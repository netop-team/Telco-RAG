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65F4" w14:textId="441CCB5B" w:rsidR="004B07CC" w:rsidRPr="00941ABA" w:rsidRDefault="004B07CC">
      <w:pPr>
        <w:pStyle w:val="ZA"/>
        <w:framePr w:wrap="notBeside"/>
      </w:pPr>
      <w:bookmarkStart w:id="0" w:name="page1"/>
      <w:r w:rsidRPr="00941ABA">
        <w:rPr>
          <w:sz w:val="64"/>
        </w:rPr>
        <w:t xml:space="preserve">3GPP TR 21.905 </w:t>
      </w:r>
      <w:r w:rsidR="00CA1C76" w:rsidRPr="00941ABA">
        <w:t>V</w:t>
      </w:r>
      <w:r w:rsidR="00E93DF4" w:rsidRPr="00941ABA">
        <w:t>1</w:t>
      </w:r>
      <w:r w:rsidR="00796A10">
        <w:t>7</w:t>
      </w:r>
      <w:r w:rsidR="005E47D2" w:rsidRPr="00941ABA">
        <w:t>.</w:t>
      </w:r>
      <w:r w:rsidR="001E345F">
        <w:t>2</w:t>
      </w:r>
      <w:r w:rsidR="008567DC" w:rsidRPr="00941ABA">
        <w:t>.0</w:t>
      </w:r>
      <w:r w:rsidRPr="00941ABA">
        <w:t xml:space="preserve"> </w:t>
      </w:r>
      <w:r w:rsidR="005A4D9A" w:rsidRPr="00941ABA">
        <w:rPr>
          <w:sz w:val="32"/>
        </w:rPr>
        <w:t>(</w:t>
      </w:r>
      <w:r w:rsidR="001E345F" w:rsidRPr="00941ABA">
        <w:rPr>
          <w:sz w:val="32"/>
        </w:rPr>
        <w:t>20</w:t>
      </w:r>
      <w:r w:rsidR="001E345F">
        <w:rPr>
          <w:sz w:val="32"/>
        </w:rPr>
        <w:t>24</w:t>
      </w:r>
      <w:r w:rsidR="005A4D9A" w:rsidRPr="00941ABA">
        <w:rPr>
          <w:sz w:val="32"/>
        </w:rPr>
        <w:t>-</w:t>
      </w:r>
      <w:r w:rsidR="001E345F">
        <w:rPr>
          <w:sz w:val="32"/>
        </w:rPr>
        <w:t>03</w:t>
      </w:r>
      <w:r w:rsidR="005A4D9A" w:rsidRPr="00941ABA">
        <w:rPr>
          <w:sz w:val="32"/>
        </w:rPr>
        <w:t>)</w:t>
      </w:r>
    </w:p>
    <w:p w14:paraId="4E813900" w14:textId="77777777" w:rsidR="004B07CC" w:rsidRPr="00941ABA" w:rsidRDefault="004B07CC">
      <w:pPr>
        <w:pStyle w:val="ZB"/>
        <w:framePr w:wrap="notBeside"/>
      </w:pPr>
      <w:r w:rsidRPr="00941ABA">
        <w:t>Technical Report</w:t>
      </w:r>
    </w:p>
    <w:p w14:paraId="4E749C7A" w14:textId="77777777" w:rsidR="004B07CC" w:rsidRPr="00941ABA" w:rsidRDefault="004B07CC">
      <w:pPr>
        <w:pStyle w:val="ZT"/>
        <w:framePr w:wrap="notBeside"/>
      </w:pPr>
      <w:r w:rsidRPr="00941ABA">
        <w:t>3rd Generation Partnership Project;</w:t>
      </w:r>
    </w:p>
    <w:p w14:paraId="6AA3C83D" w14:textId="77777777" w:rsidR="004B07CC" w:rsidRPr="00941ABA" w:rsidRDefault="004B07CC">
      <w:pPr>
        <w:pStyle w:val="ZT"/>
        <w:framePr w:wrap="notBeside"/>
      </w:pPr>
      <w:r w:rsidRPr="00941ABA">
        <w:t xml:space="preserve">Technical Specification Group </w:t>
      </w:r>
      <w:r w:rsidRPr="008F0F4C">
        <w:t>Services and System Aspects</w:t>
      </w:r>
      <w:r w:rsidRPr="00941ABA">
        <w:t>;</w:t>
      </w:r>
    </w:p>
    <w:p w14:paraId="2845B6C9" w14:textId="77777777" w:rsidR="004B07CC" w:rsidRPr="008F0F4C" w:rsidRDefault="004B07CC">
      <w:pPr>
        <w:pStyle w:val="ZT"/>
        <w:framePr w:wrap="notBeside"/>
      </w:pPr>
      <w:r w:rsidRPr="008F0F4C">
        <w:t>Vocabulary for 3GPP Specifications</w:t>
      </w:r>
    </w:p>
    <w:p w14:paraId="158202B5" w14:textId="77777777" w:rsidR="004B07CC" w:rsidRPr="008F0F4C" w:rsidRDefault="004B07CC">
      <w:pPr>
        <w:pStyle w:val="ZT"/>
        <w:framePr w:wrap="notBeside"/>
      </w:pPr>
      <w:r w:rsidRPr="008F0F4C">
        <w:t>(</w:t>
      </w:r>
      <w:r w:rsidRPr="008F0F4C">
        <w:rPr>
          <w:rStyle w:val="ZGSM"/>
        </w:rPr>
        <w:t xml:space="preserve">Release </w:t>
      </w:r>
      <w:r w:rsidR="00E93DF4" w:rsidRPr="008F0F4C">
        <w:rPr>
          <w:rStyle w:val="ZGSM"/>
        </w:rPr>
        <w:t>1</w:t>
      </w:r>
      <w:r w:rsidR="00796A10">
        <w:rPr>
          <w:rStyle w:val="ZGSM"/>
        </w:rPr>
        <w:t>7</w:t>
      </w:r>
      <w:r w:rsidRPr="008F0F4C">
        <w:t>)</w:t>
      </w:r>
    </w:p>
    <w:p w14:paraId="37AE8A62" w14:textId="77777777" w:rsidR="004B07CC" w:rsidRPr="008F0F4C" w:rsidRDefault="004B07CC">
      <w:pPr>
        <w:pStyle w:val="ZT"/>
        <w:framePr w:wrap="notBeside"/>
        <w:rPr>
          <w:i/>
          <w:sz w:val="28"/>
        </w:rPr>
      </w:pPr>
    </w:p>
    <w:p w14:paraId="3DFFA705" w14:textId="2B88B8EC" w:rsidR="00DE08F4" w:rsidRPr="00941ABA" w:rsidRDefault="00062B40" w:rsidP="00DE08F4">
      <w:pPr>
        <w:pStyle w:val="ZU"/>
        <w:framePr w:wrap="notBeside"/>
        <w:tabs>
          <w:tab w:val="right" w:pos="10206"/>
        </w:tabs>
        <w:jc w:val="left"/>
      </w:pPr>
      <w:r w:rsidRPr="00941ABA">
        <w:rPr>
          <w:i/>
        </w:rPr>
        <w:drawing>
          <wp:inline distT="0" distB="0" distL="0" distR="0" wp14:anchorId="1CC1E026" wp14:editId="25F4630D">
            <wp:extent cx="1308100" cy="90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100" cy="903605"/>
                    </a:xfrm>
                    <a:prstGeom prst="rect">
                      <a:avLst/>
                    </a:prstGeom>
                    <a:noFill/>
                    <a:ln>
                      <a:noFill/>
                    </a:ln>
                  </pic:spPr>
                </pic:pic>
              </a:graphicData>
            </a:graphic>
          </wp:inline>
        </w:drawing>
      </w:r>
      <w:r w:rsidR="00DE08F4" w:rsidRPr="00941ABA">
        <w:rPr>
          <w:color w:val="0000FF"/>
        </w:rPr>
        <w:tab/>
      </w:r>
      <w:r w:rsidRPr="00941ABA">
        <w:drawing>
          <wp:inline distT="0" distB="0" distL="0" distR="0" wp14:anchorId="54C0D96F" wp14:editId="004D29A6">
            <wp:extent cx="1626870" cy="94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6870" cy="946150"/>
                    </a:xfrm>
                    <a:prstGeom prst="rect">
                      <a:avLst/>
                    </a:prstGeom>
                    <a:noFill/>
                    <a:ln>
                      <a:noFill/>
                    </a:ln>
                  </pic:spPr>
                </pic:pic>
              </a:graphicData>
            </a:graphic>
          </wp:inline>
        </w:drawing>
      </w:r>
    </w:p>
    <w:p w14:paraId="13B7475B" w14:textId="77777777" w:rsidR="004B07CC" w:rsidRPr="008F0F4C" w:rsidRDefault="004B07CC" w:rsidP="00E93DF4">
      <w:pPr>
        <w:framePr w:w="10250" w:h="1636" w:hRule="exact" w:wrap="notBeside" w:vAnchor="page" w:hAnchor="page" w:x="802" w:y="15121"/>
        <w:jc w:val="both"/>
        <w:rPr>
          <w:sz w:val="16"/>
        </w:rPr>
      </w:pPr>
      <w:r w:rsidRPr="008F0F4C">
        <w:rPr>
          <w:sz w:val="16"/>
        </w:rPr>
        <w:t>The present document has been developed within the 3</w:t>
      </w:r>
      <w:r w:rsidRPr="008F0F4C">
        <w:rPr>
          <w:sz w:val="16"/>
          <w:vertAlign w:val="superscript"/>
        </w:rPr>
        <w:t>rd</w:t>
      </w:r>
      <w:r w:rsidRPr="008F0F4C">
        <w:rPr>
          <w:sz w:val="16"/>
        </w:rPr>
        <w:t xml:space="preserve"> Generation Partnership Project (3GPP</w:t>
      </w:r>
      <w:r w:rsidRPr="008F0F4C">
        <w:rPr>
          <w:sz w:val="16"/>
          <w:vertAlign w:val="superscript"/>
        </w:rPr>
        <w:t xml:space="preserve"> TM</w:t>
      </w:r>
      <w:r w:rsidRPr="008F0F4C">
        <w:rPr>
          <w:sz w:val="16"/>
        </w:rPr>
        <w:t>) and may be further elaborated for the purposes of 3GPP.</w:t>
      </w:r>
      <w:r w:rsidR="00DF7677" w:rsidRPr="008F0F4C">
        <w:rPr>
          <w:sz w:val="16"/>
        </w:rPr>
        <w:tab/>
      </w:r>
      <w:r w:rsidRPr="008F0F4C">
        <w:rPr>
          <w:sz w:val="16"/>
        </w:rPr>
        <w:br/>
        <w:t>The present document has not been subject to any approval process by the 3GPP</w:t>
      </w:r>
      <w:r w:rsidRPr="008F0F4C">
        <w:rPr>
          <w:sz w:val="16"/>
          <w:vertAlign w:val="superscript"/>
        </w:rPr>
        <w:t xml:space="preserve"> </w:t>
      </w:r>
      <w:r w:rsidRPr="008F0F4C">
        <w:rPr>
          <w:sz w:val="16"/>
        </w:rPr>
        <w:t>Organisational Partners and shall not be implemented.</w:t>
      </w:r>
      <w:r w:rsidR="00DF7677" w:rsidRPr="008F0F4C">
        <w:rPr>
          <w:sz w:val="16"/>
        </w:rPr>
        <w:tab/>
      </w:r>
      <w:r w:rsidRPr="008F0F4C">
        <w:rPr>
          <w:sz w:val="16"/>
        </w:rPr>
        <w:br/>
        <w:t>This Specification is provided for future development work within 3GPP</w:t>
      </w:r>
      <w:r w:rsidRPr="008F0F4C">
        <w:rPr>
          <w:sz w:val="16"/>
          <w:vertAlign w:val="superscript"/>
        </w:rPr>
        <w:t xml:space="preserve"> </w:t>
      </w:r>
      <w:r w:rsidRPr="008F0F4C">
        <w:rPr>
          <w:sz w:val="16"/>
        </w:rPr>
        <w:t>only. The Organisational Partners accept no liability for any use of this Specification.</w:t>
      </w:r>
      <w:r w:rsidRPr="008F0F4C">
        <w:rPr>
          <w:sz w:val="16"/>
        </w:rPr>
        <w:br/>
        <w:t>Specifications and reports for implementation of the 3GPP</w:t>
      </w:r>
      <w:r w:rsidRPr="008F0F4C">
        <w:rPr>
          <w:sz w:val="16"/>
          <w:vertAlign w:val="superscript"/>
        </w:rPr>
        <w:t xml:space="preserve"> TM</w:t>
      </w:r>
      <w:r w:rsidRPr="008F0F4C">
        <w:rPr>
          <w:sz w:val="16"/>
        </w:rPr>
        <w:t xml:space="preserve"> system should be obtained via the 3GPP Organisational Partners</w:t>
      </w:r>
      <w:r w:rsidR="00086708" w:rsidRPr="008F0F4C">
        <w:rPr>
          <w:sz w:val="16"/>
        </w:rPr>
        <w:t>'</w:t>
      </w:r>
      <w:r w:rsidRPr="008F0F4C">
        <w:rPr>
          <w:sz w:val="16"/>
        </w:rPr>
        <w:t xml:space="preserve"> Publications Offices.</w:t>
      </w:r>
    </w:p>
    <w:p w14:paraId="79392E0B" w14:textId="77777777" w:rsidR="004B07CC" w:rsidRPr="008F0F4C" w:rsidRDefault="004B07CC">
      <w:pPr>
        <w:pStyle w:val="ZV"/>
        <w:framePr w:wrap="notBeside"/>
      </w:pPr>
    </w:p>
    <w:p w14:paraId="21A860D9" w14:textId="77777777" w:rsidR="004B07CC" w:rsidRPr="008F0F4C" w:rsidRDefault="004B07CC"/>
    <w:bookmarkEnd w:id="0"/>
    <w:p w14:paraId="53981A41" w14:textId="77777777" w:rsidR="004B07CC" w:rsidRPr="008F0F4C" w:rsidRDefault="004B07CC">
      <w:pPr>
        <w:sectPr w:rsidR="004B07CC" w:rsidRPr="008F0F4C">
          <w:footnotePr>
            <w:numRestart w:val="eachSect"/>
          </w:footnotePr>
          <w:pgSz w:w="11907" w:h="16840"/>
          <w:pgMar w:top="2268" w:right="851" w:bottom="10773" w:left="851" w:header="0" w:footer="0" w:gutter="0"/>
          <w:cols w:space="720"/>
        </w:sectPr>
      </w:pPr>
    </w:p>
    <w:p w14:paraId="0D341D03" w14:textId="77777777" w:rsidR="004B07CC" w:rsidRPr="008F0F4C" w:rsidRDefault="004B07CC">
      <w:bookmarkStart w:id="1" w:name="page2"/>
    </w:p>
    <w:p w14:paraId="2349B70F" w14:textId="77777777" w:rsidR="004B07CC" w:rsidRPr="008F0F4C" w:rsidRDefault="004B07CC">
      <w:pPr>
        <w:pStyle w:val="FP"/>
        <w:framePr w:wrap="notBeside" w:hAnchor="margin" w:y="1419"/>
        <w:ind w:left="2835" w:right="2835"/>
        <w:jc w:val="center"/>
        <w:rPr>
          <w:rFonts w:ascii="Arial" w:hAnsi="Arial"/>
          <w:sz w:val="18"/>
        </w:rPr>
      </w:pPr>
    </w:p>
    <w:p w14:paraId="5E00926A" w14:textId="77777777" w:rsidR="004B07CC" w:rsidRPr="008F0F4C" w:rsidRDefault="004B07CC">
      <w:pPr>
        <w:pStyle w:val="FP"/>
        <w:framePr w:wrap="notBeside" w:hAnchor="margin" w:y="1419"/>
        <w:pBdr>
          <w:bottom w:val="single" w:sz="6" w:space="1" w:color="auto"/>
        </w:pBdr>
        <w:spacing w:before="240"/>
        <w:ind w:left="2835" w:right="2835"/>
        <w:jc w:val="center"/>
      </w:pPr>
      <w:r w:rsidRPr="008F0F4C">
        <w:t>Keywords</w:t>
      </w:r>
    </w:p>
    <w:p w14:paraId="56FDCFC9" w14:textId="77777777" w:rsidR="004B07CC" w:rsidRPr="008F0F4C" w:rsidRDefault="004B07CC">
      <w:pPr>
        <w:pStyle w:val="FP"/>
        <w:framePr w:wrap="notBeside" w:hAnchor="margin" w:y="1419"/>
        <w:ind w:left="2835" w:right="2835"/>
        <w:jc w:val="center"/>
        <w:rPr>
          <w:rFonts w:ascii="Arial" w:hAnsi="Arial"/>
          <w:sz w:val="18"/>
        </w:rPr>
      </w:pPr>
      <w:r w:rsidRPr="008F0F4C">
        <w:rPr>
          <w:rFonts w:ascii="Arial" w:hAnsi="Arial"/>
          <w:sz w:val="18"/>
        </w:rPr>
        <w:t xml:space="preserve">GSM, UMTS, </w:t>
      </w:r>
      <w:r w:rsidR="00306ED4" w:rsidRPr="008F0F4C">
        <w:rPr>
          <w:rFonts w:ascii="Arial" w:hAnsi="Arial"/>
          <w:sz w:val="18"/>
        </w:rPr>
        <w:t xml:space="preserve">LTE, </w:t>
      </w:r>
      <w:r w:rsidR="008F0F4C">
        <w:rPr>
          <w:rFonts w:ascii="Arial" w:hAnsi="Arial"/>
          <w:sz w:val="18"/>
        </w:rPr>
        <w:t xml:space="preserve">5G, </w:t>
      </w:r>
      <w:r w:rsidRPr="008F0F4C">
        <w:rPr>
          <w:rFonts w:ascii="Arial" w:hAnsi="Arial"/>
          <w:sz w:val="18"/>
        </w:rPr>
        <w:t>Vocabulary</w:t>
      </w:r>
    </w:p>
    <w:p w14:paraId="621945B5" w14:textId="77777777" w:rsidR="004B07CC" w:rsidRPr="008F0F4C" w:rsidRDefault="004B07CC"/>
    <w:p w14:paraId="7E941BF9" w14:textId="77777777" w:rsidR="004B07CC" w:rsidRPr="008F0F4C" w:rsidRDefault="004B07CC">
      <w:pPr>
        <w:pStyle w:val="FP"/>
        <w:framePr w:wrap="notBeside" w:hAnchor="margin" w:yAlign="center"/>
        <w:spacing w:after="240"/>
        <w:ind w:left="2835" w:right="2835"/>
        <w:jc w:val="center"/>
        <w:rPr>
          <w:rFonts w:ascii="Arial" w:hAnsi="Arial"/>
          <w:b/>
          <w:i/>
        </w:rPr>
      </w:pPr>
      <w:r w:rsidRPr="008F0F4C">
        <w:rPr>
          <w:rFonts w:ascii="Arial" w:hAnsi="Arial"/>
          <w:b/>
          <w:i/>
        </w:rPr>
        <w:t>3GPP</w:t>
      </w:r>
    </w:p>
    <w:p w14:paraId="13021CE4" w14:textId="77777777" w:rsidR="004B07CC" w:rsidRPr="008F0F4C" w:rsidRDefault="004B07CC">
      <w:pPr>
        <w:pStyle w:val="FP"/>
        <w:framePr w:wrap="notBeside" w:hAnchor="margin" w:yAlign="center"/>
        <w:pBdr>
          <w:bottom w:val="single" w:sz="6" w:space="1" w:color="auto"/>
        </w:pBdr>
        <w:ind w:left="2835" w:right="2835"/>
        <w:jc w:val="center"/>
      </w:pPr>
      <w:r w:rsidRPr="008F0F4C">
        <w:t>Postal address</w:t>
      </w:r>
    </w:p>
    <w:p w14:paraId="531B0D00" w14:textId="77777777" w:rsidR="004B07CC" w:rsidRPr="008F0F4C" w:rsidRDefault="004B07CC">
      <w:pPr>
        <w:pStyle w:val="FP"/>
        <w:framePr w:wrap="notBeside" w:hAnchor="margin" w:yAlign="center"/>
        <w:ind w:left="2835" w:right="2835"/>
        <w:jc w:val="center"/>
        <w:rPr>
          <w:rFonts w:ascii="Arial" w:hAnsi="Arial"/>
          <w:sz w:val="18"/>
        </w:rPr>
      </w:pPr>
    </w:p>
    <w:p w14:paraId="4FCE9F5A" w14:textId="77777777" w:rsidR="004B07CC" w:rsidRPr="008F0F4C" w:rsidRDefault="004B07CC">
      <w:pPr>
        <w:pStyle w:val="FP"/>
        <w:framePr w:wrap="notBeside" w:hAnchor="margin" w:yAlign="center"/>
        <w:pBdr>
          <w:bottom w:val="single" w:sz="6" w:space="1" w:color="auto"/>
        </w:pBdr>
        <w:spacing w:before="240"/>
        <w:ind w:left="2835" w:right="2835"/>
        <w:jc w:val="center"/>
      </w:pPr>
      <w:r w:rsidRPr="008F0F4C">
        <w:t>3GPP support office address</w:t>
      </w:r>
    </w:p>
    <w:p w14:paraId="44C41E2E" w14:textId="77777777" w:rsidR="004B07CC" w:rsidRPr="00C12DFE" w:rsidRDefault="004B07CC">
      <w:pPr>
        <w:pStyle w:val="FP"/>
        <w:framePr w:wrap="notBeside" w:hAnchor="margin" w:yAlign="center"/>
        <w:ind w:left="2835" w:right="2835"/>
        <w:jc w:val="center"/>
        <w:rPr>
          <w:rFonts w:ascii="Arial" w:hAnsi="Arial"/>
          <w:sz w:val="18"/>
          <w:lang w:val="fr-FR"/>
        </w:rPr>
      </w:pPr>
      <w:r w:rsidRPr="00C12DFE">
        <w:rPr>
          <w:rFonts w:ascii="Arial" w:hAnsi="Arial"/>
          <w:sz w:val="18"/>
          <w:lang w:val="fr-FR"/>
        </w:rPr>
        <w:t>650 Route des Lucioles - Sophia Antipolis</w:t>
      </w:r>
    </w:p>
    <w:p w14:paraId="32C6A66D" w14:textId="77777777" w:rsidR="004B07CC" w:rsidRPr="00C12DFE" w:rsidRDefault="004B07CC">
      <w:pPr>
        <w:pStyle w:val="FP"/>
        <w:framePr w:wrap="notBeside" w:hAnchor="margin" w:yAlign="center"/>
        <w:ind w:left="2835" w:right="2835"/>
        <w:jc w:val="center"/>
        <w:rPr>
          <w:rFonts w:ascii="Arial" w:hAnsi="Arial"/>
          <w:sz w:val="18"/>
          <w:lang w:val="fr-FR"/>
        </w:rPr>
      </w:pPr>
      <w:r w:rsidRPr="00C12DFE">
        <w:rPr>
          <w:rFonts w:ascii="Arial" w:hAnsi="Arial"/>
          <w:sz w:val="18"/>
          <w:lang w:val="fr-FR"/>
        </w:rPr>
        <w:t>Valbonne - FRANCE</w:t>
      </w:r>
    </w:p>
    <w:p w14:paraId="09EB63AA" w14:textId="77777777" w:rsidR="004B07CC" w:rsidRPr="00941ABA" w:rsidRDefault="004B07CC">
      <w:pPr>
        <w:pStyle w:val="FP"/>
        <w:framePr w:wrap="notBeside" w:hAnchor="margin" w:yAlign="center"/>
        <w:spacing w:after="20"/>
        <w:ind w:left="2835" w:right="2835"/>
        <w:jc w:val="center"/>
        <w:rPr>
          <w:rFonts w:ascii="Arial" w:hAnsi="Arial"/>
          <w:sz w:val="18"/>
        </w:rPr>
      </w:pPr>
      <w:r w:rsidRPr="00941ABA">
        <w:rPr>
          <w:rFonts w:ascii="Arial" w:hAnsi="Arial"/>
          <w:sz w:val="18"/>
        </w:rPr>
        <w:t>Tel.: +33 4 92 94 42 00 Fax: +33 4 93 65 47 16</w:t>
      </w:r>
    </w:p>
    <w:p w14:paraId="265B2FD9" w14:textId="77777777" w:rsidR="004B07CC" w:rsidRPr="008F0F4C" w:rsidRDefault="004B07CC">
      <w:pPr>
        <w:pStyle w:val="FP"/>
        <w:framePr w:wrap="notBeside" w:hAnchor="margin" w:yAlign="center"/>
        <w:pBdr>
          <w:bottom w:val="single" w:sz="6" w:space="1" w:color="auto"/>
        </w:pBdr>
        <w:spacing w:before="240"/>
        <w:ind w:left="2835" w:right="2835"/>
        <w:jc w:val="center"/>
      </w:pPr>
      <w:r w:rsidRPr="008F0F4C">
        <w:t>Internet</w:t>
      </w:r>
    </w:p>
    <w:p w14:paraId="13476F6D" w14:textId="77777777" w:rsidR="004B07CC" w:rsidRPr="008F0F4C" w:rsidRDefault="004B07CC">
      <w:pPr>
        <w:pStyle w:val="FP"/>
        <w:framePr w:wrap="notBeside" w:hAnchor="margin" w:yAlign="center"/>
        <w:ind w:left="2835" w:right="2835"/>
        <w:jc w:val="center"/>
        <w:rPr>
          <w:rFonts w:ascii="Arial" w:hAnsi="Arial"/>
          <w:sz w:val="18"/>
        </w:rPr>
      </w:pPr>
      <w:r w:rsidRPr="008F0F4C">
        <w:rPr>
          <w:rFonts w:ascii="Arial" w:hAnsi="Arial"/>
          <w:sz w:val="18"/>
        </w:rPr>
        <w:t>http://www.3gpp.org</w:t>
      </w:r>
    </w:p>
    <w:p w14:paraId="368A6909" w14:textId="77777777" w:rsidR="004B07CC" w:rsidRPr="008F0F4C" w:rsidRDefault="004B07CC"/>
    <w:p w14:paraId="76EC6033" w14:textId="77777777" w:rsidR="00D06B7F" w:rsidRPr="008F0F4C" w:rsidRDefault="00D06B7F" w:rsidP="00D06B7F">
      <w:pPr>
        <w:pStyle w:val="FP"/>
        <w:framePr w:h="3057" w:hRule="exact" w:wrap="notBeside" w:vAnchor="page" w:hAnchor="margin" w:y="12605"/>
        <w:pBdr>
          <w:bottom w:val="single" w:sz="6" w:space="1" w:color="auto"/>
        </w:pBdr>
        <w:spacing w:after="240"/>
        <w:jc w:val="center"/>
        <w:rPr>
          <w:rFonts w:ascii="Arial" w:hAnsi="Arial"/>
          <w:b/>
          <w:i/>
          <w:noProof/>
        </w:rPr>
      </w:pPr>
      <w:r w:rsidRPr="008F0F4C">
        <w:rPr>
          <w:rFonts w:ascii="Arial" w:hAnsi="Arial"/>
          <w:b/>
          <w:i/>
          <w:noProof/>
        </w:rPr>
        <w:t>Copyright Notification</w:t>
      </w:r>
    </w:p>
    <w:p w14:paraId="65336DE0" w14:textId="77777777" w:rsidR="00D06B7F" w:rsidRPr="008F0F4C" w:rsidRDefault="00D06B7F" w:rsidP="00D06B7F">
      <w:pPr>
        <w:pStyle w:val="FP"/>
        <w:framePr w:h="3057" w:hRule="exact" w:wrap="notBeside" w:vAnchor="page" w:hAnchor="margin" w:y="12605"/>
        <w:jc w:val="center"/>
        <w:rPr>
          <w:noProof/>
        </w:rPr>
      </w:pPr>
      <w:r w:rsidRPr="008F0F4C">
        <w:rPr>
          <w:noProof/>
        </w:rPr>
        <w:t>No part may be reproduced except as authorized by written permission.</w:t>
      </w:r>
      <w:r w:rsidRPr="008F0F4C">
        <w:rPr>
          <w:noProof/>
        </w:rPr>
        <w:br/>
        <w:t>The copyright and the foregoing restriction extend to reproduction in all media.</w:t>
      </w:r>
    </w:p>
    <w:p w14:paraId="010B1334" w14:textId="77777777" w:rsidR="00D06B7F" w:rsidRPr="008F0F4C" w:rsidRDefault="00D06B7F" w:rsidP="00D06B7F">
      <w:pPr>
        <w:pStyle w:val="FP"/>
        <w:framePr w:h="3057" w:hRule="exact" w:wrap="notBeside" w:vAnchor="page" w:hAnchor="margin" w:y="12605"/>
        <w:jc w:val="center"/>
        <w:rPr>
          <w:noProof/>
        </w:rPr>
      </w:pPr>
    </w:p>
    <w:p w14:paraId="20EC69CA" w14:textId="483999E2" w:rsidR="00D06B7F" w:rsidRPr="008F0F4C" w:rsidRDefault="003F7353" w:rsidP="00D06B7F">
      <w:pPr>
        <w:pStyle w:val="FP"/>
        <w:framePr w:h="3057" w:hRule="exact" w:wrap="notBeside" w:vAnchor="page" w:hAnchor="margin" w:y="12605"/>
        <w:jc w:val="center"/>
        <w:rPr>
          <w:noProof/>
          <w:sz w:val="18"/>
        </w:rPr>
      </w:pPr>
      <w:r w:rsidRPr="008F0F4C">
        <w:rPr>
          <w:noProof/>
          <w:sz w:val="18"/>
        </w:rPr>
        <w:t xml:space="preserve">© </w:t>
      </w:r>
      <w:r w:rsidR="001E345F" w:rsidRPr="008F0F4C">
        <w:rPr>
          <w:noProof/>
          <w:sz w:val="18"/>
        </w:rPr>
        <w:t>20</w:t>
      </w:r>
      <w:r w:rsidR="001E345F">
        <w:rPr>
          <w:noProof/>
          <w:sz w:val="18"/>
        </w:rPr>
        <w:t>24</w:t>
      </w:r>
      <w:r w:rsidR="00D06B7F" w:rsidRPr="008F0F4C">
        <w:rPr>
          <w:noProof/>
          <w:sz w:val="18"/>
        </w:rPr>
        <w:t xml:space="preserve">, 3GPP Organizational Partners (ARIB, ATIS, CCSA, ETSI, </w:t>
      </w:r>
      <w:r w:rsidR="00DE08F4" w:rsidRPr="008F0F4C">
        <w:rPr>
          <w:noProof/>
          <w:sz w:val="18"/>
        </w:rPr>
        <w:t xml:space="preserve">TSDSI, </w:t>
      </w:r>
      <w:r w:rsidR="00D06B7F" w:rsidRPr="008F0F4C">
        <w:rPr>
          <w:noProof/>
          <w:sz w:val="18"/>
        </w:rPr>
        <w:t xml:space="preserve">TTA, </w:t>
      </w:r>
      <w:smartTag w:uri="urn:schemas-microsoft-com:office:smarttags" w:element="stockticker">
        <w:r w:rsidR="00D06B7F" w:rsidRPr="008F0F4C">
          <w:rPr>
            <w:noProof/>
            <w:sz w:val="18"/>
          </w:rPr>
          <w:t>TTC</w:t>
        </w:r>
      </w:smartTag>
      <w:r w:rsidR="00D06B7F" w:rsidRPr="008F0F4C">
        <w:rPr>
          <w:noProof/>
          <w:sz w:val="18"/>
        </w:rPr>
        <w:t>).</w:t>
      </w:r>
      <w:bookmarkStart w:id="2" w:name="copyrightaddon"/>
      <w:bookmarkEnd w:id="2"/>
    </w:p>
    <w:p w14:paraId="28A33131" w14:textId="77777777" w:rsidR="00D06B7F" w:rsidRPr="008F0F4C" w:rsidRDefault="00D06B7F" w:rsidP="00D06B7F">
      <w:pPr>
        <w:pStyle w:val="FP"/>
        <w:framePr w:h="3057" w:hRule="exact" w:wrap="notBeside" w:vAnchor="page" w:hAnchor="margin" w:y="12605"/>
        <w:jc w:val="center"/>
        <w:rPr>
          <w:noProof/>
          <w:sz w:val="18"/>
        </w:rPr>
      </w:pPr>
      <w:r w:rsidRPr="008F0F4C">
        <w:rPr>
          <w:noProof/>
          <w:sz w:val="18"/>
        </w:rPr>
        <w:t>All rights reserved.</w:t>
      </w:r>
    </w:p>
    <w:p w14:paraId="17A2FCBB" w14:textId="77777777" w:rsidR="00D06B7F" w:rsidRPr="008F0F4C" w:rsidRDefault="00D06B7F" w:rsidP="00D06B7F">
      <w:pPr>
        <w:pStyle w:val="FP"/>
        <w:framePr w:h="3057" w:hRule="exact" w:wrap="notBeside" w:vAnchor="page" w:hAnchor="margin" w:y="12605"/>
        <w:rPr>
          <w:noProof/>
          <w:sz w:val="18"/>
        </w:rPr>
      </w:pPr>
    </w:p>
    <w:p w14:paraId="62C65E8C" w14:textId="77777777" w:rsidR="00D06B7F" w:rsidRPr="008F0F4C" w:rsidRDefault="00D06B7F" w:rsidP="00D06B7F">
      <w:pPr>
        <w:pStyle w:val="FP"/>
        <w:framePr w:h="3057" w:hRule="exact" w:wrap="notBeside" w:vAnchor="page" w:hAnchor="margin" w:y="12605"/>
        <w:rPr>
          <w:noProof/>
          <w:sz w:val="18"/>
        </w:rPr>
      </w:pPr>
      <w:r w:rsidRPr="008F0F4C">
        <w:rPr>
          <w:noProof/>
          <w:sz w:val="18"/>
        </w:rPr>
        <w:t>UMTS™ is a Trade Mark of ETSI registered for the benefit of its members</w:t>
      </w:r>
    </w:p>
    <w:p w14:paraId="6F26036D" w14:textId="77777777" w:rsidR="00D06B7F" w:rsidRPr="008F0F4C" w:rsidRDefault="00D06B7F" w:rsidP="00D06B7F">
      <w:pPr>
        <w:pStyle w:val="FP"/>
        <w:framePr w:h="3057" w:hRule="exact" w:wrap="notBeside" w:vAnchor="page" w:hAnchor="margin" w:y="12605"/>
        <w:rPr>
          <w:noProof/>
          <w:sz w:val="18"/>
        </w:rPr>
      </w:pPr>
      <w:r w:rsidRPr="008F0F4C">
        <w:rPr>
          <w:noProof/>
          <w:sz w:val="18"/>
        </w:rPr>
        <w:t>3GPP™ is a Trade Mark of ETSI registered for the benefit of its Members and of the 3GPP Organizational Partners</w:t>
      </w:r>
      <w:r w:rsidRPr="008F0F4C">
        <w:rPr>
          <w:noProof/>
          <w:sz w:val="18"/>
        </w:rPr>
        <w:br/>
        <w:t>LTE™ is a Trade Mark of ETSI registered for the benefit of its Members and of the 3GPP Organizational Partners</w:t>
      </w:r>
    </w:p>
    <w:p w14:paraId="205E5799" w14:textId="77777777" w:rsidR="00D06B7F" w:rsidRPr="008F0F4C" w:rsidRDefault="00D06B7F" w:rsidP="00D06B7F">
      <w:pPr>
        <w:pStyle w:val="FP"/>
        <w:framePr w:h="3057" w:hRule="exact" w:wrap="notBeside" w:vAnchor="page" w:hAnchor="margin" w:y="12605"/>
        <w:rPr>
          <w:noProof/>
          <w:sz w:val="18"/>
        </w:rPr>
      </w:pPr>
      <w:r w:rsidRPr="008F0F4C">
        <w:rPr>
          <w:noProof/>
          <w:sz w:val="18"/>
        </w:rPr>
        <w:t>GSM® and the GSM logo are registered and owned by the GSM Association</w:t>
      </w:r>
    </w:p>
    <w:p w14:paraId="5E534ABE" w14:textId="77777777" w:rsidR="004B07CC" w:rsidRPr="008F0F4C" w:rsidRDefault="004B07CC"/>
    <w:bookmarkEnd w:id="1"/>
    <w:p w14:paraId="3C6743C6" w14:textId="77777777" w:rsidR="004B07CC" w:rsidRPr="008F0F4C" w:rsidRDefault="004B07CC">
      <w:pPr>
        <w:pStyle w:val="TT"/>
      </w:pPr>
      <w:r w:rsidRPr="008F0F4C">
        <w:br w:type="page"/>
      </w:r>
      <w:r w:rsidRPr="008F0F4C">
        <w:lastRenderedPageBreak/>
        <w:t>Contents</w:t>
      </w:r>
    </w:p>
    <w:p w14:paraId="609FDA38" w14:textId="77777777" w:rsidR="00C12DFE" w:rsidRPr="00BF50E9" w:rsidRDefault="00796A10">
      <w:pPr>
        <w:pStyle w:val="TOC1"/>
        <w:rPr>
          <w:rFonts w:ascii="Calibri" w:hAnsi="Calibri"/>
          <w:szCs w:val="22"/>
        </w:rPr>
      </w:pPr>
      <w:r>
        <w:fldChar w:fldCharType="begin" w:fldLock="1"/>
      </w:r>
      <w:r>
        <w:instrText xml:space="preserve"> TOC \o "1-9" </w:instrText>
      </w:r>
      <w:r>
        <w:fldChar w:fldCharType="separate"/>
      </w:r>
      <w:r w:rsidR="00C12DFE">
        <w:t>Foreword</w:t>
      </w:r>
      <w:r w:rsidR="00C12DFE">
        <w:tab/>
      </w:r>
      <w:r w:rsidR="00C12DFE">
        <w:fldChar w:fldCharType="begin" w:fldLock="1"/>
      </w:r>
      <w:r w:rsidR="00C12DFE">
        <w:instrText xml:space="preserve"> PAGEREF _Toc90991611 \h </w:instrText>
      </w:r>
      <w:r w:rsidR="00C12DFE">
        <w:fldChar w:fldCharType="separate"/>
      </w:r>
      <w:r w:rsidR="00C12DFE">
        <w:t>5</w:t>
      </w:r>
      <w:r w:rsidR="00C12DFE">
        <w:fldChar w:fldCharType="end"/>
      </w:r>
    </w:p>
    <w:p w14:paraId="6F8387A2" w14:textId="77777777" w:rsidR="00C12DFE" w:rsidRPr="00BF50E9" w:rsidRDefault="00C12DFE">
      <w:pPr>
        <w:pStyle w:val="TOC1"/>
        <w:rPr>
          <w:rFonts w:ascii="Calibri" w:hAnsi="Calibri"/>
          <w:szCs w:val="22"/>
        </w:rPr>
      </w:pPr>
      <w:r>
        <w:t>1</w:t>
      </w:r>
      <w:r w:rsidRPr="00BF50E9">
        <w:rPr>
          <w:rFonts w:ascii="Calibri" w:hAnsi="Calibri"/>
          <w:szCs w:val="22"/>
        </w:rPr>
        <w:tab/>
      </w:r>
      <w:r>
        <w:t>Scope</w:t>
      </w:r>
      <w:r>
        <w:tab/>
      </w:r>
      <w:r>
        <w:fldChar w:fldCharType="begin" w:fldLock="1"/>
      </w:r>
      <w:r>
        <w:instrText xml:space="preserve"> PAGEREF _Toc90991612 \h </w:instrText>
      </w:r>
      <w:r>
        <w:fldChar w:fldCharType="separate"/>
      </w:r>
      <w:r>
        <w:t>5</w:t>
      </w:r>
      <w:r>
        <w:fldChar w:fldCharType="end"/>
      </w:r>
    </w:p>
    <w:p w14:paraId="23F74445" w14:textId="77777777" w:rsidR="00C12DFE" w:rsidRPr="00BF50E9" w:rsidRDefault="00C12DFE">
      <w:pPr>
        <w:pStyle w:val="TOC1"/>
        <w:rPr>
          <w:rFonts w:ascii="Calibri" w:hAnsi="Calibri"/>
          <w:szCs w:val="22"/>
        </w:rPr>
      </w:pPr>
      <w:r>
        <w:t>2</w:t>
      </w:r>
      <w:r w:rsidRPr="00BF50E9">
        <w:rPr>
          <w:rFonts w:ascii="Calibri" w:hAnsi="Calibri"/>
          <w:szCs w:val="22"/>
        </w:rPr>
        <w:tab/>
      </w:r>
      <w:r>
        <w:t>References</w:t>
      </w:r>
      <w:r>
        <w:tab/>
      </w:r>
      <w:r>
        <w:fldChar w:fldCharType="begin" w:fldLock="1"/>
      </w:r>
      <w:r>
        <w:instrText xml:space="preserve"> PAGEREF _Toc90991613 \h </w:instrText>
      </w:r>
      <w:r>
        <w:fldChar w:fldCharType="separate"/>
      </w:r>
      <w:r>
        <w:t>5</w:t>
      </w:r>
      <w:r>
        <w:fldChar w:fldCharType="end"/>
      </w:r>
    </w:p>
    <w:p w14:paraId="6002CCA1" w14:textId="77777777" w:rsidR="00C12DFE" w:rsidRPr="00BF50E9" w:rsidRDefault="00C12DFE">
      <w:pPr>
        <w:pStyle w:val="TOC1"/>
        <w:rPr>
          <w:rFonts w:ascii="Calibri" w:hAnsi="Calibri"/>
          <w:szCs w:val="22"/>
        </w:rPr>
      </w:pPr>
      <w:r>
        <w:t>3</w:t>
      </w:r>
      <w:r w:rsidRPr="00BF50E9">
        <w:rPr>
          <w:rFonts w:ascii="Calibri" w:hAnsi="Calibri"/>
          <w:szCs w:val="22"/>
        </w:rPr>
        <w:tab/>
      </w:r>
      <w:r>
        <w:t>Terms and definitions</w:t>
      </w:r>
      <w:r>
        <w:tab/>
      </w:r>
      <w:r>
        <w:fldChar w:fldCharType="begin" w:fldLock="1"/>
      </w:r>
      <w:r>
        <w:instrText xml:space="preserve"> PAGEREF _Toc90991614 \h </w:instrText>
      </w:r>
      <w:r>
        <w:fldChar w:fldCharType="separate"/>
      </w:r>
      <w:r>
        <w:t>6</w:t>
      </w:r>
      <w:r>
        <w:fldChar w:fldCharType="end"/>
      </w:r>
    </w:p>
    <w:p w14:paraId="667113DA" w14:textId="77777777" w:rsidR="00C12DFE" w:rsidRPr="00BF50E9" w:rsidRDefault="00C12DFE">
      <w:pPr>
        <w:pStyle w:val="TOC2"/>
        <w:rPr>
          <w:rFonts w:ascii="Calibri" w:hAnsi="Calibri"/>
          <w:sz w:val="22"/>
          <w:szCs w:val="22"/>
        </w:rPr>
      </w:pPr>
      <w:r>
        <w:t>0-9</w:t>
      </w:r>
      <w:r>
        <w:tab/>
      </w:r>
      <w:r>
        <w:fldChar w:fldCharType="begin" w:fldLock="1"/>
      </w:r>
      <w:r>
        <w:instrText xml:space="preserve"> PAGEREF _Toc90991615 \h </w:instrText>
      </w:r>
      <w:r>
        <w:fldChar w:fldCharType="separate"/>
      </w:r>
      <w:r>
        <w:t>6</w:t>
      </w:r>
      <w:r>
        <w:fldChar w:fldCharType="end"/>
      </w:r>
    </w:p>
    <w:p w14:paraId="1B138A75" w14:textId="77777777" w:rsidR="00C12DFE" w:rsidRPr="00BF50E9" w:rsidRDefault="00C12DFE">
      <w:pPr>
        <w:pStyle w:val="TOC2"/>
        <w:rPr>
          <w:rFonts w:ascii="Calibri" w:hAnsi="Calibri"/>
          <w:sz w:val="22"/>
          <w:szCs w:val="22"/>
        </w:rPr>
      </w:pPr>
      <w:r>
        <w:t>A</w:t>
      </w:r>
      <w:r>
        <w:tab/>
      </w:r>
      <w:r>
        <w:fldChar w:fldCharType="begin" w:fldLock="1"/>
      </w:r>
      <w:r>
        <w:instrText xml:space="preserve"> PAGEREF _Toc90991616 \h </w:instrText>
      </w:r>
      <w:r>
        <w:fldChar w:fldCharType="separate"/>
      </w:r>
      <w:r>
        <w:t>6</w:t>
      </w:r>
      <w:r>
        <w:fldChar w:fldCharType="end"/>
      </w:r>
    </w:p>
    <w:p w14:paraId="57B3726F" w14:textId="77777777" w:rsidR="00C12DFE" w:rsidRPr="00BF50E9" w:rsidRDefault="00C12DFE">
      <w:pPr>
        <w:pStyle w:val="TOC2"/>
        <w:rPr>
          <w:rFonts w:ascii="Calibri" w:hAnsi="Calibri"/>
          <w:sz w:val="22"/>
          <w:szCs w:val="22"/>
        </w:rPr>
      </w:pPr>
      <w:r>
        <w:t>B</w:t>
      </w:r>
      <w:r>
        <w:tab/>
      </w:r>
      <w:r>
        <w:fldChar w:fldCharType="begin" w:fldLock="1"/>
      </w:r>
      <w:r>
        <w:instrText xml:space="preserve"> PAGEREF _Toc90991617 \h </w:instrText>
      </w:r>
      <w:r>
        <w:fldChar w:fldCharType="separate"/>
      </w:r>
      <w:r>
        <w:t>8</w:t>
      </w:r>
      <w:r>
        <w:fldChar w:fldCharType="end"/>
      </w:r>
    </w:p>
    <w:p w14:paraId="1A39F48D" w14:textId="77777777" w:rsidR="00C12DFE" w:rsidRPr="00BF50E9" w:rsidRDefault="00C12DFE">
      <w:pPr>
        <w:pStyle w:val="TOC2"/>
        <w:rPr>
          <w:rFonts w:ascii="Calibri" w:hAnsi="Calibri"/>
          <w:sz w:val="22"/>
          <w:szCs w:val="22"/>
        </w:rPr>
      </w:pPr>
      <w:r>
        <w:t>C</w:t>
      </w:r>
      <w:r>
        <w:tab/>
      </w:r>
      <w:r>
        <w:fldChar w:fldCharType="begin" w:fldLock="1"/>
      </w:r>
      <w:r>
        <w:instrText xml:space="preserve"> PAGEREF _Toc90991618 \h </w:instrText>
      </w:r>
      <w:r>
        <w:fldChar w:fldCharType="separate"/>
      </w:r>
      <w:r>
        <w:t>9</w:t>
      </w:r>
      <w:r>
        <w:fldChar w:fldCharType="end"/>
      </w:r>
    </w:p>
    <w:p w14:paraId="3C67921A" w14:textId="77777777" w:rsidR="00C12DFE" w:rsidRPr="00BF50E9" w:rsidRDefault="00C12DFE">
      <w:pPr>
        <w:pStyle w:val="TOC2"/>
        <w:rPr>
          <w:rFonts w:ascii="Calibri" w:hAnsi="Calibri"/>
          <w:sz w:val="22"/>
          <w:szCs w:val="22"/>
        </w:rPr>
      </w:pPr>
      <w:r>
        <w:t>D</w:t>
      </w:r>
      <w:r>
        <w:tab/>
      </w:r>
      <w:r>
        <w:fldChar w:fldCharType="begin" w:fldLock="1"/>
      </w:r>
      <w:r>
        <w:instrText xml:space="preserve"> PAGEREF _Toc90991619 \h </w:instrText>
      </w:r>
      <w:r>
        <w:fldChar w:fldCharType="separate"/>
      </w:r>
      <w:r>
        <w:t>11</w:t>
      </w:r>
      <w:r>
        <w:fldChar w:fldCharType="end"/>
      </w:r>
    </w:p>
    <w:p w14:paraId="6C5CB0DB" w14:textId="77777777" w:rsidR="00C12DFE" w:rsidRPr="00BF50E9" w:rsidRDefault="00C12DFE">
      <w:pPr>
        <w:pStyle w:val="TOC2"/>
        <w:rPr>
          <w:rFonts w:ascii="Calibri" w:hAnsi="Calibri"/>
          <w:sz w:val="22"/>
          <w:szCs w:val="22"/>
        </w:rPr>
      </w:pPr>
      <w:r>
        <w:t>E</w:t>
      </w:r>
      <w:r>
        <w:tab/>
      </w:r>
      <w:r>
        <w:fldChar w:fldCharType="begin" w:fldLock="1"/>
      </w:r>
      <w:r>
        <w:instrText xml:space="preserve"> PAGEREF _Toc90991620 \h </w:instrText>
      </w:r>
      <w:r>
        <w:fldChar w:fldCharType="separate"/>
      </w:r>
      <w:r>
        <w:t>12</w:t>
      </w:r>
      <w:r>
        <w:fldChar w:fldCharType="end"/>
      </w:r>
    </w:p>
    <w:p w14:paraId="3AF9B15A" w14:textId="77777777" w:rsidR="00C12DFE" w:rsidRPr="00BF50E9" w:rsidRDefault="00C12DFE">
      <w:pPr>
        <w:pStyle w:val="TOC2"/>
        <w:rPr>
          <w:rFonts w:ascii="Calibri" w:hAnsi="Calibri"/>
          <w:sz w:val="22"/>
          <w:szCs w:val="22"/>
        </w:rPr>
      </w:pPr>
      <w:r>
        <w:t>F</w:t>
      </w:r>
      <w:r>
        <w:tab/>
      </w:r>
      <w:r>
        <w:fldChar w:fldCharType="begin" w:fldLock="1"/>
      </w:r>
      <w:r>
        <w:instrText xml:space="preserve"> PAGEREF _Toc90991621 \h </w:instrText>
      </w:r>
      <w:r>
        <w:fldChar w:fldCharType="separate"/>
      </w:r>
      <w:r>
        <w:t>13</w:t>
      </w:r>
      <w:r>
        <w:fldChar w:fldCharType="end"/>
      </w:r>
    </w:p>
    <w:p w14:paraId="1815A3D6" w14:textId="77777777" w:rsidR="00C12DFE" w:rsidRPr="00BF50E9" w:rsidRDefault="00C12DFE">
      <w:pPr>
        <w:pStyle w:val="TOC2"/>
        <w:rPr>
          <w:rFonts w:ascii="Calibri" w:hAnsi="Calibri"/>
          <w:sz w:val="22"/>
          <w:szCs w:val="22"/>
        </w:rPr>
      </w:pPr>
      <w:r>
        <w:t>G</w:t>
      </w:r>
      <w:r>
        <w:tab/>
      </w:r>
      <w:r>
        <w:fldChar w:fldCharType="begin" w:fldLock="1"/>
      </w:r>
      <w:r>
        <w:instrText xml:space="preserve"> PAGEREF _Toc90991622 \h </w:instrText>
      </w:r>
      <w:r>
        <w:fldChar w:fldCharType="separate"/>
      </w:r>
      <w:r>
        <w:t>14</w:t>
      </w:r>
      <w:r>
        <w:fldChar w:fldCharType="end"/>
      </w:r>
    </w:p>
    <w:p w14:paraId="113B0FED" w14:textId="77777777" w:rsidR="00C12DFE" w:rsidRPr="00BF50E9" w:rsidRDefault="00C12DFE">
      <w:pPr>
        <w:pStyle w:val="TOC2"/>
        <w:rPr>
          <w:rFonts w:ascii="Calibri" w:hAnsi="Calibri"/>
          <w:sz w:val="22"/>
          <w:szCs w:val="22"/>
        </w:rPr>
      </w:pPr>
      <w:r>
        <w:t>H</w:t>
      </w:r>
      <w:r>
        <w:tab/>
      </w:r>
      <w:r>
        <w:fldChar w:fldCharType="begin" w:fldLock="1"/>
      </w:r>
      <w:r>
        <w:instrText xml:space="preserve"> PAGEREF _Toc90991623 \h </w:instrText>
      </w:r>
      <w:r>
        <w:fldChar w:fldCharType="separate"/>
      </w:r>
      <w:r>
        <w:t>14</w:t>
      </w:r>
      <w:r>
        <w:fldChar w:fldCharType="end"/>
      </w:r>
    </w:p>
    <w:p w14:paraId="21DEC001" w14:textId="77777777" w:rsidR="00C12DFE" w:rsidRPr="00BF50E9" w:rsidRDefault="00C12DFE">
      <w:pPr>
        <w:pStyle w:val="TOC2"/>
        <w:rPr>
          <w:rFonts w:ascii="Calibri" w:hAnsi="Calibri"/>
          <w:sz w:val="22"/>
          <w:szCs w:val="22"/>
        </w:rPr>
      </w:pPr>
      <w:r>
        <w:t>I</w:t>
      </w:r>
      <w:r>
        <w:tab/>
      </w:r>
      <w:r>
        <w:fldChar w:fldCharType="begin" w:fldLock="1"/>
      </w:r>
      <w:r>
        <w:instrText xml:space="preserve"> PAGEREF _Toc90991624 \h </w:instrText>
      </w:r>
      <w:r>
        <w:fldChar w:fldCharType="separate"/>
      </w:r>
      <w:r>
        <w:t>15</w:t>
      </w:r>
      <w:r>
        <w:fldChar w:fldCharType="end"/>
      </w:r>
    </w:p>
    <w:p w14:paraId="7978B615" w14:textId="77777777" w:rsidR="00C12DFE" w:rsidRPr="00BF50E9" w:rsidRDefault="00C12DFE">
      <w:pPr>
        <w:pStyle w:val="TOC2"/>
        <w:rPr>
          <w:rFonts w:ascii="Calibri" w:hAnsi="Calibri"/>
          <w:sz w:val="22"/>
          <w:szCs w:val="22"/>
        </w:rPr>
      </w:pPr>
      <w:r>
        <w:t>J</w:t>
      </w:r>
      <w:r>
        <w:tab/>
      </w:r>
      <w:r>
        <w:fldChar w:fldCharType="begin" w:fldLock="1"/>
      </w:r>
      <w:r>
        <w:instrText xml:space="preserve"> PAGEREF _Toc90991625 \h </w:instrText>
      </w:r>
      <w:r>
        <w:fldChar w:fldCharType="separate"/>
      </w:r>
      <w:r>
        <w:t>17</w:t>
      </w:r>
      <w:r>
        <w:fldChar w:fldCharType="end"/>
      </w:r>
    </w:p>
    <w:p w14:paraId="26EE4E06" w14:textId="77777777" w:rsidR="00C12DFE" w:rsidRPr="00BF50E9" w:rsidRDefault="00C12DFE">
      <w:pPr>
        <w:pStyle w:val="TOC2"/>
        <w:rPr>
          <w:rFonts w:ascii="Calibri" w:hAnsi="Calibri"/>
          <w:sz w:val="22"/>
          <w:szCs w:val="22"/>
          <w:lang w:val="fr-FR"/>
        </w:rPr>
      </w:pPr>
      <w:r w:rsidRPr="00C12DFE">
        <w:rPr>
          <w:lang w:val="fr-FR"/>
        </w:rPr>
        <w:t>K</w:t>
      </w:r>
      <w:r w:rsidRPr="00C12DFE">
        <w:rPr>
          <w:lang w:val="fr-FR"/>
        </w:rPr>
        <w:tab/>
      </w:r>
      <w:r>
        <w:fldChar w:fldCharType="begin" w:fldLock="1"/>
      </w:r>
      <w:r w:rsidRPr="00C12DFE">
        <w:rPr>
          <w:lang w:val="fr-FR"/>
        </w:rPr>
        <w:instrText xml:space="preserve"> PAGEREF _Toc90991626 \h </w:instrText>
      </w:r>
      <w:r>
        <w:fldChar w:fldCharType="separate"/>
      </w:r>
      <w:r w:rsidRPr="00C12DFE">
        <w:rPr>
          <w:lang w:val="fr-FR"/>
        </w:rPr>
        <w:t>17</w:t>
      </w:r>
      <w:r>
        <w:fldChar w:fldCharType="end"/>
      </w:r>
    </w:p>
    <w:p w14:paraId="1F34028A" w14:textId="77777777" w:rsidR="00C12DFE" w:rsidRPr="00BF50E9" w:rsidRDefault="00C12DFE">
      <w:pPr>
        <w:pStyle w:val="TOC2"/>
        <w:rPr>
          <w:rFonts w:ascii="Calibri" w:hAnsi="Calibri"/>
          <w:sz w:val="22"/>
          <w:szCs w:val="22"/>
          <w:lang w:val="fr-FR"/>
        </w:rPr>
      </w:pPr>
      <w:r w:rsidRPr="00C12DFE">
        <w:rPr>
          <w:lang w:val="fr-FR"/>
        </w:rPr>
        <w:t>L</w:t>
      </w:r>
      <w:r w:rsidRPr="00C12DFE">
        <w:rPr>
          <w:lang w:val="fr-FR"/>
        </w:rPr>
        <w:tab/>
      </w:r>
      <w:r>
        <w:fldChar w:fldCharType="begin" w:fldLock="1"/>
      </w:r>
      <w:r w:rsidRPr="00C12DFE">
        <w:rPr>
          <w:lang w:val="fr-FR"/>
        </w:rPr>
        <w:instrText xml:space="preserve"> PAGEREF _Toc90991627 \h </w:instrText>
      </w:r>
      <w:r>
        <w:fldChar w:fldCharType="separate"/>
      </w:r>
      <w:r w:rsidRPr="00C12DFE">
        <w:rPr>
          <w:lang w:val="fr-FR"/>
        </w:rPr>
        <w:t>17</w:t>
      </w:r>
      <w:r>
        <w:fldChar w:fldCharType="end"/>
      </w:r>
    </w:p>
    <w:p w14:paraId="2952311D" w14:textId="77777777" w:rsidR="00C12DFE" w:rsidRPr="00BF50E9" w:rsidRDefault="00C12DFE">
      <w:pPr>
        <w:pStyle w:val="TOC2"/>
        <w:rPr>
          <w:rFonts w:ascii="Calibri" w:hAnsi="Calibri"/>
          <w:sz w:val="22"/>
          <w:szCs w:val="22"/>
          <w:lang w:val="fr-FR"/>
        </w:rPr>
      </w:pPr>
      <w:r w:rsidRPr="00C12DFE">
        <w:rPr>
          <w:lang w:val="fr-FR"/>
        </w:rPr>
        <w:t>M</w:t>
      </w:r>
      <w:r w:rsidRPr="00C12DFE">
        <w:rPr>
          <w:lang w:val="fr-FR"/>
        </w:rPr>
        <w:tab/>
      </w:r>
      <w:r>
        <w:fldChar w:fldCharType="begin" w:fldLock="1"/>
      </w:r>
      <w:r w:rsidRPr="00C12DFE">
        <w:rPr>
          <w:lang w:val="fr-FR"/>
        </w:rPr>
        <w:instrText xml:space="preserve"> PAGEREF _Toc90991628 \h </w:instrText>
      </w:r>
      <w:r>
        <w:fldChar w:fldCharType="separate"/>
      </w:r>
      <w:r w:rsidRPr="00C12DFE">
        <w:rPr>
          <w:lang w:val="fr-FR"/>
        </w:rPr>
        <w:t>18</w:t>
      </w:r>
      <w:r>
        <w:fldChar w:fldCharType="end"/>
      </w:r>
    </w:p>
    <w:p w14:paraId="5132FC3A" w14:textId="77777777" w:rsidR="00C12DFE" w:rsidRPr="00BF50E9" w:rsidRDefault="00C12DFE">
      <w:pPr>
        <w:pStyle w:val="TOC2"/>
        <w:rPr>
          <w:rFonts w:ascii="Calibri" w:hAnsi="Calibri"/>
          <w:sz w:val="22"/>
          <w:szCs w:val="22"/>
          <w:lang w:val="fr-FR"/>
        </w:rPr>
      </w:pPr>
      <w:r w:rsidRPr="00C12DFE">
        <w:rPr>
          <w:lang w:val="fr-FR"/>
        </w:rPr>
        <w:t>N</w:t>
      </w:r>
      <w:r w:rsidRPr="00C12DFE">
        <w:rPr>
          <w:lang w:val="fr-FR"/>
        </w:rPr>
        <w:tab/>
      </w:r>
      <w:r>
        <w:fldChar w:fldCharType="begin" w:fldLock="1"/>
      </w:r>
      <w:r w:rsidRPr="00C12DFE">
        <w:rPr>
          <w:lang w:val="fr-FR"/>
        </w:rPr>
        <w:instrText xml:space="preserve"> PAGEREF _Toc90991629 \h </w:instrText>
      </w:r>
      <w:r>
        <w:fldChar w:fldCharType="separate"/>
      </w:r>
      <w:r w:rsidRPr="00C12DFE">
        <w:rPr>
          <w:lang w:val="fr-FR"/>
        </w:rPr>
        <w:t>20</w:t>
      </w:r>
      <w:r>
        <w:fldChar w:fldCharType="end"/>
      </w:r>
    </w:p>
    <w:p w14:paraId="2C031CFB" w14:textId="77777777" w:rsidR="00C12DFE" w:rsidRPr="00BF50E9" w:rsidRDefault="00C12DFE">
      <w:pPr>
        <w:pStyle w:val="TOC2"/>
        <w:rPr>
          <w:rFonts w:ascii="Calibri" w:hAnsi="Calibri"/>
          <w:sz w:val="22"/>
          <w:szCs w:val="22"/>
          <w:lang w:val="fr-FR"/>
        </w:rPr>
      </w:pPr>
      <w:r w:rsidRPr="00C12DFE">
        <w:rPr>
          <w:lang w:val="fr-FR"/>
        </w:rPr>
        <w:t>O</w:t>
      </w:r>
      <w:r w:rsidRPr="00C12DFE">
        <w:rPr>
          <w:lang w:val="fr-FR"/>
        </w:rPr>
        <w:tab/>
      </w:r>
      <w:r>
        <w:fldChar w:fldCharType="begin" w:fldLock="1"/>
      </w:r>
      <w:r w:rsidRPr="00C12DFE">
        <w:rPr>
          <w:lang w:val="fr-FR"/>
        </w:rPr>
        <w:instrText xml:space="preserve"> PAGEREF _Toc90991630 \h </w:instrText>
      </w:r>
      <w:r>
        <w:fldChar w:fldCharType="separate"/>
      </w:r>
      <w:r w:rsidRPr="00C12DFE">
        <w:rPr>
          <w:lang w:val="fr-FR"/>
        </w:rPr>
        <w:t>21</w:t>
      </w:r>
      <w:r>
        <w:fldChar w:fldCharType="end"/>
      </w:r>
    </w:p>
    <w:p w14:paraId="0E7B8FD8" w14:textId="77777777" w:rsidR="00C12DFE" w:rsidRPr="00BF50E9" w:rsidRDefault="00C12DFE">
      <w:pPr>
        <w:pStyle w:val="TOC2"/>
        <w:rPr>
          <w:rFonts w:ascii="Calibri" w:hAnsi="Calibri"/>
          <w:sz w:val="22"/>
          <w:szCs w:val="22"/>
          <w:lang w:val="fr-FR"/>
        </w:rPr>
      </w:pPr>
      <w:r w:rsidRPr="00C12DFE">
        <w:rPr>
          <w:lang w:val="fr-FR"/>
        </w:rPr>
        <w:t>P</w:t>
      </w:r>
      <w:r w:rsidRPr="00C12DFE">
        <w:rPr>
          <w:lang w:val="fr-FR"/>
        </w:rPr>
        <w:tab/>
      </w:r>
      <w:r>
        <w:fldChar w:fldCharType="begin" w:fldLock="1"/>
      </w:r>
      <w:r w:rsidRPr="00C12DFE">
        <w:rPr>
          <w:lang w:val="fr-FR"/>
        </w:rPr>
        <w:instrText xml:space="preserve"> PAGEREF _Toc90991631 \h </w:instrText>
      </w:r>
      <w:r>
        <w:fldChar w:fldCharType="separate"/>
      </w:r>
      <w:r w:rsidRPr="00C12DFE">
        <w:rPr>
          <w:lang w:val="fr-FR"/>
        </w:rPr>
        <w:t>22</w:t>
      </w:r>
      <w:r>
        <w:fldChar w:fldCharType="end"/>
      </w:r>
    </w:p>
    <w:p w14:paraId="354A0FF6" w14:textId="77777777" w:rsidR="00C12DFE" w:rsidRPr="00BF50E9" w:rsidRDefault="00C12DFE">
      <w:pPr>
        <w:pStyle w:val="TOC2"/>
        <w:rPr>
          <w:rFonts w:ascii="Calibri" w:hAnsi="Calibri"/>
          <w:sz w:val="22"/>
          <w:szCs w:val="22"/>
          <w:lang w:val="fr-FR"/>
        </w:rPr>
      </w:pPr>
      <w:r w:rsidRPr="00C12DFE">
        <w:rPr>
          <w:lang w:val="fr-FR"/>
        </w:rPr>
        <w:t>Q</w:t>
      </w:r>
      <w:r w:rsidRPr="00C12DFE">
        <w:rPr>
          <w:lang w:val="fr-FR"/>
        </w:rPr>
        <w:tab/>
      </w:r>
      <w:r>
        <w:fldChar w:fldCharType="begin" w:fldLock="1"/>
      </w:r>
      <w:r w:rsidRPr="00C12DFE">
        <w:rPr>
          <w:lang w:val="fr-FR"/>
        </w:rPr>
        <w:instrText xml:space="preserve"> PAGEREF _Toc90991632 \h </w:instrText>
      </w:r>
      <w:r>
        <w:fldChar w:fldCharType="separate"/>
      </w:r>
      <w:r w:rsidRPr="00C12DFE">
        <w:rPr>
          <w:lang w:val="fr-FR"/>
        </w:rPr>
        <w:t>24</w:t>
      </w:r>
      <w:r>
        <w:fldChar w:fldCharType="end"/>
      </w:r>
    </w:p>
    <w:p w14:paraId="75531692" w14:textId="77777777" w:rsidR="00C12DFE" w:rsidRPr="00BF50E9" w:rsidRDefault="00C12DFE">
      <w:pPr>
        <w:pStyle w:val="TOC2"/>
        <w:rPr>
          <w:rFonts w:ascii="Calibri" w:hAnsi="Calibri"/>
          <w:sz w:val="22"/>
          <w:szCs w:val="22"/>
          <w:lang w:val="fr-FR"/>
        </w:rPr>
      </w:pPr>
      <w:r w:rsidRPr="00C12DFE">
        <w:rPr>
          <w:lang w:val="fr-FR"/>
        </w:rPr>
        <w:t>R</w:t>
      </w:r>
      <w:r w:rsidRPr="00C12DFE">
        <w:rPr>
          <w:lang w:val="fr-FR"/>
        </w:rPr>
        <w:tab/>
      </w:r>
      <w:r>
        <w:fldChar w:fldCharType="begin" w:fldLock="1"/>
      </w:r>
      <w:r w:rsidRPr="00C12DFE">
        <w:rPr>
          <w:lang w:val="fr-FR"/>
        </w:rPr>
        <w:instrText xml:space="preserve"> PAGEREF _Toc90991633 \h </w:instrText>
      </w:r>
      <w:r>
        <w:fldChar w:fldCharType="separate"/>
      </w:r>
      <w:r w:rsidRPr="00C12DFE">
        <w:rPr>
          <w:lang w:val="fr-FR"/>
        </w:rPr>
        <w:t>24</w:t>
      </w:r>
      <w:r>
        <w:fldChar w:fldCharType="end"/>
      </w:r>
    </w:p>
    <w:p w14:paraId="0F95E6D0" w14:textId="77777777" w:rsidR="00C12DFE" w:rsidRPr="00BF50E9" w:rsidRDefault="00C12DFE">
      <w:pPr>
        <w:pStyle w:val="TOC2"/>
        <w:rPr>
          <w:rFonts w:ascii="Calibri" w:hAnsi="Calibri"/>
          <w:sz w:val="22"/>
          <w:szCs w:val="22"/>
          <w:lang w:val="fr-FR"/>
        </w:rPr>
      </w:pPr>
      <w:r w:rsidRPr="00C12DFE">
        <w:rPr>
          <w:lang w:val="fr-FR"/>
        </w:rPr>
        <w:t>S</w:t>
      </w:r>
      <w:r w:rsidRPr="00C12DFE">
        <w:rPr>
          <w:lang w:val="fr-FR"/>
        </w:rPr>
        <w:tab/>
      </w:r>
      <w:r>
        <w:fldChar w:fldCharType="begin" w:fldLock="1"/>
      </w:r>
      <w:r w:rsidRPr="00C12DFE">
        <w:rPr>
          <w:lang w:val="fr-FR"/>
        </w:rPr>
        <w:instrText xml:space="preserve"> PAGEREF _Toc90991634 \h </w:instrText>
      </w:r>
      <w:r>
        <w:fldChar w:fldCharType="separate"/>
      </w:r>
      <w:r w:rsidRPr="00C12DFE">
        <w:rPr>
          <w:lang w:val="fr-FR"/>
        </w:rPr>
        <w:t>27</w:t>
      </w:r>
      <w:r>
        <w:fldChar w:fldCharType="end"/>
      </w:r>
    </w:p>
    <w:p w14:paraId="04C47223" w14:textId="77777777" w:rsidR="00C12DFE" w:rsidRPr="00BF50E9" w:rsidRDefault="00C12DFE">
      <w:pPr>
        <w:pStyle w:val="TOC2"/>
        <w:rPr>
          <w:rFonts w:ascii="Calibri" w:hAnsi="Calibri"/>
          <w:sz w:val="22"/>
          <w:szCs w:val="22"/>
          <w:lang w:val="fr-FR"/>
        </w:rPr>
      </w:pPr>
      <w:r w:rsidRPr="00C12DFE">
        <w:rPr>
          <w:lang w:val="fr-FR"/>
        </w:rPr>
        <w:t>T</w:t>
      </w:r>
      <w:r w:rsidRPr="00C12DFE">
        <w:rPr>
          <w:lang w:val="fr-FR"/>
        </w:rPr>
        <w:tab/>
      </w:r>
      <w:r>
        <w:fldChar w:fldCharType="begin" w:fldLock="1"/>
      </w:r>
      <w:r w:rsidRPr="00C12DFE">
        <w:rPr>
          <w:lang w:val="fr-FR"/>
        </w:rPr>
        <w:instrText xml:space="preserve"> PAGEREF _Toc90991635 \h </w:instrText>
      </w:r>
      <w:r>
        <w:fldChar w:fldCharType="separate"/>
      </w:r>
      <w:r w:rsidRPr="00C12DFE">
        <w:rPr>
          <w:lang w:val="fr-FR"/>
        </w:rPr>
        <w:t>31</w:t>
      </w:r>
      <w:r>
        <w:fldChar w:fldCharType="end"/>
      </w:r>
    </w:p>
    <w:p w14:paraId="7F5B6182" w14:textId="77777777" w:rsidR="00C12DFE" w:rsidRPr="00BF50E9" w:rsidRDefault="00C12DFE">
      <w:pPr>
        <w:pStyle w:val="TOC2"/>
        <w:rPr>
          <w:rFonts w:ascii="Calibri" w:hAnsi="Calibri"/>
          <w:sz w:val="22"/>
          <w:szCs w:val="22"/>
          <w:lang w:val="fr-FR"/>
        </w:rPr>
      </w:pPr>
      <w:r w:rsidRPr="00C12DFE">
        <w:rPr>
          <w:lang w:val="fr-FR"/>
        </w:rPr>
        <w:t>U</w:t>
      </w:r>
      <w:r w:rsidRPr="00C12DFE">
        <w:rPr>
          <w:lang w:val="fr-FR"/>
        </w:rPr>
        <w:tab/>
      </w:r>
      <w:r>
        <w:fldChar w:fldCharType="begin" w:fldLock="1"/>
      </w:r>
      <w:r w:rsidRPr="00C12DFE">
        <w:rPr>
          <w:lang w:val="fr-FR"/>
        </w:rPr>
        <w:instrText xml:space="preserve"> PAGEREF _Toc90991636 \h </w:instrText>
      </w:r>
      <w:r>
        <w:fldChar w:fldCharType="separate"/>
      </w:r>
      <w:r w:rsidRPr="00C12DFE">
        <w:rPr>
          <w:lang w:val="fr-FR"/>
        </w:rPr>
        <w:t>32</w:t>
      </w:r>
      <w:r>
        <w:fldChar w:fldCharType="end"/>
      </w:r>
    </w:p>
    <w:p w14:paraId="6FB8AC4A" w14:textId="77777777" w:rsidR="00C12DFE" w:rsidRPr="00BF50E9" w:rsidRDefault="00C12DFE">
      <w:pPr>
        <w:pStyle w:val="TOC2"/>
        <w:rPr>
          <w:rFonts w:ascii="Calibri" w:hAnsi="Calibri"/>
          <w:sz w:val="22"/>
          <w:szCs w:val="22"/>
          <w:lang w:val="fr-FR"/>
        </w:rPr>
      </w:pPr>
      <w:r w:rsidRPr="00C12DFE">
        <w:rPr>
          <w:lang w:val="fr-FR"/>
        </w:rPr>
        <w:t>V</w:t>
      </w:r>
      <w:r w:rsidRPr="00C12DFE">
        <w:rPr>
          <w:lang w:val="fr-FR"/>
        </w:rPr>
        <w:tab/>
      </w:r>
      <w:r>
        <w:fldChar w:fldCharType="begin" w:fldLock="1"/>
      </w:r>
      <w:r w:rsidRPr="00C12DFE">
        <w:rPr>
          <w:lang w:val="fr-FR"/>
        </w:rPr>
        <w:instrText xml:space="preserve"> PAGEREF _Toc90991637 \h </w:instrText>
      </w:r>
      <w:r>
        <w:fldChar w:fldCharType="separate"/>
      </w:r>
      <w:r w:rsidRPr="00C12DFE">
        <w:rPr>
          <w:lang w:val="fr-FR"/>
        </w:rPr>
        <w:t>34</w:t>
      </w:r>
      <w:r>
        <w:fldChar w:fldCharType="end"/>
      </w:r>
    </w:p>
    <w:p w14:paraId="1AB67AA9" w14:textId="77777777" w:rsidR="00C12DFE" w:rsidRPr="00BF50E9" w:rsidRDefault="00C12DFE">
      <w:pPr>
        <w:pStyle w:val="TOC2"/>
        <w:rPr>
          <w:rFonts w:ascii="Calibri" w:hAnsi="Calibri"/>
          <w:sz w:val="22"/>
          <w:szCs w:val="22"/>
          <w:lang w:val="fr-FR"/>
        </w:rPr>
      </w:pPr>
      <w:r w:rsidRPr="00C12DFE">
        <w:rPr>
          <w:lang w:val="fr-FR"/>
        </w:rPr>
        <w:t>W</w:t>
      </w:r>
      <w:r w:rsidRPr="00C12DFE">
        <w:rPr>
          <w:lang w:val="fr-FR"/>
        </w:rPr>
        <w:tab/>
      </w:r>
      <w:r>
        <w:fldChar w:fldCharType="begin" w:fldLock="1"/>
      </w:r>
      <w:r w:rsidRPr="00C12DFE">
        <w:rPr>
          <w:lang w:val="fr-FR"/>
        </w:rPr>
        <w:instrText xml:space="preserve"> PAGEREF _Toc90991638 \h </w:instrText>
      </w:r>
      <w:r>
        <w:fldChar w:fldCharType="separate"/>
      </w:r>
      <w:r w:rsidRPr="00C12DFE">
        <w:rPr>
          <w:lang w:val="fr-FR"/>
        </w:rPr>
        <w:t>34</w:t>
      </w:r>
      <w:r>
        <w:fldChar w:fldCharType="end"/>
      </w:r>
    </w:p>
    <w:p w14:paraId="658C6EE6" w14:textId="77777777" w:rsidR="00C12DFE" w:rsidRPr="00BF50E9" w:rsidRDefault="00C12DFE">
      <w:pPr>
        <w:pStyle w:val="TOC2"/>
        <w:rPr>
          <w:rFonts w:ascii="Calibri" w:hAnsi="Calibri"/>
          <w:sz w:val="22"/>
          <w:szCs w:val="22"/>
          <w:lang w:val="fr-FR"/>
        </w:rPr>
      </w:pPr>
      <w:r w:rsidRPr="004F423A">
        <w:rPr>
          <w:lang w:val="fr-FR"/>
        </w:rPr>
        <w:t>X</w:t>
      </w:r>
      <w:r w:rsidRPr="00C12DFE">
        <w:rPr>
          <w:lang w:val="fr-FR"/>
        </w:rPr>
        <w:tab/>
      </w:r>
      <w:r>
        <w:fldChar w:fldCharType="begin" w:fldLock="1"/>
      </w:r>
      <w:r w:rsidRPr="00C12DFE">
        <w:rPr>
          <w:lang w:val="fr-FR"/>
        </w:rPr>
        <w:instrText xml:space="preserve"> PAGEREF _Toc90991639 \h </w:instrText>
      </w:r>
      <w:r>
        <w:fldChar w:fldCharType="separate"/>
      </w:r>
      <w:r w:rsidRPr="00C12DFE">
        <w:rPr>
          <w:lang w:val="fr-FR"/>
        </w:rPr>
        <w:t>34</w:t>
      </w:r>
      <w:r>
        <w:fldChar w:fldCharType="end"/>
      </w:r>
    </w:p>
    <w:p w14:paraId="57874EA9" w14:textId="77777777" w:rsidR="00C12DFE" w:rsidRPr="00BF50E9" w:rsidRDefault="00C12DFE">
      <w:pPr>
        <w:pStyle w:val="TOC2"/>
        <w:rPr>
          <w:rFonts w:ascii="Calibri" w:hAnsi="Calibri"/>
          <w:sz w:val="22"/>
          <w:szCs w:val="22"/>
          <w:lang w:val="fr-FR"/>
        </w:rPr>
      </w:pPr>
      <w:r w:rsidRPr="004F423A">
        <w:rPr>
          <w:lang w:val="fr-FR"/>
        </w:rPr>
        <w:t>Y</w:t>
      </w:r>
      <w:r w:rsidRPr="00C12DFE">
        <w:rPr>
          <w:lang w:val="fr-FR"/>
        </w:rPr>
        <w:tab/>
      </w:r>
      <w:r>
        <w:fldChar w:fldCharType="begin" w:fldLock="1"/>
      </w:r>
      <w:r w:rsidRPr="00C12DFE">
        <w:rPr>
          <w:lang w:val="fr-FR"/>
        </w:rPr>
        <w:instrText xml:space="preserve"> PAGEREF _Toc90991640 \h </w:instrText>
      </w:r>
      <w:r>
        <w:fldChar w:fldCharType="separate"/>
      </w:r>
      <w:r w:rsidRPr="00C12DFE">
        <w:rPr>
          <w:lang w:val="fr-FR"/>
        </w:rPr>
        <w:t>34</w:t>
      </w:r>
      <w:r>
        <w:fldChar w:fldCharType="end"/>
      </w:r>
    </w:p>
    <w:p w14:paraId="7CE192D1" w14:textId="77777777" w:rsidR="00C12DFE" w:rsidRPr="00BF50E9" w:rsidRDefault="00C12DFE">
      <w:pPr>
        <w:pStyle w:val="TOC2"/>
        <w:rPr>
          <w:rFonts w:ascii="Calibri" w:hAnsi="Calibri"/>
          <w:sz w:val="22"/>
          <w:szCs w:val="22"/>
        </w:rPr>
      </w:pPr>
      <w:r w:rsidRPr="00C12DFE">
        <w:t>Z</w:t>
      </w:r>
      <w:r>
        <w:tab/>
      </w:r>
      <w:r>
        <w:fldChar w:fldCharType="begin" w:fldLock="1"/>
      </w:r>
      <w:r>
        <w:instrText xml:space="preserve"> PAGEREF _Toc90991641 \h </w:instrText>
      </w:r>
      <w:r>
        <w:fldChar w:fldCharType="separate"/>
      </w:r>
      <w:r>
        <w:t>34</w:t>
      </w:r>
      <w:r>
        <w:fldChar w:fldCharType="end"/>
      </w:r>
    </w:p>
    <w:p w14:paraId="74CA4B91" w14:textId="77777777" w:rsidR="00C12DFE" w:rsidRPr="00BF50E9" w:rsidRDefault="00C12DFE">
      <w:pPr>
        <w:pStyle w:val="TOC1"/>
        <w:rPr>
          <w:rFonts w:ascii="Calibri" w:hAnsi="Calibri"/>
          <w:szCs w:val="22"/>
        </w:rPr>
      </w:pPr>
      <w:r>
        <w:t>4</w:t>
      </w:r>
      <w:r w:rsidRPr="00BF50E9">
        <w:rPr>
          <w:rFonts w:ascii="Calibri" w:hAnsi="Calibri"/>
          <w:szCs w:val="22"/>
        </w:rPr>
        <w:tab/>
      </w:r>
      <w:r>
        <w:t>Abbreviations</w:t>
      </w:r>
      <w:r>
        <w:tab/>
      </w:r>
      <w:r>
        <w:fldChar w:fldCharType="begin" w:fldLock="1"/>
      </w:r>
      <w:r>
        <w:instrText xml:space="preserve"> PAGEREF _Toc90991642 \h </w:instrText>
      </w:r>
      <w:r>
        <w:fldChar w:fldCharType="separate"/>
      </w:r>
      <w:r>
        <w:t>34</w:t>
      </w:r>
      <w:r>
        <w:fldChar w:fldCharType="end"/>
      </w:r>
    </w:p>
    <w:p w14:paraId="0FC1EC65" w14:textId="77777777" w:rsidR="00C12DFE" w:rsidRPr="00BF50E9" w:rsidRDefault="00C12DFE">
      <w:pPr>
        <w:pStyle w:val="TOC2"/>
        <w:rPr>
          <w:rFonts w:ascii="Calibri" w:hAnsi="Calibri"/>
          <w:sz w:val="22"/>
          <w:szCs w:val="22"/>
        </w:rPr>
      </w:pPr>
      <w:r>
        <w:t>0-9</w:t>
      </w:r>
      <w:r>
        <w:tab/>
      </w:r>
      <w:r>
        <w:fldChar w:fldCharType="begin" w:fldLock="1"/>
      </w:r>
      <w:r>
        <w:instrText xml:space="preserve"> PAGEREF _Toc90991643 \h </w:instrText>
      </w:r>
      <w:r>
        <w:fldChar w:fldCharType="separate"/>
      </w:r>
      <w:r>
        <w:t>34</w:t>
      </w:r>
      <w:r>
        <w:fldChar w:fldCharType="end"/>
      </w:r>
    </w:p>
    <w:p w14:paraId="1D9695C4" w14:textId="77777777" w:rsidR="00C12DFE" w:rsidRPr="00BF50E9" w:rsidRDefault="00C12DFE">
      <w:pPr>
        <w:pStyle w:val="TOC2"/>
        <w:rPr>
          <w:rFonts w:ascii="Calibri" w:hAnsi="Calibri"/>
          <w:sz w:val="22"/>
          <w:szCs w:val="22"/>
        </w:rPr>
      </w:pPr>
      <w:r>
        <w:t>A</w:t>
      </w:r>
      <w:r>
        <w:tab/>
      </w:r>
      <w:r>
        <w:fldChar w:fldCharType="begin" w:fldLock="1"/>
      </w:r>
      <w:r>
        <w:instrText xml:space="preserve"> PAGEREF _Toc90991644 \h </w:instrText>
      </w:r>
      <w:r>
        <w:fldChar w:fldCharType="separate"/>
      </w:r>
      <w:r>
        <w:t>35</w:t>
      </w:r>
      <w:r>
        <w:fldChar w:fldCharType="end"/>
      </w:r>
    </w:p>
    <w:p w14:paraId="34FC4716" w14:textId="77777777" w:rsidR="00C12DFE" w:rsidRPr="00BF50E9" w:rsidRDefault="00C12DFE">
      <w:pPr>
        <w:pStyle w:val="TOC2"/>
        <w:rPr>
          <w:rFonts w:ascii="Calibri" w:hAnsi="Calibri"/>
          <w:sz w:val="22"/>
          <w:szCs w:val="22"/>
        </w:rPr>
      </w:pPr>
      <w:r>
        <w:t>B</w:t>
      </w:r>
      <w:r>
        <w:tab/>
      </w:r>
      <w:r>
        <w:fldChar w:fldCharType="begin" w:fldLock="1"/>
      </w:r>
      <w:r>
        <w:instrText xml:space="preserve"> PAGEREF _Toc90991645 \h </w:instrText>
      </w:r>
      <w:r>
        <w:fldChar w:fldCharType="separate"/>
      </w:r>
      <w:r>
        <w:t>36</w:t>
      </w:r>
      <w:r>
        <w:fldChar w:fldCharType="end"/>
      </w:r>
    </w:p>
    <w:p w14:paraId="4D3FEA63" w14:textId="77777777" w:rsidR="00C12DFE" w:rsidRPr="00BF50E9" w:rsidRDefault="00C12DFE">
      <w:pPr>
        <w:pStyle w:val="TOC2"/>
        <w:rPr>
          <w:rFonts w:ascii="Calibri" w:hAnsi="Calibri"/>
          <w:sz w:val="22"/>
          <w:szCs w:val="22"/>
        </w:rPr>
      </w:pPr>
      <w:r>
        <w:t>C</w:t>
      </w:r>
      <w:r>
        <w:tab/>
      </w:r>
      <w:r>
        <w:fldChar w:fldCharType="begin" w:fldLock="1"/>
      </w:r>
      <w:r>
        <w:instrText xml:space="preserve"> PAGEREF _Toc90991646 \h </w:instrText>
      </w:r>
      <w:r>
        <w:fldChar w:fldCharType="separate"/>
      </w:r>
      <w:r>
        <w:t>37</w:t>
      </w:r>
      <w:r>
        <w:fldChar w:fldCharType="end"/>
      </w:r>
    </w:p>
    <w:p w14:paraId="280FB82D" w14:textId="77777777" w:rsidR="00C12DFE" w:rsidRPr="00BF50E9" w:rsidRDefault="00C12DFE">
      <w:pPr>
        <w:pStyle w:val="TOC2"/>
        <w:rPr>
          <w:rFonts w:ascii="Calibri" w:hAnsi="Calibri"/>
          <w:sz w:val="22"/>
          <w:szCs w:val="22"/>
        </w:rPr>
      </w:pPr>
      <w:r>
        <w:t>D</w:t>
      </w:r>
      <w:r>
        <w:tab/>
      </w:r>
      <w:r>
        <w:fldChar w:fldCharType="begin" w:fldLock="1"/>
      </w:r>
      <w:r>
        <w:instrText xml:space="preserve"> PAGEREF _Toc90991647 \h </w:instrText>
      </w:r>
      <w:r>
        <w:fldChar w:fldCharType="separate"/>
      </w:r>
      <w:r>
        <w:t>39</w:t>
      </w:r>
      <w:r>
        <w:fldChar w:fldCharType="end"/>
      </w:r>
    </w:p>
    <w:p w14:paraId="7E195283" w14:textId="77777777" w:rsidR="00C12DFE" w:rsidRPr="00BF50E9" w:rsidRDefault="00C12DFE">
      <w:pPr>
        <w:pStyle w:val="TOC2"/>
        <w:rPr>
          <w:rFonts w:ascii="Calibri" w:hAnsi="Calibri"/>
          <w:sz w:val="22"/>
          <w:szCs w:val="22"/>
        </w:rPr>
      </w:pPr>
      <w:r>
        <w:t>E</w:t>
      </w:r>
      <w:r>
        <w:tab/>
      </w:r>
      <w:r>
        <w:fldChar w:fldCharType="begin" w:fldLock="1"/>
      </w:r>
      <w:r>
        <w:instrText xml:space="preserve"> PAGEREF _Toc90991648 \h </w:instrText>
      </w:r>
      <w:r>
        <w:fldChar w:fldCharType="separate"/>
      </w:r>
      <w:r>
        <w:t>40</w:t>
      </w:r>
      <w:r>
        <w:fldChar w:fldCharType="end"/>
      </w:r>
    </w:p>
    <w:p w14:paraId="2C7F6653" w14:textId="77777777" w:rsidR="00C12DFE" w:rsidRPr="00BF50E9" w:rsidRDefault="00C12DFE">
      <w:pPr>
        <w:pStyle w:val="TOC2"/>
        <w:rPr>
          <w:rFonts w:ascii="Calibri" w:hAnsi="Calibri"/>
          <w:sz w:val="22"/>
          <w:szCs w:val="22"/>
        </w:rPr>
      </w:pPr>
      <w:r>
        <w:t>F</w:t>
      </w:r>
      <w:r>
        <w:tab/>
      </w:r>
      <w:r>
        <w:fldChar w:fldCharType="begin" w:fldLock="1"/>
      </w:r>
      <w:r>
        <w:instrText xml:space="preserve"> PAGEREF _Toc90991649 \h </w:instrText>
      </w:r>
      <w:r>
        <w:fldChar w:fldCharType="separate"/>
      </w:r>
      <w:r>
        <w:t>42</w:t>
      </w:r>
      <w:r>
        <w:fldChar w:fldCharType="end"/>
      </w:r>
    </w:p>
    <w:p w14:paraId="2E854603" w14:textId="77777777" w:rsidR="00C12DFE" w:rsidRPr="00BF50E9" w:rsidRDefault="00C12DFE">
      <w:pPr>
        <w:pStyle w:val="TOC2"/>
        <w:rPr>
          <w:rFonts w:ascii="Calibri" w:hAnsi="Calibri"/>
          <w:sz w:val="22"/>
          <w:szCs w:val="22"/>
        </w:rPr>
      </w:pPr>
      <w:r>
        <w:t>G</w:t>
      </w:r>
      <w:r>
        <w:tab/>
      </w:r>
      <w:r>
        <w:fldChar w:fldCharType="begin" w:fldLock="1"/>
      </w:r>
      <w:r>
        <w:instrText xml:space="preserve"> PAGEREF _Toc90991650 \h </w:instrText>
      </w:r>
      <w:r>
        <w:fldChar w:fldCharType="separate"/>
      </w:r>
      <w:r>
        <w:t>42</w:t>
      </w:r>
      <w:r>
        <w:fldChar w:fldCharType="end"/>
      </w:r>
    </w:p>
    <w:p w14:paraId="49DB9BFC" w14:textId="77777777" w:rsidR="00C12DFE" w:rsidRPr="00BF50E9" w:rsidRDefault="00C12DFE">
      <w:pPr>
        <w:pStyle w:val="TOC2"/>
        <w:rPr>
          <w:rFonts w:ascii="Calibri" w:hAnsi="Calibri"/>
          <w:sz w:val="22"/>
          <w:szCs w:val="22"/>
        </w:rPr>
      </w:pPr>
      <w:r>
        <w:t>H</w:t>
      </w:r>
      <w:r>
        <w:tab/>
      </w:r>
      <w:r>
        <w:fldChar w:fldCharType="begin" w:fldLock="1"/>
      </w:r>
      <w:r>
        <w:instrText xml:space="preserve"> PAGEREF _Toc90991651 \h </w:instrText>
      </w:r>
      <w:r>
        <w:fldChar w:fldCharType="separate"/>
      </w:r>
      <w:r>
        <w:t>43</w:t>
      </w:r>
      <w:r>
        <w:fldChar w:fldCharType="end"/>
      </w:r>
    </w:p>
    <w:p w14:paraId="08FBE38C" w14:textId="77777777" w:rsidR="00C12DFE" w:rsidRPr="00BF50E9" w:rsidRDefault="00C12DFE">
      <w:pPr>
        <w:pStyle w:val="TOC2"/>
        <w:rPr>
          <w:rFonts w:ascii="Calibri" w:hAnsi="Calibri"/>
          <w:sz w:val="22"/>
          <w:szCs w:val="22"/>
        </w:rPr>
      </w:pPr>
      <w:r>
        <w:t>I</w:t>
      </w:r>
      <w:r>
        <w:tab/>
      </w:r>
      <w:r>
        <w:fldChar w:fldCharType="begin" w:fldLock="1"/>
      </w:r>
      <w:r>
        <w:instrText xml:space="preserve"> PAGEREF _Toc90991652 \h </w:instrText>
      </w:r>
      <w:r>
        <w:fldChar w:fldCharType="separate"/>
      </w:r>
      <w:r>
        <w:t>43</w:t>
      </w:r>
      <w:r>
        <w:fldChar w:fldCharType="end"/>
      </w:r>
    </w:p>
    <w:p w14:paraId="425532E6" w14:textId="77777777" w:rsidR="00C12DFE" w:rsidRPr="00BF50E9" w:rsidRDefault="00C12DFE">
      <w:pPr>
        <w:pStyle w:val="TOC2"/>
        <w:rPr>
          <w:rFonts w:ascii="Calibri" w:hAnsi="Calibri"/>
          <w:sz w:val="22"/>
          <w:szCs w:val="22"/>
        </w:rPr>
      </w:pPr>
      <w:r>
        <w:t>J</w:t>
      </w:r>
      <w:r>
        <w:tab/>
      </w:r>
      <w:r>
        <w:fldChar w:fldCharType="begin" w:fldLock="1"/>
      </w:r>
      <w:r>
        <w:instrText xml:space="preserve"> PAGEREF _Toc90991653 \h </w:instrText>
      </w:r>
      <w:r>
        <w:fldChar w:fldCharType="separate"/>
      </w:r>
      <w:r>
        <w:t>45</w:t>
      </w:r>
      <w:r>
        <w:fldChar w:fldCharType="end"/>
      </w:r>
    </w:p>
    <w:p w14:paraId="598E6E81" w14:textId="77777777" w:rsidR="00C12DFE" w:rsidRPr="00BF50E9" w:rsidRDefault="00C12DFE">
      <w:pPr>
        <w:pStyle w:val="TOC2"/>
        <w:rPr>
          <w:rFonts w:ascii="Calibri" w:hAnsi="Calibri"/>
          <w:sz w:val="22"/>
          <w:szCs w:val="22"/>
        </w:rPr>
      </w:pPr>
      <w:r>
        <w:t>K</w:t>
      </w:r>
      <w:r>
        <w:tab/>
      </w:r>
      <w:r>
        <w:fldChar w:fldCharType="begin" w:fldLock="1"/>
      </w:r>
      <w:r>
        <w:instrText xml:space="preserve"> PAGEREF _Toc90991654 \h </w:instrText>
      </w:r>
      <w:r>
        <w:fldChar w:fldCharType="separate"/>
      </w:r>
      <w:r>
        <w:t>45</w:t>
      </w:r>
      <w:r>
        <w:fldChar w:fldCharType="end"/>
      </w:r>
    </w:p>
    <w:p w14:paraId="4832399B" w14:textId="77777777" w:rsidR="00C12DFE" w:rsidRPr="00BF50E9" w:rsidRDefault="00C12DFE">
      <w:pPr>
        <w:pStyle w:val="TOC2"/>
        <w:rPr>
          <w:rFonts w:ascii="Calibri" w:hAnsi="Calibri"/>
          <w:sz w:val="22"/>
          <w:szCs w:val="22"/>
        </w:rPr>
      </w:pPr>
      <w:r>
        <w:t>L</w:t>
      </w:r>
      <w:r>
        <w:tab/>
      </w:r>
      <w:r>
        <w:fldChar w:fldCharType="begin" w:fldLock="1"/>
      </w:r>
      <w:r>
        <w:instrText xml:space="preserve"> PAGEREF _Toc90991655 \h </w:instrText>
      </w:r>
      <w:r>
        <w:fldChar w:fldCharType="separate"/>
      </w:r>
      <w:r>
        <w:t>45</w:t>
      </w:r>
      <w:r>
        <w:fldChar w:fldCharType="end"/>
      </w:r>
    </w:p>
    <w:p w14:paraId="49D8DAFB" w14:textId="77777777" w:rsidR="00C12DFE" w:rsidRPr="00BF50E9" w:rsidRDefault="00C12DFE">
      <w:pPr>
        <w:pStyle w:val="TOC2"/>
        <w:rPr>
          <w:rFonts w:ascii="Calibri" w:hAnsi="Calibri"/>
          <w:sz w:val="22"/>
          <w:szCs w:val="22"/>
        </w:rPr>
      </w:pPr>
      <w:r>
        <w:t>M</w:t>
      </w:r>
      <w:r>
        <w:tab/>
      </w:r>
      <w:r>
        <w:fldChar w:fldCharType="begin" w:fldLock="1"/>
      </w:r>
      <w:r>
        <w:instrText xml:space="preserve"> PAGEREF _Toc90991656 \h </w:instrText>
      </w:r>
      <w:r>
        <w:fldChar w:fldCharType="separate"/>
      </w:r>
      <w:r>
        <w:t>46</w:t>
      </w:r>
      <w:r>
        <w:fldChar w:fldCharType="end"/>
      </w:r>
    </w:p>
    <w:p w14:paraId="1F55A9B3" w14:textId="77777777" w:rsidR="00C12DFE" w:rsidRPr="00BF50E9" w:rsidRDefault="00C12DFE">
      <w:pPr>
        <w:pStyle w:val="TOC2"/>
        <w:rPr>
          <w:rFonts w:ascii="Calibri" w:hAnsi="Calibri"/>
          <w:sz w:val="22"/>
          <w:szCs w:val="22"/>
        </w:rPr>
      </w:pPr>
      <w:r>
        <w:t>N</w:t>
      </w:r>
      <w:r>
        <w:tab/>
      </w:r>
      <w:r>
        <w:fldChar w:fldCharType="begin" w:fldLock="1"/>
      </w:r>
      <w:r>
        <w:instrText xml:space="preserve"> PAGEREF _Toc90991657 \h </w:instrText>
      </w:r>
      <w:r>
        <w:fldChar w:fldCharType="separate"/>
      </w:r>
      <w:r>
        <w:t>48</w:t>
      </w:r>
      <w:r>
        <w:fldChar w:fldCharType="end"/>
      </w:r>
    </w:p>
    <w:p w14:paraId="345BFBB0" w14:textId="77777777" w:rsidR="00C12DFE" w:rsidRPr="00BF50E9" w:rsidRDefault="00C12DFE">
      <w:pPr>
        <w:pStyle w:val="TOC2"/>
        <w:rPr>
          <w:rFonts w:ascii="Calibri" w:hAnsi="Calibri"/>
          <w:sz w:val="22"/>
          <w:szCs w:val="22"/>
        </w:rPr>
      </w:pPr>
      <w:r>
        <w:t>O</w:t>
      </w:r>
      <w:r>
        <w:tab/>
      </w:r>
      <w:r>
        <w:fldChar w:fldCharType="begin" w:fldLock="1"/>
      </w:r>
      <w:r>
        <w:instrText xml:space="preserve"> PAGEREF _Toc90991658 \h </w:instrText>
      </w:r>
      <w:r>
        <w:fldChar w:fldCharType="separate"/>
      </w:r>
      <w:r>
        <w:t>49</w:t>
      </w:r>
      <w:r>
        <w:fldChar w:fldCharType="end"/>
      </w:r>
    </w:p>
    <w:p w14:paraId="47D3699A" w14:textId="77777777" w:rsidR="00C12DFE" w:rsidRPr="00BF50E9" w:rsidRDefault="00C12DFE">
      <w:pPr>
        <w:pStyle w:val="TOC2"/>
        <w:rPr>
          <w:rFonts w:ascii="Calibri" w:hAnsi="Calibri"/>
          <w:sz w:val="22"/>
          <w:szCs w:val="22"/>
        </w:rPr>
      </w:pPr>
      <w:r>
        <w:t>P</w:t>
      </w:r>
      <w:r>
        <w:tab/>
      </w:r>
      <w:r>
        <w:fldChar w:fldCharType="begin" w:fldLock="1"/>
      </w:r>
      <w:r>
        <w:instrText xml:space="preserve"> PAGEREF _Toc90991659 \h </w:instrText>
      </w:r>
      <w:r>
        <w:fldChar w:fldCharType="separate"/>
      </w:r>
      <w:r>
        <w:t>50</w:t>
      </w:r>
      <w:r>
        <w:fldChar w:fldCharType="end"/>
      </w:r>
    </w:p>
    <w:p w14:paraId="14870A8C" w14:textId="77777777" w:rsidR="00C12DFE" w:rsidRPr="00BF50E9" w:rsidRDefault="00C12DFE">
      <w:pPr>
        <w:pStyle w:val="TOC2"/>
        <w:rPr>
          <w:rFonts w:ascii="Calibri" w:hAnsi="Calibri"/>
          <w:sz w:val="22"/>
          <w:szCs w:val="22"/>
        </w:rPr>
      </w:pPr>
      <w:r>
        <w:t>Q</w:t>
      </w:r>
      <w:r>
        <w:tab/>
      </w:r>
      <w:r>
        <w:fldChar w:fldCharType="begin" w:fldLock="1"/>
      </w:r>
      <w:r>
        <w:instrText xml:space="preserve"> PAGEREF _Toc90991660 \h </w:instrText>
      </w:r>
      <w:r>
        <w:fldChar w:fldCharType="separate"/>
      </w:r>
      <w:r>
        <w:t>51</w:t>
      </w:r>
      <w:r>
        <w:fldChar w:fldCharType="end"/>
      </w:r>
    </w:p>
    <w:p w14:paraId="1BAC48EB" w14:textId="77777777" w:rsidR="00C12DFE" w:rsidRPr="00BF50E9" w:rsidRDefault="00C12DFE">
      <w:pPr>
        <w:pStyle w:val="TOC2"/>
        <w:rPr>
          <w:rFonts w:ascii="Calibri" w:hAnsi="Calibri"/>
          <w:sz w:val="22"/>
          <w:szCs w:val="22"/>
        </w:rPr>
      </w:pPr>
      <w:r>
        <w:t>R</w:t>
      </w:r>
      <w:r>
        <w:tab/>
      </w:r>
      <w:r>
        <w:fldChar w:fldCharType="begin" w:fldLock="1"/>
      </w:r>
      <w:r>
        <w:instrText xml:space="preserve"> PAGEREF _Toc90991661 \h </w:instrText>
      </w:r>
      <w:r>
        <w:fldChar w:fldCharType="separate"/>
      </w:r>
      <w:r>
        <w:t>52</w:t>
      </w:r>
      <w:r>
        <w:fldChar w:fldCharType="end"/>
      </w:r>
    </w:p>
    <w:p w14:paraId="3B7631B8" w14:textId="77777777" w:rsidR="00C12DFE" w:rsidRPr="00BF50E9" w:rsidRDefault="00C12DFE">
      <w:pPr>
        <w:pStyle w:val="TOC2"/>
        <w:rPr>
          <w:rFonts w:ascii="Calibri" w:hAnsi="Calibri"/>
          <w:sz w:val="22"/>
          <w:szCs w:val="22"/>
        </w:rPr>
      </w:pPr>
      <w:r>
        <w:t>S</w:t>
      </w:r>
      <w:r>
        <w:tab/>
      </w:r>
      <w:r>
        <w:fldChar w:fldCharType="begin" w:fldLock="1"/>
      </w:r>
      <w:r>
        <w:instrText xml:space="preserve"> PAGEREF _Toc90991662 \h </w:instrText>
      </w:r>
      <w:r>
        <w:fldChar w:fldCharType="separate"/>
      </w:r>
      <w:r>
        <w:t>53</w:t>
      </w:r>
      <w:r>
        <w:fldChar w:fldCharType="end"/>
      </w:r>
    </w:p>
    <w:p w14:paraId="405E2B39" w14:textId="77777777" w:rsidR="00C12DFE" w:rsidRPr="00BF50E9" w:rsidRDefault="00C12DFE">
      <w:pPr>
        <w:pStyle w:val="TOC2"/>
        <w:rPr>
          <w:rFonts w:ascii="Calibri" w:hAnsi="Calibri"/>
          <w:sz w:val="22"/>
          <w:szCs w:val="22"/>
          <w:lang w:val="fr-FR"/>
        </w:rPr>
      </w:pPr>
      <w:r w:rsidRPr="00C12DFE">
        <w:rPr>
          <w:lang w:val="fr-FR"/>
        </w:rPr>
        <w:t>T</w:t>
      </w:r>
      <w:r w:rsidRPr="00C12DFE">
        <w:rPr>
          <w:lang w:val="fr-FR"/>
        </w:rPr>
        <w:tab/>
      </w:r>
      <w:r>
        <w:fldChar w:fldCharType="begin" w:fldLock="1"/>
      </w:r>
      <w:r w:rsidRPr="00C12DFE">
        <w:rPr>
          <w:lang w:val="fr-FR"/>
        </w:rPr>
        <w:instrText xml:space="preserve"> PAGEREF _Toc90991663 \h </w:instrText>
      </w:r>
      <w:r>
        <w:fldChar w:fldCharType="separate"/>
      </w:r>
      <w:r w:rsidRPr="00C12DFE">
        <w:rPr>
          <w:lang w:val="fr-FR"/>
        </w:rPr>
        <w:t>55</w:t>
      </w:r>
      <w:r>
        <w:fldChar w:fldCharType="end"/>
      </w:r>
    </w:p>
    <w:p w14:paraId="77ACF934" w14:textId="77777777" w:rsidR="00C12DFE" w:rsidRPr="00BF50E9" w:rsidRDefault="00C12DFE">
      <w:pPr>
        <w:pStyle w:val="TOC2"/>
        <w:rPr>
          <w:rFonts w:ascii="Calibri" w:hAnsi="Calibri"/>
          <w:sz w:val="22"/>
          <w:szCs w:val="22"/>
          <w:lang w:val="fr-FR"/>
        </w:rPr>
      </w:pPr>
      <w:r w:rsidRPr="00C12DFE">
        <w:rPr>
          <w:lang w:val="fr-FR"/>
        </w:rPr>
        <w:t>U</w:t>
      </w:r>
      <w:r w:rsidRPr="00C12DFE">
        <w:rPr>
          <w:lang w:val="fr-FR"/>
        </w:rPr>
        <w:tab/>
      </w:r>
      <w:r>
        <w:fldChar w:fldCharType="begin" w:fldLock="1"/>
      </w:r>
      <w:r w:rsidRPr="00C12DFE">
        <w:rPr>
          <w:lang w:val="fr-FR"/>
        </w:rPr>
        <w:instrText xml:space="preserve"> PAGEREF _Toc90991664 \h </w:instrText>
      </w:r>
      <w:r>
        <w:fldChar w:fldCharType="separate"/>
      </w:r>
      <w:r w:rsidRPr="00C12DFE">
        <w:rPr>
          <w:lang w:val="fr-FR"/>
        </w:rPr>
        <w:t>57</w:t>
      </w:r>
      <w:r>
        <w:fldChar w:fldCharType="end"/>
      </w:r>
    </w:p>
    <w:p w14:paraId="41E13561" w14:textId="77777777" w:rsidR="00C12DFE" w:rsidRPr="00BF50E9" w:rsidRDefault="00C12DFE">
      <w:pPr>
        <w:pStyle w:val="TOC2"/>
        <w:rPr>
          <w:rFonts w:ascii="Calibri" w:hAnsi="Calibri"/>
          <w:sz w:val="22"/>
          <w:szCs w:val="22"/>
          <w:lang w:val="fr-FR"/>
        </w:rPr>
      </w:pPr>
      <w:r w:rsidRPr="00C12DFE">
        <w:rPr>
          <w:lang w:val="fr-FR"/>
        </w:rPr>
        <w:t>V</w:t>
      </w:r>
      <w:r w:rsidRPr="00C12DFE">
        <w:rPr>
          <w:lang w:val="fr-FR"/>
        </w:rPr>
        <w:tab/>
      </w:r>
      <w:r>
        <w:fldChar w:fldCharType="begin" w:fldLock="1"/>
      </w:r>
      <w:r w:rsidRPr="00C12DFE">
        <w:rPr>
          <w:lang w:val="fr-FR"/>
        </w:rPr>
        <w:instrText xml:space="preserve"> PAGEREF _Toc90991665 \h </w:instrText>
      </w:r>
      <w:r>
        <w:fldChar w:fldCharType="separate"/>
      </w:r>
      <w:r w:rsidRPr="00C12DFE">
        <w:rPr>
          <w:lang w:val="fr-FR"/>
        </w:rPr>
        <w:t>58</w:t>
      </w:r>
      <w:r>
        <w:fldChar w:fldCharType="end"/>
      </w:r>
    </w:p>
    <w:p w14:paraId="77C99CE2" w14:textId="77777777" w:rsidR="00C12DFE" w:rsidRPr="00BF50E9" w:rsidRDefault="00C12DFE">
      <w:pPr>
        <w:pStyle w:val="TOC2"/>
        <w:rPr>
          <w:rFonts w:ascii="Calibri" w:hAnsi="Calibri"/>
          <w:sz w:val="22"/>
          <w:szCs w:val="22"/>
          <w:lang w:val="fr-FR"/>
        </w:rPr>
      </w:pPr>
      <w:r w:rsidRPr="00C12DFE">
        <w:rPr>
          <w:lang w:val="fr-FR"/>
        </w:rPr>
        <w:t>W</w:t>
      </w:r>
      <w:r w:rsidRPr="00C12DFE">
        <w:rPr>
          <w:lang w:val="fr-FR"/>
        </w:rPr>
        <w:tab/>
      </w:r>
      <w:r>
        <w:fldChar w:fldCharType="begin" w:fldLock="1"/>
      </w:r>
      <w:r w:rsidRPr="00C12DFE">
        <w:rPr>
          <w:lang w:val="fr-FR"/>
        </w:rPr>
        <w:instrText xml:space="preserve"> PAGEREF _Toc90991666 \h </w:instrText>
      </w:r>
      <w:r>
        <w:fldChar w:fldCharType="separate"/>
      </w:r>
      <w:r w:rsidRPr="00C12DFE">
        <w:rPr>
          <w:lang w:val="fr-FR"/>
        </w:rPr>
        <w:t>58</w:t>
      </w:r>
      <w:r>
        <w:fldChar w:fldCharType="end"/>
      </w:r>
    </w:p>
    <w:p w14:paraId="0C94715B" w14:textId="77777777" w:rsidR="00C12DFE" w:rsidRPr="00BF50E9" w:rsidRDefault="00C12DFE">
      <w:pPr>
        <w:pStyle w:val="TOC2"/>
        <w:rPr>
          <w:rFonts w:ascii="Calibri" w:hAnsi="Calibri"/>
          <w:sz w:val="22"/>
          <w:szCs w:val="22"/>
          <w:lang w:val="fr-FR"/>
        </w:rPr>
      </w:pPr>
      <w:r w:rsidRPr="00C12DFE">
        <w:rPr>
          <w:lang w:val="fr-FR"/>
        </w:rPr>
        <w:t>X</w:t>
      </w:r>
      <w:r w:rsidRPr="00C12DFE">
        <w:rPr>
          <w:lang w:val="fr-FR"/>
        </w:rPr>
        <w:tab/>
      </w:r>
      <w:r>
        <w:fldChar w:fldCharType="begin" w:fldLock="1"/>
      </w:r>
      <w:r w:rsidRPr="00C12DFE">
        <w:rPr>
          <w:lang w:val="fr-FR"/>
        </w:rPr>
        <w:instrText xml:space="preserve"> PAGEREF _Toc90991667 \h </w:instrText>
      </w:r>
      <w:r>
        <w:fldChar w:fldCharType="separate"/>
      </w:r>
      <w:r w:rsidRPr="00C12DFE">
        <w:rPr>
          <w:lang w:val="fr-FR"/>
        </w:rPr>
        <w:t>59</w:t>
      </w:r>
      <w:r>
        <w:fldChar w:fldCharType="end"/>
      </w:r>
    </w:p>
    <w:p w14:paraId="35CD6F39" w14:textId="77777777" w:rsidR="00C12DFE" w:rsidRPr="00BF50E9" w:rsidRDefault="00C12DFE">
      <w:pPr>
        <w:pStyle w:val="TOC2"/>
        <w:rPr>
          <w:rFonts w:ascii="Calibri" w:hAnsi="Calibri"/>
          <w:sz w:val="22"/>
          <w:szCs w:val="22"/>
          <w:lang w:val="fr-FR"/>
        </w:rPr>
      </w:pPr>
      <w:r w:rsidRPr="004F423A">
        <w:rPr>
          <w:lang w:val="fr-FR"/>
        </w:rPr>
        <w:t>Y</w:t>
      </w:r>
      <w:r w:rsidRPr="00C12DFE">
        <w:rPr>
          <w:lang w:val="fr-FR"/>
        </w:rPr>
        <w:tab/>
      </w:r>
      <w:r>
        <w:fldChar w:fldCharType="begin" w:fldLock="1"/>
      </w:r>
      <w:r w:rsidRPr="00C12DFE">
        <w:rPr>
          <w:lang w:val="fr-FR"/>
        </w:rPr>
        <w:instrText xml:space="preserve"> PAGEREF _Toc90991668 \h </w:instrText>
      </w:r>
      <w:r>
        <w:fldChar w:fldCharType="separate"/>
      </w:r>
      <w:r w:rsidRPr="00C12DFE">
        <w:rPr>
          <w:lang w:val="fr-FR"/>
        </w:rPr>
        <w:t>59</w:t>
      </w:r>
      <w:r>
        <w:fldChar w:fldCharType="end"/>
      </w:r>
    </w:p>
    <w:p w14:paraId="2530BC45" w14:textId="77777777" w:rsidR="00C12DFE" w:rsidRPr="00BF50E9" w:rsidRDefault="00C12DFE">
      <w:pPr>
        <w:pStyle w:val="TOC2"/>
        <w:rPr>
          <w:rFonts w:ascii="Calibri" w:hAnsi="Calibri"/>
          <w:sz w:val="22"/>
          <w:szCs w:val="22"/>
          <w:lang w:val="fr-FR"/>
        </w:rPr>
      </w:pPr>
      <w:r w:rsidRPr="004F423A">
        <w:rPr>
          <w:lang w:val="fr-FR"/>
        </w:rPr>
        <w:t>Z</w:t>
      </w:r>
      <w:r w:rsidRPr="00C12DFE">
        <w:rPr>
          <w:lang w:val="fr-FR"/>
        </w:rPr>
        <w:tab/>
      </w:r>
      <w:r>
        <w:fldChar w:fldCharType="begin" w:fldLock="1"/>
      </w:r>
      <w:r w:rsidRPr="00C12DFE">
        <w:rPr>
          <w:lang w:val="fr-FR"/>
        </w:rPr>
        <w:instrText xml:space="preserve"> PAGEREF _Toc90991669 \h </w:instrText>
      </w:r>
      <w:r>
        <w:fldChar w:fldCharType="separate"/>
      </w:r>
      <w:r w:rsidRPr="00C12DFE">
        <w:rPr>
          <w:lang w:val="fr-FR"/>
        </w:rPr>
        <w:t>59</w:t>
      </w:r>
      <w:r>
        <w:fldChar w:fldCharType="end"/>
      </w:r>
    </w:p>
    <w:p w14:paraId="59B35F62" w14:textId="77777777" w:rsidR="00C12DFE" w:rsidRPr="00BF50E9" w:rsidRDefault="00C12DFE">
      <w:pPr>
        <w:pStyle w:val="TOC1"/>
        <w:rPr>
          <w:rFonts w:ascii="Calibri" w:hAnsi="Calibri"/>
          <w:szCs w:val="22"/>
          <w:lang w:val="fr-FR"/>
        </w:rPr>
      </w:pPr>
      <w:r w:rsidRPr="00C12DFE">
        <w:rPr>
          <w:lang w:val="fr-FR"/>
        </w:rPr>
        <w:t>5</w:t>
      </w:r>
      <w:r w:rsidRPr="00BF50E9">
        <w:rPr>
          <w:rFonts w:ascii="Calibri" w:hAnsi="Calibri"/>
          <w:szCs w:val="22"/>
          <w:lang w:val="fr-FR"/>
        </w:rPr>
        <w:tab/>
      </w:r>
      <w:r w:rsidRPr="00C12DFE">
        <w:rPr>
          <w:lang w:val="fr-FR"/>
        </w:rPr>
        <w:t>Equations</w:t>
      </w:r>
      <w:r w:rsidRPr="00C12DFE">
        <w:rPr>
          <w:lang w:val="fr-FR"/>
        </w:rPr>
        <w:tab/>
      </w:r>
      <w:r>
        <w:fldChar w:fldCharType="begin" w:fldLock="1"/>
      </w:r>
      <w:r w:rsidRPr="00C12DFE">
        <w:rPr>
          <w:lang w:val="fr-FR"/>
        </w:rPr>
        <w:instrText xml:space="preserve"> PAGEREF _Toc90991670 \h </w:instrText>
      </w:r>
      <w:r>
        <w:fldChar w:fldCharType="separate"/>
      </w:r>
      <w:r w:rsidRPr="00C12DFE">
        <w:rPr>
          <w:lang w:val="fr-FR"/>
        </w:rPr>
        <w:t>60</w:t>
      </w:r>
      <w:r>
        <w:fldChar w:fldCharType="end"/>
      </w:r>
    </w:p>
    <w:p w14:paraId="515F14E8" w14:textId="77777777" w:rsidR="00C12DFE" w:rsidRPr="00BF50E9" w:rsidRDefault="00C12DFE">
      <w:pPr>
        <w:pStyle w:val="TOC9"/>
        <w:rPr>
          <w:rFonts w:ascii="Calibri" w:hAnsi="Calibri"/>
          <w:b w:val="0"/>
          <w:szCs w:val="22"/>
        </w:rPr>
      </w:pPr>
      <w:r>
        <w:t>Annex A: Change history</w:t>
      </w:r>
      <w:r>
        <w:tab/>
      </w:r>
      <w:r>
        <w:fldChar w:fldCharType="begin" w:fldLock="1"/>
      </w:r>
      <w:r>
        <w:instrText xml:space="preserve"> PAGEREF _Toc90991671 \h </w:instrText>
      </w:r>
      <w:r>
        <w:fldChar w:fldCharType="separate"/>
      </w:r>
      <w:r>
        <w:t>62</w:t>
      </w:r>
      <w:r>
        <w:fldChar w:fldCharType="end"/>
      </w:r>
    </w:p>
    <w:p w14:paraId="47B1EE1C" w14:textId="77777777" w:rsidR="004B07CC" w:rsidRPr="00941ABA" w:rsidRDefault="00796A10">
      <w:pPr>
        <w:spacing w:after="0"/>
      </w:pPr>
      <w:r>
        <w:rPr>
          <w:noProof/>
          <w:sz w:val="22"/>
        </w:rPr>
        <w:fldChar w:fldCharType="end"/>
      </w:r>
    </w:p>
    <w:p w14:paraId="10087C3F" w14:textId="77777777" w:rsidR="004B07CC" w:rsidRPr="008F0F4C" w:rsidRDefault="004B07CC">
      <w:pPr>
        <w:pStyle w:val="Heading1"/>
      </w:pPr>
      <w:r w:rsidRPr="008F0F4C">
        <w:br w:type="page"/>
      </w:r>
      <w:bookmarkStart w:id="3" w:name="_Toc11152811"/>
      <w:bookmarkStart w:id="4" w:name="_Toc90991611"/>
      <w:r w:rsidRPr="008F0F4C">
        <w:t>Foreword</w:t>
      </w:r>
      <w:bookmarkEnd w:id="3"/>
      <w:bookmarkEnd w:id="4"/>
    </w:p>
    <w:p w14:paraId="309328B9" w14:textId="77777777" w:rsidR="004B07CC" w:rsidRPr="008F0F4C" w:rsidRDefault="004B07CC">
      <w:r w:rsidRPr="008F0F4C">
        <w:t>This Technical Specification has been produced by the 3</w:t>
      </w:r>
      <w:r w:rsidRPr="008F0F4C">
        <w:rPr>
          <w:vertAlign w:val="superscript"/>
        </w:rPr>
        <w:t>rd</w:t>
      </w:r>
      <w:r w:rsidRPr="008F0F4C">
        <w:t xml:space="preserve"> Generation Partnership Project (3GPP).</w:t>
      </w:r>
    </w:p>
    <w:p w14:paraId="188DFEA7" w14:textId="77777777" w:rsidR="004B07CC" w:rsidRPr="008F0F4C" w:rsidRDefault="004B07CC">
      <w:r w:rsidRPr="008F0F4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6EFE0C" w14:textId="77777777" w:rsidR="004B07CC" w:rsidRPr="008F0F4C" w:rsidRDefault="004B07CC">
      <w:pPr>
        <w:pStyle w:val="B1"/>
      </w:pPr>
      <w:r w:rsidRPr="008F0F4C">
        <w:t>Version x.y.z</w:t>
      </w:r>
    </w:p>
    <w:p w14:paraId="2F14E0BC" w14:textId="77777777" w:rsidR="004B07CC" w:rsidRPr="008F0F4C" w:rsidRDefault="004B07CC">
      <w:pPr>
        <w:pStyle w:val="B1"/>
      </w:pPr>
      <w:r w:rsidRPr="008F0F4C">
        <w:t>where:</w:t>
      </w:r>
    </w:p>
    <w:p w14:paraId="4EFE65FC" w14:textId="77777777" w:rsidR="004B07CC" w:rsidRPr="008F0F4C" w:rsidRDefault="004B07CC">
      <w:pPr>
        <w:pStyle w:val="B2"/>
      </w:pPr>
      <w:r w:rsidRPr="008F0F4C">
        <w:t>x</w:t>
      </w:r>
      <w:r w:rsidRPr="008F0F4C">
        <w:tab/>
        <w:t>the first digit:</w:t>
      </w:r>
    </w:p>
    <w:p w14:paraId="109B5EA6" w14:textId="77777777" w:rsidR="004B07CC" w:rsidRPr="008F0F4C" w:rsidRDefault="004B07CC">
      <w:pPr>
        <w:pStyle w:val="B3"/>
      </w:pPr>
      <w:r w:rsidRPr="008F0F4C">
        <w:t>1</w:t>
      </w:r>
      <w:r w:rsidRPr="008F0F4C">
        <w:tab/>
        <w:t>presented to TSG for information;</w:t>
      </w:r>
    </w:p>
    <w:p w14:paraId="338AC193" w14:textId="77777777" w:rsidR="004B07CC" w:rsidRPr="008F0F4C" w:rsidRDefault="004B07CC">
      <w:pPr>
        <w:pStyle w:val="B3"/>
      </w:pPr>
      <w:r w:rsidRPr="008F0F4C">
        <w:t>2</w:t>
      </w:r>
      <w:r w:rsidRPr="008F0F4C">
        <w:tab/>
        <w:t>presented to TSG for approval;</w:t>
      </w:r>
    </w:p>
    <w:p w14:paraId="6D30F1E0" w14:textId="77777777" w:rsidR="004B07CC" w:rsidRPr="008F0F4C" w:rsidRDefault="004B07CC">
      <w:pPr>
        <w:pStyle w:val="B3"/>
      </w:pPr>
      <w:r w:rsidRPr="008F0F4C">
        <w:t>3</w:t>
      </w:r>
      <w:r w:rsidRPr="008F0F4C">
        <w:tab/>
        <w:t>or greater indicates TSG approved document under change control.</w:t>
      </w:r>
    </w:p>
    <w:p w14:paraId="09BC178A" w14:textId="77777777" w:rsidR="004B07CC" w:rsidRPr="008F0F4C" w:rsidRDefault="004B07CC">
      <w:pPr>
        <w:pStyle w:val="B2"/>
      </w:pPr>
      <w:r w:rsidRPr="008F0F4C">
        <w:t>y</w:t>
      </w:r>
      <w:r w:rsidRPr="008F0F4C">
        <w:tab/>
        <w:t>the second digit is incremented for all changes of substance, i.e. technical enhancements, corrections, updates, etc.</w:t>
      </w:r>
    </w:p>
    <w:p w14:paraId="0FDFB1AC" w14:textId="77777777" w:rsidR="004B07CC" w:rsidRPr="008F0F4C" w:rsidRDefault="004B07CC">
      <w:pPr>
        <w:pStyle w:val="B2"/>
      </w:pPr>
      <w:r w:rsidRPr="008F0F4C">
        <w:t>z</w:t>
      </w:r>
      <w:r w:rsidRPr="008F0F4C">
        <w:tab/>
        <w:t>the third digit is incremented when editorial only changes have been incorporated in the document.</w:t>
      </w:r>
    </w:p>
    <w:p w14:paraId="13AFD13A" w14:textId="77777777" w:rsidR="004B07CC" w:rsidRPr="008F0F4C" w:rsidRDefault="004B07CC">
      <w:pPr>
        <w:pStyle w:val="Heading1"/>
      </w:pPr>
      <w:bookmarkStart w:id="5" w:name="_Toc11152812"/>
      <w:bookmarkStart w:id="6" w:name="_Toc90991612"/>
      <w:bookmarkStart w:id="7" w:name="historyclause"/>
      <w:r w:rsidRPr="008F0F4C">
        <w:t>1</w:t>
      </w:r>
      <w:r w:rsidRPr="008F0F4C">
        <w:tab/>
        <w:t>Scope</w:t>
      </w:r>
      <w:bookmarkEnd w:id="5"/>
      <w:bookmarkEnd w:id="6"/>
    </w:p>
    <w:p w14:paraId="5AFA6B52" w14:textId="77777777" w:rsidR="004B07CC" w:rsidRPr="008F0F4C" w:rsidRDefault="004B07CC">
      <w:r w:rsidRPr="008F0F4C">
        <w:t>The purpose of this report is to identify specialist technical terms used within the 3GPP project for the purposes of specifying service requirements. The motivations for this are:</w:t>
      </w:r>
    </w:p>
    <w:p w14:paraId="53F40D0B" w14:textId="77777777" w:rsidR="004B07CC" w:rsidRPr="008F0F4C" w:rsidRDefault="004B07CC">
      <w:pPr>
        <w:pStyle w:val="B1"/>
      </w:pPr>
      <w:r w:rsidRPr="008F0F4C">
        <w:t>-</w:t>
      </w:r>
      <w:r w:rsidRPr="008F0F4C">
        <w:tab/>
        <w:t>To ensure that editors use terminology that is consistent across specifications.</w:t>
      </w:r>
    </w:p>
    <w:p w14:paraId="54A53A2F" w14:textId="77777777" w:rsidR="004B07CC" w:rsidRPr="008F0F4C" w:rsidRDefault="004B07CC">
      <w:pPr>
        <w:pStyle w:val="B1"/>
      </w:pPr>
      <w:r w:rsidRPr="008F0F4C">
        <w:t>-</w:t>
      </w:r>
      <w:r w:rsidRPr="008F0F4C">
        <w:tab/>
        <w:t>To provide a reader with convenient reference for technical terms that are used across multiple documents.</w:t>
      </w:r>
    </w:p>
    <w:p w14:paraId="61B5F916" w14:textId="77777777" w:rsidR="004B07CC" w:rsidRPr="008F0F4C" w:rsidRDefault="004B07CC">
      <w:pPr>
        <w:pStyle w:val="B1"/>
      </w:pPr>
      <w:r w:rsidRPr="008F0F4C">
        <w:t>-</w:t>
      </w:r>
      <w:r w:rsidRPr="008F0F4C">
        <w:tab/>
        <w:t>To prevent inconsistent use of terminology across documents.</w:t>
      </w:r>
    </w:p>
    <w:p w14:paraId="1D219CEF" w14:textId="77777777" w:rsidR="004B07CC" w:rsidRPr="008F0F4C" w:rsidRDefault="004B07CC">
      <w:r w:rsidRPr="008F0F4C">
        <w:t>This document is a collection of terms, definitions and abbreviations related to the baseline documents defining 3GPP objectives and systems framework. This document provides a tool for further work on 3GPP technical documentation and facilitates their understanding.</w:t>
      </w:r>
    </w:p>
    <w:p w14:paraId="2D8E2B6E" w14:textId="77777777" w:rsidR="004B07CC" w:rsidRPr="008F0F4C" w:rsidRDefault="004B07CC">
      <w:r w:rsidRPr="008F0F4C">
        <w:t>The terms, definitions and abbreviations as given in this document are either imported from existing documentation (ETSI, ITU or elsewhere) or newly created by 3GPP experts whenever the need for precise vocabulary was identified.</w:t>
      </w:r>
    </w:p>
    <w:p w14:paraId="4224F40D" w14:textId="77777777" w:rsidR="003F7353" w:rsidRPr="008F0F4C" w:rsidRDefault="003F7353" w:rsidP="003F7353">
      <w:pPr>
        <w:pStyle w:val="Heading1"/>
      </w:pPr>
      <w:bookmarkStart w:id="8" w:name="_Toc11152813"/>
      <w:bookmarkStart w:id="9" w:name="_Toc90991613"/>
      <w:r w:rsidRPr="008F0F4C">
        <w:t>2</w:t>
      </w:r>
      <w:r w:rsidRPr="008F0F4C">
        <w:tab/>
        <w:t>References</w:t>
      </w:r>
      <w:bookmarkEnd w:id="8"/>
      <w:bookmarkEnd w:id="9"/>
    </w:p>
    <w:p w14:paraId="1EB36F71" w14:textId="77777777" w:rsidR="003F7353" w:rsidRPr="008F0F4C" w:rsidRDefault="003F7353" w:rsidP="003F7353">
      <w:r w:rsidRPr="008F0F4C">
        <w:t>The following documents contain provisions which, through reference in this text, constitute provisions of the present document.</w:t>
      </w:r>
    </w:p>
    <w:p w14:paraId="64C6F7EC" w14:textId="77777777" w:rsidR="003F7353" w:rsidRPr="008F0F4C" w:rsidRDefault="003F7353" w:rsidP="003F7353">
      <w:pPr>
        <w:pStyle w:val="B1"/>
      </w:pPr>
      <w:r w:rsidRPr="008F0F4C">
        <w:t>-</w:t>
      </w:r>
      <w:r w:rsidRPr="008F0F4C">
        <w:tab/>
        <w:t>References are either specific (identified by date of publication, edition number, version number, etc.) or non</w:t>
      </w:r>
      <w:r w:rsidRPr="008F0F4C">
        <w:noBreakHyphen/>
        <w:t>specific.</w:t>
      </w:r>
    </w:p>
    <w:p w14:paraId="40220994" w14:textId="77777777" w:rsidR="003F7353" w:rsidRPr="008F0F4C" w:rsidRDefault="003F7353" w:rsidP="003F7353">
      <w:pPr>
        <w:pStyle w:val="B1"/>
      </w:pPr>
      <w:r w:rsidRPr="008F0F4C">
        <w:t>-</w:t>
      </w:r>
      <w:r w:rsidRPr="008F0F4C">
        <w:tab/>
        <w:t>For a specific reference, subsequent revisions do not apply.</w:t>
      </w:r>
    </w:p>
    <w:p w14:paraId="74D63B5E" w14:textId="77777777" w:rsidR="003F7353" w:rsidRPr="008F0F4C" w:rsidRDefault="003F7353" w:rsidP="003F7353">
      <w:pPr>
        <w:pStyle w:val="B1"/>
      </w:pPr>
      <w:r w:rsidRPr="008F0F4C">
        <w:t>-</w:t>
      </w:r>
      <w:r w:rsidRPr="008F0F4C">
        <w:tab/>
        <w:t xml:space="preserve">For a non-specific reference, the latest version applies. In the case of a reference to a 3GPP document (including a GSM document), a non-specific reference implicitly refers to the latest version of that document </w:t>
      </w:r>
      <w:r w:rsidRPr="008F0F4C">
        <w:rPr>
          <w:i/>
        </w:rPr>
        <w:t>in the same Release as the present document</w:t>
      </w:r>
      <w:r w:rsidRPr="008F0F4C">
        <w:t>.</w:t>
      </w:r>
    </w:p>
    <w:p w14:paraId="59B085B9" w14:textId="77777777" w:rsidR="003F7353" w:rsidRPr="008F0F4C" w:rsidRDefault="003F7353" w:rsidP="003F7353">
      <w:pPr>
        <w:pStyle w:val="EX"/>
      </w:pPr>
      <w:r w:rsidRPr="008F0F4C">
        <w:t>[1]</w:t>
      </w:r>
      <w:r w:rsidRPr="008F0F4C">
        <w:tab/>
        <w:t>Void</w:t>
      </w:r>
    </w:p>
    <w:p w14:paraId="6406FEB8" w14:textId="77777777" w:rsidR="003F7353" w:rsidRPr="008F0F4C" w:rsidRDefault="003F7353" w:rsidP="003F7353">
      <w:pPr>
        <w:pStyle w:val="EX"/>
      </w:pPr>
      <w:r w:rsidRPr="008F0F4C">
        <w:t>[2]</w:t>
      </w:r>
      <w:r w:rsidRPr="008F0F4C">
        <w:tab/>
      </w:r>
      <w:r w:rsidR="00496134" w:rsidRPr="008F0F4C">
        <w:t>Void</w:t>
      </w:r>
    </w:p>
    <w:p w14:paraId="7B66C3FD" w14:textId="77777777" w:rsidR="003F7353" w:rsidRPr="008F0F4C" w:rsidRDefault="003F7353" w:rsidP="003F7353">
      <w:pPr>
        <w:pStyle w:val="EX"/>
      </w:pPr>
      <w:r w:rsidRPr="008F0F4C">
        <w:t>[3]</w:t>
      </w:r>
      <w:r w:rsidRPr="008F0F4C">
        <w:tab/>
      </w:r>
      <w:r w:rsidR="0022582F" w:rsidRPr="008F0F4C">
        <w:t>"</w:t>
      </w:r>
      <w:r w:rsidRPr="008F0F4C">
        <w:t>The Path towards UMTS - Technologies for the Information Society</w:t>
      </w:r>
      <w:r w:rsidR="0022582F" w:rsidRPr="008F0F4C">
        <w:t>"</w:t>
      </w:r>
      <w:r w:rsidRPr="008F0F4C">
        <w:t xml:space="preserve"> – Report #2, UMTS Forum. </w:t>
      </w:r>
    </w:p>
    <w:p w14:paraId="3079B760" w14:textId="77777777" w:rsidR="003F7353" w:rsidRPr="008F0F4C" w:rsidRDefault="003F7353" w:rsidP="003F7353">
      <w:pPr>
        <w:pStyle w:val="EX"/>
      </w:pPr>
      <w:r w:rsidRPr="008F0F4C">
        <w:t>[4]</w:t>
      </w:r>
      <w:r w:rsidRPr="008F0F4C">
        <w:tab/>
        <w:t xml:space="preserve">3GPP TS 23.122: </w:t>
      </w:r>
      <w:r w:rsidR="0022582F" w:rsidRPr="008F0F4C">
        <w:t>"</w:t>
      </w:r>
      <w:r w:rsidRPr="008F0F4C">
        <w:t>Non-Access-Statum (NAS) functions related to Mobile Station (MS) in idle mode</w:t>
      </w:r>
      <w:r w:rsidR="0022582F" w:rsidRPr="008F0F4C">
        <w:t>"</w:t>
      </w:r>
      <w:r w:rsidRPr="008F0F4C">
        <w:t>.</w:t>
      </w:r>
    </w:p>
    <w:p w14:paraId="487C9818" w14:textId="77777777" w:rsidR="003F7353" w:rsidRPr="008F0F4C" w:rsidRDefault="003F7353" w:rsidP="003F7353">
      <w:pPr>
        <w:pStyle w:val="EX"/>
        <w:rPr>
          <w:lang w:eastAsia="ar-SA"/>
        </w:rPr>
      </w:pPr>
      <w:r w:rsidRPr="008F0F4C">
        <w:rPr>
          <w:lang w:eastAsia="ar-SA"/>
        </w:rPr>
        <w:t>[5]</w:t>
      </w:r>
      <w:r w:rsidRPr="008F0F4C">
        <w:rPr>
          <w:lang w:eastAsia="ar-SA"/>
        </w:rPr>
        <w:tab/>
        <w:t xml:space="preserve">ETSI TR 180 000: </w:t>
      </w:r>
      <w:r w:rsidR="0022582F" w:rsidRPr="008F0F4C">
        <w:rPr>
          <w:lang w:eastAsia="ar-SA"/>
        </w:rPr>
        <w:t>"</w:t>
      </w:r>
      <w:r w:rsidRPr="008F0F4C">
        <w:rPr>
          <w:lang w:eastAsia="ar-SA"/>
        </w:rPr>
        <w:t>NGN terminology</w:t>
      </w:r>
      <w:r w:rsidR="0022582F" w:rsidRPr="008F0F4C">
        <w:rPr>
          <w:lang w:eastAsia="ar-SA"/>
        </w:rPr>
        <w:t>"</w:t>
      </w:r>
      <w:r w:rsidRPr="008F0F4C">
        <w:rPr>
          <w:lang w:eastAsia="ar-SA"/>
        </w:rPr>
        <w:t>.</w:t>
      </w:r>
    </w:p>
    <w:p w14:paraId="6EE3AFBA" w14:textId="77777777" w:rsidR="003F7353" w:rsidRPr="008F0F4C" w:rsidRDefault="003F7353" w:rsidP="003F7353">
      <w:pPr>
        <w:pStyle w:val="EX"/>
        <w:rPr>
          <w:lang w:eastAsia="ar-SA"/>
        </w:rPr>
      </w:pPr>
      <w:r w:rsidRPr="008F0F4C">
        <w:rPr>
          <w:lang w:eastAsia="ar-SA"/>
        </w:rPr>
        <w:t>[6]</w:t>
      </w:r>
      <w:r w:rsidRPr="008F0F4C">
        <w:rPr>
          <w:lang w:eastAsia="ar-SA"/>
        </w:rPr>
        <w:tab/>
        <w:t xml:space="preserve">IEC 60050-161: </w:t>
      </w:r>
      <w:r w:rsidR="0022582F" w:rsidRPr="008F0F4C">
        <w:rPr>
          <w:lang w:eastAsia="ar-SA"/>
        </w:rPr>
        <w:t>"</w:t>
      </w:r>
      <w:r w:rsidRPr="008F0F4C">
        <w:rPr>
          <w:lang w:eastAsia="ar-SA"/>
        </w:rPr>
        <w:t>International Electrotechnical Vocabulary - Chapter 161: Electromagnetic compatibility</w:t>
      </w:r>
      <w:r w:rsidR="0022582F" w:rsidRPr="008F0F4C">
        <w:rPr>
          <w:lang w:eastAsia="ar-SA"/>
        </w:rPr>
        <w:t>"</w:t>
      </w:r>
      <w:r w:rsidRPr="008F0F4C">
        <w:rPr>
          <w:lang w:eastAsia="ar-SA"/>
        </w:rPr>
        <w:t>.</w:t>
      </w:r>
    </w:p>
    <w:p w14:paraId="2FD958B3" w14:textId="77777777" w:rsidR="003F7353" w:rsidRPr="008F0F4C" w:rsidRDefault="003F7353" w:rsidP="003F7353">
      <w:pPr>
        <w:pStyle w:val="EX"/>
        <w:rPr>
          <w:lang w:eastAsia="ar-SA"/>
        </w:rPr>
      </w:pPr>
      <w:r w:rsidRPr="008F0F4C">
        <w:rPr>
          <w:lang w:eastAsia="ar-SA"/>
        </w:rPr>
        <w:t>[7]</w:t>
      </w:r>
      <w:r w:rsidRPr="008F0F4C">
        <w:rPr>
          <w:lang w:eastAsia="ar-SA"/>
        </w:rPr>
        <w:tab/>
        <w:t xml:space="preserve">3GPP TS 23.401: </w:t>
      </w:r>
      <w:r w:rsidR="0022582F" w:rsidRPr="008F0F4C">
        <w:rPr>
          <w:lang w:eastAsia="ar-SA"/>
        </w:rPr>
        <w:t>"</w:t>
      </w:r>
      <w:r w:rsidRPr="008F0F4C">
        <w:rPr>
          <w:lang w:eastAsia="ar-SA"/>
        </w:rPr>
        <w:t>General Packet Radio Service (GPRS) enhancements for Evolved Universal Terrestrial Radio Access Network (E-UTRAN) access</w:t>
      </w:r>
      <w:r w:rsidR="0022582F" w:rsidRPr="008F0F4C">
        <w:rPr>
          <w:lang w:eastAsia="ar-SA"/>
        </w:rPr>
        <w:t>"</w:t>
      </w:r>
      <w:r w:rsidRPr="008F0F4C">
        <w:rPr>
          <w:lang w:eastAsia="ar-SA"/>
        </w:rPr>
        <w:t>.</w:t>
      </w:r>
    </w:p>
    <w:p w14:paraId="402C94AF" w14:textId="77777777" w:rsidR="003F7353" w:rsidRPr="008F0F4C" w:rsidRDefault="003F7353" w:rsidP="003F7353">
      <w:pPr>
        <w:pStyle w:val="EX"/>
        <w:rPr>
          <w:lang w:eastAsia="ar-SA"/>
        </w:rPr>
      </w:pPr>
      <w:r w:rsidRPr="008F0F4C">
        <w:rPr>
          <w:lang w:eastAsia="ar-SA"/>
        </w:rPr>
        <w:t>[8]</w:t>
      </w:r>
      <w:r w:rsidRPr="008F0F4C">
        <w:rPr>
          <w:lang w:eastAsia="ar-SA"/>
        </w:rPr>
        <w:tab/>
        <w:t xml:space="preserve">3GPP TS 23.101: </w:t>
      </w:r>
      <w:r w:rsidR="0022582F" w:rsidRPr="008F0F4C">
        <w:rPr>
          <w:lang w:eastAsia="ar-SA"/>
        </w:rPr>
        <w:t>"</w:t>
      </w:r>
      <w:r w:rsidRPr="008F0F4C">
        <w:rPr>
          <w:lang w:eastAsia="ar-SA"/>
        </w:rPr>
        <w:t>General Universal Mobile Telecommunications System (UMTS) architecture</w:t>
      </w:r>
      <w:r w:rsidR="0022582F" w:rsidRPr="008F0F4C">
        <w:rPr>
          <w:lang w:eastAsia="ar-SA"/>
        </w:rPr>
        <w:t>"</w:t>
      </w:r>
      <w:r w:rsidRPr="008F0F4C">
        <w:rPr>
          <w:lang w:eastAsia="ar-SA"/>
        </w:rPr>
        <w:t>.</w:t>
      </w:r>
    </w:p>
    <w:p w14:paraId="0950C642" w14:textId="77777777" w:rsidR="00BD09F2" w:rsidRPr="008F0F4C" w:rsidRDefault="00BD09F2" w:rsidP="00BD09F2">
      <w:pPr>
        <w:pStyle w:val="EX"/>
      </w:pPr>
      <w:r w:rsidRPr="00941ABA">
        <w:t>[9]</w:t>
      </w:r>
      <w:r w:rsidRPr="00941ABA">
        <w:tab/>
        <w:t xml:space="preserve">3GPP TS 23.682: </w:t>
      </w:r>
      <w:r w:rsidR="0022582F" w:rsidRPr="008F0F4C">
        <w:t>"</w:t>
      </w:r>
      <w:r w:rsidRPr="008F0F4C">
        <w:t>Architecture enhancements to facilitate communications with packet data networks and applications</w:t>
      </w:r>
      <w:r w:rsidR="0022582F" w:rsidRPr="008F0F4C">
        <w:t>"</w:t>
      </w:r>
      <w:r w:rsidRPr="008F0F4C">
        <w:t>.</w:t>
      </w:r>
    </w:p>
    <w:p w14:paraId="7AD28CCB" w14:textId="77777777" w:rsidR="003F7353" w:rsidRPr="008F0F4C" w:rsidRDefault="003F7353" w:rsidP="003F7353">
      <w:pPr>
        <w:pStyle w:val="Heading1"/>
      </w:pPr>
      <w:bookmarkStart w:id="10" w:name="_Toc11152814"/>
      <w:bookmarkStart w:id="11" w:name="_Toc90991614"/>
      <w:r w:rsidRPr="008F0F4C">
        <w:t>3</w:t>
      </w:r>
      <w:r w:rsidRPr="008F0F4C">
        <w:tab/>
        <w:t>Terms and definitions</w:t>
      </w:r>
      <w:bookmarkEnd w:id="10"/>
      <w:bookmarkEnd w:id="11"/>
    </w:p>
    <w:p w14:paraId="7A703823" w14:textId="77777777" w:rsidR="003F7353" w:rsidRPr="008F0F4C" w:rsidRDefault="003F7353" w:rsidP="003F7353">
      <w:pPr>
        <w:pStyle w:val="Heading2"/>
      </w:pPr>
      <w:bookmarkStart w:id="12" w:name="_Toc11152815"/>
      <w:bookmarkStart w:id="13" w:name="_Toc90991615"/>
      <w:r w:rsidRPr="008F0F4C">
        <w:t>0-9</w:t>
      </w:r>
      <w:bookmarkEnd w:id="12"/>
      <w:bookmarkEnd w:id="13"/>
    </w:p>
    <w:p w14:paraId="3E26823D" w14:textId="77777777" w:rsidR="003F7353" w:rsidRPr="008F0F4C" w:rsidRDefault="003F7353" w:rsidP="003F7353">
      <w:pPr>
        <w:tabs>
          <w:tab w:val="left" w:pos="2268"/>
        </w:tabs>
        <w:ind w:left="2268" w:hanging="2268"/>
      </w:pPr>
      <w:r w:rsidRPr="008F0F4C">
        <w:rPr>
          <w:b/>
        </w:rPr>
        <w:t>1.8V technology Smart Card:</w:t>
      </w:r>
      <w:r w:rsidRPr="008F0F4C">
        <w:t xml:space="preserve"> A Smart Card operating at 1.8V ± 10% and 3V ± 10%.</w:t>
      </w:r>
    </w:p>
    <w:p w14:paraId="665F2ACF" w14:textId="77777777" w:rsidR="003F7353" w:rsidRPr="008F0F4C" w:rsidRDefault="003F7353" w:rsidP="003F7353">
      <w:pPr>
        <w:tabs>
          <w:tab w:val="left" w:pos="2268"/>
        </w:tabs>
        <w:ind w:left="2835" w:hanging="2835"/>
      </w:pPr>
      <w:r w:rsidRPr="008F0F4C">
        <w:rPr>
          <w:b/>
        </w:rPr>
        <w:t>1.8V technology Terminal:</w:t>
      </w:r>
      <w:r w:rsidRPr="008F0F4C">
        <w:t xml:space="preserve"> A terminal operating the Smart Card - Terminal interface at 1.8V ± 10% and 3V ± 10%.</w:t>
      </w:r>
    </w:p>
    <w:p w14:paraId="6BFA406E" w14:textId="77777777" w:rsidR="003F7353" w:rsidRPr="008F0F4C" w:rsidRDefault="003F7353" w:rsidP="003F7353">
      <w:pPr>
        <w:tabs>
          <w:tab w:val="left" w:pos="2694"/>
        </w:tabs>
        <w:rPr>
          <w:bCs/>
        </w:rPr>
      </w:pPr>
      <w:r w:rsidRPr="008F0F4C">
        <w:rPr>
          <w:b/>
        </w:rPr>
        <w:t>3GPP Generic User Profile (GUP):</w:t>
      </w:r>
      <w:r w:rsidRPr="008F0F4C">
        <w:rPr>
          <w:bCs/>
        </w:rPr>
        <w:t xml:space="preserve"> The 3GPP Generic User Profile is the collection of user related data which affects the way in which an individual user experiences services and which may be accessed in a standardised manner.</w:t>
      </w:r>
    </w:p>
    <w:p w14:paraId="7A86B81D" w14:textId="77777777" w:rsidR="008567DC" w:rsidRPr="008F0F4C" w:rsidRDefault="008567DC" w:rsidP="008567DC">
      <w:pPr>
        <w:tabs>
          <w:tab w:val="left" w:pos="2694"/>
        </w:tabs>
      </w:pPr>
      <w:r w:rsidRPr="008F0F4C">
        <w:rPr>
          <w:b/>
        </w:rPr>
        <w:t xml:space="preserve">3GPP system: </w:t>
      </w:r>
      <w:r w:rsidRPr="008F0F4C">
        <w:t xml:space="preserve">A telecommunication system </w:t>
      </w:r>
      <w:r w:rsidRPr="008F0F4C">
        <w:rPr>
          <w:color w:val="000000"/>
        </w:rPr>
        <w:t>conforming to 3GPP specifications</w:t>
      </w:r>
      <w:r w:rsidRPr="008F0F4C">
        <w:rPr>
          <w:color w:val="008000"/>
        </w:rPr>
        <w:t>,</w:t>
      </w:r>
      <w:r w:rsidRPr="008F0F4C">
        <w:t xml:space="preserve"> consisting of one or more 3GPP core networks, one or more 3GPP access networks (providing GSM/EDGE, UTRA, E-UTRA, or NR radio access), and/or non-3GPP access networks (such as WLAN), and User Equipment.</w:t>
      </w:r>
    </w:p>
    <w:p w14:paraId="1D522FFE" w14:textId="77777777" w:rsidR="003F7353" w:rsidRPr="008F0F4C" w:rsidRDefault="003F7353" w:rsidP="003F7353">
      <w:pPr>
        <w:tabs>
          <w:tab w:val="left" w:pos="2694"/>
        </w:tabs>
        <w:rPr>
          <w:bCs/>
        </w:rPr>
      </w:pPr>
      <w:r w:rsidRPr="008F0F4C">
        <w:rPr>
          <w:b/>
        </w:rPr>
        <w:t xml:space="preserve">3GPP System core network: </w:t>
      </w:r>
      <w:r w:rsidRPr="008F0F4C">
        <w:rPr>
          <w:bCs/>
        </w:rPr>
        <w:t>refers in this specification to an evolved GSM core network infrastructure.</w:t>
      </w:r>
    </w:p>
    <w:p w14:paraId="7507D5B3" w14:textId="77777777" w:rsidR="003F7353" w:rsidRPr="008F0F4C" w:rsidRDefault="003F7353" w:rsidP="003F7353">
      <w:pPr>
        <w:rPr>
          <w:snapToGrid w:val="0"/>
        </w:rPr>
      </w:pPr>
      <w:r w:rsidRPr="008F0F4C">
        <w:rPr>
          <w:b/>
          <w:snapToGrid w:val="0"/>
        </w:rPr>
        <w:t>3GPP System coverage:</w:t>
      </w:r>
      <w:r w:rsidRPr="008F0F4C">
        <w:rPr>
          <w:snapToGrid w:val="0"/>
        </w:rPr>
        <w:t xml:space="preserve"> see coverage area.</w:t>
      </w:r>
    </w:p>
    <w:p w14:paraId="489E173B" w14:textId="77777777" w:rsidR="003F7353" w:rsidRPr="008F0F4C" w:rsidRDefault="003F7353" w:rsidP="003F7353">
      <w:r w:rsidRPr="008F0F4C">
        <w:rPr>
          <w:b/>
          <w:snapToGrid w:val="0"/>
        </w:rPr>
        <w:t>3GPP System</w:t>
      </w:r>
      <w:r w:rsidRPr="008F0F4C">
        <w:rPr>
          <w:b/>
        </w:rPr>
        <w:t xml:space="preserve"> IC Card</w:t>
      </w:r>
      <w:r w:rsidRPr="008F0F4C">
        <w:rPr>
          <w:b/>
          <w:snapToGrid w:val="0"/>
        </w:rPr>
        <w:t>:</w:t>
      </w:r>
      <w:r w:rsidRPr="008F0F4C">
        <w:t xml:space="preserve"> An IC card (or </w:t>
      </w:r>
      <w:r w:rsidR="00086708" w:rsidRPr="008F0F4C">
        <w:t>'</w:t>
      </w:r>
      <w:r w:rsidRPr="008F0F4C">
        <w:t>smartcard</w:t>
      </w:r>
      <w:r w:rsidR="00086708" w:rsidRPr="008F0F4C">
        <w:t>'</w:t>
      </w:r>
      <w:r w:rsidRPr="008F0F4C">
        <w:t>) of defined electromechanical specification which contains at least one USIM.</w:t>
      </w:r>
    </w:p>
    <w:p w14:paraId="73EE1F27" w14:textId="77777777" w:rsidR="003F7353" w:rsidRPr="008F0F4C" w:rsidRDefault="003F7353" w:rsidP="003F7353">
      <w:pPr>
        <w:tabs>
          <w:tab w:val="left" w:pos="1701"/>
        </w:tabs>
        <w:rPr>
          <w:snapToGrid w:val="0"/>
        </w:rPr>
      </w:pPr>
      <w:r w:rsidRPr="008F0F4C">
        <w:rPr>
          <w:b/>
          <w:snapToGrid w:val="0"/>
        </w:rPr>
        <w:t xml:space="preserve">3GPP System mobile termination: </w:t>
      </w:r>
      <w:r w:rsidRPr="008F0F4C">
        <w:rPr>
          <w:snapToGrid w:val="0"/>
        </w:rPr>
        <w:t>part of the 3GPP System Mobile Station which provides functions specific to the management of the radio interface (Um).</w:t>
      </w:r>
    </w:p>
    <w:p w14:paraId="112E0A84" w14:textId="77777777" w:rsidR="003F7353" w:rsidRPr="008F0F4C" w:rsidRDefault="003F7353" w:rsidP="003F7353">
      <w:pPr>
        <w:tabs>
          <w:tab w:val="left" w:pos="1701"/>
        </w:tabs>
        <w:rPr>
          <w:bCs/>
          <w:snapToGrid w:val="0"/>
        </w:rPr>
      </w:pPr>
      <w:r w:rsidRPr="008F0F4C">
        <w:rPr>
          <w:b/>
          <w:snapToGrid w:val="0"/>
        </w:rPr>
        <w:t xml:space="preserve">3GPP-WLAN Interworking: </w:t>
      </w:r>
      <w:r w:rsidRPr="008F0F4C">
        <w:rPr>
          <w:bCs/>
          <w:snapToGrid w:val="0"/>
        </w:rPr>
        <w:t>Used to generically refer to interworking between the 3GPP system and the WLAN family of standards.</w:t>
      </w:r>
    </w:p>
    <w:p w14:paraId="2E561A6F" w14:textId="77777777" w:rsidR="003F7353" w:rsidRPr="008F0F4C" w:rsidRDefault="003F7353" w:rsidP="003F7353">
      <w:pPr>
        <w:tabs>
          <w:tab w:val="left" w:pos="1701"/>
        </w:tabs>
        <w:rPr>
          <w:bCs/>
          <w:snapToGrid w:val="0"/>
        </w:rPr>
      </w:pPr>
      <w:r w:rsidRPr="008F0F4C">
        <w:rPr>
          <w:b/>
          <w:snapToGrid w:val="0"/>
        </w:rPr>
        <w:t xml:space="preserve">3V technology Smart Card: </w:t>
      </w:r>
      <w:r w:rsidRPr="008F0F4C">
        <w:rPr>
          <w:bCs/>
          <w:snapToGrid w:val="0"/>
        </w:rPr>
        <w:t>A Smart Card operating at 3V± 10% and 5V ± 10%.</w:t>
      </w:r>
    </w:p>
    <w:p w14:paraId="3840DBCE" w14:textId="77777777" w:rsidR="003F7353" w:rsidRPr="008F0F4C" w:rsidRDefault="003F7353" w:rsidP="003F7353">
      <w:pPr>
        <w:tabs>
          <w:tab w:val="left" w:pos="2268"/>
        </w:tabs>
        <w:ind w:left="2835" w:hanging="2835"/>
      </w:pPr>
      <w:r w:rsidRPr="008F0F4C">
        <w:rPr>
          <w:b/>
        </w:rPr>
        <w:t>3V technology Terminal:</w:t>
      </w:r>
      <w:r w:rsidRPr="008F0F4C">
        <w:t xml:space="preserve"> A terminal operating the Smart Card - Terminal interface at 3V-± 10% and 5V ± 10%.</w:t>
      </w:r>
    </w:p>
    <w:p w14:paraId="2B3D529E" w14:textId="77777777" w:rsidR="003F7353" w:rsidRPr="008F0F4C" w:rsidRDefault="003F7353" w:rsidP="003F7353">
      <w:pPr>
        <w:pStyle w:val="Heading2"/>
      </w:pPr>
      <w:bookmarkStart w:id="14" w:name="_Toc11152816"/>
      <w:bookmarkStart w:id="15" w:name="_Toc90991616"/>
      <w:r w:rsidRPr="008F0F4C">
        <w:t>A</w:t>
      </w:r>
      <w:bookmarkEnd w:id="14"/>
      <w:bookmarkEnd w:id="15"/>
    </w:p>
    <w:p w14:paraId="6A9736A3" w14:textId="77777777" w:rsidR="003F7353" w:rsidRPr="008F0F4C" w:rsidRDefault="003F7353" w:rsidP="003F7353">
      <w:pPr>
        <w:rPr>
          <w:bCs/>
        </w:rPr>
      </w:pPr>
      <w:r w:rsidRPr="008F0F4C">
        <w:rPr>
          <w:b/>
        </w:rPr>
        <w:t>A/Gb mode:</w:t>
      </w:r>
      <w:r w:rsidRPr="008F0F4C">
        <w:rPr>
          <w:bCs/>
        </w:rPr>
        <w:t xml:space="preserve"> mode of operation of the MS when connected to the Core Network via GERAN and the A and/or Gb interfaces.</w:t>
      </w:r>
    </w:p>
    <w:p w14:paraId="4617F0BE" w14:textId="77777777" w:rsidR="003F7353" w:rsidRPr="008F0F4C" w:rsidRDefault="003F7353" w:rsidP="003F7353">
      <w:r w:rsidRPr="008F0F4C">
        <w:rPr>
          <w:b/>
        </w:rPr>
        <w:t xml:space="preserve">Acceptable Cell: </w:t>
      </w:r>
      <w:r w:rsidRPr="008F0F4C">
        <w:t>A cell that the UE may camp on to make emergency calls. It must satisfy certain conditions.</w:t>
      </w:r>
    </w:p>
    <w:p w14:paraId="1F7B8796" w14:textId="77777777" w:rsidR="003F7353" w:rsidRPr="008F0F4C" w:rsidRDefault="003F7353" w:rsidP="003F7353">
      <w:r w:rsidRPr="008F0F4C">
        <w:rPr>
          <w:b/>
        </w:rPr>
        <w:t>Access conditions:</w:t>
      </w:r>
      <w:r w:rsidRPr="008F0F4C">
        <w:t xml:space="preserve"> A set of security attributes associated with a file.</w:t>
      </w:r>
    </w:p>
    <w:p w14:paraId="610D41CF" w14:textId="77777777" w:rsidR="003F7353" w:rsidRPr="008F0F4C" w:rsidRDefault="003F7353" w:rsidP="003F7353">
      <w:r w:rsidRPr="008F0F4C">
        <w:rPr>
          <w:b/>
        </w:rPr>
        <w:t>Access delay:</w:t>
      </w:r>
      <w:r w:rsidRPr="008F0F4C">
        <w:t xml:space="preserve"> The value of elapsed time between an access request and a successful access (source: </w:t>
      </w:r>
      <w:smartTag w:uri="urn:schemas-microsoft-com:office:smarttags" w:element="stockticker">
        <w:r w:rsidRPr="008F0F4C">
          <w:t>ITU</w:t>
        </w:r>
      </w:smartTag>
      <w:r w:rsidRPr="008F0F4C">
        <w:t>-T X.140).</w:t>
      </w:r>
    </w:p>
    <w:p w14:paraId="54A28481" w14:textId="77777777" w:rsidR="003F7353" w:rsidRPr="008F0F4C" w:rsidRDefault="003F7353" w:rsidP="003F7353">
      <w:r w:rsidRPr="008F0F4C">
        <w:rPr>
          <w:b/>
        </w:rPr>
        <w:t xml:space="preserve">Access Stratum: </w:t>
      </w:r>
      <w:r w:rsidRPr="008F0F4C">
        <w:t>functional grouping consisting of the parts in the infrastructure and in the user equipment and the protocols between these parts being specific to the access technique (i.e. the way the specific physical media between the User Equipment and the Infrastructure is used to carry information).</w:t>
      </w:r>
    </w:p>
    <w:p w14:paraId="79C22EB0" w14:textId="77777777" w:rsidR="003F7353" w:rsidRPr="008F0F4C" w:rsidRDefault="003F7353" w:rsidP="003F7353">
      <w:pPr>
        <w:pStyle w:val="NO"/>
        <w:rPr>
          <w:b/>
        </w:rPr>
      </w:pPr>
      <w:r w:rsidRPr="008F0F4C">
        <w:t>Note:</w:t>
      </w:r>
      <w:r w:rsidRPr="008F0F4C">
        <w:tab/>
        <w:t>For full definition, see 23.101 [8], clause 6.2.</w:t>
      </w:r>
    </w:p>
    <w:p w14:paraId="2986105F" w14:textId="77777777" w:rsidR="003F7353" w:rsidRPr="008F0F4C" w:rsidRDefault="003F7353" w:rsidP="003F7353">
      <w:r w:rsidRPr="008F0F4C">
        <w:rPr>
          <w:b/>
        </w:rPr>
        <w:t xml:space="preserve">Access Stratum SDU (Service Data Unit): </w:t>
      </w:r>
      <w:r w:rsidRPr="008F0F4C">
        <w:t xml:space="preserve">Unit of data transferred over the access stratum </w:t>
      </w:r>
      <w:smartTag w:uri="urn:schemas-microsoft-com:office:smarttags" w:element="stockticker">
        <w:r w:rsidRPr="008F0F4C">
          <w:t>SAP</w:t>
        </w:r>
      </w:smartTag>
      <w:r w:rsidRPr="008F0F4C">
        <w:t xml:space="preserve"> (Service Access Point) in the Core Network or in the User Equipment.</w:t>
      </w:r>
    </w:p>
    <w:p w14:paraId="172EDEDC" w14:textId="77777777" w:rsidR="003F7353" w:rsidRPr="008F0F4C" w:rsidRDefault="003F7353" w:rsidP="003F7353">
      <w:r w:rsidRPr="008F0F4C">
        <w:rPr>
          <w:b/>
        </w:rPr>
        <w:t>Access protocol:</w:t>
      </w:r>
      <w:r w:rsidRPr="008F0F4C">
        <w:t xml:space="preserve"> A defined set of procedures that is adopted at an interface at a specified reference point between a user and a network to enable the user to employ the services and/or facilities of that network (source: </w:t>
      </w:r>
      <w:smartTag w:uri="urn:schemas-microsoft-com:office:smarttags" w:element="stockticker">
        <w:r w:rsidRPr="008F0F4C">
          <w:t>ITU</w:t>
        </w:r>
      </w:smartTag>
      <w:r w:rsidRPr="008F0F4C">
        <w:t>-T I.112).</w:t>
      </w:r>
    </w:p>
    <w:p w14:paraId="7C28694C" w14:textId="77777777" w:rsidR="003F7353" w:rsidRPr="008F0F4C" w:rsidRDefault="003F7353" w:rsidP="003F7353">
      <w:pPr>
        <w:rPr>
          <w:snapToGrid w:val="0"/>
        </w:rPr>
      </w:pPr>
      <w:r w:rsidRPr="008F0F4C">
        <w:rPr>
          <w:b/>
          <w:snapToGrid w:val="0"/>
        </w:rPr>
        <w:t>Accounting</w:t>
      </w:r>
      <w:r w:rsidRPr="008F0F4C">
        <w:rPr>
          <w:b/>
        </w:rPr>
        <w:t>:</w:t>
      </w:r>
      <w:r w:rsidRPr="008F0F4C">
        <w:rPr>
          <w:b/>
          <w:snapToGrid w:val="0"/>
        </w:rPr>
        <w:t xml:space="preserve"> </w:t>
      </w:r>
      <w:r w:rsidRPr="008F0F4C">
        <w:rPr>
          <w:snapToGrid w:val="0"/>
        </w:rPr>
        <w:t>The process of apportioning charges between the Home Environment, Serving Network and User.</w:t>
      </w:r>
    </w:p>
    <w:p w14:paraId="355C7E79" w14:textId="77777777" w:rsidR="003F7353" w:rsidRPr="008F0F4C" w:rsidRDefault="003F7353" w:rsidP="003F7353">
      <w:pPr>
        <w:rPr>
          <w:snapToGrid w:val="0"/>
        </w:rPr>
      </w:pPr>
      <w:r w:rsidRPr="008F0F4C">
        <w:rPr>
          <w:b/>
          <w:snapToGrid w:val="0"/>
        </w:rPr>
        <w:t>Accuracy</w:t>
      </w:r>
      <w:r w:rsidRPr="008F0F4C">
        <w:rPr>
          <w:b/>
        </w:rPr>
        <w:t>:</w:t>
      </w:r>
      <w:r w:rsidRPr="008F0F4C">
        <w:rPr>
          <w:snapToGrid w:val="0"/>
        </w:rPr>
        <w:t xml:space="preserve"> A performance criterion that describes the degree of correctness with which a function is performed. (The function may or may not be performed with the desired speed.) (source: </w:t>
      </w:r>
      <w:smartTag w:uri="urn:schemas-microsoft-com:office:smarttags" w:element="stockticker">
        <w:r w:rsidRPr="008F0F4C">
          <w:rPr>
            <w:snapToGrid w:val="0"/>
          </w:rPr>
          <w:t>ITU</w:t>
        </w:r>
      </w:smartTag>
      <w:r w:rsidRPr="008F0F4C">
        <w:rPr>
          <w:snapToGrid w:val="0"/>
        </w:rPr>
        <w:t>-T I.350).</w:t>
      </w:r>
    </w:p>
    <w:p w14:paraId="386CB728" w14:textId="77777777" w:rsidR="003F7353" w:rsidRPr="008F0F4C" w:rsidRDefault="003F7353" w:rsidP="003F7353">
      <w:r w:rsidRPr="008F0F4C">
        <w:rPr>
          <w:b/>
        </w:rPr>
        <w:t>Active communication:</w:t>
      </w:r>
      <w:r w:rsidRPr="008F0F4C">
        <w:t xml:space="preserve"> a UE is in active communication when it has a CS connection established. For PS active communication is defined by the existence of one or more Activated PDP contexts. Either one or both of the mentioned active communications may occur in the UE.</w:t>
      </w:r>
    </w:p>
    <w:p w14:paraId="3DBB5325" w14:textId="77777777" w:rsidR="003F7353" w:rsidRPr="008F0F4C" w:rsidRDefault="003F7353" w:rsidP="003F7353">
      <w:r w:rsidRPr="008F0F4C">
        <w:rPr>
          <w:b/>
        </w:rPr>
        <w:t xml:space="preserve">Active Set: </w:t>
      </w:r>
      <w:r w:rsidRPr="008F0F4C">
        <w:t>Set of radio links simultaneously involved in a specific communication service between an UE and a UTRAN.</w:t>
      </w:r>
    </w:p>
    <w:p w14:paraId="56719592" w14:textId="77777777" w:rsidR="003F7353" w:rsidRPr="008F0F4C" w:rsidRDefault="003F7353" w:rsidP="003F7353">
      <w:pPr>
        <w:rPr>
          <w:color w:val="000000"/>
        </w:rPr>
      </w:pPr>
      <w:r w:rsidRPr="008F0F4C">
        <w:rPr>
          <w:b/>
        </w:rPr>
        <w:t>Adjacent Channel Leakage power Ratio (ACLR)</w:t>
      </w:r>
      <w:r w:rsidRPr="008F0F4C">
        <w:t xml:space="preserve">: The ratio of the average power </w:t>
      </w:r>
      <w:r w:rsidRPr="008F0F4C">
        <w:rPr>
          <w:color w:val="000000"/>
        </w:rPr>
        <w:t>centered on the assigned channel frequency to the average power centered on an adjacent channel frequency. In both cases the average power is measured with a filter that has Root Raised Cosine (</w:t>
      </w:r>
      <w:smartTag w:uri="urn:schemas-microsoft-com:office:smarttags" w:element="stockticker">
        <w:r w:rsidRPr="008F0F4C">
          <w:rPr>
            <w:color w:val="000000"/>
          </w:rPr>
          <w:t>RRC</w:t>
        </w:r>
      </w:smartTag>
      <w:r w:rsidRPr="008F0F4C">
        <w:rPr>
          <w:color w:val="000000"/>
        </w:rPr>
        <w:t xml:space="preserve">) filter response with roll-off </w:t>
      </w:r>
      <w:r w:rsidRPr="008F0F4C">
        <w:rPr>
          <w:rFonts w:ascii="Symbol" w:hAnsi="Symbol"/>
          <w:color w:val="000000"/>
        </w:rPr>
        <w:t></w:t>
      </w:r>
      <w:r w:rsidRPr="008F0F4C">
        <w:rPr>
          <w:rFonts w:ascii="Symbol" w:hAnsi="Symbol"/>
          <w:color w:val="000000"/>
        </w:rPr>
        <w:t></w:t>
      </w:r>
      <w:r w:rsidRPr="008F0F4C">
        <w:rPr>
          <w:color w:val="000000"/>
        </w:rPr>
        <w:t xml:space="preserve">= 0.22 and a bandwidth equal to the chip rate. </w:t>
      </w:r>
    </w:p>
    <w:p w14:paraId="5E83E7CA" w14:textId="77777777" w:rsidR="003F7353" w:rsidRPr="008F0F4C" w:rsidRDefault="003F7353" w:rsidP="003F7353">
      <w:r w:rsidRPr="008F0F4C">
        <w:rPr>
          <w:b/>
        </w:rPr>
        <w:t>Air Interface User Rate:</w:t>
      </w:r>
      <w:r w:rsidRPr="008F0F4C">
        <w:t xml:space="preserve"> The user rate between Mobile Termination and IWF. For T services it is the maximum possible AIUR not including padding. For NT services it is the maximum possible AIUR.</w:t>
      </w:r>
    </w:p>
    <w:p w14:paraId="056023DA" w14:textId="77777777" w:rsidR="003F7353" w:rsidRPr="008F0F4C" w:rsidRDefault="003F7353" w:rsidP="003F7353">
      <w:r w:rsidRPr="008F0F4C">
        <w:rPr>
          <w:b/>
        </w:rPr>
        <w:t xml:space="preserve">ALCAP: </w:t>
      </w:r>
      <w:r w:rsidRPr="008F0F4C">
        <w:t>Generic name for the transport signalling protocols used to set-up and tear-down transport bearers.</w:t>
      </w:r>
    </w:p>
    <w:p w14:paraId="544C1226" w14:textId="77777777" w:rsidR="003F7353" w:rsidRPr="008F0F4C" w:rsidRDefault="003F7353" w:rsidP="003F7353">
      <w:r w:rsidRPr="008F0F4C">
        <w:rPr>
          <w:b/>
        </w:rPr>
        <w:t xml:space="preserve">Allowable PLMN: </w:t>
      </w:r>
      <w:r w:rsidRPr="008F0F4C">
        <w:t>A PLMN which is not in the list of forbidden PLMN in the UE.</w:t>
      </w:r>
    </w:p>
    <w:p w14:paraId="05611F3D" w14:textId="77777777" w:rsidR="003F7353" w:rsidRPr="008F0F4C" w:rsidRDefault="003F7353" w:rsidP="003F7353">
      <w:r w:rsidRPr="008F0F4C">
        <w:rPr>
          <w:b/>
        </w:rPr>
        <w:t xml:space="preserve">Allowed </w:t>
      </w:r>
      <w:smartTag w:uri="urn:schemas-microsoft-com:office:smarttags" w:element="stockticker">
        <w:r w:rsidRPr="008F0F4C">
          <w:rPr>
            <w:b/>
          </w:rPr>
          <w:t>CSG</w:t>
        </w:r>
      </w:smartTag>
      <w:r w:rsidRPr="008F0F4C">
        <w:rPr>
          <w:b/>
        </w:rPr>
        <w:t xml:space="preserve"> list</w:t>
      </w:r>
      <w:r w:rsidRPr="008F0F4C">
        <w:t xml:space="preserve">: A list stored in the UE containing the </w:t>
      </w:r>
      <w:smartTag w:uri="urn:schemas-microsoft-com:office:smarttags" w:element="stockticker">
        <w:r w:rsidRPr="008F0F4C">
          <w:t>CSG</w:t>
        </w:r>
      </w:smartTag>
      <w:r w:rsidRPr="008F0F4C">
        <w:t xml:space="preserve"> identities and associated PLMN identities of the CSGs to which the subscriber belongs.</w:t>
      </w:r>
    </w:p>
    <w:p w14:paraId="79F81C0E" w14:textId="77777777" w:rsidR="003F7353" w:rsidRPr="008F0F4C" w:rsidRDefault="003F7353" w:rsidP="003F7353">
      <w:r w:rsidRPr="008F0F4C">
        <w:rPr>
          <w:b/>
        </w:rPr>
        <w:t>Ancillary equipment:</w:t>
      </w:r>
      <w:r w:rsidRPr="008F0F4C">
        <w:t xml:space="preserve"> Equipment (apparatus), used in connection with a receiver, transmitter or transceiver is considered as an ancillary equipment (apparatus) if:</w:t>
      </w:r>
    </w:p>
    <w:p w14:paraId="3E594E6E" w14:textId="77777777" w:rsidR="003F7353" w:rsidRPr="008F0F4C" w:rsidRDefault="003F7353" w:rsidP="003F7353">
      <w:pPr>
        <w:pStyle w:val="B1"/>
      </w:pPr>
      <w:r w:rsidRPr="008F0F4C">
        <w:t>-</w:t>
      </w:r>
      <w:r w:rsidRPr="008F0F4C">
        <w:tab/>
        <w:t>the equipment is intended for use in conjunction with a receiver, transmitter or transceiver to provide additional operational and/or control features to the radio equipment, (e.g. to extend control to another position or location); and</w:t>
      </w:r>
    </w:p>
    <w:p w14:paraId="0322A9DB" w14:textId="77777777" w:rsidR="003F7353" w:rsidRPr="008F0F4C" w:rsidRDefault="003F7353" w:rsidP="003F7353">
      <w:pPr>
        <w:pStyle w:val="B1"/>
      </w:pPr>
      <w:r w:rsidRPr="008F0F4C">
        <w:t>-</w:t>
      </w:r>
      <w:r w:rsidRPr="008F0F4C">
        <w:tab/>
        <w:t>the equipment cannot be used on a stand alone basis to provide user functions independently of a receiver, transmitter or transceiver; and</w:t>
      </w:r>
    </w:p>
    <w:p w14:paraId="63DAEC81" w14:textId="77777777" w:rsidR="003F7353" w:rsidRPr="008F0F4C" w:rsidRDefault="003F7353" w:rsidP="003F7353">
      <w:pPr>
        <w:pStyle w:val="B1"/>
      </w:pPr>
      <w:r w:rsidRPr="008F0F4C">
        <w:t>-</w:t>
      </w:r>
      <w:r w:rsidRPr="008F0F4C">
        <w:tab/>
        <w:t>the receiver, transmitter or transceiver to which it is connected, is capable of providing some intended operation such as transmitting and/or receiving without the ancillary equipment (i.e. it is not a sub unit of the main equipment essential to the main equipment basic functions).</w:t>
      </w:r>
    </w:p>
    <w:p w14:paraId="60B008AD" w14:textId="77777777" w:rsidR="003F7353" w:rsidRPr="008F0F4C" w:rsidRDefault="003F7353" w:rsidP="003F7353">
      <w:r w:rsidRPr="008F0F4C">
        <w:rPr>
          <w:b/>
        </w:rPr>
        <w:t>Applet:</w:t>
      </w:r>
      <w:r w:rsidRPr="008F0F4C">
        <w:t xml:space="preserve"> A small program that is intended not to be run on its own, but rather to be embedded inside another application</w:t>
      </w:r>
    </w:p>
    <w:p w14:paraId="5C49B055" w14:textId="77777777" w:rsidR="003F7353" w:rsidRPr="008F0F4C" w:rsidRDefault="003F7353" w:rsidP="003F7353">
      <w:r w:rsidRPr="008F0F4C">
        <w:rPr>
          <w:b/>
        </w:rPr>
        <w:t>Application</w:t>
      </w:r>
      <w:r w:rsidRPr="008F0F4C">
        <w:t>: an application is a service enabler deployed by service providers, manufacturers or users. Individual applications will often be enablers for a wide range of services. (UMTS Forum report #2) [3]</w:t>
      </w:r>
    </w:p>
    <w:p w14:paraId="11FEA4C4" w14:textId="77777777" w:rsidR="003F7353" w:rsidRPr="008F0F4C" w:rsidRDefault="003F7353" w:rsidP="003F7353">
      <w:pPr>
        <w:rPr>
          <w:snapToGrid w:val="0"/>
          <w:color w:val="000000"/>
        </w:rPr>
      </w:pPr>
      <w:r w:rsidRPr="008F0F4C">
        <w:rPr>
          <w:b/>
          <w:snapToGrid w:val="0"/>
          <w:color w:val="000000"/>
        </w:rPr>
        <w:t>Applications / Clients</w:t>
      </w:r>
      <w:r w:rsidRPr="008F0F4C">
        <w:rPr>
          <w:b/>
        </w:rPr>
        <w:t>:</w:t>
      </w:r>
      <w:r w:rsidRPr="008F0F4C">
        <w:rPr>
          <w:b/>
          <w:snapToGrid w:val="0"/>
          <w:color w:val="000000"/>
        </w:rPr>
        <w:t xml:space="preserve"> </w:t>
      </w:r>
      <w:r w:rsidRPr="008F0F4C">
        <w:rPr>
          <w:snapToGrid w:val="0"/>
          <w:color w:val="000000"/>
        </w:rPr>
        <w:t xml:space="preserve">These are services, which are designed using service capability features. </w:t>
      </w:r>
    </w:p>
    <w:p w14:paraId="7103BEA7" w14:textId="77777777" w:rsidR="003F7353" w:rsidRPr="008F0F4C" w:rsidRDefault="003F7353" w:rsidP="003F7353">
      <w:r w:rsidRPr="008F0F4C">
        <w:rPr>
          <w:b/>
          <w:snapToGrid w:val="0"/>
          <w:color w:val="000000"/>
        </w:rPr>
        <w:t>Application Dedicated File (ADF):</w:t>
      </w:r>
      <w:r w:rsidRPr="008F0F4C">
        <w:rPr>
          <w:bCs/>
          <w:snapToGrid w:val="0"/>
          <w:color w:val="000000"/>
        </w:rPr>
        <w:t xml:space="preserve"> an application DF is the entry point to an application on the UICC.</w:t>
      </w:r>
    </w:p>
    <w:p w14:paraId="37B60980" w14:textId="77777777" w:rsidR="003F7353" w:rsidRPr="008F0F4C" w:rsidRDefault="003F7353" w:rsidP="003F7353">
      <w:pPr>
        <w:rPr>
          <w:snapToGrid w:val="0"/>
          <w:color w:val="000000"/>
        </w:rPr>
      </w:pPr>
      <w:r w:rsidRPr="008F0F4C">
        <w:rPr>
          <w:b/>
          <w:snapToGrid w:val="0"/>
          <w:color w:val="000000"/>
        </w:rPr>
        <w:t>Application Interface</w:t>
      </w:r>
      <w:r w:rsidRPr="008F0F4C">
        <w:rPr>
          <w:b/>
        </w:rPr>
        <w:t>:</w:t>
      </w:r>
      <w:r w:rsidRPr="008F0F4C">
        <w:rPr>
          <w:b/>
          <w:snapToGrid w:val="0"/>
          <w:color w:val="000000"/>
        </w:rPr>
        <w:t xml:space="preserve"> </w:t>
      </w:r>
      <w:r w:rsidRPr="008F0F4C">
        <w:rPr>
          <w:snapToGrid w:val="0"/>
          <w:color w:val="000000"/>
        </w:rPr>
        <w:t>Standardised Interface used by application/clients to access service capability features.</w:t>
      </w:r>
    </w:p>
    <w:p w14:paraId="5D973EA7" w14:textId="77777777" w:rsidR="003F7353" w:rsidRPr="008F0F4C" w:rsidRDefault="003F7353" w:rsidP="003F7353">
      <w:r w:rsidRPr="008F0F4C">
        <w:rPr>
          <w:b/>
        </w:rPr>
        <w:t>Application protocol:</w:t>
      </w:r>
      <w:r w:rsidRPr="008F0F4C">
        <w:t xml:space="preserve"> The set of procedures required by the application.</w:t>
      </w:r>
    </w:p>
    <w:p w14:paraId="0E4B6DA1" w14:textId="77777777" w:rsidR="003F7353" w:rsidRPr="008F0F4C" w:rsidRDefault="003F7353" w:rsidP="003F7353">
      <w:pPr>
        <w:rPr>
          <w:b/>
        </w:rPr>
      </w:pPr>
      <w:r w:rsidRPr="008F0F4C">
        <w:rPr>
          <w:b/>
        </w:rPr>
        <w:t xml:space="preserve">ASCI </w:t>
      </w:r>
      <w:r w:rsidRPr="008F0F4C">
        <w:t>Generic name to identify the services VGCS, VBS and eMLPP.</w:t>
      </w:r>
    </w:p>
    <w:p w14:paraId="7EB96E9C" w14:textId="77777777" w:rsidR="003F7353" w:rsidRPr="008F0F4C" w:rsidRDefault="003F7353" w:rsidP="003F7353">
      <w:r w:rsidRPr="008F0F4C">
        <w:rPr>
          <w:b/>
        </w:rPr>
        <w:t xml:space="preserve">Authentication: </w:t>
      </w:r>
      <w:r w:rsidRPr="008F0F4C">
        <w:t>A property by which the correct identity of an entity or party is established with a required assurance. The party being authenticated could be a user, subscriber, home environment or serving network.</w:t>
      </w:r>
    </w:p>
    <w:p w14:paraId="2AD54E8F" w14:textId="77777777" w:rsidR="003F7353" w:rsidRPr="008F0F4C" w:rsidRDefault="003F7353" w:rsidP="003F7353">
      <w:r w:rsidRPr="008F0F4C">
        <w:rPr>
          <w:b/>
        </w:rPr>
        <w:t xml:space="preserve">Available PLMN: </w:t>
      </w:r>
      <w:r w:rsidRPr="008F0F4C">
        <w:t>A PLMN where the UE has found a cell that satisfies certain conditions.</w:t>
      </w:r>
    </w:p>
    <w:p w14:paraId="54338F67" w14:textId="77777777" w:rsidR="003F7353" w:rsidRPr="008F0F4C" w:rsidRDefault="003F7353" w:rsidP="003F7353">
      <w:pPr>
        <w:tabs>
          <w:tab w:val="left" w:pos="2448"/>
          <w:tab w:val="left" w:pos="9198"/>
        </w:tabs>
        <w:rPr>
          <w:color w:val="000000"/>
        </w:rPr>
      </w:pPr>
      <w:r w:rsidRPr="008F0F4C">
        <w:rPr>
          <w:b/>
        </w:rPr>
        <w:t xml:space="preserve">Average power: </w:t>
      </w:r>
      <w:r w:rsidRPr="008F0F4C">
        <w:t xml:space="preserve">The thermal power as measured through a root raised cosine filter </w:t>
      </w:r>
      <w:r w:rsidRPr="008F0F4C">
        <w:rPr>
          <w:color w:val="000000"/>
        </w:rPr>
        <w:t xml:space="preserve">with roll-off </w:t>
      </w:r>
      <w:r w:rsidRPr="008F0F4C">
        <w:rPr>
          <w:rFonts w:ascii="Symbol" w:hAnsi="Symbol"/>
          <w:color w:val="000000"/>
        </w:rPr>
        <w:t></w:t>
      </w:r>
      <w:r w:rsidRPr="008F0F4C">
        <w:rPr>
          <w:rFonts w:ascii="Symbol" w:hAnsi="Symbol"/>
          <w:color w:val="000000"/>
        </w:rPr>
        <w:t></w:t>
      </w:r>
      <w:r w:rsidRPr="008F0F4C">
        <w:rPr>
          <w:color w:val="000000"/>
        </w:rPr>
        <w:t>= 0.22 and a bandwidth equal to the chip rate of the radio access mode. The period of measurement shall be one power control group (timeslot) unless otherwise stated.</w:t>
      </w:r>
    </w:p>
    <w:p w14:paraId="591138E2" w14:textId="77777777" w:rsidR="003F7353" w:rsidRPr="008F0F4C" w:rsidRDefault="003F7353" w:rsidP="003F7353">
      <w:pPr>
        <w:pStyle w:val="Heading2"/>
      </w:pPr>
      <w:bookmarkStart w:id="16" w:name="_Toc11152817"/>
      <w:bookmarkStart w:id="17" w:name="_Toc90991617"/>
      <w:r w:rsidRPr="008F0F4C">
        <w:t>B</w:t>
      </w:r>
      <w:bookmarkEnd w:id="16"/>
      <w:bookmarkEnd w:id="17"/>
    </w:p>
    <w:p w14:paraId="04C02779" w14:textId="77777777" w:rsidR="003F7353" w:rsidRPr="008F0F4C" w:rsidRDefault="003F7353" w:rsidP="003F7353">
      <w:r w:rsidRPr="008F0F4C">
        <w:rPr>
          <w:b/>
        </w:rPr>
        <w:t>Band category:</w:t>
      </w:r>
      <w:r w:rsidRPr="008F0F4C">
        <w:t xml:space="preserve"> A group of operating bands for which the same MSR scenarios apply</w:t>
      </w:r>
    </w:p>
    <w:p w14:paraId="5AB6F99D" w14:textId="77777777" w:rsidR="003F7353" w:rsidRPr="008F0F4C" w:rsidRDefault="003F7353" w:rsidP="003F7353">
      <w:r w:rsidRPr="008F0F4C">
        <w:rPr>
          <w:b/>
        </w:rPr>
        <w:t xml:space="preserve">Base Station: </w:t>
      </w:r>
      <w:r w:rsidRPr="008F0F4C">
        <w:rPr>
          <w:iCs/>
        </w:rPr>
        <w:t>A base station is a network element in radio access network  responsible for radio transmission and  reception in one or more cells to or from the  user equipment. A base station can have an integrated antenna or be connected to an antenna by feeder cables. In UTRAN it terminates the I</w:t>
      </w:r>
      <w:r w:rsidRPr="008F0F4C">
        <w:rPr>
          <w:iCs/>
          <w:vertAlign w:val="subscript"/>
        </w:rPr>
        <w:t>ub</w:t>
      </w:r>
      <w:r w:rsidRPr="008F0F4C">
        <w:rPr>
          <w:iCs/>
        </w:rPr>
        <w:t xml:space="preserve"> interface towards the RNC. In GERAN it terminates the Abis interface towards the </w:t>
      </w:r>
      <w:smartTag w:uri="urn:schemas-microsoft-com:office:smarttags" w:element="stockticker">
        <w:r w:rsidRPr="008F0F4C">
          <w:rPr>
            <w:iCs/>
          </w:rPr>
          <w:t>BSC</w:t>
        </w:r>
      </w:smartTag>
      <w:r w:rsidRPr="008F0F4C">
        <w:rPr>
          <w:iCs/>
        </w:rPr>
        <w:t>.</w:t>
      </w:r>
    </w:p>
    <w:p w14:paraId="3892DFC4" w14:textId="77777777" w:rsidR="003F7353" w:rsidRPr="008F0F4C" w:rsidRDefault="003F7353" w:rsidP="003F7353">
      <w:r w:rsidRPr="008F0F4C">
        <w:rPr>
          <w:b/>
        </w:rPr>
        <w:t>Baseline capabilities:</w:t>
      </w:r>
      <w:r w:rsidRPr="008F0F4C">
        <w:t xml:space="preserve"> Capabilities that are required for a service-less UE to operate within a network. The baseline capabilities for a UE include the capabilities to search for, synchronise with and register (with authentication) to a network. The negotiation of the UE and the network capabilities, as well as the maintenance and termination of the registration are also part of the required baseline capabilities.</w:t>
      </w:r>
    </w:p>
    <w:p w14:paraId="759F32F9" w14:textId="77777777" w:rsidR="003F7353" w:rsidRPr="008F0F4C" w:rsidRDefault="003F7353" w:rsidP="003F7353">
      <w:r w:rsidRPr="008F0F4C">
        <w:rPr>
          <w:b/>
        </w:rPr>
        <w:t xml:space="preserve">Base Station Controller: </w:t>
      </w:r>
      <w:r w:rsidRPr="008F0F4C">
        <w:t>This equipment in the BSS is in charge of controlling the use and the integrity of the radio resources.</w:t>
      </w:r>
    </w:p>
    <w:p w14:paraId="77737350" w14:textId="77777777" w:rsidR="003F7353" w:rsidRPr="008F0F4C" w:rsidRDefault="003F7353" w:rsidP="003F7353">
      <w:r w:rsidRPr="008F0F4C">
        <w:rPr>
          <w:b/>
        </w:rPr>
        <w:t xml:space="preserve">Base station receive period: </w:t>
      </w:r>
      <w:r w:rsidRPr="008F0F4C">
        <w:t>The time during which the base station is receiving data subframes or UpPTS.</w:t>
      </w:r>
    </w:p>
    <w:p w14:paraId="231BC3D1" w14:textId="77777777" w:rsidR="003F7353" w:rsidRPr="008F0F4C" w:rsidRDefault="003F7353" w:rsidP="003F7353">
      <w:pPr>
        <w:rPr>
          <w:b/>
          <w:bCs/>
        </w:rPr>
      </w:pPr>
      <w:r w:rsidRPr="008F0F4C">
        <w:rPr>
          <w:b/>
          <w:bCs/>
        </w:rPr>
        <w:t xml:space="preserve">Base Station RF bandwidth: </w:t>
      </w:r>
      <w:r w:rsidRPr="008F0F4C">
        <w:rPr>
          <w:bCs/>
        </w:rPr>
        <w:t>The bandwidth in which a Base Station transmits and receives multiple carriers and/or RATs simultaneously</w:t>
      </w:r>
      <w:r w:rsidRPr="008F0F4C">
        <w:rPr>
          <w:b/>
          <w:bCs/>
        </w:rPr>
        <w:t xml:space="preserve"> </w:t>
      </w:r>
    </w:p>
    <w:p w14:paraId="7B33F739" w14:textId="77777777" w:rsidR="003F7353" w:rsidRPr="008F0F4C" w:rsidRDefault="003F7353" w:rsidP="003F7353">
      <w:pPr>
        <w:rPr>
          <w:bCs/>
        </w:rPr>
      </w:pPr>
      <w:r w:rsidRPr="008F0F4C">
        <w:rPr>
          <w:b/>
          <w:bCs/>
        </w:rPr>
        <w:t xml:space="preserve">Base Station RF bandwidth edge: </w:t>
      </w:r>
      <w:r w:rsidRPr="008F0F4C">
        <w:rPr>
          <w:bCs/>
        </w:rPr>
        <w:t>The frequency of one of the edges of the Base Station RF bandwidth</w:t>
      </w:r>
    </w:p>
    <w:p w14:paraId="13A03ECB" w14:textId="77777777" w:rsidR="003F7353" w:rsidRPr="008F0F4C" w:rsidRDefault="003F7353" w:rsidP="003F7353">
      <w:r w:rsidRPr="008F0F4C">
        <w:rPr>
          <w:b/>
          <w:bCs/>
        </w:rPr>
        <w:t>Base Station Subsystem:</w:t>
      </w:r>
      <w:r w:rsidRPr="008F0F4C">
        <w:t xml:space="preserve"> Either a full network or only the access part of a GERAN offering the allocation, release and management of specific radio resources to establish means of connection between an MS and the GERAN.</w:t>
      </w:r>
      <w:r w:rsidRPr="008F0F4C">
        <w:br/>
        <w:t>A Base Station Subsystem is responsible for the resources and transmission/reception in a set of cells.</w:t>
      </w:r>
    </w:p>
    <w:p w14:paraId="0595B99B" w14:textId="77777777" w:rsidR="003F7353" w:rsidRPr="008F0F4C" w:rsidRDefault="003F7353" w:rsidP="003F7353">
      <w:r w:rsidRPr="008F0F4C">
        <w:rPr>
          <w:b/>
        </w:rPr>
        <w:t xml:space="preserve">Baseline Implementation Capabilities: </w:t>
      </w:r>
      <w:r w:rsidRPr="008F0F4C">
        <w:t>Set of Implementation capabilities, in each technical domain, required to enable a UE to support the required Baseline capabilities.</w:t>
      </w:r>
    </w:p>
    <w:p w14:paraId="5BFE2A33" w14:textId="77777777" w:rsidR="003F7353" w:rsidRPr="008F0F4C" w:rsidRDefault="003F7353" w:rsidP="003F7353">
      <w:pPr>
        <w:rPr>
          <w:b/>
        </w:rPr>
      </w:pPr>
      <w:r w:rsidRPr="008F0F4C">
        <w:rPr>
          <w:b/>
        </w:rPr>
        <w:t xml:space="preserve">Basic OR </w:t>
      </w:r>
      <w:r w:rsidRPr="008F0F4C">
        <w:t>Basic Optimal Routeing</w:t>
      </w:r>
    </w:p>
    <w:p w14:paraId="40A5DDE3" w14:textId="77777777" w:rsidR="003F7353" w:rsidRPr="008F0F4C" w:rsidRDefault="003F7353" w:rsidP="003F7353">
      <w:pPr>
        <w:rPr>
          <w:b/>
        </w:rPr>
      </w:pPr>
      <w:r w:rsidRPr="008F0F4C">
        <w:rPr>
          <w:b/>
        </w:rPr>
        <w:t xml:space="preserve">Basic telecommunication service: </w:t>
      </w:r>
      <w:r w:rsidRPr="008F0F4C">
        <w:t>This term is used as a common reference to both bearer services and teleservices.</w:t>
      </w:r>
    </w:p>
    <w:p w14:paraId="363E34DE" w14:textId="77777777" w:rsidR="003F7353" w:rsidRPr="008F0F4C" w:rsidRDefault="003F7353" w:rsidP="003F7353">
      <w:pPr>
        <w:rPr>
          <w:snapToGrid w:val="0"/>
        </w:rPr>
      </w:pPr>
      <w:r w:rsidRPr="008F0F4C">
        <w:rPr>
          <w:b/>
          <w:snapToGrid w:val="0"/>
        </w:rPr>
        <w:t>Bearer</w:t>
      </w:r>
      <w:r w:rsidRPr="008F0F4C">
        <w:rPr>
          <w:b/>
        </w:rPr>
        <w:t>:</w:t>
      </w:r>
      <w:r w:rsidRPr="008F0F4C">
        <w:rPr>
          <w:b/>
          <w:snapToGrid w:val="0"/>
        </w:rPr>
        <w:t xml:space="preserve"> </w:t>
      </w:r>
      <w:r w:rsidRPr="008F0F4C">
        <w:rPr>
          <w:snapToGrid w:val="0"/>
        </w:rPr>
        <w:t>A information transmission path of defined capacity, delay and bit error rate, etc.</w:t>
      </w:r>
    </w:p>
    <w:p w14:paraId="0B7EF59A" w14:textId="77777777" w:rsidR="003F7353" w:rsidRPr="008F0F4C" w:rsidRDefault="003F7353" w:rsidP="003F7353">
      <w:pPr>
        <w:rPr>
          <w:snapToGrid w:val="0"/>
        </w:rPr>
      </w:pPr>
      <w:r w:rsidRPr="008F0F4C">
        <w:rPr>
          <w:b/>
          <w:snapToGrid w:val="0"/>
        </w:rPr>
        <w:t>Bearer capability</w:t>
      </w:r>
      <w:r w:rsidRPr="008F0F4C">
        <w:rPr>
          <w:b/>
        </w:rPr>
        <w:t>:</w:t>
      </w:r>
      <w:r w:rsidRPr="008F0F4C">
        <w:rPr>
          <w:b/>
          <w:snapToGrid w:val="0"/>
        </w:rPr>
        <w:t xml:space="preserve"> </w:t>
      </w:r>
      <w:r w:rsidRPr="008F0F4C">
        <w:rPr>
          <w:snapToGrid w:val="0"/>
        </w:rPr>
        <w:t xml:space="preserve">A transmission function which the UE requests to the network. </w:t>
      </w:r>
    </w:p>
    <w:p w14:paraId="20A0DD54" w14:textId="77777777" w:rsidR="003F7353" w:rsidRPr="008F0F4C" w:rsidRDefault="003F7353" w:rsidP="003F7353">
      <w:pPr>
        <w:rPr>
          <w:snapToGrid w:val="0"/>
        </w:rPr>
      </w:pPr>
      <w:r w:rsidRPr="008F0F4C">
        <w:rPr>
          <w:b/>
        </w:rPr>
        <w:t>Bearer independent protocol</w:t>
      </w:r>
      <w:r w:rsidRPr="008F0F4C">
        <w:t>: (UICC) Mechanism by which the ME provides the (U)</w:t>
      </w:r>
      <w:smartTag w:uri="urn:schemas-microsoft-com:office:smarttags" w:element="stockticker">
        <w:r w:rsidRPr="008F0F4C">
          <w:t>SIM</w:t>
        </w:r>
      </w:smartTag>
      <w:r w:rsidRPr="008F0F4C">
        <w:t xml:space="preserve"> applications on the UICC with access to the data bearers supported by the ME and the network.</w:t>
      </w:r>
    </w:p>
    <w:p w14:paraId="5657A4D3" w14:textId="77777777" w:rsidR="003F7353" w:rsidRPr="008F0F4C" w:rsidRDefault="003F7353" w:rsidP="003F7353">
      <w:r w:rsidRPr="008F0F4C">
        <w:rPr>
          <w:b/>
        </w:rPr>
        <w:t xml:space="preserve">Bearer service: </w:t>
      </w:r>
      <w:r w:rsidRPr="008F0F4C">
        <w:t>A type of telecommunication service that provides the capability of transmission of signals between access points.</w:t>
      </w:r>
    </w:p>
    <w:p w14:paraId="7B5B0D2A" w14:textId="77777777" w:rsidR="003F7353" w:rsidRPr="008F0F4C" w:rsidRDefault="003F7353" w:rsidP="003F7353">
      <w:r w:rsidRPr="008F0F4C">
        <w:rPr>
          <w:b/>
        </w:rPr>
        <w:t xml:space="preserve">Best effort QoS: </w:t>
      </w:r>
      <w:r w:rsidRPr="008F0F4C">
        <w:t>The lowest of all QoS traffic classes. If the guaranteed QoS cannot be delivered, the bearer network delivers the QoS which can also be called best effort QoS.</w:t>
      </w:r>
    </w:p>
    <w:p w14:paraId="6F14EE47" w14:textId="77777777" w:rsidR="003F7353" w:rsidRPr="008F0F4C" w:rsidRDefault="003F7353" w:rsidP="003F7353">
      <w:pPr>
        <w:rPr>
          <w:b/>
          <w:snapToGrid w:val="0"/>
        </w:rPr>
      </w:pPr>
      <w:r w:rsidRPr="008F0F4C">
        <w:rPr>
          <w:b/>
        </w:rPr>
        <w:t>Best effort service:</w:t>
      </w:r>
      <w:r w:rsidRPr="008F0F4C">
        <w:t xml:space="preserve"> A service model which provides minimal performance guarantees, allowing an unspecified variance in the measured performance criteria.</w:t>
      </w:r>
    </w:p>
    <w:p w14:paraId="11061AE6" w14:textId="77777777" w:rsidR="003F7353" w:rsidRPr="008F0F4C" w:rsidRDefault="003F7353" w:rsidP="003F7353">
      <w:r w:rsidRPr="008F0F4C">
        <w:rPr>
          <w:b/>
          <w:snapToGrid w:val="0"/>
        </w:rPr>
        <w:t>Billing</w:t>
      </w:r>
      <w:r w:rsidRPr="008F0F4C">
        <w:rPr>
          <w:b/>
        </w:rPr>
        <w:t>:</w:t>
      </w:r>
      <w:r w:rsidRPr="008F0F4C">
        <w:rPr>
          <w:b/>
          <w:snapToGrid w:val="0"/>
        </w:rPr>
        <w:t xml:space="preserve"> </w:t>
      </w:r>
      <w:r w:rsidRPr="008F0F4C">
        <w:rPr>
          <w:snapToGrid w:val="0"/>
        </w:rPr>
        <w:t xml:space="preserve">A function whereby CDRs generated by the charging function are transformed into bills requiring </w:t>
      </w:r>
      <w:r w:rsidRPr="008F0F4C">
        <w:t>payment.</w:t>
      </w:r>
    </w:p>
    <w:p w14:paraId="32429BD5" w14:textId="77777777" w:rsidR="003F7353" w:rsidRPr="008F0F4C" w:rsidRDefault="003F7353" w:rsidP="003F7353">
      <w:pPr>
        <w:rPr>
          <w:snapToGrid w:val="0"/>
        </w:rPr>
      </w:pPr>
      <w:r w:rsidRPr="008F0F4C">
        <w:rPr>
          <w:b/>
          <w:snapToGrid w:val="0"/>
        </w:rPr>
        <w:t>Broadcast</w:t>
      </w:r>
      <w:r w:rsidRPr="008F0F4C">
        <w:rPr>
          <w:b/>
        </w:rPr>
        <w:t>:</w:t>
      </w:r>
      <w:r w:rsidRPr="008F0F4C">
        <w:rPr>
          <w:snapToGrid w:val="0"/>
        </w:rPr>
        <w:t xml:space="preserve"> A value of the service attribute </w:t>
      </w:r>
      <w:r w:rsidR="0022582F" w:rsidRPr="008F0F4C">
        <w:rPr>
          <w:snapToGrid w:val="0"/>
        </w:rPr>
        <w:t>"</w:t>
      </w:r>
      <w:r w:rsidRPr="008F0F4C">
        <w:rPr>
          <w:snapToGrid w:val="0"/>
        </w:rPr>
        <w:t>communication configuration</w:t>
      </w:r>
      <w:r w:rsidR="0022582F" w:rsidRPr="008F0F4C">
        <w:rPr>
          <w:snapToGrid w:val="0"/>
        </w:rPr>
        <w:t>"</w:t>
      </w:r>
      <w:r w:rsidRPr="008F0F4C">
        <w:rPr>
          <w:snapToGrid w:val="0"/>
        </w:rPr>
        <w:t xml:space="preserve">, which denotes unidirectional distribution to all users (source: </w:t>
      </w:r>
      <w:smartTag w:uri="urn:schemas-microsoft-com:office:smarttags" w:element="stockticker">
        <w:r w:rsidRPr="008F0F4C">
          <w:rPr>
            <w:snapToGrid w:val="0"/>
          </w:rPr>
          <w:t>ITU</w:t>
        </w:r>
      </w:smartTag>
      <w:r w:rsidRPr="008F0F4C">
        <w:rPr>
          <w:snapToGrid w:val="0"/>
        </w:rPr>
        <w:t xml:space="preserve">-T I.113). </w:t>
      </w:r>
    </w:p>
    <w:p w14:paraId="40610FA6" w14:textId="77777777" w:rsidR="003F7353" w:rsidRPr="008F0F4C" w:rsidRDefault="003F7353" w:rsidP="003F7353">
      <w:r w:rsidRPr="008F0F4C">
        <w:rPr>
          <w:b/>
        </w:rPr>
        <w:t xml:space="preserve">Byte code: </w:t>
      </w:r>
      <w:r w:rsidRPr="008F0F4C">
        <w:t>(UICC) A hardware machine independent representation of a primitive computer operation that serves as an instruction to a software program called an interpreter or a virtual machine that simulates the hypothetical computer</w:t>
      </w:r>
      <w:r w:rsidR="00086708" w:rsidRPr="008F0F4C">
        <w:t>'</w:t>
      </w:r>
      <w:r w:rsidRPr="008F0F4C">
        <w:t>s central processing unit. code generated by a Java compiler and executed by the Java interpreter.</w:t>
      </w:r>
    </w:p>
    <w:p w14:paraId="66A221E7" w14:textId="77777777" w:rsidR="003F7353" w:rsidRPr="008F0F4C" w:rsidRDefault="003F7353" w:rsidP="003F7353">
      <w:pPr>
        <w:pStyle w:val="Heading2"/>
      </w:pPr>
      <w:bookmarkStart w:id="18" w:name="_Toc11152818"/>
      <w:bookmarkStart w:id="19" w:name="_Toc90991618"/>
      <w:r w:rsidRPr="008F0F4C">
        <w:t>C</w:t>
      </w:r>
      <w:bookmarkEnd w:id="18"/>
      <w:bookmarkEnd w:id="19"/>
    </w:p>
    <w:p w14:paraId="74FB8982" w14:textId="77777777" w:rsidR="003F7353" w:rsidRPr="008F0F4C" w:rsidRDefault="003F7353" w:rsidP="003F7353">
      <w:r w:rsidRPr="008F0F4C">
        <w:rPr>
          <w:b/>
        </w:rPr>
        <w:t xml:space="preserve">Cable, Connector, and Combiner Losses (Transmitter) (dB): </w:t>
      </w:r>
      <w:r w:rsidRPr="008F0F4C">
        <w:t>The combined losses of all transmission system components between the transmitter output and the antenna input (all losses in positive dB values).</w:t>
      </w:r>
    </w:p>
    <w:p w14:paraId="70D74453" w14:textId="77777777" w:rsidR="003F7353" w:rsidRPr="008F0F4C" w:rsidRDefault="003F7353" w:rsidP="003F7353">
      <w:r w:rsidRPr="008F0F4C">
        <w:rPr>
          <w:b/>
        </w:rPr>
        <w:t xml:space="preserve">Cable, Connector, and Splitter Losses (Receiver) (dB): </w:t>
      </w:r>
      <w:r w:rsidRPr="008F0F4C">
        <w:t>The combined losses of all transmission system components between the receiving antenna output and the receiver input.</w:t>
      </w:r>
    </w:p>
    <w:p w14:paraId="0D6506FC" w14:textId="77777777" w:rsidR="003F7353" w:rsidRPr="008F0F4C" w:rsidRDefault="003F7353" w:rsidP="003F7353">
      <w:pPr>
        <w:tabs>
          <w:tab w:val="left" w:pos="1701"/>
        </w:tabs>
        <w:rPr>
          <w:snapToGrid w:val="0"/>
        </w:rPr>
      </w:pPr>
      <w:smartTag w:uri="urn:schemas-microsoft-com:office:smarttags" w:element="stockticker">
        <w:r w:rsidRPr="008F0F4C">
          <w:rPr>
            <w:b/>
            <w:snapToGrid w:val="0"/>
          </w:rPr>
          <w:t>CAC</w:t>
        </w:r>
      </w:smartTag>
      <w:r w:rsidRPr="008F0F4C">
        <w:rPr>
          <w:b/>
          <w:snapToGrid w:val="0"/>
        </w:rPr>
        <w:t xml:space="preserve"> (Connection Admission Control)</w:t>
      </w:r>
      <w:r w:rsidRPr="008F0F4C">
        <w:rPr>
          <w:b/>
        </w:rPr>
        <w:t>:</w:t>
      </w:r>
      <w:r w:rsidRPr="008F0F4C">
        <w:rPr>
          <w:b/>
          <w:snapToGrid w:val="0"/>
        </w:rPr>
        <w:t xml:space="preserve"> </w:t>
      </w:r>
      <w:r w:rsidRPr="008F0F4C">
        <w:rPr>
          <w:snapToGrid w:val="0"/>
        </w:rPr>
        <w:t>A set of measures taken by the network to balance between the QoS requirements of new connections request and the current network utilisation without affecting the grade of service of existing/already established connections.</w:t>
      </w:r>
    </w:p>
    <w:p w14:paraId="77C9BB7F" w14:textId="77777777" w:rsidR="003F7353" w:rsidRPr="008F0F4C" w:rsidRDefault="003F7353" w:rsidP="003F7353">
      <w:pPr>
        <w:rPr>
          <w:snapToGrid w:val="0"/>
        </w:rPr>
      </w:pPr>
      <w:r w:rsidRPr="008F0F4C">
        <w:rPr>
          <w:b/>
          <w:snapToGrid w:val="0"/>
        </w:rPr>
        <w:t>Call</w:t>
      </w:r>
      <w:r w:rsidRPr="008F0F4C">
        <w:rPr>
          <w:b/>
        </w:rPr>
        <w:t>:</w:t>
      </w:r>
      <w:r w:rsidRPr="008F0F4C">
        <w:rPr>
          <w:b/>
          <w:snapToGrid w:val="0"/>
        </w:rPr>
        <w:t xml:space="preserve"> </w:t>
      </w:r>
      <w:r w:rsidRPr="008F0F4C">
        <w:rPr>
          <w:snapToGrid w:val="0"/>
        </w:rPr>
        <w:t>a logical association between several users (this could be connection oriented or connection less).</w:t>
      </w:r>
    </w:p>
    <w:p w14:paraId="112B020F" w14:textId="77777777" w:rsidR="003F7353" w:rsidRPr="008F0F4C" w:rsidRDefault="003F7353" w:rsidP="003F7353">
      <w:r w:rsidRPr="008F0F4C">
        <w:rPr>
          <w:b/>
          <w:snapToGrid w:val="0"/>
        </w:rPr>
        <w:t>Carrier:</w:t>
      </w:r>
      <w:r w:rsidRPr="008F0F4C">
        <w:rPr>
          <w:b/>
        </w:rPr>
        <w:t xml:space="preserve"> </w:t>
      </w:r>
      <w:r w:rsidRPr="008F0F4C">
        <w:t>The modulated waveform conveying the E-UTRA, UTRA or GSM/EDGE physical channels</w:t>
      </w:r>
    </w:p>
    <w:p w14:paraId="39FAA3EF" w14:textId="77777777" w:rsidR="003F7353" w:rsidRPr="008F0F4C" w:rsidRDefault="003F7353" w:rsidP="003F7353">
      <w:pPr>
        <w:rPr>
          <w:b/>
          <w:snapToGrid w:val="0"/>
        </w:rPr>
      </w:pPr>
      <w:r w:rsidRPr="008F0F4C">
        <w:rPr>
          <w:b/>
          <w:snapToGrid w:val="0"/>
        </w:rPr>
        <w:t>Carrier frequency:</w:t>
      </w:r>
      <w:r w:rsidRPr="008F0F4C">
        <w:rPr>
          <w:snapToGrid w:val="0"/>
        </w:rPr>
        <w:t xml:space="preserve"> center frequency of the cell</w:t>
      </w:r>
    </w:p>
    <w:p w14:paraId="5F6FE149" w14:textId="77777777" w:rsidR="003F7353" w:rsidRPr="008F0F4C" w:rsidRDefault="003F7353" w:rsidP="003F7353">
      <w:r w:rsidRPr="008F0F4C">
        <w:rPr>
          <w:b/>
        </w:rPr>
        <w:t xml:space="preserve">Camped on a cell: </w:t>
      </w:r>
      <w:r w:rsidRPr="008F0F4C">
        <w:t>The UE is in idle mode and has completed the cell selection/reselection process and has chosen a cell. The UE monitors system information and  (in most cases) paging information. Note that the services may be limited, and that the PLMN may not be aware of the existence of the UE within the chosen cell.</w:t>
      </w:r>
    </w:p>
    <w:p w14:paraId="6222A913" w14:textId="77777777" w:rsidR="003F7353" w:rsidRPr="008F0F4C" w:rsidRDefault="003F7353" w:rsidP="003F7353">
      <w:pPr>
        <w:tabs>
          <w:tab w:val="left" w:pos="1701"/>
        </w:tabs>
        <w:rPr>
          <w:snapToGrid w:val="0"/>
        </w:rPr>
      </w:pPr>
      <w:r w:rsidRPr="008F0F4C">
        <w:rPr>
          <w:b/>
          <w:snapToGrid w:val="0"/>
        </w:rPr>
        <w:t>Capability Class</w:t>
      </w:r>
      <w:r w:rsidRPr="008F0F4C">
        <w:rPr>
          <w:b/>
        </w:rPr>
        <w:t>:</w:t>
      </w:r>
      <w:r w:rsidRPr="008F0F4C">
        <w:rPr>
          <w:b/>
          <w:snapToGrid w:val="0"/>
        </w:rPr>
        <w:t xml:space="preserve"> </w:t>
      </w:r>
      <w:r w:rsidRPr="008F0F4C">
        <w:rPr>
          <w:snapToGrid w:val="0"/>
        </w:rPr>
        <w:t>A piece of information which indicates general 3GPP System mobile station characteristics (e.g. supported radio interfaces,...) for the interest of the network.</w:t>
      </w:r>
    </w:p>
    <w:p w14:paraId="66BD2BE5" w14:textId="77777777" w:rsidR="003F7353" w:rsidRPr="008F0F4C" w:rsidRDefault="003F7353" w:rsidP="003F7353">
      <w:r w:rsidRPr="008F0F4C">
        <w:rPr>
          <w:b/>
        </w:rPr>
        <w:t>Card session:</w:t>
      </w:r>
      <w:r w:rsidRPr="008F0F4C">
        <w:t xml:space="preserve"> A link between the card and the external world starting with the </w:t>
      </w:r>
      <w:smartTag w:uri="urn:schemas-microsoft-com:office:smarttags" w:element="stockticker">
        <w:r w:rsidRPr="008F0F4C">
          <w:t>ATR</w:t>
        </w:r>
      </w:smartTag>
      <w:r w:rsidRPr="008F0F4C">
        <w:t xml:space="preserve"> and ending with a subsequent reset or a deactivation of the card.</w:t>
      </w:r>
    </w:p>
    <w:p w14:paraId="0249E2E9" w14:textId="77777777" w:rsidR="003F7353" w:rsidRPr="008F0F4C" w:rsidRDefault="003F7353" w:rsidP="003F7353">
      <w:r w:rsidRPr="008F0F4C">
        <w:rPr>
          <w:b/>
        </w:rPr>
        <w:t xml:space="preserve">CBS DRX cycle: </w:t>
      </w:r>
      <w:r w:rsidRPr="008F0F4C">
        <w:t xml:space="preserve">The time interval between successive readings of  </w:t>
      </w:r>
      <w:smartTag w:uri="urn:schemas-microsoft-com:office:smarttags" w:element="stockticker">
        <w:r w:rsidRPr="008F0F4C">
          <w:t>BMC</w:t>
        </w:r>
      </w:smartTag>
      <w:r w:rsidRPr="008F0F4C">
        <w:t xml:space="preserve"> messages.</w:t>
      </w:r>
    </w:p>
    <w:p w14:paraId="6792BBA4" w14:textId="77777777" w:rsidR="003F7353" w:rsidRPr="008F0F4C" w:rsidRDefault="003F7353" w:rsidP="003F7353">
      <w:r w:rsidRPr="008F0F4C">
        <w:rPr>
          <w:b/>
        </w:rPr>
        <w:t xml:space="preserve">Cell: </w:t>
      </w:r>
      <w:r w:rsidRPr="008F0F4C">
        <w:t>Radio network object that can be uniquely identified by a User Equipment from a (cell) identification that is broadcasted over a geographical area from one UTRAN Access Point. A Cell is either FDD or TDD mode.</w:t>
      </w:r>
    </w:p>
    <w:p w14:paraId="033568DD" w14:textId="77777777" w:rsidR="003F7353" w:rsidRPr="008F0F4C" w:rsidRDefault="003F7353" w:rsidP="003F7353">
      <w:r w:rsidRPr="008F0F4C">
        <w:rPr>
          <w:b/>
        </w:rPr>
        <w:t xml:space="preserve">Cell Radio Network Temporary Identifier (C-RNTI): </w:t>
      </w:r>
      <w:r w:rsidRPr="008F0F4C">
        <w:t xml:space="preserve">The </w:t>
      </w:r>
      <w:r w:rsidRPr="008F0F4C">
        <w:rPr>
          <w:b/>
        </w:rPr>
        <w:t xml:space="preserve"> </w:t>
      </w:r>
      <w:r w:rsidRPr="008F0F4C">
        <w:t>C-RNTI is a UE identifier allocated by a controlling RNC and it is unique within one cell controlled by the allocating CRNC. C-RNTI can be reallocated when a UE accesses a new cell with the cell update procedure.</w:t>
      </w:r>
    </w:p>
    <w:p w14:paraId="33048814" w14:textId="77777777" w:rsidR="003F7353" w:rsidRPr="008F0F4C" w:rsidRDefault="003F7353" w:rsidP="003F7353">
      <w:pPr>
        <w:pStyle w:val="CSN1H"/>
        <w:keepNext w:val="0"/>
        <w:spacing w:after="180"/>
        <w:rPr>
          <w:b w:val="0"/>
        </w:rPr>
      </w:pPr>
      <w:r w:rsidRPr="008F0F4C">
        <w:t xml:space="preserve">Cellular Text telephone Modem (CTM): </w:t>
      </w:r>
      <w:r w:rsidRPr="008F0F4C">
        <w:rPr>
          <w:b w:val="0"/>
        </w:rPr>
        <w:t xml:space="preserve"> A modulation and coding method intended for transmission of text in voice channels for the application of real time text conversation.</w:t>
      </w:r>
    </w:p>
    <w:p w14:paraId="4FE53E09" w14:textId="77777777" w:rsidR="003F7353" w:rsidRPr="008F0F4C" w:rsidRDefault="003F7353" w:rsidP="003F7353">
      <w:pPr>
        <w:pStyle w:val="CSN1H"/>
        <w:keepNext w:val="0"/>
        <w:spacing w:after="180"/>
      </w:pPr>
      <w:r w:rsidRPr="008F0F4C">
        <w:t xml:space="preserve">Channel bandwidth: </w:t>
      </w:r>
      <w:r w:rsidRPr="008F0F4C">
        <w:rPr>
          <w:b w:val="0"/>
        </w:rPr>
        <w:t>The RF bandwidth supporting a single RF carrier with the transmission bandwidth configured in the uplink or downlink of a cell. The channel bandwidth is measured in MHz and is used as a reference for transmitter and receiver RF requirements.</w:t>
      </w:r>
    </w:p>
    <w:p w14:paraId="2889B6CA" w14:textId="77777777" w:rsidR="003F7353" w:rsidRPr="008F0F4C" w:rsidRDefault="003F7353" w:rsidP="003F7353">
      <w:pPr>
        <w:rPr>
          <w:snapToGrid w:val="0"/>
        </w:rPr>
      </w:pPr>
      <w:r w:rsidRPr="008F0F4C">
        <w:rPr>
          <w:b/>
          <w:snapToGrid w:val="0"/>
        </w:rPr>
        <w:t xml:space="preserve">Channel edge: </w:t>
      </w:r>
      <w:r w:rsidRPr="008F0F4C">
        <w:rPr>
          <w:snapToGrid w:val="0"/>
        </w:rPr>
        <w:t>The lowest and highest frequency of the carrier, separated by the channel bandwidth.</w:t>
      </w:r>
    </w:p>
    <w:p w14:paraId="46361CDA" w14:textId="77777777" w:rsidR="003F7353" w:rsidRPr="008F0F4C" w:rsidRDefault="003F7353" w:rsidP="003F7353">
      <w:pPr>
        <w:rPr>
          <w:snapToGrid w:val="0"/>
        </w:rPr>
      </w:pPr>
      <w:r w:rsidRPr="008F0F4C">
        <w:rPr>
          <w:b/>
          <w:snapToGrid w:val="0"/>
        </w:rPr>
        <w:t>Chargeable Event</w:t>
      </w:r>
      <w:r w:rsidRPr="008F0F4C">
        <w:rPr>
          <w:b/>
        </w:rPr>
        <w:t>:</w:t>
      </w:r>
      <w:r w:rsidRPr="008F0F4C">
        <w:rPr>
          <w:b/>
          <w:snapToGrid w:val="0"/>
        </w:rPr>
        <w:t xml:space="preserve"> </w:t>
      </w:r>
      <w:r w:rsidRPr="008F0F4C">
        <w:rPr>
          <w:snapToGrid w:val="0"/>
        </w:rPr>
        <w:t>An activity utilising telecommunications network infrastructure and related services for user to user communication (e.g. a single call, a data communication session or a short message), or for user to network communication (e.g. service profile administration), or for inter-network communication (e.g. transferring calls, signalling, or short messages), or for mobility (e.g. roaming or inter-system handover), which the network operator wants to charge for. The cost of a chargeable event may cover the cost of sending, transporting, delivery and storage. The cost of call related signalling may also be included.</w:t>
      </w:r>
    </w:p>
    <w:p w14:paraId="24FDBD40" w14:textId="77777777" w:rsidR="003F7353" w:rsidRPr="008F0F4C" w:rsidRDefault="003F7353" w:rsidP="003F7353">
      <w:pPr>
        <w:rPr>
          <w:snapToGrid w:val="0"/>
        </w:rPr>
      </w:pPr>
      <w:r w:rsidRPr="008F0F4C">
        <w:rPr>
          <w:b/>
          <w:snapToGrid w:val="0"/>
        </w:rPr>
        <w:t>Charged Party</w:t>
      </w:r>
      <w:r w:rsidRPr="008F0F4C">
        <w:rPr>
          <w:b/>
        </w:rPr>
        <w:t>:</w:t>
      </w:r>
      <w:r w:rsidRPr="008F0F4C">
        <w:rPr>
          <w:b/>
          <w:snapToGrid w:val="0"/>
        </w:rPr>
        <w:t xml:space="preserve"> </w:t>
      </w:r>
      <w:r w:rsidRPr="008F0F4C">
        <w:rPr>
          <w:snapToGrid w:val="0"/>
        </w:rPr>
        <w:t>A user involved in a chargeable event who has to pay parts or the whole charges of the chargeable event, or a third party paying the charges caused by one or all users involved in the chargeable event, or a network operator.</w:t>
      </w:r>
    </w:p>
    <w:p w14:paraId="355202DD" w14:textId="77777777" w:rsidR="003F7353" w:rsidRPr="008F0F4C" w:rsidRDefault="003F7353" w:rsidP="003F7353">
      <w:pPr>
        <w:rPr>
          <w:snapToGrid w:val="0"/>
        </w:rPr>
      </w:pPr>
      <w:r w:rsidRPr="008F0F4C">
        <w:rPr>
          <w:b/>
          <w:snapToGrid w:val="0"/>
        </w:rPr>
        <w:t>Charging</w:t>
      </w:r>
      <w:r w:rsidRPr="008F0F4C">
        <w:rPr>
          <w:b/>
        </w:rPr>
        <w:t>:</w:t>
      </w:r>
      <w:r w:rsidRPr="008F0F4C">
        <w:rPr>
          <w:b/>
          <w:snapToGrid w:val="0"/>
        </w:rPr>
        <w:t xml:space="preserve"> </w:t>
      </w:r>
      <w:r w:rsidRPr="008F0F4C">
        <w:rPr>
          <w:snapToGrid w:val="0"/>
        </w:rPr>
        <w:t>A function whereby information related to a chargeable event is formatted and transferred in order to make it possible to determine usage for which the charged party may be billed.</w:t>
      </w:r>
    </w:p>
    <w:p w14:paraId="26449E1F" w14:textId="77777777" w:rsidR="003F7353" w:rsidRPr="008F0F4C" w:rsidRDefault="003F7353" w:rsidP="003F7353">
      <w:pPr>
        <w:rPr>
          <w:snapToGrid w:val="0"/>
        </w:rPr>
      </w:pPr>
      <w:r w:rsidRPr="008F0F4C">
        <w:rPr>
          <w:b/>
          <w:snapToGrid w:val="0"/>
        </w:rPr>
        <w:t>Charging Data Record (CDR)</w:t>
      </w:r>
      <w:r w:rsidRPr="008F0F4C">
        <w:rPr>
          <w:b/>
        </w:rPr>
        <w:t>:</w:t>
      </w:r>
      <w:r w:rsidRPr="008F0F4C">
        <w:rPr>
          <w:b/>
          <w:snapToGrid w:val="0"/>
        </w:rPr>
        <w:t xml:space="preserve"> </w:t>
      </w:r>
      <w:r w:rsidRPr="008F0F4C">
        <w:rPr>
          <w:snapToGrid w:val="0"/>
        </w:rPr>
        <w:t>A formatted collection of information about a chargeable event (e.g. time of call set-up, duration of the call, amount of data transferred, etc) for use in billing and accounting. For each party to be charged for parts of or all charges of a chargeable event a separate CDR shall be generated, i.e more than one CDR may be generated for a single chargeable event, e.g. because of its long duration, or because more than one charged party is to be charged.</w:t>
      </w:r>
    </w:p>
    <w:p w14:paraId="3172C9D4" w14:textId="77777777" w:rsidR="003F7353" w:rsidRPr="008F0F4C" w:rsidRDefault="003F7353" w:rsidP="003F7353">
      <w:pPr>
        <w:rPr>
          <w:snapToGrid w:val="0"/>
        </w:rPr>
      </w:pPr>
      <w:r w:rsidRPr="008F0F4C">
        <w:rPr>
          <w:b/>
          <w:snapToGrid w:val="0"/>
        </w:rPr>
        <w:t>Cipher key</w:t>
      </w:r>
      <w:r w:rsidRPr="008F0F4C">
        <w:rPr>
          <w:b/>
        </w:rPr>
        <w:t>:</w:t>
      </w:r>
      <w:r w:rsidRPr="008F0F4C">
        <w:rPr>
          <w:b/>
          <w:snapToGrid w:val="0"/>
        </w:rPr>
        <w:t xml:space="preserve"> </w:t>
      </w:r>
      <w:r w:rsidRPr="008F0F4C">
        <w:rPr>
          <w:snapToGrid w:val="0"/>
        </w:rPr>
        <w:t>A code used in conjunction with a security algorithm to encode and decode user and/or signalling data.</w:t>
      </w:r>
    </w:p>
    <w:p w14:paraId="1BB59732" w14:textId="77777777" w:rsidR="003F7353" w:rsidRPr="008F0F4C" w:rsidRDefault="003F7353" w:rsidP="003F7353">
      <w:pPr>
        <w:rPr>
          <w:snapToGrid w:val="0"/>
        </w:rPr>
      </w:pPr>
      <w:r w:rsidRPr="008F0F4C">
        <w:rPr>
          <w:b/>
          <w:snapToGrid w:val="0"/>
        </w:rPr>
        <w:t>Closed group</w:t>
      </w:r>
      <w:r w:rsidRPr="008F0F4C">
        <w:rPr>
          <w:b/>
        </w:rPr>
        <w:t>:</w:t>
      </w:r>
      <w:r w:rsidRPr="008F0F4C">
        <w:rPr>
          <w:snapToGrid w:val="0"/>
        </w:rPr>
        <w:t xml:space="preserve"> A group with a pre-defined set of members. Only defined members may participate in a closed group.</w:t>
      </w:r>
    </w:p>
    <w:p w14:paraId="20761017" w14:textId="77777777" w:rsidR="003F7353" w:rsidRPr="008F0F4C" w:rsidRDefault="003F7353" w:rsidP="003F7353">
      <w:r w:rsidRPr="008F0F4C">
        <w:rPr>
          <w:b/>
          <w:bCs/>
        </w:rPr>
        <w:t>Closed Subscriber Group (</w:t>
      </w:r>
      <w:smartTag w:uri="urn:schemas-microsoft-com:office:smarttags" w:element="stockticker">
        <w:r w:rsidRPr="008F0F4C">
          <w:rPr>
            <w:b/>
            <w:bCs/>
          </w:rPr>
          <w:t>CSG</w:t>
        </w:r>
      </w:smartTag>
      <w:r w:rsidRPr="008F0F4C">
        <w:rPr>
          <w:b/>
          <w:bCs/>
        </w:rPr>
        <w:t>)</w:t>
      </w:r>
      <w:r w:rsidRPr="008F0F4C">
        <w:t>: A Closed Subscriber Group identifies subscribers of an operator who are permitted to access one or more cells of the PLMN but which have restricted access (</w:t>
      </w:r>
      <w:smartTag w:uri="urn:schemas-microsoft-com:office:smarttags" w:element="stockticker">
        <w:r w:rsidRPr="008F0F4C">
          <w:t>CSG</w:t>
        </w:r>
      </w:smartTag>
      <w:r w:rsidRPr="008F0F4C">
        <w:t xml:space="preserve"> cells).</w:t>
      </w:r>
    </w:p>
    <w:p w14:paraId="6C53FB4C" w14:textId="77777777" w:rsidR="003F7353" w:rsidRPr="008F0F4C" w:rsidRDefault="003F7353" w:rsidP="003F7353">
      <w:r w:rsidRPr="008F0F4C">
        <w:rPr>
          <w:b/>
        </w:rPr>
        <w:t xml:space="preserve">Coded Composite Transport Channel: </w:t>
      </w:r>
      <w:r w:rsidRPr="008F0F4C">
        <w:t>A data stream resulting from encoding and multiplexing of one or several transport channels.</w:t>
      </w:r>
    </w:p>
    <w:p w14:paraId="6CDC949C" w14:textId="77777777" w:rsidR="003F7353" w:rsidRPr="008F0F4C" w:rsidRDefault="003F7353" w:rsidP="003F7353">
      <w:r w:rsidRPr="008F0F4C">
        <w:rPr>
          <w:b/>
        </w:rPr>
        <w:t xml:space="preserve">Common Channel: </w:t>
      </w:r>
      <w:r w:rsidRPr="008F0F4C">
        <w:t>A Channel not dedicated to a specific UE.</w:t>
      </w:r>
    </w:p>
    <w:p w14:paraId="653E0434" w14:textId="77777777" w:rsidR="003F7353" w:rsidRPr="008F0F4C" w:rsidRDefault="003F7353" w:rsidP="003F7353">
      <w:pPr>
        <w:rPr>
          <w:snapToGrid w:val="0"/>
        </w:rPr>
      </w:pPr>
      <w:r w:rsidRPr="008F0F4C">
        <w:rPr>
          <w:b/>
          <w:snapToGrid w:val="0"/>
        </w:rPr>
        <w:t>Confidentiality</w:t>
      </w:r>
      <w:r w:rsidRPr="008F0F4C">
        <w:rPr>
          <w:b/>
        </w:rPr>
        <w:t>:</w:t>
      </w:r>
      <w:r w:rsidRPr="008F0F4C">
        <w:rPr>
          <w:b/>
          <w:snapToGrid w:val="0"/>
        </w:rPr>
        <w:t xml:space="preserve"> </w:t>
      </w:r>
      <w:r w:rsidRPr="008F0F4C">
        <w:rPr>
          <w:snapToGrid w:val="0"/>
        </w:rPr>
        <w:t>The avoidance of disclosure of information without the permission of its owner.</w:t>
      </w:r>
    </w:p>
    <w:p w14:paraId="17342F83" w14:textId="77777777" w:rsidR="003F7353" w:rsidRPr="008F0F4C" w:rsidRDefault="003F7353" w:rsidP="003F7353">
      <w:r w:rsidRPr="008F0F4C">
        <w:rPr>
          <w:b/>
        </w:rPr>
        <w:t>Connected Mode:</w:t>
      </w:r>
      <w:r w:rsidRPr="008F0F4C">
        <w:t xml:space="preserve"> Connected mode is the state of User Equipment switched on and an </w:t>
      </w:r>
      <w:smartTag w:uri="urn:schemas-microsoft-com:office:smarttags" w:element="stockticker">
        <w:r w:rsidRPr="008F0F4C">
          <w:t>RRC</w:t>
        </w:r>
      </w:smartTag>
      <w:r w:rsidRPr="008F0F4C">
        <w:t xml:space="preserve"> connection established.</w:t>
      </w:r>
    </w:p>
    <w:p w14:paraId="480F684A" w14:textId="77777777" w:rsidR="003F7353" w:rsidRPr="008F0F4C" w:rsidRDefault="003F7353" w:rsidP="003F7353">
      <w:r w:rsidRPr="008F0F4C">
        <w:rPr>
          <w:b/>
        </w:rPr>
        <w:t xml:space="preserve">Connection: </w:t>
      </w:r>
      <w:r w:rsidRPr="008F0F4C">
        <w:t>A communication channel between two or more end-points (e.g. terminal, server etc.).</w:t>
      </w:r>
    </w:p>
    <w:p w14:paraId="1220C576" w14:textId="77777777" w:rsidR="003F7353" w:rsidRPr="008F0F4C" w:rsidRDefault="003F7353" w:rsidP="003F7353">
      <w:pPr>
        <w:tabs>
          <w:tab w:val="left" w:pos="1701"/>
        </w:tabs>
        <w:rPr>
          <w:snapToGrid w:val="0"/>
        </w:rPr>
      </w:pPr>
      <w:r w:rsidRPr="008F0F4C">
        <w:rPr>
          <w:b/>
          <w:snapToGrid w:val="0"/>
        </w:rPr>
        <w:t>Connection mode</w:t>
      </w:r>
      <w:r w:rsidRPr="008F0F4C">
        <w:rPr>
          <w:b/>
        </w:rPr>
        <w:t>:</w:t>
      </w:r>
      <w:r w:rsidRPr="008F0F4C">
        <w:rPr>
          <w:b/>
          <w:snapToGrid w:val="0"/>
        </w:rPr>
        <w:t xml:space="preserve"> </w:t>
      </w:r>
      <w:r w:rsidRPr="008F0F4C">
        <w:rPr>
          <w:snapToGrid w:val="0"/>
        </w:rPr>
        <w:t xml:space="preserve">The type of association between two points as required by the bearer service for the transfer of information. A bearer service is either connection-oriented or connectionless. In a connection oriented mode, a logical association called </w:t>
      </w:r>
      <w:r w:rsidRPr="008F0F4C">
        <w:rPr>
          <w:i/>
          <w:snapToGrid w:val="0"/>
        </w:rPr>
        <w:t xml:space="preserve">connection </w:t>
      </w:r>
      <w:r w:rsidRPr="008F0F4C">
        <w:rPr>
          <w:snapToGrid w:val="0"/>
        </w:rPr>
        <w:t>needs to be established between the source and the destination entities before information can be exchanged between them. Connection oriented bearer services lifetime is the period of time between the establishment and the release of the connection. In a connectionless mode, no connection is established beforehand between the source and the destination entities; the source and destination network addresses need to be specified in each message. Transferred information cannot be guaranteed of ordered delivery. Connectionless bearer services lifetime is reduced to the transport of one message.</w:t>
      </w:r>
    </w:p>
    <w:p w14:paraId="0E440CE6" w14:textId="77777777" w:rsidR="003F7353" w:rsidRPr="008F0F4C" w:rsidRDefault="003F7353" w:rsidP="003F7353">
      <w:pPr>
        <w:rPr>
          <w:snapToGrid w:val="0"/>
        </w:rPr>
      </w:pPr>
      <w:r w:rsidRPr="008F0F4C">
        <w:rPr>
          <w:b/>
          <w:snapToGrid w:val="0"/>
        </w:rPr>
        <w:t>Connectionless (for a bearer service)</w:t>
      </w:r>
      <w:r w:rsidRPr="008F0F4C">
        <w:rPr>
          <w:b/>
        </w:rPr>
        <w:t>:</w:t>
      </w:r>
      <w:r w:rsidRPr="008F0F4C">
        <w:rPr>
          <w:b/>
          <w:snapToGrid w:val="0"/>
        </w:rPr>
        <w:t xml:space="preserve"> </w:t>
      </w:r>
      <w:r w:rsidRPr="008F0F4C">
        <w:rPr>
          <w:snapToGrid w:val="0"/>
        </w:rPr>
        <w:t>In a connectionless bearer, no connection is established beforehand between the source and the destination entities ; the source and destination network addresses need to be specified in each message. Transferred information cannot be guaranteed of ordered delivery. Connectionless bearer services lifetime is reduced to the transport of one message.</w:t>
      </w:r>
    </w:p>
    <w:p w14:paraId="63AF7C8A" w14:textId="77777777" w:rsidR="003F7353" w:rsidRPr="008F0F4C" w:rsidRDefault="003F7353" w:rsidP="003F7353">
      <w:pPr>
        <w:rPr>
          <w:snapToGrid w:val="0"/>
        </w:rPr>
      </w:pPr>
      <w:r w:rsidRPr="008F0F4C">
        <w:rPr>
          <w:b/>
          <w:snapToGrid w:val="0"/>
        </w:rPr>
        <w:t>Connectionless service</w:t>
      </w:r>
      <w:r w:rsidRPr="008F0F4C">
        <w:rPr>
          <w:b/>
        </w:rPr>
        <w:t>:</w:t>
      </w:r>
      <w:r w:rsidRPr="008F0F4C">
        <w:rPr>
          <w:snapToGrid w:val="0"/>
        </w:rPr>
        <w:t xml:space="preserve"> A service which allows the transfer of information among service users without the need for end-to-end call establishment procedures (source: </w:t>
      </w:r>
      <w:smartTag w:uri="urn:schemas-microsoft-com:office:smarttags" w:element="stockticker">
        <w:r w:rsidRPr="008F0F4C">
          <w:rPr>
            <w:snapToGrid w:val="0"/>
          </w:rPr>
          <w:t>ITU</w:t>
        </w:r>
      </w:smartTag>
      <w:r w:rsidRPr="008F0F4C">
        <w:rPr>
          <w:snapToGrid w:val="0"/>
        </w:rPr>
        <w:t>-T I.113).</w:t>
      </w:r>
    </w:p>
    <w:p w14:paraId="5E49A1AF" w14:textId="77777777" w:rsidR="003F7353" w:rsidRPr="008F0F4C" w:rsidRDefault="003F7353" w:rsidP="003F7353">
      <w:pPr>
        <w:rPr>
          <w:b/>
          <w:snapToGrid w:val="0"/>
        </w:rPr>
      </w:pPr>
      <w:r w:rsidRPr="008F0F4C">
        <w:rPr>
          <w:b/>
          <w:snapToGrid w:val="0"/>
        </w:rPr>
        <w:t xml:space="preserve">Continuous phenomena (continuous disturbance): </w:t>
      </w:r>
      <w:r w:rsidRPr="008F0F4C">
        <w:rPr>
          <w:snapToGrid w:val="0"/>
        </w:rPr>
        <w:t>Electromagnetic disturbance, the effects of which on a particular device or equipment cannot be resolved into a succession of distinct effects (IEC 60050-161 [6]).</w:t>
      </w:r>
    </w:p>
    <w:p w14:paraId="49CC9176" w14:textId="77777777" w:rsidR="003F7353" w:rsidRPr="008F0F4C" w:rsidRDefault="003F7353" w:rsidP="003F7353">
      <w:r w:rsidRPr="008F0F4C">
        <w:rPr>
          <w:b/>
        </w:rPr>
        <w:t xml:space="preserve">Control channel: </w:t>
      </w:r>
      <w:r w:rsidRPr="008F0F4C">
        <w:t>A logical channel that carries system control information.</w:t>
      </w:r>
    </w:p>
    <w:p w14:paraId="47F5425E" w14:textId="77777777" w:rsidR="003F7353" w:rsidRPr="008F0F4C" w:rsidRDefault="003F7353" w:rsidP="003F7353">
      <w:r w:rsidRPr="008F0F4C">
        <w:rPr>
          <w:b/>
        </w:rPr>
        <w:t xml:space="preserve">Controlling RNC: </w:t>
      </w:r>
      <w:r w:rsidRPr="008F0F4C">
        <w:t>A role an RNC can take with respect to a specific set of UTRAN access points. There is only one Controlling RNC for any UTRAN access point. The Controlling RNC has the overall control of the logical resources of its UTRAN access point</w:t>
      </w:r>
      <w:r w:rsidR="00086708" w:rsidRPr="008F0F4C">
        <w:t>'</w:t>
      </w:r>
      <w:r w:rsidRPr="008F0F4C">
        <w:t>s.</w:t>
      </w:r>
    </w:p>
    <w:p w14:paraId="26FFFC92" w14:textId="77777777" w:rsidR="003F7353" w:rsidRPr="008F0F4C" w:rsidRDefault="003F7353" w:rsidP="003F7353">
      <w:r w:rsidRPr="008F0F4C">
        <w:rPr>
          <w:b/>
        </w:rPr>
        <w:t>Conversational service:</w:t>
      </w:r>
      <w:r w:rsidRPr="008F0F4C">
        <w:t xml:space="preserve"> An interactive service which provides for bi-directional communication by means of real-time (no store-and-forward) end-to-end information transfer from user to user (source: </w:t>
      </w:r>
      <w:smartTag w:uri="urn:schemas-microsoft-com:office:smarttags" w:element="stockticker">
        <w:r w:rsidRPr="008F0F4C">
          <w:t>ITU</w:t>
        </w:r>
      </w:smartTag>
      <w:r w:rsidRPr="008F0F4C">
        <w:t>-T I.113).</w:t>
      </w:r>
    </w:p>
    <w:p w14:paraId="45894082" w14:textId="77777777" w:rsidR="003F7353" w:rsidRPr="008F0F4C" w:rsidRDefault="003F7353" w:rsidP="003F7353">
      <w:r w:rsidRPr="008F0F4C">
        <w:rPr>
          <w:b/>
        </w:rPr>
        <w:t>Core network:</w:t>
      </w:r>
      <w:r w:rsidRPr="008F0F4C">
        <w:t xml:space="preserve"> An architectural term relating to the part of </w:t>
      </w:r>
      <w:r w:rsidRPr="008F0F4C">
        <w:rPr>
          <w:snapToGrid w:val="0"/>
        </w:rPr>
        <w:t>3GPP System</w:t>
      </w:r>
      <w:r w:rsidRPr="008F0F4C">
        <w:t xml:space="preserve"> which is independent of the connection technology of the terminal (eg radio, wired).</w:t>
      </w:r>
    </w:p>
    <w:p w14:paraId="3D7CA267" w14:textId="77777777" w:rsidR="003F7353" w:rsidRPr="008F0F4C" w:rsidRDefault="003F7353" w:rsidP="003F7353">
      <w:pPr>
        <w:ind w:left="3600" w:hanging="3600"/>
      </w:pPr>
      <w:r w:rsidRPr="008F0F4C">
        <w:rPr>
          <w:b/>
          <w:bCs/>
        </w:rPr>
        <w:t>Core Network Operator:</w:t>
      </w:r>
      <w:r w:rsidRPr="008F0F4C">
        <w:t xml:space="preserve"> Operator that offers core network services.</w:t>
      </w:r>
    </w:p>
    <w:p w14:paraId="716F27D3" w14:textId="77777777" w:rsidR="003F7353" w:rsidRPr="008F0F4C" w:rsidRDefault="003F7353" w:rsidP="003F7353">
      <w:r w:rsidRPr="008F0F4C">
        <w:rPr>
          <w:b/>
        </w:rPr>
        <w:t>Corporate code:</w:t>
      </w:r>
      <w:r w:rsidRPr="008F0F4C">
        <w:t xml:space="preserve"> Code which when combined with the network and SP codes refers to a unique Corporate.  The code is provided in the GID2 file on the (U)</w:t>
      </w:r>
      <w:smartTag w:uri="urn:schemas-microsoft-com:office:smarttags" w:element="stockticker">
        <w:r w:rsidRPr="008F0F4C">
          <w:t>SIM</w:t>
        </w:r>
      </w:smartTag>
      <w:r w:rsidRPr="008F0F4C">
        <w:t xml:space="preserve"> (see Annex A.1.) and is correspondingly stored on the ME.</w:t>
      </w:r>
    </w:p>
    <w:p w14:paraId="5057C4C2" w14:textId="77777777" w:rsidR="003F7353" w:rsidRPr="008F0F4C" w:rsidRDefault="003F7353" w:rsidP="003F7353">
      <w:r w:rsidRPr="008F0F4C">
        <w:rPr>
          <w:b/>
        </w:rPr>
        <w:t>Corporate code group</w:t>
      </w:r>
      <w:r w:rsidRPr="008F0F4C">
        <w:t xml:space="preserve"> combination of the Corporate code and the associated SP and network codes.</w:t>
      </w:r>
    </w:p>
    <w:p w14:paraId="52243119" w14:textId="77777777" w:rsidR="003F7353" w:rsidRPr="008F0F4C" w:rsidRDefault="003F7353" w:rsidP="003F7353">
      <w:r w:rsidRPr="008F0F4C">
        <w:rPr>
          <w:b/>
        </w:rPr>
        <w:t>Corporate personalisation:</w:t>
      </w:r>
      <w:r w:rsidRPr="008F0F4C">
        <w:t xml:space="preserve"> Allows a corporate customer to personalise MEs that he provides for his employees or customers use so that they can only be used with the company</w:t>
      </w:r>
      <w:r w:rsidR="00086708" w:rsidRPr="008F0F4C">
        <w:t>'</w:t>
      </w:r>
      <w:r w:rsidRPr="008F0F4C">
        <w:t>s own (U)SIMs.</w:t>
      </w:r>
    </w:p>
    <w:p w14:paraId="517C7821" w14:textId="77777777" w:rsidR="003F7353" w:rsidRPr="008F0F4C" w:rsidRDefault="003F7353" w:rsidP="003F7353">
      <w:r w:rsidRPr="008F0F4C">
        <w:rPr>
          <w:b/>
        </w:rPr>
        <w:t>Coverage area (of a mobile cellular system):</w:t>
      </w:r>
      <w:r w:rsidRPr="008F0F4C">
        <w:t xml:space="preserve"> An area where mobile cellular services are provided by that mobile cellular system to the level required of that system.</w:t>
      </w:r>
    </w:p>
    <w:p w14:paraId="2F1960FB" w14:textId="77777777" w:rsidR="003F7353" w:rsidRPr="008F0F4C" w:rsidRDefault="003F7353" w:rsidP="003F7353">
      <w:pPr>
        <w:rPr>
          <w:b/>
        </w:rPr>
      </w:pPr>
      <w:r w:rsidRPr="008F0F4C">
        <w:rPr>
          <w:b/>
        </w:rPr>
        <w:t xml:space="preserve">Coverage area: </w:t>
      </w:r>
      <w:r w:rsidRPr="008F0F4C">
        <w:t xml:space="preserve">Area over which a </w:t>
      </w:r>
      <w:r w:rsidRPr="008F0F4C">
        <w:rPr>
          <w:snapToGrid w:val="0"/>
        </w:rPr>
        <w:t>3GPP System</w:t>
      </w:r>
      <w:r w:rsidRPr="008F0F4C">
        <w:t xml:space="preserve"> service is provided with the service probability above a certain threshold.</w:t>
      </w:r>
    </w:p>
    <w:p w14:paraId="7BAA5299" w14:textId="77777777" w:rsidR="003F7353" w:rsidRPr="008F0F4C" w:rsidRDefault="003F7353" w:rsidP="003F7353">
      <w:pPr>
        <w:rPr>
          <w:b/>
          <w:bCs/>
        </w:rPr>
      </w:pPr>
      <w:smartTag w:uri="urn:schemas-microsoft-com:office:smarttags" w:element="stockticker">
        <w:r w:rsidRPr="008F0F4C">
          <w:rPr>
            <w:b/>
          </w:rPr>
          <w:t>CSG</w:t>
        </w:r>
      </w:smartTag>
      <w:r w:rsidRPr="008F0F4C">
        <w:rPr>
          <w:b/>
        </w:rPr>
        <w:t xml:space="preserve"> cell</w:t>
      </w:r>
      <w:r w:rsidRPr="008F0F4C">
        <w:t xml:space="preserve">: A cell, part of the PLMN, broadcasting a specific </w:t>
      </w:r>
      <w:smartTag w:uri="urn:schemas-microsoft-com:office:smarttags" w:element="stockticker">
        <w:r w:rsidRPr="008F0F4C">
          <w:t>CSG</w:t>
        </w:r>
      </w:smartTag>
      <w:r w:rsidRPr="008F0F4C">
        <w:t xml:space="preserve"> Identity. A </w:t>
      </w:r>
      <w:smartTag w:uri="urn:schemas-microsoft-com:office:smarttags" w:element="stockticker">
        <w:r w:rsidRPr="008F0F4C">
          <w:t>CSG</w:t>
        </w:r>
      </w:smartTag>
      <w:r w:rsidRPr="008F0F4C">
        <w:t xml:space="preserve"> cell is accessible by the members of the closed subscribers group for that </w:t>
      </w:r>
      <w:smartTag w:uri="urn:schemas-microsoft-com:office:smarttags" w:element="stockticker">
        <w:r w:rsidRPr="008F0F4C">
          <w:t>CSG</w:t>
        </w:r>
      </w:smartTag>
      <w:r w:rsidRPr="008F0F4C">
        <w:t xml:space="preserve"> Identity. All the </w:t>
      </w:r>
      <w:smartTag w:uri="urn:schemas-microsoft-com:office:smarttags" w:element="stockticker">
        <w:r w:rsidRPr="008F0F4C">
          <w:t>CSG</w:t>
        </w:r>
      </w:smartTag>
      <w:r w:rsidRPr="008F0F4C">
        <w:t xml:space="preserve"> cells sharing the same identity are identifiable as a single group. </w:t>
      </w:r>
    </w:p>
    <w:p w14:paraId="502FBA7B" w14:textId="77777777" w:rsidR="003F7353" w:rsidRPr="008F0F4C" w:rsidRDefault="003F7353" w:rsidP="003F7353">
      <w:pPr>
        <w:rPr>
          <w:b/>
        </w:rPr>
      </w:pPr>
      <w:smartTag w:uri="urn:schemas-microsoft-com:office:smarttags" w:element="stockticker">
        <w:r w:rsidRPr="008F0F4C">
          <w:rPr>
            <w:b/>
            <w:bCs/>
          </w:rPr>
          <w:t>CSG</w:t>
        </w:r>
      </w:smartTag>
      <w:r w:rsidRPr="008F0F4C">
        <w:rPr>
          <w:b/>
          <w:bCs/>
        </w:rPr>
        <w:t xml:space="preserve"> Identity (CSGID)</w:t>
      </w:r>
      <w:r w:rsidRPr="008F0F4C">
        <w:t xml:space="preserve">: An identity broadcast by a </w:t>
      </w:r>
      <w:smartTag w:uri="urn:schemas-microsoft-com:office:smarttags" w:element="stockticker">
        <w:r w:rsidRPr="008F0F4C">
          <w:t>CSG</w:t>
        </w:r>
      </w:smartTag>
      <w:r w:rsidRPr="008F0F4C">
        <w:t xml:space="preserve"> cell or cells and used by the UE to facilitate access for authorised members of the associated Closed Subscriber Group.</w:t>
      </w:r>
    </w:p>
    <w:p w14:paraId="5211E71C" w14:textId="77777777" w:rsidR="003F7353" w:rsidRPr="008F0F4C" w:rsidRDefault="003F7353" w:rsidP="003F7353">
      <w:smartTag w:uri="urn:schemas-microsoft-com:office:smarttags" w:element="stockticker">
        <w:r w:rsidRPr="008F0F4C">
          <w:rPr>
            <w:b/>
          </w:rPr>
          <w:t>CSG</w:t>
        </w:r>
      </w:smartTag>
      <w:r w:rsidRPr="008F0F4C">
        <w:rPr>
          <w:b/>
        </w:rPr>
        <w:t xml:space="preserve"> Indicator</w:t>
      </w:r>
      <w:r w:rsidRPr="008F0F4C">
        <w:t xml:space="preserve">: An indication transmitted on the broadcast channel of the </w:t>
      </w:r>
      <w:smartTag w:uri="urn:schemas-microsoft-com:office:smarttags" w:element="stockticker">
        <w:r w:rsidRPr="008F0F4C">
          <w:t>CSG</w:t>
        </w:r>
      </w:smartTag>
      <w:r w:rsidRPr="008F0F4C">
        <w:t xml:space="preserve"> cell that allows the UE to identify such as </w:t>
      </w:r>
      <w:smartTag w:uri="urn:schemas-microsoft-com:office:smarttags" w:element="stockticker">
        <w:r w:rsidRPr="008F0F4C">
          <w:t>CSG</w:t>
        </w:r>
      </w:smartTag>
      <w:r w:rsidRPr="008F0F4C">
        <w:t xml:space="preserve"> cell.</w:t>
      </w:r>
    </w:p>
    <w:p w14:paraId="13DC02A1" w14:textId="77777777" w:rsidR="003F7353" w:rsidRPr="008F0F4C" w:rsidRDefault="003F7353" w:rsidP="003F7353">
      <w:smartTag w:uri="urn:schemas-microsoft-com:office:smarttags" w:element="stockticker">
        <w:r w:rsidRPr="008F0F4C">
          <w:rPr>
            <w:b/>
          </w:rPr>
          <w:t>CSG</w:t>
        </w:r>
      </w:smartTag>
      <w:r w:rsidRPr="008F0F4C">
        <w:rPr>
          <w:b/>
        </w:rPr>
        <w:t xml:space="preserve"> manager</w:t>
      </w:r>
      <w:r w:rsidRPr="008F0F4C">
        <w:t xml:space="preserve">: A </w:t>
      </w:r>
      <w:smartTag w:uri="urn:schemas-microsoft-com:office:smarttags" w:element="stockticker">
        <w:r w:rsidRPr="008F0F4C">
          <w:t>CSG</w:t>
        </w:r>
      </w:smartTag>
      <w:r w:rsidRPr="008F0F4C">
        <w:t xml:space="preserve"> manager can, under the operator</w:t>
      </w:r>
      <w:r w:rsidR="00086708" w:rsidRPr="008F0F4C">
        <w:t>'</w:t>
      </w:r>
      <w:r w:rsidRPr="008F0F4C">
        <w:t xml:space="preserve">s supervision, add, remove and view the list of </w:t>
      </w:r>
      <w:smartTag w:uri="urn:schemas-microsoft-com:office:smarttags" w:element="stockticker">
        <w:r w:rsidRPr="008F0F4C">
          <w:t>CSG</w:t>
        </w:r>
      </w:smartTag>
      <w:r w:rsidRPr="008F0F4C">
        <w:t xml:space="preserve"> members.</w:t>
      </w:r>
    </w:p>
    <w:p w14:paraId="7A5D8BB7" w14:textId="77777777" w:rsidR="003F7353" w:rsidRPr="008F0F4C" w:rsidRDefault="003F7353" w:rsidP="003F7353">
      <w:r w:rsidRPr="008F0F4C">
        <w:rPr>
          <w:b/>
        </w:rPr>
        <w:t>Current directory:</w:t>
      </w:r>
      <w:r w:rsidRPr="008F0F4C">
        <w:t xml:space="preserve"> The latest MF or DF selected on the UICC.</w:t>
      </w:r>
    </w:p>
    <w:p w14:paraId="71C5D248" w14:textId="77777777" w:rsidR="003F7353" w:rsidRPr="008F0F4C" w:rsidRDefault="003F7353" w:rsidP="003F7353">
      <w:pPr>
        <w:rPr>
          <w:b/>
        </w:rPr>
      </w:pPr>
      <w:r w:rsidRPr="008F0F4C">
        <w:rPr>
          <w:b/>
        </w:rPr>
        <w:t>Current EF:</w:t>
      </w:r>
      <w:r w:rsidRPr="008F0F4C">
        <w:t xml:space="preserve"> The latest EF selected.</w:t>
      </w:r>
      <w:r w:rsidRPr="008F0F4C">
        <w:rPr>
          <w:b/>
        </w:rPr>
        <w:t xml:space="preserve"> </w:t>
      </w:r>
    </w:p>
    <w:p w14:paraId="4D20F616" w14:textId="77777777" w:rsidR="003F7353" w:rsidRPr="008F0F4C" w:rsidRDefault="003F7353" w:rsidP="003F7353">
      <w:r w:rsidRPr="008F0F4C">
        <w:rPr>
          <w:b/>
        </w:rPr>
        <w:t>Current serving cell:</w:t>
      </w:r>
      <w:r w:rsidRPr="008F0F4C">
        <w:t xml:space="preserve"> This is the cell on which the MS is camped.</w:t>
      </w:r>
    </w:p>
    <w:p w14:paraId="048D936C" w14:textId="77777777" w:rsidR="003F7353" w:rsidRPr="008F0F4C" w:rsidRDefault="003F7353" w:rsidP="003F7353"/>
    <w:p w14:paraId="465D3927" w14:textId="77777777" w:rsidR="003F7353" w:rsidRPr="008F0F4C" w:rsidRDefault="003F7353" w:rsidP="003F7353">
      <w:pPr>
        <w:pStyle w:val="Heading2"/>
      </w:pPr>
      <w:bookmarkStart w:id="20" w:name="_Toc11152819"/>
      <w:bookmarkStart w:id="21" w:name="_Toc90991619"/>
      <w:r w:rsidRPr="008F0F4C">
        <w:t>D</w:t>
      </w:r>
      <w:bookmarkEnd w:id="20"/>
      <w:bookmarkEnd w:id="21"/>
    </w:p>
    <w:p w14:paraId="01665960" w14:textId="77777777" w:rsidR="003F7353" w:rsidRPr="008F0F4C" w:rsidRDefault="003F7353" w:rsidP="003F7353">
      <w:r w:rsidRPr="008F0F4C">
        <w:rPr>
          <w:b/>
        </w:rPr>
        <w:t>Data field:</w:t>
      </w:r>
      <w:r w:rsidRPr="008F0F4C">
        <w:t xml:space="preserve"> Obsolete term for Elementary File.</w:t>
      </w:r>
    </w:p>
    <w:p w14:paraId="4E7F60EF" w14:textId="77777777" w:rsidR="003F7353" w:rsidRPr="008F0F4C" w:rsidRDefault="003F7353" w:rsidP="003F7353">
      <w:r w:rsidRPr="008F0F4C">
        <w:rPr>
          <w:b/>
        </w:rPr>
        <w:t xml:space="preserve">Data Object: </w:t>
      </w:r>
      <w:r w:rsidRPr="008F0F4C">
        <w:t>Information coded as TLV objects, i.e. consisting of a Tag, a Length and a Value part.</w:t>
      </w:r>
    </w:p>
    <w:p w14:paraId="07B69F59" w14:textId="77777777" w:rsidR="003F7353" w:rsidRPr="008F0F4C" w:rsidRDefault="003F7353" w:rsidP="003F7353">
      <w:r w:rsidRPr="008F0F4C">
        <w:rPr>
          <w:b/>
        </w:rPr>
        <w:t xml:space="preserve">Dedicated Channel: </w:t>
      </w:r>
      <w:r w:rsidRPr="008F0F4C">
        <w:t xml:space="preserve"> A channel dedicated to a specific UE.</w:t>
      </w:r>
    </w:p>
    <w:p w14:paraId="040BD534" w14:textId="77777777" w:rsidR="003F7353" w:rsidRPr="008F0F4C" w:rsidRDefault="003F7353" w:rsidP="003F7353">
      <w:r w:rsidRPr="008F0F4C">
        <w:rPr>
          <w:b/>
        </w:rPr>
        <w:t>De-personalisation:</w:t>
      </w:r>
      <w:r w:rsidRPr="008F0F4C">
        <w:t xml:space="preserve"> Is the process of deactivating the personalisation so that the ME ceases to carry out the verification checks.</w:t>
      </w:r>
    </w:p>
    <w:p w14:paraId="54FEE463" w14:textId="77777777" w:rsidR="003F7353" w:rsidRPr="008F0F4C" w:rsidRDefault="003F7353" w:rsidP="003F7353">
      <w:r w:rsidRPr="008F0F4C">
        <w:rPr>
          <w:b/>
        </w:rPr>
        <w:t>Dedicated File (DF):</w:t>
      </w:r>
      <w:r w:rsidRPr="008F0F4C">
        <w:t xml:space="preserve"> A file containing access conditions and, optionally, Elementary Files (EFs) or other Dedicated Files (DFs).</w:t>
      </w:r>
    </w:p>
    <w:p w14:paraId="518C8228" w14:textId="77777777" w:rsidR="003F7353" w:rsidRPr="008F0F4C" w:rsidRDefault="003F7353" w:rsidP="003F7353">
      <w:r w:rsidRPr="008F0F4C">
        <w:rPr>
          <w:b/>
        </w:rPr>
        <w:t>Delivered QoS:</w:t>
      </w:r>
      <w:r w:rsidRPr="008F0F4C">
        <w:t xml:space="preserve"> Actual QoS parameter values with which the content was delivered over the lifetime of a QoS session.</w:t>
      </w:r>
    </w:p>
    <w:p w14:paraId="166A0A5B" w14:textId="77777777" w:rsidR="003F7353" w:rsidRPr="008F0F4C" w:rsidRDefault="003F7353" w:rsidP="003F7353">
      <w:r w:rsidRPr="008F0F4C">
        <w:rPr>
          <w:b/>
        </w:rPr>
        <w:t>Demand service:</w:t>
      </w:r>
      <w:r w:rsidRPr="008F0F4C">
        <w:t xml:space="preserve"> A type of telecommunication service in which the communication path is established almost immediately, in response to a user request effected by means of user-network signalling (source: </w:t>
      </w:r>
      <w:smartTag w:uri="urn:schemas-microsoft-com:office:smarttags" w:element="stockticker">
        <w:r w:rsidRPr="008F0F4C">
          <w:t>ITU</w:t>
        </w:r>
      </w:smartTag>
      <w:r w:rsidRPr="008F0F4C">
        <w:t>-T I.112).</w:t>
      </w:r>
    </w:p>
    <w:p w14:paraId="7D1C0605" w14:textId="77777777" w:rsidR="003F7353" w:rsidRPr="008F0F4C" w:rsidRDefault="003F7353" w:rsidP="003F7353">
      <w:r w:rsidRPr="008F0F4C">
        <w:rPr>
          <w:b/>
        </w:rPr>
        <w:t>Dependability:</w:t>
      </w:r>
      <w:r w:rsidRPr="008F0F4C">
        <w:t xml:space="preserve"> A performance criterion that describes the degree of certainty (or surety) with which a function is performed regardless of speed or accuracy, but within a given observational interval (source: </w:t>
      </w:r>
      <w:smartTag w:uri="urn:schemas-microsoft-com:office:smarttags" w:element="stockticker">
        <w:r w:rsidRPr="008F0F4C">
          <w:t>ITU</w:t>
        </w:r>
      </w:smartTag>
      <w:r w:rsidRPr="008F0F4C">
        <w:t>-T I.350).</w:t>
      </w:r>
    </w:p>
    <w:p w14:paraId="371FDA2A" w14:textId="77777777" w:rsidR="003F7353" w:rsidRPr="008F0F4C" w:rsidRDefault="003F7353" w:rsidP="003F7353">
      <w:r w:rsidRPr="008F0F4C">
        <w:rPr>
          <w:b/>
        </w:rPr>
        <w:t>Destination user:</w:t>
      </w:r>
      <w:r w:rsidRPr="008F0F4C">
        <w:t xml:space="preserve"> Entity to which calls to the General Packet Radio Service (GPRS) are directed.</w:t>
      </w:r>
    </w:p>
    <w:p w14:paraId="5C0149E8" w14:textId="77777777" w:rsidR="003F7353" w:rsidRPr="008F0F4C" w:rsidRDefault="003F7353" w:rsidP="003F7353">
      <w:r w:rsidRPr="008F0F4C">
        <w:rPr>
          <w:b/>
        </w:rPr>
        <w:t>Directory:</w:t>
      </w:r>
      <w:r w:rsidRPr="008F0F4C">
        <w:t xml:space="preserve"> General term for the MF or a DF on the UICC.</w:t>
      </w:r>
    </w:p>
    <w:p w14:paraId="387D4284" w14:textId="77777777" w:rsidR="003F7353" w:rsidRPr="008F0F4C" w:rsidRDefault="003F7353" w:rsidP="003F7353">
      <w:r w:rsidRPr="008F0F4C">
        <w:rPr>
          <w:b/>
        </w:rPr>
        <w:t>Directory Number:</w:t>
      </w:r>
      <w:r w:rsidRPr="008F0F4C">
        <w:t xml:space="preserve"> A string consisting of one or more of the characters from the set {0, 1, 2, 3, 4, 5, 6, 7, 8, 9, *, #, a, b, c} associated with a nature of address indicator and number plan indicator.  When using the public MMI for the control of supplementary services however, * and # cannot be part of any SC or SI field.</w:t>
      </w:r>
    </w:p>
    <w:p w14:paraId="386D97BF" w14:textId="77777777" w:rsidR="003F7353" w:rsidRPr="008F0F4C" w:rsidRDefault="003F7353" w:rsidP="003F7353">
      <w:pPr>
        <w:pStyle w:val="NO"/>
      </w:pPr>
      <w:r w:rsidRPr="008F0F4C">
        <w:t>NOTE 1:</w:t>
      </w:r>
      <w:r w:rsidRPr="008F0F4C">
        <w:tab/>
        <w:t>No such restriction on the SC and SI fields exists when using other (e.g. menu-driven) MMI for the control of supplementary services.</w:t>
      </w:r>
    </w:p>
    <w:p w14:paraId="5F635366" w14:textId="77777777" w:rsidR="003F7353" w:rsidRPr="008F0F4C" w:rsidRDefault="003F7353" w:rsidP="003F7353">
      <w:pPr>
        <w:pStyle w:val="NO"/>
      </w:pPr>
      <w:r w:rsidRPr="008F0F4C">
        <w:t>NOTE 2:</w:t>
      </w:r>
      <w:r w:rsidRPr="008F0F4C">
        <w:tab/>
        <w:t>When using the public MMI, certain limitations on the use of one and two digit directory numbers may apply.  The use of other MMI can remove these restrictions.</w:t>
      </w:r>
    </w:p>
    <w:p w14:paraId="0083682B" w14:textId="77777777" w:rsidR="003F7353" w:rsidRPr="008F0F4C" w:rsidRDefault="003F7353" w:rsidP="003F7353">
      <w:pPr>
        <w:pStyle w:val="NO"/>
      </w:pPr>
      <w:r w:rsidRPr="008F0F4C">
        <w:t>NOTE 3:</w:t>
      </w:r>
      <w:r w:rsidRPr="008F0F4C">
        <w:tab/>
        <w:t>This definition is not intended to require the support of all these characters in the MMI itself.</w:t>
      </w:r>
    </w:p>
    <w:p w14:paraId="4C3FF39D" w14:textId="77777777" w:rsidR="003F7353" w:rsidRPr="008F0F4C" w:rsidRDefault="003F7353" w:rsidP="003F7353">
      <w:r w:rsidRPr="008F0F4C">
        <w:rPr>
          <w:b/>
        </w:rPr>
        <w:t>Distribution service:</w:t>
      </w:r>
      <w:r w:rsidRPr="008F0F4C">
        <w:t xml:space="preserve"> Service characterised by the unidirectional flow of information from a given point in the network to other (multiple) locations (source: </w:t>
      </w:r>
      <w:smartTag w:uri="urn:schemas-microsoft-com:office:smarttags" w:element="stockticker">
        <w:r w:rsidRPr="008F0F4C">
          <w:t>ITU</w:t>
        </w:r>
      </w:smartTag>
      <w:r w:rsidRPr="008F0F4C">
        <w:t>-T I.113).</w:t>
      </w:r>
    </w:p>
    <w:p w14:paraId="4C71BE81" w14:textId="77777777" w:rsidR="003F7353" w:rsidRPr="008F0F4C" w:rsidRDefault="003F7353" w:rsidP="003F7353">
      <w:pPr>
        <w:rPr>
          <w:b/>
        </w:rPr>
      </w:pPr>
      <w:r w:rsidRPr="008F0F4C">
        <w:rPr>
          <w:b/>
        </w:rPr>
        <w:t>DL RS power:</w:t>
      </w:r>
      <w:r w:rsidRPr="008F0F4C">
        <w:t xml:space="preserve"> The resource element power of Downlink Reference Symbol.</w:t>
      </w:r>
    </w:p>
    <w:p w14:paraId="42A63274" w14:textId="77777777" w:rsidR="003F7353" w:rsidRPr="008F0F4C" w:rsidRDefault="003F7353" w:rsidP="003F7353">
      <w:r w:rsidRPr="008F0F4C">
        <w:rPr>
          <w:b/>
        </w:rPr>
        <w:t xml:space="preserve">Domain: </w:t>
      </w:r>
      <w:r w:rsidRPr="008F0F4C">
        <w:t>The highest-level group of physical entities. Reference points are defined between domains.</w:t>
      </w:r>
    </w:p>
    <w:p w14:paraId="7CEA72F0" w14:textId="77777777" w:rsidR="003F7353" w:rsidRPr="008F0F4C" w:rsidRDefault="003F7353" w:rsidP="003F7353">
      <w:r w:rsidRPr="008F0F4C">
        <w:rPr>
          <w:b/>
        </w:rPr>
        <w:t>Domain Specific Access Control</w:t>
      </w:r>
      <w:r w:rsidRPr="008F0F4C">
        <w:t>: Access control functionality for access barring in either domain (i.e. CS domain or PS domain).</w:t>
      </w:r>
    </w:p>
    <w:p w14:paraId="4948697B" w14:textId="77777777" w:rsidR="003F7353" w:rsidRPr="008F0F4C" w:rsidRDefault="003F7353" w:rsidP="003F7353">
      <w:pPr>
        <w:rPr>
          <w:b/>
        </w:rPr>
      </w:pPr>
      <w:r w:rsidRPr="008F0F4C">
        <w:rPr>
          <w:b/>
        </w:rPr>
        <w:t xml:space="preserve">Donor coupling loss: </w:t>
      </w:r>
      <w:r w:rsidRPr="008F0F4C">
        <w:t>the coupling loss between the repeater and the donor base station.</w:t>
      </w:r>
    </w:p>
    <w:p w14:paraId="7A037D1B" w14:textId="77777777" w:rsidR="003F7353" w:rsidRPr="008F0F4C" w:rsidRDefault="003F7353" w:rsidP="003F7353">
      <w:r w:rsidRPr="008F0F4C">
        <w:rPr>
          <w:b/>
        </w:rPr>
        <w:t>Donor network:</w:t>
      </w:r>
      <w:r w:rsidRPr="008F0F4C">
        <w:t xml:space="preserve"> The subscription network from which a number is ported in the porting process. This may or may not be the number range owner network.</w:t>
      </w:r>
    </w:p>
    <w:p w14:paraId="72E36473" w14:textId="77777777" w:rsidR="003F7353" w:rsidRPr="008F0F4C" w:rsidRDefault="003F7353" w:rsidP="003F7353">
      <w:r w:rsidRPr="008F0F4C">
        <w:rPr>
          <w:b/>
        </w:rPr>
        <w:t xml:space="preserve">Downlink: </w:t>
      </w:r>
      <w:r w:rsidRPr="008F0F4C">
        <w:t>Unidirectional radio link for the transmission of signals from a UTRAN access point to a UE. Also in general the direction from Network to UE.</w:t>
      </w:r>
    </w:p>
    <w:p w14:paraId="1891827F" w14:textId="77777777" w:rsidR="003F7353" w:rsidRPr="008F0F4C" w:rsidRDefault="003F7353" w:rsidP="003F7353">
      <w:r w:rsidRPr="008F0F4C">
        <w:rPr>
          <w:b/>
        </w:rPr>
        <w:t>Downlink operating band:</w:t>
      </w:r>
      <w:r w:rsidRPr="008F0F4C">
        <w:t xml:space="preserve"> The part of the operating band designated for downlink.</w:t>
      </w:r>
    </w:p>
    <w:p w14:paraId="2147F936" w14:textId="77777777" w:rsidR="003F7353" w:rsidRPr="008F0F4C" w:rsidRDefault="003F7353" w:rsidP="003F7353">
      <w:r w:rsidRPr="008F0F4C">
        <w:rPr>
          <w:b/>
        </w:rPr>
        <w:t>Downlink Pilot Timeslot:</w:t>
      </w:r>
      <w:r w:rsidRPr="008F0F4C">
        <w:t xml:space="preserve"> Downlink part of the special subframe (for TDD operation)</w:t>
      </w:r>
    </w:p>
    <w:p w14:paraId="6130537F" w14:textId="77777777" w:rsidR="003F7353" w:rsidRPr="008F0F4C" w:rsidRDefault="003F7353" w:rsidP="003F7353">
      <w:pPr>
        <w:rPr>
          <w:b/>
        </w:rPr>
      </w:pPr>
      <w:r w:rsidRPr="008F0F4C">
        <w:rPr>
          <w:b/>
        </w:rPr>
        <w:t xml:space="preserve">Drift RNS: </w:t>
      </w:r>
      <w:r w:rsidRPr="008F0F4C">
        <w:t>The role an RNS can take with respect to a specific connection between a UE and UTRAN. An RNS that supports the Serving RNS with radio resources when the connection between the UTRAN and the User Equipment need to use cell(s) controlled by this RNS is referred to as Drift RNS.</w:t>
      </w:r>
    </w:p>
    <w:p w14:paraId="160028E6" w14:textId="77777777" w:rsidR="003F7353" w:rsidRPr="008F0F4C" w:rsidRDefault="003F7353" w:rsidP="003F7353">
      <w:pPr>
        <w:pStyle w:val="Heading2"/>
      </w:pPr>
      <w:bookmarkStart w:id="22" w:name="_Toc11152820"/>
      <w:bookmarkStart w:id="23" w:name="_Toc90991620"/>
      <w:r w:rsidRPr="008F0F4C">
        <w:t>E</w:t>
      </w:r>
      <w:bookmarkEnd w:id="22"/>
      <w:bookmarkEnd w:id="23"/>
    </w:p>
    <w:p w14:paraId="1F2DB967" w14:textId="77777777" w:rsidR="003F7353" w:rsidRPr="008F0F4C" w:rsidRDefault="003F7353" w:rsidP="003F7353">
      <w:r w:rsidRPr="008F0F4C">
        <w:rPr>
          <w:b/>
        </w:rPr>
        <w:t>Element Manager:</w:t>
      </w:r>
      <w:r w:rsidRPr="008F0F4C">
        <w:t xml:space="preserve"> Provides a package of end-user functions for management of a set of closely related types of network elements. These functions can be divided into two main categories.</w:t>
      </w:r>
    </w:p>
    <w:p w14:paraId="382E6096" w14:textId="77777777" w:rsidR="003F7353" w:rsidRPr="008F0F4C" w:rsidRDefault="003F7353" w:rsidP="003F7353">
      <w:r w:rsidRPr="008F0F4C">
        <w:rPr>
          <w:b/>
        </w:rPr>
        <w:t>Element Management Functions:</w:t>
      </w:r>
      <w:r w:rsidRPr="008F0F4C">
        <w:t xml:space="preserve"> Set of functions for management of network elements on an individual basis. These are basically the same functions as supported by the corresponding local terminals.</w:t>
      </w:r>
    </w:p>
    <w:p w14:paraId="663C2EDC" w14:textId="77777777" w:rsidR="003F7353" w:rsidRPr="008F0F4C" w:rsidRDefault="003F7353" w:rsidP="003F7353">
      <w:r w:rsidRPr="008F0F4C">
        <w:rPr>
          <w:b/>
        </w:rPr>
        <w:t>Elementary File (EF):</w:t>
      </w:r>
      <w:r w:rsidRPr="008F0F4C">
        <w:t xml:space="preserve"> A file containing access conditions and data and no other files on the UICC.</w:t>
      </w:r>
    </w:p>
    <w:p w14:paraId="2DDE9BFE" w14:textId="77777777" w:rsidR="003F7353" w:rsidRPr="00941ABA" w:rsidRDefault="003F7353" w:rsidP="003F7353">
      <w:r w:rsidRPr="008F0F4C">
        <w:rPr>
          <w:b/>
        </w:rPr>
        <w:t xml:space="preserve">Elementary procedure (EP): </w:t>
      </w:r>
      <w:r w:rsidRPr="008F0F4C">
        <w:t xml:space="preserve">The RANAP, RNSAP, NBAP, S1AP, X2AP, PCAP, HNBAP, LPPa, </w:t>
      </w:r>
      <w:smartTag w:uri="urn:schemas-microsoft-com:office:smarttags" w:element="stockticker">
        <w:r w:rsidRPr="008F0F4C">
          <w:t>RNA</w:t>
        </w:r>
      </w:smartTag>
      <w:r w:rsidRPr="008F0F4C">
        <w:t>, RUA, RETAP and TMAAP protocols consist</w:t>
      </w:r>
      <w:r w:rsidRPr="00941ABA">
        <w:t xml:space="preserve"> of elementary procedures (EPs).</w:t>
      </w:r>
    </w:p>
    <w:p w14:paraId="50133298" w14:textId="77777777" w:rsidR="003F7353" w:rsidRPr="008F0F4C" w:rsidRDefault="003F7353" w:rsidP="003F7353">
      <w:r w:rsidRPr="008F0F4C">
        <w:t>An EP consists of an initiating message and possibly a response message.</w:t>
      </w:r>
    </w:p>
    <w:p w14:paraId="0B88CA76" w14:textId="77777777" w:rsidR="003F7353" w:rsidRPr="008F0F4C" w:rsidRDefault="003F7353" w:rsidP="003F7353">
      <w:r w:rsidRPr="008F0F4C">
        <w:t>Three kinds of EP are used:</w:t>
      </w:r>
    </w:p>
    <w:p w14:paraId="19CBD129" w14:textId="77777777" w:rsidR="003F7353" w:rsidRPr="008F0F4C" w:rsidRDefault="003F7353" w:rsidP="003F7353">
      <w:pPr>
        <w:pStyle w:val="B1"/>
      </w:pPr>
      <w:r w:rsidRPr="008F0F4C">
        <w:t>-</w:t>
      </w:r>
      <w:r w:rsidRPr="008F0F4C">
        <w:tab/>
        <w:t>Class 1: Elementary Procedures with response (success or failure).</w:t>
      </w:r>
    </w:p>
    <w:p w14:paraId="3B23BF87" w14:textId="77777777" w:rsidR="003F7353" w:rsidRPr="008F0F4C" w:rsidRDefault="003F7353" w:rsidP="003F7353">
      <w:pPr>
        <w:pStyle w:val="B1"/>
      </w:pPr>
      <w:r w:rsidRPr="008F0F4C">
        <w:t>-</w:t>
      </w:r>
      <w:r w:rsidRPr="008F0F4C">
        <w:tab/>
        <w:t>Class 2: Elementary Procedures without response.</w:t>
      </w:r>
    </w:p>
    <w:p w14:paraId="65776945" w14:textId="77777777" w:rsidR="003F7353" w:rsidRPr="008F0F4C" w:rsidRDefault="003F7353" w:rsidP="003F7353">
      <w:pPr>
        <w:pStyle w:val="B1"/>
      </w:pPr>
      <w:r w:rsidRPr="008F0F4C">
        <w:t>-</w:t>
      </w:r>
      <w:r w:rsidRPr="008F0F4C">
        <w:tab/>
        <w:t>Class 3: Elementary Procedures with possibility of multiple responses (RANAP only).</w:t>
      </w:r>
    </w:p>
    <w:p w14:paraId="310E63FE" w14:textId="77777777" w:rsidR="003F7353" w:rsidRPr="008F0F4C" w:rsidRDefault="003F7353" w:rsidP="003F7353">
      <w:r w:rsidRPr="008F0F4C">
        <w:t>For Class 1 EPs, the types of responses can be as follows:</w:t>
      </w:r>
    </w:p>
    <w:p w14:paraId="101EDEA5" w14:textId="77777777" w:rsidR="003F7353" w:rsidRPr="008F0F4C" w:rsidRDefault="003F7353" w:rsidP="003F7353">
      <w:r w:rsidRPr="008F0F4C">
        <w:t>Successful</w:t>
      </w:r>
    </w:p>
    <w:p w14:paraId="0B500B7A" w14:textId="77777777" w:rsidR="003F7353" w:rsidRPr="008F0F4C" w:rsidRDefault="003F7353" w:rsidP="003F7353">
      <w:pPr>
        <w:pStyle w:val="B1"/>
      </w:pPr>
      <w:r w:rsidRPr="008F0F4C">
        <w:t>-</w:t>
      </w:r>
      <w:r w:rsidRPr="008F0F4C">
        <w:tab/>
        <w:t>A signalling message explicitly indicates that the elementary procedure has been successfully completed with the receipt of the response.</w:t>
      </w:r>
    </w:p>
    <w:p w14:paraId="18D50F41" w14:textId="77777777" w:rsidR="003F7353" w:rsidRPr="008F0F4C" w:rsidRDefault="003F7353" w:rsidP="003F7353">
      <w:r w:rsidRPr="008F0F4C">
        <w:t>Unsuccessful</w:t>
      </w:r>
    </w:p>
    <w:p w14:paraId="40B6F27A" w14:textId="77777777" w:rsidR="003F7353" w:rsidRPr="008F0F4C" w:rsidRDefault="003F7353" w:rsidP="003F7353">
      <w:pPr>
        <w:pStyle w:val="B1"/>
      </w:pPr>
      <w:r w:rsidRPr="008F0F4C">
        <w:t>-</w:t>
      </w:r>
      <w:r w:rsidRPr="008F0F4C">
        <w:tab/>
        <w:t>A signalling message explicitly indicates that the EP failed.</w:t>
      </w:r>
    </w:p>
    <w:p w14:paraId="4580FF32" w14:textId="77777777" w:rsidR="003F7353" w:rsidRPr="008F0F4C" w:rsidRDefault="003F7353" w:rsidP="003F7353">
      <w:r w:rsidRPr="008F0F4C">
        <w:t>Class 2 EPs are considered always successful.</w:t>
      </w:r>
    </w:p>
    <w:p w14:paraId="00CB08F2" w14:textId="77777777" w:rsidR="003F7353" w:rsidRPr="008F0F4C" w:rsidRDefault="003F7353" w:rsidP="003F7353">
      <w:r w:rsidRPr="008F0F4C">
        <w:t>Class 3 EPs have one or several response messages reporting both successful and unsuccessful outcome of the requests, and temporary status information about the requests. This type of EP only terminates through response(s) or EP timer expiry.</w:t>
      </w:r>
    </w:p>
    <w:p w14:paraId="0822CEFC" w14:textId="77777777" w:rsidR="003F7353" w:rsidRPr="008F0F4C" w:rsidRDefault="003F7353" w:rsidP="003F7353">
      <w:r w:rsidRPr="008F0F4C">
        <w:rPr>
          <w:b/>
        </w:rPr>
        <w:t>End-User:</w:t>
      </w:r>
      <w:r w:rsidRPr="008F0F4C">
        <w:t xml:space="preserve"> An End-User is an entity (typically a user), associated with one or multiple subscriptions through identities  (e.g. IMSIs, MSISDNs, IMPIs, IMPUs and application-specific identities).</w:t>
      </w:r>
      <w:r w:rsidRPr="00941ABA">
        <w:t xml:space="preserve"> In the 3</w:t>
      </w:r>
      <w:r w:rsidRPr="008F0F4C">
        <w:t>GPP system an End-User is characterised by an End-User Identity.</w:t>
      </w:r>
    </w:p>
    <w:p w14:paraId="3A6B4D53" w14:textId="77777777" w:rsidR="003F7353" w:rsidRPr="008F0F4C" w:rsidRDefault="003F7353" w:rsidP="003F7353">
      <w:r w:rsidRPr="008F0F4C">
        <w:rPr>
          <w:b/>
        </w:rPr>
        <w:t>End-User Identity (EUI):</w:t>
      </w:r>
      <w:r w:rsidRPr="008F0F4C">
        <w:t xml:space="preserve"> An End-User Identity is an identity that uniquely characterises an End-User in the 3GPP system. An End-User Identity is mainly intended for administration purposes of the operator.</w:t>
      </w:r>
    </w:p>
    <w:p w14:paraId="41823BD6" w14:textId="77777777" w:rsidR="003F7353" w:rsidRPr="008F0F4C" w:rsidRDefault="003F7353" w:rsidP="003F7353">
      <w:r w:rsidRPr="008F0F4C">
        <w:rPr>
          <w:b/>
        </w:rPr>
        <w:t>Enterprise Systems:</w:t>
      </w:r>
      <w:r w:rsidRPr="008F0F4C">
        <w:t xml:space="preserve"> Information Systems that are used in the telecommunication organisation but are not directly or essentially related to the telecommunications aspects (Call Centre</w:t>
      </w:r>
      <w:r w:rsidR="00086708" w:rsidRPr="008F0F4C">
        <w:t>'</w:t>
      </w:r>
      <w:r w:rsidRPr="008F0F4C">
        <w:t>s, Fraud Detection and Prevention Systems, Invoicing etc).</w:t>
      </w:r>
    </w:p>
    <w:p w14:paraId="3C3E5842" w14:textId="77777777" w:rsidR="003F7353" w:rsidRPr="008F0F4C" w:rsidRDefault="003F7353" w:rsidP="003F7353">
      <w:r w:rsidRPr="008F0F4C">
        <w:rPr>
          <w:b/>
          <w:bCs/>
        </w:rPr>
        <w:t xml:space="preserve">Equivalent HPLMN / </w:t>
      </w:r>
      <w:r w:rsidRPr="008F0F4C">
        <w:rPr>
          <w:b/>
        </w:rPr>
        <w:t>Equivalent Home PLMN (EHPLMN)</w:t>
      </w:r>
      <w:r w:rsidRPr="008F0F4C">
        <w:rPr>
          <w:b/>
          <w:bCs/>
        </w:rPr>
        <w:t>:</w:t>
      </w:r>
      <w:r w:rsidRPr="008F0F4C">
        <w:t xml:space="preserve"> Any of the PLMN entries contained in the Equivalent HPLMN list.</w:t>
      </w:r>
    </w:p>
    <w:p w14:paraId="3ECCBBCF" w14:textId="77777777" w:rsidR="003F7353" w:rsidRPr="008F0F4C" w:rsidRDefault="003F7353" w:rsidP="003F7353">
      <w:r w:rsidRPr="008F0F4C">
        <w:rPr>
          <w:b/>
          <w:bCs/>
        </w:rPr>
        <w:t>Equivalent HPLMN list:</w:t>
      </w:r>
      <w:r w:rsidRPr="008F0F4C">
        <w:t xml:space="preserve"> To allow provision for multiple HPLMN codes, PLMN codes that are present within this list shall replace the HPLMN code derived from the </w:t>
      </w:r>
      <w:smartTag w:uri="urn:schemas-microsoft-com:office:smarttags" w:element="stockticker">
        <w:r w:rsidRPr="008F0F4C">
          <w:t>IMSI</w:t>
        </w:r>
      </w:smartTag>
      <w:r w:rsidRPr="008F0F4C">
        <w:t xml:space="preserve"> for PLMN selection purposes. This list is stored on the USIM and is known as the EHPLMN list. The EHPLMN list may also contain the HPLMN code derived from the </w:t>
      </w:r>
      <w:smartTag w:uri="urn:schemas-microsoft-com:office:smarttags" w:element="stockticker">
        <w:r w:rsidRPr="008F0F4C">
          <w:t>IMSI</w:t>
        </w:r>
      </w:smartTag>
      <w:r w:rsidRPr="008F0F4C">
        <w:t xml:space="preserve">. If the HPLMN code derived from the </w:t>
      </w:r>
      <w:smartTag w:uri="urn:schemas-microsoft-com:office:smarttags" w:element="stockticker">
        <w:r w:rsidRPr="008F0F4C">
          <w:t>IMSI</w:t>
        </w:r>
      </w:smartTag>
      <w:r w:rsidRPr="008F0F4C">
        <w:t xml:space="preserve"> is not present in the EHPLMN list then it shall be treated as a Visited PLMN for PLMN selection purposes.</w:t>
      </w:r>
    </w:p>
    <w:p w14:paraId="4F4DDA40" w14:textId="77777777" w:rsidR="003F7353" w:rsidRPr="008F0F4C" w:rsidRDefault="003F7353" w:rsidP="003F7353">
      <w:r w:rsidRPr="008F0F4C">
        <w:rPr>
          <w:b/>
        </w:rPr>
        <w:t xml:space="preserve">E-UTRAN Radio Access Bearer (E-RAB): </w:t>
      </w:r>
      <w:r w:rsidRPr="008F0F4C">
        <w:t>An E-RAB uniquely identifies the concatenation of an S1 Bearer and the corresponding Data Radio Bearer. When an E-RAB exists, there is a one-to-one mapping between this E-RAB and an EPS bearer of the Non Access Stratum as defined in [7].</w:t>
      </w:r>
    </w:p>
    <w:p w14:paraId="78BAB239" w14:textId="77777777" w:rsidR="003F7353" w:rsidRPr="008F0F4C" w:rsidRDefault="003F7353" w:rsidP="003F7353">
      <w:r w:rsidRPr="008F0F4C">
        <w:rPr>
          <w:b/>
        </w:rPr>
        <w:t>Essential UE Requirement (Conditional):</w:t>
      </w:r>
      <w:r w:rsidRPr="008F0F4C">
        <w:t xml:space="preserve"> Requirement which has to be implemented under certain Service conditions.  e.g. </w:t>
      </w:r>
      <w:smartTag w:uri="urn:schemas-microsoft-com:office:smarttags" w:element="stockticker">
        <w:r w:rsidRPr="008F0F4C">
          <w:t>AMR</w:t>
        </w:r>
      </w:smartTag>
      <w:r w:rsidRPr="008F0F4C">
        <w:t xml:space="preserve"> codec in UE which supports speech service</w:t>
      </w:r>
    </w:p>
    <w:p w14:paraId="2D5420E8" w14:textId="77777777" w:rsidR="003F7353" w:rsidRPr="008F0F4C" w:rsidRDefault="003F7353" w:rsidP="003F7353">
      <w:r w:rsidRPr="008F0F4C">
        <w:rPr>
          <w:b/>
        </w:rPr>
        <w:t>Essential UE Requirement (Unconditional):</w:t>
      </w:r>
      <w:r w:rsidRPr="008F0F4C">
        <w:t xml:space="preserve"> Requirement which has to be implemented in any 3G UE in order to exist in and communicate with 3G network (e.g. Chiprate of 3.84Mcps).</w:t>
      </w:r>
    </w:p>
    <w:p w14:paraId="0F7F22DA" w14:textId="77777777" w:rsidR="003F7353" w:rsidRPr="008F0F4C" w:rsidRDefault="003F7353" w:rsidP="003F7353">
      <w:r w:rsidRPr="008F0F4C">
        <w:rPr>
          <w:b/>
        </w:rPr>
        <w:t>Evolved Packet Core:</w:t>
      </w:r>
      <w:r w:rsidRPr="008F0F4C">
        <w:t xml:space="preserve"> Is a framework for an evolution or migration of the 3GPP system to a higher-data-rate, lower-latency, packet-optimized system that supports, multiple RATs.</w:t>
      </w:r>
    </w:p>
    <w:p w14:paraId="1B68AC03" w14:textId="77777777" w:rsidR="003F7353" w:rsidRPr="008F0F4C" w:rsidRDefault="003F7353" w:rsidP="003F7353">
      <w:r w:rsidRPr="008F0F4C">
        <w:rPr>
          <w:b/>
        </w:rPr>
        <w:t>Evolved Packet System:</w:t>
      </w:r>
      <w:r w:rsidRPr="008F0F4C">
        <w:t xml:space="preserve"> Is an evolution of the 3G UMTS characterized by higher-data-rate, lower-latency, packet-optimized system that supports multiple RATs.  The Evolved Packet System comprises the Evolved Packet Core</w:t>
      </w:r>
      <w:r w:rsidRPr="008F0F4C" w:rsidDel="0017541E">
        <w:t xml:space="preserve"> </w:t>
      </w:r>
      <w:r w:rsidRPr="008F0F4C">
        <w:t xml:space="preserve">together with the evolved radio access network (E-UTRA and E-UTRAN).  </w:t>
      </w:r>
    </w:p>
    <w:p w14:paraId="199BA604" w14:textId="77777777" w:rsidR="003F7353" w:rsidRPr="008F0F4C" w:rsidRDefault="003F7353" w:rsidP="003F7353">
      <w:r w:rsidRPr="008F0F4C">
        <w:rPr>
          <w:b/>
        </w:rPr>
        <w:t>Evolved UTRA:</w:t>
      </w:r>
      <w:r w:rsidRPr="008F0F4C">
        <w:t xml:space="preserve"> Evolved UTRA is an evolution of the 3G UMTS radio-access technology towards a high-data-rate, low-latency and packet-optimized radio-access technology.</w:t>
      </w:r>
    </w:p>
    <w:p w14:paraId="033CA067" w14:textId="77777777" w:rsidR="003F7353" w:rsidRPr="008F0F4C" w:rsidRDefault="003F7353" w:rsidP="003F7353">
      <w:pPr>
        <w:rPr>
          <w:b/>
        </w:rPr>
      </w:pPr>
      <w:r w:rsidRPr="008F0F4C">
        <w:rPr>
          <w:b/>
        </w:rPr>
        <w:t>Evolved UTRAN:</w:t>
      </w:r>
      <w:r w:rsidRPr="008F0F4C">
        <w:t xml:space="preserve"> Evolved UTRAN is an evolution of the 3G UMTS radio-access network towards a high-data-rate, low-latency and packet-optimized radio-access network.</w:t>
      </w:r>
    </w:p>
    <w:p w14:paraId="47E244B1" w14:textId="77777777" w:rsidR="003F7353" w:rsidRPr="008F0F4C" w:rsidRDefault="003F7353" w:rsidP="003F7353">
      <w:r w:rsidRPr="008F0F4C">
        <w:rPr>
          <w:b/>
        </w:rPr>
        <w:t xml:space="preserve">Explicit Diversity Gain (dB): </w:t>
      </w:r>
      <w:r w:rsidRPr="008F0F4C">
        <w:t>The effective gain achieved using diversity techniques.</w:t>
      </w:r>
    </w:p>
    <w:p w14:paraId="4E7219C3" w14:textId="77777777" w:rsidR="0018177B" w:rsidRPr="008F0F4C" w:rsidRDefault="0018177B" w:rsidP="0018177B">
      <w:pPr>
        <w:rPr>
          <w:b/>
        </w:rPr>
      </w:pPr>
      <w:r w:rsidRPr="008F0F4C">
        <w:rPr>
          <w:b/>
        </w:rPr>
        <w:t>Extended DRX: A power saving feature where paging cycles can range from seconds to several hours, depending on Radio Access Technology.</w:t>
      </w:r>
    </w:p>
    <w:p w14:paraId="0A53280F" w14:textId="77777777" w:rsidR="003F7353" w:rsidRPr="008F0F4C" w:rsidRDefault="003F7353" w:rsidP="003F7353">
      <w:r w:rsidRPr="008F0F4C">
        <w:rPr>
          <w:b/>
        </w:rPr>
        <w:t>Extra SDU delivery probability:</w:t>
      </w:r>
      <w:r w:rsidRPr="008F0F4C">
        <w:t xml:space="preserve"> The ratio of total (unrequested) extra service data units (SDUs) to total service data units received by a destination user in a specified sample (source: </w:t>
      </w:r>
      <w:smartTag w:uri="urn:schemas-microsoft-com:office:smarttags" w:element="stockticker">
        <w:r w:rsidRPr="008F0F4C">
          <w:t>ITU</w:t>
        </w:r>
      </w:smartTag>
      <w:r w:rsidRPr="008F0F4C">
        <w:t>-T X.140).</w:t>
      </w:r>
    </w:p>
    <w:p w14:paraId="33346F3D" w14:textId="77777777" w:rsidR="003F7353" w:rsidRPr="008F0F4C" w:rsidRDefault="003F7353" w:rsidP="003F7353">
      <w:pPr>
        <w:pStyle w:val="NO"/>
        <w:rPr>
          <w:b/>
        </w:rPr>
      </w:pPr>
      <w:r w:rsidRPr="008F0F4C">
        <w:t>NOTE:</w:t>
      </w:r>
      <w:r w:rsidRPr="008F0F4C">
        <w:tab/>
        <w:t xml:space="preserve">the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14:paraId="7D9C3BF1" w14:textId="77777777" w:rsidR="003F7353" w:rsidRPr="008F0F4C" w:rsidRDefault="003F7353" w:rsidP="003F7353">
      <w:pPr>
        <w:pStyle w:val="Heading2"/>
      </w:pPr>
      <w:bookmarkStart w:id="24" w:name="_Toc11152821"/>
      <w:bookmarkStart w:id="25" w:name="_Toc90991621"/>
      <w:r w:rsidRPr="008F0F4C">
        <w:t>F</w:t>
      </w:r>
      <w:bookmarkEnd w:id="24"/>
      <w:bookmarkEnd w:id="25"/>
    </w:p>
    <w:p w14:paraId="6DB48303" w14:textId="77777777" w:rsidR="003F7353" w:rsidRPr="008F0F4C" w:rsidRDefault="003F7353" w:rsidP="003F7353">
      <w:r w:rsidRPr="008F0F4C">
        <w:rPr>
          <w:b/>
        </w:rPr>
        <w:t>File:</w:t>
      </w:r>
      <w:r w:rsidRPr="008F0F4C">
        <w:t xml:space="preserve"> A named and hierarchically-classified data set on the UICC.</w:t>
      </w:r>
    </w:p>
    <w:p w14:paraId="4112EAAC" w14:textId="77777777" w:rsidR="003F7353" w:rsidRPr="008F0F4C" w:rsidRDefault="003F7353" w:rsidP="003F7353">
      <w:pPr>
        <w:tabs>
          <w:tab w:val="left" w:pos="1701"/>
        </w:tabs>
      </w:pPr>
      <w:r w:rsidRPr="008F0F4C">
        <w:rPr>
          <w:b/>
        </w:rPr>
        <w:t>File identifier (FID):</w:t>
      </w:r>
      <w:r w:rsidRPr="008F0F4C">
        <w:t xml:space="preserve"> The 2-byte name of a file or a directory on the UICC.</w:t>
      </w:r>
    </w:p>
    <w:p w14:paraId="0DC1A792" w14:textId="77777777" w:rsidR="003F7353" w:rsidRPr="008F0F4C" w:rsidRDefault="003F7353" w:rsidP="003F7353">
      <w:pPr>
        <w:tabs>
          <w:tab w:val="left" w:pos="1701"/>
        </w:tabs>
      </w:pPr>
      <w:r w:rsidRPr="008F0F4C">
        <w:rPr>
          <w:b/>
        </w:rPr>
        <w:t>Fixed Network User Rate:</w:t>
      </w:r>
      <w:r w:rsidRPr="008F0F4C">
        <w:t xml:space="preserve"> The user rate between IWF and the fixed network.</w:t>
      </w:r>
    </w:p>
    <w:p w14:paraId="594652C5" w14:textId="77777777" w:rsidR="003F7353" w:rsidRPr="008F0F4C" w:rsidRDefault="003F7353" w:rsidP="003F7353">
      <w:pPr>
        <w:tabs>
          <w:tab w:val="left" w:pos="1701"/>
        </w:tabs>
        <w:rPr>
          <w:snapToGrid w:val="0"/>
        </w:rPr>
      </w:pPr>
      <w:r w:rsidRPr="008F0F4C">
        <w:rPr>
          <w:b/>
          <w:snapToGrid w:val="0"/>
        </w:rPr>
        <w:t>FC (Flow Control)</w:t>
      </w:r>
      <w:r w:rsidRPr="008F0F4C">
        <w:rPr>
          <w:b/>
        </w:rPr>
        <w:t>:</w:t>
      </w:r>
      <w:r w:rsidRPr="008F0F4C">
        <w:rPr>
          <w:b/>
          <w:snapToGrid w:val="0"/>
        </w:rPr>
        <w:t xml:space="preserve"> </w:t>
      </w:r>
      <w:r w:rsidRPr="008F0F4C">
        <w:rPr>
          <w:snapToGrid w:val="0"/>
        </w:rPr>
        <w:t>A set of mechanisms used to prevent the network from becoming overloaded by regulating the input rate transmissions.</w:t>
      </w:r>
    </w:p>
    <w:p w14:paraId="79E23B63" w14:textId="77777777" w:rsidR="003F7353" w:rsidRPr="008F0F4C" w:rsidRDefault="003F7353" w:rsidP="003F7353">
      <w:pPr>
        <w:tabs>
          <w:tab w:val="left" w:pos="1701"/>
        </w:tabs>
        <w:rPr>
          <w:snapToGrid w:val="0"/>
        </w:rPr>
      </w:pPr>
      <w:r w:rsidRPr="008F0F4C">
        <w:rPr>
          <w:b/>
          <w:bCs/>
          <w:snapToGrid w:val="0"/>
        </w:rPr>
        <w:t>Flexible Layer One (</w:t>
      </w:r>
      <w:smartTag w:uri="urn:schemas-microsoft-com:office:smarttags" w:element="stockticker">
        <w:r w:rsidRPr="008F0F4C">
          <w:rPr>
            <w:b/>
            <w:bCs/>
            <w:snapToGrid w:val="0"/>
          </w:rPr>
          <w:t>FLO</w:t>
        </w:r>
      </w:smartTag>
      <w:r w:rsidRPr="008F0F4C">
        <w:rPr>
          <w:b/>
          <w:bCs/>
          <w:snapToGrid w:val="0"/>
        </w:rPr>
        <w:t>)</w:t>
      </w:r>
      <w:r w:rsidRPr="008F0F4C">
        <w:rPr>
          <w:snapToGrid w:val="0"/>
        </w:rPr>
        <w:t>: GERAN feature that allows the channel coding of the layer one to be configured at call setup.</w:t>
      </w:r>
    </w:p>
    <w:p w14:paraId="770D2D69" w14:textId="77777777" w:rsidR="003F7353" w:rsidRPr="008F0F4C" w:rsidRDefault="003F7353" w:rsidP="003F7353">
      <w:pPr>
        <w:rPr>
          <w:rFonts w:eastAsia="SimSun"/>
          <w:lang w:eastAsia="zh-CN"/>
        </w:rPr>
      </w:pPr>
      <w:r w:rsidRPr="008F0F4C">
        <w:rPr>
          <w:b/>
          <w:snapToGrid w:val="0"/>
        </w:rPr>
        <w:t>Fixed Mobile Convergence (</w:t>
      </w:r>
      <w:smartTag w:uri="urn:schemas-microsoft-com:office:smarttags" w:element="stockticker">
        <w:r w:rsidRPr="008F0F4C">
          <w:rPr>
            <w:b/>
            <w:snapToGrid w:val="0"/>
          </w:rPr>
          <w:t>FMC</w:t>
        </w:r>
      </w:smartTag>
      <w:r w:rsidRPr="008F0F4C">
        <w:rPr>
          <w:b/>
          <w:snapToGrid w:val="0"/>
        </w:rPr>
        <w:t>)</w:t>
      </w:r>
      <w:r w:rsidRPr="008F0F4C">
        <w:rPr>
          <w:snapToGrid w:val="0"/>
        </w:rPr>
        <w:t xml:space="preserve">: </w:t>
      </w:r>
      <w:r w:rsidRPr="008F0F4C">
        <w:rPr>
          <w:rFonts w:eastAsia="MS Mincho"/>
        </w:rPr>
        <w:t xml:space="preserve">In a given network configuration, the capabilities that provide service and application to the end-user irrespective of the fixed or mobile access technologies and </w:t>
      </w:r>
      <w:r w:rsidRPr="008F0F4C">
        <w:rPr>
          <w:rFonts w:eastAsia="SimSun"/>
          <w:lang w:eastAsia="zh-CN"/>
        </w:rPr>
        <w:t xml:space="preserve">independent of </w:t>
      </w:r>
      <w:r w:rsidRPr="008F0F4C">
        <w:rPr>
          <w:rFonts w:eastAsia="MS Mincho"/>
        </w:rPr>
        <w:t>user</w:t>
      </w:r>
      <w:r w:rsidR="00086708" w:rsidRPr="008F0F4C">
        <w:rPr>
          <w:rFonts w:eastAsia="MS Mincho"/>
        </w:rPr>
        <w:t>'</w:t>
      </w:r>
      <w:r w:rsidRPr="008F0F4C">
        <w:rPr>
          <w:rFonts w:eastAsia="MS Mincho"/>
        </w:rPr>
        <w:t>s location</w:t>
      </w:r>
      <w:r w:rsidRPr="008F0F4C">
        <w:rPr>
          <w:rFonts w:eastAsia="SimSun"/>
          <w:lang w:eastAsia="zh-CN"/>
        </w:rPr>
        <w:t xml:space="preserve">. </w:t>
      </w:r>
      <w:r w:rsidRPr="008F0F4C">
        <w:rPr>
          <w:rFonts w:eastAsia="MS Mincho"/>
        </w:rPr>
        <w:t>In the NGN</w:t>
      </w:r>
      <w:r w:rsidRPr="008F0F4C">
        <w:rPr>
          <w:rFonts w:eastAsia="SimSun"/>
          <w:lang w:eastAsia="zh-CN"/>
        </w:rPr>
        <w:t xml:space="preserve"> environment</w:t>
      </w:r>
      <w:r w:rsidRPr="008F0F4C">
        <w:rPr>
          <w:rFonts w:eastAsia="MS Mincho"/>
        </w:rPr>
        <w:t xml:space="preserve">, it means to provide </w:t>
      </w:r>
      <w:r w:rsidRPr="008F0F4C">
        <w:rPr>
          <w:rFonts w:eastAsia="SimSun"/>
          <w:lang w:eastAsia="zh-CN"/>
        </w:rPr>
        <w:t xml:space="preserve">NGN </w:t>
      </w:r>
      <w:r w:rsidRPr="008F0F4C">
        <w:rPr>
          <w:rFonts w:eastAsia="MS Mincho"/>
        </w:rPr>
        <w:t xml:space="preserve">services to end-users </w:t>
      </w:r>
      <w:r w:rsidRPr="008F0F4C">
        <w:rPr>
          <w:rFonts w:eastAsia="SimSun"/>
          <w:lang w:eastAsia="zh-CN"/>
        </w:rPr>
        <w:t xml:space="preserve">regardless </w:t>
      </w:r>
      <w:r w:rsidRPr="008F0F4C">
        <w:rPr>
          <w:rFonts w:eastAsia="MS Mincho"/>
        </w:rPr>
        <w:t>of the access tech</w:t>
      </w:r>
      <w:r w:rsidRPr="008F0F4C">
        <w:rPr>
          <w:rFonts w:eastAsia="SimSun"/>
          <w:lang w:eastAsia="zh-CN"/>
        </w:rPr>
        <w:t>nology.</w:t>
      </w:r>
    </w:p>
    <w:p w14:paraId="4F941D70" w14:textId="77777777" w:rsidR="003F7353" w:rsidRPr="008F0F4C" w:rsidRDefault="003F7353" w:rsidP="003F7353">
      <w:pPr>
        <w:tabs>
          <w:tab w:val="left" w:pos="1701"/>
        </w:tabs>
      </w:pPr>
      <w:r w:rsidRPr="008F0F4C">
        <w:rPr>
          <w:b/>
        </w:rPr>
        <w:t xml:space="preserve">Framework: </w:t>
      </w:r>
      <w:r w:rsidRPr="008F0F4C">
        <w:t>A framework defines a set of Application Programming Interface (</w:t>
      </w:r>
      <w:smartTag w:uri="urn:schemas-microsoft-com:office:smarttags" w:element="stockticker">
        <w:r w:rsidRPr="008F0F4C">
          <w:t>API</w:t>
        </w:r>
      </w:smartTag>
      <w:r w:rsidRPr="008F0F4C">
        <w:t>) classes for developing applications and for providing system services to those applications.</w:t>
      </w:r>
    </w:p>
    <w:p w14:paraId="003A3B1E" w14:textId="77777777" w:rsidR="003F7353" w:rsidRPr="008F0F4C" w:rsidRDefault="003F7353" w:rsidP="003F7353">
      <w:pPr>
        <w:tabs>
          <w:tab w:val="left" w:pos="1701"/>
        </w:tabs>
        <w:rPr>
          <w:snapToGrid w:val="0"/>
        </w:rPr>
      </w:pPr>
      <w:r w:rsidRPr="008F0F4C">
        <w:rPr>
          <w:b/>
          <w:snapToGrid w:val="0"/>
        </w:rPr>
        <w:t>Frequency layer:</w:t>
      </w:r>
      <w:r w:rsidRPr="008F0F4C">
        <w:rPr>
          <w:snapToGrid w:val="0"/>
        </w:rPr>
        <w:t xml:space="preserve"> set of cells with the same carrier frequency.</w:t>
      </w:r>
    </w:p>
    <w:p w14:paraId="54FA90D0" w14:textId="77777777" w:rsidR="003F7353" w:rsidRPr="008F0F4C" w:rsidRDefault="003F7353" w:rsidP="003F7353">
      <w:pPr>
        <w:tabs>
          <w:tab w:val="left" w:pos="1701"/>
        </w:tabs>
        <w:rPr>
          <w:snapToGrid w:val="0"/>
        </w:rPr>
      </w:pPr>
      <w:r w:rsidRPr="008F0F4C">
        <w:rPr>
          <w:b/>
          <w:snapToGrid w:val="0"/>
        </w:rPr>
        <w:t>Functional group</w:t>
      </w:r>
      <w:r w:rsidRPr="008F0F4C">
        <w:rPr>
          <w:b/>
        </w:rPr>
        <w:t>:</w:t>
      </w:r>
      <w:r w:rsidRPr="008F0F4C">
        <w:rPr>
          <w:snapToGrid w:val="0"/>
        </w:rPr>
        <w:t xml:space="preserve"> A set of functions that may be performed by a single equipment (source: </w:t>
      </w:r>
      <w:smartTag w:uri="urn:schemas-microsoft-com:office:smarttags" w:element="stockticker">
        <w:r w:rsidRPr="008F0F4C">
          <w:rPr>
            <w:snapToGrid w:val="0"/>
          </w:rPr>
          <w:t>ITU</w:t>
        </w:r>
      </w:smartTag>
      <w:r w:rsidRPr="008F0F4C">
        <w:rPr>
          <w:snapToGrid w:val="0"/>
        </w:rPr>
        <w:t>-T I.112).</w:t>
      </w:r>
    </w:p>
    <w:p w14:paraId="2B926E22" w14:textId="77777777" w:rsidR="003F7353" w:rsidRPr="008F0F4C" w:rsidRDefault="003F7353" w:rsidP="003F7353">
      <w:pPr>
        <w:pStyle w:val="Heading2"/>
      </w:pPr>
      <w:bookmarkStart w:id="26" w:name="_Toc11152822"/>
      <w:bookmarkStart w:id="27" w:name="_Toc90991622"/>
      <w:r w:rsidRPr="008F0F4C">
        <w:t>G</w:t>
      </w:r>
      <w:bookmarkEnd w:id="26"/>
      <w:bookmarkEnd w:id="27"/>
    </w:p>
    <w:p w14:paraId="2B97C5CD" w14:textId="77777777" w:rsidR="003F7353" w:rsidRPr="008F0F4C" w:rsidRDefault="003F7353" w:rsidP="003F7353">
      <w:pPr>
        <w:tabs>
          <w:tab w:val="left" w:pos="1701"/>
        </w:tabs>
        <w:rPr>
          <w:snapToGrid w:val="0"/>
        </w:rPr>
      </w:pPr>
      <w:r w:rsidRPr="008F0F4C">
        <w:rPr>
          <w:b/>
          <w:snapToGrid w:val="0"/>
        </w:rPr>
        <w:t>Geographical routing</w:t>
      </w:r>
      <w:r w:rsidRPr="008F0F4C">
        <w:rPr>
          <w:b/>
        </w:rPr>
        <w:t>:</w:t>
      </w:r>
      <w:r w:rsidRPr="008F0F4C">
        <w:rPr>
          <w:snapToGrid w:val="0"/>
        </w:rPr>
        <w:t xml:space="preserve"> The conversion of the PDU</w:t>
      </w:r>
      <w:r w:rsidR="00086708" w:rsidRPr="008F0F4C">
        <w:rPr>
          <w:snapToGrid w:val="0"/>
        </w:rPr>
        <w:t>'</w:t>
      </w:r>
      <w:r w:rsidRPr="008F0F4C">
        <w:rPr>
          <w:snapToGrid w:val="0"/>
        </w:rPr>
        <w:t>s geographical area definition, which specifies the area in which the PDU will be broadcast, into an equivalent radio coverage map.</w:t>
      </w:r>
    </w:p>
    <w:p w14:paraId="788C0CD4" w14:textId="77777777" w:rsidR="003F7353" w:rsidRPr="008F0F4C" w:rsidRDefault="003F7353" w:rsidP="003F7353">
      <w:pPr>
        <w:tabs>
          <w:tab w:val="left" w:pos="1701"/>
        </w:tabs>
        <w:rPr>
          <w:bCs/>
          <w:snapToGrid w:val="0"/>
        </w:rPr>
      </w:pPr>
      <w:r w:rsidRPr="008F0F4C">
        <w:rPr>
          <w:b/>
          <w:snapToGrid w:val="0"/>
        </w:rPr>
        <w:t xml:space="preserve">GERAN Radio Network Temporary Identifier (G-RNTI): </w:t>
      </w:r>
      <w:r w:rsidRPr="008F0F4C">
        <w:rPr>
          <w:bCs/>
          <w:snapToGrid w:val="0"/>
        </w:rPr>
        <w:t xml:space="preserve">G-RNTI is an MS identifier which is allocated by the Serving </w:t>
      </w:r>
      <w:smartTag w:uri="urn:schemas-microsoft-com:office:smarttags" w:element="stockticker">
        <w:r w:rsidRPr="008F0F4C">
          <w:rPr>
            <w:bCs/>
            <w:snapToGrid w:val="0"/>
          </w:rPr>
          <w:t>BSC</w:t>
        </w:r>
      </w:smartTag>
      <w:r w:rsidRPr="008F0F4C">
        <w:rPr>
          <w:bCs/>
          <w:snapToGrid w:val="0"/>
        </w:rPr>
        <w:t xml:space="preserve"> and is unique within this SBSC. It is allocated for all MSs having an </w:t>
      </w:r>
      <w:smartTag w:uri="urn:schemas-microsoft-com:office:smarttags" w:element="stockticker">
        <w:r w:rsidRPr="008F0F4C">
          <w:rPr>
            <w:bCs/>
            <w:snapToGrid w:val="0"/>
          </w:rPr>
          <w:t>RRC</w:t>
        </w:r>
      </w:smartTag>
      <w:r w:rsidRPr="008F0F4C">
        <w:rPr>
          <w:bCs/>
          <w:snapToGrid w:val="0"/>
        </w:rPr>
        <w:t xml:space="preserve"> connection.  The G-RNTI is always reallocated when the Serving </w:t>
      </w:r>
      <w:smartTag w:uri="urn:schemas-microsoft-com:office:smarttags" w:element="stockticker">
        <w:r w:rsidRPr="008F0F4C">
          <w:rPr>
            <w:bCs/>
            <w:snapToGrid w:val="0"/>
          </w:rPr>
          <w:t>BSC</w:t>
        </w:r>
      </w:smartTag>
      <w:r w:rsidRPr="008F0F4C">
        <w:rPr>
          <w:bCs/>
          <w:snapToGrid w:val="0"/>
        </w:rPr>
        <w:t xml:space="preserve"> for the </w:t>
      </w:r>
      <w:smartTag w:uri="urn:schemas-microsoft-com:office:smarttags" w:element="stockticker">
        <w:r w:rsidRPr="008F0F4C">
          <w:rPr>
            <w:bCs/>
            <w:snapToGrid w:val="0"/>
          </w:rPr>
          <w:t>RRC</w:t>
        </w:r>
      </w:smartTag>
      <w:r w:rsidRPr="008F0F4C">
        <w:rPr>
          <w:bCs/>
          <w:snapToGrid w:val="0"/>
        </w:rPr>
        <w:t xml:space="preserve"> connection is changed and deallocated when the </w:t>
      </w:r>
      <w:smartTag w:uri="urn:schemas-microsoft-com:office:smarttags" w:element="stockticker">
        <w:r w:rsidRPr="008F0F4C">
          <w:rPr>
            <w:bCs/>
            <w:snapToGrid w:val="0"/>
          </w:rPr>
          <w:t>RRC</w:t>
        </w:r>
      </w:smartTag>
      <w:r w:rsidRPr="008F0F4C">
        <w:rPr>
          <w:bCs/>
          <w:snapToGrid w:val="0"/>
        </w:rPr>
        <w:t xml:space="preserve"> connection is released. The G-RNTI is also used at RLC/</w:t>
      </w:r>
      <w:smartTag w:uri="urn:schemas-microsoft-com:office:smarttags" w:element="stockticker">
        <w:r w:rsidRPr="008F0F4C">
          <w:rPr>
            <w:bCs/>
            <w:snapToGrid w:val="0"/>
          </w:rPr>
          <w:t>MAC</w:t>
        </w:r>
      </w:smartTag>
      <w:r w:rsidRPr="008F0F4C">
        <w:rPr>
          <w:bCs/>
          <w:snapToGrid w:val="0"/>
        </w:rPr>
        <w:t xml:space="preserve"> during contention resolution. </w:t>
      </w:r>
    </w:p>
    <w:p w14:paraId="2FD52C89" w14:textId="77777777" w:rsidR="003F7353" w:rsidRPr="008F0F4C" w:rsidRDefault="003F7353" w:rsidP="003F7353">
      <w:pPr>
        <w:tabs>
          <w:tab w:val="left" w:pos="1701"/>
        </w:tabs>
        <w:rPr>
          <w:b/>
          <w:snapToGrid w:val="0"/>
        </w:rPr>
      </w:pPr>
      <w:r w:rsidRPr="008F0F4C">
        <w:rPr>
          <w:b/>
          <w:snapToGrid w:val="0"/>
        </w:rPr>
        <w:t>GPRS MS:</w:t>
      </w:r>
      <w:r w:rsidRPr="008F0F4C">
        <w:rPr>
          <w:snapToGrid w:val="0"/>
        </w:rPr>
        <w:t xml:space="preserve"> An MS capable of GPRS services is a GPRS MS</w:t>
      </w:r>
      <w:r w:rsidRPr="008F0F4C">
        <w:rPr>
          <w:b/>
          <w:snapToGrid w:val="0"/>
        </w:rPr>
        <w:t>.</w:t>
      </w:r>
    </w:p>
    <w:p w14:paraId="201A3FA4" w14:textId="77777777" w:rsidR="003F7353" w:rsidRPr="008F0F4C" w:rsidRDefault="003F7353" w:rsidP="003F7353">
      <w:pPr>
        <w:tabs>
          <w:tab w:val="left" w:pos="1701"/>
        </w:tabs>
        <w:rPr>
          <w:snapToGrid w:val="0"/>
        </w:rPr>
      </w:pPr>
      <w:r w:rsidRPr="008F0F4C">
        <w:rPr>
          <w:b/>
          <w:snapToGrid w:val="0"/>
        </w:rPr>
        <w:t>Group</w:t>
      </w:r>
      <w:r w:rsidRPr="008F0F4C">
        <w:rPr>
          <w:b/>
        </w:rPr>
        <w:t>:</w:t>
      </w:r>
      <w:r w:rsidRPr="008F0F4C">
        <w:rPr>
          <w:snapToGrid w:val="0"/>
        </w:rPr>
        <w:t xml:space="preserve"> A set of members allowed to participate in the group call service. The group is defined by a set of rules that identifies a collection of members implicitly or explicitly. These rules may associate members for the purpose of participating in a group call, or may associate members who do not participate in data transfer but do participate in management, security, control, or accounting for the group.</w:t>
      </w:r>
    </w:p>
    <w:p w14:paraId="2A082F13" w14:textId="77777777" w:rsidR="003F7353" w:rsidRPr="008F0F4C" w:rsidRDefault="003F7353" w:rsidP="003F7353">
      <w:pPr>
        <w:tabs>
          <w:tab w:val="left" w:pos="1701"/>
        </w:tabs>
        <w:rPr>
          <w:snapToGrid w:val="0"/>
        </w:rPr>
      </w:pPr>
      <w:r w:rsidRPr="008F0F4C">
        <w:rPr>
          <w:b/>
          <w:snapToGrid w:val="0"/>
        </w:rPr>
        <w:t>Group call</w:t>
      </w:r>
      <w:r w:rsidRPr="008F0F4C">
        <w:rPr>
          <w:b/>
        </w:rPr>
        <w:t>:</w:t>
      </w:r>
      <w:r w:rsidRPr="008F0F4C">
        <w:rPr>
          <w:snapToGrid w:val="0"/>
        </w:rPr>
        <w:t xml:space="preserve"> The relationship that exists between the members of a group for the purpose of transferring data. More than one group call may exist in a group. A group call establishes an active group.</w:t>
      </w:r>
    </w:p>
    <w:p w14:paraId="1702C419" w14:textId="77777777" w:rsidR="003F7353" w:rsidRPr="008F0F4C" w:rsidRDefault="003F7353" w:rsidP="003F7353">
      <w:pPr>
        <w:tabs>
          <w:tab w:val="left" w:pos="1701"/>
        </w:tabs>
        <w:rPr>
          <w:snapToGrid w:val="0"/>
        </w:rPr>
      </w:pPr>
      <w:r w:rsidRPr="008F0F4C">
        <w:rPr>
          <w:b/>
          <w:snapToGrid w:val="0"/>
        </w:rPr>
        <w:t>Group call initiator</w:t>
      </w:r>
      <w:r w:rsidRPr="008F0F4C">
        <w:rPr>
          <w:b/>
        </w:rPr>
        <w:t>:</w:t>
      </w:r>
      <w:r w:rsidRPr="008F0F4C">
        <w:rPr>
          <w:snapToGrid w:val="0"/>
        </w:rPr>
        <w:t xml:space="preserve"> A member (or third party) authorised to initiate a group call. More than one member may initiate group calls.</w:t>
      </w:r>
    </w:p>
    <w:p w14:paraId="60299E8A" w14:textId="77777777" w:rsidR="003F7353" w:rsidRPr="008F0F4C" w:rsidRDefault="003F7353" w:rsidP="003F7353">
      <w:pPr>
        <w:tabs>
          <w:tab w:val="left" w:pos="1701"/>
        </w:tabs>
        <w:rPr>
          <w:snapToGrid w:val="0"/>
        </w:rPr>
      </w:pPr>
      <w:r w:rsidRPr="008F0F4C">
        <w:rPr>
          <w:b/>
          <w:snapToGrid w:val="0"/>
        </w:rPr>
        <w:t>Group call participant</w:t>
      </w:r>
      <w:r w:rsidRPr="008F0F4C">
        <w:rPr>
          <w:b/>
        </w:rPr>
        <w:t>:</w:t>
      </w:r>
      <w:r w:rsidRPr="008F0F4C">
        <w:rPr>
          <w:snapToGrid w:val="0"/>
        </w:rPr>
        <w:t xml:space="preserve"> A member of a group participating in a particular group call at a given time.</w:t>
      </w:r>
    </w:p>
    <w:p w14:paraId="37B3FB76" w14:textId="77777777" w:rsidR="003F7353" w:rsidRPr="008F0F4C" w:rsidRDefault="003F7353" w:rsidP="003F7353">
      <w:pPr>
        <w:tabs>
          <w:tab w:val="left" w:pos="1701"/>
        </w:tabs>
        <w:rPr>
          <w:snapToGrid w:val="0"/>
        </w:rPr>
      </w:pPr>
      <w:r w:rsidRPr="008F0F4C">
        <w:rPr>
          <w:b/>
          <w:snapToGrid w:val="0"/>
        </w:rPr>
        <w:t>Group call server</w:t>
      </w:r>
      <w:r w:rsidRPr="008F0F4C">
        <w:rPr>
          <w:b/>
        </w:rPr>
        <w:t>:</w:t>
      </w:r>
      <w:r w:rsidRPr="008F0F4C">
        <w:rPr>
          <w:snapToGrid w:val="0"/>
        </w:rPr>
        <w:t xml:space="preserve"> A logical entity that provides the group call service to the members.</w:t>
      </w:r>
    </w:p>
    <w:p w14:paraId="0EC2A3DB" w14:textId="77777777" w:rsidR="003F7353" w:rsidRPr="008F0F4C" w:rsidRDefault="003F7353" w:rsidP="003F7353">
      <w:pPr>
        <w:tabs>
          <w:tab w:val="left" w:pos="1701"/>
        </w:tabs>
        <w:rPr>
          <w:snapToGrid w:val="0"/>
        </w:rPr>
      </w:pPr>
      <w:r w:rsidRPr="008F0F4C">
        <w:rPr>
          <w:b/>
          <w:snapToGrid w:val="0"/>
        </w:rPr>
        <w:t>Group call service</w:t>
      </w:r>
      <w:r w:rsidRPr="008F0F4C">
        <w:rPr>
          <w:b/>
        </w:rPr>
        <w:t>:</w:t>
      </w:r>
      <w:r w:rsidRPr="008F0F4C">
        <w:rPr>
          <w:snapToGrid w:val="0"/>
        </w:rPr>
        <w:t xml:space="preserve"> A PTM service in which a relationship exists between participants of the group, and in which a single data unit transmitted by a source participant is received by multiple destination participants; it is a one-in, many-out service.</w:t>
      </w:r>
    </w:p>
    <w:p w14:paraId="5C14AEB2" w14:textId="77777777" w:rsidR="003F7353" w:rsidRPr="008F0F4C" w:rsidRDefault="003F7353" w:rsidP="003F7353">
      <w:pPr>
        <w:tabs>
          <w:tab w:val="left" w:pos="1701"/>
        </w:tabs>
        <w:rPr>
          <w:snapToGrid w:val="0"/>
        </w:rPr>
      </w:pPr>
      <w:r w:rsidRPr="008F0F4C">
        <w:rPr>
          <w:b/>
          <w:snapToGrid w:val="0"/>
        </w:rPr>
        <w:t>Group controller</w:t>
      </w:r>
      <w:r w:rsidRPr="008F0F4C">
        <w:rPr>
          <w:b/>
        </w:rPr>
        <w:t>:</w:t>
      </w:r>
      <w:r w:rsidRPr="008F0F4C">
        <w:rPr>
          <w:snapToGrid w:val="0"/>
        </w:rPr>
        <w:t xml:space="preserve"> The member (or third party) responsible for the group creation and membership control.</w:t>
      </w:r>
    </w:p>
    <w:p w14:paraId="207ECDF7" w14:textId="77777777" w:rsidR="003F7353" w:rsidRPr="008F0F4C" w:rsidRDefault="003F7353" w:rsidP="003F7353">
      <w:r w:rsidRPr="008F0F4C">
        <w:rPr>
          <w:b/>
        </w:rPr>
        <w:t>GSM/EDGE Radio Access Network</w:t>
      </w:r>
      <w:r w:rsidRPr="008F0F4C">
        <w:rPr>
          <w:b/>
          <w:snapToGrid w:val="0"/>
        </w:rPr>
        <w:t>:</w:t>
      </w:r>
      <w:r w:rsidRPr="008F0F4C">
        <w:rPr>
          <w:b/>
        </w:rPr>
        <w:t xml:space="preserve"> </w:t>
      </w:r>
      <w:r w:rsidRPr="008F0F4C">
        <w:t>GERAN is a conceptual term identifying that part of the network which consists of BSCs and BTSs between A/Gb or Iu and Um interfaces.</w:t>
      </w:r>
    </w:p>
    <w:p w14:paraId="3BB03467" w14:textId="77777777" w:rsidR="003F7353" w:rsidRPr="008F0F4C" w:rsidRDefault="003F7353" w:rsidP="003F7353">
      <w:pPr>
        <w:tabs>
          <w:tab w:val="left" w:pos="1701"/>
        </w:tabs>
        <w:rPr>
          <w:snapToGrid w:val="0"/>
        </w:rPr>
      </w:pPr>
      <w:r w:rsidRPr="008F0F4C">
        <w:rPr>
          <w:b/>
          <w:snapToGrid w:val="0"/>
        </w:rPr>
        <w:t>GSM BSS</w:t>
      </w:r>
      <w:r w:rsidRPr="008F0F4C">
        <w:rPr>
          <w:b/>
        </w:rPr>
        <w:t>:</w:t>
      </w:r>
      <w:r w:rsidRPr="008F0F4C">
        <w:rPr>
          <w:b/>
          <w:snapToGrid w:val="0"/>
        </w:rPr>
        <w:t xml:space="preserve"> </w:t>
      </w:r>
      <w:r w:rsidRPr="008F0F4C">
        <w:rPr>
          <w:snapToGrid w:val="0"/>
        </w:rPr>
        <w:t>refers in this specification to the GSM/GPRS access network.</w:t>
      </w:r>
    </w:p>
    <w:p w14:paraId="71D72BAE" w14:textId="77777777" w:rsidR="003F7353" w:rsidRPr="008F0F4C" w:rsidRDefault="003F7353" w:rsidP="003F7353">
      <w:pPr>
        <w:tabs>
          <w:tab w:val="left" w:pos="1701"/>
        </w:tabs>
        <w:rPr>
          <w:snapToGrid w:val="0"/>
        </w:rPr>
      </w:pPr>
      <w:r w:rsidRPr="008F0F4C">
        <w:rPr>
          <w:b/>
          <w:snapToGrid w:val="0"/>
        </w:rPr>
        <w:t>GSM core network</w:t>
      </w:r>
      <w:r w:rsidRPr="008F0F4C">
        <w:rPr>
          <w:b/>
        </w:rPr>
        <w:t>:</w:t>
      </w:r>
      <w:r w:rsidRPr="008F0F4C">
        <w:rPr>
          <w:b/>
          <w:snapToGrid w:val="0"/>
        </w:rPr>
        <w:t xml:space="preserve"> </w:t>
      </w:r>
      <w:r w:rsidRPr="008F0F4C">
        <w:rPr>
          <w:snapToGrid w:val="0"/>
        </w:rPr>
        <w:t xml:space="preserve">refers in this specification to the GSM </w:t>
      </w:r>
      <w:smartTag w:uri="urn:schemas-microsoft-com:office:smarttags" w:element="stockticker">
        <w:r w:rsidRPr="008F0F4C">
          <w:rPr>
            <w:snapToGrid w:val="0"/>
          </w:rPr>
          <w:t>NSS</w:t>
        </w:r>
      </w:smartTag>
      <w:r w:rsidRPr="008F0F4C">
        <w:rPr>
          <w:snapToGrid w:val="0"/>
        </w:rPr>
        <w:t xml:space="preserve"> and GPRS backbone infrastructure.</w:t>
      </w:r>
    </w:p>
    <w:p w14:paraId="66B3B15D" w14:textId="77777777" w:rsidR="003F7353" w:rsidRPr="008F0F4C" w:rsidRDefault="003F7353" w:rsidP="003F7353">
      <w:pPr>
        <w:rPr>
          <w:snapToGrid w:val="0"/>
        </w:rPr>
      </w:pPr>
      <w:r w:rsidRPr="008F0F4C">
        <w:rPr>
          <w:b/>
          <w:snapToGrid w:val="0"/>
        </w:rPr>
        <w:t>GSM coverage</w:t>
      </w:r>
      <w:r w:rsidRPr="008F0F4C">
        <w:rPr>
          <w:b/>
        </w:rPr>
        <w:t>:</w:t>
      </w:r>
      <w:r w:rsidRPr="008F0F4C">
        <w:rPr>
          <w:snapToGrid w:val="0"/>
        </w:rPr>
        <w:t xml:space="preserve"> an area where mobile cellular services are provided in accordance with GSM standards</w:t>
      </w:r>
    </w:p>
    <w:p w14:paraId="16A82011" w14:textId="77777777" w:rsidR="003F7353" w:rsidRPr="008F0F4C" w:rsidRDefault="003F7353" w:rsidP="003F7353">
      <w:r w:rsidRPr="008F0F4C">
        <w:rPr>
          <w:b/>
        </w:rPr>
        <w:t>GSM session:</w:t>
      </w:r>
      <w:r w:rsidRPr="008F0F4C">
        <w:t xml:space="preserve"> That part of the card session dedicated to the GSM operation.</w:t>
      </w:r>
    </w:p>
    <w:p w14:paraId="4AE2F980" w14:textId="77777777" w:rsidR="003F7353" w:rsidRPr="008F0F4C" w:rsidRDefault="003F7353" w:rsidP="003F7353">
      <w:r w:rsidRPr="008F0F4C">
        <w:rPr>
          <w:b/>
        </w:rPr>
        <w:t>Guaranteed service:</w:t>
      </w:r>
      <w:r w:rsidRPr="008F0F4C">
        <w:t xml:space="preserve"> A service model which provides highly reliable performance, with little or no variance in the measured performance criteria.</w:t>
      </w:r>
    </w:p>
    <w:p w14:paraId="008A8EBA" w14:textId="77777777" w:rsidR="003F7353" w:rsidRPr="008F0F4C" w:rsidRDefault="003F7353" w:rsidP="003F7353">
      <w:pPr>
        <w:pStyle w:val="Heading2"/>
      </w:pPr>
      <w:bookmarkStart w:id="28" w:name="_Toc11152823"/>
      <w:bookmarkStart w:id="29" w:name="_Toc90991623"/>
      <w:r w:rsidRPr="008F0F4C">
        <w:t>H</w:t>
      </w:r>
      <w:bookmarkEnd w:id="28"/>
      <w:bookmarkEnd w:id="29"/>
    </w:p>
    <w:p w14:paraId="5E922646" w14:textId="77777777" w:rsidR="003F7353" w:rsidRPr="008F0F4C" w:rsidRDefault="003F7353" w:rsidP="003F7353">
      <w:pPr>
        <w:rPr>
          <w:b/>
        </w:rPr>
      </w:pPr>
      <w:r w:rsidRPr="008F0F4C">
        <w:rPr>
          <w:b/>
        </w:rPr>
        <w:t xml:space="preserve">Handoff Gain/Loss (dB): </w:t>
      </w:r>
      <w:r w:rsidRPr="008F0F4C">
        <w:t>This is the gain/loss factor (+ or -) brought by handoff to maintain specified reliability at the cell boundary.</w:t>
      </w:r>
    </w:p>
    <w:p w14:paraId="27D327D2" w14:textId="77777777" w:rsidR="003F7353" w:rsidRPr="008F0F4C" w:rsidRDefault="003F7353" w:rsidP="003F7353">
      <w:r w:rsidRPr="008F0F4C">
        <w:rPr>
          <w:b/>
        </w:rPr>
        <w:t xml:space="preserve">Handover: </w:t>
      </w:r>
      <w:r w:rsidRPr="008F0F4C">
        <w:t>The transfer of a user</w:t>
      </w:r>
      <w:r w:rsidR="00086708" w:rsidRPr="008F0F4C">
        <w:t>'</w:t>
      </w:r>
      <w:r w:rsidRPr="008F0F4C">
        <w:t>s connection from one radio channel to another (can be the same or different cell).</w:t>
      </w:r>
    </w:p>
    <w:p w14:paraId="6AAB60CE" w14:textId="77777777" w:rsidR="003F7353" w:rsidRPr="008F0F4C" w:rsidRDefault="003F7353" w:rsidP="003F7353">
      <w:pPr>
        <w:rPr>
          <w:snapToGrid w:val="0"/>
        </w:rPr>
      </w:pPr>
      <w:r w:rsidRPr="008F0F4C">
        <w:rPr>
          <w:b/>
          <w:snapToGrid w:val="0"/>
        </w:rPr>
        <w:t>Handove</w:t>
      </w:r>
      <w:r w:rsidRPr="008F0F4C">
        <w:rPr>
          <w:snapToGrid w:val="0"/>
        </w:rPr>
        <w:t>r</w:t>
      </w:r>
      <w:r w:rsidRPr="008F0F4C">
        <w:rPr>
          <w:b/>
        </w:rPr>
        <w:t>:</w:t>
      </w:r>
      <w:r w:rsidRPr="008F0F4C">
        <w:rPr>
          <w:snapToGrid w:val="0"/>
        </w:rPr>
        <w:t xml:space="preserve"> The process in which the radio access network changes the radio transmitters or radio access mode or radio system used to provide the bearer services, while maintaining a defined bearer service QoS.</w:t>
      </w:r>
    </w:p>
    <w:p w14:paraId="4BAD9D8B" w14:textId="77777777" w:rsidR="003F7353" w:rsidRPr="008F0F4C" w:rsidRDefault="003F7353" w:rsidP="003F7353">
      <w:r w:rsidRPr="008F0F4C">
        <w:rPr>
          <w:b/>
        </w:rPr>
        <w:t xml:space="preserve">Hard Handover: </w:t>
      </w:r>
      <w:r w:rsidRPr="008F0F4C">
        <w:t>Hard handover is a category of handover procedures where all the old radio links in the UE  are abandoned before the new radio links are established.</w:t>
      </w:r>
    </w:p>
    <w:p w14:paraId="5E81CE1D" w14:textId="77777777" w:rsidR="003F7353" w:rsidRPr="008F0F4C" w:rsidRDefault="003F7353" w:rsidP="003F7353">
      <w:pPr>
        <w:rPr>
          <w:b/>
        </w:rPr>
      </w:pPr>
      <w:r w:rsidRPr="008F0F4C">
        <w:rPr>
          <w:b/>
        </w:rPr>
        <w:t>Heterogeneous Network:</w:t>
      </w:r>
      <w:r w:rsidRPr="008F0F4C">
        <w:t xml:space="preserve">  a 3GPP access network consisting of multiple cells with different characteristics (e.g., for the case of E-UTRA: a variety of e-NodeBs, Home e-NodeBs, e-UTRA Relays).</w:t>
      </w:r>
    </w:p>
    <w:p w14:paraId="34CD089A" w14:textId="77777777" w:rsidR="003F7353" w:rsidRPr="008F0F4C" w:rsidRDefault="003F7353" w:rsidP="003F7353">
      <w:pPr>
        <w:rPr>
          <w:b/>
        </w:rPr>
      </w:pPr>
      <w:r w:rsidRPr="008F0F4C">
        <w:rPr>
          <w:b/>
        </w:rPr>
        <w:t>HE-VASP:</w:t>
      </w:r>
      <w:r w:rsidRPr="008F0F4C">
        <w:t xml:space="preserve"> Home Environment Value Added Service Provider. This is a VASP that has an agreement with the Home Environment to provide services. The Home Environment provides services to the user in a managed way, possibly by collaborating with HE-VASPs, but this is transparent to the user. The same service could be provided by more than one HE-VASP and each HE-VASP can provide more than one service.</w:t>
      </w:r>
    </w:p>
    <w:p w14:paraId="38CFBC29" w14:textId="77777777" w:rsidR="003F7353" w:rsidRPr="008F0F4C" w:rsidRDefault="003F7353" w:rsidP="003F7353">
      <w:pPr>
        <w:rPr>
          <w:b/>
        </w:rPr>
      </w:pPr>
      <w:r w:rsidRPr="008F0F4C">
        <w:rPr>
          <w:b/>
        </w:rPr>
        <w:t xml:space="preserve">Home Environment: </w:t>
      </w:r>
      <w:r w:rsidRPr="008F0F4C">
        <w:t>responsible for overall provision and control of the Personal Service Environment of its subscribers.</w:t>
      </w:r>
    </w:p>
    <w:p w14:paraId="14723DEC" w14:textId="77777777" w:rsidR="003F7353" w:rsidRPr="008F0F4C" w:rsidRDefault="003F7353" w:rsidP="003F7353">
      <w:r w:rsidRPr="008F0F4C">
        <w:rPr>
          <w:b/>
        </w:rPr>
        <w:t>HNB Name</w:t>
      </w:r>
      <w:r w:rsidRPr="008F0F4C">
        <w:t>: The HNB Name is a broadcast string in free text format that provides a human readable name for the Home NodeB/eNodeB.</w:t>
      </w:r>
    </w:p>
    <w:p w14:paraId="7DBE5614" w14:textId="77777777" w:rsidR="003F7353" w:rsidRPr="008F0F4C" w:rsidRDefault="003F7353" w:rsidP="003F7353">
      <w:r w:rsidRPr="008F0F4C">
        <w:rPr>
          <w:b/>
        </w:rPr>
        <w:t xml:space="preserve">Home PLMN: </w:t>
      </w:r>
      <w:r w:rsidRPr="008F0F4C">
        <w:t xml:space="preserve">This is a PLMN where the </w:t>
      </w:r>
      <w:smartTag w:uri="urn:schemas-microsoft-com:office:smarttags" w:element="stockticker">
        <w:r w:rsidRPr="008F0F4C">
          <w:t>MCC</w:t>
        </w:r>
      </w:smartTag>
      <w:r w:rsidRPr="008F0F4C">
        <w:t xml:space="preserve"> and </w:t>
      </w:r>
      <w:smartTag w:uri="urn:schemas-microsoft-com:office:smarttags" w:element="stockticker">
        <w:r w:rsidRPr="008F0F4C">
          <w:t>MNC</w:t>
        </w:r>
      </w:smartTag>
      <w:r w:rsidRPr="008F0F4C">
        <w:t xml:space="preserve"> of the PLMN identity match the </w:t>
      </w:r>
      <w:smartTag w:uri="urn:schemas-microsoft-com:office:smarttags" w:element="stockticker">
        <w:r w:rsidRPr="008F0F4C">
          <w:t>MCC</w:t>
        </w:r>
      </w:smartTag>
      <w:r w:rsidRPr="008F0F4C">
        <w:t xml:space="preserve"> and </w:t>
      </w:r>
      <w:smartTag w:uri="urn:schemas-microsoft-com:office:smarttags" w:element="stockticker">
        <w:r w:rsidRPr="008F0F4C">
          <w:t>MNC</w:t>
        </w:r>
      </w:smartTag>
      <w:r w:rsidRPr="008F0F4C">
        <w:t xml:space="preserve"> of the </w:t>
      </w:r>
      <w:smartTag w:uri="urn:schemas-microsoft-com:office:smarttags" w:element="stockticker">
        <w:r w:rsidRPr="008F0F4C">
          <w:t>IMSI</w:t>
        </w:r>
      </w:smartTag>
      <w:r w:rsidRPr="008F0F4C">
        <w:t>. Matching criteria are defined in TS 23.122.</w:t>
      </w:r>
    </w:p>
    <w:p w14:paraId="09F94B2F" w14:textId="77777777" w:rsidR="003F7353" w:rsidRPr="008F0F4C" w:rsidRDefault="003F7353" w:rsidP="003F7353">
      <w:r w:rsidRPr="008F0F4C">
        <w:rPr>
          <w:b/>
        </w:rPr>
        <w:t>Hybrid cell:</w:t>
      </w:r>
      <w:r w:rsidRPr="008F0F4C">
        <w:t xml:space="preserve"> A cell broadcasting a </w:t>
      </w:r>
      <w:smartTag w:uri="urn:schemas-microsoft-com:office:smarttags" w:element="stockticker">
        <w:r w:rsidRPr="008F0F4C">
          <w:t>CSG</w:t>
        </w:r>
      </w:smartTag>
      <w:r w:rsidRPr="008F0F4C">
        <w:t xml:space="preserve"> indicator set to false and a specific </w:t>
      </w:r>
      <w:smartTag w:uri="urn:schemas-microsoft-com:office:smarttags" w:element="stockticker">
        <w:r w:rsidRPr="008F0F4C">
          <w:t>CSG</w:t>
        </w:r>
      </w:smartTag>
      <w:r w:rsidRPr="008F0F4C">
        <w:t xml:space="preserve"> identity. This cell is accessible as a </w:t>
      </w:r>
      <w:smartTag w:uri="urn:schemas-microsoft-com:office:smarttags" w:element="stockticker">
        <w:r w:rsidRPr="008F0F4C">
          <w:t>CSG</w:t>
        </w:r>
      </w:smartTag>
      <w:r w:rsidRPr="008F0F4C">
        <w:t xml:space="preserve"> cell by UEs which are members of the </w:t>
      </w:r>
      <w:smartTag w:uri="urn:schemas-microsoft-com:office:smarttags" w:element="stockticker">
        <w:r w:rsidRPr="008F0F4C">
          <w:t>CSG</w:t>
        </w:r>
      </w:smartTag>
      <w:r w:rsidRPr="008F0F4C">
        <w:t xml:space="preserve"> and as a normal cell by all other UEs.</w:t>
      </w:r>
    </w:p>
    <w:p w14:paraId="3BC5FEC0" w14:textId="77777777" w:rsidR="003F7353" w:rsidRPr="008F0F4C" w:rsidRDefault="003F7353" w:rsidP="003F7353">
      <w:pPr>
        <w:pStyle w:val="Heading2"/>
      </w:pPr>
      <w:bookmarkStart w:id="30" w:name="_Toc11152824"/>
      <w:bookmarkStart w:id="31" w:name="_Toc90991624"/>
      <w:r w:rsidRPr="008F0F4C">
        <w:t>I</w:t>
      </w:r>
      <w:bookmarkEnd w:id="30"/>
      <w:bookmarkEnd w:id="31"/>
    </w:p>
    <w:p w14:paraId="35CAD9D4" w14:textId="77777777" w:rsidR="003F7353" w:rsidRPr="008F0F4C" w:rsidRDefault="003F7353" w:rsidP="003F7353">
      <w:pPr>
        <w:rPr>
          <w:snapToGrid w:val="0"/>
        </w:rPr>
      </w:pPr>
      <w:r w:rsidRPr="008F0F4C">
        <w:rPr>
          <w:b/>
          <w:snapToGrid w:val="0"/>
        </w:rPr>
        <w:t>IC Card</w:t>
      </w:r>
      <w:r w:rsidRPr="008F0F4C">
        <w:rPr>
          <w:b/>
        </w:rPr>
        <w:t>:</w:t>
      </w:r>
      <w:r w:rsidRPr="008F0F4C">
        <w:rPr>
          <w:b/>
          <w:snapToGrid w:val="0"/>
        </w:rPr>
        <w:t xml:space="preserve"> </w:t>
      </w:r>
      <w:r w:rsidRPr="008F0F4C">
        <w:rPr>
          <w:snapToGrid w:val="0"/>
        </w:rPr>
        <w:t>A card holding an Integrated Circuit containing subscriber, end user, authentication and/or application data for one or more applications.</w:t>
      </w:r>
    </w:p>
    <w:p w14:paraId="421357D5" w14:textId="77777777" w:rsidR="003F7353" w:rsidRPr="008F0F4C" w:rsidRDefault="003F7353" w:rsidP="003F7353">
      <w:r w:rsidRPr="008F0F4C">
        <w:rPr>
          <w:b/>
        </w:rPr>
        <w:t xml:space="preserve">IC card </w:t>
      </w:r>
      <w:smartTag w:uri="urn:schemas-microsoft-com:office:smarttags" w:element="stockticker">
        <w:r w:rsidRPr="008F0F4C">
          <w:rPr>
            <w:b/>
          </w:rPr>
          <w:t>SIM</w:t>
        </w:r>
      </w:smartTag>
      <w:r w:rsidRPr="008F0F4C">
        <w:rPr>
          <w:b/>
        </w:rPr>
        <w:t>:</w:t>
      </w:r>
      <w:r w:rsidRPr="008F0F4C">
        <w:t xml:space="preserve"> Obsolete term for ID</w:t>
      </w:r>
      <w:r w:rsidRPr="008F0F4C">
        <w:noBreakHyphen/>
        <w:t xml:space="preserve">1 </w:t>
      </w:r>
      <w:smartTag w:uri="urn:schemas-microsoft-com:office:smarttags" w:element="stockticker">
        <w:r w:rsidRPr="008F0F4C">
          <w:t>SIM</w:t>
        </w:r>
      </w:smartTag>
      <w:r w:rsidRPr="008F0F4C">
        <w:t xml:space="preserve">. </w:t>
      </w:r>
    </w:p>
    <w:p w14:paraId="7B1D5A98" w14:textId="77777777" w:rsidR="003F7353" w:rsidRPr="008F0F4C" w:rsidRDefault="003F7353" w:rsidP="003F7353">
      <w:r w:rsidRPr="008F0F4C">
        <w:rPr>
          <w:b/>
        </w:rPr>
        <w:t>ICS proforma:</w:t>
      </w:r>
      <w:r w:rsidRPr="008F0F4C">
        <w:t xml:space="preserve"> A document, in the form of a questionnaire, which when completed for an implementation or system becomes an ICS.</w:t>
      </w:r>
    </w:p>
    <w:p w14:paraId="30297FB7" w14:textId="77777777" w:rsidR="003F7353" w:rsidRPr="008F0F4C" w:rsidRDefault="003F7353" w:rsidP="003F7353">
      <w:r w:rsidRPr="008F0F4C">
        <w:rPr>
          <w:b/>
          <w:bCs/>
        </w:rPr>
        <w:t xml:space="preserve">ID-000 </w:t>
      </w:r>
      <w:smartTag w:uri="urn:schemas-microsoft-com:office:smarttags" w:element="stockticker">
        <w:r w:rsidRPr="008F0F4C">
          <w:rPr>
            <w:b/>
            <w:bCs/>
          </w:rPr>
          <w:t>SIM</w:t>
        </w:r>
      </w:smartTag>
      <w:r w:rsidRPr="008F0F4C">
        <w:rPr>
          <w:b/>
          <w:bCs/>
        </w:rPr>
        <w:t>:</w:t>
      </w:r>
      <w:r w:rsidRPr="008F0F4C">
        <w:t xml:space="preserve"> A UICC having the form on an ID-000 card (see </w:t>
      </w:r>
      <w:smartTag w:uri="urn:schemas-microsoft-com:office:smarttags" w:element="stockticker">
        <w:r w:rsidRPr="008F0F4C">
          <w:t>ISO</w:t>
        </w:r>
      </w:smartTag>
      <w:r w:rsidRPr="008F0F4C">
        <w:t xml:space="preserve"> 7816-1 [24]) that contains a </w:t>
      </w:r>
      <w:smartTag w:uri="urn:schemas-microsoft-com:office:smarttags" w:element="stockticker">
        <w:r w:rsidRPr="008F0F4C">
          <w:t>SIM</w:t>
        </w:r>
      </w:smartTag>
      <w:r w:rsidRPr="008F0F4C">
        <w:t xml:space="preserve"> application.</w:t>
      </w:r>
    </w:p>
    <w:p w14:paraId="43156B1E" w14:textId="77777777" w:rsidR="003F7353" w:rsidRPr="008F0F4C" w:rsidRDefault="003F7353" w:rsidP="003F7353">
      <w:r w:rsidRPr="008F0F4C">
        <w:rPr>
          <w:b/>
        </w:rPr>
        <w:t>ID</w:t>
      </w:r>
      <w:r w:rsidRPr="008F0F4C">
        <w:rPr>
          <w:b/>
        </w:rPr>
        <w:noBreakHyphen/>
        <w:t xml:space="preserve">1 </w:t>
      </w:r>
      <w:smartTag w:uri="urn:schemas-microsoft-com:office:smarttags" w:element="stockticker">
        <w:r w:rsidRPr="008F0F4C">
          <w:rPr>
            <w:b/>
          </w:rPr>
          <w:t>SIM</w:t>
        </w:r>
      </w:smartTag>
      <w:r w:rsidRPr="008F0F4C">
        <w:rPr>
          <w:b/>
        </w:rPr>
        <w:t>:</w:t>
      </w:r>
      <w:r w:rsidRPr="008F0F4C">
        <w:t xml:space="preserve"> A UICC having the format of an ID</w:t>
      </w:r>
      <w:r w:rsidRPr="008F0F4C">
        <w:noBreakHyphen/>
        <w:t xml:space="preserve">1 card (see </w:t>
      </w:r>
      <w:smartTag w:uri="urn:schemas-microsoft-com:office:smarttags" w:element="stockticker">
        <w:r w:rsidRPr="008F0F4C">
          <w:t>ISO</w:t>
        </w:r>
      </w:smartTag>
      <w:r w:rsidRPr="008F0F4C">
        <w:t> 7816</w:t>
      </w:r>
      <w:r w:rsidRPr="008F0F4C">
        <w:noBreakHyphen/>
        <w:t xml:space="preserve">1 [24]) that contains a </w:t>
      </w:r>
      <w:smartTag w:uri="urn:schemas-microsoft-com:office:smarttags" w:element="stockticker">
        <w:r w:rsidRPr="008F0F4C">
          <w:t>SIM</w:t>
        </w:r>
      </w:smartTag>
      <w:r w:rsidRPr="008F0F4C">
        <w:t>.</w:t>
      </w:r>
    </w:p>
    <w:p w14:paraId="27BB3D5C" w14:textId="77777777" w:rsidR="003F7353" w:rsidRPr="008F0F4C" w:rsidRDefault="003F7353" w:rsidP="003F7353">
      <w:r w:rsidRPr="008F0F4C">
        <w:rPr>
          <w:b/>
        </w:rPr>
        <w:t xml:space="preserve">Idle mode: </w:t>
      </w:r>
      <w:r w:rsidRPr="008F0F4C">
        <w:t xml:space="preserve">The state of UE switched on but which does not have any established </w:t>
      </w:r>
      <w:smartTag w:uri="urn:schemas-microsoft-com:office:smarttags" w:element="stockticker">
        <w:r w:rsidRPr="008F0F4C">
          <w:t>RRC</w:t>
        </w:r>
      </w:smartTag>
      <w:r w:rsidRPr="008F0F4C">
        <w:t xml:space="preserve"> connection.</w:t>
      </w:r>
    </w:p>
    <w:p w14:paraId="552DB5A2" w14:textId="77777777" w:rsidR="003F7353" w:rsidRPr="008F0F4C" w:rsidRDefault="003F7353" w:rsidP="003F7353">
      <w:r w:rsidRPr="008F0F4C">
        <w:rPr>
          <w:b/>
        </w:rPr>
        <w:t>IP Flow Mobility</w:t>
      </w:r>
      <w:r w:rsidRPr="008F0F4C">
        <w:t>: distribution of IP flows on a UE between 3GPP and WLAN available accesses based on the different characteristics of the IP flows, the operator policies and the capabilities of the available accesses.</w:t>
      </w:r>
    </w:p>
    <w:p w14:paraId="559DDF11" w14:textId="77777777" w:rsidR="003F7353" w:rsidRPr="008F0F4C" w:rsidRDefault="003F7353" w:rsidP="003F7353">
      <w:r w:rsidRPr="008F0F4C">
        <w:rPr>
          <w:b/>
        </w:rPr>
        <w:t>Implementation capability:</w:t>
      </w:r>
      <w:r w:rsidRPr="008F0F4C">
        <w:t xml:space="preserve"> A capability that relates to a particular technical domain. Examples: a spreading factor of 128 (in the domain of the physical layer); the A5 algorithm; a 64 bit key length  (in the domain of security); a power output of 21 dBm (in the domain of transmitter performance); support of </w:t>
      </w:r>
      <w:smartTag w:uri="urn:schemas-microsoft-com:office:smarttags" w:element="stockticker">
        <w:r w:rsidRPr="008F0F4C">
          <w:t>AMR</w:t>
        </w:r>
      </w:smartTag>
      <w:r w:rsidRPr="008F0F4C">
        <w:t xml:space="preserve"> Codec (in the domain of the Codec); support of CHV1 (in the domain of the USIM). </w:t>
      </w:r>
    </w:p>
    <w:p w14:paraId="24837980" w14:textId="77777777" w:rsidR="003F7353" w:rsidRPr="008F0F4C" w:rsidRDefault="003F7353" w:rsidP="003F7353">
      <w:r w:rsidRPr="008F0F4C">
        <w:rPr>
          <w:b/>
        </w:rPr>
        <w:t>Implementation Conformance Statement (ICS):</w:t>
      </w:r>
      <w:r w:rsidRPr="008F0F4C">
        <w:t xml:space="preserve"> A statement made by the supplier of an implementation or system claimed to conform to a given specification, stating which capabilities have been implemented. The ICS can take several forms: protocol ICS, profile ICS, profile specific ICS, information object ICS, etc.</w:t>
      </w:r>
    </w:p>
    <w:p w14:paraId="62D8F3AC" w14:textId="77777777" w:rsidR="003F7353" w:rsidRPr="008F0F4C" w:rsidRDefault="003F7353" w:rsidP="003F7353">
      <w:pPr>
        <w:rPr>
          <w:rFonts w:eastAsia="?? ??"/>
        </w:rPr>
      </w:pPr>
      <w:r w:rsidRPr="008F0F4C">
        <w:rPr>
          <w:b/>
        </w:rPr>
        <w:t xml:space="preserve">Information Data Rate: </w:t>
      </w:r>
      <w:r w:rsidRPr="008F0F4C">
        <w:rPr>
          <w:rFonts w:eastAsia="?? ??"/>
        </w:rPr>
        <w:t>Rate of the user information, which must be transmitted over the Air Interface. For example, output rate of the voice codec.</w:t>
      </w:r>
    </w:p>
    <w:p w14:paraId="3808F4F6" w14:textId="77777777" w:rsidR="003F7353" w:rsidRPr="008F0F4C" w:rsidRDefault="003F7353" w:rsidP="003F7353">
      <w:r w:rsidRPr="008F0F4C">
        <w:rPr>
          <w:b/>
        </w:rPr>
        <w:t xml:space="preserve">Initial paging information: </w:t>
      </w:r>
      <w:r w:rsidRPr="008F0F4C">
        <w:t>This information indicates if the UE needs to continue to read more paging information and eventually receive a page message.</w:t>
      </w:r>
    </w:p>
    <w:p w14:paraId="4AAA5549" w14:textId="77777777" w:rsidR="003F7353" w:rsidRPr="008F0F4C" w:rsidRDefault="003F7353" w:rsidP="003F7353">
      <w:r w:rsidRPr="008F0F4C">
        <w:rPr>
          <w:b/>
        </w:rPr>
        <w:t xml:space="preserve">Initial paging occasion: </w:t>
      </w:r>
      <w:r w:rsidRPr="008F0F4C">
        <w:t>The paging occasion the UE uses as starting point for its paging DRX cycle.</w:t>
      </w:r>
    </w:p>
    <w:p w14:paraId="0396BC26" w14:textId="77777777" w:rsidR="003F7353" w:rsidRPr="008F0F4C" w:rsidRDefault="003F7353" w:rsidP="003F7353">
      <w:pPr>
        <w:rPr>
          <w:snapToGrid w:val="0"/>
        </w:rPr>
      </w:pPr>
      <w:r w:rsidRPr="008F0F4C">
        <w:rPr>
          <w:b/>
          <w:snapToGrid w:val="0"/>
        </w:rPr>
        <w:t>Integrity</w:t>
      </w:r>
      <w:r w:rsidRPr="008F0F4C">
        <w:rPr>
          <w:b/>
        </w:rPr>
        <w:t>:</w:t>
      </w:r>
      <w:r w:rsidRPr="008F0F4C">
        <w:rPr>
          <w:b/>
          <w:snapToGrid w:val="0"/>
        </w:rPr>
        <w:t xml:space="preserve"> </w:t>
      </w:r>
      <w:r w:rsidRPr="008F0F4C">
        <w:rPr>
          <w:snapToGrid w:val="0"/>
        </w:rPr>
        <w:t>(in the context of security) The avoidance of unauthorised modification of information.</w:t>
      </w:r>
    </w:p>
    <w:p w14:paraId="48BC9D20" w14:textId="77777777" w:rsidR="003F7353" w:rsidRPr="008F0F4C" w:rsidRDefault="003F7353" w:rsidP="003F7353">
      <w:r w:rsidRPr="008F0F4C">
        <w:rPr>
          <w:b/>
        </w:rPr>
        <w:t>Inter</w:t>
      </w:r>
      <w:r w:rsidRPr="008F0F4C">
        <w:rPr>
          <w:b/>
        </w:rPr>
        <w:noBreakHyphen/>
        <w:t xml:space="preserve">cell handover: </w:t>
      </w:r>
      <w:r w:rsidRPr="008F0F4C">
        <w:t>A handover between different cells. An inter</w:t>
      </w:r>
      <w:r w:rsidRPr="008F0F4C">
        <w:noBreakHyphen/>
        <w:t>cell handover requires network connections to be altered.</w:t>
      </w:r>
    </w:p>
    <w:p w14:paraId="06E4AB9F" w14:textId="77777777" w:rsidR="003F7353" w:rsidRPr="008F0F4C" w:rsidRDefault="003F7353" w:rsidP="003F7353">
      <w:pPr>
        <w:rPr>
          <w:snapToGrid w:val="0"/>
        </w:rPr>
      </w:pPr>
      <w:r w:rsidRPr="008F0F4C">
        <w:rPr>
          <w:b/>
          <w:snapToGrid w:val="0"/>
        </w:rPr>
        <w:t>Inter PLMN handove</w:t>
      </w:r>
      <w:r w:rsidRPr="008F0F4C">
        <w:rPr>
          <w:snapToGrid w:val="0"/>
        </w:rPr>
        <w:t>r</w:t>
      </w:r>
      <w:r w:rsidRPr="008F0F4C">
        <w:rPr>
          <w:b/>
        </w:rPr>
        <w:t>:</w:t>
      </w:r>
      <w:r w:rsidRPr="008F0F4C">
        <w:rPr>
          <w:snapToGrid w:val="0"/>
        </w:rPr>
        <w:t xml:space="preserve"> Handover between different PLMNs, ie having different </w:t>
      </w:r>
      <w:smartTag w:uri="urn:schemas-microsoft-com:office:smarttags" w:element="stockticker">
        <w:r w:rsidRPr="008F0F4C">
          <w:rPr>
            <w:snapToGrid w:val="0"/>
          </w:rPr>
          <w:t>MCC</w:t>
        </w:r>
      </w:smartTag>
      <w:r w:rsidRPr="008F0F4C">
        <w:rPr>
          <w:snapToGrid w:val="0"/>
        </w:rPr>
        <w:t>-</w:t>
      </w:r>
      <w:smartTag w:uri="urn:schemas-microsoft-com:office:smarttags" w:element="stockticker">
        <w:r w:rsidRPr="008F0F4C">
          <w:rPr>
            <w:snapToGrid w:val="0"/>
          </w:rPr>
          <w:t>MNC</w:t>
        </w:r>
      </w:smartTag>
      <w:r w:rsidRPr="008F0F4C">
        <w:rPr>
          <w:snapToGrid w:val="0"/>
        </w:rPr>
        <w:t>.</w:t>
      </w:r>
    </w:p>
    <w:p w14:paraId="0D98A1D2" w14:textId="77777777" w:rsidR="003F7353" w:rsidRPr="008F0F4C" w:rsidRDefault="003F7353" w:rsidP="003F7353">
      <w:pPr>
        <w:rPr>
          <w:snapToGrid w:val="0"/>
        </w:rPr>
      </w:pPr>
      <w:r w:rsidRPr="008F0F4C">
        <w:rPr>
          <w:b/>
          <w:snapToGrid w:val="0"/>
        </w:rPr>
        <w:t>Inter system handover</w:t>
      </w:r>
      <w:r w:rsidRPr="008F0F4C">
        <w:rPr>
          <w:b/>
        </w:rPr>
        <w:t>:</w:t>
      </w:r>
      <w:r w:rsidRPr="008F0F4C">
        <w:rPr>
          <w:b/>
          <w:snapToGrid w:val="0"/>
        </w:rPr>
        <w:t xml:space="preserve"> </w:t>
      </w:r>
      <w:r w:rsidRPr="008F0F4C">
        <w:rPr>
          <w:snapToGrid w:val="0"/>
        </w:rPr>
        <w:t>Handover between networks using different radiosystems , e.g. UMTS – GSM.</w:t>
      </w:r>
    </w:p>
    <w:p w14:paraId="3384AB77" w14:textId="77777777" w:rsidR="003F7353" w:rsidRPr="008F0F4C" w:rsidRDefault="003F7353" w:rsidP="003F7353">
      <w:pPr>
        <w:rPr>
          <w:snapToGrid w:val="0"/>
        </w:rPr>
      </w:pPr>
      <w:r w:rsidRPr="008F0F4C">
        <w:rPr>
          <w:b/>
          <w:snapToGrid w:val="0"/>
        </w:rPr>
        <w:t>Interactive service</w:t>
      </w:r>
      <w:r w:rsidRPr="008F0F4C">
        <w:rPr>
          <w:b/>
        </w:rPr>
        <w:t>:</w:t>
      </w:r>
      <w:r w:rsidRPr="008F0F4C">
        <w:rPr>
          <w:snapToGrid w:val="0"/>
        </w:rPr>
        <w:t xml:space="preserve"> A service which provides the means for bi-directional exchange of information between users. Interactive services are divided into three classes of services: conversational services, messaging services and retrieval services (source: </w:t>
      </w:r>
      <w:smartTag w:uri="urn:schemas-microsoft-com:office:smarttags" w:element="stockticker">
        <w:r w:rsidRPr="008F0F4C">
          <w:rPr>
            <w:snapToGrid w:val="0"/>
          </w:rPr>
          <w:t>ITU</w:t>
        </w:r>
      </w:smartTag>
      <w:r w:rsidRPr="008F0F4C">
        <w:rPr>
          <w:snapToGrid w:val="0"/>
        </w:rPr>
        <w:t>-T I.113).</w:t>
      </w:r>
    </w:p>
    <w:p w14:paraId="03B2B439" w14:textId="77777777" w:rsidR="003F7353" w:rsidRPr="008F0F4C" w:rsidRDefault="003F7353" w:rsidP="003F7353">
      <w:pPr>
        <w:rPr>
          <w:snapToGrid w:val="0"/>
        </w:rPr>
      </w:pPr>
      <w:r w:rsidRPr="008F0F4C">
        <w:rPr>
          <w:b/>
          <w:snapToGrid w:val="0"/>
        </w:rPr>
        <w:t>Interface</w:t>
      </w:r>
      <w:r w:rsidRPr="008F0F4C">
        <w:rPr>
          <w:b/>
        </w:rPr>
        <w:t>:</w:t>
      </w:r>
      <w:r w:rsidRPr="008F0F4C">
        <w:rPr>
          <w:snapToGrid w:val="0"/>
        </w:rPr>
        <w:t xml:space="preserve"> The common boundary between two associated systems (source: </w:t>
      </w:r>
      <w:smartTag w:uri="urn:schemas-microsoft-com:office:smarttags" w:element="stockticker">
        <w:r w:rsidRPr="008F0F4C">
          <w:rPr>
            <w:snapToGrid w:val="0"/>
          </w:rPr>
          <w:t>ITU</w:t>
        </w:r>
      </w:smartTag>
      <w:r w:rsidRPr="008F0F4C">
        <w:rPr>
          <w:snapToGrid w:val="0"/>
        </w:rPr>
        <w:t>-T I.112).</w:t>
      </w:r>
    </w:p>
    <w:p w14:paraId="79B8A6D3" w14:textId="77777777" w:rsidR="003F7353" w:rsidRPr="008F0F4C" w:rsidRDefault="003F7353" w:rsidP="003F7353">
      <w:pPr>
        <w:rPr>
          <w:snapToGrid w:val="0"/>
        </w:rPr>
      </w:pPr>
      <w:r w:rsidRPr="008F0F4C">
        <w:rPr>
          <w:b/>
          <w:snapToGrid w:val="0"/>
        </w:rPr>
        <w:t>International Mobile Station Equipment Identity (IMEI)</w:t>
      </w:r>
      <w:r w:rsidRPr="008F0F4C">
        <w:rPr>
          <w:b/>
        </w:rPr>
        <w:t>:</w:t>
      </w:r>
      <w:r w:rsidRPr="008F0F4C">
        <w:rPr>
          <w:snapToGrid w:val="0"/>
        </w:rPr>
        <w:t xml:space="preserve"> An </w:t>
      </w:r>
      <w:r w:rsidR="0022582F" w:rsidRPr="008F0F4C">
        <w:rPr>
          <w:snapToGrid w:val="0"/>
        </w:rPr>
        <w:t>"</w:t>
      </w:r>
      <w:r w:rsidRPr="008F0F4C">
        <w:rPr>
          <w:snapToGrid w:val="0"/>
        </w:rPr>
        <w:t>International Mobile Station Equipment Identity</w:t>
      </w:r>
      <w:r w:rsidR="0022582F" w:rsidRPr="008F0F4C">
        <w:rPr>
          <w:snapToGrid w:val="0"/>
        </w:rPr>
        <w:t>"</w:t>
      </w:r>
      <w:r w:rsidRPr="008F0F4C">
        <w:rPr>
          <w:snapToGrid w:val="0"/>
        </w:rPr>
        <w:t xml:space="preserve"> is a unique number which shall be allocated to each individual mobile station equipment  in the PLMN and shall be unconditionally implemented by the MS manufacturer.</w:t>
      </w:r>
    </w:p>
    <w:p w14:paraId="3BE4EEBA" w14:textId="77777777" w:rsidR="003F7353" w:rsidRPr="008F0F4C" w:rsidRDefault="003F7353" w:rsidP="003F7353">
      <w:pPr>
        <w:rPr>
          <w:snapToGrid w:val="0"/>
        </w:rPr>
      </w:pPr>
      <w:r w:rsidRPr="008F0F4C">
        <w:rPr>
          <w:b/>
          <w:snapToGrid w:val="0"/>
        </w:rPr>
        <w:t>International mobile user number (IMUN)</w:t>
      </w:r>
      <w:r w:rsidRPr="008F0F4C">
        <w:rPr>
          <w:b/>
        </w:rPr>
        <w:t>:</w:t>
      </w:r>
      <w:r w:rsidRPr="008F0F4C">
        <w:rPr>
          <w:b/>
          <w:snapToGrid w:val="0"/>
        </w:rPr>
        <w:t xml:space="preserve"> </w:t>
      </w:r>
      <w:r w:rsidRPr="008F0F4C">
        <w:rPr>
          <w:snapToGrid w:val="0"/>
        </w:rPr>
        <w:t>The International Mobile User Number is a diallable number allocated to a 3GPP System user.</w:t>
      </w:r>
    </w:p>
    <w:p w14:paraId="58A73BFF" w14:textId="77777777" w:rsidR="003F7353" w:rsidRPr="008F0F4C" w:rsidRDefault="003F7353" w:rsidP="003F7353">
      <w:r w:rsidRPr="008F0F4C">
        <w:rPr>
          <w:b/>
        </w:rPr>
        <w:t xml:space="preserve">Interference Signal Code Power (ISCP): </w:t>
      </w:r>
      <w:r w:rsidRPr="008F0F4C">
        <w:t xml:space="preserve">Given only interference power is received, the average power of the received signal after despreading and combining. </w:t>
      </w:r>
    </w:p>
    <w:p w14:paraId="22B58B17" w14:textId="77777777" w:rsidR="003F7353" w:rsidRPr="008F0F4C" w:rsidRDefault="003F7353" w:rsidP="003F7353">
      <w:pPr>
        <w:rPr>
          <w:bCs/>
        </w:rPr>
      </w:pPr>
      <w:r w:rsidRPr="008F0F4C">
        <w:rPr>
          <w:b/>
        </w:rPr>
        <w:t xml:space="preserve">Interpreter: </w:t>
      </w:r>
      <w:r w:rsidRPr="008F0F4C">
        <w:rPr>
          <w:bCs/>
        </w:rPr>
        <w:t xml:space="preserve"> A software program that simulates a hypothetical computer by performing the operations defined by the instructions of this computer.(see also </w:t>
      </w:r>
      <w:r w:rsidR="00086708" w:rsidRPr="008F0F4C">
        <w:rPr>
          <w:bCs/>
        </w:rPr>
        <w:t>'</w:t>
      </w:r>
      <w:r w:rsidRPr="008F0F4C">
        <w:rPr>
          <w:bCs/>
        </w:rPr>
        <w:t>byte code</w:t>
      </w:r>
      <w:r w:rsidR="00086708" w:rsidRPr="008F0F4C">
        <w:rPr>
          <w:bCs/>
        </w:rPr>
        <w:t>'</w:t>
      </w:r>
      <w:r w:rsidRPr="008F0F4C">
        <w:rPr>
          <w:bCs/>
        </w:rPr>
        <w:t xml:space="preserve"> and </w:t>
      </w:r>
      <w:r w:rsidR="00086708" w:rsidRPr="008F0F4C">
        <w:rPr>
          <w:bCs/>
        </w:rPr>
        <w:t>'</w:t>
      </w:r>
      <w:r w:rsidRPr="008F0F4C">
        <w:rPr>
          <w:bCs/>
        </w:rPr>
        <w:t>virtual machine</w:t>
      </w:r>
      <w:r w:rsidR="00086708" w:rsidRPr="008F0F4C">
        <w:rPr>
          <w:bCs/>
        </w:rPr>
        <w:t>'</w:t>
      </w:r>
      <w:r w:rsidRPr="008F0F4C">
        <w:rPr>
          <w:bCs/>
        </w:rPr>
        <w:t>).</w:t>
      </w:r>
    </w:p>
    <w:p w14:paraId="29A5C8F3" w14:textId="77777777" w:rsidR="003F7353" w:rsidRPr="008F0F4C" w:rsidRDefault="003F7353" w:rsidP="003F7353">
      <w:r w:rsidRPr="008F0F4C">
        <w:rPr>
          <w:b/>
          <w:bCs/>
        </w:rPr>
        <w:t>Interworking WLAN (I-WLAN)</w:t>
      </w:r>
      <w:r w:rsidRPr="008F0F4C">
        <w:t>: A WLAN that interworks with a 3GPP system.</w:t>
      </w:r>
    </w:p>
    <w:p w14:paraId="581AD2B7" w14:textId="77777777" w:rsidR="003F7353" w:rsidRPr="008F0F4C" w:rsidRDefault="003F7353" w:rsidP="003F7353">
      <w:r w:rsidRPr="008F0F4C">
        <w:rPr>
          <w:b/>
        </w:rPr>
        <w:t>Intra</w:t>
      </w:r>
      <w:r w:rsidRPr="008F0F4C">
        <w:rPr>
          <w:b/>
        </w:rPr>
        <w:noBreakHyphen/>
        <w:t xml:space="preserve">cell handover: </w:t>
      </w:r>
      <w:r w:rsidRPr="008F0F4C">
        <w:t>A handover within one sector or between different sectors of the same cell. An intra</w:t>
      </w:r>
      <w:r w:rsidRPr="008F0F4C">
        <w:noBreakHyphen/>
        <w:t>cell handover does not require network connections to be altered.</w:t>
      </w:r>
    </w:p>
    <w:p w14:paraId="1812986A" w14:textId="77777777" w:rsidR="003F7353" w:rsidRPr="008F0F4C" w:rsidRDefault="003F7353" w:rsidP="003F7353">
      <w:pPr>
        <w:rPr>
          <w:snapToGrid w:val="0"/>
        </w:rPr>
      </w:pPr>
      <w:r w:rsidRPr="008F0F4C">
        <w:rPr>
          <w:b/>
          <w:snapToGrid w:val="0"/>
        </w:rPr>
        <w:t>Intra PLMN handove</w:t>
      </w:r>
      <w:r w:rsidRPr="008F0F4C">
        <w:rPr>
          <w:snapToGrid w:val="0"/>
        </w:rPr>
        <w:t>r</w:t>
      </w:r>
      <w:r w:rsidRPr="008F0F4C">
        <w:rPr>
          <w:b/>
        </w:rPr>
        <w:t>:</w:t>
      </w:r>
      <w:r w:rsidRPr="008F0F4C">
        <w:rPr>
          <w:snapToGrid w:val="0"/>
        </w:rPr>
        <w:t xml:space="preserve"> Handover within the same network, ie having the same </w:t>
      </w:r>
      <w:smartTag w:uri="urn:schemas-microsoft-com:office:smarttags" w:element="stockticker">
        <w:r w:rsidRPr="008F0F4C">
          <w:rPr>
            <w:snapToGrid w:val="0"/>
          </w:rPr>
          <w:t>MCC</w:t>
        </w:r>
      </w:smartTag>
      <w:r w:rsidRPr="008F0F4C">
        <w:rPr>
          <w:snapToGrid w:val="0"/>
        </w:rPr>
        <w:t>-</w:t>
      </w:r>
      <w:smartTag w:uri="urn:schemas-microsoft-com:office:smarttags" w:element="stockticker">
        <w:r w:rsidRPr="008F0F4C">
          <w:rPr>
            <w:snapToGrid w:val="0"/>
          </w:rPr>
          <w:t>MNC</w:t>
        </w:r>
      </w:smartTag>
      <w:r w:rsidRPr="008F0F4C">
        <w:rPr>
          <w:snapToGrid w:val="0"/>
        </w:rPr>
        <w:t xml:space="preserve"> regardless of radio access system. </w:t>
      </w:r>
    </w:p>
    <w:p w14:paraId="1C6DDD7F" w14:textId="77777777" w:rsidR="003F7353" w:rsidRPr="008F0F4C" w:rsidRDefault="003F7353" w:rsidP="003F7353">
      <w:pPr>
        <w:pStyle w:val="NO"/>
        <w:rPr>
          <w:snapToGrid w:val="0"/>
        </w:rPr>
      </w:pPr>
      <w:r w:rsidRPr="008F0F4C">
        <w:rPr>
          <w:snapToGrid w:val="0"/>
        </w:rPr>
        <w:t>Note:</w:t>
      </w:r>
      <w:r w:rsidRPr="008F0F4C">
        <w:rPr>
          <w:snapToGrid w:val="0"/>
        </w:rPr>
        <w:tab/>
        <w:t xml:space="preserve">this includes the case of UMTS &lt;&gt;GSM handover where </w:t>
      </w:r>
      <w:smartTag w:uri="urn:schemas-microsoft-com:office:smarttags" w:element="stockticker">
        <w:r w:rsidRPr="008F0F4C">
          <w:rPr>
            <w:snapToGrid w:val="0"/>
          </w:rPr>
          <w:t>MCC</w:t>
        </w:r>
      </w:smartTag>
      <w:r w:rsidRPr="008F0F4C">
        <w:rPr>
          <w:snapToGrid w:val="0"/>
        </w:rPr>
        <w:t>-</w:t>
      </w:r>
      <w:smartTag w:uri="urn:schemas-microsoft-com:office:smarttags" w:element="stockticker">
        <w:r w:rsidRPr="008F0F4C">
          <w:rPr>
            <w:snapToGrid w:val="0"/>
          </w:rPr>
          <w:t>MNC</w:t>
        </w:r>
      </w:smartTag>
      <w:r w:rsidRPr="008F0F4C">
        <w:rPr>
          <w:snapToGrid w:val="0"/>
        </w:rPr>
        <w:t xml:space="preserve"> are the same in both cases.</w:t>
      </w:r>
    </w:p>
    <w:p w14:paraId="3DD71373" w14:textId="77777777" w:rsidR="003F7353" w:rsidRPr="008F0F4C" w:rsidRDefault="003F7353" w:rsidP="003F7353">
      <w:pPr>
        <w:rPr>
          <w:snapToGrid w:val="0"/>
        </w:rPr>
      </w:pPr>
      <w:r w:rsidRPr="008F0F4C">
        <w:rPr>
          <w:b/>
        </w:rPr>
        <w:t>IP-Connectivity Access Network (IP-CAN):</w:t>
      </w:r>
      <w:r w:rsidRPr="008F0F4C">
        <w:t xml:space="preserve"> The collection of network entities and interfaces that provides the underlying IP transport connectivity between the UE and the IMS entities</w:t>
      </w:r>
      <w:r w:rsidRPr="008F0F4C">
        <w:rPr>
          <w:b/>
          <w:bCs/>
        </w:rPr>
        <w:t xml:space="preserve">. </w:t>
      </w:r>
      <w:r w:rsidRPr="008F0F4C">
        <w:t xml:space="preserve">An example of an </w:t>
      </w:r>
      <w:r w:rsidR="0022582F" w:rsidRPr="008F0F4C">
        <w:t>"</w:t>
      </w:r>
      <w:r w:rsidRPr="008F0F4C">
        <w:t>IP-Connectivity Access Network</w:t>
      </w:r>
      <w:r w:rsidR="0022582F" w:rsidRPr="008F0F4C">
        <w:t>"</w:t>
      </w:r>
      <w:r w:rsidRPr="008F0F4C">
        <w:t xml:space="preserve"> is GPRS.</w:t>
      </w:r>
    </w:p>
    <w:p w14:paraId="7F11F319" w14:textId="77777777" w:rsidR="003F7353" w:rsidRPr="008F0F4C" w:rsidRDefault="003F7353" w:rsidP="003F7353">
      <w:pPr>
        <w:rPr>
          <w:snapToGrid w:val="0"/>
        </w:rPr>
      </w:pPr>
      <w:r w:rsidRPr="008F0F4C">
        <w:rPr>
          <w:b/>
        </w:rPr>
        <w:t>IP-Connectivity Access Network bearer (IP-CAN bearer):</w:t>
      </w:r>
      <w:r w:rsidRPr="008F0F4C">
        <w:t xml:space="preserve"> The data communications bearer provided by the IP-Connectivity Access Network. When using GPRS, the IP-Connectivity Access Network bearers are provided by PDP Contexts.</w:t>
      </w:r>
    </w:p>
    <w:p w14:paraId="6EA7FB7E" w14:textId="77777777" w:rsidR="003F7353" w:rsidRPr="008F0F4C" w:rsidRDefault="003F7353" w:rsidP="003F7353">
      <w:pPr>
        <w:rPr>
          <w:snapToGrid w:val="0"/>
        </w:rPr>
      </w:pPr>
      <w:r w:rsidRPr="008F0F4C">
        <w:rPr>
          <w:b/>
        </w:rPr>
        <w:t>IRP Information Model:</w:t>
      </w:r>
      <w:r w:rsidRPr="008F0F4C">
        <w:t xml:space="preserve"> An IRP Information Model consists of an IRP Information Service and a Network Resource Model (see below for definitions of IRP Information Service and Network Resource Model).</w:t>
      </w:r>
    </w:p>
    <w:p w14:paraId="3D6802E4" w14:textId="77777777" w:rsidR="003F7353" w:rsidRPr="008F0F4C" w:rsidRDefault="003F7353" w:rsidP="003F7353">
      <w:pPr>
        <w:rPr>
          <w:snapToGrid w:val="0"/>
        </w:rPr>
      </w:pPr>
      <w:r w:rsidRPr="008F0F4C">
        <w:rPr>
          <w:b/>
        </w:rPr>
        <w:t>IRP Information Service:</w:t>
      </w:r>
      <w:r w:rsidRPr="008F0F4C">
        <w:t xml:space="preserve"> An IRP Information Service describes the information flow and support objects for a certain functional area, e.g. the alarm information service in the fault management area. As an example of support objects, for the Alarm IRP there is the alarm record and alarm list.</w:t>
      </w:r>
    </w:p>
    <w:p w14:paraId="5A43B0E1" w14:textId="77777777" w:rsidR="003F7353" w:rsidRPr="008F0F4C" w:rsidRDefault="003F7353" w:rsidP="003F7353">
      <w:pPr>
        <w:rPr>
          <w:snapToGrid w:val="0"/>
        </w:rPr>
      </w:pPr>
      <w:r w:rsidRPr="008F0F4C">
        <w:rPr>
          <w:b/>
        </w:rPr>
        <w:t>IRP Solution Set:</w:t>
      </w:r>
      <w:r w:rsidRPr="008F0F4C">
        <w:t xml:space="preserve"> An IRP Solution Set is a mapping of the IRP Information Service to one of several technologies (CORBA/IDL, SNMP/SMI, CMIP/GDMO, etc.). An IRP Information Service can be mapped to several different IRP Solution Sets. Different technology selections may be done for different IRPs.</w:t>
      </w:r>
    </w:p>
    <w:p w14:paraId="71E58F96" w14:textId="77777777" w:rsidR="003F7353" w:rsidRPr="008F0F4C" w:rsidRDefault="003F7353" w:rsidP="003F7353">
      <w:pPr>
        <w:rPr>
          <w:snapToGrid w:val="0"/>
        </w:rPr>
      </w:pPr>
      <w:r w:rsidRPr="008F0F4C">
        <w:rPr>
          <w:b/>
          <w:snapToGrid w:val="0"/>
        </w:rPr>
        <w:t>Inter System Change</w:t>
      </w:r>
      <w:r w:rsidRPr="008F0F4C">
        <w:rPr>
          <w:snapToGrid w:val="0"/>
        </w:rPr>
        <w:t xml:space="preserve">: a change of radio access between different radio access technologies such as GSM and UMTS. </w:t>
      </w:r>
    </w:p>
    <w:p w14:paraId="0EC26442" w14:textId="77777777" w:rsidR="00C12DFE" w:rsidRPr="008F0F4C" w:rsidRDefault="00C12DFE" w:rsidP="00C12DFE">
      <w:pPr>
        <w:rPr>
          <w:color w:val="000000"/>
        </w:rPr>
      </w:pPr>
      <w:r w:rsidRPr="008F0F4C">
        <w:rPr>
          <w:b/>
          <w:snapToGrid w:val="0"/>
        </w:rPr>
        <w:t>IMS Credentials (</w:t>
      </w:r>
      <w:smartTag w:uri="urn:schemas-microsoft-com:office:smarttags" w:element="stockticker">
        <w:r w:rsidRPr="008F0F4C">
          <w:rPr>
            <w:b/>
            <w:snapToGrid w:val="0"/>
          </w:rPr>
          <w:t>IMC</w:t>
        </w:r>
      </w:smartTag>
      <w:r w:rsidRPr="008F0F4C">
        <w:rPr>
          <w:b/>
          <w:snapToGrid w:val="0"/>
        </w:rPr>
        <w:t xml:space="preserve">): </w:t>
      </w:r>
      <w:r w:rsidRPr="008F0F4C">
        <w:t>A set of IMS security data and functions for IMS access by a terminal that does not support any 3GPP access technology</w:t>
      </w:r>
      <w:r w:rsidRPr="004A3081">
        <w:rPr>
          <w:b/>
          <w:bCs/>
          <w:i/>
          <w:iCs/>
        </w:rPr>
        <w:t xml:space="preserve"> </w:t>
      </w:r>
      <w:r w:rsidRPr="004A3081">
        <w:t xml:space="preserve">or </w:t>
      </w:r>
      <w:r>
        <w:t xml:space="preserve">by </w:t>
      </w:r>
      <w:r w:rsidRPr="004A3081">
        <w:t xml:space="preserve">a terminal accessing IMS </w:t>
      </w:r>
      <w:r>
        <w:t>via</w:t>
      </w:r>
      <w:r w:rsidRPr="004A3081">
        <w:t xml:space="preserve"> S</w:t>
      </w:r>
      <w:r>
        <w:t xml:space="preserve">tandalone </w:t>
      </w:r>
      <w:r w:rsidRPr="004A3081">
        <w:t>N</w:t>
      </w:r>
      <w:r>
        <w:t>on-</w:t>
      </w:r>
      <w:r w:rsidRPr="004A3081">
        <w:t>P</w:t>
      </w:r>
      <w:r>
        <w:t xml:space="preserve">ublic </w:t>
      </w:r>
      <w:r w:rsidRPr="004A3081">
        <w:t>N</w:t>
      </w:r>
      <w:r>
        <w:t>etwork access</w:t>
      </w:r>
      <w:r w:rsidRPr="008F0F4C">
        <w:t xml:space="preserve">. The </w:t>
      </w:r>
      <w:smartTag w:uri="urn:schemas-microsoft-com:office:smarttags" w:element="stockticker">
        <w:r w:rsidRPr="008F0F4C">
          <w:t>IMC</w:t>
        </w:r>
      </w:smartTag>
      <w:r w:rsidRPr="008F0F4C">
        <w:t xml:space="preserve"> is not including an ISIM or a USIM. The </w:t>
      </w:r>
      <w:smartTag w:uri="urn:schemas-microsoft-com:office:smarttags" w:element="stockticker">
        <w:r w:rsidRPr="008F0F4C">
          <w:t>IMC</w:t>
        </w:r>
      </w:smartTag>
      <w:r w:rsidRPr="008F0F4C">
        <w:t xml:space="preserve"> is not used if ISIM or USIM is present.</w:t>
      </w:r>
    </w:p>
    <w:p w14:paraId="528CE7B5" w14:textId="77777777" w:rsidR="003F7353" w:rsidRPr="008F0F4C" w:rsidRDefault="003F7353" w:rsidP="003F7353">
      <w:r w:rsidRPr="008F0F4C">
        <w:rPr>
          <w:b/>
        </w:rPr>
        <w:t>IMS Multimedia Telephony:</w:t>
      </w:r>
      <w:r w:rsidRPr="008F0F4C">
        <w:t xml:space="preserve"> A service that allows multimedia conversational communications between two or more users. It provides real time bidirectional conversational transfer of media, e.g. speech, video, text or other types of data. The IMS multimedia telephony service includes Supplementary Services and takes account of regulatory requirements. </w:t>
      </w:r>
    </w:p>
    <w:p w14:paraId="02A1D948" w14:textId="77777777" w:rsidR="003F7353" w:rsidRPr="008F0F4C" w:rsidRDefault="003F7353" w:rsidP="003F7353">
      <w:pPr>
        <w:rPr>
          <w:snapToGrid w:val="0"/>
        </w:rPr>
      </w:pPr>
      <w:r w:rsidRPr="008F0F4C">
        <w:rPr>
          <w:b/>
          <w:bCs/>
        </w:rPr>
        <w:t xml:space="preserve">IMS </w:t>
      </w:r>
      <w:smartTag w:uri="urn:schemas-microsoft-com:office:smarttags" w:element="stockticker">
        <w:r w:rsidRPr="008F0F4C">
          <w:rPr>
            <w:b/>
            <w:bCs/>
          </w:rPr>
          <w:t>SIM</w:t>
        </w:r>
      </w:smartTag>
      <w:r w:rsidRPr="008F0F4C">
        <w:rPr>
          <w:b/>
          <w:bCs/>
        </w:rPr>
        <w:t xml:space="preserve"> (ISIM): </w:t>
      </w:r>
      <w:r w:rsidRPr="008F0F4C">
        <w:t>An application residing on the UICC that provides access to IP Multimedia Services.</w:t>
      </w:r>
    </w:p>
    <w:p w14:paraId="1619606C" w14:textId="77777777" w:rsidR="003F7353" w:rsidRPr="008F0F4C" w:rsidRDefault="003F7353" w:rsidP="003F7353">
      <w:r w:rsidRPr="008F0F4C">
        <w:rPr>
          <w:b/>
        </w:rPr>
        <w:t xml:space="preserve">Iu: </w:t>
      </w:r>
      <w:r w:rsidRPr="008F0F4C">
        <w:t xml:space="preserve">Interconnection point between an RNC or a </w:t>
      </w:r>
      <w:smartTag w:uri="urn:schemas-microsoft-com:office:smarttags" w:element="stockticker">
        <w:r w:rsidRPr="008F0F4C">
          <w:t>BSC</w:t>
        </w:r>
      </w:smartTag>
      <w:r w:rsidRPr="008F0F4C">
        <w:t xml:space="preserve"> and a 3G Core Network. It is also considered as a reference point.</w:t>
      </w:r>
    </w:p>
    <w:p w14:paraId="6694CABA" w14:textId="77777777" w:rsidR="003F7353" w:rsidRPr="008F0F4C" w:rsidRDefault="003F7353" w:rsidP="003F7353">
      <w:r w:rsidRPr="008F0F4C">
        <w:rPr>
          <w:b/>
          <w:bCs/>
        </w:rPr>
        <w:t>Iu-flex:</w:t>
      </w:r>
      <w:r w:rsidRPr="008F0F4C">
        <w:t xml:space="preserve">  Routing functionality for intra domain connection of RAN nodes to multiple CN nodes.</w:t>
      </w:r>
    </w:p>
    <w:p w14:paraId="75323AF4" w14:textId="77777777" w:rsidR="003F7353" w:rsidRPr="008F0F4C" w:rsidRDefault="003F7353" w:rsidP="003F7353">
      <w:pPr>
        <w:rPr>
          <w:bCs/>
        </w:rPr>
      </w:pPr>
      <w:r w:rsidRPr="00941ABA">
        <w:rPr>
          <w:b/>
        </w:rPr>
        <w:t>Iu mode</w:t>
      </w:r>
      <w:r w:rsidRPr="008F0F4C">
        <w:rPr>
          <w:bCs/>
        </w:rPr>
        <w:t>: mode of operation of the MS when connected to the Core Network via GERAN or UTRAN and the Iu interface.</w:t>
      </w:r>
    </w:p>
    <w:p w14:paraId="230C865F" w14:textId="77777777" w:rsidR="003F7353" w:rsidRPr="008F0F4C" w:rsidRDefault="003F7353" w:rsidP="003F7353">
      <w:r w:rsidRPr="008F0F4C">
        <w:rPr>
          <w:b/>
        </w:rPr>
        <w:t xml:space="preserve">Iub: </w:t>
      </w:r>
      <w:r w:rsidRPr="008F0F4C">
        <w:t>Interface between an RNC and a Node B.</w:t>
      </w:r>
    </w:p>
    <w:p w14:paraId="328BBB5C" w14:textId="77777777" w:rsidR="003F7353" w:rsidRPr="008F0F4C" w:rsidRDefault="003F7353" w:rsidP="003F7353">
      <w:r w:rsidRPr="008F0F4C">
        <w:rPr>
          <w:b/>
        </w:rPr>
        <w:t xml:space="preserve">Iur: </w:t>
      </w:r>
      <w:r w:rsidRPr="008F0F4C">
        <w:t>A logical interface between two RNC. Whilst logically representing a point to point link between RNC, the physical realisation may not be a point to point link.</w:t>
      </w:r>
    </w:p>
    <w:p w14:paraId="359F91E3" w14:textId="77777777" w:rsidR="003F7353" w:rsidRPr="008F0F4C" w:rsidRDefault="003F7353" w:rsidP="003F7353">
      <w:pPr>
        <w:pStyle w:val="Heading2"/>
      </w:pPr>
      <w:bookmarkStart w:id="32" w:name="_Toc11152825"/>
      <w:bookmarkStart w:id="33" w:name="_Toc90991625"/>
      <w:r w:rsidRPr="008F0F4C">
        <w:t>J</w:t>
      </w:r>
      <w:bookmarkEnd w:id="32"/>
      <w:bookmarkEnd w:id="33"/>
    </w:p>
    <w:p w14:paraId="45AC86A9" w14:textId="77777777" w:rsidR="003F7353" w:rsidRPr="008F0F4C" w:rsidRDefault="003F7353" w:rsidP="003F7353">
      <w:r w:rsidRPr="008F0F4C">
        <w:t>&lt;void&gt;</w:t>
      </w:r>
    </w:p>
    <w:p w14:paraId="06B6C908" w14:textId="77777777" w:rsidR="003F7353" w:rsidRPr="008F0F4C" w:rsidRDefault="003F7353" w:rsidP="003F7353">
      <w:pPr>
        <w:pStyle w:val="Heading2"/>
      </w:pPr>
      <w:bookmarkStart w:id="34" w:name="_Toc11152826"/>
      <w:bookmarkStart w:id="35" w:name="_Toc90991626"/>
      <w:r w:rsidRPr="008F0F4C">
        <w:t>K</w:t>
      </w:r>
      <w:bookmarkEnd w:id="34"/>
      <w:bookmarkEnd w:id="35"/>
    </w:p>
    <w:p w14:paraId="2D4ADDE5" w14:textId="77777777" w:rsidR="003F7353" w:rsidRPr="008F0F4C" w:rsidRDefault="003F7353" w:rsidP="003F7353">
      <w:r w:rsidRPr="008F0F4C">
        <w:rPr>
          <w:b/>
        </w:rPr>
        <w:t>Key pair:</w:t>
      </w:r>
      <w:r w:rsidRPr="008F0F4C">
        <w:t xml:space="preserve"> Key pairs are matching private and public keys. If a block of data is encrypted using the private key, the public key from the pair can be used to decrypt it. The private key is never divulged to any other party, but the public key is available, e.g. in a certificate.</w:t>
      </w:r>
    </w:p>
    <w:p w14:paraId="2C2F778E" w14:textId="77777777" w:rsidR="003F7353" w:rsidRPr="008F0F4C" w:rsidRDefault="003F7353" w:rsidP="003F7353">
      <w:pPr>
        <w:pStyle w:val="Heading2"/>
      </w:pPr>
      <w:bookmarkStart w:id="36" w:name="_Toc11152827"/>
      <w:bookmarkStart w:id="37" w:name="_Toc90991627"/>
      <w:r w:rsidRPr="008F0F4C">
        <w:t>L</w:t>
      </w:r>
      <w:bookmarkEnd w:id="36"/>
      <w:bookmarkEnd w:id="37"/>
    </w:p>
    <w:p w14:paraId="340A4280" w14:textId="77777777" w:rsidR="003F7353" w:rsidRPr="008F0F4C" w:rsidRDefault="003F7353" w:rsidP="003F7353">
      <w:pPr>
        <w:rPr>
          <w:snapToGrid w:val="0"/>
          <w:color w:val="000000"/>
        </w:rPr>
      </w:pPr>
      <w:r w:rsidRPr="008F0F4C">
        <w:rPr>
          <w:b/>
          <w:snapToGrid w:val="0"/>
          <w:color w:val="000000"/>
        </w:rPr>
        <w:t>Local Service</w:t>
      </w:r>
      <w:r w:rsidRPr="008F0F4C">
        <w:rPr>
          <w:b/>
        </w:rPr>
        <w:t>:</w:t>
      </w:r>
      <w:r w:rsidRPr="008F0F4C">
        <w:rPr>
          <w:b/>
          <w:snapToGrid w:val="0"/>
          <w:color w:val="000000"/>
        </w:rPr>
        <w:t xml:space="preserve"> </w:t>
      </w:r>
      <w:r w:rsidRPr="008F0F4C">
        <w:t>Services, which are provided by current roamed to network that are not HE services</w:t>
      </w:r>
      <w:r w:rsidRPr="008F0F4C">
        <w:rPr>
          <w:snapToGrid w:val="0"/>
          <w:color w:val="000000"/>
        </w:rPr>
        <w:t>. The same service can be provided by a network as a local service to inbound roamers and as a HE service to the subscribers of this network.</w:t>
      </w:r>
    </w:p>
    <w:p w14:paraId="08A60005" w14:textId="77777777" w:rsidR="003F7353" w:rsidRPr="008F0F4C" w:rsidRDefault="003F7353" w:rsidP="003F7353">
      <w:pPr>
        <w:rPr>
          <w:snapToGrid w:val="0"/>
          <w:color w:val="000000"/>
        </w:rPr>
      </w:pPr>
      <w:r w:rsidRPr="008F0F4C">
        <w:rPr>
          <w:b/>
          <w:snapToGrid w:val="0"/>
          <w:color w:val="000000"/>
        </w:rPr>
        <w:t>Local IP Access (LIPA):</w:t>
      </w:r>
      <w:r w:rsidRPr="008F0F4C">
        <w:rPr>
          <w:snapToGrid w:val="0"/>
          <w:color w:val="000000"/>
        </w:rPr>
        <w:t xml:space="preserve"> Allows an IP-capable UE connected via a H(e)NB direct access to other IP-capable devices in the local residential/corporate IP network.</w:t>
      </w:r>
    </w:p>
    <w:p w14:paraId="635B7949" w14:textId="77777777" w:rsidR="003F7353" w:rsidRPr="008F0F4C" w:rsidRDefault="003F7353" w:rsidP="003F7353">
      <w:pPr>
        <w:rPr>
          <w:b/>
        </w:rPr>
      </w:pPr>
      <w:r w:rsidRPr="008F0F4C">
        <w:rPr>
          <w:b/>
        </w:rPr>
        <w:t>Localised Service Area (LSA):</w:t>
      </w:r>
      <w:r w:rsidRPr="008F0F4C">
        <w:t xml:space="preserve"> A LSA is an operator-defined group of cells, for which specific access conditions apply. This may correspond to an area in which the Core Network offers specific services. A LSA may be defined within a PLMN or globally. Therefore, a LSA may offer a non-contiguous radio coverage.</w:t>
      </w:r>
    </w:p>
    <w:p w14:paraId="4748CB92" w14:textId="77777777" w:rsidR="003F7353" w:rsidRPr="008F0F4C" w:rsidRDefault="003F7353" w:rsidP="003F7353">
      <w:r w:rsidRPr="008F0F4C">
        <w:rPr>
          <w:b/>
        </w:rPr>
        <w:t xml:space="preserve">Location Registration (LR): </w:t>
      </w:r>
      <w:r w:rsidRPr="008F0F4C">
        <w:t>The UE registers its presence in a registration area, for instance regularly or when entering a new registration area.</w:t>
      </w:r>
    </w:p>
    <w:p w14:paraId="4EB68903" w14:textId="77777777" w:rsidR="003F7353" w:rsidRPr="008F0F4C" w:rsidRDefault="003F7353" w:rsidP="003F7353">
      <w:r w:rsidRPr="008F0F4C">
        <w:rPr>
          <w:b/>
        </w:rPr>
        <w:t xml:space="preserve">Logical Channel: </w:t>
      </w:r>
      <w:r w:rsidRPr="008F0F4C">
        <w:t xml:space="preserve">A logical channel is an information stream dedicated to the transfer of a specific type of information over the radio interface. Logical Channels are provided on top of the </w:t>
      </w:r>
      <w:smartTag w:uri="urn:schemas-microsoft-com:office:smarttags" w:element="stockticker">
        <w:r w:rsidRPr="008F0F4C">
          <w:t>MAC</w:t>
        </w:r>
      </w:smartTag>
      <w:r w:rsidRPr="008F0F4C">
        <w:t xml:space="preserve"> layer. </w:t>
      </w:r>
    </w:p>
    <w:p w14:paraId="4BB32449" w14:textId="77777777" w:rsidR="003F7353" w:rsidRPr="008F0F4C" w:rsidRDefault="003F7353" w:rsidP="003F7353">
      <w:r w:rsidRPr="008F0F4C">
        <w:rPr>
          <w:b/>
          <w:bCs/>
        </w:rPr>
        <w:t>Logical Channel</w:t>
      </w:r>
      <w:r w:rsidRPr="008F0F4C">
        <w:t xml:space="preserve"> (UICC): A command/response communication context multiplexed on the physical channel between the ME and the UICC.</w:t>
      </w:r>
    </w:p>
    <w:p w14:paraId="3283E973" w14:textId="77777777" w:rsidR="003F7353" w:rsidRPr="008F0F4C" w:rsidRDefault="003F7353" w:rsidP="003F7353">
      <w:r w:rsidRPr="008F0F4C">
        <w:rPr>
          <w:b/>
        </w:rPr>
        <w:t xml:space="preserve">Logical Model: </w:t>
      </w:r>
      <w:r w:rsidRPr="008F0F4C">
        <w:t>A Logical Model defines an abstract view of a network or network element by means of information objects representing network element, aggregations of network elements, the topological relationship between the elements, endpoints of connections (termination points), and transport entities (such as connections) that transport information between two or more termination points.</w:t>
      </w:r>
      <w:r w:rsidRPr="008F0F4C">
        <w:br/>
        <w:t>The information objects defined in the Logical Model are used, among others, by connection management functions. In this way a physical implementation independent management is achieved.</w:t>
      </w:r>
    </w:p>
    <w:p w14:paraId="099FADF5" w14:textId="77777777" w:rsidR="003F7353" w:rsidRPr="008F0F4C" w:rsidRDefault="003F7353" w:rsidP="003F7353">
      <w:r w:rsidRPr="008F0F4C">
        <w:rPr>
          <w:b/>
        </w:rPr>
        <w:t xml:space="preserve">Logical O&amp;M: </w:t>
      </w:r>
      <w:r w:rsidRPr="008F0F4C">
        <w:t>Logical O&amp;M is the signalling associated with the control of logical resources (channels, cells,) owned by the RNC but physically implemented in the Node B. The RNC controls these logical resources. A number of O&amp;M procedures physically implemented in Node B impact on the logical resources and therefore require an information exchange between RNC and Node B. All messages needed to support this information exchange are classified as Logical O&amp;M forming an integral part of NBAP.</w:t>
      </w:r>
    </w:p>
    <w:p w14:paraId="4DE146ED" w14:textId="77777777" w:rsidR="003F7353" w:rsidRPr="008F0F4C" w:rsidRDefault="003F7353" w:rsidP="003F7353">
      <w:r w:rsidRPr="008F0F4C">
        <w:rPr>
          <w:b/>
        </w:rPr>
        <w:t>Lower RF bandwidth edge:</w:t>
      </w:r>
      <w:r w:rsidRPr="008F0F4C">
        <w:t xml:space="preserve"> The frequency of the lower edge of the Base Station RF bandwidth, used as a frequency reference point for transmitter and receiver requirements</w:t>
      </w:r>
    </w:p>
    <w:p w14:paraId="566AD168" w14:textId="77777777" w:rsidR="003F7353" w:rsidRPr="008F0F4C" w:rsidRDefault="003F7353" w:rsidP="003F7353">
      <w:r w:rsidRPr="008F0F4C">
        <w:rPr>
          <w:b/>
        </w:rPr>
        <w:t xml:space="preserve">LSA exclusive access cell: </w:t>
      </w:r>
      <w:r w:rsidRPr="008F0F4C">
        <w:t>A UE may only camp on this cell if the cell belongs to the LSAs to which the user has subscribed. Nevertheless, if no other cells are available, the UE of non-LSA users may originate emergency calls from this cell.</w:t>
      </w:r>
    </w:p>
    <w:p w14:paraId="5AF05E6B" w14:textId="77777777" w:rsidR="003F7353" w:rsidRPr="008F0F4C" w:rsidRDefault="003F7353" w:rsidP="003F7353">
      <w:r w:rsidRPr="008F0F4C">
        <w:rPr>
          <w:b/>
        </w:rPr>
        <w:t>LSA only access:</w:t>
      </w:r>
      <w:r w:rsidRPr="008F0F4C">
        <w:t xml:space="preserve"> When LSA only access applies to the user, the UE can only access cells that belong to the LSAs to which the user has subscribed. Outside the coverage area of the subscribed LSAs, the UE may camp on other cells and limited services apply.</w:t>
      </w:r>
    </w:p>
    <w:p w14:paraId="52630E54" w14:textId="77777777" w:rsidR="003F7353" w:rsidRPr="008F0F4C" w:rsidRDefault="003F7353" w:rsidP="003F7353">
      <w:r w:rsidRPr="008F0F4C">
        <w:rPr>
          <w:b/>
        </w:rPr>
        <w:t>LSA preferential access cell:</w:t>
      </w:r>
      <w:r w:rsidRPr="008F0F4C">
        <w:t xml:space="preserve"> A LSA preferential access cell is a cell which is part of the LSA. UEs of users that have subscribed to a LSA of a LSA-preferential-access cell have higher priority to resources than non-LSA users in the same cell.</w:t>
      </w:r>
    </w:p>
    <w:p w14:paraId="3D299617" w14:textId="77777777" w:rsidR="003F7353" w:rsidRPr="008F0F4C" w:rsidRDefault="003F7353" w:rsidP="003F7353">
      <w:pPr>
        <w:pStyle w:val="Heading2"/>
      </w:pPr>
      <w:bookmarkStart w:id="38" w:name="_Toc11152828"/>
      <w:bookmarkStart w:id="39" w:name="_Toc90991628"/>
      <w:r w:rsidRPr="008F0F4C">
        <w:t>M</w:t>
      </w:r>
      <w:bookmarkEnd w:id="38"/>
      <w:bookmarkEnd w:id="39"/>
    </w:p>
    <w:p w14:paraId="7F6FC792" w14:textId="77777777" w:rsidR="003F7353" w:rsidRPr="008F0F4C" w:rsidRDefault="003F7353" w:rsidP="003F7353">
      <w:r w:rsidRPr="008F0F4C">
        <w:rPr>
          <w:b/>
        </w:rPr>
        <w:t xml:space="preserve">Macro cells: </w:t>
      </w:r>
      <w:r w:rsidR="0022582F" w:rsidRPr="008F0F4C">
        <w:t>"</w:t>
      </w:r>
      <w:r w:rsidRPr="008F0F4C">
        <w:t>Macro cells</w:t>
      </w:r>
      <w:r w:rsidR="0022582F" w:rsidRPr="008F0F4C">
        <w:t>"</w:t>
      </w:r>
      <w:r w:rsidRPr="008F0F4C">
        <w:t xml:space="preserve"> are outdoor cells with a large cell radius.</w:t>
      </w:r>
    </w:p>
    <w:p w14:paraId="7E48165C" w14:textId="77777777" w:rsidR="003F7353" w:rsidRPr="008F0F4C" w:rsidRDefault="003F7353" w:rsidP="003F7353">
      <w:r w:rsidRPr="008F0F4C">
        <w:rPr>
          <w:b/>
        </w:rPr>
        <w:t xml:space="preserve">Macro diversity handover: </w:t>
      </w:r>
      <w:r w:rsidR="0022582F" w:rsidRPr="008F0F4C">
        <w:t>"</w:t>
      </w:r>
      <w:r w:rsidRPr="008F0F4C">
        <w:t>Macro diversity</w:t>
      </w:r>
      <w:r w:rsidR="0022582F" w:rsidRPr="008F0F4C">
        <w:t>"</w:t>
      </w:r>
      <w:r w:rsidRPr="008F0F4C">
        <w:t xml:space="preserve"> is a operation state in which a User Equipment simultaneously has radio links with two or more UTRAN access points for the sole aim of improving quality of the radio connection or providing seamless.</w:t>
      </w:r>
    </w:p>
    <w:p w14:paraId="2E8EBE09" w14:textId="77777777" w:rsidR="003F7353" w:rsidRPr="008F0F4C" w:rsidRDefault="003F7353" w:rsidP="003F7353">
      <w:r w:rsidRPr="008F0F4C">
        <w:rPr>
          <w:b/>
        </w:rPr>
        <w:t>Management Infrastructure:</w:t>
      </w:r>
      <w:r w:rsidRPr="008F0F4C">
        <w:t xml:space="preserve"> The collection of systems (computers and telecommunications) a </w:t>
      </w:r>
      <w:r w:rsidRPr="008F0F4C">
        <w:rPr>
          <w:snapToGrid w:val="0"/>
        </w:rPr>
        <w:t>3GPP System</w:t>
      </w:r>
      <w:r w:rsidRPr="008F0F4C">
        <w:t xml:space="preserve"> Organisation has in order to manage a </w:t>
      </w:r>
      <w:r w:rsidRPr="008F0F4C">
        <w:rPr>
          <w:snapToGrid w:val="0"/>
        </w:rPr>
        <w:t>3GPP System</w:t>
      </w:r>
      <w:r w:rsidRPr="008F0F4C">
        <w:t>.</w:t>
      </w:r>
    </w:p>
    <w:p w14:paraId="351D276D" w14:textId="77777777" w:rsidR="003F7353" w:rsidRPr="008F0F4C" w:rsidRDefault="003F7353" w:rsidP="003F7353">
      <w:r w:rsidRPr="008F0F4C">
        <w:rPr>
          <w:b/>
        </w:rPr>
        <w:t>Mandatory UE Requirement:</w:t>
      </w:r>
      <w:r w:rsidRPr="008F0F4C">
        <w:t xml:space="preserve"> Regulatory requirement which is applicable to 3G UEs.   It is determined by each country/region and beyond the scope of 3GPP specification (e.g. spurious emission in UK).</w:t>
      </w:r>
    </w:p>
    <w:p w14:paraId="3A7E575E" w14:textId="77777777" w:rsidR="003F7353" w:rsidRPr="008F0F4C" w:rsidRDefault="003F7353" w:rsidP="003F7353">
      <w:r w:rsidRPr="008F0F4C">
        <w:rPr>
          <w:b/>
        </w:rPr>
        <w:t>Master File (MF):</w:t>
      </w:r>
      <w:r w:rsidRPr="008F0F4C">
        <w:t xml:space="preserve"> The root directory of the file system hierarchy on the UICC.</w:t>
      </w:r>
    </w:p>
    <w:p w14:paraId="1BEA71AA" w14:textId="77777777" w:rsidR="003F7353" w:rsidRPr="008F0F4C" w:rsidRDefault="003F7353" w:rsidP="003F7353">
      <w:r w:rsidRPr="008F0F4C">
        <w:rPr>
          <w:b/>
        </w:rPr>
        <w:t>Maximum Base Station RF bandwidth:</w:t>
      </w:r>
      <w:r w:rsidRPr="008F0F4C">
        <w:t xml:space="preserve"> The maximum RF bandwidth supported by a BS within an operating band.</w:t>
      </w:r>
    </w:p>
    <w:p w14:paraId="0C17494C" w14:textId="77777777" w:rsidR="003F7353" w:rsidRPr="008F0F4C" w:rsidRDefault="003F7353" w:rsidP="003F7353">
      <w:r w:rsidRPr="008F0F4C">
        <w:rPr>
          <w:b/>
        </w:rPr>
        <w:t>Maximum output Power:</w:t>
      </w:r>
      <w:r w:rsidRPr="008F0F4C">
        <w:t xml:space="preserve"> For UE,</w:t>
      </w:r>
      <w:r w:rsidRPr="008F0F4C">
        <w:rPr>
          <w:b/>
        </w:rPr>
        <w:t xml:space="preserve"> </w:t>
      </w:r>
      <w:r w:rsidRPr="008F0F4C">
        <w:rPr>
          <w:color w:val="000000"/>
        </w:rPr>
        <w:t xml:space="preserve">this  is a measure of the maximum </w:t>
      </w:r>
      <w:r w:rsidRPr="008F0F4C">
        <w:t>power supported by the UE (i.e. the actual power as would be measured assuming no measurement error) (TS 25.101). For FDD BS, the mean power level per carrier of the base station measured at the antenna connector in a specified reference condition (TS 25.104). For TDD BS this refers to the measure of power when averaged over the transmit timeslot at the maximum power setting (TS 25.105).  For LTE: the mean power level per carrier of the base station measured at the antenna connector in a specified reference condition.</w:t>
      </w:r>
    </w:p>
    <w:p w14:paraId="7463A779" w14:textId="77777777" w:rsidR="003F7353" w:rsidRPr="008F0F4C" w:rsidRDefault="003F7353" w:rsidP="003F7353">
      <w:r w:rsidRPr="008F0F4C">
        <w:rPr>
          <w:b/>
        </w:rPr>
        <w:t>Maximum possible AIUR:</w:t>
      </w:r>
      <w:r w:rsidRPr="008F0F4C">
        <w:t xml:space="preserve"> The highest possible AIUR that the multiple TCH/F can provide, e.g. 2 TCH/F using TCH/F9.6 provides a maximum possible AIUR of 19,2 kbit/s.</w:t>
      </w:r>
    </w:p>
    <w:p w14:paraId="2E1CB602" w14:textId="77777777" w:rsidR="003F7353" w:rsidRPr="008F0F4C" w:rsidRDefault="003F7353" w:rsidP="003F7353">
      <w:r w:rsidRPr="008F0F4C">
        <w:rPr>
          <w:b/>
        </w:rPr>
        <w:t>Maximum throughput:</w:t>
      </w:r>
      <w:r w:rsidRPr="008F0F4C">
        <w:t xml:space="preserve"> maximum achievable throughput for a reference measurement channel.</w:t>
      </w:r>
    </w:p>
    <w:p w14:paraId="1E7F37AE" w14:textId="77777777" w:rsidR="003F7353" w:rsidRPr="008F0F4C" w:rsidRDefault="003F7353" w:rsidP="003F7353">
      <w:r w:rsidRPr="008F0F4C">
        <w:rPr>
          <w:b/>
        </w:rPr>
        <w:t>Maximum total output power:</w:t>
      </w:r>
      <w:r w:rsidRPr="008F0F4C">
        <w:t xml:space="preserve"> sum of the power of all carriers available at the antenna connector for a specified reference condition.</w:t>
      </w:r>
    </w:p>
    <w:p w14:paraId="1187D698" w14:textId="77777777" w:rsidR="003F7353" w:rsidRPr="008F0F4C" w:rsidRDefault="003F7353" w:rsidP="003F7353">
      <w:r w:rsidRPr="008F0F4C">
        <w:rPr>
          <w:b/>
        </w:rPr>
        <w:t xml:space="preserve">Maximum Transmitter Power Per Traffic Channel (dBm): </w:t>
      </w:r>
      <w:r w:rsidRPr="008F0F4C">
        <w:t>The maximum power at the transmitter output for a single traffic channel.</w:t>
      </w:r>
    </w:p>
    <w:p w14:paraId="23404A88" w14:textId="77777777" w:rsidR="003F7353" w:rsidRPr="008F0F4C" w:rsidRDefault="003F7353" w:rsidP="003F7353">
      <w:r w:rsidRPr="008F0F4C">
        <w:rPr>
          <w:b/>
        </w:rPr>
        <w:t>MBMS-service-associated signalling:</w:t>
      </w:r>
      <w:r w:rsidRPr="008F0F4C">
        <w:t xml:space="preserve"> When M2AP messages associated to one MBMS service uses the MBMS-service-associated logical M2-connection for association of the message to the respective MBMS service in eNB and </w:t>
      </w:r>
      <w:smartTag w:uri="urn:schemas-microsoft-com:office:smarttags" w:element="stockticker">
        <w:r w:rsidRPr="008F0F4C">
          <w:t>EPC</w:t>
        </w:r>
      </w:smartTag>
      <w:r w:rsidRPr="008F0F4C">
        <w:t>.</w:t>
      </w:r>
    </w:p>
    <w:p w14:paraId="7477F78E" w14:textId="77777777" w:rsidR="003F7353" w:rsidRPr="008F0F4C" w:rsidRDefault="003F7353" w:rsidP="003F7353">
      <w:r w:rsidRPr="008F0F4C">
        <w:rPr>
          <w:b/>
        </w:rPr>
        <w:t>Mean bit rate:</w:t>
      </w:r>
      <w:r w:rsidRPr="008F0F4C">
        <w:t xml:space="preserve"> A measure of throughput. The average (mean) bit rate available to the user for the given period of time (source: </w:t>
      </w:r>
      <w:smartTag w:uri="urn:schemas-microsoft-com:office:smarttags" w:element="stockticker">
        <w:r w:rsidRPr="008F0F4C">
          <w:t>ITU</w:t>
        </w:r>
      </w:smartTag>
      <w:r w:rsidRPr="008F0F4C">
        <w:t>-T I.210).</w:t>
      </w:r>
    </w:p>
    <w:p w14:paraId="3960EC9C" w14:textId="77777777" w:rsidR="003F7353" w:rsidRPr="008F0F4C" w:rsidRDefault="003F7353" w:rsidP="003F7353">
      <w:r w:rsidRPr="008F0F4C">
        <w:rPr>
          <w:b/>
        </w:rPr>
        <w:t>Mean power:</w:t>
      </w:r>
      <w:r w:rsidRPr="008F0F4C">
        <w:t xml:space="preserve"> When applied to E-UTRA transmission this is the power measured in the operating system bandwidth of the carrier. The period of measurement shall be at least one subframe (1ms) unless otherwise stated.</w:t>
      </w:r>
    </w:p>
    <w:p w14:paraId="5661F769" w14:textId="77777777" w:rsidR="003F7353" w:rsidRPr="008F0F4C" w:rsidRDefault="003F7353" w:rsidP="003F7353">
      <w:r w:rsidRPr="008F0F4C">
        <w:rPr>
          <w:b/>
        </w:rPr>
        <w:t>Mean transit delay:</w:t>
      </w:r>
      <w:r w:rsidRPr="008F0F4C">
        <w:t xml:space="preserve"> The average transit delay experienced by a (typically) large sample of PDUs within the same service category.</w:t>
      </w:r>
    </w:p>
    <w:p w14:paraId="075D4FB7" w14:textId="77777777" w:rsidR="003F7353" w:rsidRPr="008F0F4C" w:rsidRDefault="003F7353" w:rsidP="003F7353">
      <w:pPr>
        <w:rPr>
          <w:b/>
        </w:rPr>
      </w:pPr>
      <w:r w:rsidRPr="008F0F4C">
        <w:rPr>
          <w:b/>
        </w:rPr>
        <w:t>Measurement bandwidth:</w:t>
      </w:r>
      <w:r w:rsidRPr="008F0F4C">
        <w:t xml:space="preserve"> The bandwidth in which an emission level is specified.</w:t>
      </w:r>
    </w:p>
    <w:p w14:paraId="21C7C76B" w14:textId="77777777" w:rsidR="003F7353" w:rsidRPr="008F0F4C" w:rsidRDefault="003F7353" w:rsidP="003F7353">
      <w:r w:rsidRPr="008F0F4C">
        <w:rPr>
          <w:b/>
        </w:rPr>
        <w:t xml:space="preserve">Medium Access Control: </w:t>
      </w:r>
      <w:r w:rsidRPr="008F0F4C">
        <w:t>A sub-layer of radio interface layer 2 providing unacknowledged data transfer service on logical channels and access to transport channels.</w:t>
      </w:r>
    </w:p>
    <w:p w14:paraId="083A2698" w14:textId="77777777" w:rsidR="003F7353" w:rsidRPr="008F0F4C" w:rsidRDefault="003F7353" w:rsidP="003F7353">
      <w:r w:rsidRPr="008F0F4C">
        <w:rPr>
          <w:b/>
        </w:rPr>
        <w:t>Messaging service:</w:t>
      </w:r>
      <w:r w:rsidRPr="008F0F4C">
        <w:t xml:space="preserve"> An interactive service which offers user-to-user communication between individual users via storage units with store-and-forward, mailbox and/or message handling, (e.g., information editing, processing and conversion) functions (source: </w:t>
      </w:r>
      <w:smartTag w:uri="urn:schemas-microsoft-com:office:smarttags" w:element="stockticker">
        <w:r w:rsidRPr="008F0F4C">
          <w:t>ITU</w:t>
        </w:r>
      </w:smartTag>
      <w:r w:rsidRPr="008F0F4C">
        <w:t>-T I.113).</w:t>
      </w:r>
    </w:p>
    <w:p w14:paraId="39E75D13" w14:textId="77777777" w:rsidR="003F7353" w:rsidRPr="008F0F4C" w:rsidRDefault="003F7353" w:rsidP="003F7353">
      <w:r w:rsidRPr="008F0F4C">
        <w:rPr>
          <w:b/>
        </w:rPr>
        <w:t>MExE Classmark:</w:t>
      </w:r>
      <w:r w:rsidRPr="008F0F4C">
        <w:t xml:space="preserve"> A MExE classmark identifies a category of MExE UE supporting MExE functionality with a minimum level of processing, memory, display, and interactive capabilities. Several MExE classmarks may be defined to differentiate between the functionalities offered by different MExE UEs. A MExE application or applet defined as being of a specific MExE Classmark indicates that it is supportable by a MExE UE of that Classmark.</w:t>
      </w:r>
    </w:p>
    <w:p w14:paraId="7BEA8328" w14:textId="77777777" w:rsidR="003F7353" w:rsidRPr="008F0F4C" w:rsidRDefault="003F7353" w:rsidP="003F7353">
      <w:r w:rsidRPr="008F0F4C">
        <w:rPr>
          <w:b/>
        </w:rPr>
        <w:t xml:space="preserve">MExE executable: </w:t>
      </w:r>
      <w:r w:rsidRPr="008F0F4C">
        <w:t>An executable is an applet, application, or executable content, which conforms to the MExE specification and may execute on the ME.</w:t>
      </w:r>
    </w:p>
    <w:p w14:paraId="6EB68CE4" w14:textId="77777777" w:rsidR="003F7353" w:rsidRPr="008F0F4C" w:rsidRDefault="003F7353" w:rsidP="003F7353">
      <w:r w:rsidRPr="008F0F4C">
        <w:rPr>
          <w:b/>
        </w:rPr>
        <w:t>MExE server:</w:t>
      </w:r>
      <w:r w:rsidRPr="008F0F4C">
        <w:t xml:space="preserve"> A node supporting MExE services in the MExE service environment.</w:t>
      </w:r>
    </w:p>
    <w:p w14:paraId="6C47EE4D" w14:textId="77777777" w:rsidR="003F7353" w:rsidRPr="008F0F4C" w:rsidRDefault="003F7353" w:rsidP="003F7353">
      <w:r w:rsidRPr="008F0F4C">
        <w:rPr>
          <w:b/>
        </w:rPr>
        <w:t xml:space="preserve">MExE service: </w:t>
      </w:r>
      <w:r w:rsidRPr="008F0F4C">
        <w:t>a service enhanced (or made possible) by MExE technology.</w:t>
      </w:r>
    </w:p>
    <w:p w14:paraId="1E8DFA55" w14:textId="77777777" w:rsidR="003F7353" w:rsidRPr="008F0F4C" w:rsidRDefault="003F7353" w:rsidP="003F7353">
      <w:r w:rsidRPr="008F0F4C">
        <w:rPr>
          <w:b/>
        </w:rPr>
        <w:t>MExE service environment:</w:t>
      </w:r>
      <w:r w:rsidRPr="008F0F4C">
        <w:t xml:space="preserve"> Depending on the configuration of the PLMN, the operator may be able to offer support to MExE services in various ways. Examples of possible sources are from traditional GSM nodes, IN nodes, operator-specific nodes, operator franchised nodes and services provider nodes, together with access to nodes external (i.e. vendor-specific) to the PLMN depending on the nature of the MExE service. These nodes are considered to constitute the MExE service environment. The MExE service environment shall support direct MExE UE to MExE UE interaction of MExE services.</w:t>
      </w:r>
    </w:p>
    <w:p w14:paraId="47C95A2F" w14:textId="77777777" w:rsidR="003F7353" w:rsidRPr="008F0F4C" w:rsidRDefault="003F7353" w:rsidP="003F7353">
      <w:r w:rsidRPr="008F0F4C">
        <w:rPr>
          <w:b/>
        </w:rPr>
        <w:t>MExE service provider:</w:t>
      </w:r>
      <w:r w:rsidRPr="008F0F4C">
        <w:t xml:space="preserve"> an organisation which delivers MExE services to the subscriber. This is normally the PLMN operator, but could be an organisation with MExE responsibility (which may have been delegated by the PLMN operator).</w:t>
      </w:r>
    </w:p>
    <w:p w14:paraId="1295859C" w14:textId="77777777" w:rsidR="003F7353" w:rsidRPr="008F0F4C" w:rsidRDefault="003F7353" w:rsidP="003F7353">
      <w:r w:rsidRPr="008F0F4C">
        <w:rPr>
          <w:b/>
        </w:rPr>
        <w:t xml:space="preserve">MExE </w:t>
      </w:r>
      <w:smartTag w:uri="urn:schemas-microsoft-com:office:smarttags" w:element="stockticker">
        <w:r w:rsidRPr="008F0F4C">
          <w:rPr>
            <w:b/>
          </w:rPr>
          <w:t>SIM</w:t>
        </w:r>
      </w:smartTag>
      <w:r w:rsidRPr="008F0F4C">
        <w:rPr>
          <w:b/>
        </w:rPr>
        <w:t>:</w:t>
      </w:r>
      <w:r w:rsidRPr="008F0F4C">
        <w:t xml:space="preserve"> A (U)</w:t>
      </w:r>
      <w:smartTag w:uri="urn:schemas-microsoft-com:office:smarttags" w:element="stockticker">
        <w:r w:rsidRPr="008F0F4C">
          <w:t>SIM</w:t>
        </w:r>
      </w:smartTag>
      <w:r w:rsidRPr="008F0F4C">
        <w:t xml:space="preserve"> application that is capable of storing a security certificate that is accessible using standard mechanisms.</w:t>
      </w:r>
    </w:p>
    <w:p w14:paraId="0D335E8F" w14:textId="77777777" w:rsidR="003F7353" w:rsidRPr="008F0F4C" w:rsidRDefault="003F7353" w:rsidP="003F7353">
      <w:r w:rsidRPr="008F0F4C">
        <w:rPr>
          <w:b/>
        </w:rPr>
        <w:t>MExE subscriber:</w:t>
      </w:r>
      <w:r w:rsidRPr="008F0F4C">
        <w:t xml:space="preserve"> The owner of a subscription who has entered into an agreement with a MExE service provider for MExE services.</w:t>
      </w:r>
    </w:p>
    <w:p w14:paraId="06BF3FDC" w14:textId="77777777" w:rsidR="003F7353" w:rsidRPr="008F0F4C" w:rsidRDefault="003F7353" w:rsidP="003F7353">
      <w:r w:rsidRPr="008F0F4C">
        <w:rPr>
          <w:b/>
        </w:rPr>
        <w:t xml:space="preserve">Micro cells: </w:t>
      </w:r>
      <w:r w:rsidR="0022582F" w:rsidRPr="008F0F4C">
        <w:t>"</w:t>
      </w:r>
      <w:r w:rsidRPr="008F0F4C">
        <w:t>Micro cells</w:t>
      </w:r>
      <w:r w:rsidR="0022582F" w:rsidRPr="008F0F4C">
        <w:t>"</w:t>
      </w:r>
      <w:r w:rsidRPr="008F0F4C">
        <w:t xml:space="preserve"> are small  cells.</w:t>
      </w:r>
    </w:p>
    <w:p w14:paraId="72019F54" w14:textId="77777777" w:rsidR="003F7353" w:rsidRPr="008F0F4C" w:rsidRDefault="003F7353" w:rsidP="003F7353">
      <w:r w:rsidRPr="008F0F4C">
        <w:rPr>
          <w:b/>
        </w:rPr>
        <w:t>Minimum transmit power:</w:t>
      </w:r>
      <w:r w:rsidRPr="008F0F4C">
        <w:t xml:space="preserve"> The minimum controlled output power of the TDD BS is when the power control setting is set to a minimum value. Thei si when the power control indicates a miminum transmit output power is required (TS 25.105).</w:t>
      </w:r>
    </w:p>
    <w:p w14:paraId="434A5380" w14:textId="77777777" w:rsidR="003F7353" w:rsidRPr="008F0F4C" w:rsidRDefault="003F7353" w:rsidP="003F7353">
      <w:pPr>
        <w:rPr>
          <w:b/>
        </w:rPr>
      </w:pPr>
      <w:bookmarkStart w:id="40" w:name="OLE_LINK1"/>
      <w:bookmarkStart w:id="41" w:name="OLE_LINK2"/>
      <w:bookmarkStart w:id="42" w:name="OLE_LINK3"/>
      <w:r w:rsidRPr="008F0F4C">
        <w:rPr>
          <w:b/>
        </w:rPr>
        <w:t xml:space="preserve">Mobile Equipment (ME): </w:t>
      </w:r>
      <w:r w:rsidRPr="008F0F4C">
        <w:t xml:space="preserve">The Mobile Equipment is functionally divided into several entities, i.e.one or more Mobile Terminations (MT) and one or more </w:t>
      </w:r>
      <w:r w:rsidRPr="008F0F4C">
        <w:rPr>
          <w:bCs/>
        </w:rPr>
        <w:t>Terminal Equipments (TE)</w:t>
      </w:r>
      <w:r w:rsidRPr="008F0F4C">
        <w:rPr>
          <w:b/>
        </w:rPr>
        <w:t>.</w:t>
      </w:r>
    </w:p>
    <w:bookmarkEnd w:id="40"/>
    <w:bookmarkEnd w:id="41"/>
    <w:bookmarkEnd w:id="42"/>
    <w:p w14:paraId="15722441" w14:textId="77777777" w:rsidR="003F7353" w:rsidRPr="008F0F4C" w:rsidRDefault="003F7353" w:rsidP="003F7353">
      <w:r w:rsidRPr="008F0F4C">
        <w:rPr>
          <w:b/>
        </w:rPr>
        <w:t xml:space="preserve">Mobile evaluated handover: </w:t>
      </w:r>
      <w:r w:rsidRPr="008F0F4C">
        <w:t>Mobile evaluated handover (MEHO) is a type of handover triggered by an evaluation made in the mobile.  The mobile evaluates the necessity of handover based on the measured radio environment and based on criteria defined by the network.  When the evaluation meets the hand-off criteria the necessary information is sent from the mobile to the network.  The network then decides on the necessity of the handover based on the reported evaluation result and other conditions, e.g. uplink radio environment and/or availability of network resources, the network may then execute the handover.</w:t>
      </w:r>
    </w:p>
    <w:p w14:paraId="56E5816B" w14:textId="77777777" w:rsidR="003F7353" w:rsidRPr="008F0F4C" w:rsidRDefault="003F7353" w:rsidP="003F7353">
      <w:pPr>
        <w:rPr>
          <w:b/>
        </w:rPr>
      </w:pPr>
      <w:r w:rsidRPr="008F0F4C">
        <w:rPr>
          <w:b/>
        </w:rPr>
        <w:t xml:space="preserve">Mobile Station (MS): </w:t>
      </w:r>
      <w:r w:rsidRPr="008F0F4C">
        <w:t>A Mobile Station (MS) corresponds to a User Equipment (UE). See 3GPP TS 24.002.</w:t>
      </w:r>
    </w:p>
    <w:p w14:paraId="3DA2BB5D" w14:textId="77777777" w:rsidR="003F7353" w:rsidRPr="008F0F4C" w:rsidRDefault="003F7353" w:rsidP="003F7353">
      <w:r w:rsidRPr="008F0F4C">
        <w:rPr>
          <w:b/>
        </w:rPr>
        <w:t>Mobile number portability:</w:t>
      </w:r>
      <w:r w:rsidRPr="008F0F4C">
        <w:t xml:space="preserve"> The ability for a mobile subscriber to change subscription network within the same country whilst retaining their original MSISDN(s).</w:t>
      </w:r>
    </w:p>
    <w:p w14:paraId="26FAC24B" w14:textId="77777777" w:rsidR="003F7353" w:rsidRPr="008F0F4C" w:rsidRDefault="003F7353" w:rsidP="003F7353">
      <w:pPr>
        <w:rPr>
          <w:snapToGrid w:val="0"/>
        </w:rPr>
      </w:pPr>
      <w:r w:rsidRPr="008F0F4C">
        <w:rPr>
          <w:b/>
          <w:snapToGrid w:val="0"/>
        </w:rPr>
        <w:t>Mobile Termination (MT)</w:t>
      </w:r>
      <w:r w:rsidRPr="008F0F4C">
        <w:rPr>
          <w:b/>
        </w:rPr>
        <w:t>:</w:t>
      </w:r>
      <w:r w:rsidRPr="008F0F4C">
        <w:rPr>
          <w:b/>
          <w:snapToGrid w:val="0"/>
        </w:rPr>
        <w:t xml:space="preserve"> </w:t>
      </w:r>
      <w:r w:rsidRPr="008F0F4C">
        <w:rPr>
          <w:snapToGrid w:val="0"/>
        </w:rPr>
        <w:t>The Mobile Termination is the component of the Mobile Equipment (ME) which supports functions specific to management of the PLMN access interface (3GPP or non-3GPP). The MT is realized as a single functional entity..</w:t>
      </w:r>
    </w:p>
    <w:p w14:paraId="7CFC731C" w14:textId="77777777" w:rsidR="003F7353" w:rsidRPr="008F0F4C" w:rsidRDefault="003F7353" w:rsidP="003F7353">
      <w:pPr>
        <w:rPr>
          <w:snapToGrid w:val="0"/>
        </w:rPr>
      </w:pPr>
      <w:r w:rsidRPr="008F0F4C">
        <w:rPr>
          <w:b/>
          <w:snapToGrid w:val="0"/>
        </w:rPr>
        <w:t>Mobility</w:t>
      </w:r>
      <w:r w:rsidRPr="008F0F4C">
        <w:rPr>
          <w:b/>
        </w:rPr>
        <w:t>:</w:t>
      </w:r>
      <w:r w:rsidRPr="008F0F4C">
        <w:rPr>
          <w:b/>
          <w:snapToGrid w:val="0"/>
        </w:rPr>
        <w:t xml:space="preserve"> </w:t>
      </w:r>
      <w:r w:rsidRPr="008F0F4C">
        <w:rPr>
          <w:snapToGrid w:val="0"/>
        </w:rPr>
        <w:t>The ability for the user to communicate whilst moving independent of location.</w:t>
      </w:r>
    </w:p>
    <w:p w14:paraId="7BD8FE64" w14:textId="77777777" w:rsidR="003F7353" w:rsidRPr="008F0F4C" w:rsidRDefault="003F7353" w:rsidP="003F7353">
      <w:r w:rsidRPr="008F0F4C">
        <w:rPr>
          <w:b/>
        </w:rPr>
        <w:t xml:space="preserve">Mobility Management: </w:t>
      </w:r>
      <w:r w:rsidRPr="008F0F4C">
        <w:t>A relation between the mobile station and the UTRAN that is used to set-up, maintain and release the various physical channels.</w:t>
      </w:r>
    </w:p>
    <w:p w14:paraId="4EA44108" w14:textId="77777777" w:rsidR="003F7353" w:rsidRPr="008F0F4C" w:rsidRDefault="003F7353" w:rsidP="003F7353">
      <w:r w:rsidRPr="008F0F4C">
        <w:rPr>
          <w:b/>
        </w:rPr>
        <w:t>MSR Base station:</w:t>
      </w:r>
      <w:r w:rsidRPr="008F0F4C">
        <w:t xml:space="preserve"> Base Station characterized by the ability of its receiver and transmitter to process two or more carriers in common active RF components simultaneously in a declared RF bandwidth, where at least one carrier is of a different RAT than the other carrier(s).</w:t>
      </w:r>
    </w:p>
    <w:p w14:paraId="0E5FAFBE" w14:textId="77777777" w:rsidR="007D68C8" w:rsidRPr="008F0F4C" w:rsidRDefault="007D68C8" w:rsidP="007D68C8">
      <w:r w:rsidRPr="008F0F4C">
        <w:rPr>
          <w:b/>
        </w:rPr>
        <w:t xml:space="preserve">MTC Device: </w:t>
      </w:r>
      <w:r w:rsidRPr="008F0F4C">
        <w:t xml:space="preserve">A MTC Device is a UE equipped for Machine Type Communication, which communicates through a PLMN with MTC Server(s) and/or other MTC Device(s). </w:t>
      </w:r>
    </w:p>
    <w:p w14:paraId="07E5CBB7" w14:textId="77777777" w:rsidR="007D68C8" w:rsidRPr="008F0F4C" w:rsidRDefault="007D68C8" w:rsidP="007D68C8">
      <w:pPr>
        <w:pStyle w:val="NO"/>
      </w:pPr>
      <w:r w:rsidRPr="008F0F4C">
        <w:t>NOTE:</w:t>
      </w:r>
      <w:r w:rsidR="00DF7677" w:rsidRPr="008F0F4C">
        <w:tab/>
      </w:r>
      <w:r w:rsidRPr="008F0F4C">
        <w:t xml:space="preserve">A MTC Device might also communicate locally (wirelessly, possibly through a PAN, or hardwired) with other entities which provide the MTC Device </w:t>
      </w:r>
      <w:r w:rsidR="0022582F" w:rsidRPr="008F0F4C">
        <w:t>"</w:t>
      </w:r>
      <w:r w:rsidRPr="008F0F4C">
        <w:t>raw data</w:t>
      </w:r>
      <w:r w:rsidR="0022582F" w:rsidRPr="008F0F4C">
        <w:t>"</w:t>
      </w:r>
      <w:r w:rsidRPr="008F0F4C">
        <w:t xml:space="preserve"> for processing and communication to the MTC Server(s) and/or other MTC Device(s). Local communication between MTC Device(s) and other entities is out of scope of this technical specification. </w:t>
      </w:r>
    </w:p>
    <w:p w14:paraId="15C4EE18" w14:textId="77777777" w:rsidR="00BD09F2" w:rsidRPr="008F0F4C" w:rsidRDefault="00BD09F2" w:rsidP="00BD09F2">
      <w:r w:rsidRPr="008F0F4C">
        <w:rPr>
          <w:b/>
        </w:rPr>
        <w:t xml:space="preserve">MTC Server: </w:t>
      </w:r>
      <w:r w:rsidRPr="008F0F4C">
        <w:t>A MTC Server is a server, which communicates to the PLMN itself, and to MTC Devices through the PLMN. The MTC Server can also have an interface which can be accessed by the MTC User. The MTC Server can:</w:t>
      </w:r>
    </w:p>
    <w:p w14:paraId="3EEED48D" w14:textId="77777777" w:rsidR="00BD09F2" w:rsidRPr="008F0F4C" w:rsidRDefault="00BD09F2" w:rsidP="00BD09F2">
      <w:pPr>
        <w:ind w:left="540" w:hanging="270"/>
      </w:pPr>
      <w:r w:rsidRPr="008F0F4C">
        <w:t>-</w:t>
      </w:r>
      <w:r w:rsidRPr="008F0F4C">
        <w:tab/>
        <w:t>Provide services for other servers (e.g. The MTC Server is a Services Capability Server [9] for an Application Server [9]), and/or</w:t>
      </w:r>
    </w:p>
    <w:p w14:paraId="6B5D0A26" w14:textId="77777777" w:rsidR="00BD09F2" w:rsidRPr="008F0F4C" w:rsidRDefault="00BD09F2" w:rsidP="00BD09F2">
      <w:pPr>
        <w:ind w:left="540" w:hanging="270"/>
      </w:pPr>
      <w:r w:rsidRPr="008F0F4C">
        <w:t>-</w:t>
      </w:r>
      <w:r w:rsidRPr="008F0F4C">
        <w:tab/>
        <w:t>Provide services for applications and can host the application (e.g. The MTC Server is an Application Server [x]).</w:t>
      </w:r>
    </w:p>
    <w:p w14:paraId="6B5B4758" w14:textId="77777777" w:rsidR="007D68C8" w:rsidRPr="008F0F4C" w:rsidRDefault="007D68C8" w:rsidP="007D68C8">
      <w:r w:rsidRPr="008F0F4C">
        <w:rPr>
          <w:b/>
        </w:rPr>
        <w:t>MTC User:</w:t>
      </w:r>
      <w:r w:rsidRPr="008F0F4C">
        <w:t xml:space="preserve"> A MTC User uses the service provided by the MTC Server. </w:t>
      </w:r>
    </w:p>
    <w:p w14:paraId="27CCD868" w14:textId="77777777" w:rsidR="007D68C8" w:rsidRPr="008F0F4C" w:rsidRDefault="007D68C8" w:rsidP="007D68C8">
      <w:r w:rsidRPr="008F0F4C">
        <w:rPr>
          <w:b/>
        </w:rPr>
        <w:t>MTC Subscriber:</w:t>
      </w:r>
      <w:r w:rsidRPr="008F0F4C">
        <w:t xml:space="preserve"> A MTC Subscriber is a subscriber, i.e. a legal entity having a contractual relationship with the network operator to provide service to one or more MTC Devices. </w:t>
      </w:r>
    </w:p>
    <w:p w14:paraId="7896D4BC" w14:textId="77777777" w:rsidR="007D68C8" w:rsidRPr="008F0F4C" w:rsidRDefault="007D68C8" w:rsidP="007D68C8">
      <w:pPr>
        <w:pStyle w:val="NO"/>
      </w:pPr>
      <w:r w:rsidRPr="008F0F4C">
        <w:t>NOTE:</w:t>
      </w:r>
      <w:r w:rsidR="00DF7677" w:rsidRPr="008F0F4C">
        <w:tab/>
      </w:r>
      <w:r w:rsidRPr="008F0F4C">
        <w:t>Typically a M2M service provider is the party holding subscriptions in order to provide connectivity between MTC Devices and the MTC Server. In practise certain roles can collapse, e.g. the network operator acts as the same time as Service Provider.</w:t>
      </w:r>
    </w:p>
    <w:p w14:paraId="4D6C3106" w14:textId="77777777" w:rsidR="003F7353" w:rsidRPr="008F0F4C" w:rsidRDefault="003F7353" w:rsidP="003F7353">
      <w:r w:rsidRPr="008F0F4C">
        <w:rPr>
          <w:b/>
        </w:rPr>
        <w:t>Multi-carrier transmission configuration:</w:t>
      </w:r>
      <w:r w:rsidRPr="008F0F4C">
        <w:t xml:space="preserve"> A set of one or more contiguous carriers that a BS is able to transmit simultaneously according to the manufacturer</w:t>
      </w:r>
      <w:r w:rsidR="00086708" w:rsidRPr="008F0F4C">
        <w:t>'</w:t>
      </w:r>
      <w:r w:rsidRPr="008F0F4C">
        <w:t>s specification.</w:t>
      </w:r>
    </w:p>
    <w:p w14:paraId="4AA18F6B" w14:textId="77777777" w:rsidR="003F7353" w:rsidRPr="008F0F4C" w:rsidRDefault="003F7353" w:rsidP="003F7353">
      <w:pPr>
        <w:rPr>
          <w:snapToGrid w:val="0"/>
        </w:rPr>
      </w:pPr>
      <w:r w:rsidRPr="008F0F4C">
        <w:rPr>
          <w:b/>
          <w:snapToGrid w:val="0"/>
        </w:rPr>
        <w:t>Multi mode terminal</w:t>
      </w:r>
      <w:r w:rsidRPr="008F0F4C">
        <w:rPr>
          <w:b/>
        </w:rPr>
        <w:t>:</w:t>
      </w:r>
      <w:r w:rsidRPr="008F0F4C">
        <w:rPr>
          <w:snapToGrid w:val="0"/>
        </w:rPr>
        <w:t xml:space="preserve"> UE that can obtain service from at least one UTRA radio access mode, and one or more different systems such as GSM bands or possibly other radio systems such IMT-2000 family members.</w:t>
      </w:r>
    </w:p>
    <w:p w14:paraId="3307C65A" w14:textId="77777777" w:rsidR="003F7353" w:rsidRPr="008F0F4C" w:rsidRDefault="003F7353" w:rsidP="003F7353">
      <w:pPr>
        <w:rPr>
          <w:snapToGrid w:val="0"/>
        </w:rPr>
      </w:pPr>
      <w:r w:rsidRPr="008F0F4C">
        <w:rPr>
          <w:b/>
          <w:snapToGrid w:val="0"/>
        </w:rPr>
        <w:t>Multicast service</w:t>
      </w:r>
      <w:r w:rsidRPr="008F0F4C">
        <w:rPr>
          <w:b/>
        </w:rPr>
        <w:t>:</w:t>
      </w:r>
      <w:r w:rsidRPr="008F0F4C">
        <w:rPr>
          <w:snapToGrid w:val="0"/>
        </w:rPr>
        <w:t xml:space="preserve"> A unidirectional PTM service in which a message is transmitted from a single source entity to all subscribers currently located within a geographical area. The message contains a group identifier indicating whether the message is of interest to all subscribers or to only the subset of subscribers belonging to a specific multicast group.</w:t>
      </w:r>
    </w:p>
    <w:p w14:paraId="4C51334D" w14:textId="77777777" w:rsidR="003F7353" w:rsidRPr="008F0F4C" w:rsidRDefault="003F7353" w:rsidP="003F7353">
      <w:pPr>
        <w:rPr>
          <w:snapToGrid w:val="0"/>
        </w:rPr>
      </w:pPr>
      <w:r w:rsidRPr="008F0F4C">
        <w:rPr>
          <w:b/>
          <w:snapToGrid w:val="0"/>
        </w:rPr>
        <w:t>Multipoint</w:t>
      </w:r>
      <w:r w:rsidRPr="008F0F4C">
        <w:rPr>
          <w:b/>
        </w:rPr>
        <w:t>:</w:t>
      </w:r>
      <w:r w:rsidRPr="008F0F4C">
        <w:rPr>
          <w:snapToGrid w:val="0"/>
        </w:rPr>
        <w:t xml:space="preserve"> A value of the service attribute </w:t>
      </w:r>
      <w:r w:rsidR="0022582F" w:rsidRPr="008F0F4C">
        <w:rPr>
          <w:snapToGrid w:val="0"/>
        </w:rPr>
        <w:t>"</w:t>
      </w:r>
      <w:r w:rsidRPr="008F0F4C">
        <w:rPr>
          <w:snapToGrid w:val="0"/>
        </w:rPr>
        <w:t>communication configuration</w:t>
      </w:r>
      <w:r w:rsidR="0022582F" w:rsidRPr="008F0F4C">
        <w:rPr>
          <w:snapToGrid w:val="0"/>
        </w:rPr>
        <w:t>"</w:t>
      </w:r>
      <w:r w:rsidRPr="008F0F4C">
        <w:rPr>
          <w:snapToGrid w:val="0"/>
        </w:rPr>
        <w:t xml:space="preserve">, which denotes that the communication involves more than two network terminations (source: </w:t>
      </w:r>
      <w:smartTag w:uri="urn:schemas-microsoft-com:office:smarttags" w:element="stockticker">
        <w:r w:rsidRPr="008F0F4C">
          <w:rPr>
            <w:snapToGrid w:val="0"/>
          </w:rPr>
          <w:t>ITU</w:t>
        </w:r>
      </w:smartTag>
      <w:r w:rsidRPr="008F0F4C">
        <w:rPr>
          <w:snapToGrid w:val="0"/>
        </w:rPr>
        <w:t>-T I.113).</w:t>
      </w:r>
    </w:p>
    <w:p w14:paraId="6229EB2F" w14:textId="77777777" w:rsidR="003F7353" w:rsidRPr="008F0F4C" w:rsidRDefault="003F7353" w:rsidP="003F7353">
      <w:pPr>
        <w:rPr>
          <w:snapToGrid w:val="0"/>
        </w:rPr>
      </w:pPr>
      <w:r w:rsidRPr="008F0F4C">
        <w:rPr>
          <w:b/>
          <w:snapToGrid w:val="0"/>
        </w:rPr>
        <w:t>Multimedia service</w:t>
      </w:r>
      <w:r w:rsidRPr="008F0F4C">
        <w:rPr>
          <w:b/>
        </w:rPr>
        <w:t>:</w:t>
      </w:r>
      <w:r w:rsidRPr="008F0F4C">
        <w:rPr>
          <w:b/>
          <w:snapToGrid w:val="0"/>
        </w:rPr>
        <w:t xml:space="preserve"> </w:t>
      </w:r>
      <w:r w:rsidRPr="008F0F4C">
        <w:rPr>
          <w:snapToGrid w:val="0"/>
        </w:rPr>
        <w:t>Services that handle several types of media such as audio and video in a synchronised way from the user</w:t>
      </w:r>
      <w:r w:rsidR="00086708" w:rsidRPr="008F0F4C">
        <w:rPr>
          <w:snapToGrid w:val="0"/>
        </w:rPr>
        <w:t>'</w:t>
      </w:r>
      <w:r w:rsidRPr="008F0F4C">
        <w:rPr>
          <w:snapToGrid w:val="0"/>
        </w:rPr>
        <w:t>s point of view. A multimedia service may involve multiple parties, multiple connections, and the addition or deletion of resources and users within a single communication session.</w:t>
      </w:r>
    </w:p>
    <w:p w14:paraId="7D305E96" w14:textId="77777777" w:rsidR="003F7353" w:rsidRPr="008F0F4C" w:rsidRDefault="003F7353" w:rsidP="003F7353">
      <w:pPr>
        <w:pStyle w:val="FP"/>
      </w:pPr>
    </w:p>
    <w:p w14:paraId="43A98BA4" w14:textId="77777777" w:rsidR="003F7353" w:rsidRPr="008F0F4C" w:rsidRDefault="003F7353" w:rsidP="003F7353">
      <w:pPr>
        <w:pStyle w:val="Heading2"/>
      </w:pPr>
      <w:bookmarkStart w:id="43" w:name="_Toc11152829"/>
      <w:bookmarkStart w:id="44" w:name="_Toc90991629"/>
      <w:r w:rsidRPr="008F0F4C">
        <w:t>N</w:t>
      </w:r>
      <w:bookmarkEnd w:id="43"/>
      <w:bookmarkEnd w:id="44"/>
    </w:p>
    <w:p w14:paraId="5A5EE2D3" w14:textId="77777777" w:rsidR="003F7353" w:rsidRPr="008F0F4C" w:rsidRDefault="003F7353" w:rsidP="003F7353">
      <w:pPr>
        <w:rPr>
          <w:snapToGrid w:val="0"/>
        </w:rPr>
      </w:pPr>
      <w:r w:rsidRPr="008F0F4C">
        <w:rPr>
          <w:b/>
          <w:snapToGrid w:val="0"/>
        </w:rPr>
        <w:t xml:space="preserve">Name: </w:t>
      </w:r>
      <w:r w:rsidRPr="008F0F4C">
        <w:rPr>
          <w:snapToGrid w:val="0"/>
        </w:rPr>
        <w:t>A name is an alpha numeric label used for identification of end users and may be portable.</w:t>
      </w:r>
    </w:p>
    <w:p w14:paraId="0530A71A" w14:textId="77777777" w:rsidR="003F7353" w:rsidRPr="008F0F4C" w:rsidRDefault="003F7353" w:rsidP="003F7353">
      <w:pPr>
        <w:rPr>
          <w:snapToGrid w:val="0"/>
        </w:rPr>
      </w:pPr>
      <w:r w:rsidRPr="008F0F4C">
        <w:rPr>
          <w:b/>
          <w:snapToGrid w:val="0"/>
        </w:rPr>
        <w:t>Negotiated QoS:</w:t>
      </w:r>
      <w:r w:rsidRPr="008F0F4C">
        <w:rPr>
          <w:snapToGrid w:val="0"/>
        </w:rPr>
        <w:t xml:space="preserve"> In response to a QoS request, the network shall negotiate each QoS attribute to a level that is in accordance with the available network resources. After QoS negotiation, the bearer network shall always attempt to provide adequate resources to support all of the negotiated QoS profiles.</w:t>
      </w:r>
    </w:p>
    <w:p w14:paraId="368739E2" w14:textId="77777777" w:rsidR="003F7353" w:rsidRPr="008F0F4C" w:rsidRDefault="003F7353" w:rsidP="003F7353">
      <w:pPr>
        <w:rPr>
          <w:snapToGrid w:val="0"/>
        </w:rPr>
      </w:pPr>
      <w:r w:rsidRPr="008F0F4C">
        <w:rPr>
          <w:b/>
          <w:snapToGrid w:val="0"/>
        </w:rPr>
        <w:t>Network code:</w:t>
      </w:r>
      <w:r w:rsidRPr="008F0F4C">
        <w:rPr>
          <w:snapToGrid w:val="0"/>
        </w:rPr>
        <w:t xml:space="preserve"> </w:t>
      </w:r>
      <w:smartTag w:uri="urn:schemas-microsoft-com:office:smarttags" w:element="stockticker">
        <w:r w:rsidRPr="008F0F4C">
          <w:rPr>
            <w:snapToGrid w:val="0"/>
          </w:rPr>
          <w:t>MCC</w:t>
        </w:r>
      </w:smartTag>
      <w:r w:rsidRPr="008F0F4C">
        <w:rPr>
          <w:snapToGrid w:val="0"/>
        </w:rPr>
        <w:t xml:space="preserve"> and </w:t>
      </w:r>
      <w:smartTag w:uri="urn:schemas-microsoft-com:office:smarttags" w:element="stockticker">
        <w:r w:rsidRPr="008F0F4C">
          <w:rPr>
            <w:snapToGrid w:val="0"/>
          </w:rPr>
          <w:t>MNC</w:t>
        </w:r>
      </w:smartTag>
      <w:r w:rsidRPr="008F0F4C">
        <w:rPr>
          <w:snapToGrid w:val="0"/>
        </w:rPr>
        <w:t>.</w:t>
      </w:r>
    </w:p>
    <w:p w14:paraId="7CC457BC" w14:textId="77777777" w:rsidR="003F7353" w:rsidRPr="008F0F4C" w:rsidRDefault="003F7353" w:rsidP="003F7353">
      <w:r w:rsidRPr="008F0F4C">
        <w:rPr>
          <w:b/>
        </w:rPr>
        <w:t>Network code group</w:t>
      </w:r>
      <w:r w:rsidRPr="008F0F4C">
        <w:rPr>
          <w:b/>
          <w:snapToGrid w:val="0"/>
        </w:rPr>
        <w:t>:</w:t>
      </w:r>
      <w:r w:rsidRPr="008F0F4C">
        <w:t xml:space="preserve"> Same as network code.</w:t>
      </w:r>
    </w:p>
    <w:p w14:paraId="1366AFD3" w14:textId="77777777" w:rsidR="003F7353" w:rsidRPr="008F0F4C" w:rsidRDefault="003F7353" w:rsidP="003F7353">
      <w:r w:rsidRPr="008F0F4C">
        <w:rPr>
          <w:b/>
        </w:rPr>
        <w:t>Network connection</w:t>
      </w:r>
      <w:r w:rsidRPr="008F0F4C">
        <w:rPr>
          <w:b/>
          <w:snapToGrid w:val="0"/>
        </w:rPr>
        <w:t>:</w:t>
      </w:r>
      <w:r w:rsidRPr="008F0F4C">
        <w:t xml:space="preserve"> An association established by a network layer between two users for the transfer of data, which provides explicit identification of a set of network data transmissions and agreement concerning the services to be provided by the set (source: </w:t>
      </w:r>
      <w:smartTag w:uri="urn:schemas-microsoft-com:office:smarttags" w:element="stockticker">
        <w:r w:rsidRPr="008F0F4C">
          <w:t>ITU</w:t>
        </w:r>
      </w:smartTag>
      <w:r w:rsidRPr="008F0F4C">
        <w:t xml:space="preserve">-T X.213 / </w:t>
      </w:r>
      <w:smartTag w:uri="urn:schemas-microsoft-com:office:smarttags" w:element="stockticker">
        <w:r w:rsidRPr="008F0F4C">
          <w:t>ISO</w:t>
        </w:r>
      </w:smartTag>
      <w:r w:rsidRPr="008F0F4C">
        <w:t>-IEC 8348).</w:t>
      </w:r>
    </w:p>
    <w:p w14:paraId="6573F41D" w14:textId="77777777" w:rsidR="003F7353" w:rsidRPr="008F0F4C" w:rsidRDefault="003F7353" w:rsidP="003F7353">
      <w:r w:rsidRPr="008F0F4C">
        <w:rPr>
          <w:b/>
        </w:rPr>
        <w:t>Network Element:</w:t>
      </w:r>
      <w:r w:rsidRPr="008F0F4C">
        <w:t xml:space="preserve"> A discrete telecommunications entity which can be managed over a specific interface e.g. the RNC.</w:t>
      </w:r>
    </w:p>
    <w:p w14:paraId="2C68DACC" w14:textId="77777777" w:rsidR="003F7353" w:rsidRPr="008F0F4C" w:rsidRDefault="003F7353" w:rsidP="003F7353">
      <w:r w:rsidRPr="008F0F4C">
        <w:rPr>
          <w:b/>
        </w:rPr>
        <w:t>Network Manager:</w:t>
      </w:r>
      <w:r w:rsidRPr="008F0F4C">
        <w:t xml:space="preserve"> Provides a package of end-user functions with the responsibility for the management of a network, mainly as supported by the EM(s) but it may also involve direct access to the network elements. All communication with the network is based on open and well standardized interfaces supporting management of multi-vendor and multi-technology network elements.</w:t>
      </w:r>
    </w:p>
    <w:p w14:paraId="4D9E8AEB" w14:textId="77777777" w:rsidR="003F7353" w:rsidRPr="008F0F4C" w:rsidRDefault="003F7353" w:rsidP="003F7353">
      <w:r w:rsidRPr="008F0F4C">
        <w:rPr>
          <w:b/>
        </w:rPr>
        <w:t>Network operator</w:t>
      </w:r>
      <w:r w:rsidRPr="008F0F4C">
        <w:rPr>
          <w:b/>
          <w:snapToGrid w:val="0"/>
        </w:rPr>
        <w:t>:</w:t>
      </w:r>
      <w:r w:rsidRPr="008F0F4C">
        <w:t xml:space="preserve"> See PLMN operator.</w:t>
      </w:r>
    </w:p>
    <w:p w14:paraId="564425CC" w14:textId="77777777" w:rsidR="003F7353" w:rsidRPr="008F0F4C" w:rsidRDefault="003F7353" w:rsidP="003F7353">
      <w:pPr>
        <w:rPr>
          <w:snapToGrid w:val="0"/>
        </w:rPr>
      </w:pPr>
      <w:r w:rsidRPr="008F0F4C">
        <w:rPr>
          <w:b/>
          <w:snapToGrid w:val="0"/>
        </w:rPr>
        <w:t>Network personalisation:</w:t>
      </w:r>
      <w:r w:rsidRPr="008F0F4C">
        <w:rPr>
          <w:snapToGrid w:val="0"/>
        </w:rPr>
        <w:t xml:space="preserve"> Allows the network operator to personalise a ME so that it can only be used with that particular network operator</w:t>
      </w:r>
      <w:r w:rsidR="00086708" w:rsidRPr="008F0F4C">
        <w:rPr>
          <w:snapToGrid w:val="0"/>
        </w:rPr>
        <w:t>'</w:t>
      </w:r>
      <w:r w:rsidRPr="008F0F4C">
        <w:rPr>
          <w:snapToGrid w:val="0"/>
        </w:rPr>
        <w:t>s (U)SIMs.</w:t>
      </w:r>
    </w:p>
    <w:p w14:paraId="0F6AE771" w14:textId="77777777" w:rsidR="003F7353" w:rsidRPr="008F0F4C" w:rsidRDefault="003F7353" w:rsidP="003F7353">
      <w:pPr>
        <w:rPr>
          <w:snapToGrid w:val="0"/>
        </w:rPr>
      </w:pPr>
      <w:r w:rsidRPr="008F0F4C">
        <w:rPr>
          <w:b/>
        </w:rPr>
        <w:t>Network Resource Model:</w:t>
      </w:r>
      <w:r w:rsidRPr="008F0F4C">
        <w:t xml:space="preserve"> A protocol independent model describing managed objects representing network resources, e.g. an RNC or NodeB.</w:t>
      </w:r>
    </w:p>
    <w:p w14:paraId="133D95D9" w14:textId="77777777" w:rsidR="003F7353" w:rsidRPr="008F0F4C" w:rsidRDefault="003F7353" w:rsidP="003F7353">
      <w:pPr>
        <w:rPr>
          <w:snapToGrid w:val="0"/>
        </w:rPr>
      </w:pPr>
      <w:r w:rsidRPr="008F0F4C">
        <w:rPr>
          <w:b/>
          <w:snapToGrid w:val="0"/>
        </w:rPr>
        <w:t>Network service data unit (NSDU):</w:t>
      </w:r>
      <w:r w:rsidRPr="008F0F4C">
        <w:rPr>
          <w:snapToGrid w:val="0"/>
        </w:rPr>
        <w:t xml:space="preserve"> A unit of data passed between the user and the GPRS network across a Network Service Access Point (NSAP).</w:t>
      </w:r>
    </w:p>
    <w:p w14:paraId="3CAA575C" w14:textId="77777777" w:rsidR="003F7353" w:rsidRPr="008F0F4C" w:rsidRDefault="003F7353" w:rsidP="003F7353">
      <w:pPr>
        <w:rPr>
          <w:snapToGrid w:val="0"/>
        </w:rPr>
      </w:pPr>
      <w:r w:rsidRPr="008F0F4C">
        <w:rPr>
          <w:b/>
          <w:snapToGrid w:val="0"/>
        </w:rPr>
        <w:t>Network subset code:</w:t>
      </w:r>
      <w:r w:rsidRPr="008F0F4C">
        <w:rPr>
          <w:snapToGrid w:val="0"/>
        </w:rPr>
        <w:t xml:space="preserve"> digits 6 and 7 of the </w:t>
      </w:r>
      <w:smartTag w:uri="urn:schemas-microsoft-com:office:smarttags" w:element="stockticker">
        <w:r w:rsidRPr="008F0F4C">
          <w:rPr>
            <w:snapToGrid w:val="0"/>
          </w:rPr>
          <w:t>IMSI</w:t>
        </w:r>
      </w:smartTag>
      <w:r w:rsidRPr="008F0F4C">
        <w:rPr>
          <w:snapToGrid w:val="0"/>
        </w:rPr>
        <w:t>.</w:t>
      </w:r>
    </w:p>
    <w:p w14:paraId="6DE640BB" w14:textId="77777777" w:rsidR="003F7353" w:rsidRPr="008F0F4C" w:rsidRDefault="003F7353" w:rsidP="003F7353">
      <w:pPr>
        <w:rPr>
          <w:snapToGrid w:val="0"/>
        </w:rPr>
      </w:pPr>
      <w:r w:rsidRPr="008F0F4C">
        <w:rPr>
          <w:b/>
          <w:snapToGrid w:val="0"/>
        </w:rPr>
        <w:t>Network subset code group:</w:t>
      </w:r>
      <w:r w:rsidRPr="008F0F4C">
        <w:rPr>
          <w:snapToGrid w:val="0"/>
        </w:rPr>
        <w:t xml:space="preserve"> Combination of a network subset code and the associated network code.</w:t>
      </w:r>
    </w:p>
    <w:p w14:paraId="354E3DBF" w14:textId="77777777" w:rsidR="003F7353" w:rsidRPr="008F0F4C" w:rsidRDefault="003F7353" w:rsidP="003F7353">
      <w:r w:rsidRPr="008F0F4C">
        <w:rPr>
          <w:b/>
        </w:rPr>
        <w:t>Network subset personalisation</w:t>
      </w:r>
      <w:r w:rsidRPr="008F0F4C">
        <w:rPr>
          <w:b/>
          <w:snapToGrid w:val="0"/>
        </w:rPr>
        <w:t>:</w:t>
      </w:r>
      <w:r w:rsidRPr="008F0F4C">
        <w:t xml:space="preserve"> A refinement of network personalisation, which allows network operators to limit the usage of a ME to a subset of (U)SIMs</w:t>
      </w:r>
    </w:p>
    <w:p w14:paraId="15A38CF3" w14:textId="77777777" w:rsidR="003F7353" w:rsidRPr="008F0F4C" w:rsidRDefault="003F7353" w:rsidP="003F7353">
      <w:r w:rsidRPr="008F0F4C">
        <w:rPr>
          <w:b/>
        </w:rPr>
        <w:t>Network termination</w:t>
      </w:r>
      <w:r w:rsidRPr="008F0F4C">
        <w:rPr>
          <w:b/>
          <w:snapToGrid w:val="0"/>
        </w:rPr>
        <w:t>:</w:t>
      </w:r>
      <w:r w:rsidRPr="008F0F4C">
        <w:t xml:space="preserve"> A functional group on the network side of a user-network interface (source: </w:t>
      </w:r>
      <w:smartTag w:uri="urn:schemas-microsoft-com:office:smarttags" w:element="stockticker">
        <w:r w:rsidRPr="008F0F4C">
          <w:t>ITU</w:t>
        </w:r>
      </w:smartTag>
      <w:r w:rsidRPr="008F0F4C">
        <w:t>-T I.112).</w:t>
      </w:r>
    </w:p>
    <w:p w14:paraId="3E630179" w14:textId="77777777" w:rsidR="003F7353" w:rsidRPr="008F0F4C" w:rsidRDefault="003F7353" w:rsidP="003F7353">
      <w:r w:rsidRPr="008F0F4C">
        <w:rPr>
          <w:b/>
        </w:rPr>
        <w:t>Node B</w:t>
      </w:r>
      <w:r w:rsidRPr="008F0F4C">
        <w:rPr>
          <w:b/>
          <w:snapToGrid w:val="0"/>
        </w:rPr>
        <w:t>:</w:t>
      </w:r>
      <w:r w:rsidRPr="008F0F4C">
        <w:rPr>
          <w:b/>
        </w:rPr>
        <w:t xml:space="preserve"> </w:t>
      </w:r>
      <w:r w:rsidRPr="008F0F4C">
        <w:t>A logical node responsible for radio transmission / reception in one or more cells to/from the User Equipment. Terminates the Iub interface towards the RNC.</w:t>
      </w:r>
    </w:p>
    <w:p w14:paraId="773C4576" w14:textId="77777777" w:rsidR="003F7353" w:rsidRPr="008F0F4C" w:rsidRDefault="003F7353" w:rsidP="003F7353">
      <w:pPr>
        <w:rPr>
          <w:snapToGrid w:val="0"/>
        </w:rPr>
      </w:pPr>
      <w:r w:rsidRPr="008F0F4C">
        <w:rPr>
          <w:b/>
          <w:snapToGrid w:val="0"/>
        </w:rPr>
        <w:t xml:space="preserve">Nomadic Operating Mode: </w:t>
      </w:r>
      <w:r w:rsidRPr="008F0F4C">
        <w:rPr>
          <w:snapToGrid w:val="0"/>
        </w:rPr>
        <w:t>Mode of operation where the terminal is transportable but being operated while stationary and may in addition require user co-operation (e.g. close to open spaces, antenna setup...).</w:t>
      </w:r>
    </w:p>
    <w:p w14:paraId="5E41BD25" w14:textId="77777777" w:rsidR="003F7353" w:rsidRPr="008F0F4C" w:rsidRDefault="003F7353" w:rsidP="003F7353">
      <w:pPr>
        <w:tabs>
          <w:tab w:val="left" w:pos="2448"/>
          <w:tab w:val="left" w:pos="9198"/>
        </w:tabs>
        <w:rPr>
          <w:b/>
          <w:color w:val="000000"/>
        </w:rPr>
      </w:pPr>
      <w:r w:rsidRPr="008F0F4C">
        <w:rPr>
          <w:b/>
        </w:rPr>
        <w:t xml:space="preserve">Nominal Maximum Output Power: </w:t>
      </w:r>
      <w:r w:rsidRPr="008F0F4C">
        <w:rPr>
          <w:color w:val="000000"/>
        </w:rPr>
        <w:t>This is the nominal power defined by the UE power class.</w:t>
      </w:r>
    </w:p>
    <w:p w14:paraId="1B022942" w14:textId="77777777" w:rsidR="003F7353" w:rsidRPr="008F0F4C" w:rsidRDefault="003F7353" w:rsidP="003F7353">
      <w:pPr>
        <w:rPr>
          <w:b/>
        </w:rPr>
      </w:pPr>
      <w:r w:rsidRPr="008F0F4C">
        <w:rPr>
          <w:b/>
        </w:rPr>
        <w:t>Non-Access Stratum</w:t>
      </w:r>
      <w:r w:rsidRPr="008F0F4C">
        <w:rPr>
          <w:b/>
          <w:snapToGrid w:val="0"/>
        </w:rPr>
        <w:t>:</w:t>
      </w:r>
      <w:r w:rsidRPr="008F0F4C">
        <w:rPr>
          <w:b/>
        </w:rPr>
        <w:t xml:space="preserve"> </w:t>
      </w:r>
      <w:r w:rsidRPr="008F0F4C">
        <w:t>Protocols between UE and the core network that are not  terminated in the UTRAN.</w:t>
      </w:r>
    </w:p>
    <w:p w14:paraId="3CF58345" w14:textId="77777777" w:rsidR="003F7353" w:rsidRPr="008F0F4C" w:rsidRDefault="003F7353" w:rsidP="003F7353">
      <w:r w:rsidRPr="008F0F4C">
        <w:rPr>
          <w:b/>
        </w:rPr>
        <w:t>Normal GSM operation</w:t>
      </w:r>
      <w:r w:rsidRPr="008F0F4C">
        <w:rPr>
          <w:b/>
          <w:snapToGrid w:val="0"/>
        </w:rPr>
        <w:t>:</w:t>
      </w:r>
      <w:r w:rsidRPr="008F0F4C">
        <w:t xml:space="preserve"> Relating to general, CHV related, GSM security related and subscription related procedures.</w:t>
      </w:r>
    </w:p>
    <w:p w14:paraId="31B9D40C" w14:textId="77777777" w:rsidR="003F7353" w:rsidRPr="008F0F4C" w:rsidRDefault="003F7353" w:rsidP="003F7353">
      <w:r w:rsidRPr="008F0F4C">
        <w:rPr>
          <w:b/>
        </w:rPr>
        <w:t>Normal mode of operation</w:t>
      </w:r>
      <w:r w:rsidRPr="008F0F4C">
        <w:rPr>
          <w:b/>
          <w:snapToGrid w:val="0"/>
        </w:rPr>
        <w:t>:</w:t>
      </w:r>
      <w:r w:rsidRPr="008F0F4C">
        <w:t xml:space="preserve"> The mode of operation into which the ME would have gone if it had no personalisation checks to process.</w:t>
      </w:r>
    </w:p>
    <w:p w14:paraId="41088C01" w14:textId="77777777" w:rsidR="009C74A1" w:rsidRPr="008F0F4C" w:rsidRDefault="009C74A1" w:rsidP="009C74A1">
      <w:r w:rsidRPr="008F0F4C">
        <w:rPr>
          <w:b/>
        </w:rPr>
        <w:t>NR:</w:t>
      </w:r>
      <w:r w:rsidRPr="008F0F4C">
        <w:t xml:space="preserve"> fifth generation radio access technology</w:t>
      </w:r>
    </w:p>
    <w:p w14:paraId="7FEFCC50" w14:textId="77777777" w:rsidR="003F7353" w:rsidRPr="008F0F4C" w:rsidRDefault="003F7353" w:rsidP="003F7353">
      <w:pPr>
        <w:rPr>
          <w:b/>
          <w:snapToGrid w:val="0"/>
        </w:rPr>
      </w:pPr>
      <w:r w:rsidRPr="008F0F4C">
        <w:rPr>
          <w:b/>
          <w:snapToGrid w:val="0"/>
        </w:rPr>
        <w:t>NTDD:</w:t>
      </w:r>
      <w:r w:rsidRPr="008F0F4C">
        <w:rPr>
          <w:snapToGrid w:val="0"/>
        </w:rPr>
        <w:t xml:space="preserve"> Narrow TDD – the 1.28 Mcps chip rate UTRA-TDD option</w:t>
      </w:r>
    </w:p>
    <w:p w14:paraId="2D7E23FB" w14:textId="77777777" w:rsidR="003F7353" w:rsidRPr="008F0F4C" w:rsidRDefault="003F7353" w:rsidP="003F7353">
      <w:pPr>
        <w:rPr>
          <w:snapToGrid w:val="0"/>
        </w:rPr>
      </w:pPr>
      <w:r w:rsidRPr="008F0F4C">
        <w:rPr>
          <w:b/>
          <w:snapToGrid w:val="0"/>
        </w:rPr>
        <w:t xml:space="preserve">Number: </w:t>
      </w:r>
      <w:r w:rsidRPr="008F0F4C">
        <w:rPr>
          <w:snapToGrid w:val="0"/>
        </w:rPr>
        <w:t>A string of decimal digits that uniquely indicates the public network termination point. The number contains the information necessary to route the call to this termination point.</w:t>
      </w:r>
    </w:p>
    <w:p w14:paraId="5B372508" w14:textId="77777777" w:rsidR="003F7353" w:rsidRPr="008F0F4C" w:rsidRDefault="003F7353" w:rsidP="003F7353">
      <w:pPr>
        <w:rPr>
          <w:snapToGrid w:val="0"/>
        </w:rPr>
      </w:pPr>
      <w:r w:rsidRPr="008F0F4C">
        <w:rPr>
          <w:snapToGrid w:val="0"/>
        </w:rPr>
        <w:t>A number can be in a format determined nationally or in an international format. The international format is known as the International Public Telecommunication Number which includes the country code and subsequent digits, but not the international prefix.</w:t>
      </w:r>
    </w:p>
    <w:p w14:paraId="6D947D5E" w14:textId="77777777" w:rsidR="003F7353" w:rsidRPr="008F0F4C" w:rsidRDefault="003F7353" w:rsidP="003F7353">
      <w:pPr>
        <w:rPr>
          <w:snapToGrid w:val="0"/>
        </w:rPr>
      </w:pPr>
      <w:r w:rsidRPr="008F0F4C">
        <w:rPr>
          <w:b/>
          <w:snapToGrid w:val="0"/>
        </w:rPr>
        <w:t xml:space="preserve">Number portability: </w:t>
      </w:r>
      <w:r w:rsidRPr="008F0F4C">
        <w:rPr>
          <w:snapToGrid w:val="0"/>
        </w:rPr>
        <w:t xml:space="preserve"> A capability that allows a user to retain the same public telecommunication number when changing from one service provider to another. Additional regulatory constraints may apply in different regions.</w:t>
      </w:r>
    </w:p>
    <w:p w14:paraId="749A7AB4" w14:textId="77777777" w:rsidR="003F7353" w:rsidRPr="008F0F4C" w:rsidRDefault="003F7353" w:rsidP="003F7353">
      <w:r w:rsidRPr="008F0F4C">
        <w:rPr>
          <w:b/>
          <w:snapToGrid w:val="0"/>
        </w:rPr>
        <w:t>Number range owner network:</w:t>
      </w:r>
      <w:r w:rsidRPr="008F0F4C">
        <w:rPr>
          <w:snapToGrid w:val="0"/>
        </w:rPr>
        <w:t xml:space="preserve"> The network to which the number range containing the ported number has been allocated.</w:t>
      </w:r>
    </w:p>
    <w:p w14:paraId="65623975" w14:textId="77777777" w:rsidR="003F7353" w:rsidRPr="008F0F4C" w:rsidRDefault="003F7353" w:rsidP="003F7353">
      <w:pPr>
        <w:pStyle w:val="Heading2"/>
      </w:pPr>
      <w:bookmarkStart w:id="45" w:name="_Toc11152830"/>
      <w:bookmarkStart w:id="46" w:name="_Toc90991630"/>
      <w:r w:rsidRPr="008F0F4C">
        <w:t>O</w:t>
      </w:r>
      <w:bookmarkEnd w:id="45"/>
      <w:bookmarkEnd w:id="46"/>
    </w:p>
    <w:p w14:paraId="04433744" w14:textId="77777777" w:rsidR="003F7353" w:rsidRPr="008F0F4C" w:rsidRDefault="003F7353" w:rsidP="003F7353">
      <w:pPr>
        <w:rPr>
          <w:b/>
          <w:snapToGrid w:val="0"/>
        </w:rPr>
      </w:pPr>
      <w:r w:rsidRPr="008F0F4C">
        <w:rPr>
          <w:b/>
          <w:snapToGrid w:val="0"/>
        </w:rPr>
        <w:t>Occupied bandwidth:</w:t>
      </w:r>
      <w:r w:rsidRPr="008F0F4C">
        <w:rPr>
          <w:snapToGrid w:val="0"/>
        </w:rPr>
        <w:t xml:space="preserve"> The width of a frequency band such that, below the lower and above the upper frequency limits, the mean powers emitted are each equal to a specified percentage β/2 of the total mean power of a given emission.</w:t>
      </w:r>
    </w:p>
    <w:p w14:paraId="21ABE58D" w14:textId="77777777" w:rsidR="0018177B" w:rsidRPr="008F0F4C" w:rsidRDefault="0018177B" w:rsidP="0018177B">
      <w:pPr>
        <w:rPr>
          <w:snapToGrid w:val="0"/>
        </w:rPr>
      </w:pPr>
      <w:r w:rsidRPr="008F0F4C">
        <w:rPr>
          <w:b/>
          <w:snapToGrid w:val="0"/>
        </w:rPr>
        <w:t xml:space="preserve">Offline charging: </w:t>
      </w:r>
      <w:r w:rsidRPr="008F0F4C">
        <w:rPr>
          <w:snapToGrid w:val="0"/>
        </w:rPr>
        <w:t xml:space="preserve">charging </w:t>
      </w:r>
      <w:r w:rsidRPr="008F0F4C">
        <w:t>mechanism</w:t>
      </w:r>
      <w:r w:rsidRPr="008F0F4C">
        <w:rPr>
          <w:snapToGrid w:val="0"/>
        </w:rPr>
        <w:t xml:space="preserve"> where charging information does not affect, in real time, the service rendered.</w:t>
      </w:r>
    </w:p>
    <w:p w14:paraId="5A920E64" w14:textId="77777777" w:rsidR="0018177B" w:rsidRPr="008F0F4C" w:rsidRDefault="0018177B" w:rsidP="0018177B">
      <w:pPr>
        <w:rPr>
          <w:b/>
          <w:snapToGrid w:val="0"/>
        </w:rPr>
      </w:pPr>
      <w:r w:rsidRPr="008F0F4C">
        <w:rPr>
          <w:b/>
          <w:bCs/>
        </w:rPr>
        <w:t>Offline Charging System:</w:t>
      </w:r>
      <w:r w:rsidRPr="008F0F4C">
        <w:t xml:space="preserve"> the entity that collects and processes offline charging information prior to delivery to the Billing Domain.</w:t>
      </w:r>
    </w:p>
    <w:p w14:paraId="303EE6B3" w14:textId="77777777" w:rsidR="0018177B" w:rsidRPr="008F0F4C" w:rsidRDefault="0018177B" w:rsidP="0018177B">
      <w:pPr>
        <w:rPr>
          <w:snapToGrid w:val="0"/>
        </w:rPr>
      </w:pPr>
      <w:r w:rsidRPr="008F0F4C">
        <w:rPr>
          <w:b/>
          <w:snapToGrid w:val="0"/>
        </w:rPr>
        <w:t>Online Charging</w:t>
      </w:r>
      <w:r w:rsidRPr="008F0F4C">
        <w:rPr>
          <w:snapToGrid w:val="0"/>
        </w:rPr>
        <w:t>: charging mechanism where charging information can affect, in real time, the service rendered and therefore a direct interaction of the charging mechanism with the bearer/session/service control is required.</w:t>
      </w:r>
    </w:p>
    <w:p w14:paraId="782528BB" w14:textId="77777777" w:rsidR="0018177B" w:rsidRPr="008F0F4C" w:rsidRDefault="0018177B" w:rsidP="0018177B">
      <w:pPr>
        <w:rPr>
          <w:b/>
          <w:snapToGrid w:val="0"/>
        </w:rPr>
      </w:pPr>
      <w:r w:rsidRPr="008F0F4C">
        <w:rPr>
          <w:b/>
          <w:bCs/>
        </w:rPr>
        <w:t>Online Charging System:</w:t>
      </w:r>
      <w:r w:rsidRPr="008F0F4C">
        <w:t xml:space="preserve"> the entity that performs real-time Credit-Control and includes transaction handling, rating, online correlation and management of subscriber accounts/balances.</w:t>
      </w:r>
    </w:p>
    <w:p w14:paraId="4498879E" w14:textId="77777777" w:rsidR="003F7353" w:rsidRPr="008F0F4C" w:rsidRDefault="003F7353" w:rsidP="003F7353">
      <w:pPr>
        <w:rPr>
          <w:snapToGrid w:val="0"/>
        </w:rPr>
      </w:pPr>
      <w:r w:rsidRPr="008F0F4C">
        <w:rPr>
          <w:b/>
          <w:snapToGrid w:val="0"/>
        </w:rPr>
        <w:t>One Stop Billing:</w:t>
      </w:r>
      <w:r w:rsidRPr="008F0F4C">
        <w:rPr>
          <w:snapToGrid w:val="0"/>
        </w:rPr>
        <w:t xml:space="preserve"> One bill for all charges incurred using the 3GPP System.</w:t>
      </w:r>
    </w:p>
    <w:p w14:paraId="2A9791A4" w14:textId="77777777" w:rsidR="003F7353" w:rsidRPr="008F0F4C" w:rsidRDefault="003F7353" w:rsidP="003F7353">
      <w:pPr>
        <w:rPr>
          <w:snapToGrid w:val="0"/>
        </w:rPr>
      </w:pPr>
      <w:r w:rsidRPr="008F0F4C">
        <w:rPr>
          <w:b/>
          <w:snapToGrid w:val="0"/>
        </w:rPr>
        <w:t>Open group:</w:t>
      </w:r>
      <w:r w:rsidRPr="008F0F4C">
        <w:rPr>
          <w:snapToGrid w:val="0"/>
        </w:rPr>
        <w:t xml:space="preserve"> A group that does not have a pre-defined set of members. Any user may participate in an open group.</w:t>
      </w:r>
    </w:p>
    <w:p w14:paraId="13BB00DF" w14:textId="77777777" w:rsidR="003F7353" w:rsidRPr="008F0F4C" w:rsidRDefault="003F7353" w:rsidP="003F7353">
      <w:pPr>
        <w:rPr>
          <w:snapToGrid w:val="0"/>
        </w:rPr>
      </w:pPr>
      <w:r w:rsidRPr="008F0F4C">
        <w:rPr>
          <w:b/>
          <w:snapToGrid w:val="0"/>
        </w:rPr>
        <w:t>Open Service Access:</w:t>
      </w:r>
      <w:r w:rsidRPr="008F0F4C">
        <w:rPr>
          <w:snapToGrid w:val="0"/>
        </w:rPr>
        <w:t xml:space="preserve"> Concept for introducing a vendor independent means for introduction of new services.</w:t>
      </w:r>
    </w:p>
    <w:p w14:paraId="081D18A6" w14:textId="77777777" w:rsidR="003F7353" w:rsidRPr="008F0F4C" w:rsidRDefault="003F7353" w:rsidP="003F7353">
      <w:pPr>
        <w:rPr>
          <w:snapToGrid w:val="0"/>
        </w:rPr>
      </w:pPr>
      <w:r w:rsidRPr="008F0F4C">
        <w:rPr>
          <w:b/>
          <w:snapToGrid w:val="0"/>
        </w:rPr>
        <w:t>Operating band:</w:t>
      </w:r>
      <w:r w:rsidRPr="008F0F4C">
        <w:rPr>
          <w:snapToGrid w:val="0"/>
        </w:rPr>
        <w:t xml:space="preserve"> A frequency range in which E-UTRA operates (paired or unpaired), that is defined with a specific set of technical requirements. </w:t>
      </w:r>
      <w:r w:rsidRPr="008F0F4C">
        <w:rPr>
          <w:b/>
        </w:rPr>
        <w:t xml:space="preserve">Operations System: </w:t>
      </w:r>
      <w:r w:rsidRPr="008F0F4C">
        <w:t>This abbreviation indicates a generic management system, independent of its location level within the management hierarchy.</w:t>
      </w:r>
    </w:p>
    <w:p w14:paraId="5F473D2B" w14:textId="77777777" w:rsidR="003F7353" w:rsidRPr="008F0F4C" w:rsidRDefault="003F7353" w:rsidP="003F7353">
      <w:r w:rsidRPr="008F0F4C">
        <w:rPr>
          <w:b/>
        </w:rPr>
        <w:t>Optional UE</w:t>
      </w:r>
      <w:r w:rsidRPr="008F0F4C">
        <w:t xml:space="preserve"> </w:t>
      </w:r>
      <w:r w:rsidRPr="008F0F4C">
        <w:rPr>
          <w:b/>
        </w:rPr>
        <w:t>Requirement</w:t>
      </w:r>
      <w:r w:rsidRPr="008F0F4C">
        <w:rPr>
          <w:b/>
          <w:snapToGrid w:val="0"/>
        </w:rPr>
        <w:t>:</w:t>
      </w:r>
      <w:r w:rsidRPr="008F0F4C">
        <w:t xml:space="preserve"> Any other requirements than mandatory UE requirement, essential UE requirement (conditional), essential UE requirement (unconditional). It is totally up to individual manufacturer to decide whether it should be implemented or not (e.g. Network initiated MM connection establishment).</w:t>
      </w:r>
    </w:p>
    <w:p w14:paraId="4B02828C" w14:textId="77777777" w:rsidR="003F7353" w:rsidRPr="008F0F4C" w:rsidRDefault="003F7353" w:rsidP="003F7353">
      <w:r w:rsidRPr="008F0F4C">
        <w:rPr>
          <w:b/>
        </w:rPr>
        <w:t>Originating network</w:t>
      </w:r>
      <w:r w:rsidRPr="008F0F4C">
        <w:rPr>
          <w:b/>
          <w:snapToGrid w:val="0"/>
        </w:rPr>
        <w:t>:</w:t>
      </w:r>
      <w:r w:rsidRPr="008F0F4C">
        <w:t xml:space="preserve"> The network where the calling party is located. </w:t>
      </w:r>
    </w:p>
    <w:p w14:paraId="3A570C3A" w14:textId="77777777" w:rsidR="003F7353" w:rsidRPr="008F0F4C" w:rsidRDefault="003F7353" w:rsidP="003F7353">
      <w:r w:rsidRPr="008F0F4C">
        <w:rPr>
          <w:b/>
          <w:snapToGrid w:val="0"/>
        </w:rPr>
        <w:t>Orthogonal Channel Noise Simulator</w:t>
      </w:r>
      <w:r w:rsidRPr="008F0F4C">
        <w:rPr>
          <w:snapToGrid w:val="0"/>
        </w:rPr>
        <w:t xml:space="preserve"> a mechanism used to simulate the users or control signals on the other orthogonal channels of a downlink</w:t>
      </w:r>
    </w:p>
    <w:p w14:paraId="387CDEF8" w14:textId="77777777" w:rsidR="003F7353" w:rsidRPr="008F0F4C" w:rsidRDefault="003F7353" w:rsidP="003F7353">
      <w:r w:rsidRPr="008F0F4C">
        <w:rPr>
          <w:b/>
        </w:rPr>
        <w:t>OSA Interface:</w:t>
      </w:r>
      <w:r w:rsidRPr="008F0F4C">
        <w:t xml:space="preserve"> Standardised Interface used by application/clients to access service capability features.</w:t>
      </w:r>
    </w:p>
    <w:p w14:paraId="29829807" w14:textId="77777777" w:rsidR="003F7353" w:rsidRPr="008F0F4C" w:rsidRDefault="003F7353" w:rsidP="003F7353">
      <w:r w:rsidRPr="008F0F4C">
        <w:rPr>
          <w:b/>
        </w:rPr>
        <w:t>Output power (P</w:t>
      </w:r>
      <w:r w:rsidRPr="008F0F4C">
        <w:rPr>
          <w:b/>
          <w:vertAlign w:val="subscript"/>
        </w:rPr>
        <w:t>out</w:t>
      </w:r>
      <w:r w:rsidRPr="008F0F4C">
        <w:rPr>
          <w:b/>
        </w:rPr>
        <w:t>):</w:t>
      </w:r>
      <w:r w:rsidRPr="008F0F4C">
        <w:t xml:space="preserve"> The mean power of one carrier of the UE, delivered to a load with resistance equal to the nominal load impedance of the transmitter.</w:t>
      </w:r>
    </w:p>
    <w:p w14:paraId="120F0668" w14:textId="77777777" w:rsidR="003F7353" w:rsidRPr="008F0F4C" w:rsidRDefault="003F7353" w:rsidP="003F7353">
      <w:pPr>
        <w:pStyle w:val="Heading2"/>
      </w:pPr>
      <w:bookmarkStart w:id="47" w:name="_Toc11152831"/>
      <w:bookmarkStart w:id="48" w:name="_Toc90991631"/>
      <w:r w:rsidRPr="008F0F4C">
        <w:t>P</w:t>
      </w:r>
      <w:bookmarkEnd w:id="47"/>
      <w:bookmarkEnd w:id="48"/>
    </w:p>
    <w:p w14:paraId="657590A8" w14:textId="77777777" w:rsidR="003F7353" w:rsidRPr="008F0F4C" w:rsidRDefault="003F7353" w:rsidP="003F7353">
      <w:r w:rsidRPr="008F0F4C">
        <w:rPr>
          <w:b/>
        </w:rPr>
        <w:t>Packet:</w:t>
      </w:r>
      <w:r w:rsidRPr="008F0F4C">
        <w:t xml:space="preserve"> An information unit identified by a label at layer 3 of the </w:t>
      </w:r>
      <w:smartTag w:uri="urn:schemas-microsoft-com:office:smarttags" w:element="stockticker">
        <w:r w:rsidRPr="008F0F4C">
          <w:t>OSI</w:t>
        </w:r>
      </w:smartTag>
      <w:r w:rsidRPr="008F0F4C">
        <w:t xml:space="preserve"> reference model (source: </w:t>
      </w:r>
      <w:smartTag w:uri="urn:schemas-microsoft-com:office:smarttags" w:element="stockticker">
        <w:r w:rsidRPr="008F0F4C">
          <w:t>ITU</w:t>
        </w:r>
      </w:smartTag>
      <w:r w:rsidRPr="008F0F4C">
        <w:t>-T I.113). A network protocol data unit (NPDU).</w:t>
      </w:r>
    </w:p>
    <w:p w14:paraId="6A3B64CE" w14:textId="77777777" w:rsidR="003F7353" w:rsidRPr="008F0F4C" w:rsidRDefault="003F7353" w:rsidP="003F7353">
      <w:r w:rsidRPr="008F0F4C">
        <w:rPr>
          <w:b/>
        </w:rPr>
        <w:t>Packet data protocol (PDP):</w:t>
      </w:r>
      <w:r w:rsidRPr="008F0F4C">
        <w:t xml:space="preserve"> Any protocol which transmits data as discrete units known as packets, e.g., IP, or X.25.</w:t>
      </w:r>
    </w:p>
    <w:p w14:paraId="039722A2" w14:textId="77777777" w:rsidR="003F7353" w:rsidRPr="008F0F4C" w:rsidRDefault="003F7353" w:rsidP="003F7353">
      <w:r w:rsidRPr="008F0F4C">
        <w:rPr>
          <w:b/>
        </w:rPr>
        <w:t>Packet transfer mode:</w:t>
      </w:r>
      <w:r w:rsidRPr="008F0F4C">
        <w:t xml:space="preserve"> Also known as packet mode. A transfer mode in which the transmission and switching functions are achieved by packet oriented techniques, so as to dynamically share network transmission and switching resources between a multiplicity of connections (source: </w:t>
      </w:r>
      <w:smartTag w:uri="urn:schemas-microsoft-com:office:smarttags" w:element="stockticker">
        <w:r w:rsidRPr="008F0F4C">
          <w:t>ITU</w:t>
        </w:r>
      </w:smartTag>
      <w:r w:rsidRPr="008F0F4C">
        <w:t>-T I.113).</w:t>
      </w:r>
    </w:p>
    <w:p w14:paraId="581854A0" w14:textId="77777777" w:rsidR="003F7353" w:rsidRPr="008F0F4C" w:rsidRDefault="003F7353" w:rsidP="003F7353">
      <w:r w:rsidRPr="008F0F4C">
        <w:rPr>
          <w:b/>
        </w:rPr>
        <w:t>Padding:</w:t>
      </w:r>
      <w:r w:rsidRPr="008F0F4C">
        <w:t xml:space="preserve"> One or more bits appended to a message in order to cause the message to contain the required number of bits or bytes.</w:t>
      </w:r>
    </w:p>
    <w:p w14:paraId="38736BAC" w14:textId="77777777" w:rsidR="003F7353" w:rsidRPr="008F0F4C" w:rsidRDefault="003F7353" w:rsidP="003F7353">
      <w:pPr>
        <w:rPr>
          <w:b/>
        </w:rPr>
      </w:pPr>
      <w:r w:rsidRPr="008F0F4C">
        <w:rPr>
          <w:b/>
        </w:rPr>
        <w:t xml:space="preserve">Paging: </w:t>
      </w:r>
      <w:r w:rsidRPr="008F0F4C">
        <w:t>The act of seeking a User Equipment.</w:t>
      </w:r>
    </w:p>
    <w:p w14:paraId="3EF66E64" w14:textId="77777777" w:rsidR="003F7353" w:rsidRPr="008F0F4C" w:rsidRDefault="003F7353" w:rsidP="003F7353">
      <w:r w:rsidRPr="008F0F4C">
        <w:rPr>
          <w:b/>
        </w:rPr>
        <w:t xml:space="preserve">Paging DRX cycle: </w:t>
      </w:r>
      <w:r w:rsidRPr="008F0F4C">
        <w:t>The individual time interval between monitoring Paging Occasion for a specific UE</w:t>
      </w:r>
    </w:p>
    <w:p w14:paraId="0EF5C20E" w14:textId="77777777" w:rsidR="003F7353" w:rsidRPr="008F0F4C" w:rsidRDefault="003F7353" w:rsidP="003F7353">
      <w:r w:rsidRPr="008F0F4C">
        <w:rPr>
          <w:b/>
        </w:rPr>
        <w:t>Paging Block Periodicity (PBP):</w:t>
      </w:r>
      <w:r w:rsidRPr="008F0F4C">
        <w:t xml:space="preserve"> The period of the occurrence of Paging Blocks. (For FDD, PBP = 1).</w:t>
      </w:r>
    </w:p>
    <w:p w14:paraId="052250C1" w14:textId="77777777" w:rsidR="003F7353" w:rsidRPr="008F0F4C" w:rsidRDefault="003F7353" w:rsidP="003F7353">
      <w:r w:rsidRPr="008F0F4C">
        <w:rPr>
          <w:b/>
        </w:rPr>
        <w:t>Paging Message Receiving Occasion:</w:t>
      </w:r>
      <w:r w:rsidRPr="008F0F4C">
        <w:t xml:space="preserve"> The frame where the UE receives actual paging message.</w:t>
      </w:r>
    </w:p>
    <w:p w14:paraId="1080C266" w14:textId="77777777" w:rsidR="003F7353" w:rsidRPr="008F0F4C" w:rsidRDefault="003F7353" w:rsidP="003F7353">
      <w:r w:rsidRPr="008F0F4C">
        <w:rPr>
          <w:b/>
        </w:rPr>
        <w:t xml:space="preserve">Paging occasion: </w:t>
      </w:r>
      <w:r w:rsidRPr="008F0F4C">
        <w:t>The frame where the UE monitors in FDD or the paging block, which consists of several frames, for TDD. For Paging Blocks, the value of Paging Occasion is equal to the first frame of the Paging Block.</w:t>
      </w:r>
    </w:p>
    <w:p w14:paraId="36AE8511" w14:textId="77777777" w:rsidR="003F7353" w:rsidRPr="008F0F4C" w:rsidRDefault="003F7353" w:rsidP="003F7353">
      <w:pPr>
        <w:rPr>
          <w:b/>
        </w:rPr>
      </w:pPr>
      <w:r w:rsidRPr="008F0F4C">
        <w:rPr>
          <w:b/>
        </w:rPr>
        <w:t xml:space="preserve">Pass band: </w:t>
      </w:r>
      <w:r w:rsidRPr="008F0F4C">
        <w:t>The frequency range that the repeater operates in with operational configuration. This frequency range can correspond to one or several consecutive nominal channels. If they are not consecutive each subset of channels shall be considered as an individual pass band.</w:t>
      </w:r>
    </w:p>
    <w:p w14:paraId="6033B7FD" w14:textId="77777777" w:rsidR="003F7353" w:rsidRPr="008F0F4C" w:rsidRDefault="003F7353" w:rsidP="003F7353">
      <w:pPr>
        <w:rPr>
          <w:b/>
        </w:rPr>
      </w:pPr>
      <w:r w:rsidRPr="008F0F4C">
        <w:rPr>
          <w:b/>
        </w:rPr>
        <w:t>Peak bit rate:</w:t>
      </w:r>
      <w:r w:rsidRPr="008F0F4C">
        <w:t xml:space="preserve"> A measure of throughput. The maximum bit rate offered to the user for a given time period (to be defined) for the transfer of a bursty signal (source: </w:t>
      </w:r>
      <w:smartTag w:uri="urn:schemas-microsoft-com:office:smarttags" w:element="stockticker">
        <w:r w:rsidRPr="008F0F4C">
          <w:t>ITU</w:t>
        </w:r>
      </w:smartTag>
      <w:r w:rsidRPr="008F0F4C">
        <w:t>-T I.210). (The maximum user information transfer rate achievable by a user for a single service data unit transfer.)</w:t>
      </w:r>
    </w:p>
    <w:p w14:paraId="3B264472" w14:textId="77777777" w:rsidR="003F7353" w:rsidRPr="008F0F4C" w:rsidRDefault="003F7353" w:rsidP="003F7353">
      <w:pPr>
        <w:tabs>
          <w:tab w:val="left" w:pos="1701"/>
        </w:tabs>
        <w:rPr>
          <w:snapToGrid w:val="0"/>
        </w:rPr>
      </w:pPr>
      <w:r w:rsidRPr="008F0F4C">
        <w:rPr>
          <w:b/>
          <w:snapToGrid w:val="0"/>
        </w:rPr>
        <w:t>Performance</w:t>
      </w:r>
      <w:r w:rsidRPr="008F0F4C">
        <w:rPr>
          <w:b/>
        </w:rPr>
        <w:t>:</w:t>
      </w:r>
      <w:r w:rsidRPr="008F0F4C">
        <w:rPr>
          <w:b/>
          <w:snapToGrid w:val="0"/>
        </w:rPr>
        <w:t xml:space="preserve"> </w:t>
      </w:r>
      <w:r w:rsidRPr="008F0F4C">
        <w:rPr>
          <w:snapToGrid w:val="0"/>
        </w:rPr>
        <w:t>The ability to track service and resource usage levels and to provide feedback on the responsiveness and reliability of the network.</w:t>
      </w:r>
    </w:p>
    <w:p w14:paraId="461C9398" w14:textId="77777777" w:rsidR="003F7353" w:rsidRPr="008F0F4C" w:rsidRDefault="003F7353" w:rsidP="003F7353">
      <w:r w:rsidRPr="008F0F4C">
        <w:rPr>
          <w:b/>
        </w:rPr>
        <w:t>Personal Service Environment:</w:t>
      </w:r>
      <w:r w:rsidRPr="008F0F4C">
        <w:t xml:space="preserve"> contains personalised information defining how subscribed services are provided and presented towards the user. Each subscriber of the Home Environment has her own Personal Service Environment. The Personal Service Environment is defined in terms of one or more </w:t>
      </w:r>
      <w:r w:rsidRPr="008F0F4C">
        <w:rPr>
          <w:bCs/>
        </w:rPr>
        <w:t>User Profiles</w:t>
      </w:r>
      <w:r w:rsidRPr="008F0F4C">
        <w:t>.</w:t>
      </w:r>
    </w:p>
    <w:p w14:paraId="51570150" w14:textId="77777777" w:rsidR="003F7353" w:rsidRPr="008F0F4C" w:rsidRDefault="003F7353" w:rsidP="003F7353">
      <w:pPr>
        <w:rPr>
          <w:snapToGrid w:val="0"/>
          <w:color w:val="000000"/>
        </w:rPr>
      </w:pPr>
      <w:r w:rsidRPr="008F0F4C">
        <w:rPr>
          <w:b/>
          <w:snapToGrid w:val="0"/>
          <w:color w:val="000000"/>
        </w:rPr>
        <w:t>Personalisation</w:t>
      </w:r>
      <w:r w:rsidRPr="008F0F4C">
        <w:rPr>
          <w:b/>
        </w:rPr>
        <w:t>:</w:t>
      </w:r>
      <w:r w:rsidRPr="008F0F4C">
        <w:rPr>
          <w:snapToGrid w:val="0"/>
          <w:color w:val="000000"/>
        </w:rPr>
        <w:t xml:space="preserve"> The process of storing information in the ME and activating the procedures which verify this information against the corresponding information stored in applications on the (U)</w:t>
      </w:r>
      <w:smartTag w:uri="urn:schemas-microsoft-com:office:smarttags" w:element="stockticker">
        <w:r w:rsidRPr="008F0F4C">
          <w:rPr>
            <w:snapToGrid w:val="0"/>
            <w:color w:val="000000"/>
          </w:rPr>
          <w:t>SIM</w:t>
        </w:r>
      </w:smartTag>
      <w:r w:rsidRPr="008F0F4C">
        <w:rPr>
          <w:snapToGrid w:val="0"/>
          <w:color w:val="000000"/>
        </w:rPr>
        <w:t xml:space="preserve"> whenever the ME is powered up or when a  UICC containing network access applications (</w:t>
      </w:r>
      <w:smartTag w:uri="urn:schemas-microsoft-com:office:smarttags" w:element="stockticker">
        <w:r w:rsidRPr="008F0F4C">
          <w:rPr>
            <w:snapToGrid w:val="0"/>
            <w:color w:val="000000"/>
          </w:rPr>
          <w:t>SIM</w:t>
        </w:r>
      </w:smartTag>
      <w:r w:rsidRPr="008F0F4C">
        <w:rPr>
          <w:snapToGrid w:val="0"/>
          <w:color w:val="000000"/>
        </w:rPr>
        <w:t>, USIM, etc.) is inserted, in order to limit the applications with which the ME will operate.</w:t>
      </w:r>
    </w:p>
    <w:p w14:paraId="11DA44C3" w14:textId="77777777" w:rsidR="003F7353" w:rsidRPr="008F0F4C" w:rsidRDefault="003F7353" w:rsidP="003F7353">
      <w:pPr>
        <w:rPr>
          <w:snapToGrid w:val="0"/>
          <w:color w:val="000000"/>
        </w:rPr>
      </w:pPr>
      <w:r w:rsidRPr="008F0F4C">
        <w:rPr>
          <w:b/>
          <w:snapToGrid w:val="0"/>
          <w:color w:val="000000"/>
        </w:rPr>
        <w:t>Personalisation entity:</w:t>
      </w:r>
      <w:r w:rsidRPr="008F0F4C">
        <w:rPr>
          <w:snapToGrid w:val="0"/>
          <w:color w:val="000000"/>
        </w:rPr>
        <w:t xml:space="preserve"> Network, network subset, SP, Corporate or (U)</w:t>
      </w:r>
      <w:smartTag w:uri="urn:schemas-microsoft-com:office:smarttags" w:element="stockticker">
        <w:r w:rsidRPr="008F0F4C">
          <w:rPr>
            <w:snapToGrid w:val="0"/>
            <w:color w:val="000000"/>
          </w:rPr>
          <w:t>SIM</w:t>
        </w:r>
      </w:smartTag>
      <w:r w:rsidRPr="008F0F4C">
        <w:rPr>
          <w:snapToGrid w:val="0"/>
          <w:color w:val="000000"/>
        </w:rPr>
        <w:t xml:space="preserve"> to which the ME is personalised</w:t>
      </w:r>
    </w:p>
    <w:p w14:paraId="7D8CB97D" w14:textId="77777777" w:rsidR="003F7353" w:rsidRPr="008F0F4C" w:rsidRDefault="003F7353" w:rsidP="003F7353">
      <w:r w:rsidRPr="008F0F4C">
        <w:rPr>
          <w:b/>
        </w:rPr>
        <w:t>Phonebook</w:t>
      </w:r>
      <w:r w:rsidRPr="008F0F4C">
        <w:rPr>
          <w:b/>
          <w:snapToGrid w:val="0"/>
          <w:color w:val="000000"/>
        </w:rPr>
        <w:t>:</w:t>
      </w:r>
      <w:r w:rsidRPr="008F0F4C">
        <w:t xml:space="preserve"> A dataset of personal or entity attributes. The simplest form is a set of name-subscriber phone number pairs as supported by GSM (U)SIMs.</w:t>
      </w:r>
    </w:p>
    <w:p w14:paraId="1AB4E9A6" w14:textId="77777777" w:rsidR="003F7353" w:rsidRPr="008F0F4C" w:rsidRDefault="003F7353" w:rsidP="003F7353">
      <w:pPr>
        <w:rPr>
          <w:b/>
        </w:rPr>
      </w:pPr>
      <w:r w:rsidRPr="008F0F4C">
        <w:rPr>
          <w:b/>
        </w:rPr>
        <w:t>Physical channel data stream</w:t>
      </w:r>
      <w:r w:rsidRPr="008F0F4C">
        <w:rPr>
          <w:b/>
          <w:snapToGrid w:val="0"/>
          <w:color w:val="000000"/>
        </w:rPr>
        <w:t>:</w:t>
      </w:r>
      <w:r w:rsidRPr="008F0F4C">
        <w:rPr>
          <w:b/>
        </w:rPr>
        <w:t xml:space="preserve"> </w:t>
      </w:r>
      <w:r w:rsidRPr="008F0F4C">
        <w:t>In the uplink, a data stream that is transmitted on one physical channel. In the downlink, a data stream that is transmitted on one physical channel in each cell of the active set.</w:t>
      </w:r>
    </w:p>
    <w:p w14:paraId="297434E3" w14:textId="77777777" w:rsidR="003F7353" w:rsidRPr="008F0F4C" w:rsidRDefault="003F7353" w:rsidP="003F7353">
      <w:r w:rsidRPr="008F0F4C">
        <w:rPr>
          <w:b/>
        </w:rPr>
        <w:t>Physical Channel</w:t>
      </w:r>
      <w:r w:rsidRPr="008F0F4C">
        <w:rPr>
          <w:b/>
          <w:snapToGrid w:val="0"/>
          <w:color w:val="000000"/>
        </w:rPr>
        <w:t>:</w:t>
      </w:r>
      <w:r w:rsidRPr="008F0F4C">
        <w:rPr>
          <w:b/>
        </w:rPr>
        <w:t xml:space="preserve"> </w:t>
      </w:r>
      <w:r w:rsidRPr="008F0F4C">
        <w:t>In FDD mode, a physical channel is defined by code, frequency and, in the uplink, relative phase (I/Q). In TDD mode, a physical channel is defined by code, frequency, and time-slot.</w:t>
      </w:r>
    </w:p>
    <w:p w14:paraId="6A1DA90D" w14:textId="77777777" w:rsidR="003F7353" w:rsidRPr="008F0F4C" w:rsidRDefault="003F7353" w:rsidP="003F7353">
      <w:r w:rsidRPr="008F0F4C">
        <w:rPr>
          <w:b/>
        </w:rPr>
        <w:t>Pico cells</w:t>
      </w:r>
      <w:r w:rsidRPr="008F0F4C">
        <w:rPr>
          <w:b/>
          <w:snapToGrid w:val="0"/>
          <w:color w:val="000000"/>
        </w:rPr>
        <w:t>:</w:t>
      </w:r>
      <w:r w:rsidRPr="008F0F4C">
        <w:rPr>
          <w:b/>
        </w:rPr>
        <w:t xml:space="preserve"> </w:t>
      </w:r>
      <w:r w:rsidR="0022582F" w:rsidRPr="008F0F4C">
        <w:t>"</w:t>
      </w:r>
      <w:r w:rsidRPr="008F0F4C">
        <w:t>Pico cells</w:t>
      </w:r>
      <w:r w:rsidR="0022582F" w:rsidRPr="008F0F4C">
        <w:t>"</w:t>
      </w:r>
      <w:r w:rsidRPr="008F0F4C">
        <w:t xml:space="preserve"> are cells, mainly indoor cells, with a radius typically less than 50 metres.</w:t>
      </w:r>
    </w:p>
    <w:p w14:paraId="0EEB4798" w14:textId="77777777" w:rsidR="003F7353" w:rsidRPr="008F0F4C" w:rsidRDefault="003F7353" w:rsidP="003F7353">
      <w:r w:rsidRPr="008F0F4C">
        <w:rPr>
          <w:b/>
        </w:rPr>
        <w:t>PICH Monitoring Occasion</w:t>
      </w:r>
      <w:r w:rsidRPr="008F0F4C">
        <w:rPr>
          <w:b/>
          <w:snapToGrid w:val="0"/>
          <w:color w:val="000000"/>
        </w:rPr>
        <w:t>:</w:t>
      </w:r>
      <w:r w:rsidRPr="008F0F4C">
        <w:t xml:space="preserve"> The time instance where the UE monitors PICH within Paging Occasion.</w:t>
      </w:r>
    </w:p>
    <w:p w14:paraId="73264CF6" w14:textId="77777777" w:rsidR="003F7353" w:rsidRPr="008F0F4C" w:rsidRDefault="003F7353" w:rsidP="003F7353">
      <w:pPr>
        <w:rPr>
          <w:b/>
        </w:rPr>
      </w:pPr>
      <w:r w:rsidRPr="008F0F4C">
        <w:rPr>
          <w:b/>
        </w:rPr>
        <w:t xml:space="preserve">Pilot Identity: </w:t>
      </w:r>
      <w:r w:rsidRPr="008F0F4C">
        <w:t xml:space="preserve">A service specific public address used for initial contact, associated with a group of publicly addressable identities (e.g. E.164 numbers or SIP </w:t>
      </w:r>
      <w:smartTag w:uri="urn:schemas-microsoft-com:office:smarttags" w:element="stockticker">
        <w:r w:rsidRPr="008F0F4C">
          <w:t>URI</w:t>
        </w:r>
      </w:smartTag>
      <w:r w:rsidRPr="008F0F4C">
        <w:t xml:space="preserve">). </w:t>
      </w:r>
    </w:p>
    <w:p w14:paraId="1F6362CB" w14:textId="77777777" w:rsidR="003F7353" w:rsidRPr="008F0F4C" w:rsidRDefault="003F7353" w:rsidP="003F7353">
      <w:r w:rsidRPr="008F0F4C">
        <w:rPr>
          <w:b/>
        </w:rPr>
        <w:t>PLMN Area</w:t>
      </w:r>
      <w:r w:rsidRPr="008F0F4C">
        <w:rPr>
          <w:b/>
          <w:snapToGrid w:val="0"/>
          <w:color w:val="000000"/>
        </w:rPr>
        <w:t>:</w:t>
      </w:r>
      <w:r w:rsidRPr="008F0F4C">
        <w:rPr>
          <w:b/>
        </w:rPr>
        <w:t xml:space="preserve"> </w:t>
      </w:r>
      <w:r w:rsidRPr="008F0F4C">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 Terminating network users can also set up calls to the PLMN. The PLMN area is allocated to a PLMN. It is determined by the service and network provider in accordance with any provisions laid down under national law. In general the PLMN area is restricted to one country. It can also be determined differently, depending on the different telecommunication services, or type of MS. If there are several  PLMNs in one country, their PLMN areas may overlap. In border areas, the PLMN areas of different countries may overlap. Administrations will have to take precautions to ensure that cross border coverage is minimised in adjacent countries unless otherwise agreed.</w:t>
      </w:r>
    </w:p>
    <w:p w14:paraId="42D1CF1A" w14:textId="77777777" w:rsidR="003F7353" w:rsidRPr="008F0F4C" w:rsidRDefault="003F7353" w:rsidP="003F7353">
      <w:r w:rsidRPr="008F0F4C">
        <w:rPr>
          <w:b/>
        </w:rPr>
        <w:t>PLMN Operator</w:t>
      </w:r>
      <w:r w:rsidRPr="008F0F4C">
        <w:rPr>
          <w:b/>
          <w:snapToGrid w:val="0"/>
          <w:color w:val="000000"/>
        </w:rPr>
        <w:t>:</w:t>
      </w:r>
      <w:r w:rsidRPr="008F0F4C">
        <w:t xml:space="preserve"> Public Land Mobile Network operator. The entity which offers telecommunications services over an air interface..</w:t>
      </w:r>
    </w:p>
    <w:p w14:paraId="0602EB9F" w14:textId="77777777" w:rsidR="003F7353" w:rsidRPr="008F0F4C" w:rsidRDefault="003F7353" w:rsidP="003F7353">
      <w:pPr>
        <w:rPr>
          <w:b/>
        </w:rPr>
      </w:pPr>
      <w:r w:rsidRPr="008F0F4C">
        <w:rPr>
          <w:b/>
        </w:rPr>
        <w:t xml:space="preserve">Plug-in </w:t>
      </w:r>
      <w:smartTag w:uri="urn:schemas-microsoft-com:office:smarttags" w:element="stockticker">
        <w:r w:rsidRPr="008F0F4C">
          <w:rPr>
            <w:b/>
          </w:rPr>
          <w:t>SIM</w:t>
        </w:r>
      </w:smartTag>
      <w:r w:rsidRPr="008F0F4C">
        <w:rPr>
          <w:b/>
          <w:snapToGrid w:val="0"/>
          <w:color w:val="000000"/>
        </w:rPr>
        <w:t>:</w:t>
      </w:r>
      <w:r w:rsidRPr="008F0F4C">
        <w:t xml:space="preserve"> A physical form factor of </w:t>
      </w:r>
      <w:smartTag w:uri="urn:schemas-microsoft-com:office:smarttags" w:element="stockticker">
        <w:r w:rsidRPr="008F0F4C">
          <w:t>SIM</w:t>
        </w:r>
      </w:smartTag>
      <w:r w:rsidRPr="008F0F4C">
        <w:t xml:space="preserve"> (see ID-000 </w:t>
      </w:r>
      <w:smartTag w:uri="urn:schemas-microsoft-com:office:smarttags" w:element="stockticker">
        <w:r w:rsidRPr="008F0F4C">
          <w:t>SIM</w:t>
        </w:r>
      </w:smartTag>
      <w:r w:rsidRPr="008F0F4C">
        <w:t>).</w:t>
      </w:r>
    </w:p>
    <w:p w14:paraId="3915D7B4" w14:textId="77777777" w:rsidR="003F7353" w:rsidRPr="008F0F4C" w:rsidRDefault="003F7353" w:rsidP="003F7353">
      <w:pPr>
        <w:rPr>
          <w:b/>
        </w:rPr>
      </w:pPr>
      <w:r w:rsidRPr="008F0F4C">
        <w:rPr>
          <w:b/>
        </w:rPr>
        <w:t>point-to-multipoint service:</w:t>
      </w:r>
      <w:r w:rsidRPr="008F0F4C">
        <w:t xml:space="preserve"> A service type in which data is sent to </w:t>
      </w:r>
      <w:r w:rsidR="0022582F" w:rsidRPr="008F0F4C">
        <w:t>"</w:t>
      </w:r>
      <w:r w:rsidRPr="008F0F4C">
        <w:t>all service subscribers or a pre-defined subset of all subscribers</w:t>
      </w:r>
      <w:r w:rsidR="0022582F" w:rsidRPr="008F0F4C">
        <w:t>"</w:t>
      </w:r>
      <w:r w:rsidRPr="008F0F4C">
        <w:t xml:space="preserve"> within an area defined by the Service Requester.</w:t>
      </w:r>
    </w:p>
    <w:p w14:paraId="1600DCED" w14:textId="77777777" w:rsidR="003F7353" w:rsidRPr="008F0F4C" w:rsidRDefault="003F7353" w:rsidP="003F7353">
      <w:r w:rsidRPr="008F0F4C">
        <w:rPr>
          <w:b/>
        </w:rPr>
        <w:t>Point-to-point:</w:t>
      </w:r>
      <w:r w:rsidRPr="008F0F4C">
        <w:t xml:space="preserve"> A value of the service attribute </w:t>
      </w:r>
      <w:r w:rsidR="0022582F" w:rsidRPr="008F0F4C">
        <w:t>"</w:t>
      </w:r>
      <w:r w:rsidRPr="008F0F4C">
        <w:t>communication configuration</w:t>
      </w:r>
      <w:r w:rsidR="0022582F" w:rsidRPr="008F0F4C">
        <w:t>"</w:t>
      </w:r>
      <w:r w:rsidRPr="008F0F4C">
        <w:t>, which denotes that the communication involves only two network terminations.</w:t>
      </w:r>
    </w:p>
    <w:p w14:paraId="3A281CFB" w14:textId="77777777" w:rsidR="003F7353" w:rsidRPr="008F0F4C" w:rsidRDefault="003F7353" w:rsidP="003F7353">
      <w:r w:rsidRPr="008F0F4C">
        <w:rPr>
          <w:b/>
        </w:rPr>
        <w:t>Point-to-point service:</w:t>
      </w:r>
      <w:r w:rsidRPr="008F0F4C">
        <w:t xml:space="preserve"> A service type in which data is sent from a single network termination to another network termination.</w:t>
      </w:r>
    </w:p>
    <w:p w14:paraId="2FEC9B75" w14:textId="77777777" w:rsidR="003F7353" w:rsidRPr="008F0F4C" w:rsidRDefault="003F7353" w:rsidP="003F7353">
      <w:r w:rsidRPr="008F0F4C">
        <w:rPr>
          <w:b/>
        </w:rPr>
        <w:t>Port:</w:t>
      </w:r>
      <w:r w:rsidRPr="008F0F4C">
        <w:t xml:space="preserve"> A particular interface, of the specified equipment (apparatus), with the electromagnetic environment. For example, any connection point on an equipment intended for connection of cables to or from that equipment is considered as a port.</w:t>
      </w:r>
    </w:p>
    <w:p w14:paraId="23149BEA" w14:textId="77777777" w:rsidR="003F7353" w:rsidRPr="008F0F4C" w:rsidRDefault="003F7353" w:rsidP="003F7353">
      <w:r w:rsidRPr="008F0F4C">
        <w:rPr>
          <w:b/>
        </w:rPr>
        <w:t>Ported number:</w:t>
      </w:r>
      <w:r w:rsidRPr="008F0F4C">
        <w:t xml:space="preserve"> A MSISDN that has undergone the porting process.</w:t>
      </w:r>
    </w:p>
    <w:p w14:paraId="68AE33A0" w14:textId="77777777" w:rsidR="003F7353" w:rsidRPr="008F0F4C" w:rsidRDefault="003F7353" w:rsidP="003F7353">
      <w:r w:rsidRPr="008F0F4C">
        <w:rPr>
          <w:b/>
        </w:rPr>
        <w:t>Ported subscriber:</w:t>
      </w:r>
      <w:r w:rsidRPr="008F0F4C">
        <w:t xml:space="preserve"> The subscriber of a ported number.</w:t>
      </w:r>
    </w:p>
    <w:p w14:paraId="7DFF763C" w14:textId="77777777" w:rsidR="003F7353" w:rsidRPr="008F0F4C" w:rsidRDefault="003F7353" w:rsidP="003F7353">
      <w:r w:rsidRPr="008F0F4C">
        <w:rPr>
          <w:b/>
        </w:rPr>
        <w:t>Porting process:</w:t>
      </w:r>
      <w:r w:rsidRPr="008F0F4C">
        <w:t xml:space="preserve"> A description of the transfer of a number between network operators.</w:t>
      </w:r>
    </w:p>
    <w:p w14:paraId="4C67D854" w14:textId="77777777" w:rsidR="003F7353" w:rsidRPr="008F0F4C" w:rsidRDefault="003F7353" w:rsidP="003F7353">
      <w:r w:rsidRPr="008F0F4C">
        <w:rPr>
          <w:b/>
        </w:rPr>
        <w:t>Power control dynamic range:</w:t>
      </w:r>
      <w:r w:rsidRPr="008F0F4C">
        <w:t xml:space="preserve"> The difference between the maximum and the minimum total transmit output power for a specified reference condition (TS 25.104).</w:t>
      </w:r>
    </w:p>
    <w:p w14:paraId="46E2E429" w14:textId="77777777" w:rsidR="0018177B" w:rsidRPr="008F0F4C" w:rsidRDefault="0018177B" w:rsidP="0018177B">
      <w:pPr>
        <w:rPr>
          <w:b/>
        </w:rPr>
      </w:pPr>
      <w:r w:rsidRPr="008F0F4C">
        <w:rPr>
          <w:b/>
        </w:rPr>
        <w:t xml:space="preserve">Power Saving Mode: </w:t>
      </w:r>
      <w:r w:rsidRPr="008F0F4C">
        <w:t>A mode of operation similar to power-off, allowing a UE to greatly reduce its power consumption while remaining registered with the network, without the need to re-attach or to re-establish PDN connections.</w:t>
      </w:r>
    </w:p>
    <w:p w14:paraId="0957C3FA" w14:textId="77777777" w:rsidR="003F7353" w:rsidRPr="008F0F4C" w:rsidRDefault="003F7353" w:rsidP="003F7353">
      <w:r w:rsidRPr="008F0F4C">
        <w:rPr>
          <w:b/>
        </w:rPr>
        <w:t>Predictive service:</w:t>
      </w:r>
      <w:r w:rsidRPr="008F0F4C">
        <w:t xml:space="preserve"> A service model which provides reliable performance, but allowing a specified variance in the measured performance criteria.</w:t>
      </w:r>
    </w:p>
    <w:p w14:paraId="07060173" w14:textId="77777777" w:rsidR="003F7353" w:rsidRPr="008F0F4C" w:rsidRDefault="003F7353" w:rsidP="003F7353">
      <w:r w:rsidRPr="008F0F4C">
        <w:rPr>
          <w:b/>
        </w:rPr>
        <w:t>Prepay billing</w:t>
      </w:r>
      <w:r w:rsidRPr="008F0F4C">
        <w:t>: Billing arrangement between customer and operator/service provider where the customer deposits an amount of money in advance, which is subsequently used to pay for service usage.</w:t>
      </w:r>
    </w:p>
    <w:p w14:paraId="0C725207" w14:textId="77777777" w:rsidR="003F7353" w:rsidRPr="008F0F4C" w:rsidRDefault="003F7353" w:rsidP="003F7353">
      <w:r w:rsidRPr="008F0F4C">
        <w:rPr>
          <w:b/>
        </w:rPr>
        <w:t>Postpay billing</w:t>
      </w:r>
      <w:r w:rsidRPr="008F0F4C">
        <w:t>: Billing arrangement between customer and operator/service provider where the customer periodically receives a bill for service usage in the past period.</w:t>
      </w:r>
    </w:p>
    <w:p w14:paraId="18C18154" w14:textId="77777777" w:rsidR="003F7353" w:rsidRPr="008F0F4C" w:rsidRDefault="003F7353" w:rsidP="003F7353">
      <w:r w:rsidRPr="008F0F4C">
        <w:rPr>
          <w:b/>
        </w:rPr>
        <w:t xml:space="preserve">Proactive </w:t>
      </w:r>
      <w:smartTag w:uri="urn:schemas-microsoft-com:office:smarttags" w:element="stockticker">
        <w:r w:rsidRPr="008F0F4C">
          <w:rPr>
            <w:b/>
          </w:rPr>
          <w:t>SIM</w:t>
        </w:r>
      </w:smartTag>
      <w:r w:rsidRPr="008F0F4C">
        <w:rPr>
          <w:b/>
        </w:rPr>
        <w:t>:</w:t>
      </w:r>
      <w:r w:rsidRPr="008F0F4C">
        <w:t xml:space="preserve"> A </w:t>
      </w:r>
      <w:smartTag w:uri="urn:schemas-microsoft-com:office:smarttags" w:element="stockticker">
        <w:r w:rsidRPr="008F0F4C">
          <w:t>SIM</w:t>
        </w:r>
      </w:smartTag>
      <w:r w:rsidRPr="008F0F4C">
        <w:t xml:space="preserve">, which is capable of issuing commands to the Terminal. Part of </w:t>
      </w:r>
      <w:smartTag w:uri="urn:schemas-microsoft-com:office:smarttags" w:element="stockticker">
        <w:r w:rsidRPr="008F0F4C">
          <w:t>SIM</w:t>
        </w:r>
      </w:smartTag>
      <w:r w:rsidRPr="008F0F4C">
        <w:t xml:space="preserve"> Application Toolkit.</w:t>
      </w:r>
    </w:p>
    <w:p w14:paraId="528B427D" w14:textId="77777777" w:rsidR="0022582F" w:rsidRPr="008F0F4C" w:rsidRDefault="0022582F" w:rsidP="0022582F">
      <w:r w:rsidRPr="008F0F4C">
        <w:rPr>
          <w:b/>
        </w:rPr>
        <w:t>ProSe Communication:</w:t>
      </w:r>
      <w:r w:rsidRPr="008F0F4C">
        <w:t xml:space="preserve"> A communication between two or more ProSe-enabled UEs in proximity by means of a ProSe Communication path. Unless explicitly stated otherwise, the term "ProSe Communication" refers to any/all of the following: </w:t>
      </w:r>
    </w:p>
    <w:p w14:paraId="4382A07C" w14:textId="77777777" w:rsidR="0022582F" w:rsidRPr="008F0F4C" w:rsidRDefault="0022582F" w:rsidP="0022582F">
      <w:pPr>
        <w:pStyle w:val="B1"/>
      </w:pPr>
      <w:r w:rsidRPr="008F0F4C">
        <w:t>-</w:t>
      </w:r>
      <w:r w:rsidRPr="008F0F4C">
        <w:tab/>
        <w:t xml:space="preserve">ProSe E-UTRA Communication between only two ProSe-enabled UEs; or </w:t>
      </w:r>
    </w:p>
    <w:p w14:paraId="05537E2E" w14:textId="77777777" w:rsidR="0022582F" w:rsidRPr="008F0F4C" w:rsidRDefault="0022582F" w:rsidP="0022582F">
      <w:pPr>
        <w:pStyle w:val="B1"/>
      </w:pPr>
      <w:r w:rsidRPr="008F0F4C">
        <w:t>-</w:t>
      </w:r>
      <w:r w:rsidRPr="008F0F4C">
        <w:tab/>
        <w:t>ProSe Group Communication or ProSe Broadcast Communication among Public Safety ProSe-enabled UEs; or</w:t>
      </w:r>
    </w:p>
    <w:p w14:paraId="6F1C68F9" w14:textId="77777777" w:rsidR="0022582F" w:rsidRPr="008F0F4C" w:rsidRDefault="0022582F" w:rsidP="0022582F">
      <w:pPr>
        <w:pStyle w:val="B1"/>
      </w:pPr>
      <w:r w:rsidRPr="008F0F4C">
        <w:t>-</w:t>
      </w:r>
      <w:r w:rsidRPr="008F0F4C">
        <w:tab/>
        <w:t>ProSe-assisted WLAN direct communication.</w:t>
      </w:r>
    </w:p>
    <w:p w14:paraId="2FF4167D" w14:textId="77777777" w:rsidR="0022582F" w:rsidRPr="008F0F4C" w:rsidRDefault="0022582F" w:rsidP="0022582F">
      <w:r w:rsidRPr="008F0F4C">
        <w:rPr>
          <w:b/>
        </w:rPr>
        <w:t xml:space="preserve">ProSe Discovery:  </w:t>
      </w:r>
      <w:r w:rsidRPr="008F0F4C">
        <w:t>A process that identifies that a ProSe-enabled UE is in proximity of another, using E-UTRA (with or without E-UTRAN) or EPC.</w:t>
      </w:r>
    </w:p>
    <w:p w14:paraId="420F80F8" w14:textId="77777777" w:rsidR="0022582F" w:rsidRPr="008F0F4C" w:rsidRDefault="0022582F" w:rsidP="0022582F">
      <w:pPr>
        <w:rPr>
          <w:rFonts w:eastAsia="맑은 고딕"/>
        </w:rPr>
      </w:pPr>
      <w:r w:rsidRPr="008F0F4C">
        <w:rPr>
          <w:b/>
        </w:rPr>
        <w:t>ProSe-enabled UE:</w:t>
      </w:r>
      <w:r w:rsidRPr="008F0F4C">
        <w:t xml:space="preserve"> a UE that fulfills ProSe requirements for ProSe Discovery and/or ProSe Communication.</w:t>
      </w:r>
      <w:r w:rsidRPr="008F0F4C">
        <w:rPr>
          <w:rFonts w:eastAsia="맑은 고딕"/>
        </w:rPr>
        <w:t xml:space="preserve"> Unless explicitly stated otherwise, a ProSe-enabled UE refers to any ProSe-enabled UE (i.e. Public Safety or not).</w:t>
      </w:r>
    </w:p>
    <w:p w14:paraId="67D36F7A" w14:textId="77777777" w:rsidR="003F7353" w:rsidRPr="008F0F4C" w:rsidRDefault="003F7353" w:rsidP="003F7353">
      <w:r w:rsidRPr="00941ABA">
        <w:rPr>
          <w:b/>
        </w:rPr>
        <w:t>Protocol:</w:t>
      </w:r>
      <w:r w:rsidRPr="008F0F4C">
        <w:t xml:space="preserve"> A formal set of procedures that are adopted to ensure communication between two or more functions within the within the same layer of a hierarchy of functions (source: </w:t>
      </w:r>
      <w:smartTag w:uri="urn:schemas-microsoft-com:office:smarttags" w:element="stockticker">
        <w:r w:rsidRPr="008F0F4C">
          <w:t>ITU</w:t>
        </w:r>
      </w:smartTag>
      <w:r w:rsidRPr="008F0F4C">
        <w:t>-T I.112).</w:t>
      </w:r>
    </w:p>
    <w:p w14:paraId="35687CCE" w14:textId="77777777" w:rsidR="003F7353" w:rsidRPr="008F0F4C" w:rsidRDefault="003F7353" w:rsidP="003F7353">
      <w:r w:rsidRPr="008F0F4C">
        <w:rPr>
          <w:b/>
        </w:rPr>
        <w:t>Protocol data unit:</w:t>
      </w:r>
      <w:r w:rsidRPr="008F0F4C">
        <w:t xml:space="preserve"> In the reference model for </w:t>
      </w:r>
      <w:smartTag w:uri="urn:schemas-microsoft-com:office:smarttags" w:element="stockticker">
        <w:r w:rsidRPr="008F0F4C">
          <w:t>OSI</w:t>
        </w:r>
      </w:smartTag>
      <w:r w:rsidRPr="008F0F4C">
        <w:t xml:space="preserve">, a unit of data specified in an (N)-protocol layer and consisting of (N)-protocol control information and possibly (N)-user data (source: </w:t>
      </w:r>
      <w:smartTag w:uri="urn:schemas-microsoft-com:office:smarttags" w:element="stockticker">
        <w:r w:rsidRPr="008F0F4C">
          <w:t>ITU</w:t>
        </w:r>
      </w:smartTag>
      <w:r w:rsidRPr="008F0F4C">
        <w:t xml:space="preserve">-T X.200 / </w:t>
      </w:r>
      <w:smartTag w:uri="urn:schemas-microsoft-com:office:smarttags" w:element="stockticker">
        <w:r w:rsidRPr="008F0F4C">
          <w:t>ISO</w:t>
        </w:r>
      </w:smartTag>
      <w:r w:rsidRPr="008F0F4C">
        <w:t>-IEC 7498-1).</w:t>
      </w:r>
    </w:p>
    <w:p w14:paraId="0488AA61" w14:textId="77777777" w:rsidR="003F7353" w:rsidRPr="008F0F4C" w:rsidRDefault="003F7353" w:rsidP="003F7353">
      <w:r w:rsidRPr="008F0F4C">
        <w:rPr>
          <w:b/>
        </w:rPr>
        <w:t xml:space="preserve">Public land mobile network: </w:t>
      </w:r>
      <w:r w:rsidRPr="008F0F4C">
        <w:t>A telecommunications network providing mobile cellular services.</w:t>
      </w:r>
    </w:p>
    <w:p w14:paraId="09FCFFEB" w14:textId="77777777" w:rsidR="003F7353" w:rsidRPr="008F0F4C" w:rsidRDefault="003F7353" w:rsidP="003F7353">
      <w:pPr>
        <w:pStyle w:val="Heading2"/>
      </w:pPr>
      <w:bookmarkStart w:id="49" w:name="_Toc11152832"/>
      <w:bookmarkStart w:id="50" w:name="_Toc90991632"/>
      <w:r w:rsidRPr="008F0F4C">
        <w:t>Q</w:t>
      </w:r>
      <w:bookmarkEnd w:id="49"/>
      <w:bookmarkEnd w:id="50"/>
    </w:p>
    <w:p w14:paraId="49F28215" w14:textId="77777777" w:rsidR="003F7353" w:rsidRPr="008F0F4C" w:rsidRDefault="003F7353" w:rsidP="003F7353">
      <w:r w:rsidRPr="008F0F4C">
        <w:rPr>
          <w:b/>
        </w:rPr>
        <w:t>QoS profile:</w:t>
      </w:r>
      <w:r w:rsidRPr="008F0F4C">
        <w:t xml:space="preserve"> a QoS profile comprises a number of QoS parameters. A QoS profile is associated with each QoS session. The QoS profile defines the performance expectations placed on the bearer network.</w:t>
      </w:r>
    </w:p>
    <w:p w14:paraId="777543CE" w14:textId="77777777" w:rsidR="003F7353" w:rsidRPr="008F0F4C" w:rsidRDefault="003F7353" w:rsidP="003F7353">
      <w:r w:rsidRPr="008F0F4C">
        <w:rPr>
          <w:b/>
        </w:rPr>
        <w:t>QoS session:</w:t>
      </w:r>
      <w:r w:rsidRPr="008F0F4C">
        <w:t xml:space="preserve"> Lifetime of PDP context. The period between the opening and closing of a network connection whose characteristics are defined by a QoS profile. Multiple QoS sessions may exist, each with a different QoS profile.</w:t>
      </w:r>
    </w:p>
    <w:p w14:paraId="68B7306B" w14:textId="77777777" w:rsidR="003F7353" w:rsidRPr="008F0F4C" w:rsidRDefault="003F7353" w:rsidP="003F7353">
      <w:r w:rsidRPr="008F0F4C">
        <w:rPr>
          <w:b/>
        </w:rPr>
        <w:t>Quality of Service:</w:t>
      </w:r>
      <w:r w:rsidRPr="008F0F4C">
        <w:t xml:space="preserve"> The collective effect of service performances which determine the degree of satisfaction of a user of a service. It is characterised by the combined aspects of performance factors applicable to all services, such as;</w:t>
      </w:r>
    </w:p>
    <w:p w14:paraId="56C95901" w14:textId="77777777" w:rsidR="003F7353" w:rsidRPr="008F0F4C" w:rsidRDefault="003F7353" w:rsidP="003F7353">
      <w:pPr>
        <w:pStyle w:val="B1"/>
      </w:pPr>
      <w:r w:rsidRPr="008F0F4C">
        <w:t>-</w:t>
      </w:r>
      <w:r w:rsidRPr="008F0F4C">
        <w:tab/>
        <w:t>service operability performance;</w:t>
      </w:r>
    </w:p>
    <w:p w14:paraId="056856EE" w14:textId="77777777" w:rsidR="003F7353" w:rsidRPr="008F0F4C" w:rsidRDefault="003F7353" w:rsidP="003F7353">
      <w:pPr>
        <w:pStyle w:val="B1"/>
      </w:pPr>
      <w:r w:rsidRPr="008F0F4C">
        <w:t>-</w:t>
      </w:r>
      <w:r w:rsidRPr="008F0F4C">
        <w:tab/>
        <w:t>service accessibility performance;</w:t>
      </w:r>
    </w:p>
    <w:p w14:paraId="0EDB9A97" w14:textId="77777777" w:rsidR="003F7353" w:rsidRPr="008F0F4C" w:rsidRDefault="003F7353" w:rsidP="003F7353">
      <w:pPr>
        <w:pStyle w:val="B1"/>
      </w:pPr>
      <w:r w:rsidRPr="008F0F4C">
        <w:t>-</w:t>
      </w:r>
      <w:r w:rsidRPr="008F0F4C">
        <w:tab/>
        <w:t>service retainability performance;</w:t>
      </w:r>
    </w:p>
    <w:p w14:paraId="19C65A31" w14:textId="77777777" w:rsidR="003F7353" w:rsidRPr="008F0F4C" w:rsidRDefault="003F7353" w:rsidP="003F7353">
      <w:pPr>
        <w:pStyle w:val="B1"/>
      </w:pPr>
      <w:r w:rsidRPr="008F0F4C">
        <w:t>-</w:t>
      </w:r>
      <w:r w:rsidRPr="008F0F4C">
        <w:tab/>
        <w:t>service integrity performance; and</w:t>
      </w:r>
    </w:p>
    <w:p w14:paraId="697EBA47" w14:textId="77777777" w:rsidR="003F7353" w:rsidRPr="008F0F4C" w:rsidRDefault="003F7353" w:rsidP="003F7353">
      <w:pPr>
        <w:pStyle w:val="B1"/>
      </w:pPr>
      <w:r w:rsidRPr="008F0F4C">
        <w:t>-</w:t>
      </w:r>
      <w:r w:rsidRPr="008F0F4C">
        <w:tab/>
        <w:t>other factors specific to each service.</w:t>
      </w:r>
    </w:p>
    <w:p w14:paraId="3DBD23A3" w14:textId="77777777" w:rsidR="003F7353" w:rsidRPr="008F0F4C" w:rsidRDefault="003F7353" w:rsidP="003F7353">
      <w:pPr>
        <w:pStyle w:val="Heading2"/>
      </w:pPr>
      <w:bookmarkStart w:id="51" w:name="_Toc11152833"/>
      <w:bookmarkStart w:id="52" w:name="_Toc90991633"/>
      <w:r w:rsidRPr="008F0F4C">
        <w:t>R</w:t>
      </w:r>
      <w:bookmarkEnd w:id="51"/>
      <w:bookmarkEnd w:id="52"/>
    </w:p>
    <w:p w14:paraId="1C0D08FF" w14:textId="77777777" w:rsidR="003F7353" w:rsidRPr="008F0F4C" w:rsidRDefault="003F7353" w:rsidP="003F7353">
      <w:r w:rsidRPr="008F0F4C">
        <w:rPr>
          <w:b/>
        </w:rPr>
        <w:t xml:space="preserve">Radio access bearer: </w:t>
      </w:r>
      <w:r w:rsidRPr="008F0F4C">
        <w:t>The service that the access stratum provides to the non-access stratum for transfer of user data between User Equipment and CN.</w:t>
      </w:r>
    </w:p>
    <w:p w14:paraId="3B1EDDE0" w14:textId="77777777" w:rsidR="003F7353" w:rsidRPr="008F0F4C" w:rsidRDefault="003F7353" w:rsidP="003F7353">
      <w:r w:rsidRPr="008F0F4C">
        <w:rPr>
          <w:b/>
        </w:rPr>
        <w:t xml:space="preserve">Radio Access Mode: </w:t>
      </w:r>
      <w:r w:rsidRPr="008F0F4C">
        <w:t>Mode of the cell, FDD or TDD.</w:t>
      </w:r>
    </w:p>
    <w:p w14:paraId="2A32BFE8" w14:textId="77777777" w:rsidR="003F7353" w:rsidRPr="008F0F4C" w:rsidRDefault="003F7353" w:rsidP="003F7353">
      <w:r w:rsidRPr="008F0F4C">
        <w:rPr>
          <w:b/>
          <w:bCs/>
        </w:rPr>
        <w:t>Radio Access Network Information Management:</w:t>
      </w:r>
      <w:r w:rsidRPr="008F0F4C">
        <w:t xml:space="preserve"> Functionality supporting the exchange of information, via the Core Network, between peer application entities located in a GERAN or in a UTRAN access network.</w:t>
      </w:r>
    </w:p>
    <w:p w14:paraId="77F8DF79" w14:textId="77777777" w:rsidR="003F7353" w:rsidRPr="008F0F4C" w:rsidRDefault="003F7353" w:rsidP="003F7353">
      <w:r w:rsidRPr="008F0F4C">
        <w:rPr>
          <w:b/>
          <w:bCs/>
        </w:rPr>
        <w:t>RAN sharing:</w:t>
      </w:r>
      <w:r w:rsidRPr="008F0F4C">
        <w:t xml:space="preserve"> </w:t>
      </w:r>
      <w:r w:rsidRPr="00941ABA">
        <w:t xml:space="preserve">Two or more CN operators share the same RAN, i.e. a RAN </w:t>
      </w:r>
      <w:r w:rsidRPr="008F0F4C">
        <w:t xml:space="preserve">node (RNC or </w:t>
      </w:r>
      <w:smartTag w:uri="urn:schemas-microsoft-com:office:smarttags" w:element="stockticker">
        <w:r w:rsidRPr="008F0F4C">
          <w:t>BSC</w:t>
        </w:r>
      </w:smartTag>
      <w:r w:rsidRPr="008F0F4C">
        <w:t xml:space="preserve">) is connected to multiple CN nodes (SGSNs and </w:t>
      </w:r>
      <w:smartTag w:uri="urn:schemas-microsoft-com:office:smarttags" w:element="stockticker">
        <w:r w:rsidRPr="008F0F4C">
          <w:t>MSC</w:t>
        </w:r>
      </w:smartTag>
      <w:r w:rsidRPr="008F0F4C">
        <w:t>/VLRs) belonging to different CN operators.</w:t>
      </w:r>
    </w:p>
    <w:p w14:paraId="21A22E01" w14:textId="77777777" w:rsidR="003F7353" w:rsidRPr="008F0F4C" w:rsidRDefault="003F7353" w:rsidP="003F7353">
      <w:r w:rsidRPr="008F0F4C">
        <w:rPr>
          <w:b/>
        </w:rPr>
        <w:t>Radio Access Network Application Part:</w:t>
      </w:r>
      <w:r w:rsidRPr="008F0F4C">
        <w:t xml:space="preserve"> Radio Network Signalling over the Iu.</w:t>
      </w:r>
    </w:p>
    <w:p w14:paraId="65CB9861" w14:textId="77777777" w:rsidR="003F7353" w:rsidRPr="008F0F4C" w:rsidRDefault="003F7353" w:rsidP="003F7353">
      <w:r w:rsidRPr="008F0F4C">
        <w:rPr>
          <w:b/>
          <w:bCs/>
        </w:rPr>
        <w:t>Radio Access Network Operator:</w:t>
      </w:r>
      <w:r w:rsidRPr="008F0F4C">
        <w:t xml:space="preserve"> Operator that offers radio access to one or more core network operators. </w:t>
      </w:r>
    </w:p>
    <w:p w14:paraId="4EA1AE09" w14:textId="77777777" w:rsidR="003F7353" w:rsidRPr="008F0F4C" w:rsidRDefault="003F7353" w:rsidP="003F7353">
      <w:r w:rsidRPr="00941ABA">
        <w:rPr>
          <w:b/>
        </w:rPr>
        <w:t>Radio Access Technology:</w:t>
      </w:r>
      <w:r w:rsidRPr="008F0F4C">
        <w:t xml:space="preserve">  Type of technology used for radio access, for instance E-UTRA, UTRA, GSM, CDMA2000 1xEV-DO (HRPD) or CDMA2000 1x (1xRTT).</w:t>
      </w:r>
    </w:p>
    <w:p w14:paraId="2B9E5F38" w14:textId="77777777" w:rsidR="003F7353" w:rsidRPr="008F0F4C" w:rsidRDefault="003F7353" w:rsidP="003F7353">
      <w:r w:rsidRPr="008F0F4C">
        <w:rPr>
          <w:b/>
        </w:rPr>
        <w:t xml:space="preserve">Radio Bearer: </w:t>
      </w:r>
      <w:r w:rsidRPr="008F0F4C">
        <w:t>The service provided by the Layer 2 for transfer of user data between User Equipment and UTRAN.</w:t>
      </w:r>
    </w:p>
    <w:p w14:paraId="75B7B9E9" w14:textId="77777777" w:rsidR="003F7353" w:rsidRPr="008F0F4C" w:rsidRDefault="003F7353" w:rsidP="003F7353">
      <w:r w:rsidRPr="008F0F4C">
        <w:rPr>
          <w:b/>
        </w:rPr>
        <w:t xml:space="preserve">Radio communications equipment: </w:t>
      </w:r>
      <w:r w:rsidRPr="008F0F4C">
        <w:t>Telecommunications equipment which includes one or more transmitters and/or receivers and/or parts thereof for use in a fixed, mobile or portable application. It can be operated with ancillary equipment but if so, is not dependent on it for basic functionality.</w:t>
      </w:r>
    </w:p>
    <w:p w14:paraId="2464264B" w14:textId="77777777" w:rsidR="003F7353" w:rsidRPr="008F0F4C" w:rsidRDefault="003F7353" w:rsidP="003F7353">
      <w:r w:rsidRPr="008F0F4C">
        <w:rPr>
          <w:b/>
        </w:rPr>
        <w:t xml:space="preserve">Radio digital unit: </w:t>
      </w:r>
      <w:r w:rsidRPr="008F0F4C">
        <w:t>Equipment which contains base band and functionality for controlling Radio unit.</w:t>
      </w:r>
    </w:p>
    <w:p w14:paraId="311DCE75" w14:textId="77777777" w:rsidR="003F7353" w:rsidRPr="008F0F4C" w:rsidRDefault="003F7353" w:rsidP="003F7353">
      <w:r w:rsidRPr="008F0F4C">
        <w:rPr>
          <w:b/>
        </w:rPr>
        <w:t>Radio equipment:</w:t>
      </w:r>
      <w:r w:rsidRPr="008F0F4C">
        <w:t xml:space="preserve"> Equipment which contains Radio digital unit and Radio unit.</w:t>
      </w:r>
    </w:p>
    <w:p w14:paraId="5F8635B8" w14:textId="77777777" w:rsidR="003F7353" w:rsidRPr="008F0F4C" w:rsidRDefault="003F7353" w:rsidP="003F7353">
      <w:r w:rsidRPr="008F0F4C">
        <w:rPr>
          <w:b/>
        </w:rPr>
        <w:t xml:space="preserve">Radio frame: </w:t>
      </w:r>
      <w:r w:rsidRPr="008F0F4C">
        <w:t>A radio frame is a numbered time interval of 10 ms duration used for data transmission on the radio physical channel. A radio frame is divided into 15 time slots of 0.666 ms duration.  The unit of data that is mapped to a  radio frame (10 ms  time interval) may also be referred to as radio frame.</w:t>
      </w:r>
    </w:p>
    <w:p w14:paraId="3AC7BE2B" w14:textId="77777777" w:rsidR="003F7353" w:rsidRPr="008F0F4C" w:rsidRDefault="003F7353" w:rsidP="003F7353">
      <w:r w:rsidRPr="008F0F4C">
        <w:rPr>
          <w:b/>
        </w:rPr>
        <w:t xml:space="preserve">Radio interface: </w:t>
      </w:r>
      <w:r w:rsidRPr="008F0F4C">
        <w:t xml:space="preserve">The </w:t>
      </w:r>
      <w:r w:rsidR="0022582F" w:rsidRPr="008F0F4C">
        <w:t>"</w:t>
      </w:r>
      <w:r w:rsidRPr="008F0F4C">
        <w:t>radio interface</w:t>
      </w:r>
      <w:r w:rsidR="0022582F" w:rsidRPr="008F0F4C">
        <w:t>"</w:t>
      </w:r>
      <w:r w:rsidRPr="008F0F4C">
        <w:t xml:space="preserve"> is the tetherless interface between User Equipment and a UTRAN access point. This term encompasses all the functionality required to maintain such interfaces.</w:t>
      </w:r>
    </w:p>
    <w:p w14:paraId="1BD747CC" w14:textId="77777777" w:rsidR="003F7353" w:rsidRPr="008F0F4C" w:rsidRDefault="003F7353" w:rsidP="003F7353">
      <w:r w:rsidRPr="008F0F4C">
        <w:rPr>
          <w:b/>
        </w:rPr>
        <w:t xml:space="preserve">Radio link: </w:t>
      </w:r>
      <w:r w:rsidRPr="008F0F4C">
        <w:t xml:space="preserve">A </w:t>
      </w:r>
      <w:r w:rsidR="0022582F" w:rsidRPr="008F0F4C">
        <w:t>"</w:t>
      </w:r>
      <w:r w:rsidRPr="008F0F4C">
        <w:t>radio link</w:t>
      </w:r>
      <w:r w:rsidR="0022582F" w:rsidRPr="008F0F4C">
        <w:t>"</w:t>
      </w:r>
      <w:r w:rsidRPr="008F0F4C">
        <w:t xml:space="preserve"> is a logical association between single User Equipment and a single UTRAN access point. Its physical realisation comprises one or more radio bearer transmissions.</w:t>
      </w:r>
    </w:p>
    <w:p w14:paraId="2CEA1E39" w14:textId="77777777" w:rsidR="003F7353" w:rsidRPr="008F0F4C" w:rsidRDefault="003F7353" w:rsidP="003F7353">
      <w:r w:rsidRPr="008F0F4C">
        <w:rPr>
          <w:b/>
        </w:rPr>
        <w:t xml:space="preserve">Radio link addition: </w:t>
      </w:r>
      <w:r w:rsidRPr="008F0F4C">
        <w:t>The procedure where a new radio link is added to the active set.</w:t>
      </w:r>
    </w:p>
    <w:p w14:paraId="2C9644A1" w14:textId="77777777" w:rsidR="003F7353" w:rsidRPr="008F0F4C" w:rsidRDefault="003F7353" w:rsidP="003F7353">
      <w:r w:rsidRPr="008F0F4C">
        <w:rPr>
          <w:b/>
        </w:rPr>
        <w:t xml:space="preserve">Radio Link Control: </w:t>
      </w:r>
      <w:r w:rsidRPr="008F0F4C">
        <w:t>A sublayer of radio interface layer 2 providing transparent, unacknowledged and  acknowledged data transfer service.</w:t>
      </w:r>
    </w:p>
    <w:p w14:paraId="1BD398C0" w14:textId="77777777" w:rsidR="003F7353" w:rsidRPr="008F0F4C" w:rsidRDefault="003F7353" w:rsidP="003F7353">
      <w:r w:rsidRPr="008F0F4C">
        <w:rPr>
          <w:b/>
        </w:rPr>
        <w:t xml:space="preserve">Radio link removal: </w:t>
      </w:r>
      <w:r w:rsidRPr="008F0F4C">
        <w:t>The procedure where a radio link is removed from the active set.</w:t>
      </w:r>
    </w:p>
    <w:p w14:paraId="1F97C370" w14:textId="77777777" w:rsidR="003F7353" w:rsidRPr="008F0F4C" w:rsidRDefault="003F7353" w:rsidP="003F7353">
      <w:pPr>
        <w:rPr>
          <w:b/>
        </w:rPr>
      </w:pPr>
      <w:r w:rsidRPr="008F0F4C">
        <w:rPr>
          <w:b/>
        </w:rPr>
        <w:t xml:space="preserve">Radio Link Set: </w:t>
      </w:r>
      <w:r w:rsidRPr="008F0F4C">
        <w:t>A set of one or more Radio Links that has a common generation of Transmit Power Control (</w:t>
      </w:r>
      <w:smartTag w:uri="urn:schemas-microsoft-com:office:smarttags" w:element="stockticker">
        <w:r w:rsidRPr="008F0F4C">
          <w:t>TPC</w:t>
        </w:r>
      </w:smartTag>
      <w:r w:rsidRPr="008F0F4C">
        <w:t>) commands in the DL</w:t>
      </w:r>
    </w:p>
    <w:p w14:paraId="1C315052" w14:textId="77777777" w:rsidR="003F7353" w:rsidRPr="008F0F4C" w:rsidRDefault="003F7353" w:rsidP="003F7353">
      <w:r w:rsidRPr="008F0F4C">
        <w:rPr>
          <w:b/>
        </w:rPr>
        <w:t xml:space="preserve">Radio Network Controller: </w:t>
      </w:r>
      <w:r w:rsidRPr="008F0F4C">
        <w:t>This equipment in the RNS is in charge of controlling the use and the integrity of the radio resources.</w:t>
      </w:r>
    </w:p>
    <w:p w14:paraId="2AE308D8" w14:textId="77777777" w:rsidR="003F7353" w:rsidRPr="008F0F4C" w:rsidRDefault="003F7353" w:rsidP="003F7353">
      <w:r w:rsidRPr="008F0F4C">
        <w:rPr>
          <w:b/>
        </w:rPr>
        <w:t>Radio Network Subsystem Application Part:</w:t>
      </w:r>
      <w:r w:rsidRPr="008F0F4C">
        <w:t xml:space="preserve"> Radio Network Signalling over the Iur.</w:t>
      </w:r>
    </w:p>
    <w:p w14:paraId="62D72301" w14:textId="77777777" w:rsidR="003F7353" w:rsidRPr="008F0F4C" w:rsidRDefault="003F7353" w:rsidP="003F7353">
      <w:r w:rsidRPr="008F0F4C">
        <w:rPr>
          <w:b/>
        </w:rPr>
        <w:t xml:space="preserve">Radio Network Subsystem: </w:t>
      </w:r>
      <w:r w:rsidRPr="008F0F4C">
        <w:t>Either a full network or only the access part of a UTRAN offering the allocation and the release of specific radio resources to establish means of connection in between an UE and the UTRAN.</w:t>
      </w:r>
      <w:r w:rsidRPr="008F0F4C">
        <w:br/>
        <w:t>A Radio Network Subsystem is responsible for the resources and transmission/reception in a set of cells.</w:t>
      </w:r>
    </w:p>
    <w:p w14:paraId="7266C3B6" w14:textId="77777777" w:rsidR="003F7353" w:rsidRPr="008F0F4C" w:rsidRDefault="003F7353" w:rsidP="003F7353">
      <w:pPr>
        <w:tabs>
          <w:tab w:val="left" w:pos="1701"/>
        </w:tabs>
      </w:pPr>
      <w:r w:rsidRPr="008F0F4C">
        <w:rPr>
          <w:b/>
        </w:rPr>
        <w:t xml:space="preserve">Radio Network Temporary Identifier: </w:t>
      </w:r>
      <w:r w:rsidRPr="008F0F4C">
        <w:t>A</w:t>
      </w:r>
      <w:r w:rsidRPr="008F0F4C">
        <w:rPr>
          <w:b/>
        </w:rPr>
        <w:t xml:space="preserve"> </w:t>
      </w:r>
      <w:r w:rsidRPr="008F0F4C">
        <w:t xml:space="preserve">Radio Network Temporary Identifier is a generic term of an identifier for a UE when an </w:t>
      </w:r>
      <w:smartTag w:uri="urn:schemas-microsoft-com:office:smarttags" w:element="stockticker">
        <w:r w:rsidRPr="008F0F4C">
          <w:t>RRC</w:t>
        </w:r>
      </w:smartTag>
      <w:r w:rsidRPr="008F0F4C">
        <w:t xml:space="preserve"> connection exists. Following types of RNTI are defined: Cell RNTI (C-RNTI), Serving RNC RNTI (S-RNTI), UTRAN RNTI (U-RNTI) and GERAN RNTI (G-RNTI).</w:t>
      </w:r>
    </w:p>
    <w:p w14:paraId="6B6F21F6" w14:textId="77777777" w:rsidR="003F7353" w:rsidRPr="008F0F4C" w:rsidRDefault="003F7353" w:rsidP="003F7353">
      <w:pPr>
        <w:tabs>
          <w:tab w:val="left" w:pos="1701"/>
        </w:tabs>
      </w:pPr>
      <w:r w:rsidRPr="008F0F4C">
        <w:rPr>
          <w:b/>
        </w:rPr>
        <w:t xml:space="preserve">Radio Resource Control: </w:t>
      </w:r>
      <w:r w:rsidRPr="008F0F4C">
        <w:t xml:space="preserve">A sublayer of radio interface Layer 3 existing in the control plane only which provides information transfer service to the non-access stratum. </w:t>
      </w:r>
      <w:smartTag w:uri="urn:schemas-microsoft-com:office:smarttags" w:element="stockticker">
        <w:r w:rsidRPr="008F0F4C">
          <w:t>RRC</w:t>
        </w:r>
      </w:smartTag>
      <w:r w:rsidRPr="008F0F4C">
        <w:t xml:space="preserve"> is responsible for controlling the configuration of radio interface Layers 1 and 2.</w:t>
      </w:r>
    </w:p>
    <w:p w14:paraId="2176DC85" w14:textId="77777777" w:rsidR="003F7353" w:rsidRPr="008F0F4C" w:rsidRDefault="003F7353" w:rsidP="003F7353">
      <w:pPr>
        <w:tabs>
          <w:tab w:val="left" w:pos="1701"/>
        </w:tabs>
        <w:rPr>
          <w:snapToGrid w:val="0"/>
        </w:rPr>
      </w:pPr>
      <w:r w:rsidRPr="008F0F4C">
        <w:rPr>
          <w:b/>
          <w:snapToGrid w:val="0"/>
        </w:rPr>
        <w:t>Radio system</w:t>
      </w:r>
      <w:r w:rsidRPr="008F0F4C">
        <w:rPr>
          <w:b/>
        </w:rPr>
        <w:t>:</w:t>
      </w:r>
      <w:r w:rsidRPr="008F0F4C">
        <w:rPr>
          <w:snapToGrid w:val="0"/>
        </w:rPr>
        <w:t xml:space="preserve"> the selected 2</w:t>
      </w:r>
      <w:r w:rsidRPr="008F0F4C">
        <w:rPr>
          <w:snapToGrid w:val="0"/>
          <w:vertAlign w:val="superscript"/>
        </w:rPr>
        <w:t>nd</w:t>
      </w:r>
      <w:r w:rsidRPr="008F0F4C">
        <w:rPr>
          <w:snapToGrid w:val="0"/>
        </w:rPr>
        <w:t xml:space="preserve"> </w:t>
      </w:r>
      <w:r w:rsidRPr="008F0F4C">
        <w:rPr>
          <w:snapToGrid w:val="0"/>
          <w:sz w:val="13"/>
        </w:rPr>
        <w:t xml:space="preserve"> </w:t>
      </w:r>
      <w:r w:rsidRPr="008F0F4C">
        <w:rPr>
          <w:snapToGrid w:val="0"/>
        </w:rPr>
        <w:t>or 3</w:t>
      </w:r>
      <w:r w:rsidRPr="008F0F4C">
        <w:rPr>
          <w:snapToGrid w:val="0"/>
          <w:vertAlign w:val="superscript"/>
        </w:rPr>
        <w:t>rd</w:t>
      </w:r>
      <w:r w:rsidRPr="008F0F4C">
        <w:rPr>
          <w:snapToGrid w:val="0"/>
        </w:rPr>
        <w:t xml:space="preserve"> generation radio access technology, eg UTRAN or GERAN.</w:t>
      </w:r>
    </w:p>
    <w:p w14:paraId="67F6A16C" w14:textId="77777777" w:rsidR="003F7353" w:rsidRPr="008F0F4C" w:rsidRDefault="003F7353" w:rsidP="003F7353">
      <w:pPr>
        <w:tabs>
          <w:tab w:val="left" w:pos="1701"/>
        </w:tabs>
      </w:pPr>
      <w:r w:rsidRPr="008F0F4C">
        <w:rPr>
          <w:b/>
        </w:rPr>
        <w:t>Radio unit:</w:t>
      </w:r>
      <w:r w:rsidRPr="008F0F4C">
        <w:t xml:space="preserve"> Equipment which contains transmitter and receiver.</w:t>
      </w:r>
    </w:p>
    <w:p w14:paraId="7B9B9488" w14:textId="77777777" w:rsidR="003F7353" w:rsidRPr="008F0F4C" w:rsidRDefault="003F7353" w:rsidP="003F7353">
      <w:pPr>
        <w:rPr>
          <w:snapToGrid w:val="0"/>
        </w:rPr>
      </w:pPr>
      <w:r w:rsidRPr="008F0F4C">
        <w:rPr>
          <w:b/>
          <w:snapToGrid w:val="0"/>
        </w:rPr>
        <w:t xml:space="preserve">Rated Output Power: </w:t>
      </w:r>
      <w:r w:rsidRPr="008F0F4C">
        <w:rPr>
          <w:snapToGrid w:val="0"/>
        </w:rPr>
        <w:t xml:space="preserve"> For FDD BS, rated output power is the mean power level per carrier that the manufacturer has decared to be available at the antenna connector. For TDD BS rated output power is the mean power level per carrier over an active timeslot that the manufacturer has declared to be available at the antenna connector.</w:t>
      </w:r>
    </w:p>
    <w:p w14:paraId="1A9E1F9E" w14:textId="77777777" w:rsidR="003F7353" w:rsidRPr="008F0F4C" w:rsidRDefault="003F7353" w:rsidP="003F7353">
      <w:r w:rsidRPr="008F0F4C">
        <w:rPr>
          <w:b/>
        </w:rPr>
        <w:t>RE power control dynamic range:</w:t>
      </w:r>
      <w:r w:rsidRPr="008F0F4C">
        <w:t xml:space="preserve"> The difference between the power of a RE and the average RE power for a BS at maximum output power for a specified reference condition.</w:t>
      </w:r>
    </w:p>
    <w:p w14:paraId="3F2FADC4" w14:textId="77777777" w:rsidR="003F7353" w:rsidRPr="008F0F4C" w:rsidRDefault="003F7353" w:rsidP="003F7353">
      <w:pPr>
        <w:rPr>
          <w:snapToGrid w:val="0"/>
        </w:rPr>
      </w:pPr>
      <w:r w:rsidRPr="008F0F4C">
        <w:rPr>
          <w:b/>
          <w:snapToGrid w:val="0"/>
        </w:rPr>
        <w:t xml:space="preserve">Real time: </w:t>
      </w:r>
      <w:r w:rsidRPr="008F0F4C">
        <w:rPr>
          <w:snapToGrid w:val="0"/>
        </w:rPr>
        <w:t>Time, typically in number of seconds, to perform the on-line mechanism used for fraud control and cost control.</w:t>
      </w:r>
    </w:p>
    <w:p w14:paraId="232A08FA" w14:textId="77777777" w:rsidR="003F7353" w:rsidRPr="008F0F4C" w:rsidRDefault="003F7353" w:rsidP="003F7353">
      <w:r w:rsidRPr="008F0F4C">
        <w:rPr>
          <w:b/>
        </w:rPr>
        <w:t>Received Signal Code Power</w:t>
      </w:r>
      <w:r w:rsidRPr="008F0F4C">
        <w:rPr>
          <w:b/>
          <w:snapToGrid w:val="0"/>
        </w:rPr>
        <w:t>:</w:t>
      </w:r>
      <w:r w:rsidRPr="008F0F4C">
        <w:rPr>
          <w:b/>
        </w:rPr>
        <w:t xml:space="preserve"> </w:t>
      </w:r>
      <w:r w:rsidRPr="008F0F4C">
        <w:t>Given only signal power is received, the average power of the received signal after despreading and combining.</w:t>
      </w:r>
    </w:p>
    <w:p w14:paraId="1EA73152" w14:textId="77777777" w:rsidR="003F7353" w:rsidRPr="008F0F4C" w:rsidRDefault="003F7353" w:rsidP="003F7353">
      <w:r w:rsidRPr="008F0F4C">
        <w:rPr>
          <w:b/>
        </w:rPr>
        <w:t>Receiver Antenna Gain (dBi)</w:t>
      </w:r>
      <w:r w:rsidRPr="008F0F4C">
        <w:rPr>
          <w:b/>
          <w:snapToGrid w:val="0"/>
        </w:rPr>
        <w:t>:</w:t>
      </w:r>
      <w:r w:rsidRPr="008F0F4C">
        <w:rPr>
          <w:b/>
          <w:color w:val="000000"/>
        </w:rPr>
        <w:t xml:space="preserve"> </w:t>
      </w:r>
      <w:r w:rsidRPr="008F0F4C">
        <w:t>The maximum gain of the receiver antenna in the horizontal plane (specified as dB relative to an isotropic radiator).</w:t>
      </w:r>
    </w:p>
    <w:p w14:paraId="0F1BC9BE" w14:textId="77777777" w:rsidR="003F7353" w:rsidRPr="008F0F4C" w:rsidRDefault="003F7353" w:rsidP="003F7353">
      <w:pPr>
        <w:rPr>
          <w:color w:val="000000"/>
        </w:rPr>
      </w:pPr>
      <w:r w:rsidRPr="008F0F4C">
        <w:rPr>
          <w:b/>
          <w:color w:val="000000"/>
        </w:rPr>
        <w:t>Receiver exclusion band</w:t>
      </w:r>
      <w:r w:rsidRPr="008F0F4C">
        <w:rPr>
          <w:b/>
          <w:snapToGrid w:val="0"/>
        </w:rPr>
        <w:t>:</w:t>
      </w:r>
      <w:r w:rsidRPr="008F0F4C">
        <w:t xml:space="preserve"> </w:t>
      </w:r>
      <w:r w:rsidRPr="008F0F4C">
        <w:rPr>
          <w:color w:val="000000"/>
        </w:rPr>
        <w:t>The receiver exclusion band is the band of frequencies over which no tests of radiated immunity of a receiver are made. The exclusion band for receivers is expressed relative to the base station receive band.</w:t>
      </w:r>
    </w:p>
    <w:p w14:paraId="38174548" w14:textId="77777777" w:rsidR="003F7353" w:rsidRPr="008F0F4C" w:rsidRDefault="003F7353" w:rsidP="003F7353">
      <w:pPr>
        <w:rPr>
          <w:color w:val="000000"/>
        </w:rPr>
      </w:pPr>
      <w:r w:rsidRPr="008F0F4C">
        <w:rPr>
          <w:b/>
        </w:rPr>
        <w:t>Receiver Noise Figure (dB)</w:t>
      </w:r>
      <w:r w:rsidRPr="008F0F4C">
        <w:rPr>
          <w:b/>
          <w:snapToGrid w:val="0"/>
        </w:rPr>
        <w:t>:</w:t>
      </w:r>
      <w:r w:rsidRPr="008F0F4C">
        <w:rPr>
          <w:b/>
          <w:color w:val="000000"/>
        </w:rPr>
        <w:t xml:space="preserve"> </w:t>
      </w:r>
      <w:r w:rsidRPr="008F0F4C">
        <w:t>Receiver noise figure is the noise figure of the receiving system referenced to the receiver input.</w:t>
      </w:r>
    </w:p>
    <w:p w14:paraId="6FC9AB07" w14:textId="77777777" w:rsidR="003F7353" w:rsidRPr="008F0F4C" w:rsidRDefault="003F7353" w:rsidP="003F7353">
      <w:r w:rsidRPr="008F0F4C">
        <w:rPr>
          <w:b/>
        </w:rPr>
        <w:t>Receiver Sensitivity (dBm)</w:t>
      </w:r>
      <w:r w:rsidRPr="008F0F4C">
        <w:rPr>
          <w:b/>
          <w:snapToGrid w:val="0"/>
        </w:rPr>
        <w:t>:</w:t>
      </w:r>
      <w:r w:rsidRPr="008F0F4C">
        <w:rPr>
          <w:b/>
          <w:color w:val="000000"/>
        </w:rPr>
        <w:t xml:space="preserve"> </w:t>
      </w:r>
      <w:r w:rsidRPr="008F0F4C">
        <w:t>This is the signal level needed at the receiver input that just satisfies the required Eb/(No+Io).</w:t>
      </w:r>
    </w:p>
    <w:p w14:paraId="26B31D83" w14:textId="77777777" w:rsidR="003F7353" w:rsidRPr="008F0F4C" w:rsidRDefault="003F7353" w:rsidP="003F7353">
      <w:pPr>
        <w:rPr>
          <w:color w:val="000000"/>
        </w:rPr>
      </w:pPr>
      <w:r w:rsidRPr="008F0F4C">
        <w:rPr>
          <w:b/>
        </w:rPr>
        <w:t>Recipient network</w:t>
      </w:r>
      <w:r w:rsidRPr="008F0F4C">
        <w:rPr>
          <w:b/>
          <w:snapToGrid w:val="0"/>
        </w:rPr>
        <w:t>:</w:t>
      </w:r>
      <w:r w:rsidRPr="008F0F4C">
        <w:rPr>
          <w:b/>
        </w:rPr>
        <w:t xml:space="preserve"> </w:t>
      </w:r>
      <w:r w:rsidRPr="008F0F4C">
        <w:t>The network which receives the number in the porting process. This network becomes the subscription network when the porting process is complete.</w:t>
      </w:r>
    </w:p>
    <w:p w14:paraId="407FE8B5" w14:textId="77777777" w:rsidR="003F7353" w:rsidRPr="008F0F4C" w:rsidRDefault="003F7353" w:rsidP="003F7353">
      <w:r w:rsidRPr="008F0F4C">
        <w:rPr>
          <w:b/>
        </w:rPr>
        <w:t>Record</w:t>
      </w:r>
      <w:r w:rsidRPr="008F0F4C">
        <w:rPr>
          <w:b/>
          <w:snapToGrid w:val="0"/>
        </w:rPr>
        <w:t>:</w:t>
      </w:r>
      <w:r w:rsidRPr="008F0F4C">
        <w:t xml:space="preserve"> A string of bytes within an EF handled as a single entity.</w:t>
      </w:r>
    </w:p>
    <w:p w14:paraId="060F317D" w14:textId="77777777" w:rsidR="003F7353" w:rsidRPr="008F0F4C" w:rsidRDefault="003F7353" w:rsidP="003F7353">
      <w:r w:rsidRPr="008F0F4C">
        <w:rPr>
          <w:b/>
        </w:rPr>
        <w:t>Record number</w:t>
      </w:r>
      <w:r w:rsidRPr="008F0F4C">
        <w:rPr>
          <w:b/>
          <w:snapToGrid w:val="0"/>
        </w:rPr>
        <w:t>:</w:t>
      </w:r>
      <w:r w:rsidRPr="008F0F4C">
        <w:t xml:space="preserve"> The number, which identifies a record within an EF.</w:t>
      </w:r>
    </w:p>
    <w:p w14:paraId="0FEA31B3" w14:textId="77777777" w:rsidR="003F7353" w:rsidRPr="008F0F4C" w:rsidRDefault="003F7353" w:rsidP="003F7353">
      <w:r w:rsidRPr="008F0F4C">
        <w:rPr>
          <w:b/>
        </w:rPr>
        <w:t>Record pointer</w:t>
      </w:r>
      <w:r w:rsidRPr="008F0F4C">
        <w:rPr>
          <w:b/>
          <w:snapToGrid w:val="0"/>
        </w:rPr>
        <w:t>:</w:t>
      </w:r>
      <w:r w:rsidRPr="008F0F4C">
        <w:t xml:space="preserve"> The pointer, which addresses one record in an EF.</w:t>
      </w:r>
    </w:p>
    <w:p w14:paraId="268156BA" w14:textId="77777777" w:rsidR="003F7353" w:rsidRPr="008F0F4C" w:rsidRDefault="003F7353" w:rsidP="003F7353">
      <w:r w:rsidRPr="008F0F4C">
        <w:rPr>
          <w:b/>
        </w:rPr>
        <w:t>Reference bandwidth:</w:t>
      </w:r>
      <w:r w:rsidRPr="008F0F4C">
        <w:t xml:space="preserve"> The bandwidth in which an emission level is specified.</w:t>
      </w:r>
    </w:p>
    <w:p w14:paraId="4AE8E7F9" w14:textId="77777777" w:rsidR="003F7353" w:rsidRPr="008F0F4C" w:rsidRDefault="003F7353" w:rsidP="003F7353">
      <w:r w:rsidRPr="008F0F4C">
        <w:rPr>
          <w:b/>
        </w:rPr>
        <w:t>Reference configuration</w:t>
      </w:r>
      <w:r w:rsidRPr="008F0F4C">
        <w:rPr>
          <w:b/>
          <w:snapToGrid w:val="0"/>
        </w:rPr>
        <w:t>:</w:t>
      </w:r>
      <w:r w:rsidRPr="008F0F4C">
        <w:t xml:space="preserve"> A combination of functional groups and reference points that shows possible network arrangements (source: </w:t>
      </w:r>
      <w:smartTag w:uri="urn:schemas-microsoft-com:office:smarttags" w:element="stockticker">
        <w:r w:rsidRPr="008F0F4C">
          <w:t>ITU</w:t>
        </w:r>
      </w:smartTag>
      <w:r w:rsidRPr="008F0F4C">
        <w:t>-T I.112).</w:t>
      </w:r>
    </w:p>
    <w:p w14:paraId="64182375" w14:textId="77777777" w:rsidR="003F7353" w:rsidRPr="008F0F4C" w:rsidRDefault="003F7353" w:rsidP="003F7353">
      <w:r w:rsidRPr="008F0F4C">
        <w:rPr>
          <w:b/>
        </w:rPr>
        <w:t>Reference point</w:t>
      </w:r>
      <w:r w:rsidRPr="008F0F4C">
        <w:rPr>
          <w:b/>
          <w:snapToGrid w:val="0"/>
        </w:rPr>
        <w:t>:</w:t>
      </w:r>
      <w:r w:rsidRPr="008F0F4C">
        <w:t xml:space="preserve"> A conceptual point at the conjunction of two non-overlapping functional groups (source: </w:t>
      </w:r>
      <w:smartTag w:uri="urn:schemas-microsoft-com:office:smarttags" w:element="stockticker">
        <w:r w:rsidRPr="008F0F4C">
          <w:t>ITU</w:t>
        </w:r>
      </w:smartTag>
      <w:r w:rsidRPr="008F0F4C">
        <w:t>-T I.112).</w:t>
      </w:r>
    </w:p>
    <w:p w14:paraId="0D151DD8" w14:textId="77777777" w:rsidR="003F7353" w:rsidRPr="008F0F4C" w:rsidRDefault="003F7353" w:rsidP="003F7353">
      <w:r w:rsidRPr="008F0F4C">
        <w:rPr>
          <w:b/>
        </w:rPr>
        <w:t>Regionally Provided Service</w:t>
      </w:r>
      <w:r w:rsidRPr="008F0F4C">
        <w:rPr>
          <w:b/>
          <w:snapToGrid w:val="0"/>
        </w:rPr>
        <w:t>:</w:t>
      </w:r>
      <w:r w:rsidRPr="008F0F4C">
        <w:t xml:space="preserve"> A service entitlement to only certain geographical part(s) of a PLMN, as controlled by the network operator.</w:t>
      </w:r>
    </w:p>
    <w:p w14:paraId="7E268EE1" w14:textId="77777777" w:rsidR="003F7353" w:rsidRPr="008F0F4C" w:rsidRDefault="003F7353" w:rsidP="003F7353">
      <w:pPr>
        <w:rPr>
          <w:b/>
        </w:rPr>
      </w:pPr>
      <w:r w:rsidRPr="008F0F4C">
        <w:rPr>
          <w:b/>
        </w:rPr>
        <w:t>Registration:</w:t>
      </w:r>
      <w:r w:rsidRPr="008F0F4C">
        <w:t xml:space="preserve"> This is the process of camping on a cell of the PLMN and doing any necessary LRs.</w:t>
      </w:r>
    </w:p>
    <w:p w14:paraId="28443C69" w14:textId="77777777" w:rsidR="003F7353" w:rsidRPr="008F0F4C" w:rsidRDefault="003F7353" w:rsidP="003F7353">
      <w:r w:rsidRPr="008F0F4C">
        <w:rPr>
          <w:b/>
        </w:rPr>
        <w:t>Registered PLMN (RPLMN)</w:t>
      </w:r>
      <w:r w:rsidRPr="008F0F4C">
        <w:rPr>
          <w:b/>
          <w:snapToGrid w:val="0"/>
        </w:rPr>
        <w:t>:</w:t>
      </w:r>
      <w:r w:rsidRPr="008F0F4C">
        <w:rPr>
          <w:b/>
        </w:rPr>
        <w:t xml:space="preserve"> </w:t>
      </w:r>
      <w:r w:rsidRPr="008F0F4C">
        <w:t>This is the PLMN on which the UE has performed a location registration successfully.</w:t>
      </w:r>
    </w:p>
    <w:p w14:paraId="5CCE468F" w14:textId="77777777" w:rsidR="003F7353" w:rsidRPr="008F0F4C" w:rsidRDefault="003F7353" w:rsidP="003F7353">
      <w:r w:rsidRPr="008F0F4C">
        <w:rPr>
          <w:b/>
        </w:rPr>
        <w:t>Registration Area</w:t>
      </w:r>
      <w:r w:rsidRPr="008F0F4C">
        <w:rPr>
          <w:b/>
          <w:snapToGrid w:val="0"/>
        </w:rPr>
        <w:t>:</w:t>
      </w:r>
      <w:r w:rsidRPr="008F0F4C">
        <w:rPr>
          <w:b/>
        </w:rPr>
        <w:t xml:space="preserve"> </w:t>
      </w:r>
      <w:r w:rsidRPr="008F0F4C">
        <w:t>A (NAS) registration area is an area in which the UE may roam without a need to perform location registration, which is a NAS procedure.</w:t>
      </w:r>
    </w:p>
    <w:p w14:paraId="7075C18D" w14:textId="77777777" w:rsidR="003F7353" w:rsidRPr="008F0F4C" w:rsidRDefault="003F7353" w:rsidP="003F7353">
      <w:r w:rsidRPr="008F0F4C">
        <w:rPr>
          <w:b/>
        </w:rPr>
        <w:t>Relay</w:t>
      </w:r>
      <w:r w:rsidRPr="008F0F4C">
        <w:rPr>
          <w:b/>
          <w:snapToGrid w:val="0"/>
        </w:rPr>
        <w:t>:</w:t>
      </w:r>
      <w:r w:rsidRPr="008F0F4C">
        <w:rPr>
          <w:b/>
        </w:rPr>
        <w:t xml:space="preserve"> </w:t>
      </w:r>
      <w:r w:rsidRPr="008F0F4C">
        <w:t>Terminal devices capable of ODMA relay communications.</w:t>
      </w:r>
    </w:p>
    <w:p w14:paraId="708F23BF" w14:textId="77777777" w:rsidR="003F7353" w:rsidRPr="008F0F4C" w:rsidRDefault="003F7353" w:rsidP="003F7353">
      <w:r w:rsidRPr="008F0F4C">
        <w:rPr>
          <w:b/>
        </w:rPr>
        <w:t>Relay/Seed Gateway</w:t>
      </w:r>
      <w:r w:rsidRPr="008F0F4C">
        <w:rPr>
          <w:b/>
          <w:snapToGrid w:val="0"/>
        </w:rPr>
        <w:t>:</w:t>
      </w:r>
      <w:r w:rsidRPr="008F0F4C">
        <w:rPr>
          <w:b/>
        </w:rPr>
        <w:t xml:space="preserve"> </w:t>
      </w:r>
      <w:r w:rsidRPr="008F0F4C">
        <w:t>Relay or Seed that communicates with the UTRAN, in either TDD or FDD mode.</w:t>
      </w:r>
    </w:p>
    <w:p w14:paraId="3E5B5B63" w14:textId="77777777" w:rsidR="003F7353" w:rsidRPr="008F0F4C" w:rsidRDefault="003F7353" w:rsidP="003F7353">
      <w:r w:rsidRPr="008F0F4C">
        <w:rPr>
          <w:b/>
        </w:rPr>
        <w:t>Relaylink</w:t>
      </w:r>
      <w:r w:rsidRPr="008F0F4C">
        <w:rPr>
          <w:b/>
          <w:snapToGrid w:val="0"/>
        </w:rPr>
        <w:t>:</w:t>
      </w:r>
      <w:r w:rsidRPr="008F0F4C">
        <w:rPr>
          <w:b/>
        </w:rPr>
        <w:t xml:space="preserve"> </w:t>
      </w:r>
      <w:r w:rsidRPr="008F0F4C">
        <w:t>Relaylink is a communications link between two ODMA relay nodes.</w:t>
      </w:r>
    </w:p>
    <w:p w14:paraId="51CDA853" w14:textId="77777777" w:rsidR="003F7353" w:rsidRPr="008F0F4C" w:rsidRDefault="003F7353" w:rsidP="003F7353">
      <w:r w:rsidRPr="008F0F4C">
        <w:rPr>
          <w:b/>
        </w:rPr>
        <w:t>Release 99</w:t>
      </w:r>
      <w:r w:rsidRPr="008F0F4C">
        <w:rPr>
          <w:b/>
          <w:snapToGrid w:val="0"/>
        </w:rPr>
        <w:t>:</w:t>
      </w:r>
      <w:r w:rsidRPr="008F0F4C">
        <w:t xml:space="preserve"> A particular version of the </w:t>
      </w:r>
      <w:r w:rsidRPr="008F0F4C">
        <w:rPr>
          <w:snapToGrid w:val="0"/>
        </w:rPr>
        <w:t>3GPP System</w:t>
      </w:r>
      <w:r w:rsidRPr="008F0F4C">
        <w:t xml:space="preserve"> standards produced by the 3GPP project. Also: Release 4, Release 5, Release 6 etc..</w:t>
      </w:r>
    </w:p>
    <w:p w14:paraId="59BF5D4E" w14:textId="77777777" w:rsidR="003F7353" w:rsidRPr="008F0F4C" w:rsidRDefault="003F7353" w:rsidP="003F7353">
      <w:r w:rsidRPr="008F0F4C">
        <w:rPr>
          <w:b/>
        </w:rPr>
        <w:t>Repeater</w:t>
      </w:r>
      <w:r w:rsidRPr="008F0F4C">
        <w:rPr>
          <w:b/>
          <w:snapToGrid w:val="0"/>
        </w:rPr>
        <w:t>:</w:t>
      </w:r>
      <w:r w:rsidRPr="008F0F4C">
        <w:rPr>
          <w:b/>
        </w:rPr>
        <w:t xml:space="preserve"> </w:t>
      </w:r>
      <w:r w:rsidRPr="008F0F4C">
        <w:t xml:space="preserve"> A device that receives, amplifies and transmits the radiated or conducted RF carrier both in the down-link direction (from the base station to the mobile area) and in the up-link direction (from the mobile to the base station)</w:t>
      </w:r>
    </w:p>
    <w:p w14:paraId="1D6B5B6B" w14:textId="77777777" w:rsidR="003F7353" w:rsidRPr="008F0F4C" w:rsidRDefault="003F7353" w:rsidP="003F7353">
      <w:r w:rsidRPr="008F0F4C">
        <w:rPr>
          <w:b/>
        </w:rPr>
        <w:t>Requested QoS</w:t>
      </w:r>
      <w:r w:rsidRPr="008F0F4C">
        <w:rPr>
          <w:b/>
          <w:snapToGrid w:val="0"/>
        </w:rPr>
        <w:t>:</w:t>
      </w:r>
      <w:r w:rsidRPr="008F0F4C">
        <w:rPr>
          <w:b/>
        </w:rPr>
        <w:t xml:space="preserve"> </w:t>
      </w:r>
      <w:r w:rsidRPr="008F0F4C">
        <w:t>a QoS profile is requested at the beginning of a QoS session. QoS modification requests are also possible during the lifetime of a QoS session.</w:t>
      </w:r>
    </w:p>
    <w:p w14:paraId="3A9EE8CB" w14:textId="77777777" w:rsidR="003F7353" w:rsidRPr="008F0F4C" w:rsidRDefault="003F7353" w:rsidP="003F7353">
      <w:r w:rsidRPr="008F0F4C">
        <w:rPr>
          <w:b/>
        </w:rPr>
        <w:t>Required Eb/(No+Io) (dB)</w:t>
      </w:r>
      <w:r w:rsidRPr="008F0F4C">
        <w:rPr>
          <w:b/>
          <w:snapToGrid w:val="0"/>
        </w:rPr>
        <w:t>:</w:t>
      </w:r>
      <w:r w:rsidRPr="008F0F4C">
        <w:rPr>
          <w:b/>
        </w:rPr>
        <w:t xml:space="preserve"> </w:t>
      </w:r>
      <w:r w:rsidRPr="008F0F4C">
        <w:t>The ratio between the received energy per information bit to the total effective noise and interference power density needed to satisfy the quality objectives.</w:t>
      </w:r>
    </w:p>
    <w:p w14:paraId="7D55942D" w14:textId="77777777" w:rsidR="003F7353" w:rsidRPr="008F0F4C" w:rsidRDefault="003F7353" w:rsidP="003F7353">
      <w:r w:rsidRPr="008F0F4C">
        <w:rPr>
          <w:b/>
        </w:rPr>
        <w:t>Residual error rate</w:t>
      </w:r>
      <w:r w:rsidRPr="008F0F4C">
        <w:rPr>
          <w:b/>
          <w:snapToGrid w:val="0"/>
        </w:rPr>
        <w:t>:</w:t>
      </w:r>
      <w:r w:rsidRPr="008F0F4C">
        <w:t xml:space="preserve"> A parameter describing service accuracy. The frequency of lost SDUs, and of corrupted or duplicated network SDUs delivered at the user-network interface.</w:t>
      </w:r>
    </w:p>
    <w:p w14:paraId="572279C8" w14:textId="77777777" w:rsidR="00B84A2A" w:rsidRPr="008F0F4C" w:rsidRDefault="00B84A2A" w:rsidP="00B84A2A">
      <w:r w:rsidRPr="008F0F4C">
        <w:rPr>
          <w:b/>
        </w:rPr>
        <w:t>Restricted local operator services</w:t>
      </w:r>
      <w:r w:rsidRPr="008F0F4C">
        <w:t>: communication services provided by an operator that involve either automated or human assistance (e.g., credit card billing, directory assistance, customer care) for which successful authentication is not necessary.</w:t>
      </w:r>
    </w:p>
    <w:p w14:paraId="60A6DC2C" w14:textId="77777777" w:rsidR="003F7353" w:rsidRPr="008F0F4C" w:rsidRDefault="003F7353" w:rsidP="003F7353">
      <w:r w:rsidRPr="008F0F4C">
        <w:rPr>
          <w:b/>
        </w:rPr>
        <w:t>Retrieval service</w:t>
      </w:r>
      <w:r w:rsidRPr="008F0F4C">
        <w:rPr>
          <w:b/>
          <w:snapToGrid w:val="0"/>
        </w:rPr>
        <w:t>:</w:t>
      </w:r>
      <w:r w:rsidRPr="008F0F4C">
        <w:t xml:space="preserve"> An interactive service which provides the capability of accessing information stored in data base centres. The information will be sent to the user on demand only. The information is retrieved on an individual basis, i.e., the time at which an information sequence is to start is under the control of the user (source </w:t>
      </w:r>
      <w:smartTag w:uri="urn:schemas-microsoft-com:office:smarttags" w:element="stockticker">
        <w:r w:rsidRPr="008F0F4C">
          <w:t>ITU</w:t>
        </w:r>
      </w:smartTag>
      <w:r w:rsidRPr="008F0F4C">
        <w:t>-T I.113).</w:t>
      </w:r>
    </w:p>
    <w:p w14:paraId="7C59811C" w14:textId="77777777" w:rsidR="003F7353" w:rsidRPr="008F0F4C" w:rsidRDefault="003F7353" w:rsidP="003F7353">
      <w:r w:rsidRPr="008F0F4C">
        <w:rPr>
          <w:b/>
        </w:rPr>
        <w:t>Roaming</w:t>
      </w:r>
      <w:r w:rsidRPr="008F0F4C">
        <w:rPr>
          <w:b/>
          <w:snapToGrid w:val="0"/>
        </w:rPr>
        <w:t>:</w:t>
      </w:r>
      <w:r w:rsidRPr="008F0F4C">
        <w:t xml:space="preserve"> The ability for a user to function in a serving network different from the home network. The serving network could be a shared network operated by two or more network operator.</w:t>
      </w:r>
    </w:p>
    <w:p w14:paraId="10BB1C6A" w14:textId="77777777" w:rsidR="003F7353" w:rsidRPr="008F0F4C" w:rsidRDefault="003F7353" w:rsidP="003F7353">
      <w:r w:rsidRPr="008F0F4C">
        <w:rPr>
          <w:b/>
        </w:rPr>
        <w:t>Root directory</w:t>
      </w:r>
      <w:r w:rsidRPr="008F0F4C">
        <w:rPr>
          <w:b/>
          <w:snapToGrid w:val="0"/>
        </w:rPr>
        <w:t>:</w:t>
      </w:r>
      <w:r w:rsidRPr="008F0F4C">
        <w:t xml:space="preserve"> Obsolete term for Master File.</w:t>
      </w:r>
    </w:p>
    <w:p w14:paraId="753DD11E" w14:textId="77777777" w:rsidR="003F7353" w:rsidRPr="008F0F4C" w:rsidRDefault="003F7353" w:rsidP="003F7353">
      <w:r w:rsidRPr="008F0F4C">
        <w:rPr>
          <w:b/>
        </w:rPr>
        <w:t>Root Relay</w:t>
      </w:r>
      <w:r w:rsidRPr="008F0F4C">
        <w:rPr>
          <w:b/>
          <w:snapToGrid w:val="0"/>
        </w:rPr>
        <w:t>:</w:t>
      </w:r>
      <w:r w:rsidRPr="008F0F4C">
        <w:rPr>
          <w:b/>
        </w:rPr>
        <w:t xml:space="preserve"> </w:t>
      </w:r>
      <w:r w:rsidRPr="008F0F4C">
        <w:t>ODMA relay node where communications originate or terminate.</w:t>
      </w:r>
    </w:p>
    <w:p w14:paraId="5F8C5818" w14:textId="77777777" w:rsidR="003F7353" w:rsidRPr="008F0F4C" w:rsidRDefault="003F7353" w:rsidP="003F7353">
      <w:smartTag w:uri="urn:schemas-microsoft-com:office:smarttags" w:element="stockticker">
        <w:r w:rsidRPr="008F0F4C">
          <w:rPr>
            <w:b/>
          </w:rPr>
          <w:t>RRC</w:t>
        </w:r>
      </w:smartTag>
      <w:r w:rsidRPr="008F0F4C">
        <w:rPr>
          <w:b/>
        </w:rPr>
        <w:t xml:space="preserve"> Connection</w:t>
      </w:r>
      <w:r w:rsidRPr="008F0F4C">
        <w:rPr>
          <w:b/>
          <w:snapToGrid w:val="0"/>
        </w:rPr>
        <w:t>:</w:t>
      </w:r>
      <w:r w:rsidRPr="008F0F4C">
        <w:rPr>
          <w:b/>
        </w:rPr>
        <w:t xml:space="preserve"> </w:t>
      </w:r>
      <w:r w:rsidRPr="008F0F4C">
        <w:t xml:space="preserve">A point-to-point bi-directional connection between </w:t>
      </w:r>
      <w:smartTag w:uri="urn:schemas-microsoft-com:office:smarttags" w:element="stockticker">
        <w:r w:rsidRPr="008F0F4C">
          <w:t>RRC</w:t>
        </w:r>
      </w:smartTag>
      <w:r w:rsidRPr="008F0F4C">
        <w:t xml:space="preserve"> peer entities on the UE and the UTRAN sides, respectively. An UE has either zero or one </w:t>
      </w:r>
      <w:smartTag w:uri="urn:schemas-microsoft-com:office:smarttags" w:element="stockticker">
        <w:r w:rsidRPr="008F0F4C">
          <w:t>RRC</w:t>
        </w:r>
      </w:smartTag>
      <w:r w:rsidRPr="008F0F4C">
        <w:t xml:space="preserve"> connection.</w:t>
      </w:r>
    </w:p>
    <w:p w14:paraId="261C75A6" w14:textId="77777777" w:rsidR="003F7353" w:rsidRPr="008F0F4C" w:rsidRDefault="003F7353" w:rsidP="003F7353">
      <w:smartTag w:uri="urn:schemas-microsoft-com:office:smarttags" w:element="stockticker">
        <w:r w:rsidRPr="008F0F4C">
          <w:rPr>
            <w:b/>
          </w:rPr>
          <w:t>RRC</w:t>
        </w:r>
      </w:smartTag>
      <w:r w:rsidRPr="008F0F4C">
        <w:rPr>
          <w:b/>
        </w:rPr>
        <w:t xml:space="preserve"> filtered mean power:</w:t>
      </w:r>
      <w:r w:rsidRPr="008F0F4C">
        <w:t xml:space="preserve"> The mean power of a UTRA carrier as measured through a root raised cosine filter with roll-off factor a and a bandwidth equal to the chip rate of the radio access mode.  </w:t>
      </w:r>
    </w:p>
    <w:p w14:paraId="2CDA2E7B" w14:textId="77777777" w:rsidR="003F7353" w:rsidRPr="008F0F4C" w:rsidRDefault="003F7353" w:rsidP="003F7353">
      <w:pPr>
        <w:pStyle w:val="NO"/>
      </w:pPr>
      <w:r w:rsidRPr="008F0F4C">
        <w:t>NOTE 1:</w:t>
      </w:r>
      <w:r w:rsidRPr="008F0F4C">
        <w:tab/>
        <w:t xml:space="preserve">The </w:t>
      </w:r>
      <w:smartTag w:uri="urn:schemas-microsoft-com:office:smarttags" w:element="stockticker">
        <w:r w:rsidRPr="008F0F4C">
          <w:t>RRC</w:t>
        </w:r>
      </w:smartTag>
      <w:r w:rsidRPr="008F0F4C">
        <w:t xml:space="preserve"> filtered mean power of a perfectly modulated UTRA signal is 0.246 dB lower than the mean power of the same signal.</w:t>
      </w:r>
    </w:p>
    <w:p w14:paraId="493601F8" w14:textId="77777777" w:rsidR="003F7353" w:rsidRPr="008F0F4C" w:rsidRDefault="003F7353" w:rsidP="003F7353">
      <w:pPr>
        <w:pStyle w:val="Heading2"/>
      </w:pPr>
      <w:bookmarkStart w:id="53" w:name="_Toc11152834"/>
      <w:bookmarkStart w:id="54" w:name="_Toc90991634"/>
      <w:r w:rsidRPr="008F0F4C">
        <w:t>S</w:t>
      </w:r>
      <w:bookmarkEnd w:id="53"/>
      <w:bookmarkEnd w:id="54"/>
    </w:p>
    <w:p w14:paraId="37F66667" w14:textId="77777777" w:rsidR="003F7353" w:rsidRPr="008F0F4C" w:rsidRDefault="003F7353" w:rsidP="003F7353">
      <w:pPr>
        <w:rPr>
          <w:b/>
        </w:rPr>
      </w:pPr>
      <w:r w:rsidRPr="008F0F4C">
        <w:rPr>
          <w:b/>
        </w:rPr>
        <w:t xml:space="preserve">S1: </w:t>
      </w:r>
      <w:r w:rsidRPr="008F0F4C">
        <w:t xml:space="preserve">interface between an eNB and an </w:t>
      </w:r>
      <w:smartTag w:uri="urn:schemas-microsoft-com:office:smarttags" w:element="stockticker">
        <w:r w:rsidRPr="008F0F4C">
          <w:t>EPC</w:t>
        </w:r>
      </w:smartTag>
      <w:r w:rsidRPr="008F0F4C">
        <w:t xml:space="preserve">, providing an interconnection point between the EUTRAN and the </w:t>
      </w:r>
      <w:smartTag w:uri="urn:schemas-microsoft-com:office:smarttags" w:element="stockticker">
        <w:r w:rsidRPr="008F0F4C">
          <w:t>EPC</w:t>
        </w:r>
      </w:smartTag>
      <w:r w:rsidRPr="008F0F4C">
        <w:t>. It is also considered as a reference point.</w:t>
      </w:r>
    </w:p>
    <w:p w14:paraId="02C3590F" w14:textId="77777777" w:rsidR="003F7353" w:rsidRPr="008F0F4C" w:rsidRDefault="003F7353" w:rsidP="003F7353">
      <w:r w:rsidRPr="008F0F4C">
        <w:rPr>
          <w:b/>
        </w:rPr>
        <w:t>SDU error probability</w:t>
      </w:r>
      <w:r w:rsidRPr="008F0F4C">
        <w:rPr>
          <w:b/>
          <w:snapToGrid w:val="0"/>
        </w:rPr>
        <w:t>:</w:t>
      </w:r>
      <w:r w:rsidRPr="008F0F4C">
        <w:t xml:space="preserve"> The ratio of total incorrect service data units (SDUs) to total successfully transferred service data units plus incorrect service data units in a specified sample (source: </w:t>
      </w:r>
      <w:smartTag w:uri="urn:schemas-microsoft-com:office:smarttags" w:element="stockticker">
        <w:r w:rsidRPr="008F0F4C">
          <w:t>ITU</w:t>
        </w:r>
      </w:smartTag>
      <w:r w:rsidRPr="008F0F4C">
        <w:t>-T X.140).</w:t>
      </w:r>
    </w:p>
    <w:p w14:paraId="1B3C4D8C" w14:textId="77777777"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14:paraId="7377B712" w14:textId="77777777" w:rsidR="003F7353" w:rsidRPr="008F0F4C" w:rsidRDefault="003F7353" w:rsidP="003F7353">
      <w:r w:rsidRPr="008F0F4C">
        <w:rPr>
          <w:b/>
        </w:rPr>
        <w:t>SDU loss probability</w:t>
      </w:r>
      <w:r w:rsidRPr="008F0F4C">
        <w:rPr>
          <w:b/>
          <w:snapToGrid w:val="0"/>
        </w:rPr>
        <w:t>:</w:t>
      </w:r>
      <w:r w:rsidRPr="008F0F4C">
        <w:t xml:space="preserve"> The ratio of total lost service data units (SDUs) to total transmitted service data units in a specified sample (source: </w:t>
      </w:r>
      <w:smartTag w:uri="urn:schemas-microsoft-com:office:smarttags" w:element="stockticker">
        <w:r w:rsidRPr="008F0F4C">
          <w:t>ITU</w:t>
        </w:r>
      </w:smartTag>
      <w:r w:rsidRPr="008F0F4C">
        <w:t>-T X.140).</w:t>
      </w:r>
    </w:p>
    <w:p w14:paraId="52B71BC2" w14:textId="77777777"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14:paraId="55B0C2CF" w14:textId="77777777" w:rsidR="003F7353" w:rsidRPr="008F0F4C" w:rsidRDefault="003F7353" w:rsidP="003F7353">
      <w:r w:rsidRPr="008F0F4C">
        <w:rPr>
          <w:b/>
        </w:rPr>
        <w:t>SDU misdelivery probability</w:t>
      </w:r>
      <w:r w:rsidRPr="008F0F4C">
        <w:rPr>
          <w:b/>
          <w:snapToGrid w:val="0"/>
        </w:rPr>
        <w:t>:</w:t>
      </w:r>
      <w:r w:rsidRPr="008F0F4C">
        <w:t xml:space="preserve"> The ratio of total misdelivered service data units (SDUs) to total service data units transferred between a specified source and destination user in a specified sample (source: </w:t>
      </w:r>
      <w:smartTag w:uri="urn:schemas-microsoft-com:office:smarttags" w:element="stockticker">
        <w:r w:rsidRPr="008F0F4C">
          <w:t>ITU</w:t>
        </w:r>
      </w:smartTag>
      <w:r w:rsidRPr="008F0F4C">
        <w:t>-T X.140).</w:t>
      </w:r>
    </w:p>
    <w:p w14:paraId="792E5729" w14:textId="77777777"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14:paraId="01D2C98B" w14:textId="77777777" w:rsidR="003F7353" w:rsidRPr="008F0F4C" w:rsidRDefault="003F7353" w:rsidP="003F7353">
      <w:r w:rsidRPr="008F0F4C">
        <w:rPr>
          <w:b/>
        </w:rPr>
        <w:t>SDU transfer delay</w:t>
      </w:r>
      <w:r w:rsidRPr="008F0F4C">
        <w:rPr>
          <w:b/>
          <w:snapToGrid w:val="0"/>
        </w:rPr>
        <w:t>:</w:t>
      </w:r>
      <w:r w:rsidRPr="008F0F4C">
        <w:t xml:space="preserve"> The value of elapsed time between the start of transfer and successful transfer of a specified service data unit (SDU) (source: </w:t>
      </w:r>
      <w:smartTag w:uri="urn:schemas-microsoft-com:office:smarttags" w:element="stockticker">
        <w:r w:rsidRPr="008F0F4C">
          <w:t>ITU</w:t>
        </w:r>
      </w:smartTag>
      <w:r w:rsidRPr="008F0F4C">
        <w:t>-T X.140).</w:t>
      </w:r>
    </w:p>
    <w:p w14:paraId="0E8A8089" w14:textId="77777777"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14:paraId="7271D399" w14:textId="77777777" w:rsidR="003F7353" w:rsidRPr="008F0F4C" w:rsidRDefault="003F7353" w:rsidP="003F7353">
      <w:r w:rsidRPr="008F0F4C">
        <w:rPr>
          <w:b/>
        </w:rPr>
        <w:t>SDU transfer rate</w:t>
      </w:r>
      <w:r w:rsidRPr="008F0F4C">
        <w:rPr>
          <w:b/>
          <w:snapToGrid w:val="0"/>
        </w:rPr>
        <w:t>:</w:t>
      </w:r>
      <w:r w:rsidRPr="008F0F4C">
        <w:t xml:space="preserve"> The total number of successfully transferred service data units (SDUs) in a transfer sample divided by the input/output time for that sample. The input/output time is the larger of the input time or the output time for the sample (source: </w:t>
      </w:r>
      <w:smartTag w:uri="urn:schemas-microsoft-com:office:smarttags" w:element="stockticker">
        <w:r w:rsidRPr="008F0F4C">
          <w:t>ITU</w:t>
        </w:r>
      </w:smartTag>
      <w:r w:rsidRPr="008F0F4C">
        <w:t>-T X.140).</w:t>
      </w:r>
    </w:p>
    <w:p w14:paraId="13CF7E89" w14:textId="77777777" w:rsidR="003F7353" w:rsidRPr="008F0F4C" w:rsidRDefault="003F7353" w:rsidP="003F7353">
      <w:pPr>
        <w:pStyle w:val="NO"/>
      </w:pPr>
      <w:r w:rsidRPr="008F0F4C">
        <w:t>NOTE:</w:t>
      </w:r>
      <w:r w:rsidRPr="008F0F4C">
        <w:tab/>
        <w:t xml:space="preserve">the source document term </w:t>
      </w:r>
      <w:r w:rsidR="0022582F" w:rsidRPr="008F0F4C">
        <w:t>"</w:t>
      </w:r>
      <w:r w:rsidRPr="008F0F4C">
        <w:t>user information unit</w:t>
      </w:r>
      <w:r w:rsidR="0022582F" w:rsidRPr="008F0F4C">
        <w:t>"</w:t>
      </w:r>
      <w:r w:rsidRPr="008F0F4C">
        <w:t xml:space="preserve"> has been replaced by the term </w:t>
      </w:r>
      <w:r w:rsidR="0022582F" w:rsidRPr="008F0F4C">
        <w:t>"</w:t>
      </w:r>
      <w:r w:rsidRPr="008F0F4C">
        <w:t>service data unit</w:t>
      </w:r>
      <w:r w:rsidR="0022582F" w:rsidRPr="008F0F4C">
        <w:t>"</w:t>
      </w:r>
      <w:r w:rsidRPr="008F0F4C">
        <w:t>.</w:t>
      </w:r>
    </w:p>
    <w:p w14:paraId="1A35FB41" w14:textId="77777777" w:rsidR="003F7353" w:rsidRPr="008F0F4C" w:rsidRDefault="003F7353" w:rsidP="003F7353">
      <w:r w:rsidRPr="008F0F4C">
        <w:rPr>
          <w:b/>
        </w:rPr>
        <w:t>Seamless handover</w:t>
      </w:r>
      <w:r w:rsidRPr="008F0F4C">
        <w:rPr>
          <w:b/>
          <w:snapToGrid w:val="0"/>
        </w:rPr>
        <w:t>:</w:t>
      </w:r>
      <w:r w:rsidRPr="008F0F4C">
        <w:rPr>
          <w:b/>
        </w:rPr>
        <w:t xml:space="preserve"> </w:t>
      </w:r>
      <w:r w:rsidR="0022582F" w:rsidRPr="008F0F4C">
        <w:t>"</w:t>
      </w:r>
      <w:r w:rsidRPr="008F0F4C">
        <w:t>Seamless handover</w:t>
      </w:r>
      <w:r w:rsidR="0022582F" w:rsidRPr="008F0F4C">
        <w:t>"</w:t>
      </w:r>
      <w:r w:rsidRPr="008F0F4C">
        <w:t xml:space="preserve"> is a handover without perceptible interruption of the radio connection.</w:t>
      </w:r>
    </w:p>
    <w:p w14:paraId="23F4A9E8" w14:textId="77777777" w:rsidR="003F7353" w:rsidRPr="008F0F4C" w:rsidRDefault="003F7353" w:rsidP="003F7353">
      <w:r w:rsidRPr="008F0F4C">
        <w:rPr>
          <w:b/>
        </w:rPr>
        <w:t>Sector</w:t>
      </w:r>
      <w:r w:rsidRPr="008F0F4C">
        <w:rPr>
          <w:b/>
          <w:snapToGrid w:val="0"/>
        </w:rPr>
        <w:t>:</w:t>
      </w:r>
      <w:r w:rsidRPr="008F0F4C">
        <w:rPr>
          <w:b/>
        </w:rPr>
        <w:t xml:space="preserve"> </w:t>
      </w:r>
      <w:r w:rsidRPr="008F0F4C">
        <w:t xml:space="preserve">A </w:t>
      </w:r>
      <w:r w:rsidR="0022582F" w:rsidRPr="008F0F4C">
        <w:t>"</w:t>
      </w:r>
      <w:r w:rsidRPr="008F0F4C">
        <w:t>sector</w:t>
      </w:r>
      <w:r w:rsidR="0022582F" w:rsidRPr="008F0F4C">
        <w:t>"</w:t>
      </w:r>
      <w:r w:rsidRPr="008F0F4C">
        <w:t xml:space="preserve"> is a sub</w:t>
      </w:r>
      <w:r w:rsidRPr="008F0F4C">
        <w:noBreakHyphen/>
        <w:t xml:space="preserve">area of a cell. All sectors within one cell are served by the same base station. A radio link within a sector can be identified by a single logical identification belonging to that sector. </w:t>
      </w:r>
    </w:p>
    <w:p w14:paraId="7C26F315" w14:textId="77777777" w:rsidR="003F7353" w:rsidRPr="008F0F4C" w:rsidRDefault="003F7353" w:rsidP="003F7353">
      <w:r w:rsidRPr="008F0F4C">
        <w:rPr>
          <w:b/>
        </w:rPr>
        <w:t xml:space="preserve">Secured Packet: </w:t>
      </w:r>
      <w:r w:rsidRPr="008F0F4C">
        <w:t>The information flow on top of which the level of required security has been applied. An Application Message is transformed with respect to a chosen Transport Layer and chosen level of security into one or more Secured Packets.</w:t>
      </w:r>
    </w:p>
    <w:p w14:paraId="7D48699B" w14:textId="77777777" w:rsidR="003F7353" w:rsidRPr="008F0F4C" w:rsidRDefault="003F7353" w:rsidP="003F7353">
      <w:pPr>
        <w:rPr>
          <w:snapToGrid w:val="0"/>
        </w:rPr>
      </w:pPr>
      <w:r w:rsidRPr="008F0F4C">
        <w:rPr>
          <w:b/>
          <w:snapToGrid w:val="0"/>
        </w:rPr>
        <w:t xml:space="preserve">Security: </w:t>
      </w:r>
      <w:r w:rsidRPr="008F0F4C">
        <w:rPr>
          <w:snapToGrid w:val="0"/>
        </w:rPr>
        <w:t>The ability to prevent fraud as well as the protection of information availability, integrity and confidentiality.</w:t>
      </w:r>
    </w:p>
    <w:p w14:paraId="5E085E9C" w14:textId="77777777" w:rsidR="003F7353" w:rsidRPr="008F0F4C" w:rsidRDefault="003F7353" w:rsidP="003F7353">
      <w:r w:rsidRPr="008F0F4C">
        <w:rPr>
          <w:b/>
        </w:rPr>
        <w:t>Seed</w:t>
      </w:r>
      <w:r w:rsidRPr="008F0F4C">
        <w:rPr>
          <w:b/>
          <w:snapToGrid w:val="0"/>
        </w:rPr>
        <w:t>:</w:t>
      </w:r>
      <w:r w:rsidRPr="008F0F4C">
        <w:rPr>
          <w:b/>
        </w:rPr>
        <w:t xml:space="preserve"> </w:t>
      </w:r>
      <w:r w:rsidRPr="008F0F4C">
        <w:t>Deployed ODMA relay node with or without a display/keypad.</w:t>
      </w:r>
    </w:p>
    <w:p w14:paraId="022277E5" w14:textId="77777777" w:rsidR="003F7353" w:rsidRPr="008F0F4C" w:rsidRDefault="003F7353" w:rsidP="003F7353">
      <w:r w:rsidRPr="008F0F4C">
        <w:rPr>
          <w:b/>
        </w:rPr>
        <w:t>Selected IP Traffic Offload (SIPTO):</w:t>
      </w:r>
      <w:r w:rsidRPr="008F0F4C">
        <w:t xml:space="preserve"> Offload of selected types of IP traffic (e.g. internet traffic) towards a defined IP network close to the UE</w:t>
      </w:r>
      <w:r w:rsidR="00086708" w:rsidRPr="008F0F4C">
        <w:t>'</w:t>
      </w:r>
      <w:r w:rsidRPr="008F0F4C">
        <w:t>s point of attachment to the access network. SIPTO is applicable to traffic offload for the macro-cellular access network and for the H(e)NB subsystem.</w:t>
      </w:r>
    </w:p>
    <w:p w14:paraId="7F5E2AE9" w14:textId="77777777" w:rsidR="003F7353" w:rsidRPr="008F0F4C" w:rsidRDefault="003F7353" w:rsidP="003F7353">
      <w:pPr>
        <w:rPr>
          <w:b/>
        </w:rPr>
      </w:pPr>
      <w:r w:rsidRPr="008F0F4C">
        <w:rPr>
          <w:b/>
        </w:rPr>
        <w:t>Selected PLMN</w:t>
      </w:r>
      <w:r w:rsidRPr="008F0F4C">
        <w:rPr>
          <w:b/>
          <w:snapToGrid w:val="0"/>
        </w:rPr>
        <w:t>:</w:t>
      </w:r>
      <w:r w:rsidRPr="008F0F4C">
        <w:rPr>
          <w:b/>
        </w:rPr>
        <w:t xml:space="preserve"> </w:t>
      </w:r>
      <w:r w:rsidRPr="008F0F4C">
        <w:t>This is the PLMN that has been selected by the non-access stratum, either manually or automatically.</w:t>
      </w:r>
    </w:p>
    <w:p w14:paraId="5AA1189E" w14:textId="77777777" w:rsidR="003F7353" w:rsidRPr="008F0F4C" w:rsidRDefault="003F7353" w:rsidP="003F7353">
      <w:r w:rsidRPr="008F0F4C">
        <w:rPr>
          <w:b/>
        </w:rPr>
        <w:t>Service:</w:t>
      </w:r>
      <w:r w:rsidRPr="008F0F4C">
        <w:t xml:space="preserve"> a component of the portfolio of choices offered by service providers to a user, a functionality offered to a user.</w:t>
      </w:r>
    </w:p>
    <w:p w14:paraId="713A4C6C" w14:textId="77777777" w:rsidR="003F7353" w:rsidRPr="008F0F4C" w:rsidRDefault="003F7353" w:rsidP="003F7353">
      <w:pPr>
        <w:rPr>
          <w:b/>
        </w:rPr>
      </w:pPr>
      <w:r w:rsidRPr="008F0F4C">
        <w:rPr>
          <w:b/>
        </w:rPr>
        <w:t>Service-less UE</w:t>
      </w:r>
      <w:r w:rsidRPr="008F0F4C">
        <w:rPr>
          <w:b/>
          <w:snapToGrid w:val="0"/>
        </w:rPr>
        <w:t>:</w:t>
      </w:r>
      <w:r w:rsidRPr="008F0F4C">
        <w:t xml:space="preserve"> A UE that has only the Baseline capabilities.</w:t>
      </w:r>
    </w:p>
    <w:p w14:paraId="6492C212" w14:textId="77777777" w:rsidR="003F7353" w:rsidRPr="008F0F4C" w:rsidRDefault="003F7353" w:rsidP="003F7353">
      <w:pPr>
        <w:rPr>
          <w:b/>
        </w:rPr>
      </w:pPr>
      <w:r w:rsidRPr="008F0F4C">
        <w:rPr>
          <w:b/>
        </w:rPr>
        <w:t>Service Access Point</w:t>
      </w:r>
      <w:r w:rsidRPr="008F0F4C">
        <w:rPr>
          <w:b/>
          <w:snapToGrid w:val="0"/>
        </w:rPr>
        <w:t>:</w:t>
      </w:r>
      <w:r w:rsidRPr="008F0F4C">
        <w:rPr>
          <w:b/>
        </w:rPr>
        <w:t xml:space="preserve"> </w:t>
      </w:r>
      <w:r w:rsidRPr="008F0F4C">
        <w:t>A conceptual point where a protocol layer offers access to its services to upper layer.</w:t>
      </w:r>
    </w:p>
    <w:p w14:paraId="6D2C09AC" w14:textId="77777777" w:rsidR="003F7353" w:rsidRPr="008F0F4C" w:rsidRDefault="003F7353" w:rsidP="003F7353">
      <w:r w:rsidRPr="008F0F4C">
        <w:rPr>
          <w:b/>
        </w:rPr>
        <w:t>Service Area</w:t>
      </w:r>
      <w:r w:rsidRPr="008F0F4C">
        <w:rPr>
          <w:b/>
          <w:snapToGrid w:val="0"/>
        </w:rPr>
        <w:t>:</w:t>
      </w:r>
      <w:r w:rsidRPr="008F0F4C">
        <w:rPr>
          <w:b/>
        </w:rPr>
        <w:t xml:space="preserve"> </w:t>
      </w:r>
      <w:r w:rsidRPr="008F0F4C">
        <w:t xml:space="preserve">The  Service Area is defined in the same way as the Service Area according to </w:t>
      </w:r>
      <w:smartTag w:uri="urn:schemas-microsoft-com:office:smarttags" w:element="stockticker">
        <w:r w:rsidRPr="008F0F4C">
          <w:t>ITU</w:t>
        </w:r>
      </w:smartTag>
      <w:r w:rsidRPr="008F0F4C">
        <w:t>-T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14:paraId="4D7C0338" w14:textId="77777777" w:rsidR="003F7353" w:rsidRPr="008F0F4C" w:rsidRDefault="003F7353" w:rsidP="003F7353">
      <w:r w:rsidRPr="008F0F4C">
        <w:rPr>
          <w:b/>
        </w:rPr>
        <w:t>Service attribute</w:t>
      </w:r>
      <w:r w:rsidRPr="008F0F4C">
        <w:rPr>
          <w:b/>
          <w:snapToGrid w:val="0"/>
        </w:rPr>
        <w:t>:</w:t>
      </w:r>
      <w:r w:rsidRPr="008F0F4C">
        <w:t xml:space="preserve"> A specified characteristic of a telecommunication service (source: </w:t>
      </w:r>
      <w:smartTag w:uri="urn:schemas-microsoft-com:office:smarttags" w:element="stockticker">
        <w:r w:rsidRPr="008F0F4C">
          <w:t>ITU</w:t>
        </w:r>
      </w:smartTag>
      <w:r w:rsidRPr="008F0F4C">
        <w:t>-T I.112).</w:t>
      </w:r>
    </w:p>
    <w:p w14:paraId="29945F60" w14:textId="77777777" w:rsidR="003F7353" w:rsidRPr="008F0F4C" w:rsidRDefault="003F7353" w:rsidP="003F7353">
      <w:pPr>
        <w:pStyle w:val="NO"/>
      </w:pPr>
      <w:r w:rsidRPr="008F0F4C">
        <w:t>NOTE:</w:t>
      </w:r>
      <w:r w:rsidRPr="008F0F4C">
        <w:tab/>
        <w:t>the value(s) assigned to one or more service attributes may be used to distinguish that telecommunications service from others.</w:t>
      </w:r>
    </w:p>
    <w:p w14:paraId="3C1BAC29" w14:textId="77777777" w:rsidR="003F7353" w:rsidRPr="008F0F4C" w:rsidRDefault="003F7353" w:rsidP="003F7353">
      <w:pPr>
        <w:rPr>
          <w:b/>
        </w:rPr>
      </w:pPr>
      <w:r w:rsidRPr="008F0F4C">
        <w:rPr>
          <w:b/>
        </w:rPr>
        <w:t>Service bit rate</w:t>
      </w:r>
      <w:r w:rsidRPr="008F0F4C">
        <w:rPr>
          <w:b/>
          <w:snapToGrid w:val="0"/>
        </w:rPr>
        <w:t>:</w:t>
      </w:r>
      <w:r w:rsidRPr="008F0F4C">
        <w:t xml:space="preserve"> The bit rate that is available to a user for the transfer of user information (source: </w:t>
      </w:r>
      <w:smartTag w:uri="urn:schemas-microsoft-com:office:smarttags" w:element="stockticker">
        <w:r w:rsidRPr="008F0F4C">
          <w:t>ITU</w:t>
        </w:r>
      </w:smartTag>
      <w:r w:rsidRPr="008F0F4C">
        <w:t>-T I.113).</w:t>
      </w:r>
    </w:p>
    <w:p w14:paraId="0CA862E9" w14:textId="77777777" w:rsidR="003F7353" w:rsidRPr="008F0F4C" w:rsidRDefault="003F7353" w:rsidP="003F7353">
      <w:r w:rsidRPr="008F0F4C">
        <w:rPr>
          <w:b/>
        </w:rPr>
        <w:t>Service Capabilities</w:t>
      </w:r>
      <w:r w:rsidRPr="008F0F4C">
        <w:rPr>
          <w:b/>
          <w:snapToGrid w:val="0"/>
        </w:rPr>
        <w:t>:</w:t>
      </w:r>
      <w:r w:rsidRPr="008F0F4C">
        <w:rPr>
          <w:b/>
        </w:rPr>
        <w:t xml:space="preserve"> </w:t>
      </w:r>
      <w:r w:rsidRPr="008F0F4C">
        <w:t>Bearers defined by parameters, and/or mechanisms needed to realise services. These are within networks and under network control.</w:t>
      </w:r>
    </w:p>
    <w:p w14:paraId="32E73918" w14:textId="77777777" w:rsidR="003F7353" w:rsidRPr="008F0F4C" w:rsidRDefault="003F7353" w:rsidP="003F7353">
      <w:pPr>
        <w:rPr>
          <w:snapToGrid w:val="0"/>
        </w:rPr>
      </w:pPr>
      <w:r w:rsidRPr="008F0F4C">
        <w:rPr>
          <w:b/>
          <w:snapToGrid w:val="0"/>
        </w:rPr>
        <w:t xml:space="preserve">Service Capability Feature: </w:t>
      </w:r>
      <w:r w:rsidRPr="008F0F4C">
        <w:rPr>
          <w:snapToGrid w:val="0"/>
        </w:rPr>
        <w:t>Functionality offered by service capabilities that are accessible via the standardised application interface</w:t>
      </w:r>
    </w:p>
    <w:p w14:paraId="6B862D40" w14:textId="77777777" w:rsidR="003F7353" w:rsidRPr="008F0F4C" w:rsidRDefault="003F7353" w:rsidP="003F7353">
      <w:pPr>
        <w:rPr>
          <w:snapToGrid w:val="0"/>
        </w:rPr>
      </w:pPr>
      <w:r w:rsidRPr="008F0F4C">
        <w:rPr>
          <w:b/>
          <w:snapToGrid w:val="0"/>
        </w:rPr>
        <w:t>Service Capability Server:</w:t>
      </w:r>
      <w:r w:rsidRPr="008F0F4C">
        <w:rPr>
          <w:snapToGrid w:val="0"/>
        </w:rPr>
        <w:t xml:space="preserve"> Network functionality providing open interfaces towards  the functionality offered by 3GPP System service capabilities.</w:t>
      </w:r>
    </w:p>
    <w:p w14:paraId="1582E0CC" w14:textId="77777777" w:rsidR="003F7353" w:rsidRPr="008F0F4C" w:rsidRDefault="003F7353" w:rsidP="003F7353">
      <w:pPr>
        <w:rPr>
          <w:snapToGrid w:val="0"/>
        </w:rPr>
      </w:pPr>
      <w:r w:rsidRPr="008F0F4C">
        <w:rPr>
          <w:b/>
          <w:snapToGrid w:val="0"/>
        </w:rPr>
        <w:t>Service category or service class:</w:t>
      </w:r>
      <w:r w:rsidRPr="008F0F4C">
        <w:rPr>
          <w:snapToGrid w:val="0"/>
        </w:rPr>
        <w:t xml:space="preserve"> A service offered to the users described by a set of performance parameters and their specified values, limits or ranges. The set of parameters provides a comprehensive description of the service capability. </w:t>
      </w:r>
    </w:p>
    <w:p w14:paraId="58F69EFD" w14:textId="77777777" w:rsidR="003F7353" w:rsidRPr="008F0F4C" w:rsidRDefault="003F7353" w:rsidP="003F7353">
      <w:r w:rsidRPr="008F0F4C">
        <w:rPr>
          <w:b/>
        </w:rPr>
        <w:t>Service Continuity:</w:t>
      </w:r>
      <w:r w:rsidRPr="008F0F4C">
        <w:t xml:space="preserve"> The uninterrupted user experience of a service that is using an active communication (e.g. an ongoing voice call) when a UE undergoes a radio access technology change  or a CS/PS domain change without, as far as possible, the user noticing the change. </w:t>
      </w:r>
    </w:p>
    <w:p w14:paraId="083E488C" w14:textId="77777777" w:rsidR="003F7353" w:rsidRPr="00941ABA" w:rsidRDefault="003F7353" w:rsidP="003F7353">
      <w:pPr>
        <w:pStyle w:val="NO"/>
        <w:rPr>
          <w:snapToGrid w:val="0"/>
        </w:rPr>
      </w:pPr>
      <w:r w:rsidRPr="008F0F4C">
        <w:t>NOTE:</w:t>
      </w:r>
      <w:r w:rsidR="00DF7677" w:rsidRPr="008F0F4C">
        <w:tab/>
      </w:r>
      <w:r w:rsidRPr="008F0F4C">
        <w:t>In particular Service Continuity encompasses the possibility that after a RAT / domain change the user experience is maintained by a different telecommunication service (e.g. tele- or bearer service) than before the RAT / domain change.</w:t>
      </w:r>
    </w:p>
    <w:p w14:paraId="5871E745" w14:textId="77777777" w:rsidR="003F7353" w:rsidRPr="008F0F4C" w:rsidRDefault="003F7353" w:rsidP="003F7353">
      <w:pPr>
        <w:rPr>
          <w:snapToGrid w:val="0"/>
        </w:rPr>
      </w:pPr>
      <w:r w:rsidRPr="008F0F4C">
        <w:rPr>
          <w:b/>
          <w:snapToGrid w:val="0"/>
        </w:rPr>
        <w:t xml:space="preserve">Service Control: </w:t>
      </w:r>
      <w:r w:rsidRPr="008F0F4C">
        <w:rPr>
          <w:snapToGrid w:val="0"/>
        </w:rPr>
        <w:t>The ability of the user, home environment or serving environment to determine what a particular service does, for a specific invocation of that service, within the limitations of that service.</w:t>
      </w:r>
    </w:p>
    <w:p w14:paraId="24C215B0" w14:textId="77777777" w:rsidR="003F7353" w:rsidRPr="008F0F4C" w:rsidRDefault="003F7353" w:rsidP="003F7353">
      <w:pPr>
        <w:rPr>
          <w:snapToGrid w:val="0"/>
        </w:rPr>
      </w:pPr>
      <w:r w:rsidRPr="008F0F4C">
        <w:rPr>
          <w:b/>
          <w:snapToGrid w:val="0"/>
        </w:rPr>
        <w:t>Service Data Unit (SDU):</w:t>
      </w:r>
      <w:r w:rsidRPr="008F0F4C">
        <w:rPr>
          <w:snapToGrid w:val="0"/>
        </w:rPr>
        <w:t xml:space="preserve"> In the reference model for </w:t>
      </w:r>
      <w:smartTag w:uri="urn:schemas-microsoft-com:office:smarttags" w:element="stockticker">
        <w:r w:rsidRPr="008F0F4C">
          <w:rPr>
            <w:snapToGrid w:val="0"/>
          </w:rPr>
          <w:t>OSI</w:t>
        </w:r>
      </w:smartTag>
      <w:r w:rsidRPr="008F0F4C">
        <w:rPr>
          <w:snapToGrid w:val="0"/>
        </w:rPr>
        <w:t xml:space="preserve">, an amount of information whose identity is preserved when transferred between peer (N+1)-layer entities and which is not interpreted by the supporting (N)-layer entities (source: </w:t>
      </w:r>
      <w:smartTag w:uri="urn:schemas-microsoft-com:office:smarttags" w:element="stockticker">
        <w:r w:rsidRPr="008F0F4C">
          <w:rPr>
            <w:snapToGrid w:val="0"/>
          </w:rPr>
          <w:t>ITU</w:t>
        </w:r>
      </w:smartTag>
      <w:r w:rsidRPr="008F0F4C">
        <w:rPr>
          <w:snapToGrid w:val="0"/>
        </w:rPr>
        <w:t xml:space="preserve">-T X.200 / </w:t>
      </w:r>
      <w:smartTag w:uri="urn:schemas-microsoft-com:office:smarttags" w:element="stockticker">
        <w:r w:rsidRPr="008F0F4C">
          <w:rPr>
            <w:snapToGrid w:val="0"/>
          </w:rPr>
          <w:t>ISO</w:t>
        </w:r>
      </w:smartTag>
      <w:r w:rsidRPr="008F0F4C">
        <w:rPr>
          <w:snapToGrid w:val="0"/>
        </w:rPr>
        <w:t>-IEC 7498-1).</w:t>
      </w:r>
    </w:p>
    <w:p w14:paraId="44C6CFB0" w14:textId="77777777" w:rsidR="003F7353" w:rsidRPr="008F0F4C" w:rsidRDefault="003F7353" w:rsidP="003F7353">
      <w:pPr>
        <w:rPr>
          <w:snapToGrid w:val="0"/>
        </w:rPr>
      </w:pPr>
      <w:r w:rsidRPr="008F0F4C">
        <w:rPr>
          <w:b/>
          <w:snapToGrid w:val="0"/>
        </w:rPr>
        <w:t>Service delay:</w:t>
      </w:r>
      <w:r w:rsidRPr="008F0F4C">
        <w:rPr>
          <w:snapToGrid w:val="0"/>
        </w:rPr>
        <w:t xml:space="preserve"> The time elapsed from the invocation of the service request, to the corresponding service request indication at the Service Receiver, indicating the arrival of application data.</w:t>
      </w:r>
    </w:p>
    <w:p w14:paraId="1A1A691C" w14:textId="77777777" w:rsidR="003F7353" w:rsidRPr="008F0F4C" w:rsidRDefault="003F7353" w:rsidP="003F7353">
      <w:r w:rsidRPr="008F0F4C">
        <w:rPr>
          <w:b/>
        </w:rPr>
        <w:t>Service Enabler</w:t>
      </w:r>
      <w:r w:rsidRPr="008F0F4C">
        <w:t xml:space="preserve">: a capability which may be used, either by itself or in conjunction with other service enablers, to provide a service to the end user. </w:t>
      </w:r>
    </w:p>
    <w:p w14:paraId="023F064E" w14:textId="77777777" w:rsidR="003F7353" w:rsidRPr="008F0F4C" w:rsidRDefault="003F7353" w:rsidP="003F7353">
      <w:pPr>
        <w:rPr>
          <w:b/>
        </w:rPr>
      </w:pPr>
      <w:r w:rsidRPr="008F0F4C">
        <w:rPr>
          <w:b/>
          <w:snapToGrid w:val="0"/>
        </w:rPr>
        <w:t xml:space="preserve">Service Execution Environment: </w:t>
      </w:r>
      <w:r w:rsidRPr="008F0F4C">
        <w:rPr>
          <w:snapToGrid w:val="0"/>
        </w:rPr>
        <w:t>A platform on which an application or programme is authorised to perform a number of functionalities; examples of service execution environments are the user equipment, integrated circuit card and a network platform or any other server.</w:t>
      </w:r>
    </w:p>
    <w:p w14:paraId="46E19B7A" w14:textId="77777777" w:rsidR="003F7353" w:rsidRPr="008F0F4C" w:rsidRDefault="003F7353" w:rsidP="003F7353">
      <w:r w:rsidRPr="008F0F4C">
        <w:rPr>
          <w:b/>
        </w:rPr>
        <w:t>Service Feature</w:t>
      </w:r>
      <w:r w:rsidRPr="008F0F4C">
        <w:rPr>
          <w:b/>
          <w:snapToGrid w:val="0"/>
        </w:rPr>
        <w:t>:</w:t>
      </w:r>
      <w:r w:rsidRPr="008F0F4C">
        <w:t xml:space="preserve"> Functionality that a </w:t>
      </w:r>
      <w:r w:rsidRPr="008F0F4C">
        <w:rPr>
          <w:snapToGrid w:val="0"/>
        </w:rPr>
        <w:t>3GPP System</w:t>
      </w:r>
      <w:r w:rsidRPr="008F0F4C">
        <w:t xml:space="preserve"> shall offer to enable provision of services. Services, are made up of different service features.</w:t>
      </w:r>
    </w:p>
    <w:p w14:paraId="5816798D" w14:textId="77777777" w:rsidR="003F7353" w:rsidRPr="008F0F4C" w:rsidRDefault="003F7353" w:rsidP="003F7353">
      <w:r w:rsidRPr="008F0F4C">
        <w:rPr>
          <w:b/>
        </w:rPr>
        <w:t>Service Implementation Capabilities</w:t>
      </w:r>
      <w:r w:rsidRPr="008F0F4C">
        <w:rPr>
          <w:b/>
          <w:snapToGrid w:val="0"/>
        </w:rPr>
        <w:t>:</w:t>
      </w:r>
      <w:r w:rsidRPr="008F0F4C">
        <w:rPr>
          <w:b/>
        </w:rPr>
        <w:t xml:space="preserve"> </w:t>
      </w:r>
      <w:r w:rsidRPr="008F0F4C">
        <w:t>Set of implementation capabilities, in each technical domain, required to enable a UE to support a set of UE Service Capabilities.</w:t>
      </w:r>
    </w:p>
    <w:p w14:paraId="71420C15" w14:textId="77777777" w:rsidR="003F7353" w:rsidRPr="008F0F4C" w:rsidRDefault="003F7353" w:rsidP="003F7353">
      <w:r w:rsidRPr="008F0F4C">
        <w:rPr>
          <w:b/>
        </w:rPr>
        <w:t>Service model</w:t>
      </w:r>
      <w:r w:rsidRPr="008F0F4C">
        <w:rPr>
          <w:b/>
          <w:snapToGrid w:val="0"/>
        </w:rPr>
        <w:t>:</w:t>
      </w:r>
      <w:r w:rsidRPr="008F0F4C">
        <w:t xml:space="preserve"> A general characterisation of services based upon a QoS paradigm, without specifying the actual performance targets. </w:t>
      </w:r>
    </w:p>
    <w:p w14:paraId="0DD6771F" w14:textId="77777777" w:rsidR="003F7353" w:rsidRPr="008F0F4C" w:rsidRDefault="003F7353" w:rsidP="003F7353">
      <w:r w:rsidRPr="008F0F4C">
        <w:rPr>
          <w:b/>
        </w:rPr>
        <w:t>Service Provider:</w:t>
      </w:r>
      <w:r w:rsidRPr="008F0F4C">
        <w:t xml:space="preserve"> A Service Provider is either a network operator or an other entity that provides services to a subscriber (e.g. a MVNO)</w:t>
      </w:r>
    </w:p>
    <w:p w14:paraId="77A48C8B" w14:textId="77777777" w:rsidR="003F7353" w:rsidRPr="008F0F4C" w:rsidRDefault="003F7353" w:rsidP="003F7353">
      <w:r w:rsidRPr="008F0F4C">
        <w:rPr>
          <w:b/>
        </w:rPr>
        <w:t>Service receiver</w:t>
      </w:r>
      <w:r w:rsidRPr="008F0F4C">
        <w:rPr>
          <w:b/>
          <w:snapToGrid w:val="0"/>
        </w:rPr>
        <w:t>:</w:t>
      </w:r>
      <w:r w:rsidRPr="008F0F4C">
        <w:t xml:space="preserve"> The entity which receives the service request indication primitive, containing the SDU.</w:t>
      </w:r>
    </w:p>
    <w:p w14:paraId="7EB097BE" w14:textId="77777777" w:rsidR="003F7353" w:rsidRPr="008F0F4C" w:rsidRDefault="003F7353" w:rsidP="003F7353">
      <w:r w:rsidRPr="008F0F4C">
        <w:rPr>
          <w:b/>
        </w:rPr>
        <w:t>Service relationship</w:t>
      </w:r>
      <w:r w:rsidRPr="008F0F4C">
        <w:rPr>
          <w:b/>
          <w:snapToGrid w:val="0"/>
        </w:rPr>
        <w:t>:</w:t>
      </w:r>
      <w:r w:rsidRPr="008F0F4C">
        <w:rPr>
          <w:b/>
        </w:rPr>
        <w:t xml:space="preserve"> </w:t>
      </w:r>
      <w:r w:rsidRPr="008F0F4C">
        <w:t>The association between two or more entities engaged in the provision of services.</w:t>
      </w:r>
    </w:p>
    <w:p w14:paraId="57BA5FEA" w14:textId="77777777" w:rsidR="003F7353" w:rsidRPr="008F0F4C" w:rsidRDefault="003F7353" w:rsidP="003F7353">
      <w:r w:rsidRPr="008F0F4C">
        <w:rPr>
          <w:b/>
        </w:rPr>
        <w:t>Service request</w:t>
      </w:r>
      <w:r w:rsidRPr="008F0F4C">
        <w:rPr>
          <w:b/>
          <w:snapToGrid w:val="0"/>
        </w:rPr>
        <w:t>:</w:t>
      </w:r>
      <w:r w:rsidRPr="008F0F4C">
        <w:t xml:space="preserve"> This is defined as being one invocation of the service through a service request primitive.</w:t>
      </w:r>
    </w:p>
    <w:p w14:paraId="23FE72A5" w14:textId="77777777" w:rsidR="003F7353" w:rsidRPr="008F0F4C" w:rsidRDefault="003F7353" w:rsidP="003F7353">
      <w:r w:rsidRPr="008F0F4C">
        <w:rPr>
          <w:b/>
        </w:rPr>
        <w:t>Service requester</w:t>
      </w:r>
      <w:r w:rsidRPr="008F0F4C">
        <w:rPr>
          <w:b/>
          <w:snapToGrid w:val="0"/>
        </w:rPr>
        <w:t>:</w:t>
      </w:r>
      <w:r w:rsidRPr="008F0F4C">
        <w:t xml:space="preserve"> The entity which requests the initiation of a GPRS operation, through a service request.</w:t>
      </w:r>
    </w:p>
    <w:p w14:paraId="7380E739" w14:textId="77777777" w:rsidR="003F7353" w:rsidRPr="008F0F4C" w:rsidRDefault="003F7353" w:rsidP="003F7353">
      <w:r w:rsidRPr="008F0F4C">
        <w:rPr>
          <w:b/>
          <w:bCs/>
        </w:rPr>
        <w:t xml:space="preserve">Service Specific Entities: </w:t>
      </w:r>
      <w:r w:rsidRPr="008F0F4C">
        <w:t xml:space="preserve"> Entities dedicated to the provisioning of a given (set of) service(s). The fact that they are implemented or not in a given PLMN should have limited impact on all the other entities of the PLMN.</w:t>
      </w:r>
    </w:p>
    <w:p w14:paraId="33337A42" w14:textId="77777777" w:rsidR="003F7353" w:rsidRPr="008F0F4C" w:rsidRDefault="003F7353" w:rsidP="003F7353">
      <w:r w:rsidRPr="008F0F4C">
        <w:rPr>
          <w:b/>
        </w:rPr>
        <w:t>Service subscriber</w:t>
      </w:r>
      <w:r w:rsidRPr="008F0F4C">
        <w:rPr>
          <w:b/>
          <w:snapToGrid w:val="0"/>
        </w:rPr>
        <w:t>:</w:t>
      </w:r>
      <w:r w:rsidRPr="008F0F4C">
        <w:t xml:space="preserve"> Entity which subscribes to the General Packet Radio Service (GPRS) service.</w:t>
      </w:r>
    </w:p>
    <w:p w14:paraId="58E5F5E4" w14:textId="77777777" w:rsidR="003F7353" w:rsidRPr="008F0F4C" w:rsidRDefault="003F7353" w:rsidP="003F7353">
      <w:r w:rsidRPr="008F0F4C">
        <w:rPr>
          <w:b/>
        </w:rPr>
        <w:t>Services (of a mobile cellular system)</w:t>
      </w:r>
      <w:r w:rsidRPr="008F0F4C">
        <w:rPr>
          <w:b/>
          <w:snapToGrid w:val="0"/>
        </w:rPr>
        <w:t>:</w:t>
      </w:r>
      <w:r w:rsidRPr="008F0F4C">
        <w:rPr>
          <w:b/>
        </w:rPr>
        <w:t xml:space="preserve"> </w:t>
      </w:r>
      <w:r w:rsidRPr="008F0F4C">
        <w:t>The set of unctions that the mobile cellular system can make available to the user.</w:t>
      </w:r>
    </w:p>
    <w:p w14:paraId="09170359" w14:textId="77777777" w:rsidR="003F7353" w:rsidRPr="008F0F4C" w:rsidRDefault="003F7353" w:rsidP="003F7353">
      <w:r w:rsidRPr="008F0F4C">
        <w:rPr>
          <w:b/>
        </w:rPr>
        <w:t>Serving BSS</w:t>
      </w:r>
      <w:r w:rsidRPr="008F0F4C">
        <w:rPr>
          <w:b/>
          <w:snapToGrid w:val="0"/>
        </w:rPr>
        <w:t>:</w:t>
      </w:r>
      <w:r w:rsidRPr="008F0F4C">
        <w:t xml:space="preserve"> A role a BSS can take with respect to a specific connection between an MS and GERAN. There is one Serving BSS for each MS that has a connection to GERAN. The Serving BSS is in charge of the </w:t>
      </w:r>
      <w:smartTag w:uri="urn:schemas-microsoft-com:office:smarttags" w:element="stockticker">
        <w:r w:rsidRPr="008F0F4C">
          <w:t>RRC</w:t>
        </w:r>
      </w:smartTag>
      <w:r w:rsidRPr="008F0F4C">
        <w:t xml:space="preserve"> connection between an MS and the GERAN. The Serving BSS terminates the Iu for this connection.</w:t>
      </w:r>
    </w:p>
    <w:p w14:paraId="52E826CD" w14:textId="77777777" w:rsidR="003F7353" w:rsidRPr="008F0F4C" w:rsidRDefault="003F7353" w:rsidP="003F7353">
      <w:r w:rsidRPr="008F0F4C">
        <w:rPr>
          <w:b/>
        </w:rPr>
        <w:t>Serving Network</w:t>
      </w:r>
      <w:r w:rsidRPr="008F0F4C">
        <w:rPr>
          <w:b/>
          <w:snapToGrid w:val="0"/>
        </w:rPr>
        <w:t>:</w:t>
      </w:r>
      <w:r w:rsidRPr="008F0F4C">
        <w:t xml:space="preserve"> The serving network provides the user with access to the services of home environment.</w:t>
      </w:r>
    </w:p>
    <w:p w14:paraId="2F256C87" w14:textId="77777777" w:rsidR="003F7353" w:rsidRPr="008F0F4C" w:rsidRDefault="003F7353" w:rsidP="003F7353">
      <w:pPr>
        <w:rPr>
          <w:b/>
        </w:rPr>
      </w:pPr>
      <w:r w:rsidRPr="008F0F4C">
        <w:rPr>
          <w:b/>
        </w:rPr>
        <w:t>Serving RNS</w:t>
      </w:r>
      <w:r w:rsidRPr="008F0F4C">
        <w:rPr>
          <w:b/>
          <w:snapToGrid w:val="0"/>
        </w:rPr>
        <w:t>:</w:t>
      </w:r>
      <w:r w:rsidRPr="008F0F4C">
        <w:rPr>
          <w:b/>
        </w:rPr>
        <w:t xml:space="preserve"> </w:t>
      </w:r>
      <w:r w:rsidRPr="008F0F4C">
        <w:t xml:space="preserve">A role an RNS can take with respect to a specific connection between an UE and UTRAN. There is one Serving RNS for each UE that has a connection to UTRAN. The Serving RNS is in charge of the </w:t>
      </w:r>
      <w:smartTag w:uri="urn:schemas-microsoft-com:office:smarttags" w:element="stockticker">
        <w:r w:rsidRPr="008F0F4C">
          <w:t>RRC</w:t>
        </w:r>
      </w:smartTag>
      <w:r w:rsidRPr="008F0F4C">
        <w:t xml:space="preserve"> connection between a UE and the UTRAN. The Serving RNS terminates the Iu for this connection.</w:t>
      </w:r>
    </w:p>
    <w:p w14:paraId="49C139A7" w14:textId="77777777" w:rsidR="003F7353" w:rsidRPr="008F0F4C" w:rsidRDefault="003F7353" w:rsidP="003F7353">
      <w:pPr>
        <w:rPr>
          <w:snapToGrid w:val="0"/>
        </w:rPr>
      </w:pPr>
      <w:r w:rsidRPr="008F0F4C">
        <w:rPr>
          <w:b/>
          <w:snapToGrid w:val="0"/>
        </w:rPr>
        <w:t xml:space="preserve">Settlement: </w:t>
      </w:r>
      <w:r w:rsidRPr="008F0F4C">
        <w:rPr>
          <w:snapToGrid w:val="0"/>
        </w:rPr>
        <w:t>Payment of amounts resulting from the accounting process.</w:t>
      </w:r>
    </w:p>
    <w:p w14:paraId="14CDA7DE" w14:textId="77777777" w:rsidR="003F7353" w:rsidRPr="008F0F4C" w:rsidRDefault="003F7353" w:rsidP="003F7353">
      <w:r w:rsidRPr="008F0F4C">
        <w:rPr>
          <w:b/>
        </w:rPr>
        <w:t>Shared Channel</w:t>
      </w:r>
      <w:r w:rsidRPr="008F0F4C">
        <w:rPr>
          <w:b/>
          <w:snapToGrid w:val="0"/>
        </w:rPr>
        <w:t>:</w:t>
      </w:r>
      <w:r w:rsidRPr="008F0F4C">
        <w:rPr>
          <w:b/>
        </w:rPr>
        <w:t xml:space="preserve"> </w:t>
      </w:r>
      <w:r w:rsidRPr="008F0F4C">
        <w:t>A radio resource (transport channel or physical channel) that can be shared dynamically between several UEs.</w:t>
      </w:r>
    </w:p>
    <w:p w14:paraId="30ADAE37" w14:textId="77777777" w:rsidR="003F7353" w:rsidRPr="008F0F4C" w:rsidRDefault="003F7353" w:rsidP="003F7353">
      <w:r w:rsidRPr="008F0F4C">
        <w:rPr>
          <w:b/>
          <w:bCs/>
        </w:rPr>
        <w:t xml:space="preserve">Shared Network: </w:t>
      </w:r>
      <w:r w:rsidRPr="008F0F4C">
        <w:t xml:space="preserve">When two or more network operator sharing network elements. </w:t>
      </w:r>
    </w:p>
    <w:p w14:paraId="12014129" w14:textId="77777777" w:rsidR="003F7353" w:rsidRPr="008F0F4C" w:rsidRDefault="003F7353" w:rsidP="003F7353">
      <w:r w:rsidRPr="00941ABA">
        <w:rPr>
          <w:b/>
          <w:snapToGrid w:val="0"/>
        </w:rPr>
        <w:t>Short File Identifier (</w:t>
      </w:r>
      <w:smartTag w:uri="urn:schemas-microsoft-com:office:smarttags" w:element="stockticker">
        <w:r w:rsidRPr="00941ABA">
          <w:rPr>
            <w:b/>
            <w:snapToGrid w:val="0"/>
          </w:rPr>
          <w:t>SFI</w:t>
        </w:r>
      </w:smartTag>
      <w:r w:rsidRPr="00941ABA">
        <w:rPr>
          <w:b/>
          <w:snapToGrid w:val="0"/>
        </w:rPr>
        <w:t xml:space="preserve">): </w:t>
      </w:r>
      <w:r w:rsidRPr="008F0F4C">
        <w:rPr>
          <w:bCs/>
          <w:snapToGrid w:val="0"/>
        </w:rPr>
        <w:t>A 5-bit abbreviated name for a file in a directory on the UICC.</w:t>
      </w:r>
    </w:p>
    <w:p w14:paraId="552D78D1" w14:textId="77777777" w:rsidR="003F7353" w:rsidRPr="008F0F4C" w:rsidRDefault="003F7353" w:rsidP="003F7353">
      <w:pPr>
        <w:tabs>
          <w:tab w:val="left" w:pos="1701"/>
        </w:tabs>
        <w:rPr>
          <w:snapToGrid w:val="0"/>
        </w:rPr>
      </w:pPr>
      <w:r w:rsidRPr="00941ABA">
        <w:rPr>
          <w:b/>
          <w:snapToGrid w:val="0"/>
        </w:rPr>
        <w:t xml:space="preserve">Short time: </w:t>
      </w:r>
      <w:r w:rsidRPr="008F0F4C">
        <w:rPr>
          <w:snapToGrid w:val="0"/>
        </w:rPr>
        <w:t>Time, typically in number of minutes, to perform the off-line mechanism used for accounting.</w:t>
      </w:r>
    </w:p>
    <w:p w14:paraId="4C80C93C" w14:textId="77777777" w:rsidR="003F7353" w:rsidRPr="008F0F4C" w:rsidRDefault="003F7353" w:rsidP="003F7353">
      <w:pPr>
        <w:tabs>
          <w:tab w:val="left" w:pos="1701"/>
        </w:tabs>
        <w:rPr>
          <w:snapToGrid w:val="0"/>
        </w:rPr>
      </w:pPr>
      <w:r w:rsidRPr="008F0F4C">
        <w:rPr>
          <w:b/>
          <w:snapToGrid w:val="0"/>
        </w:rPr>
        <w:t>Signalling:</w:t>
      </w:r>
      <w:r w:rsidRPr="008F0F4C">
        <w:rPr>
          <w:snapToGrid w:val="0"/>
        </w:rPr>
        <w:t xml:space="preserve"> The exchange of information specifically concerned with the establishment and control of connections, and with management, in a telecommunications network (source: </w:t>
      </w:r>
      <w:smartTag w:uri="urn:schemas-microsoft-com:office:smarttags" w:element="stockticker">
        <w:r w:rsidRPr="008F0F4C">
          <w:rPr>
            <w:snapToGrid w:val="0"/>
          </w:rPr>
          <w:t>ITU</w:t>
        </w:r>
      </w:smartTag>
      <w:r w:rsidRPr="008F0F4C">
        <w:rPr>
          <w:snapToGrid w:val="0"/>
        </w:rPr>
        <w:t>-T I.112).</w:t>
      </w:r>
    </w:p>
    <w:p w14:paraId="03B4DE70" w14:textId="77777777" w:rsidR="003F7353" w:rsidRPr="008F0F4C" w:rsidRDefault="003F7353" w:rsidP="003F7353">
      <w:r w:rsidRPr="008F0F4C">
        <w:rPr>
          <w:b/>
        </w:rPr>
        <w:t>Signalling connection</w:t>
      </w:r>
      <w:r w:rsidRPr="008F0F4C">
        <w:rPr>
          <w:b/>
          <w:snapToGrid w:val="0"/>
        </w:rPr>
        <w:t>:</w:t>
      </w:r>
      <w:r w:rsidRPr="008F0F4C">
        <w:rPr>
          <w:b/>
        </w:rPr>
        <w:t xml:space="preserve"> </w:t>
      </w:r>
      <w:r w:rsidRPr="008F0F4C">
        <w:t>An acknowledged-mode link between the user equipment and the core network to transfer higher layer information between the entities in the non-access stratum</w:t>
      </w:r>
      <w:r w:rsidRPr="008F0F4C">
        <w:rPr>
          <w:b/>
        </w:rPr>
        <w:t>.</w:t>
      </w:r>
    </w:p>
    <w:p w14:paraId="4CC627C8" w14:textId="77777777" w:rsidR="003F7353" w:rsidRPr="008F0F4C" w:rsidRDefault="003F7353" w:rsidP="003F7353">
      <w:r w:rsidRPr="008F0F4C">
        <w:rPr>
          <w:b/>
        </w:rPr>
        <w:t>Signalling link</w:t>
      </w:r>
      <w:r w:rsidRPr="008F0F4C">
        <w:rPr>
          <w:b/>
          <w:snapToGrid w:val="0"/>
        </w:rPr>
        <w:t>:</w:t>
      </w:r>
      <w:r w:rsidRPr="008F0F4C">
        <w:rPr>
          <w:b/>
        </w:rPr>
        <w:t xml:space="preserve"> </w:t>
      </w:r>
      <w:r w:rsidRPr="008F0F4C">
        <w:t>Provides an acknowledged-mode link layer to transfer the UE-UTRAN signalling messages as well as UE - Core Network signalling messages  (using the signalling connection.</w:t>
      </w:r>
    </w:p>
    <w:p w14:paraId="68F10D3A" w14:textId="77777777" w:rsidR="003F7353" w:rsidRPr="008F0F4C" w:rsidRDefault="003F7353" w:rsidP="003F7353">
      <w:smartTag w:uri="urn:schemas-microsoft-com:office:smarttags" w:element="stockticker">
        <w:r w:rsidRPr="008F0F4C">
          <w:rPr>
            <w:b/>
          </w:rPr>
          <w:t>SIM</w:t>
        </w:r>
      </w:smartTag>
      <w:r w:rsidRPr="008F0F4C">
        <w:rPr>
          <w:b/>
        </w:rPr>
        <w:t xml:space="preserve"> application toolkit procedures</w:t>
      </w:r>
      <w:r w:rsidRPr="008F0F4C">
        <w:rPr>
          <w:b/>
          <w:snapToGrid w:val="0"/>
        </w:rPr>
        <w:t>:</w:t>
      </w:r>
      <w:r w:rsidRPr="008F0F4C">
        <w:t xml:space="preserve"> The portion of the communication protocol between the ME and the UICC that enables applications on the UICC to send commands to the ME.</w:t>
      </w:r>
    </w:p>
    <w:p w14:paraId="029567A7" w14:textId="77777777" w:rsidR="003F7353" w:rsidRPr="008F0F4C" w:rsidRDefault="003F7353" w:rsidP="003F7353">
      <w:smartTag w:uri="urn:schemas-microsoft-com:office:smarttags" w:element="stockticker">
        <w:r w:rsidRPr="008F0F4C">
          <w:rPr>
            <w:b/>
          </w:rPr>
          <w:t>SIM</w:t>
        </w:r>
      </w:smartTag>
      <w:r w:rsidRPr="008F0F4C">
        <w:rPr>
          <w:b/>
        </w:rPr>
        <w:t xml:space="preserve"> code: </w:t>
      </w:r>
      <w:r w:rsidRPr="008F0F4C">
        <w:t xml:space="preserve">Code which when combined with the network and NS codes refers to a unique </w:t>
      </w:r>
      <w:smartTag w:uri="urn:schemas-microsoft-com:office:smarttags" w:element="stockticker">
        <w:r w:rsidRPr="008F0F4C">
          <w:t>SIM</w:t>
        </w:r>
      </w:smartTag>
      <w:r w:rsidRPr="008F0F4C">
        <w:t xml:space="preserve">. The code is provided by the digits 8 to 15 of the </w:t>
      </w:r>
      <w:smartTag w:uri="urn:schemas-microsoft-com:office:smarttags" w:element="stockticker">
        <w:r w:rsidRPr="008F0F4C">
          <w:t>IMSI</w:t>
        </w:r>
      </w:smartTag>
    </w:p>
    <w:p w14:paraId="38B635A1" w14:textId="77777777" w:rsidR="003F7353" w:rsidRPr="008F0F4C" w:rsidRDefault="003F7353" w:rsidP="003F7353">
      <w:r w:rsidRPr="008F0F4C">
        <w:rPr>
          <w:b/>
        </w:rPr>
        <w:t>(U)</w:t>
      </w:r>
      <w:smartTag w:uri="urn:schemas-microsoft-com:office:smarttags" w:element="stockticker">
        <w:r w:rsidRPr="008F0F4C">
          <w:rPr>
            <w:b/>
          </w:rPr>
          <w:t>SIM</w:t>
        </w:r>
      </w:smartTag>
      <w:r w:rsidRPr="008F0F4C">
        <w:rPr>
          <w:b/>
        </w:rPr>
        <w:t xml:space="preserve"> code group:</w:t>
      </w:r>
      <w:r w:rsidRPr="008F0F4C">
        <w:t xml:space="preserve"> Combination of the (U)</w:t>
      </w:r>
      <w:smartTag w:uri="urn:schemas-microsoft-com:office:smarttags" w:element="stockticker">
        <w:r w:rsidRPr="008F0F4C">
          <w:t>SIM</w:t>
        </w:r>
      </w:smartTag>
      <w:r w:rsidRPr="008F0F4C">
        <w:t xml:space="preserve"> code and the associated network subset and network codes (it is equivalent to the </w:t>
      </w:r>
      <w:smartTag w:uri="urn:schemas-microsoft-com:office:smarttags" w:element="stockticker">
        <w:r w:rsidRPr="008F0F4C">
          <w:t>IMSI</w:t>
        </w:r>
      </w:smartTag>
      <w:r w:rsidRPr="008F0F4C">
        <w:t>).</w:t>
      </w:r>
    </w:p>
    <w:p w14:paraId="413431AA" w14:textId="77777777" w:rsidR="003F7353" w:rsidRPr="008F0F4C" w:rsidRDefault="003F7353" w:rsidP="003F7353">
      <w:r w:rsidRPr="008F0F4C">
        <w:rPr>
          <w:b/>
        </w:rPr>
        <w:t>(U)</w:t>
      </w:r>
      <w:smartTag w:uri="urn:schemas-microsoft-com:office:smarttags" w:element="stockticker">
        <w:r w:rsidRPr="008F0F4C">
          <w:rPr>
            <w:b/>
          </w:rPr>
          <w:t>SIM</w:t>
        </w:r>
      </w:smartTag>
      <w:r w:rsidRPr="008F0F4C">
        <w:rPr>
          <w:b/>
        </w:rPr>
        <w:t xml:space="preserve"> personalisation:</w:t>
      </w:r>
      <w:r w:rsidRPr="008F0F4C">
        <w:t xml:space="preserve"> Enables a user to personalise a ME so that it may only be used with particular (U)</w:t>
      </w:r>
      <w:smartTag w:uri="urn:schemas-microsoft-com:office:smarttags" w:element="stockticker">
        <w:r w:rsidRPr="008F0F4C">
          <w:t>SIM</w:t>
        </w:r>
      </w:smartTag>
      <w:r w:rsidRPr="008F0F4C">
        <w:t>(s).</w:t>
      </w:r>
    </w:p>
    <w:p w14:paraId="0A621EE1" w14:textId="77777777" w:rsidR="003F7353" w:rsidRPr="008F0F4C" w:rsidRDefault="003F7353" w:rsidP="003F7353">
      <w:r w:rsidRPr="008F0F4C">
        <w:rPr>
          <w:b/>
        </w:rPr>
        <w:t>Simultaneous use of services:</w:t>
      </w:r>
      <w:r w:rsidRPr="008F0F4C">
        <w:t xml:space="preserve"> The concurrent use of a circuit-mode service (voice or data) and packet-mode services (GPRS) by a single mobile station.</w:t>
      </w:r>
    </w:p>
    <w:p w14:paraId="7147423A" w14:textId="77777777" w:rsidR="003F7353" w:rsidRPr="008F0F4C" w:rsidRDefault="003F7353" w:rsidP="003F7353">
      <w:r w:rsidRPr="008F0F4C">
        <w:rPr>
          <w:b/>
        </w:rPr>
        <w:t xml:space="preserve">Soft Handover: </w:t>
      </w:r>
      <w:r w:rsidRPr="008F0F4C">
        <w:t>Soft handover is a category of handover procedures where the radio links are added and abandoned in such manner that the UE always keeps at least one radio link to the UTRAN.</w:t>
      </w:r>
    </w:p>
    <w:p w14:paraId="55C49684" w14:textId="77777777" w:rsidR="003F7353" w:rsidRPr="008F0F4C" w:rsidRDefault="003F7353" w:rsidP="003F7353">
      <w:r w:rsidRPr="008F0F4C">
        <w:rPr>
          <w:b/>
        </w:rPr>
        <w:t>SP code:</w:t>
      </w:r>
      <w:r w:rsidRPr="008F0F4C">
        <w:t xml:space="preserve"> code which when combined with the network code refers to a unique SP.  The code is provided in the GID1 file on the </w:t>
      </w:r>
      <w:smartTag w:uri="urn:schemas-microsoft-com:office:smarttags" w:element="stockticker">
        <w:r w:rsidRPr="008F0F4C">
          <w:t>SIM</w:t>
        </w:r>
      </w:smartTag>
      <w:r w:rsidRPr="008F0F4C">
        <w:t xml:space="preserve"> (see Annex A.1.) and is correspondingly stored on the ME.</w:t>
      </w:r>
    </w:p>
    <w:p w14:paraId="71CF3212" w14:textId="77777777" w:rsidR="003F7353" w:rsidRPr="008F0F4C" w:rsidRDefault="003F7353" w:rsidP="003F7353">
      <w:r w:rsidRPr="008F0F4C">
        <w:rPr>
          <w:b/>
        </w:rPr>
        <w:t>SP code group:</w:t>
      </w:r>
      <w:r w:rsidRPr="008F0F4C">
        <w:t xml:space="preserve"> Combination of the SP code and the associated network code.</w:t>
      </w:r>
    </w:p>
    <w:p w14:paraId="34C0E0DD" w14:textId="77777777" w:rsidR="003F7353" w:rsidRPr="008F0F4C" w:rsidRDefault="003F7353" w:rsidP="003F7353">
      <w:r w:rsidRPr="008F0F4C">
        <w:rPr>
          <w:b/>
        </w:rPr>
        <w:t>SP personalisation:</w:t>
      </w:r>
      <w:r w:rsidRPr="008F0F4C">
        <w:t xml:space="preserve"> Allows the service provider to personalise a ME so that it can only be used with that particular service provider</w:t>
      </w:r>
      <w:r w:rsidR="00086708" w:rsidRPr="008F0F4C">
        <w:t>'</w:t>
      </w:r>
      <w:r w:rsidRPr="008F0F4C">
        <w:t>s (U)SIMs.</w:t>
      </w:r>
    </w:p>
    <w:p w14:paraId="667F4FBB" w14:textId="77777777" w:rsidR="003F7353" w:rsidRPr="008F0F4C" w:rsidRDefault="003F7353" w:rsidP="003F7353">
      <w:r w:rsidRPr="008F0F4C">
        <w:rPr>
          <w:b/>
        </w:rPr>
        <w:t>Speed:</w:t>
      </w:r>
      <w:r w:rsidRPr="008F0F4C">
        <w:t xml:space="preserve"> A performance criterion that describes the time interval required to perform a function or the rate at which the function is performed. (The function may or may not be performed with the desired accuracy.) (source: </w:t>
      </w:r>
      <w:smartTag w:uri="urn:schemas-microsoft-com:office:smarttags" w:element="stockticker">
        <w:r w:rsidRPr="008F0F4C">
          <w:t>ITU</w:t>
        </w:r>
      </w:smartTag>
      <w:r w:rsidRPr="008F0F4C">
        <w:t>-T I.350).</w:t>
      </w:r>
    </w:p>
    <w:p w14:paraId="3D22A3C8" w14:textId="77777777" w:rsidR="003F7353" w:rsidRPr="008F0F4C" w:rsidRDefault="003F7353" w:rsidP="003F7353">
      <w:r w:rsidRPr="008F0F4C">
        <w:rPr>
          <w:b/>
        </w:rPr>
        <w:t xml:space="preserve">SRNC Radio Network Temporary Identifier (S-RNTI): </w:t>
      </w:r>
      <w:r w:rsidRPr="008F0F4C">
        <w:t xml:space="preserve">S-RNTI is UE identifier which is allocated by the Serving RNC and unique within this SRNC. It is allocated for all UEs having a </w:t>
      </w:r>
      <w:smartTag w:uri="urn:schemas-microsoft-com:office:smarttags" w:element="stockticker">
        <w:r w:rsidRPr="008F0F4C">
          <w:t>RRC</w:t>
        </w:r>
      </w:smartTag>
      <w:r w:rsidRPr="008F0F4C">
        <w:t xml:space="preserve"> connection.  S-RNTI is reallocated always when the Serving RNC for the </w:t>
      </w:r>
      <w:smartTag w:uri="urn:schemas-microsoft-com:office:smarttags" w:element="stockticker">
        <w:r w:rsidRPr="008F0F4C">
          <w:t>RRC</w:t>
        </w:r>
      </w:smartTag>
      <w:r w:rsidRPr="008F0F4C">
        <w:t xml:space="preserve"> connection is changed and deallocated when the </w:t>
      </w:r>
      <w:smartTag w:uri="urn:schemas-microsoft-com:office:smarttags" w:element="stockticker">
        <w:r w:rsidRPr="008F0F4C">
          <w:t>RRC</w:t>
        </w:r>
      </w:smartTag>
      <w:r w:rsidRPr="008F0F4C">
        <w:t xml:space="preserve"> connection is released.</w:t>
      </w:r>
    </w:p>
    <w:p w14:paraId="74F20A3E" w14:textId="77777777" w:rsidR="003F7353" w:rsidRPr="008F0F4C" w:rsidRDefault="003F7353" w:rsidP="003F7353">
      <w:r w:rsidRPr="00941ABA">
        <w:rPr>
          <w:b/>
        </w:rPr>
        <w:t xml:space="preserve">SRNS Relocation: </w:t>
      </w:r>
      <w:r w:rsidRPr="008F0F4C">
        <w:t>The change of Iu instance and transfer of the SRNS role to another RNS.</w:t>
      </w:r>
    </w:p>
    <w:p w14:paraId="047FDD85" w14:textId="77777777" w:rsidR="003F7353" w:rsidRPr="008F0F4C" w:rsidRDefault="003F7353" w:rsidP="003F7353">
      <w:r w:rsidRPr="008F0F4C">
        <w:rPr>
          <w:b/>
        </w:rPr>
        <w:t>Stratum:</w:t>
      </w:r>
      <w:r w:rsidRPr="008F0F4C">
        <w:t xml:space="preserve"> Grouping of protocols related to one aspect of the services provided by one or several domains.</w:t>
      </w:r>
    </w:p>
    <w:p w14:paraId="3861E77F" w14:textId="77777777" w:rsidR="003F7353" w:rsidRPr="008F0F4C" w:rsidRDefault="003F7353" w:rsidP="003F7353">
      <w:r w:rsidRPr="008F0F4C">
        <w:rPr>
          <w:b/>
        </w:rPr>
        <w:t xml:space="preserve">Steering of Roaming: </w:t>
      </w:r>
      <w:r w:rsidRPr="008F0F4C">
        <w:t>A technique whereby a roaming UE is encouraged to roam to a preferred VPLMN by the HPLMN.</w:t>
      </w:r>
    </w:p>
    <w:p w14:paraId="1EFAC51C" w14:textId="77777777" w:rsidR="003F7353" w:rsidRPr="008F0F4C" w:rsidRDefault="003F7353" w:rsidP="003F7353">
      <w:r w:rsidRPr="008F0F4C">
        <w:rPr>
          <w:b/>
        </w:rPr>
        <w:t>Sub Network Management Functions:</w:t>
      </w:r>
      <w:r w:rsidRPr="008F0F4C">
        <w:t xml:space="preserve"> Set of functions that are related to a network model for a set of network elements constituting a clearly defined sub-network, which may include relations between the network elements. This model enables additional functions on the sub-network level (typically in the areas of network topology presentation, alarm correlation, service impact analysis and circuit provisioning).</w:t>
      </w:r>
    </w:p>
    <w:p w14:paraId="15689213" w14:textId="77777777" w:rsidR="003F7353" w:rsidRPr="008F0F4C" w:rsidRDefault="003F7353" w:rsidP="003F7353">
      <w:r w:rsidRPr="008F0F4C">
        <w:rPr>
          <w:b/>
        </w:rPr>
        <w:t>Subscribed QoS:</w:t>
      </w:r>
      <w:r w:rsidRPr="008F0F4C">
        <w:t xml:space="preserve"> The network will not grant a QoS greater than the subscribed. The QoS profile subscription parameters are held in the </w:t>
      </w:r>
      <w:smartTag w:uri="urn:schemas-microsoft-com:office:smarttags" w:element="stockticker">
        <w:r w:rsidRPr="008F0F4C">
          <w:t>HLR</w:t>
        </w:r>
      </w:smartTag>
      <w:r w:rsidRPr="008F0F4C">
        <w:t>. An end user may have several QoS subscriptions. For security and the prevention of damage to the network, the end user cannot directly modify the QoS subscription profile data.</w:t>
      </w:r>
    </w:p>
    <w:p w14:paraId="67B8A0A4" w14:textId="77777777" w:rsidR="003F7353" w:rsidRPr="008F0F4C" w:rsidRDefault="003F7353" w:rsidP="003F7353">
      <w:pPr>
        <w:rPr>
          <w:noProof/>
        </w:rPr>
      </w:pPr>
      <w:r w:rsidRPr="008F0F4C">
        <w:rPr>
          <w:b/>
        </w:rPr>
        <w:t xml:space="preserve">Subscriber: </w:t>
      </w:r>
      <w:r w:rsidRPr="008F0F4C">
        <w:t>A Subscriber is an entity (associated with one or more users) that is engaged in a Subscription with a service provider. The subscriber is allowed to subscribe and unsubscribe services, to register a user or a list of users authorised to enjoy these services, and also to set the limits relative to the use that associated users make of these services.</w:t>
      </w:r>
    </w:p>
    <w:p w14:paraId="30F7A732" w14:textId="77777777" w:rsidR="003F7353" w:rsidRPr="008F0F4C" w:rsidRDefault="003F7353" w:rsidP="003F7353">
      <w:r w:rsidRPr="008F0F4C">
        <w:rPr>
          <w:b/>
        </w:rPr>
        <w:t xml:space="preserve">Subscription: </w:t>
      </w:r>
      <w:r w:rsidRPr="008F0F4C">
        <w:t>A subscription describes the commercial relationship between the subscriber and the service provider.</w:t>
      </w:r>
    </w:p>
    <w:p w14:paraId="27D5E70E" w14:textId="77777777" w:rsidR="003F7353" w:rsidRPr="008F0F4C" w:rsidRDefault="003F7353" w:rsidP="003F7353">
      <w:r w:rsidRPr="008F0F4C">
        <w:rPr>
          <w:b/>
        </w:rPr>
        <w:t>Subscription Management (SuM):</w:t>
      </w:r>
      <w:r w:rsidRPr="008F0F4C">
        <w:t xml:space="preserve"> set of capabilities that allow Operators, Service Providers, and indirectly subscribers, to provision, control, monitor the Subscription Profile.</w:t>
      </w:r>
    </w:p>
    <w:p w14:paraId="540DDF46" w14:textId="77777777" w:rsidR="003F7353" w:rsidRPr="008F0F4C" w:rsidRDefault="003F7353" w:rsidP="003F7353">
      <w:r w:rsidRPr="008F0F4C">
        <w:rPr>
          <w:b/>
        </w:rPr>
        <w:t xml:space="preserve">Suitable Cell: </w:t>
      </w:r>
      <w:r w:rsidRPr="008F0F4C">
        <w:t>This is a cell on which an UE may camp. It must satisfy certain conditions.</w:t>
      </w:r>
    </w:p>
    <w:p w14:paraId="333B5C71" w14:textId="77777777" w:rsidR="003F7353" w:rsidRPr="008F0F4C" w:rsidRDefault="003F7353" w:rsidP="003F7353">
      <w:r w:rsidRPr="008F0F4C">
        <w:rPr>
          <w:b/>
        </w:rPr>
        <w:t>Supplementary service:</w:t>
      </w:r>
      <w:r w:rsidRPr="008F0F4C">
        <w:t xml:space="preserve"> A service which modifies or supplements a basic telecommunication service. Consequently, it cannot be offered to a user as a standalone service. It must be offered together with or in association with a basic telecommunication service. The same supplementary service may be common to a number of basic telecommunication services.</w:t>
      </w:r>
    </w:p>
    <w:p w14:paraId="075636FE" w14:textId="77777777" w:rsidR="003F7353" w:rsidRPr="008F0F4C" w:rsidRDefault="003F7353" w:rsidP="003F7353">
      <w:r w:rsidRPr="008F0F4C">
        <w:rPr>
          <w:b/>
        </w:rPr>
        <w:t>System Area:</w:t>
      </w:r>
      <w:r w:rsidRPr="008F0F4C">
        <w:t xml:space="preserve"> The  System Area is defined as the group of  PLMN areas accessible by  MSs. Interworking of several  PLMNs and interworking between  PLMNs and fixed network(s) permit  public land mobile communication services at international level.</w:t>
      </w:r>
    </w:p>
    <w:p w14:paraId="11885CE2" w14:textId="77777777" w:rsidR="003F7353" w:rsidRPr="008F0F4C" w:rsidRDefault="003F7353" w:rsidP="003F7353">
      <w:pPr>
        <w:pStyle w:val="Heading2"/>
      </w:pPr>
      <w:bookmarkStart w:id="55" w:name="_Toc11152835"/>
      <w:bookmarkStart w:id="56" w:name="_Toc90991635"/>
      <w:r w:rsidRPr="008F0F4C">
        <w:t>T</w:t>
      </w:r>
      <w:bookmarkEnd w:id="55"/>
      <w:bookmarkEnd w:id="56"/>
    </w:p>
    <w:p w14:paraId="375FFCD4" w14:textId="77777777" w:rsidR="003F7353" w:rsidRPr="008F0F4C" w:rsidRDefault="003F7353" w:rsidP="003F7353">
      <w:r w:rsidRPr="008F0F4C">
        <w:rPr>
          <w:b/>
        </w:rPr>
        <w:t>Teleaction service:</w:t>
      </w:r>
      <w:r w:rsidRPr="008F0F4C">
        <w:t xml:space="preserve"> A type of telecommunication service that uses short messages, requiring a low transmission rate, between the user and the network (source: </w:t>
      </w:r>
      <w:smartTag w:uri="urn:schemas-microsoft-com:office:smarttags" w:element="stockticker">
        <w:r w:rsidRPr="008F0F4C">
          <w:t>ITU</w:t>
        </w:r>
      </w:smartTag>
      <w:r w:rsidRPr="008F0F4C">
        <w:t>-T I.112).</w:t>
      </w:r>
    </w:p>
    <w:p w14:paraId="787329BA" w14:textId="77777777" w:rsidR="003F7353" w:rsidRPr="008F0F4C" w:rsidRDefault="003F7353" w:rsidP="003F7353">
      <w:r w:rsidRPr="008F0F4C">
        <w:rPr>
          <w:b/>
        </w:rPr>
        <w:t>Telecommunication port:</w:t>
      </w:r>
      <w:r w:rsidRPr="008F0F4C">
        <w:t xml:space="preserve"> Ports which are intended to be connected to telecommunication networks (e.g. public switched telecommunication networks, integrated services digital networks), local area networks (e.g. Ethernet, Token Ring) and similar networks.</w:t>
      </w:r>
    </w:p>
    <w:p w14:paraId="7514C72B" w14:textId="77777777" w:rsidR="003F7353" w:rsidRPr="008F0F4C" w:rsidRDefault="003F7353" w:rsidP="003F7353">
      <w:r w:rsidRPr="008F0F4C">
        <w:rPr>
          <w:b/>
        </w:rPr>
        <w:t>Telecommunication service:</w:t>
      </w:r>
      <w:r w:rsidRPr="008F0F4C">
        <w:t xml:space="preserve"> What is offered by a PLMN operator or service provider to its customers in order to satisfy a specific telecommunication requirement. (source: </w:t>
      </w:r>
      <w:smartTag w:uri="urn:schemas-microsoft-com:office:smarttags" w:element="stockticker">
        <w:r w:rsidRPr="008F0F4C">
          <w:t>ITU</w:t>
        </w:r>
      </w:smartTag>
      <w:r w:rsidRPr="008F0F4C">
        <w:t xml:space="preserve">-T I.112). Telecommunication services are divided into two broad families: bearer services and teleservices (source: </w:t>
      </w:r>
      <w:smartTag w:uri="urn:schemas-microsoft-com:office:smarttags" w:element="stockticker">
        <w:r w:rsidRPr="008F0F4C">
          <w:t>ITU</w:t>
        </w:r>
      </w:smartTag>
      <w:r w:rsidRPr="008F0F4C">
        <w:t>-T I.210).</w:t>
      </w:r>
    </w:p>
    <w:p w14:paraId="3929AD8A" w14:textId="77777777" w:rsidR="003F7353" w:rsidRPr="008F0F4C" w:rsidRDefault="003F7353" w:rsidP="003F7353">
      <w:r w:rsidRPr="008F0F4C">
        <w:rPr>
          <w:b/>
        </w:rPr>
        <w:t>Teleservice:</w:t>
      </w:r>
      <w:r w:rsidRPr="008F0F4C">
        <w:t xml:space="preserve"> Is a type of telecommunication service that provides the complete capability, including terminal equipment functions, for communication between users according to standardised protocols and transmission capabilities established by agreement between operators.</w:t>
      </w:r>
    </w:p>
    <w:p w14:paraId="0EF356C9" w14:textId="77777777" w:rsidR="003F7353" w:rsidRPr="008F0F4C" w:rsidRDefault="003F7353" w:rsidP="003F7353">
      <w:r w:rsidRPr="008F0F4C">
        <w:rPr>
          <w:b/>
        </w:rPr>
        <w:t>Terminal:</w:t>
      </w:r>
      <w:r w:rsidRPr="008F0F4C">
        <w:t xml:space="preserve"> A device into which a UICC can be inserted </w:t>
      </w:r>
      <w:r w:rsidR="00796A10">
        <w:t xml:space="preserve">or embedded </w:t>
      </w:r>
      <w:r w:rsidRPr="008F0F4C">
        <w:t xml:space="preserve">and which is capable of providing access to </w:t>
      </w:r>
      <w:r w:rsidRPr="008F0F4C">
        <w:rPr>
          <w:snapToGrid w:val="0"/>
        </w:rPr>
        <w:t>3GPP System</w:t>
      </w:r>
      <w:r w:rsidRPr="008F0F4C">
        <w:t xml:space="preserve"> services to users, either alone or in conjunction with a UICC.</w:t>
      </w:r>
    </w:p>
    <w:p w14:paraId="285513B8" w14:textId="77777777" w:rsidR="003F7353" w:rsidRPr="008F0F4C" w:rsidRDefault="003F7353" w:rsidP="003F7353">
      <w:pPr>
        <w:rPr>
          <w:b/>
        </w:rPr>
      </w:pPr>
      <w:r w:rsidRPr="008F0F4C">
        <w:rPr>
          <w:b/>
        </w:rPr>
        <w:t>Terminal Equipment (TE):</w:t>
      </w:r>
      <w:r w:rsidRPr="008F0F4C">
        <w:t xml:space="preserve"> Equipment that provides the functions necessary for the operation of the access protocols by the user. A functional group on the user side of a user-network interface (source: </w:t>
      </w:r>
      <w:smartTag w:uri="urn:schemas-microsoft-com:office:smarttags" w:element="stockticker">
        <w:r w:rsidRPr="008F0F4C">
          <w:t>ITU</w:t>
        </w:r>
      </w:smartTag>
      <w:r w:rsidRPr="008F0F4C">
        <w:t>-T I.112).</w:t>
      </w:r>
    </w:p>
    <w:p w14:paraId="62E2443F" w14:textId="77777777" w:rsidR="003F7353" w:rsidRPr="008F0F4C" w:rsidRDefault="003F7353" w:rsidP="003F7353">
      <w:r w:rsidRPr="008F0F4C">
        <w:rPr>
          <w:b/>
        </w:rPr>
        <w:t xml:space="preserve">Test environment: </w:t>
      </w:r>
      <w:r w:rsidRPr="008F0F4C">
        <w:t xml:space="preserve">A </w:t>
      </w:r>
      <w:r w:rsidR="0022582F" w:rsidRPr="008F0F4C">
        <w:t>"</w:t>
      </w:r>
      <w:r w:rsidRPr="008F0F4C">
        <w:t>test environment</w:t>
      </w:r>
      <w:r w:rsidR="0022582F" w:rsidRPr="008F0F4C">
        <w:t>"</w:t>
      </w:r>
      <w:r w:rsidRPr="008F0F4C">
        <w:t xml:space="preserve"> is the combination of a test propagation environment and a deployment scenario, which together describe the parameters necessary to perform a detailed analysis of a radio transmission technology.</w:t>
      </w:r>
    </w:p>
    <w:p w14:paraId="1D610CE4" w14:textId="77777777" w:rsidR="003F7353" w:rsidRPr="008F0F4C" w:rsidRDefault="003F7353" w:rsidP="003F7353">
      <w:pPr>
        <w:pStyle w:val="CSN1H"/>
        <w:keepNext w:val="0"/>
        <w:spacing w:after="180"/>
      </w:pPr>
      <w:r w:rsidRPr="008F0F4C">
        <w:t xml:space="preserve">Text conversation: </w:t>
      </w:r>
      <w:r w:rsidRPr="008F0F4C">
        <w:rPr>
          <w:b w:val="0"/>
        </w:rPr>
        <w:t>Real time transfer of text between users in at least two locations.</w:t>
      </w:r>
    </w:p>
    <w:p w14:paraId="2F383ECD" w14:textId="77777777" w:rsidR="003F7353" w:rsidRPr="008F0F4C" w:rsidRDefault="003F7353" w:rsidP="003F7353">
      <w:r w:rsidRPr="008F0F4C">
        <w:rPr>
          <w:b/>
          <w:bCs/>
        </w:rPr>
        <w:t xml:space="preserve">Text Telephony: </w:t>
      </w:r>
      <w:r w:rsidRPr="008F0F4C">
        <w:t xml:space="preserve">An audiovisual conversation service providing bi-directional real time transfer of text and optionally audio between users in two locations. Audio may be transmitted alternating with text or simultaneously with text. (Source </w:t>
      </w:r>
      <w:smartTag w:uri="urn:schemas-microsoft-com:office:smarttags" w:element="stockticker">
        <w:r w:rsidRPr="008F0F4C">
          <w:t>ITU</w:t>
        </w:r>
      </w:smartTag>
      <w:r w:rsidRPr="008F0F4C">
        <w:t>-T F.703)</w:t>
      </w:r>
    </w:p>
    <w:p w14:paraId="1BCE0C40" w14:textId="77777777" w:rsidR="003F7353" w:rsidRPr="008F0F4C" w:rsidRDefault="003F7353" w:rsidP="003F7353">
      <w:r w:rsidRPr="008F0F4C">
        <w:rPr>
          <w:b/>
        </w:rPr>
        <w:t>Transient phenomenon:</w:t>
      </w:r>
      <w:r w:rsidRPr="008F0F4C">
        <w:t xml:space="preserve"> Pertaining to or designating a phenomenon or a quantity which varies between two consecutive steady states during a time interval short compared with the time-scale of interest (IEC 60050-161 [6]).</w:t>
      </w:r>
    </w:p>
    <w:p w14:paraId="4AB8BB8E" w14:textId="77777777" w:rsidR="003F7353" w:rsidRPr="008F0F4C" w:rsidRDefault="003F7353" w:rsidP="003F7353">
      <w:r w:rsidRPr="008F0F4C">
        <w:rPr>
          <w:b/>
        </w:rPr>
        <w:t>Throughput:</w:t>
      </w:r>
      <w:r w:rsidRPr="008F0F4C">
        <w:t xml:space="preserve"> A parameter describing service speed. The number of data bits successfully  transferred in one direction between specified reference points per unit time (source: </w:t>
      </w:r>
      <w:smartTag w:uri="urn:schemas-microsoft-com:office:smarttags" w:element="stockticker">
        <w:r w:rsidRPr="008F0F4C">
          <w:t>ITU</w:t>
        </w:r>
      </w:smartTag>
      <w:r w:rsidRPr="008F0F4C">
        <w:t xml:space="preserve">-T I.113). </w:t>
      </w:r>
    </w:p>
    <w:p w14:paraId="2C001B4B" w14:textId="77777777" w:rsidR="003F7353" w:rsidRPr="008F0F4C" w:rsidRDefault="003F7353" w:rsidP="003F7353">
      <w:r w:rsidRPr="008F0F4C">
        <w:rPr>
          <w:b/>
        </w:rPr>
        <w:t>Toolkit applet:</w:t>
      </w:r>
      <w:r w:rsidRPr="008F0F4C">
        <w:t xml:space="preserve"> An application on the UICC that generates proactive commands to the ME.</w:t>
      </w:r>
    </w:p>
    <w:p w14:paraId="1B23C485" w14:textId="77777777" w:rsidR="003F7353" w:rsidRPr="008F0F4C" w:rsidRDefault="003F7353" w:rsidP="003F7353">
      <w:r w:rsidRPr="008F0F4C">
        <w:rPr>
          <w:b/>
        </w:rPr>
        <w:t>Total Conversation</w:t>
      </w:r>
      <w:r w:rsidRPr="008F0F4C">
        <w:t xml:space="preserve">: An audiovisual conversation service providing bi-directional symmetric real-time transfer of motion video, text and voice between users in two or more locations. (source </w:t>
      </w:r>
      <w:smartTag w:uri="urn:schemas-microsoft-com:office:smarttags" w:element="stockticker">
        <w:r w:rsidRPr="008F0F4C">
          <w:t>ITU</w:t>
        </w:r>
      </w:smartTag>
      <w:r w:rsidRPr="008F0F4C">
        <w:t xml:space="preserve">-T F.703) </w:t>
      </w:r>
    </w:p>
    <w:p w14:paraId="4636E59A" w14:textId="77777777" w:rsidR="003F7353" w:rsidRPr="008F0F4C" w:rsidRDefault="003F7353" w:rsidP="003F7353">
      <w:r w:rsidRPr="008F0F4C">
        <w:rPr>
          <w:b/>
        </w:rPr>
        <w:t xml:space="preserve">Total power dynamic range: </w:t>
      </w:r>
      <w:r w:rsidRPr="008F0F4C">
        <w:t>The difference between the maximum and the minimum total transmit output power for a specified reference condition (TS25.104).</w:t>
      </w:r>
    </w:p>
    <w:p w14:paraId="43132321" w14:textId="77777777" w:rsidR="003F7353" w:rsidRPr="008F0F4C" w:rsidRDefault="003F7353" w:rsidP="003F7353">
      <w:r w:rsidRPr="008F0F4C">
        <w:rPr>
          <w:b/>
        </w:rPr>
        <w:t xml:space="preserve">Traffic channel: </w:t>
      </w:r>
      <w:r w:rsidRPr="008F0F4C">
        <w:t xml:space="preserve">A </w:t>
      </w:r>
      <w:r w:rsidR="0022582F" w:rsidRPr="008F0F4C">
        <w:t>"</w:t>
      </w:r>
      <w:r w:rsidRPr="008F0F4C">
        <w:t>traffic channel</w:t>
      </w:r>
      <w:r w:rsidR="0022582F" w:rsidRPr="008F0F4C">
        <w:t>"</w:t>
      </w:r>
      <w:r w:rsidRPr="008F0F4C">
        <w:t xml:space="preserve"> is a logical channel which carries user information.</w:t>
      </w:r>
    </w:p>
    <w:p w14:paraId="50378F31" w14:textId="77777777" w:rsidR="003F7353" w:rsidRPr="008F0F4C" w:rsidRDefault="003F7353" w:rsidP="003F7353">
      <w:r w:rsidRPr="008F0F4C">
        <w:rPr>
          <w:b/>
        </w:rPr>
        <w:t>Transit delay:</w:t>
      </w:r>
      <w:r w:rsidRPr="008F0F4C">
        <w:t xml:space="preserve"> A parameter describing service speed. The time difference between the instant at which the first bit of a protocol data unit (PDU) crosses one designated boundary (reference point), and the instant at which the last bit of the PDU crosses a second designated boundary (source: </w:t>
      </w:r>
      <w:smartTag w:uri="urn:schemas-microsoft-com:office:smarttags" w:element="stockticker">
        <w:r w:rsidRPr="008F0F4C">
          <w:t>ITU</w:t>
        </w:r>
      </w:smartTag>
      <w:r w:rsidRPr="008F0F4C">
        <w:t>-T I.113).</w:t>
      </w:r>
    </w:p>
    <w:p w14:paraId="7E7D1B58" w14:textId="77777777" w:rsidR="003F7353" w:rsidRPr="008F0F4C" w:rsidRDefault="003F7353" w:rsidP="003F7353">
      <w:r w:rsidRPr="008F0F4C">
        <w:rPr>
          <w:b/>
        </w:rPr>
        <w:t xml:space="preserve">Transmission bandwidth: </w:t>
      </w:r>
      <w:r w:rsidRPr="008F0F4C">
        <w:t>Bandwidth of an instantaneous transmission from a UE or BS, measured in Resource Block units.</w:t>
      </w:r>
    </w:p>
    <w:p w14:paraId="208F094A" w14:textId="77777777" w:rsidR="003F7353" w:rsidRPr="008F0F4C" w:rsidRDefault="003F7353" w:rsidP="003F7353">
      <w:r w:rsidRPr="008F0F4C">
        <w:rPr>
          <w:b/>
        </w:rPr>
        <w:t>Transmission bandwidth configuration:</w:t>
      </w:r>
      <w:r w:rsidRPr="008F0F4C">
        <w:t xml:space="preserve"> The highest transmission bandwidth allowed for uplink or downlink in a given channel bandwidth, measured in Resource Block units.</w:t>
      </w:r>
    </w:p>
    <w:p w14:paraId="2A641B59" w14:textId="77777777" w:rsidR="003F7353" w:rsidRPr="008F0F4C" w:rsidRDefault="003F7353" w:rsidP="003F7353">
      <w:r w:rsidRPr="008F0F4C">
        <w:rPr>
          <w:b/>
        </w:rPr>
        <w:t xml:space="preserve">Transmission Time Interval: </w:t>
      </w:r>
      <w:r w:rsidRPr="008F0F4C">
        <w:t>Transmission Time Interval is defined as the inter-arrival time of Transport Block Sets, i.e. the time it shall take to transmit a Transport Block Set.</w:t>
      </w:r>
    </w:p>
    <w:p w14:paraId="5D79F966" w14:textId="77777777" w:rsidR="003F7353" w:rsidRPr="008F0F4C" w:rsidRDefault="003F7353" w:rsidP="003F7353">
      <w:r w:rsidRPr="008F0F4C">
        <w:rPr>
          <w:b/>
        </w:rPr>
        <w:t xml:space="preserve">Transmitter Antenna Gain (dBi): </w:t>
      </w:r>
      <w:r w:rsidRPr="008F0F4C">
        <w:t>The maximum gain of the transmitter antenna in the horizontal plane (specified as dB relative to an isotropic radiator.</w:t>
      </w:r>
    </w:p>
    <w:p w14:paraId="2B61B69E" w14:textId="77777777" w:rsidR="003F7353" w:rsidRPr="008F0F4C" w:rsidRDefault="003F7353" w:rsidP="003F7353">
      <w:r w:rsidRPr="008F0F4C">
        <w:rPr>
          <w:b/>
        </w:rPr>
        <w:t>Transmitter exclusion band:</w:t>
      </w:r>
      <w:r w:rsidRPr="008F0F4C">
        <w:t xml:space="preserve"> The transmitter exclusion band is the band of frequencies over which no tests of radiated immunity of a transmitter are made. The exclusion band for transmitters is expressed relative to the carrier frequencies used (the carrier frequencies of the base stations activated transmitter(s).</w:t>
      </w:r>
    </w:p>
    <w:p w14:paraId="5EA788D7" w14:textId="77777777" w:rsidR="003F7353" w:rsidRPr="008F0F4C" w:rsidRDefault="003F7353" w:rsidP="003F7353">
      <w:r w:rsidRPr="008F0F4C">
        <w:rPr>
          <w:b/>
        </w:rPr>
        <w:t>Transmitter OFF period:</w:t>
      </w:r>
      <w:r w:rsidRPr="008F0F4C">
        <w:t xml:space="preserve"> The time period during which the BS transmitter is not allowed to transmit.</w:t>
      </w:r>
    </w:p>
    <w:p w14:paraId="5C3977D8" w14:textId="77777777" w:rsidR="003F7353" w:rsidRPr="008F0F4C" w:rsidRDefault="003F7353" w:rsidP="003F7353">
      <w:r w:rsidRPr="008F0F4C">
        <w:rPr>
          <w:b/>
        </w:rPr>
        <w:t>Transmitter ON period:</w:t>
      </w:r>
      <w:r w:rsidRPr="008F0F4C">
        <w:t xml:space="preserve"> The time period during which the BS transmitter is transmitting data and/or reference symbols, i.e. data subframes or DwPTS.</w:t>
      </w:r>
    </w:p>
    <w:p w14:paraId="23B78E36" w14:textId="77777777" w:rsidR="003F7353" w:rsidRPr="008F0F4C" w:rsidRDefault="003F7353" w:rsidP="003F7353">
      <w:r w:rsidRPr="008F0F4C">
        <w:rPr>
          <w:b/>
        </w:rPr>
        <w:t>Transmitter transient period:</w:t>
      </w:r>
      <w:r w:rsidRPr="008F0F4C">
        <w:t xml:space="preserve"> The time period during which the transmitter is changing from the OFF period to the ON period or vice versa.</w:t>
      </w:r>
    </w:p>
    <w:p w14:paraId="53D760F1" w14:textId="77777777" w:rsidR="003F7353" w:rsidRPr="008F0F4C" w:rsidRDefault="003F7353" w:rsidP="003F7353">
      <w:r w:rsidRPr="008F0F4C">
        <w:rPr>
          <w:b/>
        </w:rPr>
        <w:t xml:space="preserve">Transport Block: </w:t>
      </w:r>
      <w:r w:rsidRPr="008F0F4C">
        <w:t xml:space="preserve">Transport Block is defined as the basic data unit exchanged between L1 and </w:t>
      </w:r>
      <w:smartTag w:uri="urn:schemas-microsoft-com:office:smarttags" w:element="stockticker">
        <w:r w:rsidRPr="008F0F4C">
          <w:t>MAC</w:t>
        </w:r>
      </w:smartTag>
      <w:r w:rsidRPr="008F0F4C">
        <w:t xml:space="preserve">.  An equivalent term for Transport Block is </w:t>
      </w:r>
      <w:r w:rsidR="0022582F" w:rsidRPr="008F0F4C">
        <w:t>"</w:t>
      </w:r>
      <w:smartTag w:uri="urn:schemas-microsoft-com:office:smarttags" w:element="stockticker">
        <w:r w:rsidRPr="008F0F4C">
          <w:t>MAC</w:t>
        </w:r>
      </w:smartTag>
      <w:r w:rsidRPr="008F0F4C">
        <w:t xml:space="preserve"> PDU</w:t>
      </w:r>
      <w:r w:rsidR="0022582F" w:rsidRPr="008F0F4C">
        <w:t>"</w:t>
      </w:r>
      <w:r w:rsidRPr="008F0F4C">
        <w:t>.</w:t>
      </w:r>
    </w:p>
    <w:p w14:paraId="08AEE7A7" w14:textId="77777777" w:rsidR="003F7353" w:rsidRPr="008F0F4C" w:rsidRDefault="003F7353" w:rsidP="003F7353">
      <w:r w:rsidRPr="008F0F4C">
        <w:rPr>
          <w:b/>
        </w:rPr>
        <w:t xml:space="preserve">Transport Block Set: </w:t>
      </w:r>
      <w:r w:rsidRPr="008F0F4C">
        <w:t>Transport Block Set is defined as</w:t>
      </w:r>
      <w:r w:rsidRPr="008F0F4C">
        <w:rPr>
          <w:b/>
        </w:rPr>
        <w:t xml:space="preserve"> </w:t>
      </w:r>
      <w:r w:rsidRPr="008F0F4C">
        <w:t xml:space="preserve">a set of Transport Blocks that is exchanged between L1 and </w:t>
      </w:r>
      <w:smartTag w:uri="urn:schemas-microsoft-com:office:smarttags" w:element="stockticker">
        <w:r w:rsidRPr="008F0F4C">
          <w:t>MAC</w:t>
        </w:r>
      </w:smartTag>
      <w:r w:rsidRPr="008F0F4C">
        <w:t xml:space="preserve"> at the same time instance using the same transport channel. An equivalent term for Transport Block Set is  </w:t>
      </w:r>
      <w:r w:rsidR="0022582F" w:rsidRPr="008F0F4C">
        <w:t>"</w:t>
      </w:r>
      <w:smartTag w:uri="urn:schemas-microsoft-com:office:smarttags" w:element="stockticker">
        <w:r w:rsidRPr="008F0F4C">
          <w:t>MAC</w:t>
        </w:r>
      </w:smartTag>
      <w:r w:rsidRPr="008F0F4C">
        <w:t xml:space="preserve"> PDU Set</w:t>
      </w:r>
      <w:r w:rsidR="0022582F" w:rsidRPr="008F0F4C">
        <w:t>"</w:t>
      </w:r>
      <w:r w:rsidRPr="008F0F4C">
        <w:t>.</w:t>
      </w:r>
    </w:p>
    <w:p w14:paraId="38F9ACF0" w14:textId="77777777" w:rsidR="003F7353" w:rsidRPr="008F0F4C" w:rsidRDefault="003F7353" w:rsidP="003F7353">
      <w:r w:rsidRPr="008F0F4C">
        <w:rPr>
          <w:b/>
        </w:rPr>
        <w:t xml:space="preserve">Transport Block Set Size: </w:t>
      </w:r>
      <w:r w:rsidRPr="008F0F4C">
        <w:t>Transport Block Set Size is defined as the number of bits  in a Transport Block Set.</w:t>
      </w:r>
    </w:p>
    <w:p w14:paraId="5D6C40A9" w14:textId="77777777" w:rsidR="003F7353" w:rsidRPr="008F0F4C" w:rsidRDefault="003F7353" w:rsidP="003F7353">
      <w:r w:rsidRPr="008F0F4C">
        <w:rPr>
          <w:b/>
        </w:rPr>
        <w:t xml:space="preserve">Transport Block Size: </w:t>
      </w:r>
      <w:r w:rsidRPr="008F0F4C">
        <w:t>Transport Block Size is defined as the size (number of bits) of a Transport Block.</w:t>
      </w:r>
    </w:p>
    <w:p w14:paraId="1CF98C8E" w14:textId="77777777" w:rsidR="003F7353" w:rsidRPr="008F0F4C" w:rsidRDefault="003F7353" w:rsidP="003F7353">
      <w:r w:rsidRPr="008F0F4C">
        <w:rPr>
          <w:b/>
        </w:rPr>
        <w:t xml:space="preserve">Transport channel: </w:t>
      </w:r>
      <w:r w:rsidRPr="008F0F4C">
        <w:t>The channels offered by the physical layer to Layer 2 for data transport between peer L1 entities are denoted as Transport Channels. Different types of transport channels are defined  by how and with which characteristics data is transferred on the physical layer, e.g. whether using dedicated or common physical channels.</w:t>
      </w:r>
    </w:p>
    <w:p w14:paraId="2C91F269" w14:textId="77777777" w:rsidR="003F7353" w:rsidRPr="008F0F4C" w:rsidRDefault="003F7353" w:rsidP="003F7353">
      <w:r w:rsidRPr="008F0F4C">
        <w:rPr>
          <w:b/>
        </w:rPr>
        <w:t xml:space="preserve">Transport Format: </w:t>
      </w:r>
      <w:r w:rsidRPr="008F0F4C">
        <w:t xml:space="preserve">A Transport Format is defined as a format offered by L1 to </w:t>
      </w:r>
      <w:smartTag w:uri="urn:schemas-microsoft-com:office:smarttags" w:element="stockticker">
        <w:r w:rsidRPr="008F0F4C">
          <w:t>MAC</w:t>
        </w:r>
      </w:smartTag>
      <w:r w:rsidRPr="008F0F4C">
        <w:t xml:space="preserve"> for the delivery of a Transport Block Set during a Transmission Time Interval on a Transport Channel. The Transport Format constitutes of two parts – one dynamic part and one semi-static part.</w:t>
      </w:r>
    </w:p>
    <w:p w14:paraId="760D8347" w14:textId="77777777" w:rsidR="003F7353" w:rsidRPr="008F0F4C" w:rsidRDefault="003F7353" w:rsidP="003F7353">
      <w:r w:rsidRPr="008F0F4C">
        <w:rPr>
          <w:b/>
        </w:rPr>
        <w:t xml:space="preserve">Transport Format Combination: </w:t>
      </w:r>
      <w:r w:rsidRPr="008F0F4C">
        <w:t>A Transport Format Combination is defined as the combination of currently valid Transport Formats on all Transport Channels of an UE, i.e. containing one Transport Format from each Transport Channel.</w:t>
      </w:r>
    </w:p>
    <w:p w14:paraId="7F723286" w14:textId="77777777" w:rsidR="003F7353" w:rsidRPr="008F0F4C" w:rsidRDefault="003F7353" w:rsidP="003F7353">
      <w:r w:rsidRPr="008F0F4C">
        <w:rPr>
          <w:b/>
        </w:rPr>
        <w:t xml:space="preserve">Transport Format Combination Set: </w:t>
      </w:r>
      <w:r w:rsidRPr="008F0F4C">
        <w:t>A Transport Format Combination Set is defined as a set of Transport Format Combinations to be used by an UE.</w:t>
      </w:r>
    </w:p>
    <w:p w14:paraId="5B094912" w14:textId="77777777" w:rsidR="003F7353" w:rsidRPr="008F0F4C" w:rsidRDefault="003F7353" w:rsidP="003F7353">
      <w:r w:rsidRPr="008F0F4C">
        <w:rPr>
          <w:b/>
        </w:rPr>
        <w:t xml:space="preserve">Transport Format Combination Indicator (TFCI): </w:t>
      </w:r>
      <w:r w:rsidRPr="008F0F4C">
        <w:t>A Transport Format Combination Indicator is a representation of the current Transport Format Combination.</w:t>
      </w:r>
    </w:p>
    <w:p w14:paraId="0E452443" w14:textId="77777777" w:rsidR="003F7353" w:rsidRPr="008F0F4C" w:rsidRDefault="003F7353" w:rsidP="003F7353">
      <w:r w:rsidRPr="008F0F4C">
        <w:rPr>
          <w:b/>
        </w:rPr>
        <w:t xml:space="preserve">Transport Format Identification  (TFI in UTRAN, </w:t>
      </w:r>
      <w:smartTag w:uri="urn:schemas-microsoft-com:office:smarttags" w:element="stockticker">
        <w:r w:rsidRPr="008F0F4C">
          <w:rPr>
            <w:b/>
          </w:rPr>
          <w:t>TFIN</w:t>
        </w:r>
      </w:smartTag>
      <w:r w:rsidRPr="008F0F4C">
        <w:rPr>
          <w:b/>
        </w:rPr>
        <w:t xml:space="preserve"> in GERAN): </w:t>
      </w:r>
      <w:r w:rsidRPr="008F0F4C">
        <w:t>A label for a specific Transport Format within a Transport Format Set.</w:t>
      </w:r>
    </w:p>
    <w:p w14:paraId="0D8CE753" w14:textId="77777777" w:rsidR="003F7353" w:rsidRPr="008F0F4C" w:rsidRDefault="003F7353" w:rsidP="003F7353">
      <w:r w:rsidRPr="008F0F4C">
        <w:rPr>
          <w:b/>
        </w:rPr>
        <w:t xml:space="preserve">Transport Format Set: </w:t>
      </w:r>
      <w:r w:rsidRPr="008F0F4C">
        <w:t>A set of Transport Formats. For example, a variable rate DCH has a Transport Format Set (one Transport Format for each rate), whereas a fixed rate DCH has a single Transport Format.</w:t>
      </w:r>
    </w:p>
    <w:p w14:paraId="71930B7A" w14:textId="77777777" w:rsidR="003F7353" w:rsidRPr="008F0F4C" w:rsidRDefault="003F7353" w:rsidP="003F7353">
      <w:pPr>
        <w:pStyle w:val="Heading2"/>
      </w:pPr>
      <w:bookmarkStart w:id="57" w:name="_Toc11152836"/>
      <w:bookmarkStart w:id="58" w:name="_Toc90991636"/>
      <w:r w:rsidRPr="008F0F4C">
        <w:t>U</w:t>
      </w:r>
      <w:bookmarkEnd w:id="57"/>
      <w:bookmarkEnd w:id="58"/>
    </w:p>
    <w:p w14:paraId="312C4D98" w14:textId="77777777" w:rsidR="003F7353" w:rsidRPr="008F0F4C" w:rsidRDefault="003F7353" w:rsidP="003F7353">
      <w:r w:rsidRPr="008F0F4C">
        <w:rPr>
          <w:b/>
        </w:rPr>
        <w:t xml:space="preserve">UE Service Capabilities: </w:t>
      </w:r>
      <w:r w:rsidRPr="008F0F4C">
        <w:t xml:space="preserve">Capabilities that can be used either singly or in combination to deliver services to the user. The characteristic of UE Service Capabilities is that their logical function can be defined in a way that is independent of the implementation of the </w:t>
      </w:r>
      <w:r w:rsidRPr="008F0F4C">
        <w:rPr>
          <w:snapToGrid w:val="0"/>
        </w:rPr>
        <w:t>3GPP System</w:t>
      </w:r>
      <w:r w:rsidRPr="008F0F4C">
        <w:t xml:space="preserve"> (although all UE Service Capabilities are of course constrained by the implementation of the </w:t>
      </w:r>
      <w:r w:rsidRPr="008F0F4C">
        <w:rPr>
          <w:snapToGrid w:val="0"/>
        </w:rPr>
        <w:t>3GPP System</w:t>
      </w:r>
      <w:r w:rsidRPr="008F0F4C">
        <w:t>). Examples: a data bearer of 144 kbps; a high quality speech teleservice; an IP teleservice; a capability to forward a speech call.</w:t>
      </w:r>
    </w:p>
    <w:p w14:paraId="0BA986E1" w14:textId="77777777" w:rsidR="003F7353" w:rsidRPr="008F0F4C" w:rsidRDefault="003F7353" w:rsidP="003F7353">
      <w:r w:rsidRPr="008F0F4C">
        <w:rPr>
          <w:b/>
          <w:bCs/>
        </w:rPr>
        <w:t>UICC:</w:t>
      </w:r>
      <w:r w:rsidRPr="008F0F4C">
        <w:t xml:space="preserve"> a physically secure device, an IC card (or </w:t>
      </w:r>
      <w:r w:rsidR="00086708" w:rsidRPr="008F0F4C">
        <w:t>'</w:t>
      </w:r>
      <w:r w:rsidRPr="008F0F4C">
        <w:t>smart card</w:t>
      </w:r>
      <w:r w:rsidR="00086708" w:rsidRPr="008F0F4C">
        <w:t>'</w:t>
      </w:r>
      <w:r w:rsidRPr="008F0F4C">
        <w:t xml:space="preserve">), that </w:t>
      </w:r>
      <w:r w:rsidR="00796A10">
        <w:t>may</w:t>
      </w:r>
      <w:r w:rsidR="00796A10" w:rsidRPr="008F0F4C">
        <w:t xml:space="preserve"> </w:t>
      </w:r>
      <w:r w:rsidRPr="008F0F4C">
        <w:t>be inserted and removed from the terminal</w:t>
      </w:r>
      <w:r w:rsidR="00796A10">
        <w:t>, or embedded inside the terminal</w:t>
      </w:r>
      <w:r w:rsidRPr="008F0F4C">
        <w:t>. It may contain one or more applications. One of the applications may be a USIM.</w:t>
      </w:r>
    </w:p>
    <w:p w14:paraId="01A8243C" w14:textId="77777777" w:rsidR="003F7353" w:rsidRPr="008F0F4C" w:rsidRDefault="003F7353" w:rsidP="003F7353">
      <w:r w:rsidRPr="008F0F4C">
        <w:rPr>
          <w:b/>
        </w:rPr>
        <w:t>Universal Subscriber Identity Module (USIM)</w:t>
      </w:r>
      <w:r w:rsidRPr="008F0F4C">
        <w:rPr>
          <w:b/>
          <w:snapToGrid w:val="0"/>
        </w:rPr>
        <w:t>:</w:t>
      </w:r>
      <w:r w:rsidRPr="008F0F4C">
        <w:t xml:space="preserve"> An application residing on the UICC used for accessing services provided by mobile networks, which the application is able to register on with the appropriate security.</w:t>
      </w:r>
    </w:p>
    <w:p w14:paraId="2A82B1A5" w14:textId="77777777" w:rsidR="003F7353" w:rsidRPr="008F0F4C" w:rsidRDefault="003F7353" w:rsidP="003F7353">
      <w:r w:rsidRPr="008F0F4C">
        <w:rPr>
          <w:b/>
        </w:rPr>
        <w:t>Universal Terrestrial Radio Access Network (UTRAN)</w:t>
      </w:r>
      <w:r w:rsidRPr="008F0F4C">
        <w:rPr>
          <w:b/>
          <w:snapToGrid w:val="0"/>
        </w:rPr>
        <w:t>:</w:t>
      </w:r>
      <w:r w:rsidRPr="008F0F4C">
        <w:rPr>
          <w:b/>
        </w:rPr>
        <w:t xml:space="preserve"> </w:t>
      </w:r>
      <w:r w:rsidRPr="008F0F4C">
        <w:t>UTRAN is a conceptual term identifying that part of the network which consists of RNCs and Node Bs between Iu and Uu interfaces.</w:t>
      </w:r>
    </w:p>
    <w:p w14:paraId="72E5C1FC" w14:textId="77777777" w:rsidR="003F7353" w:rsidRPr="008F0F4C" w:rsidRDefault="003F7353" w:rsidP="003F7353">
      <w:pPr>
        <w:tabs>
          <w:tab w:val="left" w:pos="1701"/>
        </w:tabs>
        <w:rPr>
          <w:snapToGrid w:val="0"/>
        </w:rPr>
      </w:pPr>
      <w:r w:rsidRPr="008F0F4C">
        <w:rPr>
          <w:b/>
          <w:snapToGrid w:val="0"/>
        </w:rPr>
        <w:t>Usage Parameter Control (</w:t>
      </w:r>
      <w:smartTag w:uri="urn:schemas-microsoft-com:office:smarttags" w:element="stockticker">
        <w:r w:rsidRPr="008F0F4C">
          <w:rPr>
            <w:b/>
            <w:snapToGrid w:val="0"/>
          </w:rPr>
          <w:t>UPC</w:t>
        </w:r>
      </w:smartTag>
      <w:r w:rsidRPr="008F0F4C">
        <w:rPr>
          <w:b/>
          <w:snapToGrid w:val="0"/>
        </w:rPr>
        <w:t xml:space="preserve">): </w:t>
      </w:r>
      <w:r w:rsidRPr="008F0F4C">
        <w:rPr>
          <w:snapToGrid w:val="0"/>
        </w:rPr>
        <w:t>Set of actions taken by the network to monitor and control the offered traffic and the validity of the connection with respect to the traffic contract negotiated between the user and the network.</w:t>
      </w:r>
    </w:p>
    <w:p w14:paraId="734FCAFB" w14:textId="77777777" w:rsidR="003F7353" w:rsidRPr="008F0F4C" w:rsidRDefault="003F7353" w:rsidP="003F7353">
      <w:r w:rsidRPr="008F0F4C">
        <w:rPr>
          <w:b/>
        </w:rPr>
        <w:t>Uplink</w:t>
      </w:r>
      <w:r w:rsidRPr="008F0F4C">
        <w:rPr>
          <w:b/>
          <w:snapToGrid w:val="0"/>
        </w:rPr>
        <w:t>:</w:t>
      </w:r>
      <w:r w:rsidRPr="008F0F4C">
        <w:rPr>
          <w:b/>
        </w:rPr>
        <w:t xml:space="preserve"> </w:t>
      </w:r>
      <w:r w:rsidRPr="008F0F4C">
        <w:t xml:space="preserve">An </w:t>
      </w:r>
      <w:r w:rsidR="0022582F" w:rsidRPr="008F0F4C">
        <w:t>"</w:t>
      </w:r>
      <w:r w:rsidRPr="008F0F4C">
        <w:t>uplink</w:t>
      </w:r>
      <w:r w:rsidR="0022582F" w:rsidRPr="008F0F4C">
        <w:t>"</w:t>
      </w:r>
      <w:r w:rsidRPr="008F0F4C">
        <w:t xml:space="preserve"> is a unidirectional radio link for the transmission of signals from a UE  to a base station, from a Mobile Station to a mobile base station or from a mobile base station to a base station.</w:t>
      </w:r>
    </w:p>
    <w:p w14:paraId="572AED1A" w14:textId="77777777" w:rsidR="003F7353" w:rsidRPr="008F0F4C" w:rsidRDefault="003F7353" w:rsidP="003F7353">
      <w:r w:rsidRPr="008F0F4C">
        <w:rPr>
          <w:b/>
        </w:rPr>
        <w:t>Uplink operating band:</w:t>
      </w:r>
      <w:r w:rsidRPr="008F0F4C">
        <w:t xml:space="preserve"> The part of the operating band designated for uplink.</w:t>
      </w:r>
    </w:p>
    <w:p w14:paraId="24D6EA45" w14:textId="77777777" w:rsidR="003F7353" w:rsidRPr="008F0F4C" w:rsidRDefault="003F7353" w:rsidP="003F7353">
      <w:r w:rsidRPr="008F0F4C">
        <w:rPr>
          <w:b/>
        </w:rPr>
        <w:t xml:space="preserve">Uplink Pilot Timeslot: </w:t>
      </w:r>
      <w:r w:rsidRPr="008F0F4C">
        <w:t>Uplink part of the special subframe (for TDD operation)</w:t>
      </w:r>
    </w:p>
    <w:p w14:paraId="63E61B27" w14:textId="77777777" w:rsidR="003F7353" w:rsidRPr="008F0F4C" w:rsidRDefault="003F7353" w:rsidP="003F7353">
      <w:r w:rsidRPr="008F0F4C">
        <w:rPr>
          <w:b/>
        </w:rPr>
        <w:t>Upper RF bandwidth edge:</w:t>
      </w:r>
      <w:r w:rsidRPr="008F0F4C">
        <w:t xml:space="preserve"> The frequency of the upper edge of the Base Station RF bandwidth, used as a frequency reference point for transmitter and receiver requirements</w:t>
      </w:r>
    </w:p>
    <w:p w14:paraId="0DAC88F4" w14:textId="77777777" w:rsidR="003F7353" w:rsidRPr="008F0F4C" w:rsidRDefault="003F7353" w:rsidP="003F7353">
      <w:r w:rsidRPr="008F0F4C">
        <w:rPr>
          <w:b/>
        </w:rPr>
        <w:t>URA updating</w:t>
      </w:r>
      <w:r w:rsidRPr="008F0F4C">
        <w:rPr>
          <w:b/>
          <w:snapToGrid w:val="0"/>
        </w:rPr>
        <w:t>:</w:t>
      </w:r>
      <w:r w:rsidRPr="008F0F4C">
        <w:rPr>
          <w:b/>
        </w:rPr>
        <w:t xml:space="preserve"> </w:t>
      </w:r>
      <w:r w:rsidRPr="008F0F4C">
        <w:t xml:space="preserve">URA updating is a family of procedures that updates the UTRAN registration area of a UE when a </w:t>
      </w:r>
      <w:smartTag w:uri="urn:schemas-microsoft-com:office:smarttags" w:element="stockticker">
        <w:r w:rsidRPr="008F0F4C">
          <w:t>RRC</w:t>
        </w:r>
      </w:smartTag>
      <w:r w:rsidRPr="008F0F4C">
        <w:t xml:space="preserve"> connection exists and the position of the UE is known on URA level in the UTRAN.</w:t>
      </w:r>
    </w:p>
    <w:p w14:paraId="2F0EADB1" w14:textId="77777777" w:rsidR="003F7353" w:rsidRPr="008F0F4C" w:rsidRDefault="003F7353" w:rsidP="003F7353">
      <w:pPr>
        <w:rPr>
          <w:b/>
        </w:rPr>
      </w:pPr>
      <w:r w:rsidRPr="008F0F4C">
        <w:rPr>
          <w:b/>
        </w:rPr>
        <w:t>User:</w:t>
      </w:r>
      <w:r w:rsidRPr="008F0F4C">
        <w:t xml:space="preserve"> An entity, not part of the </w:t>
      </w:r>
      <w:r w:rsidRPr="008F0F4C">
        <w:rPr>
          <w:snapToGrid w:val="0"/>
        </w:rPr>
        <w:t>3GPP System</w:t>
      </w:r>
      <w:r w:rsidRPr="008F0F4C">
        <w:t xml:space="preserve"> , which uses </w:t>
      </w:r>
      <w:r w:rsidRPr="008F0F4C">
        <w:rPr>
          <w:snapToGrid w:val="0"/>
        </w:rPr>
        <w:t>3GPP System</w:t>
      </w:r>
      <w:r w:rsidRPr="008F0F4C">
        <w:t xml:space="preserve"> services. Example: a person using a </w:t>
      </w:r>
      <w:r w:rsidRPr="008F0F4C">
        <w:rPr>
          <w:snapToGrid w:val="0"/>
        </w:rPr>
        <w:t>3GPP System</w:t>
      </w:r>
      <w:r w:rsidRPr="008F0F4C">
        <w:t xml:space="preserve"> mobile station as a portable telephone.</w:t>
      </w:r>
    </w:p>
    <w:p w14:paraId="612A29DA" w14:textId="77777777" w:rsidR="003F7353" w:rsidRPr="008F0F4C" w:rsidRDefault="003F7353" w:rsidP="003F7353">
      <w:pPr>
        <w:rPr>
          <w:snapToGrid w:val="0"/>
        </w:rPr>
      </w:pPr>
      <w:r w:rsidRPr="008F0F4C">
        <w:rPr>
          <w:b/>
          <w:snapToGrid w:val="0"/>
        </w:rPr>
        <w:t>User-network interface:</w:t>
      </w:r>
      <w:r w:rsidRPr="008F0F4C">
        <w:rPr>
          <w:snapToGrid w:val="0"/>
        </w:rPr>
        <w:t xml:space="preserve"> The interface between the terminal equipment and a network termination at which interface the access protocols apply (source: </w:t>
      </w:r>
      <w:smartTag w:uri="urn:schemas-microsoft-com:office:smarttags" w:element="stockticker">
        <w:r w:rsidRPr="008F0F4C">
          <w:rPr>
            <w:snapToGrid w:val="0"/>
          </w:rPr>
          <w:t>ITU</w:t>
        </w:r>
      </w:smartTag>
      <w:r w:rsidRPr="008F0F4C">
        <w:rPr>
          <w:snapToGrid w:val="0"/>
        </w:rPr>
        <w:t>-T I.112).</w:t>
      </w:r>
    </w:p>
    <w:p w14:paraId="29948622" w14:textId="77777777" w:rsidR="003F7353" w:rsidRPr="008F0F4C" w:rsidRDefault="003F7353" w:rsidP="003F7353">
      <w:pPr>
        <w:rPr>
          <w:snapToGrid w:val="0"/>
        </w:rPr>
      </w:pPr>
      <w:r w:rsidRPr="008F0F4C">
        <w:rPr>
          <w:b/>
          <w:snapToGrid w:val="0"/>
        </w:rPr>
        <w:t>User-user protocol:</w:t>
      </w:r>
      <w:r w:rsidRPr="008F0F4C">
        <w:rPr>
          <w:snapToGrid w:val="0"/>
        </w:rPr>
        <w:t xml:space="preserve"> A protocol that is adopted between two or more users in order to ensure communication between them (source: </w:t>
      </w:r>
      <w:smartTag w:uri="urn:schemas-microsoft-com:office:smarttags" w:element="stockticker">
        <w:r w:rsidRPr="008F0F4C">
          <w:rPr>
            <w:snapToGrid w:val="0"/>
          </w:rPr>
          <w:t>ITU</w:t>
        </w:r>
      </w:smartTag>
      <w:r w:rsidRPr="008F0F4C">
        <w:rPr>
          <w:snapToGrid w:val="0"/>
        </w:rPr>
        <w:t>-T I.112).</w:t>
      </w:r>
    </w:p>
    <w:p w14:paraId="41EA9C72" w14:textId="77777777" w:rsidR="003F7353" w:rsidRPr="008F0F4C" w:rsidRDefault="003F7353" w:rsidP="003F7353">
      <w:pPr>
        <w:rPr>
          <w:snapToGrid w:val="0"/>
        </w:rPr>
      </w:pPr>
      <w:r w:rsidRPr="008F0F4C">
        <w:rPr>
          <w:b/>
          <w:snapToGrid w:val="0"/>
        </w:rPr>
        <w:t>User access or user network access:</w:t>
      </w:r>
      <w:r w:rsidRPr="008F0F4C">
        <w:rPr>
          <w:snapToGrid w:val="0"/>
        </w:rPr>
        <w:t xml:space="preserve"> The means by which a user is connected to a telecommunication network in order to use the services and/or facilities of that network (source: </w:t>
      </w:r>
      <w:smartTag w:uri="urn:schemas-microsoft-com:office:smarttags" w:element="stockticker">
        <w:r w:rsidRPr="008F0F4C">
          <w:rPr>
            <w:snapToGrid w:val="0"/>
          </w:rPr>
          <w:t>ITU</w:t>
        </w:r>
      </w:smartTag>
      <w:r w:rsidRPr="008F0F4C">
        <w:rPr>
          <w:snapToGrid w:val="0"/>
        </w:rPr>
        <w:t>-T I.112).</w:t>
      </w:r>
    </w:p>
    <w:p w14:paraId="60808FF0" w14:textId="77777777" w:rsidR="003F7353" w:rsidRPr="008F0F4C" w:rsidRDefault="003F7353" w:rsidP="003F7353">
      <w:pPr>
        <w:rPr>
          <w:b/>
          <w:snapToGrid w:val="0"/>
        </w:rPr>
      </w:pPr>
      <w:r w:rsidRPr="008F0F4C">
        <w:rPr>
          <w:b/>
          <w:snapToGrid w:val="0"/>
        </w:rPr>
        <w:t>User Equipment (UE):</w:t>
      </w:r>
      <w:r w:rsidRPr="008F0F4C">
        <w:rPr>
          <w:snapToGrid w:val="0"/>
        </w:rPr>
        <w:t xml:space="preserve"> Allows a user access to network services. For the purpose of 3GPP specifications the interface between the UE and the network is the radio interface. A User Equipment can be subdivided into a number of domains, the domains being separated by reference points. Currently the User Equipment is subdivided into the UICC domain and the ME Domain. The ME Domain can further be subdivided into one or more Mobile Termination (MT) and Terminal Equipment (TE) components showing the connectivity between multiple functional groups. </w:t>
      </w:r>
    </w:p>
    <w:p w14:paraId="3F1ED1D0" w14:textId="77777777" w:rsidR="003F7353" w:rsidRPr="008F0F4C" w:rsidRDefault="003F7353" w:rsidP="003F7353">
      <w:pPr>
        <w:rPr>
          <w:b/>
          <w:color w:val="000000"/>
        </w:rPr>
      </w:pPr>
      <w:r w:rsidRPr="008F0F4C">
        <w:t>In the context of Fixed Broadband Access to IMS, TISPAN defines the term UE in ETSI TR180 000 [5].</w:t>
      </w:r>
    </w:p>
    <w:p w14:paraId="1C63FA6C" w14:textId="77777777" w:rsidR="003F7353" w:rsidRPr="008F0F4C" w:rsidRDefault="003F7353" w:rsidP="003F7353">
      <w:pPr>
        <w:rPr>
          <w:snapToGrid w:val="0"/>
          <w:color w:val="000000"/>
        </w:rPr>
      </w:pPr>
      <w:r w:rsidRPr="008F0F4C">
        <w:rPr>
          <w:b/>
          <w:snapToGrid w:val="0"/>
          <w:color w:val="000000"/>
        </w:rPr>
        <w:t>User Interface Profile</w:t>
      </w:r>
      <w:r w:rsidRPr="008F0F4C">
        <w:rPr>
          <w:b/>
          <w:snapToGrid w:val="0"/>
        </w:rPr>
        <w:t>:</w:t>
      </w:r>
      <w:r w:rsidRPr="008F0F4C">
        <w:rPr>
          <w:b/>
          <w:snapToGrid w:val="0"/>
          <w:color w:val="000000"/>
        </w:rPr>
        <w:t xml:space="preserve"> </w:t>
      </w:r>
      <w:r w:rsidRPr="008F0F4C">
        <w:rPr>
          <w:snapToGrid w:val="0"/>
          <w:color w:val="000000"/>
        </w:rPr>
        <w:t>Contains information to present the personalised user interface within the capabilities of the terminal and serving network.</w:t>
      </w:r>
    </w:p>
    <w:p w14:paraId="428ABD41" w14:textId="77777777" w:rsidR="003F7353" w:rsidRPr="008F0F4C" w:rsidRDefault="003F7353" w:rsidP="003F7353">
      <w:pPr>
        <w:rPr>
          <w:snapToGrid w:val="0"/>
          <w:color w:val="000000"/>
        </w:rPr>
      </w:pPr>
      <w:r w:rsidRPr="008F0F4C">
        <w:rPr>
          <w:b/>
          <w:snapToGrid w:val="0"/>
          <w:color w:val="000000"/>
        </w:rPr>
        <w:t>User Services Profile</w:t>
      </w:r>
      <w:r w:rsidRPr="008F0F4C">
        <w:rPr>
          <w:b/>
          <w:snapToGrid w:val="0"/>
        </w:rPr>
        <w:t>:</w:t>
      </w:r>
      <w:r w:rsidRPr="008F0F4C">
        <w:rPr>
          <w:b/>
          <w:snapToGrid w:val="0"/>
          <w:color w:val="000000"/>
        </w:rPr>
        <w:t xml:space="preserve"> </w:t>
      </w:r>
      <w:r w:rsidRPr="008F0F4C">
        <w:rPr>
          <w:snapToGrid w:val="0"/>
          <w:color w:val="000000"/>
        </w:rPr>
        <w:t>Contains identification of subscriber services, their status and reference to service preferences.</w:t>
      </w:r>
    </w:p>
    <w:p w14:paraId="5F8B2D0B" w14:textId="77777777" w:rsidR="003F7353" w:rsidRPr="008F0F4C" w:rsidRDefault="003F7353" w:rsidP="003F7353">
      <w:pPr>
        <w:rPr>
          <w:snapToGrid w:val="0"/>
        </w:rPr>
      </w:pPr>
      <w:r w:rsidRPr="008F0F4C">
        <w:rPr>
          <w:b/>
          <w:snapToGrid w:val="0"/>
        </w:rPr>
        <w:t>UTRA Radio access mode:</w:t>
      </w:r>
      <w:r w:rsidRPr="008F0F4C">
        <w:rPr>
          <w:snapToGrid w:val="0"/>
        </w:rPr>
        <w:t xml:space="preserve"> the selected UTRA radio access mode ie UTRA-FDD;UTRA-TDD. </w:t>
      </w:r>
    </w:p>
    <w:p w14:paraId="794BF54E" w14:textId="77777777" w:rsidR="003F7353" w:rsidRPr="008F0F4C" w:rsidRDefault="003F7353" w:rsidP="003F7353">
      <w:pPr>
        <w:rPr>
          <w:b/>
        </w:rPr>
      </w:pPr>
      <w:r w:rsidRPr="008F0F4C">
        <w:rPr>
          <w:b/>
        </w:rPr>
        <w:t>UTRA-NTDD:</w:t>
      </w:r>
      <w:r w:rsidRPr="008F0F4C">
        <w:t xml:space="preserve"> Time Division Duplex UTRA access mode 1.28 Mcps option</w:t>
      </w:r>
    </w:p>
    <w:p w14:paraId="720EAA44" w14:textId="77777777" w:rsidR="003F7353" w:rsidRPr="008F0F4C" w:rsidRDefault="003F7353" w:rsidP="003F7353">
      <w:r w:rsidRPr="008F0F4C">
        <w:rPr>
          <w:b/>
        </w:rPr>
        <w:t>UTRA-TDD:</w:t>
      </w:r>
      <w:r w:rsidRPr="008F0F4C">
        <w:tab/>
        <w:t>Time Division Duplex UTRA Radio access mode (Includes UTRA-NTDD and UTRA-WTDD)</w:t>
      </w:r>
    </w:p>
    <w:p w14:paraId="37A6F980" w14:textId="77777777" w:rsidR="003F7353" w:rsidRPr="008F0F4C" w:rsidRDefault="003F7353" w:rsidP="003F7353">
      <w:pPr>
        <w:rPr>
          <w:snapToGrid w:val="0"/>
        </w:rPr>
      </w:pPr>
      <w:r w:rsidRPr="008F0F4C">
        <w:rPr>
          <w:b/>
        </w:rPr>
        <w:t>UTRA-WTDD</w:t>
      </w:r>
      <w:r w:rsidRPr="008F0F4C">
        <w:t>: Time Division Duplex UTRA access mode 3.84 Mcps option</w:t>
      </w:r>
    </w:p>
    <w:p w14:paraId="1BBE74A6" w14:textId="77777777" w:rsidR="003F7353" w:rsidRPr="008F0F4C" w:rsidRDefault="003F7353" w:rsidP="003F7353">
      <w:r w:rsidRPr="008F0F4C">
        <w:rPr>
          <w:b/>
        </w:rPr>
        <w:t xml:space="preserve">UTRAN access point: </w:t>
      </w:r>
      <w:r w:rsidRPr="008F0F4C">
        <w:t>A conceptual point within the UTRAN performing radio transmission and reception. A UTRAN access point is associated with one specific cell, i.e. there exists one UTRAN access point for each cell. It is the UTRAN-side end point of a radio link.</w:t>
      </w:r>
    </w:p>
    <w:p w14:paraId="748DD347" w14:textId="77777777" w:rsidR="003F7353" w:rsidRPr="008F0F4C" w:rsidRDefault="003F7353" w:rsidP="003F7353">
      <w:r w:rsidRPr="008F0F4C">
        <w:rPr>
          <w:b/>
        </w:rPr>
        <w:t xml:space="preserve">UTRAN Registration Area: </w:t>
      </w:r>
      <w:r w:rsidRPr="008F0F4C">
        <w:t>The UTRAN Registration Area is an area covered by a number of cells. The URA is only internally known in the UTRAN.</w:t>
      </w:r>
    </w:p>
    <w:p w14:paraId="7FEF35DD" w14:textId="77777777" w:rsidR="003F7353" w:rsidRPr="008F0F4C" w:rsidRDefault="003F7353" w:rsidP="003F7353">
      <w:pPr>
        <w:rPr>
          <w:b/>
        </w:rPr>
      </w:pPr>
      <w:r w:rsidRPr="008F0F4C">
        <w:rPr>
          <w:b/>
        </w:rPr>
        <w:t xml:space="preserve">UTRAN Radio Network Temporary Identifier: </w:t>
      </w:r>
      <w:r w:rsidRPr="008F0F4C">
        <w:t xml:space="preserve">The </w:t>
      </w:r>
      <w:r w:rsidRPr="008F0F4C">
        <w:rPr>
          <w:b/>
        </w:rPr>
        <w:t xml:space="preserve"> </w:t>
      </w:r>
      <w:r w:rsidRPr="008F0F4C">
        <w:t xml:space="preserve">U-RNTI is a unique UE identifier that consists of two parts, an SRNC identifier and a C-RNTI. U-RNTI is allocated to an UE having a </w:t>
      </w:r>
      <w:smartTag w:uri="urn:schemas-microsoft-com:office:smarttags" w:element="stockticker">
        <w:r w:rsidRPr="008F0F4C">
          <w:t>RRC</w:t>
        </w:r>
      </w:smartTag>
      <w:r w:rsidRPr="008F0F4C">
        <w:t xml:space="preserve"> connection. It identifies the UE within UTRAN and is used as an UE identifier in cell update, URA update, </w:t>
      </w:r>
      <w:smartTag w:uri="urn:schemas-microsoft-com:office:smarttags" w:element="stockticker">
        <w:r w:rsidRPr="008F0F4C">
          <w:t>RRC</w:t>
        </w:r>
      </w:smartTag>
      <w:r w:rsidRPr="008F0F4C">
        <w:t xml:space="preserve"> connection reestablishment and (UTRAN originated) paging messages and associated responses on the radio interface.</w:t>
      </w:r>
    </w:p>
    <w:p w14:paraId="16F24EDB" w14:textId="77777777" w:rsidR="003F7353" w:rsidRPr="008F0F4C" w:rsidRDefault="003F7353" w:rsidP="003F7353">
      <w:r w:rsidRPr="008F0F4C">
        <w:rPr>
          <w:b/>
        </w:rPr>
        <w:t>User Profile:</w:t>
      </w:r>
      <w:r w:rsidRPr="008F0F4C">
        <w:t xml:space="preserve"> Is the set of information necessary to provide a user with a consistent, personalised service environment, irrespective of the user</w:t>
      </w:r>
      <w:r w:rsidR="00086708" w:rsidRPr="008F0F4C">
        <w:t>'</w:t>
      </w:r>
      <w:r w:rsidRPr="008F0F4C">
        <w:t>s location or the terminal used (within the limitations of the terminal and the serving network).</w:t>
      </w:r>
    </w:p>
    <w:p w14:paraId="68C7ECDD" w14:textId="77777777" w:rsidR="003F7353" w:rsidRPr="008F0F4C" w:rsidRDefault="003F7353" w:rsidP="003F7353">
      <w:r w:rsidRPr="008F0F4C">
        <w:rPr>
          <w:b/>
        </w:rPr>
        <w:t xml:space="preserve">Uu: </w:t>
      </w:r>
      <w:r w:rsidRPr="008F0F4C">
        <w:t>The Radio interface between UTRAN and the User Equipment.</w:t>
      </w:r>
    </w:p>
    <w:p w14:paraId="58D6DB29" w14:textId="77777777" w:rsidR="003F7353" w:rsidRPr="008F0F4C" w:rsidRDefault="003F7353" w:rsidP="003F7353">
      <w:pPr>
        <w:pStyle w:val="Heading2"/>
      </w:pPr>
      <w:bookmarkStart w:id="59" w:name="_Toc11152837"/>
      <w:bookmarkStart w:id="60" w:name="_Toc90991637"/>
      <w:r w:rsidRPr="008F0F4C">
        <w:t>V</w:t>
      </w:r>
      <w:bookmarkEnd w:id="59"/>
      <w:bookmarkEnd w:id="60"/>
    </w:p>
    <w:p w14:paraId="45A29DEB" w14:textId="77777777" w:rsidR="003F7353" w:rsidRPr="008F0F4C" w:rsidRDefault="003F7353" w:rsidP="003F7353">
      <w:r w:rsidRPr="008F0F4C">
        <w:rPr>
          <w:b/>
        </w:rPr>
        <w:t>Value Added Service Provider:</w:t>
      </w:r>
      <w:r w:rsidRPr="008F0F4C">
        <w:t xml:space="preserve"> Provides services other than basic telecommunications service for which additional charges may be incurred.</w:t>
      </w:r>
    </w:p>
    <w:p w14:paraId="0A911B0A" w14:textId="77777777" w:rsidR="003F7353" w:rsidRPr="008F0F4C" w:rsidRDefault="003F7353" w:rsidP="003F7353">
      <w:r w:rsidRPr="008F0F4C">
        <w:rPr>
          <w:b/>
        </w:rPr>
        <w:t>Variable bit rate service:</w:t>
      </w:r>
      <w:r w:rsidRPr="008F0F4C">
        <w:t xml:space="preserve"> A type of telecommunication service characterised by a service bit rate specified by statistically expressed parameters which allow the bit rate to vary within defined limits (source: </w:t>
      </w:r>
      <w:smartTag w:uri="urn:schemas-microsoft-com:office:smarttags" w:element="stockticker">
        <w:r w:rsidRPr="008F0F4C">
          <w:t>ITU</w:t>
        </w:r>
      </w:smartTag>
      <w:r w:rsidRPr="008F0F4C">
        <w:t>-T I.113).</w:t>
      </w:r>
    </w:p>
    <w:p w14:paraId="7BC6F9DD" w14:textId="77777777" w:rsidR="003F7353" w:rsidRPr="008F0F4C" w:rsidRDefault="003F7353" w:rsidP="003F7353">
      <w:r w:rsidRPr="008F0F4C">
        <w:rPr>
          <w:b/>
        </w:rPr>
        <w:t>Virtual Home Environment:</w:t>
      </w:r>
      <w:r w:rsidRPr="008F0F4C">
        <w:t xml:space="preserve"> A concept for personal service environment portability across network boundaries and between terminals. </w:t>
      </w:r>
    </w:p>
    <w:p w14:paraId="1B6C8C12" w14:textId="77777777" w:rsidR="003F7353" w:rsidRPr="008F0F4C" w:rsidRDefault="003F7353" w:rsidP="003F7353">
      <w:pPr>
        <w:rPr>
          <w:b/>
        </w:rPr>
      </w:pPr>
      <w:r w:rsidRPr="008F0F4C">
        <w:rPr>
          <w:b/>
        </w:rPr>
        <w:t xml:space="preserve">Virtual Machine: </w:t>
      </w:r>
      <w:r w:rsidRPr="008F0F4C">
        <w:rPr>
          <w:bCs/>
        </w:rPr>
        <w:t>A software program that simulates a hypothetical computer central processing unit.  The programs executed by a virtual machine are represented as byte codes, which are primitive operations for this hypothetical computer</w:t>
      </w:r>
      <w:r w:rsidRPr="008F0F4C">
        <w:t>.</w:t>
      </w:r>
    </w:p>
    <w:p w14:paraId="2E4660E3" w14:textId="77777777" w:rsidR="003F7353" w:rsidRPr="008F0F4C" w:rsidRDefault="003F7353" w:rsidP="003F7353">
      <w:pPr>
        <w:rPr>
          <w:b/>
        </w:rPr>
      </w:pPr>
      <w:r w:rsidRPr="008F0F4C">
        <w:rPr>
          <w:b/>
        </w:rPr>
        <w:t>Visited PLMN:</w:t>
      </w:r>
      <w:r w:rsidRPr="008F0F4C">
        <w:t xml:space="preserve"> This is a PLMN different from the HPLMN (if the EHPLMN list is not present or is empty) or different from an EHPLMN (if the EHPLMN list is present).</w:t>
      </w:r>
    </w:p>
    <w:p w14:paraId="5CFFAFD7" w14:textId="77777777" w:rsidR="003F7353" w:rsidRPr="008F0F4C" w:rsidRDefault="003F7353" w:rsidP="003F7353">
      <w:r w:rsidRPr="008F0F4C">
        <w:rPr>
          <w:b/>
        </w:rPr>
        <w:t xml:space="preserve">Visited PLMN of home country: </w:t>
      </w:r>
      <w:r w:rsidRPr="008F0F4C">
        <w:t xml:space="preserve">This is a Visited PLMN where the </w:t>
      </w:r>
      <w:smartTag w:uri="urn:schemas-microsoft-com:office:smarttags" w:element="stockticker">
        <w:r w:rsidRPr="008F0F4C">
          <w:t>MCC</w:t>
        </w:r>
      </w:smartTag>
      <w:r w:rsidRPr="008F0F4C">
        <w:t xml:space="preserve"> part of the PLMN identity is the same as the </w:t>
      </w:r>
      <w:smartTag w:uri="urn:schemas-microsoft-com:office:smarttags" w:element="stockticker">
        <w:r w:rsidRPr="008F0F4C">
          <w:t>MCC</w:t>
        </w:r>
      </w:smartTag>
      <w:r w:rsidRPr="008F0F4C">
        <w:t xml:space="preserve"> of the </w:t>
      </w:r>
      <w:smartTag w:uri="urn:schemas-microsoft-com:office:smarttags" w:element="stockticker">
        <w:r w:rsidRPr="008F0F4C">
          <w:t>IMSI</w:t>
        </w:r>
      </w:smartTag>
      <w:r w:rsidRPr="008F0F4C">
        <w:t>.</w:t>
      </w:r>
    </w:p>
    <w:p w14:paraId="5809C0F7" w14:textId="77777777" w:rsidR="003F7353" w:rsidRPr="008F0F4C" w:rsidRDefault="003F7353" w:rsidP="003F7353">
      <w:pPr>
        <w:pStyle w:val="Heading2"/>
      </w:pPr>
      <w:bookmarkStart w:id="61" w:name="_Toc11152838"/>
      <w:bookmarkStart w:id="62" w:name="_Toc90991638"/>
      <w:r w:rsidRPr="008F0F4C">
        <w:t>W</w:t>
      </w:r>
      <w:bookmarkEnd w:id="61"/>
      <w:bookmarkEnd w:id="62"/>
    </w:p>
    <w:p w14:paraId="093CB939" w14:textId="77777777" w:rsidR="003F7353" w:rsidRPr="008F0F4C" w:rsidRDefault="003F7353" w:rsidP="003F7353">
      <w:r w:rsidRPr="008F0F4C">
        <w:rPr>
          <w:b/>
        </w:rPr>
        <w:t>WTDD</w:t>
      </w:r>
      <w:r w:rsidRPr="008F0F4C">
        <w:t xml:space="preserve">: Wide TDD – the 3.84 Mcps chip rate UTRA-TDD option. </w:t>
      </w:r>
    </w:p>
    <w:p w14:paraId="799A6BFD" w14:textId="77777777" w:rsidR="003F7353" w:rsidRPr="008F0F4C" w:rsidRDefault="003F7353" w:rsidP="003F7353">
      <w:r w:rsidRPr="008F0F4C">
        <w:rPr>
          <w:b/>
        </w:rPr>
        <w:t>WLAN UE: WLAN User Equipment:</w:t>
      </w:r>
      <w:r w:rsidRPr="008F0F4C">
        <w:t xml:space="preserve"> – a UE (equipped with UICC card including (U)</w:t>
      </w:r>
      <w:smartTag w:uri="urn:schemas-microsoft-com:office:smarttags" w:element="stockticker">
        <w:r w:rsidRPr="008F0F4C">
          <w:t>SIM</w:t>
        </w:r>
      </w:smartTag>
      <w:r w:rsidRPr="008F0F4C">
        <w:t xml:space="preserve">) utilized by a subscriber capable of accessing a WLAN network. A WLAN UE may include entities whose configuration, operation and software environment are not under the exclusive control of the 3GPP system operator, such as a laptop computer or </w:t>
      </w:r>
      <w:smartTag w:uri="urn:schemas-microsoft-com:office:smarttags" w:element="stockticker">
        <w:r w:rsidRPr="008F0F4C">
          <w:t>PDA</w:t>
        </w:r>
      </w:smartTag>
      <w:r w:rsidRPr="008F0F4C">
        <w:t xml:space="preserve"> with a WLAN card, UICC card reader and suitable software applications.</w:t>
      </w:r>
    </w:p>
    <w:p w14:paraId="342DB02A" w14:textId="77777777" w:rsidR="003F7353" w:rsidRPr="008F0F4C" w:rsidRDefault="003F7353" w:rsidP="003F7353"/>
    <w:p w14:paraId="57CBFA6C" w14:textId="77777777" w:rsidR="003F7353" w:rsidRPr="00C12DFE" w:rsidRDefault="003F7353" w:rsidP="003F7353">
      <w:pPr>
        <w:pStyle w:val="Heading2"/>
        <w:rPr>
          <w:lang w:val="fr-FR"/>
        </w:rPr>
      </w:pPr>
      <w:bookmarkStart w:id="63" w:name="_Toc11152839"/>
      <w:bookmarkStart w:id="64" w:name="_Toc90991639"/>
      <w:r w:rsidRPr="00C12DFE">
        <w:rPr>
          <w:lang w:val="fr-FR"/>
        </w:rPr>
        <w:t>X</w:t>
      </w:r>
      <w:bookmarkEnd w:id="63"/>
      <w:bookmarkEnd w:id="64"/>
    </w:p>
    <w:p w14:paraId="4752DFCB" w14:textId="77777777" w:rsidR="003F7353" w:rsidRPr="00C12DFE" w:rsidRDefault="003F7353" w:rsidP="003F7353">
      <w:pPr>
        <w:rPr>
          <w:lang w:val="fr-FR"/>
        </w:rPr>
      </w:pPr>
      <w:r w:rsidRPr="00C12DFE">
        <w:rPr>
          <w:lang w:val="fr-FR"/>
        </w:rPr>
        <w:t>&lt;void&gt;</w:t>
      </w:r>
    </w:p>
    <w:p w14:paraId="5160516D" w14:textId="77777777" w:rsidR="003F7353" w:rsidRPr="00C12DFE" w:rsidRDefault="003F7353" w:rsidP="003F7353">
      <w:pPr>
        <w:pStyle w:val="Heading2"/>
        <w:rPr>
          <w:lang w:val="fr-FR"/>
        </w:rPr>
      </w:pPr>
      <w:bookmarkStart w:id="65" w:name="_Toc11152840"/>
      <w:bookmarkStart w:id="66" w:name="_Toc90991640"/>
      <w:r w:rsidRPr="00C12DFE">
        <w:rPr>
          <w:lang w:val="fr-FR"/>
        </w:rPr>
        <w:t>Y</w:t>
      </w:r>
      <w:bookmarkEnd w:id="65"/>
      <w:bookmarkEnd w:id="66"/>
    </w:p>
    <w:p w14:paraId="7720A4E7" w14:textId="77777777" w:rsidR="003F7353" w:rsidRPr="00C12DFE" w:rsidRDefault="003F7353" w:rsidP="003F7353">
      <w:pPr>
        <w:rPr>
          <w:lang w:val="fr-FR"/>
        </w:rPr>
      </w:pPr>
      <w:r w:rsidRPr="00C12DFE">
        <w:rPr>
          <w:lang w:val="fr-FR"/>
        </w:rPr>
        <w:t>&lt;void&gt;</w:t>
      </w:r>
    </w:p>
    <w:p w14:paraId="3A6317BF" w14:textId="77777777" w:rsidR="003F7353" w:rsidRPr="00C12DFE" w:rsidRDefault="003F7353" w:rsidP="003F7353">
      <w:pPr>
        <w:pStyle w:val="Heading2"/>
        <w:rPr>
          <w:lang w:val="fr-FR"/>
        </w:rPr>
      </w:pPr>
      <w:bookmarkStart w:id="67" w:name="_Toc11152841"/>
      <w:bookmarkStart w:id="68" w:name="_Toc90991641"/>
      <w:r w:rsidRPr="00C12DFE">
        <w:rPr>
          <w:lang w:val="fr-FR"/>
        </w:rPr>
        <w:t>Z</w:t>
      </w:r>
      <w:bookmarkEnd w:id="67"/>
      <w:bookmarkEnd w:id="68"/>
    </w:p>
    <w:p w14:paraId="0692CE89" w14:textId="77777777" w:rsidR="003F7353" w:rsidRPr="00C12DFE" w:rsidRDefault="003F7353" w:rsidP="003F7353">
      <w:pPr>
        <w:rPr>
          <w:lang w:val="fr-FR"/>
        </w:rPr>
      </w:pPr>
      <w:r w:rsidRPr="00C12DFE">
        <w:rPr>
          <w:lang w:val="fr-FR"/>
        </w:rPr>
        <w:t>&lt;void&gt;</w:t>
      </w:r>
    </w:p>
    <w:p w14:paraId="490A1092" w14:textId="77777777" w:rsidR="003F7353" w:rsidRPr="00C12DFE" w:rsidRDefault="003F7353" w:rsidP="003F7353">
      <w:pPr>
        <w:rPr>
          <w:lang w:val="fr-FR"/>
        </w:rPr>
      </w:pPr>
    </w:p>
    <w:p w14:paraId="222A90BA" w14:textId="77777777" w:rsidR="003F7353" w:rsidRPr="00941ABA" w:rsidRDefault="003F7353" w:rsidP="003F7353">
      <w:pPr>
        <w:pStyle w:val="Heading1"/>
      </w:pPr>
      <w:bookmarkStart w:id="69" w:name="_Toc11152842"/>
      <w:bookmarkStart w:id="70" w:name="_Toc90991642"/>
      <w:r w:rsidRPr="00941ABA">
        <w:t>4</w:t>
      </w:r>
      <w:r w:rsidRPr="00941ABA">
        <w:tab/>
        <w:t>Abbreviations</w:t>
      </w:r>
      <w:bookmarkEnd w:id="69"/>
      <w:bookmarkEnd w:id="70"/>
    </w:p>
    <w:p w14:paraId="55FEE152" w14:textId="77777777" w:rsidR="003F7353" w:rsidRPr="008F0F4C" w:rsidRDefault="003F7353" w:rsidP="003F7353">
      <w:pPr>
        <w:pStyle w:val="Heading2"/>
      </w:pPr>
      <w:bookmarkStart w:id="71" w:name="_Toc11152843"/>
      <w:bookmarkStart w:id="72" w:name="_Toc90991643"/>
      <w:r w:rsidRPr="008F0F4C">
        <w:t>0-9</w:t>
      </w:r>
      <w:bookmarkEnd w:id="71"/>
      <w:bookmarkEnd w:id="72"/>
    </w:p>
    <w:p w14:paraId="2E16F802" w14:textId="77777777" w:rsidR="003F7353" w:rsidRPr="008F0F4C" w:rsidRDefault="003F7353" w:rsidP="003F7353">
      <w:pPr>
        <w:pStyle w:val="EW"/>
      </w:pPr>
      <w:r w:rsidRPr="008F0F4C">
        <w:t>1x RTT</w:t>
      </w:r>
      <w:r w:rsidRPr="008F0F4C">
        <w:tab/>
        <w:t>CDMA2000 1x Radio Transmission Technology</w:t>
      </w:r>
    </w:p>
    <w:p w14:paraId="423529D0" w14:textId="77777777" w:rsidR="003F7353" w:rsidRPr="008F0F4C" w:rsidRDefault="003F7353" w:rsidP="003F7353">
      <w:pPr>
        <w:pStyle w:val="EW"/>
      </w:pPr>
      <w:r w:rsidRPr="008F0F4C">
        <w:t>2G</w:t>
      </w:r>
      <w:r w:rsidRPr="008F0F4C">
        <w:tab/>
        <w:t>2</w:t>
      </w:r>
      <w:r w:rsidRPr="008F0F4C">
        <w:rPr>
          <w:vertAlign w:val="superscript"/>
        </w:rPr>
        <w:t>nd</w:t>
      </w:r>
      <w:r w:rsidRPr="008F0F4C">
        <w:t xml:space="preserve"> Generation</w:t>
      </w:r>
    </w:p>
    <w:p w14:paraId="0C91D62D" w14:textId="77777777" w:rsidR="005E47D2" w:rsidRPr="008F0F4C" w:rsidRDefault="005E47D2" w:rsidP="003F7353">
      <w:pPr>
        <w:pStyle w:val="EW"/>
      </w:pPr>
      <w:r w:rsidRPr="008F0F4C">
        <w:t>3D</w:t>
      </w:r>
      <w:r w:rsidRPr="008F0F4C">
        <w:tab/>
        <w:t>Three Dimensional</w:t>
      </w:r>
    </w:p>
    <w:p w14:paraId="51D22602" w14:textId="77777777" w:rsidR="003F7353" w:rsidRPr="008F0F4C" w:rsidRDefault="003F7353" w:rsidP="003F7353">
      <w:pPr>
        <w:pStyle w:val="EW"/>
      </w:pPr>
      <w:r w:rsidRPr="008F0F4C">
        <w:t>3G</w:t>
      </w:r>
      <w:r w:rsidRPr="008F0F4C">
        <w:tab/>
        <w:t>3</w:t>
      </w:r>
      <w:r w:rsidRPr="008F0F4C">
        <w:rPr>
          <w:vertAlign w:val="superscript"/>
        </w:rPr>
        <w:t>rd</w:t>
      </w:r>
      <w:r w:rsidRPr="008F0F4C">
        <w:t xml:space="preserve"> Generation</w:t>
      </w:r>
    </w:p>
    <w:p w14:paraId="0608F445" w14:textId="77777777" w:rsidR="003F7353" w:rsidRPr="008F0F4C" w:rsidRDefault="003F7353" w:rsidP="003F7353">
      <w:pPr>
        <w:pStyle w:val="EW"/>
      </w:pPr>
      <w:r w:rsidRPr="008F0F4C">
        <w:t>3GPP</w:t>
      </w:r>
      <w:r w:rsidRPr="008F0F4C">
        <w:tab/>
        <w:t>Third Generation Partnership Project</w:t>
      </w:r>
    </w:p>
    <w:p w14:paraId="208FB0DE" w14:textId="77777777" w:rsidR="005E47D2" w:rsidRPr="008F0F4C" w:rsidRDefault="005E47D2" w:rsidP="003F7353">
      <w:pPr>
        <w:pStyle w:val="EW"/>
      </w:pPr>
      <w:r w:rsidRPr="008F0F4C">
        <w:t>5G</w:t>
      </w:r>
      <w:r w:rsidRPr="008F0F4C">
        <w:tab/>
        <w:t>5</w:t>
      </w:r>
      <w:r w:rsidRPr="008F0F4C">
        <w:rPr>
          <w:vertAlign w:val="superscript"/>
        </w:rPr>
        <w:t>th</w:t>
      </w:r>
      <w:r w:rsidRPr="00941ABA">
        <w:t xml:space="preserve"> </w:t>
      </w:r>
      <w:r w:rsidRPr="008F0F4C">
        <w:t>Generation</w:t>
      </w:r>
    </w:p>
    <w:p w14:paraId="4380F829" w14:textId="77777777" w:rsidR="009C74A1" w:rsidRPr="008F0F4C" w:rsidRDefault="009C74A1" w:rsidP="009C74A1">
      <w:pPr>
        <w:pStyle w:val="EW"/>
      </w:pPr>
      <w:r w:rsidRPr="008F0F4C">
        <w:t>5GC</w:t>
      </w:r>
      <w:r w:rsidRPr="008F0F4C">
        <w:tab/>
      </w:r>
      <w:r w:rsidRPr="00941ABA">
        <w:t>Fifth Generation Core ne</w:t>
      </w:r>
      <w:r w:rsidRPr="008F0F4C">
        <w:t>twork</w:t>
      </w:r>
    </w:p>
    <w:p w14:paraId="45BD099F" w14:textId="77777777" w:rsidR="005E47D2" w:rsidRPr="00941ABA" w:rsidRDefault="005E47D2" w:rsidP="009C74A1">
      <w:pPr>
        <w:pStyle w:val="EW"/>
      </w:pPr>
      <w:r w:rsidRPr="008F0F4C">
        <w:t>5GS</w:t>
      </w:r>
      <w:r w:rsidRPr="008F0F4C">
        <w:tab/>
        <w:t>5G System</w:t>
      </w:r>
    </w:p>
    <w:p w14:paraId="0026F29B" w14:textId="77777777" w:rsidR="003F7353" w:rsidRPr="008F0F4C" w:rsidRDefault="003F7353" w:rsidP="003F7353">
      <w:pPr>
        <w:pStyle w:val="EW"/>
      </w:pPr>
      <w:r w:rsidRPr="008F0F4C">
        <w:t>8-PSK</w:t>
      </w:r>
      <w:r w:rsidRPr="008F0F4C">
        <w:tab/>
        <w:t>8-state Phase Shift Keying</w:t>
      </w:r>
    </w:p>
    <w:p w14:paraId="7135CF9D" w14:textId="77777777" w:rsidR="003F7353" w:rsidRPr="008F0F4C" w:rsidRDefault="003F7353" w:rsidP="003F7353">
      <w:pPr>
        <w:pStyle w:val="EW"/>
      </w:pPr>
    </w:p>
    <w:p w14:paraId="386AB9CA" w14:textId="77777777" w:rsidR="003F7353" w:rsidRPr="008F0F4C" w:rsidRDefault="003F7353" w:rsidP="003F7353">
      <w:pPr>
        <w:pStyle w:val="Heading2"/>
      </w:pPr>
      <w:bookmarkStart w:id="73" w:name="_Toc11152844"/>
      <w:bookmarkStart w:id="74" w:name="_Toc90991644"/>
      <w:r w:rsidRPr="008F0F4C">
        <w:t>A</w:t>
      </w:r>
      <w:bookmarkEnd w:id="73"/>
      <w:bookmarkEnd w:id="74"/>
    </w:p>
    <w:p w14:paraId="71665711" w14:textId="77777777" w:rsidR="003F7353" w:rsidRPr="008F0F4C" w:rsidRDefault="003F7353" w:rsidP="003F7353">
      <w:pPr>
        <w:pStyle w:val="EW"/>
      </w:pPr>
      <w:r w:rsidRPr="008F0F4C">
        <w:t>A-SGW</w:t>
      </w:r>
      <w:r w:rsidRPr="008F0F4C">
        <w:tab/>
        <w:t>Access Signalling Gateway</w:t>
      </w:r>
    </w:p>
    <w:p w14:paraId="7E271B76" w14:textId="77777777" w:rsidR="003F7353" w:rsidRPr="008F0F4C" w:rsidRDefault="003F7353" w:rsidP="003F7353">
      <w:pPr>
        <w:pStyle w:val="EW"/>
      </w:pPr>
      <w:r w:rsidRPr="008F0F4C">
        <w:t>A3</w:t>
      </w:r>
      <w:r w:rsidRPr="008F0F4C">
        <w:tab/>
        <w:t>Authentication algorithm A3</w:t>
      </w:r>
    </w:p>
    <w:p w14:paraId="3D557A79" w14:textId="77777777" w:rsidR="003F7353" w:rsidRPr="008F0F4C" w:rsidRDefault="003F7353" w:rsidP="003F7353">
      <w:pPr>
        <w:pStyle w:val="EW"/>
      </w:pPr>
      <w:r w:rsidRPr="008F0F4C">
        <w:t>A38</w:t>
      </w:r>
      <w:r w:rsidRPr="008F0F4C">
        <w:tab/>
        <w:t>A single algorithm performing the functions of A3 and A8</w:t>
      </w:r>
    </w:p>
    <w:p w14:paraId="1348507F" w14:textId="77777777" w:rsidR="003F7353" w:rsidRPr="008F0F4C" w:rsidRDefault="003F7353" w:rsidP="003F7353">
      <w:pPr>
        <w:pStyle w:val="EW"/>
      </w:pPr>
      <w:r w:rsidRPr="008F0F4C">
        <w:t>A5/1</w:t>
      </w:r>
      <w:r w:rsidRPr="008F0F4C">
        <w:tab/>
        <w:t>Encryption algorithm A5/1</w:t>
      </w:r>
    </w:p>
    <w:p w14:paraId="5844D820" w14:textId="77777777" w:rsidR="003F7353" w:rsidRPr="008F0F4C" w:rsidRDefault="003F7353" w:rsidP="003F7353">
      <w:pPr>
        <w:pStyle w:val="EW"/>
      </w:pPr>
      <w:r w:rsidRPr="008F0F4C">
        <w:t>A5/2</w:t>
      </w:r>
      <w:r w:rsidRPr="008F0F4C">
        <w:tab/>
        <w:t>Encryption algorithm A5/2</w:t>
      </w:r>
    </w:p>
    <w:p w14:paraId="6424221C" w14:textId="77777777" w:rsidR="003F7353" w:rsidRPr="008F0F4C" w:rsidRDefault="003F7353" w:rsidP="003F7353">
      <w:pPr>
        <w:pStyle w:val="EW"/>
      </w:pPr>
      <w:r w:rsidRPr="008F0F4C">
        <w:t>A5/X</w:t>
      </w:r>
      <w:r w:rsidRPr="008F0F4C">
        <w:tab/>
        <w:t>Encryption algorithm A5/0-7</w:t>
      </w:r>
    </w:p>
    <w:p w14:paraId="593D67E2" w14:textId="77777777" w:rsidR="003F7353" w:rsidRPr="00941ABA" w:rsidRDefault="003F7353" w:rsidP="003F7353">
      <w:pPr>
        <w:pStyle w:val="EW"/>
      </w:pPr>
      <w:r w:rsidRPr="00941ABA">
        <w:t>A8</w:t>
      </w:r>
      <w:r w:rsidRPr="00941ABA">
        <w:tab/>
        <w:t>Ciphering key generating algorithm A8</w:t>
      </w:r>
    </w:p>
    <w:p w14:paraId="23C72F88" w14:textId="77777777" w:rsidR="003F7353" w:rsidRPr="008F0F4C" w:rsidRDefault="003F7353" w:rsidP="003F7353">
      <w:pPr>
        <w:pStyle w:val="EW"/>
      </w:pPr>
      <w:r w:rsidRPr="008F0F4C">
        <w:t>AAL</w:t>
      </w:r>
      <w:r w:rsidRPr="008F0F4C">
        <w:tab/>
        <w:t>ATM Adaptation Layer</w:t>
      </w:r>
    </w:p>
    <w:p w14:paraId="2B77337F" w14:textId="77777777" w:rsidR="003F7353" w:rsidRPr="008F0F4C" w:rsidRDefault="003F7353" w:rsidP="003F7353">
      <w:pPr>
        <w:pStyle w:val="EW"/>
      </w:pPr>
      <w:r w:rsidRPr="008F0F4C">
        <w:t>AAL2</w:t>
      </w:r>
      <w:r w:rsidRPr="008F0F4C">
        <w:tab/>
        <w:t>ATM Adaptation Layer type 2</w:t>
      </w:r>
    </w:p>
    <w:p w14:paraId="16FF66BB" w14:textId="77777777" w:rsidR="003F7353" w:rsidRPr="008F0F4C" w:rsidRDefault="003F7353" w:rsidP="003F7353">
      <w:pPr>
        <w:pStyle w:val="EW"/>
      </w:pPr>
      <w:r w:rsidRPr="008F0F4C">
        <w:t>AAL5</w:t>
      </w:r>
      <w:r w:rsidRPr="008F0F4C">
        <w:tab/>
        <w:t>ATM Adaptation Layer type 5</w:t>
      </w:r>
    </w:p>
    <w:p w14:paraId="5F14D45F" w14:textId="77777777" w:rsidR="003F7353" w:rsidRPr="008F0F4C" w:rsidRDefault="003F7353" w:rsidP="003F7353">
      <w:pPr>
        <w:pStyle w:val="EW"/>
      </w:pPr>
      <w:r w:rsidRPr="008F0F4C">
        <w:t>AB</w:t>
      </w:r>
      <w:r w:rsidR="00DF7677" w:rsidRPr="008F0F4C">
        <w:tab/>
      </w:r>
      <w:r w:rsidRPr="008F0F4C">
        <w:t xml:space="preserve">Access Burst </w:t>
      </w:r>
    </w:p>
    <w:p w14:paraId="3D242272" w14:textId="77777777" w:rsidR="003F7353" w:rsidRPr="008F0F4C" w:rsidRDefault="003F7353" w:rsidP="003F7353">
      <w:pPr>
        <w:pStyle w:val="EW"/>
      </w:pPr>
      <w:r w:rsidRPr="008F0F4C">
        <w:t>AC</w:t>
      </w:r>
      <w:r w:rsidRPr="008F0F4C">
        <w:tab/>
        <w:t>Access Class (C0 to C15)</w:t>
      </w:r>
    </w:p>
    <w:p w14:paraId="2E4A3267" w14:textId="77777777" w:rsidR="003F7353" w:rsidRPr="008F0F4C" w:rsidRDefault="003F7353" w:rsidP="003F7353">
      <w:pPr>
        <w:pStyle w:val="EW"/>
      </w:pPr>
      <w:r w:rsidRPr="008F0F4C">
        <w:tab/>
        <w:t>Access Condition</w:t>
      </w:r>
    </w:p>
    <w:p w14:paraId="6F7C5BBA" w14:textId="77777777" w:rsidR="003F7353" w:rsidRPr="008F0F4C" w:rsidRDefault="003F7353" w:rsidP="003F7353">
      <w:pPr>
        <w:pStyle w:val="EW"/>
      </w:pPr>
      <w:r w:rsidRPr="008F0F4C">
        <w:tab/>
        <w:t>Application Context</w:t>
      </w:r>
    </w:p>
    <w:p w14:paraId="10D7E543" w14:textId="77777777" w:rsidR="003F7353" w:rsidRPr="008F0F4C" w:rsidRDefault="003F7353" w:rsidP="003F7353">
      <w:pPr>
        <w:pStyle w:val="EW"/>
      </w:pPr>
      <w:r w:rsidRPr="008F0F4C">
        <w:tab/>
        <w:t>Authentication Centre</w:t>
      </w:r>
    </w:p>
    <w:p w14:paraId="4582E407" w14:textId="77777777" w:rsidR="003F7353" w:rsidRPr="008F0F4C" w:rsidRDefault="003F7353" w:rsidP="003F7353">
      <w:pPr>
        <w:pStyle w:val="EW"/>
      </w:pPr>
      <w:r w:rsidRPr="00941ABA">
        <w:t>ACC</w:t>
      </w:r>
      <w:r w:rsidRPr="00941ABA">
        <w:tab/>
        <w:t>Automati</w:t>
      </w:r>
      <w:r w:rsidRPr="008F0F4C">
        <w:t>c Congestion Control</w:t>
      </w:r>
    </w:p>
    <w:p w14:paraId="4972AC38" w14:textId="77777777" w:rsidR="003F7353" w:rsidRPr="008F0F4C" w:rsidRDefault="003F7353" w:rsidP="003F7353">
      <w:pPr>
        <w:pStyle w:val="EW"/>
      </w:pPr>
      <w:r w:rsidRPr="008F0F4C">
        <w:t>ACELP</w:t>
      </w:r>
      <w:r w:rsidRPr="008F0F4C">
        <w:tab/>
        <w:t>Algebraic Code Excited Linear Prediction</w:t>
      </w:r>
    </w:p>
    <w:p w14:paraId="4F45CBB7" w14:textId="77777777" w:rsidR="003F7353" w:rsidRPr="008F0F4C" w:rsidRDefault="003F7353" w:rsidP="003F7353">
      <w:pPr>
        <w:pStyle w:val="EW"/>
      </w:pPr>
      <w:r w:rsidRPr="008F0F4C">
        <w:t>ACCH</w:t>
      </w:r>
      <w:r w:rsidRPr="008F0F4C">
        <w:tab/>
        <w:t>Associated Control Channel</w:t>
      </w:r>
    </w:p>
    <w:p w14:paraId="43A5107C" w14:textId="77777777" w:rsidR="003F7353" w:rsidRPr="008F0F4C" w:rsidRDefault="003F7353" w:rsidP="003F7353">
      <w:pPr>
        <w:pStyle w:val="EW"/>
      </w:pPr>
      <w:r w:rsidRPr="008F0F4C">
        <w:t>ACIR</w:t>
      </w:r>
      <w:r w:rsidRPr="008F0F4C">
        <w:tab/>
        <w:t>Adjacent Channel Interference Ratio</w:t>
      </w:r>
    </w:p>
    <w:p w14:paraId="2E763931" w14:textId="77777777" w:rsidR="003F7353" w:rsidRPr="008F0F4C" w:rsidRDefault="003F7353" w:rsidP="003F7353">
      <w:pPr>
        <w:pStyle w:val="EW"/>
      </w:pPr>
      <w:r w:rsidRPr="008F0F4C">
        <w:t>ACK</w:t>
      </w:r>
      <w:r w:rsidRPr="008F0F4C">
        <w:tab/>
        <w:t xml:space="preserve">Acknowledgement </w:t>
      </w:r>
    </w:p>
    <w:p w14:paraId="087CE5F8" w14:textId="77777777" w:rsidR="003F7353" w:rsidRPr="008F0F4C" w:rsidRDefault="003F7353" w:rsidP="003F7353">
      <w:pPr>
        <w:pStyle w:val="EW"/>
      </w:pPr>
      <w:smartTag w:uri="urn:schemas-microsoft-com:office:smarttags" w:element="stockticker">
        <w:r w:rsidRPr="008F0F4C">
          <w:t>ACL</w:t>
        </w:r>
      </w:smartTag>
      <w:r w:rsidRPr="008F0F4C">
        <w:tab/>
      </w:r>
      <w:smartTag w:uri="urn:schemas-microsoft-com:office:smarttags" w:element="stockticker">
        <w:r w:rsidRPr="008F0F4C">
          <w:t>APN</w:t>
        </w:r>
      </w:smartTag>
      <w:r w:rsidRPr="008F0F4C">
        <w:t xml:space="preserve"> Control List</w:t>
      </w:r>
    </w:p>
    <w:p w14:paraId="3A8F146A" w14:textId="77777777" w:rsidR="003F7353" w:rsidRPr="008F0F4C" w:rsidRDefault="003F7353" w:rsidP="003F7353">
      <w:pPr>
        <w:pStyle w:val="EW"/>
      </w:pPr>
      <w:r w:rsidRPr="008F0F4C">
        <w:t>ACLR</w:t>
      </w:r>
      <w:r w:rsidRPr="008F0F4C">
        <w:tab/>
        <w:t xml:space="preserve">Adjacent Channel Leakage Power Ratio </w:t>
      </w:r>
    </w:p>
    <w:p w14:paraId="1E0EFEA0" w14:textId="77777777" w:rsidR="003F7353" w:rsidRPr="008F0F4C" w:rsidRDefault="003F7353" w:rsidP="003F7353">
      <w:pPr>
        <w:pStyle w:val="EW"/>
      </w:pPr>
      <w:r w:rsidRPr="008F0F4C">
        <w:t>ACM</w:t>
      </w:r>
      <w:r w:rsidRPr="008F0F4C">
        <w:tab/>
        <w:t>Accumulated Call Meter</w:t>
      </w:r>
    </w:p>
    <w:p w14:paraId="404B0AFB" w14:textId="77777777" w:rsidR="003F7353" w:rsidRPr="008F0F4C" w:rsidRDefault="003F7353" w:rsidP="003F7353">
      <w:pPr>
        <w:pStyle w:val="EW"/>
      </w:pPr>
      <w:r w:rsidRPr="008F0F4C">
        <w:tab/>
        <w:t xml:space="preserve">Address Complete Message </w:t>
      </w:r>
    </w:p>
    <w:p w14:paraId="19F10445" w14:textId="77777777" w:rsidR="003F7353" w:rsidRPr="008F0F4C" w:rsidRDefault="003F7353" w:rsidP="003F7353">
      <w:pPr>
        <w:pStyle w:val="EW"/>
      </w:pPr>
      <w:r w:rsidRPr="008F0F4C">
        <w:t>ACMmax</w:t>
      </w:r>
      <w:r w:rsidRPr="008F0F4C">
        <w:tab/>
        <w:t>ACM (Accumulated Call Meter) maximal value</w:t>
      </w:r>
    </w:p>
    <w:p w14:paraId="4E3D90AD" w14:textId="77777777" w:rsidR="003F7353" w:rsidRPr="008F0F4C" w:rsidRDefault="003F7353" w:rsidP="003F7353">
      <w:pPr>
        <w:pStyle w:val="EW"/>
      </w:pPr>
      <w:r w:rsidRPr="008F0F4C">
        <w:t>ACRR</w:t>
      </w:r>
      <w:r w:rsidRPr="008F0F4C">
        <w:tab/>
        <w:t>Adjacent Channel Rejection Ratio</w:t>
      </w:r>
    </w:p>
    <w:p w14:paraId="2AE40CDF" w14:textId="77777777" w:rsidR="003F7353" w:rsidRPr="008F0F4C" w:rsidRDefault="003F7353" w:rsidP="003F7353">
      <w:pPr>
        <w:pStyle w:val="EW"/>
      </w:pPr>
      <w:smartTag w:uri="urn:schemas-microsoft-com:office:smarttags" w:element="stockticker">
        <w:r w:rsidRPr="008F0F4C">
          <w:t>ACS</w:t>
        </w:r>
      </w:smartTag>
      <w:r w:rsidRPr="008F0F4C">
        <w:tab/>
        <w:t xml:space="preserve">Adjacent Channel Selectivity </w:t>
      </w:r>
    </w:p>
    <w:p w14:paraId="09CEA08E" w14:textId="77777777" w:rsidR="003F7353" w:rsidRPr="008F0F4C" w:rsidRDefault="003F7353" w:rsidP="003F7353">
      <w:pPr>
        <w:pStyle w:val="EW"/>
      </w:pPr>
      <w:smartTag w:uri="urn:schemas-microsoft-com:office:smarttags" w:element="stockticker">
        <w:r w:rsidRPr="008F0F4C">
          <w:t>ACU</w:t>
        </w:r>
      </w:smartTag>
      <w:r w:rsidRPr="008F0F4C">
        <w:tab/>
        <w:t>Antenna Combining Unit</w:t>
      </w:r>
    </w:p>
    <w:p w14:paraId="56F21D62" w14:textId="77777777" w:rsidR="003F7353" w:rsidRPr="008F0F4C" w:rsidRDefault="003F7353" w:rsidP="003F7353">
      <w:pPr>
        <w:pStyle w:val="EW"/>
      </w:pPr>
      <w:smartTag w:uri="urn:schemas-microsoft-com:office:smarttags" w:element="stockticker">
        <w:r w:rsidRPr="008F0F4C">
          <w:t>ADC</w:t>
        </w:r>
      </w:smartTag>
      <w:r w:rsidRPr="008F0F4C">
        <w:tab/>
        <w:t>Administration Centre</w:t>
      </w:r>
    </w:p>
    <w:p w14:paraId="215E227A" w14:textId="77777777" w:rsidR="003F7353" w:rsidRPr="008F0F4C" w:rsidRDefault="003F7353" w:rsidP="003F7353">
      <w:pPr>
        <w:pStyle w:val="EW"/>
      </w:pPr>
      <w:r w:rsidRPr="008F0F4C">
        <w:tab/>
        <w:t>Analogue to Digital Converter</w:t>
      </w:r>
    </w:p>
    <w:p w14:paraId="335D6F0C" w14:textId="77777777" w:rsidR="003F7353" w:rsidRPr="008F0F4C" w:rsidRDefault="003F7353" w:rsidP="003F7353">
      <w:pPr>
        <w:pStyle w:val="EW"/>
      </w:pPr>
      <w:r w:rsidRPr="00941ABA">
        <w:rPr>
          <w:rFonts w:eastAsia="?? ??"/>
        </w:rPr>
        <w:t>ADCH</w:t>
      </w:r>
      <w:r w:rsidR="00DF7677" w:rsidRPr="008F0F4C">
        <w:rPr>
          <w:rFonts w:eastAsia="?? ??"/>
        </w:rPr>
        <w:tab/>
      </w:r>
      <w:r w:rsidRPr="008F0F4C">
        <w:rPr>
          <w:rFonts w:eastAsia="?? ??"/>
        </w:rPr>
        <w:t xml:space="preserve">Associated </w:t>
      </w:r>
      <w:r w:rsidRPr="008F0F4C">
        <w:t>Dedicated Channel</w:t>
      </w:r>
    </w:p>
    <w:p w14:paraId="2279F933" w14:textId="77777777" w:rsidR="003F7353" w:rsidRPr="008F0F4C" w:rsidRDefault="003F7353" w:rsidP="003F7353">
      <w:pPr>
        <w:pStyle w:val="EW"/>
      </w:pPr>
      <w:r w:rsidRPr="008F0F4C">
        <w:t>ADF</w:t>
      </w:r>
      <w:r w:rsidRPr="008F0F4C">
        <w:tab/>
        <w:t>Application Dedicated File</w:t>
      </w:r>
    </w:p>
    <w:p w14:paraId="3C59EB33" w14:textId="77777777" w:rsidR="003F7353" w:rsidRPr="008F0F4C" w:rsidRDefault="003F7353" w:rsidP="003F7353">
      <w:pPr>
        <w:pStyle w:val="EW"/>
      </w:pPr>
      <w:smartTag w:uri="urn:schemas-microsoft-com:office:smarttags" w:element="stockticker">
        <w:r w:rsidRPr="008F0F4C">
          <w:t>ADM</w:t>
        </w:r>
      </w:smartTag>
      <w:r w:rsidRPr="008F0F4C">
        <w:tab/>
        <w:t>Access condition to an EF which is under the control of the authority which creates this file</w:t>
      </w:r>
    </w:p>
    <w:p w14:paraId="60A0DCEA" w14:textId="77777777" w:rsidR="003F7353" w:rsidRPr="008F0F4C" w:rsidRDefault="003F7353" w:rsidP="003F7353">
      <w:pPr>
        <w:pStyle w:val="EW"/>
      </w:pPr>
      <w:r w:rsidRPr="008F0F4C">
        <w:t>ADN</w:t>
      </w:r>
      <w:r w:rsidRPr="008F0F4C">
        <w:tab/>
        <w:t>Abbreviated Dialling Numbers</w:t>
      </w:r>
    </w:p>
    <w:p w14:paraId="1647F199" w14:textId="77777777" w:rsidR="003F7353" w:rsidRPr="008F0F4C" w:rsidRDefault="003F7353" w:rsidP="003F7353">
      <w:pPr>
        <w:pStyle w:val="EW"/>
      </w:pPr>
      <w:r w:rsidRPr="008F0F4C">
        <w:t>ADPCM</w:t>
      </w:r>
      <w:r w:rsidRPr="008F0F4C">
        <w:tab/>
        <w:t>Adaptive Differential Pulse Code Modulation</w:t>
      </w:r>
    </w:p>
    <w:p w14:paraId="610C4655" w14:textId="77777777" w:rsidR="003F7353" w:rsidRPr="008F0F4C" w:rsidRDefault="003F7353" w:rsidP="003F7353">
      <w:pPr>
        <w:pStyle w:val="EW"/>
      </w:pPr>
      <w:r w:rsidRPr="008F0F4C">
        <w:t>AE</w:t>
      </w:r>
      <w:r w:rsidRPr="008F0F4C">
        <w:tab/>
        <w:t>Application Entity</w:t>
      </w:r>
    </w:p>
    <w:p w14:paraId="2EF31D39" w14:textId="77777777" w:rsidR="003F7353" w:rsidRPr="008F0F4C" w:rsidRDefault="003F7353" w:rsidP="003F7353">
      <w:pPr>
        <w:pStyle w:val="EW"/>
      </w:pPr>
      <w:smartTag w:uri="urn:schemas-microsoft-com:office:smarttags" w:element="stockticker">
        <w:r w:rsidRPr="008F0F4C">
          <w:t>AEC</w:t>
        </w:r>
      </w:smartTag>
      <w:r w:rsidRPr="008F0F4C">
        <w:tab/>
        <w:t>Acoustic Echo Control</w:t>
      </w:r>
    </w:p>
    <w:p w14:paraId="3FB4CE3A" w14:textId="77777777" w:rsidR="003F7353" w:rsidRPr="008F0F4C" w:rsidRDefault="003F7353" w:rsidP="003F7353">
      <w:pPr>
        <w:pStyle w:val="EW"/>
      </w:pPr>
      <w:r w:rsidRPr="008F0F4C">
        <w:t>AEF</w:t>
      </w:r>
      <w:r w:rsidRPr="008F0F4C">
        <w:tab/>
        <w:t>Additional Elementary Functions</w:t>
      </w:r>
    </w:p>
    <w:p w14:paraId="16585B98" w14:textId="77777777" w:rsidR="003F7353" w:rsidRPr="008F0F4C" w:rsidRDefault="003F7353" w:rsidP="003F7353">
      <w:pPr>
        <w:pStyle w:val="EW"/>
      </w:pPr>
      <w:r w:rsidRPr="008F0F4C">
        <w:t>AESA</w:t>
      </w:r>
      <w:r w:rsidRPr="008F0F4C">
        <w:tab/>
        <w:t>ATM End System Address</w:t>
      </w:r>
    </w:p>
    <w:p w14:paraId="56BE857F" w14:textId="77777777" w:rsidR="003F7353" w:rsidRPr="008F0F4C" w:rsidRDefault="003F7353" w:rsidP="003F7353">
      <w:pPr>
        <w:pStyle w:val="EW"/>
      </w:pPr>
      <w:smartTag w:uri="urn:schemas-microsoft-com:office:smarttags" w:element="stockticker">
        <w:r w:rsidRPr="008F0F4C">
          <w:t>AFC</w:t>
        </w:r>
      </w:smartTag>
      <w:r w:rsidRPr="008F0F4C">
        <w:tab/>
        <w:t>Automatic Frequency Control</w:t>
      </w:r>
    </w:p>
    <w:p w14:paraId="66144A93" w14:textId="77777777" w:rsidR="003F7353" w:rsidRPr="008F0F4C" w:rsidRDefault="003F7353" w:rsidP="003F7353">
      <w:pPr>
        <w:pStyle w:val="EW"/>
      </w:pPr>
      <w:r w:rsidRPr="008F0F4C">
        <w:t>AGCH</w:t>
      </w:r>
      <w:r w:rsidRPr="008F0F4C">
        <w:tab/>
        <w:t>Access Grant CHannel</w:t>
      </w:r>
    </w:p>
    <w:p w14:paraId="337DE9C1" w14:textId="77777777" w:rsidR="00EF5A38" w:rsidRPr="008F0F4C" w:rsidRDefault="00EF5A38" w:rsidP="00EF5A38">
      <w:pPr>
        <w:keepLines/>
        <w:spacing w:after="0"/>
        <w:ind w:left="1702" w:hanging="1418"/>
      </w:pPr>
      <w:r w:rsidRPr="008F0F4C">
        <w:t>AGV</w:t>
      </w:r>
      <w:r w:rsidRPr="008F0F4C">
        <w:tab/>
        <w:t>Automated Guided Vehicle</w:t>
      </w:r>
    </w:p>
    <w:p w14:paraId="007D70BA" w14:textId="77777777" w:rsidR="003F7353" w:rsidRPr="00C12DFE" w:rsidRDefault="003F7353" w:rsidP="003F7353">
      <w:pPr>
        <w:pStyle w:val="EW"/>
        <w:rPr>
          <w:lang w:val="fr-FR"/>
        </w:rPr>
      </w:pPr>
      <w:r w:rsidRPr="00C12DFE">
        <w:rPr>
          <w:lang w:val="fr-FR"/>
        </w:rPr>
        <w:t>Ai</w:t>
      </w:r>
      <w:r w:rsidRPr="00C12DFE">
        <w:rPr>
          <w:lang w:val="fr-FR"/>
        </w:rPr>
        <w:tab/>
        <w:t>Action indicator</w:t>
      </w:r>
    </w:p>
    <w:p w14:paraId="675A3A5A" w14:textId="77777777" w:rsidR="003F7353" w:rsidRPr="00C12DFE" w:rsidRDefault="003F7353" w:rsidP="003F7353">
      <w:pPr>
        <w:pStyle w:val="EW"/>
        <w:rPr>
          <w:lang w:val="fr-FR"/>
        </w:rPr>
      </w:pPr>
      <w:r w:rsidRPr="00C12DFE">
        <w:rPr>
          <w:lang w:val="fr-FR"/>
        </w:rPr>
        <w:t>AI</w:t>
      </w:r>
      <w:r w:rsidRPr="00C12DFE">
        <w:rPr>
          <w:lang w:val="fr-FR"/>
        </w:rPr>
        <w:tab/>
        <w:t>Acquisition Indicator</w:t>
      </w:r>
    </w:p>
    <w:p w14:paraId="0B7D840A" w14:textId="77777777" w:rsidR="003F7353" w:rsidRPr="008F0F4C" w:rsidRDefault="003F7353" w:rsidP="003F7353">
      <w:pPr>
        <w:pStyle w:val="EW"/>
      </w:pPr>
      <w:r w:rsidRPr="008F0F4C">
        <w:t>AICH</w:t>
      </w:r>
      <w:r w:rsidRPr="008F0F4C">
        <w:tab/>
        <w:t>Acquisition Indicator Channel</w:t>
      </w:r>
    </w:p>
    <w:p w14:paraId="693F1D71" w14:textId="77777777" w:rsidR="003F7353" w:rsidRPr="008F0F4C" w:rsidRDefault="003F7353" w:rsidP="003F7353">
      <w:pPr>
        <w:pStyle w:val="EW"/>
      </w:pPr>
      <w:r w:rsidRPr="008F0F4C">
        <w:t>AID</w:t>
      </w:r>
      <w:r w:rsidRPr="008F0F4C">
        <w:tab/>
        <w:t>Application IDentifier</w:t>
      </w:r>
    </w:p>
    <w:p w14:paraId="35595F87" w14:textId="77777777" w:rsidR="003F7353" w:rsidRPr="008F0F4C" w:rsidRDefault="003F7353" w:rsidP="003F7353">
      <w:pPr>
        <w:pStyle w:val="EW"/>
      </w:pPr>
      <w:r w:rsidRPr="008F0F4C">
        <w:t>AIUR</w:t>
      </w:r>
      <w:r w:rsidRPr="008F0F4C">
        <w:tab/>
        <w:t>Air Interface User Rate</w:t>
      </w:r>
    </w:p>
    <w:p w14:paraId="40B291F7" w14:textId="77777777" w:rsidR="003F7353" w:rsidRPr="008F0F4C" w:rsidRDefault="003F7353" w:rsidP="003F7353">
      <w:pPr>
        <w:pStyle w:val="EW"/>
      </w:pPr>
      <w:r w:rsidRPr="008F0F4C">
        <w:t>AK</w:t>
      </w:r>
      <w:r w:rsidRPr="008F0F4C">
        <w:tab/>
        <w:t>Anonymity Key</w:t>
      </w:r>
    </w:p>
    <w:p w14:paraId="1D9674FE" w14:textId="77777777" w:rsidR="003F7353" w:rsidRPr="008F0F4C" w:rsidRDefault="003F7353" w:rsidP="003F7353">
      <w:pPr>
        <w:pStyle w:val="EW"/>
      </w:pPr>
      <w:r w:rsidRPr="008F0F4C">
        <w:t>AKA</w:t>
      </w:r>
      <w:r w:rsidRPr="008F0F4C">
        <w:tab/>
        <w:t>Authentication and Key Agreement</w:t>
      </w:r>
    </w:p>
    <w:p w14:paraId="3012F9F5" w14:textId="77777777" w:rsidR="003F7353" w:rsidRPr="008F0F4C" w:rsidRDefault="003F7353" w:rsidP="003F7353">
      <w:pPr>
        <w:pStyle w:val="EW"/>
      </w:pPr>
      <w:r w:rsidRPr="008F0F4C">
        <w:t>AKI</w:t>
      </w:r>
      <w:r w:rsidRPr="008F0F4C">
        <w:tab/>
        <w:t>Asymmetric Key Index</w:t>
      </w:r>
    </w:p>
    <w:p w14:paraId="630C02FE" w14:textId="77777777" w:rsidR="003F7353" w:rsidRPr="008F0F4C" w:rsidRDefault="003F7353" w:rsidP="003F7353">
      <w:pPr>
        <w:pStyle w:val="EW"/>
      </w:pPr>
      <w:r w:rsidRPr="008F0F4C">
        <w:t>ALCAP</w:t>
      </w:r>
      <w:r w:rsidRPr="008F0F4C">
        <w:tab/>
        <w:t>Access Link Control Application Protocol</w:t>
      </w:r>
    </w:p>
    <w:p w14:paraId="5EDBC60E" w14:textId="77777777" w:rsidR="003F7353" w:rsidRPr="008F0F4C" w:rsidRDefault="003F7353" w:rsidP="003F7353">
      <w:pPr>
        <w:pStyle w:val="EW"/>
      </w:pPr>
      <w:r w:rsidRPr="008F0F4C">
        <w:t>ALSI</w:t>
      </w:r>
      <w:r w:rsidRPr="008F0F4C">
        <w:tab/>
        <w:t>Application Level Subscriber Identity</w:t>
      </w:r>
    </w:p>
    <w:p w14:paraId="3049E3A0" w14:textId="77777777" w:rsidR="003F7353" w:rsidRPr="008F0F4C" w:rsidRDefault="003F7353" w:rsidP="003F7353">
      <w:pPr>
        <w:pStyle w:val="EW"/>
      </w:pPr>
      <w:r w:rsidRPr="008F0F4C">
        <w:t>ALW</w:t>
      </w:r>
      <w:r w:rsidRPr="008F0F4C">
        <w:tab/>
        <w:t>ALWays</w:t>
      </w:r>
    </w:p>
    <w:p w14:paraId="1DAE311E" w14:textId="77777777" w:rsidR="003F7353" w:rsidRPr="008F0F4C" w:rsidRDefault="003F7353" w:rsidP="003F7353">
      <w:pPr>
        <w:pStyle w:val="EW"/>
      </w:pPr>
      <w:r w:rsidRPr="008F0F4C">
        <w:rPr>
          <w:noProof/>
        </w:rPr>
        <w:t>AM</w:t>
      </w:r>
      <w:r w:rsidRPr="008F0F4C">
        <w:rPr>
          <w:noProof/>
        </w:rPr>
        <w:tab/>
        <w:t>Acknowledged Mode</w:t>
      </w:r>
    </w:p>
    <w:p w14:paraId="3E9F0405" w14:textId="77777777" w:rsidR="003F7353" w:rsidRPr="008F0F4C" w:rsidRDefault="003F7353" w:rsidP="003F7353">
      <w:pPr>
        <w:pStyle w:val="EW"/>
      </w:pPr>
      <w:r w:rsidRPr="008F0F4C">
        <w:t>AMF</w:t>
      </w:r>
      <w:r w:rsidRPr="008F0F4C">
        <w:tab/>
        <w:t>Authentication Management Field</w:t>
      </w:r>
    </w:p>
    <w:p w14:paraId="756A0F87" w14:textId="77777777" w:rsidR="003F7353" w:rsidRPr="008F0F4C" w:rsidRDefault="003F7353" w:rsidP="003F7353">
      <w:pPr>
        <w:pStyle w:val="EW"/>
      </w:pPr>
      <w:smartTag w:uri="urn:schemas-microsoft-com:office:smarttags" w:element="stockticker">
        <w:r w:rsidRPr="008F0F4C">
          <w:t>AMN</w:t>
        </w:r>
      </w:smartTag>
      <w:r w:rsidRPr="008F0F4C">
        <w:tab/>
        <w:t>Artificial Mains Network</w:t>
      </w:r>
    </w:p>
    <w:p w14:paraId="00E29479" w14:textId="77777777" w:rsidR="003F7353" w:rsidRPr="008F0F4C" w:rsidRDefault="003F7353" w:rsidP="003F7353">
      <w:pPr>
        <w:pStyle w:val="EW"/>
      </w:pPr>
      <w:smartTag w:uri="urn:schemas-microsoft-com:office:smarttags" w:element="stockticker">
        <w:r w:rsidRPr="008F0F4C">
          <w:t>AMR</w:t>
        </w:r>
      </w:smartTag>
      <w:r w:rsidRPr="008F0F4C">
        <w:tab/>
        <w:t>Adaptive Multi Rate</w:t>
      </w:r>
    </w:p>
    <w:p w14:paraId="0F66A520" w14:textId="77777777" w:rsidR="003F7353" w:rsidRPr="008F0F4C" w:rsidRDefault="003F7353" w:rsidP="003F7353">
      <w:pPr>
        <w:pStyle w:val="EW"/>
      </w:pPr>
      <w:smartTag w:uri="urn:schemas-microsoft-com:office:smarttags" w:element="stockticker">
        <w:r w:rsidRPr="008F0F4C">
          <w:t>AMR</w:t>
        </w:r>
      </w:smartTag>
      <w:r w:rsidRPr="008F0F4C">
        <w:t>-WB</w:t>
      </w:r>
      <w:r w:rsidRPr="008F0F4C">
        <w:tab/>
        <w:t>Adaptive Multi Rate Wide Band</w:t>
      </w:r>
    </w:p>
    <w:p w14:paraId="6FD974D2" w14:textId="77777777" w:rsidR="003F7353" w:rsidRPr="008F0F4C" w:rsidRDefault="003F7353" w:rsidP="003F7353">
      <w:pPr>
        <w:pStyle w:val="EW"/>
      </w:pPr>
      <w:r w:rsidRPr="008F0F4C">
        <w:t>AN</w:t>
      </w:r>
      <w:r w:rsidRPr="008F0F4C">
        <w:tab/>
        <w:t>Access Network</w:t>
      </w:r>
    </w:p>
    <w:p w14:paraId="04638A7A" w14:textId="77777777" w:rsidR="003F7353" w:rsidRPr="008F0F4C" w:rsidRDefault="003F7353" w:rsidP="003F7353">
      <w:pPr>
        <w:pStyle w:val="EW"/>
      </w:pPr>
      <w:r w:rsidRPr="008F0F4C">
        <w:t>ANP</w:t>
      </w:r>
      <w:r w:rsidRPr="008F0F4C">
        <w:tab/>
        <w:t>Access Network Provider</w:t>
      </w:r>
    </w:p>
    <w:p w14:paraId="79C40EA8" w14:textId="77777777" w:rsidR="003F7353" w:rsidRPr="008F0F4C" w:rsidRDefault="003F7353" w:rsidP="003F7353">
      <w:pPr>
        <w:pStyle w:val="EW"/>
      </w:pPr>
      <w:r w:rsidRPr="008F0F4C">
        <w:t>AoC</w:t>
      </w:r>
      <w:r w:rsidRPr="008F0F4C">
        <w:tab/>
        <w:t>Advice of Charge</w:t>
      </w:r>
    </w:p>
    <w:p w14:paraId="717346E7" w14:textId="77777777" w:rsidR="003F7353" w:rsidRPr="008F0F4C" w:rsidRDefault="003F7353" w:rsidP="003F7353">
      <w:pPr>
        <w:pStyle w:val="EW"/>
      </w:pPr>
      <w:r w:rsidRPr="008F0F4C">
        <w:t>AoCC</w:t>
      </w:r>
      <w:r w:rsidRPr="008F0F4C">
        <w:tab/>
        <w:t>Advice of Charge Charging</w:t>
      </w:r>
    </w:p>
    <w:p w14:paraId="6E740021" w14:textId="77777777" w:rsidR="003F7353" w:rsidRPr="008F0F4C" w:rsidRDefault="003F7353" w:rsidP="003F7353">
      <w:pPr>
        <w:pStyle w:val="EW"/>
      </w:pPr>
      <w:r w:rsidRPr="008F0F4C">
        <w:t>AoCI</w:t>
      </w:r>
      <w:r w:rsidRPr="008F0F4C">
        <w:tab/>
        <w:t xml:space="preserve">Advice of Charge Information </w:t>
      </w:r>
    </w:p>
    <w:p w14:paraId="7335E7B3" w14:textId="77777777" w:rsidR="003F7353" w:rsidRPr="008F0F4C" w:rsidRDefault="003F7353" w:rsidP="003F7353">
      <w:pPr>
        <w:pStyle w:val="EW"/>
      </w:pPr>
      <w:r w:rsidRPr="008F0F4C">
        <w:t>AP</w:t>
      </w:r>
      <w:r w:rsidR="00DF7677" w:rsidRPr="008F0F4C">
        <w:tab/>
      </w:r>
      <w:r w:rsidRPr="008F0F4C">
        <w:t>Access preamble</w:t>
      </w:r>
    </w:p>
    <w:p w14:paraId="7606A5A6" w14:textId="77777777" w:rsidR="003F7353" w:rsidRPr="008F0F4C" w:rsidRDefault="003F7353" w:rsidP="003F7353">
      <w:pPr>
        <w:pStyle w:val="EW"/>
      </w:pPr>
      <w:r w:rsidRPr="008F0F4C">
        <w:t>APDU</w:t>
      </w:r>
      <w:r w:rsidRPr="008F0F4C">
        <w:tab/>
        <w:t>Application Protocol Data Unit</w:t>
      </w:r>
    </w:p>
    <w:p w14:paraId="780DD999" w14:textId="77777777" w:rsidR="003F7353" w:rsidRPr="008F0F4C" w:rsidRDefault="003F7353" w:rsidP="003F7353">
      <w:pPr>
        <w:pStyle w:val="EW"/>
        <w:rPr>
          <w:snapToGrid w:val="0"/>
        </w:rPr>
      </w:pPr>
      <w:smartTag w:uri="urn:schemas-microsoft-com:office:smarttags" w:element="stockticker">
        <w:r w:rsidRPr="008F0F4C">
          <w:rPr>
            <w:snapToGrid w:val="0"/>
          </w:rPr>
          <w:t>API</w:t>
        </w:r>
      </w:smartTag>
      <w:r w:rsidRPr="008F0F4C">
        <w:rPr>
          <w:snapToGrid w:val="0"/>
        </w:rPr>
        <w:tab/>
        <w:t>Application Programming Interface</w:t>
      </w:r>
    </w:p>
    <w:p w14:paraId="4661AC02" w14:textId="77777777" w:rsidR="003F7353" w:rsidRPr="00941ABA" w:rsidRDefault="003F7353" w:rsidP="003F7353">
      <w:pPr>
        <w:pStyle w:val="EW"/>
        <w:rPr>
          <w:snapToGrid w:val="0"/>
        </w:rPr>
      </w:pPr>
      <w:smartTag w:uri="urn:schemas-microsoft-com:office:smarttags" w:element="stockticker">
        <w:r w:rsidRPr="00941ABA">
          <w:rPr>
            <w:snapToGrid w:val="0"/>
          </w:rPr>
          <w:t>APN</w:t>
        </w:r>
      </w:smartTag>
      <w:r w:rsidRPr="00941ABA">
        <w:rPr>
          <w:snapToGrid w:val="0"/>
        </w:rPr>
        <w:tab/>
        <w:t>Access Point Name</w:t>
      </w:r>
    </w:p>
    <w:p w14:paraId="2C109215" w14:textId="77777777" w:rsidR="00EF5A38" w:rsidRPr="008F0F4C" w:rsidRDefault="00EF5A38" w:rsidP="00EF5A38">
      <w:pPr>
        <w:keepLines/>
        <w:spacing w:after="0"/>
        <w:ind w:left="1702" w:hanging="1418"/>
        <w:rPr>
          <w:snapToGrid w:val="0"/>
        </w:rPr>
      </w:pPr>
      <w:r w:rsidRPr="008F0F4C">
        <w:rPr>
          <w:snapToGrid w:val="0"/>
        </w:rPr>
        <w:t>AR</w:t>
      </w:r>
      <w:r w:rsidRPr="008F0F4C">
        <w:rPr>
          <w:snapToGrid w:val="0"/>
        </w:rPr>
        <w:tab/>
        <w:t>Augmented Reality</w:t>
      </w:r>
    </w:p>
    <w:p w14:paraId="12C102CD" w14:textId="77777777" w:rsidR="003F7353" w:rsidRPr="008F0F4C" w:rsidRDefault="003F7353" w:rsidP="003F7353">
      <w:pPr>
        <w:pStyle w:val="EW"/>
      </w:pPr>
      <w:r w:rsidRPr="008F0F4C">
        <w:t>ARFCN</w:t>
      </w:r>
      <w:r w:rsidRPr="008F0F4C">
        <w:tab/>
        <w:t>Absolute Radio Frequency Channel Number</w:t>
      </w:r>
    </w:p>
    <w:p w14:paraId="11953DC7" w14:textId="77777777" w:rsidR="003F7353" w:rsidRPr="008F0F4C" w:rsidRDefault="003F7353" w:rsidP="003F7353">
      <w:pPr>
        <w:pStyle w:val="EW"/>
      </w:pPr>
      <w:r w:rsidRPr="008F0F4C">
        <w:t>ARP</w:t>
      </w:r>
      <w:r w:rsidRPr="008F0F4C">
        <w:tab/>
        <w:t>Address Resolution Protocol</w:t>
      </w:r>
    </w:p>
    <w:p w14:paraId="256FC3D3" w14:textId="77777777" w:rsidR="003F7353" w:rsidRPr="008F0F4C" w:rsidRDefault="003F7353" w:rsidP="003F7353">
      <w:pPr>
        <w:pStyle w:val="EW"/>
      </w:pPr>
      <w:r w:rsidRPr="008F0F4C">
        <w:t>ARQ</w:t>
      </w:r>
      <w:r w:rsidRPr="008F0F4C">
        <w:tab/>
        <w:t>Automatic Repeat ReQuest</w:t>
      </w:r>
    </w:p>
    <w:p w14:paraId="4BB848E6" w14:textId="77777777" w:rsidR="003F7353" w:rsidRPr="008F0F4C" w:rsidRDefault="003F7353" w:rsidP="003F7353">
      <w:pPr>
        <w:pStyle w:val="EW"/>
      </w:pPr>
      <w:r w:rsidRPr="008F0F4C">
        <w:t>ARR</w:t>
      </w:r>
      <w:r w:rsidRPr="008F0F4C">
        <w:tab/>
        <w:t>Access Rule Reference</w:t>
      </w:r>
    </w:p>
    <w:p w14:paraId="77D171D3" w14:textId="77777777" w:rsidR="003F7353" w:rsidRPr="008F0F4C" w:rsidRDefault="003F7353" w:rsidP="003F7353">
      <w:pPr>
        <w:pStyle w:val="EW"/>
      </w:pPr>
      <w:r w:rsidRPr="008F0F4C">
        <w:t>AS</w:t>
      </w:r>
      <w:r w:rsidRPr="008F0F4C">
        <w:tab/>
        <w:t>Access Stratum</w:t>
      </w:r>
    </w:p>
    <w:p w14:paraId="3908966D" w14:textId="77777777" w:rsidR="003F7353" w:rsidRPr="008F0F4C" w:rsidRDefault="003F7353" w:rsidP="003F7353">
      <w:pPr>
        <w:pStyle w:val="EW"/>
      </w:pPr>
      <w:r w:rsidRPr="008F0F4C">
        <w:t>ASC</w:t>
      </w:r>
      <w:r w:rsidRPr="008F0F4C">
        <w:tab/>
        <w:t>Access Service Class</w:t>
      </w:r>
    </w:p>
    <w:p w14:paraId="197FA74C" w14:textId="77777777" w:rsidR="003F7353" w:rsidRPr="008F0F4C" w:rsidRDefault="003F7353" w:rsidP="003F7353">
      <w:pPr>
        <w:pStyle w:val="EW"/>
      </w:pPr>
      <w:r w:rsidRPr="008F0F4C">
        <w:t>ASCI</w:t>
      </w:r>
      <w:r w:rsidRPr="008F0F4C">
        <w:tab/>
        <w:t xml:space="preserve">Advanced Speech Call Items </w:t>
      </w:r>
    </w:p>
    <w:p w14:paraId="5141BDF7" w14:textId="77777777" w:rsidR="003F7353" w:rsidRPr="008F0F4C" w:rsidRDefault="003F7353" w:rsidP="003F7353">
      <w:pPr>
        <w:pStyle w:val="EW"/>
      </w:pPr>
      <w:smartTag w:uri="urn:schemas-microsoft-com:office:smarttags" w:element="stockticker">
        <w:r w:rsidRPr="008F0F4C">
          <w:t>ASE</w:t>
        </w:r>
      </w:smartTag>
      <w:r w:rsidRPr="008F0F4C">
        <w:tab/>
        <w:t>Application Service Element</w:t>
      </w:r>
    </w:p>
    <w:p w14:paraId="62217EC6" w14:textId="77777777" w:rsidR="003F7353" w:rsidRPr="008F0F4C" w:rsidRDefault="003F7353" w:rsidP="003F7353">
      <w:pPr>
        <w:pStyle w:val="EW"/>
      </w:pPr>
      <w:smartTag w:uri="urn:schemas-microsoft-com:office:smarttags" w:element="stockticker">
        <w:r w:rsidRPr="008F0F4C">
          <w:t>ASN</w:t>
        </w:r>
      </w:smartTag>
      <w:r w:rsidRPr="008F0F4C">
        <w:t>.1</w:t>
      </w:r>
      <w:r w:rsidRPr="008F0F4C">
        <w:tab/>
        <w:t>Abstract Syntax Notation One</w:t>
      </w:r>
    </w:p>
    <w:p w14:paraId="3A096E29" w14:textId="77777777" w:rsidR="003F7353" w:rsidRPr="008F0F4C" w:rsidRDefault="003F7353" w:rsidP="003F7353">
      <w:pPr>
        <w:pStyle w:val="EW"/>
      </w:pPr>
      <w:r w:rsidRPr="008F0F4C">
        <w:t>AT command</w:t>
      </w:r>
      <w:r w:rsidRPr="008F0F4C">
        <w:tab/>
        <w:t>ATtention Command</w:t>
      </w:r>
    </w:p>
    <w:p w14:paraId="16D3FAE1" w14:textId="77777777" w:rsidR="003F7353" w:rsidRPr="008F0F4C" w:rsidRDefault="003F7353" w:rsidP="003F7353">
      <w:pPr>
        <w:pStyle w:val="EW"/>
      </w:pPr>
      <w:r w:rsidRPr="008F0F4C">
        <w:t>ATM</w:t>
      </w:r>
      <w:r w:rsidRPr="008F0F4C">
        <w:tab/>
        <w:t>Asynchronous Transfer Mode</w:t>
      </w:r>
    </w:p>
    <w:p w14:paraId="5D4C575D" w14:textId="77777777" w:rsidR="003F7353" w:rsidRPr="008F0F4C" w:rsidRDefault="003F7353" w:rsidP="003F7353">
      <w:pPr>
        <w:pStyle w:val="EW"/>
      </w:pPr>
      <w:smartTag w:uri="urn:schemas-microsoft-com:office:smarttags" w:element="stockticker">
        <w:r w:rsidRPr="008F0F4C">
          <w:t>ATR</w:t>
        </w:r>
      </w:smartTag>
      <w:r w:rsidRPr="008F0F4C">
        <w:tab/>
        <w:t xml:space="preserve">Answer To Reset </w:t>
      </w:r>
    </w:p>
    <w:p w14:paraId="54C06B84" w14:textId="77777777" w:rsidR="003F7353" w:rsidRPr="008F0F4C" w:rsidRDefault="003F7353" w:rsidP="003F7353">
      <w:pPr>
        <w:pStyle w:val="EW"/>
      </w:pPr>
      <w:r w:rsidRPr="008F0F4C">
        <w:t>ATT (flag)</w:t>
      </w:r>
      <w:r w:rsidRPr="008F0F4C">
        <w:tab/>
        <w:t>Attach</w:t>
      </w:r>
    </w:p>
    <w:p w14:paraId="74E993E5" w14:textId="77777777" w:rsidR="003F7353" w:rsidRPr="008F0F4C" w:rsidRDefault="003F7353" w:rsidP="003F7353">
      <w:pPr>
        <w:pStyle w:val="EW"/>
      </w:pPr>
      <w:r w:rsidRPr="008F0F4C">
        <w:t>AU</w:t>
      </w:r>
      <w:r w:rsidRPr="008F0F4C">
        <w:tab/>
        <w:t>Access Unit</w:t>
      </w:r>
    </w:p>
    <w:p w14:paraId="3FDBBC71" w14:textId="77777777" w:rsidR="003F7353" w:rsidRPr="00941ABA" w:rsidRDefault="003F7353" w:rsidP="003F7353">
      <w:pPr>
        <w:pStyle w:val="EW"/>
      </w:pPr>
      <w:r w:rsidRPr="00941ABA">
        <w:t>AuC</w:t>
      </w:r>
      <w:r w:rsidRPr="00941ABA">
        <w:tab/>
        <w:t>Authentication Centre</w:t>
      </w:r>
    </w:p>
    <w:p w14:paraId="6BD90574" w14:textId="77777777" w:rsidR="003F7353" w:rsidRPr="008F0F4C" w:rsidRDefault="003F7353" w:rsidP="003F7353">
      <w:pPr>
        <w:pStyle w:val="EW"/>
      </w:pPr>
      <w:r w:rsidRPr="008F0F4C">
        <w:t>AUT(H)</w:t>
      </w:r>
      <w:r w:rsidRPr="008F0F4C">
        <w:tab/>
        <w:t>Authentication</w:t>
      </w:r>
    </w:p>
    <w:p w14:paraId="7FB31B23" w14:textId="77777777" w:rsidR="003F7353" w:rsidRPr="008F0F4C" w:rsidRDefault="003F7353" w:rsidP="003F7353">
      <w:pPr>
        <w:pStyle w:val="EW"/>
      </w:pPr>
      <w:smartTag w:uri="urn:schemas-microsoft-com:office:smarttags" w:element="stockticker">
        <w:r w:rsidRPr="008F0F4C">
          <w:t>AUTN</w:t>
        </w:r>
      </w:smartTag>
      <w:r w:rsidRPr="008F0F4C">
        <w:tab/>
        <w:t>Authentication token</w:t>
      </w:r>
    </w:p>
    <w:p w14:paraId="1525126A" w14:textId="77777777" w:rsidR="003F7353" w:rsidRPr="008F0F4C" w:rsidRDefault="003F7353" w:rsidP="003F7353">
      <w:pPr>
        <w:pStyle w:val="EW"/>
      </w:pPr>
      <w:r w:rsidRPr="008F0F4C">
        <w:t>AWGN</w:t>
      </w:r>
      <w:r w:rsidRPr="008F0F4C">
        <w:tab/>
        <w:t>Additive White Gaussian Noise</w:t>
      </w:r>
    </w:p>
    <w:p w14:paraId="4A403A5C" w14:textId="77777777" w:rsidR="003F7353" w:rsidRPr="008F0F4C" w:rsidRDefault="003F7353" w:rsidP="003F7353">
      <w:pPr>
        <w:pStyle w:val="EW"/>
      </w:pPr>
    </w:p>
    <w:p w14:paraId="1D0BAAB3" w14:textId="77777777" w:rsidR="003F7353" w:rsidRPr="008F0F4C" w:rsidRDefault="003F7353" w:rsidP="003F7353">
      <w:pPr>
        <w:pStyle w:val="Heading2"/>
        <w:tabs>
          <w:tab w:val="left" w:pos="1701"/>
        </w:tabs>
      </w:pPr>
      <w:bookmarkStart w:id="75" w:name="_Toc11152845"/>
      <w:bookmarkStart w:id="76" w:name="_Toc90991645"/>
      <w:r w:rsidRPr="008F0F4C">
        <w:t>B</w:t>
      </w:r>
      <w:bookmarkEnd w:id="75"/>
      <w:bookmarkEnd w:id="76"/>
    </w:p>
    <w:p w14:paraId="63A04F3F" w14:textId="77777777" w:rsidR="003F7353" w:rsidRPr="008F0F4C" w:rsidRDefault="003F7353" w:rsidP="003F7353">
      <w:pPr>
        <w:pStyle w:val="EW"/>
        <w:rPr>
          <w:snapToGrid w:val="0"/>
        </w:rPr>
      </w:pPr>
      <w:r w:rsidRPr="008F0F4C">
        <w:rPr>
          <w:snapToGrid w:val="0"/>
        </w:rPr>
        <w:t>B-ISDN</w:t>
      </w:r>
      <w:r w:rsidRPr="008F0F4C">
        <w:rPr>
          <w:snapToGrid w:val="0"/>
        </w:rPr>
        <w:tab/>
        <w:t>Broadband ISDN</w:t>
      </w:r>
    </w:p>
    <w:p w14:paraId="180D02E6" w14:textId="77777777" w:rsidR="003F7353" w:rsidRPr="008F0F4C" w:rsidRDefault="003F7353" w:rsidP="003F7353">
      <w:pPr>
        <w:pStyle w:val="EW"/>
      </w:pPr>
      <w:r w:rsidRPr="008F0F4C">
        <w:t>BA</w:t>
      </w:r>
      <w:r w:rsidRPr="008F0F4C">
        <w:tab/>
        <w:t xml:space="preserve">BCCH Allocation </w:t>
      </w:r>
    </w:p>
    <w:p w14:paraId="4634F152" w14:textId="77777777" w:rsidR="003F7353" w:rsidRPr="008F0F4C" w:rsidRDefault="003F7353" w:rsidP="003F7353">
      <w:pPr>
        <w:pStyle w:val="EW"/>
      </w:pPr>
      <w:r w:rsidRPr="008F0F4C">
        <w:t>BAIC</w:t>
      </w:r>
      <w:r w:rsidRPr="008F0F4C">
        <w:tab/>
        <w:t xml:space="preserve">Barring of All Incoming Calls </w:t>
      </w:r>
    </w:p>
    <w:p w14:paraId="781AA05E" w14:textId="77777777" w:rsidR="003F7353" w:rsidRPr="008F0F4C" w:rsidRDefault="003F7353" w:rsidP="003F7353">
      <w:pPr>
        <w:pStyle w:val="EW"/>
      </w:pPr>
      <w:r w:rsidRPr="008F0F4C">
        <w:t>BAOC</w:t>
      </w:r>
      <w:r w:rsidRPr="008F0F4C">
        <w:tab/>
        <w:t xml:space="preserve">Barring of All Outgoing Calls </w:t>
      </w:r>
    </w:p>
    <w:p w14:paraId="30871E3A" w14:textId="77777777" w:rsidR="003F7353" w:rsidRPr="008F0F4C" w:rsidRDefault="003F7353" w:rsidP="003F7353">
      <w:pPr>
        <w:pStyle w:val="EW"/>
      </w:pPr>
      <w:r w:rsidRPr="008F0F4C">
        <w:t>BC</w:t>
      </w:r>
      <w:r w:rsidRPr="008F0F4C">
        <w:tab/>
        <w:t>Band Category</w:t>
      </w:r>
    </w:p>
    <w:p w14:paraId="4A9F5616" w14:textId="77777777" w:rsidR="003F7353" w:rsidRPr="008F0F4C" w:rsidRDefault="003F7353" w:rsidP="003F7353">
      <w:pPr>
        <w:pStyle w:val="EW"/>
      </w:pPr>
      <w:smartTag w:uri="urn:schemas-microsoft-com:office:smarttags" w:element="stockticker">
        <w:r w:rsidRPr="008F0F4C">
          <w:t>BCC</w:t>
        </w:r>
      </w:smartTag>
      <w:r w:rsidRPr="008F0F4C">
        <w:tab/>
        <w:t>Base Transceiver Station (BTS) Colour Code</w:t>
      </w:r>
    </w:p>
    <w:p w14:paraId="5DB65A9D" w14:textId="77777777" w:rsidR="003F7353" w:rsidRPr="008F0F4C" w:rsidRDefault="003F7353" w:rsidP="003F7353">
      <w:pPr>
        <w:pStyle w:val="EW"/>
      </w:pPr>
      <w:r w:rsidRPr="008F0F4C">
        <w:t>BCCH</w:t>
      </w:r>
      <w:r w:rsidR="00DF7677" w:rsidRPr="008F0F4C">
        <w:tab/>
      </w:r>
      <w:r w:rsidRPr="008F0F4C">
        <w:t xml:space="preserve">Broadcast Control Channel </w:t>
      </w:r>
    </w:p>
    <w:p w14:paraId="37BF23F5" w14:textId="77777777" w:rsidR="003F7353" w:rsidRPr="008F0F4C" w:rsidRDefault="003F7353" w:rsidP="003F7353">
      <w:pPr>
        <w:pStyle w:val="EW"/>
      </w:pPr>
      <w:r w:rsidRPr="008F0F4C">
        <w:t>BCD</w:t>
      </w:r>
      <w:r w:rsidRPr="008F0F4C">
        <w:tab/>
        <w:t>Binary Coded Decimal</w:t>
      </w:r>
    </w:p>
    <w:p w14:paraId="3AD34F90" w14:textId="77777777" w:rsidR="003F7353" w:rsidRPr="008F0F4C" w:rsidRDefault="003F7353" w:rsidP="003F7353">
      <w:pPr>
        <w:pStyle w:val="EW"/>
      </w:pPr>
      <w:smartTag w:uri="urn:schemas-microsoft-com:office:smarttags" w:element="stockticker">
        <w:r w:rsidRPr="008F0F4C">
          <w:t>BCF</w:t>
        </w:r>
      </w:smartTag>
      <w:r w:rsidRPr="008F0F4C">
        <w:tab/>
        <w:t xml:space="preserve">Base station Control Function </w:t>
      </w:r>
    </w:p>
    <w:p w14:paraId="57A00DD2" w14:textId="77777777" w:rsidR="003F7353" w:rsidRPr="008F0F4C" w:rsidRDefault="003F7353" w:rsidP="003F7353">
      <w:pPr>
        <w:pStyle w:val="EW"/>
      </w:pPr>
      <w:r w:rsidRPr="008F0F4C">
        <w:t>BCFE</w:t>
      </w:r>
      <w:r w:rsidR="00DF7677" w:rsidRPr="008F0F4C">
        <w:tab/>
      </w:r>
      <w:r w:rsidRPr="008F0F4C">
        <w:t>Broadcast Control Functional Entity</w:t>
      </w:r>
    </w:p>
    <w:p w14:paraId="323F0835" w14:textId="77777777" w:rsidR="003F7353" w:rsidRPr="008F0F4C" w:rsidRDefault="003F7353" w:rsidP="003F7353">
      <w:pPr>
        <w:pStyle w:val="EW"/>
      </w:pPr>
      <w:r w:rsidRPr="008F0F4C">
        <w:t>BCH</w:t>
      </w:r>
      <w:r w:rsidRPr="008F0F4C">
        <w:tab/>
        <w:t xml:space="preserve">Broadcast Channel </w:t>
      </w:r>
    </w:p>
    <w:p w14:paraId="372AA7B4" w14:textId="77777777" w:rsidR="003F7353" w:rsidRPr="008F0F4C" w:rsidRDefault="003F7353" w:rsidP="003F7353">
      <w:pPr>
        <w:pStyle w:val="EW"/>
      </w:pPr>
      <w:r w:rsidRPr="008F0F4C">
        <w:t>BCIE</w:t>
      </w:r>
      <w:r w:rsidRPr="008F0F4C">
        <w:tab/>
        <w:t xml:space="preserve">Bearer Capability Information Element </w:t>
      </w:r>
    </w:p>
    <w:p w14:paraId="7A70850B" w14:textId="77777777" w:rsidR="003F7353" w:rsidRPr="008F0F4C" w:rsidRDefault="003F7353" w:rsidP="003F7353">
      <w:pPr>
        <w:pStyle w:val="EW"/>
      </w:pPr>
      <w:smartTag w:uri="urn:schemas-microsoft-com:office:smarttags" w:element="stockticker">
        <w:r w:rsidRPr="008F0F4C">
          <w:t>BDN</w:t>
        </w:r>
      </w:smartTag>
      <w:r w:rsidRPr="008F0F4C">
        <w:tab/>
        <w:t>Barred Dialling Number</w:t>
      </w:r>
    </w:p>
    <w:p w14:paraId="49AD0356" w14:textId="77777777" w:rsidR="003F7353" w:rsidRPr="008F0F4C" w:rsidRDefault="003F7353" w:rsidP="003F7353">
      <w:pPr>
        <w:pStyle w:val="EW"/>
      </w:pPr>
      <w:smartTag w:uri="urn:schemas-microsoft-com:office:smarttags" w:element="stockticker">
        <w:r w:rsidRPr="008F0F4C">
          <w:t>BER</w:t>
        </w:r>
      </w:smartTag>
      <w:r w:rsidRPr="008F0F4C">
        <w:tab/>
        <w:t>Bit Error Ratio</w:t>
      </w:r>
    </w:p>
    <w:p w14:paraId="0D65DC54" w14:textId="77777777" w:rsidR="003F7353" w:rsidRPr="008F0F4C" w:rsidRDefault="003F7353" w:rsidP="003F7353">
      <w:pPr>
        <w:pStyle w:val="EW"/>
      </w:pPr>
      <w:r w:rsidRPr="008F0F4C">
        <w:tab/>
        <w:t xml:space="preserve">Basic Encoding Rules (of </w:t>
      </w:r>
      <w:smartTag w:uri="urn:schemas-microsoft-com:office:smarttags" w:element="stockticker">
        <w:r w:rsidRPr="008F0F4C">
          <w:t>ASN</w:t>
        </w:r>
      </w:smartTag>
      <w:r w:rsidRPr="008F0F4C">
        <w:t>.1)</w:t>
      </w:r>
    </w:p>
    <w:p w14:paraId="17C22D14" w14:textId="77777777" w:rsidR="003F7353" w:rsidRPr="008F0F4C" w:rsidRDefault="003F7353" w:rsidP="003F7353">
      <w:pPr>
        <w:pStyle w:val="EW"/>
      </w:pPr>
      <w:r w:rsidRPr="008F0F4C">
        <w:t>BFI</w:t>
      </w:r>
      <w:r w:rsidRPr="008F0F4C">
        <w:tab/>
        <w:t xml:space="preserve">Bad Frame Indication </w:t>
      </w:r>
    </w:p>
    <w:p w14:paraId="0F481257" w14:textId="77777777" w:rsidR="003F7353" w:rsidRPr="008F0F4C" w:rsidRDefault="003F7353" w:rsidP="003F7353">
      <w:pPr>
        <w:pStyle w:val="EW"/>
      </w:pPr>
      <w:r w:rsidRPr="008F0F4C">
        <w:t>BG</w:t>
      </w:r>
      <w:r w:rsidRPr="008F0F4C">
        <w:tab/>
        <w:t>Border Gateway</w:t>
      </w:r>
    </w:p>
    <w:p w14:paraId="5AF43E50" w14:textId="77777777" w:rsidR="003F7353" w:rsidRPr="008F0F4C" w:rsidRDefault="003F7353" w:rsidP="003F7353">
      <w:pPr>
        <w:pStyle w:val="EW"/>
      </w:pPr>
      <w:r w:rsidRPr="008F0F4C">
        <w:t>BGT</w:t>
      </w:r>
      <w:r w:rsidRPr="008F0F4C">
        <w:tab/>
        <w:t>Block Guard Time</w:t>
      </w:r>
    </w:p>
    <w:p w14:paraId="6707716E" w14:textId="77777777" w:rsidR="003F7353" w:rsidRPr="008F0F4C" w:rsidRDefault="003F7353" w:rsidP="003F7353">
      <w:pPr>
        <w:pStyle w:val="EW"/>
      </w:pPr>
      <w:r w:rsidRPr="008F0F4C">
        <w:t>BI</w:t>
      </w:r>
      <w:r w:rsidRPr="008F0F4C">
        <w:tab/>
        <w:t xml:space="preserve">all Barring of Incoming call </w:t>
      </w:r>
    </w:p>
    <w:p w14:paraId="23977828" w14:textId="77777777" w:rsidR="003F7353" w:rsidRPr="008F0F4C" w:rsidRDefault="003F7353" w:rsidP="003F7353">
      <w:pPr>
        <w:pStyle w:val="EW"/>
      </w:pPr>
      <w:r w:rsidRPr="008F0F4C">
        <w:t>BIC</w:t>
      </w:r>
      <w:r w:rsidRPr="008F0F4C">
        <w:tab/>
        <w:t>Baseline Implementation Capabilities</w:t>
      </w:r>
    </w:p>
    <w:p w14:paraId="04E95F4A" w14:textId="77777777" w:rsidR="003F7353" w:rsidRPr="008F0F4C" w:rsidRDefault="003F7353" w:rsidP="003F7353">
      <w:pPr>
        <w:pStyle w:val="EW"/>
      </w:pPr>
      <w:r w:rsidRPr="008F0F4C">
        <w:t>BIC-Roam</w:t>
      </w:r>
      <w:r w:rsidRPr="008F0F4C">
        <w:tab/>
        <w:t xml:space="preserve">Barring of Incoming Calls when Roaming outside the home PLMN country </w:t>
      </w:r>
    </w:p>
    <w:p w14:paraId="07F95BAC" w14:textId="77777777" w:rsidR="003F7353" w:rsidRPr="008F0F4C" w:rsidRDefault="003F7353" w:rsidP="003F7353">
      <w:pPr>
        <w:pStyle w:val="EW"/>
      </w:pPr>
      <w:smartTag w:uri="urn:schemas-microsoft-com:office:smarttags" w:element="stockticker">
        <w:r w:rsidRPr="008F0F4C">
          <w:t>BID</w:t>
        </w:r>
      </w:smartTag>
      <w:r w:rsidRPr="008F0F4C">
        <w:tab/>
        <w:t>Binding Identity</w:t>
      </w:r>
    </w:p>
    <w:p w14:paraId="043E9B65" w14:textId="77777777" w:rsidR="003F7353" w:rsidRPr="008F0F4C" w:rsidRDefault="003F7353" w:rsidP="003F7353">
      <w:pPr>
        <w:pStyle w:val="EW"/>
      </w:pPr>
      <w:r w:rsidRPr="008F0F4C">
        <w:t>BLER</w:t>
      </w:r>
      <w:r w:rsidRPr="008F0F4C">
        <w:tab/>
        <w:t>Block Error Ratio</w:t>
      </w:r>
    </w:p>
    <w:p w14:paraId="70DC3739" w14:textId="77777777" w:rsidR="003F7353" w:rsidRPr="00941ABA" w:rsidRDefault="003F7353" w:rsidP="003F7353">
      <w:pPr>
        <w:pStyle w:val="EW"/>
        <w:rPr>
          <w:noProof/>
        </w:rPr>
      </w:pPr>
      <w:r w:rsidRPr="00941ABA">
        <w:rPr>
          <w:noProof/>
        </w:rPr>
        <w:t>Bm</w:t>
      </w:r>
      <w:r w:rsidRPr="00941ABA">
        <w:rPr>
          <w:noProof/>
        </w:rPr>
        <w:tab/>
        <w:t xml:space="preserve">Full-rate traffic channel </w:t>
      </w:r>
    </w:p>
    <w:p w14:paraId="4B3F7520" w14:textId="77777777" w:rsidR="003F7353" w:rsidRPr="008F0F4C" w:rsidRDefault="003F7353" w:rsidP="003F7353">
      <w:pPr>
        <w:pStyle w:val="EW"/>
        <w:rPr>
          <w:noProof/>
        </w:rPr>
      </w:pPr>
      <w:smartTag w:uri="urn:schemas-microsoft-com:office:smarttags" w:element="stockticker">
        <w:r w:rsidRPr="008F0F4C">
          <w:rPr>
            <w:noProof/>
          </w:rPr>
          <w:t>BMC</w:t>
        </w:r>
      </w:smartTag>
      <w:r w:rsidRPr="008F0F4C">
        <w:rPr>
          <w:noProof/>
        </w:rPr>
        <w:tab/>
        <w:t>Broadcast/Multicast Control</w:t>
      </w:r>
    </w:p>
    <w:p w14:paraId="5C7D2A5C" w14:textId="77777777" w:rsidR="003F7353" w:rsidRPr="008F0F4C" w:rsidRDefault="003F7353" w:rsidP="003F7353">
      <w:pPr>
        <w:pStyle w:val="EW"/>
      </w:pPr>
      <w:r w:rsidRPr="008F0F4C">
        <w:t>BN</w:t>
      </w:r>
      <w:r w:rsidRPr="008F0F4C">
        <w:tab/>
        <w:t xml:space="preserve">Bit Number </w:t>
      </w:r>
    </w:p>
    <w:p w14:paraId="48CEEE2D" w14:textId="77777777" w:rsidR="003F7353" w:rsidRPr="008F0F4C" w:rsidRDefault="003F7353" w:rsidP="003F7353">
      <w:pPr>
        <w:pStyle w:val="EW"/>
      </w:pPr>
      <w:r w:rsidRPr="008F0F4C">
        <w:t>BO</w:t>
      </w:r>
      <w:r w:rsidRPr="008F0F4C">
        <w:tab/>
        <w:t xml:space="preserve">all Barring of Outgoing call </w:t>
      </w:r>
    </w:p>
    <w:p w14:paraId="45941D9F" w14:textId="77777777" w:rsidR="003F7353" w:rsidRPr="008F0F4C" w:rsidRDefault="003F7353" w:rsidP="003F7353">
      <w:pPr>
        <w:pStyle w:val="EW"/>
      </w:pPr>
      <w:r w:rsidRPr="008F0F4C">
        <w:t>BOC</w:t>
      </w:r>
      <w:r w:rsidRPr="008F0F4C">
        <w:tab/>
        <w:t>Bell Operating Company</w:t>
      </w:r>
    </w:p>
    <w:p w14:paraId="5E413E77" w14:textId="77777777" w:rsidR="003F7353" w:rsidRPr="008F0F4C" w:rsidRDefault="003F7353" w:rsidP="003F7353">
      <w:pPr>
        <w:pStyle w:val="EW"/>
      </w:pPr>
      <w:r w:rsidRPr="008F0F4C">
        <w:t>BOIC</w:t>
      </w:r>
      <w:r w:rsidRPr="008F0F4C">
        <w:tab/>
        <w:t xml:space="preserve">Barring of Outgoing International Calls </w:t>
      </w:r>
    </w:p>
    <w:p w14:paraId="0806560B" w14:textId="77777777" w:rsidR="003F7353" w:rsidRPr="008F0F4C" w:rsidRDefault="003F7353" w:rsidP="003F7353">
      <w:pPr>
        <w:pStyle w:val="EW"/>
      </w:pPr>
      <w:r w:rsidRPr="008F0F4C">
        <w:t>BOIC-exHC</w:t>
      </w:r>
      <w:r w:rsidRPr="008F0F4C">
        <w:tab/>
        <w:t xml:space="preserve">Barring of Outgoing International Calls except those directed to the Home PLMN Country </w:t>
      </w:r>
    </w:p>
    <w:p w14:paraId="761F8C4E" w14:textId="77777777" w:rsidR="003F7353" w:rsidRPr="008F0F4C" w:rsidRDefault="003F7353" w:rsidP="003F7353">
      <w:pPr>
        <w:pStyle w:val="EW"/>
      </w:pPr>
      <w:r w:rsidRPr="008F0F4C">
        <w:t>BPSK</w:t>
      </w:r>
      <w:r w:rsidRPr="008F0F4C">
        <w:tab/>
        <w:t>Binary Phase Shift Keying</w:t>
      </w:r>
    </w:p>
    <w:p w14:paraId="335681E6" w14:textId="77777777" w:rsidR="003F7353" w:rsidRPr="008F0F4C" w:rsidRDefault="003F7353" w:rsidP="003F7353">
      <w:pPr>
        <w:pStyle w:val="EW"/>
      </w:pPr>
      <w:r w:rsidRPr="008F0F4C">
        <w:t>BS</w:t>
      </w:r>
      <w:r w:rsidRPr="008F0F4C">
        <w:tab/>
        <w:t>Base Station</w:t>
      </w:r>
    </w:p>
    <w:p w14:paraId="18C22E3F" w14:textId="77777777" w:rsidR="003F7353" w:rsidRPr="008F0F4C" w:rsidRDefault="003F7353" w:rsidP="003F7353">
      <w:pPr>
        <w:pStyle w:val="EW"/>
      </w:pPr>
      <w:r w:rsidRPr="008F0F4C">
        <w:tab/>
        <w:t>Basic Service (group)</w:t>
      </w:r>
    </w:p>
    <w:p w14:paraId="6C74EA9F" w14:textId="77777777" w:rsidR="003F7353" w:rsidRPr="008F0F4C" w:rsidRDefault="003F7353" w:rsidP="003F7353">
      <w:pPr>
        <w:pStyle w:val="EW"/>
      </w:pPr>
      <w:r w:rsidRPr="008F0F4C">
        <w:tab/>
        <w:t>Bearer Service</w:t>
      </w:r>
    </w:p>
    <w:p w14:paraId="5C59B764" w14:textId="77777777" w:rsidR="003F7353" w:rsidRPr="008F0F4C" w:rsidRDefault="003F7353" w:rsidP="003F7353">
      <w:pPr>
        <w:pStyle w:val="EW"/>
      </w:pPr>
      <w:smartTag w:uri="urn:schemas-microsoft-com:office:smarttags" w:element="stockticker">
        <w:r w:rsidRPr="008F0F4C">
          <w:t>BSG</w:t>
        </w:r>
      </w:smartTag>
      <w:r w:rsidRPr="008F0F4C">
        <w:tab/>
        <w:t>Basic Service Group</w:t>
      </w:r>
    </w:p>
    <w:p w14:paraId="78DD6B3D" w14:textId="77777777" w:rsidR="003F7353" w:rsidRPr="008F0F4C" w:rsidRDefault="003F7353" w:rsidP="003F7353">
      <w:pPr>
        <w:pStyle w:val="EW"/>
      </w:pPr>
      <w:smartTag w:uri="urn:schemas-microsoft-com:office:smarttags" w:element="stockticker">
        <w:r w:rsidRPr="008F0F4C">
          <w:t>BSC</w:t>
        </w:r>
      </w:smartTag>
      <w:r w:rsidRPr="008F0F4C">
        <w:tab/>
        <w:t>Base Station Controller</w:t>
      </w:r>
    </w:p>
    <w:p w14:paraId="61680349" w14:textId="77777777" w:rsidR="003F7353" w:rsidRPr="008F0F4C" w:rsidRDefault="003F7353" w:rsidP="003F7353">
      <w:pPr>
        <w:pStyle w:val="EW"/>
      </w:pPr>
      <w:smartTag w:uri="urn:schemas-microsoft-com:office:smarttags" w:element="stockticker">
        <w:r w:rsidRPr="008F0F4C">
          <w:t>BSIC</w:t>
        </w:r>
      </w:smartTag>
      <w:r w:rsidRPr="008F0F4C">
        <w:tab/>
        <w:t xml:space="preserve">Base transceiver Station Identity Code </w:t>
      </w:r>
    </w:p>
    <w:p w14:paraId="6E52F8BC" w14:textId="77777777" w:rsidR="003F7353" w:rsidRPr="008F0F4C" w:rsidRDefault="003F7353" w:rsidP="003F7353">
      <w:pPr>
        <w:pStyle w:val="EW"/>
      </w:pPr>
      <w:smartTag w:uri="urn:schemas-microsoft-com:office:smarttags" w:element="stockticker">
        <w:r w:rsidRPr="008F0F4C">
          <w:t>BSIC</w:t>
        </w:r>
      </w:smartTag>
      <w:r w:rsidRPr="008F0F4C">
        <w:t>-NCELL</w:t>
      </w:r>
      <w:r w:rsidRPr="008F0F4C">
        <w:tab/>
      </w:r>
      <w:smartTag w:uri="urn:schemas-microsoft-com:office:smarttags" w:element="stockticker">
        <w:r w:rsidRPr="008F0F4C">
          <w:t>BSIC</w:t>
        </w:r>
      </w:smartTag>
      <w:r w:rsidRPr="008F0F4C">
        <w:t xml:space="preserve"> of an adjacent cell</w:t>
      </w:r>
    </w:p>
    <w:p w14:paraId="001D2FC0" w14:textId="77777777" w:rsidR="003F7353" w:rsidRPr="008F0F4C" w:rsidRDefault="003F7353" w:rsidP="003F7353">
      <w:pPr>
        <w:pStyle w:val="EW"/>
      </w:pPr>
      <w:r w:rsidRPr="008F0F4C">
        <w:t>BSR</w:t>
      </w:r>
      <w:r w:rsidRPr="008F0F4C">
        <w:tab/>
        <w:t>Buffer Status Report</w:t>
      </w:r>
    </w:p>
    <w:p w14:paraId="7ABD7824" w14:textId="77777777" w:rsidR="003F7353" w:rsidRPr="008F0F4C" w:rsidRDefault="003F7353" w:rsidP="003F7353">
      <w:pPr>
        <w:pStyle w:val="EW"/>
      </w:pPr>
      <w:r w:rsidRPr="008F0F4C">
        <w:t>BSS</w:t>
      </w:r>
      <w:r w:rsidRPr="008F0F4C">
        <w:tab/>
        <w:t>Base Station Subsystem</w:t>
      </w:r>
    </w:p>
    <w:p w14:paraId="51B70167" w14:textId="77777777" w:rsidR="003F7353" w:rsidRPr="008F0F4C" w:rsidRDefault="003F7353" w:rsidP="003F7353">
      <w:pPr>
        <w:pStyle w:val="EW"/>
      </w:pPr>
      <w:r w:rsidRPr="008F0F4C">
        <w:t>BSSAP</w:t>
      </w:r>
      <w:r w:rsidRPr="008F0F4C">
        <w:tab/>
        <w:t>Base Station Subsystem Application Part</w:t>
      </w:r>
    </w:p>
    <w:p w14:paraId="74BDAC19" w14:textId="77777777" w:rsidR="003F7353" w:rsidRPr="008F0F4C" w:rsidRDefault="003F7353" w:rsidP="003F7353">
      <w:pPr>
        <w:pStyle w:val="EW"/>
      </w:pPr>
      <w:r w:rsidRPr="008F0F4C">
        <w:t>BSSGP</w:t>
      </w:r>
      <w:r w:rsidRPr="008F0F4C">
        <w:tab/>
        <w:t>Base Station Subsystem GPRS Protocol</w:t>
      </w:r>
    </w:p>
    <w:p w14:paraId="2B803990" w14:textId="77777777" w:rsidR="003F7353" w:rsidRPr="008F0F4C" w:rsidRDefault="003F7353" w:rsidP="003F7353">
      <w:pPr>
        <w:pStyle w:val="EW"/>
      </w:pPr>
      <w:r w:rsidRPr="008F0F4C">
        <w:t>BSSMAP</w:t>
      </w:r>
      <w:r w:rsidRPr="008F0F4C">
        <w:tab/>
        <w:t>Base Station Subsystem Management Application Part</w:t>
      </w:r>
    </w:p>
    <w:p w14:paraId="712D142A" w14:textId="77777777" w:rsidR="003F7353" w:rsidRPr="008F0F4C" w:rsidRDefault="003F7353" w:rsidP="003F7353">
      <w:pPr>
        <w:pStyle w:val="EW"/>
      </w:pPr>
      <w:r w:rsidRPr="008F0F4C">
        <w:t>BSSOMAP</w:t>
      </w:r>
      <w:r w:rsidRPr="008F0F4C">
        <w:tab/>
        <w:t xml:space="preserve">Base Station Subsystem Operation and Maintenance Application Part </w:t>
      </w:r>
    </w:p>
    <w:p w14:paraId="696B7AB4" w14:textId="77777777" w:rsidR="003F7353" w:rsidRPr="008F0F4C" w:rsidRDefault="003F7353" w:rsidP="003F7353">
      <w:pPr>
        <w:pStyle w:val="EW"/>
      </w:pPr>
      <w:r w:rsidRPr="008F0F4C">
        <w:t>BTFD</w:t>
      </w:r>
      <w:r w:rsidRPr="008F0F4C">
        <w:tab/>
        <w:t>Blind Transport Format Detection</w:t>
      </w:r>
    </w:p>
    <w:p w14:paraId="5B4F3783" w14:textId="77777777" w:rsidR="003F7353" w:rsidRPr="008F0F4C" w:rsidRDefault="003F7353" w:rsidP="003F7353">
      <w:pPr>
        <w:pStyle w:val="EW"/>
      </w:pPr>
      <w:r w:rsidRPr="008F0F4C">
        <w:t xml:space="preserve">BTS </w:t>
      </w:r>
      <w:r w:rsidR="00820C8C" w:rsidRPr="008F0F4C">
        <w:tab/>
      </w:r>
      <w:r w:rsidRPr="008F0F4C">
        <w:t>Base Transceiver Station</w:t>
      </w:r>
    </w:p>
    <w:p w14:paraId="09117A8E" w14:textId="77777777" w:rsidR="003F7353" w:rsidRPr="008F0F4C" w:rsidRDefault="003F7353" w:rsidP="003F7353">
      <w:pPr>
        <w:pStyle w:val="EW"/>
      </w:pPr>
      <w:smartTag w:uri="urn:schemas-microsoft-com:office:smarttags" w:element="stockticker">
        <w:r w:rsidRPr="008F0F4C">
          <w:t>BVC</w:t>
        </w:r>
      </w:smartTag>
      <w:r w:rsidRPr="008F0F4C">
        <w:tab/>
        <w:t>BSS GPRS Protocol Virtual Connection</w:t>
      </w:r>
    </w:p>
    <w:p w14:paraId="7E974484" w14:textId="77777777" w:rsidR="003F7353" w:rsidRPr="008F0F4C" w:rsidRDefault="003F7353" w:rsidP="003F7353">
      <w:pPr>
        <w:pStyle w:val="EW"/>
      </w:pPr>
      <w:r w:rsidRPr="008F0F4C">
        <w:t>BVCI</w:t>
      </w:r>
      <w:r w:rsidRPr="008F0F4C">
        <w:tab/>
        <w:t xml:space="preserve">BSS GPRS Protocol Virtual Connection Identifier </w:t>
      </w:r>
    </w:p>
    <w:p w14:paraId="0C2C7F3B" w14:textId="77777777" w:rsidR="003F7353" w:rsidRPr="008F0F4C" w:rsidRDefault="003F7353" w:rsidP="003F7353">
      <w:pPr>
        <w:pStyle w:val="EW"/>
      </w:pPr>
      <w:r w:rsidRPr="008F0F4C">
        <w:t>BW</w:t>
      </w:r>
      <w:r w:rsidRPr="008F0F4C">
        <w:tab/>
        <w:t>Bandwidth</w:t>
      </w:r>
    </w:p>
    <w:p w14:paraId="2219B6E7" w14:textId="77777777" w:rsidR="003F7353" w:rsidRPr="008F0F4C" w:rsidRDefault="003F7353" w:rsidP="003F7353">
      <w:pPr>
        <w:pStyle w:val="EW"/>
      </w:pPr>
      <w:r w:rsidRPr="008F0F4C">
        <w:t>BWT</w:t>
      </w:r>
      <w:r w:rsidRPr="008F0F4C">
        <w:tab/>
        <w:t>Block Waiting Time</w:t>
      </w:r>
    </w:p>
    <w:p w14:paraId="4F8A85CC" w14:textId="77777777" w:rsidR="003F7353" w:rsidRPr="008F0F4C" w:rsidRDefault="003F7353" w:rsidP="003F7353">
      <w:pPr>
        <w:pStyle w:val="Heading2"/>
        <w:tabs>
          <w:tab w:val="left" w:pos="1701"/>
        </w:tabs>
      </w:pPr>
      <w:bookmarkStart w:id="77" w:name="_Toc11152846"/>
      <w:bookmarkStart w:id="78" w:name="_Toc90991646"/>
      <w:r w:rsidRPr="008F0F4C">
        <w:t>C</w:t>
      </w:r>
      <w:bookmarkEnd w:id="77"/>
      <w:bookmarkEnd w:id="78"/>
    </w:p>
    <w:p w14:paraId="103BC0B3" w14:textId="77777777" w:rsidR="003F7353" w:rsidRPr="008F0F4C" w:rsidRDefault="003F7353" w:rsidP="003F7353">
      <w:pPr>
        <w:pStyle w:val="EW"/>
      </w:pPr>
      <w:r w:rsidRPr="008F0F4C">
        <w:t>C</w:t>
      </w:r>
      <w:r w:rsidRPr="008F0F4C">
        <w:tab/>
        <w:t>Conditional</w:t>
      </w:r>
    </w:p>
    <w:p w14:paraId="5F5C417B" w14:textId="77777777" w:rsidR="003F7353" w:rsidRPr="008F0F4C" w:rsidRDefault="003F7353" w:rsidP="003F7353">
      <w:pPr>
        <w:pStyle w:val="EW"/>
      </w:pPr>
      <w:r w:rsidRPr="008F0F4C">
        <w:t>C-</w:t>
      </w:r>
      <w:r w:rsidRPr="008F0F4C">
        <w:tab/>
        <w:t>Control-</w:t>
      </w:r>
    </w:p>
    <w:p w14:paraId="7148FD33" w14:textId="77777777" w:rsidR="003F7353" w:rsidRPr="008F0F4C" w:rsidRDefault="003F7353" w:rsidP="003F7353">
      <w:pPr>
        <w:pStyle w:val="EW"/>
      </w:pPr>
      <w:r w:rsidRPr="008F0F4C">
        <w:t>C/I</w:t>
      </w:r>
      <w:r w:rsidRPr="008F0F4C">
        <w:tab/>
        <w:t>Carrier-to-Interference Power Ratio</w:t>
      </w:r>
    </w:p>
    <w:p w14:paraId="18266E7D" w14:textId="77777777" w:rsidR="003F7353" w:rsidRPr="008F0F4C" w:rsidRDefault="003F7353" w:rsidP="003F7353">
      <w:pPr>
        <w:pStyle w:val="EW"/>
      </w:pPr>
      <w:r w:rsidRPr="008F0F4C">
        <w:t>CA</w:t>
      </w:r>
      <w:r w:rsidRPr="008F0F4C">
        <w:tab/>
        <w:t>Carrier Aggregation</w:t>
      </w:r>
    </w:p>
    <w:p w14:paraId="156966B0" w14:textId="77777777" w:rsidR="003F7353" w:rsidRPr="008F0F4C" w:rsidRDefault="003F7353" w:rsidP="003F7353">
      <w:pPr>
        <w:pStyle w:val="EW"/>
      </w:pPr>
      <w:r w:rsidRPr="008F0F4C">
        <w:t>C-APDU</w:t>
      </w:r>
      <w:r w:rsidRPr="008F0F4C">
        <w:tab/>
        <w:t>Command APDU</w:t>
      </w:r>
    </w:p>
    <w:p w14:paraId="07952709" w14:textId="77777777" w:rsidR="003F7353" w:rsidRPr="008F0F4C" w:rsidRDefault="003F7353" w:rsidP="003F7353">
      <w:pPr>
        <w:pStyle w:val="EW"/>
      </w:pPr>
      <w:r w:rsidRPr="008F0F4C">
        <w:rPr>
          <w:noProof/>
        </w:rPr>
        <w:t>C-RNTI</w:t>
      </w:r>
      <w:r w:rsidRPr="008F0F4C">
        <w:rPr>
          <w:noProof/>
        </w:rPr>
        <w:tab/>
        <w:t>Cell Radio Network Temporary Identity</w:t>
      </w:r>
    </w:p>
    <w:p w14:paraId="0007477C" w14:textId="77777777" w:rsidR="003F7353" w:rsidRPr="008F0F4C" w:rsidRDefault="003F7353" w:rsidP="003F7353">
      <w:pPr>
        <w:pStyle w:val="EW"/>
      </w:pPr>
      <w:r w:rsidRPr="008F0F4C">
        <w:t>C-TPDU</w:t>
      </w:r>
      <w:r w:rsidRPr="008F0F4C">
        <w:tab/>
        <w:t>Command TPDU</w:t>
      </w:r>
    </w:p>
    <w:p w14:paraId="324E10E7" w14:textId="77777777" w:rsidR="003F7353" w:rsidRPr="008F0F4C" w:rsidRDefault="003F7353" w:rsidP="003F7353">
      <w:pPr>
        <w:pStyle w:val="EW"/>
      </w:pPr>
      <w:r w:rsidRPr="008F0F4C">
        <w:t>CA</w:t>
      </w:r>
      <w:r w:rsidRPr="008F0F4C">
        <w:tab/>
        <w:t xml:space="preserve">Capacity Allocation </w:t>
      </w:r>
    </w:p>
    <w:p w14:paraId="77EB31E0" w14:textId="77777777" w:rsidR="003F7353" w:rsidRPr="008F0F4C" w:rsidRDefault="003F7353" w:rsidP="003F7353">
      <w:pPr>
        <w:pStyle w:val="EW"/>
      </w:pPr>
      <w:r w:rsidRPr="008F0F4C">
        <w:tab/>
        <w:t>Cell Allocation</w:t>
      </w:r>
    </w:p>
    <w:p w14:paraId="14E5628D" w14:textId="77777777" w:rsidR="003F7353" w:rsidRPr="008F0F4C" w:rsidRDefault="003F7353" w:rsidP="003F7353">
      <w:pPr>
        <w:pStyle w:val="EW"/>
        <w:rPr>
          <w:color w:val="000000"/>
        </w:rPr>
      </w:pPr>
      <w:r w:rsidRPr="008F0F4C">
        <w:tab/>
      </w:r>
      <w:r w:rsidRPr="008F0F4C">
        <w:rPr>
          <w:color w:val="000000"/>
        </w:rPr>
        <w:t>Certification Authority</w:t>
      </w:r>
    </w:p>
    <w:p w14:paraId="3F027E95" w14:textId="77777777" w:rsidR="003F7353" w:rsidRPr="008F0F4C" w:rsidRDefault="003F7353" w:rsidP="003F7353">
      <w:pPr>
        <w:pStyle w:val="EW"/>
      </w:pPr>
      <w:smartTag w:uri="urn:schemas-microsoft-com:office:smarttags" w:element="stockticker">
        <w:r w:rsidRPr="008F0F4C">
          <w:t>CAA</w:t>
        </w:r>
      </w:smartTag>
      <w:r w:rsidRPr="008F0F4C">
        <w:tab/>
        <w:t xml:space="preserve">Capacity Allocation Acknowledgement </w:t>
      </w:r>
    </w:p>
    <w:p w14:paraId="5DBEFF48" w14:textId="77777777" w:rsidR="003F7353" w:rsidRPr="008F0F4C" w:rsidRDefault="003F7353" w:rsidP="003F7353">
      <w:pPr>
        <w:pStyle w:val="EW"/>
      </w:pPr>
      <w:r w:rsidRPr="008F0F4C">
        <w:t>CAD</w:t>
      </w:r>
      <w:r w:rsidRPr="008F0F4C">
        <w:tab/>
        <w:t>Card Acceptance Device</w:t>
      </w:r>
    </w:p>
    <w:p w14:paraId="03544F3E" w14:textId="77777777" w:rsidR="003F7353" w:rsidRPr="008F0F4C" w:rsidRDefault="003F7353" w:rsidP="003F7353">
      <w:pPr>
        <w:pStyle w:val="EW"/>
        <w:rPr>
          <w:snapToGrid w:val="0"/>
        </w:rPr>
      </w:pPr>
      <w:smartTag w:uri="urn:schemas-microsoft-com:office:smarttags" w:element="stockticker">
        <w:r w:rsidRPr="008F0F4C">
          <w:rPr>
            <w:snapToGrid w:val="0"/>
          </w:rPr>
          <w:t>CAI</w:t>
        </w:r>
      </w:smartTag>
      <w:r w:rsidRPr="008F0F4C">
        <w:rPr>
          <w:snapToGrid w:val="0"/>
        </w:rPr>
        <w:tab/>
        <w:t>Charge Advice Information</w:t>
      </w:r>
    </w:p>
    <w:p w14:paraId="5470A815" w14:textId="77777777" w:rsidR="003F7353" w:rsidRPr="008F0F4C" w:rsidRDefault="003F7353" w:rsidP="003F7353">
      <w:pPr>
        <w:pStyle w:val="EW"/>
        <w:rPr>
          <w:snapToGrid w:val="0"/>
        </w:rPr>
      </w:pPr>
      <w:r w:rsidRPr="008F0F4C">
        <w:rPr>
          <w:snapToGrid w:val="0"/>
        </w:rPr>
        <w:t>CAMEL</w:t>
      </w:r>
      <w:r w:rsidRPr="008F0F4C">
        <w:rPr>
          <w:snapToGrid w:val="0"/>
        </w:rPr>
        <w:tab/>
        <w:t>Customised Application for Mobile network Enhanced Logic</w:t>
      </w:r>
    </w:p>
    <w:p w14:paraId="00ED0E11" w14:textId="77777777" w:rsidR="003F7353" w:rsidRPr="008F0F4C" w:rsidRDefault="003F7353" w:rsidP="003F7353">
      <w:pPr>
        <w:pStyle w:val="EW"/>
        <w:rPr>
          <w:snapToGrid w:val="0"/>
        </w:rPr>
      </w:pPr>
      <w:smartTag w:uri="urn:schemas-microsoft-com:office:smarttags" w:element="stockticker">
        <w:r w:rsidRPr="008F0F4C">
          <w:rPr>
            <w:snapToGrid w:val="0"/>
          </w:rPr>
          <w:t>CAP</w:t>
        </w:r>
      </w:smartTag>
      <w:r w:rsidRPr="008F0F4C">
        <w:rPr>
          <w:snapToGrid w:val="0"/>
        </w:rPr>
        <w:tab/>
        <w:t>CAMEL Application Part</w:t>
      </w:r>
    </w:p>
    <w:p w14:paraId="214163E4" w14:textId="77777777" w:rsidR="003F7353" w:rsidRPr="008F0F4C" w:rsidRDefault="003F7353" w:rsidP="003F7353">
      <w:pPr>
        <w:pStyle w:val="EW"/>
      </w:pPr>
      <w:r w:rsidRPr="008F0F4C">
        <w:t>CAZAC</w:t>
      </w:r>
      <w:r w:rsidRPr="008F0F4C">
        <w:tab/>
        <w:t>Constant Amplitude Zero Auto-Correlation</w:t>
      </w:r>
    </w:p>
    <w:p w14:paraId="64A1E0C4" w14:textId="77777777" w:rsidR="003F7353" w:rsidRPr="00941ABA" w:rsidRDefault="003F7353" w:rsidP="003F7353">
      <w:pPr>
        <w:pStyle w:val="EW"/>
      </w:pPr>
      <w:r w:rsidRPr="00941ABA">
        <w:t>CB</w:t>
      </w:r>
      <w:r w:rsidRPr="00941ABA">
        <w:tab/>
        <w:t>Cell Broadcast</w:t>
      </w:r>
    </w:p>
    <w:p w14:paraId="3138BAB9" w14:textId="77777777" w:rsidR="003F7353" w:rsidRPr="008F0F4C" w:rsidRDefault="003F7353" w:rsidP="003F7353">
      <w:pPr>
        <w:pStyle w:val="EW"/>
      </w:pPr>
      <w:smartTag w:uri="urn:schemas-microsoft-com:office:smarttags" w:element="stockticker">
        <w:r w:rsidRPr="008F0F4C">
          <w:t>CBC</w:t>
        </w:r>
      </w:smartTag>
      <w:r w:rsidRPr="008F0F4C">
        <w:tab/>
        <w:t xml:space="preserve">Cell Broadcast Centre </w:t>
      </w:r>
    </w:p>
    <w:p w14:paraId="68602292" w14:textId="77777777" w:rsidR="003F7353" w:rsidRPr="008F0F4C" w:rsidRDefault="003F7353" w:rsidP="003F7353">
      <w:pPr>
        <w:pStyle w:val="EW"/>
      </w:pPr>
      <w:r w:rsidRPr="008F0F4C">
        <w:tab/>
        <w:t>Cipher Block Chaining</w:t>
      </w:r>
    </w:p>
    <w:p w14:paraId="4B1B334C" w14:textId="77777777" w:rsidR="003F7353" w:rsidRPr="008F0F4C" w:rsidRDefault="003F7353" w:rsidP="003F7353">
      <w:pPr>
        <w:pStyle w:val="EW"/>
      </w:pPr>
      <w:r w:rsidRPr="008F0F4C">
        <w:t>CBCH</w:t>
      </w:r>
      <w:r w:rsidRPr="008F0F4C">
        <w:tab/>
        <w:t>Cell Broadcast CHannel</w:t>
      </w:r>
    </w:p>
    <w:p w14:paraId="6D8BD8E7" w14:textId="77777777" w:rsidR="003F7353" w:rsidRPr="008F0F4C" w:rsidRDefault="003F7353" w:rsidP="003F7353">
      <w:pPr>
        <w:pStyle w:val="EW"/>
      </w:pPr>
      <w:r w:rsidRPr="008F0F4C">
        <w:t>CBMI</w:t>
      </w:r>
      <w:r w:rsidRPr="008F0F4C">
        <w:tab/>
        <w:t xml:space="preserve">Cell Broadcast Message Identifier </w:t>
      </w:r>
    </w:p>
    <w:p w14:paraId="290CFE25" w14:textId="77777777" w:rsidR="003F7353" w:rsidRPr="008F0F4C" w:rsidRDefault="003F7353" w:rsidP="003F7353">
      <w:pPr>
        <w:pStyle w:val="EW"/>
      </w:pPr>
      <w:smartTag w:uri="urn:schemas-microsoft-com:office:smarttags" w:element="stockticker">
        <w:r w:rsidRPr="008F0F4C">
          <w:t>CBR</w:t>
        </w:r>
      </w:smartTag>
      <w:r w:rsidRPr="008F0F4C">
        <w:tab/>
        <w:t>Constant Bit Rate</w:t>
      </w:r>
    </w:p>
    <w:p w14:paraId="727E9E64" w14:textId="77777777" w:rsidR="003F7353" w:rsidRPr="008F0F4C" w:rsidRDefault="003F7353" w:rsidP="003F7353">
      <w:pPr>
        <w:pStyle w:val="EW"/>
        <w:rPr>
          <w:noProof/>
        </w:rPr>
      </w:pPr>
      <w:r w:rsidRPr="008F0F4C">
        <w:rPr>
          <w:noProof/>
        </w:rPr>
        <w:t>CBS</w:t>
      </w:r>
      <w:r w:rsidRPr="008F0F4C">
        <w:rPr>
          <w:noProof/>
        </w:rPr>
        <w:tab/>
        <w:t>Cell Broadcast Service</w:t>
      </w:r>
    </w:p>
    <w:p w14:paraId="7E8F5112" w14:textId="77777777" w:rsidR="003F7353" w:rsidRPr="008F0F4C" w:rsidRDefault="003F7353" w:rsidP="003F7353">
      <w:pPr>
        <w:pStyle w:val="EW"/>
      </w:pPr>
      <w:r w:rsidRPr="008F0F4C">
        <w:t>CC</w:t>
      </w:r>
      <w:r w:rsidRPr="008F0F4C">
        <w:tab/>
        <w:t>Call Control</w:t>
      </w:r>
    </w:p>
    <w:p w14:paraId="5B260B5C" w14:textId="77777777" w:rsidR="003F7353" w:rsidRPr="008F0F4C" w:rsidRDefault="003F7353" w:rsidP="003F7353">
      <w:pPr>
        <w:pStyle w:val="EW"/>
      </w:pPr>
      <w:r w:rsidRPr="008F0F4C">
        <w:tab/>
        <w:t>Country Code</w:t>
      </w:r>
    </w:p>
    <w:p w14:paraId="5D8EB0F2" w14:textId="77777777" w:rsidR="003F7353" w:rsidRPr="008F0F4C" w:rsidRDefault="003F7353" w:rsidP="003F7353">
      <w:pPr>
        <w:pStyle w:val="EW"/>
      </w:pPr>
      <w:r w:rsidRPr="008F0F4C">
        <w:tab/>
        <w:t>Cryptographic Checksum</w:t>
      </w:r>
    </w:p>
    <w:p w14:paraId="46271CAA" w14:textId="77777777" w:rsidR="003F7353" w:rsidRPr="008F0F4C" w:rsidRDefault="003F7353" w:rsidP="003F7353">
      <w:pPr>
        <w:pStyle w:val="EW"/>
      </w:pPr>
      <w:r w:rsidRPr="008F0F4C">
        <w:tab/>
        <w:t>Component Carrier</w:t>
      </w:r>
    </w:p>
    <w:p w14:paraId="65837D0C" w14:textId="77777777" w:rsidR="003F7353" w:rsidRPr="008F0F4C" w:rsidRDefault="003F7353" w:rsidP="003F7353">
      <w:pPr>
        <w:pStyle w:val="EW"/>
      </w:pPr>
      <w:r w:rsidRPr="008F0F4C">
        <w:t>CC/PP</w:t>
      </w:r>
      <w:r w:rsidRPr="008F0F4C">
        <w:tab/>
        <w:t>Composite Capability/Preference Profiles</w:t>
      </w:r>
    </w:p>
    <w:p w14:paraId="006126A8" w14:textId="77777777" w:rsidR="003F7353" w:rsidRPr="008F0F4C" w:rsidRDefault="003F7353" w:rsidP="003F7353">
      <w:pPr>
        <w:pStyle w:val="EW"/>
      </w:pPr>
      <w:r w:rsidRPr="008F0F4C">
        <w:t>CCBS</w:t>
      </w:r>
      <w:r w:rsidRPr="008F0F4C">
        <w:tab/>
        <w:t>Completion of Calls to Busy Subscriber</w:t>
      </w:r>
    </w:p>
    <w:p w14:paraId="2A14A0B9" w14:textId="77777777" w:rsidR="003F7353" w:rsidRPr="008F0F4C" w:rsidRDefault="003F7353" w:rsidP="003F7353">
      <w:pPr>
        <w:pStyle w:val="EW"/>
      </w:pPr>
      <w:r w:rsidRPr="008F0F4C">
        <w:t>CCCH</w:t>
      </w:r>
      <w:r w:rsidRPr="008F0F4C">
        <w:tab/>
        <w:t>Common Control Channel</w:t>
      </w:r>
    </w:p>
    <w:p w14:paraId="74669AB1" w14:textId="77777777" w:rsidR="003F7353" w:rsidRPr="008F0F4C" w:rsidRDefault="003F7353" w:rsidP="003F7353">
      <w:pPr>
        <w:pStyle w:val="EW"/>
      </w:pPr>
      <w:smartTag w:uri="urn:schemas-microsoft-com:office:smarttags" w:element="stockticker">
        <w:r w:rsidRPr="008F0F4C">
          <w:t>CCE</w:t>
        </w:r>
      </w:smartTag>
      <w:r w:rsidRPr="008F0F4C">
        <w:tab/>
        <w:t>Control Channel Element</w:t>
      </w:r>
    </w:p>
    <w:p w14:paraId="1F497D73" w14:textId="77777777" w:rsidR="003F7353" w:rsidRPr="008F0F4C" w:rsidRDefault="003F7353" w:rsidP="003F7353">
      <w:pPr>
        <w:pStyle w:val="EW"/>
      </w:pPr>
      <w:smartTag w:uri="urn:schemas-microsoft-com:office:smarttags" w:element="stockticker">
        <w:r w:rsidRPr="008F0F4C">
          <w:t>CCF</w:t>
        </w:r>
      </w:smartTag>
      <w:r w:rsidRPr="008F0F4C">
        <w:tab/>
        <w:t>Call Control Function</w:t>
      </w:r>
    </w:p>
    <w:p w14:paraId="615E7613" w14:textId="77777777" w:rsidR="003F7353" w:rsidRPr="008F0F4C" w:rsidRDefault="003F7353" w:rsidP="003F7353">
      <w:pPr>
        <w:pStyle w:val="EW"/>
      </w:pPr>
      <w:smartTag w:uri="urn:schemas-microsoft-com:office:smarttags" w:element="stockticker">
        <w:r w:rsidRPr="008F0F4C">
          <w:t>CCH</w:t>
        </w:r>
      </w:smartTag>
      <w:r w:rsidRPr="008F0F4C">
        <w:tab/>
        <w:t xml:space="preserve">Control Channel </w:t>
      </w:r>
    </w:p>
    <w:p w14:paraId="7FE493CF" w14:textId="77777777" w:rsidR="003F7353" w:rsidRPr="008F0F4C" w:rsidRDefault="003F7353" w:rsidP="003F7353">
      <w:pPr>
        <w:pStyle w:val="EW"/>
      </w:pPr>
      <w:smartTag w:uri="urn:schemas-microsoft-com:office:smarttags" w:element="stockticker">
        <w:r w:rsidRPr="008F0F4C">
          <w:t>CCI</w:t>
        </w:r>
      </w:smartTag>
      <w:r w:rsidRPr="008F0F4C">
        <w:tab/>
        <w:t>Capability / Configuration Identifier</w:t>
      </w:r>
    </w:p>
    <w:p w14:paraId="7F077564" w14:textId="77777777" w:rsidR="003F7353" w:rsidRPr="008F0F4C" w:rsidRDefault="003F7353" w:rsidP="003F7353">
      <w:pPr>
        <w:pStyle w:val="EW"/>
      </w:pPr>
      <w:r w:rsidRPr="008F0F4C">
        <w:t>CCITT</w:t>
      </w:r>
      <w:r w:rsidRPr="008F0F4C">
        <w:tab/>
        <w:t>Comité Consultatif International Télégraphique et Téléphonique (The International Telegraph and Telephone Consultative Committee)</w:t>
      </w:r>
    </w:p>
    <w:p w14:paraId="5C2F6DA5" w14:textId="77777777" w:rsidR="003F7353" w:rsidRPr="00941ABA" w:rsidRDefault="003F7353" w:rsidP="003F7353">
      <w:pPr>
        <w:pStyle w:val="EW"/>
      </w:pPr>
      <w:smartTag w:uri="urn:schemas-microsoft-com:office:smarttags" w:element="stockticker">
        <w:r w:rsidRPr="00941ABA">
          <w:t>CCK</w:t>
        </w:r>
      </w:smartTag>
      <w:r w:rsidRPr="00941ABA">
        <w:tab/>
        <w:t>Corporate Control Key</w:t>
      </w:r>
    </w:p>
    <w:p w14:paraId="228E3792" w14:textId="77777777" w:rsidR="003F7353" w:rsidRPr="008F0F4C" w:rsidRDefault="003F7353" w:rsidP="003F7353">
      <w:pPr>
        <w:pStyle w:val="EW"/>
      </w:pPr>
      <w:r w:rsidRPr="008F0F4C">
        <w:t>CCM</w:t>
      </w:r>
      <w:r w:rsidRPr="008F0F4C">
        <w:tab/>
        <w:t>Certificate Configuration Message</w:t>
      </w:r>
    </w:p>
    <w:p w14:paraId="44F6B3B5" w14:textId="77777777" w:rsidR="003F7353" w:rsidRPr="008F0F4C" w:rsidRDefault="003F7353" w:rsidP="003F7353">
      <w:pPr>
        <w:pStyle w:val="EW"/>
      </w:pPr>
      <w:r w:rsidRPr="008F0F4C">
        <w:tab/>
        <w:t>Current Call Meter</w:t>
      </w:r>
    </w:p>
    <w:p w14:paraId="4758EE29" w14:textId="77777777" w:rsidR="003F7353" w:rsidRPr="008F0F4C" w:rsidRDefault="003F7353" w:rsidP="003F7353">
      <w:pPr>
        <w:pStyle w:val="EW"/>
      </w:pPr>
      <w:r w:rsidRPr="008F0F4C">
        <w:t>CCO</w:t>
      </w:r>
      <w:r w:rsidRPr="008F0F4C">
        <w:tab/>
        <w:t>Cell Change Order</w:t>
      </w:r>
    </w:p>
    <w:p w14:paraId="39B578B5" w14:textId="77777777" w:rsidR="003F7353" w:rsidRPr="008F0F4C" w:rsidRDefault="003F7353" w:rsidP="003F7353">
      <w:pPr>
        <w:pStyle w:val="EW"/>
      </w:pPr>
      <w:r w:rsidRPr="008F0F4C">
        <w:t>CCP</w:t>
      </w:r>
      <w:r w:rsidRPr="008F0F4C">
        <w:tab/>
        <w:t>Capability/Configuration Parameter</w:t>
      </w:r>
    </w:p>
    <w:p w14:paraId="01E47B1E" w14:textId="77777777" w:rsidR="003F7353" w:rsidRPr="008F0F4C" w:rsidRDefault="003F7353" w:rsidP="003F7353">
      <w:pPr>
        <w:pStyle w:val="EW"/>
      </w:pPr>
      <w:r w:rsidRPr="008F0F4C">
        <w:t>CCPCH</w:t>
      </w:r>
      <w:r w:rsidRPr="008F0F4C">
        <w:tab/>
        <w:t>Common Control Physical Channel</w:t>
      </w:r>
    </w:p>
    <w:p w14:paraId="3553ECB0" w14:textId="77777777" w:rsidR="003F7353" w:rsidRPr="008F0F4C" w:rsidRDefault="003F7353" w:rsidP="003F7353">
      <w:pPr>
        <w:pStyle w:val="EW"/>
      </w:pPr>
      <w:r w:rsidRPr="008F0F4C">
        <w:t>Cct</w:t>
      </w:r>
      <w:r w:rsidRPr="008F0F4C">
        <w:tab/>
        <w:t xml:space="preserve">Circuit </w:t>
      </w:r>
    </w:p>
    <w:p w14:paraId="6FABFE05" w14:textId="77777777" w:rsidR="003F7353" w:rsidRPr="008F0F4C" w:rsidRDefault="003F7353" w:rsidP="003F7353">
      <w:pPr>
        <w:pStyle w:val="EW"/>
      </w:pPr>
      <w:r w:rsidRPr="008F0F4C">
        <w:t>CCTrCH</w:t>
      </w:r>
      <w:r w:rsidRPr="008F0F4C">
        <w:tab/>
        <w:t>Coded Composite Transport Channel</w:t>
      </w:r>
    </w:p>
    <w:p w14:paraId="343CEDBE" w14:textId="77777777" w:rsidR="003F7353" w:rsidRPr="008F0F4C" w:rsidRDefault="003F7353" w:rsidP="003F7353">
      <w:pPr>
        <w:pStyle w:val="EW"/>
      </w:pPr>
      <w:r w:rsidRPr="008F0F4C">
        <w:t>CD</w:t>
      </w:r>
      <w:r w:rsidRPr="008F0F4C">
        <w:tab/>
        <w:t xml:space="preserve">Capacity Deallocation </w:t>
      </w:r>
    </w:p>
    <w:p w14:paraId="20796978" w14:textId="77777777" w:rsidR="003F7353" w:rsidRPr="008F0F4C" w:rsidRDefault="003F7353" w:rsidP="003F7353">
      <w:pPr>
        <w:pStyle w:val="EW"/>
      </w:pPr>
      <w:r w:rsidRPr="008F0F4C">
        <w:tab/>
        <w:t>Collision Detection</w:t>
      </w:r>
    </w:p>
    <w:p w14:paraId="6CCFD318" w14:textId="77777777" w:rsidR="003F7353" w:rsidRPr="008F0F4C" w:rsidRDefault="003F7353" w:rsidP="003F7353">
      <w:pPr>
        <w:pStyle w:val="EW"/>
      </w:pPr>
      <w:smartTag w:uri="urn:schemas-microsoft-com:office:smarttags" w:element="stockticker">
        <w:r w:rsidRPr="008F0F4C">
          <w:t>CDA</w:t>
        </w:r>
      </w:smartTag>
      <w:r w:rsidRPr="008F0F4C">
        <w:tab/>
        <w:t>Capacity Deallocation Acknowledgement</w:t>
      </w:r>
    </w:p>
    <w:p w14:paraId="7BE229E4" w14:textId="77777777" w:rsidR="003F7353" w:rsidRPr="008F0F4C" w:rsidRDefault="003F7353" w:rsidP="003F7353">
      <w:pPr>
        <w:pStyle w:val="EW"/>
      </w:pPr>
      <w:r w:rsidRPr="008F0F4C">
        <w:rPr>
          <w:rFonts w:eastAsia="?? ??"/>
        </w:rPr>
        <w:t>CDCH</w:t>
      </w:r>
      <w:r w:rsidRPr="008F0F4C">
        <w:rPr>
          <w:rFonts w:eastAsia="?? ??"/>
        </w:rPr>
        <w:tab/>
        <w:t xml:space="preserve">Control-plane </w:t>
      </w:r>
      <w:r w:rsidRPr="008F0F4C">
        <w:t>Dedicated CHannel</w:t>
      </w:r>
    </w:p>
    <w:p w14:paraId="2E6DF881" w14:textId="77777777" w:rsidR="003F7353" w:rsidRPr="008F0F4C" w:rsidRDefault="003F7353" w:rsidP="003F7353">
      <w:pPr>
        <w:pStyle w:val="EW"/>
      </w:pPr>
      <w:r w:rsidRPr="008F0F4C">
        <w:t>CDMA</w:t>
      </w:r>
      <w:r w:rsidRPr="008F0F4C">
        <w:tab/>
        <w:t>Code Division Multiple Access</w:t>
      </w:r>
    </w:p>
    <w:p w14:paraId="4BE33D43" w14:textId="77777777" w:rsidR="003F7353" w:rsidRPr="008F0F4C" w:rsidRDefault="003F7353" w:rsidP="003F7353">
      <w:pPr>
        <w:pStyle w:val="EW"/>
      </w:pPr>
      <w:smartTag w:uri="urn:schemas-microsoft-com:office:smarttags" w:element="stockticker">
        <w:r w:rsidRPr="008F0F4C">
          <w:t>CDN</w:t>
        </w:r>
      </w:smartTag>
      <w:r w:rsidRPr="008F0F4C">
        <w:tab/>
        <w:t>Coupling/Decoupling Network</w:t>
      </w:r>
    </w:p>
    <w:p w14:paraId="67B2095B" w14:textId="77777777" w:rsidR="003F7353" w:rsidRPr="008F0F4C" w:rsidRDefault="003F7353" w:rsidP="003F7353">
      <w:pPr>
        <w:pStyle w:val="EW"/>
        <w:rPr>
          <w:snapToGrid w:val="0"/>
        </w:rPr>
      </w:pPr>
      <w:r w:rsidRPr="008F0F4C">
        <w:rPr>
          <w:snapToGrid w:val="0"/>
        </w:rPr>
        <w:t>CDR</w:t>
      </w:r>
      <w:r w:rsidRPr="008F0F4C">
        <w:rPr>
          <w:snapToGrid w:val="0"/>
        </w:rPr>
        <w:tab/>
        <w:t>Charging Data Record</w:t>
      </w:r>
    </w:p>
    <w:p w14:paraId="341DD5FB" w14:textId="77777777" w:rsidR="003F7353" w:rsidRPr="008F0F4C" w:rsidRDefault="003F7353" w:rsidP="003F7353">
      <w:pPr>
        <w:pStyle w:val="EW"/>
      </w:pPr>
      <w:r w:rsidRPr="008F0F4C">
        <w:t>CDUR</w:t>
      </w:r>
      <w:r w:rsidRPr="008F0F4C">
        <w:tab/>
        <w:t>Chargeable DURation</w:t>
      </w:r>
    </w:p>
    <w:p w14:paraId="77A6C390" w14:textId="77777777" w:rsidR="003F7353" w:rsidRPr="008F0F4C" w:rsidRDefault="003F7353" w:rsidP="003F7353">
      <w:pPr>
        <w:pStyle w:val="EW"/>
      </w:pPr>
      <w:r w:rsidRPr="008F0F4C">
        <w:t>CED</w:t>
      </w:r>
      <w:r w:rsidRPr="008F0F4C">
        <w:tab/>
        <w:t>called station identifier</w:t>
      </w:r>
    </w:p>
    <w:p w14:paraId="53A97328" w14:textId="77777777" w:rsidR="003F7353" w:rsidRPr="008F0F4C" w:rsidRDefault="003F7353" w:rsidP="003F7353">
      <w:pPr>
        <w:pStyle w:val="EW"/>
      </w:pPr>
      <w:r w:rsidRPr="008F0F4C">
        <w:t>CEIR</w:t>
      </w:r>
      <w:r w:rsidRPr="008F0F4C">
        <w:tab/>
        <w:t>Central Equipment Identity Register</w:t>
      </w:r>
    </w:p>
    <w:p w14:paraId="26B3AB83" w14:textId="77777777" w:rsidR="003F7353" w:rsidRPr="008F0F4C" w:rsidRDefault="003F7353" w:rsidP="003F7353">
      <w:pPr>
        <w:pStyle w:val="EW"/>
      </w:pPr>
      <w:r w:rsidRPr="008F0F4C">
        <w:t>CEND</w:t>
      </w:r>
      <w:r w:rsidRPr="008F0F4C">
        <w:tab/>
        <w:t>end of charge point</w:t>
      </w:r>
    </w:p>
    <w:p w14:paraId="55C77C3B" w14:textId="77777777" w:rsidR="003F7353" w:rsidRPr="00C12DFE" w:rsidRDefault="003F7353" w:rsidP="003F7353">
      <w:pPr>
        <w:pStyle w:val="EW"/>
        <w:rPr>
          <w:lang w:val="fr-FR"/>
        </w:rPr>
      </w:pPr>
      <w:r w:rsidRPr="00C12DFE">
        <w:rPr>
          <w:lang w:val="fr-FR"/>
        </w:rPr>
        <w:t>CEPT</w:t>
      </w:r>
      <w:r w:rsidRPr="00C12DFE">
        <w:rPr>
          <w:lang w:val="fr-FR"/>
        </w:rPr>
        <w:tab/>
        <w:t>Conférence des administrations Européennes des Postes et Telecommunications</w:t>
      </w:r>
    </w:p>
    <w:p w14:paraId="60F5D3C0" w14:textId="77777777" w:rsidR="003F7353" w:rsidRPr="00941ABA" w:rsidRDefault="003F7353" w:rsidP="003F7353">
      <w:pPr>
        <w:pStyle w:val="EW"/>
      </w:pPr>
      <w:r w:rsidRPr="00941ABA">
        <w:t>CF</w:t>
      </w:r>
      <w:r w:rsidRPr="00941ABA">
        <w:tab/>
        <w:t>Conversion Facility</w:t>
      </w:r>
    </w:p>
    <w:p w14:paraId="51C9514E" w14:textId="77777777" w:rsidR="003F7353" w:rsidRPr="008F0F4C" w:rsidRDefault="003F7353" w:rsidP="003F7353">
      <w:pPr>
        <w:pStyle w:val="EW"/>
      </w:pPr>
      <w:r w:rsidRPr="008F0F4C">
        <w:tab/>
        <w:t>all Call Forwarding services</w:t>
      </w:r>
    </w:p>
    <w:p w14:paraId="3340EE09" w14:textId="77777777" w:rsidR="003F7353" w:rsidRPr="008F0F4C" w:rsidRDefault="003F7353" w:rsidP="003F7353">
      <w:pPr>
        <w:pStyle w:val="EW"/>
      </w:pPr>
      <w:smartTag w:uri="urn:schemas-microsoft-com:office:smarttags" w:element="stockticker">
        <w:r w:rsidRPr="008F0F4C">
          <w:t>CFB</w:t>
        </w:r>
      </w:smartTag>
      <w:r w:rsidRPr="008F0F4C">
        <w:tab/>
        <w:t>Call Forwarding on mobile subscriber Busy</w:t>
      </w:r>
    </w:p>
    <w:p w14:paraId="5CF89ACC" w14:textId="77777777" w:rsidR="003F7353" w:rsidRPr="008F0F4C" w:rsidRDefault="003F7353" w:rsidP="003F7353">
      <w:pPr>
        <w:pStyle w:val="EW"/>
      </w:pPr>
      <w:r w:rsidRPr="008F0F4C">
        <w:t>CFN</w:t>
      </w:r>
      <w:r w:rsidRPr="008F0F4C">
        <w:tab/>
        <w:t>Connection Frame Number</w:t>
      </w:r>
    </w:p>
    <w:p w14:paraId="4857618B" w14:textId="77777777" w:rsidR="003F7353" w:rsidRPr="008F0F4C" w:rsidRDefault="003F7353" w:rsidP="003F7353">
      <w:pPr>
        <w:pStyle w:val="EW"/>
      </w:pPr>
      <w:r w:rsidRPr="008F0F4C">
        <w:t>CFNRc</w:t>
      </w:r>
      <w:r w:rsidRPr="008F0F4C">
        <w:tab/>
        <w:t>Call Forwarding on mobile subscriber  Not Reachable</w:t>
      </w:r>
    </w:p>
    <w:p w14:paraId="5B45FEBD" w14:textId="77777777" w:rsidR="003F7353" w:rsidRPr="008F0F4C" w:rsidRDefault="003F7353" w:rsidP="003F7353">
      <w:pPr>
        <w:pStyle w:val="EW"/>
      </w:pPr>
      <w:r w:rsidRPr="008F0F4C">
        <w:t>CFNRy</w:t>
      </w:r>
      <w:r w:rsidRPr="008F0F4C">
        <w:tab/>
        <w:t xml:space="preserve">Call Forwarding on No Reply </w:t>
      </w:r>
    </w:p>
    <w:p w14:paraId="274A926C" w14:textId="77777777" w:rsidR="003F7353" w:rsidRPr="008F0F4C" w:rsidRDefault="003F7353" w:rsidP="003F7353">
      <w:pPr>
        <w:pStyle w:val="EW"/>
      </w:pPr>
      <w:r w:rsidRPr="008F0F4C">
        <w:t>CFU</w:t>
      </w:r>
      <w:r w:rsidRPr="008F0F4C">
        <w:tab/>
        <w:t>Call Forwarding Unconditional</w:t>
      </w:r>
    </w:p>
    <w:p w14:paraId="72DFF314" w14:textId="77777777" w:rsidR="003F7353" w:rsidRPr="008F0F4C" w:rsidRDefault="003F7353" w:rsidP="003F7353">
      <w:pPr>
        <w:pStyle w:val="EW"/>
      </w:pPr>
      <w:smartTag w:uri="urn:schemas-microsoft-com:office:smarttags" w:element="stockticker">
        <w:r w:rsidRPr="008F0F4C">
          <w:t>CGI</w:t>
        </w:r>
      </w:smartTag>
      <w:r w:rsidRPr="008F0F4C">
        <w:tab/>
        <w:t>Common Gateway Interface</w:t>
      </w:r>
    </w:p>
    <w:p w14:paraId="147D28CD" w14:textId="77777777" w:rsidR="003F7353" w:rsidRPr="008F0F4C" w:rsidRDefault="003F7353" w:rsidP="003F7353">
      <w:pPr>
        <w:pStyle w:val="EW"/>
      </w:pPr>
      <w:r w:rsidRPr="008F0F4C">
        <w:tab/>
        <w:t>Cell Global Identifier</w:t>
      </w:r>
    </w:p>
    <w:p w14:paraId="2092EE8E" w14:textId="77777777" w:rsidR="003F7353" w:rsidRPr="008F0F4C" w:rsidRDefault="003F7353" w:rsidP="003F7353">
      <w:pPr>
        <w:pStyle w:val="EW"/>
      </w:pPr>
      <w:r w:rsidRPr="008F0F4C">
        <w:t>CHAP</w:t>
      </w:r>
      <w:r w:rsidRPr="008F0F4C">
        <w:tab/>
        <w:t>Challenge Handshake Authentication Protocol</w:t>
      </w:r>
    </w:p>
    <w:p w14:paraId="3FD68C43" w14:textId="77777777" w:rsidR="003F7353" w:rsidRPr="008F0F4C" w:rsidRDefault="003F7353" w:rsidP="003F7353">
      <w:pPr>
        <w:pStyle w:val="EW"/>
      </w:pPr>
      <w:smartTag w:uri="urn:schemas-microsoft-com:office:smarttags" w:element="stockticker">
        <w:r w:rsidRPr="008F0F4C">
          <w:t>CHP</w:t>
        </w:r>
      </w:smartTag>
      <w:r w:rsidRPr="008F0F4C">
        <w:tab/>
        <w:t>CHarging Point</w:t>
      </w:r>
    </w:p>
    <w:p w14:paraId="24CFB58B" w14:textId="77777777" w:rsidR="003F7353" w:rsidRPr="008F0F4C" w:rsidRDefault="003F7353" w:rsidP="003F7353">
      <w:pPr>
        <w:pStyle w:val="EW"/>
      </w:pPr>
      <w:r w:rsidRPr="008F0F4C">
        <w:t>CHV</w:t>
      </w:r>
      <w:r w:rsidRPr="008F0F4C">
        <w:tab/>
        <w:t>Card Holder Verification information</w:t>
      </w:r>
    </w:p>
    <w:p w14:paraId="4F7448BF" w14:textId="77777777" w:rsidR="003F7353" w:rsidRPr="008F0F4C" w:rsidRDefault="003F7353" w:rsidP="003F7353">
      <w:pPr>
        <w:pStyle w:val="EW"/>
      </w:pPr>
      <w:r w:rsidRPr="008F0F4C">
        <w:t>CI</w:t>
      </w:r>
      <w:r w:rsidRPr="008F0F4C">
        <w:tab/>
        <w:t>Cell Identity</w:t>
      </w:r>
    </w:p>
    <w:p w14:paraId="3B17AA84" w14:textId="77777777" w:rsidR="003F7353" w:rsidRPr="008F0F4C" w:rsidRDefault="003F7353" w:rsidP="003F7353">
      <w:pPr>
        <w:pStyle w:val="EW"/>
      </w:pPr>
      <w:r w:rsidRPr="008F0F4C">
        <w:tab/>
        <w:t>CUG index</w:t>
      </w:r>
    </w:p>
    <w:p w14:paraId="15F56FB5" w14:textId="77777777" w:rsidR="003F7353" w:rsidRPr="008F0F4C" w:rsidRDefault="003F7353" w:rsidP="003F7353">
      <w:pPr>
        <w:pStyle w:val="EW"/>
      </w:pPr>
      <w:r w:rsidRPr="008F0F4C">
        <w:t>CID</w:t>
      </w:r>
      <w:r w:rsidRPr="008F0F4C">
        <w:tab/>
        <w:t>Cell-ID (positioning method)</w:t>
      </w:r>
    </w:p>
    <w:p w14:paraId="03CB3FDC" w14:textId="77777777" w:rsidR="003F7353" w:rsidRPr="008F0F4C" w:rsidRDefault="003F7353" w:rsidP="003F7353">
      <w:pPr>
        <w:pStyle w:val="EW"/>
      </w:pPr>
      <w:r w:rsidRPr="008F0F4C">
        <w:t>CIM</w:t>
      </w:r>
      <w:r w:rsidRPr="008F0F4C">
        <w:tab/>
        <w:t>Common Information Model</w:t>
      </w:r>
    </w:p>
    <w:p w14:paraId="275D8AE1" w14:textId="77777777" w:rsidR="003F7353" w:rsidRPr="008F0F4C" w:rsidRDefault="003F7353" w:rsidP="003F7353">
      <w:pPr>
        <w:pStyle w:val="EW"/>
      </w:pPr>
      <w:smartTag w:uri="urn:schemas-microsoft-com:office:smarttags" w:element="stockticker">
        <w:r w:rsidRPr="008F0F4C">
          <w:t>CIR</w:t>
        </w:r>
      </w:smartTag>
      <w:r w:rsidRPr="008F0F4C">
        <w:tab/>
        <w:t xml:space="preserve">Carrier to Interference Ratio </w:t>
      </w:r>
    </w:p>
    <w:p w14:paraId="4AA596CE" w14:textId="77777777" w:rsidR="003F7353" w:rsidRPr="008F0F4C" w:rsidRDefault="003F7353" w:rsidP="003F7353">
      <w:pPr>
        <w:pStyle w:val="EW"/>
      </w:pPr>
      <w:r w:rsidRPr="008F0F4C">
        <w:t>CK</w:t>
      </w:r>
      <w:r w:rsidRPr="008F0F4C">
        <w:tab/>
        <w:t>Cipher Key</w:t>
      </w:r>
    </w:p>
    <w:p w14:paraId="4D973819" w14:textId="77777777" w:rsidR="003F7353" w:rsidRPr="008F0F4C" w:rsidRDefault="003F7353" w:rsidP="003F7353">
      <w:pPr>
        <w:pStyle w:val="EW"/>
      </w:pPr>
      <w:r w:rsidRPr="008F0F4C">
        <w:t>CKSN</w:t>
      </w:r>
      <w:r w:rsidRPr="008F0F4C">
        <w:tab/>
        <w:t xml:space="preserve">Ciphering Key Sequence Number </w:t>
      </w:r>
    </w:p>
    <w:p w14:paraId="3D4FFA10" w14:textId="77777777" w:rsidR="003F7353" w:rsidRPr="008F0F4C" w:rsidRDefault="003F7353" w:rsidP="003F7353">
      <w:pPr>
        <w:pStyle w:val="EW"/>
      </w:pPr>
      <w:r w:rsidRPr="008F0F4C">
        <w:t>CLA</w:t>
      </w:r>
      <w:r w:rsidRPr="008F0F4C">
        <w:tab/>
        <w:t>CLAss</w:t>
      </w:r>
    </w:p>
    <w:p w14:paraId="40390FA1" w14:textId="77777777" w:rsidR="003F7353" w:rsidRPr="008F0F4C" w:rsidRDefault="003F7353" w:rsidP="003F7353">
      <w:pPr>
        <w:pStyle w:val="EW"/>
      </w:pPr>
      <w:smartTag w:uri="urn:schemas-microsoft-com:office:smarttags" w:element="stockticker">
        <w:r w:rsidRPr="008F0F4C">
          <w:t>CLI</w:t>
        </w:r>
      </w:smartTag>
      <w:r w:rsidRPr="008F0F4C">
        <w:tab/>
        <w:t>Calling Line Identity</w:t>
      </w:r>
    </w:p>
    <w:p w14:paraId="681968D4" w14:textId="77777777" w:rsidR="003F7353" w:rsidRPr="008F0F4C" w:rsidRDefault="003F7353" w:rsidP="003F7353">
      <w:pPr>
        <w:pStyle w:val="EW"/>
      </w:pPr>
      <w:r w:rsidRPr="008F0F4C">
        <w:t>CLIP</w:t>
      </w:r>
      <w:r w:rsidRPr="008F0F4C">
        <w:tab/>
        <w:t>Calling Line Identification Presentation</w:t>
      </w:r>
    </w:p>
    <w:p w14:paraId="31D788F3" w14:textId="77777777" w:rsidR="003F7353" w:rsidRPr="008F0F4C" w:rsidRDefault="003F7353" w:rsidP="003F7353">
      <w:pPr>
        <w:pStyle w:val="EW"/>
      </w:pPr>
      <w:r w:rsidRPr="008F0F4C">
        <w:t>CLIR</w:t>
      </w:r>
      <w:r w:rsidRPr="008F0F4C">
        <w:tab/>
        <w:t>Calling Line Identification Restriction</w:t>
      </w:r>
    </w:p>
    <w:p w14:paraId="34AD9663" w14:textId="77777777" w:rsidR="003F7353" w:rsidRPr="008F0F4C" w:rsidRDefault="003F7353" w:rsidP="003F7353">
      <w:pPr>
        <w:pStyle w:val="EW"/>
      </w:pPr>
      <w:r w:rsidRPr="008F0F4C">
        <w:t>CLK</w:t>
      </w:r>
      <w:r w:rsidRPr="008F0F4C">
        <w:tab/>
        <w:t>Clock</w:t>
      </w:r>
    </w:p>
    <w:p w14:paraId="026F3214" w14:textId="77777777" w:rsidR="003F7353" w:rsidRPr="008F0F4C" w:rsidRDefault="003F7353" w:rsidP="003F7353">
      <w:pPr>
        <w:pStyle w:val="EW"/>
      </w:pPr>
      <w:r w:rsidRPr="008F0F4C">
        <w:t>CM</w:t>
      </w:r>
      <w:r w:rsidRPr="008F0F4C">
        <w:tab/>
        <w:t>Connection Management</w:t>
      </w:r>
    </w:p>
    <w:p w14:paraId="7EE0E222" w14:textId="77777777" w:rsidR="003F7353" w:rsidRPr="008F0F4C" w:rsidRDefault="003F7353" w:rsidP="003F7353">
      <w:pPr>
        <w:pStyle w:val="EW"/>
      </w:pPr>
      <w:r w:rsidRPr="008F0F4C">
        <w:t>CMAS</w:t>
      </w:r>
      <w:r w:rsidRPr="008F0F4C">
        <w:tab/>
        <w:t>Commercial Mobile Alert Service</w:t>
      </w:r>
    </w:p>
    <w:p w14:paraId="14502D64" w14:textId="77777777" w:rsidR="003F7353" w:rsidRPr="008F0F4C" w:rsidRDefault="003F7353" w:rsidP="003F7353">
      <w:pPr>
        <w:pStyle w:val="EW"/>
      </w:pPr>
      <w:smartTag w:uri="urn:schemas-microsoft-com:office:smarttags" w:element="stockticker">
        <w:r w:rsidRPr="008F0F4C">
          <w:t>CMC</w:t>
        </w:r>
      </w:smartTag>
      <w:r w:rsidRPr="008F0F4C">
        <w:tab/>
        <w:t>Connection Mobility Control</w:t>
      </w:r>
    </w:p>
    <w:p w14:paraId="62EA0342" w14:textId="77777777" w:rsidR="003F7353" w:rsidRPr="008F0F4C" w:rsidRDefault="003F7353" w:rsidP="003F7353">
      <w:pPr>
        <w:pStyle w:val="EW"/>
      </w:pPr>
      <w:r w:rsidRPr="008F0F4C">
        <w:t>CMD</w:t>
      </w:r>
      <w:r w:rsidRPr="008F0F4C">
        <w:tab/>
        <w:t>Command</w:t>
      </w:r>
    </w:p>
    <w:p w14:paraId="468BE214" w14:textId="77777777" w:rsidR="003F7353" w:rsidRPr="008F0F4C" w:rsidRDefault="003F7353" w:rsidP="003F7353">
      <w:pPr>
        <w:pStyle w:val="EW"/>
      </w:pPr>
      <w:r w:rsidRPr="008F0F4C">
        <w:t>CMIP</w:t>
      </w:r>
      <w:r w:rsidRPr="008F0F4C">
        <w:tab/>
        <w:t>Common Management Information Protocol</w:t>
      </w:r>
    </w:p>
    <w:p w14:paraId="7F6CF0B4" w14:textId="77777777" w:rsidR="003F7353" w:rsidRPr="008F0F4C" w:rsidRDefault="003F7353" w:rsidP="003F7353">
      <w:pPr>
        <w:pStyle w:val="EW"/>
      </w:pPr>
      <w:r w:rsidRPr="008F0F4C">
        <w:t>CMISE</w:t>
      </w:r>
      <w:r w:rsidRPr="008F0F4C">
        <w:tab/>
        <w:t>Common Management Information Service</w:t>
      </w:r>
    </w:p>
    <w:p w14:paraId="115B289F" w14:textId="77777777" w:rsidR="003F7353" w:rsidRPr="008F0F4C" w:rsidRDefault="003F7353" w:rsidP="003F7353">
      <w:pPr>
        <w:pStyle w:val="EW"/>
      </w:pPr>
      <w:smartTag w:uri="urn:schemas-microsoft-com:office:smarttags" w:element="stockticker">
        <w:r w:rsidRPr="008F0F4C">
          <w:t>CMM</w:t>
        </w:r>
      </w:smartTag>
      <w:r w:rsidRPr="008F0F4C">
        <w:tab/>
        <w:t xml:space="preserve">Channel Mode Modify </w:t>
      </w:r>
    </w:p>
    <w:p w14:paraId="71321FB8" w14:textId="77777777" w:rsidR="003F7353" w:rsidRPr="00941ABA" w:rsidRDefault="003F7353" w:rsidP="003F7353">
      <w:pPr>
        <w:pStyle w:val="EW"/>
      </w:pPr>
      <w:r w:rsidRPr="00941ABA">
        <w:t>CN</w:t>
      </w:r>
      <w:r w:rsidRPr="00941ABA">
        <w:tab/>
        <w:t>Core Network</w:t>
      </w:r>
    </w:p>
    <w:p w14:paraId="2AF7CC62" w14:textId="77777777" w:rsidR="003F7353" w:rsidRPr="008F0F4C" w:rsidRDefault="003F7353" w:rsidP="003F7353">
      <w:pPr>
        <w:pStyle w:val="EW"/>
        <w:rPr>
          <w:snapToGrid w:val="0"/>
        </w:rPr>
      </w:pPr>
      <w:r w:rsidRPr="008F0F4C">
        <w:rPr>
          <w:snapToGrid w:val="0"/>
        </w:rPr>
        <w:tab/>
        <w:t>Comfort Noise</w:t>
      </w:r>
    </w:p>
    <w:p w14:paraId="7F688CDC" w14:textId="77777777" w:rsidR="003F7353" w:rsidRPr="008F0F4C" w:rsidRDefault="003F7353" w:rsidP="003F7353">
      <w:pPr>
        <w:pStyle w:val="EW"/>
        <w:rPr>
          <w:snapToGrid w:val="0"/>
        </w:rPr>
      </w:pPr>
      <w:r w:rsidRPr="008F0F4C">
        <w:rPr>
          <w:snapToGrid w:val="0"/>
        </w:rPr>
        <w:t>CNAP</w:t>
      </w:r>
      <w:r w:rsidRPr="008F0F4C">
        <w:rPr>
          <w:snapToGrid w:val="0"/>
        </w:rPr>
        <w:tab/>
        <w:t>Calling Name Presentation</w:t>
      </w:r>
    </w:p>
    <w:p w14:paraId="68F0DC24" w14:textId="77777777" w:rsidR="003F7353" w:rsidRPr="008F0F4C" w:rsidRDefault="003F7353" w:rsidP="003F7353">
      <w:pPr>
        <w:pStyle w:val="EW"/>
        <w:rPr>
          <w:snapToGrid w:val="0"/>
        </w:rPr>
      </w:pPr>
      <w:r w:rsidRPr="008F0F4C">
        <w:rPr>
          <w:snapToGrid w:val="0"/>
        </w:rPr>
        <w:t>CNG</w:t>
      </w:r>
      <w:r w:rsidRPr="008F0F4C">
        <w:rPr>
          <w:snapToGrid w:val="0"/>
        </w:rPr>
        <w:tab/>
        <w:t>Calling Tone</w:t>
      </w:r>
    </w:p>
    <w:p w14:paraId="7B3A339B" w14:textId="77777777" w:rsidR="003F7353" w:rsidRPr="008F0F4C" w:rsidRDefault="003F7353" w:rsidP="003F7353">
      <w:pPr>
        <w:pStyle w:val="EW"/>
        <w:rPr>
          <w:snapToGrid w:val="0"/>
        </w:rPr>
      </w:pPr>
      <w:smartTag w:uri="urn:schemas-microsoft-com:office:smarttags" w:element="stockticker">
        <w:r w:rsidRPr="008F0F4C">
          <w:rPr>
            <w:snapToGrid w:val="0"/>
          </w:rPr>
          <w:t>CNL</w:t>
        </w:r>
      </w:smartTag>
      <w:r w:rsidRPr="008F0F4C">
        <w:rPr>
          <w:snapToGrid w:val="0"/>
        </w:rPr>
        <w:tab/>
        <w:t xml:space="preserve">Co-operative Network List </w:t>
      </w:r>
    </w:p>
    <w:p w14:paraId="02DABC0C" w14:textId="77777777" w:rsidR="003F7353" w:rsidRPr="008F0F4C" w:rsidRDefault="003F7353" w:rsidP="003F7353">
      <w:pPr>
        <w:pStyle w:val="EW"/>
        <w:rPr>
          <w:snapToGrid w:val="0"/>
        </w:rPr>
      </w:pPr>
      <w:r w:rsidRPr="008F0F4C">
        <w:t>CNTR</w:t>
      </w:r>
      <w:r w:rsidRPr="008F0F4C">
        <w:tab/>
        <w:t>Counter</w:t>
      </w:r>
    </w:p>
    <w:p w14:paraId="1C6CB9DB" w14:textId="77777777" w:rsidR="003F7353" w:rsidRPr="008F0F4C" w:rsidRDefault="003F7353" w:rsidP="003F7353">
      <w:pPr>
        <w:pStyle w:val="EW"/>
        <w:rPr>
          <w:snapToGrid w:val="0"/>
        </w:rPr>
      </w:pPr>
      <w:r w:rsidRPr="008F0F4C">
        <w:rPr>
          <w:snapToGrid w:val="0"/>
        </w:rPr>
        <w:t>CLNP</w:t>
      </w:r>
      <w:r w:rsidRPr="008F0F4C">
        <w:rPr>
          <w:snapToGrid w:val="0"/>
        </w:rPr>
        <w:tab/>
        <w:t xml:space="preserve">Connectionless network protocol </w:t>
      </w:r>
    </w:p>
    <w:p w14:paraId="1222C175" w14:textId="77777777" w:rsidR="003F7353" w:rsidRPr="008F0F4C" w:rsidRDefault="003F7353" w:rsidP="003F7353">
      <w:pPr>
        <w:pStyle w:val="EW"/>
        <w:rPr>
          <w:snapToGrid w:val="0"/>
        </w:rPr>
      </w:pPr>
      <w:r w:rsidRPr="008F0F4C">
        <w:rPr>
          <w:snapToGrid w:val="0"/>
        </w:rPr>
        <w:t>CLNS</w:t>
      </w:r>
      <w:r w:rsidRPr="008F0F4C">
        <w:rPr>
          <w:snapToGrid w:val="0"/>
        </w:rPr>
        <w:tab/>
        <w:t>Connectionless network service</w:t>
      </w:r>
    </w:p>
    <w:p w14:paraId="5A646724" w14:textId="77777777" w:rsidR="003F7353" w:rsidRPr="008F0F4C" w:rsidRDefault="003F7353" w:rsidP="003F7353">
      <w:pPr>
        <w:pStyle w:val="EW"/>
        <w:rPr>
          <w:snapToGrid w:val="0"/>
        </w:rPr>
      </w:pPr>
      <w:r w:rsidRPr="008F0F4C">
        <w:rPr>
          <w:snapToGrid w:val="0"/>
        </w:rPr>
        <w:t>COLI</w:t>
      </w:r>
      <w:r w:rsidRPr="008F0F4C">
        <w:rPr>
          <w:snapToGrid w:val="0"/>
        </w:rPr>
        <w:tab/>
        <w:t>COnnected Line Identity</w:t>
      </w:r>
    </w:p>
    <w:p w14:paraId="58D5AE69" w14:textId="77777777" w:rsidR="003F7353" w:rsidRPr="008F0F4C" w:rsidRDefault="003F7353" w:rsidP="003F7353">
      <w:pPr>
        <w:pStyle w:val="EW"/>
        <w:rPr>
          <w:snapToGrid w:val="0"/>
        </w:rPr>
      </w:pPr>
      <w:r w:rsidRPr="008F0F4C">
        <w:rPr>
          <w:snapToGrid w:val="0"/>
        </w:rPr>
        <w:t>COLP</w:t>
      </w:r>
      <w:r w:rsidRPr="008F0F4C">
        <w:rPr>
          <w:snapToGrid w:val="0"/>
        </w:rPr>
        <w:tab/>
        <w:t xml:space="preserve">COnnected Line identification Presentation </w:t>
      </w:r>
    </w:p>
    <w:p w14:paraId="1890E649" w14:textId="77777777" w:rsidR="003F7353" w:rsidRPr="008F0F4C" w:rsidRDefault="003F7353" w:rsidP="003F7353">
      <w:pPr>
        <w:pStyle w:val="EW"/>
        <w:rPr>
          <w:snapToGrid w:val="0"/>
        </w:rPr>
      </w:pPr>
      <w:r w:rsidRPr="008F0F4C">
        <w:rPr>
          <w:snapToGrid w:val="0"/>
        </w:rPr>
        <w:t>COLR</w:t>
      </w:r>
      <w:r w:rsidRPr="008F0F4C">
        <w:rPr>
          <w:snapToGrid w:val="0"/>
        </w:rPr>
        <w:tab/>
        <w:t xml:space="preserve">COnnected Line identification Restriction </w:t>
      </w:r>
    </w:p>
    <w:p w14:paraId="09DF46D4" w14:textId="77777777" w:rsidR="003F7353" w:rsidRPr="008F0F4C" w:rsidRDefault="003F7353" w:rsidP="003F7353">
      <w:pPr>
        <w:pStyle w:val="EW"/>
        <w:rPr>
          <w:snapToGrid w:val="0"/>
        </w:rPr>
      </w:pPr>
      <w:r w:rsidRPr="008F0F4C">
        <w:rPr>
          <w:snapToGrid w:val="0"/>
        </w:rPr>
        <w:t>COM</w:t>
      </w:r>
      <w:r w:rsidRPr="008F0F4C">
        <w:rPr>
          <w:snapToGrid w:val="0"/>
        </w:rPr>
        <w:tab/>
        <w:t>COMplete</w:t>
      </w:r>
    </w:p>
    <w:p w14:paraId="55ACF15B" w14:textId="77777777" w:rsidR="003F7353" w:rsidRPr="008F0F4C" w:rsidRDefault="003F7353" w:rsidP="003F7353">
      <w:pPr>
        <w:pStyle w:val="EW"/>
        <w:rPr>
          <w:snapToGrid w:val="0"/>
        </w:rPr>
      </w:pPr>
      <w:r w:rsidRPr="008F0F4C">
        <w:rPr>
          <w:snapToGrid w:val="0"/>
        </w:rPr>
        <w:t>CONNACK</w:t>
      </w:r>
      <w:r w:rsidRPr="008F0F4C">
        <w:rPr>
          <w:snapToGrid w:val="0"/>
        </w:rPr>
        <w:tab/>
        <w:t>Connect Acknowledgement</w:t>
      </w:r>
    </w:p>
    <w:p w14:paraId="66B40EB1" w14:textId="77777777" w:rsidR="003F7353" w:rsidRPr="008F0F4C" w:rsidRDefault="003F7353" w:rsidP="003F7353">
      <w:pPr>
        <w:pStyle w:val="EW"/>
        <w:rPr>
          <w:snapToGrid w:val="0"/>
        </w:rPr>
      </w:pPr>
      <w:r w:rsidRPr="008F0F4C">
        <w:rPr>
          <w:snapToGrid w:val="0"/>
        </w:rPr>
        <w:t>CONS</w:t>
      </w:r>
      <w:r w:rsidRPr="008F0F4C">
        <w:rPr>
          <w:snapToGrid w:val="0"/>
        </w:rPr>
        <w:tab/>
        <w:t>Connection-oriented network service</w:t>
      </w:r>
    </w:p>
    <w:p w14:paraId="24A485F4" w14:textId="77777777" w:rsidR="003F7353" w:rsidRPr="008F0F4C" w:rsidRDefault="003F7353" w:rsidP="003F7353">
      <w:pPr>
        <w:pStyle w:val="EW"/>
        <w:rPr>
          <w:snapToGrid w:val="0"/>
        </w:rPr>
      </w:pPr>
      <w:r w:rsidRPr="008F0F4C">
        <w:rPr>
          <w:snapToGrid w:val="0"/>
        </w:rPr>
        <w:t>CORBA</w:t>
      </w:r>
      <w:r w:rsidRPr="008F0F4C">
        <w:rPr>
          <w:snapToGrid w:val="0"/>
        </w:rPr>
        <w:tab/>
        <w:t>Common Object Request Broker Architecture</w:t>
      </w:r>
    </w:p>
    <w:p w14:paraId="56B39976" w14:textId="77777777" w:rsidR="003F7353" w:rsidRPr="008F0F4C" w:rsidRDefault="003F7353" w:rsidP="003F7353">
      <w:pPr>
        <w:pStyle w:val="EW"/>
        <w:rPr>
          <w:snapToGrid w:val="0"/>
        </w:rPr>
      </w:pPr>
      <w:r w:rsidRPr="008F0F4C">
        <w:rPr>
          <w:snapToGrid w:val="0"/>
        </w:rPr>
        <w:t>CP</w:t>
      </w:r>
      <w:r w:rsidRPr="008F0F4C">
        <w:rPr>
          <w:snapToGrid w:val="0"/>
        </w:rPr>
        <w:tab/>
        <w:t>Cyclic prefix</w:t>
      </w:r>
    </w:p>
    <w:p w14:paraId="43132A12" w14:textId="77777777" w:rsidR="003F7353" w:rsidRPr="008F0F4C" w:rsidRDefault="003F7353" w:rsidP="003F7353">
      <w:pPr>
        <w:pStyle w:val="EW"/>
      </w:pPr>
      <w:r w:rsidRPr="008F0F4C">
        <w:t>CP-Admin</w:t>
      </w:r>
      <w:r w:rsidRPr="008F0F4C">
        <w:tab/>
        <w:t xml:space="preserve">Certificate Present (in the MExE </w:t>
      </w:r>
      <w:smartTag w:uri="urn:schemas-microsoft-com:office:smarttags" w:element="stockticker">
        <w:r w:rsidRPr="008F0F4C">
          <w:t>SIM</w:t>
        </w:r>
      </w:smartTag>
      <w:r w:rsidRPr="008F0F4C">
        <w:t>)-Administrator</w:t>
      </w:r>
    </w:p>
    <w:p w14:paraId="5141C516" w14:textId="77777777" w:rsidR="003F7353" w:rsidRPr="008F0F4C" w:rsidRDefault="003F7353" w:rsidP="003F7353">
      <w:pPr>
        <w:pStyle w:val="EW"/>
      </w:pPr>
      <w:r w:rsidRPr="008F0F4C">
        <w:t>CP-TP</w:t>
      </w:r>
      <w:r w:rsidRPr="008F0F4C">
        <w:tab/>
        <w:t xml:space="preserve">Certificate Present (in the MExE </w:t>
      </w:r>
      <w:smartTag w:uri="urn:schemas-microsoft-com:office:smarttags" w:element="stockticker">
        <w:r w:rsidRPr="008F0F4C">
          <w:t>SIM</w:t>
        </w:r>
      </w:smartTag>
      <w:r w:rsidRPr="008F0F4C">
        <w:t xml:space="preserve">)-Third Party </w:t>
      </w:r>
    </w:p>
    <w:p w14:paraId="6332C0F2" w14:textId="77777777" w:rsidR="003F7353" w:rsidRPr="008F0F4C" w:rsidRDefault="003F7353" w:rsidP="003F7353">
      <w:pPr>
        <w:pStyle w:val="EW"/>
      </w:pPr>
      <w:r w:rsidRPr="008F0F4C">
        <w:rPr>
          <w:rFonts w:eastAsia="MS Mincho"/>
        </w:rPr>
        <w:t>CPBCCH</w:t>
      </w:r>
      <w:r w:rsidRPr="008F0F4C">
        <w:rPr>
          <w:rFonts w:eastAsia="MS Mincho"/>
        </w:rPr>
        <w:tab/>
        <w:t>COMPACT Packet BCCH</w:t>
      </w:r>
    </w:p>
    <w:p w14:paraId="2D20E998" w14:textId="77777777" w:rsidR="003F7353" w:rsidRPr="008F0F4C" w:rsidRDefault="003F7353" w:rsidP="003F7353">
      <w:pPr>
        <w:pStyle w:val="EW"/>
      </w:pPr>
      <w:r w:rsidRPr="008F0F4C">
        <w:t>CPICH</w:t>
      </w:r>
      <w:r w:rsidRPr="008F0F4C">
        <w:tab/>
        <w:t>Common Pilot Channel</w:t>
      </w:r>
    </w:p>
    <w:p w14:paraId="62AE325A" w14:textId="77777777" w:rsidR="003F7353" w:rsidRPr="008F0F4C" w:rsidRDefault="003F7353" w:rsidP="003F7353">
      <w:pPr>
        <w:pStyle w:val="EW"/>
      </w:pPr>
      <w:r w:rsidRPr="008F0F4C">
        <w:t>CPCH</w:t>
      </w:r>
      <w:r w:rsidRPr="008F0F4C">
        <w:tab/>
        <w:t>Common Packet Channel</w:t>
      </w:r>
    </w:p>
    <w:p w14:paraId="4FCE8122" w14:textId="77777777" w:rsidR="003F7353" w:rsidRPr="008F0F4C" w:rsidRDefault="003F7353" w:rsidP="003F7353">
      <w:pPr>
        <w:pStyle w:val="EW"/>
      </w:pPr>
      <w:r w:rsidRPr="008F0F4C">
        <w:t>CPCS</w:t>
      </w:r>
      <w:r w:rsidRPr="008F0F4C">
        <w:tab/>
        <w:t>Common Part Convergence Sublayer</w:t>
      </w:r>
    </w:p>
    <w:p w14:paraId="403CD868" w14:textId="77777777" w:rsidR="003F7353" w:rsidRPr="008F0F4C" w:rsidRDefault="003F7353" w:rsidP="003F7353">
      <w:pPr>
        <w:pStyle w:val="EW"/>
      </w:pPr>
      <w:smartTag w:uri="urn:schemas-microsoft-com:office:smarttags" w:element="stockticker">
        <w:r w:rsidRPr="008F0F4C">
          <w:t>CPS</w:t>
        </w:r>
      </w:smartTag>
      <w:r w:rsidRPr="008F0F4C">
        <w:tab/>
        <w:t>Common Part Sublayer</w:t>
      </w:r>
    </w:p>
    <w:p w14:paraId="7946EC90" w14:textId="77777777" w:rsidR="003F7353" w:rsidRPr="008F0F4C" w:rsidRDefault="003F7353" w:rsidP="003F7353">
      <w:pPr>
        <w:pStyle w:val="EW"/>
      </w:pPr>
      <w:r w:rsidRPr="008F0F4C">
        <w:t>CPU</w:t>
      </w:r>
      <w:r w:rsidRPr="008F0F4C">
        <w:tab/>
        <w:t>Central Processing Unit</w:t>
      </w:r>
    </w:p>
    <w:p w14:paraId="30EE47E6" w14:textId="77777777" w:rsidR="003F7353" w:rsidRPr="008F0F4C" w:rsidRDefault="003F7353" w:rsidP="003F7353">
      <w:pPr>
        <w:pStyle w:val="EW"/>
      </w:pPr>
      <w:r w:rsidRPr="008F0F4C">
        <w:t>C-plane</w:t>
      </w:r>
      <w:r w:rsidRPr="008F0F4C">
        <w:tab/>
        <w:t>Control Plane</w:t>
      </w:r>
    </w:p>
    <w:p w14:paraId="4049187F" w14:textId="77777777" w:rsidR="003F7353" w:rsidRPr="008F0F4C" w:rsidRDefault="003F7353" w:rsidP="003F7353">
      <w:pPr>
        <w:pStyle w:val="EW"/>
      </w:pPr>
      <w:r w:rsidRPr="008F0F4C">
        <w:t>C/R</w:t>
      </w:r>
      <w:r w:rsidRPr="008F0F4C">
        <w:tab/>
        <w:t>Command/Response field bit</w:t>
      </w:r>
    </w:p>
    <w:p w14:paraId="4F3DA716" w14:textId="77777777" w:rsidR="003F7353" w:rsidRPr="008F0F4C" w:rsidRDefault="003F7353" w:rsidP="003F7353">
      <w:pPr>
        <w:pStyle w:val="EW"/>
      </w:pPr>
      <w:r w:rsidRPr="008F0F4C">
        <w:t>CQI</w:t>
      </w:r>
      <w:r w:rsidRPr="008F0F4C">
        <w:tab/>
        <w:t>Channel Quality Indicator</w:t>
      </w:r>
    </w:p>
    <w:p w14:paraId="0B3FE6DD" w14:textId="77777777" w:rsidR="003F7353" w:rsidRPr="008F0F4C" w:rsidRDefault="003F7353" w:rsidP="003F7353">
      <w:pPr>
        <w:pStyle w:val="EW"/>
      </w:pPr>
      <w:smartTag w:uri="urn:schemas-microsoft-com:office:smarttags" w:element="stockticker">
        <w:r w:rsidRPr="008F0F4C">
          <w:t>CRC</w:t>
        </w:r>
      </w:smartTag>
      <w:r w:rsidRPr="008F0F4C">
        <w:tab/>
        <w:t>Cyclic Redundancy Check</w:t>
      </w:r>
    </w:p>
    <w:p w14:paraId="2D886708" w14:textId="77777777" w:rsidR="003F7353" w:rsidRPr="008F0F4C" w:rsidRDefault="003F7353" w:rsidP="003F7353">
      <w:pPr>
        <w:pStyle w:val="EW"/>
      </w:pPr>
      <w:smartTag w:uri="urn:schemas-microsoft-com:office:smarttags" w:element="stockticker">
        <w:r w:rsidRPr="008F0F4C">
          <w:t>CRE</w:t>
        </w:r>
      </w:smartTag>
      <w:r w:rsidRPr="008F0F4C">
        <w:tab/>
        <w:t>Call Ree-establishment procedure</w:t>
      </w:r>
    </w:p>
    <w:p w14:paraId="64E560F7" w14:textId="77777777" w:rsidR="003F7353" w:rsidRPr="008F0F4C" w:rsidRDefault="003F7353" w:rsidP="003F7353">
      <w:pPr>
        <w:pStyle w:val="EW"/>
      </w:pPr>
      <w:r w:rsidRPr="008F0F4C">
        <w:t>CRNC</w:t>
      </w:r>
      <w:r w:rsidRPr="008F0F4C">
        <w:tab/>
        <w:t>Controlling Radio Network Controller</w:t>
      </w:r>
    </w:p>
    <w:p w14:paraId="4EC5D35F" w14:textId="77777777" w:rsidR="003F7353" w:rsidRPr="008F0F4C" w:rsidRDefault="003F7353" w:rsidP="003F7353">
      <w:pPr>
        <w:pStyle w:val="EW"/>
      </w:pPr>
      <w:r w:rsidRPr="008F0F4C">
        <w:t>CS-GW</w:t>
      </w:r>
      <w:r w:rsidRPr="008F0F4C">
        <w:tab/>
        <w:t>Circuit Switched Gateway</w:t>
      </w:r>
    </w:p>
    <w:p w14:paraId="164AD614" w14:textId="77777777" w:rsidR="003F7353" w:rsidRPr="008F0F4C" w:rsidRDefault="003F7353" w:rsidP="003F7353">
      <w:pPr>
        <w:pStyle w:val="EW"/>
      </w:pPr>
      <w:r w:rsidRPr="008F0F4C">
        <w:t>CS</w:t>
      </w:r>
      <w:r w:rsidRPr="008F0F4C">
        <w:tab/>
        <w:t>Circuit Switched</w:t>
      </w:r>
    </w:p>
    <w:p w14:paraId="50038CB0" w14:textId="77777777" w:rsidR="003F7353" w:rsidRPr="008F0F4C" w:rsidRDefault="003F7353" w:rsidP="003F7353">
      <w:pPr>
        <w:pStyle w:val="EW"/>
        <w:rPr>
          <w:snapToGrid w:val="0"/>
        </w:rPr>
      </w:pPr>
      <w:r w:rsidRPr="008F0F4C">
        <w:tab/>
        <w:t>Coding Scheme</w:t>
      </w:r>
      <w:r w:rsidRPr="008F0F4C">
        <w:rPr>
          <w:snapToGrid w:val="0"/>
        </w:rPr>
        <w:t xml:space="preserve"> </w:t>
      </w:r>
    </w:p>
    <w:p w14:paraId="33392A75" w14:textId="77777777" w:rsidR="003F7353" w:rsidRPr="008F0F4C" w:rsidRDefault="003F7353" w:rsidP="003F7353">
      <w:pPr>
        <w:pStyle w:val="EW"/>
        <w:rPr>
          <w:snapToGrid w:val="0"/>
        </w:rPr>
      </w:pPr>
      <w:r w:rsidRPr="008F0F4C">
        <w:rPr>
          <w:snapToGrid w:val="0"/>
        </w:rPr>
        <w:t>CSCF</w:t>
      </w:r>
      <w:r w:rsidRPr="008F0F4C">
        <w:rPr>
          <w:snapToGrid w:val="0"/>
        </w:rPr>
        <w:tab/>
        <w:t>Call Server Control Function</w:t>
      </w:r>
    </w:p>
    <w:p w14:paraId="331EA146" w14:textId="77777777" w:rsidR="003F7353" w:rsidRPr="008F0F4C" w:rsidRDefault="003F7353" w:rsidP="003F7353">
      <w:pPr>
        <w:pStyle w:val="EW"/>
        <w:rPr>
          <w:snapToGrid w:val="0"/>
        </w:rPr>
      </w:pPr>
      <w:r w:rsidRPr="008F0F4C">
        <w:rPr>
          <w:snapToGrid w:val="0"/>
        </w:rPr>
        <w:t>CSD</w:t>
      </w:r>
      <w:r w:rsidRPr="008F0F4C">
        <w:rPr>
          <w:snapToGrid w:val="0"/>
        </w:rPr>
        <w:tab/>
        <w:t>Circuit Switched Data</w:t>
      </w:r>
    </w:p>
    <w:p w14:paraId="391DBAF2" w14:textId="77777777" w:rsidR="003F7353" w:rsidRPr="008F0F4C" w:rsidRDefault="003F7353" w:rsidP="003F7353">
      <w:pPr>
        <w:pStyle w:val="EW"/>
        <w:rPr>
          <w:snapToGrid w:val="0"/>
        </w:rPr>
      </w:pPr>
      <w:r w:rsidRPr="008F0F4C">
        <w:rPr>
          <w:snapToGrid w:val="0"/>
        </w:rPr>
        <w:t>CSE</w:t>
      </w:r>
      <w:r w:rsidRPr="008F0F4C">
        <w:rPr>
          <w:snapToGrid w:val="0"/>
        </w:rPr>
        <w:tab/>
        <w:t>Camel Service Environment</w:t>
      </w:r>
    </w:p>
    <w:p w14:paraId="44999873" w14:textId="77777777" w:rsidR="003F7353" w:rsidRPr="008F0F4C" w:rsidRDefault="003F7353" w:rsidP="003F7353">
      <w:pPr>
        <w:pStyle w:val="EW"/>
      </w:pPr>
      <w:smartTag w:uri="urn:schemas-microsoft-com:office:smarttags" w:element="stockticker">
        <w:r w:rsidRPr="008F0F4C">
          <w:t>CSG</w:t>
        </w:r>
      </w:smartTag>
      <w:r w:rsidRPr="008F0F4C">
        <w:tab/>
        <w:t>Closed Subscriber Group</w:t>
      </w:r>
    </w:p>
    <w:p w14:paraId="537A5901" w14:textId="77777777" w:rsidR="003F7353" w:rsidRPr="008F0F4C" w:rsidRDefault="003F7353" w:rsidP="003F7353">
      <w:pPr>
        <w:pStyle w:val="EW"/>
      </w:pPr>
      <w:r w:rsidRPr="008F0F4C">
        <w:t>CSGID</w:t>
      </w:r>
      <w:r w:rsidRPr="008F0F4C">
        <w:tab/>
        <w:t>Closed Subscriber Group Identity</w:t>
      </w:r>
    </w:p>
    <w:p w14:paraId="17B5646A" w14:textId="77777777" w:rsidR="003F7353" w:rsidRPr="008F0F4C" w:rsidRDefault="003F7353" w:rsidP="003F7353">
      <w:pPr>
        <w:pStyle w:val="EW"/>
      </w:pPr>
      <w:r w:rsidRPr="008F0F4C">
        <w:t>CSI</w:t>
      </w:r>
      <w:r w:rsidRPr="008F0F4C">
        <w:tab/>
        <w:t>Channel State Information</w:t>
      </w:r>
    </w:p>
    <w:p w14:paraId="24DA0350" w14:textId="77777777" w:rsidR="003F7353" w:rsidRPr="008F0F4C" w:rsidRDefault="003F7353" w:rsidP="003F7353">
      <w:pPr>
        <w:pStyle w:val="EW"/>
      </w:pPr>
      <w:r w:rsidRPr="008F0F4C">
        <w:t>CSPDN</w:t>
      </w:r>
      <w:r w:rsidRPr="008F0F4C">
        <w:tab/>
        <w:t xml:space="preserve">Circuit Switched Public Data Network </w:t>
      </w:r>
    </w:p>
    <w:p w14:paraId="5ABDCE81" w14:textId="77777777" w:rsidR="003F7353" w:rsidRPr="008F0F4C" w:rsidRDefault="003F7353" w:rsidP="003F7353">
      <w:pPr>
        <w:pStyle w:val="EW"/>
      </w:pPr>
      <w:r w:rsidRPr="008F0F4C">
        <w:t>CT</w:t>
      </w:r>
      <w:r w:rsidRPr="008F0F4C">
        <w:tab/>
        <w:t>Call Transfer supplementary service</w:t>
      </w:r>
    </w:p>
    <w:p w14:paraId="3EA81EC7" w14:textId="77777777" w:rsidR="003F7353" w:rsidRPr="008F0F4C" w:rsidRDefault="003F7353" w:rsidP="003F7353">
      <w:pPr>
        <w:pStyle w:val="EW"/>
      </w:pPr>
      <w:r w:rsidRPr="008F0F4C">
        <w:tab/>
        <w:t>Channel Tester</w:t>
      </w:r>
    </w:p>
    <w:p w14:paraId="52B1920E" w14:textId="77777777" w:rsidR="003F7353" w:rsidRPr="008F0F4C" w:rsidRDefault="003F7353" w:rsidP="003F7353">
      <w:pPr>
        <w:pStyle w:val="EW"/>
      </w:pPr>
      <w:r w:rsidRPr="008F0F4C">
        <w:tab/>
        <w:t>Channel Type</w:t>
      </w:r>
    </w:p>
    <w:p w14:paraId="013D1428" w14:textId="77777777" w:rsidR="003F7353" w:rsidRPr="008F0F4C" w:rsidRDefault="003F7353" w:rsidP="003F7353">
      <w:pPr>
        <w:pStyle w:val="EW"/>
      </w:pPr>
      <w:smartTag w:uri="urn:schemas-microsoft-com:office:smarttags" w:element="stockticker">
        <w:r w:rsidRPr="008F0F4C">
          <w:t>CTCH</w:t>
        </w:r>
      </w:smartTag>
      <w:r w:rsidRPr="008F0F4C">
        <w:tab/>
        <w:t>Common Traffic Channel</w:t>
      </w:r>
    </w:p>
    <w:p w14:paraId="1F3AF9AE" w14:textId="77777777" w:rsidR="003F7353" w:rsidRPr="008F0F4C" w:rsidRDefault="003F7353" w:rsidP="003F7353">
      <w:pPr>
        <w:pStyle w:val="EW"/>
      </w:pPr>
      <w:r w:rsidRPr="008F0F4C">
        <w:t>CTDMA</w:t>
      </w:r>
      <w:r w:rsidRPr="008F0F4C">
        <w:tab/>
        <w:t>Code Time Division Multiple Access</w:t>
      </w:r>
    </w:p>
    <w:p w14:paraId="34895610" w14:textId="77777777" w:rsidR="003F7353" w:rsidRPr="008F0F4C" w:rsidRDefault="003F7353" w:rsidP="003F7353">
      <w:pPr>
        <w:pStyle w:val="EW"/>
      </w:pPr>
      <w:r w:rsidRPr="008F0F4C">
        <w:t>CTFC</w:t>
      </w:r>
      <w:r w:rsidRPr="008F0F4C">
        <w:rPr>
          <w:iCs/>
        </w:rPr>
        <w:tab/>
        <w:t>Calculated Transport Format Combination</w:t>
      </w:r>
    </w:p>
    <w:p w14:paraId="13B77E97" w14:textId="77777777" w:rsidR="003F7353" w:rsidRPr="008F0F4C" w:rsidRDefault="003F7353" w:rsidP="003F7353">
      <w:pPr>
        <w:pStyle w:val="EW"/>
      </w:pPr>
      <w:r w:rsidRPr="008F0F4C">
        <w:t>CTM</w:t>
      </w:r>
      <w:r w:rsidRPr="008F0F4C">
        <w:tab/>
        <w:t>Cellular Text telephone Modem</w:t>
      </w:r>
    </w:p>
    <w:p w14:paraId="01802FBA" w14:textId="77777777" w:rsidR="003F7353" w:rsidRPr="008F0F4C" w:rsidRDefault="003F7353" w:rsidP="003F7353">
      <w:pPr>
        <w:pStyle w:val="EW"/>
      </w:pPr>
      <w:smartTag w:uri="urn:schemas-microsoft-com:office:smarttags" w:element="stockticker">
        <w:r w:rsidRPr="008F0F4C">
          <w:t>CTR</w:t>
        </w:r>
      </w:smartTag>
      <w:r w:rsidRPr="008F0F4C">
        <w:tab/>
        <w:t xml:space="preserve">Common Technical Regulation </w:t>
      </w:r>
    </w:p>
    <w:p w14:paraId="2DB3ABA1" w14:textId="77777777" w:rsidR="003F7353" w:rsidRPr="008F0F4C" w:rsidRDefault="003F7353" w:rsidP="003F7353">
      <w:pPr>
        <w:pStyle w:val="EW"/>
      </w:pPr>
      <w:smartTag w:uri="urn:schemas-microsoft-com:office:smarttags" w:element="stockticker">
        <w:r w:rsidRPr="008F0F4C">
          <w:t>CTS</w:t>
        </w:r>
      </w:smartTag>
      <w:r w:rsidRPr="008F0F4C">
        <w:tab/>
        <w:t>Cordless Telephony System</w:t>
      </w:r>
    </w:p>
    <w:p w14:paraId="60CC1265" w14:textId="77777777" w:rsidR="003F7353" w:rsidRPr="008F0F4C" w:rsidRDefault="003F7353" w:rsidP="003F7353">
      <w:pPr>
        <w:pStyle w:val="EW"/>
      </w:pPr>
    </w:p>
    <w:p w14:paraId="0FEAA4A8" w14:textId="77777777" w:rsidR="003F7353" w:rsidRPr="008F0F4C" w:rsidRDefault="003F7353" w:rsidP="003F7353">
      <w:pPr>
        <w:pStyle w:val="EW"/>
      </w:pPr>
      <w:r w:rsidRPr="008F0F4C">
        <w:t>CUG</w:t>
      </w:r>
      <w:r w:rsidRPr="008F0F4C">
        <w:tab/>
        <w:t xml:space="preserve">Closed User Group </w:t>
      </w:r>
    </w:p>
    <w:p w14:paraId="37BB6D17" w14:textId="77777777" w:rsidR="003F7353" w:rsidRPr="008F0F4C" w:rsidRDefault="003F7353" w:rsidP="003F7353">
      <w:pPr>
        <w:pStyle w:val="EW"/>
      </w:pPr>
      <w:r w:rsidRPr="008F0F4C">
        <w:t>CW</w:t>
      </w:r>
      <w:r w:rsidRPr="008F0F4C">
        <w:tab/>
        <w:t>Call Waiting</w:t>
      </w:r>
    </w:p>
    <w:p w14:paraId="2C54DDB4" w14:textId="77777777" w:rsidR="003F7353" w:rsidRPr="008F0F4C" w:rsidRDefault="003F7353" w:rsidP="003F7353">
      <w:pPr>
        <w:pStyle w:val="EW"/>
      </w:pPr>
      <w:r w:rsidRPr="008F0F4C">
        <w:tab/>
        <w:t>Continuous Wave (unmodulated signal)</w:t>
      </w:r>
    </w:p>
    <w:p w14:paraId="4ECA0DC5" w14:textId="77777777" w:rsidR="003F7353" w:rsidRPr="008F0F4C" w:rsidRDefault="003F7353" w:rsidP="003F7353">
      <w:pPr>
        <w:pStyle w:val="EW"/>
      </w:pPr>
      <w:r w:rsidRPr="008F0F4C">
        <w:t>CWI</w:t>
      </w:r>
      <w:r w:rsidRPr="008F0F4C">
        <w:tab/>
        <w:t>Character Waiting Integer</w:t>
      </w:r>
    </w:p>
    <w:p w14:paraId="387F0E11" w14:textId="77777777" w:rsidR="003F7353" w:rsidRPr="008F0F4C" w:rsidRDefault="003F7353" w:rsidP="003F7353">
      <w:pPr>
        <w:pStyle w:val="EW"/>
      </w:pPr>
      <w:smartTag w:uri="urn:schemas-microsoft-com:office:smarttags" w:element="stockticker">
        <w:r w:rsidRPr="008F0F4C">
          <w:t>CWT</w:t>
        </w:r>
      </w:smartTag>
      <w:r w:rsidRPr="008F0F4C">
        <w:tab/>
        <w:t>Character Waiting Time</w:t>
      </w:r>
    </w:p>
    <w:p w14:paraId="7D4B714C" w14:textId="77777777" w:rsidR="003F7353" w:rsidRPr="008F0F4C" w:rsidRDefault="003F7353" w:rsidP="003F7353">
      <w:pPr>
        <w:pStyle w:val="EW"/>
      </w:pPr>
      <w:r w:rsidRPr="008F0F4C">
        <w:t>C-RNTI</w:t>
      </w:r>
      <w:r w:rsidRPr="008F0F4C">
        <w:tab/>
        <w:t>Cell RNTI</w:t>
      </w:r>
    </w:p>
    <w:p w14:paraId="5246699E" w14:textId="77777777" w:rsidR="003F7353" w:rsidRPr="008F0F4C" w:rsidRDefault="003F7353" w:rsidP="003F7353">
      <w:pPr>
        <w:pStyle w:val="Heading2"/>
        <w:tabs>
          <w:tab w:val="left" w:pos="1701"/>
        </w:tabs>
      </w:pPr>
      <w:bookmarkStart w:id="79" w:name="_Toc11152847"/>
      <w:bookmarkStart w:id="80" w:name="_Toc90991647"/>
      <w:r w:rsidRPr="008F0F4C">
        <w:t>D</w:t>
      </w:r>
      <w:bookmarkEnd w:id="79"/>
      <w:bookmarkEnd w:id="80"/>
    </w:p>
    <w:p w14:paraId="724EB9B9" w14:textId="77777777" w:rsidR="003F7353" w:rsidRPr="008F0F4C" w:rsidRDefault="003F7353" w:rsidP="003F7353">
      <w:pPr>
        <w:pStyle w:val="EW"/>
      </w:pPr>
      <w:r w:rsidRPr="008F0F4C">
        <w:t>DAC</w:t>
      </w:r>
      <w:r w:rsidRPr="008F0F4C">
        <w:tab/>
        <w:t>Digital to Analog Converter</w:t>
      </w:r>
    </w:p>
    <w:p w14:paraId="5137DA8D" w14:textId="77777777" w:rsidR="003F7353" w:rsidRPr="008F0F4C" w:rsidRDefault="003F7353" w:rsidP="003F7353">
      <w:pPr>
        <w:pStyle w:val="EW"/>
      </w:pPr>
      <w:r w:rsidRPr="008F0F4C">
        <w:t>DAD</w:t>
      </w:r>
      <w:r w:rsidRPr="008F0F4C">
        <w:tab/>
        <w:t>Destination ADress</w:t>
      </w:r>
    </w:p>
    <w:p w14:paraId="66C8463C" w14:textId="77777777" w:rsidR="003F7353" w:rsidRPr="008F0F4C" w:rsidRDefault="003F7353" w:rsidP="003F7353">
      <w:pPr>
        <w:pStyle w:val="EW"/>
        <w:rPr>
          <w:snapToGrid w:val="0"/>
        </w:rPr>
      </w:pPr>
      <w:r w:rsidRPr="008F0F4C">
        <w:rPr>
          <w:snapToGrid w:val="0"/>
        </w:rPr>
        <w:t>DAM</w:t>
      </w:r>
      <w:r w:rsidRPr="008F0F4C">
        <w:rPr>
          <w:snapToGrid w:val="0"/>
        </w:rPr>
        <w:tab/>
      </w:r>
      <w:smartTag w:uri="urn:schemas-microsoft-com:office:smarttags" w:element="stockticker">
        <w:r w:rsidRPr="008F0F4C">
          <w:rPr>
            <w:snapToGrid w:val="0"/>
          </w:rPr>
          <w:t>DECT</w:t>
        </w:r>
      </w:smartTag>
      <w:r w:rsidRPr="008F0F4C">
        <w:rPr>
          <w:snapToGrid w:val="0"/>
        </w:rPr>
        <w:t xml:space="preserve"> Authentication Module</w:t>
      </w:r>
    </w:p>
    <w:p w14:paraId="2C3B6508" w14:textId="77777777" w:rsidR="003F7353" w:rsidRPr="008F0F4C" w:rsidRDefault="003F7353" w:rsidP="003F7353">
      <w:pPr>
        <w:pStyle w:val="EW"/>
      </w:pPr>
      <w:r w:rsidRPr="008F0F4C">
        <w:t>DB</w:t>
      </w:r>
      <w:r w:rsidRPr="008F0F4C">
        <w:tab/>
        <w:t>Dummy Burst</w:t>
      </w:r>
    </w:p>
    <w:p w14:paraId="7D9FB9B2" w14:textId="77777777" w:rsidR="003F7353" w:rsidRPr="008F0F4C" w:rsidRDefault="003F7353" w:rsidP="003F7353">
      <w:pPr>
        <w:pStyle w:val="EW"/>
      </w:pPr>
      <w:r w:rsidRPr="008F0F4C">
        <w:t>DC</w:t>
      </w:r>
      <w:r w:rsidRPr="008F0F4C">
        <w:tab/>
        <w:t>Dedicated Control (</w:t>
      </w:r>
      <w:smartTag w:uri="urn:schemas-microsoft-com:office:smarttags" w:element="stockticker">
        <w:r w:rsidRPr="008F0F4C">
          <w:t>SAP</w:t>
        </w:r>
      </w:smartTag>
      <w:r w:rsidRPr="008F0F4C">
        <w:t>)</w:t>
      </w:r>
    </w:p>
    <w:p w14:paraId="73A3E10A" w14:textId="77777777" w:rsidR="003F7353" w:rsidRPr="008F0F4C" w:rsidRDefault="003F7353" w:rsidP="003F7353">
      <w:pPr>
        <w:pStyle w:val="EW"/>
      </w:pPr>
      <w:r w:rsidRPr="008F0F4C">
        <w:tab/>
        <w:t>Direct Current</w:t>
      </w:r>
    </w:p>
    <w:p w14:paraId="70FD34BD" w14:textId="77777777" w:rsidR="003F7353" w:rsidRPr="008F0F4C" w:rsidRDefault="003F7353" w:rsidP="003F7353">
      <w:pPr>
        <w:pStyle w:val="EW"/>
      </w:pPr>
      <w:r w:rsidRPr="008F0F4C">
        <w:t>DCA</w:t>
      </w:r>
      <w:r w:rsidRPr="008F0F4C">
        <w:tab/>
        <w:t>Dynamic Channel Allocation</w:t>
      </w:r>
    </w:p>
    <w:p w14:paraId="3CDD3D75" w14:textId="77777777" w:rsidR="003F7353" w:rsidRPr="008F0F4C" w:rsidRDefault="003F7353" w:rsidP="003F7353">
      <w:pPr>
        <w:pStyle w:val="EW"/>
      </w:pPr>
      <w:r w:rsidRPr="008F0F4C">
        <w:t>DCCH</w:t>
      </w:r>
      <w:r w:rsidRPr="008F0F4C">
        <w:tab/>
        <w:t>Dedicated Control Channel</w:t>
      </w:r>
    </w:p>
    <w:p w14:paraId="0E8B82A8" w14:textId="77777777" w:rsidR="003F7353" w:rsidRPr="008F0F4C" w:rsidRDefault="003F7353" w:rsidP="003F7353">
      <w:pPr>
        <w:pStyle w:val="EW"/>
      </w:pPr>
      <w:r w:rsidRPr="008F0F4C">
        <w:t>DCE</w:t>
      </w:r>
      <w:r w:rsidRPr="008F0F4C">
        <w:tab/>
        <w:t>Data Circuit terminating Equipment</w:t>
      </w:r>
    </w:p>
    <w:p w14:paraId="19200FA5" w14:textId="77777777" w:rsidR="003F7353" w:rsidRPr="008F0F4C" w:rsidRDefault="003F7353" w:rsidP="003F7353">
      <w:pPr>
        <w:pStyle w:val="EW"/>
      </w:pPr>
      <w:r w:rsidRPr="008F0F4C">
        <w:t>DCF</w:t>
      </w:r>
      <w:r w:rsidRPr="008F0F4C">
        <w:tab/>
        <w:t>Data Communication Function</w:t>
      </w:r>
    </w:p>
    <w:p w14:paraId="7E04F1A6" w14:textId="77777777" w:rsidR="003F7353" w:rsidRPr="008F0F4C" w:rsidRDefault="003F7353" w:rsidP="003F7353">
      <w:pPr>
        <w:pStyle w:val="EW"/>
      </w:pPr>
      <w:r w:rsidRPr="008F0F4C">
        <w:t>DCH</w:t>
      </w:r>
      <w:r w:rsidRPr="008F0F4C">
        <w:tab/>
        <w:t xml:space="preserve">Dedicated Channel </w:t>
      </w:r>
    </w:p>
    <w:p w14:paraId="1EB75CCD" w14:textId="77777777" w:rsidR="003F7353" w:rsidRPr="008F0F4C" w:rsidRDefault="003F7353" w:rsidP="003F7353">
      <w:pPr>
        <w:pStyle w:val="EW"/>
      </w:pPr>
      <w:smartTag w:uri="urn:schemas-microsoft-com:office:smarttags" w:element="stockticker">
        <w:r w:rsidRPr="008F0F4C">
          <w:t>DCI</w:t>
        </w:r>
      </w:smartTag>
      <w:r w:rsidRPr="008F0F4C">
        <w:tab/>
        <w:t>Downlink Control Information</w:t>
      </w:r>
    </w:p>
    <w:p w14:paraId="7B6FE2BC" w14:textId="77777777" w:rsidR="003F7353" w:rsidRPr="008F0F4C" w:rsidRDefault="003F7353" w:rsidP="003F7353">
      <w:pPr>
        <w:pStyle w:val="EW"/>
      </w:pPr>
      <w:r w:rsidRPr="008F0F4C">
        <w:t>DCK</w:t>
      </w:r>
      <w:r w:rsidRPr="008F0F4C">
        <w:tab/>
      </w:r>
      <w:r w:rsidRPr="008F0F4C">
        <w:rPr>
          <w:rFonts w:eastAsia="MS Mincho"/>
        </w:rPr>
        <w:t>Depersonalisation Control Key</w:t>
      </w:r>
    </w:p>
    <w:p w14:paraId="0E5A4454" w14:textId="77777777" w:rsidR="003F7353" w:rsidRPr="008F0F4C" w:rsidRDefault="003F7353" w:rsidP="003F7353">
      <w:pPr>
        <w:pStyle w:val="EW"/>
      </w:pPr>
      <w:smartTag w:uri="urn:schemas-microsoft-com:office:smarttags" w:element="stockticker">
        <w:r w:rsidRPr="008F0F4C">
          <w:t>DCN</w:t>
        </w:r>
      </w:smartTag>
      <w:r w:rsidRPr="008F0F4C">
        <w:tab/>
        <w:t>Data Communication Network</w:t>
      </w:r>
    </w:p>
    <w:p w14:paraId="37FC1213" w14:textId="77777777" w:rsidR="003F7353" w:rsidRPr="008F0F4C" w:rsidRDefault="003F7353" w:rsidP="003F7353">
      <w:pPr>
        <w:pStyle w:val="EW"/>
      </w:pPr>
      <w:smartTag w:uri="urn:schemas-microsoft-com:office:smarttags" w:element="stockticker">
        <w:r w:rsidRPr="008F0F4C">
          <w:t>DCS</w:t>
        </w:r>
      </w:smartTag>
      <w:r w:rsidRPr="008F0F4C">
        <w:tab/>
        <w:t>Data Coding Scheme</w:t>
      </w:r>
    </w:p>
    <w:p w14:paraId="5C4E2849" w14:textId="77777777" w:rsidR="003F7353" w:rsidRPr="008F0F4C" w:rsidRDefault="003F7353" w:rsidP="003F7353">
      <w:pPr>
        <w:pStyle w:val="EW"/>
      </w:pPr>
      <w:smartTag w:uri="urn:schemas-microsoft-com:office:smarttags" w:element="stockticker">
        <w:r w:rsidRPr="008F0F4C">
          <w:t>DCS</w:t>
        </w:r>
      </w:smartTag>
      <w:r w:rsidRPr="008F0F4C">
        <w:t>1800</w:t>
      </w:r>
      <w:r w:rsidRPr="008F0F4C">
        <w:tab/>
        <w:t>Digital Cellular Network at 1800MHz</w:t>
      </w:r>
    </w:p>
    <w:p w14:paraId="3D6C5A00" w14:textId="77777777" w:rsidR="003F7353" w:rsidRPr="008F0F4C" w:rsidRDefault="003F7353" w:rsidP="003F7353">
      <w:pPr>
        <w:pStyle w:val="EW"/>
      </w:pPr>
      <w:r w:rsidRPr="008F0F4C">
        <w:t>DC-HSDPA</w:t>
      </w:r>
      <w:r w:rsidR="00DF7677" w:rsidRPr="008F0F4C">
        <w:tab/>
      </w:r>
      <w:r w:rsidRPr="008F0F4C">
        <w:t>Dual Cell HSDPA</w:t>
      </w:r>
    </w:p>
    <w:p w14:paraId="00C597E8" w14:textId="77777777" w:rsidR="003F7353" w:rsidRPr="008F0F4C" w:rsidRDefault="003F7353" w:rsidP="003F7353">
      <w:pPr>
        <w:pStyle w:val="EW"/>
      </w:pPr>
      <w:r w:rsidRPr="008F0F4C">
        <w:t>DDI</w:t>
      </w:r>
      <w:r w:rsidRPr="008F0F4C">
        <w:tab/>
        <w:t>Direct Dial In</w:t>
      </w:r>
    </w:p>
    <w:p w14:paraId="376153F5" w14:textId="77777777" w:rsidR="006B206A" w:rsidRPr="008F0F4C" w:rsidRDefault="006B206A" w:rsidP="006B206A">
      <w:pPr>
        <w:keepLines/>
        <w:spacing w:after="0"/>
        <w:ind w:left="1702" w:hanging="1418"/>
      </w:pPr>
      <w:r w:rsidRPr="008F0F4C">
        <w:t>DDoS</w:t>
      </w:r>
      <w:r w:rsidRPr="008F0F4C">
        <w:tab/>
        <w:t>Distributed Denial of Service</w:t>
      </w:r>
    </w:p>
    <w:p w14:paraId="2BDEAC15" w14:textId="77777777" w:rsidR="003F7353" w:rsidRPr="008F0F4C" w:rsidRDefault="003F7353" w:rsidP="003F7353">
      <w:pPr>
        <w:pStyle w:val="EW"/>
        <w:rPr>
          <w:snapToGrid w:val="0"/>
        </w:rPr>
      </w:pPr>
      <w:smartTag w:uri="urn:schemas-microsoft-com:office:smarttags" w:element="stockticker">
        <w:r w:rsidRPr="008F0F4C">
          <w:rPr>
            <w:snapToGrid w:val="0"/>
          </w:rPr>
          <w:t>DECT</w:t>
        </w:r>
      </w:smartTag>
      <w:r w:rsidRPr="008F0F4C">
        <w:rPr>
          <w:snapToGrid w:val="0"/>
        </w:rPr>
        <w:tab/>
        <w:t>Digital Enhanced Cordless Telecommunications</w:t>
      </w:r>
    </w:p>
    <w:p w14:paraId="187C6AE9" w14:textId="77777777" w:rsidR="003F7353" w:rsidRPr="008F0F4C" w:rsidRDefault="003F7353" w:rsidP="003F7353">
      <w:pPr>
        <w:pStyle w:val="EW"/>
      </w:pPr>
      <w:r w:rsidRPr="008F0F4C">
        <w:t>DET</w:t>
      </w:r>
      <w:r w:rsidRPr="008F0F4C">
        <w:tab/>
        <w:t xml:space="preserve">Detach </w:t>
      </w:r>
    </w:p>
    <w:p w14:paraId="781E38D8" w14:textId="77777777" w:rsidR="003F7353" w:rsidRPr="008F0F4C" w:rsidRDefault="003F7353" w:rsidP="003F7353">
      <w:pPr>
        <w:pStyle w:val="EW"/>
      </w:pPr>
      <w:smartTag w:uri="urn:schemas-microsoft-com:office:smarttags" w:element="stockticker">
        <w:r w:rsidRPr="008F0F4C">
          <w:t>DES</w:t>
        </w:r>
      </w:smartTag>
      <w:r w:rsidRPr="008F0F4C">
        <w:tab/>
        <w:t>Data Encryption Standard</w:t>
      </w:r>
    </w:p>
    <w:p w14:paraId="3A77AC42" w14:textId="77777777" w:rsidR="003F7353" w:rsidRPr="008F0F4C" w:rsidRDefault="003F7353" w:rsidP="003F7353">
      <w:pPr>
        <w:pStyle w:val="EW"/>
      </w:pPr>
      <w:r w:rsidRPr="008F0F4C">
        <w:t>DF</w:t>
      </w:r>
      <w:r w:rsidRPr="008F0F4C">
        <w:tab/>
        <w:t>Dedicated File</w:t>
      </w:r>
    </w:p>
    <w:p w14:paraId="1C182823" w14:textId="77777777" w:rsidR="003F7353" w:rsidRPr="008F0F4C" w:rsidRDefault="003F7353" w:rsidP="003F7353">
      <w:pPr>
        <w:pStyle w:val="EW"/>
      </w:pPr>
      <w:r w:rsidRPr="008F0F4C">
        <w:t>DFT</w:t>
      </w:r>
      <w:r w:rsidRPr="008F0F4C">
        <w:tab/>
        <w:t>Discrete Fourier Transformation</w:t>
      </w:r>
    </w:p>
    <w:p w14:paraId="65C8771E" w14:textId="77777777" w:rsidR="003F7353" w:rsidRPr="008F0F4C" w:rsidRDefault="003F7353" w:rsidP="003F7353">
      <w:pPr>
        <w:pStyle w:val="EW"/>
      </w:pPr>
      <w:r w:rsidRPr="008F0F4C">
        <w:t>DHCP</w:t>
      </w:r>
      <w:r w:rsidRPr="008F0F4C">
        <w:tab/>
        <w:t>Dynamic Host Configuration Protocol</w:t>
      </w:r>
    </w:p>
    <w:p w14:paraId="568EA0C6" w14:textId="77777777" w:rsidR="003F7353" w:rsidRPr="008F0F4C" w:rsidRDefault="003F7353" w:rsidP="003F7353">
      <w:pPr>
        <w:pStyle w:val="EW"/>
      </w:pPr>
      <w:r w:rsidRPr="008F0F4C">
        <w:t>DHO</w:t>
      </w:r>
      <w:r w:rsidRPr="008F0F4C">
        <w:tab/>
        <w:t>Diversity Handover</w:t>
      </w:r>
    </w:p>
    <w:p w14:paraId="38BAB4D4" w14:textId="77777777" w:rsidR="003F7353" w:rsidRPr="008F0F4C" w:rsidRDefault="003F7353" w:rsidP="003F7353">
      <w:pPr>
        <w:pStyle w:val="EW"/>
      </w:pPr>
      <w:r w:rsidRPr="008F0F4C">
        <w:t>diff-serv</w:t>
      </w:r>
      <w:r w:rsidRPr="008F0F4C">
        <w:tab/>
        <w:t>Differentiated services</w:t>
      </w:r>
    </w:p>
    <w:p w14:paraId="6DB80E3E" w14:textId="77777777" w:rsidR="003F7353" w:rsidRPr="008F0F4C" w:rsidRDefault="003F7353" w:rsidP="003F7353">
      <w:pPr>
        <w:pStyle w:val="EW"/>
      </w:pPr>
      <w:r w:rsidRPr="008F0F4C">
        <w:t>DISC</w:t>
      </w:r>
      <w:r w:rsidRPr="008F0F4C">
        <w:tab/>
        <w:t>Disconnect</w:t>
      </w:r>
    </w:p>
    <w:p w14:paraId="49074993" w14:textId="77777777" w:rsidR="003F7353" w:rsidRPr="008F0F4C" w:rsidRDefault="003F7353" w:rsidP="003F7353">
      <w:pPr>
        <w:pStyle w:val="EW"/>
      </w:pPr>
      <w:r w:rsidRPr="008F0F4C">
        <w:t>DL</w:t>
      </w:r>
      <w:r w:rsidRPr="008F0F4C">
        <w:tab/>
        <w:t>Data Layer</w:t>
      </w:r>
    </w:p>
    <w:p w14:paraId="379E595B" w14:textId="77777777" w:rsidR="003F7353" w:rsidRPr="008F0F4C" w:rsidRDefault="003F7353" w:rsidP="003F7353">
      <w:pPr>
        <w:pStyle w:val="EW"/>
      </w:pPr>
      <w:r w:rsidRPr="008F0F4C">
        <w:tab/>
        <w:t>Downlink (Forward Link)</w:t>
      </w:r>
    </w:p>
    <w:p w14:paraId="50D6C070" w14:textId="77777777" w:rsidR="003F7353" w:rsidRPr="008F0F4C" w:rsidRDefault="003F7353" w:rsidP="003F7353">
      <w:pPr>
        <w:pStyle w:val="EW"/>
      </w:pPr>
      <w:r w:rsidRPr="008F0F4C">
        <w:t>DLCI</w:t>
      </w:r>
      <w:r w:rsidRPr="008F0F4C">
        <w:tab/>
        <w:t>Data Link Connection Identifier</w:t>
      </w:r>
    </w:p>
    <w:p w14:paraId="59A1745C" w14:textId="77777777" w:rsidR="003F7353" w:rsidRPr="008F0F4C" w:rsidRDefault="003F7353" w:rsidP="003F7353">
      <w:pPr>
        <w:pStyle w:val="EW"/>
      </w:pPr>
      <w:r w:rsidRPr="008F0F4C">
        <w:t>DLD</w:t>
      </w:r>
      <w:r w:rsidRPr="008F0F4C">
        <w:tab/>
        <w:t>Data Link Discriminator</w:t>
      </w:r>
    </w:p>
    <w:p w14:paraId="21F9C7F0" w14:textId="77777777" w:rsidR="003F7353" w:rsidRPr="008F0F4C" w:rsidRDefault="003F7353" w:rsidP="003F7353">
      <w:pPr>
        <w:pStyle w:val="EW"/>
      </w:pPr>
      <w:r w:rsidRPr="008F0F4C">
        <w:t>DL-</w:t>
      </w:r>
      <w:smartTag w:uri="urn:schemas-microsoft-com:office:smarttags" w:element="stockticker">
        <w:r w:rsidRPr="008F0F4C">
          <w:t>SCH</w:t>
        </w:r>
      </w:smartTag>
      <w:r w:rsidRPr="008F0F4C">
        <w:tab/>
        <w:t>Downlink Shared channel</w:t>
      </w:r>
    </w:p>
    <w:p w14:paraId="067805DA" w14:textId="77777777" w:rsidR="003F7353" w:rsidRPr="008F0F4C" w:rsidRDefault="003F7353" w:rsidP="003F7353">
      <w:pPr>
        <w:pStyle w:val="EW"/>
      </w:pPr>
      <w:r w:rsidRPr="008F0F4C">
        <w:t>Dm</w:t>
      </w:r>
      <w:r w:rsidRPr="008F0F4C">
        <w:tab/>
        <w:t>Control channel (ISDN terminology applied to mobile service)</w:t>
      </w:r>
    </w:p>
    <w:p w14:paraId="4585307F" w14:textId="77777777" w:rsidR="003F7353" w:rsidRPr="008F0F4C" w:rsidRDefault="003F7353" w:rsidP="003F7353">
      <w:pPr>
        <w:pStyle w:val="EW"/>
      </w:pPr>
      <w:r w:rsidRPr="008F0F4C">
        <w:t>DMR</w:t>
      </w:r>
      <w:r w:rsidRPr="008F0F4C">
        <w:tab/>
        <w:t>Digital Mobile Radio</w:t>
      </w:r>
    </w:p>
    <w:p w14:paraId="21A249BC" w14:textId="77777777" w:rsidR="003F7353" w:rsidRPr="008F0F4C" w:rsidRDefault="003F7353" w:rsidP="003F7353">
      <w:pPr>
        <w:pStyle w:val="EW"/>
      </w:pPr>
      <w:r w:rsidRPr="008F0F4C">
        <w:t>DMTF</w:t>
      </w:r>
      <w:r w:rsidRPr="008F0F4C">
        <w:tab/>
        <w:t>Distributed Management Task Force</w:t>
      </w:r>
    </w:p>
    <w:p w14:paraId="2EACDADB" w14:textId="77777777" w:rsidR="00590E59" w:rsidRDefault="00590E59" w:rsidP="00590E59">
      <w:pPr>
        <w:pStyle w:val="EW"/>
      </w:pPr>
      <w:r>
        <w:t>DN</w:t>
      </w:r>
      <w:r>
        <w:tab/>
        <w:t>Data Network</w:t>
      </w:r>
    </w:p>
    <w:p w14:paraId="3854D921" w14:textId="77777777" w:rsidR="00590E59" w:rsidRDefault="00590E59" w:rsidP="00590E59">
      <w:pPr>
        <w:pStyle w:val="EW"/>
      </w:pPr>
      <w:r>
        <w:tab/>
        <w:t>Distinguished Name</w:t>
      </w:r>
    </w:p>
    <w:p w14:paraId="2A1A8B1A" w14:textId="77777777" w:rsidR="00590E59" w:rsidRDefault="00590E59" w:rsidP="00590E59">
      <w:pPr>
        <w:pStyle w:val="EW"/>
      </w:pPr>
      <w:r>
        <w:tab/>
        <w:t>Destination Network</w:t>
      </w:r>
    </w:p>
    <w:p w14:paraId="3E10FC31" w14:textId="77777777" w:rsidR="003F7353" w:rsidRPr="008F0F4C" w:rsidRDefault="003F7353" w:rsidP="003F7353">
      <w:pPr>
        <w:pStyle w:val="EW"/>
      </w:pPr>
      <w:r w:rsidRPr="008F0F4C">
        <w:t>DNIC</w:t>
      </w:r>
      <w:r w:rsidRPr="008F0F4C">
        <w:tab/>
        <w:t>Data Network Identifier</w:t>
      </w:r>
    </w:p>
    <w:p w14:paraId="2CA7AF2E" w14:textId="77777777" w:rsidR="003F7353" w:rsidRPr="008F0F4C" w:rsidRDefault="003F7353" w:rsidP="003F7353">
      <w:pPr>
        <w:pStyle w:val="EW"/>
      </w:pPr>
      <w:r w:rsidRPr="008F0F4C">
        <w:t>DNS</w:t>
      </w:r>
      <w:r w:rsidRPr="008F0F4C">
        <w:tab/>
        <w:t>Directory Name Service</w:t>
      </w:r>
    </w:p>
    <w:p w14:paraId="37F84736" w14:textId="77777777" w:rsidR="003F7353" w:rsidRPr="008F0F4C" w:rsidRDefault="003F7353" w:rsidP="003F7353">
      <w:pPr>
        <w:pStyle w:val="EW"/>
      </w:pPr>
      <w:r w:rsidRPr="008F0F4C">
        <w:t>DO</w:t>
      </w:r>
      <w:r w:rsidRPr="008F0F4C">
        <w:tab/>
        <w:t>Data Object</w:t>
      </w:r>
    </w:p>
    <w:p w14:paraId="4AD0B1BE" w14:textId="77777777" w:rsidR="003F7353" w:rsidRPr="008F0F4C" w:rsidRDefault="003F7353" w:rsidP="003F7353">
      <w:pPr>
        <w:pStyle w:val="EW"/>
      </w:pPr>
      <w:r w:rsidRPr="008F0F4C">
        <w:t>DP</w:t>
      </w:r>
      <w:r w:rsidRPr="008F0F4C">
        <w:tab/>
        <w:t>Dial/Dialled Pulse</w:t>
      </w:r>
    </w:p>
    <w:p w14:paraId="433F98AB" w14:textId="77777777" w:rsidR="003F7353" w:rsidRPr="008F0F4C" w:rsidRDefault="003F7353" w:rsidP="003F7353">
      <w:pPr>
        <w:pStyle w:val="EW"/>
      </w:pPr>
      <w:r w:rsidRPr="008F0F4C">
        <w:t>DPCCH</w:t>
      </w:r>
      <w:r w:rsidRPr="008F0F4C">
        <w:tab/>
        <w:t>Dedicated Physical Control Channel</w:t>
      </w:r>
    </w:p>
    <w:p w14:paraId="79D0BF5E" w14:textId="77777777" w:rsidR="003F7353" w:rsidRPr="008F0F4C" w:rsidRDefault="003F7353" w:rsidP="003F7353">
      <w:pPr>
        <w:pStyle w:val="EW"/>
      </w:pPr>
      <w:r w:rsidRPr="008F0F4C">
        <w:t>DPCH</w:t>
      </w:r>
      <w:r w:rsidRPr="008F0F4C">
        <w:tab/>
        <w:t>Dedicated Physical Channel</w:t>
      </w:r>
    </w:p>
    <w:p w14:paraId="584A84E3" w14:textId="77777777" w:rsidR="003F7353" w:rsidRPr="008F0F4C" w:rsidRDefault="003F7353" w:rsidP="003F7353">
      <w:pPr>
        <w:pStyle w:val="EW"/>
      </w:pPr>
      <w:r w:rsidRPr="008F0F4C">
        <w:t>DPDCH</w:t>
      </w:r>
      <w:r w:rsidRPr="008F0F4C">
        <w:tab/>
        <w:t>Dedicated Physical Data Channel</w:t>
      </w:r>
    </w:p>
    <w:p w14:paraId="3DD8EF87" w14:textId="77777777" w:rsidR="003F7353" w:rsidRPr="008F0F4C" w:rsidRDefault="003F7353" w:rsidP="003F7353">
      <w:pPr>
        <w:pStyle w:val="EW"/>
        <w:rPr>
          <w:noProof/>
        </w:rPr>
      </w:pPr>
      <w:r w:rsidRPr="008F0F4C">
        <w:rPr>
          <w:noProof/>
        </w:rPr>
        <w:t>DRAC</w:t>
      </w:r>
      <w:r w:rsidRPr="008F0F4C">
        <w:rPr>
          <w:noProof/>
        </w:rPr>
        <w:tab/>
        <w:t>Dynamic Resource Allocation Control</w:t>
      </w:r>
    </w:p>
    <w:p w14:paraId="4669D992" w14:textId="77777777" w:rsidR="003F7353" w:rsidRPr="008F0F4C" w:rsidRDefault="003F7353" w:rsidP="003F7353">
      <w:pPr>
        <w:pStyle w:val="EW"/>
        <w:rPr>
          <w:noProof/>
        </w:rPr>
      </w:pPr>
      <w:r w:rsidRPr="008F0F4C">
        <w:rPr>
          <w:noProof/>
        </w:rPr>
        <w:t>DRB</w:t>
      </w:r>
      <w:r w:rsidRPr="008F0F4C">
        <w:rPr>
          <w:noProof/>
        </w:rPr>
        <w:tab/>
        <w:t>Data Radio Bearer</w:t>
      </w:r>
    </w:p>
    <w:p w14:paraId="65CC9379" w14:textId="77777777" w:rsidR="003F7353" w:rsidRPr="008F0F4C" w:rsidRDefault="003F7353" w:rsidP="003F7353">
      <w:pPr>
        <w:pStyle w:val="EW"/>
      </w:pPr>
      <w:r w:rsidRPr="008F0F4C">
        <w:t>DRNC</w:t>
      </w:r>
      <w:r w:rsidRPr="008F0F4C">
        <w:tab/>
        <w:t>Drift Radio Network Controller</w:t>
      </w:r>
    </w:p>
    <w:p w14:paraId="74427633" w14:textId="77777777" w:rsidR="003F7353" w:rsidRPr="008F0F4C" w:rsidRDefault="003F7353" w:rsidP="003F7353">
      <w:pPr>
        <w:pStyle w:val="EW"/>
      </w:pPr>
      <w:r w:rsidRPr="008F0F4C">
        <w:t>DRNS</w:t>
      </w:r>
      <w:r w:rsidRPr="008F0F4C">
        <w:tab/>
        <w:t xml:space="preserve">Drift RNS </w:t>
      </w:r>
    </w:p>
    <w:p w14:paraId="34BD7C49" w14:textId="77777777" w:rsidR="003F7353" w:rsidRPr="008F0F4C" w:rsidRDefault="003F7353" w:rsidP="003F7353">
      <w:pPr>
        <w:pStyle w:val="EW"/>
      </w:pPr>
      <w:r w:rsidRPr="008F0F4C">
        <w:t>DRX</w:t>
      </w:r>
      <w:r w:rsidRPr="008F0F4C">
        <w:tab/>
        <w:t>Discontinuous Reception</w:t>
      </w:r>
    </w:p>
    <w:p w14:paraId="6455DCCD" w14:textId="77777777" w:rsidR="003F7353" w:rsidRPr="008F0F4C" w:rsidRDefault="003F7353" w:rsidP="003F7353">
      <w:pPr>
        <w:pStyle w:val="EW"/>
      </w:pPr>
      <w:r w:rsidRPr="008F0F4C">
        <w:t>DS-CDMA</w:t>
      </w:r>
      <w:r w:rsidRPr="008F0F4C">
        <w:tab/>
        <w:t>Direct-Sequence Code Division Multiple Access</w:t>
      </w:r>
    </w:p>
    <w:p w14:paraId="4D048DF9" w14:textId="77777777" w:rsidR="003F7353" w:rsidRPr="008F0F4C" w:rsidRDefault="003F7353" w:rsidP="003F7353">
      <w:pPr>
        <w:pStyle w:val="EW"/>
      </w:pPr>
      <w:r w:rsidRPr="008F0F4C">
        <w:t>DSAC</w:t>
      </w:r>
      <w:r w:rsidRPr="008F0F4C">
        <w:tab/>
        <w:t xml:space="preserve">Domain Specific Access Control </w:t>
      </w:r>
    </w:p>
    <w:p w14:paraId="42C759B5" w14:textId="77777777" w:rsidR="003F7353" w:rsidRPr="008F0F4C" w:rsidRDefault="003F7353" w:rsidP="003F7353">
      <w:pPr>
        <w:pStyle w:val="EW"/>
      </w:pPr>
      <w:r w:rsidRPr="008F0F4C">
        <w:t>DSCH</w:t>
      </w:r>
      <w:r w:rsidRPr="008F0F4C">
        <w:tab/>
        <w:t xml:space="preserve">Downlink Shared Channel </w:t>
      </w:r>
    </w:p>
    <w:p w14:paraId="74C93CD5" w14:textId="77777777" w:rsidR="003F7353" w:rsidRPr="008F0F4C" w:rsidRDefault="003F7353" w:rsidP="003F7353">
      <w:pPr>
        <w:pStyle w:val="EW"/>
      </w:pPr>
      <w:r w:rsidRPr="008F0F4C">
        <w:t>DSE</w:t>
      </w:r>
      <w:r w:rsidRPr="008F0F4C">
        <w:tab/>
        <w:t>Data Switching Exchange</w:t>
      </w:r>
    </w:p>
    <w:p w14:paraId="672FAD8A" w14:textId="77777777" w:rsidR="003F7353" w:rsidRPr="008F0F4C" w:rsidRDefault="003F7353" w:rsidP="003F7353">
      <w:pPr>
        <w:pStyle w:val="EW"/>
      </w:pPr>
      <w:r w:rsidRPr="008F0F4C">
        <w:t>DSI</w:t>
      </w:r>
      <w:r w:rsidRPr="008F0F4C">
        <w:tab/>
        <w:t>Digital Speech Interpolation</w:t>
      </w:r>
    </w:p>
    <w:p w14:paraId="2B217235" w14:textId="77777777" w:rsidR="003F7353" w:rsidRPr="008F0F4C" w:rsidRDefault="003F7353" w:rsidP="003F7353">
      <w:pPr>
        <w:pStyle w:val="EW"/>
      </w:pPr>
      <w:smartTag w:uri="urn:schemas-microsoft-com:office:smarttags" w:element="stockticker">
        <w:r w:rsidRPr="008F0F4C">
          <w:t>DSS</w:t>
        </w:r>
      </w:smartTag>
      <w:r w:rsidRPr="008F0F4C">
        <w:t>1</w:t>
      </w:r>
      <w:r w:rsidRPr="008F0F4C">
        <w:tab/>
        <w:t>Digital Subscriber Signalling No1</w:t>
      </w:r>
    </w:p>
    <w:p w14:paraId="3D272462" w14:textId="77777777" w:rsidR="003F7353" w:rsidRPr="008F0F4C" w:rsidRDefault="003F7353" w:rsidP="003F7353">
      <w:pPr>
        <w:pStyle w:val="EW"/>
      </w:pPr>
      <w:r w:rsidRPr="008F0F4C">
        <w:t>DTAP</w:t>
      </w:r>
      <w:r w:rsidRPr="008F0F4C">
        <w:tab/>
        <w:t>Direct Transfer Application Part</w:t>
      </w:r>
    </w:p>
    <w:p w14:paraId="21ABA83C" w14:textId="77777777" w:rsidR="003F7353" w:rsidRPr="008F0F4C" w:rsidRDefault="003F7353" w:rsidP="003F7353">
      <w:pPr>
        <w:pStyle w:val="EW"/>
      </w:pPr>
      <w:r w:rsidRPr="008F0F4C">
        <w:t>DTCH</w:t>
      </w:r>
      <w:r w:rsidRPr="008F0F4C">
        <w:tab/>
        <w:t>Dedicated Traffic Channel</w:t>
      </w:r>
    </w:p>
    <w:p w14:paraId="5161B719" w14:textId="77777777" w:rsidR="003F7353" w:rsidRPr="008F0F4C" w:rsidRDefault="003F7353" w:rsidP="003F7353">
      <w:pPr>
        <w:pStyle w:val="EW"/>
        <w:rPr>
          <w:snapToGrid w:val="0"/>
        </w:rPr>
      </w:pPr>
      <w:smartTag w:uri="urn:schemas-microsoft-com:office:smarttags" w:element="stockticker">
        <w:r w:rsidRPr="008F0F4C">
          <w:rPr>
            <w:snapToGrid w:val="0"/>
          </w:rPr>
          <w:t>DTE</w:t>
        </w:r>
      </w:smartTag>
      <w:r w:rsidRPr="008F0F4C">
        <w:rPr>
          <w:snapToGrid w:val="0"/>
        </w:rPr>
        <w:tab/>
        <w:t>Data Terminal Equipment</w:t>
      </w:r>
    </w:p>
    <w:p w14:paraId="2CBA27DA" w14:textId="77777777" w:rsidR="003F7353" w:rsidRPr="008F0F4C" w:rsidRDefault="003F7353" w:rsidP="003F7353">
      <w:pPr>
        <w:pStyle w:val="EW"/>
        <w:rPr>
          <w:snapToGrid w:val="0"/>
        </w:rPr>
      </w:pPr>
      <w:r w:rsidRPr="008F0F4C">
        <w:rPr>
          <w:snapToGrid w:val="0"/>
        </w:rPr>
        <w:t>DTMF</w:t>
      </w:r>
      <w:r w:rsidRPr="008F0F4C">
        <w:rPr>
          <w:snapToGrid w:val="0"/>
        </w:rPr>
        <w:tab/>
        <w:t>Dual Tone Multiple Frequency</w:t>
      </w:r>
    </w:p>
    <w:p w14:paraId="7C97B401" w14:textId="77777777" w:rsidR="003F7353" w:rsidRPr="008F0F4C" w:rsidRDefault="003F7353" w:rsidP="003F7353">
      <w:pPr>
        <w:pStyle w:val="EW"/>
        <w:rPr>
          <w:snapToGrid w:val="0"/>
        </w:rPr>
      </w:pPr>
      <w:r w:rsidRPr="008F0F4C">
        <w:rPr>
          <w:snapToGrid w:val="0"/>
        </w:rPr>
        <w:t>DTT</w:t>
      </w:r>
      <w:r w:rsidRPr="008F0F4C">
        <w:rPr>
          <w:snapToGrid w:val="0"/>
        </w:rPr>
        <w:tab/>
        <w:t>Digital Terrestrial Television</w:t>
      </w:r>
    </w:p>
    <w:p w14:paraId="62E17416" w14:textId="77777777" w:rsidR="003F7353" w:rsidRPr="008F0F4C" w:rsidRDefault="003F7353" w:rsidP="003F7353">
      <w:pPr>
        <w:pStyle w:val="EW"/>
      </w:pPr>
      <w:r w:rsidRPr="008F0F4C">
        <w:t>DTX</w:t>
      </w:r>
      <w:r w:rsidRPr="008F0F4C">
        <w:tab/>
        <w:t>Discontinuous Transmission</w:t>
      </w:r>
    </w:p>
    <w:p w14:paraId="7E2F5538" w14:textId="77777777" w:rsidR="003F7353" w:rsidRPr="008F0F4C" w:rsidRDefault="003F7353" w:rsidP="003F7353">
      <w:pPr>
        <w:pStyle w:val="EW"/>
      </w:pPr>
      <w:r w:rsidRPr="008F0F4C">
        <w:t>DUT</w:t>
      </w:r>
      <w:r w:rsidRPr="008F0F4C">
        <w:tab/>
        <w:t>Device Under Test</w:t>
      </w:r>
    </w:p>
    <w:p w14:paraId="78E52E64" w14:textId="77777777" w:rsidR="003F7353" w:rsidRPr="008F0F4C" w:rsidRDefault="003F7353" w:rsidP="003F7353">
      <w:pPr>
        <w:pStyle w:val="EW"/>
      </w:pPr>
      <w:r w:rsidRPr="008F0F4C">
        <w:t>DwPTS</w:t>
      </w:r>
      <w:r w:rsidRPr="008F0F4C">
        <w:tab/>
        <w:t>Downlink Pilot Timeslot</w:t>
      </w:r>
    </w:p>
    <w:p w14:paraId="0B31A5A5" w14:textId="77777777" w:rsidR="003F7353" w:rsidRPr="008F0F4C" w:rsidRDefault="003F7353" w:rsidP="003F7353">
      <w:pPr>
        <w:pStyle w:val="Heading2"/>
        <w:tabs>
          <w:tab w:val="left" w:pos="1701"/>
        </w:tabs>
      </w:pPr>
      <w:bookmarkStart w:id="81" w:name="_Toc11152848"/>
      <w:bookmarkStart w:id="82" w:name="_Toc90991648"/>
      <w:r w:rsidRPr="008F0F4C">
        <w:t>E</w:t>
      </w:r>
      <w:bookmarkEnd w:id="81"/>
      <w:bookmarkEnd w:id="82"/>
    </w:p>
    <w:p w14:paraId="0AAC7367" w14:textId="77777777" w:rsidR="003F7353" w:rsidRPr="008F0F4C" w:rsidRDefault="003F7353" w:rsidP="003F7353">
      <w:pPr>
        <w:pStyle w:val="EW"/>
        <w:rPr>
          <w:snapToGrid w:val="0"/>
        </w:rPr>
      </w:pPr>
      <w:r w:rsidRPr="008F0F4C">
        <w:rPr>
          <w:snapToGrid w:val="0"/>
        </w:rPr>
        <w:t>E-CID</w:t>
      </w:r>
      <w:r w:rsidRPr="008F0F4C">
        <w:rPr>
          <w:snapToGrid w:val="0"/>
        </w:rPr>
        <w:tab/>
        <w:t>Enhanced Cell-ID (positioning method)</w:t>
      </w:r>
    </w:p>
    <w:p w14:paraId="14D3DC56" w14:textId="77777777" w:rsidR="003F7353" w:rsidRPr="008F0F4C" w:rsidRDefault="003F7353" w:rsidP="003F7353">
      <w:pPr>
        <w:pStyle w:val="EW"/>
        <w:rPr>
          <w:snapToGrid w:val="0"/>
        </w:rPr>
      </w:pPr>
      <w:r w:rsidRPr="008F0F4C">
        <w:rPr>
          <w:snapToGrid w:val="0"/>
        </w:rPr>
        <w:t>E-GGSN</w:t>
      </w:r>
      <w:r w:rsidRPr="008F0F4C">
        <w:rPr>
          <w:snapToGrid w:val="0"/>
        </w:rPr>
        <w:tab/>
        <w:t>Enhanced GGSN</w:t>
      </w:r>
    </w:p>
    <w:p w14:paraId="1EB87F46" w14:textId="77777777" w:rsidR="003F7353" w:rsidRPr="008F0F4C" w:rsidRDefault="003F7353" w:rsidP="003F7353">
      <w:pPr>
        <w:pStyle w:val="EW"/>
        <w:rPr>
          <w:snapToGrid w:val="0"/>
        </w:rPr>
      </w:pPr>
      <w:r w:rsidRPr="008F0F4C">
        <w:rPr>
          <w:snapToGrid w:val="0"/>
        </w:rPr>
        <w:t>E-</w:t>
      </w:r>
      <w:smartTag w:uri="urn:schemas-microsoft-com:office:smarttags" w:element="stockticker">
        <w:r w:rsidRPr="008F0F4C">
          <w:rPr>
            <w:snapToGrid w:val="0"/>
          </w:rPr>
          <w:t>HLR</w:t>
        </w:r>
      </w:smartTag>
      <w:r w:rsidRPr="008F0F4C">
        <w:rPr>
          <w:snapToGrid w:val="0"/>
        </w:rPr>
        <w:tab/>
        <w:t xml:space="preserve">Enhanced </w:t>
      </w:r>
      <w:smartTag w:uri="urn:schemas-microsoft-com:office:smarttags" w:element="stockticker">
        <w:r w:rsidRPr="008F0F4C">
          <w:rPr>
            <w:snapToGrid w:val="0"/>
          </w:rPr>
          <w:t>HLR</w:t>
        </w:r>
      </w:smartTag>
    </w:p>
    <w:p w14:paraId="26F76477" w14:textId="77777777" w:rsidR="003F7353" w:rsidRPr="008F0F4C" w:rsidRDefault="003F7353" w:rsidP="003F7353">
      <w:pPr>
        <w:pStyle w:val="EW"/>
        <w:rPr>
          <w:snapToGrid w:val="0"/>
        </w:rPr>
      </w:pPr>
      <w:r w:rsidRPr="008F0F4C">
        <w:rPr>
          <w:snapToGrid w:val="0"/>
        </w:rPr>
        <w:t>E-RAB</w:t>
      </w:r>
      <w:r w:rsidRPr="008F0F4C">
        <w:rPr>
          <w:snapToGrid w:val="0"/>
        </w:rPr>
        <w:tab/>
        <w:t>E-UTRAN Radio Access Bearer</w:t>
      </w:r>
    </w:p>
    <w:p w14:paraId="7BD6005E" w14:textId="77777777" w:rsidR="003F7353" w:rsidRPr="008F0F4C" w:rsidRDefault="003F7353" w:rsidP="003F7353">
      <w:pPr>
        <w:pStyle w:val="EW"/>
        <w:rPr>
          <w:snapToGrid w:val="0"/>
        </w:rPr>
      </w:pPr>
      <w:r w:rsidRPr="00941ABA">
        <w:rPr>
          <w:snapToGrid w:val="0"/>
        </w:rPr>
        <w:t>E-SMLC</w:t>
      </w:r>
      <w:r w:rsidRPr="00941ABA">
        <w:rPr>
          <w:snapToGrid w:val="0"/>
        </w:rPr>
        <w:tab/>
        <w:t>Enhanced Serving Mobile Location Cent</w:t>
      </w:r>
      <w:r w:rsidRPr="008F0F4C">
        <w:rPr>
          <w:snapToGrid w:val="0"/>
        </w:rPr>
        <w:t>re</w:t>
      </w:r>
    </w:p>
    <w:p w14:paraId="5BD91FDE" w14:textId="77777777" w:rsidR="003F7353" w:rsidRPr="008F0F4C" w:rsidRDefault="003F7353" w:rsidP="003F7353">
      <w:pPr>
        <w:pStyle w:val="EW"/>
        <w:rPr>
          <w:snapToGrid w:val="0"/>
        </w:rPr>
      </w:pPr>
      <w:r w:rsidRPr="008F0F4C">
        <w:rPr>
          <w:snapToGrid w:val="0"/>
        </w:rPr>
        <w:t>E-TM</w:t>
      </w:r>
      <w:r w:rsidRPr="008F0F4C">
        <w:rPr>
          <w:snapToGrid w:val="0"/>
        </w:rPr>
        <w:tab/>
        <w:t>E-UTRA Test Model</w:t>
      </w:r>
    </w:p>
    <w:p w14:paraId="33A85C18" w14:textId="77777777" w:rsidR="006B206A" w:rsidRPr="008F0F4C" w:rsidRDefault="006B206A" w:rsidP="006B206A">
      <w:pPr>
        <w:keepLines/>
        <w:spacing w:after="0"/>
        <w:ind w:left="1702" w:hanging="1418"/>
        <w:rPr>
          <w:snapToGrid w:val="0"/>
        </w:rPr>
      </w:pPr>
      <w:r w:rsidRPr="008F0F4C">
        <w:rPr>
          <w:snapToGrid w:val="0"/>
        </w:rPr>
        <w:t>E2E</w:t>
      </w:r>
      <w:r w:rsidRPr="008F0F4C">
        <w:rPr>
          <w:snapToGrid w:val="0"/>
        </w:rPr>
        <w:tab/>
        <w:t>End-to-End</w:t>
      </w:r>
    </w:p>
    <w:p w14:paraId="5CE1D364" w14:textId="77777777" w:rsidR="003F7353" w:rsidRPr="00941ABA" w:rsidRDefault="003F7353" w:rsidP="003F7353">
      <w:pPr>
        <w:pStyle w:val="EW"/>
        <w:rPr>
          <w:snapToGrid w:val="0"/>
        </w:rPr>
      </w:pPr>
      <w:r w:rsidRPr="00941ABA">
        <w:rPr>
          <w:snapToGrid w:val="0"/>
        </w:rPr>
        <w:t>EA</w:t>
      </w:r>
      <w:r w:rsidRPr="00941ABA">
        <w:rPr>
          <w:snapToGrid w:val="0"/>
        </w:rPr>
        <w:tab/>
        <w:t>External Alarms</w:t>
      </w:r>
    </w:p>
    <w:p w14:paraId="5E7798E4" w14:textId="77777777" w:rsidR="006B206A" w:rsidRPr="008F0F4C" w:rsidRDefault="006B206A" w:rsidP="006B206A">
      <w:pPr>
        <w:keepLines/>
        <w:spacing w:after="0"/>
        <w:ind w:left="1702" w:hanging="1418"/>
        <w:rPr>
          <w:snapToGrid w:val="0"/>
        </w:rPr>
      </w:pPr>
      <w:r w:rsidRPr="008F0F4C">
        <w:rPr>
          <w:snapToGrid w:val="0"/>
        </w:rPr>
        <w:t>EAB</w:t>
      </w:r>
      <w:r w:rsidRPr="008F0F4C">
        <w:rPr>
          <w:snapToGrid w:val="0"/>
        </w:rPr>
        <w:tab/>
        <w:t>Extended Access Barring</w:t>
      </w:r>
    </w:p>
    <w:p w14:paraId="2D313C72" w14:textId="77777777" w:rsidR="006B206A" w:rsidRPr="008F0F4C" w:rsidRDefault="006B206A" w:rsidP="006B206A">
      <w:pPr>
        <w:keepLines/>
        <w:spacing w:after="0"/>
        <w:ind w:left="1702" w:hanging="1418"/>
        <w:rPr>
          <w:snapToGrid w:val="0"/>
        </w:rPr>
      </w:pPr>
      <w:r w:rsidRPr="008F0F4C">
        <w:rPr>
          <w:snapToGrid w:val="0"/>
        </w:rPr>
        <w:t>EAP</w:t>
      </w:r>
      <w:r w:rsidRPr="008F0F4C">
        <w:rPr>
          <w:snapToGrid w:val="0"/>
        </w:rPr>
        <w:tab/>
        <w:t>Extensible Authentication Protocol</w:t>
      </w:r>
    </w:p>
    <w:p w14:paraId="54E89E2E" w14:textId="77777777" w:rsidR="003F7353" w:rsidRPr="008F0F4C" w:rsidRDefault="003F7353" w:rsidP="003F7353">
      <w:pPr>
        <w:pStyle w:val="EW"/>
        <w:rPr>
          <w:snapToGrid w:val="0"/>
        </w:rPr>
      </w:pPr>
      <w:r w:rsidRPr="008F0F4C">
        <w:rPr>
          <w:snapToGrid w:val="0"/>
        </w:rPr>
        <w:t>EARFCN</w:t>
      </w:r>
      <w:r w:rsidRPr="008F0F4C">
        <w:rPr>
          <w:snapToGrid w:val="0"/>
        </w:rPr>
        <w:tab/>
        <w:t>E-UTRA Absolute Radio Frequency Channel Number</w:t>
      </w:r>
    </w:p>
    <w:p w14:paraId="7B093076" w14:textId="77777777" w:rsidR="003F7353" w:rsidRPr="008F0F4C" w:rsidRDefault="003F7353" w:rsidP="003F7353">
      <w:pPr>
        <w:pStyle w:val="EW"/>
        <w:rPr>
          <w:snapToGrid w:val="0"/>
        </w:rPr>
      </w:pPr>
      <w:r w:rsidRPr="008F0F4C">
        <w:rPr>
          <w:snapToGrid w:val="0"/>
        </w:rPr>
        <w:t>EBSG</w:t>
      </w:r>
      <w:r w:rsidRPr="008F0F4C">
        <w:rPr>
          <w:snapToGrid w:val="0"/>
        </w:rPr>
        <w:tab/>
        <w:t xml:space="preserve">Elementary Basic Service Group </w:t>
      </w:r>
    </w:p>
    <w:p w14:paraId="2A951255" w14:textId="77777777" w:rsidR="003F7353" w:rsidRPr="008F0F4C" w:rsidRDefault="003F7353" w:rsidP="003F7353">
      <w:pPr>
        <w:pStyle w:val="EW"/>
        <w:rPr>
          <w:snapToGrid w:val="0"/>
        </w:rPr>
      </w:pPr>
      <w:r w:rsidRPr="008F0F4C">
        <w:t>ECB</w:t>
      </w:r>
      <w:r w:rsidRPr="008F0F4C">
        <w:tab/>
        <w:t xml:space="preserve">Electronic Code-book </w:t>
      </w:r>
    </w:p>
    <w:p w14:paraId="33ED1D46" w14:textId="77777777" w:rsidR="003F7353" w:rsidRPr="008F0F4C" w:rsidRDefault="003F7353" w:rsidP="003F7353">
      <w:pPr>
        <w:pStyle w:val="EW"/>
        <w:rPr>
          <w:snapToGrid w:val="0"/>
        </w:rPr>
      </w:pPr>
      <w:smartTag w:uri="urn:schemas-microsoft-com:office:smarttags" w:element="stockticker">
        <w:r w:rsidRPr="008F0F4C">
          <w:rPr>
            <w:snapToGrid w:val="0"/>
          </w:rPr>
          <w:t>ECC</w:t>
        </w:r>
      </w:smartTag>
      <w:r w:rsidRPr="008F0F4C">
        <w:rPr>
          <w:snapToGrid w:val="0"/>
        </w:rPr>
        <w:tab/>
        <w:t>Emergency Call Code</w:t>
      </w:r>
    </w:p>
    <w:p w14:paraId="2A88CA77" w14:textId="77777777" w:rsidR="003F7353" w:rsidRPr="008F0F4C" w:rsidRDefault="003F7353" w:rsidP="003F7353">
      <w:pPr>
        <w:pStyle w:val="EW"/>
        <w:rPr>
          <w:snapToGrid w:val="0"/>
        </w:rPr>
      </w:pPr>
      <w:r w:rsidRPr="008F0F4C">
        <w:rPr>
          <w:snapToGrid w:val="0"/>
        </w:rPr>
        <w:tab/>
        <w:t>Elliptic Curve Cryptography</w:t>
      </w:r>
    </w:p>
    <w:p w14:paraId="5CCC0E5F" w14:textId="77777777" w:rsidR="003F7353" w:rsidRPr="008F0F4C" w:rsidRDefault="003F7353" w:rsidP="003F7353">
      <w:pPr>
        <w:pStyle w:val="EW"/>
        <w:rPr>
          <w:snapToGrid w:val="0"/>
        </w:rPr>
      </w:pPr>
      <w:r w:rsidRPr="008F0F4C">
        <w:rPr>
          <w:snapToGrid w:val="0"/>
        </w:rPr>
        <w:t>ECEF</w:t>
      </w:r>
      <w:r w:rsidRPr="008F0F4C">
        <w:rPr>
          <w:snapToGrid w:val="0"/>
        </w:rPr>
        <w:tab/>
        <w:t>Earth Centred, Earth Fixed</w:t>
      </w:r>
    </w:p>
    <w:p w14:paraId="1B5035DF" w14:textId="77777777" w:rsidR="0018177B" w:rsidRPr="008F0F4C" w:rsidRDefault="0018177B" w:rsidP="003F7353">
      <w:pPr>
        <w:pStyle w:val="EW"/>
        <w:rPr>
          <w:snapToGrid w:val="0"/>
        </w:rPr>
      </w:pPr>
      <w:r w:rsidRPr="008F0F4C">
        <w:rPr>
          <w:snapToGrid w:val="0"/>
        </w:rPr>
        <w:t>EC-EGPRS</w:t>
      </w:r>
      <w:r w:rsidRPr="008F0F4C">
        <w:rPr>
          <w:snapToGrid w:val="0"/>
        </w:rPr>
        <w:tab/>
        <w:t>Extended Coverage EGPRS</w:t>
      </w:r>
      <w:r w:rsidR="006C06CD" w:rsidRPr="008F0F4C">
        <w:rPr>
          <w:snapToGrid w:val="0"/>
        </w:rPr>
        <w:t xml:space="preserve"> [deprecated: replaced by EC-GSM-IoT]</w:t>
      </w:r>
    </w:p>
    <w:p w14:paraId="6F2F59F1" w14:textId="77777777" w:rsidR="003F7353" w:rsidRPr="008F0F4C" w:rsidRDefault="003F7353" w:rsidP="003F7353">
      <w:pPr>
        <w:pStyle w:val="EW"/>
        <w:rPr>
          <w:snapToGrid w:val="0"/>
        </w:rPr>
      </w:pPr>
      <w:smartTag w:uri="urn:schemas-microsoft-com:office:smarttags" w:element="stockticker">
        <w:r w:rsidRPr="008F0F4C">
          <w:rPr>
            <w:snapToGrid w:val="0"/>
          </w:rPr>
          <w:t>ECGI</w:t>
        </w:r>
      </w:smartTag>
      <w:r w:rsidRPr="008F0F4C">
        <w:rPr>
          <w:snapToGrid w:val="0"/>
        </w:rPr>
        <w:tab/>
        <w:t>E-UTRAN Cell Global Identifier</w:t>
      </w:r>
    </w:p>
    <w:p w14:paraId="069A59A8" w14:textId="77777777" w:rsidR="006C06CD" w:rsidRPr="00941ABA" w:rsidRDefault="006C06CD" w:rsidP="006C06CD">
      <w:pPr>
        <w:pStyle w:val="EW"/>
        <w:rPr>
          <w:snapToGrid w:val="0"/>
        </w:rPr>
      </w:pPr>
      <w:r w:rsidRPr="00941ABA">
        <w:rPr>
          <w:snapToGrid w:val="0"/>
        </w:rPr>
        <w:t>EC-GSM-IoT</w:t>
      </w:r>
      <w:r w:rsidRPr="00941ABA">
        <w:rPr>
          <w:snapToGrid w:val="0"/>
        </w:rPr>
        <w:tab/>
        <w:t>Extended Coverage GSM Internet of Things</w:t>
      </w:r>
    </w:p>
    <w:p w14:paraId="6A6E331B" w14:textId="77777777" w:rsidR="003F7353" w:rsidRPr="008F0F4C" w:rsidRDefault="003F7353" w:rsidP="003F7353">
      <w:pPr>
        <w:pStyle w:val="EW"/>
        <w:rPr>
          <w:snapToGrid w:val="0"/>
        </w:rPr>
      </w:pPr>
      <w:r w:rsidRPr="008F0F4C">
        <w:rPr>
          <w:snapToGrid w:val="0"/>
        </w:rPr>
        <w:t>ECI</w:t>
      </w:r>
      <w:r w:rsidRPr="008F0F4C">
        <w:rPr>
          <w:snapToGrid w:val="0"/>
        </w:rPr>
        <w:tab/>
        <w:t>Earth-Centered-Inertial</w:t>
      </w:r>
    </w:p>
    <w:p w14:paraId="20AB920A" w14:textId="77777777" w:rsidR="003F7353" w:rsidRPr="008F0F4C" w:rsidRDefault="003F7353" w:rsidP="003F7353">
      <w:pPr>
        <w:pStyle w:val="EW"/>
        <w:rPr>
          <w:snapToGrid w:val="0"/>
        </w:rPr>
      </w:pPr>
      <w:r w:rsidRPr="008F0F4C">
        <w:rPr>
          <w:snapToGrid w:val="0"/>
        </w:rPr>
        <w:t>ECM</w:t>
      </w:r>
      <w:r w:rsidRPr="008F0F4C">
        <w:rPr>
          <w:snapToGrid w:val="0"/>
        </w:rPr>
        <w:tab/>
        <w:t>Error Correction Mode (facsimile)</w:t>
      </w:r>
    </w:p>
    <w:p w14:paraId="710E4D71" w14:textId="77777777" w:rsidR="003F7353" w:rsidRPr="008F0F4C" w:rsidRDefault="003F7353" w:rsidP="003F7353">
      <w:pPr>
        <w:pStyle w:val="EW"/>
        <w:rPr>
          <w:snapToGrid w:val="0"/>
        </w:rPr>
      </w:pPr>
      <w:r w:rsidRPr="008F0F4C">
        <w:rPr>
          <w:snapToGrid w:val="0"/>
        </w:rPr>
        <w:tab/>
        <w:t>EPS Connection Management</w:t>
      </w:r>
    </w:p>
    <w:p w14:paraId="4CBDD0A6" w14:textId="77777777" w:rsidR="003F7353" w:rsidRPr="008F0F4C" w:rsidRDefault="003F7353" w:rsidP="003F7353">
      <w:pPr>
        <w:pStyle w:val="EW"/>
        <w:rPr>
          <w:snapToGrid w:val="0"/>
        </w:rPr>
      </w:pPr>
      <w:r w:rsidRPr="008F0F4C">
        <w:rPr>
          <w:snapToGrid w:val="0"/>
        </w:rPr>
        <w:t>Ec/No</w:t>
      </w:r>
      <w:r w:rsidRPr="008F0F4C">
        <w:rPr>
          <w:snapToGrid w:val="0"/>
        </w:rPr>
        <w:tab/>
        <w:t>Ratio of energy per modulating bit to the noise spectral density</w:t>
      </w:r>
    </w:p>
    <w:p w14:paraId="28FA6006" w14:textId="77777777" w:rsidR="003F7353" w:rsidRPr="008F0F4C" w:rsidRDefault="003F7353" w:rsidP="003F7353">
      <w:pPr>
        <w:pStyle w:val="EW"/>
        <w:rPr>
          <w:snapToGrid w:val="0"/>
        </w:rPr>
      </w:pPr>
      <w:r w:rsidRPr="008F0F4C">
        <w:rPr>
          <w:snapToGrid w:val="0"/>
        </w:rPr>
        <w:t>ECSD</w:t>
      </w:r>
      <w:r w:rsidRPr="008F0F4C">
        <w:rPr>
          <w:snapToGrid w:val="0"/>
        </w:rPr>
        <w:tab/>
        <w:t>Enhanced CSD</w:t>
      </w:r>
    </w:p>
    <w:p w14:paraId="2842995A" w14:textId="77777777" w:rsidR="003F7353" w:rsidRPr="008F0F4C" w:rsidRDefault="003F7353" w:rsidP="003F7353">
      <w:pPr>
        <w:pStyle w:val="EW"/>
        <w:rPr>
          <w:snapToGrid w:val="0"/>
        </w:rPr>
      </w:pPr>
      <w:r w:rsidRPr="008F0F4C">
        <w:rPr>
          <w:snapToGrid w:val="0"/>
        </w:rPr>
        <w:t>ECT</w:t>
      </w:r>
      <w:r w:rsidRPr="008F0F4C">
        <w:rPr>
          <w:snapToGrid w:val="0"/>
        </w:rPr>
        <w:tab/>
        <w:t>Explicit Call Transfer supplementary service</w:t>
      </w:r>
    </w:p>
    <w:p w14:paraId="1E01DD00" w14:textId="77777777" w:rsidR="003F7353" w:rsidRPr="008F0F4C" w:rsidRDefault="003F7353" w:rsidP="003F7353">
      <w:pPr>
        <w:pStyle w:val="EW"/>
        <w:rPr>
          <w:snapToGrid w:val="0"/>
        </w:rPr>
      </w:pPr>
      <w:r w:rsidRPr="008F0F4C">
        <w:rPr>
          <w:snapToGrid w:val="0"/>
        </w:rPr>
        <w:t>ECTRA</w:t>
      </w:r>
      <w:r w:rsidRPr="008F0F4C">
        <w:rPr>
          <w:snapToGrid w:val="0"/>
        </w:rPr>
        <w:tab/>
        <w:t>European Committee of Telecommunications Regulatory Affairs</w:t>
      </w:r>
    </w:p>
    <w:p w14:paraId="48881188" w14:textId="77777777" w:rsidR="003F7353" w:rsidRPr="008F0F4C" w:rsidRDefault="003F7353" w:rsidP="003F7353">
      <w:pPr>
        <w:pStyle w:val="EW"/>
      </w:pPr>
      <w:r w:rsidRPr="008F0F4C">
        <w:t>EDC</w:t>
      </w:r>
      <w:r w:rsidRPr="008F0F4C">
        <w:tab/>
        <w:t>Error Detection Code byte</w:t>
      </w:r>
    </w:p>
    <w:p w14:paraId="271561A7" w14:textId="77777777" w:rsidR="003F7353" w:rsidRPr="008F0F4C" w:rsidRDefault="003F7353" w:rsidP="003F7353">
      <w:pPr>
        <w:pStyle w:val="EW"/>
      </w:pPr>
      <w:r w:rsidRPr="008F0F4C">
        <w:t>EDGE</w:t>
      </w:r>
      <w:r w:rsidRPr="008F0F4C">
        <w:tab/>
        <w:t>Enhanced Data rates for GSM Evolution</w:t>
      </w:r>
    </w:p>
    <w:p w14:paraId="7A5015F0" w14:textId="77777777" w:rsidR="0018177B" w:rsidRPr="008F0F4C" w:rsidRDefault="0018177B" w:rsidP="003F7353">
      <w:pPr>
        <w:pStyle w:val="EW"/>
        <w:rPr>
          <w:snapToGrid w:val="0"/>
        </w:rPr>
      </w:pPr>
      <w:r w:rsidRPr="008F0F4C">
        <w:rPr>
          <w:snapToGrid w:val="0"/>
        </w:rPr>
        <w:t>eDRX</w:t>
      </w:r>
      <w:r w:rsidRPr="008F0F4C">
        <w:rPr>
          <w:snapToGrid w:val="0"/>
        </w:rPr>
        <w:tab/>
        <w:t>Extended Discontinous Reception</w:t>
      </w:r>
    </w:p>
    <w:p w14:paraId="6D6682F5" w14:textId="77777777" w:rsidR="003F7353" w:rsidRPr="008F0F4C" w:rsidRDefault="003F7353" w:rsidP="003F7353">
      <w:pPr>
        <w:pStyle w:val="EW"/>
        <w:rPr>
          <w:snapToGrid w:val="0"/>
        </w:rPr>
      </w:pPr>
      <w:r w:rsidRPr="008F0F4C">
        <w:rPr>
          <w:snapToGrid w:val="0"/>
        </w:rPr>
        <w:t>EEL</w:t>
      </w:r>
      <w:r w:rsidRPr="008F0F4C">
        <w:rPr>
          <w:snapToGrid w:val="0"/>
        </w:rPr>
        <w:tab/>
        <w:t xml:space="preserve">Electric Echo Loss </w:t>
      </w:r>
    </w:p>
    <w:p w14:paraId="10BAEB11" w14:textId="77777777" w:rsidR="003F7353" w:rsidRPr="008F0F4C" w:rsidRDefault="003F7353" w:rsidP="003F7353">
      <w:pPr>
        <w:pStyle w:val="EW"/>
        <w:rPr>
          <w:snapToGrid w:val="0"/>
        </w:rPr>
      </w:pPr>
      <w:r w:rsidRPr="008F0F4C">
        <w:rPr>
          <w:snapToGrid w:val="0"/>
        </w:rPr>
        <w:t>EF</w:t>
      </w:r>
      <w:r w:rsidRPr="008F0F4C">
        <w:rPr>
          <w:snapToGrid w:val="0"/>
        </w:rPr>
        <w:tab/>
        <w:t>Elementary File (on the UICC)</w:t>
      </w:r>
    </w:p>
    <w:p w14:paraId="6DD89A9A" w14:textId="77777777" w:rsidR="003F7353" w:rsidRPr="008F0F4C" w:rsidRDefault="003F7353" w:rsidP="003F7353">
      <w:pPr>
        <w:pStyle w:val="EW"/>
      </w:pPr>
      <w:r w:rsidRPr="008F0F4C">
        <w:t>EFR</w:t>
      </w:r>
      <w:r w:rsidRPr="008F0F4C">
        <w:tab/>
        <w:t>Enhanced Full Rate</w:t>
      </w:r>
    </w:p>
    <w:p w14:paraId="29B00553" w14:textId="77777777" w:rsidR="003F7353" w:rsidRPr="008F0F4C" w:rsidRDefault="003F7353" w:rsidP="003F7353">
      <w:pPr>
        <w:pStyle w:val="EW"/>
      </w:pPr>
      <w:r w:rsidRPr="008F0F4C">
        <w:t>EFS</w:t>
      </w:r>
      <w:r w:rsidRPr="008F0F4C">
        <w:tab/>
        <w:t>Error free seconds</w:t>
      </w:r>
    </w:p>
    <w:p w14:paraId="60C912E6" w14:textId="77777777" w:rsidR="003F7353" w:rsidRPr="008F0F4C" w:rsidRDefault="003F7353" w:rsidP="003F7353">
      <w:pPr>
        <w:pStyle w:val="EW"/>
      </w:pPr>
      <w:r w:rsidRPr="008F0F4C">
        <w:t>EGPRS</w:t>
      </w:r>
      <w:r w:rsidRPr="008F0F4C">
        <w:tab/>
        <w:t>Enhanced GPRS</w:t>
      </w:r>
    </w:p>
    <w:p w14:paraId="1CE6E1EA" w14:textId="77777777" w:rsidR="003F7353" w:rsidRPr="008F0F4C" w:rsidRDefault="003F7353" w:rsidP="003F7353">
      <w:pPr>
        <w:pStyle w:val="EW"/>
      </w:pPr>
      <w:r w:rsidRPr="008F0F4C">
        <w:t>EHPLMN</w:t>
      </w:r>
      <w:r w:rsidRPr="008F0F4C">
        <w:tab/>
        <w:t>Equivalent Home PLMN</w:t>
      </w:r>
    </w:p>
    <w:p w14:paraId="6075981C" w14:textId="77777777" w:rsidR="003F7353" w:rsidRPr="008F0F4C" w:rsidRDefault="003F7353" w:rsidP="003F7353">
      <w:pPr>
        <w:pStyle w:val="EW"/>
      </w:pPr>
      <w:r w:rsidRPr="008F0F4C">
        <w:t>EIR</w:t>
      </w:r>
      <w:r w:rsidRPr="008F0F4C">
        <w:tab/>
        <w:t>Equipment Identity Centre</w:t>
      </w:r>
    </w:p>
    <w:p w14:paraId="1A595CAA" w14:textId="77777777" w:rsidR="003F7353" w:rsidRPr="008F0F4C" w:rsidRDefault="003F7353" w:rsidP="003F7353">
      <w:pPr>
        <w:pStyle w:val="EW"/>
        <w:rPr>
          <w:snapToGrid w:val="0"/>
        </w:rPr>
      </w:pPr>
      <w:r w:rsidRPr="008F0F4C">
        <w:rPr>
          <w:snapToGrid w:val="0"/>
        </w:rPr>
        <w:tab/>
        <w:t>Equipment Identity Register</w:t>
      </w:r>
    </w:p>
    <w:p w14:paraId="7144AE36" w14:textId="77777777" w:rsidR="003F7353" w:rsidRPr="008F0F4C" w:rsidRDefault="003F7353" w:rsidP="003F7353">
      <w:pPr>
        <w:pStyle w:val="EW"/>
      </w:pPr>
      <w:r w:rsidRPr="008F0F4C">
        <w:t>EIRP</w:t>
      </w:r>
      <w:r w:rsidRPr="008F0F4C">
        <w:tab/>
        <w:t>Equivalent Isotropic Radiated Power</w:t>
      </w:r>
    </w:p>
    <w:p w14:paraId="72DC4041" w14:textId="77777777" w:rsidR="003F7353" w:rsidRPr="008F0F4C" w:rsidRDefault="003F7353" w:rsidP="003F7353">
      <w:pPr>
        <w:pStyle w:val="EW"/>
        <w:rPr>
          <w:snapToGrid w:val="0"/>
        </w:rPr>
      </w:pPr>
      <w:r w:rsidRPr="008F0F4C">
        <w:rPr>
          <w:snapToGrid w:val="0"/>
        </w:rPr>
        <w:t>EL</w:t>
      </w:r>
      <w:r w:rsidRPr="008F0F4C">
        <w:rPr>
          <w:snapToGrid w:val="0"/>
        </w:rPr>
        <w:tab/>
        <w:t>Echo Loss</w:t>
      </w:r>
    </w:p>
    <w:p w14:paraId="0699FA86" w14:textId="77777777" w:rsidR="003F7353" w:rsidRPr="008F0F4C" w:rsidRDefault="003F7353" w:rsidP="003F7353">
      <w:pPr>
        <w:pStyle w:val="EW"/>
      </w:pPr>
      <w:r w:rsidRPr="008F0F4C">
        <w:t>EF</w:t>
      </w:r>
      <w:r w:rsidRPr="008F0F4C">
        <w:tab/>
        <w:t>Elementary File</w:t>
      </w:r>
    </w:p>
    <w:p w14:paraId="5C2C925D" w14:textId="77777777" w:rsidR="003F7353" w:rsidRPr="008F0F4C" w:rsidRDefault="003F7353" w:rsidP="003F7353">
      <w:pPr>
        <w:pStyle w:val="EW"/>
        <w:rPr>
          <w:snapToGrid w:val="0"/>
        </w:rPr>
      </w:pPr>
      <w:r w:rsidRPr="008F0F4C">
        <w:rPr>
          <w:snapToGrid w:val="0"/>
        </w:rPr>
        <w:t>EM</w:t>
      </w:r>
      <w:r w:rsidRPr="008F0F4C">
        <w:rPr>
          <w:snapToGrid w:val="0"/>
        </w:rPr>
        <w:tab/>
        <w:t>Element Manager</w:t>
      </w:r>
    </w:p>
    <w:p w14:paraId="34F7CFA7" w14:textId="77777777" w:rsidR="00905E82" w:rsidRPr="008F0F4C" w:rsidRDefault="00905E82" w:rsidP="00905E82">
      <w:pPr>
        <w:keepLines/>
        <w:spacing w:after="0"/>
        <w:ind w:left="1702" w:hanging="1418"/>
        <w:rPr>
          <w:snapToGrid w:val="0"/>
        </w:rPr>
      </w:pPr>
      <w:r w:rsidRPr="008F0F4C">
        <w:rPr>
          <w:snapToGrid w:val="0"/>
        </w:rPr>
        <w:t>eMBB</w:t>
      </w:r>
      <w:r w:rsidRPr="008F0F4C">
        <w:rPr>
          <w:snapToGrid w:val="0"/>
        </w:rPr>
        <w:tab/>
        <w:t>Enhanced MBB</w:t>
      </w:r>
    </w:p>
    <w:p w14:paraId="21E619A7" w14:textId="77777777" w:rsidR="003F7353" w:rsidRPr="008F0F4C" w:rsidRDefault="003F7353" w:rsidP="003F7353">
      <w:pPr>
        <w:pStyle w:val="EW"/>
        <w:rPr>
          <w:snapToGrid w:val="0"/>
        </w:rPr>
      </w:pPr>
      <w:smartTag w:uri="urn:schemas-microsoft-com:office:smarttags" w:element="stockticker">
        <w:r w:rsidRPr="008F0F4C">
          <w:rPr>
            <w:snapToGrid w:val="0"/>
          </w:rPr>
          <w:t>EMC</w:t>
        </w:r>
      </w:smartTag>
      <w:r w:rsidRPr="008F0F4C">
        <w:rPr>
          <w:snapToGrid w:val="0"/>
        </w:rPr>
        <w:tab/>
        <w:t>ElectroMagnetic Compatibility</w:t>
      </w:r>
    </w:p>
    <w:p w14:paraId="1372E94C" w14:textId="77777777" w:rsidR="003F7353" w:rsidRPr="008F0F4C" w:rsidRDefault="003F7353" w:rsidP="003F7353">
      <w:pPr>
        <w:pStyle w:val="EW"/>
        <w:rPr>
          <w:snapToGrid w:val="0"/>
        </w:rPr>
      </w:pPr>
      <w:r w:rsidRPr="008F0F4C">
        <w:rPr>
          <w:snapToGrid w:val="0"/>
        </w:rPr>
        <w:t>eMLPP</w:t>
      </w:r>
      <w:r w:rsidRPr="008F0F4C">
        <w:rPr>
          <w:snapToGrid w:val="0"/>
        </w:rPr>
        <w:tab/>
        <w:t>enhanced Multi-Level Precedence and Pre-emption</w:t>
      </w:r>
    </w:p>
    <w:p w14:paraId="3A6CC2FB" w14:textId="77777777" w:rsidR="003F7353" w:rsidRPr="008F0F4C" w:rsidRDefault="003F7353" w:rsidP="003F7353">
      <w:pPr>
        <w:pStyle w:val="EW"/>
        <w:rPr>
          <w:snapToGrid w:val="0"/>
        </w:rPr>
      </w:pPr>
      <w:r w:rsidRPr="008F0F4C">
        <w:rPr>
          <w:snapToGrid w:val="0"/>
        </w:rPr>
        <w:t>EMMI</w:t>
      </w:r>
      <w:r w:rsidRPr="008F0F4C">
        <w:rPr>
          <w:snapToGrid w:val="0"/>
        </w:rPr>
        <w:tab/>
        <w:t>Electrical Man Machine Interface</w:t>
      </w:r>
    </w:p>
    <w:p w14:paraId="7980DDC3" w14:textId="77777777" w:rsidR="003F7353" w:rsidRPr="008F0F4C" w:rsidRDefault="003F7353" w:rsidP="003F7353">
      <w:pPr>
        <w:pStyle w:val="EW"/>
        <w:rPr>
          <w:snapToGrid w:val="0"/>
        </w:rPr>
      </w:pPr>
      <w:r w:rsidRPr="008F0F4C">
        <w:rPr>
          <w:snapToGrid w:val="0"/>
        </w:rPr>
        <w:t>eNB</w:t>
      </w:r>
      <w:r w:rsidRPr="008F0F4C">
        <w:rPr>
          <w:snapToGrid w:val="0"/>
        </w:rPr>
        <w:tab/>
        <w:t>E-UTRAN Node B</w:t>
      </w:r>
    </w:p>
    <w:p w14:paraId="5FC88616" w14:textId="77777777" w:rsidR="003F7353" w:rsidRPr="008F0F4C" w:rsidRDefault="003F7353" w:rsidP="003F7353">
      <w:pPr>
        <w:pStyle w:val="EW"/>
        <w:rPr>
          <w:snapToGrid w:val="0"/>
        </w:rPr>
      </w:pPr>
      <w:r w:rsidRPr="008F0F4C">
        <w:rPr>
          <w:snapToGrid w:val="0"/>
        </w:rPr>
        <w:tab/>
        <w:t>evolved Node B</w:t>
      </w:r>
    </w:p>
    <w:p w14:paraId="2ACCEAC3" w14:textId="77777777" w:rsidR="003F7353" w:rsidRPr="008F0F4C" w:rsidRDefault="003F7353" w:rsidP="003F7353">
      <w:pPr>
        <w:pStyle w:val="EW"/>
        <w:rPr>
          <w:snapToGrid w:val="0"/>
        </w:rPr>
      </w:pPr>
      <w:r w:rsidRPr="008F0F4C">
        <w:rPr>
          <w:snapToGrid w:val="0"/>
        </w:rPr>
        <w:t>EP</w:t>
      </w:r>
      <w:r w:rsidRPr="008F0F4C">
        <w:rPr>
          <w:snapToGrid w:val="0"/>
        </w:rPr>
        <w:tab/>
        <w:t>Elementary Procedure</w:t>
      </w:r>
    </w:p>
    <w:p w14:paraId="1256FC7B" w14:textId="77777777" w:rsidR="003F7353" w:rsidRPr="008F0F4C" w:rsidRDefault="003F7353" w:rsidP="003F7353">
      <w:pPr>
        <w:pStyle w:val="EW"/>
        <w:rPr>
          <w:snapToGrid w:val="0"/>
        </w:rPr>
      </w:pPr>
      <w:r w:rsidRPr="008F0F4C">
        <w:rPr>
          <w:snapToGrid w:val="0"/>
        </w:rPr>
        <w:t>EPA</w:t>
      </w:r>
      <w:r w:rsidRPr="008F0F4C">
        <w:rPr>
          <w:snapToGrid w:val="0"/>
        </w:rPr>
        <w:tab/>
        <w:t>Extended Pedestrian A model</w:t>
      </w:r>
    </w:p>
    <w:p w14:paraId="2E20B2A8" w14:textId="77777777" w:rsidR="003F7353" w:rsidRPr="008F0F4C" w:rsidRDefault="003F7353" w:rsidP="003F7353">
      <w:pPr>
        <w:pStyle w:val="EW"/>
        <w:rPr>
          <w:snapToGrid w:val="0"/>
        </w:rPr>
      </w:pPr>
      <w:smartTag w:uri="urn:schemas-microsoft-com:office:smarttags" w:element="stockticker">
        <w:r w:rsidRPr="008F0F4C">
          <w:rPr>
            <w:snapToGrid w:val="0"/>
          </w:rPr>
          <w:t>EPC</w:t>
        </w:r>
      </w:smartTag>
      <w:r w:rsidRPr="008F0F4C">
        <w:rPr>
          <w:snapToGrid w:val="0"/>
        </w:rPr>
        <w:tab/>
        <w:t>Enhanced Power Control</w:t>
      </w:r>
    </w:p>
    <w:p w14:paraId="3772A4CF" w14:textId="77777777" w:rsidR="003F7353" w:rsidRPr="008F0F4C" w:rsidRDefault="003F7353" w:rsidP="003F7353">
      <w:pPr>
        <w:pStyle w:val="EW"/>
        <w:rPr>
          <w:snapToGrid w:val="0"/>
        </w:rPr>
      </w:pPr>
      <w:r w:rsidRPr="008F0F4C">
        <w:rPr>
          <w:snapToGrid w:val="0"/>
        </w:rPr>
        <w:tab/>
        <w:t>Evolved Packet Core</w:t>
      </w:r>
    </w:p>
    <w:p w14:paraId="44296181" w14:textId="77777777" w:rsidR="003F7353" w:rsidRPr="008F0F4C" w:rsidRDefault="003F7353" w:rsidP="003F7353">
      <w:pPr>
        <w:pStyle w:val="EW"/>
        <w:rPr>
          <w:snapToGrid w:val="0"/>
        </w:rPr>
      </w:pPr>
      <w:smartTag w:uri="urn:schemas-microsoft-com:office:smarttags" w:element="stockticker">
        <w:r w:rsidRPr="008F0F4C">
          <w:rPr>
            <w:snapToGrid w:val="0"/>
          </w:rPr>
          <w:t>EPRE</w:t>
        </w:r>
      </w:smartTag>
      <w:r w:rsidRPr="008F0F4C">
        <w:rPr>
          <w:snapToGrid w:val="0"/>
        </w:rPr>
        <w:tab/>
        <w:t>Energy Per Resource Element</w:t>
      </w:r>
    </w:p>
    <w:p w14:paraId="028E7692" w14:textId="77777777" w:rsidR="003F7353" w:rsidRPr="008F0F4C" w:rsidRDefault="003F7353" w:rsidP="003F7353">
      <w:pPr>
        <w:pStyle w:val="EW"/>
        <w:rPr>
          <w:snapToGrid w:val="0"/>
        </w:rPr>
      </w:pPr>
      <w:r w:rsidRPr="008F0F4C">
        <w:rPr>
          <w:snapToGrid w:val="0"/>
        </w:rPr>
        <w:t>E-UTRA</w:t>
      </w:r>
      <w:r w:rsidRPr="008F0F4C">
        <w:rPr>
          <w:snapToGrid w:val="0"/>
        </w:rPr>
        <w:tab/>
        <w:t>Evolved UTRA</w:t>
      </w:r>
    </w:p>
    <w:p w14:paraId="2E677750" w14:textId="77777777" w:rsidR="003F7353" w:rsidRPr="008F0F4C" w:rsidRDefault="003F7353" w:rsidP="003F7353">
      <w:pPr>
        <w:pStyle w:val="EW"/>
        <w:rPr>
          <w:snapToGrid w:val="0"/>
        </w:rPr>
      </w:pPr>
      <w:r w:rsidRPr="008F0F4C">
        <w:rPr>
          <w:snapToGrid w:val="0"/>
        </w:rPr>
        <w:tab/>
        <w:t>Evolved Universal Terrestrial Radio Access</w:t>
      </w:r>
    </w:p>
    <w:p w14:paraId="5258FB5A" w14:textId="77777777" w:rsidR="003F7353" w:rsidRPr="008F0F4C" w:rsidRDefault="003F7353" w:rsidP="003F7353">
      <w:pPr>
        <w:pStyle w:val="EW"/>
        <w:rPr>
          <w:snapToGrid w:val="0"/>
        </w:rPr>
      </w:pPr>
      <w:r w:rsidRPr="008F0F4C">
        <w:rPr>
          <w:snapToGrid w:val="0"/>
        </w:rPr>
        <w:t>E-UTRAN</w:t>
      </w:r>
      <w:r w:rsidRPr="008F0F4C">
        <w:rPr>
          <w:snapToGrid w:val="0"/>
        </w:rPr>
        <w:tab/>
        <w:t>Evolved UTRAN</w:t>
      </w:r>
    </w:p>
    <w:p w14:paraId="3AAF7A85" w14:textId="77777777" w:rsidR="003F7353" w:rsidRPr="008F0F4C" w:rsidRDefault="003F7353" w:rsidP="003F7353">
      <w:pPr>
        <w:pStyle w:val="EW"/>
        <w:rPr>
          <w:snapToGrid w:val="0"/>
        </w:rPr>
      </w:pPr>
      <w:r w:rsidRPr="008F0F4C">
        <w:rPr>
          <w:snapToGrid w:val="0"/>
        </w:rPr>
        <w:tab/>
        <w:t>Evolved Universal Terrestrial Radio Access Network</w:t>
      </w:r>
    </w:p>
    <w:p w14:paraId="78FC1D73" w14:textId="77777777" w:rsidR="003F7353" w:rsidRPr="008F0F4C" w:rsidRDefault="003F7353" w:rsidP="003F7353">
      <w:pPr>
        <w:pStyle w:val="EW"/>
        <w:rPr>
          <w:snapToGrid w:val="0"/>
        </w:rPr>
      </w:pPr>
      <w:r w:rsidRPr="008F0F4C">
        <w:rPr>
          <w:snapToGrid w:val="0"/>
        </w:rPr>
        <w:t>EPS</w:t>
      </w:r>
      <w:r w:rsidRPr="008F0F4C">
        <w:rPr>
          <w:snapToGrid w:val="0"/>
        </w:rPr>
        <w:tab/>
        <w:t>Evolved Packet System</w:t>
      </w:r>
    </w:p>
    <w:p w14:paraId="7B02BC82" w14:textId="77777777" w:rsidR="003F7353" w:rsidRPr="008F0F4C" w:rsidRDefault="003F7353" w:rsidP="003F7353">
      <w:pPr>
        <w:pStyle w:val="EW"/>
        <w:rPr>
          <w:snapToGrid w:val="0"/>
        </w:rPr>
      </w:pPr>
      <w:r w:rsidRPr="008F0F4C">
        <w:rPr>
          <w:snapToGrid w:val="0"/>
        </w:rPr>
        <w:t>EPCCH</w:t>
      </w:r>
      <w:r w:rsidRPr="008F0F4C">
        <w:rPr>
          <w:snapToGrid w:val="0"/>
        </w:rPr>
        <w:tab/>
        <w:t>Enhanced Power Control Channel</w:t>
      </w:r>
    </w:p>
    <w:p w14:paraId="3306D19F" w14:textId="77777777" w:rsidR="003F7353" w:rsidRPr="008F0F4C" w:rsidRDefault="003F7353" w:rsidP="003F7353">
      <w:pPr>
        <w:pStyle w:val="EW"/>
        <w:rPr>
          <w:snapToGrid w:val="0"/>
        </w:rPr>
      </w:pPr>
      <w:r w:rsidRPr="008F0F4C">
        <w:rPr>
          <w:snapToGrid w:val="0"/>
        </w:rPr>
        <w:t>EPROM</w:t>
      </w:r>
      <w:r w:rsidRPr="008F0F4C">
        <w:rPr>
          <w:snapToGrid w:val="0"/>
        </w:rPr>
        <w:tab/>
        <w:t>Erasable Programmable Read Only Memory</w:t>
      </w:r>
    </w:p>
    <w:p w14:paraId="27A4871F" w14:textId="77777777" w:rsidR="003F7353" w:rsidRPr="008F0F4C" w:rsidRDefault="003F7353" w:rsidP="003F7353">
      <w:pPr>
        <w:pStyle w:val="EW"/>
        <w:rPr>
          <w:snapToGrid w:val="0"/>
        </w:rPr>
      </w:pPr>
      <w:r w:rsidRPr="008F0F4C">
        <w:rPr>
          <w:snapToGrid w:val="0"/>
        </w:rPr>
        <w:t>ERP</w:t>
      </w:r>
      <w:r w:rsidRPr="008F0F4C">
        <w:rPr>
          <w:snapToGrid w:val="0"/>
        </w:rPr>
        <w:tab/>
        <w:t>Ear Reference Point</w:t>
      </w:r>
    </w:p>
    <w:p w14:paraId="6DE0793D" w14:textId="77777777" w:rsidR="003F7353" w:rsidRPr="008F0F4C" w:rsidRDefault="003F7353" w:rsidP="003F7353">
      <w:pPr>
        <w:pStyle w:val="EW"/>
        <w:rPr>
          <w:snapToGrid w:val="0"/>
        </w:rPr>
      </w:pPr>
      <w:r w:rsidRPr="008F0F4C">
        <w:rPr>
          <w:snapToGrid w:val="0"/>
        </w:rPr>
        <w:tab/>
        <w:t>Equivalent Radiated Power</w:t>
      </w:r>
    </w:p>
    <w:p w14:paraId="57981637" w14:textId="77777777" w:rsidR="003F7353" w:rsidRPr="008F0F4C" w:rsidRDefault="003F7353" w:rsidP="003F7353">
      <w:pPr>
        <w:pStyle w:val="EW"/>
        <w:rPr>
          <w:snapToGrid w:val="0"/>
        </w:rPr>
      </w:pPr>
      <w:r w:rsidRPr="008F0F4C">
        <w:rPr>
          <w:snapToGrid w:val="0"/>
        </w:rPr>
        <w:t>ERR</w:t>
      </w:r>
      <w:r w:rsidRPr="008F0F4C">
        <w:rPr>
          <w:snapToGrid w:val="0"/>
        </w:rPr>
        <w:tab/>
        <w:t>Error</w:t>
      </w:r>
    </w:p>
    <w:p w14:paraId="00991BF8" w14:textId="77777777" w:rsidR="003F7353" w:rsidRPr="008F0F4C" w:rsidRDefault="003F7353" w:rsidP="003F7353">
      <w:pPr>
        <w:pStyle w:val="EW"/>
        <w:rPr>
          <w:snapToGrid w:val="0"/>
        </w:rPr>
      </w:pPr>
      <w:r w:rsidRPr="008F0F4C">
        <w:rPr>
          <w:snapToGrid w:val="0"/>
        </w:rPr>
        <w:t>ESD</w:t>
      </w:r>
      <w:r w:rsidRPr="008F0F4C">
        <w:rPr>
          <w:snapToGrid w:val="0"/>
        </w:rPr>
        <w:tab/>
        <w:t>Electrostatic discharge</w:t>
      </w:r>
    </w:p>
    <w:p w14:paraId="0CD2A05C" w14:textId="77777777" w:rsidR="003F7353" w:rsidRPr="008F0F4C" w:rsidRDefault="003F7353" w:rsidP="003F7353">
      <w:pPr>
        <w:pStyle w:val="EW"/>
        <w:rPr>
          <w:snapToGrid w:val="0"/>
        </w:rPr>
      </w:pPr>
      <w:r w:rsidRPr="008F0F4C">
        <w:rPr>
          <w:snapToGrid w:val="0"/>
        </w:rPr>
        <w:t>ETNS</w:t>
      </w:r>
      <w:r w:rsidRPr="008F0F4C">
        <w:rPr>
          <w:snapToGrid w:val="0"/>
        </w:rPr>
        <w:tab/>
        <w:t>European Telecommunications Numbering Space</w:t>
      </w:r>
    </w:p>
    <w:p w14:paraId="075EA3CC" w14:textId="77777777" w:rsidR="003F7353" w:rsidRPr="00C12DFE" w:rsidRDefault="003F7353" w:rsidP="003F7353">
      <w:pPr>
        <w:pStyle w:val="EW"/>
        <w:rPr>
          <w:snapToGrid w:val="0"/>
          <w:lang w:val="fr-FR"/>
        </w:rPr>
      </w:pPr>
      <w:smartTag w:uri="urn:schemas-microsoft-com:office:smarttags" w:element="stockticker">
        <w:r w:rsidRPr="00C12DFE">
          <w:rPr>
            <w:snapToGrid w:val="0"/>
            <w:lang w:val="fr-FR"/>
          </w:rPr>
          <w:t>ETR</w:t>
        </w:r>
      </w:smartTag>
      <w:r w:rsidRPr="00C12DFE">
        <w:rPr>
          <w:snapToGrid w:val="0"/>
          <w:lang w:val="fr-FR"/>
        </w:rPr>
        <w:tab/>
        <w:t>ETSI Technical Report</w:t>
      </w:r>
    </w:p>
    <w:p w14:paraId="54BE74D4" w14:textId="77777777" w:rsidR="003F7353" w:rsidRPr="00C12DFE" w:rsidRDefault="003F7353" w:rsidP="003F7353">
      <w:pPr>
        <w:pStyle w:val="EW"/>
        <w:rPr>
          <w:snapToGrid w:val="0"/>
          <w:lang w:val="fr-FR"/>
        </w:rPr>
      </w:pPr>
      <w:smartTag w:uri="urn:schemas-microsoft-com:office:smarttags" w:element="stockticker">
        <w:r w:rsidRPr="00C12DFE">
          <w:rPr>
            <w:snapToGrid w:val="0"/>
            <w:lang w:val="fr-FR"/>
          </w:rPr>
          <w:t>ETS</w:t>
        </w:r>
      </w:smartTag>
      <w:r w:rsidRPr="00C12DFE">
        <w:rPr>
          <w:snapToGrid w:val="0"/>
          <w:lang w:val="fr-FR"/>
        </w:rPr>
        <w:tab/>
        <w:t>European Telecommunication Standard</w:t>
      </w:r>
    </w:p>
    <w:p w14:paraId="2994D58D" w14:textId="77777777" w:rsidR="003F7353" w:rsidRPr="00941ABA" w:rsidRDefault="003F7353" w:rsidP="003F7353">
      <w:pPr>
        <w:pStyle w:val="EW"/>
        <w:rPr>
          <w:snapToGrid w:val="0"/>
        </w:rPr>
      </w:pPr>
      <w:r w:rsidRPr="00941ABA">
        <w:rPr>
          <w:snapToGrid w:val="0"/>
        </w:rPr>
        <w:t>ETSI</w:t>
      </w:r>
      <w:r w:rsidRPr="00941ABA">
        <w:rPr>
          <w:snapToGrid w:val="0"/>
        </w:rPr>
        <w:tab/>
        <w:t>European Telecommunications Standards Institute</w:t>
      </w:r>
    </w:p>
    <w:p w14:paraId="4DD14D00" w14:textId="77777777" w:rsidR="003F7353" w:rsidRPr="008F0F4C" w:rsidRDefault="003F7353" w:rsidP="003F7353">
      <w:pPr>
        <w:pStyle w:val="EW"/>
      </w:pPr>
      <w:r w:rsidRPr="008F0F4C">
        <w:t>etu</w:t>
      </w:r>
      <w:r w:rsidRPr="008F0F4C">
        <w:tab/>
        <w:t>elementary time unit</w:t>
      </w:r>
    </w:p>
    <w:p w14:paraId="7183DD7A" w14:textId="77777777" w:rsidR="003F7353" w:rsidRPr="008F0F4C" w:rsidRDefault="003F7353" w:rsidP="003F7353">
      <w:pPr>
        <w:pStyle w:val="EW"/>
      </w:pPr>
      <w:r w:rsidRPr="008F0F4C">
        <w:t>ETU</w:t>
      </w:r>
      <w:r w:rsidRPr="008F0F4C">
        <w:tab/>
        <w:t>Extended Typical Urban model</w:t>
      </w:r>
    </w:p>
    <w:p w14:paraId="6AD48169" w14:textId="77777777" w:rsidR="003F7353" w:rsidRPr="008F0F4C" w:rsidRDefault="003F7353" w:rsidP="003F7353">
      <w:pPr>
        <w:pStyle w:val="EW"/>
      </w:pPr>
      <w:r w:rsidRPr="008F0F4C">
        <w:t>ETWS</w:t>
      </w:r>
      <w:r w:rsidRPr="008F0F4C">
        <w:tab/>
        <w:t>Earthquake and Tsunami Warning System</w:t>
      </w:r>
    </w:p>
    <w:p w14:paraId="75758F27" w14:textId="77777777" w:rsidR="003F7353" w:rsidRPr="008F0F4C" w:rsidRDefault="003F7353" w:rsidP="003F7353">
      <w:pPr>
        <w:pStyle w:val="EW"/>
      </w:pPr>
      <w:r w:rsidRPr="008F0F4C">
        <w:t>EUI</w:t>
      </w:r>
      <w:r w:rsidRPr="008F0F4C">
        <w:tab/>
        <w:t>End-User Identity</w:t>
      </w:r>
    </w:p>
    <w:p w14:paraId="3A01CEAB" w14:textId="77777777" w:rsidR="003F7353" w:rsidRPr="008F0F4C" w:rsidRDefault="003F7353" w:rsidP="003F7353">
      <w:pPr>
        <w:pStyle w:val="EW"/>
      </w:pPr>
      <w:r w:rsidRPr="008F0F4C">
        <w:t>EVA</w:t>
      </w:r>
      <w:r w:rsidRPr="008F0F4C">
        <w:tab/>
        <w:t>Extended Vehicular A model</w:t>
      </w:r>
    </w:p>
    <w:p w14:paraId="72624791" w14:textId="77777777" w:rsidR="003F7353" w:rsidRPr="008F0F4C" w:rsidRDefault="003F7353" w:rsidP="003F7353">
      <w:pPr>
        <w:pStyle w:val="EW"/>
      </w:pPr>
      <w:r w:rsidRPr="008F0F4C">
        <w:t>EVM</w:t>
      </w:r>
      <w:r w:rsidRPr="008F0F4C">
        <w:tab/>
        <w:t>Error Vector Magnitude</w:t>
      </w:r>
    </w:p>
    <w:p w14:paraId="3F607086" w14:textId="77777777" w:rsidR="003F7353" w:rsidRPr="008F0F4C" w:rsidRDefault="003F7353" w:rsidP="003F7353">
      <w:pPr>
        <w:pStyle w:val="Heading2"/>
        <w:tabs>
          <w:tab w:val="left" w:pos="1701"/>
        </w:tabs>
      </w:pPr>
      <w:bookmarkStart w:id="83" w:name="_Toc11152849"/>
      <w:bookmarkStart w:id="84" w:name="_Toc90991649"/>
      <w:r w:rsidRPr="008F0F4C">
        <w:t>F</w:t>
      </w:r>
      <w:bookmarkEnd w:id="83"/>
      <w:bookmarkEnd w:id="84"/>
    </w:p>
    <w:p w14:paraId="71C99F6A" w14:textId="77777777" w:rsidR="003F7353" w:rsidRPr="008F0F4C" w:rsidRDefault="003F7353" w:rsidP="003F7353">
      <w:pPr>
        <w:pStyle w:val="EW"/>
      </w:pPr>
      <w:r w:rsidRPr="008F0F4C">
        <w:t>FA</w:t>
      </w:r>
      <w:r w:rsidRPr="008F0F4C">
        <w:tab/>
        <w:t>Full Allocation</w:t>
      </w:r>
    </w:p>
    <w:p w14:paraId="5EF5A46F" w14:textId="77777777" w:rsidR="003F7353" w:rsidRPr="008F0F4C" w:rsidRDefault="003F7353" w:rsidP="003F7353">
      <w:pPr>
        <w:pStyle w:val="EW"/>
      </w:pPr>
      <w:r w:rsidRPr="008F0F4C">
        <w:tab/>
        <w:t>Fax Adaptor</w:t>
      </w:r>
    </w:p>
    <w:p w14:paraId="10B22B24" w14:textId="77777777" w:rsidR="003F7353" w:rsidRPr="008F0F4C" w:rsidRDefault="003F7353" w:rsidP="003F7353">
      <w:pPr>
        <w:pStyle w:val="EW"/>
      </w:pPr>
      <w:r w:rsidRPr="008F0F4C">
        <w:t>FAC</w:t>
      </w:r>
      <w:r w:rsidRPr="008F0F4C">
        <w:tab/>
        <w:t>Final Assembly Code</w:t>
      </w:r>
    </w:p>
    <w:p w14:paraId="1E2DBE60" w14:textId="77777777" w:rsidR="003F7353" w:rsidRPr="008F0F4C" w:rsidRDefault="003F7353" w:rsidP="003F7353">
      <w:pPr>
        <w:pStyle w:val="EW"/>
      </w:pPr>
      <w:r w:rsidRPr="008F0F4C">
        <w:t>FACCH</w:t>
      </w:r>
      <w:r w:rsidRPr="008F0F4C">
        <w:tab/>
        <w:t xml:space="preserve">Fast Associated Control CHannel </w:t>
      </w:r>
    </w:p>
    <w:p w14:paraId="5BED287D" w14:textId="77777777" w:rsidR="003F7353" w:rsidRPr="008F0F4C" w:rsidRDefault="003F7353" w:rsidP="003F7353">
      <w:pPr>
        <w:pStyle w:val="EW"/>
      </w:pPr>
      <w:r w:rsidRPr="008F0F4C">
        <w:t>FACCH/F</w:t>
      </w:r>
      <w:r w:rsidRPr="008F0F4C">
        <w:tab/>
        <w:t>Fast Associated Control Channel/Full rate</w:t>
      </w:r>
    </w:p>
    <w:p w14:paraId="3437256B" w14:textId="77777777" w:rsidR="003F7353" w:rsidRPr="008F0F4C" w:rsidRDefault="003F7353" w:rsidP="003F7353">
      <w:pPr>
        <w:pStyle w:val="EW"/>
      </w:pPr>
      <w:r w:rsidRPr="008F0F4C">
        <w:t>FACCH/H</w:t>
      </w:r>
      <w:r w:rsidRPr="008F0F4C">
        <w:tab/>
        <w:t xml:space="preserve">Fast Associated Control Channel/Half rate </w:t>
      </w:r>
    </w:p>
    <w:p w14:paraId="42A343D3" w14:textId="77777777" w:rsidR="003F7353" w:rsidRPr="008F0F4C" w:rsidRDefault="003F7353" w:rsidP="003F7353">
      <w:pPr>
        <w:pStyle w:val="EW"/>
      </w:pPr>
      <w:r w:rsidRPr="008F0F4C">
        <w:t>FACH</w:t>
      </w:r>
      <w:r w:rsidR="00DF7677" w:rsidRPr="008F0F4C">
        <w:tab/>
      </w:r>
      <w:r w:rsidRPr="008F0F4C">
        <w:t>Forward Access Channel</w:t>
      </w:r>
    </w:p>
    <w:p w14:paraId="0C6DDA36" w14:textId="77777777" w:rsidR="003F7353" w:rsidRPr="008F0F4C" w:rsidRDefault="003F7353" w:rsidP="003F7353">
      <w:pPr>
        <w:pStyle w:val="EW"/>
      </w:pPr>
      <w:r w:rsidRPr="008F0F4C">
        <w:t>FAUSCH</w:t>
      </w:r>
      <w:r w:rsidRPr="008F0F4C">
        <w:tab/>
        <w:t>Fast Uplink Signalling Channel</w:t>
      </w:r>
    </w:p>
    <w:p w14:paraId="6D58F3F3" w14:textId="77777777" w:rsidR="003F7353" w:rsidRPr="008F0F4C" w:rsidRDefault="003F7353" w:rsidP="003F7353">
      <w:pPr>
        <w:pStyle w:val="EW"/>
        <w:rPr>
          <w:snapToGrid w:val="0"/>
        </w:rPr>
      </w:pPr>
      <w:r w:rsidRPr="008F0F4C">
        <w:rPr>
          <w:snapToGrid w:val="0"/>
        </w:rPr>
        <w:t>FAX</w:t>
      </w:r>
      <w:r w:rsidRPr="008F0F4C">
        <w:rPr>
          <w:snapToGrid w:val="0"/>
        </w:rPr>
        <w:tab/>
        <w:t>Facsimile</w:t>
      </w:r>
    </w:p>
    <w:p w14:paraId="0893A32C" w14:textId="77777777" w:rsidR="003F7353" w:rsidRPr="008F0F4C" w:rsidRDefault="003F7353" w:rsidP="003F7353">
      <w:pPr>
        <w:pStyle w:val="EW"/>
      </w:pPr>
      <w:r w:rsidRPr="008F0F4C">
        <w:t>FB</w:t>
      </w:r>
      <w:r w:rsidRPr="008F0F4C">
        <w:tab/>
        <w:t>Frequency correction Burst</w:t>
      </w:r>
    </w:p>
    <w:p w14:paraId="22E7860F" w14:textId="77777777" w:rsidR="003F7353" w:rsidRPr="008F0F4C" w:rsidRDefault="003F7353" w:rsidP="003F7353">
      <w:pPr>
        <w:pStyle w:val="EW"/>
      </w:pPr>
      <w:r w:rsidRPr="008F0F4C">
        <w:t>FBI</w:t>
      </w:r>
      <w:r w:rsidRPr="008F0F4C">
        <w:tab/>
        <w:t>Feedback Information</w:t>
      </w:r>
    </w:p>
    <w:p w14:paraId="270EB455" w14:textId="77777777" w:rsidR="003F7353" w:rsidRPr="008F0F4C" w:rsidRDefault="003F7353" w:rsidP="003F7353">
      <w:pPr>
        <w:pStyle w:val="EW"/>
      </w:pPr>
      <w:r w:rsidRPr="008F0F4C">
        <w:t>FCC</w:t>
      </w:r>
      <w:r w:rsidRPr="008F0F4C">
        <w:tab/>
        <w:t>Federal Communications Commission</w:t>
      </w:r>
    </w:p>
    <w:p w14:paraId="7A28F445" w14:textId="77777777" w:rsidR="003F7353" w:rsidRPr="008F0F4C" w:rsidRDefault="003F7353" w:rsidP="003F7353">
      <w:pPr>
        <w:pStyle w:val="EW"/>
      </w:pPr>
      <w:r w:rsidRPr="008F0F4C">
        <w:t>FCCH</w:t>
      </w:r>
      <w:r w:rsidRPr="008F0F4C">
        <w:tab/>
        <w:t>Frequency Correction CHannel</w:t>
      </w:r>
    </w:p>
    <w:p w14:paraId="103001A4" w14:textId="77777777" w:rsidR="003F7353" w:rsidRPr="008F0F4C" w:rsidRDefault="003F7353" w:rsidP="003F7353">
      <w:pPr>
        <w:pStyle w:val="EW"/>
      </w:pPr>
      <w:r w:rsidRPr="008F0F4C">
        <w:t>FCI</w:t>
      </w:r>
      <w:r w:rsidRPr="008F0F4C">
        <w:tab/>
        <w:t xml:space="preserve">File Control Information </w:t>
      </w:r>
    </w:p>
    <w:p w14:paraId="1CBBACBF" w14:textId="77777777" w:rsidR="003F7353" w:rsidRPr="008F0F4C" w:rsidRDefault="003F7353" w:rsidP="003F7353">
      <w:pPr>
        <w:pStyle w:val="EW"/>
      </w:pPr>
      <w:smartTag w:uri="urn:schemas-microsoft-com:office:smarttags" w:element="stockticker">
        <w:r w:rsidRPr="008F0F4C">
          <w:t>FCP</w:t>
        </w:r>
      </w:smartTag>
      <w:r w:rsidRPr="008F0F4C">
        <w:tab/>
        <w:t>File Control Parameter</w:t>
      </w:r>
    </w:p>
    <w:p w14:paraId="66DEEFC1" w14:textId="77777777" w:rsidR="003F7353" w:rsidRPr="008F0F4C" w:rsidRDefault="003F7353" w:rsidP="003F7353">
      <w:pPr>
        <w:pStyle w:val="EW"/>
      </w:pPr>
      <w:smartTag w:uri="urn:schemas-microsoft-com:office:smarttags" w:element="stockticker">
        <w:r w:rsidRPr="008F0F4C">
          <w:t>FCS</w:t>
        </w:r>
      </w:smartTag>
      <w:r w:rsidRPr="008F0F4C">
        <w:tab/>
        <w:t>Frame Check Sequence</w:t>
      </w:r>
    </w:p>
    <w:p w14:paraId="11A0AD30" w14:textId="77777777" w:rsidR="003F7353" w:rsidRPr="008F0F4C" w:rsidRDefault="003F7353" w:rsidP="003F7353">
      <w:pPr>
        <w:pStyle w:val="EW"/>
      </w:pPr>
      <w:r w:rsidRPr="008F0F4C">
        <w:t>FDD</w:t>
      </w:r>
      <w:r w:rsidRPr="008F0F4C">
        <w:tab/>
        <w:t>Frequency Division Duplex</w:t>
      </w:r>
    </w:p>
    <w:p w14:paraId="5C20B765" w14:textId="77777777" w:rsidR="003F7353" w:rsidRPr="008F0F4C" w:rsidRDefault="003F7353" w:rsidP="003F7353">
      <w:pPr>
        <w:pStyle w:val="EW"/>
      </w:pPr>
      <w:r w:rsidRPr="008F0F4C">
        <w:t>FDM</w:t>
      </w:r>
      <w:r w:rsidRPr="008F0F4C">
        <w:tab/>
        <w:t>Frequency Division Multiplex</w:t>
      </w:r>
    </w:p>
    <w:p w14:paraId="6E2876EE" w14:textId="77777777" w:rsidR="003F7353" w:rsidRPr="008F0F4C" w:rsidRDefault="003F7353" w:rsidP="003F7353">
      <w:pPr>
        <w:pStyle w:val="EW"/>
      </w:pPr>
      <w:r w:rsidRPr="008F0F4C">
        <w:t>FDMA</w:t>
      </w:r>
      <w:r w:rsidRPr="008F0F4C">
        <w:tab/>
        <w:t>Frequency Division Multiple Access</w:t>
      </w:r>
    </w:p>
    <w:p w14:paraId="21676F1D" w14:textId="77777777" w:rsidR="003F7353" w:rsidRPr="008F0F4C" w:rsidRDefault="003F7353" w:rsidP="003F7353">
      <w:pPr>
        <w:pStyle w:val="EW"/>
      </w:pPr>
      <w:r w:rsidRPr="008F0F4C">
        <w:t>FDN</w:t>
      </w:r>
      <w:r w:rsidRPr="008F0F4C">
        <w:tab/>
        <w:t>Fixed Dialling Number</w:t>
      </w:r>
    </w:p>
    <w:p w14:paraId="181E7FAF" w14:textId="77777777" w:rsidR="003F7353" w:rsidRPr="008F0F4C" w:rsidRDefault="003F7353" w:rsidP="003F7353">
      <w:pPr>
        <w:pStyle w:val="EW"/>
      </w:pPr>
      <w:r w:rsidRPr="008F0F4C">
        <w:t>FDR</w:t>
      </w:r>
      <w:r w:rsidRPr="008F0F4C">
        <w:tab/>
        <w:t>False transmit format Detection Ratio</w:t>
      </w:r>
    </w:p>
    <w:p w14:paraId="65150F60" w14:textId="77777777" w:rsidR="003F7353" w:rsidRPr="008F0F4C" w:rsidRDefault="003F7353" w:rsidP="003F7353">
      <w:pPr>
        <w:pStyle w:val="EW"/>
      </w:pPr>
      <w:r w:rsidRPr="008F0F4C">
        <w:t>FEC</w:t>
      </w:r>
      <w:r w:rsidRPr="008F0F4C">
        <w:tab/>
        <w:t>Forward Error Correction</w:t>
      </w:r>
    </w:p>
    <w:p w14:paraId="73FBB58E" w14:textId="77777777" w:rsidR="003F7353" w:rsidRPr="008F0F4C" w:rsidRDefault="003F7353" w:rsidP="003F7353">
      <w:pPr>
        <w:pStyle w:val="EW"/>
      </w:pPr>
      <w:r w:rsidRPr="008F0F4C">
        <w:t>FER</w:t>
      </w:r>
      <w:r w:rsidRPr="008F0F4C">
        <w:tab/>
        <w:t>Frame Erasure Rate, Frame Error Rate</w:t>
      </w:r>
    </w:p>
    <w:p w14:paraId="1A710711" w14:textId="77777777" w:rsidR="003F7353" w:rsidRPr="008F0F4C" w:rsidRDefault="003F7353" w:rsidP="003F7353">
      <w:pPr>
        <w:pStyle w:val="EW"/>
        <w:rPr>
          <w:snapToGrid w:val="0"/>
        </w:rPr>
      </w:pPr>
      <w:smartTag w:uri="urn:schemas-microsoft-com:office:smarttags" w:element="stockticker">
        <w:r w:rsidRPr="008F0F4C">
          <w:rPr>
            <w:snapToGrid w:val="0"/>
          </w:rPr>
          <w:t>FFS</w:t>
        </w:r>
      </w:smartTag>
      <w:r w:rsidRPr="008F0F4C">
        <w:rPr>
          <w:snapToGrid w:val="0"/>
        </w:rPr>
        <w:tab/>
        <w:t>For Further Study</w:t>
      </w:r>
    </w:p>
    <w:p w14:paraId="7D28E207" w14:textId="77777777" w:rsidR="003F7353" w:rsidRPr="008F0F4C" w:rsidRDefault="003F7353" w:rsidP="003F7353">
      <w:pPr>
        <w:pStyle w:val="EW"/>
        <w:rPr>
          <w:snapToGrid w:val="0"/>
        </w:rPr>
      </w:pPr>
      <w:r w:rsidRPr="008F0F4C">
        <w:rPr>
          <w:snapToGrid w:val="0"/>
        </w:rPr>
        <w:t>FFT</w:t>
      </w:r>
      <w:r w:rsidRPr="008F0F4C">
        <w:rPr>
          <w:snapToGrid w:val="0"/>
        </w:rPr>
        <w:tab/>
        <w:t>Fast Fourier Transformation</w:t>
      </w:r>
    </w:p>
    <w:p w14:paraId="247411FE" w14:textId="77777777" w:rsidR="003F7353" w:rsidRPr="008F0F4C" w:rsidRDefault="003F7353" w:rsidP="003F7353">
      <w:pPr>
        <w:pStyle w:val="EW"/>
      </w:pPr>
      <w:r w:rsidRPr="008F0F4C">
        <w:t>FH</w:t>
      </w:r>
      <w:r w:rsidRPr="008F0F4C">
        <w:tab/>
        <w:t>Frequency Hopping</w:t>
      </w:r>
    </w:p>
    <w:p w14:paraId="13E30309" w14:textId="77777777" w:rsidR="003F7353" w:rsidRPr="008F0F4C" w:rsidRDefault="003F7353" w:rsidP="003F7353">
      <w:pPr>
        <w:pStyle w:val="EW"/>
      </w:pPr>
      <w:smartTag w:uri="urn:schemas-microsoft-com:office:smarttags" w:element="stockticker">
        <w:r w:rsidRPr="008F0F4C">
          <w:t>FLO</w:t>
        </w:r>
      </w:smartTag>
      <w:r w:rsidRPr="008F0F4C">
        <w:tab/>
        <w:t>Flexible Layer One</w:t>
      </w:r>
    </w:p>
    <w:p w14:paraId="06F827DF" w14:textId="77777777" w:rsidR="003F7353" w:rsidRPr="008F0F4C" w:rsidRDefault="003F7353" w:rsidP="003F7353">
      <w:pPr>
        <w:pStyle w:val="EW"/>
      </w:pPr>
      <w:r w:rsidRPr="008F0F4C">
        <w:t>FM</w:t>
      </w:r>
      <w:r w:rsidRPr="008F0F4C">
        <w:tab/>
        <w:t xml:space="preserve">Fault Management </w:t>
      </w:r>
    </w:p>
    <w:p w14:paraId="791E40F1" w14:textId="77777777" w:rsidR="003F7353" w:rsidRPr="008F0F4C" w:rsidRDefault="003F7353" w:rsidP="003F7353">
      <w:pPr>
        <w:pStyle w:val="EW"/>
      </w:pPr>
      <w:smartTag w:uri="urn:schemas-microsoft-com:office:smarttags" w:element="stockticker">
        <w:r w:rsidRPr="008F0F4C">
          <w:t>FMC</w:t>
        </w:r>
      </w:smartTag>
      <w:r w:rsidRPr="008F0F4C">
        <w:tab/>
        <w:t>Fixed Mobile Convergence</w:t>
      </w:r>
    </w:p>
    <w:p w14:paraId="18AE60D4" w14:textId="77777777" w:rsidR="003F7353" w:rsidRPr="008F0F4C" w:rsidRDefault="003F7353" w:rsidP="003F7353">
      <w:pPr>
        <w:pStyle w:val="EW"/>
      </w:pPr>
      <w:r w:rsidRPr="00941ABA">
        <w:t>FN</w:t>
      </w:r>
      <w:r w:rsidRPr="00941ABA">
        <w:tab/>
        <w:t>Frame Number</w:t>
      </w:r>
    </w:p>
    <w:p w14:paraId="74C5617B" w14:textId="77777777" w:rsidR="003F7353" w:rsidRPr="008F0F4C" w:rsidRDefault="003F7353" w:rsidP="003F7353">
      <w:pPr>
        <w:pStyle w:val="EW"/>
      </w:pPr>
      <w:r w:rsidRPr="008F0F4C">
        <w:t>FNUR</w:t>
      </w:r>
      <w:r w:rsidRPr="008F0F4C">
        <w:tab/>
        <w:t xml:space="preserve">Fixed Network User Rate </w:t>
      </w:r>
    </w:p>
    <w:p w14:paraId="53399BED" w14:textId="77777777" w:rsidR="003F7353" w:rsidRPr="008F0F4C" w:rsidRDefault="003F7353" w:rsidP="003F7353">
      <w:pPr>
        <w:pStyle w:val="EW"/>
      </w:pPr>
      <w:r w:rsidRPr="008F0F4C">
        <w:t>FP</w:t>
      </w:r>
      <w:r w:rsidRPr="008F0F4C">
        <w:tab/>
        <w:t xml:space="preserve">Frame Protocol </w:t>
      </w:r>
    </w:p>
    <w:p w14:paraId="641FB0D5" w14:textId="77777777" w:rsidR="003F7353" w:rsidRPr="008F0F4C" w:rsidRDefault="003F7353" w:rsidP="003F7353">
      <w:pPr>
        <w:pStyle w:val="EW"/>
      </w:pPr>
      <w:r w:rsidRPr="008F0F4C">
        <w:t>FPLMN</w:t>
      </w:r>
      <w:r w:rsidRPr="008F0F4C">
        <w:tab/>
        <w:t>Forbidden PLMN</w:t>
      </w:r>
    </w:p>
    <w:p w14:paraId="2ECFBE23" w14:textId="77777777" w:rsidR="003F7353" w:rsidRPr="008F0F4C" w:rsidRDefault="003F7353" w:rsidP="003F7353">
      <w:pPr>
        <w:pStyle w:val="EW"/>
      </w:pPr>
      <w:r w:rsidRPr="008F0F4C">
        <w:t>FR</w:t>
      </w:r>
      <w:r w:rsidRPr="008F0F4C">
        <w:tab/>
        <w:t>Full Rate</w:t>
      </w:r>
    </w:p>
    <w:p w14:paraId="72BE079F" w14:textId="77777777" w:rsidR="003F7353" w:rsidRPr="008F0F4C" w:rsidRDefault="003F7353" w:rsidP="003F7353">
      <w:pPr>
        <w:pStyle w:val="EW"/>
      </w:pPr>
      <w:smartTag w:uri="urn:schemas-microsoft-com:office:smarttags" w:element="stockticker">
        <w:r w:rsidRPr="008F0F4C">
          <w:t>FRC</w:t>
        </w:r>
      </w:smartTag>
      <w:r w:rsidRPr="008F0F4C">
        <w:tab/>
        <w:t>Fixed Reference Channel</w:t>
      </w:r>
    </w:p>
    <w:p w14:paraId="7F3766D4" w14:textId="77777777" w:rsidR="003F7353" w:rsidRPr="008F0F4C" w:rsidRDefault="003F7353" w:rsidP="003F7353">
      <w:pPr>
        <w:pStyle w:val="EW"/>
      </w:pPr>
      <w:r w:rsidRPr="008F0F4C">
        <w:t>FTAM</w:t>
      </w:r>
      <w:r w:rsidRPr="008F0F4C">
        <w:tab/>
        <w:t xml:space="preserve">File Transfer Access and Management </w:t>
      </w:r>
    </w:p>
    <w:p w14:paraId="0B70CDD4" w14:textId="77777777" w:rsidR="003F7353" w:rsidRPr="008F0F4C" w:rsidRDefault="003F7353" w:rsidP="003F7353">
      <w:pPr>
        <w:pStyle w:val="EW"/>
      </w:pPr>
      <w:r w:rsidRPr="008F0F4C">
        <w:t>ftn</w:t>
      </w:r>
      <w:r w:rsidRPr="008F0F4C">
        <w:tab/>
        <w:t>forwarded-to number</w:t>
      </w:r>
    </w:p>
    <w:p w14:paraId="0194E668" w14:textId="77777777" w:rsidR="003F7353" w:rsidRPr="008F0F4C" w:rsidRDefault="003F7353" w:rsidP="003F7353">
      <w:pPr>
        <w:pStyle w:val="Heading2"/>
        <w:tabs>
          <w:tab w:val="left" w:pos="1701"/>
        </w:tabs>
      </w:pPr>
      <w:bookmarkStart w:id="85" w:name="_Toc11152850"/>
      <w:bookmarkStart w:id="86" w:name="_Toc90991650"/>
      <w:r w:rsidRPr="008F0F4C">
        <w:t>G</w:t>
      </w:r>
      <w:bookmarkEnd w:id="85"/>
      <w:bookmarkEnd w:id="86"/>
    </w:p>
    <w:p w14:paraId="4857D396" w14:textId="77777777" w:rsidR="003F7353" w:rsidRPr="008F0F4C" w:rsidRDefault="003F7353" w:rsidP="003F7353">
      <w:pPr>
        <w:pStyle w:val="EW"/>
      </w:pPr>
      <w:r w:rsidRPr="008F0F4C">
        <w:t>G-RNTI</w:t>
      </w:r>
      <w:r w:rsidRPr="008F0F4C">
        <w:tab/>
        <w:t>GERAN Radio Network Temporary Identity</w:t>
      </w:r>
    </w:p>
    <w:p w14:paraId="6C5CF6FC" w14:textId="77777777" w:rsidR="003F7353" w:rsidRPr="008F0F4C" w:rsidRDefault="003F7353" w:rsidP="003F7353">
      <w:pPr>
        <w:pStyle w:val="EW"/>
      </w:pPr>
      <w:r w:rsidRPr="008F0F4C">
        <w:t>GAGAN</w:t>
      </w:r>
      <w:r w:rsidRPr="008F0F4C">
        <w:tab/>
      </w:r>
      <w:smartTag w:uri="urn:schemas-microsoft-com:office:smarttags" w:element="stockticker">
        <w:r w:rsidRPr="008F0F4C">
          <w:t>GPS</w:t>
        </w:r>
      </w:smartTag>
      <w:r w:rsidRPr="008F0F4C">
        <w:t xml:space="preserve"> Aided Geo Augmented Navigation</w:t>
      </w:r>
    </w:p>
    <w:p w14:paraId="457C1084" w14:textId="77777777" w:rsidR="003F7353" w:rsidRPr="008F0F4C" w:rsidRDefault="003F7353" w:rsidP="003F7353">
      <w:pPr>
        <w:pStyle w:val="EW"/>
      </w:pPr>
      <w:smartTag w:uri="urn:schemas-microsoft-com:office:smarttags" w:element="stockticker">
        <w:r w:rsidRPr="008F0F4C">
          <w:t>GBR</w:t>
        </w:r>
      </w:smartTag>
      <w:r w:rsidRPr="008F0F4C">
        <w:tab/>
        <w:t>Guaranteed Bit Rate</w:t>
      </w:r>
    </w:p>
    <w:p w14:paraId="4392723E" w14:textId="77777777" w:rsidR="003F7353" w:rsidRPr="008F0F4C" w:rsidRDefault="003F7353" w:rsidP="003F7353">
      <w:pPr>
        <w:pStyle w:val="EW"/>
      </w:pPr>
      <w:r w:rsidRPr="008F0F4C">
        <w:t>GC</w:t>
      </w:r>
      <w:r w:rsidRPr="008F0F4C">
        <w:tab/>
        <w:t>General Control (</w:t>
      </w:r>
      <w:smartTag w:uri="urn:schemas-microsoft-com:office:smarttags" w:element="stockticker">
        <w:r w:rsidRPr="008F0F4C">
          <w:t>SAP</w:t>
        </w:r>
      </w:smartTag>
      <w:r w:rsidRPr="008F0F4C">
        <w:t>)</w:t>
      </w:r>
    </w:p>
    <w:p w14:paraId="643589A4" w14:textId="77777777" w:rsidR="003F7353" w:rsidRPr="008F0F4C" w:rsidRDefault="003F7353" w:rsidP="003F7353">
      <w:pPr>
        <w:pStyle w:val="EW"/>
      </w:pPr>
      <w:r w:rsidRPr="008F0F4C">
        <w:t>GCR</w:t>
      </w:r>
      <w:r w:rsidRPr="008F0F4C">
        <w:tab/>
        <w:t>Group Call Register</w:t>
      </w:r>
    </w:p>
    <w:p w14:paraId="74EE3F9A" w14:textId="77777777" w:rsidR="003F7353" w:rsidRPr="00941ABA" w:rsidRDefault="003F7353" w:rsidP="003F7353">
      <w:pPr>
        <w:pStyle w:val="EW"/>
      </w:pPr>
      <w:r w:rsidRPr="008F0F4C">
        <w:t>GERAN</w:t>
      </w:r>
      <w:r w:rsidRPr="008F0F4C">
        <w:tab/>
        <w:t>GSM EDGE Radio Access Network</w:t>
      </w:r>
    </w:p>
    <w:p w14:paraId="730AEDC7" w14:textId="77777777" w:rsidR="003F7353" w:rsidRPr="00941ABA" w:rsidRDefault="003F7353" w:rsidP="003F7353">
      <w:pPr>
        <w:pStyle w:val="EW"/>
      </w:pPr>
      <w:r w:rsidRPr="00941ABA">
        <w:t>GGSN</w:t>
      </w:r>
      <w:r w:rsidRPr="00941ABA">
        <w:tab/>
        <w:t>Gateway GPRS Support Node</w:t>
      </w:r>
    </w:p>
    <w:p w14:paraId="0550EECC" w14:textId="77777777" w:rsidR="003F7353" w:rsidRPr="008F0F4C" w:rsidRDefault="003F7353" w:rsidP="003F7353">
      <w:pPr>
        <w:pStyle w:val="EW"/>
      </w:pPr>
      <w:r w:rsidRPr="008F0F4C">
        <w:t>GID1</w:t>
      </w:r>
      <w:r w:rsidRPr="008F0F4C">
        <w:tab/>
        <w:t>Group Identifier (level 1)</w:t>
      </w:r>
    </w:p>
    <w:p w14:paraId="0CE5B332" w14:textId="77777777" w:rsidR="003F7353" w:rsidRPr="008F0F4C" w:rsidRDefault="003F7353" w:rsidP="003F7353">
      <w:pPr>
        <w:pStyle w:val="EW"/>
      </w:pPr>
      <w:r w:rsidRPr="008F0F4C">
        <w:t>GID2</w:t>
      </w:r>
      <w:r w:rsidRPr="008F0F4C">
        <w:tab/>
        <w:t>Group Identifier (level 2)</w:t>
      </w:r>
    </w:p>
    <w:p w14:paraId="631849A6" w14:textId="77777777" w:rsidR="003F7353" w:rsidRPr="008F0F4C" w:rsidRDefault="003F7353" w:rsidP="003F7353">
      <w:pPr>
        <w:pStyle w:val="EW"/>
      </w:pPr>
      <w:r w:rsidRPr="008F0F4C">
        <w:t>GLONASS</w:t>
      </w:r>
      <w:r w:rsidRPr="008F0F4C">
        <w:tab/>
        <w:t>GLObal</w:t>
      </w:r>
      <w:r w:rsidR="00086708" w:rsidRPr="008F0F4C">
        <w:t>'</w:t>
      </w:r>
      <w:r w:rsidRPr="008F0F4C">
        <w:t>naya NAvigatsionnaya Sputnikovaya Sistema (Engl.: Global Navigation Satellite System)</w:t>
      </w:r>
    </w:p>
    <w:p w14:paraId="35CE3FE5" w14:textId="77777777" w:rsidR="003F7353" w:rsidRPr="008F0F4C" w:rsidRDefault="003F7353" w:rsidP="003F7353">
      <w:pPr>
        <w:pStyle w:val="EW"/>
      </w:pPr>
      <w:r w:rsidRPr="008F0F4C">
        <w:t>GMLC</w:t>
      </w:r>
      <w:r w:rsidRPr="008F0F4C">
        <w:tab/>
        <w:t>Gateway Mobile Location Centre</w:t>
      </w:r>
    </w:p>
    <w:p w14:paraId="4475FED2" w14:textId="77777777" w:rsidR="003F7353" w:rsidRPr="008F0F4C" w:rsidRDefault="003F7353" w:rsidP="003F7353">
      <w:pPr>
        <w:pStyle w:val="EW"/>
      </w:pPr>
      <w:r w:rsidRPr="008F0F4C">
        <w:t>GMM</w:t>
      </w:r>
      <w:r w:rsidRPr="008F0F4C">
        <w:tab/>
        <w:t>GPRS Mobility Management</w:t>
      </w:r>
    </w:p>
    <w:p w14:paraId="7DBD94D4" w14:textId="77777777" w:rsidR="003F7353" w:rsidRPr="008F0F4C" w:rsidRDefault="003F7353" w:rsidP="003F7353">
      <w:pPr>
        <w:pStyle w:val="EW"/>
      </w:pPr>
      <w:r w:rsidRPr="008F0F4C">
        <w:t>GMSC</w:t>
      </w:r>
      <w:r w:rsidRPr="008F0F4C">
        <w:tab/>
        <w:t xml:space="preserve">Gateway </w:t>
      </w:r>
      <w:smartTag w:uri="urn:schemas-microsoft-com:office:smarttags" w:element="stockticker">
        <w:r w:rsidRPr="008F0F4C">
          <w:t>MSC</w:t>
        </w:r>
      </w:smartTag>
    </w:p>
    <w:p w14:paraId="6D038159" w14:textId="77777777" w:rsidR="003F7353" w:rsidRPr="008F0F4C" w:rsidRDefault="003F7353" w:rsidP="003F7353">
      <w:pPr>
        <w:pStyle w:val="EW"/>
      </w:pPr>
      <w:r w:rsidRPr="008F0F4C">
        <w:t>GMSK</w:t>
      </w:r>
      <w:r w:rsidRPr="008F0F4C">
        <w:tab/>
        <w:t>Gaussian Minimum Shift Keying</w:t>
      </w:r>
    </w:p>
    <w:p w14:paraId="3A8628BF" w14:textId="77777777" w:rsidR="00905E82" w:rsidRPr="008F0F4C" w:rsidRDefault="00905E82" w:rsidP="00905E82">
      <w:pPr>
        <w:keepLines/>
        <w:spacing w:after="0"/>
        <w:ind w:left="1702" w:hanging="1418"/>
      </w:pPr>
      <w:r w:rsidRPr="008F0F4C">
        <w:t>GNSS</w:t>
      </w:r>
      <w:r w:rsidRPr="008F0F4C">
        <w:tab/>
        <w:t>Global Navigation Satellite System</w:t>
      </w:r>
    </w:p>
    <w:p w14:paraId="47D5F324" w14:textId="77777777" w:rsidR="003F7353" w:rsidRPr="008F0F4C" w:rsidRDefault="003F7353" w:rsidP="003F7353">
      <w:pPr>
        <w:pStyle w:val="EW"/>
      </w:pPr>
      <w:r w:rsidRPr="008F0F4C">
        <w:t>GP</w:t>
      </w:r>
      <w:r w:rsidRPr="008F0F4C">
        <w:tab/>
        <w:t>Guard Period</w:t>
      </w:r>
    </w:p>
    <w:p w14:paraId="75DD780D" w14:textId="77777777" w:rsidR="003F7353" w:rsidRPr="008F0F4C" w:rsidRDefault="003F7353" w:rsidP="003F7353">
      <w:pPr>
        <w:pStyle w:val="EW"/>
      </w:pPr>
      <w:r w:rsidRPr="008F0F4C">
        <w:t>GPA</w:t>
      </w:r>
      <w:r w:rsidRPr="008F0F4C">
        <w:tab/>
        <w:t>GSM PLMN Area</w:t>
      </w:r>
    </w:p>
    <w:p w14:paraId="4C5391F8" w14:textId="77777777" w:rsidR="003F7353" w:rsidRPr="008F0F4C" w:rsidRDefault="003F7353" w:rsidP="003F7353">
      <w:pPr>
        <w:pStyle w:val="EW"/>
      </w:pPr>
      <w:r w:rsidRPr="008F0F4C">
        <w:t>GPRS</w:t>
      </w:r>
      <w:r w:rsidRPr="008F0F4C">
        <w:tab/>
        <w:t>General Packet Radio Service</w:t>
      </w:r>
    </w:p>
    <w:p w14:paraId="3D13ABB0" w14:textId="77777777" w:rsidR="003F7353" w:rsidRPr="008F0F4C" w:rsidRDefault="003F7353" w:rsidP="003F7353">
      <w:pPr>
        <w:pStyle w:val="EW"/>
      </w:pPr>
      <w:smartTag w:uri="urn:schemas-microsoft-com:office:smarttags" w:element="stockticker">
        <w:r w:rsidRPr="008F0F4C">
          <w:t>GPS</w:t>
        </w:r>
      </w:smartTag>
      <w:r w:rsidRPr="008F0F4C">
        <w:tab/>
        <w:t>Global Positioning System</w:t>
      </w:r>
    </w:p>
    <w:p w14:paraId="36AE5B8D" w14:textId="77777777" w:rsidR="003F7353" w:rsidRPr="008F0F4C" w:rsidRDefault="003F7353" w:rsidP="003F7353">
      <w:pPr>
        <w:pStyle w:val="EW"/>
      </w:pPr>
      <w:smartTag w:uri="urn:schemas-microsoft-com:office:smarttags" w:element="stockticker">
        <w:r w:rsidRPr="008F0F4C">
          <w:t>GRA</w:t>
        </w:r>
      </w:smartTag>
      <w:r w:rsidRPr="008F0F4C">
        <w:tab/>
        <w:t>GERAN Registration Area</w:t>
      </w:r>
    </w:p>
    <w:p w14:paraId="59FAF72E" w14:textId="77777777" w:rsidR="003F7353" w:rsidRPr="008F0F4C" w:rsidRDefault="003F7353" w:rsidP="003F7353">
      <w:pPr>
        <w:pStyle w:val="EW"/>
      </w:pPr>
      <w:r w:rsidRPr="008F0F4C">
        <w:t>GSA</w:t>
      </w:r>
      <w:r w:rsidRPr="008F0F4C">
        <w:tab/>
        <w:t>GSM System Area</w:t>
      </w:r>
    </w:p>
    <w:p w14:paraId="0BE97A14" w14:textId="77777777" w:rsidR="003F7353" w:rsidRPr="008F0F4C" w:rsidRDefault="003F7353" w:rsidP="003F7353">
      <w:pPr>
        <w:pStyle w:val="EW"/>
      </w:pPr>
      <w:r w:rsidRPr="008F0F4C">
        <w:t>GSIM</w:t>
      </w:r>
      <w:r w:rsidRPr="008F0F4C">
        <w:tab/>
        <w:t>GSM Service Identity Module</w:t>
      </w:r>
    </w:p>
    <w:p w14:paraId="16FD06FE" w14:textId="77777777" w:rsidR="003F7353" w:rsidRPr="008F0F4C" w:rsidRDefault="003F7353" w:rsidP="003F7353">
      <w:pPr>
        <w:pStyle w:val="EW"/>
      </w:pPr>
      <w:r w:rsidRPr="008F0F4C">
        <w:t>GSM</w:t>
      </w:r>
      <w:r w:rsidRPr="008F0F4C">
        <w:tab/>
        <w:t>Global System for Mobile communications</w:t>
      </w:r>
    </w:p>
    <w:p w14:paraId="0401FAD2" w14:textId="77777777" w:rsidR="003F7353" w:rsidRPr="008F0F4C" w:rsidRDefault="003F7353" w:rsidP="003F7353">
      <w:pPr>
        <w:pStyle w:val="EW"/>
        <w:rPr>
          <w:snapToGrid w:val="0"/>
        </w:rPr>
      </w:pPr>
      <w:r w:rsidRPr="008F0F4C">
        <w:rPr>
          <w:snapToGrid w:val="0"/>
        </w:rPr>
        <w:t>GSN</w:t>
      </w:r>
      <w:r w:rsidRPr="008F0F4C">
        <w:rPr>
          <w:snapToGrid w:val="0"/>
        </w:rPr>
        <w:tab/>
        <w:t>GPRS Support Nodes</w:t>
      </w:r>
    </w:p>
    <w:p w14:paraId="5AFFF4C6" w14:textId="77777777" w:rsidR="003F7353" w:rsidRPr="008F0F4C" w:rsidRDefault="003F7353" w:rsidP="003F7353">
      <w:pPr>
        <w:pStyle w:val="EW"/>
      </w:pPr>
      <w:r w:rsidRPr="008F0F4C">
        <w:t>GT</w:t>
      </w:r>
      <w:r w:rsidRPr="008F0F4C">
        <w:tab/>
        <w:t>Global Title</w:t>
      </w:r>
    </w:p>
    <w:p w14:paraId="285E2965" w14:textId="77777777" w:rsidR="003F7353" w:rsidRPr="008F0F4C" w:rsidRDefault="003F7353" w:rsidP="003F7353">
      <w:pPr>
        <w:pStyle w:val="EW"/>
      </w:pPr>
      <w:r w:rsidRPr="008F0F4C">
        <w:t>GTP</w:t>
      </w:r>
      <w:r w:rsidRPr="008F0F4C">
        <w:tab/>
        <w:t>GPRS Tunneling Protocol</w:t>
      </w:r>
    </w:p>
    <w:p w14:paraId="3F66DCE3" w14:textId="77777777" w:rsidR="003F7353" w:rsidRPr="008F0F4C" w:rsidRDefault="003F7353" w:rsidP="003F7353">
      <w:pPr>
        <w:pStyle w:val="EW"/>
      </w:pPr>
      <w:r w:rsidRPr="008F0F4C">
        <w:t>GTP-U</w:t>
      </w:r>
      <w:r w:rsidRPr="008F0F4C">
        <w:tab/>
        <w:t>GPRS Tunnelling Protocol for User Plane</w:t>
      </w:r>
    </w:p>
    <w:p w14:paraId="6834B818" w14:textId="77777777" w:rsidR="003F7353" w:rsidRPr="008F0F4C" w:rsidRDefault="003F7353" w:rsidP="003F7353">
      <w:pPr>
        <w:pStyle w:val="EW"/>
      </w:pPr>
      <w:r w:rsidRPr="008F0F4C">
        <w:t>GTT</w:t>
      </w:r>
      <w:r w:rsidRPr="008F0F4C">
        <w:tab/>
        <w:t xml:space="preserve">Global Text Telephony </w:t>
      </w:r>
    </w:p>
    <w:p w14:paraId="4987636F" w14:textId="77777777" w:rsidR="003F7353" w:rsidRPr="008F0F4C" w:rsidRDefault="003F7353" w:rsidP="003F7353">
      <w:pPr>
        <w:pStyle w:val="EW"/>
      </w:pPr>
      <w:r w:rsidRPr="008F0F4C">
        <w:t>GUMMEI</w:t>
      </w:r>
      <w:r w:rsidRPr="008F0F4C">
        <w:tab/>
        <w:t xml:space="preserve">Globally Unique </w:t>
      </w:r>
      <w:smartTag w:uri="urn:schemas-microsoft-com:office:smarttags" w:element="stockticker">
        <w:r w:rsidRPr="008F0F4C">
          <w:t>MME</w:t>
        </w:r>
      </w:smartTag>
      <w:r w:rsidRPr="008F0F4C">
        <w:t xml:space="preserve"> Identifier</w:t>
      </w:r>
    </w:p>
    <w:p w14:paraId="69FE76AF" w14:textId="77777777" w:rsidR="003F7353" w:rsidRPr="008F0F4C" w:rsidRDefault="003F7353" w:rsidP="003F7353">
      <w:pPr>
        <w:pStyle w:val="EW"/>
      </w:pPr>
      <w:r w:rsidRPr="008F0F4C">
        <w:t>GUP</w:t>
      </w:r>
      <w:r w:rsidRPr="008F0F4C">
        <w:tab/>
        <w:t>3GPP Generic User Profile</w:t>
      </w:r>
    </w:p>
    <w:p w14:paraId="621BFDD9" w14:textId="77777777" w:rsidR="003F7353" w:rsidRPr="008F0F4C" w:rsidRDefault="003F7353" w:rsidP="003F7353">
      <w:pPr>
        <w:pStyle w:val="Heading2"/>
        <w:tabs>
          <w:tab w:val="left" w:pos="1701"/>
        </w:tabs>
      </w:pPr>
      <w:bookmarkStart w:id="87" w:name="_Toc11152851"/>
      <w:bookmarkStart w:id="88" w:name="_Toc90991651"/>
      <w:r w:rsidRPr="008F0F4C">
        <w:t>H</w:t>
      </w:r>
      <w:bookmarkEnd w:id="87"/>
      <w:bookmarkEnd w:id="88"/>
    </w:p>
    <w:p w14:paraId="66E66BB6" w14:textId="77777777" w:rsidR="003F7353" w:rsidRPr="008F0F4C" w:rsidRDefault="003F7353" w:rsidP="003F7353">
      <w:pPr>
        <w:pStyle w:val="EW"/>
      </w:pPr>
      <w:r w:rsidRPr="008F0F4C">
        <w:t>H-CSCF</w:t>
      </w:r>
      <w:r w:rsidRPr="008F0F4C">
        <w:tab/>
        <w:t>Home CSCF</w:t>
      </w:r>
    </w:p>
    <w:p w14:paraId="30BF04F4" w14:textId="77777777" w:rsidR="003F7353" w:rsidRPr="008F0F4C" w:rsidRDefault="003F7353" w:rsidP="003F7353">
      <w:pPr>
        <w:pStyle w:val="EW"/>
      </w:pPr>
      <w:r w:rsidRPr="008F0F4C">
        <w:t>HANDO</w:t>
      </w:r>
      <w:r w:rsidRPr="008F0F4C">
        <w:tab/>
        <w:t>Handover</w:t>
      </w:r>
    </w:p>
    <w:p w14:paraId="2B2DC455" w14:textId="77777777" w:rsidR="003F7353" w:rsidRPr="008F0F4C" w:rsidRDefault="003F7353" w:rsidP="003F7353">
      <w:pPr>
        <w:pStyle w:val="EW"/>
      </w:pPr>
      <w:r w:rsidRPr="008F0F4C">
        <w:t>HARQ</w:t>
      </w:r>
      <w:r w:rsidRPr="008F0F4C">
        <w:tab/>
        <w:t>Hybrid ARQ, Hybrid Automatic Repeat Request</w:t>
      </w:r>
    </w:p>
    <w:p w14:paraId="15D1B37E" w14:textId="77777777" w:rsidR="003F7353" w:rsidRPr="00941ABA" w:rsidRDefault="003F7353" w:rsidP="003F7353">
      <w:pPr>
        <w:pStyle w:val="EW"/>
      </w:pPr>
      <w:r w:rsidRPr="00941ABA">
        <w:t>HCS</w:t>
      </w:r>
      <w:r w:rsidRPr="00941ABA">
        <w:tab/>
        <w:t>Hierarchical Cell Structure</w:t>
      </w:r>
    </w:p>
    <w:p w14:paraId="28DFAE9C" w14:textId="77777777" w:rsidR="003F7353" w:rsidRPr="00941ABA" w:rsidRDefault="003F7353" w:rsidP="003F7353">
      <w:pPr>
        <w:pStyle w:val="EW"/>
        <w:rPr>
          <w:snapToGrid w:val="0"/>
        </w:rPr>
      </w:pPr>
      <w:r w:rsidRPr="00941ABA">
        <w:rPr>
          <w:snapToGrid w:val="0"/>
        </w:rPr>
        <w:t>HDLC</w:t>
      </w:r>
      <w:r w:rsidRPr="00941ABA">
        <w:rPr>
          <w:snapToGrid w:val="0"/>
        </w:rPr>
        <w:tab/>
        <w:t xml:space="preserve">High Level Data Link Control </w:t>
      </w:r>
    </w:p>
    <w:p w14:paraId="283A553D" w14:textId="77777777" w:rsidR="003F7353" w:rsidRPr="008F0F4C" w:rsidRDefault="003F7353" w:rsidP="003F7353">
      <w:pPr>
        <w:pStyle w:val="EW"/>
        <w:rPr>
          <w:snapToGrid w:val="0"/>
        </w:rPr>
      </w:pPr>
      <w:r w:rsidRPr="008F0F4C">
        <w:rPr>
          <w:snapToGrid w:val="0"/>
        </w:rPr>
        <w:t>HE</w:t>
      </w:r>
      <w:r w:rsidRPr="008F0F4C">
        <w:rPr>
          <w:snapToGrid w:val="0"/>
        </w:rPr>
        <w:tab/>
        <w:t>Home Environment</w:t>
      </w:r>
    </w:p>
    <w:p w14:paraId="60E4D256" w14:textId="77777777" w:rsidR="003F7353" w:rsidRPr="008F0F4C" w:rsidRDefault="003F7353" w:rsidP="003F7353">
      <w:pPr>
        <w:pStyle w:val="EW"/>
        <w:rPr>
          <w:snapToGrid w:val="0"/>
        </w:rPr>
      </w:pPr>
      <w:r w:rsidRPr="008F0F4C">
        <w:rPr>
          <w:snapToGrid w:val="0"/>
        </w:rPr>
        <w:t>HE-VASP</w:t>
      </w:r>
      <w:r w:rsidRPr="008F0F4C">
        <w:rPr>
          <w:snapToGrid w:val="0"/>
        </w:rPr>
        <w:tab/>
        <w:t>Home Environment Value Added Service Provider</w:t>
      </w:r>
    </w:p>
    <w:p w14:paraId="45660A87" w14:textId="77777777" w:rsidR="003F7353" w:rsidRPr="008F0F4C" w:rsidRDefault="003F7353" w:rsidP="003F7353">
      <w:pPr>
        <w:pStyle w:val="EW"/>
        <w:rPr>
          <w:snapToGrid w:val="0"/>
        </w:rPr>
      </w:pPr>
      <w:r w:rsidRPr="008F0F4C">
        <w:rPr>
          <w:snapToGrid w:val="0"/>
        </w:rPr>
        <w:t>HF</w:t>
      </w:r>
      <w:r w:rsidRPr="008F0F4C">
        <w:rPr>
          <w:snapToGrid w:val="0"/>
        </w:rPr>
        <w:tab/>
        <w:t>Human Factors</w:t>
      </w:r>
    </w:p>
    <w:p w14:paraId="76AEBC59" w14:textId="77777777" w:rsidR="003F7353" w:rsidRPr="008F0F4C" w:rsidRDefault="003F7353" w:rsidP="003F7353">
      <w:pPr>
        <w:pStyle w:val="EW"/>
      </w:pPr>
      <w:r w:rsidRPr="008F0F4C">
        <w:t>HFN</w:t>
      </w:r>
      <w:r w:rsidRPr="008F0F4C">
        <w:tab/>
        <w:t>HyperFrame Number</w:t>
      </w:r>
    </w:p>
    <w:p w14:paraId="287CA456" w14:textId="77777777" w:rsidR="003F7353" w:rsidRPr="008F0F4C" w:rsidRDefault="003F7353" w:rsidP="003F7353">
      <w:pPr>
        <w:pStyle w:val="EW"/>
      </w:pPr>
      <w:r w:rsidRPr="008F0F4C">
        <w:t>HHO</w:t>
      </w:r>
      <w:r w:rsidRPr="008F0F4C">
        <w:tab/>
        <w:t>Hard Handover</w:t>
      </w:r>
    </w:p>
    <w:p w14:paraId="50B93069" w14:textId="77777777" w:rsidR="003F7353" w:rsidRPr="008F0F4C" w:rsidRDefault="003F7353" w:rsidP="003F7353">
      <w:pPr>
        <w:pStyle w:val="EW"/>
      </w:pPr>
      <w:r w:rsidRPr="008F0F4C">
        <w:t>HLC</w:t>
      </w:r>
      <w:r w:rsidRPr="008F0F4C">
        <w:tab/>
        <w:t>High Layer Compatibility</w:t>
      </w:r>
    </w:p>
    <w:p w14:paraId="6B831CAF" w14:textId="77777777" w:rsidR="003F7353" w:rsidRPr="008F0F4C" w:rsidRDefault="003F7353" w:rsidP="003F7353">
      <w:pPr>
        <w:pStyle w:val="EW"/>
        <w:rPr>
          <w:snapToGrid w:val="0"/>
        </w:rPr>
      </w:pPr>
      <w:smartTag w:uri="urn:schemas-microsoft-com:office:smarttags" w:element="stockticker">
        <w:r w:rsidRPr="008F0F4C">
          <w:rPr>
            <w:snapToGrid w:val="0"/>
          </w:rPr>
          <w:t>HLR</w:t>
        </w:r>
      </w:smartTag>
      <w:r w:rsidRPr="008F0F4C">
        <w:rPr>
          <w:snapToGrid w:val="0"/>
        </w:rPr>
        <w:tab/>
        <w:t>Home Location Register</w:t>
      </w:r>
    </w:p>
    <w:p w14:paraId="1FF05F09" w14:textId="77777777" w:rsidR="003F7353" w:rsidRPr="008F0F4C" w:rsidRDefault="003F7353" w:rsidP="003F7353">
      <w:pPr>
        <w:pStyle w:val="EW"/>
      </w:pPr>
      <w:r w:rsidRPr="008F0F4C">
        <w:t>HN</w:t>
      </w:r>
      <w:r w:rsidRPr="008F0F4C">
        <w:tab/>
        <w:t>Home Network</w:t>
      </w:r>
    </w:p>
    <w:p w14:paraId="637AA0AD" w14:textId="77777777" w:rsidR="003F7353" w:rsidRPr="008F0F4C" w:rsidRDefault="003F7353" w:rsidP="003F7353">
      <w:pPr>
        <w:pStyle w:val="EW"/>
      </w:pPr>
      <w:r w:rsidRPr="008F0F4C">
        <w:t>HO</w:t>
      </w:r>
      <w:r w:rsidRPr="008F0F4C">
        <w:tab/>
        <w:t>Handover</w:t>
      </w:r>
    </w:p>
    <w:p w14:paraId="727306D4" w14:textId="77777777" w:rsidR="003F7353" w:rsidRPr="008F0F4C" w:rsidRDefault="003F7353" w:rsidP="003F7353">
      <w:pPr>
        <w:pStyle w:val="EW"/>
      </w:pPr>
      <w:r w:rsidRPr="008F0F4C">
        <w:t>HOLD</w:t>
      </w:r>
      <w:r w:rsidRPr="008F0F4C">
        <w:tab/>
        <w:t>Call hold</w:t>
      </w:r>
    </w:p>
    <w:p w14:paraId="41D9E821" w14:textId="77777777" w:rsidR="003F7353" w:rsidRPr="008F0F4C" w:rsidRDefault="003F7353" w:rsidP="003F7353">
      <w:pPr>
        <w:pStyle w:val="EW"/>
      </w:pPr>
      <w:r w:rsidRPr="008F0F4C">
        <w:t>HPLMN</w:t>
      </w:r>
      <w:r w:rsidRPr="008F0F4C">
        <w:tab/>
        <w:t>Home Public Land Mobile Network</w:t>
      </w:r>
    </w:p>
    <w:p w14:paraId="5FAB103B" w14:textId="77777777" w:rsidR="003F7353" w:rsidRPr="008F0F4C" w:rsidRDefault="003F7353" w:rsidP="003F7353">
      <w:pPr>
        <w:pStyle w:val="EW"/>
      </w:pPr>
      <w:r w:rsidRPr="008F0F4C">
        <w:t>HPS</w:t>
      </w:r>
      <w:r w:rsidRPr="008F0F4C">
        <w:tab/>
        <w:t>Handover Path Switching</w:t>
      </w:r>
    </w:p>
    <w:p w14:paraId="409A83E5" w14:textId="77777777" w:rsidR="003F7353" w:rsidRPr="008F0F4C" w:rsidRDefault="003F7353" w:rsidP="003F7353">
      <w:pPr>
        <w:pStyle w:val="EW"/>
      </w:pPr>
      <w:r w:rsidRPr="008F0F4C">
        <w:t>HPU</w:t>
      </w:r>
      <w:r w:rsidRPr="008F0F4C">
        <w:tab/>
        <w:t>Hand Portable Unit</w:t>
      </w:r>
    </w:p>
    <w:p w14:paraId="02C2C794" w14:textId="77777777" w:rsidR="003F7353" w:rsidRPr="008F0F4C" w:rsidRDefault="003F7353" w:rsidP="003F7353">
      <w:pPr>
        <w:pStyle w:val="EW"/>
      </w:pPr>
      <w:r w:rsidRPr="008F0F4C">
        <w:t>HR</w:t>
      </w:r>
      <w:r w:rsidRPr="008F0F4C">
        <w:tab/>
        <w:t>Half Rate</w:t>
      </w:r>
    </w:p>
    <w:p w14:paraId="056F3503" w14:textId="77777777" w:rsidR="003F7353" w:rsidRPr="008F0F4C" w:rsidRDefault="003F7353" w:rsidP="003F7353">
      <w:pPr>
        <w:pStyle w:val="EW"/>
      </w:pPr>
      <w:r w:rsidRPr="008F0F4C">
        <w:t>HRPD</w:t>
      </w:r>
      <w:r w:rsidRPr="008F0F4C">
        <w:tab/>
        <w:t>CDMA2000 High Rate Packet Data</w:t>
      </w:r>
    </w:p>
    <w:p w14:paraId="16516912" w14:textId="77777777" w:rsidR="003F7353" w:rsidRPr="008F0F4C" w:rsidRDefault="003F7353" w:rsidP="003F7353">
      <w:pPr>
        <w:pStyle w:val="EW"/>
      </w:pPr>
      <w:r w:rsidRPr="008F0F4C">
        <w:t>HRR</w:t>
      </w:r>
      <w:r w:rsidRPr="008F0F4C">
        <w:tab/>
        <w:t>Handover Resource Reservation</w:t>
      </w:r>
    </w:p>
    <w:p w14:paraId="4C388BC1" w14:textId="77777777" w:rsidR="003F7353" w:rsidRPr="008F0F4C" w:rsidRDefault="003F7353" w:rsidP="003F7353">
      <w:pPr>
        <w:pStyle w:val="EW"/>
      </w:pPr>
      <w:r w:rsidRPr="008F0F4C">
        <w:t>HSCSD</w:t>
      </w:r>
      <w:r w:rsidRPr="008F0F4C">
        <w:tab/>
        <w:t>High Speed Circuit Switched Data</w:t>
      </w:r>
    </w:p>
    <w:p w14:paraId="30564CDC" w14:textId="77777777" w:rsidR="003F7353" w:rsidRPr="008F0F4C" w:rsidRDefault="003F7353" w:rsidP="003F7353">
      <w:pPr>
        <w:pStyle w:val="EW"/>
      </w:pPr>
      <w:r w:rsidRPr="008F0F4C">
        <w:t>HSDPA</w:t>
      </w:r>
      <w:r w:rsidRPr="008F0F4C">
        <w:tab/>
        <w:t>High Speed Downlink Packet Access</w:t>
      </w:r>
    </w:p>
    <w:p w14:paraId="79CF58B4" w14:textId="77777777" w:rsidR="003F7353" w:rsidRPr="008F0F4C" w:rsidRDefault="003F7353" w:rsidP="003F7353">
      <w:pPr>
        <w:pStyle w:val="EW"/>
      </w:pPr>
      <w:r w:rsidRPr="008F0F4C">
        <w:t>HSN</w:t>
      </w:r>
      <w:r w:rsidRPr="008F0F4C">
        <w:tab/>
        <w:t>Hopping Sequence Number</w:t>
      </w:r>
    </w:p>
    <w:p w14:paraId="228AE7DB" w14:textId="77777777" w:rsidR="003F7353" w:rsidRPr="008F0F4C" w:rsidRDefault="003F7353" w:rsidP="003F7353">
      <w:pPr>
        <w:pStyle w:val="EW"/>
      </w:pPr>
      <w:r w:rsidRPr="008F0F4C">
        <w:t>HSPA</w:t>
      </w:r>
      <w:r w:rsidRPr="008F0F4C">
        <w:tab/>
        <w:t>High Speed Packet Access</w:t>
      </w:r>
    </w:p>
    <w:p w14:paraId="45ED76C7" w14:textId="77777777" w:rsidR="003F7353" w:rsidRPr="008F0F4C" w:rsidRDefault="003F7353" w:rsidP="003F7353">
      <w:pPr>
        <w:pStyle w:val="EW"/>
      </w:pPr>
      <w:r w:rsidRPr="008F0F4C">
        <w:t>HSS</w:t>
      </w:r>
      <w:r w:rsidRPr="008F0F4C">
        <w:tab/>
        <w:t>Home Subscriber Server</w:t>
      </w:r>
    </w:p>
    <w:p w14:paraId="41F28F4D" w14:textId="77777777" w:rsidR="003F7353" w:rsidRPr="008F0F4C" w:rsidRDefault="003F7353" w:rsidP="003F7353">
      <w:pPr>
        <w:pStyle w:val="EW"/>
      </w:pPr>
      <w:r w:rsidRPr="008F0F4C">
        <w:t>HSUPA</w:t>
      </w:r>
      <w:r w:rsidRPr="008F0F4C">
        <w:tab/>
        <w:t>High Speed Uplink Packet Access</w:t>
      </w:r>
    </w:p>
    <w:p w14:paraId="1170631A" w14:textId="77777777" w:rsidR="003F7353" w:rsidRPr="008F0F4C" w:rsidRDefault="003F7353" w:rsidP="003F7353">
      <w:pPr>
        <w:pStyle w:val="EW"/>
      </w:pPr>
      <w:r w:rsidRPr="008F0F4C">
        <w:t>HTTP</w:t>
      </w:r>
      <w:r w:rsidRPr="008F0F4C">
        <w:tab/>
        <w:t>Hyper Text Transfer Protocol</w:t>
      </w:r>
    </w:p>
    <w:p w14:paraId="1F96A607" w14:textId="77777777" w:rsidR="003F7353" w:rsidRPr="008F0F4C" w:rsidRDefault="003F7353" w:rsidP="003F7353">
      <w:pPr>
        <w:pStyle w:val="EW"/>
      </w:pPr>
      <w:r w:rsidRPr="008F0F4C">
        <w:t>HTTPS</w:t>
      </w:r>
      <w:r w:rsidRPr="008F0F4C">
        <w:tab/>
        <w:t xml:space="preserve">Hyper Text Transfer Protocol Secure (https is http/1.1 over </w:t>
      </w:r>
      <w:smartTag w:uri="urn:schemas-microsoft-com:office:smarttags" w:element="stockticker">
        <w:r w:rsidRPr="008F0F4C">
          <w:t>SSL</w:t>
        </w:r>
      </w:smartTag>
      <w:r w:rsidRPr="008F0F4C">
        <w:t>, i.e. port 443)</w:t>
      </w:r>
    </w:p>
    <w:p w14:paraId="716C1C41" w14:textId="77777777" w:rsidR="003F7353" w:rsidRPr="008F0F4C" w:rsidRDefault="003F7353" w:rsidP="003F7353">
      <w:pPr>
        <w:pStyle w:val="EW"/>
      </w:pPr>
      <w:r w:rsidRPr="008F0F4C">
        <w:t>HU</w:t>
      </w:r>
      <w:r w:rsidRPr="008F0F4C">
        <w:tab/>
        <w:t>Home Units</w:t>
      </w:r>
    </w:p>
    <w:p w14:paraId="5B84CEEA" w14:textId="77777777" w:rsidR="003F7353" w:rsidRPr="008F0F4C" w:rsidRDefault="003F7353" w:rsidP="003F7353">
      <w:pPr>
        <w:pStyle w:val="Heading2"/>
        <w:tabs>
          <w:tab w:val="left" w:pos="1701"/>
        </w:tabs>
      </w:pPr>
      <w:bookmarkStart w:id="89" w:name="_Toc11152852"/>
      <w:bookmarkStart w:id="90" w:name="_Toc90991652"/>
      <w:r w:rsidRPr="008F0F4C">
        <w:t>I</w:t>
      </w:r>
      <w:bookmarkEnd w:id="89"/>
      <w:bookmarkEnd w:id="90"/>
    </w:p>
    <w:p w14:paraId="1102D707" w14:textId="77777777" w:rsidR="003F7353" w:rsidRPr="008F0F4C" w:rsidRDefault="003F7353" w:rsidP="003F7353">
      <w:pPr>
        <w:pStyle w:val="EW"/>
      </w:pPr>
      <w:r w:rsidRPr="008F0F4C">
        <w:t>I-Block</w:t>
      </w:r>
      <w:r w:rsidRPr="008F0F4C">
        <w:tab/>
        <w:t>Information Block</w:t>
      </w:r>
    </w:p>
    <w:p w14:paraId="34FFF039" w14:textId="77777777" w:rsidR="003F7353" w:rsidRPr="00941ABA" w:rsidRDefault="003F7353" w:rsidP="003F7353">
      <w:pPr>
        <w:pStyle w:val="EW"/>
      </w:pPr>
      <w:r w:rsidRPr="00941ABA">
        <w:t>I-</w:t>
      </w:r>
      <w:smartTag w:uri="urn:schemas-microsoft-com:office:smarttags" w:element="stockticker">
        <w:r w:rsidRPr="00941ABA">
          <w:t>ETS</w:t>
        </w:r>
      </w:smartTag>
      <w:r w:rsidRPr="00941ABA">
        <w:tab/>
        <w:t>Interim European Telecommunications Standard</w:t>
      </w:r>
    </w:p>
    <w:p w14:paraId="59AF9BE3" w14:textId="77777777" w:rsidR="003F7353" w:rsidRPr="008F0F4C" w:rsidRDefault="003F7353" w:rsidP="003F7353">
      <w:pPr>
        <w:pStyle w:val="EW"/>
      </w:pPr>
      <w:r w:rsidRPr="008F0F4C">
        <w:t>I/O</w:t>
      </w:r>
      <w:r w:rsidRPr="008F0F4C">
        <w:tab/>
        <w:t>Input/Output</w:t>
      </w:r>
    </w:p>
    <w:p w14:paraId="40FC43DC" w14:textId="77777777" w:rsidR="003F7353" w:rsidRPr="008F0F4C" w:rsidRDefault="003F7353" w:rsidP="003F7353">
      <w:pPr>
        <w:pStyle w:val="EW"/>
      </w:pPr>
      <w:r w:rsidRPr="008F0F4C">
        <w:t>I</w:t>
      </w:r>
      <w:r w:rsidRPr="008F0F4C">
        <w:tab/>
        <w:t>Information frames (RLP)</w:t>
      </w:r>
    </w:p>
    <w:p w14:paraId="28C41415" w14:textId="77777777" w:rsidR="003F7353" w:rsidRPr="008F0F4C" w:rsidRDefault="003F7353" w:rsidP="003F7353">
      <w:pPr>
        <w:pStyle w:val="EW"/>
      </w:pPr>
      <w:r w:rsidRPr="008F0F4C">
        <w:t>IA</w:t>
      </w:r>
      <w:r w:rsidRPr="008F0F4C">
        <w:tab/>
        <w:t>Incoming Access (closed user group SS)</w:t>
      </w:r>
    </w:p>
    <w:p w14:paraId="05433636" w14:textId="77777777" w:rsidR="003F7353" w:rsidRPr="008F0F4C" w:rsidRDefault="003F7353" w:rsidP="003F7353">
      <w:pPr>
        <w:pStyle w:val="EW"/>
      </w:pPr>
      <w:r w:rsidRPr="008F0F4C">
        <w:t>IAM</w:t>
      </w:r>
      <w:r w:rsidRPr="008F0F4C">
        <w:tab/>
        <w:t>Initial Address Message</w:t>
      </w:r>
    </w:p>
    <w:p w14:paraId="7E835B27" w14:textId="77777777" w:rsidR="003F7353" w:rsidRPr="008F0F4C" w:rsidRDefault="003F7353" w:rsidP="003F7353">
      <w:pPr>
        <w:pStyle w:val="EW"/>
      </w:pPr>
      <w:r w:rsidRPr="008F0F4C">
        <w:t>IC</w:t>
      </w:r>
      <w:r w:rsidRPr="008F0F4C">
        <w:tab/>
        <w:t>Integrated Circuit</w:t>
      </w:r>
    </w:p>
    <w:p w14:paraId="104CE773" w14:textId="77777777" w:rsidR="003F7353" w:rsidRPr="008F0F4C" w:rsidRDefault="003F7353" w:rsidP="003F7353">
      <w:pPr>
        <w:pStyle w:val="EW"/>
      </w:pPr>
      <w:r w:rsidRPr="008F0F4C">
        <w:tab/>
        <w:t>Interlock Code (CUG SS)</w:t>
      </w:r>
    </w:p>
    <w:p w14:paraId="7157D90D" w14:textId="77777777" w:rsidR="003F7353" w:rsidRPr="008F0F4C" w:rsidRDefault="003F7353" w:rsidP="003F7353">
      <w:pPr>
        <w:pStyle w:val="EW"/>
      </w:pPr>
      <w:r w:rsidRPr="008F0F4C">
        <w:t>IC(pref)</w:t>
      </w:r>
      <w:r w:rsidRPr="008F0F4C">
        <w:tab/>
        <w:t>Interlock Code of the preferential CUG</w:t>
      </w:r>
    </w:p>
    <w:p w14:paraId="522EC35B" w14:textId="77777777" w:rsidR="003F7353" w:rsidRPr="008F0F4C" w:rsidRDefault="003F7353" w:rsidP="003F7353">
      <w:pPr>
        <w:pStyle w:val="EW"/>
      </w:pPr>
      <w:r w:rsidRPr="008F0F4C">
        <w:t>ICB</w:t>
      </w:r>
      <w:r w:rsidRPr="008F0F4C">
        <w:tab/>
        <w:t>Incoming Calls Barred (within the CUG)</w:t>
      </w:r>
    </w:p>
    <w:p w14:paraId="670948CE" w14:textId="77777777" w:rsidR="003F7353" w:rsidRPr="008F0F4C" w:rsidRDefault="003F7353" w:rsidP="003F7353">
      <w:pPr>
        <w:pStyle w:val="EW"/>
      </w:pPr>
      <w:r w:rsidRPr="008F0F4C">
        <w:t>ICC</w:t>
      </w:r>
      <w:r w:rsidRPr="008F0F4C">
        <w:tab/>
        <w:t xml:space="preserve">Integrated Circuit Card </w:t>
      </w:r>
    </w:p>
    <w:p w14:paraId="6A3B035D" w14:textId="77777777" w:rsidR="003F7353" w:rsidRPr="008F0F4C" w:rsidRDefault="003F7353" w:rsidP="003F7353">
      <w:pPr>
        <w:pStyle w:val="EW"/>
      </w:pPr>
      <w:r w:rsidRPr="008F0F4C">
        <w:t>ICCID</w:t>
      </w:r>
      <w:r w:rsidRPr="008F0F4C">
        <w:tab/>
        <w:t>Integrated Circuit Card Identification</w:t>
      </w:r>
    </w:p>
    <w:p w14:paraId="74FD02A4" w14:textId="77777777" w:rsidR="003F7353" w:rsidRPr="008F0F4C" w:rsidRDefault="003F7353" w:rsidP="003F7353">
      <w:pPr>
        <w:pStyle w:val="EW"/>
      </w:pPr>
      <w:r w:rsidRPr="008F0F4C">
        <w:t>ICD</w:t>
      </w:r>
      <w:r w:rsidRPr="008F0F4C">
        <w:tab/>
        <w:t>Interface Control Document</w:t>
      </w:r>
    </w:p>
    <w:p w14:paraId="295B3116" w14:textId="77777777" w:rsidR="003F7353" w:rsidRPr="008F0F4C" w:rsidRDefault="003F7353" w:rsidP="003F7353">
      <w:pPr>
        <w:pStyle w:val="EW"/>
      </w:pPr>
      <w:r w:rsidRPr="008F0F4C">
        <w:t>ICGW</w:t>
      </w:r>
      <w:r w:rsidRPr="008F0F4C">
        <w:tab/>
        <w:t xml:space="preserve">Incoming Call Gateway </w:t>
      </w:r>
    </w:p>
    <w:p w14:paraId="2A76D4DD" w14:textId="77777777" w:rsidR="003F7353" w:rsidRPr="008F0F4C" w:rsidRDefault="003F7353" w:rsidP="003F7353">
      <w:pPr>
        <w:pStyle w:val="EW"/>
      </w:pPr>
      <w:r w:rsidRPr="008F0F4C">
        <w:t>ICI</w:t>
      </w:r>
      <w:r w:rsidR="00DF7677" w:rsidRPr="008F0F4C">
        <w:tab/>
      </w:r>
      <w:r w:rsidRPr="008F0F4C">
        <w:t>Incoming Call Information</w:t>
      </w:r>
    </w:p>
    <w:p w14:paraId="2BD0DAC8" w14:textId="77777777" w:rsidR="003F7353" w:rsidRPr="008F0F4C" w:rsidRDefault="003F7353" w:rsidP="003F7353">
      <w:pPr>
        <w:pStyle w:val="EW"/>
      </w:pPr>
      <w:r w:rsidRPr="008F0F4C">
        <w:t>ICIC</w:t>
      </w:r>
      <w:r w:rsidRPr="008F0F4C">
        <w:tab/>
        <w:t>Inter-Cell Interference Coordination</w:t>
      </w:r>
    </w:p>
    <w:p w14:paraId="066602DA" w14:textId="77777777" w:rsidR="003F7353" w:rsidRPr="008F0F4C" w:rsidRDefault="003F7353" w:rsidP="003F7353">
      <w:pPr>
        <w:pStyle w:val="EW"/>
      </w:pPr>
      <w:smartTag w:uri="urn:schemas-microsoft-com:office:smarttags" w:element="stockticker">
        <w:r w:rsidRPr="008F0F4C">
          <w:t>ICM</w:t>
        </w:r>
      </w:smartTag>
      <w:r w:rsidRPr="008F0F4C">
        <w:tab/>
        <w:t>In-Call Modification</w:t>
      </w:r>
    </w:p>
    <w:p w14:paraId="128810A8" w14:textId="77777777" w:rsidR="003F7353" w:rsidRPr="008F0F4C" w:rsidRDefault="003F7353" w:rsidP="003F7353">
      <w:pPr>
        <w:pStyle w:val="EW"/>
      </w:pPr>
      <w:r w:rsidRPr="008F0F4C">
        <w:t>ICMP</w:t>
      </w:r>
      <w:r w:rsidRPr="008F0F4C">
        <w:tab/>
        <w:t xml:space="preserve">Internet Control Message Protocol </w:t>
      </w:r>
    </w:p>
    <w:p w14:paraId="08F3BDFF" w14:textId="77777777" w:rsidR="003F7353" w:rsidRPr="008F0F4C" w:rsidRDefault="003F7353" w:rsidP="003F7353">
      <w:pPr>
        <w:pStyle w:val="EW"/>
      </w:pPr>
      <w:r w:rsidRPr="008F0F4C">
        <w:t>ICS</w:t>
      </w:r>
      <w:r w:rsidRPr="008F0F4C">
        <w:tab/>
        <w:t>In-Channel Selectivity</w:t>
      </w:r>
    </w:p>
    <w:p w14:paraId="09CCA5A0" w14:textId="77777777" w:rsidR="003F7353" w:rsidRPr="008F0F4C" w:rsidRDefault="003F7353" w:rsidP="003F7353">
      <w:pPr>
        <w:pStyle w:val="EW"/>
      </w:pPr>
      <w:r w:rsidRPr="008F0F4C">
        <w:t>ICT</w:t>
      </w:r>
      <w:r w:rsidRPr="008F0F4C">
        <w:tab/>
        <w:t>Incoming Call Timer</w:t>
      </w:r>
    </w:p>
    <w:p w14:paraId="0AFA9144" w14:textId="77777777" w:rsidR="003F7353" w:rsidRPr="008F0F4C" w:rsidRDefault="003F7353" w:rsidP="003F7353">
      <w:pPr>
        <w:pStyle w:val="EW"/>
      </w:pPr>
      <w:r w:rsidRPr="008F0F4C">
        <w:t>ID</w:t>
      </w:r>
      <w:r w:rsidRPr="008F0F4C">
        <w:tab/>
        <w:t>Identifier</w:t>
      </w:r>
    </w:p>
    <w:p w14:paraId="49A3A2A3" w14:textId="77777777" w:rsidR="003F7353" w:rsidRPr="008F0F4C" w:rsidRDefault="003F7353" w:rsidP="003F7353">
      <w:pPr>
        <w:pStyle w:val="EW"/>
      </w:pPr>
      <w:r w:rsidRPr="008F0F4C">
        <w:t>IDFT</w:t>
      </w:r>
      <w:r w:rsidRPr="008F0F4C">
        <w:tab/>
        <w:t>Inverse Discrete Fourier Transform</w:t>
      </w:r>
    </w:p>
    <w:p w14:paraId="25A32540" w14:textId="77777777" w:rsidR="003F7353" w:rsidRPr="008F0F4C" w:rsidRDefault="003F7353" w:rsidP="003F7353">
      <w:pPr>
        <w:pStyle w:val="EW"/>
        <w:rPr>
          <w:noProof/>
        </w:rPr>
      </w:pPr>
      <w:r w:rsidRPr="008F0F4C">
        <w:rPr>
          <w:noProof/>
        </w:rPr>
        <w:t>IDL</w:t>
      </w:r>
      <w:r w:rsidRPr="008F0F4C">
        <w:rPr>
          <w:noProof/>
        </w:rPr>
        <w:tab/>
        <w:t>Interface Definition Language</w:t>
      </w:r>
    </w:p>
    <w:p w14:paraId="7ED8E083" w14:textId="77777777" w:rsidR="003F7353" w:rsidRPr="008F0F4C" w:rsidRDefault="003F7353" w:rsidP="003F7353">
      <w:pPr>
        <w:pStyle w:val="EW"/>
      </w:pPr>
      <w:smartTag w:uri="urn:schemas-microsoft-com:office:smarttags" w:element="stockticker">
        <w:r w:rsidRPr="008F0F4C">
          <w:t>IDN</w:t>
        </w:r>
      </w:smartTag>
      <w:r w:rsidRPr="008F0F4C">
        <w:tab/>
        <w:t>Integrated Digital Network</w:t>
      </w:r>
    </w:p>
    <w:p w14:paraId="612A00BE" w14:textId="77777777" w:rsidR="003F7353" w:rsidRPr="008F0F4C" w:rsidRDefault="003F7353" w:rsidP="003F7353">
      <w:pPr>
        <w:pStyle w:val="EW"/>
      </w:pPr>
      <w:r w:rsidRPr="008F0F4C">
        <w:t>IDNNS</w:t>
      </w:r>
      <w:r w:rsidRPr="008F0F4C">
        <w:tab/>
        <w:t>Intra Domain NAS Node Selector</w:t>
      </w:r>
    </w:p>
    <w:p w14:paraId="236B5C4E" w14:textId="77777777" w:rsidR="003F7353" w:rsidRPr="008F0F4C" w:rsidRDefault="003F7353" w:rsidP="003F7353">
      <w:pPr>
        <w:pStyle w:val="EW"/>
      </w:pPr>
      <w:r w:rsidRPr="00941ABA">
        <w:rPr>
          <w:noProof/>
        </w:rPr>
        <w:t>IE</w:t>
      </w:r>
      <w:r w:rsidRPr="00941ABA">
        <w:rPr>
          <w:noProof/>
        </w:rPr>
        <w:tab/>
        <w:t>Information Element</w:t>
      </w:r>
    </w:p>
    <w:p w14:paraId="68C0E9A9" w14:textId="77777777" w:rsidR="003F7353" w:rsidRPr="008F0F4C" w:rsidRDefault="003F7353" w:rsidP="003F7353">
      <w:pPr>
        <w:pStyle w:val="EW"/>
        <w:rPr>
          <w:snapToGrid w:val="0"/>
        </w:rPr>
      </w:pPr>
      <w:r w:rsidRPr="008F0F4C">
        <w:rPr>
          <w:snapToGrid w:val="0"/>
        </w:rPr>
        <w:t>IEC</w:t>
      </w:r>
      <w:r w:rsidRPr="008F0F4C">
        <w:rPr>
          <w:snapToGrid w:val="0"/>
        </w:rPr>
        <w:tab/>
        <w:t xml:space="preserve">International Electrotechnical Commission </w:t>
      </w:r>
    </w:p>
    <w:p w14:paraId="4BD0E39E" w14:textId="77777777" w:rsidR="003F7353" w:rsidRPr="008F0F4C" w:rsidRDefault="003F7353" w:rsidP="003F7353">
      <w:pPr>
        <w:pStyle w:val="EW"/>
        <w:rPr>
          <w:snapToGrid w:val="0"/>
        </w:rPr>
      </w:pPr>
      <w:r w:rsidRPr="008F0F4C">
        <w:t>IED</w:t>
      </w:r>
      <w:r w:rsidRPr="008F0F4C">
        <w:tab/>
        <w:t>Information Element Data</w:t>
      </w:r>
    </w:p>
    <w:p w14:paraId="27B8FB78" w14:textId="77777777" w:rsidR="003E5F8E" w:rsidRPr="008F0F4C" w:rsidRDefault="003E5F8E" w:rsidP="003E5F8E">
      <w:pPr>
        <w:keepLines/>
        <w:spacing w:after="0"/>
        <w:ind w:left="1702" w:hanging="1418"/>
        <w:rPr>
          <w:snapToGrid w:val="0"/>
        </w:rPr>
      </w:pPr>
      <w:r w:rsidRPr="008F0F4C">
        <w:t>IEEE</w:t>
      </w:r>
      <w:r w:rsidRPr="008F0F4C">
        <w:tab/>
        <w:t>Institute of Electrical and Electronics Engineers</w:t>
      </w:r>
    </w:p>
    <w:p w14:paraId="7E93E09D" w14:textId="77777777" w:rsidR="003F7353" w:rsidRPr="008F0F4C" w:rsidRDefault="003F7353" w:rsidP="003F7353">
      <w:pPr>
        <w:pStyle w:val="EW"/>
      </w:pPr>
      <w:r w:rsidRPr="008F0F4C">
        <w:t>IEI</w:t>
      </w:r>
      <w:r w:rsidRPr="008F0F4C">
        <w:tab/>
        <w:t xml:space="preserve">Information Element Identifier </w:t>
      </w:r>
    </w:p>
    <w:p w14:paraId="0A1CE5D1" w14:textId="77777777" w:rsidR="003F7353" w:rsidRPr="00941ABA" w:rsidRDefault="003F7353" w:rsidP="003F7353">
      <w:pPr>
        <w:pStyle w:val="EW"/>
      </w:pPr>
      <w:r w:rsidRPr="008F0F4C">
        <w:t>IEIDL</w:t>
      </w:r>
      <w:r w:rsidRPr="008F0F4C">
        <w:tab/>
        <w:t>Information Element Identifier Data Length</w:t>
      </w:r>
    </w:p>
    <w:p w14:paraId="11A9434B" w14:textId="77777777" w:rsidR="003F7353" w:rsidRPr="00941ABA" w:rsidRDefault="003F7353" w:rsidP="003F7353">
      <w:pPr>
        <w:pStyle w:val="EW"/>
      </w:pPr>
      <w:r w:rsidRPr="00941ABA">
        <w:t>IETF</w:t>
      </w:r>
      <w:r w:rsidRPr="00941ABA">
        <w:tab/>
        <w:t>Internet Engineering Task Force</w:t>
      </w:r>
    </w:p>
    <w:p w14:paraId="258748D9" w14:textId="77777777" w:rsidR="003F7353" w:rsidRPr="008F0F4C" w:rsidRDefault="003F7353" w:rsidP="003F7353">
      <w:pPr>
        <w:pStyle w:val="EW"/>
      </w:pPr>
      <w:r w:rsidRPr="008F0F4C">
        <w:t>IF</w:t>
      </w:r>
      <w:r w:rsidRPr="008F0F4C">
        <w:tab/>
        <w:t xml:space="preserve">Infrastructure </w:t>
      </w:r>
    </w:p>
    <w:p w14:paraId="520273F0" w14:textId="77777777" w:rsidR="003F7353" w:rsidRPr="008F0F4C" w:rsidRDefault="003F7353" w:rsidP="003F7353">
      <w:pPr>
        <w:pStyle w:val="EW"/>
      </w:pPr>
      <w:r w:rsidRPr="008F0F4C">
        <w:t>IFD</w:t>
      </w:r>
      <w:r w:rsidRPr="008F0F4C">
        <w:tab/>
        <w:t>Interface Device</w:t>
      </w:r>
    </w:p>
    <w:p w14:paraId="4326A67D" w14:textId="77777777" w:rsidR="003F7353" w:rsidRPr="008F0F4C" w:rsidRDefault="003F7353" w:rsidP="003F7353">
      <w:pPr>
        <w:pStyle w:val="EW"/>
      </w:pPr>
      <w:r w:rsidRPr="008F0F4C">
        <w:t>IFOM</w:t>
      </w:r>
      <w:r w:rsidRPr="008F0F4C">
        <w:tab/>
        <w:t>IP FlOw Mobility</w:t>
      </w:r>
    </w:p>
    <w:p w14:paraId="3CCDDD41" w14:textId="77777777" w:rsidR="003F7353" w:rsidRPr="008F0F4C" w:rsidRDefault="003F7353" w:rsidP="003F7353">
      <w:pPr>
        <w:pStyle w:val="EW"/>
      </w:pPr>
      <w:smartTag w:uri="urn:schemas-microsoft-com:office:smarttags" w:element="stockticker">
        <w:r w:rsidRPr="008F0F4C">
          <w:t>IFS</w:t>
        </w:r>
      </w:smartTag>
      <w:r w:rsidRPr="008F0F4C">
        <w:tab/>
        <w:t>Information Field Sizes</w:t>
      </w:r>
    </w:p>
    <w:p w14:paraId="40ADEA45" w14:textId="77777777" w:rsidR="003F7353" w:rsidRPr="008F0F4C" w:rsidRDefault="003F7353" w:rsidP="003F7353">
      <w:pPr>
        <w:pStyle w:val="EW"/>
      </w:pPr>
      <w:r w:rsidRPr="008F0F4C">
        <w:t>IFSC</w:t>
      </w:r>
      <w:r w:rsidRPr="008F0F4C">
        <w:tab/>
        <w:t>Information Field Size for the UICC</w:t>
      </w:r>
    </w:p>
    <w:p w14:paraId="6B0122DE" w14:textId="77777777" w:rsidR="003F7353" w:rsidRPr="008F0F4C" w:rsidRDefault="003F7353" w:rsidP="003F7353">
      <w:pPr>
        <w:pStyle w:val="EW"/>
      </w:pPr>
      <w:r w:rsidRPr="008F0F4C">
        <w:t>IFSD</w:t>
      </w:r>
      <w:r w:rsidRPr="008F0F4C">
        <w:tab/>
        <w:t>Information Field Size for the Terminal</w:t>
      </w:r>
    </w:p>
    <w:p w14:paraId="25A39BA1" w14:textId="77777777" w:rsidR="003F7353" w:rsidRPr="008F0F4C" w:rsidRDefault="003F7353" w:rsidP="003F7353">
      <w:pPr>
        <w:pStyle w:val="EW"/>
      </w:pPr>
      <w:r w:rsidRPr="008F0F4C">
        <w:t>IHOSS</w:t>
      </w:r>
      <w:r w:rsidRPr="008F0F4C">
        <w:tab/>
        <w:t>Internet Hosted Octet Stream Service</w:t>
      </w:r>
    </w:p>
    <w:p w14:paraId="1096486E" w14:textId="77777777" w:rsidR="003F7353" w:rsidRPr="008F0F4C" w:rsidRDefault="003F7353" w:rsidP="003F7353">
      <w:pPr>
        <w:pStyle w:val="EW"/>
      </w:pPr>
      <w:r w:rsidRPr="008F0F4C">
        <w:t>IIOP</w:t>
      </w:r>
      <w:r w:rsidRPr="008F0F4C">
        <w:tab/>
        <w:t>Internet Inter-</w:t>
      </w:r>
      <w:smartTag w:uri="urn:schemas-microsoft-com:office:smarttags" w:element="stockticker">
        <w:r w:rsidRPr="008F0F4C">
          <w:t>ORB</w:t>
        </w:r>
      </w:smartTag>
      <w:r w:rsidRPr="008F0F4C">
        <w:t xml:space="preserve"> Protocol</w:t>
      </w:r>
    </w:p>
    <w:p w14:paraId="70656EBD" w14:textId="77777777" w:rsidR="003F7353" w:rsidRPr="00941ABA" w:rsidRDefault="003F7353" w:rsidP="003F7353">
      <w:pPr>
        <w:pStyle w:val="EW"/>
      </w:pPr>
      <w:r w:rsidRPr="00941ABA">
        <w:t>IK</w:t>
      </w:r>
      <w:r w:rsidRPr="00941ABA">
        <w:tab/>
        <w:t>Integrity key</w:t>
      </w:r>
    </w:p>
    <w:p w14:paraId="7E562D23" w14:textId="77777777" w:rsidR="003F7353" w:rsidRPr="008F0F4C" w:rsidRDefault="003F7353" w:rsidP="003F7353">
      <w:pPr>
        <w:pStyle w:val="EW"/>
      </w:pPr>
      <w:r w:rsidRPr="008F0F4C">
        <w:t>IM</w:t>
      </w:r>
      <w:r w:rsidRPr="008F0F4C">
        <w:tab/>
        <w:t>Intermodulation</w:t>
      </w:r>
    </w:p>
    <w:p w14:paraId="4B0E87E2" w14:textId="77777777" w:rsidR="003F7353" w:rsidRPr="008F0F4C" w:rsidRDefault="003F7353" w:rsidP="003F7353">
      <w:pPr>
        <w:pStyle w:val="EW"/>
      </w:pPr>
      <w:r w:rsidRPr="008F0F4C">
        <w:tab/>
        <w:t>IP Multimedia</w:t>
      </w:r>
    </w:p>
    <w:p w14:paraId="077FBFCC" w14:textId="77777777" w:rsidR="003F7353" w:rsidRPr="008F0F4C" w:rsidRDefault="003F7353" w:rsidP="003F7353">
      <w:pPr>
        <w:pStyle w:val="EW"/>
      </w:pPr>
      <w:smartTag w:uri="urn:schemas-microsoft-com:office:smarttags" w:element="stockticker">
        <w:r w:rsidRPr="008F0F4C">
          <w:t>IMA</w:t>
        </w:r>
      </w:smartTag>
      <w:r w:rsidRPr="008F0F4C">
        <w:tab/>
        <w:t>Inverse Multiplexing on ATM</w:t>
      </w:r>
    </w:p>
    <w:p w14:paraId="4AEDAEA7" w14:textId="77777777" w:rsidR="003F7353" w:rsidRPr="008F0F4C" w:rsidRDefault="003F7353" w:rsidP="003F7353">
      <w:pPr>
        <w:pStyle w:val="EW"/>
        <w:rPr>
          <w:noProof/>
        </w:rPr>
      </w:pPr>
      <w:smartTag w:uri="urn:schemas-microsoft-com:office:smarttags" w:element="stockticker">
        <w:r w:rsidRPr="008F0F4C">
          <w:rPr>
            <w:noProof/>
          </w:rPr>
          <w:t>IMC</w:t>
        </w:r>
      </w:smartTag>
      <w:r w:rsidRPr="008F0F4C">
        <w:rPr>
          <w:noProof/>
        </w:rPr>
        <w:tab/>
        <w:t>IMS Credentials</w:t>
      </w:r>
    </w:p>
    <w:p w14:paraId="1B5229B1" w14:textId="77777777" w:rsidR="003F7353" w:rsidRPr="008F0F4C" w:rsidRDefault="003F7353" w:rsidP="003F7353">
      <w:pPr>
        <w:pStyle w:val="EW"/>
        <w:rPr>
          <w:noProof/>
        </w:rPr>
      </w:pPr>
      <w:r w:rsidRPr="008F0F4C">
        <w:rPr>
          <w:noProof/>
        </w:rPr>
        <w:t>IMEI</w:t>
      </w:r>
      <w:r w:rsidRPr="008F0F4C">
        <w:rPr>
          <w:noProof/>
        </w:rPr>
        <w:tab/>
        <w:t>International Mobile Equipment Identity</w:t>
      </w:r>
    </w:p>
    <w:p w14:paraId="3A1629CB" w14:textId="77777777" w:rsidR="003F7353" w:rsidRPr="008F0F4C" w:rsidRDefault="003F7353" w:rsidP="003F7353">
      <w:pPr>
        <w:pStyle w:val="EW"/>
      </w:pPr>
      <w:r w:rsidRPr="008F0F4C">
        <w:t>IMGI</w:t>
      </w:r>
      <w:r w:rsidRPr="008F0F4C">
        <w:tab/>
        <w:t xml:space="preserve">International mobile group identity </w:t>
      </w:r>
    </w:p>
    <w:p w14:paraId="7F4E16F3" w14:textId="77777777" w:rsidR="003F7353" w:rsidRPr="008F0F4C" w:rsidRDefault="003F7353" w:rsidP="003F7353">
      <w:pPr>
        <w:pStyle w:val="EW"/>
        <w:keepNext/>
      </w:pPr>
      <w:r w:rsidRPr="008F0F4C">
        <w:t>IMPI</w:t>
      </w:r>
      <w:r w:rsidRPr="008F0F4C">
        <w:tab/>
        <w:t>IP Multimedia Private Identity</w:t>
      </w:r>
    </w:p>
    <w:p w14:paraId="71D3700B" w14:textId="77777777" w:rsidR="003F7353" w:rsidRPr="008F0F4C" w:rsidRDefault="003F7353" w:rsidP="003F7353">
      <w:pPr>
        <w:pStyle w:val="EW"/>
        <w:keepNext/>
      </w:pPr>
      <w:r w:rsidRPr="008F0F4C">
        <w:t>IMPU</w:t>
      </w:r>
      <w:r w:rsidRPr="008F0F4C">
        <w:tab/>
        <w:t>IP Multimedia PUblic identity</w:t>
      </w:r>
    </w:p>
    <w:p w14:paraId="577E5B4B" w14:textId="77777777" w:rsidR="003F7353" w:rsidRPr="008F0F4C" w:rsidRDefault="003F7353" w:rsidP="003F7353">
      <w:pPr>
        <w:pStyle w:val="EW"/>
      </w:pPr>
      <w:r w:rsidRPr="008F0F4C">
        <w:t>IMS</w:t>
      </w:r>
      <w:r w:rsidRPr="008F0F4C">
        <w:tab/>
        <w:t>IP Multimedia Subsystem</w:t>
      </w:r>
    </w:p>
    <w:p w14:paraId="25812B7B" w14:textId="77777777" w:rsidR="003F7353" w:rsidRPr="00C12DFE" w:rsidRDefault="003F7353" w:rsidP="003F7353">
      <w:pPr>
        <w:pStyle w:val="EW"/>
        <w:rPr>
          <w:lang w:val="fr-FR"/>
        </w:rPr>
      </w:pPr>
      <w:smartTag w:uri="urn:schemas-microsoft-com:office:smarttags" w:element="stockticker">
        <w:r w:rsidRPr="00C12DFE">
          <w:rPr>
            <w:lang w:val="fr-FR"/>
          </w:rPr>
          <w:t>IMSI</w:t>
        </w:r>
      </w:smartTag>
      <w:r w:rsidRPr="00C12DFE">
        <w:rPr>
          <w:lang w:val="fr-FR"/>
        </w:rPr>
        <w:tab/>
        <w:t>International Mobile Subscriber Identity</w:t>
      </w:r>
    </w:p>
    <w:p w14:paraId="676DE25A" w14:textId="77777777" w:rsidR="003F7353" w:rsidRPr="00C12DFE" w:rsidRDefault="003F7353" w:rsidP="003F7353">
      <w:pPr>
        <w:pStyle w:val="EW"/>
        <w:rPr>
          <w:snapToGrid w:val="0"/>
          <w:lang w:val="fr-FR"/>
        </w:rPr>
      </w:pPr>
      <w:r w:rsidRPr="00C12DFE">
        <w:rPr>
          <w:snapToGrid w:val="0"/>
          <w:lang w:val="fr-FR"/>
        </w:rPr>
        <w:t>IMT-2000</w:t>
      </w:r>
      <w:r w:rsidR="00DF7677" w:rsidRPr="00C12DFE">
        <w:rPr>
          <w:snapToGrid w:val="0"/>
          <w:lang w:val="fr-FR"/>
        </w:rPr>
        <w:tab/>
      </w:r>
      <w:r w:rsidRPr="00C12DFE">
        <w:rPr>
          <w:snapToGrid w:val="0"/>
          <w:lang w:val="fr-FR"/>
        </w:rPr>
        <w:t>International Mobile Telecommunications 2000</w:t>
      </w:r>
    </w:p>
    <w:p w14:paraId="7D917A46" w14:textId="77777777" w:rsidR="003F7353" w:rsidRPr="008F0F4C" w:rsidRDefault="003F7353" w:rsidP="003F7353">
      <w:pPr>
        <w:pStyle w:val="EW"/>
        <w:rPr>
          <w:snapToGrid w:val="0"/>
        </w:rPr>
      </w:pPr>
      <w:r w:rsidRPr="008F0F4C">
        <w:rPr>
          <w:snapToGrid w:val="0"/>
        </w:rPr>
        <w:t>IMUN</w:t>
      </w:r>
      <w:r w:rsidRPr="008F0F4C">
        <w:rPr>
          <w:snapToGrid w:val="0"/>
        </w:rPr>
        <w:tab/>
        <w:t>International Mobile User Number</w:t>
      </w:r>
    </w:p>
    <w:p w14:paraId="510CB8A1" w14:textId="77777777" w:rsidR="003F7353" w:rsidRPr="008F0F4C" w:rsidRDefault="003F7353" w:rsidP="003F7353">
      <w:pPr>
        <w:pStyle w:val="EW"/>
      </w:pPr>
      <w:r w:rsidRPr="008F0F4C">
        <w:t>IN</w:t>
      </w:r>
      <w:r w:rsidRPr="008F0F4C">
        <w:tab/>
        <w:t>Intelligent Network</w:t>
      </w:r>
    </w:p>
    <w:p w14:paraId="7013D339" w14:textId="77777777" w:rsidR="003F7353" w:rsidRPr="008F0F4C" w:rsidRDefault="003F7353" w:rsidP="003F7353">
      <w:pPr>
        <w:pStyle w:val="EW"/>
      </w:pPr>
      <w:r w:rsidRPr="008F0F4C">
        <w:tab/>
        <w:t>Interrogating Node</w:t>
      </w:r>
    </w:p>
    <w:p w14:paraId="439B30A3" w14:textId="77777777" w:rsidR="003F7353" w:rsidRPr="008F0F4C" w:rsidRDefault="003F7353" w:rsidP="003F7353">
      <w:pPr>
        <w:pStyle w:val="EW"/>
      </w:pPr>
      <w:smartTag w:uri="urn:schemas-microsoft-com:office:smarttags" w:element="stockticker">
        <w:r w:rsidRPr="008F0F4C">
          <w:t>INAP</w:t>
        </w:r>
      </w:smartTag>
      <w:r w:rsidRPr="008F0F4C">
        <w:tab/>
        <w:t>Intelligent Network Application Part</w:t>
      </w:r>
    </w:p>
    <w:p w14:paraId="33A5ABAA" w14:textId="77777777" w:rsidR="003F7353" w:rsidRPr="008F0F4C" w:rsidRDefault="003F7353" w:rsidP="003F7353">
      <w:pPr>
        <w:pStyle w:val="EW"/>
      </w:pPr>
      <w:r w:rsidRPr="008F0F4C">
        <w:t>INF</w:t>
      </w:r>
      <w:r w:rsidRPr="008F0F4C">
        <w:tab/>
        <w:t>INFormation field</w:t>
      </w:r>
    </w:p>
    <w:p w14:paraId="75B7796A" w14:textId="77777777" w:rsidR="003E5F8E" w:rsidRPr="008F0F4C" w:rsidRDefault="003E5F8E" w:rsidP="003E5F8E">
      <w:pPr>
        <w:keepLines/>
        <w:spacing w:after="0"/>
        <w:ind w:left="1702" w:hanging="1418"/>
      </w:pPr>
      <w:r w:rsidRPr="008F0F4C">
        <w:t>IoT</w:t>
      </w:r>
      <w:r w:rsidRPr="008F0F4C">
        <w:tab/>
        <w:t>Internet of Things</w:t>
      </w:r>
    </w:p>
    <w:p w14:paraId="1AB9BD7D" w14:textId="77777777" w:rsidR="003F7353" w:rsidRPr="008F0F4C" w:rsidRDefault="003F7353" w:rsidP="003F7353">
      <w:pPr>
        <w:pStyle w:val="EW"/>
      </w:pPr>
      <w:r w:rsidRPr="008F0F4C">
        <w:t>IP</w:t>
      </w:r>
      <w:r w:rsidRPr="008F0F4C">
        <w:tab/>
        <w:t>Internet Protocol</w:t>
      </w:r>
    </w:p>
    <w:p w14:paraId="62A72020" w14:textId="77777777" w:rsidR="003F7353" w:rsidRPr="00941ABA" w:rsidRDefault="003F7353" w:rsidP="003F7353">
      <w:pPr>
        <w:pStyle w:val="EW"/>
      </w:pPr>
      <w:r w:rsidRPr="00941ABA">
        <w:t>IP-CAN</w:t>
      </w:r>
      <w:r w:rsidRPr="00941ABA">
        <w:tab/>
        <w:t>IP-Connectivity Access Network</w:t>
      </w:r>
    </w:p>
    <w:p w14:paraId="408862E9" w14:textId="77777777" w:rsidR="003F7353" w:rsidRPr="008F0F4C" w:rsidRDefault="003F7353" w:rsidP="003F7353">
      <w:pPr>
        <w:pStyle w:val="EW"/>
      </w:pPr>
      <w:r w:rsidRPr="008F0F4C">
        <w:t>IP-M</w:t>
      </w:r>
      <w:r w:rsidRPr="008F0F4C">
        <w:tab/>
        <w:t>IP Multicast</w:t>
      </w:r>
    </w:p>
    <w:p w14:paraId="4B476514" w14:textId="77777777" w:rsidR="003F7353" w:rsidRPr="008F0F4C" w:rsidRDefault="003F7353" w:rsidP="003F7353">
      <w:pPr>
        <w:pStyle w:val="EW"/>
      </w:pPr>
      <w:r w:rsidRPr="008F0F4C">
        <w:t>IPv4</w:t>
      </w:r>
      <w:r w:rsidRPr="008F0F4C">
        <w:tab/>
        <w:t>Internet Protocol Version 4</w:t>
      </w:r>
    </w:p>
    <w:p w14:paraId="0CFD8157" w14:textId="77777777" w:rsidR="003F7353" w:rsidRPr="008F0F4C" w:rsidRDefault="003F7353" w:rsidP="003F7353">
      <w:pPr>
        <w:pStyle w:val="EW"/>
      </w:pPr>
      <w:r w:rsidRPr="008F0F4C">
        <w:t>IPv6</w:t>
      </w:r>
      <w:r w:rsidRPr="008F0F4C">
        <w:tab/>
        <w:t>Internet Protocol Version 6</w:t>
      </w:r>
    </w:p>
    <w:p w14:paraId="7457AE9C" w14:textId="77777777" w:rsidR="003F7353" w:rsidRPr="008F0F4C" w:rsidRDefault="003F7353" w:rsidP="003F7353">
      <w:pPr>
        <w:pStyle w:val="EW"/>
      </w:pPr>
      <w:r w:rsidRPr="008F0F4C">
        <w:t>IR</w:t>
      </w:r>
      <w:r w:rsidRPr="008F0F4C">
        <w:tab/>
        <w:t>Infrared</w:t>
      </w:r>
    </w:p>
    <w:p w14:paraId="62D285DD" w14:textId="77777777" w:rsidR="003F7353" w:rsidRPr="008F0F4C" w:rsidRDefault="003F7353" w:rsidP="003F7353">
      <w:pPr>
        <w:pStyle w:val="EW"/>
      </w:pPr>
      <w:r w:rsidRPr="008F0F4C">
        <w:t>IRP</w:t>
      </w:r>
      <w:r w:rsidRPr="008F0F4C">
        <w:tab/>
        <w:t>Integration Reference Point</w:t>
      </w:r>
    </w:p>
    <w:p w14:paraId="41665E67" w14:textId="77777777" w:rsidR="003F7353" w:rsidRPr="008F0F4C" w:rsidRDefault="003F7353" w:rsidP="003F7353">
      <w:pPr>
        <w:pStyle w:val="EW"/>
      </w:pPr>
      <w:r w:rsidRPr="008F0F4C">
        <w:t>IS</w:t>
      </w:r>
      <w:r w:rsidRPr="008F0F4C">
        <w:tab/>
        <w:t>Interface Specification</w:t>
      </w:r>
    </w:p>
    <w:p w14:paraId="0F407D92" w14:textId="77777777" w:rsidR="003F7353" w:rsidRPr="008F0F4C" w:rsidRDefault="003F7353" w:rsidP="003F7353">
      <w:pPr>
        <w:pStyle w:val="EW"/>
      </w:pPr>
      <w:r w:rsidRPr="008F0F4C">
        <w:t>ISC</w:t>
      </w:r>
      <w:r w:rsidRPr="008F0F4C">
        <w:tab/>
        <w:t>International Switching Centre</w:t>
      </w:r>
    </w:p>
    <w:p w14:paraId="381E0FF3" w14:textId="77777777" w:rsidR="003F7353" w:rsidRPr="008F0F4C" w:rsidRDefault="003F7353" w:rsidP="003F7353">
      <w:pPr>
        <w:pStyle w:val="EW"/>
      </w:pPr>
      <w:r w:rsidRPr="008F0F4C">
        <w:t>ISCP</w:t>
      </w:r>
      <w:r w:rsidRPr="008F0F4C">
        <w:tab/>
        <w:t>Interference Signal Code Power</w:t>
      </w:r>
    </w:p>
    <w:p w14:paraId="7456A2CF" w14:textId="77777777" w:rsidR="003F7353" w:rsidRPr="008F0F4C" w:rsidRDefault="003F7353" w:rsidP="003F7353">
      <w:pPr>
        <w:pStyle w:val="EW"/>
        <w:rPr>
          <w:snapToGrid w:val="0"/>
        </w:rPr>
      </w:pPr>
      <w:r w:rsidRPr="008F0F4C">
        <w:rPr>
          <w:snapToGrid w:val="0"/>
        </w:rPr>
        <w:t>ISDN</w:t>
      </w:r>
      <w:r w:rsidRPr="008F0F4C">
        <w:rPr>
          <w:snapToGrid w:val="0"/>
        </w:rPr>
        <w:tab/>
        <w:t xml:space="preserve">Integrated Services Digital Network </w:t>
      </w:r>
    </w:p>
    <w:p w14:paraId="3AB0CE9E" w14:textId="77777777" w:rsidR="003F7353" w:rsidRPr="008F0F4C" w:rsidRDefault="003F7353" w:rsidP="003F7353">
      <w:pPr>
        <w:pStyle w:val="EW"/>
        <w:rPr>
          <w:snapToGrid w:val="0"/>
        </w:rPr>
      </w:pPr>
      <w:r w:rsidRPr="008F0F4C">
        <w:t>ISIM</w:t>
      </w:r>
      <w:r w:rsidRPr="008F0F4C">
        <w:tab/>
        <w:t>IM Services Identity Module</w:t>
      </w:r>
    </w:p>
    <w:p w14:paraId="2BF36123" w14:textId="77777777" w:rsidR="003F7353" w:rsidRPr="008F0F4C" w:rsidRDefault="003F7353" w:rsidP="003F7353">
      <w:pPr>
        <w:pStyle w:val="EW"/>
        <w:rPr>
          <w:snapToGrid w:val="0"/>
        </w:rPr>
      </w:pPr>
      <w:smartTag w:uri="urn:schemas-microsoft-com:office:smarttags" w:element="stockticker">
        <w:r w:rsidRPr="008F0F4C">
          <w:rPr>
            <w:snapToGrid w:val="0"/>
          </w:rPr>
          <w:t>ISO</w:t>
        </w:r>
      </w:smartTag>
      <w:r w:rsidRPr="008F0F4C">
        <w:rPr>
          <w:snapToGrid w:val="0"/>
        </w:rPr>
        <w:tab/>
        <w:t>International Organisation for Standardisation</w:t>
      </w:r>
    </w:p>
    <w:p w14:paraId="32E2381C" w14:textId="77777777" w:rsidR="003F7353" w:rsidRPr="008F0F4C" w:rsidRDefault="003F7353" w:rsidP="003F7353">
      <w:pPr>
        <w:pStyle w:val="EW"/>
      </w:pPr>
      <w:r w:rsidRPr="008F0F4C">
        <w:t>ISP</w:t>
      </w:r>
      <w:r w:rsidRPr="008F0F4C">
        <w:tab/>
        <w:t>Internet Service Provider</w:t>
      </w:r>
    </w:p>
    <w:p w14:paraId="2B8F4D16" w14:textId="77777777" w:rsidR="003F7353" w:rsidRPr="008F0F4C" w:rsidRDefault="003F7353" w:rsidP="003F7353">
      <w:pPr>
        <w:pStyle w:val="EW"/>
      </w:pPr>
      <w:r w:rsidRPr="008F0F4C">
        <w:t>ISUP</w:t>
      </w:r>
      <w:r w:rsidRPr="008F0F4C">
        <w:tab/>
        <w:t>ISDN User Part</w:t>
      </w:r>
    </w:p>
    <w:p w14:paraId="338D0056" w14:textId="77777777" w:rsidR="003E5F8E" w:rsidRPr="008F0F4C" w:rsidRDefault="003E5F8E" w:rsidP="003E5F8E">
      <w:pPr>
        <w:keepLines/>
        <w:spacing w:after="0"/>
        <w:ind w:left="1702" w:hanging="1418"/>
      </w:pPr>
      <w:r w:rsidRPr="008F0F4C">
        <w:t>IT</w:t>
      </w:r>
      <w:r w:rsidRPr="008F0F4C">
        <w:tab/>
        <w:t>Information Technology</w:t>
      </w:r>
    </w:p>
    <w:p w14:paraId="4352B7B0" w14:textId="77777777" w:rsidR="003F7353" w:rsidRPr="008F0F4C" w:rsidRDefault="003F7353" w:rsidP="003F7353">
      <w:pPr>
        <w:pStyle w:val="EW"/>
      </w:pPr>
      <w:r w:rsidRPr="008F0F4C">
        <w:t>ITC</w:t>
      </w:r>
      <w:r w:rsidRPr="008F0F4C">
        <w:tab/>
        <w:t>Information Transfer Capability</w:t>
      </w:r>
    </w:p>
    <w:p w14:paraId="575DA99C" w14:textId="77777777" w:rsidR="003F7353" w:rsidRPr="008F0F4C" w:rsidRDefault="003F7353" w:rsidP="003F7353">
      <w:pPr>
        <w:pStyle w:val="EW"/>
      </w:pPr>
      <w:smartTag w:uri="urn:schemas-microsoft-com:office:smarttags" w:element="stockticker">
        <w:r w:rsidRPr="008F0F4C">
          <w:t>ITU</w:t>
        </w:r>
      </w:smartTag>
      <w:r w:rsidRPr="008F0F4C">
        <w:tab/>
        <w:t>International Telecommunication Union</w:t>
      </w:r>
    </w:p>
    <w:p w14:paraId="3F40BB3C" w14:textId="77777777" w:rsidR="003F7353" w:rsidRPr="008F0F4C" w:rsidRDefault="003F7353" w:rsidP="003F7353">
      <w:pPr>
        <w:pStyle w:val="EW"/>
      </w:pPr>
      <w:smartTag w:uri="urn:schemas-microsoft-com:office:smarttags" w:element="stockticker">
        <w:r w:rsidRPr="008F0F4C">
          <w:t>ITU</w:t>
        </w:r>
      </w:smartTag>
      <w:r w:rsidRPr="008F0F4C">
        <w:t>-R</w:t>
      </w:r>
      <w:r w:rsidRPr="008F0F4C">
        <w:tab/>
        <w:t xml:space="preserve">Radiocommunication Sector of the </w:t>
      </w:r>
      <w:smartTag w:uri="urn:schemas-microsoft-com:office:smarttags" w:element="stockticker">
        <w:r w:rsidRPr="008F0F4C">
          <w:t>ITU</w:t>
        </w:r>
      </w:smartTag>
    </w:p>
    <w:p w14:paraId="315BC66A" w14:textId="77777777" w:rsidR="003F7353" w:rsidRPr="008F0F4C" w:rsidRDefault="003F7353" w:rsidP="003F7353">
      <w:pPr>
        <w:pStyle w:val="EW"/>
      </w:pPr>
      <w:r w:rsidRPr="008F0F4C">
        <w:t>IUI</w:t>
      </w:r>
      <w:r w:rsidRPr="008F0F4C">
        <w:tab/>
        <w:t xml:space="preserve">International USIM Identifier </w:t>
      </w:r>
    </w:p>
    <w:p w14:paraId="28D78D47" w14:textId="77777777" w:rsidR="003F7353" w:rsidRPr="008F0F4C" w:rsidRDefault="003F7353" w:rsidP="003F7353">
      <w:pPr>
        <w:pStyle w:val="EW"/>
      </w:pPr>
      <w:r w:rsidRPr="008F0F4C">
        <w:t>IUT</w:t>
      </w:r>
      <w:r w:rsidRPr="008F0F4C">
        <w:tab/>
        <w:t>Implementation Under Test</w:t>
      </w:r>
    </w:p>
    <w:p w14:paraId="70539C2E" w14:textId="77777777" w:rsidR="003F7353" w:rsidRPr="00941ABA" w:rsidRDefault="003F7353" w:rsidP="003F7353">
      <w:pPr>
        <w:pStyle w:val="EW"/>
      </w:pPr>
      <w:r w:rsidRPr="00941ABA">
        <w:t>IWF</w:t>
      </w:r>
      <w:r w:rsidRPr="00941ABA">
        <w:tab/>
        <w:t xml:space="preserve">InterWorking Function </w:t>
      </w:r>
    </w:p>
    <w:p w14:paraId="529B842D" w14:textId="77777777" w:rsidR="003F7353" w:rsidRPr="008F0F4C" w:rsidRDefault="003F7353" w:rsidP="003F7353">
      <w:pPr>
        <w:pStyle w:val="EW"/>
      </w:pPr>
      <w:r w:rsidRPr="008F0F4C">
        <w:t>I-WLAN</w:t>
      </w:r>
      <w:r w:rsidRPr="008F0F4C">
        <w:tab/>
        <w:t>Interworking WLAN</w:t>
      </w:r>
    </w:p>
    <w:p w14:paraId="332A88BE" w14:textId="77777777" w:rsidR="003F7353" w:rsidRPr="008F0F4C" w:rsidRDefault="003F7353" w:rsidP="003F7353">
      <w:pPr>
        <w:pStyle w:val="EW"/>
      </w:pPr>
      <w:r w:rsidRPr="008F0F4C">
        <w:t>IWMSC</w:t>
      </w:r>
      <w:r w:rsidRPr="008F0F4C">
        <w:tab/>
        <w:t xml:space="preserve">InterWorking </w:t>
      </w:r>
      <w:smartTag w:uri="urn:schemas-microsoft-com:office:smarttags" w:element="stockticker">
        <w:r w:rsidRPr="008F0F4C">
          <w:t>MSC</w:t>
        </w:r>
      </w:smartTag>
    </w:p>
    <w:p w14:paraId="01CCA510" w14:textId="77777777" w:rsidR="003F7353" w:rsidRPr="008F0F4C" w:rsidRDefault="003F7353" w:rsidP="003F7353">
      <w:pPr>
        <w:pStyle w:val="EW"/>
      </w:pPr>
      <w:r w:rsidRPr="008F0F4C">
        <w:t>IWU</w:t>
      </w:r>
      <w:r w:rsidRPr="008F0F4C">
        <w:tab/>
        <w:t>Inter Working Unit</w:t>
      </w:r>
    </w:p>
    <w:p w14:paraId="22E50798" w14:textId="77777777" w:rsidR="003F7353" w:rsidRPr="008F0F4C" w:rsidRDefault="003F7353" w:rsidP="003F7353">
      <w:pPr>
        <w:pStyle w:val="Heading2"/>
        <w:tabs>
          <w:tab w:val="left" w:pos="1701"/>
        </w:tabs>
      </w:pPr>
      <w:bookmarkStart w:id="91" w:name="_Toc11152853"/>
      <w:bookmarkStart w:id="92" w:name="_Toc90991653"/>
      <w:r w:rsidRPr="008F0F4C">
        <w:t>J</w:t>
      </w:r>
      <w:bookmarkEnd w:id="91"/>
      <w:bookmarkEnd w:id="92"/>
    </w:p>
    <w:p w14:paraId="47610F36" w14:textId="77777777" w:rsidR="003F7353" w:rsidRPr="008F0F4C" w:rsidRDefault="003F7353" w:rsidP="003F7353">
      <w:pPr>
        <w:pStyle w:val="EW"/>
      </w:pPr>
      <w:r w:rsidRPr="008F0F4C">
        <w:t>JAR file</w:t>
      </w:r>
      <w:r w:rsidRPr="008F0F4C">
        <w:tab/>
        <w:t>Java Archive File</w:t>
      </w:r>
    </w:p>
    <w:p w14:paraId="719175E9" w14:textId="77777777" w:rsidR="003F7353" w:rsidRPr="008F0F4C" w:rsidRDefault="003F7353" w:rsidP="003F7353">
      <w:pPr>
        <w:pStyle w:val="EW"/>
      </w:pPr>
      <w:r w:rsidRPr="008F0F4C">
        <w:t>JCRE</w:t>
      </w:r>
      <w:r w:rsidRPr="008F0F4C">
        <w:tab/>
        <w:t>Java Card™ Run Time Environment</w:t>
      </w:r>
    </w:p>
    <w:p w14:paraId="7465700A" w14:textId="77777777" w:rsidR="003F7353" w:rsidRPr="008F0F4C" w:rsidRDefault="003F7353" w:rsidP="003F7353">
      <w:pPr>
        <w:pStyle w:val="EW"/>
      </w:pPr>
      <w:r w:rsidRPr="008F0F4C">
        <w:t>JD</w:t>
      </w:r>
      <w:r w:rsidRPr="008F0F4C">
        <w:tab/>
        <w:t>Joint Detection</w:t>
      </w:r>
    </w:p>
    <w:p w14:paraId="72882E55" w14:textId="77777777" w:rsidR="003F7353" w:rsidRPr="008F0F4C" w:rsidRDefault="003F7353" w:rsidP="003F7353">
      <w:pPr>
        <w:pStyle w:val="EW"/>
      </w:pPr>
      <w:r w:rsidRPr="008F0F4C">
        <w:t>JNDI</w:t>
      </w:r>
      <w:r w:rsidRPr="008F0F4C">
        <w:tab/>
        <w:t>Java Naming Directory Interface</w:t>
      </w:r>
    </w:p>
    <w:p w14:paraId="6D667913" w14:textId="77777777" w:rsidR="003F7353" w:rsidRPr="008F0F4C" w:rsidRDefault="003F7353" w:rsidP="003F7353">
      <w:pPr>
        <w:pStyle w:val="EW"/>
      </w:pPr>
      <w:r w:rsidRPr="008F0F4C">
        <w:t>JP</w:t>
      </w:r>
      <w:r w:rsidRPr="008F0F4C">
        <w:tab/>
        <w:t>Joint Predistortion</w:t>
      </w:r>
    </w:p>
    <w:p w14:paraId="0F3FB408" w14:textId="77777777" w:rsidR="003F7353" w:rsidRPr="008F0F4C" w:rsidRDefault="003F7353" w:rsidP="003F7353">
      <w:pPr>
        <w:pStyle w:val="EW"/>
      </w:pPr>
      <w:r w:rsidRPr="008F0F4C">
        <w:t>JPEG</w:t>
      </w:r>
      <w:r w:rsidRPr="008F0F4C">
        <w:tab/>
        <w:t>Joint Photographic Experts Group</w:t>
      </w:r>
    </w:p>
    <w:p w14:paraId="19EA6090" w14:textId="77777777" w:rsidR="003F7353" w:rsidRPr="008F0F4C" w:rsidRDefault="003F7353" w:rsidP="003F7353">
      <w:pPr>
        <w:pStyle w:val="EW"/>
      </w:pPr>
      <w:r w:rsidRPr="008F0F4C">
        <w:t>JTAPI</w:t>
      </w:r>
      <w:r w:rsidRPr="008F0F4C">
        <w:tab/>
        <w:t>Java Telephony Application Programming Interface</w:t>
      </w:r>
    </w:p>
    <w:p w14:paraId="4F873CFE" w14:textId="77777777" w:rsidR="003F7353" w:rsidRPr="008F0F4C" w:rsidRDefault="003F7353" w:rsidP="003F7353">
      <w:pPr>
        <w:pStyle w:val="EW"/>
      </w:pPr>
      <w:r w:rsidRPr="008F0F4C">
        <w:t>JVM</w:t>
      </w:r>
      <w:r w:rsidRPr="008F0F4C">
        <w:tab/>
        <w:t>Java™ Virtual Machine</w:t>
      </w:r>
    </w:p>
    <w:p w14:paraId="123BBD75" w14:textId="77777777" w:rsidR="003F7353" w:rsidRPr="008F0F4C" w:rsidRDefault="003F7353" w:rsidP="003F7353">
      <w:pPr>
        <w:pStyle w:val="Heading2"/>
        <w:tabs>
          <w:tab w:val="left" w:pos="1701"/>
        </w:tabs>
      </w:pPr>
      <w:bookmarkStart w:id="93" w:name="_Toc11152854"/>
      <w:bookmarkStart w:id="94" w:name="_Toc90991654"/>
      <w:r w:rsidRPr="008F0F4C">
        <w:t>K</w:t>
      </w:r>
      <w:bookmarkEnd w:id="93"/>
      <w:bookmarkEnd w:id="94"/>
    </w:p>
    <w:p w14:paraId="18DFFB89" w14:textId="77777777" w:rsidR="003F7353" w:rsidRPr="008F0F4C" w:rsidRDefault="003F7353" w:rsidP="003F7353">
      <w:pPr>
        <w:pStyle w:val="EW"/>
      </w:pPr>
      <w:r w:rsidRPr="008F0F4C">
        <w:t>k</w:t>
      </w:r>
      <w:r w:rsidRPr="008F0F4C">
        <w:tab/>
        <w:t>Windows size</w:t>
      </w:r>
    </w:p>
    <w:p w14:paraId="63C17BED" w14:textId="77777777" w:rsidR="003F7353" w:rsidRPr="008F0F4C" w:rsidRDefault="003F7353" w:rsidP="003F7353">
      <w:pPr>
        <w:pStyle w:val="EW"/>
      </w:pPr>
      <w:r w:rsidRPr="008F0F4C">
        <w:t>K</w:t>
      </w:r>
      <w:r w:rsidRPr="008F0F4C">
        <w:tab/>
        <w:t>Constraint length of the convolutional code</w:t>
      </w:r>
    </w:p>
    <w:p w14:paraId="10BC260A" w14:textId="77777777" w:rsidR="003F7353" w:rsidRPr="008F0F4C" w:rsidRDefault="003F7353" w:rsidP="003F7353">
      <w:pPr>
        <w:pStyle w:val="EW"/>
      </w:pPr>
      <w:r w:rsidRPr="008F0F4C">
        <w:tab/>
        <w:t>USIM Individual key</w:t>
      </w:r>
    </w:p>
    <w:p w14:paraId="1D0C198A" w14:textId="77777777" w:rsidR="003F7353" w:rsidRPr="008F0F4C" w:rsidRDefault="003F7353" w:rsidP="003F7353">
      <w:pPr>
        <w:pStyle w:val="EW"/>
      </w:pPr>
      <w:r w:rsidRPr="008F0F4C">
        <w:t>kbps</w:t>
      </w:r>
      <w:r w:rsidRPr="008F0F4C">
        <w:tab/>
        <w:t>kilo-bits per second</w:t>
      </w:r>
    </w:p>
    <w:p w14:paraId="743C76AE" w14:textId="77777777" w:rsidR="003F7353" w:rsidRPr="008F0F4C" w:rsidRDefault="003F7353" w:rsidP="003F7353">
      <w:pPr>
        <w:pStyle w:val="EW"/>
      </w:pPr>
      <w:r w:rsidRPr="008F0F4C">
        <w:t>Kc</w:t>
      </w:r>
      <w:r w:rsidRPr="008F0F4C">
        <w:tab/>
        <w:t>Ciphering key</w:t>
      </w:r>
    </w:p>
    <w:p w14:paraId="4EA1F037" w14:textId="77777777" w:rsidR="003F7353" w:rsidRPr="008F0F4C" w:rsidRDefault="003F7353" w:rsidP="003F7353">
      <w:pPr>
        <w:pStyle w:val="EW"/>
      </w:pPr>
      <w:r w:rsidRPr="008F0F4C">
        <w:t>Ki</w:t>
      </w:r>
      <w:r w:rsidRPr="008F0F4C">
        <w:tab/>
        <w:t>Individual subscriber authentication key</w:t>
      </w:r>
    </w:p>
    <w:p w14:paraId="35894353" w14:textId="77777777" w:rsidR="003E5F8E" w:rsidRPr="008F0F4C" w:rsidRDefault="003E5F8E" w:rsidP="003E5F8E">
      <w:pPr>
        <w:keepLines/>
        <w:spacing w:after="0"/>
        <w:ind w:left="1702" w:hanging="1418"/>
      </w:pPr>
      <w:r w:rsidRPr="008F0F4C">
        <w:t>KPI</w:t>
      </w:r>
      <w:r w:rsidRPr="008F0F4C">
        <w:tab/>
        <w:t>Key Performance Indicator</w:t>
      </w:r>
    </w:p>
    <w:p w14:paraId="6DE89CB8" w14:textId="77777777" w:rsidR="003F7353" w:rsidRPr="008F0F4C" w:rsidRDefault="003F7353" w:rsidP="003F7353">
      <w:pPr>
        <w:pStyle w:val="EW"/>
      </w:pPr>
      <w:r w:rsidRPr="008F0F4C">
        <w:t>KSI</w:t>
      </w:r>
      <w:r w:rsidRPr="008F0F4C">
        <w:tab/>
        <w:t>Key Set Identifier</w:t>
      </w:r>
    </w:p>
    <w:p w14:paraId="0FD12952" w14:textId="77777777" w:rsidR="003F7353" w:rsidRPr="008F0F4C" w:rsidRDefault="003F7353" w:rsidP="003F7353">
      <w:pPr>
        <w:pStyle w:val="EW"/>
      </w:pPr>
      <w:r w:rsidRPr="008F0F4C">
        <w:t>ksps</w:t>
      </w:r>
      <w:r w:rsidRPr="008F0F4C">
        <w:tab/>
        <w:t>kilo-symbols per second</w:t>
      </w:r>
    </w:p>
    <w:p w14:paraId="662AE69C" w14:textId="77777777" w:rsidR="003F7353" w:rsidRPr="008F0F4C" w:rsidRDefault="003F7353" w:rsidP="003F7353">
      <w:pPr>
        <w:pStyle w:val="Heading2"/>
        <w:tabs>
          <w:tab w:val="left" w:pos="1701"/>
        </w:tabs>
      </w:pPr>
      <w:bookmarkStart w:id="95" w:name="_Toc11152855"/>
      <w:bookmarkStart w:id="96" w:name="_Toc90991655"/>
      <w:r w:rsidRPr="008F0F4C">
        <w:t>L</w:t>
      </w:r>
      <w:bookmarkEnd w:id="95"/>
      <w:bookmarkEnd w:id="96"/>
    </w:p>
    <w:p w14:paraId="16DDD4E0" w14:textId="77777777" w:rsidR="003F7353" w:rsidRPr="008F0F4C" w:rsidRDefault="003F7353" w:rsidP="003F7353">
      <w:pPr>
        <w:pStyle w:val="EW"/>
      </w:pPr>
      <w:r w:rsidRPr="008F0F4C">
        <w:t>L1</w:t>
      </w:r>
      <w:r w:rsidRPr="008F0F4C">
        <w:tab/>
        <w:t>Layer 1 (physical layer)</w:t>
      </w:r>
    </w:p>
    <w:p w14:paraId="573C65EC" w14:textId="77777777" w:rsidR="003F7353" w:rsidRPr="008F0F4C" w:rsidRDefault="003F7353" w:rsidP="003F7353">
      <w:pPr>
        <w:pStyle w:val="EW"/>
      </w:pPr>
      <w:r w:rsidRPr="008F0F4C">
        <w:t>L2</w:t>
      </w:r>
      <w:r w:rsidRPr="008F0F4C">
        <w:tab/>
        <w:t>Layer 2 (data link layer)</w:t>
      </w:r>
    </w:p>
    <w:p w14:paraId="431EF2B0" w14:textId="77777777" w:rsidR="003F7353" w:rsidRPr="008F0F4C" w:rsidRDefault="003F7353" w:rsidP="003F7353">
      <w:pPr>
        <w:pStyle w:val="EW"/>
      </w:pPr>
      <w:r w:rsidRPr="008F0F4C">
        <w:t>L2ML</w:t>
      </w:r>
      <w:r w:rsidRPr="008F0F4C">
        <w:tab/>
        <w:t>Layer 2 Management Link</w:t>
      </w:r>
    </w:p>
    <w:p w14:paraId="15512F9E" w14:textId="77777777" w:rsidR="003F7353" w:rsidRPr="008F0F4C" w:rsidRDefault="003F7353" w:rsidP="003F7353">
      <w:pPr>
        <w:pStyle w:val="EW"/>
      </w:pPr>
      <w:r w:rsidRPr="008F0F4C">
        <w:t>L2R</w:t>
      </w:r>
      <w:r w:rsidRPr="008F0F4C">
        <w:tab/>
        <w:t>Layer 2 Relay</w:t>
      </w:r>
    </w:p>
    <w:p w14:paraId="669C8687" w14:textId="77777777" w:rsidR="003F7353" w:rsidRPr="008F0F4C" w:rsidRDefault="003F7353" w:rsidP="003F7353">
      <w:pPr>
        <w:pStyle w:val="EW"/>
      </w:pPr>
      <w:r w:rsidRPr="008F0F4C">
        <w:t>L2R BOP</w:t>
      </w:r>
      <w:r w:rsidRPr="008F0F4C">
        <w:tab/>
        <w:t>L2R Bit Orientated Protocol</w:t>
      </w:r>
    </w:p>
    <w:p w14:paraId="1DE1E9D9" w14:textId="77777777" w:rsidR="003F7353" w:rsidRPr="008F0F4C" w:rsidRDefault="003F7353" w:rsidP="003F7353">
      <w:pPr>
        <w:pStyle w:val="EW"/>
      </w:pPr>
      <w:r w:rsidRPr="008F0F4C">
        <w:t xml:space="preserve">L2R </w:t>
      </w:r>
      <w:smartTag w:uri="urn:schemas-microsoft-com:office:smarttags" w:element="stockticker">
        <w:r w:rsidRPr="008F0F4C">
          <w:t>COP</w:t>
        </w:r>
      </w:smartTag>
      <w:r w:rsidRPr="008F0F4C">
        <w:tab/>
        <w:t>L2R Character Orientated Protocol</w:t>
      </w:r>
    </w:p>
    <w:p w14:paraId="7ED4E685" w14:textId="77777777" w:rsidR="003F7353" w:rsidRPr="00941ABA" w:rsidRDefault="003F7353" w:rsidP="003F7353">
      <w:pPr>
        <w:pStyle w:val="EW"/>
      </w:pPr>
      <w:r w:rsidRPr="00941ABA">
        <w:t>L3</w:t>
      </w:r>
      <w:r w:rsidRPr="00941ABA">
        <w:tab/>
        <w:t>Layer 3 (network layer)</w:t>
      </w:r>
    </w:p>
    <w:p w14:paraId="489C8177" w14:textId="77777777" w:rsidR="003F7353" w:rsidRPr="008F0F4C" w:rsidRDefault="003F7353" w:rsidP="003F7353">
      <w:pPr>
        <w:pStyle w:val="EW"/>
      </w:pPr>
      <w:r w:rsidRPr="008F0F4C">
        <w:t>LA</w:t>
      </w:r>
      <w:r w:rsidRPr="008F0F4C">
        <w:tab/>
        <w:t>Location Area</w:t>
      </w:r>
    </w:p>
    <w:p w14:paraId="371F8387" w14:textId="77777777" w:rsidR="003F7353" w:rsidRPr="008F0F4C" w:rsidRDefault="003F7353" w:rsidP="003F7353">
      <w:pPr>
        <w:pStyle w:val="EW"/>
      </w:pPr>
      <w:r w:rsidRPr="008F0F4C">
        <w:t>LAC</w:t>
      </w:r>
      <w:r w:rsidRPr="008F0F4C">
        <w:tab/>
        <w:t>Link Access Control</w:t>
      </w:r>
    </w:p>
    <w:p w14:paraId="4F05AEF4" w14:textId="77777777" w:rsidR="003F7353" w:rsidRPr="008F0F4C" w:rsidRDefault="003F7353" w:rsidP="003F7353">
      <w:pPr>
        <w:pStyle w:val="EW"/>
      </w:pPr>
      <w:r w:rsidRPr="008F0F4C">
        <w:tab/>
        <w:t>Location Area Code</w:t>
      </w:r>
    </w:p>
    <w:p w14:paraId="2815A979" w14:textId="77777777" w:rsidR="003F7353" w:rsidRPr="008F0F4C" w:rsidRDefault="003F7353" w:rsidP="003F7353">
      <w:pPr>
        <w:pStyle w:val="EW"/>
      </w:pPr>
      <w:r w:rsidRPr="008F0F4C">
        <w:t>LAI</w:t>
      </w:r>
      <w:r w:rsidRPr="008F0F4C">
        <w:tab/>
        <w:t>Location Area Identity</w:t>
      </w:r>
    </w:p>
    <w:p w14:paraId="621350D6" w14:textId="77777777" w:rsidR="003F7353" w:rsidRPr="008F0F4C" w:rsidRDefault="003F7353" w:rsidP="003F7353">
      <w:pPr>
        <w:pStyle w:val="EW"/>
        <w:rPr>
          <w:snapToGrid w:val="0"/>
        </w:rPr>
      </w:pPr>
      <w:smartTag w:uri="urn:schemas-microsoft-com:office:smarttags" w:element="stockticker">
        <w:r w:rsidRPr="008F0F4C">
          <w:rPr>
            <w:snapToGrid w:val="0"/>
          </w:rPr>
          <w:t>LAN</w:t>
        </w:r>
      </w:smartTag>
      <w:r w:rsidRPr="008F0F4C">
        <w:rPr>
          <w:snapToGrid w:val="0"/>
        </w:rPr>
        <w:tab/>
        <w:t>Local Area Network</w:t>
      </w:r>
    </w:p>
    <w:p w14:paraId="1A10FF55" w14:textId="77777777" w:rsidR="003F7353" w:rsidRPr="008F0F4C" w:rsidRDefault="003F7353" w:rsidP="003F7353">
      <w:pPr>
        <w:pStyle w:val="EW"/>
      </w:pPr>
      <w:r w:rsidRPr="008F0F4C">
        <w:t>LAPB</w:t>
      </w:r>
      <w:r w:rsidRPr="008F0F4C">
        <w:tab/>
        <w:t>Link Access Protocol Balanced</w:t>
      </w:r>
    </w:p>
    <w:p w14:paraId="19200E56" w14:textId="77777777" w:rsidR="003F7353" w:rsidRPr="008F0F4C" w:rsidRDefault="003F7353" w:rsidP="003F7353">
      <w:pPr>
        <w:pStyle w:val="EW"/>
      </w:pPr>
      <w:r w:rsidRPr="008F0F4C">
        <w:t>LAPDm</w:t>
      </w:r>
      <w:r w:rsidRPr="008F0F4C">
        <w:tab/>
        <w:t>Link Access Protocol on the Dm channel</w:t>
      </w:r>
    </w:p>
    <w:p w14:paraId="7DD2C464" w14:textId="77777777" w:rsidR="003F7353" w:rsidRPr="008F0F4C" w:rsidRDefault="003F7353" w:rsidP="003F7353">
      <w:pPr>
        <w:pStyle w:val="EW"/>
      </w:pPr>
      <w:r w:rsidRPr="008F0F4C">
        <w:t>LATA</w:t>
      </w:r>
      <w:r w:rsidRPr="008F0F4C">
        <w:tab/>
        <w:t>Local Access and Transport Area</w:t>
      </w:r>
    </w:p>
    <w:p w14:paraId="19C537A7" w14:textId="77777777" w:rsidR="003F7353" w:rsidRPr="008F0F4C" w:rsidRDefault="003F7353" w:rsidP="003F7353">
      <w:pPr>
        <w:pStyle w:val="EW"/>
      </w:pPr>
      <w:r w:rsidRPr="008F0F4C">
        <w:t>LAU</w:t>
      </w:r>
      <w:r w:rsidRPr="008F0F4C">
        <w:tab/>
        <w:t>Location Area Update</w:t>
      </w:r>
    </w:p>
    <w:p w14:paraId="3DF4B6F1" w14:textId="77777777" w:rsidR="003F7353" w:rsidRPr="008F0F4C" w:rsidRDefault="003F7353" w:rsidP="003F7353">
      <w:pPr>
        <w:pStyle w:val="EW"/>
      </w:pPr>
      <w:r w:rsidRPr="008F0F4C">
        <w:t>LB</w:t>
      </w:r>
      <w:r w:rsidRPr="008F0F4C">
        <w:tab/>
        <w:t>Load Balancing</w:t>
      </w:r>
    </w:p>
    <w:p w14:paraId="701B1B02" w14:textId="77777777" w:rsidR="003F7353" w:rsidRPr="008F0F4C" w:rsidRDefault="003F7353" w:rsidP="003F7353">
      <w:pPr>
        <w:pStyle w:val="EW"/>
      </w:pPr>
      <w:r w:rsidRPr="008F0F4C">
        <w:t>LCD</w:t>
      </w:r>
      <w:r w:rsidRPr="008F0F4C">
        <w:tab/>
        <w:t xml:space="preserve">Low Constrained Delay </w:t>
      </w:r>
    </w:p>
    <w:p w14:paraId="5AE8054D" w14:textId="77777777" w:rsidR="003F7353" w:rsidRPr="008F0F4C" w:rsidRDefault="003F7353" w:rsidP="003F7353">
      <w:pPr>
        <w:pStyle w:val="EW"/>
      </w:pPr>
      <w:r w:rsidRPr="008F0F4C">
        <w:t>LCG</w:t>
      </w:r>
      <w:r w:rsidRPr="008F0F4C">
        <w:tab/>
        <w:t>Logical Channel Group</w:t>
      </w:r>
    </w:p>
    <w:p w14:paraId="12203244" w14:textId="77777777" w:rsidR="003F7353" w:rsidRPr="008F0F4C" w:rsidRDefault="003F7353" w:rsidP="003F7353">
      <w:pPr>
        <w:pStyle w:val="EW"/>
      </w:pPr>
      <w:r w:rsidRPr="008F0F4C">
        <w:t>LCN</w:t>
      </w:r>
      <w:r w:rsidRPr="008F0F4C">
        <w:tab/>
        <w:t>Local Communication Network</w:t>
      </w:r>
    </w:p>
    <w:p w14:paraId="783525A1" w14:textId="77777777" w:rsidR="003F7353" w:rsidRPr="008F0F4C" w:rsidRDefault="003F7353" w:rsidP="003F7353">
      <w:pPr>
        <w:pStyle w:val="EW"/>
        <w:rPr>
          <w:snapToGrid w:val="0"/>
        </w:rPr>
      </w:pPr>
      <w:r w:rsidRPr="008F0F4C">
        <w:rPr>
          <w:snapToGrid w:val="0"/>
        </w:rPr>
        <w:t>LCP</w:t>
      </w:r>
      <w:r w:rsidRPr="008F0F4C">
        <w:rPr>
          <w:snapToGrid w:val="0"/>
        </w:rPr>
        <w:tab/>
        <w:t>Link Control Protocol</w:t>
      </w:r>
    </w:p>
    <w:p w14:paraId="29F183E8" w14:textId="77777777" w:rsidR="003F7353" w:rsidRPr="008F0F4C" w:rsidRDefault="003F7353" w:rsidP="003F7353">
      <w:pPr>
        <w:pStyle w:val="EW"/>
        <w:rPr>
          <w:snapToGrid w:val="0"/>
        </w:rPr>
      </w:pPr>
      <w:r w:rsidRPr="008F0F4C">
        <w:rPr>
          <w:snapToGrid w:val="0"/>
        </w:rPr>
        <w:t>LCR</w:t>
      </w:r>
      <w:r w:rsidRPr="008F0F4C">
        <w:rPr>
          <w:snapToGrid w:val="0"/>
        </w:rPr>
        <w:tab/>
        <w:t>Low Chip Rate</w:t>
      </w:r>
    </w:p>
    <w:p w14:paraId="315E1CD8" w14:textId="77777777" w:rsidR="003F7353" w:rsidRPr="008F0F4C" w:rsidRDefault="003F7353" w:rsidP="003F7353">
      <w:pPr>
        <w:pStyle w:val="EW"/>
        <w:rPr>
          <w:snapToGrid w:val="0"/>
        </w:rPr>
      </w:pPr>
      <w:r w:rsidRPr="008F0F4C">
        <w:rPr>
          <w:snapToGrid w:val="0"/>
        </w:rPr>
        <w:t>LCS</w:t>
      </w:r>
      <w:r w:rsidRPr="008F0F4C">
        <w:rPr>
          <w:snapToGrid w:val="0"/>
        </w:rPr>
        <w:tab/>
        <w:t>Location Services</w:t>
      </w:r>
    </w:p>
    <w:p w14:paraId="028561D7" w14:textId="77777777" w:rsidR="003F7353" w:rsidRPr="00C12DFE" w:rsidRDefault="003F7353" w:rsidP="003F7353">
      <w:pPr>
        <w:pStyle w:val="EW"/>
        <w:rPr>
          <w:lang w:val="fr-FR"/>
        </w:rPr>
      </w:pPr>
      <w:r w:rsidRPr="00C12DFE">
        <w:rPr>
          <w:lang w:val="fr-FR"/>
        </w:rPr>
        <w:t>LCSC</w:t>
      </w:r>
      <w:r w:rsidRPr="00C12DFE">
        <w:rPr>
          <w:lang w:val="fr-FR"/>
        </w:rPr>
        <w:tab/>
        <w:t>LCS Client</w:t>
      </w:r>
    </w:p>
    <w:p w14:paraId="520720A3" w14:textId="77777777" w:rsidR="003F7353" w:rsidRPr="00C12DFE" w:rsidRDefault="003F7353" w:rsidP="003F7353">
      <w:pPr>
        <w:pStyle w:val="EW"/>
        <w:rPr>
          <w:lang w:val="fr-FR"/>
        </w:rPr>
      </w:pPr>
      <w:r w:rsidRPr="00C12DFE">
        <w:rPr>
          <w:lang w:val="fr-FR"/>
        </w:rPr>
        <w:t>LCSS</w:t>
      </w:r>
      <w:r w:rsidRPr="00C12DFE">
        <w:rPr>
          <w:lang w:val="fr-FR"/>
        </w:rPr>
        <w:tab/>
        <w:t>LCS Server</w:t>
      </w:r>
    </w:p>
    <w:p w14:paraId="767BFB82" w14:textId="77777777" w:rsidR="003F7353" w:rsidRPr="00941ABA" w:rsidRDefault="003F7353" w:rsidP="003F7353">
      <w:pPr>
        <w:pStyle w:val="EW"/>
      </w:pPr>
      <w:r w:rsidRPr="00941ABA">
        <w:t>LE</w:t>
      </w:r>
      <w:r w:rsidRPr="00941ABA">
        <w:tab/>
        <w:t>Local Exchange</w:t>
      </w:r>
    </w:p>
    <w:p w14:paraId="0D6CA975" w14:textId="77777777" w:rsidR="003F7353" w:rsidRPr="008F0F4C" w:rsidRDefault="003F7353" w:rsidP="003F7353">
      <w:pPr>
        <w:pStyle w:val="EW"/>
      </w:pPr>
      <w:smartTag w:uri="urn:schemas-microsoft-com:office:smarttags" w:element="stockticker">
        <w:r w:rsidRPr="008F0F4C">
          <w:t>LEN</w:t>
        </w:r>
      </w:smartTag>
      <w:r w:rsidRPr="008F0F4C">
        <w:tab/>
        <w:t>LENgth</w:t>
      </w:r>
    </w:p>
    <w:p w14:paraId="1CADB177" w14:textId="77777777" w:rsidR="003F7353" w:rsidRPr="008F0F4C" w:rsidRDefault="003F7353" w:rsidP="003F7353">
      <w:pPr>
        <w:pStyle w:val="EW"/>
      </w:pPr>
      <w:r w:rsidRPr="008F0F4C">
        <w:t>LI</w:t>
      </w:r>
      <w:r w:rsidRPr="008F0F4C">
        <w:tab/>
        <w:t xml:space="preserve">Language Indication </w:t>
      </w:r>
    </w:p>
    <w:p w14:paraId="4E7DF267" w14:textId="77777777" w:rsidR="003E5F8E" w:rsidRPr="008F0F4C" w:rsidRDefault="003E5F8E" w:rsidP="003E5F8E">
      <w:pPr>
        <w:keepLines/>
        <w:spacing w:after="0"/>
        <w:ind w:left="1702" w:hanging="1418"/>
      </w:pPr>
      <w:r w:rsidRPr="008F0F4C">
        <w:tab/>
        <w:t>Lawful Interception</w:t>
      </w:r>
    </w:p>
    <w:p w14:paraId="50C940E5" w14:textId="77777777" w:rsidR="003F7353" w:rsidRPr="008F0F4C" w:rsidRDefault="003F7353" w:rsidP="003F7353">
      <w:pPr>
        <w:pStyle w:val="EW"/>
      </w:pPr>
      <w:r w:rsidRPr="008F0F4C">
        <w:tab/>
        <w:t>Length Indicator</w:t>
      </w:r>
    </w:p>
    <w:p w14:paraId="53CB651C" w14:textId="77777777" w:rsidR="003F7353" w:rsidRPr="008F0F4C" w:rsidRDefault="003F7353" w:rsidP="003F7353">
      <w:pPr>
        <w:pStyle w:val="EW"/>
      </w:pPr>
      <w:r w:rsidRPr="008F0F4C">
        <w:tab/>
        <w:t>Line Identity</w:t>
      </w:r>
    </w:p>
    <w:p w14:paraId="3CF2CDCC" w14:textId="77777777" w:rsidR="003F7353" w:rsidRPr="008F0F4C" w:rsidRDefault="003F7353" w:rsidP="003F7353">
      <w:pPr>
        <w:pStyle w:val="EW"/>
      </w:pPr>
      <w:r w:rsidRPr="008F0F4C">
        <w:t>LIPA</w:t>
      </w:r>
      <w:r w:rsidRPr="008F0F4C">
        <w:tab/>
        <w:t>Local IP Access</w:t>
      </w:r>
    </w:p>
    <w:p w14:paraId="49CDD0CB" w14:textId="77777777" w:rsidR="003F7353" w:rsidRPr="008F0F4C" w:rsidRDefault="003F7353" w:rsidP="003F7353">
      <w:pPr>
        <w:pStyle w:val="EW"/>
      </w:pPr>
      <w:r w:rsidRPr="008F0F4C">
        <w:t>LLC</w:t>
      </w:r>
      <w:r w:rsidRPr="008F0F4C">
        <w:tab/>
        <w:t>Logical Link Control</w:t>
      </w:r>
    </w:p>
    <w:p w14:paraId="77CFD2BC" w14:textId="77777777" w:rsidR="003F7353" w:rsidRPr="008F0F4C" w:rsidRDefault="003F7353" w:rsidP="003F7353">
      <w:pPr>
        <w:pStyle w:val="EW"/>
      </w:pPr>
      <w:r w:rsidRPr="008F0F4C">
        <w:tab/>
        <w:t>Low Layer Compatibility</w:t>
      </w:r>
    </w:p>
    <w:p w14:paraId="7AD47213" w14:textId="77777777" w:rsidR="003F7353" w:rsidRPr="008F0F4C" w:rsidRDefault="003F7353" w:rsidP="003F7353">
      <w:pPr>
        <w:pStyle w:val="EW"/>
      </w:pPr>
      <w:r w:rsidRPr="008F0F4C">
        <w:t>Lm</w:t>
      </w:r>
      <w:r w:rsidRPr="008F0F4C">
        <w:tab/>
        <w:t>Traffic channel with capacity lower than a Bm</w:t>
      </w:r>
    </w:p>
    <w:p w14:paraId="432945CD" w14:textId="77777777" w:rsidR="003F7353" w:rsidRPr="008F0F4C" w:rsidRDefault="003F7353" w:rsidP="003F7353">
      <w:pPr>
        <w:pStyle w:val="EW"/>
      </w:pPr>
      <w:r w:rsidRPr="008F0F4C">
        <w:t>LMSI</w:t>
      </w:r>
      <w:r w:rsidRPr="008F0F4C">
        <w:tab/>
        <w:t>Local Mobile Station Identity</w:t>
      </w:r>
    </w:p>
    <w:p w14:paraId="2167AFE7" w14:textId="77777777" w:rsidR="003F7353" w:rsidRPr="008F0F4C" w:rsidRDefault="003F7353" w:rsidP="003F7353">
      <w:pPr>
        <w:pStyle w:val="EW"/>
      </w:pPr>
      <w:r w:rsidRPr="008F0F4C">
        <w:t>LMU</w:t>
      </w:r>
      <w:r w:rsidRPr="008F0F4C">
        <w:tab/>
        <w:t>Location Measurement Unit</w:t>
      </w:r>
    </w:p>
    <w:p w14:paraId="21D3F002" w14:textId="77777777" w:rsidR="003F7353" w:rsidRPr="008F0F4C" w:rsidRDefault="003F7353" w:rsidP="003F7353">
      <w:pPr>
        <w:pStyle w:val="EW"/>
      </w:pPr>
      <w:r w:rsidRPr="008F0F4C">
        <w:t>LN</w:t>
      </w:r>
      <w:r w:rsidRPr="008F0F4C">
        <w:tab/>
        <w:t>Logical Name</w:t>
      </w:r>
    </w:p>
    <w:p w14:paraId="5AAB5451" w14:textId="77777777" w:rsidR="003F7353" w:rsidRPr="008F0F4C" w:rsidRDefault="003F7353" w:rsidP="003F7353">
      <w:pPr>
        <w:pStyle w:val="EW"/>
      </w:pPr>
      <w:r w:rsidRPr="008F0F4C">
        <w:t>LNA</w:t>
      </w:r>
      <w:r w:rsidRPr="008F0F4C">
        <w:tab/>
        <w:t>Low Noise Amplifier</w:t>
      </w:r>
    </w:p>
    <w:p w14:paraId="79CE8E39" w14:textId="77777777" w:rsidR="003F7353" w:rsidRPr="008F0F4C" w:rsidRDefault="003F7353" w:rsidP="003F7353">
      <w:pPr>
        <w:pStyle w:val="EW"/>
      </w:pPr>
      <w:r w:rsidRPr="008F0F4C">
        <w:t>LND</w:t>
      </w:r>
      <w:r w:rsidRPr="008F0F4C">
        <w:tab/>
        <w:t>Last Number Dialled</w:t>
      </w:r>
    </w:p>
    <w:p w14:paraId="04332901" w14:textId="77777777" w:rsidR="003F7353" w:rsidRPr="008F0F4C" w:rsidRDefault="003F7353" w:rsidP="003F7353">
      <w:pPr>
        <w:pStyle w:val="EW"/>
      </w:pPr>
      <w:r w:rsidRPr="008F0F4C">
        <w:t>LNS</w:t>
      </w:r>
      <w:r w:rsidRPr="008F0F4C">
        <w:tab/>
        <w:t>L2TP Network Server</w:t>
      </w:r>
    </w:p>
    <w:p w14:paraId="39B8CE6D" w14:textId="77777777" w:rsidR="003F7353" w:rsidRPr="008F0F4C" w:rsidRDefault="003F7353" w:rsidP="003F7353">
      <w:pPr>
        <w:pStyle w:val="EW"/>
      </w:pPr>
      <w:r w:rsidRPr="008F0F4C">
        <w:t>LPLMN</w:t>
      </w:r>
      <w:r w:rsidRPr="008F0F4C">
        <w:tab/>
        <w:t>Local PLMN</w:t>
      </w:r>
    </w:p>
    <w:p w14:paraId="01D3F4E2" w14:textId="77777777" w:rsidR="003F7353" w:rsidRPr="008F0F4C" w:rsidRDefault="003F7353" w:rsidP="003F7353">
      <w:pPr>
        <w:pStyle w:val="EW"/>
      </w:pPr>
      <w:r w:rsidRPr="008F0F4C">
        <w:t>LPP</w:t>
      </w:r>
      <w:r w:rsidRPr="008F0F4C">
        <w:tab/>
        <w:t>LTE Positioning Protocol</w:t>
      </w:r>
    </w:p>
    <w:p w14:paraId="3B6627F1" w14:textId="77777777" w:rsidR="003F7353" w:rsidRPr="008F0F4C" w:rsidRDefault="003F7353" w:rsidP="003F7353">
      <w:pPr>
        <w:pStyle w:val="EW"/>
      </w:pPr>
      <w:r w:rsidRPr="008F0F4C">
        <w:t>LPPa</w:t>
      </w:r>
      <w:r w:rsidRPr="008F0F4C">
        <w:tab/>
        <w:t>LTE Positioning Protocol Annex</w:t>
      </w:r>
    </w:p>
    <w:p w14:paraId="591717FA" w14:textId="77777777" w:rsidR="003F7353" w:rsidRPr="008F0F4C" w:rsidRDefault="003F7353" w:rsidP="003F7353">
      <w:pPr>
        <w:pStyle w:val="EW"/>
      </w:pPr>
      <w:r w:rsidRPr="008F0F4C">
        <w:t>LR</w:t>
      </w:r>
      <w:r w:rsidRPr="008F0F4C">
        <w:tab/>
        <w:t>Location Register</w:t>
      </w:r>
    </w:p>
    <w:p w14:paraId="65FFB0FA" w14:textId="77777777" w:rsidR="003F7353" w:rsidRPr="008F0F4C" w:rsidRDefault="003F7353" w:rsidP="003F7353">
      <w:pPr>
        <w:pStyle w:val="EW"/>
      </w:pPr>
      <w:r w:rsidRPr="008F0F4C">
        <w:tab/>
        <w:t>Location Registration</w:t>
      </w:r>
    </w:p>
    <w:p w14:paraId="1D355AE3" w14:textId="77777777" w:rsidR="003F7353" w:rsidRPr="008F0F4C" w:rsidRDefault="003F7353" w:rsidP="003F7353">
      <w:pPr>
        <w:pStyle w:val="EW"/>
      </w:pPr>
      <w:r w:rsidRPr="008F0F4C">
        <w:t>LSA</w:t>
      </w:r>
      <w:r w:rsidRPr="008F0F4C">
        <w:tab/>
        <w:t>Localised Service Area</w:t>
      </w:r>
    </w:p>
    <w:p w14:paraId="22EC77CE" w14:textId="77777777" w:rsidR="003F7353" w:rsidRPr="008F0F4C" w:rsidRDefault="003F7353" w:rsidP="003F7353">
      <w:pPr>
        <w:pStyle w:val="EW"/>
      </w:pPr>
      <w:r w:rsidRPr="008F0F4C">
        <w:t>LSB</w:t>
      </w:r>
      <w:r w:rsidRPr="008F0F4C">
        <w:tab/>
        <w:t xml:space="preserve">Least Significant Bit </w:t>
      </w:r>
    </w:p>
    <w:p w14:paraId="64BCDC4C" w14:textId="77777777" w:rsidR="003F7353" w:rsidRPr="008F0F4C" w:rsidRDefault="003F7353" w:rsidP="003F7353">
      <w:pPr>
        <w:pStyle w:val="EW"/>
      </w:pPr>
      <w:smartTag w:uri="urn:schemas-microsoft-com:office:smarttags" w:element="stockticker">
        <w:r w:rsidRPr="008F0F4C">
          <w:t>LSTR</w:t>
        </w:r>
      </w:smartTag>
      <w:r w:rsidRPr="008F0F4C">
        <w:tab/>
        <w:t>Listener SideTone Rating</w:t>
      </w:r>
    </w:p>
    <w:p w14:paraId="3C5C2DDF" w14:textId="77777777" w:rsidR="003F7353" w:rsidRPr="008F0F4C" w:rsidRDefault="003F7353" w:rsidP="003F7353">
      <w:pPr>
        <w:pStyle w:val="EW"/>
      </w:pPr>
      <w:r w:rsidRPr="008F0F4C">
        <w:t>LTE</w:t>
      </w:r>
      <w:r w:rsidRPr="008F0F4C">
        <w:tab/>
        <w:t>Local Terminal Emulator</w:t>
      </w:r>
    </w:p>
    <w:p w14:paraId="37588AD2" w14:textId="77777777" w:rsidR="003F7353" w:rsidRPr="008F0F4C" w:rsidRDefault="003F7353" w:rsidP="003F7353">
      <w:pPr>
        <w:pStyle w:val="EW"/>
      </w:pPr>
      <w:r w:rsidRPr="008F0F4C">
        <w:tab/>
        <w:t>Long Term Evolution</w:t>
      </w:r>
    </w:p>
    <w:p w14:paraId="5AD266B7" w14:textId="77777777" w:rsidR="003F7353" w:rsidRPr="008F0F4C" w:rsidRDefault="003F7353" w:rsidP="003F7353">
      <w:pPr>
        <w:pStyle w:val="EW"/>
      </w:pPr>
      <w:r w:rsidRPr="008F0F4C">
        <w:t>LTZ</w:t>
      </w:r>
      <w:r w:rsidRPr="008F0F4C">
        <w:tab/>
        <w:t xml:space="preserve">Local Time Zone </w:t>
      </w:r>
    </w:p>
    <w:p w14:paraId="54BB5ECF" w14:textId="77777777" w:rsidR="003F7353" w:rsidRPr="008F0F4C" w:rsidRDefault="003F7353" w:rsidP="003F7353">
      <w:pPr>
        <w:pStyle w:val="EW"/>
      </w:pPr>
      <w:r w:rsidRPr="008F0F4C">
        <w:t>LU</w:t>
      </w:r>
      <w:r w:rsidRPr="008F0F4C">
        <w:tab/>
        <w:t>Local Units</w:t>
      </w:r>
    </w:p>
    <w:p w14:paraId="33310D5B" w14:textId="77777777" w:rsidR="003F7353" w:rsidRPr="008F0F4C" w:rsidRDefault="003F7353" w:rsidP="003F7353">
      <w:pPr>
        <w:pStyle w:val="EW"/>
      </w:pPr>
      <w:r w:rsidRPr="008F0F4C">
        <w:tab/>
        <w:t>Location Update</w:t>
      </w:r>
    </w:p>
    <w:p w14:paraId="7BDA33F2" w14:textId="77777777" w:rsidR="003F7353" w:rsidRPr="008F0F4C" w:rsidRDefault="003F7353" w:rsidP="003F7353">
      <w:pPr>
        <w:pStyle w:val="EW"/>
      </w:pPr>
      <w:r w:rsidRPr="008F0F4C">
        <w:t>LV</w:t>
      </w:r>
      <w:r w:rsidRPr="008F0F4C">
        <w:tab/>
        <w:t xml:space="preserve">Length and Value </w:t>
      </w:r>
    </w:p>
    <w:p w14:paraId="7D07CD96" w14:textId="77777777" w:rsidR="003F7353" w:rsidRPr="008F0F4C" w:rsidRDefault="003F7353" w:rsidP="003F7353">
      <w:pPr>
        <w:pStyle w:val="EW"/>
      </w:pPr>
    </w:p>
    <w:p w14:paraId="2F66EB4E" w14:textId="77777777" w:rsidR="003F7353" w:rsidRPr="008F0F4C" w:rsidRDefault="003F7353" w:rsidP="003F7353">
      <w:pPr>
        <w:pStyle w:val="Heading2"/>
        <w:tabs>
          <w:tab w:val="left" w:pos="1701"/>
        </w:tabs>
      </w:pPr>
      <w:bookmarkStart w:id="97" w:name="_Toc11152856"/>
      <w:bookmarkStart w:id="98" w:name="_Toc90991656"/>
      <w:r w:rsidRPr="008F0F4C">
        <w:t>M</w:t>
      </w:r>
      <w:bookmarkEnd w:id="97"/>
      <w:bookmarkEnd w:id="98"/>
    </w:p>
    <w:p w14:paraId="1A5DD3E6" w14:textId="77777777" w:rsidR="003F7353" w:rsidRPr="008F0F4C" w:rsidRDefault="003F7353" w:rsidP="003F7353">
      <w:pPr>
        <w:pStyle w:val="EW"/>
      </w:pPr>
      <w:r w:rsidRPr="008F0F4C">
        <w:t>M</w:t>
      </w:r>
      <w:r w:rsidRPr="008F0F4C">
        <w:tab/>
        <w:t>Mandatory</w:t>
      </w:r>
    </w:p>
    <w:p w14:paraId="1C96D9C0" w14:textId="77777777" w:rsidR="003F7353" w:rsidRPr="008F0F4C" w:rsidRDefault="003F7353" w:rsidP="003F7353">
      <w:pPr>
        <w:pStyle w:val="EW"/>
      </w:pPr>
      <w:r w:rsidRPr="008F0F4C">
        <w:t>M</w:t>
      </w:r>
      <w:r w:rsidRPr="008F0F4C">
        <w:tab/>
        <w:t>Mandatory</w:t>
      </w:r>
    </w:p>
    <w:p w14:paraId="622C6141" w14:textId="77777777" w:rsidR="003F7353" w:rsidRPr="008F0F4C" w:rsidRDefault="003F7353" w:rsidP="003F7353">
      <w:pPr>
        <w:pStyle w:val="EW"/>
      </w:pPr>
      <w:r w:rsidRPr="008F0F4C">
        <w:t>MA</w:t>
      </w:r>
      <w:r w:rsidRPr="008F0F4C">
        <w:tab/>
        <w:t>Mobile Allocation</w:t>
      </w:r>
    </w:p>
    <w:p w14:paraId="5B9BF7E4" w14:textId="77777777" w:rsidR="003F7353" w:rsidRPr="00941ABA" w:rsidRDefault="003F7353" w:rsidP="003F7353">
      <w:pPr>
        <w:pStyle w:val="EW"/>
      </w:pPr>
      <w:r w:rsidRPr="008F0F4C">
        <w:tab/>
      </w:r>
      <w:r w:rsidRPr="00941ABA">
        <w:t>Multiple Access</w:t>
      </w:r>
    </w:p>
    <w:p w14:paraId="0981DAA5" w14:textId="77777777" w:rsidR="003F7353" w:rsidRPr="008F0F4C" w:rsidRDefault="003F7353" w:rsidP="003F7353">
      <w:pPr>
        <w:pStyle w:val="EW"/>
      </w:pPr>
      <w:smartTag w:uri="urn:schemas-microsoft-com:office:smarttags" w:element="stockticker">
        <w:r w:rsidRPr="008F0F4C">
          <w:t>MAC</w:t>
        </w:r>
      </w:smartTag>
      <w:r w:rsidRPr="008F0F4C">
        <w:tab/>
        <w:t>Medium Access Control (protocol layering context)</w:t>
      </w:r>
    </w:p>
    <w:p w14:paraId="55ADA63C" w14:textId="77777777" w:rsidR="003F7353" w:rsidRPr="00C12DFE" w:rsidRDefault="003F7353" w:rsidP="003F7353">
      <w:pPr>
        <w:pStyle w:val="EW"/>
        <w:rPr>
          <w:lang w:val="fr-FR"/>
        </w:rPr>
      </w:pPr>
      <w:r w:rsidRPr="008F0F4C">
        <w:tab/>
      </w:r>
      <w:r w:rsidRPr="00C12DFE">
        <w:rPr>
          <w:lang w:val="fr-FR"/>
        </w:rPr>
        <w:t>Message authentication code (encryption context)</w:t>
      </w:r>
    </w:p>
    <w:p w14:paraId="01CF31C7" w14:textId="77777777" w:rsidR="003F7353" w:rsidRPr="00941ABA" w:rsidRDefault="003F7353" w:rsidP="003F7353">
      <w:pPr>
        <w:pStyle w:val="EW"/>
      </w:pPr>
      <w:smartTag w:uri="urn:schemas-microsoft-com:office:smarttags" w:element="stockticker">
        <w:r w:rsidRPr="00941ABA">
          <w:t>MAC</w:t>
        </w:r>
      </w:smartTag>
      <w:r w:rsidRPr="00941ABA">
        <w:t>-A</w:t>
      </w:r>
      <w:r w:rsidRPr="00941ABA">
        <w:tab/>
      </w:r>
      <w:smartTag w:uri="urn:schemas-microsoft-com:office:smarttags" w:element="stockticker">
        <w:r w:rsidRPr="00941ABA">
          <w:t>MAC</w:t>
        </w:r>
      </w:smartTag>
      <w:r w:rsidRPr="00941ABA">
        <w:t xml:space="preserve"> used for authentication and key agreement (</w:t>
      </w:r>
      <w:smartTag w:uri="urn:schemas-microsoft-com:office:smarttags" w:element="stockticker">
        <w:r w:rsidRPr="00941ABA">
          <w:t>TSG</w:t>
        </w:r>
      </w:smartTag>
      <w:r w:rsidRPr="00941ABA">
        <w:t xml:space="preserve"> T WG3 context)</w:t>
      </w:r>
    </w:p>
    <w:p w14:paraId="04B55AF1" w14:textId="77777777" w:rsidR="003F7353" w:rsidRPr="008F0F4C" w:rsidRDefault="003F7353" w:rsidP="003F7353">
      <w:pPr>
        <w:pStyle w:val="EW"/>
      </w:pPr>
      <w:smartTag w:uri="urn:schemas-microsoft-com:office:smarttags" w:element="stockticker">
        <w:r w:rsidRPr="008F0F4C">
          <w:t>MAC</w:t>
        </w:r>
      </w:smartTag>
      <w:r w:rsidRPr="008F0F4C">
        <w:t>-I</w:t>
      </w:r>
      <w:r w:rsidRPr="008F0F4C">
        <w:tab/>
      </w:r>
      <w:smartTag w:uri="urn:schemas-microsoft-com:office:smarttags" w:element="stockticker">
        <w:r w:rsidRPr="008F0F4C">
          <w:t>MAC</w:t>
        </w:r>
      </w:smartTag>
      <w:r w:rsidRPr="008F0F4C">
        <w:t xml:space="preserve"> used for data integrity of signalling messages (</w:t>
      </w:r>
      <w:smartTag w:uri="urn:schemas-microsoft-com:office:smarttags" w:element="stockticker">
        <w:r w:rsidRPr="008F0F4C">
          <w:t>TSG</w:t>
        </w:r>
      </w:smartTag>
      <w:r w:rsidRPr="008F0F4C">
        <w:t xml:space="preserve"> T WG3 context)</w:t>
      </w:r>
    </w:p>
    <w:p w14:paraId="3C6E7325" w14:textId="77777777" w:rsidR="003F7353" w:rsidRPr="008F0F4C" w:rsidRDefault="003F7353" w:rsidP="003F7353">
      <w:pPr>
        <w:pStyle w:val="EW"/>
      </w:pPr>
      <w:r w:rsidRPr="00941ABA">
        <w:t>MACN</w:t>
      </w:r>
      <w:r w:rsidRPr="00941ABA">
        <w:tab/>
        <w:t>Mobile</w:t>
      </w:r>
      <w:r w:rsidRPr="008F0F4C">
        <w:t xml:space="preserve"> Allocation Channel Number</w:t>
      </w:r>
    </w:p>
    <w:p w14:paraId="7444279F" w14:textId="77777777" w:rsidR="003F7353" w:rsidRPr="008F0F4C" w:rsidRDefault="003F7353" w:rsidP="003F7353">
      <w:pPr>
        <w:pStyle w:val="EW"/>
      </w:pPr>
      <w:r w:rsidRPr="008F0F4C">
        <w:t>MAF</w:t>
      </w:r>
      <w:r w:rsidRPr="008F0F4C">
        <w:tab/>
        <w:t>Mobile Additional Function</w:t>
      </w:r>
    </w:p>
    <w:p w14:paraId="75B103D5" w14:textId="77777777" w:rsidR="003F7353" w:rsidRPr="008F0F4C" w:rsidRDefault="003F7353" w:rsidP="003F7353">
      <w:pPr>
        <w:pStyle w:val="EW"/>
      </w:pPr>
      <w:r w:rsidRPr="008F0F4C">
        <w:t>MAH</w:t>
      </w:r>
      <w:r w:rsidRPr="008F0F4C">
        <w:tab/>
        <w:t xml:space="preserve">Mobile Access Hunting supplementary service </w:t>
      </w:r>
    </w:p>
    <w:p w14:paraId="22ECF300" w14:textId="77777777" w:rsidR="003F7353" w:rsidRPr="008F0F4C" w:rsidRDefault="003F7353" w:rsidP="003F7353">
      <w:pPr>
        <w:pStyle w:val="EW"/>
        <w:rPr>
          <w:snapToGrid w:val="0"/>
        </w:rPr>
      </w:pPr>
      <w:r w:rsidRPr="008F0F4C">
        <w:rPr>
          <w:snapToGrid w:val="0"/>
        </w:rPr>
        <w:t>MAHO</w:t>
      </w:r>
      <w:r w:rsidRPr="008F0F4C">
        <w:rPr>
          <w:snapToGrid w:val="0"/>
        </w:rPr>
        <w:tab/>
        <w:t>Mobile Assisted Handover</w:t>
      </w:r>
    </w:p>
    <w:p w14:paraId="7732FAC6" w14:textId="77777777" w:rsidR="003F7353" w:rsidRPr="008F0F4C" w:rsidRDefault="003F7353" w:rsidP="003F7353">
      <w:pPr>
        <w:pStyle w:val="EW"/>
      </w:pPr>
      <w:r w:rsidRPr="008F0F4C">
        <w:t>MAI</w:t>
      </w:r>
      <w:r w:rsidRPr="008F0F4C">
        <w:tab/>
        <w:t>Mobile Allocation Index</w:t>
      </w:r>
    </w:p>
    <w:p w14:paraId="79CB6B79" w14:textId="77777777" w:rsidR="003F7353" w:rsidRPr="00941ABA" w:rsidRDefault="003F7353" w:rsidP="003F7353">
      <w:pPr>
        <w:pStyle w:val="EW"/>
      </w:pPr>
      <w:r w:rsidRPr="00941ABA">
        <w:t>MAIO</w:t>
      </w:r>
      <w:r w:rsidRPr="00941ABA">
        <w:tab/>
        <w:t>Mobile Allocation Index Offset</w:t>
      </w:r>
    </w:p>
    <w:p w14:paraId="0BE6F061" w14:textId="77777777" w:rsidR="003F7353" w:rsidRPr="008F0F4C" w:rsidRDefault="003F7353" w:rsidP="003F7353">
      <w:pPr>
        <w:pStyle w:val="EW"/>
        <w:rPr>
          <w:snapToGrid w:val="0"/>
        </w:rPr>
      </w:pPr>
      <w:smartTag w:uri="urn:schemas-microsoft-com:office:smarttags" w:element="stockticker">
        <w:r w:rsidRPr="008F0F4C">
          <w:rPr>
            <w:snapToGrid w:val="0"/>
          </w:rPr>
          <w:t>MAP</w:t>
        </w:r>
      </w:smartTag>
      <w:r w:rsidRPr="008F0F4C">
        <w:rPr>
          <w:snapToGrid w:val="0"/>
        </w:rPr>
        <w:tab/>
        <w:t>Mobile Application Part</w:t>
      </w:r>
    </w:p>
    <w:p w14:paraId="35A0709C" w14:textId="77777777" w:rsidR="003E5F8E" w:rsidRPr="008F0F4C" w:rsidRDefault="003E5F8E" w:rsidP="003E5F8E">
      <w:pPr>
        <w:keepLines/>
        <w:spacing w:after="0"/>
        <w:ind w:left="1702" w:hanging="1418"/>
        <w:rPr>
          <w:snapToGrid w:val="0"/>
        </w:rPr>
      </w:pPr>
      <w:r w:rsidRPr="008F0F4C">
        <w:rPr>
          <w:snapToGrid w:val="0"/>
        </w:rPr>
        <w:t>MBB</w:t>
      </w:r>
      <w:r w:rsidRPr="008F0F4C">
        <w:rPr>
          <w:snapToGrid w:val="0"/>
        </w:rPr>
        <w:tab/>
        <w:t>Mobile Broadband</w:t>
      </w:r>
    </w:p>
    <w:p w14:paraId="670CF36D" w14:textId="77777777" w:rsidR="003F7353" w:rsidRPr="008F0F4C" w:rsidRDefault="003F7353" w:rsidP="003F7353">
      <w:pPr>
        <w:pStyle w:val="EW"/>
        <w:rPr>
          <w:snapToGrid w:val="0"/>
        </w:rPr>
      </w:pPr>
      <w:r w:rsidRPr="008F0F4C">
        <w:rPr>
          <w:snapToGrid w:val="0"/>
        </w:rPr>
        <w:t>MBMS</w:t>
      </w:r>
      <w:r w:rsidRPr="008F0F4C">
        <w:rPr>
          <w:snapToGrid w:val="0"/>
        </w:rPr>
        <w:tab/>
        <w:t>Multimedia Broadcast and Multicast Service</w:t>
      </w:r>
    </w:p>
    <w:p w14:paraId="76E385DE" w14:textId="77777777" w:rsidR="003F7353" w:rsidRPr="008F0F4C" w:rsidRDefault="003F7353" w:rsidP="003E5F8E">
      <w:pPr>
        <w:pStyle w:val="EW"/>
        <w:rPr>
          <w:snapToGrid w:val="0"/>
        </w:rPr>
      </w:pPr>
      <w:r w:rsidRPr="008F0F4C">
        <w:rPr>
          <w:snapToGrid w:val="0"/>
        </w:rPr>
        <w:t>MBSFN</w:t>
      </w:r>
      <w:r w:rsidRPr="008F0F4C">
        <w:rPr>
          <w:snapToGrid w:val="0"/>
        </w:rPr>
        <w:tab/>
        <w:t>Multimedia Broadcast multicast service Single Frequency Network</w:t>
      </w:r>
    </w:p>
    <w:p w14:paraId="11939DB9" w14:textId="77777777" w:rsidR="003F7353" w:rsidRPr="008F0F4C" w:rsidRDefault="003F7353" w:rsidP="003F7353">
      <w:pPr>
        <w:pStyle w:val="EW"/>
      </w:pPr>
      <w:smartTag w:uri="urn:schemas-microsoft-com:office:smarttags" w:element="stockticker">
        <w:r w:rsidRPr="008F0F4C">
          <w:t>MCC</w:t>
        </w:r>
      </w:smartTag>
      <w:r w:rsidRPr="008F0F4C">
        <w:tab/>
        <w:t>Mobile Country Code</w:t>
      </w:r>
    </w:p>
    <w:p w14:paraId="67167049" w14:textId="77777777" w:rsidR="003F7353" w:rsidRPr="008F0F4C" w:rsidRDefault="003F7353" w:rsidP="003F7353">
      <w:pPr>
        <w:pStyle w:val="EW"/>
      </w:pPr>
      <w:r w:rsidRPr="008F0F4C">
        <w:t>MCCH</w:t>
      </w:r>
      <w:r w:rsidRPr="008F0F4C">
        <w:tab/>
        <w:t>Multicast Control Channel</w:t>
      </w:r>
    </w:p>
    <w:p w14:paraId="62DE958E" w14:textId="77777777" w:rsidR="003F7353" w:rsidRPr="008F0F4C" w:rsidRDefault="003F7353" w:rsidP="003F7353">
      <w:pPr>
        <w:pStyle w:val="EW"/>
      </w:pPr>
      <w:r w:rsidRPr="008F0F4C">
        <w:t>MCE</w:t>
      </w:r>
      <w:r w:rsidRPr="008F0F4C">
        <w:tab/>
        <w:t>Multi-cell/multicast Coordination Entity</w:t>
      </w:r>
    </w:p>
    <w:p w14:paraId="101C5E27" w14:textId="77777777" w:rsidR="003F7353" w:rsidRPr="008F0F4C" w:rsidRDefault="003F7353" w:rsidP="003F7353">
      <w:pPr>
        <w:pStyle w:val="EW"/>
      </w:pPr>
      <w:smartTag w:uri="urn:schemas-microsoft-com:office:smarttags" w:element="stockticker">
        <w:r w:rsidRPr="008F0F4C">
          <w:t>MCH</w:t>
        </w:r>
      </w:smartTag>
      <w:r w:rsidRPr="008F0F4C">
        <w:tab/>
        <w:t>Multicast channel</w:t>
      </w:r>
    </w:p>
    <w:p w14:paraId="2B54B16C" w14:textId="77777777" w:rsidR="003F7353" w:rsidRPr="008F0F4C" w:rsidRDefault="003F7353" w:rsidP="003F7353">
      <w:pPr>
        <w:pStyle w:val="EW"/>
      </w:pPr>
      <w:r w:rsidRPr="008F0F4C">
        <w:t>MCI</w:t>
      </w:r>
      <w:r w:rsidRPr="008F0F4C">
        <w:tab/>
        <w:t xml:space="preserve">Malicious Call Identification supplementary service </w:t>
      </w:r>
    </w:p>
    <w:p w14:paraId="6B273900" w14:textId="77777777" w:rsidR="003F7353" w:rsidRPr="008F0F4C" w:rsidRDefault="003F7353" w:rsidP="003F7353">
      <w:pPr>
        <w:pStyle w:val="EW"/>
      </w:pPr>
      <w:r w:rsidRPr="008F0F4C">
        <w:t>MCML</w:t>
      </w:r>
      <w:r w:rsidRPr="008F0F4C">
        <w:tab/>
        <w:t xml:space="preserve">Multi-Class Multi-Link </w:t>
      </w:r>
      <w:smartTag w:uri="urn:schemas-microsoft-com:office:smarttags" w:element="stockticker">
        <w:r w:rsidRPr="008F0F4C">
          <w:t>PPP</w:t>
        </w:r>
      </w:smartTag>
    </w:p>
    <w:p w14:paraId="5AC29AC0" w14:textId="77777777" w:rsidR="003F7353" w:rsidRPr="008F0F4C" w:rsidRDefault="003F7353" w:rsidP="003F7353">
      <w:pPr>
        <w:pStyle w:val="EW"/>
      </w:pPr>
      <w:r w:rsidRPr="008F0F4C">
        <w:t>Mcps</w:t>
      </w:r>
      <w:r w:rsidRPr="008F0F4C">
        <w:tab/>
        <w:t>Mega-chips per second</w:t>
      </w:r>
    </w:p>
    <w:p w14:paraId="76B7AB5D" w14:textId="77777777" w:rsidR="003F7353" w:rsidRPr="00941ABA" w:rsidRDefault="003F7353" w:rsidP="003F7353">
      <w:pPr>
        <w:pStyle w:val="EW"/>
      </w:pPr>
      <w:smartTag w:uri="urn:schemas-microsoft-com:office:smarttags" w:element="stockticker">
        <w:r w:rsidRPr="00941ABA">
          <w:t>MCS</w:t>
        </w:r>
      </w:smartTag>
      <w:r w:rsidRPr="00941ABA">
        <w:tab/>
        <w:t>Modulation and Coding Scheme</w:t>
      </w:r>
    </w:p>
    <w:p w14:paraId="7F35F309" w14:textId="77777777" w:rsidR="003F7353" w:rsidRPr="008F0F4C" w:rsidRDefault="003F7353" w:rsidP="003F7353">
      <w:pPr>
        <w:pStyle w:val="EW"/>
      </w:pPr>
      <w:r w:rsidRPr="008F0F4C">
        <w:t>MCU</w:t>
      </w:r>
      <w:r w:rsidRPr="008F0F4C">
        <w:tab/>
        <w:t>Media Control Unit</w:t>
      </w:r>
    </w:p>
    <w:p w14:paraId="53B9A1F8" w14:textId="77777777" w:rsidR="003F7353" w:rsidRPr="008F0F4C" w:rsidRDefault="003F7353" w:rsidP="003F7353">
      <w:pPr>
        <w:pStyle w:val="EW"/>
      </w:pPr>
      <w:r w:rsidRPr="008F0F4C">
        <w:t>MD</w:t>
      </w:r>
      <w:r w:rsidRPr="008F0F4C">
        <w:tab/>
        <w:t>Mediation Device</w:t>
      </w:r>
    </w:p>
    <w:p w14:paraId="1387911F" w14:textId="77777777" w:rsidR="003F7353" w:rsidRPr="008F0F4C" w:rsidRDefault="003F7353" w:rsidP="003F7353">
      <w:pPr>
        <w:pStyle w:val="EW"/>
      </w:pPr>
      <w:r w:rsidRPr="008F0F4C">
        <w:t>MDL</w:t>
      </w:r>
      <w:r w:rsidRPr="008F0F4C">
        <w:tab/>
        <w:t>(mobile) Management (entity) - Data Link (layer)</w:t>
      </w:r>
    </w:p>
    <w:p w14:paraId="52D70690" w14:textId="77777777" w:rsidR="003F7353" w:rsidRPr="008F0F4C" w:rsidRDefault="003F7353" w:rsidP="003F7353">
      <w:pPr>
        <w:pStyle w:val="EW"/>
      </w:pPr>
      <w:smartTag w:uri="urn:schemas-microsoft-com:office:smarttags" w:element="stockticker">
        <w:r w:rsidRPr="008F0F4C">
          <w:t>MDS</w:t>
        </w:r>
      </w:smartTag>
      <w:r w:rsidRPr="008F0F4C">
        <w:tab/>
        <w:t>Multimedia Distribution Service</w:t>
      </w:r>
    </w:p>
    <w:p w14:paraId="1E2393E9" w14:textId="77777777" w:rsidR="003F7353" w:rsidRPr="008F0F4C" w:rsidRDefault="003F7353" w:rsidP="003F7353">
      <w:pPr>
        <w:pStyle w:val="EW"/>
      </w:pPr>
      <w:smartTag w:uri="urn:schemas-microsoft-com:office:smarttags" w:element="stockticker">
        <w:r w:rsidRPr="008F0F4C">
          <w:t>MDT</w:t>
        </w:r>
      </w:smartTag>
      <w:r w:rsidRPr="008F0F4C">
        <w:tab/>
        <w:t>Minimization of Drive Tests</w:t>
      </w:r>
    </w:p>
    <w:p w14:paraId="55EE2411" w14:textId="77777777" w:rsidR="003F7353" w:rsidRPr="008F0F4C" w:rsidRDefault="003F7353" w:rsidP="003F7353">
      <w:pPr>
        <w:pStyle w:val="EW"/>
      </w:pPr>
      <w:r w:rsidRPr="008F0F4C">
        <w:t>ME</w:t>
      </w:r>
      <w:r w:rsidRPr="008F0F4C">
        <w:tab/>
        <w:t>Maintenance Entity</w:t>
      </w:r>
    </w:p>
    <w:p w14:paraId="2BEA7286" w14:textId="77777777" w:rsidR="003F7353" w:rsidRPr="008F0F4C" w:rsidRDefault="003F7353" w:rsidP="003F7353">
      <w:pPr>
        <w:pStyle w:val="EW"/>
      </w:pPr>
      <w:r w:rsidRPr="008F0F4C">
        <w:tab/>
        <w:t xml:space="preserve">Mobile Equipment </w:t>
      </w:r>
    </w:p>
    <w:p w14:paraId="5C384A0E" w14:textId="77777777" w:rsidR="003F7353" w:rsidRPr="008F0F4C" w:rsidRDefault="003F7353" w:rsidP="003F7353">
      <w:pPr>
        <w:pStyle w:val="EW"/>
      </w:pPr>
      <w:r w:rsidRPr="008F0F4C">
        <w:t>MEF</w:t>
      </w:r>
      <w:r w:rsidRPr="008F0F4C">
        <w:tab/>
        <w:t>Maintenance Entity Function</w:t>
      </w:r>
    </w:p>
    <w:p w14:paraId="767DF0F2" w14:textId="77777777" w:rsidR="003F7353" w:rsidRPr="008F0F4C" w:rsidRDefault="003F7353" w:rsidP="003F7353">
      <w:pPr>
        <w:pStyle w:val="EW"/>
      </w:pPr>
      <w:r w:rsidRPr="008F0F4C">
        <w:t>MEHO</w:t>
      </w:r>
      <w:r w:rsidR="00DF7677" w:rsidRPr="008F0F4C">
        <w:tab/>
      </w:r>
      <w:r w:rsidRPr="008F0F4C">
        <w:t>Mobile evaluated handover</w:t>
      </w:r>
    </w:p>
    <w:p w14:paraId="58916967" w14:textId="77777777" w:rsidR="003F7353" w:rsidRPr="008F0F4C" w:rsidRDefault="003F7353" w:rsidP="003F7353">
      <w:pPr>
        <w:pStyle w:val="EW"/>
      </w:pPr>
      <w:r w:rsidRPr="008F0F4C">
        <w:t>MER</w:t>
      </w:r>
      <w:r w:rsidR="00DF7677" w:rsidRPr="008F0F4C">
        <w:tab/>
      </w:r>
      <w:r w:rsidRPr="008F0F4C">
        <w:t>Message Error Ratio</w:t>
      </w:r>
    </w:p>
    <w:p w14:paraId="5D856710" w14:textId="77777777" w:rsidR="003F7353" w:rsidRPr="008F0F4C" w:rsidRDefault="003F7353" w:rsidP="003F7353">
      <w:pPr>
        <w:pStyle w:val="EW"/>
        <w:rPr>
          <w:snapToGrid w:val="0"/>
        </w:rPr>
      </w:pPr>
      <w:r w:rsidRPr="008F0F4C">
        <w:rPr>
          <w:snapToGrid w:val="0"/>
        </w:rPr>
        <w:t>MExE</w:t>
      </w:r>
      <w:r w:rsidRPr="008F0F4C">
        <w:rPr>
          <w:snapToGrid w:val="0"/>
        </w:rPr>
        <w:tab/>
        <w:t>Mobile Execution Environment</w:t>
      </w:r>
    </w:p>
    <w:p w14:paraId="61CFB810" w14:textId="77777777" w:rsidR="003F7353" w:rsidRPr="00941ABA" w:rsidRDefault="003F7353" w:rsidP="003F7353">
      <w:pPr>
        <w:pStyle w:val="EW"/>
      </w:pPr>
      <w:r w:rsidRPr="00941ABA">
        <w:t>MF</w:t>
      </w:r>
      <w:r w:rsidRPr="00941ABA">
        <w:tab/>
        <w:t>Master File</w:t>
      </w:r>
    </w:p>
    <w:p w14:paraId="78D52330" w14:textId="77777777" w:rsidR="003F7353" w:rsidRPr="008F0F4C" w:rsidRDefault="003F7353" w:rsidP="003F7353">
      <w:pPr>
        <w:pStyle w:val="EW"/>
      </w:pPr>
      <w:r w:rsidRPr="008F0F4C">
        <w:tab/>
        <w:t>MultiFrame</w:t>
      </w:r>
    </w:p>
    <w:p w14:paraId="23B3DF6D" w14:textId="77777777" w:rsidR="003F7353" w:rsidRPr="008F0F4C" w:rsidRDefault="003F7353" w:rsidP="003F7353">
      <w:pPr>
        <w:pStyle w:val="EW"/>
      </w:pPr>
      <w:r w:rsidRPr="008F0F4C">
        <w:t>MGCF</w:t>
      </w:r>
      <w:r w:rsidRPr="008F0F4C">
        <w:tab/>
        <w:t>Media Gateway Control Function</w:t>
      </w:r>
    </w:p>
    <w:p w14:paraId="468F1D28" w14:textId="77777777" w:rsidR="003F7353" w:rsidRPr="008F0F4C" w:rsidRDefault="003F7353" w:rsidP="003F7353">
      <w:pPr>
        <w:pStyle w:val="EW"/>
      </w:pPr>
      <w:r w:rsidRPr="008F0F4C">
        <w:t>MGCP</w:t>
      </w:r>
      <w:r w:rsidRPr="008F0F4C">
        <w:tab/>
        <w:t>Media Gateway Control Part</w:t>
      </w:r>
    </w:p>
    <w:p w14:paraId="7B5E6916" w14:textId="77777777" w:rsidR="003F7353" w:rsidRPr="008F0F4C" w:rsidRDefault="003F7353" w:rsidP="003F7353">
      <w:pPr>
        <w:pStyle w:val="EW"/>
      </w:pPr>
      <w:r w:rsidRPr="008F0F4C">
        <w:t>MGT</w:t>
      </w:r>
      <w:r w:rsidRPr="008F0F4C">
        <w:tab/>
        <w:t>Mobile Global Title</w:t>
      </w:r>
    </w:p>
    <w:p w14:paraId="6FF25DDC" w14:textId="77777777" w:rsidR="003F7353" w:rsidRPr="008F0F4C" w:rsidRDefault="003F7353" w:rsidP="003F7353">
      <w:pPr>
        <w:pStyle w:val="EW"/>
      </w:pPr>
      <w:r w:rsidRPr="008F0F4C">
        <w:t>MGW</w:t>
      </w:r>
      <w:r w:rsidRPr="008F0F4C">
        <w:tab/>
        <w:t>Media GateWay</w:t>
      </w:r>
    </w:p>
    <w:p w14:paraId="4007BE47" w14:textId="77777777" w:rsidR="003F7353" w:rsidRPr="008F0F4C" w:rsidRDefault="003F7353" w:rsidP="003F7353">
      <w:pPr>
        <w:pStyle w:val="EW"/>
      </w:pPr>
      <w:r w:rsidRPr="008F0F4C">
        <w:t>MHEG</w:t>
      </w:r>
      <w:r w:rsidR="00DF7677" w:rsidRPr="008F0F4C">
        <w:tab/>
      </w:r>
      <w:r w:rsidRPr="008F0F4C">
        <w:t>Multimedia and Hypermedia Information Coding Expert Group</w:t>
      </w:r>
    </w:p>
    <w:p w14:paraId="041B7F4A" w14:textId="77777777" w:rsidR="003F7353" w:rsidRPr="008F0F4C" w:rsidRDefault="003F7353" w:rsidP="003F7353">
      <w:pPr>
        <w:pStyle w:val="EW"/>
      </w:pPr>
      <w:r w:rsidRPr="008F0F4C">
        <w:t>MHS</w:t>
      </w:r>
      <w:r w:rsidRPr="008F0F4C">
        <w:tab/>
        <w:t>Message Handling System</w:t>
      </w:r>
    </w:p>
    <w:p w14:paraId="2DEEF707" w14:textId="77777777" w:rsidR="003F7353" w:rsidRPr="008F0F4C" w:rsidRDefault="003F7353" w:rsidP="003F7353">
      <w:pPr>
        <w:pStyle w:val="EW"/>
      </w:pPr>
      <w:r w:rsidRPr="008F0F4C">
        <w:t>MIB</w:t>
      </w:r>
      <w:r w:rsidRPr="008F0F4C">
        <w:tab/>
        <w:t>Management Information Base</w:t>
      </w:r>
    </w:p>
    <w:p w14:paraId="43878369" w14:textId="77777777" w:rsidR="003F7353" w:rsidRPr="008F0F4C" w:rsidRDefault="003F7353" w:rsidP="003F7353">
      <w:pPr>
        <w:pStyle w:val="EW"/>
      </w:pPr>
      <w:r w:rsidRPr="008F0F4C">
        <w:tab/>
        <w:t>Master Information Block</w:t>
      </w:r>
    </w:p>
    <w:p w14:paraId="40C93201" w14:textId="77777777" w:rsidR="003F7353" w:rsidRPr="008F0F4C" w:rsidRDefault="003F7353" w:rsidP="003F7353">
      <w:pPr>
        <w:pStyle w:val="EW"/>
      </w:pPr>
      <w:r w:rsidRPr="008F0F4C">
        <w:t>MIC</w:t>
      </w:r>
      <w:r w:rsidRPr="008F0F4C">
        <w:tab/>
        <w:t>Mobile Interface Controller</w:t>
      </w:r>
    </w:p>
    <w:p w14:paraId="0190288F" w14:textId="77777777" w:rsidR="003F7353" w:rsidRPr="008F0F4C" w:rsidRDefault="003F7353" w:rsidP="003F7353">
      <w:pPr>
        <w:pStyle w:val="EW"/>
      </w:pPr>
      <w:r w:rsidRPr="008F0F4C">
        <w:t>MIM</w:t>
      </w:r>
      <w:r w:rsidRPr="008F0F4C">
        <w:tab/>
        <w:t>Management Information Model</w:t>
      </w:r>
    </w:p>
    <w:p w14:paraId="1270A169" w14:textId="77777777" w:rsidR="003F7353" w:rsidRPr="008F0F4C" w:rsidRDefault="003F7353" w:rsidP="003F7353">
      <w:pPr>
        <w:pStyle w:val="EW"/>
      </w:pPr>
      <w:r w:rsidRPr="008F0F4C">
        <w:t>MIMO</w:t>
      </w:r>
      <w:r w:rsidRPr="008F0F4C">
        <w:tab/>
        <w:t>Multiple Input Multiple Output</w:t>
      </w:r>
    </w:p>
    <w:p w14:paraId="05ECFA1D" w14:textId="77777777" w:rsidR="003F7353" w:rsidRPr="008F0F4C" w:rsidRDefault="003F7353" w:rsidP="003F7353">
      <w:pPr>
        <w:pStyle w:val="EW"/>
      </w:pPr>
      <w:r w:rsidRPr="008F0F4C">
        <w:t>MIP</w:t>
      </w:r>
      <w:r w:rsidRPr="008F0F4C">
        <w:tab/>
        <w:t>Mobile IP</w:t>
      </w:r>
    </w:p>
    <w:p w14:paraId="6F43D5A7" w14:textId="77777777" w:rsidR="003F7353" w:rsidRPr="008F0F4C" w:rsidRDefault="003F7353" w:rsidP="003F7353">
      <w:pPr>
        <w:pStyle w:val="EW"/>
      </w:pPr>
      <w:smartTag w:uri="urn:schemas-microsoft-com:office:smarttags" w:element="stockticker">
        <w:r w:rsidRPr="008F0F4C">
          <w:t>MIPS</w:t>
        </w:r>
      </w:smartTag>
      <w:r w:rsidRPr="008F0F4C">
        <w:tab/>
        <w:t>Million Instructions Per Second</w:t>
      </w:r>
    </w:p>
    <w:p w14:paraId="1868692F" w14:textId="77777777" w:rsidR="003F7353" w:rsidRPr="008F0F4C" w:rsidRDefault="003F7353" w:rsidP="003F7353">
      <w:pPr>
        <w:pStyle w:val="EW"/>
      </w:pPr>
      <w:r w:rsidRPr="008F0F4C">
        <w:t>MLC</w:t>
      </w:r>
      <w:r w:rsidRPr="008F0F4C">
        <w:tab/>
        <w:t>Mobile Location Centre</w:t>
      </w:r>
    </w:p>
    <w:p w14:paraId="7897F588" w14:textId="77777777" w:rsidR="003F7353" w:rsidRPr="008F0F4C" w:rsidRDefault="003F7353" w:rsidP="003F7353">
      <w:pPr>
        <w:pStyle w:val="EW"/>
      </w:pPr>
      <w:r w:rsidRPr="008F0F4C">
        <w:t>MM</w:t>
      </w:r>
      <w:r w:rsidRPr="008F0F4C">
        <w:tab/>
        <w:t>Man Machine</w:t>
      </w:r>
    </w:p>
    <w:p w14:paraId="78B34ADA" w14:textId="77777777" w:rsidR="003F7353" w:rsidRPr="008F0F4C" w:rsidRDefault="003F7353" w:rsidP="003F7353">
      <w:pPr>
        <w:pStyle w:val="EW"/>
      </w:pPr>
      <w:r w:rsidRPr="008F0F4C">
        <w:tab/>
        <w:t>Mobility Management</w:t>
      </w:r>
    </w:p>
    <w:p w14:paraId="114B957E" w14:textId="77777777" w:rsidR="003F7353" w:rsidRPr="008F0F4C" w:rsidRDefault="003F7353" w:rsidP="003F7353">
      <w:pPr>
        <w:pStyle w:val="EW"/>
      </w:pPr>
      <w:r w:rsidRPr="008F0F4C">
        <w:tab/>
        <w:t>Multimedia</w:t>
      </w:r>
    </w:p>
    <w:p w14:paraId="1BB2C5D6" w14:textId="77777777" w:rsidR="003F7353" w:rsidRPr="008F0F4C" w:rsidRDefault="003F7353" w:rsidP="003F7353">
      <w:pPr>
        <w:pStyle w:val="EW"/>
      </w:pPr>
      <w:smartTag w:uri="urn:schemas-microsoft-com:office:smarttags" w:element="stockticker">
        <w:r w:rsidRPr="008F0F4C">
          <w:t>MME</w:t>
        </w:r>
      </w:smartTag>
      <w:r w:rsidRPr="008F0F4C">
        <w:tab/>
        <w:t>Mobile Management Entity</w:t>
      </w:r>
    </w:p>
    <w:p w14:paraId="345C6C06" w14:textId="77777777" w:rsidR="003F7353" w:rsidRPr="008F0F4C" w:rsidRDefault="003F7353" w:rsidP="003F7353">
      <w:pPr>
        <w:pStyle w:val="EW"/>
        <w:rPr>
          <w:snapToGrid w:val="0"/>
        </w:rPr>
      </w:pPr>
      <w:r w:rsidRPr="008F0F4C">
        <w:rPr>
          <w:snapToGrid w:val="0"/>
        </w:rPr>
        <w:t>MMI</w:t>
      </w:r>
      <w:r w:rsidRPr="008F0F4C">
        <w:rPr>
          <w:snapToGrid w:val="0"/>
        </w:rPr>
        <w:tab/>
        <w:t>Man Machine Interface</w:t>
      </w:r>
    </w:p>
    <w:p w14:paraId="58A8EE61" w14:textId="77777777" w:rsidR="003E5F8E" w:rsidRPr="008F0F4C" w:rsidRDefault="003E5F8E" w:rsidP="003E5F8E">
      <w:pPr>
        <w:keepLines/>
        <w:spacing w:after="0"/>
        <w:ind w:left="1702" w:hanging="1418"/>
        <w:rPr>
          <w:snapToGrid w:val="0"/>
        </w:rPr>
      </w:pPr>
      <w:r w:rsidRPr="008F0F4C">
        <w:rPr>
          <w:snapToGrid w:val="0"/>
        </w:rPr>
        <w:t>mMTC</w:t>
      </w:r>
      <w:r w:rsidRPr="008F0F4C">
        <w:rPr>
          <w:snapToGrid w:val="0"/>
        </w:rPr>
        <w:tab/>
        <w:t>Massive MTC</w:t>
      </w:r>
    </w:p>
    <w:p w14:paraId="63CDF506" w14:textId="77777777" w:rsidR="003F7353" w:rsidRPr="008F0F4C" w:rsidRDefault="003F7353" w:rsidP="003F7353">
      <w:pPr>
        <w:pStyle w:val="EW"/>
      </w:pPr>
      <w:smartTag w:uri="urn:schemas-microsoft-com:office:smarttags" w:element="stockticker">
        <w:r w:rsidRPr="008F0F4C">
          <w:t>MNC</w:t>
        </w:r>
      </w:smartTag>
      <w:r w:rsidRPr="008F0F4C">
        <w:tab/>
        <w:t>Mobile Network Code</w:t>
      </w:r>
    </w:p>
    <w:p w14:paraId="6F3DD5B2" w14:textId="77777777" w:rsidR="003E5F8E" w:rsidRPr="008F0F4C" w:rsidRDefault="003E5F8E" w:rsidP="003E5F8E">
      <w:pPr>
        <w:keepLines/>
        <w:spacing w:after="0"/>
        <w:ind w:left="1702" w:hanging="1418"/>
      </w:pPr>
      <w:r w:rsidRPr="008F0F4C">
        <w:t>MNO</w:t>
      </w:r>
      <w:r w:rsidRPr="008F0F4C">
        <w:tab/>
        <w:t>Mobile Network Operator</w:t>
      </w:r>
    </w:p>
    <w:p w14:paraId="323C0ACC" w14:textId="77777777" w:rsidR="003F7353" w:rsidRPr="008F0F4C" w:rsidRDefault="003F7353" w:rsidP="003F7353">
      <w:pPr>
        <w:pStyle w:val="EW"/>
      </w:pPr>
      <w:r w:rsidRPr="008F0F4C">
        <w:t>MNP</w:t>
      </w:r>
      <w:r w:rsidRPr="008F0F4C">
        <w:tab/>
        <w:t>Mobile Number Portability</w:t>
      </w:r>
    </w:p>
    <w:p w14:paraId="4476F4C6" w14:textId="77777777" w:rsidR="003F7353" w:rsidRPr="008F0F4C" w:rsidRDefault="003F7353" w:rsidP="003F7353">
      <w:pPr>
        <w:pStyle w:val="EW"/>
      </w:pPr>
      <w:r w:rsidRPr="008F0F4C">
        <w:t>MO</w:t>
      </w:r>
      <w:r w:rsidRPr="008F0F4C">
        <w:tab/>
        <w:t>Mobile Originated</w:t>
      </w:r>
    </w:p>
    <w:p w14:paraId="22992068" w14:textId="77777777" w:rsidR="003F7353" w:rsidRPr="008F0F4C" w:rsidRDefault="003F7353" w:rsidP="003F7353">
      <w:pPr>
        <w:pStyle w:val="EW"/>
      </w:pPr>
      <w:r w:rsidRPr="008F0F4C">
        <w:t>MO-LR</w:t>
      </w:r>
      <w:r w:rsidRPr="008F0F4C">
        <w:tab/>
        <w:t xml:space="preserve">Mobile Originating Location Request </w:t>
      </w:r>
    </w:p>
    <w:p w14:paraId="677CEC67" w14:textId="77777777" w:rsidR="003F7353" w:rsidRPr="008F0F4C" w:rsidRDefault="003F7353" w:rsidP="003F7353">
      <w:pPr>
        <w:pStyle w:val="EW"/>
      </w:pPr>
      <w:r w:rsidRPr="008F0F4C">
        <w:t>MO-SMS</w:t>
      </w:r>
      <w:r w:rsidRPr="008F0F4C">
        <w:tab/>
        <w:t>Mobile Originated Short Message Service</w:t>
      </w:r>
    </w:p>
    <w:p w14:paraId="3E861538" w14:textId="77777777" w:rsidR="003F7353" w:rsidRPr="00941ABA" w:rsidRDefault="003F7353" w:rsidP="003F7353">
      <w:pPr>
        <w:pStyle w:val="EW"/>
      </w:pPr>
      <w:r w:rsidRPr="00941ABA">
        <w:t>MOHO</w:t>
      </w:r>
      <w:r w:rsidRPr="00941ABA">
        <w:tab/>
        <w:t>Mobile Originated Handover</w:t>
      </w:r>
    </w:p>
    <w:p w14:paraId="38E8CB1A" w14:textId="77777777" w:rsidR="003F7353" w:rsidRPr="008F0F4C" w:rsidRDefault="003F7353" w:rsidP="003F7353">
      <w:pPr>
        <w:pStyle w:val="EW"/>
      </w:pPr>
      <w:r w:rsidRPr="008F0F4C">
        <w:t>MOS</w:t>
      </w:r>
      <w:r w:rsidRPr="008F0F4C">
        <w:tab/>
        <w:t>Mean Opinion Score</w:t>
      </w:r>
    </w:p>
    <w:p w14:paraId="55C48268" w14:textId="77777777" w:rsidR="003F7353" w:rsidRPr="008F0F4C" w:rsidRDefault="003F7353" w:rsidP="003F7353">
      <w:pPr>
        <w:pStyle w:val="EW"/>
      </w:pPr>
      <w:r w:rsidRPr="008F0F4C">
        <w:t>MoU</w:t>
      </w:r>
      <w:r w:rsidRPr="008F0F4C">
        <w:tab/>
        <w:t>Memorandum of Understanding</w:t>
      </w:r>
    </w:p>
    <w:p w14:paraId="6ECBA113" w14:textId="77777777" w:rsidR="003F7353" w:rsidRPr="008F0F4C" w:rsidRDefault="003F7353" w:rsidP="003F7353">
      <w:pPr>
        <w:pStyle w:val="EW"/>
      </w:pPr>
      <w:r w:rsidRPr="008F0F4C">
        <w:t>MP</w:t>
      </w:r>
      <w:r w:rsidRPr="008F0F4C">
        <w:tab/>
        <w:t xml:space="preserve">Multi-link </w:t>
      </w:r>
      <w:smartTag w:uri="urn:schemas-microsoft-com:office:smarttags" w:element="stockticker">
        <w:r w:rsidRPr="008F0F4C">
          <w:t>PPP</w:t>
        </w:r>
      </w:smartTag>
    </w:p>
    <w:p w14:paraId="14EF592E" w14:textId="77777777" w:rsidR="003F7353" w:rsidRPr="008F0F4C" w:rsidRDefault="003F7353" w:rsidP="003F7353">
      <w:pPr>
        <w:pStyle w:val="EW"/>
      </w:pPr>
      <w:r w:rsidRPr="008F0F4C">
        <w:t>MPEG</w:t>
      </w:r>
      <w:r w:rsidRPr="008F0F4C">
        <w:tab/>
        <w:t xml:space="preserve">Moving Pictures Experts Group </w:t>
      </w:r>
    </w:p>
    <w:p w14:paraId="3D3CF62E" w14:textId="77777777" w:rsidR="003F7353" w:rsidRPr="008F0F4C" w:rsidRDefault="003F7353" w:rsidP="003F7353">
      <w:pPr>
        <w:pStyle w:val="EW"/>
      </w:pPr>
      <w:smartTag w:uri="urn:schemas-microsoft-com:office:smarttags" w:element="stockticker">
        <w:r w:rsidRPr="008F0F4C">
          <w:t>MPH</w:t>
        </w:r>
      </w:smartTag>
      <w:r w:rsidRPr="008F0F4C">
        <w:tab/>
        <w:t>(mobile) Management (entity) - PHysical (layer) [primitive]</w:t>
      </w:r>
    </w:p>
    <w:p w14:paraId="66BD0C97" w14:textId="77777777" w:rsidR="003F7353" w:rsidRPr="008F0F4C" w:rsidRDefault="003F7353" w:rsidP="003F7353">
      <w:pPr>
        <w:pStyle w:val="EW"/>
      </w:pPr>
      <w:r w:rsidRPr="008F0F4C">
        <w:t>MPTY</w:t>
      </w:r>
      <w:r w:rsidRPr="008F0F4C">
        <w:tab/>
        <w:t xml:space="preserve">MultiParTY </w:t>
      </w:r>
    </w:p>
    <w:p w14:paraId="7D98DA70" w14:textId="77777777" w:rsidR="003F7353" w:rsidRPr="008F0F4C" w:rsidRDefault="003F7353" w:rsidP="003F7353">
      <w:pPr>
        <w:pStyle w:val="EW"/>
      </w:pPr>
      <w:r w:rsidRPr="008F0F4C">
        <w:t>MRF</w:t>
      </w:r>
      <w:r w:rsidRPr="008F0F4C">
        <w:tab/>
        <w:t>Media Resource Function</w:t>
      </w:r>
    </w:p>
    <w:p w14:paraId="6C00F5DE" w14:textId="77777777" w:rsidR="003F7353" w:rsidRPr="008F0F4C" w:rsidRDefault="003F7353" w:rsidP="003F7353">
      <w:pPr>
        <w:pStyle w:val="EW"/>
      </w:pPr>
      <w:r w:rsidRPr="008F0F4C">
        <w:t>MRP</w:t>
      </w:r>
      <w:r w:rsidRPr="008F0F4C">
        <w:tab/>
        <w:t>Mouth Reference Point</w:t>
      </w:r>
    </w:p>
    <w:p w14:paraId="7BE53729" w14:textId="77777777" w:rsidR="003F7353" w:rsidRPr="008F0F4C" w:rsidRDefault="003F7353" w:rsidP="003F7353">
      <w:pPr>
        <w:pStyle w:val="EW"/>
      </w:pPr>
      <w:r w:rsidRPr="008F0F4C">
        <w:t>MS</w:t>
      </w:r>
      <w:r w:rsidRPr="008F0F4C">
        <w:tab/>
        <w:t>Mobile Station</w:t>
      </w:r>
    </w:p>
    <w:p w14:paraId="2382274B" w14:textId="77777777" w:rsidR="003F7353" w:rsidRPr="008F0F4C" w:rsidRDefault="003F7353" w:rsidP="003F7353">
      <w:pPr>
        <w:pStyle w:val="EW"/>
      </w:pPr>
      <w:smartTag w:uri="urn:schemas-microsoft-com:office:smarttags" w:element="stockticker">
        <w:r w:rsidRPr="008F0F4C">
          <w:t>MSA</w:t>
        </w:r>
      </w:smartTag>
      <w:r w:rsidRPr="008F0F4C">
        <w:tab/>
      </w:r>
      <w:smartTag w:uri="urn:schemas-microsoft-com:office:smarttags" w:element="stockticker">
        <w:r w:rsidRPr="008F0F4C">
          <w:t>MCH</w:t>
        </w:r>
      </w:smartTag>
      <w:r w:rsidRPr="008F0F4C">
        <w:t xml:space="preserve"> Subframe Allocation</w:t>
      </w:r>
    </w:p>
    <w:p w14:paraId="532A246A" w14:textId="77777777" w:rsidR="003F7353" w:rsidRPr="008F0F4C" w:rsidRDefault="003F7353" w:rsidP="003F7353">
      <w:pPr>
        <w:pStyle w:val="EW"/>
      </w:pPr>
      <w:smartTag w:uri="urn:schemas-microsoft-com:office:smarttags" w:element="stockticker">
        <w:r w:rsidRPr="008F0F4C">
          <w:t>MSB</w:t>
        </w:r>
      </w:smartTag>
      <w:r w:rsidRPr="008F0F4C">
        <w:tab/>
        <w:t>Most Significant Bit</w:t>
      </w:r>
    </w:p>
    <w:p w14:paraId="12C3CAE1" w14:textId="77777777" w:rsidR="003F7353" w:rsidRPr="008F0F4C" w:rsidRDefault="003F7353" w:rsidP="003F7353">
      <w:pPr>
        <w:pStyle w:val="EW"/>
        <w:rPr>
          <w:snapToGrid w:val="0"/>
        </w:rPr>
      </w:pPr>
      <w:smartTag w:uri="urn:schemas-microsoft-com:office:smarttags" w:element="stockticker">
        <w:r w:rsidRPr="008F0F4C">
          <w:rPr>
            <w:snapToGrid w:val="0"/>
          </w:rPr>
          <w:t>MSC</w:t>
        </w:r>
      </w:smartTag>
      <w:r w:rsidRPr="008F0F4C">
        <w:rPr>
          <w:snapToGrid w:val="0"/>
        </w:rPr>
        <w:tab/>
        <w:t>Mobile Switching Centre</w:t>
      </w:r>
    </w:p>
    <w:p w14:paraId="7C4AE171" w14:textId="77777777" w:rsidR="003F7353" w:rsidRPr="008F0F4C" w:rsidRDefault="003F7353" w:rsidP="003F7353">
      <w:pPr>
        <w:pStyle w:val="EW"/>
      </w:pPr>
      <w:r w:rsidRPr="008F0F4C">
        <w:t>MSCM</w:t>
      </w:r>
      <w:r w:rsidRPr="008F0F4C">
        <w:tab/>
        <w:t>Mobile Station Class Mark</w:t>
      </w:r>
    </w:p>
    <w:p w14:paraId="5FB7A5BC" w14:textId="77777777" w:rsidR="003F7353" w:rsidRPr="008F0F4C" w:rsidRDefault="003F7353" w:rsidP="003F7353">
      <w:pPr>
        <w:pStyle w:val="EW"/>
      </w:pPr>
      <w:r w:rsidRPr="008F0F4C">
        <w:t>MSCU</w:t>
      </w:r>
      <w:r w:rsidRPr="008F0F4C">
        <w:tab/>
        <w:t>Mobile Station Control Unit</w:t>
      </w:r>
    </w:p>
    <w:p w14:paraId="235DF68A" w14:textId="77777777" w:rsidR="003F7353" w:rsidRPr="008F0F4C" w:rsidRDefault="003F7353" w:rsidP="003F7353">
      <w:pPr>
        <w:pStyle w:val="EW"/>
      </w:pPr>
      <w:r w:rsidRPr="008F0F4C">
        <w:t>MSD</w:t>
      </w:r>
      <w:r w:rsidRPr="008F0F4C">
        <w:tab/>
        <w:t>Maximum Sensitivity Degradation</w:t>
      </w:r>
    </w:p>
    <w:p w14:paraId="66C7CC6B" w14:textId="77777777" w:rsidR="003F7353" w:rsidRPr="008F0F4C" w:rsidRDefault="003F7353" w:rsidP="003F7353">
      <w:pPr>
        <w:pStyle w:val="EW"/>
      </w:pPr>
      <w:r w:rsidRPr="008F0F4C">
        <w:t>MSE</w:t>
      </w:r>
      <w:r w:rsidRPr="008F0F4C">
        <w:tab/>
        <w:t>MExE Service Environment</w:t>
      </w:r>
    </w:p>
    <w:p w14:paraId="19FA1F3B" w14:textId="77777777" w:rsidR="003F7353" w:rsidRPr="008F0F4C" w:rsidRDefault="003F7353" w:rsidP="003F7353">
      <w:pPr>
        <w:pStyle w:val="EW"/>
      </w:pPr>
      <w:r w:rsidRPr="008F0F4C">
        <w:t>MSID</w:t>
      </w:r>
      <w:r w:rsidRPr="008F0F4C">
        <w:tab/>
        <w:t>Mobile Station Identifier</w:t>
      </w:r>
    </w:p>
    <w:p w14:paraId="2B8CE5AA" w14:textId="77777777" w:rsidR="003F7353" w:rsidRPr="008F0F4C" w:rsidRDefault="003F7353" w:rsidP="003F7353">
      <w:pPr>
        <w:pStyle w:val="EW"/>
      </w:pPr>
      <w:r w:rsidRPr="008F0F4C">
        <w:t>MSD</w:t>
      </w:r>
      <w:r w:rsidRPr="008F0F4C">
        <w:tab/>
        <w:t>Maximum Sensitivity Degradation</w:t>
      </w:r>
    </w:p>
    <w:p w14:paraId="57536C52" w14:textId="77777777" w:rsidR="003F7353" w:rsidRPr="008F0F4C" w:rsidRDefault="003F7353" w:rsidP="003F7353">
      <w:pPr>
        <w:pStyle w:val="EW"/>
      </w:pPr>
      <w:smartTag w:uri="urn:schemas-microsoft-com:office:smarttags" w:element="stockticker">
        <w:r w:rsidRPr="008F0F4C">
          <w:t>MSI</w:t>
        </w:r>
      </w:smartTag>
      <w:r w:rsidRPr="008F0F4C">
        <w:tab/>
      </w:r>
      <w:smartTag w:uri="urn:schemas-microsoft-com:office:smarttags" w:element="stockticker">
        <w:r w:rsidRPr="008F0F4C">
          <w:t>MCH</w:t>
        </w:r>
      </w:smartTag>
      <w:r w:rsidRPr="008F0F4C">
        <w:t xml:space="preserve"> Scheduling Information</w:t>
      </w:r>
    </w:p>
    <w:p w14:paraId="366F5D28" w14:textId="77777777" w:rsidR="003F7353" w:rsidRPr="008F0F4C" w:rsidRDefault="003F7353" w:rsidP="003F7353">
      <w:pPr>
        <w:pStyle w:val="EW"/>
      </w:pPr>
      <w:r w:rsidRPr="008F0F4C">
        <w:t>MSIN</w:t>
      </w:r>
      <w:r w:rsidRPr="008F0F4C">
        <w:tab/>
        <w:t>Mobile Station Identification Number</w:t>
      </w:r>
    </w:p>
    <w:p w14:paraId="6955996D" w14:textId="77777777" w:rsidR="003F7353" w:rsidRPr="008F0F4C" w:rsidRDefault="003F7353" w:rsidP="003F7353">
      <w:pPr>
        <w:pStyle w:val="EW"/>
      </w:pPr>
      <w:r w:rsidRPr="008F0F4C">
        <w:t>MSISDN</w:t>
      </w:r>
      <w:r w:rsidRPr="008F0F4C">
        <w:tab/>
        <w:t>Mobile Subscriber ISDN Number</w:t>
      </w:r>
    </w:p>
    <w:p w14:paraId="13EBD8E5" w14:textId="77777777" w:rsidR="003F7353" w:rsidRPr="008F0F4C" w:rsidRDefault="003F7353" w:rsidP="003F7353">
      <w:pPr>
        <w:pStyle w:val="EW"/>
      </w:pPr>
      <w:r w:rsidRPr="008F0F4C">
        <w:t>MSP</w:t>
      </w:r>
      <w:r w:rsidRPr="008F0F4C">
        <w:tab/>
        <w:t>Multiple Subscriber Profile</w:t>
      </w:r>
    </w:p>
    <w:p w14:paraId="59EC8B0D" w14:textId="77777777" w:rsidR="003F7353" w:rsidRPr="008F0F4C" w:rsidRDefault="003F7353" w:rsidP="003F7353">
      <w:pPr>
        <w:pStyle w:val="EW"/>
      </w:pPr>
      <w:r w:rsidRPr="008F0F4C">
        <w:t>MSR</w:t>
      </w:r>
      <w:r w:rsidRPr="008F0F4C">
        <w:tab/>
        <w:t>Multi-Standard Radio</w:t>
      </w:r>
    </w:p>
    <w:p w14:paraId="629F64F6" w14:textId="77777777" w:rsidR="003F7353" w:rsidRPr="008F0F4C" w:rsidRDefault="003F7353" w:rsidP="003F7353">
      <w:pPr>
        <w:pStyle w:val="EW"/>
      </w:pPr>
      <w:r w:rsidRPr="008F0F4C">
        <w:t>MSRN</w:t>
      </w:r>
      <w:r w:rsidRPr="008F0F4C">
        <w:tab/>
        <w:t>Mobile Station Roaming Number</w:t>
      </w:r>
    </w:p>
    <w:p w14:paraId="17F11925" w14:textId="77777777" w:rsidR="003F7353" w:rsidRPr="008F0F4C" w:rsidRDefault="003F7353" w:rsidP="003F7353">
      <w:pPr>
        <w:pStyle w:val="EW"/>
      </w:pPr>
      <w:r w:rsidRPr="008F0F4C">
        <w:t>MT</w:t>
      </w:r>
      <w:r w:rsidRPr="008F0F4C">
        <w:tab/>
        <w:t>Mobile Terminated</w:t>
      </w:r>
    </w:p>
    <w:p w14:paraId="175E69E0" w14:textId="77777777" w:rsidR="003F7353" w:rsidRPr="008F0F4C" w:rsidRDefault="003F7353" w:rsidP="003F7353">
      <w:pPr>
        <w:pStyle w:val="EW"/>
      </w:pPr>
      <w:r w:rsidRPr="008F0F4C">
        <w:tab/>
        <w:t>Mobile Termination</w:t>
      </w:r>
    </w:p>
    <w:p w14:paraId="1C106A27" w14:textId="77777777" w:rsidR="00E50CCE" w:rsidRPr="008F0F4C" w:rsidRDefault="00E50CCE" w:rsidP="00E50CCE">
      <w:pPr>
        <w:keepLines/>
        <w:spacing w:after="0"/>
        <w:ind w:left="1702" w:hanging="1418"/>
      </w:pPr>
      <w:r w:rsidRPr="008F0F4C">
        <w:t>MTC</w:t>
      </w:r>
      <w:r w:rsidRPr="008F0F4C">
        <w:tab/>
        <w:t>Machine-Type Communications</w:t>
      </w:r>
    </w:p>
    <w:p w14:paraId="3CC5215A" w14:textId="77777777" w:rsidR="003F7353" w:rsidRPr="008F0F4C" w:rsidRDefault="003F7353" w:rsidP="003F7353">
      <w:pPr>
        <w:pStyle w:val="EW"/>
      </w:pPr>
      <w:smartTag w:uri="urn:schemas-microsoft-com:office:smarttags" w:element="stockticker">
        <w:r w:rsidRPr="008F0F4C">
          <w:t>MTCH</w:t>
        </w:r>
      </w:smartTag>
      <w:r w:rsidRPr="008F0F4C">
        <w:tab/>
        <w:t>Multicast Traffic Channel</w:t>
      </w:r>
    </w:p>
    <w:p w14:paraId="719D4299" w14:textId="77777777" w:rsidR="003F7353" w:rsidRPr="008F0F4C" w:rsidRDefault="003F7353" w:rsidP="003F7353">
      <w:pPr>
        <w:pStyle w:val="EW"/>
      </w:pPr>
      <w:r w:rsidRPr="008F0F4C">
        <w:t>MT-LR</w:t>
      </w:r>
      <w:r w:rsidRPr="008F0F4C">
        <w:tab/>
        <w:t xml:space="preserve">Mobile Terminating Location Request </w:t>
      </w:r>
    </w:p>
    <w:p w14:paraId="3910DDAB" w14:textId="77777777" w:rsidR="003F7353" w:rsidRPr="008F0F4C" w:rsidRDefault="003F7353" w:rsidP="003F7353">
      <w:pPr>
        <w:pStyle w:val="EW"/>
      </w:pPr>
      <w:r w:rsidRPr="008F0F4C">
        <w:t>MT-SMS</w:t>
      </w:r>
      <w:r w:rsidRPr="008F0F4C">
        <w:tab/>
        <w:t>Mobile Terminated Short Message Service</w:t>
      </w:r>
    </w:p>
    <w:p w14:paraId="5714CD26" w14:textId="77777777" w:rsidR="003F7353" w:rsidRPr="008F0F4C" w:rsidRDefault="003F7353" w:rsidP="003F7353">
      <w:pPr>
        <w:pStyle w:val="EW"/>
      </w:pPr>
      <w:r w:rsidRPr="008F0F4C">
        <w:t>MTM</w:t>
      </w:r>
      <w:r w:rsidRPr="008F0F4C">
        <w:tab/>
        <w:t>Mobile-To-Mobile (call)</w:t>
      </w:r>
    </w:p>
    <w:p w14:paraId="540F1773" w14:textId="77777777" w:rsidR="003F7353" w:rsidRPr="008F0F4C" w:rsidRDefault="003F7353" w:rsidP="003F7353">
      <w:pPr>
        <w:pStyle w:val="EW"/>
      </w:pPr>
      <w:r w:rsidRPr="008F0F4C">
        <w:t>MTP</w:t>
      </w:r>
      <w:r w:rsidRPr="008F0F4C">
        <w:tab/>
        <w:t>Message Transfer Part</w:t>
      </w:r>
    </w:p>
    <w:p w14:paraId="62037F27" w14:textId="77777777" w:rsidR="003F7353" w:rsidRPr="008F0F4C" w:rsidRDefault="003F7353" w:rsidP="003F7353">
      <w:pPr>
        <w:pStyle w:val="EW"/>
      </w:pPr>
      <w:r w:rsidRPr="008F0F4C">
        <w:t>MTP3-B</w:t>
      </w:r>
      <w:r w:rsidRPr="008F0F4C">
        <w:tab/>
        <w:t>Message Transfer Part level 3</w:t>
      </w:r>
    </w:p>
    <w:p w14:paraId="3B31D5FB" w14:textId="77777777" w:rsidR="003F7353" w:rsidRPr="008F0F4C" w:rsidRDefault="003F7353" w:rsidP="003F7353">
      <w:pPr>
        <w:pStyle w:val="EW"/>
      </w:pPr>
      <w:r w:rsidRPr="008F0F4C">
        <w:t>MTU</w:t>
      </w:r>
      <w:r w:rsidRPr="008F0F4C">
        <w:tab/>
        <w:t>Maximum Transfer Unit</w:t>
      </w:r>
    </w:p>
    <w:p w14:paraId="01EADDB9" w14:textId="77777777" w:rsidR="003F7353" w:rsidRPr="008F0F4C" w:rsidRDefault="003F7353" w:rsidP="003F7353">
      <w:pPr>
        <w:pStyle w:val="EW"/>
      </w:pPr>
      <w:r w:rsidRPr="008F0F4C">
        <w:t>MU</w:t>
      </w:r>
      <w:r w:rsidRPr="008F0F4C">
        <w:tab/>
        <w:t>Mark Up</w:t>
      </w:r>
    </w:p>
    <w:p w14:paraId="2A48A606" w14:textId="77777777" w:rsidR="003F7353" w:rsidRPr="00C12DFE" w:rsidRDefault="003F7353" w:rsidP="003F7353">
      <w:pPr>
        <w:pStyle w:val="EW"/>
        <w:rPr>
          <w:lang w:val="fr-FR"/>
        </w:rPr>
      </w:pPr>
      <w:r w:rsidRPr="00C12DFE">
        <w:rPr>
          <w:lang w:val="fr-FR"/>
        </w:rPr>
        <w:t>MUI</w:t>
      </w:r>
      <w:r w:rsidRPr="00C12DFE">
        <w:rPr>
          <w:lang w:val="fr-FR"/>
        </w:rPr>
        <w:tab/>
        <w:t xml:space="preserve">Mobile User Identifier </w:t>
      </w:r>
    </w:p>
    <w:p w14:paraId="40160747" w14:textId="77777777" w:rsidR="003F7353" w:rsidRPr="00C12DFE" w:rsidRDefault="003F7353" w:rsidP="003F7353">
      <w:pPr>
        <w:pStyle w:val="EW"/>
        <w:rPr>
          <w:lang w:val="fr-FR"/>
        </w:rPr>
      </w:pPr>
      <w:r w:rsidRPr="00C12DFE">
        <w:rPr>
          <w:lang w:val="fr-FR"/>
        </w:rPr>
        <w:t>MUMS</w:t>
      </w:r>
      <w:r w:rsidRPr="00C12DFE">
        <w:rPr>
          <w:lang w:val="fr-FR"/>
        </w:rPr>
        <w:tab/>
        <w:t xml:space="preserve">Multi User Mobile Station </w:t>
      </w:r>
    </w:p>
    <w:p w14:paraId="28220A22" w14:textId="77777777" w:rsidR="003F7353" w:rsidRPr="00941ABA" w:rsidRDefault="003F7353" w:rsidP="003F7353">
      <w:pPr>
        <w:pStyle w:val="EW"/>
      </w:pPr>
      <w:r w:rsidRPr="00941ABA">
        <w:t>MVNO</w:t>
      </w:r>
      <w:r w:rsidRPr="00941ABA">
        <w:tab/>
        <w:t>Mobile Virtual Network Operator</w:t>
      </w:r>
    </w:p>
    <w:p w14:paraId="3CEB7DF0" w14:textId="77777777" w:rsidR="003F7353" w:rsidRPr="008F0F4C" w:rsidRDefault="003F7353" w:rsidP="003F7353">
      <w:pPr>
        <w:pStyle w:val="Heading2"/>
        <w:tabs>
          <w:tab w:val="left" w:pos="1701"/>
        </w:tabs>
      </w:pPr>
      <w:bookmarkStart w:id="99" w:name="_Toc11152857"/>
      <w:bookmarkStart w:id="100" w:name="_Toc90991657"/>
      <w:r w:rsidRPr="008F0F4C">
        <w:t>N</w:t>
      </w:r>
      <w:bookmarkEnd w:id="99"/>
      <w:bookmarkEnd w:id="100"/>
    </w:p>
    <w:p w14:paraId="314B33E2" w14:textId="77777777" w:rsidR="003F7353" w:rsidRPr="008F0F4C" w:rsidRDefault="003F7353" w:rsidP="003F7353">
      <w:pPr>
        <w:pStyle w:val="EW"/>
      </w:pPr>
      <w:r w:rsidRPr="008F0F4C">
        <w:t>NACC</w:t>
      </w:r>
      <w:r w:rsidRPr="008F0F4C">
        <w:tab/>
        <w:t>Network Assisted Cell Change</w:t>
      </w:r>
    </w:p>
    <w:p w14:paraId="2D123AD2" w14:textId="77777777" w:rsidR="003F7353" w:rsidRPr="008F0F4C" w:rsidRDefault="003F7353" w:rsidP="003F7353">
      <w:pPr>
        <w:pStyle w:val="EW"/>
      </w:pPr>
      <w:r w:rsidRPr="008F0F4C">
        <w:t>NACK</w:t>
      </w:r>
      <w:r w:rsidRPr="008F0F4C">
        <w:tab/>
        <w:t>Negative Acknowledgement</w:t>
      </w:r>
    </w:p>
    <w:p w14:paraId="2F675C56" w14:textId="77777777" w:rsidR="003F7353" w:rsidRPr="008F0F4C" w:rsidRDefault="003F7353" w:rsidP="003F7353">
      <w:pPr>
        <w:pStyle w:val="EW"/>
      </w:pPr>
      <w:r w:rsidRPr="008F0F4C">
        <w:t>NAD</w:t>
      </w:r>
      <w:r w:rsidRPr="008F0F4C">
        <w:tab/>
        <w:t>Node Address byte</w:t>
      </w:r>
    </w:p>
    <w:p w14:paraId="2B4E251D" w14:textId="77777777" w:rsidR="003F7353" w:rsidRPr="008F0F4C" w:rsidRDefault="003F7353" w:rsidP="003F7353">
      <w:pPr>
        <w:pStyle w:val="EW"/>
      </w:pPr>
      <w:r w:rsidRPr="008F0F4C">
        <w:t>NAI</w:t>
      </w:r>
      <w:r w:rsidRPr="008F0F4C">
        <w:tab/>
        <w:t>Network Access Identifier</w:t>
      </w:r>
    </w:p>
    <w:p w14:paraId="6FF28327" w14:textId="77777777" w:rsidR="003F7353" w:rsidRPr="008F0F4C" w:rsidRDefault="003F7353" w:rsidP="003F7353">
      <w:pPr>
        <w:pStyle w:val="EW"/>
      </w:pPr>
      <w:r w:rsidRPr="008F0F4C">
        <w:t>NAS</w:t>
      </w:r>
      <w:r w:rsidRPr="008F0F4C">
        <w:tab/>
        <w:t>Non-Access Stratum</w:t>
      </w:r>
    </w:p>
    <w:p w14:paraId="459E6328" w14:textId="77777777" w:rsidR="003F7353" w:rsidRPr="008F0F4C" w:rsidRDefault="003F7353" w:rsidP="003F7353">
      <w:pPr>
        <w:pStyle w:val="EW"/>
      </w:pPr>
      <w:r w:rsidRPr="008F0F4C">
        <w:t>NBAP</w:t>
      </w:r>
      <w:r w:rsidRPr="008F0F4C">
        <w:tab/>
        <w:t xml:space="preserve">Node B Application Part </w:t>
      </w:r>
    </w:p>
    <w:p w14:paraId="684ED643" w14:textId="77777777" w:rsidR="003F7353" w:rsidRPr="008F0F4C" w:rsidRDefault="003F7353" w:rsidP="003F7353">
      <w:pPr>
        <w:pStyle w:val="EW"/>
      </w:pPr>
      <w:r w:rsidRPr="008F0F4C">
        <w:t>NB</w:t>
      </w:r>
      <w:r w:rsidRPr="008F0F4C">
        <w:tab/>
        <w:t>Normal Burst</w:t>
      </w:r>
    </w:p>
    <w:p w14:paraId="337EB549" w14:textId="77777777" w:rsidR="003F7353" w:rsidRPr="008F0F4C" w:rsidRDefault="003F7353" w:rsidP="003F7353">
      <w:pPr>
        <w:pStyle w:val="EW"/>
      </w:pPr>
      <w:r w:rsidRPr="008F0F4C">
        <w:t>NCELL</w:t>
      </w:r>
      <w:r w:rsidRPr="008F0F4C">
        <w:tab/>
        <w:t>Neighbouring (of current serving) Cell</w:t>
      </w:r>
    </w:p>
    <w:p w14:paraId="1EFD8F68" w14:textId="77777777" w:rsidR="003F7353" w:rsidRPr="008F0F4C" w:rsidRDefault="003F7353" w:rsidP="003F7353">
      <w:pPr>
        <w:pStyle w:val="EW"/>
      </w:pPr>
      <w:r w:rsidRPr="008F0F4C">
        <w:t>NBAP</w:t>
      </w:r>
      <w:r w:rsidRPr="008F0F4C">
        <w:tab/>
        <w:t xml:space="preserve">Node B Application Part </w:t>
      </w:r>
    </w:p>
    <w:p w14:paraId="0073531D" w14:textId="77777777" w:rsidR="003F7353" w:rsidRPr="008F0F4C" w:rsidRDefault="003F7353" w:rsidP="003F7353">
      <w:pPr>
        <w:pStyle w:val="EW"/>
      </w:pPr>
      <w:r w:rsidRPr="008F0F4C">
        <w:t>NBIN</w:t>
      </w:r>
      <w:r w:rsidRPr="008F0F4C">
        <w:tab/>
        <w:t xml:space="preserve">A parameter in the hopping sequence </w:t>
      </w:r>
    </w:p>
    <w:p w14:paraId="63483A34" w14:textId="77777777" w:rsidR="003F7353" w:rsidRPr="008F0F4C" w:rsidRDefault="003F7353" w:rsidP="003F7353">
      <w:pPr>
        <w:pStyle w:val="EW"/>
      </w:pPr>
      <w:smartTag w:uri="urn:schemas-microsoft-com:office:smarttags" w:element="stockticker">
        <w:r w:rsidRPr="008F0F4C">
          <w:t>NCC</w:t>
        </w:r>
      </w:smartTag>
      <w:r w:rsidRPr="008F0F4C">
        <w:tab/>
        <w:t>Network (PLMN) Colour Code</w:t>
      </w:r>
    </w:p>
    <w:p w14:paraId="64EDBF58" w14:textId="77777777" w:rsidR="003F7353" w:rsidRPr="008F0F4C" w:rsidRDefault="003F7353" w:rsidP="003F7353">
      <w:pPr>
        <w:pStyle w:val="EW"/>
      </w:pPr>
      <w:smartTag w:uri="urn:schemas-microsoft-com:office:smarttags" w:element="stockticker">
        <w:r w:rsidRPr="008F0F4C">
          <w:t>NCH</w:t>
        </w:r>
      </w:smartTag>
      <w:r w:rsidRPr="008F0F4C">
        <w:tab/>
        <w:t xml:space="preserve">Notification CHannel </w:t>
      </w:r>
    </w:p>
    <w:p w14:paraId="0FD29233" w14:textId="77777777" w:rsidR="003F7353" w:rsidRPr="008F0F4C" w:rsidRDefault="003F7353" w:rsidP="003F7353">
      <w:pPr>
        <w:pStyle w:val="EW"/>
      </w:pPr>
      <w:r w:rsidRPr="008F0F4C">
        <w:t>NCK</w:t>
      </w:r>
      <w:r w:rsidRPr="008F0F4C">
        <w:tab/>
        <w:t>Network Control Key</w:t>
      </w:r>
    </w:p>
    <w:p w14:paraId="1C3F7257" w14:textId="77777777" w:rsidR="003F7353" w:rsidRPr="008F0F4C" w:rsidRDefault="003F7353" w:rsidP="003F7353">
      <w:pPr>
        <w:pStyle w:val="EW"/>
      </w:pPr>
      <w:r w:rsidRPr="008F0F4C">
        <w:t>NCP</w:t>
      </w:r>
      <w:r w:rsidRPr="008F0F4C">
        <w:tab/>
        <w:t>Network Control Protocol</w:t>
      </w:r>
    </w:p>
    <w:p w14:paraId="491235D8" w14:textId="77777777" w:rsidR="003F7353" w:rsidRPr="008F0F4C" w:rsidRDefault="003F7353" w:rsidP="003F7353">
      <w:pPr>
        <w:pStyle w:val="EW"/>
      </w:pPr>
      <w:smartTag w:uri="urn:schemas-microsoft-com:office:smarttags" w:element="stockticker">
        <w:r w:rsidRPr="008F0F4C">
          <w:t>NDC</w:t>
        </w:r>
      </w:smartTag>
      <w:r w:rsidRPr="008F0F4C">
        <w:tab/>
        <w:t>National Destination Code</w:t>
      </w:r>
    </w:p>
    <w:p w14:paraId="5AA868D2" w14:textId="77777777" w:rsidR="003F7353" w:rsidRPr="008F0F4C" w:rsidRDefault="003F7353" w:rsidP="003F7353">
      <w:pPr>
        <w:pStyle w:val="EW"/>
      </w:pPr>
      <w:r w:rsidRPr="008F0F4C">
        <w:t>NDUB</w:t>
      </w:r>
      <w:r w:rsidRPr="008F0F4C">
        <w:tab/>
        <w:t xml:space="preserve">Network Determined User Busy </w:t>
      </w:r>
    </w:p>
    <w:p w14:paraId="09CA39D4" w14:textId="77777777" w:rsidR="003F7353" w:rsidRPr="008F0F4C" w:rsidRDefault="003F7353" w:rsidP="003F7353">
      <w:pPr>
        <w:pStyle w:val="EW"/>
      </w:pPr>
      <w:r w:rsidRPr="008F0F4C">
        <w:t>NE</w:t>
      </w:r>
      <w:r w:rsidRPr="008F0F4C">
        <w:tab/>
        <w:t>Network Element</w:t>
      </w:r>
    </w:p>
    <w:p w14:paraId="2E191EF5" w14:textId="77777777" w:rsidR="003F7353" w:rsidRPr="008F0F4C" w:rsidRDefault="003F7353" w:rsidP="003F7353">
      <w:pPr>
        <w:pStyle w:val="EW"/>
      </w:pPr>
      <w:r w:rsidRPr="008F0F4C">
        <w:t>NEF</w:t>
      </w:r>
      <w:r w:rsidRPr="008F0F4C">
        <w:tab/>
        <w:t>Network Element Function</w:t>
      </w:r>
    </w:p>
    <w:p w14:paraId="14C5658A" w14:textId="77777777" w:rsidR="003F7353" w:rsidRPr="008F0F4C" w:rsidRDefault="003F7353" w:rsidP="003F7353">
      <w:pPr>
        <w:pStyle w:val="EW"/>
      </w:pPr>
      <w:r w:rsidRPr="008F0F4C">
        <w:t>NEHO</w:t>
      </w:r>
      <w:r w:rsidR="00DF7677" w:rsidRPr="008F0F4C">
        <w:tab/>
      </w:r>
      <w:r w:rsidRPr="008F0F4C">
        <w:t>Network evaluated handover</w:t>
      </w:r>
    </w:p>
    <w:p w14:paraId="73D50C03" w14:textId="77777777" w:rsidR="003F7353" w:rsidRPr="008F0F4C" w:rsidRDefault="003F7353" w:rsidP="003F7353">
      <w:pPr>
        <w:pStyle w:val="EW"/>
      </w:pPr>
      <w:smartTag w:uri="urn:schemas-microsoft-com:office:smarttags" w:element="stockticker">
        <w:r w:rsidRPr="008F0F4C">
          <w:t>NET</w:t>
        </w:r>
      </w:smartTag>
      <w:r w:rsidRPr="008F0F4C">
        <w:tab/>
        <w:t>NETwork</w:t>
      </w:r>
    </w:p>
    <w:p w14:paraId="4F3AC7B9" w14:textId="77777777" w:rsidR="003F7353" w:rsidRPr="008F0F4C" w:rsidRDefault="003F7353" w:rsidP="003F7353">
      <w:pPr>
        <w:pStyle w:val="EW"/>
      </w:pPr>
      <w:r w:rsidRPr="008F0F4C">
        <w:t>NEV</w:t>
      </w:r>
      <w:r w:rsidRPr="008F0F4C">
        <w:tab/>
        <w:t>NEVer</w:t>
      </w:r>
    </w:p>
    <w:p w14:paraId="1D0CEF22" w14:textId="77777777" w:rsidR="003F7353" w:rsidRPr="00941ABA" w:rsidRDefault="003F7353" w:rsidP="003F7353">
      <w:pPr>
        <w:pStyle w:val="EW"/>
      </w:pPr>
      <w:r w:rsidRPr="00941ABA">
        <w:t>NF</w:t>
      </w:r>
      <w:r w:rsidRPr="00941ABA">
        <w:tab/>
        <w:t>Network Function</w:t>
      </w:r>
    </w:p>
    <w:p w14:paraId="143EA68C" w14:textId="77777777" w:rsidR="009C74A1" w:rsidRPr="008F0F4C" w:rsidRDefault="009C74A1" w:rsidP="009C74A1">
      <w:pPr>
        <w:pStyle w:val="EW"/>
      </w:pPr>
      <w:r w:rsidRPr="008F0F4C">
        <w:t>NGCN</w:t>
      </w:r>
      <w:r w:rsidRPr="008F0F4C">
        <w:tab/>
        <w:t>Next Generation Corporate Network (TSs originating pre-Release-15)</w:t>
      </w:r>
      <w:r w:rsidRPr="008F0F4C">
        <w:br/>
        <w:t>Next Generation Core Network (TSs originating Release 15 onwards)</w:t>
      </w:r>
    </w:p>
    <w:p w14:paraId="42880F5E" w14:textId="77777777" w:rsidR="000D40FD" w:rsidRPr="008F0F4C" w:rsidRDefault="000D40FD" w:rsidP="000D40FD">
      <w:pPr>
        <w:keepLines/>
        <w:spacing w:after="0"/>
        <w:ind w:left="1702" w:hanging="1418"/>
      </w:pPr>
      <w:r w:rsidRPr="008F0F4C">
        <w:t>NGMN</w:t>
      </w:r>
      <w:r w:rsidRPr="008F0F4C">
        <w:tab/>
        <w:t>Next Generation Mobile Networks</w:t>
      </w:r>
    </w:p>
    <w:p w14:paraId="78C26010" w14:textId="77777777" w:rsidR="003F7353" w:rsidRPr="008F0F4C" w:rsidRDefault="003F7353" w:rsidP="003F7353">
      <w:pPr>
        <w:pStyle w:val="EW"/>
      </w:pPr>
      <w:r w:rsidRPr="008F0F4C">
        <w:t>NI-LR</w:t>
      </w:r>
      <w:r w:rsidRPr="008F0F4C">
        <w:tab/>
        <w:t>Network Induced Location Request</w:t>
      </w:r>
    </w:p>
    <w:p w14:paraId="53EC3AA0" w14:textId="77777777" w:rsidR="003F7353" w:rsidRPr="008F0F4C" w:rsidRDefault="003F7353" w:rsidP="003F7353">
      <w:pPr>
        <w:pStyle w:val="EW"/>
      </w:pPr>
      <w:r w:rsidRPr="008F0F4C">
        <w:t>NIC</w:t>
      </w:r>
      <w:r w:rsidRPr="008F0F4C">
        <w:tab/>
        <w:t>Network Independent Clocking</w:t>
      </w:r>
    </w:p>
    <w:p w14:paraId="2891ECDC" w14:textId="77777777" w:rsidR="003F7353" w:rsidRPr="008F0F4C" w:rsidRDefault="003F7353" w:rsidP="003F7353">
      <w:pPr>
        <w:pStyle w:val="EW"/>
      </w:pPr>
      <w:r w:rsidRPr="008F0F4C">
        <w:t>NITZ</w:t>
      </w:r>
      <w:r w:rsidRPr="008F0F4C">
        <w:tab/>
        <w:t>Network Identity and Time Zone</w:t>
      </w:r>
    </w:p>
    <w:p w14:paraId="01387A82" w14:textId="77777777" w:rsidR="003F7353" w:rsidRPr="008F0F4C" w:rsidRDefault="003F7353" w:rsidP="003F7353">
      <w:pPr>
        <w:pStyle w:val="EW"/>
      </w:pPr>
      <w:r w:rsidRPr="008F0F4C">
        <w:t>NM</w:t>
      </w:r>
      <w:r w:rsidRPr="008F0F4C">
        <w:tab/>
        <w:t>Network Manager</w:t>
      </w:r>
    </w:p>
    <w:p w14:paraId="6EC084BF" w14:textId="77777777" w:rsidR="003F7353" w:rsidRPr="008F0F4C" w:rsidRDefault="003F7353" w:rsidP="003F7353">
      <w:pPr>
        <w:pStyle w:val="EW"/>
      </w:pPr>
      <w:smartTag w:uri="urn:schemas-microsoft-com:office:smarttags" w:element="stockticker">
        <w:r w:rsidRPr="008F0F4C">
          <w:t>NMC</w:t>
        </w:r>
      </w:smartTag>
      <w:r w:rsidRPr="008F0F4C">
        <w:tab/>
        <w:t xml:space="preserve">Network Management Centre </w:t>
      </w:r>
    </w:p>
    <w:p w14:paraId="6AB18414" w14:textId="77777777" w:rsidR="003F7353" w:rsidRPr="008F0F4C" w:rsidRDefault="003F7353" w:rsidP="003F7353">
      <w:pPr>
        <w:pStyle w:val="EW"/>
      </w:pPr>
      <w:smartTag w:uri="urn:schemas-microsoft-com:office:smarttags" w:element="stockticker">
        <w:r w:rsidRPr="008F0F4C">
          <w:t>NMR</w:t>
        </w:r>
      </w:smartTag>
      <w:r w:rsidRPr="008F0F4C">
        <w:tab/>
        <w:t>Network Measurement Results</w:t>
      </w:r>
    </w:p>
    <w:p w14:paraId="3724DFD6" w14:textId="77777777" w:rsidR="003F7353" w:rsidRPr="008F0F4C" w:rsidRDefault="003F7353" w:rsidP="003F7353">
      <w:pPr>
        <w:pStyle w:val="EW"/>
      </w:pPr>
      <w:r w:rsidRPr="008F0F4C">
        <w:t>NMO</w:t>
      </w:r>
      <w:r w:rsidRPr="008F0F4C">
        <w:tab/>
        <w:t>Network Mode of Operation</w:t>
      </w:r>
    </w:p>
    <w:p w14:paraId="1CABF627" w14:textId="77777777" w:rsidR="003F7353" w:rsidRPr="008F0F4C" w:rsidRDefault="003F7353" w:rsidP="003F7353">
      <w:pPr>
        <w:pStyle w:val="EW"/>
      </w:pPr>
      <w:r w:rsidRPr="008F0F4C">
        <w:t>NMS</w:t>
      </w:r>
      <w:r w:rsidRPr="008F0F4C">
        <w:tab/>
        <w:t>Network Management Subsystem</w:t>
      </w:r>
    </w:p>
    <w:p w14:paraId="0C0EEEBE" w14:textId="77777777" w:rsidR="003F7353" w:rsidRPr="008F0F4C" w:rsidRDefault="003F7353" w:rsidP="003F7353">
      <w:pPr>
        <w:pStyle w:val="EW"/>
      </w:pPr>
      <w:r w:rsidRPr="008F0F4C">
        <w:t>NMSI</w:t>
      </w:r>
      <w:r w:rsidRPr="008F0F4C">
        <w:tab/>
        <w:t>National Mobile Station Identifier</w:t>
      </w:r>
    </w:p>
    <w:p w14:paraId="33E9A7D2" w14:textId="77777777" w:rsidR="003F7353" w:rsidRPr="008F0F4C" w:rsidRDefault="003F7353" w:rsidP="003F7353">
      <w:pPr>
        <w:pStyle w:val="EW"/>
      </w:pPr>
      <w:r w:rsidRPr="008F0F4C">
        <w:t>NNI</w:t>
      </w:r>
      <w:r w:rsidRPr="008F0F4C">
        <w:tab/>
        <w:t>Network-Node Interface</w:t>
      </w:r>
    </w:p>
    <w:p w14:paraId="25D7F0FE" w14:textId="77777777" w:rsidR="003F7353" w:rsidRPr="008F0F4C" w:rsidRDefault="003F7353" w:rsidP="003F7353">
      <w:pPr>
        <w:pStyle w:val="EW"/>
      </w:pPr>
      <w:r w:rsidRPr="008F0F4C">
        <w:t>NO</w:t>
      </w:r>
      <w:r w:rsidRPr="008F0F4C">
        <w:tab/>
        <w:t>Network Operator</w:t>
      </w:r>
    </w:p>
    <w:p w14:paraId="6845019C" w14:textId="77777777" w:rsidR="003F7353" w:rsidRPr="008F0F4C" w:rsidRDefault="003F7353" w:rsidP="003F7353">
      <w:pPr>
        <w:pStyle w:val="EW"/>
      </w:pPr>
      <w:r w:rsidRPr="008F0F4C">
        <w:t>NP</w:t>
      </w:r>
      <w:r w:rsidRPr="008F0F4C">
        <w:tab/>
        <w:t>Network Performance</w:t>
      </w:r>
    </w:p>
    <w:p w14:paraId="3A5BA67F" w14:textId="77777777" w:rsidR="003F7353" w:rsidRPr="008F0F4C" w:rsidRDefault="003F7353" w:rsidP="003F7353">
      <w:pPr>
        <w:pStyle w:val="EW"/>
      </w:pPr>
      <w:r w:rsidRPr="008F0F4C">
        <w:t>NPA</w:t>
      </w:r>
      <w:r w:rsidRPr="008F0F4C">
        <w:tab/>
        <w:t>Numbering Plan Area</w:t>
      </w:r>
    </w:p>
    <w:p w14:paraId="690F3465" w14:textId="77777777" w:rsidR="003F7353" w:rsidRPr="008F0F4C" w:rsidRDefault="003F7353" w:rsidP="003F7353">
      <w:pPr>
        <w:pStyle w:val="EW"/>
      </w:pPr>
      <w:r w:rsidRPr="008F0F4C">
        <w:t>NPI</w:t>
      </w:r>
      <w:r w:rsidRPr="008F0F4C">
        <w:tab/>
        <w:t>Numbering Plan Identifier</w:t>
      </w:r>
    </w:p>
    <w:p w14:paraId="0759F3DE" w14:textId="77777777" w:rsidR="003F7353" w:rsidRPr="008F0F4C" w:rsidRDefault="003F7353" w:rsidP="003F7353">
      <w:pPr>
        <w:pStyle w:val="EW"/>
      </w:pPr>
      <w:r w:rsidRPr="008F0F4C">
        <w:t>NRI</w:t>
      </w:r>
      <w:r w:rsidRPr="008F0F4C">
        <w:tab/>
        <w:t>Network Resource Identifier</w:t>
      </w:r>
    </w:p>
    <w:p w14:paraId="20ED31B7" w14:textId="77777777" w:rsidR="003F7353" w:rsidRPr="008F0F4C" w:rsidRDefault="003F7353" w:rsidP="003F7353">
      <w:pPr>
        <w:pStyle w:val="EW"/>
      </w:pPr>
      <w:r w:rsidRPr="008F0F4C">
        <w:t>NRM</w:t>
      </w:r>
      <w:r w:rsidRPr="008F0F4C">
        <w:tab/>
        <w:t>Network Resource Model</w:t>
      </w:r>
    </w:p>
    <w:p w14:paraId="4698F772" w14:textId="77777777" w:rsidR="003F7353" w:rsidRPr="008F0F4C" w:rsidRDefault="003F7353" w:rsidP="003F7353">
      <w:pPr>
        <w:pStyle w:val="EW"/>
      </w:pPr>
      <w:smartTag w:uri="urn:schemas-microsoft-com:office:smarttags" w:element="stockticker">
        <w:r w:rsidRPr="008F0F4C">
          <w:t>NRT</w:t>
        </w:r>
      </w:smartTag>
      <w:r w:rsidRPr="008F0F4C">
        <w:tab/>
        <w:t>Non-Real Time</w:t>
      </w:r>
    </w:p>
    <w:p w14:paraId="7559B291" w14:textId="77777777" w:rsidR="003F7353" w:rsidRPr="008F0F4C" w:rsidRDefault="003F7353" w:rsidP="003F7353">
      <w:pPr>
        <w:pStyle w:val="EW"/>
      </w:pPr>
      <w:r w:rsidRPr="008F0F4C">
        <w:t>NSAP</w:t>
      </w:r>
      <w:r w:rsidRPr="008F0F4C">
        <w:tab/>
        <w:t>Network Service Access Point</w:t>
      </w:r>
    </w:p>
    <w:p w14:paraId="0D2462EF" w14:textId="77777777" w:rsidR="003F7353" w:rsidRPr="008F0F4C" w:rsidRDefault="003F7353" w:rsidP="003F7353">
      <w:pPr>
        <w:pStyle w:val="EW"/>
        <w:rPr>
          <w:snapToGrid w:val="0"/>
        </w:rPr>
      </w:pPr>
      <w:r w:rsidRPr="008F0F4C">
        <w:rPr>
          <w:snapToGrid w:val="0"/>
        </w:rPr>
        <w:t>NSAPI</w:t>
      </w:r>
      <w:r w:rsidRPr="008F0F4C">
        <w:rPr>
          <w:snapToGrid w:val="0"/>
        </w:rPr>
        <w:tab/>
        <w:t>Network Service Access Point Identifier</w:t>
      </w:r>
    </w:p>
    <w:p w14:paraId="47F420D9" w14:textId="77777777" w:rsidR="003F7353" w:rsidRPr="008F0F4C" w:rsidRDefault="003F7353" w:rsidP="003F7353">
      <w:pPr>
        <w:pStyle w:val="EW"/>
        <w:rPr>
          <w:snapToGrid w:val="0"/>
        </w:rPr>
      </w:pPr>
      <w:r w:rsidRPr="008F0F4C">
        <w:rPr>
          <w:snapToGrid w:val="0"/>
        </w:rPr>
        <w:t>NSCK</w:t>
      </w:r>
      <w:r w:rsidRPr="008F0F4C">
        <w:rPr>
          <w:snapToGrid w:val="0"/>
        </w:rPr>
        <w:tab/>
        <w:t>Network Subset Control Key</w:t>
      </w:r>
    </w:p>
    <w:p w14:paraId="7B9CFD3E" w14:textId="77777777" w:rsidR="003F7353" w:rsidRPr="008F0F4C" w:rsidRDefault="003F7353" w:rsidP="003F7353">
      <w:pPr>
        <w:pStyle w:val="EW"/>
        <w:rPr>
          <w:snapToGrid w:val="0"/>
        </w:rPr>
      </w:pPr>
      <w:r w:rsidRPr="008F0F4C">
        <w:rPr>
          <w:snapToGrid w:val="0"/>
        </w:rPr>
        <w:t>NSDU</w:t>
      </w:r>
      <w:r w:rsidRPr="008F0F4C">
        <w:rPr>
          <w:snapToGrid w:val="0"/>
        </w:rPr>
        <w:tab/>
        <w:t>Network service data unit</w:t>
      </w:r>
    </w:p>
    <w:p w14:paraId="50AC409D" w14:textId="77777777" w:rsidR="003F7353" w:rsidRPr="008F0F4C" w:rsidRDefault="003F7353" w:rsidP="003F7353">
      <w:pPr>
        <w:pStyle w:val="EW"/>
        <w:rPr>
          <w:snapToGrid w:val="0"/>
        </w:rPr>
      </w:pPr>
      <w:smartTag w:uri="urn:schemas-microsoft-com:office:smarttags" w:element="stockticker">
        <w:r w:rsidRPr="008F0F4C">
          <w:rPr>
            <w:snapToGrid w:val="0"/>
          </w:rPr>
          <w:t>NSS</w:t>
        </w:r>
      </w:smartTag>
      <w:r w:rsidRPr="008F0F4C">
        <w:rPr>
          <w:snapToGrid w:val="0"/>
        </w:rPr>
        <w:tab/>
        <w:t>Network Sub System</w:t>
      </w:r>
    </w:p>
    <w:p w14:paraId="7B37A212" w14:textId="77777777" w:rsidR="003F7353" w:rsidRPr="008F0F4C" w:rsidRDefault="003F7353" w:rsidP="003F7353">
      <w:pPr>
        <w:pStyle w:val="EW"/>
      </w:pPr>
      <w:r w:rsidRPr="008F0F4C">
        <w:t>Nt</w:t>
      </w:r>
      <w:r w:rsidRPr="008F0F4C">
        <w:tab/>
        <w:t>Notification (</w:t>
      </w:r>
      <w:smartTag w:uri="urn:schemas-microsoft-com:office:smarttags" w:element="stockticker">
        <w:r w:rsidRPr="008F0F4C">
          <w:t>SAP</w:t>
        </w:r>
      </w:smartTag>
      <w:r w:rsidRPr="008F0F4C">
        <w:t>)</w:t>
      </w:r>
    </w:p>
    <w:p w14:paraId="205180FB" w14:textId="77777777" w:rsidR="003F7353" w:rsidRPr="008F0F4C" w:rsidRDefault="003F7353" w:rsidP="003F7353">
      <w:pPr>
        <w:pStyle w:val="EW"/>
      </w:pPr>
      <w:r w:rsidRPr="008F0F4C">
        <w:t>NT</w:t>
      </w:r>
      <w:r w:rsidRPr="008F0F4C">
        <w:tab/>
        <w:t>Network Termination</w:t>
      </w:r>
    </w:p>
    <w:p w14:paraId="71CDDB26" w14:textId="77777777" w:rsidR="003F7353" w:rsidRPr="008F0F4C" w:rsidRDefault="003F7353" w:rsidP="003F7353">
      <w:pPr>
        <w:pStyle w:val="EW"/>
      </w:pPr>
      <w:r w:rsidRPr="008F0F4C">
        <w:tab/>
        <w:t>Non Transparent</w:t>
      </w:r>
    </w:p>
    <w:p w14:paraId="015D22F7" w14:textId="77777777" w:rsidR="003F7353" w:rsidRPr="008F0F4C" w:rsidRDefault="003F7353" w:rsidP="003F7353">
      <w:pPr>
        <w:pStyle w:val="EW"/>
      </w:pPr>
      <w:r w:rsidRPr="008F0F4C">
        <w:t>NTAAB</w:t>
      </w:r>
      <w:r w:rsidRPr="008F0F4C">
        <w:tab/>
        <w:t>New Type Approval Advisory Board</w:t>
      </w:r>
    </w:p>
    <w:p w14:paraId="6D130F68" w14:textId="77777777" w:rsidR="003F7353" w:rsidRPr="008F0F4C" w:rsidRDefault="003F7353" w:rsidP="003F7353">
      <w:pPr>
        <w:pStyle w:val="EW"/>
      </w:pPr>
      <w:r w:rsidRPr="008F0F4C">
        <w:t>NTDD</w:t>
      </w:r>
      <w:r w:rsidRPr="008F0F4C">
        <w:tab/>
        <w:t>Narrow-band Time Division Duplexing</w:t>
      </w:r>
    </w:p>
    <w:p w14:paraId="0F42F309" w14:textId="77777777" w:rsidR="003F7353" w:rsidRPr="008F0F4C" w:rsidRDefault="003F7353" w:rsidP="003F7353">
      <w:pPr>
        <w:pStyle w:val="EW"/>
      </w:pPr>
      <w:r w:rsidRPr="008F0F4C">
        <w:t>NUA</w:t>
      </w:r>
      <w:r w:rsidRPr="008F0F4C">
        <w:tab/>
        <w:t>Network User Access</w:t>
      </w:r>
    </w:p>
    <w:p w14:paraId="16724EA7" w14:textId="77777777" w:rsidR="003F7353" w:rsidRPr="008F0F4C" w:rsidRDefault="003F7353" w:rsidP="003F7353">
      <w:pPr>
        <w:pStyle w:val="EW"/>
      </w:pPr>
      <w:smartTag w:uri="urn:schemas-microsoft-com:office:smarttags" w:element="stockticker">
        <w:r w:rsidRPr="008F0F4C">
          <w:t>NUI</w:t>
        </w:r>
      </w:smartTag>
      <w:r w:rsidRPr="008F0F4C">
        <w:tab/>
        <w:t>National User / USIM Identifier</w:t>
      </w:r>
    </w:p>
    <w:p w14:paraId="3A4020DA" w14:textId="77777777" w:rsidR="003F7353" w:rsidRPr="008F0F4C" w:rsidRDefault="003F7353" w:rsidP="003F7353">
      <w:pPr>
        <w:pStyle w:val="EW"/>
      </w:pPr>
      <w:r w:rsidRPr="008F0F4C">
        <w:tab/>
        <w:t>Network User Identification</w:t>
      </w:r>
    </w:p>
    <w:p w14:paraId="49393046" w14:textId="77777777" w:rsidR="003F7353" w:rsidRPr="008F0F4C" w:rsidRDefault="003F7353" w:rsidP="003F7353">
      <w:pPr>
        <w:pStyle w:val="EW"/>
      </w:pPr>
      <w:r w:rsidRPr="008F0F4C">
        <w:t>NUP</w:t>
      </w:r>
      <w:r w:rsidRPr="008F0F4C">
        <w:tab/>
        <w:t>National User Part (SS7)</w:t>
      </w:r>
    </w:p>
    <w:p w14:paraId="31FDC88B" w14:textId="77777777" w:rsidR="003F7353" w:rsidRPr="008F0F4C" w:rsidRDefault="003F7353" w:rsidP="003F7353">
      <w:pPr>
        <w:pStyle w:val="EW"/>
      </w:pPr>
      <w:r w:rsidRPr="008F0F4C">
        <w:t>NW</w:t>
      </w:r>
      <w:r w:rsidRPr="008F0F4C">
        <w:tab/>
        <w:t>Network</w:t>
      </w:r>
    </w:p>
    <w:p w14:paraId="70035189" w14:textId="77777777" w:rsidR="003F7353" w:rsidRPr="008F0F4C" w:rsidRDefault="003F7353" w:rsidP="003F7353">
      <w:pPr>
        <w:pStyle w:val="Heading2"/>
        <w:tabs>
          <w:tab w:val="left" w:pos="1701"/>
        </w:tabs>
      </w:pPr>
      <w:bookmarkStart w:id="101" w:name="_Toc11152858"/>
      <w:bookmarkStart w:id="102" w:name="_Toc90991658"/>
      <w:r w:rsidRPr="008F0F4C">
        <w:t>O</w:t>
      </w:r>
      <w:bookmarkEnd w:id="101"/>
      <w:bookmarkEnd w:id="102"/>
    </w:p>
    <w:p w14:paraId="4A5BFB31" w14:textId="77777777" w:rsidR="003F7353" w:rsidRPr="008F0F4C" w:rsidRDefault="003F7353" w:rsidP="003F7353">
      <w:pPr>
        <w:pStyle w:val="EW"/>
        <w:rPr>
          <w:snapToGrid w:val="0"/>
        </w:rPr>
      </w:pPr>
      <w:r w:rsidRPr="008F0F4C">
        <w:rPr>
          <w:snapToGrid w:val="0"/>
        </w:rPr>
        <w:t>O</w:t>
      </w:r>
      <w:r w:rsidRPr="008F0F4C">
        <w:rPr>
          <w:snapToGrid w:val="0"/>
        </w:rPr>
        <w:tab/>
        <w:t>Optional</w:t>
      </w:r>
    </w:p>
    <w:p w14:paraId="45C05B8B" w14:textId="77777777" w:rsidR="003F7353" w:rsidRPr="008F0F4C" w:rsidRDefault="003F7353" w:rsidP="003F7353">
      <w:pPr>
        <w:pStyle w:val="EW"/>
        <w:rPr>
          <w:snapToGrid w:val="0"/>
        </w:rPr>
      </w:pPr>
      <w:r w:rsidRPr="008F0F4C">
        <w:rPr>
          <w:snapToGrid w:val="0"/>
        </w:rPr>
        <w:t>O&amp;M</w:t>
      </w:r>
      <w:r w:rsidRPr="008F0F4C">
        <w:rPr>
          <w:snapToGrid w:val="0"/>
        </w:rPr>
        <w:tab/>
        <w:t>Operations &amp; Maintenance</w:t>
      </w:r>
    </w:p>
    <w:p w14:paraId="7F84CE0A" w14:textId="77777777" w:rsidR="003F7353" w:rsidRPr="008F0F4C" w:rsidRDefault="003F7353" w:rsidP="003F7353">
      <w:pPr>
        <w:pStyle w:val="EW"/>
        <w:rPr>
          <w:snapToGrid w:val="0"/>
        </w:rPr>
      </w:pPr>
      <w:r w:rsidRPr="008F0F4C">
        <w:rPr>
          <w:snapToGrid w:val="0"/>
        </w:rPr>
        <w:t>OA</w:t>
      </w:r>
      <w:r w:rsidRPr="008F0F4C">
        <w:rPr>
          <w:snapToGrid w:val="0"/>
        </w:rPr>
        <w:tab/>
        <w:t>Outgoing Access (CUG SS)</w:t>
      </w:r>
    </w:p>
    <w:p w14:paraId="24E16114" w14:textId="77777777" w:rsidR="003F7353" w:rsidRPr="008F0F4C" w:rsidRDefault="003F7353" w:rsidP="003F7353">
      <w:pPr>
        <w:pStyle w:val="EW"/>
        <w:rPr>
          <w:snapToGrid w:val="0"/>
        </w:rPr>
      </w:pPr>
      <w:r w:rsidRPr="008F0F4C">
        <w:rPr>
          <w:snapToGrid w:val="0"/>
        </w:rPr>
        <w:t>OACSU</w:t>
      </w:r>
      <w:r w:rsidRPr="008F0F4C">
        <w:rPr>
          <w:snapToGrid w:val="0"/>
        </w:rPr>
        <w:tab/>
        <w:t>Off-Air-Call-Set-Up</w:t>
      </w:r>
    </w:p>
    <w:p w14:paraId="7555F116" w14:textId="77777777" w:rsidR="003F7353" w:rsidRPr="008F0F4C" w:rsidRDefault="003F7353" w:rsidP="003F7353">
      <w:pPr>
        <w:pStyle w:val="EW"/>
        <w:rPr>
          <w:snapToGrid w:val="0"/>
        </w:rPr>
      </w:pPr>
      <w:r w:rsidRPr="008F0F4C">
        <w:rPr>
          <w:snapToGrid w:val="0"/>
        </w:rPr>
        <w:t>OCB</w:t>
      </w:r>
      <w:r w:rsidRPr="008F0F4C">
        <w:rPr>
          <w:snapToGrid w:val="0"/>
        </w:rPr>
        <w:tab/>
        <w:t>Outgoing Calls Barred within the CUG</w:t>
      </w:r>
    </w:p>
    <w:p w14:paraId="7D0EDB5D" w14:textId="77777777" w:rsidR="003F7353" w:rsidRPr="008F0F4C" w:rsidRDefault="003F7353" w:rsidP="003F7353">
      <w:pPr>
        <w:pStyle w:val="EW"/>
      </w:pPr>
      <w:r w:rsidRPr="008F0F4C">
        <w:t>OCCCH</w:t>
      </w:r>
      <w:r w:rsidRPr="008F0F4C">
        <w:tab/>
        <w:t>ODMA Common Control Channel</w:t>
      </w:r>
    </w:p>
    <w:p w14:paraId="3E028116" w14:textId="77777777" w:rsidR="003F7353" w:rsidRPr="008F0F4C" w:rsidRDefault="003F7353" w:rsidP="003F7353">
      <w:pPr>
        <w:pStyle w:val="EW"/>
      </w:pPr>
      <w:r w:rsidRPr="008F0F4C">
        <w:t>OCF</w:t>
      </w:r>
      <w:r w:rsidRPr="008F0F4C">
        <w:tab/>
        <w:t>Open Card Framework</w:t>
      </w:r>
    </w:p>
    <w:p w14:paraId="011EFE0A" w14:textId="77777777" w:rsidR="003F7353" w:rsidRPr="008F0F4C" w:rsidRDefault="003F7353" w:rsidP="003F7353">
      <w:pPr>
        <w:pStyle w:val="EW"/>
      </w:pPr>
      <w:r w:rsidRPr="008F0F4C">
        <w:t>OCI</w:t>
      </w:r>
      <w:r w:rsidRPr="008F0F4C">
        <w:tab/>
        <w:t>Outgoing Call Information</w:t>
      </w:r>
    </w:p>
    <w:p w14:paraId="1D047F54" w14:textId="77777777" w:rsidR="003F7353" w:rsidRPr="008F0F4C" w:rsidRDefault="003F7353" w:rsidP="003F7353">
      <w:pPr>
        <w:pStyle w:val="EW"/>
      </w:pPr>
      <w:r w:rsidRPr="008F0F4C">
        <w:t>OCNG</w:t>
      </w:r>
      <w:r w:rsidRPr="008F0F4C">
        <w:tab/>
        <w:t>OFDMA Channel Noise Generator</w:t>
      </w:r>
    </w:p>
    <w:p w14:paraId="50958E1C" w14:textId="77777777" w:rsidR="003F7353" w:rsidRPr="008F0F4C" w:rsidRDefault="003F7353" w:rsidP="003F7353">
      <w:pPr>
        <w:pStyle w:val="EW"/>
      </w:pPr>
      <w:r w:rsidRPr="008F0F4C">
        <w:t>OCNS</w:t>
      </w:r>
      <w:r w:rsidRPr="008F0F4C">
        <w:tab/>
        <w:t>Orthogonal Channel Noise Simulator</w:t>
      </w:r>
    </w:p>
    <w:p w14:paraId="1479B04A" w14:textId="77777777" w:rsidR="0018177B" w:rsidRPr="008F0F4C" w:rsidRDefault="0018177B" w:rsidP="003F7353">
      <w:pPr>
        <w:pStyle w:val="EW"/>
      </w:pPr>
      <w:r w:rsidRPr="008F0F4C">
        <w:t>OCS</w:t>
      </w:r>
      <w:r w:rsidRPr="008F0F4C">
        <w:tab/>
        <w:t>Online Charging System</w:t>
      </w:r>
    </w:p>
    <w:p w14:paraId="1B6CB617" w14:textId="77777777" w:rsidR="003F7353" w:rsidRPr="008F0F4C" w:rsidRDefault="003F7353" w:rsidP="003F7353">
      <w:pPr>
        <w:pStyle w:val="EW"/>
      </w:pPr>
      <w:r w:rsidRPr="008F0F4C">
        <w:t>OCT</w:t>
      </w:r>
      <w:r w:rsidRPr="008F0F4C">
        <w:tab/>
        <w:t>Outgoing Call Timer</w:t>
      </w:r>
    </w:p>
    <w:p w14:paraId="34925477" w14:textId="77777777" w:rsidR="003F7353" w:rsidRPr="008F0F4C" w:rsidRDefault="003F7353" w:rsidP="003F7353">
      <w:pPr>
        <w:pStyle w:val="EW"/>
        <w:rPr>
          <w:snapToGrid w:val="0"/>
        </w:rPr>
      </w:pPr>
      <w:r w:rsidRPr="008F0F4C">
        <w:rPr>
          <w:snapToGrid w:val="0"/>
        </w:rPr>
        <w:t>OD</w:t>
      </w:r>
      <w:r w:rsidRPr="008F0F4C">
        <w:rPr>
          <w:snapToGrid w:val="0"/>
        </w:rPr>
        <w:tab/>
        <w:t>Optional for operators to implement for their aim</w:t>
      </w:r>
    </w:p>
    <w:p w14:paraId="6CBF3757" w14:textId="77777777" w:rsidR="003F7353" w:rsidRPr="008F0F4C" w:rsidRDefault="003F7353" w:rsidP="003F7353">
      <w:pPr>
        <w:pStyle w:val="EW"/>
      </w:pPr>
      <w:r w:rsidRPr="008F0F4C">
        <w:t>ODB</w:t>
      </w:r>
      <w:r w:rsidRPr="008F0F4C">
        <w:tab/>
        <w:t>Operator Determined Barring</w:t>
      </w:r>
    </w:p>
    <w:p w14:paraId="7EBAE3D6" w14:textId="77777777" w:rsidR="003F7353" w:rsidRPr="008F0F4C" w:rsidRDefault="003F7353" w:rsidP="003F7353">
      <w:pPr>
        <w:pStyle w:val="EW"/>
      </w:pPr>
      <w:r w:rsidRPr="008F0F4C">
        <w:t>ODCCH</w:t>
      </w:r>
      <w:r w:rsidRPr="008F0F4C">
        <w:tab/>
        <w:t>ODMA Dedicated Control Channel</w:t>
      </w:r>
    </w:p>
    <w:p w14:paraId="62C383D9" w14:textId="77777777" w:rsidR="003F7353" w:rsidRPr="008F0F4C" w:rsidRDefault="003F7353" w:rsidP="003F7353">
      <w:pPr>
        <w:pStyle w:val="EW"/>
      </w:pPr>
      <w:r w:rsidRPr="008F0F4C">
        <w:t>ODCH</w:t>
      </w:r>
      <w:r w:rsidRPr="008F0F4C">
        <w:tab/>
        <w:t>ODMA Dedicated Channel</w:t>
      </w:r>
    </w:p>
    <w:p w14:paraId="01A60676" w14:textId="77777777" w:rsidR="003F7353" w:rsidRPr="008F0F4C" w:rsidRDefault="003F7353" w:rsidP="003F7353">
      <w:pPr>
        <w:pStyle w:val="EW"/>
        <w:rPr>
          <w:snapToGrid w:val="0"/>
        </w:rPr>
      </w:pPr>
      <w:r w:rsidRPr="008F0F4C">
        <w:rPr>
          <w:snapToGrid w:val="0"/>
        </w:rPr>
        <w:t>OLR</w:t>
      </w:r>
      <w:r w:rsidRPr="008F0F4C">
        <w:rPr>
          <w:snapToGrid w:val="0"/>
        </w:rPr>
        <w:tab/>
        <w:t>Overall Loudness Rating</w:t>
      </w:r>
    </w:p>
    <w:p w14:paraId="59527C30" w14:textId="77777777" w:rsidR="003F7353" w:rsidRPr="008F0F4C" w:rsidRDefault="003F7353" w:rsidP="003F7353">
      <w:pPr>
        <w:pStyle w:val="EW"/>
      </w:pPr>
      <w:r w:rsidRPr="008F0F4C">
        <w:t>ODMA</w:t>
      </w:r>
      <w:r w:rsidRPr="008F0F4C">
        <w:tab/>
        <w:t>Opportunity Driven Multiple Access</w:t>
      </w:r>
    </w:p>
    <w:p w14:paraId="4C73146E" w14:textId="77777777" w:rsidR="003F7353" w:rsidRPr="008F0F4C" w:rsidRDefault="003F7353" w:rsidP="003F7353">
      <w:pPr>
        <w:pStyle w:val="EW"/>
      </w:pPr>
      <w:r w:rsidRPr="008F0F4C">
        <w:t>ODTCH</w:t>
      </w:r>
      <w:r w:rsidRPr="008F0F4C">
        <w:tab/>
        <w:t>ODMA Dedicated Traffic Channel</w:t>
      </w:r>
    </w:p>
    <w:p w14:paraId="75E3A0D7" w14:textId="77777777" w:rsidR="003F7353" w:rsidRPr="008F0F4C" w:rsidRDefault="003F7353" w:rsidP="003F7353">
      <w:pPr>
        <w:pStyle w:val="EW"/>
      </w:pPr>
      <w:r w:rsidRPr="008F0F4C">
        <w:t>OID</w:t>
      </w:r>
      <w:r w:rsidRPr="008F0F4C">
        <w:tab/>
        <w:t>Object Identifier</w:t>
      </w:r>
    </w:p>
    <w:p w14:paraId="389E52FD" w14:textId="77777777" w:rsidR="0018177B" w:rsidRPr="008F0F4C" w:rsidRDefault="0018177B" w:rsidP="0018177B">
      <w:pPr>
        <w:pStyle w:val="EW"/>
      </w:pPr>
      <w:r w:rsidRPr="008F0F4C">
        <w:t>OFCS</w:t>
      </w:r>
      <w:r w:rsidRPr="008F0F4C">
        <w:tab/>
        <w:t>Offline Charging System</w:t>
      </w:r>
    </w:p>
    <w:p w14:paraId="2CE2898E" w14:textId="77777777" w:rsidR="003F7353" w:rsidRPr="008F0F4C" w:rsidRDefault="003F7353" w:rsidP="003F7353">
      <w:pPr>
        <w:pStyle w:val="EW"/>
      </w:pPr>
      <w:r w:rsidRPr="008F0F4C">
        <w:t>OFDM</w:t>
      </w:r>
      <w:r w:rsidRPr="008F0F4C">
        <w:tab/>
        <w:t>Orthogonal Frequency Division Multiplex</w:t>
      </w:r>
    </w:p>
    <w:p w14:paraId="09C3D7AB" w14:textId="77777777" w:rsidR="003F7353" w:rsidRPr="008F0F4C" w:rsidRDefault="003F7353" w:rsidP="003F7353">
      <w:pPr>
        <w:pStyle w:val="EW"/>
      </w:pPr>
      <w:r w:rsidRPr="008F0F4C">
        <w:tab/>
        <w:t>Orthogonal Frequency Division Multiplexing</w:t>
      </w:r>
    </w:p>
    <w:p w14:paraId="39356EBF" w14:textId="77777777" w:rsidR="003F7353" w:rsidRPr="008F0F4C" w:rsidRDefault="003F7353" w:rsidP="003F7353">
      <w:pPr>
        <w:pStyle w:val="EW"/>
      </w:pPr>
      <w:r w:rsidRPr="008F0F4C">
        <w:t>OFDMA</w:t>
      </w:r>
      <w:r w:rsidRPr="008F0F4C">
        <w:tab/>
        <w:t>Orthogonal Frequency Division Multiple Access</w:t>
      </w:r>
    </w:p>
    <w:p w14:paraId="51E674FF" w14:textId="77777777" w:rsidR="003F7353" w:rsidRPr="008F0F4C" w:rsidRDefault="003F7353" w:rsidP="003F7353">
      <w:pPr>
        <w:pStyle w:val="EW"/>
      </w:pPr>
      <w:r w:rsidRPr="008F0F4C">
        <w:t>OFM</w:t>
      </w:r>
      <w:r w:rsidRPr="008F0F4C">
        <w:tab/>
        <w:t>Operational Feature Monitor</w:t>
      </w:r>
    </w:p>
    <w:p w14:paraId="11232BCA" w14:textId="77777777" w:rsidR="003F7353" w:rsidRPr="008F0F4C" w:rsidRDefault="003F7353" w:rsidP="003F7353">
      <w:pPr>
        <w:pStyle w:val="EW"/>
        <w:rPr>
          <w:snapToGrid w:val="0"/>
        </w:rPr>
      </w:pPr>
      <w:smartTag w:uri="urn:schemas-microsoft-com:office:smarttags" w:element="stockticker">
        <w:r w:rsidRPr="008F0F4C">
          <w:rPr>
            <w:snapToGrid w:val="0"/>
          </w:rPr>
          <w:t>OMC</w:t>
        </w:r>
      </w:smartTag>
      <w:r w:rsidRPr="008F0F4C">
        <w:rPr>
          <w:snapToGrid w:val="0"/>
        </w:rPr>
        <w:tab/>
        <w:t>Operation and Maintenance Centre</w:t>
      </w:r>
    </w:p>
    <w:p w14:paraId="0D538CFF" w14:textId="77777777" w:rsidR="003F7353" w:rsidRPr="008F0F4C" w:rsidRDefault="003F7353" w:rsidP="003F7353">
      <w:pPr>
        <w:pStyle w:val="EW"/>
        <w:rPr>
          <w:snapToGrid w:val="0"/>
        </w:rPr>
      </w:pPr>
      <w:r w:rsidRPr="008F0F4C">
        <w:rPr>
          <w:snapToGrid w:val="0"/>
        </w:rPr>
        <w:t>OML</w:t>
      </w:r>
      <w:r w:rsidRPr="008F0F4C">
        <w:rPr>
          <w:snapToGrid w:val="0"/>
        </w:rPr>
        <w:tab/>
        <w:t>Operations and Maintenance Link</w:t>
      </w:r>
    </w:p>
    <w:p w14:paraId="5954D758" w14:textId="77777777" w:rsidR="003F7353" w:rsidRPr="008F0F4C" w:rsidRDefault="003F7353" w:rsidP="003F7353">
      <w:pPr>
        <w:pStyle w:val="EW"/>
        <w:rPr>
          <w:snapToGrid w:val="0"/>
        </w:rPr>
      </w:pPr>
      <w:r w:rsidRPr="008F0F4C">
        <w:rPr>
          <w:snapToGrid w:val="0"/>
        </w:rPr>
        <w:t>OOB</w:t>
      </w:r>
      <w:r w:rsidRPr="008F0F4C">
        <w:rPr>
          <w:snapToGrid w:val="0"/>
        </w:rPr>
        <w:tab/>
        <w:t>Out-of-band</w:t>
      </w:r>
    </w:p>
    <w:p w14:paraId="26D63A77" w14:textId="77777777" w:rsidR="003F7353" w:rsidRPr="008F0F4C" w:rsidRDefault="003F7353" w:rsidP="003F7353">
      <w:pPr>
        <w:pStyle w:val="EW"/>
        <w:rPr>
          <w:snapToGrid w:val="0"/>
        </w:rPr>
      </w:pPr>
      <w:r w:rsidRPr="008F0F4C">
        <w:rPr>
          <w:snapToGrid w:val="0"/>
        </w:rPr>
        <w:t>OPLMN</w:t>
      </w:r>
      <w:r w:rsidRPr="008F0F4C">
        <w:rPr>
          <w:snapToGrid w:val="0"/>
        </w:rPr>
        <w:tab/>
        <w:t>Operator Controlled PLMN (Selector List)</w:t>
      </w:r>
    </w:p>
    <w:p w14:paraId="038DA580" w14:textId="77777777" w:rsidR="003F7353" w:rsidRPr="008F0F4C" w:rsidRDefault="003F7353" w:rsidP="003F7353">
      <w:pPr>
        <w:pStyle w:val="EW"/>
        <w:rPr>
          <w:snapToGrid w:val="0"/>
        </w:rPr>
      </w:pPr>
      <w:r w:rsidRPr="008F0F4C">
        <w:rPr>
          <w:snapToGrid w:val="0"/>
        </w:rPr>
        <w:t>OR</w:t>
      </w:r>
      <w:r w:rsidRPr="008F0F4C">
        <w:rPr>
          <w:snapToGrid w:val="0"/>
        </w:rPr>
        <w:tab/>
        <w:t>Optimal Routeing</w:t>
      </w:r>
    </w:p>
    <w:p w14:paraId="6C12D0CD" w14:textId="77777777" w:rsidR="003F7353" w:rsidRPr="008F0F4C" w:rsidRDefault="003F7353" w:rsidP="003F7353">
      <w:pPr>
        <w:pStyle w:val="EW"/>
        <w:rPr>
          <w:snapToGrid w:val="0"/>
        </w:rPr>
      </w:pPr>
      <w:r w:rsidRPr="008F0F4C">
        <w:rPr>
          <w:snapToGrid w:val="0"/>
        </w:rPr>
        <w:t>ORACH</w:t>
      </w:r>
      <w:r w:rsidRPr="008F0F4C">
        <w:rPr>
          <w:snapToGrid w:val="0"/>
        </w:rPr>
        <w:tab/>
        <w:t>ODMA Random Access CHannel</w:t>
      </w:r>
    </w:p>
    <w:p w14:paraId="28E1363F" w14:textId="77777777" w:rsidR="003F7353" w:rsidRPr="008F0F4C" w:rsidRDefault="003F7353" w:rsidP="003F7353">
      <w:pPr>
        <w:pStyle w:val="EW"/>
        <w:rPr>
          <w:snapToGrid w:val="0"/>
        </w:rPr>
      </w:pPr>
      <w:r w:rsidRPr="008F0F4C">
        <w:rPr>
          <w:snapToGrid w:val="0"/>
        </w:rPr>
        <w:t>ORLCF</w:t>
      </w:r>
      <w:r w:rsidRPr="008F0F4C">
        <w:rPr>
          <w:snapToGrid w:val="0"/>
        </w:rPr>
        <w:tab/>
        <w:t>Optimal Routeing for Late Call Forwarding</w:t>
      </w:r>
    </w:p>
    <w:p w14:paraId="62EAC668" w14:textId="77777777" w:rsidR="003F7353" w:rsidRPr="008F0F4C" w:rsidRDefault="003F7353" w:rsidP="003F7353">
      <w:pPr>
        <w:pStyle w:val="EW"/>
        <w:rPr>
          <w:snapToGrid w:val="0"/>
        </w:rPr>
      </w:pPr>
      <w:r w:rsidRPr="008F0F4C">
        <w:rPr>
          <w:snapToGrid w:val="0"/>
        </w:rPr>
        <w:t>OS</w:t>
      </w:r>
      <w:r w:rsidRPr="008F0F4C">
        <w:rPr>
          <w:snapToGrid w:val="0"/>
        </w:rPr>
        <w:tab/>
        <w:t>Operations System</w:t>
      </w:r>
    </w:p>
    <w:p w14:paraId="63CA7479" w14:textId="77777777" w:rsidR="003F7353" w:rsidRPr="008F0F4C" w:rsidRDefault="003F7353" w:rsidP="003F7353">
      <w:pPr>
        <w:pStyle w:val="EW"/>
        <w:rPr>
          <w:snapToGrid w:val="0"/>
        </w:rPr>
      </w:pPr>
      <w:r w:rsidRPr="008F0F4C">
        <w:rPr>
          <w:snapToGrid w:val="0"/>
        </w:rPr>
        <w:t>OSA</w:t>
      </w:r>
      <w:r w:rsidRPr="008F0F4C">
        <w:rPr>
          <w:snapToGrid w:val="0"/>
        </w:rPr>
        <w:tab/>
        <w:t>Open Service Access</w:t>
      </w:r>
    </w:p>
    <w:p w14:paraId="68E326FD" w14:textId="77777777" w:rsidR="003F7353" w:rsidRPr="008F0F4C" w:rsidRDefault="003F7353" w:rsidP="003F7353">
      <w:pPr>
        <w:pStyle w:val="EW"/>
        <w:rPr>
          <w:snapToGrid w:val="0"/>
        </w:rPr>
      </w:pPr>
      <w:smartTag w:uri="urn:schemas-microsoft-com:office:smarttags" w:element="stockticker">
        <w:r w:rsidRPr="008F0F4C">
          <w:rPr>
            <w:snapToGrid w:val="0"/>
          </w:rPr>
          <w:t>OSI</w:t>
        </w:r>
      </w:smartTag>
      <w:r w:rsidRPr="008F0F4C">
        <w:rPr>
          <w:snapToGrid w:val="0"/>
        </w:rPr>
        <w:tab/>
        <w:t>Open System Interconnection</w:t>
      </w:r>
    </w:p>
    <w:p w14:paraId="6D5B9A5D" w14:textId="77777777" w:rsidR="003F7353" w:rsidRPr="008F0F4C" w:rsidRDefault="003F7353" w:rsidP="003F7353">
      <w:pPr>
        <w:pStyle w:val="EW"/>
        <w:rPr>
          <w:snapToGrid w:val="0"/>
        </w:rPr>
      </w:pPr>
      <w:smartTag w:uri="urn:schemas-microsoft-com:office:smarttags" w:element="stockticker">
        <w:r w:rsidRPr="008F0F4C">
          <w:rPr>
            <w:snapToGrid w:val="0"/>
          </w:rPr>
          <w:t>OSI</w:t>
        </w:r>
      </w:smartTag>
      <w:r w:rsidRPr="008F0F4C">
        <w:rPr>
          <w:snapToGrid w:val="0"/>
        </w:rPr>
        <w:t xml:space="preserve"> RM</w:t>
      </w:r>
      <w:r w:rsidRPr="008F0F4C">
        <w:rPr>
          <w:snapToGrid w:val="0"/>
        </w:rPr>
        <w:tab/>
      </w:r>
      <w:smartTag w:uri="urn:schemas-microsoft-com:office:smarttags" w:element="stockticker">
        <w:r w:rsidRPr="008F0F4C">
          <w:rPr>
            <w:snapToGrid w:val="0"/>
          </w:rPr>
          <w:t>OSI</w:t>
        </w:r>
      </w:smartTag>
      <w:r w:rsidRPr="008F0F4C">
        <w:rPr>
          <w:snapToGrid w:val="0"/>
        </w:rPr>
        <w:t xml:space="preserve"> Reference Model</w:t>
      </w:r>
    </w:p>
    <w:p w14:paraId="6E3DD58C" w14:textId="77777777" w:rsidR="003F7353" w:rsidRPr="008F0F4C" w:rsidRDefault="003F7353" w:rsidP="003F7353">
      <w:pPr>
        <w:pStyle w:val="EW"/>
      </w:pPr>
      <w:r w:rsidRPr="008F0F4C">
        <w:t>OSP</w:t>
      </w:r>
      <w:r w:rsidRPr="008F0F4C">
        <w:tab/>
        <w:t>Octet Stream Protocol</w:t>
      </w:r>
    </w:p>
    <w:p w14:paraId="55364E20" w14:textId="77777777" w:rsidR="003F7353" w:rsidRPr="008F0F4C" w:rsidRDefault="003F7353" w:rsidP="003F7353">
      <w:pPr>
        <w:pStyle w:val="EW"/>
      </w:pPr>
      <w:r w:rsidRPr="008F0F4C">
        <w:t>OSP:IHOSS</w:t>
      </w:r>
      <w:r w:rsidRPr="008F0F4C">
        <w:tab/>
        <w:t xml:space="preserve">Octet Stream Protocol for Internet Hosted Octet Stream Service </w:t>
      </w:r>
    </w:p>
    <w:p w14:paraId="1F5FFB9E" w14:textId="77777777" w:rsidR="003F7353" w:rsidRPr="008F0F4C" w:rsidRDefault="003F7353" w:rsidP="003F7353">
      <w:pPr>
        <w:pStyle w:val="EW"/>
      </w:pPr>
      <w:r w:rsidRPr="008F0F4C">
        <w:t>OTA</w:t>
      </w:r>
      <w:r w:rsidRPr="008F0F4C">
        <w:tab/>
        <w:t>Over-The-Air</w:t>
      </w:r>
    </w:p>
    <w:p w14:paraId="404495A5" w14:textId="77777777" w:rsidR="003F7353" w:rsidRPr="008F0F4C" w:rsidRDefault="003F7353" w:rsidP="003F7353">
      <w:pPr>
        <w:pStyle w:val="EW"/>
      </w:pPr>
      <w:r w:rsidRPr="008F0F4C">
        <w:t>OTDOA</w:t>
      </w:r>
      <w:r w:rsidRPr="008F0F4C">
        <w:tab/>
        <w:t>Observed Time Difference Of Arrival (positioning method)</w:t>
      </w:r>
    </w:p>
    <w:p w14:paraId="222DAC17" w14:textId="77777777" w:rsidR="003F7353" w:rsidRPr="008F0F4C" w:rsidRDefault="003F7353" w:rsidP="003F7353">
      <w:pPr>
        <w:pStyle w:val="EW"/>
      </w:pPr>
      <w:r w:rsidRPr="008F0F4C">
        <w:t>OTP</w:t>
      </w:r>
      <w:r w:rsidRPr="008F0F4C">
        <w:tab/>
        <w:t>One Time Password</w:t>
      </w:r>
    </w:p>
    <w:p w14:paraId="4D2FBD54" w14:textId="77777777" w:rsidR="003F7353" w:rsidRPr="008F0F4C" w:rsidRDefault="003F7353" w:rsidP="003F7353">
      <w:pPr>
        <w:pStyle w:val="EW"/>
      </w:pPr>
      <w:r w:rsidRPr="008F0F4C">
        <w:t>OVSF</w:t>
      </w:r>
      <w:r w:rsidRPr="008F0F4C">
        <w:tab/>
        <w:t>Orthogonal Variable Spreading Factor</w:t>
      </w:r>
    </w:p>
    <w:p w14:paraId="3B7F2A97" w14:textId="77777777" w:rsidR="003F7353" w:rsidRPr="008F0F4C" w:rsidRDefault="003F7353" w:rsidP="003F7353">
      <w:pPr>
        <w:pStyle w:val="Heading2"/>
        <w:tabs>
          <w:tab w:val="left" w:pos="1701"/>
        </w:tabs>
      </w:pPr>
      <w:bookmarkStart w:id="103" w:name="_Toc11152859"/>
      <w:bookmarkStart w:id="104" w:name="_Toc90991659"/>
      <w:r w:rsidRPr="008F0F4C">
        <w:t>P</w:t>
      </w:r>
      <w:bookmarkEnd w:id="103"/>
      <w:bookmarkEnd w:id="104"/>
    </w:p>
    <w:p w14:paraId="1891ABFD" w14:textId="77777777" w:rsidR="003F7353" w:rsidRPr="008F0F4C" w:rsidRDefault="003F7353" w:rsidP="003F7353">
      <w:pPr>
        <w:pStyle w:val="EW"/>
        <w:rPr>
          <w:noProof/>
        </w:rPr>
      </w:pPr>
      <w:r w:rsidRPr="008F0F4C">
        <w:rPr>
          <w:noProof/>
        </w:rPr>
        <w:t>P-CCPCH</w:t>
      </w:r>
      <w:r w:rsidRPr="008F0F4C">
        <w:rPr>
          <w:noProof/>
        </w:rPr>
        <w:tab/>
        <w:t>Primary Common Control Physical Channel</w:t>
      </w:r>
    </w:p>
    <w:p w14:paraId="277FC72D" w14:textId="77777777" w:rsidR="003F7353" w:rsidRPr="008F0F4C" w:rsidRDefault="003F7353" w:rsidP="003F7353">
      <w:pPr>
        <w:pStyle w:val="EW"/>
        <w:rPr>
          <w:noProof/>
        </w:rPr>
      </w:pPr>
      <w:r w:rsidRPr="008F0F4C">
        <w:rPr>
          <w:noProof/>
        </w:rPr>
        <w:t>P-CPIH</w:t>
      </w:r>
      <w:r w:rsidRPr="008F0F4C">
        <w:rPr>
          <w:noProof/>
        </w:rPr>
        <w:tab/>
        <w:t>Primary Common Pilot Channel</w:t>
      </w:r>
    </w:p>
    <w:p w14:paraId="6C08E103" w14:textId="77777777" w:rsidR="003F7353" w:rsidRPr="008F0F4C" w:rsidRDefault="003F7353" w:rsidP="003F7353">
      <w:pPr>
        <w:pStyle w:val="EW"/>
        <w:rPr>
          <w:noProof/>
        </w:rPr>
      </w:pPr>
      <w:r w:rsidRPr="008F0F4C">
        <w:rPr>
          <w:noProof/>
        </w:rPr>
        <w:t>P-RNTI</w:t>
      </w:r>
      <w:r w:rsidRPr="008F0F4C">
        <w:rPr>
          <w:noProof/>
        </w:rPr>
        <w:tab/>
        <w:t>Paging RNTI</w:t>
      </w:r>
    </w:p>
    <w:p w14:paraId="2BAD1DDD" w14:textId="77777777" w:rsidR="003F7353" w:rsidRPr="008F0F4C" w:rsidRDefault="003F7353" w:rsidP="003F7353">
      <w:pPr>
        <w:pStyle w:val="EW"/>
        <w:rPr>
          <w:noProof/>
        </w:rPr>
      </w:pPr>
      <w:r w:rsidRPr="008F0F4C">
        <w:rPr>
          <w:noProof/>
        </w:rPr>
        <w:t>P-TMSI</w:t>
      </w:r>
      <w:r w:rsidRPr="008F0F4C">
        <w:rPr>
          <w:noProof/>
        </w:rPr>
        <w:tab/>
        <w:t>Packet TMSI</w:t>
      </w:r>
    </w:p>
    <w:p w14:paraId="2B5F5ECF" w14:textId="77777777" w:rsidR="003F7353" w:rsidRPr="008F0F4C" w:rsidRDefault="003F7353" w:rsidP="003F7353">
      <w:pPr>
        <w:pStyle w:val="EW"/>
        <w:rPr>
          <w:noProof/>
        </w:rPr>
      </w:pPr>
      <w:r w:rsidRPr="008F0F4C">
        <w:rPr>
          <w:noProof/>
        </w:rPr>
        <w:t>PA</w:t>
      </w:r>
      <w:r w:rsidRPr="008F0F4C">
        <w:rPr>
          <w:noProof/>
        </w:rPr>
        <w:tab/>
        <w:t>Power Amplifier</w:t>
      </w:r>
    </w:p>
    <w:p w14:paraId="04C4F588" w14:textId="77777777" w:rsidR="003F7353" w:rsidRPr="008F0F4C" w:rsidRDefault="003F7353" w:rsidP="003F7353">
      <w:pPr>
        <w:pStyle w:val="EW"/>
        <w:rPr>
          <w:noProof/>
        </w:rPr>
      </w:pPr>
      <w:r w:rsidRPr="008F0F4C">
        <w:rPr>
          <w:noProof/>
        </w:rPr>
        <w:t>PAPR</w:t>
      </w:r>
      <w:r w:rsidRPr="008F0F4C">
        <w:rPr>
          <w:noProof/>
        </w:rPr>
        <w:tab/>
        <w:t>Peak-to-Average Power Ratio</w:t>
      </w:r>
    </w:p>
    <w:p w14:paraId="130C1D14" w14:textId="77777777" w:rsidR="003F7353" w:rsidRPr="008F0F4C" w:rsidRDefault="003F7353" w:rsidP="003F7353">
      <w:pPr>
        <w:pStyle w:val="EW"/>
        <w:rPr>
          <w:noProof/>
        </w:rPr>
      </w:pPr>
      <w:r w:rsidRPr="008F0F4C">
        <w:rPr>
          <w:noProof/>
        </w:rPr>
        <w:t>PABX</w:t>
      </w:r>
      <w:r w:rsidRPr="008F0F4C">
        <w:rPr>
          <w:noProof/>
        </w:rPr>
        <w:tab/>
        <w:t>Private Automatic Branch eXchange</w:t>
      </w:r>
    </w:p>
    <w:p w14:paraId="52C4445B" w14:textId="77777777" w:rsidR="003F7353" w:rsidRPr="008F0F4C" w:rsidRDefault="003F7353" w:rsidP="003F7353">
      <w:pPr>
        <w:pStyle w:val="EW"/>
        <w:rPr>
          <w:noProof/>
        </w:rPr>
      </w:pPr>
      <w:r w:rsidRPr="008F0F4C">
        <w:rPr>
          <w:noProof/>
        </w:rPr>
        <w:t>PACCH</w:t>
      </w:r>
      <w:r w:rsidRPr="008F0F4C">
        <w:rPr>
          <w:noProof/>
        </w:rPr>
        <w:tab/>
        <w:t>Packet Associated Control Channel</w:t>
      </w:r>
    </w:p>
    <w:p w14:paraId="4E7F4AD2" w14:textId="77777777" w:rsidR="003F7353" w:rsidRPr="008F0F4C" w:rsidRDefault="003F7353" w:rsidP="003F7353">
      <w:pPr>
        <w:pStyle w:val="EW"/>
        <w:rPr>
          <w:noProof/>
        </w:rPr>
      </w:pPr>
      <w:r w:rsidRPr="008F0F4C">
        <w:rPr>
          <w:noProof/>
        </w:rPr>
        <w:t>PAD</w:t>
      </w:r>
      <w:r w:rsidRPr="008F0F4C">
        <w:rPr>
          <w:noProof/>
        </w:rPr>
        <w:tab/>
        <w:t>Packet Assember/Disassembler</w:t>
      </w:r>
    </w:p>
    <w:p w14:paraId="04664C7C" w14:textId="77777777" w:rsidR="003F7353" w:rsidRPr="008F0F4C" w:rsidRDefault="003F7353" w:rsidP="003F7353">
      <w:pPr>
        <w:pStyle w:val="EW"/>
        <w:rPr>
          <w:noProof/>
        </w:rPr>
      </w:pPr>
      <w:r w:rsidRPr="008F0F4C">
        <w:rPr>
          <w:noProof/>
        </w:rPr>
        <w:t>PAGCH</w:t>
      </w:r>
      <w:r w:rsidRPr="008F0F4C">
        <w:rPr>
          <w:noProof/>
        </w:rPr>
        <w:tab/>
        <w:t>Packet Access Grant Channel</w:t>
      </w:r>
    </w:p>
    <w:p w14:paraId="6390DDA1" w14:textId="77777777" w:rsidR="003F7353" w:rsidRPr="008F0F4C" w:rsidRDefault="003F7353" w:rsidP="003F7353">
      <w:pPr>
        <w:pStyle w:val="EW"/>
        <w:rPr>
          <w:noProof/>
        </w:rPr>
      </w:pPr>
      <w:r w:rsidRPr="008F0F4C">
        <w:rPr>
          <w:noProof/>
        </w:rPr>
        <w:t>PAP</w:t>
      </w:r>
      <w:r w:rsidRPr="008F0F4C">
        <w:rPr>
          <w:noProof/>
        </w:rPr>
        <w:tab/>
        <w:t>Password Authentication Protocol</w:t>
      </w:r>
    </w:p>
    <w:p w14:paraId="47934640" w14:textId="77777777" w:rsidR="003F7353" w:rsidRPr="008F0F4C" w:rsidRDefault="003F7353" w:rsidP="003F7353">
      <w:pPr>
        <w:pStyle w:val="EW"/>
        <w:rPr>
          <w:noProof/>
        </w:rPr>
      </w:pPr>
      <w:r w:rsidRPr="008F0F4C">
        <w:rPr>
          <w:noProof/>
        </w:rPr>
        <w:t>PAR</w:t>
      </w:r>
      <w:r w:rsidRPr="008F0F4C">
        <w:rPr>
          <w:noProof/>
        </w:rPr>
        <w:tab/>
        <w:t xml:space="preserve">Peak to Average Ratio </w:t>
      </w:r>
    </w:p>
    <w:p w14:paraId="77FADA24" w14:textId="77777777" w:rsidR="003F7353" w:rsidRPr="008F0F4C" w:rsidRDefault="003F7353" w:rsidP="003F7353">
      <w:pPr>
        <w:pStyle w:val="EW"/>
        <w:rPr>
          <w:noProof/>
        </w:rPr>
      </w:pPr>
      <w:r w:rsidRPr="008F0F4C">
        <w:rPr>
          <w:noProof/>
        </w:rPr>
        <w:t>PB</w:t>
      </w:r>
      <w:r w:rsidRPr="008F0F4C">
        <w:rPr>
          <w:noProof/>
        </w:rPr>
        <w:tab/>
        <w:t>Pass Band</w:t>
      </w:r>
    </w:p>
    <w:p w14:paraId="6D8F8F8F" w14:textId="77777777" w:rsidR="003F7353" w:rsidRPr="008F0F4C" w:rsidRDefault="003F7353" w:rsidP="003F7353">
      <w:pPr>
        <w:pStyle w:val="EW"/>
        <w:rPr>
          <w:noProof/>
        </w:rPr>
      </w:pPr>
      <w:r w:rsidRPr="008F0F4C">
        <w:t>PBID</w:t>
      </w:r>
      <w:r w:rsidRPr="008F0F4C">
        <w:tab/>
        <w:t>PhoneBook IDentifier</w:t>
      </w:r>
    </w:p>
    <w:p w14:paraId="37836426" w14:textId="77777777" w:rsidR="003F7353" w:rsidRPr="008F0F4C" w:rsidRDefault="003F7353" w:rsidP="003F7353">
      <w:pPr>
        <w:pStyle w:val="EW"/>
        <w:rPr>
          <w:noProof/>
        </w:rPr>
      </w:pPr>
      <w:r w:rsidRPr="008F0F4C">
        <w:rPr>
          <w:noProof/>
        </w:rPr>
        <w:t>PBCCH</w:t>
      </w:r>
      <w:r w:rsidRPr="008F0F4C">
        <w:rPr>
          <w:noProof/>
        </w:rPr>
        <w:tab/>
        <w:t>Packet Broadcast Control Channel</w:t>
      </w:r>
    </w:p>
    <w:p w14:paraId="46A5E1BE" w14:textId="77777777" w:rsidR="003F7353" w:rsidRPr="008F0F4C" w:rsidRDefault="003F7353" w:rsidP="003F7353">
      <w:pPr>
        <w:pStyle w:val="EW"/>
        <w:rPr>
          <w:noProof/>
        </w:rPr>
      </w:pPr>
      <w:r w:rsidRPr="008F0F4C">
        <w:rPr>
          <w:noProof/>
        </w:rPr>
        <w:t>PBCH</w:t>
      </w:r>
      <w:r w:rsidRPr="008F0F4C">
        <w:rPr>
          <w:noProof/>
        </w:rPr>
        <w:tab/>
        <w:t>Physical Broadcast Channel</w:t>
      </w:r>
    </w:p>
    <w:p w14:paraId="64D20AFD" w14:textId="77777777" w:rsidR="003F7353" w:rsidRPr="008F0F4C" w:rsidRDefault="003F7353" w:rsidP="003F7353">
      <w:pPr>
        <w:pStyle w:val="EW"/>
        <w:rPr>
          <w:noProof/>
        </w:rPr>
      </w:pPr>
      <w:r w:rsidRPr="008F0F4C">
        <w:rPr>
          <w:noProof/>
        </w:rPr>
        <w:t>PBP</w:t>
      </w:r>
      <w:r w:rsidRPr="008F0F4C">
        <w:rPr>
          <w:noProof/>
        </w:rPr>
        <w:tab/>
        <w:t>Paging Block Periodicity</w:t>
      </w:r>
    </w:p>
    <w:p w14:paraId="68FC8B5C" w14:textId="77777777" w:rsidR="003F7353" w:rsidRPr="008F0F4C" w:rsidRDefault="003F7353" w:rsidP="003F7353">
      <w:pPr>
        <w:pStyle w:val="EW"/>
        <w:rPr>
          <w:snapToGrid w:val="0"/>
        </w:rPr>
      </w:pPr>
      <w:r w:rsidRPr="008F0F4C">
        <w:rPr>
          <w:snapToGrid w:val="0"/>
        </w:rPr>
        <w:t>PBX</w:t>
      </w:r>
      <w:r w:rsidRPr="008F0F4C">
        <w:rPr>
          <w:snapToGrid w:val="0"/>
        </w:rPr>
        <w:tab/>
        <w:t>Private Branch eXchange</w:t>
      </w:r>
    </w:p>
    <w:p w14:paraId="3B7B4780" w14:textId="77777777" w:rsidR="003F7353" w:rsidRPr="008F0F4C" w:rsidRDefault="003F7353" w:rsidP="003F7353">
      <w:pPr>
        <w:pStyle w:val="EW"/>
      </w:pPr>
      <w:r w:rsidRPr="008F0F4C">
        <w:t>PC</w:t>
      </w:r>
      <w:r w:rsidRPr="008F0F4C">
        <w:tab/>
        <w:t>Power Control</w:t>
      </w:r>
    </w:p>
    <w:p w14:paraId="0372D5BE" w14:textId="77777777" w:rsidR="003F7353" w:rsidRPr="008F0F4C" w:rsidRDefault="003F7353" w:rsidP="003F7353">
      <w:pPr>
        <w:pStyle w:val="EW"/>
      </w:pPr>
      <w:r w:rsidRPr="008F0F4C">
        <w:tab/>
        <w:t>Personal Computer</w:t>
      </w:r>
    </w:p>
    <w:p w14:paraId="677E7E23" w14:textId="77777777" w:rsidR="003F7353" w:rsidRPr="008F0F4C" w:rsidRDefault="003F7353" w:rsidP="003F7353">
      <w:pPr>
        <w:pStyle w:val="EW"/>
      </w:pPr>
      <w:r w:rsidRPr="008F0F4C">
        <w:t>PCB</w:t>
      </w:r>
      <w:r w:rsidRPr="008F0F4C">
        <w:tab/>
        <w:t>Protocol Control Byte</w:t>
      </w:r>
    </w:p>
    <w:p w14:paraId="7AB9F3AE" w14:textId="77777777" w:rsidR="003F7353" w:rsidRPr="00941ABA" w:rsidRDefault="003F7353" w:rsidP="003F7353">
      <w:pPr>
        <w:pStyle w:val="EW"/>
      </w:pPr>
      <w:smartTag w:uri="urn:schemas-microsoft-com:office:smarttags" w:element="stockticker">
        <w:r w:rsidRPr="00941ABA">
          <w:t>PCCC</w:t>
        </w:r>
      </w:smartTag>
      <w:r w:rsidRPr="00941ABA">
        <w:tab/>
        <w:t xml:space="preserve">Parallel Concatenated Convolutional Code </w:t>
      </w:r>
    </w:p>
    <w:p w14:paraId="4AC65ACA" w14:textId="77777777" w:rsidR="003F7353" w:rsidRPr="008F0F4C" w:rsidRDefault="003F7353" w:rsidP="003F7353">
      <w:pPr>
        <w:pStyle w:val="EW"/>
      </w:pPr>
      <w:r w:rsidRPr="008F0F4C">
        <w:t>PCCCH</w:t>
      </w:r>
      <w:r w:rsidRPr="008F0F4C">
        <w:tab/>
        <w:t>Packet Common Control Channel</w:t>
      </w:r>
    </w:p>
    <w:p w14:paraId="3695C589" w14:textId="77777777" w:rsidR="003F7353" w:rsidRPr="008F0F4C" w:rsidRDefault="003F7353" w:rsidP="003F7353">
      <w:pPr>
        <w:pStyle w:val="EW"/>
      </w:pPr>
      <w:r w:rsidRPr="008F0F4C">
        <w:t>PCCH</w:t>
      </w:r>
      <w:r w:rsidRPr="008F0F4C">
        <w:tab/>
        <w:t>Paging Control Channel</w:t>
      </w:r>
    </w:p>
    <w:p w14:paraId="2AC7DD8E" w14:textId="77777777" w:rsidR="003F7353" w:rsidRPr="008F0F4C" w:rsidRDefault="003F7353" w:rsidP="003F7353">
      <w:pPr>
        <w:pStyle w:val="EW"/>
      </w:pPr>
      <w:r w:rsidRPr="008F0F4C">
        <w:t>PCDE</w:t>
      </w:r>
      <w:r w:rsidRPr="008F0F4C">
        <w:tab/>
        <w:t>Peak Code Domain Error</w:t>
      </w:r>
    </w:p>
    <w:p w14:paraId="508B60AF" w14:textId="77777777" w:rsidR="003F7353" w:rsidRPr="008F0F4C" w:rsidRDefault="003F7353" w:rsidP="003F7353">
      <w:pPr>
        <w:pStyle w:val="EW"/>
      </w:pPr>
      <w:r w:rsidRPr="008F0F4C">
        <w:t>PCell</w:t>
      </w:r>
      <w:r w:rsidRPr="008F0F4C">
        <w:tab/>
        <w:t>Primary Cell</w:t>
      </w:r>
    </w:p>
    <w:p w14:paraId="0E08FA16" w14:textId="77777777" w:rsidR="003F7353" w:rsidRPr="008F0F4C" w:rsidRDefault="003F7353" w:rsidP="003F7353">
      <w:pPr>
        <w:pStyle w:val="EW"/>
      </w:pPr>
      <w:r w:rsidRPr="008F0F4C">
        <w:t>PCFICH</w:t>
      </w:r>
      <w:r w:rsidRPr="008F0F4C">
        <w:tab/>
        <w:t>Physical control format indicator channel</w:t>
      </w:r>
    </w:p>
    <w:p w14:paraId="096ECFAC" w14:textId="77777777" w:rsidR="003F7353" w:rsidRPr="008F0F4C" w:rsidRDefault="003F7353" w:rsidP="003F7353">
      <w:pPr>
        <w:pStyle w:val="EW"/>
      </w:pPr>
      <w:smartTag w:uri="urn:schemas-microsoft-com:office:smarttags" w:element="stockticker">
        <w:r w:rsidRPr="008F0F4C">
          <w:t>PCG</w:t>
        </w:r>
      </w:smartTag>
      <w:r w:rsidRPr="008F0F4C">
        <w:tab/>
        <w:t>Project Co-ordination Group</w:t>
      </w:r>
    </w:p>
    <w:p w14:paraId="7B21BD5E" w14:textId="77777777" w:rsidR="003F7353" w:rsidRPr="008F0F4C" w:rsidRDefault="003F7353" w:rsidP="003F7353">
      <w:pPr>
        <w:pStyle w:val="EW"/>
      </w:pPr>
      <w:r w:rsidRPr="008F0F4C">
        <w:t>PCH</w:t>
      </w:r>
      <w:r w:rsidR="00DF7677" w:rsidRPr="008F0F4C">
        <w:tab/>
      </w:r>
      <w:r w:rsidRPr="008F0F4C">
        <w:t>Paging Channel</w:t>
      </w:r>
    </w:p>
    <w:p w14:paraId="586AAEB7" w14:textId="77777777" w:rsidR="003F7353" w:rsidRPr="008F0F4C" w:rsidRDefault="003F7353" w:rsidP="003F7353">
      <w:pPr>
        <w:pStyle w:val="EW"/>
        <w:rPr>
          <w:snapToGrid w:val="0"/>
        </w:rPr>
      </w:pPr>
      <w:r w:rsidRPr="008F0F4C">
        <w:rPr>
          <w:snapToGrid w:val="0"/>
        </w:rPr>
        <w:t>PCK</w:t>
      </w:r>
      <w:r w:rsidRPr="008F0F4C">
        <w:rPr>
          <w:snapToGrid w:val="0"/>
        </w:rPr>
        <w:tab/>
        <w:t>Personalisation Control Key</w:t>
      </w:r>
    </w:p>
    <w:p w14:paraId="0FBD8E28" w14:textId="77777777" w:rsidR="003F7353" w:rsidRPr="008F0F4C" w:rsidRDefault="003F7353" w:rsidP="003F7353">
      <w:pPr>
        <w:pStyle w:val="EW"/>
        <w:rPr>
          <w:noProof/>
        </w:rPr>
      </w:pPr>
      <w:r w:rsidRPr="008F0F4C">
        <w:rPr>
          <w:noProof/>
        </w:rPr>
        <w:t>PCM</w:t>
      </w:r>
      <w:r w:rsidRPr="008F0F4C">
        <w:rPr>
          <w:noProof/>
        </w:rPr>
        <w:tab/>
        <w:t>Pulse Code Modulation</w:t>
      </w:r>
    </w:p>
    <w:p w14:paraId="760348AE" w14:textId="77777777" w:rsidR="003F7353" w:rsidRPr="008F0F4C" w:rsidRDefault="003F7353" w:rsidP="003F7353">
      <w:pPr>
        <w:pStyle w:val="EW"/>
        <w:rPr>
          <w:snapToGrid w:val="0"/>
        </w:rPr>
      </w:pPr>
      <w:r w:rsidRPr="008F0F4C">
        <w:rPr>
          <w:snapToGrid w:val="0"/>
        </w:rPr>
        <w:t>PCMCIA</w:t>
      </w:r>
      <w:r w:rsidRPr="008F0F4C">
        <w:rPr>
          <w:snapToGrid w:val="0"/>
        </w:rPr>
        <w:tab/>
        <w:t>Personal Computer Memory Card International Association</w:t>
      </w:r>
    </w:p>
    <w:p w14:paraId="7708253B" w14:textId="77777777" w:rsidR="003F7353" w:rsidRPr="008F0F4C" w:rsidRDefault="003F7353" w:rsidP="003F7353">
      <w:pPr>
        <w:pStyle w:val="EW"/>
      </w:pPr>
      <w:r w:rsidRPr="008F0F4C">
        <w:t>PCPCH</w:t>
      </w:r>
      <w:r w:rsidRPr="008F0F4C">
        <w:tab/>
        <w:t>Physical Common Packet Channel</w:t>
      </w:r>
    </w:p>
    <w:p w14:paraId="0E89498A" w14:textId="77777777" w:rsidR="003F7353" w:rsidRPr="008F0F4C" w:rsidRDefault="003F7353" w:rsidP="003F7353">
      <w:pPr>
        <w:pStyle w:val="EW"/>
      </w:pPr>
      <w:r w:rsidRPr="008F0F4C">
        <w:t>PCS</w:t>
      </w:r>
      <w:r w:rsidR="00DF7677" w:rsidRPr="008F0F4C">
        <w:tab/>
      </w:r>
      <w:r w:rsidRPr="008F0F4C">
        <w:t>Personal Communication System</w:t>
      </w:r>
    </w:p>
    <w:p w14:paraId="43D6E569" w14:textId="77777777" w:rsidR="003F7353" w:rsidRPr="008F0F4C" w:rsidRDefault="003F7353" w:rsidP="003F7353">
      <w:pPr>
        <w:pStyle w:val="EW"/>
        <w:rPr>
          <w:noProof/>
        </w:rPr>
      </w:pPr>
      <w:smartTag w:uri="urn:schemas-microsoft-com:office:smarttags" w:element="stockticker">
        <w:r w:rsidRPr="008F0F4C">
          <w:rPr>
            <w:noProof/>
          </w:rPr>
          <w:t>PCU</w:t>
        </w:r>
      </w:smartTag>
      <w:r w:rsidRPr="008F0F4C">
        <w:rPr>
          <w:noProof/>
        </w:rPr>
        <w:tab/>
        <w:t>Packet Control Unit</w:t>
      </w:r>
    </w:p>
    <w:p w14:paraId="262BC26A" w14:textId="77777777" w:rsidR="003F7353" w:rsidRPr="008F0F4C" w:rsidRDefault="003F7353" w:rsidP="003F7353">
      <w:pPr>
        <w:pStyle w:val="EW"/>
        <w:rPr>
          <w:noProof/>
        </w:rPr>
      </w:pPr>
      <w:r w:rsidRPr="008F0F4C">
        <w:rPr>
          <w:noProof/>
        </w:rPr>
        <w:t>PD</w:t>
      </w:r>
      <w:r w:rsidRPr="008F0F4C">
        <w:rPr>
          <w:noProof/>
        </w:rPr>
        <w:tab/>
        <w:t>Protocol Discriminator</w:t>
      </w:r>
    </w:p>
    <w:p w14:paraId="77CE2B1B" w14:textId="77777777" w:rsidR="003F7353" w:rsidRPr="008F0F4C" w:rsidRDefault="003F7353" w:rsidP="003F7353">
      <w:pPr>
        <w:pStyle w:val="EW"/>
        <w:rPr>
          <w:noProof/>
        </w:rPr>
      </w:pPr>
      <w:r w:rsidRPr="008F0F4C">
        <w:rPr>
          <w:noProof/>
        </w:rPr>
        <w:tab/>
        <w:t>Public Data</w:t>
      </w:r>
    </w:p>
    <w:p w14:paraId="3B589967" w14:textId="77777777" w:rsidR="003F7353" w:rsidRPr="008F0F4C" w:rsidRDefault="003F7353" w:rsidP="003F7353">
      <w:pPr>
        <w:pStyle w:val="EW"/>
        <w:rPr>
          <w:noProof/>
        </w:rPr>
      </w:pPr>
      <w:r w:rsidRPr="008F0F4C">
        <w:rPr>
          <w:noProof/>
        </w:rPr>
        <w:t>PDCCH</w:t>
      </w:r>
      <w:r w:rsidRPr="008F0F4C">
        <w:rPr>
          <w:noProof/>
        </w:rPr>
        <w:tab/>
        <w:t>Physical Downlink Control Channel</w:t>
      </w:r>
    </w:p>
    <w:p w14:paraId="5101E227" w14:textId="77777777" w:rsidR="003F7353" w:rsidRPr="008F0F4C" w:rsidRDefault="003F7353" w:rsidP="003F7353">
      <w:pPr>
        <w:pStyle w:val="EW"/>
        <w:rPr>
          <w:noProof/>
        </w:rPr>
      </w:pPr>
      <w:r w:rsidRPr="008F0F4C">
        <w:rPr>
          <w:noProof/>
        </w:rPr>
        <w:t>PDCP</w:t>
      </w:r>
      <w:r w:rsidRPr="008F0F4C">
        <w:rPr>
          <w:noProof/>
        </w:rPr>
        <w:tab/>
        <w:t>Packet Data Convergence Protocol</w:t>
      </w:r>
    </w:p>
    <w:p w14:paraId="504DD4EC" w14:textId="77777777" w:rsidR="003F7353" w:rsidRPr="008F0F4C" w:rsidRDefault="003F7353" w:rsidP="003F7353">
      <w:pPr>
        <w:pStyle w:val="EW"/>
      </w:pPr>
      <w:r w:rsidRPr="008F0F4C">
        <w:t>PDCH</w:t>
      </w:r>
      <w:r w:rsidRPr="008F0F4C">
        <w:tab/>
        <w:t>Packet Data Channel</w:t>
      </w:r>
    </w:p>
    <w:p w14:paraId="54EE4B02" w14:textId="77777777" w:rsidR="003F7353" w:rsidRPr="008F0F4C" w:rsidRDefault="003F7353" w:rsidP="003F7353">
      <w:pPr>
        <w:pStyle w:val="EW"/>
      </w:pPr>
      <w:r w:rsidRPr="008F0F4C">
        <w:t>PDH</w:t>
      </w:r>
      <w:r w:rsidRPr="008F0F4C">
        <w:tab/>
        <w:t>Plesiochronous Digital Hierarchy</w:t>
      </w:r>
    </w:p>
    <w:p w14:paraId="54C06D6F" w14:textId="77777777" w:rsidR="003F7353" w:rsidRPr="008F0F4C" w:rsidRDefault="003F7353" w:rsidP="003F7353">
      <w:pPr>
        <w:pStyle w:val="EW"/>
      </w:pPr>
      <w:r w:rsidRPr="008F0F4C">
        <w:t>PDN</w:t>
      </w:r>
      <w:r w:rsidRPr="008F0F4C">
        <w:tab/>
        <w:t>Public Data Network</w:t>
      </w:r>
    </w:p>
    <w:p w14:paraId="75330FC4" w14:textId="77777777" w:rsidR="003F7353" w:rsidRPr="00941ABA" w:rsidRDefault="003F7353" w:rsidP="003F7353">
      <w:pPr>
        <w:pStyle w:val="EW"/>
      </w:pPr>
      <w:r w:rsidRPr="008F0F4C">
        <w:tab/>
      </w:r>
      <w:r w:rsidRPr="00941ABA">
        <w:t>Packet Data Network</w:t>
      </w:r>
    </w:p>
    <w:p w14:paraId="42F0C73E" w14:textId="77777777" w:rsidR="003F7353" w:rsidRPr="008F0F4C" w:rsidRDefault="003F7353" w:rsidP="003F7353">
      <w:pPr>
        <w:pStyle w:val="EW"/>
      </w:pPr>
      <w:r w:rsidRPr="008F0F4C">
        <w:t>PDP</w:t>
      </w:r>
      <w:r w:rsidRPr="008F0F4C">
        <w:tab/>
        <w:t>Packet Data Protocol</w:t>
      </w:r>
    </w:p>
    <w:p w14:paraId="2A1864E0" w14:textId="77777777" w:rsidR="003F7353" w:rsidRPr="008F0F4C" w:rsidRDefault="003F7353" w:rsidP="003F7353">
      <w:pPr>
        <w:pStyle w:val="EW"/>
      </w:pPr>
      <w:r w:rsidRPr="008F0F4C">
        <w:t>PDSCH</w:t>
      </w:r>
      <w:r w:rsidRPr="008F0F4C">
        <w:tab/>
        <w:t>Physical Downlink Shared Channel</w:t>
      </w:r>
    </w:p>
    <w:p w14:paraId="04E2A691" w14:textId="77777777" w:rsidR="003F7353" w:rsidRPr="008F0F4C" w:rsidRDefault="003F7353" w:rsidP="003F7353">
      <w:pPr>
        <w:pStyle w:val="EW"/>
      </w:pPr>
      <w:r w:rsidRPr="008F0F4C">
        <w:t>PDTCH</w:t>
      </w:r>
      <w:r w:rsidRPr="008F0F4C">
        <w:tab/>
        <w:t>Packet Data Traffic Channel</w:t>
      </w:r>
    </w:p>
    <w:p w14:paraId="061CBD34" w14:textId="77777777" w:rsidR="003F7353" w:rsidRPr="008F0F4C" w:rsidRDefault="003F7353" w:rsidP="003F7353">
      <w:pPr>
        <w:pStyle w:val="EW"/>
      </w:pPr>
      <w:r w:rsidRPr="008F0F4C">
        <w:t>PDU</w:t>
      </w:r>
      <w:r w:rsidRPr="008F0F4C">
        <w:tab/>
        <w:t>Protocol Data Unit</w:t>
      </w:r>
    </w:p>
    <w:p w14:paraId="17933408" w14:textId="77777777" w:rsidR="003F7353" w:rsidRPr="008F0F4C" w:rsidRDefault="003F7353" w:rsidP="003F7353">
      <w:pPr>
        <w:pStyle w:val="EW"/>
      </w:pPr>
      <w:r w:rsidRPr="008F0F4C">
        <w:t>PG</w:t>
      </w:r>
      <w:r w:rsidRPr="008F0F4C">
        <w:tab/>
        <w:t>Processing Gain</w:t>
      </w:r>
    </w:p>
    <w:p w14:paraId="053FDCF8" w14:textId="77777777" w:rsidR="003F7353" w:rsidRPr="008F0F4C" w:rsidRDefault="003F7353" w:rsidP="003F7353">
      <w:pPr>
        <w:pStyle w:val="EW"/>
        <w:rPr>
          <w:noProof/>
        </w:rPr>
      </w:pPr>
      <w:r w:rsidRPr="008F0F4C">
        <w:rPr>
          <w:noProof/>
        </w:rPr>
        <w:t>PH</w:t>
      </w:r>
      <w:r w:rsidRPr="008F0F4C">
        <w:rPr>
          <w:noProof/>
        </w:rPr>
        <w:tab/>
        <w:t>Packet Handler</w:t>
      </w:r>
    </w:p>
    <w:p w14:paraId="7E0CC332" w14:textId="77777777" w:rsidR="003F7353" w:rsidRPr="008F0F4C" w:rsidRDefault="003F7353" w:rsidP="003F7353">
      <w:pPr>
        <w:pStyle w:val="EW"/>
        <w:rPr>
          <w:noProof/>
        </w:rPr>
      </w:pPr>
      <w:r w:rsidRPr="008F0F4C">
        <w:rPr>
          <w:noProof/>
        </w:rPr>
        <w:tab/>
        <w:t>PHysical (layer)</w:t>
      </w:r>
    </w:p>
    <w:p w14:paraId="4AA962B4" w14:textId="77777777" w:rsidR="003F7353" w:rsidRPr="008F0F4C" w:rsidRDefault="003F7353" w:rsidP="003F7353">
      <w:pPr>
        <w:pStyle w:val="EW"/>
      </w:pPr>
      <w:r w:rsidRPr="008F0F4C">
        <w:t>PHF</w:t>
      </w:r>
      <w:r w:rsidRPr="008F0F4C">
        <w:tab/>
        <w:t>Packet Handler Function</w:t>
      </w:r>
    </w:p>
    <w:p w14:paraId="5F3C71E0" w14:textId="77777777" w:rsidR="003F7353" w:rsidRPr="008F0F4C" w:rsidRDefault="003F7353" w:rsidP="003F7353">
      <w:pPr>
        <w:pStyle w:val="EW"/>
        <w:rPr>
          <w:noProof/>
        </w:rPr>
      </w:pPr>
      <w:smartTag w:uri="urn:schemas-microsoft-com:office:smarttags" w:element="stockticker">
        <w:r w:rsidRPr="008F0F4C">
          <w:rPr>
            <w:noProof/>
          </w:rPr>
          <w:t>PHI</w:t>
        </w:r>
      </w:smartTag>
      <w:r w:rsidRPr="008F0F4C">
        <w:rPr>
          <w:noProof/>
        </w:rPr>
        <w:tab/>
        <w:t>Packet Handler Interface</w:t>
      </w:r>
    </w:p>
    <w:p w14:paraId="2CE97A17" w14:textId="77777777" w:rsidR="003F7353" w:rsidRPr="008F0F4C" w:rsidRDefault="003F7353" w:rsidP="003F7353">
      <w:pPr>
        <w:pStyle w:val="EW"/>
        <w:rPr>
          <w:noProof/>
        </w:rPr>
      </w:pPr>
      <w:r w:rsidRPr="00941ABA">
        <w:rPr>
          <w:noProof/>
        </w:rPr>
        <w:t>PHICH</w:t>
      </w:r>
      <w:r w:rsidRPr="008F0F4C">
        <w:rPr>
          <w:noProof/>
        </w:rPr>
        <w:tab/>
        <w:t>Physical hybrid-ARQ indicator channel</w:t>
      </w:r>
    </w:p>
    <w:p w14:paraId="13FD846C" w14:textId="77777777" w:rsidR="003F7353" w:rsidRPr="008F0F4C" w:rsidRDefault="003F7353" w:rsidP="003F7353">
      <w:pPr>
        <w:pStyle w:val="EW"/>
      </w:pPr>
      <w:r w:rsidRPr="008F0F4C">
        <w:t>PHS</w:t>
      </w:r>
      <w:r w:rsidR="00DF7677" w:rsidRPr="008F0F4C">
        <w:tab/>
      </w:r>
      <w:r w:rsidRPr="008F0F4C">
        <w:t>Personal Handyphone System</w:t>
      </w:r>
    </w:p>
    <w:p w14:paraId="7FCDE252" w14:textId="77777777" w:rsidR="003F7353" w:rsidRPr="008F0F4C" w:rsidRDefault="003F7353" w:rsidP="003F7353">
      <w:pPr>
        <w:pStyle w:val="EW"/>
      </w:pPr>
      <w:r w:rsidRPr="008F0F4C">
        <w:t>PHY</w:t>
      </w:r>
      <w:r w:rsidRPr="008F0F4C">
        <w:tab/>
        <w:t>Physical layer</w:t>
      </w:r>
    </w:p>
    <w:p w14:paraId="187061BF" w14:textId="77777777" w:rsidR="003F7353" w:rsidRPr="008F0F4C" w:rsidRDefault="003F7353" w:rsidP="003F7353">
      <w:pPr>
        <w:pStyle w:val="EW"/>
      </w:pPr>
      <w:r w:rsidRPr="008F0F4C">
        <w:t>PhyCH</w:t>
      </w:r>
      <w:r w:rsidRPr="008F0F4C">
        <w:tab/>
        <w:t>Physical Channel</w:t>
      </w:r>
    </w:p>
    <w:p w14:paraId="2A629CE7" w14:textId="77777777" w:rsidR="003F7353" w:rsidRPr="008F0F4C" w:rsidRDefault="003F7353" w:rsidP="003F7353">
      <w:pPr>
        <w:pStyle w:val="EW"/>
      </w:pPr>
      <w:r w:rsidRPr="008F0F4C">
        <w:t>PI</w:t>
      </w:r>
      <w:r w:rsidRPr="008F0F4C">
        <w:tab/>
        <w:t>Page Indicator</w:t>
      </w:r>
    </w:p>
    <w:p w14:paraId="242A0C75" w14:textId="77777777" w:rsidR="003F7353" w:rsidRPr="008F0F4C" w:rsidRDefault="003F7353" w:rsidP="003F7353">
      <w:pPr>
        <w:pStyle w:val="EW"/>
      </w:pPr>
      <w:r w:rsidRPr="008F0F4C">
        <w:tab/>
        <w:t>Presentation Indicator</w:t>
      </w:r>
    </w:p>
    <w:p w14:paraId="7C2CA35E" w14:textId="77777777" w:rsidR="003F7353" w:rsidRPr="008F0F4C" w:rsidRDefault="003F7353" w:rsidP="003F7353">
      <w:pPr>
        <w:pStyle w:val="EW"/>
      </w:pPr>
      <w:r w:rsidRPr="008F0F4C">
        <w:t>PICH</w:t>
      </w:r>
      <w:r w:rsidRPr="008F0F4C">
        <w:tab/>
        <w:t>Page Indicator Channel</w:t>
      </w:r>
    </w:p>
    <w:p w14:paraId="57843632" w14:textId="77777777" w:rsidR="003F7353" w:rsidRPr="008F0F4C" w:rsidRDefault="003F7353" w:rsidP="003F7353">
      <w:pPr>
        <w:pStyle w:val="EW"/>
        <w:rPr>
          <w:noProof/>
        </w:rPr>
      </w:pPr>
      <w:r w:rsidRPr="008F0F4C">
        <w:rPr>
          <w:noProof/>
        </w:rPr>
        <w:t>PICS</w:t>
      </w:r>
      <w:r w:rsidRPr="008F0F4C">
        <w:rPr>
          <w:noProof/>
        </w:rPr>
        <w:tab/>
        <w:t>Protocol Implementation Conformance Statement</w:t>
      </w:r>
    </w:p>
    <w:p w14:paraId="06200F7C" w14:textId="77777777" w:rsidR="003F7353" w:rsidRPr="008F0F4C" w:rsidRDefault="003F7353" w:rsidP="003F7353">
      <w:pPr>
        <w:pStyle w:val="EW"/>
      </w:pPr>
      <w:r w:rsidRPr="008F0F4C">
        <w:t>PID</w:t>
      </w:r>
      <w:r w:rsidRPr="008F0F4C">
        <w:tab/>
        <w:t>Packet Identification</w:t>
      </w:r>
    </w:p>
    <w:p w14:paraId="16FEAA11" w14:textId="77777777" w:rsidR="003F7353" w:rsidRPr="008F0F4C" w:rsidRDefault="003F7353" w:rsidP="003F7353">
      <w:pPr>
        <w:pStyle w:val="EW"/>
      </w:pPr>
      <w:r w:rsidRPr="008F0F4C">
        <w:t>PIN</w:t>
      </w:r>
      <w:r w:rsidRPr="008F0F4C">
        <w:tab/>
        <w:t>Personal Identification Number</w:t>
      </w:r>
    </w:p>
    <w:p w14:paraId="42CF137C" w14:textId="77777777" w:rsidR="003F7353" w:rsidRPr="008F0F4C" w:rsidRDefault="003F7353" w:rsidP="003F7353">
      <w:pPr>
        <w:pStyle w:val="EW"/>
        <w:rPr>
          <w:noProof/>
        </w:rPr>
      </w:pPr>
      <w:r w:rsidRPr="008F0F4C">
        <w:rPr>
          <w:noProof/>
        </w:rPr>
        <w:t>PIXT</w:t>
      </w:r>
      <w:r w:rsidRPr="008F0F4C">
        <w:rPr>
          <w:noProof/>
        </w:rPr>
        <w:tab/>
        <w:t xml:space="preserve">Protocol Implementation eXtra information for Testing </w:t>
      </w:r>
    </w:p>
    <w:p w14:paraId="1D2B5690" w14:textId="77777777" w:rsidR="003F7353" w:rsidRPr="008F0F4C" w:rsidRDefault="003F7353" w:rsidP="003F7353">
      <w:pPr>
        <w:pStyle w:val="EW"/>
        <w:tabs>
          <w:tab w:val="left" w:pos="2268"/>
        </w:tabs>
      </w:pPr>
      <w:r w:rsidRPr="008F0F4C">
        <w:t>PKCS</w:t>
      </w:r>
      <w:r w:rsidRPr="008F0F4C">
        <w:tab/>
        <w:t>Public-Key Cryptography Standards</w:t>
      </w:r>
    </w:p>
    <w:p w14:paraId="22A495FA" w14:textId="77777777" w:rsidR="003F7353" w:rsidRPr="008F0F4C" w:rsidRDefault="003F7353" w:rsidP="003F7353">
      <w:pPr>
        <w:pStyle w:val="EW"/>
        <w:rPr>
          <w:noProof/>
        </w:rPr>
      </w:pPr>
      <w:r w:rsidRPr="008F0F4C">
        <w:t>PL</w:t>
      </w:r>
      <w:r w:rsidRPr="008F0F4C">
        <w:tab/>
        <w:t>Preferred Languages</w:t>
      </w:r>
    </w:p>
    <w:p w14:paraId="1F1A4C1F" w14:textId="77777777" w:rsidR="003F7353" w:rsidRPr="008F0F4C" w:rsidRDefault="003F7353" w:rsidP="003F7353">
      <w:pPr>
        <w:pStyle w:val="EW"/>
      </w:pPr>
      <w:r w:rsidRPr="008F0F4C">
        <w:t>PLMN</w:t>
      </w:r>
      <w:r w:rsidRPr="008F0F4C">
        <w:tab/>
        <w:t>Public Land Mobile Network</w:t>
      </w:r>
    </w:p>
    <w:p w14:paraId="4EE712DC" w14:textId="77777777" w:rsidR="003F7353" w:rsidRPr="008F0F4C" w:rsidRDefault="003F7353" w:rsidP="003F7353">
      <w:pPr>
        <w:pStyle w:val="EW"/>
      </w:pPr>
      <w:r w:rsidRPr="008F0F4C">
        <w:t>PMCH</w:t>
      </w:r>
      <w:r w:rsidRPr="008F0F4C">
        <w:tab/>
        <w:t>Physical Multicast Channel</w:t>
      </w:r>
    </w:p>
    <w:p w14:paraId="11CB5459" w14:textId="77777777" w:rsidR="003F7353" w:rsidRPr="008F0F4C" w:rsidRDefault="003F7353" w:rsidP="003F7353">
      <w:pPr>
        <w:pStyle w:val="EW"/>
      </w:pPr>
      <w:smartTag w:uri="urn:schemas-microsoft-com:office:smarttags" w:element="stockticker">
        <w:r w:rsidRPr="008F0F4C">
          <w:t>PMD</w:t>
        </w:r>
      </w:smartTag>
      <w:r w:rsidRPr="008F0F4C">
        <w:tab/>
        <w:t>Physical Media Dependent</w:t>
      </w:r>
    </w:p>
    <w:p w14:paraId="406F8651" w14:textId="77777777" w:rsidR="003F7353" w:rsidRPr="00C12DFE" w:rsidRDefault="003F7353" w:rsidP="003F7353">
      <w:pPr>
        <w:pStyle w:val="EW"/>
        <w:rPr>
          <w:lang w:val="fr-FR"/>
        </w:rPr>
      </w:pPr>
      <w:smartTag w:uri="urn:schemas-microsoft-com:office:smarttags" w:element="stockticker">
        <w:r w:rsidRPr="00C12DFE">
          <w:rPr>
            <w:lang w:val="fr-FR"/>
          </w:rPr>
          <w:t>PMI</w:t>
        </w:r>
      </w:smartTag>
      <w:r w:rsidRPr="00C12DFE">
        <w:rPr>
          <w:lang w:val="fr-FR"/>
        </w:rPr>
        <w:tab/>
        <w:t>Precoding Matrix Indicator</w:t>
      </w:r>
    </w:p>
    <w:p w14:paraId="11809CCF" w14:textId="77777777" w:rsidR="003F7353" w:rsidRPr="00C12DFE" w:rsidRDefault="003F7353" w:rsidP="003F7353">
      <w:pPr>
        <w:pStyle w:val="EW"/>
        <w:rPr>
          <w:lang w:val="fr-FR"/>
        </w:rPr>
      </w:pPr>
      <w:r w:rsidRPr="00C12DFE">
        <w:rPr>
          <w:lang w:val="fr-FR"/>
        </w:rPr>
        <w:t>PN</w:t>
      </w:r>
      <w:r w:rsidRPr="00C12DFE">
        <w:rPr>
          <w:lang w:val="fr-FR"/>
        </w:rPr>
        <w:tab/>
        <w:t>Pseudo Noise</w:t>
      </w:r>
    </w:p>
    <w:p w14:paraId="0E0C5A57" w14:textId="77777777" w:rsidR="003F7353" w:rsidRPr="00C12DFE" w:rsidRDefault="003F7353" w:rsidP="003F7353">
      <w:pPr>
        <w:pStyle w:val="EW"/>
        <w:rPr>
          <w:noProof/>
          <w:lang w:val="fr-FR"/>
        </w:rPr>
      </w:pPr>
      <w:r w:rsidRPr="00C12DFE">
        <w:rPr>
          <w:noProof/>
          <w:lang w:val="fr-FR"/>
        </w:rPr>
        <w:t>PNE</w:t>
      </w:r>
      <w:r w:rsidRPr="00C12DFE">
        <w:rPr>
          <w:noProof/>
          <w:lang w:val="fr-FR"/>
        </w:rPr>
        <w:tab/>
        <w:t>Présentation des Normes Européennes</w:t>
      </w:r>
    </w:p>
    <w:p w14:paraId="0AF2645F" w14:textId="77777777" w:rsidR="003F7353" w:rsidRPr="00941ABA" w:rsidRDefault="003F7353" w:rsidP="003F7353">
      <w:pPr>
        <w:pStyle w:val="EW"/>
        <w:rPr>
          <w:snapToGrid w:val="0"/>
        </w:rPr>
      </w:pPr>
      <w:smartTag w:uri="urn:schemas-microsoft-com:office:smarttags" w:element="stockticker">
        <w:r w:rsidRPr="00941ABA">
          <w:rPr>
            <w:snapToGrid w:val="0"/>
          </w:rPr>
          <w:t>PNP</w:t>
        </w:r>
      </w:smartTag>
      <w:r w:rsidRPr="00941ABA">
        <w:rPr>
          <w:snapToGrid w:val="0"/>
        </w:rPr>
        <w:tab/>
        <w:t>Private Numbering Plan</w:t>
      </w:r>
    </w:p>
    <w:p w14:paraId="10013CCC" w14:textId="77777777" w:rsidR="003F7353" w:rsidRPr="008F0F4C" w:rsidRDefault="003F7353" w:rsidP="003F7353">
      <w:pPr>
        <w:pStyle w:val="EW"/>
        <w:rPr>
          <w:noProof/>
        </w:rPr>
      </w:pPr>
      <w:smartTag w:uri="urn:schemas-microsoft-com:office:smarttags" w:element="stockticker">
        <w:r w:rsidRPr="008F0F4C">
          <w:rPr>
            <w:noProof/>
          </w:rPr>
          <w:t>POI</w:t>
        </w:r>
      </w:smartTag>
      <w:r w:rsidRPr="008F0F4C">
        <w:rPr>
          <w:noProof/>
        </w:rPr>
        <w:tab/>
        <w:t xml:space="preserve">Point Of Interconnection (with PSTN) </w:t>
      </w:r>
    </w:p>
    <w:p w14:paraId="1A861F00" w14:textId="77777777" w:rsidR="003F7353" w:rsidRPr="008F0F4C" w:rsidRDefault="003F7353" w:rsidP="003F7353">
      <w:pPr>
        <w:pStyle w:val="EW"/>
        <w:rPr>
          <w:noProof/>
        </w:rPr>
      </w:pPr>
      <w:r w:rsidRPr="008F0F4C">
        <w:t>PoR</w:t>
      </w:r>
      <w:r w:rsidRPr="008F0F4C">
        <w:tab/>
        <w:t>Proof of Receipt</w:t>
      </w:r>
    </w:p>
    <w:p w14:paraId="26600204" w14:textId="77777777" w:rsidR="003F7353" w:rsidRPr="008F0F4C" w:rsidRDefault="003F7353" w:rsidP="003F7353">
      <w:pPr>
        <w:pStyle w:val="EW"/>
        <w:rPr>
          <w:snapToGrid w:val="0"/>
        </w:rPr>
      </w:pPr>
      <w:r w:rsidRPr="008F0F4C">
        <w:rPr>
          <w:snapToGrid w:val="0"/>
        </w:rPr>
        <w:t>POTS</w:t>
      </w:r>
      <w:r w:rsidRPr="008F0F4C">
        <w:rPr>
          <w:snapToGrid w:val="0"/>
        </w:rPr>
        <w:tab/>
        <w:t>Plain Old Telephony Service</w:t>
      </w:r>
    </w:p>
    <w:p w14:paraId="4C3A2413" w14:textId="77777777" w:rsidR="003F7353" w:rsidRPr="008F0F4C" w:rsidRDefault="003F7353" w:rsidP="003F7353">
      <w:pPr>
        <w:pStyle w:val="EW"/>
        <w:rPr>
          <w:noProof/>
        </w:rPr>
      </w:pPr>
      <w:r w:rsidRPr="008F0F4C">
        <w:rPr>
          <w:noProof/>
        </w:rPr>
        <w:t>PP</w:t>
      </w:r>
      <w:r w:rsidRPr="008F0F4C">
        <w:rPr>
          <w:noProof/>
        </w:rPr>
        <w:tab/>
        <w:t>Point-to-Point</w:t>
      </w:r>
    </w:p>
    <w:p w14:paraId="6D86D7D3" w14:textId="77777777" w:rsidR="003F7353" w:rsidRPr="008F0F4C" w:rsidRDefault="003F7353" w:rsidP="003F7353">
      <w:pPr>
        <w:pStyle w:val="EW"/>
        <w:rPr>
          <w:noProof/>
        </w:rPr>
      </w:pPr>
      <w:r w:rsidRPr="008F0F4C">
        <w:rPr>
          <w:noProof/>
        </w:rPr>
        <w:t>PPCH</w:t>
      </w:r>
      <w:r w:rsidRPr="008F0F4C">
        <w:rPr>
          <w:noProof/>
        </w:rPr>
        <w:tab/>
        <w:t>Packet Paging Channel</w:t>
      </w:r>
    </w:p>
    <w:p w14:paraId="69129B35" w14:textId="77777777" w:rsidR="003F7353" w:rsidRPr="008F0F4C" w:rsidRDefault="003F7353" w:rsidP="003F7353">
      <w:pPr>
        <w:pStyle w:val="EW"/>
        <w:rPr>
          <w:noProof/>
        </w:rPr>
      </w:pPr>
      <w:smartTag w:uri="urn:schemas-microsoft-com:office:smarttags" w:element="stockticker">
        <w:r w:rsidRPr="008F0F4C">
          <w:rPr>
            <w:noProof/>
          </w:rPr>
          <w:t>PPE</w:t>
        </w:r>
      </w:smartTag>
      <w:r w:rsidRPr="008F0F4C">
        <w:rPr>
          <w:noProof/>
        </w:rPr>
        <w:tab/>
        <w:t>Primative Procedure Entity</w:t>
      </w:r>
    </w:p>
    <w:p w14:paraId="09D92D47" w14:textId="77777777" w:rsidR="003F7353" w:rsidRPr="008F0F4C" w:rsidRDefault="003F7353" w:rsidP="003F7353">
      <w:pPr>
        <w:pStyle w:val="EW"/>
      </w:pPr>
      <w:r w:rsidRPr="008F0F4C">
        <w:t>PPF</w:t>
      </w:r>
      <w:r w:rsidRPr="008F0F4C">
        <w:tab/>
        <w:t>Paging Proceed Flag</w:t>
      </w:r>
    </w:p>
    <w:p w14:paraId="6BAABB48" w14:textId="77777777" w:rsidR="003F7353" w:rsidRPr="008F0F4C" w:rsidRDefault="003F7353" w:rsidP="003F7353">
      <w:pPr>
        <w:pStyle w:val="EW"/>
      </w:pPr>
      <w:r w:rsidRPr="008F0F4C">
        <w:t>PPM</w:t>
      </w:r>
      <w:r w:rsidRPr="008F0F4C">
        <w:tab/>
        <w:t>Parts Per Million</w:t>
      </w:r>
    </w:p>
    <w:p w14:paraId="0FDFA5BB" w14:textId="77777777" w:rsidR="003F7353" w:rsidRPr="008F0F4C" w:rsidRDefault="003F7353" w:rsidP="003F7353">
      <w:pPr>
        <w:pStyle w:val="EW"/>
      </w:pPr>
      <w:smartTag w:uri="urn:schemas-microsoft-com:office:smarttags" w:element="stockticker">
        <w:r w:rsidRPr="008F0F4C">
          <w:t>PPP</w:t>
        </w:r>
      </w:smartTag>
      <w:r w:rsidRPr="008F0F4C">
        <w:tab/>
        <w:t>Point-to-Point Protocol</w:t>
      </w:r>
    </w:p>
    <w:p w14:paraId="11E5B20E" w14:textId="77777777" w:rsidR="003F7353" w:rsidRPr="008F0F4C" w:rsidRDefault="003F7353" w:rsidP="003F7353">
      <w:pPr>
        <w:pStyle w:val="EW"/>
      </w:pPr>
      <w:smartTag w:uri="urn:schemas-microsoft-com:office:smarttags" w:element="stockticker">
        <w:r w:rsidRPr="008F0F4C">
          <w:t>PPS</w:t>
        </w:r>
      </w:smartTag>
      <w:r w:rsidRPr="008F0F4C">
        <w:tab/>
        <w:t xml:space="preserve">Protocol and Parameter Select (response to the </w:t>
      </w:r>
      <w:smartTag w:uri="urn:schemas-microsoft-com:office:smarttags" w:element="stockticker">
        <w:r w:rsidRPr="008F0F4C">
          <w:t>ATR</w:t>
        </w:r>
      </w:smartTag>
      <w:r w:rsidRPr="008F0F4C">
        <w:t>)</w:t>
      </w:r>
    </w:p>
    <w:p w14:paraId="33EC82A0" w14:textId="77777777" w:rsidR="003F7353" w:rsidRPr="008F0F4C" w:rsidRDefault="003F7353" w:rsidP="003F7353">
      <w:pPr>
        <w:pStyle w:val="EW"/>
      </w:pPr>
      <w:r w:rsidRPr="008F0F4C">
        <w:t>PRACH</w:t>
      </w:r>
      <w:r w:rsidRPr="008F0F4C">
        <w:tab/>
        <w:t>Physical Random Access Channel</w:t>
      </w:r>
    </w:p>
    <w:p w14:paraId="135C0F2A" w14:textId="77777777" w:rsidR="003F7353" w:rsidRPr="008F0F4C" w:rsidRDefault="003F7353" w:rsidP="003F7353">
      <w:pPr>
        <w:pStyle w:val="EW"/>
      </w:pPr>
      <w:r w:rsidRPr="008F0F4C">
        <w:tab/>
        <w:t>Packet Random Access Channel</w:t>
      </w:r>
    </w:p>
    <w:p w14:paraId="4DBE8C55" w14:textId="77777777" w:rsidR="003F7353" w:rsidRPr="008F0F4C" w:rsidRDefault="003F7353" w:rsidP="003F7353">
      <w:pPr>
        <w:pStyle w:val="EW"/>
      </w:pPr>
      <w:smartTag w:uri="urn:schemas-microsoft-com:office:smarttags" w:element="stockticker">
        <w:r w:rsidRPr="008F0F4C">
          <w:t>PRB</w:t>
        </w:r>
      </w:smartTag>
      <w:r w:rsidRPr="008F0F4C">
        <w:tab/>
        <w:t>Physical Resource Block</w:t>
      </w:r>
    </w:p>
    <w:p w14:paraId="221A7D0F" w14:textId="77777777" w:rsidR="003F7353" w:rsidRPr="008F0F4C" w:rsidRDefault="003F7353" w:rsidP="003F7353">
      <w:pPr>
        <w:pStyle w:val="EW"/>
        <w:rPr>
          <w:noProof/>
        </w:rPr>
      </w:pPr>
      <w:r w:rsidRPr="008F0F4C">
        <w:rPr>
          <w:noProof/>
        </w:rPr>
        <w:t>Pref CUG</w:t>
      </w:r>
      <w:r w:rsidRPr="008F0F4C">
        <w:rPr>
          <w:noProof/>
        </w:rPr>
        <w:tab/>
        <w:t>Preferential CUG</w:t>
      </w:r>
    </w:p>
    <w:p w14:paraId="6D3C7CAB" w14:textId="77777777" w:rsidR="0022582F" w:rsidRPr="008F0F4C" w:rsidRDefault="0022582F" w:rsidP="003F7353">
      <w:pPr>
        <w:pStyle w:val="EW"/>
        <w:rPr>
          <w:noProof/>
        </w:rPr>
      </w:pPr>
      <w:r w:rsidRPr="008F0F4C">
        <w:rPr>
          <w:noProof/>
        </w:rPr>
        <w:t>ProSe</w:t>
      </w:r>
      <w:r w:rsidRPr="008F0F4C">
        <w:rPr>
          <w:noProof/>
        </w:rPr>
        <w:tab/>
        <w:t>Proximity-based Services</w:t>
      </w:r>
    </w:p>
    <w:p w14:paraId="44878C41" w14:textId="77777777" w:rsidR="003F7353" w:rsidRPr="008F0F4C" w:rsidRDefault="003F7353" w:rsidP="003F7353">
      <w:pPr>
        <w:pStyle w:val="EW"/>
        <w:rPr>
          <w:noProof/>
        </w:rPr>
      </w:pPr>
      <w:r w:rsidRPr="008F0F4C">
        <w:rPr>
          <w:noProof/>
        </w:rPr>
        <w:t>PRS</w:t>
      </w:r>
      <w:r w:rsidRPr="008F0F4C">
        <w:rPr>
          <w:noProof/>
        </w:rPr>
        <w:tab/>
        <w:t>Positioning Reference Signal</w:t>
      </w:r>
    </w:p>
    <w:p w14:paraId="1F1C7541" w14:textId="77777777" w:rsidR="003F7353" w:rsidRPr="008F0F4C" w:rsidRDefault="003F7353" w:rsidP="003F7353">
      <w:pPr>
        <w:pStyle w:val="EW"/>
      </w:pPr>
      <w:r w:rsidRPr="008F0F4C">
        <w:t>PS</w:t>
      </w:r>
      <w:r w:rsidRPr="008F0F4C">
        <w:tab/>
        <w:t>Packet Switched</w:t>
      </w:r>
    </w:p>
    <w:p w14:paraId="21CAF7B6" w14:textId="77777777" w:rsidR="003F7353" w:rsidRPr="008F0F4C" w:rsidRDefault="003F7353" w:rsidP="003F7353">
      <w:pPr>
        <w:pStyle w:val="EW"/>
      </w:pPr>
      <w:r w:rsidRPr="008F0F4C">
        <w:tab/>
        <w:t>Location Probability</w:t>
      </w:r>
    </w:p>
    <w:p w14:paraId="028DC455" w14:textId="77777777" w:rsidR="003F7353" w:rsidRPr="008F0F4C" w:rsidRDefault="003F7353" w:rsidP="003F7353">
      <w:pPr>
        <w:pStyle w:val="EW"/>
      </w:pPr>
      <w:smartTag w:uri="urn:schemas-microsoft-com:office:smarttags" w:element="stockticker">
        <w:r w:rsidRPr="008F0F4C">
          <w:t>PSC</w:t>
        </w:r>
      </w:smartTag>
      <w:r w:rsidRPr="008F0F4C">
        <w:tab/>
        <w:t xml:space="preserve">Primary Synchronisation Code </w:t>
      </w:r>
    </w:p>
    <w:p w14:paraId="13B1A1BC" w14:textId="77777777" w:rsidR="003F7353" w:rsidRPr="008F0F4C" w:rsidRDefault="003F7353" w:rsidP="003F7353">
      <w:pPr>
        <w:pStyle w:val="EW"/>
      </w:pPr>
      <w:r w:rsidRPr="008F0F4C">
        <w:tab/>
        <w:t>Packet Scheduling</w:t>
      </w:r>
    </w:p>
    <w:p w14:paraId="20966D43" w14:textId="77777777" w:rsidR="003F7353" w:rsidRPr="008F0F4C" w:rsidRDefault="003F7353" w:rsidP="003F7353">
      <w:pPr>
        <w:pStyle w:val="EW"/>
      </w:pPr>
      <w:r w:rsidRPr="008F0F4C">
        <w:t>PSCH</w:t>
      </w:r>
      <w:r w:rsidRPr="008F0F4C">
        <w:tab/>
        <w:t>Physical Shared Channel</w:t>
      </w:r>
    </w:p>
    <w:p w14:paraId="45EA6427" w14:textId="77777777" w:rsidR="003F7353" w:rsidRPr="008F0F4C" w:rsidRDefault="003F7353" w:rsidP="003F7353">
      <w:pPr>
        <w:pStyle w:val="EW"/>
        <w:rPr>
          <w:snapToGrid w:val="0"/>
        </w:rPr>
      </w:pPr>
      <w:r w:rsidRPr="008F0F4C">
        <w:rPr>
          <w:snapToGrid w:val="0"/>
        </w:rPr>
        <w:t>PSE</w:t>
      </w:r>
      <w:r w:rsidRPr="008F0F4C">
        <w:rPr>
          <w:snapToGrid w:val="0"/>
        </w:rPr>
        <w:tab/>
        <w:t>Personal Service Environment</w:t>
      </w:r>
    </w:p>
    <w:p w14:paraId="4C110A94" w14:textId="77777777" w:rsidR="0018177B" w:rsidRPr="008F0F4C" w:rsidRDefault="0018177B" w:rsidP="003F7353">
      <w:pPr>
        <w:pStyle w:val="EW"/>
        <w:rPr>
          <w:noProof/>
        </w:rPr>
      </w:pPr>
      <w:r w:rsidRPr="008F0F4C">
        <w:rPr>
          <w:snapToGrid w:val="0"/>
        </w:rPr>
        <w:t>PSM</w:t>
      </w:r>
      <w:r w:rsidRPr="008F0F4C">
        <w:rPr>
          <w:snapToGrid w:val="0"/>
        </w:rPr>
        <w:tab/>
        <w:t>Power Saving Mode</w:t>
      </w:r>
    </w:p>
    <w:p w14:paraId="44CFA482" w14:textId="77777777" w:rsidR="003F7353" w:rsidRPr="008F0F4C" w:rsidRDefault="003F7353" w:rsidP="003F7353">
      <w:pPr>
        <w:pStyle w:val="EW"/>
        <w:rPr>
          <w:noProof/>
        </w:rPr>
      </w:pPr>
      <w:r w:rsidRPr="008F0F4C">
        <w:rPr>
          <w:noProof/>
        </w:rPr>
        <w:t>PSPDN</w:t>
      </w:r>
      <w:r w:rsidRPr="008F0F4C">
        <w:rPr>
          <w:noProof/>
        </w:rPr>
        <w:tab/>
        <w:t>Packet Switched Public Data Network</w:t>
      </w:r>
    </w:p>
    <w:p w14:paraId="6CE6F9C6" w14:textId="77777777" w:rsidR="003F7353" w:rsidRPr="008F0F4C" w:rsidRDefault="003F7353" w:rsidP="003F7353">
      <w:pPr>
        <w:pStyle w:val="EW"/>
      </w:pPr>
      <w:r w:rsidRPr="008F0F4C">
        <w:t>PSTN</w:t>
      </w:r>
      <w:r w:rsidRPr="008F0F4C">
        <w:tab/>
        <w:t>Public Switched Telephone Network</w:t>
      </w:r>
    </w:p>
    <w:p w14:paraId="74090601" w14:textId="77777777" w:rsidR="003F7353" w:rsidRPr="008F0F4C" w:rsidRDefault="003F7353" w:rsidP="003F7353">
      <w:pPr>
        <w:pStyle w:val="EW"/>
      </w:pPr>
      <w:r w:rsidRPr="008F0F4C">
        <w:t>PTCCH</w:t>
      </w:r>
      <w:r w:rsidRPr="008F0F4C">
        <w:tab/>
        <w:t>Packet Timing advance Control Channel</w:t>
      </w:r>
    </w:p>
    <w:p w14:paraId="193855EB" w14:textId="77777777" w:rsidR="003F7353" w:rsidRPr="008F0F4C" w:rsidRDefault="003F7353" w:rsidP="003F7353">
      <w:pPr>
        <w:pStyle w:val="EW"/>
      </w:pPr>
      <w:r w:rsidRPr="008F0F4C">
        <w:t>PTM</w:t>
      </w:r>
      <w:r w:rsidRPr="008F0F4C">
        <w:tab/>
        <w:t>Point-to-Multipoint</w:t>
      </w:r>
    </w:p>
    <w:p w14:paraId="2144CE19" w14:textId="77777777" w:rsidR="003F7353" w:rsidRPr="008F0F4C" w:rsidRDefault="003F7353" w:rsidP="003F7353">
      <w:pPr>
        <w:pStyle w:val="EW"/>
      </w:pPr>
      <w:r w:rsidRPr="008F0F4C">
        <w:t>PTM-G</w:t>
      </w:r>
      <w:r w:rsidRPr="008F0F4C">
        <w:tab/>
        <w:t>PTM Group Call</w:t>
      </w:r>
    </w:p>
    <w:p w14:paraId="67A3519F" w14:textId="77777777" w:rsidR="003F7353" w:rsidRPr="008F0F4C" w:rsidRDefault="003F7353" w:rsidP="003F7353">
      <w:pPr>
        <w:pStyle w:val="EW"/>
      </w:pPr>
      <w:r w:rsidRPr="008F0F4C">
        <w:t>PTM-M</w:t>
      </w:r>
      <w:r w:rsidRPr="008F0F4C">
        <w:tab/>
        <w:t>PTM Multicast</w:t>
      </w:r>
    </w:p>
    <w:p w14:paraId="7F7F37F8" w14:textId="77777777" w:rsidR="003F7353" w:rsidRPr="008F0F4C" w:rsidRDefault="003F7353" w:rsidP="003F7353">
      <w:pPr>
        <w:pStyle w:val="EW"/>
      </w:pPr>
      <w:smartTag w:uri="urn:schemas-microsoft-com:office:smarttags" w:element="stockticker">
        <w:r w:rsidRPr="008F0F4C">
          <w:t>PTP</w:t>
        </w:r>
      </w:smartTag>
      <w:r w:rsidRPr="008F0F4C">
        <w:tab/>
        <w:t>Point to point</w:t>
      </w:r>
    </w:p>
    <w:p w14:paraId="4E9324EC" w14:textId="77777777" w:rsidR="003F7353" w:rsidRPr="008F0F4C" w:rsidRDefault="003F7353" w:rsidP="003F7353">
      <w:pPr>
        <w:pStyle w:val="EW"/>
      </w:pPr>
      <w:r w:rsidRPr="008F0F4C">
        <w:t>PU</w:t>
      </w:r>
      <w:r w:rsidRPr="008F0F4C">
        <w:tab/>
        <w:t>Payload Unit</w:t>
      </w:r>
    </w:p>
    <w:p w14:paraId="7DFC4713" w14:textId="77777777" w:rsidR="003F7353" w:rsidRPr="008F0F4C" w:rsidRDefault="003F7353" w:rsidP="003F7353">
      <w:pPr>
        <w:pStyle w:val="EW"/>
      </w:pPr>
      <w:r w:rsidRPr="008F0F4C">
        <w:t>PUCCH</w:t>
      </w:r>
      <w:r w:rsidRPr="008F0F4C">
        <w:tab/>
        <w:t>Physical Uplink Control Channel</w:t>
      </w:r>
    </w:p>
    <w:p w14:paraId="523F9FD5" w14:textId="77777777" w:rsidR="003F7353" w:rsidRPr="008F0F4C" w:rsidRDefault="003F7353" w:rsidP="003F7353">
      <w:pPr>
        <w:pStyle w:val="EW"/>
        <w:rPr>
          <w:noProof/>
        </w:rPr>
      </w:pPr>
      <w:r w:rsidRPr="008F0F4C">
        <w:rPr>
          <w:noProof/>
        </w:rPr>
        <w:t>PUCT</w:t>
      </w:r>
      <w:r w:rsidRPr="008F0F4C">
        <w:rPr>
          <w:noProof/>
        </w:rPr>
        <w:tab/>
        <w:t xml:space="preserve">Price per Unit Currency Table </w:t>
      </w:r>
    </w:p>
    <w:p w14:paraId="6DE39900" w14:textId="77777777" w:rsidR="003F7353" w:rsidRPr="008F0F4C" w:rsidRDefault="003F7353" w:rsidP="003F7353">
      <w:pPr>
        <w:pStyle w:val="EW"/>
        <w:rPr>
          <w:noProof/>
        </w:rPr>
      </w:pPr>
      <w:smartTag w:uri="urn:schemas-microsoft-com:office:smarttags" w:element="stockticker">
        <w:r w:rsidRPr="008F0F4C">
          <w:t>PUK</w:t>
        </w:r>
      </w:smartTag>
      <w:r w:rsidRPr="008F0F4C">
        <w:tab/>
        <w:t>PIN Unblocking Key</w:t>
      </w:r>
    </w:p>
    <w:p w14:paraId="4F71810C" w14:textId="77777777" w:rsidR="003F7353" w:rsidRPr="008F0F4C" w:rsidRDefault="003F7353" w:rsidP="003F7353">
      <w:pPr>
        <w:pStyle w:val="EW"/>
        <w:rPr>
          <w:noProof/>
        </w:rPr>
      </w:pPr>
      <w:r w:rsidRPr="008F0F4C">
        <w:rPr>
          <w:noProof/>
        </w:rPr>
        <w:t>PUSCH</w:t>
      </w:r>
      <w:r w:rsidRPr="008F0F4C">
        <w:rPr>
          <w:noProof/>
        </w:rPr>
        <w:tab/>
        <w:t>Physical Uplink Shared Channel</w:t>
      </w:r>
    </w:p>
    <w:p w14:paraId="50708080" w14:textId="77777777" w:rsidR="003F7353" w:rsidRPr="008F0F4C" w:rsidRDefault="003F7353" w:rsidP="003F7353">
      <w:pPr>
        <w:pStyle w:val="EW"/>
        <w:rPr>
          <w:noProof/>
        </w:rPr>
      </w:pPr>
      <w:r w:rsidRPr="008F0F4C">
        <w:rPr>
          <w:noProof/>
        </w:rPr>
        <w:t>PVC</w:t>
      </w:r>
      <w:r w:rsidRPr="008F0F4C">
        <w:rPr>
          <w:noProof/>
        </w:rPr>
        <w:tab/>
        <w:t xml:space="preserve">Permanent Virtual Circuit </w:t>
      </w:r>
    </w:p>
    <w:p w14:paraId="06FE91DC" w14:textId="77777777" w:rsidR="003F7353" w:rsidRPr="008F0F4C" w:rsidRDefault="003F7353" w:rsidP="003F7353">
      <w:pPr>
        <w:pStyle w:val="EW"/>
        <w:rPr>
          <w:noProof/>
        </w:rPr>
      </w:pPr>
      <w:r w:rsidRPr="008F0F4C">
        <w:rPr>
          <w:noProof/>
        </w:rPr>
        <w:t>PW</w:t>
      </w:r>
      <w:r w:rsidRPr="008F0F4C">
        <w:rPr>
          <w:noProof/>
        </w:rPr>
        <w:tab/>
        <w:t>Pass Word</w:t>
      </w:r>
    </w:p>
    <w:p w14:paraId="6F2E52DA" w14:textId="77777777" w:rsidR="003F7353" w:rsidRPr="008F0F4C" w:rsidRDefault="003F7353" w:rsidP="003F7353">
      <w:pPr>
        <w:pStyle w:val="EW"/>
        <w:rPr>
          <w:noProof/>
        </w:rPr>
      </w:pPr>
      <w:r w:rsidRPr="008F0F4C">
        <w:rPr>
          <w:noProof/>
        </w:rPr>
        <w:t>PWS</w:t>
      </w:r>
      <w:r w:rsidRPr="008F0F4C">
        <w:rPr>
          <w:noProof/>
        </w:rPr>
        <w:tab/>
        <w:t>Public Warning System</w:t>
      </w:r>
    </w:p>
    <w:p w14:paraId="5F2D5C4C" w14:textId="77777777" w:rsidR="003F7353" w:rsidRPr="008F0F4C" w:rsidRDefault="003F7353" w:rsidP="003F7353">
      <w:pPr>
        <w:pStyle w:val="EW"/>
      </w:pPr>
    </w:p>
    <w:p w14:paraId="6A3AA70C" w14:textId="77777777" w:rsidR="003F7353" w:rsidRPr="008F0F4C" w:rsidRDefault="003F7353" w:rsidP="003F7353">
      <w:pPr>
        <w:pStyle w:val="Heading2"/>
        <w:tabs>
          <w:tab w:val="left" w:pos="1701"/>
        </w:tabs>
      </w:pPr>
      <w:bookmarkStart w:id="105" w:name="_Toc11152860"/>
      <w:bookmarkStart w:id="106" w:name="_Toc90991660"/>
      <w:r w:rsidRPr="008F0F4C">
        <w:t>Q</w:t>
      </w:r>
      <w:bookmarkEnd w:id="105"/>
      <w:bookmarkEnd w:id="106"/>
    </w:p>
    <w:p w14:paraId="67277696" w14:textId="77777777" w:rsidR="003F7353" w:rsidRPr="008F0F4C" w:rsidRDefault="003F7353" w:rsidP="003F7353">
      <w:pPr>
        <w:pStyle w:val="EW"/>
      </w:pPr>
      <w:r w:rsidRPr="008F0F4C">
        <w:t>QA</w:t>
      </w:r>
      <w:r w:rsidRPr="008F0F4C">
        <w:tab/>
        <w:t xml:space="preserve">Q (Interface) - Adapter </w:t>
      </w:r>
    </w:p>
    <w:p w14:paraId="6FFD42AA" w14:textId="77777777" w:rsidR="003F7353" w:rsidRPr="00C12DFE" w:rsidRDefault="003F7353" w:rsidP="003F7353">
      <w:pPr>
        <w:pStyle w:val="EW"/>
        <w:rPr>
          <w:lang w:val="fr-FR"/>
        </w:rPr>
      </w:pPr>
      <w:r w:rsidRPr="00C12DFE">
        <w:rPr>
          <w:lang w:val="fr-FR"/>
        </w:rPr>
        <w:t>QAF</w:t>
      </w:r>
      <w:r w:rsidRPr="00C12DFE">
        <w:rPr>
          <w:lang w:val="fr-FR"/>
        </w:rPr>
        <w:tab/>
        <w:t>Q - Adapter Function</w:t>
      </w:r>
    </w:p>
    <w:p w14:paraId="61F35C5B" w14:textId="77777777" w:rsidR="003F7353" w:rsidRPr="00C12DFE" w:rsidRDefault="003F7353" w:rsidP="003F7353">
      <w:pPr>
        <w:pStyle w:val="EW"/>
        <w:rPr>
          <w:lang w:val="fr-FR"/>
        </w:rPr>
      </w:pPr>
      <w:r w:rsidRPr="00C12DFE">
        <w:rPr>
          <w:lang w:val="fr-FR"/>
        </w:rPr>
        <w:t>QAM</w:t>
      </w:r>
      <w:r w:rsidRPr="00C12DFE">
        <w:rPr>
          <w:lang w:val="fr-FR"/>
        </w:rPr>
        <w:tab/>
        <w:t>Quadrature Amplitude Modulation</w:t>
      </w:r>
    </w:p>
    <w:p w14:paraId="502AFEC7" w14:textId="77777777" w:rsidR="003F7353" w:rsidRPr="00941ABA" w:rsidRDefault="003F7353" w:rsidP="003F7353">
      <w:pPr>
        <w:pStyle w:val="EW"/>
      </w:pPr>
      <w:r w:rsidRPr="00941ABA">
        <w:t>QCI</w:t>
      </w:r>
      <w:r w:rsidRPr="00941ABA">
        <w:tab/>
        <w:t>QoS Class Identifier</w:t>
      </w:r>
    </w:p>
    <w:p w14:paraId="1C7CEB77" w14:textId="77777777" w:rsidR="000D40FD" w:rsidRPr="008F0F4C" w:rsidRDefault="000D40FD" w:rsidP="000D40FD">
      <w:pPr>
        <w:keepLines/>
        <w:spacing w:after="0"/>
        <w:ind w:left="1702" w:hanging="1418"/>
        <w:rPr>
          <w:lang w:eastAsia="ko-KR"/>
        </w:rPr>
      </w:pPr>
      <w:r w:rsidRPr="008F0F4C">
        <w:rPr>
          <w:lang w:eastAsia="ko-KR"/>
        </w:rPr>
        <w:t>QoE</w:t>
      </w:r>
      <w:r w:rsidRPr="008F0F4C">
        <w:rPr>
          <w:lang w:eastAsia="ko-KR"/>
        </w:rPr>
        <w:tab/>
        <w:t>Quality of Experience</w:t>
      </w:r>
    </w:p>
    <w:p w14:paraId="7F61FF88" w14:textId="77777777" w:rsidR="003F7353" w:rsidRPr="008F0F4C" w:rsidRDefault="003F7353" w:rsidP="003F7353">
      <w:pPr>
        <w:pStyle w:val="EW"/>
      </w:pPr>
      <w:r w:rsidRPr="008F0F4C">
        <w:t>QoS</w:t>
      </w:r>
      <w:r w:rsidRPr="008F0F4C">
        <w:tab/>
        <w:t>Quality of Service</w:t>
      </w:r>
    </w:p>
    <w:p w14:paraId="6D94F34C" w14:textId="77777777" w:rsidR="003F7353" w:rsidRPr="008F0F4C" w:rsidRDefault="003F7353" w:rsidP="003F7353">
      <w:pPr>
        <w:pStyle w:val="EW"/>
      </w:pPr>
      <w:r w:rsidRPr="008F0F4C">
        <w:t>QPSK</w:t>
      </w:r>
      <w:r w:rsidRPr="008F0F4C">
        <w:tab/>
        <w:t>Quadrature (Quaternary) Phase Shift Keying</w:t>
      </w:r>
    </w:p>
    <w:p w14:paraId="0646A439" w14:textId="77777777" w:rsidR="003F7353" w:rsidRPr="008F0F4C" w:rsidRDefault="003F7353" w:rsidP="003F7353">
      <w:pPr>
        <w:pStyle w:val="EW"/>
      </w:pPr>
      <w:r w:rsidRPr="008F0F4C">
        <w:t>QZSS</w:t>
      </w:r>
      <w:r w:rsidRPr="008F0F4C">
        <w:tab/>
        <w:t>Quasi-Zenith Satellite System</w:t>
      </w:r>
    </w:p>
    <w:p w14:paraId="5F16CAB0" w14:textId="77777777" w:rsidR="003F7353" w:rsidRPr="008F0F4C" w:rsidRDefault="003F7353" w:rsidP="003F7353">
      <w:pPr>
        <w:pStyle w:val="Heading2"/>
        <w:tabs>
          <w:tab w:val="left" w:pos="1701"/>
        </w:tabs>
      </w:pPr>
      <w:bookmarkStart w:id="107" w:name="_Toc11152861"/>
      <w:bookmarkStart w:id="108" w:name="_Toc90991661"/>
      <w:r w:rsidRPr="008F0F4C">
        <w:t>R</w:t>
      </w:r>
      <w:bookmarkEnd w:id="107"/>
      <w:bookmarkEnd w:id="108"/>
    </w:p>
    <w:p w14:paraId="086AB3AF" w14:textId="77777777" w:rsidR="003F7353" w:rsidRPr="008F0F4C" w:rsidRDefault="003F7353" w:rsidP="003F7353">
      <w:pPr>
        <w:pStyle w:val="EW"/>
      </w:pPr>
      <w:r w:rsidRPr="008F0F4C">
        <w:t>R</w:t>
      </w:r>
      <w:r w:rsidRPr="008F0F4C">
        <w:tab/>
        <w:t>Value of Reduction of the MS transmitted RF power relative to the maximum allowed output power of the highest  power class of MS (A)</w:t>
      </w:r>
    </w:p>
    <w:p w14:paraId="007BE9B7" w14:textId="77777777" w:rsidR="003F7353" w:rsidRPr="008F0F4C" w:rsidRDefault="003F7353" w:rsidP="003F7353">
      <w:pPr>
        <w:pStyle w:val="EW"/>
      </w:pPr>
      <w:r w:rsidRPr="008F0F4C">
        <w:t>R-APDU</w:t>
      </w:r>
      <w:r w:rsidRPr="008F0F4C">
        <w:tab/>
        <w:t>Response APDU</w:t>
      </w:r>
    </w:p>
    <w:p w14:paraId="2CC1BA3E" w14:textId="77777777" w:rsidR="003F7353" w:rsidRPr="008F0F4C" w:rsidRDefault="003F7353" w:rsidP="003F7353">
      <w:pPr>
        <w:pStyle w:val="EW"/>
      </w:pPr>
      <w:r w:rsidRPr="008F0F4C">
        <w:t>R-Block</w:t>
      </w:r>
      <w:r w:rsidRPr="008F0F4C">
        <w:tab/>
        <w:t>Receive-ready Block</w:t>
      </w:r>
    </w:p>
    <w:p w14:paraId="1F12AF2C" w14:textId="77777777" w:rsidR="003F7353" w:rsidRPr="008F0F4C" w:rsidRDefault="003F7353" w:rsidP="003F7353">
      <w:pPr>
        <w:pStyle w:val="EW"/>
      </w:pPr>
      <w:r w:rsidRPr="008F0F4C">
        <w:t>R-PDCCH</w:t>
      </w:r>
      <w:r w:rsidRPr="008F0F4C">
        <w:tab/>
        <w:t>Relay Physical Downlink Control Channel</w:t>
      </w:r>
    </w:p>
    <w:p w14:paraId="2AD6F760" w14:textId="77777777" w:rsidR="003F7353" w:rsidRPr="008F0F4C" w:rsidRDefault="003F7353" w:rsidP="003F7353">
      <w:pPr>
        <w:pStyle w:val="EW"/>
      </w:pPr>
      <w:r w:rsidRPr="008F0F4C">
        <w:t>R-SGW</w:t>
      </w:r>
      <w:r w:rsidRPr="008F0F4C">
        <w:tab/>
        <w:t>Roaming Signalling Gateway</w:t>
      </w:r>
    </w:p>
    <w:p w14:paraId="13DCEB8B" w14:textId="77777777" w:rsidR="003F7353" w:rsidRPr="008F0F4C" w:rsidRDefault="003F7353" w:rsidP="003F7353">
      <w:pPr>
        <w:pStyle w:val="EW"/>
      </w:pPr>
      <w:r w:rsidRPr="008F0F4C">
        <w:t>R-TPDU</w:t>
      </w:r>
      <w:r w:rsidRPr="008F0F4C">
        <w:tab/>
        <w:t>Response TPDU</w:t>
      </w:r>
    </w:p>
    <w:p w14:paraId="1D44DE2C" w14:textId="77777777" w:rsidR="003F7353" w:rsidRPr="008F0F4C" w:rsidRDefault="003F7353" w:rsidP="003F7353">
      <w:pPr>
        <w:pStyle w:val="EW"/>
      </w:pPr>
      <w:r w:rsidRPr="008F0F4C">
        <w:t>R99</w:t>
      </w:r>
      <w:r w:rsidRPr="008F0F4C">
        <w:tab/>
        <w:t>Release 1999</w:t>
      </w:r>
    </w:p>
    <w:p w14:paraId="760BEF52" w14:textId="77777777" w:rsidR="003F7353" w:rsidRPr="008F0F4C" w:rsidRDefault="003F7353" w:rsidP="003F7353">
      <w:pPr>
        <w:pStyle w:val="EW"/>
      </w:pPr>
      <w:r w:rsidRPr="00941ABA">
        <w:t>RA</w:t>
      </w:r>
      <w:r w:rsidRPr="00941ABA">
        <w:tab/>
        <w:t>Routi</w:t>
      </w:r>
      <w:r w:rsidRPr="008F0F4C">
        <w:t>ng Area</w:t>
      </w:r>
    </w:p>
    <w:p w14:paraId="42E9213A" w14:textId="77777777" w:rsidR="003F7353" w:rsidRPr="008F0F4C" w:rsidRDefault="003F7353" w:rsidP="003F7353">
      <w:pPr>
        <w:pStyle w:val="EW"/>
      </w:pPr>
      <w:r w:rsidRPr="008F0F4C">
        <w:tab/>
        <w:t>Random mode request information field</w:t>
      </w:r>
    </w:p>
    <w:p w14:paraId="04AC76AE" w14:textId="77777777" w:rsidR="003F7353" w:rsidRPr="008F0F4C" w:rsidRDefault="003F7353" w:rsidP="003F7353">
      <w:pPr>
        <w:pStyle w:val="EW"/>
      </w:pPr>
      <w:r w:rsidRPr="008F0F4C">
        <w:t>RA-RNTI</w:t>
      </w:r>
      <w:r w:rsidRPr="008F0F4C">
        <w:tab/>
        <w:t>Random Access RNTI</w:t>
      </w:r>
    </w:p>
    <w:p w14:paraId="6751A50F" w14:textId="77777777" w:rsidR="003F7353" w:rsidRPr="008F0F4C" w:rsidRDefault="003F7353" w:rsidP="003F7353">
      <w:pPr>
        <w:pStyle w:val="EW"/>
      </w:pPr>
      <w:r w:rsidRPr="008F0F4C">
        <w:t>RAB</w:t>
      </w:r>
      <w:r w:rsidRPr="008F0F4C">
        <w:tab/>
        <w:t xml:space="preserve">Radio Access Bearer </w:t>
      </w:r>
    </w:p>
    <w:p w14:paraId="423624F7" w14:textId="77777777" w:rsidR="003F7353" w:rsidRPr="00941ABA" w:rsidRDefault="003F7353" w:rsidP="003F7353">
      <w:pPr>
        <w:pStyle w:val="EW"/>
      </w:pPr>
      <w:r w:rsidRPr="008F0F4C">
        <w:tab/>
      </w:r>
      <w:r w:rsidRPr="00941ABA">
        <w:t>Random Access Burst</w:t>
      </w:r>
    </w:p>
    <w:p w14:paraId="3234DC84" w14:textId="77777777" w:rsidR="003F7353" w:rsidRPr="008F0F4C" w:rsidRDefault="003F7353" w:rsidP="003F7353">
      <w:pPr>
        <w:pStyle w:val="EW"/>
      </w:pPr>
      <w:smartTag w:uri="urn:schemas-microsoft-com:office:smarttags" w:element="stockticker">
        <w:r w:rsidRPr="008F0F4C">
          <w:t>RAC</w:t>
        </w:r>
      </w:smartTag>
      <w:r w:rsidRPr="008F0F4C">
        <w:tab/>
        <w:t>Routing Area Code</w:t>
      </w:r>
    </w:p>
    <w:p w14:paraId="30FC840D" w14:textId="77777777" w:rsidR="003F7353" w:rsidRPr="008F0F4C" w:rsidRDefault="003F7353" w:rsidP="003F7353">
      <w:pPr>
        <w:pStyle w:val="EW"/>
      </w:pPr>
      <w:r w:rsidRPr="008F0F4C">
        <w:t>RACH</w:t>
      </w:r>
      <w:r w:rsidRPr="008F0F4C">
        <w:tab/>
        <w:t>Random Access Channel</w:t>
      </w:r>
    </w:p>
    <w:p w14:paraId="6262C73B" w14:textId="77777777" w:rsidR="003F7353" w:rsidRPr="008F0F4C" w:rsidRDefault="003F7353" w:rsidP="003F7353">
      <w:pPr>
        <w:pStyle w:val="EW"/>
        <w:rPr>
          <w:noProof/>
        </w:rPr>
      </w:pPr>
      <w:r w:rsidRPr="008F0F4C">
        <w:rPr>
          <w:noProof/>
        </w:rPr>
        <w:t>RADIUS</w:t>
      </w:r>
      <w:r w:rsidRPr="008F0F4C">
        <w:rPr>
          <w:noProof/>
        </w:rPr>
        <w:tab/>
        <w:t>Remote Authentication Dial In User Service</w:t>
      </w:r>
    </w:p>
    <w:p w14:paraId="0281FA7A" w14:textId="77777777" w:rsidR="003F7353" w:rsidRPr="008F0F4C" w:rsidRDefault="003F7353" w:rsidP="003F7353">
      <w:pPr>
        <w:pStyle w:val="EW"/>
        <w:rPr>
          <w:noProof/>
        </w:rPr>
      </w:pPr>
      <w:r w:rsidRPr="008F0F4C">
        <w:rPr>
          <w:noProof/>
        </w:rPr>
        <w:t>RAI</w:t>
      </w:r>
      <w:r w:rsidRPr="008F0F4C">
        <w:rPr>
          <w:noProof/>
        </w:rPr>
        <w:tab/>
        <w:t>Routing Area Identity</w:t>
      </w:r>
    </w:p>
    <w:p w14:paraId="4F72DE34" w14:textId="77777777" w:rsidR="003F7353" w:rsidRPr="008F0F4C" w:rsidRDefault="003F7353" w:rsidP="003F7353">
      <w:pPr>
        <w:pStyle w:val="EW"/>
      </w:pPr>
      <w:r w:rsidRPr="008F0F4C">
        <w:t>RAN</w:t>
      </w:r>
      <w:r w:rsidRPr="008F0F4C">
        <w:tab/>
        <w:t>Radio Access Network</w:t>
      </w:r>
    </w:p>
    <w:p w14:paraId="04C36077" w14:textId="77777777" w:rsidR="003F7353" w:rsidRPr="008F0F4C" w:rsidRDefault="003F7353" w:rsidP="003F7353">
      <w:pPr>
        <w:pStyle w:val="EW"/>
      </w:pPr>
      <w:r w:rsidRPr="008F0F4C">
        <w:t>RANAP</w:t>
      </w:r>
      <w:r w:rsidRPr="008F0F4C">
        <w:tab/>
        <w:t xml:space="preserve">Radio Access Network Application Part </w:t>
      </w:r>
    </w:p>
    <w:p w14:paraId="56586B1A" w14:textId="77777777" w:rsidR="003F7353" w:rsidRPr="008F0F4C" w:rsidRDefault="003F7353" w:rsidP="003F7353">
      <w:pPr>
        <w:pStyle w:val="EW"/>
      </w:pPr>
      <w:smartTag w:uri="urn:schemas-microsoft-com:office:smarttags" w:element="stockticker">
        <w:r w:rsidRPr="008F0F4C">
          <w:t>RAND</w:t>
        </w:r>
      </w:smartTag>
      <w:r w:rsidRPr="008F0F4C">
        <w:tab/>
        <w:t>RANDom number (used for authentication)</w:t>
      </w:r>
    </w:p>
    <w:p w14:paraId="1911B54A" w14:textId="77777777" w:rsidR="003F7353" w:rsidRPr="008F0F4C" w:rsidRDefault="003F7353" w:rsidP="003F7353">
      <w:pPr>
        <w:pStyle w:val="EW"/>
        <w:rPr>
          <w:noProof/>
        </w:rPr>
      </w:pPr>
      <w:r w:rsidRPr="008F0F4C">
        <w:rPr>
          <w:noProof/>
        </w:rPr>
        <w:t>RAT</w:t>
      </w:r>
      <w:r w:rsidRPr="008F0F4C">
        <w:rPr>
          <w:noProof/>
        </w:rPr>
        <w:tab/>
        <w:t>Radio Access Technology</w:t>
      </w:r>
    </w:p>
    <w:p w14:paraId="5764A07D" w14:textId="77777777" w:rsidR="003F7353" w:rsidRPr="008F0F4C" w:rsidRDefault="003F7353" w:rsidP="003F7353">
      <w:pPr>
        <w:pStyle w:val="EW"/>
        <w:rPr>
          <w:noProof/>
        </w:rPr>
      </w:pPr>
      <w:r w:rsidRPr="008F0F4C">
        <w:rPr>
          <w:noProof/>
        </w:rPr>
        <w:t>RAU</w:t>
      </w:r>
      <w:r w:rsidRPr="008F0F4C">
        <w:rPr>
          <w:noProof/>
        </w:rPr>
        <w:tab/>
        <w:t>Routing Area Update</w:t>
      </w:r>
    </w:p>
    <w:p w14:paraId="4A6DB5A0" w14:textId="77777777" w:rsidR="003F7353" w:rsidRPr="008F0F4C" w:rsidRDefault="003F7353" w:rsidP="003F7353">
      <w:pPr>
        <w:pStyle w:val="EW"/>
        <w:rPr>
          <w:noProof/>
        </w:rPr>
      </w:pPr>
      <w:r w:rsidRPr="008F0F4C">
        <w:rPr>
          <w:noProof/>
        </w:rPr>
        <w:t>RB</w:t>
      </w:r>
      <w:r w:rsidRPr="008F0F4C">
        <w:rPr>
          <w:noProof/>
        </w:rPr>
        <w:tab/>
        <w:t>Radio Bearer</w:t>
      </w:r>
    </w:p>
    <w:p w14:paraId="6DDD8946" w14:textId="77777777" w:rsidR="003F7353" w:rsidRPr="008F0F4C" w:rsidRDefault="003F7353" w:rsidP="003F7353">
      <w:pPr>
        <w:pStyle w:val="EW"/>
        <w:rPr>
          <w:noProof/>
        </w:rPr>
      </w:pPr>
      <w:smartTag w:uri="urn:schemas-microsoft-com:office:smarttags" w:element="stockticker">
        <w:r w:rsidRPr="008F0F4C">
          <w:rPr>
            <w:noProof/>
          </w:rPr>
          <w:t>RBC</w:t>
        </w:r>
      </w:smartTag>
      <w:r w:rsidRPr="008F0F4C">
        <w:rPr>
          <w:noProof/>
        </w:rPr>
        <w:tab/>
        <w:t>Radio Bearer Control</w:t>
      </w:r>
    </w:p>
    <w:p w14:paraId="66E82D93" w14:textId="77777777" w:rsidR="003F7353" w:rsidRPr="008F0F4C" w:rsidRDefault="003F7353" w:rsidP="003F7353">
      <w:pPr>
        <w:pStyle w:val="EW"/>
      </w:pPr>
      <w:r w:rsidRPr="008F0F4C">
        <w:t>RBER</w:t>
      </w:r>
      <w:r w:rsidRPr="008F0F4C">
        <w:tab/>
        <w:t>Residual Bit Error Ratio</w:t>
      </w:r>
    </w:p>
    <w:p w14:paraId="74295703" w14:textId="77777777" w:rsidR="003F7353" w:rsidRPr="008F0F4C" w:rsidRDefault="003F7353" w:rsidP="003F7353">
      <w:pPr>
        <w:pStyle w:val="EW"/>
        <w:rPr>
          <w:noProof/>
        </w:rPr>
      </w:pPr>
      <w:r w:rsidRPr="008F0F4C">
        <w:rPr>
          <w:noProof/>
        </w:rPr>
        <w:t>RDF</w:t>
      </w:r>
      <w:r w:rsidRPr="008F0F4C">
        <w:rPr>
          <w:noProof/>
        </w:rPr>
        <w:tab/>
        <w:t>Resource Description Format</w:t>
      </w:r>
    </w:p>
    <w:p w14:paraId="70FBFC88" w14:textId="77777777" w:rsidR="003F7353" w:rsidRPr="008F0F4C" w:rsidRDefault="003F7353" w:rsidP="003F7353">
      <w:pPr>
        <w:pStyle w:val="EW"/>
      </w:pPr>
      <w:smartTag w:uri="urn:schemas-microsoft-com:office:smarttags" w:element="stockticker">
        <w:r w:rsidRPr="008F0F4C">
          <w:t>RDI</w:t>
        </w:r>
      </w:smartTag>
      <w:r w:rsidRPr="008F0F4C">
        <w:tab/>
        <w:t>Restricted Digital Information</w:t>
      </w:r>
    </w:p>
    <w:p w14:paraId="0E13E3B9" w14:textId="77777777" w:rsidR="003F7353" w:rsidRPr="008F0F4C" w:rsidRDefault="003F7353" w:rsidP="003F7353">
      <w:pPr>
        <w:pStyle w:val="EW"/>
      </w:pPr>
      <w:r w:rsidRPr="008F0F4C">
        <w:t>RE</w:t>
      </w:r>
      <w:r w:rsidRPr="008F0F4C">
        <w:tab/>
        <w:t>Resource Element</w:t>
      </w:r>
    </w:p>
    <w:p w14:paraId="2C13DC7E" w14:textId="77777777" w:rsidR="003F7353" w:rsidRPr="008F0F4C" w:rsidRDefault="003F7353" w:rsidP="003F7353">
      <w:pPr>
        <w:pStyle w:val="EW"/>
      </w:pPr>
      <w:r w:rsidRPr="008F0F4C">
        <w:t>REC</w:t>
      </w:r>
      <w:r w:rsidRPr="008F0F4C">
        <w:tab/>
        <w:t>RECommendation</w:t>
      </w:r>
    </w:p>
    <w:p w14:paraId="10FE8EAA" w14:textId="77777777" w:rsidR="003F7353" w:rsidRPr="008F0F4C" w:rsidRDefault="003F7353" w:rsidP="003F7353">
      <w:pPr>
        <w:pStyle w:val="EW"/>
      </w:pPr>
      <w:smartTag w:uri="urn:schemas-microsoft-com:office:smarttags" w:element="stockticker">
        <w:r w:rsidRPr="008F0F4C">
          <w:t>REG</w:t>
        </w:r>
      </w:smartTag>
      <w:r w:rsidRPr="008F0F4C">
        <w:tab/>
        <w:t>Resource Element Group</w:t>
      </w:r>
    </w:p>
    <w:p w14:paraId="10B3CEC7" w14:textId="77777777" w:rsidR="003F7353" w:rsidRPr="008F0F4C" w:rsidRDefault="003F7353" w:rsidP="003F7353">
      <w:pPr>
        <w:pStyle w:val="EW"/>
      </w:pPr>
      <w:r w:rsidRPr="008F0F4C">
        <w:t>REJ</w:t>
      </w:r>
      <w:r w:rsidRPr="008F0F4C">
        <w:tab/>
        <w:t>REJect(ion)</w:t>
      </w:r>
    </w:p>
    <w:p w14:paraId="5D10528D" w14:textId="77777777" w:rsidR="003F7353" w:rsidRPr="008F0F4C" w:rsidRDefault="003F7353" w:rsidP="003F7353">
      <w:pPr>
        <w:pStyle w:val="EW"/>
      </w:pPr>
      <w:r w:rsidRPr="008F0F4C">
        <w:t>REL</w:t>
      </w:r>
      <w:r w:rsidRPr="008F0F4C">
        <w:tab/>
        <w:t>RELease</w:t>
      </w:r>
    </w:p>
    <w:p w14:paraId="563BD625" w14:textId="77777777" w:rsidR="003F7353" w:rsidRPr="008F0F4C" w:rsidRDefault="003F7353" w:rsidP="003F7353">
      <w:pPr>
        <w:pStyle w:val="EW"/>
      </w:pPr>
      <w:r w:rsidRPr="008F0F4C">
        <w:t>Rel-4</w:t>
      </w:r>
      <w:r w:rsidRPr="008F0F4C">
        <w:tab/>
        <w:t>Release 4</w:t>
      </w:r>
    </w:p>
    <w:p w14:paraId="50932AFF" w14:textId="77777777" w:rsidR="003F7353" w:rsidRPr="008F0F4C" w:rsidRDefault="003F7353" w:rsidP="003F7353">
      <w:pPr>
        <w:pStyle w:val="EW"/>
      </w:pPr>
      <w:r w:rsidRPr="008F0F4C">
        <w:t>Rel-5</w:t>
      </w:r>
      <w:r w:rsidRPr="008F0F4C">
        <w:tab/>
        <w:t>Release 5</w:t>
      </w:r>
    </w:p>
    <w:p w14:paraId="38E56582" w14:textId="77777777" w:rsidR="003F7353" w:rsidRPr="008F0F4C" w:rsidRDefault="003F7353" w:rsidP="003F7353">
      <w:pPr>
        <w:pStyle w:val="EW"/>
      </w:pPr>
      <w:r w:rsidRPr="008F0F4C">
        <w:t>REQ</w:t>
      </w:r>
      <w:r w:rsidRPr="008F0F4C">
        <w:tab/>
        <w:t xml:space="preserve">REQuest </w:t>
      </w:r>
    </w:p>
    <w:p w14:paraId="53740324" w14:textId="77777777" w:rsidR="003F7353" w:rsidRPr="008F0F4C" w:rsidRDefault="003F7353" w:rsidP="003F7353">
      <w:pPr>
        <w:pStyle w:val="EW"/>
      </w:pPr>
      <w:smartTag w:uri="urn:schemas-microsoft-com:office:smarttags" w:element="stockticker">
        <w:r w:rsidRPr="008F0F4C">
          <w:t>RES</w:t>
        </w:r>
      </w:smartTag>
      <w:r w:rsidRPr="008F0F4C">
        <w:tab/>
        <w:t>user RESponse</w:t>
      </w:r>
    </w:p>
    <w:p w14:paraId="24A970E5" w14:textId="77777777" w:rsidR="003F7353" w:rsidRPr="008F0F4C" w:rsidRDefault="003F7353" w:rsidP="003F7353">
      <w:pPr>
        <w:pStyle w:val="EW"/>
      </w:pPr>
      <w:r w:rsidRPr="008F0F4C">
        <w:tab/>
        <w:t>64-bit signed RESponse that is the output of the function f2 in a 3G AKA</w:t>
      </w:r>
    </w:p>
    <w:p w14:paraId="135CBB7D" w14:textId="77777777" w:rsidR="003F7353" w:rsidRPr="008F0F4C" w:rsidRDefault="003F7353" w:rsidP="003F7353">
      <w:pPr>
        <w:pStyle w:val="EW"/>
      </w:pPr>
      <w:r w:rsidRPr="008F0F4C">
        <w:t>RET</w:t>
      </w:r>
      <w:r w:rsidRPr="008F0F4C">
        <w:tab/>
        <w:t>Remote Electrical Tilting</w:t>
      </w:r>
    </w:p>
    <w:p w14:paraId="67916A06" w14:textId="77777777" w:rsidR="003F7353" w:rsidRPr="008F0F4C" w:rsidRDefault="003F7353" w:rsidP="003F7353">
      <w:pPr>
        <w:pStyle w:val="EW"/>
      </w:pPr>
      <w:r w:rsidRPr="008F0F4C">
        <w:t>RETAP</w:t>
      </w:r>
      <w:r w:rsidRPr="008F0F4C">
        <w:tab/>
        <w:t>Remote Electrical Tilting Application Part</w:t>
      </w:r>
    </w:p>
    <w:p w14:paraId="509D4A2F" w14:textId="77777777" w:rsidR="003F7353" w:rsidRPr="008F0F4C" w:rsidRDefault="003F7353" w:rsidP="003F7353">
      <w:pPr>
        <w:pStyle w:val="EW"/>
      </w:pPr>
      <w:r w:rsidRPr="008F0F4C">
        <w:t>RF</w:t>
      </w:r>
      <w:r w:rsidRPr="008F0F4C">
        <w:tab/>
        <w:t>Radio Frequency</w:t>
      </w:r>
    </w:p>
    <w:p w14:paraId="3D33DD64" w14:textId="77777777" w:rsidR="003F7353" w:rsidRPr="008F0F4C" w:rsidRDefault="003F7353" w:rsidP="003F7353">
      <w:pPr>
        <w:pStyle w:val="EW"/>
      </w:pPr>
      <w:r w:rsidRPr="008F0F4C">
        <w:t>RFC</w:t>
      </w:r>
      <w:r w:rsidRPr="008F0F4C">
        <w:tab/>
        <w:t>Request For Comments</w:t>
      </w:r>
    </w:p>
    <w:p w14:paraId="09C129E3" w14:textId="77777777" w:rsidR="003F7353" w:rsidRPr="008F0F4C" w:rsidRDefault="003F7353" w:rsidP="003F7353">
      <w:pPr>
        <w:pStyle w:val="EW"/>
      </w:pPr>
      <w:r w:rsidRPr="008F0F4C">
        <w:tab/>
        <w:t>Radio Frequency Channel</w:t>
      </w:r>
    </w:p>
    <w:p w14:paraId="527093CC" w14:textId="77777777" w:rsidR="003F7353" w:rsidRPr="008F0F4C" w:rsidRDefault="003F7353" w:rsidP="003F7353">
      <w:pPr>
        <w:pStyle w:val="EW"/>
      </w:pPr>
      <w:r w:rsidRPr="008F0F4C">
        <w:t>RFCH</w:t>
      </w:r>
      <w:r w:rsidRPr="008F0F4C">
        <w:tab/>
        <w:t>Radio Frequency CHannel</w:t>
      </w:r>
    </w:p>
    <w:p w14:paraId="43E2EB00" w14:textId="77777777" w:rsidR="003F7353" w:rsidRPr="008F0F4C" w:rsidRDefault="003F7353" w:rsidP="003F7353">
      <w:pPr>
        <w:pStyle w:val="EW"/>
        <w:rPr>
          <w:noProof/>
        </w:rPr>
      </w:pPr>
      <w:r w:rsidRPr="008F0F4C">
        <w:rPr>
          <w:noProof/>
        </w:rPr>
        <w:t>RFE</w:t>
      </w:r>
      <w:r w:rsidRPr="008F0F4C">
        <w:rPr>
          <w:noProof/>
        </w:rPr>
        <w:tab/>
        <w:t>Routing Functional Identity</w:t>
      </w:r>
    </w:p>
    <w:p w14:paraId="735E3C6F" w14:textId="77777777" w:rsidR="003F7353" w:rsidRPr="008F0F4C" w:rsidRDefault="003F7353" w:rsidP="003F7353">
      <w:pPr>
        <w:pStyle w:val="EW"/>
      </w:pPr>
      <w:r w:rsidRPr="008F0F4C">
        <w:t>RFN</w:t>
      </w:r>
      <w:r w:rsidRPr="008F0F4C">
        <w:tab/>
        <w:t>Reduced TDMA Frame Number</w:t>
      </w:r>
    </w:p>
    <w:p w14:paraId="01415B93" w14:textId="77777777" w:rsidR="003F7353" w:rsidRPr="008F0F4C" w:rsidRDefault="003F7353" w:rsidP="003F7353">
      <w:pPr>
        <w:pStyle w:val="EW"/>
      </w:pPr>
      <w:r w:rsidRPr="008F0F4C">
        <w:t>RFU</w:t>
      </w:r>
      <w:r w:rsidRPr="008F0F4C">
        <w:tab/>
        <w:t>Reserved for Future Use</w:t>
      </w:r>
    </w:p>
    <w:p w14:paraId="4362C396" w14:textId="77777777" w:rsidR="003F7353" w:rsidRPr="008F0F4C" w:rsidRDefault="003F7353" w:rsidP="003F7353">
      <w:pPr>
        <w:pStyle w:val="EW"/>
      </w:pPr>
      <w:r w:rsidRPr="008F0F4C">
        <w:t>RI</w:t>
      </w:r>
      <w:r w:rsidRPr="008F0F4C">
        <w:tab/>
        <w:t>Rank Indication</w:t>
      </w:r>
    </w:p>
    <w:p w14:paraId="3EF61946" w14:textId="77777777" w:rsidR="003F7353" w:rsidRPr="008F0F4C" w:rsidRDefault="003F7353" w:rsidP="003F7353">
      <w:pPr>
        <w:pStyle w:val="EW"/>
      </w:pPr>
      <w:r w:rsidRPr="008F0F4C">
        <w:t>RIM</w:t>
      </w:r>
      <w:r w:rsidRPr="008F0F4C">
        <w:tab/>
        <w:t>RAN Information Management</w:t>
      </w:r>
    </w:p>
    <w:p w14:paraId="02347830" w14:textId="77777777" w:rsidR="003F7353" w:rsidRPr="008F0F4C" w:rsidRDefault="003F7353" w:rsidP="003F7353">
      <w:pPr>
        <w:pStyle w:val="EW"/>
      </w:pPr>
      <w:r w:rsidRPr="008F0F4C">
        <w:t>RL</w:t>
      </w:r>
      <w:r w:rsidRPr="008F0F4C">
        <w:tab/>
        <w:t>Radio Link</w:t>
      </w:r>
    </w:p>
    <w:p w14:paraId="31F3702D" w14:textId="77777777" w:rsidR="003F7353" w:rsidRPr="008F0F4C" w:rsidRDefault="003F7353" w:rsidP="003F7353">
      <w:pPr>
        <w:pStyle w:val="EW"/>
      </w:pPr>
      <w:r w:rsidRPr="008F0F4C">
        <w:t>RLC</w:t>
      </w:r>
      <w:r w:rsidRPr="008F0F4C">
        <w:tab/>
        <w:t xml:space="preserve">Radio Link Control </w:t>
      </w:r>
    </w:p>
    <w:p w14:paraId="632344AA" w14:textId="77777777" w:rsidR="003F7353" w:rsidRPr="008F0F4C" w:rsidRDefault="003F7353" w:rsidP="003F7353">
      <w:pPr>
        <w:pStyle w:val="EW"/>
      </w:pPr>
      <w:r w:rsidRPr="008F0F4C">
        <w:t>RLCP</w:t>
      </w:r>
      <w:r w:rsidRPr="008F0F4C">
        <w:tab/>
        <w:t>Radio Link Control Protocol</w:t>
      </w:r>
    </w:p>
    <w:p w14:paraId="5B0E2830" w14:textId="77777777" w:rsidR="003F7353" w:rsidRPr="008F0F4C" w:rsidRDefault="003F7353" w:rsidP="003F7353">
      <w:pPr>
        <w:pStyle w:val="EW"/>
      </w:pPr>
      <w:r w:rsidRPr="008F0F4C">
        <w:t>RLP</w:t>
      </w:r>
      <w:r w:rsidRPr="008F0F4C">
        <w:tab/>
        <w:t>Radio Link Protocol</w:t>
      </w:r>
    </w:p>
    <w:p w14:paraId="4928B1FF" w14:textId="77777777" w:rsidR="003F7353" w:rsidRPr="00941ABA" w:rsidRDefault="003F7353" w:rsidP="003F7353">
      <w:pPr>
        <w:pStyle w:val="EW"/>
      </w:pPr>
      <w:r w:rsidRPr="00941ABA">
        <w:t>RLR</w:t>
      </w:r>
      <w:r w:rsidRPr="00941ABA">
        <w:tab/>
        <w:t>Receiver Loudness Rating</w:t>
      </w:r>
    </w:p>
    <w:p w14:paraId="39416771" w14:textId="77777777" w:rsidR="003F7353" w:rsidRPr="008F0F4C" w:rsidRDefault="003F7353" w:rsidP="003F7353">
      <w:pPr>
        <w:pStyle w:val="EW"/>
      </w:pPr>
      <w:r w:rsidRPr="008F0F4C">
        <w:t>RLS</w:t>
      </w:r>
      <w:r w:rsidRPr="008F0F4C">
        <w:tab/>
        <w:t>Radio Link Set</w:t>
      </w:r>
    </w:p>
    <w:p w14:paraId="1D2A31CB" w14:textId="77777777" w:rsidR="003F7353" w:rsidRPr="008F0F4C" w:rsidRDefault="003F7353" w:rsidP="003F7353">
      <w:pPr>
        <w:pStyle w:val="EW"/>
      </w:pPr>
      <w:r w:rsidRPr="008F0F4C">
        <w:t>RMS</w:t>
      </w:r>
      <w:r w:rsidRPr="008F0F4C">
        <w:tab/>
        <w:t>Root Mean Square (value)</w:t>
      </w:r>
    </w:p>
    <w:p w14:paraId="76C5071E" w14:textId="77777777" w:rsidR="003F7353" w:rsidRPr="008F0F4C" w:rsidRDefault="003F7353" w:rsidP="003F7353">
      <w:pPr>
        <w:pStyle w:val="EW"/>
      </w:pPr>
      <w:r w:rsidRPr="008F0F4C">
        <w:t>RN</w:t>
      </w:r>
      <w:r w:rsidRPr="008F0F4C">
        <w:tab/>
        <w:t>Relay Node</w:t>
      </w:r>
    </w:p>
    <w:p w14:paraId="7FAF09F3" w14:textId="77777777" w:rsidR="003F7353" w:rsidRPr="008F0F4C" w:rsidRDefault="003F7353" w:rsidP="003F7353">
      <w:pPr>
        <w:pStyle w:val="EW"/>
      </w:pPr>
      <w:r w:rsidRPr="008F0F4C">
        <w:t>RNC</w:t>
      </w:r>
      <w:r w:rsidRPr="008F0F4C">
        <w:tab/>
        <w:t xml:space="preserve">Radio Network Controller </w:t>
      </w:r>
    </w:p>
    <w:p w14:paraId="791D9973" w14:textId="77777777" w:rsidR="003F7353" w:rsidRPr="008F0F4C" w:rsidRDefault="003F7353" w:rsidP="003F7353">
      <w:pPr>
        <w:pStyle w:val="EW"/>
      </w:pPr>
      <w:r w:rsidRPr="008F0F4C">
        <w:t>RNL</w:t>
      </w:r>
      <w:r w:rsidRPr="008F0F4C">
        <w:tab/>
        <w:t>Radio Network Layer</w:t>
      </w:r>
    </w:p>
    <w:p w14:paraId="7F94B973" w14:textId="77777777" w:rsidR="003F7353" w:rsidRPr="008F0F4C" w:rsidRDefault="003F7353" w:rsidP="003F7353">
      <w:pPr>
        <w:pStyle w:val="EW"/>
      </w:pPr>
      <w:r w:rsidRPr="008F0F4C">
        <w:t>RNS</w:t>
      </w:r>
      <w:r w:rsidRPr="008F0F4C">
        <w:tab/>
        <w:t xml:space="preserve">Radio Network Subsystem </w:t>
      </w:r>
    </w:p>
    <w:p w14:paraId="079B678B" w14:textId="77777777" w:rsidR="003F7353" w:rsidRPr="008F0F4C" w:rsidRDefault="003F7353" w:rsidP="003F7353">
      <w:pPr>
        <w:pStyle w:val="EW"/>
      </w:pPr>
      <w:r w:rsidRPr="008F0F4C">
        <w:t>RNSAP</w:t>
      </w:r>
      <w:r w:rsidRPr="008F0F4C">
        <w:tab/>
        <w:t xml:space="preserve">Radio Network Subsystem Application Part </w:t>
      </w:r>
    </w:p>
    <w:p w14:paraId="6FDFEF39" w14:textId="77777777" w:rsidR="003F7353" w:rsidRPr="008F0F4C" w:rsidRDefault="003F7353" w:rsidP="003F7353">
      <w:pPr>
        <w:pStyle w:val="EW"/>
      </w:pPr>
      <w:r w:rsidRPr="008F0F4C">
        <w:t>RNTABLE</w:t>
      </w:r>
      <w:r w:rsidRPr="008F0F4C">
        <w:tab/>
        <w:t>Table of 128 integers in the hopping sequence</w:t>
      </w:r>
    </w:p>
    <w:p w14:paraId="7CE95297" w14:textId="77777777" w:rsidR="003F7353" w:rsidRPr="008F0F4C" w:rsidRDefault="003F7353" w:rsidP="003F7353">
      <w:pPr>
        <w:pStyle w:val="EW"/>
      </w:pPr>
      <w:r w:rsidRPr="008F0F4C">
        <w:t>RNTI</w:t>
      </w:r>
      <w:r w:rsidRPr="008F0F4C">
        <w:tab/>
        <w:t>Radio Network Temporary Identity</w:t>
      </w:r>
    </w:p>
    <w:p w14:paraId="1E1278D9" w14:textId="77777777" w:rsidR="003F7353" w:rsidRPr="008F0F4C" w:rsidRDefault="003F7353" w:rsidP="003F7353">
      <w:pPr>
        <w:pStyle w:val="EW"/>
      </w:pPr>
      <w:r w:rsidRPr="008F0F4C">
        <w:t>ROHC</w:t>
      </w:r>
      <w:r w:rsidRPr="008F0F4C">
        <w:tab/>
        <w:t>Robust Header Compression</w:t>
      </w:r>
    </w:p>
    <w:p w14:paraId="45B2D866" w14:textId="77777777" w:rsidR="003F7353" w:rsidRPr="008F0F4C" w:rsidRDefault="003F7353" w:rsidP="003F7353">
      <w:pPr>
        <w:pStyle w:val="EW"/>
      </w:pPr>
      <w:r w:rsidRPr="008F0F4C">
        <w:t>RPLMN</w:t>
      </w:r>
      <w:r w:rsidRPr="008F0F4C">
        <w:tab/>
        <w:t>Registered Public Land Mobile Network</w:t>
      </w:r>
    </w:p>
    <w:p w14:paraId="7924AA67" w14:textId="77777777" w:rsidR="003F7353" w:rsidRPr="008F0F4C" w:rsidRDefault="003F7353" w:rsidP="003F7353">
      <w:pPr>
        <w:pStyle w:val="EW"/>
      </w:pPr>
      <w:r w:rsidRPr="008F0F4C">
        <w:t>RPOA</w:t>
      </w:r>
      <w:r w:rsidRPr="008F0F4C">
        <w:tab/>
        <w:t>Recognised Private Operating Agency</w:t>
      </w:r>
    </w:p>
    <w:p w14:paraId="0EAA1A19" w14:textId="77777777" w:rsidR="003F7353" w:rsidRPr="008F0F4C" w:rsidRDefault="003F7353" w:rsidP="003F7353">
      <w:pPr>
        <w:pStyle w:val="EW"/>
      </w:pPr>
      <w:r w:rsidRPr="008F0F4C">
        <w:t>RR</w:t>
      </w:r>
      <w:r w:rsidRPr="008F0F4C">
        <w:tab/>
        <w:t>Radio Resources</w:t>
      </w:r>
    </w:p>
    <w:p w14:paraId="2EB7DB1E" w14:textId="77777777" w:rsidR="003F7353" w:rsidRPr="008F0F4C" w:rsidRDefault="003F7353" w:rsidP="003F7353">
      <w:pPr>
        <w:pStyle w:val="EW"/>
      </w:pPr>
      <w:smartTag w:uri="urn:schemas-microsoft-com:office:smarttags" w:element="stockticker">
        <w:r w:rsidRPr="008F0F4C">
          <w:t>RRC</w:t>
        </w:r>
      </w:smartTag>
      <w:r w:rsidRPr="008F0F4C">
        <w:tab/>
        <w:t>Radio Resource Control</w:t>
      </w:r>
    </w:p>
    <w:p w14:paraId="5E5DE3EA" w14:textId="77777777" w:rsidR="003F7353" w:rsidRPr="008F0F4C" w:rsidRDefault="003F7353" w:rsidP="003F7353">
      <w:pPr>
        <w:pStyle w:val="EW"/>
      </w:pPr>
      <w:r w:rsidRPr="008F0F4C">
        <w:t>RRM</w:t>
      </w:r>
      <w:r w:rsidRPr="008F0F4C">
        <w:tab/>
        <w:t xml:space="preserve">Radio Resource Management </w:t>
      </w:r>
    </w:p>
    <w:p w14:paraId="52FD75ED" w14:textId="77777777" w:rsidR="003F7353" w:rsidRPr="008F0F4C" w:rsidRDefault="003F7353" w:rsidP="003F7353">
      <w:pPr>
        <w:pStyle w:val="EW"/>
      </w:pPr>
      <w:r w:rsidRPr="008F0F4C">
        <w:t>RS</w:t>
      </w:r>
      <w:r w:rsidRPr="008F0F4C">
        <w:tab/>
        <w:t>Reference Symbol</w:t>
      </w:r>
    </w:p>
    <w:p w14:paraId="60A1F0D8" w14:textId="77777777" w:rsidR="003F7353" w:rsidRPr="008F0F4C" w:rsidRDefault="003F7353" w:rsidP="003F7353">
      <w:pPr>
        <w:pStyle w:val="EW"/>
      </w:pPr>
      <w:smartTag w:uri="urn:schemas-microsoft-com:office:smarttags" w:element="stockticker">
        <w:r w:rsidRPr="008F0F4C">
          <w:t>RSA</w:t>
        </w:r>
      </w:smartTag>
      <w:r w:rsidRPr="008F0F4C">
        <w:tab/>
        <w:t>Algorithm invented by Rivest, Adleman and Shamir</w:t>
      </w:r>
    </w:p>
    <w:p w14:paraId="3FA16FF3" w14:textId="77777777" w:rsidR="003F7353" w:rsidRPr="008F0F4C" w:rsidRDefault="003F7353" w:rsidP="003F7353">
      <w:pPr>
        <w:pStyle w:val="EW"/>
      </w:pPr>
      <w:r w:rsidRPr="008F0F4C">
        <w:t>RSCP</w:t>
      </w:r>
      <w:r w:rsidRPr="008F0F4C">
        <w:tab/>
        <w:t>Received Signal Code Power</w:t>
      </w:r>
    </w:p>
    <w:p w14:paraId="2F50A32E" w14:textId="77777777" w:rsidR="003F7353" w:rsidRPr="008F0F4C" w:rsidRDefault="003F7353" w:rsidP="003F7353">
      <w:pPr>
        <w:pStyle w:val="EW"/>
      </w:pPr>
      <w:smartTag w:uri="urn:schemas-microsoft-com:office:smarttags" w:element="stockticker">
        <w:r w:rsidRPr="008F0F4C">
          <w:t>RSE</w:t>
        </w:r>
      </w:smartTag>
      <w:r w:rsidRPr="008F0F4C">
        <w:tab/>
        <w:t>Radio System Entity</w:t>
      </w:r>
    </w:p>
    <w:p w14:paraId="4390F6C0" w14:textId="77777777" w:rsidR="003F7353" w:rsidRPr="008F0F4C" w:rsidRDefault="003F7353" w:rsidP="003F7353">
      <w:pPr>
        <w:pStyle w:val="EW"/>
      </w:pPr>
      <w:r w:rsidRPr="008F0F4C">
        <w:t>RSL</w:t>
      </w:r>
      <w:r w:rsidRPr="008F0F4C">
        <w:tab/>
        <w:t>Radio Signalling Link</w:t>
      </w:r>
    </w:p>
    <w:p w14:paraId="2B56F1D4" w14:textId="77777777" w:rsidR="003F7353" w:rsidRPr="008F0F4C" w:rsidRDefault="003F7353" w:rsidP="003F7353">
      <w:pPr>
        <w:pStyle w:val="EW"/>
      </w:pPr>
      <w:r w:rsidRPr="008F0F4C">
        <w:t>RSRQ</w:t>
      </w:r>
      <w:r w:rsidRPr="008F0F4C">
        <w:tab/>
        <w:t>Reference Signal Received Quality</w:t>
      </w:r>
    </w:p>
    <w:p w14:paraId="41880FD5" w14:textId="77777777" w:rsidR="003F7353" w:rsidRPr="008F0F4C" w:rsidRDefault="003F7353" w:rsidP="003F7353">
      <w:pPr>
        <w:pStyle w:val="EW"/>
      </w:pPr>
      <w:r w:rsidRPr="008F0F4C">
        <w:t>RSSI</w:t>
      </w:r>
      <w:r w:rsidRPr="008F0F4C">
        <w:tab/>
        <w:t>Received Signal Strength Indicator</w:t>
      </w:r>
    </w:p>
    <w:p w14:paraId="1BD4329A" w14:textId="77777777" w:rsidR="003F7353" w:rsidRPr="008F0F4C" w:rsidRDefault="003F7353" w:rsidP="003F7353">
      <w:pPr>
        <w:pStyle w:val="EW"/>
      </w:pPr>
      <w:smartTag w:uri="urn:schemas-microsoft-com:office:smarttags" w:element="stockticker">
        <w:r w:rsidRPr="008F0F4C">
          <w:t>RST</w:t>
        </w:r>
      </w:smartTag>
      <w:r w:rsidRPr="008F0F4C">
        <w:tab/>
        <w:t>Reset</w:t>
      </w:r>
    </w:p>
    <w:p w14:paraId="36A5F7B7" w14:textId="77777777" w:rsidR="003F7353" w:rsidRPr="008F0F4C" w:rsidRDefault="003F7353" w:rsidP="003F7353">
      <w:pPr>
        <w:pStyle w:val="EW"/>
      </w:pPr>
      <w:r w:rsidRPr="008F0F4C">
        <w:t>RSTD</w:t>
      </w:r>
      <w:r w:rsidRPr="008F0F4C">
        <w:tab/>
        <w:t>Reference Signal Time Difference</w:t>
      </w:r>
    </w:p>
    <w:p w14:paraId="181D030C" w14:textId="77777777" w:rsidR="003F7353" w:rsidRPr="008F0F4C" w:rsidRDefault="003F7353" w:rsidP="003F7353">
      <w:pPr>
        <w:pStyle w:val="EW"/>
      </w:pPr>
      <w:r w:rsidRPr="008F0F4C">
        <w:t>RSVP</w:t>
      </w:r>
      <w:r w:rsidR="00DF7677" w:rsidRPr="008F0F4C">
        <w:tab/>
      </w:r>
      <w:r w:rsidRPr="008F0F4C">
        <w:t>Resource ReserVation Protocol</w:t>
      </w:r>
    </w:p>
    <w:p w14:paraId="2C0A957D" w14:textId="77777777" w:rsidR="003F7353" w:rsidRPr="008F0F4C" w:rsidRDefault="003F7353" w:rsidP="003F7353">
      <w:pPr>
        <w:pStyle w:val="EW"/>
      </w:pPr>
      <w:r w:rsidRPr="008F0F4C">
        <w:t>RSZI</w:t>
      </w:r>
      <w:r w:rsidRPr="008F0F4C">
        <w:tab/>
        <w:t>Regional Subscription Zone Identity</w:t>
      </w:r>
    </w:p>
    <w:p w14:paraId="2D15A3BE" w14:textId="77777777" w:rsidR="003F7353" w:rsidRPr="008F0F4C" w:rsidRDefault="003F7353" w:rsidP="003F7353">
      <w:pPr>
        <w:pStyle w:val="EW"/>
      </w:pPr>
      <w:r w:rsidRPr="008F0F4C">
        <w:t>RT</w:t>
      </w:r>
      <w:r w:rsidRPr="008F0F4C">
        <w:tab/>
        <w:t>Real Time</w:t>
      </w:r>
    </w:p>
    <w:p w14:paraId="323786DE" w14:textId="77777777" w:rsidR="003F7353" w:rsidRPr="008F0F4C" w:rsidRDefault="003F7353" w:rsidP="003F7353">
      <w:pPr>
        <w:pStyle w:val="EW"/>
      </w:pPr>
      <w:r w:rsidRPr="008F0F4C">
        <w:t>RTE</w:t>
      </w:r>
      <w:r w:rsidRPr="008F0F4C">
        <w:tab/>
        <w:t>Remote Terminal Emulator</w:t>
      </w:r>
    </w:p>
    <w:p w14:paraId="173DBA22" w14:textId="77777777" w:rsidR="003F7353" w:rsidRPr="008F0F4C" w:rsidRDefault="003F7353" w:rsidP="003F7353">
      <w:pPr>
        <w:pStyle w:val="EW"/>
      </w:pPr>
      <w:smartTag w:uri="urn:schemas-microsoft-com:office:smarttags" w:element="stockticker">
        <w:r w:rsidRPr="008F0F4C">
          <w:t>RTP</w:t>
        </w:r>
      </w:smartTag>
      <w:r w:rsidRPr="008F0F4C">
        <w:tab/>
        <w:t>Real Time Protocol</w:t>
      </w:r>
    </w:p>
    <w:p w14:paraId="361A68C5" w14:textId="77777777" w:rsidR="003F7353" w:rsidRPr="008F0F4C" w:rsidRDefault="003F7353" w:rsidP="003F7353">
      <w:pPr>
        <w:pStyle w:val="EW"/>
      </w:pPr>
      <w:r w:rsidRPr="008F0F4C">
        <w:t>RU</w:t>
      </w:r>
      <w:r w:rsidRPr="008F0F4C">
        <w:tab/>
        <w:t>Resource Unit</w:t>
      </w:r>
    </w:p>
    <w:p w14:paraId="2E320CCF" w14:textId="77777777" w:rsidR="003F7353" w:rsidRPr="008F0F4C" w:rsidRDefault="003F7353" w:rsidP="003F7353">
      <w:pPr>
        <w:pStyle w:val="EW"/>
      </w:pPr>
      <w:r w:rsidRPr="008F0F4C">
        <w:t>RWB</w:t>
      </w:r>
      <w:r w:rsidRPr="008F0F4C">
        <w:tab/>
        <w:t>Resolution Bandwidth</w:t>
      </w:r>
    </w:p>
    <w:p w14:paraId="5122205D" w14:textId="77777777" w:rsidR="003F7353" w:rsidRPr="008F0F4C" w:rsidRDefault="003F7353" w:rsidP="003F7353">
      <w:pPr>
        <w:pStyle w:val="EW"/>
      </w:pPr>
      <w:r w:rsidRPr="008F0F4C">
        <w:t>RX</w:t>
      </w:r>
      <w:r w:rsidRPr="008F0F4C">
        <w:tab/>
        <w:t xml:space="preserve">Receive </w:t>
      </w:r>
    </w:p>
    <w:p w14:paraId="25406E59" w14:textId="77777777" w:rsidR="003F7353" w:rsidRPr="008F0F4C" w:rsidRDefault="003F7353" w:rsidP="003F7353">
      <w:pPr>
        <w:pStyle w:val="EW"/>
      </w:pPr>
      <w:r w:rsidRPr="008F0F4C">
        <w:t>RXLEV</w:t>
      </w:r>
      <w:r w:rsidRPr="008F0F4C">
        <w:tab/>
        <w:t>Received signal level</w:t>
      </w:r>
    </w:p>
    <w:p w14:paraId="33D608A6" w14:textId="77777777" w:rsidR="003F7353" w:rsidRPr="008F0F4C" w:rsidRDefault="003F7353" w:rsidP="003F7353">
      <w:pPr>
        <w:pStyle w:val="EW"/>
      </w:pPr>
      <w:r w:rsidRPr="008F0F4C">
        <w:t>RXQUAL</w:t>
      </w:r>
      <w:r w:rsidRPr="008F0F4C">
        <w:tab/>
        <w:t>Received Signal Quality</w:t>
      </w:r>
    </w:p>
    <w:p w14:paraId="3516AA9D" w14:textId="77777777" w:rsidR="003F7353" w:rsidRPr="008F0F4C" w:rsidRDefault="003F7353" w:rsidP="003F7353">
      <w:pPr>
        <w:pStyle w:val="EW"/>
      </w:pPr>
    </w:p>
    <w:p w14:paraId="419C0880" w14:textId="77777777" w:rsidR="003F7353" w:rsidRPr="008F0F4C" w:rsidRDefault="003F7353" w:rsidP="003F7353">
      <w:pPr>
        <w:pStyle w:val="Heading2"/>
        <w:tabs>
          <w:tab w:val="left" w:pos="1701"/>
        </w:tabs>
      </w:pPr>
      <w:bookmarkStart w:id="109" w:name="_Toc11152862"/>
      <w:bookmarkStart w:id="110" w:name="_Toc90991662"/>
      <w:r w:rsidRPr="008F0F4C">
        <w:t>S</w:t>
      </w:r>
      <w:bookmarkEnd w:id="109"/>
      <w:bookmarkEnd w:id="110"/>
    </w:p>
    <w:p w14:paraId="19FEEA92" w14:textId="77777777" w:rsidR="003F7353" w:rsidRPr="008F0F4C" w:rsidRDefault="003F7353" w:rsidP="003F7353">
      <w:pPr>
        <w:pStyle w:val="EW"/>
      </w:pPr>
      <w:r w:rsidRPr="008F0F4C">
        <w:t>S1AP</w:t>
      </w:r>
      <w:r w:rsidRPr="008F0F4C">
        <w:tab/>
        <w:t>S1 Application Protocol</w:t>
      </w:r>
    </w:p>
    <w:p w14:paraId="6379B53C" w14:textId="77777777" w:rsidR="003F7353" w:rsidRPr="008F0F4C" w:rsidRDefault="003F7353" w:rsidP="003F7353">
      <w:pPr>
        <w:pStyle w:val="EW"/>
      </w:pPr>
      <w:r w:rsidRPr="008F0F4C">
        <w:t>S1-</w:t>
      </w:r>
      <w:smartTag w:uri="urn:schemas-microsoft-com:office:smarttags" w:element="stockticker">
        <w:r w:rsidRPr="008F0F4C">
          <w:t>MME</w:t>
        </w:r>
      </w:smartTag>
      <w:r w:rsidRPr="008F0F4C">
        <w:tab/>
        <w:t>S1 for the control plane</w:t>
      </w:r>
    </w:p>
    <w:p w14:paraId="4F2AA29A" w14:textId="77777777" w:rsidR="003F7353" w:rsidRPr="008F0F4C" w:rsidRDefault="003F7353" w:rsidP="003F7353">
      <w:pPr>
        <w:pStyle w:val="EW"/>
      </w:pPr>
      <w:r w:rsidRPr="008F0F4C">
        <w:t>S1-U</w:t>
      </w:r>
      <w:r w:rsidRPr="008F0F4C">
        <w:tab/>
        <w:t>S1 for the user plane</w:t>
      </w:r>
    </w:p>
    <w:p w14:paraId="31ACC5B0" w14:textId="77777777" w:rsidR="003F7353" w:rsidRPr="008F0F4C" w:rsidRDefault="003F7353" w:rsidP="003F7353">
      <w:pPr>
        <w:pStyle w:val="EW"/>
      </w:pPr>
      <w:r w:rsidRPr="008F0F4C">
        <w:t>S-Block</w:t>
      </w:r>
      <w:r w:rsidRPr="008F0F4C">
        <w:tab/>
        <w:t>Supervisory Block</w:t>
      </w:r>
    </w:p>
    <w:p w14:paraId="4C28BF50" w14:textId="77777777" w:rsidR="003F7353" w:rsidRPr="008F0F4C" w:rsidRDefault="003F7353" w:rsidP="003F7353">
      <w:pPr>
        <w:pStyle w:val="EW"/>
      </w:pPr>
      <w:r w:rsidRPr="008F0F4C">
        <w:t>S-CCPCH</w:t>
      </w:r>
      <w:r w:rsidRPr="008F0F4C">
        <w:tab/>
        <w:t>Secondary Common Control Physical Channel</w:t>
      </w:r>
    </w:p>
    <w:p w14:paraId="524039C0" w14:textId="77777777" w:rsidR="003F7353" w:rsidRPr="008F0F4C" w:rsidRDefault="003F7353" w:rsidP="003F7353">
      <w:pPr>
        <w:pStyle w:val="EW"/>
      </w:pPr>
      <w:r w:rsidRPr="008F0F4C">
        <w:t>S-CPICH</w:t>
      </w:r>
      <w:r w:rsidRPr="008F0F4C">
        <w:tab/>
        <w:t>Secondary Common Pilot Channel</w:t>
      </w:r>
    </w:p>
    <w:p w14:paraId="04F464DA" w14:textId="77777777" w:rsidR="003F7353" w:rsidRPr="008F0F4C" w:rsidRDefault="003F7353" w:rsidP="003F7353">
      <w:pPr>
        <w:pStyle w:val="EW"/>
        <w:rPr>
          <w:noProof/>
        </w:rPr>
      </w:pPr>
      <w:r w:rsidRPr="008F0F4C">
        <w:rPr>
          <w:noProof/>
        </w:rPr>
        <w:t>S-CSCF</w:t>
      </w:r>
      <w:r w:rsidRPr="008F0F4C">
        <w:rPr>
          <w:noProof/>
        </w:rPr>
        <w:tab/>
        <w:t>Serving CSCF</w:t>
      </w:r>
    </w:p>
    <w:p w14:paraId="2ECDBA77" w14:textId="77777777" w:rsidR="003F7353" w:rsidRPr="008F0F4C" w:rsidRDefault="003F7353" w:rsidP="003F7353">
      <w:pPr>
        <w:pStyle w:val="EW"/>
        <w:rPr>
          <w:noProof/>
        </w:rPr>
      </w:pPr>
      <w:r w:rsidRPr="008F0F4C">
        <w:rPr>
          <w:noProof/>
        </w:rPr>
        <w:t>S-GW</w:t>
      </w:r>
      <w:r w:rsidRPr="008F0F4C">
        <w:rPr>
          <w:noProof/>
        </w:rPr>
        <w:tab/>
        <w:t>Serving Gateway</w:t>
      </w:r>
    </w:p>
    <w:p w14:paraId="257734B5" w14:textId="77777777" w:rsidR="003F7353" w:rsidRPr="008F0F4C" w:rsidRDefault="003F7353" w:rsidP="003F7353">
      <w:pPr>
        <w:pStyle w:val="EW"/>
        <w:rPr>
          <w:noProof/>
        </w:rPr>
      </w:pPr>
      <w:r w:rsidRPr="008F0F4C">
        <w:rPr>
          <w:noProof/>
        </w:rPr>
        <w:t>S-RNTI</w:t>
      </w:r>
      <w:r w:rsidRPr="008F0F4C">
        <w:rPr>
          <w:noProof/>
        </w:rPr>
        <w:tab/>
        <w:t>SRNC Radio Network Temporary Identity</w:t>
      </w:r>
    </w:p>
    <w:p w14:paraId="692DD68C" w14:textId="77777777" w:rsidR="003F7353" w:rsidRPr="008F0F4C" w:rsidRDefault="003F7353" w:rsidP="003F7353">
      <w:pPr>
        <w:pStyle w:val="EW"/>
      </w:pPr>
      <w:r w:rsidRPr="008F0F4C">
        <w:t>S-TMSI</w:t>
      </w:r>
      <w:r w:rsidRPr="008F0F4C">
        <w:tab/>
        <w:t>SAE Temporary Mobile Station Identifier</w:t>
      </w:r>
    </w:p>
    <w:p w14:paraId="1E8CAE0D" w14:textId="77777777" w:rsidR="003F7353" w:rsidRPr="008F0F4C" w:rsidRDefault="003F7353" w:rsidP="003F7353">
      <w:pPr>
        <w:pStyle w:val="EW"/>
      </w:pPr>
      <w:r w:rsidRPr="008F0F4C">
        <w:t>SAAL</w:t>
      </w:r>
      <w:r w:rsidRPr="008F0F4C">
        <w:tab/>
        <w:t>Signalling ATM Adaptation Layer</w:t>
      </w:r>
    </w:p>
    <w:p w14:paraId="15FDDF80" w14:textId="77777777" w:rsidR="003F7353" w:rsidRPr="008F0F4C" w:rsidRDefault="003F7353" w:rsidP="003F7353">
      <w:pPr>
        <w:pStyle w:val="EW"/>
      </w:pPr>
      <w:r w:rsidRPr="008F0F4C">
        <w:t>SABM</w:t>
      </w:r>
      <w:r w:rsidRPr="008F0F4C">
        <w:tab/>
        <w:t>Set Asynchronous Balanced Mode</w:t>
      </w:r>
    </w:p>
    <w:p w14:paraId="4773DC82" w14:textId="77777777" w:rsidR="003F7353" w:rsidRPr="008F0F4C" w:rsidRDefault="003F7353" w:rsidP="003F7353">
      <w:pPr>
        <w:pStyle w:val="EW"/>
      </w:pPr>
      <w:r w:rsidRPr="008F0F4C">
        <w:t>SACCH</w:t>
      </w:r>
      <w:r w:rsidRPr="008F0F4C">
        <w:tab/>
        <w:t>Slow Associated Control Channel</w:t>
      </w:r>
    </w:p>
    <w:p w14:paraId="42DF4B1B" w14:textId="77777777" w:rsidR="003F7353" w:rsidRPr="008F0F4C" w:rsidRDefault="003F7353" w:rsidP="003F7353">
      <w:pPr>
        <w:pStyle w:val="EW"/>
      </w:pPr>
      <w:r w:rsidRPr="008F0F4C">
        <w:t>SACCH/C4</w:t>
      </w:r>
      <w:r w:rsidRPr="008F0F4C">
        <w:tab/>
        <w:t>Slow Associated Control CHannel/SDCCH/4</w:t>
      </w:r>
    </w:p>
    <w:p w14:paraId="0B512986" w14:textId="77777777" w:rsidR="003F7353" w:rsidRPr="008F0F4C" w:rsidRDefault="003F7353" w:rsidP="003F7353">
      <w:pPr>
        <w:pStyle w:val="EW"/>
      </w:pPr>
      <w:r w:rsidRPr="008F0F4C">
        <w:t>SACCH/C8</w:t>
      </w:r>
      <w:r w:rsidRPr="008F0F4C">
        <w:tab/>
        <w:t>Slow Associated Control CHannel/SDCCH/8</w:t>
      </w:r>
    </w:p>
    <w:p w14:paraId="43B29D92" w14:textId="77777777" w:rsidR="003F7353" w:rsidRPr="008F0F4C" w:rsidRDefault="003F7353" w:rsidP="003F7353">
      <w:pPr>
        <w:pStyle w:val="EW"/>
      </w:pPr>
      <w:r w:rsidRPr="008F0F4C">
        <w:t>SACCH/T</w:t>
      </w:r>
      <w:r w:rsidRPr="008F0F4C">
        <w:tab/>
        <w:t>Slow Associated Control CHannel/Traffic channel</w:t>
      </w:r>
    </w:p>
    <w:p w14:paraId="3653C41B" w14:textId="77777777" w:rsidR="003F7353" w:rsidRPr="008F0F4C" w:rsidRDefault="003F7353" w:rsidP="003F7353">
      <w:pPr>
        <w:pStyle w:val="EW"/>
      </w:pPr>
      <w:r w:rsidRPr="008F0F4C">
        <w:t>SACCH/TF</w:t>
      </w:r>
      <w:r w:rsidRPr="008F0F4C">
        <w:tab/>
        <w:t>Slow Associated Control CHannel/Traffic channel Full rate</w:t>
      </w:r>
    </w:p>
    <w:p w14:paraId="46970006" w14:textId="77777777" w:rsidR="003F7353" w:rsidRPr="008F0F4C" w:rsidRDefault="003F7353" w:rsidP="003F7353">
      <w:pPr>
        <w:pStyle w:val="EW"/>
      </w:pPr>
      <w:r w:rsidRPr="008F0F4C">
        <w:t>SACCH/TH</w:t>
      </w:r>
      <w:r w:rsidRPr="008F0F4C">
        <w:tab/>
        <w:t>Slow Associated Control CHannel/Traffic channel Half rate</w:t>
      </w:r>
    </w:p>
    <w:p w14:paraId="29E8B335" w14:textId="77777777" w:rsidR="003F7353" w:rsidRPr="008F0F4C" w:rsidRDefault="003F7353" w:rsidP="003F7353">
      <w:pPr>
        <w:pStyle w:val="EW"/>
      </w:pPr>
      <w:r w:rsidRPr="008F0F4C">
        <w:t>SAD</w:t>
      </w:r>
      <w:r w:rsidRPr="008F0F4C">
        <w:tab/>
        <w:t>Source Address</w:t>
      </w:r>
    </w:p>
    <w:p w14:paraId="5F2FC79A" w14:textId="77777777" w:rsidR="003F7353" w:rsidRPr="008F0F4C" w:rsidRDefault="003F7353" w:rsidP="003F7353">
      <w:pPr>
        <w:pStyle w:val="EW"/>
      </w:pPr>
      <w:r w:rsidRPr="008F0F4C">
        <w:t>SAE</w:t>
      </w:r>
      <w:r w:rsidRPr="008F0F4C">
        <w:tab/>
        <w:t>System Architecture Evolution</w:t>
      </w:r>
    </w:p>
    <w:p w14:paraId="4709467F" w14:textId="77777777" w:rsidR="003F7353" w:rsidRPr="008F0F4C" w:rsidRDefault="003F7353" w:rsidP="003F7353">
      <w:pPr>
        <w:pStyle w:val="EW"/>
      </w:pPr>
      <w:smartTag w:uri="urn:schemas-microsoft-com:office:smarttags" w:element="stockticker">
        <w:r w:rsidRPr="008F0F4C">
          <w:t>SAP</w:t>
        </w:r>
      </w:smartTag>
      <w:r w:rsidRPr="008F0F4C">
        <w:tab/>
        <w:t>Service Access Point</w:t>
      </w:r>
    </w:p>
    <w:p w14:paraId="49E25106" w14:textId="77777777" w:rsidR="003F7353" w:rsidRPr="008F0F4C" w:rsidRDefault="003F7353" w:rsidP="003F7353">
      <w:pPr>
        <w:pStyle w:val="EW"/>
      </w:pPr>
      <w:r w:rsidRPr="008F0F4C">
        <w:t>SAPI</w:t>
      </w:r>
      <w:r w:rsidRPr="008F0F4C">
        <w:tab/>
        <w:t>Service Access Point Identifier</w:t>
      </w:r>
    </w:p>
    <w:p w14:paraId="0A4B39AF" w14:textId="77777777" w:rsidR="003F7353" w:rsidRPr="008F0F4C" w:rsidRDefault="003F7353" w:rsidP="003F7353">
      <w:pPr>
        <w:pStyle w:val="EW"/>
      </w:pPr>
      <w:r w:rsidRPr="008F0F4C">
        <w:t>SAR</w:t>
      </w:r>
      <w:r w:rsidRPr="008F0F4C">
        <w:tab/>
        <w:t>Segmentation and Reassembly</w:t>
      </w:r>
    </w:p>
    <w:p w14:paraId="02F0B4A3" w14:textId="77777777" w:rsidR="003F7353" w:rsidRPr="008F0F4C" w:rsidRDefault="003F7353" w:rsidP="003F7353">
      <w:pPr>
        <w:pStyle w:val="EW"/>
        <w:rPr>
          <w:snapToGrid w:val="0"/>
        </w:rPr>
      </w:pPr>
      <w:smartTag w:uri="urn:schemas-microsoft-com:office:smarttags" w:element="stockticker">
        <w:r w:rsidRPr="008F0F4C">
          <w:rPr>
            <w:snapToGrid w:val="0"/>
          </w:rPr>
          <w:t>SAT</w:t>
        </w:r>
      </w:smartTag>
      <w:r w:rsidRPr="008F0F4C">
        <w:rPr>
          <w:snapToGrid w:val="0"/>
        </w:rPr>
        <w:tab/>
      </w:r>
      <w:smartTag w:uri="urn:schemas-microsoft-com:office:smarttags" w:element="stockticker">
        <w:r w:rsidRPr="008F0F4C">
          <w:rPr>
            <w:snapToGrid w:val="0"/>
          </w:rPr>
          <w:t>SIM</w:t>
        </w:r>
      </w:smartTag>
      <w:r w:rsidRPr="008F0F4C">
        <w:rPr>
          <w:snapToGrid w:val="0"/>
        </w:rPr>
        <w:t xml:space="preserve"> Application Toolkit</w:t>
      </w:r>
    </w:p>
    <w:p w14:paraId="674E7E52" w14:textId="77777777" w:rsidR="003F7353" w:rsidRPr="008F0F4C" w:rsidRDefault="003F7353" w:rsidP="003F7353">
      <w:pPr>
        <w:pStyle w:val="EW"/>
      </w:pPr>
      <w:r w:rsidRPr="008F0F4C">
        <w:t>SB</w:t>
      </w:r>
      <w:r w:rsidRPr="008F0F4C">
        <w:tab/>
        <w:t>Synchronization  Burst</w:t>
      </w:r>
    </w:p>
    <w:p w14:paraId="4950F6F8" w14:textId="77777777" w:rsidR="003F7353" w:rsidRPr="008F0F4C" w:rsidRDefault="003F7353" w:rsidP="003F7353">
      <w:pPr>
        <w:pStyle w:val="EW"/>
      </w:pPr>
      <w:r w:rsidRPr="008F0F4C">
        <w:t>SBAS</w:t>
      </w:r>
      <w:r w:rsidRPr="008F0F4C">
        <w:tab/>
        <w:t>Space Based Augmentation System</w:t>
      </w:r>
    </w:p>
    <w:p w14:paraId="421F5725" w14:textId="77777777" w:rsidR="003F7353" w:rsidRPr="008F0F4C" w:rsidRDefault="003F7353" w:rsidP="003F7353">
      <w:pPr>
        <w:pStyle w:val="EW"/>
      </w:pPr>
      <w:r w:rsidRPr="008F0F4C">
        <w:t>SBLP</w:t>
      </w:r>
      <w:r w:rsidRPr="008F0F4C">
        <w:tab/>
        <w:t xml:space="preserve">Service Based Local Policy </w:t>
      </w:r>
    </w:p>
    <w:p w14:paraId="475EF21E" w14:textId="77777777" w:rsidR="003F7353" w:rsidRPr="008F0F4C" w:rsidRDefault="003F7353" w:rsidP="003F7353">
      <w:pPr>
        <w:pStyle w:val="EW"/>
      </w:pPr>
      <w:r w:rsidRPr="008F0F4C">
        <w:t>SBSC</w:t>
      </w:r>
      <w:r w:rsidRPr="008F0F4C">
        <w:tab/>
        <w:t>Serving Base Station Controller</w:t>
      </w:r>
    </w:p>
    <w:p w14:paraId="207B5446" w14:textId="77777777" w:rsidR="003F7353" w:rsidRPr="008F0F4C" w:rsidRDefault="003F7353" w:rsidP="003F7353">
      <w:pPr>
        <w:pStyle w:val="EW"/>
      </w:pPr>
      <w:r w:rsidRPr="008F0F4C">
        <w:t>SBSS</w:t>
      </w:r>
      <w:r w:rsidRPr="008F0F4C">
        <w:tab/>
        <w:t>Serving Base Station Subsystem</w:t>
      </w:r>
    </w:p>
    <w:p w14:paraId="365CC012" w14:textId="77777777" w:rsidR="003F7353" w:rsidRPr="008F0F4C" w:rsidRDefault="003F7353" w:rsidP="003F7353">
      <w:pPr>
        <w:pStyle w:val="EW"/>
      </w:pPr>
      <w:r w:rsidRPr="008F0F4C">
        <w:t>SC</w:t>
      </w:r>
      <w:r w:rsidRPr="008F0F4C">
        <w:tab/>
        <w:t>Service Centre (used for SMS)</w:t>
      </w:r>
    </w:p>
    <w:p w14:paraId="1F4146B0" w14:textId="77777777" w:rsidR="003F7353" w:rsidRPr="008F0F4C" w:rsidRDefault="003F7353" w:rsidP="003F7353">
      <w:pPr>
        <w:pStyle w:val="EW"/>
      </w:pPr>
      <w:r w:rsidRPr="008F0F4C">
        <w:tab/>
        <w:t>Service Code</w:t>
      </w:r>
    </w:p>
    <w:p w14:paraId="264180BE" w14:textId="77777777" w:rsidR="003F7353" w:rsidRPr="008F0F4C" w:rsidRDefault="003F7353" w:rsidP="003F7353">
      <w:pPr>
        <w:pStyle w:val="EW"/>
      </w:pPr>
      <w:r w:rsidRPr="008F0F4C">
        <w:t>SC-FDMA</w:t>
      </w:r>
      <w:r w:rsidRPr="008F0F4C">
        <w:tab/>
        <w:t>Single-Carrier Frequency Division Multiple Access</w:t>
      </w:r>
    </w:p>
    <w:p w14:paraId="39F4B258" w14:textId="77777777" w:rsidR="003F7353" w:rsidRPr="008F0F4C" w:rsidRDefault="003F7353" w:rsidP="003F7353">
      <w:pPr>
        <w:pStyle w:val="EW"/>
      </w:pPr>
      <w:r w:rsidRPr="008F0F4C">
        <w:t>SCCH</w:t>
      </w:r>
      <w:r w:rsidRPr="008F0F4C">
        <w:tab/>
        <w:t>Synchronisation Control Channel</w:t>
      </w:r>
    </w:p>
    <w:p w14:paraId="7B6AB215" w14:textId="77777777" w:rsidR="003F7353" w:rsidRPr="008F0F4C" w:rsidRDefault="003F7353" w:rsidP="003F7353">
      <w:pPr>
        <w:pStyle w:val="EW"/>
      </w:pPr>
      <w:r w:rsidRPr="008F0F4C">
        <w:t>SCCP</w:t>
      </w:r>
      <w:r w:rsidRPr="008F0F4C">
        <w:tab/>
        <w:t>Signalling Connection Control Part</w:t>
      </w:r>
    </w:p>
    <w:p w14:paraId="473EC0D8" w14:textId="77777777" w:rsidR="003F7353" w:rsidRPr="008F0F4C" w:rsidRDefault="003F7353" w:rsidP="003F7353">
      <w:pPr>
        <w:pStyle w:val="EW"/>
      </w:pPr>
      <w:r w:rsidRPr="008F0F4C">
        <w:t>SCell</w:t>
      </w:r>
      <w:r w:rsidRPr="008F0F4C">
        <w:tab/>
        <w:t>Secondary Cell</w:t>
      </w:r>
    </w:p>
    <w:p w14:paraId="4D7909FE" w14:textId="77777777" w:rsidR="003F7353" w:rsidRPr="008F0F4C" w:rsidRDefault="003F7353" w:rsidP="003F7353">
      <w:pPr>
        <w:pStyle w:val="EW"/>
      </w:pPr>
      <w:r w:rsidRPr="008F0F4C">
        <w:t>SCF</w:t>
      </w:r>
      <w:r w:rsidRPr="008F0F4C">
        <w:tab/>
        <w:t>Service Control Function (IN context), Service Capability Feature (VHE/OSA context)</w:t>
      </w:r>
    </w:p>
    <w:p w14:paraId="378121DA" w14:textId="77777777" w:rsidR="003F7353" w:rsidRPr="008F0F4C" w:rsidRDefault="003F7353" w:rsidP="003F7353">
      <w:pPr>
        <w:pStyle w:val="EW"/>
      </w:pPr>
      <w:smartTag w:uri="urn:schemas-microsoft-com:office:smarttags" w:element="stockticker">
        <w:r w:rsidRPr="008F0F4C">
          <w:t>SCH</w:t>
        </w:r>
      </w:smartTag>
      <w:r w:rsidRPr="008F0F4C">
        <w:tab/>
        <w:t>Synchronisation Channel</w:t>
      </w:r>
    </w:p>
    <w:p w14:paraId="6FFC7418" w14:textId="77777777" w:rsidR="003F7353" w:rsidRPr="008F0F4C" w:rsidRDefault="003F7353" w:rsidP="003F7353">
      <w:pPr>
        <w:pStyle w:val="EW"/>
      </w:pPr>
      <w:r w:rsidRPr="008F0F4C">
        <w:t>SCI</w:t>
      </w:r>
      <w:r w:rsidRPr="008F0F4C">
        <w:tab/>
        <w:t>Subscriber Controlled Input</w:t>
      </w:r>
    </w:p>
    <w:p w14:paraId="42FEBCFF" w14:textId="77777777" w:rsidR="003F7353" w:rsidRPr="008F0F4C" w:rsidRDefault="003F7353" w:rsidP="003F7353">
      <w:pPr>
        <w:pStyle w:val="EW"/>
      </w:pPr>
      <w:r w:rsidRPr="008F0F4C">
        <w:t>SCN</w:t>
      </w:r>
      <w:r w:rsidRPr="008F0F4C">
        <w:tab/>
        <w:t>Sub-Channel Number</w:t>
      </w:r>
    </w:p>
    <w:p w14:paraId="41A55B47" w14:textId="77777777" w:rsidR="003F7353" w:rsidRPr="008F0F4C" w:rsidRDefault="003F7353" w:rsidP="003F7353">
      <w:pPr>
        <w:pStyle w:val="EW"/>
      </w:pPr>
      <w:smartTag w:uri="urn:schemas-microsoft-com:office:smarttags" w:element="stockticker">
        <w:r w:rsidRPr="008F0F4C">
          <w:t>SCP</w:t>
        </w:r>
      </w:smartTag>
      <w:r w:rsidRPr="008F0F4C">
        <w:tab/>
        <w:t>Service Control Point</w:t>
      </w:r>
    </w:p>
    <w:p w14:paraId="7FAB880F" w14:textId="77777777" w:rsidR="003F7353" w:rsidRPr="008F0F4C" w:rsidRDefault="003F7353" w:rsidP="003F7353">
      <w:pPr>
        <w:pStyle w:val="EW"/>
      </w:pPr>
      <w:r w:rsidRPr="008F0F4C">
        <w:t>SCTP</w:t>
      </w:r>
      <w:r w:rsidRPr="008F0F4C">
        <w:tab/>
        <w:t xml:space="preserve">S Common Transport Protocol </w:t>
      </w:r>
    </w:p>
    <w:p w14:paraId="728F9C69" w14:textId="77777777" w:rsidR="003F7353" w:rsidRPr="008F0F4C" w:rsidRDefault="003F7353" w:rsidP="003F7353">
      <w:pPr>
        <w:pStyle w:val="EW"/>
      </w:pPr>
      <w:r w:rsidRPr="008F0F4C">
        <w:t>SCUDIF</w:t>
      </w:r>
      <w:r w:rsidRPr="008F0F4C">
        <w:tab/>
        <w:t xml:space="preserve">Service Change and </w:t>
      </w:r>
      <w:smartTag w:uri="urn:schemas-microsoft-com:office:smarttags" w:element="stockticker">
        <w:r w:rsidRPr="008F0F4C">
          <w:t>UDI</w:t>
        </w:r>
      </w:smartTag>
      <w:r w:rsidRPr="008F0F4C">
        <w:t>/</w:t>
      </w:r>
      <w:smartTag w:uri="urn:schemas-microsoft-com:office:smarttags" w:element="stockticker">
        <w:r w:rsidRPr="008F0F4C">
          <w:t>RDI</w:t>
        </w:r>
      </w:smartTag>
      <w:r w:rsidRPr="008F0F4C">
        <w:t xml:space="preserve"> Fallback</w:t>
      </w:r>
    </w:p>
    <w:p w14:paraId="0A7056D1" w14:textId="77777777" w:rsidR="003F7353" w:rsidRPr="008F0F4C" w:rsidRDefault="003F7353" w:rsidP="003F7353">
      <w:pPr>
        <w:pStyle w:val="EW"/>
      </w:pPr>
      <w:r w:rsidRPr="008F0F4C">
        <w:t>SDCCH</w:t>
      </w:r>
      <w:r w:rsidRPr="008F0F4C">
        <w:tab/>
        <w:t>Stand-Alone Dedicated Control Channel</w:t>
      </w:r>
    </w:p>
    <w:p w14:paraId="12BF4E58" w14:textId="77777777" w:rsidR="003F7353" w:rsidRPr="008F0F4C" w:rsidRDefault="003F7353" w:rsidP="003F7353">
      <w:pPr>
        <w:pStyle w:val="EW"/>
      </w:pPr>
      <w:r w:rsidRPr="008F0F4C">
        <w:t>SDH</w:t>
      </w:r>
      <w:r w:rsidRPr="008F0F4C">
        <w:tab/>
        <w:t>Synchronous Digital Hierarchy</w:t>
      </w:r>
    </w:p>
    <w:p w14:paraId="502D4535" w14:textId="77777777" w:rsidR="003F7353" w:rsidRPr="008F0F4C" w:rsidRDefault="003F7353" w:rsidP="003F7353">
      <w:pPr>
        <w:pStyle w:val="EW"/>
      </w:pPr>
      <w:r w:rsidRPr="008F0F4C">
        <w:t>SDL</w:t>
      </w:r>
      <w:r w:rsidRPr="008F0F4C">
        <w:tab/>
        <w:t xml:space="preserve">Specification Description Language </w:t>
      </w:r>
    </w:p>
    <w:p w14:paraId="73C4E7C7" w14:textId="77777777" w:rsidR="003F7353" w:rsidRPr="008F0F4C" w:rsidRDefault="003F7353" w:rsidP="003F7353">
      <w:pPr>
        <w:pStyle w:val="EW"/>
      </w:pPr>
      <w:r w:rsidRPr="008F0F4C">
        <w:t>SDMA</w:t>
      </w:r>
      <w:r w:rsidRPr="008F0F4C">
        <w:tab/>
        <w:t>Spatial Division Multiple Access</w:t>
      </w:r>
    </w:p>
    <w:p w14:paraId="63FCC237" w14:textId="77777777" w:rsidR="003F7353" w:rsidRPr="008F0F4C" w:rsidRDefault="003F7353" w:rsidP="003F7353">
      <w:pPr>
        <w:pStyle w:val="EW"/>
      </w:pPr>
      <w:r w:rsidRPr="008F0F4C">
        <w:t>SDN</w:t>
      </w:r>
      <w:r w:rsidRPr="008F0F4C">
        <w:tab/>
        <w:t>Service Dialling Number</w:t>
      </w:r>
    </w:p>
    <w:p w14:paraId="72B39ACF" w14:textId="77777777" w:rsidR="003F7353" w:rsidRPr="008F0F4C" w:rsidRDefault="003F7353" w:rsidP="003F7353">
      <w:pPr>
        <w:pStyle w:val="EW"/>
        <w:tabs>
          <w:tab w:val="left" w:pos="2268"/>
        </w:tabs>
      </w:pPr>
      <w:r w:rsidRPr="008F0F4C">
        <w:t>SDP</w:t>
      </w:r>
      <w:r w:rsidRPr="008F0F4C">
        <w:tab/>
        <w:t>Service Discovery Protocol (Bluetooth related)</w:t>
      </w:r>
    </w:p>
    <w:p w14:paraId="6F46E770" w14:textId="77777777" w:rsidR="003F7353" w:rsidRPr="008F0F4C" w:rsidRDefault="003F7353" w:rsidP="003F7353">
      <w:pPr>
        <w:pStyle w:val="EW"/>
      </w:pPr>
      <w:r w:rsidRPr="008F0F4C">
        <w:tab/>
        <w:t>Session Description Protocol</w:t>
      </w:r>
    </w:p>
    <w:p w14:paraId="0E29B7CA" w14:textId="77777777" w:rsidR="003F7353" w:rsidRPr="008F0F4C" w:rsidRDefault="003F7353" w:rsidP="003F7353">
      <w:pPr>
        <w:pStyle w:val="EW"/>
      </w:pPr>
      <w:r w:rsidRPr="008F0F4C">
        <w:t>SDT</w:t>
      </w:r>
      <w:r w:rsidRPr="008F0F4C">
        <w:tab/>
        <w:t>SDL Development Tool</w:t>
      </w:r>
    </w:p>
    <w:p w14:paraId="717C7CD9" w14:textId="77777777" w:rsidR="003F7353" w:rsidRPr="008F0F4C" w:rsidRDefault="003F7353" w:rsidP="003F7353">
      <w:pPr>
        <w:pStyle w:val="EW"/>
      </w:pPr>
      <w:r w:rsidRPr="008F0F4C">
        <w:t>SDU</w:t>
      </w:r>
      <w:r w:rsidRPr="008F0F4C">
        <w:tab/>
        <w:t>Service Data Unit</w:t>
      </w:r>
    </w:p>
    <w:p w14:paraId="4FCE8113" w14:textId="77777777" w:rsidR="003F7353" w:rsidRPr="008F0F4C" w:rsidRDefault="003F7353" w:rsidP="003F7353">
      <w:pPr>
        <w:pStyle w:val="EW"/>
      </w:pPr>
      <w:r w:rsidRPr="008F0F4C">
        <w:t>SE</w:t>
      </w:r>
      <w:r w:rsidRPr="008F0F4C">
        <w:tab/>
        <w:t>Security Environment</w:t>
      </w:r>
    </w:p>
    <w:p w14:paraId="403A93A3" w14:textId="77777777" w:rsidR="003F7353" w:rsidRPr="008F0F4C" w:rsidRDefault="003F7353" w:rsidP="003F7353">
      <w:pPr>
        <w:pStyle w:val="EW"/>
      </w:pPr>
      <w:r w:rsidRPr="008F0F4C">
        <w:tab/>
        <w:t>Sending Entity</w:t>
      </w:r>
    </w:p>
    <w:p w14:paraId="223EB6F9" w14:textId="77777777" w:rsidR="003F7353" w:rsidRPr="008F0F4C" w:rsidRDefault="003F7353" w:rsidP="003F7353">
      <w:pPr>
        <w:pStyle w:val="EW"/>
      </w:pPr>
      <w:r w:rsidRPr="008F0F4C">
        <w:tab/>
        <w:t>Support Entity</w:t>
      </w:r>
    </w:p>
    <w:p w14:paraId="5AFE315E" w14:textId="77777777" w:rsidR="003F7353" w:rsidRPr="00941ABA" w:rsidRDefault="003F7353" w:rsidP="003F7353">
      <w:pPr>
        <w:pStyle w:val="EW"/>
      </w:pPr>
      <w:r w:rsidRPr="00941ABA">
        <w:t>SEF</w:t>
      </w:r>
      <w:r w:rsidRPr="00941ABA">
        <w:tab/>
        <w:t>Support Entity Function</w:t>
      </w:r>
    </w:p>
    <w:p w14:paraId="64B8C4DA" w14:textId="77777777" w:rsidR="003F7353" w:rsidRPr="008F0F4C" w:rsidRDefault="003F7353" w:rsidP="003F7353">
      <w:pPr>
        <w:pStyle w:val="EW"/>
      </w:pPr>
      <w:r w:rsidRPr="008F0F4C">
        <w:t>SET</w:t>
      </w:r>
      <w:r w:rsidRPr="008F0F4C">
        <w:tab/>
        <w:t>SUPL Enabled Terminal</w:t>
      </w:r>
    </w:p>
    <w:p w14:paraId="1F64DA01" w14:textId="77777777" w:rsidR="003F7353" w:rsidRPr="008F0F4C" w:rsidRDefault="003F7353" w:rsidP="003F7353">
      <w:pPr>
        <w:pStyle w:val="EW"/>
      </w:pPr>
      <w:r w:rsidRPr="008F0F4C">
        <w:t>SF</w:t>
      </w:r>
      <w:r w:rsidRPr="008F0F4C">
        <w:tab/>
        <w:t>Spreading Factor</w:t>
      </w:r>
    </w:p>
    <w:p w14:paraId="7B0C2709" w14:textId="77777777" w:rsidR="003F7353" w:rsidRPr="008F0F4C" w:rsidRDefault="003F7353" w:rsidP="003F7353">
      <w:pPr>
        <w:pStyle w:val="EW"/>
      </w:pPr>
      <w:r w:rsidRPr="008F0F4C">
        <w:t>SFH</w:t>
      </w:r>
      <w:r w:rsidRPr="008F0F4C">
        <w:tab/>
        <w:t>Slow Frequency Hopping</w:t>
      </w:r>
    </w:p>
    <w:p w14:paraId="1C4279D6" w14:textId="77777777" w:rsidR="003F7353" w:rsidRPr="008F0F4C" w:rsidRDefault="003F7353" w:rsidP="003F7353">
      <w:pPr>
        <w:pStyle w:val="EW"/>
      </w:pPr>
      <w:smartTag w:uri="urn:schemas-microsoft-com:office:smarttags" w:element="stockticker">
        <w:r w:rsidRPr="008F0F4C">
          <w:t>SFI</w:t>
        </w:r>
      </w:smartTag>
      <w:r w:rsidRPr="008F0F4C">
        <w:tab/>
        <w:t>Short EF Identifier</w:t>
      </w:r>
    </w:p>
    <w:p w14:paraId="3D48BA12" w14:textId="77777777" w:rsidR="003F7353" w:rsidRPr="008F0F4C" w:rsidRDefault="003F7353" w:rsidP="003F7353">
      <w:pPr>
        <w:pStyle w:val="EW"/>
      </w:pPr>
      <w:smartTag w:uri="urn:schemas-microsoft-com:office:smarttags" w:element="stockticker">
        <w:r w:rsidRPr="008F0F4C">
          <w:t>SFN</w:t>
        </w:r>
      </w:smartTag>
      <w:r w:rsidRPr="008F0F4C">
        <w:tab/>
        <w:t>System Frame Number</w:t>
      </w:r>
    </w:p>
    <w:p w14:paraId="2A170847" w14:textId="77777777" w:rsidR="003F7353" w:rsidRPr="008F0F4C" w:rsidRDefault="003F7353" w:rsidP="003F7353">
      <w:pPr>
        <w:pStyle w:val="EW"/>
        <w:rPr>
          <w:noProof/>
        </w:rPr>
      </w:pPr>
      <w:r w:rsidRPr="008F0F4C">
        <w:rPr>
          <w:noProof/>
        </w:rPr>
        <w:t>SGSN</w:t>
      </w:r>
      <w:r w:rsidRPr="008F0F4C">
        <w:rPr>
          <w:noProof/>
        </w:rPr>
        <w:tab/>
        <w:t>Serving GPRS Support Node</w:t>
      </w:r>
    </w:p>
    <w:p w14:paraId="50A54710" w14:textId="77777777" w:rsidR="003F7353" w:rsidRPr="008F0F4C" w:rsidRDefault="003F7353" w:rsidP="003F7353">
      <w:pPr>
        <w:pStyle w:val="EW"/>
        <w:rPr>
          <w:noProof/>
        </w:rPr>
      </w:pPr>
      <w:r w:rsidRPr="008F0F4C">
        <w:rPr>
          <w:noProof/>
        </w:rPr>
        <w:t>SHCCH</w:t>
      </w:r>
      <w:r w:rsidRPr="008F0F4C">
        <w:rPr>
          <w:noProof/>
        </w:rPr>
        <w:tab/>
        <w:t>Shared Channel Control Channel</w:t>
      </w:r>
    </w:p>
    <w:p w14:paraId="6FA3FE49" w14:textId="77777777" w:rsidR="003F7353" w:rsidRPr="008F0F4C" w:rsidRDefault="003F7353" w:rsidP="003F7353">
      <w:pPr>
        <w:pStyle w:val="EW"/>
      </w:pPr>
      <w:r w:rsidRPr="008F0F4C">
        <w:t>SI</w:t>
      </w:r>
      <w:r w:rsidRPr="008F0F4C">
        <w:tab/>
        <w:t>Screening Indicator</w:t>
      </w:r>
    </w:p>
    <w:p w14:paraId="015F2FAF" w14:textId="77777777" w:rsidR="003F7353" w:rsidRPr="008F0F4C" w:rsidRDefault="003F7353" w:rsidP="003F7353">
      <w:pPr>
        <w:pStyle w:val="EW"/>
      </w:pPr>
      <w:r w:rsidRPr="008F0F4C">
        <w:tab/>
        <w:t>Service Interworking</w:t>
      </w:r>
    </w:p>
    <w:p w14:paraId="4D66FB67" w14:textId="2B69CED1" w:rsidR="00590E59" w:rsidRPr="008F0F4C" w:rsidRDefault="00590E59" w:rsidP="00590E59">
      <w:pPr>
        <w:pStyle w:val="EW"/>
      </w:pPr>
      <w:r w:rsidRPr="008F0F4C">
        <w:tab/>
        <w:t>Supplementary Information (SIA = Supplementary Information A)</w:t>
      </w:r>
    </w:p>
    <w:p w14:paraId="282C1747" w14:textId="77777777" w:rsidR="003F7353" w:rsidRPr="008F0F4C" w:rsidRDefault="003F7353" w:rsidP="003F7353">
      <w:pPr>
        <w:pStyle w:val="EW"/>
      </w:pPr>
      <w:r w:rsidRPr="008F0F4C">
        <w:tab/>
        <w:t>System Information</w:t>
      </w:r>
    </w:p>
    <w:p w14:paraId="3E85D782" w14:textId="77777777" w:rsidR="003F7353" w:rsidRPr="008F0F4C" w:rsidRDefault="003F7353" w:rsidP="003F7353">
      <w:pPr>
        <w:pStyle w:val="EW"/>
      </w:pPr>
      <w:r w:rsidRPr="008F0F4C">
        <w:t>SI-RNTI</w:t>
      </w:r>
      <w:r w:rsidRPr="008F0F4C">
        <w:tab/>
        <w:t>System Information RNTI</w:t>
      </w:r>
    </w:p>
    <w:p w14:paraId="2FA97277" w14:textId="77777777" w:rsidR="003F7353" w:rsidRPr="008F0F4C" w:rsidRDefault="003F7353" w:rsidP="003F7353">
      <w:pPr>
        <w:pStyle w:val="EW"/>
      </w:pPr>
      <w:smartTag w:uri="urn:schemas-microsoft-com:office:smarttags" w:element="stockticker">
        <w:r w:rsidRPr="008F0F4C">
          <w:t>SIB</w:t>
        </w:r>
      </w:smartTag>
      <w:r w:rsidRPr="008F0F4C">
        <w:tab/>
        <w:t>System Information Block</w:t>
      </w:r>
    </w:p>
    <w:p w14:paraId="129909B6" w14:textId="77777777" w:rsidR="003F7353" w:rsidRPr="008F0F4C" w:rsidRDefault="003F7353" w:rsidP="003F7353">
      <w:pPr>
        <w:pStyle w:val="EW"/>
        <w:rPr>
          <w:snapToGrid w:val="0"/>
        </w:rPr>
      </w:pPr>
      <w:r w:rsidRPr="008F0F4C">
        <w:rPr>
          <w:snapToGrid w:val="0"/>
        </w:rPr>
        <w:t>SIC</w:t>
      </w:r>
      <w:r w:rsidRPr="008F0F4C">
        <w:rPr>
          <w:snapToGrid w:val="0"/>
        </w:rPr>
        <w:tab/>
      </w:r>
      <w:r w:rsidRPr="008F0F4C">
        <w:t>Service Implementation Capabilities</w:t>
      </w:r>
    </w:p>
    <w:p w14:paraId="141653BA" w14:textId="77777777" w:rsidR="003F7353" w:rsidRPr="008F0F4C" w:rsidRDefault="003F7353" w:rsidP="003F7353">
      <w:pPr>
        <w:pStyle w:val="EW"/>
      </w:pPr>
      <w:smartTag w:uri="urn:schemas-microsoft-com:office:smarttags" w:element="stockticker">
        <w:r w:rsidRPr="008F0F4C">
          <w:t>SID</w:t>
        </w:r>
      </w:smartTag>
      <w:r w:rsidRPr="008F0F4C">
        <w:tab/>
        <w:t>SIlence Descriptor</w:t>
      </w:r>
    </w:p>
    <w:p w14:paraId="3796BA6C" w14:textId="77777777" w:rsidR="003F7353" w:rsidRPr="008F0F4C" w:rsidRDefault="003F7353" w:rsidP="003F7353">
      <w:pPr>
        <w:pStyle w:val="EW"/>
        <w:rPr>
          <w:snapToGrid w:val="0"/>
        </w:rPr>
      </w:pPr>
      <w:smartTag w:uri="urn:schemas-microsoft-com:office:smarttags" w:element="stockticker">
        <w:r w:rsidRPr="008F0F4C">
          <w:rPr>
            <w:snapToGrid w:val="0"/>
          </w:rPr>
          <w:t>SIM</w:t>
        </w:r>
      </w:smartTag>
      <w:r w:rsidRPr="008F0F4C">
        <w:rPr>
          <w:snapToGrid w:val="0"/>
        </w:rPr>
        <w:tab/>
        <w:t>GSM Subscriber Identity Module</w:t>
      </w:r>
    </w:p>
    <w:p w14:paraId="2C7A8F63" w14:textId="77777777" w:rsidR="003F7353" w:rsidRPr="008F0F4C" w:rsidRDefault="003F7353" w:rsidP="003F7353">
      <w:pPr>
        <w:pStyle w:val="EW"/>
      </w:pPr>
      <w:r w:rsidRPr="008F0F4C">
        <w:t>SIP</w:t>
      </w:r>
      <w:r w:rsidRPr="008F0F4C">
        <w:tab/>
        <w:t>Session Initiated Protocol</w:t>
      </w:r>
    </w:p>
    <w:p w14:paraId="74DB8DBF" w14:textId="77777777" w:rsidR="003F7353" w:rsidRPr="008F0F4C" w:rsidRDefault="003F7353" w:rsidP="003F7353">
      <w:pPr>
        <w:pStyle w:val="EW"/>
      </w:pPr>
      <w:r w:rsidRPr="008F0F4C">
        <w:t>SIPTO</w:t>
      </w:r>
      <w:r w:rsidRPr="008F0F4C">
        <w:tab/>
        <w:t>Selected IP Traffic Offload</w:t>
      </w:r>
    </w:p>
    <w:p w14:paraId="25D9CEDA" w14:textId="77777777" w:rsidR="003F7353" w:rsidRPr="008F0F4C" w:rsidRDefault="003F7353" w:rsidP="003F7353">
      <w:pPr>
        <w:pStyle w:val="EW"/>
      </w:pPr>
      <w:r w:rsidRPr="008F0F4C">
        <w:t>SIR</w:t>
      </w:r>
      <w:r w:rsidRPr="008F0F4C">
        <w:tab/>
        <w:t>Signal-to-Interference Ratio</w:t>
      </w:r>
    </w:p>
    <w:p w14:paraId="2FE13B6A" w14:textId="77777777" w:rsidR="003F7353" w:rsidRPr="008F0F4C" w:rsidRDefault="003F7353" w:rsidP="003F7353">
      <w:pPr>
        <w:pStyle w:val="EW"/>
      </w:pPr>
      <w:r w:rsidRPr="008F0F4C">
        <w:t>SLA</w:t>
      </w:r>
      <w:r w:rsidRPr="008F0F4C">
        <w:tab/>
        <w:t>Service Level Agreement</w:t>
      </w:r>
    </w:p>
    <w:p w14:paraId="6EB13084" w14:textId="77777777" w:rsidR="003F7353" w:rsidRPr="008F0F4C" w:rsidRDefault="003F7353" w:rsidP="003F7353">
      <w:pPr>
        <w:pStyle w:val="EW"/>
      </w:pPr>
      <w:r w:rsidRPr="008F0F4C">
        <w:t>SLP</w:t>
      </w:r>
      <w:r w:rsidRPr="008F0F4C">
        <w:tab/>
        <w:t>SUPL Location Platform</w:t>
      </w:r>
    </w:p>
    <w:p w14:paraId="1E9F1E15" w14:textId="77777777" w:rsidR="003F7353" w:rsidRPr="008F0F4C" w:rsidRDefault="003F7353" w:rsidP="003F7353">
      <w:pPr>
        <w:pStyle w:val="EW"/>
      </w:pPr>
      <w:r w:rsidRPr="008F0F4C">
        <w:t>SLPP</w:t>
      </w:r>
      <w:r w:rsidRPr="008F0F4C">
        <w:tab/>
        <w:t>Subscriber LCS Privacy Profile</w:t>
      </w:r>
    </w:p>
    <w:p w14:paraId="5951D548" w14:textId="77777777" w:rsidR="003F7353" w:rsidRPr="008F0F4C" w:rsidRDefault="003F7353" w:rsidP="003F7353">
      <w:pPr>
        <w:pStyle w:val="EW"/>
      </w:pPr>
      <w:smartTag w:uri="urn:schemas-microsoft-com:office:smarttags" w:element="stockticker">
        <w:r w:rsidRPr="008F0F4C">
          <w:t>SLR</w:t>
        </w:r>
      </w:smartTag>
      <w:r w:rsidRPr="008F0F4C">
        <w:tab/>
        <w:t>Send Loudness Rating</w:t>
      </w:r>
    </w:p>
    <w:p w14:paraId="33701A33" w14:textId="77777777" w:rsidR="003F7353" w:rsidRPr="008F0F4C" w:rsidRDefault="003F7353" w:rsidP="003F7353">
      <w:pPr>
        <w:pStyle w:val="EW"/>
      </w:pPr>
      <w:r w:rsidRPr="008F0F4C">
        <w:t>SLTM</w:t>
      </w:r>
      <w:r w:rsidRPr="008F0F4C">
        <w:tab/>
        <w:t>Signalling Link Test Message</w:t>
      </w:r>
    </w:p>
    <w:p w14:paraId="6EA9F7B5" w14:textId="77777777" w:rsidR="003F7353" w:rsidRPr="008F0F4C" w:rsidRDefault="003F7353" w:rsidP="003F7353">
      <w:pPr>
        <w:pStyle w:val="EW"/>
      </w:pPr>
      <w:r w:rsidRPr="008F0F4C">
        <w:t>SM</w:t>
      </w:r>
      <w:r w:rsidRPr="008F0F4C">
        <w:tab/>
        <w:t>Session Management</w:t>
      </w:r>
    </w:p>
    <w:p w14:paraId="0990CB26" w14:textId="77777777" w:rsidR="003F7353" w:rsidRPr="008F0F4C" w:rsidRDefault="003F7353" w:rsidP="003F7353">
      <w:pPr>
        <w:pStyle w:val="EW"/>
      </w:pPr>
      <w:r w:rsidRPr="008F0F4C">
        <w:tab/>
        <w:t>Short Message</w:t>
      </w:r>
    </w:p>
    <w:p w14:paraId="12CE35F7" w14:textId="77777777" w:rsidR="003F7353" w:rsidRPr="008F0F4C" w:rsidRDefault="003F7353" w:rsidP="003F7353">
      <w:pPr>
        <w:pStyle w:val="EW"/>
      </w:pPr>
      <w:r w:rsidRPr="008F0F4C">
        <w:t>SMDS</w:t>
      </w:r>
      <w:r w:rsidRPr="008F0F4C">
        <w:tab/>
        <w:t>Switched Multimegabit Data Service</w:t>
      </w:r>
    </w:p>
    <w:p w14:paraId="0BF91150" w14:textId="77777777" w:rsidR="003F7353" w:rsidRPr="008F0F4C" w:rsidRDefault="003F7353" w:rsidP="003F7353">
      <w:pPr>
        <w:pStyle w:val="EW"/>
      </w:pPr>
      <w:r w:rsidRPr="008F0F4C">
        <w:t>SME</w:t>
      </w:r>
      <w:r w:rsidRPr="008F0F4C">
        <w:tab/>
        <w:t>Short Message Entity</w:t>
      </w:r>
    </w:p>
    <w:p w14:paraId="6D19CF99" w14:textId="77777777" w:rsidR="003F7353" w:rsidRPr="008F0F4C" w:rsidRDefault="003F7353" w:rsidP="003F7353">
      <w:pPr>
        <w:pStyle w:val="EW"/>
      </w:pPr>
      <w:smartTag w:uri="urn:schemas-microsoft-com:office:smarttags" w:element="stockticker">
        <w:r w:rsidRPr="008F0F4C">
          <w:t>SMG</w:t>
        </w:r>
      </w:smartTag>
      <w:r w:rsidRPr="008F0F4C">
        <w:tab/>
        <w:t>Special Mobile Group</w:t>
      </w:r>
    </w:p>
    <w:p w14:paraId="123E20DD" w14:textId="77777777" w:rsidR="003F7353" w:rsidRPr="008F0F4C" w:rsidRDefault="003F7353" w:rsidP="003F7353">
      <w:pPr>
        <w:pStyle w:val="EW"/>
      </w:pPr>
      <w:r w:rsidRPr="008F0F4C">
        <w:t>SMI</w:t>
      </w:r>
      <w:r w:rsidRPr="008F0F4C">
        <w:tab/>
        <w:t>Structure of Management Information (RFC 1155)</w:t>
      </w:r>
    </w:p>
    <w:p w14:paraId="747F708F" w14:textId="77777777" w:rsidR="003F7353" w:rsidRPr="008F0F4C" w:rsidRDefault="003F7353" w:rsidP="003F7353">
      <w:pPr>
        <w:pStyle w:val="EW"/>
      </w:pPr>
      <w:r w:rsidRPr="008F0F4C">
        <w:t>SMLC</w:t>
      </w:r>
      <w:r w:rsidRPr="008F0F4C">
        <w:tab/>
        <w:t>Serving Mobile Location Centre</w:t>
      </w:r>
    </w:p>
    <w:p w14:paraId="580E1994" w14:textId="77777777" w:rsidR="003F7353" w:rsidRPr="008F0F4C" w:rsidRDefault="003F7353" w:rsidP="003F7353">
      <w:pPr>
        <w:pStyle w:val="EW"/>
      </w:pPr>
      <w:r w:rsidRPr="008F0F4C">
        <w:t>SMS</w:t>
      </w:r>
      <w:r w:rsidRPr="008F0F4C">
        <w:tab/>
        <w:t>Short Message Service</w:t>
      </w:r>
    </w:p>
    <w:p w14:paraId="2FF837E1" w14:textId="77777777" w:rsidR="003F7353" w:rsidRPr="008F0F4C" w:rsidRDefault="003F7353" w:rsidP="003F7353">
      <w:pPr>
        <w:pStyle w:val="EW"/>
      </w:pPr>
      <w:r w:rsidRPr="008F0F4C">
        <w:t>SMS-CB</w:t>
      </w:r>
      <w:r w:rsidRPr="008F0F4C">
        <w:tab/>
        <w:t xml:space="preserve">SMS Cell Broadcast </w:t>
      </w:r>
    </w:p>
    <w:p w14:paraId="608488E7" w14:textId="77777777" w:rsidR="003F7353" w:rsidRPr="008F0F4C" w:rsidRDefault="003F7353" w:rsidP="003F7353">
      <w:pPr>
        <w:pStyle w:val="EW"/>
      </w:pPr>
      <w:r w:rsidRPr="008F0F4C">
        <w:t>SMS-PP</w:t>
      </w:r>
      <w:r w:rsidRPr="008F0F4C">
        <w:tab/>
        <w:t>Short Message Service/Point-to-Point</w:t>
      </w:r>
    </w:p>
    <w:p w14:paraId="578501C6" w14:textId="77777777" w:rsidR="003F7353" w:rsidRPr="008F0F4C" w:rsidRDefault="003F7353" w:rsidP="003F7353">
      <w:pPr>
        <w:pStyle w:val="EW"/>
      </w:pPr>
      <w:r w:rsidRPr="008F0F4C">
        <w:t>SMS-SC</w:t>
      </w:r>
      <w:r w:rsidRPr="008F0F4C">
        <w:tab/>
        <w:t>Short Message Service - Service Centre</w:t>
      </w:r>
    </w:p>
    <w:p w14:paraId="24A1EC70" w14:textId="77777777" w:rsidR="003F7353" w:rsidRPr="008F0F4C" w:rsidRDefault="003F7353" w:rsidP="003F7353">
      <w:pPr>
        <w:pStyle w:val="EW"/>
        <w:rPr>
          <w:snapToGrid w:val="0"/>
        </w:rPr>
      </w:pPr>
      <w:r w:rsidRPr="008F0F4C">
        <w:t>Smt</w:t>
      </w:r>
      <w:r w:rsidRPr="008F0F4C">
        <w:tab/>
        <w:t>Short message terminal</w:t>
      </w:r>
      <w:r w:rsidRPr="008F0F4C">
        <w:rPr>
          <w:snapToGrid w:val="0"/>
        </w:rPr>
        <w:t xml:space="preserve"> </w:t>
      </w:r>
    </w:p>
    <w:p w14:paraId="72F8408D" w14:textId="77777777" w:rsidR="003F7353" w:rsidRPr="008F0F4C" w:rsidRDefault="003F7353" w:rsidP="003F7353">
      <w:pPr>
        <w:pStyle w:val="EW"/>
        <w:rPr>
          <w:snapToGrid w:val="0"/>
        </w:rPr>
      </w:pPr>
      <w:r w:rsidRPr="008F0F4C">
        <w:rPr>
          <w:snapToGrid w:val="0"/>
        </w:rPr>
        <w:t>SN</w:t>
      </w:r>
      <w:r w:rsidRPr="008F0F4C">
        <w:rPr>
          <w:snapToGrid w:val="0"/>
        </w:rPr>
        <w:tab/>
        <w:t>Serial Number</w:t>
      </w:r>
    </w:p>
    <w:p w14:paraId="38D16672" w14:textId="77777777" w:rsidR="003F7353" w:rsidRPr="008F0F4C" w:rsidRDefault="003F7353" w:rsidP="003F7353">
      <w:pPr>
        <w:pStyle w:val="EW"/>
        <w:ind w:firstLine="0"/>
        <w:rPr>
          <w:snapToGrid w:val="0"/>
        </w:rPr>
      </w:pPr>
      <w:r w:rsidRPr="008F0F4C">
        <w:rPr>
          <w:snapToGrid w:val="0"/>
        </w:rPr>
        <w:t>Serving Network</w:t>
      </w:r>
    </w:p>
    <w:p w14:paraId="5453FBC1" w14:textId="77777777" w:rsidR="003F7353" w:rsidRPr="008F0F4C" w:rsidRDefault="003F7353" w:rsidP="003F7353">
      <w:pPr>
        <w:pStyle w:val="EW"/>
        <w:ind w:firstLine="0"/>
        <w:rPr>
          <w:snapToGrid w:val="0"/>
        </w:rPr>
      </w:pPr>
      <w:r w:rsidRPr="008F0F4C">
        <w:rPr>
          <w:snapToGrid w:val="0"/>
        </w:rPr>
        <w:t>Sequence Number</w:t>
      </w:r>
    </w:p>
    <w:p w14:paraId="34EDFADF" w14:textId="77777777" w:rsidR="003F7353" w:rsidRPr="008F0F4C" w:rsidRDefault="003F7353" w:rsidP="003F7353">
      <w:pPr>
        <w:pStyle w:val="EW"/>
        <w:rPr>
          <w:snapToGrid w:val="0"/>
        </w:rPr>
      </w:pPr>
      <w:r w:rsidRPr="008F0F4C">
        <w:rPr>
          <w:snapToGrid w:val="0"/>
        </w:rPr>
        <w:tab/>
        <w:t>Subscriber Number</w:t>
      </w:r>
    </w:p>
    <w:p w14:paraId="28BE1C19" w14:textId="77777777" w:rsidR="003F7353" w:rsidRPr="008F0F4C" w:rsidRDefault="003F7353" w:rsidP="003F7353">
      <w:pPr>
        <w:pStyle w:val="EW"/>
        <w:rPr>
          <w:snapToGrid w:val="0"/>
        </w:rPr>
      </w:pPr>
      <w:r w:rsidRPr="008F0F4C">
        <w:rPr>
          <w:snapToGrid w:val="0"/>
        </w:rPr>
        <w:t>SNDCP</w:t>
      </w:r>
      <w:r w:rsidRPr="008F0F4C">
        <w:rPr>
          <w:snapToGrid w:val="0"/>
        </w:rPr>
        <w:tab/>
        <w:t>Sub-Network Dependent Convergence Protocol</w:t>
      </w:r>
    </w:p>
    <w:p w14:paraId="2048B1D1" w14:textId="77777777" w:rsidR="003F7353" w:rsidRPr="008F0F4C" w:rsidRDefault="003F7353" w:rsidP="003F7353">
      <w:pPr>
        <w:pStyle w:val="EW"/>
        <w:rPr>
          <w:snapToGrid w:val="0"/>
        </w:rPr>
      </w:pPr>
      <w:r w:rsidRPr="008F0F4C">
        <w:rPr>
          <w:snapToGrid w:val="0"/>
        </w:rPr>
        <w:t>SNMP</w:t>
      </w:r>
      <w:r w:rsidRPr="008F0F4C">
        <w:rPr>
          <w:snapToGrid w:val="0"/>
        </w:rPr>
        <w:tab/>
        <w:t>Simple Network Management Protocol</w:t>
      </w:r>
    </w:p>
    <w:p w14:paraId="1FDA6463" w14:textId="77777777" w:rsidR="003F7353" w:rsidRPr="008F0F4C" w:rsidRDefault="003F7353" w:rsidP="003F7353">
      <w:pPr>
        <w:pStyle w:val="EW"/>
      </w:pPr>
      <w:smartTag w:uri="urn:schemas-microsoft-com:office:smarttags" w:element="stockticker">
        <w:r w:rsidRPr="008F0F4C">
          <w:t>SNR</w:t>
        </w:r>
      </w:smartTag>
      <w:r w:rsidRPr="008F0F4C">
        <w:tab/>
        <w:t>Serial NumbeR</w:t>
      </w:r>
    </w:p>
    <w:p w14:paraId="1849EC0E" w14:textId="77777777" w:rsidR="003F7353" w:rsidRPr="008F0F4C" w:rsidRDefault="003F7353" w:rsidP="003F7353">
      <w:pPr>
        <w:pStyle w:val="EW"/>
      </w:pPr>
      <w:r w:rsidRPr="008F0F4C">
        <w:tab/>
        <w:t>Signal-to-Noise Ratio</w:t>
      </w:r>
    </w:p>
    <w:p w14:paraId="66F19081" w14:textId="77777777" w:rsidR="003F7353" w:rsidRPr="008F0F4C" w:rsidRDefault="003F7353" w:rsidP="003F7353">
      <w:pPr>
        <w:pStyle w:val="EW"/>
      </w:pPr>
      <w:r w:rsidRPr="008F0F4C">
        <w:t>SOA</w:t>
      </w:r>
      <w:r w:rsidRPr="008F0F4C">
        <w:tab/>
        <w:t>Suppress Outgoing Access (CUG SS)</w:t>
      </w:r>
    </w:p>
    <w:p w14:paraId="5C418046" w14:textId="77777777" w:rsidR="003F7353" w:rsidRPr="008F0F4C" w:rsidRDefault="003F7353" w:rsidP="003F7353">
      <w:pPr>
        <w:pStyle w:val="EW"/>
        <w:rPr>
          <w:snapToGrid w:val="0"/>
        </w:rPr>
      </w:pPr>
      <w:r w:rsidRPr="008F0F4C">
        <w:rPr>
          <w:snapToGrid w:val="0"/>
        </w:rPr>
        <w:t>SoLSA</w:t>
      </w:r>
      <w:r w:rsidRPr="008F0F4C">
        <w:rPr>
          <w:snapToGrid w:val="0"/>
        </w:rPr>
        <w:tab/>
        <w:t>Support of Localised Service Area</w:t>
      </w:r>
    </w:p>
    <w:p w14:paraId="57E2EE58" w14:textId="77777777" w:rsidR="003F7353" w:rsidRPr="008F0F4C" w:rsidRDefault="003F7353" w:rsidP="003F7353">
      <w:pPr>
        <w:pStyle w:val="EW"/>
        <w:rPr>
          <w:snapToGrid w:val="0"/>
        </w:rPr>
      </w:pPr>
      <w:smartTag w:uri="urn:schemas-microsoft-com:office:smarttags" w:element="stockticker">
        <w:r w:rsidRPr="008F0F4C">
          <w:rPr>
            <w:snapToGrid w:val="0"/>
          </w:rPr>
          <w:t>SON</w:t>
        </w:r>
      </w:smartTag>
      <w:r w:rsidRPr="008F0F4C">
        <w:rPr>
          <w:snapToGrid w:val="0"/>
        </w:rPr>
        <w:tab/>
        <w:t>Self Organizing Networks</w:t>
      </w:r>
    </w:p>
    <w:p w14:paraId="37DE9BE8" w14:textId="77777777" w:rsidR="003F7353" w:rsidRPr="008F0F4C" w:rsidRDefault="003F7353" w:rsidP="003F7353">
      <w:pPr>
        <w:pStyle w:val="EW"/>
      </w:pPr>
      <w:r w:rsidRPr="008F0F4C">
        <w:rPr>
          <w:snapToGrid w:val="0"/>
        </w:rPr>
        <w:t>SoR</w:t>
      </w:r>
      <w:r w:rsidRPr="008F0F4C">
        <w:rPr>
          <w:snapToGrid w:val="0"/>
        </w:rPr>
        <w:tab/>
        <w:t>Steering of Roaming</w:t>
      </w:r>
    </w:p>
    <w:p w14:paraId="720FE95F" w14:textId="77777777" w:rsidR="003F7353" w:rsidRPr="008F0F4C" w:rsidRDefault="003F7353" w:rsidP="003F7353">
      <w:pPr>
        <w:pStyle w:val="EW"/>
      </w:pPr>
      <w:r w:rsidRPr="008F0F4C">
        <w:t>SP</w:t>
      </w:r>
      <w:r w:rsidRPr="008F0F4C">
        <w:tab/>
        <w:t>Switching Point</w:t>
      </w:r>
    </w:p>
    <w:p w14:paraId="6778D666" w14:textId="77777777" w:rsidR="003F7353" w:rsidRPr="008F0F4C" w:rsidRDefault="003F7353" w:rsidP="003F7353">
      <w:pPr>
        <w:pStyle w:val="EW"/>
      </w:pPr>
      <w:r w:rsidRPr="008F0F4C">
        <w:tab/>
        <w:t>Service Provider</w:t>
      </w:r>
    </w:p>
    <w:p w14:paraId="21C5EEAF" w14:textId="77777777" w:rsidR="003F7353" w:rsidRPr="008F0F4C" w:rsidRDefault="003F7353" w:rsidP="003F7353">
      <w:pPr>
        <w:pStyle w:val="EW"/>
      </w:pPr>
      <w:smartTag w:uri="urn:schemas-microsoft-com:office:smarttags" w:element="stockticker">
        <w:r w:rsidRPr="008F0F4C">
          <w:t>SPC</w:t>
        </w:r>
      </w:smartTag>
      <w:r w:rsidRPr="008F0F4C">
        <w:tab/>
        <w:t>Signalling Point Code</w:t>
      </w:r>
    </w:p>
    <w:p w14:paraId="41626B11" w14:textId="77777777" w:rsidR="003F7353" w:rsidRPr="008F0F4C" w:rsidRDefault="003F7353" w:rsidP="003F7353">
      <w:pPr>
        <w:pStyle w:val="EW"/>
      </w:pPr>
      <w:r w:rsidRPr="008F0F4C">
        <w:tab/>
        <w:t>Suppress Preferential CUG</w:t>
      </w:r>
    </w:p>
    <w:p w14:paraId="77B24D8E" w14:textId="77777777" w:rsidR="003F7353" w:rsidRPr="008F0F4C" w:rsidRDefault="003F7353" w:rsidP="003F7353">
      <w:pPr>
        <w:pStyle w:val="EW"/>
      </w:pPr>
      <w:r w:rsidRPr="008F0F4C">
        <w:t>SPCK</w:t>
      </w:r>
      <w:r w:rsidRPr="008F0F4C">
        <w:tab/>
        <w:t xml:space="preserve">Service Provider Control Key </w:t>
      </w:r>
    </w:p>
    <w:p w14:paraId="0E562D63" w14:textId="77777777" w:rsidR="003F7353" w:rsidRPr="008F0F4C" w:rsidRDefault="003F7353" w:rsidP="003F7353">
      <w:pPr>
        <w:pStyle w:val="EW"/>
      </w:pPr>
      <w:smartTag w:uri="urn:schemas-microsoft-com:office:smarttags" w:element="stockticker">
        <w:r w:rsidRPr="008F0F4C">
          <w:t>SPI</w:t>
        </w:r>
      </w:smartTag>
      <w:r w:rsidRPr="008F0F4C">
        <w:tab/>
        <w:t>Security Parameters Indication</w:t>
      </w:r>
    </w:p>
    <w:p w14:paraId="1B17D88D" w14:textId="77777777" w:rsidR="003F7353" w:rsidRPr="008F0F4C" w:rsidRDefault="003F7353" w:rsidP="003F7353">
      <w:pPr>
        <w:pStyle w:val="EW"/>
      </w:pPr>
      <w:r w:rsidRPr="008F0F4C">
        <w:t>SQN</w:t>
      </w:r>
      <w:r w:rsidRPr="008F0F4C">
        <w:tab/>
        <w:t>Sequence number</w:t>
      </w:r>
    </w:p>
    <w:p w14:paraId="7CDB6BCA" w14:textId="77777777" w:rsidR="003F7353" w:rsidRPr="008F0F4C" w:rsidRDefault="003F7353" w:rsidP="003F7353">
      <w:pPr>
        <w:pStyle w:val="EW"/>
      </w:pPr>
      <w:r w:rsidRPr="008F0F4C">
        <w:t>SR</w:t>
      </w:r>
      <w:r w:rsidRPr="008F0F4C">
        <w:tab/>
        <w:t>Scheduling Request</w:t>
      </w:r>
    </w:p>
    <w:p w14:paraId="08C32B08" w14:textId="77777777" w:rsidR="003F7353" w:rsidRPr="008F0F4C" w:rsidRDefault="003F7353" w:rsidP="003F7353">
      <w:pPr>
        <w:pStyle w:val="EW"/>
      </w:pPr>
      <w:r w:rsidRPr="008F0F4C">
        <w:t>SRB</w:t>
      </w:r>
      <w:r w:rsidRPr="008F0F4C">
        <w:tab/>
        <w:t>Signalling Radio Bearer</w:t>
      </w:r>
    </w:p>
    <w:p w14:paraId="4256951E" w14:textId="77777777" w:rsidR="003F7353" w:rsidRPr="008F0F4C" w:rsidRDefault="003F7353" w:rsidP="003F7353">
      <w:pPr>
        <w:pStyle w:val="EW"/>
      </w:pPr>
      <w:r w:rsidRPr="008F0F4C">
        <w:t>SRES</w:t>
      </w:r>
      <w:r w:rsidRPr="008F0F4C">
        <w:tab/>
        <w:t xml:space="preserve">Signed RESponse (authentication value returned by the </w:t>
      </w:r>
      <w:smartTag w:uri="urn:schemas-microsoft-com:office:smarttags" w:element="stockticker">
        <w:r w:rsidRPr="008F0F4C">
          <w:t>SIM</w:t>
        </w:r>
      </w:smartTag>
      <w:r w:rsidRPr="008F0F4C">
        <w:t xml:space="preserve"> or by the USIM in 2G AKA)</w:t>
      </w:r>
    </w:p>
    <w:p w14:paraId="0EA3771E" w14:textId="77777777" w:rsidR="003F7353" w:rsidRPr="008F0F4C" w:rsidRDefault="003F7353" w:rsidP="003F7353">
      <w:pPr>
        <w:pStyle w:val="EW"/>
      </w:pPr>
      <w:r w:rsidRPr="008F0F4C">
        <w:t>SRNC</w:t>
      </w:r>
      <w:r w:rsidRPr="008F0F4C">
        <w:tab/>
        <w:t>Serving Radio Network Controller</w:t>
      </w:r>
    </w:p>
    <w:p w14:paraId="301D7DDC" w14:textId="77777777" w:rsidR="003F7353" w:rsidRPr="008F0F4C" w:rsidRDefault="003F7353" w:rsidP="003F7353">
      <w:pPr>
        <w:pStyle w:val="EW"/>
      </w:pPr>
      <w:r w:rsidRPr="008F0F4C">
        <w:t>SRNS</w:t>
      </w:r>
      <w:r w:rsidRPr="008F0F4C">
        <w:tab/>
        <w:t xml:space="preserve">Serving RNS </w:t>
      </w:r>
    </w:p>
    <w:p w14:paraId="76723118" w14:textId="77777777" w:rsidR="003F7353" w:rsidRPr="008F0F4C" w:rsidRDefault="003F7353" w:rsidP="003F7353">
      <w:pPr>
        <w:pStyle w:val="EW"/>
      </w:pPr>
      <w:smartTag w:uri="urn:schemas-microsoft-com:office:smarttags" w:element="stockticker">
        <w:r w:rsidRPr="008F0F4C">
          <w:t>SRS</w:t>
        </w:r>
      </w:smartTag>
      <w:r w:rsidRPr="008F0F4C">
        <w:tab/>
        <w:t>Sounding Reference Signal</w:t>
      </w:r>
    </w:p>
    <w:p w14:paraId="15D24D33" w14:textId="77777777" w:rsidR="003F7353" w:rsidRPr="008F0F4C" w:rsidRDefault="003F7353" w:rsidP="003F7353">
      <w:pPr>
        <w:pStyle w:val="EW"/>
      </w:pPr>
      <w:r w:rsidRPr="008F0F4C">
        <w:t>SS</w:t>
      </w:r>
      <w:r w:rsidRPr="008F0F4C">
        <w:tab/>
        <w:t>Supplementary Service</w:t>
      </w:r>
    </w:p>
    <w:p w14:paraId="3FE84B29" w14:textId="77777777" w:rsidR="003F7353" w:rsidRPr="008F0F4C" w:rsidRDefault="003F7353" w:rsidP="003F7353">
      <w:pPr>
        <w:pStyle w:val="EW"/>
      </w:pPr>
      <w:r w:rsidRPr="008F0F4C">
        <w:tab/>
        <w:t xml:space="preserve">System Simulator </w:t>
      </w:r>
    </w:p>
    <w:p w14:paraId="4D982F1F" w14:textId="77777777" w:rsidR="003F7353" w:rsidRPr="008F0F4C" w:rsidRDefault="003F7353" w:rsidP="003F7353">
      <w:pPr>
        <w:pStyle w:val="EW"/>
      </w:pPr>
      <w:r w:rsidRPr="008F0F4C">
        <w:t>SS7</w:t>
      </w:r>
      <w:r w:rsidRPr="008F0F4C">
        <w:tab/>
        <w:t>Signalling System No. 7</w:t>
      </w:r>
    </w:p>
    <w:p w14:paraId="6254A02F" w14:textId="77777777" w:rsidR="003F7353" w:rsidRPr="008F0F4C" w:rsidRDefault="003F7353" w:rsidP="003F7353">
      <w:pPr>
        <w:pStyle w:val="EW"/>
      </w:pPr>
      <w:r w:rsidRPr="008F0F4C">
        <w:t>SSC</w:t>
      </w:r>
      <w:r w:rsidRPr="008F0F4C">
        <w:tab/>
        <w:t>Secondary Synchronisation Code</w:t>
      </w:r>
    </w:p>
    <w:p w14:paraId="639228CD" w14:textId="77777777" w:rsidR="003F7353" w:rsidRPr="008F0F4C" w:rsidRDefault="003F7353" w:rsidP="003F7353">
      <w:pPr>
        <w:pStyle w:val="EW"/>
      </w:pPr>
      <w:r w:rsidRPr="008F0F4C">
        <w:tab/>
        <w:t>Supplementary Service Control string</w:t>
      </w:r>
    </w:p>
    <w:p w14:paraId="793438BB" w14:textId="77777777" w:rsidR="003F7353" w:rsidRPr="008F0F4C" w:rsidRDefault="003F7353" w:rsidP="003F7353">
      <w:pPr>
        <w:pStyle w:val="EW"/>
      </w:pPr>
      <w:r w:rsidRPr="008F0F4C">
        <w:t>SSCOP</w:t>
      </w:r>
      <w:r w:rsidRPr="008F0F4C">
        <w:tab/>
        <w:t>Service Specific Connection Oriented Protocol</w:t>
      </w:r>
    </w:p>
    <w:p w14:paraId="63714C3A" w14:textId="77777777" w:rsidR="003F7353" w:rsidRPr="008F0F4C" w:rsidRDefault="003F7353" w:rsidP="003F7353">
      <w:pPr>
        <w:pStyle w:val="EW"/>
      </w:pPr>
      <w:r w:rsidRPr="008F0F4C">
        <w:t>SSCF</w:t>
      </w:r>
      <w:r w:rsidRPr="008F0F4C">
        <w:tab/>
        <w:t>Service Specific Co-ordination Function</w:t>
      </w:r>
    </w:p>
    <w:p w14:paraId="0C86354D" w14:textId="77777777" w:rsidR="003F7353" w:rsidRPr="008F0F4C" w:rsidRDefault="003F7353" w:rsidP="003F7353">
      <w:pPr>
        <w:pStyle w:val="EW"/>
      </w:pPr>
      <w:r w:rsidRPr="008F0F4C">
        <w:t>SSCF-NNI</w:t>
      </w:r>
      <w:r w:rsidRPr="008F0F4C">
        <w:tab/>
        <w:t>Service Specific Coordination Function – Network Node Interface</w:t>
      </w:r>
    </w:p>
    <w:p w14:paraId="13B7717D" w14:textId="77777777" w:rsidR="003F7353" w:rsidRPr="008F0F4C" w:rsidRDefault="003F7353" w:rsidP="003F7353">
      <w:pPr>
        <w:pStyle w:val="EW"/>
      </w:pPr>
      <w:r w:rsidRPr="008F0F4C">
        <w:t>SSCS</w:t>
      </w:r>
      <w:r w:rsidRPr="008F0F4C">
        <w:tab/>
        <w:t>Service Specific Convergence Sublayer</w:t>
      </w:r>
    </w:p>
    <w:p w14:paraId="7F8989D2" w14:textId="77777777" w:rsidR="003F7353" w:rsidRPr="008F0F4C" w:rsidRDefault="003F7353" w:rsidP="003F7353">
      <w:pPr>
        <w:pStyle w:val="EW"/>
      </w:pPr>
      <w:r w:rsidRPr="008F0F4C">
        <w:t>SSDT</w:t>
      </w:r>
      <w:r w:rsidRPr="008F0F4C">
        <w:tab/>
        <w:t>Site Selection Diversity Transmission</w:t>
      </w:r>
    </w:p>
    <w:p w14:paraId="5A792D15" w14:textId="77777777" w:rsidR="003F7353" w:rsidRPr="008F0F4C" w:rsidRDefault="003F7353" w:rsidP="003F7353">
      <w:pPr>
        <w:pStyle w:val="EW"/>
      </w:pPr>
      <w:r w:rsidRPr="008F0F4C">
        <w:t>SSE</w:t>
      </w:r>
      <w:r w:rsidRPr="008F0F4C">
        <w:tab/>
        <w:t xml:space="preserve">Service Specific Entities </w:t>
      </w:r>
    </w:p>
    <w:p w14:paraId="75C358C4" w14:textId="77777777" w:rsidR="003F7353" w:rsidRPr="008F0F4C" w:rsidRDefault="003F7353" w:rsidP="003F7353">
      <w:pPr>
        <w:pStyle w:val="EW"/>
        <w:rPr>
          <w:snapToGrid w:val="0"/>
        </w:rPr>
      </w:pPr>
      <w:r w:rsidRPr="008F0F4C">
        <w:rPr>
          <w:snapToGrid w:val="0"/>
        </w:rPr>
        <w:t>SSF</w:t>
      </w:r>
      <w:r w:rsidRPr="008F0F4C">
        <w:rPr>
          <w:snapToGrid w:val="0"/>
        </w:rPr>
        <w:tab/>
        <w:t>Service Switching Function</w:t>
      </w:r>
    </w:p>
    <w:p w14:paraId="623144BF" w14:textId="77777777" w:rsidR="003F7353" w:rsidRPr="008F0F4C" w:rsidRDefault="003F7353" w:rsidP="003F7353">
      <w:pPr>
        <w:pStyle w:val="EW"/>
      </w:pPr>
      <w:r w:rsidRPr="008F0F4C">
        <w:t>SSN</w:t>
      </w:r>
      <w:r w:rsidRPr="008F0F4C">
        <w:tab/>
        <w:t>Sub-System Number</w:t>
      </w:r>
    </w:p>
    <w:p w14:paraId="172742CF" w14:textId="77777777" w:rsidR="003F7353" w:rsidRPr="008F0F4C" w:rsidRDefault="003F7353" w:rsidP="003F7353">
      <w:pPr>
        <w:pStyle w:val="EW"/>
      </w:pPr>
      <w:r w:rsidRPr="008F0F4C">
        <w:t>SSSAR</w:t>
      </w:r>
      <w:r w:rsidRPr="008F0F4C">
        <w:tab/>
        <w:t>Service Specific Segmentation and Re-assembly sublayer</w:t>
      </w:r>
    </w:p>
    <w:p w14:paraId="583AB67F" w14:textId="77777777" w:rsidR="003F7353" w:rsidRPr="008F0F4C" w:rsidRDefault="003F7353" w:rsidP="003F7353">
      <w:pPr>
        <w:pStyle w:val="EW"/>
      </w:pPr>
      <w:smartTag w:uri="urn:schemas-microsoft-com:office:smarttags" w:element="stockticker">
        <w:r w:rsidRPr="008F0F4C">
          <w:t>STC</w:t>
        </w:r>
      </w:smartTag>
      <w:r w:rsidRPr="008F0F4C">
        <w:tab/>
        <w:t>Signalling Transport Converter</w:t>
      </w:r>
    </w:p>
    <w:p w14:paraId="5F7801EC" w14:textId="77777777" w:rsidR="003F7353" w:rsidRPr="008F0F4C" w:rsidRDefault="003F7353" w:rsidP="003F7353">
      <w:pPr>
        <w:pStyle w:val="EW"/>
      </w:pPr>
      <w:r w:rsidRPr="008F0F4C">
        <w:t>STMR</w:t>
      </w:r>
      <w:r w:rsidRPr="008F0F4C">
        <w:tab/>
        <w:t>SideTone Masking Rating</w:t>
      </w:r>
    </w:p>
    <w:p w14:paraId="19EEA822" w14:textId="77777777" w:rsidR="003F7353" w:rsidRPr="008F0F4C" w:rsidRDefault="003F7353" w:rsidP="003F7353">
      <w:pPr>
        <w:pStyle w:val="EW"/>
      </w:pPr>
      <w:r w:rsidRPr="008F0F4C">
        <w:t>STP</w:t>
      </w:r>
      <w:r w:rsidRPr="008F0F4C">
        <w:tab/>
        <w:t>Signalling Transfer Point</w:t>
      </w:r>
    </w:p>
    <w:p w14:paraId="73B4DB51" w14:textId="77777777" w:rsidR="003F7353" w:rsidRPr="008F0F4C" w:rsidRDefault="003F7353" w:rsidP="003F7353">
      <w:pPr>
        <w:pStyle w:val="EW"/>
      </w:pPr>
      <w:r w:rsidRPr="008F0F4C">
        <w:t>STTD</w:t>
      </w:r>
      <w:r w:rsidRPr="008F0F4C">
        <w:tab/>
        <w:t xml:space="preserve">Space Time Transmit Diversity </w:t>
      </w:r>
    </w:p>
    <w:p w14:paraId="7C4EB0C0" w14:textId="77777777" w:rsidR="003F7353" w:rsidRPr="008F0F4C" w:rsidRDefault="003F7353" w:rsidP="003F7353">
      <w:pPr>
        <w:pStyle w:val="EW"/>
      </w:pPr>
      <w:r w:rsidRPr="008F0F4C">
        <w:t>SuM</w:t>
      </w:r>
      <w:r w:rsidRPr="008F0F4C">
        <w:tab/>
        <w:t>Subscription Management</w:t>
      </w:r>
    </w:p>
    <w:p w14:paraId="71DFBF8A" w14:textId="77777777" w:rsidR="003F7353" w:rsidRPr="008F0F4C" w:rsidRDefault="003F7353" w:rsidP="003F7353">
      <w:pPr>
        <w:pStyle w:val="EW"/>
      </w:pPr>
      <w:r w:rsidRPr="008F0F4C">
        <w:t>SUPL</w:t>
      </w:r>
      <w:r w:rsidRPr="008F0F4C">
        <w:tab/>
        <w:t>Secure User Plane Location</w:t>
      </w:r>
    </w:p>
    <w:p w14:paraId="2FC412D6" w14:textId="77777777" w:rsidR="003F7353" w:rsidRPr="008F0F4C" w:rsidRDefault="003F7353" w:rsidP="003F7353">
      <w:pPr>
        <w:pStyle w:val="EW"/>
      </w:pPr>
      <w:r w:rsidRPr="008F0F4C">
        <w:t>SV</w:t>
      </w:r>
      <w:r w:rsidRPr="008F0F4C">
        <w:tab/>
        <w:t>Space Vehicle</w:t>
      </w:r>
    </w:p>
    <w:p w14:paraId="10135F68" w14:textId="77777777" w:rsidR="003F7353" w:rsidRPr="008F0F4C" w:rsidRDefault="003F7353" w:rsidP="003F7353">
      <w:pPr>
        <w:pStyle w:val="EW"/>
      </w:pPr>
      <w:smartTag w:uri="urn:schemas-microsoft-com:office:smarttags" w:element="stockticker">
        <w:r w:rsidRPr="008F0F4C">
          <w:t>SVC</w:t>
        </w:r>
      </w:smartTag>
      <w:r w:rsidRPr="008F0F4C">
        <w:tab/>
        <w:t>Switched virtual circuit</w:t>
      </w:r>
    </w:p>
    <w:p w14:paraId="523FCD15" w14:textId="77777777" w:rsidR="003F7353" w:rsidRPr="008F0F4C" w:rsidRDefault="003F7353" w:rsidP="003F7353">
      <w:pPr>
        <w:pStyle w:val="EW"/>
      </w:pPr>
      <w:r w:rsidRPr="008F0F4C">
        <w:t>SVN</w:t>
      </w:r>
      <w:r w:rsidRPr="008F0F4C">
        <w:tab/>
        <w:t>Software Version Number</w:t>
      </w:r>
    </w:p>
    <w:p w14:paraId="74AB7039" w14:textId="77777777" w:rsidR="003F7353" w:rsidRPr="008F0F4C" w:rsidRDefault="003F7353" w:rsidP="003F7353">
      <w:pPr>
        <w:pStyle w:val="EW"/>
      </w:pPr>
      <w:r w:rsidRPr="008F0F4C">
        <w:t>SW</w:t>
      </w:r>
      <w:r w:rsidRPr="008F0F4C">
        <w:tab/>
        <w:t>Status Word</w:t>
      </w:r>
    </w:p>
    <w:p w14:paraId="6FFD337D" w14:textId="77777777" w:rsidR="003F7353" w:rsidRPr="008F0F4C" w:rsidRDefault="003F7353" w:rsidP="003F7353">
      <w:pPr>
        <w:pStyle w:val="EW"/>
      </w:pPr>
      <w:r w:rsidRPr="008F0F4C">
        <w:tab/>
        <w:t xml:space="preserve">Software </w:t>
      </w:r>
    </w:p>
    <w:p w14:paraId="5FAD3B1E" w14:textId="77777777" w:rsidR="003F7353" w:rsidRPr="008F0F4C" w:rsidRDefault="003F7353" w:rsidP="003F7353">
      <w:pPr>
        <w:pStyle w:val="EW"/>
      </w:pPr>
      <w:r w:rsidRPr="008F0F4C">
        <w:t>SW1/SW2</w:t>
      </w:r>
      <w:r w:rsidRPr="008F0F4C">
        <w:tab/>
        <w:t>Status Word 1/Status Word 2</w:t>
      </w:r>
    </w:p>
    <w:p w14:paraId="13C1DFB8" w14:textId="77777777" w:rsidR="003F7353" w:rsidRPr="008F0F4C" w:rsidRDefault="003F7353" w:rsidP="003F7353">
      <w:pPr>
        <w:pStyle w:val="Heading2"/>
        <w:tabs>
          <w:tab w:val="left" w:pos="1701"/>
        </w:tabs>
      </w:pPr>
      <w:bookmarkStart w:id="111" w:name="_Toc11152863"/>
      <w:bookmarkStart w:id="112" w:name="_Toc90991663"/>
      <w:r w:rsidRPr="008F0F4C">
        <w:t>T</w:t>
      </w:r>
      <w:bookmarkEnd w:id="111"/>
      <w:bookmarkEnd w:id="112"/>
    </w:p>
    <w:p w14:paraId="0FB045F3" w14:textId="77777777" w:rsidR="003F7353" w:rsidRPr="008F0F4C" w:rsidRDefault="003F7353" w:rsidP="003F7353">
      <w:pPr>
        <w:pStyle w:val="EW"/>
      </w:pPr>
      <w:r w:rsidRPr="008F0F4C">
        <w:t>T-SGW</w:t>
      </w:r>
      <w:r w:rsidRPr="008F0F4C">
        <w:tab/>
        <w:t>Transport Signalling Gateway</w:t>
      </w:r>
    </w:p>
    <w:p w14:paraId="78784647" w14:textId="77777777" w:rsidR="003F7353" w:rsidRPr="008F0F4C" w:rsidRDefault="003F7353" w:rsidP="003F7353">
      <w:pPr>
        <w:pStyle w:val="EW"/>
      </w:pPr>
      <w:r w:rsidRPr="008F0F4C">
        <w:t>T</w:t>
      </w:r>
      <w:r w:rsidRPr="008F0F4C">
        <w:tab/>
        <w:t>Timer</w:t>
      </w:r>
    </w:p>
    <w:p w14:paraId="392D0B2D" w14:textId="77777777" w:rsidR="003F7353" w:rsidRPr="008F0F4C" w:rsidRDefault="003F7353" w:rsidP="003F7353">
      <w:pPr>
        <w:pStyle w:val="EW"/>
      </w:pPr>
      <w:r w:rsidRPr="008F0F4C">
        <w:tab/>
        <w:t>Transparent</w:t>
      </w:r>
    </w:p>
    <w:p w14:paraId="1012A115" w14:textId="77777777" w:rsidR="003F7353" w:rsidRPr="008F0F4C" w:rsidRDefault="003F7353" w:rsidP="003F7353">
      <w:pPr>
        <w:pStyle w:val="EW"/>
      </w:pPr>
      <w:r w:rsidRPr="008F0F4C">
        <w:tab/>
        <w:t xml:space="preserve">Type only </w:t>
      </w:r>
    </w:p>
    <w:p w14:paraId="35BA4D0A" w14:textId="77777777" w:rsidR="003F7353" w:rsidRPr="008F0F4C" w:rsidRDefault="003F7353" w:rsidP="003F7353">
      <w:pPr>
        <w:pStyle w:val="EW"/>
      </w:pPr>
      <w:r w:rsidRPr="008F0F4C">
        <w:t>TA</w:t>
      </w:r>
      <w:r w:rsidRPr="008F0F4C">
        <w:tab/>
        <w:t>Terminal Adaptation</w:t>
      </w:r>
    </w:p>
    <w:p w14:paraId="472A4B21" w14:textId="77777777" w:rsidR="003F7353" w:rsidRPr="008F0F4C" w:rsidRDefault="003F7353" w:rsidP="003F7353">
      <w:pPr>
        <w:pStyle w:val="EW"/>
      </w:pPr>
      <w:r w:rsidRPr="008F0F4C">
        <w:tab/>
        <w:t>Timing Advance</w:t>
      </w:r>
    </w:p>
    <w:p w14:paraId="3C910A4E" w14:textId="77777777" w:rsidR="003F7353" w:rsidRPr="008F0F4C" w:rsidRDefault="003F7353" w:rsidP="003F7353">
      <w:pPr>
        <w:pStyle w:val="EW"/>
      </w:pPr>
      <w:r w:rsidRPr="008F0F4C">
        <w:tab/>
        <w:t>Tracking Area</w:t>
      </w:r>
    </w:p>
    <w:p w14:paraId="23451998" w14:textId="77777777" w:rsidR="003F7353" w:rsidRPr="008F0F4C" w:rsidRDefault="003F7353" w:rsidP="003F7353">
      <w:pPr>
        <w:pStyle w:val="EW"/>
      </w:pPr>
      <w:smartTag w:uri="urn:schemas-microsoft-com:office:smarttags" w:element="stockticker">
        <w:r w:rsidRPr="008F0F4C">
          <w:t>TAC</w:t>
        </w:r>
      </w:smartTag>
      <w:r w:rsidRPr="008F0F4C">
        <w:tab/>
        <w:t>Type Approval Code</w:t>
      </w:r>
    </w:p>
    <w:p w14:paraId="2CF3AC18" w14:textId="77777777" w:rsidR="003F7353" w:rsidRPr="008F0F4C" w:rsidRDefault="003F7353" w:rsidP="003F7353">
      <w:pPr>
        <w:pStyle w:val="EW"/>
      </w:pPr>
      <w:r w:rsidRPr="008F0F4C">
        <w:t>TAF</w:t>
      </w:r>
      <w:r w:rsidRPr="008F0F4C">
        <w:tab/>
        <w:t xml:space="preserve">Terminal Adaptation Function </w:t>
      </w:r>
    </w:p>
    <w:p w14:paraId="1B1DE053" w14:textId="77777777" w:rsidR="003F7353" w:rsidRPr="008F0F4C" w:rsidRDefault="003F7353" w:rsidP="003F7353">
      <w:pPr>
        <w:pStyle w:val="EW"/>
      </w:pPr>
      <w:smartTag w:uri="urn:schemas-microsoft-com:office:smarttags" w:element="stockticker">
        <w:r w:rsidRPr="008F0F4C">
          <w:t>TAR</w:t>
        </w:r>
      </w:smartTag>
      <w:r w:rsidRPr="008F0F4C">
        <w:tab/>
        <w:t>Toolkit Application Reference</w:t>
      </w:r>
    </w:p>
    <w:p w14:paraId="64338E31" w14:textId="77777777" w:rsidR="003F7353" w:rsidRPr="008F0F4C" w:rsidRDefault="003F7353" w:rsidP="003F7353">
      <w:pPr>
        <w:pStyle w:val="EW"/>
      </w:pPr>
      <w:r w:rsidRPr="008F0F4C">
        <w:t>TB</w:t>
      </w:r>
      <w:r w:rsidRPr="008F0F4C">
        <w:tab/>
        <w:t>Transport Block</w:t>
      </w:r>
    </w:p>
    <w:p w14:paraId="28E2D6ED" w14:textId="77777777" w:rsidR="003F7353" w:rsidRPr="008F0F4C" w:rsidRDefault="003F7353" w:rsidP="003F7353">
      <w:pPr>
        <w:pStyle w:val="EW"/>
      </w:pPr>
      <w:r w:rsidRPr="008F0F4C">
        <w:t>TBD</w:t>
      </w:r>
      <w:r w:rsidRPr="008F0F4C">
        <w:tab/>
        <w:t>To Be Defined</w:t>
      </w:r>
    </w:p>
    <w:p w14:paraId="215C15DF" w14:textId="77777777" w:rsidR="003F7353" w:rsidRPr="008F0F4C" w:rsidRDefault="003F7353" w:rsidP="003F7353">
      <w:pPr>
        <w:pStyle w:val="EW"/>
      </w:pPr>
      <w:r w:rsidRPr="008F0F4C">
        <w:t>TBF</w:t>
      </w:r>
      <w:r w:rsidRPr="008F0F4C">
        <w:tab/>
        <w:t>Temporary Block Flow</w:t>
      </w:r>
    </w:p>
    <w:p w14:paraId="64BFC255" w14:textId="77777777" w:rsidR="003F7353" w:rsidRPr="008F0F4C" w:rsidRDefault="003F7353" w:rsidP="003F7353">
      <w:pPr>
        <w:pStyle w:val="EW"/>
      </w:pPr>
      <w:r w:rsidRPr="008F0F4C">
        <w:t>TBR</w:t>
      </w:r>
      <w:r w:rsidRPr="008F0F4C">
        <w:tab/>
        <w:t>Technical Basis for Regulation</w:t>
      </w:r>
    </w:p>
    <w:p w14:paraId="2B8F2B2B" w14:textId="77777777" w:rsidR="003F7353" w:rsidRPr="00C12DFE" w:rsidRDefault="003F7353" w:rsidP="003F7353">
      <w:pPr>
        <w:pStyle w:val="EW"/>
        <w:rPr>
          <w:lang w:val="fr-FR"/>
        </w:rPr>
      </w:pPr>
      <w:r w:rsidRPr="00C12DFE">
        <w:rPr>
          <w:lang w:val="fr-FR"/>
        </w:rPr>
        <w:t>TC</w:t>
      </w:r>
      <w:r w:rsidRPr="00C12DFE">
        <w:rPr>
          <w:lang w:val="fr-FR"/>
        </w:rPr>
        <w:tab/>
        <w:t>Transaction Capabilities</w:t>
      </w:r>
    </w:p>
    <w:p w14:paraId="2E77E6DD" w14:textId="77777777" w:rsidR="003F7353" w:rsidRPr="00C12DFE" w:rsidRDefault="003F7353" w:rsidP="003F7353">
      <w:pPr>
        <w:pStyle w:val="EW"/>
        <w:rPr>
          <w:lang w:val="fr-FR"/>
        </w:rPr>
      </w:pPr>
      <w:r w:rsidRPr="00C12DFE">
        <w:rPr>
          <w:lang w:val="fr-FR"/>
        </w:rPr>
        <w:tab/>
        <w:t>TransCoder</w:t>
      </w:r>
    </w:p>
    <w:p w14:paraId="48E088BF" w14:textId="77777777" w:rsidR="003F7353" w:rsidRPr="00C12DFE" w:rsidRDefault="003F7353" w:rsidP="003F7353">
      <w:pPr>
        <w:pStyle w:val="EW"/>
        <w:rPr>
          <w:lang w:val="fr-FR"/>
        </w:rPr>
      </w:pPr>
      <w:r w:rsidRPr="00C12DFE">
        <w:rPr>
          <w:lang w:val="fr-FR"/>
        </w:rPr>
        <w:tab/>
        <w:t>Transmission Convergence</w:t>
      </w:r>
    </w:p>
    <w:p w14:paraId="68EAE6C5" w14:textId="77777777" w:rsidR="003F7353" w:rsidRPr="00941ABA" w:rsidRDefault="003F7353" w:rsidP="003F7353">
      <w:pPr>
        <w:pStyle w:val="EW"/>
      </w:pPr>
      <w:r w:rsidRPr="00941ABA">
        <w:t>TCH</w:t>
      </w:r>
      <w:r w:rsidRPr="00941ABA">
        <w:tab/>
        <w:t>Traffic Channel</w:t>
      </w:r>
    </w:p>
    <w:p w14:paraId="16A3F62D" w14:textId="77777777" w:rsidR="003F7353" w:rsidRPr="008F0F4C" w:rsidRDefault="003F7353" w:rsidP="003F7353">
      <w:pPr>
        <w:pStyle w:val="EW"/>
      </w:pPr>
      <w:r w:rsidRPr="008F0F4C">
        <w:t>TCH/F</w:t>
      </w:r>
      <w:r w:rsidRPr="008F0F4C">
        <w:tab/>
        <w:t>A full rate TCH</w:t>
      </w:r>
    </w:p>
    <w:p w14:paraId="2B27D153" w14:textId="77777777" w:rsidR="003F7353" w:rsidRPr="008F0F4C" w:rsidRDefault="003F7353" w:rsidP="003F7353">
      <w:pPr>
        <w:pStyle w:val="EW"/>
      </w:pPr>
      <w:r w:rsidRPr="008F0F4C">
        <w:t>TCH/F2,4</w:t>
      </w:r>
      <w:r w:rsidRPr="008F0F4C">
        <w:tab/>
        <w:t>A full rate data TCH (≤2,4kbit/s)</w:t>
      </w:r>
    </w:p>
    <w:p w14:paraId="319620BD" w14:textId="77777777" w:rsidR="003F7353" w:rsidRPr="008F0F4C" w:rsidRDefault="003F7353" w:rsidP="003F7353">
      <w:pPr>
        <w:pStyle w:val="EW"/>
      </w:pPr>
      <w:r w:rsidRPr="008F0F4C">
        <w:t>TCH/F4,8</w:t>
      </w:r>
      <w:r w:rsidRPr="008F0F4C">
        <w:tab/>
        <w:t>A full rate date TCH (4,8kbit/s)</w:t>
      </w:r>
    </w:p>
    <w:p w14:paraId="6772C65A" w14:textId="77777777" w:rsidR="003F7353" w:rsidRPr="008F0F4C" w:rsidRDefault="003F7353" w:rsidP="003F7353">
      <w:pPr>
        <w:pStyle w:val="EW"/>
      </w:pPr>
      <w:r w:rsidRPr="008F0F4C">
        <w:t>TCH/F9,6</w:t>
      </w:r>
      <w:r w:rsidRPr="008F0F4C">
        <w:tab/>
        <w:t>A full rate data TCH (9,6kbit/s)</w:t>
      </w:r>
    </w:p>
    <w:p w14:paraId="393066C7" w14:textId="77777777" w:rsidR="003F7353" w:rsidRPr="008F0F4C" w:rsidRDefault="003F7353" w:rsidP="003F7353">
      <w:pPr>
        <w:pStyle w:val="EW"/>
      </w:pPr>
      <w:r w:rsidRPr="008F0F4C">
        <w:t>TCH/FS</w:t>
      </w:r>
      <w:r w:rsidRPr="008F0F4C">
        <w:tab/>
        <w:t>A full rate Speech TCH</w:t>
      </w:r>
    </w:p>
    <w:p w14:paraId="10E3B258" w14:textId="77777777" w:rsidR="003F7353" w:rsidRPr="008F0F4C" w:rsidRDefault="003F7353" w:rsidP="003F7353">
      <w:pPr>
        <w:pStyle w:val="EW"/>
      </w:pPr>
      <w:r w:rsidRPr="008F0F4C">
        <w:t>TCH/H</w:t>
      </w:r>
      <w:r w:rsidRPr="008F0F4C">
        <w:tab/>
        <w:t>A half rate TCH</w:t>
      </w:r>
    </w:p>
    <w:p w14:paraId="0A3D897A" w14:textId="77777777" w:rsidR="003F7353" w:rsidRPr="008F0F4C" w:rsidRDefault="003F7353" w:rsidP="003F7353">
      <w:pPr>
        <w:pStyle w:val="EW"/>
      </w:pPr>
      <w:r w:rsidRPr="008F0F4C">
        <w:t>TCH/H2,4</w:t>
      </w:r>
      <w:r w:rsidRPr="008F0F4C">
        <w:tab/>
        <w:t>A half rate data TCH (≤2,4kbit/s)</w:t>
      </w:r>
    </w:p>
    <w:p w14:paraId="75CFC6F0" w14:textId="77777777" w:rsidR="003F7353" w:rsidRPr="008F0F4C" w:rsidRDefault="003F7353" w:rsidP="003F7353">
      <w:pPr>
        <w:pStyle w:val="EW"/>
      </w:pPr>
      <w:r w:rsidRPr="008F0F4C">
        <w:t>TCH/H4,8</w:t>
      </w:r>
      <w:r w:rsidRPr="008F0F4C">
        <w:tab/>
        <w:t>A half rate data TCH (4,8kbit/s)</w:t>
      </w:r>
    </w:p>
    <w:p w14:paraId="3F0FD92D" w14:textId="77777777" w:rsidR="003F7353" w:rsidRPr="008F0F4C" w:rsidRDefault="003F7353" w:rsidP="003F7353">
      <w:pPr>
        <w:pStyle w:val="EW"/>
      </w:pPr>
      <w:r w:rsidRPr="008F0F4C">
        <w:t>TCH/HS</w:t>
      </w:r>
      <w:r w:rsidRPr="008F0F4C">
        <w:tab/>
        <w:t>A half rate Speech TCH</w:t>
      </w:r>
    </w:p>
    <w:p w14:paraId="5E0B7414" w14:textId="77777777" w:rsidR="003F7353" w:rsidRPr="008F0F4C" w:rsidRDefault="003F7353" w:rsidP="003F7353">
      <w:pPr>
        <w:pStyle w:val="EW"/>
        <w:rPr>
          <w:snapToGrid w:val="0"/>
        </w:rPr>
      </w:pPr>
      <w:r w:rsidRPr="008F0F4C">
        <w:t>TC-TR</w:t>
      </w:r>
      <w:r w:rsidRPr="008F0F4C">
        <w:tab/>
        <w:t>Technical Committee Technical Report</w:t>
      </w:r>
      <w:r w:rsidRPr="008F0F4C">
        <w:rPr>
          <w:snapToGrid w:val="0"/>
        </w:rPr>
        <w:t xml:space="preserve"> </w:t>
      </w:r>
    </w:p>
    <w:p w14:paraId="78711035" w14:textId="77777777" w:rsidR="003F7353" w:rsidRPr="008F0F4C" w:rsidRDefault="003F7353" w:rsidP="003F7353">
      <w:pPr>
        <w:pStyle w:val="EW"/>
      </w:pPr>
      <w:smartTag w:uri="urn:schemas-microsoft-com:office:smarttags" w:element="stockticker">
        <w:r w:rsidRPr="008F0F4C">
          <w:t>TCI</w:t>
        </w:r>
      </w:smartTag>
      <w:r w:rsidRPr="008F0F4C">
        <w:tab/>
        <w:t>Transceiver Control Interface</w:t>
      </w:r>
    </w:p>
    <w:p w14:paraId="2487C581" w14:textId="77777777" w:rsidR="003F7353" w:rsidRPr="008F0F4C" w:rsidRDefault="003F7353" w:rsidP="003F7353">
      <w:pPr>
        <w:pStyle w:val="EW"/>
        <w:rPr>
          <w:snapToGrid w:val="0"/>
        </w:rPr>
      </w:pPr>
      <w:smartTag w:uri="urn:schemas-microsoft-com:office:smarttags" w:element="stockticker">
        <w:r w:rsidRPr="008F0F4C">
          <w:rPr>
            <w:snapToGrid w:val="0"/>
          </w:rPr>
          <w:t>TCP</w:t>
        </w:r>
      </w:smartTag>
      <w:r w:rsidRPr="008F0F4C">
        <w:rPr>
          <w:snapToGrid w:val="0"/>
        </w:rPr>
        <w:tab/>
        <w:t>Transmission Control Protocol</w:t>
      </w:r>
    </w:p>
    <w:p w14:paraId="07B0B045" w14:textId="77777777" w:rsidR="003F7353" w:rsidRPr="008F0F4C" w:rsidRDefault="003F7353" w:rsidP="003F7353">
      <w:pPr>
        <w:pStyle w:val="EW"/>
        <w:rPr>
          <w:snapToGrid w:val="0"/>
        </w:rPr>
      </w:pPr>
      <w:r w:rsidRPr="008F0F4C">
        <w:rPr>
          <w:snapToGrid w:val="0"/>
        </w:rPr>
        <w:t>TD-CDMA</w:t>
      </w:r>
      <w:r w:rsidRPr="008F0F4C">
        <w:rPr>
          <w:snapToGrid w:val="0"/>
        </w:rPr>
        <w:tab/>
        <w:t>Time Division-Code Division Multiple Access</w:t>
      </w:r>
    </w:p>
    <w:p w14:paraId="206708B5" w14:textId="77777777" w:rsidR="003F7353" w:rsidRPr="008F0F4C" w:rsidRDefault="003F7353" w:rsidP="003F7353">
      <w:pPr>
        <w:pStyle w:val="EW"/>
      </w:pPr>
      <w:r w:rsidRPr="008F0F4C">
        <w:t>TDD</w:t>
      </w:r>
      <w:r w:rsidRPr="008F0F4C">
        <w:tab/>
        <w:t>Time Division Duplex(ing)</w:t>
      </w:r>
    </w:p>
    <w:p w14:paraId="2BC5BFBA" w14:textId="77777777" w:rsidR="003F7353" w:rsidRPr="008F0F4C" w:rsidRDefault="003F7353" w:rsidP="003F7353">
      <w:pPr>
        <w:pStyle w:val="EW"/>
      </w:pPr>
      <w:r w:rsidRPr="008F0F4C">
        <w:t>TDMA</w:t>
      </w:r>
      <w:r w:rsidRPr="008F0F4C">
        <w:tab/>
        <w:t>Time Division Multiple Access</w:t>
      </w:r>
    </w:p>
    <w:p w14:paraId="5C591058" w14:textId="77777777" w:rsidR="003F7353" w:rsidRPr="008F0F4C" w:rsidRDefault="003F7353" w:rsidP="003F7353">
      <w:pPr>
        <w:pStyle w:val="EW"/>
      </w:pPr>
      <w:r w:rsidRPr="008F0F4C">
        <w:t>TDoc</w:t>
      </w:r>
      <w:r w:rsidRPr="008F0F4C">
        <w:tab/>
        <w:t>Temporary Document</w:t>
      </w:r>
    </w:p>
    <w:p w14:paraId="5FD4EEA3" w14:textId="77777777" w:rsidR="003F7353" w:rsidRPr="008F0F4C" w:rsidRDefault="003F7353" w:rsidP="003F7353">
      <w:pPr>
        <w:pStyle w:val="EW"/>
      </w:pPr>
      <w:r w:rsidRPr="008F0F4C">
        <w:t>TE</w:t>
      </w:r>
      <w:r w:rsidRPr="008F0F4C">
        <w:tab/>
        <w:t>Terminal Equipment</w:t>
      </w:r>
    </w:p>
    <w:p w14:paraId="06D3C7EC" w14:textId="77777777" w:rsidR="003F7353" w:rsidRPr="008F0F4C" w:rsidRDefault="003F7353" w:rsidP="003F7353">
      <w:pPr>
        <w:pStyle w:val="EW"/>
        <w:rPr>
          <w:snapToGrid w:val="0"/>
        </w:rPr>
      </w:pPr>
      <w:r w:rsidRPr="008F0F4C">
        <w:rPr>
          <w:snapToGrid w:val="0"/>
        </w:rPr>
        <w:t>TE9</w:t>
      </w:r>
      <w:r w:rsidRPr="008F0F4C">
        <w:rPr>
          <w:snapToGrid w:val="0"/>
        </w:rPr>
        <w:tab/>
        <w:t>Terminal Equipment 9 (ETSI sub-technical committee)</w:t>
      </w:r>
    </w:p>
    <w:p w14:paraId="05A96102" w14:textId="77777777" w:rsidR="003F7353" w:rsidRPr="008F0F4C" w:rsidRDefault="003F7353" w:rsidP="003F7353">
      <w:pPr>
        <w:pStyle w:val="EW"/>
      </w:pPr>
      <w:r w:rsidRPr="008F0F4C">
        <w:t>Tei</w:t>
      </w:r>
      <w:r w:rsidRPr="008F0F4C">
        <w:tab/>
        <w:t>Terminal endpoint identifier</w:t>
      </w:r>
    </w:p>
    <w:p w14:paraId="4DFB4D03" w14:textId="77777777" w:rsidR="003F7353" w:rsidRPr="008F0F4C" w:rsidRDefault="003F7353" w:rsidP="003F7353">
      <w:pPr>
        <w:pStyle w:val="EW"/>
      </w:pPr>
      <w:r w:rsidRPr="008F0F4C">
        <w:t>TEID</w:t>
      </w:r>
      <w:r w:rsidRPr="008F0F4C">
        <w:tab/>
        <w:t>Tunnel End Point Identifier</w:t>
      </w:r>
    </w:p>
    <w:p w14:paraId="3CC64A46" w14:textId="77777777" w:rsidR="003F7353" w:rsidRPr="008F0F4C" w:rsidRDefault="003F7353" w:rsidP="003F7353">
      <w:pPr>
        <w:pStyle w:val="EW"/>
      </w:pPr>
      <w:r w:rsidRPr="008F0F4C">
        <w:t>TF</w:t>
      </w:r>
      <w:r w:rsidRPr="008F0F4C">
        <w:tab/>
        <w:t>Transport Format</w:t>
      </w:r>
    </w:p>
    <w:p w14:paraId="1E1C45A2" w14:textId="77777777" w:rsidR="003F7353" w:rsidRPr="008F0F4C" w:rsidRDefault="003F7353" w:rsidP="003F7353">
      <w:pPr>
        <w:pStyle w:val="EW"/>
      </w:pPr>
      <w:r w:rsidRPr="008F0F4C">
        <w:t>TFA</w:t>
      </w:r>
      <w:r w:rsidRPr="008F0F4C">
        <w:tab/>
        <w:t>TransFer Allowed</w:t>
      </w:r>
    </w:p>
    <w:p w14:paraId="3DA82866" w14:textId="77777777" w:rsidR="003F7353" w:rsidRPr="008F0F4C" w:rsidRDefault="003F7353" w:rsidP="003F7353">
      <w:pPr>
        <w:pStyle w:val="EW"/>
      </w:pPr>
      <w:r w:rsidRPr="008F0F4C">
        <w:t>TFC</w:t>
      </w:r>
      <w:r w:rsidRPr="008F0F4C">
        <w:tab/>
        <w:t>Transport Format Combination</w:t>
      </w:r>
    </w:p>
    <w:p w14:paraId="7722B502" w14:textId="77777777" w:rsidR="003F7353" w:rsidRPr="008F0F4C" w:rsidRDefault="003F7353" w:rsidP="003F7353">
      <w:pPr>
        <w:pStyle w:val="EW"/>
      </w:pPr>
      <w:r w:rsidRPr="008F0F4C">
        <w:t>TFCI</w:t>
      </w:r>
      <w:r w:rsidR="00DF7677" w:rsidRPr="008F0F4C">
        <w:tab/>
      </w:r>
      <w:r w:rsidRPr="008F0F4C">
        <w:t xml:space="preserve">Transport Format Combination Indicator </w:t>
      </w:r>
    </w:p>
    <w:p w14:paraId="0986F368" w14:textId="77777777" w:rsidR="003F7353" w:rsidRPr="008F0F4C" w:rsidRDefault="003F7353" w:rsidP="003F7353">
      <w:pPr>
        <w:pStyle w:val="EW"/>
      </w:pPr>
      <w:r w:rsidRPr="008F0F4C">
        <w:t>TFCS</w:t>
      </w:r>
      <w:r w:rsidRPr="008F0F4C">
        <w:tab/>
        <w:t>Transport Format Combination Set</w:t>
      </w:r>
    </w:p>
    <w:p w14:paraId="1934A2FE" w14:textId="77777777" w:rsidR="003F7353" w:rsidRPr="008F0F4C" w:rsidRDefault="003F7353" w:rsidP="003F7353">
      <w:pPr>
        <w:pStyle w:val="EW"/>
      </w:pPr>
      <w:r w:rsidRPr="008F0F4C">
        <w:t>TFI</w:t>
      </w:r>
      <w:r w:rsidRPr="008F0F4C">
        <w:tab/>
        <w:t>Transport Format Indicator</w:t>
      </w:r>
    </w:p>
    <w:p w14:paraId="135DA552" w14:textId="77777777" w:rsidR="003F7353" w:rsidRPr="008F0F4C" w:rsidRDefault="003F7353" w:rsidP="003F7353">
      <w:pPr>
        <w:pStyle w:val="EW"/>
      </w:pPr>
      <w:r w:rsidRPr="008F0F4C">
        <w:tab/>
        <w:t>Temporary Flow Identity</w:t>
      </w:r>
    </w:p>
    <w:p w14:paraId="0A9BF35D" w14:textId="77777777" w:rsidR="003F7353" w:rsidRPr="008F0F4C" w:rsidRDefault="003F7353" w:rsidP="003F7353">
      <w:pPr>
        <w:pStyle w:val="EW"/>
      </w:pPr>
      <w:smartTag w:uri="urn:schemas-microsoft-com:office:smarttags" w:element="stockticker">
        <w:r w:rsidRPr="008F0F4C">
          <w:t>TFIN</w:t>
        </w:r>
      </w:smartTag>
      <w:r w:rsidRPr="008F0F4C">
        <w:tab/>
        <w:t>Transport Format INdicator</w:t>
      </w:r>
    </w:p>
    <w:p w14:paraId="1BD3EF95" w14:textId="77777777" w:rsidR="003F7353" w:rsidRPr="008F0F4C" w:rsidRDefault="003F7353" w:rsidP="003F7353">
      <w:pPr>
        <w:pStyle w:val="EW"/>
      </w:pPr>
      <w:r w:rsidRPr="008F0F4C">
        <w:t>TFP</w:t>
      </w:r>
      <w:r w:rsidRPr="008F0F4C">
        <w:tab/>
        <w:t>TransFer Prohibited</w:t>
      </w:r>
    </w:p>
    <w:p w14:paraId="2C9AF4D5" w14:textId="77777777" w:rsidR="003F7353" w:rsidRPr="008F0F4C" w:rsidRDefault="003F7353" w:rsidP="003F7353">
      <w:pPr>
        <w:pStyle w:val="EW"/>
      </w:pPr>
      <w:smartTag w:uri="urn:schemas-microsoft-com:office:smarttags" w:element="stockticker">
        <w:r w:rsidRPr="008F0F4C">
          <w:t>TFS</w:t>
        </w:r>
      </w:smartTag>
      <w:r w:rsidRPr="008F0F4C">
        <w:tab/>
        <w:t>Transport Format Set</w:t>
      </w:r>
    </w:p>
    <w:p w14:paraId="4FAF50B7" w14:textId="77777777" w:rsidR="003F7353" w:rsidRPr="008F0F4C" w:rsidRDefault="003F7353" w:rsidP="003F7353">
      <w:pPr>
        <w:pStyle w:val="EW"/>
      </w:pPr>
      <w:r w:rsidRPr="008F0F4C">
        <w:t>TFT</w:t>
      </w:r>
      <w:r w:rsidRPr="008F0F4C">
        <w:tab/>
        <w:t>Traffic Flow Template</w:t>
      </w:r>
    </w:p>
    <w:p w14:paraId="13B8654F" w14:textId="77777777" w:rsidR="003F7353" w:rsidRPr="008F0F4C" w:rsidRDefault="003F7353" w:rsidP="003F7353">
      <w:pPr>
        <w:pStyle w:val="EW"/>
      </w:pPr>
      <w:r w:rsidRPr="008F0F4C">
        <w:t>TI</w:t>
      </w:r>
      <w:r w:rsidRPr="008F0F4C">
        <w:tab/>
        <w:t>Transaction Identifier</w:t>
      </w:r>
    </w:p>
    <w:p w14:paraId="24133F99" w14:textId="77777777" w:rsidR="003F7353" w:rsidRPr="008F0F4C" w:rsidRDefault="003F7353" w:rsidP="003F7353">
      <w:pPr>
        <w:pStyle w:val="EW"/>
      </w:pPr>
      <w:r w:rsidRPr="008F0F4C">
        <w:t>TLLI</w:t>
      </w:r>
      <w:r w:rsidRPr="008F0F4C">
        <w:tab/>
        <w:t>Temporary Logical Link Identity</w:t>
      </w:r>
    </w:p>
    <w:p w14:paraId="117B9764" w14:textId="77777777" w:rsidR="003F7353" w:rsidRPr="008F0F4C" w:rsidRDefault="003F7353" w:rsidP="003F7353">
      <w:pPr>
        <w:pStyle w:val="EW"/>
      </w:pPr>
      <w:smartTag w:uri="urn:schemas-microsoft-com:office:smarttags" w:element="stockticker">
        <w:r w:rsidRPr="008F0F4C">
          <w:t>TLM</w:t>
        </w:r>
      </w:smartTag>
      <w:r w:rsidRPr="008F0F4C">
        <w:tab/>
        <w:t>TeLeMetry word</w:t>
      </w:r>
    </w:p>
    <w:p w14:paraId="4D6BA3C1" w14:textId="77777777" w:rsidR="003F7353" w:rsidRPr="008F0F4C" w:rsidRDefault="003F7353" w:rsidP="003F7353">
      <w:pPr>
        <w:pStyle w:val="EW"/>
      </w:pPr>
      <w:smartTag w:uri="urn:schemas-microsoft-com:office:smarttags" w:element="stockticker">
        <w:r w:rsidRPr="008F0F4C">
          <w:t>TLS</w:t>
        </w:r>
      </w:smartTag>
      <w:r w:rsidRPr="008F0F4C">
        <w:tab/>
        <w:t>Transport Layer Security</w:t>
      </w:r>
    </w:p>
    <w:p w14:paraId="35760771" w14:textId="77777777" w:rsidR="003F7353" w:rsidRPr="008F0F4C" w:rsidRDefault="003F7353" w:rsidP="003F7353">
      <w:pPr>
        <w:pStyle w:val="EW"/>
      </w:pPr>
      <w:r w:rsidRPr="008F0F4C">
        <w:t>TLV</w:t>
      </w:r>
      <w:r w:rsidRPr="008F0F4C">
        <w:tab/>
        <w:t>Tag Length Value</w:t>
      </w:r>
    </w:p>
    <w:p w14:paraId="0C085C36" w14:textId="77777777" w:rsidR="003F7353" w:rsidRPr="008F0F4C" w:rsidRDefault="003F7353" w:rsidP="003F7353">
      <w:pPr>
        <w:pStyle w:val="EW"/>
      </w:pPr>
      <w:r w:rsidRPr="008F0F4C">
        <w:t>TM</w:t>
      </w:r>
      <w:r w:rsidRPr="008F0F4C">
        <w:tab/>
        <w:t>Telecom Management</w:t>
      </w:r>
    </w:p>
    <w:p w14:paraId="37C63525" w14:textId="77777777" w:rsidR="003F7353" w:rsidRPr="008F0F4C" w:rsidRDefault="003F7353" w:rsidP="003F7353">
      <w:pPr>
        <w:pStyle w:val="EW"/>
      </w:pPr>
      <w:r w:rsidRPr="008F0F4C">
        <w:tab/>
        <w:t>Transparent Mode</w:t>
      </w:r>
    </w:p>
    <w:p w14:paraId="49F1A8C1" w14:textId="77777777" w:rsidR="003F7353" w:rsidRPr="008F0F4C" w:rsidRDefault="003F7353" w:rsidP="003F7353">
      <w:pPr>
        <w:pStyle w:val="EW"/>
      </w:pPr>
      <w:smartTag w:uri="urn:schemas-microsoft-com:office:smarttags" w:element="stockticker">
        <w:r w:rsidRPr="008F0F4C">
          <w:t>TMA</w:t>
        </w:r>
      </w:smartTag>
      <w:r w:rsidRPr="008F0F4C">
        <w:tab/>
        <w:t>Tower Mounted Amplifier</w:t>
      </w:r>
    </w:p>
    <w:p w14:paraId="56E3C58F" w14:textId="77777777" w:rsidR="003F7353" w:rsidRPr="008F0F4C" w:rsidRDefault="003F7353" w:rsidP="003F7353">
      <w:pPr>
        <w:pStyle w:val="EW"/>
      </w:pPr>
      <w:r w:rsidRPr="008F0F4C">
        <w:t>TMAAP</w:t>
      </w:r>
      <w:r w:rsidRPr="008F0F4C">
        <w:tab/>
        <w:t>Tower Mounted Amplifier application part</w:t>
      </w:r>
    </w:p>
    <w:p w14:paraId="7B1EE9CB" w14:textId="77777777" w:rsidR="003F7353" w:rsidRPr="008F0F4C" w:rsidRDefault="003F7353" w:rsidP="003F7353">
      <w:pPr>
        <w:pStyle w:val="EW"/>
      </w:pPr>
      <w:r w:rsidRPr="008F0F4C">
        <w:t>TMF</w:t>
      </w:r>
      <w:r w:rsidRPr="008F0F4C">
        <w:tab/>
        <w:t>Telecom Management Forum</w:t>
      </w:r>
    </w:p>
    <w:p w14:paraId="6BFC11B2" w14:textId="77777777" w:rsidR="003F7353" w:rsidRPr="008F0F4C" w:rsidRDefault="003F7353" w:rsidP="003F7353">
      <w:pPr>
        <w:pStyle w:val="EW"/>
      </w:pPr>
      <w:r w:rsidRPr="008F0F4C">
        <w:t>TMN</w:t>
      </w:r>
      <w:r w:rsidRPr="008F0F4C">
        <w:tab/>
        <w:t>Telecom Management Network</w:t>
      </w:r>
    </w:p>
    <w:p w14:paraId="403FCABB" w14:textId="77777777" w:rsidR="003F7353" w:rsidRPr="008F0F4C" w:rsidRDefault="003F7353" w:rsidP="003F7353">
      <w:pPr>
        <w:pStyle w:val="EW"/>
      </w:pPr>
      <w:r w:rsidRPr="008F0F4C">
        <w:t>TMSI</w:t>
      </w:r>
      <w:r w:rsidRPr="008F0F4C">
        <w:tab/>
        <w:t>Temporary Mobile Subscriber Identity</w:t>
      </w:r>
    </w:p>
    <w:p w14:paraId="6A514584" w14:textId="77777777" w:rsidR="003F7353" w:rsidRPr="008F0F4C" w:rsidRDefault="003F7353" w:rsidP="003F7353">
      <w:pPr>
        <w:pStyle w:val="EW"/>
      </w:pPr>
      <w:r w:rsidRPr="008F0F4C">
        <w:t>TN</w:t>
      </w:r>
      <w:r w:rsidRPr="008F0F4C">
        <w:tab/>
        <w:t>Termination Node</w:t>
      </w:r>
    </w:p>
    <w:p w14:paraId="4AE4D423" w14:textId="77777777" w:rsidR="003F7353" w:rsidRPr="008F0F4C" w:rsidRDefault="003F7353" w:rsidP="003F7353">
      <w:pPr>
        <w:pStyle w:val="EW"/>
      </w:pPr>
      <w:r w:rsidRPr="008F0F4C">
        <w:tab/>
        <w:t>Timeslot Number</w:t>
      </w:r>
    </w:p>
    <w:p w14:paraId="47AB0DDE" w14:textId="77777777" w:rsidR="003F7353" w:rsidRPr="008F0F4C" w:rsidRDefault="003F7353" w:rsidP="003F7353">
      <w:pPr>
        <w:pStyle w:val="EW"/>
      </w:pPr>
      <w:smartTag w:uri="urn:schemas-microsoft-com:office:smarttags" w:element="stockticker">
        <w:r w:rsidRPr="008F0F4C">
          <w:t>TNL</w:t>
        </w:r>
      </w:smartTag>
      <w:r w:rsidRPr="008F0F4C">
        <w:tab/>
        <w:t>Transport Network Layer</w:t>
      </w:r>
    </w:p>
    <w:p w14:paraId="083FDE9C" w14:textId="77777777" w:rsidR="003F7353" w:rsidRPr="008F0F4C" w:rsidRDefault="003F7353" w:rsidP="003F7353">
      <w:pPr>
        <w:pStyle w:val="EW"/>
      </w:pPr>
      <w:r w:rsidRPr="008F0F4C">
        <w:t>TO</w:t>
      </w:r>
      <w:r w:rsidRPr="008F0F4C">
        <w:tab/>
        <w:t>Telecom Operations Map</w:t>
      </w:r>
    </w:p>
    <w:p w14:paraId="154BBBCD" w14:textId="77777777" w:rsidR="003F7353" w:rsidRPr="008F0F4C" w:rsidRDefault="003F7353" w:rsidP="003F7353">
      <w:pPr>
        <w:pStyle w:val="EW"/>
      </w:pPr>
      <w:r w:rsidRPr="008F0F4C">
        <w:t>TOA</w:t>
      </w:r>
      <w:r w:rsidRPr="008F0F4C">
        <w:tab/>
        <w:t>Time of Arrival</w:t>
      </w:r>
    </w:p>
    <w:p w14:paraId="157052A2" w14:textId="77777777" w:rsidR="003F7353" w:rsidRPr="008F0F4C" w:rsidRDefault="003F7353" w:rsidP="003F7353">
      <w:pPr>
        <w:pStyle w:val="EW"/>
      </w:pPr>
      <w:r w:rsidRPr="008F0F4C">
        <w:t>TON</w:t>
      </w:r>
      <w:r w:rsidRPr="008F0F4C">
        <w:tab/>
        <w:t>Type Of Number</w:t>
      </w:r>
    </w:p>
    <w:p w14:paraId="111EDC4F" w14:textId="77777777" w:rsidR="003F7353" w:rsidRPr="008F0F4C" w:rsidRDefault="003F7353" w:rsidP="003F7353">
      <w:pPr>
        <w:pStyle w:val="EW"/>
      </w:pPr>
      <w:r w:rsidRPr="008F0F4C">
        <w:t>TP</w:t>
      </w:r>
      <w:r w:rsidRPr="008F0F4C">
        <w:tab/>
        <w:t>Third Party</w:t>
      </w:r>
    </w:p>
    <w:p w14:paraId="67F672CD" w14:textId="77777777" w:rsidR="003F7353" w:rsidRPr="008F0F4C" w:rsidRDefault="003F7353" w:rsidP="003F7353">
      <w:pPr>
        <w:pStyle w:val="EW"/>
      </w:pPr>
      <w:smartTag w:uri="urn:schemas-microsoft-com:office:smarttags" w:element="stockticker">
        <w:r w:rsidRPr="008F0F4C">
          <w:t>TPC</w:t>
        </w:r>
      </w:smartTag>
      <w:r w:rsidRPr="008F0F4C">
        <w:tab/>
        <w:t>Transmit Power Control</w:t>
      </w:r>
    </w:p>
    <w:p w14:paraId="749F13D6" w14:textId="77777777" w:rsidR="003F7353" w:rsidRPr="008F0F4C" w:rsidRDefault="003F7353" w:rsidP="003F7353">
      <w:pPr>
        <w:pStyle w:val="EW"/>
      </w:pPr>
      <w:r w:rsidRPr="008F0F4C">
        <w:t>TPDU</w:t>
      </w:r>
      <w:r w:rsidRPr="008F0F4C">
        <w:tab/>
        <w:t>Transfer Protocol Data Unit</w:t>
      </w:r>
    </w:p>
    <w:p w14:paraId="15C8F221" w14:textId="77777777" w:rsidR="003F7353" w:rsidRPr="008F0F4C" w:rsidRDefault="003F7353" w:rsidP="003F7353">
      <w:pPr>
        <w:pStyle w:val="EW"/>
        <w:rPr>
          <w:snapToGrid w:val="0"/>
        </w:rPr>
      </w:pPr>
      <w:r w:rsidRPr="008F0F4C">
        <w:rPr>
          <w:snapToGrid w:val="0"/>
        </w:rPr>
        <w:t>TR</w:t>
      </w:r>
      <w:r w:rsidRPr="008F0F4C">
        <w:rPr>
          <w:snapToGrid w:val="0"/>
        </w:rPr>
        <w:tab/>
        <w:t>Technical Report</w:t>
      </w:r>
    </w:p>
    <w:p w14:paraId="58FD995A" w14:textId="77777777" w:rsidR="003F7353" w:rsidRPr="008F0F4C" w:rsidRDefault="003F7353" w:rsidP="003F7353">
      <w:pPr>
        <w:pStyle w:val="EW"/>
      </w:pPr>
      <w:r w:rsidRPr="008F0F4C">
        <w:t>TRAU</w:t>
      </w:r>
      <w:r w:rsidRPr="008F0F4C">
        <w:tab/>
        <w:t>Transcoder and Rate Adapter Unit</w:t>
      </w:r>
    </w:p>
    <w:p w14:paraId="13F108D6" w14:textId="77777777" w:rsidR="003F7353" w:rsidRPr="008F0F4C" w:rsidRDefault="003F7353" w:rsidP="003F7353">
      <w:pPr>
        <w:pStyle w:val="EW"/>
      </w:pPr>
      <w:r w:rsidRPr="008F0F4C">
        <w:t>TrCH</w:t>
      </w:r>
      <w:r w:rsidRPr="008F0F4C">
        <w:tab/>
        <w:t>Transport Channel</w:t>
      </w:r>
    </w:p>
    <w:p w14:paraId="20ECA5E1" w14:textId="77777777" w:rsidR="003F7353" w:rsidRPr="008F0F4C" w:rsidRDefault="003F7353" w:rsidP="003F7353">
      <w:pPr>
        <w:pStyle w:val="EW"/>
      </w:pPr>
      <w:r w:rsidRPr="008F0F4C">
        <w:t>TRX</w:t>
      </w:r>
      <w:r w:rsidRPr="008F0F4C">
        <w:tab/>
        <w:t>Transceiver</w:t>
      </w:r>
    </w:p>
    <w:p w14:paraId="31A45BB1" w14:textId="77777777" w:rsidR="003F7353" w:rsidRPr="008F0F4C" w:rsidRDefault="003F7353" w:rsidP="003F7353">
      <w:pPr>
        <w:pStyle w:val="EW"/>
        <w:rPr>
          <w:snapToGrid w:val="0"/>
        </w:rPr>
      </w:pPr>
      <w:r w:rsidRPr="008F0F4C">
        <w:rPr>
          <w:snapToGrid w:val="0"/>
        </w:rPr>
        <w:t>TS</w:t>
      </w:r>
      <w:r w:rsidRPr="008F0F4C">
        <w:rPr>
          <w:snapToGrid w:val="0"/>
        </w:rPr>
        <w:tab/>
        <w:t>Technical Specification</w:t>
      </w:r>
    </w:p>
    <w:p w14:paraId="095E5C90" w14:textId="77777777" w:rsidR="003F7353" w:rsidRPr="008F0F4C" w:rsidRDefault="003F7353" w:rsidP="003F7353">
      <w:pPr>
        <w:pStyle w:val="EW"/>
        <w:rPr>
          <w:snapToGrid w:val="0"/>
        </w:rPr>
      </w:pPr>
      <w:r w:rsidRPr="008F0F4C">
        <w:rPr>
          <w:snapToGrid w:val="0"/>
        </w:rPr>
        <w:tab/>
        <w:t>Teleservice</w:t>
      </w:r>
    </w:p>
    <w:p w14:paraId="0411A9D4" w14:textId="77777777" w:rsidR="003F7353" w:rsidRPr="008F0F4C" w:rsidRDefault="003F7353" w:rsidP="003F7353">
      <w:pPr>
        <w:pStyle w:val="EW"/>
        <w:rPr>
          <w:snapToGrid w:val="0"/>
        </w:rPr>
      </w:pPr>
      <w:r w:rsidRPr="008F0F4C">
        <w:rPr>
          <w:snapToGrid w:val="0"/>
        </w:rPr>
        <w:tab/>
        <w:t>Time Slot</w:t>
      </w:r>
    </w:p>
    <w:p w14:paraId="34ACCF42" w14:textId="77777777" w:rsidR="003F7353" w:rsidRPr="008F0F4C" w:rsidRDefault="003F7353" w:rsidP="003F7353">
      <w:pPr>
        <w:pStyle w:val="EW"/>
      </w:pPr>
      <w:smartTag w:uri="urn:schemas-microsoft-com:office:smarttags" w:element="stockticker">
        <w:r w:rsidRPr="008F0F4C">
          <w:t>TSC</w:t>
        </w:r>
      </w:smartTag>
      <w:r w:rsidRPr="008F0F4C">
        <w:tab/>
        <w:t>Training Sequence Code</w:t>
      </w:r>
    </w:p>
    <w:p w14:paraId="6497D504" w14:textId="77777777" w:rsidR="003F7353" w:rsidRPr="008F0F4C" w:rsidRDefault="003F7353" w:rsidP="003F7353">
      <w:pPr>
        <w:pStyle w:val="EW"/>
      </w:pPr>
      <w:r w:rsidRPr="008F0F4C">
        <w:t>TSDI</w:t>
      </w:r>
      <w:r w:rsidRPr="008F0F4C">
        <w:tab/>
        <w:t xml:space="preserve">Transceiver Speech &amp; Data Interface </w:t>
      </w:r>
    </w:p>
    <w:p w14:paraId="2FD3E394" w14:textId="77777777" w:rsidR="003F7353" w:rsidRPr="008F0F4C" w:rsidRDefault="003F7353" w:rsidP="003F7353">
      <w:pPr>
        <w:pStyle w:val="EW"/>
      </w:pPr>
      <w:smartTag w:uri="urn:schemas-microsoft-com:office:smarttags" w:element="stockticker">
        <w:r w:rsidRPr="008F0F4C">
          <w:t>TSG</w:t>
        </w:r>
      </w:smartTag>
      <w:r w:rsidRPr="008F0F4C">
        <w:tab/>
        <w:t>Technical Specification Group</w:t>
      </w:r>
    </w:p>
    <w:p w14:paraId="6ECE7888" w14:textId="77777777" w:rsidR="00941ABA" w:rsidRPr="008F0F4C" w:rsidRDefault="00941ABA" w:rsidP="00941ABA">
      <w:pPr>
        <w:keepLines/>
        <w:spacing w:after="0"/>
        <w:ind w:left="1702" w:hanging="1418"/>
      </w:pPr>
      <w:r w:rsidRPr="008F0F4C">
        <w:t>TSN</w:t>
      </w:r>
      <w:r w:rsidRPr="008F0F4C">
        <w:tab/>
        <w:t>Time-Sensitive Networking</w:t>
      </w:r>
    </w:p>
    <w:p w14:paraId="01F2FC76" w14:textId="77777777" w:rsidR="003F7353" w:rsidRPr="008F0F4C" w:rsidRDefault="003F7353" w:rsidP="003F7353">
      <w:pPr>
        <w:pStyle w:val="EW"/>
      </w:pPr>
      <w:r w:rsidRPr="008F0F4C">
        <w:t>TSTD</w:t>
      </w:r>
      <w:r w:rsidRPr="008F0F4C">
        <w:tab/>
        <w:t>Time Switched Transmit Diversity</w:t>
      </w:r>
    </w:p>
    <w:p w14:paraId="61CBE281" w14:textId="77777777" w:rsidR="000D7169" w:rsidRPr="008F0F4C" w:rsidRDefault="000D7169" w:rsidP="003F7353">
      <w:pPr>
        <w:pStyle w:val="EW"/>
      </w:pPr>
      <w:r w:rsidRPr="008F0F4C">
        <w:t>TTCN</w:t>
      </w:r>
      <w:r w:rsidRPr="008F0F4C">
        <w:tab/>
        <w:t>TTCN-2 or TTCN-3</w:t>
      </w:r>
    </w:p>
    <w:p w14:paraId="65BD4C13" w14:textId="77777777" w:rsidR="003F7353" w:rsidRPr="008F0F4C" w:rsidRDefault="003F7353" w:rsidP="003F7353">
      <w:pPr>
        <w:pStyle w:val="EW"/>
      </w:pPr>
      <w:r w:rsidRPr="008F0F4C">
        <w:t>TTCN</w:t>
      </w:r>
      <w:r w:rsidR="000D7169" w:rsidRPr="008F0F4C">
        <w:t>-2</w:t>
      </w:r>
      <w:r w:rsidRPr="008F0F4C">
        <w:tab/>
        <w:t>Tree and Tabular Combined Notation</w:t>
      </w:r>
      <w:r w:rsidR="000D7169" w:rsidRPr="008F0F4C">
        <w:t xml:space="preserve"> version 2</w:t>
      </w:r>
    </w:p>
    <w:p w14:paraId="2A1C643F" w14:textId="77777777" w:rsidR="000D7169" w:rsidRPr="008F0F4C" w:rsidRDefault="000D7169" w:rsidP="003F7353">
      <w:pPr>
        <w:pStyle w:val="EW"/>
      </w:pPr>
      <w:r w:rsidRPr="008F0F4C">
        <w:t>TTCN-3</w:t>
      </w:r>
      <w:r w:rsidRPr="008F0F4C">
        <w:tab/>
        <w:t>Testing and Test Control Notation version 3</w:t>
      </w:r>
    </w:p>
    <w:p w14:paraId="1E3E9B95" w14:textId="77777777" w:rsidR="003F7353" w:rsidRPr="008F0F4C" w:rsidRDefault="003F7353" w:rsidP="003F7353">
      <w:pPr>
        <w:pStyle w:val="EW"/>
      </w:pPr>
      <w:smartTag w:uri="urn:schemas-microsoft-com:office:smarttags" w:element="stockticker">
        <w:r w:rsidRPr="008F0F4C">
          <w:t>TTI</w:t>
        </w:r>
      </w:smartTag>
      <w:r w:rsidRPr="008F0F4C">
        <w:tab/>
        <w:t>Transmission Timing Interval</w:t>
      </w:r>
    </w:p>
    <w:p w14:paraId="62E35CAC" w14:textId="77777777" w:rsidR="003F7353" w:rsidRPr="008F0F4C" w:rsidRDefault="003F7353" w:rsidP="003F7353">
      <w:pPr>
        <w:pStyle w:val="EW"/>
      </w:pPr>
      <w:smartTag w:uri="urn:schemas-microsoft-com:office:smarttags" w:element="stockticker">
        <w:r w:rsidRPr="008F0F4C">
          <w:t>TUP</w:t>
        </w:r>
      </w:smartTag>
      <w:r w:rsidRPr="008F0F4C">
        <w:tab/>
        <w:t>Telephone User Part (SS7)</w:t>
      </w:r>
    </w:p>
    <w:p w14:paraId="47671F81" w14:textId="77777777" w:rsidR="003F7353" w:rsidRPr="008F0F4C" w:rsidRDefault="003F7353" w:rsidP="003F7353">
      <w:pPr>
        <w:pStyle w:val="EW"/>
      </w:pPr>
      <w:r w:rsidRPr="008F0F4C">
        <w:t>TV</w:t>
      </w:r>
      <w:r w:rsidRPr="008F0F4C">
        <w:tab/>
        <w:t>Type and Value</w:t>
      </w:r>
    </w:p>
    <w:p w14:paraId="5A307CB7" w14:textId="77777777" w:rsidR="003F7353" w:rsidRPr="008F0F4C" w:rsidRDefault="003F7353" w:rsidP="003F7353">
      <w:pPr>
        <w:pStyle w:val="EW"/>
      </w:pPr>
      <w:r w:rsidRPr="008F0F4C">
        <w:t>TX</w:t>
      </w:r>
      <w:r w:rsidRPr="008F0F4C">
        <w:tab/>
        <w:t xml:space="preserve">Transmit </w:t>
      </w:r>
    </w:p>
    <w:p w14:paraId="112D650E" w14:textId="77777777" w:rsidR="003F7353" w:rsidRPr="008F0F4C" w:rsidRDefault="003F7353" w:rsidP="003F7353">
      <w:pPr>
        <w:pStyle w:val="EW"/>
      </w:pPr>
      <w:r w:rsidRPr="008F0F4C">
        <w:t>TXPWR</w:t>
      </w:r>
      <w:r w:rsidRPr="008F0F4C">
        <w:tab/>
        <w:t>Transmit PoWeR; Tx power level in the MS_TXPWR_REQUEST and MS_TXPWR_CONF parameters</w:t>
      </w:r>
    </w:p>
    <w:p w14:paraId="158A8522" w14:textId="77777777" w:rsidR="003F7353" w:rsidRPr="008F0F4C" w:rsidRDefault="003F7353" w:rsidP="003F7353">
      <w:pPr>
        <w:pStyle w:val="EW"/>
      </w:pPr>
    </w:p>
    <w:p w14:paraId="7E2221EB" w14:textId="77777777" w:rsidR="003F7353" w:rsidRPr="008F0F4C" w:rsidRDefault="003F7353" w:rsidP="003F7353">
      <w:pPr>
        <w:pStyle w:val="Heading2"/>
        <w:tabs>
          <w:tab w:val="left" w:pos="1701"/>
        </w:tabs>
      </w:pPr>
      <w:bookmarkStart w:id="113" w:name="_Toc11152864"/>
      <w:bookmarkStart w:id="114" w:name="_Toc90991664"/>
      <w:r w:rsidRPr="008F0F4C">
        <w:t>U</w:t>
      </w:r>
      <w:bookmarkEnd w:id="113"/>
      <w:bookmarkEnd w:id="114"/>
    </w:p>
    <w:p w14:paraId="7E7C39E4" w14:textId="77777777" w:rsidR="003F7353" w:rsidRPr="008F0F4C" w:rsidRDefault="003F7353" w:rsidP="003F7353">
      <w:pPr>
        <w:pStyle w:val="EW"/>
        <w:rPr>
          <w:noProof/>
        </w:rPr>
      </w:pPr>
      <w:r w:rsidRPr="008F0F4C">
        <w:rPr>
          <w:noProof/>
        </w:rPr>
        <w:t>U-plane</w:t>
      </w:r>
      <w:r w:rsidRPr="008F0F4C">
        <w:rPr>
          <w:noProof/>
        </w:rPr>
        <w:tab/>
        <w:t>User plane</w:t>
      </w:r>
    </w:p>
    <w:p w14:paraId="7EC5D40A" w14:textId="77777777" w:rsidR="003F7353" w:rsidRPr="008F0F4C" w:rsidRDefault="003F7353" w:rsidP="003F7353">
      <w:pPr>
        <w:pStyle w:val="EW"/>
        <w:rPr>
          <w:noProof/>
        </w:rPr>
      </w:pPr>
      <w:r w:rsidRPr="008F0F4C">
        <w:rPr>
          <w:noProof/>
        </w:rPr>
        <w:t>U-RNTI</w:t>
      </w:r>
      <w:r w:rsidRPr="008F0F4C">
        <w:rPr>
          <w:noProof/>
        </w:rPr>
        <w:tab/>
        <w:t>UTRAN Radio Network Temporary Identity</w:t>
      </w:r>
    </w:p>
    <w:p w14:paraId="06647959" w14:textId="77777777" w:rsidR="003F7353" w:rsidRPr="008F0F4C" w:rsidRDefault="003F7353" w:rsidP="003F7353">
      <w:pPr>
        <w:pStyle w:val="EW"/>
      </w:pPr>
      <w:r w:rsidRPr="008F0F4C">
        <w:t>UARFCN</w:t>
      </w:r>
      <w:r w:rsidRPr="008F0F4C">
        <w:tab/>
        <w:t>UTRA Absolute Radio Frequency Channel Number</w:t>
      </w:r>
    </w:p>
    <w:p w14:paraId="57900C98" w14:textId="77777777" w:rsidR="003F7353" w:rsidRPr="008F0F4C" w:rsidRDefault="003F7353" w:rsidP="003F7353">
      <w:pPr>
        <w:pStyle w:val="EW"/>
      </w:pPr>
      <w:r w:rsidRPr="008F0F4C">
        <w:t>UARFN</w:t>
      </w:r>
      <w:r w:rsidRPr="008F0F4C">
        <w:tab/>
        <w:t>UTRA Absolute Radio Frequency Number</w:t>
      </w:r>
    </w:p>
    <w:p w14:paraId="4C400513" w14:textId="77777777" w:rsidR="003F7353" w:rsidRPr="008F0F4C" w:rsidRDefault="003F7353" w:rsidP="003F7353">
      <w:pPr>
        <w:pStyle w:val="EW"/>
      </w:pPr>
      <w:r w:rsidRPr="008F0F4C">
        <w:t>UART</w:t>
      </w:r>
      <w:r w:rsidRPr="008F0F4C">
        <w:tab/>
        <w:t>Universal Asynchronous Receiver and Transmitter</w:t>
      </w:r>
    </w:p>
    <w:p w14:paraId="4F0F8C48" w14:textId="77777777" w:rsidR="00941ABA" w:rsidRPr="008F0F4C" w:rsidRDefault="00941ABA" w:rsidP="00941ABA">
      <w:pPr>
        <w:keepLines/>
        <w:spacing w:after="0"/>
        <w:ind w:left="1702" w:hanging="1418"/>
      </w:pPr>
      <w:r w:rsidRPr="008F0F4C">
        <w:t>UAV</w:t>
      </w:r>
      <w:r w:rsidRPr="008F0F4C">
        <w:tab/>
        <w:t>Unmanned Aerial Vehicle</w:t>
      </w:r>
    </w:p>
    <w:p w14:paraId="228592F4" w14:textId="77777777" w:rsidR="003F7353" w:rsidRPr="008F0F4C" w:rsidRDefault="003F7353" w:rsidP="003F7353">
      <w:pPr>
        <w:pStyle w:val="EW"/>
      </w:pPr>
      <w:r w:rsidRPr="008F0F4C">
        <w:t>UCS2</w:t>
      </w:r>
      <w:r w:rsidRPr="008F0F4C">
        <w:tab/>
        <w:t>Universal Character Set 2</w:t>
      </w:r>
    </w:p>
    <w:p w14:paraId="79636A96" w14:textId="77777777" w:rsidR="003F7353" w:rsidRPr="008F0F4C" w:rsidRDefault="003F7353" w:rsidP="003F7353">
      <w:pPr>
        <w:pStyle w:val="EW"/>
      </w:pPr>
      <w:r w:rsidRPr="008F0F4C">
        <w:t>UDD</w:t>
      </w:r>
      <w:r w:rsidRPr="008F0F4C">
        <w:tab/>
        <w:t>Unconstrained Delay Data</w:t>
      </w:r>
    </w:p>
    <w:p w14:paraId="75FCF56C" w14:textId="77777777" w:rsidR="003F7353" w:rsidRPr="008F0F4C" w:rsidRDefault="003F7353" w:rsidP="003F7353">
      <w:pPr>
        <w:pStyle w:val="EW"/>
      </w:pPr>
      <w:smartTag w:uri="urn:schemas-microsoft-com:office:smarttags" w:element="stockticker">
        <w:r w:rsidRPr="008F0F4C">
          <w:t>UDI</w:t>
        </w:r>
      </w:smartTag>
      <w:r w:rsidRPr="008F0F4C">
        <w:tab/>
        <w:t>Unrestricted Digital Information</w:t>
      </w:r>
    </w:p>
    <w:p w14:paraId="04603709" w14:textId="77777777" w:rsidR="003F7353" w:rsidRPr="008F0F4C" w:rsidRDefault="003F7353" w:rsidP="003F7353">
      <w:pPr>
        <w:pStyle w:val="EW"/>
      </w:pPr>
      <w:r w:rsidRPr="008F0F4C">
        <w:t>UDP</w:t>
      </w:r>
      <w:r w:rsidRPr="008F0F4C">
        <w:tab/>
        <w:t>User Datagram Protocol</w:t>
      </w:r>
    </w:p>
    <w:p w14:paraId="7A2BFF0D" w14:textId="77777777" w:rsidR="003F7353" w:rsidRPr="008F0F4C" w:rsidRDefault="003F7353" w:rsidP="003F7353">
      <w:pPr>
        <w:pStyle w:val="EW"/>
      </w:pPr>
      <w:r w:rsidRPr="008F0F4C">
        <w:t>UDUB</w:t>
      </w:r>
      <w:r w:rsidRPr="008F0F4C">
        <w:tab/>
        <w:t>User Determined User Busy</w:t>
      </w:r>
    </w:p>
    <w:p w14:paraId="04E48B10" w14:textId="77777777" w:rsidR="003F7353" w:rsidRPr="008F0F4C" w:rsidRDefault="003F7353" w:rsidP="003F7353">
      <w:pPr>
        <w:pStyle w:val="EW"/>
      </w:pPr>
      <w:r w:rsidRPr="008F0F4C">
        <w:rPr>
          <w:rFonts w:eastAsia="?? ??"/>
        </w:rPr>
        <w:t>UDCH</w:t>
      </w:r>
      <w:r w:rsidRPr="008F0F4C">
        <w:rPr>
          <w:rFonts w:eastAsia="?? ??"/>
        </w:rPr>
        <w:tab/>
        <w:t xml:space="preserve">User-plane </w:t>
      </w:r>
      <w:r w:rsidRPr="008F0F4C">
        <w:t>Dedicated CHannel</w:t>
      </w:r>
    </w:p>
    <w:p w14:paraId="4EB7A9AC" w14:textId="77777777" w:rsidR="003F7353" w:rsidRPr="008F0F4C" w:rsidRDefault="003F7353" w:rsidP="003F7353">
      <w:pPr>
        <w:pStyle w:val="EW"/>
      </w:pPr>
      <w:r w:rsidRPr="008F0F4C">
        <w:t>UE</w:t>
      </w:r>
      <w:r w:rsidRPr="008F0F4C">
        <w:tab/>
        <w:t>User Equipment</w:t>
      </w:r>
    </w:p>
    <w:p w14:paraId="76F5028C" w14:textId="77777777" w:rsidR="003F7353" w:rsidRPr="008F0F4C" w:rsidRDefault="003F7353" w:rsidP="003F7353">
      <w:pPr>
        <w:pStyle w:val="EW"/>
      </w:pPr>
      <w:r w:rsidRPr="008F0F4C">
        <w:t>UE</w:t>
      </w:r>
      <w:r w:rsidRPr="008F0F4C">
        <w:rPr>
          <w:vertAlign w:val="subscript"/>
        </w:rPr>
        <w:t>R</w:t>
      </w:r>
      <w:r w:rsidRPr="008F0F4C">
        <w:tab/>
        <w:t>User Equipment with ODMA relay operation enabled</w:t>
      </w:r>
    </w:p>
    <w:p w14:paraId="306FB79C" w14:textId="77777777" w:rsidR="003F7353" w:rsidRPr="008F0F4C" w:rsidRDefault="003F7353" w:rsidP="003F7353">
      <w:pPr>
        <w:pStyle w:val="EW"/>
      </w:pPr>
      <w:r w:rsidRPr="008F0F4C">
        <w:t>UEM</w:t>
      </w:r>
      <w:r w:rsidRPr="008F0F4C">
        <w:tab/>
        <w:t>operating band Unwanted Emissions Mask</w:t>
      </w:r>
    </w:p>
    <w:p w14:paraId="48E3B429" w14:textId="77777777" w:rsidR="00941ABA" w:rsidRPr="008F0F4C" w:rsidRDefault="00941ABA" w:rsidP="00941ABA">
      <w:pPr>
        <w:keepLines/>
        <w:spacing w:after="0"/>
        <w:ind w:left="1702" w:hanging="1418"/>
      </w:pPr>
      <w:r w:rsidRPr="008F0F4C">
        <w:t>UHD</w:t>
      </w:r>
      <w:r w:rsidRPr="008F0F4C">
        <w:tab/>
        <w:t>Ultra-High Definition</w:t>
      </w:r>
    </w:p>
    <w:p w14:paraId="62837696" w14:textId="77777777" w:rsidR="003F7353" w:rsidRPr="008F0F4C" w:rsidRDefault="003F7353" w:rsidP="003F7353">
      <w:pPr>
        <w:pStyle w:val="EW"/>
      </w:pPr>
      <w:r w:rsidRPr="008F0F4C">
        <w:t>UI</w:t>
      </w:r>
      <w:r w:rsidRPr="008F0F4C">
        <w:tab/>
        <w:t>User Interface</w:t>
      </w:r>
    </w:p>
    <w:p w14:paraId="686955B2" w14:textId="77777777" w:rsidR="003F7353" w:rsidRPr="008F0F4C" w:rsidRDefault="003F7353" w:rsidP="003F7353">
      <w:pPr>
        <w:pStyle w:val="EW"/>
      </w:pPr>
      <w:r w:rsidRPr="008F0F4C">
        <w:tab/>
        <w:t xml:space="preserve">Unnumbered Information (Frame) </w:t>
      </w:r>
    </w:p>
    <w:p w14:paraId="2C097B83" w14:textId="77777777" w:rsidR="003F7353" w:rsidRPr="008F0F4C" w:rsidRDefault="003F7353" w:rsidP="003F7353">
      <w:pPr>
        <w:pStyle w:val="EW"/>
      </w:pPr>
      <w:r w:rsidRPr="008F0F4C">
        <w:t>UIA</w:t>
      </w:r>
      <w:r w:rsidRPr="008F0F4C">
        <w:tab/>
        <w:t>3G Integrity Algorithm</w:t>
      </w:r>
    </w:p>
    <w:p w14:paraId="02D40F02" w14:textId="77777777" w:rsidR="003F7353" w:rsidRPr="00C12DFE" w:rsidRDefault="003F7353" w:rsidP="003F7353">
      <w:pPr>
        <w:pStyle w:val="EW"/>
        <w:rPr>
          <w:lang w:val="fr-FR"/>
        </w:rPr>
      </w:pPr>
      <w:smartTag w:uri="urn:schemas-microsoft-com:office:smarttags" w:element="stockticker">
        <w:r w:rsidRPr="00C12DFE">
          <w:rPr>
            <w:lang w:val="fr-FR"/>
          </w:rPr>
          <w:t>UIC</w:t>
        </w:r>
      </w:smartTag>
      <w:r w:rsidRPr="00C12DFE">
        <w:rPr>
          <w:lang w:val="fr-FR"/>
        </w:rPr>
        <w:tab/>
        <w:t>Union Internationale des Chemins de Fer</w:t>
      </w:r>
    </w:p>
    <w:p w14:paraId="1C507EF8" w14:textId="77777777" w:rsidR="003F7353" w:rsidRPr="008F0F4C" w:rsidRDefault="003F7353" w:rsidP="003F7353">
      <w:pPr>
        <w:pStyle w:val="EW"/>
      </w:pPr>
      <w:r w:rsidRPr="00941ABA">
        <w:t>UL</w:t>
      </w:r>
      <w:r w:rsidRPr="00941ABA">
        <w:tab/>
        <w:t>Uplink (R</w:t>
      </w:r>
      <w:r w:rsidRPr="008F0F4C">
        <w:t>everse Link)</w:t>
      </w:r>
    </w:p>
    <w:p w14:paraId="5723AF42" w14:textId="77777777" w:rsidR="003F7353" w:rsidRPr="008F0F4C" w:rsidRDefault="003F7353" w:rsidP="003F7353">
      <w:pPr>
        <w:pStyle w:val="EW"/>
      </w:pPr>
      <w:r w:rsidRPr="008F0F4C">
        <w:t>UL-</w:t>
      </w:r>
      <w:smartTag w:uri="urn:schemas-microsoft-com:office:smarttags" w:element="stockticker">
        <w:r w:rsidRPr="008F0F4C">
          <w:t>SCH</w:t>
        </w:r>
      </w:smartTag>
      <w:r w:rsidRPr="008F0F4C">
        <w:tab/>
        <w:t>Uplink Shared channel</w:t>
      </w:r>
    </w:p>
    <w:p w14:paraId="0F076C8B" w14:textId="77777777" w:rsidR="003F7353" w:rsidRPr="008F0F4C" w:rsidRDefault="003F7353" w:rsidP="003F7353">
      <w:pPr>
        <w:pStyle w:val="EW"/>
        <w:rPr>
          <w:noProof/>
        </w:rPr>
      </w:pPr>
      <w:r w:rsidRPr="008F0F4C">
        <w:rPr>
          <w:noProof/>
        </w:rPr>
        <w:t>UM</w:t>
      </w:r>
      <w:r w:rsidRPr="008F0F4C">
        <w:rPr>
          <w:noProof/>
        </w:rPr>
        <w:tab/>
        <w:t>Unacknowledged Mode</w:t>
      </w:r>
    </w:p>
    <w:p w14:paraId="2ADBC3C0" w14:textId="77777777" w:rsidR="003F7353" w:rsidRPr="008F0F4C" w:rsidRDefault="003F7353" w:rsidP="003F7353">
      <w:pPr>
        <w:pStyle w:val="EW"/>
      </w:pPr>
      <w:r w:rsidRPr="008F0F4C">
        <w:t>UML</w:t>
      </w:r>
      <w:r w:rsidRPr="008F0F4C">
        <w:tab/>
        <w:t>Unified Modelling Language</w:t>
      </w:r>
    </w:p>
    <w:p w14:paraId="4BF15984" w14:textId="77777777" w:rsidR="003F7353" w:rsidRPr="008F0F4C" w:rsidRDefault="003F7353" w:rsidP="003F7353">
      <w:pPr>
        <w:pStyle w:val="EW"/>
      </w:pPr>
      <w:r w:rsidRPr="008F0F4C">
        <w:t>UMS</w:t>
      </w:r>
      <w:r w:rsidRPr="008F0F4C">
        <w:tab/>
        <w:t>User Mobility Server</w:t>
      </w:r>
    </w:p>
    <w:p w14:paraId="050402B6" w14:textId="77777777" w:rsidR="003F7353" w:rsidRPr="008F0F4C" w:rsidRDefault="003F7353" w:rsidP="003F7353">
      <w:pPr>
        <w:pStyle w:val="EW"/>
      </w:pPr>
      <w:r w:rsidRPr="008F0F4C">
        <w:t>UMSC</w:t>
      </w:r>
      <w:r w:rsidRPr="008F0F4C">
        <w:tab/>
        <w:t>UMTS Mobile Services Switching Centre</w:t>
      </w:r>
    </w:p>
    <w:p w14:paraId="05E8A6DC" w14:textId="77777777" w:rsidR="003F7353" w:rsidRPr="008F0F4C" w:rsidRDefault="003F7353" w:rsidP="003F7353">
      <w:pPr>
        <w:pStyle w:val="EW"/>
      </w:pPr>
      <w:r w:rsidRPr="008F0F4C">
        <w:t>UMTS</w:t>
      </w:r>
      <w:r w:rsidRPr="008F0F4C">
        <w:tab/>
        <w:t>Universal Mobile Telecommunications System</w:t>
      </w:r>
    </w:p>
    <w:p w14:paraId="4955F5E0" w14:textId="77777777" w:rsidR="003F7353" w:rsidRPr="008F0F4C" w:rsidRDefault="003F7353" w:rsidP="003F7353">
      <w:pPr>
        <w:pStyle w:val="EW"/>
      </w:pPr>
      <w:smartTag w:uri="urn:schemas-microsoft-com:office:smarttags" w:element="stockticker">
        <w:r w:rsidRPr="008F0F4C">
          <w:t>UNI</w:t>
        </w:r>
      </w:smartTag>
      <w:r w:rsidRPr="008F0F4C">
        <w:tab/>
        <w:t>User-Network Interface</w:t>
      </w:r>
    </w:p>
    <w:p w14:paraId="01C675CF" w14:textId="77777777" w:rsidR="003F7353" w:rsidRPr="008F0F4C" w:rsidRDefault="003F7353" w:rsidP="003F7353">
      <w:pPr>
        <w:pStyle w:val="EW"/>
      </w:pPr>
      <w:r w:rsidRPr="008F0F4C">
        <w:t>UP</w:t>
      </w:r>
      <w:r w:rsidRPr="008F0F4C">
        <w:tab/>
        <w:t>User Plane</w:t>
      </w:r>
    </w:p>
    <w:p w14:paraId="35A23B19" w14:textId="77777777" w:rsidR="003F7353" w:rsidRPr="008F0F4C" w:rsidRDefault="003F7353" w:rsidP="003F7353">
      <w:pPr>
        <w:pStyle w:val="EW"/>
      </w:pPr>
      <w:r w:rsidRPr="008F0F4C">
        <w:t>UPCMI</w:t>
      </w:r>
      <w:r w:rsidRPr="008F0F4C">
        <w:tab/>
        <w:t>Uniform PCM Interface (13-bit)</w:t>
      </w:r>
    </w:p>
    <w:p w14:paraId="2BC21111" w14:textId="77777777" w:rsidR="003F7353" w:rsidRPr="008F0F4C" w:rsidRDefault="003F7353" w:rsidP="003F7353">
      <w:pPr>
        <w:pStyle w:val="EW"/>
      </w:pPr>
      <w:r w:rsidRPr="008F0F4C">
        <w:t>UPE</w:t>
      </w:r>
      <w:r w:rsidRPr="008F0F4C">
        <w:tab/>
        <w:t>User Plane Entity</w:t>
      </w:r>
    </w:p>
    <w:p w14:paraId="4F1581A1" w14:textId="77777777" w:rsidR="003F7353" w:rsidRPr="008F0F4C" w:rsidRDefault="003F7353" w:rsidP="003F7353">
      <w:pPr>
        <w:pStyle w:val="EW"/>
      </w:pPr>
      <w:r w:rsidRPr="008F0F4C">
        <w:t>UPD</w:t>
      </w:r>
      <w:r w:rsidRPr="008F0F4C">
        <w:tab/>
        <w:t>Up to date</w:t>
      </w:r>
    </w:p>
    <w:p w14:paraId="071AF022" w14:textId="77777777" w:rsidR="003F7353" w:rsidRPr="008F0F4C" w:rsidRDefault="003F7353" w:rsidP="003F7353">
      <w:pPr>
        <w:pStyle w:val="EW"/>
      </w:pPr>
      <w:r w:rsidRPr="008F0F4C">
        <w:t>UpPTS</w:t>
      </w:r>
      <w:r w:rsidRPr="008F0F4C">
        <w:tab/>
        <w:t>Uplink Pilot Timeslot</w:t>
      </w:r>
    </w:p>
    <w:p w14:paraId="2F7AF862" w14:textId="77777777" w:rsidR="003F7353" w:rsidRPr="008F0F4C" w:rsidRDefault="003F7353" w:rsidP="003F7353">
      <w:pPr>
        <w:pStyle w:val="EW"/>
      </w:pPr>
      <w:r w:rsidRPr="008F0F4C">
        <w:t>UPT</w:t>
      </w:r>
      <w:r w:rsidRPr="008F0F4C">
        <w:tab/>
        <w:t>Universal Personal Telecommunication</w:t>
      </w:r>
    </w:p>
    <w:p w14:paraId="1B978BA4" w14:textId="77777777" w:rsidR="003F7353" w:rsidRPr="008F0F4C" w:rsidRDefault="003F7353" w:rsidP="003F7353">
      <w:pPr>
        <w:pStyle w:val="EW"/>
      </w:pPr>
      <w:r w:rsidRPr="008F0F4C">
        <w:t>URA</w:t>
      </w:r>
      <w:r w:rsidRPr="008F0F4C">
        <w:tab/>
        <w:t>User Registration Area</w:t>
      </w:r>
    </w:p>
    <w:p w14:paraId="1FD4C35C" w14:textId="77777777" w:rsidR="003F7353" w:rsidRPr="008F0F4C" w:rsidRDefault="003F7353" w:rsidP="003F7353">
      <w:pPr>
        <w:pStyle w:val="EW"/>
      </w:pPr>
      <w:r w:rsidRPr="008F0F4C">
        <w:tab/>
        <w:t>UTRAN Registration Area</w:t>
      </w:r>
    </w:p>
    <w:p w14:paraId="40575D6A" w14:textId="77777777" w:rsidR="003F7353" w:rsidRPr="008F0F4C" w:rsidRDefault="003F7353" w:rsidP="003F7353">
      <w:pPr>
        <w:pStyle w:val="EW"/>
      </w:pPr>
      <w:r w:rsidRPr="008F0F4C">
        <w:t>URAN</w:t>
      </w:r>
      <w:r w:rsidRPr="008F0F4C">
        <w:tab/>
        <w:t>UMTS Radio Access Network</w:t>
      </w:r>
    </w:p>
    <w:p w14:paraId="72A77FCD" w14:textId="77777777" w:rsidR="003F7353" w:rsidRPr="008F0F4C" w:rsidRDefault="003F7353" w:rsidP="003F7353">
      <w:pPr>
        <w:pStyle w:val="EW"/>
      </w:pPr>
      <w:r w:rsidRPr="008F0F4C">
        <w:t>URB</w:t>
      </w:r>
      <w:r w:rsidRPr="008F0F4C">
        <w:tab/>
        <w:t>User Radio Bearer</w:t>
      </w:r>
    </w:p>
    <w:p w14:paraId="1EDEC294" w14:textId="77777777" w:rsidR="003F7353" w:rsidRPr="008F0F4C" w:rsidRDefault="003F7353" w:rsidP="003F7353">
      <w:pPr>
        <w:pStyle w:val="EW"/>
      </w:pPr>
      <w:smartTag w:uri="urn:schemas-microsoft-com:office:smarttags" w:element="stockticker">
        <w:r w:rsidRPr="008F0F4C">
          <w:t>URI</w:t>
        </w:r>
      </w:smartTag>
      <w:r w:rsidRPr="008F0F4C">
        <w:tab/>
        <w:t>Uniform Resource Identifier</w:t>
      </w:r>
    </w:p>
    <w:p w14:paraId="62DB58D8" w14:textId="77777777" w:rsidR="003F7353" w:rsidRPr="008F0F4C" w:rsidRDefault="003F7353" w:rsidP="003F7353">
      <w:pPr>
        <w:pStyle w:val="EW"/>
      </w:pPr>
      <w:r w:rsidRPr="008F0F4C">
        <w:t>URL</w:t>
      </w:r>
      <w:r w:rsidRPr="008F0F4C">
        <w:tab/>
        <w:t xml:space="preserve">Uniform Resource Locator </w:t>
      </w:r>
    </w:p>
    <w:p w14:paraId="13EC2F56" w14:textId="77777777" w:rsidR="00941ABA" w:rsidRPr="008F0F4C" w:rsidRDefault="00941ABA" w:rsidP="00941ABA">
      <w:pPr>
        <w:keepLines/>
        <w:spacing w:after="0"/>
        <w:ind w:left="1702" w:hanging="1418"/>
      </w:pPr>
      <w:r w:rsidRPr="008F0F4C">
        <w:t>URLLC</w:t>
      </w:r>
      <w:r w:rsidRPr="008F0F4C">
        <w:tab/>
        <w:t>Ultra-Reliable Low Latency Communication</w:t>
      </w:r>
    </w:p>
    <w:p w14:paraId="66E0BA0D" w14:textId="77777777" w:rsidR="003F7353" w:rsidRPr="008F0F4C" w:rsidRDefault="003F7353" w:rsidP="003F7353">
      <w:pPr>
        <w:pStyle w:val="EW"/>
      </w:pPr>
      <w:r w:rsidRPr="008F0F4C">
        <w:t>USAT</w:t>
      </w:r>
      <w:r w:rsidRPr="008F0F4C">
        <w:tab/>
        <w:t>USIM Application Toolkit</w:t>
      </w:r>
    </w:p>
    <w:p w14:paraId="564E6D52" w14:textId="77777777" w:rsidR="003F7353" w:rsidRPr="008F0F4C" w:rsidRDefault="003F7353" w:rsidP="003F7353">
      <w:pPr>
        <w:pStyle w:val="EW"/>
      </w:pPr>
      <w:smartTag w:uri="urn:schemas-microsoft-com:office:smarttags" w:element="stockticker">
        <w:r w:rsidRPr="008F0F4C">
          <w:t>USB</w:t>
        </w:r>
      </w:smartTag>
      <w:r w:rsidRPr="008F0F4C">
        <w:tab/>
        <w:t>Universal Serial Bus</w:t>
      </w:r>
    </w:p>
    <w:p w14:paraId="19C4D283" w14:textId="77777777" w:rsidR="003F7353" w:rsidRPr="008F0F4C" w:rsidRDefault="003F7353" w:rsidP="003F7353">
      <w:pPr>
        <w:pStyle w:val="EW"/>
      </w:pPr>
      <w:r w:rsidRPr="008F0F4C">
        <w:t>USC</w:t>
      </w:r>
      <w:r w:rsidRPr="008F0F4C">
        <w:tab/>
        <w:t>UE Service Capabilities</w:t>
      </w:r>
    </w:p>
    <w:p w14:paraId="2ECC9866" w14:textId="77777777" w:rsidR="003F7353" w:rsidRPr="008F0F4C" w:rsidRDefault="003F7353" w:rsidP="003F7353">
      <w:pPr>
        <w:pStyle w:val="EW"/>
      </w:pPr>
      <w:r w:rsidRPr="008F0F4C">
        <w:t>USCH</w:t>
      </w:r>
      <w:r w:rsidRPr="008F0F4C">
        <w:tab/>
        <w:t>Uplink Shared Channel</w:t>
      </w:r>
    </w:p>
    <w:p w14:paraId="79FF4C5B" w14:textId="77777777" w:rsidR="003F7353" w:rsidRPr="008F0F4C" w:rsidRDefault="003F7353" w:rsidP="003F7353">
      <w:pPr>
        <w:pStyle w:val="EW"/>
      </w:pPr>
      <w:r w:rsidRPr="008F0F4C">
        <w:t>USF</w:t>
      </w:r>
      <w:r w:rsidRPr="008F0F4C">
        <w:tab/>
        <w:t>Uplink State Flag</w:t>
      </w:r>
    </w:p>
    <w:p w14:paraId="52212DF4" w14:textId="77777777" w:rsidR="003F7353" w:rsidRPr="008F0F4C" w:rsidRDefault="003F7353" w:rsidP="003F7353">
      <w:pPr>
        <w:pStyle w:val="EW"/>
      </w:pPr>
      <w:r w:rsidRPr="008F0F4C">
        <w:t>USIM</w:t>
      </w:r>
      <w:r w:rsidRPr="008F0F4C">
        <w:tab/>
        <w:t>Universal Subscriber Identity Module</w:t>
      </w:r>
    </w:p>
    <w:p w14:paraId="5DECBCE2" w14:textId="77777777" w:rsidR="003F7353" w:rsidRPr="008F0F4C" w:rsidRDefault="003F7353" w:rsidP="003F7353">
      <w:pPr>
        <w:pStyle w:val="EW"/>
      </w:pPr>
    </w:p>
    <w:p w14:paraId="5E1722BC" w14:textId="77777777" w:rsidR="003F7353" w:rsidRPr="008F0F4C" w:rsidRDefault="003F7353" w:rsidP="003F7353">
      <w:pPr>
        <w:pStyle w:val="EW"/>
        <w:rPr>
          <w:snapToGrid w:val="0"/>
        </w:rPr>
      </w:pPr>
      <w:r w:rsidRPr="008F0F4C">
        <w:rPr>
          <w:snapToGrid w:val="0"/>
        </w:rPr>
        <w:t>USSD</w:t>
      </w:r>
      <w:r w:rsidRPr="008F0F4C">
        <w:rPr>
          <w:snapToGrid w:val="0"/>
        </w:rPr>
        <w:tab/>
        <w:t>Unstructured Supplementary Service Data</w:t>
      </w:r>
    </w:p>
    <w:p w14:paraId="389C7112" w14:textId="77777777" w:rsidR="003F7353" w:rsidRPr="008F0F4C" w:rsidRDefault="003F7353" w:rsidP="003F7353">
      <w:pPr>
        <w:pStyle w:val="EW"/>
      </w:pPr>
      <w:r w:rsidRPr="008F0F4C">
        <w:t>UT</w:t>
      </w:r>
      <w:r w:rsidRPr="008F0F4C">
        <w:tab/>
        <w:t>Universal Time</w:t>
      </w:r>
    </w:p>
    <w:p w14:paraId="64AA9328" w14:textId="77777777" w:rsidR="003F7353" w:rsidRPr="008F0F4C" w:rsidRDefault="003F7353" w:rsidP="003F7353">
      <w:pPr>
        <w:pStyle w:val="EW"/>
      </w:pPr>
      <w:r w:rsidRPr="008F0F4C">
        <w:t>UTRA</w:t>
      </w:r>
      <w:r w:rsidRPr="008F0F4C">
        <w:tab/>
        <w:t>Universal Terrestrial Radio Access</w:t>
      </w:r>
    </w:p>
    <w:p w14:paraId="7EDC5AA4" w14:textId="77777777" w:rsidR="003F7353" w:rsidRPr="008F0F4C" w:rsidRDefault="003F7353" w:rsidP="003F7353">
      <w:pPr>
        <w:pStyle w:val="EW"/>
        <w:rPr>
          <w:noProof/>
        </w:rPr>
      </w:pPr>
      <w:r w:rsidRPr="008F0F4C">
        <w:t>UTRAN</w:t>
      </w:r>
      <w:r w:rsidRPr="008F0F4C">
        <w:tab/>
        <w:t>Universal Terrestrial Radio Access Network</w:t>
      </w:r>
      <w:r w:rsidRPr="008F0F4C">
        <w:rPr>
          <w:noProof/>
        </w:rPr>
        <w:t xml:space="preserve"> </w:t>
      </w:r>
    </w:p>
    <w:p w14:paraId="668E421B" w14:textId="77777777" w:rsidR="003F7353" w:rsidRPr="00941ABA" w:rsidRDefault="003F7353" w:rsidP="003F7353">
      <w:pPr>
        <w:pStyle w:val="EW"/>
        <w:rPr>
          <w:noProof/>
        </w:rPr>
      </w:pPr>
      <w:r w:rsidRPr="00941ABA">
        <w:rPr>
          <w:noProof/>
        </w:rPr>
        <w:t>UUI</w:t>
      </w:r>
      <w:r w:rsidRPr="00941ABA">
        <w:rPr>
          <w:noProof/>
        </w:rPr>
        <w:tab/>
        <w:t>User-to-User Information</w:t>
      </w:r>
    </w:p>
    <w:p w14:paraId="7A8B01D0" w14:textId="77777777" w:rsidR="003F7353" w:rsidRPr="008F0F4C" w:rsidRDefault="003F7353" w:rsidP="003F7353">
      <w:pPr>
        <w:pStyle w:val="EW"/>
      </w:pPr>
      <w:r w:rsidRPr="008F0F4C">
        <w:rPr>
          <w:noProof/>
        </w:rPr>
        <w:t>UUS</w:t>
      </w:r>
      <w:r w:rsidRPr="008F0F4C">
        <w:rPr>
          <w:noProof/>
        </w:rPr>
        <w:tab/>
        <w:t>Uu Stratum</w:t>
      </w:r>
      <w:r w:rsidRPr="008F0F4C">
        <w:t xml:space="preserve"> </w:t>
      </w:r>
    </w:p>
    <w:p w14:paraId="41D17A01" w14:textId="77777777" w:rsidR="003F7353" w:rsidRPr="008F0F4C" w:rsidRDefault="003F7353" w:rsidP="003F7353">
      <w:pPr>
        <w:pStyle w:val="EW"/>
      </w:pPr>
      <w:r w:rsidRPr="008F0F4C">
        <w:tab/>
        <w:t xml:space="preserve">User-to-User Signalling </w:t>
      </w:r>
    </w:p>
    <w:p w14:paraId="1C425281" w14:textId="77777777" w:rsidR="003F7353" w:rsidRPr="008F0F4C" w:rsidRDefault="003F7353" w:rsidP="003F7353">
      <w:pPr>
        <w:pStyle w:val="EW"/>
      </w:pPr>
    </w:p>
    <w:p w14:paraId="3763E60C" w14:textId="77777777" w:rsidR="003F7353" w:rsidRPr="008F0F4C" w:rsidRDefault="003F7353" w:rsidP="003F7353">
      <w:pPr>
        <w:pStyle w:val="Heading2"/>
        <w:tabs>
          <w:tab w:val="left" w:pos="1701"/>
        </w:tabs>
      </w:pPr>
      <w:bookmarkStart w:id="115" w:name="_Toc11152865"/>
      <w:bookmarkStart w:id="116" w:name="_Toc90991665"/>
      <w:r w:rsidRPr="008F0F4C">
        <w:t>V</w:t>
      </w:r>
      <w:bookmarkEnd w:id="115"/>
      <w:bookmarkEnd w:id="116"/>
    </w:p>
    <w:p w14:paraId="0E7D2345" w14:textId="77777777" w:rsidR="003F7353" w:rsidRPr="008F0F4C" w:rsidRDefault="003F7353" w:rsidP="003F7353">
      <w:pPr>
        <w:pStyle w:val="EW"/>
      </w:pPr>
      <w:r w:rsidRPr="008F0F4C">
        <w:t>V</w:t>
      </w:r>
      <w:r w:rsidRPr="008F0F4C">
        <w:tab/>
        <w:t xml:space="preserve">Value only </w:t>
      </w:r>
    </w:p>
    <w:p w14:paraId="71BEB76D" w14:textId="77777777" w:rsidR="00941ABA" w:rsidRPr="008F0F4C" w:rsidRDefault="00941ABA" w:rsidP="00941ABA">
      <w:pPr>
        <w:keepLines/>
        <w:spacing w:after="0"/>
        <w:ind w:left="1702" w:hanging="1418"/>
      </w:pPr>
      <w:r w:rsidRPr="008F0F4C">
        <w:t>V2X</w:t>
      </w:r>
      <w:r w:rsidRPr="008F0F4C">
        <w:tab/>
        <w:t>Vehicle-to-Everything</w:t>
      </w:r>
    </w:p>
    <w:p w14:paraId="3C8FB4A1" w14:textId="77777777" w:rsidR="003F7353" w:rsidRPr="008F0F4C" w:rsidRDefault="003F7353" w:rsidP="003F7353">
      <w:pPr>
        <w:pStyle w:val="EW"/>
      </w:pPr>
      <w:r w:rsidRPr="008F0F4C">
        <w:t>VA</w:t>
      </w:r>
      <w:r w:rsidRPr="008F0F4C">
        <w:tab/>
        <w:t>Voice Activity factor</w:t>
      </w:r>
    </w:p>
    <w:p w14:paraId="70114AD8" w14:textId="77777777" w:rsidR="003F7353" w:rsidRPr="008F0F4C" w:rsidRDefault="003F7353" w:rsidP="003F7353">
      <w:pPr>
        <w:pStyle w:val="EW"/>
      </w:pPr>
      <w:r w:rsidRPr="008F0F4C">
        <w:t>VAD</w:t>
      </w:r>
      <w:r w:rsidRPr="008F0F4C">
        <w:tab/>
        <w:t>Voice Activity Detection</w:t>
      </w:r>
    </w:p>
    <w:p w14:paraId="62712FCF" w14:textId="77777777" w:rsidR="003F7353" w:rsidRPr="008F0F4C" w:rsidRDefault="003F7353" w:rsidP="003F7353">
      <w:pPr>
        <w:pStyle w:val="EW"/>
      </w:pPr>
      <w:r w:rsidRPr="008F0F4C">
        <w:t>VAP</w:t>
      </w:r>
      <w:r w:rsidRPr="008F0F4C">
        <w:tab/>
        <w:t>Videotex Access Point</w:t>
      </w:r>
    </w:p>
    <w:p w14:paraId="2B441568" w14:textId="77777777" w:rsidR="003F7353" w:rsidRPr="008F0F4C" w:rsidRDefault="003F7353" w:rsidP="003F7353">
      <w:pPr>
        <w:pStyle w:val="EW"/>
        <w:rPr>
          <w:snapToGrid w:val="0"/>
        </w:rPr>
      </w:pPr>
      <w:r w:rsidRPr="008F0F4C">
        <w:rPr>
          <w:snapToGrid w:val="0"/>
        </w:rPr>
        <w:t>VASP</w:t>
      </w:r>
      <w:r w:rsidRPr="008F0F4C">
        <w:rPr>
          <w:snapToGrid w:val="0"/>
        </w:rPr>
        <w:tab/>
        <w:t>Value Added Service Provider</w:t>
      </w:r>
    </w:p>
    <w:p w14:paraId="6DF5FE43" w14:textId="77777777" w:rsidR="003F7353" w:rsidRPr="008F0F4C" w:rsidRDefault="003F7353" w:rsidP="003F7353">
      <w:pPr>
        <w:pStyle w:val="EW"/>
      </w:pPr>
      <w:smartTag w:uri="urn:schemas-microsoft-com:office:smarttags" w:element="stockticker">
        <w:r w:rsidRPr="008F0F4C">
          <w:t>VBR</w:t>
        </w:r>
      </w:smartTag>
      <w:r w:rsidRPr="008F0F4C">
        <w:tab/>
        <w:t>Variable Bit Rate</w:t>
      </w:r>
    </w:p>
    <w:p w14:paraId="1128351F" w14:textId="77777777" w:rsidR="003F7353" w:rsidRPr="008F0F4C" w:rsidRDefault="003F7353" w:rsidP="003F7353">
      <w:pPr>
        <w:pStyle w:val="EW"/>
      </w:pPr>
      <w:r w:rsidRPr="008F0F4C">
        <w:t>VBS</w:t>
      </w:r>
      <w:r w:rsidRPr="008F0F4C">
        <w:tab/>
        <w:t>Voice Broadcast Service</w:t>
      </w:r>
    </w:p>
    <w:p w14:paraId="4E8AA593" w14:textId="77777777" w:rsidR="003F7353" w:rsidRPr="008F0F4C" w:rsidRDefault="003F7353" w:rsidP="003F7353">
      <w:pPr>
        <w:pStyle w:val="EW"/>
      </w:pPr>
      <w:r w:rsidRPr="008F0F4C">
        <w:t>VC</w:t>
      </w:r>
      <w:r w:rsidRPr="008F0F4C">
        <w:tab/>
        <w:t>Virtual Circuit</w:t>
      </w:r>
    </w:p>
    <w:p w14:paraId="37FEE4E6" w14:textId="77777777" w:rsidR="003F7353" w:rsidRPr="008F0F4C" w:rsidRDefault="003F7353" w:rsidP="003F7353">
      <w:pPr>
        <w:pStyle w:val="EW"/>
      </w:pPr>
      <w:r w:rsidRPr="008F0F4C">
        <w:t>VGCS</w:t>
      </w:r>
      <w:r w:rsidRPr="008F0F4C">
        <w:tab/>
        <w:t>Voice Group Call Service</w:t>
      </w:r>
    </w:p>
    <w:p w14:paraId="48A025FE" w14:textId="77777777" w:rsidR="003F7353" w:rsidRPr="008F0F4C" w:rsidRDefault="003F7353" w:rsidP="003F7353">
      <w:pPr>
        <w:pStyle w:val="EW"/>
      </w:pPr>
      <w:r w:rsidRPr="008F0F4C">
        <w:t>VHE</w:t>
      </w:r>
      <w:r w:rsidRPr="008F0F4C">
        <w:tab/>
        <w:t>Virtual Home Environment</w:t>
      </w:r>
    </w:p>
    <w:p w14:paraId="42DE6454" w14:textId="77777777" w:rsidR="00941ABA" w:rsidRPr="008F0F4C" w:rsidRDefault="00941ABA" w:rsidP="00941ABA">
      <w:pPr>
        <w:keepLines/>
        <w:spacing w:after="0"/>
        <w:ind w:left="1702" w:hanging="1418"/>
      </w:pPr>
      <w:r w:rsidRPr="008F0F4C">
        <w:t>VLAN</w:t>
      </w:r>
      <w:r w:rsidRPr="008F0F4C">
        <w:tab/>
        <w:t>Virtual LAN</w:t>
      </w:r>
    </w:p>
    <w:p w14:paraId="68BBC94C" w14:textId="77777777" w:rsidR="003F7353" w:rsidRPr="008F0F4C" w:rsidRDefault="003F7353" w:rsidP="003F7353">
      <w:pPr>
        <w:pStyle w:val="EW"/>
      </w:pPr>
      <w:r w:rsidRPr="008F0F4C">
        <w:t>VLR</w:t>
      </w:r>
      <w:r w:rsidRPr="008F0F4C">
        <w:tab/>
        <w:t>Visitor Location Register</w:t>
      </w:r>
    </w:p>
    <w:p w14:paraId="07266033" w14:textId="77777777" w:rsidR="003F7353" w:rsidRPr="008F0F4C" w:rsidRDefault="003F7353" w:rsidP="003F7353">
      <w:pPr>
        <w:pStyle w:val="EW"/>
      </w:pPr>
      <w:r w:rsidRPr="008F0F4C">
        <w:t>VMSC</w:t>
      </w:r>
      <w:r w:rsidRPr="008F0F4C">
        <w:tab/>
        <w:t xml:space="preserve">Visited </w:t>
      </w:r>
      <w:smartTag w:uri="urn:schemas-microsoft-com:office:smarttags" w:element="stockticker">
        <w:r w:rsidRPr="008F0F4C">
          <w:t>MSC</w:t>
        </w:r>
      </w:smartTag>
    </w:p>
    <w:p w14:paraId="6645341B" w14:textId="77777777" w:rsidR="003F7353" w:rsidRPr="008F0F4C" w:rsidRDefault="003F7353" w:rsidP="003F7353">
      <w:pPr>
        <w:pStyle w:val="EW"/>
      </w:pPr>
      <w:r w:rsidRPr="008F0F4C">
        <w:t>VoIP</w:t>
      </w:r>
      <w:r w:rsidRPr="008F0F4C">
        <w:tab/>
        <w:t>Voice Over IP</w:t>
      </w:r>
    </w:p>
    <w:p w14:paraId="07ECD6C4" w14:textId="77777777" w:rsidR="003F7353" w:rsidRPr="008F0F4C" w:rsidRDefault="003F7353" w:rsidP="003F7353">
      <w:pPr>
        <w:pStyle w:val="EW"/>
      </w:pPr>
      <w:r w:rsidRPr="008F0F4C">
        <w:t>VPLMN</w:t>
      </w:r>
      <w:r w:rsidRPr="008F0F4C">
        <w:tab/>
        <w:t>Visited Public Land Mobile Network</w:t>
      </w:r>
    </w:p>
    <w:p w14:paraId="23F7C059" w14:textId="77777777" w:rsidR="003F7353" w:rsidRPr="008F0F4C" w:rsidRDefault="003F7353" w:rsidP="003F7353">
      <w:pPr>
        <w:pStyle w:val="EW"/>
      </w:pPr>
      <w:r w:rsidRPr="008F0F4C">
        <w:t>VPN</w:t>
      </w:r>
      <w:r w:rsidRPr="008F0F4C">
        <w:tab/>
        <w:t xml:space="preserve">Virtual Private Network </w:t>
      </w:r>
    </w:p>
    <w:p w14:paraId="729AD113" w14:textId="77777777" w:rsidR="00941ABA" w:rsidRPr="008F0F4C" w:rsidRDefault="00941ABA" w:rsidP="00941ABA">
      <w:pPr>
        <w:keepLines/>
        <w:spacing w:after="0"/>
        <w:ind w:left="1702" w:hanging="1418"/>
      </w:pPr>
      <w:r w:rsidRPr="008F0F4C">
        <w:t>VR</w:t>
      </w:r>
      <w:r w:rsidRPr="008F0F4C">
        <w:tab/>
        <w:t>Virtual Reality</w:t>
      </w:r>
    </w:p>
    <w:p w14:paraId="3853AF54" w14:textId="77777777" w:rsidR="003F7353" w:rsidRPr="008F0F4C" w:rsidRDefault="003F7353" w:rsidP="003F7353">
      <w:pPr>
        <w:pStyle w:val="EW"/>
      </w:pPr>
      <w:r w:rsidRPr="008F0F4C">
        <w:t>VRB</w:t>
      </w:r>
      <w:r w:rsidRPr="008F0F4C">
        <w:tab/>
        <w:t>Virtual Resource Block</w:t>
      </w:r>
    </w:p>
    <w:p w14:paraId="7D79F2DE" w14:textId="77777777" w:rsidR="003F7353" w:rsidRPr="008F0F4C" w:rsidRDefault="003F7353" w:rsidP="003F7353">
      <w:pPr>
        <w:pStyle w:val="EW"/>
      </w:pPr>
      <w:r w:rsidRPr="008F0F4C">
        <w:t>VSC</w:t>
      </w:r>
      <w:r w:rsidRPr="008F0F4C">
        <w:tab/>
        <w:t>Videotex Service Centre</w:t>
      </w:r>
    </w:p>
    <w:p w14:paraId="4A67282F" w14:textId="77777777" w:rsidR="003F7353" w:rsidRPr="008F0F4C" w:rsidRDefault="003F7353" w:rsidP="003F7353">
      <w:pPr>
        <w:pStyle w:val="EW"/>
      </w:pPr>
      <w:r w:rsidRPr="008F0F4C">
        <w:t>V(SD)</w:t>
      </w:r>
      <w:r w:rsidRPr="008F0F4C">
        <w:tab/>
        <w:t>Send state variable</w:t>
      </w:r>
    </w:p>
    <w:p w14:paraId="727D5E86" w14:textId="77777777" w:rsidR="003F7353" w:rsidRPr="008F0F4C" w:rsidRDefault="003F7353" w:rsidP="003F7353">
      <w:pPr>
        <w:pStyle w:val="EW"/>
      </w:pPr>
      <w:r w:rsidRPr="008F0F4C">
        <w:t>VTX host</w:t>
      </w:r>
      <w:r w:rsidRPr="008F0F4C">
        <w:tab/>
        <w:t>The components dedicated to Videotex service</w:t>
      </w:r>
    </w:p>
    <w:p w14:paraId="4EA03782" w14:textId="77777777" w:rsidR="003F7353" w:rsidRPr="008F0F4C" w:rsidRDefault="003F7353" w:rsidP="003F7353">
      <w:pPr>
        <w:pStyle w:val="EW"/>
      </w:pPr>
    </w:p>
    <w:p w14:paraId="737E67BD" w14:textId="77777777" w:rsidR="003F7353" w:rsidRPr="008F0F4C" w:rsidRDefault="003F7353" w:rsidP="003F7353">
      <w:pPr>
        <w:pStyle w:val="Heading2"/>
        <w:tabs>
          <w:tab w:val="left" w:pos="1701"/>
        </w:tabs>
      </w:pPr>
      <w:bookmarkStart w:id="117" w:name="_Toc11152866"/>
      <w:bookmarkStart w:id="118" w:name="_Toc90991666"/>
      <w:r w:rsidRPr="008F0F4C">
        <w:t>W</w:t>
      </w:r>
      <w:bookmarkEnd w:id="117"/>
      <w:bookmarkEnd w:id="118"/>
    </w:p>
    <w:p w14:paraId="535EC4FB" w14:textId="77777777" w:rsidR="003F7353" w:rsidRPr="008F0F4C" w:rsidRDefault="003F7353" w:rsidP="003F7353">
      <w:pPr>
        <w:pStyle w:val="EW"/>
      </w:pPr>
      <w:r w:rsidRPr="008F0F4C">
        <w:t>WA</w:t>
      </w:r>
      <w:r w:rsidRPr="008F0F4C">
        <w:tab/>
        <w:t>Wide Area</w:t>
      </w:r>
    </w:p>
    <w:p w14:paraId="75B7ACD1" w14:textId="77777777" w:rsidR="003F7353" w:rsidRPr="008F0F4C" w:rsidRDefault="003F7353" w:rsidP="003F7353">
      <w:pPr>
        <w:pStyle w:val="EW"/>
      </w:pPr>
      <w:r w:rsidRPr="008F0F4C">
        <w:t>WAAS</w:t>
      </w:r>
      <w:r w:rsidRPr="008F0F4C">
        <w:tab/>
        <w:t>Wide Area Augmentation System</w:t>
      </w:r>
    </w:p>
    <w:p w14:paraId="226DD3C0" w14:textId="77777777" w:rsidR="003F7353" w:rsidRPr="008F0F4C" w:rsidRDefault="003F7353" w:rsidP="003F7353">
      <w:pPr>
        <w:pStyle w:val="EW"/>
      </w:pPr>
      <w:r w:rsidRPr="008F0F4C">
        <w:t>WAE</w:t>
      </w:r>
      <w:r w:rsidRPr="008F0F4C">
        <w:tab/>
        <w:t>Wireless Application Environment</w:t>
      </w:r>
    </w:p>
    <w:p w14:paraId="6A61301C" w14:textId="77777777" w:rsidR="003F7353" w:rsidRPr="008F0F4C" w:rsidRDefault="003F7353" w:rsidP="003F7353">
      <w:pPr>
        <w:pStyle w:val="EW"/>
      </w:pPr>
      <w:r w:rsidRPr="008F0F4C">
        <w:t>WAP</w:t>
      </w:r>
      <w:r w:rsidRPr="008F0F4C">
        <w:tab/>
        <w:t>Wireless Application Protocol</w:t>
      </w:r>
    </w:p>
    <w:p w14:paraId="2D7F8754" w14:textId="77777777" w:rsidR="003F7353" w:rsidRPr="008F0F4C" w:rsidRDefault="003F7353" w:rsidP="003F7353">
      <w:pPr>
        <w:pStyle w:val="EW"/>
      </w:pPr>
      <w:r w:rsidRPr="008F0F4C">
        <w:t>WBEM</w:t>
      </w:r>
      <w:r w:rsidRPr="008F0F4C">
        <w:tab/>
        <w:t>Web Based Enterprise Management</w:t>
      </w:r>
    </w:p>
    <w:p w14:paraId="10775D3D" w14:textId="77777777" w:rsidR="003F7353" w:rsidRPr="008F0F4C" w:rsidRDefault="003F7353" w:rsidP="003F7353">
      <w:pPr>
        <w:pStyle w:val="EW"/>
      </w:pPr>
      <w:r w:rsidRPr="008F0F4C">
        <w:t>WCDMA</w:t>
      </w:r>
      <w:r w:rsidRPr="008F0F4C">
        <w:tab/>
        <w:t>Wideband Code Division Multiple Access</w:t>
      </w:r>
    </w:p>
    <w:p w14:paraId="4E4097B8" w14:textId="77777777" w:rsidR="003F7353" w:rsidRPr="008F0F4C" w:rsidRDefault="003F7353" w:rsidP="003F7353">
      <w:pPr>
        <w:pStyle w:val="EW"/>
      </w:pPr>
      <w:r w:rsidRPr="008F0F4C">
        <w:t>WDP</w:t>
      </w:r>
      <w:r w:rsidRPr="008F0F4C">
        <w:tab/>
        <w:t>Wireless Datagram Protocol</w:t>
      </w:r>
    </w:p>
    <w:p w14:paraId="1F094E47" w14:textId="77777777" w:rsidR="003F7353" w:rsidRPr="008F0F4C" w:rsidRDefault="003F7353" w:rsidP="003F7353">
      <w:pPr>
        <w:pStyle w:val="EW"/>
      </w:pPr>
      <w:r w:rsidRPr="008F0F4C">
        <w:t>WG</w:t>
      </w:r>
      <w:r w:rsidRPr="008F0F4C">
        <w:tab/>
        <w:t xml:space="preserve">Working Group </w:t>
      </w:r>
    </w:p>
    <w:p w14:paraId="430CCADE" w14:textId="77777777" w:rsidR="003F7353" w:rsidRPr="008F0F4C" w:rsidRDefault="003F7353" w:rsidP="003F7353">
      <w:pPr>
        <w:pStyle w:val="EW"/>
      </w:pPr>
      <w:r w:rsidRPr="008F0F4C">
        <w:t>WGS-84</w:t>
      </w:r>
      <w:r w:rsidRPr="008F0F4C">
        <w:tab/>
        <w:t>World Geodetic System 1984</w:t>
      </w:r>
    </w:p>
    <w:p w14:paraId="5CCF6EA7" w14:textId="77777777" w:rsidR="003F7353" w:rsidRPr="008F0F4C" w:rsidRDefault="003F7353" w:rsidP="003F7353">
      <w:pPr>
        <w:pStyle w:val="EW"/>
      </w:pPr>
      <w:r w:rsidRPr="008F0F4C">
        <w:t>WIM</w:t>
      </w:r>
      <w:r w:rsidRPr="008F0F4C">
        <w:tab/>
        <w:t>Wireless Identity Module</w:t>
      </w:r>
    </w:p>
    <w:p w14:paraId="1CD4EBDD" w14:textId="77777777" w:rsidR="003F7353" w:rsidRPr="008F0F4C" w:rsidRDefault="003F7353" w:rsidP="003F7353">
      <w:pPr>
        <w:pStyle w:val="EW"/>
      </w:pPr>
      <w:smartTag w:uri="urn:schemas-microsoft-com:office:smarttags" w:element="stockticker">
        <w:r w:rsidRPr="008F0F4C">
          <w:t>WIN</w:t>
        </w:r>
      </w:smartTag>
      <w:r w:rsidRPr="008F0F4C">
        <w:tab/>
        <w:t xml:space="preserve">Wireless Intelligent Network </w:t>
      </w:r>
    </w:p>
    <w:p w14:paraId="2F69460B" w14:textId="77777777" w:rsidR="003F7353" w:rsidRPr="008F0F4C" w:rsidRDefault="003F7353" w:rsidP="003F7353">
      <w:pPr>
        <w:pStyle w:val="EW"/>
      </w:pPr>
      <w:r w:rsidRPr="008F0F4C">
        <w:t>WLAN</w:t>
      </w:r>
      <w:r w:rsidRPr="008F0F4C">
        <w:tab/>
        <w:t>Wireless Local Area Network</w:t>
      </w:r>
    </w:p>
    <w:p w14:paraId="74B0D5C8" w14:textId="77777777" w:rsidR="003F7353" w:rsidRPr="008F0F4C" w:rsidRDefault="003F7353" w:rsidP="003F7353">
      <w:pPr>
        <w:pStyle w:val="EW"/>
      </w:pPr>
      <w:r w:rsidRPr="008F0F4C">
        <w:t>WLAN UE</w:t>
      </w:r>
      <w:r w:rsidRPr="008F0F4C">
        <w:tab/>
        <w:t>WLAN User Equipment</w:t>
      </w:r>
    </w:p>
    <w:p w14:paraId="3F0645EE" w14:textId="77777777" w:rsidR="003F7353" w:rsidRPr="008F0F4C" w:rsidRDefault="003F7353" w:rsidP="003F7353">
      <w:pPr>
        <w:pStyle w:val="EW"/>
      </w:pPr>
      <w:r w:rsidRPr="008F0F4C">
        <w:t>WPA</w:t>
      </w:r>
      <w:r w:rsidRPr="008F0F4C">
        <w:tab/>
        <w:t>Wrong Password Attempts (counter)</w:t>
      </w:r>
    </w:p>
    <w:p w14:paraId="6EB58111" w14:textId="77777777" w:rsidR="003F7353" w:rsidRPr="008F0F4C" w:rsidRDefault="003F7353" w:rsidP="003F7353">
      <w:pPr>
        <w:pStyle w:val="EW"/>
      </w:pPr>
      <w:r w:rsidRPr="008F0F4C">
        <w:t>WS</w:t>
      </w:r>
      <w:r w:rsidRPr="008F0F4C">
        <w:tab/>
        <w:t>Work Station</w:t>
      </w:r>
    </w:p>
    <w:p w14:paraId="44255F90" w14:textId="77777777" w:rsidR="003F7353" w:rsidRPr="008F0F4C" w:rsidRDefault="003F7353" w:rsidP="003F7353">
      <w:pPr>
        <w:pStyle w:val="EW"/>
      </w:pPr>
      <w:r w:rsidRPr="008F0F4C">
        <w:t>WSP</w:t>
      </w:r>
      <w:r w:rsidRPr="008F0F4C">
        <w:tab/>
        <w:t>Wireless Session Protocol</w:t>
      </w:r>
    </w:p>
    <w:p w14:paraId="68CFF0DA" w14:textId="77777777" w:rsidR="003F7353" w:rsidRPr="008F0F4C" w:rsidRDefault="003F7353" w:rsidP="003F7353">
      <w:pPr>
        <w:pStyle w:val="EW"/>
      </w:pPr>
      <w:r w:rsidRPr="008F0F4C">
        <w:t>WTA</w:t>
      </w:r>
      <w:r w:rsidRPr="008F0F4C">
        <w:tab/>
        <w:t>Wireless Telephony Applications</w:t>
      </w:r>
    </w:p>
    <w:p w14:paraId="0C57B75C" w14:textId="77777777" w:rsidR="003F7353" w:rsidRPr="008F0F4C" w:rsidRDefault="003F7353" w:rsidP="003F7353">
      <w:pPr>
        <w:pStyle w:val="EW"/>
      </w:pPr>
      <w:r w:rsidRPr="008F0F4C">
        <w:t>WTAI</w:t>
      </w:r>
      <w:r w:rsidRPr="008F0F4C">
        <w:tab/>
        <w:t>Wireless Telephony Applications Interface</w:t>
      </w:r>
    </w:p>
    <w:p w14:paraId="1C2207EF" w14:textId="77777777" w:rsidR="003F7353" w:rsidRPr="008F0F4C" w:rsidRDefault="003F7353" w:rsidP="003F7353">
      <w:pPr>
        <w:pStyle w:val="EW"/>
      </w:pPr>
      <w:r w:rsidRPr="008F0F4C">
        <w:t>WTDD</w:t>
      </w:r>
      <w:r w:rsidRPr="008F0F4C">
        <w:tab/>
        <w:t>Wideband Time Division Duplexing</w:t>
      </w:r>
    </w:p>
    <w:p w14:paraId="6097288D" w14:textId="77777777" w:rsidR="003F7353" w:rsidRPr="008F0F4C" w:rsidRDefault="003F7353" w:rsidP="003F7353">
      <w:pPr>
        <w:pStyle w:val="EW"/>
      </w:pPr>
      <w:r w:rsidRPr="008F0F4C">
        <w:t>WTLS</w:t>
      </w:r>
      <w:r w:rsidRPr="008F0F4C">
        <w:tab/>
        <w:t>Wireless Transport Layer Security</w:t>
      </w:r>
    </w:p>
    <w:p w14:paraId="21FB8310" w14:textId="77777777" w:rsidR="003F7353" w:rsidRPr="008F0F4C" w:rsidRDefault="003F7353" w:rsidP="003F7353">
      <w:pPr>
        <w:pStyle w:val="EW"/>
      </w:pPr>
      <w:r w:rsidRPr="008F0F4C">
        <w:t>WTP</w:t>
      </w:r>
      <w:r w:rsidRPr="008F0F4C">
        <w:tab/>
        <w:t xml:space="preserve">Wireless Transaction Protocol </w:t>
      </w:r>
    </w:p>
    <w:p w14:paraId="48DFCE7C" w14:textId="77777777" w:rsidR="003F7353" w:rsidRPr="008F0F4C" w:rsidRDefault="003F7353" w:rsidP="003F7353">
      <w:pPr>
        <w:pStyle w:val="EW"/>
      </w:pPr>
      <w:r w:rsidRPr="008F0F4C">
        <w:t>WTX</w:t>
      </w:r>
      <w:r w:rsidRPr="008F0F4C">
        <w:tab/>
        <w:t>Waiting Time eXtenstion</w:t>
      </w:r>
    </w:p>
    <w:p w14:paraId="4D014470" w14:textId="77777777" w:rsidR="003F7353" w:rsidRPr="008F0F4C" w:rsidRDefault="003F7353" w:rsidP="003F7353">
      <w:pPr>
        <w:pStyle w:val="EW"/>
      </w:pPr>
      <w:r w:rsidRPr="008F0F4C">
        <w:t>WWT</w:t>
      </w:r>
      <w:r w:rsidRPr="008F0F4C">
        <w:tab/>
        <w:t>Work Waiting Time</w:t>
      </w:r>
    </w:p>
    <w:p w14:paraId="44AB4AEA" w14:textId="77777777" w:rsidR="003F7353" w:rsidRPr="008F0F4C" w:rsidRDefault="003F7353" w:rsidP="003F7353">
      <w:pPr>
        <w:pStyle w:val="EW"/>
      </w:pPr>
      <w:smartTag w:uri="urn:schemas-microsoft-com:office:smarttags" w:element="stockticker">
        <w:r w:rsidRPr="008F0F4C">
          <w:t>WWW</w:t>
        </w:r>
      </w:smartTag>
      <w:r w:rsidRPr="008F0F4C">
        <w:tab/>
        <w:t>World Wide Web</w:t>
      </w:r>
    </w:p>
    <w:p w14:paraId="7A65BEC2" w14:textId="77777777" w:rsidR="003F7353" w:rsidRPr="008F0F4C" w:rsidRDefault="003F7353" w:rsidP="003F7353">
      <w:pPr>
        <w:pStyle w:val="Heading2"/>
        <w:tabs>
          <w:tab w:val="left" w:pos="1701"/>
        </w:tabs>
      </w:pPr>
      <w:bookmarkStart w:id="119" w:name="_Toc11152867"/>
      <w:bookmarkStart w:id="120" w:name="_Toc90991667"/>
      <w:r w:rsidRPr="008F0F4C">
        <w:t>X</w:t>
      </w:r>
      <w:bookmarkEnd w:id="119"/>
      <w:bookmarkEnd w:id="120"/>
    </w:p>
    <w:p w14:paraId="2C540AD2" w14:textId="77777777" w:rsidR="003F7353" w:rsidRPr="008F0F4C" w:rsidRDefault="003F7353" w:rsidP="003F7353">
      <w:pPr>
        <w:pStyle w:val="EW"/>
      </w:pPr>
      <w:r w:rsidRPr="008F0F4C">
        <w:t>X2-C</w:t>
      </w:r>
      <w:r w:rsidRPr="008F0F4C">
        <w:tab/>
        <w:t>X2-Control plane</w:t>
      </w:r>
    </w:p>
    <w:p w14:paraId="2F2FD4F6" w14:textId="77777777" w:rsidR="003F7353" w:rsidRPr="008F0F4C" w:rsidRDefault="003F7353" w:rsidP="003F7353">
      <w:pPr>
        <w:pStyle w:val="EW"/>
      </w:pPr>
      <w:r w:rsidRPr="008F0F4C">
        <w:t>X2-U</w:t>
      </w:r>
      <w:r w:rsidRPr="008F0F4C">
        <w:tab/>
        <w:t>X2-User plane</w:t>
      </w:r>
    </w:p>
    <w:p w14:paraId="59099D75" w14:textId="77777777" w:rsidR="003F7353" w:rsidRPr="008F0F4C" w:rsidRDefault="003F7353" w:rsidP="003F7353">
      <w:pPr>
        <w:pStyle w:val="EW"/>
      </w:pPr>
      <w:r w:rsidRPr="00941ABA">
        <w:t>XID</w:t>
      </w:r>
      <w:r w:rsidRPr="00941ABA">
        <w:tab/>
        <w:t>eXchan</w:t>
      </w:r>
      <w:r w:rsidRPr="008F0F4C">
        <w:t>ge IDentifier</w:t>
      </w:r>
    </w:p>
    <w:p w14:paraId="60EA8544" w14:textId="77777777" w:rsidR="003F7353" w:rsidRPr="008F0F4C" w:rsidRDefault="003F7353" w:rsidP="003F7353">
      <w:pPr>
        <w:pStyle w:val="EW"/>
      </w:pPr>
      <w:r w:rsidRPr="008F0F4C">
        <w:t>XMAC</w:t>
      </w:r>
      <w:r w:rsidRPr="008F0F4C">
        <w:tab/>
        <w:t>exXpected Message Authentication Code (calculated by the USIM application in 3G AKA)</w:t>
      </w:r>
    </w:p>
    <w:p w14:paraId="200773E5" w14:textId="77777777" w:rsidR="003F7353" w:rsidRPr="00C12DFE" w:rsidRDefault="003F7353" w:rsidP="003F7353">
      <w:pPr>
        <w:pStyle w:val="EW"/>
        <w:rPr>
          <w:lang w:val="fr-FR"/>
        </w:rPr>
      </w:pPr>
      <w:r w:rsidRPr="00C12DFE">
        <w:rPr>
          <w:lang w:val="fr-FR"/>
        </w:rPr>
        <w:t>XML</w:t>
      </w:r>
      <w:r w:rsidRPr="00C12DFE">
        <w:rPr>
          <w:lang w:val="fr-FR"/>
        </w:rPr>
        <w:tab/>
        <w:t xml:space="preserve">eXtensible Markup Language </w:t>
      </w:r>
    </w:p>
    <w:p w14:paraId="58F5EB23" w14:textId="77777777" w:rsidR="003F7353" w:rsidRPr="00C12DFE" w:rsidRDefault="003F7353" w:rsidP="003F7353">
      <w:pPr>
        <w:pStyle w:val="EW"/>
        <w:rPr>
          <w:lang w:val="fr-FR"/>
        </w:rPr>
      </w:pPr>
      <w:r w:rsidRPr="00C12DFE">
        <w:rPr>
          <w:lang w:val="fr-FR"/>
        </w:rPr>
        <w:t>XRES</w:t>
      </w:r>
      <w:r w:rsidRPr="00C12DFE">
        <w:rPr>
          <w:lang w:val="fr-FR"/>
        </w:rPr>
        <w:tab/>
        <w:t>EXpected user RESponse</w:t>
      </w:r>
    </w:p>
    <w:p w14:paraId="6D4A7A79" w14:textId="77777777" w:rsidR="003F7353" w:rsidRPr="00C12DFE" w:rsidRDefault="003F7353" w:rsidP="003F7353">
      <w:pPr>
        <w:pStyle w:val="Heading2"/>
        <w:tabs>
          <w:tab w:val="left" w:pos="1701"/>
        </w:tabs>
        <w:rPr>
          <w:lang w:val="fr-FR"/>
        </w:rPr>
      </w:pPr>
      <w:bookmarkStart w:id="121" w:name="_Toc11152868"/>
      <w:bookmarkStart w:id="122" w:name="_Toc90991668"/>
      <w:r w:rsidRPr="00C12DFE">
        <w:rPr>
          <w:lang w:val="fr-FR"/>
        </w:rPr>
        <w:t>Y</w:t>
      </w:r>
      <w:bookmarkEnd w:id="121"/>
      <w:bookmarkEnd w:id="122"/>
    </w:p>
    <w:p w14:paraId="5D496F36" w14:textId="77777777" w:rsidR="003F7353" w:rsidRPr="00C12DFE" w:rsidRDefault="003F7353" w:rsidP="003F7353">
      <w:pPr>
        <w:pStyle w:val="EW"/>
        <w:rPr>
          <w:lang w:val="fr-FR"/>
        </w:rPr>
      </w:pPr>
      <w:r w:rsidRPr="00C12DFE">
        <w:rPr>
          <w:lang w:val="fr-FR"/>
        </w:rPr>
        <w:t>&lt;void&gt;</w:t>
      </w:r>
    </w:p>
    <w:p w14:paraId="653C632D" w14:textId="77777777" w:rsidR="003F7353" w:rsidRPr="00C12DFE" w:rsidRDefault="003F7353" w:rsidP="003F7353">
      <w:pPr>
        <w:pStyle w:val="Heading2"/>
        <w:tabs>
          <w:tab w:val="left" w:pos="1701"/>
        </w:tabs>
        <w:rPr>
          <w:lang w:val="fr-FR"/>
        </w:rPr>
      </w:pPr>
      <w:bookmarkStart w:id="123" w:name="_Toc11152869"/>
      <w:bookmarkStart w:id="124" w:name="_Toc90991669"/>
      <w:r w:rsidRPr="00C12DFE">
        <w:rPr>
          <w:lang w:val="fr-FR"/>
        </w:rPr>
        <w:t>Z</w:t>
      </w:r>
      <w:bookmarkEnd w:id="123"/>
      <w:bookmarkEnd w:id="124"/>
    </w:p>
    <w:p w14:paraId="58B59927" w14:textId="77777777" w:rsidR="003F7353" w:rsidRPr="00C12DFE" w:rsidRDefault="003F7353" w:rsidP="003F7353">
      <w:pPr>
        <w:pStyle w:val="EW"/>
        <w:rPr>
          <w:lang w:val="fr-FR"/>
        </w:rPr>
      </w:pPr>
      <w:r w:rsidRPr="00C12DFE">
        <w:rPr>
          <w:lang w:val="fr-FR"/>
        </w:rPr>
        <w:t>ZC</w:t>
      </w:r>
      <w:r w:rsidRPr="00C12DFE">
        <w:rPr>
          <w:lang w:val="fr-FR"/>
        </w:rPr>
        <w:tab/>
        <w:t xml:space="preserve">Zone Code </w:t>
      </w:r>
    </w:p>
    <w:p w14:paraId="49C144E9" w14:textId="77777777" w:rsidR="003F7353" w:rsidRPr="00C12DFE" w:rsidRDefault="003F7353" w:rsidP="003F7353">
      <w:pPr>
        <w:pStyle w:val="EW"/>
        <w:rPr>
          <w:lang w:val="fr-FR"/>
        </w:rPr>
      </w:pPr>
    </w:p>
    <w:p w14:paraId="167D6D06" w14:textId="77777777" w:rsidR="004B07CC" w:rsidRPr="008F0F4C" w:rsidRDefault="004B07CC">
      <w:pPr>
        <w:pStyle w:val="Heading1"/>
      </w:pPr>
      <w:bookmarkStart w:id="125" w:name="_Toc11152870"/>
      <w:bookmarkStart w:id="126" w:name="_Toc90991670"/>
      <w:r w:rsidRPr="008F0F4C">
        <w:t>5</w:t>
      </w:r>
      <w:r w:rsidRPr="008F0F4C">
        <w:tab/>
        <w:t>Equations</w:t>
      </w:r>
      <w:bookmarkEnd w:id="125"/>
      <w:bookmarkEnd w:id="126"/>
    </w:p>
    <w:p w14:paraId="64CC3281" w14:textId="77777777" w:rsidR="004B07CC" w:rsidRPr="008F0F4C" w:rsidRDefault="004B07CC">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930"/>
      </w:tblGrid>
      <w:tr w:rsidR="004B07CC" w:rsidRPr="008F0F4C" w14:paraId="6F9CD879" w14:textId="77777777">
        <w:trPr>
          <w:cantSplit/>
        </w:trPr>
        <w:tc>
          <w:tcPr>
            <w:tcW w:w="2160" w:type="dxa"/>
            <w:vAlign w:val="center"/>
          </w:tcPr>
          <w:p w14:paraId="08BA68F7" w14:textId="77777777" w:rsidR="004B07CC" w:rsidRPr="00941ABA" w:rsidRDefault="004B07CC" w:rsidP="002920C0">
            <w:pPr>
              <w:pStyle w:val="TH"/>
            </w:pPr>
            <w:r w:rsidRPr="008F0F4C">
              <w:rPr>
                <w:position w:val="-26"/>
              </w:rPr>
              <w:object w:dxaOrig="1260" w:dyaOrig="600" w14:anchorId="05626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8pt;height:30.15pt" o:ole="" fillcolor="window">
                  <v:imagedata r:id="rId9" o:title=""/>
                </v:shape>
                <o:OLEObject Type="Embed" ProgID="Equation.3" ShapeID="_x0000_i1025" DrawAspect="Content" ObjectID="_1773040797" r:id="rId10"/>
              </w:object>
            </w:r>
          </w:p>
        </w:tc>
        <w:tc>
          <w:tcPr>
            <w:tcW w:w="6930" w:type="dxa"/>
            <w:vAlign w:val="center"/>
          </w:tcPr>
          <w:p w14:paraId="725986FF" w14:textId="77777777" w:rsidR="004B07CC" w:rsidRPr="008F0F4C" w:rsidRDefault="004B07CC" w:rsidP="002920C0">
            <w:pPr>
              <w:pStyle w:val="TF"/>
              <w:jc w:val="left"/>
              <w:rPr>
                <w:rFonts w:eastAsia="?? ??"/>
                <w:b w:val="0"/>
                <w:color w:val="000000"/>
              </w:rPr>
            </w:pPr>
            <w:r w:rsidRPr="008F0F4C">
              <w:rPr>
                <w:b w:val="0"/>
                <w:snapToGrid w:val="0"/>
              </w:rPr>
              <w:t>The ratio of the received energy per PN chip of the CPICH to the total transmit power spectral density at the Node_B (SS) antenna connector.</w:t>
            </w:r>
          </w:p>
        </w:tc>
      </w:tr>
      <w:tr w:rsidR="004B07CC" w:rsidRPr="008F0F4C" w14:paraId="049AAE13" w14:textId="77777777">
        <w:trPr>
          <w:cantSplit/>
        </w:trPr>
        <w:tc>
          <w:tcPr>
            <w:tcW w:w="2160" w:type="dxa"/>
            <w:vAlign w:val="center"/>
          </w:tcPr>
          <w:p w14:paraId="6F299343" w14:textId="77777777" w:rsidR="004B07CC" w:rsidRPr="00941ABA" w:rsidRDefault="004B07CC" w:rsidP="002920C0">
            <w:pPr>
              <w:pStyle w:val="TH"/>
            </w:pPr>
            <w:r w:rsidRPr="008F0F4C">
              <w:rPr>
                <w:position w:val="-10"/>
              </w:rPr>
              <w:object w:dxaOrig="1040" w:dyaOrig="300" w14:anchorId="2B8ADEFF">
                <v:shape id="_x0000_i1026" type="#_x0000_t75" style="width:51.9pt;height:15.05pt" o:ole="" fillcolor="window">
                  <v:imagedata r:id="rId11" o:title=""/>
                </v:shape>
                <o:OLEObject Type="Embed" ProgID="Equation.3" ShapeID="_x0000_i1026" DrawAspect="Content" ObjectID="_1773040798" r:id="rId12"/>
              </w:object>
            </w:r>
          </w:p>
        </w:tc>
        <w:tc>
          <w:tcPr>
            <w:tcW w:w="6930" w:type="dxa"/>
            <w:vAlign w:val="center"/>
          </w:tcPr>
          <w:p w14:paraId="2903748A" w14:textId="77777777" w:rsidR="004B07CC" w:rsidRPr="008F0F4C" w:rsidRDefault="004B07CC" w:rsidP="002920C0">
            <w:pPr>
              <w:pStyle w:val="TF"/>
              <w:jc w:val="left"/>
              <w:rPr>
                <w:rFonts w:eastAsia="?? ??"/>
                <w:b w:val="0"/>
                <w:color w:val="000000"/>
              </w:rPr>
            </w:pPr>
            <w:r w:rsidRPr="008F0F4C">
              <w:rPr>
                <w:b w:val="0"/>
                <w:snapToGrid w:val="0"/>
              </w:rPr>
              <w:t>Average energy per PN chip for DPCH.</w:t>
            </w:r>
          </w:p>
        </w:tc>
      </w:tr>
      <w:tr w:rsidR="004B07CC" w:rsidRPr="008F0F4C" w14:paraId="0A20E525" w14:textId="77777777">
        <w:trPr>
          <w:cantSplit/>
        </w:trPr>
        <w:tc>
          <w:tcPr>
            <w:tcW w:w="2160" w:type="dxa"/>
            <w:vAlign w:val="center"/>
          </w:tcPr>
          <w:p w14:paraId="3D14BD82" w14:textId="77777777" w:rsidR="004B07CC" w:rsidRPr="00941ABA" w:rsidRDefault="004B07CC" w:rsidP="002920C0">
            <w:pPr>
              <w:pStyle w:val="TH"/>
            </w:pPr>
            <w:r w:rsidRPr="008F0F4C">
              <w:rPr>
                <w:position w:val="-26"/>
              </w:rPr>
              <w:object w:dxaOrig="1160" w:dyaOrig="600" w14:anchorId="09999C8E">
                <v:shape id="_x0000_i1027" type="#_x0000_t75" style="width:57.75pt;height:30.15pt" o:ole="" fillcolor="window">
                  <v:imagedata r:id="rId13" o:title=""/>
                </v:shape>
                <o:OLEObject Type="Embed" ProgID="Equation.3" ShapeID="_x0000_i1027" DrawAspect="Content" ObjectID="_1773040799" r:id="rId14"/>
              </w:object>
            </w:r>
          </w:p>
        </w:tc>
        <w:tc>
          <w:tcPr>
            <w:tcW w:w="6930" w:type="dxa"/>
            <w:vAlign w:val="center"/>
          </w:tcPr>
          <w:p w14:paraId="5FB6FD51" w14:textId="77777777" w:rsidR="004B07CC" w:rsidRPr="008F0F4C" w:rsidRDefault="004B07CC" w:rsidP="002920C0">
            <w:pPr>
              <w:pStyle w:val="TF"/>
              <w:jc w:val="left"/>
              <w:rPr>
                <w:rFonts w:eastAsia="?? ??"/>
                <w:b w:val="0"/>
                <w:color w:val="000000"/>
              </w:rPr>
            </w:pPr>
            <w:r w:rsidRPr="008F0F4C">
              <w:rPr>
                <w:b w:val="0"/>
                <w:snapToGrid w:val="0"/>
              </w:rPr>
              <w:t>The ratio of the transmit energy per PN chip of the DPCH to the total transmit power spectral density at the Node_B  antenna connector.</w:t>
            </w:r>
          </w:p>
        </w:tc>
      </w:tr>
      <w:tr w:rsidR="004B07CC" w:rsidRPr="008F0F4C" w14:paraId="054A27E4" w14:textId="77777777">
        <w:trPr>
          <w:cantSplit/>
        </w:trPr>
        <w:tc>
          <w:tcPr>
            <w:tcW w:w="2160" w:type="dxa"/>
            <w:vAlign w:val="center"/>
          </w:tcPr>
          <w:p w14:paraId="2B037251" w14:textId="77777777" w:rsidR="004B07CC" w:rsidRPr="00941ABA" w:rsidRDefault="004B07CC" w:rsidP="002920C0">
            <w:pPr>
              <w:pStyle w:val="TH"/>
              <w:rPr>
                <w:color w:val="000000"/>
              </w:rPr>
            </w:pPr>
            <w:r w:rsidRPr="008F0F4C">
              <w:rPr>
                <w:snapToGrid w:val="0"/>
                <w:position w:val="-30"/>
              </w:rPr>
              <w:object w:dxaOrig="1440" w:dyaOrig="680" w14:anchorId="6517A4BD">
                <v:shape id="_x0000_i1028" type="#_x0000_t75" style="width:56.1pt;height:26.8pt" o:ole="" fillcolor="window">
                  <v:imagedata r:id="rId15" o:title=""/>
                </v:shape>
                <o:OLEObject Type="Embed" ProgID="Equation.3" ShapeID="_x0000_i1028" DrawAspect="Content" ObjectID="_1773040800" r:id="rId16"/>
              </w:object>
            </w:r>
          </w:p>
        </w:tc>
        <w:tc>
          <w:tcPr>
            <w:tcW w:w="6930" w:type="dxa"/>
            <w:vAlign w:val="center"/>
          </w:tcPr>
          <w:p w14:paraId="3E4557E8" w14:textId="77777777" w:rsidR="004B07CC" w:rsidRPr="008F0F4C" w:rsidRDefault="004B07CC" w:rsidP="002920C0">
            <w:pPr>
              <w:pStyle w:val="TF"/>
              <w:jc w:val="left"/>
              <w:rPr>
                <w:b w:val="0"/>
                <w:color w:val="000000"/>
              </w:rPr>
            </w:pPr>
            <w:r w:rsidRPr="008F0F4C">
              <w:rPr>
                <w:b w:val="0"/>
                <w:snapToGrid w:val="0"/>
              </w:rPr>
              <w:t>The ratio of the transmit energy per PN chip of the DPCCH to the total transmit power spectral density at the</w:t>
            </w:r>
            <w:r w:rsidRPr="008F0F4C">
              <w:rPr>
                <w:rFonts w:eastAsia="?? ??"/>
                <w:b w:val="0"/>
                <w:snapToGrid w:val="0"/>
              </w:rPr>
              <w:t xml:space="preserve"> Node B</w:t>
            </w:r>
            <w:r w:rsidRPr="008F0F4C">
              <w:rPr>
                <w:b w:val="0"/>
                <w:snapToGrid w:val="0"/>
              </w:rPr>
              <w:t xml:space="preserve"> antenna connector.</w:t>
            </w:r>
          </w:p>
        </w:tc>
      </w:tr>
      <w:tr w:rsidR="004B07CC" w:rsidRPr="008F0F4C" w14:paraId="7F3D8291" w14:textId="77777777">
        <w:trPr>
          <w:cantSplit/>
        </w:trPr>
        <w:tc>
          <w:tcPr>
            <w:tcW w:w="2160" w:type="dxa"/>
            <w:vAlign w:val="center"/>
          </w:tcPr>
          <w:p w14:paraId="08E909AF" w14:textId="77777777" w:rsidR="004B07CC" w:rsidRPr="00941ABA" w:rsidRDefault="004B07CC" w:rsidP="002920C0">
            <w:pPr>
              <w:pStyle w:val="TH"/>
              <w:rPr>
                <w:color w:val="000000"/>
              </w:rPr>
            </w:pPr>
            <w:r w:rsidRPr="008F0F4C">
              <w:rPr>
                <w:snapToGrid w:val="0"/>
                <w:position w:val="-30"/>
              </w:rPr>
              <w:object w:dxaOrig="1460" w:dyaOrig="680" w14:anchorId="5717C67E">
                <v:shape id="_x0000_i1029" type="#_x0000_t75" style="width:56.95pt;height:26.8pt" o:ole="" fillcolor="window">
                  <v:imagedata r:id="rId17" o:title=""/>
                </v:shape>
                <o:OLEObject Type="Embed" ProgID="Equation.3" ShapeID="_x0000_i1029" DrawAspect="Content" ObjectID="_1773040801" r:id="rId18"/>
              </w:object>
            </w:r>
          </w:p>
        </w:tc>
        <w:tc>
          <w:tcPr>
            <w:tcW w:w="6930" w:type="dxa"/>
            <w:vAlign w:val="center"/>
          </w:tcPr>
          <w:p w14:paraId="6F25265C" w14:textId="77777777" w:rsidR="004B07CC" w:rsidRPr="008F0F4C" w:rsidRDefault="004B07CC" w:rsidP="002920C0">
            <w:pPr>
              <w:pStyle w:val="TF"/>
              <w:jc w:val="left"/>
              <w:rPr>
                <w:b w:val="0"/>
                <w:color w:val="000000"/>
              </w:rPr>
            </w:pPr>
            <w:r w:rsidRPr="008F0F4C">
              <w:rPr>
                <w:b w:val="0"/>
                <w:snapToGrid w:val="0"/>
              </w:rPr>
              <w:t>The ratio of the transmit energy per PN chip of the DPDCH to the total transmit power spectral density at the</w:t>
            </w:r>
            <w:r w:rsidRPr="008F0F4C">
              <w:rPr>
                <w:rFonts w:eastAsia="?? ??"/>
                <w:b w:val="0"/>
                <w:snapToGrid w:val="0"/>
              </w:rPr>
              <w:t xml:space="preserve"> Node B</w:t>
            </w:r>
            <w:r w:rsidRPr="008F0F4C">
              <w:rPr>
                <w:b w:val="0"/>
                <w:snapToGrid w:val="0"/>
              </w:rPr>
              <w:t xml:space="preserve"> antenna connector.</w:t>
            </w:r>
          </w:p>
        </w:tc>
      </w:tr>
      <w:tr w:rsidR="004B07CC" w:rsidRPr="008F0F4C" w14:paraId="2781DC7A" w14:textId="77777777">
        <w:trPr>
          <w:cantSplit/>
        </w:trPr>
        <w:tc>
          <w:tcPr>
            <w:tcW w:w="2160" w:type="dxa"/>
            <w:vAlign w:val="center"/>
          </w:tcPr>
          <w:p w14:paraId="75C6EB49" w14:textId="77777777" w:rsidR="004B07CC" w:rsidRPr="00941ABA" w:rsidRDefault="004B07CC" w:rsidP="002920C0">
            <w:pPr>
              <w:pStyle w:val="TH"/>
            </w:pPr>
            <w:r w:rsidRPr="008F0F4C">
              <w:rPr>
                <w:position w:val="-10"/>
              </w:rPr>
              <w:object w:dxaOrig="300" w:dyaOrig="300" w14:anchorId="4626B5D3">
                <v:shape id="_x0000_i1030" type="#_x0000_t75" style="width:15.05pt;height:15.05pt" o:ole="" fillcolor="window">
                  <v:imagedata r:id="rId19" o:title=""/>
                </v:shape>
                <o:OLEObject Type="Embed" ProgID="Equation.3" ShapeID="_x0000_i1030" DrawAspect="Content" ObjectID="_1773040802" r:id="rId20"/>
              </w:object>
            </w:r>
          </w:p>
        </w:tc>
        <w:tc>
          <w:tcPr>
            <w:tcW w:w="6930" w:type="dxa"/>
            <w:vAlign w:val="center"/>
          </w:tcPr>
          <w:p w14:paraId="6B3D3E09" w14:textId="77777777" w:rsidR="004B07CC" w:rsidRPr="008F0F4C" w:rsidRDefault="004B07CC" w:rsidP="002920C0">
            <w:pPr>
              <w:pStyle w:val="TF"/>
              <w:jc w:val="left"/>
              <w:rPr>
                <w:rFonts w:eastAsia="?? ??"/>
                <w:b w:val="0"/>
              </w:rPr>
            </w:pPr>
            <w:r w:rsidRPr="008F0F4C">
              <w:rPr>
                <w:rFonts w:eastAsia="?? ??"/>
                <w:b w:val="0"/>
              </w:rPr>
              <w:t>Average energy per PN chip.</w:t>
            </w:r>
          </w:p>
        </w:tc>
      </w:tr>
      <w:tr w:rsidR="004B07CC" w:rsidRPr="008F0F4C" w14:paraId="596202BE" w14:textId="77777777">
        <w:trPr>
          <w:cantSplit/>
        </w:trPr>
        <w:tc>
          <w:tcPr>
            <w:tcW w:w="2160" w:type="dxa"/>
            <w:vAlign w:val="center"/>
          </w:tcPr>
          <w:p w14:paraId="3BF3FBE1" w14:textId="77777777" w:rsidR="004B07CC" w:rsidRPr="00941ABA" w:rsidRDefault="004B07CC" w:rsidP="002920C0">
            <w:pPr>
              <w:pStyle w:val="TH"/>
            </w:pPr>
            <w:r w:rsidRPr="008F0F4C">
              <w:rPr>
                <w:position w:val="-32"/>
              </w:rPr>
              <w:object w:dxaOrig="460" w:dyaOrig="660" w14:anchorId="561A48A0">
                <v:shape id="_x0000_i1031" type="#_x0000_t75" style="width:22.6pt;height:32.65pt" o:ole="" fillcolor="window">
                  <v:imagedata r:id="rId21" o:title=""/>
                </v:shape>
                <o:OLEObject Type="Embed" ProgID="Equation.3" ShapeID="_x0000_i1031" DrawAspect="Content" ObjectID="_1773040803" r:id="rId22"/>
              </w:object>
            </w:r>
          </w:p>
        </w:tc>
        <w:tc>
          <w:tcPr>
            <w:tcW w:w="6930" w:type="dxa"/>
            <w:vAlign w:val="center"/>
          </w:tcPr>
          <w:p w14:paraId="1A12AC20" w14:textId="77777777" w:rsidR="004B07CC" w:rsidRPr="008F0F4C" w:rsidRDefault="004B07CC" w:rsidP="002920C0">
            <w:pPr>
              <w:pStyle w:val="TF"/>
              <w:jc w:val="left"/>
              <w:rPr>
                <w:rFonts w:eastAsia="?? ??"/>
                <w:b w:val="0"/>
              </w:rPr>
            </w:pPr>
            <w:r w:rsidRPr="008F0F4C">
              <w:rPr>
                <w:rFonts w:eastAsia="?? ??"/>
                <w:b w:val="0"/>
              </w:rPr>
              <w:t>The ratio of the average transmit energy per PN chip for different fields or physical channels to the total transmit power spectral density.</w:t>
            </w:r>
          </w:p>
        </w:tc>
      </w:tr>
      <w:tr w:rsidR="004B07CC" w:rsidRPr="008F0F4C" w14:paraId="201967CB" w14:textId="77777777">
        <w:trPr>
          <w:cantSplit/>
        </w:trPr>
        <w:tc>
          <w:tcPr>
            <w:tcW w:w="2160" w:type="dxa"/>
            <w:vAlign w:val="center"/>
          </w:tcPr>
          <w:p w14:paraId="201018EE" w14:textId="77777777" w:rsidR="004B07CC" w:rsidRPr="008F0F4C" w:rsidRDefault="004B07CC" w:rsidP="002920C0">
            <w:pPr>
              <w:pStyle w:val="TH"/>
            </w:pPr>
            <w:r w:rsidRPr="008F0F4C">
              <w:t>F</w:t>
            </w:r>
            <w:r w:rsidRPr="008F0F4C">
              <w:rPr>
                <w:vertAlign w:val="subscript"/>
              </w:rPr>
              <w:t>uw</w:t>
            </w:r>
          </w:p>
        </w:tc>
        <w:tc>
          <w:tcPr>
            <w:tcW w:w="6930" w:type="dxa"/>
            <w:vAlign w:val="center"/>
          </w:tcPr>
          <w:p w14:paraId="24991723" w14:textId="77777777" w:rsidR="004B07CC" w:rsidRPr="008F0F4C" w:rsidRDefault="004B07CC" w:rsidP="002920C0">
            <w:pPr>
              <w:pStyle w:val="TF"/>
              <w:jc w:val="left"/>
              <w:rPr>
                <w:rFonts w:eastAsia="?? ??"/>
                <w:b w:val="0"/>
              </w:rPr>
            </w:pPr>
            <w:r w:rsidRPr="008F0F4C">
              <w:rPr>
                <w:rFonts w:eastAsia="?? ??"/>
                <w:b w:val="0"/>
              </w:rPr>
              <w:t>Frequency of unwanted signal</w:t>
            </w:r>
          </w:p>
        </w:tc>
      </w:tr>
      <w:tr w:rsidR="004B07CC" w:rsidRPr="008F0F4C" w14:paraId="39303D8A" w14:textId="77777777">
        <w:trPr>
          <w:cantSplit/>
        </w:trPr>
        <w:tc>
          <w:tcPr>
            <w:tcW w:w="2160" w:type="dxa"/>
            <w:vAlign w:val="center"/>
          </w:tcPr>
          <w:p w14:paraId="09AF9491" w14:textId="77777777" w:rsidR="004B07CC" w:rsidRPr="00941ABA" w:rsidRDefault="004B07CC" w:rsidP="002920C0">
            <w:pPr>
              <w:pStyle w:val="TH"/>
            </w:pPr>
            <w:r w:rsidRPr="008F0F4C">
              <w:rPr>
                <w:position w:val="-10"/>
              </w:rPr>
              <w:object w:dxaOrig="260" w:dyaOrig="300" w14:anchorId="49610E52">
                <v:shape id="_x0000_i1032" type="#_x0000_t75" style="width:13.4pt;height:15.05pt" o:ole="" fillcolor="window">
                  <v:imagedata r:id="rId23" o:title=""/>
                </v:shape>
                <o:OLEObject Type="Embed" ProgID="Equation.3" ShapeID="_x0000_i1032" DrawAspect="Content" ObjectID="_1773040804" r:id="rId24"/>
              </w:object>
            </w:r>
          </w:p>
        </w:tc>
        <w:tc>
          <w:tcPr>
            <w:tcW w:w="6930" w:type="dxa"/>
            <w:vAlign w:val="center"/>
          </w:tcPr>
          <w:p w14:paraId="2FE32C89" w14:textId="77777777" w:rsidR="004B07CC" w:rsidRPr="008F0F4C" w:rsidRDefault="004B07CC" w:rsidP="002920C0">
            <w:pPr>
              <w:pStyle w:val="TF"/>
              <w:jc w:val="left"/>
              <w:rPr>
                <w:rFonts w:eastAsia="?? ??"/>
                <w:b w:val="0"/>
              </w:rPr>
            </w:pPr>
            <w:r w:rsidRPr="008F0F4C">
              <w:rPr>
                <w:rFonts w:eastAsia="?? ??"/>
                <w:b w:val="0"/>
              </w:rPr>
              <w:t>The total received power spectral density, including signal and interference, as measured at the UE antenna connector.</w:t>
            </w:r>
          </w:p>
        </w:tc>
      </w:tr>
      <w:tr w:rsidR="004B07CC" w:rsidRPr="008F0F4C" w14:paraId="313ED8DD" w14:textId="77777777">
        <w:trPr>
          <w:cantSplit/>
        </w:trPr>
        <w:tc>
          <w:tcPr>
            <w:tcW w:w="2160" w:type="dxa"/>
            <w:vAlign w:val="center"/>
          </w:tcPr>
          <w:p w14:paraId="0AB5B2B3" w14:textId="77777777" w:rsidR="004B07CC" w:rsidRPr="00941ABA" w:rsidRDefault="004B07CC" w:rsidP="002920C0">
            <w:pPr>
              <w:pStyle w:val="TH"/>
              <w:rPr>
                <w:color w:val="000000"/>
              </w:rPr>
            </w:pPr>
            <w:r w:rsidRPr="008F0F4C">
              <w:object w:dxaOrig="420" w:dyaOrig="360" w14:anchorId="2B6F44B8">
                <v:shape id="_x0000_i1033" type="#_x0000_t75" style="width:20.95pt;height:18.4pt" o:ole="" fillcolor="window">
                  <v:imagedata r:id="rId25" o:title=""/>
                </v:shape>
                <o:OLEObject Type="Embed" ProgID="Equation.3" ShapeID="_x0000_i1033" DrawAspect="Content" ObjectID="_1773040805" r:id="rId26"/>
              </w:object>
            </w:r>
          </w:p>
        </w:tc>
        <w:tc>
          <w:tcPr>
            <w:tcW w:w="6930" w:type="dxa"/>
            <w:vAlign w:val="center"/>
          </w:tcPr>
          <w:p w14:paraId="77952F27" w14:textId="77777777" w:rsidR="004B07CC" w:rsidRPr="008F0F4C" w:rsidRDefault="004B07CC" w:rsidP="002920C0">
            <w:pPr>
              <w:pStyle w:val="TF"/>
              <w:jc w:val="left"/>
              <w:rPr>
                <w:b w:val="0"/>
                <w:color w:val="000000"/>
              </w:rPr>
            </w:pPr>
            <w:r w:rsidRPr="008F0F4C">
              <w:rPr>
                <w:b w:val="0"/>
                <w:snapToGrid w:val="0"/>
              </w:rPr>
              <w:t>The power spectral density of the adjacent frequency channel as measured at the UE antenna connector.</w:t>
            </w:r>
          </w:p>
        </w:tc>
      </w:tr>
      <w:tr w:rsidR="004B07CC" w:rsidRPr="008F0F4C" w14:paraId="38F5AA60" w14:textId="77777777">
        <w:trPr>
          <w:cantSplit/>
        </w:trPr>
        <w:tc>
          <w:tcPr>
            <w:tcW w:w="2160" w:type="dxa"/>
            <w:vAlign w:val="center"/>
          </w:tcPr>
          <w:p w14:paraId="53126D20" w14:textId="77777777" w:rsidR="004B07CC" w:rsidRPr="00941ABA" w:rsidRDefault="004B07CC" w:rsidP="002920C0">
            <w:pPr>
              <w:pStyle w:val="TH"/>
            </w:pPr>
            <w:r w:rsidRPr="008F0F4C">
              <w:rPr>
                <w:position w:val="-10"/>
              </w:rPr>
              <w:object w:dxaOrig="340" w:dyaOrig="300" w14:anchorId="66AC1405">
                <v:shape id="_x0000_i1034" type="#_x0000_t75" style="width:16.75pt;height:15.05pt" o:ole="" fillcolor="window">
                  <v:imagedata r:id="rId27" o:title=""/>
                </v:shape>
                <o:OLEObject Type="Embed" ProgID="Equation.3" ShapeID="_x0000_i1034" DrawAspect="Content" ObjectID="_1773040806" r:id="rId28"/>
              </w:object>
            </w:r>
          </w:p>
        </w:tc>
        <w:tc>
          <w:tcPr>
            <w:tcW w:w="6930" w:type="dxa"/>
            <w:vAlign w:val="center"/>
          </w:tcPr>
          <w:p w14:paraId="04F15279" w14:textId="77777777" w:rsidR="004B07CC" w:rsidRPr="008F0F4C" w:rsidRDefault="004B07CC" w:rsidP="002920C0">
            <w:pPr>
              <w:pStyle w:val="TF"/>
              <w:jc w:val="left"/>
              <w:rPr>
                <w:rFonts w:eastAsia="?? ??"/>
                <w:b w:val="0"/>
              </w:rPr>
            </w:pPr>
            <w:r w:rsidRPr="008F0F4C">
              <w:rPr>
                <w:rFonts w:eastAsia="?? ??"/>
                <w:b w:val="0"/>
                <w:color w:val="000000"/>
              </w:rPr>
              <w:t>The power spectral density of a band limited white noise source (simulating interference from cells</w:t>
            </w:r>
            <w:r w:rsidRPr="008F0F4C">
              <w:rPr>
                <w:rFonts w:eastAsia="?? ??"/>
                <w:b w:val="0"/>
                <w:snapToGrid w:val="0"/>
              </w:rPr>
              <w:t>, which are not defined in a test procedure</w:t>
            </w:r>
            <w:r w:rsidRPr="008F0F4C">
              <w:rPr>
                <w:rFonts w:eastAsia="?? ??"/>
                <w:b w:val="0"/>
                <w:color w:val="000000"/>
              </w:rPr>
              <w:t>) as measured at the UE antenna connector.The power spectral density of a band limited white noise source (simulating interference from other cells) as measured at the UE antenna connector.</w:t>
            </w:r>
          </w:p>
        </w:tc>
      </w:tr>
      <w:tr w:rsidR="004B07CC" w:rsidRPr="008F0F4C" w14:paraId="558ACE5F" w14:textId="77777777">
        <w:trPr>
          <w:cantSplit/>
        </w:trPr>
        <w:tc>
          <w:tcPr>
            <w:tcW w:w="2160" w:type="dxa"/>
            <w:vAlign w:val="center"/>
          </w:tcPr>
          <w:p w14:paraId="4395E41D" w14:textId="77777777" w:rsidR="004B07CC" w:rsidRPr="00941ABA" w:rsidRDefault="004B07CC" w:rsidP="002920C0">
            <w:pPr>
              <w:pStyle w:val="TH"/>
            </w:pPr>
            <w:r w:rsidRPr="008F0F4C">
              <w:rPr>
                <w:position w:val="-10"/>
              </w:rPr>
              <w:object w:dxaOrig="320" w:dyaOrig="300" w14:anchorId="7288E119">
                <v:shape id="_x0000_i1035" type="#_x0000_t75" style="width:15.9pt;height:15.05pt" o:ole="" fillcolor="window">
                  <v:imagedata r:id="rId29" o:title=""/>
                </v:shape>
                <o:OLEObject Type="Embed" ProgID="Equation.3" ShapeID="_x0000_i1035" DrawAspect="Content" ObjectID="_1773040807" r:id="rId30"/>
              </w:object>
            </w:r>
          </w:p>
        </w:tc>
        <w:tc>
          <w:tcPr>
            <w:tcW w:w="6930" w:type="dxa"/>
            <w:vAlign w:val="center"/>
          </w:tcPr>
          <w:p w14:paraId="685D1210" w14:textId="77777777" w:rsidR="004B07CC" w:rsidRPr="008F0F4C" w:rsidRDefault="004B07CC" w:rsidP="002920C0">
            <w:pPr>
              <w:pStyle w:val="TF"/>
              <w:jc w:val="left"/>
              <w:rPr>
                <w:rFonts w:eastAsia="?? ??"/>
                <w:b w:val="0"/>
              </w:rPr>
            </w:pPr>
            <w:r w:rsidRPr="008F0F4C">
              <w:rPr>
                <w:rFonts w:eastAsia="?? ??"/>
                <w:b w:val="0"/>
                <w:color w:val="000000"/>
              </w:rPr>
              <w:t>The total transmit power spectral density of the Forward down link at the base stationNode_B antenna connector.</w:t>
            </w:r>
          </w:p>
        </w:tc>
      </w:tr>
      <w:tr w:rsidR="004B07CC" w:rsidRPr="008F0F4C" w14:paraId="47DA60A3" w14:textId="77777777">
        <w:trPr>
          <w:cantSplit/>
        </w:trPr>
        <w:tc>
          <w:tcPr>
            <w:tcW w:w="2160" w:type="dxa"/>
            <w:vAlign w:val="center"/>
          </w:tcPr>
          <w:p w14:paraId="491BF531" w14:textId="77777777" w:rsidR="004B07CC" w:rsidRPr="00941ABA" w:rsidRDefault="004B07CC" w:rsidP="002920C0">
            <w:pPr>
              <w:pStyle w:val="TH"/>
            </w:pPr>
            <w:r w:rsidRPr="008F0F4C">
              <w:rPr>
                <w:position w:val="-10"/>
              </w:rPr>
              <w:object w:dxaOrig="320" w:dyaOrig="340" w14:anchorId="083081C2">
                <v:shape id="_x0000_i1036" type="#_x0000_t75" style="width:15.9pt;height:16.75pt" o:ole="" fillcolor="window">
                  <v:imagedata r:id="rId31" o:title=""/>
                </v:shape>
                <o:OLEObject Type="Embed" ProgID="Equation.3" ShapeID="_x0000_i1036" DrawAspect="Content" ObjectID="_1773040808" r:id="rId32"/>
              </w:object>
            </w:r>
          </w:p>
        </w:tc>
        <w:tc>
          <w:tcPr>
            <w:tcW w:w="6930" w:type="dxa"/>
            <w:vAlign w:val="center"/>
          </w:tcPr>
          <w:p w14:paraId="509A3B1B" w14:textId="77777777" w:rsidR="004B07CC" w:rsidRPr="008F0F4C" w:rsidRDefault="004B07CC" w:rsidP="002920C0">
            <w:pPr>
              <w:pStyle w:val="TF"/>
              <w:jc w:val="left"/>
              <w:rPr>
                <w:rFonts w:eastAsia="?? ??"/>
                <w:b w:val="0"/>
              </w:rPr>
            </w:pPr>
            <w:r w:rsidRPr="008F0F4C">
              <w:rPr>
                <w:rFonts w:eastAsia="?? ??"/>
                <w:b w:val="0"/>
              </w:rPr>
              <w:t>The received power spectral density of the down link as measured at the UE antenna connector.</w:t>
            </w:r>
          </w:p>
        </w:tc>
      </w:tr>
      <w:tr w:rsidR="004B07CC" w:rsidRPr="008F0F4C" w14:paraId="6C16B348" w14:textId="77777777">
        <w:trPr>
          <w:cantSplit/>
        </w:trPr>
        <w:tc>
          <w:tcPr>
            <w:tcW w:w="2160" w:type="dxa"/>
            <w:vAlign w:val="center"/>
          </w:tcPr>
          <w:p w14:paraId="1FBA2149" w14:textId="77777777" w:rsidR="004B07CC" w:rsidRPr="00941ABA" w:rsidRDefault="004B07CC" w:rsidP="002920C0">
            <w:pPr>
              <w:pStyle w:val="TH"/>
            </w:pPr>
            <w:r w:rsidRPr="008F0F4C">
              <w:object w:dxaOrig="460" w:dyaOrig="360" w14:anchorId="47EEA4C0">
                <v:shape id="_x0000_i1037" type="#_x0000_t75" style="width:22.6pt;height:18.4pt" o:ole="" fillcolor="window">
                  <v:imagedata r:id="rId33" o:title=""/>
                </v:shape>
                <o:OLEObject Type="Embed" ProgID="Equation.3" ShapeID="_x0000_i1037" DrawAspect="Content" ObjectID="_1773040809" r:id="rId34"/>
              </w:object>
            </w:r>
          </w:p>
        </w:tc>
        <w:tc>
          <w:tcPr>
            <w:tcW w:w="6930" w:type="dxa"/>
            <w:vAlign w:val="center"/>
          </w:tcPr>
          <w:p w14:paraId="429BBFB7" w14:textId="77777777" w:rsidR="004B07CC" w:rsidRPr="008F0F4C" w:rsidRDefault="004B07CC" w:rsidP="002920C0">
            <w:pPr>
              <w:pStyle w:val="TF"/>
              <w:jc w:val="left"/>
              <w:rPr>
                <w:b w:val="0"/>
                <w:color w:val="000000"/>
              </w:rPr>
            </w:pPr>
            <w:r w:rsidRPr="008F0F4C">
              <w:rPr>
                <w:b w:val="0"/>
                <w:snapToGrid w:val="0"/>
              </w:rPr>
              <w:t>Unwanted signal power level</w:t>
            </w:r>
            <w:r w:rsidRPr="008F0F4C">
              <w:rPr>
                <w:rFonts w:eastAsia="MS Mincho"/>
                <w:b w:val="0"/>
                <w:snapToGrid w:val="0"/>
              </w:rPr>
              <w:t>.</w:t>
            </w:r>
          </w:p>
        </w:tc>
      </w:tr>
      <w:tr w:rsidR="004B07CC" w:rsidRPr="008F0F4C" w14:paraId="4425250A" w14:textId="77777777">
        <w:trPr>
          <w:cantSplit/>
        </w:trPr>
        <w:tc>
          <w:tcPr>
            <w:tcW w:w="2160" w:type="dxa"/>
            <w:vAlign w:val="center"/>
          </w:tcPr>
          <w:p w14:paraId="3DE8CF43" w14:textId="77777777" w:rsidR="004B07CC" w:rsidRPr="00941ABA" w:rsidRDefault="004B07CC" w:rsidP="002920C0">
            <w:pPr>
              <w:pStyle w:val="TH"/>
            </w:pPr>
            <w:r w:rsidRPr="008F0F4C">
              <w:rPr>
                <w:position w:val="-10"/>
              </w:rPr>
              <w:object w:dxaOrig="999" w:dyaOrig="300" w14:anchorId="29333936">
                <v:shape id="_x0000_i1038" type="#_x0000_t75" style="width:50.25pt;height:15.05pt" o:ole="" fillcolor="window">
                  <v:imagedata r:id="rId35" o:title=""/>
                </v:shape>
                <o:OLEObject Type="Embed" ProgID="Equation.3" ShapeID="_x0000_i1038" DrawAspect="Content" ObjectID="_1773040810" r:id="rId36"/>
              </w:object>
            </w:r>
          </w:p>
        </w:tc>
        <w:tc>
          <w:tcPr>
            <w:tcW w:w="6930" w:type="dxa"/>
            <w:vAlign w:val="center"/>
          </w:tcPr>
          <w:p w14:paraId="27640BCB" w14:textId="77777777" w:rsidR="004B07CC" w:rsidRPr="008F0F4C" w:rsidRDefault="004B07CC" w:rsidP="002920C0">
            <w:pPr>
              <w:pStyle w:val="TF"/>
              <w:jc w:val="left"/>
              <w:rPr>
                <w:rFonts w:eastAsia="?? ??"/>
                <w:b w:val="0"/>
              </w:rPr>
            </w:pPr>
            <w:r w:rsidRPr="008F0F4C">
              <w:rPr>
                <w:rFonts w:eastAsia="?? ??"/>
                <w:b w:val="0"/>
              </w:rPr>
              <w:t>Average energy per PN chip for the OCNS.</w:t>
            </w:r>
          </w:p>
        </w:tc>
      </w:tr>
      <w:tr w:rsidR="004B07CC" w:rsidRPr="008F0F4C" w14:paraId="6B9EDD2A" w14:textId="77777777">
        <w:trPr>
          <w:cantSplit/>
        </w:trPr>
        <w:tc>
          <w:tcPr>
            <w:tcW w:w="2160" w:type="dxa"/>
            <w:vAlign w:val="center"/>
          </w:tcPr>
          <w:p w14:paraId="600AD69C" w14:textId="77777777" w:rsidR="004B07CC" w:rsidRPr="00941ABA" w:rsidRDefault="004B07CC" w:rsidP="002920C0">
            <w:pPr>
              <w:pStyle w:val="TH"/>
            </w:pPr>
            <w:r w:rsidRPr="008F0F4C">
              <w:rPr>
                <w:position w:val="-26"/>
              </w:rPr>
              <w:object w:dxaOrig="1120" w:dyaOrig="600" w14:anchorId="2D268FD4">
                <v:shape id="_x0000_i1039" type="#_x0000_t75" style="width:56.1pt;height:30.15pt" o:ole="" fillcolor="window">
                  <v:imagedata r:id="rId37" o:title=""/>
                </v:shape>
                <o:OLEObject Type="Embed" ProgID="Equation.3" ShapeID="_x0000_i1039" DrawAspect="Content" ObjectID="_1773040811" r:id="rId38"/>
              </w:object>
            </w:r>
          </w:p>
        </w:tc>
        <w:tc>
          <w:tcPr>
            <w:tcW w:w="6930" w:type="dxa"/>
            <w:vAlign w:val="center"/>
          </w:tcPr>
          <w:p w14:paraId="1AD800AE" w14:textId="77777777" w:rsidR="004B07CC" w:rsidRPr="008F0F4C" w:rsidRDefault="004B07CC" w:rsidP="002920C0">
            <w:pPr>
              <w:pStyle w:val="TF"/>
              <w:jc w:val="left"/>
              <w:rPr>
                <w:rFonts w:eastAsia="?? ??"/>
                <w:b w:val="0"/>
              </w:rPr>
            </w:pPr>
            <w:r w:rsidRPr="008F0F4C">
              <w:rPr>
                <w:rFonts w:eastAsia="?? ??"/>
                <w:b w:val="0"/>
              </w:rPr>
              <w:t>The ratio of the average transmit energy per PN chip for the OCNS to the total transmit power spectral density.</w:t>
            </w:r>
          </w:p>
        </w:tc>
      </w:tr>
      <w:tr w:rsidR="004B07CC" w:rsidRPr="008F0F4C" w14:paraId="5C04599C" w14:textId="77777777">
        <w:trPr>
          <w:cantSplit/>
        </w:trPr>
        <w:tc>
          <w:tcPr>
            <w:tcW w:w="2160" w:type="dxa"/>
          </w:tcPr>
          <w:p w14:paraId="489778D0" w14:textId="77777777" w:rsidR="004B07CC" w:rsidRPr="00941ABA" w:rsidRDefault="004B07CC" w:rsidP="002920C0">
            <w:pPr>
              <w:pStyle w:val="TH"/>
              <w:rPr>
                <w:color w:val="000000"/>
              </w:rPr>
            </w:pPr>
            <w:r w:rsidRPr="008F0F4C">
              <w:object w:dxaOrig="1520" w:dyaOrig="300" w14:anchorId="3B688F3C">
                <v:shape id="_x0000_i1040" type="#_x0000_t75" style="width:61.1pt;height:11.7pt" o:ole="" fillcolor="window">
                  <v:imagedata r:id="rId39" o:title=""/>
                </v:shape>
                <o:OLEObject Type="Embed" ProgID="Equation.3" ShapeID="_x0000_i1040" DrawAspect="Content" ObjectID="_1773040812" r:id="rId40"/>
              </w:object>
            </w:r>
          </w:p>
        </w:tc>
        <w:tc>
          <w:tcPr>
            <w:tcW w:w="6930" w:type="dxa"/>
            <w:vAlign w:val="center"/>
          </w:tcPr>
          <w:p w14:paraId="76029468" w14:textId="77777777"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P-CCPCH</w:t>
            </w:r>
            <w:r w:rsidRPr="008F0F4C">
              <w:rPr>
                <w:rFonts w:eastAsia="MS Mincho"/>
                <w:b w:val="0"/>
                <w:snapToGrid w:val="0"/>
              </w:rPr>
              <w:t>.</w:t>
            </w:r>
          </w:p>
        </w:tc>
      </w:tr>
      <w:tr w:rsidR="004B07CC" w:rsidRPr="008F0F4C" w14:paraId="4F53204A" w14:textId="77777777">
        <w:trPr>
          <w:cantSplit/>
        </w:trPr>
        <w:tc>
          <w:tcPr>
            <w:tcW w:w="2160" w:type="dxa"/>
          </w:tcPr>
          <w:p w14:paraId="2DEE8B04" w14:textId="77777777" w:rsidR="004B07CC" w:rsidRPr="00941ABA" w:rsidRDefault="004B07CC" w:rsidP="002920C0">
            <w:pPr>
              <w:pStyle w:val="TH"/>
            </w:pPr>
            <w:r w:rsidRPr="008F0F4C">
              <w:object w:dxaOrig="1440" w:dyaOrig="600" w14:anchorId="354BB4C2">
                <v:shape id="_x0000_i1041" type="#_x0000_t75" style="width:59.45pt;height:25.1pt" o:ole="" fillcolor="window">
                  <v:imagedata r:id="rId41" o:title=""/>
                </v:shape>
                <o:OLEObject Type="Embed" ProgID="Equation.3" ShapeID="_x0000_i1041" DrawAspect="Content" ObjectID="_1773040813" r:id="rId42"/>
              </w:object>
            </w:r>
          </w:p>
        </w:tc>
        <w:tc>
          <w:tcPr>
            <w:tcW w:w="6930" w:type="dxa"/>
            <w:vAlign w:val="center"/>
          </w:tcPr>
          <w:p w14:paraId="3357EE06" w14:textId="77777777" w:rsidR="004B07CC" w:rsidRPr="008F0F4C" w:rsidRDefault="004B07CC" w:rsidP="002920C0">
            <w:pPr>
              <w:pStyle w:val="TF"/>
              <w:jc w:val="left"/>
              <w:rPr>
                <w:rFonts w:eastAsia="?? ??"/>
                <w:b w:val="0"/>
                <w:color w:val="000000"/>
              </w:rPr>
            </w:pPr>
            <w:r w:rsidRPr="008F0F4C">
              <w:rPr>
                <w:rFonts w:eastAsia="?? ??"/>
                <w:b w:val="0"/>
                <w:color w:val="000000"/>
              </w:rPr>
              <w:t>The ratio of the received P-CCPCH energy per chip to the total received power spectral density at the UE antenna connector.</w:t>
            </w:r>
          </w:p>
        </w:tc>
      </w:tr>
      <w:tr w:rsidR="004B07CC" w:rsidRPr="008F0F4C" w14:paraId="6AAD56E5" w14:textId="77777777">
        <w:trPr>
          <w:cantSplit/>
        </w:trPr>
        <w:tc>
          <w:tcPr>
            <w:tcW w:w="2160" w:type="dxa"/>
          </w:tcPr>
          <w:p w14:paraId="430A94FE" w14:textId="77777777" w:rsidR="004B07CC" w:rsidRPr="00941ABA" w:rsidRDefault="004B07CC" w:rsidP="002920C0">
            <w:pPr>
              <w:pStyle w:val="TH"/>
            </w:pPr>
            <w:r w:rsidRPr="008F0F4C">
              <w:object w:dxaOrig="1620" w:dyaOrig="600" w14:anchorId="346246A7">
                <v:shape id="_x0000_i1042" type="#_x0000_t75" style="width:65.3pt;height:25.1pt" o:ole="" fillcolor="window">
                  <v:imagedata r:id="rId43" o:title=""/>
                </v:shape>
                <o:OLEObject Type="Embed" ProgID="Equation.3" ShapeID="_x0000_i1042" DrawAspect="Content" ObjectID="_1773040814" r:id="rId44"/>
              </w:object>
            </w:r>
          </w:p>
        </w:tc>
        <w:tc>
          <w:tcPr>
            <w:tcW w:w="6930" w:type="dxa"/>
            <w:vAlign w:val="center"/>
          </w:tcPr>
          <w:p w14:paraId="0802B383" w14:textId="77777777" w:rsidR="004B07CC" w:rsidRPr="008F0F4C" w:rsidRDefault="004B07CC" w:rsidP="002920C0">
            <w:pPr>
              <w:pStyle w:val="TF"/>
              <w:jc w:val="left"/>
              <w:rPr>
                <w:rFonts w:eastAsia="?? ??"/>
                <w:b w:val="0"/>
                <w:color w:val="000000"/>
              </w:rPr>
            </w:pPr>
            <w:r w:rsidRPr="008F0F4C">
              <w:rPr>
                <w:rFonts w:eastAsia="?? ??"/>
                <w:b w:val="0"/>
                <w:color w:val="000000"/>
              </w:rPr>
              <w:t>The ratio of the average</w:t>
            </w:r>
            <w:r w:rsidRPr="008F0F4C">
              <w:rPr>
                <w:rFonts w:eastAsia="MS Mincho"/>
                <w:b w:val="0"/>
                <w:snapToGrid w:val="0"/>
              </w:rPr>
              <w:t>*</w:t>
            </w:r>
            <w:r w:rsidRPr="008F0F4C">
              <w:rPr>
                <w:rFonts w:eastAsia="?? ??"/>
                <w:b w:val="0"/>
                <w:color w:val="000000"/>
              </w:rPr>
              <w:t xml:space="preserve"> transmit energy per PN chip for the P-CCPCH to the total transmit power spectral density.</w:t>
            </w:r>
          </w:p>
        </w:tc>
      </w:tr>
      <w:tr w:rsidR="004B07CC" w:rsidRPr="008F0F4C" w14:paraId="25EEB1F1" w14:textId="77777777">
        <w:trPr>
          <w:cantSplit/>
        </w:trPr>
        <w:tc>
          <w:tcPr>
            <w:tcW w:w="2160" w:type="dxa"/>
            <w:vAlign w:val="center"/>
          </w:tcPr>
          <w:p w14:paraId="16EB72C6" w14:textId="77777777" w:rsidR="004B07CC" w:rsidRPr="00941ABA" w:rsidRDefault="004B07CC" w:rsidP="002920C0">
            <w:pPr>
              <w:pStyle w:val="TH"/>
            </w:pPr>
            <w:r w:rsidRPr="008F0F4C">
              <w:object w:dxaOrig="1420" w:dyaOrig="300" w14:anchorId="393D35C8">
                <v:shape id="_x0000_i1043" type="#_x0000_t75" style="width:56.1pt;height:11.7pt" o:ole="" fillcolor="window">
                  <v:imagedata r:id="rId45" o:title=""/>
                </v:shape>
                <o:OLEObject Type="Embed" ProgID="Equation.3" ShapeID="_x0000_i1043" DrawAspect="Content" ObjectID="_1773040815" r:id="rId46"/>
              </w:object>
            </w:r>
          </w:p>
        </w:tc>
        <w:tc>
          <w:tcPr>
            <w:tcW w:w="6930" w:type="dxa"/>
            <w:vAlign w:val="center"/>
          </w:tcPr>
          <w:p w14:paraId="619ED8C4" w14:textId="77777777"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P-CPICH</w:t>
            </w:r>
            <w:r w:rsidRPr="008F0F4C">
              <w:rPr>
                <w:rFonts w:eastAsia="MS Mincho"/>
                <w:b w:val="0"/>
                <w:snapToGrid w:val="0"/>
              </w:rPr>
              <w:t>.</w:t>
            </w:r>
          </w:p>
        </w:tc>
      </w:tr>
      <w:tr w:rsidR="004B07CC" w:rsidRPr="008F0F4C" w14:paraId="25CC0B40" w14:textId="77777777">
        <w:trPr>
          <w:cantSplit/>
        </w:trPr>
        <w:tc>
          <w:tcPr>
            <w:tcW w:w="2160" w:type="dxa"/>
            <w:vAlign w:val="center"/>
          </w:tcPr>
          <w:p w14:paraId="512D431E" w14:textId="77777777" w:rsidR="004B07CC" w:rsidRPr="00941ABA" w:rsidRDefault="004B07CC" w:rsidP="002920C0">
            <w:pPr>
              <w:pStyle w:val="TH"/>
            </w:pPr>
            <w:r w:rsidRPr="008F0F4C">
              <w:object w:dxaOrig="980" w:dyaOrig="300" w14:anchorId="7C450D93">
                <v:shape id="_x0000_i1044" type="#_x0000_t75" style="width:38.5pt;height:11.7pt" o:ole="" fillcolor="window">
                  <v:imagedata r:id="rId47" o:title=""/>
                </v:shape>
                <o:OLEObject Type="Embed" ProgID="Equation.3" ShapeID="_x0000_i1044" DrawAspect="Content" ObjectID="_1773040816" r:id="rId48"/>
              </w:object>
            </w:r>
          </w:p>
        </w:tc>
        <w:tc>
          <w:tcPr>
            <w:tcW w:w="6930" w:type="dxa"/>
            <w:vAlign w:val="center"/>
          </w:tcPr>
          <w:p w14:paraId="5074A433" w14:textId="77777777"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PICH</w:t>
            </w:r>
            <w:r w:rsidRPr="008F0F4C">
              <w:rPr>
                <w:rFonts w:eastAsia="MS Mincho"/>
                <w:b w:val="0"/>
                <w:snapToGrid w:val="0"/>
              </w:rPr>
              <w:t>.</w:t>
            </w:r>
          </w:p>
        </w:tc>
      </w:tr>
      <w:tr w:rsidR="004B07CC" w:rsidRPr="008F0F4C" w14:paraId="53AB442C" w14:textId="77777777">
        <w:trPr>
          <w:cantSplit/>
        </w:trPr>
        <w:tc>
          <w:tcPr>
            <w:tcW w:w="2160" w:type="dxa"/>
            <w:vAlign w:val="center"/>
          </w:tcPr>
          <w:p w14:paraId="1FD85E1C" w14:textId="77777777" w:rsidR="004B07CC" w:rsidRPr="00941ABA" w:rsidRDefault="004B07CC" w:rsidP="002920C0">
            <w:pPr>
              <w:pStyle w:val="TH"/>
            </w:pPr>
            <w:r w:rsidRPr="008F0F4C">
              <w:object w:dxaOrig="1060" w:dyaOrig="600" w14:anchorId="0026AB08">
                <v:shape id="_x0000_i1045" type="#_x0000_t75" style="width:41.85pt;height:23.45pt" o:ole="" fillcolor="window">
                  <v:imagedata r:id="rId49" o:title=""/>
                </v:shape>
                <o:OLEObject Type="Embed" ProgID="Equation.3" ShapeID="_x0000_i1045" DrawAspect="Content" ObjectID="_1773040817" r:id="rId50"/>
              </w:object>
            </w:r>
          </w:p>
        </w:tc>
        <w:tc>
          <w:tcPr>
            <w:tcW w:w="6930" w:type="dxa"/>
            <w:vAlign w:val="center"/>
          </w:tcPr>
          <w:p w14:paraId="4A9F1311" w14:textId="77777777" w:rsidR="004B07CC" w:rsidRPr="008F0F4C" w:rsidRDefault="004B07CC" w:rsidP="002920C0">
            <w:pPr>
              <w:pStyle w:val="TF"/>
              <w:jc w:val="left"/>
              <w:rPr>
                <w:b w:val="0"/>
                <w:color w:val="000000"/>
              </w:rPr>
            </w:pPr>
            <w:r w:rsidRPr="008F0F4C">
              <w:rPr>
                <w:b w:val="0"/>
                <w:snapToGrid w:val="0"/>
              </w:rPr>
              <w:t>The ratio of the received energy per PN chip of the PICH to the total transmit power spectral density at the</w:t>
            </w:r>
            <w:r w:rsidRPr="008F0F4C">
              <w:rPr>
                <w:b w:val="0"/>
                <w:snapToGrid w:val="0"/>
                <w:u w:val="single"/>
              </w:rPr>
              <w:t xml:space="preserve"> Node B</w:t>
            </w:r>
            <w:r w:rsidRPr="008F0F4C">
              <w:rPr>
                <w:b w:val="0"/>
                <w:snapToGrid w:val="0"/>
              </w:rPr>
              <w:t xml:space="preserve"> (SS) antenna connector.</w:t>
            </w:r>
          </w:p>
        </w:tc>
      </w:tr>
      <w:tr w:rsidR="004B07CC" w:rsidRPr="008F0F4C" w14:paraId="71CFE4D3" w14:textId="77777777">
        <w:trPr>
          <w:cantSplit/>
        </w:trPr>
        <w:tc>
          <w:tcPr>
            <w:tcW w:w="2160" w:type="dxa"/>
          </w:tcPr>
          <w:p w14:paraId="6C633362" w14:textId="77777777" w:rsidR="004B07CC" w:rsidRPr="00941ABA" w:rsidRDefault="004B07CC" w:rsidP="002920C0">
            <w:pPr>
              <w:pStyle w:val="TH"/>
            </w:pPr>
            <w:r w:rsidRPr="008F0F4C">
              <w:rPr>
                <w:position w:val="-30"/>
              </w:rPr>
              <w:object w:dxaOrig="1420" w:dyaOrig="700" w14:anchorId="667BF14D">
                <v:shape id="_x0000_i1046" type="#_x0000_t75" style="width:59.45pt;height:29.3pt" o:ole="" fillcolor="window">
                  <v:imagedata r:id="rId51" o:title=""/>
                </v:shape>
                <o:OLEObject Type="Embed" ProgID="Equation.3" ShapeID="_x0000_i1046" DrawAspect="Content" ObjectID="_1773040818" r:id="rId52"/>
              </w:object>
            </w:r>
          </w:p>
        </w:tc>
        <w:tc>
          <w:tcPr>
            <w:tcW w:w="6930" w:type="dxa"/>
            <w:vAlign w:val="center"/>
          </w:tcPr>
          <w:p w14:paraId="34B729EB" w14:textId="77777777" w:rsidR="004B07CC" w:rsidRPr="008F0F4C" w:rsidRDefault="004B07CC" w:rsidP="002920C0">
            <w:pPr>
              <w:pStyle w:val="TF"/>
              <w:jc w:val="left"/>
              <w:rPr>
                <w:rFonts w:eastAsia="?? ??"/>
                <w:b w:val="0"/>
              </w:rPr>
            </w:pPr>
            <w:r w:rsidRPr="008F0F4C">
              <w:rPr>
                <w:rFonts w:eastAsia="?? ??"/>
                <w:b w:val="0"/>
              </w:rPr>
              <w:t>The ratio of the received PCCPCH energy per chip to the total received power spectral density at the UE antenna connector.</w:t>
            </w:r>
          </w:p>
        </w:tc>
      </w:tr>
      <w:tr w:rsidR="004B07CC" w:rsidRPr="008F0F4C" w14:paraId="00F64B5C" w14:textId="77777777">
        <w:trPr>
          <w:cantSplit/>
        </w:trPr>
        <w:tc>
          <w:tcPr>
            <w:tcW w:w="2160" w:type="dxa"/>
          </w:tcPr>
          <w:p w14:paraId="4F8A654B" w14:textId="77777777" w:rsidR="004B07CC" w:rsidRPr="00941ABA" w:rsidRDefault="004B07CC" w:rsidP="002920C0">
            <w:pPr>
              <w:pStyle w:val="TH"/>
            </w:pPr>
            <w:r w:rsidRPr="008F0F4C">
              <w:rPr>
                <w:position w:val="-30"/>
              </w:rPr>
              <w:object w:dxaOrig="1640" w:dyaOrig="700" w14:anchorId="3BE4F4EF">
                <v:shape id="_x0000_i1047" type="#_x0000_t75" style="width:67pt;height:29.3pt" o:ole="" fillcolor="window">
                  <v:imagedata r:id="rId53" o:title=""/>
                </v:shape>
                <o:OLEObject Type="Embed" ProgID="Equation.3" ShapeID="_x0000_i1047" DrawAspect="Content" ObjectID="_1773040819" r:id="rId54"/>
              </w:object>
            </w:r>
          </w:p>
        </w:tc>
        <w:tc>
          <w:tcPr>
            <w:tcW w:w="6930" w:type="dxa"/>
            <w:vAlign w:val="center"/>
          </w:tcPr>
          <w:p w14:paraId="0B5CC4CB" w14:textId="77777777" w:rsidR="004B07CC" w:rsidRPr="008F0F4C" w:rsidRDefault="004B07CC" w:rsidP="002920C0">
            <w:pPr>
              <w:pStyle w:val="TF"/>
              <w:jc w:val="left"/>
              <w:rPr>
                <w:rFonts w:eastAsia="?? ??"/>
                <w:b w:val="0"/>
              </w:rPr>
            </w:pPr>
            <w:r w:rsidRPr="008F0F4C">
              <w:rPr>
                <w:rFonts w:eastAsia="?? ??"/>
                <w:b w:val="0"/>
              </w:rPr>
              <w:t>The ratio of the average transmit energy per PN chip for the PCCPCH to the total transmit power spectral density.</w:t>
            </w:r>
          </w:p>
        </w:tc>
      </w:tr>
      <w:tr w:rsidR="004B07CC" w:rsidRPr="008F0F4C" w14:paraId="35AF89EC" w14:textId="77777777">
        <w:trPr>
          <w:cantSplit/>
        </w:trPr>
        <w:tc>
          <w:tcPr>
            <w:tcW w:w="2160" w:type="dxa"/>
            <w:vAlign w:val="center"/>
          </w:tcPr>
          <w:p w14:paraId="03B5B0F6" w14:textId="77777777" w:rsidR="004B07CC" w:rsidRPr="00941ABA" w:rsidRDefault="004B07CC" w:rsidP="002920C0">
            <w:pPr>
              <w:pStyle w:val="TH"/>
            </w:pPr>
            <w:r w:rsidRPr="008F0F4C">
              <w:rPr>
                <w:color w:val="000000"/>
                <w:position w:val="-26"/>
              </w:rPr>
              <w:object w:dxaOrig="1480" w:dyaOrig="680" w14:anchorId="59955482">
                <v:shape id="_x0000_i1048" type="#_x0000_t75" style="width:73.65pt;height:34.35pt" o:ole="" fillcolor="window">
                  <v:imagedata r:id="rId55" o:title=""/>
                </v:shape>
                <o:OLEObject Type="Embed" ProgID="Equation.3" ShapeID="_x0000_i1048" DrawAspect="Content" ObjectID="_1773040820" r:id="rId56"/>
              </w:object>
            </w:r>
          </w:p>
        </w:tc>
        <w:tc>
          <w:tcPr>
            <w:tcW w:w="6930" w:type="dxa"/>
            <w:vAlign w:val="center"/>
          </w:tcPr>
          <w:p w14:paraId="6C528B1B" w14:textId="77777777" w:rsidR="004B07CC" w:rsidRPr="008F0F4C" w:rsidRDefault="004B07CC" w:rsidP="002920C0">
            <w:pPr>
              <w:pStyle w:val="TF"/>
              <w:jc w:val="left"/>
              <w:rPr>
                <w:rFonts w:eastAsia="?? ??"/>
                <w:b w:val="0"/>
                <w:color w:val="000000"/>
              </w:rPr>
            </w:pPr>
            <w:r w:rsidRPr="008F0F4C">
              <w:rPr>
                <w:rFonts w:eastAsia="?? ??"/>
                <w:b w:val="0"/>
                <w:color w:val="000000"/>
              </w:rPr>
              <w:t>The ratio of the sum DPCH_Ex for one service in case of multicode to the total tramsmit power spectral density of the downlink at the BS antenna connector.</w:t>
            </w:r>
          </w:p>
        </w:tc>
      </w:tr>
      <w:tr w:rsidR="004B07CC" w:rsidRPr="008F0F4C" w14:paraId="776365AF" w14:textId="77777777">
        <w:trPr>
          <w:cantSplit/>
        </w:trPr>
        <w:tc>
          <w:tcPr>
            <w:tcW w:w="2160" w:type="dxa"/>
            <w:vAlign w:val="center"/>
          </w:tcPr>
          <w:p w14:paraId="2A4AE7BF" w14:textId="77777777" w:rsidR="004B07CC" w:rsidRPr="00941ABA" w:rsidRDefault="004B07CC" w:rsidP="002920C0">
            <w:pPr>
              <w:pStyle w:val="TH"/>
            </w:pPr>
            <w:r w:rsidRPr="008F0F4C">
              <w:object w:dxaOrig="1480" w:dyaOrig="300" w14:anchorId="50D7D757">
                <v:shape id="_x0000_i1049" type="#_x0000_t75" style="width:57.75pt;height:11.7pt" o:ole="" fillcolor="window">
                  <v:imagedata r:id="rId57" o:title=""/>
                </v:shape>
                <o:OLEObject Type="Embed" ProgID="Equation.3" ShapeID="_x0000_i1049" DrawAspect="Content" ObjectID="_1773040821" r:id="rId58"/>
              </w:object>
            </w:r>
          </w:p>
        </w:tc>
        <w:tc>
          <w:tcPr>
            <w:tcW w:w="6930" w:type="dxa"/>
            <w:vAlign w:val="center"/>
          </w:tcPr>
          <w:p w14:paraId="16A94908" w14:textId="77777777" w:rsidR="004B07CC" w:rsidRPr="008F0F4C" w:rsidRDefault="004B07CC" w:rsidP="002920C0">
            <w:pPr>
              <w:pStyle w:val="TF"/>
              <w:jc w:val="left"/>
              <w:rPr>
                <w:rFonts w:eastAsia="?? ??"/>
                <w:b w:val="0"/>
                <w:color w:val="000000"/>
              </w:rPr>
            </w:pPr>
            <w:r w:rsidRPr="008F0F4C">
              <w:rPr>
                <w:rFonts w:eastAsia="?? ??"/>
                <w:b w:val="0"/>
                <w:color w:val="000000"/>
              </w:rPr>
              <w:t>Average energy per PN chip for S-CCPCH.</w:t>
            </w:r>
          </w:p>
        </w:tc>
      </w:tr>
      <w:tr w:rsidR="004B07CC" w:rsidRPr="008F0F4C" w14:paraId="7626D4D8" w14:textId="77777777">
        <w:trPr>
          <w:cantSplit/>
        </w:trPr>
        <w:tc>
          <w:tcPr>
            <w:tcW w:w="2160" w:type="dxa"/>
            <w:vAlign w:val="center"/>
          </w:tcPr>
          <w:p w14:paraId="3B40EA1A" w14:textId="77777777" w:rsidR="004B07CC" w:rsidRPr="00941ABA" w:rsidRDefault="004B07CC" w:rsidP="002920C0">
            <w:pPr>
              <w:pStyle w:val="TH"/>
            </w:pPr>
            <w:r w:rsidRPr="008F0F4C">
              <w:object w:dxaOrig="1420" w:dyaOrig="300" w14:anchorId="036D15D3">
                <v:shape id="_x0000_i1050" type="#_x0000_t75" style="width:56.1pt;height:11.7pt" o:ole="" fillcolor="window">
                  <v:imagedata r:id="rId59" o:title=""/>
                </v:shape>
                <o:OLEObject Type="Embed" ProgID="Equation.3" ShapeID="_x0000_i1050" DrawAspect="Content" ObjectID="_1773040822" r:id="rId60"/>
              </w:object>
            </w:r>
          </w:p>
        </w:tc>
        <w:tc>
          <w:tcPr>
            <w:tcW w:w="6930" w:type="dxa"/>
            <w:vAlign w:val="center"/>
          </w:tcPr>
          <w:p w14:paraId="4461C747" w14:textId="77777777"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w:t>
            </w:r>
            <w:r w:rsidRPr="008F0F4C">
              <w:rPr>
                <w:rFonts w:eastAsia="MS Mincho"/>
                <w:b w:val="0"/>
                <w:snapToGrid w:val="0"/>
              </w:rPr>
              <w:t>S-CPI</w:t>
            </w:r>
            <w:r w:rsidRPr="008F0F4C">
              <w:rPr>
                <w:rFonts w:eastAsia="?? ??"/>
                <w:b w:val="0"/>
                <w:snapToGrid w:val="0"/>
              </w:rPr>
              <w:t>CH</w:t>
            </w:r>
            <w:r w:rsidRPr="008F0F4C">
              <w:rPr>
                <w:rFonts w:eastAsia="MS Mincho"/>
                <w:b w:val="0"/>
                <w:snapToGrid w:val="0"/>
              </w:rPr>
              <w:t>.</w:t>
            </w:r>
          </w:p>
        </w:tc>
      </w:tr>
      <w:tr w:rsidR="004B07CC" w:rsidRPr="008F0F4C" w14:paraId="00CDA7B1" w14:textId="77777777">
        <w:trPr>
          <w:cantSplit/>
        </w:trPr>
        <w:tc>
          <w:tcPr>
            <w:tcW w:w="2160" w:type="dxa"/>
            <w:vAlign w:val="center"/>
          </w:tcPr>
          <w:p w14:paraId="4AC04B71" w14:textId="77777777" w:rsidR="004B07CC" w:rsidRPr="00941ABA" w:rsidRDefault="004B07CC" w:rsidP="002920C0">
            <w:pPr>
              <w:pStyle w:val="TH"/>
            </w:pPr>
            <w:r w:rsidRPr="008F0F4C">
              <w:object w:dxaOrig="900" w:dyaOrig="300" w14:anchorId="0AEB04BD">
                <v:shape id="_x0000_i1051" type="#_x0000_t75" style="width:35.15pt;height:11.7pt" o:ole="" fillcolor="window">
                  <v:imagedata r:id="rId61" o:title=""/>
                </v:shape>
                <o:OLEObject Type="Embed" ProgID="Equation.3" ShapeID="_x0000_i1051" DrawAspect="Content" ObjectID="_1773040823" r:id="rId62"/>
              </w:object>
            </w:r>
          </w:p>
        </w:tc>
        <w:tc>
          <w:tcPr>
            <w:tcW w:w="6930" w:type="dxa"/>
            <w:vAlign w:val="center"/>
          </w:tcPr>
          <w:p w14:paraId="4E1B1A52" w14:textId="77777777" w:rsidR="004B07CC" w:rsidRPr="008F0F4C" w:rsidRDefault="004B07CC" w:rsidP="002920C0">
            <w:pPr>
              <w:pStyle w:val="TF"/>
              <w:jc w:val="left"/>
              <w:rPr>
                <w:b w:val="0"/>
                <w:color w:val="000000"/>
              </w:rPr>
            </w:pPr>
            <w:r w:rsidRPr="008F0F4C">
              <w:rPr>
                <w:rFonts w:eastAsia="?? ??"/>
                <w:b w:val="0"/>
                <w:snapToGrid w:val="0"/>
              </w:rPr>
              <w:t>Average</w:t>
            </w:r>
            <w:r w:rsidRPr="008F0F4C">
              <w:rPr>
                <w:rFonts w:eastAsia="MS Mincho"/>
                <w:b w:val="0"/>
                <w:snapToGrid w:val="0"/>
              </w:rPr>
              <w:t>*</w:t>
            </w:r>
            <w:r w:rsidRPr="008F0F4C">
              <w:rPr>
                <w:rFonts w:eastAsia="?? ??"/>
                <w:b w:val="0"/>
                <w:snapToGrid w:val="0"/>
              </w:rPr>
              <w:t xml:space="preserve"> energy per PN chip for SCH</w:t>
            </w:r>
            <w:r w:rsidRPr="008F0F4C">
              <w:rPr>
                <w:rFonts w:eastAsia="MS Mincho"/>
                <w:b w:val="0"/>
                <w:snapToGrid w:val="0"/>
              </w:rPr>
              <w:t>.</w:t>
            </w:r>
          </w:p>
        </w:tc>
      </w:tr>
      <w:tr w:rsidR="004B07CC" w:rsidRPr="008F0F4C" w14:paraId="71A17C26" w14:textId="77777777">
        <w:trPr>
          <w:cantSplit/>
        </w:trPr>
        <w:tc>
          <w:tcPr>
            <w:tcW w:w="2160" w:type="dxa"/>
            <w:vAlign w:val="center"/>
          </w:tcPr>
          <w:p w14:paraId="6CA6D3FD" w14:textId="77777777" w:rsidR="004B07CC" w:rsidRPr="00941ABA" w:rsidRDefault="004B07CC" w:rsidP="002920C0">
            <w:pPr>
              <w:pStyle w:val="TH"/>
            </w:pPr>
            <w:r w:rsidRPr="008F0F4C">
              <w:rPr>
                <w:position w:val="-12"/>
              </w:rPr>
              <w:object w:dxaOrig="1460" w:dyaOrig="360" w14:anchorId="75218C44">
                <v:shape id="_x0000_i1052" type="#_x0000_t75" style="width:56.95pt;height:14.25pt" o:ole="" fillcolor="window">
                  <v:imagedata r:id="rId63" o:title=""/>
                </v:shape>
                <o:OLEObject Type="Embed" ProgID="Equation.3" ShapeID="_x0000_i1052" DrawAspect="Content" ObjectID="_1773040824" r:id="rId64"/>
              </w:object>
            </w:r>
          </w:p>
        </w:tc>
        <w:tc>
          <w:tcPr>
            <w:tcW w:w="6930" w:type="dxa"/>
            <w:vAlign w:val="center"/>
          </w:tcPr>
          <w:p w14:paraId="571F94EF" w14:textId="77777777" w:rsidR="004B07CC" w:rsidRPr="008F0F4C" w:rsidRDefault="004B07CC" w:rsidP="002920C0">
            <w:pPr>
              <w:pStyle w:val="TF"/>
              <w:jc w:val="left"/>
              <w:rPr>
                <w:rFonts w:eastAsia="?? ??"/>
                <w:b w:val="0"/>
              </w:rPr>
            </w:pPr>
            <w:r w:rsidRPr="008F0F4C">
              <w:rPr>
                <w:rFonts w:eastAsia="?? ??"/>
                <w:b w:val="0"/>
              </w:rPr>
              <w:t>Average energy per PN chip for SCCPCH.</w:t>
            </w:r>
          </w:p>
        </w:tc>
      </w:tr>
    </w:tbl>
    <w:p w14:paraId="5B24AA26" w14:textId="77777777" w:rsidR="004B07CC" w:rsidRPr="008F0F4C" w:rsidRDefault="004B07CC">
      <w:pPr>
        <w:rPr>
          <w:rFonts w:eastAsia="MS Mincho"/>
        </w:rPr>
      </w:pPr>
    </w:p>
    <w:p w14:paraId="28A066D2" w14:textId="77777777" w:rsidR="004B07CC" w:rsidRPr="008F0F4C" w:rsidRDefault="004B07CC">
      <w:r w:rsidRPr="008F0F4C">
        <w:rPr>
          <w:rFonts w:eastAsia="MS Mincho"/>
        </w:rPr>
        <w:t xml:space="preserve">*Note: </w:t>
      </w:r>
      <w:r w:rsidRPr="008F0F4C">
        <w:rPr>
          <w:rFonts w:eastAsia="?? ??"/>
          <w:snapToGrid w:val="0"/>
        </w:rPr>
        <w:t>Averag</w:t>
      </w:r>
      <w:r w:rsidRPr="008F0F4C">
        <w:rPr>
          <w:rFonts w:eastAsia="MS Mincho"/>
          <w:snapToGrid w:val="0"/>
        </w:rPr>
        <w:t>ing period for energy/power of discontinuously transmitted channels should be defined.</w:t>
      </w:r>
    </w:p>
    <w:p w14:paraId="2C955929" w14:textId="77777777" w:rsidR="004B07CC" w:rsidRPr="008F0F4C" w:rsidRDefault="004B07CC">
      <w:pPr>
        <w:pStyle w:val="Heading9"/>
      </w:pPr>
      <w:r w:rsidRPr="008F0F4C">
        <w:br w:type="page"/>
      </w:r>
      <w:bookmarkStart w:id="127" w:name="_Toc11152871"/>
      <w:bookmarkStart w:id="128" w:name="_Toc90991671"/>
      <w:r w:rsidR="008A08A9" w:rsidRPr="008F0F4C">
        <w:t>Annex A</w:t>
      </w:r>
      <w:r w:rsidRPr="008F0F4C">
        <w:t>:</w:t>
      </w:r>
      <w:r w:rsidRPr="008F0F4C">
        <w:br/>
        <w:t>Change history</w:t>
      </w:r>
      <w:bookmarkEnd w:id="127"/>
      <w:bookmarkEnd w:id="128"/>
    </w:p>
    <w:p w14:paraId="788A4FAF" w14:textId="77777777" w:rsidR="006C06CD" w:rsidRPr="008F0F4C" w:rsidRDefault="006C06CD" w:rsidP="006C06CD">
      <w:pPr>
        <w:pStyle w:val="TH"/>
      </w:pPr>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899"/>
        <w:gridCol w:w="992"/>
        <w:gridCol w:w="709"/>
        <w:gridCol w:w="567"/>
        <w:gridCol w:w="428"/>
        <w:gridCol w:w="596"/>
        <w:gridCol w:w="391"/>
        <w:gridCol w:w="2408"/>
        <w:gridCol w:w="567"/>
        <w:gridCol w:w="571"/>
        <w:gridCol w:w="850"/>
      </w:tblGrid>
      <w:tr w:rsidR="00590A7D" w:rsidRPr="008F0F4C" w14:paraId="455FDAD3" w14:textId="77777777" w:rsidTr="00D919BC">
        <w:trPr>
          <w:trHeight w:val="272"/>
        </w:trPr>
        <w:tc>
          <w:tcPr>
            <w:tcW w:w="799" w:type="dxa"/>
            <w:tcBorders>
              <w:bottom w:val="nil"/>
            </w:tcBorders>
            <w:shd w:val="pct10" w:color="auto" w:fill="FFFFFF"/>
          </w:tcPr>
          <w:bookmarkEnd w:id="7"/>
          <w:p w14:paraId="6D1FEBF3" w14:textId="77777777" w:rsidR="00590A7D" w:rsidRPr="008F0F4C" w:rsidRDefault="00590A7D">
            <w:pPr>
              <w:pStyle w:val="TAL"/>
              <w:rPr>
                <w:b/>
                <w:sz w:val="16"/>
              </w:rPr>
            </w:pPr>
            <w:r w:rsidRPr="008F0F4C">
              <w:rPr>
                <w:b/>
                <w:sz w:val="16"/>
              </w:rPr>
              <w:t>TSG SA#</w:t>
            </w:r>
          </w:p>
        </w:tc>
        <w:tc>
          <w:tcPr>
            <w:tcW w:w="899" w:type="dxa"/>
            <w:tcBorders>
              <w:bottom w:val="nil"/>
            </w:tcBorders>
            <w:shd w:val="pct10" w:color="auto" w:fill="FFFFFF"/>
          </w:tcPr>
          <w:p w14:paraId="7CABC162" w14:textId="77777777" w:rsidR="00590A7D" w:rsidRPr="008F0F4C" w:rsidRDefault="00590A7D">
            <w:pPr>
              <w:pStyle w:val="TAL"/>
              <w:rPr>
                <w:b/>
                <w:sz w:val="16"/>
              </w:rPr>
            </w:pPr>
            <w:r w:rsidRPr="008F0F4C">
              <w:rPr>
                <w:b/>
                <w:sz w:val="16"/>
              </w:rPr>
              <w:t>SA Doc.</w:t>
            </w:r>
          </w:p>
        </w:tc>
        <w:tc>
          <w:tcPr>
            <w:tcW w:w="992" w:type="dxa"/>
            <w:tcBorders>
              <w:bottom w:val="nil"/>
            </w:tcBorders>
            <w:shd w:val="pct10" w:color="auto" w:fill="FFFFFF"/>
          </w:tcPr>
          <w:p w14:paraId="6426D365" w14:textId="77777777" w:rsidR="00590A7D" w:rsidRPr="008F0F4C" w:rsidRDefault="00590A7D">
            <w:pPr>
              <w:pStyle w:val="TAL"/>
              <w:rPr>
                <w:b/>
                <w:sz w:val="16"/>
              </w:rPr>
            </w:pPr>
            <w:r w:rsidRPr="008F0F4C">
              <w:rPr>
                <w:b/>
                <w:sz w:val="16"/>
              </w:rPr>
              <w:t>SA1 Doc</w:t>
            </w:r>
          </w:p>
        </w:tc>
        <w:tc>
          <w:tcPr>
            <w:tcW w:w="709" w:type="dxa"/>
            <w:tcBorders>
              <w:bottom w:val="nil"/>
            </w:tcBorders>
            <w:shd w:val="pct10" w:color="auto" w:fill="FFFFFF"/>
          </w:tcPr>
          <w:p w14:paraId="4088C134" w14:textId="77777777" w:rsidR="00590A7D" w:rsidRPr="008F0F4C" w:rsidRDefault="00590A7D">
            <w:pPr>
              <w:pStyle w:val="TAL"/>
              <w:rPr>
                <w:b/>
                <w:sz w:val="16"/>
              </w:rPr>
            </w:pPr>
            <w:r w:rsidRPr="008F0F4C">
              <w:rPr>
                <w:b/>
                <w:sz w:val="16"/>
              </w:rPr>
              <w:t>Spec</w:t>
            </w:r>
          </w:p>
        </w:tc>
        <w:tc>
          <w:tcPr>
            <w:tcW w:w="567" w:type="dxa"/>
            <w:tcBorders>
              <w:bottom w:val="nil"/>
            </w:tcBorders>
            <w:shd w:val="pct10" w:color="auto" w:fill="FFFFFF"/>
          </w:tcPr>
          <w:p w14:paraId="5968B6DD" w14:textId="77777777" w:rsidR="00590A7D" w:rsidRPr="00941ABA" w:rsidRDefault="00590A7D">
            <w:pPr>
              <w:pStyle w:val="TAL"/>
              <w:rPr>
                <w:b/>
                <w:sz w:val="16"/>
              </w:rPr>
            </w:pPr>
            <w:r w:rsidRPr="00941ABA">
              <w:rPr>
                <w:b/>
                <w:sz w:val="16"/>
              </w:rPr>
              <w:t>CR</w:t>
            </w:r>
          </w:p>
        </w:tc>
        <w:tc>
          <w:tcPr>
            <w:tcW w:w="428" w:type="dxa"/>
            <w:tcBorders>
              <w:bottom w:val="nil"/>
            </w:tcBorders>
            <w:shd w:val="pct10" w:color="auto" w:fill="FFFFFF"/>
          </w:tcPr>
          <w:p w14:paraId="213C275C" w14:textId="77777777" w:rsidR="00590A7D" w:rsidRPr="008F0F4C" w:rsidRDefault="00590A7D">
            <w:pPr>
              <w:pStyle w:val="TAL"/>
              <w:rPr>
                <w:b/>
                <w:sz w:val="16"/>
              </w:rPr>
            </w:pPr>
            <w:r w:rsidRPr="008F0F4C">
              <w:rPr>
                <w:b/>
                <w:sz w:val="16"/>
              </w:rPr>
              <w:t>Rev</w:t>
            </w:r>
          </w:p>
        </w:tc>
        <w:tc>
          <w:tcPr>
            <w:tcW w:w="596" w:type="dxa"/>
            <w:tcBorders>
              <w:bottom w:val="nil"/>
            </w:tcBorders>
            <w:shd w:val="pct10" w:color="auto" w:fill="FFFFFF"/>
          </w:tcPr>
          <w:p w14:paraId="1BBEBD8E" w14:textId="77777777" w:rsidR="00590A7D" w:rsidRPr="008F0F4C" w:rsidRDefault="00590A7D">
            <w:pPr>
              <w:pStyle w:val="TAL"/>
              <w:rPr>
                <w:b/>
                <w:sz w:val="16"/>
              </w:rPr>
            </w:pPr>
            <w:r w:rsidRPr="008F0F4C">
              <w:rPr>
                <w:b/>
                <w:sz w:val="16"/>
              </w:rPr>
              <w:t>Rel</w:t>
            </w:r>
          </w:p>
        </w:tc>
        <w:tc>
          <w:tcPr>
            <w:tcW w:w="391" w:type="dxa"/>
            <w:tcBorders>
              <w:bottom w:val="nil"/>
            </w:tcBorders>
            <w:shd w:val="pct10" w:color="auto" w:fill="FFFFFF"/>
          </w:tcPr>
          <w:p w14:paraId="7F7AAED9" w14:textId="77777777" w:rsidR="00590A7D" w:rsidRPr="008F0F4C" w:rsidRDefault="00590A7D">
            <w:pPr>
              <w:pStyle w:val="TAL"/>
              <w:rPr>
                <w:b/>
                <w:sz w:val="16"/>
              </w:rPr>
            </w:pPr>
            <w:r w:rsidRPr="008F0F4C">
              <w:rPr>
                <w:b/>
                <w:sz w:val="16"/>
              </w:rPr>
              <w:t>Cat</w:t>
            </w:r>
          </w:p>
        </w:tc>
        <w:tc>
          <w:tcPr>
            <w:tcW w:w="2408" w:type="dxa"/>
            <w:tcBorders>
              <w:bottom w:val="nil"/>
            </w:tcBorders>
            <w:shd w:val="pct10" w:color="auto" w:fill="FFFFFF"/>
          </w:tcPr>
          <w:p w14:paraId="2092B8DD" w14:textId="77777777" w:rsidR="00590A7D" w:rsidRPr="008F0F4C" w:rsidRDefault="00590A7D" w:rsidP="0022582F">
            <w:pPr>
              <w:pStyle w:val="TAH"/>
            </w:pPr>
            <w:r w:rsidRPr="008F0F4C">
              <w:t>Subject/Comment</w:t>
            </w:r>
          </w:p>
        </w:tc>
        <w:tc>
          <w:tcPr>
            <w:tcW w:w="567" w:type="dxa"/>
            <w:tcBorders>
              <w:bottom w:val="nil"/>
            </w:tcBorders>
            <w:shd w:val="pct10" w:color="auto" w:fill="FFFFFF"/>
          </w:tcPr>
          <w:p w14:paraId="37CABDD8" w14:textId="77777777" w:rsidR="00590A7D" w:rsidRPr="008F0F4C" w:rsidRDefault="00590A7D">
            <w:pPr>
              <w:pStyle w:val="TAL"/>
              <w:rPr>
                <w:b/>
                <w:sz w:val="16"/>
              </w:rPr>
            </w:pPr>
            <w:r w:rsidRPr="008F0F4C">
              <w:rPr>
                <w:b/>
                <w:sz w:val="16"/>
              </w:rPr>
              <w:t>Old</w:t>
            </w:r>
          </w:p>
        </w:tc>
        <w:tc>
          <w:tcPr>
            <w:tcW w:w="571" w:type="dxa"/>
            <w:tcBorders>
              <w:bottom w:val="nil"/>
            </w:tcBorders>
            <w:shd w:val="pct10" w:color="auto" w:fill="FFFFFF"/>
          </w:tcPr>
          <w:p w14:paraId="77E1CCD9" w14:textId="77777777" w:rsidR="00590A7D" w:rsidRPr="008F0F4C" w:rsidRDefault="00590A7D">
            <w:pPr>
              <w:pStyle w:val="TAL"/>
              <w:rPr>
                <w:b/>
                <w:sz w:val="16"/>
              </w:rPr>
            </w:pPr>
            <w:r w:rsidRPr="008F0F4C">
              <w:rPr>
                <w:b/>
                <w:sz w:val="16"/>
              </w:rPr>
              <w:t>New</w:t>
            </w:r>
          </w:p>
        </w:tc>
        <w:tc>
          <w:tcPr>
            <w:tcW w:w="850" w:type="dxa"/>
            <w:tcBorders>
              <w:bottom w:val="nil"/>
            </w:tcBorders>
            <w:shd w:val="pct10" w:color="auto" w:fill="FFFFFF"/>
          </w:tcPr>
          <w:p w14:paraId="2C7CA8AE" w14:textId="77777777" w:rsidR="00590A7D" w:rsidRPr="008F0F4C" w:rsidRDefault="00590A7D">
            <w:pPr>
              <w:pStyle w:val="TAL"/>
              <w:jc w:val="center"/>
              <w:rPr>
                <w:b/>
                <w:sz w:val="16"/>
              </w:rPr>
            </w:pPr>
            <w:r w:rsidRPr="008F0F4C">
              <w:rPr>
                <w:b/>
                <w:sz w:val="16"/>
              </w:rPr>
              <w:t>WI</w:t>
            </w:r>
          </w:p>
        </w:tc>
      </w:tr>
      <w:tr w:rsidR="00590A7D" w:rsidRPr="008F0F4C" w14:paraId="3F3BA4DE" w14:textId="77777777" w:rsidTr="00D919BC">
        <w:trPr>
          <w:trHeight w:val="272"/>
        </w:trPr>
        <w:tc>
          <w:tcPr>
            <w:tcW w:w="799" w:type="dxa"/>
          </w:tcPr>
          <w:p w14:paraId="095AB2AA" w14:textId="77777777" w:rsidR="00590A7D" w:rsidRPr="008F0F4C" w:rsidRDefault="00590A7D">
            <w:pPr>
              <w:pStyle w:val="TAC"/>
              <w:rPr>
                <w:sz w:val="16"/>
              </w:rPr>
            </w:pPr>
            <w:r w:rsidRPr="008F0F4C">
              <w:rPr>
                <w:sz w:val="16"/>
              </w:rPr>
              <w:t>SP-07</w:t>
            </w:r>
          </w:p>
        </w:tc>
        <w:tc>
          <w:tcPr>
            <w:tcW w:w="899" w:type="dxa"/>
          </w:tcPr>
          <w:p w14:paraId="7784C758" w14:textId="77777777" w:rsidR="00590A7D" w:rsidRPr="008F0F4C" w:rsidRDefault="00590A7D">
            <w:pPr>
              <w:pStyle w:val="TAC"/>
              <w:rPr>
                <w:sz w:val="16"/>
              </w:rPr>
            </w:pPr>
            <w:r w:rsidRPr="008F0F4C">
              <w:rPr>
                <w:sz w:val="16"/>
              </w:rPr>
              <w:t>-</w:t>
            </w:r>
          </w:p>
        </w:tc>
        <w:tc>
          <w:tcPr>
            <w:tcW w:w="992" w:type="dxa"/>
          </w:tcPr>
          <w:p w14:paraId="3BE085E3" w14:textId="77777777" w:rsidR="00590A7D" w:rsidRPr="008F0F4C" w:rsidRDefault="00590A7D">
            <w:pPr>
              <w:pStyle w:val="TAC"/>
              <w:rPr>
                <w:sz w:val="16"/>
              </w:rPr>
            </w:pPr>
            <w:r w:rsidRPr="008F0F4C">
              <w:rPr>
                <w:sz w:val="16"/>
              </w:rPr>
              <w:t>-</w:t>
            </w:r>
          </w:p>
        </w:tc>
        <w:tc>
          <w:tcPr>
            <w:tcW w:w="709" w:type="dxa"/>
          </w:tcPr>
          <w:p w14:paraId="2F7D2650" w14:textId="77777777" w:rsidR="00590A7D" w:rsidRPr="008F0F4C" w:rsidRDefault="00590A7D">
            <w:pPr>
              <w:pStyle w:val="TAC"/>
              <w:rPr>
                <w:sz w:val="16"/>
              </w:rPr>
            </w:pPr>
            <w:r w:rsidRPr="008F0F4C">
              <w:rPr>
                <w:sz w:val="16"/>
              </w:rPr>
              <w:t>21.905</w:t>
            </w:r>
          </w:p>
        </w:tc>
        <w:tc>
          <w:tcPr>
            <w:tcW w:w="567" w:type="dxa"/>
          </w:tcPr>
          <w:p w14:paraId="6F33A486" w14:textId="77777777" w:rsidR="00590A7D" w:rsidRPr="008F0F4C" w:rsidRDefault="00590A7D">
            <w:pPr>
              <w:pStyle w:val="TAC"/>
              <w:rPr>
                <w:sz w:val="16"/>
              </w:rPr>
            </w:pPr>
            <w:r w:rsidRPr="008F0F4C">
              <w:rPr>
                <w:sz w:val="16"/>
              </w:rPr>
              <w:t>-</w:t>
            </w:r>
          </w:p>
        </w:tc>
        <w:tc>
          <w:tcPr>
            <w:tcW w:w="428" w:type="dxa"/>
          </w:tcPr>
          <w:p w14:paraId="2B3BA43D" w14:textId="77777777" w:rsidR="00590A7D" w:rsidRPr="008F0F4C" w:rsidRDefault="00590A7D">
            <w:pPr>
              <w:pStyle w:val="TAC"/>
              <w:rPr>
                <w:sz w:val="16"/>
              </w:rPr>
            </w:pPr>
            <w:r w:rsidRPr="008F0F4C">
              <w:rPr>
                <w:sz w:val="16"/>
              </w:rPr>
              <w:t>-</w:t>
            </w:r>
          </w:p>
        </w:tc>
        <w:tc>
          <w:tcPr>
            <w:tcW w:w="596" w:type="dxa"/>
          </w:tcPr>
          <w:p w14:paraId="2A187FDE" w14:textId="77777777" w:rsidR="00590A7D" w:rsidRPr="008F0F4C" w:rsidRDefault="00590A7D">
            <w:pPr>
              <w:pStyle w:val="TAC"/>
              <w:rPr>
                <w:sz w:val="16"/>
              </w:rPr>
            </w:pPr>
            <w:r w:rsidRPr="008F0F4C">
              <w:rPr>
                <w:sz w:val="16"/>
              </w:rPr>
              <w:t>-</w:t>
            </w:r>
          </w:p>
        </w:tc>
        <w:tc>
          <w:tcPr>
            <w:tcW w:w="391" w:type="dxa"/>
          </w:tcPr>
          <w:p w14:paraId="08EE3AF9" w14:textId="77777777" w:rsidR="00590A7D" w:rsidRPr="008F0F4C" w:rsidRDefault="00590A7D">
            <w:pPr>
              <w:pStyle w:val="TAC"/>
              <w:rPr>
                <w:sz w:val="16"/>
              </w:rPr>
            </w:pPr>
            <w:r w:rsidRPr="008F0F4C">
              <w:rPr>
                <w:sz w:val="16"/>
              </w:rPr>
              <w:t>-</w:t>
            </w:r>
          </w:p>
        </w:tc>
        <w:tc>
          <w:tcPr>
            <w:tcW w:w="2408" w:type="dxa"/>
          </w:tcPr>
          <w:p w14:paraId="36591556" w14:textId="77777777" w:rsidR="00590A7D" w:rsidRPr="008F0F4C" w:rsidRDefault="00590A7D" w:rsidP="0022582F">
            <w:pPr>
              <w:pStyle w:val="TAL"/>
            </w:pPr>
            <w:r w:rsidRPr="008F0F4C">
              <w:t>Approved at SA#07 as version 3.0.0</w:t>
            </w:r>
          </w:p>
        </w:tc>
        <w:tc>
          <w:tcPr>
            <w:tcW w:w="567" w:type="dxa"/>
          </w:tcPr>
          <w:p w14:paraId="12944489" w14:textId="77777777" w:rsidR="00590A7D" w:rsidRPr="008F0F4C" w:rsidRDefault="00590A7D">
            <w:pPr>
              <w:pStyle w:val="TAC"/>
              <w:rPr>
                <w:sz w:val="16"/>
              </w:rPr>
            </w:pPr>
          </w:p>
        </w:tc>
        <w:tc>
          <w:tcPr>
            <w:tcW w:w="571" w:type="dxa"/>
          </w:tcPr>
          <w:p w14:paraId="5D15E966" w14:textId="77777777" w:rsidR="00590A7D" w:rsidRPr="008F0F4C" w:rsidRDefault="00590A7D">
            <w:pPr>
              <w:pStyle w:val="TAC"/>
              <w:rPr>
                <w:sz w:val="16"/>
              </w:rPr>
            </w:pPr>
            <w:r w:rsidRPr="008F0F4C">
              <w:rPr>
                <w:sz w:val="16"/>
              </w:rPr>
              <w:t>3.0.0</w:t>
            </w:r>
          </w:p>
        </w:tc>
        <w:tc>
          <w:tcPr>
            <w:tcW w:w="850" w:type="dxa"/>
          </w:tcPr>
          <w:p w14:paraId="2CA7DFA6" w14:textId="77777777" w:rsidR="00590A7D" w:rsidRPr="008F0F4C" w:rsidRDefault="00590A7D" w:rsidP="002F1974">
            <w:pPr>
              <w:pStyle w:val="TAC"/>
              <w:jc w:val="left"/>
              <w:rPr>
                <w:sz w:val="16"/>
              </w:rPr>
            </w:pPr>
          </w:p>
        </w:tc>
      </w:tr>
      <w:tr w:rsidR="00590A7D" w:rsidRPr="008F0F4C" w14:paraId="23421B70" w14:textId="77777777" w:rsidTr="00D919BC">
        <w:trPr>
          <w:trHeight w:val="272"/>
        </w:trPr>
        <w:tc>
          <w:tcPr>
            <w:tcW w:w="799" w:type="dxa"/>
          </w:tcPr>
          <w:p w14:paraId="6E30B003" w14:textId="77777777" w:rsidR="00590A7D" w:rsidRPr="008F0F4C" w:rsidRDefault="00590A7D">
            <w:pPr>
              <w:pStyle w:val="TAC"/>
              <w:rPr>
                <w:snapToGrid w:val="0"/>
                <w:color w:val="000000"/>
                <w:sz w:val="16"/>
              </w:rPr>
            </w:pPr>
            <w:r w:rsidRPr="008F0F4C">
              <w:rPr>
                <w:snapToGrid w:val="0"/>
                <w:color w:val="000000"/>
                <w:sz w:val="16"/>
              </w:rPr>
              <w:t>SP-08</w:t>
            </w:r>
          </w:p>
        </w:tc>
        <w:tc>
          <w:tcPr>
            <w:tcW w:w="899" w:type="dxa"/>
          </w:tcPr>
          <w:p w14:paraId="5CDD5B59" w14:textId="77777777" w:rsidR="00590A7D" w:rsidRPr="008F0F4C" w:rsidRDefault="00590A7D">
            <w:pPr>
              <w:pStyle w:val="TAC"/>
              <w:rPr>
                <w:snapToGrid w:val="0"/>
                <w:color w:val="000000"/>
                <w:sz w:val="16"/>
              </w:rPr>
            </w:pPr>
            <w:r w:rsidRPr="008F0F4C">
              <w:rPr>
                <w:snapToGrid w:val="0"/>
                <w:color w:val="000000"/>
                <w:sz w:val="16"/>
              </w:rPr>
              <w:t>SP-000209</w:t>
            </w:r>
          </w:p>
        </w:tc>
        <w:tc>
          <w:tcPr>
            <w:tcW w:w="992" w:type="dxa"/>
          </w:tcPr>
          <w:p w14:paraId="330653B4" w14:textId="77777777" w:rsidR="00590A7D" w:rsidRPr="008F0F4C" w:rsidRDefault="00590A7D">
            <w:pPr>
              <w:pStyle w:val="TAC"/>
              <w:rPr>
                <w:snapToGrid w:val="0"/>
                <w:color w:val="000000"/>
                <w:sz w:val="16"/>
              </w:rPr>
            </w:pPr>
            <w:r w:rsidRPr="008F0F4C">
              <w:rPr>
                <w:snapToGrid w:val="0"/>
                <w:color w:val="000000"/>
                <w:sz w:val="16"/>
              </w:rPr>
              <w:t>S1-000369</w:t>
            </w:r>
          </w:p>
        </w:tc>
        <w:tc>
          <w:tcPr>
            <w:tcW w:w="709" w:type="dxa"/>
          </w:tcPr>
          <w:p w14:paraId="14C5E939"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Pr>
          <w:p w14:paraId="0790F877" w14:textId="77777777"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1</w:t>
            </w:r>
          </w:p>
        </w:tc>
        <w:tc>
          <w:tcPr>
            <w:tcW w:w="428" w:type="dxa"/>
          </w:tcPr>
          <w:p w14:paraId="5F98AF04" w14:textId="77777777" w:rsidR="00590A7D" w:rsidRPr="008F0F4C" w:rsidRDefault="00590A7D">
            <w:pPr>
              <w:pStyle w:val="TAC"/>
              <w:rPr>
                <w:snapToGrid w:val="0"/>
                <w:color w:val="000000"/>
                <w:sz w:val="16"/>
              </w:rPr>
            </w:pPr>
          </w:p>
        </w:tc>
        <w:tc>
          <w:tcPr>
            <w:tcW w:w="596" w:type="dxa"/>
          </w:tcPr>
          <w:p w14:paraId="7F7F18B9" w14:textId="77777777" w:rsidR="00590A7D" w:rsidRPr="008F0F4C" w:rsidRDefault="00590A7D">
            <w:pPr>
              <w:pStyle w:val="TAC"/>
              <w:rPr>
                <w:snapToGrid w:val="0"/>
                <w:color w:val="000000"/>
                <w:sz w:val="16"/>
              </w:rPr>
            </w:pPr>
            <w:r w:rsidRPr="008F0F4C">
              <w:rPr>
                <w:snapToGrid w:val="0"/>
                <w:color w:val="000000"/>
                <w:sz w:val="16"/>
              </w:rPr>
              <w:t>R99</w:t>
            </w:r>
          </w:p>
        </w:tc>
        <w:tc>
          <w:tcPr>
            <w:tcW w:w="391" w:type="dxa"/>
          </w:tcPr>
          <w:p w14:paraId="49E45D1A"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Pr>
          <w:p w14:paraId="58D49DDD" w14:textId="77777777" w:rsidR="00590A7D" w:rsidRPr="008F0F4C" w:rsidRDefault="00590A7D" w:rsidP="0022582F">
            <w:pPr>
              <w:pStyle w:val="TAL"/>
              <w:rPr>
                <w:snapToGrid w:val="0"/>
                <w:color w:val="000000"/>
              </w:rPr>
            </w:pPr>
            <w:r w:rsidRPr="008F0F4C">
              <w:rPr>
                <w:snapToGrid w:val="0"/>
                <w:color w:val="000000"/>
              </w:rPr>
              <w:t>New Abbreviations and Definitions for R99, language alignment and editorial changes</w:t>
            </w:r>
          </w:p>
        </w:tc>
        <w:tc>
          <w:tcPr>
            <w:tcW w:w="567" w:type="dxa"/>
          </w:tcPr>
          <w:p w14:paraId="6FB904F1" w14:textId="77777777" w:rsidR="00590A7D" w:rsidRPr="008F0F4C" w:rsidRDefault="00590A7D">
            <w:pPr>
              <w:pStyle w:val="TAC"/>
              <w:rPr>
                <w:snapToGrid w:val="0"/>
                <w:color w:val="000000"/>
                <w:sz w:val="16"/>
              </w:rPr>
            </w:pPr>
            <w:r w:rsidRPr="008F0F4C">
              <w:rPr>
                <w:snapToGrid w:val="0"/>
                <w:color w:val="000000"/>
                <w:sz w:val="16"/>
              </w:rPr>
              <w:t>3.0.0</w:t>
            </w:r>
          </w:p>
        </w:tc>
        <w:tc>
          <w:tcPr>
            <w:tcW w:w="571" w:type="dxa"/>
          </w:tcPr>
          <w:p w14:paraId="27FF93B4" w14:textId="77777777" w:rsidR="00590A7D" w:rsidRPr="008F0F4C" w:rsidRDefault="00590A7D">
            <w:pPr>
              <w:pStyle w:val="TAC"/>
              <w:rPr>
                <w:snapToGrid w:val="0"/>
                <w:color w:val="000000"/>
                <w:sz w:val="16"/>
              </w:rPr>
            </w:pPr>
            <w:r w:rsidRPr="008F0F4C">
              <w:rPr>
                <w:snapToGrid w:val="0"/>
                <w:color w:val="000000"/>
                <w:sz w:val="16"/>
              </w:rPr>
              <w:t>3.1.0</w:t>
            </w:r>
          </w:p>
        </w:tc>
        <w:tc>
          <w:tcPr>
            <w:tcW w:w="850" w:type="dxa"/>
          </w:tcPr>
          <w:p w14:paraId="12D22780" w14:textId="77777777" w:rsidR="00590A7D" w:rsidRPr="008F0F4C" w:rsidRDefault="00590A7D" w:rsidP="002F1974">
            <w:pPr>
              <w:pStyle w:val="TAC"/>
              <w:jc w:val="left"/>
              <w:rPr>
                <w:snapToGrid w:val="0"/>
                <w:color w:val="000000"/>
                <w:sz w:val="16"/>
              </w:rPr>
            </w:pPr>
          </w:p>
        </w:tc>
      </w:tr>
      <w:tr w:rsidR="00590A7D" w:rsidRPr="008F0F4C" w14:paraId="5C9B06BD" w14:textId="77777777" w:rsidTr="00D919BC">
        <w:trPr>
          <w:trHeight w:val="272"/>
        </w:trPr>
        <w:tc>
          <w:tcPr>
            <w:tcW w:w="799" w:type="dxa"/>
          </w:tcPr>
          <w:p w14:paraId="3A236B88" w14:textId="77777777" w:rsidR="00590A7D" w:rsidRPr="008F0F4C" w:rsidRDefault="00590A7D">
            <w:pPr>
              <w:pStyle w:val="TAC"/>
              <w:rPr>
                <w:sz w:val="16"/>
              </w:rPr>
            </w:pPr>
            <w:r w:rsidRPr="008F0F4C">
              <w:rPr>
                <w:sz w:val="16"/>
              </w:rPr>
              <w:t>08/2000</w:t>
            </w:r>
          </w:p>
        </w:tc>
        <w:tc>
          <w:tcPr>
            <w:tcW w:w="899" w:type="dxa"/>
          </w:tcPr>
          <w:p w14:paraId="7BE1240F" w14:textId="77777777" w:rsidR="00590A7D" w:rsidRPr="008F0F4C" w:rsidRDefault="00590A7D">
            <w:pPr>
              <w:pStyle w:val="TAC"/>
              <w:rPr>
                <w:sz w:val="16"/>
              </w:rPr>
            </w:pPr>
            <w:r w:rsidRPr="008F0F4C">
              <w:rPr>
                <w:sz w:val="16"/>
              </w:rPr>
              <w:t>-</w:t>
            </w:r>
          </w:p>
        </w:tc>
        <w:tc>
          <w:tcPr>
            <w:tcW w:w="992" w:type="dxa"/>
          </w:tcPr>
          <w:p w14:paraId="0731439F" w14:textId="77777777" w:rsidR="00590A7D" w:rsidRPr="008F0F4C" w:rsidRDefault="00590A7D">
            <w:pPr>
              <w:pStyle w:val="TAC"/>
              <w:rPr>
                <w:sz w:val="16"/>
              </w:rPr>
            </w:pPr>
            <w:r w:rsidRPr="008F0F4C">
              <w:rPr>
                <w:sz w:val="16"/>
              </w:rPr>
              <w:t>-</w:t>
            </w:r>
          </w:p>
        </w:tc>
        <w:tc>
          <w:tcPr>
            <w:tcW w:w="709" w:type="dxa"/>
          </w:tcPr>
          <w:p w14:paraId="07FBDB18" w14:textId="77777777" w:rsidR="00590A7D" w:rsidRPr="008F0F4C" w:rsidRDefault="00590A7D">
            <w:pPr>
              <w:pStyle w:val="TAC"/>
              <w:rPr>
                <w:sz w:val="16"/>
              </w:rPr>
            </w:pPr>
            <w:r w:rsidRPr="008F0F4C">
              <w:rPr>
                <w:sz w:val="16"/>
              </w:rPr>
              <w:t>21.905</w:t>
            </w:r>
          </w:p>
        </w:tc>
        <w:tc>
          <w:tcPr>
            <w:tcW w:w="567" w:type="dxa"/>
          </w:tcPr>
          <w:p w14:paraId="6410E143" w14:textId="77777777" w:rsidR="00590A7D" w:rsidRPr="008F0F4C" w:rsidRDefault="00590A7D" w:rsidP="002F1974">
            <w:pPr>
              <w:pStyle w:val="TAC"/>
              <w:rPr>
                <w:sz w:val="16"/>
              </w:rPr>
            </w:pPr>
            <w:r w:rsidRPr="008F0F4C">
              <w:rPr>
                <w:sz w:val="16"/>
              </w:rPr>
              <w:t>-</w:t>
            </w:r>
          </w:p>
        </w:tc>
        <w:tc>
          <w:tcPr>
            <w:tcW w:w="428" w:type="dxa"/>
          </w:tcPr>
          <w:p w14:paraId="769EB45C" w14:textId="77777777" w:rsidR="00590A7D" w:rsidRPr="008F0F4C" w:rsidRDefault="00590A7D">
            <w:pPr>
              <w:pStyle w:val="TAC"/>
              <w:rPr>
                <w:sz w:val="16"/>
              </w:rPr>
            </w:pPr>
            <w:r w:rsidRPr="008F0F4C">
              <w:rPr>
                <w:sz w:val="16"/>
              </w:rPr>
              <w:t>-</w:t>
            </w:r>
          </w:p>
        </w:tc>
        <w:tc>
          <w:tcPr>
            <w:tcW w:w="596" w:type="dxa"/>
          </w:tcPr>
          <w:p w14:paraId="417A1247" w14:textId="77777777" w:rsidR="00590A7D" w:rsidRPr="008F0F4C" w:rsidRDefault="00590A7D">
            <w:pPr>
              <w:pStyle w:val="TAC"/>
              <w:rPr>
                <w:sz w:val="16"/>
              </w:rPr>
            </w:pPr>
            <w:r w:rsidRPr="008F0F4C">
              <w:rPr>
                <w:sz w:val="16"/>
              </w:rPr>
              <w:t>-</w:t>
            </w:r>
          </w:p>
        </w:tc>
        <w:tc>
          <w:tcPr>
            <w:tcW w:w="391" w:type="dxa"/>
          </w:tcPr>
          <w:p w14:paraId="031BF428" w14:textId="77777777" w:rsidR="00590A7D" w:rsidRPr="008F0F4C" w:rsidRDefault="00590A7D">
            <w:pPr>
              <w:pStyle w:val="TAC"/>
              <w:rPr>
                <w:sz w:val="16"/>
              </w:rPr>
            </w:pPr>
            <w:r w:rsidRPr="008F0F4C">
              <w:rPr>
                <w:sz w:val="16"/>
              </w:rPr>
              <w:t>-</w:t>
            </w:r>
          </w:p>
        </w:tc>
        <w:tc>
          <w:tcPr>
            <w:tcW w:w="2408" w:type="dxa"/>
          </w:tcPr>
          <w:p w14:paraId="62724525" w14:textId="77777777" w:rsidR="00590A7D" w:rsidRPr="008F0F4C" w:rsidRDefault="00590A7D" w:rsidP="0022582F">
            <w:pPr>
              <w:pStyle w:val="TAL"/>
            </w:pPr>
            <w:r w:rsidRPr="008F0F4C">
              <w:t>MCC correction of CR001 implementation; editorial update.</w:t>
            </w:r>
          </w:p>
        </w:tc>
        <w:tc>
          <w:tcPr>
            <w:tcW w:w="567" w:type="dxa"/>
          </w:tcPr>
          <w:p w14:paraId="54D39980" w14:textId="77777777" w:rsidR="00590A7D" w:rsidRPr="008F0F4C" w:rsidRDefault="00590A7D">
            <w:pPr>
              <w:pStyle w:val="TAC"/>
              <w:rPr>
                <w:sz w:val="16"/>
              </w:rPr>
            </w:pPr>
            <w:r w:rsidRPr="008F0F4C">
              <w:rPr>
                <w:sz w:val="16"/>
              </w:rPr>
              <w:t>3.1.0</w:t>
            </w:r>
          </w:p>
        </w:tc>
        <w:tc>
          <w:tcPr>
            <w:tcW w:w="571" w:type="dxa"/>
          </w:tcPr>
          <w:p w14:paraId="54B4940C" w14:textId="77777777" w:rsidR="00590A7D" w:rsidRPr="008F0F4C" w:rsidRDefault="00590A7D">
            <w:pPr>
              <w:pStyle w:val="TAC"/>
              <w:rPr>
                <w:sz w:val="16"/>
              </w:rPr>
            </w:pPr>
            <w:r w:rsidRPr="008F0F4C">
              <w:rPr>
                <w:sz w:val="16"/>
              </w:rPr>
              <w:t>3.1.1</w:t>
            </w:r>
          </w:p>
        </w:tc>
        <w:tc>
          <w:tcPr>
            <w:tcW w:w="850" w:type="dxa"/>
          </w:tcPr>
          <w:p w14:paraId="2EA07451" w14:textId="77777777" w:rsidR="00590A7D" w:rsidRPr="008F0F4C" w:rsidRDefault="00590A7D" w:rsidP="002F1974">
            <w:pPr>
              <w:pStyle w:val="TAC"/>
              <w:jc w:val="left"/>
              <w:rPr>
                <w:sz w:val="16"/>
              </w:rPr>
            </w:pPr>
          </w:p>
        </w:tc>
      </w:tr>
      <w:tr w:rsidR="00590A7D" w:rsidRPr="008F0F4C" w14:paraId="49A64783" w14:textId="77777777" w:rsidTr="00D919BC">
        <w:trPr>
          <w:trHeight w:val="272"/>
        </w:trPr>
        <w:tc>
          <w:tcPr>
            <w:tcW w:w="799" w:type="dxa"/>
          </w:tcPr>
          <w:p w14:paraId="425E6D28" w14:textId="77777777" w:rsidR="00590A7D" w:rsidRPr="008F0F4C" w:rsidRDefault="00590A7D">
            <w:pPr>
              <w:pStyle w:val="TAC"/>
              <w:rPr>
                <w:snapToGrid w:val="0"/>
                <w:color w:val="000000"/>
                <w:sz w:val="16"/>
              </w:rPr>
            </w:pPr>
            <w:r w:rsidRPr="008F0F4C">
              <w:rPr>
                <w:snapToGrid w:val="0"/>
                <w:color w:val="000000"/>
                <w:sz w:val="16"/>
              </w:rPr>
              <w:t>SP-09</w:t>
            </w:r>
          </w:p>
        </w:tc>
        <w:tc>
          <w:tcPr>
            <w:tcW w:w="899" w:type="dxa"/>
          </w:tcPr>
          <w:p w14:paraId="3B8E71F8" w14:textId="77777777" w:rsidR="00590A7D" w:rsidRPr="008F0F4C" w:rsidRDefault="00590A7D">
            <w:pPr>
              <w:pStyle w:val="TAC"/>
              <w:rPr>
                <w:snapToGrid w:val="0"/>
                <w:color w:val="000000"/>
                <w:sz w:val="16"/>
              </w:rPr>
            </w:pPr>
            <w:r w:rsidRPr="008F0F4C">
              <w:rPr>
                <w:snapToGrid w:val="0"/>
                <w:color w:val="000000"/>
                <w:sz w:val="16"/>
              </w:rPr>
              <w:t>SP-000380</w:t>
            </w:r>
          </w:p>
        </w:tc>
        <w:tc>
          <w:tcPr>
            <w:tcW w:w="992" w:type="dxa"/>
          </w:tcPr>
          <w:p w14:paraId="62B71A26" w14:textId="77777777" w:rsidR="00590A7D" w:rsidRPr="008F0F4C" w:rsidRDefault="00590A7D">
            <w:pPr>
              <w:pStyle w:val="TAC"/>
              <w:rPr>
                <w:snapToGrid w:val="0"/>
                <w:color w:val="000000"/>
                <w:sz w:val="16"/>
              </w:rPr>
            </w:pPr>
            <w:r w:rsidRPr="008F0F4C">
              <w:rPr>
                <w:snapToGrid w:val="0"/>
                <w:color w:val="000000"/>
                <w:sz w:val="16"/>
              </w:rPr>
              <w:t>S1-000477</w:t>
            </w:r>
          </w:p>
        </w:tc>
        <w:tc>
          <w:tcPr>
            <w:tcW w:w="709" w:type="dxa"/>
          </w:tcPr>
          <w:p w14:paraId="25730297"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Pr>
          <w:p w14:paraId="48372C14" w14:textId="77777777"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2</w:t>
            </w:r>
          </w:p>
        </w:tc>
        <w:tc>
          <w:tcPr>
            <w:tcW w:w="428" w:type="dxa"/>
          </w:tcPr>
          <w:p w14:paraId="07A2D136" w14:textId="77777777" w:rsidR="00590A7D" w:rsidRPr="008F0F4C" w:rsidRDefault="00590A7D">
            <w:pPr>
              <w:pStyle w:val="TAC"/>
              <w:rPr>
                <w:snapToGrid w:val="0"/>
                <w:color w:val="000000"/>
                <w:sz w:val="16"/>
              </w:rPr>
            </w:pPr>
          </w:p>
        </w:tc>
        <w:tc>
          <w:tcPr>
            <w:tcW w:w="596" w:type="dxa"/>
          </w:tcPr>
          <w:p w14:paraId="0C40C535" w14:textId="77777777" w:rsidR="00590A7D" w:rsidRPr="008F0F4C" w:rsidRDefault="00590A7D">
            <w:pPr>
              <w:pStyle w:val="TAC"/>
              <w:rPr>
                <w:snapToGrid w:val="0"/>
                <w:color w:val="000000"/>
                <w:sz w:val="16"/>
              </w:rPr>
            </w:pPr>
            <w:r w:rsidRPr="008F0F4C">
              <w:rPr>
                <w:snapToGrid w:val="0"/>
                <w:color w:val="000000"/>
                <w:sz w:val="16"/>
              </w:rPr>
              <w:t>R99</w:t>
            </w:r>
          </w:p>
        </w:tc>
        <w:tc>
          <w:tcPr>
            <w:tcW w:w="391" w:type="dxa"/>
          </w:tcPr>
          <w:p w14:paraId="2BDA4BC3" w14:textId="77777777" w:rsidR="00590A7D" w:rsidRPr="008F0F4C" w:rsidRDefault="00590A7D">
            <w:pPr>
              <w:pStyle w:val="TAC"/>
              <w:rPr>
                <w:snapToGrid w:val="0"/>
                <w:color w:val="000000"/>
                <w:sz w:val="16"/>
              </w:rPr>
            </w:pPr>
            <w:r w:rsidRPr="008F0F4C">
              <w:rPr>
                <w:snapToGrid w:val="0"/>
                <w:color w:val="000000"/>
                <w:sz w:val="16"/>
              </w:rPr>
              <w:t>D</w:t>
            </w:r>
          </w:p>
        </w:tc>
        <w:tc>
          <w:tcPr>
            <w:tcW w:w="2408" w:type="dxa"/>
          </w:tcPr>
          <w:p w14:paraId="70993295" w14:textId="77777777" w:rsidR="00590A7D" w:rsidRPr="008F0F4C" w:rsidRDefault="00590A7D" w:rsidP="0022582F">
            <w:pPr>
              <w:pStyle w:val="TAL"/>
              <w:rPr>
                <w:snapToGrid w:val="0"/>
                <w:color w:val="000000"/>
              </w:rPr>
            </w:pPr>
            <w:r w:rsidRPr="008F0F4C">
              <w:rPr>
                <w:snapToGrid w:val="0"/>
                <w:color w:val="000000"/>
              </w:rPr>
              <w:t>New Abbreviations and Definitions for R99</w:t>
            </w:r>
          </w:p>
        </w:tc>
        <w:tc>
          <w:tcPr>
            <w:tcW w:w="567" w:type="dxa"/>
          </w:tcPr>
          <w:p w14:paraId="4036678E" w14:textId="77777777" w:rsidR="00590A7D" w:rsidRPr="008F0F4C" w:rsidRDefault="00590A7D">
            <w:pPr>
              <w:pStyle w:val="TAC"/>
              <w:rPr>
                <w:snapToGrid w:val="0"/>
                <w:color w:val="000000"/>
                <w:sz w:val="16"/>
              </w:rPr>
            </w:pPr>
            <w:r w:rsidRPr="008F0F4C">
              <w:rPr>
                <w:snapToGrid w:val="0"/>
                <w:color w:val="000000"/>
                <w:sz w:val="16"/>
              </w:rPr>
              <w:t>3.1.1</w:t>
            </w:r>
          </w:p>
        </w:tc>
        <w:tc>
          <w:tcPr>
            <w:tcW w:w="571" w:type="dxa"/>
          </w:tcPr>
          <w:p w14:paraId="022F7BF2" w14:textId="77777777" w:rsidR="00590A7D" w:rsidRPr="008F0F4C" w:rsidRDefault="00590A7D">
            <w:pPr>
              <w:pStyle w:val="TAC"/>
              <w:rPr>
                <w:snapToGrid w:val="0"/>
                <w:color w:val="000000"/>
                <w:sz w:val="16"/>
              </w:rPr>
            </w:pPr>
            <w:r w:rsidRPr="008F0F4C">
              <w:rPr>
                <w:snapToGrid w:val="0"/>
                <w:color w:val="000000"/>
                <w:sz w:val="16"/>
              </w:rPr>
              <w:t>3.2.0</w:t>
            </w:r>
          </w:p>
        </w:tc>
        <w:tc>
          <w:tcPr>
            <w:tcW w:w="850" w:type="dxa"/>
          </w:tcPr>
          <w:p w14:paraId="72B29FB8" w14:textId="77777777" w:rsidR="00590A7D" w:rsidRPr="008F0F4C" w:rsidRDefault="00590A7D" w:rsidP="002F1974">
            <w:pPr>
              <w:pStyle w:val="TAC"/>
              <w:jc w:val="left"/>
              <w:rPr>
                <w:snapToGrid w:val="0"/>
                <w:color w:val="000000"/>
                <w:sz w:val="16"/>
              </w:rPr>
            </w:pPr>
          </w:p>
        </w:tc>
      </w:tr>
      <w:tr w:rsidR="00590A7D" w:rsidRPr="008F0F4C" w14:paraId="5300EB1C" w14:textId="77777777" w:rsidTr="00D919BC">
        <w:trPr>
          <w:trHeight w:val="272"/>
        </w:trPr>
        <w:tc>
          <w:tcPr>
            <w:tcW w:w="799" w:type="dxa"/>
          </w:tcPr>
          <w:p w14:paraId="0B124C21" w14:textId="77777777" w:rsidR="00590A7D" w:rsidRPr="008F0F4C" w:rsidRDefault="00590A7D">
            <w:pPr>
              <w:pStyle w:val="TAC"/>
              <w:rPr>
                <w:snapToGrid w:val="0"/>
                <w:color w:val="000000"/>
                <w:sz w:val="16"/>
              </w:rPr>
            </w:pPr>
            <w:r w:rsidRPr="008F0F4C">
              <w:rPr>
                <w:snapToGrid w:val="0"/>
                <w:color w:val="000000"/>
                <w:sz w:val="16"/>
              </w:rPr>
              <w:t>SP-09</w:t>
            </w:r>
          </w:p>
        </w:tc>
        <w:tc>
          <w:tcPr>
            <w:tcW w:w="899" w:type="dxa"/>
          </w:tcPr>
          <w:p w14:paraId="57FF31CE" w14:textId="77777777" w:rsidR="00590A7D" w:rsidRPr="008F0F4C" w:rsidRDefault="00590A7D">
            <w:pPr>
              <w:pStyle w:val="TAC"/>
              <w:rPr>
                <w:snapToGrid w:val="0"/>
                <w:color w:val="000000"/>
                <w:sz w:val="16"/>
              </w:rPr>
            </w:pPr>
            <w:r w:rsidRPr="008F0F4C">
              <w:rPr>
                <w:snapToGrid w:val="0"/>
                <w:color w:val="000000"/>
                <w:sz w:val="16"/>
              </w:rPr>
              <w:t>SP-000381</w:t>
            </w:r>
          </w:p>
        </w:tc>
        <w:tc>
          <w:tcPr>
            <w:tcW w:w="992" w:type="dxa"/>
          </w:tcPr>
          <w:p w14:paraId="74267EEE" w14:textId="77777777" w:rsidR="00590A7D" w:rsidRPr="008F0F4C" w:rsidRDefault="00590A7D">
            <w:pPr>
              <w:pStyle w:val="TAC"/>
              <w:rPr>
                <w:snapToGrid w:val="0"/>
                <w:color w:val="000000"/>
                <w:sz w:val="16"/>
              </w:rPr>
            </w:pPr>
            <w:r w:rsidRPr="008F0F4C">
              <w:rPr>
                <w:snapToGrid w:val="0"/>
                <w:color w:val="000000"/>
                <w:sz w:val="16"/>
              </w:rPr>
              <w:t>S1-000627</w:t>
            </w:r>
          </w:p>
        </w:tc>
        <w:tc>
          <w:tcPr>
            <w:tcW w:w="709" w:type="dxa"/>
          </w:tcPr>
          <w:p w14:paraId="03E05B2A"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Pr>
          <w:p w14:paraId="5116008C" w14:textId="77777777"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3</w:t>
            </w:r>
          </w:p>
        </w:tc>
        <w:tc>
          <w:tcPr>
            <w:tcW w:w="428" w:type="dxa"/>
          </w:tcPr>
          <w:p w14:paraId="541FCDBB" w14:textId="77777777" w:rsidR="00590A7D" w:rsidRPr="008F0F4C" w:rsidRDefault="00590A7D">
            <w:pPr>
              <w:pStyle w:val="TAC"/>
              <w:rPr>
                <w:snapToGrid w:val="0"/>
                <w:color w:val="000000"/>
                <w:sz w:val="16"/>
              </w:rPr>
            </w:pPr>
          </w:p>
        </w:tc>
        <w:tc>
          <w:tcPr>
            <w:tcW w:w="596" w:type="dxa"/>
          </w:tcPr>
          <w:p w14:paraId="632454BA" w14:textId="77777777" w:rsidR="00590A7D" w:rsidRPr="008F0F4C" w:rsidRDefault="00590A7D">
            <w:pPr>
              <w:pStyle w:val="TAC"/>
              <w:rPr>
                <w:snapToGrid w:val="0"/>
                <w:color w:val="000000"/>
                <w:sz w:val="16"/>
              </w:rPr>
            </w:pPr>
            <w:r w:rsidRPr="008F0F4C">
              <w:rPr>
                <w:snapToGrid w:val="0"/>
                <w:color w:val="000000"/>
                <w:sz w:val="16"/>
              </w:rPr>
              <w:t>R4</w:t>
            </w:r>
          </w:p>
        </w:tc>
        <w:tc>
          <w:tcPr>
            <w:tcW w:w="391" w:type="dxa"/>
          </w:tcPr>
          <w:p w14:paraId="03D33C97" w14:textId="77777777" w:rsidR="00590A7D" w:rsidRPr="008F0F4C" w:rsidRDefault="00590A7D">
            <w:pPr>
              <w:pStyle w:val="TAC"/>
              <w:rPr>
                <w:snapToGrid w:val="0"/>
                <w:color w:val="000000"/>
                <w:sz w:val="16"/>
              </w:rPr>
            </w:pPr>
            <w:r w:rsidRPr="008F0F4C">
              <w:rPr>
                <w:snapToGrid w:val="0"/>
                <w:color w:val="000000"/>
                <w:sz w:val="16"/>
              </w:rPr>
              <w:t>D</w:t>
            </w:r>
          </w:p>
        </w:tc>
        <w:tc>
          <w:tcPr>
            <w:tcW w:w="2408" w:type="dxa"/>
          </w:tcPr>
          <w:p w14:paraId="59C8183D" w14:textId="77777777" w:rsidR="00590A7D" w:rsidRPr="008F0F4C" w:rsidRDefault="00590A7D" w:rsidP="0022582F">
            <w:pPr>
              <w:pStyle w:val="TAL"/>
              <w:rPr>
                <w:snapToGrid w:val="0"/>
                <w:color w:val="000000"/>
              </w:rPr>
            </w:pPr>
            <w:r w:rsidRPr="008F0F4C">
              <w:rPr>
                <w:snapToGrid w:val="0"/>
                <w:color w:val="000000"/>
              </w:rPr>
              <w:t>Change of Name of MExE</w:t>
            </w:r>
          </w:p>
        </w:tc>
        <w:tc>
          <w:tcPr>
            <w:tcW w:w="567" w:type="dxa"/>
          </w:tcPr>
          <w:p w14:paraId="6C56BC84" w14:textId="77777777" w:rsidR="00590A7D" w:rsidRPr="008F0F4C" w:rsidRDefault="00590A7D">
            <w:pPr>
              <w:pStyle w:val="TAC"/>
              <w:rPr>
                <w:snapToGrid w:val="0"/>
                <w:color w:val="000000"/>
                <w:sz w:val="16"/>
              </w:rPr>
            </w:pPr>
            <w:r w:rsidRPr="008F0F4C">
              <w:rPr>
                <w:snapToGrid w:val="0"/>
                <w:color w:val="000000"/>
                <w:sz w:val="16"/>
              </w:rPr>
              <w:t>3.1.1</w:t>
            </w:r>
          </w:p>
        </w:tc>
        <w:tc>
          <w:tcPr>
            <w:tcW w:w="571" w:type="dxa"/>
          </w:tcPr>
          <w:p w14:paraId="568B046B" w14:textId="77777777" w:rsidR="00590A7D" w:rsidRPr="008F0F4C" w:rsidRDefault="00590A7D">
            <w:pPr>
              <w:pStyle w:val="TAC"/>
              <w:rPr>
                <w:snapToGrid w:val="0"/>
                <w:color w:val="000000"/>
                <w:sz w:val="16"/>
              </w:rPr>
            </w:pPr>
            <w:r w:rsidRPr="008F0F4C">
              <w:rPr>
                <w:snapToGrid w:val="0"/>
                <w:color w:val="000000"/>
                <w:sz w:val="16"/>
              </w:rPr>
              <w:t>4.0.0</w:t>
            </w:r>
          </w:p>
        </w:tc>
        <w:tc>
          <w:tcPr>
            <w:tcW w:w="850" w:type="dxa"/>
          </w:tcPr>
          <w:p w14:paraId="2E356F70" w14:textId="77777777" w:rsidR="00590A7D" w:rsidRPr="008F0F4C" w:rsidRDefault="00590A7D" w:rsidP="002F1974">
            <w:pPr>
              <w:pStyle w:val="TAC"/>
              <w:jc w:val="left"/>
              <w:rPr>
                <w:snapToGrid w:val="0"/>
                <w:color w:val="000000"/>
                <w:sz w:val="16"/>
              </w:rPr>
            </w:pPr>
          </w:p>
        </w:tc>
      </w:tr>
      <w:tr w:rsidR="00590A7D" w:rsidRPr="008F0F4C" w14:paraId="2A823DC0" w14:textId="77777777"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799" w:type="dxa"/>
            <w:shd w:val="solid" w:color="FFFFFF" w:fill="auto"/>
          </w:tcPr>
          <w:p w14:paraId="65487FB0" w14:textId="77777777" w:rsidR="00590A7D" w:rsidRPr="008F0F4C" w:rsidRDefault="00590A7D">
            <w:pPr>
              <w:pStyle w:val="TAC"/>
              <w:rPr>
                <w:snapToGrid w:val="0"/>
                <w:color w:val="000000"/>
                <w:sz w:val="16"/>
              </w:rPr>
            </w:pPr>
            <w:r w:rsidRPr="008F0F4C">
              <w:rPr>
                <w:snapToGrid w:val="0"/>
                <w:color w:val="000000"/>
                <w:sz w:val="16"/>
              </w:rPr>
              <w:t>SP-10</w:t>
            </w:r>
          </w:p>
        </w:tc>
        <w:tc>
          <w:tcPr>
            <w:tcW w:w="899" w:type="dxa"/>
            <w:shd w:val="solid" w:color="FFFFFF" w:fill="auto"/>
          </w:tcPr>
          <w:p w14:paraId="29578012" w14:textId="77777777" w:rsidR="00590A7D" w:rsidRPr="008F0F4C" w:rsidRDefault="00590A7D">
            <w:pPr>
              <w:pStyle w:val="TAC"/>
              <w:rPr>
                <w:snapToGrid w:val="0"/>
                <w:color w:val="000000"/>
                <w:sz w:val="16"/>
              </w:rPr>
            </w:pPr>
            <w:r w:rsidRPr="008F0F4C">
              <w:rPr>
                <w:snapToGrid w:val="0"/>
                <w:color w:val="000000"/>
                <w:sz w:val="16"/>
              </w:rPr>
              <w:t>SP-000659</w:t>
            </w:r>
          </w:p>
        </w:tc>
        <w:tc>
          <w:tcPr>
            <w:tcW w:w="992" w:type="dxa"/>
            <w:shd w:val="solid" w:color="FFFFFF" w:fill="auto"/>
          </w:tcPr>
          <w:p w14:paraId="1CD8F30E" w14:textId="77777777" w:rsidR="00590A7D" w:rsidRPr="008F0F4C" w:rsidRDefault="00590A7D">
            <w:pPr>
              <w:pStyle w:val="TAC"/>
              <w:rPr>
                <w:snapToGrid w:val="0"/>
                <w:color w:val="000000"/>
                <w:sz w:val="16"/>
              </w:rPr>
            </w:pPr>
            <w:r w:rsidRPr="008F0F4C">
              <w:rPr>
                <w:snapToGrid w:val="0"/>
                <w:color w:val="000000"/>
                <w:sz w:val="16"/>
              </w:rPr>
              <w:t>S1-000731</w:t>
            </w:r>
          </w:p>
        </w:tc>
        <w:tc>
          <w:tcPr>
            <w:tcW w:w="709" w:type="dxa"/>
            <w:shd w:val="solid" w:color="FFFFFF" w:fill="auto"/>
          </w:tcPr>
          <w:p w14:paraId="49F1229F"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shd w:val="solid" w:color="FFFFFF" w:fill="auto"/>
          </w:tcPr>
          <w:p w14:paraId="42CA12FD" w14:textId="77777777"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4</w:t>
            </w:r>
          </w:p>
        </w:tc>
        <w:tc>
          <w:tcPr>
            <w:tcW w:w="428" w:type="dxa"/>
            <w:shd w:val="solid" w:color="FFFFFF" w:fill="auto"/>
          </w:tcPr>
          <w:p w14:paraId="5D475CF5" w14:textId="77777777" w:rsidR="00590A7D" w:rsidRPr="008F0F4C" w:rsidRDefault="00590A7D">
            <w:pPr>
              <w:pStyle w:val="TAC"/>
              <w:rPr>
                <w:snapToGrid w:val="0"/>
                <w:color w:val="000000"/>
                <w:sz w:val="16"/>
              </w:rPr>
            </w:pPr>
          </w:p>
        </w:tc>
        <w:tc>
          <w:tcPr>
            <w:tcW w:w="596" w:type="dxa"/>
            <w:shd w:val="solid" w:color="FFFFFF" w:fill="auto"/>
          </w:tcPr>
          <w:p w14:paraId="15C6162C" w14:textId="77777777" w:rsidR="00590A7D" w:rsidRPr="008F0F4C" w:rsidRDefault="00590A7D">
            <w:pPr>
              <w:pStyle w:val="TAC"/>
              <w:rPr>
                <w:snapToGrid w:val="0"/>
                <w:color w:val="000000"/>
                <w:sz w:val="16"/>
              </w:rPr>
            </w:pPr>
            <w:r w:rsidRPr="008F0F4C">
              <w:rPr>
                <w:snapToGrid w:val="0"/>
                <w:color w:val="000000"/>
                <w:sz w:val="16"/>
              </w:rPr>
              <w:t>Rel-4</w:t>
            </w:r>
          </w:p>
        </w:tc>
        <w:tc>
          <w:tcPr>
            <w:tcW w:w="391" w:type="dxa"/>
            <w:shd w:val="solid" w:color="FFFFFF" w:fill="auto"/>
          </w:tcPr>
          <w:p w14:paraId="6B4D506D"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shd w:val="solid" w:color="FFFFFF" w:fill="auto"/>
          </w:tcPr>
          <w:p w14:paraId="10135984" w14:textId="77777777" w:rsidR="00590A7D" w:rsidRPr="008F0F4C" w:rsidRDefault="00590A7D" w:rsidP="0022582F">
            <w:pPr>
              <w:pStyle w:val="TAL"/>
              <w:rPr>
                <w:snapToGrid w:val="0"/>
                <w:color w:val="000000"/>
              </w:rPr>
            </w:pPr>
            <w:r w:rsidRPr="008F0F4C">
              <w:rPr>
                <w:snapToGrid w:val="0"/>
                <w:color w:val="000000"/>
              </w:rPr>
              <w:t>Introduces ASCI definition</w:t>
            </w:r>
          </w:p>
        </w:tc>
        <w:tc>
          <w:tcPr>
            <w:tcW w:w="567" w:type="dxa"/>
            <w:shd w:val="solid" w:color="FFFFFF" w:fill="auto"/>
          </w:tcPr>
          <w:p w14:paraId="515DD06E" w14:textId="77777777" w:rsidR="00590A7D" w:rsidRPr="008F0F4C" w:rsidRDefault="00590A7D">
            <w:pPr>
              <w:pStyle w:val="TAC"/>
              <w:rPr>
                <w:snapToGrid w:val="0"/>
                <w:color w:val="000000"/>
                <w:sz w:val="16"/>
              </w:rPr>
            </w:pPr>
            <w:r w:rsidRPr="008F0F4C">
              <w:rPr>
                <w:snapToGrid w:val="0"/>
                <w:color w:val="000000"/>
                <w:sz w:val="16"/>
              </w:rPr>
              <w:t>4.0.0</w:t>
            </w:r>
          </w:p>
        </w:tc>
        <w:tc>
          <w:tcPr>
            <w:tcW w:w="571" w:type="dxa"/>
            <w:shd w:val="solid" w:color="FFFFFF" w:fill="auto"/>
          </w:tcPr>
          <w:p w14:paraId="1711DDA3" w14:textId="77777777" w:rsidR="00590A7D" w:rsidRPr="008F0F4C" w:rsidRDefault="00590A7D">
            <w:pPr>
              <w:pStyle w:val="TAC"/>
              <w:rPr>
                <w:snapToGrid w:val="0"/>
                <w:color w:val="000000"/>
                <w:sz w:val="16"/>
              </w:rPr>
            </w:pPr>
            <w:r w:rsidRPr="008F0F4C">
              <w:rPr>
                <w:snapToGrid w:val="0"/>
                <w:color w:val="000000"/>
                <w:sz w:val="16"/>
              </w:rPr>
              <w:t>4.1.0</w:t>
            </w:r>
          </w:p>
        </w:tc>
        <w:tc>
          <w:tcPr>
            <w:tcW w:w="850" w:type="dxa"/>
            <w:shd w:val="solid" w:color="FFFFFF" w:fill="auto"/>
          </w:tcPr>
          <w:p w14:paraId="2370693E" w14:textId="77777777" w:rsidR="00590A7D" w:rsidRPr="008F0F4C" w:rsidRDefault="00590A7D" w:rsidP="002F1974">
            <w:pPr>
              <w:pStyle w:val="TAC"/>
              <w:jc w:val="left"/>
              <w:rPr>
                <w:snapToGrid w:val="0"/>
                <w:color w:val="000000"/>
                <w:sz w:val="16"/>
              </w:rPr>
            </w:pPr>
            <w:r w:rsidRPr="008F0F4C">
              <w:rPr>
                <w:snapToGrid w:val="0"/>
                <w:color w:val="000000"/>
                <w:sz w:val="16"/>
              </w:rPr>
              <w:t>ASCI</w:t>
            </w:r>
          </w:p>
        </w:tc>
      </w:tr>
      <w:tr w:rsidR="00590A7D" w:rsidRPr="008F0F4C" w14:paraId="61E19974" w14:textId="77777777"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799" w:type="dxa"/>
            <w:tcBorders>
              <w:bottom w:val="single" w:sz="4" w:space="0" w:color="auto"/>
            </w:tcBorders>
            <w:shd w:val="solid" w:color="FFFFFF" w:fill="auto"/>
          </w:tcPr>
          <w:p w14:paraId="6187BA80" w14:textId="77777777" w:rsidR="00590A7D" w:rsidRPr="008F0F4C" w:rsidRDefault="00590A7D">
            <w:pPr>
              <w:pStyle w:val="TAC"/>
              <w:rPr>
                <w:snapToGrid w:val="0"/>
                <w:color w:val="000000"/>
                <w:sz w:val="16"/>
              </w:rPr>
            </w:pPr>
            <w:r w:rsidRPr="008F0F4C">
              <w:rPr>
                <w:snapToGrid w:val="0"/>
                <w:color w:val="000000"/>
                <w:sz w:val="16"/>
              </w:rPr>
              <w:t>SP-10</w:t>
            </w:r>
          </w:p>
        </w:tc>
        <w:tc>
          <w:tcPr>
            <w:tcW w:w="899" w:type="dxa"/>
            <w:tcBorders>
              <w:bottom w:val="single" w:sz="4" w:space="0" w:color="auto"/>
            </w:tcBorders>
            <w:shd w:val="solid" w:color="FFFFFF" w:fill="auto"/>
          </w:tcPr>
          <w:p w14:paraId="2F0AB2D8" w14:textId="77777777" w:rsidR="00590A7D" w:rsidRPr="008F0F4C" w:rsidRDefault="00590A7D">
            <w:pPr>
              <w:pStyle w:val="TAC"/>
              <w:rPr>
                <w:snapToGrid w:val="0"/>
                <w:color w:val="000000"/>
                <w:sz w:val="16"/>
              </w:rPr>
            </w:pPr>
            <w:r w:rsidRPr="008F0F4C">
              <w:rPr>
                <w:snapToGrid w:val="0"/>
                <w:color w:val="000000"/>
                <w:sz w:val="16"/>
              </w:rPr>
              <w:t>SP-000659</w:t>
            </w:r>
          </w:p>
        </w:tc>
        <w:tc>
          <w:tcPr>
            <w:tcW w:w="992" w:type="dxa"/>
            <w:tcBorders>
              <w:bottom w:val="single" w:sz="4" w:space="0" w:color="auto"/>
            </w:tcBorders>
            <w:shd w:val="solid" w:color="FFFFFF" w:fill="auto"/>
          </w:tcPr>
          <w:p w14:paraId="487BC2FD" w14:textId="77777777" w:rsidR="00590A7D" w:rsidRPr="008F0F4C" w:rsidRDefault="00590A7D">
            <w:pPr>
              <w:pStyle w:val="TAC"/>
              <w:rPr>
                <w:snapToGrid w:val="0"/>
                <w:color w:val="000000"/>
                <w:sz w:val="16"/>
              </w:rPr>
            </w:pPr>
            <w:r w:rsidRPr="008F0F4C">
              <w:rPr>
                <w:snapToGrid w:val="0"/>
                <w:color w:val="000000"/>
                <w:sz w:val="16"/>
              </w:rPr>
              <w:t>S1-000736</w:t>
            </w:r>
          </w:p>
        </w:tc>
        <w:tc>
          <w:tcPr>
            <w:tcW w:w="709" w:type="dxa"/>
            <w:tcBorders>
              <w:bottom w:val="single" w:sz="4" w:space="0" w:color="auto"/>
            </w:tcBorders>
            <w:shd w:val="solid" w:color="FFFFFF" w:fill="auto"/>
          </w:tcPr>
          <w:p w14:paraId="4EF4386E"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bottom w:val="single" w:sz="4" w:space="0" w:color="auto"/>
            </w:tcBorders>
            <w:shd w:val="solid" w:color="FFFFFF" w:fill="auto"/>
          </w:tcPr>
          <w:p w14:paraId="0A25A99C" w14:textId="77777777"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5</w:t>
            </w:r>
          </w:p>
        </w:tc>
        <w:tc>
          <w:tcPr>
            <w:tcW w:w="428" w:type="dxa"/>
            <w:tcBorders>
              <w:bottom w:val="single" w:sz="4" w:space="0" w:color="auto"/>
            </w:tcBorders>
            <w:shd w:val="solid" w:color="FFFFFF" w:fill="auto"/>
          </w:tcPr>
          <w:p w14:paraId="61E86A63" w14:textId="77777777" w:rsidR="00590A7D" w:rsidRPr="008F0F4C" w:rsidRDefault="00590A7D">
            <w:pPr>
              <w:pStyle w:val="TAC"/>
              <w:rPr>
                <w:snapToGrid w:val="0"/>
                <w:color w:val="000000"/>
                <w:sz w:val="16"/>
              </w:rPr>
            </w:pPr>
            <w:r w:rsidRPr="008F0F4C">
              <w:rPr>
                <w:snapToGrid w:val="0"/>
                <w:color w:val="000000"/>
                <w:sz w:val="16"/>
              </w:rPr>
              <w:t>1</w:t>
            </w:r>
          </w:p>
        </w:tc>
        <w:tc>
          <w:tcPr>
            <w:tcW w:w="596" w:type="dxa"/>
            <w:tcBorders>
              <w:bottom w:val="single" w:sz="4" w:space="0" w:color="auto"/>
            </w:tcBorders>
            <w:shd w:val="solid" w:color="FFFFFF" w:fill="auto"/>
          </w:tcPr>
          <w:p w14:paraId="2C4631F5" w14:textId="77777777" w:rsidR="00590A7D" w:rsidRPr="008F0F4C" w:rsidRDefault="00590A7D">
            <w:pPr>
              <w:pStyle w:val="TAC"/>
              <w:rPr>
                <w:snapToGrid w:val="0"/>
                <w:color w:val="000000"/>
                <w:sz w:val="16"/>
              </w:rPr>
            </w:pPr>
            <w:r w:rsidRPr="008F0F4C">
              <w:rPr>
                <w:snapToGrid w:val="0"/>
                <w:color w:val="000000"/>
                <w:sz w:val="16"/>
              </w:rPr>
              <w:t>Rel-4</w:t>
            </w:r>
          </w:p>
        </w:tc>
        <w:tc>
          <w:tcPr>
            <w:tcW w:w="391" w:type="dxa"/>
            <w:tcBorders>
              <w:bottom w:val="single" w:sz="4" w:space="0" w:color="auto"/>
            </w:tcBorders>
            <w:shd w:val="solid" w:color="FFFFFF" w:fill="auto"/>
          </w:tcPr>
          <w:p w14:paraId="1BF73D40"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bottom w:val="single" w:sz="4" w:space="0" w:color="auto"/>
            </w:tcBorders>
            <w:shd w:val="solid" w:color="FFFFFF" w:fill="auto"/>
          </w:tcPr>
          <w:p w14:paraId="76F59165" w14:textId="77777777" w:rsidR="00590A7D" w:rsidRPr="008F0F4C" w:rsidRDefault="00590A7D" w:rsidP="0022582F">
            <w:pPr>
              <w:pStyle w:val="TAL"/>
              <w:rPr>
                <w:snapToGrid w:val="0"/>
                <w:color w:val="000000"/>
              </w:rPr>
            </w:pPr>
            <w:r w:rsidRPr="008F0F4C">
              <w:rPr>
                <w:snapToGrid w:val="0"/>
                <w:color w:val="000000"/>
              </w:rPr>
              <w:t>Inclusion of GSM 01.04 v 7.0.0 acronyms and abbreviations in the vocabulary</w:t>
            </w:r>
          </w:p>
        </w:tc>
        <w:tc>
          <w:tcPr>
            <w:tcW w:w="567" w:type="dxa"/>
            <w:tcBorders>
              <w:bottom w:val="single" w:sz="4" w:space="0" w:color="auto"/>
            </w:tcBorders>
            <w:shd w:val="solid" w:color="FFFFFF" w:fill="auto"/>
          </w:tcPr>
          <w:p w14:paraId="45D7C507" w14:textId="77777777" w:rsidR="00590A7D" w:rsidRPr="008F0F4C" w:rsidRDefault="00590A7D">
            <w:pPr>
              <w:pStyle w:val="TAC"/>
              <w:rPr>
                <w:snapToGrid w:val="0"/>
                <w:color w:val="000000"/>
                <w:sz w:val="16"/>
              </w:rPr>
            </w:pPr>
            <w:r w:rsidRPr="008F0F4C">
              <w:rPr>
                <w:snapToGrid w:val="0"/>
                <w:color w:val="000000"/>
                <w:sz w:val="16"/>
              </w:rPr>
              <w:t>4.0.0</w:t>
            </w:r>
          </w:p>
        </w:tc>
        <w:tc>
          <w:tcPr>
            <w:tcW w:w="571" w:type="dxa"/>
            <w:tcBorders>
              <w:bottom w:val="single" w:sz="4" w:space="0" w:color="auto"/>
            </w:tcBorders>
            <w:shd w:val="solid" w:color="FFFFFF" w:fill="auto"/>
          </w:tcPr>
          <w:p w14:paraId="01AE88C5" w14:textId="77777777" w:rsidR="00590A7D" w:rsidRPr="008F0F4C" w:rsidRDefault="00590A7D">
            <w:pPr>
              <w:pStyle w:val="TAC"/>
              <w:rPr>
                <w:snapToGrid w:val="0"/>
                <w:color w:val="000000"/>
                <w:sz w:val="16"/>
              </w:rPr>
            </w:pPr>
            <w:r w:rsidRPr="008F0F4C">
              <w:rPr>
                <w:snapToGrid w:val="0"/>
                <w:color w:val="000000"/>
                <w:sz w:val="16"/>
              </w:rPr>
              <w:t>4.1.0</w:t>
            </w:r>
          </w:p>
        </w:tc>
        <w:tc>
          <w:tcPr>
            <w:tcW w:w="850" w:type="dxa"/>
            <w:tcBorders>
              <w:bottom w:val="single" w:sz="4" w:space="0" w:color="auto"/>
            </w:tcBorders>
            <w:shd w:val="solid" w:color="FFFFFF" w:fill="auto"/>
          </w:tcPr>
          <w:p w14:paraId="1FC19E46" w14:textId="77777777" w:rsidR="00590A7D" w:rsidRPr="008F0F4C" w:rsidRDefault="00590A7D" w:rsidP="002F1974">
            <w:pPr>
              <w:pStyle w:val="TAC"/>
              <w:jc w:val="left"/>
              <w:rPr>
                <w:snapToGrid w:val="0"/>
                <w:color w:val="000000"/>
                <w:sz w:val="16"/>
              </w:rPr>
            </w:pPr>
            <w:r w:rsidRPr="008F0F4C">
              <w:rPr>
                <w:snapToGrid w:val="0"/>
                <w:color w:val="000000"/>
                <w:sz w:val="16"/>
              </w:rPr>
              <w:t>CORRECT</w:t>
            </w:r>
          </w:p>
        </w:tc>
      </w:tr>
      <w:tr w:rsidR="00590A7D" w:rsidRPr="008F0F4C" w14:paraId="4D7E4DA3"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6C8E690" w14:textId="77777777" w:rsidR="00590A7D" w:rsidRPr="008F0F4C" w:rsidRDefault="00590A7D">
            <w:pPr>
              <w:pStyle w:val="TAC"/>
              <w:rPr>
                <w:snapToGrid w:val="0"/>
                <w:color w:val="000000"/>
                <w:sz w:val="16"/>
              </w:rPr>
            </w:pPr>
            <w:r w:rsidRPr="008F0F4C">
              <w:rPr>
                <w:snapToGrid w:val="0"/>
                <w:color w:val="000000"/>
                <w:sz w:val="16"/>
              </w:rPr>
              <w:t>SP-11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0441D99D" w14:textId="77777777" w:rsidR="00590A7D" w:rsidRPr="008F0F4C" w:rsidRDefault="00590A7D">
            <w:pPr>
              <w:pStyle w:val="TAC"/>
              <w:rPr>
                <w:snapToGrid w:val="0"/>
                <w:color w:val="000000"/>
                <w:sz w:val="16"/>
              </w:rPr>
            </w:pPr>
            <w:r w:rsidRPr="008F0F4C">
              <w:rPr>
                <w:snapToGrid w:val="0"/>
                <w:color w:val="000000"/>
                <w:sz w:val="16"/>
              </w:rPr>
              <w:t>SP-010038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D461175" w14:textId="77777777" w:rsidR="00590A7D" w:rsidRPr="008F0F4C" w:rsidRDefault="00590A7D">
            <w:pPr>
              <w:pStyle w:val="TAC"/>
              <w:rPr>
                <w:snapToGrid w:val="0"/>
                <w:color w:val="000000"/>
                <w:sz w:val="16"/>
              </w:rPr>
            </w:pPr>
            <w:r w:rsidRPr="008F0F4C">
              <w:rPr>
                <w:snapToGrid w:val="0"/>
                <w:color w:val="000000"/>
                <w:sz w:val="16"/>
              </w:rPr>
              <w:t>S1-010233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18A2E6"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2E32E3" w14:textId="77777777"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763066D"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CFA8D3E" w14:textId="77777777"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30950ED" w14:textId="77777777" w:rsidR="00590A7D" w:rsidRPr="008F0F4C" w:rsidRDefault="00590A7D">
            <w:pPr>
              <w:pStyle w:val="TAC"/>
              <w:rPr>
                <w:snapToGrid w:val="0"/>
                <w:color w:val="000000"/>
                <w:sz w:val="16"/>
              </w:rPr>
            </w:pPr>
            <w:r w:rsidRPr="008F0F4C">
              <w:rPr>
                <w:snapToGrid w:val="0"/>
                <w:color w:val="000000"/>
                <w:sz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7725FED" w14:textId="77777777" w:rsidR="00590A7D" w:rsidRPr="008F0F4C" w:rsidRDefault="00590A7D" w:rsidP="0022582F">
            <w:pPr>
              <w:pStyle w:val="TAL"/>
              <w:rPr>
                <w:snapToGrid w:val="0"/>
                <w:color w:val="000000"/>
              </w:rPr>
            </w:pPr>
            <w:r w:rsidRPr="008F0F4C">
              <w:rPr>
                <w:snapToGrid w:val="0"/>
                <w:color w:val="000000"/>
              </w:rPr>
              <w:t>Editorial changes and new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D6DA0B" w14:textId="77777777" w:rsidR="00590A7D" w:rsidRPr="008F0F4C" w:rsidRDefault="00590A7D">
            <w:pPr>
              <w:pStyle w:val="TAC"/>
              <w:rPr>
                <w:snapToGrid w:val="0"/>
                <w:color w:val="000000"/>
                <w:sz w:val="16"/>
              </w:rPr>
            </w:pPr>
            <w:r w:rsidRPr="008F0F4C">
              <w:rPr>
                <w:snapToGrid w:val="0"/>
                <w:color w:val="000000"/>
                <w:sz w:val="16"/>
              </w:rPr>
              <w:t>4.1.0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277B4C3" w14:textId="77777777" w:rsidR="00590A7D" w:rsidRPr="008F0F4C" w:rsidRDefault="00590A7D">
            <w:pPr>
              <w:pStyle w:val="TAC"/>
              <w:rPr>
                <w:snapToGrid w:val="0"/>
                <w:color w:val="000000"/>
                <w:sz w:val="16"/>
              </w:rPr>
            </w:pPr>
            <w:r w:rsidRPr="008F0F4C">
              <w:rPr>
                <w:snapToGrid w:val="0"/>
                <w:color w:val="000000"/>
                <w:sz w:val="16"/>
              </w:rPr>
              <w:t>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55E4B5F" w14:textId="77777777"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14:paraId="69BD903E"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17533B2" w14:textId="77777777" w:rsidR="00590A7D" w:rsidRPr="008F0F4C" w:rsidRDefault="00590A7D">
            <w:pPr>
              <w:pStyle w:val="TAC"/>
              <w:rPr>
                <w:snapToGrid w:val="0"/>
                <w:color w:val="000000"/>
                <w:sz w:val="16"/>
              </w:rPr>
            </w:pPr>
            <w:r w:rsidRPr="008F0F4C">
              <w:rPr>
                <w:snapToGrid w:val="0"/>
                <w:color w:val="000000"/>
                <w:sz w:val="16"/>
              </w:rPr>
              <w:t>SP-11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084CE01A" w14:textId="77777777" w:rsidR="00590A7D" w:rsidRPr="008F0F4C" w:rsidRDefault="00590A7D">
            <w:pPr>
              <w:pStyle w:val="TAC"/>
              <w:rPr>
                <w:snapToGrid w:val="0"/>
                <w:color w:val="000000"/>
                <w:sz w:val="16"/>
              </w:rPr>
            </w:pPr>
            <w:r w:rsidRPr="008F0F4C">
              <w:rPr>
                <w:snapToGrid w:val="0"/>
                <w:color w:val="000000"/>
                <w:sz w:val="16"/>
              </w:rPr>
              <w:t>SP-010038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3DEDE9" w14:textId="77777777" w:rsidR="00590A7D" w:rsidRPr="008F0F4C" w:rsidRDefault="00590A7D">
            <w:pPr>
              <w:pStyle w:val="TAC"/>
              <w:rPr>
                <w:snapToGrid w:val="0"/>
                <w:color w:val="000000"/>
                <w:sz w:val="16"/>
              </w:rPr>
            </w:pPr>
            <w:r w:rsidRPr="008F0F4C">
              <w:rPr>
                <w:snapToGrid w:val="0"/>
                <w:color w:val="000000"/>
                <w:sz w:val="16"/>
              </w:rPr>
              <w:t>S1-010234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ADCC5EB"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A1A865" w14:textId="77777777"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EC5E895"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9787750" w14:textId="77777777"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D863A70"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17CB6A0" w14:textId="77777777" w:rsidR="00590A7D" w:rsidRPr="008F0F4C" w:rsidRDefault="00590A7D" w:rsidP="0022582F">
            <w:pPr>
              <w:pStyle w:val="TAL"/>
              <w:rPr>
                <w:snapToGrid w:val="0"/>
                <w:color w:val="000000"/>
              </w:rPr>
            </w:pPr>
            <w:r w:rsidRPr="008F0F4C">
              <w:rPr>
                <w:snapToGrid w:val="0"/>
                <w:color w:val="000000"/>
              </w:rPr>
              <w:t>Inclusion of commonly used definition contained in 23.122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76ED19" w14:textId="77777777" w:rsidR="00590A7D" w:rsidRPr="008F0F4C" w:rsidRDefault="00590A7D">
            <w:pPr>
              <w:pStyle w:val="TAC"/>
              <w:rPr>
                <w:snapToGrid w:val="0"/>
                <w:color w:val="000000"/>
                <w:sz w:val="16"/>
              </w:rPr>
            </w:pPr>
            <w:r w:rsidRPr="008F0F4C">
              <w:rPr>
                <w:snapToGrid w:val="0"/>
                <w:color w:val="000000"/>
                <w:sz w:val="16"/>
              </w:rPr>
              <w:t>4.1.0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5728ACF" w14:textId="77777777" w:rsidR="00590A7D" w:rsidRPr="008F0F4C" w:rsidRDefault="00590A7D">
            <w:pPr>
              <w:pStyle w:val="TAC"/>
              <w:rPr>
                <w:snapToGrid w:val="0"/>
                <w:color w:val="000000"/>
                <w:sz w:val="16"/>
              </w:rPr>
            </w:pPr>
            <w:r w:rsidRPr="008F0F4C">
              <w:rPr>
                <w:snapToGrid w:val="0"/>
                <w:color w:val="000000"/>
                <w:sz w:val="16"/>
              </w:rPr>
              <w:t>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643FFEA" w14:textId="77777777"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14:paraId="7A98CB37"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8538B5E" w14:textId="77777777" w:rsidR="00590A7D" w:rsidRPr="008F0F4C" w:rsidRDefault="00590A7D">
            <w:pPr>
              <w:pStyle w:val="TAC"/>
              <w:rPr>
                <w:snapToGrid w:val="0"/>
                <w:color w:val="000000"/>
                <w:sz w:val="16"/>
              </w:rPr>
            </w:pPr>
            <w:r w:rsidRPr="008F0F4C">
              <w:rPr>
                <w:snapToGrid w:val="0"/>
                <w:color w:val="000000"/>
                <w:sz w:val="16"/>
              </w:rPr>
              <w:t>SP-12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28165DC1" w14:textId="77777777" w:rsidR="00590A7D" w:rsidRPr="008F0F4C" w:rsidRDefault="00590A7D">
            <w:pPr>
              <w:pStyle w:val="TAC"/>
              <w:rPr>
                <w:snapToGrid w:val="0"/>
                <w:color w:val="000000"/>
                <w:sz w:val="16"/>
              </w:rPr>
            </w:pPr>
            <w:r w:rsidRPr="008F0F4C">
              <w:rPr>
                <w:snapToGrid w:val="0"/>
                <w:color w:val="000000"/>
                <w:sz w:val="16"/>
              </w:rPr>
              <w:t>SP-010256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D178F53" w14:textId="77777777" w:rsidR="00590A7D" w:rsidRPr="008F0F4C" w:rsidRDefault="00590A7D">
            <w:pPr>
              <w:pStyle w:val="TAC"/>
              <w:rPr>
                <w:snapToGrid w:val="0"/>
                <w:color w:val="000000"/>
                <w:sz w:val="16"/>
              </w:rPr>
            </w:pPr>
            <w:r w:rsidRPr="008F0F4C">
              <w:rPr>
                <w:snapToGrid w:val="0"/>
                <w:color w:val="000000"/>
                <w:sz w:val="16"/>
              </w:rPr>
              <w:t>S1-010366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E257AB"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49FFFC" w14:textId="77777777"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2EE1741"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2FECEA4" w14:textId="77777777"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44A1BA3"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2A12ED37" w14:textId="77777777" w:rsidR="00590A7D" w:rsidRPr="008F0F4C" w:rsidRDefault="00590A7D" w:rsidP="0022582F">
            <w:pPr>
              <w:pStyle w:val="TAL"/>
              <w:rPr>
                <w:snapToGrid w:val="0"/>
                <w:color w:val="000000"/>
              </w:rPr>
            </w:pPr>
            <w:r w:rsidRPr="008F0F4C">
              <w:rPr>
                <w:snapToGrid w:val="0"/>
                <w:color w:val="000000"/>
              </w:rPr>
              <w:t>Corrections to the vocabulary requested by RAN-4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232140" w14:textId="77777777" w:rsidR="00590A7D" w:rsidRPr="008F0F4C" w:rsidRDefault="00590A7D">
            <w:pPr>
              <w:pStyle w:val="TAC"/>
              <w:rPr>
                <w:snapToGrid w:val="0"/>
                <w:color w:val="000000"/>
                <w:sz w:val="16"/>
              </w:rPr>
            </w:pPr>
            <w:r w:rsidRPr="008F0F4C">
              <w:rPr>
                <w:snapToGrid w:val="0"/>
                <w:color w:val="000000"/>
                <w:sz w:val="16"/>
              </w:rPr>
              <w:t>4.2.0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5BF5ED7" w14:textId="77777777" w:rsidR="00590A7D" w:rsidRPr="008F0F4C" w:rsidRDefault="00590A7D">
            <w:pPr>
              <w:pStyle w:val="TAC"/>
              <w:rPr>
                <w:snapToGrid w:val="0"/>
                <w:color w:val="000000"/>
                <w:sz w:val="16"/>
              </w:rPr>
            </w:pPr>
            <w:r w:rsidRPr="008F0F4C">
              <w:rPr>
                <w:snapToGrid w:val="0"/>
                <w:color w:val="000000"/>
                <w:sz w:val="16"/>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9A64458" w14:textId="77777777"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14:paraId="267AB6FA"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2B908DF" w14:textId="77777777" w:rsidR="00590A7D" w:rsidRPr="008F0F4C" w:rsidRDefault="00590A7D">
            <w:pPr>
              <w:pStyle w:val="TAC"/>
              <w:rPr>
                <w:snapToGrid w:val="0"/>
                <w:color w:val="000000"/>
                <w:sz w:val="16"/>
              </w:rPr>
            </w:pPr>
            <w:r w:rsidRPr="008F0F4C">
              <w:rPr>
                <w:snapToGrid w:val="0"/>
                <w:color w:val="000000"/>
                <w:sz w:val="16"/>
              </w:rPr>
              <w:t>SP-12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F9631A6" w14:textId="77777777" w:rsidR="00590A7D" w:rsidRPr="008F0F4C" w:rsidRDefault="00590A7D">
            <w:pPr>
              <w:pStyle w:val="TAC"/>
              <w:rPr>
                <w:snapToGrid w:val="0"/>
                <w:color w:val="000000"/>
                <w:sz w:val="16"/>
              </w:rPr>
            </w:pPr>
            <w:r w:rsidRPr="008F0F4C">
              <w:rPr>
                <w:snapToGrid w:val="0"/>
                <w:color w:val="000000"/>
                <w:sz w:val="16"/>
              </w:rPr>
              <w:t>SP-010256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FB7097" w14:textId="77777777" w:rsidR="00590A7D" w:rsidRPr="008F0F4C" w:rsidRDefault="00590A7D">
            <w:pPr>
              <w:pStyle w:val="TAC"/>
              <w:rPr>
                <w:snapToGrid w:val="0"/>
                <w:color w:val="000000"/>
                <w:sz w:val="16"/>
              </w:rPr>
            </w:pPr>
            <w:r w:rsidRPr="008F0F4C">
              <w:rPr>
                <w:snapToGrid w:val="0"/>
                <w:color w:val="000000"/>
                <w:sz w:val="16"/>
              </w:rPr>
              <w:t>S1-010582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1B2F0A"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E878D6" w14:textId="77777777" w:rsidR="00590A7D" w:rsidRPr="008F0F4C" w:rsidRDefault="002F1974" w:rsidP="002F1974">
            <w:pPr>
              <w:pStyle w:val="TAC"/>
              <w:rPr>
                <w:snapToGrid w:val="0"/>
                <w:color w:val="000000"/>
                <w:sz w:val="16"/>
              </w:rPr>
            </w:pPr>
            <w:r w:rsidRPr="008F0F4C">
              <w:rPr>
                <w:snapToGrid w:val="0"/>
                <w:color w:val="000000"/>
                <w:sz w:val="16"/>
              </w:rPr>
              <w:t>000</w:t>
            </w:r>
            <w:r w:rsidR="00590A7D" w:rsidRPr="008F0F4C">
              <w:rPr>
                <w:snapToGrid w:val="0"/>
                <w:color w:val="000000"/>
                <w:sz w:val="16"/>
              </w:rPr>
              <w:t>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6707A49"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4104CD6" w14:textId="77777777" w:rsidR="00590A7D" w:rsidRPr="008F0F4C" w:rsidRDefault="00590A7D">
            <w:pPr>
              <w:pStyle w:val="TAC"/>
              <w:rPr>
                <w:snapToGrid w:val="0"/>
                <w:color w:val="000000"/>
                <w:sz w:val="16"/>
              </w:rPr>
            </w:pPr>
            <w:r w:rsidRPr="008F0F4C">
              <w:rPr>
                <w:snapToGrid w:val="0"/>
                <w:color w:val="000000"/>
                <w:sz w:val="16"/>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0609393"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640A1C1B" w14:textId="77777777" w:rsidR="00590A7D" w:rsidRPr="008F0F4C" w:rsidRDefault="00590A7D" w:rsidP="0022582F">
            <w:pPr>
              <w:pStyle w:val="TAL"/>
              <w:rPr>
                <w:snapToGrid w:val="0"/>
                <w:color w:val="000000"/>
              </w:rPr>
            </w:pPr>
            <w:r w:rsidRPr="008F0F4C">
              <w:rPr>
                <w:snapToGrid w:val="0"/>
                <w:color w:val="000000"/>
              </w:rPr>
              <w:t>CR to 21.905 on Definitions in 22.101 subscription and service provider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E5305E" w14:textId="77777777" w:rsidR="00590A7D" w:rsidRPr="008F0F4C" w:rsidRDefault="00590A7D">
            <w:pPr>
              <w:pStyle w:val="TAC"/>
              <w:rPr>
                <w:snapToGrid w:val="0"/>
                <w:color w:val="000000"/>
                <w:sz w:val="16"/>
              </w:rPr>
            </w:pPr>
            <w:r w:rsidRPr="008F0F4C">
              <w:rPr>
                <w:snapToGrid w:val="0"/>
                <w:color w:val="000000"/>
                <w:sz w:val="16"/>
              </w:rPr>
              <w:t>4.2.0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D7D69F4" w14:textId="77777777" w:rsidR="00590A7D" w:rsidRPr="008F0F4C" w:rsidRDefault="00590A7D">
            <w:pPr>
              <w:pStyle w:val="TAC"/>
              <w:rPr>
                <w:snapToGrid w:val="0"/>
                <w:color w:val="000000"/>
                <w:sz w:val="16"/>
              </w:rPr>
            </w:pPr>
            <w:r w:rsidRPr="008F0F4C">
              <w:rPr>
                <w:snapToGrid w:val="0"/>
                <w:color w:val="000000"/>
                <w:sz w:val="16"/>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F568D62" w14:textId="77777777"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14:paraId="0E0B5DDC"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CCA6E82" w14:textId="77777777" w:rsidR="00590A7D" w:rsidRPr="008F0F4C" w:rsidRDefault="00590A7D">
            <w:pPr>
              <w:pStyle w:val="TAC"/>
              <w:rPr>
                <w:snapToGrid w:val="0"/>
                <w:color w:val="000000"/>
                <w:sz w:val="16"/>
              </w:rPr>
            </w:pPr>
            <w:r w:rsidRPr="008F0F4C">
              <w:rPr>
                <w:snapToGrid w:val="0"/>
                <w:color w:val="000000"/>
                <w:sz w:val="16"/>
              </w:rPr>
              <w:t>SP-12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0CFE5B54" w14:textId="77777777" w:rsidR="00590A7D" w:rsidRPr="008F0F4C" w:rsidRDefault="00590A7D">
            <w:pPr>
              <w:pStyle w:val="TAC"/>
              <w:rPr>
                <w:snapToGrid w:val="0"/>
                <w:color w:val="000000"/>
                <w:sz w:val="16"/>
              </w:rPr>
            </w:pPr>
            <w:r w:rsidRPr="008F0F4C">
              <w:rPr>
                <w:snapToGrid w:val="0"/>
                <w:color w:val="000000"/>
                <w:sz w:val="16"/>
              </w:rPr>
              <w:t>SP-010258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0260C9" w14:textId="77777777" w:rsidR="00590A7D" w:rsidRPr="008F0F4C" w:rsidRDefault="00590A7D">
            <w:pPr>
              <w:pStyle w:val="TAC"/>
              <w:rPr>
                <w:snapToGrid w:val="0"/>
                <w:color w:val="000000"/>
                <w:sz w:val="16"/>
              </w:rPr>
            </w:pPr>
            <w:r w:rsidRPr="008F0F4C">
              <w:rPr>
                <w:snapToGrid w:val="0"/>
                <w:color w:val="000000"/>
                <w:sz w:val="16"/>
              </w:rPr>
              <w:t>S1-010537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747CC80"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7CF6EF" w14:textId="77777777" w:rsidR="00590A7D" w:rsidRPr="008F0F4C" w:rsidRDefault="002F1974" w:rsidP="002F1974">
            <w:pPr>
              <w:pStyle w:val="TAC"/>
              <w:rPr>
                <w:snapToGrid w:val="0"/>
                <w:color w:val="000000"/>
                <w:sz w:val="16"/>
              </w:rPr>
            </w:pPr>
            <w:r w:rsidRPr="008F0F4C">
              <w:rPr>
                <w:snapToGrid w:val="0"/>
                <w:color w:val="000000"/>
                <w:sz w:val="16"/>
              </w:rPr>
              <w:t>0010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D19FDA6"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924A670"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E120E6C" w14:textId="77777777" w:rsidR="00590A7D" w:rsidRPr="008F0F4C" w:rsidRDefault="00590A7D">
            <w:pPr>
              <w:pStyle w:val="TAC"/>
              <w:rPr>
                <w:snapToGrid w:val="0"/>
                <w:color w:val="000000"/>
                <w:sz w:val="16"/>
              </w:rPr>
            </w:pPr>
            <w:r w:rsidRPr="008F0F4C">
              <w:rPr>
                <w:snapToGrid w:val="0"/>
                <w:color w:val="000000"/>
                <w:sz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5C0291D" w14:textId="77777777" w:rsidR="00590A7D" w:rsidRPr="008F0F4C" w:rsidRDefault="00590A7D" w:rsidP="0022582F">
            <w:pPr>
              <w:pStyle w:val="TAL"/>
              <w:rPr>
                <w:snapToGrid w:val="0"/>
                <w:color w:val="000000"/>
              </w:rPr>
            </w:pPr>
            <w:r w:rsidRPr="008F0F4C">
              <w:rPr>
                <w:snapToGrid w:val="0"/>
                <w:color w:val="000000"/>
              </w:rPr>
              <w:t>Addition of definition of Service Provider and Subscription. Modification of definition of Subscriber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F61C51" w14:textId="77777777" w:rsidR="00590A7D" w:rsidRPr="008F0F4C" w:rsidRDefault="00590A7D">
            <w:pPr>
              <w:pStyle w:val="TAC"/>
              <w:rPr>
                <w:snapToGrid w:val="0"/>
                <w:color w:val="000000"/>
                <w:sz w:val="16"/>
              </w:rPr>
            </w:pPr>
            <w:r w:rsidRPr="008F0F4C">
              <w:rPr>
                <w:snapToGrid w:val="0"/>
                <w:color w:val="000000"/>
                <w:sz w:val="16"/>
              </w:rPr>
              <w:t>4.3.0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37A94703" w14:textId="77777777" w:rsidR="00590A7D" w:rsidRPr="008F0F4C" w:rsidRDefault="00590A7D">
            <w:pPr>
              <w:pStyle w:val="TAC"/>
              <w:rPr>
                <w:snapToGrid w:val="0"/>
                <w:color w:val="000000"/>
                <w:sz w:val="16"/>
              </w:rPr>
            </w:pPr>
            <w:r w:rsidRPr="008F0F4C">
              <w:rPr>
                <w:snapToGrid w:val="0"/>
                <w:color w:val="000000"/>
                <w:sz w:val="16"/>
              </w:rPr>
              <w:t>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4161408" w14:textId="77777777" w:rsidR="00590A7D" w:rsidRPr="008F0F4C" w:rsidRDefault="00B027BF" w:rsidP="002F1974">
            <w:pPr>
              <w:pStyle w:val="TAC"/>
              <w:jc w:val="left"/>
              <w:rPr>
                <w:snapToGrid w:val="0"/>
                <w:color w:val="000000"/>
                <w:sz w:val="16"/>
              </w:rPr>
            </w:pPr>
            <w:r w:rsidRPr="008F0F4C">
              <w:rPr>
                <w:snapToGrid w:val="0"/>
                <w:color w:val="000000"/>
                <w:sz w:val="16"/>
              </w:rPr>
              <w:t>Vocab</w:t>
            </w:r>
          </w:p>
        </w:tc>
      </w:tr>
      <w:tr w:rsidR="00590A7D" w:rsidRPr="008F0F4C" w14:paraId="532489F8" w14:textId="77777777"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799" w:type="dxa"/>
            <w:shd w:val="solid" w:color="FFFFFF" w:fill="auto"/>
          </w:tcPr>
          <w:p w14:paraId="651C8A93" w14:textId="77777777" w:rsidR="00590A7D" w:rsidRPr="008F0F4C" w:rsidRDefault="00590A7D">
            <w:pPr>
              <w:pStyle w:val="TAC"/>
              <w:rPr>
                <w:snapToGrid w:val="0"/>
                <w:color w:val="000000"/>
                <w:sz w:val="16"/>
              </w:rPr>
            </w:pPr>
            <w:r w:rsidRPr="008F0F4C">
              <w:rPr>
                <w:snapToGrid w:val="0"/>
                <w:color w:val="000000"/>
                <w:sz w:val="16"/>
              </w:rPr>
              <w:t>SP-13</w:t>
            </w:r>
          </w:p>
        </w:tc>
        <w:tc>
          <w:tcPr>
            <w:tcW w:w="899" w:type="dxa"/>
            <w:shd w:val="solid" w:color="FFFFFF" w:fill="auto"/>
          </w:tcPr>
          <w:p w14:paraId="12FD1873" w14:textId="77777777" w:rsidR="00590A7D" w:rsidRPr="008F0F4C" w:rsidRDefault="00590A7D">
            <w:pPr>
              <w:pStyle w:val="TAC"/>
              <w:rPr>
                <w:snapToGrid w:val="0"/>
                <w:color w:val="000000"/>
                <w:sz w:val="16"/>
              </w:rPr>
            </w:pPr>
            <w:r w:rsidRPr="008F0F4C">
              <w:rPr>
                <w:snapToGrid w:val="0"/>
                <w:color w:val="000000"/>
                <w:sz w:val="16"/>
              </w:rPr>
              <w:t>SP-010430</w:t>
            </w:r>
          </w:p>
        </w:tc>
        <w:tc>
          <w:tcPr>
            <w:tcW w:w="992" w:type="dxa"/>
            <w:shd w:val="solid" w:color="FFFFFF" w:fill="auto"/>
          </w:tcPr>
          <w:p w14:paraId="129FAE99" w14:textId="77777777" w:rsidR="00590A7D" w:rsidRPr="008F0F4C" w:rsidRDefault="00590A7D">
            <w:pPr>
              <w:pStyle w:val="TAC"/>
              <w:rPr>
                <w:snapToGrid w:val="0"/>
                <w:color w:val="000000"/>
                <w:sz w:val="16"/>
              </w:rPr>
            </w:pPr>
            <w:r w:rsidRPr="008F0F4C">
              <w:rPr>
                <w:snapToGrid w:val="0"/>
                <w:color w:val="000000"/>
                <w:sz w:val="16"/>
              </w:rPr>
              <w:t>S1-010649</w:t>
            </w:r>
          </w:p>
        </w:tc>
        <w:tc>
          <w:tcPr>
            <w:tcW w:w="709" w:type="dxa"/>
            <w:shd w:val="solid" w:color="FFFFFF" w:fill="auto"/>
          </w:tcPr>
          <w:p w14:paraId="12F9ED9D"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shd w:val="solid" w:color="FFFFFF" w:fill="auto"/>
          </w:tcPr>
          <w:p w14:paraId="191D6532" w14:textId="77777777" w:rsidR="00590A7D" w:rsidRPr="008F0F4C" w:rsidRDefault="002F1974" w:rsidP="002F1974">
            <w:pPr>
              <w:pStyle w:val="TAC"/>
              <w:rPr>
                <w:snapToGrid w:val="0"/>
                <w:color w:val="000000"/>
                <w:sz w:val="16"/>
              </w:rPr>
            </w:pPr>
            <w:r w:rsidRPr="008F0F4C">
              <w:rPr>
                <w:snapToGrid w:val="0"/>
                <w:color w:val="000000"/>
                <w:sz w:val="16"/>
              </w:rPr>
              <w:t>0013</w:t>
            </w:r>
          </w:p>
        </w:tc>
        <w:tc>
          <w:tcPr>
            <w:tcW w:w="428" w:type="dxa"/>
            <w:shd w:val="solid" w:color="FFFFFF" w:fill="auto"/>
          </w:tcPr>
          <w:p w14:paraId="17BFFBBE" w14:textId="77777777" w:rsidR="00590A7D" w:rsidRPr="008F0F4C" w:rsidRDefault="00590A7D">
            <w:pPr>
              <w:pStyle w:val="TAC"/>
              <w:rPr>
                <w:snapToGrid w:val="0"/>
                <w:color w:val="000000"/>
                <w:sz w:val="16"/>
              </w:rPr>
            </w:pPr>
          </w:p>
        </w:tc>
        <w:tc>
          <w:tcPr>
            <w:tcW w:w="596" w:type="dxa"/>
            <w:shd w:val="solid" w:color="FFFFFF" w:fill="auto"/>
          </w:tcPr>
          <w:p w14:paraId="3B2973ED"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shd w:val="solid" w:color="FFFFFF" w:fill="auto"/>
          </w:tcPr>
          <w:p w14:paraId="40512503"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shd w:val="solid" w:color="FFFFFF" w:fill="auto"/>
          </w:tcPr>
          <w:p w14:paraId="0405BCBC" w14:textId="77777777" w:rsidR="00590A7D" w:rsidRPr="008F0F4C" w:rsidRDefault="00590A7D" w:rsidP="0022582F">
            <w:pPr>
              <w:pStyle w:val="TAL"/>
              <w:rPr>
                <w:snapToGrid w:val="0"/>
                <w:color w:val="000000"/>
              </w:rPr>
            </w:pPr>
            <w:r w:rsidRPr="008F0F4C">
              <w:rPr>
                <w:snapToGrid w:val="0"/>
                <w:color w:val="000000"/>
              </w:rPr>
              <w:t>CR to 21.905v5.0.0 (Rel-5) on Alignment of definitions requested by RAN 4</w:t>
            </w:r>
          </w:p>
        </w:tc>
        <w:tc>
          <w:tcPr>
            <w:tcW w:w="567" w:type="dxa"/>
            <w:shd w:val="solid" w:color="FFFFFF" w:fill="auto"/>
          </w:tcPr>
          <w:p w14:paraId="6B262733" w14:textId="77777777" w:rsidR="00590A7D" w:rsidRPr="008F0F4C" w:rsidRDefault="00590A7D">
            <w:pPr>
              <w:pStyle w:val="TAC"/>
              <w:rPr>
                <w:snapToGrid w:val="0"/>
                <w:color w:val="000000"/>
                <w:sz w:val="16"/>
              </w:rPr>
            </w:pPr>
            <w:r w:rsidRPr="008F0F4C">
              <w:rPr>
                <w:snapToGrid w:val="0"/>
                <w:color w:val="000000"/>
                <w:sz w:val="16"/>
              </w:rPr>
              <w:t>5.0.0</w:t>
            </w:r>
          </w:p>
        </w:tc>
        <w:tc>
          <w:tcPr>
            <w:tcW w:w="571" w:type="dxa"/>
            <w:shd w:val="solid" w:color="FFFFFF" w:fill="auto"/>
          </w:tcPr>
          <w:p w14:paraId="31BAC47E" w14:textId="77777777" w:rsidR="00590A7D" w:rsidRPr="008F0F4C" w:rsidRDefault="00590A7D">
            <w:pPr>
              <w:pStyle w:val="TAC"/>
              <w:rPr>
                <w:snapToGrid w:val="0"/>
                <w:color w:val="000000"/>
                <w:sz w:val="16"/>
              </w:rPr>
            </w:pPr>
            <w:r w:rsidRPr="008F0F4C">
              <w:rPr>
                <w:snapToGrid w:val="0"/>
                <w:color w:val="000000"/>
                <w:sz w:val="16"/>
              </w:rPr>
              <w:t>5.1.0</w:t>
            </w:r>
          </w:p>
        </w:tc>
        <w:tc>
          <w:tcPr>
            <w:tcW w:w="850" w:type="dxa"/>
            <w:shd w:val="solid" w:color="FFFFFF" w:fill="auto"/>
          </w:tcPr>
          <w:p w14:paraId="6510DE14" w14:textId="77777777" w:rsidR="00590A7D" w:rsidRPr="008F0F4C" w:rsidRDefault="00590A7D" w:rsidP="002F1974">
            <w:pPr>
              <w:pStyle w:val="TAC"/>
              <w:jc w:val="left"/>
              <w:rPr>
                <w:snapToGrid w:val="0"/>
                <w:color w:val="000000"/>
                <w:sz w:val="16"/>
              </w:rPr>
            </w:pPr>
            <w:r w:rsidRPr="008F0F4C">
              <w:rPr>
                <w:snapToGrid w:val="0"/>
                <w:color w:val="000000"/>
                <w:sz w:val="16"/>
              </w:rPr>
              <w:t>Vocab</w:t>
            </w:r>
          </w:p>
        </w:tc>
      </w:tr>
      <w:tr w:rsidR="00590A7D" w:rsidRPr="008F0F4C" w14:paraId="0DBC1D79" w14:textId="77777777" w:rsidTr="00D91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799" w:type="dxa"/>
            <w:shd w:val="solid" w:color="FFFFFF" w:fill="auto"/>
          </w:tcPr>
          <w:p w14:paraId="3BCDCDBB" w14:textId="77777777" w:rsidR="00590A7D" w:rsidRPr="008F0F4C" w:rsidRDefault="00590A7D">
            <w:pPr>
              <w:pStyle w:val="TAC"/>
              <w:rPr>
                <w:snapToGrid w:val="0"/>
                <w:color w:val="000000"/>
                <w:sz w:val="16"/>
              </w:rPr>
            </w:pPr>
            <w:r w:rsidRPr="008F0F4C">
              <w:rPr>
                <w:snapToGrid w:val="0"/>
                <w:color w:val="000000"/>
                <w:sz w:val="16"/>
              </w:rPr>
              <w:t>SP-13</w:t>
            </w:r>
          </w:p>
        </w:tc>
        <w:tc>
          <w:tcPr>
            <w:tcW w:w="899" w:type="dxa"/>
            <w:shd w:val="solid" w:color="FFFFFF" w:fill="auto"/>
          </w:tcPr>
          <w:p w14:paraId="615A4238" w14:textId="77777777" w:rsidR="00590A7D" w:rsidRPr="008F0F4C" w:rsidRDefault="00590A7D">
            <w:pPr>
              <w:pStyle w:val="TAC"/>
              <w:rPr>
                <w:snapToGrid w:val="0"/>
                <w:color w:val="000000"/>
                <w:sz w:val="16"/>
              </w:rPr>
            </w:pPr>
            <w:r w:rsidRPr="008F0F4C">
              <w:rPr>
                <w:snapToGrid w:val="0"/>
                <w:color w:val="000000"/>
                <w:sz w:val="16"/>
              </w:rPr>
              <w:t>SP-010431</w:t>
            </w:r>
          </w:p>
        </w:tc>
        <w:tc>
          <w:tcPr>
            <w:tcW w:w="992" w:type="dxa"/>
            <w:shd w:val="solid" w:color="FFFFFF" w:fill="auto"/>
          </w:tcPr>
          <w:p w14:paraId="5EAB3C87" w14:textId="77777777" w:rsidR="00590A7D" w:rsidRPr="008F0F4C" w:rsidRDefault="00590A7D">
            <w:pPr>
              <w:pStyle w:val="TAC"/>
              <w:rPr>
                <w:snapToGrid w:val="0"/>
                <w:color w:val="000000"/>
                <w:sz w:val="16"/>
              </w:rPr>
            </w:pPr>
            <w:r w:rsidRPr="008F0F4C">
              <w:rPr>
                <w:snapToGrid w:val="0"/>
                <w:color w:val="000000"/>
                <w:sz w:val="16"/>
              </w:rPr>
              <w:t>S1-010838</w:t>
            </w:r>
          </w:p>
        </w:tc>
        <w:tc>
          <w:tcPr>
            <w:tcW w:w="709" w:type="dxa"/>
            <w:shd w:val="solid" w:color="FFFFFF" w:fill="auto"/>
          </w:tcPr>
          <w:p w14:paraId="6A3DED3E"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shd w:val="solid" w:color="FFFFFF" w:fill="auto"/>
          </w:tcPr>
          <w:p w14:paraId="64C35A6F" w14:textId="77777777" w:rsidR="00590A7D" w:rsidRPr="008F0F4C" w:rsidRDefault="002F1974" w:rsidP="002F1974">
            <w:pPr>
              <w:pStyle w:val="TAC"/>
              <w:rPr>
                <w:snapToGrid w:val="0"/>
                <w:color w:val="000000"/>
                <w:sz w:val="16"/>
              </w:rPr>
            </w:pPr>
            <w:r w:rsidRPr="008F0F4C">
              <w:rPr>
                <w:snapToGrid w:val="0"/>
                <w:color w:val="000000"/>
                <w:sz w:val="16"/>
              </w:rPr>
              <w:t>0016</w:t>
            </w:r>
          </w:p>
        </w:tc>
        <w:tc>
          <w:tcPr>
            <w:tcW w:w="428" w:type="dxa"/>
            <w:shd w:val="solid" w:color="FFFFFF" w:fill="auto"/>
          </w:tcPr>
          <w:p w14:paraId="35713848" w14:textId="77777777" w:rsidR="00590A7D" w:rsidRPr="008F0F4C" w:rsidRDefault="00590A7D">
            <w:pPr>
              <w:pStyle w:val="TAC"/>
              <w:rPr>
                <w:snapToGrid w:val="0"/>
                <w:color w:val="000000"/>
                <w:sz w:val="16"/>
              </w:rPr>
            </w:pPr>
          </w:p>
        </w:tc>
        <w:tc>
          <w:tcPr>
            <w:tcW w:w="596" w:type="dxa"/>
            <w:shd w:val="solid" w:color="FFFFFF" w:fill="auto"/>
          </w:tcPr>
          <w:p w14:paraId="5388E178"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shd w:val="solid" w:color="FFFFFF" w:fill="auto"/>
          </w:tcPr>
          <w:p w14:paraId="453EA517"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shd w:val="solid" w:color="FFFFFF" w:fill="auto"/>
          </w:tcPr>
          <w:p w14:paraId="0F503DCC" w14:textId="77777777" w:rsidR="00590A7D" w:rsidRPr="008F0F4C" w:rsidRDefault="00590A7D" w:rsidP="0022582F">
            <w:pPr>
              <w:pStyle w:val="TAL"/>
              <w:rPr>
                <w:snapToGrid w:val="0"/>
                <w:color w:val="000000"/>
              </w:rPr>
            </w:pPr>
            <w:r w:rsidRPr="008F0F4C">
              <w:rPr>
                <w:snapToGrid w:val="0"/>
                <w:color w:val="000000"/>
              </w:rPr>
              <w:t>CR to 21.905 version 5.0.0 Nomenclature for GTT</w:t>
            </w:r>
          </w:p>
        </w:tc>
        <w:tc>
          <w:tcPr>
            <w:tcW w:w="567" w:type="dxa"/>
            <w:shd w:val="solid" w:color="FFFFFF" w:fill="auto"/>
          </w:tcPr>
          <w:p w14:paraId="145F77CE" w14:textId="77777777" w:rsidR="00590A7D" w:rsidRPr="008F0F4C" w:rsidRDefault="00590A7D">
            <w:pPr>
              <w:pStyle w:val="TAC"/>
              <w:rPr>
                <w:snapToGrid w:val="0"/>
                <w:color w:val="000000"/>
                <w:sz w:val="16"/>
              </w:rPr>
            </w:pPr>
            <w:r w:rsidRPr="008F0F4C">
              <w:rPr>
                <w:snapToGrid w:val="0"/>
                <w:color w:val="000000"/>
                <w:sz w:val="16"/>
              </w:rPr>
              <w:t>5.0.0</w:t>
            </w:r>
          </w:p>
        </w:tc>
        <w:tc>
          <w:tcPr>
            <w:tcW w:w="571" w:type="dxa"/>
            <w:shd w:val="solid" w:color="FFFFFF" w:fill="auto"/>
          </w:tcPr>
          <w:p w14:paraId="2D83D242" w14:textId="77777777" w:rsidR="00590A7D" w:rsidRPr="008F0F4C" w:rsidRDefault="00590A7D">
            <w:pPr>
              <w:pStyle w:val="TAC"/>
              <w:rPr>
                <w:snapToGrid w:val="0"/>
                <w:color w:val="000000"/>
                <w:sz w:val="16"/>
              </w:rPr>
            </w:pPr>
            <w:r w:rsidRPr="008F0F4C">
              <w:rPr>
                <w:snapToGrid w:val="0"/>
                <w:color w:val="000000"/>
                <w:sz w:val="16"/>
              </w:rPr>
              <w:t>5.1.0</w:t>
            </w:r>
          </w:p>
        </w:tc>
        <w:tc>
          <w:tcPr>
            <w:tcW w:w="850" w:type="dxa"/>
            <w:shd w:val="solid" w:color="FFFFFF" w:fill="auto"/>
          </w:tcPr>
          <w:p w14:paraId="3525FF33" w14:textId="77777777" w:rsidR="00590A7D" w:rsidRPr="008F0F4C" w:rsidRDefault="00590A7D" w:rsidP="002F1974">
            <w:pPr>
              <w:pStyle w:val="TAC"/>
              <w:jc w:val="left"/>
              <w:rPr>
                <w:snapToGrid w:val="0"/>
                <w:color w:val="000000"/>
                <w:sz w:val="16"/>
              </w:rPr>
            </w:pPr>
            <w:r w:rsidRPr="008F0F4C">
              <w:rPr>
                <w:snapToGrid w:val="0"/>
                <w:color w:val="000000"/>
                <w:sz w:val="16"/>
              </w:rPr>
              <w:t>GTT</w:t>
            </w:r>
          </w:p>
        </w:tc>
      </w:tr>
      <w:tr w:rsidR="00590A7D" w:rsidRPr="008F0F4C" w14:paraId="6C9D2621"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4C36B8D" w14:textId="77777777" w:rsidR="00590A7D" w:rsidRPr="008F0F4C" w:rsidRDefault="00590A7D">
            <w:pPr>
              <w:pStyle w:val="TAC"/>
              <w:rPr>
                <w:snapToGrid w:val="0"/>
                <w:color w:val="000000"/>
                <w:sz w:val="16"/>
              </w:rPr>
            </w:pPr>
            <w:r w:rsidRPr="008F0F4C">
              <w:rPr>
                <w:snapToGrid w:val="0"/>
                <w:color w:val="000000"/>
                <w:sz w:val="16"/>
              </w:rPr>
              <w:t>SP-14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5801A35D" w14:textId="77777777" w:rsidR="00590A7D" w:rsidRPr="008F0F4C" w:rsidRDefault="00590A7D">
            <w:pPr>
              <w:pStyle w:val="TAC"/>
              <w:rPr>
                <w:snapToGrid w:val="0"/>
                <w:color w:val="000000"/>
                <w:sz w:val="16"/>
              </w:rPr>
            </w:pPr>
            <w:r w:rsidRPr="008F0F4C">
              <w:rPr>
                <w:snapToGrid w:val="0"/>
                <w:color w:val="000000"/>
                <w:sz w:val="16"/>
              </w:rPr>
              <w:t>SP-010671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E507E4" w14:textId="77777777" w:rsidR="00590A7D" w:rsidRPr="008F0F4C" w:rsidRDefault="00590A7D">
            <w:pPr>
              <w:pStyle w:val="TAC"/>
              <w:rPr>
                <w:snapToGrid w:val="0"/>
                <w:color w:val="000000"/>
                <w:sz w:val="16"/>
              </w:rPr>
            </w:pPr>
            <w:r w:rsidRPr="008F0F4C">
              <w:rPr>
                <w:snapToGrid w:val="0"/>
                <w:color w:val="000000"/>
                <w:sz w:val="16"/>
              </w:rPr>
              <w:t>S1-011276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A6C9F40"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2649E5" w14:textId="77777777" w:rsidR="00590A7D" w:rsidRPr="008F0F4C" w:rsidRDefault="002F1974" w:rsidP="002F1974">
            <w:pPr>
              <w:pStyle w:val="TAC"/>
              <w:rPr>
                <w:snapToGrid w:val="0"/>
                <w:color w:val="000000"/>
                <w:sz w:val="16"/>
              </w:rPr>
            </w:pPr>
            <w:r w:rsidRPr="008F0F4C">
              <w:rPr>
                <w:snapToGrid w:val="0"/>
                <w:color w:val="000000"/>
                <w:sz w:val="16"/>
              </w:rPr>
              <w:t>0021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BEDA265" w14:textId="77777777" w:rsidR="00590A7D" w:rsidRPr="008F0F4C" w:rsidRDefault="00590A7D">
            <w:pPr>
              <w:pStyle w:val="TAC"/>
              <w:rPr>
                <w:snapToGrid w:val="0"/>
                <w:color w:val="000000"/>
                <w:sz w:val="16"/>
              </w:rPr>
            </w:pPr>
            <w:r w:rsidRPr="008F0F4C">
              <w:rPr>
                <w:snapToGrid w:val="0"/>
                <w:color w:val="000000"/>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67BCC1F"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52630E"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1AEE6DB" w14:textId="77777777" w:rsidR="00590A7D" w:rsidRPr="008F0F4C" w:rsidRDefault="00590A7D" w:rsidP="0022582F">
            <w:pPr>
              <w:pStyle w:val="TAL"/>
              <w:rPr>
                <w:snapToGrid w:val="0"/>
                <w:color w:val="000000"/>
              </w:rPr>
            </w:pPr>
            <w:r w:rsidRPr="008F0F4C">
              <w:rPr>
                <w:snapToGrid w:val="0"/>
                <w:color w:val="000000"/>
              </w:rPr>
              <w:t>Defintion of Local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DB2013" w14:textId="77777777" w:rsidR="00590A7D" w:rsidRPr="008F0F4C" w:rsidRDefault="00590A7D">
            <w:pPr>
              <w:pStyle w:val="TAC"/>
              <w:rPr>
                <w:snapToGrid w:val="0"/>
                <w:color w:val="000000"/>
                <w:sz w:val="16"/>
              </w:rPr>
            </w:pPr>
            <w:r w:rsidRPr="008F0F4C">
              <w:rPr>
                <w:snapToGrid w:val="0"/>
                <w:color w:val="000000"/>
                <w:sz w:val="16"/>
              </w:rPr>
              <w:t>5.1.0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7A6A3B6F" w14:textId="77777777" w:rsidR="00590A7D" w:rsidRPr="008F0F4C" w:rsidRDefault="00590A7D">
            <w:pPr>
              <w:pStyle w:val="TAC"/>
              <w:rPr>
                <w:snapToGrid w:val="0"/>
                <w:color w:val="000000"/>
                <w:sz w:val="16"/>
              </w:rPr>
            </w:pPr>
            <w:r w:rsidRPr="008F0F4C">
              <w:rPr>
                <w:snapToGrid w:val="0"/>
                <w:color w:val="000000"/>
                <w:sz w:val="16"/>
              </w:rPr>
              <w:t>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8771CEA" w14:textId="77777777" w:rsidR="00590A7D" w:rsidRPr="008F0F4C" w:rsidRDefault="00590A7D" w:rsidP="002F1974">
            <w:pPr>
              <w:pStyle w:val="TAC"/>
              <w:jc w:val="left"/>
              <w:rPr>
                <w:snapToGrid w:val="0"/>
                <w:color w:val="000000"/>
                <w:sz w:val="16"/>
              </w:rPr>
            </w:pPr>
            <w:r w:rsidRPr="008F0F4C">
              <w:rPr>
                <w:snapToGrid w:val="0"/>
                <w:color w:val="000000"/>
                <w:sz w:val="16"/>
              </w:rPr>
              <w:t>IMS</w:t>
            </w:r>
          </w:p>
        </w:tc>
      </w:tr>
      <w:tr w:rsidR="00590A7D" w:rsidRPr="008F0F4C" w14:paraId="2B444ECD"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3CCBA1F" w14:textId="77777777"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400D1419" w14:textId="77777777"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C8DEF2" w14:textId="77777777" w:rsidR="00590A7D" w:rsidRPr="008F0F4C" w:rsidRDefault="00590A7D">
            <w:pPr>
              <w:pStyle w:val="TAC"/>
              <w:rPr>
                <w:snapToGrid w:val="0"/>
                <w:color w:val="000000"/>
                <w:sz w:val="16"/>
              </w:rPr>
            </w:pPr>
            <w:r w:rsidRPr="008F0F4C">
              <w:rPr>
                <w:snapToGrid w:val="0"/>
                <w:color w:val="000000"/>
                <w:sz w:val="16"/>
              </w:rPr>
              <w:t>S1-020393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51DB7EA"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256939" w14:textId="77777777" w:rsidR="00590A7D" w:rsidRPr="008F0F4C" w:rsidRDefault="002F1974" w:rsidP="002F1974">
            <w:pPr>
              <w:pStyle w:val="TAC"/>
              <w:rPr>
                <w:snapToGrid w:val="0"/>
                <w:color w:val="000000"/>
                <w:sz w:val="16"/>
              </w:rPr>
            </w:pPr>
            <w:r w:rsidRPr="008F0F4C">
              <w:rPr>
                <w:snapToGrid w:val="0"/>
                <w:color w:val="000000"/>
                <w:sz w:val="16"/>
              </w:rPr>
              <w:t>0030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64261AF"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BAA5655"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0BED9F6"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14BC9F77" w14:textId="77777777" w:rsidR="00590A7D" w:rsidRPr="008F0F4C" w:rsidRDefault="00590A7D" w:rsidP="0022582F">
            <w:pPr>
              <w:pStyle w:val="TAL"/>
              <w:rPr>
                <w:snapToGrid w:val="0"/>
                <w:color w:val="000000"/>
              </w:rPr>
            </w:pPr>
            <w:r w:rsidRPr="008F0F4C">
              <w:rPr>
                <w:snapToGrid w:val="0"/>
                <w:color w:val="000000"/>
              </w:rPr>
              <w:t xml:space="preserve">CR to 21.905: new definition of the term </w:t>
            </w:r>
            <w:r w:rsidR="00086708" w:rsidRPr="008F0F4C">
              <w:rPr>
                <w:snapToGrid w:val="0"/>
                <w:color w:val="000000"/>
              </w:rPr>
              <w:t>'</w:t>
            </w:r>
            <w:r w:rsidRPr="008F0F4C">
              <w:rPr>
                <w:snapToGrid w:val="0"/>
                <w:color w:val="000000"/>
              </w:rPr>
              <w:t>service</w:t>
            </w:r>
            <w:r w:rsidR="00086708"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3E5DB1" w14:textId="77777777"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A9D1164" w14:textId="77777777"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6B0E4BF"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18F8FC10"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68FD906" w14:textId="77777777"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0785B11F" w14:textId="77777777" w:rsidR="00590A7D" w:rsidRPr="008F0F4C" w:rsidRDefault="00590A7D">
            <w:pPr>
              <w:pStyle w:val="TAC"/>
              <w:rPr>
                <w:snapToGrid w:val="0"/>
                <w:color w:val="000000"/>
                <w:sz w:val="16"/>
              </w:rPr>
            </w:pPr>
            <w:r w:rsidRPr="008F0F4C">
              <w:rPr>
                <w:snapToGrid w:val="0"/>
                <w:color w:val="000000"/>
                <w:sz w:val="16"/>
              </w:rPr>
              <w:t>SP-020063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E8A224" w14:textId="77777777" w:rsidR="00590A7D" w:rsidRPr="008F0F4C" w:rsidRDefault="00590A7D">
            <w:pPr>
              <w:pStyle w:val="TAC"/>
              <w:rPr>
                <w:snapToGrid w:val="0"/>
                <w:color w:val="000000"/>
                <w:sz w:val="16"/>
              </w:rPr>
            </w:pPr>
            <w:r w:rsidRPr="008F0F4C">
              <w:rPr>
                <w:snapToGrid w:val="0"/>
                <w:color w:val="000000"/>
                <w:sz w:val="16"/>
              </w:rPr>
              <w:t>S1-020431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DA11B8B"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AA5C85" w14:textId="77777777" w:rsidR="00590A7D" w:rsidRPr="008F0F4C" w:rsidRDefault="002F1974" w:rsidP="002F1974">
            <w:pPr>
              <w:pStyle w:val="TAC"/>
              <w:rPr>
                <w:snapToGrid w:val="0"/>
                <w:color w:val="000000"/>
                <w:sz w:val="16"/>
              </w:rPr>
            </w:pPr>
            <w:r w:rsidRPr="008F0F4C">
              <w:rPr>
                <w:snapToGrid w:val="0"/>
                <w:color w:val="000000"/>
                <w:sz w:val="16"/>
              </w:rPr>
              <w:t>0031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AAC168F"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6EA474A"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BDA578"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6A81C049" w14:textId="77777777" w:rsidR="00590A7D" w:rsidRPr="008F0F4C" w:rsidRDefault="00590A7D" w:rsidP="0022582F">
            <w:pPr>
              <w:pStyle w:val="TAL"/>
              <w:rPr>
                <w:snapToGrid w:val="0"/>
                <w:color w:val="000000"/>
              </w:rPr>
            </w:pPr>
            <w:r w:rsidRPr="008F0F4C">
              <w:rPr>
                <w:snapToGrid w:val="0"/>
                <w:color w:val="000000"/>
              </w:rPr>
              <w:t>CR 21.905 Rel. 5 Introduction of new abbreviations derived of the approval of 3GPP TS 23.236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BAAC9B" w14:textId="77777777"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A7C61FE" w14:textId="77777777"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C82325" w14:textId="77777777" w:rsidR="00590A7D" w:rsidRPr="008F0F4C" w:rsidRDefault="00590A7D" w:rsidP="002F1974">
            <w:pPr>
              <w:pStyle w:val="TAC"/>
              <w:jc w:val="left"/>
              <w:rPr>
                <w:snapToGrid w:val="0"/>
                <w:color w:val="000000"/>
                <w:sz w:val="16"/>
              </w:rPr>
            </w:pPr>
            <w:r w:rsidRPr="008F0F4C">
              <w:rPr>
                <w:snapToGrid w:val="0"/>
                <w:color w:val="000000"/>
                <w:sz w:val="16"/>
              </w:rPr>
              <w:t>PSS-E</w:t>
            </w:r>
          </w:p>
        </w:tc>
      </w:tr>
      <w:tr w:rsidR="00590A7D" w:rsidRPr="008F0F4C" w14:paraId="0E4CEECD"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2EABF71" w14:textId="77777777"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22BF17EC" w14:textId="77777777"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058DF8" w14:textId="77777777" w:rsidR="00590A7D" w:rsidRPr="008F0F4C" w:rsidRDefault="00590A7D">
            <w:pPr>
              <w:pStyle w:val="TAC"/>
              <w:rPr>
                <w:snapToGrid w:val="0"/>
                <w:color w:val="000000"/>
                <w:sz w:val="16"/>
              </w:rPr>
            </w:pPr>
            <w:r w:rsidRPr="008F0F4C">
              <w:rPr>
                <w:snapToGrid w:val="0"/>
                <w:color w:val="000000"/>
                <w:sz w:val="16"/>
              </w:rPr>
              <w:t>S1-020452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241B08"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2DB905" w14:textId="77777777" w:rsidR="00590A7D" w:rsidRPr="008F0F4C" w:rsidRDefault="002F1974" w:rsidP="002F1974">
            <w:pPr>
              <w:pStyle w:val="TAC"/>
              <w:rPr>
                <w:snapToGrid w:val="0"/>
                <w:color w:val="000000"/>
                <w:sz w:val="16"/>
              </w:rPr>
            </w:pPr>
            <w:r w:rsidRPr="008F0F4C">
              <w:rPr>
                <w:snapToGrid w:val="0"/>
                <w:color w:val="000000"/>
                <w:sz w:val="16"/>
              </w:rPr>
              <w:t>0032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11FAC00"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7166084"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0818850"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4572F2B" w14:textId="77777777" w:rsidR="00590A7D" w:rsidRPr="008F0F4C" w:rsidRDefault="00590A7D" w:rsidP="0022582F">
            <w:pPr>
              <w:pStyle w:val="TAL"/>
              <w:rPr>
                <w:snapToGrid w:val="0"/>
                <w:color w:val="000000"/>
              </w:rPr>
            </w:pPr>
            <w:r w:rsidRPr="008F0F4C">
              <w:rPr>
                <w:snapToGrid w:val="0"/>
                <w:color w:val="000000"/>
              </w:rPr>
              <w:t xml:space="preserve">CR 21.905 Rel.5 B Introduction of the definitions of </w:t>
            </w:r>
            <w:r w:rsidR="0022582F" w:rsidRPr="008F0F4C">
              <w:rPr>
                <w:snapToGrid w:val="0"/>
                <w:color w:val="000000"/>
              </w:rPr>
              <w:t>"</w:t>
            </w:r>
            <w:r w:rsidRPr="008F0F4C">
              <w:rPr>
                <w:snapToGrid w:val="0"/>
                <w:color w:val="000000"/>
              </w:rPr>
              <w:t>pre-pay</w:t>
            </w:r>
            <w:r w:rsidR="0022582F" w:rsidRPr="008F0F4C">
              <w:rPr>
                <w:snapToGrid w:val="0"/>
                <w:color w:val="000000"/>
              </w:rPr>
              <w:t>"</w:t>
            </w:r>
            <w:r w:rsidRPr="008F0F4C">
              <w:rPr>
                <w:snapToGrid w:val="0"/>
                <w:color w:val="000000"/>
              </w:rPr>
              <w:t xml:space="preserve"> and </w:t>
            </w:r>
            <w:r w:rsidR="0022582F" w:rsidRPr="008F0F4C">
              <w:rPr>
                <w:snapToGrid w:val="0"/>
                <w:color w:val="000000"/>
              </w:rPr>
              <w:t>"</w:t>
            </w:r>
            <w:r w:rsidRPr="008F0F4C">
              <w:rPr>
                <w:snapToGrid w:val="0"/>
                <w:color w:val="000000"/>
              </w:rPr>
              <w:t>post-pay</w:t>
            </w:r>
            <w:r w:rsidR="0022582F" w:rsidRPr="008F0F4C">
              <w:rPr>
                <w:snapToGrid w:val="0"/>
                <w:color w:val="000000"/>
              </w:rPr>
              <w:t>"</w:t>
            </w:r>
            <w:r w:rsidRPr="008F0F4C">
              <w:rPr>
                <w:snapToGrid w:val="0"/>
                <w:color w:val="000000"/>
              </w:rPr>
              <w:t xml:space="preserve"> billing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B950BF" w14:textId="77777777"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35B9E34" w14:textId="77777777"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CD12388"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58E08BC1"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871F282" w14:textId="77777777"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06713C5F" w14:textId="77777777"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25C581" w14:textId="77777777" w:rsidR="00590A7D" w:rsidRPr="008F0F4C" w:rsidRDefault="00590A7D">
            <w:pPr>
              <w:pStyle w:val="TAC"/>
              <w:rPr>
                <w:snapToGrid w:val="0"/>
                <w:color w:val="000000"/>
                <w:sz w:val="16"/>
              </w:rPr>
            </w:pPr>
            <w:r w:rsidRPr="008F0F4C">
              <w:rPr>
                <w:snapToGrid w:val="0"/>
                <w:color w:val="000000"/>
                <w:sz w:val="16"/>
              </w:rPr>
              <w:t>S1-020526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16BA28"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F077A2" w14:textId="77777777" w:rsidR="00590A7D" w:rsidRPr="008F0F4C" w:rsidRDefault="002F1974" w:rsidP="002F1974">
            <w:pPr>
              <w:pStyle w:val="TAC"/>
              <w:rPr>
                <w:snapToGrid w:val="0"/>
                <w:color w:val="000000"/>
                <w:sz w:val="16"/>
              </w:rPr>
            </w:pPr>
            <w:r w:rsidRPr="008F0F4C">
              <w:rPr>
                <w:snapToGrid w:val="0"/>
                <w:color w:val="000000"/>
                <w:sz w:val="16"/>
              </w:rPr>
              <w:t>0033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72A594C"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EB06B1C"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109FB58"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06FC47A6" w14:textId="77777777" w:rsidR="00590A7D" w:rsidRPr="008F0F4C" w:rsidRDefault="00590A7D" w:rsidP="0022582F">
            <w:pPr>
              <w:pStyle w:val="TAL"/>
              <w:rPr>
                <w:snapToGrid w:val="0"/>
                <w:color w:val="000000"/>
              </w:rPr>
            </w:pPr>
            <w:r w:rsidRPr="008F0F4C">
              <w:rPr>
                <w:snapToGrid w:val="0"/>
                <w:color w:val="000000"/>
              </w:rPr>
              <w:t>CR to 21.905: Replacement of the term UMTS with 3GPP 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555544" w14:textId="77777777"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3FB4E0C1" w14:textId="77777777"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1F17CB"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7C3B4E69"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95E501E" w14:textId="77777777"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7234630A" w14:textId="77777777"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EC87629" w14:textId="77777777" w:rsidR="00590A7D" w:rsidRPr="008F0F4C" w:rsidRDefault="00590A7D">
            <w:pPr>
              <w:pStyle w:val="TAC"/>
              <w:rPr>
                <w:snapToGrid w:val="0"/>
                <w:color w:val="000000"/>
                <w:sz w:val="16"/>
              </w:rPr>
            </w:pPr>
            <w:r w:rsidRPr="008F0F4C">
              <w:rPr>
                <w:snapToGrid w:val="0"/>
                <w:color w:val="000000"/>
                <w:sz w:val="16"/>
              </w:rPr>
              <w:t>S1-020527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B69E2BA"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2BDFA0" w14:textId="77777777" w:rsidR="00590A7D" w:rsidRPr="008F0F4C" w:rsidRDefault="002F1974" w:rsidP="002F1974">
            <w:pPr>
              <w:pStyle w:val="TAC"/>
              <w:rPr>
                <w:snapToGrid w:val="0"/>
                <w:color w:val="000000"/>
                <w:sz w:val="16"/>
              </w:rPr>
            </w:pPr>
            <w:r w:rsidRPr="008F0F4C">
              <w:rPr>
                <w:snapToGrid w:val="0"/>
                <w:color w:val="000000"/>
                <w:sz w:val="16"/>
              </w:rPr>
              <w:t>0034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62EBFBD"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A7E7B7E"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15475B3"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0344791" w14:textId="77777777" w:rsidR="00590A7D" w:rsidRPr="008F0F4C" w:rsidRDefault="00590A7D" w:rsidP="0022582F">
            <w:pPr>
              <w:pStyle w:val="TAL"/>
              <w:rPr>
                <w:snapToGrid w:val="0"/>
                <w:color w:val="000000"/>
              </w:rPr>
            </w:pPr>
            <w:r w:rsidRPr="008F0F4C">
              <w:rPr>
                <w:snapToGrid w:val="0"/>
                <w:color w:val="000000"/>
              </w:rPr>
              <w:t>CR to 21.905: missing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AA631E" w14:textId="77777777"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3A9166B" w14:textId="77777777"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8CDDA45"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5681327D"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A3C0354" w14:textId="77777777"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3B585C0C" w14:textId="77777777"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7D00A7B" w14:textId="77777777" w:rsidR="00590A7D" w:rsidRPr="008F0F4C" w:rsidRDefault="00590A7D">
            <w:pPr>
              <w:pStyle w:val="TAC"/>
              <w:rPr>
                <w:snapToGrid w:val="0"/>
                <w:color w:val="000000"/>
                <w:sz w:val="16"/>
              </w:rPr>
            </w:pPr>
            <w:r w:rsidRPr="008F0F4C">
              <w:rPr>
                <w:snapToGrid w:val="0"/>
                <w:color w:val="000000"/>
                <w:sz w:val="16"/>
              </w:rPr>
              <w:t>S1-020528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32EED86"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5AE32F" w14:textId="77777777" w:rsidR="00590A7D" w:rsidRPr="008F0F4C" w:rsidRDefault="002F1974" w:rsidP="002F1974">
            <w:pPr>
              <w:pStyle w:val="TAC"/>
              <w:rPr>
                <w:snapToGrid w:val="0"/>
                <w:color w:val="000000"/>
                <w:sz w:val="16"/>
              </w:rPr>
            </w:pPr>
            <w:r w:rsidRPr="008F0F4C">
              <w:rPr>
                <w:snapToGrid w:val="0"/>
                <w:color w:val="000000"/>
                <w:sz w:val="16"/>
              </w:rPr>
              <w:t>0035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BCA29B6"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5AF0853"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DF56DB"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113EF64" w14:textId="77777777" w:rsidR="00590A7D" w:rsidRPr="008F0F4C" w:rsidRDefault="00590A7D" w:rsidP="0022582F">
            <w:pPr>
              <w:pStyle w:val="TAL"/>
              <w:rPr>
                <w:snapToGrid w:val="0"/>
                <w:color w:val="000000"/>
              </w:rPr>
            </w:pPr>
            <w:r w:rsidRPr="008F0F4C">
              <w:rPr>
                <w:snapToGrid w:val="0"/>
                <w:color w:val="000000"/>
              </w:rPr>
              <w:t xml:space="preserve">CR to 21.905: new definition of the term </w:t>
            </w:r>
            <w:r w:rsidR="00086708" w:rsidRPr="008F0F4C">
              <w:rPr>
                <w:snapToGrid w:val="0"/>
                <w:color w:val="000000"/>
              </w:rPr>
              <w:t>'</w:t>
            </w:r>
            <w:r w:rsidRPr="008F0F4C">
              <w:rPr>
                <w:snapToGrid w:val="0"/>
                <w:color w:val="000000"/>
              </w:rPr>
              <w:t>application</w:t>
            </w:r>
            <w:r w:rsidR="00086708"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D3B562" w14:textId="77777777"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48E23336" w14:textId="77777777"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8D38AD1"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0D6DF295"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57AD8F3" w14:textId="77777777"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44E1BF90" w14:textId="77777777"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7ED6A0" w14:textId="77777777" w:rsidR="00590A7D" w:rsidRPr="008F0F4C" w:rsidRDefault="00590A7D">
            <w:pPr>
              <w:pStyle w:val="TAC"/>
              <w:rPr>
                <w:snapToGrid w:val="0"/>
                <w:color w:val="000000"/>
                <w:sz w:val="16"/>
              </w:rPr>
            </w:pPr>
            <w:r w:rsidRPr="008F0F4C">
              <w:rPr>
                <w:snapToGrid w:val="0"/>
                <w:color w:val="000000"/>
                <w:sz w:val="16"/>
              </w:rPr>
              <w:t>S1-020617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FC6D66"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5FDC184" w14:textId="77777777" w:rsidR="00590A7D" w:rsidRPr="008F0F4C" w:rsidRDefault="002F1974" w:rsidP="002F1974">
            <w:pPr>
              <w:pStyle w:val="TAC"/>
              <w:rPr>
                <w:snapToGrid w:val="0"/>
                <w:color w:val="000000"/>
                <w:sz w:val="16"/>
              </w:rPr>
            </w:pPr>
            <w:r w:rsidRPr="008F0F4C">
              <w:rPr>
                <w:snapToGrid w:val="0"/>
                <w:color w:val="000000"/>
                <w:sz w:val="16"/>
              </w:rPr>
              <w:t>0036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2F5A82A"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5412A79"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0074E49"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0352F055" w14:textId="77777777" w:rsidR="00590A7D" w:rsidRPr="008F0F4C" w:rsidRDefault="00590A7D" w:rsidP="0022582F">
            <w:pPr>
              <w:pStyle w:val="TAL"/>
              <w:rPr>
                <w:snapToGrid w:val="0"/>
                <w:color w:val="000000"/>
              </w:rPr>
            </w:pPr>
            <w:r w:rsidRPr="008F0F4C">
              <w:rPr>
                <w:snapToGrid w:val="0"/>
                <w:color w:val="000000"/>
              </w:rPr>
              <w:t>CR to 21905: definitions of online and offline charging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DAADFE" w14:textId="77777777"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351BD33" w14:textId="77777777"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D4026E"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47232083"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DFFEF95" w14:textId="77777777" w:rsidR="00590A7D" w:rsidRPr="008F0F4C" w:rsidRDefault="00590A7D">
            <w:pPr>
              <w:pStyle w:val="TAC"/>
              <w:rPr>
                <w:snapToGrid w:val="0"/>
                <w:color w:val="000000"/>
                <w:sz w:val="16"/>
              </w:rPr>
            </w:pPr>
            <w:r w:rsidRPr="008F0F4C">
              <w:rPr>
                <w:snapToGrid w:val="0"/>
                <w:color w:val="000000"/>
                <w:sz w:val="16"/>
              </w:rPr>
              <w:t>SP-15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E96FC78" w14:textId="77777777" w:rsidR="00590A7D" w:rsidRPr="008F0F4C" w:rsidRDefault="00590A7D">
            <w:pPr>
              <w:pStyle w:val="TAC"/>
              <w:rPr>
                <w:snapToGrid w:val="0"/>
                <w:color w:val="000000"/>
                <w:sz w:val="16"/>
              </w:rPr>
            </w:pPr>
            <w:r w:rsidRPr="008F0F4C">
              <w:rPr>
                <w:snapToGrid w:val="0"/>
                <w:color w:val="000000"/>
                <w:sz w:val="16"/>
              </w:rPr>
              <w:t>SP-020046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1608387" w14:textId="77777777" w:rsidR="00590A7D" w:rsidRPr="008F0F4C" w:rsidRDefault="00590A7D">
            <w:pPr>
              <w:pStyle w:val="TAC"/>
              <w:rPr>
                <w:snapToGrid w:val="0"/>
                <w:color w:val="000000"/>
                <w:sz w:val="16"/>
              </w:rPr>
            </w:pPr>
            <w:r w:rsidRPr="008F0F4C">
              <w:rPr>
                <w:snapToGrid w:val="0"/>
                <w:color w:val="000000"/>
                <w:sz w:val="16"/>
              </w:rPr>
              <w:t>S1-020620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A2964D"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6CF406" w14:textId="77777777" w:rsidR="00590A7D" w:rsidRPr="008F0F4C" w:rsidRDefault="002F1974" w:rsidP="002F1974">
            <w:pPr>
              <w:pStyle w:val="TAC"/>
              <w:rPr>
                <w:snapToGrid w:val="0"/>
                <w:color w:val="000000"/>
                <w:sz w:val="16"/>
              </w:rPr>
            </w:pPr>
            <w:r w:rsidRPr="008F0F4C">
              <w:rPr>
                <w:snapToGrid w:val="0"/>
                <w:color w:val="000000"/>
                <w:sz w:val="16"/>
              </w:rPr>
              <w:t>0037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DA3ACF"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30EEC9E"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E9845EE"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2BFC82D" w14:textId="77777777" w:rsidR="00590A7D" w:rsidRPr="008F0F4C" w:rsidRDefault="00590A7D" w:rsidP="0022582F">
            <w:pPr>
              <w:pStyle w:val="TAL"/>
              <w:rPr>
                <w:snapToGrid w:val="0"/>
                <w:color w:val="000000"/>
              </w:rPr>
            </w:pPr>
            <w:r w:rsidRPr="008F0F4C">
              <w:rPr>
                <w:snapToGrid w:val="0"/>
                <w:color w:val="000000"/>
              </w:rPr>
              <w:t xml:space="preserve">CR to 21.905: Improved definition of the term </w:t>
            </w:r>
            <w:r w:rsidR="0022582F" w:rsidRPr="008F0F4C">
              <w:rPr>
                <w:snapToGrid w:val="0"/>
                <w:color w:val="000000"/>
              </w:rPr>
              <w:t>"</w:t>
            </w:r>
            <w:r w:rsidRPr="008F0F4C">
              <w:rPr>
                <w:snapToGrid w:val="0"/>
                <w:color w:val="000000"/>
              </w:rPr>
              <w:t>application</w:t>
            </w:r>
            <w:r w:rsidR="0022582F"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6F44FC" w14:textId="77777777" w:rsidR="00590A7D" w:rsidRPr="008F0F4C" w:rsidRDefault="00590A7D">
            <w:pPr>
              <w:pStyle w:val="TAC"/>
              <w:rPr>
                <w:snapToGrid w:val="0"/>
                <w:color w:val="000000"/>
                <w:sz w:val="16"/>
              </w:rPr>
            </w:pPr>
            <w:r w:rsidRPr="008F0F4C">
              <w:rPr>
                <w:snapToGrid w:val="0"/>
                <w:color w:val="000000"/>
                <w:sz w:val="16"/>
              </w:rPr>
              <w:t>5.2.0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1B63AD6" w14:textId="77777777" w:rsidR="00590A7D" w:rsidRPr="008F0F4C" w:rsidRDefault="00590A7D">
            <w:pPr>
              <w:pStyle w:val="TAC"/>
              <w:rPr>
                <w:snapToGrid w:val="0"/>
                <w:color w:val="000000"/>
                <w:sz w:val="16"/>
              </w:rPr>
            </w:pPr>
            <w:r w:rsidRPr="008F0F4C">
              <w:rPr>
                <w:snapToGrid w:val="0"/>
                <w:color w:val="000000"/>
                <w:sz w:val="16"/>
              </w:rPr>
              <w:t>5.3.0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6FBDB91"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40242AA4"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9A327CB" w14:textId="77777777" w:rsidR="00590A7D" w:rsidRPr="008F0F4C" w:rsidRDefault="00590A7D">
            <w:pPr>
              <w:pStyle w:val="TAC"/>
              <w:rPr>
                <w:snapToGrid w:val="0"/>
                <w:color w:val="000000"/>
                <w:sz w:val="16"/>
              </w:rPr>
            </w:pPr>
            <w:r w:rsidRPr="008F0F4C">
              <w:rPr>
                <w:snapToGrid w:val="0"/>
                <w:color w:val="000000"/>
                <w:sz w:val="16"/>
              </w:rPr>
              <w:t>SP-16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733A674B" w14:textId="77777777" w:rsidR="00590A7D" w:rsidRPr="008F0F4C" w:rsidRDefault="00590A7D">
            <w:pPr>
              <w:pStyle w:val="TAC"/>
              <w:rPr>
                <w:snapToGrid w:val="0"/>
                <w:color w:val="000000"/>
                <w:sz w:val="16"/>
              </w:rPr>
            </w:pPr>
            <w:r w:rsidRPr="008F0F4C">
              <w:rPr>
                <w:snapToGrid w:val="0"/>
                <w:color w:val="000000"/>
                <w:sz w:val="16"/>
              </w:rPr>
              <w:t>SP-020243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998C34" w14:textId="77777777" w:rsidR="00590A7D" w:rsidRPr="008F0F4C" w:rsidRDefault="00590A7D">
            <w:pPr>
              <w:pStyle w:val="TAC"/>
              <w:rPr>
                <w:snapToGrid w:val="0"/>
                <w:color w:val="000000"/>
                <w:sz w:val="16"/>
              </w:rPr>
            </w:pPr>
            <w:r w:rsidRPr="008F0F4C">
              <w:rPr>
                <w:snapToGrid w:val="0"/>
                <w:color w:val="000000"/>
                <w:sz w:val="16"/>
              </w:rPr>
              <w:t>S1-020973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A4665A"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F78520" w14:textId="77777777" w:rsidR="00590A7D" w:rsidRPr="008F0F4C" w:rsidRDefault="002F1974" w:rsidP="002F1974">
            <w:pPr>
              <w:pStyle w:val="TAC"/>
              <w:rPr>
                <w:snapToGrid w:val="0"/>
                <w:color w:val="000000"/>
                <w:sz w:val="16"/>
              </w:rPr>
            </w:pPr>
            <w:r w:rsidRPr="008F0F4C">
              <w:rPr>
                <w:snapToGrid w:val="0"/>
                <w:color w:val="000000"/>
                <w:sz w:val="16"/>
              </w:rPr>
              <w:t>0038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ABB1556"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62E4FB3"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9B43622"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18D815B" w14:textId="77777777" w:rsidR="00590A7D" w:rsidRPr="008F0F4C" w:rsidRDefault="00590A7D" w:rsidP="0022582F">
            <w:pPr>
              <w:pStyle w:val="TAL"/>
              <w:rPr>
                <w:snapToGrid w:val="0"/>
                <w:color w:val="000000"/>
              </w:rPr>
            </w:pPr>
            <w:r w:rsidRPr="008F0F4C">
              <w:rPr>
                <w:snapToGrid w:val="0"/>
                <w:color w:val="000000"/>
              </w:rPr>
              <w:t>CR to 21.905 5.3.0 - removal of obsolete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A85314" w14:textId="77777777" w:rsidR="00590A7D" w:rsidRPr="008F0F4C" w:rsidRDefault="00590A7D">
            <w:pPr>
              <w:pStyle w:val="TAC"/>
              <w:rPr>
                <w:snapToGrid w:val="0"/>
                <w:color w:val="000000"/>
                <w:sz w:val="16"/>
              </w:rPr>
            </w:pPr>
            <w:r w:rsidRPr="008F0F4C">
              <w:rPr>
                <w:snapToGrid w:val="0"/>
                <w:color w:val="000000"/>
                <w:sz w:val="16"/>
              </w:rPr>
              <w:t>5.3.0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08809FF" w14:textId="77777777" w:rsidR="00590A7D" w:rsidRPr="008F0F4C" w:rsidRDefault="00590A7D">
            <w:pPr>
              <w:pStyle w:val="TAC"/>
              <w:rPr>
                <w:snapToGrid w:val="0"/>
                <w:color w:val="000000"/>
                <w:sz w:val="16"/>
              </w:rPr>
            </w:pPr>
            <w:r w:rsidRPr="008F0F4C">
              <w:rPr>
                <w:snapToGrid w:val="0"/>
                <w:color w:val="000000"/>
                <w:sz w:val="16"/>
              </w:rPr>
              <w:t>5.4.0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F44C69" w14:textId="77777777" w:rsidR="00590A7D" w:rsidRPr="008F0F4C" w:rsidRDefault="00590A7D" w:rsidP="002F1974">
            <w:pPr>
              <w:pStyle w:val="TAC"/>
              <w:jc w:val="left"/>
              <w:rPr>
                <w:snapToGrid w:val="0"/>
                <w:color w:val="000000"/>
                <w:sz w:val="16"/>
              </w:rPr>
            </w:pPr>
            <w:r w:rsidRPr="008F0F4C">
              <w:rPr>
                <w:snapToGrid w:val="0"/>
                <w:color w:val="000000"/>
                <w:sz w:val="16"/>
              </w:rPr>
              <w:t>Vocab</w:t>
            </w:r>
          </w:p>
        </w:tc>
      </w:tr>
      <w:tr w:rsidR="00590A7D" w:rsidRPr="008F0F4C" w14:paraId="2409EB59"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684AEE4" w14:textId="77777777"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B364E72" w14:textId="77777777" w:rsidR="00590A7D" w:rsidRPr="008F0F4C" w:rsidRDefault="00590A7D">
            <w:pPr>
              <w:pStyle w:val="TAC"/>
              <w:rPr>
                <w:snapToGrid w:val="0"/>
                <w:color w:val="000000"/>
                <w:sz w:val="16"/>
              </w:rPr>
            </w:pPr>
            <w:r w:rsidRPr="008F0F4C">
              <w:rPr>
                <w:snapToGrid w:val="0"/>
                <w:color w:val="000000"/>
                <w:sz w:val="16"/>
              </w:rPr>
              <w:t>SP-020596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6C61A7" w14:textId="77777777" w:rsidR="00590A7D" w:rsidRPr="008F0F4C" w:rsidRDefault="00590A7D">
            <w:pPr>
              <w:pStyle w:val="TAC"/>
              <w:rPr>
                <w:snapToGrid w:val="0"/>
                <w:color w:val="000000"/>
                <w:sz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1EB0F6B"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BB6E37" w14:textId="77777777" w:rsidR="00590A7D" w:rsidRPr="008F0F4C" w:rsidRDefault="002F1974" w:rsidP="002F1974">
            <w:pPr>
              <w:pStyle w:val="TAC"/>
              <w:rPr>
                <w:snapToGrid w:val="0"/>
                <w:color w:val="000000"/>
                <w:sz w:val="16"/>
              </w:rPr>
            </w:pPr>
            <w:r w:rsidRPr="008F0F4C">
              <w:rPr>
                <w:snapToGrid w:val="0"/>
                <w:color w:val="000000"/>
                <w:sz w:val="16"/>
              </w:rPr>
              <w:t>0039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E7FEE7F" w14:textId="77777777" w:rsidR="00590A7D" w:rsidRPr="008F0F4C" w:rsidRDefault="00590A7D">
            <w:pPr>
              <w:pStyle w:val="TAC"/>
              <w:rPr>
                <w:snapToGrid w:val="0"/>
                <w:color w:val="000000"/>
                <w:sz w:val="16"/>
              </w:rPr>
            </w:pPr>
            <w:r w:rsidRPr="008F0F4C">
              <w:rPr>
                <w:snapToGrid w:val="0"/>
                <w:color w:val="000000"/>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CED7904"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D488A75"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12F49C06" w14:textId="77777777" w:rsidR="00590A7D" w:rsidRPr="00941ABA" w:rsidRDefault="00590A7D" w:rsidP="0022582F">
            <w:pPr>
              <w:pStyle w:val="TAL"/>
              <w:rPr>
                <w:snapToGrid w:val="0"/>
                <w:color w:val="000000"/>
              </w:rPr>
            </w:pPr>
            <w:r w:rsidRPr="00941ABA">
              <w:rPr>
                <w:snapToGrid w:val="0"/>
                <w:color w:val="000000"/>
              </w:rPr>
              <w:t>Addition of GERAN definitions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124CD9" w14:textId="77777777"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21B0349" w14:textId="77777777" w:rsidR="00590A7D" w:rsidRPr="008F0F4C" w:rsidRDefault="00590A7D">
            <w:pPr>
              <w:pStyle w:val="TAC"/>
              <w:rPr>
                <w:snapToGrid w:val="0"/>
                <w:color w:val="000000"/>
                <w:sz w:val="16"/>
              </w:rPr>
            </w:pPr>
            <w:r w:rsidRPr="008F0F4C">
              <w:rPr>
                <w:snapToGrid w:val="0"/>
                <w:color w:val="000000"/>
                <w:sz w:val="16"/>
              </w:rPr>
              <w:t>5.5.0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159FB48"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4C400D23"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B968847" w14:textId="77777777"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48F6E88E" w14:textId="77777777" w:rsidR="00590A7D" w:rsidRPr="008F0F4C" w:rsidRDefault="00590A7D">
            <w:pPr>
              <w:pStyle w:val="TAC"/>
              <w:rPr>
                <w:snapToGrid w:val="0"/>
                <w:color w:val="000000"/>
                <w:sz w:val="16"/>
              </w:rPr>
            </w:pPr>
            <w:r w:rsidRPr="008F0F4C">
              <w:rPr>
                <w:snapToGrid w:val="0"/>
                <w:color w:val="000000"/>
                <w:sz w:val="16"/>
              </w:rPr>
              <w:t>SP-020596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44647B" w14:textId="77777777" w:rsidR="00590A7D" w:rsidRPr="008F0F4C" w:rsidRDefault="00590A7D">
            <w:pPr>
              <w:pStyle w:val="TAC"/>
              <w:rPr>
                <w:snapToGrid w:val="0"/>
                <w:color w:val="000000"/>
                <w:sz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1CF94CE"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8C7FAD" w14:textId="77777777" w:rsidR="00590A7D" w:rsidRPr="008F0F4C" w:rsidRDefault="002F1974" w:rsidP="002F1974">
            <w:pPr>
              <w:pStyle w:val="TAC"/>
              <w:rPr>
                <w:snapToGrid w:val="0"/>
                <w:color w:val="000000"/>
                <w:sz w:val="16"/>
              </w:rPr>
            </w:pPr>
            <w:r w:rsidRPr="008F0F4C">
              <w:rPr>
                <w:snapToGrid w:val="0"/>
                <w:color w:val="000000"/>
                <w:sz w:val="16"/>
              </w:rPr>
              <w:t>0040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00AC559" w14:textId="77777777" w:rsidR="00590A7D" w:rsidRPr="008F0F4C" w:rsidRDefault="00590A7D">
            <w:pPr>
              <w:pStyle w:val="TAC"/>
              <w:rPr>
                <w:snapToGrid w:val="0"/>
                <w:color w:val="000000"/>
                <w:sz w:val="16"/>
              </w:rPr>
            </w:pPr>
            <w:r w:rsidRPr="008F0F4C">
              <w:rPr>
                <w:snapToGrid w:val="0"/>
                <w:color w:val="000000"/>
                <w:sz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841B554" w14:textId="77777777" w:rsidR="00590A7D" w:rsidRPr="008F0F4C" w:rsidRDefault="00590A7D">
            <w:pPr>
              <w:pStyle w:val="TAC"/>
              <w:rPr>
                <w:snapToGrid w:val="0"/>
                <w:color w:val="000000"/>
                <w:sz w:val="16"/>
              </w:rPr>
            </w:pPr>
            <w:r w:rsidRPr="008F0F4C">
              <w:rPr>
                <w:snapToGrid w:val="0"/>
                <w:color w:val="000000"/>
                <w:sz w:val="16"/>
              </w:rPr>
              <w:t>Rel-5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BD65B18"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97159B2" w14:textId="77777777" w:rsidR="00590A7D" w:rsidRPr="00941ABA" w:rsidRDefault="00590A7D" w:rsidP="0022582F">
            <w:pPr>
              <w:pStyle w:val="TAL"/>
              <w:rPr>
                <w:snapToGrid w:val="0"/>
                <w:color w:val="000000"/>
              </w:rPr>
            </w:pPr>
            <w:r w:rsidRPr="00941ABA">
              <w:rPr>
                <w:snapToGrid w:val="0"/>
                <w:color w:val="000000"/>
              </w:rPr>
              <w:t>Addition of missing GSM/GPRS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8AE16C" w14:textId="77777777"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6F6CB52" w14:textId="77777777" w:rsidR="00590A7D" w:rsidRPr="008F0F4C" w:rsidRDefault="00590A7D">
            <w:pPr>
              <w:pStyle w:val="TAC"/>
              <w:rPr>
                <w:snapToGrid w:val="0"/>
                <w:color w:val="000000"/>
                <w:sz w:val="16"/>
              </w:rPr>
            </w:pPr>
            <w:r w:rsidRPr="008F0F4C">
              <w:rPr>
                <w:snapToGrid w:val="0"/>
                <w:color w:val="000000"/>
                <w:sz w:val="16"/>
              </w:rPr>
              <w:t>5.5.0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E2CF85"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1BF58699"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044E02A" w14:textId="77777777"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7D588D09" w14:textId="77777777" w:rsidR="00590A7D" w:rsidRPr="008F0F4C" w:rsidRDefault="00590A7D">
            <w:pPr>
              <w:pStyle w:val="TAC"/>
              <w:rPr>
                <w:snapToGrid w:val="0"/>
                <w:color w:val="000000"/>
                <w:sz w:val="16"/>
              </w:rPr>
            </w:pPr>
            <w:r w:rsidRPr="008F0F4C">
              <w:rPr>
                <w:snapToGrid w:val="0"/>
                <w:color w:val="000000"/>
                <w:sz w:val="16"/>
              </w:rPr>
              <w:t>SP-020555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27940C" w14:textId="77777777" w:rsidR="00590A7D" w:rsidRPr="008F0F4C" w:rsidRDefault="00590A7D">
            <w:pPr>
              <w:pStyle w:val="TAC"/>
              <w:rPr>
                <w:snapToGrid w:val="0"/>
                <w:color w:val="000000"/>
                <w:sz w:val="16"/>
              </w:rPr>
            </w:pPr>
            <w:r w:rsidRPr="008F0F4C">
              <w:rPr>
                <w:snapToGrid w:val="0"/>
                <w:color w:val="000000"/>
                <w:sz w:val="16"/>
              </w:rPr>
              <w:t>S1-021762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675AEB"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179295" w14:textId="77777777" w:rsidR="00590A7D" w:rsidRPr="008F0F4C" w:rsidRDefault="002F1974" w:rsidP="002F1974">
            <w:pPr>
              <w:pStyle w:val="TAC"/>
              <w:rPr>
                <w:snapToGrid w:val="0"/>
                <w:color w:val="000000"/>
                <w:sz w:val="16"/>
              </w:rPr>
            </w:pPr>
            <w:r w:rsidRPr="008F0F4C">
              <w:rPr>
                <w:snapToGrid w:val="0"/>
                <w:color w:val="000000"/>
                <w:sz w:val="16"/>
              </w:rPr>
              <w:t>0041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95F3438"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4633D3C"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E30E80F"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1543694F" w14:textId="77777777" w:rsidR="00590A7D" w:rsidRPr="008F0F4C" w:rsidRDefault="00590A7D" w:rsidP="0022582F">
            <w:pPr>
              <w:pStyle w:val="TAL"/>
              <w:rPr>
                <w:snapToGrid w:val="0"/>
                <w:color w:val="000000"/>
              </w:rPr>
            </w:pPr>
            <w:r w:rsidRPr="00941ABA">
              <w:rPr>
                <w:snapToGrid w:val="0"/>
                <w:color w:val="000000"/>
              </w:rPr>
              <w:t>CR to 21.905</w:t>
            </w:r>
            <w:r w:rsidRPr="008F0F4C">
              <w:rPr>
                <w:snapToGrid w:val="0"/>
                <w:color w:val="000000"/>
              </w:rPr>
              <w:t xml:space="preserve"> definitions from TR 22.951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2BB7B7" w14:textId="77777777"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633D446" w14:textId="77777777" w:rsidR="00590A7D" w:rsidRPr="008F0F4C" w:rsidRDefault="00590A7D">
            <w:pPr>
              <w:pStyle w:val="TAC"/>
              <w:rPr>
                <w:snapToGrid w:val="0"/>
                <w:color w:val="000000"/>
                <w:sz w:val="16"/>
              </w:rPr>
            </w:pPr>
            <w:r w:rsidRPr="008F0F4C">
              <w:rPr>
                <w:snapToGrid w:val="0"/>
                <w:color w:val="000000"/>
                <w:sz w:val="16"/>
              </w:rPr>
              <w:t>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D6377BD"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06AAB380"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53955A7" w14:textId="77777777" w:rsidR="00590A7D" w:rsidRPr="008F0F4C" w:rsidRDefault="00590A7D">
            <w:pPr>
              <w:pStyle w:val="TAC"/>
              <w:rPr>
                <w:snapToGrid w:val="0"/>
                <w:color w:val="000000"/>
                <w:sz w:val="16"/>
              </w:rPr>
            </w:pPr>
            <w:r w:rsidRPr="008F0F4C">
              <w:rPr>
                <w:snapToGrid w:val="0"/>
                <w:color w:val="000000"/>
                <w:sz w:val="16"/>
              </w:rPr>
              <w:t>SP-17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7397B8BD" w14:textId="77777777" w:rsidR="00590A7D" w:rsidRPr="008F0F4C" w:rsidRDefault="00590A7D">
            <w:pPr>
              <w:pStyle w:val="TAC"/>
              <w:rPr>
                <w:snapToGrid w:val="0"/>
                <w:color w:val="000000"/>
                <w:sz w:val="16"/>
              </w:rPr>
            </w:pPr>
            <w:r w:rsidRPr="008F0F4C">
              <w:rPr>
                <w:snapToGrid w:val="0"/>
                <w:color w:val="000000"/>
                <w:sz w:val="16"/>
              </w:rPr>
              <w:t>SP-020555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971908" w14:textId="77777777" w:rsidR="00590A7D" w:rsidRPr="008F0F4C" w:rsidRDefault="00590A7D">
            <w:pPr>
              <w:pStyle w:val="TAC"/>
              <w:rPr>
                <w:snapToGrid w:val="0"/>
                <w:color w:val="000000"/>
                <w:sz w:val="16"/>
              </w:rPr>
            </w:pPr>
            <w:r w:rsidRPr="008F0F4C">
              <w:rPr>
                <w:snapToGrid w:val="0"/>
                <w:color w:val="000000"/>
                <w:sz w:val="16"/>
              </w:rPr>
              <w:t>S1-021715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5A810D0"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99CB49" w14:textId="77777777" w:rsidR="00590A7D" w:rsidRPr="008F0F4C" w:rsidRDefault="002F1974" w:rsidP="002F1974">
            <w:pPr>
              <w:pStyle w:val="TAC"/>
              <w:rPr>
                <w:snapToGrid w:val="0"/>
                <w:color w:val="000000"/>
                <w:sz w:val="16"/>
              </w:rPr>
            </w:pPr>
            <w:r w:rsidRPr="008F0F4C">
              <w:rPr>
                <w:snapToGrid w:val="0"/>
                <w:color w:val="000000"/>
                <w:sz w:val="16"/>
              </w:rPr>
              <w:t>0042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618938D"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7E14E81"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98D933D"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75665F9" w14:textId="77777777" w:rsidR="00590A7D" w:rsidRPr="008F0F4C" w:rsidRDefault="00590A7D" w:rsidP="0022582F">
            <w:pPr>
              <w:pStyle w:val="TAL"/>
              <w:rPr>
                <w:snapToGrid w:val="0"/>
                <w:color w:val="000000"/>
              </w:rPr>
            </w:pPr>
            <w:r w:rsidRPr="00941ABA">
              <w:rPr>
                <w:snapToGrid w:val="0"/>
                <w:color w:val="000000"/>
              </w:rPr>
              <w:t xml:space="preserve">Enhancement of the definition of the </w:t>
            </w:r>
            <w:r w:rsidR="00086708" w:rsidRPr="008F0F4C">
              <w:rPr>
                <w:snapToGrid w:val="0"/>
                <w:color w:val="000000"/>
              </w:rPr>
              <w:t>'</w:t>
            </w:r>
            <w:r w:rsidRPr="008F0F4C">
              <w:rPr>
                <w:snapToGrid w:val="0"/>
                <w:color w:val="000000"/>
              </w:rPr>
              <w:t>Subscriber</w:t>
            </w:r>
            <w:r w:rsidR="00086708" w:rsidRPr="008F0F4C">
              <w:rPr>
                <w:snapToGrid w:val="0"/>
                <w:color w:val="000000"/>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92E0FF" w14:textId="77777777" w:rsidR="00590A7D" w:rsidRPr="008F0F4C" w:rsidRDefault="00590A7D">
            <w:pPr>
              <w:pStyle w:val="TAC"/>
              <w:rPr>
                <w:snapToGrid w:val="0"/>
                <w:color w:val="000000"/>
                <w:sz w:val="16"/>
              </w:rPr>
            </w:pPr>
            <w:r w:rsidRPr="008F0F4C">
              <w:rPr>
                <w:snapToGrid w:val="0"/>
                <w:color w:val="000000"/>
                <w:sz w:val="16"/>
              </w:rPr>
              <w:t>5.4.0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5CE3A75" w14:textId="77777777" w:rsidR="00590A7D" w:rsidRPr="008F0F4C" w:rsidRDefault="00590A7D">
            <w:pPr>
              <w:pStyle w:val="TAC"/>
              <w:rPr>
                <w:snapToGrid w:val="0"/>
                <w:color w:val="000000"/>
                <w:sz w:val="16"/>
              </w:rPr>
            </w:pPr>
            <w:r w:rsidRPr="008F0F4C">
              <w:rPr>
                <w:snapToGrid w:val="0"/>
                <w:color w:val="000000"/>
                <w:sz w:val="16"/>
              </w:rPr>
              <w:t>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3A5473C" w14:textId="77777777" w:rsidR="00590A7D" w:rsidRPr="008F0F4C" w:rsidRDefault="00590A7D" w:rsidP="002F1974">
            <w:pPr>
              <w:pStyle w:val="TAC"/>
              <w:jc w:val="left"/>
              <w:rPr>
                <w:snapToGrid w:val="0"/>
                <w:color w:val="000000"/>
                <w:sz w:val="16"/>
              </w:rPr>
            </w:pPr>
            <w:r w:rsidRPr="008F0F4C">
              <w:rPr>
                <w:snapToGrid w:val="0"/>
                <w:color w:val="000000"/>
                <w:sz w:val="16"/>
              </w:rPr>
              <w:t>TEI</w:t>
            </w:r>
          </w:p>
        </w:tc>
      </w:tr>
      <w:tr w:rsidR="00590A7D" w:rsidRPr="008F0F4C" w14:paraId="3DEEEB9D"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DB4DBC9" w14:textId="77777777" w:rsidR="00590A7D" w:rsidRPr="008F0F4C" w:rsidRDefault="00590A7D">
            <w:pPr>
              <w:pStyle w:val="TAC"/>
              <w:rPr>
                <w:snapToGrid w:val="0"/>
                <w:color w:val="000000"/>
                <w:sz w:val="16"/>
              </w:rPr>
            </w:pPr>
            <w:r w:rsidRPr="008F0F4C">
              <w:rPr>
                <w:snapToGrid w:val="0"/>
                <w:color w:val="000000"/>
                <w:sz w:val="16"/>
              </w:rPr>
              <w:t>SP-18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7E60A740" w14:textId="77777777" w:rsidR="00590A7D" w:rsidRPr="008F0F4C" w:rsidRDefault="00590A7D">
            <w:pPr>
              <w:pStyle w:val="TAC"/>
              <w:rPr>
                <w:snapToGrid w:val="0"/>
                <w:color w:val="000000"/>
                <w:sz w:val="16"/>
              </w:rPr>
            </w:pPr>
            <w:r w:rsidRPr="008F0F4C">
              <w:rPr>
                <w:snapToGrid w:val="0"/>
                <w:color w:val="000000"/>
                <w:sz w:val="16"/>
              </w:rPr>
              <w:t>SP-020654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FD3E68" w14:textId="77777777" w:rsidR="00590A7D" w:rsidRPr="008F0F4C" w:rsidRDefault="00590A7D">
            <w:pPr>
              <w:pStyle w:val="TAC"/>
              <w:rPr>
                <w:snapToGrid w:val="0"/>
                <w:color w:val="000000"/>
                <w:sz w:val="16"/>
              </w:rPr>
            </w:pPr>
            <w:r w:rsidRPr="008F0F4C">
              <w:rPr>
                <w:snapToGrid w:val="0"/>
                <w:color w:val="000000"/>
                <w:sz w:val="16"/>
              </w:rPr>
              <w:t>S1-022223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4FF4DE"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71E7BA" w14:textId="77777777" w:rsidR="00590A7D" w:rsidRPr="008F0F4C" w:rsidRDefault="002F1974" w:rsidP="002F1974">
            <w:pPr>
              <w:pStyle w:val="TAC"/>
              <w:rPr>
                <w:snapToGrid w:val="0"/>
                <w:color w:val="000000"/>
                <w:sz w:val="16"/>
              </w:rPr>
            </w:pPr>
            <w:r w:rsidRPr="008F0F4C">
              <w:rPr>
                <w:snapToGrid w:val="0"/>
                <w:color w:val="000000"/>
                <w:sz w:val="16"/>
              </w:rPr>
              <w:t>0043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4D3A6CE"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6B31DAD"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08664F7" w14:textId="77777777" w:rsidR="00590A7D" w:rsidRPr="008F0F4C" w:rsidRDefault="00590A7D">
            <w:pPr>
              <w:pStyle w:val="TAC"/>
              <w:rPr>
                <w:snapToGrid w:val="0"/>
                <w:color w:val="000000"/>
                <w:sz w:val="16"/>
              </w:rPr>
            </w:pPr>
            <w:r w:rsidRPr="008F0F4C">
              <w:rPr>
                <w:snapToGrid w:val="0"/>
                <w:color w:val="000000"/>
                <w:sz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EDC3FF5" w14:textId="77777777" w:rsidR="00590A7D" w:rsidRPr="008F0F4C" w:rsidRDefault="00590A7D" w:rsidP="0022582F">
            <w:pPr>
              <w:pStyle w:val="TAL"/>
              <w:rPr>
                <w:snapToGrid w:val="0"/>
                <w:color w:val="000000"/>
              </w:rPr>
            </w:pPr>
            <w:r w:rsidRPr="00941ABA">
              <w:rPr>
                <w:snapToGrid w:val="0"/>
                <w:color w:val="000000"/>
              </w:rPr>
              <w:t>Update to 3GPP TR 21.905, Vocabulary for 3GPP Spec</w:t>
            </w:r>
            <w:r w:rsidRPr="008F0F4C">
              <w:rPr>
                <w:snapToGrid w:val="0"/>
                <w:color w:val="000000"/>
              </w:rPr>
              <w:t>ifications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8E66E1" w14:textId="77777777" w:rsidR="00590A7D" w:rsidRPr="008F0F4C" w:rsidRDefault="00590A7D">
            <w:pPr>
              <w:pStyle w:val="TAC"/>
              <w:rPr>
                <w:snapToGrid w:val="0"/>
                <w:color w:val="000000"/>
                <w:sz w:val="16"/>
              </w:rPr>
            </w:pPr>
            <w:r w:rsidRPr="008F0F4C">
              <w:rPr>
                <w:snapToGrid w:val="0"/>
                <w:color w:val="000000"/>
                <w:sz w:val="16"/>
              </w:rPr>
              <w:t>6.0.0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C0DAD83" w14:textId="77777777" w:rsidR="00590A7D" w:rsidRPr="008F0F4C" w:rsidRDefault="00590A7D">
            <w:pPr>
              <w:pStyle w:val="TAC"/>
              <w:rPr>
                <w:snapToGrid w:val="0"/>
                <w:color w:val="000000"/>
                <w:sz w:val="16"/>
              </w:rPr>
            </w:pPr>
            <w:r w:rsidRPr="008F0F4C">
              <w:rPr>
                <w:snapToGrid w:val="0"/>
                <w:color w:val="000000"/>
                <w:sz w:val="16"/>
              </w:rPr>
              <w:t>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C66A76" w14:textId="77777777" w:rsidR="00590A7D" w:rsidRPr="008F0F4C" w:rsidRDefault="00590A7D" w:rsidP="002F1974">
            <w:pPr>
              <w:pStyle w:val="TAC"/>
              <w:jc w:val="left"/>
              <w:rPr>
                <w:snapToGrid w:val="0"/>
                <w:color w:val="000000"/>
                <w:sz w:val="16"/>
              </w:rPr>
            </w:pPr>
            <w:r w:rsidRPr="008F0F4C">
              <w:rPr>
                <w:snapToGrid w:val="0"/>
                <w:color w:val="000000"/>
                <w:sz w:val="16"/>
              </w:rPr>
              <w:t>TEI6</w:t>
            </w:r>
          </w:p>
        </w:tc>
      </w:tr>
      <w:tr w:rsidR="00590A7D" w:rsidRPr="008F0F4C" w14:paraId="47FAD758"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1D1A919" w14:textId="77777777" w:rsidR="00590A7D" w:rsidRPr="008F0F4C" w:rsidRDefault="00590A7D">
            <w:pPr>
              <w:pStyle w:val="TAC"/>
              <w:rPr>
                <w:snapToGrid w:val="0"/>
                <w:color w:val="000000"/>
                <w:sz w:val="16"/>
              </w:rPr>
            </w:pPr>
            <w:r w:rsidRPr="008F0F4C">
              <w:rPr>
                <w:snapToGrid w:val="0"/>
                <w:color w:val="000000"/>
                <w:sz w:val="16"/>
              </w:rPr>
              <w:t>SP-18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3350ED5D" w14:textId="77777777" w:rsidR="00590A7D" w:rsidRPr="008F0F4C" w:rsidRDefault="00590A7D">
            <w:pPr>
              <w:pStyle w:val="TAC"/>
              <w:rPr>
                <w:snapToGrid w:val="0"/>
                <w:color w:val="000000"/>
                <w:sz w:val="16"/>
              </w:rPr>
            </w:pPr>
            <w:r w:rsidRPr="008F0F4C">
              <w:rPr>
                <w:snapToGrid w:val="0"/>
                <w:color w:val="000000"/>
                <w:sz w:val="16"/>
              </w:rPr>
              <w:t>SP-020666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AED4FD" w14:textId="77777777" w:rsidR="00590A7D" w:rsidRPr="008F0F4C" w:rsidRDefault="00590A7D">
            <w:pPr>
              <w:pStyle w:val="TAC"/>
              <w:rPr>
                <w:snapToGrid w:val="0"/>
                <w:color w:val="000000"/>
                <w:sz w:val="16"/>
              </w:rPr>
            </w:pPr>
            <w:r w:rsidRPr="008F0F4C">
              <w:rPr>
                <w:snapToGrid w:val="0"/>
                <w:color w:val="000000"/>
                <w:sz w:val="16"/>
              </w:rPr>
              <w:t>S1-022264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2DBD55"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C55467" w14:textId="77777777" w:rsidR="00590A7D" w:rsidRPr="008F0F4C" w:rsidRDefault="002F1974" w:rsidP="002F1974">
            <w:pPr>
              <w:pStyle w:val="TAC"/>
              <w:rPr>
                <w:snapToGrid w:val="0"/>
                <w:color w:val="000000"/>
                <w:sz w:val="16"/>
              </w:rPr>
            </w:pPr>
            <w:r w:rsidRPr="008F0F4C">
              <w:rPr>
                <w:snapToGrid w:val="0"/>
                <w:color w:val="000000"/>
                <w:sz w:val="16"/>
              </w:rPr>
              <w:t>0044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43A3D3" w14:textId="77777777" w:rsidR="00590A7D" w:rsidRPr="008F0F4C" w:rsidRDefault="00590A7D">
            <w:pPr>
              <w:pStyle w:val="TAC"/>
              <w:rPr>
                <w:snapToGrid w:val="0"/>
                <w:color w:val="000000"/>
                <w:sz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BF0962A"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7BDB229"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03688DC3" w14:textId="77777777" w:rsidR="00590A7D" w:rsidRPr="008F0F4C" w:rsidRDefault="00590A7D" w:rsidP="0022582F">
            <w:pPr>
              <w:pStyle w:val="TAL"/>
              <w:rPr>
                <w:snapToGrid w:val="0"/>
                <w:color w:val="000000"/>
              </w:rPr>
            </w:pPr>
            <w:r w:rsidRPr="008F0F4C">
              <w:rPr>
                <w:snapToGrid w:val="0"/>
                <w:color w:val="000000"/>
              </w:rPr>
              <w:t>CR to 21.905 to introduce WLAN terminology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133486" w14:textId="77777777" w:rsidR="00590A7D" w:rsidRPr="008F0F4C" w:rsidRDefault="00590A7D">
            <w:pPr>
              <w:pStyle w:val="TAC"/>
              <w:rPr>
                <w:snapToGrid w:val="0"/>
                <w:color w:val="000000"/>
                <w:sz w:val="16"/>
              </w:rPr>
            </w:pPr>
            <w:r w:rsidRPr="008F0F4C">
              <w:rPr>
                <w:snapToGrid w:val="0"/>
                <w:color w:val="000000"/>
                <w:sz w:val="16"/>
              </w:rPr>
              <w:t>6.0.0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44D2EBD8" w14:textId="77777777" w:rsidR="00590A7D" w:rsidRPr="008F0F4C" w:rsidRDefault="00590A7D">
            <w:pPr>
              <w:pStyle w:val="TAC"/>
              <w:rPr>
                <w:snapToGrid w:val="0"/>
                <w:color w:val="000000"/>
                <w:sz w:val="16"/>
              </w:rPr>
            </w:pPr>
            <w:r w:rsidRPr="008F0F4C">
              <w:rPr>
                <w:snapToGrid w:val="0"/>
                <w:color w:val="000000"/>
                <w:sz w:val="16"/>
              </w:rPr>
              <w:t>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AE9E46" w14:textId="77777777" w:rsidR="00590A7D" w:rsidRPr="008F0F4C" w:rsidRDefault="00590A7D" w:rsidP="002F1974">
            <w:pPr>
              <w:pStyle w:val="TAC"/>
              <w:jc w:val="left"/>
              <w:rPr>
                <w:snapToGrid w:val="0"/>
                <w:color w:val="000000"/>
                <w:sz w:val="16"/>
              </w:rPr>
            </w:pPr>
            <w:r w:rsidRPr="008F0F4C">
              <w:rPr>
                <w:snapToGrid w:val="0"/>
                <w:color w:val="000000"/>
                <w:sz w:val="16"/>
              </w:rPr>
              <w:t>WLAN</w:t>
            </w:r>
          </w:p>
        </w:tc>
      </w:tr>
      <w:tr w:rsidR="00590A7D" w:rsidRPr="008F0F4C" w14:paraId="1694049E"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D2424BB" w14:textId="77777777" w:rsidR="00590A7D" w:rsidRPr="008F0F4C" w:rsidRDefault="00590A7D">
            <w:pPr>
              <w:pStyle w:val="TAC"/>
              <w:rPr>
                <w:snapToGrid w:val="0"/>
                <w:color w:val="000000"/>
                <w:sz w:val="16"/>
              </w:rPr>
            </w:pPr>
            <w:r w:rsidRPr="008F0F4C">
              <w:rPr>
                <w:snapToGrid w:val="0"/>
                <w:color w:val="000000"/>
                <w:sz w:val="16"/>
              </w:rPr>
              <w:t>SP-19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EA20AFF" w14:textId="77777777" w:rsidR="00590A7D" w:rsidRPr="008F0F4C" w:rsidRDefault="00590A7D">
            <w:pPr>
              <w:pStyle w:val="TAC"/>
              <w:rPr>
                <w:snapToGrid w:val="0"/>
                <w:color w:val="000000"/>
                <w:sz w:val="16"/>
              </w:rPr>
            </w:pPr>
            <w:r w:rsidRPr="008F0F4C">
              <w:rPr>
                <w:snapToGrid w:val="0"/>
                <w:color w:val="000000"/>
                <w:sz w:val="16"/>
              </w:rPr>
              <w:t>SP-030012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8CDC96" w14:textId="77777777" w:rsidR="00590A7D" w:rsidRPr="008F0F4C" w:rsidRDefault="00590A7D">
            <w:pPr>
              <w:pStyle w:val="TAC"/>
              <w:rPr>
                <w:snapToGrid w:val="0"/>
                <w:color w:val="000000"/>
                <w:sz w:val="16"/>
              </w:rPr>
            </w:pPr>
            <w:r w:rsidRPr="008F0F4C">
              <w:rPr>
                <w:snapToGrid w:val="0"/>
                <w:color w:val="000000"/>
                <w:sz w:val="16"/>
              </w:rPr>
              <w:t>S1-030238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BF73B64"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6AE1717" w14:textId="77777777" w:rsidR="00590A7D" w:rsidRPr="008F0F4C" w:rsidRDefault="002F1974" w:rsidP="002F1974">
            <w:pPr>
              <w:pStyle w:val="TAC"/>
              <w:rPr>
                <w:snapToGrid w:val="0"/>
                <w:color w:val="000000"/>
                <w:sz w:val="16"/>
              </w:rPr>
            </w:pPr>
            <w:r w:rsidRPr="008F0F4C">
              <w:rPr>
                <w:snapToGrid w:val="0"/>
                <w:color w:val="000000"/>
                <w:sz w:val="16"/>
              </w:rPr>
              <w:t>0046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FB883D3" w14:textId="77777777"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4A637E0"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7BA80E3" w14:textId="77777777" w:rsidR="00590A7D" w:rsidRPr="008F0F4C" w:rsidRDefault="00590A7D">
            <w:pPr>
              <w:pStyle w:val="TAC"/>
              <w:rPr>
                <w:snapToGrid w:val="0"/>
                <w:color w:val="000000"/>
                <w:sz w:val="16"/>
              </w:rPr>
            </w:pPr>
            <w:r w:rsidRPr="008F0F4C">
              <w:rPr>
                <w:snapToGrid w:val="0"/>
                <w:color w:val="000000"/>
                <w:sz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28EF6F9D" w14:textId="77777777" w:rsidR="00590A7D" w:rsidRPr="00941ABA" w:rsidRDefault="00590A7D" w:rsidP="0022582F">
            <w:pPr>
              <w:pStyle w:val="TAL"/>
              <w:rPr>
                <w:snapToGrid w:val="0"/>
                <w:color w:val="000000"/>
              </w:rPr>
            </w:pPr>
            <w:r w:rsidRPr="00941ABA">
              <w:rPr>
                <w:snapToGrid w:val="0"/>
                <w:color w:val="000000"/>
              </w:rPr>
              <w:t>CR on Entities of the mobile system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99AA23" w14:textId="77777777" w:rsidR="00590A7D" w:rsidRPr="008F0F4C" w:rsidRDefault="00590A7D">
            <w:pPr>
              <w:pStyle w:val="TAC"/>
              <w:rPr>
                <w:snapToGrid w:val="0"/>
                <w:color w:val="000000"/>
                <w:sz w:val="16"/>
              </w:rPr>
            </w:pPr>
            <w:r w:rsidRPr="008F0F4C">
              <w:rPr>
                <w:snapToGrid w:val="0"/>
                <w:color w:val="000000"/>
                <w:sz w:val="16"/>
              </w:rPr>
              <w:t>6.1.0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1620BADD" w14:textId="77777777" w:rsidR="00590A7D" w:rsidRPr="008F0F4C" w:rsidRDefault="00590A7D">
            <w:pPr>
              <w:pStyle w:val="TAC"/>
              <w:rPr>
                <w:snapToGrid w:val="0"/>
                <w:color w:val="000000"/>
                <w:sz w:val="16"/>
              </w:rPr>
            </w:pPr>
            <w:r w:rsidRPr="008F0F4C">
              <w:rPr>
                <w:snapToGrid w:val="0"/>
                <w:color w:val="000000"/>
                <w:sz w:val="16"/>
              </w:rPr>
              <w:t>6.2.0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AD61F8" w14:textId="77777777" w:rsidR="00590A7D" w:rsidRPr="008F0F4C" w:rsidRDefault="00590A7D" w:rsidP="002F1974">
            <w:pPr>
              <w:pStyle w:val="TAC"/>
              <w:jc w:val="left"/>
              <w:rPr>
                <w:snapToGrid w:val="0"/>
                <w:color w:val="000000"/>
                <w:sz w:val="16"/>
              </w:rPr>
            </w:pPr>
            <w:r w:rsidRPr="008F0F4C">
              <w:rPr>
                <w:snapToGrid w:val="0"/>
                <w:color w:val="000000"/>
                <w:sz w:val="16"/>
              </w:rPr>
              <w:t>OAM-AR</w:t>
            </w:r>
          </w:p>
        </w:tc>
      </w:tr>
      <w:tr w:rsidR="00590A7D" w:rsidRPr="008F0F4C" w14:paraId="5C11C9D8"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781EA9B" w14:textId="77777777" w:rsidR="00590A7D" w:rsidRPr="008F0F4C" w:rsidRDefault="00590A7D">
            <w:pPr>
              <w:pStyle w:val="TAC"/>
              <w:rPr>
                <w:snapToGrid w:val="0"/>
                <w:color w:val="000000"/>
                <w:sz w:val="16"/>
              </w:rPr>
            </w:pPr>
            <w:r w:rsidRPr="008F0F4C">
              <w:rPr>
                <w:snapToGrid w:val="0"/>
                <w:color w:val="000000"/>
                <w:sz w:val="16"/>
              </w:rPr>
              <w:t>SP-20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5E120D0B" w14:textId="77777777" w:rsidR="00590A7D" w:rsidRPr="008F0F4C" w:rsidRDefault="00590A7D">
            <w:pPr>
              <w:pStyle w:val="TAC"/>
              <w:rPr>
                <w:snapToGrid w:val="0"/>
                <w:color w:val="000000"/>
                <w:sz w:val="16"/>
              </w:rPr>
            </w:pPr>
            <w:r w:rsidRPr="008F0F4C">
              <w:rPr>
                <w:snapToGrid w:val="0"/>
                <w:color w:val="000000"/>
                <w:sz w:val="16"/>
              </w:rPr>
              <w:t>SP-030247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58B4126" w14:textId="77777777" w:rsidR="00590A7D" w:rsidRPr="008F0F4C" w:rsidRDefault="00590A7D">
            <w:pPr>
              <w:pStyle w:val="TAC"/>
              <w:rPr>
                <w:snapToGrid w:val="0"/>
                <w:color w:val="000000"/>
                <w:sz w:val="16"/>
              </w:rPr>
            </w:pPr>
            <w:r w:rsidRPr="008F0F4C">
              <w:rPr>
                <w:snapToGrid w:val="0"/>
                <w:color w:val="000000"/>
                <w:sz w:val="16"/>
              </w:rPr>
              <w:t>S1-030391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4F4D0E"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4C14D6" w14:textId="77777777" w:rsidR="00590A7D" w:rsidRPr="008F0F4C" w:rsidRDefault="002F1974" w:rsidP="002F1974">
            <w:pPr>
              <w:pStyle w:val="TAC"/>
              <w:rPr>
                <w:snapToGrid w:val="0"/>
                <w:color w:val="000000"/>
                <w:sz w:val="16"/>
              </w:rPr>
            </w:pPr>
            <w:r w:rsidRPr="008F0F4C">
              <w:rPr>
                <w:snapToGrid w:val="0"/>
                <w:color w:val="000000"/>
                <w:sz w:val="16"/>
              </w:rPr>
              <w:t>0047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4C82E3C" w14:textId="77777777"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EA27B20"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A5A77D5"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BB3EDF0" w14:textId="77777777" w:rsidR="00590A7D" w:rsidRPr="00941ABA" w:rsidRDefault="00590A7D" w:rsidP="0022582F">
            <w:pPr>
              <w:pStyle w:val="TAL"/>
              <w:rPr>
                <w:snapToGrid w:val="0"/>
                <w:color w:val="000000"/>
              </w:rPr>
            </w:pPr>
            <w:r w:rsidRPr="00941ABA">
              <w:rPr>
                <w:snapToGrid w:val="0"/>
                <w:color w:val="000000"/>
              </w:rPr>
              <w:t>Addition of the definition and acronym of 3GPP Generic User Profile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BBD593" w14:textId="77777777" w:rsidR="00590A7D" w:rsidRPr="008F0F4C" w:rsidRDefault="00590A7D">
            <w:pPr>
              <w:pStyle w:val="TAC"/>
              <w:rPr>
                <w:snapToGrid w:val="0"/>
                <w:color w:val="000000"/>
                <w:sz w:val="16"/>
              </w:rPr>
            </w:pPr>
            <w:r w:rsidRPr="008F0F4C">
              <w:rPr>
                <w:snapToGrid w:val="0"/>
                <w:color w:val="000000"/>
                <w:sz w:val="16"/>
              </w:rPr>
              <w:t>6.2.0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40FD2385" w14:textId="77777777" w:rsidR="00590A7D" w:rsidRPr="008F0F4C" w:rsidRDefault="00590A7D">
            <w:pPr>
              <w:pStyle w:val="TAC"/>
              <w:rPr>
                <w:snapToGrid w:val="0"/>
                <w:color w:val="000000"/>
                <w:sz w:val="16"/>
              </w:rPr>
            </w:pPr>
            <w:r w:rsidRPr="008F0F4C">
              <w:rPr>
                <w:snapToGrid w:val="0"/>
                <w:color w:val="000000"/>
                <w:sz w:val="16"/>
              </w:rPr>
              <w:t>6.3.0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A488B38" w14:textId="77777777" w:rsidR="00590A7D" w:rsidRPr="008F0F4C" w:rsidRDefault="00590A7D" w:rsidP="002F1974">
            <w:pPr>
              <w:pStyle w:val="TAC"/>
              <w:jc w:val="left"/>
              <w:rPr>
                <w:snapToGrid w:val="0"/>
                <w:color w:val="000000"/>
                <w:sz w:val="16"/>
              </w:rPr>
            </w:pPr>
            <w:r w:rsidRPr="008F0F4C">
              <w:rPr>
                <w:snapToGrid w:val="0"/>
                <w:color w:val="000000"/>
                <w:sz w:val="16"/>
              </w:rPr>
              <w:t>GUP</w:t>
            </w:r>
          </w:p>
        </w:tc>
      </w:tr>
      <w:tr w:rsidR="00590A7D" w:rsidRPr="008F0F4C" w14:paraId="64578D2C"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1794FE4" w14:textId="77777777" w:rsidR="00590A7D" w:rsidRPr="008F0F4C" w:rsidRDefault="00590A7D">
            <w:pPr>
              <w:pStyle w:val="TAC"/>
              <w:rPr>
                <w:snapToGrid w:val="0"/>
                <w:color w:val="000000"/>
                <w:sz w:val="16"/>
              </w:rPr>
            </w:pPr>
            <w:r w:rsidRPr="008F0F4C">
              <w:rPr>
                <w:snapToGrid w:val="0"/>
                <w:color w:val="000000"/>
                <w:sz w:val="16"/>
              </w:rPr>
              <w:t>SP-20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5FAB14D" w14:textId="77777777" w:rsidR="00590A7D" w:rsidRPr="008F0F4C" w:rsidRDefault="00590A7D">
            <w:pPr>
              <w:pStyle w:val="TAC"/>
              <w:rPr>
                <w:snapToGrid w:val="0"/>
                <w:color w:val="000000"/>
                <w:sz w:val="16"/>
              </w:rPr>
            </w:pPr>
            <w:r w:rsidRPr="008F0F4C">
              <w:rPr>
                <w:snapToGrid w:val="0"/>
                <w:color w:val="000000"/>
                <w:sz w:val="16"/>
              </w:rPr>
              <w:t>SP-030240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7097C9" w14:textId="77777777" w:rsidR="00590A7D" w:rsidRPr="008F0F4C" w:rsidRDefault="00590A7D">
            <w:pPr>
              <w:pStyle w:val="TAC"/>
              <w:rPr>
                <w:snapToGrid w:val="0"/>
                <w:color w:val="000000"/>
                <w:sz w:val="16"/>
              </w:rPr>
            </w:pPr>
            <w:r w:rsidRPr="008F0F4C">
              <w:rPr>
                <w:snapToGrid w:val="0"/>
                <w:color w:val="000000"/>
                <w:sz w:val="16"/>
              </w:rPr>
              <w:t>S1-030576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37BD86D"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2AC8B4" w14:textId="77777777" w:rsidR="00590A7D" w:rsidRPr="008F0F4C" w:rsidRDefault="002F1974" w:rsidP="002F1974">
            <w:pPr>
              <w:pStyle w:val="TAC"/>
              <w:rPr>
                <w:snapToGrid w:val="0"/>
                <w:color w:val="000000"/>
                <w:sz w:val="16"/>
              </w:rPr>
            </w:pPr>
            <w:r w:rsidRPr="008F0F4C">
              <w:rPr>
                <w:snapToGrid w:val="0"/>
                <w:color w:val="000000"/>
                <w:sz w:val="16"/>
              </w:rPr>
              <w:t>0050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1628C04" w14:textId="77777777"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CA23B37"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6C66494" w14:textId="77777777" w:rsidR="00590A7D" w:rsidRPr="008F0F4C" w:rsidRDefault="00590A7D">
            <w:pPr>
              <w:pStyle w:val="TAC"/>
              <w:rPr>
                <w:snapToGrid w:val="0"/>
                <w:color w:val="000000"/>
                <w:sz w:val="16"/>
              </w:rPr>
            </w:pPr>
            <w:r w:rsidRPr="008F0F4C">
              <w:rPr>
                <w:snapToGrid w:val="0"/>
                <w:color w:val="000000"/>
                <w:sz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40D5310" w14:textId="77777777" w:rsidR="00590A7D" w:rsidRPr="00941ABA" w:rsidRDefault="00590A7D" w:rsidP="0022582F">
            <w:pPr>
              <w:pStyle w:val="TAL"/>
              <w:rPr>
                <w:snapToGrid w:val="0"/>
                <w:color w:val="000000"/>
              </w:rPr>
            </w:pPr>
            <w:r w:rsidRPr="00941ABA">
              <w:rPr>
                <w:snapToGrid w:val="0"/>
                <w:color w:val="000000"/>
              </w:rPr>
              <w:t>Correction of acronyms in TR21.905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3869B9" w14:textId="77777777" w:rsidR="00590A7D" w:rsidRPr="008F0F4C" w:rsidRDefault="00590A7D">
            <w:pPr>
              <w:pStyle w:val="TAC"/>
              <w:rPr>
                <w:snapToGrid w:val="0"/>
                <w:color w:val="000000"/>
                <w:sz w:val="16"/>
              </w:rPr>
            </w:pPr>
            <w:r w:rsidRPr="008F0F4C">
              <w:rPr>
                <w:snapToGrid w:val="0"/>
                <w:color w:val="000000"/>
                <w:sz w:val="16"/>
              </w:rPr>
              <w:t>6.2.0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53CC109" w14:textId="77777777" w:rsidR="00590A7D" w:rsidRPr="008F0F4C" w:rsidRDefault="00590A7D">
            <w:pPr>
              <w:pStyle w:val="TAC"/>
              <w:rPr>
                <w:snapToGrid w:val="0"/>
                <w:color w:val="000000"/>
                <w:sz w:val="16"/>
              </w:rPr>
            </w:pPr>
            <w:r w:rsidRPr="008F0F4C">
              <w:rPr>
                <w:snapToGrid w:val="0"/>
                <w:color w:val="000000"/>
                <w:sz w:val="16"/>
              </w:rPr>
              <w:t>6.3.0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6C66683" w14:textId="77777777" w:rsidR="00590A7D" w:rsidRPr="008F0F4C" w:rsidRDefault="00590A7D" w:rsidP="002F1974">
            <w:pPr>
              <w:pStyle w:val="TAC"/>
              <w:jc w:val="left"/>
              <w:rPr>
                <w:snapToGrid w:val="0"/>
                <w:color w:val="000000"/>
                <w:sz w:val="16"/>
              </w:rPr>
            </w:pPr>
            <w:r w:rsidRPr="008F0F4C">
              <w:rPr>
                <w:snapToGrid w:val="0"/>
                <w:color w:val="000000"/>
                <w:sz w:val="16"/>
              </w:rPr>
              <w:t>TEI4</w:t>
            </w:r>
          </w:p>
        </w:tc>
      </w:tr>
      <w:tr w:rsidR="00590A7D" w:rsidRPr="008F0F4C" w14:paraId="7D18802B"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DCFCC2B" w14:textId="77777777" w:rsidR="00590A7D" w:rsidRPr="008F0F4C" w:rsidRDefault="00590A7D">
            <w:pPr>
              <w:pStyle w:val="TAC"/>
              <w:rPr>
                <w:snapToGrid w:val="0"/>
                <w:color w:val="000000"/>
                <w:sz w:val="16"/>
              </w:rPr>
            </w:pPr>
            <w:r w:rsidRPr="008F0F4C">
              <w:rPr>
                <w:snapToGrid w:val="0"/>
                <w:color w:val="000000"/>
                <w:sz w:val="16"/>
              </w:rPr>
              <w:t>SP-21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77D858C5" w14:textId="77777777" w:rsidR="00590A7D" w:rsidRPr="008F0F4C" w:rsidRDefault="00590A7D">
            <w:pPr>
              <w:pStyle w:val="TAC"/>
              <w:rPr>
                <w:snapToGrid w:val="0"/>
                <w:color w:val="000000"/>
                <w:sz w:val="16"/>
              </w:rPr>
            </w:pPr>
            <w:r w:rsidRPr="008F0F4C">
              <w:rPr>
                <w:snapToGrid w:val="0"/>
                <w:color w:val="000000"/>
                <w:sz w:val="16"/>
              </w:rPr>
              <w:t>SP-030456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1D284E3" w14:textId="77777777" w:rsidR="00590A7D" w:rsidRPr="008F0F4C" w:rsidRDefault="00590A7D">
            <w:pPr>
              <w:pStyle w:val="TAC"/>
              <w:rPr>
                <w:snapToGrid w:val="0"/>
                <w:color w:val="000000"/>
                <w:sz w:val="16"/>
              </w:rPr>
            </w:pPr>
            <w:r w:rsidRPr="008F0F4C">
              <w:rPr>
                <w:snapToGrid w:val="0"/>
                <w:color w:val="000000"/>
                <w:sz w:val="16"/>
              </w:rPr>
              <w:t>S1-030971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440D41A"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15C8E8" w14:textId="77777777" w:rsidR="00590A7D" w:rsidRPr="008F0F4C" w:rsidRDefault="002F1974" w:rsidP="002F1974">
            <w:pPr>
              <w:pStyle w:val="TAC"/>
              <w:rPr>
                <w:snapToGrid w:val="0"/>
                <w:color w:val="000000"/>
                <w:sz w:val="16"/>
              </w:rPr>
            </w:pPr>
            <w:r w:rsidRPr="008F0F4C">
              <w:rPr>
                <w:snapToGrid w:val="0"/>
                <w:color w:val="000000"/>
                <w:sz w:val="16"/>
              </w:rPr>
              <w:t>0052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CC92F7F" w14:textId="77777777"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D2FCBFE"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DB1933C" w14:textId="77777777" w:rsidR="00590A7D" w:rsidRPr="008F0F4C" w:rsidRDefault="00590A7D">
            <w:pPr>
              <w:pStyle w:val="TAC"/>
              <w:rPr>
                <w:snapToGrid w:val="0"/>
                <w:color w:val="000000"/>
                <w:sz w:val="16"/>
              </w:rPr>
            </w:pPr>
            <w:r w:rsidRPr="008F0F4C">
              <w:rPr>
                <w:snapToGrid w:val="0"/>
                <w:color w:val="000000"/>
                <w:sz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06A34F9" w14:textId="77777777" w:rsidR="00590A7D" w:rsidRPr="00941ABA" w:rsidRDefault="00590A7D" w:rsidP="0022582F">
            <w:pPr>
              <w:pStyle w:val="TAL"/>
              <w:rPr>
                <w:snapToGrid w:val="0"/>
                <w:color w:val="000000"/>
              </w:rPr>
            </w:pPr>
            <w:r w:rsidRPr="00941ABA">
              <w:rPr>
                <w:snapToGrid w:val="0"/>
                <w:color w:val="000000"/>
              </w:rPr>
              <w:t>Correction of the Defintion of CDR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7EF591" w14:textId="77777777" w:rsidR="00590A7D" w:rsidRPr="008F0F4C" w:rsidRDefault="00590A7D">
            <w:pPr>
              <w:pStyle w:val="TAC"/>
              <w:rPr>
                <w:snapToGrid w:val="0"/>
                <w:color w:val="000000"/>
                <w:sz w:val="16"/>
              </w:rPr>
            </w:pPr>
            <w:r w:rsidRPr="008F0F4C">
              <w:rPr>
                <w:snapToGrid w:val="0"/>
                <w:color w:val="000000"/>
                <w:sz w:val="16"/>
              </w:rPr>
              <w:t>6.3.0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29FB5F6" w14:textId="77777777" w:rsidR="00590A7D" w:rsidRPr="008F0F4C" w:rsidRDefault="00590A7D">
            <w:pPr>
              <w:pStyle w:val="TAC"/>
              <w:rPr>
                <w:snapToGrid w:val="0"/>
                <w:color w:val="000000"/>
                <w:sz w:val="16"/>
              </w:rPr>
            </w:pPr>
            <w:r w:rsidRPr="008F0F4C">
              <w:rPr>
                <w:snapToGrid w:val="0"/>
                <w:color w:val="000000"/>
                <w:sz w:val="16"/>
              </w:rPr>
              <w:t>6.4.0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41462A0" w14:textId="77777777" w:rsidR="00590A7D" w:rsidRPr="008F0F4C" w:rsidRDefault="00590A7D" w:rsidP="002F1974">
            <w:pPr>
              <w:pStyle w:val="TAC"/>
              <w:jc w:val="left"/>
              <w:rPr>
                <w:snapToGrid w:val="0"/>
                <w:color w:val="000000"/>
                <w:sz w:val="16"/>
              </w:rPr>
            </w:pPr>
            <w:r w:rsidRPr="008F0F4C">
              <w:rPr>
                <w:snapToGrid w:val="0"/>
                <w:color w:val="000000"/>
                <w:sz w:val="16"/>
              </w:rPr>
              <w:t>OAM-CH</w:t>
            </w:r>
          </w:p>
        </w:tc>
      </w:tr>
      <w:tr w:rsidR="00590A7D" w:rsidRPr="008F0F4C" w14:paraId="5E8838C7"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FF9EEFA" w14:textId="77777777" w:rsidR="00590A7D" w:rsidRPr="008F0F4C" w:rsidRDefault="00590A7D">
            <w:pPr>
              <w:pStyle w:val="TAC"/>
              <w:rPr>
                <w:snapToGrid w:val="0"/>
                <w:color w:val="000000"/>
                <w:sz w:val="16"/>
              </w:rPr>
            </w:pPr>
            <w:r w:rsidRPr="008F0F4C">
              <w:rPr>
                <w:snapToGrid w:val="0"/>
                <w:color w:val="000000"/>
                <w:sz w:val="16"/>
              </w:rPr>
              <w:t>SP-22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2251C251" w14:textId="77777777" w:rsidR="00590A7D" w:rsidRPr="008F0F4C" w:rsidRDefault="00590A7D">
            <w:pPr>
              <w:pStyle w:val="TAC"/>
              <w:rPr>
                <w:snapToGrid w:val="0"/>
                <w:color w:val="000000"/>
                <w:sz w:val="16"/>
              </w:rPr>
            </w:pPr>
            <w:r w:rsidRPr="008F0F4C">
              <w:rPr>
                <w:snapToGrid w:val="0"/>
                <w:color w:val="000000"/>
                <w:sz w:val="16"/>
              </w:rPr>
              <w:t>SP-030694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985A91" w14:textId="77777777" w:rsidR="00590A7D" w:rsidRPr="008F0F4C" w:rsidRDefault="00590A7D">
            <w:pPr>
              <w:pStyle w:val="TAC"/>
              <w:rPr>
                <w:snapToGrid w:val="0"/>
                <w:color w:val="000000"/>
                <w:sz w:val="16"/>
              </w:rPr>
            </w:pPr>
            <w:r w:rsidRPr="008F0F4C">
              <w:rPr>
                <w:snapToGrid w:val="0"/>
                <w:color w:val="000000"/>
                <w:sz w:val="16"/>
              </w:rPr>
              <w:t>S1-031145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0D74EE8"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FAF924" w14:textId="77777777" w:rsidR="00590A7D" w:rsidRPr="008F0F4C" w:rsidRDefault="002F1974" w:rsidP="002F1974">
            <w:pPr>
              <w:pStyle w:val="TAC"/>
              <w:rPr>
                <w:snapToGrid w:val="0"/>
                <w:color w:val="000000"/>
                <w:sz w:val="16"/>
              </w:rPr>
            </w:pPr>
            <w:r w:rsidRPr="008F0F4C">
              <w:rPr>
                <w:snapToGrid w:val="0"/>
                <w:color w:val="000000"/>
                <w:sz w:val="16"/>
              </w:rPr>
              <w:t>0053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D34B246" w14:textId="77777777"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9A7D2E4"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65235CA"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AE672BB" w14:textId="77777777" w:rsidR="00590A7D" w:rsidRPr="00941ABA" w:rsidRDefault="00590A7D" w:rsidP="0022582F">
            <w:pPr>
              <w:pStyle w:val="TAL"/>
              <w:rPr>
                <w:snapToGrid w:val="0"/>
                <w:color w:val="000000"/>
              </w:rPr>
            </w:pPr>
            <w:r w:rsidRPr="00941ABA">
              <w:rPr>
                <w:snapToGrid w:val="0"/>
                <w:color w:val="000000"/>
              </w:rPr>
              <w:t>Terminology addtions for IP-CAN and IP-CAN bearer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CC3C97" w14:textId="77777777" w:rsidR="00590A7D" w:rsidRPr="008F0F4C" w:rsidRDefault="00590A7D">
            <w:pPr>
              <w:pStyle w:val="TAC"/>
              <w:rPr>
                <w:snapToGrid w:val="0"/>
                <w:color w:val="000000"/>
                <w:sz w:val="16"/>
              </w:rPr>
            </w:pPr>
            <w:r w:rsidRPr="008F0F4C">
              <w:rPr>
                <w:snapToGrid w:val="0"/>
                <w:color w:val="000000"/>
                <w:sz w:val="16"/>
              </w:rPr>
              <w:t>6.4.0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73D195E" w14:textId="77777777" w:rsidR="00590A7D" w:rsidRPr="008F0F4C" w:rsidRDefault="00590A7D">
            <w:pPr>
              <w:pStyle w:val="TAC"/>
              <w:rPr>
                <w:snapToGrid w:val="0"/>
                <w:color w:val="000000"/>
                <w:sz w:val="16"/>
              </w:rPr>
            </w:pPr>
            <w:r w:rsidRPr="008F0F4C">
              <w:rPr>
                <w:snapToGrid w:val="0"/>
                <w:color w:val="000000"/>
                <w:sz w:val="16"/>
              </w:rPr>
              <w:t>6.5.0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02DA94" w14:textId="77777777" w:rsidR="00590A7D" w:rsidRPr="008F0F4C" w:rsidRDefault="00590A7D" w:rsidP="002F1974">
            <w:pPr>
              <w:pStyle w:val="TAC"/>
              <w:jc w:val="left"/>
              <w:rPr>
                <w:snapToGrid w:val="0"/>
                <w:color w:val="000000"/>
                <w:sz w:val="16"/>
              </w:rPr>
            </w:pPr>
            <w:r w:rsidRPr="008F0F4C">
              <w:rPr>
                <w:snapToGrid w:val="0"/>
                <w:color w:val="000000"/>
                <w:sz w:val="16"/>
              </w:rPr>
              <w:t>TEI6</w:t>
            </w:r>
          </w:p>
        </w:tc>
      </w:tr>
      <w:tr w:rsidR="00590A7D" w:rsidRPr="008F0F4C" w14:paraId="6937947D"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AF72268" w14:textId="77777777" w:rsidR="00590A7D" w:rsidRPr="008F0F4C" w:rsidRDefault="00590A7D">
            <w:pPr>
              <w:pStyle w:val="TAC"/>
              <w:rPr>
                <w:snapToGrid w:val="0"/>
                <w:color w:val="000000"/>
                <w:sz w:val="16"/>
              </w:rPr>
            </w:pPr>
            <w:r w:rsidRPr="008F0F4C">
              <w:rPr>
                <w:snapToGrid w:val="0"/>
                <w:color w:val="000000"/>
                <w:sz w:val="16"/>
              </w:rPr>
              <w:t>SP-22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5EFA9C6" w14:textId="77777777" w:rsidR="00590A7D" w:rsidRPr="008F0F4C" w:rsidRDefault="00590A7D">
            <w:pPr>
              <w:pStyle w:val="TAC"/>
              <w:rPr>
                <w:snapToGrid w:val="0"/>
                <w:color w:val="000000"/>
                <w:sz w:val="16"/>
              </w:rPr>
            </w:pPr>
            <w:r w:rsidRPr="008F0F4C">
              <w:rPr>
                <w:snapToGrid w:val="0"/>
                <w:color w:val="000000"/>
                <w:sz w:val="16"/>
              </w:rPr>
              <w:t>SP-030694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510166" w14:textId="77777777" w:rsidR="00590A7D" w:rsidRPr="008F0F4C" w:rsidRDefault="00590A7D">
            <w:pPr>
              <w:pStyle w:val="TAC"/>
              <w:rPr>
                <w:snapToGrid w:val="0"/>
                <w:color w:val="000000"/>
                <w:sz w:val="16"/>
              </w:rPr>
            </w:pPr>
            <w:r w:rsidRPr="008F0F4C">
              <w:rPr>
                <w:snapToGrid w:val="0"/>
                <w:color w:val="000000"/>
                <w:sz w:val="16"/>
              </w:rPr>
              <w:t>S1-031311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CAF722E"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BC3D87" w14:textId="77777777" w:rsidR="00590A7D" w:rsidRPr="008F0F4C" w:rsidRDefault="002F1974" w:rsidP="002F1974">
            <w:pPr>
              <w:pStyle w:val="TAC"/>
              <w:rPr>
                <w:snapToGrid w:val="0"/>
                <w:color w:val="000000"/>
                <w:sz w:val="16"/>
              </w:rPr>
            </w:pPr>
            <w:r w:rsidRPr="008F0F4C">
              <w:rPr>
                <w:snapToGrid w:val="0"/>
                <w:color w:val="000000"/>
                <w:sz w:val="16"/>
              </w:rPr>
              <w:t>0054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D9156AF" w14:textId="77777777"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BB74DF8"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236E722"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F4DB421" w14:textId="77777777" w:rsidR="00590A7D" w:rsidRPr="008F0F4C" w:rsidRDefault="00590A7D" w:rsidP="0022582F">
            <w:pPr>
              <w:pStyle w:val="TAL"/>
              <w:rPr>
                <w:snapToGrid w:val="0"/>
                <w:color w:val="000000"/>
              </w:rPr>
            </w:pPr>
            <w:r w:rsidRPr="008F0F4C">
              <w:rPr>
                <w:snapToGrid w:val="0"/>
                <w:color w:val="000000"/>
              </w:rPr>
              <w:t>Modified base station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043958" w14:textId="77777777" w:rsidR="00590A7D" w:rsidRPr="008F0F4C" w:rsidRDefault="00590A7D">
            <w:pPr>
              <w:pStyle w:val="TAC"/>
              <w:rPr>
                <w:snapToGrid w:val="0"/>
                <w:color w:val="000000"/>
                <w:sz w:val="16"/>
              </w:rPr>
            </w:pPr>
            <w:r w:rsidRPr="008F0F4C">
              <w:rPr>
                <w:snapToGrid w:val="0"/>
                <w:color w:val="000000"/>
                <w:sz w:val="16"/>
              </w:rPr>
              <w:t>6.4.0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1418B944" w14:textId="77777777" w:rsidR="00590A7D" w:rsidRPr="008F0F4C" w:rsidRDefault="00590A7D">
            <w:pPr>
              <w:pStyle w:val="TAC"/>
              <w:rPr>
                <w:snapToGrid w:val="0"/>
                <w:color w:val="000000"/>
                <w:sz w:val="16"/>
              </w:rPr>
            </w:pPr>
            <w:r w:rsidRPr="008F0F4C">
              <w:rPr>
                <w:snapToGrid w:val="0"/>
                <w:color w:val="000000"/>
                <w:sz w:val="16"/>
              </w:rPr>
              <w:t>6.5.0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882672" w14:textId="77777777" w:rsidR="00590A7D" w:rsidRPr="008F0F4C" w:rsidRDefault="00590A7D" w:rsidP="002F1974">
            <w:pPr>
              <w:pStyle w:val="TAC"/>
              <w:jc w:val="left"/>
              <w:rPr>
                <w:snapToGrid w:val="0"/>
                <w:color w:val="000000"/>
                <w:sz w:val="16"/>
              </w:rPr>
            </w:pPr>
            <w:r w:rsidRPr="008F0F4C">
              <w:rPr>
                <w:snapToGrid w:val="0"/>
                <w:color w:val="000000"/>
                <w:sz w:val="16"/>
              </w:rPr>
              <w:t>Vocab</w:t>
            </w:r>
          </w:p>
        </w:tc>
      </w:tr>
      <w:tr w:rsidR="00590A7D" w:rsidRPr="008F0F4C" w14:paraId="0A5F05A6"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4487EA4" w14:textId="77777777" w:rsidR="00590A7D" w:rsidRPr="008F0F4C" w:rsidRDefault="00590A7D">
            <w:pPr>
              <w:pStyle w:val="TAC"/>
              <w:rPr>
                <w:snapToGrid w:val="0"/>
                <w:color w:val="000000"/>
                <w:sz w:val="16"/>
              </w:rPr>
            </w:pPr>
            <w:r w:rsidRPr="008F0F4C">
              <w:rPr>
                <w:snapToGrid w:val="0"/>
                <w:color w:val="000000"/>
                <w:sz w:val="16"/>
              </w:rPr>
              <w:t>SP-23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3C2F1D64" w14:textId="77777777" w:rsidR="00590A7D" w:rsidRPr="008F0F4C" w:rsidRDefault="00590A7D">
            <w:pPr>
              <w:pStyle w:val="TAC"/>
              <w:rPr>
                <w:snapToGrid w:val="0"/>
                <w:color w:val="000000"/>
                <w:sz w:val="16"/>
              </w:rPr>
            </w:pPr>
            <w:r w:rsidRPr="008F0F4C">
              <w:rPr>
                <w:snapToGrid w:val="0"/>
                <w:color w:val="000000"/>
                <w:sz w:val="16"/>
              </w:rPr>
              <w:t>SP-040087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6874790" w14:textId="77777777" w:rsidR="00590A7D" w:rsidRPr="008F0F4C" w:rsidRDefault="00590A7D">
            <w:pPr>
              <w:pStyle w:val="TAC"/>
              <w:rPr>
                <w:snapToGrid w:val="0"/>
                <w:color w:val="000000"/>
                <w:sz w:val="16"/>
              </w:rPr>
            </w:pPr>
            <w:r w:rsidRPr="008F0F4C">
              <w:rPr>
                <w:snapToGrid w:val="0"/>
                <w:color w:val="000000"/>
                <w:sz w:val="16"/>
              </w:rPr>
              <w:t>S1-040115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D14F08" w14:textId="77777777" w:rsidR="00590A7D" w:rsidRPr="008F0F4C" w:rsidRDefault="00590A7D">
            <w:pPr>
              <w:pStyle w:val="TAC"/>
              <w:rPr>
                <w:snapToGrid w:val="0"/>
                <w:color w:val="000000"/>
                <w:sz w:val="16"/>
              </w:rPr>
            </w:pPr>
            <w:r w:rsidRPr="008F0F4C">
              <w:rPr>
                <w:snapToGrid w:val="0"/>
                <w:color w:val="000000"/>
                <w:sz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D1B926" w14:textId="77777777" w:rsidR="00590A7D" w:rsidRPr="008F0F4C" w:rsidRDefault="002F1974" w:rsidP="002F1974">
            <w:pPr>
              <w:pStyle w:val="TAC"/>
              <w:rPr>
                <w:snapToGrid w:val="0"/>
                <w:color w:val="000000"/>
                <w:sz w:val="16"/>
              </w:rPr>
            </w:pPr>
            <w:r w:rsidRPr="008F0F4C">
              <w:rPr>
                <w:snapToGrid w:val="0"/>
                <w:color w:val="000000"/>
                <w:sz w:val="16"/>
              </w:rPr>
              <w:t>0055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EB8DF70" w14:textId="77777777" w:rsidR="00590A7D" w:rsidRPr="008F0F4C" w:rsidRDefault="00590A7D">
            <w:pPr>
              <w:pStyle w:val="TAC"/>
              <w:rPr>
                <w:snapToGrid w:val="0"/>
                <w:color w:val="000000"/>
                <w:sz w:val="16"/>
              </w:rPr>
            </w:pPr>
            <w:r w:rsidRPr="008F0F4C">
              <w:rPr>
                <w:snapToGrid w:val="0"/>
                <w:color w:val="000000"/>
                <w:sz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560B69D" w14:textId="77777777" w:rsidR="00590A7D" w:rsidRPr="008F0F4C" w:rsidRDefault="00590A7D">
            <w:pPr>
              <w:pStyle w:val="TAC"/>
              <w:rPr>
                <w:snapToGrid w:val="0"/>
                <w:color w:val="000000"/>
                <w:sz w:val="16"/>
              </w:rPr>
            </w:pPr>
            <w:r w:rsidRPr="008F0F4C">
              <w:rPr>
                <w:snapToGrid w:val="0"/>
                <w:color w:val="000000"/>
                <w:sz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A4A603B" w14:textId="77777777" w:rsidR="00590A7D" w:rsidRPr="008F0F4C" w:rsidRDefault="00590A7D">
            <w:pPr>
              <w:pStyle w:val="TAC"/>
              <w:rPr>
                <w:snapToGrid w:val="0"/>
                <w:color w:val="000000"/>
                <w:sz w:val="16"/>
              </w:rPr>
            </w:pPr>
            <w:r w:rsidRPr="008F0F4C">
              <w:rPr>
                <w:snapToGrid w:val="0"/>
                <w:color w:val="000000"/>
                <w:sz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625A7DF0" w14:textId="77777777" w:rsidR="00590A7D" w:rsidRPr="00941ABA" w:rsidRDefault="00590A7D" w:rsidP="0022582F">
            <w:pPr>
              <w:pStyle w:val="TAL"/>
              <w:rPr>
                <w:snapToGrid w:val="0"/>
                <w:color w:val="000000"/>
              </w:rPr>
            </w:pPr>
            <w:r w:rsidRPr="00941ABA">
              <w:rPr>
                <w:snapToGrid w:val="0"/>
                <w:color w:val="000000"/>
              </w:rPr>
              <w:t>Acronyms for the Flexible Layer One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9E5D78" w14:textId="77777777" w:rsidR="00590A7D" w:rsidRPr="008F0F4C" w:rsidRDefault="00590A7D">
            <w:pPr>
              <w:pStyle w:val="TAC"/>
              <w:rPr>
                <w:snapToGrid w:val="0"/>
                <w:color w:val="000000"/>
                <w:sz w:val="16"/>
              </w:rPr>
            </w:pPr>
            <w:r w:rsidRPr="008F0F4C">
              <w:rPr>
                <w:snapToGrid w:val="0"/>
                <w:color w:val="000000"/>
                <w:sz w:val="16"/>
              </w:rPr>
              <w:t>6.5.0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A74930C" w14:textId="77777777" w:rsidR="00590A7D" w:rsidRPr="008F0F4C" w:rsidRDefault="00590A7D">
            <w:pPr>
              <w:pStyle w:val="TAC"/>
              <w:rPr>
                <w:snapToGrid w:val="0"/>
                <w:color w:val="000000"/>
                <w:sz w:val="16"/>
              </w:rPr>
            </w:pPr>
            <w:r w:rsidRPr="008F0F4C">
              <w:rPr>
                <w:snapToGrid w:val="0"/>
                <w:color w:val="000000"/>
                <w:sz w:val="16"/>
              </w:rPr>
              <w:t>6.6.0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39EDA8" w14:textId="77777777" w:rsidR="00590A7D" w:rsidRPr="008F0F4C" w:rsidRDefault="00590A7D" w:rsidP="002F1974">
            <w:pPr>
              <w:pStyle w:val="TAC"/>
              <w:jc w:val="left"/>
              <w:rPr>
                <w:snapToGrid w:val="0"/>
                <w:color w:val="000000"/>
                <w:sz w:val="16"/>
              </w:rPr>
            </w:pPr>
            <w:r w:rsidRPr="008F0F4C">
              <w:rPr>
                <w:snapToGrid w:val="0"/>
                <w:color w:val="000000"/>
                <w:sz w:val="16"/>
              </w:rPr>
              <w:t>FLOGER</w:t>
            </w:r>
          </w:p>
        </w:tc>
      </w:tr>
      <w:tr w:rsidR="00590A7D" w:rsidRPr="008F0F4C" w14:paraId="4ECEF656"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A686CF2" w14:textId="77777777" w:rsidR="00590A7D" w:rsidRPr="008F0F4C" w:rsidRDefault="00590A7D">
            <w:pPr>
              <w:pStyle w:val="TAC"/>
              <w:rPr>
                <w:rFonts w:cs="Arial"/>
                <w:color w:val="000000"/>
                <w:sz w:val="16"/>
                <w:szCs w:val="16"/>
              </w:rPr>
            </w:pPr>
            <w:r w:rsidRPr="008F0F4C">
              <w:rPr>
                <w:snapToGrid w:val="0"/>
                <w:color w:val="000000"/>
                <w:sz w:val="16"/>
              </w:rPr>
              <w:t>SP</w:t>
            </w:r>
            <w:r w:rsidRPr="008F0F4C">
              <w:rPr>
                <w:rFonts w:cs="Arial"/>
                <w:color w:val="000000"/>
                <w:sz w:val="16"/>
                <w:szCs w:val="16"/>
              </w:rPr>
              <w:t>-23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328703C" w14:textId="77777777"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SP-040107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1666C11" w14:textId="77777777"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S5-042112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4C797B" w14:textId="77777777"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DD2B18" w14:textId="77777777" w:rsidR="00590A7D" w:rsidRPr="008F0F4C" w:rsidRDefault="002F1974" w:rsidP="002F1974">
            <w:pPr>
              <w:spacing w:after="0"/>
              <w:jc w:val="center"/>
              <w:rPr>
                <w:rFonts w:ascii="Arial" w:hAnsi="Arial" w:cs="Arial"/>
                <w:color w:val="000000"/>
                <w:sz w:val="16"/>
                <w:szCs w:val="16"/>
              </w:rPr>
            </w:pPr>
            <w:r w:rsidRPr="008F0F4C">
              <w:rPr>
                <w:rFonts w:ascii="Arial" w:hAnsi="Arial" w:cs="Arial"/>
                <w:color w:val="000000"/>
                <w:sz w:val="16"/>
                <w:szCs w:val="16"/>
              </w:rPr>
              <w:t>0056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8CAEF2A" w14:textId="77777777"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C4607FC" w14:textId="77777777"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5AD0D69" w14:textId="77777777" w:rsidR="00590A7D" w:rsidRPr="008F0F4C" w:rsidRDefault="00590A7D">
            <w:pPr>
              <w:pStyle w:val="TAC"/>
              <w:rPr>
                <w:snapToGrid w:val="0"/>
                <w:color w:val="000000"/>
                <w:sz w:val="16"/>
              </w:rPr>
            </w:pPr>
            <w:r w:rsidRPr="008F0F4C">
              <w:rPr>
                <w:snapToGrid w:val="0"/>
                <w:color w:val="000000"/>
                <w:sz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1AE85E32" w14:textId="77777777" w:rsidR="00590A7D" w:rsidRPr="008F0F4C" w:rsidRDefault="00590A7D" w:rsidP="0022582F">
            <w:pPr>
              <w:pStyle w:val="TAL"/>
              <w:rPr>
                <w:rFonts w:cs="Arial"/>
                <w:color w:val="000000"/>
                <w:szCs w:val="16"/>
              </w:rPr>
            </w:pPr>
            <w:r w:rsidRPr="008F0F4C">
              <w:rPr>
                <w:rFonts w:cs="Arial"/>
                <w:color w:val="000000"/>
                <w:szCs w:val="16"/>
              </w:rPr>
              <w:t>Add Subscription Management (SuM) Definition and Abbreviation to SA1</w:t>
            </w:r>
            <w:r w:rsidR="00086708" w:rsidRPr="008F0F4C">
              <w:rPr>
                <w:rFonts w:cs="Arial"/>
                <w:color w:val="000000"/>
                <w:szCs w:val="16"/>
              </w:rPr>
              <w:t>'</w:t>
            </w:r>
            <w:r w:rsidRPr="008F0F4C">
              <w:rPr>
                <w:rFonts w:cs="Arial"/>
                <w:color w:val="000000"/>
                <w:szCs w:val="16"/>
              </w:rPr>
              <w:t>s 21.905 - Align with SA5</w:t>
            </w:r>
            <w:r w:rsidR="00086708" w:rsidRPr="008F0F4C">
              <w:rPr>
                <w:rFonts w:cs="Arial"/>
                <w:color w:val="000000"/>
                <w:szCs w:val="16"/>
              </w:rPr>
              <w:t>'</w:t>
            </w:r>
            <w:r w:rsidRPr="008F0F4C">
              <w:rPr>
                <w:rFonts w:cs="Arial"/>
                <w:color w:val="000000"/>
                <w:szCs w:val="16"/>
              </w:rPr>
              <w:t>s 32.140/1, 32.171/2/... &amp; 3GPP Work Plan (WI Acronym)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7270F7" w14:textId="77777777"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6.5.0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4464948A" w14:textId="77777777" w:rsidR="00590A7D" w:rsidRPr="008F0F4C" w:rsidRDefault="00590A7D">
            <w:pPr>
              <w:spacing w:after="0"/>
              <w:rPr>
                <w:rFonts w:ascii="Arial" w:hAnsi="Arial" w:cs="Arial"/>
                <w:color w:val="000000"/>
                <w:sz w:val="16"/>
                <w:szCs w:val="16"/>
              </w:rPr>
            </w:pPr>
            <w:r w:rsidRPr="008F0F4C">
              <w:rPr>
                <w:rFonts w:ascii="Arial" w:hAnsi="Arial" w:cs="Arial"/>
                <w:color w:val="000000"/>
                <w:sz w:val="16"/>
                <w:szCs w:val="16"/>
              </w:rPr>
              <w:t>6.6.0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1A33FAF" w14:textId="77777777" w:rsidR="00590A7D" w:rsidRPr="008F0F4C" w:rsidRDefault="00590A7D" w:rsidP="002F1974">
            <w:pPr>
              <w:spacing w:after="0"/>
              <w:rPr>
                <w:rFonts w:ascii="Arial" w:hAnsi="Arial" w:cs="Arial"/>
                <w:color w:val="000000"/>
                <w:sz w:val="16"/>
                <w:szCs w:val="16"/>
              </w:rPr>
            </w:pPr>
            <w:r w:rsidRPr="008F0F4C">
              <w:rPr>
                <w:rFonts w:ascii="Arial" w:hAnsi="Arial" w:cs="Arial"/>
                <w:color w:val="000000"/>
                <w:sz w:val="16"/>
                <w:szCs w:val="16"/>
              </w:rPr>
              <w:t>SuM</w:t>
            </w:r>
          </w:p>
        </w:tc>
      </w:tr>
      <w:tr w:rsidR="00590A7D" w:rsidRPr="008F0F4C" w14:paraId="2A0E671F"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4CD324E" w14:textId="77777777" w:rsidR="00590A7D" w:rsidRPr="008F0F4C" w:rsidRDefault="00590A7D" w:rsidP="003B0AC1">
            <w:pPr>
              <w:spacing w:after="0"/>
              <w:rPr>
                <w:sz w:val="24"/>
                <w:szCs w:val="24"/>
              </w:rPr>
            </w:pPr>
            <w:r w:rsidRPr="00941ABA">
              <w:rPr>
                <w:rFonts w:ascii="Arial" w:hAnsi="Arial" w:cs="Arial"/>
                <w:color w:val="000000"/>
                <w:sz w:val="16"/>
                <w:szCs w:val="16"/>
              </w:rPr>
              <w:t>SP-24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7F0FDE35" w14:textId="77777777" w:rsidR="00590A7D" w:rsidRPr="008F0F4C" w:rsidRDefault="00590A7D" w:rsidP="003B0AC1">
            <w:pPr>
              <w:spacing w:after="0"/>
              <w:rPr>
                <w:sz w:val="24"/>
                <w:szCs w:val="24"/>
              </w:rPr>
            </w:pPr>
            <w:r w:rsidRPr="008F0F4C">
              <w:rPr>
                <w:rFonts w:ascii="Arial" w:hAnsi="Arial" w:cs="Arial"/>
                <w:color w:val="000000"/>
                <w:sz w:val="16"/>
                <w:szCs w:val="16"/>
              </w:rPr>
              <w:t>SP-040286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CC8B78" w14:textId="77777777" w:rsidR="00590A7D" w:rsidRPr="008F0F4C" w:rsidRDefault="00590A7D" w:rsidP="003B0AC1">
            <w:pPr>
              <w:spacing w:after="0"/>
              <w:rPr>
                <w:sz w:val="24"/>
                <w:szCs w:val="24"/>
              </w:rPr>
            </w:pPr>
            <w:r w:rsidRPr="008F0F4C">
              <w:rPr>
                <w:rFonts w:ascii="Arial" w:hAnsi="Arial" w:cs="Arial"/>
                <w:color w:val="000000"/>
                <w:sz w:val="16"/>
                <w:szCs w:val="16"/>
              </w:rPr>
              <w:t>S1-040507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80F49F2" w14:textId="77777777" w:rsidR="00590A7D" w:rsidRPr="008F0F4C" w:rsidRDefault="00590A7D" w:rsidP="003B0AC1">
            <w:pPr>
              <w:spacing w:after="0"/>
              <w:rPr>
                <w:sz w:val="24"/>
                <w:szCs w:val="24"/>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948A19" w14:textId="77777777" w:rsidR="00590A7D" w:rsidRPr="008F0F4C" w:rsidRDefault="002F1974" w:rsidP="002F1974">
            <w:pPr>
              <w:spacing w:after="0"/>
              <w:jc w:val="center"/>
              <w:rPr>
                <w:sz w:val="24"/>
                <w:szCs w:val="24"/>
              </w:rPr>
            </w:pPr>
            <w:r w:rsidRPr="008F0F4C">
              <w:rPr>
                <w:rFonts w:ascii="Arial" w:hAnsi="Arial" w:cs="Arial"/>
                <w:color w:val="000000"/>
                <w:sz w:val="16"/>
                <w:szCs w:val="16"/>
              </w:rPr>
              <w:t>0057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682E255" w14:textId="77777777" w:rsidR="00590A7D" w:rsidRPr="008F0F4C" w:rsidRDefault="00590A7D" w:rsidP="003B0AC1">
            <w:pPr>
              <w:spacing w:after="0"/>
              <w:rPr>
                <w:sz w:val="24"/>
                <w:szCs w:val="24"/>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631BD75" w14:textId="77777777" w:rsidR="00590A7D" w:rsidRPr="008F0F4C" w:rsidRDefault="00590A7D" w:rsidP="003B0AC1">
            <w:pPr>
              <w:spacing w:after="0"/>
              <w:rPr>
                <w:sz w:val="24"/>
                <w:szCs w:val="24"/>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D3DFE9C" w14:textId="77777777" w:rsidR="00590A7D" w:rsidRPr="008F0F4C" w:rsidRDefault="00590A7D" w:rsidP="003B0AC1">
            <w:pPr>
              <w:spacing w:after="0"/>
              <w:rPr>
                <w:sz w:val="24"/>
                <w:szCs w:val="24"/>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1E5D56A1" w14:textId="77777777" w:rsidR="00590A7D" w:rsidRPr="008F0F4C" w:rsidRDefault="00590A7D" w:rsidP="0022582F">
            <w:pPr>
              <w:pStyle w:val="TAL"/>
              <w:rPr>
                <w:sz w:val="24"/>
                <w:szCs w:val="24"/>
              </w:rPr>
            </w:pPr>
            <w:r w:rsidRPr="008F0F4C">
              <w:rPr>
                <w:rFonts w:cs="Arial"/>
                <w:color w:val="000000"/>
                <w:szCs w:val="16"/>
              </w:rPr>
              <w:t>Inclusion of ANP abbreviation as requested by SA3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D11B8D" w14:textId="77777777" w:rsidR="00590A7D" w:rsidRPr="008F0F4C" w:rsidRDefault="00590A7D" w:rsidP="003B0AC1">
            <w:pPr>
              <w:spacing w:after="0"/>
              <w:rPr>
                <w:sz w:val="24"/>
                <w:szCs w:val="24"/>
              </w:rPr>
            </w:pPr>
            <w:r w:rsidRPr="008F0F4C">
              <w:rPr>
                <w:rFonts w:ascii="Arial" w:hAnsi="Arial" w:cs="Arial"/>
                <w:color w:val="000000"/>
                <w:sz w:val="16"/>
                <w:szCs w:val="16"/>
              </w:rPr>
              <w:t>6.6.0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A1AF1D9" w14:textId="77777777" w:rsidR="00590A7D" w:rsidRPr="008F0F4C" w:rsidRDefault="00590A7D" w:rsidP="003B0AC1">
            <w:pPr>
              <w:spacing w:after="0"/>
              <w:rPr>
                <w:sz w:val="24"/>
                <w:szCs w:val="24"/>
              </w:rPr>
            </w:pPr>
            <w:r w:rsidRPr="008F0F4C">
              <w:rPr>
                <w:rFonts w:ascii="Arial" w:hAnsi="Arial" w:cs="Arial"/>
                <w:color w:val="000000"/>
                <w:sz w:val="16"/>
                <w:szCs w:val="16"/>
              </w:rPr>
              <w:t>6.7.0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BCF4F6" w14:textId="77777777" w:rsidR="00590A7D" w:rsidRPr="008F0F4C" w:rsidRDefault="00590A7D" w:rsidP="002F1974">
            <w:pPr>
              <w:spacing w:after="0"/>
              <w:rPr>
                <w:sz w:val="24"/>
                <w:szCs w:val="24"/>
              </w:rPr>
            </w:pPr>
            <w:r w:rsidRPr="008F0F4C">
              <w:rPr>
                <w:rFonts w:ascii="Arial" w:hAnsi="Arial" w:cs="Arial"/>
                <w:color w:val="000000"/>
                <w:sz w:val="16"/>
                <w:szCs w:val="16"/>
              </w:rPr>
              <w:t>Voca</w:t>
            </w:r>
            <w:r w:rsidR="00B027BF" w:rsidRPr="008F0F4C">
              <w:rPr>
                <w:rFonts w:ascii="Arial" w:hAnsi="Arial" w:cs="Arial"/>
                <w:color w:val="000000"/>
                <w:sz w:val="16"/>
                <w:szCs w:val="16"/>
              </w:rPr>
              <w:t>b</w:t>
            </w:r>
          </w:p>
        </w:tc>
      </w:tr>
      <w:tr w:rsidR="00590A7D" w:rsidRPr="008F0F4C" w14:paraId="623DD437"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596DD5E" w14:textId="77777777" w:rsidR="00590A7D" w:rsidRPr="008F0F4C" w:rsidRDefault="00590A7D" w:rsidP="003B0AC1">
            <w:pPr>
              <w:spacing w:after="0"/>
              <w:rPr>
                <w:sz w:val="24"/>
                <w:szCs w:val="24"/>
              </w:rPr>
            </w:pPr>
            <w:r w:rsidRPr="00941ABA">
              <w:rPr>
                <w:rFonts w:ascii="Arial" w:hAnsi="Arial" w:cs="Arial"/>
                <w:color w:val="000000"/>
                <w:sz w:val="16"/>
                <w:szCs w:val="16"/>
              </w:rPr>
              <w:t>SP-24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07B70F1B" w14:textId="77777777" w:rsidR="00590A7D" w:rsidRPr="008F0F4C" w:rsidRDefault="00590A7D" w:rsidP="003B0AC1">
            <w:pPr>
              <w:spacing w:after="0"/>
              <w:rPr>
                <w:sz w:val="24"/>
                <w:szCs w:val="24"/>
              </w:rPr>
            </w:pPr>
            <w:r w:rsidRPr="008F0F4C">
              <w:rPr>
                <w:rFonts w:ascii="Arial" w:hAnsi="Arial" w:cs="Arial"/>
                <w:color w:val="000000"/>
                <w:sz w:val="16"/>
                <w:szCs w:val="16"/>
              </w:rPr>
              <w:t>SP-040476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CB3BE1" w14:textId="77777777" w:rsidR="00590A7D" w:rsidRPr="008F0F4C" w:rsidRDefault="00590A7D" w:rsidP="003B0AC1">
            <w:pPr>
              <w:spacing w:after="0"/>
              <w:rPr>
                <w:sz w:val="24"/>
                <w:szCs w:val="24"/>
              </w:rPr>
            </w:pPr>
            <w:r w:rsidRPr="008F0F4C">
              <w:rPr>
                <w:rFonts w:ascii="Arial" w:hAnsi="Arial"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3C4DBA3" w14:textId="77777777" w:rsidR="00590A7D" w:rsidRPr="008F0F4C" w:rsidRDefault="00590A7D" w:rsidP="003B0AC1">
            <w:pPr>
              <w:spacing w:after="0"/>
              <w:rPr>
                <w:sz w:val="24"/>
                <w:szCs w:val="24"/>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2ADF32" w14:textId="77777777" w:rsidR="00590A7D" w:rsidRPr="008F0F4C" w:rsidRDefault="002F1974" w:rsidP="002F1974">
            <w:pPr>
              <w:spacing w:after="0"/>
              <w:jc w:val="center"/>
              <w:rPr>
                <w:sz w:val="24"/>
                <w:szCs w:val="24"/>
              </w:rPr>
            </w:pPr>
            <w:r w:rsidRPr="008F0F4C">
              <w:rPr>
                <w:rFonts w:ascii="Arial" w:hAnsi="Arial" w:cs="Arial"/>
                <w:color w:val="000000"/>
                <w:sz w:val="16"/>
                <w:szCs w:val="16"/>
              </w:rPr>
              <w:t>0058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1C158FC" w14:textId="77777777" w:rsidR="00590A7D" w:rsidRPr="008F0F4C" w:rsidRDefault="00590A7D" w:rsidP="003B0AC1">
            <w:pPr>
              <w:spacing w:after="0"/>
              <w:rPr>
                <w:sz w:val="24"/>
                <w:szCs w:val="24"/>
              </w:rPr>
            </w:pPr>
            <w:r w:rsidRPr="008F0F4C">
              <w:rPr>
                <w:rFonts w:ascii="Arial"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17F6A86" w14:textId="77777777" w:rsidR="00590A7D" w:rsidRPr="008F0F4C" w:rsidRDefault="00590A7D" w:rsidP="003B0AC1">
            <w:pPr>
              <w:spacing w:after="0"/>
              <w:rPr>
                <w:sz w:val="24"/>
                <w:szCs w:val="24"/>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026929D" w14:textId="77777777" w:rsidR="00590A7D" w:rsidRPr="008F0F4C" w:rsidRDefault="00590A7D" w:rsidP="003B0AC1">
            <w:pPr>
              <w:spacing w:after="0"/>
              <w:rPr>
                <w:sz w:val="24"/>
                <w:szCs w:val="24"/>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22D36C3A" w14:textId="77777777" w:rsidR="00590A7D" w:rsidRPr="008F0F4C" w:rsidRDefault="00590A7D" w:rsidP="0022582F">
            <w:pPr>
              <w:pStyle w:val="TAL"/>
              <w:rPr>
                <w:sz w:val="24"/>
                <w:szCs w:val="24"/>
              </w:rPr>
            </w:pPr>
            <w:r w:rsidRPr="008F0F4C">
              <w:rPr>
                <w:rFonts w:cs="Arial"/>
                <w:color w:val="000000"/>
                <w:szCs w:val="16"/>
              </w:rPr>
              <w:t>TR 21.905 Addition WLAN UE definition and classes of equipment and abbreviation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3EBA2B9" w14:textId="77777777" w:rsidR="00590A7D" w:rsidRPr="008F0F4C" w:rsidRDefault="00590A7D" w:rsidP="003B0AC1">
            <w:pPr>
              <w:spacing w:after="0"/>
              <w:rPr>
                <w:sz w:val="24"/>
                <w:szCs w:val="24"/>
              </w:rPr>
            </w:pPr>
            <w:r w:rsidRPr="008F0F4C">
              <w:rPr>
                <w:rFonts w:ascii="Arial" w:hAnsi="Arial" w:cs="Arial"/>
                <w:color w:val="000000"/>
                <w:sz w:val="16"/>
                <w:szCs w:val="16"/>
              </w:rPr>
              <w:t>6.6.0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1CE48C8" w14:textId="77777777" w:rsidR="00590A7D" w:rsidRPr="008F0F4C" w:rsidRDefault="00590A7D" w:rsidP="003B0AC1">
            <w:pPr>
              <w:spacing w:after="0"/>
              <w:rPr>
                <w:sz w:val="24"/>
                <w:szCs w:val="24"/>
              </w:rPr>
            </w:pPr>
            <w:r w:rsidRPr="008F0F4C">
              <w:rPr>
                <w:rFonts w:ascii="Arial" w:hAnsi="Arial" w:cs="Arial"/>
                <w:color w:val="000000"/>
                <w:sz w:val="16"/>
                <w:szCs w:val="16"/>
              </w:rPr>
              <w:t>6.7.0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CAF5A1" w14:textId="77777777" w:rsidR="00590A7D" w:rsidRPr="008F0F4C" w:rsidRDefault="00590A7D" w:rsidP="002F1974">
            <w:pPr>
              <w:spacing w:after="0"/>
              <w:rPr>
                <w:sz w:val="24"/>
                <w:szCs w:val="24"/>
              </w:rPr>
            </w:pPr>
            <w:r w:rsidRPr="008F0F4C">
              <w:rPr>
                <w:rFonts w:ascii="Arial" w:hAnsi="Arial" w:cs="Arial"/>
                <w:color w:val="000000"/>
                <w:sz w:val="16"/>
                <w:szCs w:val="16"/>
              </w:rPr>
              <w:t>WLAN</w:t>
            </w:r>
          </w:p>
        </w:tc>
      </w:tr>
      <w:tr w:rsidR="00BD1609" w:rsidRPr="008F0F4C" w14:paraId="4014360F"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9031AB2" w14:textId="77777777" w:rsidR="00BD1609" w:rsidRPr="00941ABA" w:rsidRDefault="00BD1609" w:rsidP="00A7043F">
            <w:pPr>
              <w:spacing w:after="0"/>
              <w:rPr>
                <w:rFonts w:ascii="Arial" w:hAnsi="Arial" w:cs="Arial"/>
                <w:color w:val="000000"/>
                <w:sz w:val="16"/>
                <w:szCs w:val="16"/>
              </w:rPr>
            </w:pPr>
            <w:r w:rsidRPr="00941ABA">
              <w:rPr>
                <w:rFonts w:ascii="Arial" w:hAnsi="Arial" w:cs="Arial"/>
                <w:color w:val="000000"/>
                <w:sz w:val="16"/>
                <w:szCs w:val="16"/>
              </w:rPr>
              <w:t>SP-27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072411E8" w14:textId="77777777"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SP-050055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DCFB2D9" w14:textId="77777777"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S1-050143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40CDFD5" w14:textId="77777777"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F3E6A4" w14:textId="77777777" w:rsidR="00BD1609" w:rsidRPr="008F0F4C" w:rsidRDefault="002F1974" w:rsidP="002F1974">
            <w:pPr>
              <w:spacing w:after="0"/>
              <w:jc w:val="center"/>
              <w:rPr>
                <w:rFonts w:ascii="Arial" w:hAnsi="Arial" w:cs="Arial"/>
                <w:color w:val="000000"/>
                <w:sz w:val="16"/>
                <w:szCs w:val="16"/>
              </w:rPr>
            </w:pPr>
            <w:r w:rsidRPr="008F0F4C">
              <w:rPr>
                <w:rFonts w:ascii="Arial" w:hAnsi="Arial" w:cs="Arial"/>
                <w:color w:val="000000"/>
                <w:sz w:val="16"/>
                <w:szCs w:val="16"/>
              </w:rPr>
              <w:t>0061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3E3E996" w14:textId="77777777"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984E852" w14:textId="77777777"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AD180E8" w14:textId="77777777"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24B2C81" w14:textId="77777777" w:rsidR="00BD1609" w:rsidRPr="008F0F4C" w:rsidRDefault="00BD1609" w:rsidP="0022582F">
            <w:pPr>
              <w:pStyle w:val="TAL"/>
              <w:rPr>
                <w:rFonts w:cs="Arial"/>
                <w:color w:val="000000"/>
                <w:szCs w:val="16"/>
              </w:rPr>
            </w:pPr>
            <w:r w:rsidRPr="008F0F4C">
              <w:rPr>
                <w:rFonts w:cs="Arial"/>
                <w:color w:val="000000"/>
                <w:szCs w:val="16"/>
              </w:rPr>
              <w:t>Introduction of RAN Information Management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8F7442E" w14:textId="77777777"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6.7.0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30FF6118" w14:textId="77777777" w:rsidR="00BD1609" w:rsidRPr="008F0F4C" w:rsidRDefault="00BD1609" w:rsidP="00A7043F">
            <w:pPr>
              <w:spacing w:after="0"/>
              <w:rPr>
                <w:rFonts w:ascii="Arial" w:hAnsi="Arial" w:cs="Arial"/>
                <w:color w:val="000000"/>
                <w:sz w:val="16"/>
                <w:szCs w:val="16"/>
              </w:rPr>
            </w:pPr>
            <w:r w:rsidRPr="008F0F4C">
              <w:rPr>
                <w:rFonts w:ascii="Arial" w:hAnsi="Arial" w:cs="Arial"/>
                <w:color w:val="000000"/>
                <w:sz w:val="16"/>
                <w:szCs w:val="16"/>
              </w:rPr>
              <w:t>6.8.0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03C9B07" w14:textId="77777777" w:rsidR="00BD1609" w:rsidRPr="008F0F4C" w:rsidRDefault="00BD1609" w:rsidP="002F1974">
            <w:pPr>
              <w:spacing w:after="0"/>
              <w:rPr>
                <w:rFonts w:ascii="Arial" w:hAnsi="Arial" w:cs="Arial"/>
                <w:color w:val="000000"/>
                <w:sz w:val="16"/>
                <w:szCs w:val="16"/>
              </w:rPr>
            </w:pPr>
            <w:r w:rsidRPr="008F0F4C">
              <w:rPr>
                <w:rFonts w:ascii="Arial" w:hAnsi="Arial" w:cs="Arial"/>
                <w:color w:val="000000"/>
                <w:sz w:val="16"/>
                <w:szCs w:val="16"/>
              </w:rPr>
              <w:t>TEI5</w:t>
            </w:r>
          </w:p>
        </w:tc>
      </w:tr>
      <w:tr w:rsidR="005F7011" w:rsidRPr="008F0F4C" w14:paraId="68CA5F78"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26AA11C" w14:textId="77777777" w:rsidR="005F7011" w:rsidRPr="00941ABA" w:rsidRDefault="005F7011" w:rsidP="000A407A">
            <w:pPr>
              <w:spacing w:after="0"/>
              <w:rPr>
                <w:rFonts w:ascii="Arial" w:hAnsi="Arial" w:cs="Arial"/>
                <w:color w:val="000000"/>
                <w:sz w:val="16"/>
                <w:szCs w:val="16"/>
              </w:rPr>
            </w:pPr>
            <w:r w:rsidRPr="00941ABA">
              <w:rPr>
                <w:rFonts w:ascii="Arial" w:hAnsi="Arial" w:cs="Arial"/>
                <w:color w:val="000000"/>
                <w:sz w:val="16"/>
                <w:szCs w:val="16"/>
              </w:rPr>
              <w:t>SP-28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2FB389D6" w14:textId="77777777"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SP-050213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BBA858" w14:textId="77777777"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S1-050487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B35E406" w14:textId="77777777"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79B2E4" w14:textId="77777777" w:rsidR="005F7011" w:rsidRPr="008F0F4C" w:rsidRDefault="002F1974" w:rsidP="002F1974">
            <w:pPr>
              <w:spacing w:after="0"/>
              <w:jc w:val="center"/>
              <w:rPr>
                <w:rFonts w:ascii="Arial" w:hAnsi="Arial" w:cs="Arial"/>
                <w:color w:val="000000"/>
                <w:sz w:val="16"/>
                <w:szCs w:val="16"/>
              </w:rPr>
            </w:pPr>
            <w:r w:rsidRPr="008F0F4C">
              <w:rPr>
                <w:rFonts w:ascii="Arial" w:hAnsi="Arial" w:cs="Arial"/>
                <w:color w:val="000000"/>
                <w:sz w:val="16"/>
                <w:szCs w:val="16"/>
              </w:rPr>
              <w:t>0062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0D0A036" w14:textId="77777777"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E9EE0C0" w14:textId="77777777"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0211B3E" w14:textId="77777777"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611ED145" w14:textId="77777777" w:rsidR="005F7011" w:rsidRPr="008F0F4C" w:rsidRDefault="005F7011" w:rsidP="0022582F">
            <w:pPr>
              <w:pStyle w:val="TAL"/>
              <w:rPr>
                <w:rFonts w:cs="Arial"/>
                <w:color w:val="000000"/>
                <w:szCs w:val="16"/>
              </w:rPr>
            </w:pPr>
            <w:r w:rsidRPr="008F0F4C">
              <w:rPr>
                <w:rFonts w:cs="Arial"/>
                <w:color w:val="000000"/>
                <w:szCs w:val="16"/>
              </w:rPr>
              <w:t>Correction of OSA acronym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4F234C" w14:textId="77777777"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6.8.0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50A15A4" w14:textId="77777777" w:rsidR="005F7011" w:rsidRPr="008F0F4C" w:rsidRDefault="005F7011" w:rsidP="000A407A">
            <w:pPr>
              <w:spacing w:after="0"/>
              <w:rPr>
                <w:rFonts w:ascii="Arial" w:hAnsi="Arial" w:cs="Arial"/>
                <w:color w:val="000000"/>
                <w:sz w:val="16"/>
                <w:szCs w:val="16"/>
              </w:rPr>
            </w:pPr>
            <w:r w:rsidRPr="008F0F4C">
              <w:rPr>
                <w:rFonts w:ascii="Arial" w:hAnsi="Arial" w:cs="Arial"/>
                <w:color w:val="000000"/>
                <w:sz w:val="16"/>
                <w:szCs w:val="16"/>
              </w:rPr>
              <w:t>6.9.0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EED184E" w14:textId="77777777" w:rsidR="005F7011" w:rsidRPr="008F0F4C" w:rsidRDefault="005F7011" w:rsidP="002F1974">
            <w:pPr>
              <w:spacing w:after="0"/>
              <w:rPr>
                <w:rFonts w:ascii="Arial" w:hAnsi="Arial" w:cs="Arial"/>
                <w:color w:val="000000"/>
                <w:sz w:val="16"/>
                <w:szCs w:val="16"/>
              </w:rPr>
            </w:pPr>
            <w:r w:rsidRPr="008F0F4C">
              <w:rPr>
                <w:rFonts w:ascii="Arial" w:hAnsi="Arial" w:cs="Arial"/>
                <w:color w:val="000000"/>
                <w:sz w:val="16"/>
                <w:szCs w:val="16"/>
              </w:rPr>
              <w:t>Vocab</w:t>
            </w:r>
          </w:p>
        </w:tc>
      </w:tr>
      <w:tr w:rsidR="00CA1C76" w:rsidRPr="008F0F4C" w14:paraId="05400F60"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6BD779B" w14:textId="77777777" w:rsidR="00CA1C76" w:rsidRPr="00941ABA" w:rsidRDefault="00CA1C76" w:rsidP="00F46B5C">
            <w:pPr>
              <w:spacing w:after="0"/>
              <w:rPr>
                <w:rFonts w:ascii="Arial" w:hAnsi="Arial" w:cs="Arial"/>
                <w:color w:val="000000"/>
                <w:sz w:val="16"/>
                <w:szCs w:val="16"/>
              </w:rPr>
            </w:pPr>
            <w:r w:rsidRPr="00941ABA">
              <w:rPr>
                <w:rFonts w:ascii="Arial" w:hAnsi="Arial" w:cs="Arial"/>
                <w:color w:val="000000"/>
                <w:sz w:val="16"/>
                <w:szCs w:val="16"/>
              </w:rPr>
              <w:t>SP-29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DA23633"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SP-050509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06018A"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S1-050780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876021E"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23C23D2" w14:textId="77777777" w:rsidR="00CA1C76" w:rsidRPr="008F0F4C" w:rsidRDefault="00CA1C76" w:rsidP="002F1974">
            <w:pPr>
              <w:spacing w:after="0"/>
              <w:jc w:val="center"/>
              <w:rPr>
                <w:rFonts w:ascii="Arial" w:hAnsi="Arial" w:cs="Arial"/>
                <w:color w:val="000000"/>
                <w:sz w:val="16"/>
                <w:szCs w:val="16"/>
              </w:rPr>
            </w:pPr>
            <w:r w:rsidRPr="008F0F4C">
              <w:rPr>
                <w:rFonts w:ascii="Arial" w:hAnsi="Arial" w:cs="Arial"/>
                <w:color w:val="000000"/>
                <w:sz w:val="16"/>
                <w:szCs w:val="16"/>
              </w:rPr>
              <w:t>0065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83710D9"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38E1B7D"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DC16F44"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0D649E9" w14:textId="77777777" w:rsidR="00CA1C76" w:rsidRPr="008F0F4C" w:rsidRDefault="00CA1C76" w:rsidP="0022582F">
            <w:pPr>
              <w:pStyle w:val="TAL"/>
              <w:rPr>
                <w:rFonts w:cs="Arial"/>
                <w:color w:val="000000"/>
                <w:szCs w:val="16"/>
              </w:rPr>
            </w:pPr>
            <w:r w:rsidRPr="008F0F4C">
              <w:rPr>
                <w:rFonts w:cs="Arial"/>
                <w:color w:val="000000"/>
                <w:szCs w:val="16"/>
              </w:rPr>
              <w:t>Abbreviation for SCUDIF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DE510C"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6.9.0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6D83EA9"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0E89244" w14:textId="77777777" w:rsidR="00CA1C76" w:rsidRPr="008F0F4C" w:rsidRDefault="00786B80" w:rsidP="002F1974">
            <w:pPr>
              <w:spacing w:after="0"/>
              <w:rPr>
                <w:rFonts w:ascii="Arial" w:hAnsi="Arial" w:cs="Arial"/>
                <w:color w:val="000000"/>
                <w:sz w:val="16"/>
                <w:szCs w:val="16"/>
              </w:rPr>
            </w:pPr>
            <w:r w:rsidRPr="008F0F4C">
              <w:rPr>
                <w:rFonts w:ascii="Arial" w:hAnsi="Arial" w:cs="Arial"/>
                <w:color w:val="000000"/>
                <w:sz w:val="16"/>
                <w:szCs w:val="16"/>
              </w:rPr>
              <w:t>Vocab</w:t>
            </w:r>
          </w:p>
        </w:tc>
      </w:tr>
      <w:tr w:rsidR="00CA1C76" w:rsidRPr="008F0F4C" w14:paraId="2E2CAD9E"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59A9318" w14:textId="77777777" w:rsidR="00CA1C76" w:rsidRPr="00941ABA" w:rsidRDefault="00CA1C76" w:rsidP="00F46B5C">
            <w:pPr>
              <w:spacing w:after="0"/>
              <w:rPr>
                <w:rFonts w:ascii="Arial" w:hAnsi="Arial" w:cs="Arial"/>
                <w:color w:val="000000"/>
                <w:sz w:val="16"/>
                <w:szCs w:val="16"/>
              </w:rPr>
            </w:pPr>
            <w:r w:rsidRPr="00941ABA">
              <w:rPr>
                <w:rFonts w:ascii="Arial" w:hAnsi="Arial" w:cs="Arial"/>
                <w:color w:val="000000"/>
                <w:sz w:val="16"/>
                <w:szCs w:val="16"/>
              </w:rPr>
              <w:t>SP-29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609C28F"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SP-050515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799C54"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S1-050781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76EF4B8"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AF0526" w14:textId="77777777" w:rsidR="00CA1C76" w:rsidRPr="008F0F4C" w:rsidRDefault="00CA1C76" w:rsidP="002F1974">
            <w:pPr>
              <w:spacing w:after="0"/>
              <w:jc w:val="center"/>
              <w:rPr>
                <w:rFonts w:ascii="Arial" w:hAnsi="Arial" w:cs="Arial"/>
                <w:color w:val="000000"/>
                <w:sz w:val="16"/>
                <w:szCs w:val="16"/>
              </w:rPr>
            </w:pPr>
            <w:r w:rsidRPr="008F0F4C">
              <w:rPr>
                <w:rFonts w:ascii="Arial" w:hAnsi="Arial" w:cs="Arial"/>
                <w:color w:val="000000"/>
                <w:sz w:val="16"/>
                <w:szCs w:val="16"/>
              </w:rPr>
              <w:t>0066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3652F2B"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BCF261D"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Rel-6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F607CB"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D95C7BE" w14:textId="77777777" w:rsidR="00CA1C76" w:rsidRPr="008F0F4C" w:rsidRDefault="00CA1C76" w:rsidP="0022582F">
            <w:pPr>
              <w:pStyle w:val="TAL"/>
              <w:rPr>
                <w:rFonts w:cs="Arial"/>
                <w:color w:val="000000"/>
                <w:szCs w:val="16"/>
              </w:rPr>
            </w:pPr>
            <w:r w:rsidRPr="008F0F4C">
              <w:rPr>
                <w:rFonts w:cs="Arial"/>
                <w:color w:val="000000"/>
                <w:szCs w:val="16"/>
              </w:rPr>
              <w:t>Definition and abbreviation for DSAC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1CAB6C"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6.9.0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4E9418D" w14:textId="77777777" w:rsidR="00CA1C76" w:rsidRPr="008F0F4C" w:rsidRDefault="00CA1C76" w:rsidP="00F46B5C">
            <w:pPr>
              <w:spacing w:after="0"/>
              <w:rPr>
                <w:rFonts w:ascii="Arial" w:hAnsi="Arial" w:cs="Arial"/>
                <w:color w:val="000000"/>
                <w:sz w:val="16"/>
                <w:szCs w:val="16"/>
              </w:rPr>
            </w:pPr>
            <w:r w:rsidRPr="008F0F4C">
              <w:rPr>
                <w:rFonts w:ascii="Arial" w:hAnsi="Arial" w:cs="Arial"/>
                <w:color w:val="000000"/>
                <w:sz w:val="16"/>
                <w:szCs w:val="16"/>
              </w:rPr>
              <w:t>6.10.0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84869B" w14:textId="77777777" w:rsidR="00CA1C76" w:rsidRPr="008F0F4C" w:rsidRDefault="00786B80" w:rsidP="002F1974">
            <w:pPr>
              <w:spacing w:after="0"/>
              <w:rPr>
                <w:rFonts w:ascii="Arial" w:hAnsi="Arial" w:cs="Arial"/>
                <w:color w:val="000000"/>
                <w:sz w:val="16"/>
                <w:szCs w:val="16"/>
              </w:rPr>
            </w:pPr>
            <w:r w:rsidRPr="008F0F4C">
              <w:rPr>
                <w:rFonts w:ascii="Arial" w:hAnsi="Arial" w:cs="Arial"/>
                <w:color w:val="000000"/>
                <w:sz w:val="16"/>
                <w:szCs w:val="16"/>
              </w:rPr>
              <w:t>Vocab</w:t>
            </w:r>
          </w:p>
        </w:tc>
      </w:tr>
      <w:tr w:rsidR="00786B80" w:rsidRPr="008F0F4C" w14:paraId="6E17DFC0"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30D60EA" w14:textId="77777777" w:rsidR="00786B80" w:rsidRPr="008F0F4C" w:rsidRDefault="00786B80" w:rsidP="00601A0C">
            <w:pPr>
              <w:spacing w:after="0"/>
              <w:rPr>
                <w:sz w:val="24"/>
                <w:szCs w:val="24"/>
              </w:rPr>
            </w:pPr>
            <w:r w:rsidRPr="00941ABA">
              <w:rPr>
                <w:rFonts w:ascii="Arial" w:hAnsi="Arial" w:cs="Arial"/>
                <w:color w:val="000000"/>
                <w:sz w:val="16"/>
                <w:szCs w:val="16"/>
              </w:rPr>
              <w:t>SP-29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334BB4AB" w14:textId="77777777" w:rsidR="00786B80" w:rsidRPr="008F0F4C" w:rsidRDefault="00786B80" w:rsidP="00601A0C">
            <w:pPr>
              <w:spacing w:after="0"/>
              <w:rPr>
                <w:sz w:val="24"/>
                <w:szCs w:val="24"/>
              </w:rPr>
            </w:pPr>
            <w:r w:rsidRPr="008F0F4C">
              <w:rPr>
                <w:rFonts w:ascii="Arial" w:hAnsi="Arial" w:cs="Arial"/>
                <w:color w:val="000000"/>
                <w:sz w:val="16"/>
                <w:szCs w:val="16"/>
              </w:rPr>
              <w:t>SP-050524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5EDEC9" w14:textId="77777777" w:rsidR="00786B80" w:rsidRPr="008F0F4C" w:rsidRDefault="00786B80" w:rsidP="00601A0C">
            <w:pPr>
              <w:spacing w:after="0"/>
              <w:rPr>
                <w:sz w:val="24"/>
                <w:szCs w:val="24"/>
              </w:rPr>
            </w:pPr>
            <w:r w:rsidRPr="008F0F4C">
              <w:rPr>
                <w:rFonts w:ascii="Arial" w:hAnsi="Arial" w:cs="Arial"/>
                <w:color w:val="000000"/>
                <w:sz w:val="16"/>
                <w:szCs w:val="16"/>
              </w:rPr>
              <w:t>S1-050828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495AD9F" w14:textId="77777777" w:rsidR="00786B80" w:rsidRPr="008F0F4C" w:rsidRDefault="00786B80" w:rsidP="00601A0C">
            <w:pPr>
              <w:spacing w:after="0"/>
              <w:rPr>
                <w:sz w:val="24"/>
                <w:szCs w:val="24"/>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32761E" w14:textId="77777777" w:rsidR="00786B80" w:rsidRPr="008F0F4C" w:rsidRDefault="00786B80" w:rsidP="002F1974">
            <w:pPr>
              <w:spacing w:after="0"/>
              <w:jc w:val="center"/>
              <w:rPr>
                <w:sz w:val="24"/>
                <w:szCs w:val="24"/>
              </w:rPr>
            </w:pPr>
            <w:r w:rsidRPr="008F0F4C">
              <w:rPr>
                <w:rFonts w:ascii="Arial" w:hAnsi="Arial" w:cs="Arial"/>
                <w:color w:val="000000"/>
                <w:sz w:val="16"/>
                <w:szCs w:val="16"/>
              </w:rPr>
              <w:t>0067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3EA3012" w14:textId="77777777" w:rsidR="00786B80" w:rsidRPr="008F0F4C" w:rsidRDefault="00786B80" w:rsidP="00601A0C">
            <w:pPr>
              <w:spacing w:after="0"/>
              <w:rPr>
                <w:sz w:val="24"/>
                <w:szCs w:val="24"/>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A42EDD8" w14:textId="77777777" w:rsidR="00786B80" w:rsidRPr="008F0F4C" w:rsidRDefault="00786B80" w:rsidP="00601A0C">
            <w:pPr>
              <w:spacing w:after="0"/>
              <w:rPr>
                <w:sz w:val="24"/>
                <w:szCs w:val="24"/>
              </w:rPr>
            </w:pPr>
            <w:r w:rsidRPr="008F0F4C">
              <w:rPr>
                <w:rFonts w:ascii="Arial"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AB4000" w14:textId="77777777" w:rsidR="00786B80" w:rsidRPr="008F0F4C" w:rsidRDefault="00786B80" w:rsidP="00601A0C">
            <w:pPr>
              <w:spacing w:after="0"/>
              <w:rPr>
                <w:sz w:val="24"/>
                <w:szCs w:val="24"/>
              </w:rPr>
            </w:pPr>
            <w:r w:rsidRPr="008F0F4C">
              <w:rPr>
                <w:rFonts w:ascii="Arial"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28C3133F" w14:textId="77777777" w:rsidR="00786B80" w:rsidRPr="008F0F4C" w:rsidRDefault="00786B80" w:rsidP="0022582F">
            <w:pPr>
              <w:pStyle w:val="TAL"/>
              <w:rPr>
                <w:sz w:val="24"/>
                <w:szCs w:val="24"/>
              </w:rPr>
            </w:pPr>
            <w:r w:rsidRPr="008F0F4C">
              <w:rPr>
                <w:rFonts w:cs="Arial"/>
                <w:color w:val="000000"/>
                <w:szCs w:val="16"/>
              </w:rPr>
              <w:t>Introduction of SBLP abbreviation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C62A28" w14:textId="77777777" w:rsidR="00786B80" w:rsidRPr="008F0F4C" w:rsidRDefault="00786B80" w:rsidP="00601A0C">
            <w:pPr>
              <w:spacing w:after="0"/>
              <w:rPr>
                <w:sz w:val="24"/>
                <w:szCs w:val="24"/>
              </w:rPr>
            </w:pPr>
            <w:r w:rsidRPr="008F0F4C">
              <w:rPr>
                <w:rFonts w:ascii="Arial" w:hAnsi="Arial" w:cs="Arial"/>
                <w:color w:val="000000"/>
                <w:sz w:val="16"/>
                <w:szCs w:val="16"/>
              </w:rPr>
              <w:t>6.9.0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734C2B4D" w14:textId="77777777" w:rsidR="00786B80" w:rsidRPr="008F0F4C" w:rsidRDefault="00786B80" w:rsidP="00601A0C">
            <w:pPr>
              <w:spacing w:after="0"/>
              <w:rPr>
                <w:sz w:val="24"/>
                <w:szCs w:val="24"/>
              </w:rPr>
            </w:pPr>
            <w:r w:rsidRPr="008F0F4C">
              <w:rPr>
                <w:rFonts w:ascii="Arial" w:hAnsi="Arial" w:cs="Arial"/>
                <w:color w:val="000000"/>
                <w:sz w:val="16"/>
                <w:szCs w:val="16"/>
              </w:rPr>
              <w:t>7.0.0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C2622F5" w14:textId="77777777" w:rsidR="00786B80" w:rsidRPr="008F0F4C" w:rsidRDefault="00786B80" w:rsidP="002F1974">
            <w:pPr>
              <w:spacing w:after="0"/>
              <w:rPr>
                <w:sz w:val="24"/>
                <w:szCs w:val="24"/>
              </w:rPr>
            </w:pPr>
            <w:r w:rsidRPr="008F0F4C">
              <w:rPr>
                <w:rFonts w:ascii="Arial" w:hAnsi="Arial" w:cs="Arial"/>
                <w:color w:val="000000"/>
                <w:sz w:val="16"/>
                <w:szCs w:val="16"/>
              </w:rPr>
              <w:t>Vocab</w:t>
            </w:r>
          </w:p>
        </w:tc>
      </w:tr>
      <w:tr w:rsidR="00D725FD" w:rsidRPr="008F0F4C" w14:paraId="4C84953D"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4EFC548" w14:textId="77777777" w:rsidR="00D725FD" w:rsidRPr="00941ABA" w:rsidRDefault="00D725FD" w:rsidP="00F3049C">
            <w:pPr>
              <w:spacing w:after="0"/>
              <w:rPr>
                <w:rFonts w:ascii="Arial" w:hAnsi="Arial" w:cs="Arial"/>
                <w:color w:val="000000"/>
                <w:sz w:val="16"/>
                <w:szCs w:val="16"/>
              </w:rPr>
            </w:pPr>
            <w:r w:rsidRPr="00941ABA">
              <w:rPr>
                <w:rFonts w:ascii="Arial" w:hAnsi="Arial" w:cs="Arial"/>
                <w:color w:val="000000"/>
                <w:sz w:val="16"/>
                <w:szCs w:val="16"/>
              </w:rPr>
              <w:t>SP-31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D7030CD" w14:textId="77777777"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SP-060033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40CF38C" w14:textId="77777777"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S1-060266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FE84236" w14:textId="77777777"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40F14C" w14:textId="77777777" w:rsidR="00D725FD" w:rsidRPr="008F0F4C" w:rsidRDefault="00D725FD" w:rsidP="002F1974">
            <w:pPr>
              <w:spacing w:after="0"/>
              <w:jc w:val="center"/>
              <w:rPr>
                <w:rFonts w:ascii="Arial" w:hAnsi="Arial" w:cs="Arial"/>
                <w:color w:val="000000"/>
                <w:sz w:val="16"/>
                <w:szCs w:val="16"/>
              </w:rPr>
            </w:pPr>
            <w:r w:rsidRPr="008F0F4C">
              <w:rPr>
                <w:rFonts w:ascii="Arial" w:hAnsi="Arial" w:cs="Arial"/>
                <w:color w:val="000000"/>
                <w:sz w:val="16"/>
                <w:szCs w:val="16"/>
              </w:rPr>
              <w:t>0068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275EF16" w14:textId="77777777"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1621035" w14:textId="77777777"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A14ACB4" w14:textId="77777777"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6323AFF" w14:textId="77777777" w:rsidR="00D725FD" w:rsidRPr="008F0F4C" w:rsidRDefault="00D725FD" w:rsidP="0022582F">
            <w:pPr>
              <w:pStyle w:val="TAL"/>
              <w:rPr>
                <w:rFonts w:cs="Arial"/>
                <w:color w:val="000000"/>
                <w:szCs w:val="16"/>
              </w:rPr>
            </w:pPr>
            <w:r w:rsidRPr="008F0F4C">
              <w:rPr>
                <w:rFonts w:cs="Arial"/>
                <w:color w:val="000000"/>
                <w:szCs w:val="16"/>
              </w:rPr>
              <w:t>Correction of terminology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0E3F06" w14:textId="77777777"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7.0.0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1D94A2B9" w14:textId="77777777" w:rsidR="00D725FD" w:rsidRPr="008F0F4C" w:rsidRDefault="00D725FD" w:rsidP="00F3049C">
            <w:pPr>
              <w:spacing w:after="0"/>
              <w:rPr>
                <w:rFonts w:ascii="Arial" w:hAnsi="Arial" w:cs="Arial"/>
                <w:color w:val="000000"/>
                <w:sz w:val="16"/>
                <w:szCs w:val="16"/>
              </w:rPr>
            </w:pPr>
            <w:r w:rsidRPr="008F0F4C">
              <w:rPr>
                <w:rFonts w:ascii="Arial" w:hAnsi="Arial" w:cs="Arial"/>
                <w:color w:val="000000"/>
                <w:sz w:val="16"/>
                <w:szCs w:val="16"/>
              </w:rPr>
              <w:t>7.1.0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334901" w14:textId="77777777" w:rsidR="00D725FD" w:rsidRPr="008F0F4C" w:rsidRDefault="00D725FD" w:rsidP="002F1974">
            <w:pPr>
              <w:spacing w:after="0"/>
              <w:rPr>
                <w:rFonts w:ascii="Arial" w:hAnsi="Arial" w:cs="Arial"/>
                <w:color w:val="000000"/>
                <w:sz w:val="16"/>
                <w:szCs w:val="16"/>
              </w:rPr>
            </w:pPr>
            <w:r w:rsidRPr="008F0F4C">
              <w:rPr>
                <w:rFonts w:ascii="Arial" w:hAnsi="Arial" w:cs="Arial"/>
                <w:color w:val="000000"/>
                <w:sz w:val="16"/>
                <w:szCs w:val="16"/>
              </w:rPr>
              <w:t>NSP-CR</w:t>
            </w:r>
          </w:p>
        </w:tc>
      </w:tr>
      <w:tr w:rsidR="002F1974" w:rsidRPr="008F0F4C" w14:paraId="575F5F9F"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55E11E4" w14:textId="77777777" w:rsidR="002F1974" w:rsidRPr="00941ABA" w:rsidRDefault="002F1974" w:rsidP="00DE25CA">
            <w:pPr>
              <w:spacing w:after="0"/>
              <w:rPr>
                <w:rFonts w:ascii="Arial" w:eastAsia="MS Mincho" w:hAnsi="Arial" w:cs="Arial"/>
                <w:color w:val="000000"/>
                <w:sz w:val="16"/>
                <w:szCs w:val="16"/>
              </w:rPr>
            </w:pPr>
            <w:r w:rsidRPr="00941ABA">
              <w:rPr>
                <w:rFonts w:ascii="Arial" w:eastAsia="MS Mincho" w:hAnsi="Arial" w:cs="Arial"/>
                <w:color w:val="000000"/>
                <w:sz w:val="16"/>
                <w:szCs w:val="16"/>
              </w:rPr>
              <w:t>SP-32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54E10B4E" w14:textId="77777777"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SP-060428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87B8102" w14:textId="77777777"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11031E" w14:textId="77777777"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B16420" w14:textId="77777777" w:rsidR="002F1974" w:rsidRPr="008F0F4C" w:rsidRDefault="002F1974" w:rsidP="002F1974">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0069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85AEB60" w14:textId="77777777"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304B437" w14:textId="77777777"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68282DD" w14:textId="77777777"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67E32CCD" w14:textId="77777777" w:rsidR="002F1974" w:rsidRPr="008F0F4C" w:rsidRDefault="002F1974" w:rsidP="0022582F">
            <w:pPr>
              <w:pStyle w:val="TAL"/>
              <w:rPr>
                <w:rFonts w:eastAsia="MS Mincho" w:cs="Arial"/>
                <w:color w:val="000000"/>
                <w:szCs w:val="16"/>
              </w:rPr>
            </w:pPr>
            <w:r w:rsidRPr="008F0F4C">
              <w:rPr>
                <w:rFonts w:eastAsia="MS Mincho" w:cs="Arial"/>
                <w:color w:val="000000"/>
                <w:szCs w:val="16"/>
              </w:rPr>
              <w:t>TISPAN UE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3AB07B" w14:textId="77777777"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7.1.0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139129C4" w14:textId="77777777" w:rsidR="002F1974" w:rsidRPr="008F0F4C" w:rsidRDefault="002F1974" w:rsidP="00DE25CA">
            <w:pPr>
              <w:spacing w:after="0"/>
              <w:rPr>
                <w:rFonts w:ascii="Arial" w:eastAsia="MS Mincho" w:hAnsi="Arial" w:cs="Arial"/>
                <w:color w:val="000000"/>
                <w:sz w:val="16"/>
                <w:szCs w:val="16"/>
              </w:rPr>
            </w:pPr>
            <w:r w:rsidRPr="008F0F4C">
              <w:rPr>
                <w:rFonts w:ascii="Arial" w:eastAsia="MS Mincho" w:hAnsi="Arial" w:cs="Arial"/>
                <w:color w:val="000000"/>
                <w:sz w:val="16"/>
                <w:szCs w:val="16"/>
              </w:rPr>
              <w:t>7.2.0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FBF7D4" w14:textId="77777777" w:rsidR="002F1974" w:rsidRPr="008F0F4C" w:rsidRDefault="002F1974" w:rsidP="002F1974">
            <w:pPr>
              <w:spacing w:after="0"/>
              <w:rPr>
                <w:rFonts w:ascii="Arial" w:eastAsia="MS Mincho" w:hAnsi="Arial" w:cs="Arial"/>
                <w:color w:val="000000"/>
                <w:sz w:val="16"/>
                <w:szCs w:val="16"/>
              </w:rPr>
            </w:pPr>
            <w:r w:rsidRPr="008F0F4C">
              <w:rPr>
                <w:rFonts w:ascii="Arial" w:eastAsia="MS Mincho" w:hAnsi="Arial" w:cs="Arial"/>
                <w:color w:val="000000"/>
                <w:sz w:val="16"/>
                <w:szCs w:val="16"/>
              </w:rPr>
              <w:t>FBI</w:t>
            </w:r>
          </w:p>
        </w:tc>
      </w:tr>
      <w:tr w:rsidR="00F21E1D" w:rsidRPr="008F0F4C" w14:paraId="6412CD14"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0E44E47" w14:textId="77777777" w:rsidR="00F21E1D" w:rsidRPr="00941ABA" w:rsidRDefault="00F21E1D" w:rsidP="00052C8D">
            <w:pPr>
              <w:spacing w:after="0"/>
              <w:rPr>
                <w:rFonts w:ascii="Arial" w:eastAsia="MS Mincho" w:hAnsi="Arial" w:cs="Arial"/>
                <w:color w:val="000000"/>
                <w:sz w:val="16"/>
                <w:szCs w:val="16"/>
              </w:rPr>
            </w:pPr>
            <w:r w:rsidRPr="00941ABA">
              <w:rPr>
                <w:rFonts w:ascii="Arial" w:eastAsia="MS Mincho" w:hAnsi="Arial" w:cs="Arial"/>
                <w:color w:val="000000"/>
                <w:sz w:val="16"/>
                <w:szCs w:val="16"/>
              </w:rPr>
              <w:t>SP-35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519BA267" w14:textId="77777777"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SP-070231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B2347E" w14:textId="77777777"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1949A5F" w14:textId="77777777"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F2E4C3" w14:textId="77777777" w:rsidR="00F21E1D" w:rsidRPr="008F0F4C" w:rsidRDefault="00F21E1D" w:rsidP="00F21E1D">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0071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D3ED3CC" w14:textId="77777777"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E501EEF" w14:textId="77777777"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Rel-7</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2BFB141" w14:textId="77777777"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6F000352" w14:textId="77777777" w:rsidR="00F21E1D" w:rsidRPr="008F0F4C" w:rsidRDefault="00F21E1D" w:rsidP="0022582F">
            <w:pPr>
              <w:pStyle w:val="TAL"/>
              <w:rPr>
                <w:rFonts w:eastAsia="MS Mincho" w:cs="Arial"/>
                <w:color w:val="000000"/>
                <w:szCs w:val="16"/>
              </w:rPr>
            </w:pPr>
            <w:r w:rsidRPr="008F0F4C">
              <w:rPr>
                <w:rFonts w:eastAsia="MS Mincho" w:cs="Arial"/>
                <w:color w:val="000000"/>
                <w:szCs w:val="16"/>
              </w:rPr>
              <w:t>Terminology clarification for User Equipment and User Equipment components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8C5287" w14:textId="77777777"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7.2.0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1846FB0F" w14:textId="77777777"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7.3.0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61A2538" w14:textId="77777777" w:rsidR="00F21E1D" w:rsidRPr="008F0F4C" w:rsidRDefault="00F21E1D" w:rsidP="00052C8D">
            <w:pPr>
              <w:spacing w:after="0"/>
              <w:rPr>
                <w:rFonts w:ascii="Arial" w:eastAsia="MS Mincho" w:hAnsi="Arial" w:cs="Arial"/>
                <w:color w:val="000000"/>
                <w:sz w:val="16"/>
                <w:szCs w:val="16"/>
              </w:rPr>
            </w:pPr>
            <w:r w:rsidRPr="008F0F4C">
              <w:rPr>
                <w:rFonts w:ascii="Arial" w:eastAsia="MS Mincho" w:hAnsi="Arial" w:cs="Arial"/>
                <w:color w:val="000000"/>
                <w:sz w:val="16"/>
                <w:szCs w:val="16"/>
              </w:rPr>
              <w:t>Vocab</w:t>
            </w:r>
          </w:p>
        </w:tc>
      </w:tr>
      <w:tr w:rsidR="005A4D9A" w:rsidRPr="008F0F4C" w14:paraId="13BDC513"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0525C4C" w14:textId="77777777" w:rsidR="005A4D9A" w:rsidRPr="00941ABA" w:rsidRDefault="005A4D9A" w:rsidP="000D6FCF">
            <w:pPr>
              <w:spacing w:after="0"/>
              <w:rPr>
                <w:rFonts w:ascii="Arial" w:eastAsia="MS Mincho" w:hAnsi="Arial" w:cs="Arial"/>
                <w:color w:val="000000"/>
                <w:sz w:val="16"/>
                <w:szCs w:val="16"/>
              </w:rPr>
            </w:pPr>
            <w:r w:rsidRPr="00941ABA">
              <w:rPr>
                <w:rFonts w:ascii="Arial" w:eastAsia="MS Mincho" w:hAnsi="Arial" w:cs="Arial"/>
                <w:color w:val="000000"/>
                <w:sz w:val="16"/>
                <w:szCs w:val="16"/>
              </w:rPr>
              <w:t>SP-35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32AB95E5" w14:textId="77777777"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SP-070135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BA23433" w14:textId="77777777"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S1-070248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B989B5" w14:textId="77777777"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E49DED" w14:textId="77777777" w:rsidR="005A4D9A" w:rsidRPr="008F0F4C" w:rsidRDefault="005A4D9A" w:rsidP="00EA49DD">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0072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D8B5746" w14:textId="77777777"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5A011E3" w14:textId="77777777"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8DB1C3D" w14:textId="77777777"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D</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18D723C8" w14:textId="77777777" w:rsidR="005A4D9A" w:rsidRPr="008F0F4C" w:rsidRDefault="005A4D9A" w:rsidP="0022582F">
            <w:pPr>
              <w:pStyle w:val="TAL"/>
              <w:rPr>
                <w:rFonts w:eastAsia="MS Mincho" w:cs="Arial"/>
                <w:color w:val="000000"/>
                <w:szCs w:val="16"/>
              </w:rPr>
            </w:pPr>
            <w:r w:rsidRPr="008F0F4C">
              <w:rPr>
                <w:rFonts w:eastAsia="MS Mincho" w:cs="Arial"/>
                <w:color w:val="000000"/>
                <w:szCs w:val="16"/>
              </w:rPr>
              <w:t>Adding FMC to terms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847E69" w14:textId="77777777"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7.3.0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45F231F3" w14:textId="77777777"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8.0.0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7730CC4" w14:textId="77777777" w:rsidR="005A4D9A" w:rsidRPr="008F0F4C" w:rsidRDefault="005A4D9A" w:rsidP="000D6FCF">
            <w:pPr>
              <w:spacing w:after="0"/>
              <w:rPr>
                <w:rFonts w:ascii="Arial" w:eastAsia="MS Mincho" w:hAnsi="Arial" w:cs="Arial"/>
                <w:color w:val="000000"/>
                <w:sz w:val="16"/>
                <w:szCs w:val="16"/>
              </w:rPr>
            </w:pPr>
            <w:r w:rsidRPr="008F0F4C">
              <w:rPr>
                <w:rFonts w:ascii="Arial" w:eastAsia="MS Mincho" w:hAnsi="Arial" w:cs="Arial"/>
                <w:color w:val="000000"/>
                <w:sz w:val="16"/>
                <w:szCs w:val="16"/>
              </w:rPr>
              <w:t>Vocab</w:t>
            </w:r>
          </w:p>
        </w:tc>
      </w:tr>
      <w:tr w:rsidR="008B4351" w:rsidRPr="008F0F4C" w14:paraId="29FEB040"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23E25C4" w14:textId="77777777" w:rsidR="008B4351" w:rsidRPr="00941ABA" w:rsidRDefault="008B4351"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553BD56D" w14:textId="77777777"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w:t>
            </w:r>
            <w:r w:rsidR="00403F2A" w:rsidRPr="008F0F4C">
              <w:rPr>
                <w:rFonts w:ascii="Arial" w:eastAsia="MS Mincho" w:hAnsi="Arial" w:cs="Arial"/>
                <w:color w:val="000000"/>
                <w:sz w:val="16"/>
                <w:szCs w:val="16"/>
              </w:rPr>
              <w:t>475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778EEF" w14:textId="77777777"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S1-070442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CB36CF2" w14:textId="77777777"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675F27" w14:textId="77777777" w:rsidR="008B4351" w:rsidRPr="008F0F4C" w:rsidRDefault="008B4351" w:rsidP="00EA49DD">
            <w:pPr>
              <w:spacing w:after="0"/>
              <w:jc w:val="center"/>
              <w:rPr>
                <w:rFonts w:ascii="Arial" w:eastAsia="MS Mincho" w:hAnsi="Arial" w:cs="Arial"/>
                <w:color w:val="000000"/>
                <w:sz w:val="16"/>
                <w:szCs w:val="16"/>
              </w:rPr>
            </w:pPr>
            <w:r w:rsidRPr="008F0F4C">
              <w:rPr>
                <w:rFonts w:ascii="Arial" w:eastAsia="MS Mincho" w:hAnsi="Arial" w:cs="Arial"/>
                <w:color w:val="000000"/>
                <w:sz w:val="16"/>
                <w:szCs w:val="16"/>
              </w:rPr>
              <w:t>0074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ABA097A" w14:textId="77777777" w:rsidR="008B4351" w:rsidRPr="008F0F4C" w:rsidRDefault="00403F2A"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E0A4A8A" w14:textId="77777777"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BDA52F9" w14:textId="77777777" w:rsidR="008B4351" w:rsidRPr="008F0F4C" w:rsidRDefault="00EA49DD"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1ADCED5" w14:textId="77777777" w:rsidR="008B4351" w:rsidRPr="008F0F4C" w:rsidRDefault="008B4351" w:rsidP="0022582F">
            <w:pPr>
              <w:pStyle w:val="TAL"/>
              <w:rPr>
                <w:rFonts w:eastAsia="MS Mincho" w:cs="Arial"/>
                <w:color w:val="000000"/>
                <w:szCs w:val="16"/>
              </w:rPr>
            </w:pPr>
            <w:r w:rsidRPr="008F0F4C">
              <w:rPr>
                <w:rFonts w:eastAsia="MS Mincho" w:cs="Arial"/>
                <w:color w:val="000000"/>
                <w:szCs w:val="16"/>
              </w:rPr>
              <w:t xml:space="preserve">Addition of </w:t>
            </w:r>
            <w:r w:rsidR="0022582F" w:rsidRPr="008F0F4C">
              <w:rPr>
                <w:rFonts w:eastAsia="MS Mincho" w:cs="Arial"/>
                <w:color w:val="000000"/>
                <w:szCs w:val="16"/>
              </w:rPr>
              <w:t>"</w:t>
            </w:r>
            <w:r w:rsidRPr="008F0F4C">
              <w:rPr>
                <w:rFonts w:eastAsia="MS Mincho" w:cs="Arial"/>
                <w:color w:val="000000"/>
                <w:szCs w:val="16"/>
              </w:rPr>
              <w:t>Steering of Roaming</w:t>
            </w:r>
            <w:r w:rsidR="0022582F" w:rsidRPr="008F0F4C">
              <w:rPr>
                <w:rFonts w:eastAsia="MS Mincho" w:cs="Arial"/>
                <w:color w:val="000000"/>
                <w:szCs w:val="16"/>
              </w:rPr>
              <w:t>"</w:t>
            </w:r>
            <w:r w:rsidRPr="008F0F4C">
              <w:rPr>
                <w:rFonts w:eastAsia="MS Mincho" w:cs="Arial"/>
                <w:color w:val="000000"/>
                <w:szCs w:val="16"/>
              </w:rPr>
              <w:t xml:space="preserve"> to definitions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E499F2" w14:textId="77777777"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43F2A737" w14:textId="77777777"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F05BBB3" w14:textId="77777777" w:rsidR="008B4351" w:rsidRPr="008F0F4C" w:rsidRDefault="008B4351"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TEI</w:t>
            </w:r>
          </w:p>
        </w:tc>
      </w:tr>
      <w:tr w:rsidR="00802BF4" w:rsidRPr="008F0F4C" w14:paraId="3FA8BB4C"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ABC4225" w14:textId="77777777" w:rsidR="00802BF4" w:rsidRPr="00941ABA" w:rsidRDefault="00802BF4"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3425671"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2FAEE16" w14:textId="77777777"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S1-070949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F8CB54F"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4146027" w14:textId="77777777"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CB9AACF" w14:textId="77777777" w:rsidR="00802BF4" w:rsidRPr="008F0F4C" w:rsidRDefault="00802BF4" w:rsidP="00987FF3">
            <w:pPr>
              <w:spacing w:after="0"/>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9DA9DBF"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2E253FF" w14:textId="77777777"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FBD2C89" w14:textId="77777777" w:rsidR="00802BF4" w:rsidRPr="008F0F4C" w:rsidRDefault="00802BF4" w:rsidP="0022582F">
            <w:pPr>
              <w:pStyle w:val="TAL"/>
              <w:rPr>
                <w:rFonts w:eastAsia="MS Mincho" w:cs="Arial"/>
                <w:color w:val="000000"/>
                <w:szCs w:val="16"/>
              </w:rPr>
            </w:pPr>
            <w:r w:rsidRPr="008F0F4C">
              <w:rPr>
                <w:rFonts w:eastAsia="MS Mincho" w:cs="Arial"/>
                <w:color w:val="000000"/>
                <w:szCs w:val="16"/>
              </w:rPr>
              <w:t xml:space="preserve">To define </w:t>
            </w:r>
            <w:r w:rsidR="00086708" w:rsidRPr="008F0F4C">
              <w:rPr>
                <w:rFonts w:eastAsia="MS Mincho" w:cs="Arial"/>
                <w:color w:val="000000"/>
                <w:szCs w:val="16"/>
              </w:rPr>
              <w:t>'</w:t>
            </w:r>
            <w:r w:rsidRPr="008F0F4C">
              <w:rPr>
                <w:rFonts w:eastAsia="MS Mincho" w:cs="Arial"/>
                <w:color w:val="000000"/>
                <w:szCs w:val="16"/>
              </w:rPr>
              <w:t>Service Continuity</w:t>
            </w:r>
            <w:r w:rsidR="00086708" w:rsidRPr="008F0F4C">
              <w:rPr>
                <w:rFonts w:eastAsia="MS Mincho" w:cs="Arial"/>
                <w:color w:val="000000"/>
                <w:szCs w:val="16"/>
              </w:rPr>
              <w:t>'</w:t>
            </w:r>
            <w:r w:rsidRPr="008F0F4C">
              <w:rPr>
                <w:rFonts w:eastAsia="MS Mincho" w:cs="Arial"/>
                <w:color w:val="000000"/>
                <w:szCs w:val="16"/>
              </w:rPr>
              <w:t xml:space="preserve"> in the vocabulary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6267DF"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1537C9A1" w14:textId="77777777"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3EE375" w14:textId="77777777"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802BF4" w:rsidRPr="008F0F4C" w14:paraId="5FFBA299"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7262A80"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E394CD0"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449903" w14:textId="77777777"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S1-070986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DAECC93"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EAFDFD" w14:textId="77777777"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31EC3E7" w14:textId="77777777" w:rsidR="00802BF4" w:rsidRPr="008F0F4C" w:rsidRDefault="00802BF4" w:rsidP="00987FF3">
            <w:pPr>
              <w:spacing w:after="0"/>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E4E4B75"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CB1BFD6" w14:textId="77777777"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A196A01" w14:textId="77777777" w:rsidR="00802BF4" w:rsidRPr="008F0F4C" w:rsidRDefault="00802BF4" w:rsidP="0022582F">
            <w:pPr>
              <w:pStyle w:val="TAL"/>
              <w:rPr>
                <w:rFonts w:eastAsia="MS Mincho" w:cs="Arial"/>
                <w:color w:val="000000"/>
                <w:szCs w:val="16"/>
              </w:rPr>
            </w:pPr>
            <w:r w:rsidRPr="008F0F4C">
              <w:rPr>
                <w:rFonts w:eastAsia="MS Mincho" w:cs="Arial"/>
                <w:color w:val="000000"/>
                <w:szCs w:val="16"/>
              </w:rPr>
              <w:t>Proposal to add E-UTRA and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048C8B"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59084B7" w14:textId="77777777"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440409C" w14:textId="77777777"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802BF4" w:rsidRPr="008F0F4C" w14:paraId="1BA84F70"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399A039" w14:textId="77777777" w:rsidR="00802BF4" w:rsidRPr="00941ABA" w:rsidRDefault="00802BF4"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47A47FFA"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CE686C" w14:textId="77777777"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S1-071102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588BF77"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2615F7" w14:textId="77777777"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225877D"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4CB8952"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F5FF07E" w14:textId="77777777"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E9A0C95" w14:textId="77777777" w:rsidR="00802BF4" w:rsidRPr="008F0F4C" w:rsidRDefault="00802BF4" w:rsidP="0022582F">
            <w:pPr>
              <w:pStyle w:val="TAL"/>
              <w:rPr>
                <w:rFonts w:eastAsia="MS Mincho" w:cs="Arial"/>
                <w:color w:val="000000"/>
                <w:szCs w:val="16"/>
              </w:rPr>
            </w:pPr>
            <w:r w:rsidRPr="008F0F4C">
              <w:rPr>
                <w:rFonts w:eastAsia="MS Mincho" w:cs="Arial"/>
                <w:color w:val="000000"/>
                <w:szCs w:val="16"/>
              </w:rPr>
              <w:t>Proposal to add Evolved Packet System  Evolved Packet Core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E17EE2"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13CD53E9" w14:textId="77777777"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18C0C6" w14:textId="77777777"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802BF4" w:rsidRPr="008F0F4C" w14:paraId="1BE39E8B"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2FC378F"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SP-37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40EC2172"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SP-070562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DCBEA9B" w14:textId="77777777"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S1-071233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2F40E21"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CEEF50" w14:textId="77777777" w:rsidR="00802BF4" w:rsidRPr="008F0F4C" w:rsidRDefault="00802BF4" w:rsidP="00802BF4">
            <w:pPr>
              <w:ind w:left="284"/>
              <w:rPr>
                <w:rFonts w:ascii="Arial" w:eastAsia="MS Mincho" w:hAnsi="Arial" w:cs="Arial"/>
                <w:color w:val="000000"/>
                <w:sz w:val="16"/>
                <w:szCs w:val="16"/>
              </w:rPr>
            </w:pPr>
            <w:r w:rsidRPr="008F0F4C">
              <w:rPr>
                <w:rFonts w:ascii="Arial" w:eastAsia="MS Mincho" w:hAnsi="Arial" w:cs="Arial"/>
                <w:color w:val="000000"/>
                <w:sz w:val="16"/>
                <w:szCs w:val="16"/>
              </w:rPr>
              <w:t>78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8BFBC68"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EABD4CC"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10F68FB" w14:textId="77777777" w:rsidR="00802BF4" w:rsidRPr="008F0F4C" w:rsidRDefault="00802BF4" w:rsidP="00802BF4">
            <w:pPr>
              <w:spacing w:after="0"/>
              <w:rPr>
                <w:rFonts w:ascii="Arial" w:eastAsia="MS Mincho" w:hAnsi="Arial" w:cs="Arial"/>
                <w:color w:val="000000"/>
                <w:sz w:val="16"/>
                <w:szCs w:val="16"/>
              </w:rPr>
            </w:pPr>
            <w:r w:rsidRPr="008F0F4C">
              <w:rPr>
                <w:rFonts w:ascii="Arial" w:eastAsia="MS Mincho" w:hAnsi="Arial" w:cs="Arial"/>
                <w:color w:val="000000"/>
                <w:sz w:val="16"/>
                <w:szCs w:val="16"/>
              </w:rPr>
              <w:t>C</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73B3AFA" w14:textId="77777777" w:rsidR="00802BF4" w:rsidRPr="008F0F4C" w:rsidRDefault="00802BF4" w:rsidP="0022582F">
            <w:pPr>
              <w:pStyle w:val="TAL"/>
              <w:rPr>
                <w:rFonts w:eastAsia="MS Mincho" w:cs="Arial"/>
                <w:color w:val="000000"/>
                <w:szCs w:val="16"/>
              </w:rPr>
            </w:pPr>
            <w:r w:rsidRPr="008F0F4C">
              <w:rPr>
                <w:rFonts w:eastAsia="MS Mincho" w:cs="Arial"/>
                <w:color w:val="000000"/>
                <w:szCs w:val="16"/>
              </w:rPr>
              <w:t>NP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5261D5" w14:textId="77777777" w:rsidR="00802BF4" w:rsidRPr="008F0F4C" w:rsidRDefault="00802BF4"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8.1.0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180207D" w14:textId="77777777" w:rsidR="00802BF4" w:rsidRPr="008F0F4C" w:rsidRDefault="00802BF4" w:rsidP="002E22CC">
            <w:pPr>
              <w:spacing w:after="0"/>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B6B3BD8" w14:textId="77777777" w:rsidR="00802BF4" w:rsidRPr="008F0F4C" w:rsidRDefault="00802BF4" w:rsidP="002E22CC">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614BF6" w:rsidRPr="008F0F4C" w14:paraId="45986345"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6460282" w14:textId="77777777" w:rsidR="00614BF6" w:rsidRPr="00941ABA" w:rsidRDefault="00614BF6" w:rsidP="00987FF3">
            <w:pPr>
              <w:spacing w:after="0"/>
              <w:rPr>
                <w:rFonts w:ascii="Arial" w:eastAsia="MS Mincho" w:hAnsi="Arial" w:cs="Arial"/>
                <w:color w:val="000000"/>
                <w:sz w:val="16"/>
                <w:szCs w:val="16"/>
              </w:rPr>
            </w:pPr>
            <w:r w:rsidRPr="00941ABA">
              <w:rPr>
                <w:rFonts w:ascii="Arial" w:eastAsia="MS Mincho" w:hAnsi="Arial" w:cs="Arial"/>
                <w:color w:val="000000"/>
                <w:sz w:val="16"/>
                <w:szCs w:val="16"/>
              </w:rPr>
              <w:t>SP-38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46DAD7B2" w14:textId="77777777" w:rsidR="00614BF6" w:rsidRPr="008F0F4C" w:rsidRDefault="00614BF6" w:rsidP="00987FF3">
            <w:pPr>
              <w:spacing w:after="0"/>
              <w:rPr>
                <w:rFonts w:ascii="Arial" w:eastAsia="MS Mincho" w:hAnsi="Arial" w:cs="Arial"/>
                <w:color w:val="000000"/>
                <w:sz w:val="16"/>
                <w:szCs w:val="16"/>
              </w:rPr>
            </w:pPr>
            <w:r w:rsidRPr="008F0F4C">
              <w:rPr>
                <w:rFonts w:ascii="Arial" w:eastAsia="MS Mincho" w:hAnsi="Arial" w:cs="Arial"/>
                <w:color w:val="000000"/>
                <w:sz w:val="16"/>
                <w:szCs w:val="16"/>
              </w:rPr>
              <w:t>SP-070848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91906B" w14:textId="77777777"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S1-071893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5E4105" w14:textId="77777777"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F14917" w14:textId="77777777"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0079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C8DBCF6" w14:textId="77777777"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4971FC1" w14:textId="77777777"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4AA08A8" w14:textId="77777777"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A1ACAD4" w14:textId="77777777" w:rsidR="00614BF6" w:rsidRPr="008F0F4C" w:rsidRDefault="00614BF6" w:rsidP="0022582F">
            <w:pPr>
              <w:pStyle w:val="TAL"/>
              <w:rPr>
                <w:rFonts w:eastAsia="MS Mincho" w:cs="Arial"/>
                <w:color w:val="000000"/>
                <w:szCs w:val="16"/>
              </w:rPr>
            </w:pPr>
            <w:r w:rsidRPr="008F0F4C">
              <w:rPr>
                <w:rFonts w:eastAsia="MS Mincho" w:cs="Arial"/>
                <w:color w:val="000000"/>
                <w:szCs w:val="16"/>
              </w:rPr>
              <w:t>Addition of definitions of an End-User and End-User Identity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E410E3" w14:textId="77777777"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8.2.0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868C78E" w14:textId="77777777" w:rsidR="00614BF6" w:rsidRPr="008F0F4C" w:rsidRDefault="00614BF6" w:rsidP="000F438E">
            <w:pPr>
              <w:rPr>
                <w:rFonts w:ascii="Arial" w:eastAsia="MS Mincho" w:hAnsi="Arial" w:cs="Arial"/>
                <w:color w:val="000000"/>
                <w:sz w:val="16"/>
                <w:szCs w:val="16"/>
              </w:rPr>
            </w:pPr>
            <w:r w:rsidRPr="008F0F4C">
              <w:rPr>
                <w:rFonts w:ascii="Arial" w:eastAsia="MS Mincho" w:hAnsi="Arial" w:cs="Arial"/>
                <w:color w:val="000000"/>
                <w:sz w:val="16"/>
                <w:szCs w:val="16"/>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6BC6C6D" w14:textId="77777777" w:rsidR="00614BF6" w:rsidRPr="008F0F4C" w:rsidRDefault="00614BF6" w:rsidP="002E22CC">
            <w:pPr>
              <w:rPr>
                <w:rFonts w:ascii="Arial" w:eastAsia="MS Mincho" w:hAnsi="Arial" w:cs="Arial"/>
                <w:color w:val="000000"/>
                <w:sz w:val="16"/>
                <w:szCs w:val="16"/>
              </w:rPr>
            </w:pPr>
            <w:r w:rsidRPr="008F0F4C">
              <w:rPr>
                <w:rFonts w:ascii="Arial" w:eastAsia="MS Mincho" w:hAnsi="Arial" w:cs="Arial"/>
                <w:color w:val="000000"/>
                <w:sz w:val="16"/>
                <w:szCs w:val="16"/>
              </w:rPr>
              <w:t>EUI</w:t>
            </w:r>
          </w:p>
        </w:tc>
      </w:tr>
      <w:tr w:rsidR="00AA4086" w:rsidRPr="008F0F4C" w14:paraId="20B982D9"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2252776" w14:textId="77777777" w:rsidR="00AA4086" w:rsidRPr="00941ABA" w:rsidRDefault="00AA4086" w:rsidP="006D5295">
            <w:pPr>
              <w:rPr>
                <w:rFonts w:ascii="Arial" w:eastAsia="MS Mincho" w:hAnsi="Arial" w:cs="Arial"/>
                <w:color w:val="000000"/>
                <w:sz w:val="16"/>
                <w:szCs w:val="16"/>
              </w:rPr>
            </w:pPr>
            <w:r w:rsidRPr="00941ABA">
              <w:rPr>
                <w:rFonts w:ascii="Arial" w:eastAsia="MS Mincho" w:hAnsi="Arial" w:cs="Arial"/>
                <w:color w:val="000000"/>
                <w:sz w:val="16"/>
                <w:szCs w:val="16"/>
              </w:rPr>
              <w:t>SP-39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66781BA"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SP-080045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E8AEB1"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S1-080276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88278EC"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65A72F"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0080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6CBB1C8"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F701B3A"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AD1442E"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93176D2" w14:textId="77777777" w:rsidR="00AA4086" w:rsidRPr="008F0F4C" w:rsidRDefault="00AA4086" w:rsidP="0022582F">
            <w:pPr>
              <w:pStyle w:val="TAL"/>
              <w:rPr>
                <w:rFonts w:eastAsia="MS Mincho" w:cs="Arial"/>
                <w:color w:val="000000"/>
                <w:szCs w:val="16"/>
              </w:rPr>
            </w:pPr>
            <w:r w:rsidRPr="008F0F4C">
              <w:rPr>
                <w:rFonts w:eastAsia="MS Mincho" w:cs="Arial"/>
                <w:color w:val="000000"/>
                <w:szCs w:val="16"/>
              </w:rPr>
              <w:t>Proposal to add abbreviation for Evolved Packet Core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A83586"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51A2A5A"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7D77BE9"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AA4086" w:rsidRPr="008F0F4C" w14:paraId="7463ACB3"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7DD7336" w14:textId="77777777" w:rsidR="00AA4086" w:rsidRPr="00941ABA" w:rsidRDefault="00AA4086" w:rsidP="006D5295">
            <w:pPr>
              <w:rPr>
                <w:rFonts w:ascii="Arial" w:eastAsia="MS Mincho" w:hAnsi="Arial" w:cs="Arial"/>
                <w:color w:val="000000"/>
                <w:sz w:val="16"/>
                <w:szCs w:val="16"/>
              </w:rPr>
            </w:pPr>
            <w:r w:rsidRPr="00941ABA">
              <w:rPr>
                <w:rFonts w:ascii="Arial" w:eastAsia="MS Mincho" w:hAnsi="Arial" w:cs="Arial"/>
                <w:color w:val="000000"/>
                <w:sz w:val="16"/>
                <w:szCs w:val="16"/>
              </w:rPr>
              <w:t>SP-39</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559990D1"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SP-080045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559696"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S1-080275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17EF194"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06829F"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0081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ACDEF04"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95763D0"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89D0A0A"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2B96F5A1" w14:textId="77777777" w:rsidR="00AA4086" w:rsidRPr="008F0F4C" w:rsidRDefault="00AA4086" w:rsidP="0022582F">
            <w:pPr>
              <w:pStyle w:val="TAL"/>
              <w:rPr>
                <w:rFonts w:eastAsia="MS Mincho" w:cs="Arial"/>
                <w:color w:val="000000"/>
                <w:szCs w:val="16"/>
              </w:rPr>
            </w:pPr>
            <w:r w:rsidRPr="008F0F4C">
              <w:rPr>
                <w:rFonts w:eastAsia="MS Mincho" w:cs="Arial"/>
                <w:color w:val="000000"/>
                <w:szCs w:val="16"/>
              </w:rPr>
              <w:t>Correction of UICC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59ECB7"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9DB1067"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113D27" w14:textId="77777777" w:rsidR="00AA4086" w:rsidRPr="008F0F4C" w:rsidRDefault="00AA4086" w:rsidP="006D5295">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93628B" w:rsidRPr="008F0F4C" w14:paraId="3CD5ECC1"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EE53D53" w14:textId="77777777" w:rsidR="0093628B" w:rsidRPr="00941ABA" w:rsidRDefault="0093628B" w:rsidP="008E1232">
            <w:pPr>
              <w:rPr>
                <w:rFonts w:ascii="Arial" w:eastAsia="MS Mincho" w:hAnsi="Arial" w:cs="Arial"/>
                <w:color w:val="000000"/>
                <w:sz w:val="16"/>
                <w:szCs w:val="16"/>
              </w:rPr>
            </w:pPr>
            <w:r w:rsidRPr="00941ABA">
              <w:rPr>
                <w:rFonts w:ascii="Arial" w:eastAsia="MS Mincho" w:hAnsi="Arial" w:cs="Arial"/>
                <w:color w:val="000000"/>
                <w:sz w:val="16"/>
                <w:szCs w:val="16"/>
              </w:rPr>
              <w:t>SP-40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2B6E5B04"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SP-080298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A67554"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S1-080565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3EFFF4A"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921A9AE"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0082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B772BFC"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5DF5017"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31071C5"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8E99697" w14:textId="77777777" w:rsidR="0093628B" w:rsidRPr="008F0F4C" w:rsidRDefault="0093628B" w:rsidP="0022582F">
            <w:pPr>
              <w:pStyle w:val="TAL"/>
              <w:rPr>
                <w:rFonts w:eastAsia="MS Mincho" w:cs="Arial"/>
                <w:color w:val="000000"/>
                <w:szCs w:val="16"/>
              </w:rPr>
            </w:pPr>
            <w:r w:rsidRPr="008F0F4C">
              <w:rPr>
                <w:rFonts w:eastAsia="MS Mincho" w:cs="Arial"/>
                <w:color w:val="000000"/>
                <w:szCs w:val="16"/>
              </w:rPr>
              <w:t>Addition of definition of Pilot Identity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42FACC"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8.4.0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89C12B6"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686CF92" w14:textId="77777777" w:rsidR="0093628B" w:rsidRPr="008F0F4C" w:rsidRDefault="0093628B" w:rsidP="008E1232">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133C6B" w:rsidRPr="008F0F4C" w14:paraId="1ECF5981"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5E88459" w14:textId="77777777" w:rsidR="00133C6B" w:rsidRPr="008F0F4C" w:rsidRDefault="00133C6B" w:rsidP="008E1232">
            <w:pPr>
              <w:rPr>
                <w:rFonts w:ascii="Arial" w:eastAsia="MS Mincho" w:hAnsi="Arial" w:cs="Arial"/>
                <w:color w:val="000000"/>
                <w:sz w:val="16"/>
                <w:szCs w:val="16"/>
              </w:rPr>
            </w:pPr>
            <w:r w:rsidRPr="008F0F4C">
              <w:rPr>
                <w:rFonts w:ascii="Arial" w:eastAsia="MS Mincho" w:hAnsi="Arial" w:cs="Arial"/>
                <w:color w:val="000000"/>
                <w:sz w:val="16"/>
                <w:szCs w:val="16"/>
              </w:rPr>
              <w:t>SP-41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742A3B2C"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2CF61B"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S1-082395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EEA2BAC"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9A325D"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0083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0E8ADB33"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007FCF6"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D801D24"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6EADBA0" w14:textId="77777777" w:rsidR="00133C6B" w:rsidRPr="008F0F4C" w:rsidRDefault="00133C6B" w:rsidP="0022582F">
            <w:pPr>
              <w:pStyle w:val="TAL"/>
              <w:rPr>
                <w:rFonts w:eastAsia="MS Mincho" w:cs="Arial"/>
                <w:color w:val="000000"/>
                <w:szCs w:val="16"/>
              </w:rPr>
            </w:pPr>
            <w:r w:rsidRPr="008F0F4C">
              <w:rPr>
                <w:rFonts w:eastAsia="MS Mincho" w:cs="Arial"/>
                <w:color w:val="000000"/>
                <w:szCs w:val="16"/>
              </w:rPr>
              <w:t>Add definitions and abbreviations related to Home NodeB and Home eNodeB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F85FAB"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8.5.0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57AF517"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919689E" w14:textId="77777777" w:rsidR="00133C6B" w:rsidRPr="008F0F4C" w:rsidRDefault="00133C6B" w:rsidP="00931B2B">
            <w:pPr>
              <w:rPr>
                <w:rFonts w:ascii="Arial" w:eastAsia="MS Mincho" w:hAnsi="Arial" w:cs="Arial"/>
                <w:color w:val="000000"/>
                <w:sz w:val="16"/>
                <w:szCs w:val="16"/>
              </w:rPr>
            </w:pPr>
            <w:r w:rsidRPr="008F0F4C">
              <w:rPr>
                <w:rFonts w:ascii="Arial" w:eastAsia="MS Mincho" w:hAnsi="Arial" w:cs="Arial"/>
                <w:color w:val="000000"/>
                <w:sz w:val="16"/>
                <w:szCs w:val="16"/>
              </w:rPr>
              <w:t>TEI8</w:t>
            </w:r>
          </w:p>
        </w:tc>
      </w:tr>
      <w:tr w:rsidR="00FD64C5" w:rsidRPr="008F0F4C" w14:paraId="4210A003"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3A9771E"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SP-42</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74B77CA"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SP-080769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53F5B92"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S1-083441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AA8CC0C"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A8EAA9"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0089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3F2A70"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94BEABE"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07975FC"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6EAFFACB" w14:textId="77777777" w:rsidR="00FD64C5" w:rsidRPr="008F0F4C" w:rsidRDefault="00FD64C5" w:rsidP="0022582F">
            <w:pPr>
              <w:pStyle w:val="TAL"/>
              <w:rPr>
                <w:rFonts w:eastAsia="MS Mincho" w:cs="Arial"/>
                <w:color w:val="000000"/>
                <w:szCs w:val="16"/>
              </w:rPr>
            </w:pPr>
            <w:r w:rsidRPr="008F0F4C">
              <w:rPr>
                <w:rFonts w:eastAsia="MS Mincho" w:cs="Arial"/>
                <w:color w:val="000000"/>
                <w:szCs w:val="16"/>
              </w:rPr>
              <w:t>Addition of definition of IMS Credentials and IMC abbreviation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352B10"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8.6.0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42C2059D"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85E3B2B" w14:textId="77777777" w:rsidR="00FD64C5" w:rsidRPr="008F0F4C" w:rsidRDefault="00FD64C5" w:rsidP="005B2A3D">
            <w:pPr>
              <w:rPr>
                <w:rFonts w:ascii="Arial" w:eastAsia="MS Mincho" w:hAnsi="Arial" w:cs="Arial"/>
                <w:color w:val="000000"/>
                <w:sz w:val="16"/>
                <w:szCs w:val="16"/>
              </w:rPr>
            </w:pPr>
            <w:r w:rsidRPr="008F0F4C">
              <w:rPr>
                <w:rFonts w:ascii="Arial" w:eastAsia="MS Mincho" w:hAnsi="Arial" w:cs="Arial"/>
                <w:color w:val="000000"/>
                <w:sz w:val="16"/>
                <w:szCs w:val="16"/>
              </w:rPr>
              <w:t>CIMS_3GPP2</w:t>
            </w:r>
          </w:p>
        </w:tc>
      </w:tr>
      <w:tr w:rsidR="00F11875" w:rsidRPr="008F0F4C" w14:paraId="75026A9D"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2D76032"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SP-43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B920E1E"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SP-090080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347854"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S1-090167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0F909DA"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FBDA25"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0092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4EC9123"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288C170"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371915F"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6E2BF61" w14:textId="77777777" w:rsidR="00F11875" w:rsidRPr="008F0F4C" w:rsidRDefault="00F11875" w:rsidP="0022582F">
            <w:pPr>
              <w:pStyle w:val="TAL"/>
              <w:rPr>
                <w:rFonts w:eastAsia="MS Mincho" w:cs="Arial"/>
                <w:color w:val="000000"/>
                <w:szCs w:val="16"/>
              </w:rPr>
            </w:pPr>
            <w:r w:rsidRPr="008F0F4C">
              <w:rPr>
                <w:rFonts w:eastAsia="MS Mincho" w:cs="Arial"/>
                <w:color w:val="000000"/>
                <w:szCs w:val="16"/>
              </w:rPr>
              <w:t>Introduce the definition of CSG manager (Mirror CR to rel-9)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D4CC38"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5AB7456"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D9AC19D"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HomeNB</w:t>
            </w:r>
          </w:p>
        </w:tc>
      </w:tr>
      <w:tr w:rsidR="00F11875" w:rsidRPr="008F0F4C" w14:paraId="39E4447D"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8C10D48"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SP-43</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212773ED"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SP-090081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970CD0"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S1-090160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AD34681"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448C85"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0094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ECF9E7F"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2</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E005DED"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F204D99"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54DD434" w14:textId="77777777" w:rsidR="00F11875" w:rsidRPr="008F0F4C" w:rsidRDefault="00F11875" w:rsidP="0022582F">
            <w:pPr>
              <w:pStyle w:val="TAL"/>
              <w:rPr>
                <w:rFonts w:eastAsia="MS Mincho" w:cs="Arial"/>
                <w:color w:val="000000"/>
                <w:szCs w:val="16"/>
              </w:rPr>
            </w:pPr>
            <w:r w:rsidRPr="008F0F4C">
              <w:rPr>
                <w:rFonts w:eastAsia="MS Mincho" w:cs="Arial"/>
                <w:color w:val="000000"/>
                <w:szCs w:val="16"/>
              </w:rPr>
              <w:t>Editorial changes in IMC definition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D29ED7"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C2470AE"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D037D21" w14:textId="77777777" w:rsidR="00F11875" w:rsidRPr="008F0F4C" w:rsidRDefault="00F11875" w:rsidP="00271DE0">
            <w:pPr>
              <w:rPr>
                <w:rFonts w:ascii="Arial" w:eastAsia="MS Mincho" w:hAnsi="Arial" w:cs="Arial"/>
                <w:color w:val="000000"/>
                <w:sz w:val="16"/>
                <w:szCs w:val="16"/>
              </w:rPr>
            </w:pPr>
            <w:r w:rsidRPr="008F0F4C">
              <w:rPr>
                <w:rFonts w:ascii="Arial" w:eastAsia="MS Mincho" w:hAnsi="Arial" w:cs="Arial"/>
                <w:color w:val="000000"/>
                <w:sz w:val="16"/>
                <w:szCs w:val="16"/>
              </w:rPr>
              <w:t>CIMS_3GPP2</w:t>
            </w:r>
          </w:p>
        </w:tc>
      </w:tr>
      <w:tr w:rsidR="007B026A" w:rsidRPr="008F0F4C" w14:paraId="6DDFC73F"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5243FAA"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SP-44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5AAAFE79"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SP-090373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CF15E1E"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S1-091277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2B48FE6"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012CB7"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0095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C1D513C"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BC232BB"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420F1CB"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0EE8EBFD" w14:textId="77777777" w:rsidR="007B026A" w:rsidRPr="008F0F4C" w:rsidRDefault="007B026A" w:rsidP="0022582F">
            <w:pPr>
              <w:pStyle w:val="TAL"/>
              <w:rPr>
                <w:rFonts w:eastAsia="MS Mincho" w:cs="Arial"/>
                <w:color w:val="000000"/>
                <w:szCs w:val="16"/>
              </w:rPr>
            </w:pPr>
            <w:r w:rsidRPr="008F0F4C">
              <w:rPr>
                <w:rFonts w:eastAsia="MS Mincho" w:cs="Arial"/>
                <w:color w:val="000000"/>
                <w:szCs w:val="16"/>
              </w:rPr>
              <w:t>Align definition of Allowed CSG list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B20A53"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9.1.0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142DB96"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CEEBD44" w14:textId="77777777" w:rsidR="007B026A" w:rsidRPr="008F0F4C" w:rsidRDefault="007B026A" w:rsidP="00B8501D">
            <w:pPr>
              <w:rPr>
                <w:rFonts w:ascii="Arial" w:eastAsia="MS Mincho" w:hAnsi="Arial" w:cs="Arial"/>
                <w:color w:val="000000"/>
                <w:sz w:val="16"/>
                <w:szCs w:val="16"/>
              </w:rPr>
            </w:pPr>
            <w:r w:rsidRPr="008F0F4C">
              <w:rPr>
                <w:rFonts w:ascii="Arial" w:eastAsia="MS Mincho" w:hAnsi="Arial" w:cs="Arial"/>
                <w:color w:val="000000"/>
                <w:sz w:val="16"/>
                <w:szCs w:val="16"/>
              </w:rPr>
              <w:t>TEI-9</w:t>
            </w:r>
          </w:p>
        </w:tc>
      </w:tr>
      <w:tr w:rsidR="00E93DF4" w:rsidRPr="008F0F4C" w14:paraId="6FF5DFB5"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CEBB6B2" w14:textId="77777777" w:rsidR="00E93DF4" w:rsidRPr="008F0F4C" w:rsidRDefault="00E93DF4" w:rsidP="00B8501D">
            <w:pPr>
              <w:rPr>
                <w:rFonts w:ascii="Arial" w:eastAsia="MS Mincho" w:hAnsi="Arial" w:cs="Arial"/>
                <w:color w:val="000000"/>
                <w:sz w:val="16"/>
                <w:szCs w:val="16"/>
              </w:rPr>
            </w:pPr>
            <w:r w:rsidRPr="008F0F4C">
              <w:rPr>
                <w:rFonts w:ascii="Arial" w:eastAsia="MS Mincho" w:hAnsi="Arial" w:cs="Arial"/>
                <w:color w:val="000000"/>
                <w:sz w:val="16"/>
                <w:szCs w:val="16"/>
              </w:rPr>
              <w:t>SP-45</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39CC996A"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SP-090484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264DAC"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S1-093342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D7EBB57"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1E5DC30"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0098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A3CE046"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4C74B82B"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4CA2230"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98E59BD" w14:textId="77777777" w:rsidR="00E93DF4" w:rsidRPr="008F0F4C" w:rsidRDefault="00E93DF4" w:rsidP="0022582F">
            <w:pPr>
              <w:pStyle w:val="TAL"/>
              <w:rPr>
                <w:rFonts w:eastAsia="MS Mincho" w:cs="Arial"/>
                <w:color w:val="000000"/>
                <w:szCs w:val="16"/>
              </w:rPr>
            </w:pPr>
            <w:r w:rsidRPr="008F0F4C">
              <w:rPr>
                <w:rFonts w:eastAsia="MS Mincho" w:cs="Arial"/>
                <w:color w:val="000000"/>
                <w:szCs w:val="16"/>
              </w:rPr>
              <w:t>Definition for Local IP Access and Selected IP Traffic Offload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157A61"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9.2.0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404C975"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B16ED6" w14:textId="77777777" w:rsidR="00E93DF4" w:rsidRPr="008F0F4C" w:rsidRDefault="00E93DF4" w:rsidP="007C128D">
            <w:pPr>
              <w:rPr>
                <w:rFonts w:ascii="Arial" w:eastAsia="MS Mincho" w:hAnsi="Arial" w:cs="Arial"/>
                <w:color w:val="000000"/>
                <w:sz w:val="16"/>
                <w:szCs w:val="16"/>
              </w:rPr>
            </w:pPr>
            <w:r w:rsidRPr="008F0F4C">
              <w:rPr>
                <w:rFonts w:ascii="Arial" w:eastAsia="MS Mincho" w:hAnsi="Arial" w:cs="Arial"/>
                <w:color w:val="000000"/>
                <w:sz w:val="16"/>
                <w:szCs w:val="16"/>
              </w:rPr>
              <w:t>LIPA_SIPTO</w:t>
            </w:r>
          </w:p>
        </w:tc>
      </w:tr>
      <w:tr w:rsidR="00E712D9" w:rsidRPr="008F0F4C" w14:paraId="2C0FF5BC"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6940609" w14:textId="77777777" w:rsidR="00E712D9" w:rsidRPr="008F0F4C" w:rsidRDefault="00E712D9" w:rsidP="00B8501D">
            <w:pPr>
              <w:rPr>
                <w:rFonts w:ascii="Arial" w:eastAsia="MS Mincho" w:hAnsi="Arial" w:cs="Arial"/>
                <w:color w:val="000000"/>
                <w:sz w:val="16"/>
                <w:szCs w:val="16"/>
              </w:rPr>
            </w:pPr>
            <w:r w:rsidRPr="008F0F4C">
              <w:rPr>
                <w:rFonts w:ascii="Arial" w:eastAsia="MS Mincho" w:hAnsi="Arial" w:cs="Arial"/>
                <w:color w:val="000000"/>
                <w:sz w:val="16"/>
                <w:szCs w:val="16"/>
              </w:rPr>
              <w:t>SP-46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37B854AC"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SP-090844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5951650"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S1-094274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385CE02"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F3CFF7D"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0101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222334E"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5170976"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FD2AA57"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2FDDA778" w14:textId="77777777" w:rsidR="00E712D9" w:rsidRPr="008F0F4C" w:rsidRDefault="00E712D9" w:rsidP="0022582F">
            <w:pPr>
              <w:pStyle w:val="TAL"/>
              <w:rPr>
                <w:rFonts w:cs="Arial"/>
                <w:color w:val="000000"/>
                <w:szCs w:val="16"/>
              </w:rPr>
            </w:pPr>
            <w:r w:rsidRPr="008F0F4C">
              <w:rPr>
                <w:rFonts w:cs="Arial"/>
                <w:color w:val="000000"/>
                <w:szCs w:val="16"/>
              </w:rPr>
              <w:t xml:space="preserve">Clarify the term </w:t>
            </w:r>
            <w:r w:rsidR="0022582F" w:rsidRPr="008F0F4C">
              <w:rPr>
                <w:rFonts w:cs="Arial"/>
                <w:color w:val="000000"/>
                <w:szCs w:val="16"/>
              </w:rPr>
              <w:t>"</w:t>
            </w:r>
            <w:r w:rsidRPr="008F0F4C">
              <w:rPr>
                <w:rFonts w:cs="Arial"/>
                <w:color w:val="000000"/>
                <w:szCs w:val="16"/>
              </w:rPr>
              <w:t>Active Set</w:t>
            </w:r>
            <w:r w:rsidR="0022582F" w:rsidRPr="008F0F4C">
              <w:rPr>
                <w:rFonts w:cs="Arial"/>
                <w:color w:val="000000"/>
                <w:szCs w:val="16"/>
              </w:rPr>
              <w:t>"</w:t>
            </w:r>
            <w:r w:rsidRPr="008F0F4C">
              <w:rPr>
                <w:rFonts w:cs="Arial"/>
                <w:color w:val="000000"/>
                <w:szCs w:val="16"/>
              </w:rPr>
              <w:t xml:space="preserve"> in 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6E7498"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97BC86E"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CC4FC4C"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TEI9</w:t>
            </w:r>
          </w:p>
        </w:tc>
      </w:tr>
      <w:tr w:rsidR="00E712D9" w:rsidRPr="008F0F4C" w14:paraId="4DE36333"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B52E62A" w14:textId="77777777" w:rsidR="00E712D9" w:rsidRPr="008F0F4C" w:rsidRDefault="00E712D9" w:rsidP="00B8501D">
            <w:pPr>
              <w:rPr>
                <w:rFonts w:ascii="Arial" w:eastAsia="MS Mincho" w:hAnsi="Arial" w:cs="Arial"/>
                <w:color w:val="000000"/>
                <w:sz w:val="16"/>
                <w:szCs w:val="16"/>
              </w:rPr>
            </w:pPr>
            <w:r w:rsidRPr="008F0F4C">
              <w:rPr>
                <w:rFonts w:ascii="Arial" w:eastAsia="MS Mincho" w:hAnsi="Arial" w:cs="Arial"/>
                <w:color w:val="000000"/>
                <w:sz w:val="16"/>
                <w:szCs w:val="16"/>
              </w:rPr>
              <w:t>SP-46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3654D44A"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SP-090848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60FE9C"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S1-094467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7149DCE"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F6E0D8"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0102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61CA5CB"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411492B"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630CA17"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8C5BB88" w14:textId="77777777" w:rsidR="00E712D9" w:rsidRPr="008F0F4C" w:rsidRDefault="00E712D9" w:rsidP="0022582F">
            <w:pPr>
              <w:pStyle w:val="TAL"/>
              <w:rPr>
                <w:rFonts w:cs="Arial"/>
                <w:color w:val="000000"/>
                <w:szCs w:val="16"/>
              </w:rPr>
            </w:pPr>
            <w:r w:rsidRPr="008F0F4C">
              <w:rPr>
                <w:rFonts w:cs="Arial"/>
                <w:color w:val="000000"/>
                <w:szCs w:val="16"/>
              </w:rPr>
              <w:t>Adding IFOM ( IP Flow Mobility)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B82ED1"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18E8DCAC"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6676AB" w14:textId="77777777" w:rsidR="00E712D9" w:rsidRPr="008F0F4C" w:rsidRDefault="00E712D9" w:rsidP="00085135">
            <w:pPr>
              <w:rPr>
                <w:rFonts w:ascii="Arial" w:hAnsi="Arial" w:cs="Arial"/>
                <w:color w:val="000000"/>
                <w:sz w:val="16"/>
                <w:szCs w:val="16"/>
              </w:rPr>
            </w:pPr>
            <w:r w:rsidRPr="008F0F4C">
              <w:rPr>
                <w:rFonts w:ascii="Arial" w:hAnsi="Arial" w:cs="Arial"/>
                <w:color w:val="000000"/>
                <w:sz w:val="16"/>
                <w:szCs w:val="16"/>
              </w:rPr>
              <w:t>IFOM</w:t>
            </w:r>
          </w:p>
        </w:tc>
      </w:tr>
      <w:tr w:rsidR="00D06B7F" w:rsidRPr="008F0F4C" w14:paraId="2E3E6C41"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76176A4"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SP-47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111469F"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ECF21D1"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S1-100438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5149E3"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8C3FCA"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0103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777F64F"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0310AF1"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47D9C03"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A</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1D6FE79" w14:textId="77777777" w:rsidR="00D06B7F" w:rsidRPr="008F0F4C" w:rsidRDefault="00D06B7F" w:rsidP="0022582F">
            <w:pPr>
              <w:pStyle w:val="TAL"/>
              <w:rPr>
                <w:rFonts w:eastAsia="MS Mincho" w:cs="Arial"/>
                <w:color w:val="000000"/>
                <w:szCs w:val="16"/>
              </w:rPr>
            </w:pPr>
            <w:r w:rsidRPr="008F0F4C">
              <w:rPr>
                <w:rFonts w:eastAsia="MS Mincho" w:cs="Arial"/>
                <w:color w:val="000000"/>
                <w:szCs w:val="16"/>
              </w:rPr>
              <w:t>Adding definition of IMS Multimedia Telephony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ED4A8F"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7D5251A6"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A133754"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TEI10</w:t>
            </w:r>
          </w:p>
        </w:tc>
      </w:tr>
      <w:tr w:rsidR="00D06B7F" w:rsidRPr="008F0F4C" w14:paraId="00C7A8C8"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BCBD22E"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SP-47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454AFD03"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SP-100189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D92ECF"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S1-100248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E5A96B"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A14F20"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0104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76657622"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2D71EBC4"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66E89F6"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9AF47FB" w14:textId="77777777" w:rsidR="00D06B7F" w:rsidRPr="008F0F4C" w:rsidRDefault="00D06B7F" w:rsidP="0022582F">
            <w:pPr>
              <w:pStyle w:val="TAL"/>
              <w:rPr>
                <w:rFonts w:eastAsia="MS Mincho" w:cs="Arial"/>
                <w:color w:val="000000"/>
                <w:szCs w:val="16"/>
              </w:rPr>
            </w:pPr>
            <w:r w:rsidRPr="008F0F4C">
              <w:rPr>
                <w:rFonts w:eastAsia="MS Mincho" w:cs="Arial"/>
                <w:color w:val="000000"/>
                <w:szCs w:val="16"/>
              </w:rPr>
              <w:t>Definition of Heterogeneous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694911"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4624E5B2"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8CB34F" w14:textId="77777777" w:rsidR="00D06B7F" w:rsidRPr="008F0F4C" w:rsidRDefault="00D06B7F" w:rsidP="00EE1F2A">
            <w:pPr>
              <w:rPr>
                <w:rFonts w:ascii="Arial" w:eastAsia="MS Mincho" w:hAnsi="Arial" w:cs="Arial"/>
                <w:color w:val="000000"/>
                <w:sz w:val="16"/>
                <w:szCs w:val="16"/>
              </w:rPr>
            </w:pPr>
            <w:r w:rsidRPr="008F0F4C">
              <w:rPr>
                <w:rFonts w:ascii="Arial" w:eastAsia="MS Mincho" w:hAnsi="Arial" w:cs="Arial"/>
                <w:color w:val="000000"/>
                <w:sz w:val="16"/>
                <w:szCs w:val="16"/>
              </w:rPr>
              <w:t>TEI10</w:t>
            </w:r>
          </w:p>
        </w:tc>
      </w:tr>
      <w:tr w:rsidR="003F7353" w:rsidRPr="008F0F4C" w14:paraId="4A258041"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6A2B449"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SP-51</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2AEB0DC4"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SP-110091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7BF4DA" w14:textId="77777777" w:rsidR="003F7353" w:rsidRPr="008F0F4C" w:rsidRDefault="003F7353"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C6CFED0"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7848D0"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105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5D8E548D"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4</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84E868E"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78CCD8D"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2FB67D81" w14:textId="77777777" w:rsidR="003F7353" w:rsidRPr="008F0F4C" w:rsidRDefault="003F7353" w:rsidP="0022582F">
            <w:pPr>
              <w:pStyle w:val="TAL"/>
              <w:rPr>
                <w:rFonts w:eastAsia="MS Mincho" w:cs="Arial"/>
                <w:color w:val="000000"/>
                <w:szCs w:val="16"/>
              </w:rPr>
            </w:pPr>
            <w:r w:rsidRPr="008F0F4C">
              <w:rPr>
                <w:rFonts w:eastAsia="MS Mincho" w:cs="Arial"/>
                <w:color w:val="000000"/>
                <w:szCs w:val="16"/>
              </w:rPr>
              <w:t>Addition of new terms and abbreviations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F98B31"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10.2.0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E5D9BA9"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8297976" w14:textId="77777777" w:rsidR="003F7353" w:rsidRPr="008F0F4C" w:rsidRDefault="003F7353" w:rsidP="00EE1F2A">
            <w:pPr>
              <w:rPr>
                <w:rFonts w:ascii="Arial" w:eastAsia="MS Mincho" w:hAnsi="Arial" w:cs="Arial"/>
                <w:color w:val="000000"/>
                <w:sz w:val="16"/>
                <w:szCs w:val="16"/>
              </w:rPr>
            </w:pPr>
            <w:r w:rsidRPr="008F0F4C">
              <w:rPr>
                <w:rFonts w:ascii="Arial" w:eastAsia="MS Mincho" w:hAnsi="Arial" w:cs="Arial"/>
                <w:color w:val="000000"/>
                <w:sz w:val="16"/>
                <w:szCs w:val="16"/>
              </w:rPr>
              <w:t>TEI10</w:t>
            </w:r>
          </w:p>
        </w:tc>
      </w:tr>
      <w:tr w:rsidR="007D68C8" w:rsidRPr="008F0F4C" w14:paraId="147D9E17"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BB61608" w14:textId="77777777"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SP-54</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3377F145" w14:textId="77777777"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SP-110825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6FBF08" w14:textId="77777777" w:rsidR="007D68C8" w:rsidRPr="008F0F4C" w:rsidRDefault="007D68C8"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9005D04" w14:textId="77777777"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FD2465" w14:textId="77777777"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106</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369E42C" w14:textId="77777777" w:rsidR="007D68C8" w:rsidRPr="008F0F4C" w:rsidRDefault="007D68C8"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50634FA3" w14:textId="77777777"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CF31063" w14:textId="77777777"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B</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63C85638" w14:textId="77777777" w:rsidR="007D68C8" w:rsidRPr="00941ABA" w:rsidRDefault="007D68C8" w:rsidP="0022582F">
            <w:pPr>
              <w:pStyle w:val="TAL"/>
              <w:rPr>
                <w:rFonts w:eastAsia="MS Mincho" w:cs="Arial"/>
                <w:color w:val="000000"/>
                <w:szCs w:val="16"/>
              </w:rPr>
            </w:pPr>
            <w:r w:rsidRPr="008F0F4C">
              <w:t>Adding of MTC terms and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A07B49" w14:textId="77777777"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10.3.0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2A66A4D" w14:textId="77777777"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548CA17" w14:textId="77777777" w:rsidR="007D68C8" w:rsidRPr="008F0F4C" w:rsidRDefault="007D68C8" w:rsidP="00EE1F2A">
            <w:pPr>
              <w:rPr>
                <w:rFonts w:ascii="Arial" w:eastAsia="MS Mincho" w:hAnsi="Arial" w:cs="Arial"/>
                <w:color w:val="000000"/>
                <w:sz w:val="16"/>
                <w:szCs w:val="16"/>
              </w:rPr>
            </w:pPr>
            <w:r w:rsidRPr="008F0F4C">
              <w:rPr>
                <w:rFonts w:ascii="Arial" w:eastAsia="MS Mincho" w:hAnsi="Arial" w:cs="Arial"/>
                <w:color w:val="000000"/>
                <w:sz w:val="16"/>
                <w:szCs w:val="16"/>
              </w:rPr>
              <w:t>SIMTC</w:t>
            </w:r>
          </w:p>
        </w:tc>
      </w:tr>
      <w:tr w:rsidR="00C2667D" w:rsidRPr="008F0F4C" w14:paraId="480C2FE1"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22698A5" w14:textId="77777777" w:rsidR="00C2667D" w:rsidRPr="008F0F4C" w:rsidRDefault="00C2667D" w:rsidP="00EE1F2A">
            <w:pPr>
              <w:rPr>
                <w:rFonts w:ascii="Arial" w:eastAsia="MS Mincho" w:hAnsi="Arial" w:cs="Arial"/>
                <w:color w:val="000000"/>
                <w:sz w:val="16"/>
                <w:szCs w:val="16"/>
              </w:rPr>
            </w:pP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0DBAC5F0" w14:textId="77777777" w:rsidR="00C2667D" w:rsidRPr="008F0F4C" w:rsidRDefault="00C2667D" w:rsidP="00EE1F2A">
            <w:pPr>
              <w:rPr>
                <w:rFonts w:ascii="Arial" w:eastAsia="MS Mincho" w:hAnsi="Arial" w:cs="Arial"/>
                <w:color w:val="000000"/>
                <w:sz w:val="16"/>
                <w:szCs w:val="16"/>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48536A" w14:textId="77777777" w:rsidR="00C2667D" w:rsidRPr="008F0F4C" w:rsidRDefault="00C2667D"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EB4F16F" w14:textId="77777777" w:rsidR="00C2667D" w:rsidRPr="008F0F4C" w:rsidRDefault="00C2667D" w:rsidP="00EE1F2A">
            <w:pPr>
              <w:rPr>
                <w:rFonts w:ascii="Arial" w:eastAsia="MS Mincho" w:hAnsi="Arial" w:cs="Arial"/>
                <w:color w:val="000000"/>
                <w:sz w:val="16"/>
                <w:szCs w:val="16"/>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E9F06B0" w14:textId="77777777" w:rsidR="00C2667D" w:rsidRPr="008F0F4C" w:rsidRDefault="00C2667D" w:rsidP="00EE1F2A">
            <w:pPr>
              <w:rPr>
                <w:rFonts w:ascii="Arial" w:eastAsia="MS Mincho" w:hAnsi="Arial" w:cs="Arial"/>
                <w:color w:val="000000"/>
                <w:sz w:val="16"/>
                <w:szCs w:val="16"/>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15D08633" w14:textId="77777777" w:rsidR="00C2667D" w:rsidRPr="008F0F4C" w:rsidRDefault="00C2667D"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BB91A75" w14:textId="77777777" w:rsidR="00C2667D" w:rsidRPr="008F0F4C" w:rsidRDefault="00C2667D" w:rsidP="00EE1F2A">
            <w:pPr>
              <w:rPr>
                <w:rFonts w:ascii="Arial" w:eastAsia="MS Mincho" w:hAnsi="Arial" w:cs="Arial"/>
                <w:color w:val="000000"/>
                <w:sz w:val="16"/>
                <w:szCs w:val="16"/>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738E2BC" w14:textId="77777777" w:rsidR="00C2667D" w:rsidRPr="008F0F4C" w:rsidRDefault="00C2667D"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2C5EECE3" w14:textId="77777777" w:rsidR="00C2667D" w:rsidRPr="008F0F4C" w:rsidRDefault="00C2667D" w:rsidP="0022582F">
            <w:pPr>
              <w:pStyle w:val="TAL"/>
            </w:pPr>
            <w:r w:rsidRPr="008F0F4C">
              <w:t xml:space="preserve">Remove unwanted character formatting from definition of </w:t>
            </w:r>
            <w:r w:rsidR="0022582F" w:rsidRPr="008F0F4C">
              <w:t>"</w:t>
            </w:r>
            <w:r w:rsidRPr="008F0F4C">
              <w:t>Elementary procedure</w:t>
            </w:r>
            <w:r w:rsidR="0022582F" w:rsidRPr="008F0F4C">
              <w:t>"</w:t>
            </w:r>
            <w:r w:rsidRPr="008F0F4C">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B288D8" w14:textId="77777777" w:rsidR="00C2667D" w:rsidRPr="008F0F4C" w:rsidRDefault="00C2667D" w:rsidP="00EE1F2A">
            <w:pPr>
              <w:rPr>
                <w:rFonts w:ascii="Arial" w:eastAsia="MS Mincho" w:hAnsi="Arial" w:cs="Arial"/>
                <w:color w:val="000000"/>
                <w:sz w:val="16"/>
                <w:szCs w:val="16"/>
              </w:rPr>
            </w:pPr>
            <w:r w:rsidRPr="008F0F4C">
              <w:rPr>
                <w:rFonts w:ascii="Arial" w:eastAsia="MS Mincho" w:hAnsi="Arial" w:cs="Arial"/>
                <w:color w:val="000000"/>
                <w:sz w:val="16"/>
                <w:szCs w:val="16"/>
              </w:rPr>
              <w:t>11.0.0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C38B223" w14:textId="77777777" w:rsidR="00C2667D" w:rsidRPr="00941ABA" w:rsidRDefault="00C2667D" w:rsidP="00EE1F2A">
            <w:pPr>
              <w:rPr>
                <w:rFonts w:ascii="Arial" w:eastAsia="MS Mincho" w:hAnsi="Arial" w:cs="Arial"/>
                <w:color w:val="000000"/>
                <w:sz w:val="16"/>
                <w:szCs w:val="16"/>
              </w:rPr>
            </w:pPr>
            <w:r w:rsidRPr="00941ABA">
              <w:rPr>
                <w:rFonts w:ascii="Arial" w:eastAsia="MS Mincho" w:hAnsi="Arial" w:cs="Arial"/>
                <w:color w:val="000000"/>
                <w:sz w:val="16"/>
                <w:szCs w:val="16"/>
              </w:rPr>
              <w:t>11.0.1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616E997" w14:textId="77777777" w:rsidR="00C2667D" w:rsidRPr="008F0F4C" w:rsidRDefault="00C2667D" w:rsidP="00EE1F2A">
            <w:pPr>
              <w:rPr>
                <w:rFonts w:ascii="Arial" w:eastAsia="MS Mincho" w:hAnsi="Arial" w:cs="Arial"/>
                <w:color w:val="000000"/>
                <w:sz w:val="16"/>
                <w:szCs w:val="16"/>
              </w:rPr>
            </w:pPr>
          </w:p>
        </w:tc>
      </w:tr>
      <w:tr w:rsidR="00496134" w:rsidRPr="008F0F4C" w14:paraId="40F179CA"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695A568" w14:textId="77777777"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SP-56</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05F73205" w14:textId="77777777"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SP-120318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4695DF" w14:textId="77777777" w:rsidR="00496134" w:rsidRPr="008F0F4C" w:rsidRDefault="00496134"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9F084B8" w14:textId="77777777"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2078A9" w14:textId="77777777"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107</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7C1C1DD" w14:textId="77777777" w:rsidR="00496134" w:rsidRPr="008F0F4C" w:rsidRDefault="00496134"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1F37064A" w14:textId="77777777"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CF917E8" w14:textId="77777777"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F</w:t>
            </w: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1B16DCA6" w14:textId="77777777" w:rsidR="00496134" w:rsidRPr="008F0F4C" w:rsidRDefault="00496134" w:rsidP="0022582F">
            <w:pPr>
              <w:pStyle w:val="TAL"/>
            </w:pPr>
            <w:r w:rsidRPr="008F0F4C">
              <w:t>Removal of invalid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1B9D14" w14:textId="77777777"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11.0.1</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5965DAC3" w14:textId="77777777" w:rsidR="00496134" w:rsidRPr="00941ABA" w:rsidRDefault="00496134" w:rsidP="00EE1F2A">
            <w:pPr>
              <w:rPr>
                <w:rFonts w:ascii="Arial" w:eastAsia="MS Mincho" w:hAnsi="Arial" w:cs="Arial"/>
                <w:color w:val="000000"/>
                <w:sz w:val="16"/>
                <w:szCs w:val="16"/>
              </w:rPr>
            </w:pPr>
            <w:r w:rsidRPr="00941ABA">
              <w:rPr>
                <w:rFonts w:ascii="Arial" w:eastAsia="MS Mincho" w:hAnsi="Arial" w:cs="Arial"/>
                <w:color w:val="000000"/>
                <w:sz w:val="16"/>
                <w:szCs w:val="16"/>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3864428" w14:textId="77777777" w:rsidR="00496134" w:rsidRPr="008F0F4C" w:rsidRDefault="00496134" w:rsidP="00EE1F2A">
            <w:pPr>
              <w:rPr>
                <w:rFonts w:ascii="Arial" w:eastAsia="MS Mincho" w:hAnsi="Arial" w:cs="Arial"/>
                <w:color w:val="000000"/>
                <w:sz w:val="16"/>
                <w:szCs w:val="16"/>
              </w:rPr>
            </w:pPr>
            <w:r w:rsidRPr="008F0F4C">
              <w:rPr>
                <w:rFonts w:ascii="Arial" w:eastAsia="MS Mincho" w:hAnsi="Arial" w:cs="Arial"/>
                <w:color w:val="000000"/>
                <w:sz w:val="16"/>
                <w:szCs w:val="16"/>
              </w:rPr>
              <w:t>TEI11</w:t>
            </w:r>
          </w:p>
        </w:tc>
      </w:tr>
      <w:tr w:rsidR="00BD09F2" w:rsidRPr="008F0F4C" w14:paraId="1B704547"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ADA0A43" w14:textId="77777777"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SP-57</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9C85194" w14:textId="77777777"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SP-120521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EE7F2B" w14:textId="77777777" w:rsidR="00BD09F2" w:rsidRPr="008F0F4C" w:rsidRDefault="00BD09F2"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917DC0" w14:textId="77777777"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91DC28" w14:textId="77777777"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108</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2AB7C738" w14:textId="77777777" w:rsidR="00BD09F2" w:rsidRPr="008F0F4C" w:rsidRDefault="00BD09F2"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67627D44" w14:textId="77777777"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86C964F" w14:textId="77777777" w:rsidR="00BD09F2" w:rsidRPr="008F0F4C" w:rsidRDefault="00BD09F2"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08CF312A" w14:textId="77777777" w:rsidR="00BD09F2" w:rsidRPr="008F0F4C" w:rsidRDefault="00BD09F2" w:rsidP="0022582F">
            <w:pPr>
              <w:pStyle w:val="TAL"/>
            </w:pPr>
            <w:r w:rsidRPr="008F0F4C">
              <w:t>Update MTC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F9DD148" w14:textId="77777777"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11.1.0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34727366" w14:textId="77777777" w:rsidR="00BD09F2" w:rsidRPr="00941ABA" w:rsidRDefault="00BD09F2" w:rsidP="00EE1F2A">
            <w:pPr>
              <w:rPr>
                <w:rFonts w:ascii="Arial" w:eastAsia="MS Mincho" w:hAnsi="Arial" w:cs="Arial"/>
                <w:color w:val="000000"/>
                <w:sz w:val="16"/>
                <w:szCs w:val="16"/>
              </w:rPr>
            </w:pPr>
            <w:r w:rsidRPr="00941ABA">
              <w:rPr>
                <w:rFonts w:ascii="Arial" w:eastAsia="MS Mincho" w:hAnsi="Arial" w:cs="Arial"/>
                <w:color w:val="000000"/>
                <w:sz w:val="16"/>
                <w:szCs w:val="16"/>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5C1EB65" w14:textId="77777777" w:rsidR="00BD09F2" w:rsidRPr="008F0F4C" w:rsidRDefault="00BD09F2" w:rsidP="00EE1F2A">
            <w:pPr>
              <w:rPr>
                <w:rFonts w:ascii="Arial" w:eastAsia="MS Mincho" w:hAnsi="Arial" w:cs="Arial"/>
                <w:color w:val="000000"/>
                <w:sz w:val="16"/>
                <w:szCs w:val="16"/>
              </w:rPr>
            </w:pPr>
            <w:r w:rsidRPr="008F0F4C">
              <w:rPr>
                <w:rFonts w:ascii="Arial" w:eastAsia="MS Mincho" w:hAnsi="Arial" w:cs="Arial"/>
                <w:color w:val="000000"/>
                <w:sz w:val="16"/>
                <w:szCs w:val="16"/>
              </w:rPr>
              <w:t>SIMTC</w:t>
            </w:r>
          </w:p>
        </w:tc>
      </w:tr>
      <w:tr w:rsidR="00374722" w:rsidRPr="008F0F4C" w14:paraId="7E4221B2"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D1E887D" w14:textId="77777777"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SP-58</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5766F921" w14:textId="77777777"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SP-120783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4703909" w14:textId="77777777" w:rsidR="00374722" w:rsidRPr="008F0F4C" w:rsidRDefault="00374722"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048E424" w14:textId="77777777"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64F2B4" w14:textId="77777777"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109</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6BF8AA8" w14:textId="77777777"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3D3717C7" w14:textId="77777777"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5980629" w14:textId="77777777" w:rsidR="00374722" w:rsidRPr="008F0F4C" w:rsidRDefault="00374722"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343116B5" w14:textId="77777777" w:rsidR="00374722" w:rsidRPr="008F0F4C" w:rsidRDefault="00374722" w:rsidP="0022582F">
            <w:pPr>
              <w:pStyle w:val="TAL"/>
            </w:pPr>
            <w:r w:rsidRPr="008F0F4C">
              <w:rPr>
                <w:noProof/>
              </w:rPr>
              <w:t xml:space="preserve">Correction of the definition of the term </w:t>
            </w:r>
            <w:r w:rsidR="0022582F" w:rsidRPr="008F0F4C">
              <w:rPr>
                <w:noProof/>
              </w:rPr>
              <w:t>"</w:t>
            </w:r>
            <w:r w:rsidRPr="008F0F4C">
              <w:rPr>
                <w:noProof/>
              </w:rPr>
              <w:t>3GPP system</w:t>
            </w:r>
            <w:r w:rsidR="0022582F" w:rsidRPr="008F0F4C">
              <w:rPr>
                <w:noProof/>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40DFFD" w14:textId="77777777"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11.2.0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05DDDCA2" w14:textId="77777777" w:rsidR="00374722" w:rsidRPr="00941ABA" w:rsidRDefault="00374722" w:rsidP="00EE1F2A">
            <w:pPr>
              <w:rPr>
                <w:rFonts w:ascii="Arial" w:eastAsia="MS Mincho" w:hAnsi="Arial" w:cs="Arial"/>
                <w:color w:val="000000"/>
                <w:sz w:val="16"/>
                <w:szCs w:val="16"/>
              </w:rPr>
            </w:pPr>
            <w:r w:rsidRPr="00941ABA">
              <w:rPr>
                <w:rFonts w:ascii="Arial" w:eastAsia="MS Mincho" w:hAnsi="Arial" w:cs="Arial"/>
                <w:color w:val="000000"/>
                <w:sz w:val="16"/>
                <w:szCs w:val="16"/>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65DFA9" w14:textId="77777777" w:rsidR="00374722" w:rsidRPr="008F0F4C" w:rsidRDefault="00374722" w:rsidP="00EE1F2A">
            <w:pPr>
              <w:rPr>
                <w:rFonts w:ascii="Arial" w:eastAsia="MS Mincho" w:hAnsi="Arial" w:cs="Arial"/>
                <w:color w:val="000000"/>
                <w:sz w:val="16"/>
                <w:szCs w:val="16"/>
              </w:rPr>
            </w:pPr>
            <w:r w:rsidRPr="008F0F4C">
              <w:rPr>
                <w:rFonts w:ascii="Arial" w:eastAsia="MS Mincho" w:hAnsi="Arial" w:cs="Arial"/>
                <w:color w:val="000000"/>
                <w:sz w:val="16"/>
                <w:szCs w:val="16"/>
              </w:rPr>
              <w:t>OAM11</w:t>
            </w:r>
          </w:p>
        </w:tc>
      </w:tr>
      <w:tr w:rsidR="0022582F" w:rsidRPr="008F0F4C" w14:paraId="55BA3D99"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A13988F" w14:textId="77777777"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SP-60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6CD07931" w14:textId="77777777"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SP-130315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4C64570" w14:textId="77777777" w:rsidR="0022582F" w:rsidRPr="008F0F4C" w:rsidRDefault="0022582F"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5629E40" w14:textId="77777777"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5DB873" w14:textId="77777777"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110</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3D79B3EC" w14:textId="77777777"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3</w:t>
            </w: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00F83BA8" w14:textId="77777777" w:rsidR="0022582F" w:rsidRPr="008F0F4C" w:rsidRDefault="00BA4177" w:rsidP="00EE1F2A">
            <w:pPr>
              <w:rPr>
                <w:rFonts w:ascii="Arial" w:eastAsia="MS Mincho" w:hAnsi="Arial" w:cs="Arial"/>
                <w:color w:val="000000"/>
                <w:sz w:val="16"/>
                <w:szCs w:val="16"/>
              </w:rPr>
            </w:pPr>
            <w:r w:rsidRPr="008F0F4C">
              <w:rPr>
                <w:rFonts w:ascii="Arial" w:eastAsia="MS Mincho" w:hAnsi="Arial" w:cs="Arial"/>
                <w:color w:val="000000"/>
                <w:sz w:val="16"/>
                <w:szCs w:val="16"/>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E15441E" w14:textId="77777777" w:rsidR="0022582F" w:rsidRPr="008F0F4C" w:rsidRDefault="0022582F"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20E3138F" w14:textId="77777777" w:rsidR="0022582F" w:rsidRPr="008F0F4C" w:rsidRDefault="0022582F" w:rsidP="0022582F">
            <w:pPr>
              <w:pStyle w:val="TAL"/>
              <w:rPr>
                <w:noProof/>
              </w:rPr>
            </w:pPr>
            <w:r w:rsidRPr="008F0F4C">
              <w:rPr>
                <w:noProof/>
              </w:rPr>
              <w:t xml:space="preserve">Add common definitions from ProSe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722007" w14:textId="77777777"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11.3.0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2F438688" w14:textId="77777777" w:rsidR="0022582F" w:rsidRPr="00941ABA" w:rsidRDefault="00BA4177" w:rsidP="00EE1F2A">
            <w:pPr>
              <w:rPr>
                <w:rFonts w:ascii="Arial" w:eastAsia="MS Mincho" w:hAnsi="Arial" w:cs="Arial"/>
                <w:color w:val="000000"/>
                <w:sz w:val="16"/>
                <w:szCs w:val="16"/>
              </w:rPr>
            </w:pPr>
            <w:r w:rsidRPr="00941ABA">
              <w:rPr>
                <w:rFonts w:ascii="Arial" w:eastAsia="MS Mincho" w:hAnsi="Arial" w:cs="Arial"/>
                <w:color w:val="000000"/>
                <w:sz w:val="16"/>
                <w:szCs w:val="16"/>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C8CEF04" w14:textId="77777777" w:rsidR="0022582F" w:rsidRPr="008F0F4C" w:rsidRDefault="0022582F" w:rsidP="00EE1F2A">
            <w:pPr>
              <w:rPr>
                <w:rFonts w:ascii="Arial" w:eastAsia="MS Mincho" w:hAnsi="Arial" w:cs="Arial"/>
                <w:color w:val="000000"/>
                <w:sz w:val="16"/>
                <w:szCs w:val="16"/>
              </w:rPr>
            </w:pPr>
            <w:r w:rsidRPr="008F0F4C">
              <w:rPr>
                <w:rFonts w:ascii="Arial" w:eastAsia="MS Mincho" w:hAnsi="Arial" w:cs="Arial"/>
                <w:color w:val="000000"/>
                <w:sz w:val="16"/>
                <w:szCs w:val="16"/>
              </w:rPr>
              <w:t>ProSe</w:t>
            </w:r>
          </w:p>
        </w:tc>
      </w:tr>
      <w:tr w:rsidR="0022582F" w:rsidRPr="008F0F4C" w14:paraId="34403E5C"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4DA0BEB" w14:textId="77777777"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SP-70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C082172" w14:textId="77777777"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SP-150711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EF7DB8A" w14:textId="77777777" w:rsidR="0022582F" w:rsidRPr="008F0F4C" w:rsidRDefault="0022582F"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5AE4821" w14:textId="77777777"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11CB5F" w14:textId="77777777"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0111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67B3A385" w14:textId="77777777" w:rsidR="0022582F" w:rsidRPr="008F0F4C" w:rsidRDefault="0022582F"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195255E" w14:textId="77777777"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1C77140" w14:textId="77777777" w:rsidR="0022582F" w:rsidRPr="008F0F4C" w:rsidRDefault="0022582F"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5B505F84" w14:textId="77777777" w:rsidR="0022582F" w:rsidRPr="008F0F4C" w:rsidRDefault="0018177B" w:rsidP="0018177B">
            <w:pPr>
              <w:pStyle w:val="TAL"/>
              <w:rPr>
                <w:noProof/>
              </w:rPr>
            </w:pPr>
            <w:r w:rsidRPr="008F0F4C">
              <w:rPr>
                <w:noProof/>
              </w:rPr>
              <w:t>Correction and addition of definitions for Online and Offline Charging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56D3ECC" w14:textId="77777777"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12.0.0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3B0EDB8C" w14:textId="77777777" w:rsidR="0022582F" w:rsidRPr="00941ABA" w:rsidRDefault="0018177B" w:rsidP="00EE1F2A">
            <w:pPr>
              <w:rPr>
                <w:rFonts w:ascii="Arial" w:eastAsia="MS Mincho" w:hAnsi="Arial" w:cs="Arial"/>
                <w:color w:val="000000"/>
                <w:sz w:val="16"/>
                <w:szCs w:val="16"/>
              </w:rPr>
            </w:pPr>
            <w:r w:rsidRPr="00941ABA">
              <w:rPr>
                <w:rFonts w:ascii="Arial" w:eastAsia="MS Mincho"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094F9E" w14:textId="77777777" w:rsidR="0022582F"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TEI13</w:t>
            </w:r>
          </w:p>
        </w:tc>
      </w:tr>
      <w:tr w:rsidR="0018177B" w:rsidRPr="008F0F4C" w14:paraId="5427AA64" w14:textId="77777777" w:rsidTr="00D919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FA520B9" w14:textId="77777777" w:rsidR="0018177B" w:rsidRPr="008F0F4C" w:rsidRDefault="0018177B" w:rsidP="00EE1F2A">
            <w:pPr>
              <w:rPr>
                <w:rFonts w:ascii="Arial" w:eastAsia="MS Mincho" w:hAnsi="Arial" w:cs="Arial"/>
                <w:color w:val="000000"/>
                <w:sz w:val="16"/>
                <w:szCs w:val="16"/>
              </w:rPr>
            </w:pPr>
            <w:r w:rsidRPr="008F0F4C">
              <w:rPr>
                <w:rFonts w:ascii="Arial" w:eastAsia="MS Mincho" w:hAnsi="Arial" w:cs="Arial"/>
                <w:color w:val="000000"/>
                <w:sz w:val="16"/>
                <w:szCs w:val="16"/>
              </w:rPr>
              <w:t>SP-70</w:t>
            </w:r>
          </w:p>
        </w:tc>
        <w:tc>
          <w:tcPr>
            <w:tcW w:w="899" w:type="dxa"/>
            <w:tcBorders>
              <w:top w:val="single" w:sz="4" w:space="0" w:color="auto"/>
              <w:left w:val="single" w:sz="4" w:space="0" w:color="auto"/>
              <w:bottom w:val="single" w:sz="4" w:space="0" w:color="auto"/>
              <w:right w:val="single" w:sz="4" w:space="0" w:color="auto"/>
            </w:tcBorders>
            <w:shd w:val="solid" w:color="FFFFFF" w:fill="auto"/>
          </w:tcPr>
          <w:p w14:paraId="1CE50FC2" w14:textId="77777777"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SP-150841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9A41F2" w14:textId="77777777" w:rsidR="0018177B" w:rsidRPr="008F0F4C" w:rsidRDefault="0018177B" w:rsidP="00EE1F2A">
            <w:pPr>
              <w:rPr>
                <w:rFonts w:ascii="Arial" w:eastAsia="MS Mincho" w:hAnsi="Arial" w:cs="Arial"/>
                <w:color w:val="000000"/>
                <w:sz w:val="16"/>
                <w:szCs w:val="16"/>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AE0AACC" w14:textId="77777777"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21.905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8050B56" w14:textId="77777777"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0112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14:paraId="449090B3" w14:textId="77777777" w:rsidR="0018177B" w:rsidRPr="008F0F4C" w:rsidRDefault="0018177B" w:rsidP="00EE1F2A">
            <w:pPr>
              <w:rPr>
                <w:rFonts w:ascii="Arial" w:eastAsia="MS Mincho" w:hAnsi="Arial"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14:paraId="790BEE2D" w14:textId="77777777"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9BD3BAB" w14:textId="77777777" w:rsidR="0018177B" w:rsidRPr="008F0F4C" w:rsidRDefault="0018177B" w:rsidP="00EE1F2A">
            <w:pPr>
              <w:rPr>
                <w:rFonts w:ascii="Arial" w:eastAsia="MS Mincho" w:hAnsi="Arial" w:cs="Arial"/>
                <w:color w:val="000000"/>
                <w:sz w:val="16"/>
                <w:szCs w:val="16"/>
              </w:rPr>
            </w:pPr>
          </w:p>
        </w:tc>
        <w:tc>
          <w:tcPr>
            <w:tcW w:w="2408" w:type="dxa"/>
            <w:tcBorders>
              <w:top w:val="single" w:sz="4" w:space="0" w:color="auto"/>
              <w:left w:val="single" w:sz="4" w:space="0" w:color="auto"/>
              <w:bottom w:val="single" w:sz="4" w:space="0" w:color="auto"/>
              <w:right w:val="single" w:sz="4" w:space="0" w:color="auto"/>
            </w:tcBorders>
            <w:shd w:val="solid" w:color="FFFFFF" w:fill="auto"/>
          </w:tcPr>
          <w:p w14:paraId="4BA6EAC2" w14:textId="77777777" w:rsidR="0018177B" w:rsidRPr="008F0F4C" w:rsidRDefault="00DE08F4" w:rsidP="0018177B">
            <w:pPr>
              <w:pStyle w:val="TAL"/>
              <w:rPr>
                <w:noProof/>
              </w:rPr>
            </w:pPr>
            <w:r w:rsidRPr="008F0F4C">
              <w:rPr>
                <w:noProof/>
              </w:rPr>
              <w:t>Definition of extended DRX and Power Saving Mode in the 3GPP vocabulary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88F3EF" w14:textId="77777777"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12.0.0</w:t>
            </w:r>
          </w:p>
        </w:tc>
        <w:tc>
          <w:tcPr>
            <w:tcW w:w="571" w:type="dxa"/>
            <w:tcBorders>
              <w:top w:val="single" w:sz="4" w:space="0" w:color="auto"/>
              <w:left w:val="single" w:sz="4" w:space="0" w:color="auto"/>
              <w:bottom w:val="single" w:sz="4" w:space="0" w:color="auto"/>
              <w:right w:val="single" w:sz="4" w:space="0" w:color="auto"/>
            </w:tcBorders>
            <w:shd w:val="solid" w:color="FFFFFF" w:fill="auto"/>
          </w:tcPr>
          <w:p w14:paraId="6A030165" w14:textId="77777777" w:rsidR="0018177B" w:rsidRPr="00941ABA" w:rsidRDefault="00DE08F4" w:rsidP="00EE1F2A">
            <w:pPr>
              <w:rPr>
                <w:rFonts w:ascii="Arial" w:eastAsia="MS Mincho" w:hAnsi="Arial" w:cs="Arial"/>
                <w:color w:val="000000"/>
                <w:sz w:val="16"/>
                <w:szCs w:val="16"/>
              </w:rPr>
            </w:pPr>
            <w:r w:rsidRPr="00941ABA">
              <w:rPr>
                <w:rFonts w:ascii="Arial" w:eastAsia="MS Mincho" w:hAnsi="Arial" w:cs="Arial"/>
                <w:color w:val="000000"/>
                <w:sz w:val="16"/>
                <w:szCs w:val="16"/>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0597D46" w14:textId="77777777" w:rsidR="0018177B" w:rsidRPr="008F0F4C" w:rsidRDefault="00DE08F4" w:rsidP="00EE1F2A">
            <w:pPr>
              <w:rPr>
                <w:rFonts w:ascii="Arial" w:eastAsia="MS Mincho" w:hAnsi="Arial" w:cs="Arial"/>
                <w:color w:val="000000"/>
                <w:sz w:val="16"/>
                <w:szCs w:val="16"/>
              </w:rPr>
            </w:pPr>
            <w:r w:rsidRPr="008F0F4C">
              <w:rPr>
                <w:rFonts w:ascii="Arial" w:eastAsia="MS Mincho" w:hAnsi="Arial" w:cs="Arial"/>
                <w:color w:val="000000"/>
                <w:sz w:val="16"/>
                <w:szCs w:val="16"/>
              </w:rPr>
              <w:t>eDRX</w:t>
            </w:r>
          </w:p>
        </w:tc>
      </w:tr>
    </w:tbl>
    <w:p w14:paraId="10C08E81" w14:textId="77777777" w:rsidR="006C06CD" w:rsidRPr="008F0F4C" w:rsidRDefault="006C06CD"/>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12"/>
        <w:gridCol w:w="811"/>
        <w:gridCol w:w="966"/>
        <w:gridCol w:w="575"/>
        <w:gridCol w:w="431"/>
        <w:gridCol w:w="431"/>
        <w:gridCol w:w="5033"/>
        <w:gridCol w:w="718"/>
      </w:tblGrid>
      <w:tr w:rsidR="00D919BC" w:rsidRPr="008F0F4C" w14:paraId="7AFD69BD" w14:textId="77777777" w:rsidTr="00251949">
        <w:trPr>
          <w:cantSplit/>
        </w:trPr>
        <w:tc>
          <w:tcPr>
            <w:tcW w:w="9639" w:type="dxa"/>
            <w:gridSpan w:val="8"/>
            <w:tcBorders>
              <w:bottom w:val="nil"/>
            </w:tcBorders>
            <w:shd w:val="solid" w:color="FFFFFF" w:fill="auto"/>
          </w:tcPr>
          <w:p w14:paraId="4627ABFA" w14:textId="77777777" w:rsidR="00D919BC" w:rsidRPr="008F0F4C" w:rsidRDefault="00D919BC" w:rsidP="00251949">
            <w:pPr>
              <w:pStyle w:val="TAL"/>
              <w:jc w:val="center"/>
              <w:rPr>
                <w:b/>
                <w:sz w:val="16"/>
              </w:rPr>
            </w:pPr>
            <w:r w:rsidRPr="008F0F4C">
              <w:rPr>
                <w:b/>
              </w:rPr>
              <w:t>Change history</w:t>
            </w:r>
          </w:p>
        </w:tc>
      </w:tr>
      <w:tr w:rsidR="00D919BC" w:rsidRPr="008F0F4C" w14:paraId="1C68C590" w14:textId="77777777" w:rsidTr="00251949">
        <w:tc>
          <w:tcPr>
            <w:tcW w:w="800" w:type="dxa"/>
            <w:shd w:val="pct10" w:color="auto" w:fill="FFFFFF"/>
          </w:tcPr>
          <w:p w14:paraId="66CE6248" w14:textId="77777777" w:rsidR="00D919BC" w:rsidRPr="008F0F4C" w:rsidRDefault="00D919BC" w:rsidP="00251949">
            <w:pPr>
              <w:pStyle w:val="TAL"/>
              <w:rPr>
                <w:b/>
                <w:sz w:val="16"/>
              </w:rPr>
            </w:pPr>
            <w:r w:rsidRPr="008F0F4C">
              <w:rPr>
                <w:b/>
                <w:sz w:val="16"/>
              </w:rPr>
              <w:t>Date</w:t>
            </w:r>
          </w:p>
        </w:tc>
        <w:tc>
          <w:tcPr>
            <w:tcW w:w="800" w:type="dxa"/>
            <w:shd w:val="pct10" w:color="auto" w:fill="FFFFFF"/>
          </w:tcPr>
          <w:p w14:paraId="169D5048" w14:textId="77777777" w:rsidR="00D919BC" w:rsidRPr="008F0F4C" w:rsidRDefault="00D919BC" w:rsidP="00251949">
            <w:pPr>
              <w:pStyle w:val="TAL"/>
              <w:rPr>
                <w:b/>
                <w:sz w:val="16"/>
              </w:rPr>
            </w:pPr>
            <w:r w:rsidRPr="008F0F4C">
              <w:rPr>
                <w:b/>
                <w:sz w:val="16"/>
              </w:rPr>
              <w:t>Meeting</w:t>
            </w:r>
          </w:p>
        </w:tc>
        <w:tc>
          <w:tcPr>
            <w:tcW w:w="952" w:type="dxa"/>
            <w:shd w:val="pct10" w:color="auto" w:fill="FFFFFF"/>
          </w:tcPr>
          <w:p w14:paraId="2C1D91C1" w14:textId="77777777" w:rsidR="00D919BC" w:rsidRPr="008F0F4C" w:rsidRDefault="00D919BC" w:rsidP="00251949">
            <w:pPr>
              <w:pStyle w:val="TAL"/>
              <w:rPr>
                <w:b/>
                <w:sz w:val="16"/>
              </w:rPr>
            </w:pPr>
            <w:r w:rsidRPr="008F0F4C">
              <w:rPr>
                <w:b/>
                <w:sz w:val="16"/>
              </w:rPr>
              <w:t>TDoc</w:t>
            </w:r>
          </w:p>
        </w:tc>
        <w:tc>
          <w:tcPr>
            <w:tcW w:w="567" w:type="dxa"/>
            <w:shd w:val="pct10" w:color="auto" w:fill="FFFFFF"/>
          </w:tcPr>
          <w:p w14:paraId="056D6A6A" w14:textId="77777777" w:rsidR="00D919BC" w:rsidRPr="008F0F4C" w:rsidRDefault="00D919BC" w:rsidP="00251949">
            <w:pPr>
              <w:pStyle w:val="TAL"/>
              <w:rPr>
                <w:b/>
                <w:sz w:val="16"/>
              </w:rPr>
            </w:pPr>
            <w:r w:rsidRPr="008F0F4C">
              <w:rPr>
                <w:b/>
                <w:sz w:val="16"/>
              </w:rPr>
              <w:t>CR</w:t>
            </w:r>
          </w:p>
        </w:tc>
        <w:tc>
          <w:tcPr>
            <w:tcW w:w="425" w:type="dxa"/>
            <w:shd w:val="pct10" w:color="auto" w:fill="FFFFFF"/>
          </w:tcPr>
          <w:p w14:paraId="51981B0E" w14:textId="77777777" w:rsidR="00D919BC" w:rsidRPr="008F0F4C" w:rsidRDefault="00D919BC" w:rsidP="00251949">
            <w:pPr>
              <w:pStyle w:val="TAL"/>
              <w:rPr>
                <w:b/>
                <w:sz w:val="16"/>
              </w:rPr>
            </w:pPr>
            <w:r w:rsidRPr="008F0F4C">
              <w:rPr>
                <w:b/>
                <w:sz w:val="16"/>
              </w:rPr>
              <w:t>Rev</w:t>
            </w:r>
          </w:p>
        </w:tc>
        <w:tc>
          <w:tcPr>
            <w:tcW w:w="425" w:type="dxa"/>
            <w:shd w:val="pct10" w:color="auto" w:fill="FFFFFF"/>
          </w:tcPr>
          <w:p w14:paraId="5352CAEA" w14:textId="77777777" w:rsidR="00D919BC" w:rsidRPr="008F0F4C" w:rsidRDefault="00D919BC" w:rsidP="00251949">
            <w:pPr>
              <w:pStyle w:val="TAL"/>
              <w:rPr>
                <w:b/>
                <w:sz w:val="16"/>
              </w:rPr>
            </w:pPr>
            <w:r w:rsidRPr="008F0F4C">
              <w:rPr>
                <w:b/>
                <w:sz w:val="16"/>
              </w:rPr>
              <w:t>Cat</w:t>
            </w:r>
          </w:p>
        </w:tc>
        <w:tc>
          <w:tcPr>
            <w:tcW w:w="4962" w:type="dxa"/>
            <w:shd w:val="pct10" w:color="auto" w:fill="FFFFFF"/>
          </w:tcPr>
          <w:p w14:paraId="2A3F6341" w14:textId="77777777" w:rsidR="00D919BC" w:rsidRPr="008F0F4C" w:rsidRDefault="00D919BC" w:rsidP="00251949">
            <w:pPr>
              <w:pStyle w:val="TAL"/>
              <w:rPr>
                <w:b/>
                <w:sz w:val="16"/>
              </w:rPr>
            </w:pPr>
            <w:r w:rsidRPr="008F0F4C">
              <w:rPr>
                <w:b/>
                <w:sz w:val="16"/>
              </w:rPr>
              <w:t>Subject/Comment</w:t>
            </w:r>
          </w:p>
        </w:tc>
        <w:tc>
          <w:tcPr>
            <w:tcW w:w="708" w:type="dxa"/>
            <w:shd w:val="pct10" w:color="auto" w:fill="FFFFFF"/>
          </w:tcPr>
          <w:p w14:paraId="5CCF6BD6" w14:textId="77777777" w:rsidR="00D919BC" w:rsidRPr="008F0F4C" w:rsidRDefault="00D919BC" w:rsidP="00251949">
            <w:pPr>
              <w:pStyle w:val="TAL"/>
              <w:rPr>
                <w:b/>
                <w:sz w:val="16"/>
              </w:rPr>
            </w:pPr>
            <w:r w:rsidRPr="008F0F4C">
              <w:rPr>
                <w:b/>
                <w:sz w:val="16"/>
              </w:rPr>
              <w:t>New version</w:t>
            </w:r>
          </w:p>
        </w:tc>
      </w:tr>
      <w:tr w:rsidR="00D919BC" w:rsidRPr="008F0F4C" w14:paraId="2A5BB3E3" w14:textId="77777777" w:rsidTr="00251949">
        <w:tc>
          <w:tcPr>
            <w:tcW w:w="800" w:type="dxa"/>
            <w:shd w:val="solid" w:color="FFFFFF" w:fill="auto"/>
          </w:tcPr>
          <w:p w14:paraId="7A6FF076" w14:textId="77777777" w:rsidR="00D919BC" w:rsidRPr="008F0F4C" w:rsidRDefault="00D919BC" w:rsidP="00251949">
            <w:pPr>
              <w:pStyle w:val="TAC"/>
              <w:rPr>
                <w:sz w:val="16"/>
                <w:szCs w:val="16"/>
              </w:rPr>
            </w:pPr>
            <w:r w:rsidRPr="008F0F4C">
              <w:rPr>
                <w:sz w:val="16"/>
                <w:szCs w:val="16"/>
              </w:rPr>
              <w:t>2016-06</w:t>
            </w:r>
          </w:p>
        </w:tc>
        <w:tc>
          <w:tcPr>
            <w:tcW w:w="800" w:type="dxa"/>
            <w:shd w:val="solid" w:color="FFFFFF" w:fill="auto"/>
          </w:tcPr>
          <w:p w14:paraId="3368E630" w14:textId="77777777" w:rsidR="00D919BC" w:rsidRPr="008F0F4C" w:rsidRDefault="00D919BC" w:rsidP="00251949">
            <w:pPr>
              <w:pStyle w:val="TAC"/>
              <w:rPr>
                <w:sz w:val="16"/>
                <w:szCs w:val="16"/>
              </w:rPr>
            </w:pPr>
            <w:r w:rsidRPr="008F0F4C">
              <w:rPr>
                <w:sz w:val="16"/>
                <w:szCs w:val="16"/>
              </w:rPr>
              <w:t>SA#72</w:t>
            </w:r>
          </w:p>
        </w:tc>
        <w:tc>
          <w:tcPr>
            <w:tcW w:w="952" w:type="dxa"/>
            <w:shd w:val="solid" w:color="FFFFFF" w:fill="auto"/>
          </w:tcPr>
          <w:p w14:paraId="5A539B13" w14:textId="77777777" w:rsidR="00D919BC" w:rsidRPr="008F0F4C" w:rsidRDefault="00D919BC" w:rsidP="00251949">
            <w:pPr>
              <w:pStyle w:val="TAC"/>
              <w:rPr>
                <w:sz w:val="16"/>
                <w:szCs w:val="16"/>
              </w:rPr>
            </w:pPr>
            <w:r w:rsidRPr="008F0F4C">
              <w:rPr>
                <w:sz w:val="16"/>
                <w:szCs w:val="16"/>
              </w:rPr>
              <w:t>SP-160466</w:t>
            </w:r>
          </w:p>
        </w:tc>
        <w:tc>
          <w:tcPr>
            <w:tcW w:w="567" w:type="dxa"/>
            <w:shd w:val="solid" w:color="FFFFFF" w:fill="auto"/>
          </w:tcPr>
          <w:p w14:paraId="5471075C" w14:textId="77777777" w:rsidR="00D919BC" w:rsidRPr="008F0F4C" w:rsidRDefault="00D919BC" w:rsidP="00251949">
            <w:pPr>
              <w:pStyle w:val="TAL"/>
              <w:rPr>
                <w:sz w:val="16"/>
                <w:szCs w:val="16"/>
              </w:rPr>
            </w:pPr>
            <w:r w:rsidRPr="008F0F4C">
              <w:rPr>
                <w:sz w:val="16"/>
                <w:szCs w:val="16"/>
              </w:rPr>
              <w:t>0113</w:t>
            </w:r>
          </w:p>
        </w:tc>
        <w:tc>
          <w:tcPr>
            <w:tcW w:w="425" w:type="dxa"/>
            <w:shd w:val="solid" w:color="FFFFFF" w:fill="auto"/>
          </w:tcPr>
          <w:p w14:paraId="0F343E00" w14:textId="77777777" w:rsidR="00D919BC" w:rsidRPr="008F0F4C" w:rsidRDefault="00D919BC" w:rsidP="00251949">
            <w:pPr>
              <w:pStyle w:val="TAR"/>
              <w:rPr>
                <w:sz w:val="16"/>
                <w:szCs w:val="16"/>
              </w:rPr>
            </w:pPr>
          </w:p>
        </w:tc>
        <w:tc>
          <w:tcPr>
            <w:tcW w:w="425" w:type="dxa"/>
            <w:shd w:val="solid" w:color="FFFFFF" w:fill="auto"/>
          </w:tcPr>
          <w:p w14:paraId="623B36DA" w14:textId="77777777" w:rsidR="00D919BC" w:rsidRPr="008F0F4C" w:rsidRDefault="00D919BC" w:rsidP="00251949">
            <w:pPr>
              <w:pStyle w:val="TAC"/>
              <w:rPr>
                <w:sz w:val="16"/>
                <w:szCs w:val="16"/>
              </w:rPr>
            </w:pPr>
            <w:r w:rsidRPr="008F0F4C">
              <w:rPr>
                <w:sz w:val="16"/>
                <w:szCs w:val="16"/>
              </w:rPr>
              <w:t>F</w:t>
            </w:r>
          </w:p>
        </w:tc>
        <w:tc>
          <w:tcPr>
            <w:tcW w:w="4962" w:type="dxa"/>
            <w:shd w:val="solid" w:color="FFFFFF" w:fill="auto"/>
          </w:tcPr>
          <w:p w14:paraId="14B43386" w14:textId="77777777" w:rsidR="00D919BC" w:rsidRPr="008F0F4C" w:rsidRDefault="00D919BC" w:rsidP="00251949">
            <w:pPr>
              <w:pStyle w:val="TAL"/>
              <w:rPr>
                <w:sz w:val="16"/>
                <w:szCs w:val="16"/>
              </w:rPr>
            </w:pPr>
            <w:r w:rsidRPr="008F0F4C">
              <w:rPr>
                <w:sz w:val="16"/>
                <w:szCs w:val="16"/>
              </w:rPr>
              <w:t>Correction of 3GPP vocabulary due to renaming to EC-GSM-IoT</w:t>
            </w:r>
            <w:r w:rsidRPr="008F0F4C">
              <w:rPr>
                <w:sz w:val="16"/>
                <w:szCs w:val="16"/>
              </w:rPr>
              <w:br/>
              <w:t>(i.e. change abbreviation EC-GPRS to EC-GSM-IoT)</w:t>
            </w:r>
          </w:p>
        </w:tc>
        <w:tc>
          <w:tcPr>
            <w:tcW w:w="708" w:type="dxa"/>
            <w:shd w:val="solid" w:color="FFFFFF" w:fill="auto"/>
          </w:tcPr>
          <w:p w14:paraId="6029457D" w14:textId="77777777" w:rsidR="00D919BC" w:rsidRPr="008F0F4C" w:rsidRDefault="00D919BC" w:rsidP="00251949">
            <w:pPr>
              <w:pStyle w:val="TAC"/>
              <w:rPr>
                <w:sz w:val="16"/>
                <w:szCs w:val="16"/>
              </w:rPr>
            </w:pPr>
            <w:r w:rsidRPr="008F0F4C">
              <w:rPr>
                <w:sz w:val="16"/>
                <w:szCs w:val="16"/>
              </w:rPr>
              <w:t>13.1.0</w:t>
            </w:r>
          </w:p>
        </w:tc>
      </w:tr>
      <w:tr w:rsidR="00D919BC" w:rsidRPr="008F0F4C" w14:paraId="6B647D44" w14:textId="77777777" w:rsidTr="00251949">
        <w:tc>
          <w:tcPr>
            <w:tcW w:w="800" w:type="dxa"/>
            <w:shd w:val="solid" w:color="FFFFFF" w:fill="auto"/>
          </w:tcPr>
          <w:p w14:paraId="1B10DF63" w14:textId="77777777" w:rsidR="00D919BC" w:rsidRPr="008F0F4C" w:rsidRDefault="00D919BC" w:rsidP="00251949">
            <w:pPr>
              <w:pStyle w:val="TAC"/>
              <w:rPr>
                <w:sz w:val="16"/>
                <w:szCs w:val="16"/>
              </w:rPr>
            </w:pPr>
            <w:r w:rsidRPr="008F0F4C">
              <w:rPr>
                <w:sz w:val="16"/>
                <w:szCs w:val="16"/>
              </w:rPr>
              <w:t>2017-03</w:t>
            </w:r>
          </w:p>
        </w:tc>
        <w:tc>
          <w:tcPr>
            <w:tcW w:w="800" w:type="dxa"/>
            <w:shd w:val="solid" w:color="FFFFFF" w:fill="auto"/>
          </w:tcPr>
          <w:p w14:paraId="71569D39" w14:textId="77777777" w:rsidR="00D919BC" w:rsidRPr="008F0F4C" w:rsidRDefault="00D919BC" w:rsidP="00251949">
            <w:pPr>
              <w:pStyle w:val="TAC"/>
              <w:rPr>
                <w:sz w:val="16"/>
                <w:szCs w:val="16"/>
              </w:rPr>
            </w:pPr>
            <w:r w:rsidRPr="008F0F4C">
              <w:rPr>
                <w:sz w:val="16"/>
                <w:szCs w:val="16"/>
              </w:rPr>
              <w:t>SA#75</w:t>
            </w:r>
          </w:p>
        </w:tc>
        <w:tc>
          <w:tcPr>
            <w:tcW w:w="952" w:type="dxa"/>
            <w:shd w:val="solid" w:color="FFFFFF" w:fill="auto"/>
          </w:tcPr>
          <w:p w14:paraId="22DA7FC1" w14:textId="77777777" w:rsidR="00D919BC" w:rsidRPr="008F0F4C" w:rsidRDefault="00D919BC" w:rsidP="00251949">
            <w:pPr>
              <w:pStyle w:val="TAC"/>
              <w:rPr>
                <w:sz w:val="16"/>
                <w:szCs w:val="16"/>
              </w:rPr>
            </w:pPr>
          </w:p>
        </w:tc>
        <w:tc>
          <w:tcPr>
            <w:tcW w:w="567" w:type="dxa"/>
            <w:shd w:val="solid" w:color="FFFFFF" w:fill="auto"/>
          </w:tcPr>
          <w:p w14:paraId="3363E642" w14:textId="77777777" w:rsidR="00D919BC" w:rsidRPr="008F0F4C" w:rsidRDefault="00D919BC" w:rsidP="00251949">
            <w:pPr>
              <w:pStyle w:val="TAL"/>
              <w:rPr>
                <w:sz w:val="16"/>
                <w:szCs w:val="16"/>
              </w:rPr>
            </w:pPr>
          </w:p>
        </w:tc>
        <w:tc>
          <w:tcPr>
            <w:tcW w:w="425" w:type="dxa"/>
            <w:shd w:val="solid" w:color="FFFFFF" w:fill="auto"/>
          </w:tcPr>
          <w:p w14:paraId="1A852EF9" w14:textId="77777777" w:rsidR="00D919BC" w:rsidRPr="008F0F4C" w:rsidRDefault="00D919BC" w:rsidP="00251949">
            <w:pPr>
              <w:pStyle w:val="TAR"/>
              <w:rPr>
                <w:sz w:val="16"/>
                <w:szCs w:val="16"/>
              </w:rPr>
            </w:pPr>
          </w:p>
        </w:tc>
        <w:tc>
          <w:tcPr>
            <w:tcW w:w="425" w:type="dxa"/>
            <w:shd w:val="solid" w:color="FFFFFF" w:fill="auto"/>
          </w:tcPr>
          <w:p w14:paraId="0267B464" w14:textId="77777777" w:rsidR="00D919BC" w:rsidRPr="008F0F4C" w:rsidRDefault="00D919BC" w:rsidP="00251949">
            <w:pPr>
              <w:pStyle w:val="TAC"/>
              <w:rPr>
                <w:sz w:val="16"/>
                <w:szCs w:val="16"/>
              </w:rPr>
            </w:pPr>
          </w:p>
        </w:tc>
        <w:tc>
          <w:tcPr>
            <w:tcW w:w="4962" w:type="dxa"/>
            <w:shd w:val="solid" w:color="FFFFFF" w:fill="auto"/>
          </w:tcPr>
          <w:p w14:paraId="5F802111" w14:textId="77777777" w:rsidR="00D919BC" w:rsidRPr="008F0F4C" w:rsidRDefault="00D919BC" w:rsidP="00251949">
            <w:pPr>
              <w:pStyle w:val="TAL"/>
              <w:rPr>
                <w:sz w:val="16"/>
                <w:szCs w:val="16"/>
              </w:rPr>
            </w:pPr>
            <w:r w:rsidRPr="008F0F4C">
              <w:rPr>
                <w:sz w:val="16"/>
                <w:szCs w:val="16"/>
              </w:rPr>
              <w:t>Promotion to Release 14 without technical change</w:t>
            </w:r>
          </w:p>
        </w:tc>
        <w:tc>
          <w:tcPr>
            <w:tcW w:w="708" w:type="dxa"/>
            <w:shd w:val="solid" w:color="FFFFFF" w:fill="auto"/>
          </w:tcPr>
          <w:p w14:paraId="5181609E" w14:textId="77777777" w:rsidR="00D919BC" w:rsidRPr="008F0F4C" w:rsidRDefault="00D919BC" w:rsidP="00251949">
            <w:pPr>
              <w:pStyle w:val="TAC"/>
              <w:rPr>
                <w:sz w:val="16"/>
                <w:szCs w:val="16"/>
              </w:rPr>
            </w:pPr>
            <w:r w:rsidRPr="008F0F4C">
              <w:rPr>
                <w:sz w:val="16"/>
                <w:szCs w:val="16"/>
              </w:rPr>
              <w:t>14.0.0</w:t>
            </w:r>
          </w:p>
        </w:tc>
      </w:tr>
      <w:tr w:rsidR="00D919BC" w:rsidRPr="008F0F4C" w14:paraId="5C3CC93B" w14:textId="77777777" w:rsidTr="00251949">
        <w:tc>
          <w:tcPr>
            <w:tcW w:w="800" w:type="dxa"/>
            <w:shd w:val="solid" w:color="FFFFFF" w:fill="auto"/>
          </w:tcPr>
          <w:p w14:paraId="09267AD0" w14:textId="77777777" w:rsidR="00D919BC" w:rsidRPr="008F0F4C" w:rsidRDefault="00D919BC" w:rsidP="00251949">
            <w:pPr>
              <w:pStyle w:val="TAC"/>
              <w:rPr>
                <w:sz w:val="16"/>
                <w:szCs w:val="16"/>
              </w:rPr>
            </w:pPr>
            <w:r w:rsidRPr="008F0F4C">
              <w:rPr>
                <w:sz w:val="16"/>
                <w:szCs w:val="16"/>
              </w:rPr>
              <w:t>2017-06</w:t>
            </w:r>
          </w:p>
        </w:tc>
        <w:tc>
          <w:tcPr>
            <w:tcW w:w="800" w:type="dxa"/>
            <w:shd w:val="solid" w:color="FFFFFF" w:fill="auto"/>
          </w:tcPr>
          <w:p w14:paraId="244240A0" w14:textId="77777777" w:rsidR="00D919BC" w:rsidRPr="008F0F4C" w:rsidRDefault="00D919BC" w:rsidP="00251949">
            <w:pPr>
              <w:pStyle w:val="TAC"/>
              <w:rPr>
                <w:sz w:val="16"/>
                <w:szCs w:val="16"/>
              </w:rPr>
            </w:pPr>
            <w:r w:rsidRPr="008F0F4C">
              <w:rPr>
                <w:sz w:val="16"/>
                <w:szCs w:val="16"/>
              </w:rPr>
              <w:t>SA#76</w:t>
            </w:r>
          </w:p>
        </w:tc>
        <w:tc>
          <w:tcPr>
            <w:tcW w:w="952" w:type="dxa"/>
            <w:shd w:val="solid" w:color="FFFFFF" w:fill="auto"/>
          </w:tcPr>
          <w:p w14:paraId="1CB60368" w14:textId="77777777" w:rsidR="00D919BC" w:rsidRPr="008F0F4C" w:rsidRDefault="00D919BC" w:rsidP="00251949">
            <w:pPr>
              <w:pStyle w:val="TAC"/>
              <w:rPr>
                <w:sz w:val="16"/>
                <w:szCs w:val="16"/>
              </w:rPr>
            </w:pPr>
            <w:r w:rsidRPr="008F0F4C">
              <w:rPr>
                <w:sz w:val="16"/>
                <w:szCs w:val="16"/>
              </w:rPr>
              <w:t>SP-170410</w:t>
            </w:r>
          </w:p>
        </w:tc>
        <w:tc>
          <w:tcPr>
            <w:tcW w:w="567" w:type="dxa"/>
            <w:shd w:val="solid" w:color="FFFFFF" w:fill="auto"/>
          </w:tcPr>
          <w:p w14:paraId="0DAD78FD" w14:textId="77777777" w:rsidR="00D919BC" w:rsidRPr="008F0F4C" w:rsidRDefault="00D919BC" w:rsidP="00251949">
            <w:pPr>
              <w:pStyle w:val="TAL"/>
              <w:rPr>
                <w:sz w:val="16"/>
                <w:szCs w:val="16"/>
              </w:rPr>
            </w:pPr>
            <w:r w:rsidRPr="008F0F4C">
              <w:rPr>
                <w:sz w:val="16"/>
                <w:szCs w:val="16"/>
              </w:rPr>
              <w:t>0114</w:t>
            </w:r>
          </w:p>
        </w:tc>
        <w:tc>
          <w:tcPr>
            <w:tcW w:w="425" w:type="dxa"/>
            <w:shd w:val="solid" w:color="FFFFFF" w:fill="auto"/>
          </w:tcPr>
          <w:p w14:paraId="53072AF8" w14:textId="77777777" w:rsidR="00D919BC" w:rsidRPr="008F0F4C" w:rsidRDefault="00D919BC" w:rsidP="00251949">
            <w:pPr>
              <w:pStyle w:val="TAR"/>
              <w:rPr>
                <w:sz w:val="16"/>
                <w:szCs w:val="16"/>
              </w:rPr>
            </w:pPr>
          </w:p>
        </w:tc>
        <w:tc>
          <w:tcPr>
            <w:tcW w:w="425" w:type="dxa"/>
            <w:shd w:val="solid" w:color="FFFFFF" w:fill="auto"/>
          </w:tcPr>
          <w:p w14:paraId="55085A9D" w14:textId="77777777" w:rsidR="00D919BC" w:rsidRPr="008F0F4C" w:rsidRDefault="00D919BC" w:rsidP="00251949">
            <w:pPr>
              <w:pStyle w:val="TAC"/>
              <w:rPr>
                <w:sz w:val="16"/>
                <w:szCs w:val="16"/>
              </w:rPr>
            </w:pPr>
            <w:r w:rsidRPr="008F0F4C">
              <w:rPr>
                <w:sz w:val="16"/>
                <w:szCs w:val="16"/>
              </w:rPr>
              <w:t>F</w:t>
            </w:r>
          </w:p>
        </w:tc>
        <w:tc>
          <w:tcPr>
            <w:tcW w:w="4962" w:type="dxa"/>
            <w:shd w:val="solid" w:color="FFFFFF" w:fill="auto"/>
          </w:tcPr>
          <w:p w14:paraId="3C890FCD" w14:textId="77777777" w:rsidR="00D919BC" w:rsidRPr="008F0F4C" w:rsidRDefault="00D919BC" w:rsidP="00251949">
            <w:pPr>
              <w:pStyle w:val="TAL"/>
              <w:rPr>
                <w:sz w:val="16"/>
                <w:szCs w:val="16"/>
              </w:rPr>
            </w:pPr>
            <w:r w:rsidRPr="008F0F4C">
              <w:rPr>
                <w:sz w:val="16"/>
                <w:szCs w:val="16"/>
              </w:rPr>
              <w:t>Update to the definition of TTCN</w:t>
            </w:r>
          </w:p>
        </w:tc>
        <w:tc>
          <w:tcPr>
            <w:tcW w:w="708" w:type="dxa"/>
            <w:shd w:val="solid" w:color="FFFFFF" w:fill="auto"/>
          </w:tcPr>
          <w:p w14:paraId="71301259" w14:textId="77777777" w:rsidR="00D919BC" w:rsidRPr="008F0F4C" w:rsidRDefault="00D919BC" w:rsidP="00251949">
            <w:pPr>
              <w:pStyle w:val="TAC"/>
              <w:rPr>
                <w:sz w:val="16"/>
                <w:szCs w:val="16"/>
              </w:rPr>
            </w:pPr>
            <w:r w:rsidRPr="008F0F4C">
              <w:rPr>
                <w:sz w:val="16"/>
                <w:szCs w:val="16"/>
              </w:rPr>
              <w:t>14.1.0</w:t>
            </w:r>
          </w:p>
        </w:tc>
      </w:tr>
      <w:tr w:rsidR="00D919BC" w:rsidRPr="008F0F4C" w14:paraId="232D2AA0" w14:textId="77777777" w:rsidTr="00251949">
        <w:tc>
          <w:tcPr>
            <w:tcW w:w="800" w:type="dxa"/>
            <w:shd w:val="solid" w:color="FFFFFF" w:fill="auto"/>
          </w:tcPr>
          <w:p w14:paraId="2300C1AA" w14:textId="77777777" w:rsidR="00D919BC" w:rsidRPr="008F0F4C" w:rsidRDefault="00D919BC" w:rsidP="00251949">
            <w:pPr>
              <w:pStyle w:val="TAC"/>
              <w:rPr>
                <w:sz w:val="16"/>
                <w:szCs w:val="16"/>
              </w:rPr>
            </w:pPr>
            <w:r w:rsidRPr="008F0F4C">
              <w:rPr>
                <w:sz w:val="16"/>
                <w:szCs w:val="16"/>
              </w:rPr>
              <w:t>2017-06</w:t>
            </w:r>
          </w:p>
        </w:tc>
        <w:tc>
          <w:tcPr>
            <w:tcW w:w="800" w:type="dxa"/>
            <w:shd w:val="solid" w:color="FFFFFF" w:fill="auto"/>
          </w:tcPr>
          <w:p w14:paraId="6F125971" w14:textId="77777777" w:rsidR="00D919BC" w:rsidRPr="008F0F4C" w:rsidRDefault="00D919BC" w:rsidP="00251949">
            <w:pPr>
              <w:pStyle w:val="TAC"/>
              <w:rPr>
                <w:sz w:val="16"/>
                <w:szCs w:val="16"/>
              </w:rPr>
            </w:pPr>
            <w:r w:rsidRPr="008F0F4C">
              <w:rPr>
                <w:sz w:val="16"/>
                <w:szCs w:val="16"/>
              </w:rPr>
              <w:t>SA#76</w:t>
            </w:r>
          </w:p>
        </w:tc>
        <w:tc>
          <w:tcPr>
            <w:tcW w:w="952" w:type="dxa"/>
            <w:shd w:val="solid" w:color="FFFFFF" w:fill="auto"/>
          </w:tcPr>
          <w:p w14:paraId="2DFE3738" w14:textId="77777777" w:rsidR="00D919BC" w:rsidRPr="008F0F4C" w:rsidRDefault="00D919BC" w:rsidP="00251949">
            <w:pPr>
              <w:pStyle w:val="TAC"/>
              <w:rPr>
                <w:sz w:val="16"/>
                <w:szCs w:val="16"/>
              </w:rPr>
            </w:pPr>
            <w:r w:rsidRPr="008F0F4C">
              <w:rPr>
                <w:sz w:val="16"/>
                <w:szCs w:val="16"/>
              </w:rPr>
              <w:t>SP-170575</w:t>
            </w:r>
          </w:p>
        </w:tc>
        <w:tc>
          <w:tcPr>
            <w:tcW w:w="567" w:type="dxa"/>
            <w:shd w:val="solid" w:color="FFFFFF" w:fill="auto"/>
          </w:tcPr>
          <w:p w14:paraId="0C9919DE" w14:textId="77777777" w:rsidR="00D919BC" w:rsidRPr="008F0F4C" w:rsidRDefault="00D919BC" w:rsidP="00251949">
            <w:pPr>
              <w:pStyle w:val="TAL"/>
              <w:rPr>
                <w:sz w:val="16"/>
                <w:szCs w:val="16"/>
              </w:rPr>
            </w:pPr>
            <w:r w:rsidRPr="008F0F4C">
              <w:rPr>
                <w:sz w:val="16"/>
                <w:szCs w:val="16"/>
              </w:rPr>
              <w:t>0115</w:t>
            </w:r>
          </w:p>
        </w:tc>
        <w:tc>
          <w:tcPr>
            <w:tcW w:w="425" w:type="dxa"/>
            <w:shd w:val="solid" w:color="FFFFFF" w:fill="auto"/>
          </w:tcPr>
          <w:p w14:paraId="688207CD" w14:textId="77777777" w:rsidR="00D919BC" w:rsidRPr="008F0F4C" w:rsidRDefault="00D919BC" w:rsidP="00251949">
            <w:pPr>
              <w:pStyle w:val="TAR"/>
              <w:rPr>
                <w:sz w:val="16"/>
                <w:szCs w:val="16"/>
              </w:rPr>
            </w:pPr>
          </w:p>
        </w:tc>
        <w:tc>
          <w:tcPr>
            <w:tcW w:w="425" w:type="dxa"/>
            <w:shd w:val="solid" w:color="FFFFFF" w:fill="auto"/>
          </w:tcPr>
          <w:p w14:paraId="5F723F7A" w14:textId="77777777" w:rsidR="00D919BC" w:rsidRPr="008F0F4C" w:rsidRDefault="00D919BC" w:rsidP="00251949">
            <w:pPr>
              <w:pStyle w:val="TAC"/>
              <w:rPr>
                <w:sz w:val="16"/>
                <w:szCs w:val="16"/>
              </w:rPr>
            </w:pPr>
            <w:r w:rsidRPr="008F0F4C">
              <w:rPr>
                <w:sz w:val="16"/>
                <w:szCs w:val="16"/>
              </w:rPr>
              <w:t>B</w:t>
            </w:r>
          </w:p>
        </w:tc>
        <w:tc>
          <w:tcPr>
            <w:tcW w:w="4962" w:type="dxa"/>
            <w:shd w:val="solid" w:color="FFFFFF" w:fill="auto"/>
          </w:tcPr>
          <w:p w14:paraId="3CFA1CC3" w14:textId="77777777" w:rsidR="00D919BC" w:rsidRPr="008F0F4C" w:rsidRDefault="00D919BC" w:rsidP="00251949">
            <w:pPr>
              <w:pStyle w:val="TAL"/>
              <w:rPr>
                <w:sz w:val="16"/>
                <w:szCs w:val="16"/>
              </w:rPr>
            </w:pPr>
            <w:r w:rsidRPr="008F0F4C">
              <w:rPr>
                <w:noProof/>
                <w:sz w:val="16"/>
                <w:szCs w:val="16"/>
              </w:rPr>
              <w:t>Proposed Definition for Restricted Local Operator Services</w:t>
            </w:r>
          </w:p>
        </w:tc>
        <w:tc>
          <w:tcPr>
            <w:tcW w:w="708" w:type="dxa"/>
            <w:shd w:val="solid" w:color="FFFFFF" w:fill="auto"/>
          </w:tcPr>
          <w:p w14:paraId="622E3ED4" w14:textId="77777777" w:rsidR="00D919BC" w:rsidRPr="008F0F4C" w:rsidRDefault="00D919BC" w:rsidP="00251949">
            <w:pPr>
              <w:pStyle w:val="TAC"/>
              <w:rPr>
                <w:sz w:val="16"/>
                <w:szCs w:val="16"/>
              </w:rPr>
            </w:pPr>
            <w:r w:rsidRPr="008F0F4C">
              <w:rPr>
                <w:sz w:val="16"/>
                <w:szCs w:val="16"/>
              </w:rPr>
              <w:t>14.1.1</w:t>
            </w:r>
          </w:p>
        </w:tc>
      </w:tr>
      <w:tr w:rsidR="00D919BC" w:rsidRPr="008F0F4C" w14:paraId="6ED3BC16" w14:textId="77777777" w:rsidTr="00251949">
        <w:tc>
          <w:tcPr>
            <w:tcW w:w="800" w:type="dxa"/>
            <w:shd w:val="solid" w:color="FFFFFF" w:fill="auto"/>
          </w:tcPr>
          <w:p w14:paraId="16C90D46" w14:textId="77777777" w:rsidR="00D919BC" w:rsidRPr="008F0F4C" w:rsidRDefault="00D919BC" w:rsidP="00251949">
            <w:pPr>
              <w:pStyle w:val="TAC"/>
              <w:rPr>
                <w:sz w:val="16"/>
                <w:szCs w:val="16"/>
              </w:rPr>
            </w:pPr>
            <w:r w:rsidRPr="008F0F4C">
              <w:rPr>
                <w:sz w:val="16"/>
                <w:szCs w:val="16"/>
              </w:rPr>
              <w:t>2018-03</w:t>
            </w:r>
          </w:p>
        </w:tc>
        <w:tc>
          <w:tcPr>
            <w:tcW w:w="800" w:type="dxa"/>
            <w:shd w:val="solid" w:color="FFFFFF" w:fill="auto"/>
          </w:tcPr>
          <w:p w14:paraId="3A0F0568" w14:textId="77777777" w:rsidR="00D919BC" w:rsidRPr="008F0F4C" w:rsidRDefault="00D919BC" w:rsidP="00251949">
            <w:pPr>
              <w:pStyle w:val="TAC"/>
              <w:rPr>
                <w:sz w:val="16"/>
                <w:szCs w:val="16"/>
              </w:rPr>
            </w:pPr>
            <w:r w:rsidRPr="008F0F4C">
              <w:rPr>
                <w:sz w:val="16"/>
                <w:szCs w:val="16"/>
              </w:rPr>
              <w:t>SA#79</w:t>
            </w:r>
          </w:p>
        </w:tc>
        <w:tc>
          <w:tcPr>
            <w:tcW w:w="952" w:type="dxa"/>
            <w:shd w:val="solid" w:color="FFFFFF" w:fill="auto"/>
          </w:tcPr>
          <w:p w14:paraId="6D4F2B7D" w14:textId="77777777" w:rsidR="00D919BC" w:rsidRPr="008F0F4C" w:rsidRDefault="00D919BC" w:rsidP="00251949">
            <w:pPr>
              <w:pStyle w:val="TAC"/>
              <w:rPr>
                <w:sz w:val="16"/>
                <w:szCs w:val="16"/>
              </w:rPr>
            </w:pPr>
            <w:r w:rsidRPr="008F0F4C">
              <w:rPr>
                <w:sz w:val="16"/>
                <w:szCs w:val="16"/>
              </w:rPr>
              <w:t>SP-180179</w:t>
            </w:r>
          </w:p>
        </w:tc>
        <w:tc>
          <w:tcPr>
            <w:tcW w:w="567" w:type="dxa"/>
            <w:shd w:val="solid" w:color="FFFFFF" w:fill="auto"/>
          </w:tcPr>
          <w:p w14:paraId="114449E8" w14:textId="77777777" w:rsidR="00D919BC" w:rsidRPr="008F0F4C" w:rsidRDefault="00D919BC" w:rsidP="00251949">
            <w:pPr>
              <w:pStyle w:val="TAL"/>
              <w:rPr>
                <w:sz w:val="16"/>
                <w:szCs w:val="16"/>
              </w:rPr>
            </w:pPr>
            <w:r w:rsidRPr="008F0F4C">
              <w:rPr>
                <w:sz w:val="16"/>
                <w:szCs w:val="16"/>
              </w:rPr>
              <w:t>0116</w:t>
            </w:r>
          </w:p>
        </w:tc>
        <w:tc>
          <w:tcPr>
            <w:tcW w:w="425" w:type="dxa"/>
            <w:shd w:val="solid" w:color="FFFFFF" w:fill="auto"/>
          </w:tcPr>
          <w:p w14:paraId="03D4078D" w14:textId="77777777" w:rsidR="00D919BC" w:rsidRPr="008F0F4C" w:rsidRDefault="00D919BC" w:rsidP="00251949">
            <w:pPr>
              <w:pStyle w:val="TAR"/>
              <w:rPr>
                <w:sz w:val="16"/>
                <w:szCs w:val="16"/>
              </w:rPr>
            </w:pPr>
            <w:r w:rsidRPr="008F0F4C">
              <w:rPr>
                <w:sz w:val="16"/>
                <w:szCs w:val="16"/>
              </w:rPr>
              <w:t>3</w:t>
            </w:r>
          </w:p>
        </w:tc>
        <w:tc>
          <w:tcPr>
            <w:tcW w:w="425" w:type="dxa"/>
            <w:shd w:val="solid" w:color="FFFFFF" w:fill="auto"/>
          </w:tcPr>
          <w:p w14:paraId="78325D86" w14:textId="77777777" w:rsidR="00D919BC" w:rsidRPr="008F0F4C" w:rsidRDefault="00D919BC" w:rsidP="00251949">
            <w:pPr>
              <w:pStyle w:val="TAC"/>
              <w:rPr>
                <w:sz w:val="16"/>
                <w:szCs w:val="16"/>
              </w:rPr>
            </w:pPr>
            <w:r w:rsidRPr="008F0F4C">
              <w:rPr>
                <w:sz w:val="16"/>
                <w:szCs w:val="16"/>
              </w:rPr>
              <w:t>B</w:t>
            </w:r>
          </w:p>
        </w:tc>
        <w:tc>
          <w:tcPr>
            <w:tcW w:w="4962" w:type="dxa"/>
            <w:shd w:val="solid" w:color="FFFFFF" w:fill="auto"/>
          </w:tcPr>
          <w:p w14:paraId="3F3ACB73" w14:textId="77777777" w:rsidR="00D919BC" w:rsidRPr="008F0F4C" w:rsidRDefault="00D919BC" w:rsidP="00251949">
            <w:pPr>
              <w:pStyle w:val="TAL"/>
              <w:rPr>
                <w:noProof/>
                <w:sz w:val="16"/>
                <w:szCs w:val="16"/>
              </w:rPr>
            </w:pPr>
            <w:r w:rsidRPr="008F0F4C">
              <w:rPr>
                <w:noProof/>
                <w:sz w:val="16"/>
                <w:szCs w:val="16"/>
                <w:lang w:eastAsia="ko-KR"/>
              </w:rPr>
              <w:t>Addition of 5G in the definition of 3GPP system</w:t>
            </w:r>
          </w:p>
        </w:tc>
        <w:tc>
          <w:tcPr>
            <w:tcW w:w="708" w:type="dxa"/>
            <w:shd w:val="solid" w:color="FFFFFF" w:fill="auto"/>
          </w:tcPr>
          <w:p w14:paraId="4D9BD8A9" w14:textId="77777777" w:rsidR="00D919BC" w:rsidRPr="008F0F4C" w:rsidRDefault="00D919BC" w:rsidP="00251949">
            <w:pPr>
              <w:pStyle w:val="TAC"/>
              <w:rPr>
                <w:sz w:val="16"/>
                <w:szCs w:val="16"/>
              </w:rPr>
            </w:pPr>
            <w:r w:rsidRPr="008F0F4C">
              <w:rPr>
                <w:sz w:val="16"/>
                <w:szCs w:val="16"/>
              </w:rPr>
              <w:t>15.0.0</w:t>
            </w:r>
          </w:p>
        </w:tc>
      </w:tr>
      <w:tr w:rsidR="00D919BC" w:rsidRPr="008F0F4C" w14:paraId="7379131D" w14:textId="77777777" w:rsidTr="00251949">
        <w:tc>
          <w:tcPr>
            <w:tcW w:w="800" w:type="dxa"/>
            <w:shd w:val="solid" w:color="FFFFFF" w:fill="auto"/>
          </w:tcPr>
          <w:p w14:paraId="4BE37906" w14:textId="77777777" w:rsidR="00D919BC" w:rsidRPr="008F0F4C" w:rsidRDefault="00D919BC" w:rsidP="00251949">
            <w:pPr>
              <w:pStyle w:val="TAC"/>
              <w:rPr>
                <w:sz w:val="16"/>
                <w:szCs w:val="16"/>
              </w:rPr>
            </w:pPr>
            <w:r w:rsidRPr="008F0F4C">
              <w:rPr>
                <w:sz w:val="16"/>
                <w:szCs w:val="16"/>
              </w:rPr>
              <w:t>2018-12</w:t>
            </w:r>
          </w:p>
        </w:tc>
        <w:tc>
          <w:tcPr>
            <w:tcW w:w="800" w:type="dxa"/>
            <w:shd w:val="solid" w:color="FFFFFF" w:fill="auto"/>
          </w:tcPr>
          <w:p w14:paraId="70A6BDB5" w14:textId="77777777" w:rsidR="00D919BC" w:rsidRPr="008F0F4C" w:rsidRDefault="00D919BC" w:rsidP="00251949">
            <w:pPr>
              <w:pStyle w:val="TAC"/>
              <w:rPr>
                <w:sz w:val="16"/>
                <w:szCs w:val="16"/>
              </w:rPr>
            </w:pPr>
            <w:r w:rsidRPr="008F0F4C">
              <w:rPr>
                <w:sz w:val="16"/>
                <w:szCs w:val="16"/>
              </w:rPr>
              <w:t>SA#82</w:t>
            </w:r>
          </w:p>
        </w:tc>
        <w:tc>
          <w:tcPr>
            <w:tcW w:w="952" w:type="dxa"/>
            <w:shd w:val="solid" w:color="FFFFFF" w:fill="auto"/>
          </w:tcPr>
          <w:p w14:paraId="47C8C37C" w14:textId="77777777" w:rsidR="00D919BC" w:rsidRPr="008F0F4C" w:rsidRDefault="00D919BC" w:rsidP="00251949">
            <w:pPr>
              <w:pStyle w:val="TAC"/>
              <w:rPr>
                <w:sz w:val="16"/>
                <w:szCs w:val="16"/>
              </w:rPr>
            </w:pPr>
            <w:r w:rsidRPr="008F0F4C">
              <w:rPr>
                <w:sz w:val="16"/>
                <w:szCs w:val="16"/>
              </w:rPr>
              <w:t>SP-181167</w:t>
            </w:r>
          </w:p>
        </w:tc>
        <w:tc>
          <w:tcPr>
            <w:tcW w:w="567" w:type="dxa"/>
            <w:shd w:val="solid" w:color="FFFFFF" w:fill="auto"/>
          </w:tcPr>
          <w:p w14:paraId="7C005A43" w14:textId="77777777" w:rsidR="00D919BC" w:rsidRPr="008F0F4C" w:rsidRDefault="00D919BC" w:rsidP="00251949">
            <w:pPr>
              <w:pStyle w:val="TAL"/>
              <w:rPr>
                <w:sz w:val="16"/>
                <w:szCs w:val="16"/>
              </w:rPr>
            </w:pPr>
            <w:r w:rsidRPr="008F0F4C">
              <w:rPr>
                <w:sz w:val="16"/>
                <w:szCs w:val="16"/>
              </w:rPr>
              <w:t>0117</w:t>
            </w:r>
          </w:p>
        </w:tc>
        <w:tc>
          <w:tcPr>
            <w:tcW w:w="425" w:type="dxa"/>
            <w:shd w:val="solid" w:color="FFFFFF" w:fill="auto"/>
          </w:tcPr>
          <w:p w14:paraId="3493C3F6" w14:textId="77777777" w:rsidR="00D919BC" w:rsidRPr="008F0F4C" w:rsidRDefault="00D919BC" w:rsidP="00251949">
            <w:pPr>
              <w:pStyle w:val="TAR"/>
              <w:rPr>
                <w:sz w:val="16"/>
                <w:szCs w:val="16"/>
              </w:rPr>
            </w:pPr>
            <w:r w:rsidRPr="008F0F4C">
              <w:rPr>
                <w:sz w:val="16"/>
                <w:szCs w:val="16"/>
              </w:rPr>
              <w:t>2</w:t>
            </w:r>
          </w:p>
        </w:tc>
        <w:tc>
          <w:tcPr>
            <w:tcW w:w="425" w:type="dxa"/>
            <w:shd w:val="solid" w:color="FFFFFF" w:fill="auto"/>
          </w:tcPr>
          <w:p w14:paraId="23D18584" w14:textId="77777777" w:rsidR="00D919BC" w:rsidRPr="008F0F4C" w:rsidRDefault="00D919BC" w:rsidP="00251949">
            <w:pPr>
              <w:pStyle w:val="TAC"/>
              <w:rPr>
                <w:sz w:val="16"/>
                <w:szCs w:val="16"/>
              </w:rPr>
            </w:pPr>
            <w:r w:rsidRPr="008F0F4C">
              <w:rPr>
                <w:sz w:val="16"/>
                <w:szCs w:val="16"/>
              </w:rPr>
              <w:t>B</w:t>
            </w:r>
          </w:p>
        </w:tc>
        <w:tc>
          <w:tcPr>
            <w:tcW w:w="4962" w:type="dxa"/>
            <w:shd w:val="solid" w:color="FFFFFF" w:fill="auto"/>
          </w:tcPr>
          <w:p w14:paraId="37FBE7EE" w14:textId="77777777" w:rsidR="00D919BC" w:rsidRPr="008F0F4C" w:rsidRDefault="00D919BC" w:rsidP="00251949">
            <w:pPr>
              <w:pStyle w:val="TAL"/>
              <w:rPr>
                <w:noProof/>
                <w:sz w:val="16"/>
                <w:szCs w:val="16"/>
                <w:lang w:eastAsia="ko-KR"/>
              </w:rPr>
            </w:pPr>
            <w:r w:rsidRPr="008F0F4C">
              <w:rPr>
                <w:noProof/>
                <w:sz w:val="16"/>
                <w:szCs w:val="16"/>
                <w:lang w:eastAsia="ko-KR"/>
              </w:rPr>
              <w:t>Add new terms and abbreviations</w:t>
            </w:r>
          </w:p>
        </w:tc>
        <w:tc>
          <w:tcPr>
            <w:tcW w:w="708" w:type="dxa"/>
            <w:shd w:val="solid" w:color="FFFFFF" w:fill="auto"/>
          </w:tcPr>
          <w:p w14:paraId="55FD5A2B" w14:textId="77777777" w:rsidR="00D919BC" w:rsidRPr="00941ABA" w:rsidRDefault="00D919BC" w:rsidP="00251949">
            <w:pPr>
              <w:pStyle w:val="TAC"/>
              <w:rPr>
                <w:sz w:val="16"/>
                <w:szCs w:val="16"/>
              </w:rPr>
            </w:pPr>
            <w:r w:rsidRPr="008F0F4C">
              <w:rPr>
                <w:sz w:val="16"/>
                <w:szCs w:val="16"/>
              </w:rPr>
              <w:t>15.1.0</w:t>
            </w:r>
          </w:p>
        </w:tc>
      </w:tr>
      <w:tr w:rsidR="00941ABA" w:rsidRPr="008F0F4C" w14:paraId="6F796959" w14:textId="77777777" w:rsidTr="00251949">
        <w:tc>
          <w:tcPr>
            <w:tcW w:w="800" w:type="dxa"/>
            <w:shd w:val="solid" w:color="FFFFFF" w:fill="auto"/>
          </w:tcPr>
          <w:p w14:paraId="06DF242B" w14:textId="77777777" w:rsidR="00941ABA" w:rsidRPr="00941ABA" w:rsidRDefault="00941ABA" w:rsidP="00251949">
            <w:pPr>
              <w:pStyle w:val="TAC"/>
              <w:rPr>
                <w:sz w:val="16"/>
                <w:szCs w:val="16"/>
              </w:rPr>
            </w:pPr>
            <w:r>
              <w:rPr>
                <w:sz w:val="16"/>
                <w:szCs w:val="16"/>
              </w:rPr>
              <w:t>2019-06</w:t>
            </w:r>
          </w:p>
        </w:tc>
        <w:tc>
          <w:tcPr>
            <w:tcW w:w="800" w:type="dxa"/>
            <w:shd w:val="solid" w:color="FFFFFF" w:fill="auto"/>
          </w:tcPr>
          <w:p w14:paraId="397B3700" w14:textId="77777777" w:rsidR="00941ABA" w:rsidRPr="00941ABA" w:rsidRDefault="00941ABA" w:rsidP="00251949">
            <w:pPr>
              <w:pStyle w:val="TAC"/>
              <w:rPr>
                <w:sz w:val="16"/>
                <w:szCs w:val="16"/>
              </w:rPr>
            </w:pPr>
            <w:r>
              <w:rPr>
                <w:sz w:val="16"/>
                <w:szCs w:val="16"/>
              </w:rPr>
              <w:t>SA#84</w:t>
            </w:r>
          </w:p>
        </w:tc>
        <w:tc>
          <w:tcPr>
            <w:tcW w:w="952" w:type="dxa"/>
            <w:shd w:val="solid" w:color="FFFFFF" w:fill="auto"/>
          </w:tcPr>
          <w:p w14:paraId="46F9C960" w14:textId="77777777" w:rsidR="00941ABA" w:rsidRPr="00941ABA" w:rsidRDefault="00941ABA" w:rsidP="00251949">
            <w:pPr>
              <w:pStyle w:val="TAC"/>
              <w:rPr>
                <w:sz w:val="16"/>
                <w:szCs w:val="16"/>
              </w:rPr>
            </w:pPr>
            <w:r>
              <w:rPr>
                <w:sz w:val="16"/>
                <w:szCs w:val="16"/>
              </w:rPr>
              <w:t>SP-190569</w:t>
            </w:r>
          </w:p>
        </w:tc>
        <w:tc>
          <w:tcPr>
            <w:tcW w:w="567" w:type="dxa"/>
            <w:shd w:val="solid" w:color="FFFFFF" w:fill="auto"/>
          </w:tcPr>
          <w:p w14:paraId="77AF4190" w14:textId="77777777" w:rsidR="00941ABA" w:rsidRPr="00941ABA" w:rsidRDefault="00941ABA" w:rsidP="00251949">
            <w:pPr>
              <w:pStyle w:val="TAL"/>
              <w:rPr>
                <w:sz w:val="16"/>
                <w:szCs w:val="16"/>
              </w:rPr>
            </w:pPr>
            <w:r>
              <w:rPr>
                <w:sz w:val="16"/>
                <w:szCs w:val="16"/>
              </w:rPr>
              <w:t>0118</w:t>
            </w:r>
          </w:p>
        </w:tc>
        <w:tc>
          <w:tcPr>
            <w:tcW w:w="425" w:type="dxa"/>
            <w:shd w:val="solid" w:color="FFFFFF" w:fill="auto"/>
          </w:tcPr>
          <w:p w14:paraId="19731B6A" w14:textId="77777777" w:rsidR="00941ABA" w:rsidRPr="008F0F4C" w:rsidRDefault="00941ABA" w:rsidP="00251949">
            <w:pPr>
              <w:pStyle w:val="TAR"/>
              <w:rPr>
                <w:sz w:val="16"/>
                <w:szCs w:val="16"/>
              </w:rPr>
            </w:pPr>
          </w:p>
        </w:tc>
        <w:tc>
          <w:tcPr>
            <w:tcW w:w="425" w:type="dxa"/>
            <w:shd w:val="solid" w:color="FFFFFF" w:fill="auto"/>
          </w:tcPr>
          <w:p w14:paraId="6FEF6CC6" w14:textId="77777777" w:rsidR="00941ABA" w:rsidRPr="00941ABA" w:rsidRDefault="00941ABA" w:rsidP="00251949">
            <w:pPr>
              <w:pStyle w:val="TAC"/>
              <w:rPr>
                <w:sz w:val="16"/>
                <w:szCs w:val="16"/>
              </w:rPr>
            </w:pPr>
            <w:r>
              <w:rPr>
                <w:sz w:val="16"/>
                <w:szCs w:val="16"/>
              </w:rPr>
              <w:t>B</w:t>
            </w:r>
          </w:p>
        </w:tc>
        <w:tc>
          <w:tcPr>
            <w:tcW w:w="4962" w:type="dxa"/>
            <w:shd w:val="solid" w:color="FFFFFF" w:fill="auto"/>
          </w:tcPr>
          <w:p w14:paraId="4F2CDBC5" w14:textId="77777777" w:rsidR="00941ABA" w:rsidRPr="00941ABA" w:rsidRDefault="00941ABA" w:rsidP="00251949">
            <w:pPr>
              <w:pStyle w:val="TAL"/>
              <w:rPr>
                <w:noProof/>
                <w:sz w:val="16"/>
                <w:szCs w:val="16"/>
                <w:lang w:eastAsia="ko-KR"/>
              </w:rPr>
            </w:pPr>
            <w:r>
              <w:rPr>
                <w:noProof/>
                <w:sz w:val="16"/>
                <w:szCs w:val="16"/>
                <w:lang w:eastAsia="ko-KR"/>
              </w:rPr>
              <w:t>Add new general abbreviations</w:t>
            </w:r>
            <w:r>
              <w:rPr>
                <w:noProof/>
                <w:sz w:val="16"/>
                <w:szCs w:val="16"/>
                <w:lang w:eastAsia="ko-KR"/>
              </w:rPr>
              <w:br/>
              <w:t>MCC Note: CR cover sheet wrongly shows CR number as "1118".</w:t>
            </w:r>
          </w:p>
        </w:tc>
        <w:tc>
          <w:tcPr>
            <w:tcW w:w="708" w:type="dxa"/>
            <w:shd w:val="solid" w:color="FFFFFF" w:fill="auto"/>
          </w:tcPr>
          <w:p w14:paraId="06F7E784" w14:textId="77777777" w:rsidR="00941ABA" w:rsidRPr="00941ABA" w:rsidRDefault="00941ABA" w:rsidP="00251949">
            <w:pPr>
              <w:pStyle w:val="TAC"/>
              <w:rPr>
                <w:sz w:val="16"/>
                <w:szCs w:val="16"/>
              </w:rPr>
            </w:pPr>
            <w:r>
              <w:rPr>
                <w:sz w:val="16"/>
                <w:szCs w:val="16"/>
              </w:rPr>
              <w:t>16.0.0</w:t>
            </w:r>
          </w:p>
        </w:tc>
      </w:tr>
      <w:tr w:rsidR="00796A10" w:rsidRPr="008F0F4C" w14:paraId="309D5339" w14:textId="77777777" w:rsidTr="00251949">
        <w:tc>
          <w:tcPr>
            <w:tcW w:w="800" w:type="dxa"/>
            <w:shd w:val="solid" w:color="FFFFFF" w:fill="auto"/>
          </w:tcPr>
          <w:p w14:paraId="1FCB7697" w14:textId="77777777" w:rsidR="00796A10" w:rsidRDefault="00796A10" w:rsidP="00251949">
            <w:pPr>
              <w:pStyle w:val="TAC"/>
              <w:rPr>
                <w:sz w:val="16"/>
                <w:szCs w:val="16"/>
              </w:rPr>
            </w:pPr>
            <w:r>
              <w:rPr>
                <w:sz w:val="16"/>
                <w:szCs w:val="16"/>
              </w:rPr>
              <w:t>2020-06</w:t>
            </w:r>
          </w:p>
        </w:tc>
        <w:tc>
          <w:tcPr>
            <w:tcW w:w="800" w:type="dxa"/>
            <w:shd w:val="solid" w:color="FFFFFF" w:fill="auto"/>
          </w:tcPr>
          <w:p w14:paraId="5B91510D" w14:textId="77777777" w:rsidR="00796A10" w:rsidRDefault="00796A10" w:rsidP="00251949">
            <w:pPr>
              <w:pStyle w:val="TAC"/>
              <w:rPr>
                <w:sz w:val="16"/>
                <w:szCs w:val="16"/>
              </w:rPr>
            </w:pPr>
            <w:r>
              <w:rPr>
                <w:sz w:val="16"/>
                <w:szCs w:val="16"/>
              </w:rPr>
              <w:t>SA#88-e</w:t>
            </w:r>
          </w:p>
        </w:tc>
        <w:tc>
          <w:tcPr>
            <w:tcW w:w="952" w:type="dxa"/>
            <w:shd w:val="solid" w:color="FFFFFF" w:fill="auto"/>
          </w:tcPr>
          <w:p w14:paraId="70DF4386" w14:textId="77777777" w:rsidR="00796A10" w:rsidRDefault="00796A10" w:rsidP="00251949">
            <w:pPr>
              <w:pStyle w:val="TAC"/>
              <w:rPr>
                <w:sz w:val="16"/>
                <w:szCs w:val="16"/>
              </w:rPr>
            </w:pPr>
            <w:r>
              <w:rPr>
                <w:sz w:val="16"/>
                <w:szCs w:val="16"/>
              </w:rPr>
              <w:t>SP-200570</w:t>
            </w:r>
          </w:p>
        </w:tc>
        <w:tc>
          <w:tcPr>
            <w:tcW w:w="567" w:type="dxa"/>
            <w:shd w:val="solid" w:color="FFFFFF" w:fill="auto"/>
          </w:tcPr>
          <w:p w14:paraId="402E69C9" w14:textId="77777777" w:rsidR="00796A10" w:rsidRDefault="00796A10" w:rsidP="00251949">
            <w:pPr>
              <w:pStyle w:val="TAL"/>
              <w:rPr>
                <w:sz w:val="16"/>
                <w:szCs w:val="16"/>
              </w:rPr>
            </w:pPr>
            <w:r>
              <w:rPr>
                <w:sz w:val="16"/>
                <w:szCs w:val="16"/>
              </w:rPr>
              <w:t>0121</w:t>
            </w:r>
          </w:p>
        </w:tc>
        <w:tc>
          <w:tcPr>
            <w:tcW w:w="425" w:type="dxa"/>
            <w:shd w:val="solid" w:color="FFFFFF" w:fill="auto"/>
          </w:tcPr>
          <w:p w14:paraId="4F9D1278" w14:textId="77777777" w:rsidR="00796A10" w:rsidRPr="008F0F4C" w:rsidRDefault="00796A10" w:rsidP="00251949">
            <w:pPr>
              <w:pStyle w:val="TAR"/>
              <w:rPr>
                <w:sz w:val="16"/>
                <w:szCs w:val="16"/>
              </w:rPr>
            </w:pPr>
          </w:p>
        </w:tc>
        <w:tc>
          <w:tcPr>
            <w:tcW w:w="425" w:type="dxa"/>
            <w:shd w:val="solid" w:color="FFFFFF" w:fill="auto"/>
          </w:tcPr>
          <w:p w14:paraId="57DA6640" w14:textId="77777777" w:rsidR="00796A10" w:rsidRDefault="00796A10" w:rsidP="00251949">
            <w:pPr>
              <w:pStyle w:val="TAC"/>
              <w:rPr>
                <w:sz w:val="16"/>
                <w:szCs w:val="16"/>
              </w:rPr>
            </w:pPr>
            <w:r>
              <w:rPr>
                <w:sz w:val="16"/>
                <w:szCs w:val="16"/>
              </w:rPr>
              <w:t>F</w:t>
            </w:r>
          </w:p>
        </w:tc>
        <w:tc>
          <w:tcPr>
            <w:tcW w:w="4962" w:type="dxa"/>
            <w:shd w:val="solid" w:color="FFFFFF" w:fill="auto"/>
          </w:tcPr>
          <w:p w14:paraId="70918B3A" w14:textId="77777777" w:rsidR="00796A10" w:rsidRDefault="00796A10" w:rsidP="00251949">
            <w:pPr>
              <w:pStyle w:val="TAL"/>
              <w:rPr>
                <w:noProof/>
                <w:sz w:val="16"/>
                <w:szCs w:val="16"/>
                <w:lang w:eastAsia="ko-KR"/>
              </w:rPr>
            </w:pPr>
            <w:r>
              <w:rPr>
                <w:noProof/>
                <w:sz w:val="16"/>
                <w:szCs w:val="16"/>
                <w:lang w:eastAsia="ko-KR"/>
              </w:rPr>
              <w:t>UICC definition alignment</w:t>
            </w:r>
          </w:p>
        </w:tc>
        <w:tc>
          <w:tcPr>
            <w:tcW w:w="708" w:type="dxa"/>
            <w:shd w:val="solid" w:color="FFFFFF" w:fill="auto"/>
          </w:tcPr>
          <w:p w14:paraId="1A971214" w14:textId="77777777" w:rsidR="00796A10" w:rsidRDefault="00796A10" w:rsidP="00251949">
            <w:pPr>
              <w:pStyle w:val="TAC"/>
              <w:rPr>
                <w:sz w:val="16"/>
                <w:szCs w:val="16"/>
              </w:rPr>
            </w:pPr>
            <w:r>
              <w:rPr>
                <w:sz w:val="16"/>
                <w:szCs w:val="16"/>
              </w:rPr>
              <w:t>17.0.0</w:t>
            </w:r>
          </w:p>
        </w:tc>
      </w:tr>
      <w:tr w:rsidR="00C12DFE" w:rsidRPr="008F0F4C" w14:paraId="4BD44371" w14:textId="77777777" w:rsidTr="00251949">
        <w:tc>
          <w:tcPr>
            <w:tcW w:w="800" w:type="dxa"/>
            <w:shd w:val="solid" w:color="FFFFFF" w:fill="auto"/>
          </w:tcPr>
          <w:p w14:paraId="1E8E6FE6" w14:textId="77777777" w:rsidR="00C12DFE" w:rsidRDefault="00C12DFE" w:rsidP="00251949">
            <w:pPr>
              <w:pStyle w:val="TAC"/>
              <w:rPr>
                <w:sz w:val="16"/>
                <w:szCs w:val="16"/>
              </w:rPr>
            </w:pPr>
            <w:r>
              <w:rPr>
                <w:sz w:val="16"/>
                <w:szCs w:val="16"/>
              </w:rPr>
              <w:t>2021-12</w:t>
            </w:r>
          </w:p>
        </w:tc>
        <w:tc>
          <w:tcPr>
            <w:tcW w:w="800" w:type="dxa"/>
            <w:shd w:val="solid" w:color="FFFFFF" w:fill="auto"/>
          </w:tcPr>
          <w:p w14:paraId="59679B40" w14:textId="77777777" w:rsidR="00C12DFE" w:rsidRDefault="00C12DFE" w:rsidP="00251949">
            <w:pPr>
              <w:pStyle w:val="TAC"/>
              <w:rPr>
                <w:sz w:val="16"/>
                <w:szCs w:val="16"/>
              </w:rPr>
            </w:pPr>
            <w:r>
              <w:rPr>
                <w:sz w:val="16"/>
                <w:szCs w:val="16"/>
              </w:rPr>
              <w:t>SA#94-e</w:t>
            </w:r>
          </w:p>
        </w:tc>
        <w:tc>
          <w:tcPr>
            <w:tcW w:w="952" w:type="dxa"/>
            <w:shd w:val="solid" w:color="FFFFFF" w:fill="auto"/>
          </w:tcPr>
          <w:p w14:paraId="76BBD823" w14:textId="77777777" w:rsidR="00C12DFE" w:rsidRDefault="00C12DFE" w:rsidP="00251949">
            <w:pPr>
              <w:pStyle w:val="TAC"/>
              <w:rPr>
                <w:sz w:val="16"/>
                <w:szCs w:val="16"/>
              </w:rPr>
            </w:pPr>
            <w:r w:rsidRPr="00C12DFE">
              <w:rPr>
                <w:sz w:val="16"/>
                <w:szCs w:val="16"/>
              </w:rPr>
              <w:t>SP-211630</w:t>
            </w:r>
          </w:p>
        </w:tc>
        <w:tc>
          <w:tcPr>
            <w:tcW w:w="567" w:type="dxa"/>
            <w:shd w:val="solid" w:color="FFFFFF" w:fill="auto"/>
          </w:tcPr>
          <w:p w14:paraId="1F5FBA84" w14:textId="77777777" w:rsidR="00C12DFE" w:rsidRDefault="00C12DFE" w:rsidP="00251949">
            <w:pPr>
              <w:pStyle w:val="TAL"/>
              <w:rPr>
                <w:sz w:val="16"/>
                <w:szCs w:val="16"/>
              </w:rPr>
            </w:pPr>
            <w:r>
              <w:rPr>
                <w:sz w:val="16"/>
                <w:szCs w:val="16"/>
              </w:rPr>
              <w:t>0122</w:t>
            </w:r>
          </w:p>
        </w:tc>
        <w:tc>
          <w:tcPr>
            <w:tcW w:w="425" w:type="dxa"/>
            <w:shd w:val="solid" w:color="FFFFFF" w:fill="auto"/>
          </w:tcPr>
          <w:p w14:paraId="368320E9" w14:textId="77777777" w:rsidR="00C12DFE" w:rsidRPr="008F0F4C" w:rsidRDefault="00C12DFE" w:rsidP="00251949">
            <w:pPr>
              <w:pStyle w:val="TAR"/>
              <w:rPr>
                <w:sz w:val="16"/>
                <w:szCs w:val="16"/>
              </w:rPr>
            </w:pPr>
            <w:r>
              <w:rPr>
                <w:sz w:val="16"/>
                <w:szCs w:val="16"/>
              </w:rPr>
              <w:t>1</w:t>
            </w:r>
          </w:p>
        </w:tc>
        <w:tc>
          <w:tcPr>
            <w:tcW w:w="425" w:type="dxa"/>
            <w:shd w:val="solid" w:color="FFFFFF" w:fill="auto"/>
          </w:tcPr>
          <w:p w14:paraId="5F926502" w14:textId="77777777" w:rsidR="00C12DFE" w:rsidRDefault="00C12DFE" w:rsidP="00251949">
            <w:pPr>
              <w:pStyle w:val="TAC"/>
              <w:rPr>
                <w:sz w:val="16"/>
                <w:szCs w:val="16"/>
              </w:rPr>
            </w:pPr>
            <w:r>
              <w:rPr>
                <w:sz w:val="16"/>
                <w:szCs w:val="16"/>
              </w:rPr>
              <w:t>F</w:t>
            </w:r>
          </w:p>
        </w:tc>
        <w:tc>
          <w:tcPr>
            <w:tcW w:w="4962" w:type="dxa"/>
            <w:shd w:val="solid" w:color="FFFFFF" w:fill="auto"/>
          </w:tcPr>
          <w:p w14:paraId="0E39D9D1" w14:textId="77777777" w:rsidR="00C12DFE" w:rsidRDefault="00C12DFE" w:rsidP="00251949">
            <w:pPr>
              <w:pStyle w:val="TAL"/>
              <w:rPr>
                <w:noProof/>
                <w:sz w:val="16"/>
                <w:szCs w:val="16"/>
                <w:lang w:eastAsia="ko-KR"/>
              </w:rPr>
            </w:pPr>
            <w:r w:rsidRPr="00C12DFE">
              <w:rPr>
                <w:noProof/>
                <w:sz w:val="16"/>
                <w:szCs w:val="16"/>
                <w:lang w:eastAsia="ko-KR"/>
              </w:rPr>
              <w:t>Correction of IMC definition for terminals accessing IMS via SNPN</w:t>
            </w:r>
          </w:p>
        </w:tc>
        <w:tc>
          <w:tcPr>
            <w:tcW w:w="708" w:type="dxa"/>
            <w:shd w:val="solid" w:color="FFFFFF" w:fill="auto"/>
          </w:tcPr>
          <w:p w14:paraId="5C65E377" w14:textId="77777777" w:rsidR="00C12DFE" w:rsidRDefault="00C12DFE" w:rsidP="00251949">
            <w:pPr>
              <w:pStyle w:val="TAC"/>
              <w:rPr>
                <w:sz w:val="16"/>
                <w:szCs w:val="16"/>
              </w:rPr>
            </w:pPr>
            <w:r>
              <w:rPr>
                <w:sz w:val="16"/>
                <w:szCs w:val="16"/>
              </w:rPr>
              <w:t>17.1.0</w:t>
            </w:r>
          </w:p>
        </w:tc>
      </w:tr>
      <w:tr w:rsidR="00D21C8B" w:rsidRPr="008F0F4C" w14:paraId="76B44D2C" w14:textId="77777777" w:rsidTr="00251949">
        <w:tc>
          <w:tcPr>
            <w:tcW w:w="800" w:type="dxa"/>
            <w:shd w:val="solid" w:color="FFFFFF" w:fill="auto"/>
          </w:tcPr>
          <w:p w14:paraId="1548D532" w14:textId="3E546904" w:rsidR="00D21C8B" w:rsidRDefault="00D21C8B" w:rsidP="00251949">
            <w:pPr>
              <w:pStyle w:val="TAC"/>
              <w:rPr>
                <w:sz w:val="16"/>
                <w:szCs w:val="16"/>
              </w:rPr>
            </w:pPr>
            <w:r>
              <w:rPr>
                <w:sz w:val="16"/>
                <w:szCs w:val="16"/>
              </w:rPr>
              <w:t>2024-03</w:t>
            </w:r>
          </w:p>
        </w:tc>
        <w:tc>
          <w:tcPr>
            <w:tcW w:w="800" w:type="dxa"/>
            <w:shd w:val="solid" w:color="FFFFFF" w:fill="auto"/>
          </w:tcPr>
          <w:p w14:paraId="2627A7C5" w14:textId="39A78AE0" w:rsidR="00D21C8B" w:rsidRDefault="00D21C8B" w:rsidP="00251949">
            <w:pPr>
              <w:pStyle w:val="TAC"/>
              <w:rPr>
                <w:sz w:val="16"/>
                <w:szCs w:val="16"/>
              </w:rPr>
            </w:pPr>
            <w:r>
              <w:rPr>
                <w:sz w:val="16"/>
                <w:szCs w:val="16"/>
              </w:rPr>
              <w:t>SA#103</w:t>
            </w:r>
          </w:p>
        </w:tc>
        <w:tc>
          <w:tcPr>
            <w:tcW w:w="952" w:type="dxa"/>
            <w:shd w:val="solid" w:color="FFFFFF" w:fill="auto"/>
          </w:tcPr>
          <w:p w14:paraId="5A5C0AC7" w14:textId="05387DA5" w:rsidR="00D21C8B" w:rsidRPr="00C12DFE" w:rsidRDefault="00D21C8B" w:rsidP="00251949">
            <w:pPr>
              <w:pStyle w:val="TAC"/>
              <w:rPr>
                <w:sz w:val="16"/>
                <w:szCs w:val="16"/>
              </w:rPr>
            </w:pPr>
            <w:r>
              <w:rPr>
                <w:sz w:val="16"/>
                <w:szCs w:val="16"/>
              </w:rPr>
              <w:t>SP-240282</w:t>
            </w:r>
          </w:p>
        </w:tc>
        <w:tc>
          <w:tcPr>
            <w:tcW w:w="567" w:type="dxa"/>
            <w:shd w:val="solid" w:color="FFFFFF" w:fill="auto"/>
          </w:tcPr>
          <w:p w14:paraId="181668CF" w14:textId="26C4FC4E" w:rsidR="00D21C8B" w:rsidRDefault="00D21C8B" w:rsidP="00251949">
            <w:pPr>
              <w:pStyle w:val="TAL"/>
              <w:rPr>
                <w:sz w:val="16"/>
                <w:szCs w:val="16"/>
              </w:rPr>
            </w:pPr>
            <w:r>
              <w:rPr>
                <w:sz w:val="16"/>
                <w:szCs w:val="16"/>
              </w:rPr>
              <w:t>0125</w:t>
            </w:r>
          </w:p>
        </w:tc>
        <w:tc>
          <w:tcPr>
            <w:tcW w:w="425" w:type="dxa"/>
            <w:shd w:val="solid" w:color="FFFFFF" w:fill="auto"/>
          </w:tcPr>
          <w:p w14:paraId="2EBF91FC" w14:textId="660752D0" w:rsidR="00D21C8B" w:rsidRDefault="00D21C8B" w:rsidP="00251949">
            <w:pPr>
              <w:pStyle w:val="TAR"/>
              <w:rPr>
                <w:sz w:val="16"/>
                <w:szCs w:val="16"/>
              </w:rPr>
            </w:pPr>
            <w:r>
              <w:rPr>
                <w:sz w:val="16"/>
                <w:szCs w:val="16"/>
              </w:rPr>
              <w:t>1</w:t>
            </w:r>
          </w:p>
        </w:tc>
        <w:tc>
          <w:tcPr>
            <w:tcW w:w="425" w:type="dxa"/>
            <w:shd w:val="solid" w:color="FFFFFF" w:fill="auto"/>
          </w:tcPr>
          <w:p w14:paraId="065040A6" w14:textId="46890245" w:rsidR="00D21C8B" w:rsidRDefault="00D21C8B" w:rsidP="00251949">
            <w:pPr>
              <w:pStyle w:val="TAC"/>
              <w:rPr>
                <w:sz w:val="16"/>
                <w:szCs w:val="16"/>
              </w:rPr>
            </w:pPr>
            <w:r>
              <w:rPr>
                <w:sz w:val="16"/>
                <w:szCs w:val="16"/>
              </w:rPr>
              <w:t>A</w:t>
            </w:r>
          </w:p>
        </w:tc>
        <w:tc>
          <w:tcPr>
            <w:tcW w:w="4962" w:type="dxa"/>
            <w:shd w:val="solid" w:color="FFFFFF" w:fill="auto"/>
          </w:tcPr>
          <w:p w14:paraId="4FCCDA73" w14:textId="48691B1F" w:rsidR="00D21C8B" w:rsidRPr="00C12DFE" w:rsidRDefault="00D21C8B" w:rsidP="00251949">
            <w:pPr>
              <w:pStyle w:val="TAL"/>
              <w:rPr>
                <w:noProof/>
                <w:sz w:val="16"/>
                <w:szCs w:val="16"/>
                <w:lang w:eastAsia="ko-KR"/>
              </w:rPr>
            </w:pPr>
            <w:r w:rsidRPr="00D21C8B">
              <w:rPr>
                <w:noProof/>
                <w:sz w:val="16"/>
                <w:szCs w:val="16"/>
                <w:lang w:eastAsia="ko-KR"/>
              </w:rPr>
              <w:t>Change of abbreviation of DN from Destination Network to Data Network and Distinguished Name</w:t>
            </w:r>
          </w:p>
        </w:tc>
        <w:tc>
          <w:tcPr>
            <w:tcW w:w="708" w:type="dxa"/>
            <w:shd w:val="solid" w:color="FFFFFF" w:fill="auto"/>
          </w:tcPr>
          <w:p w14:paraId="00E545D2" w14:textId="2F5AE68A" w:rsidR="00D21C8B" w:rsidRDefault="00D21C8B" w:rsidP="00251949">
            <w:pPr>
              <w:pStyle w:val="TAC"/>
              <w:rPr>
                <w:sz w:val="16"/>
                <w:szCs w:val="16"/>
              </w:rPr>
            </w:pPr>
            <w:r>
              <w:rPr>
                <w:sz w:val="16"/>
                <w:szCs w:val="16"/>
              </w:rPr>
              <w:t>17.2.0</w:t>
            </w:r>
          </w:p>
        </w:tc>
      </w:tr>
    </w:tbl>
    <w:p w14:paraId="292C1F84" w14:textId="77777777" w:rsidR="006C06CD" w:rsidRPr="00941ABA" w:rsidRDefault="006C06CD"/>
    <w:sectPr w:rsidR="006C06CD" w:rsidRPr="00941ABA">
      <w:headerReference w:type="default" r:id="rId65"/>
      <w:footerReference w:type="default" r:id="rId66"/>
      <w:footnotePr>
        <w:numRestart w:val="eachSect"/>
      </w:foot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0B0C" w14:textId="77777777" w:rsidR="00BF50E9" w:rsidRDefault="00BF50E9">
      <w:r>
        <w:separator/>
      </w:r>
    </w:p>
  </w:endnote>
  <w:endnote w:type="continuationSeparator" w:id="0">
    <w:p w14:paraId="12225784" w14:textId="77777777" w:rsidR="00BF50E9" w:rsidRDefault="00BF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Yu Gothic"/>
    <w:panose1 w:val="02020609040205080304"/>
    <w:charset w:val="80"/>
    <w:family w:val="roman"/>
    <w:notTrueType/>
    <w:pitch w:val="fixed"/>
    <w:sig w:usb0="00000000" w:usb1="08070000" w:usb2="00000010" w:usb3="00000000" w:csb0="00020000" w:csb1="00000000"/>
  </w:font>
  <w:font w:name="?? ??">
    <w:altName w:val="Yu Gothic"/>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89924" w14:textId="77777777" w:rsidR="003F7353" w:rsidRDefault="003F735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662E6" w14:textId="77777777" w:rsidR="00BF50E9" w:rsidRDefault="00BF50E9">
      <w:r>
        <w:separator/>
      </w:r>
    </w:p>
  </w:footnote>
  <w:footnote w:type="continuationSeparator" w:id="0">
    <w:p w14:paraId="1AB8B192" w14:textId="77777777" w:rsidR="00BF50E9" w:rsidRDefault="00BF5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D4BA2" w14:textId="464A6A32" w:rsidR="003F7353" w:rsidRDefault="003F7353">
    <w:pPr>
      <w:pStyle w:val="Header"/>
      <w:framePr w:wrap="auto" w:vAnchor="text" w:hAnchor="margin" w:xAlign="right" w:y="1"/>
      <w:widowControl/>
    </w:pPr>
    <w:r>
      <w:fldChar w:fldCharType="begin"/>
    </w:r>
    <w:r>
      <w:instrText xml:space="preserve">styleref ZA </w:instrText>
    </w:r>
    <w:r>
      <w:fldChar w:fldCharType="separate"/>
    </w:r>
    <w:r w:rsidR="00FA6701">
      <w:rPr>
        <w:noProof/>
      </w:rPr>
      <w:t>3GPP TR 21.905 V17.2.0 (2024-03)</w:t>
    </w:r>
    <w:r>
      <w:fldChar w:fldCharType="end"/>
    </w:r>
  </w:p>
  <w:p w14:paraId="3E2B5F3E" w14:textId="77777777" w:rsidR="003F7353" w:rsidRDefault="003F7353">
    <w:pPr>
      <w:pStyle w:val="Header"/>
      <w:framePr w:wrap="auto" w:vAnchor="text" w:hAnchor="margin" w:xAlign="center" w:y="1"/>
      <w:widowControl/>
    </w:pPr>
    <w:r>
      <w:fldChar w:fldCharType="begin"/>
    </w:r>
    <w:r>
      <w:instrText xml:space="preserve">page </w:instrText>
    </w:r>
    <w:r>
      <w:fldChar w:fldCharType="separate"/>
    </w:r>
    <w:r w:rsidR="008567DC">
      <w:t>4</w:t>
    </w:r>
    <w:r>
      <w:fldChar w:fldCharType="end"/>
    </w:r>
  </w:p>
  <w:p w14:paraId="20F19BC0" w14:textId="2A646A3D" w:rsidR="003F7353" w:rsidRDefault="003F7353">
    <w:pPr>
      <w:pStyle w:val="Header"/>
      <w:framePr w:wrap="auto" w:vAnchor="text" w:hAnchor="margin" w:y="1"/>
      <w:widowControl/>
    </w:pPr>
    <w:r>
      <w:fldChar w:fldCharType="begin"/>
    </w:r>
    <w:r>
      <w:instrText xml:space="preserve">styleref ZGSM </w:instrText>
    </w:r>
    <w:r>
      <w:fldChar w:fldCharType="separate"/>
    </w:r>
    <w:r w:rsidR="00FA6701">
      <w:rPr>
        <w:noProof/>
      </w:rPr>
      <w:t>Release 17</w:t>
    </w:r>
    <w:r>
      <w:fldChar w:fldCharType="end"/>
    </w:r>
  </w:p>
  <w:p w14:paraId="6FF0E080" w14:textId="77777777" w:rsidR="003F7353" w:rsidRDefault="003F7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CD31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B90D38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33ED39C"/>
    <w:lvl w:ilvl="0">
      <w:start w:val="1"/>
      <w:numFmt w:val="decimal"/>
      <w:pStyle w:val="ListNumber3"/>
      <w:lvlText w:val="%1."/>
      <w:lvlJc w:val="left"/>
      <w:pPr>
        <w:tabs>
          <w:tab w:val="num" w:pos="1080"/>
        </w:tabs>
        <w:ind w:left="1080" w:hanging="360"/>
      </w:pPr>
    </w:lvl>
  </w:abstractNum>
  <w:abstractNum w:abstractNumId="3" w15:restartNumberingAfterBreak="0">
    <w:nsid w:val="FFFFFFFE"/>
    <w:multiLevelType w:val="singleLevel"/>
    <w:tmpl w:val="130AC73A"/>
    <w:lvl w:ilvl="0">
      <w:numFmt w:val="bullet"/>
      <w:lvlText w:val="*"/>
      <w:lvlJc w:val="left"/>
    </w:lvl>
  </w:abstractNum>
  <w:abstractNum w:abstractNumId="4" w15:restartNumberingAfterBreak="0">
    <w:nsid w:val="2EC57AA7"/>
    <w:multiLevelType w:val="singleLevel"/>
    <w:tmpl w:val="430C75DC"/>
    <w:lvl w:ilvl="0">
      <w:start w:val="1"/>
      <w:numFmt w:val="lowerLetter"/>
      <w:lvlText w:val="%1)"/>
      <w:legacy w:legacy="1" w:legacySpace="0" w:legacyIndent="283"/>
      <w:lvlJc w:val="left"/>
      <w:pPr>
        <w:ind w:left="567" w:hanging="283"/>
      </w:pPr>
      <w:rPr>
        <w:rFonts w:ascii="Times New Roman" w:hAnsi="Times New Roman" w:cs="Times New Roman" w:hint="default"/>
      </w:rPr>
    </w:lvl>
  </w:abstractNum>
  <w:abstractNum w:abstractNumId="5" w15:restartNumberingAfterBreak="0">
    <w:nsid w:val="32A7640A"/>
    <w:multiLevelType w:val="hybridMultilevel"/>
    <w:tmpl w:val="A4BC3436"/>
    <w:lvl w:ilvl="0" w:tplc="13449DD4">
      <w:start w:val="5"/>
      <w:numFmt w:val="decimal"/>
      <w:lvlText w:val="%1"/>
      <w:lvlJc w:val="left"/>
      <w:pPr>
        <w:tabs>
          <w:tab w:val="num" w:pos="1500"/>
        </w:tabs>
        <w:ind w:left="1500" w:hanging="1140"/>
      </w:pPr>
      <w:rPr>
        <w:rFonts w:hint="default"/>
      </w:rPr>
    </w:lvl>
    <w:lvl w:ilvl="1" w:tplc="3940C91E" w:tentative="1">
      <w:start w:val="1"/>
      <w:numFmt w:val="lowerLetter"/>
      <w:lvlText w:val="%2."/>
      <w:lvlJc w:val="left"/>
      <w:pPr>
        <w:tabs>
          <w:tab w:val="num" w:pos="1440"/>
        </w:tabs>
        <w:ind w:left="1440" w:hanging="360"/>
      </w:pPr>
    </w:lvl>
    <w:lvl w:ilvl="2" w:tplc="2F203DF6" w:tentative="1">
      <w:start w:val="1"/>
      <w:numFmt w:val="lowerRoman"/>
      <w:lvlText w:val="%3."/>
      <w:lvlJc w:val="right"/>
      <w:pPr>
        <w:tabs>
          <w:tab w:val="num" w:pos="2160"/>
        </w:tabs>
        <w:ind w:left="2160" w:hanging="180"/>
      </w:pPr>
    </w:lvl>
    <w:lvl w:ilvl="3" w:tplc="5484B36C" w:tentative="1">
      <w:start w:val="1"/>
      <w:numFmt w:val="decimal"/>
      <w:lvlText w:val="%4."/>
      <w:lvlJc w:val="left"/>
      <w:pPr>
        <w:tabs>
          <w:tab w:val="num" w:pos="2880"/>
        </w:tabs>
        <w:ind w:left="2880" w:hanging="360"/>
      </w:pPr>
    </w:lvl>
    <w:lvl w:ilvl="4" w:tplc="D6DC745A" w:tentative="1">
      <w:start w:val="1"/>
      <w:numFmt w:val="lowerLetter"/>
      <w:lvlText w:val="%5."/>
      <w:lvlJc w:val="left"/>
      <w:pPr>
        <w:tabs>
          <w:tab w:val="num" w:pos="3600"/>
        </w:tabs>
        <w:ind w:left="3600" w:hanging="360"/>
      </w:pPr>
    </w:lvl>
    <w:lvl w:ilvl="5" w:tplc="18000D00" w:tentative="1">
      <w:start w:val="1"/>
      <w:numFmt w:val="lowerRoman"/>
      <w:lvlText w:val="%6."/>
      <w:lvlJc w:val="right"/>
      <w:pPr>
        <w:tabs>
          <w:tab w:val="num" w:pos="4320"/>
        </w:tabs>
        <w:ind w:left="4320" w:hanging="180"/>
      </w:pPr>
    </w:lvl>
    <w:lvl w:ilvl="6" w:tplc="297845C0" w:tentative="1">
      <w:start w:val="1"/>
      <w:numFmt w:val="decimal"/>
      <w:lvlText w:val="%7."/>
      <w:lvlJc w:val="left"/>
      <w:pPr>
        <w:tabs>
          <w:tab w:val="num" w:pos="5040"/>
        </w:tabs>
        <w:ind w:left="5040" w:hanging="360"/>
      </w:pPr>
    </w:lvl>
    <w:lvl w:ilvl="7" w:tplc="2B06EC52" w:tentative="1">
      <w:start w:val="1"/>
      <w:numFmt w:val="lowerLetter"/>
      <w:lvlText w:val="%8."/>
      <w:lvlJc w:val="left"/>
      <w:pPr>
        <w:tabs>
          <w:tab w:val="num" w:pos="5760"/>
        </w:tabs>
        <w:ind w:left="5760" w:hanging="360"/>
      </w:pPr>
    </w:lvl>
    <w:lvl w:ilvl="8" w:tplc="9926F522" w:tentative="1">
      <w:start w:val="1"/>
      <w:numFmt w:val="lowerRoman"/>
      <w:lvlText w:val="%9."/>
      <w:lvlJc w:val="right"/>
      <w:pPr>
        <w:tabs>
          <w:tab w:val="num" w:pos="6480"/>
        </w:tabs>
        <w:ind w:left="6480" w:hanging="180"/>
      </w:pPr>
    </w:lvl>
  </w:abstractNum>
  <w:num w:numId="1" w16cid:durableId="2123575501">
    <w:abstractNumId w:val="5"/>
  </w:num>
  <w:num w:numId="2" w16cid:durableId="1478063299">
    <w:abstractNumId w:val="4"/>
  </w:num>
  <w:num w:numId="3" w16cid:durableId="982078248">
    <w:abstractNumId w:val="3"/>
    <w:lvlOverride w:ilvl="0">
      <w:lvl w:ilvl="0">
        <w:start w:val="1"/>
        <w:numFmt w:val="bullet"/>
        <w:lvlText w:val="·"/>
        <w:legacy w:legacy="1" w:legacySpace="0" w:legacyIndent="283"/>
        <w:lvlJc w:val="left"/>
        <w:pPr>
          <w:ind w:left="567" w:hanging="283"/>
        </w:pPr>
        <w:rPr>
          <w:rFonts w:ascii="Courier" w:hAnsi="Courier" w:hint="default"/>
        </w:rPr>
      </w:lvl>
    </w:lvlOverride>
  </w:num>
  <w:num w:numId="4" w16cid:durableId="1440875150">
    <w:abstractNumId w:val="2"/>
  </w:num>
  <w:num w:numId="5" w16cid:durableId="1264680484">
    <w:abstractNumId w:val="1"/>
  </w:num>
  <w:num w:numId="6" w16cid:durableId="147286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20"/>
    <w:rsid w:val="00052C8D"/>
    <w:rsid w:val="00062B40"/>
    <w:rsid w:val="00074CAA"/>
    <w:rsid w:val="00081FC1"/>
    <w:rsid w:val="00085135"/>
    <w:rsid w:val="00086708"/>
    <w:rsid w:val="00096E0F"/>
    <w:rsid w:val="000A407A"/>
    <w:rsid w:val="000A571D"/>
    <w:rsid w:val="000C303A"/>
    <w:rsid w:val="000D40FD"/>
    <w:rsid w:val="000D42A6"/>
    <w:rsid w:val="000D6FCF"/>
    <w:rsid w:val="000D7169"/>
    <w:rsid w:val="000F438E"/>
    <w:rsid w:val="0010167B"/>
    <w:rsid w:val="00103C3B"/>
    <w:rsid w:val="00133C6B"/>
    <w:rsid w:val="00142630"/>
    <w:rsid w:val="0014314B"/>
    <w:rsid w:val="0018177B"/>
    <w:rsid w:val="001B26DD"/>
    <w:rsid w:val="001D2305"/>
    <w:rsid w:val="001E3184"/>
    <w:rsid w:val="001E345F"/>
    <w:rsid w:val="0022582F"/>
    <w:rsid w:val="00232209"/>
    <w:rsid w:val="0023290E"/>
    <w:rsid w:val="00251949"/>
    <w:rsid w:val="00266124"/>
    <w:rsid w:val="00271DE0"/>
    <w:rsid w:val="00276E02"/>
    <w:rsid w:val="002920C0"/>
    <w:rsid w:val="002A4823"/>
    <w:rsid w:val="002B1781"/>
    <w:rsid w:val="002C2FC8"/>
    <w:rsid w:val="002E22CC"/>
    <w:rsid w:val="002F1974"/>
    <w:rsid w:val="002F6C7F"/>
    <w:rsid w:val="00302EA8"/>
    <w:rsid w:val="00306ED4"/>
    <w:rsid w:val="00324588"/>
    <w:rsid w:val="00346FF5"/>
    <w:rsid w:val="00357EA6"/>
    <w:rsid w:val="00374722"/>
    <w:rsid w:val="003A08CF"/>
    <w:rsid w:val="003A5F12"/>
    <w:rsid w:val="003B0AC1"/>
    <w:rsid w:val="003E5F8E"/>
    <w:rsid w:val="003F7353"/>
    <w:rsid w:val="00403F2A"/>
    <w:rsid w:val="00434EE8"/>
    <w:rsid w:val="004407DD"/>
    <w:rsid w:val="00451EF9"/>
    <w:rsid w:val="00474B34"/>
    <w:rsid w:val="0047583A"/>
    <w:rsid w:val="00490025"/>
    <w:rsid w:val="00496134"/>
    <w:rsid w:val="00496A8E"/>
    <w:rsid w:val="004B07CC"/>
    <w:rsid w:val="004B6B0F"/>
    <w:rsid w:val="004C175F"/>
    <w:rsid w:val="004F1984"/>
    <w:rsid w:val="00506103"/>
    <w:rsid w:val="00557F74"/>
    <w:rsid w:val="00575302"/>
    <w:rsid w:val="005837C8"/>
    <w:rsid w:val="00590A7D"/>
    <w:rsid w:val="00590E59"/>
    <w:rsid w:val="0059339B"/>
    <w:rsid w:val="005A4D9A"/>
    <w:rsid w:val="005A7B1D"/>
    <w:rsid w:val="005B2A3D"/>
    <w:rsid w:val="005D43E7"/>
    <w:rsid w:val="005E47D2"/>
    <w:rsid w:val="005F20EB"/>
    <w:rsid w:val="005F7011"/>
    <w:rsid w:val="00601A0C"/>
    <w:rsid w:val="006100E9"/>
    <w:rsid w:val="00614BF6"/>
    <w:rsid w:val="00657043"/>
    <w:rsid w:val="00680EDE"/>
    <w:rsid w:val="006B206A"/>
    <w:rsid w:val="006B7082"/>
    <w:rsid w:val="006C06CD"/>
    <w:rsid w:val="006D5295"/>
    <w:rsid w:val="006D779F"/>
    <w:rsid w:val="00741A7A"/>
    <w:rsid w:val="00743926"/>
    <w:rsid w:val="00786B80"/>
    <w:rsid w:val="00796A10"/>
    <w:rsid w:val="007B026A"/>
    <w:rsid w:val="007C128D"/>
    <w:rsid w:val="007D68C8"/>
    <w:rsid w:val="007F1B85"/>
    <w:rsid w:val="00802BF4"/>
    <w:rsid w:val="00815CA3"/>
    <w:rsid w:val="00820C8C"/>
    <w:rsid w:val="008567DC"/>
    <w:rsid w:val="00886F37"/>
    <w:rsid w:val="008A08A9"/>
    <w:rsid w:val="008B4351"/>
    <w:rsid w:val="008C03C3"/>
    <w:rsid w:val="008E0213"/>
    <w:rsid w:val="008E1232"/>
    <w:rsid w:val="008F0F4C"/>
    <w:rsid w:val="00905E82"/>
    <w:rsid w:val="009060CF"/>
    <w:rsid w:val="00926DA8"/>
    <w:rsid w:val="00931B2B"/>
    <w:rsid w:val="0093628B"/>
    <w:rsid w:val="00941ABA"/>
    <w:rsid w:val="00987FF3"/>
    <w:rsid w:val="009B21D1"/>
    <w:rsid w:val="009C74A1"/>
    <w:rsid w:val="00A02E88"/>
    <w:rsid w:val="00A21FE8"/>
    <w:rsid w:val="00A259A3"/>
    <w:rsid w:val="00A7043F"/>
    <w:rsid w:val="00AA4086"/>
    <w:rsid w:val="00AA53CA"/>
    <w:rsid w:val="00AC3446"/>
    <w:rsid w:val="00AD5C13"/>
    <w:rsid w:val="00B027BF"/>
    <w:rsid w:val="00B05AE5"/>
    <w:rsid w:val="00B16A8B"/>
    <w:rsid w:val="00B33620"/>
    <w:rsid w:val="00B35136"/>
    <w:rsid w:val="00B36779"/>
    <w:rsid w:val="00B84A2A"/>
    <w:rsid w:val="00B8501D"/>
    <w:rsid w:val="00B953EE"/>
    <w:rsid w:val="00BA4177"/>
    <w:rsid w:val="00BB01A8"/>
    <w:rsid w:val="00BB5F54"/>
    <w:rsid w:val="00BC123A"/>
    <w:rsid w:val="00BD09F2"/>
    <w:rsid w:val="00BD1609"/>
    <w:rsid w:val="00BF50E9"/>
    <w:rsid w:val="00BF67C8"/>
    <w:rsid w:val="00BF7026"/>
    <w:rsid w:val="00C06286"/>
    <w:rsid w:val="00C11ACA"/>
    <w:rsid w:val="00C12DFE"/>
    <w:rsid w:val="00C2667D"/>
    <w:rsid w:val="00C30847"/>
    <w:rsid w:val="00C46BE9"/>
    <w:rsid w:val="00C707EB"/>
    <w:rsid w:val="00C76FF3"/>
    <w:rsid w:val="00CA1C76"/>
    <w:rsid w:val="00D06B7F"/>
    <w:rsid w:val="00D21C8B"/>
    <w:rsid w:val="00D36820"/>
    <w:rsid w:val="00D44495"/>
    <w:rsid w:val="00D46F53"/>
    <w:rsid w:val="00D60D99"/>
    <w:rsid w:val="00D725FD"/>
    <w:rsid w:val="00D76DD9"/>
    <w:rsid w:val="00D82CCB"/>
    <w:rsid w:val="00D919BC"/>
    <w:rsid w:val="00D94B4C"/>
    <w:rsid w:val="00DA5469"/>
    <w:rsid w:val="00DB2210"/>
    <w:rsid w:val="00DC38CA"/>
    <w:rsid w:val="00DE08F4"/>
    <w:rsid w:val="00DE25CA"/>
    <w:rsid w:val="00DF7677"/>
    <w:rsid w:val="00E02132"/>
    <w:rsid w:val="00E35587"/>
    <w:rsid w:val="00E50CCE"/>
    <w:rsid w:val="00E712D9"/>
    <w:rsid w:val="00E716F8"/>
    <w:rsid w:val="00E71919"/>
    <w:rsid w:val="00E93DF4"/>
    <w:rsid w:val="00EA49DD"/>
    <w:rsid w:val="00EB3D9F"/>
    <w:rsid w:val="00EC634E"/>
    <w:rsid w:val="00EE1F2A"/>
    <w:rsid w:val="00EE79E6"/>
    <w:rsid w:val="00EF5A38"/>
    <w:rsid w:val="00F11875"/>
    <w:rsid w:val="00F21E1D"/>
    <w:rsid w:val="00F23B05"/>
    <w:rsid w:val="00F3049C"/>
    <w:rsid w:val="00F34C1F"/>
    <w:rsid w:val="00F4377A"/>
    <w:rsid w:val="00F46B5C"/>
    <w:rsid w:val="00FA0B10"/>
    <w:rsid w:val="00FA6701"/>
    <w:rsid w:val="00FC378C"/>
    <w:rsid w:val="00FD64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4097"/>
    <o:shapelayout v:ext="edit">
      <o:idmap v:ext="edit" data="1"/>
    </o:shapelayout>
  </w:shapeDefaults>
  <w:decimalSymbol w:val="."/>
  <w:listSeparator w:val=","/>
  <w14:docId w14:val="4EAC96B1"/>
  <w15:chartTrackingRefBased/>
  <w15:docId w15:val="{90728A86-449F-4F5B-BBD9-492B8A86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E59"/>
    <w:pPr>
      <w:overflowPunct w:val="0"/>
      <w:autoSpaceDE w:val="0"/>
      <w:autoSpaceDN w:val="0"/>
      <w:adjustRightInd w:val="0"/>
      <w:spacing w:after="180"/>
      <w:textAlignment w:val="baseline"/>
    </w:pPr>
  </w:style>
  <w:style w:type="paragraph" w:styleId="Heading1">
    <w:name w:val="heading 1"/>
    <w:aliases w:val="H1,h1,1,1st level,†berschrift 1,õberschrift 1,Huvudrubrik,NMP Heading 1"/>
    <w:next w:val="Normal"/>
    <w:qFormat/>
    <w:rsid w:val="00590E5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aliases w:val="H2,h2,2nd level,†berschrift 2,õberschrift 2"/>
    <w:basedOn w:val="Heading1"/>
    <w:next w:val="Normal"/>
    <w:qFormat/>
    <w:rsid w:val="00590E59"/>
    <w:pPr>
      <w:pBdr>
        <w:top w:val="none" w:sz="0" w:space="0" w:color="auto"/>
      </w:pBdr>
      <w:spacing w:before="180"/>
      <w:outlineLvl w:val="1"/>
    </w:pPr>
    <w:rPr>
      <w:sz w:val="32"/>
    </w:rPr>
  </w:style>
  <w:style w:type="paragraph" w:styleId="Heading3">
    <w:name w:val="heading 3"/>
    <w:aliases w:val="h3"/>
    <w:basedOn w:val="Heading2"/>
    <w:next w:val="Normal"/>
    <w:qFormat/>
    <w:rsid w:val="00590E59"/>
    <w:pPr>
      <w:spacing w:before="120"/>
      <w:outlineLvl w:val="2"/>
    </w:pPr>
    <w:rPr>
      <w:sz w:val="28"/>
    </w:rPr>
  </w:style>
  <w:style w:type="paragraph" w:styleId="Heading4">
    <w:name w:val="heading 4"/>
    <w:basedOn w:val="Heading3"/>
    <w:next w:val="Normal"/>
    <w:qFormat/>
    <w:rsid w:val="00590E59"/>
    <w:pPr>
      <w:ind w:left="1418" w:hanging="1418"/>
      <w:outlineLvl w:val="3"/>
    </w:pPr>
    <w:rPr>
      <w:sz w:val="24"/>
    </w:rPr>
  </w:style>
  <w:style w:type="paragraph" w:styleId="Heading5">
    <w:name w:val="heading 5"/>
    <w:basedOn w:val="Heading4"/>
    <w:next w:val="Normal"/>
    <w:qFormat/>
    <w:rsid w:val="00590E59"/>
    <w:pPr>
      <w:ind w:left="1701" w:hanging="1701"/>
      <w:outlineLvl w:val="4"/>
    </w:pPr>
    <w:rPr>
      <w:sz w:val="22"/>
    </w:rPr>
  </w:style>
  <w:style w:type="paragraph" w:styleId="Heading6">
    <w:name w:val="heading 6"/>
    <w:basedOn w:val="H6"/>
    <w:next w:val="Normal"/>
    <w:qFormat/>
    <w:rsid w:val="00590E59"/>
    <w:pPr>
      <w:outlineLvl w:val="5"/>
    </w:pPr>
  </w:style>
  <w:style w:type="paragraph" w:styleId="Heading7">
    <w:name w:val="heading 7"/>
    <w:basedOn w:val="H6"/>
    <w:next w:val="Normal"/>
    <w:qFormat/>
    <w:rsid w:val="00590E59"/>
    <w:pPr>
      <w:outlineLvl w:val="6"/>
    </w:pPr>
  </w:style>
  <w:style w:type="paragraph" w:styleId="Heading8">
    <w:name w:val="heading 8"/>
    <w:basedOn w:val="Heading1"/>
    <w:next w:val="Normal"/>
    <w:qFormat/>
    <w:rsid w:val="00590E59"/>
    <w:pPr>
      <w:ind w:left="0" w:firstLine="0"/>
      <w:outlineLvl w:val="7"/>
    </w:pPr>
  </w:style>
  <w:style w:type="paragraph" w:styleId="Heading9">
    <w:name w:val="heading 9"/>
    <w:basedOn w:val="Heading8"/>
    <w:next w:val="Normal"/>
    <w:qFormat/>
    <w:rsid w:val="00590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90E59"/>
    <w:pPr>
      <w:ind w:left="1985" w:hanging="1985"/>
      <w:outlineLvl w:val="9"/>
    </w:pPr>
    <w:rPr>
      <w:sz w:val="20"/>
    </w:rPr>
  </w:style>
  <w:style w:type="paragraph" w:styleId="TOC9">
    <w:name w:val="toc 9"/>
    <w:basedOn w:val="TOC8"/>
    <w:rsid w:val="00590E59"/>
    <w:pPr>
      <w:ind w:left="1418" w:hanging="1418"/>
    </w:pPr>
  </w:style>
  <w:style w:type="paragraph" w:styleId="TOC8">
    <w:name w:val="toc 8"/>
    <w:basedOn w:val="TOC1"/>
    <w:semiHidden/>
    <w:rsid w:val="00590E59"/>
    <w:pPr>
      <w:spacing w:before="180"/>
      <w:ind w:left="2693" w:hanging="2693"/>
    </w:pPr>
    <w:rPr>
      <w:b/>
    </w:rPr>
  </w:style>
  <w:style w:type="paragraph" w:styleId="TOC1">
    <w:name w:val="toc 1"/>
    <w:rsid w:val="00590E59"/>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590E59"/>
    <w:pPr>
      <w:keepLines/>
      <w:tabs>
        <w:tab w:val="center" w:pos="4536"/>
        <w:tab w:val="right" w:pos="9072"/>
      </w:tabs>
    </w:pPr>
  </w:style>
  <w:style w:type="character" w:customStyle="1" w:styleId="ZGSM">
    <w:name w:val="ZGSM"/>
    <w:rsid w:val="00590E59"/>
  </w:style>
  <w:style w:type="paragraph" w:styleId="Header">
    <w:name w:val="header"/>
    <w:aliases w:val="header odd,header"/>
    <w:rsid w:val="00590E59"/>
    <w:pPr>
      <w:widowControl w:val="0"/>
      <w:overflowPunct w:val="0"/>
      <w:autoSpaceDE w:val="0"/>
      <w:autoSpaceDN w:val="0"/>
      <w:adjustRightInd w:val="0"/>
      <w:textAlignment w:val="baseline"/>
    </w:pPr>
    <w:rPr>
      <w:rFonts w:ascii="Arial" w:hAnsi="Arial"/>
      <w:b/>
      <w:sz w:val="18"/>
    </w:rPr>
  </w:style>
  <w:style w:type="paragraph" w:customStyle="1" w:styleId="ZD">
    <w:name w:val="ZD"/>
    <w:rsid w:val="00590E59"/>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590E59"/>
    <w:pPr>
      <w:ind w:left="1701" w:hanging="1701"/>
    </w:pPr>
  </w:style>
  <w:style w:type="paragraph" w:styleId="TOC4">
    <w:name w:val="toc 4"/>
    <w:basedOn w:val="TOC3"/>
    <w:semiHidden/>
    <w:rsid w:val="00590E59"/>
    <w:pPr>
      <w:ind w:left="1418" w:hanging="1418"/>
    </w:pPr>
  </w:style>
  <w:style w:type="paragraph" w:styleId="TOC3">
    <w:name w:val="toc 3"/>
    <w:basedOn w:val="TOC2"/>
    <w:semiHidden/>
    <w:rsid w:val="00590E59"/>
    <w:pPr>
      <w:ind w:left="1134" w:hanging="1134"/>
    </w:pPr>
  </w:style>
  <w:style w:type="paragraph" w:styleId="TOC2">
    <w:name w:val="toc 2"/>
    <w:basedOn w:val="TOC1"/>
    <w:rsid w:val="00590E59"/>
    <w:pPr>
      <w:keepNext w:val="0"/>
      <w:spacing w:before="0"/>
      <w:ind w:left="851" w:hanging="851"/>
    </w:pPr>
    <w:rPr>
      <w:sz w:val="20"/>
    </w:rPr>
  </w:style>
  <w:style w:type="paragraph" w:styleId="Index1">
    <w:name w:val="index 1"/>
    <w:basedOn w:val="Normal"/>
    <w:semiHidden/>
    <w:rsid w:val="00590E59"/>
    <w:pPr>
      <w:keepLines/>
      <w:spacing w:after="0"/>
    </w:pPr>
  </w:style>
  <w:style w:type="paragraph" w:styleId="Index2">
    <w:name w:val="index 2"/>
    <w:basedOn w:val="Index1"/>
    <w:semiHidden/>
    <w:rsid w:val="00590E59"/>
    <w:pPr>
      <w:ind w:left="284"/>
    </w:pPr>
  </w:style>
  <w:style w:type="paragraph" w:customStyle="1" w:styleId="TT">
    <w:name w:val="TT"/>
    <w:basedOn w:val="Heading1"/>
    <w:next w:val="Normal"/>
    <w:rsid w:val="00590E59"/>
    <w:pPr>
      <w:outlineLvl w:val="9"/>
    </w:pPr>
  </w:style>
  <w:style w:type="paragraph" w:styleId="Footer">
    <w:name w:val="footer"/>
    <w:basedOn w:val="Header"/>
    <w:rsid w:val="00590E59"/>
    <w:pPr>
      <w:jc w:val="center"/>
    </w:pPr>
    <w:rPr>
      <w:i/>
    </w:rPr>
  </w:style>
  <w:style w:type="character" w:styleId="FootnoteReference">
    <w:name w:val="footnote reference"/>
    <w:basedOn w:val="DefaultParagraphFont"/>
    <w:semiHidden/>
    <w:rsid w:val="00590E59"/>
    <w:rPr>
      <w:b/>
      <w:position w:val="6"/>
      <w:sz w:val="16"/>
    </w:rPr>
  </w:style>
  <w:style w:type="paragraph" w:styleId="FootnoteText">
    <w:name w:val="footnote text"/>
    <w:basedOn w:val="Normal"/>
    <w:semiHidden/>
    <w:rsid w:val="00590E59"/>
    <w:pPr>
      <w:keepLines/>
      <w:spacing w:after="0"/>
      <w:ind w:left="454" w:hanging="454"/>
    </w:pPr>
    <w:rPr>
      <w:sz w:val="16"/>
    </w:rPr>
  </w:style>
  <w:style w:type="paragraph" w:customStyle="1" w:styleId="NF">
    <w:name w:val="NF"/>
    <w:basedOn w:val="NO"/>
    <w:rsid w:val="00590E59"/>
    <w:pPr>
      <w:keepNext/>
      <w:spacing w:after="0"/>
    </w:pPr>
    <w:rPr>
      <w:rFonts w:ascii="Arial" w:hAnsi="Arial"/>
      <w:sz w:val="18"/>
    </w:rPr>
  </w:style>
  <w:style w:type="paragraph" w:customStyle="1" w:styleId="NO">
    <w:name w:val="NO"/>
    <w:basedOn w:val="Normal"/>
    <w:rsid w:val="00590E59"/>
    <w:pPr>
      <w:keepLines/>
      <w:ind w:left="1135" w:hanging="851"/>
    </w:pPr>
  </w:style>
  <w:style w:type="paragraph" w:customStyle="1" w:styleId="PL">
    <w:name w:val="PL"/>
    <w:rsid w:val="00590E5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590E59"/>
    <w:pPr>
      <w:jc w:val="right"/>
    </w:pPr>
  </w:style>
  <w:style w:type="paragraph" w:customStyle="1" w:styleId="TAL">
    <w:name w:val="TAL"/>
    <w:basedOn w:val="Normal"/>
    <w:rsid w:val="00590E59"/>
    <w:pPr>
      <w:keepNext/>
      <w:keepLines/>
      <w:spacing w:after="0"/>
    </w:pPr>
    <w:rPr>
      <w:rFonts w:ascii="Arial" w:hAnsi="Arial"/>
      <w:sz w:val="18"/>
    </w:rPr>
  </w:style>
  <w:style w:type="paragraph" w:styleId="ListNumber2">
    <w:name w:val="List Number 2"/>
    <w:basedOn w:val="ListNumber"/>
    <w:rsid w:val="00590E59"/>
    <w:pPr>
      <w:ind w:left="851"/>
    </w:pPr>
  </w:style>
  <w:style w:type="paragraph" w:styleId="ListNumber">
    <w:name w:val="List Number"/>
    <w:basedOn w:val="List"/>
    <w:rsid w:val="00590E59"/>
  </w:style>
  <w:style w:type="paragraph" w:styleId="List">
    <w:name w:val="List"/>
    <w:basedOn w:val="Normal"/>
    <w:rsid w:val="00590E59"/>
    <w:pPr>
      <w:ind w:left="568" w:hanging="284"/>
    </w:pPr>
  </w:style>
  <w:style w:type="paragraph" w:customStyle="1" w:styleId="TAH">
    <w:name w:val="TAH"/>
    <w:basedOn w:val="TAC"/>
    <w:rsid w:val="00590E59"/>
    <w:rPr>
      <w:b/>
    </w:rPr>
  </w:style>
  <w:style w:type="paragraph" w:customStyle="1" w:styleId="TAC">
    <w:name w:val="TAC"/>
    <w:basedOn w:val="TAL"/>
    <w:rsid w:val="00590E59"/>
    <w:pPr>
      <w:jc w:val="center"/>
    </w:pPr>
  </w:style>
  <w:style w:type="paragraph" w:customStyle="1" w:styleId="LD">
    <w:name w:val="LD"/>
    <w:rsid w:val="00590E59"/>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rsid w:val="00590E59"/>
    <w:pPr>
      <w:keepLines/>
      <w:ind w:left="1702" w:hanging="1418"/>
    </w:pPr>
  </w:style>
  <w:style w:type="paragraph" w:customStyle="1" w:styleId="FP">
    <w:name w:val="FP"/>
    <w:basedOn w:val="Normal"/>
    <w:rsid w:val="00590E59"/>
    <w:pPr>
      <w:spacing w:after="0"/>
    </w:pPr>
  </w:style>
  <w:style w:type="paragraph" w:customStyle="1" w:styleId="NW">
    <w:name w:val="NW"/>
    <w:basedOn w:val="NO"/>
    <w:rsid w:val="00590E59"/>
    <w:pPr>
      <w:spacing w:after="0"/>
    </w:pPr>
  </w:style>
  <w:style w:type="paragraph" w:customStyle="1" w:styleId="EW">
    <w:name w:val="EW"/>
    <w:basedOn w:val="EX"/>
    <w:rsid w:val="00590E59"/>
    <w:pPr>
      <w:spacing w:after="0"/>
    </w:pPr>
  </w:style>
  <w:style w:type="paragraph" w:customStyle="1" w:styleId="B1">
    <w:name w:val="B1"/>
    <w:basedOn w:val="List"/>
    <w:link w:val="B1Char"/>
    <w:rsid w:val="00590E59"/>
  </w:style>
  <w:style w:type="paragraph" w:styleId="TOC6">
    <w:name w:val="toc 6"/>
    <w:basedOn w:val="TOC5"/>
    <w:next w:val="Normal"/>
    <w:semiHidden/>
    <w:rsid w:val="00590E59"/>
    <w:pPr>
      <w:ind w:left="1985" w:hanging="1985"/>
    </w:pPr>
  </w:style>
  <w:style w:type="paragraph" w:styleId="TOC7">
    <w:name w:val="toc 7"/>
    <w:basedOn w:val="TOC6"/>
    <w:next w:val="Normal"/>
    <w:semiHidden/>
    <w:rsid w:val="00590E59"/>
    <w:pPr>
      <w:ind w:left="2268" w:hanging="2268"/>
    </w:pPr>
  </w:style>
  <w:style w:type="paragraph" w:styleId="ListBullet2">
    <w:name w:val="List Bullet 2"/>
    <w:basedOn w:val="ListBullet"/>
    <w:rsid w:val="00590E59"/>
    <w:pPr>
      <w:ind w:left="851"/>
    </w:pPr>
  </w:style>
  <w:style w:type="paragraph" w:styleId="ListBullet">
    <w:name w:val="List Bullet"/>
    <w:basedOn w:val="List"/>
    <w:rsid w:val="00590E59"/>
  </w:style>
  <w:style w:type="paragraph" w:customStyle="1" w:styleId="EditorsNote">
    <w:name w:val="Editor's Note"/>
    <w:basedOn w:val="NO"/>
    <w:rsid w:val="00590E59"/>
    <w:rPr>
      <w:color w:val="FF0000"/>
    </w:rPr>
  </w:style>
  <w:style w:type="paragraph" w:customStyle="1" w:styleId="TH">
    <w:name w:val="TH"/>
    <w:basedOn w:val="Normal"/>
    <w:rsid w:val="00590E59"/>
    <w:pPr>
      <w:keepNext/>
      <w:keepLines/>
      <w:spacing w:before="60"/>
      <w:jc w:val="center"/>
    </w:pPr>
    <w:rPr>
      <w:rFonts w:ascii="Arial" w:hAnsi="Arial"/>
      <w:b/>
    </w:rPr>
  </w:style>
  <w:style w:type="paragraph" w:customStyle="1" w:styleId="ZA">
    <w:name w:val="ZA"/>
    <w:rsid w:val="00590E5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90E5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90E59"/>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90E5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590E59"/>
    <w:pPr>
      <w:ind w:left="851" w:hanging="851"/>
    </w:pPr>
  </w:style>
  <w:style w:type="paragraph" w:customStyle="1" w:styleId="ZH">
    <w:name w:val="ZH"/>
    <w:rsid w:val="00590E59"/>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590E59"/>
    <w:pPr>
      <w:keepNext w:val="0"/>
      <w:spacing w:before="0" w:after="240"/>
    </w:pPr>
  </w:style>
  <w:style w:type="paragraph" w:customStyle="1" w:styleId="ZG">
    <w:name w:val="ZG"/>
    <w:rsid w:val="00590E59"/>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rsid w:val="00590E59"/>
    <w:pPr>
      <w:ind w:left="1135"/>
    </w:pPr>
  </w:style>
  <w:style w:type="paragraph" w:styleId="List2">
    <w:name w:val="List 2"/>
    <w:basedOn w:val="List"/>
    <w:rsid w:val="00590E59"/>
    <w:pPr>
      <w:ind w:left="851"/>
    </w:pPr>
  </w:style>
  <w:style w:type="paragraph" w:styleId="List3">
    <w:name w:val="List 3"/>
    <w:basedOn w:val="List2"/>
    <w:rsid w:val="00590E59"/>
    <w:pPr>
      <w:ind w:left="1135"/>
    </w:pPr>
  </w:style>
  <w:style w:type="paragraph" w:styleId="List4">
    <w:name w:val="List 4"/>
    <w:basedOn w:val="List3"/>
    <w:rsid w:val="00590E59"/>
    <w:pPr>
      <w:ind w:left="1418"/>
    </w:pPr>
  </w:style>
  <w:style w:type="paragraph" w:styleId="List5">
    <w:name w:val="List 5"/>
    <w:basedOn w:val="List4"/>
    <w:rsid w:val="00590E59"/>
    <w:pPr>
      <w:ind w:left="1702"/>
    </w:pPr>
  </w:style>
  <w:style w:type="paragraph" w:styleId="ListBullet4">
    <w:name w:val="List Bullet 4"/>
    <w:basedOn w:val="ListBullet3"/>
    <w:rsid w:val="00590E59"/>
    <w:pPr>
      <w:ind w:left="1418"/>
    </w:pPr>
  </w:style>
  <w:style w:type="paragraph" w:styleId="ListBullet5">
    <w:name w:val="List Bullet 5"/>
    <w:basedOn w:val="ListBullet4"/>
    <w:rsid w:val="00590E59"/>
    <w:pPr>
      <w:ind w:left="1702"/>
    </w:pPr>
  </w:style>
  <w:style w:type="paragraph" w:customStyle="1" w:styleId="B2">
    <w:name w:val="B2"/>
    <w:basedOn w:val="List2"/>
    <w:rsid w:val="00590E59"/>
  </w:style>
  <w:style w:type="paragraph" w:customStyle="1" w:styleId="B3">
    <w:name w:val="B3"/>
    <w:basedOn w:val="List3"/>
    <w:rsid w:val="00590E59"/>
  </w:style>
  <w:style w:type="paragraph" w:customStyle="1" w:styleId="B4">
    <w:name w:val="B4"/>
    <w:basedOn w:val="List4"/>
    <w:rsid w:val="00590E59"/>
  </w:style>
  <w:style w:type="paragraph" w:customStyle="1" w:styleId="B5">
    <w:name w:val="B5"/>
    <w:basedOn w:val="List5"/>
    <w:rsid w:val="00590E59"/>
  </w:style>
  <w:style w:type="paragraph" w:customStyle="1" w:styleId="ZTD">
    <w:name w:val="ZTD"/>
    <w:basedOn w:val="ZB"/>
    <w:rsid w:val="00590E59"/>
    <w:pPr>
      <w:framePr w:hRule="auto" w:wrap="notBeside" w:y="852"/>
    </w:pPr>
    <w:rPr>
      <w:i w:val="0"/>
      <w:sz w:val="40"/>
    </w:rPr>
  </w:style>
  <w:style w:type="paragraph" w:customStyle="1" w:styleId="ZV">
    <w:name w:val="ZV"/>
    <w:basedOn w:val="ZU"/>
    <w:rsid w:val="00590E59"/>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Guidance">
    <w:name w:val="Guidance"/>
    <w:rPr>
      <w:i/>
      <w:color w:val="0000FF"/>
      <w:sz w:val="20"/>
    </w:rPr>
  </w:style>
  <w:style w:type="paragraph" w:styleId="BodyText3">
    <w:name w:val="Body Text 3"/>
    <w:basedOn w:val="Normal"/>
    <w:pPr>
      <w:spacing w:after="0"/>
    </w:pPr>
    <w:rPr>
      <w:b/>
      <w:sz w:val="22"/>
    </w:rPr>
  </w:style>
  <w:style w:type="character" w:styleId="PageNumber">
    <w:name w:val="page number"/>
    <w:rPr>
      <w:sz w:val="20"/>
    </w:rPr>
  </w:style>
  <w:style w:type="paragraph" w:styleId="PlainText">
    <w:name w:val="Plain Text"/>
    <w:basedOn w:val="Normal"/>
    <w:pPr>
      <w:spacing w:after="0"/>
    </w:pPr>
    <w:rPr>
      <w:rFonts w:ascii="Courier New" w:hAnsi="Courier New"/>
    </w:rPr>
  </w:style>
  <w:style w:type="paragraph" w:customStyle="1" w:styleId="RetraitNormal2">
    <w:name w:val="RetraitNormal2"/>
    <w:basedOn w:val="NormalIndent"/>
    <w:pPr>
      <w:ind w:left="1134"/>
    </w:pPr>
  </w:style>
  <w:style w:type="paragraph" w:styleId="NormalIndent">
    <w:name w:val="Normal Indent"/>
    <w:basedOn w:val="Normal"/>
    <w:pPr>
      <w:ind w:left="708"/>
    </w:pPr>
  </w:style>
  <w:style w:type="paragraph" w:customStyle="1" w:styleId="RetraitNormal3">
    <w:name w:val="RetraitNormal3"/>
    <w:basedOn w:val="RetraitNormal2"/>
    <w:pPr>
      <w:ind w:left="1560"/>
    </w:pPr>
  </w:style>
  <w:style w:type="paragraph" w:customStyle="1" w:styleId="CSN1H">
    <w:name w:val="CSN1_H"/>
    <w:basedOn w:val="Normal"/>
    <w:pPr>
      <w:keepNext/>
      <w:spacing w:after="240"/>
    </w:pPr>
    <w:rPr>
      <w:b/>
    </w:rPr>
  </w:style>
  <w:style w:type="paragraph" w:styleId="BalloonText">
    <w:name w:val="Balloon Text"/>
    <w:basedOn w:val="Normal"/>
    <w:semiHidden/>
    <w:rsid w:val="00BF7026"/>
    <w:rPr>
      <w:rFonts w:ascii="Tahoma" w:hAnsi="Tahoma" w:cs="Tahoma"/>
      <w:sz w:val="16"/>
      <w:szCs w:val="16"/>
    </w:rPr>
  </w:style>
  <w:style w:type="paragraph" w:customStyle="1" w:styleId="CRCoverPage">
    <w:name w:val="CR Cover Page"/>
    <w:rsid w:val="003F7353"/>
    <w:pPr>
      <w:spacing w:after="120"/>
    </w:pPr>
    <w:rPr>
      <w:rFonts w:ascii="Arial" w:hAnsi="Arial"/>
      <w:lang w:eastAsia="en-US"/>
    </w:rPr>
  </w:style>
  <w:style w:type="character" w:styleId="Hyperlink">
    <w:name w:val="Hyperlink"/>
    <w:rsid w:val="003F7353"/>
    <w:rPr>
      <w:color w:val="0000FF"/>
      <w:u w:val="single"/>
    </w:rPr>
  </w:style>
  <w:style w:type="character" w:styleId="FollowedHyperlink">
    <w:name w:val="FollowedHyperlink"/>
    <w:rsid w:val="003F7353"/>
    <w:rPr>
      <w:color w:val="800080"/>
      <w:u w:val="single"/>
    </w:rPr>
  </w:style>
  <w:style w:type="character" w:customStyle="1" w:styleId="B1Char">
    <w:name w:val="B1 Char"/>
    <w:link w:val="B1"/>
    <w:rsid w:val="0022582F"/>
  </w:style>
  <w:style w:type="paragraph" w:styleId="Bibliography">
    <w:name w:val="Bibliography"/>
    <w:basedOn w:val="Normal"/>
    <w:next w:val="Normal"/>
    <w:uiPriority w:val="37"/>
    <w:semiHidden/>
    <w:unhideWhenUsed/>
    <w:rsid w:val="00590E59"/>
  </w:style>
  <w:style w:type="paragraph" w:styleId="BlockText">
    <w:name w:val="Block Text"/>
    <w:basedOn w:val="Normal"/>
    <w:rsid w:val="00590E59"/>
    <w:pPr>
      <w:spacing w:after="120"/>
      <w:ind w:left="1440" w:right="1440"/>
    </w:pPr>
  </w:style>
  <w:style w:type="paragraph" w:styleId="BodyText">
    <w:name w:val="Body Text"/>
    <w:basedOn w:val="Normal"/>
    <w:link w:val="BodyTextChar"/>
    <w:rsid w:val="00590E59"/>
    <w:pPr>
      <w:spacing w:after="120"/>
    </w:pPr>
  </w:style>
  <w:style w:type="character" w:customStyle="1" w:styleId="BodyTextChar">
    <w:name w:val="Body Text Char"/>
    <w:basedOn w:val="DefaultParagraphFont"/>
    <w:link w:val="BodyText"/>
    <w:rsid w:val="00590E59"/>
  </w:style>
  <w:style w:type="paragraph" w:styleId="BodyText2">
    <w:name w:val="Body Text 2"/>
    <w:basedOn w:val="Normal"/>
    <w:link w:val="BodyText2Char"/>
    <w:rsid w:val="00590E59"/>
    <w:pPr>
      <w:spacing w:after="120" w:line="480" w:lineRule="auto"/>
    </w:pPr>
  </w:style>
  <w:style w:type="character" w:customStyle="1" w:styleId="BodyText2Char">
    <w:name w:val="Body Text 2 Char"/>
    <w:basedOn w:val="DefaultParagraphFont"/>
    <w:link w:val="BodyText2"/>
    <w:rsid w:val="00590E59"/>
  </w:style>
  <w:style w:type="paragraph" w:styleId="BodyTextFirstIndent">
    <w:name w:val="Body Text First Indent"/>
    <w:basedOn w:val="BodyText"/>
    <w:link w:val="BodyTextFirstIndentChar"/>
    <w:rsid w:val="00590E59"/>
    <w:pPr>
      <w:ind w:firstLine="210"/>
    </w:pPr>
  </w:style>
  <w:style w:type="character" w:customStyle="1" w:styleId="BodyTextFirstIndentChar">
    <w:name w:val="Body Text First Indent Char"/>
    <w:basedOn w:val="BodyTextChar"/>
    <w:link w:val="BodyTextFirstIndent"/>
    <w:rsid w:val="00590E59"/>
  </w:style>
  <w:style w:type="paragraph" w:styleId="BodyTextIndent">
    <w:name w:val="Body Text Indent"/>
    <w:basedOn w:val="Normal"/>
    <w:link w:val="BodyTextIndentChar"/>
    <w:rsid w:val="00590E59"/>
    <w:pPr>
      <w:spacing w:after="120"/>
      <w:ind w:left="360"/>
    </w:pPr>
  </w:style>
  <w:style w:type="character" w:customStyle="1" w:styleId="BodyTextIndentChar">
    <w:name w:val="Body Text Indent Char"/>
    <w:basedOn w:val="DefaultParagraphFont"/>
    <w:link w:val="BodyTextIndent"/>
    <w:rsid w:val="00590E59"/>
  </w:style>
  <w:style w:type="paragraph" w:styleId="BodyTextFirstIndent2">
    <w:name w:val="Body Text First Indent 2"/>
    <w:basedOn w:val="BodyTextIndent"/>
    <w:link w:val="BodyTextFirstIndent2Char"/>
    <w:rsid w:val="00590E59"/>
    <w:pPr>
      <w:ind w:firstLine="210"/>
    </w:pPr>
  </w:style>
  <w:style w:type="character" w:customStyle="1" w:styleId="BodyTextFirstIndent2Char">
    <w:name w:val="Body Text First Indent 2 Char"/>
    <w:basedOn w:val="BodyTextIndentChar"/>
    <w:link w:val="BodyTextFirstIndent2"/>
    <w:rsid w:val="00590E59"/>
  </w:style>
  <w:style w:type="paragraph" w:styleId="BodyTextIndent2">
    <w:name w:val="Body Text Indent 2"/>
    <w:basedOn w:val="Normal"/>
    <w:link w:val="BodyTextIndent2Char"/>
    <w:rsid w:val="00590E59"/>
    <w:pPr>
      <w:spacing w:after="120" w:line="480" w:lineRule="auto"/>
      <w:ind w:left="360"/>
    </w:pPr>
  </w:style>
  <w:style w:type="character" w:customStyle="1" w:styleId="BodyTextIndent2Char">
    <w:name w:val="Body Text Indent 2 Char"/>
    <w:basedOn w:val="DefaultParagraphFont"/>
    <w:link w:val="BodyTextIndent2"/>
    <w:rsid w:val="00590E59"/>
  </w:style>
  <w:style w:type="paragraph" w:styleId="BodyTextIndent3">
    <w:name w:val="Body Text Indent 3"/>
    <w:basedOn w:val="Normal"/>
    <w:link w:val="BodyTextIndent3Char"/>
    <w:rsid w:val="00590E59"/>
    <w:pPr>
      <w:spacing w:after="120"/>
      <w:ind w:left="360"/>
    </w:pPr>
    <w:rPr>
      <w:sz w:val="16"/>
      <w:szCs w:val="16"/>
    </w:rPr>
  </w:style>
  <w:style w:type="character" w:customStyle="1" w:styleId="BodyTextIndent3Char">
    <w:name w:val="Body Text Indent 3 Char"/>
    <w:basedOn w:val="DefaultParagraphFont"/>
    <w:link w:val="BodyTextIndent3"/>
    <w:rsid w:val="00590E59"/>
    <w:rPr>
      <w:sz w:val="16"/>
      <w:szCs w:val="16"/>
    </w:rPr>
  </w:style>
  <w:style w:type="paragraph" w:styleId="Caption">
    <w:name w:val="caption"/>
    <w:basedOn w:val="Normal"/>
    <w:next w:val="Normal"/>
    <w:semiHidden/>
    <w:unhideWhenUsed/>
    <w:qFormat/>
    <w:rsid w:val="00590E59"/>
    <w:rPr>
      <w:b/>
      <w:bCs/>
    </w:rPr>
  </w:style>
  <w:style w:type="paragraph" w:styleId="Closing">
    <w:name w:val="Closing"/>
    <w:basedOn w:val="Normal"/>
    <w:link w:val="ClosingChar"/>
    <w:rsid w:val="00590E59"/>
    <w:pPr>
      <w:ind w:left="4320"/>
    </w:pPr>
  </w:style>
  <w:style w:type="character" w:customStyle="1" w:styleId="ClosingChar">
    <w:name w:val="Closing Char"/>
    <w:basedOn w:val="DefaultParagraphFont"/>
    <w:link w:val="Closing"/>
    <w:rsid w:val="00590E59"/>
  </w:style>
  <w:style w:type="paragraph" w:styleId="CommentText">
    <w:name w:val="annotation text"/>
    <w:basedOn w:val="Normal"/>
    <w:link w:val="CommentTextChar"/>
    <w:rsid w:val="00590E59"/>
  </w:style>
  <w:style w:type="character" w:customStyle="1" w:styleId="CommentTextChar">
    <w:name w:val="Comment Text Char"/>
    <w:basedOn w:val="DefaultParagraphFont"/>
    <w:link w:val="CommentText"/>
    <w:rsid w:val="00590E59"/>
  </w:style>
  <w:style w:type="paragraph" w:styleId="CommentSubject">
    <w:name w:val="annotation subject"/>
    <w:basedOn w:val="CommentText"/>
    <w:next w:val="CommentText"/>
    <w:link w:val="CommentSubjectChar"/>
    <w:rsid w:val="00590E59"/>
    <w:rPr>
      <w:b/>
      <w:bCs/>
    </w:rPr>
  </w:style>
  <w:style w:type="character" w:customStyle="1" w:styleId="CommentSubjectChar">
    <w:name w:val="Comment Subject Char"/>
    <w:basedOn w:val="CommentTextChar"/>
    <w:link w:val="CommentSubject"/>
    <w:rsid w:val="00590E59"/>
    <w:rPr>
      <w:b/>
      <w:bCs/>
    </w:rPr>
  </w:style>
  <w:style w:type="paragraph" w:styleId="Date">
    <w:name w:val="Date"/>
    <w:basedOn w:val="Normal"/>
    <w:next w:val="Normal"/>
    <w:link w:val="DateChar"/>
    <w:rsid w:val="00590E59"/>
  </w:style>
  <w:style w:type="character" w:customStyle="1" w:styleId="DateChar">
    <w:name w:val="Date Char"/>
    <w:basedOn w:val="DefaultParagraphFont"/>
    <w:link w:val="Date"/>
    <w:rsid w:val="00590E59"/>
  </w:style>
  <w:style w:type="paragraph" w:styleId="DocumentMap">
    <w:name w:val="Document Map"/>
    <w:basedOn w:val="Normal"/>
    <w:link w:val="DocumentMapChar"/>
    <w:rsid w:val="00590E59"/>
    <w:rPr>
      <w:rFonts w:ascii="Segoe UI" w:hAnsi="Segoe UI" w:cs="Segoe UI"/>
      <w:sz w:val="16"/>
      <w:szCs w:val="16"/>
    </w:rPr>
  </w:style>
  <w:style w:type="character" w:customStyle="1" w:styleId="DocumentMapChar">
    <w:name w:val="Document Map Char"/>
    <w:basedOn w:val="DefaultParagraphFont"/>
    <w:link w:val="DocumentMap"/>
    <w:rsid w:val="00590E59"/>
    <w:rPr>
      <w:rFonts w:ascii="Segoe UI" w:hAnsi="Segoe UI" w:cs="Segoe UI"/>
      <w:sz w:val="16"/>
      <w:szCs w:val="16"/>
    </w:rPr>
  </w:style>
  <w:style w:type="paragraph" w:styleId="E-mailSignature">
    <w:name w:val="E-mail Signature"/>
    <w:basedOn w:val="Normal"/>
    <w:link w:val="E-mailSignatureChar"/>
    <w:rsid w:val="00590E59"/>
  </w:style>
  <w:style w:type="character" w:customStyle="1" w:styleId="E-mailSignatureChar">
    <w:name w:val="E-mail Signature Char"/>
    <w:basedOn w:val="DefaultParagraphFont"/>
    <w:link w:val="E-mailSignature"/>
    <w:rsid w:val="00590E59"/>
  </w:style>
  <w:style w:type="paragraph" w:styleId="EndnoteText">
    <w:name w:val="endnote text"/>
    <w:basedOn w:val="Normal"/>
    <w:link w:val="EndnoteTextChar"/>
    <w:rsid w:val="00590E59"/>
  </w:style>
  <w:style w:type="character" w:customStyle="1" w:styleId="EndnoteTextChar">
    <w:name w:val="Endnote Text Char"/>
    <w:basedOn w:val="DefaultParagraphFont"/>
    <w:link w:val="EndnoteText"/>
    <w:rsid w:val="00590E59"/>
  </w:style>
  <w:style w:type="paragraph" w:styleId="EnvelopeAddress">
    <w:name w:val="envelope address"/>
    <w:basedOn w:val="Normal"/>
    <w:rsid w:val="00590E59"/>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590E59"/>
    <w:rPr>
      <w:rFonts w:asciiTheme="majorHAnsi" w:eastAsiaTheme="majorEastAsia" w:hAnsiTheme="majorHAnsi" w:cstheme="majorBidi"/>
    </w:rPr>
  </w:style>
  <w:style w:type="paragraph" w:styleId="HTMLAddress">
    <w:name w:val="HTML Address"/>
    <w:basedOn w:val="Normal"/>
    <w:link w:val="HTMLAddressChar"/>
    <w:rsid w:val="00590E59"/>
    <w:rPr>
      <w:i/>
      <w:iCs/>
    </w:rPr>
  </w:style>
  <w:style w:type="character" w:customStyle="1" w:styleId="HTMLAddressChar">
    <w:name w:val="HTML Address Char"/>
    <w:basedOn w:val="DefaultParagraphFont"/>
    <w:link w:val="HTMLAddress"/>
    <w:rsid w:val="00590E59"/>
    <w:rPr>
      <w:i/>
      <w:iCs/>
    </w:rPr>
  </w:style>
  <w:style w:type="paragraph" w:styleId="HTMLPreformatted">
    <w:name w:val="HTML Preformatted"/>
    <w:basedOn w:val="Normal"/>
    <w:link w:val="HTMLPreformattedChar"/>
    <w:rsid w:val="00590E59"/>
    <w:rPr>
      <w:rFonts w:ascii="Courier New" w:hAnsi="Courier New" w:cs="Courier New"/>
    </w:rPr>
  </w:style>
  <w:style w:type="character" w:customStyle="1" w:styleId="HTMLPreformattedChar">
    <w:name w:val="HTML Preformatted Char"/>
    <w:basedOn w:val="DefaultParagraphFont"/>
    <w:link w:val="HTMLPreformatted"/>
    <w:rsid w:val="00590E59"/>
    <w:rPr>
      <w:rFonts w:ascii="Courier New" w:hAnsi="Courier New" w:cs="Courier New"/>
    </w:rPr>
  </w:style>
  <w:style w:type="paragraph" w:styleId="Index3">
    <w:name w:val="index 3"/>
    <w:basedOn w:val="Normal"/>
    <w:next w:val="Normal"/>
    <w:rsid w:val="00590E59"/>
    <w:pPr>
      <w:ind w:left="600" w:hanging="200"/>
    </w:pPr>
  </w:style>
  <w:style w:type="paragraph" w:styleId="Index4">
    <w:name w:val="index 4"/>
    <w:basedOn w:val="Normal"/>
    <w:next w:val="Normal"/>
    <w:rsid w:val="00590E59"/>
    <w:pPr>
      <w:ind w:left="800" w:hanging="200"/>
    </w:pPr>
  </w:style>
  <w:style w:type="paragraph" w:styleId="Index5">
    <w:name w:val="index 5"/>
    <w:basedOn w:val="Normal"/>
    <w:next w:val="Normal"/>
    <w:rsid w:val="00590E59"/>
    <w:pPr>
      <w:ind w:left="1000" w:hanging="200"/>
    </w:pPr>
  </w:style>
  <w:style w:type="paragraph" w:styleId="Index6">
    <w:name w:val="index 6"/>
    <w:basedOn w:val="Normal"/>
    <w:next w:val="Normal"/>
    <w:rsid w:val="00590E59"/>
    <w:pPr>
      <w:ind w:left="1200" w:hanging="200"/>
    </w:pPr>
  </w:style>
  <w:style w:type="paragraph" w:styleId="Index7">
    <w:name w:val="index 7"/>
    <w:basedOn w:val="Normal"/>
    <w:next w:val="Normal"/>
    <w:rsid w:val="00590E59"/>
    <w:pPr>
      <w:ind w:left="1400" w:hanging="200"/>
    </w:pPr>
  </w:style>
  <w:style w:type="paragraph" w:styleId="Index8">
    <w:name w:val="index 8"/>
    <w:basedOn w:val="Normal"/>
    <w:next w:val="Normal"/>
    <w:rsid w:val="00590E59"/>
    <w:pPr>
      <w:ind w:left="1600" w:hanging="200"/>
    </w:pPr>
  </w:style>
  <w:style w:type="paragraph" w:styleId="Index9">
    <w:name w:val="index 9"/>
    <w:basedOn w:val="Normal"/>
    <w:next w:val="Normal"/>
    <w:rsid w:val="00590E59"/>
    <w:pPr>
      <w:ind w:left="1800" w:hanging="200"/>
    </w:pPr>
  </w:style>
  <w:style w:type="paragraph" w:styleId="IntenseQuote">
    <w:name w:val="Intense Quote"/>
    <w:basedOn w:val="Normal"/>
    <w:next w:val="Normal"/>
    <w:link w:val="IntenseQuoteChar"/>
    <w:uiPriority w:val="30"/>
    <w:qFormat/>
    <w:rsid w:val="00590E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0E59"/>
    <w:rPr>
      <w:i/>
      <w:iCs/>
      <w:color w:val="4472C4" w:themeColor="accent1"/>
    </w:rPr>
  </w:style>
  <w:style w:type="paragraph" w:styleId="ListContinue">
    <w:name w:val="List Continue"/>
    <w:basedOn w:val="Normal"/>
    <w:rsid w:val="00590E59"/>
    <w:pPr>
      <w:spacing w:after="120"/>
      <w:ind w:left="360"/>
      <w:contextualSpacing/>
    </w:pPr>
  </w:style>
  <w:style w:type="paragraph" w:styleId="ListContinue2">
    <w:name w:val="List Continue 2"/>
    <w:basedOn w:val="Normal"/>
    <w:rsid w:val="00590E59"/>
    <w:pPr>
      <w:spacing w:after="120"/>
      <w:ind w:left="720"/>
      <w:contextualSpacing/>
    </w:pPr>
  </w:style>
  <w:style w:type="paragraph" w:styleId="ListContinue3">
    <w:name w:val="List Continue 3"/>
    <w:basedOn w:val="Normal"/>
    <w:rsid w:val="00590E59"/>
    <w:pPr>
      <w:spacing w:after="120"/>
      <w:ind w:left="1080"/>
      <w:contextualSpacing/>
    </w:pPr>
  </w:style>
  <w:style w:type="paragraph" w:styleId="ListContinue4">
    <w:name w:val="List Continue 4"/>
    <w:basedOn w:val="Normal"/>
    <w:rsid w:val="00590E59"/>
    <w:pPr>
      <w:spacing w:after="120"/>
      <w:ind w:left="1440"/>
      <w:contextualSpacing/>
    </w:pPr>
  </w:style>
  <w:style w:type="paragraph" w:styleId="ListContinue5">
    <w:name w:val="List Continue 5"/>
    <w:basedOn w:val="Normal"/>
    <w:rsid w:val="00590E59"/>
    <w:pPr>
      <w:spacing w:after="120"/>
      <w:ind w:left="1800"/>
      <w:contextualSpacing/>
    </w:pPr>
  </w:style>
  <w:style w:type="paragraph" w:styleId="ListNumber3">
    <w:name w:val="List Number 3"/>
    <w:basedOn w:val="Normal"/>
    <w:rsid w:val="00590E59"/>
    <w:pPr>
      <w:numPr>
        <w:numId w:val="4"/>
      </w:numPr>
      <w:contextualSpacing/>
    </w:pPr>
  </w:style>
  <w:style w:type="paragraph" w:styleId="ListNumber4">
    <w:name w:val="List Number 4"/>
    <w:basedOn w:val="Normal"/>
    <w:rsid w:val="00590E59"/>
    <w:pPr>
      <w:numPr>
        <w:numId w:val="5"/>
      </w:numPr>
      <w:contextualSpacing/>
    </w:pPr>
  </w:style>
  <w:style w:type="paragraph" w:styleId="ListNumber5">
    <w:name w:val="List Number 5"/>
    <w:basedOn w:val="Normal"/>
    <w:rsid w:val="00590E59"/>
    <w:pPr>
      <w:numPr>
        <w:numId w:val="6"/>
      </w:numPr>
      <w:contextualSpacing/>
    </w:pPr>
  </w:style>
  <w:style w:type="paragraph" w:styleId="ListParagraph">
    <w:name w:val="List Paragraph"/>
    <w:basedOn w:val="Normal"/>
    <w:uiPriority w:val="34"/>
    <w:qFormat/>
    <w:rsid w:val="00590E59"/>
    <w:pPr>
      <w:ind w:left="720"/>
    </w:pPr>
  </w:style>
  <w:style w:type="paragraph" w:styleId="MacroText">
    <w:name w:val="macro"/>
    <w:link w:val="MacroTextChar"/>
    <w:rsid w:val="00590E5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basedOn w:val="DefaultParagraphFont"/>
    <w:link w:val="MacroText"/>
    <w:rsid w:val="00590E59"/>
    <w:rPr>
      <w:rFonts w:ascii="Courier New" w:hAnsi="Courier New" w:cs="Courier New"/>
    </w:rPr>
  </w:style>
  <w:style w:type="paragraph" w:styleId="MessageHeader">
    <w:name w:val="Message Header"/>
    <w:basedOn w:val="Normal"/>
    <w:link w:val="MessageHeaderChar"/>
    <w:rsid w:val="00590E5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90E59"/>
    <w:rPr>
      <w:rFonts w:asciiTheme="majorHAnsi" w:eastAsiaTheme="majorEastAsia" w:hAnsiTheme="majorHAnsi" w:cstheme="majorBidi"/>
      <w:sz w:val="24"/>
      <w:szCs w:val="24"/>
      <w:shd w:val="pct20" w:color="auto" w:fill="auto"/>
    </w:rPr>
  </w:style>
  <w:style w:type="paragraph" w:styleId="NoSpacing">
    <w:name w:val="No Spacing"/>
    <w:uiPriority w:val="1"/>
    <w:qFormat/>
    <w:rsid w:val="00590E59"/>
    <w:pPr>
      <w:overflowPunct w:val="0"/>
      <w:autoSpaceDE w:val="0"/>
      <w:autoSpaceDN w:val="0"/>
      <w:adjustRightInd w:val="0"/>
      <w:textAlignment w:val="baseline"/>
    </w:pPr>
  </w:style>
  <w:style w:type="paragraph" w:styleId="NormalWeb">
    <w:name w:val="Normal (Web)"/>
    <w:basedOn w:val="Normal"/>
    <w:rsid w:val="00590E59"/>
    <w:rPr>
      <w:sz w:val="24"/>
      <w:szCs w:val="24"/>
    </w:rPr>
  </w:style>
  <w:style w:type="paragraph" w:styleId="NoteHeading">
    <w:name w:val="Note Heading"/>
    <w:basedOn w:val="Normal"/>
    <w:next w:val="Normal"/>
    <w:link w:val="NoteHeadingChar"/>
    <w:rsid w:val="00590E59"/>
  </w:style>
  <w:style w:type="character" w:customStyle="1" w:styleId="NoteHeadingChar">
    <w:name w:val="Note Heading Char"/>
    <w:basedOn w:val="DefaultParagraphFont"/>
    <w:link w:val="NoteHeading"/>
    <w:rsid w:val="00590E59"/>
  </w:style>
  <w:style w:type="paragraph" w:styleId="Quote">
    <w:name w:val="Quote"/>
    <w:basedOn w:val="Normal"/>
    <w:next w:val="Normal"/>
    <w:link w:val="QuoteChar"/>
    <w:uiPriority w:val="29"/>
    <w:qFormat/>
    <w:rsid w:val="00590E5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0E59"/>
    <w:rPr>
      <w:i/>
      <w:iCs/>
      <w:color w:val="404040" w:themeColor="text1" w:themeTint="BF"/>
    </w:rPr>
  </w:style>
  <w:style w:type="paragraph" w:styleId="Salutation">
    <w:name w:val="Salutation"/>
    <w:basedOn w:val="Normal"/>
    <w:next w:val="Normal"/>
    <w:link w:val="SalutationChar"/>
    <w:rsid w:val="00590E59"/>
  </w:style>
  <w:style w:type="character" w:customStyle="1" w:styleId="SalutationChar">
    <w:name w:val="Salutation Char"/>
    <w:basedOn w:val="DefaultParagraphFont"/>
    <w:link w:val="Salutation"/>
    <w:rsid w:val="00590E59"/>
  </w:style>
  <w:style w:type="paragraph" w:styleId="Signature">
    <w:name w:val="Signature"/>
    <w:basedOn w:val="Normal"/>
    <w:link w:val="SignatureChar"/>
    <w:rsid w:val="00590E59"/>
    <w:pPr>
      <w:ind w:left="4320"/>
    </w:pPr>
  </w:style>
  <w:style w:type="character" w:customStyle="1" w:styleId="SignatureChar">
    <w:name w:val="Signature Char"/>
    <w:basedOn w:val="DefaultParagraphFont"/>
    <w:link w:val="Signature"/>
    <w:rsid w:val="00590E59"/>
  </w:style>
  <w:style w:type="paragraph" w:styleId="Subtitle">
    <w:name w:val="Subtitle"/>
    <w:basedOn w:val="Normal"/>
    <w:next w:val="Normal"/>
    <w:link w:val="SubtitleChar"/>
    <w:qFormat/>
    <w:rsid w:val="00590E59"/>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590E59"/>
    <w:rPr>
      <w:rFonts w:asciiTheme="majorHAnsi" w:eastAsiaTheme="majorEastAsia" w:hAnsiTheme="majorHAnsi" w:cstheme="majorBidi"/>
      <w:sz w:val="24"/>
      <w:szCs w:val="24"/>
    </w:rPr>
  </w:style>
  <w:style w:type="paragraph" w:styleId="TableofAuthorities">
    <w:name w:val="table of authorities"/>
    <w:basedOn w:val="Normal"/>
    <w:next w:val="Normal"/>
    <w:rsid w:val="00590E59"/>
    <w:pPr>
      <w:ind w:left="200" w:hanging="200"/>
    </w:pPr>
  </w:style>
  <w:style w:type="paragraph" w:styleId="TableofFigures">
    <w:name w:val="table of figures"/>
    <w:basedOn w:val="Normal"/>
    <w:next w:val="Normal"/>
    <w:rsid w:val="00590E59"/>
  </w:style>
  <w:style w:type="paragraph" w:styleId="Title">
    <w:name w:val="Title"/>
    <w:basedOn w:val="Normal"/>
    <w:next w:val="Normal"/>
    <w:link w:val="TitleChar"/>
    <w:qFormat/>
    <w:rsid w:val="00590E5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90E59"/>
    <w:rPr>
      <w:rFonts w:asciiTheme="majorHAnsi" w:eastAsiaTheme="majorEastAsia" w:hAnsiTheme="majorHAnsi" w:cstheme="majorBidi"/>
      <w:b/>
      <w:bCs/>
      <w:kern w:val="28"/>
      <w:sz w:val="32"/>
      <w:szCs w:val="32"/>
    </w:rPr>
  </w:style>
  <w:style w:type="paragraph" w:styleId="TOAHeading">
    <w:name w:val="toa heading"/>
    <w:basedOn w:val="Normal"/>
    <w:next w:val="Normal"/>
    <w:rsid w:val="00590E59"/>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90E59"/>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paragraph" w:styleId="Revision">
    <w:name w:val="Revision"/>
    <w:hidden/>
    <w:uiPriority w:val="99"/>
    <w:semiHidden/>
    <w:rsid w:val="00D21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39288">
      <w:bodyDiv w:val="1"/>
      <w:marLeft w:val="0"/>
      <w:marRight w:val="0"/>
      <w:marTop w:val="0"/>
      <w:marBottom w:val="0"/>
      <w:divBdr>
        <w:top w:val="none" w:sz="0" w:space="0" w:color="auto"/>
        <w:left w:val="none" w:sz="0" w:space="0" w:color="auto"/>
        <w:bottom w:val="none" w:sz="0" w:space="0" w:color="auto"/>
        <w:right w:val="none" w:sz="0" w:space="0" w:color="auto"/>
      </w:divBdr>
    </w:div>
    <w:div w:id="637608666">
      <w:bodyDiv w:val="1"/>
      <w:marLeft w:val="0"/>
      <w:marRight w:val="0"/>
      <w:marTop w:val="0"/>
      <w:marBottom w:val="0"/>
      <w:divBdr>
        <w:top w:val="none" w:sz="0" w:space="0" w:color="auto"/>
        <w:left w:val="none" w:sz="0" w:space="0" w:color="auto"/>
        <w:bottom w:val="none" w:sz="0" w:space="0" w:color="auto"/>
        <w:right w:val="none" w:sz="0" w:space="0" w:color="auto"/>
      </w:divBdr>
    </w:div>
    <w:div w:id="214299122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5.bin"/><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8" Type="http://schemas.openxmlformats.org/officeDocument/2006/relationships/image" Target="media/image2.png"/><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oleObject" Target="embeddings/oleObject2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Pages>
  <Words>24989</Words>
  <Characters>142443</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3GPP TR 21.905</vt:lpstr>
    </vt:vector>
  </TitlesOfParts>
  <Manager/>
  <Company/>
  <LinksUpToDate>false</LinksUpToDate>
  <CharactersWithSpaces>167098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21.905</dc:title>
  <dc:subject>Vocabulary for 3GPP Specifications (Release 17)</dc:subject>
  <dc:creator>MCC Support</dc:creator>
  <cp:keywords>GSM, UMTS, LTE, 5G, Vocabulary</cp:keywords>
  <dc:description/>
  <cp:lastModifiedBy>MCC</cp:lastModifiedBy>
  <cp:revision>3</cp:revision>
  <cp:lastPrinted>1999-03-15T19:13:00Z</cp:lastPrinted>
  <dcterms:created xsi:type="dcterms:W3CDTF">2024-03-25T10:20:00Z</dcterms:created>
  <dcterms:modified xsi:type="dcterms:W3CDTF">2024-03-27T09:30:00Z</dcterms:modified>
</cp:coreProperties>
</file>
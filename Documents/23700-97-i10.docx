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4322F7" w14:paraId="257899F0" w14:textId="77777777" w:rsidTr="005E4BB2">
        <w:tc>
          <w:tcPr>
            <w:tcW w:w="10423" w:type="dxa"/>
            <w:gridSpan w:val="2"/>
            <w:shd w:val="clear" w:color="auto" w:fill="auto"/>
          </w:tcPr>
          <w:p w14:paraId="4217C8A1" w14:textId="173D4D9A" w:rsidR="004F0988" w:rsidRPr="004322F7" w:rsidRDefault="004F0988" w:rsidP="00133525">
            <w:pPr>
              <w:pStyle w:val="ZA"/>
              <w:framePr w:w="0" w:hRule="auto" w:wrap="auto" w:vAnchor="margin" w:hAnchor="text" w:yAlign="inline"/>
              <w:rPr>
                <w:noProof w:val="0"/>
              </w:rPr>
            </w:pPr>
            <w:bookmarkStart w:id="0" w:name="page1"/>
            <w:r w:rsidRPr="004322F7">
              <w:rPr>
                <w:noProof w:val="0"/>
                <w:sz w:val="64"/>
              </w:rPr>
              <w:t xml:space="preserve">3GPP </w:t>
            </w:r>
            <w:bookmarkStart w:id="1" w:name="specType1"/>
            <w:r w:rsidR="0063543D" w:rsidRPr="004322F7">
              <w:rPr>
                <w:noProof w:val="0"/>
                <w:sz w:val="64"/>
              </w:rPr>
              <w:t>TR</w:t>
            </w:r>
            <w:bookmarkEnd w:id="1"/>
            <w:r w:rsidRPr="004322F7">
              <w:rPr>
                <w:noProof w:val="0"/>
                <w:sz w:val="64"/>
              </w:rPr>
              <w:t xml:space="preserve"> </w:t>
            </w:r>
            <w:r w:rsidR="00E4221B" w:rsidRPr="004322F7">
              <w:rPr>
                <w:noProof w:val="0"/>
                <w:sz w:val="64"/>
              </w:rPr>
              <w:t>23.700-97</w:t>
            </w:r>
            <w:r w:rsidRPr="004322F7">
              <w:rPr>
                <w:noProof w:val="0"/>
                <w:sz w:val="64"/>
              </w:rPr>
              <w:t xml:space="preserve"> </w:t>
            </w:r>
            <w:r w:rsidRPr="004322F7">
              <w:rPr>
                <w:noProof w:val="0"/>
              </w:rPr>
              <w:t>V</w:t>
            </w:r>
            <w:r w:rsidR="00B10C84">
              <w:rPr>
                <w:noProof w:val="0"/>
              </w:rPr>
              <w:t>18</w:t>
            </w:r>
            <w:r w:rsidR="00E4221B" w:rsidRPr="004322F7">
              <w:rPr>
                <w:noProof w:val="0"/>
              </w:rPr>
              <w:t>.</w:t>
            </w:r>
            <w:r w:rsidR="00A9514E">
              <w:rPr>
                <w:noProof w:val="0"/>
              </w:rPr>
              <w:t>1</w:t>
            </w:r>
            <w:r w:rsidR="00F22E92">
              <w:rPr>
                <w:noProof w:val="0"/>
              </w:rPr>
              <w:t>.0</w:t>
            </w:r>
            <w:r w:rsidRPr="004322F7">
              <w:rPr>
                <w:noProof w:val="0"/>
              </w:rPr>
              <w:t xml:space="preserve"> </w:t>
            </w:r>
            <w:r w:rsidRPr="004322F7">
              <w:rPr>
                <w:noProof w:val="0"/>
                <w:sz w:val="32"/>
              </w:rPr>
              <w:t>(</w:t>
            </w:r>
            <w:bookmarkStart w:id="2" w:name="issueDate"/>
            <w:r w:rsidR="00704A70" w:rsidRPr="004322F7">
              <w:rPr>
                <w:noProof w:val="0"/>
                <w:sz w:val="32"/>
              </w:rPr>
              <w:t>202</w:t>
            </w:r>
            <w:r w:rsidR="00F76EB4">
              <w:rPr>
                <w:noProof w:val="0"/>
                <w:sz w:val="32"/>
              </w:rPr>
              <w:t>3</w:t>
            </w:r>
            <w:r w:rsidRPr="004322F7">
              <w:rPr>
                <w:noProof w:val="0"/>
                <w:sz w:val="32"/>
              </w:rPr>
              <w:t>-</w:t>
            </w:r>
            <w:bookmarkEnd w:id="2"/>
            <w:r w:rsidR="00F76EB4">
              <w:rPr>
                <w:noProof w:val="0"/>
                <w:sz w:val="32"/>
              </w:rPr>
              <w:t>0</w:t>
            </w:r>
            <w:r w:rsidR="00A9514E">
              <w:rPr>
                <w:noProof w:val="0"/>
                <w:sz w:val="32"/>
              </w:rPr>
              <w:t>6</w:t>
            </w:r>
            <w:r w:rsidRPr="004322F7">
              <w:rPr>
                <w:noProof w:val="0"/>
                <w:sz w:val="32"/>
              </w:rPr>
              <w:t>)</w:t>
            </w:r>
          </w:p>
        </w:tc>
      </w:tr>
      <w:tr w:rsidR="004F0988" w:rsidRPr="004322F7" w14:paraId="1A32F089" w14:textId="77777777" w:rsidTr="005E4BB2">
        <w:trPr>
          <w:trHeight w:hRule="exact" w:val="1134"/>
        </w:trPr>
        <w:tc>
          <w:tcPr>
            <w:tcW w:w="10423" w:type="dxa"/>
            <w:gridSpan w:val="2"/>
            <w:shd w:val="clear" w:color="auto" w:fill="auto"/>
          </w:tcPr>
          <w:p w14:paraId="1EB650AD" w14:textId="306D77F7" w:rsidR="004F0988" w:rsidRPr="004322F7" w:rsidRDefault="004F0988" w:rsidP="00133525">
            <w:pPr>
              <w:pStyle w:val="ZB"/>
              <w:framePr w:w="0" w:hRule="auto" w:wrap="auto" w:vAnchor="margin" w:hAnchor="text" w:yAlign="inline"/>
              <w:rPr>
                <w:noProof w:val="0"/>
              </w:rPr>
            </w:pPr>
            <w:r w:rsidRPr="004322F7">
              <w:rPr>
                <w:noProof w:val="0"/>
              </w:rPr>
              <w:t xml:space="preserve">Technical </w:t>
            </w:r>
            <w:bookmarkStart w:id="3" w:name="spectype2"/>
            <w:r w:rsidR="00D57972" w:rsidRPr="004322F7">
              <w:rPr>
                <w:noProof w:val="0"/>
              </w:rPr>
              <w:t>Report</w:t>
            </w:r>
            <w:bookmarkEnd w:id="3"/>
          </w:p>
          <w:p w14:paraId="5341B112" w14:textId="5FEC101A" w:rsidR="00BA4B8D" w:rsidRPr="004322F7" w:rsidRDefault="00BA4B8D" w:rsidP="00BA4B8D">
            <w:pPr>
              <w:pStyle w:val="Guidance"/>
            </w:pPr>
            <w:r w:rsidRPr="004322F7">
              <w:br/>
            </w:r>
            <w:r w:rsidRPr="004322F7">
              <w:br/>
            </w:r>
          </w:p>
        </w:tc>
      </w:tr>
      <w:tr w:rsidR="004F0988" w:rsidRPr="004322F7" w14:paraId="2008CCE4" w14:textId="77777777" w:rsidTr="005E4BB2">
        <w:trPr>
          <w:trHeight w:hRule="exact" w:val="3686"/>
        </w:trPr>
        <w:tc>
          <w:tcPr>
            <w:tcW w:w="10423" w:type="dxa"/>
            <w:gridSpan w:val="2"/>
            <w:shd w:val="clear" w:color="auto" w:fill="auto"/>
          </w:tcPr>
          <w:p w14:paraId="2F4267F3" w14:textId="77777777" w:rsidR="004F0988" w:rsidRPr="004322F7" w:rsidRDefault="004F0988" w:rsidP="00133525">
            <w:pPr>
              <w:pStyle w:val="ZT"/>
              <w:framePr w:wrap="auto" w:hAnchor="text" w:yAlign="inline"/>
            </w:pPr>
            <w:r w:rsidRPr="004322F7">
              <w:t>3rd Generation Partnership Project;</w:t>
            </w:r>
          </w:p>
          <w:p w14:paraId="219AA740" w14:textId="1A52725E" w:rsidR="004F0988" w:rsidRPr="004322F7" w:rsidRDefault="004F0988" w:rsidP="00133525">
            <w:pPr>
              <w:pStyle w:val="ZT"/>
              <w:framePr w:wrap="auto" w:hAnchor="text" w:yAlign="inline"/>
            </w:pPr>
            <w:r w:rsidRPr="004322F7">
              <w:t xml:space="preserve">Technical Specification Group </w:t>
            </w:r>
            <w:bookmarkStart w:id="4" w:name="specTitle"/>
            <w:r w:rsidR="00704A70" w:rsidRPr="004322F7">
              <w:t>Services and System Aspects</w:t>
            </w:r>
            <w:r w:rsidRPr="004322F7">
              <w:t>;</w:t>
            </w:r>
          </w:p>
          <w:p w14:paraId="77901BD8" w14:textId="3E4BFC24" w:rsidR="004F0988" w:rsidRPr="004322F7" w:rsidRDefault="00B7420A" w:rsidP="00B7420A">
            <w:pPr>
              <w:pStyle w:val="ZT"/>
              <w:framePr w:wrap="auto" w:hAnchor="text" w:yAlign="inline"/>
              <w:rPr>
                <w:iCs/>
              </w:rPr>
            </w:pPr>
            <w:r w:rsidRPr="004322F7">
              <w:rPr>
                <w:iCs/>
              </w:rPr>
              <w:t>Study on Application Capability Exposure for IoT Platforms</w:t>
            </w:r>
            <w:r w:rsidR="004F0988" w:rsidRPr="004322F7">
              <w:rPr>
                <w:iCs/>
              </w:rPr>
              <w:t>;</w:t>
            </w:r>
            <w:bookmarkEnd w:id="4"/>
          </w:p>
          <w:p w14:paraId="6E893024" w14:textId="666C90EC" w:rsidR="004F0988" w:rsidRPr="004322F7" w:rsidRDefault="004F0988" w:rsidP="00133525">
            <w:pPr>
              <w:pStyle w:val="ZT"/>
              <w:framePr w:wrap="auto" w:hAnchor="text" w:yAlign="inline"/>
              <w:rPr>
                <w:i/>
                <w:sz w:val="28"/>
              </w:rPr>
            </w:pPr>
            <w:r w:rsidRPr="004322F7">
              <w:t>(</w:t>
            </w:r>
            <w:r w:rsidRPr="004322F7">
              <w:rPr>
                <w:rStyle w:val="ZGSM"/>
              </w:rPr>
              <w:t xml:space="preserve">Release </w:t>
            </w:r>
            <w:bookmarkStart w:id="5" w:name="specRelease"/>
            <w:r w:rsidRPr="004322F7">
              <w:rPr>
                <w:rStyle w:val="ZGSM"/>
              </w:rPr>
              <w:t>1</w:t>
            </w:r>
            <w:bookmarkEnd w:id="5"/>
            <w:r w:rsidR="00704A70" w:rsidRPr="004322F7">
              <w:rPr>
                <w:rStyle w:val="ZGSM"/>
              </w:rPr>
              <w:t>8</w:t>
            </w:r>
            <w:r w:rsidRPr="004322F7">
              <w:t>)</w:t>
            </w:r>
          </w:p>
        </w:tc>
      </w:tr>
      <w:tr w:rsidR="00BF128E" w:rsidRPr="004322F7" w14:paraId="4C26B685" w14:textId="77777777" w:rsidTr="005E4BB2">
        <w:tc>
          <w:tcPr>
            <w:tcW w:w="10423" w:type="dxa"/>
            <w:gridSpan w:val="2"/>
            <w:shd w:val="clear" w:color="auto" w:fill="auto"/>
          </w:tcPr>
          <w:p w14:paraId="0CA90B64" w14:textId="77777777" w:rsidR="00BF128E" w:rsidRPr="004322F7" w:rsidRDefault="00BF128E" w:rsidP="00133525">
            <w:pPr>
              <w:pStyle w:val="ZU"/>
              <w:framePr w:w="0" w:wrap="auto" w:vAnchor="margin" w:hAnchor="text" w:yAlign="inline"/>
              <w:tabs>
                <w:tab w:val="right" w:pos="10206"/>
              </w:tabs>
              <w:jc w:val="left"/>
              <w:rPr>
                <w:noProof w:val="0"/>
                <w:color w:val="0000FF"/>
              </w:rPr>
            </w:pPr>
            <w:r w:rsidRPr="004322F7">
              <w:rPr>
                <w:noProof w:val="0"/>
                <w:color w:val="0000FF"/>
              </w:rPr>
              <w:tab/>
            </w:r>
          </w:p>
        </w:tc>
      </w:tr>
      <w:tr w:rsidR="0029730D" w:rsidRPr="004322F7" w14:paraId="7FA075B8" w14:textId="77777777" w:rsidTr="005E4BB2">
        <w:trPr>
          <w:trHeight w:hRule="exact" w:val="1531"/>
        </w:trPr>
        <w:tc>
          <w:tcPr>
            <w:tcW w:w="4883" w:type="dxa"/>
            <w:shd w:val="clear" w:color="auto" w:fill="auto"/>
          </w:tcPr>
          <w:p w14:paraId="2ACB7D9F" w14:textId="1887B810" w:rsidR="0029730D" w:rsidRPr="00284EBC" w:rsidRDefault="0029730D">
            <w:pPr>
              <w:rPr>
                <w:i/>
                <w:noProof/>
              </w:rPr>
            </w:pPr>
            <w:r>
              <w:rPr>
                <w:i/>
                <w:noProof/>
              </w:rPr>
              <w:drawing>
                <wp:inline distT="0" distB="0" distL="0" distR="0" wp14:anchorId="4494DD11" wp14:editId="112D7900">
                  <wp:extent cx="1285875" cy="790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790575"/>
                          </a:xfrm>
                          <a:prstGeom prst="rect">
                            <a:avLst/>
                          </a:prstGeom>
                          <a:noFill/>
                          <a:ln>
                            <a:noFill/>
                          </a:ln>
                        </pic:spPr>
                      </pic:pic>
                    </a:graphicData>
                  </a:graphic>
                </wp:inline>
              </w:drawing>
            </w:r>
          </w:p>
        </w:tc>
        <w:tc>
          <w:tcPr>
            <w:tcW w:w="5540" w:type="dxa"/>
            <w:shd w:val="clear" w:color="auto" w:fill="auto"/>
          </w:tcPr>
          <w:p w14:paraId="5B9F0C1C" w14:textId="05B445BC" w:rsidR="0029730D" w:rsidRPr="00284EBC" w:rsidRDefault="0029730D" w:rsidP="00133525">
            <w:pPr>
              <w:jc w:val="right"/>
              <w:rPr>
                <w:noProof/>
              </w:rPr>
            </w:pPr>
            <w:r>
              <w:rPr>
                <w:noProof/>
              </w:rPr>
              <w:drawing>
                <wp:inline distT="0" distB="0" distL="0" distR="0" wp14:anchorId="60CDAE10" wp14:editId="6C1BE886">
                  <wp:extent cx="1619250" cy="95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p>
        </w:tc>
      </w:tr>
      <w:tr w:rsidR="00C074DD" w:rsidRPr="004322F7" w14:paraId="112F3917" w14:textId="77777777" w:rsidTr="005E4BB2">
        <w:trPr>
          <w:trHeight w:hRule="exact" w:val="5783"/>
        </w:trPr>
        <w:tc>
          <w:tcPr>
            <w:tcW w:w="10423" w:type="dxa"/>
            <w:gridSpan w:val="2"/>
            <w:shd w:val="clear" w:color="auto" w:fill="auto"/>
          </w:tcPr>
          <w:p w14:paraId="44D0969F" w14:textId="616C3693" w:rsidR="00C074DD" w:rsidRPr="004322F7" w:rsidRDefault="00C074DD" w:rsidP="00C074DD">
            <w:pPr>
              <w:pStyle w:val="Guidance"/>
              <w:rPr>
                <w:b/>
              </w:rPr>
            </w:pPr>
          </w:p>
        </w:tc>
      </w:tr>
      <w:tr w:rsidR="00C074DD" w:rsidRPr="004322F7" w14:paraId="7BB94BD7" w14:textId="77777777" w:rsidTr="005E4BB2">
        <w:trPr>
          <w:cantSplit/>
          <w:trHeight w:hRule="exact" w:val="964"/>
        </w:trPr>
        <w:tc>
          <w:tcPr>
            <w:tcW w:w="10423" w:type="dxa"/>
            <w:gridSpan w:val="2"/>
            <w:shd w:val="clear" w:color="auto" w:fill="auto"/>
          </w:tcPr>
          <w:p w14:paraId="5BADED56" w14:textId="77777777" w:rsidR="00C074DD" w:rsidRPr="004322F7" w:rsidRDefault="00C074DD" w:rsidP="00C074DD">
            <w:pPr>
              <w:rPr>
                <w:sz w:val="16"/>
              </w:rPr>
            </w:pPr>
            <w:bookmarkStart w:id="6" w:name="warningNotice"/>
            <w:r w:rsidRPr="004322F7">
              <w:rPr>
                <w:sz w:val="16"/>
              </w:rPr>
              <w:t>The present document has been developed within the 3rd Generation Partnership Project (3GPP</w:t>
            </w:r>
            <w:r w:rsidRPr="004322F7">
              <w:rPr>
                <w:sz w:val="16"/>
                <w:vertAlign w:val="superscript"/>
              </w:rPr>
              <w:t xml:space="preserve"> TM</w:t>
            </w:r>
            <w:r w:rsidRPr="004322F7">
              <w:rPr>
                <w:sz w:val="16"/>
              </w:rPr>
              <w:t>) and may be further elaborated for the purposes of 3GPP.</w:t>
            </w:r>
            <w:r w:rsidRPr="004322F7">
              <w:rPr>
                <w:sz w:val="16"/>
              </w:rPr>
              <w:br/>
              <w:t>The present document has not been subject to any approval process by the 3GPP</w:t>
            </w:r>
            <w:r w:rsidRPr="004322F7">
              <w:rPr>
                <w:sz w:val="16"/>
                <w:vertAlign w:val="superscript"/>
              </w:rPr>
              <w:t xml:space="preserve"> </w:t>
            </w:r>
            <w:r w:rsidRPr="004322F7">
              <w:rPr>
                <w:sz w:val="16"/>
              </w:rPr>
              <w:t>Organizational Partners and shall not be implemented.</w:t>
            </w:r>
            <w:r w:rsidRPr="004322F7">
              <w:rPr>
                <w:sz w:val="16"/>
              </w:rPr>
              <w:br/>
              <w:t>This Specification is provided for future development work within 3GPP</w:t>
            </w:r>
            <w:r w:rsidRPr="004322F7">
              <w:rPr>
                <w:sz w:val="16"/>
                <w:vertAlign w:val="superscript"/>
              </w:rPr>
              <w:t xml:space="preserve"> </w:t>
            </w:r>
            <w:r w:rsidRPr="004322F7">
              <w:rPr>
                <w:sz w:val="16"/>
              </w:rPr>
              <w:t>only. The Organizational Partners accept no liability for any use of this Specification.</w:t>
            </w:r>
            <w:r w:rsidRPr="004322F7">
              <w:rPr>
                <w:sz w:val="16"/>
              </w:rPr>
              <w:br/>
              <w:t>Specifications and Reports for implementation of the 3GPP</w:t>
            </w:r>
            <w:r w:rsidRPr="004322F7">
              <w:rPr>
                <w:sz w:val="16"/>
                <w:vertAlign w:val="superscript"/>
              </w:rPr>
              <w:t xml:space="preserve"> TM</w:t>
            </w:r>
            <w:r w:rsidRPr="004322F7">
              <w:rPr>
                <w:sz w:val="16"/>
              </w:rPr>
              <w:t xml:space="preserve"> system should be obtained via the 3GPP Organizational Partners' Publications Offices.</w:t>
            </w:r>
            <w:bookmarkEnd w:id="6"/>
          </w:p>
          <w:p w14:paraId="3A76EF1C" w14:textId="77777777" w:rsidR="00C074DD" w:rsidRPr="004322F7" w:rsidRDefault="00C074DD" w:rsidP="00C074DD">
            <w:pPr>
              <w:pStyle w:val="ZV"/>
              <w:framePr w:w="0" w:wrap="auto" w:vAnchor="margin" w:hAnchor="text" w:yAlign="inline"/>
              <w:rPr>
                <w:noProof w:val="0"/>
              </w:rPr>
            </w:pPr>
          </w:p>
          <w:p w14:paraId="7FBFCA1A" w14:textId="77777777" w:rsidR="00C074DD" w:rsidRPr="004322F7" w:rsidRDefault="00C074DD" w:rsidP="00C074DD">
            <w:pPr>
              <w:rPr>
                <w:sz w:val="16"/>
              </w:rPr>
            </w:pPr>
          </w:p>
        </w:tc>
      </w:tr>
      <w:bookmarkEnd w:id="0"/>
    </w:tbl>
    <w:p w14:paraId="0E9F75D0" w14:textId="77777777" w:rsidR="00080512" w:rsidRPr="004322F7" w:rsidRDefault="00080512">
      <w:pPr>
        <w:sectPr w:rsidR="00080512" w:rsidRPr="004322F7"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4322F7" w14:paraId="7D9226F5" w14:textId="77777777" w:rsidTr="00133525">
        <w:trPr>
          <w:trHeight w:hRule="exact" w:val="5670"/>
        </w:trPr>
        <w:tc>
          <w:tcPr>
            <w:tcW w:w="10423" w:type="dxa"/>
            <w:shd w:val="clear" w:color="auto" w:fill="auto"/>
          </w:tcPr>
          <w:p w14:paraId="16776609" w14:textId="77777777" w:rsidR="00E16509" w:rsidRPr="004322F7" w:rsidRDefault="00E16509" w:rsidP="00E16509">
            <w:pPr>
              <w:pStyle w:val="Guidance"/>
            </w:pPr>
            <w:bookmarkStart w:id="7" w:name="page2"/>
          </w:p>
        </w:tc>
      </w:tr>
      <w:tr w:rsidR="00E16509" w:rsidRPr="004322F7" w14:paraId="6C0326F1" w14:textId="77777777" w:rsidTr="00C074DD">
        <w:trPr>
          <w:trHeight w:hRule="exact" w:val="5387"/>
        </w:trPr>
        <w:tc>
          <w:tcPr>
            <w:tcW w:w="10423" w:type="dxa"/>
            <w:shd w:val="clear" w:color="auto" w:fill="auto"/>
          </w:tcPr>
          <w:p w14:paraId="6AED6DFA" w14:textId="77777777" w:rsidR="00E16509" w:rsidRPr="004322F7" w:rsidRDefault="00E16509" w:rsidP="00133525">
            <w:pPr>
              <w:pStyle w:val="FP"/>
              <w:spacing w:after="240"/>
              <w:ind w:left="2835" w:right="2835"/>
              <w:jc w:val="center"/>
              <w:rPr>
                <w:rFonts w:ascii="Arial" w:hAnsi="Arial"/>
                <w:b/>
                <w:i/>
              </w:rPr>
            </w:pPr>
            <w:bookmarkStart w:id="8" w:name="coords3gpp"/>
            <w:r w:rsidRPr="004322F7">
              <w:rPr>
                <w:rFonts w:ascii="Arial" w:hAnsi="Arial"/>
                <w:b/>
                <w:i/>
              </w:rPr>
              <w:t>3GPP</w:t>
            </w:r>
          </w:p>
          <w:p w14:paraId="31A0FC18" w14:textId="77777777" w:rsidR="00E16509" w:rsidRPr="004322F7" w:rsidRDefault="00E16509" w:rsidP="00133525">
            <w:pPr>
              <w:pStyle w:val="FP"/>
              <w:pBdr>
                <w:bottom w:val="single" w:sz="6" w:space="1" w:color="auto"/>
              </w:pBdr>
              <w:ind w:left="2835" w:right="2835"/>
              <w:jc w:val="center"/>
            </w:pPr>
            <w:r w:rsidRPr="004322F7">
              <w:t>Postal address</w:t>
            </w:r>
          </w:p>
          <w:p w14:paraId="07F3EA55" w14:textId="77777777" w:rsidR="00E16509" w:rsidRPr="004322F7" w:rsidRDefault="00E16509" w:rsidP="00133525">
            <w:pPr>
              <w:pStyle w:val="FP"/>
              <w:ind w:left="2835" w:right="2835"/>
              <w:jc w:val="center"/>
              <w:rPr>
                <w:rFonts w:ascii="Arial" w:hAnsi="Arial"/>
                <w:sz w:val="18"/>
              </w:rPr>
            </w:pPr>
          </w:p>
          <w:p w14:paraId="3371688A" w14:textId="77777777" w:rsidR="00E16509" w:rsidRPr="004322F7" w:rsidRDefault="00E16509" w:rsidP="00133525">
            <w:pPr>
              <w:pStyle w:val="FP"/>
              <w:pBdr>
                <w:bottom w:val="single" w:sz="6" w:space="1" w:color="auto"/>
              </w:pBdr>
              <w:spacing w:before="240"/>
              <w:ind w:left="2835" w:right="2835"/>
              <w:jc w:val="center"/>
            </w:pPr>
            <w:r w:rsidRPr="004322F7">
              <w:t>3GPP support office address</w:t>
            </w:r>
          </w:p>
          <w:p w14:paraId="20C44FAD" w14:textId="77777777" w:rsidR="00E16509" w:rsidRPr="00284EBC" w:rsidRDefault="00E16509" w:rsidP="00133525">
            <w:pPr>
              <w:pStyle w:val="FP"/>
              <w:ind w:left="2835" w:right="2835"/>
              <w:jc w:val="center"/>
              <w:rPr>
                <w:rFonts w:ascii="Arial" w:hAnsi="Arial"/>
                <w:sz w:val="18"/>
                <w:lang w:val="fr-FR"/>
              </w:rPr>
            </w:pPr>
            <w:r w:rsidRPr="00284EBC">
              <w:rPr>
                <w:rFonts w:ascii="Arial" w:hAnsi="Arial"/>
                <w:sz w:val="18"/>
                <w:lang w:val="fr-FR"/>
              </w:rPr>
              <w:t>650 Route des Lucioles - Sophia Antipolis</w:t>
            </w:r>
          </w:p>
          <w:p w14:paraId="263155A6" w14:textId="77777777" w:rsidR="00E16509" w:rsidRPr="00284EBC" w:rsidRDefault="00E16509" w:rsidP="00133525">
            <w:pPr>
              <w:pStyle w:val="FP"/>
              <w:ind w:left="2835" w:right="2835"/>
              <w:jc w:val="center"/>
              <w:rPr>
                <w:rFonts w:ascii="Arial" w:hAnsi="Arial"/>
                <w:sz w:val="18"/>
                <w:lang w:val="fr-FR"/>
              </w:rPr>
            </w:pPr>
            <w:r w:rsidRPr="00284EBC">
              <w:rPr>
                <w:rFonts w:ascii="Arial" w:hAnsi="Arial"/>
                <w:sz w:val="18"/>
                <w:lang w:val="fr-FR"/>
              </w:rPr>
              <w:t>Valbonne - FRANCE</w:t>
            </w:r>
          </w:p>
          <w:p w14:paraId="4DAF84D1" w14:textId="77777777" w:rsidR="00E16509" w:rsidRPr="00124C43" w:rsidRDefault="00E16509" w:rsidP="00133525">
            <w:pPr>
              <w:pStyle w:val="FP"/>
              <w:spacing w:after="20"/>
              <w:ind w:left="2835" w:right="2835"/>
              <w:jc w:val="center"/>
              <w:rPr>
                <w:rFonts w:ascii="Arial" w:hAnsi="Arial"/>
                <w:sz w:val="18"/>
              </w:rPr>
            </w:pPr>
            <w:r w:rsidRPr="004322F7">
              <w:rPr>
                <w:rFonts w:ascii="Arial" w:hAnsi="Arial"/>
                <w:sz w:val="18"/>
              </w:rPr>
              <w:t>Tel.: +33 4 92 94 42 00 Fax: +33 4 93 65 47 16</w:t>
            </w:r>
          </w:p>
          <w:p w14:paraId="618712A7" w14:textId="77777777" w:rsidR="00E16509" w:rsidRPr="004322F7" w:rsidRDefault="00E16509" w:rsidP="00133525">
            <w:pPr>
              <w:pStyle w:val="FP"/>
              <w:pBdr>
                <w:bottom w:val="single" w:sz="6" w:space="1" w:color="auto"/>
              </w:pBdr>
              <w:spacing w:before="240"/>
              <w:ind w:left="2835" w:right="2835"/>
              <w:jc w:val="center"/>
            </w:pPr>
            <w:r w:rsidRPr="00DB2AFC">
              <w:t>Internet</w:t>
            </w:r>
          </w:p>
          <w:p w14:paraId="15E36A83" w14:textId="77777777" w:rsidR="00E16509" w:rsidRPr="004322F7" w:rsidRDefault="00E16509" w:rsidP="00133525">
            <w:pPr>
              <w:pStyle w:val="FP"/>
              <w:ind w:left="2835" w:right="2835"/>
              <w:jc w:val="center"/>
              <w:rPr>
                <w:rFonts w:ascii="Arial" w:hAnsi="Arial"/>
                <w:sz w:val="18"/>
              </w:rPr>
            </w:pPr>
            <w:r w:rsidRPr="004322F7">
              <w:rPr>
                <w:rFonts w:ascii="Arial" w:hAnsi="Arial"/>
                <w:sz w:val="18"/>
              </w:rPr>
              <w:t>http://www.3gpp.org</w:t>
            </w:r>
            <w:bookmarkEnd w:id="8"/>
          </w:p>
          <w:p w14:paraId="5079CEE6" w14:textId="77777777" w:rsidR="00E16509" w:rsidRPr="004322F7" w:rsidRDefault="00E16509" w:rsidP="00133525"/>
        </w:tc>
      </w:tr>
      <w:tr w:rsidR="00E16509" w:rsidRPr="004322F7" w14:paraId="0D50927B" w14:textId="77777777" w:rsidTr="00C074DD">
        <w:tc>
          <w:tcPr>
            <w:tcW w:w="10423" w:type="dxa"/>
            <w:shd w:val="clear" w:color="auto" w:fill="auto"/>
            <w:vAlign w:val="bottom"/>
          </w:tcPr>
          <w:p w14:paraId="4FF9E023" w14:textId="77777777" w:rsidR="00E16509" w:rsidRPr="004322F7" w:rsidRDefault="00E16509" w:rsidP="00133525">
            <w:pPr>
              <w:pStyle w:val="FP"/>
              <w:pBdr>
                <w:bottom w:val="single" w:sz="6" w:space="1" w:color="auto"/>
              </w:pBdr>
              <w:spacing w:after="240"/>
              <w:jc w:val="center"/>
              <w:rPr>
                <w:rFonts w:ascii="Arial" w:hAnsi="Arial"/>
                <w:b/>
                <w:i/>
              </w:rPr>
            </w:pPr>
            <w:bookmarkStart w:id="9" w:name="copyrightNotification"/>
            <w:r w:rsidRPr="004322F7">
              <w:rPr>
                <w:rFonts w:ascii="Arial" w:hAnsi="Arial"/>
                <w:b/>
                <w:i/>
              </w:rPr>
              <w:t>Copyright Notification</w:t>
            </w:r>
          </w:p>
          <w:p w14:paraId="401890D5" w14:textId="77777777" w:rsidR="00E16509" w:rsidRPr="004322F7" w:rsidRDefault="00E16509" w:rsidP="00133525">
            <w:pPr>
              <w:pStyle w:val="FP"/>
              <w:jc w:val="center"/>
            </w:pPr>
            <w:r w:rsidRPr="004322F7">
              <w:t>No part may be reproduced except as authorized by written permission.</w:t>
            </w:r>
            <w:r w:rsidRPr="004322F7">
              <w:br/>
              <w:t>The copyright and the foregoing restriction extend to reproduction in all media.</w:t>
            </w:r>
          </w:p>
          <w:p w14:paraId="0979075C" w14:textId="77777777" w:rsidR="00E16509" w:rsidRPr="004322F7" w:rsidRDefault="00E16509" w:rsidP="00133525">
            <w:pPr>
              <w:pStyle w:val="FP"/>
              <w:jc w:val="center"/>
            </w:pPr>
          </w:p>
          <w:p w14:paraId="031C0EF2" w14:textId="40C10195" w:rsidR="00E16509" w:rsidRPr="004322F7" w:rsidRDefault="00E16509" w:rsidP="00133525">
            <w:pPr>
              <w:pStyle w:val="FP"/>
              <w:jc w:val="center"/>
              <w:rPr>
                <w:sz w:val="18"/>
              </w:rPr>
            </w:pPr>
            <w:r w:rsidRPr="004322F7">
              <w:rPr>
                <w:sz w:val="18"/>
              </w:rPr>
              <w:t xml:space="preserve">© </w:t>
            </w:r>
            <w:bookmarkStart w:id="10" w:name="copyrightDate"/>
            <w:r w:rsidRPr="004322F7">
              <w:rPr>
                <w:sz w:val="18"/>
              </w:rPr>
              <w:t>20</w:t>
            </w:r>
            <w:bookmarkEnd w:id="10"/>
            <w:r w:rsidR="005809A0" w:rsidRPr="004322F7">
              <w:rPr>
                <w:sz w:val="18"/>
              </w:rPr>
              <w:t>2</w:t>
            </w:r>
            <w:r w:rsidR="00F76EB4">
              <w:rPr>
                <w:sz w:val="18"/>
              </w:rPr>
              <w:t>3</w:t>
            </w:r>
            <w:r w:rsidRPr="004322F7">
              <w:rPr>
                <w:sz w:val="18"/>
              </w:rPr>
              <w:t>, 3GPP Organizational Partners (ARIB, ATIS, CCSA, ETSI, TSDSI, TTA, TTC).</w:t>
            </w:r>
            <w:bookmarkStart w:id="11" w:name="copyrightaddon"/>
            <w:bookmarkEnd w:id="11"/>
          </w:p>
          <w:p w14:paraId="66760811" w14:textId="77777777" w:rsidR="00E16509" w:rsidRPr="004322F7" w:rsidRDefault="00E16509" w:rsidP="00133525">
            <w:pPr>
              <w:pStyle w:val="FP"/>
              <w:jc w:val="center"/>
              <w:rPr>
                <w:sz w:val="18"/>
              </w:rPr>
            </w:pPr>
            <w:r w:rsidRPr="004322F7">
              <w:rPr>
                <w:sz w:val="18"/>
              </w:rPr>
              <w:t>All rights reserved.</w:t>
            </w:r>
          </w:p>
          <w:p w14:paraId="5920702F" w14:textId="77777777" w:rsidR="00E16509" w:rsidRPr="004322F7" w:rsidRDefault="00E16509" w:rsidP="00E16509">
            <w:pPr>
              <w:pStyle w:val="FP"/>
              <w:rPr>
                <w:sz w:val="18"/>
              </w:rPr>
            </w:pPr>
          </w:p>
          <w:p w14:paraId="4C7C9D28" w14:textId="77777777" w:rsidR="00E16509" w:rsidRPr="004322F7" w:rsidRDefault="00E16509" w:rsidP="00E16509">
            <w:pPr>
              <w:pStyle w:val="FP"/>
              <w:rPr>
                <w:sz w:val="18"/>
              </w:rPr>
            </w:pPr>
            <w:r w:rsidRPr="004322F7">
              <w:rPr>
                <w:sz w:val="18"/>
              </w:rPr>
              <w:t>UMTS™ is a Trade Mark of ETSI registered for the benefit of its members</w:t>
            </w:r>
          </w:p>
          <w:p w14:paraId="63A5D874" w14:textId="77777777" w:rsidR="00E16509" w:rsidRPr="004322F7" w:rsidRDefault="00E16509" w:rsidP="00E16509">
            <w:pPr>
              <w:pStyle w:val="FP"/>
              <w:rPr>
                <w:sz w:val="18"/>
              </w:rPr>
            </w:pPr>
            <w:r w:rsidRPr="004322F7">
              <w:rPr>
                <w:sz w:val="18"/>
              </w:rPr>
              <w:t>3GPP™ is a Trade Mark of ETSI registered for the benefit of its Members and of the 3GPP Organizational Partners</w:t>
            </w:r>
            <w:r w:rsidRPr="004322F7">
              <w:rPr>
                <w:sz w:val="18"/>
              </w:rPr>
              <w:br/>
              <w:t>LTE™ is a Trade Mark of ETSI registered for the benefit of its Members and of the 3GPP Organizational Partners</w:t>
            </w:r>
          </w:p>
          <w:p w14:paraId="6C6DBA92" w14:textId="77777777" w:rsidR="00E16509" w:rsidRPr="004322F7" w:rsidRDefault="00E16509" w:rsidP="00E16509">
            <w:pPr>
              <w:pStyle w:val="FP"/>
              <w:rPr>
                <w:sz w:val="18"/>
              </w:rPr>
            </w:pPr>
            <w:r w:rsidRPr="004322F7">
              <w:rPr>
                <w:sz w:val="18"/>
              </w:rPr>
              <w:t>GSM® and the GSM logo are registered and owned by the GSM Association</w:t>
            </w:r>
            <w:bookmarkEnd w:id="9"/>
          </w:p>
          <w:p w14:paraId="489B6A79" w14:textId="77777777" w:rsidR="00E16509" w:rsidRPr="004322F7" w:rsidRDefault="00E16509" w:rsidP="00133525"/>
        </w:tc>
      </w:tr>
      <w:bookmarkEnd w:id="7"/>
    </w:tbl>
    <w:p w14:paraId="67102916" w14:textId="2538AEA9" w:rsidR="00080512" w:rsidRPr="004322F7" w:rsidRDefault="00080512">
      <w:pPr>
        <w:pStyle w:val="TT"/>
      </w:pPr>
      <w:r w:rsidRPr="004322F7">
        <w:br w:type="page"/>
      </w:r>
      <w:bookmarkStart w:id="12" w:name="tableOfContents"/>
      <w:bookmarkEnd w:id="12"/>
      <w:r w:rsidRPr="004322F7">
        <w:lastRenderedPageBreak/>
        <w:t>Contents</w:t>
      </w:r>
    </w:p>
    <w:p w14:paraId="2E72ADBF" w14:textId="02B2FC7E" w:rsidR="00750484" w:rsidRDefault="00EE401C">
      <w:pPr>
        <w:pStyle w:val="TOC1"/>
        <w:rPr>
          <w:rFonts w:asciiTheme="minorHAnsi" w:eastAsiaTheme="minorEastAsia" w:hAnsiTheme="minorHAnsi" w:cstheme="minorBidi"/>
          <w:noProof/>
          <w:szCs w:val="22"/>
          <w:lang w:eastAsia="en-GB"/>
        </w:rPr>
      </w:pPr>
      <w:r w:rsidRPr="004322F7">
        <w:fldChar w:fldCharType="begin"/>
      </w:r>
      <w:r w:rsidRPr="00284EBC">
        <w:instrText xml:space="preserve"> TOC \o "1-9" </w:instrText>
      </w:r>
      <w:r w:rsidRPr="004322F7">
        <w:fldChar w:fldCharType="separate"/>
      </w:r>
      <w:r w:rsidR="00750484">
        <w:rPr>
          <w:noProof/>
        </w:rPr>
        <w:t>Foreword</w:t>
      </w:r>
      <w:r w:rsidR="00750484">
        <w:rPr>
          <w:noProof/>
        </w:rPr>
        <w:tab/>
      </w:r>
      <w:r w:rsidR="00750484">
        <w:rPr>
          <w:noProof/>
        </w:rPr>
        <w:fldChar w:fldCharType="begin"/>
      </w:r>
      <w:r w:rsidR="00750484">
        <w:rPr>
          <w:noProof/>
        </w:rPr>
        <w:instrText xml:space="preserve"> PAGEREF _Toc138285497 \h </w:instrText>
      </w:r>
      <w:r w:rsidR="00750484">
        <w:rPr>
          <w:noProof/>
        </w:rPr>
      </w:r>
      <w:r w:rsidR="00750484">
        <w:rPr>
          <w:noProof/>
        </w:rPr>
        <w:fldChar w:fldCharType="separate"/>
      </w:r>
      <w:r w:rsidR="00750484">
        <w:rPr>
          <w:noProof/>
        </w:rPr>
        <w:t>5</w:t>
      </w:r>
      <w:r w:rsidR="00750484">
        <w:rPr>
          <w:noProof/>
        </w:rPr>
        <w:fldChar w:fldCharType="end"/>
      </w:r>
    </w:p>
    <w:p w14:paraId="00803F7F" w14:textId="6765E6C1" w:rsidR="00750484" w:rsidRDefault="00750484">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r>
      <w:r>
        <w:rPr>
          <w:noProof/>
        </w:rPr>
        <w:instrText xml:space="preserve"> PAGEREF _Toc138285498 \h </w:instrText>
      </w:r>
      <w:r>
        <w:rPr>
          <w:noProof/>
        </w:rPr>
      </w:r>
      <w:r>
        <w:rPr>
          <w:noProof/>
        </w:rPr>
        <w:fldChar w:fldCharType="separate"/>
      </w:r>
      <w:r>
        <w:rPr>
          <w:noProof/>
        </w:rPr>
        <w:t>6</w:t>
      </w:r>
      <w:r>
        <w:rPr>
          <w:noProof/>
        </w:rPr>
        <w:fldChar w:fldCharType="end"/>
      </w:r>
    </w:p>
    <w:p w14:paraId="5310AD13" w14:textId="493217DC" w:rsidR="00750484" w:rsidRDefault="00750484">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_Toc138285499 \h </w:instrText>
      </w:r>
      <w:r>
        <w:rPr>
          <w:noProof/>
        </w:rPr>
      </w:r>
      <w:r>
        <w:rPr>
          <w:noProof/>
        </w:rPr>
        <w:fldChar w:fldCharType="separate"/>
      </w:r>
      <w:r>
        <w:rPr>
          <w:noProof/>
        </w:rPr>
        <w:t>6</w:t>
      </w:r>
      <w:r>
        <w:rPr>
          <w:noProof/>
        </w:rPr>
        <w:fldChar w:fldCharType="end"/>
      </w:r>
    </w:p>
    <w:p w14:paraId="41CC85C0" w14:textId="00A5D9E3" w:rsidR="00750484" w:rsidRDefault="00750484">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r>
      <w:r>
        <w:rPr>
          <w:noProof/>
        </w:rPr>
        <w:instrText xml:space="preserve"> PAGEREF _Toc138285500 \h </w:instrText>
      </w:r>
      <w:r>
        <w:rPr>
          <w:noProof/>
        </w:rPr>
      </w:r>
      <w:r>
        <w:rPr>
          <w:noProof/>
        </w:rPr>
        <w:fldChar w:fldCharType="separate"/>
      </w:r>
      <w:r>
        <w:rPr>
          <w:noProof/>
        </w:rPr>
        <w:t>7</w:t>
      </w:r>
      <w:r>
        <w:rPr>
          <w:noProof/>
        </w:rPr>
        <w:fldChar w:fldCharType="end"/>
      </w:r>
    </w:p>
    <w:p w14:paraId="5E33DF81" w14:textId="2ECDCE30" w:rsidR="00750484" w:rsidRDefault="00750484">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r>
      <w:r>
        <w:rPr>
          <w:noProof/>
        </w:rPr>
        <w:instrText xml:space="preserve"> PAGEREF _Toc138285501 \h </w:instrText>
      </w:r>
      <w:r>
        <w:rPr>
          <w:noProof/>
        </w:rPr>
      </w:r>
      <w:r>
        <w:rPr>
          <w:noProof/>
        </w:rPr>
        <w:fldChar w:fldCharType="separate"/>
      </w:r>
      <w:r>
        <w:rPr>
          <w:noProof/>
        </w:rPr>
        <w:t>7</w:t>
      </w:r>
      <w:r>
        <w:rPr>
          <w:noProof/>
        </w:rPr>
        <w:fldChar w:fldCharType="end"/>
      </w:r>
    </w:p>
    <w:p w14:paraId="07124004" w14:textId="35231659" w:rsidR="00750484" w:rsidRDefault="00750484">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Symbols</w:t>
      </w:r>
      <w:r>
        <w:rPr>
          <w:noProof/>
        </w:rPr>
        <w:tab/>
      </w:r>
      <w:r>
        <w:rPr>
          <w:noProof/>
        </w:rPr>
        <w:fldChar w:fldCharType="begin"/>
      </w:r>
      <w:r>
        <w:rPr>
          <w:noProof/>
        </w:rPr>
        <w:instrText xml:space="preserve"> PAGEREF _Toc138285502 \h </w:instrText>
      </w:r>
      <w:r>
        <w:rPr>
          <w:noProof/>
        </w:rPr>
      </w:r>
      <w:r>
        <w:rPr>
          <w:noProof/>
        </w:rPr>
        <w:fldChar w:fldCharType="separate"/>
      </w:r>
      <w:r>
        <w:rPr>
          <w:noProof/>
        </w:rPr>
        <w:t>7</w:t>
      </w:r>
      <w:r>
        <w:rPr>
          <w:noProof/>
        </w:rPr>
        <w:fldChar w:fldCharType="end"/>
      </w:r>
    </w:p>
    <w:p w14:paraId="622E9F5C" w14:textId="493EF10A" w:rsidR="00750484" w:rsidRDefault="00750484">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r>
      <w:r>
        <w:rPr>
          <w:noProof/>
        </w:rPr>
        <w:instrText xml:space="preserve"> PAGEREF _Toc138285503 \h </w:instrText>
      </w:r>
      <w:r>
        <w:rPr>
          <w:noProof/>
        </w:rPr>
      </w:r>
      <w:r>
        <w:rPr>
          <w:noProof/>
        </w:rPr>
        <w:fldChar w:fldCharType="separate"/>
      </w:r>
      <w:r>
        <w:rPr>
          <w:noProof/>
        </w:rPr>
        <w:t>7</w:t>
      </w:r>
      <w:r>
        <w:rPr>
          <w:noProof/>
        </w:rPr>
        <w:fldChar w:fldCharType="end"/>
      </w:r>
    </w:p>
    <w:p w14:paraId="31A47852" w14:textId="23E78FF3" w:rsidR="00750484" w:rsidRDefault="00750484">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Key Issues</w:t>
      </w:r>
      <w:r>
        <w:rPr>
          <w:noProof/>
        </w:rPr>
        <w:tab/>
      </w:r>
      <w:r>
        <w:rPr>
          <w:noProof/>
        </w:rPr>
        <w:fldChar w:fldCharType="begin"/>
      </w:r>
      <w:r>
        <w:rPr>
          <w:noProof/>
        </w:rPr>
        <w:instrText xml:space="preserve"> PAGEREF _Toc138285504 \h </w:instrText>
      </w:r>
      <w:r>
        <w:rPr>
          <w:noProof/>
        </w:rPr>
      </w:r>
      <w:r>
        <w:rPr>
          <w:noProof/>
        </w:rPr>
        <w:fldChar w:fldCharType="separate"/>
      </w:r>
      <w:r>
        <w:rPr>
          <w:noProof/>
        </w:rPr>
        <w:t>8</w:t>
      </w:r>
      <w:r>
        <w:rPr>
          <w:noProof/>
        </w:rPr>
        <w:fldChar w:fldCharType="end"/>
      </w:r>
    </w:p>
    <w:p w14:paraId="0DA8AAD9" w14:textId="504409C4" w:rsidR="00750484" w:rsidRDefault="00750484">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Key issue #1: Background Data Transfer negotiation</w:t>
      </w:r>
      <w:r>
        <w:rPr>
          <w:noProof/>
        </w:rPr>
        <w:tab/>
      </w:r>
      <w:r>
        <w:rPr>
          <w:noProof/>
        </w:rPr>
        <w:fldChar w:fldCharType="begin"/>
      </w:r>
      <w:r>
        <w:rPr>
          <w:noProof/>
        </w:rPr>
        <w:instrText xml:space="preserve"> PAGEREF _Toc138285505 \h </w:instrText>
      </w:r>
      <w:r>
        <w:rPr>
          <w:noProof/>
        </w:rPr>
      </w:r>
      <w:r>
        <w:rPr>
          <w:noProof/>
        </w:rPr>
        <w:fldChar w:fldCharType="separate"/>
      </w:r>
      <w:r>
        <w:rPr>
          <w:noProof/>
        </w:rPr>
        <w:t>8</w:t>
      </w:r>
      <w:r>
        <w:rPr>
          <w:noProof/>
        </w:rPr>
        <w:fldChar w:fldCharType="end"/>
      </w:r>
    </w:p>
    <w:p w14:paraId="1AAEFE22" w14:textId="78E2672D" w:rsidR="00750484" w:rsidRDefault="00750484">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Key issue #2: Application server monitoring and control of traffic</w:t>
      </w:r>
      <w:r>
        <w:rPr>
          <w:noProof/>
        </w:rPr>
        <w:tab/>
      </w:r>
      <w:r>
        <w:rPr>
          <w:noProof/>
        </w:rPr>
        <w:fldChar w:fldCharType="begin"/>
      </w:r>
      <w:r>
        <w:rPr>
          <w:noProof/>
        </w:rPr>
        <w:instrText xml:space="preserve"> PAGEREF _Toc138285506 \h </w:instrText>
      </w:r>
      <w:r>
        <w:rPr>
          <w:noProof/>
        </w:rPr>
      </w:r>
      <w:r>
        <w:rPr>
          <w:noProof/>
        </w:rPr>
        <w:fldChar w:fldCharType="separate"/>
      </w:r>
      <w:r>
        <w:rPr>
          <w:noProof/>
        </w:rPr>
        <w:t>8</w:t>
      </w:r>
      <w:r>
        <w:rPr>
          <w:noProof/>
        </w:rPr>
        <w:fldChar w:fldCharType="end"/>
      </w:r>
    </w:p>
    <w:p w14:paraId="465813C6" w14:textId="206AA7C5" w:rsidR="00750484" w:rsidRDefault="00750484">
      <w:pPr>
        <w:pStyle w:val="TOC2"/>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Key issue #3: IoT Platform PSM monitoring and configuration</w:t>
      </w:r>
      <w:r>
        <w:rPr>
          <w:noProof/>
        </w:rPr>
        <w:tab/>
      </w:r>
      <w:r>
        <w:rPr>
          <w:noProof/>
        </w:rPr>
        <w:fldChar w:fldCharType="begin"/>
      </w:r>
      <w:r>
        <w:rPr>
          <w:noProof/>
        </w:rPr>
        <w:instrText xml:space="preserve"> PAGEREF _Toc138285507 \h </w:instrText>
      </w:r>
      <w:r>
        <w:rPr>
          <w:noProof/>
        </w:rPr>
      </w:r>
      <w:r>
        <w:rPr>
          <w:noProof/>
        </w:rPr>
        <w:fldChar w:fldCharType="separate"/>
      </w:r>
      <w:r>
        <w:rPr>
          <w:noProof/>
        </w:rPr>
        <w:t>9</w:t>
      </w:r>
      <w:r>
        <w:rPr>
          <w:noProof/>
        </w:rPr>
        <w:fldChar w:fldCharType="end"/>
      </w:r>
    </w:p>
    <w:p w14:paraId="3BFB8053" w14:textId="3F9B670B" w:rsidR="00750484" w:rsidRDefault="00750484">
      <w:pPr>
        <w:pStyle w:val="TOC2"/>
        <w:rPr>
          <w:rFonts w:asciiTheme="minorHAnsi" w:eastAsiaTheme="minorEastAsia" w:hAnsiTheme="minorHAnsi" w:cstheme="minorBidi"/>
          <w:noProof/>
          <w:sz w:val="22"/>
          <w:szCs w:val="22"/>
          <w:lang w:eastAsia="en-GB"/>
        </w:rPr>
      </w:pPr>
      <w:r w:rsidRPr="00081191">
        <w:rPr>
          <w:rFonts w:eastAsia="CG Times (WN)"/>
          <w:noProof/>
        </w:rPr>
        <w:t>4.4</w:t>
      </w:r>
      <w:r>
        <w:rPr>
          <w:rFonts w:asciiTheme="minorHAnsi" w:eastAsiaTheme="minorEastAsia" w:hAnsiTheme="minorHAnsi" w:cstheme="minorBidi"/>
          <w:noProof/>
          <w:sz w:val="22"/>
          <w:szCs w:val="22"/>
          <w:lang w:eastAsia="en-GB"/>
        </w:rPr>
        <w:tab/>
      </w:r>
      <w:r w:rsidRPr="00081191">
        <w:rPr>
          <w:rFonts w:eastAsia="CG Times (WN)"/>
          <w:noProof/>
        </w:rPr>
        <w:t>Key issue #4: Configuration of Communication Patterns</w:t>
      </w:r>
      <w:r>
        <w:rPr>
          <w:noProof/>
        </w:rPr>
        <w:tab/>
      </w:r>
      <w:r>
        <w:rPr>
          <w:noProof/>
        </w:rPr>
        <w:fldChar w:fldCharType="begin"/>
      </w:r>
      <w:r>
        <w:rPr>
          <w:noProof/>
        </w:rPr>
        <w:instrText xml:space="preserve"> PAGEREF _Toc138285508 \h </w:instrText>
      </w:r>
      <w:r>
        <w:rPr>
          <w:noProof/>
        </w:rPr>
      </w:r>
      <w:r>
        <w:rPr>
          <w:noProof/>
        </w:rPr>
        <w:fldChar w:fldCharType="separate"/>
      </w:r>
      <w:r>
        <w:rPr>
          <w:noProof/>
        </w:rPr>
        <w:t>9</w:t>
      </w:r>
      <w:r>
        <w:rPr>
          <w:noProof/>
        </w:rPr>
        <w:fldChar w:fldCharType="end"/>
      </w:r>
    </w:p>
    <w:p w14:paraId="3A76D17C" w14:textId="4EE43882" w:rsidR="00750484" w:rsidRDefault="00750484">
      <w:pPr>
        <w:pStyle w:val="TOC2"/>
        <w:rPr>
          <w:rFonts w:asciiTheme="minorHAnsi" w:eastAsiaTheme="minorEastAsia" w:hAnsiTheme="minorHAnsi" w:cstheme="minorBidi"/>
          <w:noProof/>
          <w:sz w:val="22"/>
          <w:szCs w:val="22"/>
          <w:lang w:eastAsia="en-GB"/>
        </w:rPr>
      </w:pPr>
      <w:r w:rsidRPr="00081191">
        <w:rPr>
          <w:rFonts w:eastAsia="CG Times (WN)"/>
          <w:noProof/>
        </w:rPr>
        <w:t>4.5</w:t>
      </w:r>
      <w:r>
        <w:rPr>
          <w:rFonts w:asciiTheme="minorHAnsi" w:eastAsiaTheme="minorEastAsia" w:hAnsiTheme="minorHAnsi" w:cstheme="minorBidi"/>
          <w:noProof/>
          <w:sz w:val="22"/>
          <w:szCs w:val="22"/>
          <w:lang w:eastAsia="en-GB"/>
        </w:rPr>
        <w:tab/>
      </w:r>
      <w:r w:rsidRPr="00081191">
        <w:rPr>
          <w:rFonts w:eastAsia="CG Times (WN)"/>
          <w:noProof/>
        </w:rPr>
        <w:t>Key issue #5: NIDD configuration</w:t>
      </w:r>
      <w:r>
        <w:rPr>
          <w:noProof/>
        </w:rPr>
        <w:tab/>
      </w:r>
      <w:r>
        <w:rPr>
          <w:noProof/>
        </w:rPr>
        <w:fldChar w:fldCharType="begin"/>
      </w:r>
      <w:r>
        <w:rPr>
          <w:noProof/>
        </w:rPr>
        <w:instrText xml:space="preserve"> PAGEREF _Toc138285509 \h </w:instrText>
      </w:r>
      <w:r>
        <w:rPr>
          <w:noProof/>
        </w:rPr>
      </w:r>
      <w:r>
        <w:rPr>
          <w:noProof/>
        </w:rPr>
        <w:fldChar w:fldCharType="separate"/>
      </w:r>
      <w:r>
        <w:rPr>
          <w:noProof/>
        </w:rPr>
        <w:t>10</w:t>
      </w:r>
      <w:r>
        <w:rPr>
          <w:noProof/>
        </w:rPr>
        <w:fldChar w:fldCharType="end"/>
      </w:r>
    </w:p>
    <w:p w14:paraId="7B4F5A02" w14:textId="23ED593C" w:rsidR="00750484" w:rsidRDefault="00750484">
      <w:pPr>
        <w:pStyle w:val="TOC2"/>
        <w:rPr>
          <w:rFonts w:asciiTheme="minorHAnsi" w:eastAsiaTheme="minorEastAsia" w:hAnsiTheme="minorHAnsi" w:cstheme="minorBidi"/>
          <w:noProof/>
          <w:sz w:val="22"/>
          <w:szCs w:val="22"/>
          <w:lang w:eastAsia="en-GB"/>
        </w:rPr>
      </w:pPr>
      <w:r w:rsidRPr="00081191">
        <w:rPr>
          <w:rFonts w:eastAsia="CG Times (WN)"/>
          <w:noProof/>
        </w:rPr>
        <w:t>4.6</w:t>
      </w:r>
      <w:r>
        <w:rPr>
          <w:rFonts w:asciiTheme="minorHAnsi" w:eastAsiaTheme="minorEastAsia" w:hAnsiTheme="minorHAnsi" w:cstheme="minorBidi"/>
          <w:noProof/>
          <w:sz w:val="22"/>
          <w:szCs w:val="22"/>
          <w:lang w:eastAsia="en-GB"/>
        </w:rPr>
        <w:tab/>
      </w:r>
      <w:r w:rsidRPr="00081191">
        <w:rPr>
          <w:rFonts w:eastAsia="CG Times (WN)"/>
          <w:noProof/>
        </w:rPr>
        <w:t>Key issue #6: Device Triggering services.</w:t>
      </w:r>
      <w:r>
        <w:rPr>
          <w:noProof/>
        </w:rPr>
        <w:tab/>
      </w:r>
      <w:r>
        <w:rPr>
          <w:noProof/>
        </w:rPr>
        <w:fldChar w:fldCharType="begin"/>
      </w:r>
      <w:r>
        <w:rPr>
          <w:noProof/>
        </w:rPr>
        <w:instrText xml:space="preserve"> PAGEREF _Toc138285510 \h </w:instrText>
      </w:r>
      <w:r>
        <w:rPr>
          <w:noProof/>
        </w:rPr>
      </w:r>
      <w:r>
        <w:rPr>
          <w:noProof/>
        </w:rPr>
        <w:fldChar w:fldCharType="separate"/>
      </w:r>
      <w:r>
        <w:rPr>
          <w:noProof/>
        </w:rPr>
        <w:t>10</w:t>
      </w:r>
      <w:r>
        <w:rPr>
          <w:noProof/>
        </w:rPr>
        <w:fldChar w:fldCharType="end"/>
      </w:r>
    </w:p>
    <w:p w14:paraId="2E3D085F" w14:textId="0334B5B3" w:rsidR="00750484" w:rsidRPr="00750484" w:rsidRDefault="00750484">
      <w:pPr>
        <w:pStyle w:val="TOC1"/>
        <w:rPr>
          <w:rFonts w:asciiTheme="minorHAnsi" w:eastAsiaTheme="minorEastAsia" w:hAnsiTheme="minorHAnsi" w:cstheme="minorBidi"/>
          <w:noProof/>
          <w:szCs w:val="22"/>
          <w:lang w:val="fr-FR" w:eastAsia="en-GB"/>
        </w:rPr>
      </w:pPr>
      <w:r w:rsidRPr="00081191">
        <w:rPr>
          <w:noProof/>
          <w:lang w:val="fr-FR"/>
        </w:rPr>
        <w:t>5</w:t>
      </w:r>
      <w:r w:rsidRPr="00750484">
        <w:rPr>
          <w:rFonts w:asciiTheme="minorHAnsi" w:eastAsiaTheme="minorEastAsia" w:hAnsiTheme="minorHAnsi" w:cstheme="minorBidi"/>
          <w:noProof/>
          <w:szCs w:val="22"/>
          <w:lang w:val="fr-FR" w:eastAsia="en-GB"/>
        </w:rPr>
        <w:tab/>
      </w:r>
      <w:r w:rsidRPr="00081191">
        <w:rPr>
          <w:noProof/>
          <w:lang w:val="fr-FR"/>
        </w:rPr>
        <w:t>Solutions</w:t>
      </w:r>
      <w:r w:rsidRPr="00750484">
        <w:rPr>
          <w:noProof/>
          <w:lang w:val="fr-FR"/>
        </w:rPr>
        <w:tab/>
      </w:r>
      <w:r>
        <w:rPr>
          <w:noProof/>
        </w:rPr>
        <w:fldChar w:fldCharType="begin"/>
      </w:r>
      <w:r w:rsidRPr="00750484">
        <w:rPr>
          <w:noProof/>
          <w:lang w:val="fr-FR"/>
        </w:rPr>
        <w:instrText xml:space="preserve"> PAGEREF _Toc138285511 \h </w:instrText>
      </w:r>
      <w:r>
        <w:rPr>
          <w:noProof/>
        </w:rPr>
      </w:r>
      <w:r>
        <w:rPr>
          <w:noProof/>
        </w:rPr>
        <w:fldChar w:fldCharType="separate"/>
      </w:r>
      <w:r w:rsidRPr="00750484">
        <w:rPr>
          <w:noProof/>
          <w:lang w:val="fr-FR"/>
        </w:rPr>
        <w:t>11</w:t>
      </w:r>
      <w:r>
        <w:rPr>
          <w:noProof/>
        </w:rPr>
        <w:fldChar w:fldCharType="end"/>
      </w:r>
    </w:p>
    <w:p w14:paraId="7676F1E9" w14:textId="12448D55" w:rsidR="00750484" w:rsidRPr="00750484" w:rsidRDefault="00750484">
      <w:pPr>
        <w:pStyle w:val="TOC2"/>
        <w:rPr>
          <w:rFonts w:asciiTheme="minorHAnsi" w:eastAsiaTheme="minorEastAsia" w:hAnsiTheme="minorHAnsi" w:cstheme="minorBidi"/>
          <w:noProof/>
          <w:sz w:val="22"/>
          <w:szCs w:val="22"/>
          <w:lang w:val="fr-FR" w:eastAsia="en-GB"/>
        </w:rPr>
      </w:pPr>
      <w:r w:rsidRPr="00081191">
        <w:rPr>
          <w:noProof/>
          <w:lang w:val="fr-FR"/>
        </w:rPr>
        <w:t>5.1</w:t>
      </w:r>
      <w:r w:rsidRPr="00750484">
        <w:rPr>
          <w:rFonts w:asciiTheme="minorHAnsi" w:eastAsiaTheme="minorEastAsia" w:hAnsiTheme="minorHAnsi" w:cstheme="minorBidi"/>
          <w:noProof/>
          <w:sz w:val="22"/>
          <w:szCs w:val="22"/>
          <w:lang w:val="fr-FR" w:eastAsia="en-GB"/>
        </w:rPr>
        <w:tab/>
      </w:r>
      <w:r w:rsidRPr="00081191">
        <w:rPr>
          <w:noProof/>
          <w:lang w:val="fr-FR"/>
        </w:rPr>
        <w:t>Solution #1: Application Service Management Service</w:t>
      </w:r>
      <w:r w:rsidRPr="00750484">
        <w:rPr>
          <w:noProof/>
          <w:lang w:val="fr-FR"/>
        </w:rPr>
        <w:tab/>
      </w:r>
      <w:r>
        <w:rPr>
          <w:noProof/>
        </w:rPr>
        <w:fldChar w:fldCharType="begin"/>
      </w:r>
      <w:r w:rsidRPr="00750484">
        <w:rPr>
          <w:noProof/>
          <w:lang w:val="fr-FR"/>
        </w:rPr>
        <w:instrText xml:space="preserve"> PAGEREF _Toc138285512 \h </w:instrText>
      </w:r>
      <w:r>
        <w:rPr>
          <w:noProof/>
        </w:rPr>
      </w:r>
      <w:r>
        <w:rPr>
          <w:noProof/>
        </w:rPr>
        <w:fldChar w:fldCharType="separate"/>
      </w:r>
      <w:r w:rsidRPr="00750484">
        <w:rPr>
          <w:noProof/>
          <w:lang w:val="fr-FR"/>
        </w:rPr>
        <w:t>11</w:t>
      </w:r>
      <w:r>
        <w:rPr>
          <w:noProof/>
        </w:rPr>
        <w:fldChar w:fldCharType="end"/>
      </w:r>
    </w:p>
    <w:p w14:paraId="4C2B69D6" w14:textId="07FBC376" w:rsidR="00750484" w:rsidRDefault="00750484">
      <w:pPr>
        <w:pStyle w:val="TOC3"/>
        <w:rPr>
          <w:rFonts w:asciiTheme="minorHAnsi" w:eastAsiaTheme="minorEastAsia" w:hAnsiTheme="minorHAnsi" w:cstheme="minorBidi"/>
          <w:noProof/>
          <w:sz w:val="22"/>
          <w:szCs w:val="22"/>
          <w:lang w:eastAsia="en-GB"/>
        </w:rPr>
      </w:pPr>
      <w:r>
        <w:rPr>
          <w:noProof/>
        </w:rPr>
        <w:t>5.1.1</w:t>
      </w:r>
      <w:r>
        <w:rPr>
          <w:rFonts w:asciiTheme="minorHAnsi" w:eastAsiaTheme="minorEastAsia" w:hAnsiTheme="minorHAnsi" w:cstheme="minorBidi"/>
          <w:noProof/>
          <w:sz w:val="22"/>
          <w:szCs w:val="22"/>
          <w:lang w:eastAsia="en-GB"/>
        </w:rPr>
        <w:tab/>
      </w:r>
      <w:r>
        <w:rPr>
          <w:noProof/>
        </w:rPr>
        <w:t>Functional model for application service management</w:t>
      </w:r>
      <w:r>
        <w:rPr>
          <w:noProof/>
        </w:rPr>
        <w:tab/>
      </w:r>
      <w:r>
        <w:rPr>
          <w:noProof/>
        </w:rPr>
        <w:fldChar w:fldCharType="begin"/>
      </w:r>
      <w:r>
        <w:rPr>
          <w:noProof/>
        </w:rPr>
        <w:instrText xml:space="preserve"> PAGEREF _Toc138285513 \h </w:instrText>
      </w:r>
      <w:r>
        <w:rPr>
          <w:noProof/>
        </w:rPr>
      </w:r>
      <w:r>
        <w:rPr>
          <w:noProof/>
        </w:rPr>
        <w:fldChar w:fldCharType="separate"/>
      </w:r>
      <w:r>
        <w:rPr>
          <w:noProof/>
        </w:rPr>
        <w:t>11</w:t>
      </w:r>
      <w:r>
        <w:rPr>
          <w:noProof/>
        </w:rPr>
        <w:fldChar w:fldCharType="end"/>
      </w:r>
    </w:p>
    <w:p w14:paraId="388809B0" w14:textId="63DFD8F9" w:rsidR="00750484" w:rsidRDefault="00750484">
      <w:pPr>
        <w:pStyle w:val="TOC4"/>
        <w:rPr>
          <w:rFonts w:asciiTheme="minorHAnsi" w:eastAsiaTheme="minorEastAsia" w:hAnsiTheme="minorHAnsi" w:cstheme="minorBidi"/>
          <w:noProof/>
          <w:sz w:val="22"/>
          <w:szCs w:val="22"/>
          <w:lang w:eastAsia="en-GB"/>
        </w:rPr>
      </w:pPr>
      <w:r>
        <w:rPr>
          <w:noProof/>
        </w:rPr>
        <w:t>5.1.1.1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_Toc138285514 \h </w:instrText>
      </w:r>
      <w:r>
        <w:rPr>
          <w:noProof/>
        </w:rPr>
      </w:r>
      <w:r>
        <w:rPr>
          <w:noProof/>
        </w:rPr>
        <w:fldChar w:fldCharType="separate"/>
      </w:r>
      <w:r>
        <w:rPr>
          <w:noProof/>
        </w:rPr>
        <w:t>11</w:t>
      </w:r>
      <w:r>
        <w:rPr>
          <w:noProof/>
        </w:rPr>
        <w:fldChar w:fldCharType="end"/>
      </w:r>
    </w:p>
    <w:p w14:paraId="55E881B3" w14:textId="5C71D798" w:rsidR="00750484" w:rsidRDefault="00750484">
      <w:pPr>
        <w:pStyle w:val="TOC4"/>
        <w:rPr>
          <w:rFonts w:asciiTheme="minorHAnsi" w:eastAsiaTheme="minorEastAsia" w:hAnsiTheme="minorHAnsi" w:cstheme="minorBidi"/>
          <w:noProof/>
          <w:sz w:val="22"/>
          <w:szCs w:val="22"/>
          <w:lang w:eastAsia="en-GB"/>
        </w:rPr>
      </w:pPr>
      <w:r>
        <w:rPr>
          <w:noProof/>
        </w:rPr>
        <w:t>5.1.1.2</w:t>
      </w:r>
      <w:r>
        <w:rPr>
          <w:rFonts w:asciiTheme="minorHAnsi" w:eastAsiaTheme="minorEastAsia" w:hAnsiTheme="minorHAnsi" w:cstheme="minorBidi"/>
          <w:noProof/>
          <w:sz w:val="22"/>
          <w:szCs w:val="22"/>
          <w:lang w:eastAsia="en-GB"/>
        </w:rPr>
        <w:tab/>
      </w:r>
      <w:r>
        <w:rPr>
          <w:noProof/>
        </w:rPr>
        <w:t>On-network functional model description</w:t>
      </w:r>
      <w:r>
        <w:rPr>
          <w:noProof/>
        </w:rPr>
        <w:tab/>
      </w:r>
      <w:r>
        <w:rPr>
          <w:noProof/>
        </w:rPr>
        <w:fldChar w:fldCharType="begin"/>
      </w:r>
      <w:r>
        <w:rPr>
          <w:noProof/>
        </w:rPr>
        <w:instrText xml:space="preserve"> PAGEREF _Toc138285515 \h </w:instrText>
      </w:r>
      <w:r>
        <w:rPr>
          <w:noProof/>
        </w:rPr>
      </w:r>
      <w:r>
        <w:rPr>
          <w:noProof/>
        </w:rPr>
        <w:fldChar w:fldCharType="separate"/>
      </w:r>
      <w:r>
        <w:rPr>
          <w:noProof/>
        </w:rPr>
        <w:t>11</w:t>
      </w:r>
      <w:r>
        <w:rPr>
          <w:noProof/>
        </w:rPr>
        <w:fldChar w:fldCharType="end"/>
      </w:r>
    </w:p>
    <w:p w14:paraId="53C484EC" w14:textId="1006CFC5" w:rsidR="00750484" w:rsidRDefault="00750484">
      <w:pPr>
        <w:pStyle w:val="TOC3"/>
        <w:rPr>
          <w:rFonts w:asciiTheme="minorHAnsi" w:eastAsiaTheme="minorEastAsia" w:hAnsiTheme="minorHAnsi" w:cstheme="minorBidi"/>
          <w:noProof/>
          <w:sz w:val="22"/>
          <w:szCs w:val="22"/>
          <w:lang w:eastAsia="en-GB"/>
        </w:rPr>
      </w:pPr>
      <w:r>
        <w:rPr>
          <w:noProof/>
        </w:rPr>
        <w:t>5.1.2</w:t>
      </w:r>
      <w:r>
        <w:rPr>
          <w:rFonts w:asciiTheme="minorHAnsi" w:eastAsiaTheme="minorEastAsia" w:hAnsiTheme="minorHAnsi" w:cstheme="minorBidi"/>
          <w:noProof/>
          <w:sz w:val="22"/>
          <w:szCs w:val="22"/>
          <w:lang w:eastAsia="en-GB"/>
        </w:rPr>
        <w:tab/>
      </w:r>
      <w:r>
        <w:rPr>
          <w:noProof/>
        </w:rPr>
        <w:t>Functional entities description</w:t>
      </w:r>
      <w:r>
        <w:rPr>
          <w:noProof/>
        </w:rPr>
        <w:tab/>
      </w:r>
      <w:r>
        <w:rPr>
          <w:noProof/>
        </w:rPr>
        <w:fldChar w:fldCharType="begin"/>
      </w:r>
      <w:r>
        <w:rPr>
          <w:noProof/>
        </w:rPr>
        <w:instrText xml:space="preserve"> PAGEREF _Toc138285516 \h </w:instrText>
      </w:r>
      <w:r>
        <w:rPr>
          <w:noProof/>
        </w:rPr>
      </w:r>
      <w:r>
        <w:rPr>
          <w:noProof/>
        </w:rPr>
        <w:fldChar w:fldCharType="separate"/>
      </w:r>
      <w:r>
        <w:rPr>
          <w:noProof/>
        </w:rPr>
        <w:t>11</w:t>
      </w:r>
      <w:r>
        <w:rPr>
          <w:noProof/>
        </w:rPr>
        <w:fldChar w:fldCharType="end"/>
      </w:r>
    </w:p>
    <w:p w14:paraId="352C23DB" w14:textId="125A442A" w:rsidR="00750484" w:rsidRDefault="00750484">
      <w:pPr>
        <w:pStyle w:val="TOC4"/>
        <w:rPr>
          <w:rFonts w:asciiTheme="minorHAnsi" w:eastAsiaTheme="minorEastAsia" w:hAnsiTheme="minorHAnsi" w:cstheme="minorBidi"/>
          <w:noProof/>
          <w:sz w:val="22"/>
          <w:szCs w:val="22"/>
          <w:lang w:eastAsia="en-GB"/>
        </w:rPr>
      </w:pPr>
      <w:r>
        <w:rPr>
          <w:noProof/>
        </w:rPr>
        <w:t>5.1.2.1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_Toc138285517 \h </w:instrText>
      </w:r>
      <w:r>
        <w:rPr>
          <w:noProof/>
        </w:rPr>
      </w:r>
      <w:r>
        <w:rPr>
          <w:noProof/>
        </w:rPr>
        <w:fldChar w:fldCharType="separate"/>
      </w:r>
      <w:r>
        <w:rPr>
          <w:noProof/>
        </w:rPr>
        <w:t>11</w:t>
      </w:r>
      <w:r>
        <w:rPr>
          <w:noProof/>
        </w:rPr>
        <w:fldChar w:fldCharType="end"/>
      </w:r>
    </w:p>
    <w:p w14:paraId="79686564" w14:textId="337B5297" w:rsidR="00750484" w:rsidRDefault="00750484">
      <w:pPr>
        <w:pStyle w:val="TOC4"/>
        <w:rPr>
          <w:rFonts w:asciiTheme="minorHAnsi" w:eastAsiaTheme="minorEastAsia" w:hAnsiTheme="minorHAnsi" w:cstheme="minorBidi"/>
          <w:noProof/>
          <w:sz w:val="22"/>
          <w:szCs w:val="22"/>
          <w:lang w:eastAsia="en-GB"/>
        </w:rPr>
      </w:pPr>
      <w:r>
        <w:rPr>
          <w:noProof/>
        </w:rPr>
        <w:t>5.1.2.2</w:t>
      </w:r>
      <w:r>
        <w:rPr>
          <w:rFonts w:asciiTheme="minorHAnsi" w:eastAsiaTheme="minorEastAsia" w:hAnsiTheme="minorHAnsi" w:cstheme="minorBidi"/>
          <w:noProof/>
          <w:sz w:val="22"/>
          <w:szCs w:val="22"/>
          <w:lang w:eastAsia="en-GB"/>
        </w:rPr>
        <w:tab/>
      </w:r>
      <w:r>
        <w:rPr>
          <w:noProof/>
        </w:rPr>
        <w:t>Application service management client</w:t>
      </w:r>
      <w:r>
        <w:rPr>
          <w:noProof/>
        </w:rPr>
        <w:tab/>
      </w:r>
      <w:r>
        <w:rPr>
          <w:noProof/>
        </w:rPr>
        <w:fldChar w:fldCharType="begin"/>
      </w:r>
      <w:r>
        <w:rPr>
          <w:noProof/>
        </w:rPr>
        <w:instrText xml:space="preserve"> PAGEREF _Toc138285518 \h </w:instrText>
      </w:r>
      <w:r>
        <w:rPr>
          <w:noProof/>
        </w:rPr>
      </w:r>
      <w:r>
        <w:rPr>
          <w:noProof/>
        </w:rPr>
        <w:fldChar w:fldCharType="separate"/>
      </w:r>
      <w:r>
        <w:rPr>
          <w:noProof/>
        </w:rPr>
        <w:t>11</w:t>
      </w:r>
      <w:r>
        <w:rPr>
          <w:noProof/>
        </w:rPr>
        <w:fldChar w:fldCharType="end"/>
      </w:r>
    </w:p>
    <w:p w14:paraId="3506AF8E" w14:textId="3B54C61F" w:rsidR="00750484" w:rsidRDefault="00750484">
      <w:pPr>
        <w:pStyle w:val="TOC4"/>
        <w:rPr>
          <w:rFonts w:asciiTheme="minorHAnsi" w:eastAsiaTheme="minorEastAsia" w:hAnsiTheme="minorHAnsi" w:cstheme="minorBidi"/>
          <w:noProof/>
          <w:sz w:val="22"/>
          <w:szCs w:val="22"/>
          <w:lang w:eastAsia="en-GB"/>
        </w:rPr>
      </w:pPr>
      <w:r>
        <w:rPr>
          <w:noProof/>
        </w:rPr>
        <w:t>5.1.2.3</w:t>
      </w:r>
      <w:r>
        <w:rPr>
          <w:rFonts w:asciiTheme="minorHAnsi" w:eastAsiaTheme="minorEastAsia" w:hAnsiTheme="minorHAnsi" w:cstheme="minorBidi"/>
          <w:noProof/>
          <w:sz w:val="22"/>
          <w:szCs w:val="22"/>
          <w:lang w:eastAsia="en-GB"/>
        </w:rPr>
        <w:tab/>
      </w:r>
      <w:r>
        <w:rPr>
          <w:noProof/>
        </w:rPr>
        <w:t>Application service management server</w:t>
      </w:r>
      <w:r>
        <w:rPr>
          <w:noProof/>
        </w:rPr>
        <w:tab/>
      </w:r>
      <w:r>
        <w:rPr>
          <w:noProof/>
        </w:rPr>
        <w:fldChar w:fldCharType="begin"/>
      </w:r>
      <w:r>
        <w:rPr>
          <w:noProof/>
        </w:rPr>
        <w:instrText xml:space="preserve"> PAGEREF _Toc138285519 \h </w:instrText>
      </w:r>
      <w:r>
        <w:rPr>
          <w:noProof/>
        </w:rPr>
      </w:r>
      <w:r>
        <w:rPr>
          <w:noProof/>
        </w:rPr>
        <w:fldChar w:fldCharType="separate"/>
      </w:r>
      <w:r>
        <w:rPr>
          <w:noProof/>
        </w:rPr>
        <w:t>12</w:t>
      </w:r>
      <w:r>
        <w:rPr>
          <w:noProof/>
        </w:rPr>
        <w:fldChar w:fldCharType="end"/>
      </w:r>
    </w:p>
    <w:p w14:paraId="5C89A8BC" w14:textId="02EB00BE" w:rsidR="00750484" w:rsidRDefault="00750484">
      <w:pPr>
        <w:pStyle w:val="TOC3"/>
        <w:rPr>
          <w:rFonts w:asciiTheme="minorHAnsi" w:eastAsiaTheme="minorEastAsia" w:hAnsiTheme="minorHAnsi" w:cstheme="minorBidi"/>
          <w:noProof/>
          <w:sz w:val="22"/>
          <w:szCs w:val="22"/>
          <w:lang w:eastAsia="en-GB"/>
        </w:rPr>
      </w:pPr>
      <w:r>
        <w:rPr>
          <w:noProof/>
        </w:rPr>
        <w:t>5.1.3</w:t>
      </w:r>
      <w:r>
        <w:rPr>
          <w:rFonts w:asciiTheme="minorHAnsi" w:eastAsiaTheme="minorEastAsia" w:hAnsiTheme="minorHAnsi" w:cstheme="minorBidi"/>
          <w:noProof/>
          <w:sz w:val="22"/>
          <w:szCs w:val="22"/>
          <w:lang w:eastAsia="en-GB"/>
        </w:rPr>
        <w:tab/>
      </w:r>
      <w:r>
        <w:rPr>
          <w:noProof/>
        </w:rPr>
        <w:t>Configuring VAL server</w:t>
      </w:r>
      <w:r>
        <w:rPr>
          <w:noProof/>
        </w:rPr>
        <w:tab/>
      </w:r>
      <w:r>
        <w:rPr>
          <w:noProof/>
        </w:rPr>
        <w:fldChar w:fldCharType="begin"/>
      </w:r>
      <w:r>
        <w:rPr>
          <w:noProof/>
        </w:rPr>
        <w:instrText xml:space="preserve"> PAGEREF _Toc138285520 \h </w:instrText>
      </w:r>
      <w:r>
        <w:rPr>
          <w:noProof/>
        </w:rPr>
      </w:r>
      <w:r>
        <w:rPr>
          <w:noProof/>
        </w:rPr>
        <w:fldChar w:fldCharType="separate"/>
      </w:r>
      <w:r>
        <w:rPr>
          <w:noProof/>
        </w:rPr>
        <w:t>12</w:t>
      </w:r>
      <w:r>
        <w:rPr>
          <w:noProof/>
        </w:rPr>
        <w:fldChar w:fldCharType="end"/>
      </w:r>
    </w:p>
    <w:p w14:paraId="281B1F72" w14:textId="7AB48D5E" w:rsidR="00750484" w:rsidRDefault="00750484">
      <w:pPr>
        <w:pStyle w:val="TOC3"/>
        <w:rPr>
          <w:rFonts w:asciiTheme="minorHAnsi" w:eastAsiaTheme="minorEastAsia" w:hAnsiTheme="minorHAnsi" w:cstheme="minorBidi"/>
          <w:noProof/>
          <w:sz w:val="22"/>
          <w:szCs w:val="22"/>
          <w:lang w:eastAsia="en-GB"/>
        </w:rPr>
      </w:pPr>
      <w:r>
        <w:rPr>
          <w:noProof/>
        </w:rPr>
        <w:t>5.1.4</w:t>
      </w:r>
      <w:r>
        <w:rPr>
          <w:rFonts w:asciiTheme="minorHAnsi" w:eastAsiaTheme="minorEastAsia" w:hAnsiTheme="minorHAnsi" w:cstheme="minorBidi"/>
          <w:noProof/>
          <w:sz w:val="22"/>
          <w:szCs w:val="22"/>
          <w:lang w:eastAsia="en-GB"/>
        </w:rPr>
        <w:tab/>
      </w:r>
      <w:r>
        <w:rPr>
          <w:noProof/>
        </w:rPr>
        <w:t>Request-response model</w:t>
      </w:r>
      <w:r>
        <w:rPr>
          <w:noProof/>
        </w:rPr>
        <w:tab/>
      </w:r>
      <w:r>
        <w:rPr>
          <w:noProof/>
        </w:rPr>
        <w:fldChar w:fldCharType="begin"/>
      </w:r>
      <w:r>
        <w:rPr>
          <w:noProof/>
        </w:rPr>
        <w:instrText xml:space="preserve"> PAGEREF _Toc138285521 \h </w:instrText>
      </w:r>
      <w:r>
        <w:rPr>
          <w:noProof/>
        </w:rPr>
      </w:r>
      <w:r>
        <w:rPr>
          <w:noProof/>
        </w:rPr>
        <w:fldChar w:fldCharType="separate"/>
      </w:r>
      <w:r>
        <w:rPr>
          <w:noProof/>
        </w:rPr>
        <w:t>12</w:t>
      </w:r>
      <w:r>
        <w:rPr>
          <w:noProof/>
        </w:rPr>
        <w:fldChar w:fldCharType="end"/>
      </w:r>
    </w:p>
    <w:p w14:paraId="33922883" w14:textId="4B6EFDFA" w:rsidR="00750484" w:rsidRDefault="00750484">
      <w:pPr>
        <w:pStyle w:val="TOC4"/>
        <w:rPr>
          <w:rFonts w:asciiTheme="minorHAnsi" w:eastAsiaTheme="minorEastAsia" w:hAnsiTheme="minorHAnsi" w:cstheme="minorBidi"/>
          <w:noProof/>
          <w:sz w:val="22"/>
          <w:szCs w:val="22"/>
          <w:lang w:eastAsia="en-GB"/>
        </w:rPr>
      </w:pPr>
      <w:r>
        <w:rPr>
          <w:noProof/>
        </w:rPr>
        <w:t>5.1.4.1</w:t>
      </w:r>
      <w:r>
        <w:rPr>
          <w:rFonts w:asciiTheme="minorHAnsi" w:eastAsiaTheme="minorEastAsia" w:hAnsiTheme="minorHAnsi" w:cstheme="minorBidi"/>
          <w:noProof/>
          <w:sz w:val="22"/>
          <w:szCs w:val="22"/>
          <w:lang w:eastAsia="en-GB"/>
        </w:rPr>
        <w:tab/>
      </w:r>
      <w:r>
        <w:rPr>
          <w:noProof/>
        </w:rPr>
        <w:t>ASM server requesting for on-demand status</w:t>
      </w:r>
      <w:r>
        <w:rPr>
          <w:noProof/>
        </w:rPr>
        <w:tab/>
      </w:r>
      <w:r>
        <w:rPr>
          <w:noProof/>
        </w:rPr>
        <w:fldChar w:fldCharType="begin"/>
      </w:r>
      <w:r>
        <w:rPr>
          <w:noProof/>
        </w:rPr>
        <w:instrText xml:space="preserve"> PAGEREF _Toc138285522 \h </w:instrText>
      </w:r>
      <w:r>
        <w:rPr>
          <w:noProof/>
        </w:rPr>
      </w:r>
      <w:r>
        <w:rPr>
          <w:noProof/>
        </w:rPr>
        <w:fldChar w:fldCharType="separate"/>
      </w:r>
      <w:r>
        <w:rPr>
          <w:noProof/>
        </w:rPr>
        <w:t>12</w:t>
      </w:r>
      <w:r>
        <w:rPr>
          <w:noProof/>
        </w:rPr>
        <w:fldChar w:fldCharType="end"/>
      </w:r>
    </w:p>
    <w:p w14:paraId="09290A1A" w14:textId="1E3AD9F2" w:rsidR="00750484" w:rsidRDefault="00750484">
      <w:pPr>
        <w:pStyle w:val="TOC4"/>
        <w:rPr>
          <w:rFonts w:asciiTheme="minorHAnsi" w:eastAsiaTheme="minorEastAsia" w:hAnsiTheme="minorHAnsi" w:cstheme="minorBidi"/>
          <w:noProof/>
          <w:sz w:val="22"/>
          <w:szCs w:val="22"/>
          <w:lang w:eastAsia="en-GB"/>
        </w:rPr>
      </w:pPr>
      <w:r>
        <w:rPr>
          <w:noProof/>
        </w:rPr>
        <w:t>5.1.4.2</w:t>
      </w:r>
      <w:r>
        <w:rPr>
          <w:rFonts w:asciiTheme="minorHAnsi" w:eastAsiaTheme="minorEastAsia" w:hAnsiTheme="minorHAnsi" w:cstheme="minorBidi"/>
          <w:noProof/>
          <w:sz w:val="22"/>
          <w:szCs w:val="22"/>
          <w:lang w:eastAsia="en-GB"/>
        </w:rPr>
        <w:tab/>
      </w:r>
      <w:r>
        <w:rPr>
          <w:noProof/>
        </w:rPr>
        <w:t>ASM Client pushes service experience report to the ASM Server</w:t>
      </w:r>
      <w:r>
        <w:rPr>
          <w:noProof/>
        </w:rPr>
        <w:tab/>
      </w:r>
      <w:r>
        <w:rPr>
          <w:noProof/>
        </w:rPr>
        <w:fldChar w:fldCharType="begin"/>
      </w:r>
      <w:r>
        <w:rPr>
          <w:noProof/>
        </w:rPr>
        <w:instrText xml:space="preserve"> PAGEREF _Toc138285523 \h </w:instrText>
      </w:r>
      <w:r>
        <w:rPr>
          <w:noProof/>
        </w:rPr>
      </w:r>
      <w:r>
        <w:rPr>
          <w:noProof/>
        </w:rPr>
        <w:fldChar w:fldCharType="separate"/>
      </w:r>
      <w:r>
        <w:rPr>
          <w:noProof/>
        </w:rPr>
        <w:t>13</w:t>
      </w:r>
      <w:r>
        <w:rPr>
          <w:noProof/>
        </w:rPr>
        <w:fldChar w:fldCharType="end"/>
      </w:r>
    </w:p>
    <w:p w14:paraId="06753920" w14:textId="7C7BB9A6" w:rsidR="00750484" w:rsidRDefault="00750484">
      <w:pPr>
        <w:pStyle w:val="TOC4"/>
        <w:rPr>
          <w:rFonts w:asciiTheme="minorHAnsi" w:eastAsiaTheme="minorEastAsia" w:hAnsiTheme="minorHAnsi" w:cstheme="minorBidi"/>
          <w:noProof/>
          <w:sz w:val="22"/>
          <w:szCs w:val="22"/>
          <w:lang w:eastAsia="en-GB"/>
        </w:rPr>
      </w:pPr>
      <w:r>
        <w:rPr>
          <w:noProof/>
        </w:rPr>
        <w:t>5.1.4.3</w:t>
      </w:r>
      <w:r>
        <w:rPr>
          <w:rFonts w:asciiTheme="minorHAnsi" w:eastAsiaTheme="minorEastAsia" w:hAnsiTheme="minorHAnsi" w:cstheme="minorBidi"/>
          <w:noProof/>
          <w:sz w:val="22"/>
          <w:szCs w:val="22"/>
          <w:lang w:eastAsia="en-GB"/>
        </w:rPr>
        <w:tab/>
      </w:r>
      <w:r>
        <w:rPr>
          <w:noProof/>
        </w:rPr>
        <w:t>ASM Server pulls service experience report from the ASM Client</w:t>
      </w:r>
      <w:r>
        <w:rPr>
          <w:noProof/>
        </w:rPr>
        <w:tab/>
      </w:r>
      <w:r>
        <w:rPr>
          <w:noProof/>
        </w:rPr>
        <w:fldChar w:fldCharType="begin"/>
      </w:r>
      <w:r>
        <w:rPr>
          <w:noProof/>
        </w:rPr>
        <w:instrText xml:space="preserve"> PAGEREF _Toc138285524 \h </w:instrText>
      </w:r>
      <w:r>
        <w:rPr>
          <w:noProof/>
        </w:rPr>
      </w:r>
      <w:r>
        <w:rPr>
          <w:noProof/>
        </w:rPr>
        <w:fldChar w:fldCharType="separate"/>
      </w:r>
      <w:r>
        <w:rPr>
          <w:noProof/>
        </w:rPr>
        <w:t>14</w:t>
      </w:r>
      <w:r>
        <w:rPr>
          <w:noProof/>
        </w:rPr>
        <w:fldChar w:fldCharType="end"/>
      </w:r>
    </w:p>
    <w:p w14:paraId="5A1D4482" w14:textId="02D44C1B" w:rsidR="00750484" w:rsidRDefault="00750484">
      <w:pPr>
        <w:pStyle w:val="TOC4"/>
        <w:rPr>
          <w:rFonts w:asciiTheme="minorHAnsi" w:eastAsiaTheme="minorEastAsia" w:hAnsiTheme="minorHAnsi" w:cstheme="minorBidi"/>
          <w:noProof/>
          <w:sz w:val="22"/>
          <w:szCs w:val="22"/>
          <w:lang w:eastAsia="en-GB"/>
        </w:rPr>
      </w:pPr>
      <w:r>
        <w:rPr>
          <w:noProof/>
        </w:rPr>
        <w:t>5.1.4.4</w:t>
      </w:r>
      <w:r>
        <w:rPr>
          <w:rFonts w:asciiTheme="minorHAnsi" w:eastAsiaTheme="minorEastAsia" w:hAnsiTheme="minorHAnsi" w:cstheme="minorBidi"/>
          <w:noProof/>
          <w:sz w:val="22"/>
          <w:szCs w:val="22"/>
          <w:lang w:eastAsia="en-GB"/>
        </w:rPr>
        <w:tab/>
      </w:r>
      <w:r>
        <w:rPr>
          <w:noProof/>
        </w:rPr>
        <w:t>ASM Server determines corrective action</w:t>
      </w:r>
      <w:r>
        <w:rPr>
          <w:noProof/>
        </w:rPr>
        <w:tab/>
      </w:r>
      <w:r>
        <w:rPr>
          <w:noProof/>
        </w:rPr>
        <w:fldChar w:fldCharType="begin"/>
      </w:r>
      <w:r>
        <w:rPr>
          <w:noProof/>
        </w:rPr>
        <w:instrText xml:space="preserve"> PAGEREF _Toc138285525 \h </w:instrText>
      </w:r>
      <w:r>
        <w:rPr>
          <w:noProof/>
        </w:rPr>
      </w:r>
      <w:r>
        <w:rPr>
          <w:noProof/>
        </w:rPr>
        <w:fldChar w:fldCharType="separate"/>
      </w:r>
      <w:r>
        <w:rPr>
          <w:noProof/>
        </w:rPr>
        <w:t>15</w:t>
      </w:r>
      <w:r>
        <w:rPr>
          <w:noProof/>
        </w:rPr>
        <w:fldChar w:fldCharType="end"/>
      </w:r>
    </w:p>
    <w:p w14:paraId="2FDA1ECC" w14:textId="0D649B93" w:rsidR="00750484" w:rsidRDefault="00750484">
      <w:pPr>
        <w:pStyle w:val="TOC3"/>
        <w:rPr>
          <w:rFonts w:asciiTheme="minorHAnsi" w:eastAsiaTheme="minorEastAsia" w:hAnsiTheme="minorHAnsi" w:cstheme="minorBidi"/>
          <w:noProof/>
          <w:sz w:val="22"/>
          <w:szCs w:val="22"/>
          <w:lang w:eastAsia="en-GB"/>
        </w:rPr>
      </w:pPr>
      <w:r>
        <w:rPr>
          <w:noProof/>
        </w:rPr>
        <w:t>5.1.5</w:t>
      </w:r>
      <w:r>
        <w:rPr>
          <w:rFonts w:asciiTheme="minorHAnsi" w:eastAsiaTheme="minorEastAsia" w:hAnsiTheme="minorHAnsi" w:cstheme="minorBidi"/>
          <w:noProof/>
          <w:sz w:val="22"/>
          <w:szCs w:val="22"/>
          <w:lang w:eastAsia="en-GB"/>
        </w:rPr>
        <w:tab/>
      </w:r>
      <w:r>
        <w:rPr>
          <w:noProof/>
        </w:rPr>
        <w:t>Subscribe-notify model</w:t>
      </w:r>
      <w:r>
        <w:rPr>
          <w:noProof/>
        </w:rPr>
        <w:tab/>
      </w:r>
      <w:r>
        <w:rPr>
          <w:noProof/>
        </w:rPr>
        <w:fldChar w:fldCharType="begin"/>
      </w:r>
      <w:r>
        <w:rPr>
          <w:noProof/>
        </w:rPr>
        <w:instrText xml:space="preserve"> PAGEREF _Toc138285526 \h </w:instrText>
      </w:r>
      <w:r>
        <w:rPr>
          <w:noProof/>
        </w:rPr>
      </w:r>
      <w:r>
        <w:rPr>
          <w:noProof/>
        </w:rPr>
        <w:fldChar w:fldCharType="separate"/>
      </w:r>
      <w:r>
        <w:rPr>
          <w:noProof/>
        </w:rPr>
        <w:t>15</w:t>
      </w:r>
      <w:r>
        <w:rPr>
          <w:noProof/>
        </w:rPr>
        <w:fldChar w:fldCharType="end"/>
      </w:r>
    </w:p>
    <w:p w14:paraId="5DDC3D57" w14:textId="5D1B419A" w:rsidR="00750484" w:rsidRDefault="00750484">
      <w:pPr>
        <w:pStyle w:val="TOC4"/>
        <w:rPr>
          <w:rFonts w:asciiTheme="minorHAnsi" w:eastAsiaTheme="minorEastAsia" w:hAnsiTheme="minorHAnsi" w:cstheme="minorBidi"/>
          <w:noProof/>
          <w:sz w:val="22"/>
          <w:szCs w:val="22"/>
          <w:lang w:eastAsia="en-GB"/>
        </w:rPr>
      </w:pPr>
      <w:r>
        <w:rPr>
          <w:noProof/>
        </w:rPr>
        <w:t>5.1.5.1</w:t>
      </w:r>
      <w:r>
        <w:rPr>
          <w:rFonts w:asciiTheme="minorHAnsi" w:eastAsiaTheme="minorEastAsia" w:hAnsiTheme="minorHAnsi" w:cstheme="minorBidi"/>
          <w:noProof/>
          <w:sz w:val="22"/>
          <w:szCs w:val="22"/>
          <w:lang w:eastAsia="en-GB"/>
        </w:rPr>
        <w:tab/>
      </w:r>
      <w:r>
        <w:rPr>
          <w:noProof/>
        </w:rPr>
        <w:t>ASM server subscribes to the monitoring status information</w:t>
      </w:r>
      <w:r>
        <w:rPr>
          <w:noProof/>
        </w:rPr>
        <w:tab/>
      </w:r>
      <w:r>
        <w:rPr>
          <w:noProof/>
        </w:rPr>
        <w:fldChar w:fldCharType="begin"/>
      </w:r>
      <w:r>
        <w:rPr>
          <w:noProof/>
        </w:rPr>
        <w:instrText xml:space="preserve"> PAGEREF _Toc138285527 \h </w:instrText>
      </w:r>
      <w:r>
        <w:rPr>
          <w:noProof/>
        </w:rPr>
      </w:r>
      <w:r>
        <w:rPr>
          <w:noProof/>
        </w:rPr>
        <w:fldChar w:fldCharType="separate"/>
      </w:r>
      <w:r>
        <w:rPr>
          <w:noProof/>
        </w:rPr>
        <w:t>15</w:t>
      </w:r>
      <w:r>
        <w:rPr>
          <w:noProof/>
        </w:rPr>
        <w:fldChar w:fldCharType="end"/>
      </w:r>
    </w:p>
    <w:p w14:paraId="652A2C83" w14:textId="18F4330A" w:rsidR="00750484" w:rsidRDefault="00750484">
      <w:pPr>
        <w:pStyle w:val="TOC4"/>
        <w:rPr>
          <w:rFonts w:asciiTheme="minorHAnsi" w:eastAsiaTheme="minorEastAsia" w:hAnsiTheme="minorHAnsi" w:cstheme="minorBidi"/>
          <w:noProof/>
          <w:sz w:val="22"/>
          <w:szCs w:val="22"/>
          <w:lang w:eastAsia="en-GB"/>
        </w:rPr>
      </w:pPr>
      <w:r>
        <w:rPr>
          <w:noProof/>
        </w:rPr>
        <w:t>5.1.5.2</w:t>
      </w:r>
      <w:r>
        <w:rPr>
          <w:rFonts w:asciiTheme="minorHAnsi" w:eastAsiaTheme="minorEastAsia" w:hAnsiTheme="minorHAnsi" w:cstheme="minorBidi"/>
          <w:noProof/>
          <w:sz w:val="22"/>
          <w:szCs w:val="22"/>
          <w:lang w:eastAsia="en-GB"/>
        </w:rPr>
        <w:tab/>
      </w:r>
      <w:r>
        <w:rPr>
          <w:noProof/>
        </w:rPr>
        <w:t>VAL server notifies the monitoring status information</w:t>
      </w:r>
      <w:r>
        <w:rPr>
          <w:noProof/>
        </w:rPr>
        <w:tab/>
      </w:r>
      <w:r>
        <w:rPr>
          <w:noProof/>
        </w:rPr>
        <w:fldChar w:fldCharType="begin"/>
      </w:r>
      <w:r>
        <w:rPr>
          <w:noProof/>
        </w:rPr>
        <w:instrText xml:space="preserve"> PAGEREF _Toc138285528 \h </w:instrText>
      </w:r>
      <w:r>
        <w:rPr>
          <w:noProof/>
        </w:rPr>
      </w:r>
      <w:r>
        <w:rPr>
          <w:noProof/>
        </w:rPr>
        <w:fldChar w:fldCharType="separate"/>
      </w:r>
      <w:r>
        <w:rPr>
          <w:noProof/>
        </w:rPr>
        <w:t>16</w:t>
      </w:r>
      <w:r>
        <w:rPr>
          <w:noProof/>
        </w:rPr>
        <w:fldChar w:fldCharType="end"/>
      </w:r>
    </w:p>
    <w:p w14:paraId="1DFA8BBD" w14:textId="51C05A0D" w:rsidR="00750484" w:rsidRDefault="00750484">
      <w:pPr>
        <w:pStyle w:val="TOC3"/>
        <w:rPr>
          <w:rFonts w:asciiTheme="minorHAnsi" w:eastAsiaTheme="minorEastAsia" w:hAnsiTheme="minorHAnsi" w:cstheme="minorBidi"/>
          <w:noProof/>
          <w:sz w:val="22"/>
          <w:szCs w:val="22"/>
          <w:lang w:eastAsia="en-GB"/>
        </w:rPr>
      </w:pPr>
      <w:r>
        <w:rPr>
          <w:noProof/>
        </w:rPr>
        <w:t>5.1.6</w:t>
      </w:r>
      <w:r>
        <w:rPr>
          <w:rFonts w:asciiTheme="minorHAnsi" w:eastAsiaTheme="minorEastAsia" w:hAnsiTheme="minorHAnsi" w:cstheme="minorBidi"/>
          <w:noProof/>
          <w:sz w:val="22"/>
          <w:szCs w:val="22"/>
          <w:lang w:eastAsia="en-GB"/>
        </w:rPr>
        <w:tab/>
      </w:r>
      <w:r>
        <w:rPr>
          <w:noProof/>
        </w:rPr>
        <w:t>Reference Points</w:t>
      </w:r>
      <w:r>
        <w:rPr>
          <w:noProof/>
        </w:rPr>
        <w:tab/>
      </w:r>
      <w:r>
        <w:rPr>
          <w:noProof/>
        </w:rPr>
        <w:fldChar w:fldCharType="begin"/>
      </w:r>
      <w:r>
        <w:rPr>
          <w:noProof/>
        </w:rPr>
        <w:instrText xml:space="preserve"> PAGEREF _Toc138285529 \h </w:instrText>
      </w:r>
      <w:r>
        <w:rPr>
          <w:noProof/>
        </w:rPr>
      </w:r>
      <w:r>
        <w:rPr>
          <w:noProof/>
        </w:rPr>
        <w:fldChar w:fldCharType="separate"/>
      </w:r>
      <w:r>
        <w:rPr>
          <w:noProof/>
        </w:rPr>
        <w:t>16</w:t>
      </w:r>
      <w:r>
        <w:rPr>
          <w:noProof/>
        </w:rPr>
        <w:fldChar w:fldCharType="end"/>
      </w:r>
    </w:p>
    <w:p w14:paraId="2FCF8596" w14:textId="7E397626" w:rsidR="00750484" w:rsidRDefault="00750484">
      <w:pPr>
        <w:pStyle w:val="TOC4"/>
        <w:rPr>
          <w:rFonts w:asciiTheme="minorHAnsi" w:eastAsiaTheme="minorEastAsia" w:hAnsiTheme="minorHAnsi" w:cstheme="minorBidi"/>
          <w:noProof/>
          <w:sz w:val="22"/>
          <w:szCs w:val="22"/>
          <w:lang w:eastAsia="en-GB"/>
        </w:rPr>
      </w:pPr>
      <w:r>
        <w:rPr>
          <w:noProof/>
        </w:rPr>
        <w:t>5.1.6.1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_Toc138285530 \h </w:instrText>
      </w:r>
      <w:r>
        <w:rPr>
          <w:noProof/>
        </w:rPr>
      </w:r>
      <w:r>
        <w:rPr>
          <w:noProof/>
        </w:rPr>
        <w:fldChar w:fldCharType="separate"/>
      </w:r>
      <w:r>
        <w:rPr>
          <w:noProof/>
        </w:rPr>
        <w:t>16</w:t>
      </w:r>
      <w:r>
        <w:rPr>
          <w:noProof/>
        </w:rPr>
        <w:fldChar w:fldCharType="end"/>
      </w:r>
    </w:p>
    <w:p w14:paraId="4744A09C" w14:textId="136D3052" w:rsidR="00750484" w:rsidRDefault="00750484">
      <w:pPr>
        <w:pStyle w:val="TOC4"/>
        <w:rPr>
          <w:rFonts w:asciiTheme="minorHAnsi" w:eastAsiaTheme="minorEastAsia" w:hAnsiTheme="minorHAnsi" w:cstheme="minorBidi"/>
          <w:noProof/>
          <w:sz w:val="22"/>
          <w:szCs w:val="22"/>
          <w:lang w:eastAsia="en-GB"/>
        </w:rPr>
      </w:pPr>
      <w:r>
        <w:rPr>
          <w:noProof/>
        </w:rPr>
        <w:t>5.1.6.2</w:t>
      </w:r>
      <w:r>
        <w:rPr>
          <w:rFonts w:asciiTheme="minorHAnsi" w:eastAsiaTheme="minorEastAsia" w:hAnsiTheme="minorHAnsi" w:cstheme="minorBidi"/>
          <w:noProof/>
          <w:sz w:val="22"/>
          <w:szCs w:val="22"/>
          <w:lang w:eastAsia="en-GB"/>
        </w:rPr>
        <w:tab/>
      </w:r>
      <w:r w:rsidRPr="00081191">
        <w:rPr>
          <w:noProof/>
          <w:lang w:val="en-US"/>
        </w:rPr>
        <w:t>ASM-C</w:t>
      </w:r>
      <w:r>
        <w:rPr>
          <w:noProof/>
        </w:rPr>
        <w:tab/>
      </w:r>
      <w:r>
        <w:rPr>
          <w:noProof/>
        </w:rPr>
        <w:fldChar w:fldCharType="begin"/>
      </w:r>
      <w:r>
        <w:rPr>
          <w:noProof/>
        </w:rPr>
        <w:instrText xml:space="preserve"> PAGEREF _Toc138285531 \h </w:instrText>
      </w:r>
      <w:r>
        <w:rPr>
          <w:noProof/>
        </w:rPr>
      </w:r>
      <w:r>
        <w:rPr>
          <w:noProof/>
        </w:rPr>
        <w:fldChar w:fldCharType="separate"/>
      </w:r>
      <w:r>
        <w:rPr>
          <w:noProof/>
        </w:rPr>
        <w:t>16</w:t>
      </w:r>
      <w:r>
        <w:rPr>
          <w:noProof/>
        </w:rPr>
        <w:fldChar w:fldCharType="end"/>
      </w:r>
    </w:p>
    <w:p w14:paraId="2ED267B3" w14:textId="6E8595BF" w:rsidR="00750484" w:rsidRDefault="00750484">
      <w:pPr>
        <w:pStyle w:val="TOC4"/>
        <w:rPr>
          <w:rFonts w:asciiTheme="minorHAnsi" w:eastAsiaTheme="minorEastAsia" w:hAnsiTheme="minorHAnsi" w:cstheme="minorBidi"/>
          <w:noProof/>
          <w:sz w:val="22"/>
          <w:szCs w:val="22"/>
          <w:lang w:eastAsia="en-GB"/>
        </w:rPr>
      </w:pPr>
      <w:r>
        <w:rPr>
          <w:noProof/>
        </w:rPr>
        <w:t>5.1.6.3</w:t>
      </w:r>
      <w:r>
        <w:rPr>
          <w:rFonts w:asciiTheme="minorHAnsi" w:eastAsiaTheme="minorEastAsia" w:hAnsiTheme="minorHAnsi" w:cstheme="minorBidi"/>
          <w:noProof/>
          <w:sz w:val="22"/>
          <w:szCs w:val="22"/>
          <w:lang w:eastAsia="en-GB"/>
        </w:rPr>
        <w:tab/>
      </w:r>
      <w:r w:rsidRPr="00081191">
        <w:rPr>
          <w:noProof/>
          <w:lang w:val="en-US"/>
        </w:rPr>
        <w:t>ASM-UU</w:t>
      </w:r>
      <w:r>
        <w:rPr>
          <w:noProof/>
        </w:rPr>
        <w:tab/>
      </w:r>
      <w:r>
        <w:rPr>
          <w:noProof/>
        </w:rPr>
        <w:fldChar w:fldCharType="begin"/>
      </w:r>
      <w:r>
        <w:rPr>
          <w:noProof/>
        </w:rPr>
        <w:instrText xml:space="preserve"> PAGEREF _Toc138285532 \h </w:instrText>
      </w:r>
      <w:r>
        <w:rPr>
          <w:noProof/>
        </w:rPr>
      </w:r>
      <w:r>
        <w:rPr>
          <w:noProof/>
        </w:rPr>
        <w:fldChar w:fldCharType="separate"/>
      </w:r>
      <w:r>
        <w:rPr>
          <w:noProof/>
        </w:rPr>
        <w:t>16</w:t>
      </w:r>
      <w:r>
        <w:rPr>
          <w:noProof/>
        </w:rPr>
        <w:fldChar w:fldCharType="end"/>
      </w:r>
    </w:p>
    <w:p w14:paraId="58E10E80" w14:textId="2A0035AB" w:rsidR="00750484" w:rsidRDefault="00750484">
      <w:pPr>
        <w:pStyle w:val="TOC4"/>
        <w:rPr>
          <w:rFonts w:asciiTheme="minorHAnsi" w:eastAsiaTheme="minorEastAsia" w:hAnsiTheme="minorHAnsi" w:cstheme="minorBidi"/>
          <w:noProof/>
          <w:sz w:val="22"/>
          <w:szCs w:val="22"/>
          <w:lang w:eastAsia="en-GB"/>
        </w:rPr>
      </w:pPr>
      <w:r>
        <w:rPr>
          <w:noProof/>
        </w:rPr>
        <w:t>5.1.6.4</w:t>
      </w:r>
      <w:r>
        <w:rPr>
          <w:rFonts w:asciiTheme="minorHAnsi" w:eastAsiaTheme="minorEastAsia" w:hAnsiTheme="minorHAnsi" w:cstheme="minorBidi"/>
          <w:noProof/>
          <w:sz w:val="22"/>
          <w:szCs w:val="22"/>
          <w:lang w:eastAsia="en-GB"/>
        </w:rPr>
        <w:tab/>
      </w:r>
      <w:r w:rsidRPr="00081191">
        <w:rPr>
          <w:noProof/>
          <w:lang w:val="en-US"/>
        </w:rPr>
        <w:t>ASM-S</w:t>
      </w:r>
      <w:r>
        <w:rPr>
          <w:noProof/>
        </w:rPr>
        <w:tab/>
      </w:r>
      <w:r>
        <w:rPr>
          <w:noProof/>
        </w:rPr>
        <w:fldChar w:fldCharType="begin"/>
      </w:r>
      <w:r>
        <w:rPr>
          <w:noProof/>
        </w:rPr>
        <w:instrText xml:space="preserve"> PAGEREF _Toc138285533 \h </w:instrText>
      </w:r>
      <w:r>
        <w:rPr>
          <w:noProof/>
        </w:rPr>
      </w:r>
      <w:r>
        <w:rPr>
          <w:noProof/>
        </w:rPr>
        <w:fldChar w:fldCharType="separate"/>
      </w:r>
      <w:r>
        <w:rPr>
          <w:noProof/>
        </w:rPr>
        <w:t>16</w:t>
      </w:r>
      <w:r>
        <w:rPr>
          <w:noProof/>
        </w:rPr>
        <w:fldChar w:fldCharType="end"/>
      </w:r>
    </w:p>
    <w:p w14:paraId="4CF6217C" w14:textId="57A7E5D9" w:rsidR="00750484" w:rsidRDefault="00750484">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Solution #2: IoT Platform deployment options</w:t>
      </w:r>
      <w:r>
        <w:rPr>
          <w:noProof/>
        </w:rPr>
        <w:tab/>
      </w:r>
      <w:r>
        <w:rPr>
          <w:noProof/>
        </w:rPr>
        <w:fldChar w:fldCharType="begin"/>
      </w:r>
      <w:r>
        <w:rPr>
          <w:noProof/>
        </w:rPr>
        <w:instrText xml:space="preserve"> PAGEREF _Toc138285534 \h </w:instrText>
      </w:r>
      <w:r>
        <w:rPr>
          <w:noProof/>
        </w:rPr>
      </w:r>
      <w:r>
        <w:rPr>
          <w:noProof/>
        </w:rPr>
        <w:fldChar w:fldCharType="separate"/>
      </w:r>
      <w:r>
        <w:rPr>
          <w:noProof/>
        </w:rPr>
        <w:t>17</w:t>
      </w:r>
      <w:r>
        <w:rPr>
          <w:noProof/>
        </w:rPr>
        <w:fldChar w:fldCharType="end"/>
      </w:r>
    </w:p>
    <w:p w14:paraId="196F7BD9" w14:textId="5D7CD118" w:rsidR="00750484" w:rsidRDefault="00750484">
      <w:pPr>
        <w:pStyle w:val="TOC3"/>
        <w:rPr>
          <w:rFonts w:asciiTheme="minorHAnsi" w:eastAsiaTheme="minorEastAsia" w:hAnsiTheme="minorHAnsi" w:cstheme="minorBidi"/>
          <w:noProof/>
          <w:sz w:val="22"/>
          <w:szCs w:val="22"/>
          <w:lang w:eastAsia="en-GB"/>
        </w:rPr>
      </w:pPr>
      <w:r>
        <w:rPr>
          <w:noProof/>
        </w:rPr>
        <w:t>5.2.1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_Toc138285535 \h </w:instrText>
      </w:r>
      <w:r>
        <w:rPr>
          <w:noProof/>
        </w:rPr>
      </w:r>
      <w:r>
        <w:rPr>
          <w:noProof/>
        </w:rPr>
        <w:fldChar w:fldCharType="separate"/>
      </w:r>
      <w:r>
        <w:rPr>
          <w:noProof/>
        </w:rPr>
        <w:t>17</w:t>
      </w:r>
      <w:r>
        <w:rPr>
          <w:noProof/>
        </w:rPr>
        <w:fldChar w:fldCharType="end"/>
      </w:r>
    </w:p>
    <w:p w14:paraId="64EEF997" w14:textId="353B6CF7" w:rsidR="00750484" w:rsidRDefault="00750484">
      <w:pPr>
        <w:pStyle w:val="TOC3"/>
        <w:rPr>
          <w:rFonts w:asciiTheme="minorHAnsi" w:eastAsiaTheme="minorEastAsia" w:hAnsiTheme="minorHAnsi" w:cstheme="minorBidi"/>
          <w:noProof/>
          <w:sz w:val="22"/>
          <w:szCs w:val="22"/>
          <w:lang w:eastAsia="en-GB"/>
        </w:rPr>
      </w:pPr>
      <w:r>
        <w:rPr>
          <w:noProof/>
        </w:rPr>
        <w:t>5.2.2</w:t>
      </w:r>
      <w:r>
        <w:rPr>
          <w:rFonts w:asciiTheme="minorHAnsi" w:eastAsiaTheme="minorEastAsia" w:hAnsiTheme="minorHAnsi" w:cstheme="minorBidi"/>
          <w:noProof/>
          <w:sz w:val="22"/>
          <w:szCs w:val="22"/>
          <w:lang w:eastAsia="en-GB"/>
        </w:rPr>
        <w:tab/>
      </w:r>
      <w:r>
        <w:rPr>
          <w:noProof/>
        </w:rPr>
        <w:t>Deployment models in single PLMN operator domain</w:t>
      </w:r>
      <w:r>
        <w:rPr>
          <w:noProof/>
        </w:rPr>
        <w:tab/>
      </w:r>
      <w:r>
        <w:rPr>
          <w:noProof/>
        </w:rPr>
        <w:fldChar w:fldCharType="begin"/>
      </w:r>
      <w:r>
        <w:rPr>
          <w:noProof/>
        </w:rPr>
        <w:instrText xml:space="preserve"> PAGEREF _Toc138285536 \h </w:instrText>
      </w:r>
      <w:r>
        <w:rPr>
          <w:noProof/>
        </w:rPr>
      </w:r>
      <w:r>
        <w:rPr>
          <w:noProof/>
        </w:rPr>
        <w:fldChar w:fldCharType="separate"/>
      </w:r>
      <w:r>
        <w:rPr>
          <w:noProof/>
        </w:rPr>
        <w:t>17</w:t>
      </w:r>
      <w:r>
        <w:rPr>
          <w:noProof/>
        </w:rPr>
        <w:fldChar w:fldCharType="end"/>
      </w:r>
    </w:p>
    <w:p w14:paraId="3EE9F3D1" w14:textId="73E6AA84" w:rsidR="00750484" w:rsidRDefault="00750484">
      <w:pPr>
        <w:pStyle w:val="TOC4"/>
        <w:rPr>
          <w:rFonts w:asciiTheme="minorHAnsi" w:eastAsiaTheme="minorEastAsia" w:hAnsiTheme="minorHAnsi" w:cstheme="minorBidi"/>
          <w:noProof/>
          <w:sz w:val="22"/>
          <w:szCs w:val="22"/>
          <w:lang w:eastAsia="en-GB"/>
        </w:rPr>
      </w:pPr>
      <w:r>
        <w:rPr>
          <w:noProof/>
        </w:rPr>
        <w:t>5.2.2.1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_Toc138285537 \h </w:instrText>
      </w:r>
      <w:r>
        <w:rPr>
          <w:noProof/>
        </w:rPr>
      </w:r>
      <w:r>
        <w:rPr>
          <w:noProof/>
        </w:rPr>
        <w:fldChar w:fldCharType="separate"/>
      </w:r>
      <w:r>
        <w:rPr>
          <w:noProof/>
        </w:rPr>
        <w:t>17</w:t>
      </w:r>
      <w:r>
        <w:rPr>
          <w:noProof/>
        </w:rPr>
        <w:fldChar w:fldCharType="end"/>
      </w:r>
    </w:p>
    <w:p w14:paraId="303B6A39" w14:textId="5D115942" w:rsidR="00750484" w:rsidRDefault="00750484">
      <w:pPr>
        <w:pStyle w:val="TOC4"/>
        <w:rPr>
          <w:rFonts w:asciiTheme="minorHAnsi" w:eastAsiaTheme="minorEastAsia" w:hAnsiTheme="minorHAnsi" w:cstheme="minorBidi"/>
          <w:noProof/>
          <w:sz w:val="22"/>
          <w:szCs w:val="22"/>
          <w:lang w:eastAsia="en-GB"/>
        </w:rPr>
      </w:pPr>
      <w:r>
        <w:rPr>
          <w:noProof/>
        </w:rPr>
        <w:t>5.2.2.2</w:t>
      </w:r>
      <w:r>
        <w:rPr>
          <w:rFonts w:asciiTheme="minorHAnsi" w:eastAsiaTheme="minorEastAsia" w:hAnsiTheme="minorHAnsi" w:cstheme="minorBidi"/>
          <w:noProof/>
          <w:sz w:val="22"/>
          <w:szCs w:val="22"/>
          <w:lang w:eastAsia="en-GB"/>
        </w:rPr>
        <w:tab/>
      </w:r>
      <w:r>
        <w:rPr>
          <w:noProof/>
        </w:rPr>
        <w:t>Single network exposure access model</w:t>
      </w:r>
      <w:r>
        <w:rPr>
          <w:noProof/>
        </w:rPr>
        <w:tab/>
      </w:r>
      <w:r>
        <w:rPr>
          <w:noProof/>
        </w:rPr>
        <w:fldChar w:fldCharType="begin"/>
      </w:r>
      <w:r>
        <w:rPr>
          <w:noProof/>
        </w:rPr>
        <w:instrText xml:space="preserve"> PAGEREF _Toc138285538 \h </w:instrText>
      </w:r>
      <w:r>
        <w:rPr>
          <w:noProof/>
        </w:rPr>
      </w:r>
      <w:r>
        <w:rPr>
          <w:noProof/>
        </w:rPr>
        <w:fldChar w:fldCharType="separate"/>
      </w:r>
      <w:r>
        <w:rPr>
          <w:noProof/>
        </w:rPr>
        <w:t>17</w:t>
      </w:r>
      <w:r>
        <w:rPr>
          <w:noProof/>
        </w:rPr>
        <w:fldChar w:fldCharType="end"/>
      </w:r>
    </w:p>
    <w:p w14:paraId="7266E99E" w14:textId="777E3BD3" w:rsidR="00750484" w:rsidRDefault="00750484">
      <w:pPr>
        <w:pStyle w:val="TOC4"/>
        <w:rPr>
          <w:rFonts w:asciiTheme="minorHAnsi" w:eastAsiaTheme="minorEastAsia" w:hAnsiTheme="minorHAnsi" w:cstheme="minorBidi"/>
          <w:noProof/>
          <w:sz w:val="22"/>
          <w:szCs w:val="22"/>
          <w:lang w:eastAsia="en-GB"/>
        </w:rPr>
      </w:pPr>
      <w:r>
        <w:rPr>
          <w:noProof/>
        </w:rPr>
        <w:t>5.2.2.3</w:t>
      </w:r>
      <w:r>
        <w:rPr>
          <w:rFonts w:asciiTheme="minorHAnsi" w:eastAsiaTheme="minorEastAsia" w:hAnsiTheme="minorHAnsi" w:cstheme="minorBidi"/>
          <w:noProof/>
          <w:sz w:val="22"/>
          <w:szCs w:val="22"/>
          <w:lang w:eastAsia="en-GB"/>
        </w:rPr>
        <w:tab/>
      </w:r>
      <w:r>
        <w:rPr>
          <w:noProof/>
        </w:rPr>
        <w:t>Distributed network exposure access model</w:t>
      </w:r>
      <w:r>
        <w:rPr>
          <w:noProof/>
        </w:rPr>
        <w:tab/>
      </w:r>
      <w:r>
        <w:rPr>
          <w:noProof/>
        </w:rPr>
        <w:fldChar w:fldCharType="begin"/>
      </w:r>
      <w:r>
        <w:rPr>
          <w:noProof/>
        </w:rPr>
        <w:instrText xml:space="preserve"> PAGEREF _Toc138285539 \h </w:instrText>
      </w:r>
      <w:r>
        <w:rPr>
          <w:noProof/>
        </w:rPr>
      </w:r>
      <w:r>
        <w:rPr>
          <w:noProof/>
        </w:rPr>
        <w:fldChar w:fldCharType="separate"/>
      </w:r>
      <w:r>
        <w:rPr>
          <w:noProof/>
        </w:rPr>
        <w:t>18</w:t>
      </w:r>
      <w:r>
        <w:rPr>
          <w:noProof/>
        </w:rPr>
        <w:fldChar w:fldCharType="end"/>
      </w:r>
    </w:p>
    <w:p w14:paraId="711D353A" w14:textId="4B5572BA" w:rsidR="00750484" w:rsidRDefault="00750484">
      <w:pPr>
        <w:pStyle w:val="TOC2"/>
        <w:rPr>
          <w:rFonts w:asciiTheme="minorHAnsi" w:eastAsiaTheme="minorEastAsia" w:hAnsiTheme="minorHAnsi" w:cstheme="minorBidi"/>
          <w:noProof/>
          <w:sz w:val="22"/>
          <w:szCs w:val="22"/>
          <w:lang w:eastAsia="en-GB"/>
        </w:rPr>
      </w:pPr>
      <w:r w:rsidRPr="00081191">
        <w:rPr>
          <w:rFonts w:eastAsia="Malgun Gothic"/>
          <w:noProof/>
          <w:lang w:val="en-US"/>
        </w:rPr>
        <w:t>5.3</w:t>
      </w:r>
      <w:r>
        <w:rPr>
          <w:rFonts w:asciiTheme="minorHAnsi" w:eastAsiaTheme="minorEastAsia" w:hAnsiTheme="minorHAnsi" w:cstheme="minorBidi"/>
          <w:noProof/>
          <w:sz w:val="22"/>
          <w:szCs w:val="22"/>
          <w:lang w:eastAsia="en-GB"/>
        </w:rPr>
        <w:tab/>
      </w:r>
      <w:r w:rsidRPr="00081191">
        <w:rPr>
          <w:rFonts w:eastAsia="Malgun Gothic"/>
          <w:noProof/>
          <w:lang w:val="en-US"/>
        </w:rPr>
        <w:t>Solution #3: IoT Platform Functional Models</w:t>
      </w:r>
      <w:r>
        <w:rPr>
          <w:noProof/>
        </w:rPr>
        <w:tab/>
      </w:r>
      <w:r>
        <w:rPr>
          <w:noProof/>
        </w:rPr>
        <w:fldChar w:fldCharType="begin"/>
      </w:r>
      <w:r>
        <w:rPr>
          <w:noProof/>
        </w:rPr>
        <w:instrText xml:space="preserve"> PAGEREF _Toc138285540 \h </w:instrText>
      </w:r>
      <w:r>
        <w:rPr>
          <w:noProof/>
        </w:rPr>
      </w:r>
      <w:r>
        <w:rPr>
          <w:noProof/>
        </w:rPr>
        <w:fldChar w:fldCharType="separate"/>
      </w:r>
      <w:r>
        <w:rPr>
          <w:noProof/>
        </w:rPr>
        <w:t>19</w:t>
      </w:r>
      <w:r>
        <w:rPr>
          <w:noProof/>
        </w:rPr>
        <w:fldChar w:fldCharType="end"/>
      </w:r>
    </w:p>
    <w:p w14:paraId="088FE264" w14:textId="4D6B892A" w:rsidR="00750484" w:rsidRDefault="00750484">
      <w:pPr>
        <w:pStyle w:val="TOC3"/>
        <w:rPr>
          <w:rFonts w:asciiTheme="minorHAnsi" w:eastAsiaTheme="minorEastAsia" w:hAnsiTheme="minorHAnsi" w:cstheme="minorBidi"/>
          <w:noProof/>
          <w:sz w:val="22"/>
          <w:szCs w:val="22"/>
          <w:lang w:eastAsia="en-GB"/>
        </w:rPr>
      </w:pPr>
      <w:r w:rsidRPr="00081191">
        <w:rPr>
          <w:rFonts w:eastAsia="Malgun Gothic"/>
          <w:noProof/>
          <w:lang w:val="en-US"/>
        </w:rPr>
        <w:t>5.3.1</w:t>
      </w:r>
      <w:r>
        <w:rPr>
          <w:rFonts w:asciiTheme="minorHAnsi" w:eastAsiaTheme="minorEastAsia" w:hAnsiTheme="minorHAnsi" w:cstheme="minorBidi"/>
          <w:noProof/>
          <w:sz w:val="22"/>
          <w:szCs w:val="22"/>
          <w:lang w:eastAsia="en-GB"/>
        </w:rPr>
        <w:tab/>
      </w:r>
      <w:r w:rsidRPr="00081191">
        <w:rPr>
          <w:rFonts w:eastAsia="Malgun Gothic"/>
          <w:noProof/>
          <w:lang w:val="en-US"/>
        </w:rPr>
        <w:t>General</w:t>
      </w:r>
      <w:r>
        <w:rPr>
          <w:noProof/>
        </w:rPr>
        <w:tab/>
      </w:r>
      <w:r>
        <w:rPr>
          <w:noProof/>
        </w:rPr>
        <w:fldChar w:fldCharType="begin"/>
      </w:r>
      <w:r>
        <w:rPr>
          <w:noProof/>
        </w:rPr>
        <w:instrText xml:space="preserve"> PAGEREF _Toc138285541 \h </w:instrText>
      </w:r>
      <w:r>
        <w:rPr>
          <w:noProof/>
        </w:rPr>
      </w:r>
      <w:r>
        <w:rPr>
          <w:noProof/>
        </w:rPr>
        <w:fldChar w:fldCharType="separate"/>
      </w:r>
      <w:r>
        <w:rPr>
          <w:noProof/>
        </w:rPr>
        <w:t>19</w:t>
      </w:r>
      <w:r>
        <w:rPr>
          <w:noProof/>
        </w:rPr>
        <w:fldChar w:fldCharType="end"/>
      </w:r>
    </w:p>
    <w:p w14:paraId="12ECD499" w14:textId="0CDE3BAF" w:rsidR="00750484" w:rsidRDefault="00750484">
      <w:pPr>
        <w:pStyle w:val="TOC3"/>
        <w:rPr>
          <w:rFonts w:asciiTheme="minorHAnsi" w:eastAsiaTheme="minorEastAsia" w:hAnsiTheme="minorHAnsi" w:cstheme="minorBidi"/>
          <w:noProof/>
          <w:sz w:val="22"/>
          <w:szCs w:val="22"/>
          <w:lang w:eastAsia="en-GB"/>
        </w:rPr>
      </w:pPr>
      <w:r w:rsidRPr="00081191">
        <w:rPr>
          <w:rFonts w:eastAsia="Malgun Gothic"/>
          <w:noProof/>
          <w:lang w:val="en-US"/>
        </w:rPr>
        <w:t>5.3.2</w:t>
      </w:r>
      <w:r>
        <w:rPr>
          <w:rFonts w:asciiTheme="minorHAnsi" w:eastAsiaTheme="minorEastAsia" w:hAnsiTheme="minorHAnsi" w:cstheme="minorBidi"/>
          <w:noProof/>
          <w:sz w:val="22"/>
          <w:szCs w:val="22"/>
          <w:lang w:eastAsia="en-GB"/>
        </w:rPr>
        <w:tab/>
      </w:r>
      <w:r w:rsidRPr="00081191">
        <w:rPr>
          <w:rFonts w:eastAsia="Malgun Gothic"/>
          <w:noProof/>
          <w:lang w:val="en-US"/>
        </w:rPr>
        <w:t>On-network functional models</w:t>
      </w:r>
      <w:r>
        <w:rPr>
          <w:noProof/>
        </w:rPr>
        <w:tab/>
      </w:r>
      <w:r>
        <w:rPr>
          <w:noProof/>
        </w:rPr>
        <w:fldChar w:fldCharType="begin"/>
      </w:r>
      <w:r>
        <w:rPr>
          <w:noProof/>
        </w:rPr>
        <w:instrText xml:space="preserve"> PAGEREF _Toc138285542 \h </w:instrText>
      </w:r>
      <w:r>
        <w:rPr>
          <w:noProof/>
        </w:rPr>
      </w:r>
      <w:r>
        <w:rPr>
          <w:noProof/>
        </w:rPr>
        <w:fldChar w:fldCharType="separate"/>
      </w:r>
      <w:r>
        <w:rPr>
          <w:noProof/>
        </w:rPr>
        <w:t>19</w:t>
      </w:r>
      <w:r>
        <w:rPr>
          <w:noProof/>
        </w:rPr>
        <w:fldChar w:fldCharType="end"/>
      </w:r>
    </w:p>
    <w:p w14:paraId="22A4A2E3" w14:textId="423EA3E6" w:rsidR="00750484" w:rsidRDefault="00750484">
      <w:pPr>
        <w:pStyle w:val="TOC2"/>
        <w:rPr>
          <w:rFonts w:asciiTheme="minorHAnsi" w:eastAsiaTheme="minorEastAsia" w:hAnsiTheme="minorHAnsi" w:cstheme="minorBidi"/>
          <w:noProof/>
          <w:sz w:val="22"/>
          <w:szCs w:val="22"/>
          <w:lang w:eastAsia="en-GB"/>
        </w:rPr>
      </w:pPr>
      <w:r w:rsidRPr="00081191">
        <w:rPr>
          <w:rFonts w:eastAsia="Malgun Gothic"/>
          <w:noProof/>
        </w:rPr>
        <w:t>5.4</w:t>
      </w:r>
      <w:r>
        <w:rPr>
          <w:rFonts w:asciiTheme="minorHAnsi" w:eastAsiaTheme="minorEastAsia" w:hAnsiTheme="minorHAnsi" w:cstheme="minorBidi"/>
          <w:noProof/>
          <w:sz w:val="22"/>
          <w:szCs w:val="22"/>
          <w:lang w:eastAsia="en-GB"/>
        </w:rPr>
        <w:tab/>
      </w:r>
      <w:r w:rsidRPr="00081191">
        <w:rPr>
          <w:rFonts w:eastAsia="Malgun Gothic"/>
          <w:noProof/>
        </w:rPr>
        <w:t>Solution #4: Device triggering</w:t>
      </w:r>
      <w:r>
        <w:rPr>
          <w:noProof/>
        </w:rPr>
        <w:tab/>
      </w:r>
      <w:r>
        <w:rPr>
          <w:noProof/>
        </w:rPr>
        <w:fldChar w:fldCharType="begin"/>
      </w:r>
      <w:r>
        <w:rPr>
          <w:noProof/>
        </w:rPr>
        <w:instrText xml:space="preserve"> PAGEREF _Toc138285543 \h </w:instrText>
      </w:r>
      <w:r>
        <w:rPr>
          <w:noProof/>
        </w:rPr>
      </w:r>
      <w:r>
        <w:rPr>
          <w:noProof/>
        </w:rPr>
        <w:fldChar w:fldCharType="separate"/>
      </w:r>
      <w:r>
        <w:rPr>
          <w:noProof/>
        </w:rPr>
        <w:t>22</w:t>
      </w:r>
      <w:r>
        <w:rPr>
          <w:noProof/>
        </w:rPr>
        <w:fldChar w:fldCharType="end"/>
      </w:r>
    </w:p>
    <w:p w14:paraId="2109A5E0" w14:textId="4459D115" w:rsidR="00750484" w:rsidRDefault="00750484">
      <w:pPr>
        <w:pStyle w:val="TOC3"/>
        <w:rPr>
          <w:rFonts w:asciiTheme="minorHAnsi" w:eastAsiaTheme="minorEastAsia" w:hAnsiTheme="minorHAnsi" w:cstheme="minorBidi"/>
          <w:noProof/>
          <w:sz w:val="22"/>
          <w:szCs w:val="22"/>
          <w:lang w:eastAsia="en-GB"/>
        </w:rPr>
      </w:pPr>
      <w:r w:rsidRPr="00081191">
        <w:rPr>
          <w:rFonts w:eastAsia="Malgun Gothic"/>
          <w:noProof/>
        </w:rPr>
        <w:t>5.4.1</w:t>
      </w:r>
      <w:r>
        <w:rPr>
          <w:rFonts w:asciiTheme="minorHAnsi" w:eastAsiaTheme="minorEastAsia" w:hAnsiTheme="minorHAnsi" w:cstheme="minorBidi"/>
          <w:noProof/>
          <w:sz w:val="22"/>
          <w:szCs w:val="22"/>
          <w:lang w:eastAsia="en-GB"/>
        </w:rPr>
        <w:tab/>
      </w:r>
      <w:r w:rsidRPr="00081191">
        <w:rPr>
          <w:rFonts w:eastAsia="Malgun Gothic"/>
          <w:noProof/>
        </w:rPr>
        <w:t>General</w:t>
      </w:r>
      <w:r>
        <w:rPr>
          <w:noProof/>
        </w:rPr>
        <w:tab/>
      </w:r>
      <w:r>
        <w:rPr>
          <w:noProof/>
        </w:rPr>
        <w:fldChar w:fldCharType="begin"/>
      </w:r>
      <w:r>
        <w:rPr>
          <w:noProof/>
        </w:rPr>
        <w:instrText xml:space="preserve"> PAGEREF _Toc138285544 \h </w:instrText>
      </w:r>
      <w:r>
        <w:rPr>
          <w:noProof/>
        </w:rPr>
      </w:r>
      <w:r>
        <w:rPr>
          <w:noProof/>
        </w:rPr>
        <w:fldChar w:fldCharType="separate"/>
      </w:r>
      <w:r>
        <w:rPr>
          <w:noProof/>
        </w:rPr>
        <w:t>22</w:t>
      </w:r>
      <w:r>
        <w:rPr>
          <w:noProof/>
        </w:rPr>
        <w:fldChar w:fldCharType="end"/>
      </w:r>
    </w:p>
    <w:p w14:paraId="0A2D39D3" w14:textId="38B3BD96" w:rsidR="00750484" w:rsidRDefault="00750484">
      <w:pPr>
        <w:pStyle w:val="TOC3"/>
        <w:rPr>
          <w:rFonts w:asciiTheme="minorHAnsi" w:eastAsiaTheme="minorEastAsia" w:hAnsiTheme="minorHAnsi" w:cstheme="minorBidi"/>
          <w:noProof/>
          <w:sz w:val="22"/>
          <w:szCs w:val="22"/>
          <w:lang w:eastAsia="en-GB"/>
        </w:rPr>
      </w:pPr>
      <w:r w:rsidRPr="00081191">
        <w:rPr>
          <w:rFonts w:eastAsia="Malgun Gothic"/>
          <w:noProof/>
        </w:rPr>
        <w:t>5.4.2</w:t>
      </w:r>
      <w:r>
        <w:rPr>
          <w:rFonts w:asciiTheme="minorHAnsi" w:eastAsiaTheme="minorEastAsia" w:hAnsiTheme="minorHAnsi" w:cstheme="minorBidi"/>
          <w:noProof/>
          <w:sz w:val="22"/>
          <w:szCs w:val="22"/>
          <w:lang w:eastAsia="en-GB"/>
        </w:rPr>
        <w:tab/>
      </w:r>
      <w:r w:rsidRPr="00081191">
        <w:rPr>
          <w:rFonts w:eastAsia="Malgun Gothic"/>
          <w:noProof/>
        </w:rPr>
        <w:t>Procedures and information flows</w:t>
      </w:r>
      <w:r>
        <w:rPr>
          <w:noProof/>
        </w:rPr>
        <w:tab/>
      </w:r>
      <w:r>
        <w:rPr>
          <w:noProof/>
        </w:rPr>
        <w:fldChar w:fldCharType="begin"/>
      </w:r>
      <w:r>
        <w:rPr>
          <w:noProof/>
        </w:rPr>
        <w:instrText xml:space="preserve"> PAGEREF _Toc138285545 \h </w:instrText>
      </w:r>
      <w:r>
        <w:rPr>
          <w:noProof/>
        </w:rPr>
      </w:r>
      <w:r>
        <w:rPr>
          <w:noProof/>
        </w:rPr>
        <w:fldChar w:fldCharType="separate"/>
      </w:r>
      <w:r>
        <w:rPr>
          <w:noProof/>
        </w:rPr>
        <w:t>22</w:t>
      </w:r>
      <w:r>
        <w:rPr>
          <w:noProof/>
        </w:rPr>
        <w:fldChar w:fldCharType="end"/>
      </w:r>
    </w:p>
    <w:p w14:paraId="04101704" w14:textId="4FCF30FC" w:rsidR="00750484" w:rsidRDefault="00750484">
      <w:pPr>
        <w:pStyle w:val="TOC4"/>
        <w:rPr>
          <w:rFonts w:asciiTheme="minorHAnsi" w:eastAsiaTheme="minorEastAsia" w:hAnsiTheme="minorHAnsi" w:cstheme="minorBidi"/>
          <w:noProof/>
          <w:sz w:val="22"/>
          <w:szCs w:val="22"/>
          <w:lang w:eastAsia="en-GB"/>
        </w:rPr>
      </w:pPr>
      <w:r w:rsidRPr="00081191">
        <w:rPr>
          <w:rFonts w:eastAsia="Malgun Gothic"/>
          <w:noProof/>
        </w:rPr>
        <w:t>5.4.2.1</w:t>
      </w:r>
      <w:r>
        <w:rPr>
          <w:rFonts w:asciiTheme="minorHAnsi" w:eastAsiaTheme="minorEastAsia" w:hAnsiTheme="minorHAnsi" w:cstheme="minorBidi"/>
          <w:noProof/>
          <w:sz w:val="22"/>
          <w:szCs w:val="22"/>
          <w:lang w:eastAsia="en-GB"/>
        </w:rPr>
        <w:tab/>
      </w:r>
      <w:r w:rsidRPr="00081191">
        <w:rPr>
          <w:rFonts w:eastAsia="Malgun Gothic"/>
          <w:noProof/>
        </w:rPr>
        <w:t>Procedure</w:t>
      </w:r>
      <w:r>
        <w:rPr>
          <w:noProof/>
        </w:rPr>
        <w:tab/>
      </w:r>
      <w:r>
        <w:rPr>
          <w:noProof/>
        </w:rPr>
        <w:fldChar w:fldCharType="begin"/>
      </w:r>
      <w:r>
        <w:rPr>
          <w:noProof/>
        </w:rPr>
        <w:instrText xml:space="preserve"> PAGEREF _Toc138285546 \h </w:instrText>
      </w:r>
      <w:r>
        <w:rPr>
          <w:noProof/>
        </w:rPr>
      </w:r>
      <w:r>
        <w:rPr>
          <w:noProof/>
        </w:rPr>
        <w:fldChar w:fldCharType="separate"/>
      </w:r>
      <w:r>
        <w:rPr>
          <w:noProof/>
        </w:rPr>
        <w:t>22</w:t>
      </w:r>
      <w:r>
        <w:rPr>
          <w:noProof/>
        </w:rPr>
        <w:fldChar w:fldCharType="end"/>
      </w:r>
    </w:p>
    <w:p w14:paraId="784FB33D" w14:textId="1E9E2452" w:rsidR="00750484" w:rsidRDefault="00750484">
      <w:pPr>
        <w:pStyle w:val="TOC3"/>
        <w:rPr>
          <w:rFonts w:asciiTheme="minorHAnsi" w:eastAsiaTheme="minorEastAsia" w:hAnsiTheme="minorHAnsi" w:cstheme="minorBidi"/>
          <w:noProof/>
          <w:sz w:val="22"/>
          <w:szCs w:val="22"/>
          <w:lang w:eastAsia="en-GB"/>
        </w:rPr>
      </w:pPr>
      <w:r w:rsidRPr="00081191">
        <w:rPr>
          <w:rFonts w:eastAsia="Malgun Gothic"/>
          <w:noProof/>
        </w:rPr>
        <w:t>5.4.3</w:t>
      </w:r>
      <w:r>
        <w:rPr>
          <w:rFonts w:asciiTheme="minorHAnsi" w:eastAsiaTheme="minorEastAsia" w:hAnsiTheme="minorHAnsi" w:cstheme="minorBidi"/>
          <w:noProof/>
          <w:sz w:val="22"/>
          <w:szCs w:val="22"/>
          <w:lang w:eastAsia="en-GB"/>
        </w:rPr>
        <w:tab/>
      </w:r>
      <w:r w:rsidRPr="00081191">
        <w:rPr>
          <w:rFonts w:eastAsia="Malgun Gothic"/>
          <w:noProof/>
        </w:rPr>
        <w:t>Evaluation</w:t>
      </w:r>
      <w:r>
        <w:rPr>
          <w:noProof/>
        </w:rPr>
        <w:tab/>
      </w:r>
      <w:r>
        <w:rPr>
          <w:noProof/>
        </w:rPr>
        <w:fldChar w:fldCharType="begin"/>
      </w:r>
      <w:r>
        <w:rPr>
          <w:noProof/>
        </w:rPr>
        <w:instrText xml:space="preserve"> PAGEREF _Toc138285547 \h </w:instrText>
      </w:r>
      <w:r>
        <w:rPr>
          <w:noProof/>
        </w:rPr>
      </w:r>
      <w:r>
        <w:rPr>
          <w:noProof/>
        </w:rPr>
        <w:fldChar w:fldCharType="separate"/>
      </w:r>
      <w:r>
        <w:rPr>
          <w:noProof/>
        </w:rPr>
        <w:t>23</w:t>
      </w:r>
      <w:r>
        <w:rPr>
          <w:noProof/>
        </w:rPr>
        <w:fldChar w:fldCharType="end"/>
      </w:r>
    </w:p>
    <w:p w14:paraId="249C339B" w14:textId="02E220B5" w:rsidR="00750484" w:rsidRDefault="00750484">
      <w:pPr>
        <w:pStyle w:val="TOC2"/>
        <w:rPr>
          <w:rFonts w:asciiTheme="minorHAnsi" w:eastAsiaTheme="minorEastAsia" w:hAnsiTheme="minorHAnsi" w:cstheme="minorBidi"/>
          <w:noProof/>
          <w:sz w:val="22"/>
          <w:szCs w:val="22"/>
          <w:lang w:eastAsia="en-GB"/>
        </w:rPr>
      </w:pPr>
      <w:r w:rsidRPr="00081191">
        <w:rPr>
          <w:rFonts w:eastAsia="SimSun"/>
          <w:noProof/>
        </w:rPr>
        <w:t>5.5</w:t>
      </w:r>
      <w:r>
        <w:rPr>
          <w:rFonts w:asciiTheme="minorHAnsi" w:eastAsiaTheme="minorEastAsia" w:hAnsiTheme="minorHAnsi" w:cstheme="minorBidi"/>
          <w:noProof/>
          <w:sz w:val="22"/>
          <w:szCs w:val="22"/>
          <w:lang w:eastAsia="en-GB"/>
        </w:rPr>
        <w:tab/>
      </w:r>
      <w:r w:rsidRPr="00081191">
        <w:rPr>
          <w:rFonts w:eastAsia="SimSun"/>
          <w:noProof/>
        </w:rPr>
        <w:t>Solution #5: Application Server status monitoring via CAPIF</w:t>
      </w:r>
      <w:r>
        <w:rPr>
          <w:noProof/>
        </w:rPr>
        <w:tab/>
      </w:r>
      <w:r>
        <w:rPr>
          <w:noProof/>
        </w:rPr>
        <w:fldChar w:fldCharType="begin"/>
      </w:r>
      <w:r>
        <w:rPr>
          <w:noProof/>
        </w:rPr>
        <w:instrText xml:space="preserve"> PAGEREF _Toc138285548 \h </w:instrText>
      </w:r>
      <w:r>
        <w:rPr>
          <w:noProof/>
        </w:rPr>
      </w:r>
      <w:r>
        <w:rPr>
          <w:noProof/>
        </w:rPr>
        <w:fldChar w:fldCharType="separate"/>
      </w:r>
      <w:r>
        <w:rPr>
          <w:noProof/>
        </w:rPr>
        <w:t>23</w:t>
      </w:r>
      <w:r>
        <w:rPr>
          <w:noProof/>
        </w:rPr>
        <w:fldChar w:fldCharType="end"/>
      </w:r>
    </w:p>
    <w:p w14:paraId="1774924F" w14:textId="5C5DA659" w:rsidR="00750484" w:rsidRDefault="00750484">
      <w:pPr>
        <w:pStyle w:val="TOC3"/>
        <w:rPr>
          <w:rFonts w:asciiTheme="minorHAnsi" w:eastAsiaTheme="minorEastAsia" w:hAnsiTheme="minorHAnsi" w:cstheme="minorBidi"/>
          <w:noProof/>
          <w:sz w:val="22"/>
          <w:szCs w:val="22"/>
          <w:lang w:eastAsia="en-GB"/>
        </w:rPr>
      </w:pPr>
      <w:r w:rsidRPr="00081191">
        <w:rPr>
          <w:rFonts w:eastAsia="SimSun"/>
          <w:noProof/>
        </w:rPr>
        <w:t>5.5.1</w:t>
      </w:r>
      <w:r>
        <w:rPr>
          <w:rFonts w:asciiTheme="minorHAnsi" w:eastAsiaTheme="minorEastAsia" w:hAnsiTheme="minorHAnsi" w:cstheme="minorBidi"/>
          <w:noProof/>
          <w:sz w:val="22"/>
          <w:szCs w:val="22"/>
          <w:lang w:eastAsia="en-GB"/>
        </w:rPr>
        <w:tab/>
      </w:r>
      <w:r w:rsidRPr="00081191">
        <w:rPr>
          <w:rFonts w:eastAsia="SimSun"/>
          <w:noProof/>
        </w:rPr>
        <w:t>Description</w:t>
      </w:r>
      <w:r>
        <w:rPr>
          <w:noProof/>
        </w:rPr>
        <w:tab/>
      </w:r>
      <w:r>
        <w:rPr>
          <w:noProof/>
        </w:rPr>
        <w:fldChar w:fldCharType="begin"/>
      </w:r>
      <w:r>
        <w:rPr>
          <w:noProof/>
        </w:rPr>
        <w:instrText xml:space="preserve"> PAGEREF _Toc138285549 \h </w:instrText>
      </w:r>
      <w:r>
        <w:rPr>
          <w:noProof/>
        </w:rPr>
      </w:r>
      <w:r>
        <w:rPr>
          <w:noProof/>
        </w:rPr>
        <w:fldChar w:fldCharType="separate"/>
      </w:r>
      <w:r>
        <w:rPr>
          <w:noProof/>
        </w:rPr>
        <w:t>23</w:t>
      </w:r>
      <w:r>
        <w:rPr>
          <w:noProof/>
        </w:rPr>
        <w:fldChar w:fldCharType="end"/>
      </w:r>
    </w:p>
    <w:p w14:paraId="6E1DA1BC" w14:textId="543F7433" w:rsidR="00750484" w:rsidRDefault="00750484">
      <w:pPr>
        <w:pStyle w:val="TOC4"/>
        <w:rPr>
          <w:rFonts w:asciiTheme="minorHAnsi" w:eastAsiaTheme="minorEastAsia" w:hAnsiTheme="minorHAnsi" w:cstheme="minorBidi"/>
          <w:noProof/>
          <w:sz w:val="22"/>
          <w:szCs w:val="22"/>
          <w:lang w:eastAsia="en-GB"/>
        </w:rPr>
      </w:pPr>
      <w:r w:rsidRPr="00081191">
        <w:rPr>
          <w:rFonts w:eastAsia="SimSun"/>
          <w:noProof/>
        </w:rPr>
        <w:t>5.5.1.1</w:t>
      </w:r>
      <w:r>
        <w:rPr>
          <w:rFonts w:asciiTheme="minorHAnsi" w:eastAsiaTheme="minorEastAsia" w:hAnsiTheme="minorHAnsi" w:cstheme="minorBidi"/>
          <w:noProof/>
          <w:sz w:val="22"/>
          <w:szCs w:val="22"/>
          <w:lang w:eastAsia="en-GB"/>
        </w:rPr>
        <w:tab/>
      </w:r>
      <w:r w:rsidRPr="00081191">
        <w:rPr>
          <w:rFonts w:eastAsia="SimSun"/>
          <w:noProof/>
        </w:rPr>
        <w:t>AS service status monitoring</w:t>
      </w:r>
      <w:r>
        <w:rPr>
          <w:noProof/>
        </w:rPr>
        <w:tab/>
      </w:r>
      <w:r>
        <w:rPr>
          <w:noProof/>
        </w:rPr>
        <w:fldChar w:fldCharType="begin"/>
      </w:r>
      <w:r>
        <w:rPr>
          <w:noProof/>
        </w:rPr>
        <w:instrText xml:space="preserve"> PAGEREF _Toc138285550 \h </w:instrText>
      </w:r>
      <w:r>
        <w:rPr>
          <w:noProof/>
        </w:rPr>
      </w:r>
      <w:r>
        <w:rPr>
          <w:noProof/>
        </w:rPr>
        <w:fldChar w:fldCharType="separate"/>
      </w:r>
      <w:r>
        <w:rPr>
          <w:noProof/>
        </w:rPr>
        <w:t>23</w:t>
      </w:r>
      <w:r>
        <w:rPr>
          <w:noProof/>
        </w:rPr>
        <w:fldChar w:fldCharType="end"/>
      </w:r>
    </w:p>
    <w:p w14:paraId="01D29C9E" w14:textId="6B23DF8A" w:rsidR="00750484" w:rsidRDefault="00750484">
      <w:pPr>
        <w:pStyle w:val="TOC3"/>
        <w:rPr>
          <w:rFonts w:asciiTheme="minorHAnsi" w:eastAsiaTheme="minorEastAsia" w:hAnsiTheme="minorHAnsi" w:cstheme="minorBidi"/>
          <w:noProof/>
          <w:sz w:val="22"/>
          <w:szCs w:val="22"/>
          <w:lang w:eastAsia="en-GB"/>
        </w:rPr>
      </w:pPr>
      <w:r w:rsidRPr="00081191">
        <w:rPr>
          <w:rFonts w:eastAsia="SimSun"/>
          <w:noProof/>
        </w:rPr>
        <w:t>5.5.2</w:t>
      </w:r>
      <w:r>
        <w:rPr>
          <w:rFonts w:asciiTheme="minorHAnsi" w:eastAsiaTheme="minorEastAsia" w:hAnsiTheme="minorHAnsi" w:cstheme="minorBidi"/>
          <w:noProof/>
          <w:sz w:val="22"/>
          <w:szCs w:val="22"/>
          <w:lang w:eastAsia="en-GB"/>
        </w:rPr>
        <w:tab/>
      </w:r>
      <w:r w:rsidRPr="00081191">
        <w:rPr>
          <w:rFonts w:eastAsia="SimSun"/>
          <w:noProof/>
        </w:rPr>
        <w:t>Evaluation</w:t>
      </w:r>
      <w:r>
        <w:rPr>
          <w:noProof/>
        </w:rPr>
        <w:tab/>
      </w:r>
      <w:r>
        <w:rPr>
          <w:noProof/>
        </w:rPr>
        <w:fldChar w:fldCharType="begin"/>
      </w:r>
      <w:r>
        <w:rPr>
          <w:noProof/>
        </w:rPr>
        <w:instrText xml:space="preserve"> PAGEREF _Toc138285551 \h </w:instrText>
      </w:r>
      <w:r>
        <w:rPr>
          <w:noProof/>
        </w:rPr>
      </w:r>
      <w:r>
        <w:rPr>
          <w:noProof/>
        </w:rPr>
        <w:fldChar w:fldCharType="separate"/>
      </w:r>
      <w:r>
        <w:rPr>
          <w:noProof/>
        </w:rPr>
        <w:t>24</w:t>
      </w:r>
      <w:r>
        <w:rPr>
          <w:noProof/>
        </w:rPr>
        <w:fldChar w:fldCharType="end"/>
      </w:r>
    </w:p>
    <w:p w14:paraId="07CEFB7F" w14:textId="15417681" w:rsidR="00750484" w:rsidRDefault="00750484">
      <w:pPr>
        <w:pStyle w:val="TOC2"/>
        <w:rPr>
          <w:rFonts w:asciiTheme="minorHAnsi" w:eastAsiaTheme="minorEastAsia" w:hAnsiTheme="minorHAnsi" w:cstheme="minorBidi"/>
          <w:noProof/>
          <w:sz w:val="22"/>
          <w:szCs w:val="22"/>
          <w:lang w:eastAsia="en-GB"/>
        </w:rPr>
      </w:pPr>
      <w:r w:rsidRPr="00081191">
        <w:rPr>
          <w:rFonts w:eastAsia="Malgun Gothic"/>
          <w:noProof/>
        </w:rPr>
        <w:lastRenderedPageBreak/>
        <w:t>5.6</w:t>
      </w:r>
      <w:r>
        <w:rPr>
          <w:rFonts w:asciiTheme="minorHAnsi" w:eastAsiaTheme="minorEastAsia" w:hAnsiTheme="minorHAnsi" w:cstheme="minorBidi"/>
          <w:noProof/>
          <w:sz w:val="22"/>
          <w:szCs w:val="22"/>
          <w:lang w:eastAsia="en-GB"/>
        </w:rPr>
        <w:tab/>
      </w:r>
      <w:r w:rsidRPr="00081191">
        <w:rPr>
          <w:rFonts w:eastAsia="Malgun Gothic"/>
          <w:noProof/>
        </w:rPr>
        <w:t>Solution #6: BDT configuration</w:t>
      </w:r>
      <w:r>
        <w:rPr>
          <w:noProof/>
        </w:rPr>
        <w:tab/>
      </w:r>
      <w:r>
        <w:rPr>
          <w:noProof/>
        </w:rPr>
        <w:fldChar w:fldCharType="begin"/>
      </w:r>
      <w:r>
        <w:rPr>
          <w:noProof/>
        </w:rPr>
        <w:instrText xml:space="preserve"> PAGEREF _Toc138285552 \h </w:instrText>
      </w:r>
      <w:r>
        <w:rPr>
          <w:noProof/>
        </w:rPr>
      </w:r>
      <w:r>
        <w:rPr>
          <w:noProof/>
        </w:rPr>
        <w:fldChar w:fldCharType="separate"/>
      </w:r>
      <w:r>
        <w:rPr>
          <w:noProof/>
        </w:rPr>
        <w:t>24</w:t>
      </w:r>
      <w:r>
        <w:rPr>
          <w:noProof/>
        </w:rPr>
        <w:fldChar w:fldCharType="end"/>
      </w:r>
    </w:p>
    <w:p w14:paraId="2A92DD0E" w14:textId="39530D31" w:rsidR="00750484" w:rsidRDefault="00750484">
      <w:pPr>
        <w:pStyle w:val="TOC3"/>
        <w:rPr>
          <w:rFonts w:asciiTheme="minorHAnsi" w:eastAsiaTheme="minorEastAsia" w:hAnsiTheme="minorHAnsi" w:cstheme="minorBidi"/>
          <w:noProof/>
          <w:sz w:val="22"/>
          <w:szCs w:val="22"/>
          <w:lang w:eastAsia="en-GB"/>
        </w:rPr>
      </w:pPr>
      <w:r w:rsidRPr="00081191">
        <w:rPr>
          <w:rFonts w:eastAsia="Malgun Gothic"/>
          <w:noProof/>
        </w:rPr>
        <w:t>5.6.1</w:t>
      </w:r>
      <w:r>
        <w:rPr>
          <w:rFonts w:asciiTheme="minorHAnsi" w:eastAsiaTheme="minorEastAsia" w:hAnsiTheme="minorHAnsi" w:cstheme="minorBidi"/>
          <w:noProof/>
          <w:sz w:val="22"/>
          <w:szCs w:val="22"/>
          <w:lang w:eastAsia="en-GB"/>
        </w:rPr>
        <w:tab/>
      </w:r>
      <w:r w:rsidRPr="00081191">
        <w:rPr>
          <w:rFonts w:eastAsia="Malgun Gothic"/>
          <w:noProof/>
        </w:rPr>
        <w:t>General</w:t>
      </w:r>
      <w:r>
        <w:rPr>
          <w:noProof/>
        </w:rPr>
        <w:tab/>
      </w:r>
      <w:r>
        <w:rPr>
          <w:noProof/>
        </w:rPr>
        <w:fldChar w:fldCharType="begin"/>
      </w:r>
      <w:r>
        <w:rPr>
          <w:noProof/>
        </w:rPr>
        <w:instrText xml:space="preserve"> PAGEREF _Toc138285553 \h </w:instrText>
      </w:r>
      <w:r>
        <w:rPr>
          <w:noProof/>
        </w:rPr>
      </w:r>
      <w:r>
        <w:rPr>
          <w:noProof/>
        </w:rPr>
        <w:fldChar w:fldCharType="separate"/>
      </w:r>
      <w:r>
        <w:rPr>
          <w:noProof/>
        </w:rPr>
        <w:t>24</w:t>
      </w:r>
      <w:r>
        <w:rPr>
          <w:noProof/>
        </w:rPr>
        <w:fldChar w:fldCharType="end"/>
      </w:r>
    </w:p>
    <w:p w14:paraId="5F37291B" w14:textId="203C4596" w:rsidR="00750484" w:rsidRDefault="00750484">
      <w:pPr>
        <w:pStyle w:val="TOC3"/>
        <w:rPr>
          <w:rFonts w:asciiTheme="minorHAnsi" w:eastAsiaTheme="minorEastAsia" w:hAnsiTheme="minorHAnsi" w:cstheme="minorBidi"/>
          <w:noProof/>
          <w:sz w:val="22"/>
          <w:szCs w:val="22"/>
          <w:lang w:eastAsia="en-GB"/>
        </w:rPr>
      </w:pPr>
      <w:r w:rsidRPr="00081191">
        <w:rPr>
          <w:rFonts w:eastAsia="Malgun Gothic"/>
          <w:noProof/>
        </w:rPr>
        <w:t>5.6.2</w:t>
      </w:r>
      <w:r>
        <w:rPr>
          <w:rFonts w:asciiTheme="minorHAnsi" w:eastAsiaTheme="minorEastAsia" w:hAnsiTheme="minorHAnsi" w:cstheme="minorBidi"/>
          <w:noProof/>
          <w:sz w:val="22"/>
          <w:szCs w:val="22"/>
          <w:lang w:eastAsia="en-GB"/>
        </w:rPr>
        <w:tab/>
      </w:r>
      <w:r w:rsidRPr="00081191">
        <w:rPr>
          <w:rFonts w:eastAsia="Malgun Gothic"/>
          <w:noProof/>
        </w:rPr>
        <w:t>Procedures and information flows</w:t>
      </w:r>
      <w:r>
        <w:rPr>
          <w:noProof/>
        </w:rPr>
        <w:tab/>
      </w:r>
      <w:r>
        <w:rPr>
          <w:noProof/>
        </w:rPr>
        <w:fldChar w:fldCharType="begin"/>
      </w:r>
      <w:r>
        <w:rPr>
          <w:noProof/>
        </w:rPr>
        <w:instrText xml:space="preserve"> PAGEREF _Toc138285554 \h </w:instrText>
      </w:r>
      <w:r>
        <w:rPr>
          <w:noProof/>
        </w:rPr>
      </w:r>
      <w:r>
        <w:rPr>
          <w:noProof/>
        </w:rPr>
        <w:fldChar w:fldCharType="separate"/>
      </w:r>
      <w:r>
        <w:rPr>
          <w:noProof/>
        </w:rPr>
        <w:t>24</w:t>
      </w:r>
      <w:r>
        <w:rPr>
          <w:noProof/>
        </w:rPr>
        <w:fldChar w:fldCharType="end"/>
      </w:r>
    </w:p>
    <w:p w14:paraId="6230E941" w14:textId="66B8361A" w:rsidR="00750484" w:rsidRDefault="00750484">
      <w:pPr>
        <w:pStyle w:val="TOC4"/>
        <w:rPr>
          <w:rFonts w:asciiTheme="minorHAnsi" w:eastAsiaTheme="minorEastAsia" w:hAnsiTheme="minorHAnsi" w:cstheme="minorBidi"/>
          <w:noProof/>
          <w:sz w:val="22"/>
          <w:szCs w:val="22"/>
          <w:lang w:eastAsia="en-GB"/>
        </w:rPr>
      </w:pPr>
      <w:r w:rsidRPr="00081191">
        <w:rPr>
          <w:rFonts w:eastAsia="Malgun Gothic"/>
          <w:noProof/>
        </w:rPr>
        <w:t>5.6.2.1</w:t>
      </w:r>
      <w:r>
        <w:rPr>
          <w:rFonts w:asciiTheme="minorHAnsi" w:eastAsiaTheme="minorEastAsia" w:hAnsiTheme="minorHAnsi" w:cstheme="minorBidi"/>
          <w:noProof/>
          <w:sz w:val="22"/>
          <w:szCs w:val="22"/>
          <w:lang w:eastAsia="en-GB"/>
        </w:rPr>
        <w:tab/>
      </w:r>
      <w:r w:rsidRPr="00081191">
        <w:rPr>
          <w:rFonts w:eastAsia="Malgun Gothic"/>
          <w:noProof/>
        </w:rPr>
        <w:t>General</w:t>
      </w:r>
      <w:r>
        <w:rPr>
          <w:noProof/>
        </w:rPr>
        <w:tab/>
      </w:r>
      <w:r>
        <w:rPr>
          <w:noProof/>
        </w:rPr>
        <w:fldChar w:fldCharType="begin"/>
      </w:r>
      <w:r>
        <w:rPr>
          <w:noProof/>
        </w:rPr>
        <w:instrText xml:space="preserve"> PAGEREF _Toc138285555 \h </w:instrText>
      </w:r>
      <w:r>
        <w:rPr>
          <w:noProof/>
        </w:rPr>
      </w:r>
      <w:r>
        <w:rPr>
          <w:noProof/>
        </w:rPr>
        <w:fldChar w:fldCharType="separate"/>
      </w:r>
      <w:r>
        <w:rPr>
          <w:noProof/>
        </w:rPr>
        <w:t>24</w:t>
      </w:r>
      <w:r>
        <w:rPr>
          <w:noProof/>
        </w:rPr>
        <w:fldChar w:fldCharType="end"/>
      </w:r>
    </w:p>
    <w:p w14:paraId="09714F1D" w14:textId="61840F8B" w:rsidR="00750484" w:rsidRDefault="00750484">
      <w:pPr>
        <w:pStyle w:val="TOC4"/>
        <w:rPr>
          <w:rFonts w:asciiTheme="minorHAnsi" w:eastAsiaTheme="minorEastAsia" w:hAnsiTheme="minorHAnsi" w:cstheme="minorBidi"/>
          <w:noProof/>
          <w:sz w:val="22"/>
          <w:szCs w:val="22"/>
          <w:lang w:eastAsia="en-GB"/>
        </w:rPr>
      </w:pPr>
      <w:r w:rsidRPr="00081191">
        <w:rPr>
          <w:rFonts w:eastAsia="Malgun Gothic"/>
          <w:noProof/>
        </w:rPr>
        <w:t>5.6.2.2</w:t>
      </w:r>
      <w:r>
        <w:rPr>
          <w:rFonts w:asciiTheme="minorHAnsi" w:eastAsiaTheme="minorEastAsia" w:hAnsiTheme="minorHAnsi" w:cstheme="minorBidi"/>
          <w:noProof/>
          <w:sz w:val="22"/>
          <w:szCs w:val="22"/>
          <w:lang w:eastAsia="en-GB"/>
        </w:rPr>
        <w:tab/>
      </w:r>
      <w:r w:rsidRPr="00081191">
        <w:rPr>
          <w:rFonts w:eastAsia="Malgun Gothic"/>
          <w:noProof/>
        </w:rPr>
        <w:t>Request and Select Background Data Transfer Policy</w:t>
      </w:r>
      <w:r>
        <w:rPr>
          <w:noProof/>
        </w:rPr>
        <w:tab/>
      </w:r>
      <w:r>
        <w:rPr>
          <w:noProof/>
        </w:rPr>
        <w:fldChar w:fldCharType="begin"/>
      </w:r>
      <w:r>
        <w:rPr>
          <w:noProof/>
        </w:rPr>
        <w:instrText xml:space="preserve"> PAGEREF _Toc138285556 \h </w:instrText>
      </w:r>
      <w:r>
        <w:rPr>
          <w:noProof/>
        </w:rPr>
      </w:r>
      <w:r>
        <w:rPr>
          <w:noProof/>
        </w:rPr>
        <w:fldChar w:fldCharType="separate"/>
      </w:r>
      <w:r>
        <w:rPr>
          <w:noProof/>
        </w:rPr>
        <w:t>24</w:t>
      </w:r>
      <w:r>
        <w:rPr>
          <w:noProof/>
        </w:rPr>
        <w:fldChar w:fldCharType="end"/>
      </w:r>
    </w:p>
    <w:p w14:paraId="5AF4BF9C" w14:textId="1F7A6714" w:rsidR="00750484" w:rsidRDefault="00750484">
      <w:pPr>
        <w:pStyle w:val="TOC3"/>
        <w:rPr>
          <w:rFonts w:asciiTheme="minorHAnsi" w:eastAsiaTheme="minorEastAsia" w:hAnsiTheme="minorHAnsi" w:cstheme="minorBidi"/>
          <w:noProof/>
          <w:sz w:val="22"/>
          <w:szCs w:val="22"/>
          <w:lang w:eastAsia="en-GB"/>
        </w:rPr>
      </w:pPr>
      <w:r>
        <w:rPr>
          <w:noProof/>
        </w:rPr>
        <w:t>5.6.3</w:t>
      </w:r>
      <w:r>
        <w:rPr>
          <w:rFonts w:asciiTheme="minorHAnsi" w:eastAsiaTheme="minorEastAsia" w:hAnsiTheme="minorHAnsi" w:cstheme="minorBidi"/>
          <w:noProof/>
          <w:sz w:val="22"/>
          <w:szCs w:val="22"/>
          <w:lang w:eastAsia="en-GB"/>
        </w:rPr>
        <w:tab/>
      </w:r>
      <w:r>
        <w:rPr>
          <w:noProof/>
        </w:rPr>
        <w:t>Evaluation</w:t>
      </w:r>
      <w:r>
        <w:rPr>
          <w:noProof/>
        </w:rPr>
        <w:tab/>
      </w:r>
      <w:r>
        <w:rPr>
          <w:noProof/>
        </w:rPr>
        <w:fldChar w:fldCharType="begin"/>
      </w:r>
      <w:r>
        <w:rPr>
          <w:noProof/>
        </w:rPr>
        <w:instrText xml:space="preserve"> PAGEREF _Toc138285557 \h </w:instrText>
      </w:r>
      <w:r>
        <w:rPr>
          <w:noProof/>
        </w:rPr>
      </w:r>
      <w:r>
        <w:rPr>
          <w:noProof/>
        </w:rPr>
        <w:fldChar w:fldCharType="separate"/>
      </w:r>
      <w:r>
        <w:rPr>
          <w:noProof/>
        </w:rPr>
        <w:t>26</w:t>
      </w:r>
      <w:r>
        <w:rPr>
          <w:noProof/>
        </w:rPr>
        <w:fldChar w:fldCharType="end"/>
      </w:r>
    </w:p>
    <w:p w14:paraId="7A67A6B9" w14:textId="356F365E" w:rsidR="00750484" w:rsidRDefault="00750484">
      <w:pPr>
        <w:pStyle w:val="TOC2"/>
        <w:rPr>
          <w:rFonts w:asciiTheme="minorHAnsi" w:eastAsiaTheme="minorEastAsia" w:hAnsiTheme="minorHAnsi" w:cstheme="minorBidi"/>
          <w:noProof/>
          <w:sz w:val="22"/>
          <w:szCs w:val="22"/>
          <w:lang w:eastAsia="en-GB"/>
        </w:rPr>
      </w:pPr>
      <w:r w:rsidRPr="00081191">
        <w:rPr>
          <w:rFonts w:eastAsia="Malgun Gothic"/>
          <w:noProof/>
        </w:rPr>
        <w:t>5.7</w:t>
      </w:r>
      <w:r>
        <w:rPr>
          <w:rFonts w:asciiTheme="minorHAnsi" w:eastAsiaTheme="minorEastAsia" w:hAnsiTheme="minorHAnsi" w:cstheme="minorBidi"/>
          <w:noProof/>
          <w:sz w:val="22"/>
          <w:szCs w:val="22"/>
          <w:lang w:eastAsia="en-GB"/>
        </w:rPr>
        <w:tab/>
      </w:r>
      <w:r w:rsidRPr="00081191">
        <w:rPr>
          <w:rFonts w:eastAsia="Malgun Gothic"/>
          <w:noProof/>
        </w:rPr>
        <w:t>Solution #7: UE unified traffic pattern and monitoring management</w:t>
      </w:r>
      <w:r>
        <w:rPr>
          <w:noProof/>
        </w:rPr>
        <w:tab/>
      </w:r>
      <w:r>
        <w:rPr>
          <w:noProof/>
        </w:rPr>
        <w:fldChar w:fldCharType="begin"/>
      </w:r>
      <w:r>
        <w:rPr>
          <w:noProof/>
        </w:rPr>
        <w:instrText xml:space="preserve"> PAGEREF _Toc138285558 \h </w:instrText>
      </w:r>
      <w:r>
        <w:rPr>
          <w:noProof/>
        </w:rPr>
      </w:r>
      <w:r>
        <w:rPr>
          <w:noProof/>
        </w:rPr>
        <w:fldChar w:fldCharType="separate"/>
      </w:r>
      <w:r>
        <w:rPr>
          <w:noProof/>
        </w:rPr>
        <w:t>27</w:t>
      </w:r>
      <w:r>
        <w:rPr>
          <w:noProof/>
        </w:rPr>
        <w:fldChar w:fldCharType="end"/>
      </w:r>
    </w:p>
    <w:p w14:paraId="75740C5A" w14:textId="5224E306" w:rsidR="00750484" w:rsidRDefault="00750484">
      <w:pPr>
        <w:pStyle w:val="TOC3"/>
        <w:rPr>
          <w:rFonts w:asciiTheme="minorHAnsi" w:eastAsiaTheme="minorEastAsia" w:hAnsiTheme="minorHAnsi" w:cstheme="minorBidi"/>
          <w:noProof/>
          <w:sz w:val="22"/>
          <w:szCs w:val="22"/>
          <w:lang w:eastAsia="en-GB"/>
        </w:rPr>
      </w:pPr>
      <w:r w:rsidRPr="00081191">
        <w:rPr>
          <w:rFonts w:eastAsia="Malgun Gothic"/>
          <w:noProof/>
        </w:rPr>
        <w:t>5.7.1</w:t>
      </w:r>
      <w:r>
        <w:rPr>
          <w:rFonts w:asciiTheme="minorHAnsi" w:eastAsiaTheme="minorEastAsia" w:hAnsiTheme="minorHAnsi" w:cstheme="minorBidi"/>
          <w:noProof/>
          <w:sz w:val="22"/>
          <w:szCs w:val="22"/>
          <w:lang w:eastAsia="en-GB"/>
        </w:rPr>
        <w:tab/>
      </w:r>
      <w:r w:rsidRPr="00081191">
        <w:rPr>
          <w:rFonts w:eastAsia="Malgun Gothic"/>
          <w:noProof/>
        </w:rPr>
        <w:t>General</w:t>
      </w:r>
      <w:r>
        <w:rPr>
          <w:noProof/>
        </w:rPr>
        <w:tab/>
      </w:r>
      <w:r>
        <w:rPr>
          <w:noProof/>
        </w:rPr>
        <w:fldChar w:fldCharType="begin"/>
      </w:r>
      <w:r>
        <w:rPr>
          <w:noProof/>
        </w:rPr>
        <w:instrText xml:space="preserve"> PAGEREF _Toc138285559 \h </w:instrText>
      </w:r>
      <w:r>
        <w:rPr>
          <w:noProof/>
        </w:rPr>
      </w:r>
      <w:r>
        <w:rPr>
          <w:noProof/>
        </w:rPr>
        <w:fldChar w:fldCharType="separate"/>
      </w:r>
      <w:r>
        <w:rPr>
          <w:noProof/>
        </w:rPr>
        <w:t>27</w:t>
      </w:r>
      <w:r>
        <w:rPr>
          <w:noProof/>
        </w:rPr>
        <w:fldChar w:fldCharType="end"/>
      </w:r>
    </w:p>
    <w:p w14:paraId="000AD05C" w14:textId="6C5A0357" w:rsidR="00750484" w:rsidRDefault="00750484">
      <w:pPr>
        <w:pStyle w:val="TOC3"/>
        <w:rPr>
          <w:rFonts w:asciiTheme="minorHAnsi" w:eastAsiaTheme="minorEastAsia" w:hAnsiTheme="minorHAnsi" w:cstheme="minorBidi"/>
          <w:noProof/>
          <w:sz w:val="22"/>
          <w:szCs w:val="22"/>
          <w:lang w:eastAsia="en-GB"/>
        </w:rPr>
      </w:pPr>
      <w:r w:rsidRPr="00081191">
        <w:rPr>
          <w:rFonts w:eastAsia="Malgun Gothic"/>
          <w:noProof/>
        </w:rPr>
        <w:t>5.7.2</w:t>
      </w:r>
      <w:r>
        <w:rPr>
          <w:rFonts w:asciiTheme="minorHAnsi" w:eastAsiaTheme="minorEastAsia" w:hAnsiTheme="minorHAnsi" w:cstheme="minorBidi"/>
          <w:noProof/>
          <w:sz w:val="22"/>
          <w:szCs w:val="22"/>
          <w:lang w:eastAsia="en-GB"/>
        </w:rPr>
        <w:tab/>
      </w:r>
      <w:r w:rsidRPr="00081191">
        <w:rPr>
          <w:rFonts w:eastAsia="Malgun Gothic"/>
          <w:noProof/>
        </w:rPr>
        <w:t>Procedures and information flows</w:t>
      </w:r>
      <w:r>
        <w:rPr>
          <w:noProof/>
        </w:rPr>
        <w:tab/>
      </w:r>
      <w:r>
        <w:rPr>
          <w:noProof/>
        </w:rPr>
        <w:fldChar w:fldCharType="begin"/>
      </w:r>
      <w:r>
        <w:rPr>
          <w:noProof/>
        </w:rPr>
        <w:instrText xml:space="preserve"> PAGEREF _Toc138285560 \h </w:instrText>
      </w:r>
      <w:r>
        <w:rPr>
          <w:noProof/>
        </w:rPr>
      </w:r>
      <w:r>
        <w:rPr>
          <w:noProof/>
        </w:rPr>
        <w:fldChar w:fldCharType="separate"/>
      </w:r>
      <w:r>
        <w:rPr>
          <w:noProof/>
        </w:rPr>
        <w:t>27</w:t>
      </w:r>
      <w:r>
        <w:rPr>
          <w:noProof/>
        </w:rPr>
        <w:fldChar w:fldCharType="end"/>
      </w:r>
    </w:p>
    <w:p w14:paraId="39E8100C" w14:textId="41CC49BF" w:rsidR="00750484" w:rsidRDefault="00750484">
      <w:pPr>
        <w:pStyle w:val="TOC4"/>
        <w:rPr>
          <w:rFonts w:asciiTheme="minorHAnsi" w:eastAsiaTheme="minorEastAsia" w:hAnsiTheme="minorHAnsi" w:cstheme="minorBidi"/>
          <w:noProof/>
          <w:sz w:val="22"/>
          <w:szCs w:val="22"/>
          <w:lang w:eastAsia="en-GB"/>
        </w:rPr>
      </w:pPr>
      <w:r w:rsidRPr="00081191">
        <w:rPr>
          <w:rFonts w:eastAsia="Malgun Gothic"/>
          <w:noProof/>
        </w:rPr>
        <w:t>5.7.2.1</w:t>
      </w:r>
      <w:r>
        <w:rPr>
          <w:rFonts w:asciiTheme="minorHAnsi" w:eastAsiaTheme="minorEastAsia" w:hAnsiTheme="minorHAnsi" w:cstheme="minorBidi"/>
          <w:noProof/>
          <w:sz w:val="22"/>
          <w:szCs w:val="22"/>
          <w:lang w:eastAsia="en-GB"/>
        </w:rPr>
        <w:tab/>
      </w:r>
      <w:r w:rsidRPr="00081191">
        <w:rPr>
          <w:rFonts w:eastAsia="Malgun Gothic"/>
          <w:noProof/>
        </w:rPr>
        <w:t>General</w:t>
      </w:r>
      <w:r>
        <w:rPr>
          <w:noProof/>
        </w:rPr>
        <w:tab/>
      </w:r>
      <w:r>
        <w:rPr>
          <w:noProof/>
        </w:rPr>
        <w:fldChar w:fldCharType="begin"/>
      </w:r>
      <w:r>
        <w:rPr>
          <w:noProof/>
        </w:rPr>
        <w:instrText xml:space="preserve"> PAGEREF _Toc138285561 \h </w:instrText>
      </w:r>
      <w:r>
        <w:rPr>
          <w:noProof/>
        </w:rPr>
      </w:r>
      <w:r>
        <w:rPr>
          <w:noProof/>
        </w:rPr>
        <w:fldChar w:fldCharType="separate"/>
      </w:r>
      <w:r>
        <w:rPr>
          <w:noProof/>
        </w:rPr>
        <w:t>27</w:t>
      </w:r>
      <w:r>
        <w:rPr>
          <w:noProof/>
        </w:rPr>
        <w:fldChar w:fldCharType="end"/>
      </w:r>
    </w:p>
    <w:p w14:paraId="16BC5FCD" w14:textId="1888F372" w:rsidR="00750484" w:rsidRDefault="00750484">
      <w:pPr>
        <w:pStyle w:val="TOC4"/>
        <w:rPr>
          <w:rFonts w:asciiTheme="minorHAnsi" w:eastAsiaTheme="minorEastAsia" w:hAnsiTheme="minorHAnsi" w:cstheme="minorBidi"/>
          <w:noProof/>
          <w:sz w:val="22"/>
          <w:szCs w:val="22"/>
          <w:lang w:eastAsia="en-GB"/>
        </w:rPr>
      </w:pPr>
      <w:r w:rsidRPr="00081191">
        <w:rPr>
          <w:rFonts w:eastAsia="Malgun Gothic"/>
          <w:noProof/>
        </w:rPr>
        <w:t>5.7.2.2</w:t>
      </w:r>
      <w:r>
        <w:rPr>
          <w:rFonts w:asciiTheme="minorHAnsi" w:eastAsiaTheme="minorEastAsia" w:hAnsiTheme="minorHAnsi" w:cstheme="minorBidi"/>
          <w:noProof/>
          <w:sz w:val="22"/>
          <w:szCs w:val="22"/>
          <w:lang w:eastAsia="en-GB"/>
        </w:rPr>
        <w:tab/>
      </w:r>
      <w:r w:rsidRPr="00081191">
        <w:rPr>
          <w:rFonts w:eastAsia="Malgun Gothic"/>
          <w:noProof/>
        </w:rPr>
        <w:t>UE unified traffic pattern and monitoring management subscription procedure</w:t>
      </w:r>
      <w:r>
        <w:rPr>
          <w:noProof/>
        </w:rPr>
        <w:tab/>
      </w:r>
      <w:r>
        <w:rPr>
          <w:noProof/>
        </w:rPr>
        <w:fldChar w:fldCharType="begin"/>
      </w:r>
      <w:r>
        <w:rPr>
          <w:noProof/>
        </w:rPr>
        <w:instrText xml:space="preserve"> PAGEREF _Toc138285562 \h </w:instrText>
      </w:r>
      <w:r>
        <w:rPr>
          <w:noProof/>
        </w:rPr>
      </w:r>
      <w:r>
        <w:rPr>
          <w:noProof/>
        </w:rPr>
        <w:fldChar w:fldCharType="separate"/>
      </w:r>
      <w:r>
        <w:rPr>
          <w:noProof/>
        </w:rPr>
        <w:t>27</w:t>
      </w:r>
      <w:r>
        <w:rPr>
          <w:noProof/>
        </w:rPr>
        <w:fldChar w:fldCharType="end"/>
      </w:r>
    </w:p>
    <w:p w14:paraId="53B3E881" w14:textId="6A16E300" w:rsidR="00750484" w:rsidRDefault="00750484">
      <w:pPr>
        <w:pStyle w:val="TOC4"/>
        <w:rPr>
          <w:rFonts w:asciiTheme="minorHAnsi" w:eastAsiaTheme="minorEastAsia" w:hAnsiTheme="minorHAnsi" w:cstheme="minorBidi"/>
          <w:noProof/>
          <w:sz w:val="22"/>
          <w:szCs w:val="22"/>
          <w:lang w:eastAsia="en-GB"/>
        </w:rPr>
      </w:pPr>
      <w:r w:rsidRPr="00081191">
        <w:rPr>
          <w:rFonts w:eastAsia="Malgun Gothic"/>
          <w:noProof/>
        </w:rPr>
        <w:t>5.7.2.4</w:t>
      </w:r>
      <w:r>
        <w:rPr>
          <w:rFonts w:asciiTheme="minorHAnsi" w:eastAsiaTheme="minorEastAsia" w:hAnsiTheme="minorHAnsi" w:cstheme="minorBidi"/>
          <w:noProof/>
          <w:sz w:val="22"/>
          <w:szCs w:val="22"/>
          <w:lang w:eastAsia="en-GB"/>
        </w:rPr>
        <w:tab/>
      </w:r>
      <w:r w:rsidRPr="00081191">
        <w:rPr>
          <w:rFonts w:eastAsia="Malgun Gothic"/>
          <w:noProof/>
        </w:rPr>
        <w:t>Traffic pattern configuration request procedure</w:t>
      </w:r>
      <w:r>
        <w:rPr>
          <w:noProof/>
        </w:rPr>
        <w:tab/>
      </w:r>
      <w:r>
        <w:rPr>
          <w:noProof/>
        </w:rPr>
        <w:fldChar w:fldCharType="begin"/>
      </w:r>
      <w:r>
        <w:rPr>
          <w:noProof/>
        </w:rPr>
        <w:instrText xml:space="preserve"> PAGEREF _Toc138285563 \h </w:instrText>
      </w:r>
      <w:r>
        <w:rPr>
          <w:noProof/>
        </w:rPr>
      </w:r>
      <w:r>
        <w:rPr>
          <w:noProof/>
        </w:rPr>
        <w:fldChar w:fldCharType="separate"/>
      </w:r>
      <w:r>
        <w:rPr>
          <w:noProof/>
        </w:rPr>
        <w:t>29</w:t>
      </w:r>
      <w:r>
        <w:rPr>
          <w:noProof/>
        </w:rPr>
        <w:fldChar w:fldCharType="end"/>
      </w:r>
    </w:p>
    <w:p w14:paraId="37EB7D12" w14:textId="1AF94C34" w:rsidR="00750484" w:rsidRDefault="00750484">
      <w:pPr>
        <w:pStyle w:val="TOC4"/>
        <w:rPr>
          <w:rFonts w:asciiTheme="minorHAnsi" w:eastAsiaTheme="minorEastAsia" w:hAnsiTheme="minorHAnsi" w:cstheme="minorBidi"/>
          <w:noProof/>
          <w:sz w:val="22"/>
          <w:szCs w:val="22"/>
          <w:lang w:eastAsia="en-GB"/>
        </w:rPr>
      </w:pPr>
      <w:r w:rsidRPr="00081191">
        <w:rPr>
          <w:rFonts w:eastAsia="Malgun Gothic"/>
          <w:noProof/>
        </w:rPr>
        <w:t>5.7.2.5</w:t>
      </w:r>
      <w:r>
        <w:rPr>
          <w:rFonts w:asciiTheme="minorHAnsi" w:eastAsiaTheme="minorEastAsia" w:hAnsiTheme="minorHAnsi" w:cstheme="minorBidi"/>
          <w:noProof/>
          <w:sz w:val="22"/>
          <w:szCs w:val="22"/>
          <w:lang w:eastAsia="en-GB"/>
        </w:rPr>
        <w:tab/>
      </w:r>
      <w:r w:rsidRPr="00081191">
        <w:rPr>
          <w:rFonts w:eastAsia="Malgun Gothic"/>
          <w:noProof/>
        </w:rPr>
        <w:t>Information Flows</w:t>
      </w:r>
      <w:r>
        <w:rPr>
          <w:noProof/>
        </w:rPr>
        <w:tab/>
      </w:r>
      <w:r>
        <w:rPr>
          <w:noProof/>
        </w:rPr>
        <w:fldChar w:fldCharType="begin"/>
      </w:r>
      <w:r>
        <w:rPr>
          <w:noProof/>
        </w:rPr>
        <w:instrText xml:space="preserve"> PAGEREF _Toc138285564 \h </w:instrText>
      </w:r>
      <w:r>
        <w:rPr>
          <w:noProof/>
        </w:rPr>
      </w:r>
      <w:r>
        <w:rPr>
          <w:noProof/>
        </w:rPr>
        <w:fldChar w:fldCharType="separate"/>
      </w:r>
      <w:r>
        <w:rPr>
          <w:noProof/>
        </w:rPr>
        <w:t>30</w:t>
      </w:r>
      <w:r>
        <w:rPr>
          <w:noProof/>
        </w:rPr>
        <w:fldChar w:fldCharType="end"/>
      </w:r>
    </w:p>
    <w:p w14:paraId="6029FE11" w14:textId="110D8D08" w:rsidR="00750484" w:rsidRDefault="00750484">
      <w:pPr>
        <w:pStyle w:val="TOC5"/>
        <w:rPr>
          <w:rFonts w:asciiTheme="minorHAnsi" w:eastAsiaTheme="minorEastAsia" w:hAnsiTheme="minorHAnsi" w:cstheme="minorBidi"/>
          <w:noProof/>
          <w:sz w:val="22"/>
          <w:szCs w:val="22"/>
          <w:lang w:eastAsia="en-GB"/>
        </w:rPr>
      </w:pPr>
      <w:r w:rsidRPr="00081191">
        <w:rPr>
          <w:rFonts w:eastAsia="Malgun Gothic"/>
          <w:noProof/>
        </w:rPr>
        <w:t xml:space="preserve">5.7.2.5.1 </w:t>
      </w:r>
      <w:r>
        <w:rPr>
          <w:rFonts w:asciiTheme="minorHAnsi" w:eastAsiaTheme="minorEastAsia" w:hAnsiTheme="minorHAnsi" w:cstheme="minorBidi"/>
          <w:noProof/>
          <w:sz w:val="22"/>
          <w:szCs w:val="22"/>
          <w:lang w:eastAsia="en-GB"/>
        </w:rPr>
        <w:tab/>
      </w:r>
      <w:r w:rsidRPr="00081191">
        <w:rPr>
          <w:rFonts w:eastAsia="Malgun Gothic"/>
          <w:noProof/>
        </w:rPr>
        <w:t>UE unified traffic pattern and monitoring management subscription request</w:t>
      </w:r>
      <w:r>
        <w:rPr>
          <w:noProof/>
        </w:rPr>
        <w:tab/>
      </w:r>
      <w:r>
        <w:rPr>
          <w:noProof/>
        </w:rPr>
        <w:fldChar w:fldCharType="begin"/>
      </w:r>
      <w:r>
        <w:rPr>
          <w:noProof/>
        </w:rPr>
        <w:instrText xml:space="preserve"> PAGEREF _Toc138285565 \h </w:instrText>
      </w:r>
      <w:r>
        <w:rPr>
          <w:noProof/>
        </w:rPr>
      </w:r>
      <w:r>
        <w:rPr>
          <w:noProof/>
        </w:rPr>
        <w:fldChar w:fldCharType="separate"/>
      </w:r>
      <w:r>
        <w:rPr>
          <w:noProof/>
        </w:rPr>
        <w:t>30</w:t>
      </w:r>
      <w:r>
        <w:rPr>
          <w:noProof/>
        </w:rPr>
        <w:fldChar w:fldCharType="end"/>
      </w:r>
    </w:p>
    <w:p w14:paraId="4604CCE9" w14:textId="577C8F65" w:rsidR="00750484" w:rsidRDefault="00750484">
      <w:pPr>
        <w:pStyle w:val="TOC5"/>
        <w:rPr>
          <w:rFonts w:asciiTheme="minorHAnsi" w:eastAsiaTheme="minorEastAsia" w:hAnsiTheme="minorHAnsi" w:cstheme="minorBidi"/>
          <w:noProof/>
          <w:sz w:val="22"/>
          <w:szCs w:val="22"/>
          <w:lang w:eastAsia="en-GB"/>
        </w:rPr>
      </w:pPr>
      <w:r w:rsidRPr="00081191">
        <w:rPr>
          <w:rFonts w:eastAsia="Malgun Gothic"/>
          <w:noProof/>
        </w:rPr>
        <w:t xml:space="preserve">5.7.2.5.2 </w:t>
      </w:r>
      <w:r>
        <w:rPr>
          <w:rFonts w:asciiTheme="minorHAnsi" w:eastAsiaTheme="minorEastAsia" w:hAnsiTheme="minorHAnsi" w:cstheme="minorBidi"/>
          <w:noProof/>
          <w:sz w:val="22"/>
          <w:szCs w:val="22"/>
          <w:lang w:eastAsia="en-GB"/>
        </w:rPr>
        <w:tab/>
      </w:r>
      <w:r w:rsidRPr="00081191">
        <w:rPr>
          <w:rFonts w:eastAsia="Malgun Gothic"/>
          <w:noProof/>
        </w:rPr>
        <w:t>UE unified traffic pattern and monitoring management subscription response</w:t>
      </w:r>
      <w:r>
        <w:rPr>
          <w:noProof/>
        </w:rPr>
        <w:tab/>
      </w:r>
      <w:r>
        <w:rPr>
          <w:noProof/>
        </w:rPr>
        <w:fldChar w:fldCharType="begin"/>
      </w:r>
      <w:r>
        <w:rPr>
          <w:noProof/>
        </w:rPr>
        <w:instrText xml:space="preserve"> PAGEREF _Toc138285566 \h </w:instrText>
      </w:r>
      <w:r>
        <w:rPr>
          <w:noProof/>
        </w:rPr>
      </w:r>
      <w:r>
        <w:rPr>
          <w:noProof/>
        </w:rPr>
        <w:fldChar w:fldCharType="separate"/>
      </w:r>
      <w:r>
        <w:rPr>
          <w:noProof/>
        </w:rPr>
        <w:t>31</w:t>
      </w:r>
      <w:r>
        <w:rPr>
          <w:noProof/>
        </w:rPr>
        <w:fldChar w:fldCharType="end"/>
      </w:r>
    </w:p>
    <w:p w14:paraId="4135CE5A" w14:textId="2655A86B" w:rsidR="00750484" w:rsidRDefault="00750484">
      <w:pPr>
        <w:pStyle w:val="TOC5"/>
        <w:rPr>
          <w:rFonts w:asciiTheme="minorHAnsi" w:eastAsiaTheme="minorEastAsia" w:hAnsiTheme="minorHAnsi" w:cstheme="minorBidi"/>
          <w:noProof/>
          <w:sz w:val="22"/>
          <w:szCs w:val="22"/>
          <w:lang w:eastAsia="en-GB"/>
        </w:rPr>
      </w:pPr>
      <w:r w:rsidRPr="00081191">
        <w:rPr>
          <w:rFonts w:eastAsia="Malgun Gothic"/>
          <w:noProof/>
        </w:rPr>
        <w:t xml:space="preserve">5.7.2.5.3 </w:t>
      </w:r>
      <w:r>
        <w:rPr>
          <w:rFonts w:asciiTheme="minorHAnsi" w:eastAsiaTheme="minorEastAsia" w:hAnsiTheme="minorHAnsi" w:cstheme="minorBidi"/>
          <w:noProof/>
          <w:sz w:val="22"/>
          <w:szCs w:val="22"/>
          <w:lang w:eastAsia="en-GB"/>
        </w:rPr>
        <w:tab/>
      </w:r>
      <w:r w:rsidRPr="00081191">
        <w:rPr>
          <w:rFonts w:eastAsia="Malgun Gothic"/>
          <w:noProof/>
        </w:rPr>
        <w:t>UE unified traffic pattern update notification</w:t>
      </w:r>
      <w:r>
        <w:rPr>
          <w:noProof/>
        </w:rPr>
        <w:tab/>
      </w:r>
      <w:r>
        <w:rPr>
          <w:noProof/>
        </w:rPr>
        <w:fldChar w:fldCharType="begin"/>
      </w:r>
      <w:r>
        <w:rPr>
          <w:noProof/>
        </w:rPr>
        <w:instrText xml:space="preserve"> PAGEREF _Toc138285567 \h </w:instrText>
      </w:r>
      <w:r>
        <w:rPr>
          <w:noProof/>
        </w:rPr>
      </w:r>
      <w:r>
        <w:rPr>
          <w:noProof/>
        </w:rPr>
        <w:fldChar w:fldCharType="separate"/>
      </w:r>
      <w:r>
        <w:rPr>
          <w:noProof/>
        </w:rPr>
        <w:t>31</w:t>
      </w:r>
      <w:r>
        <w:rPr>
          <w:noProof/>
        </w:rPr>
        <w:fldChar w:fldCharType="end"/>
      </w:r>
    </w:p>
    <w:p w14:paraId="483A2604" w14:textId="02B2DB57" w:rsidR="00750484" w:rsidRDefault="00750484">
      <w:pPr>
        <w:pStyle w:val="TOC5"/>
        <w:rPr>
          <w:rFonts w:asciiTheme="minorHAnsi" w:eastAsiaTheme="minorEastAsia" w:hAnsiTheme="minorHAnsi" w:cstheme="minorBidi"/>
          <w:noProof/>
          <w:sz w:val="22"/>
          <w:szCs w:val="22"/>
          <w:lang w:eastAsia="en-GB"/>
        </w:rPr>
      </w:pPr>
      <w:r w:rsidRPr="00081191">
        <w:rPr>
          <w:rFonts w:eastAsia="Malgun Gothic"/>
          <w:noProof/>
        </w:rPr>
        <w:t xml:space="preserve">5.7.2.5.4 </w:t>
      </w:r>
      <w:r>
        <w:rPr>
          <w:rFonts w:asciiTheme="minorHAnsi" w:eastAsiaTheme="minorEastAsia" w:hAnsiTheme="minorHAnsi" w:cstheme="minorBidi"/>
          <w:noProof/>
          <w:sz w:val="22"/>
          <w:szCs w:val="22"/>
          <w:lang w:eastAsia="en-GB"/>
        </w:rPr>
        <w:tab/>
      </w:r>
      <w:r w:rsidRPr="00081191">
        <w:rPr>
          <w:rFonts w:eastAsia="Malgun Gothic"/>
          <w:noProof/>
        </w:rPr>
        <w:t>Traffic pattern configuration request</w:t>
      </w:r>
      <w:r>
        <w:rPr>
          <w:noProof/>
        </w:rPr>
        <w:tab/>
      </w:r>
      <w:r>
        <w:rPr>
          <w:noProof/>
        </w:rPr>
        <w:fldChar w:fldCharType="begin"/>
      </w:r>
      <w:r>
        <w:rPr>
          <w:noProof/>
        </w:rPr>
        <w:instrText xml:space="preserve"> PAGEREF _Toc138285568 \h </w:instrText>
      </w:r>
      <w:r>
        <w:rPr>
          <w:noProof/>
        </w:rPr>
      </w:r>
      <w:r>
        <w:rPr>
          <w:noProof/>
        </w:rPr>
        <w:fldChar w:fldCharType="separate"/>
      </w:r>
      <w:r>
        <w:rPr>
          <w:noProof/>
        </w:rPr>
        <w:t>31</w:t>
      </w:r>
      <w:r>
        <w:rPr>
          <w:noProof/>
        </w:rPr>
        <w:fldChar w:fldCharType="end"/>
      </w:r>
    </w:p>
    <w:p w14:paraId="79D140B1" w14:textId="2A087405" w:rsidR="00750484" w:rsidRDefault="00750484">
      <w:pPr>
        <w:pStyle w:val="TOC5"/>
        <w:rPr>
          <w:rFonts w:asciiTheme="minorHAnsi" w:eastAsiaTheme="minorEastAsia" w:hAnsiTheme="minorHAnsi" w:cstheme="minorBidi"/>
          <w:noProof/>
          <w:sz w:val="22"/>
          <w:szCs w:val="22"/>
          <w:lang w:eastAsia="en-GB"/>
        </w:rPr>
      </w:pPr>
      <w:r w:rsidRPr="00081191">
        <w:rPr>
          <w:rFonts w:eastAsia="Malgun Gothic"/>
          <w:noProof/>
        </w:rPr>
        <w:t xml:space="preserve">5.7.2.5.5 </w:t>
      </w:r>
      <w:r>
        <w:rPr>
          <w:rFonts w:asciiTheme="minorHAnsi" w:eastAsiaTheme="minorEastAsia" w:hAnsiTheme="minorHAnsi" w:cstheme="minorBidi"/>
          <w:noProof/>
          <w:sz w:val="22"/>
          <w:szCs w:val="22"/>
          <w:lang w:eastAsia="en-GB"/>
        </w:rPr>
        <w:tab/>
      </w:r>
      <w:r w:rsidRPr="00081191">
        <w:rPr>
          <w:rFonts w:eastAsia="Malgun Gothic"/>
          <w:noProof/>
        </w:rPr>
        <w:t>Traffic pattern configuration response</w:t>
      </w:r>
      <w:r>
        <w:rPr>
          <w:noProof/>
        </w:rPr>
        <w:tab/>
      </w:r>
      <w:r>
        <w:rPr>
          <w:noProof/>
        </w:rPr>
        <w:fldChar w:fldCharType="begin"/>
      </w:r>
      <w:r>
        <w:rPr>
          <w:noProof/>
        </w:rPr>
        <w:instrText xml:space="preserve"> PAGEREF _Toc138285569 \h </w:instrText>
      </w:r>
      <w:r>
        <w:rPr>
          <w:noProof/>
        </w:rPr>
      </w:r>
      <w:r>
        <w:rPr>
          <w:noProof/>
        </w:rPr>
        <w:fldChar w:fldCharType="separate"/>
      </w:r>
      <w:r>
        <w:rPr>
          <w:noProof/>
        </w:rPr>
        <w:t>32</w:t>
      </w:r>
      <w:r>
        <w:rPr>
          <w:noProof/>
        </w:rPr>
        <w:fldChar w:fldCharType="end"/>
      </w:r>
    </w:p>
    <w:p w14:paraId="6BABACF3" w14:textId="1FB5F93C" w:rsidR="00750484" w:rsidRDefault="00750484">
      <w:pPr>
        <w:pStyle w:val="TOC3"/>
        <w:rPr>
          <w:rFonts w:asciiTheme="minorHAnsi" w:eastAsiaTheme="minorEastAsia" w:hAnsiTheme="minorHAnsi" w:cstheme="minorBidi"/>
          <w:noProof/>
          <w:sz w:val="22"/>
          <w:szCs w:val="22"/>
          <w:lang w:eastAsia="en-GB"/>
        </w:rPr>
      </w:pPr>
      <w:r w:rsidRPr="00081191">
        <w:rPr>
          <w:rFonts w:eastAsia="Malgun Gothic"/>
          <w:noProof/>
        </w:rPr>
        <w:t>5.7.3</w:t>
      </w:r>
      <w:r>
        <w:rPr>
          <w:rFonts w:asciiTheme="minorHAnsi" w:eastAsiaTheme="minorEastAsia" w:hAnsiTheme="minorHAnsi" w:cstheme="minorBidi"/>
          <w:noProof/>
          <w:sz w:val="22"/>
          <w:szCs w:val="22"/>
          <w:lang w:eastAsia="en-GB"/>
        </w:rPr>
        <w:tab/>
      </w:r>
      <w:r w:rsidRPr="00081191">
        <w:rPr>
          <w:rFonts w:eastAsia="Malgun Gothic"/>
          <w:noProof/>
        </w:rPr>
        <w:t>Management and 5GC exposure procedures</w:t>
      </w:r>
      <w:r>
        <w:rPr>
          <w:noProof/>
        </w:rPr>
        <w:tab/>
      </w:r>
      <w:r>
        <w:rPr>
          <w:noProof/>
        </w:rPr>
        <w:fldChar w:fldCharType="begin"/>
      </w:r>
      <w:r>
        <w:rPr>
          <w:noProof/>
        </w:rPr>
        <w:instrText xml:space="preserve"> PAGEREF _Toc138285570 \h </w:instrText>
      </w:r>
      <w:r>
        <w:rPr>
          <w:noProof/>
        </w:rPr>
      </w:r>
      <w:r>
        <w:rPr>
          <w:noProof/>
        </w:rPr>
        <w:fldChar w:fldCharType="separate"/>
      </w:r>
      <w:r>
        <w:rPr>
          <w:noProof/>
        </w:rPr>
        <w:t>32</w:t>
      </w:r>
      <w:r>
        <w:rPr>
          <w:noProof/>
        </w:rPr>
        <w:fldChar w:fldCharType="end"/>
      </w:r>
    </w:p>
    <w:p w14:paraId="3416E0C9" w14:textId="7DB07C23" w:rsidR="00750484" w:rsidRDefault="00750484">
      <w:pPr>
        <w:pStyle w:val="TOC4"/>
        <w:rPr>
          <w:rFonts w:asciiTheme="minorHAnsi" w:eastAsiaTheme="minorEastAsia" w:hAnsiTheme="minorHAnsi" w:cstheme="minorBidi"/>
          <w:noProof/>
          <w:sz w:val="22"/>
          <w:szCs w:val="22"/>
          <w:lang w:eastAsia="en-GB"/>
        </w:rPr>
      </w:pPr>
      <w:r w:rsidRPr="00081191">
        <w:rPr>
          <w:rFonts w:eastAsia="Malgun Gothic"/>
          <w:noProof/>
        </w:rPr>
        <w:t>5.7.3.1</w:t>
      </w:r>
      <w:r>
        <w:rPr>
          <w:rFonts w:asciiTheme="minorHAnsi" w:eastAsiaTheme="minorEastAsia" w:hAnsiTheme="minorHAnsi" w:cstheme="minorBidi"/>
          <w:noProof/>
          <w:sz w:val="22"/>
          <w:szCs w:val="22"/>
          <w:lang w:eastAsia="en-GB"/>
        </w:rPr>
        <w:tab/>
      </w:r>
      <w:r w:rsidRPr="00081191">
        <w:rPr>
          <w:rFonts w:eastAsia="Malgun Gothic"/>
          <w:noProof/>
        </w:rPr>
        <w:t>General</w:t>
      </w:r>
      <w:r>
        <w:rPr>
          <w:noProof/>
        </w:rPr>
        <w:tab/>
      </w:r>
      <w:r>
        <w:rPr>
          <w:noProof/>
        </w:rPr>
        <w:fldChar w:fldCharType="begin"/>
      </w:r>
      <w:r>
        <w:rPr>
          <w:noProof/>
        </w:rPr>
        <w:instrText xml:space="preserve"> PAGEREF _Toc138285571 \h </w:instrText>
      </w:r>
      <w:r>
        <w:rPr>
          <w:noProof/>
        </w:rPr>
      </w:r>
      <w:r>
        <w:rPr>
          <w:noProof/>
        </w:rPr>
        <w:fldChar w:fldCharType="separate"/>
      </w:r>
      <w:r>
        <w:rPr>
          <w:noProof/>
        </w:rPr>
        <w:t>32</w:t>
      </w:r>
      <w:r>
        <w:rPr>
          <w:noProof/>
        </w:rPr>
        <w:fldChar w:fldCharType="end"/>
      </w:r>
    </w:p>
    <w:p w14:paraId="6CBA5842" w14:textId="682C16C4" w:rsidR="00750484" w:rsidRDefault="00750484">
      <w:pPr>
        <w:pStyle w:val="TOC4"/>
        <w:rPr>
          <w:rFonts w:asciiTheme="minorHAnsi" w:eastAsiaTheme="minorEastAsia" w:hAnsiTheme="minorHAnsi" w:cstheme="minorBidi"/>
          <w:noProof/>
          <w:sz w:val="22"/>
          <w:szCs w:val="22"/>
          <w:lang w:eastAsia="en-GB"/>
        </w:rPr>
      </w:pPr>
      <w:r w:rsidRPr="00081191">
        <w:rPr>
          <w:rFonts w:eastAsia="Malgun Gothic"/>
          <w:noProof/>
        </w:rPr>
        <w:t>5.7.3.2</w:t>
      </w:r>
      <w:r>
        <w:rPr>
          <w:rFonts w:asciiTheme="minorHAnsi" w:eastAsiaTheme="minorEastAsia" w:hAnsiTheme="minorHAnsi" w:cstheme="minorBidi"/>
          <w:noProof/>
          <w:sz w:val="22"/>
          <w:szCs w:val="22"/>
          <w:lang w:eastAsia="en-GB"/>
        </w:rPr>
        <w:tab/>
      </w:r>
      <w:r w:rsidRPr="00081191">
        <w:rPr>
          <w:rFonts w:eastAsia="Malgun Gothic"/>
          <w:noProof/>
        </w:rPr>
        <w:t>CP configuration procedure</w:t>
      </w:r>
      <w:r>
        <w:rPr>
          <w:noProof/>
        </w:rPr>
        <w:tab/>
      </w:r>
      <w:r>
        <w:rPr>
          <w:noProof/>
        </w:rPr>
        <w:fldChar w:fldCharType="begin"/>
      </w:r>
      <w:r>
        <w:rPr>
          <w:noProof/>
        </w:rPr>
        <w:instrText xml:space="preserve"> PAGEREF _Toc138285572 \h </w:instrText>
      </w:r>
      <w:r>
        <w:rPr>
          <w:noProof/>
        </w:rPr>
      </w:r>
      <w:r>
        <w:rPr>
          <w:noProof/>
        </w:rPr>
        <w:fldChar w:fldCharType="separate"/>
      </w:r>
      <w:r>
        <w:rPr>
          <w:noProof/>
        </w:rPr>
        <w:t>32</w:t>
      </w:r>
      <w:r>
        <w:rPr>
          <w:noProof/>
        </w:rPr>
        <w:fldChar w:fldCharType="end"/>
      </w:r>
    </w:p>
    <w:p w14:paraId="43D8C2A1" w14:textId="417F0096" w:rsidR="00750484" w:rsidRDefault="00750484">
      <w:pPr>
        <w:pStyle w:val="TOC4"/>
        <w:rPr>
          <w:rFonts w:asciiTheme="minorHAnsi" w:eastAsiaTheme="minorEastAsia" w:hAnsiTheme="minorHAnsi" w:cstheme="minorBidi"/>
          <w:noProof/>
          <w:sz w:val="22"/>
          <w:szCs w:val="22"/>
          <w:lang w:eastAsia="en-GB"/>
        </w:rPr>
      </w:pPr>
      <w:r w:rsidRPr="00081191">
        <w:rPr>
          <w:rFonts w:eastAsia="Malgun Gothic"/>
          <w:noProof/>
        </w:rPr>
        <w:t>5.7.3.3</w:t>
      </w:r>
      <w:r>
        <w:rPr>
          <w:rFonts w:asciiTheme="minorHAnsi" w:eastAsiaTheme="minorEastAsia" w:hAnsiTheme="minorHAnsi" w:cstheme="minorBidi"/>
          <w:noProof/>
          <w:sz w:val="22"/>
          <w:szCs w:val="22"/>
          <w:lang w:eastAsia="en-GB"/>
        </w:rPr>
        <w:tab/>
      </w:r>
      <w:r w:rsidRPr="00081191">
        <w:rPr>
          <w:rFonts w:eastAsia="Malgun Gothic"/>
          <w:noProof/>
        </w:rPr>
        <w:t>UE unified traffic pattern management procedure</w:t>
      </w:r>
      <w:r>
        <w:rPr>
          <w:noProof/>
        </w:rPr>
        <w:tab/>
      </w:r>
      <w:r>
        <w:rPr>
          <w:noProof/>
        </w:rPr>
        <w:fldChar w:fldCharType="begin"/>
      </w:r>
      <w:r>
        <w:rPr>
          <w:noProof/>
        </w:rPr>
        <w:instrText xml:space="preserve"> PAGEREF _Toc138285573 \h </w:instrText>
      </w:r>
      <w:r>
        <w:rPr>
          <w:noProof/>
        </w:rPr>
      </w:r>
      <w:r>
        <w:rPr>
          <w:noProof/>
        </w:rPr>
        <w:fldChar w:fldCharType="separate"/>
      </w:r>
      <w:r>
        <w:rPr>
          <w:noProof/>
        </w:rPr>
        <w:t>33</w:t>
      </w:r>
      <w:r>
        <w:rPr>
          <w:noProof/>
        </w:rPr>
        <w:fldChar w:fldCharType="end"/>
      </w:r>
    </w:p>
    <w:p w14:paraId="6DAF6EA1" w14:textId="1689C89B" w:rsidR="00750484" w:rsidRDefault="00750484">
      <w:pPr>
        <w:pStyle w:val="TOC4"/>
        <w:rPr>
          <w:rFonts w:asciiTheme="minorHAnsi" w:eastAsiaTheme="minorEastAsia" w:hAnsiTheme="minorHAnsi" w:cstheme="minorBidi"/>
          <w:noProof/>
          <w:sz w:val="22"/>
          <w:szCs w:val="22"/>
          <w:lang w:eastAsia="en-GB"/>
        </w:rPr>
      </w:pPr>
      <w:r w:rsidRPr="00081191">
        <w:rPr>
          <w:rFonts w:eastAsia="Malgun Gothic"/>
          <w:noProof/>
        </w:rPr>
        <w:t>5.7.3.4</w:t>
      </w:r>
      <w:r>
        <w:rPr>
          <w:rFonts w:asciiTheme="minorHAnsi" w:eastAsiaTheme="minorEastAsia" w:hAnsiTheme="minorHAnsi" w:cstheme="minorBidi"/>
          <w:noProof/>
          <w:sz w:val="22"/>
          <w:szCs w:val="22"/>
          <w:lang w:eastAsia="en-GB"/>
        </w:rPr>
        <w:tab/>
      </w:r>
      <w:r w:rsidRPr="00081191">
        <w:rPr>
          <w:rFonts w:eastAsia="Malgun Gothic"/>
          <w:noProof/>
        </w:rPr>
        <w:t>Network parameter coordination procedure</w:t>
      </w:r>
      <w:r>
        <w:rPr>
          <w:noProof/>
        </w:rPr>
        <w:tab/>
      </w:r>
      <w:r>
        <w:rPr>
          <w:noProof/>
        </w:rPr>
        <w:fldChar w:fldCharType="begin"/>
      </w:r>
      <w:r>
        <w:rPr>
          <w:noProof/>
        </w:rPr>
        <w:instrText xml:space="preserve"> PAGEREF _Toc138285574 \h </w:instrText>
      </w:r>
      <w:r>
        <w:rPr>
          <w:noProof/>
        </w:rPr>
      </w:r>
      <w:r>
        <w:rPr>
          <w:noProof/>
        </w:rPr>
        <w:fldChar w:fldCharType="separate"/>
      </w:r>
      <w:r>
        <w:rPr>
          <w:noProof/>
        </w:rPr>
        <w:t>34</w:t>
      </w:r>
      <w:r>
        <w:rPr>
          <w:noProof/>
        </w:rPr>
        <w:fldChar w:fldCharType="end"/>
      </w:r>
    </w:p>
    <w:p w14:paraId="7E341603" w14:textId="682F4EF6" w:rsidR="00750484" w:rsidRDefault="00750484">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Overall Evaluation</w:t>
      </w:r>
      <w:r>
        <w:rPr>
          <w:noProof/>
        </w:rPr>
        <w:tab/>
      </w:r>
      <w:r>
        <w:rPr>
          <w:noProof/>
        </w:rPr>
        <w:fldChar w:fldCharType="begin"/>
      </w:r>
      <w:r>
        <w:rPr>
          <w:noProof/>
        </w:rPr>
        <w:instrText xml:space="preserve"> PAGEREF _Toc138285575 \h </w:instrText>
      </w:r>
      <w:r>
        <w:rPr>
          <w:noProof/>
        </w:rPr>
      </w:r>
      <w:r>
        <w:rPr>
          <w:noProof/>
        </w:rPr>
        <w:fldChar w:fldCharType="separate"/>
      </w:r>
      <w:r>
        <w:rPr>
          <w:noProof/>
        </w:rPr>
        <w:t>35</w:t>
      </w:r>
      <w:r>
        <w:rPr>
          <w:noProof/>
        </w:rPr>
        <w:fldChar w:fldCharType="end"/>
      </w:r>
    </w:p>
    <w:p w14:paraId="2F3D774A" w14:textId="510CC6B7" w:rsidR="00750484" w:rsidRDefault="00750484">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Architecture evaluation</w:t>
      </w:r>
      <w:r>
        <w:rPr>
          <w:noProof/>
        </w:rPr>
        <w:tab/>
      </w:r>
      <w:r>
        <w:rPr>
          <w:noProof/>
        </w:rPr>
        <w:fldChar w:fldCharType="begin"/>
      </w:r>
      <w:r>
        <w:rPr>
          <w:noProof/>
        </w:rPr>
        <w:instrText xml:space="preserve"> PAGEREF _Toc138285576 \h </w:instrText>
      </w:r>
      <w:r>
        <w:rPr>
          <w:noProof/>
        </w:rPr>
      </w:r>
      <w:r>
        <w:rPr>
          <w:noProof/>
        </w:rPr>
        <w:fldChar w:fldCharType="separate"/>
      </w:r>
      <w:r>
        <w:rPr>
          <w:noProof/>
        </w:rPr>
        <w:t>35</w:t>
      </w:r>
      <w:r>
        <w:rPr>
          <w:noProof/>
        </w:rPr>
        <w:fldChar w:fldCharType="end"/>
      </w:r>
    </w:p>
    <w:p w14:paraId="641611A5" w14:textId="78508041" w:rsidR="00750484" w:rsidRDefault="00750484">
      <w:pPr>
        <w:pStyle w:val="TOC2"/>
        <w:rPr>
          <w:rFonts w:asciiTheme="minorHAnsi" w:eastAsiaTheme="minorEastAsia" w:hAnsiTheme="minorHAnsi" w:cstheme="minorBidi"/>
          <w:noProof/>
          <w:sz w:val="22"/>
          <w:szCs w:val="22"/>
          <w:lang w:eastAsia="en-GB"/>
        </w:rPr>
      </w:pPr>
      <w:r w:rsidRPr="00081191">
        <w:rPr>
          <w:noProof/>
          <w:lang w:val="en-IN"/>
        </w:rPr>
        <w:t>6.2</w:t>
      </w:r>
      <w:r>
        <w:rPr>
          <w:rFonts w:asciiTheme="minorHAnsi" w:eastAsiaTheme="minorEastAsia" w:hAnsiTheme="minorHAnsi" w:cstheme="minorBidi"/>
          <w:noProof/>
          <w:sz w:val="22"/>
          <w:szCs w:val="22"/>
          <w:lang w:eastAsia="en-GB"/>
        </w:rPr>
        <w:tab/>
      </w:r>
      <w:r w:rsidRPr="00081191">
        <w:rPr>
          <w:noProof/>
          <w:lang w:val="en-IN"/>
        </w:rPr>
        <w:t>Solution evaluations</w:t>
      </w:r>
      <w:r>
        <w:rPr>
          <w:noProof/>
        </w:rPr>
        <w:tab/>
      </w:r>
      <w:r>
        <w:rPr>
          <w:noProof/>
        </w:rPr>
        <w:fldChar w:fldCharType="begin"/>
      </w:r>
      <w:r>
        <w:rPr>
          <w:noProof/>
        </w:rPr>
        <w:instrText xml:space="preserve"> PAGEREF _Toc138285577 \h </w:instrText>
      </w:r>
      <w:r>
        <w:rPr>
          <w:noProof/>
        </w:rPr>
      </w:r>
      <w:r>
        <w:rPr>
          <w:noProof/>
        </w:rPr>
        <w:fldChar w:fldCharType="separate"/>
      </w:r>
      <w:r>
        <w:rPr>
          <w:noProof/>
        </w:rPr>
        <w:t>36</w:t>
      </w:r>
      <w:r>
        <w:rPr>
          <w:noProof/>
        </w:rPr>
        <w:fldChar w:fldCharType="end"/>
      </w:r>
    </w:p>
    <w:p w14:paraId="3DAFD6E2" w14:textId="58989E5B" w:rsidR="00750484" w:rsidRDefault="00750484">
      <w:pPr>
        <w:pStyle w:val="TOC3"/>
        <w:rPr>
          <w:rFonts w:asciiTheme="minorHAnsi" w:eastAsiaTheme="minorEastAsia" w:hAnsiTheme="minorHAnsi" w:cstheme="minorBidi"/>
          <w:noProof/>
          <w:sz w:val="22"/>
          <w:szCs w:val="22"/>
          <w:lang w:eastAsia="en-GB"/>
        </w:rPr>
      </w:pPr>
      <w:r>
        <w:rPr>
          <w:noProof/>
        </w:rPr>
        <w:t>6.2.1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_Toc138285578 \h </w:instrText>
      </w:r>
      <w:r>
        <w:rPr>
          <w:noProof/>
        </w:rPr>
      </w:r>
      <w:r>
        <w:rPr>
          <w:noProof/>
        </w:rPr>
        <w:fldChar w:fldCharType="separate"/>
      </w:r>
      <w:r>
        <w:rPr>
          <w:noProof/>
        </w:rPr>
        <w:t>36</w:t>
      </w:r>
      <w:r>
        <w:rPr>
          <w:noProof/>
        </w:rPr>
        <w:fldChar w:fldCharType="end"/>
      </w:r>
    </w:p>
    <w:p w14:paraId="1DD3842E" w14:textId="6A361D5E" w:rsidR="00750484" w:rsidRDefault="00750484">
      <w:pPr>
        <w:pStyle w:val="TOC3"/>
        <w:rPr>
          <w:rFonts w:asciiTheme="minorHAnsi" w:eastAsiaTheme="minorEastAsia" w:hAnsiTheme="minorHAnsi" w:cstheme="minorBidi"/>
          <w:noProof/>
          <w:sz w:val="22"/>
          <w:szCs w:val="22"/>
          <w:lang w:eastAsia="en-GB"/>
        </w:rPr>
      </w:pPr>
      <w:r>
        <w:rPr>
          <w:noProof/>
        </w:rPr>
        <w:t>6.2.2</w:t>
      </w:r>
      <w:r>
        <w:rPr>
          <w:rFonts w:asciiTheme="minorHAnsi" w:eastAsiaTheme="minorEastAsia" w:hAnsiTheme="minorHAnsi" w:cstheme="minorBidi"/>
          <w:noProof/>
          <w:sz w:val="22"/>
          <w:szCs w:val="22"/>
          <w:lang w:eastAsia="en-GB"/>
        </w:rPr>
        <w:tab/>
      </w:r>
      <w:r>
        <w:rPr>
          <w:noProof/>
        </w:rPr>
        <w:t>Key issue #2: Application server monitoring and control of traffic</w:t>
      </w:r>
      <w:r>
        <w:rPr>
          <w:noProof/>
        </w:rPr>
        <w:tab/>
      </w:r>
      <w:r>
        <w:rPr>
          <w:noProof/>
        </w:rPr>
        <w:fldChar w:fldCharType="begin"/>
      </w:r>
      <w:r>
        <w:rPr>
          <w:noProof/>
        </w:rPr>
        <w:instrText xml:space="preserve"> PAGEREF _Toc138285579 \h </w:instrText>
      </w:r>
      <w:r>
        <w:rPr>
          <w:noProof/>
        </w:rPr>
      </w:r>
      <w:r>
        <w:rPr>
          <w:noProof/>
        </w:rPr>
        <w:fldChar w:fldCharType="separate"/>
      </w:r>
      <w:r>
        <w:rPr>
          <w:noProof/>
        </w:rPr>
        <w:t>36</w:t>
      </w:r>
      <w:r>
        <w:rPr>
          <w:noProof/>
        </w:rPr>
        <w:fldChar w:fldCharType="end"/>
      </w:r>
    </w:p>
    <w:p w14:paraId="568297A6" w14:textId="5F7D0F39" w:rsidR="00750484" w:rsidRDefault="00750484">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Conclusions</w:t>
      </w:r>
      <w:r>
        <w:rPr>
          <w:noProof/>
        </w:rPr>
        <w:tab/>
      </w:r>
      <w:r>
        <w:rPr>
          <w:noProof/>
        </w:rPr>
        <w:fldChar w:fldCharType="begin"/>
      </w:r>
      <w:r>
        <w:rPr>
          <w:noProof/>
        </w:rPr>
        <w:instrText xml:space="preserve"> PAGEREF _Toc138285580 \h </w:instrText>
      </w:r>
      <w:r>
        <w:rPr>
          <w:noProof/>
        </w:rPr>
      </w:r>
      <w:r>
        <w:rPr>
          <w:noProof/>
        </w:rPr>
        <w:fldChar w:fldCharType="separate"/>
      </w:r>
      <w:r>
        <w:rPr>
          <w:noProof/>
        </w:rPr>
        <w:t>37</w:t>
      </w:r>
      <w:r>
        <w:rPr>
          <w:noProof/>
        </w:rPr>
        <w:fldChar w:fldCharType="end"/>
      </w:r>
    </w:p>
    <w:p w14:paraId="6B00AB52" w14:textId="32A21576" w:rsidR="00750484" w:rsidRDefault="00750484">
      <w:pPr>
        <w:pStyle w:val="TOC2"/>
        <w:rPr>
          <w:rFonts w:asciiTheme="minorHAnsi" w:eastAsiaTheme="minorEastAsia" w:hAnsiTheme="minorHAnsi" w:cstheme="minorBidi"/>
          <w:noProof/>
          <w:sz w:val="22"/>
          <w:szCs w:val="22"/>
          <w:lang w:eastAsia="en-GB"/>
        </w:rPr>
      </w:pPr>
      <w:r w:rsidRPr="00081191">
        <w:rPr>
          <w:rFonts w:eastAsia="SimSun"/>
          <w:noProof/>
        </w:rPr>
        <w:t>7.1</w:t>
      </w:r>
      <w:r>
        <w:rPr>
          <w:rFonts w:asciiTheme="minorHAnsi" w:eastAsiaTheme="minorEastAsia" w:hAnsiTheme="minorHAnsi" w:cstheme="minorBidi"/>
          <w:noProof/>
          <w:sz w:val="22"/>
          <w:szCs w:val="22"/>
          <w:lang w:eastAsia="en-GB"/>
        </w:rPr>
        <w:tab/>
      </w:r>
      <w:r w:rsidRPr="00081191">
        <w:rPr>
          <w:rFonts w:eastAsia="SimSun"/>
          <w:noProof/>
        </w:rPr>
        <w:t>Solution conclusions</w:t>
      </w:r>
      <w:r>
        <w:rPr>
          <w:noProof/>
        </w:rPr>
        <w:tab/>
      </w:r>
      <w:r>
        <w:rPr>
          <w:noProof/>
        </w:rPr>
        <w:fldChar w:fldCharType="begin"/>
      </w:r>
      <w:r>
        <w:rPr>
          <w:noProof/>
        </w:rPr>
        <w:instrText xml:space="preserve"> PAGEREF _Toc138285581 \h </w:instrText>
      </w:r>
      <w:r>
        <w:rPr>
          <w:noProof/>
        </w:rPr>
      </w:r>
      <w:r>
        <w:rPr>
          <w:noProof/>
        </w:rPr>
        <w:fldChar w:fldCharType="separate"/>
      </w:r>
      <w:r>
        <w:rPr>
          <w:noProof/>
        </w:rPr>
        <w:t>37</w:t>
      </w:r>
      <w:r>
        <w:rPr>
          <w:noProof/>
        </w:rPr>
        <w:fldChar w:fldCharType="end"/>
      </w:r>
    </w:p>
    <w:p w14:paraId="13B957D6" w14:textId="5DDBEE36" w:rsidR="00750484" w:rsidRDefault="00750484">
      <w:pPr>
        <w:pStyle w:val="TOC9"/>
        <w:rPr>
          <w:rFonts w:asciiTheme="minorHAnsi" w:eastAsiaTheme="minorEastAsia" w:hAnsiTheme="minorHAnsi" w:cstheme="minorBidi"/>
          <w:b w:val="0"/>
          <w:noProof/>
          <w:szCs w:val="22"/>
          <w:lang w:eastAsia="en-GB"/>
        </w:rPr>
      </w:pPr>
      <w:r>
        <w:rPr>
          <w:noProof/>
        </w:rPr>
        <w:t>Annex A: Change history</w:t>
      </w:r>
      <w:r>
        <w:rPr>
          <w:noProof/>
        </w:rPr>
        <w:tab/>
      </w:r>
      <w:r>
        <w:rPr>
          <w:noProof/>
        </w:rPr>
        <w:fldChar w:fldCharType="begin"/>
      </w:r>
      <w:r>
        <w:rPr>
          <w:noProof/>
        </w:rPr>
        <w:instrText xml:space="preserve"> PAGEREF _Toc138285582 \h </w:instrText>
      </w:r>
      <w:r>
        <w:rPr>
          <w:noProof/>
        </w:rPr>
      </w:r>
      <w:r>
        <w:rPr>
          <w:noProof/>
        </w:rPr>
        <w:fldChar w:fldCharType="separate"/>
      </w:r>
      <w:r>
        <w:rPr>
          <w:noProof/>
        </w:rPr>
        <w:t>38</w:t>
      </w:r>
      <w:r>
        <w:rPr>
          <w:noProof/>
        </w:rPr>
        <w:fldChar w:fldCharType="end"/>
      </w:r>
    </w:p>
    <w:p w14:paraId="7A042307" w14:textId="486B67B6" w:rsidR="00D23D2E" w:rsidRPr="004322F7" w:rsidRDefault="00EE401C" w:rsidP="00EE401C">
      <w:pPr>
        <w:rPr>
          <w:sz w:val="22"/>
        </w:rPr>
      </w:pPr>
      <w:r w:rsidRPr="004322F7">
        <w:fldChar w:fldCharType="end"/>
      </w:r>
    </w:p>
    <w:p w14:paraId="1BE77552" w14:textId="77777777" w:rsidR="00D23D2E" w:rsidRPr="004322F7" w:rsidRDefault="00D23D2E">
      <w:pPr>
        <w:spacing w:after="0"/>
        <w:rPr>
          <w:sz w:val="22"/>
        </w:rPr>
      </w:pPr>
      <w:r w:rsidRPr="004322F7">
        <w:rPr>
          <w:sz w:val="22"/>
        </w:rPr>
        <w:br w:type="page"/>
      </w:r>
    </w:p>
    <w:p w14:paraId="3FE59DA6" w14:textId="77777777" w:rsidR="00D23D2E" w:rsidRPr="004322F7" w:rsidRDefault="00D23D2E" w:rsidP="00D23D2E">
      <w:pPr>
        <w:pStyle w:val="Heading1"/>
      </w:pPr>
      <w:bookmarkStart w:id="13" w:name="_Toc2086433"/>
      <w:bookmarkStart w:id="14" w:name="_Toc76547865"/>
      <w:bookmarkStart w:id="15" w:name="_Toc77933458"/>
      <w:bookmarkStart w:id="16" w:name="_Toc88561483"/>
      <w:bookmarkStart w:id="17" w:name="_Toc88561644"/>
      <w:bookmarkStart w:id="18" w:name="_Toc116905602"/>
      <w:bookmarkStart w:id="19" w:name="_Toc138285497"/>
      <w:r w:rsidRPr="004322F7">
        <w:lastRenderedPageBreak/>
        <w:t>Foreword</w:t>
      </w:r>
      <w:bookmarkEnd w:id="13"/>
      <w:bookmarkEnd w:id="14"/>
      <w:bookmarkEnd w:id="15"/>
      <w:bookmarkEnd w:id="16"/>
      <w:bookmarkEnd w:id="17"/>
      <w:bookmarkEnd w:id="18"/>
      <w:bookmarkEnd w:id="19"/>
    </w:p>
    <w:p w14:paraId="653DCC7B" w14:textId="660F78E8" w:rsidR="00D23D2E" w:rsidRPr="004322F7" w:rsidRDefault="00D23D2E" w:rsidP="00D23D2E">
      <w:r w:rsidRPr="004322F7">
        <w:t>This Technical</w:t>
      </w:r>
      <w:bookmarkStart w:id="20" w:name="spectype3"/>
      <w:r w:rsidRPr="004322F7">
        <w:t xml:space="preserve"> Report</w:t>
      </w:r>
      <w:bookmarkEnd w:id="20"/>
      <w:r w:rsidRPr="004322F7">
        <w:t xml:space="preserve"> has been produced by the 3rd Generation Partnership Project (3GPP).</w:t>
      </w:r>
    </w:p>
    <w:p w14:paraId="0EDA7D7A" w14:textId="77777777" w:rsidR="00D23D2E" w:rsidRPr="004322F7" w:rsidRDefault="00D23D2E" w:rsidP="00D23D2E">
      <w:r w:rsidRPr="004322F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F0C6F49" w14:textId="77777777" w:rsidR="00D23D2E" w:rsidRPr="004322F7" w:rsidRDefault="00D23D2E" w:rsidP="00D23D2E">
      <w:pPr>
        <w:pStyle w:val="B1"/>
      </w:pPr>
      <w:r w:rsidRPr="004322F7">
        <w:t>Version x.y.z</w:t>
      </w:r>
    </w:p>
    <w:p w14:paraId="4B1625AD" w14:textId="77777777" w:rsidR="00D23D2E" w:rsidRPr="004322F7" w:rsidRDefault="00D23D2E" w:rsidP="00D23D2E">
      <w:pPr>
        <w:pStyle w:val="B1"/>
      </w:pPr>
      <w:r w:rsidRPr="004322F7">
        <w:t>where:</w:t>
      </w:r>
    </w:p>
    <w:p w14:paraId="2BB035E4" w14:textId="77777777" w:rsidR="00D23D2E" w:rsidRPr="004322F7" w:rsidRDefault="00D23D2E" w:rsidP="00D23D2E">
      <w:pPr>
        <w:pStyle w:val="B2"/>
      </w:pPr>
      <w:r w:rsidRPr="004322F7">
        <w:t>x</w:t>
      </w:r>
      <w:r w:rsidRPr="004322F7">
        <w:tab/>
        <w:t>the first digit:</w:t>
      </w:r>
    </w:p>
    <w:p w14:paraId="22102FB7" w14:textId="77777777" w:rsidR="00D23D2E" w:rsidRPr="004322F7" w:rsidRDefault="00D23D2E" w:rsidP="00D23D2E">
      <w:pPr>
        <w:pStyle w:val="B3"/>
      </w:pPr>
      <w:r w:rsidRPr="004322F7">
        <w:t>1</w:t>
      </w:r>
      <w:r w:rsidRPr="004322F7">
        <w:tab/>
        <w:t>presented to TSG for information;</w:t>
      </w:r>
    </w:p>
    <w:p w14:paraId="620348AF" w14:textId="77777777" w:rsidR="00D23D2E" w:rsidRPr="004322F7" w:rsidRDefault="00D23D2E" w:rsidP="00D23D2E">
      <w:pPr>
        <w:pStyle w:val="B3"/>
      </w:pPr>
      <w:r w:rsidRPr="004322F7">
        <w:t>2</w:t>
      </w:r>
      <w:r w:rsidRPr="004322F7">
        <w:tab/>
        <w:t>presented to TSG for approval;</w:t>
      </w:r>
    </w:p>
    <w:p w14:paraId="33084D2C" w14:textId="77777777" w:rsidR="00D23D2E" w:rsidRPr="004322F7" w:rsidRDefault="00D23D2E" w:rsidP="00D23D2E">
      <w:pPr>
        <w:pStyle w:val="B3"/>
      </w:pPr>
      <w:r w:rsidRPr="004322F7">
        <w:t>3</w:t>
      </w:r>
      <w:r w:rsidRPr="004322F7">
        <w:tab/>
        <w:t>or greater indicates TSG approved document under change control.</w:t>
      </w:r>
    </w:p>
    <w:p w14:paraId="60856487" w14:textId="77777777" w:rsidR="00D23D2E" w:rsidRPr="004322F7" w:rsidRDefault="00D23D2E" w:rsidP="00D23D2E">
      <w:pPr>
        <w:pStyle w:val="B2"/>
      </w:pPr>
      <w:r w:rsidRPr="004322F7">
        <w:t>y</w:t>
      </w:r>
      <w:r w:rsidRPr="004322F7">
        <w:tab/>
        <w:t>the second digit is incremented for all changes of substance, i.e. technical enhancements, corrections, updates, etc.</w:t>
      </w:r>
    </w:p>
    <w:p w14:paraId="786E7D2F" w14:textId="77777777" w:rsidR="00D23D2E" w:rsidRPr="004322F7" w:rsidRDefault="00D23D2E" w:rsidP="00D23D2E">
      <w:pPr>
        <w:pStyle w:val="B2"/>
      </w:pPr>
      <w:r w:rsidRPr="004322F7">
        <w:t>z</w:t>
      </w:r>
      <w:r w:rsidRPr="004322F7">
        <w:tab/>
        <w:t>the third digit is incremented when editorial only changes have been incorporated in the document.</w:t>
      </w:r>
    </w:p>
    <w:p w14:paraId="4F1BD8C3" w14:textId="77777777" w:rsidR="00D23D2E" w:rsidRPr="004322F7" w:rsidRDefault="00D23D2E" w:rsidP="00D23D2E">
      <w:r w:rsidRPr="004322F7">
        <w:t>In the present document, modal verbs have the following meanings:</w:t>
      </w:r>
    </w:p>
    <w:p w14:paraId="7A579ED5" w14:textId="77777777" w:rsidR="00D23D2E" w:rsidRPr="004322F7" w:rsidRDefault="00D23D2E" w:rsidP="00D23D2E">
      <w:pPr>
        <w:pStyle w:val="EX"/>
      </w:pPr>
      <w:r w:rsidRPr="004322F7">
        <w:rPr>
          <w:b/>
        </w:rPr>
        <w:t>shall</w:t>
      </w:r>
      <w:r w:rsidRPr="004322F7">
        <w:tab/>
      </w:r>
      <w:r w:rsidRPr="004322F7">
        <w:tab/>
        <w:t>indicates a mandatory requirement to do something</w:t>
      </w:r>
    </w:p>
    <w:p w14:paraId="0E754419" w14:textId="77777777" w:rsidR="00D23D2E" w:rsidRPr="004322F7" w:rsidRDefault="00D23D2E" w:rsidP="00D23D2E">
      <w:pPr>
        <w:pStyle w:val="EX"/>
      </w:pPr>
      <w:r w:rsidRPr="004322F7">
        <w:rPr>
          <w:b/>
        </w:rPr>
        <w:t>shall not</w:t>
      </w:r>
      <w:r w:rsidRPr="004322F7">
        <w:tab/>
        <w:t>indicates an interdiction (prohibition) to do something</w:t>
      </w:r>
    </w:p>
    <w:p w14:paraId="43C22A28" w14:textId="77777777" w:rsidR="00D23D2E" w:rsidRPr="004322F7" w:rsidRDefault="00D23D2E" w:rsidP="00D23D2E">
      <w:r w:rsidRPr="004322F7">
        <w:t>The constructions "shall" and "shall not" are confined to the context of normative provisions, and do not appear in Technical Reports.</w:t>
      </w:r>
    </w:p>
    <w:p w14:paraId="0AD8076B" w14:textId="77777777" w:rsidR="00D23D2E" w:rsidRPr="004322F7" w:rsidRDefault="00D23D2E" w:rsidP="00D23D2E">
      <w:r w:rsidRPr="004322F7">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1CA140E8" w14:textId="77777777" w:rsidR="00D23D2E" w:rsidRPr="004322F7" w:rsidRDefault="00D23D2E" w:rsidP="00D23D2E">
      <w:pPr>
        <w:pStyle w:val="EX"/>
      </w:pPr>
      <w:r w:rsidRPr="004322F7">
        <w:rPr>
          <w:b/>
        </w:rPr>
        <w:t>should</w:t>
      </w:r>
      <w:r w:rsidRPr="004322F7">
        <w:tab/>
      </w:r>
      <w:r w:rsidRPr="004322F7">
        <w:tab/>
        <w:t>indicates a recommendation to do something</w:t>
      </w:r>
    </w:p>
    <w:p w14:paraId="7143BE20" w14:textId="77777777" w:rsidR="00D23D2E" w:rsidRPr="004322F7" w:rsidRDefault="00D23D2E" w:rsidP="00D23D2E">
      <w:pPr>
        <w:pStyle w:val="EX"/>
      </w:pPr>
      <w:r w:rsidRPr="004322F7">
        <w:rPr>
          <w:b/>
        </w:rPr>
        <w:t>should not</w:t>
      </w:r>
      <w:r w:rsidRPr="004322F7">
        <w:tab/>
        <w:t>indicates a recommendation not to do something</w:t>
      </w:r>
    </w:p>
    <w:p w14:paraId="4EE1B428" w14:textId="77777777" w:rsidR="00D23D2E" w:rsidRPr="004322F7" w:rsidRDefault="00D23D2E" w:rsidP="00D23D2E">
      <w:pPr>
        <w:pStyle w:val="EX"/>
      </w:pPr>
      <w:r w:rsidRPr="004322F7">
        <w:rPr>
          <w:b/>
        </w:rPr>
        <w:t>may</w:t>
      </w:r>
      <w:r w:rsidRPr="004322F7">
        <w:tab/>
      </w:r>
      <w:r w:rsidRPr="004322F7">
        <w:tab/>
        <w:t>indicates permission to do something</w:t>
      </w:r>
    </w:p>
    <w:p w14:paraId="43C936FA" w14:textId="77777777" w:rsidR="00D23D2E" w:rsidRPr="004322F7" w:rsidRDefault="00D23D2E" w:rsidP="00D23D2E">
      <w:pPr>
        <w:pStyle w:val="EX"/>
      </w:pPr>
      <w:r w:rsidRPr="004322F7">
        <w:rPr>
          <w:b/>
        </w:rPr>
        <w:t>need not</w:t>
      </w:r>
      <w:r w:rsidRPr="004322F7">
        <w:tab/>
        <w:t>indicates permission not to do something</w:t>
      </w:r>
    </w:p>
    <w:p w14:paraId="194EE37F" w14:textId="77777777" w:rsidR="00D23D2E" w:rsidRPr="004322F7" w:rsidRDefault="00D23D2E" w:rsidP="00D23D2E">
      <w:r w:rsidRPr="004322F7">
        <w:t>The construction "may not" is ambiguous and is not used in normative elements. The unambiguous constructions "might not" or "shall not" are used instead, depending upon the meaning intended.</w:t>
      </w:r>
    </w:p>
    <w:p w14:paraId="027A4E57" w14:textId="77777777" w:rsidR="00D23D2E" w:rsidRPr="004322F7" w:rsidRDefault="00D23D2E" w:rsidP="00D23D2E">
      <w:pPr>
        <w:pStyle w:val="EX"/>
      </w:pPr>
      <w:r w:rsidRPr="004322F7">
        <w:rPr>
          <w:b/>
        </w:rPr>
        <w:t>can</w:t>
      </w:r>
      <w:r w:rsidRPr="004322F7">
        <w:tab/>
      </w:r>
      <w:r w:rsidRPr="004322F7">
        <w:tab/>
        <w:t>indicates that something is possible</w:t>
      </w:r>
    </w:p>
    <w:p w14:paraId="291C12DC" w14:textId="77777777" w:rsidR="00D23D2E" w:rsidRPr="004322F7" w:rsidRDefault="00D23D2E" w:rsidP="00D23D2E">
      <w:pPr>
        <w:pStyle w:val="EX"/>
      </w:pPr>
      <w:r w:rsidRPr="004322F7">
        <w:rPr>
          <w:b/>
        </w:rPr>
        <w:t>cannot</w:t>
      </w:r>
      <w:r w:rsidRPr="004322F7">
        <w:tab/>
      </w:r>
      <w:r w:rsidRPr="004322F7">
        <w:tab/>
        <w:t>indicates that something is impossible</w:t>
      </w:r>
    </w:p>
    <w:p w14:paraId="350C3EB1" w14:textId="77777777" w:rsidR="00D23D2E" w:rsidRPr="004322F7" w:rsidRDefault="00D23D2E" w:rsidP="00D23D2E">
      <w:r w:rsidRPr="004322F7">
        <w:t>The constructions "can" and "cannot" are not substitutes for "may" and "need not".</w:t>
      </w:r>
    </w:p>
    <w:p w14:paraId="31CDE2B2" w14:textId="77777777" w:rsidR="00D23D2E" w:rsidRPr="004322F7" w:rsidRDefault="00D23D2E" w:rsidP="00D23D2E">
      <w:pPr>
        <w:pStyle w:val="EX"/>
      </w:pPr>
      <w:r w:rsidRPr="004322F7">
        <w:rPr>
          <w:b/>
        </w:rPr>
        <w:t>will</w:t>
      </w:r>
      <w:r w:rsidRPr="004322F7">
        <w:tab/>
      </w:r>
      <w:r w:rsidRPr="004322F7">
        <w:tab/>
        <w:t>indicates that something is certain or expected to happen as a result of action taken by an agency the behaviour of which is outside the scope of the present document</w:t>
      </w:r>
    </w:p>
    <w:p w14:paraId="427E8AB3" w14:textId="77777777" w:rsidR="00D23D2E" w:rsidRPr="004322F7" w:rsidRDefault="00D23D2E" w:rsidP="00D23D2E">
      <w:pPr>
        <w:pStyle w:val="EX"/>
      </w:pPr>
      <w:r w:rsidRPr="004322F7">
        <w:rPr>
          <w:b/>
        </w:rPr>
        <w:t>will not</w:t>
      </w:r>
      <w:r w:rsidRPr="004322F7">
        <w:tab/>
      </w:r>
      <w:r w:rsidRPr="004322F7">
        <w:tab/>
        <w:t>indicates that something is certain or expected not to happen as a result of action taken by an agency the behaviour of which is outside the scope of the present document</w:t>
      </w:r>
    </w:p>
    <w:p w14:paraId="0B9BCC2C" w14:textId="77777777" w:rsidR="00D23D2E" w:rsidRPr="004322F7" w:rsidRDefault="00D23D2E" w:rsidP="00D23D2E">
      <w:pPr>
        <w:pStyle w:val="EX"/>
      </w:pPr>
      <w:r w:rsidRPr="004322F7">
        <w:rPr>
          <w:b/>
        </w:rPr>
        <w:t>might</w:t>
      </w:r>
      <w:r w:rsidRPr="004322F7">
        <w:tab/>
        <w:t>indicates a likelihood that something will happen as a result of action taken by some agency the behaviour of which is outside the scope of the present document</w:t>
      </w:r>
    </w:p>
    <w:p w14:paraId="72F470F9" w14:textId="77777777" w:rsidR="00D23D2E" w:rsidRPr="004322F7" w:rsidRDefault="00D23D2E" w:rsidP="00D23D2E">
      <w:pPr>
        <w:pStyle w:val="EX"/>
      </w:pPr>
      <w:r w:rsidRPr="004322F7">
        <w:rPr>
          <w:b/>
        </w:rPr>
        <w:lastRenderedPageBreak/>
        <w:t>might not</w:t>
      </w:r>
      <w:r w:rsidRPr="004322F7">
        <w:tab/>
        <w:t>indicates a likelihood that something will not happen as a result of action taken by some agency the behaviour of which is outside the scope of the present document</w:t>
      </w:r>
    </w:p>
    <w:p w14:paraId="269EFB1E" w14:textId="77777777" w:rsidR="00D23D2E" w:rsidRPr="004322F7" w:rsidRDefault="00D23D2E" w:rsidP="00D23D2E">
      <w:r w:rsidRPr="004322F7">
        <w:t>In addition:</w:t>
      </w:r>
    </w:p>
    <w:p w14:paraId="3C146EB6" w14:textId="77777777" w:rsidR="00D23D2E" w:rsidRPr="004322F7" w:rsidRDefault="00D23D2E" w:rsidP="00D23D2E">
      <w:pPr>
        <w:pStyle w:val="EX"/>
      </w:pPr>
      <w:r w:rsidRPr="004322F7">
        <w:rPr>
          <w:b/>
        </w:rPr>
        <w:t>is</w:t>
      </w:r>
      <w:r w:rsidRPr="004322F7">
        <w:tab/>
        <w:t>(or any other verb in the indicative mood) indicates a statement of fact</w:t>
      </w:r>
    </w:p>
    <w:p w14:paraId="76E81A86" w14:textId="77777777" w:rsidR="00D23D2E" w:rsidRPr="004322F7" w:rsidRDefault="00D23D2E" w:rsidP="00D23D2E">
      <w:pPr>
        <w:pStyle w:val="EX"/>
      </w:pPr>
      <w:r w:rsidRPr="004322F7">
        <w:rPr>
          <w:b/>
        </w:rPr>
        <w:t>is not</w:t>
      </w:r>
      <w:r w:rsidRPr="004322F7">
        <w:tab/>
        <w:t>(or any other negative verb in the indicative mood) indicates a statement of fact</w:t>
      </w:r>
    </w:p>
    <w:p w14:paraId="08DFA060" w14:textId="32AC59B4" w:rsidR="00774DA4" w:rsidRPr="004322F7" w:rsidRDefault="00D23D2E" w:rsidP="00D23D2E">
      <w:r w:rsidRPr="004322F7">
        <w:t>The constructions "is" and "is not" do not indicate requirements.</w:t>
      </w:r>
    </w:p>
    <w:p w14:paraId="1AE86F22" w14:textId="582BA244" w:rsidR="00D23D2E" w:rsidRPr="004322F7" w:rsidRDefault="00D23D2E" w:rsidP="00B7420A">
      <w:pPr>
        <w:pStyle w:val="Heading1"/>
      </w:pPr>
      <w:bookmarkStart w:id="21" w:name="introduction"/>
      <w:bookmarkStart w:id="22" w:name="_Toc507354338"/>
      <w:bookmarkStart w:id="23" w:name="_Toc76547866"/>
      <w:bookmarkStart w:id="24" w:name="_Toc77933459"/>
      <w:bookmarkStart w:id="25" w:name="_Toc88561484"/>
      <w:bookmarkStart w:id="26" w:name="_Toc88561645"/>
      <w:bookmarkStart w:id="27" w:name="_Toc116905603"/>
      <w:bookmarkStart w:id="28" w:name="_Toc138285498"/>
      <w:bookmarkEnd w:id="21"/>
      <w:r w:rsidRPr="004322F7">
        <w:t>1</w:t>
      </w:r>
      <w:r w:rsidRPr="004322F7">
        <w:tab/>
        <w:t>Scope</w:t>
      </w:r>
      <w:bookmarkEnd w:id="22"/>
      <w:bookmarkEnd w:id="23"/>
      <w:bookmarkEnd w:id="24"/>
      <w:bookmarkEnd w:id="25"/>
      <w:bookmarkEnd w:id="26"/>
      <w:bookmarkEnd w:id="27"/>
      <w:bookmarkEnd w:id="28"/>
    </w:p>
    <w:p w14:paraId="5E4FFACC" w14:textId="77777777" w:rsidR="00E05A98" w:rsidRPr="004322F7" w:rsidRDefault="00E05A98" w:rsidP="00E05A98">
      <w:r w:rsidRPr="004322F7">
        <w:t xml:space="preserve">The present document is a technical report which identifies SEAL functionality to support application capability exposure to general purpose servers or 3rd party IoT applications via IoT Platforms. Key issues and corresponding solutions necessary to ensure efficient use and deployment of IoT Platforms in the 5G network are included. </w:t>
      </w:r>
    </w:p>
    <w:p w14:paraId="1BB04923" w14:textId="3D554272" w:rsidR="00080512" w:rsidRPr="004322F7" w:rsidRDefault="00E05A98" w:rsidP="00E05A98">
      <w:r w:rsidRPr="004322F7">
        <w:t>The study takes into consideration the existing work for Core Network exposure in 3GPP TS 23.502 [2] and provides recommendations for normative work.</w:t>
      </w:r>
    </w:p>
    <w:p w14:paraId="54F28D4B" w14:textId="77777777" w:rsidR="00080512" w:rsidRPr="004322F7" w:rsidRDefault="00080512">
      <w:pPr>
        <w:pStyle w:val="Heading1"/>
      </w:pPr>
      <w:bookmarkStart w:id="29" w:name="references"/>
      <w:bookmarkStart w:id="30" w:name="_Toc76547867"/>
      <w:bookmarkStart w:id="31" w:name="_Toc77933460"/>
      <w:bookmarkStart w:id="32" w:name="_Toc88561485"/>
      <w:bookmarkStart w:id="33" w:name="_Toc88561646"/>
      <w:bookmarkStart w:id="34" w:name="_Toc116905604"/>
      <w:bookmarkStart w:id="35" w:name="_Toc138285499"/>
      <w:bookmarkEnd w:id="29"/>
      <w:r w:rsidRPr="004322F7">
        <w:t>2</w:t>
      </w:r>
      <w:r w:rsidRPr="004322F7">
        <w:tab/>
        <w:t>References</w:t>
      </w:r>
      <w:bookmarkEnd w:id="30"/>
      <w:bookmarkEnd w:id="31"/>
      <w:bookmarkEnd w:id="32"/>
      <w:bookmarkEnd w:id="33"/>
      <w:bookmarkEnd w:id="34"/>
      <w:bookmarkEnd w:id="35"/>
    </w:p>
    <w:p w14:paraId="5E877B76" w14:textId="77777777" w:rsidR="001F1F59" w:rsidRPr="004322F7" w:rsidRDefault="001F1F59" w:rsidP="001F1F59">
      <w:r w:rsidRPr="004322F7">
        <w:t>The following documents contain provisions which, through reference in this text, constitute provisions of the present document.</w:t>
      </w:r>
    </w:p>
    <w:p w14:paraId="0E9850E3" w14:textId="77777777" w:rsidR="001F1F59" w:rsidRPr="004322F7" w:rsidRDefault="001F1F59" w:rsidP="001F1F59">
      <w:pPr>
        <w:pStyle w:val="B1"/>
      </w:pPr>
      <w:r w:rsidRPr="004322F7">
        <w:t>-</w:t>
      </w:r>
      <w:r w:rsidRPr="004322F7">
        <w:tab/>
        <w:t>References are either specific (identified by date of publication, edition number, version number, etc.) or non</w:t>
      </w:r>
      <w:r w:rsidRPr="004322F7">
        <w:noBreakHyphen/>
        <w:t>specific.</w:t>
      </w:r>
    </w:p>
    <w:p w14:paraId="0463C0FA" w14:textId="77777777" w:rsidR="001F1F59" w:rsidRPr="004322F7" w:rsidRDefault="001F1F59" w:rsidP="001F1F59">
      <w:pPr>
        <w:pStyle w:val="B1"/>
      </w:pPr>
      <w:r w:rsidRPr="004322F7">
        <w:t>-</w:t>
      </w:r>
      <w:r w:rsidRPr="004322F7">
        <w:tab/>
        <w:t>For a specific reference, subsequent revisions do not apply.</w:t>
      </w:r>
    </w:p>
    <w:p w14:paraId="45F9DBA3" w14:textId="607E7500" w:rsidR="001F1F59" w:rsidRPr="004322F7" w:rsidRDefault="001F1F59" w:rsidP="001F1F59">
      <w:pPr>
        <w:pStyle w:val="B1"/>
      </w:pPr>
      <w:r w:rsidRPr="004322F7">
        <w:t>-</w:t>
      </w:r>
      <w:r w:rsidRPr="004322F7">
        <w:tab/>
        <w:t>For a non-specific reference, the latest version applies. In the case of a reference to a 3GPP document (including a GSM document), a non-specific reference implicitly refers to the latest version of that document</w:t>
      </w:r>
      <w:r w:rsidRPr="004322F7">
        <w:rPr>
          <w:i/>
        </w:rPr>
        <w:t xml:space="preserve"> in the same Release as the present document</w:t>
      </w:r>
      <w:r w:rsidRPr="004322F7">
        <w:t>.</w:t>
      </w:r>
    </w:p>
    <w:p w14:paraId="738442A3" w14:textId="50737411" w:rsidR="00EC4A25" w:rsidRPr="004322F7" w:rsidRDefault="00EC4A25" w:rsidP="00EC4A25">
      <w:pPr>
        <w:pStyle w:val="EX"/>
      </w:pPr>
      <w:r w:rsidRPr="004322F7">
        <w:t>[1]</w:t>
      </w:r>
      <w:r w:rsidRPr="004322F7">
        <w:tab/>
        <w:t>3GPP TR 21.905: "Vocabulary for 3GPP Specifications".</w:t>
      </w:r>
    </w:p>
    <w:p w14:paraId="783896F9" w14:textId="1A8A41F1" w:rsidR="001F1F59" w:rsidRPr="004322F7" w:rsidRDefault="00E05A98" w:rsidP="00EC4A25">
      <w:pPr>
        <w:pStyle w:val="EX"/>
      </w:pPr>
      <w:r w:rsidRPr="004322F7">
        <w:t>[2]</w:t>
      </w:r>
      <w:r w:rsidRPr="004322F7">
        <w:tab/>
        <w:t>3GPP TS 23.502: "Procedures for the 5G System; Stage 2".</w:t>
      </w:r>
    </w:p>
    <w:p w14:paraId="451069D5" w14:textId="283AB567" w:rsidR="00866F87" w:rsidRPr="004322F7" w:rsidRDefault="00866F87" w:rsidP="00EC4A25">
      <w:pPr>
        <w:pStyle w:val="EX"/>
      </w:pPr>
      <w:r w:rsidRPr="004322F7">
        <w:t>[3]</w:t>
      </w:r>
      <w:r w:rsidRPr="004322F7">
        <w:tab/>
        <w:t>3GPP TR 23.503: "Policy and charging control framework for the 5G System (5GS)".</w:t>
      </w:r>
    </w:p>
    <w:p w14:paraId="2BE428EF" w14:textId="14CFAF63" w:rsidR="00A82A8F" w:rsidRPr="004322F7" w:rsidRDefault="00A82A8F" w:rsidP="00EC4A25">
      <w:pPr>
        <w:pStyle w:val="EX"/>
      </w:pPr>
      <w:r w:rsidRPr="004322F7">
        <w:t>[4]</w:t>
      </w:r>
      <w:r w:rsidRPr="004322F7">
        <w:tab/>
        <w:t>3GPP TR 22.101: "Service aspects; Service principles".</w:t>
      </w:r>
    </w:p>
    <w:p w14:paraId="31702295" w14:textId="55DE187D" w:rsidR="00C65C1E" w:rsidRDefault="00C65C1E" w:rsidP="00C65C1E">
      <w:pPr>
        <w:pStyle w:val="EX"/>
      </w:pPr>
      <w:r w:rsidRPr="004322F7">
        <w:t>[5]</w:t>
      </w:r>
      <w:r w:rsidRPr="004322F7">
        <w:tab/>
      </w:r>
      <w:r w:rsidRPr="004322F7">
        <w:tab/>
        <w:t xml:space="preserve">3GPP TS 29.522: </w:t>
      </w:r>
      <w:r w:rsidR="00024B2B" w:rsidRPr="00024B2B">
        <w:t>"</w:t>
      </w:r>
      <w:r w:rsidRPr="004322F7">
        <w:t>5G System; Network Exposure Function Northbound APIs</w:t>
      </w:r>
      <w:r w:rsidR="00024B2B" w:rsidRPr="00024B2B">
        <w:t>"</w:t>
      </w:r>
    </w:p>
    <w:p w14:paraId="7E881312" w14:textId="21629294" w:rsidR="00C65C1E" w:rsidRDefault="008A7FF9" w:rsidP="003B477F">
      <w:pPr>
        <w:pStyle w:val="EX"/>
      </w:pPr>
      <w:r>
        <w:t>[6]</w:t>
      </w:r>
      <w:r>
        <w:tab/>
      </w:r>
      <w:r w:rsidRPr="003127E8">
        <w:t>3GPP TS 2</w:t>
      </w:r>
      <w:r>
        <w:t>3.434</w:t>
      </w:r>
      <w:r w:rsidRPr="003127E8">
        <w:t xml:space="preserve">: </w:t>
      </w:r>
      <w:r w:rsidR="00024B2B" w:rsidRPr="00024B2B">
        <w:t>"</w:t>
      </w:r>
      <w:r>
        <w:t>Service Enabler Architecture Layer for Verticals (SEAL); Functional architecture and information flows</w:t>
      </w:r>
      <w:r w:rsidR="00024B2B" w:rsidRPr="00024B2B">
        <w:t>"</w:t>
      </w:r>
    </w:p>
    <w:p w14:paraId="5D9DE8D8" w14:textId="037257A1" w:rsidR="00F845DC" w:rsidRDefault="00F845DC" w:rsidP="00F845DC">
      <w:pPr>
        <w:pStyle w:val="EX"/>
      </w:pPr>
      <w:r>
        <w:t>[7]</w:t>
      </w:r>
      <w:r>
        <w:tab/>
      </w:r>
      <w:r w:rsidRPr="003127E8">
        <w:t>3GPP TS 2</w:t>
      </w:r>
      <w:r>
        <w:t>3.682</w:t>
      </w:r>
      <w:r w:rsidRPr="003127E8">
        <w:t xml:space="preserve">: </w:t>
      </w:r>
      <w:r w:rsidR="00F440CF" w:rsidRPr="00F440CF">
        <w:t>"</w:t>
      </w:r>
      <w:r>
        <w:t>Architecture enhancements to facilitate communications with packet data networks and applications</w:t>
      </w:r>
      <w:r w:rsidR="00F440CF" w:rsidRPr="00F440CF">
        <w:t>"</w:t>
      </w:r>
    </w:p>
    <w:p w14:paraId="17965C59" w14:textId="57DC728D" w:rsidR="00076F5C" w:rsidRPr="00076F5C" w:rsidRDefault="00076F5C" w:rsidP="00076F5C">
      <w:pPr>
        <w:keepLines/>
        <w:ind w:left="1702" w:hanging="1418"/>
        <w:rPr>
          <w:rFonts w:eastAsia="SimSun"/>
        </w:rPr>
      </w:pPr>
      <w:r w:rsidRPr="00076F5C">
        <w:rPr>
          <w:rFonts w:eastAsia="SimSun"/>
        </w:rPr>
        <w:t>[</w:t>
      </w:r>
      <w:r>
        <w:rPr>
          <w:rFonts w:eastAsia="SimSun"/>
          <w:lang w:eastAsia="zh-CN"/>
        </w:rPr>
        <w:t>8</w:t>
      </w:r>
      <w:r w:rsidRPr="00076F5C">
        <w:rPr>
          <w:rFonts w:eastAsia="SimSun"/>
        </w:rPr>
        <w:t>]</w:t>
      </w:r>
      <w:r w:rsidRPr="00076F5C">
        <w:rPr>
          <w:rFonts w:eastAsia="SimSun"/>
        </w:rPr>
        <w:tab/>
        <w:t>3GPP TS 23.222: "Functional architecture and information flows to support Common API Framework for 3GPP Northbound APIs; Stage 2".</w:t>
      </w:r>
    </w:p>
    <w:p w14:paraId="7E618B9C" w14:textId="058D66ED" w:rsidR="00076F5C" w:rsidRDefault="00076F5C" w:rsidP="00076F5C">
      <w:pPr>
        <w:keepLines/>
        <w:ind w:left="1702" w:hanging="1418"/>
        <w:rPr>
          <w:rFonts w:eastAsia="SimSun"/>
        </w:rPr>
      </w:pPr>
      <w:r w:rsidRPr="00076F5C">
        <w:rPr>
          <w:rFonts w:eastAsia="SimSun"/>
        </w:rPr>
        <w:t>[</w:t>
      </w:r>
      <w:r>
        <w:rPr>
          <w:rFonts w:eastAsia="SimSun"/>
          <w:lang w:eastAsia="zh-CN"/>
        </w:rPr>
        <w:t>9</w:t>
      </w:r>
      <w:r w:rsidRPr="00076F5C">
        <w:rPr>
          <w:rFonts w:eastAsia="SimSun"/>
        </w:rPr>
        <w:t>]</w:t>
      </w:r>
      <w:r w:rsidRPr="00076F5C">
        <w:rPr>
          <w:rFonts w:eastAsia="SimSun"/>
        </w:rPr>
        <w:tab/>
        <w:t>3GPP TR 23.700-98: "Study on Enhanced architecture for enabling Edge Applications".</w:t>
      </w:r>
    </w:p>
    <w:p w14:paraId="5498606D" w14:textId="73019B54" w:rsidR="00076F5C" w:rsidRPr="00CC4025" w:rsidRDefault="00C01744" w:rsidP="00CC4025">
      <w:pPr>
        <w:keepLines/>
        <w:ind w:left="1702" w:hanging="1418"/>
        <w:rPr>
          <w:rFonts w:eastAsia="SimSun"/>
        </w:rPr>
      </w:pPr>
      <w:r w:rsidRPr="00076F5C">
        <w:rPr>
          <w:rFonts w:eastAsia="SimSun"/>
        </w:rPr>
        <w:t>[</w:t>
      </w:r>
      <w:r>
        <w:rPr>
          <w:rFonts w:eastAsia="SimSun"/>
          <w:lang w:eastAsia="zh-CN"/>
        </w:rPr>
        <w:t>10</w:t>
      </w:r>
      <w:r w:rsidRPr="00076F5C">
        <w:rPr>
          <w:rFonts w:eastAsia="SimSun"/>
        </w:rPr>
        <w:t>]</w:t>
      </w:r>
      <w:r w:rsidRPr="00076F5C">
        <w:rPr>
          <w:rFonts w:eastAsia="SimSun"/>
        </w:rPr>
        <w:tab/>
        <w:t>3GPP T</w:t>
      </w:r>
      <w:r>
        <w:rPr>
          <w:rFonts w:eastAsia="SimSun"/>
        </w:rPr>
        <w:t>S</w:t>
      </w:r>
      <w:r w:rsidRPr="00076F5C">
        <w:rPr>
          <w:rFonts w:eastAsia="SimSun"/>
        </w:rPr>
        <w:t> 2</w:t>
      </w:r>
      <w:r w:rsidR="00EC2D62">
        <w:rPr>
          <w:rFonts w:eastAsia="SimSun"/>
        </w:rPr>
        <w:t>9</w:t>
      </w:r>
      <w:r>
        <w:rPr>
          <w:rFonts w:eastAsia="SimSun"/>
        </w:rPr>
        <w:t>.122</w:t>
      </w:r>
      <w:r w:rsidRPr="00076F5C">
        <w:rPr>
          <w:rFonts w:eastAsia="SimSun"/>
        </w:rPr>
        <w:t>: "</w:t>
      </w:r>
      <w:r w:rsidR="009005E3" w:rsidRPr="009005E3">
        <w:t xml:space="preserve"> </w:t>
      </w:r>
      <w:r w:rsidR="009005E3" w:rsidRPr="009005E3">
        <w:rPr>
          <w:rFonts w:eastAsia="SimSun"/>
        </w:rPr>
        <w:t>T8 reference point for Northbound APIs</w:t>
      </w:r>
      <w:r w:rsidRPr="00076F5C">
        <w:rPr>
          <w:rFonts w:eastAsia="SimSun"/>
        </w:rPr>
        <w:t>".</w:t>
      </w:r>
    </w:p>
    <w:p w14:paraId="1517ECA6" w14:textId="14C2E7FD" w:rsidR="00080512" w:rsidRPr="004322F7" w:rsidRDefault="00080512">
      <w:pPr>
        <w:pStyle w:val="Heading1"/>
      </w:pPr>
      <w:bookmarkStart w:id="36" w:name="definitions"/>
      <w:bookmarkStart w:id="37" w:name="_Toc76547868"/>
      <w:bookmarkStart w:id="38" w:name="_Toc77933461"/>
      <w:bookmarkStart w:id="39" w:name="_Toc88561486"/>
      <w:bookmarkStart w:id="40" w:name="_Toc88561647"/>
      <w:bookmarkStart w:id="41" w:name="_Toc113357340"/>
      <w:bookmarkStart w:id="42" w:name="_Toc138285500"/>
      <w:bookmarkEnd w:id="36"/>
      <w:r w:rsidRPr="004322F7">
        <w:lastRenderedPageBreak/>
        <w:t>3</w:t>
      </w:r>
      <w:r w:rsidRPr="004322F7">
        <w:tab/>
        <w:t>Definitions</w:t>
      </w:r>
      <w:r w:rsidR="00602AEA" w:rsidRPr="004322F7">
        <w:t xml:space="preserve"> of terms, symbols and abbreviations</w:t>
      </w:r>
      <w:bookmarkEnd w:id="37"/>
      <w:bookmarkEnd w:id="38"/>
      <w:bookmarkEnd w:id="39"/>
      <w:bookmarkEnd w:id="40"/>
      <w:bookmarkEnd w:id="41"/>
      <w:bookmarkEnd w:id="42"/>
    </w:p>
    <w:p w14:paraId="59009951" w14:textId="2A9DABB9" w:rsidR="00080512" w:rsidRPr="004322F7" w:rsidRDefault="00080512" w:rsidP="00717FD5">
      <w:pPr>
        <w:pStyle w:val="Heading2"/>
      </w:pPr>
      <w:bookmarkStart w:id="43" w:name="_Toc76547869"/>
      <w:bookmarkStart w:id="44" w:name="_Toc77933462"/>
      <w:bookmarkStart w:id="45" w:name="_Toc88561487"/>
      <w:bookmarkStart w:id="46" w:name="_Toc88561648"/>
      <w:bookmarkStart w:id="47" w:name="_Toc113357341"/>
      <w:bookmarkStart w:id="48" w:name="_Toc138285501"/>
      <w:r w:rsidRPr="004322F7">
        <w:t>3.1</w:t>
      </w:r>
      <w:r w:rsidRPr="004322F7">
        <w:tab/>
      </w:r>
      <w:r w:rsidR="002B6339" w:rsidRPr="004322F7">
        <w:t>Terms</w:t>
      </w:r>
      <w:bookmarkEnd w:id="43"/>
      <w:bookmarkEnd w:id="44"/>
      <w:bookmarkEnd w:id="45"/>
      <w:bookmarkEnd w:id="46"/>
      <w:bookmarkEnd w:id="47"/>
      <w:bookmarkEnd w:id="48"/>
    </w:p>
    <w:p w14:paraId="0706AB85" w14:textId="04646E4F" w:rsidR="00080512" w:rsidRPr="004322F7" w:rsidRDefault="00080512">
      <w:r w:rsidRPr="004322F7">
        <w:t xml:space="preserve">For the purposes of the present document, the terms given in </w:t>
      </w:r>
      <w:r w:rsidR="00DF62CD" w:rsidRPr="004322F7">
        <w:t xml:space="preserve">3GPP </w:t>
      </w:r>
      <w:r w:rsidRPr="004322F7">
        <w:t>TR 21.905 [</w:t>
      </w:r>
      <w:r w:rsidR="004D3578" w:rsidRPr="004322F7">
        <w:t>1</w:t>
      </w:r>
      <w:r w:rsidRPr="004322F7">
        <w:t xml:space="preserve">] and the following apply. A term defined in the present document takes precedence over the definition of the same term, if any, in </w:t>
      </w:r>
      <w:r w:rsidR="00DF62CD" w:rsidRPr="004322F7">
        <w:t xml:space="preserve">3GPP </w:t>
      </w:r>
      <w:r w:rsidRPr="004322F7">
        <w:t>TR 21.905 [</w:t>
      </w:r>
      <w:r w:rsidR="004D3578" w:rsidRPr="004322F7">
        <w:t>1</w:t>
      </w:r>
      <w:r w:rsidRPr="004322F7">
        <w:t>].</w:t>
      </w:r>
    </w:p>
    <w:p w14:paraId="0307DA34" w14:textId="1DD2CFD6" w:rsidR="00866F87" w:rsidRPr="004322F7" w:rsidRDefault="00866F87" w:rsidP="00866F87">
      <w:r w:rsidRPr="004322F7">
        <w:t xml:space="preserve">Internet of Things (IoT): Network supporting interconnection of devices, machines, and low complexity entities. </w:t>
      </w:r>
    </w:p>
    <w:p w14:paraId="5F4A9F82" w14:textId="77777777" w:rsidR="00866F87" w:rsidRPr="004322F7" w:rsidRDefault="00866F87" w:rsidP="00866F87">
      <w:r w:rsidRPr="004322F7">
        <w:t>IoT Application: An application catering to one or more vertical domains which includes communication functionality for the Internet of Things.</w:t>
      </w:r>
    </w:p>
    <w:p w14:paraId="4CD614EC" w14:textId="556DC8AF" w:rsidR="00866F87" w:rsidRPr="004322F7" w:rsidRDefault="00866F87" w:rsidP="00866F87">
      <w:r w:rsidRPr="004322F7">
        <w:t>IoT Client: An entity that provides the client</w:t>
      </w:r>
      <w:r w:rsidR="00E660B4">
        <w:t>-</w:t>
      </w:r>
      <w:r w:rsidRPr="004322F7">
        <w:t>side functionalities corresponding to a specific IoT Application.</w:t>
      </w:r>
    </w:p>
    <w:p w14:paraId="4BED7248" w14:textId="77777777" w:rsidR="00866F87" w:rsidRPr="004322F7" w:rsidRDefault="00866F87" w:rsidP="00866F87">
      <w:r w:rsidRPr="004322F7">
        <w:t>IoT Platform: An entity hosting a collection of services and enabling capabilities that supports IoT Applications.</w:t>
      </w:r>
    </w:p>
    <w:p w14:paraId="6F46181C" w14:textId="77777777" w:rsidR="00866F87" w:rsidRPr="004322F7" w:rsidRDefault="00866F87" w:rsidP="00866F87">
      <w:r w:rsidRPr="004322F7">
        <w:t>IoT Platform service: A generic name for a common service or enabling capability provided by an IoT Platform.</w:t>
      </w:r>
    </w:p>
    <w:p w14:paraId="6F17CFD9" w14:textId="77777777" w:rsidR="00866F87" w:rsidRPr="004322F7" w:rsidRDefault="00866F87" w:rsidP="00866F87">
      <w:r w:rsidRPr="004322F7">
        <w:t>IoT Platform Provider: A mobile network operator or a 3rd party service provider offering IoT Platform services to multiple 3rd party service providers or ASPs.</w:t>
      </w:r>
    </w:p>
    <w:p w14:paraId="1BE88D84" w14:textId="7F8DA466" w:rsidR="00D23D2E" w:rsidRPr="004322F7" w:rsidRDefault="00866F87" w:rsidP="00866F87">
      <w:r w:rsidRPr="004322F7">
        <w:t>IoT Server: An entity that provides the server side functionalities corresponding to a specific IoT Application.</w:t>
      </w:r>
    </w:p>
    <w:p w14:paraId="5D2050A9" w14:textId="68C8CFEC" w:rsidR="00AB451F" w:rsidRPr="003B477F" w:rsidRDefault="00236184" w:rsidP="00CA0701">
      <w:pPr>
        <w:pStyle w:val="NO"/>
        <w:rPr>
          <w:rFonts w:eastAsia="Calibri Light"/>
        </w:rPr>
      </w:pPr>
      <w:r>
        <w:rPr>
          <w:rFonts w:eastAsia="Calibri Light"/>
        </w:rPr>
        <w:t>NOTE</w:t>
      </w:r>
      <w:r w:rsidR="00AB451F" w:rsidRPr="00AB451F">
        <w:rPr>
          <w:rFonts w:eastAsia="Calibri Light"/>
        </w:rPr>
        <w:t xml:space="preserve">: </w:t>
      </w:r>
      <w:r w:rsidR="008E5FD6">
        <w:rPr>
          <w:rFonts w:eastAsia="Calibri Light"/>
        </w:rPr>
        <w:t xml:space="preserve">The normative phase work </w:t>
      </w:r>
      <w:r w:rsidR="001569BC">
        <w:rPr>
          <w:rFonts w:eastAsia="Calibri Light"/>
        </w:rPr>
        <w:t>will determine the m</w:t>
      </w:r>
      <w:r w:rsidR="00AB451F" w:rsidRPr="00AB451F">
        <w:rPr>
          <w:rFonts w:eastAsia="Calibri Light"/>
        </w:rPr>
        <w:t>apping</w:t>
      </w:r>
      <w:r w:rsidR="001569BC">
        <w:rPr>
          <w:rFonts w:eastAsia="Calibri Light"/>
        </w:rPr>
        <w:t>s</w:t>
      </w:r>
      <w:r w:rsidR="00AB451F" w:rsidRPr="00AB451F">
        <w:rPr>
          <w:rFonts w:eastAsia="Calibri Light"/>
        </w:rPr>
        <w:t xml:space="preserve"> </w:t>
      </w:r>
      <w:r w:rsidR="00353D5F">
        <w:rPr>
          <w:rFonts w:eastAsia="Calibri Light"/>
        </w:rPr>
        <w:t xml:space="preserve">between </w:t>
      </w:r>
      <w:r w:rsidR="00AB451F" w:rsidRPr="00AB451F">
        <w:rPr>
          <w:rFonts w:eastAsia="Calibri Light"/>
        </w:rPr>
        <w:t xml:space="preserve">these entities </w:t>
      </w:r>
      <w:r w:rsidR="00353D5F">
        <w:rPr>
          <w:rFonts w:eastAsia="Calibri Light"/>
        </w:rPr>
        <w:t xml:space="preserve">and </w:t>
      </w:r>
      <w:r w:rsidR="00AB451F" w:rsidRPr="00AB451F">
        <w:rPr>
          <w:rFonts w:eastAsia="Calibri Light"/>
        </w:rPr>
        <w:t>SEAL</w:t>
      </w:r>
      <w:r w:rsidR="00353D5F">
        <w:rPr>
          <w:rFonts w:eastAsia="Calibri Light"/>
        </w:rPr>
        <w:t xml:space="preserve"> entities</w:t>
      </w:r>
      <w:r w:rsidR="00FB2AB0">
        <w:rPr>
          <w:rFonts w:eastAsia="Calibri Light"/>
        </w:rPr>
        <w:t>.</w:t>
      </w:r>
    </w:p>
    <w:p w14:paraId="05C69792" w14:textId="77777777" w:rsidR="00080512" w:rsidRPr="004322F7" w:rsidRDefault="00080512">
      <w:pPr>
        <w:pStyle w:val="Heading2"/>
      </w:pPr>
      <w:bookmarkStart w:id="49" w:name="_Toc76547870"/>
      <w:bookmarkStart w:id="50" w:name="_Toc77933463"/>
      <w:bookmarkStart w:id="51" w:name="_Toc88561488"/>
      <w:bookmarkStart w:id="52" w:name="_Toc88561649"/>
      <w:bookmarkStart w:id="53" w:name="_Toc113357342"/>
      <w:bookmarkStart w:id="54" w:name="_Toc138285502"/>
      <w:r w:rsidRPr="004322F7">
        <w:t>3.2</w:t>
      </w:r>
      <w:r w:rsidRPr="004322F7">
        <w:tab/>
        <w:t>Symbols</w:t>
      </w:r>
      <w:bookmarkEnd w:id="49"/>
      <w:bookmarkEnd w:id="50"/>
      <w:bookmarkEnd w:id="51"/>
      <w:bookmarkEnd w:id="52"/>
      <w:bookmarkEnd w:id="53"/>
      <w:bookmarkEnd w:id="54"/>
    </w:p>
    <w:p w14:paraId="2EB1616E" w14:textId="570E447A" w:rsidR="00080512" w:rsidRPr="004322F7" w:rsidRDefault="00080512">
      <w:pPr>
        <w:keepNext/>
      </w:pPr>
      <w:r w:rsidRPr="004322F7">
        <w:t>For the purposes of the present document, the following symbols apply:</w:t>
      </w:r>
    </w:p>
    <w:p w14:paraId="4A3FCC12" w14:textId="77777777" w:rsidR="00080512" w:rsidRPr="004322F7" w:rsidRDefault="00080512">
      <w:pPr>
        <w:pStyle w:val="EW"/>
      </w:pPr>
      <w:r w:rsidRPr="004322F7">
        <w:t>&lt;symbol&gt;</w:t>
      </w:r>
      <w:r w:rsidRPr="004322F7">
        <w:tab/>
        <w:t>&lt;Explanation&gt;</w:t>
      </w:r>
    </w:p>
    <w:p w14:paraId="0C84A310" w14:textId="77777777" w:rsidR="00080512" w:rsidRPr="004322F7" w:rsidRDefault="00080512">
      <w:pPr>
        <w:pStyle w:val="EW"/>
      </w:pPr>
    </w:p>
    <w:p w14:paraId="57704C17" w14:textId="77777777" w:rsidR="00080512" w:rsidRPr="004322F7" w:rsidRDefault="00080512">
      <w:pPr>
        <w:pStyle w:val="Heading2"/>
      </w:pPr>
      <w:bookmarkStart w:id="55" w:name="_Toc76547871"/>
      <w:bookmarkStart w:id="56" w:name="_Toc77933464"/>
      <w:bookmarkStart w:id="57" w:name="_Toc88561489"/>
      <w:bookmarkStart w:id="58" w:name="_Toc88561650"/>
      <w:bookmarkStart w:id="59" w:name="_Toc113357343"/>
      <w:bookmarkStart w:id="60" w:name="_Toc138285503"/>
      <w:r w:rsidRPr="004322F7">
        <w:t>3.3</w:t>
      </w:r>
      <w:r w:rsidRPr="004322F7">
        <w:tab/>
        <w:t>Abbreviations</w:t>
      </w:r>
      <w:bookmarkEnd w:id="55"/>
      <w:bookmarkEnd w:id="56"/>
      <w:bookmarkEnd w:id="57"/>
      <w:bookmarkEnd w:id="58"/>
      <w:bookmarkEnd w:id="59"/>
      <w:bookmarkEnd w:id="60"/>
    </w:p>
    <w:p w14:paraId="0A23FFCD" w14:textId="003A65BF" w:rsidR="00080512" w:rsidRPr="004322F7" w:rsidRDefault="00080512">
      <w:pPr>
        <w:keepNext/>
      </w:pPr>
      <w:r w:rsidRPr="004322F7">
        <w:t>For the purposes of the present document, the abb</w:t>
      </w:r>
      <w:r w:rsidR="004D3578" w:rsidRPr="004322F7">
        <w:t xml:space="preserve">reviations given in </w:t>
      </w:r>
      <w:r w:rsidR="00DF62CD" w:rsidRPr="004322F7">
        <w:t xml:space="preserve">3GPP </w:t>
      </w:r>
      <w:r w:rsidR="004D3578" w:rsidRPr="004322F7">
        <w:t>TR 21.905 [1</w:t>
      </w:r>
      <w:r w:rsidRPr="004322F7">
        <w:t>] and the following apply. An abbreviation defined in the present document takes precedence over the definition of the same abbre</w:t>
      </w:r>
      <w:r w:rsidR="004D3578" w:rsidRPr="004322F7">
        <w:t xml:space="preserve">viation, if any, in </w:t>
      </w:r>
      <w:r w:rsidR="00DF62CD" w:rsidRPr="004322F7">
        <w:t xml:space="preserve">3GPP </w:t>
      </w:r>
      <w:r w:rsidR="004D3578" w:rsidRPr="004322F7">
        <w:t>TR 21.905 [1</w:t>
      </w:r>
      <w:r w:rsidRPr="004322F7">
        <w:t>].</w:t>
      </w:r>
    </w:p>
    <w:p w14:paraId="783BF493" w14:textId="6FC3AFD5" w:rsidR="008A7FF9" w:rsidRDefault="008A7FF9" w:rsidP="00866F87">
      <w:pPr>
        <w:pStyle w:val="EW"/>
      </w:pPr>
      <w:r>
        <w:t>ASM</w:t>
      </w:r>
      <w:r>
        <w:tab/>
      </w:r>
      <w:r w:rsidRPr="008A7FF9">
        <w:t>Application Service Management</w:t>
      </w:r>
    </w:p>
    <w:p w14:paraId="6B7A0CD4" w14:textId="1F1809C8" w:rsidR="00866F87" w:rsidRPr="008A7FF9" w:rsidRDefault="00866F87" w:rsidP="00866F87">
      <w:pPr>
        <w:pStyle w:val="EW"/>
      </w:pPr>
      <w:r w:rsidRPr="008A7FF9">
        <w:t>ASP</w:t>
      </w:r>
      <w:r w:rsidRPr="008A7FF9">
        <w:tab/>
        <w:t>Application Service Provider</w:t>
      </w:r>
    </w:p>
    <w:p w14:paraId="18DD0BE8" w14:textId="4CA79FD2" w:rsidR="006765E9" w:rsidRDefault="00866F87" w:rsidP="00866F87">
      <w:pPr>
        <w:pStyle w:val="EW"/>
      </w:pPr>
      <w:r w:rsidRPr="008A7FF9">
        <w:t>BDT</w:t>
      </w:r>
      <w:r w:rsidRPr="008A7FF9">
        <w:tab/>
        <w:t>Background Data Transfer</w:t>
      </w:r>
    </w:p>
    <w:p w14:paraId="55AB076A" w14:textId="686EF15F" w:rsidR="0006640B" w:rsidRDefault="0006640B" w:rsidP="00866F87">
      <w:pPr>
        <w:pStyle w:val="EW"/>
      </w:pPr>
      <w:r>
        <w:t>CAPIF</w:t>
      </w:r>
      <w:r>
        <w:tab/>
      </w:r>
      <w:r w:rsidR="008A7FF9" w:rsidRPr="008A7FF9">
        <w:t>Common API Framework for northbound APIs</w:t>
      </w:r>
    </w:p>
    <w:p w14:paraId="2E3486FD" w14:textId="7236A353" w:rsidR="00124C43" w:rsidRDefault="00124C43" w:rsidP="00866F87">
      <w:pPr>
        <w:pStyle w:val="EW"/>
      </w:pPr>
      <w:r>
        <w:t>CIoT</w:t>
      </w:r>
      <w:r>
        <w:tab/>
        <w:t>Cellular IoT</w:t>
      </w:r>
    </w:p>
    <w:p w14:paraId="35249E84" w14:textId="32AAD4B3" w:rsidR="0006640B" w:rsidRDefault="0006640B" w:rsidP="00866F87">
      <w:pPr>
        <w:pStyle w:val="EW"/>
      </w:pPr>
      <w:r>
        <w:t>CP</w:t>
      </w:r>
      <w:r>
        <w:tab/>
        <w:t>Control Plane</w:t>
      </w:r>
    </w:p>
    <w:p w14:paraId="5EAEB2BD" w14:textId="6591E9DC" w:rsidR="008A7FF9" w:rsidRDefault="008A7FF9" w:rsidP="00866F87">
      <w:pPr>
        <w:pStyle w:val="EW"/>
      </w:pPr>
      <w:r>
        <w:t>CPP</w:t>
      </w:r>
      <w:r>
        <w:tab/>
        <w:t>Communication Patterns Parameters</w:t>
      </w:r>
    </w:p>
    <w:p w14:paraId="2D4D1881" w14:textId="67CAE603" w:rsidR="00124C43" w:rsidRDefault="00124C43" w:rsidP="00866F87">
      <w:pPr>
        <w:pStyle w:val="EW"/>
      </w:pPr>
      <w:r>
        <w:t>MIoT</w:t>
      </w:r>
      <w:r>
        <w:tab/>
        <w:t>Massive IoT</w:t>
      </w:r>
    </w:p>
    <w:p w14:paraId="78A35024" w14:textId="77777777" w:rsidR="00F30E63" w:rsidRDefault="00F30E63" w:rsidP="00F30E63">
      <w:pPr>
        <w:pStyle w:val="EW"/>
      </w:pPr>
      <w:r>
        <w:t>NEF</w:t>
      </w:r>
      <w:r>
        <w:tab/>
        <w:t>Network Exposure Function</w:t>
      </w:r>
    </w:p>
    <w:p w14:paraId="55E4FE23" w14:textId="379C19F8" w:rsidR="008A7FF9" w:rsidRPr="00124C43" w:rsidRDefault="008A7FF9" w:rsidP="00866F87">
      <w:pPr>
        <w:pStyle w:val="EW"/>
      </w:pPr>
      <w:r>
        <w:t>NIDD</w:t>
      </w:r>
      <w:r>
        <w:tab/>
        <w:t>Non-IP Data Delivery</w:t>
      </w:r>
    </w:p>
    <w:p w14:paraId="0E4F5AB1" w14:textId="6455997D" w:rsidR="00866F87" w:rsidRDefault="00866F87" w:rsidP="0068178F">
      <w:pPr>
        <w:pStyle w:val="EW"/>
      </w:pPr>
      <w:r w:rsidRPr="008A7FF9">
        <w:t>SEAL</w:t>
      </w:r>
      <w:r w:rsidRPr="008A7FF9">
        <w:tab/>
        <w:t>Service Enablement Application Layer</w:t>
      </w:r>
    </w:p>
    <w:p w14:paraId="42EE3244" w14:textId="047F134E" w:rsidR="00F30E63" w:rsidRPr="008A7FF9" w:rsidRDefault="00F30E63" w:rsidP="0068178F">
      <w:pPr>
        <w:pStyle w:val="EW"/>
      </w:pPr>
      <w:r>
        <w:t>SCEF</w:t>
      </w:r>
      <w:r>
        <w:tab/>
        <w:t>Service Capability Exposure Function</w:t>
      </w:r>
    </w:p>
    <w:p w14:paraId="4DB2E870" w14:textId="66EE5F41" w:rsidR="00E31E68" w:rsidRDefault="005C51D9" w:rsidP="005C51D9">
      <w:pPr>
        <w:pStyle w:val="EW"/>
        <w:rPr>
          <w:iCs/>
        </w:rPr>
      </w:pPr>
      <w:r w:rsidRPr="00F30E63">
        <w:t>TAU</w:t>
      </w:r>
      <w:r w:rsidRPr="00F30E63">
        <w:tab/>
      </w:r>
      <w:r w:rsidRPr="00F30E63">
        <w:rPr>
          <w:iCs/>
        </w:rPr>
        <w:t>Tracking Area Update</w:t>
      </w:r>
    </w:p>
    <w:p w14:paraId="55535B5C" w14:textId="77777777" w:rsidR="00F30E63" w:rsidRPr="004D3578" w:rsidRDefault="00F30E63" w:rsidP="00F30E63">
      <w:pPr>
        <w:pStyle w:val="EW"/>
      </w:pPr>
      <w:r>
        <w:t>VAL</w:t>
      </w:r>
      <w:r>
        <w:tab/>
        <w:t>Vertical Application Layer</w:t>
      </w:r>
    </w:p>
    <w:p w14:paraId="270D38F1" w14:textId="2B1AAA37" w:rsidR="00A4331D" w:rsidRPr="00F30E63" w:rsidRDefault="00A4331D" w:rsidP="00A4331D">
      <w:pPr>
        <w:pStyle w:val="Heading1"/>
      </w:pPr>
      <w:bookmarkStart w:id="61" w:name="clause4"/>
      <w:bookmarkStart w:id="62" w:name="_Toc76547872"/>
      <w:bookmarkStart w:id="63" w:name="_Toc77933465"/>
      <w:bookmarkStart w:id="64" w:name="_Toc88561490"/>
      <w:bookmarkStart w:id="65" w:name="_Toc88561651"/>
      <w:bookmarkStart w:id="66" w:name="_Toc113357344"/>
      <w:bookmarkStart w:id="67" w:name="_Hlk75185868"/>
      <w:bookmarkStart w:id="68" w:name="_Toc138285504"/>
      <w:bookmarkEnd w:id="61"/>
      <w:r w:rsidRPr="00F30E63">
        <w:lastRenderedPageBreak/>
        <w:t>4</w:t>
      </w:r>
      <w:r w:rsidRPr="00F30E63">
        <w:tab/>
        <w:t>Key Issues</w:t>
      </w:r>
      <w:bookmarkEnd w:id="62"/>
      <w:bookmarkEnd w:id="63"/>
      <w:bookmarkEnd w:id="64"/>
      <w:bookmarkEnd w:id="65"/>
      <w:bookmarkEnd w:id="66"/>
      <w:bookmarkEnd w:id="68"/>
    </w:p>
    <w:p w14:paraId="0B246C52" w14:textId="7CBF8878" w:rsidR="00866F87" w:rsidRPr="004322F7" w:rsidRDefault="00866F87" w:rsidP="00866F87">
      <w:pPr>
        <w:pStyle w:val="Heading2"/>
      </w:pPr>
      <w:bookmarkStart w:id="69" w:name="_Toc77933466"/>
      <w:bookmarkStart w:id="70" w:name="_Toc88561491"/>
      <w:bookmarkStart w:id="71" w:name="_Toc88561652"/>
      <w:bookmarkStart w:id="72" w:name="_Toc113357345"/>
      <w:bookmarkStart w:id="73" w:name="_Toc76547873"/>
      <w:bookmarkStart w:id="74" w:name="_Toc138285505"/>
      <w:r w:rsidRPr="004322F7">
        <w:t>4.1</w:t>
      </w:r>
      <w:r w:rsidRPr="004322F7">
        <w:tab/>
        <w:t>Key issue #1: Background Data Transfer negotiation</w:t>
      </w:r>
      <w:bookmarkEnd w:id="69"/>
      <w:bookmarkEnd w:id="70"/>
      <w:bookmarkEnd w:id="71"/>
      <w:bookmarkEnd w:id="72"/>
      <w:bookmarkEnd w:id="74"/>
    </w:p>
    <w:p w14:paraId="0F5C2FD4" w14:textId="5A9BF317" w:rsidR="00866F87" w:rsidRPr="004322F7" w:rsidRDefault="00866F87" w:rsidP="00866F87">
      <w:r w:rsidRPr="004322F7">
        <w:t xml:space="preserve">The cellular network provides background data transfer (BDT) capabilities which save network resources and reduce device energy consumption. The 5GS provides procedures for BDT negotiation services as described in </w:t>
      </w:r>
      <w:r w:rsidR="000D5928">
        <w:t xml:space="preserve">3GPP </w:t>
      </w:r>
      <w:r w:rsidRPr="004322F7">
        <w:t xml:space="preserve">TS 23.502 [2] clause 4.16.7. The corresponding NEF services (see </w:t>
      </w:r>
      <w:r w:rsidR="000D5928">
        <w:t xml:space="preserve">3GPP </w:t>
      </w:r>
      <w:r w:rsidRPr="004322F7">
        <w:t>TS 23.502 [2] clause 5.2.6.6) allow the servers to provide parameters for requesting or optimizing the background data traffic for a set of UEs.</w:t>
      </w:r>
    </w:p>
    <w:p w14:paraId="5EA387AB" w14:textId="69A24288" w:rsidR="00866F87" w:rsidRPr="004322F7" w:rsidRDefault="00866F87" w:rsidP="00866F87">
      <w:r w:rsidRPr="004322F7">
        <w:t xml:space="preserve">Scenarios in which an IoT Platform interfaces with the Core Network to request future Background Data Transfer (BDT) Policies on behalf of IoT Servers need to be investigated further. </w:t>
      </w:r>
      <w:bookmarkStart w:id="75" w:name="_Hlk77202771"/>
      <w:r w:rsidRPr="004322F7">
        <w:t xml:space="preserve">In such scenarios the IoT Platform Provider leverages for its services a different business relationship with the MNO than the ASPs providing the individual IoT Applications. For example, a Smart City Platform may be configured to understand the reference to a charging rate based on the agreement with the operator (see </w:t>
      </w:r>
      <w:r w:rsidR="000D5928">
        <w:t xml:space="preserve">3GPP </w:t>
      </w:r>
      <w:r w:rsidRPr="004322F7">
        <w:t>TS 23.503 [3] clause 6.1.2.4). At the same time, the ASP providing green building IoT applications hosted by the IoT Platform may rely on no special operator agreements.</w:t>
      </w:r>
      <w:bookmarkEnd w:id="75"/>
    </w:p>
    <w:p w14:paraId="4298990B" w14:textId="3054E7EE" w:rsidR="00866F87" w:rsidRPr="004322F7" w:rsidRDefault="00866F87" w:rsidP="00866F87">
      <w:r w:rsidRPr="004322F7">
        <w:t xml:space="preserve">In such scenarios, the IoT Servers provide the IoT Platform information such as expected data volume per UE, preferred time window or optional location, for a set of targeted IoT Clients. The IoT Platform negotiates future BDT policies with the Core Network as detailed in </w:t>
      </w:r>
      <w:r w:rsidR="000D5928">
        <w:t xml:space="preserve">3GPP </w:t>
      </w:r>
      <w:r w:rsidRPr="004322F7">
        <w:t>TS 23.502[2] clause 4.16.7. Then the relevant information from the selected BDT policy is provided to the initiating IoT Servers, in order to initiate the data transfer.</w:t>
      </w:r>
    </w:p>
    <w:p w14:paraId="73340060" w14:textId="77777777" w:rsidR="00866F87" w:rsidRPr="004322F7" w:rsidRDefault="00866F87" w:rsidP="00866F87">
      <w:r w:rsidRPr="004322F7">
        <w:t>Hence, it is required to study:</w:t>
      </w:r>
    </w:p>
    <w:p w14:paraId="42671A44" w14:textId="77777777" w:rsidR="004B6D47" w:rsidRPr="004322F7" w:rsidRDefault="004B6D47" w:rsidP="004B6D47">
      <w:pPr>
        <w:pStyle w:val="B1"/>
      </w:pPr>
      <w:r w:rsidRPr="004322F7">
        <w:t>-</w:t>
      </w:r>
      <w:r w:rsidRPr="004322F7">
        <w:tab/>
      </w:r>
      <w:r w:rsidR="00866F87" w:rsidRPr="004322F7">
        <w:t>How the SEAL functional model and deployment options may be leveraged for the implementation of IoT Platforms supporting such scenarios.</w:t>
      </w:r>
    </w:p>
    <w:p w14:paraId="5DADFAD2" w14:textId="22EB3A5F" w:rsidR="00866F87" w:rsidRPr="004322F7" w:rsidRDefault="004B6D47" w:rsidP="004B6D47">
      <w:pPr>
        <w:pStyle w:val="B1"/>
      </w:pPr>
      <w:r w:rsidRPr="004322F7">
        <w:t>-</w:t>
      </w:r>
      <w:r w:rsidRPr="004322F7">
        <w:tab/>
      </w:r>
      <w:r w:rsidR="00866F87" w:rsidRPr="004322F7">
        <w:t>Whether and how the IoT Platform in this scenario can:</w:t>
      </w:r>
    </w:p>
    <w:p w14:paraId="767C2C4B" w14:textId="40B6F965" w:rsidR="00866F87" w:rsidRPr="004322F7" w:rsidRDefault="004B6D47" w:rsidP="004B6D47">
      <w:pPr>
        <w:pStyle w:val="B2"/>
      </w:pPr>
      <w:r w:rsidRPr="004322F7">
        <w:t>-</w:t>
      </w:r>
      <w:r w:rsidRPr="004322F7">
        <w:tab/>
      </w:r>
      <w:r w:rsidR="00866F87" w:rsidRPr="004322F7">
        <w:t>determine the reference to the charging rate (based on agreement with the operator) without exposure of this information to the IoT Servers.</w:t>
      </w:r>
    </w:p>
    <w:p w14:paraId="14BC2991" w14:textId="39F896A7" w:rsidR="00866F87" w:rsidRPr="004322F7" w:rsidRDefault="004B6D47" w:rsidP="004B6D47">
      <w:pPr>
        <w:pStyle w:val="B2"/>
      </w:pPr>
      <w:r w:rsidRPr="004322F7">
        <w:t>-</w:t>
      </w:r>
      <w:r w:rsidRPr="004322F7">
        <w:tab/>
      </w:r>
      <w:r w:rsidR="00866F87" w:rsidRPr="004322F7">
        <w:t>aggregate requirements/ requests from multiple IoT Servers resulting in a single future BDT negotiation request, e.g.</w:t>
      </w:r>
      <w:r w:rsidR="00E26D54" w:rsidRPr="004322F7">
        <w:t>,</w:t>
      </w:r>
      <w:r w:rsidR="00866F87" w:rsidRPr="004322F7">
        <w:t xml:space="preserve"> when the same group of UEs is targeted.</w:t>
      </w:r>
    </w:p>
    <w:p w14:paraId="11935DF2" w14:textId="44C36EC1" w:rsidR="00866F87" w:rsidRPr="004322F7" w:rsidRDefault="004B6D47" w:rsidP="004B6D47">
      <w:pPr>
        <w:pStyle w:val="B2"/>
      </w:pPr>
      <w:r w:rsidRPr="004322F7">
        <w:t>-</w:t>
      </w:r>
      <w:r w:rsidRPr="004322F7">
        <w:tab/>
      </w:r>
      <w:r w:rsidR="00866F87" w:rsidRPr="004322F7">
        <w:t>select a BDT Policy from a set of Possible Transfer Policies provided by the Core Network, based on IoT Server input.</w:t>
      </w:r>
    </w:p>
    <w:p w14:paraId="0DE3E519" w14:textId="4ED73B8C" w:rsidR="00A82A8F" w:rsidRPr="004322F7" w:rsidRDefault="00A82A8F" w:rsidP="00A82A8F">
      <w:pPr>
        <w:pStyle w:val="Heading2"/>
      </w:pPr>
      <w:bookmarkStart w:id="76" w:name="_Toc88561492"/>
      <w:bookmarkStart w:id="77" w:name="_Toc88561653"/>
      <w:bookmarkStart w:id="78" w:name="_Toc113357346"/>
      <w:bookmarkStart w:id="79" w:name="_Toc138285506"/>
      <w:r w:rsidRPr="004322F7">
        <w:t>4.2</w:t>
      </w:r>
      <w:r w:rsidRPr="004322F7">
        <w:tab/>
        <w:t>Key issue #2: Application server monitoring and control of traffic</w:t>
      </w:r>
      <w:bookmarkEnd w:id="76"/>
      <w:bookmarkEnd w:id="77"/>
      <w:bookmarkEnd w:id="78"/>
      <w:bookmarkEnd w:id="79"/>
    </w:p>
    <w:p w14:paraId="7AD89BFD" w14:textId="6BEF4082" w:rsidR="00A82A8F" w:rsidRPr="004322F7" w:rsidRDefault="006765E9" w:rsidP="00A82A8F">
      <w:r w:rsidRPr="004322F7">
        <w:t>C</w:t>
      </w:r>
      <w:r w:rsidR="00A82A8F" w:rsidRPr="004322F7">
        <w:t>lause 31 of 3GPP TS 22.101 [4] has provided requirements for control of traffic from UE-based applications toward associated server. When an application on a third-party server or the third-party server itself becomes congested or fails</w:t>
      </w:r>
      <w:r w:rsidRPr="004322F7">
        <w:t>,</w:t>
      </w:r>
      <w:r w:rsidR="00A82A8F" w:rsidRPr="004322F7">
        <w:t xml:space="preserve"> the traffic towards that server need</w:t>
      </w:r>
      <w:r w:rsidRPr="004322F7">
        <w:t>s</w:t>
      </w:r>
      <w:r w:rsidR="00A82A8F" w:rsidRPr="004322F7">
        <w:t xml:space="preserve"> to be controlled to avoid/mitigate potential issues caused by resulting unproductive use of 3GPP network resource</w:t>
      </w:r>
      <w:r w:rsidRPr="004322F7">
        <w:t>s</w:t>
      </w:r>
      <w:r w:rsidR="00A82A8F" w:rsidRPr="004322F7">
        <w:t>. Following are some of the requirements:</w:t>
      </w:r>
    </w:p>
    <w:p w14:paraId="62E523AE" w14:textId="483CB3C1" w:rsidR="00A82A8F" w:rsidRPr="004322F7" w:rsidRDefault="00A82A8F" w:rsidP="00A82A8F">
      <w:pPr>
        <w:rPr>
          <w:i/>
          <w:iCs/>
        </w:rPr>
      </w:pPr>
      <w:r w:rsidRPr="004322F7">
        <w:rPr>
          <w:i/>
          <w:iCs/>
        </w:rPr>
        <w:t>The 3GPP network shall be able to control (i.e., block and/or prioritize) traffic from UEs to an application on a third-party server or the third-party server itself without affecting traffic to other applications on the third-party server or to other third-party servers.</w:t>
      </w:r>
    </w:p>
    <w:p w14:paraId="0B96C446" w14:textId="77777777" w:rsidR="00A82A8F" w:rsidRPr="004322F7" w:rsidRDefault="00A82A8F" w:rsidP="00A82A8F">
      <w:pPr>
        <w:rPr>
          <w:i/>
          <w:iCs/>
        </w:rPr>
      </w:pPr>
      <w:r w:rsidRPr="004322F7">
        <w:rPr>
          <w:i/>
          <w:iCs/>
        </w:rPr>
        <w:t>The 3GPP network shall be able to receive a status indication from the third-party server when an application on it is experiencing congestion or failure, and when normal operation resumes. Such a status indication may be sent periodically, and/or when the status of the application changes.</w:t>
      </w:r>
    </w:p>
    <w:p w14:paraId="31F460C9" w14:textId="7BF1339B" w:rsidR="00A82A8F" w:rsidRPr="004322F7" w:rsidRDefault="00A82A8F" w:rsidP="00A82A8F">
      <w:r w:rsidRPr="004322F7">
        <w:rPr>
          <w:i/>
          <w:iCs/>
        </w:rPr>
        <w:t>The 3GPP network shall be able to detect and monitor a third-party server</w:t>
      </w:r>
      <w:r w:rsidR="000261DB" w:rsidRPr="004322F7">
        <w:rPr>
          <w:i/>
          <w:iCs/>
        </w:rPr>
        <w:t>'</w:t>
      </w:r>
      <w:r w:rsidRPr="004322F7">
        <w:rPr>
          <w:i/>
          <w:iCs/>
        </w:rPr>
        <w:t>s operational status e.g.</w:t>
      </w:r>
      <w:r w:rsidR="006765E9" w:rsidRPr="004322F7">
        <w:rPr>
          <w:i/>
          <w:iCs/>
        </w:rPr>
        <w:t>,</w:t>
      </w:r>
      <w:r w:rsidRPr="004322F7">
        <w:rPr>
          <w:i/>
          <w:iCs/>
        </w:rPr>
        <w:t xml:space="preserve"> congestion levels, failure</w:t>
      </w:r>
      <w:r w:rsidR="006765E9" w:rsidRPr="004322F7">
        <w:rPr>
          <w:i/>
          <w:iCs/>
        </w:rPr>
        <w:t>,</w:t>
      </w:r>
      <w:r w:rsidRPr="004322F7">
        <w:rPr>
          <w:i/>
          <w:iCs/>
        </w:rPr>
        <w:t xml:space="preserve"> and unavailability of the third-party server.</w:t>
      </w:r>
    </w:p>
    <w:p w14:paraId="0731D112" w14:textId="79826AA0" w:rsidR="00A82A8F" w:rsidRPr="004322F7" w:rsidRDefault="00A82A8F" w:rsidP="00A82A8F">
      <w:r w:rsidRPr="004322F7">
        <w:t xml:space="preserve">Consider a scenario where an IoT application server serves millions of devices. In an event where </w:t>
      </w:r>
      <w:r w:rsidR="006765E9" w:rsidRPr="004322F7">
        <w:t xml:space="preserve">the </w:t>
      </w:r>
      <w:r w:rsidRPr="004322F7">
        <w:t>application server</w:t>
      </w:r>
      <w:r w:rsidR="000261DB" w:rsidRPr="004322F7">
        <w:t>'</w:t>
      </w:r>
      <w:r w:rsidRPr="004322F7">
        <w:t>s response time is increased due to high traffic congestion at the application server, it is required to able to control (i.e.</w:t>
      </w:r>
      <w:r w:rsidR="006765E9" w:rsidRPr="004322F7">
        <w:t>,</w:t>
      </w:r>
      <w:r w:rsidRPr="004322F7">
        <w:t xml:space="preserve"> block and/or prioritize) the traffic from the UEs or IoT devices towards the application server. </w:t>
      </w:r>
    </w:p>
    <w:p w14:paraId="1D2E4F0C" w14:textId="77777777" w:rsidR="00A82A8F" w:rsidRPr="004322F7" w:rsidRDefault="00A82A8F" w:rsidP="00A82A8F">
      <w:r w:rsidRPr="004322F7">
        <w:t>Hence, it is required to study:</w:t>
      </w:r>
    </w:p>
    <w:p w14:paraId="149B38FB" w14:textId="59EDECED" w:rsidR="00A82A8F" w:rsidRPr="004322F7" w:rsidRDefault="00A82A8F" w:rsidP="000261DB">
      <w:pPr>
        <w:pStyle w:val="B1"/>
      </w:pPr>
      <w:r w:rsidRPr="004322F7">
        <w:lastRenderedPageBreak/>
        <w:t>1)</w:t>
      </w:r>
      <w:r w:rsidRPr="004322F7">
        <w:tab/>
        <w:t>How to enhance the enabler layer (e.g., SEAL, CAPIF) to support service monitoring of third-party application server</w:t>
      </w:r>
      <w:r w:rsidR="006765E9" w:rsidRPr="004322F7">
        <w:t>s</w:t>
      </w:r>
      <w:r w:rsidRPr="004322F7">
        <w:t xml:space="preserve">? </w:t>
      </w:r>
    </w:p>
    <w:p w14:paraId="21E5C2D0" w14:textId="770B5486" w:rsidR="00A82A8F" w:rsidRPr="004322F7" w:rsidRDefault="00A82A8F" w:rsidP="000261DB">
      <w:pPr>
        <w:pStyle w:val="B1"/>
      </w:pPr>
      <w:r w:rsidRPr="004322F7">
        <w:t>2)</w:t>
      </w:r>
      <w:r w:rsidRPr="004322F7">
        <w:tab/>
        <w:t>How to monitor a third-party server</w:t>
      </w:r>
      <w:r w:rsidR="000261DB" w:rsidRPr="004322F7">
        <w:t>'</w:t>
      </w:r>
      <w:r w:rsidRPr="004322F7">
        <w:t>s operational status e.g., congestion levels, failure, and unavailability of the third-party server? How to control/influence the traffic when the third-party application server is experiencing congestion or failure, and when normal operation resumes?</w:t>
      </w:r>
    </w:p>
    <w:p w14:paraId="32E37DC9" w14:textId="438A400A" w:rsidR="00E26D54" w:rsidRPr="004322F7" w:rsidRDefault="00E26D54" w:rsidP="00E26D54">
      <w:pPr>
        <w:pStyle w:val="Heading2"/>
      </w:pPr>
      <w:bookmarkStart w:id="80" w:name="_Toc88561493"/>
      <w:bookmarkStart w:id="81" w:name="_Toc88561654"/>
      <w:bookmarkStart w:id="82" w:name="_Toc113357347"/>
      <w:bookmarkStart w:id="83" w:name="_Toc138285507"/>
      <w:r w:rsidRPr="004322F7">
        <w:t>4.3</w:t>
      </w:r>
      <w:r w:rsidRPr="004322F7">
        <w:tab/>
        <w:t>Key issue #3: IoT Platform PSM monitoring and configuration</w:t>
      </w:r>
      <w:bookmarkEnd w:id="80"/>
      <w:bookmarkEnd w:id="81"/>
      <w:bookmarkEnd w:id="82"/>
      <w:bookmarkEnd w:id="83"/>
    </w:p>
    <w:p w14:paraId="5C5D54E5" w14:textId="77777777" w:rsidR="00E26D54" w:rsidRPr="004322F7" w:rsidRDefault="00E26D54" w:rsidP="00E26D54">
      <w:r w:rsidRPr="004322F7">
        <w:t xml:space="preserve">The cellular network exposes the capabilities for IoT Servers </w:t>
      </w:r>
      <w:r w:rsidRPr="004322F7">
        <w:rPr>
          <w:iCs/>
        </w:rPr>
        <w:t xml:space="preserve">to provide network parameters such as: maximum response time, maximum latency, and suggested number of downlink packets. These parameters may then be used by the Core Network to derive periodic </w:t>
      </w:r>
      <w:bookmarkStart w:id="84" w:name="_Hlk83894139"/>
      <w:r w:rsidRPr="004322F7">
        <w:rPr>
          <w:iCs/>
        </w:rPr>
        <w:t>TAU</w:t>
      </w:r>
      <w:bookmarkEnd w:id="84"/>
      <w:r w:rsidRPr="004322F7">
        <w:rPr>
          <w:iCs/>
        </w:rPr>
        <w:t xml:space="preserve"> Timer and Active time for the PSM mode, or to configure in-network extended buffering.</w:t>
      </w:r>
    </w:p>
    <w:p w14:paraId="038EBCF9" w14:textId="15345479" w:rsidR="00E26D54" w:rsidRPr="004322F7" w:rsidRDefault="00E26D54" w:rsidP="00E26D54">
      <w:pPr>
        <w:rPr>
          <w:iCs/>
        </w:rPr>
      </w:pPr>
      <w:r w:rsidRPr="004322F7">
        <w:rPr>
          <w:iCs/>
        </w:rPr>
        <w:t xml:space="preserve">IoT Platforms provide services to multiple IoT Servers with different services for the same UEs using PSM mode. Each IoT Sever is aware only of its own communication requirements, e.g., communication schedules, delay tolerance for regular or high-priority messaging. Based on these communication requirements, some IoT Servers may be able to derive how long the UE should be unreachable for power saving purposes, or how long the UE should stay active before returning to PSM. In the meantime, other IoT Servers may be agnostic of the of underlying network used, therefore unable to derive such information. </w:t>
      </w:r>
    </w:p>
    <w:p w14:paraId="15F43F87" w14:textId="77777777" w:rsidR="00E26D54" w:rsidRPr="004322F7" w:rsidRDefault="00E26D54" w:rsidP="00E26D54">
      <w:pPr>
        <w:rPr>
          <w:iCs/>
        </w:rPr>
      </w:pPr>
      <w:r w:rsidRPr="004322F7">
        <w:rPr>
          <w:iCs/>
        </w:rPr>
        <w:t>If separate Core Network parameter configurations are derived individually by each IoT Server for the same UE, the CN determines the final value. However, this determination does not have any service-level context information. In some cases, the greatest optimizations are achieved when the calculations take in consideration the current network parameter configuration, which currently can be inferred only through the use of device monitoring.</w:t>
      </w:r>
    </w:p>
    <w:p w14:paraId="5635D1D1" w14:textId="77777777" w:rsidR="00E26D54" w:rsidRPr="004322F7" w:rsidRDefault="00E26D54" w:rsidP="00E26D54">
      <w:pPr>
        <w:rPr>
          <w:iCs/>
        </w:rPr>
      </w:pPr>
      <w:r w:rsidRPr="004322F7">
        <w:rPr>
          <w:iCs/>
        </w:rPr>
        <w:t>When extended buffering is employed, the Network Parameter configuration can also be used by the application layer for retransmission timer configuration.</w:t>
      </w:r>
    </w:p>
    <w:p w14:paraId="69BF2C78" w14:textId="77777777" w:rsidR="00E26D54" w:rsidRPr="004322F7" w:rsidRDefault="00E26D54" w:rsidP="00E26D54">
      <w:r w:rsidRPr="004322F7">
        <w:t>Scenarios in which an IoT Platform interfaces with the Core Network to provide optimal configuration of network parameters determined based on the communication characteristics from multiple IoT Servers need to be investigated further.</w:t>
      </w:r>
    </w:p>
    <w:p w14:paraId="6619E6DC" w14:textId="77777777" w:rsidR="00E26D54" w:rsidRPr="004322F7" w:rsidRDefault="00E26D54" w:rsidP="00E26D54">
      <w:r w:rsidRPr="004322F7">
        <w:t>Hence, it is required to study whether and how the needs of multiple IoT servers can be satisfied via a single SEAL IoT Platform for the following:</w:t>
      </w:r>
    </w:p>
    <w:p w14:paraId="0ABA7C03" w14:textId="6644715E" w:rsidR="00E26D54" w:rsidRPr="004322F7" w:rsidRDefault="0087034B" w:rsidP="0087034B">
      <w:pPr>
        <w:pStyle w:val="B1"/>
      </w:pPr>
      <w:r w:rsidRPr="004322F7">
        <w:t>-</w:t>
      </w:r>
      <w:r w:rsidRPr="004322F7">
        <w:tab/>
      </w:r>
      <w:r w:rsidR="00E26D54" w:rsidRPr="004322F7">
        <w:t>Capability to determine optimal network parameter values based on communication characteristics (e.g., communication schedules, delay tolerance) of services from multiple IoT Servers.</w:t>
      </w:r>
    </w:p>
    <w:p w14:paraId="2F343CC2" w14:textId="5B509759" w:rsidR="00E26D54" w:rsidRPr="004322F7" w:rsidRDefault="0087034B" w:rsidP="0087034B">
      <w:pPr>
        <w:pStyle w:val="B1"/>
      </w:pPr>
      <w:r w:rsidRPr="004322F7">
        <w:t>-</w:t>
      </w:r>
      <w:r w:rsidRPr="004322F7">
        <w:tab/>
      </w:r>
      <w:r w:rsidR="00E26D54" w:rsidRPr="004322F7">
        <w:t xml:space="preserve">Capability to configure device monitoring and receive Monitoring Event notifications via exposure APIs. </w:t>
      </w:r>
    </w:p>
    <w:p w14:paraId="020BA4C3" w14:textId="72AC6543" w:rsidR="00E26D54" w:rsidRPr="004322F7" w:rsidRDefault="0087034B" w:rsidP="0087034B">
      <w:pPr>
        <w:pStyle w:val="B1"/>
      </w:pPr>
      <w:r w:rsidRPr="004322F7">
        <w:t>-</w:t>
      </w:r>
      <w:r w:rsidRPr="004322F7">
        <w:tab/>
      </w:r>
      <w:r w:rsidR="00E26D54" w:rsidRPr="004322F7">
        <w:t>Capability to provide the network parameter values (e.g., maximum response time) via exposure APIs, to the Core Network.</w:t>
      </w:r>
    </w:p>
    <w:p w14:paraId="46F9C87F" w14:textId="773EF520" w:rsidR="00866F87" w:rsidRPr="004322F7" w:rsidRDefault="0087034B" w:rsidP="00C65C1E">
      <w:pPr>
        <w:pStyle w:val="B1"/>
      </w:pPr>
      <w:r w:rsidRPr="004322F7">
        <w:t>-</w:t>
      </w:r>
      <w:r w:rsidRPr="004322F7">
        <w:tab/>
      </w:r>
      <w:r w:rsidR="00E26D54" w:rsidRPr="004322F7">
        <w:t>Capability to expose the derived network parameter configuration (e.g., from monitoring events) to the application layer.</w:t>
      </w:r>
    </w:p>
    <w:p w14:paraId="1D74EC08" w14:textId="663E42D8" w:rsidR="00C65C1E" w:rsidRPr="004322F7" w:rsidRDefault="00C65C1E" w:rsidP="00C65C1E">
      <w:pPr>
        <w:pStyle w:val="Heading2"/>
        <w:rPr>
          <w:rFonts w:eastAsia="CG Times (WN)"/>
        </w:rPr>
      </w:pPr>
      <w:bookmarkStart w:id="85" w:name="_Toc88561494"/>
      <w:bookmarkStart w:id="86" w:name="_Toc88561655"/>
      <w:bookmarkStart w:id="87" w:name="_Toc113357348"/>
      <w:bookmarkStart w:id="88" w:name="_Toc138285508"/>
      <w:r w:rsidRPr="004322F7">
        <w:rPr>
          <w:rFonts w:eastAsia="CG Times (WN)"/>
        </w:rPr>
        <w:t>4.4</w:t>
      </w:r>
      <w:r w:rsidRPr="004322F7">
        <w:rPr>
          <w:rFonts w:eastAsia="CG Times (WN)"/>
        </w:rPr>
        <w:tab/>
        <w:t>Key issue #4: Configuration of Communication Patterns</w:t>
      </w:r>
      <w:bookmarkEnd w:id="85"/>
      <w:bookmarkEnd w:id="86"/>
      <w:bookmarkEnd w:id="87"/>
      <w:bookmarkEnd w:id="88"/>
    </w:p>
    <w:p w14:paraId="298FC108" w14:textId="3774551B" w:rsidR="00C65C1E" w:rsidRPr="004322F7" w:rsidRDefault="00C65C1E" w:rsidP="00C65C1E">
      <w:pPr>
        <w:rPr>
          <w:rFonts w:eastAsia="CG Times (WN)"/>
        </w:rPr>
      </w:pPr>
      <w:r w:rsidRPr="004322F7">
        <w:rPr>
          <w:rFonts w:eastAsia="CG Times (WN)"/>
        </w:rPr>
        <w:t>Many IoT devices have predicable communication behaviour. The Communication Pattern</w:t>
      </w:r>
      <w:r w:rsidRPr="004322F7">
        <w:rPr>
          <w:rFonts w:eastAsia="CG Times (WN)" w:cs="CG Times (WN)"/>
        </w:rPr>
        <w:t xml:space="preserve"> Parameters </w:t>
      </w:r>
      <w:r w:rsidR="008A7FF9">
        <w:rPr>
          <w:rFonts w:eastAsia="CG Times (WN)" w:cs="CG Times (WN)"/>
        </w:rPr>
        <w:t xml:space="preserve">(CPP) </w:t>
      </w:r>
      <w:r w:rsidRPr="008A7FF9">
        <w:rPr>
          <w:rFonts w:eastAsia="CG Times (WN)" w:cs="CG Times (WN)"/>
        </w:rPr>
        <w:t>Provisioning</w:t>
      </w:r>
      <w:r w:rsidRPr="008A7FF9">
        <w:rPr>
          <w:rFonts w:eastAsia="CG Times (WN)"/>
        </w:rPr>
        <w:t xml:space="preserve"> network exposure API has been introduced to make this information </w:t>
      </w:r>
      <w:r w:rsidRPr="00F30E63">
        <w:rPr>
          <w:rFonts w:eastAsia="CG Times (WN)"/>
        </w:rPr>
        <w:t xml:space="preserve">available to the network for resource planning </w:t>
      </w:r>
      <w:r w:rsidRPr="004322F7">
        <w:rPr>
          <w:rFonts w:eastAsia="CG Times (WN)"/>
        </w:rPr>
        <w:t>and optimizations (see 3GPP 29.522 [5] clause 4.4.5). This capability provides optimizations for the devices as well, by way of reduction of signalling, energy saving, fewer sleep/awake transitions, etc.</w:t>
      </w:r>
    </w:p>
    <w:p w14:paraId="0AED0662" w14:textId="77777777" w:rsidR="00C65C1E" w:rsidRPr="004322F7" w:rsidRDefault="00C65C1E" w:rsidP="00C65C1E">
      <w:pPr>
        <w:rPr>
          <w:rFonts w:eastAsia="CG Times (WN)"/>
        </w:rPr>
      </w:pPr>
      <w:r w:rsidRPr="004322F7">
        <w:rPr>
          <w:rFonts w:eastAsia="CG Times (WN)"/>
        </w:rPr>
        <w:t xml:space="preserve">IoT Servers should be able to provide the IoT Platform information on the communication behavior of the application(s) supported. In turn, the IoT platform should be able to aggregate the communication patterns of multiple applications interacting with the same UE before providing them to the underlying network. </w:t>
      </w:r>
    </w:p>
    <w:p w14:paraId="421A931A" w14:textId="4B2D96AA" w:rsidR="00C65C1E" w:rsidRPr="004322F7" w:rsidRDefault="00C65C1E" w:rsidP="00C65C1E">
      <w:pPr>
        <w:rPr>
          <w:rFonts w:eastAsia="CG Times (WN)"/>
        </w:rPr>
      </w:pPr>
      <w:r w:rsidRPr="004322F7">
        <w:rPr>
          <w:rFonts w:eastAsia="CG Times (WN)"/>
        </w:rPr>
        <w:t xml:space="preserve">Given the scale and the importance of this functionality, the </w:t>
      </w:r>
      <w:r w:rsidRPr="004322F7">
        <w:rPr>
          <w:rFonts w:eastAsia="CG Times (WN)" w:cs="CG Times (WN)"/>
        </w:rPr>
        <w:t>CP</w:t>
      </w:r>
      <w:r w:rsidR="008A7FF9">
        <w:rPr>
          <w:rFonts w:eastAsia="CG Times (WN)" w:cs="CG Times (WN)"/>
        </w:rPr>
        <w:t>P</w:t>
      </w:r>
      <w:r w:rsidRPr="004322F7">
        <w:rPr>
          <w:rFonts w:eastAsia="CG Times (WN)" w:cs="CG Times (WN)"/>
        </w:rPr>
        <w:t xml:space="preserve"> Provisioning</w:t>
      </w:r>
      <w:r w:rsidRPr="004322F7" w:rsidDel="0062087D">
        <w:rPr>
          <w:rFonts w:eastAsia="CG Times (WN)"/>
        </w:rPr>
        <w:t xml:space="preserve"> </w:t>
      </w:r>
      <w:r w:rsidRPr="004322F7">
        <w:rPr>
          <w:rFonts w:eastAsia="CG Times (WN)"/>
        </w:rPr>
        <w:t xml:space="preserve">capability also supports providing single configurations for UE groups, e.g., for support of MIoT. An IoT platform implemented using SEAL services should be </w:t>
      </w:r>
      <w:r w:rsidRPr="004322F7">
        <w:rPr>
          <w:rFonts w:eastAsia="CG Times (WN)"/>
        </w:rPr>
        <w:lastRenderedPageBreak/>
        <w:t xml:space="preserve">enabled to implement </w:t>
      </w:r>
      <w:r w:rsidRPr="004322F7">
        <w:rPr>
          <w:rFonts w:eastAsia="CG Times (WN)" w:cs="CG Times (WN)"/>
        </w:rPr>
        <w:t>CP</w:t>
      </w:r>
      <w:r w:rsidR="008A7FF9">
        <w:rPr>
          <w:rFonts w:eastAsia="CG Times (WN)" w:cs="CG Times (WN)"/>
        </w:rPr>
        <w:t xml:space="preserve">P </w:t>
      </w:r>
      <w:r w:rsidRPr="004322F7">
        <w:rPr>
          <w:rFonts w:eastAsia="CG Times (WN)" w:cs="CG Times (WN)"/>
        </w:rPr>
        <w:t>Provisioning</w:t>
      </w:r>
      <w:r w:rsidRPr="004322F7" w:rsidDel="0062087D">
        <w:rPr>
          <w:rFonts w:eastAsia="CG Times (WN)"/>
        </w:rPr>
        <w:t xml:space="preserve"> </w:t>
      </w:r>
      <w:r w:rsidRPr="004322F7">
        <w:rPr>
          <w:rFonts w:eastAsia="CG Times (WN)"/>
        </w:rPr>
        <w:t>for groups of UE, along with performing group management. However, the IoT Platform needs to be enabled to be provided with corresponding input by the individual IoT Servers.</w:t>
      </w:r>
    </w:p>
    <w:p w14:paraId="108A1A73" w14:textId="77777777" w:rsidR="00C65C1E" w:rsidRPr="004322F7" w:rsidRDefault="00C65C1E" w:rsidP="00C65C1E">
      <w:pPr>
        <w:rPr>
          <w:rFonts w:eastAsia="CG Times (WN)" w:cs="CG Times (WN)"/>
        </w:rPr>
      </w:pPr>
      <w:r w:rsidRPr="004322F7">
        <w:rPr>
          <w:rFonts w:eastAsia="CG Times (WN)" w:cs="CG Times (WN)"/>
        </w:rPr>
        <w:t>Hence, it is required to study:</w:t>
      </w:r>
    </w:p>
    <w:p w14:paraId="1D2564A1" w14:textId="42D10684" w:rsidR="00C65C1E" w:rsidRPr="004322F7" w:rsidRDefault="006021D9" w:rsidP="006021D9">
      <w:pPr>
        <w:pStyle w:val="B1"/>
        <w:rPr>
          <w:rFonts w:eastAsia="CG Times (WN)"/>
        </w:rPr>
      </w:pPr>
      <w:r>
        <w:rPr>
          <w:rFonts w:eastAsia="CG Times (WN)"/>
        </w:rPr>
        <w:t>-</w:t>
      </w:r>
      <w:r>
        <w:rPr>
          <w:rFonts w:eastAsia="CG Times (WN)"/>
        </w:rPr>
        <w:tab/>
      </w:r>
      <w:r w:rsidR="00C65C1E" w:rsidRPr="004322F7">
        <w:rPr>
          <w:rFonts w:eastAsia="CG Times (WN)"/>
        </w:rPr>
        <w:t>whether and how use of the CP</w:t>
      </w:r>
      <w:r w:rsidR="008A7FF9">
        <w:rPr>
          <w:rFonts w:eastAsia="CG Times (WN)"/>
        </w:rPr>
        <w:t xml:space="preserve">P </w:t>
      </w:r>
      <w:r w:rsidR="00C65C1E" w:rsidRPr="004322F7">
        <w:rPr>
          <w:rFonts w:eastAsia="CG Times (WN)"/>
        </w:rPr>
        <w:t>Provisioning API can be enabled on IoT Platforms implemented using SEAL services, using configurations provided by multiple IoT Servers for the same UE.</w:t>
      </w:r>
    </w:p>
    <w:p w14:paraId="5FCBEC9B" w14:textId="654A8E60" w:rsidR="00795F86" w:rsidRPr="00DB2AFC" w:rsidRDefault="006021D9" w:rsidP="006021D9">
      <w:pPr>
        <w:pStyle w:val="B1"/>
        <w:rPr>
          <w:rFonts w:eastAsia="CG Times (WN)"/>
        </w:rPr>
      </w:pPr>
      <w:r>
        <w:rPr>
          <w:rFonts w:eastAsia="CG Times (WN)"/>
        </w:rPr>
        <w:t>-</w:t>
      </w:r>
      <w:r>
        <w:rPr>
          <w:rFonts w:eastAsia="CG Times (WN)"/>
        </w:rPr>
        <w:tab/>
      </w:r>
      <w:r w:rsidR="00C65C1E" w:rsidRPr="00DB2AFC">
        <w:rPr>
          <w:rFonts w:eastAsia="CG Times (WN)"/>
        </w:rPr>
        <w:t>whether and h</w:t>
      </w:r>
      <w:r w:rsidR="00C65C1E" w:rsidRPr="0013119D">
        <w:rPr>
          <w:rFonts w:eastAsia="CG Times (WN)"/>
        </w:rPr>
        <w:t xml:space="preserve">ow </w:t>
      </w:r>
      <w:r w:rsidR="00C65C1E" w:rsidRPr="00DB2AFC">
        <w:rPr>
          <w:rFonts w:eastAsia="CG Times (WN)"/>
        </w:rPr>
        <w:t>use of CP</w:t>
      </w:r>
      <w:r w:rsidR="008A7FF9" w:rsidRPr="00DB2AFC">
        <w:rPr>
          <w:rFonts w:eastAsia="CG Times (WN)"/>
        </w:rPr>
        <w:t>P</w:t>
      </w:r>
      <w:r w:rsidR="00C65C1E" w:rsidRPr="00DB2AFC">
        <w:rPr>
          <w:rFonts w:eastAsia="CG Times (WN)"/>
        </w:rPr>
        <w:t xml:space="preserve"> Provisioning API use can be enabled on IoT Platforms implemented using SEAL services to provide configurations for UE groups managed via the IoT Platform.</w:t>
      </w:r>
    </w:p>
    <w:p w14:paraId="2FEB62DD" w14:textId="24126A3A" w:rsidR="00795F86" w:rsidRPr="008A7FF9" w:rsidRDefault="00795F86" w:rsidP="00795F86">
      <w:pPr>
        <w:pStyle w:val="Heading2"/>
        <w:rPr>
          <w:rFonts w:eastAsia="CG Times (WN)"/>
        </w:rPr>
      </w:pPr>
      <w:bookmarkStart w:id="89" w:name="_Toc88561495"/>
      <w:bookmarkStart w:id="90" w:name="_Toc88561656"/>
      <w:bookmarkStart w:id="91" w:name="_Toc113357349"/>
      <w:bookmarkStart w:id="92" w:name="_Toc138285509"/>
      <w:r w:rsidRPr="00DB2AFC">
        <w:rPr>
          <w:rFonts w:eastAsia="CG Times (WN)"/>
        </w:rPr>
        <w:t>4.</w:t>
      </w:r>
      <w:r w:rsidR="00124C43">
        <w:rPr>
          <w:rFonts w:eastAsia="CG Times (WN)"/>
        </w:rPr>
        <w:t>5</w:t>
      </w:r>
      <w:r w:rsidRPr="00124C43">
        <w:rPr>
          <w:rFonts w:eastAsia="CG Times (WN)"/>
        </w:rPr>
        <w:tab/>
        <w:t>Key issue #</w:t>
      </w:r>
      <w:r w:rsidR="00124C43">
        <w:rPr>
          <w:rFonts w:eastAsia="CG Times (WN)"/>
        </w:rPr>
        <w:t>5</w:t>
      </w:r>
      <w:r w:rsidRPr="00124C43">
        <w:rPr>
          <w:rFonts w:eastAsia="CG Times (WN)"/>
        </w:rPr>
        <w:t>: NIDD configuration</w:t>
      </w:r>
      <w:bookmarkEnd w:id="89"/>
      <w:bookmarkEnd w:id="90"/>
      <w:bookmarkEnd w:id="91"/>
      <w:bookmarkEnd w:id="92"/>
    </w:p>
    <w:p w14:paraId="5120B9EB" w14:textId="36E13351" w:rsidR="00795F86" w:rsidRPr="004322F7" w:rsidRDefault="00795F86" w:rsidP="00795F86">
      <w:pPr>
        <w:rPr>
          <w:rFonts w:eastAsia="CG Times (WN)"/>
        </w:rPr>
      </w:pPr>
      <w:r w:rsidRPr="004322F7">
        <w:rPr>
          <w:rFonts w:eastAsia="CG Times (WN)"/>
        </w:rPr>
        <w:t xml:space="preserve">Since Release 13, 3GPP introduced the ability to send data to and from the UE in NAS messaging though the </w:t>
      </w:r>
      <w:r w:rsidR="009C51EA" w:rsidRPr="009C51EA">
        <w:rPr>
          <w:rFonts w:eastAsia="CG Times (WN)"/>
        </w:rPr>
        <w:t>"</w:t>
      </w:r>
      <w:r w:rsidRPr="004322F7">
        <w:rPr>
          <w:rFonts w:eastAsia="CG Times (WN)"/>
        </w:rPr>
        <w:t>Control Plane (CP) CIoT Optimizations</w:t>
      </w:r>
      <w:r w:rsidR="009C51EA" w:rsidRPr="009C51EA">
        <w:rPr>
          <w:rFonts w:eastAsia="CG Times (WN)"/>
        </w:rPr>
        <w:t>"</w:t>
      </w:r>
      <w:r w:rsidRPr="004322F7">
        <w:rPr>
          <w:rFonts w:eastAsia="CG Times (WN)"/>
        </w:rPr>
        <w:t xml:space="preserve"> feature. Since no data plane set up is required, using the CP CIoT optimizations results in a reduced total number of control plane messages that are required to send short data transactions. CIoT Optimizations include the option of exchanging NEF-anchored Non-IP Data.</w:t>
      </w:r>
    </w:p>
    <w:p w14:paraId="6F8957E4" w14:textId="5F286BF5" w:rsidR="00795F86" w:rsidRPr="004322F7" w:rsidRDefault="00795F86" w:rsidP="00795F86">
      <w:pPr>
        <w:rPr>
          <w:rFonts w:eastAsia="CG Times (WN)"/>
        </w:rPr>
      </w:pPr>
      <w:r w:rsidRPr="004322F7">
        <w:rPr>
          <w:rFonts w:eastAsia="CG Times (WN)"/>
        </w:rPr>
        <w:t xml:space="preserve">Use of </w:t>
      </w:r>
      <w:r w:rsidR="00F30E63" w:rsidRPr="003127E8">
        <w:rPr>
          <w:rFonts w:eastAsia="CG Times (WN)"/>
        </w:rPr>
        <w:t xml:space="preserve">Non-IP Data </w:t>
      </w:r>
      <w:r w:rsidR="00F30E63">
        <w:rPr>
          <w:rFonts w:eastAsia="CG Times (WN)"/>
        </w:rPr>
        <w:t>Delivery (</w:t>
      </w:r>
      <w:r w:rsidRPr="00F30E63">
        <w:rPr>
          <w:rFonts w:eastAsia="CG Times (WN)"/>
        </w:rPr>
        <w:t>NIDD</w:t>
      </w:r>
      <w:r w:rsidR="00F30E63">
        <w:rPr>
          <w:rFonts w:eastAsia="CG Times (WN)"/>
        </w:rPr>
        <w:t>)</w:t>
      </w:r>
      <w:r w:rsidRPr="00F30E63">
        <w:rPr>
          <w:rFonts w:eastAsia="CG Times (WN)"/>
        </w:rPr>
        <w:t xml:space="preserve"> requires an initial NEF configuration step, which includes MTC Provider Information and </w:t>
      </w:r>
      <w:r w:rsidRPr="00F30E63">
        <w:rPr>
          <w:rFonts w:eastAsia="CG Times (WN)" w:cs="CG Times (WN)"/>
        </w:rPr>
        <w:t xml:space="preserve">Reliable Data Service Configuration, both of which usually require a pre-established </w:t>
      </w:r>
      <w:r w:rsidRPr="00284EBC">
        <w:rPr>
          <w:rFonts w:eastAsia="CG Times (WN)" w:cs="CG Times (WN)"/>
        </w:rPr>
        <w:t>rel</w:t>
      </w:r>
      <w:r w:rsidRPr="00DB2AFC">
        <w:rPr>
          <w:rFonts w:eastAsia="CG Times (WN)" w:cs="CG Times (WN)"/>
        </w:rPr>
        <w:t>ationship with the MNO.</w:t>
      </w:r>
      <w:r w:rsidRPr="004322F7">
        <w:rPr>
          <w:rFonts w:eastAsia="CG Times (WN)" w:cs="CG Times (WN)"/>
        </w:rPr>
        <w:t xml:space="preserve"> In addition, for the purpose of sending mobile-terminated Group NIDD messages, the NIDD Configuration procedure is used by the NEF to resolve the mapping of External Group Identifier to individual UEs. </w:t>
      </w:r>
      <w:r w:rsidRPr="004322F7">
        <w:rPr>
          <w:rFonts w:eastAsia="CG Times (WN)"/>
        </w:rPr>
        <w:t>Therefore, an IoT platform implemented using SEAL services should be enabled to perform NIDD configuration for UE groups on behalf of the IoT Servers.</w:t>
      </w:r>
    </w:p>
    <w:p w14:paraId="02FDB8C6" w14:textId="02090EF5" w:rsidR="00795F86" w:rsidRDefault="00795F86" w:rsidP="00795F86">
      <w:pPr>
        <w:rPr>
          <w:rFonts w:eastAsia="CG Times (WN)" w:cs="CG Times (WN)"/>
        </w:rPr>
      </w:pPr>
      <w:r w:rsidRPr="004322F7">
        <w:rPr>
          <w:rFonts w:eastAsia="CG Times (WN)" w:cs="CG Times (WN)"/>
        </w:rPr>
        <w:t xml:space="preserve">Hence, it is required to study whether and how NIDD configuration services by the IoT Platform </w:t>
      </w:r>
      <w:r w:rsidRPr="004322F7">
        <w:rPr>
          <w:rFonts w:eastAsia="CG Times (WN)"/>
        </w:rPr>
        <w:t>implemented using SEAL services</w:t>
      </w:r>
      <w:r w:rsidRPr="004322F7">
        <w:rPr>
          <w:rFonts w:eastAsia="CG Times (WN)" w:cs="CG Times (WN)"/>
        </w:rPr>
        <w:t>, on behalf of one or more IoT Servers, may be enabled. Configuration of group NIDD services should be also included in the study.</w:t>
      </w:r>
    </w:p>
    <w:p w14:paraId="6D707559" w14:textId="4CAA79CC" w:rsidR="00993531" w:rsidRPr="00993531" w:rsidRDefault="00993531" w:rsidP="00993531">
      <w:pPr>
        <w:pStyle w:val="Heading2"/>
        <w:rPr>
          <w:rFonts w:eastAsia="CG Times (WN)"/>
        </w:rPr>
      </w:pPr>
      <w:bookmarkStart w:id="93" w:name="_Toc88561496"/>
      <w:bookmarkStart w:id="94" w:name="_Toc88561657"/>
      <w:bookmarkStart w:id="95" w:name="_Toc113357350"/>
      <w:bookmarkStart w:id="96" w:name="_Toc138285510"/>
      <w:r w:rsidRPr="00993531">
        <w:rPr>
          <w:rFonts w:eastAsia="CG Times (WN)"/>
        </w:rPr>
        <w:t>4.</w:t>
      </w:r>
      <w:r>
        <w:rPr>
          <w:rFonts w:eastAsia="CG Times (WN)"/>
        </w:rPr>
        <w:t>6</w:t>
      </w:r>
      <w:r w:rsidRPr="00993531">
        <w:rPr>
          <w:rFonts w:eastAsia="CG Times (WN)"/>
        </w:rPr>
        <w:tab/>
        <w:t>Key issue #</w:t>
      </w:r>
      <w:r>
        <w:rPr>
          <w:rFonts w:eastAsia="CG Times (WN)"/>
        </w:rPr>
        <w:t>6</w:t>
      </w:r>
      <w:r w:rsidRPr="00993531">
        <w:rPr>
          <w:rFonts w:eastAsia="CG Times (WN)"/>
        </w:rPr>
        <w:t>: Device Triggering services.</w:t>
      </w:r>
      <w:bookmarkEnd w:id="93"/>
      <w:bookmarkEnd w:id="94"/>
      <w:bookmarkEnd w:id="95"/>
      <w:bookmarkEnd w:id="96"/>
    </w:p>
    <w:p w14:paraId="0E52BB5D" w14:textId="418DA029" w:rsidR="00993531" w:rsidRPr="00993531" w:rsidRDefault="00993531" w:rsidP="00993531">
      <w:pPr>
        <w:rPr>
          <w:rFonts w:eastAsia="CG Times (WN)"/>
        </w:rPr>
      </w:pPr>
      <w:r w:rsidRPr="00993531">
        <w:rPr>
          <w:rFonts w:eastAsia="CG Times (WN)"/>
        </w:rPr>
        <w:t xml:space="preserve">Currently, the SEAL specification in </w:t>
      </w:r>
      <w:r w:rsidR="000D5928">
        <w:rPr>
          <w:rFonts w:eastAsia="CG Times (WN)"/>
        </w:rPr>
        <w:t xml:space="preserve">3GPP </w:t>
      </w:r>
      <w:r w:rsidRPr="00993531">
        <w:rPr>
          <w:rFonts w:eastAsia="CG Times (WN)"/>
        </w:rPr>
        <w:t xml:space="preserve">TS 23.434 [6] does not include functionality for leveraging the Device Triggering network exposure API. </w:t>
      </w:r>
    </w:p>
    <w:p w14:paraId="16EAA525" w14:textId="1449357D" w:rsidR="00993531" w:rsidRPr="00993531" w:rsidRDefault="00993531" w:rsidP="00993531">
      <w:pPr>
        <w:rPr>
          <w:rFonts w:eastAsia="CG Times (WN)"/>
        </w:rPr>
      </w:pPr>
      <w:r w:rsidRPr="00993531">
        <w:rPr>
          <w:rFonts w:eastAsia="CG Times (WN)"/>
        </w:rPr>
        <w:t xml:space="preserve">Typically, commercial IoT Platforms store and maintain a </w:t>
      </w:r>
      <w:r w:rsidR="008E32C2" w:rsidRPr="008E32C2">
        <w:rPr>
          <w:rFonts w:eastAsia="CG Times (WN)"/>
        </w:rPr>
        <w:t>"</w:t>
      </w:r>
      <w:r w:rsidRPr="00993531">
        <w:rPr>
          <w:rFonts w:eastAsia="CG Times (WN)"/>
        </w:rPr>
        <w:t>digital twin</w:t>
      </w:r>
      <w:r w:rsidR="008E32C2" w:rsidRPr="008E32C2">
        <w:rPr>
          <w:rFonts w:eastAsia="CG Times (WN)"/>
        </w:rPr>
        <w:t>"</w:t>
      </w:r>
      <w:r w:rsidRPr="00993531">
        <w:rPr>
          <w:rFonts w:eastAsia="CG Times (WN)"/>
        </w:rPr>
        <w:t xml:space="preserve"> of the device. Such digital twin is accessed and used by the device (e.g., to publish sensor readings to the IoT Platform or to receive commands from the IoT Platform) as well as by the IoT Applications to retrieve sensor readings of a device or to issue commands to a device. This digital twin has several benefits since it allows the IoT Platform to reduce communication loads and allows devices to go to sleep. This can be done without impacting the availability of device information to the IoT Applications.</w:t>
      </w:r>
    </w:p>
    <w:p w14:paraId="42CE456C" w14:textId="77777777" w:rsidR="00993531" w:rsidRPr="00993531" w:rsidRDefault="00993531" w:rsidP="00993531">
      <w:pPr>
        <w:rPr>
          <w:rFonts w:eastAsia="CG Times (WN)"/>
        </w:rPr>
      </w:pPr>
      <w:r w:rsidRPr="00993531">
        <w:rPr>
          <w:rFonts w:eastAsia="CG Times (WN)"/>
        </w:rPr>
        <w:t>The communication between the IoT Applications and the device is asynchronous and is managed by the IoT platform. The IoT platform needs to perform device triggering when synchronization between the digital twin is needed and the UE needs to establish connectivity.</w:t>
      </w:r>
    </w:p>
    <w:p w14:paraId="308F75B1" w14:textId="2ACD3DBF" w:rsidR="00993531" w:rsidRPr="007B66E9" w:rsidRDefault="00993531" w:rsidP="00795F86">
      <w:pPr>
        <w:rPr>
          <w:rFonts w:eastAsia="CG Times (WN)"/>
        </w:rPr>
      </w:pPr>
      <w:r w:rsidRPr="00993531">
        <w:rPr>
          <w:rFonts w:eastAsia="CG Times (WN)"/>
        </w:rPr>
        <w:t xml:space="preserve">Hence, it is required to study whether the IoT Applications should directly use the existing network exposure capability for device triggering or whether the IoT Platform should be enhanced to provide device triggering support on behalf of the IoT Applications. </w:t>
      </w:r>
    </w:p>
    <w:p w14:paraId="13F05FBE" w14:textId="6E272F35" w:rsidR="005809A0" w:rsidRPr="00490317" w:rsidRDefault="005809A0" w:rsidP="00717FD5">
      <w:pPr>
        <w:pStyle w:val="Heading1"/>
        <w:rPr>
          <w:lang w:val="fr-FR"/>
        </w:rPr>
      </w:pPr>
      <w:bookmarkStart w:id="97" w:name="_Toc76547875"/>
      <w:bookmarkStart w:id="98" w:name="_Toc77933468"/>
      <w:bookmarkStart w:id="99" w:name="_Toc88561498"/>
      <w:bookmarkStart w:id="100" w:name="_Toc88561659"/>
      <w:bookmarkStart w:id="101" w:name="_Toc113357352"/>
      <w:bookmarkStart w:id="102" w:name="_Toc138285511"/>
      <w:bookmarkEnd w:id="73"/>
      <w:r w:rsidRPr="00490317">
        <w:rPr>
          <w:lang w:val="fr-FR"/>
        </w:rPr>
        <w:lastRenderedPageBreak/>
        <w:t>5</w:t>
      </w:r>
      <w:r w:rsidR="00080512" w:rsidRPr="00490317">
        <w:rPr>
          <w:lang w:val="fr-FR"/>
        </w:rPr>
        <w:tab/>
      </w:r>
      <w:bookmarkStart w:id="103" w:name="_Toc440360446"/>
      <w:bookmarkStart w:id="104" w:name="_Toc507354358"/>
      <w:r w:rsidRPr="00490317">
        <w:rPr>
          <w:lang w:val="fr-FR"/>
        </w:rPr>
        <w:t>Solutions</w:t>
      </w:r>
      <w:bookmarkEnd w:id="97"/>
      <w:bookmarkEnd w:id="98"/>
      <w:bookmarkEnd w:id="99"/>
      <w:bookmarkEnd w:id="100"/>
      <w:bookmarkEnd w:id="101"/>
      <w:bookmarkEnd w:id="102"/>
      <w:bookmarkEnd w:id="103"/>
      <w:bookmarkEnd w:id="104"/>
    </w:p>
    <w:p w14:paraId="27924C84" w14:textId="39C508AA" w:rsidR="00795F86" w:rsidRPr="00490317" w:rsidRDefault="00795F86" w:rsidP="00BA2CEE">
      <w:pPr>
        <w:pStyle w:val="Heading2"/>
        <w:rPr>
          <w:lang w:val="fr-FR"/>
        </w:rPr>
      </w:pPr>
      <w:bookmarkStart w:id="105" w:name="_Toc88561499"/>
      <w:bookmarkStart w:id="106" w:name="_Toc88561660"/>
      <w:bookmarkStart w:id="107" w:name="_Toc113357353"/>
      <w:bookmarkStart w:id="108" w:name="_Toc440360447"/>
      <w:bookmarkStart w:id="109" w:name="_Toc507354359"/>
      <w:bookmarkStart w:id="110" w:name="_Toc76547876"/>
      <w:bookmarkStart w:id="111" w:name="_Toc77933469"/>
      <w:bookmarkStart w:id="112" w:name="_Toc138285512"/>
      <w:r w:rsidRPr="00490317">
        <w:rPr>
          <w:lang w:val="fr-FR"/>
        </w:rPr>
        <w:t>5.1</w:t>
      </w:r>
      <w:r w:rsidRPr="00490317">
        <w:rPr>
          <w:lang w:val="fr-FR"/>
        </w:rPr>
        <w:tab/>
        <w:t>Solution #</w:t>
      </w:r>
      <w:r w:rsidR="0098774A" w:rsidRPr="00490317">
        <w:rPr>
          <w:lang w:val="fr-FR"/>
        </w:rPr>
        <w:t>1</w:t>
      </w:r>
      <w:r w:rsidRPr="00490317">
        <w:rPr>
          <w:lang w:val="fr-FR"/>
        </w:rPr>
        <w:t>: Application Service Management Service</w:t>
      </w:r>
      <w:bookmarkEnd w:id="105"/>
      <w:bookmarkEnd w:id="106"/>
      <w:bookmarkEnd w:id="107"/>
      <w:bookmarkEnd w:id="112"/>
    </w:p>
    <w:p w14:paraId="328E18C7" w14:textId="017EFCE6" w:rsidR="00795F86" w:rsidRPr="00BA2CEE" w:rsidRDefault="00795F86" w:rsidP="00BA2CEE">
      <w:pPr>
        <w:pStyle w:val="Heading3"/>
      </w:pPr>
      <w:bookmarkStart w:id="113" w:name="_Toc75371286"/>
      <w:bookmarkStart w:id="114" w:name="_Toc88561500"/>
      <w:bookmarkStart w:id="115" w:name="_Toc88561661"/>
      <w:bookmarkStart w:id="116" w:name="_Toc113357354"/>
      <w:bookmarkStart w:id="117" w:name="_Toc138285513"/>
      <w:r w:rsidRPr="00BA2CEE">
        <w:t>5.</w:t>
      </w:r>
      <w:r w:rsidR="0098774A" w:rsidRPr="00BA2CEE">
        <w:t>1</w:t>
      </w:r>
      <w:r w:rsidRPr="00BA2CEE">
        <w:t>.1</w:t>
      </w:r>
      <w:r w:rsidRPr="00BA2CEE">
        <w:tab/>
        <w:t>Functional model for application service management</w:t>
      </w:r>
      <w:bookmarkEnd w:id="113"/>
      <w:bookmarkEnd w:id="114"/>
      <w:bookmarkEnd w:id="115"/>
      <w:bookmarkEnd w:id="116"/>
      <w:bookmarkEnd w:id="117"/>
    </w:p>
    <w:p w14:paraId="1059664F" w14:textId="75DA057F" w:rsidR="00795F86" w:rsidRPr="004322F7" w:rsidRDefault="00795F86" w:rsidP="00BA2CEE">
      <w:pPr>
        <w:pStyle w:val="Heading4"/>
      </w:pPr>
      <w:bookmarkStart w:id="118" w:name="_Toc75371287"/>
      <w:bookmarkStart w:id="119" w:name="_Toc88561501"/>
      <w:bookmarkStart w:id="120" w:name="_Toc88561662"/>
      <w:bookmarkStart w:id="121" w:name="_Toc113357355"/>
      <w:bookmarkStart w:id="122" w:name="_Toc138285514"/>
      <w:r w:rsidRPr="00BA2CEE">
        <w:t>5.</w:t>
      </w:r>
      <w:r w:rsidR="0098774A" w:rsidRPr="00BA2CEE">
        <w:t>1</w:t>
      </w:r>
      <w:r w:rsidRPr="004322F7">
        <w:t>.1.1</w:t>
      </w:r>
      <w:r w:rsidRPr="004322F7">
        <w:tab/>
        <w:t>General</w:t>
      </w:r>
      <w:bookmarkEnd w:id="118"/>
      <w:bookmarkEnd w:id="119"/>
      <w:bookmarkEnd w:id="120"/>
      <w:bookmarkEnd w:id="121"/>
      <w:bookmarkEnd w:id="122"/>
    </w:p>
    <w:p w14:paraId="50B69A46" w14:textId="4225FCC2" w:rsidR="00795F86" w:rsidRPr="00BA2CEE" w:rsidRDefault="00795F86" w:rsidP="0098774A">
      <w:r w:rsidRPr="00BA2CEE">
        <w:t xml:space="preserve">The </w:t>
      </w:r>
      <w:bookmarkStart w:id="123" w:name="_Hlk85617446"/>
      <w:r w:rsidRPr="00BA2CEE">
        <w:t xml:space="preserve">Application Service Management </w:t>
      </w:r>
      <w:bookmarkEnd w:id="123"/>
      <w:r w:rsidRPr="00BA2CEE">
        <w:t xml:space="preserve">(ASM) service provides application service monitoring and traffic control service. The functional model for the </w:t>
      </w:r>
      <w:r w:rsidRPr="004322F7">
        <w:t>application service</w:t>
      </w:r>
      <w:r w:rsidRPr="00BA2CEE">
        <w:t xml:space="preserve"> management is based on the generic functional model specified in clause 6 of 3GPP TS 23.</w:t>
      </w:r>
      <w:r w:rsidRPr="00024B2B">
        <w:t>434 [</w:t>
      </w:r>
      <w:r w:rsidR="008A7FF9" w:rsidRPr="00024B2B">
        <w:t>6</w:t>
      </w:r>
      <w:r w:rsidRPr="00024B2B">
        <w:t>].</w:t>
      </w:r>
      <w:r w:rsidRPr="00BA2CEE">
        <w:t xml:space="preserve"> It is organized into functional entities to describe a functional architecture which addresses the support for </w:t>
      </w:r>
      <w:r w:rsidRPr="004322F7">
        <w:t>application service</w:t>
      </w:r>
      <w:r w:rsidRPr="00BA2CEE">
        <w:t xml:space="preserve"> management aspects for vertical applications. The on-network functional model is specified in this clause.</w:t>
      </w:r>
    </w:p>
    <w:p w14:paraId="08494467" w14:textId="570AB53C" w:rsidR="00795F86" w:rsidRPr="00BA2CEE" w:rsidRDefault="00795F86" w:rsidP="00BA2CEE">
      <w:pPr>
        <w:pStyle w:val="Heading4"/>
      </w:pPr>
      <w:bookmarkStart w:id="124" w:name="_Toc75371288"/>
      <w:bookmarkStart w:id="125" w:name="_Toc88561502"/>
      <w:bookmarkStart w:id="126" w:name="_Toc88561663"/>
      <w:bookmarkStart w:id="127" w:name="_Toc113357356"/>
      <w:bookmarkStart w:id="128" w:name="_Toc138285515"/>
      <w:r w:rsidRPr="00BA2CEE">
        <w:t>5.</w:t>
      </w:r>
      <w:r w:rsidR="0013119D">
        <w:t>1</w:t>
      </w:r>
      <w:r w:rsidRPr="004322F7">
        <w:t>.1.2</w:t>
      </w:r>
      <w:r w:rsidRPr="00BA2CEE">
        <w:tab/>
        <w:t>On-network functional model description</w:t>
      </w:r>
      <w:bookmarkEnd w:id="124"/>
      <w:bookmarkEnd w:id="125"/>
      <w:bookmarkEnd w:id="126"/>
      <w:bookmarkEnd w:id="127"/>
      <w:bookmarkEnd w:id="128"/>
    </w:p>
    <w:p w14:paraId="7DD1D624" w14:textId="40E60BD6" w:rsidR="00795F86" w:rsidRPr="00284EBC" w:rsidRDefault="00795F86" w:rsidP="00795F86">
      <w:r w:rsidRPr="004322F7">
        <w:t>Figure </w:t>
      </w:r>
      <w:r w:rsidRPr="00BA2CEE">
        <w:t>5.</w:t>
      </w:r>
      <w:r w:rsidR="0098774A" w:rsidRPr="00BA2CEE">
        <w:t>1</w:t>
      </w:r>
      <w:r w:rsidRPr="004322F7">
        <w:t>.1.</w:t>
      </w:r>
      <w:r w:rsidRPr="00124C43">
        <w:t xml:space="preserve">2-1 illustrates the </w:t>
      </w:r>
      <w:r w:rsidRPr="008A7FF9">
        <w:t>generic</w:t>
      </w:r>
      <w:r w:rsidRPr="00F30E63">
        <w:t xml:space="preserve"> on-network functional model for application service management.</w:t>
      </w:r>
    </w:p>
    <w:p w14:paraId="76112227" w14:textId="77777777" w:rsidR="00795F86" w:rsidRPr="00BA2CEE" w:rsidRDefault="00795F86" w:rsidP="00BA2CEE">
      <w:pPr>
        <w:pStyle w:val="TH"/>
        <w:rPr>
          <w:b w:val="0"/>
        </w:rPr>
      </w:pPr>
      <w:r w:rsidRPr="00BA2CEE">
        <w:object w:dxaOrig="8232" w:dyaOrig="3252" w14:anchorId="4FC1A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05pt;height:162.25pt" o:ole="">
            <v:imagedata r:id="rId11" o:title=""/>
          </v:shape>
          <o:OLEObject Type="Embed" ProgID="Visio.Drawing.15" ShapeID="_x0000_i1025" DrawAspect="Content" ObjectID="_1748898343" r:id="rId12"/>
        </w:object>
      </w:r>
    </w:p>
    <w:p w14:paraId="0A5834C6" w14:textId="63F8AA9D" w:rsidR="00795F86" w:rsidRPr="00BA2CEE" w:rsidRDefault="00795F86" w:rsidP="00BA2CEE">
      <w:pPr>
        <w:pStyle w:val="TF"/>
        <w:rPr>
          <w:b w:val="0"/>
        </w:rPr>
      </w:pPr>
      <w:r w:rsidRPr="00BA2CEE">
        <w:t>Figure 5.</w:t>
      </w:r>
      <w:r w:rsidR="0098774A" w:rsidRPr="00BA2CEE">
        <w:t>1</w:t>
      </w:r>
      <w:r w:rsidRPr="004322F7">
        <w:t>.1.2-1</w:t>
      </w:r>
      <w:r w:rsidRPr="00BA2CEE">
        <w:t xml:space="preserve">: On-network functional model for </w:t>
      </w:r>
      <w:r w:rsidRPr="004322F7">
        <w:t>application service</w:t>
      </w:r>
      <w:r w:rsidRPr="00BA2CEE">
        <w:t xml:space="preserve"> management</w:t>
      </w:r>
    </w:p>
    <w:p w14:paraId="74ED341E" w14:textId="38FD6D87" w:rsidR="00795F86" w:rsidRPr="00BA2CEE" w:rsidRDefault="001569BC" w:rsidP="00CA0701">
      <w:pPr>
        <w:pStyle w:val="NO"/>
      </w:pPr>
      <w:r w:rsidRPr="00D8571D">
        <w:t>NOTE:</w:t>
      </w:r>
      <w:r w:rsidR="007B66E9">
        <w:tab/>
      </w:r>
      <w:r w:rsidR="00FB2AB0">
        <w:t>T</w:t>
      </w:r>
      <w:r w:rsidRPr="00D8571D">
        <w:t xml:space="preserve">he normative phase work will </w:t>
      </w:r>
      <w:r w:rsidR="00395F49" w:rsidRPr="00D8571D">
        <w:t>determine whether and how</w:t>
      </w:r>
      <w:r w:rsidR="00795F86" w:rsidRPr="00D8571D">
        <w:t xml:space="preserve"> service-based interfaces </w:t>
      </w:r>
      <w:r w:rsidR="00395F49" w:rsidRPr="00D8571D">
        <w:t xml:space="preserve">are used </w:t>
      </w:r>
      <w:r w:rsidR="00795F86" w:rsidRPr="00D8571D">
        <w:t>in th</w:t>
      </w:r>
      <w:r w:rsidR="00395F49" w:rsidRPr="00D8571D">
        <w:t>is</w:t>
      </w:r>
      <w:r w:rsidR="00795F86" w:rsidRPr="00D8571D">
        <w:t xml:space="preserve"> architecture.</w:t>
      </w:r>
    </w:p>
    <w:p w14:paraId="4AF558D6" w14:textId="77777777" w:rsidR="00795F86" w:rsidRPr="004322F7" w:rsidRDefault="00795F86" w:rsidP="00795F86">
      <w:r w:rsidRPr="00BA2CEE">
        <w:t>T</w:t>
      </w:r>
      <w:r w:rsidRPr="004322F7">
        <w:t>he interface between ASM c</w:t>
      </w:r>
      <w:r w:rsidRPr="00124C43">
        <w:t>lient and ASM server is ASM-UU interface</w:t>
      </w:r>
      <w:r w:rsidRPr="008A7FF9">
        <w:t>.</w:t>
      </w:r>
      <w:r w:rsidRPr="00F30E63">
        <w:t xml:space="preserve"> The ASM client </w:t>
      </w:r>
      <w:r w:rsidRPr="00284EBC">
        <w:t>interacts</w:t>
      </w:r>
      <w:r w:rsidRPr="00DB2AFC">
        <w:t xml:space="preserve"> with VAL </w:t>
      </w:r>
      <w:r w:rsidRPr="0013119D">
        <w:t>c</w:t>
      </w:r>
      <w:r w:rsidRPr="004322F7">
        <w:t xml:space="preserve">lient using ASM-C interface and ASM server interacts with VAL server using ASM-S interface. </w:t>
      </w:r>
    </w:p>
    <w:p w14:paraId="415DDFFC" w14:textId="77777777" w:rsidR="00795F86" w:rsidRPr="004322F7" w:rsidRDefault="00795F86" w:rsidP="00795F86">
      <w:r w:rsidRPr="004322F7">
        <w:t>The ASM server communicates with the SCEF via T8 reference point or communicates with the NEF via N33 reference point to control application specific traffic from the underlying 3GPP network system.</w:t>
      </w:r>
    </w:p>
    <w:p w14:paraId="4966A302" w14:textId="4EE4829B" w:rsidR="00795F86" w:rsidRPr="004322F7" w:rsidRDefault="00795F86" w:rsidP="00BA2CEE">
      <w:pPr>
        <w:pStyle w:val="Heading3"/>
      </w:pPr>
      <w:bookmarkStart w:id="129" w:name="_Toc75371590"/>
      <w:bookmarkStart w:id="130" w:name="_Toc88561503"/>
      <w:bookmarkStart w:id="131" w:name="_Toc88561664"/>
      <w:bookmarkStart w:id="132" w:name="_Toc113357357"/>
      <w:bookmarkStart w:id="133" w:name="_Toc138285516"/>
      <w:r w:rsidRPr="00BA2CEE">
        <w:t>5.</w:t>
      </w:r>
      <w:r w:rsidR="0098774A" w:rsidRPr="00BA2CEE">
        <w:t>1</w:t>
      </w:r>
      <w:r w:rsidRPr="00BA2CEE">
        <w:t>.2</w:t>
      </w:r>
      <w:r w:rsidRPr="004322F7">
        <w:tab/>
        <w:t>Functional entities description</w:t>
      </w:r>
      <w:bookmarkEnd w:id="129"/>
      <w:bookmarkEnd w:id="130"/>
      <w:bookmarkEnd w:id="131"/>
      <w:bookmarkEnd w:id="132"/>
      <w:bookmarkEnd w:id="133"/>
    </w:p>
    <w:p w14:paraId="0188631D" w14:textId="79D18235" w:rsidR="00795F86" w:rsidRPr="004322F7" w:rsidRDefault="00795F86" w:rsidP="00BA2CEE">
      <w:pPr>
        <w:pStyle w:val="Heading4"/>
      </w:pPr>
      <w:bookmarkStart w:id="134" w:name="_Toc75371591"/>
      <w:bookmarkStart w:id="135" w:name="_Toc88561504"/>
      <w:bookmarkStart w:id="136" w:name="_Toc88561665"/>
      <w:bookmarkStart w:id="137" w:name="_Toc113357358"/>
      <w:bookmarkStart w:id="138" w:name="_Toc536270575"/>
      <w:bookmarkStart w:id="139" w:name="_Toc536270882"/>
      <w:bookmarkStart w:id="140" w:name="_Toc536271442"/>
      <w:bookmarkStart w:id="141" w:name="_Toc138285517"/>
      <w:r w:rsidRPr="00BA2CEE">
        <w:t>5.</w:t>
      </w:r>
      <w:r w:rsidR="0098774A" w:rsidRPr="00BA2CEE">
        <w:t>1</w:t>
      </w:r>
      <w:r w:rsidRPr="00BA2CEE">
        <w:t>.</w:t>
      </w:r>
      <w:r w:rsidR="00B44C13">
        <w:t>2</w:t>
      </w:r>
      <w:r w:rsidRPr="004322F7">
        <w:t>.1</w:t>
      </w:r>
      <w:r w:rsidRPr="004322F7">
        <w:tab/>
        <w:t>General</w:t>
      </w:r>
      <w:bookmarkEnd w:id="134"/>
      <w:bookmarkEnd w:id="135"/>
      <w:bookmarkEnd w:id="136"/>
      <w:bookmarkEnd w:id="137"/>
      <w:bookmarkEnd w:id="141"/>
    </w:p>
    <w:p w14:paraId="684F0BC6" w14:textId="77777777" w:rsidR="00795F86" w:rsidRPr="004322F7" w:rsidRDefault="00795F86" w:rsidP="00795F86">
      <w:r w:rsidRPr="004322F7">
        <w:t xml:space="preserve">The functional entities for </w:t>
      </w:r>
      <w:r w:rsidRPr="00BA2CEE">
        <w:t xml:space="preserve">application service </w:t>
      </w:r>
      <w:r w:rsidRPr="004322F7">
        <w:t>management SEAL service are described in the following subclauses.</w:t>
      </w:r>
    </w:p>
    <w:p w14:paraId="3B83ACA2" w14:textId="28649B8A" w:rsidR="00795F86" w:rsidRPr="004322F7" w:rsidRDefault="00795F86" w:rsidP="00BA2CEE">
      <w:pPr>
        <w:pStyle w:val="Heading4"/>
      </w:pPr>
      <w:bookmarkStart w:id="142" w:name="_Toc75371592"/>
      <w:bookmarkStart w:id="143" w:name="_Toc88561505"/>
      <w:bookmarkStart w:id="144" w:name="_Toc88561666"/>
      <w:bookmarkStart w:id="145" w:name="_Toc113357359"/>
      <w:bookmarkStart w:id="146" w:name="_Toc138285518"/>
      <w:r w:rsidRPr="00BA2CEE">
        <w:t>5.</w:t>
      </w:r>
      <w:r w:rsidR="0098774A" w:rsidRPr="00BA2CEE">
        <w:t>1</w:t>
      </w:r>
      <w:r w:rsidRPr="00BA2CEE">
        <w:t>.</w:t>
      </w:r>
      <w:r w:rsidR="00B44C13">
        <w:t>2</w:t>
      </w:r>
      <w:r w:rsidRPr="004322F7">
        <w:t>.2</w:t>
      </w:r>
      <w:r w:rsidRPr="004322F7">
        <w:tab/>
      </w:r>
      <w:r w:rsidRPr="00BA2CEE">
        <w:t xml:space="preserve">Application service </w:t>
      </w:r>
      <w:r w:rsidRPr="004322F7">
        <w:t>management client</w:t>
      </w:r>
      <w:bookmarkEnd w:id="138"/>
      <w:bookmarkEnd w:id="139"/>
      <w:bookmarkEnd w:id="140"/>
      <w:bookmarkEnd w:id="142"/>
      <w:bookmarkEnd w:id="143"/>
      <w:bookmarkEnd w:id="144"/>
      <w:bookmarkEnd w:id="145"/>
      <w:bookmarkEnd w:id="146"/>
    </w:p>
    <w:p w14:paraId="458291E7" w14:textId="2779C4A3" w:rsidR="00795F86" w:rsidRPr="00124C43" w:rsidRDefault="00795F86" w:rsidP="00795F86">
      <w:pPr>
        <w:rPr>
          <w:lang w:eastAsia="zh-CN"/>
        </w:rPr>
      </w:pPr>
      <w:r w:rsidRPr="004322F7">
        <w:rPr>
          <w:lang w:eastAsia="zh-CN"/>
        </w:rPr>
        <w:t xml:space="preserve">The </w:t>
      </w:r>
      <w:r w:rsidRPr="00BA2CEE">
        <w:t xml:space="preserve">application service </w:t>
      </w:r>
      <w:r w:rsidRPr="004322F7">
        <w:t xml:space="preserve">management </w:t>
      </w:r>
      <w:r w:rsidRPr="004322F7">
        <w:rPr>
          <w:lang w:eastAsia="zh-CN"/>
        </w:rPr>
        <w:t xml:space="preserve">client acts as a SEAL client for application service monitoring and traffic control </w:t>
      </w:r>
      <w:r w:rsidRPr="00124C43">
        <w:rPr>
          <w:lang w:eastAsia="zh-CN"/>
        </w:rPr>
        <w:t>function.</w:t>
      </w:r>
    </w:p>
    <w:p w14:paraId="2C83B098" w14:textId="00388545" w:rsidR="00795F86" w:rsidRPr="004322F7" w:rsidRDefault="00795F86" w:rsidP="00BA2CEE">
      <w:pPr>
        <w:pStyle w:val="Heading4"/>
      </w:pPr>
      <w:bookmarkStart w:id="147" w:name="_Toc536270576"/>
      <w:bookmarkStart w:id="148" w:name="_Toc536270883"/>
      <w:bookmarkStart w:id="149" w:name="_Toc536271443"/>
      <w:bookmarkStart w:id="150" w:name="_Toc75371593"/>
      <w:bookmarkStart w:id="151" w:name="_Toc88561506"/>
      <w:bookmarkStart w:id="152" w:name="_Toc88561667"/>
      <w:bookmarkStart w:id="153" w:name="_Toc113357360"/>
      <w:bookmarkStart w:id="154" w:name="_Toc138285519"/>
      <w:r w:rsidRPr="00BA2CEE">
        <w:lastRenderedPageBreak/>
        <w:t>5.</w:t>
      </w:r>
      <w:r w:rsidR="0098774A" w:rsidRPr="00BA2CEE">
        <w:t>1</w:t>
      </w:r>
      <w:r w:rsidRPr="00BA2CEE">
        <w:t>.</w:t>
      </w:r>
      <w:r w:rsidR="00B44C13">
        <w:t>2</w:t>
      </w:r>
      <w:r w:rsidRPr="004322F7">
        <w:t>.3</w:t>
      </w:r>
      <w:r w:rsidRPr="004322F7">
        <w:tab/>
      </w:r>
      <w:r w:rsidRPr="00BA2CEE">
        <w:t xml:space="preserve">Application service </w:t>
      </w:r>
      <w:r w:rsidRPr="004322F7">
        <w:t>management server</w:t>
      </w:r>
      <w:bookmarkEnd w:id="147"/>
      <w:bookmarkEnd w:id="148"/>
      <w:bookmarkEnd w:id="149"/>
      <w:bookmarkEnd w:id="150"/>
      <w:bookmarkEnd w:id="151"/>
      <w:bookmarkEnd w:id="152"/>
      <w:bookmarkEnd w:id="153"/>
      <w:bookmarkEnd w:id="154"/>
    </w:p>
    <w:p w14:paraId="531A75DC" w14:textId="77777777" w:rsidR="00795F86" w:rsidRPr="00F30E63" w:rsidRDefault="00795F86" w:rsidP="00795F86">
      <w:r w:rsidRPr="004322F7">
        <w:t>The ASM server is a functional entity used to configure one or more application servers related to 3GPP system information as well as the network. It also acts as a co-ordination layer in subscribing to the VAL sever and 3GPP network for any changes in the configu</w:t>
      </w:r>
      <w:r w:rsidRPr="00124C43">
        <w:t xml:space="preserve">ration and inform the other in order to perform necessary actions (like blocking or </w:t>
      </w:r>
      <w:r w:rsidRPr="00F30E63">
        <w:t>controlling traffic).</w:t>
      </w:r>
    </w:p>
    <w:p w14:paraId="4D2D0F4A" w14:textId="1B08EAAD" w:rsidR="00795F86" w:rsidRPr="004322F7" w:rsidRDefault="00795F86" w:rsidP="00BA2CEE">
      <w:pPr>
        <w:pStyle w:val="Heading3"/>
      </w:pPr>
      <w:bookmarkStart w:id="155" w:name="_Toc88561507"/>
      <w:bookmarkStart w:id="156" w:name="_Toc88561668"/>
      <w:bookmarkStart w:id="157" w:name="_Toc113357361"/>
      <w:bookmarkStart w:id="158" w:name="_Toc138285520"/>
      <w:r w:rsidRPr="00BA2CEE">
        <w:t>5.</w:t>
      </w:r>
      <w:r w:rsidR="0098774A" w:rsidRPr="00BA2CEE">
        <w:t>1</w:t>
      </w:r>
      <w:r w:rsidRPr="00BA2CEE">
        <w:t>.3</w:t>
      </w:r>
      <w:r w:rsidRPr="004322F7">
        <w:tab/>
        <w:t>Configuring VAL server</w:t>
      </w:r>
      <w:bookmarkEnd w:id="155"/>
      <w:bookmarkEnd w:id="156"/>
      <w:bookmarkEnd w:id="157"/>
      <w:bookmarkEnd w:id="158"/>
    </w:p>
    <w:p w14:paraId="54B061FF" w14:textId="77777777" w:rsidR="00795F86" w:rsidRPr="00BA2CEE" w:rsidRDefault="00795F86" w:rsidP="00795F86">
      <w:r w:rsidRPr="00BA2CEE">
        <w:t>To monitor status of the application service, the ASM server can configure the VAL server to monitor status information.</w:t>
      </w:r>
    </w:p>
    <w:p w14:paraId="29A5EAA5" w14:textId="057FB19D" w:rsidR="00795F86" w:rsidRPr="00BA2CEE" w:rsidRDefault="00795F86" w:rsidP="006021D9">
      <w:pPr>
        <w:pStyle w:val="TH"/>
      </w:pPr>
      <w:r w:rsidRPr="00BA2CEE">
        <w:object w:dxaOrig="7117" w:dyaOrig="2028" w14:anchorId="53833580">
          <v:shape id="_x0000_i1026" type="#_x0000_t75" style="width:355.7pt;height:100.5pt" o:ole="">
            <v:imagedata r:id="rId13" o:title=""/>
          </v:shape>
          <o:OLEObject Type="Embed" ProgID="Visio.Drawing.15" ShapeID="_x0000_i1026" DrawAspect="Content" ObjectID="_1748898344" r:id="rId14"/>
        </w:object>
      </w:r>
    </w:p>
    <w:p w14:paraId="5D27818C" w14:textId="381C49A1" w:rsidR="00795F86" w:rsidRPr="00BA2CEE" w:rsidRDefault="00795F86" w:rsidP="00BA2CEE">
      <w:pPr>
        <w:pStyle w:val="TF"/>
        <w:rPr>
          <w:b w:val="0"/>
        </w:rPr>
      </w:pPr>
      <w:r w:rsidRPr="00BA2CEE">
        <w:t>Figure 5.</w:t>
      </w:r>
      <w:r w:rsidR="00B44C13">
        <w:t>1</w:t>
      </w:r>
      <w:r w:rsidRPr="004322F7">
        <w:t>.3-1</w:t>
      </w:r>
      <w:r w:rsidRPr="00BA2CEE">
        <w:t>: Configuring VAL server</w:t>
      </w:r>
    </w:p>
    <w:p w14:paraId="4FA1CE3F" w14:textId="77777777" w:rsidR="00795F86" w:rsidRPr="004322F7" w:rsidRDefault="00795F86" w:rsidP="00BA2CEE">
      <w:pPr>
        <w:pStyle w:val="B1"/>
      </w:pPr>
      <w:r w:rsidRPr="004322F7">
        <w:t>1)</w:t>
      </w:r>
      <w:r w:rsidRPr="004322F7">
        <w:tab/>
        <w:t>In order to configure the VAL server, the ASM server sends ASM Configuration request towards VAL server including all parameters to be monitored the</w:t>
      </w:r>
      <w:r w:rsidRPr="00124C43">
        <w:t xml:space="preserve"> VAL server. T</w:t>
      </w:r>
      <w:r w:rsidRPr="008A7FF9">
        <w:t xml:space="preserve">he parameters include average request queue length, average time to process request, CPU usage, memory usage, etc. </w:t>
      </w:r>
    </w:p>
    <w:p w14:paraId="0D72206E" w14:textId="77777777" w:rsidR="00795F86" w:rsidRPr="004322F7" w:rsidRDefault="00795F86" w:rsidP="00BA2CEE">
      <w:pPr>
        <w:pStyle w:val="B1"/>
      </w:pPr>
      <w:r w:rsidRPr="004322F7">
        <w:t>2)</w:t>
      </w:r>
      <w:r w:rsidRPr="004322F7">
        <w:tab/>
        <w:t>Upon received the request, the VAL server sends response and starts monitoring all activities.</w:t>
      </w:r>
    </w:p>
    <w:p w14:paraId="039718A6" w14:textId="4755E37D" w:rsidR="006358FD" w:rsidRDefault="006358FD" w:rsidP="00341949">
      <w:pPr>
        <w:pStyle w:val="NO"/>
      </w:pPr>
      <w:r w:rsidRPr="006358FD">
        <w:t>NOTE:</w:t>
      </w:r>
      <w:r w:rsidRPr="006358FD">
        <w:tab/>
        <w:t>It is to be addressed in the normative phase whether configuring VAL server procedure is required or not.</w:t>
      </w:r>
    </w:p>
    <w:p w14:paraId="4F6B5F05" w14:textId="32017965" w:rsidR="00795F86" w:rsidRPr="004322F7" w:rsidRDefault="00795F86" w:rsidP="00C1608D">
      <w:pPr>
        <w:pStyle w:val="Heading3"/>
      </w:pPr>
      <w:bookmarkStart w:id="159" w:name="_Toc88561508"/>
      <w:bookmarkStart w:id="160" w:name="_Toc88561669"/>
      <w:bookmarkStart w:id="161" w:name="_Toc113357362"/>
      <w:bookmarkStart w:id="162" w:name="_Toc138285521"/>
      <w:r w:rsidRPr="00BA2CEE">
        <w:t>5.</w:t>
      </w:r>
      <w:r w:rsidR="004322F7">
        <w:t>1</w:t>
      </w:r>
      <w:r w:rsidRPr="00BA2CEE">
        <w:t>.4</w:t>
      </w:r>
      <w:r w:rsidRPr="004322F7">
        <w:tab/>
        <w:t>Request-response model</w:t>
      </w:r>
      <w:bookmarkEnd w:id="159"/>
      <w:bookmarkEnd w:id="160"/>
      <w:bookmarkEnd w:id="161"/>
      <w:bookmarkEnd w:id="162"/>
    </w:p>
    <w:p w14:paraId="65291755" w14:textId="4AB35504" w:rsidR="00795F86" w:rsidRPr="004322F7" w:rsidRDefault="00795F86" w:rsidP="00C1608D">
      <w:pPr>
        <w:pStyle w:val="Heading4"/>
      </w:pPr>
      <w:bookmarkStart w:id="163" w:name="_Toc88561509"/>
      <w:bookmarkStart w:id="164" w:name="_Toc88561670"/>
      <w:bookmarkStart w:id="165" w:name="_Toc113357363"/>
      <w:bookmarkStart w:id="166" w:name="_Toc138285522"/>
      <w:r w:rsidRPr="00BA2CEE">
        <w:t>5.</w:t>
      </w:r>
      <w:r w:rsidR="004322F7">
        <w:t>1</w:t>
      </w:r>
      <w:r w:rsidRPr="00BA2CEE">
        <w:t>.4.1</w:t>
      </w:r>
      <w:r w:rsidRPr="00BA2CEE">
        <w:tab/>
        <w:t>ASM server requesting for on-demand status</w:t>
      </w:r>
      <w:bookmarkEnd w:id="163"/>
      <w:bookmarkEnd w:id="164"/>
      <w:bookmarkEnd w:id="165"/>
      <w:bookmarkEnd w:id="166"/>
    </w:p>
    <w:p w14:paraId="747113E2" w14:textId="1DC76536" w:rsidR="00795F86" w:rsidRPr="00BA2CEE" w:rsidRDefault="00795F86" w:rsidP="00795F86">
      <w:r w:rsidRPr="00BA2CEE">
        <w:t xml:space="preserve">The ASM server can request the VAL server to provide its status information. The ASM server may choose to request status information periodically, which can give the ASM server the possible trend of the VAL server status. </w:t>
      </w:r>
      <w:r w:rsidRPr="004322F7">
        <w:t>Figure</w:t>
      </w:r>
      <w:r w:rsidRPr="00BA2CEE">
        <w:t> 5.</w:t>
      </w:r>
      <w:r w:rsidR="004322F7">
        <w:t>1</w:t>
      </w:r>
      <w:r w:rsidRPr="00BA2CEE">
        <w:t>.4.1-1 shows the procedure for the ASM server to request on-demand status request from the VAL server.</w:t>
      </w:r>
    </w:p>
    <w:p w14:paraId="3114B68B" w14:textId="432897A8" w:rsidR="00795F86" w:rsidRPr="00BA2CEE" w:rsidRDefault="00795F86" w:rsidP="00BA2CEE">
      <w:pPr>
        <w:pStyle w:val="TH"/>
      </w:pPr>
      <w:r w:rsidRPr="004322F7">
        <w:object w:dxaOrig="7405" w:dyaOrig="4285" w14:anchorId="6BA864C3">
          <v:shape id="_x0000_i1027" type="#_x0000_t75" style="width:371.3pt;height:215.45pt" o:ole="">
            <v:imagedata r:id="rId15" o:title=""/>
          </v:shape>
          <o:OLEObject Type="Embed" ProgID="Visio.Drawing.15" ShapeID="_x0000_i1027" DrawAspect="Content" ObjectID="_1748898345" r:id="rId16"/>
        </w:object>
      </w:r>
    </w:p>
    <w:p w14:paraId="13D65066" w14:textId="47F33DBD" w:rsidR="00795F86" w:rsidRPr="00BA2CEE" w:rsidRDefault="00795F86" w:rsidP="00BA2CEE">
      <w:pPr>
        <w:pStyle w:val="TF"/>
        <w:rPr>
          <w:b w:val="0"/>
        </w:rPr>
      </w:pPr>
      <w:r w:rsidRPr="00BA2CEE">
        <w:t>Figure 5.</w:t>
      </w:r>
      <w:r w:rsidR="004322F7">
        <w:t>1</w:t>
      </w:r>
      <w:r w:rsidRPr="004322F7">
        <w:t>.4.1-1</w:t>
      </w:r>
      <w:r w:rsidRPr="00BA2CEE">
        <w:t>: ASM server requesting for on-demand status</w:t>
      </w:r>
    </w:p>
    <w:p w14:paraId="1FD721F7" w14:textId="77777777" w:rsidR="00795F86" w:rsidRPr="00124C43" w:rsidRDefault="00795F86" w:rsidP="00795F86">
      <w:pPr>
        <w:ind w:left="568" w:hanging="284"/>
      </w:pPr>
      <w:r w:rsidRPr="004322F7">
        <w:lastRenderedPageBreak/>
        <w:t>1)</w:t>
      </w:r>
      <w:r w:rsidRPr="004322F7">
        <w:tab/>
        <w:t>Based on configurations such monitoring status information request from other entities (e.g., VAL service provider), ASM server initiates the on-demand status request towards the VAL server.</w:t>
      </w:r>
      <w:r w:rsidRPr="00124C43">
        <w:t xml:space="preserve"> </w:t>
      </w:r>
    </w:p>
    <w:p w14:paraId="1B3EC119" w14:textId="645B07E5" w:rsidR="00795F86" w:rsidRPr="00124C43" w:rsidRDefault="00795F86" w:rsidP="00795F86">
      <w:pPr>
        <w:ind w:left="568" w:hanging="284"/>
      </w:pPr>
      <w:r w:rsidRPr="00124C43">
        <w:t>2)</w:t>
      </w:r>
      <w:r w:rsidRPr="00124C43">
        <w:tab/>
        <w:t>The ASM server sends a</w:t>
      </w:r>
      <w:r w:rsidR="00F30E63">
        <w:t>n</w:t>
      </w:r>
      <w:r w:rsidRPr="00124C43">
        <w:t xml:space="preserve"> on-demand status request to the VAL server. The request includes the configuration parameters whose status needs to be included in the response.</w:t>
      </w:r>
    </w:p>
    <w:p w14:paraId="518290AE" w14:textId="77777777" w:rsidR="00795F86" w:rsidRPr="004322F7" w:rsidRDefault="00795F86" w:rsidP="00795F86">
      <w:pPr>
        <w:ind w:left="568" w:hanging="284"/>
      </w:pPr>
      <w:r w:rsidRPr="004322F7">
        <w:t>3)</w:t>
      </w:r>
      <w:r w:rsidRPr="004322F7">
        <w:tab/>
        <w:t>The VAL server immediately responds to the ASM server with a report containing status information identified by the ASM server and available to the VAL server.</w:t>
      </w:r>
    </w:p>
    <w:p w14:paraId="6D11B787" w14:textId="35EFCD34" w:rsidR="00D7038A" w:rsidRDefault="00795F86" w:rsidP="007B66E9">
      <w:pPr>
        <w:ind w:left="568" w:hanging="284"/>
      </w:pPr>
      <w:r w:rsidRPr="004322F7">
        <w:t>4)</w:t>
      </w:r>
      <w:r w:rsidRPr="004322F7">
        <w:tab/>
        <w:t>Upon receiving the report, the ASM server updates the monitoring status of the VAL Server to the other VAL UE(s), VAL Client(s) or 3GPP network as required.</w:t>
      </w:r>
    </w:p>
    <w:p w14:paraId="2E2A9B4B" w14:textId="72EA969C" w:rsidR="00D7038A" w:rsidRPr="00D7038A" w:rsidRDefault="00D7038A" w:rsidP="00490317">
      <w:pPr>
        <w:pStyle w:val="Heading4"/>
        <w:rPr>
          <w:noProof/>
          <w:lang w:val="en-US"/>
        </w:rPr>
      </w:pPr>
      <w:bookmarkStart w:id="167" w:name="_Toc113357364"/>
      <w:bookmarkStart w:id="168" w:name="_Toc138285523"/>
      <w:r w:rsidRPr="00D7038A">
        <w:t>5.1.4.</w:t>
      </w:r>
      <w:r>
        <w:t>2</w:t>
      </w:r>
      <w:r w:rsidRPr="00D7038A">
        <w:tab/>
        <w:t>ASM Client pushes service experience report to the ASM Server</w:t>
      </w:r>
      <w:bookmarkEnd w:id="167"/>
      <w:bookmarkEnd w:id="168"/>
    </w:p>
    <w:p w14:paraId="3394596C" w14:textId="487FE957" w:rsidR="00D7038A" w:rsidRPr="00D7038A" w:rsidRDefault="00D7038A" w:rsidP="00D7038A">
      <w:pPr>
        <w:rPr>
          <w:noProof/>
          <w:lang w:val="en-US"/>
        </w:rPr>
      </w:pPr>
      <w:r w:rsidRPr="00D7038A">
        <w:rPr>
          <w:noProof/>
          <w:lang w:val="en-US"/>
        </w:rPr>
        <w:t xml:space="preserve">The ASM client keeps monitoring the different service KPIs as experienced for the application service. The KPIs include application specific performance measurements like end-to-end response time, connection bandwidth, request rate, server availability time, etc. On request from user or VAL client or any other trigger conditions, the ASM client sends the service experience report about a VAL server to the ASM server. </w:t>
      </w:r>
      <w:r w:rsidRPr="00D7038A">
        <w:t>Figure 5.1.4.</w:t>
      </w:r>
      <w:r>
        <w:t>2</w:t>
      </w:r>
      <w:r w:rsidRPr="00D7038A">
        <w:t>-1</w:t>
      </w:r>
      <w:r w:rsidRPr="00D7038A">
        <w:rPr>
          <w:noProof/>
          <w:lang w:val="en-US"/>
        </w:rPr>
        <w:t xml:space="preserve"> illustrates a scenario of ASM Client pushes service experience report to the ASM Server.</w:t>
      </w:r>
    </w:p>
    <w:p w14:paraId="5D376185" w14:textId="77777777" w:rsidR="00D7038A" w:rsidRPr="00D7038A" w:rsidRDefault="00D7038A" w:rsidP="00D7038A">
      <w:pPr>
        <w:rPr>
          <w:noProof/>
          <w:lang w:val="en-US"/>
        </w:rPr>
      </w:pPr>
      <w:r w:rsidRPr="00D7038A">
        <w:rPr>
          <w:noProof/>
          <w:lang w:val="en-US"/>
        </w:rPr>
        <w:t>Pre-condition:</w:t>
      </w:r>
    </w:p>
    <w:p w14:paraId="30A50AA0" w14:textId="77361BB6" w:rsidR="00D7038A" w:rsidRPr="00D7038A" w:rsidRDefault="00D7038A" w:rsidP="00490317">
      <w:pPr>
        <w:pStyle w:val="B1"/>
        <w:rPr>
          <w:noProof/>
          <w:lang w:val="en-US"/>
        </w:rPr>
      </w:pPr>
      <w:r w:rsidRPr="00D7038A">
        <w:rPr>
          <w:noProof/>
          <w:lang w:val="en-US"/>
        </w:rPr>
        <w:t>1</w:t>
      </w:r>
      <w:r w:rsidR="00EF6AA1">
        <w:rPr>
          <w:noProof/>
          <w:lang w:val="en-US"/>
        </w:rPr>
        <w:t>)</w:t>
      </w:r>
      <w:r w:rsidRPr="00D7038A">
        <w:rPr>
          <w:noProof/>
          <w:lang w:val="en-US"/>
        </w:rPr>
        <w:t>.</w:t>
      </w:r>
      <w:r w:rsidRPr="00D7038A">
        <w:rPr>
          <w:noProof/>
          <w:lang w:val="en-US"/>
        </w:rPr>
        <w:tab/>
        <w:t>ASM client determines to send service experience report based on certain criteria (e.g. VAL User request, VAL client request, any preconfigured or explicit configured triggering event, periodic event, like so)</w:t>
      </w:r>
    </w:p>
    <w:p w14:paraId="469577C3" w14:textId="77777777" w:rsidR="00D7038A" w:rsidRPr="00D7038A" w:rsidRDefault="00D7038A" w:rsidP="00D7038A">
      <w:pPr>
        <w:jc w:val="center"/>
      </w:pPr>
    </w:p>
    <w:p w14:paraId="6F20534C" w14:textId="77777777" w:rsidR="00D7038A" w:rsidRPr="00D7038A" w:rsidRDefault="00D7038A" w:rsidP="00490317">
      <w:pPr>
        <w:pStyle w:val="TH"/>
      </w:pPr>
      <w:r w:rsidRPr="00D7038A">
        <w:object w:dxaOrig="8124" w:dyaOrig="5820" w14:anchorId="6463B81B">
          <v:shape id="_x0000_i1028" type="#_x0000_t75" style="width:406.75pt;height:290.7pt" o:ole="">
            <v:imagedata r:id="rId17" o:title=""/>
          </v:shape>
          <o:OLEObject Type="Embed" ProgID="Visio.Drawing.15" ShapeID="_x0000_i1028" DrawAspect="Content" ObjectID="_1748898346" r:id="rId18"/>
        </w:object>
      </w:r>
    </w:p>
    <w:p w14:paraId="4628742F" w14:textId="42DEF315" w:rsidR="00D7038A" w:rsidRPr="00E75C0F" w:rsidRDefault="00D7038A" w:rsidP="00490317">
      <w:pPr>
        <w:pStyle w:val="TF"/>
      </w:pPr>
      <w:r w:rsidRPr="00E75C0F">
        <w:t>Figure 5.1.4.2-1: ASM Client pushes service experience report to the ASM Server</w:t>
      </w:r>
    </w:p>
    <w:p w14:paraId="18FE065E" w14:textId="51EC974D" w:rsidR="00D7038A" w:rsidRPr="00D7038A" w:rsidRDefault="00D7038A" w:rsidP="00490317">
      <w:pPr>
        <w:pStyle w:val="B1"/>
        <w:rPr>
          <w:noProof/>
          <w:lang w:val="en-US"/>
        </w:rPr>
      </w:pPr>
      <w:r w:rsidRPr="00D7038A">
        <w:rPr>
          <w:noProof/>
          <w:lang w:val="en-US"/>
        </w:rPr>
        <w:t>1</w:t>
      </w:r>
      <w:r w:rsidR="00EF6AA1">
        <w:rPr>
          <w:noProof/>
          <w:lang w:val="en-US"/>
        </w:rPr>
        <w:t>)</w:t>
      </w:r>
      <w:r w:rsidRPr="00D7038A">
        <w:rPr>
          <w:noProof/>
          <w:lang w:val="en-US"/>
        </w:rPr>
        <w:t>.</w:t>
      </w:r>
      <w:r w:rsidRPr="00D7038A">
        <w:rPr>
          <w:noProof/>
          <w:lang w:val="en-US"/>
        </w:rPr>
        <w:tab/>
        <w:t xml:space="preserve">The ASM client sends Push service experience request to the ASM server. The request contains service experience report about a VAL server </w:t>
      </w:r>
      <w:r w:rsidRPr="00D7038A">
        <w:t xml:space="preserve">(e.g. end-to-end response time as experienced by client, connection bandwidth, request rate by client, VAL server availability, etc) </w:t>
      </w:r>
      <w:r w:rsidRPr="00D7038A">
        <w:rPr>
          <w:noProof/>
          <w:lang w:val="en-US"/>
        </w:rPr>
        <w:t xml:space="preserve">and includes the VAL UE ID, VAL service ID, VAL server identity </w:t>
      </w:r>
      <w:r w:rsidRPr="00D7038A">
        <w:t>for which the report is being sent</w:t>
      </w:r>
      <w:r w:rsidRPr="00D7038A">
        <w:rPr>
          <w:noProof/>
          <w:lang w:val="en-US"/>
        </w:rPr>
        <w:t xml:space="preserve"> and time stamp of the report.</w:t>
      </w:r>
    </w:p>
    <w:p w14:paraId="64470F13" w14:textId="544E3899" w:rsidR="00D7038A" w:rsidRPr="00D7038A" w:rsidRDefault="00D7038A" w:rsidP="00490317">
      <w:pPr>
        <w:pStyle w:val="B1"/>
        <w:rPr>
          <w:noProof/>
          <w:lang w:val="en-US"/>
        </w:rPr>
      </w:pPr>
      <w:r w:rsidRPr="00D7038A">
        <w:rPr>
          <w:noProof/>
          <w:lang w:val="en-US"/>
        </w:rPr>
        <w:t>2</w:t>
      </w:r>
      <w:r w:rsidR="00EF6AA1">
        <w:rPr>
          <w:noProof/>
          <w:lang w:val="en-US"/>
        </w:rPr>
        <w:t>)</w:t>
      </w:r>
      <w:r w:rsidRPr="00D7038A">
        <w:rPr>
          <w:noProof/>
          <w:lang w:val="en-US"/>
        </w:rPr>
        <w:t>.</w:t>
      </w:r>
      <w:r w:rsidRPr="00D7038A">
        <w:rPr>
          <w:noProof/>
          <w:lang w:val="en-US"/>
        </w:rPr>
        <w:tab/>
        <w:t>Upon receiving the Push service experience request from the ASM client, the ASM server stores the report in to the database or permanent storage.</w:t>
      </w:r>
    </w:p>
    <w:p w14:paraId="151A3E52" w14:textId="20118FFB" w:rsidR="00D7038A" w:rsidRPr="00D7038A" w:rsidRDefault="00D7038A" w:rsidP="00490317">
      <w:pPr>
        <w:pStyle w:val="B1"/>
        <w:rPr>
          <w:lang w:val="en-US" w:eastAsia="ja-JP"/>
        </w:rPr>
      </w:pPr>
      <w:r w:rsidRPr="00D7038A">
        <w:rPr>
          <w:lang w:val="en-US"/>
        </w:rPr>
        <w:lastRenderedPageBreak/>
        <w:t>3</w:t>
      </w:r>
      <w:r w:rsidR="00EF6AA1">
        <w:rPr>
          <w:lang w:val="en-US"/>
        </w:rPr>
        <w:t>)</w:t>
      </w:r>
      <w:r w:rsidRPr="00D7038A">
        <w:rPr>
          <w:lang w:val="en-US"/>
        </w:rPr>
        <w:t>.</w:t>
      </w:r>
      <w:r w:rsidR="007B66E9">
        <w:rPr>
          <w:lang w:val="en-US"/>
        </w:rPr>
        <w:tab/>
      </w:r>
      <w:r w:rsidRPr="00D7038A">
        <w:rPr>
          <w:lang w:val="en-US"/>
        </w:rPr>
        <w:t>The ASM server may take further actions based on the analysis of the report as shared by the ASM client.</w:t>
      </w:r>
    </w:p>
    <w:p w14:paraId="2AD59147" w14:textId="490EC300" w:rsidR="00D7038A" w:rsidRPr="00D7038A" w:rsidRDefault="00D7038A" w:rsidP="00490317">
      <w:pPr>
        <w:pStyle w:val="B1"/>
        <w:ind w:left="852" w:firstLine="0"/>
        <w:rPr>
          <w:lang w:val="en-US"/>
        </w:rPr>
      </w:pPr>
      <w:r w:rsidRPr="00D7038A">
        <w:rPr>
          <w:lang w:val="en-US"/>
        </w:rPr>
        <w:t xml:space="preserve">a) </w:t>
      </w:r>
      <w:r w:rsidR="00D35880">
        <w:rPr>
          <w:lang w:val="en-US"/>
        </w:rPr>
        <w:t xml:space="preserve">Based on service experience report, </w:t>
      </w:r>
      <w:r w:rsidRPr="00D7038A">
        <w:rPr>
          <w:lang w:val="en-US"/>
        </w:rPr>
        <w:t xml:space="preserve">the ASM server may decide to collect additional information from other UEs or ASM clients </w:t>
      </w:r>
      <w:r w:rsidR="00D35880">
        <w:rPr>
          <w:lang w:val="en-US"/>
        </w:rPr>
        <w:t xml:space="preserve">which use the same VAL server </w:t>
      </w:r>
      <w:r w:rsidRPr="00D7038A">
        <w:rPr>
          <w:noProof/>
          <w:lang w:val="en-US"/>
        </w:rPr>
        <w:t xml:space="preserve">(e.g. </w:t>
      </w:r>
      <w:r w:rsidRPr="00D7038A">
        <w:rPr>
          <w:lang w:val="en-US"/>
        </w:rPr>
        <w:t>by using pull service experience procedure as specified in clause 5.1.4.</w:t>
      </w:r>
      <w:r>
        <w:rPr>
          <w:lang w:val="en-US"/>
        </w:rPr>
        <w:t>3</w:t>
      </w:r>
      <w:r w:rsidRPr="00D7038A">
        <w:rPr>
          <w:lang w:val="en-US"/>
        </w:rPr>
        <w:t>)</w:t>
      </w:r>
      <w:r w:rsidR="002A7E7A">
        <w:rPr>
          <w:lang w:val="en-US"/>
        </w:rPr>
        <w:t>.</w:t>
      </w:r>
    </w:p>
    <w:p w14:paraId="48BFB853" w14:textId="59DCC430" w:rsidR="00EC272D" w:rsidRDefault="00D7038A" w:rsidP="007B66E9">
      <w:pPr>
        <w:pStyle w:val="B1"/>
        <w:rPr>
          <w:noProof/>
        </w:rPr>
      </w:pPr>
      <w:r w:rsidRPr="00D7038A">
        <w:rPr>
          <w:noProof/>
        </w:rPr>
        <w:t>4</w:t>
      </w:r>
      <w:r w:rsidR="00EF6AA1">
        <w:rPr>
          <w:noProof/>
        </w:rPr>
        <w:t>)</w:t>
      </w:r>
      <w:r w:rsidRPr="00D7038A">
        <w:rPr>
          <w:noProof/>
        </w:rPr>
        <w:t>.</w:t>
      </w:r>
      <w:r w:rsidR="007B66E9">
        <w:rPr>
          <w:noProof/>
        </w:rPr>
        <w:tab/>
      </w:r>
      <w:r w:rsidRPr="00D7038A">
        <w:rPr>
          <w:noProof/>
        </w:rPr>
        <w:t xml:space="preserve">The ASM server sends Push service experience response to the ASM client. </w:t>
      </w:r>
    </w:p>
    <w:p w14:paraId="6A8D2AD1" w14:textId="0581344A" w:rsidR="00D7038A" w:rsidRPr="00D7038A" w:rsidRDefault="00D7038A" w:rsidP="00490317">
      <w:pPr>
        <w:pStyle w:val="NO"/>
        <w:rPr>
          <w:lang w:eastAsia="zh-CN"/>
        </w:rPr>
      </w:pPr>
      <w:r w:rsidRPr="00D7038A">
        <w:rPr>
          <w:lang w:eastAsia="zh-CN"/>
        </w:rPr>
        <w:t>NOTE:</w:t>
      </w:r>
      <w:r w:rsidRPr="00D7038A">
        <w:rPr>
          <w:lang w:eastAsia="zh-CN"/>
        </w:rPr>
        <w:tab/>
        <w:t>Step 3 and 4 can be performed in parallel.</w:t>
      </w:r>
    </w:p>
    <w:p w14:paraId="0512B88D" w14:textId="5894AF74" w:rsidR="00D7038A" w:rsidRPr="00D7038A" w:rsidRDefault="00D7038A" w:rsidP="007B66E9">
      <w:pPr>
        <w:pStyle w:val="B1"/>
        <w:rPr>
          <w:noProof/>
        </w:rPr>
      </w:pPr>
      <w:r w:rsidRPr="00D7038A">
        <w:rPr>
          <w:noProof/>
        </w:rPr>
        <w:t>5</w:t>
      </w:r>
      <w:r w:rsidR="00E75C0F">
        <w:rPr>
          <w:noProof/>
        </w:rPr>
        <w:t>)</w:t>
      </w:r>
      <w:r w:rsidRPr="00D7038A">
        <w:rPr>
          <w:noProof/>
        </w:rPr>
        <w:t>.</w:t>
      </w:r>
      <w:r w:rsidRPr="00D7038A">
        <w:rPr>
          <w:noProof/>
        </w:rPr>
        <w:tab/>
        <w:t>The ASM server may determine the corrective action as specified in clause 5.1.4.</w:t>
      </w:r>
      <w:r>
        <w:rPr>
          <w:noProof/>
        </w:rPr>
        <w:t>4</w:t>
      </w:r>
      <w:r w:rsidRPr="00D7038A">
        <w:rPr>
          <w:noProof/>
        </w:rPr>
        <w:t>. If the issue is identified with the VAL UE, the ASM server may inform the corrective actions to be taken by the VAL UE.</w:t>
      </w:r>
    </w:p>
    <w:p w14:paraId="1FD076C6" w14:textId="70764E54" w:rsidR="00D7038A" w:rsidRPr="00D7038A" w:rsidRDefault="00D7038A" w:rsidP="00490317">
      <w:pPr>
        <w:pStyle w:val="Heading4"/>
      </w:pPr>
      <w:bookmarkStart w:id="169" w:name="_Toc113357365"/>
      <w:bookmarkStart w:id="170" w:name="_Toc138285524"/>
      <w:r w:rsidRPr="00D7038A">
        <w:t>5.1.4.</w:t>
      </w:r>
      <w:r>
        <w:t>3</w:t>
      </w:r>
      <w:r w:rsidRPr="00D7038A">
        <w:tab/>
        <w:t>ASM Server pulls service experience report from the ASM Client</w:t>
      </w:r>
      <w:bookmarkEnd w:id="169"/>
      <w:bookmarkEnd w:id="170"/>
    </w:p>
    <w:p w14:paraId="1B693E9B" w14:textId="7271F067" w:rsidR="00D7038A" w:rsidRPr="00D7038A" w:rsidRDefault="00D7038A" w:rsidP="00E75C0F">
      <w:r w:rsidRPr="00D7038A">
        <w:t>Figure 5.1.4.</w:t>
      </w:r>
      <w:r>
        <w:t>3</w:t>
      </w:r>
      <w:r w:rsidRPr="00D7038A">
        <w:t xml:space="preserve">-1 illustrates the procedure for the ASM server to pull the service experience report from the ASM clients. The procedure can be initiated by the ASM server upon receiving a Push service experience request from an ASM client or upon receiving a request from application service provider (application server) to get the service experience report from the clients or any other event that requires the ASM server to determine the service experience data. </w:t>
      </w:r>
    </w:p>
    <w:p w14:paraId="2F938E63" w14:textId="77777777" w:rsidR="00D7038A" w:rsidRPr="00D7038A" w:rsidRDefault="00D7038A" w:rsidP="00490317">
      <w:pPr>
        <w:pStyle w:val="TH"/>
      </w:pPr>
      <w:r w:rsidRPr="00D7038A">
        <w:object w:dxaOrig="7405" w:dyaOrig="5424" w14:anchorId="609AD001">
          <v:shape id="_x0000_i1029" type="#_x0000_t75" style="width:369.65pt;height:271.35pt" o:ole="">
            <v:imagedata r:id="rId19" o:title=""/>
          </v:shape>
          <o:OLEObject Type="Embed" ProgID="Visio.Drawing.15" ShapeID="_x0000_i1029" DrawAspect="Content" ObjectID="_1748898347" r:id="rId20"/>
        </w:object>
      </w:r>
    </w:p>
    <w:p w14:paraId="4ACA29C8" w14:textId="523AEB30" w:rsidR="00D7038A" w:rsidRPr="00D7038A" w:rsidRDefault="00D7038A" w:rsidP="00490317">
      <w:pPr>
        <w:pStyle w:val="TF"/>
      </w:pPr>
      <w:r w:rsidRPr="00D7038A">
        <w:t>Figure 5.1.4.</w:t>
      </w:r>
      <w:r>
        <w:t>3</w:t>
      </w:r>
      <w:r w:rsidRPr="00D7038A">
        <w:t>-1: ASM Server pulls service experience report from the ASM Client</w:t>
      </w:r>
    </w:p>
    <w:p w14:paraId="48B1B1E0" w14:textId="321D1127" w:rsidR="00D7038A" w:rsidRPr="00D7038A" w:rsidRDefault="00D7038A" w:rsidP="00490317">
      <w:pPr>
        <w:pStyle w:val="B1"/>
        <w:rPr>
          <w:rFonts w:eastAsia="Batang"/>
        </w:rPr>
      </w:pPr>
      <w:r w:rsidRPr="00D7038A">
        <w:rPr>
          <w:rFonts w:eastAsia="Batang"/>
        </w:rPr>
        <w:t>1</w:t>
      </w:r>
      <w:r w:rsidR="00F845DC">
        <w:rPr>
          <w:rFonts w:eastAsia="Batang"/>
        </w:rPr>
        <w:t>)</w:t>
      </w:r>
      <w:r w:rsidRPr="00D7038A">
        <w:rPr>
          <w:rFonts w:eastAsia="Batang"/>
        </w:rPr>
        <w:t>.</w:t>
      </w:r>
      <w:r w:rsidRPr="00D7038A">
        <w:rPr>
          <w:rFonts w:eastAsia="Batang"/>
        </w:rPr>
        <w:tab/>
        <w:t xml:space="preserve">The ASM server sends Pull service experience request to the ASM client. The request contains identity of the specific VAL server for which the service experience report is required. The request includes the </w:t>
      </w:r>
      <w:r w:rsidRPr="00D7038A">
        <w:rPr>
          <w:noProof/>
          <w:lang w:val="en-US"/>
        </w:rPr>
        <w:t xml:space="preserve">VAL service ID and VAL server identity </w:t>
      </w:r>
      <w:r w:rsidRPr="00D7038A">
        <w:t>for which the report is requested</w:t>
      </w:r>
      <w:r w:rsidRPr="00D7038A">
        <w:rPr>
          <w:rFonts w:eastAsia="Batang"/>
        </w:rPr>
        <w:t>.</w:t>
      </w:r>
    </w:p>
    <w:p w14:paraId="6401BE82" w14:textId="5D319653" w:rsidR="00D7038A" w:rsidRPr="00D7038A" w:rsidRDefault="00D7038A" w:rsidP="00490317">
      <w:pPr>
        <w:pStyle w:val="B1"/>
        <w:rPr>
          <w:rFonts w:eastAsia="Batang"/>
        </w:rPr>
      </w:pPr>
      <w:r w:rsidRPr="00D7038A">
        <w:rPr>
          <w:rFonts w:eastAsia="Batang"/>
        </w:rPr>
        <w:t>2</w:t>
      </w:r>
      <w:r w:rsidR="00F845DC">
        <w:rPr>
          <w:rFonts w:eastAsia="Batang"/>
        </w:rPr>
        <w:t>)</w:t>
      </w:r>
      <w:r w:rsidRPr="00D7038A">
        <w:rPr>
          <w:rFonts w:eastAsia="Batang"/>
        </w:rPr>
        <w:t>.</w:t>
      </w:r>
      <w:r w:rsidR="007B66E9">
        <w:rPr>
          <w:rFonts w:eastAsia="Batang"/>
        </w:rPr>
        <w:tab/>
      </w:r>
      <w:r w:rsidRPr="00D7038A">
        <w:rPr>
          <w:rFonts w:eastAsia="Batang"/>
        </w:rPr>
        <w:t xml:space="preserve">Upon receiving the Pull service experience request from the ASM server, the ASM client takes user consent to send the report if the user consent is not available already. </w:t>
      </w:r>
    </w:p>
    <w:p w14:paraId="31F65CCA" w14:textId="1C32A7C1" w:rsidR="00D7038A" w:rsidRPr="00D7038A" w:rsidRDefault="00D7038A" w:rsidP="00490317">
      <w:pPr>
        <w:pStyle w:val="B1"/>
        <w:rPr>
          <w:rFonts w:eastAsia="Batang"/>
        </w:rPr>
      </w:pPr>
      <w:r w:rsidRPr="00D7038A">
        <w:rPr>
          <w:rFonts w:eastAsia="Batang"/>
        </w:rPr>
        <w:t>3</w:t>
      </w:r>
      <w:r w:rsidR="00F845DC">
        <w:rPr>
          <w:rFonts w:eastAsia="Batang"/>
        </w:rPr>
        <w:t>)</w:t>
      </w:r>
      <w:r w:rsidRPr="00D7038A">
        <w:rPr>
          <w:rFonts w:eastAsia="Batang"/>
        </w:rPr>
        <w:t>.</w:t>
      </w:r>
      <w:r w:rsidRPr="00D7038A">
        <w:rPr>
          <w:rFonts w:eastAsia="Batang"/>
        </w:rPr>
        <w:tab/>
        <w:t xml:space="preserve">The ASM client sends the Pull service experience response to the ASM server. The response contains result indicating whether the report is available or not. If report is available, the response contains </w:t>
      </w:r>
      <w:r w:rsidRPr="00D7038A">
        <w:rPr>
          <w:noProof/>
          <w:lang w:val="en-US"/>
        </w:rPr>
        <w:t xml:space="preserve">service experience report about a VAL server </w:t>
      </w:r>
      <w:r w:rsidRPr="00D7038A">
        <w:t xml:space="preserve">(e.g. end-to-end response time as experienced by client, connection bandwidth, request rate by client, VAL server availability, etc) </w:t>
      </w:r>
      <w:r w:rsidRPr="00D7038A">
        <w:rPr>
          <w:noProof/>
          <w:lang w:val="en-US"/>
        </w:rPr>
        <w:t xml:space="preserve">and includes the VAL UE ID, VAL service ID, VAL server identity </w:t>
      </w:r>
      <w:r w:rsidRPr="00D7038A">
        <w:t>for which the report is being sent</w:t>
      </w:r>
      <w:r w:rsidRPr="00D7038A">
        <w:rPr>
          <w:noProof/>
          <w:lang w:val="en-US"/>
        </w:rPr>
        <w:t xml:space="preserve"> and time stamp of the report</w:t>
      </w:r>
      <w:r w:rsidRPr="00D7038A">
        <w:rPr>
          <w:rFonts w:eastAsia="Batang"/>
        </w:rPr>
        <w:t>.</w:t>
      </w:r>
    </w:p>
    <w:p w14:paraId="535289DF" w14:textId="18A7223E" w:rsidR="00D7038A" w:rsidRPr="00D7038A" w:rsidRDefault="00D7038A" w:rsidP="00490317">
      <w:pPr>
        <w:pStyle w:val="B1"/>
        <w:rPr>
          <w:rFonts w:eastAsia="Batang"/>
        </w:rPr>
      </w:pPr>
      <w:r w:rsidRPr="00D7038A">
        <w:rPr>
          <w:rFonts w:eastAsia="Batang"/>
        </w:rPr>
        <w:t>4</w:t>
      </w:r>
      <w:r w:rsidR="00F845DC">
        <w:rPr>
          <w:rFonts w:eastAsia="Batang"/>
        </w:rPr>
        <w:t>)</w:t>
      </w:r>
      <w:r w:rsidRPr="00D7038A">
        <w:rPr>
          <w:rFonts w:eastAsia="Batang"/>
        </w:rPr>
        <w:t>.</w:t>
      </w:r>
      <w:r w:rsidRPr="00D7038A">
        <w:rPr>
          <w:rFonts w:eastAsia="Batang"/>
        </w:rPr>
        <w:tab/>
        <w:t>The ASM server stores the service experience report into the database or permanent storage.</w:t>
      </w:r>
    </w:p>
    <w:p w14:paraId="0C415B0C" w14:textId="449791DF" w:rsidR="00D7038A" w:rsidRPr="007B66E9" w:rsidRDefault="00D7038A" w:rsidP="007B66E9">
      <w:pPr>
        <w:pStyle w:val="B1"/>
        <w:rPr>
          <w:rFonts w:eastAsia="Batang"/>
        </w:rPr>
      </w:pPr>
      <w:r w:rsidRPr="00D7038A">
        <w:rPr>
          <w:rFonts w:eastAsia="Batang"/>
        </w:rPr>
        <w:t>5</w:t>
      </w:r>
      <w:r w:rsidR="00F845DC">
        <w:rPr>
          <w:rFonts w:eastAsia="Batang"/>
        </w:rPr>
        <w:t>)</w:t>
      </w:r>
      <w:r w:rsidRPr="00D7038A">
        <w:rPr>
          <w:rFonts w:eastAsia="Batang"/>
        </w:rPr>
        <w:t>.</w:t>
      </w:r>
      <w:r w:rsidRPr="00D7038A">
        <w:rPr>
          <w:rFonts w:eastAsia="Batang"/>
        </w:rPr>
        <w:tab/>
        <w:t>The ASM server may takes the corrective action as specified in clause 5.1.4.</w:t>
      </w:r>
      <w:r>
        <w:rPr>
          <w:rFonts w:eastAsia="Batang"/>
        </w:rPr>
        <w:t>4</w:t>
      </w:r>
      <w:r w:rsidRPr="00D7038A">
        <w:rPr>
          <w:rFonts w:eastAsia="Batang"/>
        </w:rPr>
        <w:t>.</w:t>
      </w:r>
    </w:p>
    <w:p w14:paraId="410CC2BE" w14:textId="0AC61025" w:rsidR="00D7038A" w:rsidRPr="00D7038A" w:rsidRDefault="00D7038A" w:rsidP="00490317">
      <w:pPr>
        <w:pStyle w:val="Heading4"/>
      </w:pPr>
      <w:bookmarkStart w:id="171" w:name="_Toc113357366"/>
      <w:bookmarkStart w:id="172" w:name="_Toc138285525"/>
      <w:r w:rsidRPr="00D7038A">
        <w:lastRenderedPageBreak/>
        <w:t>5.1.4.</w:t>
      </w:r>
      <w:r>
        <w:t>4</w:t>
      </w:r>
      <w:r w:rsidRPr="00D7038A">
        <w:tab/>
        <w:t>ASM Server determines corrective action</w:t>
      </w:r>
      <w:bookmarkEnd w:id="171"/>
      <w:bookmarkEnd w:id="172"/>
    </w:p>
    <w:p w14:paraId="2197C034" w14:textId="77777777" w:rsidR="00D7038A" w:rsidRPr="00D7038A" w:rsidRDefault="00D7038A" w:rsidP="00D7038A">
      <w:pPr>
        <w:rPr>
          <w:lang w:eastAsia="zh-CN"/>
        </w:rPr>
      </w:pPr>
      <w:r w:rsidRPr="00D7038A">
        <w:rPr>
          <w:lang w:eastAsia="zh-CN"/>
        </w:rPr>
        <w:t>Based on the collective analysis of all reports, the ASM server performs following actions:</w:t>
      </w:r>
    </w:p>
    <w:p w14:paraId="4331EAF1" w14:textId="3F5B46FD" w:rsidR="00067B30" w:rsidRPr="00721650" w:rsidRDefault="00D7038A" w:rsidP="00263546">
      <w:pPr>
        <w:pStyle w:val="B2"/>
      </w:pPr>
      <w:r w:rsidRPr="00263546">
        <w:t>1)</w:t>
      </w:r>
      <w:r w:rsidRPr="00263546">
        <w:tab/>
        <w:t xml:space="preserve">Determining the entity producing the issue, i.e. whether the reported issue is at VAL client or VAL server or 3GPP network. </w:t>
      </w:r>
    </w:p>
    <w:p w14:paraId="3F0D66E4" w14:textId="4288AB21" w:rsidR="00D35880" w:rsidRPr="00D7038A" w:rsidRDefault="00D35880" w:rsidP="00263546">
      <w:pPr>
        <w:pStyle w:val="NO"/>
        <w:ind w:left="1420"/>
        <w:rPr>
          <w:lang w:eastAsia="zh-CN"/>
        </w:rPr>
      </w:pPr>
      <w:r>
        <w:rPr>
          <w:lang w:eastAsia="zh-CN"/>
        </w:rPr>
        <w:t>NOTE</w:t>
      </w:r>
      <w:r w:rsidR="00D26D55">
        <w:rPr>
          <w:lang w:eastAsia="zh-CN"/>
        </w:rPr>
        <w:t xml:space="preserve"> 1</w:t>
      </w:r>
      <w:r>
        <w:rPr>
          <w:lang w:eastAsia="zh-CN"/>
        </w:rPr>
        <w:t>:</w:t>
      </w:r>
      <w:r>
        <w:rPr>
          <w:lang w:eastAsia="zh-CN"/>
        </w:rPr>
        <w:tab/>
      </w:r>
      <w:r w:rsidRPr="008436F7">
        <w:rPr>
          <w:lang w:eastAsia="zh-CN"/>
        </w:rPr>
        <w:t>How the ASM server determines whether the issue is at the VAL client, VAL server or the 3GPP network is implementation specific</w:t>
      </w:r>
    </w:p>
    <w:p w14:paraId="1EF6F1A7" w14:textId="3E9BA0E4" w:rsidR="00D7038A" w:rsidRDefault="00D7038A" w:rsidP="00263546">
      <w:pPr>
        <w:pStyle w:val="B2"/>
        <w:rPr>
          <w:lang w:eastAsia="zh-CN"/>
        </w:rPr>
      </w:pPr>
      <w:r w:rsidRPr="00D7038A">
        <w:rPr>
          <w:lang w:eastAsia="zh-CN"/>
        </w:rPr>
        <w:t>2)</w:t>
      </w:r>
      <w:r w:rsidRPr="00D7038A">
        <w:rPr>
          <w:lang w:eastAsia="zh-CN"/>
        </w:rPr>
        <w:tab/>
        <w:t>Once the entity causing the issue is identified, the ASM Server need to determine the corrective action for that entity.</w:t>
      </w:r>
    </w:p>
    <w:p w14:paraId="737817A0" w14:textId="5ED968C8" w:rsidR="00D26D55" w:rsidRPr="00263546" w:rsidRDefault="00D26D55" w:rsidP="00263546">
      <w:pPr>
        <w:pStyle w:val="NO"/>
        <w:ind w:left="1419"/>
      </w:pPr>
      <w:r w:rsidRPr="00263546">
        <w:t>NOTE 2:</w:t>
      </w:r>
      <w:r w:rsidRPr="00263546">
        <w:tab/>
        <w:t>The ASM server may subscribe for monitoring events (e.g. UE reachability, Communication failure, PDU Session Status) to 5GC as specified in clause 5.2.6.2 of 3GPP TS 29.502 [2] and may uses the information received via notification (along with the service experience reports received from ASM client) in determining the entity producing the issue and the possible corrective action for that entity.</w:t>
      </w:r>
    </w:p>
    <w:p w14:paraId="02A14CC4" w14:textId="7AF5B219" w:rsidR="00D7038A" w:rsidRPr="00263546" w:rsidRDefault="00D7038A" w:rsidP="00263546">
      <w:pPr>
        <w:pStyle w:val="NO"/>
        <w:ind w:left="1419"/>
      </w:pPr>
      <w:r w:rsidRPr="00263546">
        <w:t>NOTE</w:t>
      </w:r>
      <w:r w:rsidR="00D26D55" w:rsidRPr="00263546">
        <w:t xml:space="preserve"> 3</w:t>
      </w:r>
      <w:r w:rsidRPr="00263546">
        <w:t>:</w:t>
      </w:r>
      <w:r w:rsidRPr="00263546">
        <w:tab/>
        <w:t>ASM server logic and algorithm to determine the corrective action based on the entity causing the issue (i.e. issue is at VAL client or VAL server or the 3GPP network), is out of scope of this specification and implementation specific.</w:t>
      </w:r>
    </w:p>
    <w:p w14:paraId="010ABE6B" w14:textId="77777777" w:rsidR="00D7038A" w:rsidRPr="00D7038A" w:rsidRDefault="00D7038A" w:rsidP="00263546">
      <w:pPr>
        <w:pStyle w:val="B2"/>
        <w:rPr>
          <w:lang w:eastAsia="zh-CN"/>
        </w:rPr>
      </w:pPr>
      <w:r w:rsidRPr="00D7038A">
        <w:rPr>
          <w:lang w:eastAsia="zh-CN"/>
        </w:rPr>
        <w:t>3)</w:t>
      </w:r>
      <w:r w:rsidRPr="00D7038A">
        <w:rPr>
          <w:lang w:eastAsia="zh-CN"/>
        </w:rPr>
        <w:tab/>
        <w:t>ASM server informs the corrective action towards the entity causing the issue.</w:t>
      </w:r>
    </w:p>
    <w:p w14:paraId="54431D16" w14:textId="43590259" w:rsidR="00D7038A" w:rsidRPr="005306D8" w:rsidRDefault="005306D8" w:rsidP="00263546">
      <w:pPr>
        <w:pStyle w:val="NO"/>
      </w:pPr>
      <w:r w:rsidRPr="005306D8">
        <w:t>NOTE 4: How ASM server indicates the suggestion for action to VAL layer entities is implementation specific.</w:t>
      </w:r>
    </w:p>
    <w:p w14:paraId="387AA9FB" w14:textId="2988C39E" w:rsidR="00795F86" w:rsidRPr="004322F7" w:rsidRDefault="00795F86" w:rsidP="00BA2CEE">
      <w:pPr>
        <w:pStyle w:val="Heading3"/>
      </w:pPr>
      <w:bookmarkStart w:id="173" w:name="_Toc88561510"/>
      <w:bookmarkStart w:id="174" w:name="_Toc88561671"/>
      <w:bookmarkStart w:id="175" w:name="_Toc113357367"/>
      <w:bookmarkStart w:id="176" w:name="_Toc138285526"/>
      <w:r w:rsidRPr="00BA2CEE">
        <w:t>5.</w:t>
      </w:r>
      <w:r w:rsidR="004322F7">
        <w:t>1</w:t>
      </w:r>
      <w:r w:rsidRPr="00BA2CEE">
        <w:t>.5</w:t>
      </w:r>
      <w:r w:rsidRPr="004322F7">
        <w:tab/>
        <w:t>Subscribe-notify model</w:t>
      </w:r>
      <w:bookmarkEnd w:id="173"/>
      <w:bookmarkEnd w:id="174"/>
      <w:bookmarkEnd w:id="175"/>
      <w:bookmarkEnd w:id="176"/>
    </w:p>
    <w:p w14:paraId="54D7CBFD" w14:textId="58AFA322" w:rsidR="00795F86" w:rsidRPr="004322F7" w:rsidRDefault="00795F86" w:rsidP="00BA2CEE">
      <w:pPr>
        <w:pStyle w:val="Heading4"/>
      </w:pPr>
      <w:bookmarkStart w:id="177" w:name="_Toc88561511"/>
      <w:bookmarkStart w:id="178" w:name="_Toc88561672"/>
      <w:bookmarkStart w:id="179" w:name="_Toc113357368"/>
      <w:bookmarkStart w:id="180" w:name="_Toc138285527"/>
      <w:r w:rsidRPr="00BA2CEE">
        <w:t>5.</w:t>
      </w:r>
      <w:r w:rsidR="004322F7">
        <w:t>1</w:t>
      </w:r>
      <w:r w:rsidRPr="00BA2CEE">
        <w:t>.5.1</w:t>
      </w:r>
      <w:r w:rsidRPr="00BA2CEE">
        <w:tab/>
      </w:r>
      <w:r w:rsidRPr="004322F7">
        <w:t>ASM server subscribes to the monitoring status information</w:t>
      </w:r>
      <w:bookmarkEnd w:id="177"/>
      <w:bookmarkEnd w:id="178"/>
      <w:bookmarkEnd w:id="179"/>
      <w:bookmarkEnd w:id="180"/>
    </w:p>
    <w:p w14:paraId="75B97F86" w14:textId="6C4F231E" w:rsidR="00795F86" w:rsidRPr="00125512" w:rsidRDefault="00795F86" w:rsidP="00125512">
      <w:r w:rsidRPr="00125512">
        <w:t>Figure 5.</w:t>
      </w:r>
      <w:r w:rsidR="004322F7" w:rsidRPr="00125512">
        <w:t>1</w:t>
      </w:r>
      <w:r w:rsidRPr="00125512">
        <w:t>.5.1-1 shows the procedure for the ASM server to subscribe to the monitoring status information of the VAL server. The ASM server does not need to configure the VAL server in advance.</w:t>
      </w:r>
    </w:p>
    <w:p w14:paraId="685E36FB" w14:textId="77777777" w:rsidR="00795F86" w:rsidRPr="004322F7" w:rsidRDefault="00795F86" w:rsidP="00BA2CEE">
      <w:pPr>
        <w:pStyle w:val="TH"/>
      </w:pPr>
      <w:r w:rsidRPr="004322F7">
        <w:object w:dxaOrig="7405" w:dyaOrig="3145" w14:anchorId="362E70F2">
          <v:shape id="_x0000_i1030" type="#_x0000_t75" style="width:371.3pt;height:157.95pt" o:ole="">
            <v:imagedata r:id="rId21" o:title=""/>
          </v:shape>
          <o:OLEObject Type="Embed" ProgID="Visio.Drawing.15" ShapeID="_x0000_i1030" DrawAspect="Content" ObjectID="_1748898348" r:id="rId22"/>
        </w:object>
      </w:r>
    </w:p>
    <w:p w14:paraId="47643080" w14:textId="6279BA13" w:rsidR="00795F86" w:rsidRPr="00BA2CEE" w:rsidRDefault="00795F86" w:rsidP="00BA2CEE">
      <w:pPr>
        <w:pStyle w:val="TF"/>
        <w:rPr>
          <w:b w:val="0"/>
        </w:rPr>
      </w:pPr>
      <w:r w:rsidRPr="00BA2CEE">
        <w:t>Figure 5.</w:t>
      </w:r>
      <w:r w:rsidR="004322F7">
        <w:t>1</w:t>
      </w:r>
      <w:r w:rsidRPr="004322F7">
        <w:t>.5.1-1</w:t>
      </w:r>
      <w:r w:rsidRPr="00BA2CEE">
        <w:t>: ASM server requesting for on-demand status</w:t>
      </w:r>
    </w:p>
    <w:p w14:paraId="69A58A78" w14:textId="77777777" w:rsidR="00795F86" w:rsidRPr="004322F7" w:rsidRDefault="00795F86" w:rsidP="00BA2CEE">
      <w:pPr>
        <w:pStyle w:val="B1"/>
      </w:pPr>
      <w:r w:rsidRPr="004322F7">
        <w:t>1)</w:t>
      </w:r>
      <w:r w:rsidRPr="004322F7">
        <w:tab/>
        <w:t>Based on configurations request from other entities to provide monitoring status information periodically or based on event, ASM server decides to initiate the monitoring information subscribe request to the VAL server.</w:t>
      </w:r>
    </w:p>
    <w:p w14:paraId="0EBE1F73" w14:textId="77777777" w:rsidR="00795F86" w:rsidRPr="004322F7" w:rsidRDefault="00795F86" w:rsidP="00BA2CEE">
      <w:pPr>
        <w:pStyle w:val="B1"/>
      </w:pPr>
      <w:r w:rsidRPr="004322F7">
        <w:t>2)</w:t>
      </w:r>
      <w:r w:rsidRPr="004322F7">
        <w:tab/>
        <w:t>The ASM server sends a monitoring information subscribe request to the VAL server. The request includes all parameters to be monitored for UE and VAL server. The parameters include average request queue length, average time to process request, CPU usage, memory usage, etc. The request also includes events when the VAL server needs to send the notification.</w:t>
      </w:r>
    </w:p>
    <w:p w14:paraId="2EC929F0" w14:textId="77777777" w:rsidR="00795F86" w:rsidRPr="004322F7" w:rsidRDefault="00795F86" w:rsidP="00BA2CEE">
      <w:pPr>
        <w:pStyle w:val="B1"/>
      </w:pPr>
      <w:r w:rsidRPr="004322F7">
        <w:t>3)</w:t>
      </w:r>
      <w:r w:rsidRPr="004322F7">
        <w:tab/>
        <w:t>The VAL server sends a monitoring information subscribe response to the ASM server containing success or failure of the request.</w:t>
      </w:r>
    </w:p>
    <w:p w14:paraId="78DA3882" w14:textId="497BB727" w:rsidR="00795F86" w:rsidRPr="004322F7" w:rsidRDefault="00795F86" w:rsidP="00BA2CEE">
      <w:pPr>
        <w:pStyle w:val="Heading4"/>
      </w:pPr>
      <w:bookmarkStart w:id="181" w:name="_Toc88561512"/>
      <w:bookmarkStart w:id="182" w:name="_Toc88561673"/>
      <w:bookmarkStart w:id="183" w:name="_Toc113357369"/>
      <w:bookmarkStart w:id="184" w:name="_Toc138285528"/>
      <w:r w:rsidRPr="00BA2CEE">
        <w:lastRenderedPageBreak/>
        <w:t>5.</w:t>
      </w:r>
      <w:r w:rsidR="004322F7">
        <w:t>1</w:t>
      </w:r>
      <w:r w:rsidRPr="00BA2CEE">
        <w:t>.5.2</w:t>
      </w:r>
      <w:r w:rsidRPr="00BA2CEE">
        <w:tab/>
      </w:r>
      <w:r w:rsidRPr="004322F7">
        <w:t>VAL server notifies the monitoring status information</w:t>
      </w:r>
      <w:bookmarkEnd w:id="181"/>
      <w:bookmarkEnd w:id="182"/>
      <w:bookmarkEnd w:id="183"/>
      <w:bookmarkEnd w:id="184"/>
    </w:p>
    <w:p w14:paraId="66B6DA8C" w14:textId="2436ACF1" w:rsidR="00795F86" w:rsidRPr="004322F7" w:rsidRDefault="00795F86" w:rsidP="00795F86">
      <w:r w:rsidRPr="004322F7">
        <w:t>Figure </w:t>
      </w:r>
      <w:r w:rsidRPr="00BA2CEE">
        <w:t>5.</w:t>
      </w:r>
      <w:r w:rsidR="004322F7">
        <w:t>1</w:t>
      </w:r>
      <w:r w:rsidRPr="00BA2CEE">
        <w:t>.5.2-1</w:t>
      </w:r>
      <w:r w:rsidRPr="004322F7">
        <w:t xml:space="preserve"> shows the notification from VAL server towards the ASM server on occurrence of the event.</w:t>
      </w:r>
    </w:p>
    <w:p w14:paraId="0FEB0880" w14:textId="281F3684" w:rsidR="00795F86" w:rsidRPr="004322F7" w:rsidRDefault="00795F86" w:rsidP="00795F86">
      <w:r w:rsidRPr="004322F7">
        <w:t>Pre-condition</w:t>
      </w:r>
      <w:r w:rsidR="004322F7">
        <w:t>s</w:t>
      </w:r>
      <w:r w:rsidRPr="004322F7">
        <w:t>:</w:t>
      </w:r>
    </w:p>
    <w:p w14:paraId="46B1CF98" w14:textId="791763B1" w:rsidR="00795F86" w:rsidRPr="004322F7" w:rsidRDefault="00795F86" w:rsidP="00795F86">
      <w:pPr>
        <w:ind w:left="568" w:hanging="284"/>
      </w:pPr>
      <w:r w:rsidRPr="004322F7">
        <w:t>1)</w:t>
      </w:r>
      <w:r w:rsidRPr="004322F7">
        <w:tab/>
        <w:t>The ASM server is subscribed to the monitoring status information.</w:t>
      </w:r>
    </w:p>
    <w:p w14:paraId="2E75E3CB" w14:textId="77777777" w:rsidR="00795F86" w:rsidRPr="004322F7" w:rsidRDefault="00795F86" w:rsidP="00B44C13">
      <w:pPr>
        <w:pStyle w:val="TH"/>
      </w:pPr>
      <w:r w:rsidRPr="004322F7">
        <w:object w:dxaOrig="7681" w:dyaOrig="3361" w14:anchorId="2EAFC12B">
          <v:shape id="_x0000_i1031" type="#_x0000_t75" style="width:383.65pt;height:167.65pt" o:ole="">
            <v:imagedata r:id="rId23" o:title=""/>
          </v:shape>
          <o:OLEObject Type="Embed" ProgID="Visio.Drawing.15" ShapeID="_x0000_i1031" DrawAspect="Content" ObjectID="_1748898349" r:id="rId24"/>
        </w:object>
      </w:r>
    </w:p>
    <w:p w14:paraId="45DAFCB1" w14:textId="46C49F9B" w:rsidR="00795F86" w:rsidRPr="00BA2CEE" w:rsidRDefault="00795F86" w:rsidP="00B44C13">
      <w:pPr>
        <w:pStyle w:val="TF"/>
      </w:pPr>
      <w:r w:rsidRPr="00BA2CEE">
        <w:t>Figure 5.</w:t>
      </w:r>
      <w:r w:rsidR="00F30E63">
        <w:t>1</w:t>
      </w:r>
      <w:r w:rsidRPr="004322F7">
        <w:t>.5.2-1</w:t>
      </w:r>
      <w:r w:rsidRPr="00BA2CEE">
        <w:t xml:space="preserve">: </w:t>
      </w:r>
      <w:r w:rsidRPr="004322F7">
        <w:t>VAL server notifies the monitoring status information</w:t>
      </w:r>
    </w:p>
    <w:p w14:paraId="7D1CE28C" w14:textId="77777777" w:rsidR="00795F86" w:rsidRPr="004322F7" w:rsidRDefault="00795F86" w:rsidP="00BA2CEE">
      <w:pPr>
        <w:pStyle w:val="B1"/>
      </w:pPr>
      <w:r w:rsidRPr="004322F7">
        <w:t>1)</w:t>
      </w:r>
      <w:r w:rsidRPr="004322F7">
        <w:tab/>
        <w:t xml:space="preserve">When the event occurs as specified by the ASM server in the subscription request, the VAL server sends monitoring information notification to the ASM server with a report containing status information identified by the ASM server and available to the VAL server. </w:t>
      </w:r>
    </w:p>
    <w:p w14:paraId="2FA230A3" w14:textId="20CFE04A" w:rsidR="00795F86" w:rsidRDefault="00795F86" w:rsidP="00B44C13">
      <w:pPr>
        <w:pStyle w:val="B1"/>
      </w:pPr>
      <w:r w:rsidRPr="004322F7">
        <w:t>2)</w:t>
      </w:r>
      <w:r w:rsidRPr="004322F7">
        <w:tab/>
        <w:t>Upon receiving the report, the ASM server updates the monitoring status of the VAL to the other VAL UE(s), VAL Client(s) or 3GPP network as required.</w:t>
      </w:r>
    </w:p>
    <w:p w14:paraId="13C56127" w14:textId="69F8F451" w:rsidR="007F2458" w:rsidRPr="007F2458" w:rsidRDefault="007F2458" w:rsidP="00490317">
      <w:pPr>
        <w:pStyle w:val="Heading3"/>
      </w:pPr>
      <w:bookmarkStart w:id="185" w:name="_Toc91843084"/>
      <w:bookmarkStart w:id="186" w:name="_Toc113357370"/>
      <w:bookmarkStart w:id="187" w:name="_Toc138285529"/>
      <w:r w:rsidRPr="007F2458">
        <w:t>5.1.</w:t>
      </w:r>
      <w:r>
        <w:t>6</w:t>
      </w:r>
      <w:r w:rsidRPr="007F2458">
        <w:tab/>
        <w:t>Reference Points</w:t>
      </w:r>
      <w:bookmarkEnd w:id="185"/>
      <w:bookmarkEnd w:id="186"/>
      <w:bookmarkEnd w:id="187"/>
    </w:p>
    <w:p w14:paraId="162CE053" w14:textId="0E3F239F" w:rsidR="007F2458" w:rsidRPr="007F2458" w:rsidRDefault="007F2458" w:rsidP="00490317">
      <w:pPr>
        <w:pStyle w:val="Heading4"/>
      </w:pPr>
      <w:bookmarkStart w:id="188" w:name="_Toc37790951"/>
      <w:bookmarkStart w:id="189" w:name="_Toc42003900"/>
      <w:bookmarkStart w:id="190" w:name="_Toc50584213"/>
      <w:bookmarkStart w:id="191" w:name="_Toc50584557"/>
      <w:bookmarkStart w:id="192" w:name="_Toc57673400"/>
      <w:bookmarkStart w:id="193" w:name="_Toc91843085"/>
      <w:bookmarkStart w:id="194" w:name="_Toc113357371"/>
      <w:bookmarkStart w:id="195" w:name="_Toc138285530"/>
      <w:r w:rsidRPr="007F2458">
        <w:t>5.1.</w:t>
      </w:r>
      <w:r>
        <w:t>6</w:t>
      </w:r>
      <w:r w:rsidRPr="007F2458">
        <w:t>.1</w:t>
      </w:r>
      <w:r w:rsidRPr="007F2458">
        <w:tab/>
        <w:t>General</w:t>
      </w:r>
      <w:bookmarkEnd w:id="188"/>
      <w:bookmarkEnd w:id="189"/>
      <w:bookmarkEnd w:id="190"/>
      <w:bookmarkEnd w:id="191"/>
      <w:bookmarkEnd w:id="192"/>
      <w:bookmarkEnd w:id="193"/>
      <w:bookmarkEnd w:id="194"/>
      <w:bookmarkEnd w:id="195"/>
    </w:p>
    <w:p w14:paraId="52A68ABF" w14:textId="77777777" w:rsidR="007F2458" w:rsidRPr="007F2458" w:rsidRDefault="007F2458" w:rsidP="007F2458">
      <w:bookmarkStart w:id="196" w:name="_Toc37790952"/>
      <w:r w:rsidRPr="007F2458">
        <w:t xml:space="preserve">This clause describes the reference points of the </w:t>
      </w:r>
      <w:r w:rsidRPr="007F2458">
        <w:rPr>
          <w:lang w:eastAsia="ko-KR"/>
        </w:rPr>
        <w:t>architecture for application service management.</w:t>
      </w:r>
    </w:p>
    <w:p w14:paraId="5A259CDF" w14:textId="0047D8D5" w:rsidR="007F2458" w:rsidRPr="007F2458" w:rsidRDefault="007F2458" w:rsidP="00490317">
      <w:pPr>
        <w:pStyle w:val="Heading4"/>
        <w:rPr>
          <w:noProof/>
          <w:lang w:val="en-US"/>
        </w:rPr>
      </w:pPr>
      <w:bookmarkStart w:id="197" w:name="_Toc42003901"/>
      <w:bookmarkStart w:id="198" w:name="_Toc50584214"/>
      <w:bookmarkStart w:id="199" w:name="_Toc50584558"/>
      <w:bookmarkStart w:id="200" w:name="_Toc57673401"/>
      <w:bookmarkStart w:id="201" w:name="_Toc91843086"/>
      <w:bookmarkStart w:id="202" w:name="_Toc113357372"/>
      <w:bookmarkStart w:id="203" w:name="_Toc138285531"/>
      <w:r w:rsidRPr="007F2458">
        <w:t>5.1.</w:t>
      </w:r>
      <w:r>
        <w:t>6</w:t>
      </w:r>
      <w:r w:rsidRPr="007F2458">
        <w:t>.2</w:t>
      </w:r>
      <w:r w:rsidRPr="007F2458">
        <w:tab/>
      </w:r>
      <w:bookmarkEnd w:id="196"/>
      <w:bookmarkEnd w:id="197"/>
      <w:bookmarkEnd w:id="198"/>
      <w:bookmarkEnd w:id="199"/>
      <w:bookmarkEnd w:id="200"/>
      <w:bookmarkEnd w:id="201"/>
      <w:r w:rsidRPr="007F2458">
        <w:rPr>
          <w:noProof/>
          <w:lang w:val="en-US"/>
        </w:rPr>
        <w:t>ASM-C</w:t>
      </w:r>
      <w:bookmarkEnd w:id="202"/>
      <w:bookmarkEnd w:id="203"/>
    </w:p>
    <w:p w14:paraId="70000EE5" w14:textId="77777777" w:rsidR="007F2458" w:rsidRPr="007F2458" w:rsidRDefault="007F2458" w:rsidP="007F2458">
      <w:pPr>
        <w:rPr>
          <w:noProof/>
          <w:lang w:val="en-US"/>
        </w:rPr>
      </w:pPr>
      <w:r w:rsidRPr="007F2458">
        <w:rPr>
          <w:noProof/>
          <w:lang w:val="en-US"/>
        </w:rPr>
        <w:t>This is the interface between ASM Client and VAL Client. It is used by ASM client to share information regarding application service monitoring and provisioning of UE clients.</w:t>
      </w:r>
    </w:p>
    <w:p w14:paraId="4D485902" w14:textId="12F9D303" w:rsidR="007F2458" w:rsidRPr="007F2458" w:rsidRDefault="007F2458" w:rsidP="00490317">
      <w:pPr>
        <w:pStyle w:val="Heading4"/>
        <w:rPr>
          <w:noProof/>
          <w:lang w:val="en-US"/>
        </w:rPr>
      </w:pPr>
      <w:bookmarkStart w:id="204" w:name="_Toc113357373"/>
      <w:bookmarkStart w:id="205" w:name="_Toc138285532"/>
      <w:r w:rsidRPr="007F2458">
        <w:t>5.1.</w:t>
      </w:r>
      <w:r>
        <w:t>6</w:t>
      </w:r>
      <w:r w:rsidRPr="007F2458">
        <w:t>.3</w:t>
      </w:r>
      <w:r w:rsidRPr="007F2458">
        <w:tab/>
      </w:r>
      <w:r w:rsidRPr="007F2458">
        <w:rPr>
          <w:noProof/>
          <w:lang w:val="en-US"/>
        </w:rPr>
        <w:t>ASM-UU</w:t>
      </w:r>
      <w:bookmarkEnd w:id="204"/>
      <w:bookmarkEnd w:id="205"/>
    </w:p>
    <w:p w14:paraId="6B8B7844" w14:textId="77777777" w:rsidR="007F2458" w:rsidRPr="007F2458" w:rsidRDefault="007F2458" w:rsidP="007F2458">
      <w:pPr>
        <w:rPr>
          <w:lang w:val="en-US"/>
        </w:rPr>
      </w:pPr>
      <w:r w:rsidRPr="007F2458">
        <w:rPr>
          <w:noProof/>
          <w:lang w:val="en-US"/>
        </w:rPr>
        <w:t>This is the interface between ASM Client and ASM Server. It is utilized by ASM Server to configure UE and provide policies related to the application service. The ASM server uses this interface to provide notifications about possible actions to control the traffic.</w:t>
      </w:r>
    </w:p>
    <w:p w14:paraId="6091C109" w14:textId="327F0AE4" w:rsidR="007F2458" w:rsidRPr="007F2458" w:rsidRDefault="007F2458" w:rsidP="00490317">
      <w:pPr>
        <w:pStyle w:val="Heading4"/>
        <w:rPr>
          <w:noProof/>
          <w:lang w:val="en-US"/>
        </w:rPr>
      </w:pPr>
      <w:bookmarkStart w:id="206" w:name="_Toc113357374"/>
      <w:bookmarkStart w:id="207" w:name="_Toc138285533"/>
      <w:r w:rsidRPr="007F2458">
        <w:t>5.1.</w:t>
      </w:r>
      <w:r>
        <w:t>6</w:t>
      </w:r>
      <w:r w:rsidRPr="007F2458">
        <w:t>.4</w:t>
      </w:r>
      <w:r w:rsidRPr="007F2458">
        <w:tab/>
      </w:r>
      <w:r w:rsidRPr="007F2458">
        <w:rPr>
          <w:noProof/>
          <w:lang w:val="en-US"/>
        </w:rPr>
        <w:t>ASM-S</w:t>
      </w:r>
      <w:bookmarkEnd w:id="206"/>
      <w:bookmarkEnd w:id="207"/>
    </w:p>
    <w:p w14:paraId="52A76BAE" w14:textId="77777777" w:rsidR="007F2458" w:rsidRPr="007F2458" w:rsidRDefault="007F2458" w:rsidP="007F2458">
      <w:pPr>
        <w:rPr>
          <w:lang w:val="en-US"/>
        </w:rPr>
      </w:pPr>
      <w:r w:rsidRPr="007F2458">
        <w:rPr>
          <w:noProof/>
          <w:lang w:val="en-US"/>
        </w:rPr>
        <w:t>This is the interface between ASM Server and VAL Server. It is used for provisioning and monitoring of VAL AS as per the policies and profiles of the VAL service. The 3GPP network status for the VAL service is monitored by ASM Server and notified to the VAL server if changes for it to take suitable action.</w:t>
      </w:r>
      <w:r w:rsidRPr="007F2458">
        <w:rPr>
          <w:lang w:val="en-US"/>
        </w:rPr>
        <w:t xml:space="preserve"> </w:t>
      </w:r>
      <w:r w:rsidRPr="007F2458">
        <w:rPr>
          <w:noProof/>
          <w:lang w:val="en-US"/>
        </w:rPr>
        <w:t>This is service-based interface where VAL server and ASM Server exposes services as APIs, to be invoked by other entities.</w:t>
      </w:r>
    </w:p>
    <w:p w14:paraId="642C1726" w14:textId="07BEF462" w:rsidR="00042C58" w:rsidRPr="00042C58" w:rsidRDefault="00042C58" w:rsidP="00042C58">
      <w:pPr>
        <w:keepNext/>
        <w:keepLines/>
        <w:spacing w:before="120"/>
        <w:ind w:left="1134" w:hanging="1134"/>
        <w:outlineLvl w:val="2"/>
        <w:rPr>
          <w:rFonts w:ascii="Arial" w:eastAsia="Malgun Gothic" w:hAnsi="Arial"/>
          <w:sz w:val="28"/>
        </w:rPr>
      </w:pPr>
      <w:r w:rsidRPr="00042C58">
        <w:rPr>
          <w:rFonts w:ascii="Arial" w:eastAsia="Malgun Gothic" w:hAnsi="Arial"/>
          <w:sz w:val="28"/>
        </w:rPr>
        <w:t>5.1.</w:t>
      </w:r>
      <w:r w:rsidR="000931B1">
        <w:rPr>
          <w:rFonts w:ascii="Arial" w:eastAsia="Malgun Gothic" w:hAnsi="Arial"/>
          <w:sz w:val="28"/>
        </w:rPr>
        <w:t>7</w:t>
      </w:r>
      <w:r w:rsidRPr="00042C58">
        <w:rPr>
          <w:rFonts w:ascii="Arial" w:eastAsia="Malgun Gothic" w:hAnsi="Arial"/>
          <w:sz w:val="28"/>
        </w:rPr>
        <w:tab/>
        <w:t>Evaluation</w:t>
      </w:r>
    </w:p>
    <w:p w14:paraId="0A80FFAC" w14:textId="77777777" w:rsidR="00042C58" w:rsidRPr="00042C58" w:rsidRDefault="00042C58" w:rsidP="00042C58">
      <w:r w:rsidRPr="00042C58">
        <w:rPr>
          <w:noProof/>
        </w:rPr>
        <w:t xml:space="preserve">The solution addresses KI#2 related to </w:t>
      </w:r>
      <w:r w:rsidRPr="00042C58">
        <w:t xml:space="preserve">Application server monitoring. The solution proposes functional model for application service management, where ASM server collects data from VAL server or ASM client (along with VAL </w:t>
      </w:r>
      <w:r w:rsidRPr="00042C58">
        <w:lastRenderedPageBreak/>
        <w:t xml:space="preserve">client) and if required, it decides corrective action to take for </w:t>
      </w:r>
      <w:r w:rsidRPr="00042C58">
        <w:rPr>
          <w:lang w:eastAsia="zh-CN"/>
        </w:rPr>
        <w:t>VAL client or VAL server</w:t>
      </w:r>
      <w:r w:rsidRPr="00042C58">
        <w:t xml:space="preserve">. </w:t>
      </w:r>
      <w:r w:rsidRPr="00042C58">
        <w:rPr>
          <w:lang w:eastAsia="zh-CN"/>
        </w:rPr>
        <w:t xml:space="preserve">ASM server logic and algorithm to determine the corrective action is implementation specific. </w:t>
      </w:r>
      <w:r w:rsidRPr="00042C58">
        <w:t xml:space="preserve">The solution proposes </w:t>
      </w:r>
      <w:r w:rsidRPr="002A743D">
        <w:t>data collection</w:t>
      </w:r>
      <w:r w:rsidRPr="00042C58">
        <w:rPr>
          <w:color w:val="FF0000"/>
          <w:lang w:val="en-US"/>
        </w:rPr>
        <w:t xml:space="preserve"> </w:t>
      </w:r>
      <w:r w:rsidRPr="00042C58">
        <w:t>procedures using request-response model and also subscribe-notify model.</w:t>
      </w:r>
    </w:p>
    <w:p w14:paraId="5AE979C1" w14:textId="106235DC" w:rsidR="00993531" w:rsidRPr="00993531" w:rsidRDefault="00993531" w:rsidP="00993531">
      <w:pPr>
        <w:pStyle w:val="Heading2"/>
      </w:pPr>
      <w:bookmarkStart w:id="208" w:name="_Toc88561513"/>
      <w:bookmarkStart w:id="209" w:name="_Toc88561674"/>
      <w:bookmarkStart w:id="210" w:name="_Toc113357375"/>
      <w:bookmarkStart w:id="211" w:name="_Toc138285534"/>
      <w:r w:rsidRPr="00993531">
        <w:t>5.</w:t>
      </w:r>
      <w:r>
        <w:t>2</w:t>
      </w:r>
      <w:r w:rsidRPr="00993531">
        <w:tab/>
        <w:t>Solution #</w:t>
      </w:r>
      <w:r w:rsidR="00E239D0">
        <w:t>2</w:t>
      </w:r>
      <w:r w:rsidRPr="00993531">
        <w:t>: IoT Platform deployment options</w:t>
      </w:r>
      <w:bookmarkEnd w:id="208"/>
      <w:bookmarkEnd w:id="209"/>
      <w:bookmarkEnd w:id="210"/>
      <w:bookmarkEnd w:id="211"/>
    </w:p>
    <w:p w14:paraId="49F0C0CC" w14:textId="1A10D8E5" w:rsidR="00993531" w:rsidRPr="00993531" w:rsidRDefault="00993531" w:rsidP="00993531">
      <w:pPr>
        <w:pStyle w:val="Heading3"/>
      </w:pPr>
      <w:bookmarkStart w:id="212" w:name="_Toc88561514"/>
      <w:bookmarkStart w:id="213" w:name="_Toc88561675"/>
      <w:bookmarkStart w:id="214" w:name="_Toc113357376"/>
      <w:bookmarkStart w:id="215" w:name="_Toc138285535"/>
      <w:r w:rsidRPr="00993531">
        <w:t>5.</w:t>
      </w:r>
      <w:r>
        <w:t>2</w:t>
      </w:r>
      <w:r w:rsidRPr="00993531">
        <w:t>.1</w:t>
      </w:r>
      <w:r w:rsidRPr="00993531">
        <w:tab/>
        <w:t>General</w:t>
      </w:r>
      <w:bookmarkEnd w:id="212"/>
      <w:bookmarkEnd w:id="213"/>
      <w:bookmarkEnd w:id="214"/>
      <w:bookmarkEnd w:id="215"/>
    </w:p>
    <w:p w14:paraId="34212A3A" w14:textId="77777777" w:rsidR="00993531" w:rsidRPr="00993531" w:rsidRDefault="00993531" w:rsidP="00993531">
      <w:pPr>
        <w:rPr>
          <w:lang w:val="en-US"/>
        </w:rPr>
      </w:pPr>
      <w:r w:rsidRPr="00993531">
        <w:t xml:space="preserve">IoT Platforms enable applications and services from multiple verticals by providing a set of common services </w:t>
      </w:r>
      <w:r w:rsidRPr="00993531">
        <w:rPr>
          <w:lang w:val="en-US"/>
        </w:rPr>
        <w:t xml:space="preserve">for deploying dynamic, performant, scalable and resilient services which may be underlying-network agnostic. </w:t>
      </w:r>
    </w:p>
    <w:p w14:paraId="775DBDEC" w14:textId="40579BC4" w:rsidR="00993531" w:rsidRPr="00993531" w:rsidRDefault="00993531" w:rsidP="00993531">
      <w:pPr>
        <w:rPr>
          <w:lang w:val="en-US"/>
        </w:rPr>
      </w:pPr>
      <w:r w:rsidRPr="00993531">
        <w:rPr>
          <w:lang w:val="en-US"/>
        </w:rPr>
        <w:t>Fig 5.</w:t>
      </w:r>
      <w:r>
        <w:rPr>
          <w:lang w:val="en-US"/>
        </w:rPr>
        <w:t>2</w:t>
      </w:r>
      <w:r w:rsidRPr="00993531">
        <w:rPr>
          <w:lang w:val="en-US"/>
        </w:rPr>
        <w:t>.1-1 depicts a generic IoT Platform with IoT Platform Common Services (IoT-PCS) servers enabling a set of applications deployed using corresponding servers (IoT-App), which may belong to different verticals. On the device side, corresponding IoT-PCS and IoT-App clients enable the client-side functionality.</w:t>
      </w:r>
    </w:p>
    <w:p w14:paraId="624BF22E" w14:textId="77777777" w:rsidR="00993531" w:rsidRPr="00993531" w:rsidRDefault="00993531" w:rsidP="00716B7F">
      <w:pPr>
        <w:pStyle w:val="TH"/>
      </w:pPr>
      <w:r w:rsidRPr="00993531">
        <w:object w:dxaOrig="7760" w:dyaOrig="3710" w14:anchorId="6C7EDB8A">
          <v:shape id="_x0000_i1032" type="#_x0000_t75" style="width:386.85pt;height:185.9pt" o:ole="">
            <v:imagedata r:id="rId25" o:title=""/>
          </v:shape>
          <o:OLEObject Type="Embed" ProgID="Visio.Drawing.15" ShapeID="_x0000_i1032" DrawAspect="Content" ObjectID="_1748898350" r:id="rId26"/>
        </w:object>
      </w:r>
    </w:p>
    <w:p w14:paraId="1696BAD6" w14:textId="709F765E" w:rsidR="00993531" w:rsidRPr="00993531" w:rsidRDefault="00993531" w:rsidP="00716B7F">
      <w:pPr>
        <w:pStyle w:val="TF"/>
      </w:pPr>
      <w:r w:rsidRPr="00993531">
        <w:t>Figure 5.</w:t>
      </w:r>
      <w:r>
        <w:t>2</w:t>
      </w:r>
      <w:r w:rsidRPr="00993531">
        <w:t>.1-1: Generic representation of services enabled via IoT Platforms</w:t>
      </w:r>
    </w:p>
    <w:p w14:paraId="2F8A5B57" w14:textId="77777777" w:rsidR="00993531" w:rsidRPr="00993531" w:rsidRDefault="00993531" w:rsidP="00993531">
      <w:pPr>
        <w:keepNext/>
        <w:keepLines/>
        <w:spacing w:after="0"/>
        <w:jc w:val="center"/>
        <w:rPr>
          <w:rFonts w:ascii="Arial" w:hAnsi="Arial"/>
          <w:b/>
          <w:sz w:val="18"/>
        </w:rPr>
      </w:pPr>
    </w:p>
    <w:p w14:paraId="69DEE9E7" w14:textId="77777777" w:rsidR="00993531" w:rsidRPr="00993531" w:rsidRDefault="00993531" w:rsidP="00993531">
      <w:r w:rsidRPr="00993531">
        <w:t xml:space="preserve">The following clauses introduce functional models for supporting a variety of IoT Platform deployments based on the generic functional model specified in clause 6.2 of 3GPP TS 23.434 [6]. </w:t>
      </w:r>
    </w:p>
    <w:p w14:paraId="27C01FD5" w14:textId="42044016" w:rsidR="00993531" w:rsidRPr="00993531" w:rsidRDefault="00993531" w:rsidP="00EC272D">
      <w:pPr>
        <w:pStyle w:val="NO"/>
      </w:pPr>
      <w:r w:rsidRPr="00993531">
        <w:t>NOTE:</w:t>
      </w:r>
      <w:r w:rsidR="00EC272D">
        <w:tab/>
      </w:r>
      <w:r w:rsidRPr="00993531">
        <w:t xml:space="preserve">The IoT Platform functional and deployment models in this document focus only on SEAL functionality to support application capability exposure to general purpose servers or 3rd party IoT applications. </w:t>
      </w:r>
    </w:p>
    <w:p w14:paraId="1091EAD9" w14:textId="77777777" w:rsidR="00993531" w:rsidRPr="00993531" w:rsidRDefault="00993531" w:rsidP="00993531">
      <w:pPr>
        <w:keepNext/>
        <w:keepLines/>
        <w:spacing w:after="0"/>
        <w:ind w:left="1135" w:hanging="851"/>
      </w:pPr>
    </w:p>
    <w:p w14:paraId="48EB50B6" w14:textId="7E6E5144" w:rsidR="00993531" w:rsidRPr="00993531" w:rsidRDefault="00993531" w:rsidP="00CB0A67">
      <w:pPr>
        <w:pStyle w:val="Heading3"/>
      </w:pPr>
      <w:bookmarkStart w:id="216" w:name="_Toc113357377"/>
      <w:bookmarkStart w:id="217" w:name="_Toc138285536"/>
      <w:r w:rsidRPr="00993531">
        <w:t>5.</w:t>
      </w:r>
      <w:r>
        <w:t>2</w:t>
      </w:r>
      <w:r w:rsidRPr="00993531">
        <w:t>.2</w:t>
      </w:r>
      <w:r w:rsidRPr="00993531">
        <w:tab/>
        <w:t>Deployment models in single PLMN operator domain</w:t>
      </w:r>
      <w:bookmarkEnd w:id="216"/>
      <w:bookmarkEnd w:id="217"/>
    </w:p>
    <w:p w14:paraId="068433B5" w14:textId="61035707" w:rsidR="00993531" w:rsidRPr="00CB0A67" w:rsidRDefault="00993531" w:rsidP="00CB0A67">
      <w:pPr>
        <w:pStyle w:val="Heading4"/>
      </w:pPr>
      <w:bookmarkStart w:id="218" w:name="_Toc113357378"/>
      <w:bookmarkStart w:id="219" w:name="_Toc138285537"/>
      <w:r w:rsidRPr="00CB0A67">
        <w:t>5.2.2.1</w:t>
      </w:r>
      <w:r w:rsidRPr="00CB0A67">
        <w:tab/>
        <w:t>General</w:t>
      </w:r>
      <w:bookmarkEnd w:id="218"/>
      <w:bookmarkEnd w:id="219"/>
    </w:p>
    <w:p w14:paraId="18C05536" w14:textId="77777777" w:rsidR="00993531" w:rsidRPr="00993531" w:rsidRDefault="00993531" w:rsidP="00993531">
      <w:r w:rsidRPr="00993531">
        <w:t>IoT Platform deployment models for single PLMN operator domain case are described in this clause.</w:t>
      </w:r>
    </w:p>
    <w:p w14:paraId="2591C3C6" w14:textId="73A6C040" w:rsidR="00993531" w:rsidRPr="00993531" w:rsidRDefault="00993531" w:rsidP="00993531">
      <w:r w:rsidRPr="00993531">
        <w:t>The following models are differentiated primarily based on which entities have network exposure access and may implement the necessary functionality. Therefore, for the purpose of network exposure, IoT-PCS servers are implemented as SEAL servers. While some IoT-PCS services may be implemented as VAL services, the representation of that implementation option is abstracted in the following models.</w:t>
      </w:r>
    </w:p>
    <w:p w14:paraId="64103D86" w14:textId="4CC4EA68" w:rsidR="00993531" w:rsidRPr="00993531" w:rsidRDefault="00993531" w:rsidP="00CB0A67">
      <w:pPr>
        <w:pStyle w:val="Heading4"/>
      </w:pPr>
      <w:bookmarkStart w:id="220" w:name="_Toc113357379"/>
      <w:bookmarkStart w:id="221" w:name="_Toc138285538"/>
      <w:r w:rsidRPr="00993531">
        <w:t>5.</w:t>
      </w:r>
      <w:r>
        <w:t>2</w:t>
      </w:r>
      <w:r w:rsidRPr="00993531">
        <w:t>.2.2</w:t>
      </w:r>
      <w:r w:rsidRPr="00993531">
        <w:tab/>
        <w:t>Single network exposure access model</w:t>
      </w:r>
      <w:bookmarkEnd w:id="220"/>
      <w:bookmarkEnd w:id="221"/>
    </w:p>
    <w:p w14:paraId="5E15192A" w14:textId="4FB29A8C" w:rsidR="00993531" w:rsidRPr="00993531" w:rsidRDefault="00993531" w:rsidP="00993531">
      <w:r w:rsidRPr="00993531">
        <w:t>Figure 5.</w:t>
      </w:r>
      <w:r>
        <w:t>2</w:t>
      </w:r>
      <w:r w:rsidRPr="00993531">
        <w:t>.2.2-1 illustrates the single network exposure access deployment model in single PLMN operator domain</w:t>
      </w:r>
    </w:p>
    <w:bookmarkStart w:id="222" w:name="_Hlk88070783"/>
    <w:p w14:paraId="6A735824" w14:textId="77777777" w:rsidR="00993531" w:rsidRPr="00993531" w:rsidRDefault="00993531" w:rsidP="00716B7F">
      <w:pPr>
        <w:pStyle w:val="TH"/>
      </w:pPr>
      <w:r w:rsidRPr="00993531">
        <w:object w:dxaOrig="9580" w:dyaOrig="4760" w14:anchorId="59B922F6">
          <v:shape id="_x0000_i1033" type="#_x0000_t75" style="width:479.3pt;height:238.55pt" o:ole="">
            <v:imagedata r:id="rId27" o:title=""/>
          </v:shape>
          <o:OLEObject Type="Embed" ProgID="Visio.Drawing.15" ShapeID="_x0000_i1033" DrawAspect="Content" ObjectID="_1748898351" r:id="rId28"/>
        </w:object>
      </w:r>
      <w:bookmarkEnd w:id="222"/>
    </w:p>
    <w:p w14:paraId="66094EE4" w14:textId="14C1C19F" w:rsidR="00993531" w:rsidRPr="00993531" w:rsidRDefault="00993531" w:rsidP="00716B7F">
      <w:pPr>
        <w:pStyle w:val="TF"/>
      </w:pPr>
      <w:r w:rsidRPr="00993531">
        <w:t>Figure 5.</w:t>
      </w:r>
      <w:r>
        <w:t>2</w:t>
      </w:r>
      <w:r w:rsidRPr="00993531">
        <w:t>.2.2-1: Single network exposure access deployment model in single PLMN operator domain</w:t>
      </w:r>
    </w:p>
    <w:p w14:paraId="0E247DA9" w14:textId="77777777" w:rsidR="00993531" w:rsidRPr="00993531" w:rsidRDefault="00993531" w:rsidP="00993531">
      <w:pPr>
        <w:keepNext/>
        <w:keepLines/>
        <w:spacing w:after="0"/>
        <w:jc w:val="center"/>
        <w:rPr>
          <w:rFonts w:ascii="Arial" w:hAnsi="Arial"/>
          <w:b/>
          <w:sz w:val="18"/>
        </w:rPr>
      </w:pPr>
    </w:p>
    <w:p w14:paraId="28F58766" w14:textId="77777777" w:rsidR="00993531" w:rsidRPr="00993531" w:rsidRDefault="00993531" w:rsidP="00993531">
      <w:r w:rsidRPr="00993531">
        <w:t>In this model network interfaces are available to the IoT-PCS servers providing SEAL services via the SEAL-S reference point to IoT Application (IoT-App) servers as VAL servers. The IoT-PCS servers com</w:t>
      </w:r>
      <w:r w:rsidRPr="00993531">
        <w:rPr>
          <w:rFonts w:hint="eastAsia"/>
        </w:rPr>
        <w:t>m</w:t>
      </w:r>
      <w:r w:rsidRPr="00993531">
        <w:t>unicate with the SCEF via T8 reference point or with the NEF via N33 reference point.</w:t>
      </w:r>
    </w:p>
    <w:p w14:paraId="46DFE7A2" w14:textId="68BB16CB" w:rsidR="00993531" w:rsidRPr="00993531" w:rsidRDefault="00993531" w:rsidP="00993531">
      <w:r w:rsidRPr="00993531">
        <w:t xml:space="preserve">The interface between the IoT-PCS client and IoT-PCS server is an instance of a SEAL-UU reference point, e.g., CM-UU. The IoT-PCS client interacts with IoT-App client (as a VAL client) using an instance of a SEAL-C reference point. The IoT-PCS server interacts with IoT-App server(s) over instance(s) of SEAL-S reference point(s). </w:t>
      </w:r>
    </w:p>
    <w:p w14:paraId="16C602B4" w14:textId="6CBE7233" w:rsidR="00993531" w:rsidRPr="00993531" w:rsidRDefault="00993531" w:rsidP="00CB0A67">
      <w:pPr>
        <w:pStyle w:val="Heading4"/>
      </w:pPr>
      <w:bookmarkStart w:id="223" w:name="_Toc113357380"/>
      <w:bookmarkStart w:id="224" w:name="_Toc138285539"/>
      <w:r w:rsidRPr="00993531">
        <w:t>5.</w:t>
      </w:r>
      <w:r>
        <w:t>2</w:t>
      </w:r>
      <w:r w:rsidRPr="00993531">
        <w:t>.2.3</w:t>
      </w:r>
      <w:r w:rsidRPr="00993531">
        <w:tab/>
        <w:t>Distributed network exposure access model</w:t>
      </w:r>
      <w:bookmarkEnd w:id="223"/>
      <w:bookmarkEnd w:id="224"/>
      <w:r w:rsidRPr="00993531">
        <w:t xml:space="preserve"> </w:t>
      </w:r>
    </w:p>
    <w:p w14:paraId="4562667E" w14:textId="55BA68A7" w:rsidR="00993531" w:rsidRPr="00993531" w:rsidRDefault="00993531" w:rsidP="00993531">
      <w:r w:rsidRPr="00993531">
        <w:t>Figure 5.</w:t>
      </w:r>
      <w:r>
        <w:t>2</w:t>
      </w:r>
      <w:r w:rsidRPr="00993531">
        <w:t>.2.3-1 illustrates the distributed network exposure access deployment model in single PLMN operator domain</w:t>
      </w:r>
    </w:p>
    <w:p w14:paraId="6B02C4F7" w14:textId="77777777" w:rsidR="00993531" w:rsidRPr="00993531" w:rsidRDefault="00993531" w:rsidP="00993531">
      <w:pPr>
        <w:keepNext/>
        <w:keepLines/>
        <w:spacing w:before="60"/>
        <w:jc w:val="center"/>
        <w:rPr>
          <w:rFonts w:ascii="Arial" w:hAnsi="Arial"/>
          <w:b/>
        </w:rPr>
      </w:pPr>
    </w:p>
    <w:p w14:paraId="644B25B9" w14:textId="77777777" w:rsidR="00993531" w:rsidRPr="00993531" w:rsidRDefault="00993531" w:rsidP="00716B7F">
      <w:pPr>
        <w:pStyle w:val="TH"/>
      </w:pPr>
      <w:r w:rsidRPr="00993531">
        <w:object w:dxaOrig="11551" w:dyaOrig="5811" w14:anchorId="2E7F0B83">
          <v:shape id="_x0000_i1034" type="#_x0000_t75" style="width:444.35pt;height:223.5pt" o:ole="">
            <v:imagedata r:id="rId29" o:title=""/>
          </v:shape>
          <o:OLEObject Type="Embed" ProgID="Visio.Drawing.15" ShapeID="_x0000_i1034" DrawAspect="Content" ObjectID="_1748898352" r:id="rId30"/>
        </w:object>
      </w:r>
    </w:p>
    <w:p w14:paraId="31F31CEC" w14:textId="1A0BE410" w:rsidR="00993531" w:rsidRPr="00993531" w:rsidRDefault="00993531" w:rsidP="00716B7F">
      <w:pPr>
        <w:pStyle w:val="TF"/>
      </w:pPr>
      <w:r w:rsidRPr="00993531">
        <w:t>Figure 5.</w:t>
      </w:r>
      <w:r>
        <w:t>2</w:t>
      </w:r>
      <w:r w:rsidRPr="00993531">
        <w:t>.2.3-1: Distributed network exposure access deployment model in single PLMN operator domain</w:t>
      </w:r>
    </w:p>
    <w:p w14:paraId="56A96718" w14:textId="77777777" w:rsidR="00993531" w:rsidRPr="00993531" w:rsidRDefault="00993531" w:rsidP="00993531">
      <w:pPr>
        <w:keepNext/>
        <w:keepLines/>
        <w:spacing w:after="0"/>
        <w:jc w:val="center"/>
        <w:rPr>
          <w:rFonts w:ascii="Arial" w:hAnsi="Arial"/>
          <w:b/>
          <w:sz w:val="18"/>
        </w:rPr>
      </w:pPr>
    </w:p>
    <w:p w14:paraId="3BE4E9FF" w14:textId="77777777" w:rsidR="00993531" w:rsidRPr="00993531" w:rsidRDefault="00993531" w:rsidP="00993531">
      <w:r w:rsidRPr="00993531">
        <w:t>In this model network interfaces are available to the IoT-PCS servers as well as to the IoT-App severs, therefore they both implement SEAL services.</w:t>
      </w:r>
    </w:p>
    <w:p w14:paraId="57F1B327" w14:textId="77777777" w:rsidR="00993531" w:rsidRPr="00993531" w:rsidRDefault="00993531" w:rsidP="00993531">
      <w:r w:rsidRPr="00993531">
        <w:t>The IoT Application uses both SEAL and VAL servers and clients. The IoT-PCS server(s) provides additional SEAL services via the SEAL-S reference point to IoT-App VAL servers.</w:t>
      </w:r>
    </w:p>
    <w:p w14:paraId="6E72BF00" w14:textId="6A396D5B" w:rsidR="00993531" w:rsidRPr="00993531" w:rsidRDefault="00993531" w:rsidP="00993531">
      <w:pPr>
        <w:rPr>
          <w:lang w:val="en-US"/>
        </w:rPr>
      </w:pPr>
      <w:r w:rsidRPr="00993531">
        <w:t>The IoT-PCS and IoT-App SEAL severs communicate with the SCEF via T8 reference point or with the NEF via N33 reference point. It is assumed that each SEAL service deployed may be provided to a given IoT Application by either or both SEAL servers and that the IoT Platform provider can configure the PCS and IoT Applications in the IoT Platform with policies determining unambiguously which SEAL service to be used for the IoT application operations</w:t>
      </w:r>
      <w:r w:rsidRPr="00993531">
        <w:rPr>
          <w:lang w:val="en-US"/>
        </w:rPr>
        <w:t xml:space="preserve">. </w:t>
      </w:r>
      <w:r w:rsidRPr="00993531">
        <w:t>The IoT-PCS and IoT-App SEAL servers may interact over an instance of SEAL-X reference point.</w:t>
      </w:r>
    </w:p>
    <w:p w14:paraId="4316490D" w14:textId="77777777" w:rsidR="00993531" w:rsidRPr="00993531" w:rsidRDefault="00993531" w:rsidP="00993531">
      <w:r w:rsidRPr="00993531">
        <w:t xml:space="preserve">The interface between the IoT-PCS SEAL client and IoT-PCS SEAL server is an instance of a SEAL-UU reference point, e.g., GM-UU. The interface between the IoT-App SEAL client and IoT-App SEAL server is also instance of a SEAL-UU reference point, e.g., CM-UU. </w:t>
      </w:r>
    </w:p>
    <w:p w14:paraId="68868EF1" w14:textId="298F06D1" w:rsidR="006E3604" w:rsidRDefault="00993531" w:rsidP="007B66E9">
      <w:r w:rsidRPr="00993531">
        <w:t xml:space="preserve">The SEAL clients interact with VAL clients using SEAL-C reference points. The IoT-PCS SEAL server interacts with IoT-App VAL server over an instance of a SEAL-S reference point. </w:t>
      </w:r>
    </w:p>
    <w:p w14:paraId="5D936ADB" w14:textId="3F82F133" w:rsidR="006E3604" w:rsidRPr="006E3604" w:rsidRDefault="006E3604" w:rsidP="00490317">
      <w:pPr>
        <w:pStyle w:val="Heading2"/>
        <w:rPr>
          <w:rFonts w:eastAsia="Malgun Gothic"/>
          <w:lang w:val="en-US"/>
        </w:rPr>
      </w:pPr>
      <w:bookmarkStart w:id="225" w:name="_Toc113357381"/>
      <w:bookmarkStart w:id="226" w:name="_Toc88561770"/>
      <w:bookmarkStart w:id="227" w:name="_Toc138285540"/>
      <w:r w:rsidRPr="006E3604">
        <w:rPr>
          <w:rFonts w:eastAsia="Malgun Gothic"/>
          <w:lang w:val="en-US"/>
        </w:rPr>
        <w:t>5.</w:t>
      </w:r>
      <w:r>
        <w:rPr>
          <w:rFonts w:eastAsia="Malgun Gothic"/>
          <w:lang w:val="en-US"/>
        </w:rPr>
        <w:t>3</w:t>
      </w:r>
      <w:r w:rsidRPr="006E3604">
        <w:rPr>
          <w:rFonts w:eastAsia="Malgun Gothic"/>
          <w:lang w:val="en-US"/>
        </w:rPr>
        <w:tab/>
        <w:t>Solution #</w:t>
      </w:r>
      <w:r>
        <w:rPr>
          <w:rFonts w:eastAsia="Malgun Gothic"/>
          <w:lang w:val="en-US"/>
        </w:rPr>
        <w:t>3</w:t>
      </w:r>
      <w:r w:rsidRPr="006E3604">
        <w:rPr>
          <w:rFonts w:eastAsia="Malgun Gothic"/>
          <w:lang w:val="en-US"/>
        </w:rPr>
        <w:t>: IoT Platform Functional Models</w:t>
      </w:r>
      <w:bookmarkEnd w:id="225"/>
      <w:bookmarkEnd w:id="227"/>
    </w:p>
    <w:p w14:paraId="7B772F31" w14:textId="14280266" w:rsidR="006E3604" w:rsidRPr="006E3604" w:rsidRDefault="006E3604" w:rsidP="00490317">
      <w:pPr>
        <w:pStyle w:val="Heading3"/>
        <w:rPr>
          <w:rFonts w:eastAsia="Malgun Gothic"/>
          <w:lang w:val="en-US"/>
        </w:rPr>
      </w:pPr>
      <w:bookmarkStart w:id="228" w:name="_Toc113357382"/>
      <w:bookmarkStart w:id="229" w:name="_Toc138285541"/>
      <w:r w:rsidRPr="006E3604">
        <w:rPr>
          <w:rFonts w:eastAsia="Malgun Gothic"/>
          <w:lang w:val="en-US"/>
        </w:rPr>
        <w:t>5.</w:t>
      </w:r>
      <w:r>
        <w:rPr>
          <w:rFonts w:eastAsia="Malgun Gothic"/>
          <w:lang w:val="en-US"/>
        </w:rPr>
        <w:t>3</w:t>
      </w:r>
      <w:r w:rsidRPr="006E3604">
        <w:rPr>
          <w:rFonts w:eastAsia="Malgun Gothic"/>
          <w:lang w:val="en-US"/>
        </w:rPr>
        <w:t>.1</w:t>
      </w:r>
      <w:r w:rsidRPr="006E3604">
        <w:rPr>
          <w:rFonts w:eastAsia="Malgun Gothic"/>
          <w:lang w:val="en-US"/>
        </w:rPr>
        <w:tab/>
        <w:t>General</w:t>
      </w:r>
      <w:bookmarkEnd w:id="228"/>
      <w:bookmarkEnd w:id="229"/>
    </w:p>
    <w:p w14:paraId="265A70A0" w14:textId="6519C5CD" w:rsidR="006E3604" w:rsidRPr="006E3604" w:rsidRDefault="006E3604" w:rsidP="006E3604">
      <w:pPr>
        <w:rPr>
          <w:rFonts w:eastAsia="Malgun Gothic"/>
          <w:lang w:val="en-US"/>
        </w:rPr>
      </w:pPr>
      <w:r w:rsidRPr="006E3604">
        <w:rPr>
          <w:rFonts w:eastAsia="Malgun Gothic"/>
          <w:lang w:val="en-US"/>
        </w:rPr>
        <w:t xml:space="preserve">The functional model for IoT Platform services is based on the generic SEAL functional model specified in </w:t>
      </w:r>
      <w:r w:rsidR="000D5928">
        <w:rPr>
          <w:rFonts w:eastAsia="Malgun Gothic"/>
          <w:lang w:val="en-US"/>
        </w:rPr>
        <w:t xml:space="preserve">3GPP </w:t>
      </w:r>
      <w:r w:rsidRPr="006E3604">
        <w:rPr>
          <w:rFonts w:eastAsia="Malgun Gothic"/>
          <w:lang w:val="en-US"/>
        </w:rPr>
        <w:t>TS 23.434</w:t>
      </w:r>
      <w:r w:rsidR="000D5928">
        <w:rPr>
          <w:rFonts w:eastAsia="Malgun Gothic"/>
          <w:lang w:val="en-US"/>
        </w:rPr>
        <w:t xml:space="preserve"> [6]</w:t>
      </w:r>
      <w:r w:rsidRPr="006E3604">
        <w:rPr>
          <w:rFonts w:eastAsia="Malgun Gothic"/>
          <w:lang w:val="en-US"/>
        </w:rPr>
        <w:t xml:space="preserve"> clause 6. It is organized into functional entities to describe a functional architecture which addresses the support for IoT Platforms. </w:t>
      </w:r>
    </w:p>
    <w:p w14:paraId="5D381333" w14:textId="56C13499" w:rsidR="006E3604" w:rsidRPr="006E3604" w:rsidRDefault="006E3604" w:rsidP="00490317">
      <w:pPr>
        <w:pStyle w:val="Heading3"/>
        <w:rPr>
          <w:rFonts w:eastAsia="Malgun Gothic"/>
          <w:lang w:val="en-US"/>
        </w:rPr>
      </w:pPr>
      <w:bookmarkStart w:id="230" w:name="_Toc113357383"/>
      <w:bookmarkStart w:id="231" w:name="_Toc138285542"/>
      <w:r w:rsidRPr="006E3604">
        <w:rPr>
          <w:rFonts w:eastAsia="Malgun Gothic"/>
          <w:lang w:val="en-US"/>
        </w:rPr>
        <w:t>5.</w:t>
      </w:r>
      <w:r>
        <w:rPr>
          <w:rFonts w:eastAsia="Malgun Gothic"/>
          <w:lang w:val="en-US"/>
        </w:rPr>
        <w:t>3</w:t>
      </w:r>
      <w:r w:rsidRPr="006E3604">
        <w:rPr>
          <w:rFonts w:eastAsia="Malgun Gothic"/>
          <w:lang w:val="en-US"/>
        </w:rPr>
        <w:t>.2</w:t>
      </w:r>
      <w:r w:rsidRPr="006E3604">
        <w:rPr>
          <w:rFonts w:eastAsia="Malgun Gothic"/>
          <w:lang w:val="en-US"/>
        </w:rPr>
        <w:tab/>
        <w:t>On-network functional models</w:t>
      </w:r>
      <w:bookmarkEnd w:id="230"/>
      <w:bookmarkEnd w:id="231"/>
    </w:p>
    <w:p w14:paraId="4B456DC2" w14:textId="2E5A3B86" w:rsidR="006E3604" w:rsidRPr="006E3604" w:rsidRDefault="006E3604" w:rsidP="006E3604">
      <w:pPr>
        <w:rPr>
          <w:rFonts w:ascii="Arial" w:eastAsia="Malgun Gothic" w:hAnsi="Arial" w:cs="Arial"/>
          <w:lang w:val="en-US"/>
        </w:rPr>
      </w:pPr>
      <w:r w:rsidRPr="006E3604">
        <w:rPr>
          <w:rFonts w:eastAsia="Malgun Gothic"/>
          <w:lang w:val="en-US"/>
        </w:rPr>
        <w:t>Figure 5.</w:t>
      </w:r>
      <w:r>
        <w:rPr>
          <w:rFonts w:eastAsia="Malgun Gothic"/>
          <w:lang w:val="en-US"/>
        </w:rPr>
        <w:t>3</w:t>
      </w:r>
      <w:r w:rsidRPr="006E3604">
        <w:rPr>
          <w:rFonts w:eastAsia="Malgun Gothic"/>
          <w:lang w:val="en-US"/>
        </w:rPr>
        <w:t xml:space="preserve">.2-1 illustrates the generic on-network functional model for IoT Platform </w:t>
      </w:r>
      <w:r w:rsidRPr="006E3604">
        <w:rPr>
          <w:rFonts w:ascii="Arial" w:eastAsia="Malgun Gothic" w:hAnsi="Arial" w:cs="Arial"/>
          <w:lang w:val="en-US"/>
        </w:rPr>
        <w:t>services in single network exposure access deployment mode.</w:t>
      </w:r>
    </w:p>
    <w:p w14:paraId="41908A56" w14:textId="77777777" w:rsidR="006E3604" w:rsidRPr="006E3604" w:rsidRDefault="006E3604" w:rsidP="006E3604">
      <w:pPr>
        <w:rPr>
          <w:lang w:val="en-US"/>
        </w:rPr>
      </w:pPr>
    </w:p>
    <w:p w14:paraId="6117DD6E" w14:textId="77777777" w:rsidR="006E3604" w:rsidRPr="006E3604" w:rsidRDefault="006E3604" w:rsidP="00490317">
      <w:pPr>
        <w:pStyle w:val="TH"/>
        <w:rPr>
          <w:lang w:val="en-US"/>
        </w:rPr>
      </w:pPr>
      <w:r w:rsidRPr="00490317">
        <w:object w:dxaOrig="9586" w:dyaOrig="4756" w14:anchorId="02FC4183">
          <v:shape id="_x0000_i1035" type="#_x0000_t75" style="width:479.8pt;height:239.1pt" o:ole="">
            <v:imagedata r:id="rId31" o:title=""/>
          </v:shape>
          <o:OLEObject Type="Embed" ProgID="Visio.Drawing.15" ShapeID="_x0000_i1035" DrawAspect="Content" ObjectID="_1748898353" r:id="rId32"/>
        </w:object>
      </w:r>
    </w:p>
    <w:p w14:paraId="6B96BD25" w14:textId="3E75254E" w:rsidR="006E3604" w:rsidRPr="006E3604" w:rsidRDefault="006E3604" w:rsidP="00490317">
      <w:pPr>
        <w:pStyle w:val="TF"/>
        <w:rPr>
          <w:lang w:val="en-US"/>
        </w:rPr>
      </w:pPr>
      <w:r w:rsidRPr="006E3604">
        <w:rPr>
          <w:lang w:val="en-US"/>
        </w:rPr>
        <w:t>Figure 5.</w:t>
      </w:r>
      <w:r>
        <w:rPr>
          <w:lang w:val="en-US"/>
        </w:rPr>
        <w:t>3</w:t>
      </w:r>
      <w:r w:rsidRPr="006E3604">
        <w:rPr>
          <w:lang w:val="en-US"/>
        </w:rPr>
        <w:t>.2-1: Functional model for IoT-PCS (single network exposure access)</w:t>
      </w:r>
    </w:p>
    <w:p w14:paraId="10E31BC5" w14:textId="77777777" w:rsidR="006E3604" w:rsidRPr="006E3604" w:rsidRDefault="006E3604" w:rsidP="00F845DC">
      <w:pPr>
        <w:rPr>
          <w:rFonts w:eastAsia="Malgun Gothic"/>
          <w:lang w:val="en-US"/>
        </w:rPr>
      </w:pPr>
      <w:r w:rsidRPr="006E3604">
        <w:rPr>
          <w:rFonts w:eastAsia="Malgun Gothic"/>
          <w:lang w:val="en-US"/>
        </w:rPr>
        <w:t xml:space="preserve">The IoT-PCS client communicates with the IoT-PCS server over the IP-UU reference point, which is an instance of the SEAL-UU generic reference point. The IoT-PCS client provides IoT platform common services functionality to the </w:t>
      </w:r>
      <w:r w:rsidRPr="006E3604">
        <w:rPr>
          <w:rFonts w:eastAsia="Malgun Gothic"/>
          <w:lang w:val="en-US"/>
        </w:rPr>
        <w:lastRenderedPageBreak/>
        <w:t>IoT-App client(s) over IP- C reference point, which is an instance of the SEAL-C reference point. The VAL IoT-App server communicates with the IoT-PCS server over the IP-S reference point, which is an instance of the SEAL-S generic reference point.</w:t>
      </w:r>
    </w:p>
    <w:p w14:paraId="73AD1A9F" w14:textId="7E128D27" w:rsidR="006E3604" w:rsidRPr="006E3604" w:rsidRDefault="006E3604" w:rsidP="00F845DC">
      <w:pPr>
        <w:rPr>
          <w:rFonts w:eastAsia="Malgun Gothic"/>
          <w:lang w:val="en-US"/>
        </w:rPr>
      </w:pPr>
      <w:r w:rsidRPr="006E3604">
        <w:rPr>
          <w:rFonts w:eastAsia="Malgun Gothic"/>
          <w:lang w:val="en-US"/>
        </w:rPr>
        <w:t xml:space="preserve">The IoT-PCS server communicates with the SCEF via T8 reference point. The IoT-PCS server communicates with the NEF via N33 reference point by mechanisms defined in clause 5.2.6.2 of 3GPP TS 23.502 </w:t>
      </w:r>
      <w:r w:rsidR="000D5928">
        <w:rPr>
          <w:rFonts w:eastAsia="Malgun Gothic"/>
          <w:lang w:val="en-US"/>
        </w:rPr>
        <w:t>[2].</w:t>
      </w:r>
    </w:p>
    <w:p w14:paraId="52E33F98" w14:textId="556F9327" w:rsidR="006E3604" w:rsidRPr="006E3604" w:rsidRDefault="006E3604" w:rsidP="00F845DC">
      <w:pPr>
        <w:rPr>
          <w:rFonts w:eastAsia="Malgun Gothic"/>
          <w:lang w:val="en-US"/>
        </w:rPr>
      </w:pPr>
      <w:r w:rsidRPr="006E3604">
        <w:rPr>
          <w:rFonts w:eastAsia="Malgun Gothic"/>
          <w:lang w:val="en-US"/>
        </w:rPr>
        <w:t>When IoT Applications are deployed in a stand-alone mode, without the use of an IoT Platform service, the functional model in Figure 5.</w:t>
      </w:r>
      <w:r>
        <w:rPr>
          <w:rFonts w:eastAsia="Malgun Gothic"/>
          <w:lang w:val="en-US"/>
        </w:rPr>
        <w:t>3</w:t>
      </w:r>
      <w:r w:rsidRPr="006E3604">
        <w:rPr>
          <w:rFonts w:eastAsia="Malgun Gothic"/>
          <w:lang w:val="en-US"/>
        </w:rPr>
        <w:t>.2-2 applies. In this case, SEAL services and network exposure may be implemented internally to IoT-App.</w:t>
      </w:r>
    </w:p>
    <w:p w14:paraId="730B918B" w14:textId="77777777" w:rsidR="006E3604" w:rsidRPr="006E3604" w:rsidRDefault="006E3604" w:rsidP="006E3604">
      <w:pPr>
        <w:rPr>
          <w:rFonts w:ascii="Arial" w:hAnsi="Arial"/>
          <w:b/>
          <w:lang w:val="en-US"/>
        </w:rPr>
      </w:pPr>
    </w:p>
    <w:p w14:paraId="1DDB6DD8" w14:textId="77777777" w:rsidR="006E3604" w:rsidRPr="006E3604" w:rsidRDefault="006E3604" w:rsidP="00490317">
      <w:pPr>
        <w:pStyle w:val="TH"/>
        <w:rPr>
          <w:rFonts w:eastAsia="Malgun Gothic"/>
          <w:lang w:val="en-US"/>
        </w:rPr>
      </w:pPr>
      <w:r w:rsidRPr="006E3604">
        <w:rPr>
          <w:lang w:val="en-US"/>
        </w:rPr>
        <w:object w:dxaOrig="11610" w:dyaOrig="5805" w14:anchorId="2269E7F4">
          <v:shape id="_x0000_i1036" type="#_x0000_t75" style="width:485.2pt;height:244.5pt" o:ole="">
            <v:imagedata r:id="rId33" o:title=""/>
          </v:shape>
          <o:OLEObject Type="Embed" ProgID="Visio.Drawing.15" ShapeID="_x0000_i1036" DrawAspect="Content" ObjectID="_1748898354" r:id="rId34"/>
        </w:object>
      </w:r>
    </w:p>
    <w:p w14:paraId="0611C420" w14:textId="1809B7C1" w:rsidR="006E3604" w:rsidRPr="006E3604" w:rsidRDefault="006E3604" w:rsidP="00490317">
      <w:pPr>
        <w:pStyle w:val="TF"/>
        <w:rPr>
          <w:lang w:val="en-US"/>
        </w:rPr>
      </w:pPr>
      <w:r w:rsidRPr="006E3604">
        <w:rPr>
          <w:lang w:val="en-US"/>
        </w:rPr>
        <w:t>Figure 5.</w:t>
      </w:r>
      <w:r>
        <w:rPr>
          <w:lang w:val="en-US"/>
        </w:rPr>
        <w:t>3</w:t>
      </w:r>
      <w:r w:rsidRPr="006E3604">
        <w:rPr>
          <w:lang w:val="en-US"/>
        </w:rPr>
        <w:t>.2-2: Functional model for stand-alone IoT Applications (without IoT-PCS services)</w:t>
      </w:r>
    </w:p>
    <w:p w14:paraId="729DAC21" w14:textId="77777777" w:rsidR="006E3604" w:rsidRPr="006E3604" w:rsidRDefault="006E3604" w:rsidP="00490317">
      <w:pPr>
        <w:rPr>
          <w:rFonts w:eastAsia="Malgun Gothic"/>
          <w:lang w:val="en-US"/>
        </w:rPr>
      </w:pPr>
      <w:r w:rsidRPr="006E3604">
        <w:rPr>
          <w:rFonts w:eastAsia="Malgun Gothic"/>
          <w:lang w:val="en-US"/>
        </w:rPr>
        <w:t>For stand-alone IoT applications, the IoT-App client communicates with the IoT-App server over the IP-UU reference point, which is an instance of the SEAL-UU generic reference point. The IoT-App client provides application-specific services to the IoT-App client(s) over IP- C reference point, which is an instance of the SEAL-C reference point. The VAL IoT-App server(s) communicate with the IoT-App SEAL server over the IP-S reference point, which is an instance of the SEAL-S generic reference point.</w:t>
      </w:r>
    </w:p>
    <w:p w14:paraId="25E16A25" w14:textId="4E15EFD5" w:rsidR="006E3604" w:rsidRPr="006E3604" w:rsidRDefault="006E3604" w:rsidP="00490317">
      <w:pPr>
        <w:rPr>
          <w:rFonts w:eastAsia="Malgun Gothic"/>
          <w:lang w:val="en-US"/>
        </w:rPr>
      </w:pPr>
      <w:r w:rsidRPr="006E3604">
        <w:rPr>
          <w:rFonts w:eastAsia="Malgun Gothic"/>
          <w:lang w:val="en-US"/>
        </w:rPr>
        <w:t>The IoT-App server communicates with the SCEF via T8 reference point and with the NEF via N33 reference point</w:t>
      </w:r>
      <w:r w:rsidR="00057C07">
        <w:rPr>
          <w:rFonts w:eastAsia="Malgun Gothic"/>
          <w:lang w:val="en-US"/>
        </w:rPr>
        <w:t>.</w:t>
      </w:r>
      <w:r w:rsidRPr="006E3604">
        <w:rPr>
          <w:rFonts w:eastAsia="Malgun Gothic"/>
          <w:lang w:val="en-US"/>
        </w:rPr>
        <w:t xml:space="preserve"> </w:t>
      </w:r>
    </w:p>
    <w:p w14:paraId="53B1E688" w14:textId="06670B60" w:rsidR="006E3604" w:rsidRPr="006E3604" w:rsidRDefault="006E3604" w:rsidP="00490317">
      <w:pPr>
        <w:rPr>
          <w:rFonts w:eastAsia="Malgun Gothic"/>
          <w:lang w:val="en-US"/>
        </w:rPr>
      </w:pPr>
      <w:r w:rsidRPr="006E3604">
        <w:rPr>
          <w:rFonts w:eastAsia="Malgun Gothic"/>
          <w:lang w:val="en-US"/>
        </w:rPr>
        <w:t>When an IoT Application designed based on a stand-alone model, is deployed in conjunction with an IoT platform, inter-service communication is required between the two SEAL servers. Figure 5.</w:t>
      </w:r>
      <w:r>
        <w:rPr>
          <w:rFonts w:eastAsia="Malgun Gothic"/>
          <w:lang w:val="en-US"/>
        </w:rPr>
        <w:t>3</w:t>
      </w:r>
      <w:r w:rsidRPr="006E3604">
        <w:rPr>
          <w:rFonts w:eastAsia="Malgun Gothic"/>
          <w:lang w:val="en-US"/>
        </w:rPr>
        <w:t>.2-3 illustrates the functional model for inter-service communications between an IoT-PCS SEAL Server and an IoT-App SEAL Server.</w:t>
      </w:r>
    </w:p>
    <w:p w14:paraId="6AE5C81E" w14:textId="77777777" w:rsidR="006E3604" w:rsidRPr="006E3604" w:rsidRDefault="006E3604" w:rsidP="006E3604">
      <w:pPr>
        <w:keepNext/>
        <w:keepLines/>
        <w:spacing w:before="60"/>
        <w:rPr>
          <w:rFonts w:eastAsia="Malgun Gothic"/>
          <w:lang w:val="en-US"/>
        </w:rPr>
      </w:pPr>
    </w:p>
    <w:p w14:paraId="0C3B2980" w14:textId="77777777" w:rsidR="006E3604" w:rsidRPr="006E3604" w:rsidRDefault="006E3604" w:rsidP="00490317">
      <w:pPr>
        <w:pStyle w:val="TH"/>
        <w:rPr>
          <w:lang w:val="en-US"/>
        </w:rPr>
      </w:pPr>
      <w:r w:rsidRPr="006E3604">
        <w:rPr>
          <w:lang w:val="en-US"/>
        </w:rPr>
        <w:object w:dxaOrig="9586" w:dyaOrig="4170" w14:anchorId="53F4394F">
          <v:shape id="_x0000_i1037" type="#_x0000_t75" style="width:479.8pt;height:208.5pt" o:ole="">
            <v:imagedata r:id="rId35" o:title=""/>
          </v:shape>
          <o:OLEObject Type="Embed" ProgID="Visio.Drawing.11" ShapeID="_x0000_i1037" DrawAspect="Content" ObjectID="_1748898355" r:id="rId36"/>
        </w:object>
      </w:r>
    </w:p>
    <w:p w14:paraId="54B3DE0D" w14:textId="526683C3" w:rsidR="006E3604" w:rsidRPr="006E3604" w:rsidRDefault="006E3604" w:rsidP="00490317">
      <w:pPr>
        <w:pStyle w:val="TF"/>
        <w:rPr>
          <w:lang w:val="en-US"/>
        </w:rPr>
      </w:pPr>
      <w:r w:rsidRPr="006E3604">
        <w:rPr>
          <w:lang w:val="en-US"/>
        </w:rPr>
        <w:t>Figure 5.</w:t>
      </w:r>
      <w:r>
        <w:rPr>
          <w:lang w:val="en-US"/>
        </w:rPr>
        <w:t>3</w:t>
      </w:r>
      <w:r w:rsidRPr="006E3604">
        <w:rPr>
          <w:lang w:val="en-US"/>
        </w:rPr>
        <w:t>.2-3: Inter-service communication between IoT-App and IoT-PCS SEAL servers</w:t>
      </w:r>
    </w:p>
    <w:p w14:paraId="135A8EAA" w14:textId="50E2DFDB" w:rsidR="006E3604" w:rsidRPr="006E3604" w:rsidRDefault="006E3604" w:rsidP="00490317">
      <w:pPr>
        <w:rPr>
          <w:rFonts w:eastAsia="Malgun Gothic"/>
          <w:lang w:val="en-US"/>
        </w:rPr>
      </w:pPr>
      <w:r w:rsidRPr="006E3604">
        <w:rPr>
          <w:rFonts w:eastAsia="Malgun Gothic"/>
          <w:lang w:val="en-US"/>
        </w:rPr>
        <w:t>For inter-service communications, an IoT-App SEAL Server communicates with the IoT-PCS server over the SEAL-X3 reference point. In this deployment, both SEAL servers provide network exposure access, resulting in a distributed network exposure access deployment. Figure 5.</w:t>
      </w:r>
      <w:r>
        <w:rPr>
          <w:rFonts w:eastAsia="Malgun Gothic"/>
          <w:lang w:val="en-US"/>
        </w:rPr>
        <w:t>3</w:t>
      </w:r>
      <w:r w:rsidRPr="006E3604">
        <w:rPr>
          <w:rFonts w:eastAsia="Malgun Gothic"/>
          <w:lang w:val="en-US"/>
        </w:rPr>
        <w:t>.2-4 depicts the resulting deployment. Note that this deployment aligns with the distributed network exposure access model introduced by the solution in clause 5.2, while using the proposed IoT-PCS-specific instances of SEAL reference points.</w:t>
      </w:r>
    </w:p>
    <w:p w14:paraId="141FBF7D" w14:textId="77777777" w:rsidR="006E3604" w:rsidRPr="006E3604" w:rsidRDefault="006E3604" w:rsidP="006E3604">
      <w:pPr>
        <w:rPr>
          <w:lang w:val="en-US"/>
        </w:rPr>
      </w:pPr>
    </w:p>
    <w:p w14:paraId="2101ECF0" w14:textId="77777777" w:rsidR="006E3604" w:rsidRPr="006E3604" w:rsidRDefault="006E3604" w:rsidP="00490317">
      <w:pPr>
        <w:pStyle w:val="TH"/>
        <w:rPr>
          <w:lang w:val="en-US"/>
        </w:rPr>
      </w:pPr>
      <w:r w:rsidRPr="006E3604">
        <w:rPr>
          <w:lang w:val="en-US"/>
        </w:rPr>
        <w:object w:dxaOrig="11611" w:dyaOrig="5806" w14:anchorId="5B4768FC">
          <v:shape id="_x0000_i1038" type="#_x0000_t75" style="width:485.2pt;height:244.5pt" o:ole="">
            <v:imagedata r:id="rId37" o:title=""/>
          </v:shape>
          <o:OLEObject Type="Embed" ProgID="Visio.Drawing.15" ShapeID="_x0000_i1038" DrawAspect="Content" ObjectID="_1748898356" r:id="rId38"/>
        </w:object>
      </w:r>
    </w:p>
    <w:p w14:paraId="61EB7473" w14:textId="3EB32AB5" w:rsidR="006E3604" w:rsidRPr="006E3604" w:rsidRDefault="006E3604" w:rsidP="00490317">
      <w:pPr>
        <w:pStyle w:val="TF"/>
        <w:rPr>
          <w:lang w:val="en-US"/>
        </w:rPr>
      </w:pPr>
      <w:r w:rsidRPr="006E3604">
        <w:rPr>
          <w:lang w:val="en-US"/>
        </w:rPr>
        <w:t>Figure 5.</w:t>
      </w:r>
      <w:r>
        <w:rPr>
          <w:lang w:val="en-US"/>
        </w:rPr>
        <w:t>3</w:t>
      </w:r>
      <w:r w:rsidRPr="006E3604">
        <w:rPr>
          <w:lang w:val="en-US"/>
        </w:rPr>
        <w:t>.2-4: Functional model for IoT-PCS (distributed network exposure access)</w:t>
      </w:r>
    </w:p>
    <w:p w14:paraId="20DF41A3" w14:textId="77777777" w:rsidR="006E3604" w:rsidRPr="006E3604" w:rsidRDefault="006E3604" w:rsidP="005A1CFA">
      <w:pPr>
        <w:rPr>
          <w:lang w:val="en-US"/>
        </w:rPr>
      </w:pPr>
      <w:bookmarkStart w:id="232" w:name="_Toc88561776"/>
      <w:bookmarkEnd w:id="226"/>
    </w:p>
    <w:p w14:paraId="50EBEED0" w14:textId="47B1128D" w:rsidR="006E3604" w:rsidRPr="006E3604" w:rsidRDefault="006E3604" w:rsidP="00490317">
      <w:pPr>
        <w:pStyle w:val="Heading2"/>
        <w:rPr>
          <w:rFonts w:eastAsia="Malgun Gothic"/>
        </w:rPr>
      </w:pPr>
      <w:bookmarkStart w:id="233" w:name="_Toc113357384"/>
      <w:bookmarkStart w:id="234" w:name="_Toc138285543"/>
      <w:bookmarkEnd w:id="232"/>
      <w:r w:rsidRPr="006E3604">
        <w:rPr>
          <w:rFonts w:eastAsia="Malgun Gothic"/>
        </w:rPr>
        <w:lastRenderedPageBreak/>
        <w:t>5.</w:t>
      </w:r>
      <w:r>
        <w:rPr>
          <w:rFonts w:eastAsia="Malgun Gothic"/>
        </w:rPr>
        <w:t>4</w:t>
      </w:r>
      <w:r w:rsidRPr="006E3604">
        <w:rPr>
          <w:rFonts w:eastAsia="Malgun Gothic"/>
        </w:rPr>
        <w:tab/>
        <w:t>Solution #</w:t>
      </w:r>
      <w:r>
        <w:rPr>
          <w:rFonts w:eastAsia="Malgun Gothic"/>
        </w:rPr>
        <w:t>4</w:t>
      </w:r>
      <w:r w:rsidRPr="006E3604">
        <w:rPr>
          <w:rFonts w:eastAsia="Malgun Gothic"/>
        </w:rPr>
        <w:t>: Device triggering</w:t>
      </w:r>
      <w:bookmarkEnd w:id="233"/>
      <w:bookmarkEnd w:id="234"/>
    </w:p>
    <w:p w14:paraId="06357C01" w14:textId="3959BABF" w:rsidR="006E3604" w:rsidRPr="006E3604" w:rsidRDefault="006E3604" w:rsidP="00490317">
      <w:pPr>
        <w:pStyle w:val="Heading3"/>
        <w:rPr>
          <w:rFonts w:eastAsia="Malgun Gothic"/>
        </w:rPr>
      </w:pPr>
      <w:bookmarkStart w:id="235" w:name="_Toc113357385"/>
      <w:bookmarkStart w:id="236" w:name="_Toc138285544"/>
      <w:r w:rsidRPr="006E3604">
        <w:rPr>
          <w:rFonts w:eastAsia="Malgun Gothic"/>
        </w:rPr>
        <w:t>5.</w:t>
      </w:r>
      <w:r>
        <w:rPr>
          <w:rFonts w:eastAsia="Malgun Gothic"/>
        </w:rPr>
        <w:t>4</w:t>
      </w:r>
      <w:r w:rsidRPr="006E3604">
        <w:rPr>
          <w:rFonts w:eastAsia="Malgun Gothic"/>
        </w:rPr>
        <w:t>.1</w:t>
      </w:r>
      <w:r w:rsidRPr="006E3604">
        <w:rPr>
          <w:rFonts w:eastAsia="Malgun Gothic"/>
        </w:rPr>
        <w:tab/>
        <w:t>General</w:t>
      </w:r>
      <w:bookmarkEnd w:id="235"/>
      <w:bookmarkEnd w:id="236"/>
    </w:p>
    <w:p w14:paraId="4CE2EF0E" w14:textId="0574BFD0" w:rsidR="006E3604" w:rsidRPr="006E3604" w:rsidRDefault="006E3604" w:rsidP="006E3604">
      <w:pPr>
        <w:rPr>
          <w:rFonts w:eastAsia="Malgun Gothic"/>
          <w:lang w:eastAsia="zh-CN"/>
        </w:rPr>
      </w:pPr>
      <w:r w:rsidRPr="006E3604">
        <w:rPr>
          <w:rFonts w:eastAsia="Malgun Gothic"/>
          <w:lang w:eastAsia="zh-CN"/>
        </w:rPr>
        <w:t>An IoT-PCS Server may initiate a device trigger to a UE to cause it to establish a connection to the IoT-PCS Server, to connect to another server on the platform, to provide updated information, etc. The IoT-PCS Server may initiate the device trigger itself (implicit) or it may be initiated by a request that the IoT-PCS Server receives from IoT-App VAL Servers (explicit).</w:t>
      </w:r>
    </w:p>
    <w:p w14:paraId="38F9CADF" w14:textId="21BC4D26" w:rsidR="006E3604" w:rsidRPr="006E3604" w:rsidRDefault="006E3604" w:rsidP="00490317">
      <w:pPr>
        <w:pStyle w:val="Heading3"/>
        <w:rPr>
          <w:rFonts w:eastAsia="Malgun Gothic"/>
        </w:rPr>
      </w:pPr>
      <w:bookmarkStart w:id="237" w:name="_Toc113357386"/>
      <w:bookmarkStart w:id="238" w:name="_Toc138285545"/>
      <w:r w:rsidRPr="006E3604">
        <w:rPr>
          <w:rFonts w:eastAsia="Malgun Gothic"/>
        </w:rPr>
        <w:t>5.</w:t>
      </w:r>
      <w:r>
        <w:rPr>
          <w:rFonts w:eastAsia="Malgun Gothic"/>
        </w:rPr>
        <w:t>4</w:t>
      </w:r>
      <w:r w:rsidRPr="006E3604">
        <w:rPr>
          <w:rFonts w:eastAsia="Malgun Gothic"/>
        </w:rPr>
        <w:t>.2</w:t>
      </w:r>
      <w:r w:rsidRPr="006E3604">
        <w:rPr>
          <w:rFonts w:eastAsia="Malgun Gothic"/>
        </w:rPr>
        <w:tab/>
        <w:t>Procedures and information flows</w:t>
      </w:r>
      <w:bookmarkEnd w:id="237"/>
      <w:bookmarkEnd w:id="238"/>
    </w:p>
    <w:p w14:paraId="61E89E3B" w14:textId="455C3502" w:rsidR="006E3604" w:rsidRPr="006E3604" w:rsidRDefault="006E3604" w:rsidP="00490317">
      <w:pPr>
        <w:pStyle w:val="Heading4"/>
        <w:rPr>
          <w:rFonts w:eastAsia="Malgun Gothic"/>
        </w:rPr>
      </w:pPr>
      <w:bookmarkStart w:id="239" w:name="_Toc113357387"/>
      <w:bookmarkStart w:id="240" w:name="_Toc138285546"/>
      <w:r w:rsidRPr="006E3604">
        <w:rPr>
          <w:rFonts w:eastAsia="Malgun Gothic"/>
        </w:rPr>
        <w:t>5.</w:t>
      </w:r>
      <w:r>
        <w:rPr>
          <w:rFonts w:eastAsia="Malgun Gothic"/>
        </w:rPr>
        <w:t>4</w:t>
      </w:r>
      <w:r w:rsidRPr="006E3604">
        <w:rPr>
          <w:rFonts w:eastAsia="Malgun Gothic"/>
        </w:rPr>
        <w:t>.2.1</w:t>
      </w:r>
      <w:r w:rsidRPr="006E3604">
        <w:rPr>
          <w:rFonts w:eastAsia="Malgun Gothic"/>
        </w:rPr>
        <w:tab/>
        <w:t>Procedure</w:t>
      </w:r>
      <w:bookmarkEnd w:id="239"/>
      <w:bookmarkEnd w:id="240"/>
    </w:p>
    <w:p w14:paraId="340B39BE" w14:textId="77777777" w:rsidR="006E3604" w:rsidRPr="006E3604" w:rsidRDefault="006E3604" w:rsidP="006E3604">
      <w:pPr>
        <w:rPr>
          <w:rFonts w:eastAsia="Malgun Gothic"/>
          <w:lang w:eastAsia="zh-CN"/>
        </w:rPr>
      </w:pPr>
    </w:p>
    <w:p w14:paraId="2DB2EE9D" w14:textId="07C9D2FE" w:rsidR="006E3604" w:rsidRPr="006E3604" w:rsidRDefault="006E3604" w:rsidP="00490317">
      <w:pPr>
        <w:pStyle w:val="TH"/>
        <w:rPr>
          <w:rFonts w:eastAsia="Malgun Gothic"/>
        </w:rPr>
      </w:pPr>
      <w:r w:rsidRPr="006E3604">
        <w:rPr>
          <w:rFonts w:eastAsia="Malgun Gothic"/>
        </w:rPr>
        <w:object w:dxaOrig="10590" w:dyaOrig="8056" w14:anchorId="5F9E2485">
          <v:shape id="_x0000_i1039" type="#_x0000_t75" style="width:294.45pt;height:225.15pt" o:ole="">
            <v:imagedata r:id="rId39" o:title=""/>
          </v:shape>
          <o:OLEObject Type="Embed" ProgID="Visio.Drawing.15" ShapeID="_x0000_i1039" DrawAspect="Content" ObjectID="_1748898357" r:id="rId40"/>
        </w:object>
      </w:r>
    </w:p>
    <w:p w14:paraId="4478C68A" w14:textId="4A3DED43" w:rsidR="006E3604" w:rsidRPr="006E3604" w:rsidRDefault="006E3604" w:rsidP="00490317">
      <w:pPr>
        <w:pStyle w:val="TF"/>
        <w:rPr>
          <w:rFonts w:eastAsia="Malgun Gothic"/>
        </w:rPr>
      </w:pPr>
      <w:r w:rsidRPr="006E3604">
        <w:rPr>
          <w:rFonts w:eastAsia="Malgun Gothic"/>
        </w:rPr>
        <w:t>Figure 5.</w:t>
      </w:r>
      <w:r>
        <w:rPr>
          <w:rFonts w:eastAsia="Malgun Gothic"/>
        </w:rPr>
        <w:t>4</w:t>
      </w:r>
      <w:r w:rsidRPr="006E3604">
        <w:rPr>
          <w:rFonts w:eastAsia="Malgun Gothic"/>
        </w:rPr>
        <w:t>.2.1-1: Device Triggering Procedure</w:t>
      </w:r>
    </w:p>
    <w:p w14:paraId="68657D3D" w14:textId="77777777" w:rsidR="006E3604" w:rsidRPr="006E3604" w:rsidRDefault="006E3604" w:rsidP="006E3604">
      <w:pPr>
        <w:rPr>
          <w:rFonts w:eastAsia="Malgun Gothic"/>
        </w:rPr>
      </w:pPr>
    </w:p>
    <w:p w14:paraId="18827696" w14:textId="765B1B99" w:rsidR="006E3604" w:rsidRPr="006E3604" w:rsidRDefault="006E3604" w:rsidP="00490317">
      <w:pPr>
        <w:pStyle w:val="B1"/>
        <w:rPr>
          <w:rFonts w:eastAsia="Malgun Gothic"/>
          <w:lang w:eastAsia="ko-KR"/>
        </w:rPr>
      </w:pPr>
      <w:r w:rsidRPr="006E3604">
        <w:rPr>
          <w:rFonts w:eastAsia="Malgun Gothic"/>
          <w:lang w:eastAsia="zh-CN"/>
        </w:rPr>
        <w:t>1</w:t>
      </w:r>
      <w:r w:rsidR="009B3401">
        <w:rPr>
          <w:rFonts w:eastAsia="Malgun Gothic"/>
          <w:lang w:eastAsia="zh-CN"/>
        </w:rPr>
        <w:t>)</w:t>
      </w:r>
      <w:r w:rsidRPr="006E3604">
        <w:rPr>
          <w:rFonts w:eastAsia="Malgun Gothic"/>
          <w:lang w:eastAsia="zh-CN"/>
        </w:rPr>
        <w:t xml:space="preserve">. The </w:t>
      </w:r>
      <w:r w:rsidRPr="006E3604">
        <w:rPr>
          <w:rFonts w:eastAsia="Malgun Gothic"/>
        </w:rPr>
        <w:t xml:space="preserve">device triggering procedure may be initiated based on an optional interaction between the IoT-PCS Server and an </w:t>
      </w:r>
      <w:bookmarkStart w:id="241" w:name="_Hlk94607581"/>
      <w:r w:rsidRPr="006E3604">
        <w:rPr>
          <w:rFonts w:eastAsia="Malgun Gothic"/>
        </w:rPr>
        <w:t>IoT-App VAL Server</w:t>
      </w:r>
      <w:bookmarkEnd w:id="241"/>
      <w:r w:rsidRPr="006E3604">
        <w:rPr>
          <w:rFonts w:eastAsia="Malgun Gothic"/>
        </w:rPr>
        <w:t xml:space="preserve">, For example, the IoT-App VAL Server may send an explicit API request, or the IoT-App VAL Server may send another message based on which the IoT-PCS determines to start the device triggering procedure. </w:t>
      </w:r>
    </w:p>
    <w:p w14:paraId="600C21C5" w14:textId="24541E3E" w:rsidR="006E3604" w:rsidRPr="006E3604" w:rsidRDefault="006E3604" w:rsidP="00490317">
      <w:pPr>
        <w:pStyle w:val="B1"/>
        <w:rPr>
          <w:rFonts w:eastAsia="Malgun Gothic"/>
        </w:rPr>
      </w:pPr>
      <w:r w:rsidRPr="006E3604">
        <w:rPr>
          <w:rFonts w:eastAsia="Malgun Gothic"/>
        </w:rPr>
        <w:t>2</w:t>
      </w:r>
      <w:r w:rsidR="009B3401">
        <w:rPr>
          <w:rFonts w:eastAsia="Malgun Gothic"/>
        </w:rPr>
        <w:t>)</w:t>
      </w:r>
      <w:r w:rsidRPr="006E3604">
        <w:rPr>
          <w:rFonts w:eastAsia="Malgun Gothic"/>
        </w:rPr>
        <w:t>. The IoT-PCS Server determines to initiate the device triggering</w:t>
      </w:r>
      <w:r w:rsidR="00C85C28">
        <w:rPr>
          <w:rFonts w:eastAsia="Malgun Gothic"/>
        </w:rPr>
        <w:t>.</w:t>
      </w:r>
      <w:r w:rsidRPr="006E3604">
        <w:rPr>
          <w:rFonts w:eastAsia="Malgun Gothic"/>
        </w:rPr>
        <w:t xml:space="preserve"> The IoT-PCS Server may use UE Availability and/or pre-configured information to determine the timing of the Device Triggering request, e.g. the trigger may be sent to ensure that a target UE in PSM mode is reachable when resuming communications.</w:t>
      </w:r>
    </w:p>
    <w:p w14:paraId="4C787522" w14:textId="4597BF5A" w:rsidR="006E3604" w:rsidRPr="006E3604" w:rsidRDefault="006E3604" w:rsidP="00490317">
      <w:pPr>
        <w:pStyle w:val="B1"/>
        <w:rPr>
          <w:rFonts w:eastAsia="Malgun Gothic"/>
        </w:rPr>
      </w:pPr>
      <w:r w:rsidRPr="006E3604">
        <w:rPr>
          <w:rFonts w:eastAsia="Malgun Gothic"/>
          <w:lang w:eastAsia="zh-CN"/>
        </w:rPr>
        <w:t>3</w:t>
      </w:r>
      <w:r w:rsidR="009B3401">
        <w:rPr>
          <w:rFonts w:eastAsia="Malgun Gothic"/>
          <w:lang w:eastAsia="zh-CN"/>
        </w:rPr>
        <w:t>)</w:t>
      </w:r>
      <w:r w:rsidRPr="006E3604">
        <w:rPr>
          <w:rFonts w:eastAsia="Malgun Gothic"/>
          <w:lang w:eastAsia="zh-CN"/>
        </w:rPr>
        <w:t>.</w:t>
      </w:r>
      <w:r w:rsidRPr="006E3604">
        <w:rPr>
          <w:rFonts w:eastAsia="Malgun Gothic"/>
          <w:lang w:eastAsia="zh-CN"/>
        </w:rPr>
        <w:tab/>
      </w:r>
      <w:r w:rsidRPr="006E3604">
        <w:rPr>
          <w:rFonts w:eastAsia="Malgun Gothic"/>
        </w:rPr>
        <w:t xml:space="preserve">The IoT-PCS Server performs the device triggering procedure described in </w:t>
      </w:r>
      <w:r w:rsidR="00FB2AB0">
        <w:rPr>
          <w:rFonts w:eastAsia="Malgun Gothic"/>
        </w:rPr>
        <w:t xml:space="preserve">3GPP </w:t>
      </w:r>
      <w:r w:rsidRPr="006E3604">
        <w:rPr>
          <w:rFonts w:eastAsia="Malgun Gothic"/>
        </w:rPr>
        <w:t>TS</w:t>
      </w:r>
      <w:r w:rsidR="00F845DC">
        <w:rPr>
          <w:rFonts w:eastAsia="Malgun Gothic"/>
        </w:rPr>
        <w:t xml:space="preserve"> </w:t>
      </w:r>
      <w:r w:rsidRPr="006E3604">
        <w:rPr>
          <w:rFonts w:eastAsia="Malgun Gothic"/>
        </w:rPr>
        <w:t>23.682 [</w:t>
      </w:r>
      <w:r w:rsidR="000D5928">
        <w:rPr>
          <w:rFonts w:eastAsia="Malgun Gothic"/>
        </w:rPr>
        <w:t>7</w:t>
      </w:r>
      <w:r w:rsidRPr="006E3604">
        <w:rPr>
          <w:rFonts w:eastAsia="Malgun Gothic"/>
        </w:rPr>
        <w:t xml:space="preserve">] clause 5.2. The procedure requires that the UE Identifier, port number(s) and protocol information are available at the IoT-PCS Server. </w:t>
      </w:r>
    </w:p>
    <w:p w14:paraId="443268C7" w14:textId="13D91469" w:rsidR="006E3604" w:rsidRPr="006E3604" w:rsidRDefault="00CD63A9" w:rsidP="001C09BE">
      <w:pPr>
        <w:pStyle w:val="NO"/>
        <w:ind w:left="1420"/>
        <w:rPr>
          <w:rFonts w:eastAsia="Malgun Gothic"/>
        </w:rPr>
      </w:pPr>
      <w:r>
        <w:rPr>
          <w:rFonts w:eastAsia="Malgun Gothic"/>
        </w:rPr>
        <w:t>NOTE:</w:t>
      </w:r>
      <w:r w:rsidR="00EC272D">
        <w:rPr>
          <w:rFonts w:eastAsia="Malgun Gothic"/>
        </w:rPr>
        <w:tab/>
      </w:r>
      <w:r w:rsidR="006E3604" w:rsidRPr="006E3604">
        <w:rPr>
          <w:rFonts w:eastAsia="Malgun Gothic"/>
        </w:rPr>
        <w:t xml:space="preserve">It is </w:t>
      </w:r>
      <w:r>
        <w:rPr>
          <w:rFonts w:eastAsia="Malgun Gothic"/>
        </w:rPr>
        <w:t>to be addressed in the normative phase</w:t>
      </w:r>
      <w:r w:rsidR="006E3604" w:rsidRPr="006E3604">
        <w:rPr>
          <w:rFonts w:eastAsia="Malgun Gothic"/>
        </w:rPr>
        <w:t xml:space="preserve"> how the port number(s) and protocol information are being made available to the IoT-PCS Server</w:t>
      </w:r>
    </w:p>
    <w:p w14:paraId="5CEA6273" w14:textId="77777777" w:rsidR="006E3604" w:rsidRPr="006E3604" w:rsidRDefault="006E3604" w:rsidP="00490317">
      <w:pPr>
        <w:pStyle w:val="B1"/>
        <w:rPr>
          <w:rFonts w:eastAsia="SimSun"/>
        </w:rPr>
      </w:pPr>
      <w:r w:rsidRPr="006E3604">
        <w:rPr>
          <w:rFonts w:eastAsia="SimSun"/>
        </w:rPr>
        <w:t xml:space="preserve">As part of the procedure, the IoT-PCS Server receives a </w:t>
      </w:r>
      <w:r w:rsidRPr="006E3604">
        <w:rPr>
          <w:rFonts w:eastAsia="SimSun"/>
          <w:lang w:eastAsia="zh-CN"/>
        </w:rPr>
        <w:t>D</w:t>
      </w:r>
      <w:r w:rsidRPr="006E3604">
        <w:rPr>
          <w:rFonts w:eastAsia="SimSun"/>
        </w:rPr>
        <w:t xml:space="preserve">evice </w:t>
      </w:r>
      <w:r w:rsidRPr="006E3604">
        <w:rPr>
          <w:rFonts w:eastAsia="SimSun"/>
          <w:lang w:eastAsia="zh-CN"/>
        </w:rPr>
        <w:t>T</w:t>
      </w:r>
      <w:r w:rsidRPr="006E3604">
        <w:rPr>
          <w:rFonts w:eastAsia="SimSun"/>
        </w:rPr>
        <w:t>riggering delivery status report from SCEF/NEF indicating the success of the delivery.</w:t>
      </w:r>
    </w:p>
    <w:p w14:paraId="26CFAC8C" w14:textId="1356F734" w:rsidR="006E3604" w:rsidRPr="006E3604" w:rsidRDefault="006E3604" w:rsidP="00490317">
      <w:pPr>
        <w:pStyle w:val="B1"/>
        <w:rPr>
          <w:rFonts w:eastAsia="SimSun"/>
        </w:rPr>
      </w:pPr>
      <w:r w:rsidRPr="006E3604">
        <w:rPr>
          <w:rFonts w:eastAsia="SimSun"/>
        </w:rPr>
        <w:t>4</w:t>
      </w:r>
      <w:r w:rsidR="009B3401">
        <w:rPr>
          <w:rFonts w:eastAsia="SimSun"/>
        </w:rPr>
        <w:t>)</w:t>
      </w:r>
      <w:r w:rsidRPr="006E3604">
        <w:rPr>
          <w:rFonts w:eastAsia="SimSun"/>
        </w:rPr>
        <w:t>.</w:t>
      </w:r>
      <w:r w:rsidRPr="006E3604">
        <w:rPr>
          <w:rFonts w:eastAsia="SimSun"/>
        </w:rPr>
        <w:tab/>
        <w:t>If a request was received in step 1, the IoT-PCS Server respond</w:t>
      </w:r>
      <w:r w:rsidRPr="006E3604">
        <w:rPr>
          <w:rFonts w:eastAsia="SimSun"/>
          <w:lang w:eastAsia="zh-CN"/>
        </w:rPr>
        <w:t>s</w:t>
      </w:r>
      <w:r w:rsidRPr="006E3604">
        <w:rPr>
          <w:rFonts w:eastAsia="SimSun"/>
        </w:rPr>
        <w:t xml:space="preserve"> to the request.</w:t>
      </w:r>
    </w:p>
    <w:p w14:paraId="081B3760" w14:textId="77777777" w:rsidR="006E3604" w:rsidRPr="006E3604" w:rsidRDefault="006E3604" w:rsidP="009B3401">
      <w:pPr>
        <w:rPr>
          <w:rFonts w:eastAsia="SimSun"/>
        </w:rPr>
      </w:pPr>
      <w:r w:rsidRPr="006E3604">
        <w:rPr>
          <w:rFonts w:eastAsia="SimSun"/>
        </w:rPr>
        <w:lastRenderedPageBreak/>
        <w:t xml:space="preserve">Based on the trigger purpose derived from the payload, the </w:t>
      </w:r>
      <w:r w:rsidRPr="006E3604">
        <w:rPr>
          <w:rFonts w:eastAsia="SimSun"/>
          <w:lang w:eastAsia="zh-CN"/>
        </w:rPr>
        <w:t xml:space="preserve">targeted </w:t>
      </w:r>
      <w:r w:rsidRPr="006E3604">
        <w:rPr>
          <w:rFonts w:eastAsia="SimSun"/>
        </w:rPr>
        <w:t>IoT-PCS</w:t>
      </w:r>
      <w:r w:rsidRPr="006E3604">
        <w:rPr>
          <w:rFonts w:eastAsia="SimSun"/>
          <w:lang w:eastAsia="zh-CN"/>
        </w:rPr>
        <w:t xml:space="preserve"> Client or IoT-App Client </w:t>
      </w:r>
      <w:r w:rsidRPr="006E3604">
        <w:rPr>
          <w:rFonts w:eastAsia="SimSun"/>
        </w:rPr>
        <w:t xml:space="preserve">performs the corresponding actions (e.g., connect to the IoT-App VAL Server). </w:t>
      </w:r>
    </w:p>
    <w:p w14:paraId="6288C28F" w14:textId="13EB4DF1" w:rsidR="006E3604" w:rsidRPr="006E3604" w:rsidRDefault="006E3604" w:rsidP="00490317">
      <w:pPr>
        <w:pStyle w:val="Heading3"/>
        <w:rPr>
          <w:rFonts w:eastAsia="Malgun Gothic"/>
        </w:rPr>
      </w:pPr>
      <w:bookmarkStart w:id="242" w:name="_Toc113357389"/>
      <w:bookmarkStart w:id="243" w:name="_Toc138285547"/>
      <w:r w:rsidRPr="006E3604">
        <w:rPr>
          <w:rFonts w:eastAsia="Malgun Gothic"/>
        </w:rPr>
        <w:t>5.</w:t>
      </w:r>
      <w:r>
        <w:rPr>
          <w:rFonts w:eastAsia="Malgun Gothic"/>
        </w:rPr>
        <w:t>4</w:t>
      </w:r>
      <w:r w:rsidRPr="006E3604">
        <w:rPr>
          <w:rFonts w:eastAsia="Malgun Gothic"/>
        </w:rPr>
        <w:t>.3</w:t>
      </w:r>
      <w:r w:rsidRPr="006E3604">
        <w:rPr>
          <w:rFonts w:eastAsia="Malgun Gothic"/>
        </w:rPr>
        <w:tab/>
        <w:t>Evaluation</w:t>
      </w:r>
      <w:bookmarkEnd w:id="242"/>
      <w:bookmarkEnd w:id="243"/>
    </w:p>
    <w:p w14:paraId="1F721F10" w14:textId="7A34D312" w:rsidR="00B0158A" w:rsidRPr="007B66E9" w:rsidRDefault="00681037" w:rsidP="007B66E9">
      <w:r w:rsidRPr="00681037">
        <w:t>This solution addresses Key Issue #6, enabling the IoT-PCS to provide device triggering support on behalf of the IoT Applications</w:t>
      </w:r>
      <w:r w:rsidRPr="009F3312">
        <w:t>.</w:t>
      </w:r>
    </w:p>
    <w:p w14:paraId="0558C1AC" w14:textId="3C742013" w:rsidR="00D35880" w:rsidRPr="00D35880" w:rsidRDefault="00D35880" w:rsidP="00532C11">
      <w:pPr>
        <w:pStyle w:val="Heading2"/>
        <w:rPr>
          <w:rFonts w:eastAsia="SimSun"/>
        </w:rPr>
      </w:pPr>
      <w:bookmarkStart w:id="244" w:name="_Toc113357390"/>
      <w:bookmarkStart w:id="245" w:name="_Toc83894325"/>
      <w:bookmarkStart w:id="246" w:name="_Toc138285548"/>
      <w:r w:rsidRPr="00D35880">
        <w:rPr>
          <w:rFonts w:eastAsia="SimSun"/>
        </w:rPr>
        <w:t>5.</w:t>
      </w:r>
      <w:r w:rsidR="00076F5C">
        <w:rPr>
          <w:rFonts w:eastAsia="SimSun"/>
        </w:rPr>
        <w:t>5</w:t>
      </w:r>
      <w:r w:rsidRPr="00D35880">
        <w:rPr>
          <w:rFonts w:eastAsia="SimSun"/>
        </w:rPr>
        <w:tab/>
        <w:t>Solution #</w:t>
      </w:r>
      <w:r w:rsidR="00076F5C">
        <w:rPr>
          <w:rFonts w:eastAsia="SimSun"/>
        </w:rPr>
        <w:t>5</w:t>
      </w:r>
      <w:r w:rsidRPr="00D35880">
        <w:rPr>
          <w:rFonts w:eastAsia="SimSun"/>
        </w:rPr>
        <w:t>: Application Server status monitoring via CAPIF</w:t>
      </w:r>
      <w:bookmarkEnd w:id="244"/>
      <w:bookmarkEnd w:id="246"/>
    </w:p>
    <w:p w14:paraId="390A9D41" w14:textId="39C8C857" w:rsidR="00D35880" w:rsidRPr="00D35880" w:rsidRDefault="00D35880" w:rsidP="00532C11">
      <w:pPr>
        <w:pStyle w:val="Heading3"/>
        <w:rPr>
          <w:rFonts w:eastAsia="SimSun"/>
        </w:rPr>
      </w:pPr>
      <w:bookmarkStart w:id="247" w:name="_Toc83894326"/>
      <w:bookmarkStart w:id="248" w:name="_Toc113357391"/>
      <w:bookmarkStart w:id="249" w:name="_Toc138285549"/>
      <w:r w:rsidRPr="00D35880">
        <w:rPr>
          <w:rFonts w:eastAsia="SimSun"/>
        </w:rPr>
        <w:t>5.</w:t>
      </w:r>
      <w:r w:rsidR="00076F5C">
        <w:rPr>
          <w:rFonts w:eastAsia="SimSun"/>
        </w:rPr>
        <w:t>5</w:t>
      </w:r>
      <w:r w:rsidRPr="00D35880">
        <w:rPr>
          <w:rFonts w:eastAsia="SimSun"/>
        </w:rPr>
        <w:t>.1</w:t>
      </w:r>
      <w:r w:rsidRPr="00D35880">
        <w:rPr>
          <w:rFonts w:eastAsia="SimSun"/>
        </w:rPr>
        <w:tab/>
        <w:t>Description</w:t>
      </w:r>
      <w:bookmarkEnd w:id="247"/>
      <w:bookmarkEnd w:id="248"/>
      <w:bookmarkEnd w:id="249"/>
    </w:p>
    <w:p w14:paraId="673FA22C" w14:textId="77777777" w:rsidR="00D35880" w:rsidRPr="00D35880" w:rsidRDefault="00D35880" w:rsidP="00D35880">
      <w:pPr>
        <w:rPr>
          <w:rFonts w:eastAsia="SimSun"/>
        </w:rPr>
      </w:pPr>
      <w:bookmarkStart w:id="250" w:name="_Toc83894327"/>
      <w:r w:rsidRPr="00D35880">
        <w:rPr>
          <w:rFonts w:eastAsia="SimSun"/>
        </w:rPr>
        <w:t>This solution addresses KI#2 by providing enhanced CAPIF services for managing application server (AS) status. The CAPIF core function (CCF) takes the responsibility to monitor AS service status. The CCF may expose the monitored AS service status to CCF service consumers (e.g. API invoker) via enhanced service discovery and event exposure procedures.</w:t>
      </w:r>
    </w:p>
    <w:p w14:paraId="0F3D70D7" w14:textId="77777777" w:rsidR="00D35880" w:rsidRPr="00D35880" w:rsidRDefault="00D35880" w:rsidP="00532C11">
      <w:pPr>
        <w:pStyle w:val="NO"/>
        <w:rPr>
          <w:rFonts w:eastAsia="SimSun"/>
        </w:rPr>
      </w:pPr>
      <w:r w:rsidRPr="00D35880">
        <w:rPr>
          <w:rFonts w:eastAsia="SimSun"/>
        </w:rPr>
        <w:t>NOTE:</w:t>
      </w:r>
      <w:r w:rsidRPr="00D35880">
        <w:rPr>
          <w:rFonts w:eastAsia="SimSun"/>
        </w:rPr>
        <w:tab/>
        <w:t>One AS can provide one or more AS services.</w:t>
      </w:r>
    </w:p>
    <w:p w14:paraId="431EAF70" w14:textId="40456E8D" w:rsidR="00D35880" w:rsidRPr="00D35880" w:rsidRDefault="00D35880" w:rsidP="00532C11">
      <w:pPr>
        <w:pStyle w:val="Heading4"/>
        <w:rPr>
          <w:rFonts w:eastAsia="SimSun"/>
        </w:rPr>
      </w:pPr>
      <w:bookmarkStart w:id="251" w:name="_Toc113357392"/>
      <w:bookmarkStart w:id="252" w:name="_Toc138285550"/>
      <w:r w:rsidRPr="00D35880">
        <w:rPr>
          <w:rFonts w:eastAsia="SimSun"/>
        </w:rPr>
        <w:t>5.</w:t>
      </w:r>
      <w:r w:rsidR="00076F5C">
        <w:rPr>
          <w:rFonts w:eastAsia="SimSun"/>
        </w:rPr>
        <w:t>5</w:t>
      </w:r>
      <w:r w:rsidRPr="00D35880">
        <w:rPr>
          <w:rFonts w:eastAsia="SimSun"/>
        </w:rPr>
        <w:t>.</w:t>
      </w:r>
      <w:r w:rsidR="00F07C1A">
        <w:rPr>
          <w:rFonts w:eastAsia="SimSun"/>
        </w:rPr>
        <w:t>1</w:t>
      </w:r>
      <w:r w:rsidRPr="00D35880">
        <w:rPr>
          <w:rFonts w:eastAsia="SimSun"/>
        </w:rPr>
        <w:t>.1</w:t>
      </w:r>
      <w:r w:rsidRPr="00D35880">
        <w:rPr>
          <w:rFonts w:eastAsia="SimSun"/>
        </w:rPr>
        <w:tab/>
        <w:t>AS service status monitoring</w:t>
      </w:r>
      <w:bookmarkEnd w:id="251"/>
      <w:bookmarkEnd w:id="252"/>
    </w:p>
    <w:p w14:paraId="0B3D3288" w14:textId="1EAD38B5" w:rsidR="00D35880" w:rsidRPr="00D35880" w:rsidRDefault="00D35880" w:rsidP="00D35880">
      <w:pPr>
        <w:rPr>
          <w:rFonts w:eastAsia="SimSun"/>
        </w:rPr>
      </w:pPr>
      <w:r w:rsidRPr="00D35880">
        <w:rPr>
          <w:rFonts w:eastAsia="SimSun"/>
        </w:rPr>
        <w:t>When a 3</w:t>
      </w:r>
      <w:r w:rsidRPr="00D35880">
        <w:rPr>
          <w:rFonts w:eastAsia="SimSun"/>
          <w:vertAlign w:val="superscript"/>
        </w:rPr>
        <w:t>rd</w:t>
      </w:r>
      <w:r w:rsidRPr="00D35880">
        <w:rPr>
          <w:rFonts w:eastAsia="SimSun"/>
        </w:rPr>
        <w:t xml:space="preserve"> party Application Server provides its service (also see KI#2 and sol#8 in 3GPP TR 23.700-98 [</w:t>
      </w:r>
      <w:r w:rsidR="00076F5C">
        <w:rPr>
          <w:rFonts w:eastAsia="SimSun"/>
        </w:rPr>
        <w:t>9</w:t>
      </w:r>
      <w:r w:rsidRPr="00D35880">
        <w:rPr>
          <w:rFonts w:eastAsia="SimSun"/>
        </w:rPr>
        <w:t>]), it acts as Application Exposure Function (AEF) in CAPIF.</w:t>
      </w:r>
    </w:p>
    <w:p w14:paraId="45C852E3" w14:textId="40AAF0A8" w:rsidR="00D35880" w:rsidRPr="00D35880" w:rsidRDefault="00D35880" w:rsidP="00D35880">
      <w:pPr>
        <w:rPr>
          <w:rFonts w:eastAsia="SimSun"/>
        </w:rPr>
      </w:pPr>
      <w:r w:rsidRPr="00D35880">
        <w:rPr>
          <w:rFonts w:eastAsia="SimSun"/>
        </w:rPr>
        <w:t>The application services provided by the AS can be published in the CCF so that the services are discoverable by the API invoker. When an AS acting as an AEF publishes its service API to the CCF, the AS updates its service API status (active, inactive) at the CCF. Table 5.</w:t>
      </w:r>
      <w:r w:rsidR="00076F5C">
        <w:rPr>
          <w:rFonts w:eastAsia="SimSun"/>
        </w:rPr>
        <w:t>5</w:t>
      </w:r>
      <w:r w:rsidRPr="00D35880">
        <w:rPr>
          <w:rFonts w:eastAsia="SimSun"/>
        </w:rPr>
        <w:t>.1.</w:t>
      </w:r>
      <w:r w:rsidR="00F07C1A">
        <w:rPr>
          <w:rFonts w:eastAsia="SimSun"/>
        </w:rPr>
        <w:t>1</w:t>
      </w:r>
      <w:r w:rsidRPr="00D35880">
        <w:rPr>
          <w:rFonts w:eastAsia="SimSun"/>
        </w:rPr>
        <w:t xml:space="preserve">-1 shows the impact (with </w:t>
      </w:r>
      <w:r w:rsidRPr="00D35880">
        <w:rPr>
          <w:rFonts w:eastAsia="SimSun"/>
          <w:b/>
          <w:bCs/>
        </w:rPr>
        <w:t>bold</w:t>
      </w:r>
      <w:r w:rsidRPr="00D35880">
        <w:rPr>
          <w:rFonts w:eastAsia="SimSun"/>
        </w:rPr>
        <w:t xml:space="preserve"> text) on the existing service API publish information flows in 3GPP TS 23.222 [</w:t>
      </w:r>
      <w:r w:rsidR="00076F5C">
        <w:rPr>
          <w:rFonts w:eastAsia="SimSun"/>
        </w:rPr>
        <w:t>8</w:t>
      </w:r>
      <w:r w:rsidRPr="00D35880">
        <w:rPr>
          <w:rFonts w:eastAsia="SimSun"/>
        </w:rPr>
        <w:t>] as example, the same addition applies for the service API update request (e.g. to update service API status) and interconnection service API publish request.</w:t>
      </w:r>
    </w:p>
    <w:p w14:paraId="3120B33F" w14:textId="616F2B94" w:rsidR="00D35880" w:rsidRPr="00F07C1A" w:rsidRDefault="00D35880" w:rsidP="00532C11">
      <w:pPr>
        <w:pStyle w:val="TH"/>
        <w:rPr>
          <w:rFonts w:eastAsia="SimSun"/>
        </w:rPr>
      </w:pPr>
      <w:r w:rsidRPr="00F07C1A">
        <w:rPr>
          <w:rFonts w:eastAsia="SimSun"/>
        </w:rPr>
        <w:t>Table 5.</w:t>
      </w:r>
      <w:r w:rsidR="00076F5C" w:rsidRPr="00F07C1A">
        <w:rPr>
          <w:rFonts w:eastAsia="SimSun"/>
        </w:rPr>
        <w:t>5</w:t>
      </w:r>
      <w:r w:rsidRPr="00F07C1A">
        <w:rPr>
          <w:rFonts w:eastAsia="SimSun"/>
        </w:rPr>
        <w:t>.1.1-1: Service API publish request</w:t>
      </w:r>
    </w:p>
    <w:tbl>
      <w:tblPr>
        <w:tblW w:w="8640" w:type="dxa"/>
        <w:jc w:val="center"/>
        <w:tblLayout w:type="fixed"/>
        <w:tblLook w:val="0000" w:firstRow="0" w:lastRow="0" w:firstColumn="0" w:lastColumn="0" w:noHBand="0" w:noVBand="0"/>
      </w:tblPr>
      <w:tblGrid>
        <w:gridCol w:w="2880"/>
        <w:gridCol w:w="1440"/>
        <w:gridCol w:w="4320"/>
      </w:tblGrid>
      <w:tr w:rsidR="00D35880" w:rsidRPr="00D35880" w14:paraId="282FEC41" w14:textId="77777777" w:rsidTr="005B39D0">
        <w:trPr>
          <w:jc w:val="center"/>
        </w:trPr>
        <w:tc>
          <w:tcPr>
            <w:tcW w:w="2880" w:type="dxa"/>
            <w:tcBorders>
              <w:top w:val="single" w:sz="4" w:space="0" w:color="000000"/>
              <w:left w:val="single" w:sz="4" w:space="0" w:color="000000"/>
              <w:bottom w:val="single" w:sz="4" w:space="0" w:color="000000"/>
            </w:tcBorders>
            <w:shd w:val="clear" w:color="auto" w:fill="auto"/>
          </w:tcPr>
          <w:p w14:paraId="4E893720" w14:textId="77777777" w:rsidR="00D35880" w:rsidRPr="00D35880" w:rsidRDefault="00D35880" w:rsidP="00532C11">
            <w:pPr>
              <w:pStyle w:val="TAH"/>
              <w:rPr>
                <w:rFonts w:eastAsia="SimSun"/>
              </w:rPr>
            </w:pPr>
            <w:r w:rsidRPr="00D35880">
              <w:rPr>
                <w:rFonts w:eastAsia="SimSun"/>
              </w:rPr>
              <w:t>Information element</w:t>
            </w:r>
          </w:p>
        </w:tc>
        <w:tc>
          <w:tcPr>
            <w:tcW w:w="1440" w:type="dxa"/>
            <w:tcBorders>
              <w:top w:val="single" w:sz="4" w:space="0" w:color="000000"/>
              <w:left w:val="single" w:sz="4" w:space="0" w:color="000000"/>
              <w:bottom w:val="single" w:sz="4" w:space="0" w:color="000000"/>
            </w:tcBorders>
            <w:shd w:val="clear" w:color="auto" w:fill="auto"/>
          </w:tcPr>
          <w:p w14:paraId="0114AC28" w14:textId="77777777" w:rsidR="00D35880" w:rsidRPr="00D35880" w:rsidRDefault="00D35880" w:rsidP="00532C11">
            <w:pPr>
              <w:pStyle w:val="TAH"/>
              <w:rPr>
                <w:rFonts w:eastAsia="SimSun"/>
              </w:rPr>
            </w:pPr>
            <w:r w:rsidRPr="00D35880">
              <w:rPr>
                <w:rFonts w:eastAsia="SimSun"/>
              </w:rPr>
              <w:t>Status</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111D32BB" w14:textId="77777777" w:rsidR="00D35880" w:rsidRPr="00D35880" w:rsidRDefault="00D35880" w:rsidP="00532C11">
            <w:pPr>
              <w:pStyle w:val="TAH"/>
              <w:rPr>
                <w:rFonts w:eastAsia="SimSun"/>
              </w:rPr>
            </w:pPr>
            <w:r w:rsidRPr="00D35880">
              <w:rPr>
                <w:rFonts w:eastAsia="SimSun"/>
              </w:rPr>
              <w:t>Description</w:t>
            </w:r>
          </w:p>
        </w:tc>
      </w:tr>
      <w:tr w:rsidR="00D35880" w:rsidRPr="00D35880" w14:paraId="75F30305" w14:textId="77777777" w:rsidTr="005B39D0">
        <w:trPr>
          <w:jc w:val="center"/>
        </w:trPr>
        <w:tc>
          <w:tcPr>
            <w:tcW w:w="2880" w:type="dxa"/>
            <w:tcBorders>
              <w:top w:val="single" w:sz="4" w:space="0" w:color="000000"/>
              <w:left w:val="single" w:sz="4" w:space="0" w:color="000000"/>
              <w:bottom w:val="single" w:sz="4" w:space="0" w:color="000000"/>
            </w:tcBorders>
            <w:shd w:val="clear" w:color="auto" w:fill="auto"/>
          </w:tcPr>
          <w:p w14:paraId="5187410F" w14:textId="77777777" w:rsidR="00D35880" w:rsidRPr="00D35880" w:rsidRDefault="00D35880" w:rsidP="00532C11">
            <w:pPr>
              <w:pStyle w:val="TAL"/>
              <w:rPr>
                <w:rFonts w:eastAsia="SimSun"/>
              </w:rPr>
            </w:pPr>
            <w:r w:rsidRPr="00D35880">
              <w:rPr>
                <w:rFonts w:eastAsia="SimSun"/>
              </w:rPr>
              <w:t>API publisher information</w:t>
            </w:r>
          </w:p>
        </w:tc>
        <w:tc>
          <w:tcPr>
            <w:tcW w:w="1440" w:type="dxa"/>
            <w:tcBorders>
              <w:top w:val="single" w:sz="4" w:space="0" w:color="000000"/>
              <w:left w:val="single" w:sz="4" w:space="0" w:color="000000"/>
              <w:bottom w:val="single" w:sz="4" w:space="0" w:color="000000"/>
            </w:tcBorders>
            <w:shd w:val="clear" w:color="auto" w:fill="auto"/>
          </w:tcPr>
          <w:p w14:paraId="4CD7AA90" w14:textId="77777777" w:rsidR="00D35880" w:rsidRPr="00D35880" w:rsidRDefault="00D35880" w:rsidP="00532C11">
            <w:pPr>
              <w:pStyle w:val="TAL"/>
              <w:rPr>
                <w:rFonts w:eastAsia="SimSun"/>
              </w:rPr>
            </w:pPr>
            <w:r w:rsidRPr="00D35880">
              <w:rPr>
                <w:rFonts w:eastAsia="SimSun"/>
              </w:rPr>
              <w:t>M</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08B72AD6" w14:textId="77777777" w:rsidR="00D35880" w:rsidRPr="00D35880" w:rsidRDefault="00D35880" w:rsidP="00532C11">
            <w:pPr>
              <w:pStyle w:val="TAL"/>
              <w:rPr>
                <w:rFonts w:eastAsia="SimSun"/>
              </w:rPr>
            </w:pPr>
            <w:r w:rsidRPr="00D35880">
              <w:rPr>
                <w:rFonts w:eastAsia="SimSun"/>
              </w:rPr>
              <w:t>The information of the API publisher may include identity, authentication and authorization information</w:t>
            </w:r>
          </w:p>
        </w:tc>
      </w:tr>
      <w:tr w:rsidR="00D35880" w:rsidRPr="00D35880" w14:paraId="60027288" w14:textId="77777777" w:rsidTr="005B39D0">
        <w:trPr>
          <w:jc w:val="center"/>
        </w:trPr>
        <w:tc>
          <w:tcPr>
            <w:tcW w:w="2880" w:type="dxa"/>
            <w:tcBorders>
              <w:top w:val="single" w:sz="4" w:space="0" w:color="000000"/>
              <w:left w:val="single" w:sz="4" w:space="0" w:color="000000"/>
              <w:bottom w:val="single" w:sz="4" w:space="0" w:color="000000"/>
            </w:tcBorders>
            <w:shd w:val="clear" w:color="auto" w:fill="auto"/>
          </w:tcPr>
          <w:p w14:paraId="06C7C843" w14:textId="77777777" w:rsidR="00D35880" w:rsidRPr="00D35880" w:rsidDel="00682438" w:rsidRDefault="00D35880" w:rsidP="00532C11">
            <w:pPr>
              <w:pStyle w:val="TAL"/>
              <w:rPr>
                <w:rFonts w:eastAsia="SimSun"/>
              </w:rPr>
            </w:pPr>
            <w:r w:rsidRPr="00D35880">
              <w:rPr>
                <w:rFonts w:eastAsia="SimSun"/>
              </w:rPr>
              <w:t>Service API information</w:t>
            </w:r>
          </w:p>
        </w:tc>
        <w:tc>
          <w:tcPr>
            <w:tcW w:w="1440" w:type="dxa"/>
            <w:tcBorders>
              <w:top w:val="single" w:sz="4" w:space="0" w:color="000000"/>
              <w:left w:val="single" w:sz="4" w:space="0" w:color="000000"/>
              <w:bottom w:val="single" w:sz="4" w:space="0" w:color="000000"/>
            </w:tcBorders>
            <w:shd w:val="clear" w:color="auto" w:fill="auto"/>
          </w:tcPr>
          <w:p w14:paraId="395A661E" w14:textId="77777777" w:rsidR="00D35880" w:rsidRPr="00D35880" w:rsidRDefault="00D35880" w:rsidP="00532C11">
            <w:pPr>
              <w:pStyle w:val="TAL"/>
              <w:rPr>
                <w:rFonts w:eastAsia="SimSun"/>
              </w:rPr>
            </w:pPr>
            <w:r w:rsidRPr="00D35880">
              <w:rPr>
                <w:rFonts w:eastAsia="SimSun"/>
              </w:rPr>
              <w:t>M</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5C0C5414" w14:textId="77777777" w:rsidR="00D35880" w:rsidRPr="00D35880" w:rsidRDefault="00D35880" w:rsidP="00532C11">
            <w:pPr>
              <w:pStyle w:val="TAL"/>
              <w:rPr>
                <w:rFonts w:eastAsia="SimSun"/>
              </w:rPr>
            </w:pPr>
            <w:r w:rsidRPr="00D35880">
              <w:rPr>
                <w:rFonts w:eastAsia="SimSun"/>
              </w:rPr>
              <w:t xml:space="preserve">The service API information includes the service API name, service API type, </w:t>
            </w:r>
            <w:r w:rsidRPr="00D35880">
              <w:rPr>
                <w:rFonts w:eastAsia="SimSun"/>
                <w:b/>
                <w:bCs/>
              </w:rPr>
              <w:t xml:space="preserve">service API status (e.g. active, inactive), </w:t>
            </w:r>
            <w:r w:rsidRPr="00D35880">
              <w:rPr>
                <w:rFonts w:eastAsia="SimSun"/>
              </w:rPr>
              <w:t>communication type, description, Serving Area Information (optional), AEF location (optional), interface details (e.g. IP address, port number, URI), protocols, version numbers, and data format.</w:t>
            </w:r>
          </w:p>
        </w:tc>
      </w:tr>
      <w:tr w:rsidR="00D35880" w:rsidRPr="00D35880" w14:paraId="1648CA47" w14:textId="77777777" w:rsidTr="005B39D0">
        <w:trPr>
          <w:jc w:val="center"/>
        </w:trPr>
        <w:tc>
          <w:tcPr>
            <w:tcW w:w="2880" w:type="dxa"/>
            <w:tcBorders>
              <w:top w:val="single" w:sz="4" w:space="0" w:color="000000"/>
              <w:left w:val="single" w:sz="4" w:space="0" w:color="000000"/>
              <w:bottom w:val="single" w:sz="4" w:space="0" w:color="000000"/>
            </w:tcBorders>
            <w:shd w:val="clear" w:color="auto" w:fill="auto"/>
          </w:tcPr>
          <w:p w14:paraId="58F0C17E" w14:textId="77777777" w:rsidR="00D35880" w:rsidRPr="00D35880" w:rsidRDefault="00D35880" w:rsidP="00532C11">
            <w:pPr>
              <w:pStyle w:val="TAL"/>
              <w:rPr>
                <w:rFonts w:eastAsia="SimSun"/>
              </w:rPr>
            </w:pPr>
            <w:r w:rsidRPr="00D35880">
              <w:rPr>
                <w:rFonts w:eastAsia="SimSun"/>
              </w:rPr>
              <w:t>Shareable information</w:t>
            </w:r>
          </w:p>
        </w:tc>
        <w:tc>
          <w:tcPr>
            <w:tcW w:w="1440" w:type="dxa"/>
            <w:tcBorders>
              <w:top w:val="single" w:sz="4" w:space="0" w:color="000000"/>
              <w:left w:val="single" w:sz="4" w:space="0" w:color="000000"/>
              <w:bottom w:val="single" w:sz="4" w:space="0" w:color="000000"/>
            </w:tcBorders>
            <w:shd w:val="clear" w:color="auto" w:fill="auto"/>
          </w:tcPr>
          <w:p w14:paraId="273BE2CE" w14:textId="77777777" w:rsidR="00D35880" w:rsidRPr="00D35880" w:rsidRDefault="00D35880" w:rsidP="00532C11">
            <w:pPr>
              <w:pStyle w:val="TAL"/>
              <w:rPr>
                <w:rFonts w:eastAsia="SimSun"/>
              </w:rPr>
            </w:pPr>
            <w:r w:rsidRPr="00D35880">
              <w:rPr>
                <w:rFonts w:eastAsia="SimSun"/>
              </w:rPr>
              <w:t>O (see NOTE)</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3F78BF1E" w14:textId="77777777" w:rsidR="00D35880" w:rsidRPr="00D35880" w:rsidRDefault="00D35880" w:rsidP="00532C11">
            <w:pPr>
              <w:pStyle w:val="TAL"/>
              <w:rPr>
                <w:rFonts w:eastAsia="SimSun"/>
              </w:rPr>
            </w:pPr>
            <w:r w:rsidRPr="00D35880">
              <w:rPr>
                <w:rFonts w:eastAsia="SimSun"/>
              </w:rPr>
              <w:t>Indicates whether the service API or the service API category can be published to other CCFs.</w:t>
            </w:r>
            <w:r w:rsidRPr="00D35880">
              <w:rPr>
                <w:rFonts w:eastAsia="SimSun"/>
                <w:lang w:eastAsia="zh-CN"/>
              </w:rPr>
              <w:t xml:space="preserve"> And if sharing, a list of CAPIF provider domain information where the service API or the service API category can be published is contained</w:t>
            </w:r>
            <w:r w:rsidRPr="00D35880">
              <w:rPr>
                <w:rFonts w:eastAsia="SimSun"/>
              </w:rPr>
              <w:t>.</w:t>
            </w:r>
          </w:p>
        </w:tc>
      </w:tr>
      <w:tr w:rsidR="00D35880" w:rsidRPr="00D35880" w14:paraId="5BE9BC0E" w14:textId="77777777" w:rsidTr="005B39D0">
        <w:trPr>
          <w:jc w:val="center"/>
        </w:trPr>
        <w:tc>
          <w:tcPr>
            <w:tcW w:w="8640" w:type="dxa"/>
            <w:gridSpan w:val="3"/>
            <w:tcBorders>
              <w:top w:val="single" w:sz="4" w:space="0" w:color="000000"/>
              <w:left w:val="single" w:sz="4" w:space="0" w:color="000000"/>
              <w:bottom w:val="single" w:sz="4" w:space="0" w:color="000000"/>
              <w:right w:val="single" w:sz="4" w:space="0" w:color="000000"/>
            </w:tcBorders>
            <w:shd w:val="clear" w:color="auto" w:fill="auto"/>
          </w:tcPr>
          <w:p w14:paraId="0184BA3F" w14:textId="77777777" w:rsidR="00D35880" w:rsidRPr="00D35880" w:rsidRDefault="00D35880" w:rsidP="00532C11">
            <w:pPr>
              <w:pStyle w:val="TAN"/>
              <w:rPr>
                <w:rFonts w:eastAsia="SimSun"/>
              </w:rPr>
            </w:pPr>
            <w:r w:rsidRPr="00D35880">
              <w:rPr>
                <w:rFonts w:eastAsia="SimSun"/>
                <w:lang w:eastAsia="zh-CN"/>
              </w:rPr>
              <w:t>NOTE:</w:t>
            </w:r>
            <w:r w:rsidRPr="00D35880">
              <w:rPr>
                <w:rFonts w:eastAsia="SimSun"/>
                <w:lang w:eastAsia="zh-CN"/>
              </w:rPr>
              <w:tab/>
              <w:t>If the shareable information is not present, the service API is not allowed to be shared.</w:t>
            </w:r>
          </w:p>
        </w:tc>
      </w:tr>
    </w:tbl>
    <w:p w14:paraId="30E055A1" w14:textId="77777777" w:rsidR="00D35880" w:rsidRPr="00D35880" w:rsidRDefault="00D35880" w:rsidP="00D35880">
      <w:pPr>
        <w:rPr>
          <w:rFonts w:eastAsia="SimSun"/>
        </w:rPr>
      </w:pPr>
    </w:p>
    <w:p w14:paraId="2941E00D" w14:textId="77777777" w:rsidR="00D35880" w:rsidRPr="00D35880" w:rsidRDefault="00D35880" w:rsidP="00D35880">
      <w:pPr>
        <w:rPr>
          <w:rFonts w:eastAsia="SimSun"/>
        </w:rPr>
      </w:pPr>
      <w:r w:rsidRPr="00D35880">
        <w:rPr>
          <w:rFonts w:eastAsia="SimSun"/>
        </w:rPr>
        <w:t>For service API discovery, the CCF consumer (e.g. API invoker) can discover the service API status via service API discovery procedure or be notified about the service API status change via CAPIF event exposure procedure. The Application publishing function (APF) can update the service API status to the CCF.</w:t>
      </w:r>
    </w:p>
    <w:p w14:paraId="5F3D0F0A" w14:textId="1EFA6414" w:rsidR="00D35880" w:rsidRPr="00D35880" w:rsidRDefault="00D35880" w:rsidP="00D35880">
      <w:pPr>
        <w:keepLines/>
        <w:rPr>
          <w:rFonts w:eastAsia="SimSun"/>
        </w:rPr>
      </w:pPr>
      <w:r w:rsidRPr="00D35880">
        <w:rPr>
          <w:rFonts w:eastAsia="SimSun"/>
        </w:rPr>
        <w:t xml:space="preserve">The service status exposed by CCF is supported by </w:t>
      </w:r>
      <w:r w:rsidRPr="00D35880">
        <w:rPr>
          <w:rFonts w:eastAsia="SimSun" w:cs="Arial"/>
          <w:szCs w:val="18"/>
          <w:lang w:eastAsia="zh-CN"/>
        </w:rPr>
        <w:t>"</w:t>
      </w:r>
      <w:r w:rsidRPr="00D35880">
        <w:rPr>
          <w:rFonts w:eastAsia="SimSun"/>
        </w:rPr>
        <w:t>Availability of service APIs</w:t>
      </w:r>
      <w:r w:rsidRPr="00D35880">
        <w:rPr>
          <w:rFonts w:eastAsia="SimSun" w:cs="Arial"/>
          <w:szCs w:val="18"/>
          <w:lang w:eastAsia="zh-CN"/>
        </w:rPr>
        <w:t>"</w:t>
      </w:r>
      <w:r w:rsidRPr="00D35880">
        <w:rPr>
          <w:rFonts w:eastAsia="SimSun"/>
        </w:rPr>
        <w:t xml:space="preserve"> event in clause 8.8.6 of 3GPP TS 23.222 [</w:t>
      </w:r>
      <w:r w:rsidR="00076F5C">
        <w:rPr>
          <w:rFonts w:eastAsia="SimSun"/>
        </w:rPr>
        <w:t>8</w:t>
      </w:r>
      <w:r w:rsidRPr="00D35880">
        <w:rPr>
          <w:rFonts w:eastAsia="SimSun"/>
        </w:rPr>
        <w:t>].</w:t>
      </w:r>
    </w:p>
    <w:p w14:paraId="4476D4F0" w14:textId="70157ED6" w:rsidR="00D35880" w:rsidRPr="00D35880" w:rsidRDefault="00D35880" w:rsidP="00532C11">
      <w:pPr>
        <w:pStyle w:val="Heading3"/>
        <w:rPr>
          <w:rFonts w:eastAsia="SimSun"/>
        </w:rPr>
      </w:pPr>
      <w:bookmarkStart w:id="253" w:name="_Toc113357393"/>
      <w:bookmarkStart w:id="254" w:name="_Toc138285551"/>
      <w:r w:rsidRPr="00D35880">
        <w:rPr>
          <w:rFonts w:eastAsia="SimSun"/>
        </w:rPr>
        <w:lastRenderedPageBreak/>
        <w:t>5.</w:t>
      </w:r>
      <w:r w:rsidR="00076F5C">
        <w:rPr>
          <w:rFonts w:eastAsia="SimSun"/>
        </w:rPr>
        <w:t>5</w:t>
      </w:r>
      <w:r w:rsidRPr="00D35880">
        <w:rPr>
          <w:rFonts w:eastAsia="SimSun"/>
        </w:rPr>
        <w:t>.2</w:t>
      </w:r>
      <w:r w:rsidRPr="00D35880">
        <w:rPr>
          <w:rFonts w:eastAsia="SimSun"/>
        </w:rPr>
        <w:tab/>
        <w:t>Evaluation</w:t>
      </w:r>
      <w:bookmarkEnd w:id="250"/>
      <w:bookmarkEnd w:id="253"/>
      <w:bookmarkEnd w:id="254"/>
    </w:p>
    <w:p w14:paraId="1EDB079D" w14:textId="32EFF524" w:rsidR="007228C0" w:rsidRPr="007B66E9" w:rsidRDefault="00EA7307" w:rsidP="007B66E9">
      <w:r>
        <w:t>This solution provides monitoring of service API status monitoring for the AS using CAPIF, which addresses KI#2. The control of application traffic towards the AS is up to the consumer of the AS service API to decide after AS service API discovery.</w:t>
      </w:r>
    </w:p>
    <w:p w14:paraId="3DD4FC18" w14:textId="30137A9A" w:rsidR="00C93959" w:rsidRPr="00C93959" w:rsidRDefault="00C93959" w:rsidP="002A743D">
      <w:pPr>
        <w:pStyle w:val="Heading2"/>
        <w:rPr>
          <w:rFonts w:eastAsia="Malgun Gothic"/>
        </w:rPr>
      </w:pPr>
      <w:bookmarkStart w:id="255" w:name="_Toc113357394"/>
      <w:bookmarkStart w:id="256" w:name="_Toc138285552"/>
      <w:bookmarkEnd w:id="245"/>
      <w:r w:rsidRPr="00C93959">
        <w:rPr>
          <w:rFonts w:eastAsia="Malgun Gothic"/>
        </w:rPr>
        <w:t>5.</w:t>
      </w:r>
      <w:r>
        <w:rPr>
          <w:rFonts w:eastAsia="Malgun Gothic"/>
        </w:rPr>
        <w:t>6</w:t>
      </w:r>
      <w:r w:rsidRPr="00C93959">
        <w:rPr>
          <w:rFonts w:eastAsia="Malgun Gothic"/>
        </w:rPr>
        <w:tab/>
        <w:t>Solution #</w:t>
      </w:r>
      <w:r>
        <w:rPr>
          <w:rFonts w:eastAsia="Malgun Gothic"/>
        </w:rPr>
        <w:t>6</w:t>
      </w:r>
      <w:r w:rsidRPr="00C93959">
        <w:rPr>
          <w:rFonts w:eastAsia="Malgun Gothic"/>
        </w:rPr>
        <w:t>: BDT configuration</w:t>
      </w:r>
      <w:bookmarkEnd w:id="255"/>
      <w:bookmarkEnd w:id="256"/>
    </w:p>
    <w:p w14:paraId="2ED7EA7A" w14:textId="3ABD9E8C" w:rsidR="00C93959" w:rsidRPr="00C93959" w:rsidRDefault="00C93959" w:rsidP="002A743D">
      <w:pPr>
        <w:pStyle w:val="Heading3"/>
        <w:rPr>
          <w:rFonts w:eastAsia="Malgun Gothic"/>
        </w:rPr>
      </w:pPr>
      <w:bookmarkStart w:id="257" w:name="_Toc113357395"/>
      <w:bookmarkStart w:id="258" w:name="_Toc138285553"/>
      <w:r w:rsidRPr="00C93959">
        <w:rPr>
          <w:rFonts w:eastAsia="Malgun Gothic"/>
        </w:rPr>
        <w:t>5.</w:t>
      </w:r>
      <w:r>
        <w:rPr>
          <w:rFonts w:eastAsia="Malgun Gothic"/>
        </w:rPr>
        <w:t>6</w:t>
      </w:r>
      <w:r w:rsidRPr="00C93959">
        <w:rPr>
          <w:rFonts w:eastAsia="Malgun Gothic"/>
        </w:rPr>
        <w:t>.1</w:t>
      </w:r>
      <w:r w:rsidRPr="00C93959">
        <w:rPr>
          <w:rFonts w:eastAsia="Malgun Gothic"/>
        </w:rPr>
        <w:tab/>
        <w:t>General</w:t>
      </w:r>
      <w:bookmarkEnd w:id="257"/>
      <w:bookmarkEnd w:id="258"/>
    </w:p>
    <w:p w14:paraId="2C4B2848" w14:textId="77777777" w:rsidR="00C93959" w:rsidRPr="00C93959" w:rsidRDefault="00C93959" w:rsidP="00C93959">
      <w:pPr>
        <w:rPr>
          <w:lang w:val="en-US"/>
        </w:rPr>
      </w:pPr>
      <w:r w:rsidRPr="00C93959">
        <w:rPr>
          <w:lang w:val="en-US"/>
        </w:rPr>
        <w:t>For an IoT Platform, the use of Background Data Transfer (BDT) allows IoT-App VAL Servers to use transmission time windows that are/cost and/or throughput favorable. The network provider is also enabled to provide better network resource management for predictable usage of downlink data.</w:t>
      </w:r>
    </w:p>
    <w:p w14:paraId="5A552374" w14:textId="731A4A0C" w:rsidR="00C93959" w:rsidRPr="00C93959" w:rsidRDefault="00C93959" w:rsidP="002A743D">
      <w:pPr>
        <w:pStyle w:val="Heading3"/>
        <w:rPr>
          <w:rFonts w:eastAsia="Malgun Gothic"/>
        </w:rPr>
      </w:pPr>
      <w:bookmarkStart w:id="259" w:name="_Toc113357396"/>
      <w:bookmarkStart w:id="260" w:name="_Toc138285554"/>
      <w:r w:rsidRPr="00C93959">
        <w:rPr>
          <w:rFonts w:eastAsia="Malgun Gothic"/>
        </w:rPr>
        <w:t>5.</w:t>
      </w:r>
      <w:r>
        <w:rPr>
          <w:rFonts w:eastAsia="Malgun Gothic"/>
        </w:rPr>
        <w:t>6</w:t>
      </w:r>
      <w:r w:rsidRPr="00C93959">
        <w:rPr>
          <w:rFonts w:eastAsia="Malgun Gothic"/>
        </w:rPr>
        <w:t>.2</w:t>
      </w:r>
      <w:r w:rsidRPr="00C93959">
        <w:rPr>
          <w:rFonts w:eastAsia="Malgun Gothic"/>
        </w:rPr>
        <w:tab/>
        <w:t>Procedures and information flows</w:t>
      </w:r>
      <w:bookmarkEnd w:id="259"/>
      <w:bookmarkEnd w:id="260"/>
    </w:p>
    <w:p w14:paraId="0F3DF60E" w14:textId="26E009D9" w:rsidR="00C93959" w:rsidRPr="00C93959" w:rsidRDefault="00C93959" w:rsidP="002A743D">
      <w:pPr>
        <w:pStyle w:val="Heading4"/>
        <w:rPr>
          <w:rFonts w:eastAsia="Malgun Gothic"/>
        </w:rPr>
      </w:pPr>
      <w:bookmarkStart w:id="261" w:name="_Toc113357397"/>
      <w:bookmarkStart w:id="262" w:name="_Toc138285555"/>
      <w:r w:rsidRPr="00C93959">
        <w:rPr>
          <w:rFonts w:eastAsia="Malgun Gothic"/>
        </w:rPr>
        <w:t>5.</w:t>
      </w:r>
      <w:r>
        <w:rPr>
          <w:rFonts w:eastAsia="Malgun Gothic"/>
        </w:rPr>
        <w:t>6</w:t>
      </w:r>
      <w:r w:rsidRPr="00C93959">
        <w:rPr>
          <w:rFonts w:eastAsia="Malgun Gothic"/>
        </w:rPr>
        <w:t>.2.1</w:t>
      </w:r>
      <w:r w:rsidRPr="00C93959">
        <w:rPr>
          <w:rFonts w:eastAsia="Malgun Gothic"/>
        </w:rPr>
        <w:tab/>
        <w:t>General</w:t>
      </w:r>
      <w:bookmarkEnd w:id="261"/>
      <w:bookmarkEnd w:id="262"/>
    </w:p>
    <w:p w14:paraId="5715338D" w14:textId="392057F7" w:rsidR="00C93959" w:rsidRPr="00C93959" w:rsidRDefault="00C93959" w:rsidP="00C93959">
      <w:pPr>
        <w:rPr>
          <w:lang w:val="en-US"/>
        </w:rPr>
      </w:pPr>
      <w:r w:rsidRPr="00C93959">
        <w:rPr>
          <w:lang w:val="en-US"/>
        </w:rPr>
        <w:t>The Background Data Transfer feature requires an initial step in which policies are requested and negotiated. BDT Policy requests to the 3GPP network are based on an expected time window and UE set, with additional optional information e.g., expected data volume per UE. The UE set may be indicated as an expected number of UEs, a group ID or geographical area.</w:t>
      </w:r>
    </w:p>
    <w:p w14:paraId="63679877" w14:textId="77777777" w:rsidR="00C93959" w:rsidRPr="00C93959" w:rsidRDefault="00C93959" w:rsidP="00C93959">
      <w:pPr>
        <w:rPr>
          <w:lang w:val="en-US"/>
        </w:rPr>
      </w:pPr>
      <w:r w:rsidRPr="00C93959">
        <w:rPr>
          <w:lang w:val="en-US"/>
        </w:rPr>
        <w:t>The feature allows for the server involved to negotiate the policies proposed by the network. It also allows the server to enable notifications to be sent, should network conditions affect future BDT policies.</w:t>
      </w:r>
    </w:p>
    <w:p w14:paraId="1850EAD2" w14:textId="77777777" w:rsidR="00C93959" w:rsidRPr="00C93959" w:rsidRDefault="00C93959" w:rsidP="00C93959">
      <w:pPr>
        <w:rPr>
          <w:lang w:val="en-US"/>
        </w:rPr>
      </w:pPr>
      <w:r w:rsidRPr="00C93959">
        <w:rPr>
          <w:lang w:val="en-US"/>
        </w:rPr>
        <w:t>Based on the BDT policies obtained using the procedures detailed in this clause, an IoT-App VAL server can initiate a data transfer to the client at the negotiated time and with the negotiated charging rates. The data transfer between the IoT-App VAL Server and the IoT-App VAL Client is performed without IoT-PCS Server enablement, but the IoT-App VAL Server may utilize functionality exposed by SEALDD or 5GMSG Servers. Service layer functionality for the purpose of facilitating the data transfer with the negotiated policy is not in scope of this specification.</w:t>
      </w:r>
    </w:p>
    <w:p w14:paraId="734D28BE" w14:textId="5240EA69" w:rsidR="00C93959" w:rsidRPr="00C93959" w:rsidRDefault="00C93959" w:rsidP="002A743D">
      <w:pPr>
        <w:pStyle w:val="Heading4"/>
        <w:rPr>
          <w:rFonts w:eastAsia="Malgun Gothic"/>
        </w:rPr>
      </w:pPr>
      <w:bookmarkStart w:id="263" w:name="_Toc113357398"/>
      <w:bookmarkStart w:id="264" w:name="_Toc88561777"/>
      <w:bookmarkStart w:id="265" w:name="_Toc138285556"/>
      <w:r w:rsidRPr="00C93959">
        <w:rPr>
          <w:rFonts w:eastAsia="Malgun Gothic"/>
        </w:rPr>
        <w:t>5.</w:t>
      </w:r>
      <w:r>
        <w:rPr>
          <w:rFonts w:eastAsia="Malgun Gothic"/>
        </w:rPr>
        <w:t>6</w:t>
      </w:r>
      <w:r w:rsidRPr="00C93959">
        <w:rPr>
          <w:rFonts w:eastAsia="Malgun Gothic"/>
        </w:rPr>
        <w:t>.2.2</w:t>
      </w:r>
      <w:r w:rsidRPr="00C93959">
        <w:rPr>
          <w:rFonts w:eastAsia="Malgun Gothic"/>
        </w:rPr>
        <w:tab/>
        <w:t>Request and Select Background Data Transfer Policy</w:t>
      </w:r>
      <w:bookmarkEnd w:id="263"/>
      <w:bookmarkEnd w:id="265"/>
      <w:r w:rsidRPr="00C93959">
        <w:rPr>
          <w:rFonts w:eastAsia="Malgun Gothic"/>
        </w:rPr>
        <w:t xml:space="preserve"> </w:t>
      </w:r>
    </w:p>
    <w:p w14:paraId="7220F289" w14:textId="28DB6949" w:rsidR="00C93959" w:rsidRPr="00C93959" w:rsidRDefault="00C93959" w:rsidP="00C93959">
      <w:r w:rsidRPr="00C93959">
        <w:rPr>
          <w:rFonts w:eastAsia="Malgun Gothic"/>
        </w:rPr>
        <w:t>Figure 5.</w:t>
      </w:r>
      <w:r w:rsidR="000D62A9">
        <w:rPr>
          <w:rFonts w:eastAsia="Malgun Gothic"/>
        </w:rPr>
        <w:t>6</w:t>
      </w:r>
      <w:r w:rsidRPr="00C93959">
        <w:rPr>
          <w:rFonts w:eastAsia="Malgun Gothic"/>
        </w:rPr>
        <w:t xml:space="preserve">.2.2-1 depicts a general procedure for the request and configuration of traffic policies for BDT initiated by a request from an IoT-App VAL Server. </w:t>
      </w:r>
    </w:p>
    <w:bookmarkStart w:id="266" w:name="_1727210000"/>
    <w:bookmarkEnd w:id="266"/>
    <w:p w14:paraId="75057929" w14:textId="63EC7028" w:rsidR="00C93959" w:rsidRPr="00C93959" w:rsidRDefault="00A9514E" w:rsidP="002A743D">
      <w:pPr>
        <w:pStyle w:val="TH"/>
        <w:rPr>
          <w:rFonts w:eastAsia="Malgun Gothic"/>
          <w:lang w:val="en-US"/>
        </w:rPr>
      </w:pPr>
      <w:r>
        <w:rPr>
          <w:rFonts w:eastAsia="Malgun Gothic"/>
          <w:lang w:val="en-US"/>
        </w:rPr>
        <w:object w:dxaOrig="8953" w:dyaOrig="4417" w14:anchorId="2D78932E">
          <v:shape id="_x0000_i1040" type="#_x0000_t75" style="width:447.6pt;height:220.3pt" o:ole="">
            <v:imagedata r:id="rId41" o:title=""/>
          </v:shape>
          <o:OLEObject Type="Embed" ProgID="Visio.Drawing.15" ShapeID="_x0000_i1040" DrawAspect="Content" ObjectID="_1748898358" r:id="rId42"/>
        </w:object>
      </w:r>
    </w:p>
    <w:p w14:paraId="6E0622C9" w14:textId="6568E4EB" w:rsidR="00C93959" w:rsidRPr="00C93959" w:rsidRDefault="00C93959" w:rsidP="002A743D">
      <w:pPr>
        <w:pStyle w:val="TF"/>
        <w:rPr>
          <w:rFonts w:eastAsia="Malgun Gothic"/>
          <w:lang w:val="en-US"/>
        </w:rPr>
      </w:pPr>
      <w:r w:rsidRPr="00C93959">
        <w:rPr>
          <w:rFonts w:eastAsia="Malgun Gothic"/>
          <w:lang w:val="en-US"/>
        </w:rPr>
        <w:t>Figure 5.</w:t>
      </w:r>
      <w:r>
        <w:rPr>
          <w:rFonts w:eastAsia="Malgun Gothic"/>
          <w:lang w:val="en-US"/>
        </w:rPr>
        <w:t>6</w:t>
      </w:r>
      <w:r w:rsidRPr="00C93959">
        <w:rPr>
          <w:rFonts w:eastAsia="Malgun Gothic"/>
          <w:lang w:val="en-US"/>
        </w:rPr>
        <w:t xml:space="preserve">.2.2-1: General Procedure for configuration of Background Data Transfer </w:t>
      </w:r>
    </w:p>
    <w:p w14:paraId="7C7173D3" w14:textId="4B1C636F" w:rsidR="00C93959" w:rsidRPr="00C93959" w:rsidRDefault="00C93959" w:rsidP="002A743D">
      <w:pPr>
        <w:pStyle w:val="B2"/>
        <w:rPr>
          <w:rFonts w:eastAsia="Malgun Gothic"/>
          <w:b/>
          <w:lang w:val="en-US"/>
        </w:rPr>
      </w:pPr>
      <w:r w:rsidRPr="00C93959">
        <w:rPr>
          <w:rFonts w:eastAsia="Malgun Gothic"/>
          <w:b/>
          <w:lang w:val="en-US"/>
        </w:rPr>
        <w:lastRenderedPageBreak/>
        <w:t xml:space="preserve">Step 1: </w:t>
      </w:r>
      <w:r w:rsidRPr="00C93959">
        <w:rPr>
          <w:rFonts w:eastAsia="Malgun Gothic"/>
          <w:lang w:val="en-US"/>
        </w:rPr>
        <w:t>An IoT-App VAL Server requests IoT-PCS Server to negotiate with the 3GPP network a background data transfer policy</w:t>
      </w:r>
      <w:r w:rsidR="00D36169">
        <w:rPr>
          <w:rFonts w:eastAsia="Malgun Gothic"/>
          <w:lang w:val="en-US"/>
        </w:rPr>
        <w:t>.</w:t>
      </w:r>
    </w:p>
    <w:p w14:paraId="27755AC4" w14:textId="77777777" w:rsidR="00C93959" w:rsidRPr="00C93959" w:rsidRDefault="00C93959" w:rsidP="002A743D">
      <w:pPr>
        <w:pStyle w:val="B2"/>
        <w:ind w:firstLine="0"/>
        <w:rPr>
          <w:rFonts w:eastAsia="Malgun Gothic"/>
          <w:lang w:val="en-US"/>
        </w:rPr>
      </w:pPr>
      <w:r w:rsidRPr="00C93959">
        <w:rPr>
          <w:rFonts w:eastAsia="Malgun Gothic"/>
          <w:lang w:val="en-US"/>
        </w:rPr>
        <w:t>The request includes expected data volume, expected number of UEs, expected time window for the background data transfer. The request may also include group ID, geographic information for the UEs, a request expiration time, guidance for policy selection. If guidance for policy selection is not included, the IoT-App VAL Server indicates if IoT-PCS Server may choose independently from among multiple transfer policies.</w:t>
      </w:r>
    </w:p>
    <w:p w14:paraId="5C27E772" w14:textId="77777777" w:rsidR="00C93959" w:rsidRPr="00C93959" w:rsidRDefault="00C93959" w:rsidP="002A743D">
      <w:pPr>
        <w:pStyle w:val="B2"/>
        <w:rPr>
          <w:rFonts w:eastAsia="Malgun Gothic"/>
          <w:lang w:val="en-US"/>
        </w:rPr>
      </w:pPr>
      <w:r w:rsidRPr="00C93959">
        <w:rPr>
          <w:rFonts w:eastAsia="Malgun Gothic"/>
          <w:b/>
          <w:lang w:val="en-US"/>
        </w:rPr>
        <w:t xml:space="preserve">Step 2: </w:t>
      </w:r>
      <w:r w:rsidRPr="00C93959">
        <w:rPr>
          <w:rFonts w:eastAsia="Malgun Gothic"/>
          <w:lang w:val="en-US"/>
        </w:rPr>
        <w:t>Based on the request expiration time and Service Provider policies, IoT-PCS Server may determine to delay interactions with the 3GPP network in order to negotiate on behalf of multiple IoT-App VAL Servers.</w:t>
      </w:r>
    </w:p>
    <w:p w14:paraId="01E6DCE1" w14:textId="304D9439" w:rsidR="00C93959" w:rsidRPr="00C93959" w:rsidRDefault="00C93959" w:rsidP="002A743D">
      <w:pPr>
        <w:pStyle w:val="B2"/>
        <w:ind w:firstLine="0"/>
        <w:rPr>
          <w:rFonts w:eastAsia="Malgun Gothic"/>
          <w:lang w:val="en-US"/>
        </w:rPr>
      </w:pPr>
      <w:r w:rsidRPr="00C93959">
        <w:rPr>
          <w:rFonts w:eastAsia="Malgun Gothic"/>
          <w:bCs/>
          <w:lang w:val="en-US"/>
        </w:rPr>
        <w:t xml:space="preserve">The IoT-PCS Server performs the resource management of background data transfer procedure described in </w:t>
      </w:r>
      <w:r w:rsidR="00FB2AB0">
        <w:rPr>
          <w:rFonts w:eastAsia="Malgun Gothic"/>
          <w:bCs/>
          <w:lang w:val="en-US"/>
        </w:rPr>
        <w:t xml:space="preserve">3GPP </w:t>
      </w:r>
      <w:r w:rsidRPr="00C93959">
        <w:rPr>
          <w:rFonts w:eastAsia="Malgun Gothic"/>
          <w:bCs/>
          <w:lang w:val="en-US"/>
        </w:rPr>
        <w:t xml:space="preserve">TS 23.502 [2] clause 4.16.7.2. The procedure requires that </w:t>
      </w:r>
      <w:r w:rsidRPr="00C93959">
        <w:rPr>
          <w:rFonts w:eastAsia="Malgun Gothic"/>
          <w:lang w:val="en-US"/>
        </w:rPr>
        <w:t>expected data volume, expected number of UEs, and expected time window</w:t>
      </w:r>
      <w:r w:rsidRPr="00C93959">
        <w:rPr>
          <w:rFonts w:eastAsia="Malgun Gothic"/>
          <w:bCs/>
          <w:lang w:val="en-US"/>
        </w:rPr>
        <w:t xml:space="preserve"> are provided by the IoT-PCS Server. </w:t>
      </w:r>
      <w:r w:rsidRPr="00C93959">
        <w:rPr>
          <w:rFonts w:eastAsia="Malgun Gothic"/>
          <w:lang w:val="en-US"/>
        </w:rPr>
        <w:t>If the IoT-PCS Server determined to negotiate on behalf of multiple IoT-App VAL Servers, the parameters included reflects a superset of the individual IoT-App VAL Server requests.</w:t>
      </w:r>
    </w:p>
    <w:p w14:paraId="10B45CC3" w14:textId="77777777" w:rsidR="00C93959" w:rsidRPr="00C93959" w:rsidRDefault="00C93959" w:rsidP="002A743D">
      <w:pPr>
        <w:pStyle w:val="NO"/>
        <w:ind w:left="1704"/>
        <w:rPr>
          <w:rFonts w:eastAsia="Malgun Gothic"/>
          <w:lang w:val="en-US"/>
        </w:rPr>
      </w:pPr>
      <w:r w:rsidRPr="00C93959">
        <w:rPr>
          <w:rFonts w:eastAsia="Malgun Gothic"/>
          <w:lang w:val="en-US"/>
        </w:rPr>
        <w:t>NOTE 1:</w:t>
      </w:r>
      <w:r w:rsidRPr="00C93959">
        <w:rPr>
          <w:rFonts w:eastAsia="Malgun Gothic"/>
          <w:lang w:val="en-US"/>
        </w:rPr>
        <w:tab/>
        <w:t>The IoT-PCS Server determines to negotiate on behalf of multiple IoT-App VAL Servers based on implementation options and local policies. For example, if the request expiration time and expected time window are sufficiently large and, respectively, far away in time, the IoT-PCS Server may be allowed to delay the negotiations with the 3GPP network in case another request is received, targeting the same group of UEs. If another request is received with expected time windows sufficiently close and if the guidance for policy selection allows, a single policy/time window may be negotiated instead. This allows the UE group to wake up only once for multiple background data transfers.</w:t>
      </w:r>
    </w:p>
    <w:p w14:paraId="72576115" w14:textId="77777777" w:rsidR="00C93959" w:rsidRPr="00C93959" w:rsidRDefault="00C93959" w:rsidP="002A743D">
      <w:pPr>
        <w:pStyle w:val="B2"/>
        <w:ind w:firstLine="0"/>
        <w:rPr>
          <w:rFonts w:eastAsia="Malgun Gothic"/>
          <w:lang w:val="en-US"/>
        </w:rPr>
      </w:pPr>
      <w:r w:rsidRPr="00C93959">
        <w:rPr>
          <w:rFonts w:eastAsia="Malgun Gothic"/>
          <w:bCs/>
          <w:lang w:val="en-US"/>
        </w:rPr>
        <w:t>T</w:t>
      </w:r>
      <w:r w:rsidRPr="00C93959">
        <w:rPr>
          <w:rFonts w:eastAsia="Malgun Gothic"/>
          <w:lang w:val="en-US"/>
        </w:rPr>
        <w:t xml:space="preserve">he 3GPP network determines one or more applicable transfer policies based on the requesting Background Data Transfer parameters. A list of transfer policies is provided to the IoT-PCS Server. Each transfer policy includes mandatory </w:t>
      </w:r>
      <w:r w:rsidRPr="00C93959">
        <w:rPr>
          <w:rFonts w:eastAsia="Malgun Gothic"/>
          <w:lang w:eastAsia="zh-CN"/>
        </w:rPr>
        <w:t>Reference ID</w:t>
      </w:r>
      <w:r w:rsidRPr="00C93959">
        <w:rPr>
          <w:rFonts w:eastAsia="Malgun Gothic"/>
          <w:lang w:val="en-US"/>
        </w:rPr>
        <w:t xml:space="preserve">, charging rating group reference and allocated time window and optional maximum UL and DL bandwidth. The IoT-PCS Server uses ASP policies and the </w:t>
      </w:r>
      <w:r w:rsidRPr="00C93959">
        <w:rPr>
          <w:rFonts w:eastAsia="Malgun Gothic"/>
          <w:iCs/>
          <w:lang w:val="en-US"/>
        </w:rPr>
        <w:t>transfer selection guidance (if available)</w:t>
      </w:r>
      <w:r w:rsidRPr="00C93959">
        <w:rPr>
          <w:rFonts w:eastAsia="Malgun Gothic"/>
          <w:lang w:val="en-US"/>
        </w:rPr>
        <w:t xml:space="preserve"> to select a policy</w:t>
      </w:r>
      <w:r w:rsidRPr="00C93959">
        <w:rPr>
          <w:rFonts w:eastAsia="Malgun Gothic"/>
          <w:i/>
          <w:lang w:val="en-US"/>
        </w:rPr>
        <w:t xml:space="preserve">. </w:t>
      </w:r>
      <w:r w:rsidRPr="00C93959">
        <w:rPr>
          <w:rFonts w:eastAsia="Malgun Gothic"/>
          <w:iCs/>
          <w:lang w:val="en-US"/>
        </w:rPr>
        <w:t xml:space="preserve">The </w:t>
      </w:r>
      <w:r w:rsidRPr="00C93959">
        <w:rPr>
          <w:rFonts w:eastAsia="Malgun Gothic"/>
          <w:lang w:val="en-US"/>
        </w:rPr>
        <w:t>IoT-PCS Server</w:t>
      </w:r>
      <w:r w:rsidRPr="00C93959">
        <w:rPr>
          <w:rFonts w:eastAsia="Malgun Gothic"/>
          <w:iCs/>
          <w:lang w:val="en-US"/>
        </w:rPr>
        <w:t xml:space="preserve"> </w:t>
      </w:r>
      <w:r w:rsidRPr="00C93959">
        <w:rPr>
          <w:rFonts w:eastAsia="Malgun Gothic"/>
          <w:lang w:val="en-US"/>
        </w:rPr>
        <w:t>informs the 3GPP Network of the selected transfer policy.</w:t>
      </w:r>
    </w:p>
    <w:p w14:paraId="1D3454F9" w14:textId="46A1E83C" w:rsidR="00C93959" w:rsidRPr="002A743D" w:rsidRDefault="00C93959" w:rsidP="002A743D">
      <w:pPr>
        <w:pStyle w:val="NO"/>
        <w:rPr>
          <w:rFonts w:eastAsia="Malgun Gothic"/>
        </w:rPr>
      </w:pPr>
      <w:r w:rsidRPr="002A743D">
        <w:rPr>
          <w:rFonts w:eastAsia="Malgun Gothic"/>
        </w:rPr>
        <w:t>NOTE 2:</w:t>
      </w:r>
      <w:r w:rsidRPr="002A743D">
        <w:rPr>
          <w:rFonts w:eastAsia="Malgun Gothic"/>
        </w:rPr>
        <w:tab/>
        <w:t>Based on 3GPP TS 23.503</w:t>
      </w:r>
      <w:r w:rsidR="001C62E1" w:rsidRPr="004322F7">
        <w:t>[3]</w:t>
      </w:r>
      <w:r w:rsidRPr="002A743D">
        <w:rPr>
          <w:rFonts w:eastAsia="Malgun Gothic"/>
        </w:rPr>
        <w:t xml:space="preserve"> clause 6.1.2.4. it is assumed that the IoT-PCS server is configured to understand the charging rating group reference based on agreements with the operator.</w:t>
      </w:r>
    </w:p>
    <w:p w14:paraId="7BAC8F1F" w14:textId="76B1E1D7" w:rsidR="00C93959" w:rsidRPr="002A743D" w:rsidRDefault="00C93959" w:rsidP="002A743D">
      <w:pPr>
        <w:pStyle w:val="NO"/>
        <w:rPr>
          <w:rFonts w:eastAsia="Malgun Gothic"/>
        </w:rPr>
      </w:pPr>
      <w:r w:rsidRPr="002A743D">
        <w:rPr>
          <w:rFonts w:eastAsia="Malgun Gothic"/>
        </w:rPr>
        <w:t>NOTE 3:</w:t>
      </w:r>
      <w:r w:rsidR="00EC272D">
        <w:rPr>
          <w:rFonts w:eastAsia="Malgun Gothic"/>
        </w:rPr>
        <w:tab/>
      </w:r>
      <w:r w:rsidRPr="002A743D">
        <w:rPr>
          <w:rFonts w:eastAsia="Malgun Gothic"/>
        </w:rPr>
        <w:t xml:space="preserve">Policy selection guidance options such as </w:t>
      </w:r>
      <w:r w:rsidR="00FA1339" w:rsidRPr="00FA1339">
        <w:rPr>
          <w:rFonts w:eastAsia="Malgun Gothic"/>
        </w:rPr>
        <w:t>"</w:t>
      </w:r>
      <w:r w:rsidRPr="002A743D">
        <w:rPr>
          <w:rFonts w:eastAsia="Malgun Gothic"/>
        </w:rPr>
        <w:t>lowest cost</w:t>
      </w:r>
      <w:r w:rsidR="00FA1339" w:rsidRPr="00FA1339">
        <w:rPr>
          <w:rFonts w:eastAsia="Malgun Gothic"/>
        </w:rPr>
        <w:t>"</w:t>
      </w:r>
      <w:r w:rsidRPr="002A743D">
        <w:rPr>
          <w:rFonts w:eastAsia="Malgun Gothic"/>
        </w:rPr>
        <w:t xml:space="preserve">, </w:t>
      </w:r>
      <w:r w:rsidR="00FA1339" w:rsidRPr="00FA1339">
        <w:rPr>
          <w:rFonts w:eastAsia="Malgun Gothic"/>
        </w:rPr>
        <w:t>"</w:t>
      </w:r>
      <w:r w:rsidRPr="002A743D">
        <w:rPr>
          <w:rFonts w:eastAsia="Malgun Gothic"/>
        </w:rPr>
        <w:t>highest throughput</w:t>
      </w:r>
      <w:r w:rsidR="00FA1339" w:rsidRPr="00FA1339">
        <w:rPr>
          <w:rFonts w:eastAsia="Malgun Gothic"/>
        </w:rPr>
        <w:t>"</w:t>
      </w:r>
      <w:r w:rsidRPr="002A743D">
        <w:rPr>
          <w:rFonts w:eastAsia="Malgun Gothic"/>
        </w:rPr>
        <w:t xml:space="preserve">, etc. are to be determined in the normative phase. </w:t>
      </w:r>
    </w:p>
    <w:p w14:paraId="25FBA115" w14:textId="357C0A1C" w:rsidR="00C93959" w:rsidRPr="008F73BF" w:rsidRDefault="00C93959" w:rsidP="002A743D">
      <w:pPr>
        <w:pStyle w:val="NO"/>
        <w:rPr>
          <w:rFonts w:eastAsia="Malgun Gothic"/>
        </w:rPr>
      </w:pPr>
      <w:r w:rsidRPr="002A743D">
        <w:rPr>
          <w:rFonts w:eastAsia="Malgun Gothic"/>
        </w:rPr>
        <w:t>NOTE 4:</w:t>
      </w:r>
      <w:r w:rsidR="00EC272D">
        <w:rPr>
          <w:rFonts w:eastAsia="Malgun Gothic"/>
        </w:rPr>
        <w:tab/>
      </w:r>
      <w:r w:rsidRPr="002A743D">
        <w:rPr>
          <w:rFonts w:eastAsia="Malgun Gothic"/>
        </w:rPr>
        <w:t xml:space="preserve">The IoT-PCS server sets the </w:t>
      </w:r>
      <w:r w:rsidRPr="008F73BF">
        <w:rPr>
          <w:rFonts w:eastAsia="Malgun Gothic"/>
        </w:rPr>
        <w:t>warning notification based on local policies.</w:t>
      </w:r>
    </w:p>
    <w:p w14:paraId="415F702E" w14:textId="77777777" w:rsidR="00C93959" w:rsidRPr="00C93959" w:rsidRDefault="00C93959" w:rsidP="002A743D">
      <w:pPr>
        <w:pStyle w:val="B2"/>
        <w:rPr>
          <w:rFonts w:eastAsia="Malgun Gothic"/>
          <w:lang w:val="en-US"/>
        </w:rPr>
      </w:pPr>
      <w:r w:rsidRPr="00C93959">
        <w:rPr>
          <w:rFonts w:eastAsia="Malgun Gothic"/>
          <w:b/>
          <w:lang w:val="en-US"/>
        </w:rPr>
        <w:t xml:space="preserve">Step 3: </w:t>
      </w:r>
      <w:r w:rsidRPr="00C93959">
        <w:rPr>
          <w:rFonts w:eastAsia="Malgun Gothic"/>
          <w:bCs/>
          <w:lang w:val="en-US"/>
        </w:rPr>
        <w:t>T</w:t>
      </w:r>
      <w:r w:rsidRPr="00C93959">
        <w:rPr>
          <w:rFonts w:eastAsia="Malgun Gothic"/>
          <w:lang w:val="en-US"/>
        </w:rPr>
        <w:t xml:space="preserve">he IoT-PCS Server responds to the IoT-App VAL Server, providing the </w:t>
      </w:r>
      <w:r w:rsidRPr="00C93959">
        <w:rPr>
          <w:rFonts w:eastAsia="Malgun Gothic"/>
          <w:lang w:eastAsia="zh-CN"/>
        </w:rPr>
        <w:t>Reference ID</w:t>
      </w:r>
      <w:r w:rsidRPr="00C93959">
        <w:rPr>
          <w:rFonts w:eastAsia="Malgun Gothic"/>
          <w:lang w:val="en-US"/>
        </w:rPr>
        <w:t xml:space="preserve"> and allocated time window of the background data transfer policy.</w:t>
      </w:r>
    </w:p>
    <w:bookmarkEnd w:id="264"/>
    <w:p w14:paraId="055F6E7B" w14:textId="437EF491" w:rsidR="00C93959" w:rsidRPr="00C93959" w:rsidRDefault="00C93959" w:rsidP="00C93959">
      <w:pPr>
        <w:keepNext/>
        <w:keepLines/>
        <w:spacing w:before="120"/>
        <w:ind w:left="1418" w:hanging="1418"/>
        <w:outlineLvl w:val="3"/>
        <w:rPr>
          <w:rFonts w:ascii="Arial" w:eastAsia="Malgun Gothic" w:hAnsi="Arial"/>
          <w:sz w:val="24"/>
        </w:rPr>
      </w:pPr>
      <w:r w:rsidRPr="00C93959">
        <w:rPr>
          <w:rFonts w:ascii="Arial" w:eastAsia="Malgun Gothic" w:hAnsi="Arial"/>
          <w:sz w:val="24"/>
        </w:rPr>
        <w:t>5.</w:t>
      </w:r>
      <w:r>
        <w:rPr>
          <w:rFonts w:ascii="Arial" w:eastAsia="Malgun Gothic" w:hAnsi="Arial"/>
          <w:sz w:val="24"/>
        </w:rPr>
        <w:t>6</w:t>
      </w:r>
      <w:r w:rsidRPr="00C93959">
        <w:rPr>
          <w:rFonts w:ascii="Arial" w:eastAsia="Malgun Gothic" w:hAnsi="Arial"/>
          <w:sz w:val="24"/>
        </w:rPr>
        <w:t>.2.3</w:t>
      </w:r>
      <w:r w:rsidRPr="00C93959">
        <w:rPr>
          <w:rFonts w:ascii="Arial" w:eastAsia="Malgun Gothic" w:hAnsi="Arial"/>
          <w:sz w:val="24"/>
        </w:rPr>
        <w:tab/>
        <w:t>Reselect Background Data Transfer Policy</w:t>
      </w:r>
    </w:p>
    <w:p w14:paraId="391E0906" w14:textId="302EBD17" w:rsidR="00C93959" w:rsidRPr="00C93959" w:rsidRDefault="00C93959" w:rsidP="00C93959">
      <w:r w:rsidRPr="00C93959">
        <w:rPr>
          <w:rFonts w:eastAsia="Malgun Gothic"/>
        </w:rPr>
        <w:t>Figure 5.</w:t>
      </w:r>
      <w:r>
        <w:rPr>
          <w:rFonts w:eastAsia="Malgun Gothic"/>
        </w:rPr>
        <w:t>6</w:t>
      </w:r>
      <w:r w:rsidRPr="00C93959">
        <w:rPr>
          <w:rFonts w:eastAsia="Malgun Gothic"/>
        </w:rPr>
        <w:t>.2.3-1 depicts a general procedure for reselecting BDT policies after BDT warning.</w:t>
      </w:r>
    </w:p>
    <w:p w14:paraId="504D08B1" w14:textId="77777777" w:rsidR="00C93959" w:rsidRPr="00C93959" w:rsidRDefault="00C93959" w:rsidP="002A743D">
      <w:pPr>
        <w:pStyle w:val="TH"/>
        <w:rPr>
          <w:rFonts w:eastAsia="Malgun Gothic"/>
          <w:lang w:val="en-US"/>
        </w:rPr>
      </w:pPr>
      <w:r w:rsidRPr="002A743D">
        <w:rPr>
          <w:rFonts w:eastAsia="Malgun Gothic"/>
        </w:rPr>
        <w:object w:dxaOrig="9135" w:dyaOrig="5131" w14:anchorId="662F40C7">
          <v:shape id="_x0000_i1041" type="#_x0000_t75" style="width:457.25pt;height:256.3pt" o:ole="">
            <v:imagedata r:id="rId43" o:title=""/>
          </v:shape>
          <o:OLEObject Type="Embed" ProgID="Visio.Drawing.15" ShapeID="_x0000_i1041" DrawAspect="Content" ObjectID="_1748898359" r:id="rId44"/>
        </w:object>
      </w:r>
    </w:p>
    <w:p w14:paraId="36533C27" w14:textId="00CC65B6" w:rsidR="00C93959" w:rsidRPr="00C93959" w:rsidRDefault="00C93959" w:rsidP="002A743D">
      <w:pPr>
        <w:pStyle w:val="TF"/>
        <w:rPr>
          <w:rFonts w:eastAsia="Malgun Gothic"/>
          <w:lang w:val="en-US"/>
        </w:rPr>
      </w:pPr>
      <w:r w:rsidRPr="00C93959">
        <w:rPr>
          <w:rFonts w:eastAsia="Malgun Gothic"/>
          <w:lang w:val="en-US"/>
        </w:rPr>
        <w:t>Figure 5.</w:t>
      </w:r>
      <w:r>
        <w:rPr>
          <w:rFonts w:eastAsia="Malgun Gothic"/>
          <w:lang w:val="en-US"/>
        </w:rPr>
        <w:t>6</w:t>
      </w:r>
      <w:r w:rsidRPr="00C93959">
        <w:rPr>
          <w:rFonts w:eastAsia="Malgun Gothic"/>
          <w:lang w:val="en-US"/>
        </w:rPr>
        <w:t>.2.</w:t>
      </w:r>
      <w:r w:rsidR="003D4FEB">
        <w:rPr>
          <w:rFonts w:eastAsia="Malgun Gothic"/>
          <w:lang w:val="en-US"/>
        </w:rPr>
        <w:t>3</w:t>
      </w:r>
      <w:r w:rsidRPr="00C93959">
        <w:rPr>
          <w:rFonts w:eastAsia="Malgun Gothic"/>
          <w:lang w:val="en-US"/>
        </w:rPr>
        <w:t>-1: General Procedure for reselecting BDT policies after warning</w:t>
      </w:r>
    </w:p>
    <w:p w14:paraId="32377371" w14:textId="77777777" w:rsidR="00C93959" w:rsidRPr="00C93959" w:rsidRDefault="00C93959" w:rsidP="002A743D">
      <w:pPr>
        <w:pStyle w:val="B2"/>
        <w:rPr>
          <w:rFonts w:eastAsia="Malgun Gothic"/>
          <w:lang w:eastAsia="zh-CN"/>
        </w:rPr>
      </w:pPr>
      <w:r w:rsidRPr="00C93959">
        <w:rPr>
          <w:rFonts w:eastAsia="Malgun Gothic"/>
          <w:b/>
          <w:lang w:val="en-US"/>
        </w:rPr>
        <w:t xml:space="preserve">Step 1: </w:t>
      </w:r>
      <w:r w:rsidRPr="00C93959">
        <w:rPr>
          <w:rFonts w:eastAsia="Malgun Gothic"/>
          <w:lang w:eastAsia="zh-CN"/>
        </w:rPr>
        <w:t>The 3GPP Network, via NEF, sends the BDT warning (BDT Policy negotiate) notification to the IoT-PCS server. The notification includes the affected BDT policy Reference ID and list of candidate BDT policies.</w:t>
      </w:r>
    </w:p>
    <w:p w14:paraId="145496A3" w14:textId="77777777" w:rsidR="00C93959" w:rsidRPr="00C93959" w:rsidRDefault="00C93959" w:rsidP="002A743D">
      <w:pPr>
        <w:pStyle w:val="B2"/>
        <w:ind w:firstLine="0"/>
        <w:rPr>
          <w:rFonts w:eastAsia="Malgun Gothic"/>
          <w:lang w:val="en-US"/>
        </w:rPr>
      </w:pPr>
      <w:r w:rsidRPr="00C93959">
        <w:rPr>
          <w:rFonts w:eastAsia="Malgun Gothic"/>
          <w:lang w:val="en-US"/>
        </w:rPr>
        <w:t xml:space="preserve">Each of the BDT policies in the candidate BDT list includes mandatory </w:t>
      </w:r>
      <w:r w:rsidRPr="00C93959">
        <w:rPr>
          <w:rFonts w:eastAsia="Malgun Gothic"/>
          <w:lang w:eastAsia="zh-CN"/>
        </w:rPr>
        <w:t>Reference ID</w:t>
      </w:r>
      <w:r w:rsidRPr="00C93959">
        <w:rPr>
          <w:rFonts w:eastAsia="Malgun Gothic"/>
          <w:lang w:val="en-US"/>
        </w:rPr>
        <w:t xml:space="preserve">, charging rating group reference and time window, as well as optional maximum UL and DL bandwidth. </w:t>
      </w:r>
    </w:p>
    <w:p w14:paraId="0C23A3DD" w14:textId="77777777" w:rsidR="00C93959" w:rsidRPr="00C93959" w:rsidRDefault="00C93959" w:rsidP="002A743D">
      <w:pPr>
        <w:pStyle w:val="B2"/>
        <w:rPr>
          <w:rFonts w:eastAsia="Malgun Gothic"/>
          <w:i/>
          <w:lang w:val="en-US"/>
        </w:rPr>
      </w:pPr>
      <w:r w:rsidRPr="00C93959">
        <w:rPr>
          <w:rFonts w:eastAsia="Malgun Gothic"/>
          <w:b/>
          <w:lang w:val="en-US"/>
        </w:rPr>
        <w:t xml:space="preserve">Step 2: </w:t>
      </w:r>
      <w:r w:rsidRPr="00C93959">
        <w:rPr>
          <w:rFonts w:eastAsia="Malgun Gothic"/>
          <w:bCs/>
          <w:lang w:val="en-US"/>
        </w:rPr>
        <w:t>The</w:t>
      </w:r>
      <w:r w:rsidRPr="00C93959">
        <w:rPr>
          <w:rFonts w:eastAsia="Malgun Gothic"/>
          <w:b/>
          <w:lang w:val="en-US"/>
        </w:rPr>
        <w:t xml:space="preserve"> </w:t>
      </w:r>
      <w:r w:rsidRPr="00C93959">
        <w:rPr>
          <w:rFonts w:eastAsia="Malgun Gothic"/>
          <w:lang w:val="en-US"/>
        </w:rPr>
        <w:t>IoT-PCS Server</w:t>
      </w:r>
      <w:r w:rsidRPr="00C93959">
        <w:rPr>
          <w:rFonts w:eastAsia="Malgun Gothic"/>
          <w:lang w:eastAsia="zh-CN"/>
        </w:rPr>
        <w:t xml:space="preserve"> checks the new BDT policies included in the candidate list of the BDT warning notification. The </w:t>
      </w:r>
      <w:r w:rsidRPr="00C93959">
        <w:rPr>
          <w:rFonts w:eastAsia="Malgun Gothic"/>
          <w:lang w:val="en-US"/>
        </w:rPr>
        <w:t xml:space="preserve">IoT-PCS Server determines whether the notification affects multiple IoT-App VAL Servers or not. The IoT-PCS Server uses ASP policies and the </w:t>
      </w:r>
      <w:r w:rsidRPr="00C93959">
        <w:rPr>
          <w:rFonts w:eastAsia="Malgun Gothic"/>
          <w:iCs/>
          <w:lang w:val="en-US"/>
        </w:rPr>
        <w:t>transfer selection guidance (if available)</w:t>
      </w:r>
      <w:r w:rsidRPr="00C93959">
        <w:rPr>
          <w:rFonts w:eastAsia="Malgun Gothic"/>
          <w:lang w:val="en-US"/>
        </w:rPr>
        <w:t xml:space="preserve"> </w:t>
      </w:r>
      <w:r w:rsidRPr="00C93959">
        <w:rPr>
          <w:rFonts w:eastAsia="Malgun Gothic"/>
          <w:iCs/>
          <w:lang w:val="en-US"/>
        </w:rPr>
        <w:t xml:space="preserve">provided with the initial </w:t>
      </w:r>
      <w:r w:rsidRPr="00C93959">
        <w:rPr>
          <w:rFonts w:eastAsia="Malgun Gothic"/>
          <w:lang w:val="en-US"/>
        </w:rPr>
        <w:t xml:space="preserve">IoT-App VAL Server </w:t>
      </w:r>
      <w:r w:rsidRPr="00C93959">
        <w:rPr>
          <w:rFonts w:eastAsia="Malgun Gothic"/>
          <w:iCs/>
          <w:lang w:val="en-US"/>
        </w:rPr>
        <w:t xml:space="preserve">request </w:t>
      </w:r>
      <w:r w:rsidRPr="00C93959">
        <w:rPr>
          <w:rFonts w:eastAsia="Malgun Gothic"/>
          <w:lang w:val="en-US"/>
        </w:rPr>
        <w:t>to select a policy</w:t>
      </w:r>
      <w:r w:rsidRPr="00C93959">
        <w:rPr>
          <w:rFonts w:eastAsia="Malgun Gothic"/>
          <w:i/>
          <w:lang w:val="en-US"/>
        </w:rPr>
        <w:t xml:space="preserve">. </w:t>
      </w:r>
    </w:p>
    <w:p w14:paraId="4E52150C" w14:textId="77777777" w:rsidR="00C93959" w:rsidRPr="00C93959" w:rsidRDefault="00C93959" w:rsidP="002A743D">
      <w:pPr>
        <w:pStyle w:val="B2"/>
        <w:ind w:firstLine="0"/>
        <w:rPr>
          <w:rFonts w:eastAsia="Malgun Gothic"/>
          <w:lang w:val="en-US"/>
        </w:rPr>
      </w:pPr>
      <w:r w:rsidRPr="00C93959">
        <w:rPr>
          <w:rFonts w:eastAsia="Malgun Gothic"/>
          <w:iCs/>
          <w:lang w:val="en-US"/>
        </w:rPr>
        <w:t xml:space="preserve">The </w:t>
      </w:r>
      <w:r w:rsidRPr="00C93959">
        <w:rPr>
          <w:rFonts w:eastAsia="Malgun Gothic"/>
          <w:lang w:val="en-US"/>
        </w:rPr>
        <w:t>IoT-PCS Server</w:t>
      </w:r>
      <w:r w:rsidRPr="00C93959">
        <w:rPr>
          <w:rFonts w:eastAsia="Malgun Gothic"/>
          <w:iCs/>
          <w:lang w:val="en-US"/>
        </w:rPr>
        <w:t xml:space="preserve"> </w:t>
      </w:r>
      <w:r w:rsidRPr="00C93959">
        <w:rPr>
          <w:rFonts w:eastAsia="Malgun Gothic"/>
          <w:lang w:val="en-US"/>
        </w:rPr>
        <w:t>informs the 3GPP Network of the selected transfer policy or that no new policy has been selected by using steps 11-16 of the procedure for BDT warning notification in 3GPP TS 23.502[2] clause 4.16.7.3.</w:t>
      </w:r>
    </w:p>
    <w:p w14:paraId="3DFE5D4D" w14:textId="77777777" w:rsidR="00C93959" w:rsidRPr="00C93959" w:rsidRDefault="00C93959" w:rsidP="002A743D">
      <w:pPr>
        <w:pStyle w:val="B2"/>
        <w:rPr>
          <w:rFonts w:eastAsia="Malgun Gothic"/>
          <w:lang w:val="en-US"/>
        </w:rPr>
      </w:pPr>
      <w:r w:rsidRPr="00C93959">
        <w:rPr>
          <w:rFonts w:eastAsia="Malgun Gothic"/>
          <w:b/>
          <w:lang w:val="en-US"/>
        </w:rPr>
        <w:t xml:space="preserve">Step 3: </w:t>
      </w:r>
      <w:r w:rsidRPr="00C93959">
        <w:rPr>
          <w:rFonts w:eastAsia="Malgun Gothic"/>
          <w:bCs/>
          <w:lang w:val="en-US"/>
        </w:rPr>
        <w:t>T</w:t>
      </w:r>
      <w:r w:rsidRPr="00C93959">
        <w:rPr>
          <w:rFonts w:eastAsia="Malgun Gothic"/>
          <w:lang w:val="en-US"/>
        </w:rPr>
        <w:t xml:space="preserve">he IoT-PCS Server ends a new response to the IoT-App VAL Server, providing information about the new policy, or that no policy is available. If a new BDT policy is available, the information provided to the IoT-App VAL Server includes the ID of the applicable policy and the time window. </w:t>
      </w:r>
    </w:p>
    <w:p w14:paraId="624E3B0C" w14:textId="4C336DBD" w:rsidR="00C93959" w:rsidRPr="00C93959" w:rsidRDefault="00C93959" w:rsidP="002A743D">
      <w:pPr>
        <w:pStyle w:val="Heading3"/>
      </w:pPr>
      <w:bookmarkStart w:id="267" w:name="_Toc113357399"/>
      <w:bookmarkStart w:id="268" w:name="_Hlk103087970"/>
      <w:bookmarkStart w:id="269" w:name="_Toc138285557"/>
      <w:r w:rsidRPr="00C93959">
        <w:t>5.</w:t>
      </w:r>
      <w:r>
        <w:t>6</w:t>
      </w:r>
      <w:r w:rsidRPr="00C93959">
        <w:t>.3</w:t>
      </w:r>
      <w:r w:rsidRPr="00C93959">
        <w:tab/>
        <w:t>Evaluation</w:t>
      </w:r>
      <w:bookmarkEnd w:id="267"/>
      <w:bookmarkEnd w:id="269"/>
    </w:p>
    <w:p w14:paraId="6E3C20A9" w14:textId="77777777" w:rsidR="00C93959" w:rsidRPr="00C93959" w:rsidRDefault="00C93959" w:rsidP="00C93959">
      <w:r w:rsidRPr="00C93959">
        <w:t xml:space="preserve">This solution addresses Key Issue #1. The solution allows the IoT-PCS to aggregate requirements/ requests from multiple IoT-App Servers and to select a set of BDT policies after negotiation with the Core Network, based on all IoT-App Server inputs. The solution also enables the IoT-PCS to determine the reference to the charging rate (based on agreement with the operator) without exposure of this information to the IoT Servers. At the same time, the solution does not affect the ability of IoT-App VAL/SEAL Servers to directly interact with 5GS for BDT negotiation, if so configured. </w:t>
      </w:r>
    </w:p>
    <w:p w14:paraId="13BDE36A" w14:textId="77777777" w:rsidR="00C93959" w:rsidRPr="00C93959" w:rsidRDefault="00C93959" w:rsidP="00C93959">
      <w:pPr>
        <w:rPr>
          <w:lang w:val="en-US"/>
        </w:rPr>
      </w:pPr>
      <w:r w:rsidRPr="00C93959">
        <w:rPr>
          <w:lang w:val="en-US"/>
        </w:rPr>
        <w:t xml:space="preserve">The solution addresses only BDT policy negotiation, with the data transfer being performed without IoT-PCS Server enablement. IoT-App VAL Servers may utilize functionality exposed by SEALDD or 5GMSG Servers for facilitating the data transfer. </w:t>
      </w:r>
    </w:p>
    <w:p w14:paraId="76CA2243" w14:textId="634E2A8A" w:rsidR="00C93959" w:rsidRPr="00C93959" w:rsidRDefault="00C93959" w:rsidP="00C93959">
      <w:r w:rsidRPr="00C93959">
        <w:rPr>
          <w:lang w:val="en-US"/>
        </w:rPr>
        <w:t>The interactions with the Core Network are fully specified and require no changes. The request and response for BDT configuration exchanged between the IoT-App VAL Server and IOT-PCS server (i.e., steps 1 and 3</w:t>
      </w:r>
      <w:r w:rsidR="000D62A9">
        <w:rPr>
          <w:lang w:val="en-US"/>
        </w:rPr>
        <w:t xml:space="preserve"> </w:t>
      </w:r>
      <w:r w:rsidRPr="00C93959">
        <w:rPr>
          <w:lang w:val="en-US"/>
        </w:rPr>
        <w:t>in 5.</w:t>
      </w:r>
      <w:r w:rsidR="000D62A9">
        <w:rPr>
          <w:lang w:val="en-US"/>
        </w:rPr>
        <w:t>6</w:t>
      </w:r>
      <w:r w:rsidRPr="00C93959">
        <w:rPr>
          <w:lang w:val="en-US"/>
        </w:rPr>
        <w:t xml:space="preserve">.2.2) require specification. </w:t>
      </w:r>
      <w:r w:rsidRPr="00C93959">
        <w:t>Therefore, this is a viable solution.</w:t>
      </w:r>
      <w:bookmarkEnd w:id="268"/>
    </w:p>
    <w:p w14:paraId="30A78C22" w14:textId="77777777" w:rsidR="006E3604" w:rsidRPr="00BA2CEE" w:rsidRDefault="006E3604" w:rsidP="006E3604"/>
    <w:p w14:paraId="7FB45792" w14:textId="03186B23" w:rsidR="006D0118" w:rsidRPr="006D0118" w:rsidRDefault="006D0118" w:rsidP="00FA3D8D">
      <w:pPr>
        <w:pStyle w:val="Heading2"/>
        <w:rPr>
          <w:rFonts w:eastAsia="Malgun Gothic"/>
        </w:rPr>
      </w:pPr>
      <w:bookmarkStart w:id="270" w:name="_Toc113357400"/>
      <w:bookmarkStart w:id="271" w:name="_Toc88561515"/>
      <w:bookmarkStart w:id="272" w:name="_Toc88561676"/>
      <w:bookmarkStart w:id="273" w:name="_Toc138285558"/>
      <w:r w:rsidRPr="006D0118">
        <w:rPr>
          <w:rFonts w:eastAsia="Malgun Gothic"/>
        </w:rPr>
        <w:lastRenderedPageBreak/>
        <w:t>5.</w:t>
      </w:r>
      <w:r w:rsidR="00EB786B">
        <w:rPr>
          <w:rFonts w:eastAsia="Malgun Gothic"/>
        </w:rPr>
        <w:t>7</w:t>
      </w:r>
      <w:r w:rsidRPr="006D0118">
        <w:rPr>
          <w:rFonts w:eastAsia="Malgun Gothic"/>
        </w:rPr>
        <w:tab/>
        <w:t>Solution #</w:t>
      </w:r>
      <w:r w:rsidR="00EB786B">
        <w:rPr>
          <w:rFonts w:eastAsia="Malgun Gothic"/>
        </w:rPr>
        <w:t>7</w:t>
      </w:r>
      <w:r w:rsidRPr="006D0118">
        <w:rPr>
          <w:rFonts w:eastAsia="Malgun Gothic"/>
        </w:rPr>
        <w:t>: UE unified traffic pattern and monitoring management</w:t>
      </w:r>
      <w:bookmarkEnd w:id="270"/>
      <w:bookmarkEnd w:id="273"/>
    </w:p>
    <w:p w14:paraId="44907BA4" w14:textId="7E2B3B5A" w:rsidR="006D0118" w:rsidRPr="001E1B4D" w:rsidRDefault="006D0118" w:rsidP="00FA3D8D">
      <w:pPr>
        <w:pStyle w:val="Heading3"/>
        <w:rPr>
          <w:rFonts w:eastAsia="Malgun Gothic"/>
        </w:rPr>
      </w:pPr>
      <w:bookmarkStart w:id="274" w:name="_Toc113357401"/>
      <w:bookmarkStart w:id="275" w:name="_Toc138285559"/>
      <w:r w:rsidRPr="001E1B4D">
        <w:rPr>
          <w:rFonts w:eastAsia="Malgun Gothic"/>
        </w:rPr>
        <w:t>5.</w:t>
      </w:r>
      <w:r w:rsidR="00EB786B" w:rsidRPr="001E1B4D">
        <w:rPr>
          <w:rFonts w:eastAsia="Malgun Gothic"/>
        </w:rPr>
        <w:t>7</w:t>
      </w:r>
      <w:r w:rsidRPr="001E1B4D">
        <w:rPr>
          <w:rFonts w:eastAsia="Malgun Gothic"/>
        </w:rPr>
        <w:t>.1</w:t>
      </w:r>
      <w:r w:rsidRPr="001E1B4D">
        <w:rPr>
          <w:rFonts w:eastAsia="Malgun Gothic"/>
        </w:rPr>
        <w:tab/>
        <w:t>General</w:t>
      </w:r>
      <w:bookmarkEnd w:id="274"/>
      <w:bookmarkEnd w:id="275"/>
    </w:p>
    <w:p w14:paraId="4D11704C" w14:textId="0CB54037" w:rsidR="006D0118" w:rsidRPr="006D0118" w:rsidRDefault="006D0118" w:rsidP="00717FD5">
      <w:pPr>
        <w:pStyle w:val="Heading3"/>
        <w:rPr>
          <w:rFonts w:eastAsia="Malgun Gothic"/>
        </w:rPr>
      </w:pPr>
      <w:bookmarkStart w:id="276" w:name="_Toc113357402"/>
      <w:bookmarkStart w:id="277" w:name="_Toc138285560"/>
      <w:r w:rsidRPr="006D0118">
        <w:rPr>
          <w:rFonts w:eastAsia="Malgun Gothic"/>
        </w:rPr>
        <w:t>5.</w:t>
      </w:r>
      <w:r w:rsidR="00EB786B">
        <w:rPr>
          <w:rFonts w:eastAsia="Malgun Gothic"/>
        </w:rPr>
        <w:t>7</w:t>
      </w:r>
      <w:r w:rsidRPr="006D0118">
        <w:rPr>
          <w:rFonts w:eastAsia="Malgun Gothic"/>
        </w:rPr>
        <w:t>.2</w:t>
      </w:r>
      <w:r w:rsidRPr="006D0118">
        <w:rPr>
          <w:rFonts w:eastAsia="Malgun Gothic"/>
        </w:rPr>
        <w:tab/>
        <w:t>Procedures and information flows</w:t>
      </w:r>
      <w:bookmarkEnd w:id="276"/>
      <w:bookmarkEnd w:id="277"/>
    </w:p>
    <w:p w14:paraId="310E013B" w14:textId="6817F08D" w:rsidR="006D0118" w:rsidRPr="006D0118" w:rsidRDefault="006D0118" w:rsidP="00FA3D8D">
      <w:pPr>
        <w:pStyle w:val="Heading4"/>
        <w:rPr>
          <w:rFonts w:eastAsia="Malgun Gothic"/>
        </w:rPr>
      </w:pPr>
      <w:bookmarkStart w:id="278" w:name="_Toc113357403"/>
      <w:bookmarkStart w:id="279" w:name="_Toc138285561"/>
      <w:r w:rsidRPr="006D0118">
        <w:rPr>
          <w:rFonts w:eastAsia="Malgun Gothic"/>
        </w:rPr>
        <w:t>5.</w:t>
      </w:r>
      <w:r w:rsidR="00EB786B">
        <w:rPr>
          <w:rFonts w:eastAsia="Malgun Gothic"/>
        </w:rPr>
        <w:t>7</w:t>
      </w:r>
      <w:r w:rsidRPr="006D0118">
        <w:rPr>
          <w:rFonts w:eastAsia="Malgun Gothic"/>
        </w:rPr>
        <w:t>.2.1</w:t>
      </w:r>
      <w:r w:rsidRPr="006D0118">
        <w:rPr>
          <w:rFonts w:eastAsia="Malgun Gothic"/>
        </w:rPr>
        <w:tab/>
        <w:t>General</w:t>
      </w:r>
      <w:bookmarkEnd w:id="278"/>
      <w:bookmarkEnd w:id="279"/>
    </w:p>
    <w:p w14:paraId="01520450" w14:textId="77777777" w:rsidR="006D0118" w:rsidRPr="006D0118" w:rsidRDefault="006D0118" w:rsidP="006D0118">
      <w:pPr>
        <w:rPr>
          <w:rFonts w:eastAsia="Malgun Gothic"/>
          <w:lang w:eastAsia="zh-CN"/>
        </w:rPr>
      </w:pPr>
      <w:r w:rsidRPr="006D0118">
        <w:rPr>
          <w:rFonts w:eastAsia="Malgun Gothic"/>
          <w:lang w:eastAsia="zh-CN"/>
        </w:rPr>
        <w:t xml:space="preserve">UE unified traffic pattern and monitoring management procedures allow IoT-PCS to offer services leveraging several CN exposure APIs:  communication patterns configuration, network parameter values configuration and UE monitoring event management. </w:t>
      </w:r>
    </w:p>
    <w:p w14:paraId="427C164D" w14:textId="31C8992E" w:rsidR="006D0118" w:rsidRPr="006D0118" w:rsidRDefault="006D0118" w:rsidP="00FA3D8D">
      <w:pPr>
        <w:pStyle w:val="Heading4"/>
        <w:rPr>
          <w:rFonts w:eastAsia="Malgun Gothic"/>
        </w:rPr>
      </w:pPr>
      <w:bookmarkStart w:id="280" w:name="_Toc113357404"/>
      <w:bookmarkStart w:id="281" w:name="_Toc138285562"/>
      <w:r w:rsidRPr="006D0118">
        <w:rPr>
          <w:rFonts w:eastAsia="Malgun Gothic"/>
        </w:rPr>
        <w:t>5.</w:t>
      </w:r>
      <w:r w:rsidR="00EB786B">
        <w:rPr>
          <w:rFonts w:eastAsia="Malgun Gothic"/>
        </w:rPr>
        <w:t>7</w:t>
      </w:r>
      <w:r w:rsidRPr="006D0118">
        <w:rPr>
          <w:rFonts w:eastAsia="Malgun Gothic"/>
        </w:rPr>
        <w:t>.2.2</w:t>
      </w:r>
      <w:r w:rsidRPr="006D0118">
        <w:rPr>
          <w:rFonts w:eastAsia="Malgun Gothic"/>
        </w:rPr>
        <w:tab/>
        <w:t>UE unified traffic pattern and monitoring management subscription procedure</w:t>
      </w:r>
      <w:bookmarkEnd w:id="280"/>
      <w:bookmarkEnd w:id="281"/>
    </w:p>
    <w:p w14:paraId="2D706C61" w14:textId="77777777" w:rsidR="006D0118" w:rsidRPr="006D0118" w:rsidRDefault="006D0118" w:rsidP="006D0118">
      <w:r w:rsidRPr="006D0118">
        <w:t>An IoT-App VAL or SEAL server can indicate to the IoT-PCS server its interest in receiving UE unified traffic patterns and monitoring management services by sending the UE unified traffic pattern and monitoring management subscription request.</w:t>
      </w:r>
    </w:p>
    <w:p w14:paraId="4CFA9377" w14:textId="5BC05963" w:rsidR="006D0118" w:rsidRPr="006D0118" w:rsidRDefault="006D0118" w:rsidP="006D0118">
      <w:pPr>
        <w:rPr>
          <w:rFonts w:ascii="Arial" w:eastAsia="Malgun Gothic" w:hAnsi="Arial"/>
          <w:b/>
        </w:rPr>
      </w:pPr>
      <w:r w:rsidRPr="006D0118">
        <w:rPr>
          <w:rFonts w:eastAsia="Malgun Gothic"/>
        </w:rPr>
        <w:t xml:space="preserve">The subscription requests from each IoT-App VAL or SEAL server also include the traffic pattern configuration of the requester, which refers to application-level patterns of data traffic. The IoT-PCS server aggregates the traffic patterns obtained from the requestors (and described in Table </w:t>
      </w:r>
      <w:r w:rsidR="001E1B4D">
        <w:rPr>
          <w:rFonts w:eastAsia="Malgun Gothic"/>
        </w:rPr>
        <w:t>5.7</w:t>
      </w:r>
      <w:r w:rsidRPr="006D0118">
        <w:rPr>
          <w:rFonts w:eastAsia="Malgun Gothic"/>
        </w:rPr>
        <w:t xml:space="preserve">.2.5.1-2) to determine the UE unified traffic patterns per UE. The UE unified traffic patterns are described via Table </w:t>
      </w:r>
      <w:r w:rsidR="001E1B4D">
        <w:rPr>
          <w:rFonts w:eastAsia="Malgun Gothic"/>
        </w:rPr>
        <w:t>5.7</w:t>
      </w:r>
      <w:r w:rsidRPr="006D0118">
        <w:rPr>
          <w:rFonts w:eastAsia="Malgun Gothic"/>
        </w:rPr>
        <w:t>.2.5.3-1 for the  UE unified traffic pattern update notification. These aggregated traffic patterns per UE (termed UE unified traffic pattern) are updated/adjusted by the IoT-PCS Server based on information obtain from UE monitoring.</w:t>
      </w:r>
    </w:p>
    <w:p w14:paraId="3F6FB19B" w14:textId="77777777" w:rsidR="006D0118" w:rsidRPr="006D0118" w:rsidRDefault="006D0118" w:rsidP="00BB703F">
      <w:pPr>
        <w:pStyle w:val="TH"/>
      </w:pPr>
    </w:p>
    <w:p w14:paraId="3AFD6D23" w14:textId="05AF49E4" w:rsidR="006D0118" w:rsidRPr="006D0118" w:rsidRDefault="009944F0" w:rsidP="001C09BE">
      <w:pPr>
        <w:pStyle w:val="TH"/>
      </w:pPr>
      <w:r>
        <w:object w:dxaOrig="10861" w:dyaOrig="7165" w14:anchorId="4932DDB1">
          <v:shape id="_x0000_i1042" type="#_x0000_t75" style="width:484.1pt;height:319.7pt" o:ole="">
            <v:imagedata r:id="rId45" o:title=""/>
          </v:shape>
          <o:OLEObject Type="Embed" ProgID="Visio.Drawing.15" ShapeID="_x0000_i1042" DrawAspect="Content" ObjectID="_1748898360" r:id="rId46"/>
        </w:object>
      </w:r>
    </w:p>
    <w:p w14:paraId="31A16790" w14:textId="68A44BFA" w:rsidR="006D0118" w:rsidRPr="006D0118" w:rsidRDefault="006D0118" w:rsidP="00FA3D8D">
      <w:pPr>
        <w:pStyle w:val="TF"/>
      </w:pPr>
      <w:r w:rsidRPr="006D0118">
        <w:t>Figure 5.</w:t>
      </w:r>
      <w:r w:rsidR="00EB786B">
        <w:t>7</w:t>
      </w:r>
      <w:r w:rsidRPr="006D0118">
        <w:t>.2.2-1: UE unified traffic pattern and monitoring management subscription procedure</w:t>
      </w:r>
    </w:p>
    <w:p w14:paraId="180ED3D6" w14:textId="23C6286B" w:rsidR="006D0118" w:rsidRPr="006D0118" w:rsidRDefault="00E536C9" w:rsidP="00867913">
      <w:pPr>
        <w:pStyle w:val="B1"/>
        <w:rPr>
          <w:rFonts w:eastAsia="Malgun Gothic"/>
        </w:rPr>
      </w:pPr>
      <w:r>
        <w:rPr>
          <w:rFonts w:eastAsia="Malgun Gothic"/>
        </w:rPr>
        <w:lastRenderedPageBreak/>
        <w:t>1.</w:t>
      </w:r>
      <w:r>
        <w:rPr>
          <w:rFonts w:eastAsia="Malgun Gothic"/>
        </w:rPr>
        <w:tab/>
      </w:r>
      <w:r w:rsidR="006D0118" w:rsidRPr="006D0118">
        <w:rPr>
          <w:rFonts w:eastAsia="Malgun Gothic"/>
        </w:rPr>
        <w:t xml:space="preserve">In order to subscribe to the IoT-PCS Server services, the IoT-App VAL/ SEAL server sends the UE unified traffic pattern and monitoring management request, as detailed in clause </w:t>
      </w:r>
      <w:r w:rsidR="001E1B4D">
        <w:rPr>
          <w:rFonts w:eastAsia="Malgun Gothic"/>
        </w:rPr>
        <w:t>5.7</w:t>
      </w:r>
      <w:r w:rsidR="006D0118" w:rsidRPr="006D0118">
        <w:rPr>
          <w:rFonts w:eastAsia="Malgun Gothic"/>
        </w:rPr>
        <w:t xml:space="preserve">.2.5. The subscription request may include IoT-App traffic pattern configuration, which provides the traffic patterns of the specific IoT-App VAL/SEAL Server. The request may also include Management subscription indications which indicate to the IoT PCS server which management and 5GC exposure procedures the IoT-App VAL/SEAL server allows the IoT-PCS Server to perform on its behalf. </w:t>
      </w:r>
    </w:p>
    <w:p w14:paraId="0BE16807" w14:textId="1C36BC41" w:rsidR="006D0118" w:rsidRPr="006D0118" w:rsidRDefault="00564A66" w:rsidP="00867913">
      <w:pPr>
        <w:pStyle w:val="B1"/>
        <w:rPr>
          <w:rFonts w:eastAsia="Malgun Gothic"/>
        </w:rPr>
      </w:pPr>
      <w:r>
        <w:rPr>
          <w:rFonts w:eastAsia="Malgun Gothic"/>
        </w:rPr>
        <w:t>2.</w:t>
      </w:r>
      <w:r>
        <w:rPr>
          <w:rFonts w:eastAsia="Malgun Gothic"/>
        </w:rPr>
        <w:tab/>
      </w:r>
      <w:r w:rsidR="006D0118" w:rsidRPr="006D0118">
        <w:rPr>
          <w:rFonts w:eastAsia="Malgun Gothic"/>
        </w:rPr>
        <w:t>Upon receipt of the request, the IoT-PCS server sends a UE unified traffic pattern and monitoring  management subscription response.</w:t>
      </w:r>
    </w:p>
    <w:p w14:paraId="61607942" w14:textId="617074BA" w:rsidR="006D0118" w:rsidRPr="006D0118" w:rsidRDefault="00564A66" w:rsidP="00867913">
      <w:pPr>
        <w:pStyle w:val="B1"/>
        <w:rPr>
          <w:rFonts w:eastAsia="Malgun Gothic"/>
        </w:rPr>
      </w:pPr>
      <w:r>
        <w:rPr>
          <w:rFonts w:eastAsia="Malgun Gothic"/>
        </w:rPr>
        <w:t>3.</w:t>
      </w:r>
      <w:r>
        <w:rPr>
          <w:rFonts w:eastAsia="Malgun Gothic"/>
        </w:rPr>
        <w:tab/>
      </w:r>
      <w:r w:rsidR="006D0118" w:rsidRPr="006D0118">
        <w:rPr>
          <w:rFonts w:eastAsia="Malgun Gothic"/>
        </w:rPr>
        <w:t xml:space="preserve">The IoT-PCS Server aggregates UE unified traffic pattern and monitoring management subscription requests from different IoT-App VAL/SEAL servers and determines the UE unified traffic pattern per UE (using the traffic patterns of all the IoT-Apps communicating with the UE). If the IoT-PCS Server determines that additional or updated IoT-App traffic pattern configurations are needed, it requests them from the IoT-App Servers using the Traffic pattern configuration request procedure in clause </w:t>
      </w:r>
      <w:r w:rsidR="001E1B4D">
        <w:rPr>
          <w:rFonts w:eastAsia="Malgun Gothic"/>
        </w:rPr>
        <w:t>5.7</w:t>
      </w:r>
      <w:r w:rsidR="006D0118" w:rsidRPr="006D0118">
        <w:rPr>
          <w:rFonts w:eastAsia="Malgun Gothic"/>
        </w:rPr>
        <w:t>.4.</w:t>
      </w:r>
    </w:p>
    <w:p w14:paraId="4D18B2F7" w14:textId="17443630" w:rsidR="006D0118" w:rsidRPr="006D0118" w:rsidRDefault="00564A66" w:rsidP="00867913">
      <w:pPr>
        <w:pStyle w:val="B1"/>
        <w:rPr>
          <w:rFonts w:eastAsia="Malgun Gothic"/>
        </w:rPr>
      </w:pPr>
      <w:r>
        <w:rPr>
          <w:rFonts w:eastAsia="Malgun Gothic"/>
        </w:rPr>
        <w:t>4.</w:t>
      </w:r>
      <w:r>
        <w:rPr>
          <w:rFonts w:eastAsia="Malgun Gothic"/>
        </w:rPr>
        <w:tab/>
      </w:r>
      <w:r w:rsidR="006D0118" w:rsidRPr="006D0118">
        <w:rPr>
          <w:rFonts w:eastAsia="Malgun Gothic"/>
        </w:rPr>
        <w:t xml:space="preserve">Depending on the subscription requests received and local policies, the IoT-PCS Server executes one or more management and 5GC exposure procedure (per UE).  Management and 5GC exposure procedures are detailed in clause </w:t>
      </w:r>
      <w:r w:rsidR="001E1B4D">
        <w:rPr>
          <w:rFonts w:eastAsia="Malgun Gothic"/>
        </w:rPr>
        <w:t>5.7</w:t>
      </w:r>
      <w:r w:rsidR="006D0118" w:rsidRPr="006D0118">
        <w:rPr>
          <w:rFonts w:eastAsia="Malgun Gothic"/>
        </w:rPr>
        <w:t xml:space="preserve">.3. </w:t>
      </w:r>
    </w:p>
    <w:p w14:paraId="47968D57" w14:textId="77777777" w:rsidR="006D0118" w:rsidRPr="006D0118" w:rsidRDefault="006D0118" w:rsidP="006D0118">
      <w:pPr>
        <w:ind w:left="644"/>
        <w:rPr>
          <w:rFonts w:eastAsia="Malgun Gothic"/>
        </w:rPr>
      </w:pPr>
      <w:r w:rsidRPr="006D0118">
        <w:rPr>
          <w:rFonts w:eastAsia="Malgun Gothic"/>
        </w:rPr>
        <w:t>The IoT-PCS Server determines the management procedures required to be executed on behalf of the IoT-App VAL/SEAL Servers .based on the  received management subscription indications as follows:</w:t>
      </w:r>
    </w:p>
    <w:p w14:paraId="75B913C0" w14:textId="5884BDEA" w:rsidR="006D0118" w:rsidRPr="006D0118" w:rsidRDefault="00564A66" w:rsidP="00867913">
      <w:pPr>
        <w:pStyle w:val="B2"/>
        <w:rPr>
          <w:rFonts w:eastAsia="Malgun Gothic"/>
        </w:rPr>
      </w:pPr>
      <w:r>
        <w:rPr>
          <w:rFonts w:eastAsia="Malgun Gothic"/>
        </w:rPr>
        <w:t>-</w:t>
      </w:r>
      <w:r>
        <w:rPr>
          <w:rFonts w:eastAsia="Malgun Gothic"/>
        </w:rPr>
        <w:tab/>
      </w:r>
      <w:r w:rsidR="006D0118" w:rsidRPr="006D0118">
        <w:rPr>
          <w:rFonts w:eastAsia="Malgun Gothic"/>
        </w:rPr>
        <w:t xml:space="preserve">If the CP configuration indication is provided, the IoT-PCS executes the CP configuration procedure detailed in clause </w:t>
      </w:r>
      <w:r w:rsidR="001E1B4D">
        <w:rPr>
          <w:rFonts w:eastAsia="Malgun Gothic"/>
        </w:rPr>
        <w:t>5.7</w:t>
      </w:r>
      <w:r w:rsidR="006D0118" w:rsidRPr="006D0118">
        <w:rPr>
          <w:rFonts w:eastAsia="Malgun Gothic"/>
        </w:rPr>
        <w:t>.3.2.</w:t>
      </w:r>
    </w:p>
    <w:p w14:paraId="5837A216" w14:textId="6FFD3561" w:rsidR="006D0118" w:rsidRPr="006D0118" w:rsidRDefault="00564A66" w:rsidP="00867913">
      <w:pPr>
        <w:pStyle w:val="B2"/>
        <w:rPr>
          <w:rFonts w:eastAsia="Malgun Gothic"/>
        </w:rPr>
      </w:pPr>
      <w:r>
        <w:rPr>
          <w:rFonts w:eastAsia="Malgun Gothic"/>
        </w:rPr>
        <w:t>-</w:t>
      </w:r>
      <w:r>
        <w:rPr>
          <w:rFonts w:eastAsia="Malgun Gothic"/>
        </w:rPr>
        <w:tab/>
      </w:r>
      <w:r w:rsidR="006D0118" w:rsidRPr="006D0118">
        <w:rPr>
          <w:rFonts w:eastAsia="Malgun Gothic"/>
        </w:rPr>
        <w:t xml:space="preserve">If the UE </w:t>
      </w:r>
      <w:r w:rsidR="00A5408E">
        <w:rPr>
          <w:rFonts w:eastAsia="Malgun Gothic"/>
        </w:rPr>
        <w:t xml:space="preserve">unified traffic </w:t>
      </w:r>
      <w:r w:rsidR="00102862">
        <w:rPr>
          <w:rFonts w:eastAsia="Malgun Gothic"/>
        </w:rPr>
        <w:t>pattern</w:t>
      </w:r>
      <w:r w:rsidR="006D0118" w:rsidRPr="006D0118">
        <w:rPr>
          <w:rFonts w:eastAsia="Malgun Gothic"/>
        </w:rPr>
        <w:t xml:space="preserve"> monitoring management indication is provided, the IoT-PCS Server executes steps 1-3 of the UE unified traffic pattern monitoring procedure detailed in clause </w:t>
      </w:r>
      <w:r w:rsidR="001E1B4D">
        <w:rPr>
          <w:rFonts w:eastAsia="Malgun Gothic"/>
        </w:rPr>
        <w:t>5.7</w:t>
      </w:r>
      <w:r w:rsidR="006D0118" w:rsidRPr="006D0118">
        <w:rPr>
          <w:rFonts w:eastAsia="Malgun Gothic"/>
        </w:rPr>
        <w:t>.3.3.</w:t>
      </w:r>
    </w:p>
    <w:p w14:paraId="69521136" w14:textId="5FF5B47C" w:rsidR="006D0118" w:rsidRPr="006D0118" w:rsidRDefault="00564A66" w:rsidP="00867913">
      <w:pPr>
        <w:pStyle w:val="B2"/>
        <w:rPr>
          <w:rFonts w:eastAsia="Malgun Gothic"/>
        </w:rPr>
      </w:pPr>
      <w:r>
        <w:rPr>
          <w:rFonts w:eastAsia="Malgun Gothic"/>
        </w:rPr>
        <w:t>-</w:t>
      </w:r>
      <w:r>
        <w:rPr>
          <w:rFonts w:eastAsia="Malgun Gothic"/>
        </w:rPr>
        <w:tab/>
      </w:r>
      <w:r w:rsidR="006D0118" w:rsidRPr="006D0118">
        <w:rPr>
          <w:rFonts w:eastAsia="Malgun Gothic"/>
        </w:rPr>
        <w:t xml:space="preserve">If the UE </w:t>
      </w:r>
      <w:r w:rsidR="00102862">
        <w:rPr>
          <w:rFonts w:eastAsia="Malgun Gothic"/>
        </w:rPr>
        <w:t>unified traffic pattern</w:t>
      </w:r>
      <w:r w:rsidR="006D0118" w:rsidRPr="006D0118">
        <w:rPr>
          <w:rFonts w:eastAsia="Malgun Gothic"/>
        </w:rPr>
        <w:t xml:space="preserve"> monitoring update notification indication is provided, the IoT-PCS Server executes the steps 1-4 of the UE unified traffic pattern monitoring procedure detailed in clause </w:t>
      </w:r>
      <w:r w:rsidR="001E1B4D">
        <w:rPr>
          <w:rFonts w:eastAsia="Malgun Gothic"/>
        </w:rPr>
        <w:t>5.7</w:t>
      </w:r>
      <w:r w:rsidR="006D0118" w:rsidRPr="006D0118">
        <w:rPr>
          <w:rFonts w:eastAsia="Malgun Gothic"/>
        </w:rPr>
        <w:t xml:space="preserve">.3.3. </w:t>
      </w:r>
    </w:p>
    <w:p w14:paraId="0C6B420D" w14:textId="6BE36129" w:rsidR="006D0118" w:rsidRPr="006D0118" w:rsidRDefault="00564A66" w:rsidP="00867913">
      <w:pPr>
        <w:pStyle w:val="B2"/>
        <w:rPr>
          <w:rFonts w:eastAsia="Malgun Gothic"/>
        </w:rPr>
      </w:pPr>
      <w:r>
        <w:rPr>
          <w:rFonts w:eastAsia="Malgun Gothic"/>
        </w:rPr>
        <w:t>-</w:t>
      </w:r>
      <w:r>
        <w:rPr>
          <w:rFonts w:eastAsia="Malgun Gothic"/>
        </w:rPr>
        <w:tab/>
      </w:r>
      <w:r w:rsidR="006D0118" w:rsidRPr="006D0118">
        <w:rPr>
          <w:rFonts w:eastAsia="Malgun Gothic"/>
        </w:rPr>
        <w:t xml:space="preserve">If the Network parameter coordination indication is provided, the IoT-PCS executes the network parameter coordination procedure detailed in clause </w:t>
      </w:r>
      <w:r w:rsidR="001E1B4D">
        <w:rPr>
          <w:rFonts w:eastAsia="Malgun Gothic"/>
        </w:rPr>
        <w:t>5.7</w:t>
      </w:r>
      <w:r w:rsidR="006D0118" w:rsidRPr="006D0118">
        <w:rPr>
          <w:rFonts w:eastAsia="Malgun Gothic"/>
        </w:rPr>
        <w:t>.3.4.</w:t>
      </w:r>
    </w:p>
    <w:p w14:paraId="09D1A2C0" w14:textId="6F5A6E7D" w:rsidR="006D0118" w:rsidRPr="006D0118" w:rsidRDefault="006D0118" w:rsidP="00FA3D8D">
      <w:pPr>
        <w:pStyle w:val="NO"/>
        <w:rPr>
          <w:rFonts w:eastAsia="Malgun Gothic"/>
          <w:lang w:eastAsia="zh-CN"/>
        </w:rPr>
      </w:pPr>
      <w:r w:rsidRPr="006D0118">
        <w:rPr>
          <w:rFonts w:eastAsia="Malgun Gothic"/>
          <w:lang w:eastAsia="zh-CN"/>
        </w:rPr>
        <w:t>NOTE 1:</w:t>
      </w:r>
      <w:r w:rsidR="00EC272D">
        <w:rPr>
          <w:rFonts w:eastAsia="Malgun Gothic"/>
          <w:lang w:eastAsia="zh-CN"/>
        </w:rPr>
        <w:tab/>
      </w:r>
      <w:r w:rsidRPr="006D0118">
        <w:rPr>
          <w:rFonts w:eastAsia="Malgun Gothic"/>
          <w:lang w:eastAsia="zh-CN"/>
        </w:rPr>
        <w:t>The IoT-PCS Server translates the management subscription indications received from different IoT-App VAL/SEAL Servers into per-UE management indications based on local policies and configurations. For example, an IoT-PCS Server may be configured to execute a management procedure for a UE if at least one IoT-App VAL/SEAL Server indicates it. Another IoT-PCS Server may be configured to provide all the management procedures for the UEs using the platform independent of IoT-App Server subscription indications.</w:t>
      </w:r>
    </w:p>
    <w:p w14:paraId="4A5D51CD" w14:textId="01924674" w:rsidR="006D0118" w:rsidRPr="006D0118" w:rsidRDefault="006D0118" w:rsidP="00FA3D8D">
      <w:pPr>
        <w:pStyle w:val="NO"/>
        <w:rPr>
          <w:rFonts w:eastAsia="Malgun Gothic"/>
          <w:lang w:eastAsia="zh-CN"/>
        </w:rPr>
      </w:pPr>
      <w:r w:rsidRPr="006D0118">
        <w:rPr>
          <w:rFonts w:eastAsia="Malgun Gothic"/>
          <w:lang w:eastAsia="zh-CN"/>
        </w:rPr>
        <w:t>NOTE 2:</w:t>
      </w:r>
      <w:r w:rsidR="00EC272D">
        <w:rPr>
          <w:rFonts w:eastAsia="Malgun Gothic"/>
          <w:lang w:eastAsia="zh-CN"/>
        </w:rPr>
        <w:tab/>
      </w:r>
      <w:r w:rsidRPr="006D0118">
        <w:rPr>
          <w:rFonts w:eastAsia="Malgun Gothic"/>
          <w:lang w:eastAsia="zh-CN"/>
        </w:rPr>
        <w:t>Corresponding subscription update request and unsubscribe request procedures will complement this functionality in the normative phase. These would allow the update of the subscription request parameters and the deletion of the entire subscription, respectively.</w:t>
      </w:r>
    </w:p>
    <w:p w14:paraId="79180C32" w14:textId="77777777" w:rsidR="006D0118" w:rsidRPr="006D0118" w:rsidRDefault="006D0118" w:rsidP="006D0118">
      <w:pPr>
        <w:rPr>
          <w:rFonts w:eastAsia="Malgun Gothic"/>
          <w:lang w:eastAsia="zh-CN"/>
        </w:rPr>
      </w:pPr>
    </w:p>
    <w:p w14:paraId="2A98DB7E" w14:textId="4C832FF2" w:rsidR="006D0118" w:rsidRPr="006D0118" w:rsidRDefault="001E1B4D" w:rsidP="006D0118">
      <w:pPr>
        <w:keepNext/>
        <w:keepLines/>
        <w:spacing w:before="120"/>
        <w:ind w:left="1418" w:hanging="1418"/>
        <w:outlineLvl w:val="3"/>
        <w:rPr>
          <w:rFonts w:ascii="Arial" w:eastAsia="Malgun Gothic" w:hAnsi="Arial"/>
          <w:sz w:val="24"/>
        </w:rPr>
      </w:pPr>
      <w:r>
        <w:rPr>
          <w:rFonts w:ascii="Arial" w:eastAsia="Malgun Gothic" w:hAnsi="Arial"/>
          <w:sz w:val="24"/>
        </w:rPr>
        <w:t>5.7</w:t>
      </w:r>
      <w:r w:rsidR="006D0118" w:rsidRPr="006D0118">
        <w:rPr>
          <w:rFonts w:ascii="Arial" w:eastAsia="Malgun Gothic" w:hAnsi="Arial"/>
          <w:sz w:val="24"/>
        </w:rPr>
        <w:t>.2.3</w:t>
      </w:r>
      <w:r w:rsidR="006D0118" w:rsidRPr="006D0118">
        <w:rPr>
          <w:rFonts w:ascii="Arial" w:eastAsia="Malgun Gothic" w:hAnsi="Arial"/>
          <w:sz w:val="24"/>
        </w:rPr>
        <w:tab/>
        <w:t>UE unified traffic pattern update notification procedure</w:t>
      </w:r>
    </w:p>
    <w:p w14:paraId="45293808" w14:textId="797A8053" w:rsidR="006D0118" w:rsidRPr="006D0118" w:rsidRDefault="006D0118" w:rsidP="006D0118">
      <w:r w:rsidRPr="006D0118">
        <w:t xml:space="preserve">An IoT-PCS Server can provide updated </w:t>
      </w:r>
      <w:r w:rsidRPr="006D0118">
        <w:rPr>
          <w:rFonts w:eastAsia="Malgun Gothic"/>
        </w:rPr>
        <w:t xml:space="preserve">UE unified traffic pattern </w:t>
      </w:r>
      <w:r w:rsidRPr="006D0118">
        <w:t xml:space="preserve">information to IoT-App VAL or SEAL servers by sending UE unified traffic pattern update notifications as shown in figure </w:t>
      </w:r>
      <w:r w:rsidR="001E1B4D">
        <w:t>5.7</w:t>
      </w:r>
      <w:r w:rsidRPr="006D0118">
        <w:t xml:space="preserve">.2.3-1. The </w:t>
      </w:r>
      <w:r w:rsidR="00C42C35">
        <w:t>UE unified traffic</w:t>
      </w:r>
      <w:r w:rsidRPr="006D0118">
        <w:t xml:space="preserve"> pattern management procedure detailed in clause </w:t>
      </w:r>
      <w:r w:rsidR="001E1B4D">
        <w:t>5.7</w:t>
      </w:r>
      <w:r w:rsidRPr="006D0118">
        <w:t>.3.3. is an example of procedure which may result in UE unified traffic pattern updates at the IoT-PCS server, based on which UE unified traffic pattern update notifications are provided.</w:t>
      </w:r>
    </w:p>
    <w:p w14:paraId="59575AC7" w14:textId="77777777" w:rsidR="006D0118" w:rsidRPr="006D0118" w:rsidRDefault="006D0118" w:rsidP="006D0118">
      <w:r w:rsidRPr="006D0118">
        <w:t>Pre-conditions:</w:t>
      </w:r>
    </w:p>
    <w:p w14:paraId="07427643" w14:textId="77777777" w:rsidR="006D0118" w:rsidRPr="006D0118" w:rsidRDefault="006D0118" w:rsidP="00FA3D8D">
      <w:pPr>
        <w:pStyle w:val="B2"/>
        <w:rPr>
          <w:rFonts w:eastAsia="Malgun Gothic"/>
        </w:rPr>
      </w:pPr>
      <w:r w:rsidRPr="006D0118">
        <w:rPr>
          <w:rFonts w:eastAsia="Malgun Gothic"/>
        </w:rPr>
        <w:t>1)</w:t>
      </w:r>
      <w:r w:rsidRPr="006D0118">
        <w:rPr>
          <w:rFonts w:eastAsia="Malgun Gothic"/>
        </w:rPr>
        <w:tab/>
        <w:t xml:space="preserve">The IoT-App Val/SEAL server has subscribed for UE unified traffic pattern and monitoring management services, requesting to receive UE unified traffic pattern update notifications </w:t>
      </w:r>
    </w:p>
    <w:p w14:paraId="747FF34B" w14:textId="77777777" w:rsidR="006D0118" w:rsidRDefault="006D0118" w:rsidP="00BB703F">
      <w:pPr>
        <w:pStyle w:val="TH"/>
      </w:pPr>
    </w:p>
    <w:p w14:paraId="6BA56CEB" w14:textId="77777777" w:rsidR="000933DF" w:rsidRDefault="007C1AD3" w:rsidP="00DF7F0D">
      <w:pPr>
        <w:pStyle w:val="TH"/>
      </w:pPr>
      <w:r>
        <w:object w:dxaOrig="10861" w:dyaOrig="3204" w14:anchorId="7B367DAB">
          <v:shape id="_x0000_i1043" type="#_x0000_t75" style="width:464.8pt;height:136.5pt" o:ole="">
            <v:imagedata r:id="rId47" o:title=""/>
          </v:shape>
          <o:OLEObject Type="Embed" ProgID="Visio.Drawing.15" ShapeID="_x0000_i1043" DrawAspect="Content" ObjectID="_1748898361" r:id="rId48"/>
        </w:object>
      </w:r>
    </w:p>
    <w:p w14:paraId="225EC05D" w14:textId="62CFBFF9" w:rsidR="006D0118" w:rsidRPr="006D0118" w:rsidRDefault="006D0118" w:rsidP="00FA3D8D">
      <w:pPr>
        <w:pStyle w:val="TF"/>
      </w:pPr>
      <w:r w:rsidRPr="006D0118">
        <w:t>Figure </w:t>
      </w:r>
      <w:r w:rsidR="001E1B4D">
        <w:t>5.7</w:t>
      </w:r>
      <w:r w:rsidRPr="006D0118">
        <w:t>.2.3-1: UE unified traffic pattern update notification procedure</w:t>
      </w:r>
    </w:p>
    <w:p w14:paraId="2806838F" w14:textId="28F1B1BB" w:rsidR="006D0118" w:rsidRPr="006D0118" w:rsidRDefault="00564A66" w:rsidP="00AD13AB">
      <w:pPr>
        <w:pStyle w:val="B1"/>
        <w:rPr>
          <w:rFonts w:eastAsia="Malgun Gothic"/>
        </w:rPr>
      </w:pPr>
      <w:r>
        <w:rPr>
          <w:rFonts w:eastAsia="Malgun Gothic"/>
        </w:rPr>
        <w:t>1.</w:t>
      </w:r>
      <w:r>
        <w:rPr>
          <w:rFonts w:eastAsia="Malgun Gothic"/>
        </w:rPr>
        <w:tab/>
      </w:r>
      <w:r w:rsidR="006D0118" w:rsidRPr="006D0118">
        <w:rPr>
          <w:rFonts w:eastAsia="Malgun Gothic"/>
        </w:rPr>
        <w:t>The IoT-PCS server sends the UE unified traffic pattern update notification when either of the following occurs:</w:t>
      </w:r>
    </w:p>
    <w:p w14:paraId="1CF1BB46" w14:textId="519C795A" w:rsidR="006D0118" w:rsidRPr="006D0118" w:rsidRDefault="00564A66" w:rsidP="00AD13AB">
      <w:pPr>
        <w:pStyle w:val="B2"/>
        <w:rPr>
          <w:rFonts w:eastAsia="Malgun Gothic"/>
        </w:rPr>
      </w:pPr>
      <w:r>
        <w:rPr>
          <w:rFonts w:eastAsia="Malgun Gothic"/>
        </w:rPr>
        <w:t>-</w:t>
      </w:r>
      <w:r>
        <w:rPr>
          <w:rFonts w:eastAsia="Malgun Gothic"/>
        </w:rPr>
        <w:tab/>
      </w:r>
      <w:r w:rsidR="006D0118" w:rsidRPr="006D0118">
        <w:rPr>
          <w:rFonts w:eastAsia="Malgun Gothic"/>
        </w:rPr>
        <w:t xml:space="preserve">Monitoring events lead to updates in the UE unified traffic pattern (e.g., to schedule elements in Table </w:t>
      </w:r>
      <w:r w:rsidR="001E1B4D">
        <w:rPr>
          <w:rFonts w:eastAsia="Malgun Gothic"/>
        </w:rPr>
        <w:t>5.7</w:t>
      </w:r>
      <w:r w:rsidR="006D0118" w:rsidRPr="006D0118">
        <w:rPr>
          <w:rFonts w:eastAsia="Malgun Gothic"/>
        </w:rPr>
        <w:t>.2.5.3-1) the IoT-PCS server sends a corresponding notification to the IoT-App VAL/SEAL server. Other notifications may be provided, e.g., if the stationary indication changes.</w:t>
      </w:r>
    </w:p>
    <w:p w14:paraId="00AA3A5C" w14:textId="6E7247DB" w:rsidR="006D0118" w:rsidRPr="006D0118" w:rsidRDefault="00564A66" w:rsidP="00AD13AB">
      <w:pPr>
        <w:pStyle w:val="B2"/>
        <w:rPr>
          <w:rFonts w:eastAsia="Malgun Gothic"/>
        </w:rPr>
      </w:pPr>
      <w:r>
        <w:rPr>
          <w:rFonts w:eastAsia="Malgun Gothic"/>
        </w:rPr>
        <w:t>-</w:t>
      </w:r>
      <w:r>
        <w:rPr>
          <w:rFonts w:eastAsia="Malgun Gothic"/>
        </w:rPr>
        <w:tab/>
      </w:r>
      <w:r w:rsidR="006D0118" w:rsidRPr="006D0118">
        <w:rPr>
          <w:rFonts w:eastAsia="Malgun Gothic"/>
        </w:rPr>
        <w:t xml:space="preserve">An NP Configuration Notification is received with a new set of applied network parameters and if the IoT-PCS Server determines that the new configuration is incompatible with the current UE unified traffic pattern (see also clause </w:t>
      </w:r>
      <w:r w:rsidR="001E1B4D">
        <w:rPr>
          <w:rFonts w:eastAsia="Malgun Gothic"/>
        </w:rPr>
        <w:t>5.7</w:t>
      </w:r>
      <w:r w:rsidR="006D0118" w:rsidRPr="006D0118">
        <w:rPr>
          <w:rFonts w:eastAsia="Malgun Gothic"/>
        </w:rPr>
        <w:t>.3.3 step 3)</w:t>
      </w:r>
      <w:r w:rsidR="006D0118" w:rsidRPr="006D0118">
        <w:rPr>
          <w:rFonts w:eastAsia="Malgun Gothic"/>
          <w:lang w:eastAsia="zh-CN"/>
        </w:rPr>
        <w:t>.</w:t>
      </w:r>
    </w:p>
    <w:p w14:paraId="1D8D8B4E" w14:textId="77777777" w:rsidR="006D0118" w:rsidRPr="006D0118" w:rsidRDefault="006D0118" w:rsidP="00564A66">
      <w:pPr>
        <w:rPr>
          <w:rFonts w:eastAsia="Malgun Gothic"/>
          <w:lang w:eastAsia="zh-CN"/>
        </w:rPr>
      </w:pPr>
    </w:p>
    <w:p w14:paraId="5A25E56F" w14:textId="349EB16C" w:rsidR="006D0118" w:rsidRPr="006D0118" w:rsidRDefault="001E1B4D" w:rsidP="00FA3D8D">
      <w:pPr>
        <w:pStyle w:val="Heading4"/>
        <w:rPr>
          <w:rFonts w:eastAsia="Malgun Gothic"/>
        </w:rPr>
      </w:pPr>
      <w:bookmarkStart w:id="282" w:name="_Toc113357405"/>
      <w:bookmarkStart w:id="283" w:name="_Toc138285563"/>
      <w:r>
        <w:rPr>
          <w:rFonts w:eastAsia="Malgun Gothic"/>
        </w:rPr>
        <w:t>5.7</w:t>
      </w:r>
      <w:r w:rsidR="006D0118" w:rsidRPr="006D0118">
        <w:rPr>
          <w:rFonts w:eastAsia="Malgun Gothic"/>
        </w:rPr>
        <w:t>.2.4</w:t>
      </w:r>
      <w:r w:rsidR="006D0118" w:rsidRPr="006D0118">
        <w:rPr>
          <w:rFonts w:eastAsia="Malgun Gothic"/>
        </w:rPr>
        <w:tab/>
        <w:t>Traffic pattern configuration request procedure</w:t>
      </w:r>
      <w:bookmarkEnd w:id="282"/>
      <w:bookmarkEnd w:id="283"/>
    </w:p>
    <w:p w14:paraId="7ADFBE35" w14:textId="77777777" w:rsidR="006D0118" w:rsidRPr="006D0118" w:rsidRDefault="006D0118" w:rsidP="006D0118">
      <w:r w:rsidRPr="006D0118">
        <w:t xml:space="preserve">To obtain information </w:t>
      </w:r>
      <w:r w:rsidRPr="006D0118">
        <w:rPr>
          <w:rFonts w:eastAsia="Malgun Gothic"/>
          <w:lang w:eastAsia="zh-CN"/>
        </w:rPr>
        <w:t xml:space="preserve">about service-specific traffic patterns for a UE, </w:t>
      </w:r>
      <w:r w:rsidRPr="006D0118">
        <w:t xml:space="preserve"> the IoT-PCS server can request traffic pattern configuration from the IoT-App VAL/SEAL server. This procedure may be used for example to request traffic patterns from IoT-App Servers which did not initiate UE unified traffic pattern and monitoring management, but which nevertheless communicate with the UE.</w:t>
      </w:r>
    </w:p>
    <w:p w14:paraId="315A93F1" w14:textId="77777777" w:rsidR="006D0118" w:rsidRDefault="006D0118" w:rsidP="00BB703F">
      <w:pPr>
        <w:pStyle w:val="TH"/>
      </w:pPr>
    </w:p>
    <w:p w14:paraId="7AEA45CF" w14:textId="77777777" w:rsidR="007C1AD3" w:rsidRPr="006D0118" w:rsidRDefault="007828FF" w:rsidP="00DF7F0D">
      <w:pPr>
        <w:pStyle w:val="TH"/>
      </w:pPr>
      <w:r w:rsidRPr="00DF7F0D">
        <w:object w:dxaOrig="10861" w:dyaOrig="4056" w14:anchorId="5C047071">
          <v:shape id="_x0000_i1044" type="#_x0000_t75" style="width:469.05pt;height:174.65pt" o:ole="">
            <v:imagedata r:id="rId49" o:title=""/>
          </v:shape>
          <o:OLEObject Type="Embed" ProgID="Visio.Drawing.15" ShapeID="_x0000_i1044" DrawAspect="Content" ObjectID="_1748898362" r:id="rId50"/>
        </w:object>
      </w:r>
    </w:p>
    <w:p w14:paraId="76360EE9" w14:textId="36882394" w:rsidR="006D0118" w:rsidRPr="00AC7864" w:rsidRDefault="006D0118" w:rsidP="00AC7864">
      <w:pPr>
        <w:pStyle w:val="TF"/>
      </w:pPr>
      <w:r w:rsidRPr="00AC7864">
        <w:t>Figure </w:t>
      </w:r>
      <w:r w:rsidR="001E1B4D" w:rsidRPr="00AC7864">
        <w:t>5.7</w:t>
      </w:r>
      <w:r w:rsidRPr="00AC7864">
        <w:t>.2.4-1: Traffic pattern configuration request</w:t>
      </w:r>
    </w:p>
    <w:p w14:paraId="12E6E893" w14:textId="6A9FBE3F" w:rsidR="006D0118" w:rsidRPr="006D0118" w:rsidRDefault="00564A66" w:rsidP="00AD13AB">
      <w:pPr>
        <w:pStyle w:val="B1"/>
        <w:rPr>
          <w:rFonts w:eastAsia="Malgun Gothic"/>
        </w:rPr>
      </w:pPr>
      <w:r>
        <w:rPr>
          <w:rFonts w:eastAsia="Malgun Gothic"/>
        </w:rPr>
        <w:t>1.</w:t>
      </w:r>
      <w:r>
        <w:rPr>
          <w:rFonts w:eastAsia="Malgun Gothic"/>
        </w:rPr>
        <w:tab/>
      </w:r>
      <w:r w:rsidR="006D0118" w:rsidRPr="006D0118">
        <w:rPr>
          <w:rFonts w:eastAsia="Malgun Gothic"/>
        </w:rPr>
        <w:t xml:space="preserve">In order to obtain the service-specific traffic pattern configuration for a UE, the IoT-PCS Server sends traffic pattern configuration request to the IoT-App VAL/ SEAL server. The request parameters indicate the UE(s) for which the request is made. </w:t>
      </w:r>
    </w:p>
    <w:p w14:paraId="3F75007B" w14:textId="2FB938BE" w:rsidR="006D0118" w:rsidRPr="006D0118" w:rsidRDefault="00564A66" w:rsidP="00AD13AB">
      <w:pPr>
        <w:pStyle w:val="B1"/>
        <w:rPr>
          <w:rFonts w:eastAsia="Malgun Gothic"/>
        </w:rPr>
      </w:pPr>
      <w:r>
        <w:rPr>
          <w:rFonts w:eastAsia="Malgun Gothic"/>
        </w:rPr>
        <w:t>2.</w:t>
      </w:r>
      <w:r>
        <w:rPr>
          <w:rFonts w:eastAsia="Malgun Gothic"/>
        </w:rPr>
        <w:tab/>
      </w:r>
      <w:r w:rsidR="006D0118" w:rsidRPr="006D0118">
        <w:rPr>
          <w:rFonts w:eastAsia="Malgun Gothic"/>
        </w:rPr>
        <w:t xml:space="preserve">Upon receipt of the request, the IoT-App VAL/SEAL server sends a response. The parameters include one or more traffic pattern elements. </w:t>
      </w:r>
    </w:p>
    <w:p w14:paraId="06A0478D" w14:textId="77777777" w:rsidR="006D0118" w:rsidRPr="006D0118" w:rsidRDefault="006D0118" w:rsidP="006D0118">
      <w:pPr>
        <w:rPr>
          <w:rFonts w:eastAsia="Malgun Gothic"/>
        </w:rPr>
      </w:pPr>
    </w:p>
    <w:p w14:paraId="4DE5B008" w14:textId="1A2509A5" w:rsidR="006D0118" w:rsidRPr="006D0118" w:rsidRDefault="001E1B4D" w:rsidP="00FA3D8D">
      <w:pPr>
        <w:pStyle w:val="Heading4"/>
        <w:rPr>
          <w:rFonts w:eastAsia="Malgun Gothic"/>
        </w:rPr>
      </w:pPr>
      <w:bookmarkStart w:id="284" w:name="_Toc113357406"/>
      <w:bookmarkStart w:id="285" w:name="_Toc138285564"/>
      <w:r>
        <w:rPr>
          <w:rFonts w:eastAsia="Malgun Gothic"/>
        </w:rPr>
        <w:t>5.7</w:t>
      </w:r>
      <w:r w:rsidR="006D0118" w:rsidRPr="006D0118">
        <w:rPr>
          <w:rFonts w:eastAsia="Malgun Gothic"/>
        </w:rPr>
        <w:t>.2.5</w:t>
      </w:r>
      <w:r w:rsidR="006D0118" w:rsidRPr="006D0118">
        <w:rPr>
          <w:rFonts w:eastAsia="Malgun Gothic"/>
        </w:rPr>
        <w:tab/>
        <w:t>Information Flows</w:t>
      </w:r>
      <w:bookmarkEnd w:id="284"/>
      <w:bookmarkEnd w:id="285"/>
    </w:p>
    <w:p w14:paraId="7F9F0B81" w14:textId="23362ECE" w:rsidR="006D0118" w:rsidRPr="001E1B4D" w:rsidRDefault="001E1B4D" w:rsidP="00FA3D8D">
      <w:pPr>
        <w:pStyle w:val="Heading5"/>
        <w:rPr>
          <w:rFonts w:eastAsia="Malgun Gothic"/>
        </w:rPr>
      </w:pPr>
      <w:bookmarkStart w:id="286" w:name="_Toc113357407"/>
      <w:bookmarkStart w:id="287" w:name="_Toc138285565"/>
      <w:r w:rsidRPr="001E1B4D">
        <w:rPr>
          <w:rFonts w:eastAsia="Malgun Gothic"/>
        </w:rPr>
        <w:t>5.7</w:t>
      </w:r>
      <w:r w:rsidR="006D0118" w:rsidRPr="001E1B4D">
        <w:rPr>
          <w:rFonts w:eastAsia="Malgun Gothic"/>
        </w:rPr>
        <w:t xml:space="preserve">.2.5.1 </w:t>
      </w:r>
      <w:r w:rsidR="006D0118" w:rsidRPr="001E1B4D">
        <w:rPr>
          <w:rFonts w:eastAsia="Malgun Gothic"/>
        </w:rPr>
        <w:tab/>
        <w:t>UE unified traffic pattern and monitoring management subscription request</w:t>
      </w:r>
      <w:bookmarkEnd w:id="286"/>
      <w:bookmarkEnd w:id="287"/>
      <w:r w:rsidR="006D0118" w:rsidRPr="001E1B4D">
        <w:rPr>
          <w:rFonts w:eastAsia="Malgun Gothic"/>
        </w:rPr>
        <w:t xml:space="preserve"> </w:t>
      </w:r>
    </w:p>
    <w:p w14:paraId="13894396" w14:textId="3F5F82E7" w:rsidR="006D0118" w:rsidRPr="006D0118" w:rsidRDefault="006D0118" w:rsidP="006D0118">
      <w:r w:rsidRPr="006D0118">
        <w:t>Table </w:t>
      </w:r>
      <w:r w:rsidR="001E1B4D">
        <w:t>5.7</w:t>
      </w:r>
      <w:r w:rsidRPr="006D0118">
        <w:t>.2.5.1-</w:t>
      </w:r>
      <w:r w:rsidRPr="006D0118">
        <w:rPr>
          <w:lang w:eastAsia="zh-CN"/>
        </w:rPr>
        <w:t>1</w:t>
      </w:r>
      <w:r w:rsidRPr="006D0118">
        <w:t xml:space="preserve"> describes the information flow for the UE unified traffic pattern and monitoring management subscription request  from the IoT-App VAL/SEAL server to the IoT-PCS </w:t>
      </w:r>
      <w:r w:rsidRPr="006D0118">
        <w:rPr>
          <w:lang w:eastAsia="zh-CN"/>
        </w:rPr>
        <w:t>server</w:t>
      </w:r>
      <w:r w:rsidRPr="006D0118">
        <w:t>.</w:t>
      </w:r>
    </w:p>
    <w:p w14:paraId="13F27E61" w14:textId="7BE4A9AA" w:rsidR="006D0118" w:rsidRPr="006D0118" w:rsidRDefault="006D0118" w:rsidP="00FA3D8D">
      <w:pPr>
        <w:pStyle w:val="TH"/>
        <w:rPr>
          <w:rFonts w:eastAsia="Malgun Gothic"/>
          <w:lang w:eastAsia="zh-CN"/>
        </w:rPr>
      </w:pPr>
      <w:r w:rsidRPr="006D0118">
        <w:rPr>
          <w:rFonts w:eastAsia="Malgun Gothic"/>
        </w:rPr>
        <w:t>Table </w:t>
      </w:r>
      <w:r w:rsidR="001E1B4D">
        <w:rPr>
          <w:rFonts w:eastAsia="Malgun Gothic"/>
        </w:rPr>
        <w:t>5.7</w:t>
      </w:r>
      <w:r w:rsidRPr="006D0118">
        <w:rPr>
          <w:rFonts w:eastAsia="Malgun Gothic"/>
        </w:rPr>
        <w:t>.2.5.1-</w:t>
      </w:r>
      <w:r w:rsidRPr="006D0118">
        <w:rPr>
          <w:rFonts w:eastAsia="Malgun Gothic"/>
          <w:lang w:eastAsia="zh-CN"/>
        </w:rPr>
        <w:t>1</w:t>
      </w:r>
      <w:r w:rsidRPr="006D0118">
        <w:rPr>
          <w:rFonts w:eastAsia="Malgun Gothic"/>
        </w:rPr>
        <w:t>: UE unified traffic pattern and monitoring management subscription request</w:t>
      </w:r>
    </w:p>
    <w:tbl>
      <w:tblPr>
        <w:tblW w:w="8640" w:type="dxa"/>
        <w:jc w:val="center"/>
        <w:tblLayout w:type="fixed"/>
        <w:tblLook w:val="0000" w:firstRow="0" w:lastRow="0" w:firstColumn="0" w:lastColumn="0" w:noHBand="0" w:noVBand="0"/>
      </w:tblPr>
      <w:tblGrid>
        <w:gridCol w:w="3011"/>
        <w:gridCol w:w="1309"/>
        <w:gridCol w:w="4320"/>
      </w:tblGrid>
      <w:tr w:rsidR="006D0118" w:rsidRPr="006D0118" w14:paraId="10889CB3" w14:textId="77777777" w:rsidTr="009C27E9">
        <w:trPr>
          <w:jc w:val="center"/>
        </w:trPr>
        <w:tc>
          <w:tcPr>
            <w:tcW w:w="3011" w:type="dxa"/>
            <w:tcBorders>
              <w:top w:val="single" w:sz="4" w:space="0" w:color="000000"/>
              <w:left w:val="single" w:sz="4" w:space="0" w:color="000000"/>
              <w:bottom w:val="single" w:sz="4" w:space="0" w:color="000000"/>
            </w:tcBorders>
            <w:shd w:val="clear" w:color="auto" w:fill="auto"/>
          </w:tcPr>
          <w:p w14:paraId="58E6FB25" w14:textId="77777777" w:rsidR="006D0118" w:rsidRPr="006D0118" w:rsidRDefault="006D0118" w:rsidP="00FA3D8D">
            <w:pPr>
              <w:pStyle w:val="TAL"/>
              <w:rPr>
                <w:rFonts w:eastAsia="Malgun Gothic"/>
              </w:rPr>
            </w:pPr>
            <w:r w:rsidRPr="006D0118">
              <w:rPr>
                <w:rFonts w:eastAsia="Malgun Gothic"/>
              </w:rPr>
              <w:t>Information element</w:t>
            </w:r>
          </w:p>
        </w:tc>
        <w:tc>
          <w:tcPr>
            <w:tcW w:w="1309" w:type="dxa"/>
            <w:tcBorders>
              <w:top w:val="single" w:sz="4" w:space="0" w:color="000000"/>
              <w:left w:val="single" w:sz="4" w:space="0" w:color="000000"/>
              <w:bottom w:val="single" w:sz="4" w:space="0" w:color="000000"/>
            </w:tcBorders>
            <w:shd w:val="clear" w:color="auto" w:fill="auto"/>
          </w:tcPr>
          <w:p w14:paraId="303DA537" w14:textId="77777777" w:rsidR="006D0118" w:rsidRPr="006D0118" w:rsidRDefault="006D0118" w:rsidP="00FA3D8D">
            <w:pPr>
              <w:pStyle w:val="TAL"/>
              <w:rPr>
                <w:rFonts w:eastAsia="Malgun Gothic"/>
              </w:rPr>
            </w:pPr>
            <w:r w:rsidRPr="006D0118">
              <w:rPr>
                <w:rFonts w:eastAsia="Malgun Gothic"/>
              </w:rPr>
              <w:t>Monitoring</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47F8029A" w14:textId="77777777" w:rsidR="006D0118" w:rsidRPr="006D0118" w:rsidRDefault="006D0118" w:rsidP="00FA3D8D">
            <w:pPr>
              <w:pStyle w:val="TAL"/>
              <w:rPr>
                <w:rFonts w:eastAsia="Malgun Gothic"/>
              </w:rPr>
            </w:pPr>
            <w:r w:rsidRPr="006D0118">
              <w:rPr>
                <w:rFonts w:eastAsia="Malgun Gothic"/>
              </w:rPr>
              <w:t>Description</w:t>
            </w:r>
          </w:p>
        </w:tc>
      </w:tr>
      <w:tr w:rsidR="006D0118" w:rsidRPr="006D0118" w14:paraId="7C0AA62E" w14:textId="77777777" w:rsidTr="009C27E9">
        <w:trPr>
          <w:jc w:val="center"/>
        </w:trPr>
        <w:tc>
          <w:tcPr>
            <w:tcW w:w="3011" w:type="dxa"/>
            <w:tcBorders>
              <w:top w:val="single" w:sz="4" w:space="0" w:color="000000"/>
              <w:left w:val="single" w:sz="4" w:space="0" w:color="000000"/>
              <w:bottom w:val="single" w:sz="4" w:space="0" w:color="000000"/>
            </w:tcBorders>
            <w:shd w:val="clear" w:color="auto" w:fill="auto"/>
          </w:tcPr>
          <w:p w14:paraId="63F02ED4" w14:textId="77777777" w:rsidR="006D0118" w:rsidRPr="006D0118" w:rsidRDefault="006D0118" w:rsidP="00FA3D8D">
            <w:pPr>
              <w:pStyle w:val="TAL"/>
              <w:rPr>
                <w:rFonts w:eastAsia="Malgun Gothic"/>
              </w:rPr>
            </w:pPr>
            <w:r w:rsidRPr="006D0118">
              <w:rPr>
                <w:rFonts w:eastAsia="Malgun Gothic"/>
              </w:rPr>
              <w:t>IoT-App VAL UE ID</w:t>
            </w:r>
          </w:p>
        </w:tc>
        <w:tc>
          <w:tcPr>
            <w:tcW w:w="1309" w:type="dxa"/>
            <w:tcBorders>
              <w:top w:val="single" w:sz="4" w:space="0" w:color="000000"/>
              <w:left w:val="single" w:sz="4" w:space="0" w:color="000000"/>
              <w:bottom w:val="single" w:sz="4" w:space="0" w:color="000000"/>
            </w:tcBorders>
            <w:shd w:val="clear" w:color="auto" w:fill="auto"/>
          </w:tcPr>
          <w:p w14:paraId="104176E0" w14:textId="77777777" w:rsidR="006D0118" w:rsidRPr="006D0118" w:rsidRDefault="006D0118" w:rsidP="00FA3D8D">
            <w:pPr>
              <w:pStyle w:val="TAL"/>
              <w:rPr>
                <w:rFonts w:eastAsia="Malgun Gothic"/>
              </w:rPr>
            </w:pPr>
            <w:r w:rsidRPr="006D0118">
              <w:rPr>
                <w:rFonts w:eastAsia="Malgun Gothic"/>
              </w:rPr>
              <w:t>M</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3A7A2C84" w14:textId="77777777" w:rsidR="006D0118" w:rsidRPr="006D0118" w:rsidRDefault="006D0118" w:rsidP="00FA3D8D">
            <w:pPr>
              <w:pStyle w:val="TAL"/>
              <w:rPr>
                <w:rFonts w:eastAsia="Malgun Gothic"/>
              </w:rPr>
            </w:pPr>
            <w:r w:rsidRPr="006D0118">
              <w:rPr>
                <w:rFonts w:eastAsia="Malgun Gothic"/>
              </w:rPr>
              <w:t xml:space="preserve">UEs hosting IoT-App clients for which the subscription is requested </w:t>
            </w:r>
          </w:p>
        </w:tc>
      </w:tr>
      <w:tr w:rsidR="006D0118" w:rsidRPr="006D0118" w14:paraId="1446DB8B" w14:textId="77777777" w:rsidTr="009C27E9">
        <w:trPr>
          <w:jc w:val="center"/>
        </w:trPr>
        <w:tc>
          <w:tcPr>
            <w:tcW w:w="3011" w:type="dxa"/>
            <w:tcBorders>
              <w:top w:val="single" w:sz="4" w:space="0" w:color="000000"/>
              <w:left w:val="single" w:sz="4" w:space="0" w:color="000000"/>
              <w:bottom w:val="single" w:sz="4" w:space="0" w:color="000000"/>
            </w:tcBorders>
            <w:shd w:val="clear" w:color="auto" w:fill="auto"/>
          </w:tcPr>
          <w:p w14:paraId="3F9637EF" w14:textId="77777777" w:rsidR="006D0118" w:rsidRPr="006D0118" w:rsidRDefault="006D0118" w:rsidP="00FA3D8D">
            <w:pPr>
              <w:pStyle w:val="TAL"/>
              <w:rPr>
                <w:rFonts w:eastAsia="Malgun Gothic"/>
                <w:lang w:eastAsia="zh-CN"/>
              </w:rPr>
            </w:pPr>
            <w:r w:rsidRPr="006D0118">
              <w:rPr>
                <w:rFonts w:eastAsia="Malgun Gothic"/>
              </w:rPr>
              <w:t>IoT-App VAL service ID</w:t>
            </w:r>
          </w:p>
        </w:tc>
        <w:tc>
          <w:tcPr>
            <w:tcW w:w="1309" w:type="dxa"/>
            <w:tcBorders>
              <w:top w:val="single" w:sz="4" w:space="0" w:color="000000"/>
              <w:left w:val="single" w:sz="4" w:space="0" w:color="000000"/>
              <w:bottom w:val="single" w:sz="4" w:space="0" w:color="000000"/>
            </w:tcBorders>
            <w:shd w:val="clear" w:color="auto" w:fill="auto"/>
          </w:tcPr>
          <w:p w14:paraId="00ECA42B" w14:textId="77777777" w:rsidR="006D0118" w:rsidRPr="006D0118" w:rsidRDefault="006D0118" w:rsidP="00FA3D8D">
            <w:pPr>
              <w:pStyle w:val="TAL"/>
              <w:rPr>
                <w:rFonts w:eastAsia="Malgun Gothic"/>
              </w:rPr>
            </w:pPr>
            <w:r w:rsidRPr="006D0118">
              <w:rPr>
                <w:rFonts w:eastAsia="Malgun Gothic"/>
              </w:rPr>
              <w:t>M</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1162BF05" w14:textId="77777777" w:rsidR="006D0118" w:rsidRPr="006D0118" w:rsidRDefault="006D0118" w:rsidP="00FA3D8D">
            <w:pPr>
              <w:pStyle w:val="TAL"/>
              <w:rPr>
                <w:rFonts w:eastAsia="Malgun Gothic"/>
                <w:lang w:eastAsia="zh-CN"/>
              </w:rPr>
            </w:pPr>
            <w:r w:rsidRPr="006D0118">
              <w:rPr>
                <w:rFonts w:eastAsia="Malgun Gothic"/>
              </w:rPr>
              <w:t>Identi</w:t>
            </w:r>
            <w:r w:rsidRPr="006D0118">
              <w:rPr>
                <w:rFonts w:eastAsia="Malgun Gothic"/>
                <w:lang w:eastAsia="zh-CN"/>
              </w:rPr>
              <w:t>t</w:t>
            </w:r>
            <w:r w:rsidRPr="006D0118">
              <w:rPr>
                <w:rFonts w:eastAsia="Malgun Gothic"/>
              </w:rPr>
              <w:t xml:space="preserve">y of the VAL service for which the </w:t>
            </w:r>
            <w:r w:rsidRPr="006D0118">
              <w:rPr>
                <w:rFonts w:eastAsia="Malgun Gothic"/>
                <w:lang w:eastAsia="zh-CN"/>
              </w:rPr>
              <w:t>subscription is</w:t>
            </w:r>
            <w:r w:rsidRPr="006D0118">
              <w:rPr>
                <w:rFonts w:eastAsia="Malgun Gothic"/>
              </w:rPr>
              <w:t xml:space="preserve"> re</w:t>
            </w:r>
            <w:r w:rsidRPr="006D0118">
              <w:rPr>
                <w:rFonts w:eastAsia="Malgun Gothic"/>
                <w:lang w:eastAsia="zh-CN"/>
              </w:rPr>
              <w:t>quest</w:t>
            </w:r>
            <w:r w:rsidRPr="006D0118">
              <w:rPr>
                <w:rFonts w:eastAsia="Malgun Gothic"/>
              </w:rPr>
              <w:t>ed.</w:t>
            </w:r>
          </w:p>
        </w:tc>
      </w:tr>
      <w:tr w:rsidR="006D0118" w:rsidRPr="006D0118" w14:paraId="2F82B9B1" w14:textId="77777777" w:rsidTr="009C27E9">
        <w:trPr>
          <w:jc w:val="center"/>
        </w:trPr>
        <w:tc>
          <w:tcPr>
            <w:tcW w:w="3011" w:type="dxa"/>
            <w:tcBorders>
              <w:top w:val="single" w:sz="4" w:space="0" w:color="000000"/>
              <w:left w:val="single" w:sz="4" w:space="0" w:color="000000"/>
              <w:bottom w:val="single" w:sz="4" w:space="0" w:color="000000"/>
            </w:tcBorders>
            <w:shd w:val="clear" w:color="auto" w:fill="auto"/>
          </w:tcPr>
          <w:p w14:paraId="7D610F5D" w14:textId="77777777" w:rsidR="006D0118" w:rsidRPr="006D0118" w:rsidRDefault="006D0118" w:rsidP="00FA3D8D">
            <w:pPr>
              <w:pStyle w:val="TAL"/>
              <w:rPr>
                <w:rFonts w:eastAsia="Malgun Gothic"/>
              </w:rPr>
            </w:pPr>
            <w:r w:rsidRPr="006D0118">
              <w:rPr>
                <w:rFonts w:eastAsia="Malgun Gothic"/>
              </w:rPr>
              <w:t>Management subscription indications</w:t>
            </w:r>
          </w:p>
        </w:tc>
        <w:tc>
          <w:tcPr>
            <w:tcW w:w="1309" w:type="dxa"/>
            <w:tcBorders>
              <w:top w:val="single" w:sz="4" w:space="0" w:color="000000"/>
              <w:left w:val="single" w:sz="4" w:space="0" w:color="000000"/>
              <w:bottom w:val="single" w:sz="4" w:space="0" w:color="000000"/>
            </w:tcBorders>
            <w:shd w:val="clear" w:color="auto" w:fill="auto"/>
          </w:tcPr>
          <w:p w14:paraId="0F975D42" w14:textId="77777777" w:rsidR="006D0118" w:rsidRPr="006D0118" w:rsidRDefault="006D0118" w:rsidP="00FA3D8D">
            <w:pPr>
              <w:pStyle w:val="TAL"/>
              <w:rPr>
                <w:rFonts w:eastAsia="Malgun Gothic"/>
              </w:rPr>
            </w:pPr>
            <w:r w:rsidRPr="006D0118">
              <w:rPr>
                <w:rFonts w:eastAsia="Malgun Gothic"/>
              </w:rPr>
              <w:t>M</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3CE16F97" w14:textId="77777777" w:rsidR="006D0118" w:rsidRPr="006D0118" w:rsidRDefault="006D0118" w:rsidP="00FA3D8D">
            <w:pPr>
              <w:pStyle w:val="TAL"/>
              <w:rPr>
                <w:rFonts w:eastAsia="Malgun Gothic"/>
              </w:rPr>
            </w:pPr>
            <w:r w:rsidRPr="006D0118">
              <w:rPr>
                <w:rFonts w:eastAsia="Malgun Gothic"/>
              </w:rPr>
              <w:t>At least one of the following indications is to be provided</w:t>
            </w:r>
          </w:p>
        </w:tc>
      </w:tr>
      <w:tr w:rsidR="006D0118" w:rsidRPr="006D0118" w14:paraId="60603B7F" w14:textId="77777777" w:rsidTr="009C27E9">
        <w:trPr>
          <w:jc w:val="center"/>
        </w:trPr>
        <w:tc>
          <w:tcPr>
            <w:tcW w:w="3011" w:type="dxa"/>
            <w:tcBorders>
              <w:top w:val="single" w:sz="4" w:space="0" w:color="000000"/>
              <w:left w:val="single" w:sz="4" w:space="0" w:color="000000"/>
              <w:bottom w:val="single" w:sz="4" w:space="0" w:color="000000"/>
            </w:tcBorders>
            <w:shd w:val="clear" w:color="auto" w:fill="auto"/>
          </w:tcPr>
          <w:p w14:paraId="451A79DE" w14:textId="77777777" w:rsidR="006D0118" w:rsidRPr="006D0118" w:rsidRDefault="006D0118" w:rsidP="00FA3D8D">
            <w:pPr>
              <w:pStyle w:val="TAL"/>
              <w:rPr>
                <w:rFonts w:eastAsia="Malgun Gothic"/>
              </w:rPr>
            </w:pPr>
            <w:r w:rsidRPr="006D0118">
              <w:rPr>
                <w:rFonts w:eastAsia="Malgun Gothic"/>
              </w:rPr>
              <w:t>&gt; CP configuration indication</w:t>
            </w:r>
          </w:p>
        </w:tc>
        <w:tc>
          <w:tcPr>
            <w:tcW w:w="1309" w:type="dxa"/>
            <w:tcBorders>
              <w:top w:val="single" w:sz="4" w:space="0" w:color="000000"/>
              <w:left w:val="single" w:sz="4" w:space="0" w:color="000000"/>
              <w:bottom w:val="single" w:sz="4" w:space="0" w:color="000000"/>
            </w:tcBorders>
            <w:shd w:val="clear" w:color="auto" w:fill="auto"/>
          </w:tcPr>
          <w:p w14:paraId="23C206D4" w14:textId="77777777" w:rsidR="006D0118" w:rsidRPr="006D0118" w:rsidRDefault="006D0118" w:rsidP="00FA3D8D">
            <w:pPr>
              <w:pStyle w:val="TAL"/>
              <w:rPr>
                <w:rFonts w:eastAsia="Malgun Gothic"/>
              </w:rPr>
            </w:pPr>
            <w:r w:rsidRPr="006D0118">
              <w:rPr>
                <w:rFonts w:eastAsia="Malgun Gothic"/>
              </w:rPr>
              <w:t>O</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658CA9F0" w14:textId="2C4B6241" w:rsidR="006D0118" w:rsidRPr="006D0118" w:rsidRDefault="006D0118" w:rsidP="00FA3D8D">
            <w:pPr>
              <w:pStyle w:val="TAL"/>
              <w:rPr>
                <w:rFonts w:eastAsia="Malgun Gothic"/>
              </w:rPr>
            </w:pPr>
            <w:r w:rsidRPr="006D0118">
              <w:rPr>
                <w:rFonts w:eastAsia="Malgun Gothic"/>
              </w:rPr>
              <w:t>Indicates whether CP configuration by the IoT-PCS Server with 5GC  is requested. (</w:t>
            </w:r>
            <w:r w:rsidR="00EC272D">
              <w:rPr>
                <w:rFonts w:eastAsia="Malgun Gothic"/>
              </w:rPr>
              <w:t>see </w:t>
            </w:r>
            <w:r w:rsidRPr="006D0118">
              <w:rPr>
                <w:rFonts w:eastAsia="Malgun Gothic"/>
              </w:rPr>
              <w:t>NOTE</w:t>
            </w:r>
            <w:r w:rsidR="00A1243B">
              <w:rPr>
                <w:rFonts w:eastAsia="Malgun Gothic"/>
              </w:rPr>
              <w:t> 1</w:t>
            </w:r>
            <w:r w:rsidRPr="006D0118">
              <w:rPr>
                <w:rFonts w:eastAsia="Malgun Gothic"/>
              </w:rPr>
              <w:t>)</w:t>
            </w:r>
          </w:p>
        </w:tc>
      </w:tr>
      <w:tr w:rsidR="006D0118" w:rsidRPr="006D0118" w14:paraId="54DAA56C" w14:textId="77777777" w:rsidTr="009C27E9">
        <w:trPr>
          <w:jc w:val="center"/>
        </w:trPr>
        <w:tc>
          <w:tcPr>
            <w:tcW w:w="3011" w:type="dxa"/>
            <w:tcBorders>
              <w:top w:val="single" w:sz="4" w:space="0" w:color="000000"/>
              <w:left w:val="single" w:sz="4" w:space="0" w:color="000000"/>
              <w:bottom w:val="single" w:sz="4" w:space="0" w:color="000000"/>
            </w:tcBorders>
            <w:shd w:val="clear" w:color="auto" w:fill="auto"/>
          </w:tcPr>
          <w:p w14:paraId="66D752C6" w14:textId="30AF9610" w:rsidR="006D0118" w:rsidRPr="006D0118" w:rsidRDefault="006D0118" w:rsidP="00FA3D8D">
            <w:pPr>
              <w:pStyle w:val="TAL"/>
              <w:rPr>
                <w:rFonts w:eastAsia="Malgun Gothic"/>
              </w:rPr>
            </w:pPr>
            <w:r w:rsidRPr="006D0118">
              <w:rPr>
                <w:rFonts w:eastAsia="Malgun Gothic"/>
              </w:rPr>
              <w:t xml:space="preserve">&gt; UE </w:t>
            </w:r>
            <w:r w:rsidR="00B92B0C">
              <w:rPr>
                <w:rFonts w:eastAsia="Malgun Gothic"/>
              </w:rPr>
              <w:t xml:space="preserve">unified </w:t>
            </w:r>
            <w:r w:rsidR="00102862">
              <w:rPr>
                <w:rFonts w:eastAsia="Malgun Gothic"/>
              </w:rPr>
              <w:t>traffic pattern</w:t>
            </w:r>
            <w:r w:rsidRPr="006D0118">
              <w:rPr>
                <w:rFonts w:eastAsia="Malgun Gothic"/>
              </w:rPr>
              <w:t xml:space="preserve"> monitoring management indication</w:t>
            </w:r>
          </w:p>
        </w:tc>
        <w:tc>
          <w:tcPr>
            <w:tcW w:w="1309" w:type="dxa"/>
            <w:tcBorders>
              <w:top w:val="single" w:sz="4" w:space="0" w:color="000000"/>
              <w:left w:val="single" w:sz="4" w:space="0" w:color="000000"/>
              <w:bottom w:val="single" w:sz="4" w:space="0" w:color="000000"/>
            </w:tcBorders>
            <w:shd w:val="clear" w:color="auto" w:fill="auto"/>
          </w:tcPr>
          <w:p w14:paraId="6D8F5563" w14:textId="77777777" w:rsidR="006D0118" w:rsidRPr="006D0118" w:rsidRDefault="006D0118" w:rsidP="00FA3D8D">
            <w:pPr>
              <w:pStyle w:val="TAL"/>
              <w:rPr>
                <w:rFonts w:eastAsia="Malgun Gothic"/>
              </w:rPr>
            </w:pPr>
            <w:r w:rsidRPr="006D0118">
              <w:rPr>
                <w:rFonts w:eastAsia="Malgun Gothic"/>
              </w:rPr>
              <w:t>O</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2ECBA08A" w14:textId="5B1C9FE7" w:rsidR="006D0118" w:rsidRPr="006D0118" w:rsidRDefault="006D0118" w:rsidP="00FA3D8D">
            <w:pPr>
              <w:pStyle w:val="TAL"/>
              <w:rPr>
                <w:rFonts w:eastAsia="Malgun Gothic"/>
              </w:rPr>
            </w:pPr>
            <w:r w:rsidRPr="006D0118">
              <w:rPr>
                <w:rFonts w:eastAsia="Malgun Gothic"/>
              </w:rPr>
              <w:t xml:space="preserve">Indicates that management of the UE </w:t>
            </w:r>
            <w:r w:rsidR="00B92B0C">
              <w:rPr>
                <w:rFonts w:eastAsia="Malgun Gothic"/>
              </w:rPr>
              <w:t>unified traffic pattern</w:t>
            </w:r>
            <w:r w:rsidRPr="006D0118">
              <w:rPr>
                <w:rFonts w:eastAsia="Malgun Gothic"/>
              </w:rPr>
              <w:t xml:space="preserve"> is requested</w:t>
            </w:r>
          </w:p>
        </w:tc>
      </w:tr>
      <w:tr w:rsidR="006D0118" w:rsidRPr="006D0118" w14:paraId="52B00596" w14:textId="77777777" w:rsidTr="009C27E9">
        <w:trPr>
          <w:jc w:val="center"/>
        </w:trPr>
        <w:tc>
          <w:tcPr>
            <w:tcW w:w="3011" w:type="dxa"/>
            <w:tcBorders>
              <w:top w:val="single" w:sz="4" w:space="0" w:color="000000"/>
              <w:left w:val="single" w:sz="4" w:space="0" w:color="000000"/>
              <w:bottom w:val="single" w:sz="4" w:space="0" w:color="000000"/>
            </w:tcBorders>
            <w:shd w:val="clear" w:color="auto" w:fill="auto"/>
          </w:tcPr>
          <w:p w14:paraId="63091186" w14:textId="77777777" w:rsidR="006D0118" w:rsidRPr="006D0118" w:rsidRDefault="006D0118" w:rsidP="00FA3D8D">
            <w:pPr>
              <w:pStyle w:val="TAL"/>
              <w:rPr>
                <w:rFonts w:eastAsia="Malgun Gothic"/>
              </w:rPr>
            </w:pPr>
            <w:r w:rsidRPr="006D0118">
              <w:rPr>
                <w:rFonts w:eastAsia="Malgun Gothic"/>
              </w:rPr>
              <w:t>&gt; UE unified traffic pattern update notification indication</w:t>
            </w:r>
          </w:p>
        </w:tc>
        <w:tc>
          <w:tcPr>
            <w:tcW w:w="1309" w:type="dxa"/>
            <w:tcBorders>
              <w:top w:val="single" w:sz="4" w:space="0" w:color="000000"/>
              <w:left w:val="single" w:sz="4" w:space="0" w:color="000000"/>
              <w:bottom w:val="single" w:sz="4" w:space="0" w:color="000000"/>
            </w:tcBorders>
            <w:shd w:val="clear" w:color="auto" w:fill="auto"/>
          </w:tcPr>
          <w:p w14:paraId="6DF23418" w14:textId="77777777" w:rsidR="006D0118" w:rsidRPr="006D0118" w:rsidRDefault="006D0118" w:rsidP="00FA3D8D">
            <w:pPr>
              <w:pStyle w:val="TAL"/>
              <w:rPr>
                <w:rFonts w:eastAsia="Malgun Gothic"/>
              </w:rPr>
            </w:pPr>
            <w:r w:rsidRPr="006D0118">
              <w:rPr>
                <w:rFonts w:eastAsia="Malgun Gothic"/>
              </w:rPr>
              <w:t>O</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7FC56491" w14:textId="742F54AE" w:rsidR="006D0118" w:rsidRPr="006D0118" w:rsidRDefault="006D0118" w:rsidP="00FA3D8D">
            <w:pPr>
              <w:pStyle w:val="TAL"/>
              <w:rPr>
                <w:rFonts w:eastAsia="Malgun Gothic"/>
              </w:rPr>
            </w:pPr>
            <w:r w:rsidRPr="006D0118">
              <w:rPr>
                <w:rFonts w:eastAsia="Malgun Gothic"/>
              </w:rPr>
              <w:t xml:space="preserve">Indicates that notifications for updates of the UE </w:t>
            </w:r>
            <w:r w:rsidR="00363312">
              <w:rPr>
                <w:rFonts w:eastAsia="Malgun Gothic"/>
              </w:rPr>
              <w:t>unified traffic pattern</w:t>
            </w:r>
            <w:r w:rsidRPr="006D0118">
              <w:rPr>
                <w:rFonts w:eastAsia="Malgun Gothic"/>
              </w:rPr>
              <w:t xml:space="preserve"> monitoring is requested</w:t>
            </w:r>
          </w:p>
        </w:tc>
      </w:tr>
      <w:tr w:rsidR="006D0118" w:rsidRPr="006D0118" w14:paraId="2A10F9D7" w14:textId="77777777" w:rsidTr="009C27E9">
        <w:trPr>
          <w:jc w:val="center"/>
        </w:trPr>
        <w:tc>
          <w:tcPr>
            <w:tcW w:w="3011" w:type="dxa"/>
            <w:tcBorders>
              <w:top w:val="single" w:sz="4" w:space="0" w:color="000000"/>
              <w:left w:val="single" w:sz="4" w:space="0" w:color="000000"/>
              <w:bottom w:val="single" w:sz="4" w:space="0" w:color="000000"/>
            </w:tcBorders>
            <w:shd w:val="clear" w:color="auto" w:fill="auto"/>
          </w:tcPr>
          <w:p w14:paraId="45D32F85" w14:textId="77777777" w:rsidR="006D0118" w:rsidRPr="006D0118" w:rsidRDefault="006D0118" w:rsidP="00FA3D8D">
            <w:pPr>
              <w:pStyle w:val="TAL"/>
              <w:rPr>
                <w:rFonts w:eastAsia="Malgun Gothic"/>
              </w:rPr>
            </w:pPr>
            <w:r w:rsidRPr="006D0118">
              <w:rPr>
                <w:rFonts w:eastAsia="Malgun Gothic"/>
              </w:rPr>
              <w:t>&gt; Network parameter coordination indication</w:t>
            </w:r>
          </w:p>
        </w:tc>
        <w:tc>
          <w:tcPr>
            <w:tcW w:w="1309" w:type="dxa"/>
            <w:tcBorders>
              <w:top w:val="single" w:sz="4" w:space="0" w:color="000000"/>
              <w:left w:val="single" w:sz="4" w:space="0" w:color="000000"/>
              <w:bottom w:val="single" w:sz="4" w:space="0" w:color="000000"/>
            </w:tcBorders>
            <w:shd w:val="clear" w:color="auto" w:fill="auto"/>
          </w:tcPr>
          <w:p w14:paraId="51D2EDF6" w14:textId="77777777" w:rsidR="006D0118" w:rsidRPr="006D0118" w:rsidRDefault="006D0118" w:rsidP="00FA3D8D">
            <w:pPr>
              <w:pStyle w:val="TAL"/>
              <w:rPr>
                <w:rFonts w:eastAsia="Malgun Gothic"/>
              </w:rPr>
            </w:pPr>
            <w:r w:rsidRPr="006D0118">
              <w:rPr>
                <w:rFonts w:eastAsia="Malgun Gothic"/>
              </w:rPr>
              <w:t>O</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23FFDEBF" w14:textId="77FB2EBA" w:rsidR="006D0118" w:rsidRPr="006D0118" w:rsidRDefault="006D0118" w:rsidP="00FA3D8D">
            <w:pPr>
              <w:pStyle w:val="TAL"/>
              <w:rPr>
                <w:rFonts w:eastAsia="Malgun Gothic"/>
              </w:rPr>
            </w:pPr>
            <w:r w:rsidRPr="006D0118">
              <w:rPr>
                <w:rFonts w:eastAsia="Malgun Gothic"/>
              </w:rPr>
              <w:t>Indicates whether network parameter coordination by the IoT-PCS with 5GC is requested (</w:t>
            </w:r>
            <w:r w:rsidR="00EC272D">
              <w:rPr>
                <w:rFonts w:eastAsia="Malgun Gothic"/>
              </w:rPr>
              <w:t>see </w:t>
            </w:r>
            <w:r w:rsidRPr="006D0118">
              <w:rPr>
                <w:rFonts w:eastAsia="Malgun Gothic"/>
              </w:rPr>
              <w:t>NOTE</w:t>
            </w:r>
            <w:r w:rsidR="00A1243B">
              <w:rPr>
                <w:rFonts w:eastAsia="Malgun Gothic"/>
              </w:rPr>
              <w:t> 1</w:t>
            </w:r>
            <w:r w:rsidRPr="006D0118">
              <w:rPr>
                <w:rFonts w:eastAsia="Malgun Gothic"/>
              </w:rPr>
              <w:t>)</w:t>
            </w:r>
          </w:p>
        </w:tc>
      </w:tr>
      <w:tr w:rsidR="006D0118" w:rsidRPr="006D0118" w14:paraId="649B55FE" w14:textId="77777777" w:rsidTr="009C27E9">
        <w:trPr>
          <w:jc w:val="center"/>
        </w:trPr>
        <w:tc>
          <w:tcPr>
            <w:tcW w:w="3011" w:type="dxa"/>
            <w:tcBorders>
              <w:top w:val="single" w:sz="4" w:space="0" w:color="000000"/>
              <w:left w:val="single" w:sz="4" w:space="0" w:color="000000"/>
              <w:bottom w:val="single" w:sz="4" w:space="0" w:color="000000"/>
            </w:tcBorders>
            <w:shd w:val="clear" w:color="auto" w:fill="auto"/>
          </w:tcPr>
          <w:p w14:paraId="684D6646" w14:textId="77777777" w:rsidR="006D0118" w:rsidRPr="006D0118" w:rsidRDefault="006D0118" w:rsidP="00FA3D8D">
            <w:pPr>
              <w:pStyle w:val="TAL"/>
              <w:rPr>
                <w:rFonts w:eastAsia="Malgun Gothic"/>
              </w:rPr>
            </w:pPr>
            <w:r w:rsidRPr="006D0118">
              <w:rPr>
                <w:rFonts w:eastAsia="Malgun Gothic"/>
                <w:lang w:eastAsia="zh-CN"/>
              </w:rPr>
              <w:t>IoT-App traffic pattern configuration</w:t>
            </w:r>
          </w:p>
        </w:tc>
        <w:tc>
          <w:tcPr>
            <w:tcW w:w="1309" w:type="dxa"/>
            <w:tcBorders>
              <w:top w:val="single" w:sz="4" w:space="0" w:color="000000"/>
              <w:left w:val="single" w:sz="4" w:space="0" w:color="000000"/>
              <w:bottom w:val="single" w:sz="4" w:space="0" w:color="000000"/>
            </w:tcBorders>
            <w:shd w:val="clear" w:color="auto" w:fill="auto"/>
          </w:tcPr>
          <w:p w14:paraId="7C597BF8" w14:textId="77777777" w:rsidR="006D0118" w:rsidRPr="006D0118" w:rsidRDefault="006D0118" w:rsidP="00FA3D8D">
            <w:pPr>
              <w:pStyle w:val="TAL"/>
              <w:rPr>
                <w:rFonts w:eastAsia="Malgun Gothic"/>
              </w:rPr>
            </w:pPr>
            <w:r w:rsidRPr="006D0118">
              <w:rPr>
                <w:rFonts w:eastAsia="Malgun Gothic"/>
              </w:rPr>
              <w:t>O</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0FF5D28E" w14:textId="220F4D5A" w:rsidR="006D0118" w:rsidRPr="006D0118" w:rsidRDefault="006D0118" w:rsidP="00FA3D8D">
            <w:pPr>
              <w:pStyle w:val="TAL"/>
              <w:rPr>
                <w:rFonts w:eastAsia="Malgun Gothic"/>
              </w:rPr>
            </w:pPr>
            <w:r w:rsidRPr="006D0118">
              <w:rPr>
                <w:rFonts w:eastAsia="Malgun Gothic"/>
                <w:lang w:eastAsia="zh-CN"/>
              </w:rPr>
              <w:t xml:space="preserve">Traffic pattern configuration of the VAL service for this UE, as described in table </w:t>
            </w:r>
            <w:r w:rsidR="001E1B4D">
              <w:rPr>
                <w:rFonts w:eastAsia="Malgun Gothic"/>
                <w:lang w:eastAsia="zh-CN"/>
              </w:rPr>
              <w:t>5.7</w:t>
            </w:r>
            <w:r w:rsidRPr="006D0118">
              <w:rPr>
                <w:rFonts w:eastAsia="Malgun Gothic"/>
                <w:lang w:eastAsia="zh-CN"/>
              </w:rPr>
              <w:t>.2.5.1-2.</w:t>
            </w:r>
          </w:p>
        </w:tc>
      </w:tr>
      <w:tr w:rsidR="006D0118" w:rsidRPr="006D0118" w14:paraId="26D411BA" w14:textId="77777777" w:rsidTr="009C27E9">
        <w:trPr>
          <w:jc w:val="center"/>
        </w:trPr>
        <w:tc>
          <w:tcPr>
            <w:tcW w:w="8640" w:type="dxa"/>
            <w:gridSpan w:val="3"/>
            <w:tcBorders>
              <w:top w:val="single" w:sz="4" w:space="0" w:color="000000"/>
              <w:left w:val="single" w:sz="4" w:space="0" w:color="000000"/>
              <w:bottom w:val="single" w:sz="4" w:space="0" w:color="000000"/>
              <w:right w:val="single" w:sz="4" w:space="0" w:color="000000"/>
            </w:tcBorders>
            <w:shd w:val="clear" w:color="auto" w:fill="auto"/>
          </w:tcPr>
          <w:p w14:paraId="363EEB42" w14:textId="08BB61CF" w:rsidR="006D0118" w:rsidRPr="006D0118" w:rsidRDefault="006D0118" w:rsidP="00EC272D">
            <w:pPr>
              <w:pStyle w:val="TAN"/>
              <w:rPr>
                <w:rFonts w:eastAsia="Malgun Gothic" w:cs="Arial"/>
                <w:szCs w:val="18"/>
                <w:lang w:eastAsia="zh-CN"/>
              </w:rPr>
            </w:pPr>
            <w:r w:rsidRPr="006D0118">
              <w:rPr>
                <w:rFonts w:eastAsia="Microsoft YaHei"/>
                <w:lang w:eastAsia="ko-KR"/>
              </w:rPr>
              <w:t>NOTE</w:t>
            </w:r>
            <w:r w:rsidR="00A1243B">
              <w:rPr>
                <w:rFonts w:eastAsia="Microsoft YaHei"/>
                <w:lang w:eastAsia="ko-KR"/>
              </w:rPr>
              <w:t> 1</w:t>
            </w:r>
            <w:r w:rsidRPr="006D0118">
              <w:rPr>
                <w:rFonts w:eastAsia="Microsoft YaHei"/>
                <w:lang w:eastAsia="ko-KR"/>
              </w:rPr>
              <w:t xml:space="preserve">: </w:t>
            </w:r>
            <w:r w:rsidRPr="006D0118">
              <w:rPr>
                <w:rFonts w:eastAsia="Microsoft YaHei"/>
                <w:lang w:eastAsia="ko-KR"/>
              </w:rPr>
              <w:tab/>
              <w:t xml:space="preserve">The </w:t>
            </w:r>
            <w:r w:rsidRPr="006D0118">
              <w:rPr>
                <w:rFonts w:eastAsia="Malgun Gothic"/>
              </w:rPr>
              <w:t xml:space="preserve">CP configuration and the network parameter coordination functionality </w:t>
            </w:r>
            <w:r w:rsidRPr="006D0118">
              <w:rPr>
                <w:rFonts w:eastAsia="Microsoft YaHei"/>
                <w:lang w:eastAsia="ko-KR"/>
              </w:rPr>
              <w:t>are also subject to policies available at the IoT-PCS Server.</w:t>
            </w:r>
          </w:p>
        </w:tc>
      </w:tr>
    </w:tbl>
    <w:p w14:paraId="30B8E2BD" w14:textId="77777777" w:rsidR="006D0118" w:rsidRPr="006D0118" w:rsidRDefault="006D0118" w:rsidP="00AC7864"/>
    <w:p w14:paraId="3FDF4227" w14:textId="127C9334" w:rsidR="006D0118" w:rsidRPr="006D0118" w:rsidRDefault="006D0118" w:rsidP="00FA3D8D">
      <w:pPr>
        <w:pStyle w:val="TH"/>
        <w:rPr>
          <w:rFonts w:eastAsia="Malgun Gothic"/>
          <w:lang w:eastAsia="zh-CN"/>
        </w:rPr>
      </w:pPr>
      <w:bookmarkStart w:id="288" w:name="_Hlk112396978"/>
      <w:r w:rsidRPr="006D0118">
        <w:rPr>
          <w:rFonts w:eastAsia="Malgun Gothic"/>
        </w:rPr>
        <w:t>Table </w:t>
      </w:r>
      <w:r w:rsidR="001E1B4D">
        <w:rPr>
          <w:rFonts w:eastAsia="Malgun Gothic"/>
        </w:rPr>
        <w:t>5.7</w:t>
      </w:r>
      <w:r w:rsidRPr="006D0118">
        <w:rPr>
          <w:rFonts w:eastAsia="Malgun Gothic"/>
        </w:rPr>
        <w:t>.2.5.1-</w:t>
      </w:r>
      <w:r w:rsidRPr="006D0118">
        <w:rPr>
          <w:rFonts w:eastAsia="Malgun Gothic"/>
          <w:lang w:eastAsia="zh-CN"/>
        </w:rPr>
        <w:t>2</w:t>
      </w:r>
      <w:bookmarkEnd w:id="288"/>
      <w:r w:rsidRPr="006D0118">
        <w:rPr>
          <w:rFonts w:eastAsia="Malgun Gothic"/>
        </w:rPr>
        <w:t>: IoT-App traffic pattern configuration</w:t>
      </w:r>
    </w:p>
    <w:tbl>
      <w:tblPr>
        <w:tblW w:w="8640" w:type="dxa"/>
        <w:jc w:val="center"/>
        <w:tblLayout w:type="fixed"/>
        <w:tblLook w:val="0000" w:firstRow="0" w:lastRow="0" w:firstColumn="0" w:lastColumn="0" w:noHBand="0" w:noVBand="0"/>
      </w:tblPr>
      <w:tblGrid>
        <w:gridCol w:w="3011"/>
        <w:gridCol w:w="1309"/>
        <w:gridCol w:w="4320"/>
      </w:tblGrid>
      <w:tr w:rsidR="006D0118" w:rsidRPr="006D0118" w14:paraId="2A8C71BE" w14:textId="77777777" w:rsidTr="009C27E9">
        <w:trPr>
          <w:jc w:val="center"/>
        </w:trPr>
        <w:tc>
          <w:tcPr>
            <w:tcW w:w="3011" w:type="dxa"/>
            <w:tcBorders>
              <w:top w:val="single" w:sz="4" w:space="0" w:color="000000"/>
              <w:left w:val="single" w:sz="4" w:space="0" w:color="000000"/>
              <w:bottom w:val="single" w:sz="4" w:space="0" w:color="000000"/>
            </w:tcBorders>
            <w:shd w:val="clear" w:color="auto" w:fill="auto"/>
          </w:tcPr>
          <w:p w14:paraId="72F9B5AC" w14:textId="77777777" w:rsidR="006D0118" w:rsidRPr="006D0118" w:rsidRDefault="006D0118" w:rsidP="00FA3D8D">
            <w:pPr>
              <w:pStyle w:val="TAL"/>
              <w:rPr>
                <w:rFonts w:eastAsia="Malgun Gothic"/>
              </w:rPr>
            </w:pPr>
            <w:r w:rsidRPr="006D0118">
              <w:rPr>
                <w:rFonts w:eastAsia="Malgun Gothic"/>
              </w:rPr>
              <w:t>Information element</w:t>
            </w:r>
          </w:p>
        </w:tc>
        <w:tc>
          <w:tcPr>
            <w:tcW w:w="1309" w:type="dxa"/>
            <w:tcBorders>
              <w:top w:val="single" w:sz="4" w:space="0" w:color="000000"/>
              <w:left w:val="single" w:sz="4" w:space="0" w:color="000000"/>
              <w:bottom w:val="single" w:sz="4" w:space="0" w:color="000000"/>
            </w:tcBorders>
            <w:shd w:val="clear" w:color="auto" w:fill="auto"/>
          </w:tcPr>
          <w:p w14:paraId="70BB69B6" w14:textId="77777777" w:rsidR="006D0118" w:rsidRPr="006D0118" w:rsidRDefault="006D0118" w:rsidP="00FA3D8D">
            <w:pPr>
              <w:pStyle w:val="TAL"/>
              <w:rPr>
                <w:rFonts w:eastAsia="Malgun Gothic"/>
              </w:rPr>
            </w:pPr>
            <w:r w:rsidRPr="006D0118">
              <w:rPr>
                <w:rFonts w:eastAsia="Malgun Gothic"/>
              </w:rPr>
              <w:t>Monitoring</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60D3706A" w14:textId="77777777" w:rsidR="006D0118" w:rsidRPr="006D0118" w:rsidRDefault="006D0118" w:rsidP="00FA3D8D">
            <w:pPr>
              <w:pStyle w:val="TAL"/>
              <w:rPr>
                <w:rFonts w:eastAsia="Malgun Gothic"/>
              </w:rPr>
            </w:pPr>
            <w:r w:rsidRPr="006D0118">
              <w:rPr>
                <w:rFonts w:eastAsia="Malgun Gothic"/>
              </w:rPr>
              <w:t>Description</w:t>
            </w:r>
          </w:p>
        </w:tc>
      </w:tr>
      <w:tr w:rsidR="006D0118" w:rsidRPr="006D0118" w14:paraId="496D24ED" w14:textId="77777777" w:rsidTr="009C27E9">
        <w:trPr>
          <w:jc w:val="center"/>
        </w:trPr>
        <w:tc>
          <w:tcPr>
            <w:tcW w:w="3011" w:type="dxa"/>
            <w:tcBorders>
              <w:top w:val="single" w:sz="4" w:space="0" w:color="000000"/>
              <w:left w:val="single" w:sz="4" w:space="0" w:color="000000"/>
              <w:bottom w:val="single" w:sz="4" w:space="0" w:color="000000"/>
            </w:tcBorders>
            <w:shd w:val="clear" w:color="auto" w:fill="auto"/>
          </w:tcPr>
          <w:p w14:paraId="68F45AB1" w14:textId="77777777" w:rsidR="006D0118" w:rsidRPr="006D0118" w:rsidRDefault="006D0118" w:rsidP="00FA3D8D">
            <w:pPr>
              <w:pStyle w:val="TAL"/>
              <w:rPr>
                <w:rFonts w:eastAsia="Malgun Gothic"/>
              </w:rPr>
            </w:pPr>
            <w:r w:rsidRPr="006D0118">
              <w:rPr>
                <w:rFonts w:eastAsia="Malgun Gothic"/>
                <w:lang w:eastAsia="zh-CN"/>
              </w:rPr>
              <w:t>Schedule elements</w:t>
            </w:r>
          </w:p>
        </w:tc>
        <w:tc>
          <w:tcPr>
            <w:tcW w:w="1309" w:type="dxa"/>
            <w:tcBorders>
              <w:top w:val="single" w:sz="4" w:space="0" w:color="000000"/>
              <w:left w:val="single" w:sz="4" w:space="0" w:color="000000"/>
              <w:bottom w:val="single" w:sz="4" w:space="0" w:color="000000"/>
            </w:tcBorders>
            <w:shd w:val="clear" w:color="auto" w:fill="auto"/>
          </w:tcPr>
          <w:p w14:paraId="01481BE2" w14:textId="77777777" w:rsidR="006D0118" w:rsidRPr="006D0118" w:rsidRDefault="006D0118" w:rsidP="00FA3D8D">
            <w:pPr>
              <w:pStyle w:val="TAL"/>
              <w:rPr>
                <w:rFonts w:eastAsia="Malgun Gothic"/>
              </w:rPr>
            </w:pPr>
            <w:r w:rsidRPr="006D0118">
              <w:rPr>
                <w:rFonts w:eastAsia="Malgun Gothic"/>
              </w:rPr>
              <w:t>O</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46626FF0" w14:textId="3392B53D" w:rsidR="006D0118" w:rsidRPr="006D0118" w:rsidRDefault="006D0118" w:rsidP="00FA3D8D">
            <w:pPr>
              <w:pStyle w:val="TAL"/>
              <w:rPr>
                <w:rFonts w:eastAsia="Malgun Gothic"/>
              </w:rPr>
            </w:pPr>
            <w:r w:rsidRPr="006D0118">
              <w:rPr>
                <w:rFonts w:eastAsia="Malgun Gothic"/>
                <w:lang w:eastAsia="zh-CN"/>
              </w:rPr>
              <w:t>List of schedule elements applicable to the traffic patterns of the VAL service for this UE.</w:t>
            </w:r>
            <w:r w:rsidRPr="006D0118">
              <w:rPr>
                <w:rFonts w:eastAsia="Malgun Gothic"/>
              </w:rPr>
              <w:t xml:space="preserve"> </w:t>
            </w:r>
            <w:r w:rsidRPr="006D0118">
              <w:rPr>
                <w:rFonts w:eastAsia="Malgun Gothic"/>
                <w:lang w:eastAsia="zh-CN"/>
              </w:rPr>
              <w:t>Each schedule  element is composed from seven fields:  second, minute, hour, day of month, month, day of week and year.  Each element indicates times or durations when the service traffic occurs. Multiple schedule elements can be used to create complex scheduling. (</w:t>
            </w:r>
            <w:r w:rsidR="00EC272D">
              <w:rPr>
                <w:rFonts w:eastAsia="Malgun Gothic"/>
                <w:lang w:eastAsia="zh-CN"/>
              </w:rPr>
              <w:t>see </w:t>
            </w:r>
            <w:r w:rsidRPr="006D0118">
              <w:rPr>
                <w:rFonts w:eastAsia="Malgun Gothic"/>
                <w:lang w:eastAsia="zh-CN"/>
              </w:rPr>
              <w:t>NOTE 3)</w:t>
            </w:r>
          </w:p>
        </w:tc>
      </w:tr>
      <w:tr w:rsidR="006D0118" w:rsidRPr="006D0118" w14:paraId="7079509A" w14:textId="77777777" w:rsidTr="009C27E9">
        <w:trPr>
          <w:jc w:val="center"/>
        </w:trPr>
        <w:tc>
          <w:tcPr>
            <w:tcW w:w="3011" w:type="dxa"/>
            <w:tcBorders>
              <w:top w:val="single" w:sz="4" w:space="0" w:color="000000"/>
              <w:left w:val="single" w:sz="4" w:space="0" w:color="000000"/>
              <w:bottom w:val="single" w:sz="4" w:space="0" w:color="000000"/>
            </w:tcBorders>
            <w:shd w:val="clear" w:color="auto" w:fill="auto"/>
          </w:tcPr>
          <w:p w14:paraId="7B2E7C20" w14:textId="77777777" w:rsidR="006D0118" w:rsidRPr="006D0118" w:rsidRDefault="006D0118" w:rsidP="00FA3D8D">
            <w:pPr>
              <w:pStyle w:val="TAL"/>
              <w:rPr>
                <w:rFonts w:eastAsia="Malgun Gothic"/>
              </w:rPr>
            </w:pPr>
            <w:r w:rsidRPr="006D0118">
              <w:rPr>
                <w:rFonts w:eastAsia="Malgun Gothic"/>
              </w:rPr>
              <w:t>Expiration time</w:t>
            </w:r>
          </w:p>
        </w:tc>
        <w:tc>
          <w:tcPr>
            <w:tcW w:w="1309" w:type="dxa"/>
            <w:tcBorders>
              <w:top w:val="single" w:sz="4" w:space="0" w:color="000000"/>
              <w:left w:val="single" w:sz="4" w:space="0" w:color="000000"/>
              <w:bottom w:val="single" w:sz="4" w:space="0" w:color="000000"/>
            </w:tcBorders>
            <w:shd w:val="clear" w:color="auto" w:fill="auto"/>
          </w:tcPr>
          <w:p w14:paraId="415CC445" w14:textId="77777777" w:rsidR="006D0118" w:rsidRPr="006D0118" w:rsidRDefault="006D0118" w:rsidP="00FA3D8D">
            <w:pPr>
              <w:pStyle w:val="TAL"/>
              <w:rPr>
                <w:rFonts w:eastAsia="Malgun Gothic"/>
              </w:rPr>
            </w:pPr>
            <w:r w:rsidRPr="006D0118">
              <w:rPr>
                <w:rFonts w:eastAsia="Malgun Gothic"/>
              </w:rPr>
              <w:t>O</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1EE27398" w14:textId="77777777" w:rsidR="006D0118" w:rsidRPr="006D0118" w:rsidRDefault="006D0118" w:rsidP="00FA3D8D">
            <w:pPr>
              <w:pStyle w:val="TAL"/>
              <w:rPr>
                <w:rFonts w:eastAsia="Malgun Gothic"/>
              </w:rPr>
            </w:pPr>
            <w:r w:rsidRPr="006D0118">
              <w:rPr>
                <w:rFonts w:eastAsia="Malgun Gothic"/>
              </w:rPr>
              <w:t>Identifies when the IoT-App traffic pattern parameter configuration expire. If absent, it indicates that there is no expiration time.</w:t>
            </w:r>
          </w:p>
        </w:tc>
      </w:tr>
      <w:tr w:rsidR="006D0118" w:rsidRPr="006D0118" w14:paraId="11524336" w14:textId="77777777" w:rsidTr="009C27E9">
        <w:trPr>
          <w:jc w:val="center"/>
        </w:trPr>
        <w:tc>
          <w:tcPr>
            <w:tcW w:w="3011" w:type="dxa"/>
            <w:tcBorders>
              <w:top w:val="single" w:sz="4" w:space="0" w:color="000000"/>
              <w:left w:val="single" w:sz="4" w:space="0" w:color="000000"/>
              <w:bottom w:val="single" w:sz="4" w:space="0" w:color="000000"/>
            </w:tcBorders>
            <w:shd w:val="clear" w:color="auto" w:fill="auto"/>
          </w:tcPr>
          <w:p w14:paraId="79162199" w14:textId="77777777" w:rsidR="006D0118" w:rsidRPr="006D0118" w:rsidRDefault="006D0118" w:rsidP="00FA3D8D">
            <w:pPr>
              <w:pStyle w:val="TAL"/>
              <w:rPr>
                <w:rFonts w:eastAsia="Malgun Gothic"/>
              </w:rPr>
            </w:pPr>
            <w:r w:rsidRPr="006D0118">
              <w:rPr>
                <w:rFonts w:eastAsia="Malgun Gothic"/>
              </w:rPr>
              <w:t>Stationary indication</w:t>
            </w:r>
          </w:p>
        </w:tc>
        <w:tc>
          <w:tcPr>
            <w:tcW w:w="1309" w:type="dxa"/>
            <w:tcBorders>
              <w:top w:val="single" w:sz="4" w:space="0" w:color="000000"/>
              <w:left w:val="single" w:sz="4" w:space="0" w:color="000000"/>
              <w:bottom w:val="single" w:sz="4" w:space="0" w:color="000000"/>
            </w:tcBorders>
            <w:shd w:val="clear" w:color="auto" w:fill="auto"/>
          </w:tcPr>
          <w:p w14:paraId="6113DBF2" w14:textId="77777777" w:rsidR="006D0118" w:rsidRPr="006D0118" w:rsidRDefault="006D0118" w:rsidP="00FA3D8D">
            <w:pPr>
              <w:pStyle w:val="TAL"/>
              <w:rPr>
                <w:rFonts w:eastAsia="Malgun Gothic"/>
              </w:rPr>
            </w:pPr>
            <w:r w:rsidRPr="006D0118">
              <w:rPr>
                <w:rFonts w:eastAsia="Malgun Gothic"/>
              </w:rPr>
              <w:t>O</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51E9CC5F" w14:textId="77777777" w:rsidR="006D0118" w:rsidRPr="006D0118" w:rsidRDefault="006D0118" w:rsidP="00FA3D8D">
            <w:pPr>
              <w:pStyle w:val="TAL"/>
              <w:rPr>
                <w:rFonts w:eastAsia="Malgun Gothic"/>
              </w:rPr>
            </w:pPr>
            <w:r w:rsidRPr="006D0118">
              <w:rPr>
                <w:rFonts w:eastAsia="Malgun Gothic"/>
              </w:rPr>
              <w:t>Identifies whether the UE is expected to be stationary or mobile while communicating using this traffic pattern configuration</w:t>
            </w:r>
          </w:p>
        </w:tc>
      </w:tr>
    </w:tbl>
    <w:p w14:paraId="1BE93B45" w14:textId="77777777" w:rsidR="006D0118" w:rsidRPr="006D0118" w:rsidRDefault="006D0118" w:rsidP="006D0118"/>
    <w:p w14:paraId="025F04FC" w14:textId="56D08967" w:rsidR="006D0118" w:rsidRPr="00CC4025" w:rsidRDefault="006D0118" w:rsidP="00CC4025">
      <w:pPr>
        <w:pStyle w:val="NO"/>
        <w:rPr>
          <w:rFonts w:eastAsia="Malgun Gothic"/>
        </w:rPr>
      </w:pPr>
      <w:r w:rsidRPr="00CC4025">
        <w:rPr>
          <w:rFonts w:eastAsia="Malgun Gothic"/>
        </w:rPr>
        <w:t>NOTE 3:</w:t>
      </w:r>
      <w:r w:rsidRPr="006D0118">
        <w:rPr>
          <w:rFonts w:eastAsia="Malgun Gothic"/>
        </w:rPr>
        <w:t xml:space="preserve"> </w:t>
      </w:r>
      <w:r w:rsidRPr="00CC4025">
        <w:rPr>
          <w:rFonts w:eastAsia="Malgun Gothic"/>
        </w:rPr>
        <w:t>The following is an example of a schedule element with the fields: second, minute, hour, day of month, month, day of week and year:</w:t>
      </w:r>
    </w:p>
    <w:p w14:paraId="124EEA34" w14:textId="77777777" w:rsidR="006D0118" w:rsidRPr="006D0118" w:rsidRDefault="006D0118" w:rsidP="00FA3D8D">
      <w:pPr>
        <w:pStyle w:val="NO"/>
        <w:ind w:left="1987"/>
        <w:rPr>
          <w:rFonts w:eastAsia="Malgun Gothic"/>
        </w:rPr>
      </w:pPr>
      <w:r w:rsidRPr="006D0118">
        <w:rPr>
          <w:rFonts w:eastAsia="Malgun Gothic"/>
        </w:rPr>
        <w:t xml:space="preserve"> *; 0-30 ; 2; *; Jan-Sept; Tues; *. </w:t>
      </w:r>
    </w:p>
    <w:p w14:paraId="787B7846" w14:textId="6E5E7B07" w:rsidR="006D0118" w:rsidRPr="006D0118" w:rsidRDefault="006D0118" w:rsidP="00FA3D8D">
      <w:pPr>
        <w:pStyle w:val="NO"/>
        <w:ind w:left="1987"/>
        <w:rPr>
          <w:rFonts w:eastAsia="Malgun Gothic"/>
        </w:rPr>
      </w:pPr>
      <w:r w:rsidRPr="006D0118">
        <w:rPr>
          <w:rFonts w:eastAsia="Malgun Gothic"/>
        </w:rPr>
        <w:t xml:space="preserve">This schedule element, when used for </w:t>
      </w:r>
      <w:r w:rsidRPr="006D0118">
        <w:rPr>
          <w:rFonts w:eastAsia="Malgun Gothic"/>
          <w:lang w:eastAsia="zh-CN"/>
        </w:rPr>
        <w:t xml:space="preserve">IoT-App VAL traffic patterns </w:t>
      </w:r>
      <w:r w:rsidRPr="006D0118">
        <w:rPr>
          <w:rFonts w:eastAsia="Malgun Gothic"/>
        </w:rPr>
        <w:t xml:space="preserve">translates to the following in the CpProvisioning API as described in </w:t>
      </w:r>
      <w:r w:rsidR="00EC2D62">
        <w:rPr>
          <w:rFonts w:eastAsia="Malgun Gothic"/>
        </w:rPr>
        <w:t xml:space="preserve">3GPP </w:t>
      </w:r>
      <w:r w:rsidRPr="006D0118">
        <w:rPr>
          <w:rFonts w:eastAsia="Malgun Gothic"/>
        </w:rPr>
        <w:t>TS 29.122</w:t>
      </w:r>
      <w:r w:rsidR="00EC2D62">
        <w:rPr>
          <w:rFonts w:eastAsia="Malgun Gothic"/>
        </w:rPr>
        <w:t xml:space="preserve">[10] </w:t>
      </w:r>
      <w:r w:rsidRPr="006D0118">
        <w:rPr>
          <w:rFonts w:eastAsia="Malgun Gothic"/>
        </w:rPr>
        <w:t xml:space="preserve"> clause 5.10: </w:t>
      </w:r>
    </w:p>
    <w:p w14:paraId="085E7381" w14:textId="16C55ACA" w:rsidR="001E1B4D" w:rsidRDefault="00564A66" w:rsidP="00AD13AB">
      <w:pPr>
        <w:pStyle w:val="B4"/>
        <w:rPr>
          <w:rFonts w:eastAsia="Malgun Gothic"/>
        </w:rPr>
      </w:pPr>
      <w:r>
        <w:rPr>
          <w:rFonts w:eastAsia="Malgun Gothic"/>
          <w:lang w:eastAsia="zh-CN"/>
        </w:rPr>
        <w:t>-</w:t>
      </w:r>
      <w:r>
        <w:rPr>
          <w:rFonts w:eastAsia="Malgun Gothic"/>
          <w:lang w:eastAsia="zh-CN"/>
        </w:rPr>
        <w:tab/>
      </w:r>
      <w:r w:rsidR="006D0118" w:rsidRPr="006D0118">
        <w:rPr>
          <w:rFonts w:eastAsia="Malgun Gothic"/>
          <w:lang w:eastAsia="zh-CN"/>
        </w:rPr>
        <w:t>periodicCommunicationIndicator</w:t>
      </w:r>
      <w:r w:rsidR="006D0118" w:rsidRPr="006D0118">
        <w:rPr>
          <w:rFonts w:eastAsia="Malgun Gothic"/>
        </w:rPr>
        <w:t>: TRU</w:t>
      </w:r>
      <w:r w:rsidR="001E1B4D">
        <w:rPr>
          <w:rFonts w:eastAsia="Malgun Gothic"/>
        </w:rPr>
        <w:t>E</w:t>
      </w:r>
    </w:p>
    <w:p w14:paraId="178AC4C9" w14:textId="5E117FE5" w:rsidR="001E1B4D" w:rsidRDefault="00564A66" w:rsidP="00AD13AB">
      <w:pPr>
        <w:pStyle w:val="B4"/>
        <w:rPr>
          <w:rFonts w:eastAsia="Malgun Gothic"/>
        </w:rPr>
      </w:pPr>
      <w:r>
        <w:rPr>
          <w:rFonts w:eastAsia="Malgun Gothic"/>
          <w:lang w:eastAsia="zh-CN"/>
        </w:rPr>
        <w:t>-</w:t>
      </w:r>
      <w:r>
        <w:rPr>
          <w:rFonts w:eastAsia="Malgun Gothic"/>
          <w:lang w:eastAsia="zh-CN"/>
        </w:rPr>
        <w:tab/>
      </w:r>
      <w:r w:rsidR="006D0118" w:rsidRPr="001E1B4D">
        <w:rPr>
          <w:rFonts w:eastAsia="Malgun Gothic"/>
          <w:lang w:eastAsia="zh-CN"/>
        </w:rPr>
        <w:t>communicationDurationTime</w:t>
      </w:r>
      <w:r w:rsidR="006D0118" w:rsidRPr="001E1B4D">
        <w:rPr>
          <w:rFonts w:eastAsia="Malgun Gothic"/>
        </w:rPr>
        <w:t>: 30 mi</w:t>
      </w:r>
      <w:r w:rsidR="001E1B4D">
        <w:rPr>
          <w:rFonts w:eastAsia="Malgun Gothic"/>
        </w:rPr>
        <w:t>n</w:t>
      </w:r>
    </w:p>
    <w:p w14:paraId="3C9C33D8" w14:textId="7EE58EDE" w:rsidR="006D0118" w:rsidRPr="001E1B4D" w:rsidRDefault="00564A66" w:rsidP="00AD13AB">
      <w:pPr>
        <w:pStyle w:val="B4"/>
        <w:rPr>
          <w:rFonts w:eastAsia="Malgun Gothic"/>
        </w:rPr>
      </w:pPr>
      <w:r>
        <w:rPr>
          <w:rFonts w:eastAsia="Malgun Gothic"/>
          <w:lang w:eastAsia="zh-CN"/>
        </w:rPr>
        <w:t>-</w:t>
      </w:r>
      <w:r>
        <w:rPr>
          <w:rFonts w:eastAsia="Malgun Gothic"/>
          <w:lang w:eastAsia="zh-CN"/>
        </w:rPr>
        <w:tab/>
      </w:r>
      <w:r w:rsidR="006D0118" w:rsidRPr="001E1B4D">
        <w:rPr>
          <w:rFonts w:eastAsia="Malgun Gothic"/>
          <w:lang w:eastAsia="zh-CN"/>
        </w:rPr>
        <w:t>periodicTime</w:t>
      </w:r>
      <w:r w:rsidR="006D0118" w:rsidRPr="001E1B4D">
        <w:rPr>
          <w:rFonts w:eastAsia="Malgun Gothic"/>
        </w:rPr>
        <w:t>: 1 week</w:t>
      </w:r>
    </w:p>
    <w:p w14:paraId="4F7DA9BA" w14:textId="150F2C77" w:rsidR="006D0118" w:rsidRPr="006D0118" w:rsidRDefault="00564A66" w:rsidP="00AD13AB">
      <w:pPr>
        <w:pStyle w:val="B4"/>
        <w:rPr>
          <w:rFonts w:eastAsia="Malgun Gothic"/>
        </w:rPr>
      </w:pPr>
      <w:r>
        <w:rPr>
          <w:rFonts w:eastAsia="Malgun Gothic"/>
          <w:lang w:eastAsia="zh-CN"/>
        </w:rPr>
        <w:lastRenderedPageBreak/>
        <w:t>-</w:t>
      </w:r>
      <w:r>
        <w:rPr>
          <w:rFonts w:eastAsia="Malgun Gothic"/>
          <w:lang w:eastAsia="zh-CN"/>
        </w:rPr>
        <w:tab/>
      </w:r>
      <w:r w:rsidR="006D0118" w:rsidRPr="006D0118">
        <w:rPr>
          <w:rFonts w:eastAsia="Malgun Gothic"/>
          <w:lang w:eastAsia="zh-CN"/>
        </w:rPr>
        <w:t>scheduledCommunicationTime</w:t>
      </w:r>
      <w:r w:rsidR="006D0118" w:rsidRPr="006D0118">
        <w:rPr>
          <w:rFonts w:eastAsia="Malgun Gothic"/>
        </w:rPr>
        <w:t>: Tues, 2:00-2:30</w:t>
      </w:r>
    </w:p>
    <w:p w14:paraId="22E5309E" w14:textId="0507FA21" w:rsidR="006D0118" w:rsidRPr="006D0118" w:rsidRDefault="00564A66" w:rsidP="00AD13AB">
      <w:pPr>
        <w:pStyle w:val="B4"/>
        <w:rPr>
          <w:rFonts w:eastAsia="Malgun Gothic"/>
        </w:rPr>
      </w:pPr>
      <w:r>
        <w:rPr>
          <w:rFonts w:eastAsia="Malgun Gothic"/>
          <w:lang w:eastAsia="zh-CN"/>
        </w:rPr>
        <w:t>-</w:t>
      </w:r>
      <w:r>
        <w:rPr>
          <w:rFonts w:eastAsia="Malgun Gothic"/>
          <w:lang w:eastAsia="zh-CN"/>
        </w:rPr>
        <w:tab/>
      </w:r>
      <w:r w:rsidR="006D0118" w:rsidRPr="006D0118">
        <w:rPr>
          <w:rFonts w:eastAsia="Malgun Gothic"/>
          <w:lang w:eastAsia="zh-CN"/>
        </w:rPr>
        <w:t>validityTime: calculated using the Jan-Sept range and the provided expiration time.</w:t>
      </w:r>
    </w:p>
    <w:p w14:paraId="4D86F464" w14:textId="0709F01A" w:rsidR="006D0118" w:rsidRPr="006D0118" w:rsidRDefault="006D0118" w:rsidP="00CA0701">
      <w:pPr>
        <w:pStyle w:val="NO"/>
        <w:rPr>
          <w:rFonts w:eastAsia="Malgun Gothic"/>
        </w:rPr>
      </w:pPr>
      <w:r w:rsidRPr="006D0118">
        <w:rPr>
          <w:rFonts w:eastAsia="Malgun Gothic"/>
          <w:lang w:eastAsia="zh-CN"/>
        </w:rPr>
        <w:t xml:space="preserve"> </w:t>
      </w:r>
      <w:r w:rsidR="006C7C43">
        <w:rPr>
          <w:rFonts w:eastAsia="Malgun Gothic"/>
          <w:lang w:eastAsia="zh-CN"/>
        </w:rPr>
        <w:t xml:space="preserve">NOTE: </w:t>
      </w:r>
      <w:r w:rsidRPr="006D0118">
        <w:rPr>
          <w:rFonts w:eastAsia="Malgun Gothic"/>
          <w:lang w:eastAsia="zh-CN"/>
        </w:rPr>
        <w:t>The format of this IE is to be provided in stage 3. The purpose of th</w:t>
      </w:r>
      <w:r w:rsidR="00FB2AB0">
        <w:rPr>
          <w:rFonts w:eastAsia="Malgun Gothic"/>
          <w:lang w:eastAsia="zh-CN"/>
        </w:rPr>
        <w:t>is</w:t>
      </w:r>
      <w:r w:rsidRPr="006D0118">
        <w:rPr>
          <w:rFonts w:eastAsia="Malgun Gothic"/>
          <w:lang w:eastAsia="zh-CN"/>
        </w:rPr>
        <w:t xml:space="preserve"> description is to clarify how the same element can contain multiple periodicities, specify start/stop times, etc.</w:t>
      </w:r>
    </w:p>
    <w:p w14:paraId="4D5A75BF" w14:textId="7EBB079E" w:rsidR="006D0118" w:rsidRPr="006D0118" w:rsidRDefault="001E1B4D" w:rsidP="00FA3D8D">
      <w:pPr>
        <w:pStyle w:val="Heading5"/>
        <w:rPr>
          <w:rFonts w:eastAsia="Malgun Gothic"/>
        </w:rPr>
      </w:pPr>
      <w:bookmarkStart w:id="289" w:name="_Toc113357408"/>
      <w:bookmarkStart w:id="290" w:name="_Toc138285566"/>
      <w:r>
        <w:rPr>
          <w:rFonts w:eastAsia="Malgun Gothic"/>
        </w:rPr>
        <w:t>5.7</w:t>
      </w:r>
      <w:r w:rsidR="006D0118" w:rsidRPr="006D0118">
        <w:rPr>
          <w:rFonts w:eastAsia="Malgun Gothic"/>
        </w:rPr>
        <w:t xml:space="preserve">.2.5.2 </w:t>
      </w:r>
      <w:r w:rsidR="006D0118" w:rsidRPr="006D0118">
        <w:rPr>
          <w:rFonts w:eastAsia="Malgun Gothic"/>
        </w:rPr>
        <w:tab/>
        <w:t>UE unified traffic pattern and monitoring management subscription response</w:t>
      </w:r>
      <w:bookmarkEnd w:id="289"/>
      <w:bookmarkEnd w:id="290"/>
    </w:p>
    <w:p w14:paraId="2263FCED" w14:textId="36B8245B" w:rsidR="006D0118" w:rsidRPr="006D0118" w:rsidRDefault="006D0118" w:rsidP="006D0118">
      <w:r w:rsidRPr="006D0118">
        <w:t>Table </w:t>
      </w:r>
      <w:r w:rsidR="001E1B4D">
        <w:t>5.7</w:t>
      </w:r>
      <w:r w:rsidRPr="006D0118">
        <w:t>.2.5.2-</w:t>
      </w:r>
      <w:r w:rsidRPr="006D0118">
        <w:rPr>
          <w:lang w:eastAsia="zh-CN"/>
        </w:rPr>
        <w:t>1</w:t>
      </w:r>
      <w:r w:rsidRPr="006D0118">
        <w:t xml:space="preserve"> describes the information flow for the UE unified traffic pattern and monitoring management subscription response from the IoT-PCS </w:t>
      </w:r>
      <w:r w:rsidRPr="006D0118">
        <w:rPr>
          <w:lang w:eastAsia="zh-CN"/>
        </w:rPr>
        <w:t>server</w:t>
      </w:r>
      <w:r w:rsidRPr="006D0118">
        <w:t xml:space="preserve"> to the IoT-App VAL/SEAL server.</w:t>
      </w:r>
    </w:p>
    <w:p w14:paraId="70EAD015" w14:textId="362952A4" w:rsidR="006D0118" w:rsidRPr="006D0118" w:rsidRDefault="006D0118" w:rsidP="00FA3D8D">
      <w:pPr>
        <w:pStyle w:val="TH"/>
      </w:pPr>
      <w:r w:rsidRPr="006D0118">
        <w:t>Table </w:t>
      </w:r>
      <w:r w:rsidR="001E1B4D">
        <w:t>5.7</w:t>
      </w:r>
      <w:r w:rsidRPr="006D0118">
        <w:t>.2.5.2-1: UE unified traffic pattern and monitoring management subscription response</w:t>
      </w:r>
    </w:p>
    <w:tbl>
      <w:tblPr>
        <w:tblW w:w="8640" w:type="dxa"/>
        <w:jc w:val="center"/>
        <w:tblLayout w:type="fixed"/>
        <w:tblLook w:val="0000" w:firstRow="0" w:lastRow="0" w:firstColumn="0" w:lastColumn="0" w:noHBand="0" w:noVBand="0"/>
      </w:tblPr>
      <w:tblGrid>
        <w:gridCol w:w="2880"/>
        <w:gridCol w:w="1440"/>
        <w:gridCol w:w="4320"/>
      </w:tblGrid>
      <w:tr w:rsidR="006D0118" w:rsidRPr="006D0118" w14:paraId="09C3E719" w14:textId="77777777" w:rsidTr="009C27E9">
        <w:trPr>
          <w:jc w:val="center"/>
        </w:trPr>
        <w:tc>
          <w:tcPr>
            <w:tcW w:w="2880" w:type="dxa"/>
            <w:tcBorders>
              <w:top w:val="single" w:sz="4" w:space="0" w:color="000000"/>
              <w:left w:val="single" w:sz="4" w:space="0" w:color="000000"/>
              <w:bottom w:val="single" w:sz="4" w:space="0" w:color="000000"/>
            </w:tcBorders>
            <w:shd w:val="clear" w:color="auto" w:fill="auto"/>
          </w:tcPr>
          <w:p w14:paraId="7B3DBA79" w14:textId="77777777" w:rsidR="006D0118" w:rsidRPr="006D0118" w:rsidRDefault="006D0118" w:rsidP="00FA3D8D">
            <w:pPr>
              <w:pStyle w:val="TAL"/>
            </w:pPr>
            <w:r w:rsidRPr="006D0118">
              <w:t>Information element</w:t>
            </w:r>
          </w:p>
        </w:tc>
        <w:tc>
          <w:tcPr>
            <w:tcW w:w="1440" w:type="dxa"/>
            <w:tcBorders>
              <w:top w:val="single" w:sz="4" w:space="0" w:color="000000"/>
              <w:left w:val="single" w:sz="4" w:space="0" w:color="000000"/>
              <w:bottom w:val="single" w:sz="4" w:space="0" w:color="000000"/>
            </w:tcBorders>
            <w:shd w:val="clear" w:color="auto" w:fill="auto"/>
          </w:tcPr>
          <w:p w14:paraId="0A27B61C" w14:textId="77777777" w:rsidR="006D0118" w:rsidRPr="006D0118" w:rsidRDefault="006D0118" w:rsidP="00FA3D8D">
            <w:pPr>
              <w:pStyle w:val="TAL"/>
            </w:pPr>
            <w:r w:rsidRPr="006D0118">
              <w:t>Monitoring</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30821748" w14:textId="77777777" w:rsidR="006D0118" w:rsidRPr="006D0118" w:rsidRDefault="006D0118" w:rsidP="00FA3D8D">
            <w:pPr>
              <w:pStyle w:val="TAL"/>
            </w:pPr>
            <w:r w:rsidRPr="006D0118">
              <w:t>Description</w:t>
            </w:r>
          </w:p>
        </w:tc>
      </w:tr>
      <w:tr w:rsidR="006D0118" w:rsidRPr="006D0118" w14:paraId="79E3B72B" w14:textId="77777777" w:rsidTr="009C27E9">
        <w:trPr>
          <w:jc w:val="center"/>
        </w:trPr>
        <w:tc>
          <w:tcPr>
            <w:tcW w:w="2880" w:type="dxa"/>
            <w:tcBorders>
              <w:top w:val="single" w:sz="4" w:space="0" w:color="000000"/>
              <w:left w:val="single" w:sz="4" w:space="0" w:color="000000"/>
              <w:bottom w:val="single" w:sz="4" w:space="0" w:color="000000"/>
            </w:tcBorders>
            <w:shd w:val="clear" w:color="auto" w:fill="auto"/>
          </w:tcPr>
          <w:p w14:paraId="3B855790" w14:textId="77777777" w:rsidR="006D0118" w:rsidRPr="006D0118" w:rsidRDefault="006D0118" w:rsidP="00FA3D8D">
            <w:pPr>
              <w:pStyle w:val="TAL"/>
            </w:pPr>
            <w:r w:rsidRPr="006D0118">
              <w:t>Result</w:t>
            </w:r>
          </w:p>
        </w:tc>
        <w:tc>
          <w:tcPr>
            <w:tcW w:w="1440" w:type="dxa"/>
            <w:tcBorders>
              <w:top w:val="single" w:sz="4" w:space="0" w:color="000000"/>
              <w:left w:val="single" w:sz="4" w:space="0" w:color="000000"/>
              <w:bottom w:val="single" w:sz="4" w:space="0" w:color="000000"/>
            </w:tcBorders>
            <w:shd w:val="clear" w:color="auto" w:fill="auto"/>
          </w:tcPr>
          <w:p w14:paraId="057D12F9" w14:textId="77777777" w:rsidR="006D0118" w:rsidRPr="006D0118" w:rsidRDefault="006D0118" w:rsidP="00FA3D8D">
            <w:pPr>
              <w:pStyle w:val="TAL"/>
            </w:pPr>
            <w:r w:rsidRPr="006D0118">
              <w:t>M</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2A4D7DE6" w14:textId="77777777" w:rsidR="006D0118" w:rsidRPr="006D0118" w:rsidRDefault="006D0118" w:rsidP="00FA3D8D">
            <w:pPr>
              <w:pStyle w:val="TAL"/>
            </w:pPr>
            <w:r w:rsidRPr="006D0118">
              <w:t>Indicates success or failure of the subscription request</w:t>
            </w:r>
          </w:p>
        </w:tc>
      </w:tr>
    </w:tbl>
    <w:p w14:paraId="0A93CFE0" w14:textId="77777777" w:rsidR="006D0118" w:rsidRPr="006D0118" w:rsidRDefault="006D0118" w:rsidP="006D0118"/>
    <w:p w14:paraId="70AF2EB9" w14:textId="1934075E" w:rsidR="006D0118" w:rsidRPr="006D0118" w:rsidRDefault="001E1B4D" w:rsidP="00FA3D8D">
      <w:pPr>
        <w:pStyle w:val="Heading5"/>
        <w:rPr>
          <w:rFonts w:eastAsia="Malgun Gothic"/>
        </w:rPr>
      </w:pPr>
      <w:bookmarkStart w:id="291" w:name="_Toc113357409"/>
      <w:bookmarkStart w:id="292" w:name="_Toc138285567"/>
      <w:r>
        <w:rPr>
          <w:rFonts w:eastAsia="Malgun Gothic"/>
        </w:rPr>
        <w:t>5.7</w:t>
      </w:r>
      <w:r w:rsidR="006D0118" w:rsidRPr="006D0118">
        <w:rPr>
          <w:rFonts w:eastAsia="Malgun Gothic"/>
        </w:rPr>
        <w:t xml:space="preserve">.2.5.3 </w:t>
      </w:r>
      <w:r w:rsidR="006D0118" w:rsidRPr="006D0118">
        <w:rPr>
          <w:rFonts w:eastAsia="Malgun Gothic"/>
        </w:rPr>
        <w:tab/>
        <w:t xml:space="preserve">UE </w:t>
      </w:r>
      <w:r w:rsidR="00363312">
        <w:rPr>
          <w:rFonts w:eastAsia="Malgun Gothic"/>
        </w:rPr>
        <w:t>unified traffic</w:t>
      </w:r>
      <w:r w:rsidR="006D0118" w:rsidRPr="006D0118">
        <w:rPr>
          <w:rFonts w:eastAsia="Malgun Gothic"/>
        </w:rPr>
        <w:t xml:space="preserve"> pattern update notification</w:t>
      </w:r>
      <w:bookmarkEnd w:id="291"/>
      <w:bookmarkEnd w:id="292"/>
    </w:p>
    <w:p w14:paraId="0BA05B2F" w14:textId="6B43F28D" w:rsidR="006D0118" w:rsidRPr="006D0118" w:rsidRDefault="006D0118" w:rsidP="006D0118">
      <w:r w:rsidRPr="006D0118">
        <w:t>Table </w:t>
      </w:r>
      <w:r w:rsidR="001E1B4D">
        <w:t>5.7</w:t>
      </w:r>
      <w:r w:rsidRPr="006D0118">
        <w:t>.2.5.3-</w:t>
      </w:r>
      <w:r w:rsidRPr="006D0118">
        <w:rPr>
          <w:lang w:eastAsia="zh-CN"/>
        </w:rPr>
        <w:t>1</w:t>
      </w:r>
      <w:r w:rsidRPr="006D0118">
        <w:t xml:space="preserve"> describes the information flow for the UE unified traffic pattern update notification from the IoT-PCS </w:t>
      </w:r>
      <w:r w:rsidRPr="006D0118">
        <w:rPr>
          <w:lang w:eastAsia="zh-CN"/>
        </w:rPr>
        <w:t>server</w:t>
      </w:r>
      <w:r w:rsidRPr="006D0118">
        <w:t xml:space="preserve"> to the IoT-App VAL/SEAL server.</w:t>
      </w:r>
    </w:p>
    <w:p w14:paraId="21D6C3D0" w14:textId="10A74747" w:rsidR="006D0118" w:rsidRPr="006D0118" w:rsidRDefault="006D0118" w:rsidP="00FA3D8D">
      <w:pPr>
        <w:pStyle w:val="TH"/>
        <w:rPr>
          <w:rFonts w:eastAsia="Malgun Gothic"/>
          <w:lang w:eastAsia="zh-CN"/>
        </w:rPr>
      </w:pPr>
      <w:r w:rsidRPr="006D0118">
        <w:rPr>
          <w:rFonts w:eastAsia="Malgun Gothic"/>
        </w:rPr>
        <w:t>Table </w:t>
      </w:r>
      <w:r w:rsidR="001E1B4D">
        <w:rPr>
          <w:rFonts w:eastAsia="Malgun Gothic"/>
        </w:rPr>
        <w:t>5.7</w:t>
      </w:r>
      <w:r w:rsidRPr="006D0118">
        <w:rPr>
          <w:rFonts w:eastAsia="Malgun Gothic"/>
        </w:rPr>
        <w:t>.2.5.3-</w:t>
      </w:r>
      <w:r w:rsidRPr="006D0118">
        <w:rPr>
          <w:rFonts w:eastAsia="Malgun Gothic"/>
          <w:lang w:eastAsia="zh-CN"/>
        </w:rPr>
        <w:t>1</w:t>
      </w:r>
      <w:r w:rsidRPr="006D0118">
        <w:rPr>
          <w:rFonts w:eastAsia="Malgun Gothic"/>
        </w:rPr>
        <w:t>: UE unified traffic pattern update notification</w:t>
      </w:r>
    </w:p>
    <w:tbl>
      <w:tblPr>
        <w:tblW w:w="8640" w:type="dxa"/>
        <w:jc w:val="center"/>
        <w:tblLayout w:type="fixed"/>
        <w:tblLook w:val="0000" w:firstRow="0" w:lastRow="0" w:firstColumn="0" w:lastColumn="0" w:noHBand="0" w:noVBand="0"/>
      </w:tblPr>
      <w:tblGrid>
        <w:gridCol w:w="3011"/>
        <w:gridCol w:w="1309"/>
        <w:gridCol w:w="4320"/>
      </w:tblGrid>
      <w:tr w:rsidR="006D0118" w:rsidRPr="006D0118" w14:paraId="7FD87BD7" w14:textId="77777777" w:rsidTr="009C27E9">
        <w:trPr>
          <w:jc w:val="center"/>
        </w:trPr>
        <w:tc>
          <w:tcPr>
            <w:tcW w:w="3011" w:type="dxa"/>
            <w:tcBorders>
              <w:top w:val="single" w:sz="4" w:space="0" w:color="000000"/>
              <w:left w:val="single" w:sz="4" w:space="0" w:color="000000"/>
              <w:bottom w:val="single" w:sz="4" w:space="0" w:color="000000"/>
            </w:tcBorders>
            <w:shd w:val="clear" w:color="auto" w:fill="auto"/>
          </w:tcPr>
          <w:p w14:paraId="4722BCB5" w14:textId="77777777" w:rsidR="006D0118" w:rsidRPr="006D0118" w:rsidRDefault="006D0118" w:rsidP="00FA3D8D">
            <w:pPr>
              <w:pStyle w:val="TAL"/>
              <w:rPr>
                <w:rFonts w:eastAsia="Malgun Gothic"/>
              </w:rPr>
            </w:pPr>
            <w:r w:rsidRPr="006D0118">
              <w:rPr>
                <w:rFonts w:eastAsia="Malgun Gothic"/>
              </w:rPr>
              <w:t>Information element</w:t>
            </w:r>
          </w:p>
        </w:tc>
        <w:tc>
          <w:tcPr>
            <w:tcW w:w="1309" w:type="dxa"/>
            <w:tcBorders>
              <w:top w:val="single" w:sz="4" w:space="0" w:color="000000"/>
              <w:left w:val="single" w:sz="4" w:space="0" w:color="000000"/>
              <w:bottom w:val="single" w:sz="4" w:space="0" w:color="000000"/>
            </w:tcBorders>
            <w:shd w:val="clear" w:color="auto" w:fill="auto"/>
          </w:tcPr>
          <w:p w14:paraId="1AAE43CC" w14:textId="77777777" w:rsidR="006D0118" w:rsidRPr="006D0118" w:rsidRDefault="006D0118" w:rsidP="00FA3D8D">
            <w:pPr>
              <w:pStyle w:val="TAL"/>
              <w:rPr>
                <w:rFonts w:eastAsia="Malgun Gothic"/>
              </w:rPr>
            </w:pPr>
            <w:r w:rsidRPr="006D0118">
              <w:rPr>
                <w:rFonts w:eastAsia="Malgun Gothic"/>
              </w:rPr>
              <w:t>Monitoring</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2A6BACFF" w14:textId="77777777" w:rsidR="006D0118" w:rsidRPr="006D0118" w:rsidRDefault="006D0118" w:rsidP="00FA3D8D">
            <w:pPr>
              <w:pStyle w:val="TAL"/>
              <w:rPr>
                <w:rFonts w:eastAsia="Malgun Gothic"/>
              </w:rPr>
            </w:pPr>
            <w:r w:rsidRPr="006D0118">
              <w:rPr>
                <w:rFonts w:eastAsia="Malgun Gothic"/>
              </w:rPr>
              <w:t>Description</w:t>
            </w:r>
          </w:p>
        </w:tc>
      </w:tr>
      <w:tr w:rsidR="006D0118" w:rsidRPr="006D0118" w14:paraId="1D695063" w14:textId="77777777" w:rsidTr="009C27E9">
        <w:trPr>
          <w:jc w:val="center"/>
        </w:trPr>
        <w:tc>
          <w:tcPr>
            <w:tcW w:w="3011" w:type="dxa"/>
            <w:tcBorders>
              <w:top w:val="single" w:sz="4" w:space="0" w:color="000000"/>
              <w:left w:val="single" w:sz="4" w:space="0" w:color="000000"/>
              <w:bottom w:val="single" w:sz="4" w:space="0" w:color="000000"/>
            </w:tcBorders>
            <w:shd w:val="clear" w:color="auto" w:fill="auto"/>
          </w:tcPr>
          <w:p w14:paraId="2F13D2B4" w14:textId="77777777" w:rsidR="006D0118" w:rsidRPr="006D0118" w:rsidRDefault="006D0118" w:rsidP="00FA3D8D">
            <w:pPr>
              <w:pStyle w:val="TAL"/>
              <w:rPr>
                <w:rFonts w:eastAsia="Malgun Gothic"/>
              </w:rPr>
            </w:pPr>
            <w:r w:rsidRPr="006D0118">
              <w:rPr>
                <w:rFonts w:eastAsia="Malgun Gothic"/>
              </w:rPr>
              <w:t xml:space="preserve"> UE ID </w:t>
            </w:r>
          </w:p>
        </w:tc>
        <w:tc>
          <w:tcPr>
            <w:tcW w:w="1309" w:type="dxa"/>
            <w:tcBorders>
              <w:top w:val="single" w:sz="4" w:space="0" w:color="000000"/>
              <w:left w:val="single" w:sz="4" w:space="0" w:color="000000"/>
              <w:bottom w:val="single" w:sz="4" w:space="0" w:color="000000"/>
            </w:tcBorders>
            <w:shd w:val="clear" w:color="auto" w:fill="auto"/>
          </w:tcPr>
          <w:p w14:paraId="268716F0" w14:textId="77777777" w:rsidR="006D0118" w:rsidRPr="006D0118" w:rsidRDefault="006D0118" w:rsidP="00FA3D8D">
            <w:pPr>
              <w:pStyle w:val="TAL"/>
              <w:rPr>
                <w:rFonts w:eastAsia="Malgun Gothic"/>
              </w:rPr>
            </w:pPr>
            <w:r w:rsidRPr="006D0118">
              <w:rPr>
                <w:rFonts w:eastAsia="Malgun Gothic"/>
              </w:rPr>
              <w:t>M</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2787BCF8" w14:textId="234CCD6C" w:rsidR="006D0118" w:rsidRPr="006D0118" w:rsidRDefault="006D0118" w:rsidP="00FA3D8D">
            <w:pPr>
              <w:pStyle w:val="TAL"/>
              <w:rPr>
                <w:rFonts w:eastAsia="Malgun Gothic"/>
              </w:rPr>
            </w:pPr>
            <w:r w:rsidRPr="006D0118">
              <w:rPr>
                <w:rFonts w:eastAsia="Malgun Gothic"/>
              </w:rPr>
              <w:t>UE for which the UE unified traffic pattern update notification is provided for</w:t>
            </w:r>
            <w:r w:rsidR="00D36169">
              <w:rPr>
                <w:rFonts w:eastAsia="Malgun Gothic"/>
              </w:rPr>
              <w:t>.</w:t>
            </w:r>
            <w:r w:rsidRPr="006D0118">
              <w:rPr>
                <w:rFonts w:eastAsia="Malgun Gothic"/>
              </w:rPr>
              <w:t xml:space="preserve"> </w:t>
            </w:r>
          </w:p>
        </w:tc>
      </w:tr>
      <w:tr w:rsidR="006D0118" w:rsidRPr="006D0118" w14:paraId="079FA5E8" w14:textId="77777777" w:rsidTr="009C27E9">
        <w:trPr>
          <w:jc w:val="center"/>
        </w:trPr>
        <w:tc>
          <w:tcPr>
            <w:tcW w:w="3011" w:type="dxa"/>
            <w:tcBorders>
              <w:top w:val="single" w:sz="4" w:space="0" w:color="000000"/>
              <w:left w:val="single" w:sz="4" w:space="0" w:color="000000"/>
              <w:bottom w:val="single" w:sz="4" w:space="0" w:color="000000"/>
            </w:tcBorders>
            <w:shd w:val="clear" w:color="auto" w:fill="auto"/>
          </w:tcPr>
          <w:p w14:paraId="6C3D94B8" w14:textId="77777777" w:rsidR="006D0118" w:rsidRPr="006D0118" w:rsidRDefault="006D0118" w:rsidP="00FA3D8D">
            <w:pPr>
              <w:pStyle w:val="TAL"/>
              <w:rPr>
                <w:rFonts w:eastAsia="Malgun Gothic"/>
              </w:rPr>
            </w:pPr>
            <w:r w:rsidRPr="006D0118">
              <w:rPr>
                <w:rFonts w:eastAsia="Malgun Gothic"/>
                <w:lang w:eastAsia="zh-CN"/>
              </w:rPr>
              <w:t>Schedule elements</w:t>
            </w:r>
          </w:p>
        </w:tc>
        <w:tc>
          <w:tcPr>
            <w:tcW w:w="1309" w:type="dxa"/>
            <w:tcBorders>
              <w:top w:val="single" w:sz="4" w:space="0" w:color="000000"/>
              <w:left w:val="single" w:sz="4" w:space="0" w:color="000000"/>
              <w:bottom w:val="single" w:sz="4" w:space="0" w:color="000000"/>
            </w:tcBorders>
            <w:shd w:val="clear" w:color="auto" w:fill="auto"/>
          </w:tcPr>
          <w:p w14:paraId="117F3DE0" w14:textId="77777777" w:rsidR="006D0118" w:rsidRPr="006D0118" w:rsidRDefault="006D0118" w:rsidP="00FA3D8D">
            <w:pPr>
              <w:pStyle w:val="TAL"/>
              <w:rPr>
                <w:rFonts w:eastAsia="Malgun Gothic"/>
              </w:rPr>
            </w:pPr>
            <w:r w:rsidRPr="006D0118">
              <w:rPr>
                <w:rFonts w:eastAsia="Malgun Gothic"/>
              </w:rPr>
              <w:t>O</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5975648F" w14:textId="7C0B578B" w:rsidR="006D0118" w:rsidRPr="006D0118" w:rsidRDefault="006D0118" w:rsidP="00FA3D8D">
            <w:pPr>
              <w:pStyle w:val="TAL"/>
              <w:rPr>
                <w:rFonts w:eastAsia="Malgun Gothic"/>
              </w:rPr>
            </w:pPr>
            <w:r w:rsidRPr="006D0118">
              <w:rPr>
                <w:rFonts w:eastAsia="Malgun Gothic"/>
                <w:lang w:eastAsia="zh-CN"/>
              </w:rPr>
              <w:t xml:space="preserve">Schedule element applicable to the </w:t>
            </w:r>
            <w:r w:rsidR="009B5FDD">
              <w:rPr>
                <w:rFonts w:eastAsia="Malgun Gothic"/>
                <w:lang w:eastAsia="zh-CN"/>
              </w:rPr>
              <w:t>unified</w:t>
            </w:r>
            <w:r w:rsidR="00035106">
              <w:rPr>
                <w:rFonts w:eastAsia="Malgun Gothic"/>
                <w:lang w:eastAsia="zh-CN"/>
              </w:rPr>
              <w:t xml:space="preserve"> traffic</w:t>
            </w:r>
            <w:r w:rsidRPr="006D0118">
              <w:rPr>
                <w:rFonts w:eastAsia="Malgun Gothic"/>
                <w:lang w:eastAsia="zh-CN"/>
              </w:rPr>
              <w:t xml:space="preserve"> patterns of the UE.</w:t>
            </w:r>
            <w:r w:rsidRPr="006D0118">
              <w:rPr>
                <w:rFonts w:eastAsia="Malgun Gothic"/>
              </w:rPr>
              <w:t xml:space="preserve"> </w:t>
            </w:r>
            <w:r w:rsidRPr="006D0118">
              <w:rPr>
                <w:rFonts w:eastAsia="Malgun Gothic"/>
                <w:lang w:eastAsia="zh-CN"/>
              </w:rPr>
              <w:t xml:space="preserve">A schedule element is composed from seven fields:  second, minute, hour, day of month, month, day of week and year.  Each element indicates times or durations of UE availability. </w:t>
            </w:r>
          </w:p>
        </w:tc>
      </w:tr>
      <w:tr w:rsidR="006D0118" w:rsidRPr="006D0118" w14:paraId="5E625780" w14:textId="77777777" w:rsidTr="009C27E9">
        <w:trPr>
          <w:jc w:val="center"/>
        </w:trPr>
        <w:tc>
          <w:tcPr>
            <w:tcW w:w="3011" w:type="dxa"/>
            <w:tcBorders>
              <w:top w:val="single" w:sz="4" w:space="0" w:color="000000"/>
              <w:left w:val="single" w:sz="4" w:space="0" w:color="000000"/>
              <w:bottom w:val="single" w:sz="4" w:space="0" w:color="000000"/>
            </w:tcBorders>
            <w:shd w:val="clear" w:color="auto" w:fill="auto"/>
          </w:tcPr>
          <w:p w14:paraId="12AC7499" w14:textId="77777777" w:rsidR="006D0118" w:rsidRPr="006D0118" w:rsidRDefault="006D0118" w:rsidP="00FA3D8D">
            <w:pPr>
              <w:pStyle w:val="TAL"/>
              <w:rPr>
                <w:rFonts w:eastAsia="Malgun Gothic"/>
              </w:rPr>
            </w:pPr>
            <w:r w:rsidRPr="006D0118">
              <w:rPr>
                <w:rFonts w:eastAsia="Malgun Gothic"/>
              </w:rPr>
              <w:t>Stationary indication</w:t>
            </w:r>
          </w:p>
        </w:tc>
        <w:tc>
          <w:tcPr>
            <w:tcW w:w="1309" w:type="dxa"/>
            <w:tcBorders>
              <w:top w:val="single" w:sz="4" w:space="0" w:color="000000"/>
              <w:left w:val="single" w:sz="4" w:space="0" w:color="000000"/>
              <w:bottom w:val="single" w:sz="4" w:space="0" w:color="000000"/>
            </w:tcBorders>
            <w:shd w:val="clear" w:color="auto" w:fill="auto"/>
          </w:tcPr>
          <w:p w14:paraId="7D01D7B6" w14:textId="77777777" w:rsidR="006D0118" w:rsidRPr="006D0118" w:rsidRDefault="006D0118" w:rsidP="00FA3D8D">
            <w:pPr>
              <w:pStyle w:val="TAL"/>
              <w:rPr>
                <w:rFonts w:eastAsia="Malgun Gothic"/>
              </w:rPr>
            </w:pPr>
            <w:r w:rsidRPr="006D0118">
              <w:rPr>
                <w:rFonts w:eastAsia="Malgun Gothic"/>
              </w:rPr>
              <w:t>O</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4ABD61EB" w14:textId="5A2A6AC0" w:rsidR="006D0118" w:rsidRPr="006D0118" w:rsidRDefault="006D0118" w:rsidP="00FA3D8D">
            <w:pPr>
              <w:pStyle w:val="TAL"/>
              <w:rPr>
                <w:rFonts w:eastAsia="Malgun Gothic"/>
              </w:rPr>
            </w:pPr>
            <w:r w:rsidRPr="006D0118">
              <w:rPr>
                <w:rFonts w:eastAsia="Malgun Gothic"/>
              </w:rPr>
              <w:t xml:space="preserve">Identifies whether the UE is expected to be stationary or mobile while communicating using this </w:t>
            </w:r>
            <w:r w:rsidR="00035106">
              <w:rPr>
                <w:rFonts w:eastAsia="Malgun Gothic"/>
              </w:rPr>
              <w:t>UE unified traffic</w:t>
            </w:r>
            <w:r w:rsidRPr="006D0118">
              <w:rPr>
                <w:rFonts w:eastAsia="Malgun Gothic"/>
              </w:rPr>
              <w:t xml:space="preserve"> pattern, as determined by the IoT-PCS Server</w:t>
            </w:r>
          </w:p>
        </w:tc>
      </w:tr>
      <w:tr w:rsidR="006D0118" w:rsidRPr="006D0118" w14:paraId="4E50D749" w14:textId="77777777" w:rsidTr="009C27E9">
        <w:trPr>
          <w:jc w:val="center"/>
        </w:trPr>
        <w:tc>
          <w:tcPr>
            <w:tcW w:w="3011" w:type="dxa"/>
            <w:tcBorders>
              <w:top w:val="single" w:sz="4" w:space="0" w:color="000000"/>
              <w:left w:val="single" w:sz="4" w:space="0" w:color="000000"/>
              <w:bottom w:val="single" w:sz="4" w:space="0" w:color="000000"/>
            </w:tcBorders>
            <w:shd w:val="clear" w:color="auto" w:fill="auto"/>
          </w:tcPr>
          <w:p w14:paraId="7DC3AF40" w14:textId="77777777" w:rsidR="006D0118" w:rsidRPr="006D0118" w:rsidRDefault="006D0118" w:rsidP="00FA3D8D">
            <w:pPr>
              <w:pStyle w:val="TAL"/>
              <w:rPr>
                <w:rFonts w:eastAsia="Malgun Gothic"/>
              </w:rPr>
            </w:pPr>
            <w:r w:rsidRPr="006D0118">
              <w:rPr>
                <w:rFonts w:eastAsia="Malgun Gothic"/>
              </w:rPr>
              <w:t>Cause</w:t>
            </w:r>
          </w:p>
        </w:tc>
        <w:tc>
          <w:tcPr>
            <w:tcW w:w="1309" w:type="dxa"/>
            <w:tcBorders>
              <w:top w:val="single" w:sz="4" w:space="0" w:color="000000"/>
              <w:left w:val="single" w:sz="4" w:space="0" w:color="000000"/>
              <w:bottom w:val="single" w:sz="4" w:space="0" w:color="000000"/>
            </w:tcBorders>
            <w:shd w:val="clear" w:color="auto" w:fill="auto"/>
          </w:tcPr>
          <w:p w14:paraId="57271DB7" w14:textId="77777777" w:rsidR="006D0118" w:rsidRPr="006D0118" w:rsidRDefault="006D0118" w:rsidP="00FA3D8D">
            <w:pPr>
              <w:pStyle w:val="TAL"/>
              <w:rPr>
                <w:rFonts w:eastAsia="Malgun Gothic"/>
              </w:rPr>
            </w:pPr>
            <w:r w:rsidRPr="006D0118">
              <w:rPr>
                <w:rFonts w:eastAsia="Malgun Gothic"/>
              </w:rPr>
              <w:t>O</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12ABCBE0" w14:textId="4B0D71FE" w:rsidR="006D0118" w:rsidRPr="006D0118" w:rsidRDefault="006D0118" w:rsidP="00FA3D8D">
            <w:pPr>
              <w:pStyle w:val="TAL"/>
              <w:rPr>
                <w:rFonts w:eastAsia="Malgun Gothic"/>
              </w:rPr>
            </w:pPr>
            <w:r w:rsidRPr="006D0118">
              <w:rPr>
                <w:rFonts w:eastAsia="Malgun Gothic"/>
              </w:rPr>
              <w:t>This element is mandatory when the notification is provided to inform of a parameter configuration applied by the network which is incompatible with the existing Traffic Patterns. (</w:t>
            </w:r>
            <w:r w:rsidR="00EC272D">
              <w:rPr>
                <w:rFonts w:eastAsia="Malgun Gothic"/>
              </w:rPr>
              <w:t>see N</w:t>
            </w:r>
            <w:r w:rsidRPr="006D0118">
              <w:rPr>
                <w:rFonts w:eastAsia="Malgun Gothic"/>
              </w:rPr>
              <w:t>OTE)</w:t>
            </w:r>
          </w:p>
          <w:p w14:paraId="63B91468" w14:textId="77777777" w:rsidR="006D0118" w:rsidRPr="006D0118" w:rsidRDefault="006D0118" w:rsidP="00FA3D8D">
            <w:pPr>
              <w:pStyle w:val="TAL"/>
              <w:rPr>
                <w:rFonts w:eastAsia="Malgun Gothic"/>
              </w:rPr>
            </w:pPr>
            <w:r w:rsidRPr="006D0118">
              <w:rPr>
                <w:rFonts w:eastAsia="Malgun Gothic"/>
              </w:rPr>
              <w:t xml:space="preserve">The element is optional when the notification informs of UE unified traffic pattern updates, providing additional information on the reason for the UE unified traffic pattern update (e.g. monitoring events received) </w:t>
            </w:r>
          </w:p>
        </w:tc>
      </w:tr>
      <w:tr w:rsidR="006D0118" w:rsidRPr="006D0118" w14:paraId="115BDBAC" w14:textId="77777777" w:rsidTr="009C27E9">
        <w:trPr>
          <w:jc w:val="center"/>
        </w:trPr>
        <w:tc>
          <w:tcPr>
            <w:tcW w:w="8640" w:type="dxa"/>
            <w:gridSpan w:val="3"/>
            <w:tcBorders>
              <w:top w:val="single" w:sz="4" w:space="0" w:color="000000"/>
              <w:left w:val="single" w:sz="4" w:space="0" w:color="000000"/>
              <w:bottom w:val="single" w:sz="4" w:space="0" w:color="000000"/>
              <w:right w:val="single" w:sz="4" w:space="0" w:color="000000"/>
            </w:tcBorders>
            <w:shd w:val="clear" w:color="auto" w:fill="auto"/>
          </w:tcPr>
          <w:p w14:paraId="0E5FEEE1" w14:textId="4DC9149F" w:rsidR="006D0118" w:rsidRPr="006D0118" w:rsidRDefault="006D0118" w:rsidP="00EC272D">
            <w:pPr>
              <w:pStyle w:val="TAN"/>
              <w:rPr>
                <w:rFonts w:eastAsia="Malgun Gothic"/>
              </w:rPr>
            </w:pPr>
            <w:r w:rsidRPr="006D0118">
              <w:rPr>
                <w:rFonts w:eastAsia="Malgun Gothic"/>
              </w:rPr>
              <w:t>NOTE:</w:t>
            </w:r>
            <w:r w:rsidR="00EC272D">
              <w:rPr>
                <w:rFonts w:eastAsia="Malgun Gothic"/>
              </w:rPr>
              <w:tab/>
            </w:r>
            <w:r w:rsidRPr="006D0118">
              <w:rPr>
                <w:rFonts w:eastAsia="Malgun Gothic"/>
              </w:rPr>
              <w:t xml:space="preserve">For notifications of incompatible configurations, the normative phase can consider whether adding an optional element with a proposed IoT-PCS Server UE unified traffic pattern update is beneficial. </w:t>
            </w:r>
          </w:p>
        </w:tc>
      </w:tr>
    </w:tbl>
    <w:p w14:paraId="0C07163A" w14:textId="77777777" w:rsidR="006D0118" w:rsidRPr="006D0118" w:rsidRDefault="006D0118" w:rsidP="006D0118">
      <w:pPr>
        <w:rPr>
          <w:rFonts w:eastAsia="Malgun Gothic"/>
        </w:rPr>
      </w:pPr>
    </w:p>
    <w:p w14:paraId="06EC6027" w14:textId="00F6DC68" w:rsidR="006D0118" w:rsidRPr="006D0118" w:rsidRDefault="001E1B4D" w:rsidP="00FA3D8D">
      <w:pPr>
        <w:pStyle w:val="Heading5"/>
        <w:rPr>
          <w:rFonts w:eastAsia="Malgun Gothic"/>
        </w:rPr>
      </w:pPr>
      <w:bookmarkStart w:id="293" w:name="_Toc113357410"/>
      <w:bookmarkStart w:id="294" w:name="_Toc138285568"/>
      <w:r>
        <w:rPr>
          <w:rFonts w:eastAsia="Malgun Gothic"/>
        </w:rPr>
        <w:t>5.7</w:t>
      </w:r>
      <w:r w:rsidR="006D0118" w:rsidRPr="006D0118">
        <w:rPr>
          <w:rFonts w:eastAsia="Malgun Gothic"/>
        </w:rPr>
        <w:t xml:space="preserve">.2.5.4 </w:t>
      </w:r>
      <w:r w:rsidR="006D0118" w:rsidRPr="006D0118">
        <w:rPr>
          <w:rFonts w:eastAsia="Malgun Gothic"/>
        </w:rPr>
        <w:tab/>
        <w:t>Traffic pattern configuration request</w:t>
      </w:r>
      <w:bookmarkEnd w:id="293"/>
      <w:bookmarkEnd w:id="294"/>
    </w:p>
    <w:p w14:paraId="35316AAC" w14:textId="660DE988" w:rsidR="006D0118" w:rsidRPr="006D0118" w:rsidRDefault="006D0118" w:rsidP="006D0118">
      <w:r w:rsidRPr="006D0118">
        <w:t>Table </w:t>
      </w:r>
      <w:r w:rsidR="001E1B4D">
        <w:t>5.7</w:t>
      </w:r>
      <w:r w:rsidRPr="006D0118">
        <w:t>.2.5.4-</w:t>
      </w:r>
      <w:r w:rsidRPr="006D0118">
        <w:rPr>
          <w:lang w:eastAsia="zh-CN"/>
        </w:rPr>
        <w:t>1</w:t>
      </w:r>
      <w:r w:rsidRPr="006D0118">
        <w:t xml:space="preserve"> describes the information flow for the Traffic pattern configuration request from the IoT-PCS </w:t>
      </w:r>
      <w:r w:rsidRPr="006D0118">
        <w:rPr>
          <w:lang w:eastAsia="zh-CN"/>
        </w:rPr>
        <w:t>server</w:t>
      </w:r>
      <w:r w:rsidRPr="006D0118">
        <w:t xml:space="preserve"> to the IoT-App VAL/SEAL server.</w:t>
      </w:r>
    </w:p>
    <w:p w14:paraId="43D60C4B" w14:textId="6FEAC02C" w:rsidR="006D0118" w:rsidRPr="006D0118" w:rsidRDefault="006D0118" w:rsidP="00FA3D8D">
      <w:pPr>
        <w:pStyle w:val="TH"/>
        <w:rPr>
          <w:rFonts w:eastAsia="Malgun Gothic"/>
          <w:lang w:eastAsia="zh-CN"/>
        </w:rPr>
      </w:pPr>
      <w:r w:rsidRPr="006D0118">
        <w:rPr>
          <w:rFonts w:eastAsia="Malgun Gothic"/>
        </w:rPr>
        <w:t>Table </w:t>
      </w:r>
      <w:r w:rsidR="001E1B4D">
        <w:rPr>
          <w:rFonts w:eastAsia="Malgun Gothic"/>
        </w:rPr>
        <w:t>5.7</w:t>
      </w:r>
      <w:r w:rsidRPr="006D0118">
        <w:rPr>
          <w:rFonts w:eastAsia="Malgun Gothic"/>
        </w:rPr>
        <w:t>.2.5.4-</w:t>
      </w:r>
      <w:r w:rsidRPr="006D0118">
        <w:rPr>
          <w:rFonts w:eastAsia="Malgun Gothic"/>
          <w:lang w:eastAsia="zh-CN"/>
        </w:rPr>
        <w:t>1</w:t>
      </w:r>
      <w:r w:rsidRPr="006D0118">
        <w:rPr>
          <w:rFonts w:eastAsia="Malgun Gothic"/>
        </w:rPr>
        <w:t>: Traffic pattern configuration request</w:t>
      </w:r>
    </w:p>
    <w:tbl>
      <w:tblPr>
        <w:tblW w:w="8640" w:type="dxa"/>
        <w:jc w:val="center"/>
        <w:tblLayout w:type="fixed"/>
        <w:tblLook w:val="0000" w:firstRow="0" w:lastRow="0" w:firstColumn="0" w:lastColumn="0" w:noHBand="0" w:noVBand="0"/>
      </w:tblPr>
      <w:tblGrid>
        <w:gridCol w:w="3011"/>
        <w:gridCol w:w="1309"/>
        <w:gridCol w:w="4320"/>
      </w:tblGrid>
      <w:tr w:rsidR="006D0118" w:rsidRPr="006D0118" w14:paraId="491E62F9" w14:textId="77777777" w:rsidTr="009C27E9">
        <w:trPr>
          <w:jc w:val="center"/>
        </w:trPr>
        <w:tc>
          <w:tcPr>
            <w:tcW w:w="3011" w:type="dxa"/>
            <w:tcBorders>
              <w:top w:val="single" w:sz="4" w:space="0" w:color="000000"/>
              <w:left w:val="single" w:sz="4" w:space="0" w:color="000000"/>
              <w:bottom w:val="single" w:sz="4" w:space="0" w:color="000000"/>
            </w:tcBorders>
            <w:shd w:val="clear" w:color="auto" w:fill="auto"/>
          </w:tcPr>
          <w:p w14:paraId="05A281DA" w14:textId="77777777" w:rsidR="006D0118" w:rsidRPr="006D0118" w:rsidRDefault="006D0118" w:rsidP="00FA3D8D">
            <w:pPr>
              <w:pStyle w:val="TAL"/>
              <w:rPr>
                <w:rFonts w:eastAsia="Malgun Gothic"/>
              </w:rPr>
            </w:pPr>
            <w:r w:rsidRPr="006D0118">
              <w:rPr>
                <w:rFonts w:eastAsia="Malgun Gothic"/>
              </w:rPr>
              <w:t>Information element</w:t>
            </w:r>
          </w:p>
        </w:tc>
        <w:tc>
          <w:tcPr>
            <w:tcW w:w="1309" w:type="dxa"/>
            <w:tcBorders>
              <w:top w:val="single" w:sz="4" w:space="0" w:color="000000"/>
              <w:left w:val="single" w:sz="4" w:space="0" w:color="000000"/>
              <w:bottom w:val="single" w:sz="4" w:space="0" w:color="000000"/>
            </w:tcBorders>
            <w:shd w:val="clear" w:color="auto" w:fill="auto"/>
          </w:tcPr>
          <w:p w14:paraId="465C2B30" w14:textId="77777777" w:rsidR="006D0118" w:rsidRPr="006D0118" w:rsidRDefault="006D0118" w:rsidP="00FA3D8D">
            <w:pPr>
              <w:pStyle w:val="TAL"/>
              <w:rPr>
                <w:rFonts w:eastAsia="Malgun Gothic"/>
              </w:rPr>
            </w:pPr>
            <w:r w:rsidRPr="006D0118">
              <w:rPr>
                <w:rFonts w:eastAsia="Malgun Gothic"/>
              </w:rPr>
              <w:t>Monitoring</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58F1A39B" w14:textId="77777777" w:rsidR="006D0118" w:rsidRPr="006D0118" w:rsidRDefault="006D0118" w:rsidP="00FA3D8D">
            <w:pPr>
              <w:pStyle w:val="TAL"/>
              <w:rPr>
                <w:rFonts w:eastAsia="Malgun Gothic"/>
              </w:rPr>
            </w:pPr>
            <w:r w:rsidRPr="006D0118">
              <w:rPr>
                <w:rFonts w:eastAsia="Malgun Gothic"/>
              </w:rPr>
              <w:t>Description</w:t>
            </w:r>
          </w:p>
        </w:tc>
      </w:tr>
      <w:tr w:rsidR="006D0118" w:rsidRPr="006D0118" w14:paraId="45D77A10" w14:textId="77777777" w:rsidTr="009C27E9">
        <w:trPr>
          <w:jc w:val="center"/>
        </w:trPr>
        <w:tc>
          <w:tcPr>
            <w:tcW w:w="3011" w:type="dxa"/>
            <w:tcBorders>
              <w:top w:val="single" w:sz="4" w:space="0" w:color="000000"/>
              <w:left w:val="single" w:sz="4" w:space="0" w:color="000000"/>
              <w:bottom w:val="single" w:sz="4" w:space="0" w:color="000000"/>
            </w:tcBorders>
            <w:shd w:val="clear" w:color="auto" w:fill="auto"/>
          </w:tcPr>
          <w:p w14:paraId="2DC7D95A" w14:textId="77777777" w:rsidR="006D0118" w:rsidRPr="006D0118" w:rsidRDefault="006D0118" w:rsidP="00FA3D8D">
            <w:pPr>
              <w:pStyle w:val="TAL"/>
              <w:rPr>
                <w:rFonts w:eastAsia="Malgun Gothic"/>
              </w:rPr>
            </w:pPr>
            <w:r w:rsidRPr="006D0118">
              <w:rPr>
                <w:rFonts w:eastAsia="Malgun Gothic"/>
              </w:rPr>
              <w:t xml:space="preserve"> UE ID </w:t>
            </w:r>
          </w:p>
        </w:tc>
        <w:tc>
          <w:tcPr>
            <w:tcW w:w="1309" w:type="dxa"/>
            <w:tcBorders>
              <w:top w:val="single" w:sz="4" w:space="0" w:color="000000"/>
              <w:left w:val="single" w:sz="4" w:space="0" w:color="000000"/>
              <w:bottom w:val="single" w:sz="4" w:space="0" w:color="000000"/>
            </w:tcBorders>
            <w:shd w:val="clear" w:color="auto" w:fill="auto"/>
          </w:tcPr>
          <w:p w14:paraId="66EA24F0" w14:textId="77777777" w:rsidR="006D0118" w:rsidRPr="006D0118" w:rsidRDefault="006D0118" w:rsidP="00FA3D8D">
            <w:pPr>
              <w:pStyle w:val="TAL"/>
              <w:rPr>
                <w:rFonts w:eastAsia="Malgun Gothic"/>
              </w:rPr>
            </w:pPr>
            <w:r w:rsidRPr="006D0118">
              <w:rPr>
                <w:rFonts w:eastAsia="Malgun Gothic"/>
              </w:rPr>
              <w:t>M</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3F9803D3" w14:textId="77777777" w:rsidR="006D0118" w:rsidRPr="006D0118" w:rsidRDefault="006D0118" w:rsidP="00FA3D8D">
            <w:pPr>
              <w:pStyle w:val="TAL"/>
              <w:rPr>
                <w:rFonts w:eastAsia="Malgun Gothic"/>
              </w:rPr>
            </w:pPr>
            <w:r w:rsidRPr="006D0118">
              <w:rPr>
                <w:rFonts w:eastAsia="Malgun Gothic"/>
              </w:rPr>
              <w:t>UE for which the Traffic pattern configuration is requested.</w:t>
            </w:r>
          </w:p>
        </w:tc>
      </w:tr>
    </w:tbl>
    <w:p w14:paraId="76728B6E" w14:textId="77777777" w:rsidR="006D0118" w:rsidRPr="006D0118" w:rsidRDefault="006D0118" w:rsidP="006D0118">
      <w:pPr>
        <w:rPr>
          <w:rFonts w:eastAsia="Malgun Gothic"/>
        </w:rPr>
      </w:pPr>
    </w:p>
    <w:p w14:paraId="235BF013" w14:textId="38BADAF9" w:rsidR="006D0118" w:rsidRPr="006D0118" w:rsidRDefault="001E1B4D" w:rsidP="00FA3D8D">
      <w:pPr>
        <w:pStyle w:val="Heading5"/>
        <w:rPr>
          <w:rFonts w:eastAsia="Malgun Gothic"/>
        </w:rPr>
      </w:pPr>
      <w:bookmarkStart w:id="295" w:name="_Toc113357411"/>
      <w:bookmarkStart w:id="296" w:name="_Toc138285569"/>
      <w:r>
        <w:rPr>
          <w:rFonts w:eastAsia="Malgun Gothic"/>
        </w:rPr>
        <w:lastRenderedPageBreak/>
        <w:t>5.7</w:t>
      </w:r>
      <w:r w:rsidR="006D0118" w:rsidRPr="006D0118">
        <w:rPr>
          <w:rFonts w:eastAsia="Malgun Gothic"/>
        </w:rPr>
        <w:t xml:space="preserve">.2.5.5 </w:t>
      </w:r>
      <w:r w:rsidR="006D0118" w:rsidRPr="006D0118">
        <w:rPr>
          <w:rFonts w:eastAsia="Malgun Gothic"/>
        </w:rPr>
        <w:tab/>
        <w:t>Traffic pattern configuration response</w:t>
      </w:r>
      <w:bookmarkEnd w:id="295"/>
      <w:bookmarkEnd w:id="296"/>
    </w:p>
    <w:p w14:paraId="1915DF26" w14:textId="0A8E9983" w:rsidR="006D0118" w:rsidRPr="006D0118" w:rsidRDefault="006D0118" w:rsidP="006D0118">
      <w:r w:rsidRPr="006D0118">
        <w:t>Table </w:t>
      </w:r>
      <w:r w:rsidR="001E1B4D">
        <w:t>5.7</w:t>
      </w:r>
      <w:r w:rsidRPr="006D0118">
        <w:t>.2.5.5-</w:t>
      </w:r>
      <w:r w:rsidRPr="006D0118">
        <w:rPr>
          <w:lang w:eastAsia="zh-CN"/>
        </w:rPr>
        <w:t>1</w:t>
      </w:r>
      <w:r w:rsidRPr="006D0118">
        <w:t xml:space="preserve"> describes the information flow for the Traffic pattern configuration response from the IoT-App </w:t>
      </w:r>
      <w:r w:rsidRPr="006D0118">
        <w:rPr>
          <w:lang w:eastAsia="zh-CN"/>
        </w:rPr>
        <w:t>server</w:t>
      </w:r>
      <w:r w:rsidRPr="006D0118">
        <w:t xml:space="preserve"> to the IoT-PCS server.</w:t>
      </w:r>
    </w:p>
    <w:p w14:paraId="771E6AE6" w14:textId="6C9416DF" w:rsidR="006D0118" w:rsidRPr="006D0118" w:rsidRDefault="006D0118" w:rsidP="00FA3D8D">
      <w:pPr>
        <w:pStyle w:val="TH"/>
        <w:rPr>
          <w:rFonts w:eastAsia="Malgun Gothic"/>
          <w:lang w:eastAsia="zh-CN"/>
        </w:rPr>
      </w:pPr>
      <w:r w:rsidRPr="006D0118">
        <w:rPr>
          <w:rFonts w:eastAsia="Malgun Gothic"/>
        </w:rPr>
        <w:t>Table </w:t>
      </w:r>
      <w:r w:rsidR="001E1B4D">
        <w:rPr>
          <w:rFonts w:eastAsia="Malgun Gothic"/>
        </w:rPr>
        <w:t>5.7</w:t>
      </w:r>
      <w:r w:rsidRPr="006D0118">
        <w:rPr>
          <w:rFonts w:eastAsia="Malgun Gothic"/>
        </w:rPr>
        <w:t>.2.5.</w:t>
      </w:r>
      <w:r w:rsidR="00E37E59">
        <w:rPr>
          <w:rFonts w:eastAsia="Malgun Gothic"/>
        </w:rPr>
        <w:t>5</w:t>
      </w:r>
      <w:r w:rsidRPr="006D0118">
        <w:rPr>
          <w:rFonts w:eastAsia="Malgun Gothic"/>
        </w:rPr>
        <w:t>-</w:t>
      </w:r>
      <w:r w:rsidRPr="006D0118">
        <w:rPr>
          <w:rFonts w:eastAsia="Malgun Gothic"/>
          <w:lang w:eastAsia="zh-CN"/>
        </w:rPr>
        <w:t>1</w:t>
      </w:r>
      <w:r w:rsidRPr="006D0118">
        <w:rPr>
          <w:rFonts w:eastAsia="Malgun Gothic"/>
        </w:rPr>
        <w:t>: Traffic pattern configuration response</w:t>
      </w:r>
    </w:p>
    <w:tbl>
      <w:tblPr>
        <w:tblW w:w="8640" w:type="dxa"/>
        <w:jc w:val="center"/>
        <w:tblLayout w:type="fixed"/>
        <w:tblLook w:val="0000" w:firstRow="0" w:lastRow="0" w:firstColumn="0" w:lastColumn="0" w:noHBand="0" w:noVBand="0"/>
      </w:tblPr>
      <w:tblGrid>
        <w:gridCol w:w="3011"/>
        <w:gridCol w:w="1309"/>
        <w:gridCol w:w="4320"/>
      </w:tblGrid>
      <w:tr w:rsidR="006D0118" w:rsidRPr="006D0118" w14:paraId="5F604548" w14:textId="77777777" w:rsidTr="009C27E9">
        <w:trPr>
          <w:jc w:val="center"/>
        </w:trPr>
        <w:tc>
          <w:tcPr>
            <w:tcW w:w="3011" w:type="dxa"/>
            <w:tcBorders>
              <w:top w:val="single" w:sz="4" w:space="0" w:color="000000"/>
              <w:left w:val="single" w:sz="4" w:space="0" w:color="000000"/>
              <w:bottom w:val="single" w:sz="4" w:space="0" w:color="000000"/>
            </w:tcBorders>
            <w:shd w:val="clear" w:color="auto" w:fill="auto"/>
          </w:tcPr>
          <w:p w14:paraId="64F7FF4D" w14:textId="77777777" w:rsidR="006D0118" w:rsidRPr="006D0118" w:rsidRDefault="006D0118" w:rsidP="00FA3D8D">
            <w:pPr>
              <w:pStyle w:val="TAL"/>
              <w:rPr>
                <w:rFonts w:eastAsia="Malgun Gothic"/>
              </w:rPr>
            </w:pPr>
            <w:r w:rsidRPr="006D0118">
              <w:rPr>
                <w:rFonts w:eastAsia="Malgun Gothic"/>
              </w:rPr>
              <w:t>Information element</w:t>
            </w:r>
          </w:p>
        </w:tc>
        <w:tc>
          <w:tcPr>
            <w:tcW w:w="1309" w:type="dxa"/>
            <w:tcBorders>
              <w:top w:val="single" w:sz="4" w:space="0" w:color="000000"/>
              <w:left w:val="single" w:sz="4" w:space="0" w:color="000000"/>
              <w:bottom w:val="single" w:sz="4" w:space="0" w:color="000000"/>
            </w:tcBorders>
            <w:shd w:val="clear" w:color="auto" w:fill="auto"/>
          </w:tcPr>
          <w:p w14:paraId="190A0FA8" w14:textId="77777777" w:rsidR="006D0118" w:rsidRPr="006D0118" w:rsidRDefault="006D0118" w:rsidP="00FA3D8D">
            <w:pPr>
              <w:pStyle w:val="TAL"/>
              <w:rPr>
                <w:rFonts w:eastAsia="Malgun Gothic"/>
              </w:rPr>
            </w:pPr>
            <w:r w:rsidRPr="006D0118">
              <w:rPr>
                <w:rFonts w:eastAsia="Malgun Gothic"/>
              </w:rPr>
              <w:t>Monitoring</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32075BFA" w14:textId="77777777" w:rsidR="006D0118" w:rsidRPr="006D0118" w:rsidRDefault="006D0118" w:rsidP="00FA3D8D">
            <w:pPr>
              <w:pStyle w:val="TAL"/>
              <w:rPr>
                <w:rFonts w:eastAsia="Malgun Gothic"/>
              </w:rPr>
            </w:pPr>
            <w:r w:rsidRPr="006D0118">
              <w:rPr>
                <w:rFonts w:eastAsia="Malgun Gothic"/>
              </w:rPr>
              <w:t>Description</w:t>
            </w:r>
          </w:p>
        </w:tc>
      </w:tr>
      <w:tr w:rsidR="006D0118" w:rsidRPr="006D0118" w14:paraId="48F744C9" w14:textId="77777777" w:rsidTr="009C27E9">
        <w:trPr>
          <w:jc w:val="center"/>
        </w:trPr>
        <w:tc>
          <w:tcPr>
            <w:tcW w:w="3011" w:type="dxa"/>
            <w:tcBorders>
              <w:top w:val="single" w:sz="4" w:space="0" w:color="000000"/>
              <w:left w:val="single" w:sz="4" w:space="0" w:color="000000"/>
              <w:bottom w:val="single" w:sz="4" w:space="0" w:color="000000"/>
            </w:tcBorders>
            <w:shd w:val="clear" w:color="auto" w:fill="auto"/>
          </w:tcPr>
          <w:p w14:paraId="0B4ED598" w14:textId="77777777" w:rsidR="006D0118" w:rsidRPr="006D0118" w:rsidRDefault="006D0118" w:rsidP="00FA3D8D">
            <w:pPr>
              <w:pStyle w:val="TAL"/>
              <w:rPr>
                <w:rFonts w:eastAsia="Malgun Gothic"/>
              </w:rPr>
            </w:pPr>
            <w:r w:rsidRPr="006D0118">
              <w:rPr>
                <w:rFonts w:eastAsia="Malgun Gothic"/>
              </w:rPr>
              <w:t xml:space="preserve"> UE ID </w:t>
            </w:r>
          </w:p>
        </w:tc>
        <w:tc>
          <w:tcPr>
            <w:tcW w:w="1309" w:type="dxa"/>
            <w:tcBorders>
              <w:top w:val="single" w:sz="4" w:space="0" w:color="000000"/>
              <w:left w:val="single" w:sz="4" w:space="0" w:color="000000"/>
              <w:bottom w:val="single" w:sz="4" w:space="0" w:color="000000"/>
            </w:tcBorders>
            <w:shd w:val="clear" w:color="auto" w:fill="auto"/>
          </w:tcPr>
          <w:p w14:paraId="6A64D40D" w14:textId="77777777" w:rsidR="006D0118" w:rsidRPr="006D0118" w:rsidRDefault="006D0118" w:rsidP="00FA3D8D">
            <w:pPr>
              <w:pStyle w:val="TAL"/>
              <w:rPr>
                <w:rFonts w:eastAsia="Malgun Gothic"/>
              </w:rPr>
            </w:pPr>
            <w:r w:rsidRPr="006D0118">
              <w:rPr>
                <w:rFonts w:eastAsia="Malgun Gothic"/>
              </w:rPr>
              <w:t>M</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3927DA87" w14:textId="77777777" w:rsidR="006D0118" w:rsidRPr="006D0118" w:rsidRDefault="006D0118" w:rsidP="00FA3D8D">
            <w:pPr>
              <w:pStyle w:val="TAL"/>
              <w:rPr>
                <w:rFonts w:eastAsia="Malgun Gothic"/>
              </w:rPr>
            </w:pPr>
            <w:r w:rsidRPr="006D0118">
              <w:rPr>
                <w:rFonts w:eastAsia="Malgun Gothic"/>
              </w:rPr>
              <w:t>UE for which the Traffic pattern configuration is provided</w:t>
            </w:r>
          </w:p>
        </w:tc>
      </w:tr>
      <w:tr w:rsidR="006D0118" w:rsidRPr="006D0118" w14:paraId="73628CDF" w14:textId="77777777" w:rsidTr="009C27E9">
        <w:trPr>
          <w:jc w:val="center"/>
        </w:trPr>
        <w:tc>
          <w:tcPr>
            <w:tcW w:w="3011" w:type="dxa"/>
            <w:tcBorders>
              <w:top w:val="single" w:sz="4" w:space="0" w:color="000000"/>
              <w:left w:val="single" w:sz="4" w:space="0" w:color="000000"/>
              <w:bottom w:val="single" w:sz="4" w:space="0" w:color="000000"/>
            </w:tcBorders>
            <w:shd w:val="clear" w:color="auto" w:fill="auto"/>
          </w:tcPr>
          <w:p w14:paraId="5116A165" w14:textId="77777777" w:rsidR="006D0118" w:rsidRPr="006D0118" w:rsidRDefault="006D0118" w:rsidP="00FA3D8D">
            <w:pPr>
              <w:pStyle w:val="TAL"/>
              <w:rPr>
                <w:rFonts w:eastAsia="Malgun Gothic"/>
              </w:rPr>
            </w:pPr>
            <w:r w:rsidRPr="006D0118">
              <w:rPr>
                <w:rFonts w:eastAsia="Malgun Gothic"/>
              </w:rPr>
              <w:t>IoT-App traffic pattern configuration</w:t>
            </w:r>
          </w:p>
        </w:tc>
        <w:tc>
          <w:tcPr>
            <w:tcW w:w="1309" w:type="dxa"/>
            <w:tcBorders>
              <w:top w:val="single" w:sz="4" w:space="0" w:color="000000"/>
              <w:left w:val="single" w:sz="4" w:space="0" w:color="000000"/>
              <w:bottom w:val="single" w:sz="4" w:space="0" w:color="000000"/>
            </w:tcBorders>
            <w:shd w:val="clear" w:color="auto" w:fill="auto"/>
          </w:tcPr>
          <w:p w14:paraId="6C3A7961" w14:textId="77777777" w:rsidR="006D0118" w:rsidRPr="006D0118" w:rsidRDefault="006D0118" w:rsidP="00FA3D8D">
            <w:pPr>
              <w:pStyle w:val="TAL"/>
              <w:rPr>
                <w:rFonts w:eastAsia="Malgun Gothic"/>
              </w:rPr>
            </w:pPr>
            <w:r w:rsidRPr="006D0118">
              <w:rPr>
                <w:rFonts w:eastAsia="Malgun Gothic"/>
              </w:rPr>
              <w:t>M</w:t>
            </w:r>
          </w:p>
        </w:tc>
        <w:tc>
          <w:tcPr>
            <w:tcW w:w="4320" w:type="dxa"/>
            <w:tcBorders>
              <w:top w:val="single" w:sz="4" w:space="0" w:color="000000"/>
              <w:left w:val="single" w:sz="4" w:space="0" w:color="000000"/>
              <w:bottom w:val="single" w:sz="4" w:space="0" w:color="000000"/>
              <w:right w:val="single" w:sz="4" w:space="0" w:color="000000"/>
            </w:tcBorders>
            <w:shd w:val="clear" w:color="auto" w:fill="auto"/>
          </w:tcPr>
          <w:p w14:paraId="1A4F6857" w14:textId="7E73AB3C" w:rsidR="006D0118" w:rsidRPr="006D0118" w:rsidRDefault="006D0118" w:rsidP="00FA3D8D">
            <w:pPr>
              <w:pStyle w:val="TAL"/>
              <w:rPr>
                <w:rFonts w:eastAsia="Malgun Gothic"/>
              </w:rPr>
            </w:pPr>
            <w:r w:rsidRPr="006D0118">
              <w:rPr>
                <w:rFonts w:eastAsia="Malgun Gothic"/>
                <w:lang w:eastAsia="zh-CN"/>
              </w:rPr>
              <w:t xml:space="preserve">Traffic pattern configuration of the VAL service for this UE, as described in table </w:t>
            </w:r>
            <w:r w:rsidR="001E1B4D">
              <w:rPr>
                <w:rFonts w:eastAsia="Malgun Gothic"/>
                <w:lang w:eastAsia="zh-CN"/>
              </w:rPr>
              <w:t>5.7</w:t>
            </w:r>
            <w:r w:rsidRPr="006D0118">
              <w:rPr>
                <w:rFonts w:eastAsia="Malgun Gothic"/>
                <w:lang w:eastAsia="zh-CN"/>
              </w:rPr>
              <w:t>.2.5.1-2.</w:t>
            </w:r>
          </w:p>
        </w:tc>
      </w:tr>
    </w:tbl>
    <w:p w14:paraId="2AB59024" w14:textId="77777777" w:rsidR="006D0118" w:rsidRPr="006D0118" w:rsidRDefault="006D0118" w:rsidP="006D0118">
      <w:pPr>
        <w:rPr>
          <w:rFonts w:eastAsia="Malgun Gothic"/>
        </w:rPr>
      </w:pPr>
    </w:p>
    <w:p w14:paraId="126791D8" w14:textId="0FC61589" w:rsidR="006D0118" w:rsidRPr="006D0118" w:rsidRDefault="001E1B4D" w:rsidP="00FA3D8D">
      <w:pPr>
        <w:pStyle w:val="Heading3"/>
        <w:rPr>
          <w:rFonts w:eastAsia="Malgun Gothic"/>
        </w:rPr>
      </w:pPr>
      <w:bookmarkStart w:id="297" w:name="_Toc113357412"/>
      <w:bookmarkStart w:id="298" w:name="_Toc138285570"/>
      <w:r>
        <w:rPr>
          <w:rFonts w:eastAsia="Malgun Gothic"/>
        </w:rPr>
        <w:t>5.7</w:t>
      </w:r>
      <w:r w:rsidR="006D0118" w:rsidRPr="006D0118">
        <w:rPr>
          <w:rFonts w:eastAsia="Malgun Gothic"/>
        </w:rPr>
        <w:t>.3</w:t>
      </w:r>
      <w:r w:rsidR="006D0118" w:rsidRPr="006D0118">
        <w:rPr>
          <w:rFonts w:eastAsia="Malgun Gothic"/>
        </w:rPr>
        <w:tab/>
        <w:t>Management and 5GC exposure procedures</w:t>
      </w:r>
      <w:bookmarkEnd w:id="297"/>
      <w:bookmarkEnd w:id="298"/>
    </w:p>
    <w:p w14:paraId="2A52BA00" w14:textId="171F417B" w:rsidR="006D0118" w:rsidRPr="006D0118" w:rsidRDefault="001E1B4D" w:rsidP="00FA3D8D">
      <w:pPr>
        <w:pStyle w:val="Heading4"/>
        <w:rPr>
          <w:rFonts w:eastAsia="Malgun Gothic"/>
        </w:rPr>
      </w:pPr>
      <w:bookmarkStart w:id="299" w:name="_Toc113357413"/>
      <w:bookmarkStart w:id="300" w:name="_Toc138285571"/>
      <w:r>
        <w:rPr>
          <w:rFonts w:eastAsia="Malgun Gothic"/>
        </w:rPr>
        <w:t>5.7</w:t>
      </w:r>
      <w:r w:rsidR="006D0118" w:rsidRPr="006D0118">
        <w:rPr>
          <w:rFonts w:eastAsia="Malgun Gothic"/>
        </w:rPr>
        <w:t>.3.1</w:t>
      </w:r>
      <w:r w:rsidR="006D0118" w:rsidRPr="006D0118">
        <w:rPr>
          <w:rFonts w:eastAsia="Malgun Gothic"/>
        </w:rPr>
        <w:tab/>
        <w:t>General</w:t>
      </w:r>
      <w:bookmarkEnd w:id="299"/>
      <w:bookmarkEnd w:id="300"/>
    </w:p>
    <w:p w14:paraId="42B6641F" w14:textId="5E948C8E" w:rsidR="006D0118" w:rsidRPr="006D0118" w:rsidRDefault="001E1B4D" w:rsidP="00FA3D8D">
      <w:pPr>
        <w:pStyle w:val="Heading4"/>
        <w:rPr>
          <w:rFonts w:eastAsia="Malgun Gothic"/>
        </w:rPr>
      </w:pPr>
      <w:bookmarkStart w:id="301" w:name="_Toc113357414"/>
      <w:bookmarkStart w:id="302" w:name="_Toc138285572"/>
      <w:r>
        <w:rPr>
          <w:rFonts w:eastAsia="Malgun Gothic"/>
        </w:rPr>
        <w:t>5.7</w:t>
      </w:r>
      <w:r w:rsidR="006D0118" w:rsidRPr="006D0118">
        <w:rPr>
          <w:rFonts w:eastAsia="Malgun Gothic"/>
        </w:rPr>
        <w:t>.3.2</w:t>
      </w:r>
      <w:r w:rsidR="006D0118" w:rsidRPr="006D0118">
        <w:rPr>
          <w:rFonts w:eastAsia="Malgun Gothic"/>
        </w:rPr>
        <w:tab/>
        <w:t>CP configuration procedure</w:t>
      </w:r>
      <w:bookmarkEnd w:id="301"/>
      <w:bookmarkEnd w:id="302"/>
    </w:p>
    <w:p w14:paraId="6A2BD618" w14:textId="77777777" w:rsidR="006D0118" w:rsidRPr="006D0118" w:rsidRDefault="006D0118" w:rsidP="006D0118">
      <w:pPr>
        <w:rPr>
          <w:rFonts w:eastAsia="Malgun Gothic"/>
        </w:rPr>
      </w:pPr>
      <w:r w:rsidRPr="006D0118">
        <w:rPr>
          <w:rFonts w:eastAsia="Malgun Gothic"/>
        </w:rPr>
        <w:t>The CP configuration procedure uses the information received by the IoT-PCS Server from the IoT-App regarding predictable communication behaviour of their services to provide information to 5GC for resource planning purposes, using an existing network exposure API.</w:t>
      </w:r>
    </w:p>
    <w:p w14:paraId="2EC158F2" w14:textId="77777777" w:rsidR="006D0118" w:rsidRPr="006D0118" w:rsidRDefault="006D0118" w:rsidP="006D0118">
      <w:r w:rsidRPr="006D0118">
        <w:t>Pre-conditions:</w:t>
      </w:r>
    </w:p>
    <w:p w14:paraId="4A7E09EA" w14:textId="01C9DF95" w:rsidR="006D0118" w:rsidRPr="006D0118" w:rsidRDefault="00564A66" w:rsidP="00655107">
      <w:pPr>
        <w:pStyle w:val="B1"/>
      </w:pPr>
      <w:r>
        <w:t>1.</w:t>
      </w:r>
      <w:r>
        <w:tab/>
      </w:r>
      <w:r w:rsidR="006D0118" w:rsidRPr="006D0118">
        <w:t>IoT-PCS Server determines to provide the service for a specific UE after receiving CP configuration indications in UE unified traffic pattern and monitoring management subscription requests, subject to policy.</w:t>
      </w:r>
    </w:p>
    <w:p w14:paraId="604F3338" w14:textId="77777777" w:rsidR="006D0118" w:rsidRPr="006D0118" w:rsidRDefault="006D0118" w:rsidP="006D0118">
      <w:pPr>
        <w:ind w:left="720"/>
      </w:pPr>
    </w:p>
    <w:p w14:paraId="4ADC3AD3" w14:textId="77777777" w:rsidR="007828FF" w:rsidRPr="006D0118" w:rsidRDefault="0075562D" w:rsidP="00462FD1">
      <w:pPr>
        <w:pStyle w:val="TH"/>
      </w:pPr>
      <w:r w:rsidRPr="00462FD1">
        <w:object w:dxaOrig="10861" w:dyaOrig="4225" w14:anchorId="50D4ACD1">
          <v:shape id="_x0000_i1045" type="#_x0000_t75" style="width:479.3pt;height:186.45pt" o:ole="">
            <v:imagedata r:id="rId51" o:title=""/>
          </v:shape>
          <o:OLEObject Type="Embed" ProgID="Visio.Drawing.15" ShapeID="_x0000_i1045" DrawAspect="Content" ObjectID="_1748898363" r:id="rId52"/>
        </w:object>
      </w:r>
    </w:p>
    <w:p w14:paraId="455FCBF7" w14:textId="1A960C47" w:rsidR="006D0118" w:rsidRPr="00A95927" w:rsidRDefault="006D0118" w:rsidP="00EB6B78">
      <w:pPr>
        <w:pStyle w:val="TF"/>
      </w:pPr>
      <w:r w:rsidRPr="00A95927">
        <w:t>Figure </w:t>
      </w:r>
      <w:r w:rsidR="001E1B4D" w:rsidRPr="00A95927">
        <w:t>5.7</w:t>
      </w:r>
      <w:r w:rsidRPr="00A95927">
        <w:t>.2.2-1: CP configuration procedure</w:t>
      </w:r>
    </w:p>
    <w:p w14:paraId="06465FB1" w14:textId="547166A4" w:rsidR="006D0118" w:rsidRPr="006D0118" w:rsidRDefault="00564A66" w:rsidP="00655107">
      <w:pPr>
        <w:pStyle w:val="B1"/>
        <w:rPr>
          <w:rFonts w:eastAsia="Malgun Gothic"/>
        </w:rPr>
      </w:pPr>
      <w:r>
        <w:rPr>
          <w:rFonts w:eastAsia="Malgun Gothic"/>
        </w:rPr>
        <w:t>1.</w:t>
      </w:r>
      <w:r>
        <w:rPr>
          <w:rFonts w:eastAsia="Malgun Gothic"/>
        </w:rPr>
        <w:tab/>
      </w:r>
      <w:r w:rsidR="006D0118" w:rsidRPr="006D0118">
        <w:rPr>
          <w:rFonts w:eastAsia="Malgun Gothic"/>
        </w:rPr>
        <w:t xml:space="preserve">The IoT-PCS Server stores all Traffic pattern configurations received for the UE in subsequent UE unified traffic pattern and monitoring management subscription procedures and determines the UE unified traffic pattern. The IoT-PCS Server can also initiate Traffic pattern configuration requests to obtain additional configurations. The IoT-PCS Server uses the UE unified traffic pattern  to determine a CpParameterSet, as defined in </w:t>
      </w:r>
      <w:r w:rsidR="00EC2D62">
        <w:rPr>
          <w:rFonts w:eastAsia="Malgun Gothic"/>
        </w:rPr>
        <w:t xml:space="preserve">3GPP </w:t>
      </w:r>
      <w:r w:rsidR="006D0118" w:rsidRPr="006D0118">
        <w:rPr>
          <w:rFonts w:eastAsia="Malgun Gothic"/>
        </w:rPr>
        <w:t>TS 29.122</w:t>
      </w:r>
      <w:r w:rsidR="00EC2D62">
        <w:rPr>
          <w:rFonts w:eastAsia="Malgun Gothic"/>
        </w:rPr>
        <w:t>[10]</w:t>
      </w:r>
      <w:r w:rsidR="006D0118" w:rsidRPr="006D0118">
        <w:rPr>
          <w:rFonts w:eastAsia="Malgun Gothic"/>
        </w:rPr>
        <w:t>, for the CpProvisioning API.</w:t>
      </w:r>
    </w:p>
    <w:p w14:paraId="54D1CB63" w14:textId="7CBAEB79" w:rsidR="006D0118" w:rsidRPr="006D0118" w:rsidRDefault="00564A66" w:rsidP="00655107">
      <w:pPr>
        <w:pStyle w:val="B1"/>
        <w:rPr>
          <w:rFonts w:eastAsia="Malgun Gothic"/>
        </w:rPr>
      </w:pPr>
      <w:r>
        <w:rPr>
          <w:rFonts w:eastAsia="Malgun Gothic"/>
        </w:rPr>
        <w:t>2.</w:t>
      </w:r>
      <w:r>
        <w:rPr>
          <w:rFonts w:eastAsia="Malgun Gothic"/>
        </w:rPr>
        <w:tab/>
      </w:r>
      <w:r w:rsidR="006D0118" w:rsidRPr="006D0118">
        <w:rPr>
          <w:rFonts w:eastAsia="Malgun Gothic"/>
        </w:rPr>
        <w:t>The IoT-PCS Server determines based on local policy when the CpProvisioning API is to be invoked and executes the CP parameter provisioning procedure described in</w:t>
      </w:r>
      <w:r w:rsidR="00EC2D62">
        <w:rPr>
          <w:rFonts w:eastAsia="Malgun Gothic"/>
        </w:rPr>
        <w:t xml:space="preserve"> 3GPP</w:t>
      </w:r>
      <w:r w:rsidR="006D0118" w:rsidRPr="006D0118">
        <w:rPr>
          <w:rFonts w:eastAsia="Malgun Gothic"/>
        </w:rPr>
        <w:t xml:space="preserve"> TS 29.122</w:t>
      </w:r>
      <w:r w:rsidR="00EC2D62">
        <w:rPr>
          <w:rFonts w:eastAsia="Malgun Gothic"/>
        </w:rPr>
        <w:t>[10]</w:t>
      </w:r>
      <w:r w:rsidR="006D0118" w:rsidRPr="006D0118">
        <w:rPr>
          <w:rFonts w:eastAsia="Malgun Gothic"/>
        </w:rPr>
        <w:t xml:space="preserve"> clause 4.4.9.</w:t>
      </w:r>
    </w:p>
    <w:p w14:paraId="0F7476C0" w14:textId="77777777" w:rsidR="006D0118" w:rsidRPr="006D0118" w:rsidRDefault="006D0118" w:rsidP="006D0118">
      <w:pPr>
        <w:rPr>
          <w:rFonts w:eastAsia="Malgun Gothic"/>
        </w:rPr>
      </w:pPr>
    </w:p>
    <w:p w14:paraId="01FC58CE" w14:textId="228FC927" w:rsidR="006D0118" w:rsidRPr="006D0118" w:rsidRDefault="001E1B4D" w:rsidP="00FA3D8D">
      <w:pPr>
        <w:pStyle w:val="Heading4"/>
        <w:rPr>
          <w:rFonts w:eastAsia="Malgun Gothic"/>
        </w:rPr>
      </w:pPr>
      <w:bookmarkStart w:id="303" w:name="_Toc113357415"/>
      <w:bookmarkStart w:id="304" w:name="_Toc138285573"/>
      <w:r>
        <w:rPr>
          <w:rFonts w:eastAsia="Malgun Gothic"/>
        </w:rPr>
        <w:lastRenderedPageBreak/>
        <w:t>5.7</w:t>
      </w:r>
      <w:r w:rsidR="006D0118" w:rsidRPr="006D0118">
        <w:rPr>
          <w:rFonts w:eastAsia="Malgun Gothic"/>
        </w:rPr>
        <w:t>.3.3</w:t>
      </w:r>
      <w:r w:rsidR="006D0118" w:rsidRPr="006D0118">
        <w:rPr>
          <w:rFonts w:eastAsia="Malgun Gothic"/>
        </w:rPr>
        <w:tab/>
        <w:t>UE unified traffic pattern management procedure</w:t>
      </w:r>
      <w:bookmarkEnd w:id="303"/>
      <w:bookmarkEnd w:id="304"/>
    </w:p>
    <w:p w14:paraId="48E77B07" w14:textId="359F4EAF" w:rsidR="006D0118" w:rsidRPr="006D0118" w:rsidRDefault="006D0118" w:rsidP="006D0118">
      <w:pPr>
        <w:rPr>
          <w:rFonts w:eastAsia="Malgun Gothic"/>
        </w:rPr>
      </w:pPr>
      <w:r w:rsidRPr="006D0118">
        <w:rPr>
          <w:rFonts w:eastAsia="Malgun Gothic"/>
        </w:rPr>
        <w:t xml:space="preserve">The </w:t>
      </w:r>
      <w:r w:rsidR="00FF6CDF">
        <w:rPr>
          <w:rFonts w:eastAsia="Malgun Gothic"/>
        </w:rPr>
        <w:t>UE unified traff</w:t>
      </w:r>
      <w:r w:rsidR="00676CF3">
        <w:rPr>
          <w:rFonts w:eastAsia="Malgun Gothic"/>
        </w:rPr>
        <w:t>ic</w:t>
      </w:r>
      <w:r w:rsidRPr="006D0118">
        <w:rPr>
          <w:rFonts w:eastAsia="Malgun Gothic"/>
        </w:rPr>
        <w:t xml:space="preserve"> pattern management procedure is used to determine and manage a unified </w:t>
      </w:r>
      <w:r w:rsidR="00676CF3">
        <w:rPr>
          <w:rFonts w:eastAsia="Malgun Gothic"/>
        </w:rPr>
        <w:t>traffic</w:t>
      </w:r>
      <w:r w:rsidRPr="006D0118">
        <w:rPr>
          <w:rFonts w:eastAsia="Malgun Gothic"/>
        </w:rPr>
        <w:t xml:space="preserve"> pattern applicable to a specified UE. The IoT-PCS Server then uses the 5GC exposure of UE monitoring events to update the UE unified traffic pattern.</w:t>
      </w:r>
    </w:p>
    <w:p w14:paraId="73678B1E" w14:textId="77777777" w:rsidR="006D0118" w:rsidRPr="006D0118" w:rsidRDefault="006D0118" w:rsidP="006D0118">
      <w:r w:rsidRPr="006D0118">
        <w:t>Pre-conditions:</w:t>
      </w:r>
    </w:p>
    <w:p w14:paraId="6650EAFE" w14:textId="60C6C66A" w:rsidR="006D0118" w:rsidRPr="006D0118" w:rsidRDefault="00564A66" w:rsidP="00655107">
      <w:pPr>
        <w:pStyle w:val="B1"/>
      </w:pPr>
      <w:r>
        <w:t>1.</w:t>
      </w:r>
      <w:r>
        <w:tab/>
      </w:r>
      <w:r w:rsidR="006D0118" w:rsidRPr="006D0118">
        <w:t>IoT-PCS Server determines to provide the service for a specific UE if either of the following conditions is true:</w:t>
      </w:r>
    </w:p>
    <w:p w14:paraId="0BB0F8D7" w14:textId="3B9A6944" w:rsidR="00A95927" w:rsidRDefault="00564A66" w:rsidP="00655107">
      <w:pPr>
        <w:pStyle w:val="B2"/>
      </w:pPr>
      <w:r>
        <w:t>a)</w:t>
      </w:r>
      <w:r>
        <w:tab/>
      </w:r>
      <w:r w:rsidR="006D0118" w:rsidRPr="006D0118">
        <w:t xml:space="preserve">It receives </w:t>
      </w:r>
      <w:r w:rsidR="006D0118" w:rsidRPr="006D0118">
        <w:rPr>
          <w:rFonts w:eastAsia="Malgun Gothic"/>
        </w:rPr>
        <w:t xml:space="preserve">UE </w:t>
      </w:r>
      <w:r w:rsidR="00D63A21">
        <w:rPr>
          <w:rFonts w:eastAsia="Malgun Gothic"/>
        </w:rPr>
        <w:t>unified traffic pattern</w:t>
      </w:r>
      <w:r w:rsidR="006D0118" w:rsidRPr="006D0118">
        <w:rPr>
          <w:rFonts w:eastAsia="Malgun Gothic"/>
        </w:rPr>
        <w:t xml:space="preserve"> monitoring management indications </w:t>
      </w:r>
      <w:r w:rsidR="006D0118" w:rsidRPr="006D0118">
        <w:t>in UE unified traffic pattern and monitoring management subscription requests; or</w:t>
      </w:r>
    </w:p>
    <w:p w14:paraId="3647C72B" w14:textId="3D7C3F2E" w:rsidR="006D0118" w:rsidRPr="006D0118" w:rsidRDefault="00564A66" w:rsidP="00655107">
      <w:pPr>
        <w:pStyle w:val="B2"/>
      </w:pPr>
      <w:r>
        <w:t>b)</w:t>
      </w:r>
      <w:r>
        <w:tab/>
      </w:r>
      <w:r w:rsidR="006D0118" w:rsidRPr="006D0118">
        <w:t>It determines to provide Network parameter coordination services for the UE.</w:t>
      </w:r>
    </w:p>
    <w:p w14:paraId="7AB09E66" w14:textId="77777777" w:rsidR="006D0118" w:rsidRPr="006D0118" w:rsidRDefault="006D0118" w:rsidP="006D0118">
      <w:pPr>
        <w:rPr>
          <w:rFonts w:eastAsia="Malgun Gothic"/>
        </w:rPr>
      </w:pPr>
    </w:p>
    <w:p w14:paraId="6461FD38" w14:textId="77777777" w:rsidR="006D0118" w:rsidRDefault="006D0118" w:rsidP="00BB703F">
      <w:pPr>
        <w:pStyle w:val="TH"/>
        <w:rPr>
          <w:rFonts w:eastAsia="Malgun Gothic"/>
        </w:rPr>
      </w:pPr>
    </w:p>
    <w:p w14:paraId="1E3C2BC1" w14:textId="77777777" w:rsidR="0075562D" w:rsidRPr="006D0118" w:rsidRDefault="00DC2EC1" w:rsidP="00462FD1">
      <w:pPr>
        <w:pStyle w:val="TH"/>
        <w:rPr>
          <w:rFonts w:eastAsia="Malgun Gothic"/>
        </w:rPr>
      </w:pPr>
      <w:r w:rsidRPr="00462FD1">
        <w:rPr>
          <w:rFonts w:eastAsia="Malgun Gothic"/>
        </w:rPr>
        <w:object w:dxaOrig="10141" w:dyaOrig="6444" w14:anchorId="568A4FB4">
          <v:shape id="_x0000_i1046" type="#_x0000_t75" style="width:507.75pt;height:322.4pt" o:ole="">
            <v:imagedata r:id="rId53" o:title=""/>
          </v:shape>
          <o:OLEObject Type="Embed" ProgID="Visio.Drawing.15" ShapeID="_x0000_i1046" DrawAspect="Content" ObjectID="_1748898364" r:id="rId54"/>
        </w:object>
      </w:r>
    </w:p>
    <w:p w14:paraId="42C1A5EF" w14:textId="083E5669" w:rsidR="006D0118" w:rsidRPr="006D0118" w:rsidRDefault="006D0118" w:rsidP="00FA3D8D">
      <w:pPr>
        <w:pStyle w:val="TF"/>
      </w:pPr>
      <w:r w:rsidRPr="006D0118">
        <w:t>Figure </w:t>
      </w:r>
      <w:r w:rsidR="001E1B4D">
        <w:t>5.7</w:t>
      </w:r>
      <w:r w:rsidRPr="006D0118">
        <w:t>.</w:t>
      </w:r>
      <w:r w:rsidR="00A243E7">
        <w:t>3.3</w:t>
      </w:r>
      <w:r w:rsidRPr="006D0118">
        <w:t>-1: UE unified traffic pattern and monitoring management subscription procedure</w:t>
      </w:r>
    </w:p>
    <w:p w14:paraId="1A079167" w14:textId="7D6DBF51" w:rsidR="006D0118" w:rsidRPr="006D0118" w:rsidRDefault="006D0118" w:rsidP="00655107">
      <w:pPr>
        <w:pStyle w:val="B1"/>
        <w:rPr>
          <w:rFonts w:eastAsia="Malgun Gothic"/>
        </w:rPr>
      </w:pPr>
      <w:r w:rsidRPr="006D0118">
        <w:rPr>
          <w:rFonts w:eastAsia="Malgun Gothic"/>
        </w:rPr>
        <w:t>The IoT-PCS Server determines an initial UE unified traffic pattern, e.g. by using all Traffic pattern configurations received for the UE .</w:t>
      </w:r>
    </w:p>
    <w:p w14:paraId="2F61CC26" w14:textId="2A4CE63F" w:rsidR="006D0118" w:rsidRPr="006D0118" w:rsidRDefault="00FF16FC" w:rsidP="00655107">
      <w:pPr>
        <w:pStyle w:val="B1"/>
        <w:rPr>
          <w:rFonts w:eastAsia="Malgun Gothic"/>
        </w:rPr>
      </w:pPr>
      <w:r>
        <w:rPr>
          <w:rFonts w:eastAsia="Malgun Gothic"/>
        </w:rPr>
        <w:t>2.</w:t>
      </w:r>
      <w:r>
        <w:rPr>
          <w:rFonts w:eastAsia="Malgun Gothic"/>
        </w:rPr>
        <w:tab/>
      </w:r>
      <w:r w:rsidR="006D0118" w:rsidRPr="006D0118">
        <w:rPr>
          <w:rFonts w:eastAsia="Malgun Gothic"/>
        </w:rPr>
        <w:t xml:space="preserve">The IoT-PCS Server determines, based on local policy that UE monitoring events are to be configured and executes the corresponding Monitoring procedure as described in </w:t>
      </w:r>
      <w:r w:rsidR="00EC2D62">
        <w:rPr>
          <w:rFonts w:eastAsia="Malgun Gothic"/>
        </w:rPr>
        <w:t xml:space="preserve">3GPP </w:t>
      </w:r>
      <w:r w:rsidR="006D0118" w:rsidRPr="006D0118">
        <w:rPr>
          <w:rFonts w:eastAsia="Malgun Gothic"/>
        </w:rPr>
        <w:t>TS 29.122</w:t>
      </w:r>
      <w:r w:rsidR="00EC2D62">
        <w:rPr>
          <w:rFonts w:eastAsia="Malgun Gothic"/>
        </w:rPr>
        <w:t xml:space="preserve"> [10]</w:t>
      </w:r>
      <w:r w:rsidR="006D0118" w:rsidRPr="006D0118">
        <w:rPr>
          <w:rFonts w:eastAsia="Malgun Gothic"/>
        </w:rPr>
        <w:t xml:space="preserve"> clause 4.4.2.</w:t>
      </w:r>
    </w:p>
    <w:p w14:paraId="55E19C54" w14:textId="41BFD675" w:rsidR="006D0118" w:rsidRPr="006D0118" w:rsidRDefault="00FF16FC" w:rsidP="00655107">
      <w:pPr>
        <w:pStyle w:val="B1"/>
        <w:rPr>
          <w:rFonts w:eastAsia="Malgun Gothic"/>
        </w:rPr>
      </w:pPr>
      <w:r>
        <w:rPr>
          <w:rFonts w:eastAsia="Malgun Gothic"/>
        </w:rPr>
        <w:t>3.</w:t>
      </w:r>
      <w:r>
        <w:rPr>
          <w:rFonts w:eastAsia="Malgun Gothic"/>
        </w:rPr>
        <w:tab/>
      </w:r>
      <w:r w:rsidR="006D0118" w:rsidRPr="006D0118">
        <w:rPr>
          <w:rFonts w:eastAsia="Malgun Gothic"/>
        </w:rPr>
        <w:t>The IoT-PCS Server updates the UE unified traffic pattern based on the received monitoring events as follows:</w:t>
      </w:r>
    </w:p>
    <w:p w14:paraId="4B372A24" w14:textId="0E3E2513" w:rsidR="006D0118" w:rsidRPr="006D0118" w:rsidRDefault="00FF16FC" w:rsidP="00655107">
      <w:pPr>
        <w:pStyle w:val="B2"/>
        <w:rPr>
          <w:rFonts w:eastAsia="Malgun Gothic"/>
        </w:rPr>
      </w:pPr>
      <w:r>
        <w:rPr>
          <w:rFonts w:eastAsia="Malgun Gothic"/>
        </w:rPr>
        <w:t>-</w:t>
      </w:r>
      <w:r>
        <w:rPr>
          <w:rFonts w:eastAsia="Malgun Gothic"/>
        </w:rPr>
        <w:tab/>
      </w:r>
      <w:r w:rsidR="006D0118" w:rsidRPr="006D0118">
        <w:rPr>
          <w:rFonts w:eastAsia="Malgun Gothic"/>
        </w:rPr>
        <w:t xml:space="preserve">If a Monitoring Notification report for </w:t>
      </w:r>
      <w:r w:rsidR="006D0118" w:rsidRPr="006D0118">
        <w:rPr>
          <w:rFonts w:eastAsia="Malgun Gothic"/>
          <w:lang w:eastAsia="zh-CN"/>
        </w:rPr>
        <w:t xml:space="preserve">UE_REACHABILITY is received, and </w:t>
      </w:r>
      <w:r w:rsidR="006D0118" w:rsidRPr="006D0118">
        <w:rPr>
          <w:rFonts w:eastAsia="Malgun Gothic"/>
          <w:i/>
        </w:rPr>
        <w:t xml:space="preserve">idleStatusInfo </w:t>
      </w:r>
      <w:r w:rsidR="006D0118" w:rsidRPr="006D0118">
        <w:rPr>
          <w:rFonts w:eastAsia="Malgun Gothic"/>
        </w:rPr>
        <w:t xml:space="preserve">information is provided in the report, the IoT-PCS Server changes the </w:t>
      </w:r>
      <w:r w:rsidR="006D0118" w:rsidRPr="006D0118">
        <w:rPr>
          <w:rFonts w:eastAsia="Malgun Gothic"/>
          <w:iCs/>
        </w:rPr>
        <w:t>schedule element</w:t>
      </w:r>
      <w:r w:rsidR="006D0118" w:rsidRPr="006D0118">
        <w:rPr>
          <w:rFonts w:eastAsia="Malgun Gothic"/>
        </w:rPr>
        <w:t xml:space="preserve"> of the UE unified traffic pattern such that the duration of activity is set to the value of the </w:t>
      </w:r>
      <w:r w:rsidR="006D0118" w:rsidRPr="006D0118">
        <w:rPr>
          <w:rFonts w:eastAsia="Malgun Gothic"/>
          <w:i/>
        </w:rPr>
        <w:t>activeTime</w:t>
      </w:r>
      <w:r w:rsidR="006D0118" w:rsidRPr="006D0118">
        <w:rPr>
          <w:rFonts w:eastAsia="Malgun Gothic"/>
        </w:rPr>
        <w:t xml:space="preserve"> parameter configured in the </w:t>
      </w:r>
      <w:r w:rsidR="006D0118" w:rsidRPr="006D0118">
        <w:rPr>
          <w:rFonts w:eastAsia="Malgun Gothic"/>
          <w:i/>
        </w:rPr>
        <w:t>idleStatusInfo</w:t>
      </w:r>
      <w:r w:rsidR="006D0118" w:rsidRPr="006D0118">
        <w:rPr>
          <w:rFonts w:eastAsia="Malgun Gothic"/>
        </w:rPr>
        <w:t>.</w:t>
      </w:r>
    </w:p>
    <w:p w14:paraId="1E5888F0" w14:textId="6086D1E8" w:rsidR="006D0118" w:rsidRPr="006D0118" w:rsidRDefault="00FF16FC" w:rsidP="00655107">
      <w:pPr>
        <w:pStyle w:val="B2"/>
        <w:rPr>
          <w:rFonts w:eastAsia="Malgun Gothic"/>
        </w:rPr>
      </w:pPr>
      <w:r>
        <w:rPr>
          <w:rFonts w:eastAsia="Malgun Gothic"/>
        </w:rPr>
        <w:lastRenderedPageBreak/>
        <w:t>-</w:t>
      </w:r>
      <w:r>
        <w:rPr>
          <w:rFonts w:eastAsia="Malgun Gothic"/>
        </w:rPr>
        <w:tab/>
      </w:r>
      <w:r w:rsidR="006D0118" w:rsidRPr="006D0118">
        <w:rPr>
          <w:rFonts w:eastAsia="Malgun Gothic"/>
        </w:rPr>
        <w:t>If a Monitoring Notification report for AVAILABILITY_AFTER_DDN_FAILURE</w:t>
      </w:r>
      <w:r w:rsidR="006D0118" w:rsidRPr="006D0118">
        <w:rPr>
          <w:rFonts w:eastAsia="Malgun Gothic"/>
          <w:lang w:eastAsia="zh-CN"/>
        </w:rPr>
        <w:t xml:space="preserve"> is received after a UE transitions to idle mode, </w:t>
      </w:r>
      <w:r w:rsidR="006D0118" w:rsidRPr="006D0118">
        <w:rPr>
          <w:rFonts w:eastAsia="Malgun Gothic"/>
        </w:rPr>
        <w:t xml:space="preserve">the IoT-PCS Server updates the </w:t>
      </w:r>
      <w:r w:rsidR="006D0118" w:rsidRPr="006D0118">
        <w:rPr>
          <w:rFonts w:eastAsia="Malgun Gothic"/>
          <w:iCs/>
        </w:rPr>
        <w:t>schedule element</w:t>
      </w:r>
      <w:r w:rsidR="006D0118" w:rsidRPr="006D0118">
        <w:rPr>
          <w:rFonts w:eastAsia="Malgun Gothic"/>
        </w:rPr>
        <w:t xml:space="preserve"> of the UE unified traffic pattern such that:  the start of an activity window is based on the Idle Timestamp, with a periodicity equal to the TAU/RAU Timer; the duration of the activity window indicates the Active Time value.</w:t>
      </w:r>
    </w:p>
    <w:p w14:paraId="458A1B34" w14:textId="27E0EE01" w:rsidR="006D0118" w:rsidRPr="006D0118" w:rsidRDefault="00FF16FC" w:rsidP="00655107">
      <w:pPr>
        <w:pStyle w:val="B2"/>
        <w:ind w:hanging="283"/>
        <w:rPr>
          <w:rFonts w:eastAsia="Malgun Gothic"/>
        </w:rPr>
      </w:pPr>
      <w:r>
        <w:rPr>
          <w:rFonts w:eastAsia="Malgun Gothic"/>
        </w:rPr>
        <w:t>-</w:t>
      </w:r>
      <w:r>
        <w:rPr>
          <w:rFonts w:eastAsia="Malgun Gothic"/>
        </w:rPr>
        <w:tab/>
      </w:r>
      <w:r w:rsidR="006D0118" w:rsidRPr="006D0118">
        <w:rPr>
          <w:rFonts w:eastAsia="Malgun Gothic"/>
        </w:rPr>
        <w:t xml:space="preserve">If a Monitoring Notification report for </w:t>
      </w:r>
      <w:r w:rsidR="006D0118" w:rsidRPr="006D0118">
        <w:rPr>
          <w:rFonts w:eastAsia="Malgun Gothic"/>
          <w:lang w:eastAsia="zh-CN"/>
        </w:rPr>
        <w:t xml:space="preserve">COMMUNICATION_FAILURE is received </w:t>
      </w:r>
      <w:r w:rsidR="006D0118" w:rsidRPr="006D0118">
        <w:rPr>
          <w:rFonts w:eastAsia="Malgun Gothic"/>
        </w:rPr>
        <w:t xml:space="preserve">The IOT-PCS updates the schedule element of the UE unified traffic pattern to indicate that no communications are currently available (e.g. by using a keyword such as </w:t>
      </w:r>
      <w:r w:rsidR="00EB6B78" w:rsidRPr="00EB6B78">
        <w:rPr>
          <w:rFonts w:eastAsia="Malgun Gothic"/>
        </w:rPr>
        <w:t>"</w:t>
      </w:r>
      <w:r w:rsidR="006D0118" w:rsidRPr="006D0118">
        <w:rPr>
          <w:rFonts w:eastAsia="Malgun Gothic"/>
        </w:rPr>
        <w:t>NULL</w:t>
      </w:r>
      <w:r w:rsidR="00EB6B78" w:rsidRPr="00EB6B78">
        <w:rPr>
          <w:rFonts w:eastAsia="Malgun Gothic"/>
        </w:rPr>
        <w:t>"</w:t>
      </w:r>
      <w:r w:rsidR="006D0118" w:rsidRPr="006D0118">
        <w:rPr>
          <w:rFonts w:eastAsia="Malgun Gothic"/>
        </w:rPr>
        <w:t>). Local policies may specify events/ thresholds further defining when the IoT-PCS may provide a UE unified traffic pattern update based on monitoring events. For example, the update may be provided only after repeated communication failures are received within a timespan, or only if high reliability communications are expected.  It is recommended that UE Reachability monitoring is also enabled in conjunction with the Communication Failure monitoring. This enables the IoT-PCS to provide updated timing information once the UE becomes reachable again.</w:t>
      </w:r>
    </w:p>
    <w:p w14:paraId="5E4286AF" w14:textId="67888939" w:rsidR="006D0118" w:rsidRPr="006D0118" w:rsidRDefault="00FF16FC" w:rsidP="00655107">
      <w:pPr>
        <w:pStyle w:val="B2"/>
        <w:rPr>
          <w:rFonts w:eastAsia="Malgun Gothic"/>
        </w:rPr>
      </w:pPr>
      <w:r>
        <w:rPr>
          <w:rFonts w:eastAsia="Malgun Gothic"/>
        </w:rPr>
        <w:t>-</w:t>
      </w:r>
      <w:r>
        <w:rPr>
          <w:rFonts w:eastAsia="Malgun Gothic"/>
        </w:rPr>
        <w:tab/>
      </w:r>
      <w:r w:rsidR="006D0118" w:rsidRPr="006D0118">
        <w:rPr>
          <w:rFonts w:eastAsia="Malgun Gothic"/>
        </w:rPr>
        <w:t xml:space="preserve">If a Monitoring Notification report for </w:t>
      </w:r>
      <w:r w:rsidR="006D0118" w:rsidRPr="006D0118">
        <w:rPr>
          <w:rFonts w:eastAsia="Malgun Gothic"/>
          <w:lang w:eastAsia="zh-CN"/>
        </w:rPr>
        <w:t>LOSS_OF_CONNECTIVITY is received,</w:t>
      </w:r>
      <w:r w:rsidR="006D0118" w:rsidRPr="006D0118">
        <w:rPr>
          <w:rFonts w:eastAsia="Malgun Gothic"/>
        </w:rPr>
        <w:t xml:space="preserve"> the IoT-PCS Server changes the </w:t>
      </w:r>
      <w:r w:rsidR="006D0118" w:rsidRPr="006D0118">
        <w:rPr>
          <w:rFonts w:eastAsia="Malgun Gothic"/>
          <w:iCs/>
        </w:rPr>
        <w:t>schedule element</w:t>
      </w:r>
      <w:r w:rsidR="006D0118" w:rsidRPr="006D0118">
        <w:rPr>
          <w:rFonts w:eastAsia="Malgun Gothic"/>
        </w:rPr>
        <w:t xml:space="preserve"> of the UE unified traffic pattern to indicate that no communications are currently available </w:t>
      </w:r>
    </w:p>
    <w:p w14:paraId="016FD98E" w14:textId="1962DE9C" w:rsidR="006D0118" w:rsidRPr="00A95927" w:rsidRDefault="00FF16FC" w:rsidP="00655107">
      <w:pPr>
        <w:pStyle w:val="B1"/>
        <w:rPr>
          <w:rFonts w:eastAsia="Malgun Gothic"/>
        </w:rPr>
      </w:pPr>
      <w:r>
        <w:rPr>
          <w:rFonts w:eastAsia="Malgun Gothic"/>
        </w:rPr>
        <w:t>4.</w:t>
      </w:r>
      <w:r>
        <w:rPr>
          <w:rFonts w:eastAsia="Malgun Gothic"/>
        </w:rPr>
        <w:tab/>
      </w:r>
      <w:r w:rsidR="006D0118" w:rsidRPr="006D0118">
        <w:rPr>
          <w:rFonts w:eastAsia="Malgun Gothic"/>
        </w:rPr>
        <w:t xml:space="preserve">Conditional: The IoT-PCS Server notifies subscribers of the UE unified traffic pattern updates, as described in clause </w:t>
      </w:r>
      <w:r w:rsidR="001E1B4D">
        <w:rPr>
          <w:rFonts w:eastAsia="Malgun Gothic"/>
        </w:rPr>
        <w:t>5.7</w:t>
      </w:r>
      <w:r w:rsidR="006D0118" w:rsidRPr="006D0118">
        <w:rPr>
          <w:rFonts w:eastAsia="Malgun Gothic"/>
        </w:rPr>
        <w:t>.2.3</w:t>
      </w:r>
    </w:p>
    <w:p w14:paraId="3AF9DFB9" w14:textId="3D0982A5" w:rsidR="006D0118" w:rsidRPr="006D0118" w:rsidRDefault="001E1B4D" w:rsidP="00FA3D8D">
      <w:pPr>
        <w:pStyle w:val="Heading4"/>
        <w:rPr>
          <w:rFonts w:eastAsia="Malgun Gothic"/>
        </w:rPr>
      </w:pPr>
      <w:bookmarkStart w:id="305" w:name="_Toc113357416"/>
      <w:bookmarkStart w:id="306" w:name="_Toc138285574"/>
      <w:r>
        <w:rPr>
          <w:rFonts w:eastAsia="Malgun Gothic"/>
        </w:rPr>
        <w:t>5.7</w:t>
      </w:r>
      <w:r w:rsidR="006D0118" w:rsidRPr="006D0118">
        <w:rPr>
          <w:rFonts w:eastAsia="Malgun Gothic"/>
        </w:rPr>
        <w:t>.3.4</w:t>
      </w:r>
      <w:r w:rsidR="006D0118" w:rsidRPr="006D0118">
        <w:rPr>
          <w:rFonts w:eastAsia="Malgun Gothic"/>
        </w:rPr>
        <w:tab/>
        <w:t>Network parameter coordination procedure</w:t>
      </w:r>
      <w:bookmarkEnd w:id="305"/>
      <w:bookmarkEnd w:id="306"/>
    </w:p>
    <w:p w14:paraId="1F088C75" w14:textId="298A2608" w:rsidR="006D0118" w:rsidRPr="006D0118" w:rsidRDefault="006D0118" w:rsidP="006D0118">
      <w:pPr>
        <w:rPr>
          <w:rFonts w:eastAsia="Malgun Gothic"/>
        </w:rPr>
      </w:pPr>
      <w:r w:rsidRPr="006D0118">
        <w:rPr>
          <w:rFonts w:eastAsia="Malgun Gothic"/>
        </w:rPr>
        <w:t>The network parameter coordination  procedure uses UE unified traffic pattern information  to influence aspects of UE/network behaviour such as the UE</w:t>
      </w:r>
      <w:r w:rsidR="00CC4025" w:rsidRPr="00CC4025">
        <w:rPr>
          <w:rFonts w:eastAsia="Malgun Gothic"/>
        </w:rPr>
        <w:t>'</w:t>
      </w:r>
      <w:r w:rsidRPr="006D0118">
        <w:rPr>
          <w:rFonts w:eastAsia="Malgun Gothic"/>
        </w:rPr>
        <w:t>s PSM and extended idle mode DRX. For this purpose, parameter values may be suggested for Maximum Latency and Maximum Response Time for a UE. 5GC may choose to accept, reject or modify the suggested configuration parameter value.</w:t>
      </w:r>
    </w:p>
    <w:p w14:paraId="2601380D" w14:textId="77777777" w:rsidR="006D0118" w:rsidRPr="006D0118" w:rsidRDefault="006D0118" w:rsidP="006D0118">
      <w:r w:rsidRPr="006D0118">
        <w:t>Pre-conditions:</w:t>
      </w:r>
    </w:p>
    <w:p w14:paraId="17D01282" w14:textId="75E37FA0" w:rsidR="006D0118" w:rsidRPr="006D0118" w:rsidRDefault="00FB3387" w:rsidP="00655107">
      <w:pPr>
        <w:pStyle w:val="B1"/>
      </w:pPr>
      <w:r>
        <w:t>1.</w:t>
      </w:r>
      <w:r>
        <w:tab/>
      </w:r>
      <w:r w:rsidR="006D0118" w:rsidRPr="006D0118">
        <w:t>IoT-PCS Server determines to provide the service for a specific UE after receiving Network parameter coordination indications in UE unified traffic pattern and monitoring management subscription requests, subject to policy.</w:t>
      </w:r>
    </w:p>
    <w:p w14:paraId="2462B927" w14:textId="522025CF" w:rsidR="006D0118" w:rsidRPr="006D0118" w:rsidRDefault="00FB3387" w:rsidP="00655107">
      <w:pPr>
        <w:pStyle w:val="B1"/>
        <w:rPr>
          <w:rFonts w:eastAsia="Malgun Gothic"/>
        </w:rPr>
      </w:pPr>
      <w:r>
        <w:t>2.</w:t>
      </w:r>
      <w:r>
        <w:tab/>
      </w:r>
      <w:r w:rsidR="006D0118" w:rsidRPr="006D0118">
        <w:t xml:space="preserve">IoT-PCS Server determines and manages UE unified traffic patterns as described in clause </w:t>
      </w:r>
      <w:r w:rsidR="001E1B4D">
        <w:t>5.7</w:t>
      </w:r>
      <w:r w:rsidR="006D0118" w:rsidRPr="006D0118">
        <w:t>.3.3.</w:t>
      </w:r>
    </w:p>
    <w:p w14:paraId="6635F970" w14:textId="77777777" w:rsidR="006D0118" w:rsidRPr="006D0118" w:rsidRDefault="008E67FE" w:rsidP="001C09BE">
      <w:pPr>
        <w:pStyle w:val="TH"/>
      </w:pPr>
      <w:r w:rsidRPr="001D02BB">
        <w:object w:dxaOrig="10861" w:dyaOrig="4393" w14:anchorId="5922B0CF">
          <v:shape id="_x0000_i1047" type="#_x0000_t75" style="width:476.05pt;height:192.35pt" o:ole="">
            <v:imagedata r:id="rId55" o:title=""/>
          </v:shape>
          <o:OLEObject Type="Embed" ProgID="Visio.Drawing.15" ShapeID="_x0000_i1047" DrawAspect="Content" ObjectID="_1748898365" r:id="rId56"/>
        </w:object>
      </w:r>
    </w:p>
    <w:p w14:paraId="6C8D5868" w14:textId="5A85B51D" w:rsidR="006D0118" w:rsidRPr="006D0118" w:rsidRDefault="006D0118" w:rsidP="00FA3D8D">
      <w:pPr>
        <w:pStyle w:val="TF"/>
      </w:pPr>
      <w:r w:rsidRPr="006D0118">
        <w:t>Figure </w:t>
      </w:r>
      <w:r w:rsidR="001E1B4D">
        <w:t>5.7</w:t>
      </w:r>
      <w:r w:rsidRPr="006D0118">
        <w:t>.</w:t>
      </w:r>
      <w:r w:rsidR="007D00F4">
        <w:t>3.4</w:t>
      </w:r>
      <w:r w:rsidRPr="006D0118">
        <w:t>-1: Network parameter coordination procedure</w:t>
      </w:r>
    </w:p>
    <w:p w14:paraId="058571BD" w14:textId="7654ED4C" w:rsidR="006D0118" w:rsidRPr="006D0118" w:rsidRDefault="00FB3387" w:rsidP="00655107">
      <w:pPr>
        <w:pStyle w:val="B1"/>
        <w:rPr>
          <w:rFonts w:eastAsia="Malgun Gothic"/>
        </w:rPr>
      </w:pPr>
      <w:r>
        <w:rPr>
          <w:rFonts w:eastAsia="Malgun Gothic"/>
        </w:rPr>
        <w:t>1.</w:t>
      </w:r>
      <w:r>
        <w:rPr>
          <w:rFonts w:eastAsia="Malgun Gothic"/>
        </w:rPr>
        <w:tab/>
      </w:r>
      <w:r w:rsidR="006D0118" w:rsidRPr="006D0118">
        <w:rPr>
          <w:rFonts w:eastAsia="Malgun Gothic"/>
        </w:rPr>
        <w:t>The IoT-PCS Server determines to provide Network parameter configuration to 5GC. This determination can be based on updates to the UE unified traffic patterns resulting from interactions with IoT-App Servers (e.g. Traffic pattern configuration updates), on local policies, etc.</w:t>
      </w:r>
    </w:p>
    <w:p w14:paraId="6B691F1F" w14:textId="7368999D" w:rsidR="006D0118" w:rsidRPr="006D0118" w:rsidRDefault="006D0118" w:rsidP="00A730DA">
      <w:pPr>
        <w:pStyle w:val="B1"/>
        <w:ind w:firstLine="0"/>
        <w:rPr>
          <w:rFonts w:eastAsia="Malgun Gothic"/>
        </w:rPr>
      </w:pPr>
      <w:r w:rsidRPr="006D0118">
        <w:rPr>
          <w:rFonts w:eastAsia="Malgun Gothic"/>
        </w:rPr>
        <w:t>The IoT-PCS Server determines parameters the needed for NpConfiguration data structure as specified in 3GPP TS 29.122</w:t>
      </w:r>
      <w:r w:rsidR="00EC2D62">
        <w:rPr>
          <w:rFonts w:eastAsia="Malgun Gothic"/>
        </w:rPr>
        <w:t>[10]</w:t>
      </w:r>
      <w:r w:rsidRPr="006D0118">
        <w:rPr>
          <w:rFonts w:eastAsia="Malgun Gothic"/>
        </w:rPr>
        <w:t xml:space="preserve"> from the UE unified traffic patterns as follows:</w:t>
      </w:r>
    </w:p>
    <w:p w14:paraId="3ADBE2B2" w14:textId="4E658ACE" w:rsidR="006D0118" w:rsidRPr="006D0118" w:rsidRDefault="00717FD5" w:rsidP="00717FD5">
      <w:pPr>
        <w:pStyle w:val="B2"/>
        <w:rPr>
          <w:rFonts w:eastAsia="Malgun Gothic"/>
        </w:rPr>
      </w:pPr>
      <w:r>
        <w:rPr>
          <w:rFonts w:eastAsia="Malgun Gothic"/>
          <w:i/>
        </w:rPr>
        <w:lastRenderedPageBreak/>
        <w:t>-</w:t>
      </w:r>
      <w:r>
        <w:rPr>
          <w:rFonts w:eastAsia="Malgun Gothic"/>
          <w:i/>
        </w:rPr>
        <w:tab/>
      </w:r>
      <w:r w:rsidR="006D0118" w:rsidRPr="006D0118">
        <w:rPr>
          <w:rFonts w:eastAsia="Malgun Gothic"/>
          <w:i/>
        </w:rPr>
        <w:t>maximumLatency</w:t>
      </w:r>
      <w:r w:rsidR="006D0118" w:rsidRPr="006D0118">
        <w:rPr>
          <w:rFonts w:eastAsia="Malgun Gothic"/>
        </w:rPr>
        <w:t xml:space="preserve"> – This value tells the network how long the UE is allowed to sleep.  Setting it to 0 will disable PSM, extended idle mode DRX, and extended buffering.  The IoT-PCS can extract the periodicity derived from the UE unified traffic pattern, which includes the schedule elements for the UEs communications with all IoT-Apps.</w:t>
      </w:r>
      <w:r w:rsidR="006D0118" w:rsidRPr="006D0118">
        <w:rPr>
          <w:rFonts w:eastAsia="Malgun Gothic"/>
          <w:i/>
        </w:rPr>
        <w:t xml:space="preserve"> </w:t>
      </w:r>
      <w:r w:rsidR="006D0118" w:rsidRPr="006D0118">
        <w:rPr>
          <w:rFonts w:eastAsia="Malgun Gothic"/>
        </w:rPr>
        <w:t>The</w:t>
      </w:r>
      <w:r w:rsidR="006D0118" w:rsidRPr="006D0118">
        <w:rPr>
          <w:rFonts w:eastAsia="Malgun Gothic"/>
          <w:iCs/>
        </w:rPr>
        <w:t xml:space="preserve"> IoT-PCS Server </w:t>
      </w:r>
      <w:r w:rsidR="006D0118" w:rsidRPr="006D0118">
        <w:rPr>
          <w:rFonts w:eastAsia="Malgun Gothic"/>
        </w:rPr>
        <w:t xml:space="preserve">sets </w:t>
      </w:r>
      <w:r w:rsidR="006D0118" w:rsidRPr="006D0118">
        <w:rPr>
          <w:rFonts w:eastAsia="Malgun Gothic"/>
          <w:i/>
        </w:rPr>
        <w:t>Maximum Latency</w:t>
      </w:r>
      <w:r w:rsidR="006D0118" w:rsidRPr="006D0118">
        <w:rPr>
          <w:rFonts w:eastAsia="Malgun Gothic"/>
        </w:rPr>
        <w:t xml:space="preserve"> to be approximately the periodicity of the active periods derived from the </w:t>
      </w:r>
      <w:r w:rsidR="006D0118" w:rsidRPr="006D0118">
        <w:rPr>
          <w:rFonts w:eastAsia="Malgun Gothic"/>
          <w:iCs/>
        </w:rPr>
        <w:t>schedule element</w:t>
      </w:r>
      <w:r w:rsidR="006D0118" w:rsidRPr="006D0118">
        <w:rPr>
          <w:rFonts w:eastAsia="Malgun Gothic"/>
          <w:i/>
        </w:rPr>
        <w:t xml:space="preserve"> </w:t>
      </w:r>
      <w:r w:rsidR="006D0118" w:rsidRPr="006D0118">
        <w:rPr>
          <w:rFonts w:eastAsia="Malgun Gothic"/>
        </w:rPr>
        <w:t>of the UE unified traffic pattern.</w:t>
      </w:r>
    </w:p>
    <w:p w14:paraId="20949903" w14:textId="247738E7" w:rsidR="006D0118" w:rsidRPr="006D0118" w:rsidRDefault="00717FD5" w:rsidP="00717FD5">
      <w:pPr>
        <w:pStyle w:val="B2"/>
        <w:rPr>
          <w:rFonts w:eastAsia="Malgun Gothic"/>
        </w:rPr>
      </w:pPr>
      <w:r>
        <w:rPr>
          <w:rFonts w:eastAsia="Malgun Gothic"/>
          <w:i/>
        </w:rPr>
        <w:t>-</w:t>
      </w:r>
      <w:r>
        <w:rPr>
          <w:rFonts w:eastAsia="Malgun Gothic"/>
          <w:i/>
        </w:rPr>
        <w:tab/>
      </w:r>
      <w:r w:rsidR="006D0118" w:rsidRPr="006D0118">
        <w:rPr>
          <w:rFonts w:eastAsia="Malgun Gothic"/>
          <w:i/>
        </w:rPr>
        <w:t>maximumResponseTime</w:t>
      </w:r>
      <w:r w:rsidR="006D0118" w:rsidRPr="006D0118">
        <w:rPr>
          <w:rFonts w:eastAsia="Malgun Gothic"/>
        </w:rPr>
        <w:t xml:space="preserve"> – When the UE uses PSM, Maximum Response Time tells the network how long the UE should stay reachable after a transition to idle.  When the UE uses eDRX, Maximum Response Time is used by the network to determine when to send a reachability notification before a UE</w:t>
      </w:r>
      <w:r w:rsidR="00CC4025" w:rsidRPr="00CC4025">
        <w:rPr>
          <w:rFonts w:eastAsia="Malgun Gothic"/>
        </w:rPr>
        <w:t>'</w:t>
      </w:r>
      <w:r w:rsidR="006D0118" w:rsidRPr="006D0118">
        <w:rPr>
          <w:rFonts w:eastAsia="Malgun Gothic"/>
        </w:rPr>
        <w:t xml:space="preserve">s paging occasion.  The IoT-PCS Server extracts a duration of activity from the </w:t>
      </w:r>
      <w:r w:rsidR="006D0118" w:rsidRPr="006D0118">
        <w:rPr>
          <w:rFonts w:eastAsia="Malgun Gothic"/>
          <w:iCs/>
        </w:rPr>
        <w:t>schedule element</w:t>
      </w:r>
      <w:r w:rsidR="006D0118" w:rsidRPr="006D0118">
        <w:rPr>
          <w:rFonts w:eastAsia="Malgun Gothic"/>
        </w:rPr>
        <w:t xml:space="preserve"> of the UE unified traffic pattern and sets </w:t>
      </w:r>
      <w:r w:rsidR="006D0118" w:rsidRPr="006D0118">
        <w:rPr>
          <w:rFonts w:eastAsia="Malgun Gothic"/>
          <w:i/>
        </w:rPr>
        <w:t>Maximum Response Time</w:t>
      </w:r>
      <w:r w:rsidR="006D0118" w:rsidRPr="006D0118">
        <w:rPr>
          <w:rFonts w:eastAsia="Malgun Gothic"/>
        </w:rPr>
        <w:t xml:space="preserve"> to reflect the duration of activity, indicating how long the UE should stay reachable for downlink communications. </w:t>
      </w:r>
    </w:p>
    <w:p w14:paraId="7FBED377" w14:textId="48E9EE5C" w:rsidR="006D0118" w:rsidRPr="006D0118" w:rsidRDefault="00FB3387" w:rsidP="00A730DA">
      <w:pPr>
        <w:pStyle w:val="B1"/>
        <w:rPr>
          <w:rFonts w:eastAsia="Malgun Gothic"/>
        </w:rPr>
      </w:pPr>
      <w:r>
        <w:rPr>
          <w:rFonts w:eastAsia="Malgun Gothic"/>
        </w:rPr>
        <w:t>2.</w:t>
      </w:r>
      <w:r>
        <w:rPr>
          <w:rFonts w:eastAsia="Malgun Gothic"/>
        </w:rPr>
        <w:tab/>
      </w:r>
      <w:r w:rsidR="006D0118" w:rsidRPr="006D0118">
        <w:rPr>
          <w:rFonts w:eastAsia="Malgun Gothic"/>
        </w:rPr>
        <w:t xml:space="preserve">The IoT-PCS Server performs the Network Parameter Configuration procedure as described in </w:t>
      </w:r>
      <w:r w:rsidR="00EC2D62">
        <w:rPr>
          <w:rFonts w:eastAsia="Malgun Gothic"/>
        </w:rPr>
        <w:t xml:space="preserve">3GPP </w:t>
      </w:r>
      <w:r w:rsidR="006D0118" w:rsidRPr="006D0118">
        <w:rPr>
          <w:rFonts w:eastAsia="Malgun Gothic"/>
        </w:rPr>
        <w:t>TS 29.122</w:t>
      </w:r>
      <w:r w:rsidR="00EC2D62">
        <w:rPr>
          <w:rFonts w:eastAsia="Malgun Gothic"/>
        </w:rPr>
        <w:t>[10]</w:t>
      </w:r>
      <w:r w:rsidR="006D0118" w:rsidRPr="006D0118">
        <w:rPr>
          <w:rFonts w:eastAsia="Malgun Gothic"/>
        </w:rPr>
        <w:t xml:space="preserve"> clause 4.4.12.</w:t>
      </w:r>
    </w:p>
    <w:p w14:paraId="22FCD1EC" w14:textId="6C74F165" w:rsidR="006D0118" w:rsidRPr="006D0118" w:rsidRDefault="006D0118" w:rsidP="008F5319">
      <w:pPr>
        <w:pStyle w:val="NO"/>
        <w:rPr>
          <w:rFonts w:eastAsia="Malgun Gothic"/>
        </w:rPr>
      </w:pPr>
      <w:r w:rsidRPr="006D0118">
        <w:rPr>
          <w:rFonts w:eastAsia="Malgun Gothic"/>
        </w:rPr>
        <w:t>NOTE:</w:t>
      </w:r>
      <w:r w:rsidR="00CC4025">
        <w:rPr>
          <w:rFonts w:eastAsia="Malgun Gothic"/>
        </w:rPr>
        <w:tab/>
      </w:r>
      <w:r w:rsidRPr="006D0118">
        <w:rPr>
          <w:rFonts w:eastAsia="Malgun Gothic"/>
        </w:rPr>
        <w:t xml:space="preserve">The values provided by IoT-PCS Server to 5GC in the Network parameter configuration procedure may or may not be accepted by the network. If they are not accepted, 5GC responds accordingly and the previous values apply, or new values are provided. The new values are used by IoT-PCS Server as described in clause </w:t>
      </w:r>
      <w:r w:rsidR="001E1B4D">
        <w:rPr>
          <w:rFonts w:eastAsia="Malgun Gothic"/>
        </w:rPr>
        <w:t>5.7</w:t>
      </w:r>
      <w:r w:rsidRPr="006D0118">
        <w:rPr>
          <w:rFonts w:eastAsia="Malgun Gothic"/>
        </w:rPr>
        <w:t>.3.3, when they were provided via monitoring event notifications.</w:t>
      </w:r>
    </w:p>
    <w:p w14:paraId="580DFDFC" w14:textId="5217B060" w:rsidR="006D0118" w:rsidRPr="006D0118" w:rsidRDefault="001E1B4D" w:rsidP="006D0118">
      <w:pPr>
        <w:keepNext/>
        <w:keepLines/>
        <w:spacing w:before="120"/>
        <w:ind w:left="1134" w:hanging="1134"/>
        <w:outlineLvl w:val="2"/>
        <w:rPr>
          <w:rFonts w:ascii="Arial" w:hAnsi="Arial"/>
          <w:sz w:val="28"/>
        </w:rPr>
      </w:pPr>
      <w:bookmarkStart w:id="307" w:name="_Toc102406302"/>
      <w:r>
        <w:rPr>
          <w:rFonts w:ascii="Arial" w:hAnsi="Arial"/>
          <w:sz w:val="28"/>
        </w:rPr>
        <w:t>5.7</w:t>
      </w:r>
      <w:r w:rsidR="006D0118" w:rsidRPr="006D0118">
        <w:rPr>
          <w:rFonts w:ascii="Arial" w:hAnsi="Arial"/>
          <w:sz w:val="28"/>
        </w:rPr>
        <w:t>.3</w:t>
      </w:r>
      <w:r w:rsidR="006D0118" w:rsidRPr="006D0118">
        <w:rPr>
          <w:rFonts w:ascii="Arial" w:hAnsi="Arial"/>
          <w:sz w:val="28"/>
        </w:rPr>
        <w:tab/>
        <w:t>Evaluation</w:t>
      </w:r>
      <w:bookmarkEnd w:id="307"/>
    </w:p>
    <w:p w14:paraId="2BD58FAE" w14:textId="77777777" w:rsidR="006D0118" w:rsidRPr="006D0118" w:rsidRDefault="006D0118" w:rsidP="006D0118">
      <w:pPr>
        <w:rPr>
          <w:rFonts w:eastAsia="Malgun Gothic"/>
        </w:rPr>
      </w:pPr>
      <w:r w:rsidRPr="006D0118">
        <w:rPr>
          <w:rFonts w:eastAsia="Malgun Gothic"/>
        </w:rPr>
        <w:t xml:space="preserve">The solution addresses Key Issues #3 and #4. </w:t>
      </w:r>
    </w:p>
    <w:p w14:paraId="3AF5C59A" w14:textId="7AA6609C" w:rsidR="006D0118" w:rsidRPr="006D0118" w:rsidRDefault="006D0118" w:rsidP="006D0118">
      <w:pPr>
        <w:rPr>
          <w:rFonts w:eastAsia="Malgun Gothic"/>
        </w:rPr>
      </w:pPr>
      <w:r w:rsidRPr="006D0118">
        <w:rPr>
          <w:rFonts w:eastAsia="Malgun Gothic"/>
        </w:rPr>
        <w:t xml:space="preserve">The solution captured in this clause except sub-clause </w:t>
      </w:r>
      <w:r w:rsidR="001E1B4D">
        <w:rPr>
          <w:rFonts w:eastAsia="Malgun Gothic"/>
        </w:rPr>
        <w:t>5.7</w:t>
      </w:r>
      <w:r w:rsidRPr="006D0118">
        <w:rPr>
          <w:rFonts w:eastAsia="Malgun Gothic"/>
        </w:rPr>
        <w:t>.3.2 allows the IoT-PCS to aggregate scheduling information and monitoring requests from multiple IoT-App Servers. Aggregated monitoring in the application layer can greatly reduce the signalling burden on the exposure interfaces, i.e. T8/ N33, especially for MIoT.</w:t>
      </w:r>
    </w:p>
    <w:p w14:paraId="01AA720D" w14:textId="77777777" w:rsidR="006D0118" w:rsidRPr="006D0118" w:rsidRDefault="006D0118" w:rsidP="006D0118">
      <w:pPr>
        <w:rPr>
          <w:rFonts w:eastAsia="Malgun Gothic"/>
        </w:rPr>
      </w:pPr>
      <w:r w:rsidRPr="006D0118">
        <w:rPr>
          <w:rFonts w:eastAsia="Malgun Gothic"/>
        </w:rPr>
        <w:t>In addition, the solution enables IoT Platforms to integrate network-agnostic ASs (i.e. without SCEF/NEF APIs) and to provide them with UE monitoring and scheduling features. IoT-PCS Server is also used to use application-level scheduling to derive 5GC PSM configurations on behalf of multiple IoT-App servers. At the same time, this solution does not affect the ability of IoT-App VAL/SEAL Servers to directly interact with 5GS for UE monitoring. Therefore, the UE unified traffic pattern management features, provide a viable solution recommended for the normative phase.</w:t>
      </w:r>
    </w:p>
    <w:p w14:paraId="02E60CAE" w14:textId="77777777" w:rsidR="006D0118" w:rsidRPr="006D0118" w:rsidRDefault="006D0118" w:rsidP="006D0118">
      <w:pPr>
        <w:rPr>
          <w:rFonts w:eastAsia="Malgun Gothic"/>
        </w:rPr>
      </w:pPr>
      <w:r w:rsidRPr="006D0118">
        <w:rPr>
          <w:rFonts w:eastAsia="Malgun Gothic"/>
        </w:rPr>
        <w:t xml:space="preserve">The UE unified traffic pattern management procedure can be considered in the normative phase as enhancement to NRM event monitoring (as an alternative to IoT-PCS functionality).The IoT-PCS server can aggregate network parameter configurations for its serviced IoT App servers. However, additional coordination from different IoT-PCS servers and other AFs (not served by IoT-PCS server) is done in the 3GPP CN. </w:t>
      </w:r>
    </w:p>
    <w:p w14:paraId="3036C4F0" w14:textId="4AE60524" w:rsidR="00E31E68" w:rsidRPr="008F5319" w:rsidRDefault="006D0118" w:rsidP="00E31E68">
      <w:pPr>
        <w:rPr>
          <w:rFonts w:eastAsia="Malgun Gothic"/>
        </w:rPr>
      </w:pPr>
      <w:r w:rsidRPr="006D0118">
        <w:rPr>
          <w:rFonts w:eastAsia="Malgun Gothic"/>
        </w:rPr>
        <w:t xml:space="preserve">The procedure for CP configuration in clause </w:t>
      </w:r>
      <w:r w:rsidR="001E1B4D">
        <w:rPr>
          <w:rFonts w:eastAsia="Malgun Gothic"/>
        </w:rPr>
        <w:t>5.7</w:t>
      </w:r>
      <w:r w:rsidRPr="006D0118">
        <w:rPr>
          <w:rFonts w:eastAsia="Malgun Gothic"/>
        </w:rPr>
        <w:t>.3.2 addresses KI #4. However, given the SCEF/NEF capabilities to deal with multiple CP configurations per UE, such a solution does not provide significant advantages, therefore it is not proposed to be considered for the normative phase.</w:t>
      </w:r>
      <w:bookmarkEnd w:id="108"/>
      <w:bookmarkEnd w:id="109"/>
      <w:bookmarkEnd w:id="110"/>
      <w:bookmarkEnd w:id="111"/>
      <w:bookmarkEnd w:id="271"/>
      <w:bookmarkEnd w:id="272"/>
    </w:p>
    <w:p w14:paraId="41AC6369" w14:textId="72D34AC7" w:rsidR="00E4221B" w:rsidRPr="004322F7" w:rsidRDefault="00E4221B" w:rsidP="00E4221B">
      <w:pPr>
        <w:pStyle w:val="Heading1"/>
      </w:pPr>
      <w:bookmarkStart w:id="308" w:name="_Toc76547878"/>
      <w:bookmarkStart w:id="309" w:name="_Toc77933472"/>
      <w:bookmarkStart w:id="310" w:name="_Toc88561518"/>
      <w:bookmarkStart w:id="311" w:name="_Toc88561679"/>
      <w:bookmarkStart w:id="312" w:name="_Toc113357420"/>
      <w:bookmarkStart w:id="313" w:name="_Toc138285575"/>
      <w:r w:rsidRPr="004322F7">
        <w:t>6</w:t>
      </w:r>
      <w:r w:rsidRPr="004322F7">
        <w:tab/>
        <w:t>Overall Evaluation</w:t>
      </w:r>
      <w:bookmarkEnd w:id="308"/>
      <w:bookmarkEnd w:id="309"/>
      <w:bookmarkEnd w:id="310"/>
      <w:bookmarkEnd w:id="311"/>
      <w:bookmarkEnd w:id="312"/>
      <w:bookmarkEnd w:id="313"/>
    </w:p>
    <w:p w14:paraId="6CCB6BEB" w14:textId="77777777" w:rsidR="004C7D2B" w:rsidRPr="0084052F" w:rsidRDefault="004C7D2B" w:rsidP="0084052F">
      <w:pPr>
        <w:pStyle w:val="Heading2"/>
      </w:pPr>
      <w:bookmarkStart w:id="314" w:name="_Toc14352823"/>
      <w:bookmarkStart w:id="315" w:name="_Toc19026921"/>
      <w:bookmarkStart w:id="316" w:name="_Toc19034332"/>
      <w:bookmarkStart w:id="317" w:name="_Toc19036522"/>
      <w:bookmarkStart w:id="318" w:name="_Toc19037520"/>
      <w:bookmarkStart w:id="319" w:name="_Toc25612825"/>
      <w:bookmarkStart w:id="320" w:name="_Toc25613528"/>
      <w:bookmarkStart w:id="321" w:name="_Toc25613792"/>
      <w:bookmarkStart w:id="322" w:name="_Toc27647750"/>
      <w:bookmarkStart w:id="323" w:name="_Toc113357421"/>
      <w:bookmarkStart w:id="324" w:name="_Toc138285576"/>
      <w:r w:rsidRPr="0084052F">
        <w:t>6.1</w:t>
      </w:r>
      <w:r w:rsidRPr="0084052F">
        <w:tab/>
        <w:t>Architecture evaluation</w:t>
      </w:r>
      <w:bookmarkEnd w:id="314"/>
      <w:bookmarkEnd w:id="315"/>
      <w:bookmarkEnd w:id="316"/>
      <w:bookmarkEnd w:id="317"/>
      <w:bookmarkEnd w:id="318"/>
      <w:bookmarkEnd w:id="319"/>
      <w:bookmarkEnd w:id="320"/>
      <w:bookmarkEnd w:id="321"/>
      <w:bookmarkEnd w:id="322"/>
      <w:bookmarkEnd w:id="323"/>
      <w:bookmarkEnd w:id="324"/>
    </w:p>
    <w:p w14:paraId="52F80B7C" w14:textId="77777777" w:rsidR="004C7D2B" w:rsidRPr="00923BDA" w:rsidRDefault="004C7D2B" w:rsidP="0084052F">
      <w:r>
        <w:t xml:space="preserve">This clause </w:t>
      </w:r>
      <w:r w:rsidRPr="00923BDA">
        <w:t xml:space="preserve">provides an evaluation of the application architecture for enabling </w:t>
      </w:r>
      <w:r w:rsidRPr="004322F7">
        <w:t>application capability exposure to general purpose servers or 3rd party IoT applications via IoT Platforms</w:t>
      </w:r>
      <w:r>
        <w:t xml:space="preserve">. </w:t>
      </w:r>
    </w:p>
    <w:p w14:paraId="19437559" w14:textId="10CB6F24" w:rsidR="004C7D2B" w:rsidRPr="00923BDA" w:rsidRDefault="004C7D2B" w:rsidP="004C7D2B">
      <w:r w:rsidRPr="00923BDA">
        <w:t xml:space="preserve">A summary of the architecture and key issues specified in this technical report are listed in </w:t>
      </w:r>
      <w:r>
        <w:t>T</w:t>
      </w:r>
      <w:r w:rsidRPr="00923BDA">
        <w:t>able </w:t>
      </w:r>
      <w:r>
        <w:t>6.1</w:t>
      </w:r>
      <w:r w:rsidRPr="00923BDA">
        <w:t>-1.</w:t>
      </w:r>
      <w:r>
        <w:t xml:space="preserve"> </w:t>
      </w:r>
      <w:r w:rsidRPr="00923BDA">
        <w:t xml:space="preserve">The architecture </w:t>
      </w:r>
      <w:r>
        <w:t xml:space="preserve">enhancements proposed </w:t>
      </w:r>
      <w:r w:rsidRPr="00923BDA">
        <w:t>in clause</w:t>
      </w:r>
      <w:r>
        <w:t>s</w:t>
      </w:r>
      <w:r w:rsidRPr="00923BDA">
        <w:t> </w:t>
      </w:r>
      <w:r>
        <w:t>5</w:t>
      </w:r>
      <w:r w:rsidRPr="00923BDA">
        <w:t>.</w:t>
      </w:r>
      <w:r>
        <w:t>1 and 5.3</w:t>
      </w:r>
      <w:r w:rsidRPr="00923BDA">
        <w:t xml:space="preserve"> describ</w:t>
      </w:r>
      <w:r>
        <w:t>e</w:t>
      </w:r>
      <w:r w:rsidRPr="00923BDA">
        <w:t xml:space="preserve"> the.</w:t>
      </w:r>
    </w:p>
    <w:p w14:paraId="4BF9905A" w14:textId="77777777" w:rsidR="004C7D2B" w:rsidRPr="00923BDA" w:rsidRDefault="004C7D2B" w:rsidP="004C7D2B">
      <w:pPr>
        <w:pStyle w:val="TH"/>
      </w:pPr>
      <w:r w:rsidRPr="00923BDA">
        <w:lastRenderedPageBreak/>
        <w:t>Table </w:t>
      </w:r>
      <w:r>
        <w:t>6.1</w:t>
      </w:r>
      <w:r w:rsidRPr="00923BDA">
        <w:t>-1 Architecture evaluation</w:t>
      </w:r>
    </w:p>
    <w:tbl>
      <w:tblPr>
        <w:tblW w:w="4196"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4143"/>
        <w:gridCol w:w="1968"/>
        <w:gridCol w:w="1966"/>
      </w:tblGrid>
      <w:tr w:rsidR="004C7D2B" w:rsidRPr="00923BDA" w14:paraId="4A92D1B8" w14:textId="77777777" w:rsidTr="009C27E9">
        <w:trPr>
          <w:cantSplit/>
          <w:tblHeader/>
          <w:jc w:val="center"/>
        </w:trPr>
        <w:tc>
          <w:tcPr>
            <w:tcW w:w="2565" w:type="pct"/>
          </w:tcPr>
          <w:p w14:paraId="4023AF4D" w14:textId="77777777" w:rsidR="004C7D2B" w:rsidRPr="00923BDA" w:rsidRDefault="004C7D2B" w:rsidP="009C27E9">
            <w:pPr>
              <w:pStyle w:val="TAH"/>
            </w:pPr>
            <w:r w:rsidRPr="00923BDA">
              <w:t>Architecture solution</w:t>
            </w:r>
          </w:p>
        </w:tc>
        <w:tc>
          <w:tcPr>
            <w:tcW w:w="1218" w:type="pct"/>
          </w:tcPr>
          <w:p w14:paraId="3408F850" w14:textId="77777777" w:rsidR="004C7D2B" w:rsidRPr="00923BDA" w:rsidRDefault="004C7D2B" w:rsidP="009C27E9">
            <w:pPr>
              <w:pStyle w:val="TAH"/>
            </w:pPr>
            <w:r w:rsidRPr="00923BDA">
              <w:t xml:space="preserve">Applicable key issues </w:t>
            </w:r>
          </w:p>
          <w:p w14:paraId="572AD8A6" w14:textId="77777777" w:rsidR="004C7D2B" w:rsidRPr="00923BDA" w:rsidRDefault="004C7D2B" w:rsidP="009C27E9">
            <w:pPr>
              <w:pStyle w:val="TAH"/>
            </w:pPr>
            <w:r w:rsidRPr="00923BDA">
              <w:t>(clause reference)</w:t>
            </w:r>
          </w:p>
        </w:tc>
        <w:tc>
          <w:tcPr>
            <w:tcW w:w="1217" w:type="pct"/>
          </w:tcPr>
          <w:p w14:paraId="21C62C00" w14:textId="77777777" w:rsidR="004C7D2B" w:rsidRPr="00923BDA" w:rsidRDefault="004C7D2B" w:rsidP="009C27E9">
            <w:pPr>
              <w:pStyle w:val="TAH"/>
            </w:pPr>
            <w:r w:rsidRPr="000379BD">
              <w:t>Dependency on other working groups</w:t>
            </w:r>
          </w:p>
        </w:tc>
      </w:tr>
      <w:tr w:rsidR="004C7D2B" w:rsidRPr="00923BDA" w14:paraId="7815DEAB" w14:textId="77777777" w:rsidTr="009C27E9">
        <w:trPr>
          <w:cantSplit/>
          <w:jc w:val="center"/>
        </w:trPr>
        <w:tc>
          <w:tcPr>
            <w:tcW w:w="2565" w:type="pct"/>
          </w:tcPr>
          <w:p w14:paraId="7D8451E3" w14:textId="77777777" w:rsidR="004C7D2B" w:rsidRPr="00923BDA" w:rsidRDefault="004C7D2B" w:rsidP="009C27E9">
            <w:pPr>
              <w:pStyle w:val="TAL"/>
            </w:pPr>
            <w:r>
              <w:t xml:space="preserve">5.3 </w:t>
            </w:r>
            <w:r w:rsidRPr="00923BDA">
              <w:tab/>
            </w:r>
            <w:r>
              <w:t>IoT Platform functional model</w:t>
            </w:r>
          </w:p>
        </w:tc>
        <w:tc>
          <w:tcPr>
            <w:tcW w:w="1218" w:type="pct"/>
          </w:tcPr>
          <w:p w14:paraId="58466DB2" w14:textId="77777777" w:rsidR="004C7D2B" w:rsidRPr="00923BDA" w:rsidRDefault="004C7D2B" w:rsidP="009C27E9">
            <w:pPr>
              <w:pStyle w:val="TAL"/>
              <w:jc w:val="center"/>
            </w:pPr>
            <w:r w:rsidRPr="00923BDA">
              <w:t xml:space="preserve">Supports </w:t>
            </w:r>
            <w:r>
              <w:t>all key issues</w:t>
            </w:r>
          </w:p>
        </w:tc>
        <w:tc>
          <w:tcPr>
            <w:tcW w:w="1217" w:type="pct"/>
          </w:tcPr>
          <w:p w14:paraId="20EB25CD" w14:textId="77777777" w:rsidR="004C7D2B" w:rsidRPr="00923BDA" w:rsidRDefault="004C7D2B" w:rsidP="009C27E9">
            <w:pPr>
              <w:pStyle w:val="TAL"/>
              <w:jc w:val="center"/>
            </w:pPr>
            <w:r>
              <w:t>None</w:t>
            </w:r>
          </w:p>
        </w:tc>
      </w:tr>
      <w:tr w:rsidR="004C7D2B" w:rsidRPr="00923BDA" w14:paraId="5CB01955" w14:textId="77777777" w:rsidTr="009C27E9">
        <w:trPr>
          <w:cantSplit/>
          <w:jc w:val="center"/>
        </w:trPr>
        <w:tc>
          <w:tcPr>
            <w:tcW w:w="2565" w:type="pct"/>
          </w:tcPr>
          <w:p w14:paraId="7A0C44F9" w14:textId="77777777" w:rsidR="004C7D2B" w:rsidRPr="00923BDA" w:rsidRDefault="004C7D2B" w:rsidP="009C27E9">
            <w:pPr>
              <w:pStyle w:val="TAL"/>
            </w:pPr>
            <w:r>
              <w:t xml:space="preserve">5.1 </w:t>
            </w:r>
            <w:r w:rsidRPr="00923BDA">
              <w:tab/>
            </w:r>
            <w:r w:rsidRPr="00BA2CEE">
              <w:t>Functional model for application service management</w:t>
            </w:r>
          </w:p>
        </w:tc>
        <w:tc>
          <w:tcPr>
            <w:tcW w:w="1218" w:type="pct"/>
          </w:tcPr>
          <w:p w14:paraId="43BEF23A" w14:textId="77777777" w:rsidR="004C7D2B" w:rsidRPr="00923BDA" w:rsidRDefault="004C7D2B" w:rsidP="009C27E9">
            <w:pPr>
              <w:pStyle w:val="TAL"/>
              <w:jc w:val="center"/>
            </w:pPr>
            <w:r w:rsidRPr="00923BDA">
              <w:t>Supports key issue</w:t>
            </w:r>
            <w:r>
              <w:t xml:space="preserve"> 2</w:t>
            </w:r>
          </w:p>
        </w:tc>
        <w:tc>
          <w:tcPr>
            <w:tcW w:w="1217" w:type="pct"/>
          </w:tcPr>
          <w:p w14:paraId="0F5F78F5" w14:textId="77777777" w:rsidR="004C7D2B" w:rsidRDefault="004C7D2B" w:rsidP="009C27E9">
            <w:pPr>
              <w:pStyle w:val="TAL"/>
              <w:jc w:val="center"/>
            </w:pPr>
            <w:r>
              <w:t>None</w:t>
            </w:r>
          </w:p>
        </w:tc>
      </w:tr>
    </w:tbl>
    <w:p w14:paraId="481E92EE" w14:textId="35423A1A" w:rsidR="004C7D2B" w:rsidRPr="00A730DA" w:rsidRDefault="004C7D2B" w:rsidP="008F5319"/>
    <w:p w14:paraId="5C04128B" w14:textId="77777777" w:rsidR="0084052F" w:rsidRPr="0084052F" w:rsidRDefault="0084052F" w:rsidP="0084052F">
      <w:pPr>
        <w:pStyle w:val="Heading2"/>
        <w:rPr>
          <w:lang w:val="en-IN"/>
        </w:rPr>
      </w:pPr>
      <w:bookmarkStart w:id="325" w:name="_Toc19026922"/>
      <w:bookmarkStart w:id="326" w:name="_Toc19034333"/>
      <w:bookmarkStart w:id="327" w:name="_Toc19036523"/>
      <w:bookmarkStart w:id="328" w:name="_Toc19037521"/>
      <w:bookmarkStart w:id="329" w:name="_Toc25612826"/>
      <w:bookmarkStart w:id="330" w:name="_Toc25613529"/>
      <w:bookmarkStart w:id="331" w:name="_Toc25613793"/>
      <w:bookmarkStart w:id="332" w:name="_Toc27647751"/>
      <w:bookmarkStart w:id="333" w:name="_Toc113357422"/>
      <w:bookmarkStart w:id="334" w:name="_Toc138285577"/>
      <w:r w:rsidRPr="0084052F">
        <w:rPr>
          <w:lang w:val="en-IN"/>
        </w:rPr>
        <w:t>6.2</w:t>
      </w:r>
      <w:r w:rsidRPr="0084052F">
        <w:rPr>
          <w:lang w:val="en-IN"/>
        </w:rPr>
        <w:tab/>
        <w:t>Solution evaluations</w:t>
      </w:r>
      <w:bookmarkEnd w:id="325"/>
      <w:bookmarkEnd w:id="326"/>
      <w:bookmarkEnd w:id="327"/>
      <w:bookmarkEnd w:id="328"/>
      <w:bookmarkEnd w:id="329"/>
      <w:bookmarkEnd w:id="330"/>
      <w:bookmarkEnd w:id="331"/>
      <w:bookmarkEnd w:id="332"/>
      <w:bookmarkEnd w:id="333"/>
      <w:bookmarkEnd w:id="334"/>
    </w:p>
    <w:p w14:paraId="2348545C" w14:textId="77777777" w:rsidR="0084052F" w:rsidRPr="0084052F" w:rsidRDefault="0084052F" w:rsidP="0084052F">
      <w:pPr>
        <w:pStyle w:val="Heading3"/>
      </w:pPr>
      <w:bookmarkStart w:id="335" w:name="_Toc25612827"/>
      <w:bookmarkStart w:id="336" w:name="_Toc25613530"/>
      <w:bookmarkStart w:id="337" w:name="_Toc25613794"/>
      <w:bookmarkStart w:id="338" w:name="_Toc27647752"/>
      <w:bookmarkStart w:id="339" w:name="_Toc113357423"/>
      <w:bookmarkStart w:id="340" w:name="_Toc138285578"/>
      <w:r w:rsidRPr="0084052F">
        <w:t>6.2.1</w:t>
      </w:r>
      <w:r w:rsidRPr="0084052F">
        <w:tab/>
        <w:t>General</w:t>
      </w:r>
      <w:bookmarkEnd w:id="335"/>
      <w:bookmarkEnd w:id="336"/>
      <w:bookmarkEnd w:id="337"/>
      <w:bookmarkEnd w:id="338"/>
      <w:bookmarkEnd w:id="339"/>
      <w:bookmarkEnd w:id="340"/>
    </w:p>
    <w:p w14:paraId="2C28F982" w14:textId="710F72FF" w:rsidR="0084052F" w:rsidRPr="0084052F" w:rsidRDefault="0084052F" w:rsidP="00CC4025">
      <w:r w:rsidRPr="0084052F">
        <w:t>All the key issues and solutions specified in this technical report are listed in Table 6.2.1-1. It includes the mapping of the key issues (clause 4) to the solutions and corresponding solution evaluations. It also lists the dependencies on other working groups that will need consideration during the Release 18 normative phase.</w:t>
      </w:r>
    </w:p>
    <w:p w14:paraId="3AF8B11D" w14:textId="77777777" w:rsidR="0084052F" w:rsidRPr="0084052F" w:rsidRDefault="0084052F" w:rsidP="008F24A5">
      <w:pPr>
        <w:pStyle w:val="TH"/>
        <w:rPr>
          <w:rFonts w:eastAsia="SimSun"/>
          <w:lang w:val="en-IN"/>
        </w:rPr>
      </w:pPr>
      <w:r w:rsidRPr="0084052F">
        <w:rPr>
          <w:rFonts w:eastAsia="SimSun"/>
          <w:lang w:val="en-IN"/>
        </w:rPr>
        <w:t xml:space="preserve">Table 6.2.1-1 Key issue and solutions </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3870"/>
        <w:gridCol w:w="2513"/>
        <w:gridCol w:w="1710"/>
        <w:gridCol w:w="1532"/>
      </w:tblGrid>
      <w:tr w:rsidR="0084052F" w:rsidRPr="0084052F" w14:paraId="6D6A0A5C" w14:textId="77777777" w:rsidTr="00346F5D">
        <w:trPr>
          <w:cantSplit/>
          <w:tblHeader/>
          <w:jc w:val="center"/>
        </w:trPr>
        <w:tc>
          <w:tcPr>
            <w:tcW w:w="2010" w:type="pct"/>
            <w:tcBorders>
              <w:top w:val="single" w:sz="6" w:space="0" w:color="auto"/>
              <w:left w:val="single" w:sz="6" w:space="0" w:color="auto"/>
              <w:bottom w:val="single" w:sz="6" w:space="0" w:color="auto"/>
              <w:right w:val="single" w:sz="6" w:space="0" w:color="auto"/>
            </w:tcBorders>
          </w:tcPr>
          <w:p w14:paraId="71AF8AE9" w14:textId="77777777" w:rsidR="0084052F" w:rsidRPr="0084052F" w:rsidRDefault="0084052F" w:rsidP="00AC7864">
            <w:pPr>
              <w:pStyle w:val="TAH"/>
              <w:rPr>
                <w:rFonts w:eastAsia="SimSun"/>
                <w:lang w:val="en-IN"/>
              </w:rPr>
            </w:pPr>
            <w:r w:rsidRPr="0084052F">
              <w:rPr>
                <w:rFonts w:eastAsia="SimSun"/>
                <w:lang w:val="en-IN"/>
              </w:rPr>
              <w:t>Key issues</w:t>
            </w:r>
            <w:r w:rsidRPr="0084052F">
              <w:rPr>
                <w:rFonts w:eastAsia="SimSun"/>
                <w:lang w:val="en-IN"/>
              </w:rPr>
              <w:br/>
              <w:t>(evaluation clause reference)</w:t>
            </w:r>
          </w:p>
        </w:tc>
        <w:tc>
          <w:tcPr>
            <w:tcW w:w="1305" w:type="pct"/>
            <w:tcBorders>
              <w:top w:val="single" w:sz="6" w:space="0" w:color="auto"/>
              <w:left w:val="single" w:sz="6" w:space="0" w:color="auto"/>
              <w:bottom w:val="single" w:sz="6" w:space="0" w:color="auto"/>
              <w:right w:val="single" w:sz="6" w:space="0" w:color="auto"/>
            </w:tcBorders>
          </w:tcPr>
          <w:p w14:paraId="767103A1" w14:textId="77777777" w:rsidR="0084052F" w:rsidRPr="0084052F" w:rsidRDefault="0084052F" w:rsidP="00AC7864">
            <w:pPr>
              <w:pStyle w:val="TAH"/>
              <w:rPr>
                <w:rFonts w:eastAsia="SimSun"/>
                <w:lang w:val="en-IN"/>
              </w:rPr>
            </w:pPr>
            <w:r w:rsidRPr="0084052F">
              <w:rPr>
                <w:rFonts w:eastAsia="SimSun"/>
                <w:lang w:val="en-IN"/>
              </w:rPr>
              <w:t>Solution</w:t>
            </w:r>
          </w:p>
        </w:tc>
        <w:tc>
          <w:tcPr>
            <w:tcW w:w="888" w:type="pct"/>
            <w:tcBorders>
              <w:top w:val="single" w:sz="6" w:space="0" w:color="auto"/>
              <w:left w:val="single" w:sz="6" w:space="0" w:color="auto"/>
              <w:bottom w:val="single" w:sz="6" w:space="0" w:color="auto"/>
              <w:right w:val="single" w:sz="6" w:space="0" w:color="auto"/>
            </w:tcBorders>
          </w:tcPr>
          <w:p w14:paraId="68A52269" w14:textId="0ABE8FE0" w:rsidR="0084052F" w:rsidRPr="0084052F" w:rsidRDefault="0084052F" w:rsidP="00AC7864">
            <w:pPr>
              <w:pStyle w:val="TAH"/>
              <w:rPr>
                <w:rFonts w:eastAsia="SimSun"/>
                <w:lang w:val="en-IN"/>
              </w:rPr>
            </w:pPr>
            <w:r w:rsidRPr="0084052F">
              <w:rPr>
                <w:rFonts w:eastAsia="SimSun"/>
                <w:lang w:val="en-IN"/>
              </w:rPr>
              <w:t>Solution</w:t>
            </w:r>
          </w:p>
          <w:p w14:paraId="2225F7C7" w14:textId="77777777" w:rsidR="0084052F" w:rsidRPr="0084052F" w:rsidRDefault="0084052F" w:rsidP="00AC7864">
            <w:pPr>
              <w:pStyle w:val="TAH"/>
              <w:rPr>
                <w:rFonts w:eastAsia="SimSun"/>
                <w:lang w:val="en-IN"/>
              </w:rPr>
            </w:pPr>
            <w:r w:rsidRPr="0084052F">
              <w:rPr>
                <w:rFonts w:eastAsia="SimSun"/>
                <w:lang w:val="en-IN"/>
              </w:rPr>
              <w:t>(clause reference)</w:t>
            </w:r>
          </w:p>
        </w:tc>
        <w:tc>
          <w:tcPr>
            <w:tcW w:w="796" w:type="pct"/>
            <w:tcBorders>
              <w:top w:val="single" w:sz="6" w:space="0" w:color="auto"/>
              <w:left w:val="single" w:sz="6" w:space="0" w:color="auto"/>
              <w:bottom w:val="single" w:sz="6" w:space="0" w:color="auto"/>
              <w:right w:val="single" w:sz="6" w:space="0" w:color="auto"/>
            </w:tcBorders>
          </w:tcPr>
          <w:p w14:paraId="259F5AC5" w14:textId="77777777" w:rsidR="0084052F" w:rsidRPr="0084052F" w:rsidRDefault="0084052F" w:rsidP="00AC7864">
            <w:pPr>
              <w:pStyle w:val="TAH"/>
              <w:rPr>
                <w:rFonts w:eastAsia="SimSun"/>
                <w:lang w:val="en-IN"/>
              </w:rPr>
            </w:pPr>
            <w:r w:rsidRPr="0084052F">
              <w:rPr>
                <w:rFonts w:eastAsia="SimSun"/>
                <w:lang w:val="en-IN"/>
              </w:rPr>
              <w:t>Dependency on other working groups</w:t>
            </w:r>
          </w:p>
        </w:tc>
      </w:tr>
      <w:tr w:rsidR="0084052F" w:rsidRPr="0084052F" w14:paraId="3479E115" w14:textId="77777777" w:rsidTr="00346F5D">
        <w:trPr>
          <w:cantSplit/>
          <w:jc w:val="center"/>
        </w:trPr>
        <w:tc>
          <w:tcPr>
            <w:tcW w:w="2010" w:type="pct"/>
          </w:tcPr>
          <w:p w14:paraId="181C609D" w14:textId="77777777" w:rsidR="0084052F" w:rsidRPr="0084052F" w:rsidRDefault="0084052F" w:rsidP="00346F5D">
            <w:pPr>
              <w:pStyle w:val="TAL"/>
              <w:rPr>
                <w:rFonts w:eastAsia="SimSun"/>
                <w:lang w:val="en-IN"/>
              </w:rPr>
            </w:pPr>
            <w:r w:rsidRPr="0084052F">
              <w:rPr>
                <w:rFonts w:eastAsia="SimSun"/>
                <w:lang w:val="en-IN"/>
              </w:rPr>
              <w:t>#1: Background Data Transfer negotiation</w:t>
            </w:r>
          </w:p>
        </w:tc>
        <w:tc>
          <w:tcPr>
            <w:tcW w:w="1305" w:type="pct"/>
          </w:tcPr>
          <w:p w14:paraId="13B31DD0" w14:textId="77777777" w:rsidR="0084052F" w:rsidRPr="0084052F" w:rsidRDefault="0084052F" w:rsidP="00346F5D">
            <w:pPr>
              <w:pStyle w:val="TAL"/>
              <w:rPr>
                <w:rFonts w:eastAsia="SimSun"/>
                <w:lang w:val="en-IN"/>
              </w:rPr>
            </w:pPr>
            <w:r w:rsidRPr="0084052F">
              <w:rPr>
                <w:rFonts w:eastAsia="SimSun"/>
                <w:lang w:val="en-IN"/>
              </w:rPr>
              <w:t>#2: Provisioning of Edge Data Network configuration</w:t>
            </w:r>
          </w:p>
        </w:tc>
        <w:tc>
          <w:tcPr>
            <w:tcW w:w="888" w:type="pct"/>
          </w:tcPr>
          <w:p w14:paraId="598B5F92" w14:textId="77777777" w:rsidR="0084052F" w:rsidRPr="0084052F" w:rsidRDefault="0084052F" w:rsidP="00346F5D">
            <w:pPr>
              <w:pStyle w:val="TAL"/>
              <w:rPr>
                <w:rFonts w:eastAsia="SimSun"/>
                <w:lang w:val="en-IN"/>
              </w:rPr>
            </w:pPr>
            <w:r w:rsidRPr="0084052F">
              <w:rPr>
                <w:rFonts w:eastAsia="SimSun"/>
                <w:lang w:val="en-IN"/>
              </w:rPr>
              <w:t>5.2</w:t>
            </w:r>
          </w:p>
        </w:tc>
        <w:tc>
          <w:tcPr>
            <w:tcW w:w="796" w:type="pct"/>
          </w:tcPr>
          <w:p w14:paraId="52DE47EB" w14:textId="77777777" w:rsidR="0084052F" w:rsidRPr="0084052F" w:rsidRDefault="0084052F" w:rsidP="00346F5D">
            <w:pPr>
              <w:pStyle w:val="TAL"/>
              <w:rPr>
                <w:rFonts w:eastAsia="SimSun"/>
                <w:lang w:val="en-IN"/>
              </w:rPr>
            </w:pPr>
            <w:r w:rsidRPr="0084052F">
              <w:rPr>
                <w:rFonts w:eastAsia="SimSun"/>
                <w:lang w:val="en-IN"/>
              </w:rPr>
              <w:t>None</w:t>
            </w:r>
          </w:p>
        </w:tc>
      </w:tr>
      <w:tr w:rsidR="0084052F" w:rsidRPr="0084052F" w14:paraId="348F77EB" w14:textId="77777777" w:rsidTr="00346F5D">
        <w:trPr>
          <w:cantSplit/>
          <w:trHeight w:val="279"/>
          <w:jc w:val="center"/>
        </w:trPr>
        <w:tc>
          <w:tcPr>
            <w:tcW w:w="2010" w:type="pct"/>
            <w:vMerge w:val="restart"/>
          </w:tcPr>
          <w:p w14:paraId="42BCACE2" w14:textId="77777777" w:rsidR="0084052F" w:rsidRPr="0084052F" w:rsidRDefault="0084052F" w:rsidP="00346F5D">
            <w:pPr>
              <w:pStyle w:val="TAL"/>
              <w:rPr>
                <w:rFonts w:eastAsia="SimSun"/>
                <w:lang w:val="en-IN"/>
              </w:rPr>
            </w:pPr>
            <w:r w:rsidRPr="0084052F">
              <w:rPr>
                <w:rFonts w:eastAsia="SimSun"/>
                <w:lang w:val="en-IN"/>
              </w:rPr>
              <w:t>#2: Application server monitoring and control of traffic</w:t>
            </w:r>
          </w:p>
        </w:tc>
        <w:tc>
          <w:tcPr>
            <w:tcW w:w="1305" w:type="pct"/>
          </w:tcPr>
          <w:p w14:paraId="5B41342A" w14:textId="77777777" w:rsidR="0084052F" w:rsidRPr="0084052F" w:rsidRDefault="0084052F" w:rsidP="00346F5D">
            <w:pPr>
              <w:pStyle w:val="TAL"/>
              <w:rPr>
                <w:rFonts w:eastAsia="SimSun"/>
                <w:lang w:val="en-IN"/>
              </w:rPr>
            </w:pPr>
            <w:r w:rsidRPr="0084052F">
              <w:rPr>
                <w:rFonts w:eastAsia="SimSun"/>
                <w:lang w:val="en-IN"/>
              </w:rPr>
              <w:t>#1: Application Service Management Service</w:t>
            </w:r>
          </w:p>
        </w:tc>
        <w:tc>
          <w:tcPr>
            <w:tcW w:w="888" w:type="pct"/>
          </w:tcPr>
          <w:p w14:paraId="6F7B15D5" w14:textId="77777777" w:rsidR="0084052F" w:rsidRPr="0084052F" w:rsidRDefault="0084052F" w:rsidP="00346F5D">
            <w:pPr>
              <w:pStyle w:val="TAL"/>
              <w:rPr>
                <w:rFonts w:eastAsia="SimSun"/>
                <w:lang w:val="en-IN"/>
              </w:rPr>
            </w:pPr>
            <w:r w:rsidRPr="0084052F">
              <w:rPr>
                <w:rFonts w:eastAsia="SimSun"/>
                <w:lang w:val="en-IN"/>
              </w:rPr>
              <w:t>5.1</w:t>
            </w:r>
          </w:p>
        </w:tc>
        <w:tc>
          <w:tcPr>
            <w:tcW w:w="796" w:type="pct"/>
          </w:tcPr>
          <w:p w14:paraId="60017FC4" w14:textId="77777777" w:rsidR="0084052F" w:rsidRPr="0084052F" w:rsidRDefault="0084052F" w:rsidP="00346F5D">
            <w:pPr>
              <w:pStyle w:val="TAL"/>
              <w:rPr>
                <w:rFonts w:eastAsia="SimSun"/>
                <w:lang w:val="en-IN"/>
              </w:rPr>
            </w:pPr>
            <w:r w:rsidRPr="0084052F">
              <w:rPr>
                <w:rFonts w:eastAsia="SimSun"/>
                <w:lang w:val="en-IN"/>
              </w:rPr>
              <w:t>None</w:t>
            </w:r>
          </w:p>
        </w:tc>
      </w:tr>
      <w:tr w:rsidR="0084052F" w:rsidRPr="0084052F" w14:paraId="4B05E246" w14:textId="77777777" w:rsidTr="00346F5D">
        <w:trPr>
          <w:cantSplit/>
          <w:trHeight w:val="278"/>
          <w:jc w:val="center"/>
        </w:trPr>
        <w:tc>
          <w:tcPr>
            <w:tcW w:w="2010" w:type="pct"/>
            <w:vMerge/>
          </w:tcPr>
          <w:p w14:paraId="7EF8338E" w14:textId="77777777" w:rsidR="0084052F" w:rsidRPr="0084052F" w:rsidRDefault="0084052F" w:rsidP="00FA3D8D">
            <w:pPr>
              <w:pStyle w:val="TAL"/>
              <w:rPr>
                <w:rFonts w:eastAsia="SimSun"/>
                <w:lang w:val="en-IN"/>
              </w:rPr>
            </w:pPr>
          </w:p>
        </w:tc>
        <w:tc>
          <w:tcPr>
            <w:tcW w:w="1305" w:type="pct"/>
          </w:tcPr>
          <w:p w14:paraId="12DECFD7" w14:textId="77777777" w:rsidR="0084052F" w:rsidRPr="0084052F" w:rsidRDefault="0084052F" w:rsidP="00FA3D8D">
            <w:pPr>
              <w:pStyle w:val="TAL"/>
              <w:rPr>
                <w:rFonts w:eastAsia="SimSun"/>
                <w:lang w:val="en-IN"/>
              </w:rPr>
            </w:pPr>
            <w:r w:rsidRPr="0084052F">
              <w:rPr>
                <w:rFonts w:eastAsia="SimSun"/>
                <w:lang w:val="en-IN"/>
              </w:rPr>
              <w:t>#5: Application Server status monitoring via CAPIF</w:t>
            </w:r>
          </w:p>
        </w:tc>
        <w:tc>
          <w:tcPr>
            <w:tcW w:w="888" w:type="pct"/>
          </w:tcPr>
          <w:p w14:paraId="08D82B53" w14:textId="77777777" w:rsidR="0084052F" w:rsidRPr="0084052F" w:rsidRDefault="0084052F" w:rsidP="00346F5D">
            <w:pPr>
              <w:pStyle w:val="TAL"/>
              <w:rPr>
                <w:rFonts w:eastAsia="SimSun"/>
                <w:lang w:val="en-IN"/>
              </w:rPr>
            </w:pPr>
            <w:r w:rsidRPr="0084052F">
              <w:rPr>
                <w:rFonts w:eastAsia="SimSun"/>
                <w:lang w:val="en-IN"/>
              </w:rPr>
              <w:t>5.5</w:t>
            </w:r>
          </w:p>
        </w:tc>
        <w:tc>
          <w:tcPr>
            <w:tcW w:w="796" w:type="pct"/>
          </w:tcPr>
          <w:p w14:paraId="6802B5D0" w14:textId="77777777" w:rsidR="0084052F" w:rsidRPr="0084052F" w:rsidRDefault="0084052F" w:rsidP="00346F5D">
            <w:pPr>
              <w:pStyle w:val="TAL"/>
              <w:rPr>
                <w:rFonts w:eastAsia="SimSun"/>
                <w:lang w:val="en-IN"/>
              </w:rPr>
            </w:pPr>
            <w:r w:rsidRPr="0084052F">
              <w:rPr>
                <w:rFonts w:eastAsia="SimSun"/>
                <w:lang w:val="en-IN"/>
              </w:rPr>
              <w:t>None</w:t>
            </w:r>
          </w:p>
        </w:tc>
      </w:tr>
      <w:tr w:rsidR="0084052F" w:rsidRPr="0084052F" w14:paraId="45037FA2" w14:textId="77777777" w:rsidTr="00346F5D">
        <w:trPr>
          <w:cantSplit/>
          <w:jc w:val="center"/>
        </w:trPr>
        <w:tc>
          <w:tcPr>
            <w:tcW w:w="2010" w:type="pct"/>
          </w:tcPr>
          <w:p w14:paraId="3BC67EFB" w14:textId="77777777" w:rsidR="0084052F" w:rsidRPr="0084052F" w:rsidRDefault="0084052F" w:rsidP="00346F5D">
            <w:pPr>
              <w:pStyle w:val="TAL"/>
              <w:rPr>
                <w:rFonts w:eastAsia="SimSun"/>
                <w:lang w:val="en-IN"/>
              </w:rPr>
            </w:pPr>
            <w:r w:rsidRPr="0084052F">
              <w:rPr>
                <w:rFonts w:eastAsia="SimSun"/>
                <w:lang w:val="en-IN"/>
              </w:rPr>
              <w:t>#3: Key issue #3: IoT Platform PSM monitoring and configuration</w:t>
            </w:r>
          </w:p>
        </w:tc>
        <w:tc>
          <w:tcPr>
            <w:tcW w:w="1305" w:type="pct"/>
          </w:tcPr>
          <w:p w14:paraId="49023E12" w14:textId="6FFE9E23" w:rsidR="0084052F" w:rsidRPr="0084052F" w:rsidRDefault="0084052F" w:rsidP="00346F5D">
            <w:pPr>
              <w:pStyle w:val="TAL"/>
              <w:rPr>
                <w:rFonts w:eastAsia="SimSun"/>
                <w:lang w:val="en-IN"/>
              </w:rPr>
            </w:pPr>
            <w:r w:rsidRPr="0084052F">
              <w:rPr>
                <w:rFonts w:eastAsia="SimSun"/>
                <w:lang w:val="en-IN"/>
              </w:rPr>
              <w:t>#</w:t>
            </w:r>
            <w:r w:rsidR="00302B32">
              <w:rPr>
                <w:rFonts w:eastAsia="SimSun"/>
                <w:lang w:val="en-IN"/>
              </w:rPr>
              <w:t>7</w:t>
            </w:r>
            <w:r w:rsidRPr="0084052F">
              <w:rPr>
                <w:rFonts w:eastAsia="SimSun"/>
                <w:lang w:val="en-IN"/>
              </w:rPr>
              <w:t xml:space="preserve">: UE </w:t>
            </w:r>
            <w:r w:rsidR="00302B32">
              <w:rPr>
                <w:rFonts w:eastAsia="SimSun"/>
                <w:lang w:val="en-IN"/>
              </w:rPr>
              <w:t>unified traffic</w:t>
            </w:r>
            <w:r w:rsidRPr="0084052F">
              <w:rPr>
                <w:rFonts w:eastAsia="SimSun"/>
                <w:lang w:val="en-IN"/>
              </w:rPr>
              <w:t xml:space="preserve"> pattern and monitoring management (except </w:t>
            </w:r>
            <w:r w:rsidR="001E1B4D">
              <w:rPr>
                <w:rFonts w:eastAsia="SimSun"/>
                <w:lang w:val="en-IN"/>
              </w:rPr>
              <w:t>5.7</w:t>
            </w:r>
            <w:r w:rsidRPr="0084052F">
              <w:rPr>
                <w:rFonts w:eastAsia="SimSun"/>
                <w:lang w:val="en-IN"/>
              </w:rPr>
              <w:t>.3.2)</w:t>
            </w:r>
          </w:p>
        </w:tc>
        <w:tc>
          <w:tcPr>
            <w:tcW w:w="888" w:type="pct"/>
          </w:tcPr>
          <w:p w14:paraId="76141F0A" w14:textId="521A9EC7" w:rsidR="0084052F" w:rsidRPr="0084052F" w:rsidRDefault="001E1B4D" w:rsidP="00346F5D">
            <w:pPr>
              <w:pStyle w:val="TAL"/>
              <w:rPr>
                <w:rFonts w:eastAsia="SimSun"/>
                <w:lang w:val="en-IN"/>
              </w:rPr>
            </w:pPr>
            <w:r>
              <w:rPr>
                <w:rFonts w:eastAsia="SimSun"/>
                <w:lang w:val="en-IN"/>
              </w:rPr>
              <w:t>5.7</w:t>
            </w:r>
          </w:p>
        </w:tc>
        <w:tc>
          <w:tcPr>
            <w:tcW w:w="796" w:type="pct"/>
          </w:tcPr>
          <w:p w14:paraId="7CF7AF0D" w14:textId="77777777" w:rsidR="0084052F" w:rsidRPr="0084052F" w:rsidRDefault="0084052F" w:rsidP="00346F5D">
            <w:pPr>
              <w:pStyle w:val="TAL"/>
              <w:rPr>
                <w:rFonts w:eastAsia="SimSun"/>
                <w:lang w:val="en-IN"/>
              </w:rPr>
            </w:pPr>
            <w:r w:rsidRPr="0084052F">
              <w:rPr>
                <w:rFonts w:eastAsia="SimSun"/>
                <w:lang w:val="en-IN"/>
              </w:rPr>
              <w:t>SA2</w:t>
            </w:r>
          </w:p>
        </w:tc>
      </w:tr>
      <w:tr w:rsidR="0084052F" w:rsidRPr="0084052F" w14:paraId="5124C083" w14:textId="77777777" w:rsidTr="00346F5D">
        <w:trPr>
          <w:cantSplit/>
          <w:jc w:val="center"/>
        </w:trPr>
        <w:tc>
          <w:tcPr>
            <w:tcW w:w="2010" w:type="pct"/>
          </w:tcPr>
          <w:p w14:paraId="324431B5" w14:textId="77777777" w:rsidR="0084052F" w:rsidRPr="0084052F" w:rsidRDefault="0084052F" w:rsidP="00346F5D">
            <w:pPr>
              <w:pStyle w:val="TAL"/>
              <w:rPr>
                <w:rFonts w:eastAsia="SimSun"/>
                <w:lang w:val="en-IN"/>
              </w:rPr>
            </w:pPr>
            <w:r w:rsidRPr="0084052F">
              <w:rPr>
                <w:rFonts w:eastAsia="SimSun"/>
                <w:lang w:val="en-IN"/>
              </w:rPr>
              <w:t>#4: Key issue #4: Configuration of Communication Patterns</w:t>
            </w:r>
          </w:p>
        </w:tc>
        <w:tc>
          <w:tcPr>
            <w:tcW w:w="1305" w:type="pct"/>
          </w:tcPr>
          <w:p w14:paraId="7D33CE02" w14:textId="71E239B3" w:rsidR="0084052F" w:rsidRPr="0084052F" w:rsidRDefault="0084052F" w:rsidP="00346F5D">
            <w:pPr>
              <w:pStyle w:val="TAL"/>
              <w:rPr>
                <w:rFonts w:eastAsia="SimSun"/>
                <w:lang w:val="en-IN"/>
              </w:rPr>
            </w:pPr>
            <w:bookmarkStart w:id="341" w:name="_Hlk111530669"/>
            <w:r w:rsidRPr="0084052F">
              <w:rPr>
                <w:rFonts w:eastAsia="SimSun"/>
                <w:lang w:val="en-IN"/>
              </w:rPr>
              <w:t>#</w:t>
            </w:r>
            <w:r w:rsidR="005E11CD">
              <w:rPr>
                <w:rFonts w:eastAsia="SimSun"/>
                <w:lang w:val="en-IN"/>
              </w:rPr>
              <w:t>7</w:t>
            </w:r>
            <w:r w:rsidRPr="0084052F">
              <w:rPr>
                <w:rFonts w:eastAsia="SimSun"/>
                <w:lang w:val="en-IN"/>
              </w:rPr>
              <w:t xml:space="preserve">: UE </w:t>
            </w:r>
            <w:r w:rsidR="005E11CD">
              <w:rPr>
                <w:rFonts w:eastAsia="SimSun"/>
                <w:lang w:val="en-IN"/>
              </w:rPr>
              <w:t>unified traffic</w:t>
            </w:r>
            <w:r w:rsidRPr="0084052F">
              <w:rPr>
                <w:rFonts w:eastAsia="SimSun"/>
                <w:lang w:val="en-IN"/>
              </w:rPr>
              <w:t xml:space="preserve"> pattern and monitoring management</w:t>
            </w:r>
            <w:bookmarkEnd w:id="341"/>
            <w:r w:rsidRPr="0084052F">
              <w:rPr>
                <w:rFonts w:eastAsia="SimSun"/>
                <w:lang w:val="en-IN"/>
              </w:rPr>
              <w:t xml:space="preserve"> (clause </w:t>
            </w:r>
            <w:r w:rsidR="001E1B4D">
              <w:rPr>
                <w:rFonts w:eastAsia="SimSun"/>
                <w:lang w:val="en-IN"/>
              </w:rPr>
              <w:t>5.7</w:t>
            </w:r>
            <w:r w:rsidRPr="0084052F">
              <w:rPr>
                <w:rFonts w:eastAsia="SimSun"/>
                <w:lang w:val="en-IN"/>
              </w:rPr>
              <w:t>.3.2)</w:t>
            </w:r>
          </w:p>
        </w:tc>
        <w:tc>
          <w:tcPr>
            <w:tcW w:w="888" w:type="pct"/>
          </w:tcPr>
          <w:p w14:paraId="47731A16" w14:textId="52862768" w:rsidR="0084052F" w:rsidRPr="0084052F" w:rsidRDefault="001E1B4D" w:rsidP="00346F5D">
            <w:pPr>
              <w:pStyle w:val="TAL"/>
              <w:rPr>
                <w:rFonts w:eastAsia="SimSun"/>
                <w:lang w:val="en-IN"/>
              </w:rPr>
            </w:pPr>
            <w:r>
              <w:rPr>
                <w:rFonts w:eastAsia="SimSun"/>
                <w:lang w:val="en-IN"/>
              </w:rPr>
              <w:t>5.7</w:t>
            </w:r>
          </w:p>
        </w:tc>
        <w:tc>
          <w:tcPr>
            <w:tcW w:w="796" w:type="pct"/>
          </w:tcPr>
          <w:p w14:paraId="25BCA578" w14:textId="77777777" w:rsidR="0084052F" w:rsidRPr="0084052F" w:rsidRDefault="0084052F" w:rsidP="00346F5D">
            <w:pPr>
              <w:pStyle w:val="TAL"/>
              <w:rPr>
                <w:rFonts w:eastAsia="SimSun"/>
                <w:lang w:val="en-IN"/>
              </w:rPr>
            </w:pPr>
            <w:r w:rsidRPr="0084052F">
              <w:rPr>
                <w:rFonts w:eastAsia="SimSun"/>
                <w:lang w:val="en-IN"/>
              </w:rPr>
              <w:t>N/A</w:t>
            </w:r>
          </w:p>
        </w:tc>
      </w:tr>
      <w:tr w:rsidR="0084052F" w:rsidRPr="0084052F" w14:paraId="35048829" w14:textId="77777777" w:rsidTr="00346F5D">
        <w:trPr>
          <w:cantSplit/>
          <w:jc w:val="center"/>
        </w:trPr>
        <w:tc>
          <w:tcPr>
            <w:tcW w:w="2010" w:type="pct"/>
          </w:tcPr>
          <w:p w14:paraId="09FA4C37" w14:textId="77777777" w:rsidR="0084052F" w:rsidRPr="0084052F" w:rsidRDefault="0084052F" w:rsidP="00346F5D">
            <w:pPr>
              <w:pStyle w:val="TAL"/>
              <w:rPr>
                <w:rFonts w:eastAsia="SimSun"/>
                <w:lang w:val="en-IN"/>
              </w:rPr>
            </w:pPr>
            <w:r w:rsidRPr="0084052F">
              <w:rPr>
                <w:rFonts w:eastAsia="SimSun"/>
                <w:lang w:val="en-IN"/>
              </w:rPr>
              <w:t>#5 Key issue #5: NIDD configuration</w:t>
            </w:r>
          </w:p>
        </w:tc>
        <w:tc>
          <w:tcPr>
            <w:tcW w:w="1305" w:type="pct"/>
          </w:tcPr>
          <w:p w14:paraId="624A9FA9" w14:textId="77777777" w:rsidR="0084052F" w:rsidRPr="0084052F" w:rsidRDefault="0084052F" w:rsidP="00346F5D">
            <w:pPr>
              <w:pStyle w:val="TAL"/>
              <w:rPr>
                <w:rFonts w:eastAsia="SimSun"/>
                <w:lang w:val="en-IN"/>
              </w:rPr>
            </w:pPr>
            <w:r w:rsidRPr="0084052F">
              <w:rPr>
                <w:rFonts w:eastAsia="SimSun"/>
                <w:lang w:val="en-IN"/>
              </w:rPr>
              <w:t>none</w:t>
            </w:r>
          </w:p>
        </w:tc>
        <w:tc>
          <w:tcPr>
            <w:tcW w:w="888" w:type="pct"/>
          </w:tcPr>
          <w:p w14:paraId="63DC13BF" w14:textId="77777777" w:rsidR="0084052F" w:rsidRPr="0084052F" w:rsidRDefault="0084052F" w:rsidP="00346F5D">
            <w:pPr>
              <w:pStyle w:val="TAL"/>
              <w:rPr>
                <w:rFonts w:eastAsia="SimSun"/>
                <w:lang w:val="en-IN"/>
              </w:rPr>
            </w:pPr>
            <w:r w:rsidRPr="0084052F">
              <w:rPr>
                <w:rFonts w:eastAsia="SimSun"/>
                <w:lang w:val="en-IN"/>
              </w:rPr>
              <w:t>N/A</w:t>
            </w:r>
          </w:p>
        </w:tc>
        <w:tc>
          <w:tcPr>
            <w:tcW w:w="796" w:type="pct"/>
          </w:tcPr>
          <w:p w14:paraId="0CEE822C" w14:textId="77777777" w:rsidR="0084052F" w:rsidRPr="0084052F" w:rsidRDefault="0084052F" w:rsidP="00346F5D">
            <w:pPr>
              <w:pStyle w:val="TAL"/>
              <w:rPr>
                <w:rFonts w:eastAsia="SimSun"/>
                <w:lang w:val="en-IN"/>
              </w:rPr>
            </w:pPr>
            <w:r w:rsidRPr="0084052F">
              <w:rPr>
                <w:rFonts w:eastAsia="SimSun"/>
                <w:lang w:val="en-IN"/>
              </w:rPr>
              <w:t>N/A</w:t>
            </w:r>
          </w:p>
        </w:tc>
      </w:tr>
      <w:tr w:rsidR="0084052F" w:rsidRPr="0084052F" w14:paraId="1F2393E2" w14:textId="77777777" w:rsidTr="00346F5D">
        <w:trPr>
          <w:cantSplit/>
          <w:jc w:val="center"/>
        </w:trPr>
        <w:tc>
          <w:tcPr>
            <w:tcW w:w="2010" w:type="pct"/>
          </w:tcPr>
          <w:p w14:paraId="09E84CE3" w14:textId="77777777" w:rsidR="0084052F" w:rsidRPr="0084052F" w:rsidRDefault="0084052F" w:rsidP="00346F5D">
            <w:pPr>
              <w:pStyle w:val="TAL"/>
              <w:rPr>
                <w:rFonts w:eastAsia="SimSun"/>
                <w:lang w:val="en-IN"/>
              </w:rPr>
            </w:pPr>
            <w:r w:rsidRPr="0084052F">
              <w:rPr>
                <w:rFonts w:eastAsia="SimSun"/>
                <w:lang w:val="en-IN"/>
              </w:rPr>
              <w:t>#6 Key issue #6: Device Triggering services.</w:t>
            </w:r>
          </w:p>
        </w:tc>
        <w:tc>
          <w:tcPr>
            <w:tcW w:w="1305" w:type="pct"/>
          </w:tcPr>
          <w:p w14:paraId="2FDA5896" w14:textId="77777777" w:rsidR="0084052F" w:rsidRPr="0084052F" w:rsidRDefault="0084052F" w:rsidP="00346F5D">
            <w:pPr>
              <w:pStyle w:val="TAL"/>
              <w:rPr>
                <w:rFonts w:eastAsia="SimSun"/>
                <w:lang w:val="en-IN"/>
              </w:rPr>
            </w:pPr>
            <w:r w:rsidRPr="0084052F">
              <w:rPr>
                <w:rFonts w:eastAsia="SimSun"/>
                <w:lang w:val="en-IN"/>
              </w:rPr>
              <w:t>Solution #4: Device triggering</w:t>
            </w:r>
          </w:p>
        </w:tc>
        <w:tc>
          <w:tcPr>
            <w:tcW w:w="888" w:type="pct"/>
          </w:tcPr>
          <w:p w14:paraId="66854E34" w14:textId="77777777" w:rsidR="0084052F" w:rsidRPr="0084052F" w:rsidRDefault="0084052F" w:rsidP="00346F5D">
            <w:pPr>
              <w:pStyle w:val="TAL"/>
              <w:rPr>
                <w:rFonts w:eastAsia="SimSun"/>
                <w:lang w:val="en-IN"/>
              </w:rPr>
            </w:pPr>
            <w:r w:rsidRPr="0084052F">
              <w:rPr>
                <w:rFonts w:eastAsia="SimSun"/>
                <w:lang w:val="en-IN"/>
              </w:rPr>
              <w:t>5.4</w:t>
            </w:r>
          </w:p>
        </w:tc>
        <w:tc>
          <w:tcPr>
            <w:tcW w:w="796" w:type="pct"/>
          </w:tcPr>
          <w:p w14:paraId="23160752" w14:textId="77777777" w:rsidR="0084052F" w:rsidRPr="0084052F" w:rsidRDefault="0084052F" w:rsidP="00346F5D">
            <w:pPr>
              <w:pStyle w:val="TAL"/>
              <w:rPr>
                <w:rFonts w:eastAsia="SimSun"/>
                <w:lang w:val="en-IN"/>
              </w:rPr>
            </w:pPr>
            <w:r w:rsidRPr="0084052F">
              <w:rPr>
                <w:rFonts w:eastAsia="SimSun"/>
                <w:lang w:val="en-IN"/>
              </w:rPr>
              <w:t>None</w:t>
            </w:r>
          </w:p>
        </w:tc>
      </w:tr>
    </w:tbl>
    <w:p w14:paraId="32ECF655" w14:textId="77777777" w:rsidR="0084052F" w:rsidRPr="0084052F" w:rsidRDefault="0084052F" w:rsidP="0084052F"/>
    <w:p w14:paraId="439602DF" w14:textId="3B2DE329" w:rsidR="00D43174" w:rsidRDefault="00D43174" w:rsidP="00FA3D8D">
      <w:pPr>
        <w:pStyle w:val="Heading3"/>
      </w:pPr>
      <w:bookmarkStart w:id="342" w:name="_Toc113357424"/>
      <w:bookmarkStart w:id="343" w:name="_Toc138285579"/>
      <w:r>
        <w:t>6.</w:t>
      </w:r>
      <w:r w:rsidR="004666AF">
        <w:t>2</w:t>
      </w:r>
      <w:r w:rsidR="00857DF1">
        <w:t>.2</w:t>
      </w:r>
      <w:r>
        <w:tab/>
      </w:r>
      <w:r w:rsidRPr="004322F7">
        <w:t>Key issue #2: Application server monitoring and control of traffic</w:t>
      </w:r>
      <w:bookmarkEnd w:id="342"/>
      <w:bookmarkEnd w:id="343"/>
    </w:p>
    <w:p w14:paraId="6CF902D2" w14:textId="77777777" w:rsidR="00D43174" w:rsidRDefault="00D43174" w:rsidP="00D43174">
      <w:pPr>
        <w:rPr>
          <w:rFonts w:eastAsia="SimSun"/>
        </w:rPr>
      </w:pPr>
      <w:r>
        <w:t>Solution #1 (</w:t>
      </w:r>
      <w:r w:rsidRPr="00A730DA">
        <w:t>Application Service Management Service) and solution #5 (</w:t>
      </w:r>
      <w:r w:rsidRPr="00D35880">
        <w:rPr>
          <w:rFonts w:eastAsia="SimSun"/>
        </w:rPr>
        <w:t>Application Server status monitoring via CAPIF</w:t>
      </w:r>
      <w:r>
        <w:rPr>
          <w:rFonts w:eastAsia="SimSun"/>
        </w:rPr>
        <w:t>) addresses the key issue#2.</w:t>
      </w:r>
    </w:p>
    <w:p w14:paraId="27EE1C04" w14:textId="77777777" w:rsidR="00D43174" w:rsidRDefault="00D43174" w:rsidP="00D43174">
      <w:pPr>
        <w:rPr>
          <w:lang w:eastAsia="zh-CN"/>
        </w:rPr>
      </w:pPr>
      <w:r>
        <w:rPr>
          <w:rFonts w:eastAsia="SimSun"/>
        </w:rPr>
        <w:t xml:space="preserve">Solution #1 proposes </w:t>
      </w:r>
      <w:r w:rsidRPr="00042C58">
        <w:t>application service management</w:t>
      </w:r>
      <w:r>
        <w:t xml:space="preserve"> using SEAL server. </w:t>
      </w:r>
      <w:r w:rsidRPr="00042C58">
        <w:t xml:space="preserve">The solution proposes </w:t>
      </w:r>
      <w:r w:rsidRPr="002A743D">
        <w:t>data collection</w:t>
      </w:r>
      <w:r w:rsidRPr="00042C58">
        <w:rPr>
          <w:color w:val="FF0000"/>
          <w:lang w:val="en-US"/>
        </w:rPr>
        <w:t xml:space="preserve"> </w:t>
      </w:r>
      <w:r w:rsidRPr="00042C58">
        <w:t>procedures using request-response model and also subscribe-notify model</w:t>
      </w:r>
      <w:r>
        <w:t>. I</w:t>
      </w:r>
      <w:r w:rsidRPr="00042C58">
        <w:t xml:space="preserve">f required, </w:t>
      </w:r>
      <w:r>
        <w:t>the ASM server</w:t>
      </w:r>
      <w:r w:rsidRPr="00042C58">
        <w:t xml:space="preserve"> decides corrective action to take for </w:t>
      </w:r>
      <w:r w:rsidRPr="00042C58">
        <w:rPr>
          <w:lang w:eastAsia="zh-CN"/>
        </w:rPr>
        <w:t>VAL client or VAL server</w:t>
      </w:r>
      <w:r>
        <w:rPr>
          <w:lang w:eastAsia="zh-CN"/>
        </w:rPr>
        <w:t>.</w:t>
      </w:r>
    </w:p>
    <w:p w14:paraId="74B58451" w14:textId="788A3AF7" w:rsidR="00D43174" w:rsidRDefault="00D43174" w:rsidP="00D43174">
      <w:pPr>
        <w:pStyle w:val="NO"/>
      </w:pPr>
      <w:r w:rsidRPr="00AA08FF">
        <w:t>NOTE:</w:t>
      </w:r>
      <w:r w:rsidR="00EC272D">
        <w:tab/>
      </w:r>
      <w:r>
        <w:t xml:space="preserve">For solution#1, </w:t>
      </w:r>
      <w:r w:rsidRPr="00AA08FF">
        <w:t>whether configuring VAL server procedure is required or not – will be considered in normative work</w:t>
      </w:r>
      <w:r>
        <w:t>.</w:t>
      </w:r>
    </w:p>
    <w:p w14:paraId="72A20079" w14:textId="77777777" w:rsidR="00D43174" w:rsidRPr="004322F7" w:rsidRDefault="00D43174" w:rsidP="00D43174">
      <w:r>
        <w:t xml:space="preserve">Solution #5 proposes to enhance CAPIF service to monitoring application server status. </w:t>
      </w:r>
      <w:r w:rsidRPr="00D35880">
        <w:rPr>
          <w:rFonts w:eastAsia="SimSun"/>
        </w:rPr>
        <w:t>When an AS acting as an AEF publishes its service API to the CCF, the AS updates its service API status (active, inactive) at the CCF</w:t>
      </w:r>
      <w:r>
        <w:rPr>
          <w:rFonts w:eastAsia="SimSun"/>
        </w:rPr>
        <w:t>.</w:t>
      </w:r>
      <w:r>
        <w:t xml:space="preserve"> The </w:t>
      </w:r>
      <w:r>
        <w:rPr>
          <w:rFonts w:eastAsia="SimSun"/>
        </w:rPr>
        <w:t>API invoker</w:t>
      </w:r>
      <w:r w:rsidRPr="00D35880">
        <w:rPr>
          <w:rFonts w:eastAsia="SimSun"/>
        </w:rPr>
        <w:t xml:space="preserve"> can discover the service API status via service API discovery procedure or be notified about the service API status change via CAPIF event exposure procedure</w:t>
      </w:r>
      <w:r>
        <w:rPr>
          <w:rFonts w:eastAsia="SimSun"/>
        </w:rPr>
        <w:t>.</w:t>
      </w:r>
    </w:p>
    <w:p w14:paraId="660AC66A" w14:textId="220D2A3B" w:rsidR="00E31E68" w:rsidRPr="00CC4025" w:rsidRDefault="00D43174" w:rsidP="00E4221B">
      <w:pPr>
        <w:rPr>
          <w:noProof/>
          <w:lang w:val="en-US"/>
        </w:rPr>
      </w:pPr>
      <w:r>
        <w:rPr>
          <w:noProof/>
          <w:lang w:val="en-US"/>
        </w:rPr>
        <w:t>Both solutions can be considered as a base for normative work.</w:t>
      </w:r>
    </w:p>
    <w:p w14:paraId="4B87DEC2" w14:textId="2258DCBA" w:rsidR="00E4221B" w:rsidRPr="004322F7" w:rsidRDefault="00E4221B" w:rsidP="00E4221B">
      <w:pPr>
        <w:pStyle w:val="Heading1"/>
      </w:pPr>
      <w:bookmarkStart w:id="344" w:name="_Toc76547879"/>
      <w:bookmarkStart w:id="345" w:name="_Toc77933473"/>
      <w:bookmarkStart w:id="346" w:name="_Toc88561519"/>
      <w:bookmarkStart w:id="347" w:name="_Toc88561680"/>
      <w:bookmarkStart w:id="348" w:name="_Toc113357425"/>
      <w:bookmarkStart w:id="349" w:name="_Toc138285580"/>
      <w:r w:rsidRPr="004322F7">
        <w:lastRenderedPageBreak/>
        <w:t>7</w:t>
      </w:r>
      <w:r w:rsidRPr="004322F7">
        <w:tab/>
        <w:t>Conclusions</w:t>
      </w:r>
      <w:bookmarkEnd w:id="344"/>
      <w:bookmarkEnd w:id="345"/>
      <w:bookmarkEnd w:id="346"/>
      <w:bookmarkEnd w:id="347"/>
      <w:bookmarkEnd w:id="348"/>
      <w:bookmarkEnd w:id="349"/>
    </w:p>
    <w:p w14:paraId="3F2BAD80" w14:textId="77777777" w:rsidR="00E93E86" w:rsidRPr="00E93E86" w:rsidRDefault="00E93E86" w:rsidP="00E93E86">
      <w:pPr>
        <w:pStyle w:val="Heading2"/>
        <w:rPr>
          <w:rFonts w:eastAsia="SimSun"/>
        </w:rPr>
      </w:pPr>
      <w:bookmarkStart w:id="350" w:name="_Toc108431825"/>
      <w:bookmarkStart w:id="351" w:name="_Toc113357426"/>
      <w:bookmarkStart w:id="352" w:name="_Toc138285581"/>
      <w:r w:rsidRPr="00E93E86">
        <w:rPr>
          <w:rFonts w:eastAsia="SimSun"/>
        </w:rPr>
        <w:t>7.1</w:t>
      </w:r>
      <w:r w:rsidRPr="00E93E86">
        <w:rPr>
          <w:rFonts w:eastAsia="SimSun"/>
        </w:rPr>
        <w:tab/>
        <w:t>Solution conclusions</w:t>
      </w:r>
      <w:bookmarkEnd w:id="350"/>
      <w:bookmarkEnd w:id="351"/>
      <w:bookmarkEnd w:id="352"/>
    </w:p>
    <w:p w14:paraId="683DBFC1" w14:textId="22557219" w:rsidR="00901DE4" w:rsidRPr="003A4570" w:rsidRDefault="00901DE4" w:rsidP="00901DE4">
      <w:pPr>
        <w:rPr>
          <w:rFonts w:eastAsia="SimSun"/>
          <w:lang w:val="en-IN"/>
        </w:rPr>
      </w:pPr>
      <w:r w:rsidRPr="003A4570">
        <w:rPr>
          <w:rFonts w:eastAsia="SimSun"/>
          <w:lang w:val="en-IN"/>
        </w:rPr>
        <w:t xml:space="preserve">This technical report </w:t>
      </w:r>
      <w:r>
        <w:rPr>
          <w:rFonts w:eastAsia="SimSun"/>
          <w:lang w:val="en-IN"/>
        </w:rPr>
        <w:t xml:space="preserve">completes </w:t>
      </w:r>
      <w:r w:rsidRPr="003A4570">
        <w:rPr>
          <w:rFonts w:eastAsia="SimSun"/>
          <w:lang w:val="en-IN"/>
        </w:rPr>
        <w:t xml:space="preserve">the study on application architecture for enabling </w:t>
      </w:r>
      <w:r w:rsidRPr="004322F7">
        <w:t>application capability exposure to general purpose servers or</w:t>
      </w:r>
      <w:r w:rsidR="0015481D">
        <w:t xml:space="preserve"> third </w:t>
      </w:r>
      <w:r w:rsidRPr="004322F7">
        <w:t>party IoT applications via IoT Platforms</w:t>
      </w:r>
      <w:r>
        <w:rPr>
          <w:rFonts w:eastAsia="SimSun"/>
          <w:lang w:val="en-IN"/>
        </w:rPr>
        <w:t xml:space="preserve">, </w:t>
      </w:r>
      <w:r w:rsidRPr="003A4570">
        <w:rPr>
          <w:rFonts w:eastAsia="SimSun"/>
          <w:lang w:val="en-IN"/>
        </w:rPr>
        <w:t xml:space="preserve">with </w:t>
      </w:r>
      <w:r>
        <w:rPr>
          <w:rFonts w:eastAsia="SimSun"/>
          <w:lang w:val="en-IN"/>
        </w:rPr>
        <w:t xml:space="preserve">the </w:t>
      </w:r>
      <w:r w:rsidRPr="003A4570">
        <w:rPr>
          <w:rFonts w:eastAsia="SimSun"/>
          <w:lang w:val="en-IN"/>
        </w:rPr>
        <w:t>following considerations for normative work:</w:t>
      </w:r>
    </w:p>
    <w:p w14:paraId="23F23FCF" w14:textId="77777777" w:rsidR="00901DE4" w:rsidRPr="003A4570" w:rsidRDefault="00901DE4" w:rsidP="00901DE4">
      <w:pPr>
        <w:ind w:left="568" w:hanging="284"/>
        <w:rPr>
          <w:rFonts w:eastAsia="SimSun"/>
          <w:lang w:val="en-IN"/>
        </w:rPr>
      </w:pPr>
      <w:r w:rsidRPr="003A4570">
        <w:rPr>
          <w:rFonts w:eastAsia="SimSun"/>
          <w:lang w:val="en-IN"/>
        </w:rPr>
        <w:t>1.</w:t>
      </w:r>
      <w:r w:rsidRPr="003A4570">
        <w:rPr>
          <w:rFonts w:eastAsia="SimSun"/>
          <w:lang w:val="en-IN"/>
        </w:rPr>
        <w:tab/>
        <w:t>Definition of terms and abbreviations captured in clause 3 will be reused</w:t>
      </w:r>
      <w:r>
        <w:rPr>
          <w:rFonts w:eastAsia="SimSun"/>
          <w:lang w:val="en-IN"/>
        </w:rPr>
        <w:t xml:space="preserve"> as needed.</w:t>
      </w:r>
    </w:p>
    <w:p w14:paraId="58EE3635" w14:textId="6C42F170" w:rsidR="00901DE4" w:rsidRPr="00744603" w:rsidRDefault="00901DE4" w:rsidP="00341949">
      <w:pPr>
        <w:ind w:left="568" w:hanging="284"/>
        <w:rPr>
          <w:rFonts w:eastAsia="SimSun"/>
          <w:lang w:val="en-IN"/>
        </w:rPr>
      </w:pPr>
      <w:r>
        <w:rPr>
          <w:rFonts w:eastAsia="SimSun"/>
          <w:lang w:val="en-IN"/>
        </w:rPr>
        <w:t>2</w:t>
      </w:r>
      <w:r w:rsidRPr="003A4570">
        <w:rPr>
          <w:rFonts w:eastAsia="SimSun"/>
          <w:lang w:val="en-IN"/>
        </w:rPr>
        <w:t>.</w:t>
      </w:r>
      <w:r w:rsidRPr="003A4570">
        <w:rPr>
          <w:rFonts w:eastAsia="SimSun"/>
          <w:lang w:val="en-IN"/>
        </w:rPr>
        <w:tab/>
        <w:t xml:space="preserve">The application </w:t>
      </w:r>
      <w:r w:rsidRPr="00923BDA">
        <w:t xml:space="preserve">architecture </w:t>
      </w:r>
      <w:r>
        <w:t xml:space="preserve">enhancements </w:t>
      </w:r>
      <w:r w:rsidRPr="00923BDA">
        <w:t xml:space="preserve">for enabling </w:t>
      </w:r>
      <w:r w:rsidRPr="004322F7">
        <w:t>application capability exposure to general purpose servers or 3rd party IoT applications via IoT Platforms</w:t>
      </w:r>
      <w:r>
        <w:t xml:space="preserve"> are summarized</w:t>
      </w:r>
      <w:r w:rsidRPr="003A4570">
        <w:rPr>
          <w:rFonts w:eastAsia="SimSun"/>
          <w:lang w:val="en-IN"/>
        </w:rPr>
        <w:t xml:space="preserve"> in clause 6</w:t>
      </w:r>
      <w:r>
        <w:rPr>
          <w:rFonts w:eastAsia="SimSun"/>
          <w:lang w:val="en-IN"/>
        </w:rPr>
        <w:t>.1</w:t>
      </w:r>
      <w:r w:rsidR="00A9514E">
        <w:rPr>
          <w:rFonts w:eastAsia="SimSun"/>
          <w:lang w:val="en-IN"/>
        </w:rPr>
        <w:t>.</w:t>
      </w:r>
    </w:p>
    <w:p w14:paraId="45A28172" w14:textId="4B8FC2BB" w:rsidR="00901DE4" w:rsidRDefault="00901DE4" w:rsidP="00901DE4">
      <w:pPr>
        <w:ind w:left="568" w:hanging="284"/>
        <w:rPr>
          <w:rFonts w:eastAsia="SimSun"/>
          <w:lang w:val="en-IN"/>
        </w:rPr>
      </w:pPr>
      <w:r>
        <w:rPr>
          <w:rFonts w:eastAsia="SimSun"/>
          <w:lang w:val="en-IN"/>
        </w:rPr>
        <w:t>3</w:t>
      </w:r>
      <w:r w:rsidRPr="003A4570">
        <w:rPr>
          <w:rFonts w:eastAsia="SimSun"/>
          <w:lang w:val="en-IN"/>
        </w:rPr>
        <w:t>.</w:t>
      </w:r>
      <w:r w:rsidRPr="003A4570">
        <w:rPr>
          <w:rFonts w:eastAsia="SimSun"/>
          <w:lang w:val="en-IN"/>
        </w:rPr>
        <w:tab/>
      </w:r>
      <w:r>
        <w:rPr>
          <w:rFonts w:eastAsia="SimSun"/>
          <w:lang w:val="en-IN"/>
        </w:rPr>
        <w:t xml:space="preserve">The IoT platform deployment options detailed in clause 5.2 will be </w:t>
      </w:r>
      <w:r w:rsidR="00A9514E" w:rsidRPr="00A9514E">
        <w:rPr>
          <w:rFonts w:eastAsia="SimSun"/>
          <w:lang w:val="en-IN"/>
        </w:rPr>
        <w:t xml:space="preserve">analysed in the normative phase, to determine whether a </w:t>
      </w:r>
      <w:r>
        <w:rPr>
          <w:rFonts w:eastAsia="SimSun"/>
          <w:lang w:val="en-IN"/>
        </w:rPr>
        <w:t>new IoT PCS SEAL service</w:t>
      </w:r>
      <w:r w:rsidR="00A9514E" w:rsidRPr="00A9514E">
        <w:rPr>
          <w:rFonts w:eastAsia="SimSun"/>
          <w:lang w:val="en-IN"/>
        </w:rPr>
        <w:t xml:space="preserve"> is necessary</w:t>
      </w:r>
      <w:r>
        <w:rPr>
          <w:rFonts w:eastAsia="SimSun"/>
          <w:lang w:val="en-IN"/>
        </w:rPr>
        <w:t>.</w:t>
      </w:r>
      <w:r w:rsidR="00A9514E" w:rsidRPr="00A9514E">
        <w:t xml:space="preserve"> </w:t>
      </w:r>
      <w:r w:rsidR="00A9514E" w:rsidRPr="00A9514E">
        <w:rPr>
          <w:rFonts w:eastAsia="SimSun"/>
          <w:lang w:val="en-IN"/>
        </w:rPr>
        <w:t>Applicable IoT-PCS -related procedures are to be implemented in the normative phase using existing SEAL services (e.g. NRM) whenever there is relevance to other verticals or enablers.</w:t>
      </w:r>
    </w:p>
    <w:p w14:paraId="064CC55D" w14:textId="3DEB34C8" w:rsidR="00901DE4" w:rsidRPr="003A4570" w:rsidRDefault="00901DE4" w:rsidP="00901DE4">
      <w:pPr>
        <w:ind w:left="568" w:hanging="284"/>
        <w:rPr>
          <w:rFonts w:eastAsia="SimSun"/>
          <w:lang w:val="en-IN"/>
        </w:rPr>
      </w:pPr>
      <w:r>
        <w:rPr>
          <w:rFonts w:eastAsia="SimSun"/>
          <w:lang w:val="en-IN"/>
        </w:rPr>
        <w:t>4.</w:t>
      </w:r>
      <w:r w:rsidR="00FB3387">
        <w:rPr>
          <w:rFonts w:eastAsia="SimSun"/>
          <w:lang w:val="en-IN"/>
        </w:rPr>
        <w:tab/>
      </w:r>
      <w:r>
        <w:rPr>
          <w:rFonts w:eastAsia="SimSun"/>
          <w:lang w:val="en-IN"/>
        </w:rPr>
        <w:t>The f</w:t>
      </w:r>
      <w:r w:rsidRPr="003A4570">
        <w:rPr>
          <w:rFonts w:eastAsia="SimSun"/>
          <w:lang w:val="en-IN"/>
        </w:rPr>
        <w:t>ollowing individual solutions, corresponding to the key issues, will be considered as candidate solutions:</w:t>
      </w:r>
    </w:p>
    <w:p w14:paraId="4A3C372F" w14:textId="77777777" w:rsidR="00901DE4" w:rsidRPr="003A4570" w:rsidRDefault="00901DE4" w:rsidP="00901DE4">
      <w:pPr>
        <w:ind w:left="851" w:hanging="284"/>
        <w:rPr>
          <w:rFonts w:eastAsia="SimSun"/>
          <w:lang w:val="en-IN"/>
        </w:rPr>
      </w:pPr>
      <w:r w:rsidRPr="003A4570">
        <w:rPr>
          <w:rFonts w:eastAsia="SimSun"/>
          <w:lang w:val="en-IN"/>
        </w:rPr>
        <w:t>a.</w:t>
      </w:r>
      <w:r w:rsidRPr="003A4570">
        <w:rPr>
          <w:rFonts w:eastAsia="SimSun"/>
          <w:lang w:val="en-IN"/>
        </w:rPr>
        <w:tab/>
        <w:t>for Key issue #1 (</w:t>
      </w:r>
      <w:r w:rsidRPr="00BC0E6E">
        <w:rPr>
          <w:rFonts w:eastAsia="SimSun"/>
          <w:lang w:val="en-IN"/>
        </w:rPr>
        <w:t>Background Data Transfer negotiation</w:t>
      </w:r>
      <w:r w:rsidRPr="003A4570">
        <w:rPr>
          <w:rFonts w:eastAsia="SimSun"/>
          <w:lang w:val="en-IN"/>
        </w:rPr>
        <w:t>):</w:t>
      </w:r>
    </w:p>
    <w:p w14:paraId="031DDAF9" w14:textId="652E58B9" w:rsidR="00901DE4" w:rsidRPr="003A4570" w:rsidRDefault="00901DE4" w:rsidP="00901DE4">
      <w:pPr>
        <w:ind w:left="1135" w:hanging="284"/>
        <w:rPr>
          <w:rFonts w:eastAsia="SimSun"/>
          <w:lang w:val="en-IN"/>
        </w:rPr>
      </w:pPr>
      <w:r w:rsidRPr="003A4570">
        <w:rPr>
          <w:rFonts w:eastAsia="SimSun"/>
          <w:lang w:val="en-IN"/>
        </w:rPr>
        <w:t>i.</w:t>
      </w:r>
      <w:r w:rsidRPr="003A4570">
        <w:rPr>
          <w:rFonts w:eastAsia="SimSun"/>
          <w:lang w:val="en-IN"/>
        </w:rPr>
        <w:tab/>
        <w:t>Solution #</w:t>
      </w:r>
      <w:r>
        <w:rPr>
          <w:rFonts w:eastAsia="SimSun"/>
          <w:lang w:val="en-IN"/>
        </w:rPr>
        <w:t>6</w:t>
      </w:r>
      <w:r w:rsidRPr="003A4570">
        <w:rPr>
          <w:rFonts w:eastAsia="SimSun"/>
          <w:lang w:val="en-IN"/>
        </w:rPr>
        <w:t xml:space="preserve"> (</w:t>
      </w:r>
      <w:r>
        <w:rPr>
          <w:rFonts w:eastAsia="SimSun"/>
          <w:lang w:val="en-IN"/>
        </w:rPr>
        <w:t xml:space="preserve">BDT </w:t>
      </w:r>
      <w:r w:rsidRPr="003A4570">
        <w:rPr>
          <w:rFonts w:eastAsia="SimSun"/>
          <w:lang w:val="en-IN"/>
        </w:rPr>
        <w:t>configuration)</w:t>
      </w:r>
      <w:r>
        <w:rPr>
          <w:rFonts w:eastAsia="SimSun"/>
          <w:lang w:val="en-IN"/>
        </w:rPr>
        <w:t xml:space="preserve"> as </w:t>
      </w:r>
      <w:r w:rsidR="00A9514E" w:rsidRPr="00A9514E">
        <w:rPr>
          <w:rFonts w:eastAsia="SimSun"/>
          <w:lang w:val="en-IN"/>
        </w:rPr>
        <w:t xml:space="preserve">NRM </w:t>
      </w:r>
      <w:r>
        <w:rPr>
          <w:rFonts w:eastAsia="SimSun"/>
          <w:lang w:val="en-IN"/>
        </w:rPr>
        <w:t>functionality.</w:t>
      </w:r>
    </w:p>
    <w:p w14:paraId="2B662E37" w14:textId="77777777" w:rsidR="00901DE4" w:rsidRPr="003A4570" w:rsidRDefault="00901DE4" w:rsidP="00901DE4">
      <w:pPr>
        <w:ind w:left="851" w:hanging="284"/>
        <w:rPr>
          <w:rFonts w:eastAsia="SimSun"/>
          <w:lang w:val="en-IN"/>
        </w:rPr>
      </w:pPr>
      <w:r w:rsidRPr="003A4570">
        <w:rPr>
          <w:rFonts w:eastAsia="SimSun"/>
          <w:lang w:val="en-IN"/>
        </w:rPr>
        <w:t>b.</w:t>
      </w:r>
      <w:r w:rsidRPr="003A4570">
        <w:rPr>
          <w:rFonts w:eastAsia="SimSun"/>
          <w:lang w:val="en-IN"/>
        </w:rPr>
        <w:tab/>
        <w:t>for Key issue #2 (</w:t>
      </w:r>
      <w:r w:rsidRPr="00602E34">
        <w:rPr>
          <w:rFonts w:eastAsia="SimSun"/>
          <w:lang w:val="en-IN"/>
        </w:rPr>
        <w:t>Application server monitoring and control of traffic</w:t>
      </w:r>
      <w:r w:rsidRPr="003A4570">
        <w:rPr>
          <w:rFonts w:eastAsia="SimSun"/>
          <w:lang w:val="en-IN"/>
        </w:rPr>
        <w:t>):</w:t>
      </w:r>
    </w:p>
    <w:p w14:paraId="0A07D0D3" w14:textId="77777777" w:rsidR="00901DE4" w:rsidRPr="003A4570" w:rsidRDefault="00901DE4" w:rsidP="00901DE4">
      <w:pPr>
        <w:ind w:left="1135" w:hanging="284"/>
        <w:rPr>
          <w:rFonts w:eastAsia="SimSun"/>
          <w:lang w:val="en-IN"/>
        </w:rPr>
      </w:pPr>
      <w:r w:rsidRPr="003A4570">
        <w:rPr>
          <w:rFonts w:eastAsia="SimSun"/>
          <w:lang w:val="en-IN"/>
        </w:rPr>
        <w:t>i.</w:t>
      </w:r>
      <w:r w:rsidRPr="003A4570">
        <w:rPr>
          <w:rFonts w:eastAsia="SimSun"/>
          <w:lang w:val="en-IN"/>
        </w:rPr>
        <w:tab/>
        <w:t>Solution #</w:t>
      </w:r>
      <w:r>
        <w:rPr>
          <w:rFonts w:eastAsia="SimSun"/>
          <w:lang w:val="en-IN"/>
        </w:rPr>
        <w:t>1</w:t>
      </w:r>
      <w:r w:rsidRPr="003A4570">
        <w:rPr>
          <w:rFonts w:eastAsia="SimSun"/>
          <w:lang w:val="en-IN"/>
        </w:rPr>
        <w:t xml:space="preserve"> (</w:t>
      </w:r>
      <w:r w:rsidRPr="00602E34">
        <w:rPr>
          <w:rFonts w:eastAsia="SimSun"/>
          <w:lang w:val="en-IN"/>
        </w:rPr>
        <w:t>Application Service Management Service</w:t>
      </w:r>
      <w:r w:rsidRPr="003A4570">
        <w:rPr>
          <w:rFonts w:eastAsia="SimSun"/>
          <w:lang w:val="en-IN"/>
        </w:rPr>
        <w:t>)</w:t>
      </w:r>
      <w:r w:rsidRPr="00602E34">
        <w:rPr>
          <w:rFonts w:eastAsia="SimSun"/>
          <w:lang w:val="en-IN"/>
        </w:rPr>
        <w:t xml:space="preserve"> </w:t>
      </w:r>
      <w:r>
        <w:rPr>
          <w:rFonts w:eastAsia="SimSun"/>
          <w:lang w:val="en-IN"/>
        </w:rPr>
        <w:t>as ASM SEAL functionality</w:t>
      </w:r>
      <w:r w:rsidRPr="003A4570">
        <w:rPr>
          <w:rFonts w:eastAsia="SimSun"/>
          <w:lang w:val="en-IN"/>
        </w:rPr>
        <w:t>; and</w:t>
      </w:r>
    </w:p>
    <w:p w14:paraId="68E2D4CA" w14:textId="77777777" w:rsidR="00901DE4" w:rsidRPr="003A4570" w:rsidRDefault="00901DE4" w:rsidP="00901DE4">
      <w:pPr>
        <w:ind w:left="1135" w:hanging="284"/>
        <w:rPr>
          <w:rFonts w:eastAsia="SimSun"/>
          <w:lang w:val="en-IN"/>
        </w:rPr>
      </w:pPr>
      <w:r w:rsidRPr="003A4570">
        <w:rPr>
          <w:rFonts w:eastAsia="SimSun"/>
          <w:lang w:val="en-IN"/>
        </w:rPr>
        <w:t>ii.</w:t>
      </w:r>
      <w:r w:rsidRPr="003A4570">
        <w:rPr>
          <w:rFonts w:eastAsia="SimSun"/>
          <w:lang w:val="en-IN"/>
        </w:rPr>
        <w:tab/>
        <w:t>Solution #</w:t>
      </w:r>
      <w:r>
        <w:rPr>
          <w:rFonts w:eastAsia="SimSun"/>
          <w:lang w:val="en-IN"/>
        </w:rPr>
        <w:t>5</w:t>
      </w:r>
      <w:r w:rsidRPr="003A4570">
        <w:rPr>
          <w:rFonts w:eastAsia="SimSun"/>
          <w:lang w:val="en-IN"/>
        </w:rPr>
        <w:t xml:space="preserve"> (</w:t>
      </w:r>
      <w:r w:rsidRPr="00D35880">
        <w:rPr>
          <w:rFonts w:eastAsia="SimSun"/>
        </w:rPr>
        <w:t>Application Server status monitoring via CAPIF</w:t>
      </w:r>
      <w:r w:rsidRPr="003A4570">
        <w:rPr>
          <w:rFonts w:eastAsia="SimSun"/>
          <w:lang w:val="en-IN"/>
        </w:rPr>
        <w:t>)</w:t>
      </w:r>
      <w:r>
        <w:rPr>
          <w:rFonts w:eastAsia="SimSun"/>
          <w:lang w:val="en-IN"/>
        </w:rPr>
        <w:t xml:space="preserve"> as new CAPIF functionality.</w:t>
      </w:r>
    </w:p>
    <w:p w14:paraId="610A34AE" w14:textId="77777777" w:rsidR="00901DE4" w:rsidRPr="003A4570" w:rsidRDefault="00901DE4" w:rsidP="00901DE4">
      <w:pPr>
        <w:ind w:left="851" w:hanging="284"/>
        <w:rPr>
          <w:rFonts w:eastAsia="SimSun"/>
          <w:lang w:val="en-IN"/>
        </w:rPr>
      </w:pPr>
      <w:r>
        <w:rPr>
          <w:rFonts w:eastAsia="SimSun"/>
          <w:lang w:val="en-IN"/>
        </w:rPr>
        <w:t>c</w:t>
      </w:r>
      <w:r w:rsidRPr="003A4570">
        <w:rPr>
          <w:rFonts w:eastAsia="SimSun"/>
          <w:lang w:val="en-IN"/>
        </w:rPr>
        <w:t>.</w:t>
      </w:r>
      <w:r w:rsidRPr="003A4570">
        <w:rPr>
          <w:rFonts w:eastAsia="SimSun"/>
          <w:lang w:val="en-IN"/>
        </w:rPr>
        <w:tab/>
        <w:t>for Key issue #</w:t>
      </w:r>
      <w:r>
        <w:rPr>
          <w:rFonts w:eastAsia="SimSun"/>
          <w:lang w:val="en-IN"/>
        </w:rPr>
        <w:t>3</w:t>
      </w:r>
      <w:r w:rsidRPr="003A4570">
        <w:rPr>
          <w:rFonts w:eastAsia="SimSun"/>
          <w:lang w:val="en-IN"/>
        </w:rPr>
        <w:t xml:space="preserve"> (</w:t>
      </w:r>
      <w:r w:rsidRPr="00744603">
        <w:rPr>
          <w:rFonts w:eastAsia="SimSun"/>
          <w:lang w:val="en-IN"/>
        </w:rPr>
        <w:t>IoT Platform PSM monitoring and configuration</w:t>
      </w:r>
      <w:r w:rsidRPr="003A4570">
        <w:rPr>
          <w:rFonts w:eastAsia="SimSun"/>
          <w:lang w:val="en-IN"/>
        </w:rPr>
        <w:t>)</w:t>
      </w:r>
      <w:r>
        <w:rPr>
          <w:rFonts w:eastAsia="SimSun"/>
          <w:lang w:val="en-IN"/>
        </w:rPr>
        <w:t xml:space="preserve"> </w:t>
      </w:r>
    </w:p>
    <w:p w14:paraId="5F93D53F" w14:textId="50606CDD" w:rsidR="00901DE4" w:rsidRDefault="00901DE4" w:rsidP="00901DE4">
      <w:pPr>
        <w:ind w:left="1135" w:hanging="284"/>
        <w:rPr>
          <w:rFonts w:eastAsia="SimSun"/>
          <w:lang w:val="en-IN"/>
        </w:rPr>
      </w:pPr>
      <w:r w:rsidRPr="003A4570">
        <w:rPr>
          <w:rFonts w:eastAsia="SimSun"/>
          <w:lang w:val="en-IN"/>
        </w:rPr>
        <w:t>i.</w:t>
      </w:r>
      <w:r w:rsidRPr="003A4570">
        <w:rPr>
          <w:rFonts w:eastAsia="SimSun"/>
          <w:lang w:val="en-IN"/>
        </w:rPr>
        <w:tab/>
        <w:t>Solution #</w:t>
      </w:r>
      <w:r w:rsidR="00A9514E">
        <w:rPr>
          <w:rFonts w:eastAsia="SimSun"/>
          <w:lang w:val="en-IN"/>
        </w:rPr>
        <w:t>7</w:t>
      </w:r>
      <w:r w:rsidRPr="003A4570">
        <w:rPr>
          <w:rFonts w:eastAsia="SimSun"/>
          <w:lang w:val="en-IN"/>
        </w:rPr>
        <w:t xml:space="preserve"> (</w:t>
      </w:r>
      <w:r w:rsidRPr="00744603">
        <w:rPr>
          <w:rFonts w:eastAsia="SimSun"/>
          <w:lang w:val="en-IN"/>
        </w:rPr>
        <w:t xml:space="preserve">UE </w:t>
      </w:r>
      <w:r>
        <w:rPr>
          <w:rFonts w:eastAsia="SimSun"/>
          <w:lang w:val="en-IN"/>
        </w:rPr>
        <w:t xml:space="preserve">unified traffic </w:t>
      </w:r>
      <w:r w:rsidRPr="00744603">
        <w:rPr>
          <w:rFonts w:eastAsia="SimSun"/>
          <w:lang w:val="en-IN"/>
        </w:rPr>
        <w:t>pattern and monitoring management</w:t>
      </w:r>
      <w:r>
        <w:rPr>
          <w:rFonts w:eastAsia="SimSun"/>
          <w:lang w:val="en-IN"/>
        </w:rPr>
        <w:t xml:space="preserve">) except clauses </w:t>
      </w:r>
      <w:r w:rsidR="001E1B4D">
        <w:rPr>
          <w:rFonts w:eastAsia="SimSun"/>
          <w:lang w:val="en-IN"/>
        </w:rPr>
        <w:t>5.7</w:t>
      </w:r>
      <w:r>
        <w:rPr>
          <w:rFonts w:eastAsia="SimSun"/>
          <w:lang w:val="en-IN"/>
        </w:rPr>
        <w:t xml:space="preserve">.3.2, </w:t>
      </w:r>
      <w:r w:rsidR="001E1B4D">
        <w:rPr>
          <w:rFonts w:eastAsia="SimSun"/>
          <w:lang w:val="en-IN"/>
        </w:rPr>
        <w:t>5.7</w:t>
      </w:r>
      <w:r>
        <w:rPr>
          <w:rFonts w:eastAsia="SimSun"/>
          <w:lang w:val="en-IN"/>
        </w:rPr>
        <w:t xml:space="preserve">.3.4, as </w:t>
      </w:r>
      <w:r w:rsidR="00A9514E" w:rsidRPr="00A9514E">
        <w:rPr>
          <w:rFonts w:eastAsia="SimSun"/>
          <w:lang w:val="en-IN"/>
        </w:rPr>
        <w:t xml:space="preserve">NRM </w:t>
      </w:r>
      <w:r>
        <w:rPr>
          <w:rFonts w:eastAsia="SimSun"/>
          <w:lang w:val="en-IN"/>
        </w:rPr>
        <w:t>functionality.</w:t>
      </w:r>
    </w:p>
    <w:p w14:paraId="5B5472F5" w14:textId="77777777" w:rsidR="00901DE4" w:rsidRPr="003A4570" w:rsidRDefault="00901DE4" w:rsidP="00901DE4">
      <w:pPr>
        <w:ind w:left="851" w:hanging="284"/>
        <w:rPr>
          <w:rFonts w:eastAsia="SimSun"/>
          <w:lang w:val="en-IN"/>
        </w:rPr>
      </w:pPr>
      <w:r>
        <w:rPr>
          <w:rFonts w:eastAsia="SimSun"/>
          <w:lang w:val="en-IN"/>
        </w:rPr>
        <w:t>d</w:t>
      </w:r>
      <w:r w:rsidRPr="003A4570">
        <w:rPr>
          <w:rFonts w:eastAsia="SimSun"/>
          <w:lang w:val="en-IN"/>
        </w:rPr>
        <w:t>.</w:t>
      </w:r>
      <w:r w:rsidRPr="003A4570">
        <w:rPr>
          <w:rFonts w:eastAsia="SimSun"/>
          <w:lang w:val="en-IN"/>
        </w:rPr>
        <w:tab/>
        <w:t>for Key issue</w:t>
      </w:r>
      <w:r>
        <w:rPr>
          <w:rFonts w:eastAsia="SimSun"/>
          <w:lang w:val="en-IN"/>
        </w:rPr>
        <w:t xml:space="preserve"> #4 (</w:t>
      </w:r>
      <w:r w:rsidRPr="00744603">
        <w:rPr>
          <w:rFonts w:eastAsia="SimSun"/>
          <w:lang w:val="en-IN"/>
        </w:rPr>
        <w:t>Configuration of Communication Patterns</w:t>
      </w:r>
      <w:r>
        <w:rPr>
          <w:rFonts w:eastAsia="SimSun"/>
          <w:lang w:val="en-IN"/>
        </w:rPr>
        <w:t>)</w:t>
      </w:r>
      <w:r w:rsidRPr="003A4570">
        <w:rPr>
          <w:rFonts w:eastAsia="SimSun"/>
          <w:lang w:val="en-IN"/>
        </w:rPr>
        <w:t>:</w:t>
      </w:r>
    </w:p>
    <w:p w14:paraId="51CB0435" w14:textId="750A54F2" w:rsidR="00901DE4" w:rsidRPr="003A4570" w:rsidRDefault="00901DE4" w:rsidP="00901DE4">
      <w:pPr>
        <w:ind w:left="1135" w:hanging="284"/>
        <w:rPr>
          <w:rFonts w:eastAsia="SimSun"/>
          <w:lang w:val="en-IN"/>
        </w:rPr>
      </w:pPr>
      <w:r w:rsidRPr="003A4570">
        <w:rPr>
          <w:rFonts w:eastAsia="SimSun"/>
          <w:lang w:val="en-IN"/>
        </w:rPr>
        <w:t>i.</w:t>
      </w:r>
      <w:r w:rsidRPr="003A4570">
        <w:rPr>
          <w:rFonts w:eastAsia="SimSun"/>
          <w:lang w:val="en-IN"/>
        </w:rPr>
        <w:tab/>
      </w:r>
      <w:r>
        <w:rPr>
          <w:rFonts w:eastAsia="SimSun"/>
          <w:lang w:val="en-IN"/>
        </w:rPr>
        <w:t xml:space="preserve">Clause </w:t>
      </w:r>
      <w:r w:rsidR="001E1B4D">
        <w:rPr>
          <w:rFonts w:eastAsia="SimSun"/>
          <w:lang w:val="en-IN"/>
        </w:rPr>
        <w:t>5.7</w:t>
      </w:r>
      <w:r>
        <w:rPr>
          <w:rFonts w:eastAsia="SimSun"/>
          <w:lang w:val="en-IN"/>
        </w:rPr>
        <w:t xml:space="preserve">.3.2 of </w:t>
      </w:r>
      <w:r w:rsidRPr="003A4570">
        <w:rPr>
          <w:rFonts w:eastAsia="SimSun"/>
          <w:lang w:val="en-IN"/>
        </w:rPr>
        <w:t>Solution #</w:t>
      </w:r>
      <w:r w:rsidR="00A9514E">
        <w:rPr>
          <w:rFonts w:eastAsia="SimSun"/>
          <w:lang w:val="en-IN"/>
        </w:rPr>
        <w:t>7</w:t>
      </w:r>
      <w:r w:rsidRPr="003A4570">
        <w:rPr>
          <w:rFonts w:eastAsia="SimSun"/>
          <w:lang w:val="en-IN"/>
        </w:rPr>
        <w:t xml:space="preserve"> </w:t>
      </w:r>
      <w:r>
        <w:rPr>
          <w:rFonts w:eastAsia="SimSun"/>
          <w:lang w:val="en-IN"/>
        </w:rPr>
        <w:t>(CP configuration procedure) addresses the key issue but does not provide enough enhancement over existing SCEF/NEF functionality. Therefore, no functionality is considered for normative phase.</w:t>
      </w:r>
    </w:p>
    <w:p w14:paraId="746D51F9" w14:textId="77777777" w:rsidR="00901DE4" w:rsidRPr="003A4570" w:rsidRDefault="00901DE4" w:rsidP="00901DE4">
      <w:pPr>
        <w:ind w:left="851" w:hanging="284"/>
        <w:rPr>
          <w:rFonts w:eastAsia="SimSun"/>
          <w:lang w:val="en-IN"/>
        </w:rPr>
      </w:pPr>
      <w:r>
        <w:rPr>
          <w:rFonts w:eastAsia="SimSun"/>
          <w:lang w:val="en-IN"/>
        </w:rPr>
        <w:t>e</w:t>
      </w:r>
      <w:r w:rsidRPr="003A4570">
        <w:rPr>
          <w:rFonts w:eastAsia="SimSun"/>
          <w:lang w:val="en-IN"/>
        </w:rPr>
        <w:t>.</w:t>
      </w:r>
      <w:r w:rsidRPr="003A4570">
        <w:rPr>
          <w:rFonts w:eastAsia="SimSun"/>
          <w:lang w:val="en-IN"/>
        </w:rPr>
        <w:tab/>
        <w:t>for Key issue #</w:t>
      </w:r>
      <w:r>
        <w:rPr>
          <w:rFonts w:eastAsia="SimSun"/>
          <w:lang w:val="en-IN"/>
        </w:rPr>
        <w:t>5</w:t>
      </w:r>
      <w:r w:rsidRPr="003A4570">
        <w:rPr>
          <w:rFonts w:eastAsia="SimSun"/>
          <w:lang w:val="en-IN"/>
        </w:rPr>
        <w:t xml:space="preserve"> (</w:t>
      </w:r>
      <w:r>
        <w:rPr>
          <w:rFonts w:eastAsia="SimSun"/>
          <w:lang w:val="en-IN"/>
        </w:rPr>
        <w:t>NIDD configuration</w:t>
      </w:r>
      <w:r w:rsidRPr="003A4570">
        <w:rPr>
          <w:rFonts w:eastAsia="SimSun"/>
          <w:lang w:val="en-IN"/>
        </w:rPr>
        <w:t>):</w:t>
      </w:r>
    </w:p>
    <w:p w14:paraId="20EEACCD" w14:textId="77777777" w:rsidR="00901DE4" w:rsidRDefault="00901DE4" w:rsidP="00901DE4">
      <w:pPr>
        <w:ind w:left="1135" w:hanging="284"/>
        <w:rPr>
          <w:rFonts w:eastAsia="SimSun"/>
          <w:lang w:val="en-IN"/>
        </w:rPr>
      </w:pPr>
      <w:r w:rsidRPr="003A4570">
        <w:rPr>
          <w:rFonts w:eastAsia="SimSun"/>
          <w:lang w:val="en-IN"/>
        </w:rPr>
        <w:t>i.</w:t>
      </w:r>
      <w:r w:rsidRPr="003A4570">
        <w:rPr>
          <w:rFonts w:eastAsia="SimSun"/>
          <w:lang w:val="en-IN"/>
        </w:rPr>
        <w:tab/>
      </w:r>
      <w:r>
        <w:rPr>
          <w:rFonts w:eastAsia="SimSun"/>
          <w:lang w:val="en-IN"/>
        </w:rPr>
        <w:t>No solutions introduced have been agreed, therefore no functionality is considered for normative phase.</w:t>
      </w:r>
    </w:p>
    <w:p w14:paraId="7F680B50" w14:textId="62B4733E" w:rsidR="00901DE4" w:rsidRDefault="00A9514E" w:rsidP="00A9514E">
      <w:pPr>
        <w:pStyle w:val="EditorsNote"/>
        <w:rPr>
          <w:rFonts w:eastAsia="SimSun"/>
          <w:lang w:val="en-IN"/>
        </w:rPr>
      </w:pPr>
      <w:r w:rsidRPr="00A9514E">
        <w:rPr>
          <w:rFonts w:eastAsia="SimSun"/>
          <w:lang w:val="en-IN"/>
        </w:rPr>
        <w:t>Editor's Note: The conclusion for Key Issue #6 is FFS</w:t>
      </w:r>
    </w:p>
    <w:p w14:paraId="46ECBA51" w14:textId="0C925AEE" w:rsidR="001875CF" w:rsidRPr="004322F7" w:rsidRDefault="001875CF" w:rsidP="001875CF">
      <w:pPr>
        <w:pStyle w:val="Heading9"/>
      </w:pPr>
      <w:bookmarkStart w:id="353" w:name="_Toc88561521"/>
      <w:bookmarkStart w:id="354" w:name="_Toc88561682"/>
      <w:bookmarkStart w:id="355" w:name="_Toc113357428"/>
      <w:bookmarkStart w:id="356" w:name="_Toc2086459"/>
      <w:bookmarkStart w:id="357" w:name="_Toc76547881"/>
      <w:bookmarkStart w:id="358" w:name="_Toc77933475"/>
      <w:bookmarkStart w:id="359" w:name="_Toc138285582"/>
      <w:bookmarkEnd w:id="67"/>
      <w:r w:rsidRPr="004322F7">
        <w:lastRenderedPageBreak/>
        <w:t xml:space="preserve">Annex </w:t>
      </w:r>
      <w:r w:rsidR="00ED418C">
        <w:t>A</w:t>
      </w:r>
      <w:r w:rsidRPr="004322F7">
        <w:t>:</w:t>
      </w:r>
      <w:r w:rsidRPr="004322F7">
        <w:br/>
        <w:t>Change history</w:t>
      </w:r>
      <w:bookmarkEnd w:id="353"/>
      <w:bookmarkEnd w:id="354"/>
      <w:bookmarkEnd w:id="355"/>
      <w:bookmarkEnd w:id="359"/>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9943CB" w:rsidRPr="00235394" w14:paraId="1791D3BF" w14:textId="77777777" w:rsidTr="009943CB">
        <w:trPr>
          <w:cantSplit/>
        </w:trPr>
        <w:tc>
          <w:tcPr>
            <w:tcW w:w="9639" w:type="dxa"/>
            <w:gridSpan w:val="8"/>
            <w:tcBorders>
              <w:bottom w:val="nil"/>
            </w:tcBorders>
            <w:shd w:val="solid" w:color="FFFFFF" w:fill="auto"/>
          </w:tcPr>
          <w:p w14:paraId="2416BE5E" w14:textId="77777777" w:rsidR="009943CB" w:rsidRPr="00235394" w:rsidRDefault="009943CB" w:rsidP="00956DA4">
            <w:pPr>
              <w:pStyle w:val="TAL"/>
              <w:jc w:val="center"/>
              <w:rPr>
                <w:b/>
                <w:sz w:val="16"/>
              </w:rPr>
            </w:pPr>
            <w:bookmarkStart w:id="360" w:name="historyclause"/>
            <w:bookmarkEnd w:id="356"/>
            <w:bookmarkEnd w:id="357"/>
            <w:bookmarkEnd w:id="358"/>
            <w:bookmarkEnd w:id="360"/>
            <w:r w:rsidRPr="00235394">
              <w:rPr>
                <w:b/>
              </w:rPr>
              <w:t>Change history</w:t>
            </w:r>
          </w:p>
        </w:tc>
      </w:tr>
      <w:tr w:rsidR="009943CB" w:rsidRPr="00235394" w14:paraId="3BB0A3F3" w14:textId="77777777" w:rsidTr="00341949">
        <w:tc>
          <w:tcPr>
            <w:tcW w:w="800" w:type="dxa"/>
            <w:shd w:val="pct10" w:color="auto" w:fill="FFFFFF"/>
          </w:tcPr>
          <w:p w14:paraId="507517AF" w14:textId="77777777" w:rsidR="009943CB" w:rsidRPr="00235394" w:rsidRDefault="009943CB" w:rsidP="00956DA4">
            <w:pPr>
              <w:pStyle w:val="TAL"/>
              <w:rPr>
                <w:b/>
                <w:sz w:val="16"/>
              </w:rPr>
            </w:pPr>
            <w:r w:rsidRPr="00235394">
              <w:rPr>
                <w:b/>
                <w:sz w:val="16"/>
              </w:rPr>
              <w:t>Date</w:t>
            </w:r>
          </w:p>
        </w:tc>
        <w:tc>
          <w:tcPr>
            <w:tcW w:w="800" w:type="dxa"/>
            <w:shd w:val="pct10" w:color="auto" w:fill="FFFFFF"/>
          </w:tcPr>
          <w:p w14:paraId="371A717C" w14:textId="77777777" w:rsidR="009943CB" w:rsidRPr="00235394" w:rsidRDefault="009943CB" w:rsidP="00956DA4">
            <w:pPr>
              <w:pStyle w:val="TAL"/>
              <w:rPr>
                <w:b/>
                <w:sz w:val="16"/>
              </w:rPr>
            </w:pPr>
            <w:r>
              <w:rPr>
                <w:b/>
                <w:sz w:val="16"/>
              </w:rPr>
              <w:t>Meeting</w:t>
            </w:r>
          </w:p>
        </w:tc>
        <w:tc>
          <w:tcPr>
            <w:tcW w:w="1046" w:type="dxa"/>
            <w:shd w:val="pct10" w:color="auto" w:fill="FFFFFF"/>
          </w:tcPr>
          <w:p w14:paraId="0C8084E1" w14:textId="7274C6C1" w:rsidR="009943CB" w:rsidRPr="00235394" w:rsidRDefault="009943CB" w:rsidP="00956DA4">
            <w:pPr>
              <w:pStyle w:val="TAL"/>
              <w:rPr>
                <w:b/>
                <w:sz w:val="16"/>
              </w:rPr>
            </w:pPr>
            <w:r w:rsidRPr="00235394">
              <w:rPr>
                <w:b/>
                <w:sz w:val="16"/>
              </w:rPr>
              <w:t>T</w:t>
            </w:r>
            <w:r w:rsidR="00076F5C" w:rsidRPr="00235394">
              <w:rPr>
                <w:b/>
                <w:sz w:val="16"/>
              </w:rPr>
              <w:t>d</w:t>
            </w:r>
            <w:r w:rsidRPr="00235394">
              <w:rPr>
                <w:b/>
                <w:sz w:val="16"/>
              </w:rPr>
              <w:t>oc</w:t>
            </w:r>
          </w:p>
        </w:tc>
        <w:tc>
          <w:tcPr>
            <w:tcW w:w="473" w:type="dxa"/>
            <w:shd w:val="pct10" w:color="auto" w:fill="FFFFFF"/>
          </w:tcPr>
          <w:p w14:paraId="3976759E" w14:textId="77777777" w:rsidR="009943CB" w:rsidRPr="00235394" w:rsidRDefault="009943CB" w:rsidP="00956DA4">
            <w:pPr>
              <w:pStyle w:val="TAL"/>
              <w:rPr>
                <w:b/>
                <w:sz w:val="16"/>
              </w:rPr>
            </w:pPr>
            <w:r w:rsidRPr="00235394">
              <w:rPr>
                <w:b/>
                <w:sz w:val="16"/>
              </w:rPr>
              <w:t>CR</w:t>
            </w:r>
          </w:p>
        </w:tc>
        <w:tc>
          <w:tcPr>
            <w:tcW w:w="425" w:type="dxa"/>
            <w:shd w:val="pct10" w:color="auto" w:fill="FFFFFF"/>
          </w:tcPr>
          <w:p w14:paraId="108B0BFD" w14:textId="77777777" w:rsidR="009943CB" w:rsidRPr="00235394" w:rsidRDefault="009943CB" w:rsidP="00956DA4">
            <w:pPr>
              <w:pStyle w:val="TAL"/>
              <w:rPr>
                <w:b/>
                <w:sz w:val="16"/>
              </w:rPr>
            </w:pPr>
            <w:r w:rsidRPr="00235394">
              <w:rPr>
                <w:b/>
                <w:sz w:val="16"/>
              </w:rPr>
              <w:t>Rev</w:t>
            </w:r>
          </w:p>
        </w:tc>
        <w:tc>
          <w:tcPr>
            <w:tcW w:w="425" w:type="dxa"/>
            <w:shd w:val="pct10" w:color="auto" w:fill="FFFFFF"/>
          </w:tcPr>
          <w:p w14:paraId="4157975E" w14:textId="77777777" w:rsidR="009943CB" w:rsidRPr="00235394" w:rsidRDefault="009943CB" w:rsidP="00956DA4">
            <w:pPr>
              <w:pStyle w:val="TAL"/>
              <w:rPr>
                <w:b/>
                <w:sz w:val="16"/>
              </w:rPr>
            </w:pPr>
            <w:r>
              <w:rPr>
                <w:b/>
                <w:sz w:val="16"/>
              </w:rPr>
              <w:t>Cat</w:t>
            </w:r>
          </w:p>
        </w:tc>
        <w:tc>
          <w:tcPr>
            <w:tcW w:w="4962" w:type="dxa"/>
            <w:shd w:val="pct10" w:color="auto" w:fill="FFFFFF"/>
          </w:tcPr>
          <w:p w14:paraId="5856BC4D" w14:textId="77777777" w:rsidR="009943CB" w:rsidRPr="00235394" w:rsidRDefault="009943CB" w:rsidP="00956DA4">
            <w:pPr>
              <w:pStyle w:val="TAL"/>
              <w:rPr>
                <w:b/>
                <w:sz w:val="16"/>
              </w:rPr>
            </w:pPr>
            <w:r w:rsidRPr="00235394">
              <w:rPr>
                <w:b/>
                <w:sz w:val="16"/>
              </w:rPr>
              <w:t>Subject/Comment</w:t>
            </w:r>
          </w:p>
        </w:tc>
        <w:tc>
          <w:tcPr>
            <w:tcW w:w="708" w:type="dxa"/>
            <w:shd w:val="pct10" w:color="auto" w:fill="FFFFFF"/>
          </w:tcPr>
          <w:p w14:paraId="1282B6EF" w14:textId="77777777" w:rsidR="009943CB" w:rsidRPr="00235394" w:rsidRDefault="009943CB" w:rsidP="00956DA4">
            <w:pPr>
              <w:pStyle w:val="TAL"/>
              <w:rPr>
                <w:b/>
                <w:sz w:val="16"/>
              </w:rPr>
            </w:pPr>
            <w:r w:rsidRPr="00235394">
              <w:rPr>
                <w:b/>
                <w:sz w:val="16"/>
              </w:rPr>
              <w:t>New</w:t>
            </w:r>
            <w:r>
              <w:rPr>
                <w:b/>
                <w:sz w:val="16"/>
              </w:rPr>
              <w:t xml:space="preserve"> version</w:t>
            </w:r>
          </w:p>
        </w:tc>
      </w:tr>
      <w:tr w:rsidR="009943CB" w:rsidRPr="006B0D02" w14:paraId="4FDCEECA" w14:textId="77777777" w:rsidTr="00341949">
        <w:tc>
          <w:tcPr>
            <w:tcW w:w="800" w:type="dxa"/>
            <w:shd w:val="solid" w:color="FFFFFF" w:fill="auto"/>
          </w:tcPr>
          <w:p w14:paraId="028E72CE" w14:textId="7B2DE6CA" w:rsidR="009943CB" w:rsidRPr="009943CB" w:rsidRDefault="009943CB" w:rsidP="009943CB">
            <w:pPr>
              <w:pStyle w:val="TAC"/>
              <w:rPr>
                <w:sz w:val="16"/>
                <w:szCs w:val="16"/>
              </w:rPr>
            </w:pPr>
            <w:r w:rsidRPr="009943CB">
              <w:rPr>
                <w:sz w:val="16"/>
                <w:szCs w:val="16"/>
              </w:rPr>
              <w:t>2021-07</w:t>
            </w:r>
          </w:p>
        </w:tc>
        <w:tc>
          <w:tcPr>
            <w:tcW w:w="800" w:type="dxa"/>
            <w:shd w:val="solid" w:color="FFFFFF" w:fill="auto"/>
          </w:tcPr>
          <w:p w14:paraId="2DD6EDED" w14:textId="1F8C675B" w:rsidR="009943CB" w:rsidRPr="009943CB" w:rsidRDefault="009943CB" w:rsidP="009943CB">
            <w:pPr>
              <w:pStyle w:val="TAC"/>
              <w:rPr>
                <w:sz w:val="16"/>
                <w:szCs w:val="16"/>
              </w:rPr>
            </w:pPr>
            <w:r w:rsidRPr="009943CB">
              <w:rPr>
                <w:sz w:val="16"/>
                <w:szCs w:val="16"/>
              </w:rPr>
              <w:t>SA6#44-e</w:t>
            </w:r>
          </w:p>
        </w:tc>
        <w:tc>
          <w:tcPr>
            <w:tcW w:w="1046" w:type="dxa"/>
            <w:shd w:val="solid" w:color="FFFFFF" w:fill="auto"/>
          </w:tcPr>
          <w:p w14:paraId="29727392" w14:textId="5361DBB5" w:rsidR="009943CB" w:rsidRPr="009943CB" w:rsidRDefault="003B04F6" w:rsidP="009943CB">
            <w:pPr>
              <w:pStyle w:val="TAC"/>
              <w:rPr>
                <w:sz w:val="16"/>
                <w:szCs w:val="16"/>
              </w:rPr>
            </w:pPr>
            <w:r w:rsidRPr="003B04F6">
              <w:rPr>
                <w:sz w:val="16"/>
                <w:szCs w:val="16"/>
              </w:rPr>
              <w:t>S6-211702</w:t>
            </w:r>
          </w:p>
        </w:tc>
        <w:tc>
          <w:tcPr>
            <w:tcW w:w="473" w:type="dxa"/>
            <w:shd w:val="solid" w:color="FFFFFF" w:fill="auto"/>
          </w:tcPr>
          <w:p w14:paraId="26C863AF" w14:textId="77777777" w:rsidR="009943CB" w:rsidRPr="009943CB" w:rsidRDefault="009943CB" w:rsidP="009943CB">
            <w:pPr>
              <w:pStyle w:val="TAL"/>
              <w:rPr>
                <w:sz w:val="16"/>
                <w:szCs w:val="16"/>
              </w:rPr>
            </w:pPr>
          </w:p>
        </w:tc>
        <w:tc>
          <w:tcPr>
            <w:tcW w:w="425" w:type="dxa"/>
            <w:shd w:val="solid" w:color="FFFFFF" w:fill="auto"/>
          </w:tcPr>
          <w:p w14:paraId="70A4FA87" w14:textId="77777777" w:rsidR="009943CB" w:rsidRPr="009943CB" w:rsidRDefault="009943CB" w:rsidP="009943CB">
            <w:pPr>
              <w:pStyle w:val="TAR"/>
              <w:rPr>
                <w:sz w:val="16"/>
                <w:szCs w:val="16"/>
              </w:rPr>
            </w:pPr>
          </w:p>
        </w:tc>
        <w:tc>
          <w:tcPr>
            <w:tcW w:w="425" w:type="dxa"/>
            <w:shd w:val="solid" w:color="FFFFFF" w:fill="auto"/>
          </w:tcPr>
          <w:p w14:paraId="042BF19A" w14:textId="77777777" w:rsidR="009943CB" w:rsidRPr="009943CB" w:rsidRDefault="009943CB" w:rsidP="009943CB">
            <w:pPr>
              <w:pStyle w:val="TAC"/>
              <w:rPr>
                <w:sz w:val="16"/>
                <w:szCs w:val="16"/>
              </w:rPr>
            </w:pPr>
          </w:p>
        </w:tc>
        <w:tc>
          <w:tcPr>
            <w:tcW w:w="4962" w:type="dxa"/>
            <w:shd w:val="solid" w:color="FFFFFF" w:fill="auto"/>
          </w:tcPr>
          <w:p w14:paraId="24E04B6E" w14:textId="4AB10CB3" w:rsidR="009943CB" w:rsidRPr="009943CB" w:rsidRDefault="009943CB" w:rsidP="009943CB">
            <w:pPr>
              <w:pStyle w:val="TAL"/>
              <w:rPr>
                <w:sz w:val="16"/>
                <w:szCs w:val="16"/>
              </w:rPr>
            </w:pPr>
            <w:r w:rsidRPr="009943CB">
              <w:rPr>
                <w:sz w:val="16"/>
                <w:szCs w:val="16"/>
              </w:rPr>
              <w:t>TR Skeleton</w:t>
            </w:r>
          </w:p>
        </w:tc>
        <w:tc>
          <w:tcPr>
            <w:tcW w:w="708" w:type="dxa"/>
            <w:shd w:val="solid" w:color="FFFFFF" w:fill="auto"/>
          </w:tcPr>
          <w:p w14:paraId="4BBA946D" w14:textId="6A79777D" w:rsidR="009943CB" w:rsidRPr="009943CB" w:rsidRDefault="009943CB" w:rsidP="009943CB">
            <w:pPr>
              <w:pStyle w:val="TAC"/>
              <w:rPr>
                <w:sz w:val="16"/>
                <w:szCs w:val="16"/>
              </w:rPr>
            </w:pPr>
            <w:r w:rsidRPr="009943CB">
              <w:rPr>
                <w:sz w:val="16"/>
                <w:szCs w:val="16"/>
              </w:rPr>
              <w:t>0.0.0</w:t>
            </w:r>
          </w:p>
        </w:tc>
      </w:tr>
      <w:tr w:rsidR="009943CB" w:rsidRPr="006B0D02" w14:paraId="673C5DE1" w14:textId="77777777" w:rsidTr="00341949">
        <w:tc>
          <w:tcPr>
            <w:tcW w:w="800" w:type="dxa"/>
            <w:shd w:val="solid" w:color="FFFFFF" w:fill="auto"/>
          </w:tcPr>
          <w:p w14:paraId="4E482924" w14:textId="2AFBDADB" w:rsidR="009943CB" w:rsidRPr="009943CB" w:rsidRDefault="009943CB" w:rsidP="009943CB">
            <w:pPr>
              <w:pStyle w:val="TAC"/>
              <w:rPr>
                <w:sz w:val="16"/>
                <w:szCs w:val="16"/>
              </w:rPr>
            </w:pPr>
            <w:r w:rsidRPr="009943CB">
              <w:rPr>
                <w:sz w:val="16"/>
                <w:szCs w:val="16"/>
              </w:rPr>
              <w:t>2021-07</w:t>
            </w:r>
          </w:p>
        </w:tc>
        <w:tc>
          <w:tcPr>
            <w:tcW w:w="800" w:type="dxa"/>
            <w:shd w:val="solid" w:color="FFFFFF" w:fill="auto"/>
          </w:tcPr>
          <w:p w14:paraId="415F1E99" w14:textId="6865E174" w:rsidR="009943CB" w:rsidRPr="009943CB" w:rsidRDefault="009943CB" w:rsidP="009943CB">
            <w:pPr>
              <w:pStyle w:val="TAC"/>
              <w:rPr>
                <w:sz w:val="16"/>
                <w:szCs w:val="16"/>
              </w:rPr>
            </w:pPr>
            <w:r w:rsidRPr="009943CB">
              <w:rPr>
                <w:sz w:val="16"/>
                <w:szCs w:val="16"/>
              </w:rPr>
              <w:t>SA6#44-e</w:t>
            </w:r>
          </w:p>
        </w:tc>
        <w:tc>
          <w:tcPr>
            <w:tcW w:w="1046" w:type="dxa"/>
            <w:shd w:val="solid" w:color="FFFFFF" w:fill="auto"/>
          </w:tcPr>
          <w:p w14:paraId="7925A939" w14:textId="77777777" w:rsidR="009943CB" w:rsidRPr="009943CB" w:rsidRDefault="009943CB" w:rsidP="009943CB">
            <w:pPr>
              <w:pStyle w:val="TAC"/>
              <w:rPr>
                <w:sz w:val="16"/>
                <w:szCs w:val="16"/>
              </w:rPr>
            </w:pPr>
          </w:p>
        </w:tc>
        <w:tc>
          <w:tcPr>
            <w:tcW w:w="473" w:type="dxa"/>
            <w:shd w:val="solid" w:color="FFFFFF" w:fill="auto"/>
          </w:tcPr>
          <w:p w14:paraId="34D9E126" w14:textId="77777777" w:rsidR="009943CB" w:rsidRPr="009943CB" w:rsidRDefault="009943CB" w:rsidP="009943CB">
            <w:pPr>
              <w:pStyle w:val="TAL"/>
              <w:rPr>
                <w:sz w:val="16"/>
                <w:szCs w:val="16"/>
              </w:rPr>
            </w:pPr>
          </w:p>
        </w:tc>
        <w:tc>
          <w:tcPr>
            <w:tcW w:w="425" w:type="dxa"/>
            <w:shd w:val="solid" w:color="FFFFFF" w:fill="auto"/>
          </w:tcPr>
          <w:p w14:paraId="259F48F2" w14:textId="77777777" w:rsidR="009943CB" w:rsidRPr="009943CB" w:rsidRDefault="009943CB" w:rsidP="009943CB">
            <w:pPr>
              <w:pStyle w:val="TAR"/>
              <w:rPr>
                <w:sz w:val="16"/>
                <w:szCs w:val="16"/>
              </w:rPr>
            </w:pPr>
          </w:p>
        </w:tc>
        <w:tc>
          <w:tcPr>
            <w:tcW w:w="425" w:type="dxa"/>
            <w:shd w:val="solid" w:color="FFFFFF" w:fill="auto"/>
          </w:tcPr>
          <w:p w14:paraId="6ABE3318" w14:textId="77777777" w:rsidR="009943CB" w:rsidRPr="009943CB" w:rsidRDefault="009943CB" w:rsidP="009943CB">
            <w:pPr>
              <w:pStyle w:val="TAC"/>
              <w:rPr>
                <w:sz w:val="16"/>
                <w:szCs w:val="16"/>
              </w:rPr>
            </w:pPr>
          </w:p>
        </w:tc>
        <w:tc>
          <w:tcPr>
            <w:tcW w:w="4962" w:type="dxa"/>
            <w:shd w:val="solid" w:color="FFFFFF" w:fill="auto"/>
          </w:tcPr>
          <w:p w14:paraId="1DBB0EFD" w14:textId="05410918" w:rsidR="009943CB" w:rsidRPr="009943CB" w:rsidRDefault="009943CB" w:rsidP="009943CB">
            <w:pPr>
              <w:pStyle w:val="TAL"/>
              <w:rPr>
                <w:sz w:val="16"/>
                <w:szCs w:val="16"/>
              </w:rPr>
            </w:pPr>
            <w:r w:rsidRPr="009943CB">
              <w:rPr>
                <w:sz w:val="16"/>
                <w:szCs w:val="16"/>
              </w:rPr>
              <w:t>S6-211703, S6-211857. Editorials: renamed TBD sub-clauses 4.1, 5.1 as 4.x, 5.x, deleted change history guidance table from skeleton. Modified Annex A title from skeleton to fix table of contents formatting.</w:t>
            </w:r>
          </w:p>
        </w:tc>
        <w:tc>
          <w:tcPr>
            <w:tcW w:w="708" w:type="dxa"/>
            <w:shd w:val="solid" w:color="FFFFFF" w:fill="auto"/>
          </w:tcPr>
          <w:p w14:paraId="2C3ACFA3" w14:textId="50E9D63E" w:rsidR="009943CB" w:rsidRPr="009943CB" w:rsidRDefault="009943CB" w:rsidP="009943CB">
            <w:pPr>
              <w:pStyle w:val="TAC"/>
              <w:rPr>
                <w:sz w:val="16"/>
                <w:szCs w:val="16"/>
              </w:rPr>
            </w:pPr>
            <w:r w:rsidRPr="009943CB">
              <w:rPr>
                <w:sz w:val="16"/>
                <w:szCs w:val="16"/>
              </w:rPr>
              <w:t>0.1.0</w:t>
            </w:r>
          </w:p>
        </w:tc>
      </w:tr>
      <w:tr w:rsidR="009943CB" w:rsidRPr="006B0D02" w14:paraId="415E587F" w14:textId="77777777" w:rsidTr="00341949">
        <w:tc>
          <w:tcPr>
            <w:tcW w:w="800" w:type="dxa"/>
            <w:shd w:val="solid" w:color="FFFFFF" w:fill="auto"/>
          </w:tcPr>
          <w:p w14:paraId="7C0EA0C4" w14:textId="1B07C69F" w:rsidR="009943CB" w:rsidRPr="009943CB" w:rsidRDefault="009943CB" w:rsidP="009943CB">
            <w:pPr>
              <w:pStyle w:val="TAC"/>
              <w:rPr>
                <w:sz w:val="16"/>
                <w:szCs w:val="16"/>
              </w:rPr>
            </w:pPr>
            <w:r w:rsidRPr="009943CB">
              <w:rPr>
                <w:sz w:val="16"/>
                <w:szCs w:val="16"/>
              </w:rPr>
              <w:t>2021-09</w:t>
            </w:r>
          </w:p>
        </w:tc>
        <w:tc>
          <w:tcPr>
            <w:tcW w:w="800" w:type="dxa"/>
            <w:shd w:val="solid" w:color="FFFFFF" w:fill="auto"/>
          </w:tcPr>
          <w:p w14:paraId="583A7357" w14:textId="2786FF5A" w:rsidR="009943CB" w:rsidRPr="009943CB" w:rsidRDefault="009943CB" w:rsidP="009943CB">
            <w:pPr>
              <w:pStyle w:val="TAC"/>
              <w:rPr>
                <w:sz w:val="16"/>
                <w:szCs w:val="16"/>
              </w:rPr>
            </w:pPr>
            <w:r w:rsidRPr="009943CB">
              <w:rPr>
                <w:sz w:val="16"/>
                <w:szCs w:val="16"/>
              </w:rPr>
              <w:t>SA6#45-e</w:t>
            </w:r>
          </w:p>
        </w:tc>
        <w:tc>
          <w:tcPr>
            <w:tcW w:w="1046" w:type="dxa"/>
            <w:shd w:val="solid" w:color="FFFFFF" w:fill="auto"/>
          </w:tcPr>
          <w:p w14:paraId="5567BF6C" w14:textId="77777777" w:rsidR="009943CB" w:rsidRPr="009943CB" w:rsidRDefault="009943CB" w:rsidP="009943CB">
            <w:pPr>
              <w:pStyle w:val="TAC"/>
              <w:rPr>
                <w:sz w:val="16"/>
                <w:szCs w:val="16"/>
              </w:rPr>
            </w:pPr>
          </w:p>
        </w:tc>
        <w:tc>
          <w:tcPr>
            <w:tcW w:w="473" w:type="dxa"/>
            <w:shd w:val="solid" w:color="FFFFFF" w:fill="auto"/>
          </w:tcPr>
          <w:p w14:paraId="082784E1" w14:textId="77777777" w:rsidR="009943CB" w:rsidRPr="009943CB" w:rsidRDefault="009943CB" w:rsidP="009943CB">
            <w:pPr>
              <w:pStyle w:val="TAL"/>
              <w:rPr>
                <w:sz w:val="16"/>
                <w:szCs w:val="16"/>
              </w:rPr>
            </w:pPr>
          </w:p>
        </w:tc>
        <w:tc>
          <w:tcPr>
            <w:tcW w:w="425" w:type="dxa"/>
            <w:shd w:val="solid" w:color="FFFFFF" w:fill="auto"/>
          </w:tcPr>
          <w:p w14:paraId="6F215BC4" w14:textId="77777777" w:rsidR="009943CB" w:rsidRPr="009943CB" w:rsidRDefault="009943CB" w:rsidP="009943CB">
            <w:pPr>
              <w:pStyle w:val="TAR"/>
              <w:rPr>
                <w:sz w:val="16"/>
                <w:szCs w:val="16"/>
              </w:rPr>
            </w:pPr>
          </w:p>
        </w:tc>
        <w:tc>
          <w:tcPr>
            <w:tcW w:w="425" w:type="dxa"/>
            <w:shd w:val="solid" w:color="FFFFFF" w:fill="auto"/>
          </w:tcPr>
          <w:p w14:paraId="6DCA5899" w14:textId="77777777" w:rsidR="009943CB" w:rsidRPr="009943CB" w:rsidRDefault="009943CB" w:rsidP="009943CB">
            <w:pPr>
              <w:pStyle w:val="TAC"/>
              <w:rPr>
                <w:sz w:val="16"/>
                <w:szCs w:val="16"/>
              </w:rPr>
            </w:pPr>
          </w:p>
        </w:tc>
        <w:tc>
          <w:tcPr>
            <w:tcW w:w="4962" w:type="dxa"/>
            <w:shd w:val="solid" w:color="FFFFFF" w:fill="auto"/>
          </w:tcPr>
          <w:p w14:paraId="06B5E317" w14:textId="2B069DEF" w:rsidR="009943CB" w:rsidRPr="009943CB" w:rsidRDefault="009943CB" w:rsidP="009943CB">
            <w:pPr>
              <w:pStyle w:val="TAL"/>
              <w:rPr>
                <w:sz w:val="16"/>
                <w:szCs w:val="16"/>
              </w:rPr>
            </w:pPr>
            <w:r w:rsidRPr="009943CB">
              <w:rPr>
                <w:sz w:val="16"/>
                <w:szCs w:val="16"/>
              </w:rPr>
              <w:t>S6-212113, S6-212121. Editorials: added one abbreviation, minor grammatical corrections</w:t>
            </w:r>
          </w:p>
        </w:tc>
        <w:tc>
          <w:tcPr>
            <w:tcW w:w="708" w:type="dxa"/>
            <w:shd w:val="solid" w:color="FFFFFF" w:fill="auto"/>
          </w:tcPr>
          <w:p w14:paraId="0AD5A66D" w14:textId="35CCEE94" w:rsidR="009943CB" w:rsidRPr="009943CB" w:rsidRDefault="009943CB" w:rsidP="009943CB">
            <w:pPr>
              <w:pStyle w:val="TAC"/>
              <w:rPr>
                <w:sz w:val="16"/>
                <w:szCs w:val="16"/>
              </w:rPr>
            </w:pPr>
            <w:r w:rsidRPr="009943CB">
              <w:rPr>
                <w:sz w:val="16"/>
                <w:szCs w:val="16"/>
              </w:rPr>
              <w:t>0.2.0</w:t>
            </w:r>
          </w:p>
        </w:tc>
      </w:tr>
      <w:tr w:rsidR="009943CB" w:rsidRPr="006B0D02" w14:paraId="4B87C72C" w14:textId="77777777" w:rsidTr="00341949">
        <w:tc>
          <w:tcPr>
            <w:tcW w:w="800" w:type="dxa"/>
            <w:shd w:val="solid" w:color="FFFFFF" w:fill="auto"/>
          </w:tcPr>
          <w:p w14:paraId="39A1D04F" w14:textId="145B8B0B" w:rsidR="009943CB" w:rsidRPr="009943CB" w:rsidRDefault="009943CB" w:rsidP="009943CB">
            <w:pPr>
              <w:pStyle w:val="TAC"/>
              <w:rPr>
                <w:sz w:val="16"/>
                <w:szCs w:val="16"/>
              </w:rPr>
            </w:pPr>
            <w:r w:rsidRPr="009943CB">
              <w:rPr>
                <w:sz w:val="16"/>
                <w:szCs w:val="16"/>
              </w:rPr>
              <w:t>2021-10</w:t>
            </w:r>
          </w:p>
        </w:tc>
        <w:tc>
          <w:tcPr>
            <w:tcW w:w="800" w:type="dxa"/>
            <w:shd w:val="solid" w:color="FFFFFF" w:fill="auto"/>
          </w:tcPr>
          <w:p w14:paraId="0FC1336E" w14:textId="00FEDBDE" w:rsidR="009943CB" w:rsidRPr="009943CB" w:rsidRDefault="009943CB" w:rsidP="009943CB">
            <w:pPr>
              <w:pStyle w:val="TAC"/>
              <w:rPr>
                <w:sz w:val="16"/>
                <w:szCs w:val="16"/>
              </w:rPr>
            </w:pPr>
            <w:r w:rsidRPr="009943CB">
              <w:rPr>
                <w:sz w:val="16"/>
                <w:szCs w:val="16"/>
              </w:rPr>
              <w:t>SA6#45-bis-e</w:t>
            </w:r>
          </w:p>
        </w:tc>
        <w:tc>
          <w:tcPr>
            <w:tcW w:w="1046" w:type="dxa"/>
            <w:shd w:val="solid" w:color="FFFFFF" w:fill="auto"/>
          </w:tcPr>
          <w:p w14:paraId="01DEB671" w14:textId="77777777" w:rsidR="009943CB" w:rsidRPr="009943CB" w:rsidRDefault="009943CB" w:rsidP="009943CB">
            <w:pPr>
              <w:pStyle w:val="TAC"/>
              <w:rPr>
                <w:sz w:val="16"/>
                <w:szCs w:val="16"/>
              </w:rPr>
            </w:pPr>
          </w:p>
        </w:tc>
        <w:tc>
          <w:tcPr>
            <w:tcW w:w="473" w:type="dxa"/>
            <w:shd w:val="solid" w:color="FFFFFF" w:fill="auto"/>
          </w:tcPr>
          <w:p w14:paraId="5809B85C" w14:textId="77777777" w:rsidR="009943CB" w:rsidRPr="009943CB" w:rsidRDefault="009943CB" w:rsidP="009943CB">
            <w:pPr>
              <w:pStyle w:val="TAL"/>
              <w:rPr>
                <w:sz w:val="16"/>
                <w:szCs w:val="16"/>
              </w:rPr>
            </w:pPr>
          </w:p>
        </w:tc>
        <w:tc>
          <w:tcPr>
            <w:tcW w:w="425" w:type="dxa"/>
            <w:shd w:val="solid" w:color="FFFFFF" w:fill="auto"/>
          </w:tcPr>
          <w:p w14:paraId="07F27AD1" w14:textId="77777777" w:rsidR="009943CB" w:rsidRPr="009943CB" w:rsidRDefault="009943CB" w:rsidP="009943CB">
            <w:pPr>
              <w:pStyle w:val="TAR"/>
              <w:rPr>
                <w:sz w:val="16"/>
                <w:szCs w:val="16"/>
              </w:rPr>
            </w:pPr>
          </w:p>
        </w:tc>
        <w:tc>
          <w:tcPr>
            <w:tcW w:w="425" w:type="dxa"/>
            <w:shd w:val="solid" w:color="FFFFFF" w:fill="auto"/>
          </w:tcPr>
          <w:p w14:paraId="7C5E62CA" w14:textId="77777777" w:rsidR="009943CB" w:rsidRPr="009943CB" w:rsidRDefault="009943CB" w:rsidP="009943CB">
            <w:pPr>
              <w:pStyle w:val="TAC"/>
              <w:rPr>
                <w:sz w:val="16"/>
                <w:szCs w:val="16"/>
              </w:rPr>
            </w:pPr>
          </w:p>
        </w:tc>
        <w:tc>
          <w:tcPr>
            <w:tcW w:w="4962" w:type="dxa"/>
            <w:shd w:val="solid" w:color="FFFFFF" w:fill="auto"/>
          </w:tcPr>
          <w:p w14:paraId="4C00C86F" w14:textId="37E5A6DA" w:rsidR="009943CB" w:rsidRPr="009943CB" w:rsidRDefault="009943CB" w:rsidP="009943CB">
            <w:pPr>
              <w:pStyle w:val="TAL"/>
              <w:rPr>
                <w:sz w:val="16"/>
                <w:szCs w:val="16"/>
              </w:rPr>
            </w:pPr>
            <w:r w:rsidRPr="009943CB">
              <w:rPr>
                <w:sz w:val="16"/>
                <w:szCs w:val="16"/>
              </w:rPr>
              <w:t>S6-212372, S6-212373, S6-212476. Editorials: added several abbreviations, changed one to avoid ambiguity, miscellaneous grammatical corrections.</w:t>
            </w:r>
          </w:p>
        </w:tc>
        <w:tc>
          <w:tcPr>
            <w:tcW w:w="708" w:type="dxa"/>
            <w:shd w:val="solid" w:color="FFFFFF" w:fill="auto"/>
          </w:tcPr>
          <w:p w14:paraId="55161746" w14:textId="11E96661" w:rsidR="009943CB" w:rsidRPr="009943CB" w:rsidRDefault="009943CB" w:rsidP="009943CB">
            <w:pPr>
              <w:pStyle w:val="TAC"/>
              <w:rPr>
                <w:sz w:val="16"/>
                <w:szCs w:val="16"/>
              </w:rPr>
            </w:pPr>
            <w:r w:rsidRPr="009943CB">
              <w:rPr>
                <w:sz w:val="16"/>
                <w:szCs w:val="16"/>
              </w:rPr>
              <w:t>0.3.0</w:t>
            </w:r>
          </w:p>
        </w:tc>
      </w:tr>
      <w:tr w:rsidR="009943CB" w:rsidRPr="006B0D02" w14:paraId="0DCE740E" w14:textId="77777777" w:rsidTr="00341949">
        <w:tc>
          <w:tcPr>
            <w:tcW w:w="800" w:type="dxa"/>
            <w:shd w:val="solid" w:color="FFFFFF" w:fill="auto"/>
          </w:tcPr>
          <w:p w14:paraId="430675C2" w14:textId="7EF15AD8" w:rsidR="009943CB" w:rsidRPr="009943CB" w:rsidRDefault="009943CB" w:rsidP="009943CB">
            <w:pPr>
              <w:pStyle w:val="TAC"/>
              <w:rPr>
                <w:sz w:val="16"/>
                <w:szCs w:val="16"/>
              </w:rPr>
            </w:pPr>
            <w:r w:rsidRPr="009943CB">
              <w:rPr>
                <w:sz w:val="16"/>
                <w:szCs w:val="16"/>
              </w:rPr>
              <w:t>2021-11</w:t>
            </w:r>
          </w:p>
        </w:tc>
        <w:tc>
          <w:tcPr>
            <w:tcW w:w="800" w:type="dxa"/>
            <w:shd w:val="solid" w:color="FFFFFF" w:fill="auto"/>
          </w:tcPr>
          <w:p w14:paraId="69E06778" w14:textId="6DA03DC1" w:rsidR="009943CB" w:rsidRPr="009943CB" w:rsidRDefault="009943CB" w:rsidP="009943CB">
            <w:pPr>
              <w:pStyle w:val="TAC"/>
              <w:rPr>
                <w:sz w:val="16"/>
                <w:szCs w:val="16"/>
              </w:rPr>
            </w:pPr>
            <w:r w:rsidRPr="009943CB">
              <w:rPr>
                <w:sz w:val="16"/>
                <w:szCs w:val="16"/>
              </w:rPr>
              <w:t>SA6#4</w:t>
            </w:r>
            <w:r>
              <w:rPr>
                <w:sz w:val="16"/>
                <w:szCs w:val="16"/>
              </w:rPr>
              <w:t>6</w:t>
            </w:r>
            <w:r w:rsidRPr="009943CB">
              <w:rPr>
                <w:sz w:val="16"/>
                <w:szCs w:val="16"/>
              </w:rPr>
              <w:t>-e</w:t>
            </w:r>
          </w:p>
        </w:tc>
        <w:tc>
          <w:tcPr>
            <w:tcW w:w="1046" w:type="dxa"/>
            <w:shd w:val="solid" w:color="FFFFFF" w:fill="auto"/>
          </w:tcPr>
          <w:p w14:paraId="60EE582F" w14:textId="77777777" w:rsidR="009943CB" w:rsidRPr="009943CB" w:rsidRDefault="009943CB" w:rsidP="009943CB">
            <w:pPr>
              <w:pStyle w:val="TAC"/>
              <w:rPr>
                <w:sz w:val="16"/>
                <w:szCs w:val="16"/>
              </w:rPr>
            </w:pPr>
          </w:p>
        </w:tc>
        <w:tc>
          <w:tcPr>
            <w:tcW w:w="473" w:type="dxa"/>
            <w:shd w:val="solid" w:color="FFFFFF" w:fill="auto"/>
          </w:tcPr>
          <w:p w14:paraId="32B9EB00" w14:textId="77777777" w:rsidR="009943CB" w:rsidRPr="009943CB" w:rsidRDefault="009943CB" w:rsidP="009943CB">
            <w:pPr>
              <w:pStyle w:val="TAL"/>
              <w:rPr>
                <w:sz w:val="16"/>
                <w:szCs w:val="16"/>
              </w:rPr>
            </w:pPr>
          </w:p>
        </w:tc>
        <w:tc>
          <w:tcPr>
            <w:tcW w:w="425" w:type="dxa"/>
            <w:shd w:val="solid" w:color="FFFFFF" w:fill="auto"/>
          </w:tcPr>
          <w:p w14:paraId="2179365E" w14:textId="77777777" w:rsidR="009943CB" w:rsidRPr="009943CB" w:rsidRDefault="009943CB" w:rsidP="009943CB">
            <w:pPr>
              <w:pStyle w:val="TAR"/>
              <w:rPr>
                <w:sz w:val="16"/>
                <w:szCs w:val="16"/>
              </w:rPr>
            </w:pPr>
          </w:p>
        </w:tc>
        <w:tc>
          <w:tcPr>
            <w:tcW w:w="425" w:type="dxa"/>
            <w:shd w:val="solid" w:color="FFFFFF" w:fill="auto"/>
          </w:tcPr>
          <w:p w14:paraId="4227860C" w14:textId="77777777" w:rsidR="009943CB" w:rsidRPr="009943CB" w:rsidRDefault="009943CB" w:rsidP="009943CB">
            <w:pPr>
              <w:pStyle w:val="TAC"/>
              <w:rPr>
                <w:sz w:val="16"/>
                <w:szCs w:val="16"/>
              </w:rPr>
            </w:pPr>
          </w:p>
        </w:tc>
        <w:tc>
          <w:tcPr>
            <w:tcW w:w="4962" w:type="dxa"/>
            <w:shd w:val="solid" w:color="FFFFFF" w:fill="auto"/>
          </w:tcPr>
          <w:p w14:paraId="014E424B" w14:textId="107ED404" w:rsidR="009943CB" w:rsidRPr="009943CB" w:rsidRDefault="009943CB" w:rsidP="009943CB">
            <w:pPr>
              <w:pStyle w:val="TAL"/>
              <w:rPr>
                <w:sz w:val="16"/>
                <w:szCs w:val="16"/>
              </w:rPr>
            </w:pPr>
            <w:r w:rsidRPr="009943CB">
              <w:rPr>
                <w:sz w:val="16"/>
                <w:szCs w:val="16"/>
              </w:rPr>
              <w:t>S6-212714, S6-212827</w:t>
            </w:r>
          </w:p>
        </w:tc>
        <w:tc>
          <w:tcPr>
            <w:tcW w:w="708" w:type="dxa"/>
            <w:shd w:val="solid" w:color="FFFFFF" w:fill="auto"/>
          </w:tcPr>
          <w:p w14:paraId="3251F91C" w14:textId="1A194D40" w:rsidR="009943CB" w:rsidRPr="009943CB" w:rsidRDefault="009943CB" w:rsidP="009943CB">
            <w:pPr>
              <w:pStyle w:val="TAC"/>
              <w:rPr>
                <w:sz w:val="16"/>
                <w:szCs w:val="16"/>
              </w:rPr>
            </w:pPr>
            <w:r w:rsidRPr="009943CB">
              <w:rPr>
                <w:sz w:val="16"/>
                <w:szCs w:val="16"/>
              </w:rPr>
              <w:t>0.4.0</w:t>
            </w:r>
          </w:p>
        </w:tc>
      </w:tr>
      <w:tr w:rsidR="004A11DD" w:rsidRPr="006B0D02" w14:paraId="0D4A2A24" w14:textId="77777777" w:rsidTr="00341949">
        <w:tc>
          <w:tcPr>
            <w:tcW w:w="800" w:type="dxa"/>
            <w:shd w:val="solid" w:color="FFFFFF" w:fill="auto"/>
          </w:tcPr>
          <w:p w14:paraId="49AF32DF" w14:textId="7D3D4961" w:rsidR="004A11DD" w:rsidRPr="009943CB" w:rsidRDefault="004A11DD" w:rsidP="004A11DD">
            <w:pPr>
              <w:pStyle w:val="TAC"/>
              <w:rPr>
                <w:sz w:val="16"/>
                <w:szCs w:val="16"/>
              </w:rPr>
            </w:pPr>
            <w:r w:rsidRPr="009943CB">
              <w:rPr>
                <w:sz w:val="16"/>
                <w:szCs w:val="16"/>
              </w:rPr>
              <w:t>2021-11</w:t>
            </w:r>
          </w:p>
        </w:tc>
        <w:tc>
          <w:tcPr>
            <w:tcW w:w="800" w:type="dxa"/>
            <w:shd w:val="solid" w:color="FFFFFF" w:fill="auto"/>
          </w:tcPr>
          <w:p w14:paraId="613F79CA" w14:textId="333513C3" w:rsidR="004A11DD" w:rsidRPr="009943CB" w:rsidRDefault="004A11DD" w:rsidP="004A11DD">
            <w:pPr>
              <w:pStyle w:val="TAC"/>
              <w:rPr>
                <w:sz w:val="16"/>
                <w:szCs w:val="16"/>
              </w:rPr>
            </w:pPr>
            <w:r w:rsidRPr="009943CB">
              <w:rPr>
                <w:sz w:val="16"/>
                <w:szCs w:val="16"/>
              </w:rPr>
              <w:t>SA6#4</w:t>
            </w:r>
            <w:r>
              <w:rPr>
                <w:sz w:val="16"/>
                <w:szCs w:val="16"/>
              </w:rPr>
              <w:t>6</w:t>
            </w:r>
            <w:r w:rsidRPr="009943CB">
              <w:rPr>
                <w:sz w:val="16"/>
                <w:szCs w:val="16"/>
              </w:rPr>
              <w:t>-e</w:t>
            </w:r>
          </w:p>
        </w:tc>
        <w:tc>
          <w:tcPr>
            <w:tcW w:w="1046" w:type="dxa"/>
            <w:shd w:val="solid" w:color="FFFFFF" w:fill="auto"/>
          </w:tcPr>
          <w:p w14:paraId="5B301FFC" w14:textId="77777777" w:rsidR="004A11DD" w:rsidRPr="009943CB" w:rsidRDefault="004A11DD" w:rsidP="004A11DD">
            <w:pPr>
              <w:pStyle w:val="TAC"/>
              <w:rPr>
                <w:sz w:val="16"/>
                <w:szCs w:val="16"/>
              </w:rPr>
            </w:pPr>
          </w:p>
        </w:tc>
        <w:tc>
          <w:tcPr>
            <w:tcW w:w="473" w:type="dxa"/>
            <w:shd w:val="solid" w:color="FFFFFF" w:fill="auto"/>
          </w:tcPr>
          <w:p w14:paraId="6047EC13" w14:textId="77777777" w:rsidR="004A11DD" w:rsidRPr="009943CB" w:rsidRDefault="004A11DD" w:rsidP="004A11DD">
            <w:pPr>
              <w:pStyle w:val="TAL"/>
              <w:rPr>
                <w:sz w:val="16"/>
                <w:szCs w:val="16"/>
              </w:rPr>
            </w:pPr>
          </w:p>
        </w:tc>
        <w:tc>
          <w:tcPr>
            <w:tcW w:w="425" w:type="dxa"/>
            <w:shd w:val="solid" w:color="FFFFFF" w:fill="auto"/>
          </w:tcPr>
          <w:p w14:paraId="42387376" w14:textId="77777777" w:rsidR="004A11DD" w:rsidRPr="009943CB" w:rsidRDefault="004A11DD" w:rsidP="004A11DD">
            <w:pPr>
              <w:pStyle w:val="TAR"/>
              <w:rPr>
                <w:sz w:val="16"/>
                <w:szCs w:val="16"/>
              </w:rPr>
            </w:pPr>
          </w:p>
        </w:tc>
        <w:tc>
          <w:tcPr>
            <w:tcW w:w="425" w:type="dxa"/>
            <w:shd w:val="solid" w:color="FFFFFF" w:fill="auto"/>
          </w:tcPr>
          <w:p w14:paraId="0AB2588D" w14:textId="77777777" w:rsidR="004A11DD" w:rsidRPr="009943CB" w:rsidRDefault="004A11DD" w:rsidP="004A11DD">
            <w:pPr>
              <w:pStyle w:val="TAC"/>
              <w:rPr>
                <w:sz w:val="16"/>
                <w:szCs w:val="16"/>
              </w:rPr>
            </w:pPr>
          </w:p>
        </w:tc>
        <w:tc>
          <w:tcPr>
            <w:tcW w:w="4962" w:type="dxa"/>
            <w:shd w:val="solid" w:color="FFFFFF" w:fill="auto"/>
          </w:tcPr>
          <w:p w14:paraId="76FBD52A" w14:textId="1643EDB1" w:rsidR="004A11DD" w:rsidRPr="009943CB" w:rsidRDefault="004A11DD" w:rsidP="004A11DD">
            <w:pPr>
              <w:pStyle w:val="TAL"/>
              <w:rPr>
                <w:sz w:val="16"/>
                <w:szCs w:val="16"/>
              </w:rPr>
            </w:pPr>
            <w:r>
              <w:rPr>
                <w:sz w:val="16"/>
                <w:szCs w:val="16"/>
              </w:rPr>
              <w:t>Editorial correction history box</w:t>
            </w:r>
          </w:p>
        </w:tc>
        <w:tc>
          <w:tcPr>
            <w:tcW w:w="708" w:type="dxa"/>
            <w:shd w:val="solid" w:color="FFFFFF" w:fill="auto"/>
          </w:tcPr>
          <w:p w14:paraId="362D9216" w14:textId="47026E93" w:rsidR="004A11DD" w:rsidRPr="009943CB" w:rsidRDefault="004A11DD" w:rsidP="004A11DD">
            <w:pPr>
              <w:pStyle w:val="TAC"/>
              <w:rPr>
                <w:sz w:val="16"/>
                <w:szCs w:val="16"/>
              </w:rPr>
            </w:pPr>
            <w:r w:rsidRPr="009943CB">
              <w:rPr>
                <w:sz w:val="16"/>
                <w:szCs w:val="16"/>
              </w:rPr>
              <w:t>0.4.</w:t>
            </w:r>
            <w:r>
              <w:rPr>
                <w:sz w:val="16"/>
                <w:szCs w:val="16"/>
              </w:rPr>
              <w:t>1</w:t>
            </w:r>
          </w:p>
        </w:tc>
      </w:tr>
      <w:tr w:rsidR="00F22E92" w:rsidRPr="006B0D02" w14:paraId="71F18F26" w14:textId="77777777" w:rsidTr="00341949">
        <w:tc>
          <w:tcPr>
            <w:tcW w:w="800" w:type="dxa"/>
            <w:shd w:val="solid" w:color="FFFFFF" w:fill="auto"/>
          </w:tcPr>
          <w:p w14:paraId="40406C4E" w14:textId="6D373D9C" w:rsidR="00F22E92" w:rsidRPr="009943CB" w:rsidRDefault="00F22E92" w:rsidP="00F22E92">
            <w:pPr>
              <w:pStyle w:val="TAC"/>
              <w:rPr>
                <w:sz w:val="16"/>
                <w:szCs w:val="16"/>
              </w:rPr>
            </w:pPr>
            <w:r w:rsidRPr="009943CB">
              <w:rPr>
                <w:sz w:val="16"/>
                <w:szCs w:val="16"/>
              </w:rPr>
              <w:t>202</w:t>
            </w:r>
            <w:r>
              <w:rPr>
                <w:sz w:val="16"/>
                <w:szCs w:val="16"/>
              </w:rPr>
              <w:t>2</w:t>
            </w:r>
            <w:r w:rsidRPr="009943CB">
              <w:rPr>
                <w:sz w:val="16"/>
                <w:szCs w:val="16"/>
              </w:rPr>
              <w:t>-</w:t>
            </w:r>
            <w:r>
              <w:rPr>
                <w:sz w:val="16"/>
                <w:szCs w:val="16"/>
              </w:rPr>
              <w:t>03</w:t>
            </w:r>
          </w:p>
        </w:tc>
        <w:tc>
          <w:tcPr>
            <w:tcW w:w="800" w:type="dxa"/>
            <w:shd w:val="solid" w:color="FFFFFF" w:fill="auto"/>
          </w:tcPr>
          <w:p w14:paraId="0287D40A" w14:textId="462934B2" w:rsidR="00F22E92" w:rsidRPr="009943CB" w:rsidRDefault="00F22E92" w:rsidP="00F22E92">
            <w:pPr>
              <w:pStyle w:val="TAC"/>
              <w:rPr>
                <w:sz w:val="16"/>
                <w:szCs w:val="16"/>
              </w:rPr>
            </w:pPr>
            <w:r w:rsidRPr="009943CB">
              <w:rPr>
                <w:sz w:val="16"/>
                <w:szCs w:val="16"/>
              </w:rPr>
              <w:t>SA6#4</w:t>
            </w:r>
            <w:r>
              <w:rPr>
                <w:sz w:val="16"/>
                <w:szCs w:val="16"/>
              </w:rPr>
              <w:t>7-</w:t>
            </w:r>
            <w:r w:rsidRPr="009943CB">
              <w:rPr>
                <w:sz w:val="16"/>
                <w:szCs w:val="16"/>
              </w:rPr>
              <w:t>e</w:t>
            </w:r>
          </w:p>
        </w:tc>
        <w:tc>
          <w:tcPr>
            <w:tcW w:w="1046" w:type="dxa"/>
            <w:shd w:val="solid" w:color="FFFFFF" w:fill="auto"/>
          </w:tcPr>
          <w:p w14:paraId="2FDE4618" w14:textId="77777777" w:rsidR="00F22E92" w:rsidRPr="009943CB" w:rsidRDefault="00F22E92" w:rsidP="00F22E92">
            <w:pPr>
              <w:pStyle w:val="TAC"/>
              <w:rPr>
                <w:sz w:val="16"/>
                <w:szCs w:val="16"/>
              </w:rPr>
            </w:pPr>
          </w:p>
        </w:tc>
        <w:tc>
          <w:tcPr>
            <w:tcW w:w="473" w:type="dxa"/>
            <w:shd w:val="solid" w:color="FFFFFF" w:fill="auto"/>
          </w:tcPr>
          <w:p w14:paraId="7D33E4FA" w14:textId="77777777" w:rsidR="00F22E92" w:rsidRPr="009943CB" w:rsidRDefault="00F22E92" w:rsidP="00F22E92">
            <w:pPr>
              <w:pStyle w:val="TAL"/>
              <w:rPr>
                <w:sz w:val="16"/>
                <w:szCs w:val="16"/>
              </w:rPr>
            </w:pPr>
          </w:p>
        </w:tc>
        <w:tc>
          <w:tcPr>
            <w:tcW w:w="425" w:type="dxa"/>
            <w:shd w:val="solid" w:color="FFFFFF" w:fill="auto"/>
          </w:tcPr>
          <w:p w14:paraId="4AE44EFE" w14:textId="77777777" w:rsidR="00F22E92" w:rsidRPr="009943CB" w:rsidRDefault="00F22E92" w:rsidP="00F22E92">
            <w:pPr>
              <w:pStyle w:val="TAR"/>
              <w:rPr>
                <w:sz w:val="16"/>
                <w:szCs w:val="16"/>
              </w:rPr>
            </w:pPr>
          </w:p>
        </w:tc>
        <w:tc>
          <w:tcPr>
            <w:tcW w:w="425" w:type="dxa"/>
            <w:shd w:val="solid" w:color="FFFFFF" w:fill="auto"/>
          </w:tcPr>
          <w:p w14:paraId="33B75000" w14:textId="77777777" w:rsidR="00F22E92" w:rsidRPr="009943CB" w:rsidRDefault="00F22E92" w:rsidP="00F22E92">
            <w:pPr>
              <w:pStyle w:val="TAC"/>
              <w:rPr>
                <w:sz w:val="16"/>
                <w:szCs w:val="16"/>
              </w:rPr>
            </w:pPr>
          </w:p>
        </w:tc>
        <w:tc>
          <w:tcPr>
            <w:tcW w:w="4962" w:type="dxa"/>
            <w:shd w:val="solid" w:color="FFFFFF" w:fill="auto"/>
          </w:tcPr>
          <w:p w14:paraId="1A84CECB" w14:textId="468F5022" w:rsidR="00F22E92" w:rsidRDefault="00F22E92" w:rsidP="00F22E92">
            <w:pPr>
              <w:pStyle w:val="TAL"/>
              <w:rPr>
                <w:sz w:val="16"/>
                <w:szCs w:val="16"/>
              </w:rPr>
            </w:pPr>
            <w:r>
              <w:rPr>
                <w:sz w:val="16"/>
                <w:szCs w:val="16"/>
              </w:rPr>
              <w:t xml:space="preserve">S6-220326, S6-220331, S6-220364, S6-220456. Editorials: </w:t>
            </w:r>
            <w:r w:rsidR="000D5928">
              <w:rPr>
                <w:sz w:val="16"/>
                <w:szCs w:val="16"/>
              </w:rPr>
              <w:t>corrected formatting</w:t>
            </w:r>
            <w:r w:rsidR="003F4671">
              <w:rPr>
                <w:sz w:val="16"/>
                <w:szCs w:val="16"/>
              </w:rPr>
              <w:t xml:space="preserve"> for the new text;</w:t>
            </w:r>
            <w:r w:rsidR="000D5928">
              <w:rPr>
                <w:sz w:val="16"/>
                <w:szCs w:val="16"/>
              </w:rPr>
              <w:t xml:space="preserve"> added </w:t>
            </w:r>
            <w:r w:rsidR="003F4671" w:rsidRPr="003F4671">
              <w:rPr>
                <w:sz w:val="16"/>
                <w:szCs w:val="16"/>
              </w:rPr>
              <w:t>3GPP TS 23.682</w:t>
            </w:r>
            <w:r w:rsidR="003F4671">
              <w:rPr>
                <w:sz w:val="16"/>
                <w:szCs w:val="16"/>
              </w:rPr>
              <w:t xml:space="preserve"> reference; added </w:t>
            </w:r>
            <w:r w:rsidR="009D0B87" w:rsidRPr="009D0B87">
              <w:rPr>
                <w:sz w:val="16"/>
                <w:szCs w:val="16"/>
              </w:rPr>
              <w:t>"</w:t>
            </w:r>
            <w:r w:rsidR="003F4671">
              <w:rPr>
                <w:sz w:val="16"/>
                <w:szCs w:val="16"/>
              </w:rPr>
              <w:t>3GPP</w:t>
            </w:r>
            <w:r w:rsidR="009D0B87" w:rsidRPr="009D0B87">
              <w:rPr>
                <w:sz w:val="16"/>
                <w:szCs w:val="16"/>
              </w:rPr>
              <w:t>"</w:t>
            </w:r>
            <w:r w:rsidR="003F4671">
              <w:rPr>
                <w:sz w:val="16"/>
                <w:szCs w:val="16"/>
              </w:rPr>
              <w:t xml:space="preserve"> to existing references for consistency.</w:t>
            </w:r>
          </w:p>
        </w:tc>
        <w:tc>
          <w:tcPr>
            <w:tcW w:w="708" w:type="dxa"/>
            <w:shd w:val="solid" w:color="FFFFFF" w:fill="auto"/>
          </w:tcPr>
          <w:p w14:paraId="73FDFD76" w14:textId="5F981EB7" w:rsidR="00F22E92" w:rsidRPr="009943CB" w:rsidRDefault="00F22E92" w:rsidP="00F22E92">
            <w:pPr>
              <w:pStyle w:val="TAC"/>
              <w:rPr>
                <w:sz w:val="16"/>
                <w:szCs w:val="16"/>
              </w:rPr>
            </w:pPr>
            <w:r w:rsidRPr="009943CB">
              <w:rPr>
                <w:sz w:val="16"/>
                <w:szCs w:val="16"/>
              </w:rPr>
              <w:t>0.</w:t>
            </w:r>
            <w:r>
              <w:rPr>
                <w:sz w:val="16"/>
                <w:szCs w:val="16"/>
              </w:rPr>
              <w:t>5.0</w:t>
            </w:r>
          </w:p>
        </w:tc>
      </w:tr>
      <w:tr w:rsidR="00076F5C" w:rsidRPr="006B0D02" w14:paraId="6C0AE542" w14:textId="77777777" w:rsidTr="00341949">
        <w:tc>
          <w:tcPr>
            <w:tcW w:w="800" w:type="dxa"/>
            <w:shd w:val="solid" w:color="FFFFFF" w:fill="auto"/>
          </w:tcPr>
          <w:p w14:paraId="40911980" w14:textId="214BDC4C" w:rsidR="00076F5C" w:rsidRPr="009943CB" w:rsidRDefault="00076F5C" w:rsidP="00F22E92">
            <w:pPr>
              <w:pStyle w:val="TAC"/>
              <w:rPr>
                <w:sz w:val="16"/>
                <w:szCs w:val="16"/>
              </w:rPr>
            </w:pPr>
            <w:r>
              <w:rPr>
                <w:sz w:val="16"/>
                <w:szCs w:val="16"/>
              </w:rPr>
              <w:t>2022-05</w:t>
            </w:r>
          </w:p>
        </w:tc>
        <w:tc>
          <w:tcPr>
            <w:tcW w:w="800" w:type="dxa"/>
            <w:shd w:val="solid" w:color="FFFFFF" w:fill="auto"/>
          </w:tcPr>
          <w:p w14:paraId="198C2941" w14:textId="2B2E3EB7" w:rsidR="00076F5C" w:rsidRPr="009943CB" w:rsidRDefault="00076F5C" w:rsidP="00F07C1A">
            <w:pPr>
              <w:pStyle w:val="TAC"/>
              <w:rPr>
                <w:sz w:val="16"/>
                <w:szCs w:val="16"/>
              </w:rPr>
            </w:pPr>
            <w:r>
              <w:rPr>
                <w:sz w:val="16"/>
                <w:szCs w:val="16"/>
              </w:rPr>
              <w:t>SA6#48</w:t>
            </w:r>
            <w:r w:rsidR="00C27A2F">
              <w:rPr>
                <w:sz w:val="16"/>
                <w:szCs w:val="16"/>
              </w:rPr>
              <w:t>-e</w:t>
            </w:r>
          </w:p>
        </w:tc>
        <w:tc>
          <w:tcPr>
            <w:tcW w:w="1046" w:type="dxa"/>
            <w:shd w:val="solid" w:color="FFFFFF" w:fill="auto"/>
          </w:tcPr>
          <w:p w14:paraId="31176FB7" w14:textId="77777777" w:rsidR="00076F5C" w:rsidRPr="009943CB" w:rsidRDefault="00076F5C" w:rsidP="00F22E92">
            <w:pPr>
              <w:pStyle w:val="TAC"/>
              <w:rPr>
                <w:sz w:val="16"/>
                <w:szCs w:val="16"/>
              </w:rPr>
            </w:pPr>
          </w:p>
        </w:tc>
        <w:tc>
          <w:tcPr>
            <w:tcW w:w="473" w:type="dxa"/>
            <w:shd w:val="solid" w:color="FFFFFF" w:fill="auto"/>
          </w:tcPr>
          <w:p w14:paraId="6B2595CC" w14:textId="77777777" w:rsidR="00076F5C" w:rsidRPr="009943CB" w:rsidRDefault="00076F5C" w:rsidP="00F22E92">
            <w:pPr>
              <w:pStyle w:val="TAL"/>
              <w:rPr>
                <w:sz w:val="16"/>
                <w:szCs w:val="16"/>
              </w:rPr>
            </w:pPr>
          </w:p>
        </w:tc>
        <w:tc>
          <w:tcPr>
            <w:tcW w:w="425" w:type="dxa"/>
            <w:shd w:val="solid" w:color="FFFFFF" w:fill="auto"/>
          </w:tcPr>
          <w:p w14:paraId="1BF0968B" w14:textId="77777777" w:rsidR="00076F5C" w:rsidRPr="009943CB" w:rsidRDefault="00076F5C" w:rsidP="00F22E92">
            <w:pPr>
              <w:pStyle w:val="TAR"/>
              <w:rPr>
                <w:sz w:val="16"/>
                <w:szCs w:val="16"/>
              </w:rPr>
            </w:pPr>
          </w:p>
        </w:tc>
        <w:tc>
          <w:tcPr>
            <w:tcW w:w="425" w:type="dxa"/>
            <w:shd w:val="solid" w:color="FFFFFF" w:fill="auto"/>
          </w:tcPr>
          <w:p w14:paraId="77CC0778" w14:textId="77777777" w:rsidR="00076F5C" w:rsidRPr="009943CB" w:rsidRDefault="00076F5C" w:rsidP="00F22E92">
            <w:pPr>
              <w:pStyle w:val="TAC"/>
              <w:rPr>
                <w:sz w:val="16"/>
                <w:szCs w:val="16"/>
              </w:rPr>
            </w:pPr>
          </w:p>
        </w:tc>
        <w:tc>
          <w:tcPr>
            <w:tcW w:w="4962" w:type="dxa"/>
            <w:shd w:val="solid" w:color="FFFFFF" w:fill="auto"/>
          </w:tcPr>
          <w:p w14:paraId="6947708A" w14:textId="7B7DF2FA" w:rsidR="00076F5C" w:rsidRPr="00FA4855" w:rsidRDefault="00076F5C" w:rsidP="00F22E92">
            <w:pPr>
              <w:pStyle w:val="TAL"/>
              <w:rPr>
                <w:sz w:val="16"/>
                <w:szCs w:val="16"/>
              </w:rPr>
            </w:pPr>
            <w:r w:rsidRPr="00FA4855">
              <w:rPr>
                <w:sz w:val="16"/>
                <w:szCs w:val="16"/>
              </w:rPr>
              <w:t>S6-220879, S6- 220948, Editorials: corrected a plural</w:t>
            </w:r>
            <w:r w:rsidR="00FA4855" w:rsidRPr="00FA4855">
              <w:rPr>
                <w:sz w:val="16"/>
                <w:szCs w:val="16"/>
              </w:rPr>
              <w:t xml:space="preserve"> to singular</w:t>
            </w:r>
            <w:r w:rsidR="00FA4855">
              <w:rPr>
                <w:sz w:val="16"/>
                <w:szCs w:val="16"/>
              </w:rPr>
              <w:t xml:space="preserve"> in new text for </w:t>
            </w:r>
            <w:r w:rsidR="00FA4855" w:rsidRPr="00FA4855">
              <w:rPr>
                <w:sz w:val="16"/>
                <w:szCs w:val="16"/>
              </w:rPr>
              <w:t xml:space="preserve">5.1.4.2, </w:t>
            </w:r>
            <w:r w:rsidR="00FA4855">
              <w:rPr>
                <w:sz w:val="16"/>
                <w:szCs w:val="16"/>
              </w:rPr>
              <w:t xml:space="preserve">corrected </w:t>
            </w:r>
            <w:r w:rsidR="00765EB6">
              <w:rPr>
                <w:sz w:val="16"/>
                <w:szCs w:val="16"/>
              </w:rPr>
              <w:t xml:space="preserve">5.5.1.1.clause number, corrected </w:t>
            </w:r>
            <w:r w:rsidR="00FA4855">
              <w:rPr>
                <w:sz w:val="16"/>
                <w:szCs w:val="16"/>
              </w:rPr>
              <w:t>reference</w:t>
            </w:r>
            <w:r w:rsidR="00FA4855" w:rsidRPr="00FA4855">
              <w:rPr>
                <w:sz w:val="16"/>
                <w:szCs w:val="16"/>
              </w:rPr>
              <w:t xml:space="preserve"> to</w:t>
            </w:r>
            <w:r w:rsidR="00765EB6">
              <w:rPr>
                <w:sz w:val="16"/>
                <w:szCs w:val="16"/>
              </w:rPr>
              <w:t xml:space="preserve"> </w:t>
            </w:r>
            <w:r w:rsidR="00FA4855" w:rsidRPr="00FA4855">
              <w:rPr>
                <w:sz w:val="16"/>
                <w:szCs w:val="16"/>
              </w:rPr>
              <w:t>Table 5.5.1.1-</w:t>
            </w:r>
            <w:r w:rsidR="00FA4855">
              <w:rPr>
                <w:sz w:val="16"/>
                <w:szCs w:val="16"/>
              </w:rPr>
              <w:t>1</w:t>
            </w:r>
            <w:r w:rsidR="00FA4855" w:rsidRPr="00FA4855">
              <w:rPr>
                <w:sz w:val="16"/>
                <w:szCs w:val="16"/>
              </w:rPr>
              <w:t xml:space="preserve">, </w:t>
            </w:r>
            <w:r w:rsidR="00765EB6">
              <w:rPr>
                <w:sz w:val="16"/>
                <w:szCs w:val="16"/>
              </w:rPr>
              <w:t xml:space="preserve">applied </w:t>
            </w:r>
            <w:r w:rsidR="00FA4855" w:rsidRPr="00FA4855">
              <w:rPr>
                <w:sz w:val="16"/>
                <w:szCs w:val="16"/>
              </w:rPr>
              <w:t>formats</w:t>
            </w:r>
            <w:r w:rsidR="00FA4855">
              <w:rPr>
                <w:sz w:val="16"/>
                <w:szCs w:val="16"/>
              </w:rPr>
              <w:t xml:space="preserve"> as needed</w:t>
            </w:r>
          </w:p>
        </w:tc>
        <w:tc>
          <w:tcPr>
            <w:tcW w:w="708" w:type="dxa"/>
            <w:shd w:val="solid" w:color="FFFFFF" w:fill="auto"/>
          </w:tcPr>
          <w:p w14:paraId="74B55857" w14:textId="540129A8" w:rsidR="00076F5C" w:rsidRPr="009943CB" w:rsidRDefault="00FA4855" w:rsidP="00F22E92">
            <w:pPr>
              <w:pStyle w:val="TAC"/>
              <w:rPr>
                <w:sz w:val="16"/>
                <w:szCs w:val="16"/>
              </w:rPr>
            </w:pPr>
            <w:r>
              <w:rPr>
                <w:sz w:val="16"/>
                <w:szCs w:val="16"/>
              </w:rPr>
              <w:t>0.6.0</w:t>
            </w:r>
          </w:p>
        </w:tc>
      </w:tr>
      <w:tr w:rsidR="0014309D" w:rsidRPr="006B0D02" w14:paraId="21BDEAD2" w14:textId="77777777" w:rsidTr="00341949">
        <w:tc>
          <w:tcPr>
            <w:tcW w:w="800" w:type="dxa"/>
            <w:shd w:val="solid" w:color="FFFFFF" w:fill="auto"/>
          </w:tcPr>
          <w:p w14:paraId="47C79F28" w14:textId="1F54C4A5" w:rsidR="0014309D" w:rsidRDefault="0014309D" w:rsidP="0014309D">
            <w:pPr>
              <w:pStyle w:val="TAC"/>
              <w:rPr>
                <w:sz w:val="16"/>
                <w:szCs w:val="16"/>
              </w:rPr>
            </w:pPr>
            <w:r>
              <w:rPr>
                <w:sz w:val="16"/>
                <w:szCs w:val="16"/>
              </w:rPr>
              <w:t>2022-06</w:t>
            </w:r>
          </w:p>
        </w:tc>
        <w:tc>
          <w:tcPr>
            <w:tcW w:w="800" w:type="dxa"/>
            <w:shd w:val="solid" w:color="FFFFFF" w:fill="auto"/>
          </w:tcPr>
          <w:p w14:paraId="5031AF4D" w14:textId="3EAD0A2A" w:rsidR="0014309D" w:rsidRDefault="0014309D" w:rsidP="0014309D">
            <w:pPr>
              <w:pStyle w:val="TAC"/>
              <w:rPr>
                <w:sz w:val="16"/>
                <w:szCs w:val="16"/>
              </w:rPr>
            </w:pPr>
            <w:r>
              <w:rPr>
                <w:sz w:val="16"/>
                <w:szCs w:val="16"/>
              </w:rPr>
              <w:t>SA6#49</w:t>
            </w:r>
            <w:r w:rsidR="00C27A2F">
              <w:rPr>
                <w:sz w:val="16"/>
                <w:szCs w:val="16"/>
              </w:rPr>
              <w:t>-e</w:t>
            </w:r>
          </w:p>
        </w:tc>
        <w:tc>
          <w:tcPr>
            <w:tcW w:w="1046" w:type="dxa"/>
            <w:shd w:val="solid" w:color="FFFFFF" w:fill="auto"/>
          </w:tcPr>
          <w:p w14:paraId="1D1EFAC9" w14:textId="77777777" w:rsidR="0014309D" w:rsidRPr="009943CB" w:rsidRDefault="0014309D" w:rsidP="0014309D">
            <w:pPr>
              <w:pStyle w:val="TAC"/>
              <w:rPr>
                <w:sz w:val="16"/>
                <w:szCs w:val="16"/>
              </w:rPr>
            </w:pPr>
          </w:p>
        </w:tc>
        <w:tc>
          <w:tcPr>
            <w:tcW w:w="473" w:type="dxa"/>
            <w:shd w:val="solid" w:color="FFFFFF" w:fill="auto"/>
          </w:tcPr>
          <w:p w14:paraId="4887B461" w14:textId="77777777" w:rsidR="0014309D" w:rsidRPr="009943CB" w:rsidRDefault="0014309D" w:rsidP="0014309D">
            <w:pPr>
              <w:pStyle w:val="TAL"/>
              <w:rPr>
                <w:sz w:val="16"/>
                <w:szCs w:val="16"/>
              </w:rPr>
            </w:pPr>
          </w:p>
        </w:tc>
        <w:tc>
          <w:tcPr>
            <w:tcW w:w="425" w:type="dxa"/>
            <w:shd w:val="solid" w:color="FFFFFF" w:fill="auto"/>
          </w:tcPr>
          <w:p w14:paraId="191FD265" w14:textId="77777777" w:rsidR="0014309D" w:rsidRPr="009943CB" w:rsidRDefault="0014309D" w:rsidP="0014309D">
            <w:pPr>
              <w:pStyle w:val="TAR"/>
              <w:rPr>
                <w:sz w:val="16"/>
                <w:szCs w:val="16"/>
              </w:rPr>
            </w:pPr>
          </w:p>
        </w:tc>
        <w:tc>
          <w:tcPr>
            <w:tcW w:w="425" w:type="dxa"/>
            <w:shd w:val="solid" w:color="FFFFFF" w:fill="auto"/>
          </w:tcPr>
          <w:p w14:paraId="74D72868" w14:textId="77777777" w:rsidR="0014309D" w:rsidRPr="009943CB" w:rsidRDefault="0014309D" w:rsidP="0014309D">
            <w:pPr>
              <w:pStyle w:val="TAC"/>
              <w:rPr>
                <w:sz w:val="16"/>
                <w:szCs w:val="16"/>
              </w:rPr>
            </w:pPr>
          </w:p>
        </w:tc>
        <w:tc>
          <w:tcPr>
            <w:tcW w:w="4962" w:type="dxa"/>
            <w:shd w:val="solid" w:color="FFFFFF" w:fill="auto"/>
          </w:tcPr>
          <w:p w14:paraId="7D361510" w14:textId="05A299F8" w:rsidR="0014309D" w:rsidRPr="00FA4855" w:rsidRDefault="0014309D" w:rsidP="0014309D">
            <w:pPr>
              <w:pStyle w:val="TAL"/>
              <w:rPr>
                <w:sz w:val="16"/>
                <w:szCs w:val="16"/>
              </w:rPr>
            </w:pPr>
            <w:r w:rsidRPr="00FA4855">
              <w:rPr>
                <w:sz w:val="16"/>
                <w:szCs w:val="16"/>
              </w:rPr>
              <w:t>S6-22</w:t>
            </w:r>
            <w:r w:rsidR="00B06E6F">
              <w:rPr>
                <w:sz w:val="16"/>
                <w:szCs w:val="16"/>
              </w:rPr>
              <w:t>1307</w:t>
            </w:r>
            <w:r w:rsidRPr="00FA4855">
              <w:rPr>
                <w:sz w:val="16"/>
                <w:szCs w:val="16"/>
              </w:rPr>
              <w:t>, S6- 22</w:t>
            </w:r>
            <w:r w:rsidR="00B06E6F">
              <w:rPr>
                <w:sz w:val="16"/>
                <w:szCs w:val="16"/>
              </w:rPr>
              <w:t>1394</w:t>
            </w:r>
            <w:r w:rsidRPr="00FA4855">
              <w:rPr>
                <w:sz w:val="16"/>
                <w:szCs w:val="16"/>
              </w:rPr>
              <w:t xml:space="preserve">, </w:t>
            </w:r>
            <w:r w:rsidR="00B06E6F">
              <w:rPr>
                <w:sz w:val="16"/>
                <w:szCs w:val="16"/>
              </w:rPr>
              <w:t xml:space="preserve">S6-221395. </w:t>
            </w:r>
            <w:r w:rsidRPr="00FA4855">
              <w:rPr>
                <w:sz w:val="16"/>
                <w:szCs w:val="16"/>
              </w:rPr>
              <w:t xml:space="preserve">Editorials: </w:t>
            </w:r>
            <w:r w:rsidR="003D4FEB">
              <w:rPr>
                <w:sz w:val="16"/>
                <w:szCs w:val="16"/>
              </w:rPr>
              <w:t xml:space="preserve">Corrected number for </w:t>
            </w:r>
            <w:r w:rsidR="003D4FEB" w:rsidRPr="003D4FEB">
              <w:rPr>
                <w:sz w:val="16"/>
                <w:szCs w:val="16"/>
              </w:rPr>
              <w:t>Figure 5.6.2.3-1</w:t>
            </w:r>
            <w:r w:rsidR="00540ACB">
              <w:rPr>
                <w:sz w:val="16"/>
                <w:szCs w:val="16"/>
              </w:rPr>
              <w:t xml:space="preserve">, deleted a repeated </w:t>
            </w:r>
            <w:r w:rsidR="00B75FF6" w:rsidRPr="00B75FF6">
              <w:rPr>
                <w:sz w:val="16"/>
                <w:szCs w:val="16"/>
              </w:rPr>
              <w:t>"</w:t>
            </w:r>
            <w:r w:rsidR="00540ACB">
              <w:rPr>
                <w:sz w:val="16"/>
                <w:szCs w:val="16"/>
              </w:rPr>
              <w:t>3</w:t>
            </w:r>
            <w:r w:rsidR="00EF79CE">
              <w:rPr>
                <w:sz w:val="16"/>
                <w:szCs w:val="16"/>
              </w:rPr>
              <w:t>G</w:t>
            </w:r>
            <w:r w:rsidR="00540ACB">
              <w:rPr>
                <w:sz w:val="16"/>
                <w:szCs w:val="16"/>
              </w:rPr>
              <w:t>PP</w:t>
            </w:r>
            <w:r w:rsidR="00B75FF6" w:rsidRPr="00B75FF6">
              <w:rPr>
                <w:sz w:val="16"/>
                <w:szCs w:val="16"/>
              </w:rPr>
              <w:t>"</w:t>
            </w:r>
            <w:r w:rsidR="00540ACB">
              <w:rPr>
                <w:sz w:val="16"/>
                <w:szCs w:val="16"/>
              </w:rPr>
              <w:t xml:space="preserve"> in step</w:t>
            </w:r>
            <w:r w:rsidR="00EF79CE">
              <w:rPr>
                <w:sz w:val="16"/>
                <w:szCs w:val="16"/>
              </w:rPr>
              <w:t xml:space="preserve"> 1 of 5.6.2.2</w:t>
            </w:r>
            <w:r w:rsidR="009C1A5E">
              <w:rPr>
                <w:sz w:val="16"/>
                <w:szCs w:val="16"/>
              </w:rPr>
              <w:t xml:space="preserve">, added a reference, </w:t>
            </w:r>
            <w:r w:rsidR="006D3BF5">
              <w:rPr>
                <w:sz w:val="16"/>
                <w:szCs w:val="16"/>
              </w:rPr>
              <w:t>removed double blanks between words.</w:t>
            </w:r>
          </w:p>
        </w:tc>
        <w:tc>
          <w:tcPr>
            <w:tcW w:w="708" w:type="dxa"/>
            <w:shd w:val="solid" w:color="FFFFFF" w:fill="auto"/>
          </w:tcPr>
          <w:p w14:paraId="1ED30D9C" w14:textId="647CCD4C" w:rsidR="0014309D" w:rsidRDefault="0014309D" w:rsidP="0014309D">
            <w:pPr>
              <w:pStyle w:val="TAC"/>
              <w:rPr>
                <w:sz w:val="16"/>
                <w:szCs w:val="16"/>
              </w:rPr>
            </w:pPr>
            <w:r>
              <w:rPr>
                <w:sz w:val="16"/>
                <w:szCs w:val="16"/>
              </w:rPr>
              <w:t>0.</w:t>
            </w:r>
            <w:r w:rsidR="00B06E6F">
              <w:rPr>
                <w:sz w:val="16"/>
                <w:szCs w:val="16"/>
              </w:rPr>
              <w:t>7</w:t>
            </w:r>
            <w:r>
              <w:rPr>
                <w:sz w:val="16"/>
                <w:szCs w:val="16"/>
              </w:rPr>
              <w:t>.0</w:t>
            </w:r>
          </w:p>
        </w:tc>
      </w:tr>
      <w:tr w:rsidR="003D0C40" w:rsidRPr="006B0D02" w14:paraId="6489EF09" w14:textId="77777777" w:rsidTr="00341949">
        <w:tc>
          <w:tcPr>
            <w:tcW w:w="800" w:type="dxa"/>
            <w:shd w:val="solid" w:color="FFFFFF" w:fill="auto"/>
          </w:tcPr>
          <w:p w14:paraId="27208EFA" w14:textId="1CB7ECD2" w:rsidR="003D0C40" w:rsidRDefault="003D0C40" w:rsidP="003D0C40">
            <w:pPr>
              <w:pStyle w:val="TAC"/>
              <w:rPr>
                <w:sz w:val="16"/>
                <w:szCs w:val="16"/>
              </w:rPr>
            </w:pPr>
            <w:r>
              <w:rPr>
                <w:sz w:val="16"/>
                <w:szCs w:val="16"/>
              </w:rPr>
              <w:t>2022-07</w:t>
            </w:r>
          </w:p>
        </w:tc>
        <w:tc>
          <w:tcPr>
            <w:tcW w:w="800" w:type="dxa"/>
            <w:shd w:val="solid" w:color="FFFFFF" w:fill="auto"/>
          </w:tcPr>
          <w:p w14:paraId="2719E3F7" w14:textId="666299E5" w:rsidR="003D0C40" w:rsidRDefault="003D0C40" w:rsidP="003D0C40">
            <w:pPr>
              <w:pStyle w:val="TAC"/>
              <w:rPr>
                <w:sz w:val="16"/>
                <w:szCs w:val="16"/>
              </w:rPr>
            </w:pPr>
            <w:r>
              <w:rPr>
                <w:sz w:val="16"/>
                <w:szCs w:val="16"/>
              </w:rPr>
              <w:t>SA6#49-bis</w:t>
            </w:r>
            <w:r w:rsidR="00C27A2F">
              <w:rPr>
                <w:sz w:val="16"/>
                <w:szCs w:val="16"/>
              </w:rPr>
              <w:t>-e</w:t>
            </w:r>
          </w:p>
        </w:tc>
        <w:tc>
          <w:tcPr>
            <w:tcW w:w="1046" w:type="dxa"/>
            <w:shd w:val="solid" w:color="FFFFFF" w:fill="auto"/>
          </w:tcPr>
          <w:p w14:paraId="274B37B9" w14:textId="77777777" w:rsidR="003D0C40" w:rsidRPr="009943CB" w:rsidRDefault="003D0C40" w:rsidP="003D0C40">
            <w:pPr>
              <w:pStyle w:val="TAC"/>
              <w:rPr>
                <w:sz w:val="16"/>
                <w:szCs w:val="16"/>
              </w:rPr>
            </w:pPr>
          </w:p>
        </w:tc>
        <w:tc>
          <w:tcPr>
            <w:tcW w:w="473" w:type="dxa"/>
            <w:shd w:val="solid" w:color="FFFFFF" w:fill="auto"/>
          </w:tcPr>
          <w:p w14:paraId="0BA58881" w14:textId="77777777" w:rsidR="003D0C40" w:rsidRPr="009943CB" w:rsidRDefault="003D0C40" w:rsidP="003D0C40">
            <w:pPr>
              <w:pStyle w:val="TAL"/>
              <w:rPr>
                <w:sz w:val="16"/>
                <w:szCs w:val="16"/>
              </w:rPr>
            </w:pPr>
          </w:p>
        </w:tc>
        <w:tc>
          <w:tcPr>
            <w:tcW w:w="425" w:type="dxa"/>
            <w:shd w:val="solid" w:color="FFFFFF" w:fill="auto"/>
          </w:tcPr>
          <w:p w14:paraId="68727D99" w14:textId="77777777" w:rsidR="003D0C40" w:rsidRPr="009943CB" w:rsidRDefault="003D0C40" w:rsidP="003D0C40">
            <w:pPr>
              <w:pStyle w:val="TAR"/>
              <w:rPr>
                <w:sz w:val="16"/>
                <w:szCs w:val="16"/>
              </w:rPr>
            </w:pPr>
          </w:p>
        </w:tc>
        <w:tc>
          <w:tcPr>
            <w:tcW w:w="425" w:type="dxa"/>
            <w:shd w:val="solid" w:color="FFFFFF" w:fill="auto"/>
          </w:tcPr>
          <w:p w14:paraId="0B495464" w14:textId="77777777" w:rsidR="003D0C40" w:rsidRPr="009943CB" w:rsidRDefault="003D0C40" w:rsidP="003D0C40">
            <w:pPr>
              <w:pStyle w:val="TAC"/>
              <w:rPr>
                <w:sz w:val="16"/>
                <w:szCs w:val="16"/>
              </w:rPr>
            </w:pPr>
          </w:p>
        </w:tc>
        <w:tc>
          <w:tcPr>
            <w:tcW w:w="4962" w:type="dxa"/>
            <w:shd w:val="solid" w:color="FFFFFF" w:fill="auto"/>
          </w:tcPr>
          <w:p w14:paraId="173732D5" w14:textId="2DDCAC5E" w:rsidR="003D0C40" w:rsidRPr="00FA4855" w:rsidRDefault="003D0C40" w:rsidP="003D0C40">
            <w:pPr>
              <w:pStyle w:val="TAL"/>
              <w:rPr>
                <w:sz w:val="16"/>
                <w:szCs w:val="16"/>
              </w:rPr>
            </w:pPr>
            <w:r w:rsidRPr="00FA4855">
              <w:rPr>
                <w:sz w:val="16"/>
                <w:szCs w:val="16"/>
              </w:rPr>
              <w:t>S6-22</w:t>
            </w:r>
            <w:r>
              <w:rPr>
                <w:sz w:val="16"/>
                <w:szCs w:val="16"/>
              </w:rPr>
              <w:t>1</w:t>
            </w:r>
            <w:r w:rsidR="00C27A2F">
              <w:rPr>
                <w:sz w:val="16"/>
                <w:szCs w:val="16"/>
              </w:rPr>
              <w:t xml:space="preserve">968. </w:t>
            </w:r>
            <w:r w:rsidRPr="00FA4855">
              <w:rPr>
                <w:sz w:val="16"/>
                <w:szCs w:val="16"/>
              </w:rPr>
              <w:t xml:space="preserve">Editorials: </w:t>
            </w:r>
            <w:r w:rsidR="0065388D">
              <w:rPr>
                <w:sz w:val="16"/>
                <w:szCs w:val="16"/>
              </w:rPr>
              <w:t>Formatting, c</w:t>
            </w:r>
            <w:r>
              <w:rPr>
                <w:sz w:val="16"/>
                <w:szCs w:val="16"/>
              </w:rPr>
              <w:t xml:space="preserve">orrected </w:t>
            </w:r>
            <w:r w:rsidR="00C27A2F">
              <w:rPr>
                <w:sz w:val="16"/>
                <w:szCs w:val="16"/>
              </w:rPr>
              <w:t>meeting numbers in Annex B</w:t>
            </w:r>
            <w:r w:rsidR="00E72893">
              <w:rPr>
                <w:sz w:val="16"/>
                <w:szCs w:val="16"/>
              </w:rPr>
              <w:t>.</w:t>
            </w:r>
          </w:p>
        </w:tc>
        <w:tc>
          <w:tcPr>
            <w:tcW w:w="708" w:type="dxa"/>
            <w:shd w:val="solid" w:color="FFFFFF" w:fill="auto"/>
          </w:tcPr>
          <w:p w14:paraId="3BA5D931" w14:textId="21E5BEC8" w:rsidR="003D0C40" w:rsidRDefault="003D0C40" w:rsidP="003D0C40">
            <w:pPr>
              <w:pStyle w:val="TAC"/>
              <w:rPr>
                <w:sz w:val="16"/>
                <w:szCs w:val="16"/>
              </w:rPr>
            </w:pPr>
            <w:r>
              <w:rPr>
                <w:sz w:val="16"/>
                <w:szCs w:val="16"/>
              </w:rPr>
              <w:t>0.</w:t>
            </w:r>
            <w:r w:rsidR="00E72893">
              <w:rPr>
                <w:sz w:val="16"/>
                <w:szCs w:val="16"/>
              </w:rPr>
              <w:t>8</w:t>
            </w:r>
            <w:r>
              <w:rPr>
                <w:sz w:val="16"/>
                <w:szCs w:val="16"/>
              </w:rPr>
              <w:t>.0</w:t>
            </w:r>
          </w:p>
        </w:tc>
      </w:tr>
      <w:tr w:rsidR="00D82F36" w:rsidRPr="006B0D02" w14:paraId="13CD99E3" w14:textId="77777777" w:rsidTr="00341949">
        <w:tc>
          <w:tcPr>
            <w:tcW w:w="800" w:type="dxa"/>
            <w:shd w:val="solid" w:color="FFFFFF" w:fill="auto"/>
          </w:tcPr>
          <w:p w14:paraId="642FE434" w14:textId="576064F2" w:rsidR="00D82F36" w:rsidRDefault="00D82F36" w:rsidP="003D0C40">
            <w:pPr>
              <w:pStyle w:val="TAC"/>
              <w:rPr>
                <w:sz w:val="16"/>
                <w:szCs w:val="16"/>
              </w:rPr>
            </w:pPr>
            <w:r>
              <w:rPr>
                <w:sz w:val="16"/>
                <w:szCs w:val="16"/>
              </w:rPr>
              <w:t>2022-09</w:t>
            </w:r>
          </w:p>
        </w:tc>
        <w:tc>
          <w:tcPr>
            <w:tcW w:w="800" w:type="dxa"/>
            <w:shd w:val="solid" w:color="FFFFFF" w:fill="auto"/>
          </w:tcPr>
          <w:p w14:paraId="1C529C19" w14:textId="1399FE34" w:rsidR="00D82F36" w:rsidRDefault="00D82F36" w:rsidP="003D0C40">
            <w:pPr>
              <w:pStyle w:val="TAC"/>
              <w:rPr>
                <w:sz w:val="16"/>
                <w:szCs w:val="16"/>
              </w:rPr>
            </w:pPr>
            <w:r>
              <w:rPr>
                <w:sz w:val="16"/>
                <w:szCs w:val="16"/>
              </w:rPr>
              <w:t>SA6#50-e</w:t>
            </w:r>
          </w:p>
        </w:tc>
        <w:tc>
          <w:tcPr>
            <w:tcW w:w="1046" w:type="dxa"/>
            <w:shd w:val="solid" w:color="FFFFFF" w:fill="auto"/>
          </w:tcPr>
          <w:p w14:paraId="283B3291" w14:textId="77777777" w:rsidR="00D82F36" w:rsidRPr="009943CB" w:rsidRDefault="00D82F36" w:rsidP="003D0C40">
            <w:pPr>
              <w:pStyle w:val="TAC"/>
              <w:rPr>
                <w:sz w:val="16"/>
                <w:szCs w:val="16"/>
              </w:rPr>
            </w:pPr>
          </w:p>
        </w:tc>
        <w:tc>
          <w:tcPr>
            <w:tcW w:w="473" w:type="dxa"/>
            <w:shd w:val="solid" w:color="FFFFFF" w:fill="auto"/>
          </w:tcPr>
          <w:p w14:paraId="020FA318" w14:textId="77777777" w:rsidR="00D82F36" w:rsidRPr="009943CB" w:rsidRDefault="00D82F36" w:rsidP="003D0C40">
            <w:pPr>
              <w:pStyle w:val="TAL"/>
              <w:rPr>
                <w:sz w:val="16"/>
                <w:szCs w:val="16"/>
              </w:rPr>
            </w:pPr>
          </w:p>
        </w:tc>
        <w:tc>
          <w:tcPr>
            <w:tcW w:w="425" w:type="dxa"/>
            <w:shd w:val="solid" w:color="FFFFFF" w:fill="auto"/>
          </w:tcPr>
          <w:p w14:paraId="2CF08EF6" w14:textId="77777777" w:rsidR="00D82F36" w:rsidRPr="009943CB" w:rsidRDefault="00D82F36" w:rsidP="003D0C40">
            <w:pPr>
              <w:pStyle w:val="TAR"/>
              <w:rPr>
                <w:sz w:val="16"/>
                <w:szCs w:val="16"/>
              </w:rPr>
            </w:pPr>
          </w:p>
        </w:tc>
        <w:tc>
          <w:tcPr>
            <w:tcW w:w="425" w:type="dxa"/>
            <w:shd w:val="solid" w:color="FFFFFF" w:fill="auto"/>
          </w:tcPr>
          <w:p w14:paraId="23A93289" w14:textId="77777777" w:rsidR="00D82F36" w:rsidRPr="009943CB" w:rsidRDefault="00D82F36" w:rsidP="003D0C40">
            <w:pPr>
              <w:pStyle w:val="TAC"/>
              <w:rPr>
                <w:sz w:val="16"/>
                <w:szCs w:val="16"/>
              </w:rPr>
            </w:pPr>
          </w:p>
        </w:tc>
        <w:tc>
          <w:tcPr>
            <w:tcW w:w="4962" w:type="dxa"/>
            <w:shd w:val="solid" w:color="FFFFFF" w:fill="auto"/>
          </w:tcPr>
          <w:p w14:paraId="2D0480F8" w14:textId="251DBE9D" w:rsidR="00D82F36" w:rsidRPr="00FA4855" w:rsidRDefault="00D82F36" w:rsidP="003D0C40">
            <w:pPr>
              <w:pStyle w:val="TAL"/>
              <w:rPr>
                <w:sz w:val="16"/>
                <w:szCs w:val="16"/>
              </w:rPr>
            </w:pPr>
            <w:r w:rsidRPr="00FA4855">
              <w:rPr>
                <w:sz w:val="16"/>
                <w:szCs w:val="16"/>
              </w:rPr>
              <w:t>S6-22</w:t>
            </w:r>
            <w:r>
              <w:rPr>
                <w:sz w:val="16"/>
                <w:szCs w:val="16"/>
              </w:rPr>
              <w:t xml:space="preserve">2090, </w:t>
            </w:r>
            <w:r w:rsidRPr="00FA4855">
              <w:rPr>
                <w:sz w:val="16"/>
                <w:szCs w:val="16"/>
              </w:rPr>
              <w:t>S6-22</w:t>
            </w:r>
            <w:r>
              <w:rPr>
                <w:sz w:val="16"/>
                <w:szCs w:val="16"/>
              </w:rPr>
              <w:t xml:space="preserve">2474, </w:t>
            </w:r>
            <w:r w:rsidRPr="00FA4855">
              <w:rPr>
                <w:sz w:val="16"/>
                <w:szCs w:val="16"/>
              </w:rPr>
              <w:t>S6-22</w:t>
            </w:r>
            <w:r>
              <w:rPr>
                <w:sz w:val="16"/>
                <w:szCs w:val="16"/>
              </w:rPr>
              <w:t>2597,</w:t>
            </w:r>
            <w:r w:rsidRPr="00FA4855">
              <w:rPr>
                <w:sz w:val="16"/>
                <w:szCs w:val="16"/>
              </w:rPr>
              <w:t xml:space="preserve"> S6-22</w:t>
            </w:r>
            <w:r>
              <w:rPr>
                <w:sz w:val="16"/>
                <w:szCs w:val="16"/>
              </w:rPr>
              <w:t>2607. Editorials</w:t>
            </w:r>
            <w:r w:rsidR="00865D5C">
              <w:rPr>
                <w:sz w:val="16"/>
                <w:szCs w:val="16"/>
              </w:rPr>
              <w:t>: Formatting, add</w:t>
            </w:r>
            <w:r w:rsidR="004A5DBA">
              <w:rPr>
                <w:sz w:val="16"/>
                <w:szCs w:val="16"/>
              </w:rPr>
              <w:t>ed</w:t>
            </w:r>
            <w:r w:rsidR="00865D5C">
              <w:rPr>
                <w:sz w:val="16"/>
                <w:szCs w:val="16"/>
              </w:rPr>
              <w:t xml:space="preserve"> reference</w:t>
            </w:r>
            <w:r w:rsidR="004A5DBA">
              <w:rPr>
                <w:sz w:val="16"/>
                <w:szCs w:val="16"/>
              </w:rPr>
              <w:t xml:space="preserve"> [10] in</w:t>
            </w:r>
            <w:r w:rsidR="001A21B9">
              <w:rPr>
                <w:sz w:val="16"/>
                <w:szCs w:val="16"/>
              </w:rPr>
              <w:t xml:space="preserve"> clause 2 and text, corrected numbering for figures </w:t>
            </w:r>
            <w:r w:rsidR="00865D5C">
              <w:rPr>
                <w:sz w:val="16"/>
                <w:szCs w:val="16"/>
              </w:rPr>
              <w:t xml:space="preserve"> </w:t>
            </w:r>
            <w:r w:rsidR="001A21B9">
              <w:rPr>
                <w:sz w:val="16"/>
                <w:szCs w:val="16"/>
              </w:rPr>
              <w:t>5.7.3.3-1 and 5.7.3.4-1</w:t>
            </w:r>
            <w:r w:rsidR="00C966E3">
              <w:rPr>
                <w:sz w:val="16"/>
                <w:szCs w:val="16"/>
              </w:rPr>
              <w:t>, changed KI #2 evaluation from being clause 6.2 to being clause 6.2.2</w:t>
            </w:r>
          </w:p>
        </w:tc>
        <w:tc>
          <w:tcPr>
            <w:tcW w:w="708" w:type="dxa"/>
            <w:shd w:val="solid" w:color="FFFFFF" w:fill="auto"/>
          </w:tcPr>
          <w:p w14:paraId="20D483B6" w14:textId="72511368" w:rsidR="00D82F36" w:rsidRDefault="00865D5C" w:rsidP="003D0C40">
            <w:pPr>
              <w:pStyle w:val="TAC"/>
              <w:rPr>
                <w:sz w:val="16"/>
                <w:szCs w:val="16"/>
              </w:rPr>
            </w:pPr>
            <w:r>
              <w:rPr>
                <w:sz w:val="16"/>
                <w:szCs w:val="16"/>
              </w:rPr>
              <w:t>0.9.0</w:t>
            </w:r>
          </w:p>
        </w:tc>
      </w:tr>
      <w:tr w:rsidR="00C6100D" w:rsidRPr="006B0D02" w14:paraId="4F8F5C25" w14:textId="77777777" w:rsidTr="00341949">
        <w:tc>
          <w:tcPr>
            <w:tcW w:w="800" w:type="dxa"/>
            <w:shd w:val="solid" w:color="FFFFFF" w:fill="auto"/>
          </w:tcPr>
          <w:p w14:paraId="6AA902D9" w14:textId="5EFEF150" w:rsidR="00C6100D" w:rsidRDefault="00C6100D" w:rsidP="00C6100D">
            <w:pPr>
              <w:pStyle w:val="TAC"/>
              <w:rPr>
                <w:sz w:val="16"/>
                <w:szCs w:val="16"/>
              </w:rPr>
            </w:pPr>
            <w:r>
              <w:rPr>
                <w:sz w:val="16"/>
                <w:szCs w:val="16"/>
              </w:rPr>
              <w:t>2022-09</w:t>
            </w:r>
          </w:p>
        </w:tc>
        <w:tc>
          <w:tcPr>
            <w:tcW w:w="800" w:type="dxa"/>
            <w:shd w:val="solid" w:color="FFFFFF" w:fill="auto"/>
          </w:tcPr>
          <w:p w14:paraId="70DF1F90" w14:textId="551413BD" w:rsidR="00C6100D" w:rsidRDefault="00C6100D" w:rsidP="00BE790B">
            <w:pPr>
              <w:pStyle w:val="TAC"/>
              <w:jc w:val="left"/>
              <w:rPr>
                <w:sz w:val="16"/>
                <w:szCs w:val="16"/>
              </w:rPr>
            </w:pPr>
            <w:r>
              <w:rPr>
                <w:sz w:val="16"/>
                <w:szCs w:val="16"/>
              </w:rPr>
              <w:t>SA#97-e</w:t>
            </w:r>
          </w:p>
        </w:tc>
        <w:tc>
          <w:tcPr>
            <w:tcW w:w="1046" w:type="dxa"/>
            <w:shd w:val="solid" w:color="FFFFFF" w:fill="auto"/>
          </w:tcPr>
          <w:p w14:paraId="3ACAC442" w14:textId="7C1DBFAE" w:rsidR="00C6100D" w:rsidRPr="009943CB" w:rsidRDefault="00C6100D" w:rsidP="00C6100D">
            <w:pPr>
              <w:pStyle w:val="TAC"/>
              <w:rPr>
                <w:sz w:val="16"/>
                <w:szCs w:val="16"/>
              </w:rPr>
            </w:pPr>
            <w:r w:rsidRPr="00C6100D">
              <w:rPr>
                <w:sz w:val="16"/>
                <w:szCs w:val="16"/>
              </w:rPr>
              <w:t>SP-220946</w:t>
            </w:r>
          </w:p>
        </w:tc>
        <w:tc>
          <w:tcPr>
            <w:tcW w:w="473" w:type="dxa"/>
            <w:shd w:val="solid" w:color="FFFFFF" w:fill="auto"/>
          </w:tcPr>
          <w:p w14:paraId="0FD7F604" w14:textId="77777777" w:rsidR="00C6100D" w:rsidRPr="009943CB" w:rsidRDefault="00C6100D" w:rsidP="00C6100D">
            <w:pPr>
              <w:pStyle w:val="TAL"/>
              <w:rPr>
                <w:sz w:val="16"/>
                <w:szCs w:val="16"/>
              </w:rPr>
            </w:pPr>
          </w:p>
        </w:tc>
        <w:tc>
          <w:tcPr>
            <w:tcW w:w="425" w:type="dxa"/>
            <w:shd w:val="solid" w:color="FFFFFF" w:fill="auto"/>
          </w:tcPr>
          <w:p w14:paraId="6B05A95A" w14:textId="77777777" w:rsidR="00C6100D" w:rsidRPr="009943CB" w:rsidRDefault="00C6100D" w:rsidP="00C6100D">
            <w:pPr>
              <w:pStyle w:val="TAR"/>
              <w:rPr>
                <w:sz w:val="16"/>
                <w:szCs w:val="16"/>
              </w:rPr>
            </w:pPr>
          </w:p>
        </w:tc>
        <w:tc>
          <w:tcPr>
            <w:tcW w:w="425" w:type="dxa"/>
            <w:shd w:val="solid" w:color="FFFFFF" w:fill="auto"/>
          </w:tcPr>
          <w:p w14:paraId="533EE0D9" w14:textId="77777777" w:rsidR="00C6100D" w:rsidRPr="009943CB" w:rsidRDefault="00C6100D" w:rsidP="00C6100D">
            <w:pPr>
              <w:pStyle w:val="TAC"/>
              <w:rPr>
                <w:sz w:val="16"/>
                <w:szCs w:val="16"/>
              </w:rPr>
            </w:pPr>
          </w:p>
        </w:tc>
        <w:tc>
          <w:tcPr>
            <w:tcW w:w="4962" w:type="dxa"/>
            <w:shd w:val="solid" w:color="FFFFFF" w:fill="auto"/>
          </w:tcPr>
          <w:p w14:paraId="2E44C81D" w14:textId="7DF26688" w:rsidR="00C6100D" w:rsidRPr="00FA4855" w:rsidRDefault="00C6100D" w:rsidP="00C6100D">
            <w:pPr>
              <w:pStyle w:val="TAL"/>
              <w:rPr>
                <w:sz w:val="16"/>
                <w:szCs w:val="16"/>
              </w:rPr>
            </w:pPr>
            <w:r w:rsidRPr="00C6100D">
              <w:rPr>
                <w:sz w:val="16"/>
                <w:szCs w:val="16"/>
              </w:rPr>
              <w:t>Presentation for information at SA#9</w:t>
            </w:r>
            <w:r>
              <w:rPr>
                <w:sz w:val="16"/>
                <w:szCs w:val="16"/>
              </w:rPr>
              <w:t>7</w:t>
            </w:r>
            <w:r w:rsidRPr="00C6100D">
              <w:rPr>
                <w:sz w:val="16"/>
                <w:szCs w:val="16"/>
              </w:rPr>
              <w:t>-e</w:t>
            </w:r>
          </w:p>
        </w:tc>
        <w:tc>
          <w:tcPr>
            <w:tcW w:w="708" w:type="dxa"/>
            <w:shd w:val="solid" w:color="FFFFFF" w:fill="auto"/>
          </w:tcPr>
          <w:p w14:paraId="1FBDCDDD" w14:textId="708E03D1" w:rsidR="00C6100D" w:rsidRDefault="00C6100D" w:rsidP="00C6100D">
            <w:pPr>
              <w:pStyle w:val="TAC"/>
              <w:rPr>
                <w:sz w:val="16"/>
                <w:szCs w:val="16"/>
              </w:rPr>
            </w:pPr>
            <w:r>
              <w:rPr>
                <w:sz w:val="16"/>
                <w:szCs w:val="16"/>
              </w:rPr>
              <w:t>1.0.0</w:t>
            </w:r>
          </w:p>
        </w:tc>
      </w:tr>
      <w:tr w:rsidR="00526955" w:rsidRPr="006B0D02" w14:paraId="70ED98EF" w14:textId="77777777" w:rsidTr="00341949">
        <w:tc>
          <w:tcPr>
            <w:tcW w:w="800" w:type="dxa"/>
            <w:shd w:val="solid" w:color="FFFFFF" w:fill="auto"/>
          </w:tcPr>
          <w:p w14:paraId="69324237" w14:textId="260423A9" w:rsidR="00526955" w:rsidRDefault="00526955" w:rsidP="00526955">
            <w:pPr>
              <w:pStyle w:val="TAC"/>
              <w:rPr>
                <w:sz w:val="16"/>
                <w:szCs w:val="16"/>
              </w:rPr>
            </w:pPr>
            <w:r>
              <w:rPr>
                <w:sz w:val="16"/>
                <w:szCs w:val="16"/>
              </w:rPr>
              <w:t>2022-10</w:t>
            </w:r>
          </w:p>
        </w:tc>
        <w:tc>
          <w:tcPr>
            <w:tcW w:w="800" w:type="dxa"/>
            <w:shd w:val="solid" w:color="FFFFFF" w:fill="auto"/>
          </w:tcPr>
          <w:p w14:paraId="48231C02" w14:textId="6C3FBB16" w:rsidR="00526955" w:rsidRDefault="00526955" w:rsidP="00526955">
            <w:pPr>
              <w:pStyle w:val="TAC"/>
              <w:rPr>
                <w:sz w:val="16"/>
                <w:szCs w:val="16"/>
              </w:rPr>
            </w:pPr>
            <w:r>
              <w:rPr>
                <w:sz w:val="16"/>
                <w:szCs w:val="16"/>
              </w:rPr>
              <w:t>SA6#51-e</w:t>
            </w:r>
          </w:p>
        </w:tc>
        <w:tc>
          <w:tcPr>
            <w:tcW w:w="1046" w:type="dxa"/>
            <w:shd w:val="solid" w:color="FFFFFF" w:fill="auto"/>
          </w:tcPr>
          <w:p w14:paraId="05F66560" w14:textId="7351607D" w:rsidR="00526955" w:rsidRPr="00C6100D" w:rsidRDefault="00526955" w:rsidP="00526955">
            <w:pPr>
              <w:pStyle w:val="TAC"/>
              <w:rPr>
                <w:sz w:val="16"/>
                <w:szCs w:val="16"/>
              </w:rPr>
            </w:pPr>
          </w:p>
        </w:tc>
        <w:tc>
          <w:tcPr>
            <w:tcW w:w="473" w:type="dxa"/>
            <w:shd w:val="solid" w:color="FFFFFF" w:fill="auto"/>
          </w:tcPr>
          <w:p w14:paraId="589BD5E3" w14:textId="77777777" w:rsidR="00526955" w:rsidRPr="009943CB" w:rsidRDefault="00526955" w:rsidP="00526955">
            <w:pPr>
              <w:pStyle w:val="TAL"/>
              <w:rPr>
                <w:sz w:val="16"/>
                <w:szCs w:val="16"/>
              </w:rPr>
            </w:pPr>
          </w:p>
        </w:tc>
        <w:tc>
          <w:tcPr>
            <w:tcW w:w="425" w:type="dxa"/>
            <w:shd w:val="solid" w:color="FFFFFF" w:fill="auto"/>
          </w:tcPr>
          <w:p w14:paraId="6D694047" w14:textId="77777777" w:rsidR="00526955" w:rsidRPr="009943CB" w:rsidRDefault="00526955" w:rsidP="00526955">
            <w:pPr>
              <w:pStyle w:val="TAR"/>
              <w:rPr>
                <w:sz w:val="16"/>
                <w:szCs w:val="16"/>
              </w:rPr>
            </w:pPr>
          </w:p>
        </w:tc>
        <w:tc>
          <w:tcPr>
            <w:tcW w:w="425" w:type="dxa"/>
            <w:shd w:val="solid" w:color="FFFFFF" w:fill="auto"/>
          </w:tcPr>
          <w:p w14:paraId="79D3C353" w14:textId="77777777" w:rsidR="00526955" w:rsidRPr="009943CB" w:rsidRDefault="00526955" w:rsidP="00526955">
            <w:pPr>
              <w:pStyle w:val="TAC"/>
              <w:rPr>
                <w:sz w:val="16"/>
                <w:szCs w:val="16"/>
              </w:rPr>
            </w:pPr>
          </w:p>
        </w:tc>
        <w:tc>
          <w:tcPr>
            <w:tcW w:w="4962" w:type="dxa"/>
            <w:shd w:val="solid" w:color="FFFFFF" w:fill="auto"/>
          </w:tcPr>
          <w:p w14:paraId="4BF937C5" w14:textId="465DD370" w:rsidR="00526955" w:rsidRPr="00C6100D" w:rsidRDefault="00526955" w:rsidP="00526955">
            <w:pPr>
              <w:pStyle w:val="TAL"/>
              <w:rPr>
                <w:sz w:val="16"/>
                <w:szCs w:val="16"/>
              </w:rPr>
            </w:pPr>
            <w:r w:rsidRPr="00FA4855">
              <w:rPr>
                <w:sz w:val="16"/>
                <w:szCs w:val="16"/>
              </w:rPr>
              <w:t>S6-22</w:t>
            </w:r>
            <w:r>
              <w:rPr>
                <w:sz w:val="16"/>
                <w:szCs w:val="16"/>
              </w:rPr>
              <w:t>2</w:t>
            </w:r>
            <w:r w:rsidR="0076663E">
              <w:rPr>
                <w:sz w:val="16"/>
                <w:szCs w:val="16"/>
              </w:rPr>
              <w:t>974</w:t>
            </w:r>
            <w:r>
              <w:rPr>
                <w:sz w:val="16"/>
                <w:szCs w:val="16"/>
              </w:rPr>
              <w:t xml:space="preserve">, </w:t>
            </w:r>
            <w:r w:rsidRPr="00FA4855">
              <w:rPr>
                <w:sz w:val="16"/>
                <w:szCs w:val="16"/>
              </w:rPr>
              <w:t>S6-22</w:t>
            </w:r>
            <w:r>
              <w:rPr>
                <w:sz w:val="16"/>
                <w:szCs w:val="16"/>
              </w:rPr>
              <w:t>2</w:t>
            </w:r>
            <w:r w:rsidR="0076663E">
              <w:rPr>
                <w:sz w:val="16"/>
                <w:szCs w:val="16"/>
              </w:rPr>
              <w:t>975.</w:t>
            </w:r>
            <w:r w:rsidR="0084184C">
              <w:rPr>
                <w:sz w:val="16"/>
                <w:szCs w:val="16"/>
              </w:rPr>
              <w:t xml:space="preserve"> Deleted old figures 5.7.2.2</w:t>
            </w:r>
            <w:r w:rsidR="00137153">
              <w:rPr>
                <w:sz w:val="16"/>
                <w:szCs w:val="16"/>
              </w:rPr>
              <w:t>-</w:t>
            </w:r>
            <w:r w:rsidR="0084184C">
              <w:rPr>
                <w:sz w:val="16"/>
                <w:szCs w:val="16"/>
              </w:rPr>
              <w:t xml:space="preserve">1 and </w:t>
            </w:r>
            <w:r w:rsidR="00CC1DD9">
              <w:rPr>
                <w:sz w:val="16"/>
                <w:szCs w:val="16"/>
              </w:rPr>
              <w:t xml:space="preserve">5.7.3.4-1 as </w:t>
            </w:r>
            <w:r w:rsidR="00CC1DD9" w:rsidRPr="00FA4855">
              <w:rPr>
                <w:sz w:val="16"/>
                <w:szCs w:val="16"/>
              </w:rPr>
              <w:t>S6-22</w:t>
            </w:r>
            <w:r w:rsidR="00CC1DD9">
              <w:rPr>
                <w:sz w:val="16"/>
                <w:szCs w:val="16"/>
              </w:rPr>
              <w:t>2975 replaced them without deletion of the old</w:t>
            </w:r>
            <w:r w:rsidR="0034508C">
              <w:rPr>
                <w:sz w:val="16"/>
                <w:szCs w:val="16"/>
              </w:rPr>
              <w:t>.</w:t>
            </w:r>
          </w:p>
        </w:tc>
        <w:tc>
          <w:tcPr>
            <w:tcW w:w="708" w:type="dxa"/>
            <w:shd w:val="solid" w:color="FFFFFF" w:fill="auto"/>
          </w:tcPr>
          <w:p w14:paraId="32DD5AB5" w14:textId="7C828AFE" w:rsidR="00526955" w:rsidRDefault="00526955" w:rsidP="00526955">
            <w:pPr>
              <w:pStyle w:val="TAC"/>
              <w:rPr>
                <w:sz w:val="16"/>
                <w:szCs w:val="16"/>
              </w:rPr>
            </w:pPr>
            <w:r>
              <w:rPr>
                <w:sz w:val="16"/>
                <w:szCs w:val="16"/>
              </w:rPr>
              <w:t>1.</w:t>
            </w:r>
            <w:r w:rsidR="0076663E">
              <w:rPr>
                <w:sz w:val="16"/>
                <w:szCs w:val="16"/>
              </w:rPr>
              <w:t>1</w:t>
            </w:r>
            <w:r>
              <w:rPr>
                <w:sz w:val="16"/>
                <w:szCs w:val="16"/>
              </w:rPr>
              <w:t>.0</w:t>
            </w:r>
          </w:p>
        </w:tc>
      </w:tr>
      <w:tr w:rsidR="00F76EB4" w:rsidRPr="006B0D02" w14:paraId="7E5B6314" w14:textId="77777777" w:rsidTr="00341949">
        <w:tc>
          <w:tcPr>
            <w:tcW w:w="800" w:type="dxa"/>
            <w:shd w:val="solid" w:color="FFFFFF" w:fill="auto"/>
          </w:tcPr>
          <w:p w14:paraId="619D66E1" w14:textId="4D9E1D15" w:rsidR="00F76EB4" w:rsidRDefault="00F76EB4" w:rsidP="00F76EB4">
            <w:pPr>
              <w:pStyle w:val="TAC"/>
              <w:rPr>
                <w:sz w:val="16"/>
                <w:szCs w:val="16"/>
              </w:rPr>
            </w:pPr>
            <w:r>
              <w:rPr>
                <w:sz w:val="16"/>
                <w:szCs w:val="16"/>
              </w:rPr>
              <w:t>2023-</w:t>
            </w:r>
            <w:r w:rsidR="00717FD5">
              <w:rPr>
                <w:sz w:val="16"/>
                <w:szCs w:val="16"/>
              </w:rPr>
              <w:t>03</w:t>
            </w:r>
          </w:p>
        </w:tc>
        <w:tc>
          <w:tcPr>
            <w:tcW w:w="800" w:type="dxa"/>
            <w:shd w:val="solid" w:color="FFFFFF" w:fill="auto"/>
          </w:tcPr>
          <w:p w14:paraId="6E80BE72" w14:textId="2E9C0979" w:rsidR="00F76EB4" w:rsidRDefault="00F76EB4" w:rsidP="00BE790B">
            <w:pPr>
              <w:pStyle w:val="TAC"/>
              <w:jc w:val="left"/>
              <w:rPr>
                <w:sz w:val="16"/>
                <w:szCs w:val="16"/>
              </w:rPr>
            </w:pPr>
            <w:r>
              <w:rPr>
                <w:sz w:val="16"/>
                <w:szCs w:val="16"/>
              </w:rPr>
              <w:t>SA6#53</w:t>
            </w:r>
          </w:p>
        </w:tc>
        <w:tc>
          <w:tcPr>
            <w:tcW w:w="1046" w:type="dxa"/>
            <w:shd w:val="solid" w:color="FFFFFF" w:fill="auto"/>
          </w:tcPr>
          <w:p w14:paraId="5C170D27" w14:textId="77777777" w:rsidR="00F76EB4" w:rsidRPr="00C6100D" w:rsidRDefault="00F76EB4" w:rsidP="00F76EB4">
            <w:pPr>
              <w:pStyle w:val="TAC"/>
              <w:rPr>
                <w:sz w:val="16"/>
                <w:szCs w:val="16"/>
              </w:rPr>
            </w:pPr>
          </w:p>
        </w:tc>
        <w:tc>
          <w:tcPr>
            <w:tcW w:w="473" w:type="dxa"/>
            <w:shd w:val="solid" w:color="FFFFFF" w:fill="auto"/>
          </w:tcPr>
          <w:p w14:paraId="7B60872D" w14:textId="77777777" w:rsidR="00F76EB4" w:rsidRPr="009943CB" w:rsidRDefault="00F76EB4" w:rsidP="00F76EB4">
            <w:pPr>
              <w:pStyle w:val="TAL"/>
              <w:rPr>
                <w:sz w:val="16"/>
                <w:szCs w:val="16"/>
              </w:rPr>
            </w:pPr>
          </w:p>
        </w:tc>
        <w:tc>
          <w:tcPr>
            <w:tcW w:w="425" w:type="dxa"/>
            <w:shd w:val="solid" w:color="FFFFFF" w:fill="auto"/>
          </w:tcPr>
          <w:p w14:paraId="412ECCC6" w14:textId="77777777" w:rsidR="00F76EB4" w:rsidRPr="009943CB" w:rsidRDefault="00F76EB4" w:rsidP="00F76EB4">
            <w:pPr>
              <w:pStyle w:val="TAR"/>
              <w:rPr>
                <w:sz w:val="16"/>
                <w:szCs w:val="16"/>
              </w:rPr>
            </w:pPr>
          </w:p>
        </w:tc>
        <w:tc>
          <w:tcPr>
            <w:tcW w:w="425" w:type="dxa"/>
            <w:shd w:val="solid" w:color="FFFFFF" w:fill="auto"/>
          </w:tcPr>
          <w:p w14:paraId="3B72927C" w14:textId="77777777" w:rsidR="00F76EB4" w:rsidRPr="009943CB" w:rsidRDefault="00F76EB4" w:rsidP="00F76EB4">
            <w:pPr>
              <w:pStyle w:val="TAC"/>
              <w:rPr>
                <w:sz w:val="16"/>
                <w:szCs w:val="16"/>
              </w:rPr>
            </w:pPr>
          </w:p>
        </w:tc>
        <w:tc>
          <w:tcPr>
            <w:tcW w:w="4962" w:type="dxa"/>
            <w:shd w:val="solid" w:color="FFFFFF" w:fill="auto"/>
          </w:tcPr>
          <w:p w14:paraId="356A6E9F" w14:textId="171D150B" w:rsidR="00F76EB4" w:rsidRPr="00FA4855" w:rsidRDefault="00F76EB4" w:rsidP="00F76EB4">
            <w:pPr>
              <w:pStyle w:val="TAL"/>
              <w:rPr>
                <w:sz w:val="16"/>
                <w:szCs w:val="16"/>
              </w:rPr>
            </w:pPr>
            <w:r w:rsidRPr="00F76EB4">
              <w:rPr>
                <w:sz w:val="16"/>
                <w:szCs w:val="16"/>
              </w:rPr>
              <w:t>S6-230851</w:t>
            </w:r>
          </w:p>
        </w:tc>
        <w:tc>
          <w:tcPr>
            <w:tcW w:w="708" w:type="dxa"/>
            <w:shd w:val="solid" w:color="FFFFFF" w:fill="auto"/>
          </w:tcPr>
          <w:p w14:paraId="4F229FDB" w14:textId="720454C6" w:rsidR="00F76EB4" w:rsidRDefault="00F76EB4" w:rsidP="00F76EB4">
            <w:pPr>
              <w:pStyle w:val="TAC"/>
              <w:rPr>
                <w:sz w:val="16"/>
                <w:szCs w:val="16"/>
              </w:rPr>
            </w:pPr>
            <w:r>
              <w:rPr>
                <w:sz w:val="16"/>
                <w:szCs w:val="16"/>
              </w:rPr>
              <w:t>1.2.0</w:t>
            </w:r>
          </w:p>
        </w:tc>
      </w:tr>
      <w:tr w:rsidR="00BE790B" w:rsidRPr="006B0D02" w14:paraId="0D93B305" w14:textId="77777777" w:rsidTr="00341949">
        <w:tc>
          <w:tcPr>
            <w:tcW w:w="800" w:type="dxa"/>
            <w:shd w:val="solid" w:color="FFFFFF" w:fill="auto"/>
          </w:tcPr>
          <w:p w14:paraId="2AE774EE" w14:textId="3C185C91" w:rsidR="00BE790B" w:rsidRDefault="00BE790B" w:rsidP="00BE790B">
            <w:pPr>
              <w:pStyle w:val="TAC"/>
              <w:rPr>
                <w:sz w:val="16"/>
                <w:szCs w:val="16"/>
              </w:rPr>
            </w:pPr>
            <w:r>
              <w:rPr>
                <w:sz w:val="16"/>
                <w:szCs w:val="16"/>
              </w:rPr>
              <w:t>2023-03</w:t>
            </w:r>
          </w:p>
        </w:tc>
        <w:tc>
          <w:tcPr>
            <w:tcW w:w="800" w:type="dxa"/>
            <w:shd w:val="solid" w:color="FFFFFF" w:fill="auto"/>
          </w:tcPr>
          <w:p w14:paraId="0C7D85E9" w14:textId="3E22179C" w:rsidR="00BE790B" w:rsidRDefault="00BE790B" w:rsidP="00BE790B">
            <w:pPr>
              <w:pStyle w:val="TAC"/>
              <w:jc w:val="left"/>
              <w:rPr>
                <w:sz w:val="16"/>
                <w:szCs w:val="16"/>
              </w:rPr>
            </w:pPr>
            <w:r>
              <w:rPr>
                <w:sz w:val="16"/>
                <w:szCs w:val="16"/>
              </w:rPr>
              <w:t>SA#99</w:t>
            </w:r>
          </w:p>
        </w:tc>
        <w:tc>
          <w:tcPr>
            <w:tcW w:w="1046" w:type="dxa"/>
            <w:shd w:val="solid" w:color="FFFFFF" w:fill="auto"/>
          </w:tcPr>
          <w:p w14:paraId="4686FF01" w14:textId="4FDF014D" w:rsidR="00BE790B" w:rsidRPr="00C6100D" w:rsidRDefault="00BE790B" w:rsidP="00BE790B">
            <w:pPr>
              <w:pStyle w:val="TAC"/>
              <w:rPr>
                <w:sz w:val="16"/>
                <w:szCs w:val="16"/>
              </w:rPr>
            </w:pPr>
            <w:r w:rsidRPr="00C6100D">
              <w:rPr>
                <w:sz w:val="16"/>
                <w:szCs w:val="16"/>
              </w:rPr>
              <w:t>SP-2</w:t>
            </w:r>
            <w:r>
              <w:rPr>
                <w:sz w:val="16"/>
                <w:szCs w:val="16"/>
              </w:rPr>
              <w:t>3</w:t>
            </w:r>
            <w:r w:rsidRPr="00C6100D">
              <w:rPr>
                <w:sz w:val="16"/>
                <w:szCs w:val="16"/>
              </w:rPr>
              <w:t>0</w:t>
            </w:r>
            <w:r>
              <w:rPr>
                <w:sz w:val="16"/>
                <w:szCs w:val="16"/>
              </w:rPr>
              <w:t>274</w:t>
            </w:r>
          </w:p>
        </w:tc>
        <w:tc>
          <w:tcPr>
            <w:tcW w:w="473" w:type="dxa"/>
            <w:shd w:val="solid" w:color="FFFFFF" w:fill="auto"/>
          </w:tcPr>
          <w:p w14:paraId="43F1AE84" w14:textId="77777777" w:rsidR="00BE790B" w:rsidRPr="009943CB" w:rsidRDefault="00BE790B" w:rsidP="00BE790B">
            <w:pPr>
              <w:pStyle w:val="TAL"/>
              <w:rPr>
                <w:sz w:val="16"/>
                <w:szCs w:val="16"/>
              </w:rPr>
            </w:pPr>
          </w:p>
        </w:tc>
        <w:tc>
          <w:tcPr>
            <w:tcW w:w="425" w:type="dxa"/>
            <w:shd w:val="solid" w:color="FFFFFF" w:fill="auto"/>
          </w:tcPr>
          <w:p w14:paraId="29C0E009" w14:textId="77777777" w:rsidR="00BE790B" w:rsidRPr="009943CB" w:rsidRDefault="00BE790B" w:rsidP="00BE790B">
            <w:pPr>
              <w:pStyle w:val="TAR"/>
              <w:rPr>
                <w:sz w:val="16"/>
                <w:szCs w:val="16"/>
              </w:rPr>
            </w:pPr>
          </w:p>
        </w:tc>
        <w:tc>
          <w:tcPr>
            <w:tcW w:w="425" w:type="dxa"/>
            <w:shd w:val="solid" w:color="FFFFFF" w:fill="auto"/>
          </w:tcPr>
          <w:p w14:paraId="675F8A31" w14:textId="77777777" w:rsidR="00BE790B" w:rsidRPr="009943CB" w:rsidRDefault="00BE790B" w:rsidP="00BE790B">
            <w:pPr>
              <w:pStyle w:val="TAC"/>
              <w:rPr>
                <w:sz w:val="16"/>
                <w:szCs w:val="16"/>
              </w:rPr>
            </w:pPr>
          </w:p>
        </w:tc>
        <w:tc>
          <w:tcPr>
            <w:tcW w:w="4962" w:type="dxa"/>
            <w:shd w:val="solid" w:color="FFFFFF" w:fill="auto"/>
          </w:tcPr>
          <w:p w14:paraId="57455A3B" w14:textId="3366450D" w:rsidR="00BE790B" w:rsidRPr="00F76EB4" w:rsidRDefault="00BE790B" w:rsidP="00BE790B">
            <w:pPr>
              <w:pStyle w:val="TAL"/>
              <w:rPr>
                <w:sz w:val="16"/>
                <w:szCs w:val="16"/>
              </w:rPr>
            </w:pPr>
            <w:r w:rsidRPr="00C6100D">
              <w:rPr>
                <w:sz w:val="16"/>
                <w:szCs w:val="16"/>
              </w:rPr>
              <w:t xml:space="preserve">Presentation for </w:t>
            </w:r>
            <w:r>
              <w:rPr>
                <w:sz w:val="16"/>
                <w:szCs w:val="16"/>
              </w:rPr>
              <w:t>approval</w:t>
            </w:r>
            <w:r w:rsidRPr="00C6100D">
              <w:rPr>
                <w:sz w:val="16"/>
                <w:szCs w:val="16"/>
              </w:rPr>
              <w:t xml:space="preserve"> at SA#9</w:t>
            </w:r>
            <w:r>
              <w:rPr>
                <w:sz w:val="16"/>
                <w:szCs w:val="16"/>
              </w:rPr>
              <w:t>9</w:t>
            </w:r>
          </w:p>
        </w:tc>
        <w:tc>
          <w:tcPr>
            <w:tcW w:w="708" w:type="dxa"/>
            <w:shd w:val="solid" w:color="FFFFFF" w:fill="auto"/>
          </w:tcPr>
          <w:p w14:paraId="1AA380DF" w14:textId="6840A24F" w:rsidR="00BE790B" w:rsidRDefault="00BE790B" w:rsidP="00BE790B">
            <w:pPr>
              <w:pStyle w:val="TAC"/>
              <w:rPr>
                <w:sz w:val="16"/>
                <w:szCs w:val="16"/>
              </w:rPr>
            </w:pPr>
            <w:r>
              <w:rPr>
                <w:sz w:val="16"/>
                <w:szCs w:val="16"/>
              </w:rPr>
              <w:t>2.0.0</w:t>
            </w:r>
          </w:p>
        </w:tc>
      </w:tr>
      <w:tr w:rsidR="00156AE4" w:rsidRPr="006B0D02" w14:paraId="189C4F5B" w14:textId="77777777" w:rsidTr="00341949">
        <w:tc>
          <w:tcPr>
            <w:tcW w:w="800" w:type="dxa"/>
            <w:shd w:val="solid" w:color="FFFFFF" w:fill="auto"/>
          </w:tcPr>
          <w:p w14:paraId="7FA81B05" w14:textId="509D0D0C" w:rsidR="00156AE4" w:rsidRDefault="00156AE4" w:rsidP="00156AE4">
            <w:pPr>
              <w:pStyle w:val="TAC"/>
              <w:rPr>
                <w:sz w:val="16"/>
                <w:szCs w:val="16"/>
              </w:rPr>
            </w:pPr>
            <w:r>
              <w:rPr>
                <w:sz w:val="16"/>
                <w:szCs w:val="16"/>
              </w:rPr>
              <w:t>2023-03</w:t>
            </w:r>
          </w:p>
        </w:tc>
        <w:tc>
          <w:tcPr>
            <w:tcW w:w="800" w:type="dxa"/>
            <w:shd w:val="solid" w:color="FFFFFF" w:fill="auto"/>
          </w:tcPr>
          <w:p w14:paraId="6F219B74" w14:textId="6E00482C" w:rsidR="00156AE4" w:rsidRDefault="00156AE4" w:rsidP="00156AE4">
            <w:pPr>
              <w:pStyle w:val="TAC"/>
              <w:jc w:val="left"/>
              <w:rPr>
                <w:sz w:val="16"/>
                <w:szCs w:val="16"/>
              </w:rPr>
            </w:pPr>
            <w:r>
              <w:rPr>
                <w:sz w:val="16"/>
                <w:szCs w:val="16"/>
              </w:rPr>
              <w:t>SA#99</w:t>
            </w:r>
          </w:p>
        </w:tc>
        <w:tc>
          <w:tcPr>
            <w:tcW w:w="1046" w:type="dxa"/>
            <w:shd w:val="solid" w:color="FFFFFF" w:fill="auto"/>
          </w:tcPr>
          <w:p w14:paraId="7755AF18" w14:textId="237D8C75" w:rsidR="00156AE4" w:rsidRPr="00C6100D" w:rsidRDefault="00156AE4" w:rsidP="00156AE4">
            <w:pPr>
              <w:pStyle w:val="TAC"/>
              <w:rPr>
                <w:sz w:val="16"/>
                <w:szCs w:val="16"/>
              </w:rPr>
            </w:pPr>
            <w:r w:rsidRPr="00156AE4">
              <w:rPr>
                <w:sz w:val="16"/>
                <w:szCs w:val="16"/>
              </w:rPr>
              <w:t>SP-230274</w:t>
            </w:r>
          </w:p>
        </w:tc>
        <w:tc>
          <w:tcPr>
            <w:tcW w:w="473" w:type="dxa"/>
            <w:shd w:val="solid" w:color="FFFFFF" w:fill="auto"/>
          </w:tcPr>
          <w:p w14:paraId="2D2B1299" w14:textId="77777777" w:rsidR="00156AE4" w:rsidRPr="009943CB" w:rsidRDefault="00156AE4" w:rsidP="00156AE4">
            <w:pPr>
              <w:pStyle w:val="TAL"/>
              <w:rPr>
                <w:sz w:val="16"/>
                <w:szCs w:val="16"/>
              </w:rPr>
            </w:pPr>
          </w:p>
        </w:tc>
        <w:tc>
          <w:tcPr>
            <w:tcW w:w="425" w:type="dxa"/>
            <w:shd w:val="solid" w:color="FFFFFF" w:fill="auto"/>
          </w:tcPr>
          <w:p w14:paraId="68753A31" w14:textId="77777777" w:rsidR="00156AE4" w:rsidRPr="009943CB" w:rsidRDefault="00156AE4" w:rsidP="00156AE4">
            <w:pPr>
              <w:pStyle w:val="TAR"/>
              <w:rPr>
                <w:sz w:val="16"/>
                <w:szCs w:val="16"/>
              </w:rPr>
            </w:pPr>
          </w:p>
        </w:tc>
        <w:tc>
          <w:tcPr>
            <w:tcW w:w="425" w:type="dxa"/>
            <w:shd w:val="solid" w:color="FFFFFF" w:fill="auto"/>
          </w:tcPr>
          <w:p w14:paraId="744655FF" w14:textId="77777777" w:rsidR="00156AE4" w:rsidRPr="009943CB" w:rsidRDefault="00156AE4" w:rsidP="00156AE4">
            <w:pPr>
              <w:pStyle w:val="TAC"/>
              <w:rPr>
                <w:sz w:val="16"/>
                <w:szCs w:val="16"/>
              </w:rPr>
            </w:pPr>
          </w:p>
        </w:tc>
        <w:tc>
          <w:tcPr>
            <w:tcW w:w="4962" w:type="dxa"/>
            <w:shd w:val="solid" w:color="FFFFFF" w:fill="auto"/>
          </w:tcPr>
          <w:p w14:paraId="495DFC91" w14:textId="33D92CC3" w:rsidR="00156AE4" w:rsidRPr="00C6100D" w:rsidRDefault="00156AE4" w:rsidP="00156AE4">
            <w:pPr>
              <w:pStyle w:val="TAL"/>
              <w:rPr>
                <w:sz w:val="16"/>
                <w:szCs w:val="16"/>
              </w:rPr>
            </w:pPr>
            <w:r>
              <w:rPr>
                <w:sz w:val="16"/>
                <w:szCs w:val="16"/>
              </w:rPr>
              <w:t>MCC Editorial update for publication after TSG SA approval (SA#99)</w:t>
            </w:r>
          </w:p>
        </w:tc>
        <w:tc>
          <w:tcPr>
            <w:tcW w:w="708" w:type="dxa"/>
            <w:shd w:val="solid" w:color="FFFFFF" w:fill="auto"/>
          </w:tcPr>
          <w:p w14:paraId="35AF13EE" w14:textId="62FB927F" w:rsidR="00156AE4" w:rsidRDefault="00156AE4" w:rsidP="00156AE4">
            <w:pPr>
              <w:pStyle w:val="TAC"/>
              <w:rPr>
                <w:sz w:val="16"/>
                <w:szCs w:val="16"/>
              </w:rPr>
            </w:pPr>
            <w:r>
              <w:rPr>
                <w:sz w:val="16"/>
                <w:szCs w:val="16"/>
              </w:rPr>
              <w:t>18.0.0</w:t>
            </w:r>
          </w:p>
        </w:tc>
      </w:tr>
      <w:tr w:rsidR="00A9514E" w:rsidRPr="006B0D02" w14:paraId="2262A67B" w14:textId="77777777" w:rsidTr="00A9514E">
        <w:tc>
          <w:tcPr>
            <w:tcW w:w="800" w:type="dxa"/>
            <w:shd w:val="solid" w:color="FFFFFF" w:fill="auto"/>
          </w:tcPr>
          <w:p w14:paraId="5AA0B342" w14:textId="4B9F3318" w:rsidR="00A9514E" w:rsidRDefault="00A9514E" w:rsidP="00A9514E">
            <w:pPr>
              <w:pStyle w:val="TAC"/>
              <w:rPr>
                <w:sz w:val="16"/>
                <w:szCs w:val="16"/>
              </w:rPr>
            </w:pPr>
            <w:r>
              <w:rPr>
                <w:sz w:val="16"/>
                <w:szCs w:val="16"/>
              </w:rPr>
              <w:t>2023-06</w:t>
            </w:r>
          </w:p>
        </w:tc>
        <w:tc>
          <w:tcPr>
            <w:tcW w:w="800" w:type="dxa"/>
            <w:shd w:val="solid" w:color="FFFFFF" w:fill="auto"/>
          </w:tcPr>
          <w:p w14:paraId="6209D18D" w14:textId="3577EF12" w:rsidR="00A9514E" w:rsidRDefault="00A9514E" w:rsidP="00A9514E">
            <w:pPr>
              <w:pStyle w:val="TAC"/>
              <w:jc w:val="left"/>
              <w:rPr>
                <w:sz w:val="16"/>
                <w:szCs w:val="16"/>
              </w:rPr>
            </w:pPr>
            <w:r>
              <w:rPr>
                <w:sz w:val="16"/>
                <w:szCs w:val="16"/>
              </w:rPr>
              <w:t>SA#100</w:t>
            </w:r>
          </w:p>
        </w:tc>
        <w:tc>
          <w:tcPr>
            <w:tcW w:w="1046" w:type="dxa"/>
            <w:shd w:val="solid" w:color="FFFFFF" w:fill="auto"/>
          </w:tcPr>
          <w:p w14:paraId="2DB9019D" w14:textId="551B46BA" w:rsidR="00A9514E" w:rsidRPr="00156AE4" w:rsidRDefault="00A9514E" w:rsidP="00A9514E">
            <w:pPr>
              <w:pStyle w:val="TAC"/>
              <w:rPr>
                <w:sz w:val="16"/>
                <w:szCs w:val="16"/>
              </w:rPr>
            </w:pPr>
            <w:r w:rsidRPr="00A9514E">
              <w:rPr>
                <w:sz w:val="16"/>
                <w:szCs w:val="16"/>
              </w:rPr>
              <w:t>SP-230705</w:t>
            </w:r>
          </w:p>
        </w:tc>
        <w:tc>
          <w:tcPr>
            <w:tcW w:w="473" w:type="dxa"/>
            <w:shd w:val="solid" w:color="FFFFFF" w:fill="auto"/>
          </w:tcPr>
          <w:p w14:paraId="2D7FB363" w14:textId="12752876" w:rsidR="00A9514E" w:rsidRPr="009943CB" w:rsidRDefault="00A9514E" w:rsidP="00A9514E">
            <w:pPr>
              <w:pStyle w:val="TAL"/>
              <w:rPr>
                <w:sz w:val="16"/>
                <w:szCs w:val="16"/>
              </w:rPr>
            </w:pPr>
            <w:r w:rsidRPr="00A9514E">
              <w:rPr>
                <w:sz w:val="16"/>
                <w:szCs w:val="16"/>
              </w:rPr>
              <w:t>0</w:t>
            </w:r>
            <w:r>
              <w:rPr>
                <w:sz w:val="16"/>
                <w:szCs w:val="16"/>
              </w:rPr>
              <w:t>0</w:t>
            </w:r>
            <w:r w:rsidRPr="00A9514E">
              <w:rPr>
                <w:sz w:val="16"/>
                <w:szCs w:val="16"/>
              </w:rPr>
              <w:t>0</w:t>
            </w:r>
            <w:r>
              <w:rPr>
                <w:sz w:val="16"/>
                <w:szCs w:val="16"/>
              </w:rPr>
              <w:t>2</w:t>
            </w:r>
          </w:p>
        </w:tc>
        <w:tc>
          <w:tcPr>
            <w:tcW w:w="425" w:type="dxa"/>
            <w:shd w:val="solid" w:color="FFFFFF" w:fill="auto"/>
          </w:tcPr>
          <w:p w14:paraId="17119E28" w14:textId="339DF702" w:rsidR="00A9514E" w:rsidRPr="009943CB" w:rsidRDefault="00A9514E" w:rsidP="00A9514E">
            <w:pPr>
              <w:pStyle w:val="TAR"/>
              <w:rPr>
                <w:sz w:val="16"/>
                <w:szCs w:val="16"/>
              </w:rPr>
            </w:pPr>
            <w:r>
              <w:rPr>
                <w:sz w:val="16"/>
                <w:szCs w:val="16"/>
              </w:rPr>
              <w:t>2</w:t>
            </w:r>
          </w:p>
        </w:tc>
        <w:tc>
          <w:tcPr>
            <w:tcW w:w="425" w:type="dxa"/>
            <w:shd w:val="solid" w:color="FFFFFF" w:fill="auto"/>
          </w:tcPr>
          <w:p w14:paraId="19ED190F" w14:textId="4E19CDC9" w:rsidR="00A9514E" w:rsidRPr="009943CB" w:rsidRDefault="00A9514E" w:rsidP="00A9514E">
            <w:pPr>
              <w:pStyle w:val="TAC"/>
              <w:rPr>
                <w:sz w:val="16"/>
                <w:szCs w:val="16"/>
              </w:rPr>
            </w:pPr>
            <w:r>
              <w:rPr>
                <w:sz w:val="16"/>
                <w:szCs w:val="16"/>
              </w:rPr>
              <w:t>D</w:t>
            </w:r>
          </w:p>
        </w:tc>
        <w:tc>
          <w:tcPr>
            <w:tcW w:w="4962" w:type="dxa"/>
            <w:shd w:val="solid" w:color="FFFFFF" w:fill="auto"/>
          </w:tcPr>
          <w:p w14:paraId="37E71497" w14:textId="642AF461" w:rsidR="00A9514E" w:rsidRDefault="00A9514E" w:rsidP="00A9514E">
            <w:pPr>
              <w:pStyle w:val="TAL"/>
              <w:rPr>
                <w:sz w:val="16"/>
                <w:szCs w:val="16"/>
              </w:rPr>
            </w:pPr>
            <w:r w:rsidRPr="00A9514E">
              <w:rPr>
                <w:sz w:val="16"/>
                <w:szCs w:val="16"/>
              </w:rPr>
              <w:t>TR 23.700-97 Conclusion update and clean-up</w:t>
            </w:r>
          </w:p>
        </w:tc>
        <w:tc>
          <w:tcPr>
            <w:tcW w:w="708" w:type="dxa"/>
            <w:shd w:val="solid" w:color="FFFFFF" w:fill="auto"/>
          </w:tcPr>
          <w:p w14:paraId="370DAAEA" w14:textId="7FB20546" w:rsidR="00A9514E" w:rsidRDefault="00A9514E" w:rsidP="00A9514E">
            <w:pPr>
              <w:pStyle w:val="TAC"/>
              <w:rPr>
                <w:sz w:val="16"/>
                <w:szCs w:val="16"/>
              </w:rPr>
            </w:pPr>
            <w:r>
              <w:rPr>
                <w:sz w:val="16"/>
                <w:szCs w:val="16"/>
              </w:rPr>
              <w:t>18.</w:t>
            </w:r>
            <w:r w:rsidR="006358FD">
              <w:rPr>
                <w:sz w:val="16"/>
                <w:szCs w:val="16"/>
              </w:rPr>
              <w:t>1</w:t>
            </w:r>
            <w:r>
              <w:rPr>
                <w:sz w:val="16"/>
                <w:szCs w:val="16"/>
              </w:rPr>
              <w:t>.0</w:t>
            </w:r>
          </w:p>
        </w:tc>
      </w:tr>
      <w:tr w:rsidR="006358FD" w:rsidRPr="006B0D02" w14:paraId="2F22E0EF" w14:textId="77777777" w:rsidTr="00A9514E">
        <w:tc>
          <w:tcPr>
            <w:tcW w:w="800" w:type="dxa"/>
            <w:shd w:val="solid" w:color="FFFFFF" w:fill="auto"/>
          </w:tcPr>
          <w:p w14:paraId="0B4BB708" w14:textId="2DF412E0" w:rsidR="006358FD" w:rsidRDefault="006358FD" w:rsidP="006358FD">
            <w:pPr>
              <w:pStyle w:val="TAC"/>
              <w:rPr>
                <w:sz w:val="16"/>
                <w:szCs w:val="16"/>
              </w:rPr>
            </w:pPr>
            <w:r>
              <w:rPr>
                <w:sz w:val="16"/>
                <w:szCs w:val="16"/>
              </w:rPr>
              <w:t>2023-06</w:t>
            </w:r>
          </w:p>
        </w:tc>
        <w:tc>
          <w:tcPr>
            <w:tcW w:w="800" w:type="dxa"/>
            <w:shd w:val="solid" w:color="FFFFFF" w:fill="auto"/>
          </w:tcPr>
          <w:p w14:paraId="72B95CCF" w14:textId="0784D706" w:rsidR="006358FD" w:rsidRDefault="006358FD" w:rsidP="006358FD">
            <w:pPr>
              <w:pStyle w:val="TAC"/>
              <w:jc w:val="left"/>
              <w:rPr>
                <w:sz w:val="16"/>
                <w:szCs w:val="16"/>
              </w:rPr>
            </w:pPr>
            <w:r>
              <w:rPr>
                <w:sz w:val="16"/>
                <w:szCs w:val="16"/>
              </w:rPr>
              <w:t>SA#100</w:t>
            </w:r>
          </w:p>
        </w:tc>
        <w:tc>
          <w:tcPr>
            <w:tcW w:w="1046" w:type="dxa"/>
            <w:shd w:val="solid" w:color="FFFFFF" w:fill="auto"/>
          </w:tcPr>
          <w:p w14:paraId="4C2A6629" w14:textId="0E39A4C6" w:rsidR="006358FD" w:rsidRPr="00A9514E" w:rsidRDefault="006358FD" w:rsidP="006358FD">
            <w:pPr>
              <w:pStyle w:val="TAC"/>
              <w:rPr>
                <w:sz w:val="16"/>
                <w:szCs w:val="16"/>
              </w:rPr>
            </w:pPr>
            <w:r w:rsidRPr="00A9514E">
              <w:rPr>
                <w:sz w:val="16"/>
                <w:szCs w:val="16"/>
              </w:rPr>
              <w:t>SP-230705</w:t>
            </w:r>
          </w:p>
        </w:tc>
        <w:tc>
          <w:tcPr>
            <w:tcW w:w="473" w:type="dxa"/>
            <w:shd w:val="solid" w:color="FFFFFF" w:fill="auto"/>
          </w:tcPr>
          <w:p w14:paraId="119E2191" w14:textId="18EC102B" w:rsidR="006358FD" w:rsidRPr="00A9514E" w:rsidRDefault="006358FD" w:rsidP="006358FD">
            <w:pPr>
              <w:pStyle w:val="TAL"/>
              <w:rPr>
                <w:sz w:val="16"/>
                <w:szCs w:val="16"/>
              </w:rPr>
            </w:pPr>
            <w:r w:rsidRPr="00A9514E">
              <w:rPr>
                <w:sz w:val="16"/>
                <w:szCs w:val="16"/>
              </w:rPr>
              <w:t>0</w:t>
            </w:r>
            <w:r>
              <w:rPr>
                <w:sz w:val="16"/>
                <w:szCs w:val="16"/>
              </w:rPr>
              <w:t>0</w:t>
            </w:r>
            <w:r w:rsidRPr="00A9514E">
              <w:rPr>
                <w:sz w:val="16"/>
                <w:szCs w:val="16"/>
              </w:rPr>
              <w:t>0</w:t>
            </w:r>
            <w:r>
              <w:rPr>
                <w:sz w:val="16"/>
                <w:szCs w:val="16"/>
              </w:rPr>
              <w:t>3</w:t>
            </w:r>
          </w:p>
        </w:tc>
        <w:tc>
          <w:tcPr>
            <w:tcW w:w="425" w:type="dxa"/>
            <w:shd w:val="solid" w:color="FFFFFF" w:fill="auto"/>
          </w:tcPr>
          <w:p w14:paraId="7A7A7603" w14:textId="2088C2FB" w:rsidR="006358FD" w:rsidRDefault="006358FD" w:rsidP="006358FD">
            <w:pPr>
              <w:pStyle w:val="TAR"/>
              <w:rPr>
                <w:sz w:val="16"/>
                <w:szCs w:val="16"/>
              </w:rPr>
            </w:pPr>
          </w:p>
        </w:tc>
        <w:tc>
          <w:tcPr>
            <w:tcW w:w="425" w:type="dxa"/>
            <w:shd w:val="solid" w:color="FFFFFF" w:fill="auto"/>
          </w:tcPr>
          <w:p w14:paraId="470E5616" w14:textId="3DB697E5" w:rsidR="006358FD" w:rsidRDefault="006358FD" w:rsidP="006358FD">
            <w:pPr>
              <w:pStyle w:val="TAC"/>
              <w:rPr>
                <w:sz w:val="16"/>
                <w:szCs w:val="16"/>
              </w:rPr>
            </w:pPr>
            <w:r>
              <w:rPr>
                <w:sz w:val="16"/>
                <w:szCs w:val="16"/>
              </w:rPr>
              <w:t>D</w:t>
            </w:r>
          </w:p>
        </w:tc>
        <w:tc>
          <w:tcPr>
            <w:tcW w:w="4962" w:type="dxa"/>
            <w:shd w:val="solid" w:color="FFFFFF" w:fill="auto"/>
          </w:tcPr>
          <w:p w14:paraId="0C0973B8" w14:textId="16FFFD05" w:rsidR="006358FD" w:rsidRPr="00A9514E" w:rsidRDefault="006358FD" w:rsidP="006358FD">
            <w:pPr>
              <w:pStyle w:val="TAL"/>
              <w:rPr>
                <w:sz w:val="16"/>
                <w:szCs w:val="16"/>
              </w:rPr>
            </w:pPr>
            <w:r w:rsidRPr="006358FD">
              <w:rPr>
                <w:sz w:val="16"/>
                <w:szCs w:val="16"/>
              </w:rPr>
              <w:t>TR 23.700-97 General clean-up</w:t>
            </w:r>
          </w:p>
        </w:tc>
        <w:tc>
          <w:tcPr>
            <w:tcW w:w="708" w:type="dxa"/>
            <w:shd w:val="solid" w:color="FFFFFF" w:fill="auto"/>
          </w:tcPr>
          <w:p w14:paraId="61A918A2" w14:textId="253DCD0D" w:rsidR="006358FD" w:rsidRDefault="006358FD" w:rsidP="006358FD">
            <w:pPr>
              <w:pStyle w:val="TAC"/>
              <w:rPr>
                <w:sz w:val="16"/>
                <w:szCs w:val="16"/>
              </w:rPr>
            </w:pPr>
            <w:r>
              <w:rPr>
                <w:sz w:val="16"/>
                <w:szCs w:val="16"/>
              </w:rPr>
              <w:t>18.1.0</w:t>
            </w:r>
          </w:p>
        </w:tc>
      </w:tr>
    </w:tbl>
    <w:p w14:paraId="372E0B07" w14:textId="77777777" w:rsidR="009943CB" w:rsidRPr="00284EBC" w:rsidRDefault="009943CB"/>
    <w:sectPr w:rsidR="009943CB" w:rsidRPr="00284EBC">
      <w:headerReference w:type="default" r:id="rId57"/>
      <w:footerReference w:type="default" r:id="rId5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71DA4" w14:textId="77777777" w:rsidR="005A1A60" w:rsidRDefault="005A1A60">
      <w:r>
        <w:separator/>
      </w:r>
    </w:p>
  </w:endnote>
  <w:endnote w:type="continuationSeparator" w:id="0">
    <w:p w14:paraId="40FEE272" w14:textId="77777777" w:rsidR="005A1A60" w:rsidRDefault="005A1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G Times (WN)">
    <w:altName w:val="Arial"/>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atang">
    <w:altName w:val="Batang"/>
    <w:panose1 w:val="02030600000101010101"/>
    <w:charset w:val="81"/>
    <w:family w:val="roman"/>
    <w:pitch w:val="variable"/>
    <w:sig w:usb0="B00002AF" w:usb1="69D77CFB" w:usb2="00000030" w:usb3="00000000" w:csb0="000800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2E7C3"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07697" w14:textId="77777777" w:rsidR="005A1A60" w:rsidRDefault="005A1A60">
      <w:r>
        <w:separator/>
      </w:r>
    </w:p>
  </w:footnote>
  <w:footnote w:type="continuationSeparator" w:id="0">
    <w:p w14:paraId="2F4AB996" w14:textId="77777777" w:rsidR="005A1A60" w:rsidRDefault="005A1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110EC" w14:textId="41AE01B5"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12003">
      <w:rPr>
        <w:rFonts w:ascii="Arial" w:hAnsi="Arial" w:cs="Arial"/>
        <w:b/>
        <w:noProof/>
        <w:sz w:val="18"/>
        <w:szCs w:val="18"/>
      </w:rPr>
      <w:t>3GPP TR 23.700-97 V18.1.0 (2023-06)</w:t>
    </w:r>
    <w:r>
      <w:rPr>
        <w:rFonts w:ascii="Arial" w:hAnsi="Arial" w:cs="Arial"/>
        <w:b/>
        <w:sz w:val="18"/>
        <w:szCs w:val="18"/>
      </w:rPr>
      <w:fldChar w:fldCharType="end"/>
    </w:r>
  </w:p>
  <w:p w14:paraId="44C306F9"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08EF651D" w14:textId="2C0C98A5"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12003">
      <w:rPr>
        <w:rFonts w:ascii="Arial" w:hAnsi="Arial" w:cs="Arial"/>
        <w:b/>
        <w:noProof/>
        <w:sz w:val="18"/>
        <w:szCs w:val="18"/>
      </w:rPr>
      <w:t>Release 18</w:t>
    </w:r>
    <w:r>
      <w:rPr>
        <w:rFonts w:ascii="Arial" w:hAnsi="Arial" w:cs="Arial"/>
        <w:b/>
        <w:sz w:val="18"/>
        <w:szCs w:val="18"/>
      </w:rPr>
      <w:fldChar w:fldCharType="end"/>
    </w:r>
  </w:p>
  <w:p w14:paraId="6306B72A"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10C76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948C84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D088244"/>
    <w:lvl w:ilvl="0">
      <w:start w:val="1"/>
      <w:numFmt w:val="decimal"/>
      <w:pStyle w:val="ListNumber3"/>
      <w:lvlText w:val="%1."/>
      <w:lvlJc w:val="left"/>
      <w:pPr>
        <w:tabs>
          <w:tab w:val="num" w:pos="926"/>
        </w:tabs>
        <w:ind w:left="926" w:hanging="360"/>
      </w:pPr>
    </w:lvl>
  </w:abstractNum>
  <w:abstractNum w:abstractNumId="3" w15:restartNumberingAfterBreak="0">
    <w:nsid w:val="12877899"/>
    <w:multiLevelType w:val="hybridMultilevel"/>
    <w:tmpl w:val="C9123B72"/>
    <w:lvl w:ilvl="0" w:tplc="8E98DA06">
      <w:start w:val="5"/>
      <w:numFmt w:val="bullet"/>
      <w:lvlText w:val="-"/>
      <w:lvlJc w:val="left"/>
      <w:pPr>
        <w:ind w:left="1287" w:hanging="360"/>
      </w:pPr>
      <w:rPr>
        <w:rFonts w:ascii="Times New Roman" w:eastAsia="Malgun Gothic"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CE809E6"/>
    <w:multiLevelType w:val="hybridMultilevel"/>
    <w:tmpl w:val="D716E04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224489977">
    <w:abstractNumId w:val="4"/>
  </w:num>
  <w:num w:numId="2" w16cid:durableId="1505902352">
    <w:abstractNumId w:val="3"/>
  </w:num>
  <w:num w:numId="3" w16cid:durableId="1108426906">
    <w:abstractNumId w:val="2"/>
  </w:num>
  <w:num w:numId="4" w16cid:durableId="753626245">
    <w:abstractNumId w:val="1"/>
  </w:num>
  <w:num w:numId="5" w16cid:durableId="113364242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doNotDisplayPageBoundaries/>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45DF"/>
    <w:rsid w:val="00016B16"/>
    <w:rsid w:val="00024B2B"/>
    <w:rsid w:val="000261DB"/>
    <w:rsid w:val="00033397"/>
    <w:rsid w:val="000335C1"/>
    <w:rsid w:val="00033B6B"/>
    <w:rsid w:val="00035106"/>
    <w:rsid w:val="00040095"/>
    <w:rsid w:val="00042C58"/>
    <w:rsid w:val="00043C37"/>
    <w:rsid w:val="00050781"/>
    <w:rsid w:val="00051834"/>
    <w:rsid w:val="00054823"/>
    <w:rsid w:val="00054A22"/>
    <w:rsid w:val="00057C07"/>
    <w:rsid w:val="00062023"/>
    <w:rsid w:val="00062681"/>
    <w:rsid w:val="000655A6"/>
    <w:rsid w:val="0006640B"/>
    <w:rsid w:val="00067B30"/>
    <w:rsid w:val="00076F5C"/>
    <w:rsid w:val="00080512"/>
    <w:rsid w:val="000910B8"/>
    <w:rsid w:val="000931B1"/>
    <w:rsid w:val="000933DF"/>
    <w:rsid w:val="00095984"/>
    <w:rsid w:val="000979A5"/>
    <w:rsid w:val="000A3202"/>
    <w:rsid w:val="000C47C3"/>
    <w:rsid w:val="000D58AB"/>
    <w:rsid w:val="000D5928"/>
    <w:rsid w:val="000D62A9"/>
    <w:rsid w:val="00102862"/>
    <w:rsid w:val="0010752E"/>
    <w:rsid w:val="001100FB"/>
    <w:rsid w:val="0011384D"/>
    <w:rsid w:val="00114BEB"/>
    <w:rsid w:val="00124C43"/>
    <w:rsid w:val="00125512"/>
    <w:rsid w:val="0013119D"/>
    <w:rsid w:val="00133525"/>
    <w:rsid w:val="00137153"/>
    <w:rsid w:val="0014309D"/>
    <w:rsid w:val="0015481D"/>
    <w:rsid w:val="001569BC"/>
    <w:rsid w:val="00156AE4"/>
    <w:rsid w:val="00177B62"/>
    <w:rsid w:val="001875CF"/>
    <w:rsid w:val="001A032E"/>
    <w:rsid w:val="001A21B9"/>
    <w:rsid w:val="001A3267"/>
    <w:rsid w:val="001A4C42"/>
    <w:rsid w:val="001A7420"/>
    <w:rsid w:val="001B1248"/>
    <w:rsid w:val="001B6637"/>
    <w:rsid w:val="001B7138"/>
    <w:rsid w:val="001C09BE"/>
    <w:rsid w:val="001C21C3"/>
    <w:rsid w:val="001C48D5"/>
    <w:rsid w:val="001C62E1"/>
    <w:rsid w:val="001D02BB"/>
    <w:rsid w:val="001D02C2"/>
    <w:rsid w:val="001E1B4D"/>
    <w:rsid w:val="001F0C1D"/>
    <w:rsid w:val="001F1132"/>
    <w:rsid w:val="001F168B"/>
    <w:rsid w:val="001F1F59"/>
    <w:rsid w:val="001F587F"/>
    <w:rsid w:val="00207B89"/>
    <w:rsid w:val="002347A2"/>
    <w:rsid w:val="002356A9"/>
    <w:rsid w:val="00236184"/>
    <w:rsid w:val="00236F52"/>
    <w:rsid w:val="00243DBE"/>
    <w:rsid w:val="0024480E"/>
    <w:rsid w:val="00247227"/>
    <w:rsid w:val="00250C5B"/>
    <w:rsid w:val="00260DEA"/>
    <w:rsid w:val="00263546"/>
    <w:rsid w:val="002675F0"/>
    <w:rsid w:val="00271A93"/>
    <w:rsid w:val="00284EBC"/>
    <w:rsid w:val="002924C6"/>
    <w:rsid w:val="0029730D"/>
    <w:rsid w:val="002A743D"/>
    <w:rsid w:val="002A7E7A"/>
    <w:rsid w:val="002B6339"/>
    <w:rsid w:val="002C5EB0"/>
    <w:rsid w:val="002E00EE"/>
    <w:rsid w:val="002F41A6"/>
    <w:rsid w:val="002F7CD2"/>
    <w:rsid w:val="00302B32"/>
    <w:rsid w:val="00312AD0"/>
    <w:rsid w:val="003156CB"/>
    <w:rsid w:val="00316AAE"/>
    <w:rsid w:val="003172DC"/>
    <w:rsid w:val="0033235F"/>
    <w:rsid w:val="00341949"/>
    <w:rsid w:val="0034508C"/>
    <w:rsid w:val="00346F5D"/>
    <w:rsid w:val="003513DD"/>
    <w:rsid w:val="00352742"/>
    <w:rsid w:val="00353D5F"/>
    <w:rsid w:val="0035462D"/>
    <w:rsid w:val="00363312"/>
    <w:rsid w:val="00374F14"/>
    <w:rsid w:val="003765B8"/>
    <w:rsid w:val="00387210"/>
    <w:rsid w:val="003876BE"/>
    <w:rsid w:val="0039316E"/>
    <w:rsid w:val="00395F49"/>
    <w:rsid w:val="00397C8B"/>
    <w:rsid w:val="003B04F6"/>
    <w:rsid w:val="003B477F"/>
    <w:rsid w:val="003C3971"/>
    <w:rsid w:val="003D0C40"/>
    <w:rsid w:val="003D4FEB"/>
    <w:rsid w:val="003F2EE1"/>
    <w:rsid w:val="003F4671"/>
    <w:rsid w:val="003F6CA1"/>
    <w:rsid w:val="004105BC"/>
    <w:rsid w:val="00423334"/>
    <w:rsid w:val="004322F7"/>
    <w:rsid w:val="004345EC"/>
    <w:rsid w:val="00435F0F"/>
    <w:rsid w:val="00456980"/>
    <w:rsid w:val="00461D3C"/>
    <w:rsid w:val="00462FD1"/>
    <w:rsid w:val="00465515"/>
    <w:rsid w:val="004666AF"/>
    <w:rsid w:val="00487F05"/>
    <w:rsid w:val="00490317"/>
    <w:rsid w:val="004A11DD"/>
    <w:rsid w:val="004A5DBA"/>
    <w:rsid w:val="004B6D47"/>
    <w:rsid w:val="004C4CE9"/>
    <w:rsid w:val="004C7D2B"/>
    <w:rsid w:val="004D0BCC"/>
    <w:rsid w:val="004D3578"/>
    <w:rsid w:val="004E213A"/>
    <w:rsid w:val="004E270D"/>
    <w:rsid w:val="004F0988"/>
    <w:rsid w:val="004F3340"/>
    <w:rsid w:val="004F68AF"/>
    <w:rsid w:val="005076F8"/>
    <w:rsid w:val="00521E3A"/>
    <w:rsid w:val="005229EF"/>
    <w:rsid w:val="00526955"/>
    <w:rsid w:val="005306D8"/>
    <w:rsid w:val="005309B6"/>
    <w:rsid w:val="00532C11"/>
    <w:rsid w:val="0053388B"/>
    <w:rsid w:val="00535773"/>
    <w:rsid w:val="00540ACB"/>
    <w:rsid w:val="00543808"/>
    <w:rsid w:val="00543E6C"/>
    <w:rsid w:val="00550F8E"/>
    <w:rsid w:val="00554F52"/>
    <w:rsid w:val="00564A66"/>
    <w:rsid w:val="00565087"/>
    <w:rsid w:val="005809A0"/>
    <w:rsid w:val="00582CFE"/>
    <w:rsid w:val="00593AEF"/>
    <w:rsid w:val="00597B11"/>
    <w:rsid w:val="005A1A60"/>
    <w:rsid w:val="005A1CFA"/>
    <w:rsid w:val="005C51D9"/>
    <w:rsid w:val="005D2E01"/>
    <w:rsid w:val="005D343F"/>
    <w:rsid w:val="005D6F2A"/>
    <w:rsid w:val="005D7526"/>
    <w:rsid w:val="005D7B6A"/>
    <w:rsid w:val="005E11CD"/>
    <w:rsid w:val="005E17AC"/>
    <w:rsid w:val="005E4BB2"/>
    <w:rsid w:val="005F6DCF"/>
    <w:rsid w:val="006021D9"/>
    <w:rsid w:val="00602AEA"/>
    <w:rsid w:val="00614FDF"/>
    <w:rsid w:val="00630BE8"/>
    <w:rsid w:val="00634936"/>
    <w:rsid w:val="0063543D"/>
    <w:rsid w:val="006358FD"/>
    <w:rsid w:val="00647114"/>
    <w:rsid w:val="0065388D"/>
    <w:rsid w:val="00655107"/>
    <w:rsid w:val="00656B43"/>
    <w:rsid w:val="006604DC"/>
    <w:rsid w:val="00663C94"/>
    <w:rsid w:val="00667939"/>
    <w:rsid w:val="006765E9"/>
    <w:rsid w:val="00676CF3"/>
    <w:rsid w:val="00681037"/>
    <w:rsid w:val="0068178F"/>
    <w:rsid w:val="006A323F"/>
    <w:rsid w:val="006B30D0"/>
    <w:rsid w:val="006C3D95"/>
    <w:rsid w:val="006C7C43"/>
    <w:rsid w:val="006D0118"/>
    <w:rsid w:val="006D3BF5"/>
    <w:rsid w:val="006D5FBD"/>
    <w:rsid w:val="006E3604"/>
    <w:rsid w:val="006E5C86"/>
    <w:rsid w:val="00701116"/>
    <w:rsid w:val="00704A70"/>
    <w:rsid w:val="00712003"/>
    <w:rsid w:val="00713C44"/>
    <w:rsid w:val="00716B7F"/>
    <w:rsid w:val="00717FD5"/>
    <w:rsid w:val="00720C5E"/>
    <w:rsid w:val="00721650"/>
    <w:rsid w:val="007228C0"/>
    <w:rsid w:val="00727802"/>
    <w:rsid w:val="00734A5B"/>
    <w:rsid w:val="0074026F"/>
    <w:rsid w:val="007425DB"/>
    <w:rsid w:val="007429F6"/>
    <w:rsid w:val="00744E76"/>
    <w:rsid w:val="007502D7"/>
    <w:rsid w:val="00750484"/>
    <w:rsid w:val="00754943"/>
    <w:rsid w:val="0075562D"/>
    <w:rsid w:val="00765EB6"/>
    <w:rsid w:val="0076663E"/>
    <w:rsid w:val="00772FD1"/>
    <w:rsid w:val="00774DA4"/>
    <w:rsid w:val="00781F0F"/>
    <w:rsid w:val="007828FF"/>
    <w:rsid w:val="007865B5"/>
    <w:rsid w:val="00787039"/>
    <w:rsid w:val="00795F86"/>
    <w:rsid w:val="007B4998"/>
    <w:rsid w:val="007B600E"/>
    <w:rsid w:val="007B66E9"/>
    <w:rsid w:val="007C0BE7"/>
    <w:rsid w:val="007C1AD3"/>
    <w:rsid w:val="007C5C13"/>
    <w:rsid w:val="007D00F4"/>
    <w:rsid w:val="007F0F4A"/>
    <w:rsid w:val="007F2458"/>
    <w:rsid w:val="008028A4"/>
    <w:rsid w:val="0080414E"/>
    <w:rsid w:val="00830747"/>
    <w:rsid w:val="008323CD"/>
    <w:rsid w:val="00836727"/>
    <w:rsid w:val="0084052F"/>
    <w:rsid w:val="0084184C"/>
    <w:rsid w:val="008423E6"/>
    <w:rsid w:val="00855DA5"/>
    <w:rsid w:val="00857DF1"/>
    <w:rsid w:val="00862E35"/>
    <w:rsid w:val="00863D73"/>
    <w:rsid w:val="00865D5C"/>
    <w:rsid w:val="00866F87"/>
    <w:rsid w:val="00867913"/>
    <w:rsid w:val="0087034B"/>
    <w:rsid w:val="008768CA"/>
    <w:rsid w:val="00890371"/>
    <w:rsid w:val="008928B8"/>
    <w:rsid w:val="008A7FF9"/>
    <w:rsid w:val="008C384C"/>
    <w:rsid w:val="008E32C2"/>
    <w:rsid w:val="008E5FD6"/>
    <w:rsid w:val="008E67FE"/>
    <w:rsid w:val="008F24A5"/>
    <w:rsid w:val="008F5319"/>
    <w:rsid w:val="008F73BF"/>
    <w:rsid w:val="008F7BB7"/>
    <w:rsid w:val="009005E3"/>
    <w:rsid w:val="00901DE4"/>
    <w:rsid w:val="0090271F"/>
    <w:rsid w:val="00902E23"/>
    <w:rsid w:val="009114D7"/>
    <w:rsid w:val="00912169"/>
    <w:rsid w:val="0091348E"/>
    <w:rsid w:val="00916DA3"/>
    <w:rsid w:val="00917CCB"/>
    <w:rsid w:val="00942EC2"/>
    <w:rsid w:val="0095109B"/>
    <w:rsid w:val="00957C2D"/>
    <w:rsid w:val="009725EC"/>
    <w:rsid w:val="00974EFE"/>
    <w:rsid w:val="00982CC5"/>
    <w:rsid w:val="0098774A"/>
    <w:rsid w:val="00993531"/>
    <w:rsid w:val="009943CB"/>
    <w:rsid w:val="009944F0"/>
    <w:rsid w:val="009B3401"/>
    <w:rsid w:val="009B5FDD"/>
    <w:rsid w:val="009C1A5E"/>
    <w:rsid w:val="009C51EA"/>
    <w:rsid w:val="009D0B87"/>
    <w:rsid w:val="009E1EDD"/>
    <w:rsid w:val="009F37B7"/>
    <w:rsid w:val="00A05127"/>
    <w:rsid w:val="00A10F02"/>
    <w:rsid w:val="00A11FAF"/>
    <w:rsid w:val="00A1243B"/>
    <w:rsid w:val="00A164B4"/>
    <w:rsid w:val="00A1709F"/>
    <w:rsid w:val="00A243E7"/>
    <w:rsid w:val="00A26956"/>
    <w:rsid w:val="00A27486"/>
    <w:rsid w:val="00A426B8"/>
    <w:rsid w:val="00A4331D"/>
    <w:rsid w:val="00A53724"/>
    <w:rsid w:val="00A5408E"/>
    <w:rsid w:val="00A56066"/>
    <w:rsid w:val="00A56258"/>
    <w:rsid w:val="00A6706F"/>
    <w:rsid w:val="00A730DA"/>
    <w:rsid w:val="00A73129"/>
    <w:rsid w:val="00A73D1D"/>
    <w:rsid w:val="00A74A25"/>
    <w:rsid w:val="00A82346"/>
    <w:rsid w:val="00A82A8F"/>
    <w:rsid w:val="00A92BA1"/>
    <w:rsid w:val="00A9514E"/>
    <w:rsid w:val="00A95927"/>
    <w:rsid w:val="00AA3FC5"/>
    <w:rsid w:val="00AB451F"/>
    <w:rsid w:val="00AB6B8D"/>
    <w:rsid w:val="00AC6BC6"/>
    <w:rsid w:val="00AC7864"/>
    <w:rsid w:val="00AD10F6"/>
    <w:rsid w:val="00AD13AB"/>
    <w:rsid w:val="00AE65E2"/>
    <w:rsid w:val="00AF1E01"/>
    <w:rsid w:val="00B0158A"/>
    <w:rsid w:val="00B04C86"/>
    <w:rsid w:val="00B06E6F"/>
    <w:rsid w:val="00B10C84"/>
    <w:rsid w:val="00B15449"/>
    <w:rsid w:val="00B3603E"/>
    <w:rsid w:val="00B44C13"/>
    <w:rsid w:val="00B511D7"/>
    <w:rsid w:val="00B6058E"/>
    <w:rsid w:val="00B66AC9"/>
    <w:rsid w:val="00B70487"/>
    <w:rsid w:val="00B7420A"/>
    <w:rsid w:val="00B75FF6"/>
    <w:rsid w:val="00B804E9"/>
    <w:rsid w:val="00B83069"/>
    <w:rsid w:val="00B83806"/>
    <w:rsid w:val="00B92B0C"/>
    <w:rsid w:val="00B93086"/>
    <w:rsid w:val="00BA19ED"/>
    <w:rsid w:val="00BA2CEE"/>
    <w:rsid w:val="00BA4B8D"/>
    <w:rsid w:val="00BB703F"/>
    <w:rsid w:val="00BC0F7D"/>
    <w:rsid w:val="00BC4583"/>
    <w:rsid w:val="00BD7D31"/>
    <w:rsid w:val="00BE3120"/>
    <w:rsid w:val="00BE3255"/>
    <w:rsid w:val="00BE3D63"/>
    <w:rsid w:val="00BE790B"/>
    <w:rsid w:val="00BF021F"/>
    <w:rsid w:val="00BF128E"/>
    <w:rsid w:val="00BF1D28"/>
    <w:rsid w:val="00BF3E70"/>
    <w:rsid w:val="00C01744"/>
    <w:rsid w:val="00C074DD"/>
    <w:rsid w:val="00C10CAE"/>
    <w:rsid w:val="00C1496A"/>
    <w:rsid w:val="00C1608D"/>
    <w:rsid w:val="00C2340A"/>
    <w:rsid w:val="00C2516C"/>
    <w:rsid w:val="00C27A2F"/>
    <w:rsid w:val="00C33079"/>
    <w:rsid w:val="00C4190C"/>
    <w:rsid w:val="00C42C35"/>
    <w:rsid w:val="00C45231"/>
    <w:rsid w:val="00C565B6"/>
    <w:rsid w:val="00C567DE"/>
    <w:rsid w:val="00C57895"/>
    <w:rsid w:val="00C603DD"/>
    <w:rsid w:val="00C6100D"/>
    <w:rsid w:val="00C61185"/>
    <w:rsid w:val="00C65C1E"/>
    <w:rsid w:val="00C72833"/>
    <w:rsid w:val="00C80F1D"/>
    <w:rsid w:val="00C843BD"/>
    <w:rsid w:val="00C85C28"/>
    <w:rsid w:val="00C902D8"/>
    <w:rsid w:val="00C90A59"/>
    <w:rsid w:val="00C93959"/>
    <w:rsid w:val="00C93F40"/>
    <w:rsid w:val="00C966E3"/>
    <w:rsid w:val="00CA0701"/>
    <w:rsid w:val="00CA3D0C"/>
    <w:rsid w:val="00CB0A67"/>
    <w:rsid w:val="00CC1DD9"/>
    <w:rsid w:val="00CC4025"/>
    <w:rsid w:val="00CD63A9"/>
    <w:rsid w:val="00CF35AB"/>
    <w:rsid w:val="00D21258"/>
    <w:rsid w:val="00D23D2E"/>
    <w:rsid w:val="00D26D55"/>
    <w:rsid w:val="00D33136"/>
    <w:rsid w:val="00D33E19"/>
    <w:rsid w:val="00D35880"/>
    <w:rsid w:val="00D36169"/>
    <w:rsid w:val="00D43174"/>
    <w:rsid w:val="00D57972"/>
    <w:rsid w:val="00D63A21"/>
    <w:rsid w:val="00D675A9"/>
    <w:rsid w:val="00D7038A"/>
    <w:rsid w:val="00D738D6"/>
    <w:rsid w:val="00D75492"/>
    <w:rsid w:val="00D755EB"/>
    <w:rsid w:val="00D76048"/>
    <w:rsid w:val="00D82F36"/>
    <w:rsid w:val="00D83961"/>
    <w:rsid w:val="00D840AB"/>
    <w:rsid w:val="00D8571D"/>
    <w:rsid w:val="00D87E00"/>
    <w:rsid w:val="00D9134D"/>
    <w:rsid w:val="00DA07DD"/>
    <w:rsid w:val="00DA7A03"/>
    <w:rsid w:val="00DB1818"/>
    <w:rsid w:val="00DB2AFC"/>
    <w:rsid w:val="00DB38F1"/>
    <w:rsid w:val="00DC2EC1"/>
    <w:rsid w:val="00DC309B"/>
    <w:rsid w:val="00DC4DA2"/>
    <w:rsid w:val="00DD4C17"/>
    <w:rsid w:val="00DD74A5"/>
    <w:rsid w:val="00DF2B1F"/>
    <w:rsid w:val="00DF62CD"/>
    <w:rsid w:val="00DF7F0D"/>
    <w:rsid w:val="00E05A98"/>
    <w:rsid w:val="00E16509"/>
    <w:rsid w:val="00E239A5"/>
    <w:rsid w:val="00E239D0"/>
    <w:rsid w:val="00E26D54"/>
    <w:rsid w:val="00E31E68"/>
    <w:rsid w:val="00E33407"/>
    <w:rsid w:val="00E34D4A"/>
    <w:rsid w:val="00E37E59"/>
    <w:rsid w:val="00E4221B"/>
    <w:rsid w:val="00E44582"/>
    <w:rsid w:val="00E45AAE"/>
    <w:rsid w:val="00E53530"/>
    <w:rsid w:val="00E536C9"/>
    <w:rsid w:val="00E61828"/>
    <w:rsid w:val="00E660B4"/>
    <w:rsid w:val="00E7145D"/>
    <w:rsid w:val="00E72893"/>
    <w:rsid w:val="00E75C0F"/>
    <w:rsid w:val="00E77645"/>
    <w:rsid w:val="00E83189"/>
    <w:rsid w:val="00E84EFC"/>
    <w:rsid w:val="00E859C1"/>
    <w:rsid w:val="00E93E86"/>
    <w:rsid w:val="00EA15B0"/>
    <w:rsid w:val="00EA5EA7"/>
    <w:rsid w:val="00EA7307"/>
    <w:rsid w:val="00EB6B78"/>
    <w:rsid w:val="00EB786B"/>
    <w:rsid w:val="00EC22A9"/>
    <w:rsid w:val="00EC272D"/>
    <w:rsid w:val="00EC2D62"/>
    <w:rsid w:val="00EC3322"/>
    <w:rsid w:val="00EC4A25"/>
    <w:rsid w:val="00ED418C"/>
    <w:rsid w:val="00ED462E"/>
    <w:rsid w:val="00EE401C"/>
    <w:rsid w:val="00EF16CC"/>
    <w:rsid w:val="00EF6028"/>
    <w:rsid w:val="00EF6AA1"/>
    <w:rsid w:val="00EF79CE"/>
    <w:rsid w:val="00F0168C"/>
    <w:rsid w:val="00F025A2"/>
    <w:rsid w:val="00F04712"/>
    <w:rsid w:val="00F07C1A"/>
    <w:rsid w:val="00F13360"/>
    <w:rsid w:val="00F15132"/>
    <w:rsid w:val="00F22E92"/>
    <w:rsid w:val="00F22EC7"/>
    <w:rsid w:val="00F30E63"/>
    <w:rsid w:val="00F325C8"/>
    <w:rsid w:val="00F440CF"/>
    <w:rsid w:val="00F653B8"/>
    <w:rsid w:val="00F76EB4"/>
    <w:rsid w:val="00F845DC"/>
    <w:rsid w:val="00F9008D"/>
    <w:rsid w:val="00F93B57"/>
    <w:rsid w:val="00F96DA7"/>
    <w:rsid w:val="00F97BE3"/>
    <w:rsid w:val="00FA1266"/>
    <w:rsid w:val="00FA1339"/>
    <w:rsid w:val="00FA20B7"/>
    <w:rsid w:val="00FA3D8D"/>
    <w:rsid w:val="00FA4855"/>
    <w:rsid w:val="00FB0094"/>
    <w:rsid w:val="00FB2AB0"/>
    <w:rsid w:val="00FB3387"/>
    <w:rsid w:val="00FC0283"/>
    <w:rsid w:val="00FC1192"/>
    <w:rsid w:val="00FD0C8C"/>
    <w:rsid w:val="00FD1976"/>
    <w:rsid w:val="00FD47A1"/>
    <w:rsid w:val="00FD5A68"/>
    <w:rsid w:val="00FF16FC"/>
    <w:rsid w:val="00FF4211"/>
    <w:rsid w:val="00FF541E"/>
    <w:rsid w:val="00FF6CDF"/>
    <w:rsid w:val="00FF7C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4D415C"/>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603E"/>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link w:val="B3Char2"/>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Heading1Char">
    <w:name w:val="Heading 1 Char"/>
    <w:basedOn w:val="DefaultParagraphFont"/>
    <w:link w:val="Heading1"/>
    <w:rsid w:val="00A4331D"/>
    <w:rPr>
      <w:rFonts w:ascii="Arial" w:hAnsi="Arial"/>
      <w:sz w:val="36"/>
      <w:lang w:eastAsia="en-US"/>
    </w:rPr>
  </w:style>
  <w:style w:type="character" w:customStyle="1" w:styleId="EditorsNoteChar">
    <w:name w:val="Editor's Note Char"/>
    <w:aliases w:val="EN Char"/>
    <w:link w:val="EditorsNote"/>
    <w:locked/>
    <w:rsid w:val="00A4331D"/>
    <w:rPr>
      <w:color w:val="FF0000"/>
      <w:lang w:eastAsia="en-US"/>
    </w:rPr>
  </w:style>
  <w:style w:type="character" w:customStyle="1" w:styleId="Heading3Char">
    <w:name w:val="Heading 3 Char"/>
    <w:basedOn w:val="DefaultParagraphFont"/>
    <w:link w:val="Heading3"/>
    <w:rsid w:val="00E31E68"/>
    <w:rPr>
      <w:rFonts w:ascii="Arial" w:hAnsi="Arial"/>
      <w:sz w:val="28"/>
      <w:lang w:eastAsia="en-US"/>
    </w:rPr>
  </w:style>
  <w:style w:type="paragraph" w:styleId="Revision">
    <w:name w:val="Revision"/>
    <w:hidden/>
    <w:uiPriority w:val="99"/>
    <w:semiHidden/>
    <w:rsid w:val="00993531"/>
    <w:rPr>
      <w:lang w:eastAsia="en-US"/>
    </w:rPr>
  </w:style>
  <w:style w:type="character" w:customStyle="1" w:styleId="B1Char">
    <w:name w:val="B1 Char"/>
    <w:link w:val="B1"/>
    <w:qFormat/>
    <w:rsid w:val="00E93E86"/>
    <w:rPr>
      <w:lang w:eastAsia="en-US"/>
    </w:rPr>
  </w:style>
  <w:style w:type="character" w:customStyle="1" w:styleId="B2Char">
    <w:name w:val="B2 Char"/>
    <w:link w:val="B2"/>
    <w:rsid w:val="00E93E86"/>
    <w:rPr>
      <w:lang w:eastAsia="en-US"/>
    </w:rPr>
  </w:style>
  <w:style w:type="character" w:customStyle="1" w:styleId="B3Char2">
    <w:name w:val="B3 Char2"/>
    <w:link w:val="B3"/>
    <w:rsid w:val="00E93E86"/>
    <w:rPr>
      <w:lang w:eastAsia="en-US"/>
    </w:rPr>
  </w:style>
  <w:style w:type="character" w:customStyle="1" w:styleId="TALChar">
    <w:name w:val="TAL Char"/>
    <w:link w:val="TAL"/>
    <w:rsid w:val="004C7D2B"/>
    <w:rPr>
      <w:rFonts w:ascii="Arial" w:hAnsi="Arial"/>
      <w:sz w:val="18"/>
      <w:lang w:eastAsia="en-US"/>
    </w:rPr>
  </w:style>
  <w:style w:type="character" w:customStyle="1" w:styleId="THChar">
    <w:name w:val="TH Char"/>
    <w:link w:val="TH"/>
    <w:qFormat/>
    <w:locked/>
    <w:rsid w:val="004C7D2B"/>
    <w:rPr>
      <w:rFonts w:ascii="Arial" w:hAnsi="Arial"/>
      <w:b/>
      <w:lang w:eastAsia="en-US"/>
    </w:rPr>
  </w:style>
  <w:style w:type="character" w:customStyle="1" w:styleId="TAHCar">
    <w:name w:val="TAH Car"/>
    <w:link w:val="TAH"/>
    <w:qFormat/>
    <w:rsid w:val="004C7D2B"/>
    <w:rPr>
      <w:rFonts w:ascii="Arial" w:hAnsi="Arial"/>
      <w:b/>
      <w:sz w:val="18"/>
      <w:lang w:eastAsia="en-US"/>
    </w:rPr>
  </w:style>
  <w:style w:type="numbering" w:customStyle="1" w:styleId="NoList1">
    <w:name w:val="No List1"/>
    <w:next w:val="NoList"/>
    <w:semiHidden/>
    <w:rsid w:val="006D0118"/>
  </w:style>
  <w:style w:type="paragraph" w:styleId="Index2">
    <w:name w:val="index 2"/>
    <w:basedOn w:val="Index1"/>
    <w:rsid w:val="006D0118"/>
    <w:pPr>
      <w:ind w:left="284"/>
    </w:pPr>
  </w:style>
  <w:style w:type="paragraph" w:styleId="Index1">
    <w:name w:val="index 1"/>
    <w:basedOn w:val="Normal"/>
    <w:rsid w:val="006D0118"/>
    <w:pPr>
      <w:keepLines/>
      <w:spacing w:after="0"/>
    </w:pPr>
    <w:rPr>
      <w:rFonts w:eastAsia="Malgun Gothic"/>
    </w:rPr>
  </w:style>
  <w:style w:type="paragraph" w:styleId="ListNumber2">
    <w:name w:val="List Number 2"/>
    <w:basedOn w:val="ListNumber"/>
    <w:rsid w:val="006D0118"/>
    <w:pPr>
      <w:ind w:left="851"/>
    </w:pPr>
  </w:style>
  <w:style w:type="character" w:styleId="FootnoteReference">
    <w:name w:val="footnote reference"/>
    <w:rsid w:val="006D0118"/>
    <w:rPr>
      <w:b/>
      <w:position w:val="6"/>
      <w:sz w:val="16"/>
    </w:rPr>
  </w:style>
  <w:style w:type="paragraph" w:styleId="FootnoteText">
    <w:name w:val="footnote text"/>
    <w:basedOn w:val="Normal"/>
    <w:link w:val="FootnoteTextChar"/>
    <w:rsid w:val="006D0118"/>
    <w:pPr>
      <w:keepLines/>
      <w:spacing w:after="0"/>
      <w:ind w:left="454" w:hanging="454"/>
    </w:pPr>
    <w:rPr>
      <w:rFonts w:eastAsia="Malgun Gothic"/>
      <w:sz w:val="16"/>
    </w:rPr>
  </w:style>
  <w:style w:type="character" w:customStyle="1" w:styleId="FootnoteTextChar">
    <w:name w:val="Footnote Text Char"/>
    <w:basedOn w:val="DefaultParagraphFont"/>
    <w:link w:val="FootnoteText"/>
    <w:rsid w:val="006D0118"/>
    <w:rPr>
      <w:rFonts w:eastAsia="Malgun Gothic"/>
      <w:sz w:val="16"/>
      <w:lang w:eastAsia="en-US"/>
    </w:rPr>
  </w:style>
  <w:style w:type="paragraph" w:styleId="ListBullet2">
    <w:name w:val="List Bullet 2"/>
    <w:basedOn w:val="ListBullet"/>
    <w:rsid w:val="006D0118"/>
    <w:pPr>
      <w:ind w:left="851"/>
    </w:pPr>
  </w:style>
  <w:style w:type="paragraph" w:styleId="ListBullet3">
    <w:name w:val="List Bullet 3"/>
    <w:basedOn w:val="ListBullet2"/>
    <w:rsid w:val="006D0118"/>
    <w:pPr>
      <w:ind w:left="1135"/>
    </w:pPr>
  </w:style>
  <w:style w:type="paragraph" w:styleId="ListNumber">
    <w:name w:val="List Number"/>
    <w:basedOn w:val="List"/>
    <w:rsid w:val="006D0118"/>
  </w:style>
  <w:style w:type="paragraph" w:styleId="List2">
    <w:name w:val="List 2"/>
    <w:basedOn w:val="List"/>
    <w:rsid w:val="006D0118"/>
    <w:pPr>
      <w:ind w:left="851"/>
    </w:pPr>
  </w:style>
  <w:style w:type="paragraph" w:styleId="List3">
    <w:name w:val="List 3"/>
    <w:basedOn w:val="List2"/>
    <w:rsid w:val="006D0118"/>
    <w:pPr>
      <w:ind w:left="1135"/>
    </w:pPr>
  </w:style>
  <w:style w:type="paragraph" w:styleId="List4">
    <w:name w:val="List 4"/>
    <w:basedOn w:val="List3"/>
    <w:rsid w:val="006D0118"/>
    <w:pPr>
      <w:ind w:left="1418"/>
    </w:pPr>
  </w:style>
  <w:style w:type="paragraph" w:styleId="List5">
    <w:name w:val="List 5"/>
    <w:basedOn w:val="List4"/>
    <w:rsid w:val="006D0118"/>
    <w:pPr>
      <w:ind w:left="1702"/>
    </w:pPr>
  </w:style>
  <w:style w:type="paragraph" w:styleId="List">
    <w:name w:val="List"/>
    <w:basedOn w:val="Normal"/>
    <w:rsid w:val="006D0118"/>
    <w:pPr>
      <w:ind w:left="568" w:hanging="284"/>
    </w:pPr>
    <w:rPr>
      <w:rFonts w:eastAsia="Malgun Gothic"/>
    </w:rPr>
  </w:style>
  <w:style w:type="paragraph" w:styleId="ListBullet">
    <w:name w:val="List Bullet"/>
    <w:basedOn w:val="List"/>
    <w:rsid w:val="006D0118"/>
  </w:style>
  <w:style w:type="paragraph" w:styleId="ListBullet4">
    <w:name w:val="List Bullet 4"/>
    <w:basedOn w:val="ListBullet3"/>
    <w:rsid w:val="006D0118"/>
    <w:pPr>
      <w:ind w:left="1418"/>
    </w:pPr>
  </w:style>
  <w:style w:type="paragraph" w:styleId="ListBullet5">
    <w:name w:val="List Bullet 5"/>
    <w:basedOn w:val="ListBullet4"/>
    <w:rsid w:val="006D0118"/>
    <w:pPr>
      <w:ind w:left="1702"/>
    </w:pPr>
  </w:style>
  <w:style w:type="paragraph" w:customStyle="1" w:styleId="CRCoverPage">
    <w:name w:val="CR Cover Page"/>
    <w:rsid w:val="006D0118"/>
    <w:pPr>
      <w:spacing w:after="120"/>
    </w:pPr>
    <w:rPr>
      <w:rFonts w:ascii="Arial" w:eastAsia="Malgun Gothic" w:hAnsi="Arial"/>
      <w:lang w:eastAsia="en-US"/>
    </w:rPr>
  </w:style>
  <w:style w:type="paragraph" w:customStyle="1" w:styleId="tdoc-header">
    <w:name w:val="tdoc-header"/>
    <w:rsid w:val="006D0118"/>
    <w:rPr>
      <w:rFonts w:ascii="Arial" w:eastAsia="Malgun Gothic" w:hAnsi="Arial"/>
      <w:sz w:val="24"/>
      <w:lang w:eastAsia="en-US"/>
    </w:rPr>
  </w:style>
  <w:style w:type="character" w:styleId="CommentReference">
    <w:name w:val="annotation reference"/>
    <w:rsid w:val="006D0118"/>
    <w:rPr>
      <w:sz w:val="16"/>
    </w:rPr>
  </w:style>
  <w:style w:type="paragraph" w:styleId="CommentText">
    <w:name w:val="annotation text"/>
    <w:basedOn w:val="Normal"/>
    <w:link w:val="CommentTextChar"/>
    <w:rsid w:val="006D0118"/>
    <w:rPr>
      <w:rFonts w:eastAsia="Malgun Gothic"/>
    </w:rPr>
  </w:style>
  <w:style w:type="character" w:customStyle="1" w:styleId="CommentTextChar">
    <w:name w:val="Comment Text Char"/>
    <w:basedOn w:val="DefaultParagraphFont"/>
    <w:link w:val="CommentText"/>
    <w:rsid w:val="006D0118"/>
    <w:rPr>
      <w:rFonts w:eastAsia="Malgun Gothic"/>
      <w:lang w:eastAsia="en-US"/>
    </w:rPr>
  </w:style>
  <w:style w:type="paragraph" w:styleId="CommentSubject">
    <w:name w:val="annotation subject"/>
    <w:basedOn w:val="CommentText"/>
    <w:next w:val="CommentText"/>
    <w:link w:val="CommentSubjectChar"/>
    <w:rsid w:val="006D0118"/>
    <w:rPr>
      <w:b/>
      <w:bCs/>
    </w:rPr>
  </w:style>
  <w:style w:type="character" w:customStyle="1" w:styleId="CommentSubjectChar">
    <w:name w:val="Comment Subject Char"/>
    <w:basedOn w:val="CommentTextChar"/>
    <w:link w:val="CommentSubject"/>
    <w:rsid w:val="006D0118"/>
    <w:rPr>
      <w:rFonts w:eastAsia="Malgun Gothic"/>
      <w:b/>
      <w:bCs/>
      <w:lang w:eastAsia="en-US"/>
    </w:rPr>
  </w:style>
  <w:style w:type="paragraph" w:styleId="DocumentMap">
    <w:name w:val="Document Map"/>
    <w:basedOn w:val="Normal"/>
    <w:link w:val="DocumentMapChar"/>
    <w:rsid w:val="006D0118"/>
    <w:pPr>
      <w:shd w:val="clear" w:color="auto" w:fill="000080"/>
    </w:pPr>
    <w:rPr>
      <w:rFonts w:ascii="Tahoma" w:eastAsia="Malgun Gothic" w:hAnsi="Tahoma" w:cs="Tahoma"/>
    </w:rPr>
  </w:style>
  <w:style w:type="character" w:customStyle="1" w:styleId="DocumentMapChar">
    <w:name w:val="Document Map Char"/>
    <w:basedOn w:val="DefaultParagraphFont"/>
    <w:link w:val="DocumentMap"/>
    <w:rsid w:val="006D0118"/>
    <w:rPr>
      <w:rFonts w:ascii="Tahoma" w:eastAsia="Malgun Gothic" w:hAnsi="Tahoma" w:cs="Tahoma"/>
      <w:shd w:val="clear" w:color="auto" w:fill="000080"/>
      <w:lang w:eastAsia="en-US"/>
    </w:rPr>
  </w:style>
  <w:style w:type="character" w:customStyle="1" w:styleId="NOChar">
    <w:name w:val="NO Char"/>
    <w:link w:val="NO"/>
    <w:locked/>
    <w:rsid w:val="006D0118"/>
    <w:rPr>
      <w:lang w:eastAsia="en-US"/>
    </w:rPr>
  </w:style>
  <w:style w:type="character" w:customStyle="1" w:styleId="TFChar">
    <w:name w:val="TF Char"/>
    <w:link w:val="TF"/>
    <w:qFormat/>
    <w:rsid w:val="006D0118"/>
    <w:rPr>
      <w:rFonts w:ascii="Arial" w:hAnsi="Arial"/>
      <w:b/>
      <w:lang w:eastAsia="en-US"/>
    </w:rPr>
  </w:style>
  <w:style w:type="character" w:customStyle="1" w:styleId="Heading4Char">
    <w:name w:val="Heading 4 Char"/>
    <w:link w:val="Heading4"/>
    <w:rsid w:val="006D0118"/>
    <w:rPr>
      <w:rFonts w:ascii="Arial" w:hAnsi="Arial"/>
      <w:sz w:val="24"/>
      <w:lang w:eastAsia="en-US"/>
    </w:rPr>
  </w:style>
  <w:style w:type="character" w:customStyle="1" w:styleId="Heading2Char">
    <w:name w:val="Heading 2 Char"/>
    <w:link w:val="Heading2"/>
    <w:rsid w:val="006D0118"/>
    <w:rPr>
      <w:rFonts w:ascii="Arial" w:hAnsi="Arial"/>
      <w:sz w:val="32"/>
      <w:lang w:eastAsia="en-US"/>
    </w:rPr>
  </w:style>
  <w:style w:type="character" w:styleId="Emphasis">
    <w:name w:val="Emphasis"/>
    <w:qFormat/>
    <w:rsid w:val="006D0118"/>
    <w:rPr>
      <w:i/>
      <w:iCs/>
    </w:rPr>
  </w:style>
  <w:style w:type="character" w:customStyle="1" w:styleId="Heading5Char">
    <w:name w:val="Heading 5 Char"/>
    <w:link w:val="Heading5"/>
    <w:rsid w:val="006D0118"/>
    <w:rPr>
      <w:rFonts w:ascii="Arial" w:hAnsi="Arial"/>
      <w:sz w:val="22"/>
      <w:lang w:eastAsia="en-US"/>
    </w:rPr>
  </w:style>
  <w:style w:type="character" w:customStyle="1" w:styleId="Heading6Char">
    <w:name w:val="Heading 6 Char"/>
    <w:link w:val="Heading6"/>
    <w:rsid w:val="006D0118"/>
    <w:rPr>
      <w:rFonts w:ascii="Arial" w:hAnsi="Arial"/>
      <w:lang w:eastAsia="en-US"/>
    </w:rPr>
  </w:style>
  <w:style w:type="character" w:customStyle="1" w:styleId="Heading7Char">
    <w:name w:val="Heading 7 Char"/>
    <w:link w:val="Heading7"/>
    <w:rsid w:val="006D0118"/>
    <w:rPr>
      <w:rFonts w:ascii="Arial" w:hAnsi="Arial"/>
      <w:lang w:eastAsia="en-US"/>
    </w:rPr>
  </w:style>
  <w:style w:type="character" w:customStyle="1" w:styleId="Heading8Char">
    <w:name w:val="Heading 8 Char"/>
    <w:link w:val="Heading8"/>
    <w:rsid w:val="006D0118"/>
    <w:rPr>
      <w:rFonts w:ascii="Arial" w:hAnsi="Arial"/>
      <w:sz w:val="36"/>
      <w:lang w:eastAsia="en-US"/>
    </w:rPr>
  </w:style>
  <w:style w:type="character" w:customStyle="1" w:styleId="Heading9Char">
    <w:name w:val="Heading 9 Char"/>
    <w:link w:val="Heading9"/>
    <w:rsid w:val="006D0118"/>
    <w:rPr>
      <w:rFonts w:ascii="Arial" w:hAnsi="Arial"/>
      <w:sz w:val="36"/>
      <w:lang w:eastAsia="en-US"/>
    </w:rPr>
  </w:style>
  <w:style w:type="character" w:customStyle="1" w:styleId="HeaderChar">
    <w:name w:val="Header Char"/>
    <w:link w:val="Header"/>
    <w:rsid w:val="006D0118"/>
    <w:rPr>
      <w:rFonts w:ascii="Arial" w:hAnsi="Arial"/>
      <w:b/>
      <w:sz w:val="18"/>
      <w:lang w:eastAsia="ja-JP"/>
    </w:rPr>
  </w:style>
  <w:style w:type="character" w:customStyle="1" w:styleId="FooterChar">
    <w:name w:val="Footer Char"/>
    <w:link w:val="Footer"/>
    <w:rsid w:val="006D0118"/>
    <w:rPr>
      <w:rFonts w:ascii="Arial" w:hAnsi="Arial"/>
      <w:b/>
      <w:i/>
      <w:sz w:val="18"/>
      <w:lang w:eastAsia="ja-JP"/>
    </w:rPr>
  </w:style>
  <w:style w:type="paragraph" w:styleId="ListParagraph">
    <w:name w:val="List Paragraph"/>
    <w:basedOn w:val="Normal"/>
    <w:uiPriority w:val="34"/>
    <w:qFormat/>
    <w:rsid w:val="006D0118"/>
    <w:pPr>
      <w:spacing w:after="0"/>
      <w:ind w:left="720"/>
    </w:pPr>
    <w:rPr>
      <w:rFonts w:eastAsia="Calibri"/>
      <w:sz w:val="24"/>
      <w:szCs w:val="24"/>
    </w:rPr>
  </w:style>
  <w:style w:type="numbering" w:customStyle="1" w:styleId="NoList11">
    <w:name w:val="No List11"/>
    <w:next w:val="NoList"/>
    <w:semiHidden/>
    <w:unhideWhenUsed/>
    <w:rsid w:val="006D0118"/>
  </w:style>
  <w:style w:type="character" w:customStyle="1" w:styleId="TAHChar">
    <w:name w:val="TAH Char"/>
    <w:locked/>
    <w:rsid w:val="006D0118"/>
    <w:rPr>
      <w:rFonts w:ascii="Arial" w:hAnsi="Arial"/>
      <w:b/>
      <w:sz w:val="18"/>
      <w:lang w:eastAsia="en-US"/>
    </w:rPr>
  </w:style>
  <w:style w:type="character" w:customStyle="1" w:styleId="TACChar">
    <w:name w:val="TAC Char"/>
    <w:link w:val="TAC"/>
    <w:locked/>
    <w:rsid w:val="006D0118"/>
    <w:rPr>
      <w:rFonts w:ascii="Arial" w:hAnsi="Arial"/>
      <w:sz w:val="18"/>
      <w:lang w:eastAsia="en-US"/>
    </w:rPr>
  </w:style>
  <w:style w:type="character" w:customStyle="1" w:styleId="PLChar">
    <w:name w:val="PL Char"/>
    <w:link w:val="PL"/>
    <w:qFormat/>
    <w:rsid w:val="006D0118"/>
    <w:rPr>
      <w:rFonts w:ascii="Courier New" w:hAnsi="Courier New"/>
      <w:sz w:val="16"/>
      <w:lang w:eastAsia="en-US"/>
    </w:rPr>
  </w:style>
  <w:style w:type="character" w:customStyle="1" w:styleId="NOZchn">
    <w:name w:val="NO Zchn"/>
    <w:rsid w:val="006D0118"/>
    <w:rPr>
      <w:lang w:eastAsia="en-US"/>
    </w:rPr>
  </w:style>
  <w:style w:type="paragraph" w:styleId="Bibliography">
    <w:name w:val="Bibliography"/>
    <w:basedOn w:val="Normal"/>
    <w:next w:val="Normal"/>
    <w:uiPriority w:val="37"/>
    <w:semiHidden/>
    <w:unhideWhenUsed/>
    <w:rsid w:val="005D343F"/>
  </w:style>
  <w:style w:type="paragraph" w:styleId="BlockText">
    <w:name w:val="Block Text"/>
    <w:basedOn w:val="Normal"/>
    <w:rsid w:val="005D343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5D343F"/>
    <w:pPr>
      <w:spacing w:after="120"/>
    </w:pPr>
  </w:style>
  <w:style w:type="character" w:customStyle="1" w:styleId="BodyTextChar">
    <w:name w:val="Body Text Char"/>
    <w:basedOn w:val="DefaultParagraphFont"/>
    <w:link w:val="BodyText"/>
    <w:rsid w:val="005D343F"/>
    <w:rPr>
      <w:lang w:eastAsia="en-US"/>
    </w:rPr>
  </w:style>
  <w:style w:type="paragraph" w:styleId="BodyText2">
    <w:name w:val="Body Text 2"/>
    <w:basedOn w:val="Normal"/>
    <w:link w:val="BodyText2Char"/>
    <w:rsid w:val="005D343F"/>
    <w:pPr>
      <w:spacing w:after="120" w:line="480" w:lineRule="auto"/>
    </w:pPr>
  </w:style>
  <w:style w:type="character" w:customStyle="1" w:styleId="BodyText2Char">
    <w:name w:val="Body Text 2 Char"/>
    <w:basedOn w:val="DefaultParagraphFont"/>
    <w:link w:val="BodyText2"/>
    <w:rsid w:val="005D343F"/>
    <w:rPr>
      <w:lang w:eastAsia="en-US"/>
    </w:rPr>
  </w:style>
  <w:style w:type="paragraph" w:styleId="BodyText3">
    <w:name w:val="Body Text 3"/>
    <w:basedOn w:val="Normal"/>
    <w:link w:val="BodyText3Char"/>
    <w:rsid w:val="005D343F"/>
    <w:pPr>
      <w:spacing w:after="120"/>
    </w:pPr>
    <w:rPr>
      <w:sz w:val="16"/>
      <w:szCs w:val="16"/>
    </w:rPr>
  </w:style>
  <w:style w:type="character" w:customStyle="1" w:styleId="BodyText3Char">
    <w:name w:val="Body Text 3 Char"/>
    <w:basedOn w:val="DefaultParagraphFont"/>
    <w:link w:val="BodyText3"/>
    <w:rsid w:val="005D343F"/>
    <w:rPr>
      <w:sz w:val="16"/>
      <w:szCs w:val="16"/>
      <w:lang w:eastAsia="en-US"/>
    </w:rPr>
  </w:style>
  <w:style w:type="paragraph" w:styleId="BodyTextFirstIndent">
    <w:name w:val="Body Text First Indent"/>
    <w:basedOn w:val="BodyText"/>
    <w:link w:val="BodyTextFirstIndentChar"/>
    <w:rsid w:val="005D343F"/>
    <w:pPr>
      <w:spacing w:after="180"/>
      <w:ind w:firstLine="360"/>
    </w:pPr>
  </w:style>
  <w:style w:type="character" w:customStyle="1" w:styleId="BodyTextFirstIndentChar">
    <w:name w:val="Body Text First Indent Char"/>
    <w:basedOn w:val="BodyTextChar"/>
    <w:link w:val="BodyTextFirstIndent"/>
    <w:rsid w:val="005D343F"/>
    <w:rPr>
      <w:lang w:eastAsia="en-US"/>
    </w:rPr>
  </w:style>
  <w:style w:type="paragraph" w:styleId="BodyTextIndent">
    <w:name w:val="Body Text Indent"/>
    <w:basedOn w:val="Normal"/>
    <w:link w:val="BodyTextIndentChar"/>
    <w:rsid w:val="005D343F"/>
    <w:pPr>
      <w:spacing w:after="120"/>
      <w:ind w:left="283"/>
    </w:pPr>
  </w:style>
  <w:style w:type="character" w:customStyle="1" w:styleId="BodyTextIndentChar">
    <w:name w:val="Body Text Indent Char"/>
    <w:basedOn w:val="DefaultParagraphFont"/>
    <w:link w:val="BodyTextIndent"/>
    <w:rsid w:val="005D343F"/>
    <w:rPr>
      <w:lang w:eastAsia="en-US"/>
    </w:rPr>
  </w:style>
  <w:style w:type="paragraph" w:styleId="BodyTextFirstIndent2">
    <w:name w:val="Body Text First Indent 2"/>
    <w:basedOn w:val="BodyTextIndent"/>
    <w:link w:val="BodyTextFirstIndent2Char"/>
    <w:rsid w:val="005D343F"/>
    <w:pPr>
      <w:spacing w:after="180"/>
      <w:ind w:left="360" w:firstLine="360"/>
    </w:pPr>
  </w:style>
  <w:style w:type="character" w:customStyle="1" w:styleId="BodyTextFirstIndent2Char">
    <w:name w:val="Body Text First Indent 2 Char"/>
    <w:basedOn w:val="BodyTextIndentChar"/>
    <w:link w:val="BodyTextFirstIndent2"/>
    <w:rsid w:val="005D343F"/>
    <w:rPr>
      <w:lang w:eastAsia="en-US"/>
    </w:rPr>
  </w:style>
  <w:style w:type="paragraph" w:styleId="BodyTextIndent2">
    <w:name w:val="Body Text Indent 2"/>
    <w:basedOn w:val="Normal"/>
    <w:link w:val="BodyTextIndent2Char"/>
    <w:rsid w:val="005D343F"/>
    <w:pPr>
      <w:spacing w:after="120" w:line="480" w:lineRule="auto"/>
      <w:ind w:left="283"/>
    </w:pPr>
  </w:style>
  <w:style w:type="character" w:customStyle="1" w:styleId="BodyTextIndent2Char">
    <w:name w:val="Body Text Indent 2 Char"/>
    <w:basedOn w:val="DefaultParagraphFont"/>
    <w:link w:val="BodyTextIndent2"/>
    <w:rsid w:val="005D343F"/>
    <w:rPr>
      <w:lang w:eastAsia="en-US"/>
    </w:rPr>
  </w:style>
  <w:style w:type="paragraph" w:styleId="BodyTextIndent3">
    <w:name w:val="Body Text Indent 3"/>
    <w:basedOn w:val="Normal"/>
    <w:link w:val="BodyTextIndent3Char"/>
    <w:rsid w:val="005D343F"/>
    <w:pPr>
      <w:spacing w:after="120"/>
      <w:ind w:left="283"/>
    </w:pPr>
    <w:rPr>
      <w:sz w:val="16"/>
      <w:szCs w:val="16"/>
    </w:rPr>
  </w:style>
  <w:style w:type="character" w:customStyle="1" w:styleId="BodyTextIndent3Char">
    <w:name w:val="Body Text Indent 3 Char"/>
    <w:basedOn w:val="DefaultParagraphFont"/>
    <w:link w:val="BodyTextIndent3"/>
    <w:rsid w:val="005D343F"/>
    <w:rPr>
      <w:sz w:val="16"/>
      <w:szCs w:val="16"/>
      <w:lang w:eastAsia="en-US"/>
    </w:rPr>
  </w:style>
  <w:style w:type="paragraph" w:styleId="Caption">
    <w:name w:val="caption"/>
    <w:basedOn w:val="Normal"/>
    <w:next w:val="Normal"/>
    <w:semiHidden/>
    <w:unhideWhenUsed/>
    <w:qFormat/>
    <w:rsid w:val="005D343F"/>
    <w:pPr>
      <w:spacing w:after="200"/>
    </w:pPr>
    <w:rPr>
      <w:i/>
      <w:iCs/>
      <w:color w:val="44546A" w:themeColor="text2"/>
      <w:sz w:val="18"/>
      <w:szCs w:val="18"/>
    </w:rPr>
  </w:style>
  <w:style w:type="paragraph" w:styleId="Closing">
    <w:name w:val="Closing"/>
    <w:basedOn w:val="Normal"/>
    <w:link w:val="ClosingChar"/>
    <w:rsid w:val="005D343F"/>
    <w:pPr>
      <w:spacing w:after="0"/>
      <w:ind w:left="4252"/>
    </w:pPr>
  </w:style>
  <w:style w:type="character" w:customStyle="1" w:styleId="ClosingChar">
    <w:name w:val="Closing Char"/>
    <w:basedOn w:val="DefaultParagraphFont"/>
    <w:link w:val="Closing"/>
    <w:rsid w:val="005D343F"/>
    <w:rPr>
      <w:lang w:eastAsia="en-US"/>
    </w:rPr>
  </w:style>
  <w:style w:type="paragraph" w:styleId="Date">
    <w:name w:val="Date"/>
    <w:basedOn w:val="Normal"/>
    <w:next w:val="Normal"/>
    <w:link w:val="DateChar"/>
    <w:rsid w:val="005D343F"/>
  </w:style>
  <w:style w:type="character" w:customStyle="1" w:styleId="DateChar">
    <w:name w:val="Date Char"/>
    <w:basedOn w:val="DefaultParagraphFont"/>
    <w:link w:val="Date"/>
    <w:rsid w:val="005D343F"/>
    <w:rPr>
      <w:lang w:eastAsia="en-US"/>
    </w:rPr>
  </w:style>
  <w:style w:type="paragraph" w:styleId="E-mailSignature">
    <w:name w:val="E-mail Signature"/>
    <w:basedOn w:val="Normal"/>
    <w:link w:val="E-mailSignatureChar"/>
    <w:rsid w:val="005D343F"/>
    <w:pPr>
      <w:spacing w:after="0"/>
    </w:pPr>
  </w:style>
  <w:style w:type="character" w:customStyle="1" w:styleId="E-mailSignatureChar">
    <w:name w:val="E-mail Signature Char"/>
    <w:basedOn w:val="DefaultParagraphFont"/>
    <w:link w:val="E-mailSignature"/>
    <w:rsid w:val="005D343F"/>
    <w:rPr>
      <w:lang w:eastAsia="en-US"/>
    </w:rPr>
  </w:style>
  <w:style w:type="paragraph" w:styleId="EndnoteText">
    <w:name w:val="endnote text"/>
    <w:basedOn w:val="Normal"/>
    <w:link w:val="EndnoteTextChar"/>
    <w:rsid w:val="005D343F"/>
    <w:pPr>
      <w:spacing w:after="0"/>
    </w:pPr>
  </w:style>
  <w:style w:type="character" w:customStyle="1" w:styleId="EndnoteTextChar">
    <w:name w:val="Endnote Text Char"/>
    <w:basedOn w:val="DefaultParagraphFont"/>
    <w:link w:val="EndnoteText"/>
    <w:rsid w:val="005D343F"/>
    <w:rPr>
      <w:lang w:eastAsia="en-US"/>
    </w:rPr>
  </w:style>
  <w:style w:type="paragraph" w:styleId="EnvelopeAddress">
    <w:name w:val="envelope address"/>
    <w:basedOn w:val="Normal"/>
    <w:rsid w:val="005D343F"/>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5D343F"/>
    <w:pPr>
      <w:spacing w:after="0"/>
    </w:pPr>
    <w:rPr>
      <w:rFonts w:asciiTheme="majorHAnsi" w:eastAsiaTheme="majorEastAsia" w:hAnsiTheme="majorHAnsi" w:cstheme="majorBidi"/>
    </w:rPr>
  </w:style>
  <w:style w:type="paragraph" w:styleId="HTMLAddress">
    <w:name w:val="HTML Address"/>
    <w:basedOn w:val="Normal"/>
    <w:link w:val="HTMLAddressChar"/>
    <w:rsid w:val="005D343F"/>
    <w:pPr>
      <w:spacing w:after="0"/>
    </w:pPr>
    <w:rPr>
      <w:i/>
      <w:iCs/>
    </w:rPr>
  </w:style>
  <w:style w:type="character" w:customStyle="1" w:styleId="HTMLAddressChar">
    <w:name w:val="HTML Address Char"/>
    <w:basedOn w:val="DefaultParagraphFont"/>
    <w:link w:val="HTMLAddress"/>
    <w:rsid w:val="005D343F"/>
    <w:rPr>
      <w:i/>
      <w:iCs/>
      <w:lang w:eastAsia="en-US"/>
    </w:rPr>
  </w:style>
  <w:style w:type="paragraph" w:styleId="HTMLPreformatted">
    <w:name w:val="HTML Preformatted"/>
    <w:basedOn w:val="Normal"/>
    <w:link w:val="HTMLPreformattedChar"/>
    <w:rsid w:val="005D343F"/>
    <w:pPr>
      <w:spacing w:after="0"/>
    </w:pPr>
    <w:rPr>
      <w:rFonts w:ascii="Consolas" w:hAnsi="Consolas"/>
    </w:rPr>
  </w:style>
  <w:style w:type="character" w:customStyle="1" w:styleId="HTMLPreformattedChar">
    <w:name w:val="HTML Preformatted Char"/>
    <w:basedOn w:val="DefaultParagraphFont"/>
    <w:link w:val="HTMLPreformatted"/>
    <w:rsid w:val="005D343F"/>
    <w:rPr>
      <w:rFonts w:ascii="Consolas" w:hAnsi="Consolas"/>
      <w:lang w:eastAsia="en-US"/>
    </w:rPr>
  </w:style>
  <w:style w:type="paragraph" w:styleId="Index3">
    <w:name w:val="index 3"/>
    <w:basedOn w:val="Normal"/>
    <w:next w:val="Normal"/>
    <w:rsid w:val="005D343F"/>
    <w:pPr>
      <w:spacing w:after="0"/>
      <w:ind w:left="600" w:hanging="200"/>
    </w:pPr>
  </w:style>
  <w:style w:type="paragraph" w:styleId="Index4">
    <w:name w:val="index 4"/>
    <w:basedOn w:val="Normal"/>
    <w:next w:val="Normal"/>
    <w:rsid w:val="005D343F"/>
    <w:pPr>
      <w:spacing w:after="0"/>
      <w:ind w:left="800" w:hanging="200"/>
    </w:pPr>
  </w:style>
  <w:style w:type="paragraph" w:styleId="Index5">
    <w:name w:val="index 5"/>
    <w:basedOn w:val="Normal"/>
    <w:next w:val="Normal"/>
    <w:rsid w:val="005D343F"/>
    <w:pPr>
      <w:spacing w:after="0"/>
      <w:ind w:left="1000" w:hanging="200"/>
    </w:pPr>
  </w:style>
  <w:style w:type="paragraph" w:styleId="Index6">
    <w:name w:val="index 6"/>
    <w:basedOn w:val="Normal"/>
    <w:next w:val="Normal"/>
    <w:rsid w:val="005D343F"/>
    <w:pPr>
      <w:spacing w:after="0"/>
      <w:ind w:left="1200" w:hanging="200"/>
    </w:pPr>
  </w:style>
  <w:style w:type="paragraph" w:styleId="Index7">
    <w:name w:val="index 7"/>
    <w:basedOn w:val="Normal"/>
    <w:next w:val="Normal"/>
    <w:rsid w:val="005D343F"/>
    <w:pPr>
      <w:spacing w:after="0"/>
      <w:ind w:left="1400" w:hanging="200"/>
    </w:pPr>
  </w:style>
  <w:style w:type="paragraph" w:styleId="Index8">
    <w:name w:val="index 8"/>
    <w:basedOn w:val="Normal"/>
    <w:next w:val="Normal"/>
    <w:rsid w:val="005D343F"/>
    <w:pPr>
      <w:spacing w:after="0"/>
      <w:ind w:left="1600" w:hanging="200"/>
    </w:pPr>
  </w:style>
  <w:style w:type="paragraph" w:styleId="Index9">
    <w:name w:val="index 9"/>
    <w:basedOn w:val="Normal"/>
    <w:next w:val="Normal"/>
    <w:rsid w:val="005D343F"/>
    <w:pPr>
      <w:spacing w:after="0"/>
      <w:ind w:left="1800" w:hanging="200"/>
    </w:pPr>
  </w:style>
  <w:style w:type="paragraph" w:styleId="IndexHeading">
    <w:name w:val="index heading"/>
    <w:basedOn w:val="Normal"/>
    <w:next w:val="Index1"/>
    <w:rsid w:val="005D343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D343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D343F"/>
    <w:rPr>
      <w:i/>
      <w:iCs/>
      <w:color w:val="4472C4" w:themeColor="accent1"/>
      <w:lang w:eastAsia="en-US"/>
    </w:rPr>
  </w:style>
  <w:style w:type="paragraph" w:styleId="ListContinue">
    <w:name w:val="List Continue"/>
    <w:basedOn w:val="Normal"/>
    <w:rsid w:val="005D343F"/>
    <w:pPr>
      <w:spacing w:after="120"/>
      <w:ind w:left="283"/>
      <w:contextualSpacing/>
    </w:pPr>
  </w:style>
  <w:style w:type="paragraph" w:styleId="ListContinue2">
    <w:name w:val="List Continue 2"/>
    <w:basedOn w:val="Normal"/>
    <w:rsid w:val="005D343F"/>
    <w:pPr>
      <w:spacing w:after="120"/>
      <w:ind w:left="566"/>
      <w:contextualSpacing/>
    </w:pPr>
  </w:style>
  <w:style w:type="paragraph" w:styleId="ListContinue3">
    <w:name w:val="List Continue 3"/>
    <w:basedOn w:val="Normal"/>
    <w:rsid w:val="005D343F"/>
    <w:pPr>
      <w:spacing w:after="120"/>
      <w:ind w:left="849"/>
      <w:contextualSpacing/>
    </w:pPr>
  </w:style>
  <w:style w:type="paragraph" w:styleId="ListContinue4">
    <w:name w:val="List Continue 4"/>
    <w:basedOn w:val="Normal"/>
    <w:rsid w:val="005D343F"/>
    <w:pPr>
      <w:spacing w:after="120"/>
      <w:ind w:left="1132"/>
      <w:contextualSpacing/>
    </w:pPr>
  </w:style>
  <w:style w:type="paragraph" w:styleId="ListContinue5">
    <w:name w:val="List Continue 5"/>
    <w:basedOn w:val="Normal"/>
    <w:rsid w:val="005D343F"/>
    <w:pPr>
      <w:spacing w:after="120"/>
      <w:ind w:left="1415"/>
      <w:contextualSpacing/>
    </w:pPr>
  </w:style>
  <w:style w:type="paragraph" w:styleId="ListNumber3">
    <w:name w:val="List Number 3"/>
    <w:basedOn w:val="Normal"/>
    <w:rsid w:val="005D343F"/>
    <w:pPr>
      <w:numPr>
        <w:numId w:val="3"/>
      </w:numPr>
      <w:contextualSpacing/>
    </w:pPr>
  </w:style>
  <w:style w:type="paragraph" w:styleId="ListNumber4">
    <w:name w:val="List Number 4"/>
    <w:basedOn w:val="Normal"/>
    <w:rsid w:val="005D343F"/>
    <w:pPr>
      <w:numPr>
        <w:numId w:val="4"/>
      </w:numPr>
      <w:contextualSpacing/>
    </w:pPr>
  </w:style>
  <w:style w:type="paragraph" w:styleId="ListNumber5">
    <w:name w:val="List Number 5"/>
    <w:basedOn w:val="Normal"/>
    <w:rsid w:val="005D343F"/>
    <w:pPr>
      <w:numPr>
        <w:numId w:val="5"/>
      </w:numPr>
      <w:contextualSpacing/>
    </w:pPr>
  </w:style>
  <w:style w:type="paragraph" w:styleId="MacroText">
    <w:name w:val="macro"/>
    <w:link w:val="MacroTextChar"/>
    <w:rsid w:val="005D343F"/>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5D343F"/>
    <w:rPr>
      <w:rFonts w:ascii="Consolas" w:hAnsi="Consolas"/>
      <w:lang w:eastAsia="en-US"/>
    </w:rPr>
  </w:style>
  <w:style w:type="paragraph" w:styleId="MessageHeader">
    <w:name w:val="Message Header"/>
    <w:basedOn w:val="Normal"/>
    <w:link w:val="MessageHeaderChar"/>
    <w:rsid w:val="005D343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5D343F"/>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5D343F"/>
    <w:rPr>
      <w:lang w:eastAsia="en-US"/>
    </w:rPr>
  </w:style>
  <w:style w:type="paragraph" w:styleId="NormalWeb">
    <w:name w:val="Normal (Web)"/>
    <w:basedOn w:val="Normal"/>
    <w:rsid w:val="005D343F"/>
    <w:rPr>
      <w:sz w:val="24"/>
      <w:szCs w:val="24"/>
    </w:rPr>
  </w:style>
  <w:style w:type="paragraph" w:styleId="NormalIndent">
    <w:name w:val="Normal Indent"/>
    <w:basedOn w:val="Normal"/>
    <w:rsid w:val="005D343F"/>
    <w:pPr>
      <w:ind w:left="720"/>
    </w:pPr>
  </w:style>
  <w:style w:type="paragraph" w:styleId="NoteHeading">
    <w:name w:val="Note Heading"/>
    <w:basedOn w:val="Normal"/>
    <w:next w:val="Normal"/>
    <w:link w:val="NoteHeadingChar"/>
    <w:rsid w:val="005D343F"/>
    <w:pPr>
      <w:spacing w:after="0"/>
    </w:pPr>
  </w:style>
  <w:style w:type="character" w:customStyle="1" w:styleId="NoteHeadingChar">
    <w:name w:val="Note Heading Char"/>
    <w:basedOn w:val="DefaultParagraphFont"/>
    <w:link w:val="NoteHeading"/>
    <w:rsid w:val="005D343F"/>
    <w:rPr>
      <w:lang w:eastAsia="en-US"/>
    </w:rPr>
  </w:style>
  <w:style w:type="paragraph" w:styleId="PlainText">
    <w:name w:val="Plain Text"/>
    <w:basedOn w:val="Normal"/>
    <w:link w:val="PlainTextChar"/>
    <w:rsid w:val="005D343F"/>
    <w:pPr>
      <w:spacing w:after="0"/>
    </w:pPr>
    <w:rPr>
      <w:rFonts w:ascii="Consolas" w:hAnsi="Consolas"/>
      <w:sz w:val="21"/>
      <w:szCs w:val="21"/>
    </w:rPr>
  </w:style>
  <w:style w:type="character" w:customStyle="1" w:styleId="PlainTextChar">
    <w:name w:val="Plain Text Char"/>
    <w:basedOn w:val="DefaultParagraphFont"/>
    <w:link w:val="PlainText"/>
    <w:rsid w:val="005D343F"/>
    <w:rPr>
      <w:rFonts w:ascii="Consolas" w:hAnsi="Consolas"/>
      <w:sz w:val="21"/>
      <w:szCs w:val="21"/>
      <w:lang w:eastAsia="en-US"/>
    </w:rPr>
  </w:style>
  <w:style w:type="paragraph" w:styleId="Quote">
    <w:name w:val="Quote"/>
    <w:basedOn w:val="Normal"/>
    <w:next w:val="Normal"/>
    <w:link w:val="QuoteChar"/>
    <w:uiPriority w:val="29"/>
    <w:qFormat/>
    <w:rsid w:val="005D34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D343F"/>
    <w:rPr>
      <w:i/>
      <w:iCs/>
      <w:color w:val="404040" w:themeColor="text1" w:themeTint="BF"/>
      <w:lang w:eastAsia="en-US"/>
    </w:rPr>
  </w:style>
  <w:style w:type="paragraph" w:styleId="Salutation">
    <w:name w:val="Salutation"/>
    <w:basedOn w:val="Normal"/>
    <w:next w:val="Normal"/>
    <w:link w:val="SalutationChar"/>
    <w:rsid w:val="005D343F"/>
  </w:style>
  <w:style w:type="character" w:customStyle="1" w:styleId="SalutationChar">
    <w:name w:val="Salutation Char"/>
    <w:basedOn w:val="DefaultParagraphFont"/>
    <w:link w:val="Salutation"/>
    <w:rsid w:val="005D343F"/>
    <w:rPr>
      <w:lang w:eastAsia="en-US"/>
    </w:rPr>
  </w:style>
  <w:style w:type="paragraph" w:styleId="Signature">
    <w:name w:val="Signature"/>
    <w:basedOn w:val="Normal"/>
    <w:link w:val="SignatureChar"/>
    <w:rsid w:val="005D343F"/>
    <w:pPr>
      <w:spacing w:after="0"/>
      <w:ind w:left="4252"/>
    </w:pPr>
  </w:style>
  <w:style w:type="character" w:customStyle="1" w:styleId="SignatureChar">
    <w:name w:val="Signature Char"/>
    <w:basedOn w:val="DefaultParagraphFont"/>
    <w:link w:val="Signature"/>
    <w:rsid w:val="005D343F"/>
    <w:rPr>
      <w:lang w:eastAsia="en-US"/>
    </w:rPr>
  </w:style>
  <w:style w:type="paragraph" w:styleId="Subtitle">
    <w:name w:val="Subtitle"/>
    <w:basedOn w:val="Normal"/>
    <w:next w:val="Normal"/>
    <w:link w:val="SubtitleChar"/>
    <w:qFormat/>
    <w:rsid w:val="005D343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D343F"/>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5D343F"/>
    <w:pPr>
      <w:spacing w:after="0"/>
      <w:ind w:left="200" w:hanging="200"/>
    </w:pPr>
  </w:style>
  <w:style w:type="paragraph" w:styleId="TableofFigures">
    <w:name w:val="table of figures"/>
    <w:basedOn w:val="Normal"/>
    <w:next w:val="Normal"/>
    <w:rsid w:val="005D343F"/>
    <w:pPr>
      <w:spacing w:after="0"/>
    </w:pPr>
  </w:style>
  <w:style w:type="paragraph" w:styleId="Title">
    <w:name w:val="Title"/>
    <w:basedOn w:val="Normal"/>
    <w:next w:val="Normal"/>
    <w:link w:val="TitleChar"/>
    <w:qFormat/>
    <w:rsid w:val="005D343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D343F"/>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5D343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5D343F"/>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3.vsdx"/><Relationship Id="rId26" Type="http://schemas.openxmlformats.org/officeDocument/2006/relationships/package" Target="embeddings/Microsoft_Visio_Drawing7.vsdx"/><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package" Target="embeddings/Microsoft_Visio_Drawing11.vsdx"/><Relationship Id="rId42" Type="http://schemas.openxmlformats.org/officeDocument/2006/relationships/package" Target="embeddings/Microsoft_Visio_Drawing14.vsdx"/><Relationship Id="rId47" Type="http://schemas.openxmlformats.org/officeDocument/2006/relationships/image" Target="media/image21.emf"/><Relationship Id="rId50" Type="http://schemas.openxmlformats.org/officeDocument/2006/relationships/package" Target="embeddings/Microsoft_Visio_Drawing18.vsdx"/><Relationship Id="rId55" Type="http://schemas.openxmlformats.org/officeDocument/2006/relationships/image" Target="media/image25.emf"/><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Microsoft_Visio_Drawing12.vsdx"/><Relationship Id="rId46" Type="http://schemas.openxmlformats.org/officeDocument/2006/relationships/package" Target="embeddings/Microsoft_Visio_Drawing16.vsdx"/><Relationship Id="rId59"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image" Target="media/image12.emf"/><Relationship Id="rId41" Type="http://schemas.openxmlformats.org/officeDocument/2006/relationships/image" Target="media/image18.emf"/><Relationship Id="rId54" Type="http://schemas.openxmlformats.org/officeDocument/2006/relationships/package" Target="embeddings/Microsoft_Visio_Drawing20.vsdx"/><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package" Target="embeddings/Microsoft_Visio_Drawing6.vsdx"/><Relationship Id="rId32" Type="http://schemas.openxmlformats.org/officeDocument/2006/relationships/package" Target="embeddings/Microsoft_Visio_Drawing10.vsdx"/><Relationship Id="rId37" Type="http://schemas.openxmlformats.org/officeDocument/2006/relationships/image" Target="media/image16.emf"/><Relationship Id="rId40" Type="http://schemas.openxmlformats.org/officeDocument/2006/relationships/package" Target="embeddings/Microsoft_Visio_Drawing13.vsdx"/><Relationship Id="rId45" Type="http://schemas.openxmlformats.org/officeDocument/2006/relationships/image" Target="media/image20.emf"/><Relationship Id="rId53" Type="http://schemas.openxmlformats.org/officeDocument/2006/relationships/image" Target="media/image24.emf"/><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8.vsdx"/><Relationship Id="rId36" Type="http://schemas.openxmlformats.org/officeDocument/2006/relationships/oleObject" Target="embeddings/Microsoft_Visio_2003-2010_Drawing.vsd"/><Relationship Id="rId49" Type="http://schemas.openxmlformats.org/officeDocument/2006/relationships/image" Target="media/image22.emf"/><Relationship Id="rId57"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package" Target="embeddings/Microsoft_Visio_Drawing15.vsdx"/><Relationship Id="rId52" Type="http://schemas.openxmlformats.org/officeDocument/2006/relationships/package" Target="embeddings/Microsoft_Visio_Drawing19.vsdx"/><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image" Target="media/image11.emf"/><Relationship Id="rId30" Type="http://schemas.openxmlformats.org/officeDocument/2006/relationships/package" Target="embeddings/Microsoft_Visio_Drawing9.vsdx"/><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package" Target="embeddings/Microsoft_Visio_Drawing17.vsdx"/><Relationship Id="rId56" Type="http://schemas.openxmlformats.org/officeDocument/2006/relationships/package" Target="embeddings/Microsoft_Visio_Drawing21.vsdx"/><Relationship Id="rId8" Type="http://schemas.openxmlformats.org/officeDocument/2006/relationships/endnotes" Target="endnotes.xml"/><Relationship Id="rId51" Type="http://schemas.openxmlformats.org/officeDocument/2006/relationships/image" Target="media/image23.emf"/><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sso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38</Pages>
  <Words>13192</Words>
  <Characters>75201</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88217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CR0410</cp:lastModifiedBy>
  <cp:revision>5</cp:revision>
  <cp:lastPrinted>2019-02-25T14:05:00Z</cp:lastPrinted>
  <dcterms:created xsi:type="dcterms:W3CDTF">2023-06-21T13:19:00Z</dcterms:created>
  <dcterms:modified xsi:type="dcterms:W3CDTF">2023-06-21T22:18:00Z</dcterms:modified>
</cp:coreProperties>
</file>
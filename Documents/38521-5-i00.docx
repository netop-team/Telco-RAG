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5211"/>
        <w:gridCol w:w="5212"/>
      </w:tblGrid>
      <w:tr w:rsidR="00AE6164" w:rsidRPr="000702BF" w14:paraId="6420D5CF" w14:textId="77777777" w:rsidTr="000F28A7">
        <w:tc>
          <w:tcPr>
            <w:tcW w:w="10423" w:type="dxa"/>
            <w:gridSpan w:val="2"/>
          </w:tcPr>
          <w:p w14:paraId="3FDEDF14" w14:textId="31E79F53" w:rsidR="004F0988" w:rsidRPr="000702BF" w:rsidRDefault="004F0988" w:rsidP="000F28A7">
            <w:pPr>
              <w:pStyle w:val="ZA"/>
              <w:framePr w:w="0" w:hRule="auto" w:wrap="auto" w:vAnchor="margin" w:hAnchor="text" w:yAlign="inline"/>
              <w:rPr>
                <w:noProof w:val="0"/>
              </w:rPr>
            </w:pPr>
            <w:bookmarkStart w:id="0" w:name="page1"/>
            <w:r w:rsidRPr="000702BF">
              <w:rPr>
                <w:noProof w:val="0"/>
                <w:sz w:val="64"/>
              </w:rPr>
              <w:t xml:space="preserve">3GPP </w:t>
            </w:r>
            <w:bookmarkStart w:id="1" w:name="specType1"/>
            <w:r w:rsidRPr="000702BF">
              <w:rPr>
                <w:noProof w:val="0"/>
                <w:sz w:val="64"/>
              </w:rPr>
              <w:t>TS</w:t>
            </w:r>
            <w:bookmarkEnd w:id="1"/>
            <w:r w:rsidRPr="000702BF">
              <w:rPr>
                <w:noProof w:val="0"/>
                <w:sz w:val="64"/>
              </w:rPr>
              <w:t xml:space="preserve"> </w:t>
            </w:r>
            <w:bookmarkStart w:id="2" w:name="specNumber"/>
            <w:r w:rsidR="004C3FA0" w:rsidRPr="000702BF">
              <w:rPr>
                <w:noProof w:val="0"/>
                <w:sz w:val="64"/>
              </w:rPr>
              <w:t>38.521-5</w:t>
            </w:r>
            <w:bookmarkEnd w:id="2"/>
            <w:r w:rsidRPr="000702BF">
              <w:rPr>
                <w:noProof w:val="0"/>
                <w:sz w:val="64"/>
              </w:rPr>
              <w:t xml:space="preserve"> </w:t>
            </w:r>
            <w:r w:rsidRPr="000702BF">
              <w:rPr>
                <w:noProof w:val="0"/>
              </w:rPr>
              <w:t>V</w:t>
            </w:r>
            <w:bookmarkStart w:id="3" w:name="specVersion"/>
            <w:r w:rsidR="00ED3C64">
              <w:rPr>
                <w:noProof w:val="0"/>
              </w:rPr>
              <w:t>18</w:t>
            </w:r>
            <w:r w:rsidRPr="000702BF">
              <w:rPr>
                <w:noProof w:val="0"/>
              </w:rPr>
              <w:t>.</w:t>
            </w:r>
            <w:r w:rsidR="00A84E70">
              <w:rPr>
                <w:noProof w:val="0"/>
              </w:rPr>
              <w:t>0</w:t>
            </w:r>
            <w:r w:rsidRPr="000702BF">
              <w:rPr>
                <w:noProof w:val="0"/>
              </w:rPr>
              <w:t>.</w:t>
            </w:r>
            <w:bookmarkEnd w:id="3"/>
            <w:r w:rsidR="0084798E" w:rsidRPr="000702BF">
              <w:rPr>
                <w:noProof w:val="0"/>
              </w:rPr>
              <w:t>0</w:t>
            </w:r>
            <w:r w:rsidRPr="000702BF">
              <w:rPr>
                <w:noProof w:val="0"/>
              </w:rPr>
              <w:t xml:space="preserve"> </w:t>
            </w:r>
            <w:r w:rsidRPr="000702BF">
              <w:rPr>
                <w:noProof w:val="0"/>
                <w:sz w:val="32"/>
              </w:rPr>
              <w:t>(</w:t>
            </w:r>
            <w:bookmarkStart w:id="4" w:name="issueDate"/>
            <w:r w:rsidR="004C3FA0" w:rsidRPr="000702BF">
              <w:rPr>
                <w:noProof w:val="0"/>
                <w:sz w:val="32"/>
              </w:rPr>
              <w:t>202</w:t>
            </w:r>
            <w:r w:rsidR="00A73F16" w:rsidRPr="000702BF">
              <w:rPr>
                <w:noProof w:val="0"/>
                <w:sz w:val="32"/>
              </w:rPr>
              <w:t>3</w:t>
            </w:r>
            <w:r w:rsidRPr="000702BF">
              <w:rPr>
                <w:noProof w:val="0"/>
                <w:sz w:val="32"/>
              </w:rPr>
              <w:t>-</w:t>
            </w:r>
            <w:bookmarkEnd w:id="4"/>
            <w:r w:rsidR="0044729F" w:rsidRPr="000702BF">
              <w:rPr>
                <w:noProof w:val="0"/>
                <w:sz w:val="32"/>
              </w:rPr>
              <w:t>12</w:t>
            </w:r>
            <w:r w:rsidRPr="000702BF">
              <w:rPr>
                <w:noProof w:val="0"/>
                <w:sz w:val="32"/>
              </w:rPr>
              <w:t>)</w:t>
            </w:r>
          </w:p>
        </w:tc>
      </w:tr>
      <w:tr w:rsidR="004F0988" w:rsidRPr="000702BF" w14:paraId="0FFD4F19" w14:textId="77777777" w:rsidTr="000F28A7">
        <w:trPr>
          <w:trHeight w:hRule="exact" w:val="1134"/>
        </w:trPr>
        <w:tc>
          <w:tcPr>
            <w:tcW w:w="10423" w:type="dxa"/>
            <w:gridSpan w:val="2"/>
          </w:tcPr>
          <w:p w14:paraId="5AB75458" w14:textId="3C71667E" w:rsidR="004F0988" w:rsidRPr="000702BF" w:rsidRDefault="004F0988" w:rsidP="00133525">
            <w:pPr>
              <w:pStyle w:val="ZB"/>
              <w:framePr w:w="0" w:hRule="auto" w:wrap="auto" w:vAnchor="margin" w:hAnchor="text" w:yAlign="inline"/>
              <w:rPr>
                <w:noProof w:val="0"/>
              </w:rPr>
            </w:pPr>
            <w:r w:rsidRPr="000702BF">
              <w:rPr>
                <w:noProof w:val="0"/>
              </w:rPr>
              <w:t xml:space="preserve">Technical </w:t>
            </w:r>
            <w:bookmarkStart w:id="5" w:name="spectype2"/>
            <w:r w:rsidRPr="000702BF">
              <w:rPr>
                <w:noProof w:val="0"/>
              </w:rPr>
              <w:t>Specification</w:t>
            </w:r>
            <w:bookmarkEnd w:id="5"/>
          </w:p>
          <w:p w14:paraId="462B8E42" w14:textId="34C0E28F" w:rsidR="00BA4B8D" w:rsidRPr="000702BF" w:rsidRDefault="00BA4B8D" w:rsidP="00BA4B8D">
            <w:pPr>
              <w:pStyle w:val="Guidance"/>
              <w:rPr>
                <w:color w:val="auto"/>
              </w:rPr>
            </w:pPr>
            <w:r w:rsidRPr="000702BF">
              <w:rPr>
                <w:color w:val="auto"/>
              </w:rPr>
              <w:br/>
            </w:r>
            <w:r w:rsidRPr="000702BF">
              <w:rPr>
                <w:color w:val="auto"/>
              </w:rPr>
              <w:br/>
            </w:r>
          </w:p>
        </w:tc>
      </w:tr>
      <w:tr w:rsidR="00AE6164" w:rsidRPr="000702BF" w14:paraId="717C4EBE" w14:textId="77777777" w:rsidTr="000F28A7">
        <w:trPr>
          <w:trHeight w:hRule="exact" w:val="3686"/>
        </w:trPr>
        <w:tc>
          <w:tcPr>
            <w:tcW w:w="10423" w:type="dxa"/>
            <w:gridSpan w:val="2"/>
          </w:tcPr>
          <w:p w14:paraId="03D032C0" w14:textId="77777777" w:rsidR="004F0988" w:rsidRPr="000702BF" w:rsidRDefault="004F0988" w:rsidP="00133525">
            <w:pPr>
              <w:pStyle w:val="ZT"/>
              <w:framePr w:wrap="auto" w:hAnchor="text" w:yAlign="inline"/>
            </w:pPr>
            <w:r w:rsidRPr="000702BF">
              <w:t>3rd Generation Partnership Project;</w:t>
            </w:r>
          </w:p>
          <w:p w14:paraId="653799DC" w14:textId="1F3D6135" w:rsidR="004F0988" w:rsidRPr="000702BF" w:rsidRDefault="004F0988" w:rsidP="00133525">
            <w:pPr>
              <w:pStyle w:val="ZT"/>
              <w:framePr w:wrap="auto" w:hAnchor="text" w:yAlign="inline"/>
            </w:pPr>
            <w:r w:rsidRPr="000702BF">
              <w:t xml:space="preserve">Technical Specification Group </w:t>
            </w:r>
            <w:bookmarkStart w:id="6" w:name="specTitle"/>
            <w:r w:rsidR="0021768B" w:rsidRPr="000702BF">
              <w:t>Radio Access Network</w:t>
            </w:r>
            <w:r w:rsidRPr="000702BF">
              <w:t>;</w:t>
            </w:r>
          </w:p>
          <w:p w14:paraId="211669E9" w14:textId="46AB9980" w:rsidR="004F0988" w:rsidRPr="000702BF" w:rsidRDefault="00967F60" w:rsidP="00133525">
            <w:pPr>
              <w:pStyle w:val="ZT"/>
              <w:framePr w:wrap="auto" w:hAnchor="text" w:yAlign="inline"/>
            </w:pPr>
            <w:r w:rsidRPr="000702BF">
              <w:t>NR</w:t>
            </w:r>
            <w:r w:rsidR="004F0988" w:rsidRPr="000702BF">
              <w:t>;</w:t>
            </w:r>
          </w:p>
          <w:p w14:paraId="73E9D314" w14:textId="074F4FCD" w:rsidR="00062023" w:rsidRPr="000702BF" w:rsidRDefault="003816E2" w:rsidP="00133525">
            <w:pPr>
              <w:pStyle w:val="ZT"/>
              <w:framePr w:wrap="auto" w:hAnchor="text" w:yAlign="inline"/>
            </w:pPr>
            <w:r w:rsidRPr="000702BF">
              <w:t>User Equipment (UE) conformance specification</w:t>
            </w:r>
            <w:r w:rsidR="00062023" w:rsidRPr="000702BF">
              <w:t>;</w:t>
            </w:r>
          </w:p>
          <w:p w14:paraId="6C539263" w14:textId="1221AAC6" w:rsidR="00062023" w:rsidRPr="000702BF" w:rsidRDefault="003816E2" w:rsidP="00133525">
            <w:pPr>
              <w:pStyle w:val="ZT"/>
              <w:framePr w:wrap="auto" w:hAnchor="text" w:yAlign="inline"/>
            </w:pPr>
            <w:r w:rsidRPr="000702BF">
              <w:t>Radio transmission and reception</w:t>
            </w:r>
            <w:r w:rsidR="00062023" w:rsidRPr="000702BF">
              <w:t>;</w:t>
            </w:r>
          </w:p>
          <w:p w14:paraId="5D23BE00" w14:textId="692A7BD4" w:rsidR="00062023" w:rsidRPr="000702BF" w:rsidRDefault="00961316" w:rsidP="00133525">
            <w:pPr>
              <w:pStyle w:val="ZT"/>
              <w:framePr w:wrap="auto" w:hAnchor="text" w:yAlign="inline"/>
            </w:pPr>
            <w:r w:rsidRPr="000702BF">
              <w:t xml:space="preserve">Part 5: Satellite access Radio Frequency (RF) and performance </w:t>
            </w:r>
          </w:p>
          <w:bookmarkEnd w:id="6"/>
          <w:p w14:paraId="04CAC1E0" w14:textId="00A035AE" w:rsidR="004F0988" w:rsidRPr="000702BF" w:rsidRDefault="004F0988" w:rsidP="00133525">
            <w:pPr>
              <w:pStyle w:val="ZT"/>
              <w:framePr w:wrap="auto" w:hAnchor="text" w:yAlign="inline"/>
              <w:rPr>
                <w:i/>
                <w:sz w:val="28"/>
              </w:rPr>
            </w:pPr>
            <w:r w:rsidRPr="000702BF">
              <w:t>(</w:t>
            </w:r>
            <w:r w:rsidRPr="000702BF">
              <w:rPr>
                <w:rStyle w:val="ZGSM"/>
              </w:rPr>
              <w:t xml:space="preserve">Release </w:t>
            </w:r>
            <w:bookmarkStart w:id="7" w:name="specRelease"/>
            <w:r w:rsidR="00D82E6F" w:rsidRPr="000702BF">
              <w:rPr>
                <w:rStyle w:val="ZGSM"/>
              </w:rPr>
              <w:t>1</w:t>
            </w:r>
            <w:bookmarkEnd w:id="7"/>
            <w:r w:rsidR="00ED3C64">
              <w:rPr>
                <w:rStyle w:val="ZGSM"/>
              </w:rPr>
              <w:t>8</w:t>
            </w:r>
            <w:r w:rsidRPr="000702BF">
              <w:t>)</w:t>
            </w:r>
          </w:p>
        </w:tc>
      </w:tr>
      <w:tr w:rsidR="00670CF4" w:rsidRPr="000702BF" w14:paraId="0B3A7FFE" w14:textId="77777777" w:rsidTr="000F28A7">
        <w:tc>
          <w:tcPr>
            <w:tcW w:w="10423" w:type="dxa"/>
            <w:gridSpan w:val="2"/>
          </w:tcPr>
          <w:p w14:paraId="05619269" w14:textId="25E544A9" w:rsidR="00670CF4" w:rsidRPr="000702BF" w:rsidRDefault="00670CF4" w:rsidP="00670CF4">
            <w:pPr>
              <w:pStyle w:val="TAR"/>
            </w:pPr>
            <w:r w:rsidRPr="000702BF">
              <w:tab/>
            </w:r>
          </w:p>
        </w:tc>
      </w:tr>
      <w:bookmarkStart w:id="8" w:name="_MON_1710316271"/>
      <w:bookmarkEnd w:id="8"/>
      <w:tr w:rsidR="00830904" w:rsidRPr="000702BF" w14:paraId="70FDD341" w14:textId="77777777" w:rsidTr="000F28A7">
        <w:trPr>
          <w:trHeight w:hRule="exact" w:val="1531"/>
        </w:trPr>
        <w:tc>
          <w:tcPr>
            <w:tcW w:w="5211" w:type="dxa"/>
          </w:tcPr>
          <w:p w14:paraId="4AD827FC" w14:textId="626C894F" w:rsidR="00830904" w:rsidRPr="000702BF" w:rsidRDefault="00830904" w:rsidP="00670CF4">
            <w:pPr>
              <w:pStyle w:val="TAL"/>
            </w:pPr>
            <w:r w:rsidRPr="000702BF">
              <w:object w:dxaOrig="1836" w:dyaOrig="1272" w14:anchorId="1BA3C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5.25pt" o:ole="">
                  <v:imagedata r:id="rId8" o:title=""/>
                </v:shape>
                <o:OLEObject Type="Embed" ProgID="Word.Picture.8" ShapeID="_x0000_i1025" DrawAspect="Content" ObjectID="_1765802122" r:id="rId9"/>
              </w:object>
            </w:r>
          </w:p>
        </w:tc>
        <w:tc>
          <w:tcPr>
            <w:tcW w:w="5212" w:type="dxa"/>
          </w:tcPr>
          <w:p w14:paraId="6182C649" w14:textId="61EFBC43" w:rsidR="00830904" w:rsidRPr="000702BF" w:rsidRDefault="00830904" w:rsidP="00670CF4">
            <w:pPr>
              <w:pStyle w:val="TAR"/>
            </w:pPr>
            <w:r w:rsidRPr="000702BF">
              <w:object w:dxaOrig="2126" w:dyaOrig="1243" w14:anchorId="44754548">
                <v:shape id="_x0000_i1026" type="#_x0000_t75" style="width:128.25pt;height:74.25pt" o:ole="">
                  <v:imagedata r:id="rId10" o:title=""/>
                </v:shape>
                <o:OLEObject Type="Embed" ProgID="Word.Picture.8" ShapeID="_x0000_i1026" DrawAspect="Content" ObjectID="_1765802123" r:id="rId11"/>
              </w:object>
            </w:r>
          </w:p>
        </w:tc>
      </w:tr>
      <w:tr w:rsidR="000270B9" w:rsidRPr="000702BF" w14:paraId="6092823F" w14:textId="77777777" w:rsidTr="000F28A7">
        <w:trPr>
          <w:trHeight w:hRule="exact" w:val="5783"/>
        </w:trPr>
        <w:tc>
          <w:tcPr>
            <w:tcW w:w="10423" w:type="dxa"/>
            <w:gridSpan w:val="2"/>
          </w:tcPr>
          <w:p w14:paraId="076C4B54" w14:textId="5EE72415" w:rsidR="000270B9" w:rsidRPr="000702BF" w:rsidRDefault="000270B9" w:rsidP="000270B9">
            <w:pPr>
              <w:pStyle w:val="TAL"/>
            </w:pPr>
          </w:p>
        </w:tc>
      </w:tr>
      <w:tr w:rsidR="000270B9" w:rsidRPr="000702BF" w14:paraId="4E59D888" w14:textId="77777777" w:rsidTr="000F28A7">
        <w:trPr>
          <w:trHeight w:hRule="exact" w:val="964"/>
        </w:trPr>
        <w:tc>
          <w:tcPr>
            <w:tcW w:w="10423" w:type="dxa"/>
            <w:gridSpan w:val="2"/>
          </w:tcPr>
          <w:p w14:paraId="7B678B59" w14:textId="24BFD9DC" w:rsidR="000270B9" w:rsidRPr="000702BF" w:rsidRDefault="000270B9" w:rsidP="000270B9">
            <w:pPr>
              <w:rPr>
                <w:sz w:val="16"/>
                <w:szCs w:val="16"/>
              </w:rPr>
            </w:pPr>
            <w:r w:rsidRPr="000702BF">
              <w:rPr>
                <w:sz w:val="16"/>
                <w:szCs w:val="16"/>
              </w:rPr>
              <w:t>The present document has been developed within the 3rd Generation Partnership Project (3GPP</w:t>
            </w:r>
            <w:r w:rsidRPr="000702BF">
              <w:rPr>
                <w:sz w:val="16"/>
                <w:szCs w:val="16"/>
                <w:vertAlign w:val="superscript"/>
              </w:rPr>
              <w:t xml:space="preserve"> TM</w:t>
            </w:r>
            <w:r w:rsidRPr="000702BF">
              <w:rPr>
                <w:sz w:val="16"/>
                <w:szCs w:val="16"/>
              </w:rPr>
              <w:t>) and may be further elaborated for the purposes of 3GPP.</w:t>
            </w:r>
            <w:r w:rsidRPr="000702BF">
              <w:rPr>
                <w:sz w:val="16"/>
                <w:szCs w:val="16"/>
              </w:rPr>
              <w:br/>
              <w:t>The present document has not been subject to any approval process by the 3GPP</w:t>
            </w:r>
            <w:r w:rsidRPr="000702BF">
              <w:rPr>
                <w:sz w:val="16"/>
                <w:szCs w:val="16"/>
                <w:vertAlign w:val="superscript"/>
              </w:rPr>
              <w:t xml:space="preserve"> </w:t>
            </w:r>
            <w:r w:rsidRPr="000702BF">
              <w:rPr>
                <w:sz w:val="16"/>
                <w:szCs w:val="16"/>
              </w:rPr>
              <w:t>Organizational Partners and shall not be implemented.</w:t>
            </w:r>
            <w:r w:rsidRPr="000702BF">
              <w:rPr>
                <w:sz w:val="16"/>
                <w:szCs w:val="16"/>
              </w:rPr>
              <w:br/>
              <w:t>This Specification is provided for future development work within 3GPP</w:t>
            </w:r>
            <w:r w:rsidRPr="000702BF">
              <w:rPr>
                <w:sz w:val="16"/>
                <w:szCs w:val="16"/>
                <w:vertAlign w:val="superscript"/>
              </w:rPr>
              <w:t xml:space="preserve"> </w:t>
            </w:r>
            <w:r w:rsidRPr="000702BF">
              <w:rPr>
                <w:sz w:val="16"/>
                <w:szCs w:val="16"/>
              </w:rPr>
              <w:t>only. The Organizational Partners accept no liability for any use of this Specification.</w:t>
            </w:r>
            <w:r w:rsidRPr="000702BF">
              <w:rPr>
                <w:sz w:val="16"/>
                <w:szCs w:val="16"/>
              </w:rPr>
              <w:br/>
              <w:t>Specifications and Reports for implementation of the 3GPP</w:t>
            </w:r>
            <w:r w:rsidRPr="000702BF">
              <w:rPr>
                <w:sz w:val="16"/>
                <w:szCs w:val="16"/>
                <w:vertAlign w:val="superscript"/>
              </w:rPr>
              <w:t xml:space="preserve"> TM</w:t>
            </w:r>
            <w:r w:rsidRPr="000702BF">
              <w:rPr>
                <w:sz w:val="16"/>
                <w:szCs w:val="16"/>
              </w:rPr>
              <w:t xml:space="preserve"> system should be obtained via the 3GPP Organizational Partners' Publications Offices.</w:t>
            </w:r>
          </w:p>
        </w:tc>
      </w:tr>
    </w:tbl>
    <w:p w14:paraId="62A41910" w14:textId="77777777" w:rsidR="00080512" w:rsidRPr="000702BF" w:rsidRDefault="00080512">
      <w:pPr>
        <w:sectPr w:rsidR="00080512" w:rsidRPr="000702BF" w:rsidSect="009114D7">
          <w:footerReference w:type="even" r:id="rId12"/>
          <w:footerReference w:type="first" r:id="rId13"/>
          <w:footnotePr>
            <w:numRestart w:val="eachSect"/>
          </w:footnotePr>
          <w:pgSz w:w="11907" w:h="16840" w:code="9"/>
          <w:pgMar w:top="1134" w:right="851" w:bottom="397" w:left="851" w:header="0" w:footer="0" w:gutter="0"/>
          <w:cols w:space="720"/>
        </w:sectPr>
      </w:pPr>
      <w:bookmarkStart w:id="9" w:name="_MON_1684549432"/>
      <w:bookmarkEnd w:id="0"/>
      <w:bookmarkEnd w:id="9"/>
    </w:p>
    <w:tbl>
      <w:tblPr>
        <w:tblW w:w="10423" w:type="dxa"/>
        <w:tblLook w:val="04A0" w:firstRow="1" w:lastRow="0" w:firstColumn="1" w:lastColumn="0" w:noHBand="0" w:noVBand="1"/>
      </w:tblPr>
      <w:tblGrid>
        <w:gridCol w:w="10423"/>
      </w:tblGrid>
      <w:tr w:rsidR="00E16509" w:rsidRPr="000702BF" w14:paraId="779AAB31" w14:textId="77777777" w:rsidTr="00133525">
        <w:trPr>
          <w:trHeight w:hRule="exact" w:val="5670"/>
        </w:trPr>
        <w:tc>
          <w:tcPr>
            <w:tcW w:w="10423" w:type="dxa"/>
            <w:shd w:val="clear" w:color="auto" w:fill="auto"/>
          </w:tcPr>
          <w:p w14:paraId="4C627120" w14:textId="77777777" w:rsidR="00E16509" w:rsidRPr="000702BF" w:rsidRDefault="00E16509" w:rsidP="00E16509">
            <w:pPr>
              <w:pStyle w:val="Guidance"/>
            </w:pPr>
            <w:bookmarkStart w:id="10" w:name="page2"/>
          </w:p>
        </w:tc>
      </w:tr>
      <w:tr w:rsidR="00E16509" w:rsidRPr="000702BF" w14:paraId="7A3B3A7F" w14:textId="77777777" w:rsidTr="00C074DD">
        <w:trPr>
          <w:trHeight w:hRule="exact" w:val="5387"/>
        </w:trPr>
        <w:tc>
          <w:tcPr>
            <w:tcW w:w="10423" w:type="dxa"/>
            <w:shd w:val="clear" w:color="auto" w:fill="auto"/>
          </w:tcPr>
          <w:p w14:paraId="03A67D73" w14:textId="77777777" w:rsidR="00E16509" w:rsidRPr="000702BF" w:rsidRDefault="00E16509" w:rsidP="00133525">
            <w:pPr>
              <w:pStyle w:val="FP"/>
              <w:spacing w:after="240"/>
              <w:ind w:left="2835" w:right="2835"/>
              <w:jc w:val="center"/>
              <w:rPr>
                <w:rFonts w:ascii="Arial" w:hAnsi="Arial"/>
                <w:b/>
                <w:i/>
              </w:rPr>
            </w:pPr>
            <w:bookmarkStart w:id="11" w:name="coords3gpp"/>
            <w:r w:rsidRPr="000702BF">
              <w:rPr>
                <w:rFonts w:ascii="Arial" w:hAnsi="Arial"/>
                <w:b/>
                <w:i/>
              </w:rPr>
              <w:t>3GPP</w:t>
            </w:r>
          </w:p>
          <w:p w14:paraId="252767FD" w14:textId="77777777" w:rsidR="00E16509" w:rsidRPr="000702BF" w:rsidRDefault="00E16509" w:rsidP="00133525">
            <w:pPr>
              <w:pStyle w:val="FP"/>
              <w:pBdr>
                <w:bottom w:val="single" w:sz="6" w:space="1" w:color="auto"/>
              </w:pBdr>
              <w:ind w:left="2835" w:right="2835"/>
              <w:jc w:val="center"/>
            </w:pPr>
            <w:r w:rsidRPr="000702BF">
              <w:t>Postal address</w:t>
            </w:r>
          </w:p>
          <w:p w14:paraId="73CD2C20" w14:textId="77777777" w:rsidR="00E16509" w:rsidRPr="000702BF" w:rsidRDefault="00E16509" w:rsidP="00133525">
            <w:pPr>
              <w:pStyle w:val="FP"/>
              <w:ind w:left="2835" w:right="2835"/>
              <w:jc w:val="center"/>
              <w:rPr>
                <w:rFonts w:ascii="Arial" w:hAnsi="Arial"/>
                <w:sz w:val="18"/>
              </w:rPr>
            </w:pPr>
          </w:p>
          <w:p w14:paraId="2122B1F3" w14:textId="77777777" w:rsidR="00E16509" w:rsidRPr="000702BF" w:rsidRDefault="00E16509" w:rsidP="00133525">
            <w:pPr>
              <w:pStyle w:val="FP"/>
              <w:pBdr>
                <w:bottom w:val="single" w:sz="6" w:space="1" w:color="auto"/>
              </w:pBdr>
              <w:spacing w:before="240"/>
              <w:ind w:left="2835" w:right="2835"/>
              <w:jc w:val="center"/>
            </w:pPr>
            <w:r w:rsidRPr="000702BF">
              <w:t>3GPP support office address</w:t>
            </w:r>
          </w:p>
          <w:p w14:paraId="4B118786" w14:textId="77777777" w:rsidR="00E16509" w:rsidRPr="000702BF" w:rsidRDefault="00E16509" w:rsidP="00133525">
            <w:pPr>
              <w:pStyle w:val="FP"/>
              <w:ind w:left="2835" w:right="2835"/>
              <w:jc w:val="center"/>
              <w:rPr>
                <w:rFonts w:ascii="Arial" w:hAnsi="Arial"/>
                <w:sz w:val="18"/>
              </w:rPr>
            </w:pPr>
            <w:r w:rsidRPr="000702BF">
              <w:rPr>
                <w:rFonts w:ascii="Arial" w:hAnsi="Arial"/>
                <w:sz w:val="18"/>
              </w:rPr>
              <w:t>650 Route des Lucioles - Sophia Antipolis</w:t>
            </w:r>
          </w:p>
          <w:p w14:paraId="7A890E1F" w14:textId="77777777" w:rsidR="00E16509" w:rsidRPr="000702BF" w:rsidRDefault="00E16509" w:rsidP="00133525">
            <w:pPr>
              <w:pStyle w:val="FP"/>
              <w:ind w:left="2835" w:right="2835"/>
              <w:jc w:val="center"/>
              <w:rPr>
                <w:rFonts w:ascii="Arial" w:hAnsi="Arial"/>
                <w:sz w:val="18"/>
              </w:rPr>
            </w:pPr>
            <w:r w:rsidRPr="000702BF">
              <w:rPr>
                <w:rFonts w:ascii="Arial" w:hAnsi="Arial"/>
                <w:sz w:val="18"/>
              </w:rPr>
              <w:t>Valbonne - FRANCE</w:t>
            </w:r>
          </w:p>
          <w:p w14:paraId="76EFB16C" w14:textId="77777777" w:rsidR="00E16509" w:rsidRPr="000702BF" w:rsidRDefault="00E16509" w:rsidP="00133525">
            <w:pPr>
              <w:pStyle w:val="FP"/>
              <w:spacing w:after="20"/>
              <w:ind w:left="2835" w:right="2835"/>
              <w:jc w:val="center"/>
              <w:rPr>
                <w:rFonts w:ascii="Arial" w:hAnsi="Arial"/>
                <w:sz w:val="18"/>
              </w:rPr>
            </w:pPr>
            <w:r w:rsidRPr="000702BF">
              <w:rPr>
                <w:rFonts w:ascii="Arial" w:hAnsi="Arial"/>
                <w:sz w:val="18"/>
              </w:rPr>
              <w:t>Tel.: +33 4 92 94 42 00 Fax: +33 4 93 65 47 16</w:t>
            </w:r>
          </w:p>
          <w:p w14:paraId="6476674E" w14:textId="77777777" w:rsidR="00E16509" w:rsidRPr="000702BF" w:rsidRDefault="00E16509" w:rsidP="00133525">
            <w:pPr>
              <w:pStyle w:val="FP"/>
              <w:pBdr>
                <w:bottom w:val="single" w:sz="6" w:space="1" w:color="auto"/>
              </w:pBdr>
              <w:spacing w:before="240"/>
              <w:ind w:left="2835" w:right="2835"/>
              <w:jc w:val="center"/>
            </w:pPr>
            <w:r w:rsidRPr="000702BF">
              <w:t>Internet</w:t>
            </w:r>
          </w:p>
          <w:p w14:paraId="2D660AE8" w14:textId="77777777" w:rsidR="00E16509" w:rsidRPr="000702BF" w:rsidRDefault="00E16509" w:rsidP="00133525">
            <w:pPr>
              <w:pStyle w:val="FP"/>
              <w:ind w:left="2835" w:right="2835"/>
              <w:jc w:val="center"/>
              <w:rPr>
                <w:rFonts w:ascii="Arial" w:hAnsi="Arial"/>
                <w:sz w:val="18"/>
              </w:rPr>
            </w:pPr>
            <w:r w:rsidRPr="000702BF">
              <w:rPr>
                <w:rFonts w:ascii="Arial" w:hAnsi="Arial"/>
                <w:sz w:val="18"/>
              </w:rPr>
              <w:t>http://www.3gpp.org</w:t>
            </w:r>
            <w:bookmarkEnd w:id="11"/>
          </w:p>
          <w:p w14:paraId="3EBD2B84" w14:textId="77777777" w:rsidR="00E16509" w:rsidRPr="000702BF" w:rsidRDefault="00E16509" w:rsidP="00133525"/>
        </w:tc>
      </w:tr>
      <w:tr w:rsidR="00E16509" w:rsidRPr="000702BF" w14:paraId="1D69F471" w14:textId="77777777" w:rsidTr="00C074DD">
        <w:tc>
          <w:tcPr>
            <w:tcW w:w="10423" w:type="dxa"/>
            <w:shd w:val="clear" w:color="auto" w:fill="auto"/>
            <w:vAlign w:val="bottom"/>
          </w:tcPr>
          <w:p w14:paraId="4D400848" w14:textId="77777777" w:rsidR="00E16509" w:rsidRPr="000702BF" w:rsidRDefault="00E16509" w:rsidP="00133525">
            <w:pPr>
              <w:pStyle w:val="FP"/>
              <w:pBdr>
                <w:bottom w:val="single" w:sz="6" w:space="1" w:color="auto"/>
              </w:pBdr>
              <w:spacing w:after="240"/>
              <w:jc w:val="center"/>
              <w:rPr>
                <w:rFonts w:ascii="Arial" w:hAnsi="Arial"/>
                <w:b/>
                <w:i/>
              </w:rPr>
            </w:pPr>
            <w:bookmarkStart w:id="12" w:name="copyrightNotification"/>
            <w:r w:rsidRPr="000702BF">
              <w:rPr>
                <w:rFonts w:ascii="Arial" w:hAnsi="Arial"/>
                <w:b/>
                <w:i/>
              </w:rPr>
              <w:t>Copyright Notification</w:t>
            </w:r>
          </w:p>
          <w:p w14:paraId="2C8A8C99" w14:textId="77777777" w:rsidR="00E16509" w:rsidRPr="000702BF" w:rsidRDefault="00E16509" w:rsidP="00133525">
            <w:pPr>
              <w:pStyle w:val="FP"/>
              <w:jc w:val="center"/>
            </w:pPr>
            <w:r w:rsidRPr="000702BF">
              <w:t>No part may be reproduced except as authorized by written permission.</w:t>
            </w:r>
            <w:r w:rsidRPr="000702BF">
              <w:br/>
              <w:t>The copyright and the foregoing restriction extend to reproduction in all media.</w:t>
            </w:r>
          </w:p>
          <w:p w14:paraId="5A408646" w14:textId="77777777" w:rsidR="00E16509" w:rsidRPr="000702BF" w:rsidRDefault="00E16509" w:rsidP="00133525">
            <w:pPr>
              <w:pStyle w:val="FP"/>
              <w:jc w:val="center"/>
            </w:pPr>
          </w:p>
          <w:p w14:paraId="786C0A36" w14:textId="1CA4C389" w:rsidR="00E16509" w:rsidRPr="000702BF" w:rsidRDefault="00E16509" w:rsidP="00133525">
            <w:pPr>
              <w:pStyle w:val="FP"/>
              <w:jc w:val="center"/>
              <w:rPr>
                <w:sz w:val="18"/>
              </w:rPr>
            </w:pPr>
            <w:r w:rsidRPr="000702BF">
              <w:rPr>
                <w:sz w:val="18"/>
              </w:rPr>
              <w:t xml:space="preserve">© </w:t>
            </w:r>
            <w:bookmarkStart w:id="13" w:name="copyrightDate"/>
            <w:r w:rsidRPr="000702BF">
              <w:rPr>
                <w:sz w:val="18"/>
              </w:rPr>
              <w:t>2</w:t>
            </w:r>
            <w:r w:rsidR="008E2D68" w:rsidRPr="000702BF">
              <w:rPr>
                <w:sz w:val="18"/>
              </w:rPr>
              <w:t>02</w:t>
            </w:r>
            <w:r w:rsidR="00AE4C53" w:rsidRPr="000702BF">
              <w:rPr>
                <w:sz w:val="18"/>
              </w:rPr>
              <w:t>3</w:t>
            </w:r>
            <w:bookmarkEnd w:id="13"/>
            <w:r w:rsidRPr="000702BF">
              <w:rPr>
                <w:sz w:val="18"/>
              </w:rPr>
              <w:t>, 3GPP Organizational Partners (ARIB, ATIS, CCSA, ETSI, TSDSI, TTA, TTC).</w:t>
            </w:r>
            <w:bookmarkStart w:id="14" w:name="copyrightaddon"/>
            <w:bookmarkEnd w:id="14"/>
          </w:p>
          <w:p w14:paraId="63D0B133" w14:textId="77777777" w:rsidR="00E16509" w:rsidRPr="000702BF" w:rsidRDefault="00E16509" w:rsidP="00133525">
            <w:pPr>
              <w:pStyle w:val="FP"/>
              <w:jc w:val="center"/>
              <w:rPr>
                <w:sz w:val="18"/>
              </w:rPr>
            </w:pPr>
            <w:r w:rsidRPr="000702BF">
              <w:rPr>
                <w:sz w:val="18"/>
              </w:rPr>
              <w:t>All rights reserved.</w:t>
            </w:r>
          </w:p>
          <w:p w14:paraId="582AEDD5" w14:textId="77777777" w:rsidR="00E16509" w:rsidRPr="000702BF" w:rsidRDefault="00E16509" w:rsidP="00E16509">
            <w:pPr>
              <w:pStyle w:val="FP"/>
              <w:rPr>
                <w:sz w:val="18"/>
              </w:rPr>
            </w:pPr>
          </w:p>
          <w:p w14:paraId="01F2EB56" w14:textId="77777777" w:rsidR="00E16509" w:rsidRPr="000702BF" w:rsidRDefault="00E16509" w:rsidP="00E16509">
            <w:pPr>
              <w:pStyle w:val="FP"/>
              <w:rPr>
                <w:sz w:val="18"/>
              </w:rPr>
            </w:pPr>
            <w:r w:rsidRPr="000702BF">
              <w:rPr>
                <w:sz w:val="18"/>
              </w:rPr>
              <w:t>UMTS™ is a Trade Mark of ETSI registered for the benefit of its members</w:t>
            </w:r>
          </w:p>
          <w:p w14:paraId="5F3AE562" w14:textId="77777777" w:rsidR="00E16509" w:rsidRPr="000702BF" w:rsidRDefault="00E16509" w:rsidP="00E16509">
            <w:pPr>
              <w:pStyle w:val="FP"/>
              <w:rPr>
                <w:sz w:val="18"/>
              </w:rPr>
            </w:pPr>
            <w:r w:rsidRPr="000702BF">
              <w:rPr>
                <w:sz w:val="18"/>
              </w:rPr>
              <w:t>3GPP™ is a Trade Mark of ETSI registered for the benefit of its Members and of the 3GPP Organizational Partners</w:t>
            </w:r>
            <w:r w:rsidRPr="000702BF">
              <w:rPr>
                <w:sz w:val="18"/>
              </w:rPr>
              <w:br/>
              <w:t>LTE™ is a Trade Mark of ETSI registered for the benefit of its Members and of the 3GPP Organizational Partners</w:t>
            </w:r>
          </w:p>
          <w:p w14:paraId="26DA3D2F" w14:textId="7430563C" w:rsidR="00E16509" w:rsidRPr="000702BF" w:rsidRDefault="00E16509" w:rsidP="0092745E">
            <w:pPr>
              <w:pStyle w:val="FP"/>
            </w:pPr>
            <w:r w:rsidRPr="000702BF">
              <w:rPr>
                <w:sz w:val="18"/>
              </w:rPr>
              <w:t>GSM® and the GSM logo are registered and owned by the GSM Association</w:t>
            </w:r>
            <w:bookmarkEnd w:id="12"/>
          </w:p>
        </w:tc>
      </w:tr>
      <w:bookmarkEnd w:id="10"/>
    </w:tbl>
    <w:p w14:paraId="04D347A8" w14:textId="77777777" w:rsidR="00080512" w:rsidRPr="000702BF" w:rsidRDefault="00080512">
      <w:pPr>
        <w:pStyle w:val="TT"/>
      </w:pPr>
      <w:r w:rsidRPr="000702BF">
        <w:br w:type="page"/>
      </w:r>
      <w:bookmarkStart w:id="15" w:name="tableOfContents"/>
      <w:bookmarkEnd w:id="15"/>
      <w:r w:rsidRPr="000702BF">
        <w:lastRenderedPageBreak/>
        <w:t>Contents</w:t>
      </w:r>
    </w:p>
    <w:p w14:paraId="68593102" w14:textId="44E80C22" w:rsidR="002875BC" w:rsidRDefault="0002370F">
      <w:pPr>
        <w:pStyle w:val="TOC1"/>
        <w:rPr>
          <w:rFonts w:asciiTheme="minorHAnsi" w:eastAsiaTheme="minorEastAsia" w:hAnsiTheme="minorHAnsi" w:cstheme="minorBidi"/>
          <w:noProof/>
          <w:kern w:val="2"/>
          <w:szCs w:val="22"/>
          <w:lang w:val="en-US"/>
          <w14:ligatures w14:val="standardContextual"/>
        </w:rPr>
      </w:pPr>
      <w:r w:rsidRPr="000702BF">
        <w:fldChar w:fldCharType="begin"/>
      </w:r>
      <w:r w:rsidRPr="000702BF">
        <w:instrText xml:space="preserve"> TOC \o \w "1-9"</w:instrText>
      </w:r>
      <w:r w:rsidRPr="000702BF">
        <w:fldChar w:fldCharType="separate"/>
      </w:r>
      <w:r w:rsidR="002875BC">
        <w:rPr>
          <w:noProof/>
        </w:rPr>
        <w:t>Foreword</w:t>
      </w:r>
      <w:r w:rsidR="002875BC">
        <w:rPr>
          <w:noProof/>
        </w:rPr>
        <w:tab/>
      </w:r>
      <w:r w:rsidR="002875BC">
        <w:rPr>
          <w:noProof/>
        </w:rPr>
        <w:fldChar w:fldCharType="begin"/>
      </w:r>
      <w:r w:rsidR="002875BC">
        <w:rPr>
          <w:noProof/>
        </w:rPr>
        <w:instrText xml:space="preserve"> PAGEREF _Toc152356524 \h </w:instrText>
      </w:r>
      <w:r w:rsidR="002875BC">
        <w:rPr>
          <w:noProof/>
        </w:rPr>
      </w:r>
      <w:r w:rsidR="002875BC">
        <w:rPr>
          <w:noProof/>
        </w:rPr>
        <w:fldChar w:fldCharType="separate"/>
      </w:r>
      <w:r w:rsidR="002875BC">
        <w:rPr>
          <w:noProof/>
        </w:rPr>
        <w:t>9</w:t>
      </w:r>
      <w:r w:rsidR="002875BC">
        <w:rPr>
          <w:noProof/>
        </w:rPr>
        <w:fldChar w:fldCharType="end"/>
      </w:r>
    </w:p>
    <w:p w14:paraId="40BA0F37" w14:textId="5499EB1A"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1</w:t>
      </w:r>
      <w:r>
        <w:rPr>
          <w:noProof/>
        </w:rPr>
        <w:tab/>
        <w:t>Scope</w:t>
      </w:r>
      <w:r>
        <w:rPr>
          <w:noProof/>
        </w:rPr>
        <w:tab/>
      </w:r>
      <w:r>
        <w:rPr>
          <w:noProof/>
        </w:rPr>
        <w:fldChar w:fldCharType="begin"/>
      </w:r>
      <w:r>
        <w:rPr>
          <w:noProof/>
        </w:rPr>
        <w:instrText xml:space="preserve"> PAGEREF _Toc152356525 \h </w:instrText>
      </w:r>
      <w:r>
        <w:rPr>
          <w:noProof/>
        </w:rPr>
      </w:r>
      <w:r>
        <w:rPr>
          <w:noProof/>
        </w:rPr>
        <w:fldChar w:fldCharType="separate"/>
      </w:r>
      <w:r>
        <w:rPr>
          <w:noProof/>
        </w:rPr>
        <w:t>11</w:t>
      </w:r>
      <w:r>
        <w:rPr>
          <w:noProof/>
        </w:rPr>
        <w:fldChar w:fldCharType="end"/>
      </w:r>
    </w:p>
    <w:p w14:paraId="3CE683A0" w14:textId="5E20BDCA"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2</w:t>
      </w:r>
      <w:r>
        <w:rPr>
          <w:noProof/>
        </w:rPr>
        <w:tab/>
        <w:t>References</w:t>
      </w:r>
      <w:r>
        <w:rPr>
          <w:noProof/>
        </w:rPr>
        <w:tab/>
      </w:r>
      <w:r>
        <w:rPr>
          <w:noProof/>
        </w:rPr>
        <w:fldChar w:fldCharType="begin"/>
      </w:r>
      <w:r>
        <w:rPr>
          <w:noProof/>
        </w:rPr>
        <w:instrText xml:space="preserve"> PAGEREF _Toc152356526 \h </w:instrText>
      </w:r>
      <w:r>
        <w:rPr>
          <w:noProof/>
        </w:rPr>
      </w:r>
      <w:r>
        <w:rPr>
          <w:noProof/>
        </w:rPr>
        <w:fldChar w:fldCharType="separate"/>
      </w:r>
      <w:r>
        <w:rPr>
          <w:noProof/>
        </w:rPr>
        <w:t>11</w:t>
      </w:r>
      <w:r>
        <w:rPr>
          <w:noProof/>
        </w:rPr>
        <w:fldChar w:fldCharType="end"/>
      </w:r>
    </w:p>
    <w:p w14:paraId="72547860" w14:textId="33688891"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3</w:t>
      </w:r>
      <w:r>
        <w:rPr>
          <w:noProof/>
        </w:rPr>
        <w:tab/>
        <w:t>Definitions of terms, symbols and abbreviations</w:t>
      </w:r>
      <w:r>
        <w:rPr>
          <w:noProof/>
        </w:rPr>
        <w:tab/>
      </w:r>
      <w:r>
        <w:rPr>
          <w:noProof/>
        </w:rPr>
        <w:fldChar w:fldCharType="begin"/>
      </w:r>
      <w:r>
        <w:rPr>
          <w:noProof/>
        </w:rPr>
        <w:instrText xml:space="preserve"> PAGEREF _Toc152356527 \h </w:instrText>
      </w:r>
      <w:r>
        <w:rPr>
          <w:noProof/>
        </w:rPr>
      </w:r>
      <w:r>
        <w:rPr>
          <w:noProof/>
        </w:rPr>
        <w:fldChar w:fldCharType="separate"/>
      </w:r>
      <w:r>
        <w:rPr>
          <w:noProof/>
        </w:rPr>
        <w:t>11</w:t>
      </w:r>
      <w:r>
        <w:rPr>
          <w:noProof/>
        </w:rPr>
        <w:fldChar w:fldCharType="end"/>
      </w:r>
    </w:p>
    <w:p w14:paraId="2D9AE041" w14:textId="55B18112"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3.1</w:t>
      </w:r>
      <w:r>
        <w:rPr>
          <w:noProof/>
        </w:rPr>
        <w:tab/>
        <w:t>Terms</w:t>
      </w:r>
      <w:r>
        <w:rPr>
          <w:noProof/>
        </w:rPr>
        <w:tab/>
      </w:r>
      <w:r>
        <w:rPr>
          <w:noProof/>
        </w:rPr>
        <w:fldChar w:fldCharType="begin"/>
      </w:r>
      <w:r>
        <w:rPr>
          <w:noProof/>
        </w:rPr>
        <w:instrText xml:space="preserve"> PAGEREF _Toc152356528 \h </w:instrText>
      </w:r>
      <w:r>
        <w:rPr>
          <w:noProof/>
        </w:rPr>
      </w:r>
      <w:r>
        <w:rPr>
          <w:noProof/>
        </w:rPr>
        <w:fldChar w:fldCharType="separate"/>
      </w:r>
      <w:r>
        <w:rPr>
          <w:noProof/>
        </w:rPr>
        <w:t>11</w:t>
      </w:r>
      <w:r>
        <w:rPr>
          <w:noProof/>
        </w:rPr>
        <w:fldChar w:fldCharType="end"/>
      </w:r>
    </w:p>
    <w:p w14:paraId="2999EE50" w14:textId="47C488CC"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3.2</w:t>
      </w:r>
      <w:r>
        <w:rPr>
          <w:noProof/>
        </w:rPr>
        <w:tab/>
        <w:t>Symbols</w:t>
      </w:r>
      <w:r>
        <w:rPr>
          <w:noProof/>
        </w:rPr>
        <w:tab/>
      </w:r>
      <w:r>
        <w:rPr>
          <w:noProof/>
        </w:rPr>
        <w:fldChar w:fldCharType="begin"/>
      </w:r>
      <w:r>
        <w:rPr>
          <w:noProof/>
        </w:rPr>
        <w:instrText xml:space="preserve"> PAGEREF _Toc152356529 \h </w:instrText>
      </w:r>
      <w:r>
        <w:rPr>
          <w:noProof/>
        </w:rPr>
      </w:r>
      <w:r>
        <w:rPr>
          <w:noProof/>
        </w:rPr>
        <w:fldChar w:fldCharType="separate"/>
      </w:r>
      <w:r>
        <w:rPr>
          <w:noProof/>
        </w:rPr>
        <w:t>12</w:t>
      </w:r>
      <w:r>
        <w:rPr>
          <w:noProof/>
        </w:rPr>
        <w:fldChar w:fldCharType="end"/>
      </w:r>
    </w:p>
    <w:p w14:paraId="11583E98" w14:textId="688F3172"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3.3</w:t>
      </w:r>
      <w:r>
        <w:rPr>
          <w:noProof/>
        </w:rPr>
        <w:tab/>
        <w:t>Abbreviations</w:t>
      </w:r>
      <w:r>
        <w:rPr>
          <w:noProof/>
        </w:rPr>
        <w:tab/>
      </w:r>
      <w:r>
        <w:rPr>
          <w:noProof/>
        </w:rPr>
        <w:fldChar w:fldCharType="begin"/>
      </w:r>
      <w:r>
        <w:rPr>
          <w:noProof/>
        </w:rPr>
        <w:instrText xml:space="preserve"> PAGEREF _Toc152356530 \h </w:instrText>
      </w:r>
      <w:r>
        <w:rPr>
          <w:noProof/>
        </w:rPr>
      </w:r>
      <w:r>
        <w:rPr>
          <w:noProof/>
        </w:rPr>
        <w:fldChar w:fldCharType="separate"/>
      </w:r>
      <w:r>
        <w:rPr>
          <w:noProof/>
        </w:rPr>
        <w:t>12</w:t>
      </w:r>
      <w:r>
        <w:rPr>
          <w:noProof/>
        </w:rPr>
        <w:fldChar w:fldCharType="end"/>
      </w:r>
    </w:p>
    <w:p w14:paraId="0166044C" w14:textId="637D26C8"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4</w:t>
      </w:r>
      <w:r>
        <w:rPr>
          <w:noProof/>
        </w:rPr>
        <w:tab/>
        <w:t>General</w:t>
      </w:r>
      <w:r>
        <w:rPr>
          <w:noProof/>
        </w:rPr>
        <w:tab/>
      </w:r>
      <w:r>
        <w:rPr>
          <w:noProof/>
        </w:rPr>
        <w:fldChar w:fldCharType="begin"/>
      </w:r>
      <w:r>
        <w:rPr>
          <w:noProof/>
        </w:rPr>
        <w:instrText xml:space="preserve"> PAGEREF _Toc152356531 \h </w:instrText>
      </w:r>
      <w:r>
        <w:rPr>
          <w:noProof/>
        </w:rPr>
      </w:r>
      <w:r>
        <w:rPr>
          <w:noProof/>
        </w:rPr>
        <w:fldChar w:fldCharType="separate"/>
      </w:r>
      <w:r>
        <w:rPr>
          <w:noProof/>
        </w:rPr>
        <w:t>13</w:t>
      </w:r>
      <w:r>
        <w:rPr>
          <w:noProof/>
        </w:rPr>
        <w:fldChar w:fldCharType="end"/>
      </w:r>
    </w:p>
    <w:p w14:paraId="41BF7821" w14:textId="6059E3D8"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4.1</w:t>
      </w:r>
      <w:r>
        <w:rPr>
          <w:noProof/>
        </w:rPr>
        <w:tab/>
        <w:t>Relationship between minimum requirements and test requirements</w:t>
      </w:r>
      <w:r>
        <w:rPr>
          <w:noProof/>
        </w:rPr>
        <w:tab/>
      </w:r>
      <w:r>
        <w:rPr>
          <w:noProof/>
        </w:rPr>
        <w:fldChar w:fldCharType="begin"/>
      </w:r>
      <w:r>
        <w:rPr>
          <w:noProof/>
        </w:rPr>
        <w:instrText xml:space="preserve"> PAGEREF _Toc152356532 \h </w:instrText>
      </w:r>
      <w:r>
        <w:rPr>
          <w:noProof/>
        </w:rPr>
      </w:r>
      <w:r>
        <w:rPr>
          <w:noProof/>
        </w:rPr>
        <w:fldChar w:fldCharType="separate"/>
      </w:r>
      <w:r>
        <w:rPr>
          <w:noProof/>
        </w:rPr>
        <w:t>13</w:t>
      </w:r>
      <w:r>
        <w:rPr>
          <w:noProof/>
        </w:rPr>
        <w:fldChar w:fldCharType="end"/>
      </w:r>
    </w:p>
    <w:p w14:paraId="69705D62" w14:textId="2586712F"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4.2</w:t>
      </w:r>
      <w:r>
        <w:rPr>
          <w:noProof/>
        </w:rPr>
        <w:tab/>
        <w:t>Applicability of minimum requirements</w:t>
      </w:r>
      <w:r>
        <w:rPr>
          <w:noProof/>
        </w:rPr>
        <w:tab/>
      </w:r>
      <w:r>
        <w:rPr>
          <w:noProof/>
        </w:rPr>
        <w:fldChar w:fldCharType="begin"/>
      </w:r>
      <w:r>
        <w:rPr>
          <w:noProof/>
        </w:rPr>
        <w:instrText xml:space="preserve"> PAGEREF _Toc152356533 \h </w:instrText>
      </w:r>
      <w:r>
        <w:rPr>
          <w:noProof/>
        </w:rPr>
      </w:r>
      <w:r>
        <w:rPr>
          <w:noProof/>
        </w:rPr>
        <w:fldChar w:fldCharType="separate"/>
      </w:r>
      <w:r>
        <w:rPr>
          <w:noProof/>
        </w:rPr>
        <w:t>14</w:t>
      </w:r>
      <w:r>
        <w:rPr>
          <w:noProof/>
        </w:rPr>
        <w:fldChar w:fldCharType="end"/>
      </w:r>
    </w:p>
    <w:p w14:paraId="16BB6447" w14:textId="70F46F62"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4.3</w:t>
      </w:r>
      <w:r>
        <w:rPr>
          <w:noProof/>
        </w:rPr>
        <w:tab/>
        <w:t>Specification suffix information</w:t>
      </w:r>
      <w:r>
        <w:rPr>
          <w:noProof/>
        </w:rPr>
        <w:tab/>
      </w:r>
      <w:r>
        <w:rPr>
          <w:noProof/>
        </w:rPr>
        <w:fldChar w:fldCharType="begin"/>
      </w:r>
      <w:r>
        <w:rPr>
          <w:noProof/>
        </w:rPr>
        <w:instrText xml:space="preserve"> PAGEREF _Toc152356534 \h </w:instrText>
      </w:r>
      <w:r>
        <w:rPr>
          <w:noProof/>
        </w:rPr>
      </w:r>
      <w:r>
        <w:rPr>
          <w:noProof/>
        </w:rPr>
        <w:fldChar w:fldCharType="separate"/>
      </w:r>
      <w:r>
        <w:rPr>
          <w:noProof/>
        </w:rPr>
        <w:t>14</w:t>
      </w:r>
      <w:r>
        <w:rPr>
          <w:noProof/>
        </w:rPr>
        <w:fldChar w:fldCharType="end"/>
      </w:r>
    </w:p>
    <w:p w14:paraId="2E02ABF2" w14:textId="4373E07E"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4.4</w:t>
      </w:r>
      <w:r>
        <w:rPr>
          <w:noProof/>
        </w:rPr>
        <w:tab/>
        <w:t>Relationship with core specifications</w:t>
      </w:r>
      <w:r>
        <w:rPr>
          <w:noProof/>
        </w:rPr>
        <w:tab/>
      </w:r>
      <w:r>
        <w:rPr>
          <w:noProof/>
        </w:rPr>
        <w:fldChar w:fldCharType="begin"/>
      </w:r>
      <w:r>
        <w:rPr>
          <w:noProof/>
        </w:rPr>
        <w:instrText xml:space="preserve"> PAGEREF _Toc152356535 \h </w:instrText>
      </w:r>
      <w:r>
        <w:rPr>
          <w:noProof/>
        </w:rPr>
      </w:r>
      <w:r>
        <w:rPr>
          <w:noProof/>
        </w:rPr>
        <w:fldChar w:fldCharType="separate"/>
      </w:r>
      <w:r>
        <w:rPr>
          <w:noProof/>
        </w:rPr>
        <w:t>14</w:t>
      </w:r>
      <w:r>
        <w:rPr>
          <w:noProof/>
        </w:rPr>
        <w:fldChar w:fldCharType="end"/>
      </w:r>
    </w:p>
    <w:p w14:paraId="378B2693" w14:textId="0C9620A2"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5</w:t>
      </w:r>
      <w:r>
        <w:rPr>
          <w:noProof/>
        </w:rPr>
        <w:tab/>
        <w:t>Operating bands and channel arrangement</w:t>
      </w:r>
      <w:r>
        <w:rPr>
          <w:noProof/>
        </w:rPr>
        <w:tab/>
      </w:r>
      <w:r>
        <w:rPr>
          <w:noProof/>
        </w:rPr>
        <w:fldChar w:fldCharType="begin"/>
      </w:r>
      <w:r>
        <w:rPr>
          <w:noProof/>
        </w:rPr>
        <w:instrText xml:space="preserve"> PAGEREF _Toc152356536 \h </w:instrText>
      </w:r>
      <w:r>
        <w:rPr>
          <w:noProof/>
        </w:rPr>
      </w:r>
      <w:r>
        <w:rPr>
          <w:noProof/>
        </w:rPr>
        <w:fldChar w:fldCharType="separate"/>
      </w:r>
      <w:r>
        <w:rPr>
          <w:noProof/>
        </w:rPr>
        <w:t>14</w:t>
      </w:r>
      <w:r>
        <w:rPr>
          <w:noProof/>
        </w:rPr>
        <w:fldChar w:fldCharType="end"/>
      </w:r>
    </w:p>
    <w:p w14:paraId="7053B010" w14:textId="604B8E5C"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5.1</w:t>
      </w:r>
      <w:r>
        <w:rPr>
          <w:noProof/>
        </w:rPr>
        <w:tab/>
        <w:t>General</w:t>
      </w:r>
      <w:r>
        <w:rPr>
          <w:noProof/>
        </w:rPr>
        <w:tab/>
      </w:r>
      <w:r>
        <w:rPr>
          <w:noProof/>
        </w:rPr>
        <w:fldChar w:fldCharType="begin"/>
      </w:r>
      <w:r>
        <w:rPr>
          <w:noProof/>
        </w:rPr>
        <w:instrText xml:space="preserve"> PAGEREF _Toc152356537 \h </w:instrText>
      </w:r>
      <w:r>
        <w:rPr>
          <w:noProof/>
        </w:rPr>
      </w:r>
      <w:r>
        <w:rPr>
          <w:noProof/>
        </w:rPr>
        <w:fldChar w:fldCharType="separate"/>
      </w:r>
      <w:r>
        <w:rPr>
          <w:noProof/>
        </w:rPr>
        <w:t>14</w:t>
      </w:r>
      <w:r>
        <w:rPr>
          <w:noProof/>
        </w:rPr>
        <w:fldChar w:fldCharType="end"/>
      </w:r>
    </w:p>
    <w:p w14:paraId="55964DC6" w14:textId="2AA052FB"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5.2</w:t>
      </w:r>
      <w:r>
        <w:rPr>
          <w:noProof/>
        </w:rPr>
        <w:tab/>
        <w:t>Operating bands</w:t>
      </w:r>
      <w:r>
        <w:rPr>
          <w:noProof/>
        </w:rPr>
        <w:tab/>
      </w:r>
      <w:r>
        <w:rPr>
          <w:noProof/>
        </w:rPr>
        <w:fldChar w:fldCharType="begin"/>
      </w:r>
      <w:r>
        <w:rPr>
          <w:noProof/>
        </w:rPr>
        <w:instrText xml:space="preserve"> PAGEREF _Toc152356538 \h </w:instrText>
      </w:r>
      <w:r>
        <w:rPr>
          <w:noProof/>
        </w:rPr>
      </w:r>
      <w:r>
        <w:rPr>
          <w:noProof/>
        </w:rPr>
        <w:fldChar w:fldCharType="separate"/>
      </w:r>
      <w:r>
        <w:rPr>
          <w:noProof/>
        </w:rPr>
        <w:t>15</w:t>
      </w:r>
      <w:r>
        <w:rPr>
          <w:noProof/>
        </w:rPr>
        <w:fldChar w:fldCharType="end"/>
      </w:r>
    </w:p>
    <w:p w14:paraId="0232776E" w14:textId="2AC98AF4"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5.2.1</w:t>
      </w:r>
      <w:r>
        <w:rPr>
          <w:noProof/>
        </w:rPr>
        <w:tab/>
        <w:t>General</w:t>
      </w:r>
      <w:r>
        <w:rPr>
          <w:noProof/>
        </w:rPr>
        <w:tab/>
      </w:r>
      <w:r>
        <w:rPr>
          <w:noProof/>
        </w:rPr>
        <w:fldChar w:fldCharType="begin"/>
      </w:r>
      <w:r>
        <w:rPr>
          <w:noProof/>
        </w:rPr>
        <w:instrText xml:space="preserve"> PAGEREF _Toc152356539 \h </w:instrText>
      </w:r>
      <w:r>
        <w:rPr>
          <w:noProof/>
        </w:rPr>
      </w:r>
      <w:r>
        <w:rPr>
          <w:noProof/>
        </w:rPr>
        <w:fldChar w:fldCharType="separate"/>
      </w:r>
      <w:r>
        <w:rPr>
          <w:noProof/>
        </w:rPr>
        <w:t>15</w:t>
      </w:r>
      <w:r>
        <w:rPr>
          <w:noProof/>
        </w:rPr>
        <w:fldChar w:fldCharType="end"/>
      </w:r>
    </w:p>
    <w:p w14:paraId="651C69E9" w14:textId="7803112A"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5.2.2</w:t>
      </w:r>
      <w:r>
        <w:rPr>
          <w:noProof/>
        </w:rPr>
        <w:tab/>
        <w:t>Operating bands with conducted requirements</w:t>
      </w:r>
      <w:r>
        <w:rPr>
          <w:noProof/>
        </w:rPr>
        <w:tab/>
      </w:r>
      <w:r>
        <w:rPr>
          <w:noProof/>
        </w:rPr>
        <w:fldChar w:fldCharType="begin"/>
      </w:r>
      <w:r>
        <w:rPr>
          <w:noProof/>
        </w:rPr>
        <w:instrText xml:space="preserve"> PAGEREF _Toc152356540 \h </w:instrText>
      </w:r>
      <w:r>
        <w:rPr>
          <w:noProof/>
        </w:rPr>
      </w:r>
      <w:r>
        <w:rPr>
          <w:noProof/>
        </w:rPr>
        <w:fldChar w:fldCharType="separate"/>
      </w:r>
      <w:r>
        <w:rPr>
          <w:noProof/>
        </w:rPr>
        <w:t>15</w:t>
      </w:r>
      <w:r>
        <w:rPr>
          <w:noProof/>
        </w:rPr>
        <w:fldChar w:fldCharType="end"/>
      </w:r>
    </w:p>
    <w:p w14:paraId="0E17FD45" w14:textId="0AB7EDD0"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5.2.3</w:t>
      </w:r>
      <w:r>
        <w:rPr>
          <w:noProof/>
        </w:rPr>
        <w:tab/>
        <w:t>reserved (for radiated requirements)</w:t>
      </w:r>
      <w:r>
        <w:rPr>
          <w:noProof/>
        </w:rPr>
        <w:tab/>
      </w:r>
      <w:r>
        <w:rPr>
          <w:noProof/>
        </w:rPr>
        <w:fldChar w:fldCharType="begin"/>
      </w:r>
      <w:r>
        <w:rPr>
          <w:noProof/>
        </w:rPr>
        <w:instrText xml:space="preserve"> PAGEREF _Toc152356541 \h </w:instrText>
      </w:r>
      <w:r>
        <w:rPr>
          <w:noProof/>
        </w:rPr>
      </w:r>
      <w:r>
        <w:rPr>
          <w:noProof/>
        </w:rPr>
        <w:fldChar w:fldCharType="separate"/>
      </w:r>
      <w:r>
        <w:rPr>
          <w:noProof/>
        </w:rPr>
        <w:t>15</w:t>
      </w:r>
      <w:r>
        <w:rPr>
          <w:noProof/>
        </w:rPr>
        <w:fldChar w:fldCharType="end"/>
      </w:r>
    </w:p>
    <w:p w14:paraId="495C0094" w14:textId="64C3563B"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5.3</w:t>
      </w:r>
      <w:r>
        <w:rPr>
          <w:noProof/>
        </w:rPr>
        <w:tab/>
        <w:t>UE channel bandwidth</w:t>
      </w:r>
      <w:r>
        <w:rPr>
          <w:noProof/>
        </w:rPr>
        <w:tab/>
      </w:r>
      <w:r>
        <w:rPr>
          <w:noProof/>
        </w:rPr>
        <w:fldChar w:fldCharType="begin"/>
      </w:r>
      <w:r>
        <w:rPr>
          <w:noProof/>
        </w:rPr>
        <w:instrText xml:space="preserve"> PAGEREF _Toc152356542 \h </w:instrText>
      </w:r>
      <w:r>
        <w:rPr>
          <w:noProof/>
        </w:rPr>
      </w:r>
      <w:r>
        <w:rPr>
          <w:noProof/>
        </w:rPr>
        <w:fldChar w:fldCharType="separate"/>
      </w:r>
      <w:r>
        <w:rPr>
          <w:noProof/>
        </w:rPr>
        <w:t>15</w:t>
      </w:r>
      <w:r>
        <w:rPr>
          <w:noProof/>
        </w:rPr>
        <w:fldChar w:fldCharType="end"/>
      </w:r>
    </w:p>
    <w:p w14:paraId="698F16AA" w14:textId="5691794E"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5.3.1</w:t>
      </w:r>
      <w:r>
        <w:rPr>
          <w:noProof/>
        </w:rPr>
        <w:tab/>
        <w:t>General</w:t>
      </w:r>
      <w:r>
        <w:rPr>
          <w:noProof/>
        </w:rPr>
        <w:tab/>
      </w:r>
      <w:r>
        <w:rPr>
          <w:noProof/>
        </w:rPr>
        <w:fldChar w:fldCharType="begin"/>
      </w:r>
      <w:r>
        <w:rPr>
          <w:noProof/>
        </w:rPr>
        <w:instrText xml:space="preserve"> PAGEREF _Toc152356543 \h </w:instrText>
      </w:r>
      <w:r>
        <w:rPr>
          <w:noProof/>
        </w:rPr>
      </w:r>
      <w:r>
        <w:rPr>
          <w:noProof/>
        </w:rPr>
        <w:fldChar w:fldCharType="separate"/>
      </w:r>
      <w:r>
        <w:rPr>
          <w:noProof/>
        </w:rPr>
        <w:t>15</w:t>
      </w:r>
      <w:r>
        <w:rPr>
          <w:noProof/>
        </w:rPr>
        <w:fldChar w:fldCharType="end"/>
      </w:r>
    </w:p>
    <w:p w14:paraId="31655CFD" w14:textId="7A1C456C"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5.3.2</w:t>
      </w:r>
      <w:r>
        <w:rPr>
          <w:noProof/>
        </w:rPr>
        <w:tab/>
        <w:t>Maximum transmission bandwidth configuration</w:t>
      </w:r>
      <w:r>
        <w:rPr>
          <w:noProof/>
        </w:rPr>
        <w:tab/>
      </w:r>
      <w:r>
        <w:rPr>
          <w:noProof/>
        </w:rPr>
        <w:fldChar w:fldCharType="begin"/>
      </w:r>
      <w:r>
        <w:rPr>
          <w:noProof/>
        </w:rPr>
        <w:instrText xml:space="preserve"> PAGEREF _Toc152356544 \h </w:instrText>
      </w:r>
      <w:r>
        <w:rPr>
          <w:noProof/>
        </w:rPr>
      </w:r>
      <w:r>
        <w:rPr>
          <w:noProof/>
        </w:rPr>
        <w:fldChar w:fldCharType="separate"/>
      </w:r>
      <w:r>
        <w:rPr>
          <w:noProof/>
        </w:rPr>
        <w:t>16</w:t>
      </w:r>
      <w:r>
        <w:rPr>
          <w:noProof/>
        </w:rPr>
        <w:fldChar w:fldCharType="end"/>
      </w:r>
    </w:p>
    <w:p w14:paraId="18AD1899" w14:textId="5C71B19B"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5.3.3</w:t>
      </w:r>
      <w:r>
        <w:rPr>
          <w:noProof/>
        </w:rPr>
        <w:tab/>
        <w:t>Minimum guardband and transmission bandwidth configuration</w:t>
      </w:r>
      <w:r>
        <w:rPr>
          <w:noProof/>
        </w:rPr>
        <w:tab/>
      </w:r>
      <w:r>
        <w:rPr>
          <w:noProof/>
        </w:rPr>
        <w:fldChar w:fldCharType="begin"/>
      </w:r>
      <w:r>
        <w:rPr>
          <w:noProof/>
        </w:rPr>
        <w:instrText xml:space="preserve"> PAGEREF _Toc152356545 \h </w:instrText>
      </w:r>
      <w:r>
        <w:rPr>
          <w:noProof/>
        </w:rPr>
      </w:r>
      <w:r>
        <w:rPr>
          <w:noProof/>
        </w:rPr>
        <w:fldChar w:fldCharType="separate"/>
      </w:r>
      <w:r>
        <w:rPr>
          <w:noProof/>
        </w:rPr>
        <w:t>16</w:t>
      </w:r>
      <w:r>
        <w:rPr>
          <w:noProof/>
        </w:rPr>
        <w:fldChar w:fldCharType="end"/>
      </w:r>
    </w:p>
    <w:p w14:paraId="43957262" w14:textId="35560DEE"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5.3.4</w:t>
      </w:r>
      <w:r>
        <w:rPr>
          <w:noProof/>
        </w:rPr>
        <w:tab/>
        <w:t>RB alignment</w:t>
      </w:r>
      <w:r>
        <w:rPr>
          <w:noProof/>
        </w:rPr>
        <w:tab/>
      </w:r>
      <w:r>
        <w:rPr>
          <w:noProof/>
        </w:rPr>
        <w:fldChar w:fldCharType="begin"/>
      </w:r>
      <w:r>
        <w:rPr>
          <w:noProof/>
        </w:rPr>
        <w:instrText xml:space="preserve"> PAGEREF _Toc152356546 \h </w:instrText>
      </w:r>
      <w:r>
        <w:rPr>
          <w:noProof/>
        </w:rPr>
      </w:r>
      <w:r>
        <w:rPr>
          <w:noProof/>
        </w:rPr>
        <w:fldChar w:fldCharType="separate"/>
      </w:r>
      <w:r>
        <w:rPr>
          <w:noProof/>
        </w:rPr>
        <w:t>17</w:t>
      </w:r>
      <w:r>
        <w:rPr>
          <w:noProof/>
        </w:rPr>
        <w:fldChar w:fldCharType="end"/>
      </w:r>
    </w:p>
    <w:p w14:paraId="5751FA68" w14:textId="1F804760"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5.3.5</w:t>
      </w:r>
      <w:r>
        <w:rPr>
          <w:noProof/>
        </w:rPr>
        <w:tab/>
        <w:t>UE channel bandwidth per operating band</w:t>
      </w:r>
      <w:r>
        <w:rPr>
          <w:noProof/>
        </w:rPr>
        <w:tab/>
      </w:r>
      <w:r>
        <w:rPr>
          <w:noProof/>
        </w:rPr>
        <w:fldChar w:fldCharType="begin"/>
      </w:r>
      <w:r>
        <w:rPr>
          <w:noProof/>
        </w:rPr>
        <w:instrText xml:space="preserve"> PAGEREF _Toc152356547 \h </w:instrText>
      </w:r>
      <w:r>
        <w:rPr>
          <w:noProof/>
        </w:rPr>
      </w:r>
      <w:r>
        <w:rPr>
          <w:noProof/>
        </w:rPr>
        <w:fldChar w:fldCharType="separate"/>
      </w:r>
      <w:r>
        <w:rPr>
          <w:noProof/>
        </w:rPr>
        <w:t>17</w:t>
      </w:r>
      <w:r>
        <w:rPr>
          <w:noProof/>
        </w:rPr>
        <w:fldChar w:fldCharType="end"/>
      </w:r>
    </w:p>
    <w:p w14:paraId="7F005BB1" w14:textId="5AD321BA"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5.4</w:t>
      </w:r>
      <w:r>
        <w:rPr>
          <w:noProof/>
        </w:rPr>
        <w:tab/>
        <w:t>Channel arrangement</w:t>
      </w:r>
      <w:r>
        <w:rPr>
          <w:noProof/>
        </w:rPr>
        <w:tab/>
      </w:r>
      <w:r>
        <w:rPr>
          <w:noProof/>
        </w:rPr>
        <w:fldChar w:fldCharType="begin"/>
      </w:r>
      <w:r>
        <w:rPr>
          <w:noProof/>
        </w:rPr>
        <w:instrText xml:space="preserve"> PAGEREF _Toc152356548 \h </w:instrText>
      </w:r>
      <w:r>
        <w:rPr>
          <w:noProof/>
        </w:rPr>
      </w:r>
      <w:r>
        <w:rPr>
          <w:noProof/>
        </w:rPr>
        <w:fldChar w:fldCharType="separate"/>
      </w:r>
      <w:r>
        <w:rPr>
          <w:noProof/>
        </w:rPr>
        <w:t>18</w:t>
      </w:r>
      <w:r>
        <w:rPr>
          <w:noProof/>
        </w:rPr>
        <w:fldChar w:fldCharType="end"/>
      </w:r>
    </w:p>
    <w:p w14:paraId="4BCA956E" w14:textId="06D02D49"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5.4.1</w:t>
      </w:r>
      <w:r>
        <w:rPr>
          <w:noProof/>
        </w:rPr>
        <w:tab/>
        <w:t>Channel spacing</w:t>
      </w:r>
      <w:r>
        <w:rPr>
          <w:noProof/>
        </w:rPr>
        <w:tab/>
      </w:r>
      <w:r>
        <w:rPr>
          <w:noProof/>
        </w:rPr>
        <w:fldChar w:fldCharType="begin"/>
      </w:r>
      <w:r>
        <w:rPr>
          <w:noProof/>
        </w:rPr>
        <w:instrText xml:space="preserve"> PAGEREF _Toc152356549 \h </w:instrText>
      </w:r>
      <w:r>
        <w:rPr>
          <w:noProof/>
        </w:rPr>
      </w:r>
      <w:r>
        <w:rPr>
          <w:noProof/>
        </w:rPr>
        <w:fldChar w:fldCharType="separate"/>
      </w:r>
      <w:r>
        <w:rPr>
          <w:noProof/>
        </w:rPr>
        <w:t>18</w:t>
      </w:r>
      <w:r>
        <w:rPr>
          <w:noProof/>
        </w:rPr>
        <w:fldChar w:fldCharType="end"/>
      </w:r>
    </w:p>
    <w:p w14:paraId="35D367D1" w14:textId="0C483D69"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5.4.1.1</w:t>
      </w:r>
      <w:r>
        <w:rPr>
          <w:noProof/>
        </w:rPr>
        <w:tab/>
        <w:t>Channel spacing for adjacent NTN satellite carriers</w:t>
      </w:r>
      <w:r>
        <w:rPr>
          <w:noProof/>
        </w:rPr>
        <w:tab/>
      </w:r>
      <w:r>
        <w:rPr>
          <w:noProof/>
        </w:rPr>
        <w:fldChar w:fldCharType="begin"/>
      </w:r>
      <w:r>
        <w:rPr>
          <w:noProof/>
        </w:rPr>
        <w:instrText xml:space="preserve"> PAGEREF _Toc152356550 \h </w:instrText>
      </w:r>
      <w:r>
        <w:rPr>
          <w:noProof/>
        </w:rPr>
      </w:r>
      <w:r>
        <w:rPr>
          <w:noProof/>
        </w:rPr>
        <w:fldChar w:fldCharType="separate"/>
      </w:r>
      <w:r>
        <w:rPr>
          <w:noProof/>
        </w:rPr>
        <w:t>18</w:t>
      </w:r>
      <w:r>
        <w:rPr>
          <w:noProof/>
        </w:rPr>
        <w:fldChar w:fldCharType="end"/>
      </w:r>
    </w:p>
    <w:p w14:paraId="0A428203" w14:textId="193F7DAE"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5.4.2</w:t>
      </w:r>
      <w:r>
        <w:rPr>
          <w:noProof/>
        </w:rPr>
        <w:tab/>
        <w:t>Channel raster</w:t>
      </w:r>
      <w:r>
        <w:rPr>
          <w:noProof/>
        </w:rPr>
        <w:tab/>
      </w:r>
      <w:r>
        <w:rPr>
          <w:noProof/>
        </w:rPr>
        <w:fldChar w:fldCharType="begin"/>
      </w:r>
      <w:r>
        <w:rPr>
          <w:noProof/>
        </w:rPr>
        <w:instrText xml:space="preserve"> PAGEREF _Toc152356551 \h </w:instrText>
      </w:r>
      <w:r>
        <w:rPr>
          <w:noProof/>
        </w:rPr>
      </w:r>
      <w:r>
        <w:rPr>
          <w:noProof/>
        </w:rPr>
        <w:fldChar w:fldCharType="separate"/>
      </w:r>
      <w:r>
        <w:rPr>
          <w:noProof/>
        </w:rPr>
        <w:t>18</w:t>
      </w:r>
      <w:r>
        <w:rPr>
          <w:noProof/>
        </w:rPr>
        <w:fldChar w:fldCharType="end"/>
      </w:r>
    </w:p>
    <w:p w14:paraId="348272B3" w14:textId="6ED1DDC7"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5.4.2.1</w:t>
      </w:r>
      <w:r>
        <w:rPr>
          <w:noProof/>
        </w:rPr>
        <w:tab/>
        <w:t>NR-ARFCN and channel raster</w:t>
      </w:r>
      <w:r>
        <w:rPr>
          <w:noProof/>
        </w:rPr>
        <w:tab/>
      </w:r>
      <w:r>
        <w:rPr>
          <w:noProof/>
        </w:rPr>
        <w:fldChar w:fldCharType="begin"/>
      </w:r>
      <w:r>
        <w:rPr>
          <w:noProof/>
        </w:rPr>
        <w:instrText xml:space="preserve"> PAGEREF _Toc152356552 \h </w:instrText>
      </w:r>
      <w:r>
        <w:rPr>
          <w:noProof/>
        </w:rPr>
      </w:r>
      <w:r>
        <w:rPr>
          <w:noProof/>
        </w:rPr>
        <w:fldChar w:fldCharType="separate"/>
      </w:r>
      <w:r>
        <w:rPr>
          <w:noProof/>
        </w:rPr>
        <w:t>18</w:t>
      </w:r>
      <w:r>
        <w:rPr>
          <w:noProof/>
        </w:rPr>
        <w:fldChar w:fldCharType="end"/>
      </w:r>
    </w:p>
    <w:p w14:paraId="0B770D0E" w14:textId="15FF37D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5.4.2.2</w:t>
      </w:r>
      <w:r>
        <w:rPr>
          <w:noProof/>
        </w:rPr>
        <w:tab/>
        <w:t>Channel raster to resource element mapping</w:t>
      </w:r>
      <w:r>
        <w:rPr>
          <w:noProof/>
        </w:rPr>
        <w:tab/>
      </w:r>
      <w:r>
        <w:rPr>
          <w:noProof/>
        </w:rPr>
        <w:fldChar w:fldCharType="begin"/>
      </w:r>
      <w:r>
        <w:rPr>
          <w:noProof/>
        </w:rPr>
        <w:instrText xml:space="preserve"> PAGEREF _Toc152356553 \h </w:instrText>
      </w:r>
      <w:r>
        <w:rPr>
          <w:noProof/>
        </w:rPr>
      </w:r>
      <w:r>
        <w:rPr>
          <w:noProof/>
        </w:rPr>
        <w:fldChar w:fldCharType="separate"/>
      </w:r>
      <w:r>
        <w:rPr>
          <w:noProof/>
        </w:rPr>
        <w:t>18</w:t>
      </w:r>
      <w:r>
        <w:rPr>
          <w:noProof/>
        </w:rPr>
        <w:fldChar w:fldCharType="end"/>
      </w:r>
    </w:p>
    <w:p w14:paraId="713C8542" w14:textId="12656BBA"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5.4.2.3</w:t>
      </w:r>
      <w:r>
        <w:rPr>
          <w:noProof/>
        </w:rPr>
        <w:tab/>
        <w:t>Channel raster entries for each operating band</w:t>
      </w:r>
      <w:r>
        <w:rPr>
          <w:noProof/>
        </w:rPr>
        <w:tab/>
      </w:r>
      <w:r>
        <w:rPr>
          <w:noProof/>
        </w:rPr>
        <w:fldChar w:fldCharType="begin"/>
      </w:r>
      <w:r>
        <w:rPr>
          <w:noProof/>
        </w:rPr>
        <w:instrText xml:space="preserve"> PAGEREF _Toc152356554 \h </w:instrText>
      </w:r>
      <w:r>
        <w:rPr>
          <w:noProof/>
        </w:rPr>
      </w:r>
      <w:r>
        <w:rPr>
          <w:noProof/>
        </w:rPr>
        <w:fldChar w:fldCharType="separate"/>
      </w:r>
      <w:r>
        <w:rPr>
          <w:noProof/>
        </w:rPr>
        <w:t>18</w:t>
      </w:r>
      <w:r>
        <w:rPr>
          <w:noProof/>
        </w:rPr>
        <w:fldChar w:fldCharType="end"/>
      </w:r>
    </w:p>
    <w:p w14:paraId="39D13781" w14:textId="539BD4D9"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5.4.3</w:t>
      </w:r>
      <w:r>
        <w:rPr>
          <w:noProof/>
        </w:rPr>
        <w:tab/>
        <w:t>Synchronization raster</w:t>
      </w:r>
      <w:r>
        <w:rPr>
          <w:noProof/>
        </w:rPr>
        <w:tab/>
      </w:r>
      <w:r>
        <w:rPr>
          <w:noProof/>
        </w:rPr>
        <w:fldChar w:fldCharType="begin"/>
      </w:r>
      <w:r>
        <w:rPr>
          <w:noProof/>
        </w:rPr>
        <w:instrText xml:space="preserve"> PAGEREF _Toc152356555 \h </w:instrText>
      </w:r>
      <w:r>
        <w:rPr>
          <w:noProof/>
        </w:rPr>
      </w:r>
      <w:r>
        <w:rPr>
          <w:noProof/>
        </w:rPr>
        <w:fldChar w:fldCharType="separate"/>
      </w:r>
      <w:r>
        <w:rPr>
          <w:noProof/>
        </w:rPr>
        <w:t>19</w:t>
      </w:r>
      <w:r>
        <w:rPr>
          <w:noProof/>
        </w:rPr>
        <w:fldChar w:fldCharType="end"/>
      </w:r>
    </w:p>
    <w:p w14:paraId="2A4B1386" w14:textId="5F0A7F9B"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5.4.3.1</w:t>
      </w:r>
      <w:r>
        <w:rPr>
          <w:noProof/>
        </w:rPr>
        <w:tab/>
        <w:t>Synchronization raster and numbering</w:t>
      </w:r>
      <w:r>
        <w:rPr>
          <w:noProof/>
        </w:rPr>
        <w:tab/>
      </w:r>
      <w:r>
        <w:rPr>
          <w:noProof/>
        </w:rPr>
        <w:fldChar w:fldCharType="begin"/>
      </w:r>
      <w:r>
        <w:rPr>
          <w:noProof/>
        </w:rPr>
        <w:instrText xml:space="preserve"> PAGEREF _Toc152356556 \h </w:instrText>
      </w:r>
      <w:r>
        <w:rPr>
          <w:noProof/>
        </w:rPr>
      </w:r>
      <w:r>
        <w:rPr>
          <w:noProof/>
        </w:rPr>
        <w:fldChar w:fldCharType="separate"/>
      </w:r>
      <w:r>
        <w:rPr>
          <w:noProof/>
        </w:rPr>
        <w:t>19</w:t>
      </w:r>
      <w:r>
        <w:rPr>
          <w:noProof/>
        </w:rPr>
        <w:fldChar w:fldCharType="end"/>
      </w:r>
    </w:p>
    <w:p w14:paraId="1D38D658" w14:textId="127D071B"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5.4.3.2</w:t>
      </w:r>
      <w:r>
        <w:rPr>
          <w:noProof/>
        </w:rPr>
        <w:tab/>
        <w:t>Synchronization raster to synchronization block resource element mapping</w:t>
      </w:r>
      <w:r>
        <w:rPr>
          <w:noProof/>
        </w:rPr>
        <w:tab/>
      </w:r>
      <w:r>
        <w:rPr>
          <w:noProof/>
        </w:rPr>
        <w:fldChar w:fldCharType="begin"/>
      </w:r>
      <w:r>
        <w:rPr>
          <w:noProof/>
        </w:rPr>
        <w:instrText xml:space="preserve"> PAGEREF _Toc152356557 \h </w:instrText>
      </w:r>
      <w:r>
        <w:rPr>
          <w:noProof/>
        </w:rPr>
      </w:r>
      <w:r>
        <w:rPr>
          <w:noProof/>
        </w:rPr>
        <w:fldChar w:fldCharType="separate"/>
      </w:r>
      <w:r>
        <w:rPr>
          <w:noProof/>
        </w:rPr>
        <w:t>19</w:t>
      </w:r>
      <w:r>
        <w:rPr>
          <w:noProof/>
        </w:rPr>
        <w:fldChar w:fldCharType="end"/>
      </w:r>
    </w:p>
    <w:p w14:paraId="2883BF91" w14:textId="69E518E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5.4.3.3</w:t>
      </w:r>
      <w:r>
        <w:rPr>
          <w:noProof/>
        </w:rPr>
        <w:tab/>
        <w:t>Synchronization raster entries for each operating band</w:t>
      </w:r>
      <w:r>
        <w:rPr>
          <w:noProof/>
        </w:rPr>
        <w:tab/>
      </w:r>
      <w:r>
        <w:rPr>
          <w:noProof/>
        </w:rPr>
        <w:fldChar w:fldCharType="begin"/>
      </w:r>
      <w:r>
        <w:rPr>
          <w:noProof/>
        </w:rPr>
        <w:instrText xml:space="preserve"> PAGEREF _Toc152356558 \h </w:instrText>
      </w:r>
      <w:r>
        <w:rPr>
          <w:noProof/>
        </w:rPr>
      </w:r>
      <w:r>
        <w:rPr>
          <w:noProof/>
        </w:rPr>
        <w:fldChar w:fldCharType="separate"/>
      </w:r>
      <w:r>
        <w:rPr>
          <w:noProof/>
        </w:rPr>
        <w:t>19</w:t>
      </w:r>
      <w:r>
        <w:rPr>
          <w:noProof/>
        </w:rPr>
        <w:fldChar w:fldCharType="end"/>
      </w:r>
    </w:p>
    <w:p w14:paraId="6158F018" w14:textId="1EBF856B"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5.4.4</w:t>
      </w:r>
      <w:r>
        <w:rPr>
          <w:noProof/>
        </w:rPr>
        <w:tab/>
        <w:t>TX–RX frequency separation</w:t>
      </w:r>
      <w:r>
        <w:rPr>
          <w:noProof/>
        </w:rPr>
        <w:tab/>
      </w:r>
      <w:r>
        <w:rPr>
          <w:noProof/>
        </w:rPr>
        <w:fldChar w:fldCharType="begin"/>
      </w:r>
      <w:r>
        <w:rPr>
          <w:noProof/>
        </w:rPr>
        <w:instrText xml:space="preserve"> PAGEREF _Toc152356559 \h </w:instrText>
      </w:r>
      <w:r>
        <w:rPr>
          <w:noProof/>
        </w:rPr>
      </w:r>
      <w:r>
        <w:rPr>
          <w:noProof/>
        </w:rPr>
        <w:fldChar w:fldCharType="separate"/>
      </w:r>
      <w:r>
        <w:rPr>
          <w:noProof/>
        </w:rPr>
        <w:t>19</w:t>
      </w:r>
      <w:r>
        <w:rPr>
          <w:noProof/>
        </w:rPr>
        <w:fldChar w:fldCharType="end"/>
      </w:r>
    </w:p>
    <w:p w14:paraId="2BFFC16E" w14:textId="1D6E5C1F"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6</w:t>
      </w:r>
      <w:r>
        <w:rPr>
          <w:noProof/>
        </w:rPr>
        <w:tab/>
        <w:t>Transmitter characteristics</w:t>
      </w:r>
      <w:r>
        <w:rPr>
          <w:noProof/>
        </w:rPr>
        <w:tab/>
      </w:r>
      <w:r>
        <w:rPr>
          <w:noProof/>
        </w:rPr>
        <w:fldChar w:fldCharType="begin"/>
      </w:r>
      <w:r>
        <w:rPr>
          <w:noProof/>
        </w:rPr>
        <w:instrText xml:space="preserve"> PAGEREF _Toc152356560 \h </w:instrText>
      </w:r>
      <w:r>
        <w:rPr>
          <w:noProof/>
        </w:rPr>
      </w:r>
      <w:r>
        <w:rPr>
          <w:noProof/>
        </w:rPr>
        <w:fldChar w:fldCharType="separate"/>
      </w:r>
      <w:r>
        <w:rPr>
          <w:noProof/>
        </w:rPr>
        <w:t>20</w:t>
      </w:r>
      <w:r>
        <w:rPr>
          <w:noProof/>
        </w:rPr>
        <w:fldChar w:fldCharType="end"/>
      </w:r>
    </w:p>
    <w:p w14:paraId="0DAC6458" w14:textId="6F39C608"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6.1</w:t>
      </w:r>
      <w:r>
        <w:rPr>
          <w:noProof/>
        </w:rPr>
        <w:tab/>
        <w:t>General</w:t>
      </w:r>
      <w:r>
        <w:rPr>
          <w:noProof/>
        </w:rPr>
        <w:tab/>
      </w:r>
      <w:r>
        <w:rPr>
          <w:noProof/>
        </w:rPr>
        <w:fldChar w:fldCharType="begin"/>
      </w:r>
      <w:r>
        <w:rPr>
          <w:noProof/>
        </w:rPr>
        <w:instrText xml:space="preserve"> PAGEREF _Toc152356561 \h </w:instrText>
      </w:r>
      <w:r>
        <w:rPr>
          <w:noProof/>
        </w:rPr>
      </w:r>
      <w:r>
        <w:rPr>
          <w:noProof/>
        </w:rPr>
        <w:fldChar w:fldCharType="separate"/>
      </w:r>
      <w:r>
        <w:rPr>
          <w:noProof/>
        </w:rPr>
        <w:t>20</w:t>
      </w:r>
      <w:r>
        <w:rPr>
          <w:noProof/>
        </w:rPr>
        <w:fldChar w:fldCharType="end"/>
      </w:r>
    </w:p>
    <w:p w14:paraId="29922D1B" w14:textId="6093118C"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6.2</w:t>
      </w:r>
      <w:r>
        <w:rPr>
          <w:noProof/>
        </w:rPr>
        <w:tab/>
        <w:t>Transmitter power</w:t>
      </w:r>
      <w:r>
        <w:rPr>
          <w:noProof/>
        </w:rPr>
        <w:tab/>
      </w:r>
      <w:r>
        <w:rPr>
          <w:noProof/>
        </w:rPr>
        <w:fldChar w:fldCharType="begin"/>
      </w:r>
      <w:r>
        <w:rPr>
          <w:noProof/>
        </w:rPr>
        <w:instrText xml:space="preserve"> PAGEREF _Toc152356562 \h </w:instrText>
      </w:r>
      <w:r>
        <w:rPr>
          <w:noProof/>
        </w:rPr>
      </w:r>
      <w:r>
        <w:rPr>
          <w:noProof/>
        </w:rPr>
        <w:fldChar w:fldCharType="separate"/>
      </w:r>
      <w:r>
        <w:rPr>
          <w:noProof/>
        </w:rPr>
        <w:t>21</w:t>
      </w:r>
      <w:r>
        <w:rPr>
          <w:noProof/>
        </w:rPr>
        <w:fldChar w:fldCharType="end"/>
      </w:r>
    </w:p>
    <w:p w14:paraId="67D933EE" w14:textId="32954CE4"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6.2.1</w:t>
      </w:r>
      <w:r>
        <w:rPr>
          <w:noProof/>
        </w:rPr>
        <w:tab/>
        <w:t>UE maximum output power</w:t>
      </w:r>
      <w:r>
        <w:rPr>
          <w:noProof/>
        </w:rPr>
        <w:tab/>
      </w:r>
      <w:r>
        <w:rPr>
          <w:noProof/>
        </w:rPr>
        <w:fldChar w:fldCharType="begin"/>
      </w:r>
      <w:r>
        <w:rPr>
          <w:noProof/>
        </w:rPr>
        <w:instrText xml:space="preserve"> PAGEREF _Toc152356563 \h </w:instrText>
      </w:r>
      <w:r>
        <w:rPr>
          <w:noProof/>
        </w:rPr>
      </w:r>
      <w:r>
        <w:rPr>
          <w:noProof/>
        </w:rPr>
        <w:fldChar w:fldCharType="separate"/>
      </w:r>
      <w:r>
        <w:rPr>
          <w:noProof/>
        </w:rPr>
        <w:t>21</w:t>
      </w:r>
      <w:r>
        <w:rPr>
          <w:noProof/>
        </w:rPr>
        <w:fldChar w:fldCharType="end"/>
      </w:r>
    </w:p>
    <w:p w14:paraId="12AA2A79" w14:textId="28E05E6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6.2.1.1</w:t>
      </w:r>
      <w:r>
        <w:rPr>
          <w:noProof/>
        </w:rPr>
        <w:tab/>
        <w:t>Test purpose</w:t>
      </w:r>
      <w:r>
        <w:rPr>
          <w:noProof/>
        </w:rPr>
        <w:tab/>
      </w:r>
      <w:r>
        <w:rPr>
          <w:noProof/>
        </w:rPr>
        <w:fldChar w:fldCharType="begin"/>
      </w:r>
      <w:r>
        <w:rPr>
          <w:noProof/>
        </w:rPr>
        <w:instrText xml:space="preserve"> PAGEREF _Toc152356564 \h </w:instrText>
      </w:r>
      <w:r>
        <w:rPr>
          <w:noProof/>
        </w:rPr>
      </w:r>
      <w:r>
        <w:rPr>
          <w:noProof/>
        </w:rPr>
        <w:fldChar w:fldCharType="separate"/>
      </w:r>
      <w:r>
        <w:rPr>
          <w:noProof/>
        </w:rPr>
        <w:t>21</w:t>
      </w:r>
      <w:r>
        <w:rPr>
          <w:noProof/>
        </w:rPr>
        <w:fldChar w:fldCharType="end"/>
      </w:r>
    </w:p>
    <w:p w14:paraId="252C24D9" w14:textId="0A38E23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6.2.1.2</w:t>
      </w:r>
      <w:r>
        <w:rPr>
          <w:noProof/>
        </w:rPr>
        <w:tab/>
        <w:t>Test applicability</w:t>
      </w:r>
      <w:r>
        <w:rPr>
          <w:noProof/>
        </w:rPr>
        <w:tab/>
      </w:r>
      <w:r>
        <w:rPr>
          <w:noProof/>
        </w:rPr>
        <w:fldChar w:fldCharType="begin"/>
      </w:r>
      <w:r>
        <w:rPr>
          <w:noProof/>
        </w:rPr>
        <w:instrText xml:space="preserve"> PAGEREF _Toc152356565 \h </w:instrText>
      </w:r>
      <w:r>
        <w:rPr>
          <w:noProof/>
        </w:rPr>
      </w:r>
      <w:r>
        <w:rPr>
          <w:noProof/>
        </w:rPr>
        <w:fldChar w:fldCharType="separate"/>
      </w:r>
      <w:r>
        <w:rPr>
          <w:noProof/>
        </w:rPr>
        <w:t>21</w:t>
      </w:r>
      <w:r>
        <w:rPr>
          <w:noProof/>
        </w:rPr>
        <w:fldChar w:fldCharType="end"/>
      </w:r>
    </w:p>
    <w:p w14:paraId="298E57D9" w14:textId="468171F8"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6.2.1.3</w:t>
      </w:r>
      <w:r>
        <w:rPr>
          <w:noProof/>
        </w:rPr>
        <w:tab/>
        <w:t>Minimum conformance requirements</w:t>
      </w:r>
      <w:r>
        <w:rPr>
          <w:noProof/>
        </w:rPr>
        <w:tab/>
      </w:r>
      <w:r>
        <w:rPr>
          <w:noProof/>
        </w:rPr>
        <w:fldChar w:fldCharType="begin"/>
      </w:r>
      <w:r>
        <w:rPr>
          <w:noProof/>
        </w:rPr>
        <w:instrText xml:space="preserve"> PAGEREF _Toc152356566 \h </w:instrText>
      </w:r>
      <w:r>
        <w:rPr>
          <w:noProof/>
        </w:rPr>
      </w:r>
      <w:r>
        <w:rPr>
          <w:noProof/>
        </w:rPr>
        <w:fldChar w:fldCharType="separate"/>
      </w:r>
      <w:r>
        <w:rPr>
          <w:noProof/>
        </w:rPr>
        <w:t>21</w:t>
      </w:r>
      <w:r>
        <w:rPr>
          <w:noProof/>
        </w:rPr>
        <w:fldChar w:fldCharType="end"/>
      </w:r>
    </w:p>
    <w:p w14:paraId="54CCF074" w14:textId="457AD02F"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6.2.1.4</w:t>
      </w:r>
      <w:r>
        <w:rPr>
          <w:noProof/>
        </w:rPr>
        <w:tab/>
        <w:t>Test description</w:t>
      </w:r>
      <w:r>
        <w:rPr>
          <w:noProof/>
        </w:rPr>
        <w:tab/>
      </w:r>
      <w:r>
        <w:rPr>
          <w:noProof/>
        </w:rPr>
        <w:fldChar w:fldCharType="begin"/>
      </w:r>
      <w:r>
        <w:rPr>
          <w:noProof/>
        </w:rPr>
        <w:instrText xml:space="preserve"> PAGEREF _Toc152356567 \h </w:instrText>
      </w:r>
      <w:r>
        <w:rPr>
          <w:noProof/>
        </w:rPr>
      </w:r>
      <w:r>
        <w:rPr>
          <w:noProof/>
        </w:rPr>
        <w:fldChar w:fldCharType="separate"/>
      </w:r>
      <w:r>
        <w:rPr>
          <w:noProof/>
        </w:rPr>
        <w:t>21</w:t>
      </w:r>
      <w:r>
        <w:rPr>
          <w:noProof/>
        </w:rPr>
        <w:fldChar w:fldCharType="end"/>
      </w:r>
    </w:p>
    <w:p w14:paraId="55317D10" w14:textId="320D94D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6.2.1.4.1</w:t>
      </w:r>
      <w:r>
        <w:rPr>
          <w:noProof/>
        </w:rPr>
        <w:tab/>
        <w:t>Initial conditions</w:t>
      </w:r>
      <w:r>
        <w:rPr>
          <w:noProof/>
        </w:rPr>
        <w:tab/>
      </w:r>
      <w:r>
        <w:rPr>
          <w:noProof/>
        </w:rPr>
        <w:fldChar w:fldCharType="begin"/>
      </w:r>
      <w:r>
        <w:rPr>
          <w:noProof/>
        </w:rPr>
        <w:instrText xml:space="preserve"> PAGEREF _Toc152356568 \h </w:instrText>
      </w:r>
      <w:r>
        <w:rPr>
          <w:noProof/>
        </w:rPr>
      </w:r>
      <w:r>
        <w:rPr>
          <w:noProof/>
        </w:rPr>
        <w:fldChar w:fldCharType="separate"/>
      </w:r>
      <w:r>
        <w:rPr>
          <w:noProof/>
        </w:rPr>
        <w:t>21</w:t>
      </w:r>
      <w:r>
        <w:rPr>
          <w:noProof/>
        </w:rPr>
        <w:fldChar w:fldCharType="end"/>
      </w:r>
    </w:p>
    <w:p w14:paraId="6697B05E" w14:textId="5C06AFF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6.2.1.4.2</w:t>
      </w:r>
      <w:r>
        <w:rPr>
          <w:noProof/>
        </w:rPr>
        <w:tab/>
        <w:t>Test procedure</w:t>
      </w:r>
      <w:r>
        <w:rPr>
          <w:noProof/>
        </w:rPr>
        <w:tab/>
      </w:r>
      <w:r>
        <w:rPr>
          <w:noProof/>
        </w:rPr>
        <w:fldChar w:fldCharType="begin"/>
      </w:r>
      <w:r>
        <w:rPr>
          <w:noProof/>
        </w:rPr>
        <w:instrText xml:space="preserve"> PAGEREF _Toc152356569 \h </w:instrText>
      </w:r>
      <w:r>
        <w:rPr>
          <w:noProof/>
        </w:rPr>
      </w:r>
      <w:r>
        <w:rPr>
          <w:noProof/>
        </w:rPr>
        <w:fldChar w:fldCharType="separate"/>
      </w:r>
      <w:r>
        <w:rPr>
          <w:noProof/>
        </w:rPr>
        <w:t>22</w:t>
      </w:r>
      <w:r>
        <w:rPr>
          <w:noProof/>
        </w:rPr>
        <w:fldChar w:fldCharType="end"/>
      </w:r>
    </w:p>
    <w:p w14:paraId="6455F304" w14:textId="5762AAFD"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6.2.1.4.3</w:t>
      </w:r>
      <w:r>
        <w:rPr>
          <w:noProof/>
        </w:rPr>
        <w:tab/>
        <w:t>Message contents</w:t>
      </w:r>
      <w:r>
        <w:rPr>
          <w:noProof/>
        </w:rPr>
        <w:tab/>
      </w:r>
      <w:r>
        <w:rPr>
          <w:noProof/>
        </w:rPr>
        <w:fldChar w:fldCharType="begin"/>
      </w:r>
      <w:r>
        <w:rPr>
          <w:noProof/>
        </w:rPr>
        <w:instrText xml:space="preserve"> PAGEREF _Toc152356570 \h </w:instrText>
      </w:r>
      <w:r>
        <w:rPr>
          <w:noProof/>
        </w:rPr>
      </w:r>
      <w:r>
        <w:rPr>
          <w:noProof/>
        </w:rPr>
        <w:fldChar w:fldCharType="separate"/>
      </w:r>
      <w:r>
        <w:rPr>
          <w:noProof/>
        </w:rPr>
        <w:t>22</w:t>
      </w:r>
      <w:r>
        <w:rPr>
          <w:noProof/>
        </w:rPr>
        <w:fldChar w:fldCharType="end"/>
      </w:r>
    </w:p>
    <w:p w14:paraId="5058DDBC" w14:textId="72757379"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6.2.1.5</w:t>
      </w:r>
      <w:r>
        <w:rPr>
          <w:noProof/>
        </w:rPr>
        <w:tab/>
        <w:t>Test requirement</w:t>
      </w:r>
      <w:r>
        <w:rPr>
          <w:noProof/>
        </w:rPr>
        <w:tab/>
      </w:r>
      <w:r>
        <w:rPr>
          <w:noProof/>
        </w:rPr>
        <w:fldChar w:fldCharType="begin"/>
      </w:r>
      <w:r>
        <w:rPr>
          <w:noProof/>
        </w:rPr>
        <w:instrText xml:space="preserve"> PAGEREF _Toc152356571 \h </w:instrText>
      </w:r>
      <w:r>
        <w:rPr>
          <w:noProof/>
        </w:rPr>
      </w:r>
      <w:r>
        <w:rPr>
          <w:noProof/>
        </w:rPr>
        <w:fldChar w:fldCharType="separate"/>
      </w:r>
      <w:r>
        <w:rPr>
          <w:noProof/>
        </w:rPr>
        <w:t>23</w:t>
      </w:r>
      <w:r>
        <w:rPr>
          <w:noProof/>
        </w:rPr>
        <w:fldChar w:fldCharType="end"/>
      </w:r>
    </w:p>
    <w:p w14:paraId="7C3F43BE" w14:textId="3044A3FB"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6.2.2</w:t>
      </w:r>
      <w:r>
        <w:rPr>
          <w:noProof/>
        </w:rPr>
        <w:tab/>
        <w:t>UE maximum output power reduction</w:t>
      </w:r>
      <w:r>
        <w:rPr>
          <w:noProof/>
        </w:rPr>
        <w:tab/>
      </w:r>
      <w:r>
        <w:rPr>
          <w:noProof/>
        </w:rPr>
        <w:fldChar w:fldCharType="begin"/>
      </w:r>
      <w:r>
        <w:rPr>
          <w:noProof/>
        </w:rPr>
        <w:instrText xml:space="preserve"> PAGEREF _Toc152356572 \h </w:instrText>
      </w:r>
      <w:r>
        <w:rPr>
          <w:noProof/>
        </w:rPr>
      </w:r>
      <w:r>
        <w:rPr>
          <w:noProof/>
        </w:rPr>
        <w:fldChar w:fldCharType="separate"/>
      </w:r>
      <w:r>
        <w:rPr>
          <w:noProof/>
        </w:rPr>
        <w:t>23</w:t>
      </w:r>
      <w:r>
        <w:rPr>
          <w:noProof/>
        </w:rPr>
        <w:fldChar w:fldCharType="end"/>
      </w:r>
    </w:p>
    <w:p w14:paraId="2216D70C" w14:textId="0743DA3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6.2.2.1</w:t>
      </w:r>
      <w:r>
        <w:rPr>
          <w:noProof/>
        </w:rPr>
        <w:tab/>
        <w:t>Test purpose</w:t>
      </w:r>
      <w:r>
        <w:rPr>
          <w:noProof/>
        </w:rPr>
        <w:tab/>
      </w:r>
      <w:r>
        <w:rPr>
          <w:noProof/>
        </w:rPr>
        <w:fldChar w:fldCharType="begin"/>
      </w:r>
      <w:r>
        <w:rPr>
          <w:noProof/>
        </w:rPr>
        <w:instrText xml:space="preserve"> PAGEREF _Toc152356573 \h </w:instrText>
      </w:r>
      <w:r>
        <w:rPr>
          <w:noProof/>
        </w:rPr>
      </w:r>
      <w:r>
        <w:rPr>
          <w:noProof/>
        </w:rPr>
        <w:fldChar w:fldCharType="separate"/>
      </w:r>
      <w:r>
        <w:rPr>
          <w:noProof/>
        </w:rPr>
        <w:t>23</w:t>
      </w:r>
      <w:r>
        <w:rPr>
          <w:noProof/>
        </w:rPr>
        <w:fldChar w:fldCharType="end"/>
      </w:r>
    </w:p>
    <w:p w14:paraId="6144A71F" w14:textId="4DB9D6BB"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6.2.2.2</w:t>
      </w:r>
      <w:r>
        <w:rPr>
          <w:noProof/>
        </w:rPr>
        <w:tab/>
        <w:t>Test applicability</w:t>
      </w:r>
      <w:r>
        <w:rPr>
          <w:noProof/>
        </w:rPr>
        <w:tab/>
      </w:r>
      <w:r>
        <w:rPr>
          <w:noProof/>
        </w:rPr>
        <w:fldChar w:fldCharType="begin"/>
      </w:r>
      <w:r>
        <w:rPr>
          <w:noProof/>
        </w:rPr>
        <w:instrText xml:space="preserve"> PAGEREF _Toc152356574 \h </w:instrText>
      </w:r>
      <w:r>
        <w:rPr>
          <w:noProof/>
        </w:rPr>
      </w:r>
      <w:r>
        <w:rPr>
          <w:noProof/>
        </w:rPr>
        <w:fldChar w:fldCharType="separate"/>
      </w:r>
      <w:r>
        <w:rPr>
          <w:noProof/>
        </w:rPr>
        <w:t>23</w:t>
      </w:r>
      <w:r>
        <w:rPr>
          <w:noProof/>
        </w:rPr>
        <w:fldChar w:fldCharType="end"/>
      </w:r>
    </w:p>
    <w:p w14:paraId="21CC4035" w14:textId="778808A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6.2.2.3</w:t>
      </w:r>
      <w:r>
        <w:rPr>
          <w:noProof/>
        </w:rPr>
        <w:tab/>
        <w:t>Minimum conformance requirements</w:t>
      </w:r>
      <w:r>
        <w:rPr>
          <w:noProof/>
        </w:rPr>
        <w:tab/>
      </w:r>
      <w:r>
        <w:rPr>
          <w:noProof/>
        </w:rPr>
        <w:fldChar w:fldCharType="begin"/>
      </w:r>
      <w:r>
        <w:rPr>
          <w:noProof/>
        </w:rPr>
        <w:instrText xml:space="preserve"> PAGEREF _Toc152356575 \h </w:instrText>
      </w:r>
      <w:r>
        <w:rPr>
          <w:noProof/>
        </w:rPr>
      </w:r>
      <w:r>
        <w:rPr>
          <w:noProof/>
        </w:rPr>
        <w:fldChar w:fldCharType="separate"/>
      </w:r>
      <w:r>
        <w:rPr>
          <w:noProof/>
        </w:rPr>
        <w:t>23</w:t>
      </w:r>
      <w:r>
        <w:rPr>
          <w:noProof/>
        </w:rPr>
        <w:fldChar w:fldCharType="end"/>
      </w:r>
    </w:p>
    <w:p w14:paraId="33C7F2F8" w14:textId="7BF2BC88"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6.2.2.4</w:t>
      </w:r>
      <w:r>
        <w:rPr>
          <w:noProof/>
        </w:rPr>
        <w:tab/>
        <w:t>Test description</w:t>
      </w:r>
      <w:r>
        <w:rPr>
          <w:noProof/>
        </w:rPr>
        <w:tab/>
      </w:r>
      <w:r>
        <w:rPr>
          <w:noProof/>
        </w:rPr>
        <w:fldChar w:fldCharType="begin"/>
      </w:r>
      <w:r>
        <w:rPr>
          <w:noProof/>
        </w:rPr>
        <w:instrText xml:space="preserve"> PAGEREF _Toc152356576 \h </w:instrText>
      </w:r>
      <w:r>
        <w:rPr>
          <w:noProof/>
        </w:rPr>
      </w:r>
      <w:r>
        <w:rPr>
          <w:noProof/>
        </w:rPr>
        <w:fldChar w:fldCharType="separate"/>
      </w:r>
      <w:r>
        <w:rPr>
          <w:noProof/>
        </w:rPr>
        <w:t>24</w:t>
      </w:r>
      <w:r>
        <w:rPr>
          <w:noProof/>
        </w:rPr>
        <w:fldChar w:fldCharType="end"/>
      </w:r>
    </w:p>
    <w:p w14:paraId="18C0D309" w14:textId="51DC5101"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6.2.2.4.1</w:t>
      </w:r>
      <w:r>
        <w:rPr>
          <w:noProof/>
        </w:rPr>
        <w:tab/>
        <w:t>Initial conditions</w:t>
      </w:r>
      <w:r>
        <w:rPr>
          <w:noProof/>
        </w:rPr>
        <w:tab/>
      </w:r>
      <w:r>
        <w:rPr>
          <w:noProof/>
        </w:rPr>
        <w:fldChar w:fldCharType="begin"/>
      </w:r>
      <w:r>
        <w:rPr>
          <w:noProof/>
        </w:rPr>
        <w:instrText xml:space="preserve"> PAGEREF _Toc152356577 \h </w:instrText>
      </w:r>
      <w:r>
        <w:rPr>
          <w:noProof/>
        </w:rPr>
      </w:r>
      <w:r>
        <w:rPr>
          <w:noProof/>
        </w:rPr>
        <w:fldChar w:fldCharType="separate"/>
      </w:r>
      <w:r>
        <w:rPr>
          <w:noProof/>
        </w:rPr>
        <w:t>24</w:t>
      </w:r>
      <w:r>
        <w:rPr>
          <w:noProof/>
        </w:rPr>
        <w:fldChar w:fldCharType="end"/>
      </w:r>
    </w:p>
    <w:p w14:paraId="386CC9ED" w14:textId="3D296D9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lastRenderedPageBreak/>
        <w:t>6.2.2.4.2</w:t>
      </w:r>
      <w:r>
        <w:rPr>
          <w:noProof/>
        </w:rPr>
        <w:tab/>
        <w:t>Test procedure</w:t>
      </w:r>
      <w:r>
        <w:rPr>
          <w:noProof/>
        </w:rPr>
        <w:tab/>
      </w:r>
      <w:r>
        <w:rPr>
          <w:noProof/>
        </w:rPr>
        <w:fldChar w:fldCharType="begin"/>
      </w:r>
      <w:r>
        <w:rPr>
          <w:noProof/>
        </w:rPr>
        <w:instrText xml:space="preserve"> PAGEREF _Toc152356578 \h </w:instrText>
      </w:r>
      <w:r>
        <w:rPr>
          <w:noProof/>
        </w:rPr>
      </w:r>
      <w:r>
        <w:rPr>
          <w:noProof/>
        </w:rPr>
        <w:fldChar w:fldCharType="separate"/>
      </w:r>
      <w:r>
        <w:rPr>
          <w:noProof/>
        </w:rPr>
        <w:t>26</w:t>
      </w:r>
      <w:r>
        <w:rPr>
          <w:noProof/>
        </w:rPr>
        <w:fldChar w:fldCharType="end"/>
      </w:r>
    </w:p>
    <w:p w14:paraId="408B51C7" w14:textId="6AE3B2F1"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6.2.2.4.3</w:t>
      </w:r>
      <w:r>
        <w:rPr>
          <w:noProof/>
        </w:rPr>
        <w:tab/>
        <w:t>Message contents</w:t>
      </w:r>
      <w:r>
        <w:rPr>
          <w:noProof/>
        </w:rPr>
        <w:tab/>
      </w:r>
      <w:r>
        <w:rPr>
          <w:noProof/>
        </w:rPr>
        <w:fldChar w:fldCharType="begin"/>
      </w:r>
      <w:r>
        <w:rPr>
          <w:noProof/>
        </w:rPr>
        <w:instrText xml:space="preserve"> PAGEREF _Toc152356579 \h </w:instrText>
      </w:r>
      <w:r>
        <w:rPr>
          <w:noProof/>
        </w:rPr>
      </w:r>
      <w:r>
        <w:rPr>
          <w:noProof/>
        </w:rPr>
        <w:fldChar w:fldCharType="separate"/>
      </w:r>
      <w:r>
        <w:rPr>
          <w:noProof/>
        </w:rPr>
        <w:t>26</w:t>
      </w:r>
      <w:r>
        <w:rPr>
          <w:noProof/>
        </w:rPr>
        <w:fldChar w:fldCharType="end"/>
      </w:r>
    </w:p>
    <w:p w14:paraId="3BCD207A" w14:textId="5D1B4D91"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6.2.2.5</w:t>
      </w:r>
      <w:r>
        <w:rPr>
          <w:noProof/>
        </w:rPr>
        <w:tab/>
        <w:t>Test requirement</w:t>
      </w:r>
      <w:r>
        <w:rPr>
          <w:noProof/>
        </w:rPr>
        <w:tab/>
      </w:r>
      <w:r>
        <w:rPr>
          <w:noProof/>
        </w:rPr>
        <w:fldChar w:fldCharType="begin"/>
      </w:r>
      <w:r>
        <w:rPr>
          <w:noProof/>
        </w:rPr>
        <w:instrText xml:space="preserve"> PAGEREF _Toc152356580 \h </w:instrText>
      </w:r>
      <w:r>
        <w:rPr>
          <w:noProof/>
        </w:rPr>
      </w:r>
      <w:r>
        <w:rPr>
          <w:noProof/>
        </w:rPr>
        <w:fldChar w:fldCharType="separate"/>
      </w:r>
      <w:r>
        <w:rPr>
          <w:noProof/>
        </w:rPr>
        <w:t>27</w:t>
      </w:r>
      <w:r>
        <w:rPr>
          <w:noProof/>
        </w:rPr>
        <w:fldChar w:fldCharType="end"/>
      </w:r>
    </w:p>
    <w:p w14:paraId="4763B259" w14:textId="6DA7739C"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6.2.3</w:t>
      </w:r>
      <w:r>
        <w:rPr>
          <w:noProof/>
        </w:rPr>
        <w:tab/>
        <w:t>UE additional maximum output power reduction</w:t>
      </w:r>
      <w:r>
        <w:rPr>
          <w:noProof/>
        </w:rPr>
        <w:tab/>
      </w:r>
      <w:r>
        <w:rPr>
          <w:noProof/>
        </w:rPr>
        <w:fldChar w:fldCharType="begin"/>
      </w:r>
      <w:r>
        <w:rPr>
          <w:noProof/>
        </w:rPr>
        <w:instrText xml:space="preserve"> PAGEREF _Toc152356581 \h </w:instrText>
      </w:r>
      <w:r>
        <w:rPr>
          <w:noProof/>
        </w:rPr>
      </w:r>
      <w:r>
        <w:rPr>
          <w:noProof/>
        </w:rPr>
        <w:fldChar w:fldCharType="separate"/>
      </w:r>
      <w:r>
        <w:rPr>
          <w:noProof/>
        </w:rPr>
        <w:t>28</w:t>
      </w:r>
      <w:r>
        <w:rPr>
          <w:noProof/>
        </w:rPr>
        <w:fldChar w:fldCharType="end"/>
      </w:r>
    </w:p>
    <w:p w14:paraId="56BDEBDA" w14:textId="63FAC4E5"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6.2.3.1</w:t>
      </w:r>
      <w:r>
        <w:rPr>
          <w:noProof/>
        </w:rPr>
        <w:tab/>
        <w:t>Test purpose</w:t>
      </w:r>
      <w:r>
        <w:rPr>
          <w:noProof/>
        </w:rPr>
        <w:tab/>
      </w:r>
      <w:r>
        <w:rPr>
          <w:noProof/>
        </w:rPr>
        <w:fldChar w:fldCharType="begin"/>
      </w:r>
      <w:r>
        <w:rPr>
          <w:noProof/>
        </w:rPr>
        <w:instrText xml:space="preserve"> PAGEREF _Toc152356582 \h </w:instrText>
      </w:r>
      <w:r>
        <w:rPr>
          <w:noProof/>
        </w:rPr>
      </w:r>
      <w:r>
        <w:rPr>
          <w:noProof/>
        </w:rPr>
        <w:fldChar w:fldCharType="separate"/>
      </w:r>
      <w:r>
        <w:rPr>
          <w:noProof/>
        </w:rPr>
        <w:t>28</w:t>
      </w:r>
      <w:r>
        <w:rPr>
          <w:noProof/>
        </w:rPr>
        <w:fldChar w:fldCharType="end"/>
      </w:r>
    </w:p>
    <w:p w14:paraId="4F0DFD22" w14:textId="35E44C4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6.2.3.2</w:t>
      </w:r>
      <w:r>
        <w:rPr>
          <w:noProof/>
        </w:rPr>
        <w:tab/>
      </w:r>
      <w:r>
        <w:rPr>
          <w:noProof/>
          <w:lang w:eastAsia="fr-FR"/>
        </w:rPr>
        <w:t>Test applicability</w:t>
      </w:r>
      <w:r>
        <w:rPr>
          <w:noProof/>
        </w:rPr>
        <w:tab/>
      </w:r>
      <w:r>
        <w:rPr>
          <w:noProof/>
        </w:rPr>
        <w:fldChar w:fldCharType="begin"/>
      </w:r>
      <w:r>
        <w:rPr>
          <w:noProof/>
        </w:rPr>
        <w:instrText xml:space="preserve"> PAGEREF _Toc152356583 \h </w:instrText>
      </w:r>
      <w:r>
        <w:rPr>
          <w:noProof/>
        </w:rPr>
      </w:r>
      <w:r>
        <w:rPr>
          <w:noProof/>
        </w:rPr>
        <w:fldChar w:fldCharType="separate"/>
      </w:r>
      <w:r>
        <w:rPr>
          <w:noProof/>
        </w:rPr>
        <w:t>28</w:t>
      </w:r>
      <w:r>
        <w:rPr>
          <w:noProof/>
        </w:rPr>
        <w:fldChar w:fldCharType="end"/>
      </w:r>
    </w:p>
    <w:p w14:paraId="66B4F39D" w14:textId="75A2D468"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6.2.3.3</w:t>
      </w:r>
      <w:r>
        <w:rPr>
          <w:noProof/>
        </w:rPr>
        <w:tab/>
      </w:r>
      <w:r>
        <w:rPr>
          <w:noProof/>
          <w:lang w:eastAsia="fr-FR"/>
        </w:rPr>
        <w:t>Minimum conformance requirements</w:t>
      </w:r>
      <w:r>
        <w:rPr>
          <w:noProof/>
        </w:rPr>
        <w:tab/>
      </w:r>
      <w:r>
        <w:rPr>
          <w:noProof/>
        </w:rPr>
        <w:fldChar w:fldCharType="begin"/>
      </w:r>
      <w:r>
        <w:rPr>
          <w:noProof/>
        </w:rPr>
        <w:instrText xml:space="preserve"> PAGEREF _Toc152356584 \h </w:instrText>
      </w:r>
      <w:r>
        <w:rPr>
          <w:noProof/>
        </w:rPr>
      </w:r>
      <w:r>
        <w:rPr>
          <w:noProof/>
        </w:rPr>
        <w:fldChar w:fldCharType="separate"/>
      </w:r>
      <w:r>
        <w:rPr>
          <w:noProof/>
        </w:rPr>
        <w:t>28</w:t>
      </w:r>
      <w:r>
        <w:rPr>
          <w:noProof/>
        </w:rPr>
        <w:fldChar w:fldCharType="end"/>
      </w:r>
    </w:p>
    <w:p w14:paraId="46F2CE50" w14:textId="631E6DA7"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6.2.3.3.1</w:t>
      </w:r>
      <w:r>
        <w:rPr>
          <w:noProof/>
        </w:rPr>
        <w:tab/>
        <w:t>General</w:t>
      </w:r>
      <w:r>
        <w:rPr>
          <w:noProof/>
        </w:rPr>
        <w:tab/>
      </w:r>
      <w:r>
        <w:rPr>
          <w:noProof/>
        </w:rPr>
        <w:fldChar w:fldCharType="begin"/>
      </w:r>
      <w:r>
        <w:rPr>
          <w:noProof/>
        </w:rPr>
        <w:instrText xml:space="preserve"> PAGEREF _Toc152356585 \h </w:instrText>
      </w:r>
      <w:r>
        <w:rPr>
          <w:noProof/>
        </w:rPr>
      </w:r>
      <w:r>
        <w:rPr>
          <w:noProof/>
        </w:rPr>
        <w:fldChar w:fldCharType="separate"/>
      </w:r>
      <w:r>
        <w:rPr>
          <w:noProof/>
        </w:rPr>
        <w:t>28</w:t>
      </w:r>
      <w:r>
        <w:rPr>
          <w:noProof/>
        </w:rPr>
        <w:fldChar w:fldCharType="end"/>
      </w:r>
    </w:p>
    <w:p w14:paraId="6BE1ABB3" w14:textId="17BBDD8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6.2.3.4</w:t>
      </w:r>
      <w:r>
        <w:rPr>
          <w:noProof/>
        </w:rPr>
        <w:tab/>
      </w:r>
      <w:r>
        <w:rPr>
          <w:noProof/>
          <w:lang w:eastAsia="fr-FR"/>
        </w:rPr>
        <w:t>Test description</w:t>
      </w:r>
      <w:r>
        <w:rPr>
          <w:noProof/>
        </w:rPr>
        <w:tab/>
      </w:r>
      <w:r>
        <w:rPr>
          <w:noProof/>
        </w:rPr>
        <w:fldChar w:fldCharType="begin"/>
      </w:r>
      <w:r>
        <w:rPr>
          <w:noProof/>
        </w:rPr>
        <w:instrText xml:space="preserve"> PAGEREF _Toc152356586 \h </w:instrText>
      </w:r>
      <w:r>
        <w:rPr>
          <w:noProof/>
        </w:rPr>
      </w:r>
      <w:r>
        <w:rPr>
          <w:noProof/>
        </w:rPr>
        <w:fldChar w:fldCharType="separate"/>
      </w:r>
      <w:r>
        <w:rPr>
          <w:noProof/>
        </w:rPr>
        <w:t>30</w:t>
      </w:r>
      <w:r>
        <w:rPr>
          <w:noProof/>
        </w:rPr>
        <w:fldChar w:fldCharType="end"/>
      </w:r>
    </w:p>
    <w:p w14:paraId="4B84EDA9" w14:textId="445F065F"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6.2.3.4.1</w:t>
      </w:r>
      <w:r>
        <w:rPr>
          <w:noProof/>
        </w:rPr>
        <w:tab/>
      </w:r>
      <w:r>
        <w:rPr>
          <w:noProof/>
          <w:lang w:eastAsia="fr-FR"/>
        </w:rPr>
        <w:t>Initial conditions</w:t>
      </w:r>
      <w:r>
        <w:rPr>
          <w:noProof/>
        </w:rPr>
        <w:tab/>
      </w:r>
      <w:r>
        <w:rPr>
          <w:noProof/>
        </w:rPr>
        <w:fldChar w:fldCharType="begin"/>
      </w:r>
      <w:r>
        <w:rPr>
          <w:noProof/>
        </w:rPr>
        <w:instrText xml:space="preserve"> PAGEREF _Toc152356587 \h </w:instrText>
      </w:r>
      <w:r>
        <w:rPr>
          <w:noProof/>
        </w:rPr>
      </w:r>
      <w:r>
        <w:rPr>
          <w:noProof/>
        </w:rPr>
        <w:fldChar w:fldCharType="separate"/>
      </w:r>
      <w:r>
        <w:rPr>
          <w:noProof/>
        </w:rPr>
        <w:t>30</w:t>
      </w:r>
      <w:r>
        <w:rPr>
          <w:noProof/>
        </w:rPr>
        <w:fldChar w:fldCharType="end"/>
      </w:r>
    </w:p>
    <w:p w14:paraId="459E3B25" w14:textId="4A64511A"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6.2.3.4.2</w:t>
      </w:r>
      <w:r>
        <w:rPr>
          <w:noProof/>
        </w:rPr>
        <w:tab/>
      </w:r>
      <w:r>
        <w:rPr>
          <w:noProof/>
          <w:lang w:eastAsia="fr-FR"/>
        </w:rPr>
        <w:t>Test procedure</w:t>
      </w:r>
      <w:r>
        <w:rPr>
          <w:noProof/>
        </w:rPr>
        <w:tab/>
      </w:r>
      <w:r>
        <w:rPr>
          <w:noProof/>
        </w:rPr>
        <w:fldChar w:fldCharType="begin"/>
      </w:r>
      <w:r>
        <w:rPr>
          <w:noProof/>
        </w:rPr>
        <w:instrText xml:space="preserve"> PAGEREF _Toc152356588 \h </w:instrText>
      </w:r>
      <w:r>
        <w:rPr>
          <w:noProof/>
        </w:rPr>
      </w:r>
      <w:r>
        <w:rPr>
          <w:noProof/>
        </w:rPr>
        <w:fldChar w:fldCharType="separate"/>
      </w:r>
      <w:r>
        <w:rPr>
          <w:noProof/>
        </w:rPr>
        <w:t>35</w:t>
      </w:r>
      <w:r>
        <w:rPr>
          <w:noProof/>
        </w:rPr>
        <w:fldChar w:fldCharType="end"/>
      </w:r>
    </w:p>
    <w:p w14:paraId="624FD09B" w14:textId="06C65FF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6.2.3.4.3</w:t>
      </w:r>
      <w:r>
        <w:rPr>
          <w:noProof/>
        </w:rPr>
        <w:tab/>
      </w:r>
      <w:r>
        <w:rPr>
          <w:noProof/>
          <w:lang w:eastAsia="fr-FR"/>
        </w:rPr>
        <w:t>Message contents</w:t>
      </w:r>
      <w:r>
        <w:rPr>
          <w:noProof/>
        </w:rPr>
        <w:tab/>
      </w:r>
      <w:r>
        <w:rPr>
          <w:noProof/>
        </w:rPr>
        <w:fldChar w:fldCharType="begin"/>
      </w:r>
      <w:r>
        <w:rPr>
          <w:noProof/>
        </w:rPr>
        <w:instrText xml:space="preserve"> PAGEREF _Toc152356589 \h </w:instrText>
      </w:r>
      <w:r>
        <w:rPr>
          <w:noProof/>
        </w:rPr>
      </w:r>
      <w:r>
        <w:rPr>
          <w:noProof/>
        </w:rPr>
        <w:fldChar w:fldCharType="separate"/>
      </w:r>
      <w:r>
        <w:rPr>
          <w:noProof/>
        </w:rPr>
        <w:t>35</w:t>
      </w:r>
      <w:r>
        <w:rPr>
          <w:noProof/>
        </w:rPr>
        <w:fldChar w:fldCharType="end"/>
      </w:r>
    </w:p>
    <w:p w14:paraId="2B02C62B" w14:textId="71A34837"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6.2.3.5</w:t>
      </w:r>
      <w:r>
        <w:rPr>
          <w:noProof/>
        </w:rPr>
        <w:tab/>
        <w:t>Test requirement</w:t>
      </w:r>
      <w:r>
        <w:rPr>
          <w:noProof/>
        </w:rPr>
        <w:tab/>
      </w:r>
      <w:r>
        <w:rPr>
          <w:noProof/>
        </w:rPr>
        <w:fldChar w:fldCharType="begin"/>
      </w:r>
      <w:r>
        <w:rPr>
          <w:noProof/>
        </w:rPr>
        <w:instrText xml:space="preserve"> PAGEREF _Toc152356590 \h </w:instrText>
      </w:r>
      <w:r>
        <w:rPr>
          <w:noProof/>
        </w:rPr>
      </w:r>
      <w:r>
        <w:rPr>
          <w:noProof/>
        </w:rPr>
        <w:fldChar w:fldCharType="separate"/>
      </w:r>
      <w:r>
        <w:rPr>
          <w:noProof/>
        </w:rPr>
        <w:t>36</w:t>
      </w:r>
      <w:r>
        <w:rPr>
          <w:noProof/>
        </w:rPr>
        <w:fldChar w:fldCharType="end"/>
      </w:r>
    </w:p>
    <w:p w14:paraId="24791CC4" w14:textId="1FB95164"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6.2.4</w:t>
      </w:r>
      <w:r>
        <w:rPr>
          <w:noProof/>
        </w:rPr>
        <w:tab/>
        <w:t>Configured transmitted power</w:t>
      </w:r>
      <w:r>
        <w:rPr>
          <w:noProof/>
        </w:rPr>
        <w:tab/>
      </w:r>
      <w:r>
        <w:rPr>
          <w:noProof/>
        </w:rPr>
        <w:fldChar w:fldCharType="begin"/>
      </w:r>
      <w:r>
        <w:rPr>
          <w:noProof/>
        </w:rPr>
        <w:instrText xml:space="preserve"> PAGEREF _Toc152356591 \h </w:instrText>
      </w:r>
      <w:r>
        <w:rPr>
          <w:noProof/>
        </w:rPr>
      </w:r>
      <w:r>
        <w:rPr>
          <w:noProof/>
        </w:rPr>
        <w:fldChar w:fldCharType="separate"/>
      </w:r>
      <w:r>
        <w:rPr>
          <w:noProof/>
        </w:rPr>
        <w:t>38</w:t>
      </w:r>
      <w:r>
        <w:rPr>
          <w:noProof/>
        </w:rPr>
        <w:fldChar w:fldCharType="end"/>
      </w:r>
    </w:p>
    <w:p w14:paraId="55514712" w14:textId="1B9F8D59"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6.2.4.1</w:t>
      </w:r>
      <w:r>
        <w:rPr>
          <w:noProof/>
        </w:rPr>
        <w:tab/>
        <w:t>Test purpose</w:t>
      </w:r>
      <w:r>
        <w:rPr>
          <w:noProof/>
        </w:rPr>
        <w:tab/>
      </w:r>
      <w:r>
        <w:rPr>
          <w:noProof/>
        </w:rPr>
        <w:fldChar w:fldCharType="begin"/>
      </w:r>
      <w:r>
        <w:rPr>
          <w:noProof/>
        </w:rPr>
        <w:instrText xml:space="preserve"> PAGEREF _Toc152356592 \h </w:instrText>
      </w:r>
      <w:r>
        <w:rPr>
          <w:noProof/>
        </w:rPr>
      </w:r>
      <w:r>
        <w:rPr>
          <w:noProof/>
        </w:rPr>
        <w:fldChar w:fldCharType="separate"/>
      </w:r>
      <w:r>
        <w:rPr>
          <w:noProof/>
        </w:rPr>
        <w:t>38</w:t>
      </w:r>
      <w:r>
        <w:rPr>
          <w:noProof/>
        </w:rPr>
        <w:fldChar w:fldCharType="end"/>
      </w:r>
    </w:p>
    <w:p w14:paraId="2A205C66" w14:textId="3944A6F5"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6.2.4.2</w:t>
      </w:r>
      <w:r>
        <w:rPr>
          <w:noProof/>
        </w:rPr>
        <w:tab/>
      </w:r>
      <w:r>
        <w:rPr>
          <w:noProof/>
          <w:lang w:eastAsia="fr-FR"/>
        </w:rPr>
        <w:t>Test applicability</w:t>
      </w:r>
      <w:r>
        <w:rPr>
          <w:noProof/>
        </w:rPr>
        <w:tab/>
      </w:r>
      <w:r>
        <w:rPr>
          <w:noProof/>
        </w:rPr>
        <w:fldChar w:fldCharType="begin"/>
      </w:r>
      <w:r>
        <w:rPr>
          <w:noProof/>
        </w:rPr>
        <w:instrText xml:space="preserve"> PAGEREF _Toc152356593 \h </w:instrText>
      </w:r>
      <w:r>
        <w:rPr>
          <w:noProof/>
        </w:rPr>
      </w:r>
      <w:r>
        <w:rPr>
          <w:noProof/>
        </w:rPr>
        <w:fldChar w:fldCharType="separate"/>
      </w:r>
      <w:r>
        <w:rPr>
          <w:noProof/>
        </w:rPr>
        <w:t>38</w:t>
      </w:r>
      <w:r>
        <w:rPr>
          <w:noProof/>
        </w:rPr>
        <w:fldChar w:fldCharType="end"/>
      </w:r>
    </w:p>
    <w:p w14:paraId="36858D3F" w14:textId="6337E47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6.2.4.3</w:t>
      </w:r>
      <w:r>
        <w:rPr>
          <w:noProof/>
        </w:rPr>
        <w:tab/>
      </w:r>
      <w:r>
        <w:rPr>
          <w:noProof/>
          <w:lang w:eastAsia="fr-FR"/>
        </w:rPr>
        <w:t>Minimum conformance requirements</w:t>
      </w:r>
      <w:r>
        <w:rPr>
          <w:noProof/>
        </w:rPr>
        <w:tab/>
      </w:r>
      <w:r>
        <w:rPr>
          <w:noProof/>
        </w:rPr>
        <w:fldChar w:fldCharType="begin"/>
      </w:r>
      <w:r>
        <w:rPr>
          <w:noProof/>
        </w:rPr>
        <w:instrText xml:space="preserve"> PAGEREF _Toc152356594 \h </w:instrText>
      </w:r>
      <w:r>
        <w:rPr>
          <w:noProof/>
        </w:rPr>
      </w:r>
      <w:r>
        <w:rPr>
          <w:noProof/>
        </w:rPr>
        <w:fldChar w:fldCharType="separate"/>
      </w:r>
      <w:r>
        <w:rPr>
          <w:noProof/>
        </w:rPr>
        <w:t>39</w:t>
      </w:r>
      <w:r>
        <w:rPr>
          <w:noProof/>
        </w:rPr>
        <w:fldChar w:fldCharType="end"/>
      </w:r>
    </w:p>
    <w:p w14:paraId="3C887BB5" w14:textId="4940064B" w:rsidR="002875BC" w:rsidRDefault="002875BC">
      <w:pPr>
        <w:pStyle w:val="TOC4"/>
        <w:rPr>
          <w:rFonts w:asciiTheme="minorHAnsi" w:eastAsiaTheme="minorEastAsia" w:hAnsiTheme="minorHAnsi" w:cstheme="minorBidi"/>
          <w:noProof/>
          <w:kern w:val="2"/>
          <w:sz w:val="22"/>
          <w:szCs w:val="22"/>
          <w:lang w:val="en-US"/>
          <w14:ligatures w14:val="standardContextual"/>
        </w:rPr>
      </w:pPr>
      <w:r w:rsidRPr="007A1C6B">
        <w:rPr>
          <w:rFonts w:eastAsia="MS Mincho"/>
          <w:noProof/>
        </w:rPr>
        <w:t>6.2.4.4</w:t>
      </w:r>
      <w:r w:rsidRPr="007A1C6B">
        <w:rPr>
          <w:rFonts w:eastAsia="MS Mincho"/>
          <w:noProof/>
        </w:rPr>
        <w:tab/>
      </w:r>
      <w:r>
        <w:rPr>
          <w:noProof/>
        </w:rPr>
        <w:t>Test description</w:t>
      </w:r>
      <w:r>
        <w:rPr>
          <w:noProof/>
        </w:rPr>
        <w:tab/>
      </w:r>
      <w:r>
        <w:rPr>
          <w:noProof/>
        </w:rPr>
        <w:fldChar w:fldCharType="begin"/>
      </w:r>
      <w:r>
        <w:rPr>
          <w:noProof/>
        </w:rPr>
        <w:instrText xml:space="preserve"> PAGEREF _Toc152356595 \h </w:instrText>
      </w:r>
      <w:r>
        <w:rPr>
          <w:noProof/>
        </w:rPr>
      </w:r>
      <w:r>
        <w:rPr>
          <w:noProof/>
        </w:rPr>
        <w:fldChar w:fldCharType="separate"/>
      </w:r>
      <w:r>
        <w:rPr>
          <w:noProof/>
        </w:rPr>
        <w:t>39</w:t>
      </w:r>
      <w:r>
        <w:rPr>
          <w:noProof/>
        </w:rPr>
        <w:fldChar w:fldCharType="end"/>
      </w:r>
    </w:p>
    <w:p w14:paraId="5AFEB614" w14:textId="7E9362B3"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6.2.4.4.1</w:t>
      </w:r>
      <w:r>
        <w:rPr>
          <w:noProof/>
        </w:rPr>
        <w:tab/>
        <w:t>Initial condition</w:t>
      </w:r>
      <w:r>
        <w:rPr>
          <w:noProof/>
        </w:rPr>
        <w:tab/>
      </w:r>
      <w:r>
        <w:rPr>
          <w:noProof/>
        </w:rPr>
        <w:fldChar w:fldCharType="begin"/>
      </w:r>
      <w:r>
        <w:rPr>
          <w:noProof/>
        </w:rPr>
        <w:instrText xml:space="preserve"> PAGEREF _Toc152356596 \h </w:instrText>
      </w:r>
      <w:r>
        <w:rPr>
          <w:noProof/>
        </w:rPr>
      </w:r>
      <w:r>
        <w:rPr>
          <w:noProof/>
        </w:rPr>
        <w:fldChar w:fldCharType="separate"/>
      </w:r>
      <w:r>
        <w:rPr>
          <w:noProof/>
        </w:rPr>
        <w:t>39</w:t>
      </w:r>
      <w:r>
        <w:rPr>
          <w:noProof/>
        </w:rPr>
        <w:fldChar w:fldCharType="end"/>
      </w:r>
    </w:p>
    <w:p w14:paraId="789C099C" w14:textId="1767D1D3"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6.2.4.4.2</w:t>
      </w:r>
      <w:r>
        <w:rPr>
          <w:noProof/>
        </w:rPr>
        <w:tab/>
        <w:t>Test procedure</w:t>
      </w:r>
      <w:r>
        <w:rPr>
          <w:noProof/>
        </w:rPr>
        <w:tab/>
      </w:r>
      <w:r>
        <w:rPr>
          <w:noProof/>
        </w:rPr>
        <w:fldChar w:fldCharType="begin"/>
      </w:r>
      <w:r>
        <w:rPr>
          <w:noProof/>
        </w:rPr>
        <w:instrText xml:space="preserve"> PAGEREF _Toc152356597 \h </w:instrText>
      </w:r>
      <w:r>
        <w:rPr>
          <w:noProof/>
        </w:rPr>
      </w:r>
      <w:r>
        <w:rPr>
          <w:noProof/>
        </w:rPr>
        <w:fldChar w:fldCharType="separate"/>
      </w:r>
      <w:r>
        <w:rPr>
          <w:noProof/>
        </w:rPr>
        <w:t>40</w:t>
      </w:r>
      <w:r>
        <w:rPr>
          <w:noProof/>
        </w:rPr>
        <w:fldChar w:fldCharType="end"/>
      </w:r>
    </w:p>
    <w:p w14:paraId="1529988A" w14:textId="5BEDCB06"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6.2.4.4.3</w:t>
      </w:r>
      <w:r>
        <w:rPr>
          <w:noProof/>
        </w:rPr>
        <w:tab/>
        <w:t>Message contents</w:t>
      </w:r>
      <w:r>
        <w:rPr>
          <w:noProof/>
        </w:rPr>
        <w:tab/>
      </w:r>
      <w:r>
        <w:rPr>
          <w:noProof/>
        </w:rPr>
        <w:fldChar w:fldCharType="begin"/>
      </w:r>
      <w:r>
        <w:rPr>
          <w:noProof/>
        </w:rPr>
        <w:instrText xml:space="preserve"> PAGEREF _Toc152356598 \h </w:instrText>
      </w:r>
      <w:r>
        <w:rPr>
          <w:noProof/>
        </w:rPr>
      </w:r>
      <w:r>
        <w:rPr>
          <w:noProof/>
        </w:rPr>
        <w:fldChar w:fldCharType="separate"/>
      </w:r>
      <w:r>
        <w:rPr>
          <w:noProof/>
        </w:rPr>
        <w:t>40</w:t>
      </w:r>
      <w:r>
        <w:rPr>
          <w:noProof/>
        </w:rPr>
        <w:fldChar w:fldCharType="end"/>
      </w:r>
    </w:p>
    <w:p w14:paraId="77CDAB24" w14:textId="4493A4F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6.2.4.5</w:t>
      </w:r>
      <w:r>
        <w:rPr>
          <w:noProof/>
        </w:rPr>
        <w:tab/>
        <w:t>Test requirement</w:t>
      </w:r>
      <w:r>
        <w:rPr>
          <w:noProof/>
        </w:rPr>
        <w:tab/>
      </w:r>
      <w:r>
        <w:rPr>
          <w:noProof/>
        </w:rPr>
        <w:fldChar w:fldCharType="begin"/>
      </w:r>
      <w:r>
        <w:rPr>
          <w:noProof/>
        </w:rPr>
        <w:instrText xml:space="preserve"> PAGEREF _Toc152356599 \h </w:instrText>
      </w:r>
      <w:r>
        <w:rPr>
          <w:noProof/>
        </w:rPr>
      </w:r>
      <w:r>
        <w:rPr>
          <w:noProof/>
        </w:rPr>
        <w:fldChar w:fldCharType="separate"/>
      </w:r>
      <w:r>
        <w:rPr>
          <w:noProof/>
        </w:rPr>
        <w:t>41</w:t>
      </w:r>
      <w:r>
        <w:rPr>
          <w:noProof/>
        </w:rPr>
        <w:fldChar w:fldCharType="end"/>
      </w:r>
    </w:p>
    <w:p w14:paraId="282B6915" w14:textId="33AEF206"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6.3</w:t>
      </w:r>
      <w:r>
        <w:rPr>
          <w:noProof/>
        </w:rPr>
        <w:tab/>
        <w:t>Output power dynamics</w:t>
      </w:r>
      <w:r>
        <w:rPr>
          <w:noProof/>
        </w:rPr>
        <w:tab/>
      </w:r>
      <w:r>
        <w:rPr>
          <w:noProof/>
        </w:rPr>
        <w:fldChar w:fldCharType="begin"/>
      </w:r>
      <w:r>
        <w:rPr>
          <w:noProof/>
        </w:rPr>
        <w:instrText xml:space="preserve"> PAGEREF _Toc152356600 \h </w:instrText>
      </w:r>
      <w:r>
        <w:rPr>
          <w:noProof/>
        </w:rPr>
      </w:r>
      <w:r>
        <w:rPr>
          <w:noProof/>
        </w:rPr>
        <w:fldChar w:fldCharType="separate"/>
      </w:r>
      <w:r>
        <w:rPr>
          <w:noProof/>
        </w:rPr>
        <w:t>41</w:t>
      </w:r>
      <w:r>
        <w:rPr>
          <w:noProof/>
        </w:rPr>
        <w:fldChar w:fldCharType="end"/>
      </w:r>
    </w:p>
    <w:p w14:paraId="246B1EC6" w14:textId="1DAF065A"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6.3.1</w:t>
      </w:r>
      <w:r>
        <w:rPr>
          <w:noProof/>
        </w:rPr>
        <w:tab/>
      </w:r>
      <w:r>
        <w:rPr>
          <w:noProof/>
          <w:lang w:eastAsia="zh-CN"/>
        </w:rPr>
        <w:t>Mini</w:t>
      </w:r>
      <w:r>
        <w:rPr>
          <w:noProof/>
        </w:rPr>
        <w:t>mum output power</w:t>
      </w:r>
      <w:r>
        <w:rPr>
          <w:noProof/>
        </w:rPr>
        <w:tab/>
      </w:r>
      <w:r>
        <w:rPr>
          <w:noProof/>
        </w:rPr>
        <w:fldChar w:fldCharType="begin"/>
      </w:r>
      <w:r>
        <w:rPr>
          <w:noProof/>
        </w:rPr>
        <w:instrText xml:space="preserve"> PAGEREF _Toc152356601 \h </w:instrText>
      </w:r>
      <w:r>
        <w:rPr>
          <w:noProof/>
        </w:rPr>
      </w:r>
      <w:r>
        <w:rPr>
          <w:noProof/>
        </w:rPr>
        <w:fldChar w:fldCharType="separate"/>
      </w:r>
      <w:r>
        <w:rPr>
          <w:noProof/>
        </w:rPr>
        <w:t>41</w:t>
      </w:r>
      <w:r>
        <w:rPr>
          <w:noProof/>
        </w:rPr>
        <w:fldChar w:fldCharType="end"/>
      </w:r>
    </w:p>
    <w:p w14:paraId="3C886B18" w14:textId="56FB7132"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6.3.1.1</w:t>
      </w:r>
      <w:r>
        <w:rPr>
          <w:noProof/>
        </w:rPr>
        <w:tab/>
        <w:t>Test purpose</w:t>
      </w:r>
      <w:r>
        <w:rPr>
          <w:noProof/>
        </w:rPr>
        <w:tab/>
      </w:r>
      <w:r>
        <w:rPr>
          <w:noProof/>
        </w:rPr>
        <w:fldChar w:fldCharType="begin"/>
      </w:r>
      <w:r>
        <w:rPr>
          <w:noProof/>
        </w:rPr>
        <w:instrText xml:space="preserve"> PAGEREF _Toc152356602 \h </w:instrText>
      </w:r>
      <w:r>
        <w:rPr>
          <w:noProof/>
        </w:rPr>
      </w:r>
      <w:r>
        <w:rPr>
          <w:noProof/>
        </w:rPr>
        <w:fldChar w:fldCharType="separate"/>
      </w:r>
      <w:r>
        <w:rPr>
          <w:noProof/>
        </w:rPr>
        <w:t>41</w:t>
      </w:r>
      <w:r>
        <w:rPr>
          <w:noProof/>
        </w:rPr>
        <w:fldChar w:fldCharType="end"/>
      </w:r>
    </w:p>
    <w:p w14:paraId="58815767" w14:textId="57E2417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6.3.1.2</w:t>
      </w:r>
      <w:r>
        <w:rPr>
          <w:noProof/>
        </w:rPr>
        <w:tab/>
        <w:t>Test applicability</w:t>
      </w:r>
      <w:r>
        <w:rPr>
          <w:noProof/>
        </w:rPr>
        <w:tab/>
      </w:r>
      <w:r>
        <w:rPr>
          <w:noProof/>
        </w:rPr>
        <w:fldChar w:fldCharType="begin"/>
      </w:r>
      <w:r>
        <w:rPr>
          <w:noProof/>
        </w:rPr>
        <w:instrText xml:space="preserve"> PAGEREF _Toc152356603 \h </w:instrText>
      </w:r>
      <w:r>
        <w:rPr>
          <w:noProof/>
        </w:rPr>
      </w:r>
      <w:r>
        <w:rPr>
          <w:noProof/>
        </w:rPr>
        <w:fldChar w:fldCharType="separate"/>
      </w:r>
      <w:r>
        <w:rPr>
          <w:noProof/>
        </w:rPr>
        <w:t>42</w:t>
      </w:r>
      <w:r>
        <w:rPr>
          <w:noProof/>
        </w:rPr>
        <w:fldChar w:fldCharType="end"/>
      </w:r>
    </w:p>
    <w:p w14:paraId="7502E288" w14:textId="1B0F14D2"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6.3.1.3</w:t>
      </w:r>
      <w:r>
        <w:rPr>
          <w:noProof/>
        </w:rPr>
        <w:tab/>
        <w:t>Minimum conformance requirements</w:t>
      </w:r>
      <w:r>
        <w:rPr>
          <w:noProof/>
        </w:rPr>
        <w:tab/>
      </w:r>
      <w:r>
        <w:rPr>
          <w:noProof/>
        </w:rPr>
        <w:fldChar w:fldCharType="begin"/>
      </w:r>
      <w:r>
        <w:rPr>
          <w:noProof/>
        </w:rPr>
        <w:instrText xml:space="preserve"> PAGEREF _Toc152356604 \h </w:instrText>
      </w:r>
      <w:r>
        <w:rPr>
          <w:noProof/>
        </w:rPr>
      </w:r>
      <w:r>
        <w:rPr>
          <w:noProof/>
        </w:rPr>
        <w:fldChar w:fldCharType="separate"/>
      </w:r>
      <w:r>
        <w:rPr>
          <w:noProof/>
        </w:rPr>
        <w:t>42</w:t>
      </w:r>
      <w:r>
        <w:rPr>
          <w:noProof/>
        </w:rPr>
        <w:fldChar w:fldCharType="end"/>
      </w:r>
    </w:p>
    <w:p w14:paraId="0AB96CA0" w14:textId="7260A00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6.3.1.4</w:t>
      </w:r>
      <w:r>
        <w:rPr>
          <w:noProof/>
        </w:rPr>
        <w:tab/>
        <w:t>Test description</w:t>
      </w:r>
      <w:r>
        <w:rPr>
          <w:noProof/>
        </w:rPr>
        <w:tab/>
      </w:r>
      <w:r>
        <w:rPr>
          <w:noProof/>
        </w:rPr>
        <w:fldChar w:fldCharType="begin"/>
      </w:r>
      <w:r>
        <w:rPr>
          <w:noProof/>
        </w:rPr>
        <w:instrText xml:space="preserve"> PAGEREF _Toc152356605 \h </w:instrText>
      </w:r>
      <w:r>
        <w:rPr>
          <w:noProof/>
        </w:rPr>
      </w:r>
      <w:r>
        <w:rPr>
          <w:noProof/>
        </w:rPr>
        <w:fldChar w:fldCharType="separate"/>
      </w:r>
      <w:r>
        <w:rPr>
          <w:noProof/>
        </w:rPr>
        <w:t>42</w:t>
      </w:r>
      <w:r>
        <w:rPr>
          <w:noProof/>
        </w:rPr>
        <w:fldChar w:fldCharType="end"/>
      </w:r>
    </w:p>
    <w:p w14:paraId="0688FB4A" w14:textId="47B98C09"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6.3.1.4.1</w:t>
      </w:r>
      <w:r>
        <w:rPr>
          <w:noProof/>
        </w:rPr>
        <w:tab/>
        <w:t>Initial condition</w:t>
      </w:r>
      <w:r>
        <w:rPr>
          <w:noProof/>
        </w:rPr>
        <w:tab/>
      </w:r>
      <w:r>
        <w:rPr>
          <w:noProof/>
        </w:rPr>
        <w:fldChar w:fldCharType="begin"/>
      </w:r>
      <w:r>
        <w:rPr>
          <w:noProof/>
        </w:rPr>
        <w:instrText xml:space="preserve"> PAGEREF _Toc152356606 \h </w:instrText>
      </w:r>
      <w:r>
        <w:rPr>
          <w:noProof/>
        </w:rPr>
      </w:r>
      <w:r>
        <w:rPr>
          <w:noProof/>
        </w:rPr>
        <w:fldChar w:fldCharType="separate"/>
      </w:r>
      <w:r>
        <w:rPr>
          <w:noProof/>
        </w:rPr>
        <w:t>42</w:t>
      </w:r>
      <w:r>
        <w:rPr>
          <w:noProof/>
        </w:rPr>
        <w:fldChar w:fldCharType="end"/>
      </w:r>
    </w:p>
    <w:p w14:paraId="501CEC18" w14:textId="3A81858D"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6.3.1.4.2</w:t>
      </w:r>
      <w:r>
        <w:rPr>
          <w:noProof/>
        </w:rPr>
        <w:tab/>
        <w:t>Test procedure</w:t>
      </w:r>
      <w:r>
        <w:rPr>
          <w:noProof/>
        </w:rPr>
        <w:tab/>
      </w:r>
      <w:r>
        <w:rPr>
          <w:noProof/>
        </w:rPr>
        <w:fldChar w:fldCharType="begin"/>
      </w:r>
      <w:r>
        <w:rPr>
          <w:noProof/>
        </w:rPr>
        <w:instrText xml:space="preserve"> PAGEREF _Toc152356607 \h </w:instrText>
      </w:r>
      <w:r>
        <w:rPr>
          <w:noProof/>
        </w:rPr>
      </w:r>
      <w:r>
        <w:rPr>
          <w:noProof/>
        </w:rPr>
        <w:fldChar w:fldCharType="separate"/>
      </w:r>
      <w:r>
        <w:rPr>
          <w:noProof/>
        </w:rPr>
        <w:t>43</w:t>
      </w:r>
      <w:r>
        <w:rPr>
          <w:noProof/>
        </w:rPr>
        <w:fldChar w:fldCharType="end"/>
      </w:r>
    </w:p>
    <w:p w14:paraId="009A46FD" w14:textId="2D4C5ED1"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6.3.1.4.3</w:t>
      </w:r>
      <w:r>
        <w:rPr>
          <w:noProof/>
        </w:rPr>
        <w:tab/>
        <w:t>Message contents</w:t>
      </w:r>
      <w:r>
        <w:rPr>
          <w:noProof/>
        </w:rPr>
        <w:tab/>
      </w:r>
      <w:r>
        <w:rPr>
          <w:noProof/>
        </w:rPr>
        <w:fldChar w:fldCharType="begin"/>
      </w:r>
      <w:r>
        <w:rPr>
          <w:noProof/>
        </w:rPr>
        <w:instrText xml:space="preserve"> PAGEREF _Toc152356608 \h </w:instrText>
      </w:r>
      <w:r>
        <w:rPr>
          <w:noProof/>
        </w:rPr>
      </w:r>
      <w:r>
        <w:rPr>
          <w:noProof/>
        </w:rPr>
        <w:fldChar w:fldCharType="separate"/>
      </w:r>
      <w:r>
        <w:rPr>
          <w:noProof/>
        </w:rPr>
        <w:t>43</w:t>
      </w:r>
      <w:r>
        <w:rPr>
          <w:noProof/>
        </w:rPr>
        <w:fldChar w:fldCharType="end"/>
      </w:r>
    </w:p>
    <w:p w14:paraId="39A20B76" w14:textId="06221DA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6.3.1.5</w:t>
      </w:r>
      <w:r>
        <w:rPr>
          <w:noProof/>
        </w:rPr>
        <w:tab/>
        <w:t>Test requirement</w:t>
      </w:r>
      <w:r>
        <w:rPr>
          <w:noProof/>
        </w:rPr>
        <w:tab/>
      </w:r>
      <w:r>
        <w:rPr>
          <w:noProof/>
        </w:rPr>
        <w:fldChar w:fldCharType="begin"/>
      </w:r>
      <w:r>
        <w:rPr>
          <w:noProof/>
        </w:rPr>
        <w:instrText xml:space="preserve"> PAGEREF _Toc152356609 \h </w:instrText>
      </w:r>
      <w:r>
        <w:rPr>
          <w:noProof/>
        </w:rPr>
      </w:r>
      <w:r>
        <w:rPr>
          <w:noProof/>
        </w:rPr>
        <w:fldChar w:fldCharType="separate"/>
      </w:r>
      <w:r>
        <w:rPr>
          <w:noProof/>
        </w:rPr>
        <w:t>43</w:t>
      </w:r>
      <w:r>
        <w:rPr>
          <w:noProof/>
        </w:rPr>
        <w:fldChar w:fldCharType="end"/>
      </w:r>
    </w:p>
    <w:p w14:paraId="189E8683" w14:textId="01DF7A84"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6.3.</w:t>
      </w:r>
      <w:r>
        <w:rPr>
          <w:noProof/>
          <w:lang w:eastAsia="zh-CN"/>
        </w:rPr>
        <w:t>2</w:t>
      </w:r>
      <w:r>
        <w:rPr>
          <w:noProof/>
        </w:rPr>
        <w:tab/>
        <w:t>Transmit OFF power</w:t>
      </w:r>
      <w:r>
        <w:rPr>
          <w:noProof/>
        </w:rPr>
        <w:tab/>
      </w:r>
      <w:r>
        <w:rPr>
          <w:noProof/>
        </w:rPr>
        <w:fldChar w:fldCharType="begin"/>
      </w:r>
      <w:r>
        <w:rPr>
          <w:noProof/>
        </w:rPr>
        <w:instrText xml:space="preserve"> PAGEREF _Toc152356610 \h </w:instrText>
      </w:r>
      <w:r>
        <w:rPr>
          <w:noProof/>
        </w:rPr>
      </w:r>
      <w:r>
        <w:rPr>
          <w:noProof/>
        </w:rPr>
        <w:fldChar w:fldCharType="separate"/>
      </w:r>
      <w:r>
        <w:rPr>
          <w:noProof/>
        </w:rPr>
        <w:t>43</w:t>
      </w:r>
      <w:r>
        <w:rPr>
          <w:noProof/>
        </w:rPr>
        <w:fldChar w:fldCharType="end"/>
      </w:r>
    </w:p>
    <w:p w14:paraId="149B09F6" w14:textId="19652EB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6.3.2.1</w:t>
      </w:r>
      <w:r>
        <w:rPr>
          <w:noProof/>
        </w:rPr>
        <w:tab/>
        <w:t>Test purpose</w:t>
      </w:r>
      <w:r>
        <w:rPr>
          <w:noProof/>
        </w:rPr>
        <w:tab/>
      </w:r>
      <w:r>
        <w:rPr>
          <w:noProof/>
        </w:rPr>
        <w:fldChar w:fldCharType="begin"/>
      </w:r>
      <w:r>
        <w:rPr>
          <w:noProof/>
        </w:rPr>
        <w:instrText xml:space="preserve"> PAGEREF _Toc152356611 \h </w:instrText>
      </w:r>
      <w:r>
        <w:rPr>
          <w:noProof/>
        </w:rPr>
      </w:r>
      <w:r>
        <w:rPr>
          <w:noProof/>
        </w:rPr>
        <w:fldChar w:fldCharType="separate"/>
      </w:r>
      <w:r>
        <w:rPr>
          <w:noProof/>
        </w:rPr>
        <w:t>44</w:t>
      </w:r>
      <w:r>
        <w:rPr>
          <w:noProof/>
        </w:rPr>
        <w:fldChar w:fldCharType="end"/>
      </w:r>
    </w:p>
    <w:p w14:paraId="1AD9E8F4" w14:textId="26EDC80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6.3.2.2</w:t>
      </w:r>
      <w:r>
        <w:rPr>
          <w:noProof/>
        </w:rPr>
        <w:tab/>
        <w:t>Test applicability</w:t>
      </w:r>
      <w:r>
        <w:rPr>
          <w:noProof/>
        </w:rPr>
        <w:tab/>
      </w:r>
      <w:r>
        <w:rPr>
          <w:noProof/>
        </w:rPr>
        <w:fldChar w:fldCharType="begin"/>
      </w:r>
      <w:r>
        <w:rPr>
          <w:noProof/>
        </w:rPr>
        <w:instrText xml:space="preserve"> PAGEREF _Toc152356612 \h </w:instrText>
      </w:r>
      <w:r>
        <w:rPr>
          <w:noProof/>
        </w:rPr>
      </w:r>
      <w:r>
        <w:rPr>
          <w:noProof/>
        </w:rPr>
        <w:fldChar w:fldCharType="separate"/>
      </w:r>
      <w:r>
        <w:rPr>
          <w:noProof/>
        </w:rPr>
        <w:t>44</w:t>
      </w:r>
      <w:r>
        <w:rPr>
          <w:noProof/>
        </w:rPr>
        <w:fldChar w:fldCharType="end"/>
      </w:r>
    </w:p>
    <w:p w14:paraId="34CA902A" w14:textId="7A30B51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6.3.2.3</w:t>
      </w:r>
      <w:r>
        <w:rPr>
          <w:noProof/>
        </w:rPr>
        <w:tab/>
        <w:t>Minimum conformance requirements</w:t>
      </w:r>
      <w:r>
        <w:rPr>
          <w:noProof/>
        </w:rPr>
        <w:tab/>
      </w:r>
      <w:r>
        <w:rPr>
          <w:noProof/>
        </w:rPr>
        <w:fldChar w:fldCharType="begin"/>
      </w:r>
      <w:r>
        <w:rPr>
          <w:noProof/>
        </w:rPr>
        <w:instrText xml:space="preserve"> PAGEREF _Toc152356613 \h </w:instrText>
      </w:r>
      <w:r>
        <w:rPr>
          <w:noProof/>
        </w:rPr>
      </w:r>
      <w:r>
        <w:rPr>
          <w:noProof/>
        </w:rPr>
        <w:fldChar w:fldCharType="separate"/>
      </w:r>
      <w:r>
        <w:rPr>
          <w:noProof/>
        </w:rPr>
        <w:t>44</w:t>
      </w:r>
      <w:r>
        <w:rPr>
          <w:noProof/>
        </w:rPr>
        <w:fldChar w:fldCharType="end"/>
      </w:r>
    </w:p>
    <w:p w14:paraId="5A096596" w14:textId="619FDECF"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6.3.2.4</w:t>
      </w:r>
      <w:r>
        <w:rPr>
          <w:noProof/>
        </w:rPr>
        <w:tab/>
        <w:t>Test description</w:t>
      </w:r>
      <w:r>
        <w:rPr>
          <w:noProof/>
        </w:rPr>
        <w:tab/>
      </w:r>
      <w:r>
        <w:rPr>
          <w:noProof/>
        </w:rPr>
        <w:fldChar w:fldCharType="begin"/>
      </w:r>
      <w:r>
        <w:rPr>
          <w:noProof/>
        </w:rPr>
        <w:instrText xml:space="preserve"> PAGEREF _Toc152356614 \h </w:instrText>
      </w:r>
      <w:r>
        <w:rPr>
          <w:noProof/>
        </w:rPr>
      </w:r>
      <w:r>
        <w:rPr>
          <w:noProof/>
        </w:rPr>
        <w:fldChar w:fldCharType="separate"/>
      </w:r>
      <w:r>
        <w:rPr>
          <w:noProof/>
        </w:rPr>
        <w:t>44</w:t>
      </w:r>
      <w:r>
        <w:rPr>
          <w:noProof/>
        </w:rPr>
        <w:fldChar w:fldCharType="end"/>
      </w:r>
    </w:p>
    <w:p w14:paraId="358B0C86" w14:textId="06206AA5"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6.3.2.5</w:t>
      </w:r>
      <w:r>
        <w:rPr>
          <w:noProof/>
        </w:rPr>
        <w:tab/>
        <w:t>Test requirement</w:t>
      </w:r>
      <w:r>
        <w:rPr>
          <w:noProof/>
        </w:rPr>
        <w:tab/>
      </w:r>
      <w:r>
        <w:rPr>
          <w:noProof/>
        </w:rPr>
        <w:fldChar w:fldCharType="begin"/>
      </w:r>
      <w:r>
        <w:rPr>
          <w:noProof/>
        </w:rPr>
        <w:instrText xml:space="preserve"> PAGEREF _Toc152356615 \h </w:instrText>
      </w:r>
      <w:r>
        <w:rPr>
          <w:noProof/>
        </w:rPr>
      </w:r>
      <w:r>
        <w:rPr>
          <w:noProof/>
        </w:rPr>
        <w:fldChar w:fldCharType="separate"/>
      </w:r>
      <w:r>
        <w:rPr>
          <w:noProof/>
        </w:rPr>
        <w:t>44</w:t>
      </w:r>
      <w:r>
        <w:rPr>
          <w:noProof/>
        </w:rPr>
        <w:fldChar w:fldCharType="end"/>
      </w:r>
    </w:p>
    <w:p w14:paraId="326C5323" w14:textId="5CCEFC60"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6.3.3</w:t>
      </w:r>
      <w:r>
        <w:rPr>
          <w:noProof/>
        </w:rPr>
        <w:tab/>
        <w:t>Transmit on/off time mask</w:t>
      </w:r>
      <w:r>
        <w:rPr>
          <w:noProof/>
        </w:rPr>
        <w:tab/>
      </w:r>
      <w:r>
        <w:rPr>
          <w:noProof/>
        </w:rPr>
        <w:fldChar w:fldCharType="begin"/>
      </w:r>
      <w:r>
        <w:rPr>
          <w:noProof/>
        </w:rPr>
        <w:instrText xml:space="preserve"> PAGEREF _Toc152356616 \h </w:instrText>
      </w:r>
      <w:r>
        <w:rPr>
          <w:noProof/>
        </w:rPr>
      </w:r>
      <w:r>
        <w:rPr>
          <w:noProof/>
        </w:rPr>
        <w:fldChar w:fldCharType="separate"/>
      </w:r>
      <w:r>
        <w:rPr>
          <w:noProof/>
        </w:rPr>
        <w:t>44</w:t>
      </w:r>
      <w:r>
        <w:rPr>
          <w:noProof/>
        </w:rPr>
        <w:fldChar w:fldCharType="end"/>
      </w:r>
    </w:p>
    <w:p w14:paraId="00BE331F" w14:textId="3AB2A5F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6.3.3.1</w:t>
      </w:r>
      <w:r>
        <w:rPr>
          <w:noProof/>
        </w:rPr>
        <w:tab/>
        <w:t>Test purpose</w:t>
      </w:r>
      <w:r>
        <w:rPr>
          <w:noProof/>
        </w:rPr>
        <w:tab/>
      </w:r>
      <w:r>
        <w:rPr>
          <w:noProof/>
        </w:rPr>
        <w:fldChar w:fldCharType="begin"/>
      </w:r>
      <w:r>
        <w:rPr>
          <w:noProof/>
        </w:rPr>
        <w:instrText xml:space="preserve"> PAGEREF _Toc152356617 \h </w:instrText>
      </w:r>
      <w:r>
        <w:rPr>
          <w:noProof/>
        </w:rPr>
      </w:r>
      <w:r>
        <w:rPr>
          <w:noProof/>
        </w:rPr>
        <w:fldChar w:fldCharType="separate"/>
      </w:r>
      <w:r>
        <w:rPr>
          <w:noProof/>
        </w:rPr>
        <w:t>45</w:t>
      </w:r>
      <w:r>
        <w:rPr>
          <w:noProof/>
        </w:rPr>
        <w:fldChar w:fldCharType="end"/>
      </w:r>
    </w:p>
    <w:p w14:paraId="1BBBD1BA" w14:textId="3DA92A4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6.3.3.2</w:t>
      </w:r>
      <w:r>
        <w:rPr>
          <w:noProof/>
        </w:rPr>
        <w:tab/>
        <w:t>Test applicability</w:t>
      </w:r>
      <w:r>
        <w:rPr>
          <w:noProof/>
        </w:rPr>
        <w:tab/>
      </w:r>
      <w:r>
        <w:rPr>
          <w:noProof/>
        </w:rPr>
        <w:fldChar w:fldCharType="begin"/>
      </w:r>
      <w:r>
        <w:rPr>
          <w:noProof/>
        </w:rPr>
        <w:instrText xml:space="preserve"> PAGEREF _Toc152356618 \h </w:instrText>
      </w:r>
      <w:r>
        <w:rPr>
          <w:noProof/>
        </w:rPr>
      </w:r>
      <w:r>
        <w:rPr>
          <w:noProof/>
        </w:rPr>
        <w:fldChar w:fldCharType="separate"/>
      </w:r>
      <w:r>
        <w:rPr>
          <w:noProof/>
        </w:rPr>
        <w:t>45</w:t>
      </w:r>
      <w:r>
        <w:rPr>
          <w:noProof/>
        </w:rPr>
        <w:fldChar w:fldCharType="end"/>
      </w:r>
    </w:p>
    <w:p w14:paraId="0F699F85" w14:textId="27F1B5ED"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6.3.3.3</w:t>
      </w:r>
      <w:r>
        <w:rPr>
          <w:noProof/>
        </w:rPr>
        <w:tab/>
        <w:t>Minimum conformance requirements</w:t>
      </w:r>
      <w:r>
        <w:rPr>
          <w:noProof/>
        </w:rPr>
        <w:tab/>
      </w:r>
      <w:r>
        <w:rPr>
          <w:noProof/>
        </w:rPr>
        <w:fldChar w:fldCharType="begin"/>
      </w:r>
      <w:r>
        <w:rPr>
          <w:noProof/>
        </w:rPr>
        <w:instrText xml:space="preserve"> PAGEREF _Toc152356619 \h </w:instrText>
      </w:r>
      <w:r>
        <w:rPr>
          <w:noProof/>
        </w:rPr>
      </w:r>
      <w:r>
        <w:rPr>
          <w:noProof/>
        </w:rPr>
        <w:fldChar w:fldCharType="separate"/>
      </w:r>
      <w:r>
        <w:rPr>
          <w:noProof/>
        </w:rPr>
        <w:t>45</w:t>
      </w:r>
      <w:r>
        <w:rPr>
          <w:noProof/>
        </w:rPr>
        <w:fldChar w:fldCharType="end"/>
      </w:r>
    </w:p>
    <w:p w14:paraId="62197337" w14:textId="2F72AF06"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6.3.3.4</w:t>
      </w:r>
      <w:r>
        <w:rPr>
          <w:noProof/>
        </w:rPr>
        <w:tab/>
        <w:t>Test description</w:t>
      </w:r>
      <w:r>
        <w:rPr>
          <w:noProof/>
        </w:rPr>
        <w:tab/>
      </w:r>
      <w:r>
        <w:rPr>
          <w:noProof/>
        </w:rPr>
        <w:fldChar w:fldCharType="begin"/>
      </w:r>
      <w:r>
        <w:rPr>
          <w:noProof/>
        </w:rPr>
        <w:instrText xml:space="preserve"> PAGEREF _Toc152356620 \h </w:instrText>
      </w:r>
      <w:r>
        <w:rPr>
          <w:noProof/>
        </w:rPr>
      </w:r>
      <w:r>
        <w:rPr>
          <w:noProof/>
        </w:rPr>
        <w:fldChar w:fldCharType="separate"/>
      </w:r>
      <w:r>
        <w:rPr>
          <w:noProof/>
        </w:rPr>
        <w:t>45</w:t>
      </w:r>
      <w:r>
        <w:rPr>
          <w:noProof/>
        </w:rPr>
        <w:fldChar w:fldCharType="end"/>
      </w:r>
    </w:p>
    <w:p w14:paraId="0565E887" w14:textId="521B8539"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6.3.3.4.1</w:t>
      </w:r>
      <w:r>
        <w:rPr>
          <w:noProof/>
        </w:rPr>
        <w:tab/>
        <w:t>Initial conditions</w:t>
      </w:r>
      <w:r>
        <w:rPr>
          <w:noProof/>
        </w:rPr>
        <w:tab/>
      </w:r>
      <w:r>
        <w:rPr>
          <w:noProof/>
        </w:rPr>
        <w:fldChar w:fldCharType="begin"/>
      </w:r>
      <w:r>
        <w:rPr>
          <w:noProof/>
        </w:rPr>
        <w:instrText xml:space="preserve"> PAGEREF _Toc152356621 \h </w:instrText>
      </w:r>
      <w:r>
        <w:rPr>
          <w:noProof/>
        </w:rPr>
      </w:r>
      <w:r>
        <w:rPr>
          <w:noProof/>
        </w:rPr>
        <w:fldChar w:fldCharType="separate"/>
      </w:r>
      <w:r>
        <w:rPr>
          <w:noProof/>
        </w:rPr>
        <w:t>45</w:t>
      </w:r>
      <w:r>
        <w:rPr>
          <w:noProof/>
        </w:rPr>
        <w:fldChar w:fldCharType="end"/>
      </w:r>
    </w:p>
    <w:p w14:paraId="31962F40" w14:textId="7242D0DC"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6.3.3.4.2</w:t>
      </w:r>
      <w:r>
        <w:rPr>
          <w:noProof/>
        </w:rPr>
        <w:tab/>
        <w:t>Test procedure</w:t>
      </w:r>
      <w:r>
        <w:rPr>
          <w:noProof/>
        </w:rPr>
        <w:tab/>
      </w:r>
      <w:r>
        <w:rPr>
          <w:noProof/>
        </w:rPr>
        <w:fldChar w:fldCharType="begin"/>
      </w:r>
      <w:r>
        <w:rPr>
          <w:noProof/>
        </w:rPr>
        <w:instrText xml:space="preserve"> PAGEREF _Toc152356622 \h </w:instrText>
      </w:r>
      <w:r>
        <w:rPr>
          <w:noProof/>
        </w:rPr>
      </w:r>
      <w:r>
        <w:rPr>
          <w:noProof/>
        </w:rPr>
        <w:fldChar w:fldCharType="separate"/>
      </w:r>
      <w:r>
        <w:rPr>
          <w:noProof/>
        </w:rPr>
        <w:t>46</w:t>
      </w:r>
      <w:r>
        <w:rPr>
          <w:noProof/>
        </w:rPr>
        <w:fldChar w:fldCharType="end"/>
      </w:r>
    </w:p>
    <w:p w14:paraId="699F8A88" w14:textId="4ADAFA4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6.3.3.4.3</w:t>
      </w:r>
      <w:r>
        <w:rPr>
          <w:noProof/>
        </w:rPr>
        <w:tab/>
        <w:t>Message contents</w:t>
      </w:r>
      <w:r>
        <w:rPr>
          <w:noProof/>
        </w:rPr>
        <w:tab/>
      </w:r>
      <w:r>
        <w:rPr>
          <w:noProof/>
        </w:rPr>
        <w:fldChar w:fldCharType="begin"/>
      </w:r>
      <w:r>
        <w:rPr>
          <w:noProof/>
        </w:rPr>
        <w:instrText xml:space="preserve"> PAGEREF _Toc152356623 \h </w:instrText>
      </w:r>
      <w:r>
        <w:rPr>
          <w:noProof/>
        </w:rPr>
      </w:r>
      <w:r>
        <w:rPr>
          <w:noProof/>
        </w:rPr>
        <w:fldChar w:fldCharType="separate"/>
      </w:r>
      <w:r>
        <w:rPr>
          <w:noProof/>
        </w:rPr>
        <w:t>47</w:t>
      </w:r>
      <w:r>
        <w:rPr>
          <w:noProof/>
        </w:rPr>
        <w:fldChar w:fldCharType="end"/>
      </w:r>
    </w:p>
    <w:p w14:paraId="28926CE8" w14:textId="55B2D541"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6.3.3.5</w:t>
      </w:r>
      <w:r>
        <w:rPr>
          <w:noProof/>
        </w:rPr>
        <w:tab/>
        <w:t>Test requirement</w:t>
      </w:r>
      <w:r>
        <w:rPr>
          <w:noProof/>
        </w:rPr>
        <w:tab/>
      </w:r>
      <w:r>
        <w:rPr>
          <w:noProof/>
        </w:rPr>
        <w:fldChar w:fldCharType="begin"/>
      </w:r>
      <w:r>
        <w:rPr>
          <w:noProof/>
        </w:rPr>
        <w:instrText xml:space="preserve"> PAGEREF _Toc152356624 \h </w:instrText>
      </w:r>
      <w:r>
        <w:rPr>
          <w:noProof/>
        </w:rPr>
      </w:r>
      <w:r>
        <w:rPr>
          <w:noProof/>
        </w:rPr>
        <w:fldChar w:fldCharType="separate"/>
      </w:r>
      <w:r>
        <w:rPr>
          <w:noProof/>
        </w:rPr>
        <w:t>47</w:t>
      </w:r>
      <w:r>
        <w:rPr>
          <w:noProof/>
        </w:rPr>
        <w:fldChar w:fldCharType="end"/>
      </w:r>
    </w:p>
    <w:p w14:paraId="1468D088" w14:textId="73F4784F"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6.4</w:t>
      </w:r>
      <w:r>
        <w:rPr>
          <w:noProof/>
        </w:rPr>
        <w:tab/>
        <w:t>Transmit signal quality</w:t>
      </w:r>
      <w:r>
        <w:rPr>
          <w:noProof/>
        </w:rPr>
        <w:tab/>
      </w:r>
      <w:r>
        <w:rPr>
          <w:noProof/>
        </w:rPr>
        <w:fldChar w:fldCharType="begin"/>
      </w:r>
      <w:r>
        <w:rPr>
          <w:noProof/>
        </w:rPr>
        <w:instrText xml:space="preserve"> PAGEREF _Toc152356625 \h </w:instrText>
      </w:r>
      <w:r>
        <w:rPr>
          <w:noProof/>
        </w:rPr>
      </w:r>
      <w:r>
        <w:rPr>
          <w:noProof/>
        </w:rPr>
        <w:fldChar w:fldCharType="separate"/>
      </w:r>
      <w:r>
        <w:rPr>
          <w:noProof/>
        </w:rPr>
        <w:t>48</w:t>
      </w:r>
      <w:r>
        <w:rPr>
          <w:noProof/>
        </w:rPr>
        <w:fldChar w:fldCharType="end"/>
      </w:r>
    </w:p>
    <w:p w14:paraId="1414B97E" w14:textId="7FDEF3DC"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6.4.1</w:t>
      </w:r>
      <w:r>
        <w:rPr>
          <w:noProof/>
        </w:rPr>
        <w:tab/>
        <w:t>Frequency error</w:t>
      </w:r>
      <w:r>
        <w:rPr>
          <w:noProof/>
        </w:rPr>
        <w:tab/>
      </w:r>
      <w:r>
        <w:rPr>
          <w:noProof/>
        </w:rPr>
        <w:fldChar w:fldCharType="begin"/>
      </w:r>
      <w:r>
        <w:rPr>
          <w:noProof/>
        </w:rPr>
        <w:instrText xml:space="preserve"> PAGEREF _Toc152356626 \h </w:instrText>
      </w:r>
      <w:r>
        <w:rPr>
          <w:noProof/>
        </w:rPr>
      </w:r>
      <w:r>
        <w:rPr>
          <w:noProof/>
        </w:rPr>
        <w:fldChar w:fldCharType="separate"/>
      </w:r>
      <w:r>
        <w:rPr>
          <w:noProof/>
        </w:rPr>
        <w:t>48</w:t>
      </w:r>
      <w:r>
        <w:rPr>
          <w:noProof/>
        </w:rPr>
        <w:fldChar w:fldCharType="end"/>
      </w:r>
    </w:p>
    <w:p w14:paraId="7A1CC035" w14:textId="1C3D1396"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6.4.1.1</w:t>
      </w:r>
      <w:r>
        <w:rPr>
          <w:noProof/>
        </w:rPr>
        <w:tab/>
        <w:t>Test purpose</w:t>
      </w:r>
      <w:r>
        <w:rPr>
          <w:noProof/>
        </w:rPr>
        <w:tab/>
      </w:r>
      <w:r>
        <w:rPr>
          <w:noProof/>
        </w:rPr>
        <w:fldChar w:fldCharType="begin"/>
      </w:r>
      <w:r>
        <w:rPr>
          <w:noProof/>
        </w:rPr>
        <w:instrText xml:space="preserve"> PAGEREF _Toc152356627 \h </w:instrText>
      </w:r>
      <w:r>
        <w:rPr>
          <w:noProof/>
        </w:rPr>
      </w:r>
      <w:r>
        <w:rPr>
          <w:noProof/>
        </w:rPr>
        <w:fldChar w:fldCharType="separate"/>
      </w:r>
      <w:r>
        <w:rPr>
          <w:noProof/>
        </w:rPr>
        <w:t>48</w:t>
      </w:r>
      <w:r>
        <w:rPr>
          <w:noProof/>
        </w:rPr>
        <w:fldChar w:fldCharType="end"/>
      </w:r>
    </w:p>
    <w:p w14:paraId="3C069C41" w14:textId="3F932051"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6.4.1.2</w:t>
      </w:r>
      <w:r>
        <w:rPr>
          <w:noProof/>
        </w:rPr>
        <w:tab/>
        <w:t>Test applicability</w:t>
      </w:r>
      <w:r>
        <w:rPr>
          <w:noProof/>
        </w:rPr>
        <w:tab/>
      </w:r>
      <w:r>
        <w:rPr>
          <w:noProof/>
        </w:rPr>
        <w:fldChar w:fldCharType="begin"/>
      </w:r>
      <w:r>
        <w:rPr>
          <w:noProof/>
        </w:rPr>
        <w:instrText xml:space="preserve"> PAGEREF _Toc152356628 \h </w:instrText>
      </w:r>
      <w:r>
        <w:rPr>
          <w:noProof/>
        </w:rPr>
      </w:r>
      <w:r>
        <w:rPr>
          <w:noProof/>
        </w:rPr>
        <w:fldChar w:fldCharType="separate"/>
      </w:r>
      <w:r>
        <w:rPr>
          <w:noProof/>
        </w:rPr>
        <w:t>48</w:t>
      </w:r>
      <w:r>
        <w:rPr>
          <w:noProof/>
        </w:rPr>
        <w:fldChar w:fldCharType="end"/>
      </w:r>
    </w:p>
    <w:p w14:paraId="64A52BC6" w14:textId="71ABCCB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6.4.1.3</w:t>
      </w:r>
      <w:r>
        <w:rPr>
          <w:noProof/>
        </w:rPr>
        <w:tab/>
        <w:t>Minimum conformance requirements</w:t>
      </w:r>
      <w:r>
        <w:rPr>
          <w:noProof/>
        </w:rPr>
        <w:tab/>
      </w:r>
      <w:r>
        <w:rPr>
          <w:noProof/>
        </w:rPr>
        <w:fldChar w:fldCharType="begin"/>
      </w:r>
      <w:r>
        <w:rPr>
          <w:noProof/>
        </w:rPr>
        <w:instrText xml:space="preserve"> PAGEREF _Toc152356629 \h </w:instrText>
      </w:r>
      <w:r>
        <w:rPr>
          <w:noProof/>
        </w:rPr>
      </w:r>
      <w:r>
        <w:rPr>
          <w:noProof/>
        </w:rPr>
        <w:fldChar w:fldCharType="separate"/>
      </w:r>
      <w:r>
        <w:rPr>
          <w:noProof/>
        </w:rPr>
        <w:t>48</w:t>
      </w:r>
      <w:r>
        <w:rPr>
          <w:noProof/>
        </w:rPr>
        <w:fldChar w:fldCharType="end"/>
      </w:r>
    </w:p>
    <w:p w14:paraId="2F8D33AE" w14:textId="1B056B12"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6.4.1.4</w:t>
      </w:r>
      <w:r>
        <w:rPr>
          <w:noProof/>
        </w:rPr>
        <w:tab/>
        <w:t>Test description</w:t>
      </w:r>
      <w:r>
        <w:rPr>
          <w:noProof/>
        </w:rPr>
        <w:tab/>
      </w:r>
      <w:r>
        <w:rPr>
          <w:noProof/>
        </w:rPr>
        <w:fldChar w:fldCharType="begin"/>
      </w:r>
      <w:r>
        <w:rPr>
          <w:noProof/>
        </w:rPr>
        <w:instrText xml:space="preserve"> PAGEREF _Toc152356630 \h </w:instrText>
      </w:r>
      <w:r>
        <w:rPr>
          <w:noProof/>
        </w:rPr>
      </w:r>
      <w:r>
        <w:rPr>
          <w:noProof/>
        </w:rPr>
        <w:fldChar w:fldCharType="separate"/>
      </w:r>
      <w:r>
        <w:rPr>
          <w:noProof/>
        </w:rPr>
        <w:t>49</w:t>
      </w:r>
      <w:r>
        <w:rPr>
          <w:noProof/>
        </w:rPr>
        <w:fldChar w:fldCharType="end"/>
      </w:r>
    </w:p>
    <w:p w14:paraId="57047180" w14:textId="154A1E50"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6.4.1.4.1</w:t>
      </w:r>
      <w:r>
        <w:rPr>
          <w:noProof/>
        </w:rPr>
        <w:tab/>
        <w:t>Initial condition</w:t>
      </w:r>
      <w:r>
        <w:rPr>
          <w:noProof/>
        </w:rPr>
        <w:tab/>
      </w:r>
      <w:r>
        <w:rPr>
          <w:noProof/>
        </w:rPr>
        <w:fldChar w:fldCharType="begin"/>
      </w:r>
      <w:r>
        <w:rPr>
          <w:noProof/>
        </w:rPr>
        <w:instrText xml:space="preserve"> PAGEREF _Toc152356631 \h </w:instrText>
      </w:r>
      <w:r>
        <w:rPr>
          <w:noProof/>
        </w:rPr>
      </w:r>
      <w:r>
        <w:rPr>
          <w:noProof/>
        </w:rPr>
        <w:fldChar w:fldCharType="separate"/>
      </w:r>
      <w:r>
        <w:rPr>
          <w:noProof/>
        </w:rPr>
        <w:t>49</w:t>
      </w:r>
      <w:r>
        <w:rPr>
          <w:noProof/>
        </w:rPr>
        <w:fldChar w:fldCharType="end"/>
      </w:r>
    </w:p>
    <w:p w14:paraId="60832CCA" w14:textId="53204E96"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6.4.1.4.2</w:t>
      </w:r>
      <w:r>
        <w:rPr>
          <w:noProof/>
        </w:rPr>
        <w:tab/>
        <w:t>Test procedure</w:t>
      </w:r>
      <w:r>
        <w:rPr>
          <w:noProof/>
        </w:rPr>
        <w:tab/>
      </w:r>
      <w:r>
        <w:rPr>
          <w:noProof/>
        </w:rPr>
        <w:fldChar w:fldCharType="begin"/>
      </w:r>
      <w:r>
        <w:rPr>
          <w:noProof/>
        </w:rPr>
        <w:instrText xml:space="preserve"> PAGEREF _Toc152356632 \h </w:instrText>
      </w:r>
      <w:r>
        <w:rPr>
          <w:noProof/>
        </w:rPr>
      </w:r>
      <w:r>
        <w:rPr>
          <w:noProof/>
        </w:rPr>
        <w:fldChar w:fldCharType="separate"/>
      </w:r>
      <w:r>
        <w:rPr>
          <w:noProof/>
        </w:rPr>
        <w:t>49</w:t>
      </w:r>
      <w:r>
        <w:rPr>
          <w:noProof/>
        </w:rPr>
        <w:fldChar w:fldCharType="end"/>
      </w:r>
    </w:p>
    <w:p w14:paraId="235A33CD" w14:textId="56D4505F"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6.4.1.4.3</w:t>
      </w:r>
      <w:r>
        <w:rPr>
          <w:noProof/>
        </w:rPr>
        <w:tab/>
      </w:r>
      <w:r w:rsidRPr="007A1C6B">
        <w:rPr>
          <w:noProof/>
          <w:snapToGrid w:val="0"/>
        </w:rPr>
        <w:t>Message contents</w:t>
      </w:r>
      <w:r>
        <w:rPr>
          <w:noProof/>
        </w:rPr>
        <w:tab/>
      </w:r>
      <w:r>
        <w:rPr>
          <w:noProof/>
        </w:rPr>
        <w:fldChar w:fldCharType="begin"/>
      </w:r>
      <w:r>
        <w:rPr>
          <w:noProof/>
        </w:rPr>
        <w:instrText xml:space="preserve"> PAGEREF _Toc152356633 \h </w:instrText>
      </w:r>
      <w:r>
        <w:rPr>
          <w:noProof/>
        </w:rPr>
      </w:r>
      <w:r>
        <w:rPr>
          <w:noProof/>
        </w:rPr>
        <w:fldChar w:fldCharType="separate"/>
      </w:r>
      <w:r>
        <w:rPr>
          <w:noProof/>
        </w:rPr>
        <w:t>50</w:t>
      </w:r>
      <w:r>
        <w:rPr>
          <w:noProof/>
        </w:rPr>
        <w:fldChar w:fldCharType="end"/>
      </w:r>
    </w:p>
    <w:p w14:paraId="568200F5" w14:textId="192BCB3F"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6.4.1.5</w:t>
      </w:r>
      <w:r>
        <w:rPr>
          <w:noProof/>
        </w:rPr>
        <w:tab/>
        <w:t>Test requirement</w:t>
      </w:r>
      <w:r>
        <w:rPr>
          <w:noProof/>
        </w:rPr>
        <w:tab/>
      </w:r>
      <w:r>
        <w:rPr>
          <w:noProof/>
        </w:rPr>
        <w:fldChar w:fldCharType="begin"/>
      </w:r>
      <w:r>
        <w:rPr>
          <w:noProof/>
        </w:rPr>
        <w:instrText xml:space="preserve"> PAGEREF _Toc152356634 \h </w:instrText>
      </w:r>
      <w:r>
        <w:rPr>
          <w:noProof/>
        </w:rPr>
      </w:r>
      <w:r>
        <w:rPr>
          <w:noProof/>
        </w:rPr>
        <w:fldChar w:fldCharType="separate"/>
      </w:r>
      <w:r>
        <w:rPr>
          <w:noProof/>
        </w:rPr>
        <w:t>53</w:t>
      </w:r>
      <w:r>
        <w:rPr>
          <w:noProof/>
        </w:rPr>
        <w:fldChar w:fldCharType="end"/>
      </w:r>
    </w:p>
    <w:p w14:paraId="546BADC4" w14:textId="61250B5C"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6.5</w:t>
      </w:r>
      <w:r>
        <w:rPr>
          <w:noProof/>
        </w:rPr>
        <w:tab/>
        <w:t>Output RF spectrum emissions</w:t>
      </w:r>
      <w:r>
        <w:rPr>
          <w:noProof/>
        </w:rPr>
        <w:tab/>
      </w:r>
      <w:r>
        <w:rPr>
          <w:noProof/>
        </w:rPr>
        <w:fldChar w:fldCharType="begin"/>
      </w:r>
      <w:r>
        <w:rPr>
          <w:noProof/>
        </w:rPr>
        <w:instrText xml:space="preserve"> PAGEREF _Toc152356635 \h </w:instrText>
      </w:r>
      <w:r>
        <w:rPr>
          <w:noProof/>
        </w:rPr>
      </w:r>
      <w:r>
        <w:rPr>
          <w:noProof/>
        </w:rPr>
        <w:fldChar w:fldCharType="separate"/>
      </w:r>
      <w:r>
        <w:rPr>
          <w:noProof/>
        </w:rPr>
        <w:t>53</w:t>
      </w:r>
      <w:r>
        <w:rPr>
          <w:noProof/>
        </w:rPr>
        <w:fldChar w:fldCharType="end"/>
      </w:r>
    </w:p>
    <w:p w14:paraId="41F60E39" w14:textId="6503ACC7"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6.5.1</w:t>
      </w:r>
      <w:r>
        <w:rPr>
          <w:noProof/>
        </w:rPr>
        <w:tab/>
        <w:t>Occupied bandwidth</w:t>
      </w:r>
      <w:r>
        <w:rPr>
          <w:noProof/>
        </w:rPr>
        <w:tab/>
      </w:r>
      <w:r>
        <w:rPr>
          <w:noProof/>
        </w:rPr>
        <w:fldChar w:fldCharType="begin"/>
      </w:r>
      <w:r>
        <w:rPr>
          <w:noProof/>
        </w:rPr>
        <w:instrText xml:space="preserve"> PAGEREF _Toc152356636 \h </w:instrText>
      </w:r>
      <w:r>
        <w:rPr>
          <w:noProof/>
        </w:rPr>
      </w:r>
      <w:r>
        <w:rPr>
          <w:noProof/>
        </w:rPr>
        <w:fldChar w:fldCharType="separate"/>
      </w:r>
      <w:r>
        <w:rPr>
          <w:noProof/>
        </w:rPr>
        <w:t>53</w:t>
      </w:r>
      <w:r>
        <w:rPr>
          <w:noProof/>
        </w:rPr>
        <w:fldChar w:fldCharType="end"/>
      </w:r>
    </w:p>
    <w:p w14:paraId="178C6844" w14:textId="0EC05806"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6.5.2</w:t>
      </w:r>
      <w:r>
        <w:rPr>
          <w:noProof/>
        </w:rPr>
        <w:tab/>
        <w:t>Out of band emission</w:t>
      </w:r>
      <w:r>
        <w:rPr>
          <w:noProof/>
        </w:rPr>
        <w:tab/>
      </w:r>
      <w:r>
        <w:rPr>
          <w:noProof/>
        </w:rPr>
        <w:fldChar w:fldCharType="begin"/>
      </w:r>
      <w:r>
        <w:rPr>
          <w:noProof/>
        </w:rPr>
        <w:instrText xml:space="preserve"> PAGEREF _Toc152356637 \h </w:instrText>
      </w:r>
      <w:r>
        <w:rPr>
          <w:noProof/>
        </w:rPr>
      </w:r>
      <w:r>
        <w:rPr>
          <w:noProof/>
        </w:rPr>
        <w:fldChar w:fldCharType="separate"/>
      </w:r>
      <w:r>
        <w:rPr>
          <w:noProof/>
        </w:rPr>
        <w:t>53</w:t>
      </w:r>
      <w:r>
        <w:rPr>
          <w:noProof/>
        </w:rPr>
        <w:fldChar w:fldCharType="end"/>
      </w:r>
    </w:p>
    <w:p w14:paraId="0088BE17" w14:textId="284964E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6.5.2.1</w:t>
      </w:r>
      <w:r>
        <w:rPr>
          <w:noProof/>
        </w:rPr>
        <w:tab/>
        <w:t>[to be updated]</w:t>
      </w:r>
      <w:r>
        <w:rPr>
          <w:noProof/>
        </w:rPr>
        <w:tab/>
      </w:r>
      <w:r>
        <w:rPr>
          <w:noProof/>
        </w:rPr>
        <w:fldChar w:fldCharType="begin"/>
      </w:r>
      <w:r>
        <w:rPr>
          <w:noProof/>
        </w:rPr>
        <w:instrText xml:space="preserve"> PAGEREF _Toc152356638 \h </w:instrText>
      </w:r>
      <w:r>
        <w:rPr>
          <w:noProof/>
        </w:rPr>
      </w:r>
      <w:r>
        <w:rPr>
          <w:noProof/>
        </w:rPr>
        <w:fldChar w:fldCharType="separate"/>
      </w:r>
      <w:r>
        <w:rPr>
          <w:noProof/>
        </w:rPr>
        <w:t>53</w:t>
      </w:r>
      <w:r>
        <w:rPr>
          <w:noProof/>
        </w:rPr>
        <w:fldChar w:fldCharType="end"/>
      </w:r>
    </w:p>
    <w:p w14:paraId="18F1337A" w14:textId="09BFCCF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lastRenderedPageBreak/>
        <w:t>6.5.2.2</w:t>
      </w:r>
      <w:r>
        <w:rPr>
          <w:noProof/>
        </w:rPr>
        <w:tab/>
        <w:t>Spectrum emission mask</w:t>
      </w:r>
      <w:r>
        <w:rPr>
          <w:noProof/>
        </w:rPr>
        <w:tab/>
      </w:r>
      <w:r>
        <w:rPr>
          <w:noProof/>
        </w:rPr>
        <w:fldChar w:fldCharType="begin"/>
      </w:r>
      <w:r>
        <w:rPr>
          <w:noProof/>
        </w:rPr>
        <w:instrText xml:space="preserve"> PAGEREF _Toc152356639 \h </w:instrText>
      </w:r>
      <w:r>
        <w:rPr>
          <w:noProof/>
        </w:rPr>
      </w:r>
      <w:r>
        <w:rPr>
          <w:noProof/>
        </w:rPr>
        <w:fldChar w:fldCharType="separate"/>
      </w:r>
      <w:r>
        <w:rPr>
          <w:noProof/>
        </w:rPr>
        <w:t>53</w:t>
      </w:r>
      <w:r>
        <w:rPr>
          <w:noProof/>
        </w:rPr>
        <w:fldChar w:fldCharType="end"/>
      </w:r>
    </w:p>
    <w:p w14:paraId="78508EDC" w14:textId="42A8BAD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6.5.2.2.1</w:t>
      </w:r>
      <w:r>
        <w:rPr>
          <w:noProof/>
        </w:rPr>
        <w:tab/>
        <w:t>Test purpose</w:t>
      </w:r>
      <w:r>
        <w:rPr>
          <w:noProof/>
        </w:rPr>
        <w:tab/>
      </w:r>
      <w:r>
        <w:rPr>
          <w:noProof/>
        </w:rPr>
        <w:fldChar w:fldCharType="begin"/>
      </w:r>
      <w:r>
        <w:rPr>
          <w:noProof/>
        </w:rPr>
        <w:instrText xml:space="preserve"> PAGEREF _Toc152356640 \h </w:instrText>
      </w:r>
      <w:r>
        <w:rPr>
          <w:noProof/>
        </w:rPr>
      </w:r>
      <w:r>
        <w:rPr>
          <w:noProof/>
        </w:rPr>
        <w:fldChar w:fldCharType="separate"/>
      </w:r>
      <w:r>
        <w:rPr>
          <w:noProof/>
        </w:rPr>
        <w:t>53</w:t>
      </w:r>
      <w:r>
        <w:rPr>
          <w:noProof/>
        </w:rPr>
        <w:fldChar w:fldCharType="end"/>
      </w:r>
    </w:p>
    <w:p w14:paraId="45857476" w14:textId="13897BF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6.5.2.2.2</w:t>
      </w:r>
      <w:r>
        <w:rPr>
          <w:noProof/>
        </w:rPr>
        <w:tab/>
        <w:t>Test applicability</w:t>
      </w:r>
      <w:r>
        <w:rPr>
          <w:noProof/>
        </w:rPr>
        <w:tab/>
      </w:r>
      <w:r>
        <w:rPr>
          <w:noProof/>
        </w:rPr>
        <w:fldChar w:fldCharType="begin"/>
      </w:r>
      <w:r>
        <w:rPr>
          <w:noProof/>
        </w:rPr>
        <w:instrText xml:space="preserve"> PAGEREF _Toc152356641 \h </w:instrText>
      </w:r>
      <w:r>
        <w:rPr>
          <w:noProof/>
        </w:rPr>
      </w:r>
      <w:r>
        <w:rPr>
          <w:noProof/>
        </w:rPr>
        <w:fldChar w:fldCharType="separate"/>
      </w:r>
      <w:r>
        <w:rPr>
          <w:noProof/>
        </w:rPr>
        <w:t>54</w:t>
      </w:r>
      <w:r>
        <w:rPr>
          <w:noProof/>
        </w:rPr>
        <w:fldChar w:fldCharType="end"/>
      </w:r>
    </w:p>
    <w:p w14:paraId="2BD1AFB4" w14:textId="1047ECF8"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6.5.2.2.3</w:t>
      </w:r>
      <w:r>
        <w:rPr>
          <w:noProof/>
        </w:rPr>
        <w:tab/>
        <w:t>Minimum conformance requirements</w:t>
      </w:r>
      <w:r>
        <w:rPr>
          <w:noProof/>
        </w:rPr>
        <w:tab/>
      </w:r>
      <w:r>
        <w:rPr>
          <w:noProof/>
        </w:rPr>
        <w:fldChar w:fldCharType="begin"/>
      </w:r>
      <w:r>
        <w:rPr>
          <w:noProof/>
        </w:rPr>
        <w:instrText xml:space="preserve"> PAGEREF _Toc152356642 \h </w:instrText>
      </w:r>
      <w:r>
        <w:rPr>
          <w:noProof/>
        </w:rPr>
      </w:r>
      <w:r>
        <w:rPr>
          <w:noProof/>
        </w:rPr>
        <w:fldChar w:fldCharType="separate"/>
      </w:r>
      <w:r>
        <w:rPr>
          <w:noProof/>
        </w:rPr>
        <w:t>54</w:t>
      </w:r>
      <w:r>
        <w:rPr>
          <w:noProof/>
        </w:rPr>
        <w:fldChar w:fldCharType="end"/>
      </w:r>
    </w:p>
    <w:p w14:paraId="264E6841" w14:textId="20541B5B"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6.5.2.2.4</w:t>
      </w:r>
      <w:r>
        <w:rPr>
          <w:noProof/>
        </w:rPr>
        <w:tab/>
        <w:t>Test description</w:t>
      </w:r>
      <w:r>
        <w:rPr>
          <w:noProof/>
        </w:rPr>
        <w:tab/>
      </w:r>
      <w:r>
        <w:rPr>
          <w:noProof/>
        </w:rPr>
        <w:fldChar w:fldCharType="begin"/>
      </w:r>
      <w:r>
        <w:rPr>
          <w:noProof/>
        </w:rPr>
        <w:instrText xml:space="preserve"> PAGEREF _Toc152356643 \h </w:instrText>
      </w:r>
      <w:r>
        <w:rPr>
          <w:noProof/>
        </w:rPr>
      </w:r>
      <w:r>
        <w:rPr>
          <w:noProof/>
        </w:rPr>
        <w:fldChar w:fldCharType="separate"/>
      </w:r>
      <w:r>
        <w:rPr>
          <w:noProof/>
        </w:rPr>
        <w:t>54</w:t>
      </w:r>
      <w:r>
        <w:rPr>
          <w:noProof/>
        </w:rPr>
        <w:fldChar w:fldCharType="end"/>
      </w:r>
    </w:p>
    <w:p w14:paraId="2902539E" w14:textId="4FFE01A0"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6.5.2.2.5</w:t>
      </w:r>
      <w:r>
        <w:rPr>
          <w:noProof/>
        </w:rPr>
        <w:tab/>
        <w:t>Test requirement</w:t>
      </w:r>
      <w:r>
        <w:rPr>
          <w:noProof/>
        </w:rPr>
        <w:tab/>
      </w:r>
      <w:r>
        <w:rPr>
          <w:noProof/>
        </w:rPr>
        <w:fldChar w:fldCharType="begin"/>
      </w:r>
      <w:r>
        <w:rPr>
          <w:noProof/>
        </w:rPr>
        <w:instrText xml:space="preserve"> PAGEREF _Toc152356644 \h </w:instrText>
      </w:r>
      <w:r>
        <w:rPr>
          <w:noProof/>
        </w:rPr>
      </w:r>
      <w:r>
        <w:rPr>
          <w:noProof/>
        </w:rPr>
        <w:fldChar w:fldCharType="separate"/>
      </w:r>
      <w:r>
        <w:rPr>
          <w:noProof/>
        </w:rPr>
        <w:t>56</w:t>
      </w:r>
      <w:r>
        <w:rPr>
          <w:noProof/>
        </w:rPr>
        <w:fldChar w:fldCharType="end"/>
      </w:r>
    </w:p>
    <w:p w14:paraId="594E8B3F" w14:textId="515E189F"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6.5.2.3</w:t>
      </w:r>
      <w:r>
        <w:rPr>
          <w:noProof/>
        </w:rPr>
        <w:tab/>
        <w:t>[to be updated]</w:t>
      </w:r>
      <w:r>
        <w:rPr>
          <w:noProof/>
        </w:rPr>
        <w:tab/>
      </w:r>
      <w:r>
        <w:rPr>
          <w:noProof/>
        </w:rPr>
        <w:fldChar w:fldCharType="begin"/>
      </w:r>
      <w:r>
        <w:rPr>
          <w:noProof/>
        </w:rPr>
        <w:instrText xml:space="preserve"> PAGEREF _Toc152356645 \h </w:instrText>
      </w:r>
      <w:r>
        <w:rPr>
          <w:noProof/>
        </w:rPr>
      </w:r>
      <w:r>
        <w:rPr>
          <w:noProof/>
        </w:rPr>
        <w:fldChar w:fldCharType="separate"/>
      </w:r>
      <w:r>
        <w:rPr>
          <w:noProof/>
        </w:rPr>
        <w:t>57</w:t>
      </w:r>
      <w:r>
        <w:rPr>
          <w:noProof/>
        </w:rPr>
        <w:fldChar w:fldCharType="end"/>
      </w:r>
    </w:p>
    <w:p w14:paraId="3540C83A" w14:textId="4A2BA1D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6.5.2.4</w:t>
      </w:r>
      <w:r>
        <w:rPr>
          <w:noProof/>
        </w:rPr>
        <w:tab/>
        <w:t>Adjacent channel leakage ratio</w:t>
      </w:r>
      <w:r>
        <w:rPr>
          <w:noProof/>
        </w:rPr>
        <w:tab/>
      </w:r>
      <w:r>
        <w:rPr>
          <w:noProof/>
        </w:rPr>
        <w:fldChar w:fldCharType="begin"/>
      </w:r>
      <w:r>
        <w:rPr>
          <w:noProof/>
        </w:rPr>
        <w:instrText xml:space="preserve"> PAGEREF _Toc152356646 \h </w:instrText>
      </w:r>
      <w:r>
        <w:rPr>
          <w:noProof/>
        </w:rPr>
      </w:r>
      <w:r>
        <w:rPr>
          <w:noProof/>
        </w:rPr>
        <w:fldChar w:fldCharType="separate"/>
      </w:r>
      <w:r>
        <w:rPr>
          <w:noProof/>
        </w:rPr>
        <w:t>57</w:t>
      </w:r>
      <w:r>
        <w:rPr>
          <w:noProof/>
        </w:rPr>
        <w:fldChar w:fldCharType="end"/>
      </w:r>
    </w:p>
    <w:p w14:paraId="114E38D5" w14:textId="56055EC8"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6.5.2.4.0</w:t>
      </w:r>
      <w:r>
        <w:rPr>
          <w:noProof/>
        </w:rPr>
        <w:tab/>
        <w:t>General</w:t>
      </w:r>
      <w:r>
        <w:rPr>
          <w:noProof/>
        </w:rPr>
        <w:tab/>
      </w:r>
      <w:r>
        <w:rPr>
          <w:noProof/>
        </w:rPr>
        <w:fldChar w:fldCharType="begin"/>
      </w:r>
      <w:r>
        <w:rPr>
          <w:noProof/>
        </w:rPr>
        <w:instrText xml:space="preserve"> PAGEREF _Toc152356647 \h </w:instrText>
      </w:r>
      <w:r>
        <w:rPr>
          <w:noProof/>
        </w:rPr>
      </w:r>
      <w:r>
        <w:rPr>
          <w:noProof/>
        </w:rPr>
        <w:fldChar w:fldCharType="separate"/>
      </w:r>
      <w:r>
        <w:rPr>
          <w:noProof/>
        </w:rPr>
        <w:t>57</w:t>
      </w:r>
      <w:r>
        <w:rPr>
          <w:noProof/>
        </w:rPr>
        <w:fldChar w:fldCharType="end"/>
      </w:r>
    </w:p>
    <w:p w14:paraId="00E6FC1B" w14:textId="4C7B7AB3"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6.5.2.4.1</w:t>
      </w:r>
      <w:r>
        <w:rPr>
          <w:noProof/>
        </w:rPr>
        <w:tab/>
        <w:t>NR Adjacent channel leakage ratio</w:t>
      </w:r>
      <w:r>
        <w:rPr>
          <w:noProof/>
        </w:rPr>
        <w:tab/>
      </w:r>
      <w:r>
        <w:rPr>
          <w:noProof/>
        </w:rPr>
        <w:fldChar w:fldCharType="begin"/>
      </w:r>
      <w:r>
        <w:rPr>
          <w:noProof/>
        </w:rPr>
        <w:instrText xml:space="preserve"> PAGEREF _Toc152356648 \h </w:instrText>
      </w:r>
      <w:r>
        <w:rPr>
          <w:noProof/>
        </w:rPr>
      </w:r>
      <w:r>
        <w:rPr>
          <w:noProof/>
        </w:rPr>
        <w:fldChar w:fldCharType="separate"/>
      </w:r>
      <w:r>
        <w:rPr>
          <w:noProof/>
        </w:rPr>
        <w:t>57</w:t>
      </w:r>
      <w:r>
        <w:rPr>
          <w:noProof/>
        </w:rPr>
        <w:fldChar w:fldCharType="end"/>
      </w:r>
    </w:p>
    <w:p w14:paraId="3862382E" w14:textId="31F8BDB0"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6.5.2.4.2</w:t>
      </w:r>
      <w:r>
        <w:rPr>
          <w:noProof/>
        </w:rPr>
        <w:tab/>
        <w:t>UTRA Adjacent channel leakage ratio</w:t>
      </w:r>
      <w:r>
        <w:rPr>
          <w:noProof/>
        </w:rPr>
        <w:tab/>
      </w:r>
      <w:r>
        <w:rPr>
          <w:noProof/>
        </w:rPr>
        <w:fldChar w:fldCharType="begin"/>
      </w:r>
      <w:r>
        <w:rPr>
          <w:noProof/>
        </w:rPr>
        <w:instrText xml:space="preserve"> PAGEREF _Toc152356649 \h </w:instrText>
      </w:r>
      <w:r>
        <w:rPr>
          <w:noProof/>
        </w:rPr>
      </w:r>
      <w:r>
        <w:rPr>
          <w:noProof/>
        </w:rPr>
        <w:fldChar w:fldCharType="separate"/>
      </w:r>
      <w:r>
        <w:rPr>
          <w:noProof/>
        </w:rPr>
        <w:t>60</w:t>
      </w:r>
      <w:r>
        <w:rPr>
          <w:noProof/>
        </w:rPr>
        <w:fldChar w:fldCharType="end"/>
      </w:r>
    </w:p>
    <w:p w14:paraId="2B12022C" w14:textId="6E06C18E"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6.5.3</w:t>
      </w:r>
      <w:r>
        <w:rPr>
          <w:noProof/>
        </w:rPr>
        <w:tab/>
        <w:t>Spurious emission</w:t>
      </w:r>
      <w:r>
        <w:rPr>
          <w:noProof/>
        </w:rPr>
        <w:tab/>
      </w:r>
      <w:r>
        <w:rPr>
          <w:noProof/>
        </w:rPr>
        <w:fldChar w:fldCharType="begin"/>
      </w:r>
      <w:r>
        <w:rPr>
          <w:noProof/>
        </w:rPr>
        <w:instrText xml:space="preserve"> PAGEREF _Toc152356650 \h </w:instrText>
      </w:r>
      <w:r>
        <w:rPr>
          <w:noProof/>
        </w:rPr>
      </w:r>
      <w:r>
        <w:rPr>
          <w:noProof/>
        </w:rPr>
        <w:fldChar w:fldCharType="separate"/>
      </w:r>
      <w:r>
        <w:rPr>
          <w:noProof/>
        </w:rPr>
        <w:t>62</w:t>
      </w:r>
      <w:r>
        <w:rPr>
          <w:noProof/>
        </w:rPr>
        <w:fldChar w:fldCharType="end"/>
      </w:r>
    </w:p>
    <w:p w14:paraId="6CEA1F88" w14:textId="17D4DD91"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6.5.3.0</w:t>
      </w:r>
      <w:r>
        <w:rPr>
          <w:noProof/>
        </w:rPr>
        <w:tab/>
        <w:t>General</w:t>
      </w:r>
      <w:r>
        <w:rPr>
          <w:noProof/>
        </w:rPr>
        <w:tab/>
      </w:r>
      <w:r>
        <w:rPr>
          <w:noProof/>
        </w:rPr>
        <w:fldChar w:fldCharType="begin"/>
      </w:r>
      <w:r>
        <w:rPr>
          <w:noProof/>
        </w:rPr>
        <w:instrText xml:space="preserve"> PAGEREF _Toc152356651 \h </w:instrText>
      </w:r>
      <w:r>
        <w:rPr>
          <w:noProof/>
        </w:rPr>
      </w:r>
      <w:r>
        <w:rPr>
          <w:noProof/>
        </w:rPr>
        <w:fldChar w:fldCharType="separate"/>
      </w:r>
      <w:r>
        <w:rPr>
          <w:noProof/>
        </w:rPr>
        <w:t>62</w:t>
      </w:r>
      <w:r>
        <w:rPr>
          <w:noProof/>
        </w:rPr>
        <w:fldChar w:fldCharType="end"/>
      </w:r>
    </w:p>
    <w:p w14:paraId="6CC8A488" w14:textId="3469ED92"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6.5.3.1</w:t>
      </w:r>
      <w:r>
        <w:rPr>
          <w:noProof/>
        </w:rPr>
        <w:tab/>
        <w:t>General spurious emissions</w:t>
      </w:r>
      <w:r>
        <w:rPr>
          <w:noProof/>
        </w:rPr>
        <w:tab/>
      </w:r>
      <w:r>
        <w:rPr>
          <w:noProof/>
        </w:rPr>
        <w:fldChar w:fldCharType="begin"/>
      </w:r>
      <w:r>
        <w:rPr>
          <w:noProof/>
        </w:rPr>
        <w:instrText xml:space="preserve"> PAGEREF _Toc152356652 \h </w:instrText>
      </w:r>
      <w:r>
        <w:rPr>
          <w:noProof/>
        </w:rPr>
      </w:r>
      <w:r>
        <w:rPr>
          <w:noProof/>
        </w:rPr>
        <w:fldChar w:fldCharType="separate"/>
      </w:r>
      <w:r>
        <w:rPr>
          <w:noProof/>
        </w:rPr>
        <w:t>62</w:t>
      </w:r>
      <w:r>
        <w:rPr>
          <w:noProof/>
        </w:rPr>
        <w:fldChar w:fldCharType="end"/>
      </w:r>
    </w:p>
    <w:p w14:paraId="685CE69F" w14:textId="37A078CB"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6.5.3.1.1</w:t>
      </w:r>
      <w:r>
        <w:rPr>
          <w:noProof/>
        </w:rPr>
        <w:tab/>
        <w:t>Test purpose</w:t>
      </w:r>
      <w:r>
        <w:rPr>
          <w:noProof/>
        </w:rPr>
        <w:tab/>
      </w:r>
      <w:r>
        <w:rPr>
          <w:noProof/>
        </w:rPr>
        <w:fldChar w:fldCharType="begin"/>
      </w:r>
      <w:r>
        <w:rPr>
          <w:noProof/>
        </w:rPr>
        <w:instrText xml:space="preserve"> PAGEREF _Toc152356653 \h </w:instrText>
      </w:r>
      <w:r>
        <w:rPr>
          <w:noProof/>
        </w:rPr>
      </w:r>
      <w:r>
        <w:rPr>
          <w:noProof/>
        </w:rPr>
        <w:fldChar w:fldCharType="separate"/>
      </w:r>
      <w:r>
        <w:rPr>
          <w:noProof/>
        </w:rPr>
        <w:t>63</w:t>
      </w:r>
      <w:r>
        <w:rPr>
          <w:noProof/>
        </w:rPr>
        <w:fldChar w:fldCharType="end"/>
      </w:r>
    </w:p>
    <w:p w14:paraId="4F084D49" w14:textId="1F4FF8EC"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6.5.3.1.2</w:t>
      </w:r>
      <w:r>
        <w:rPr>
          <w:noProof/>
        </w:rPr>
        <w:tab/>
        <w:t>Test applicability</w:t>
      </w:r>
      <w:r>
        <w:rPr>
          <w:noProof/>
        </w:rPr>
        <w:tab/>
      </w:r>
      <w:r>
        <w:rPr>
          <w:noProof/>
        </w:rPr>
        <w:fldChar w:fldCharType="begin"/>
      </w:r>
      <w:r>
        <w:rPr>
          <w:noProof/>
        </w:rPr>
        <w:instrText xml:space="preserve"> PAGEREF _Toc152356654 \h </w:instrText>
      </w:r>
      <w:r>
        <w:rPr>
          <w:noProof/>
        </w:rPr>
      </w:r>
      <w:r>
        <w:rPr>
          <w:noProof/>
        </w:rPr>
        <w:fldChar w:fldCharType="separate"/>
      </w:r>
      <w:r>
        <w:rPr>
          <w:noProof/>
        </w:rPr>
        <w:t>63</w:t>
      </w:r>
      <w:r>
        <w:rPr>
          <w:noProof/>
        </w:rPr>
        <w:fldChar w:fldCharType="end"/>
      </w:r>
    </w:p>
    <w:p w14:paraId="0C89B61A" w14:textId="736681A1"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6.5.3.1.3</w:t>
      </w:r>
      <w:r>
        <w:rPr>
          <w:noProof/>
        </w:rPr>
        <w:tab/>
        <w:t>Minimum conformance requirements</w:t>
      </w:r>
      <w:r>
        <w:rPr>
          <w:noProof/>
        </w:rPr>
        <w:tab/>
      </w:r>
      <w:r>
        <w:rPr>
          <w:noProof/>
        </w:rPr>
        <w:fldChar w:fldCharType="begin"/>
      </w:r>
      <w:r>
        <w:rPr>
          <w:noProof/>
        </w:rPr>
        <w:instrText xml:space="preserve"> PAGEREF _Toc152356655 \h </w:instrText>
      </w:r>
      <w:r>
        <w:rPr>
          <w:noProof/>
        </w:rPr>
      </w:r>
      <w:r>
        <w:rPr>
          <w:noProof/>
        </w:rPr>
        <w:fldChar w:fldCharType="separate"/>
      </w:r>
      <w:r>
        <w:rPr>
          <w:noProof/>
        </w:rPr>
        <w:t>63</w:t>
      </w:r>
      <w:r>
        <w:rPr>
          <w:noProof/>
        </w:rPr>
        <w:fldChar w:fldCharType="end"/>
      </w:r>
    </w:p>
    <w:p w14:paraId="1A1BA8FD" w14:textId="42F2D57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6.5.3.1.4</w:t>
      </w:r>
      <w:r>
        <w:rPr>
          <w:noProof/>
        </w:rPr>
        <w:tab/>
        <w:t>Test description</w:t>
      </w:r>
      <w:r>
        <w:rPr>
          <w:noProof/>
        </w:rPr>
        <w:tab/>
      </w:r>
      <w:r>
        <w:rPr>
          <w:noProof/>
        </w:rPr>
        <w:fldChar w:fldCharType="begin"/>
      </w:r>
      <w:r>
        <w:rPr>
          <w:noProof/>
        </w:rPr>
        <w:instrText xml:space="preserve"> PAGEREF _Toc152356656 \h </w:instrText>
      </w:r>
      <w:r>
        <w:rPr>
          <w:noProof/>
        </w:rPr>
      </w:r>
      <w:r>
        <w:rPr>
          <w:noProof/>
        </w:rPr>
        <w:fldChar w:fldCharType="separate"/>
      </w:r>
      <w:r>
        <w:rPr>
          <w:noProof/>
        </w:rPr>
        <w:t>63</w:t>
      </w:r>
      <w:r>
        <w:rPr>
          <w:noProof/>
        </w:rPr>
        <w:fldChar w:fldCharType="end"/>
      </w:r>
    </w:p>
    <w:p w14:paraId="322EA576" w14:textId="4242EE98" w:rsidR="002875BC" w:rsidRDefault="002875BC">
      <w:pPr>
        <w:pStyle w:val="TOC5"/>
        <w:rPr>
          <w:rFonts w:asciiTheme="minorHAnsi" w:eastAsiaTheme="minorEastAsia" w:hAnsiTheme="minorHAnsi" w:cstheme="minorBidi"/>
          <w:noProof/>
          <w:kern w:val="2"/>
          <w:sz w:val="22"/>
          <w:szCs w:val="22"/>
          <w:lang w:val="en-US"/>
          <w14:ligatures w14:val="standardContextual"/>
        </w:rPr>
      </w:pPr>
      <w:r w:rsidRPr="007A1C6B">
        <w:rPr>
          <w:noProof/>
          <w:snapToGrid w:val="0"/>
        </w:rPr>
        <w:t>6.5.3.1.5</w:t>
      </w:r>
      <w:r w:rsidRPr="007A1C6B">
        <w:rPr>
          <w:noProof/>
          <w:snapToGrid w:val="0"/>
        </w:rPr>
        <w:tab/>
      </w:r>
      <w:r>
        <w:rPr>
          <w:noProof/>
        </w:rPr>
        <w:t>Test requirement</w:t>
      </w:r>
      <w:r>
        <w:rPr>
          <w:noProof/>
        </w:rPr>
        <w:tab/>
      </w:r>
      <w:r>
        <w:rPr>
          <w:noProof/>
        </w:rPr>
        <w:fldChar w:fldCharType="begin"/>
      </w:r>
      <w:r>
        <w:rPr>
          <w:noProof/>
        </w:rPr>
        <w:instrText xml:space="preserve"> PAGEREF _Toc152356657 \h </w:instrText>
      </w:r>
      <w:r>
        <w:rPr>
          <w:noProof/>
        </w:rPr>
      </w:r>
      <w:r>
        <w:rPr>
          <w:noProof/>
        </w:rPr>
        <w:fldChar w:fldCharType="separate"/>
      </w:r>
      <w:r>
        <w:rPr>
          <w:noProof/>
        </w:rPr>
        <w:t>64</w:t>
      </w:r>
      <w:r>
        <w:rPr>
          <w:noProof/>
        </w:rPr>
        <w:fldChar w:fldCharType="end"/>
      </w:r>
    </w:p>
    <w:p w14:paraId="428E7882" w14:textId="72756CBF"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6.5.3.2</w:t>
      </w:r>
      <w:r>
        <w:rPr>
          <w:noProof/>
        </w:rPr>
        <w:tab/>
        <w:t>Spurious emissions for UE co-existence</w:t>
      </w:r>
      <w:r>
        <w:rPr>
          <w:noProof/>
        </w:rPr>
        <w:tab/>
      </w:r>
      <w:r>
        <w:rPr>
          <w:noProof/>
        </w:rPr>
        <w:fldChar w:fldCharType="begin"/>
      </w:r>
      <w:r>
        <w:rPr>
          <w:noProof/>
        </w:rPr>
        <w:instrText xml:space="preserve"> PAGEREF _Toc152356658 \h </w:instrText>
      </w:r>
      <w:r>
        <w:rPr>
          <w:noProof/>
        </w:rPr>
      </w:r>
      <w:r>
        <w:rPr>
          <w:noProof/>
        </w:rPr>
        <w:fldChar w:fldCharType="separate"/>
      </w:r>
      <w:r>
        <w:rPr>
          <w:noProof/>
        </w:rPr>
        <w:t>65</w:t>
      </w:r>
      <w:r>
        <w:rPr>
          <w:noProof/>
        </w:rPr>
        <w:fldChar w:fldCharType="end"/>
      </w:r>
    </w:p>
    <w:p w14:paraId="6EB1E87E" w14:textId="401406CF"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6.5.3.2.1</w:t>
      </w:r>
      <w:r>
        <w:rPr>
          <w:noProof/>
        </w:rPr>
        <w:tab/>
        <w:t>Test purpose</w:t>
      </w:r>
      <w:r>
        <w:rPr>
          <w:noProof/>
        </w:rPr>
        <w:tab/>
      </w:r>
      <w:r>
        <w:rPr>
          <w:noProof/>
        </w:rPr>
        <w:fldChar w:fldCharType="begin"/>
      </w:r>
      <w:r>
        <w:rPr>
          <w:noProof/>
        </w:rPr>
        <w:instrText xml:space="preserve"> PAGEREF _Toc152356659 \h </w:instrText>
      </w:r>
      <w:r>
        <w:rPr>
          <w:noProof/>
        </w:rPr>
      </w:r>
      <w:r>
        <w:rPr>
          <w:noProof/>
        </w:rPr>
        <w:fldChar w:fldCharType="separate"/>
      </w:r>
      <w:r>
        <w:rPr>
          <w:noProof/>
        </w:rPr>
        <w:t>65</w:t>
      </w:r>
      <w:r>
        <w:rPr>
          <w:noProof/>
        </w:rPr>
        <w:fldChar w:fldCharType="end"/>
      </w:r>
    </w:p>
    <w:p w14:paraId="3A311EBD" w14:textId="41EB122F"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6.5.3.2.2</w:t>
      </w:r>
      <w:r>
        <w:rPr>
          <w:noProof/>
        </w:rPr>
        <w:tab/>
        <w:t>Test applicability</w:t>
      </w:r>
      <w:r>
        <w:rPr>
          <w:noProof/>
        </w:rPr>
        <w:tab/>
      </w:r>
      <w:r>
        <w:rPr>
          <w:noProof/>
        </w:rPr>
        <w:fldChar w:fldCharType="begin"/>
      </w:r>
      <w:r>
        <w:rPr>
          <w:noProof/>
        </w:rPr>
        <w:instrText xml:space="preserve"> PAGEREF _Toc152356660 \h </w:instrText>
      </w:r>
      <w:r>
        <w:rPr>
          <w:noProof/>
        </w:rPr>
      </w:r>
      <w:r>
        <w:rPr>
          <w:noProof/>
        </w:rPr>
        <w:fldChar w:fldCharType="separate"/>
      </w:r>
      <w:r>
        <w:rPr>
          <w:noProof/>
        </w:rPr>
        <w:t>65</w:t>
      </w:r>
      <w:r>
        <w:rPr>
          <w:noProof/>
        </w:rPr>
        <w:fldChar w:fldCharType="end"/>
      </w:r>
    </w:p>
    <w:p w14:paraId="097500F8" w14:textId="13BA1FFB"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6.5.3.2.3</w:t>
      </w:r>
      <w:r>
        <w:rPr>
          <w:noProof/>
        </w:rPr>
        <w:tab/>
        <w:t>Minimum conformance requirements</w:t>
      </w:r>
      <w:r>
        <w:rPr>
          <w:noProof/>
        </w:rPr>
        <w:tab/>
      </w:r>
      <w:r>
        <w:rPr>
          <w:noProof/>
        </w:rPr>
        <w:fldChar w:fldCharType="begin"/>
      </w:r>
      <w:r>
        <w:rPr>
          <w:noProof/>
        </w:rPr>
        <w:instrText xml:space="preserve"> PAGEREF _Toc152356661 \h </w:instrText>
      </w:r>
      <w:r>
        <w:rPr>
          <w:noProof/>
        </w:rPr>
      </w:r>
      <w:r>
        <w:rPr>
          <w:noProof/>
        </w:rPr>
        <w:fldChar w:fldCharType="separate"/>
      </w:r>
      <w:r>
        <w:rPr>
          <w:noProof/>
        </w:rPr>
        <w:t>65</w:t>
      </w:r>
      <w:r>
        <w:rPr>
          <w:noProof/>
        </w:rPr>
        <w:fldChar w:fldCharType="end"/>
      </w:r>
    </w:p>
    <w:p w14:paraId="68B2E86F" w14:textId="341E7CD8"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6.5.3.2.4</w:t>
      </w:r>
      <w:r>
        <w:rPr>
          <w:noProof/>
        </w:rPr>
        <w:tab/>
        <w:t>Test description</w:t>
      </w:r>
      <w:r>
        <w:rPr>
          <w:noProof/>
        </w:rPr>
        <w:tab/>
      </w:r>
      <w:r>
        <w:rPr>
          <w:noProof/>
        </w:rPr>
        <w:fldChar w:fldCharType="begin"/>
      </w:r>
      <w:r>
        <w:rPr>
          <w:noProof/>
        </w:rPr>
        <w:instrText xml:space="preserve"> PAGEREF _Toc152356662 \h </w:instrText>
      </w:r>
      <w:r>
        <w:rPr>
          <w:noProof/>
        </w:rPr>
      </w:r>
      <w:r>
        <w:rPr>
          <w:noProof/>
        </w:rPr>
        <w:fldChar w:fldCharType="separate"/>
      </w:r>
      <w:r>
        <w:rPr>
          <w:noProof/>
        </w:rPr>
        <w:t>66</w:t>
      </w:r>
      <w:r>
        <w:rPr>
          <w:noProof/>
        </w:rPr>
        <w:fldChar w:fldCharType="end"/>
      </w:r>
    </w:p>
    <w:p w14:paraId="328BC8F6" w14:textId="503408F4" w:rsidR="002875BC" w:rsidRDefault="002875BC">
      <w:pPr>
        <w:pStyle w:val="TOC5"/>
        <w:rPr>
          <w:rFonts w:asciiTheme="minorHAnsi" w:eastAsiaTheme="minorEastAsia" w:hAnsiTheme="minorHAnsi" w:cstheme="minorBidi"/>
          <w:noProof/>
          <w:kern w:val="2"/>
          <w:sz w:val="22"/>
          <w:szCs w:val="22"/>
          <w:lang w:val="en-US"/>
          <w14:ligatures w14:val="standardContextual"/>
        </w:rPr>
      </w:pPr>
      <w:r w:rsidRPr="007A1C6B">
        <w:rPr>
          <w:noProof/>
          <w:snapToGrid w:val="0"/>
        </w:rPr>
        <w:t>6.5.3.1.5</w:t>
      </w:r>
      <w:r w:rsidRPr="007A1C6B">
        <w:rPr>
          <w:noProof/>
          <w:snapToGrid w:val="0"/>
        </w:rPr>
        <w:tab/>
      </w:r>
      <w:r>
        <w:rPr>
          <w:noProof/>
        </w:rPr>
        <w:t>Test requirement</w:t>
      </w:r>
      <w:r>
        <w:rPr>
          <w:noProof/>
        </w:rPr>
        <w:tab/>
      </w:r>
      <w:r>
        <w:rPr>
          <w:noProof/>
        </w:rPr>
        <w:fldChar w:fldCharType="begin"/>
      </w:r>
      <w:r>
        <w:rPr>
          <w:noProof/>
        </w:rPr>
        <w:instrText xml:space="preserve"> PAGEREF _Toc152356663 \h </w:instrText>
      </w:r>
      <w:r>
        <w:rPr>
          <w:noProof/>
        </w:rPr>
      </w:r>
      <w:r>
        <w:rPr>
          <w:noProof/>
        </w:rPr>
        <w:fldChar w:fldCharType="separate"/>
      </w:r>
      <w:r>
        <w:rPr>
          <w:noProof/>
        </w:rPr>
        <w:t>67</w:t>
      </w:r>
      <w:r>
        <w:rPr>
          <w:noProof/>
        </w:rPr>
        <w:fldChar w:fldCharType="end"/>
      </w:r>
    </w:p>
    <w:p w14:paraId="37A948A7" w14:textId="068CFCCA"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6.5.3.3</w:t>
      </w:r>
      <w:r>
        <w:rPr>
          <w:noProof/>
        </w:rPr>
        <w:tab/>
        <w:t>Additional Spurious emissions</w:t>
      </w:r>
      <w:r>
        <w:rPr>
          <w:noProof/>
        </w:rPr>
        <w:tab/>
      </w:r>
      <w:r>
        <w:rPr>
          <w:noProof/>
        </w:rPr>
        <w:fldChar w:fldCharType="begin"/>
      </w:r>
      <w:r>
        <w:rPr>
          <w:noProof/>
        </w:rPr>
        <w:instrText xml:space="preserve"> PAGEREF _Toc152356664 \h </w:instrText>
      </w:r>
      <w:r>
        <w:rPr>
          <w:noProof/>
        </w:rPr>
      </w:r>
      <w:r>
        <w:rPr>
          <w:noProof/>
        </w:rPr>
        <w:fldChar w:fldCharType="separate"/>
      </w:r>
      <w:r>
        <w:rPr>
          <w:noProof/>
        </w:rPr>
        <w:t>68</w:t>
      </w:r>
      <w:r>
        <w:rPr>
          <w:noProof/>
        </w:rPr>
        <w:fldChar w:fldCharType="end"/>
      </w:r>
    </w:p>
    <w:p w14:paraId="74550CDA" w14:textId="2E34C3BB"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6.5.3.3.1</w:t>
      </w:r>
      <w:r>
        <w:rPr>
          <w:noProof/>
        </w:rPr>
        <w:tab/>
        <w:t>Test purpose</w:t>
      </w:r>
      <w:r>
        <w:rPr>
          <w:noProof/>
        </w:rPr>
        <w:tab/>
      </w:r>
      <w:r>
        <w:rPr>
          <w:noProof/>
        </w:rPr>
        <w:fldChar w:fldCharType="begin"/>
      </w:r>
      <w:r>
        <w:rPr>
          <w:noProof/>
        </w:rPr>
        <w:instrText xml:space="preserve"> PAGEREF _Toc152356665 \h </w:instrText>
      </w:r>
      <w:r>
        <w:rPr>
          <w:noProof/>
        </w:rPr>
      </w:r>
      <w:r>
        <w:rPr>
          <w:noProof/>
        </w:rPr>
        <w:fldChar w:fldCharType="separate"/>
      </w:r>
      <w:r>
        <w:rPr>
          <w:noProof/>
        </w:rPr>
        <w:t>68</w:t>
      </w:r>
      <w:r>
        <w:rPr>
          <w:noProof/>
        </w:rPr>
        <w:fldChar w:fldCharType="end"/>
      </w:r>
    </w:p>
    <w:p w14:paraId="7DDAED65" w14:textId="4ECF29D1"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6.5.3.3.2</w:t>
      </w:r>
      <w:r>
        <w:rPr>
          <w:noProof/>
        </w:rPr>
        <w:tab/>
        <w:t>Test applicability</w:t>
      </w:r>
      <w:r>
        <w:rPr>
          <w:noProof/>
        </w:rPr>
        <w:tab/>
      </w:r>
      <w:r>
        <w:rPr>
          <w:noProof/>
        </w:rPr>
        <w:fldChar w:fldCharType="begin"/>
      </w:r>
      <w:r>
        <w:rPr>
          <w:noProof/>
        </w:rPr>
        <w:instrText xml:space="preserve"> PAGEREF _Toc152356666 \h </w:instrText>
      </w:r>
      <w:r>
        <w:rPr>
          <w:noProof/>
        </w:rPr>
      </w:r>
      <w:r>
        <w:rPr>
          <w:noProof/>
        </w:rPr>
        <w:fldChar w:fldCharType="separate"/>
      </w:r>
      <w:r>
        <w:rPr>
          <w:noProof/>
        </w:rPr>
        <w:t>68</w:t>
      </w:r>
      <w:r>
        <w:rPr>
          <w:noProof/>
        </w:rPr>
        <w:fldChar w:fldCharType="end"/>
      </w:r>
    </w:p>
    <w:p w14:paraId="52D2329A" w14:textId="6F86D94D"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6.5.3.3.3</w:t>
      </w:r>
      <w:r>
        <w:rPr>
          <w:noProof/>
        </w:rPr>
        <w:tab/>
        <w:t>Minimum conformance requirements</w:t>
      </w:r>
      <w:r>
        <w:rPr>
          <w:noProof/>
        </w:rPr>
        <w:tab/>
      </w:r>
      <w:r>
        <w:rPr>
          <w:noProof/>
        </w:rPr>
        <w:fldChar w:fldCharType="begin"/>
      </w:r>
      <w:r>
        <w:rPr>
          <w:noProof/>
        </w:rPr>
        <w:instrText xml:space="preserve"> PAGEREF _Toc152356667 \h </w:instrText>
      </w:r>
      <w:r>
        <w:rPr>
          <w:noProof/>
        </w:rPr>
      </w:r>
      <w:r>
        <w:rPr>
          <w:noProof/>
        </w:rPr>
        <w:fldChar w:fldCharType="separate"/>
      </w:r>
      <w:r>
        <w:rPr>
          <w:noProof/>
        </w:rPr>
        <w:t>68</w:t>
      </w:r>
      <w:r>
        <w:rPr>
          <w:noProof/>
        </w:rPr>
        <w:fldChar w:fldCharType="end"/>
      </w:r>
    </w:p>
    <w:p w14:paraId="64EC21F9" w14:textId="248FF50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6.5.3.3.4</w:t>
      </w:r>
      <w:r>
        <w:rPr>
          <w:noProof/>
        </w:rPr>
        <w:tab/>
        <w:t>Test description</w:t>
      </w:r>
      <w:r>
        <w:rPr>
          <w:noProof/>
        </w:rPr>
        <w:tab/>
      </w:r>
      <w:r>
        <w:rPr>
          <w:noProof/>
        </w:rPr>
        <w:fldChar w:fldCharType="begin"/>
      </w:r>
      <w:r>
        <w:rPr>
          <w:noProof/>
        </w:rPr>
        <w:instrText xml:space="preserve"> PAGEREF _Toc152356668 \h </w:instrText>
      </w:r>
      <w:r>
        <w:rPr>
          <w:noProof/>
        </w:rPr>
      </w:r>
      <w:r>
        <w:rPr>
          <w:noProof/>
        </w:rPr>
        <w:fldChar w:fldCharType="separate"/>
      </w:r>
      <w:r>
        <w:rPr>
          <w:noProof/>
        </w:rPr>
        <w:t>69</w:t>
      </w:r>
      <w:r>
        <w:rPr>
          <w:noProof/>
        </w:rPr>
        <w:fldChar w:fldCharType="end"/>
      </w:r>
    </w:p>
    <w:p w14:paraId="51E03A1A" w14:textId="736E4669" w:rsidR="002875BC" w:rsidRDefault="002875BC">
      <w:pPr>
        <w:pStyle w:val="TOC5"/>
        <w:rPr>
          <w:rFonts w:asciiTheme="minorHAnsi" w:eastAsiaTheme="minorEastAsia" w:hAnsiTheme="minorHAnsi" w:cstheme="minorBidi"/>
          <w:noProof/>
          <w:kern w:val="2"/>
          <w:sz w:val="22"/>
          <w:szCs w:val="22"/>
          <w:lang w:val="en-US"/>
          <w14:ligatures w14:val="standardContextual"/>
        </w:rPr>
      </w:pPr>
      <w:r w:rsidRPr="007A1C6B">
        <w:rPr>
          <w:noProof/>
          <w:snapToGrid w:val="0"/>
        </w:rPr>
        <w:t>6.5.3.3.5</w:t>
      </w:r>
      <w:r w:rsidRPr="007A1C6B">
        <w:rPr>
          <w:noProof/>
          <w:snapToGrid w:val="0"/>
        </w:rPr>
        <w:tab/>
      </w:r>
      <w:r>
        <w:rPr>
          <w:noProof/>
        </w:rPr>
        <w:t>Test requirement</w:t>
      </w:r>
      <w:r>
        <w:rPr>
          <w:noProof/>
        </w:rPr>
        <w:tab/>
      </w:r>
      <w:r>
        <w:rPr>
          <w:noProof/>
        </w:rPr>
        <w:fldChar w:fldCharType="begin"/>
      </w:r>
      <w:r>
        <w:rPr>
          <w:noProof/>
        </w:rPr>
        <w:instrText xml:space="preserve"> PAGEREF _Toc152356669 \h </w:instrText>
      </w:r>
      <w:r>
        <w:rPr>
          <w:noProof/>
        </w:rPr>
      </w:r>
      <w:r>
        <w:rPr>
          <w:noProof/>
        </w:rPr>
        <w:fldChar w:fldCharType="separate"/>
      </w:r>
      <w:r>
        <w:rPr>
          <w:noProof/>
        </w:rPr>
        <w:t>70</w:t>
      </w:r>
      <w:r>
        <w:rPr>
          <w:noProof/>
        </w:rPr>
        <w:fldChar w:fldCharType="end"/>
      </w:r>
    </w:p>
    <w:p w14:paraId="2221DFD3" w14:textId="37A326BB"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6.5.4</w:t>
      </w:r>
      <w:r>
        <w:rPr>
          <w:noProof/>
        </w:rPr>
        <w:tab/>
        <w:t>Transmit intermodulation</w:t>
      </w:r>
      <w:r>
        <w:rPr>
          <w:noProof/>
        </w:rPr>
        <w:tab/>
      </w:r>
      <w:r>
        <w:rPr>
          <w:noProof/>
        </w:rPr>
        <w:fldChar w:fldCharType="begin"/>
      </w:r>
      <w:r>
        <w:rPr>
          <w:noProof/>
        </w:rPr>
        <w:instrText xml:space="preserve"> PAGEREF _Toc152356670 \h </w:instrText>
      </w:r>
      <w:r>
        <w:rPr>
          <w:noProof/>
        </w:rPr>
      </w:r>
      <w:r>
        <w:rPr>
          <w:noProof/>
        </w:rPr>
        <w:fldChar w:fldCharType="separate"/>
      </w:r>
      <w:r>
        <w:rPr>
          <w:noProof/>
        </w:rPr>
        <w:t>71</w:t>
      </w:r>
      <w:r>
        <w:rPr>
          <w:noProof/>
        </w:rPr>
        <w:fldChar w:fldCharType="end"/>
      </w:r>
    </w:p>
    <w:p w14:paraId="0894561B" w14:textId="5004DC4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6.5.4.1</w:t>
      </w:r>
      <w:r>
        <w:rPr>
          <w:noProof/>
        </w:rPr>
        <w:tab/>
        <w:t>Test purpose</w:t>
      </w:r>
      <w:r>
        <w:rPr>
          <w:noProof/>
        </w:rPr>
        <w:tab/>
      </w:r>
      <w:r>
        <w:rPr>
          <w:noProof/>
        </w:rPr>
        <w:fldChar w:fldCharType="begin"/>
      </w:r>
      <w:r>
        <w:rPr>
          <w:noProof/>
        </w:rPr>
        <w:instrText xml:space="preserve"> PAGEREF _Toc152356671 \h </w:instrText>
      </w:r>
      <w:r>
        <w:rPr>
          <w:noProof/>
        </w:rPr>
      </w:r>
      <w:r>
        <w:rPr>
          <w:noProof/>
        </w:rPr>
        <w:fldChar w:fldCharType="separate"/>
      </w:r>
      <w:r>
        <w:rPr>
          <w:noProof/>
        </w:rPr>
        <w:t>71</w:t>
      </w:r>
      <w:r>
        <w:rPr>
          <w:noProof/>
        </w:rPr>
        <w:fldChar w:fldCharType="end"/>
      </w:r>
    </w:p>
    <w:p w14:paraId="3DB802FB" w14:textId="25D7A6A5"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6.5.4.2</w:t>
      </w:r>
      <w:r>
        <w:rPr>
          <w:noProof/>
        </w:rPr>
        <w:tab/>
        <w:t>Test applicability</w:t>
      </w:r>
      <w:r>
        <w:rPr>
          <w:noProof/>
        </w:rPr>
        <w:tab/>
      </w:r>
      <w:r>
        <w:rPr>
          <w:noProof/>
        </w:rPr>
        <w:fldChar w:fldCharType="begin"/>
      </w:r>
      <w:r>
        <w:rPr>
          <w:noProof/>
        </w:rPr>
        <w:instrText xml:space="preserve"> PAGEREF _Toc152356672 \h </w:instrText>
      </w:r>
      <w:r>
        <w:rPr>
          <w:noProof/>
        </w:rPr>
      </w:r>
      <w:r>
        <w:rPr>
          <w:noProof/>
        </w:rPr>
        <w:fldChar w:fldCharType="separate"/>
      </w:r>
      <w:r>
        <w:rPr>
          <w:noProof/>
        </w:rPr>
        <w:t>71</w:t>
      </w:r>
      <w:r>
        <w:rPr>
          <w:noProof/>
        </w:rPr>
        <w:fldChar w:fldCharType="end"/>
      </w:r>
    </w:p>
    <w:p w14:paraId="5757215D" w14:textId="3DE1740B"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6.5.4.3</w:t>
      </w:r>
      <w:r>
        <w:rPr>
          <w:noProof/>
        </w:rPr>
        <w:tab/>
        <w:t>Minimum conformance requirements</w:t>
      </w:r>
      <w:r>
        <w:rPr>
          <w:noProof/>
        </w:rPr>
        <w:tab/>
      </w:r>
      <w:r>
        <w:rPr>
          <w:noProof/>
        </w:rPr>
        <w:fldChar w:fldCharType="begin"/>
      </w:r>
      <w:r>
        <w:rPr>
          <w:noProof/>
        </w:rPr>
        <w:instrText xml:space="preserve"> PAGEREF _Toc152356673 \h </w:instrText>
      </w:r>
      <w:r>
        <w:rPr>
          <w:noProof/>
        </w:rPr>
      </w:r>
      <w:r>
        <w:rPr>
          <w:noProof/>
        </w:rPr>
        <w:fldChar w:fldCharType="separate"/>
      </w:r>
      <w:r>
        <w:rPr>
          <w:noProof/>
        </w:rPr>
        <w:t>71</w:t>
      </w:r>
      <w:r>
        <w:rPr>
          <w:noProof/>
        </w:rPr>
        <w:fldChar w:fldCharType="end"/>
      </w:r>
    </w:p>
    <w:p w14:paraId="44A7BFE1" w14:textId="0668D6A2"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6.5.4.4</w:t>
      </w:r>
      <w:r>
        <w:rPr>
          <w:noProof/>
        </w:rPr>
        <w:tab/>
        <w:t>Test description</w:t>
      </w:r>
      <w:r>
        <w:rPr>
          <w:noProof/>
        </w:rPr>
        <w:tab/>
      </w:r>
      <w:r>
        <w:rPr>
          <w:noProof/>
        </w:rPr>
        <w:fldChar w:fldCharType="begin"/>
      </w:r>
      <w:r>
        <w:rPr>
          <w:noProof/>
        </w:rPr>
        <w:instrText xml:space="preserve"> PAGEREF _Toc152356674 \h </w:instrText>
      </w:r>
      <w:r>
        <w:rPr>
          <w:noProof/>
        </w:rPr>
      </w:r>
      <w:r>
        <w:rPr>
          <w:noProof/>
        </w:rPr>
        <w:fldChar w:fldCharType="separate"/>
      </w:r>
      <w:r>
        <w:rPr>
          <w:noProof/>
        </w:rPr>
        <w:t>72</w:t>
      </w:r>
      <w:r>
        <w:rPr>
          <w:noProof/>
        </w:rPr>
        <w:fldChar w:fldCharType="end"/>
      </w:r>
    </w:p>
    <w:p w14:paraId="7279056F" w14:textId="3465419D"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6.5.4.4.1</w:t>
      </w:r>
      <w:r>
        <w:rPr>
          <w:noProof/>
        </w:rPr>
        <w:tab/>
        <w:t>Initial conditions</w:t>
      </w:r>
      <w:r>
        <w:rPr>
          <w:noProof/>
        </w:rPr>
        <w:tab/>
      </w:r>
      <w:r>
        <w:rPr>
          <w:noProof/>
        </w:rPr>
        <w:fldChar w:fldCharType="begin"/>
      </w:r>
      <w:r>
        <w:rPr>
          <w:noProof/>
        </w:rPr>
        <w:instrText xml:space="preserve"> PAGEREF _Toc152356675 \h </w:instrText>
      </w:r>
      <w:r>
        <w:rPr>
          <w:noProof/>
        </w:rPr>
      </w:r>
      <w:r>
        <w:rPr>
          <w:noProof/>
        </w:rPr>
        <w:fldChar w:fldCharType="separate"/>
      </w:r>
      <w:r>
        <w:rPr>
          <w:noProof/>
        </w:rPr>
        <w:t>72</w:t>
      </w:r>
      <w:r>
        <w:rPr>
          <w:noProof/>
        </w:rPr>
        <w:fldChar w:fldCharType="end"/>
      </w:r>
    </w:p>
    <w:p w14:paraId="27D26657" w14:textId="3EE78D78"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6.5.4.4.2</w:t>
      </w:r>
      <w:r>
        <w:rPr>
          <w:noProof/>
        </w:rPr>
        <w:tab/>
        <w:t>Test procedure</w:t>
      </w:r>
      <w:r>
        <w:rPr>
          <w:noProof/>
        </w:rPr>
        <w:tab/>
      </w:r>
      <w:r>
        <w:rPr>
          <w:noProof/>
        </w:rPr>
        <w:fldChar w:fldCharType="begin"/>
      </w:r>
      <w:r>
        <w:rPr>
          <w:noProof/>
        </w:rPr>
        <w:instrText xml:space="preserve"> PAGEREF _Toc152356676 \h </w:instrText>
      </w:r>
      <w:r>
        <w:rPr>
          <w:noProof/>
        </w:rPr>
      </w:r>
      <w:r>
        <w:rPr>
          <w:noProof/>
        </w:rPr>
        <w:fldChar w:fldCharType="separate"/>
      </w:r>
      <w:r>
        <w:rPr>
          <w:noProof/>
        </w:rPr>
        <w:t>73</w:t>
      </w:r>
      <w:r>
        <w:rPr>
          <w:noProof/>
        </w:rPr>
        <w:fldChar w:fldCharType="end"/>
      </w:r>
    </w:p>
    <w:p w14:paraId="4DACEA8D" w14:textId="035152A9"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6.5.4.4.3</w:t>
      </w:r>
      <w:r>
        <w:rPr>
          <w:noProof/>
        </w:rPr>
        <w:tab/>
        <w:t>Message contents</w:t>
      </w:r>
      <w:r>
        <w:rPr>
          <w:noProof/>
        </w:rPr>
        <w:tab/>
      </w:r>
      <w:r>
        <w:rPr>
          <w:noProof/>
        </w:rPr>
        <w:fldChar w:fldCharType="begin"/>
      </w:r>
      <w:r>
        <w:rPr>
          <w:noProof/>
        </w:rPr>
        <w:instrText xml:space="preserve"> PAGEREF _Toc152356677 \h </w:instrText>
      </w:r>
      <w:r>
        <w:rPr>
          <w:noProof/>
        </w:rPr>
      </w:r>
      <w:r>
        <w:rPr>
          <w:noProof/>
        </w:rPr>
        <w:fldChar w:fldCharType="separate"/>
      </w:r>
      <w:r>
        <w:rPr>
          <w:noProof/>
        </w:rPr>
        <w:t>73</w:t>
      </w:r>
      <w:r>
        <w:rPr>
          <w:noProof/>
        </w:rPr>
        <w:fldChar w:fldCharType="end"/>
      </w:r>
    </w:p>
    <w:p w14:paraId="7DAEFFFB" w14:textId="695FD50D"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6.5.4.5</w:t>
      </w:r>
      <w:r>
        <w:rPr>
          <w:noProof/>
        </w:rPr>
        <w:tab/>
        <w:t>Test requirement</w:t>
      </w:r>
      <w:r>
        <w:rPr>
          <w:noProof/>
        </w:rPr>
        <w:tab/>
      </w:r>
      <w:r>
        <w:rPr>
          <w:noProof/>
        </w:rPr>
        <w:fldChar w:fldCharType="begin"/>
      </w:r>
      <w:r>
        <w:rPr>
          <w:noProof/>
        </w:rPr>
        <w:instrText xml:space="preserve"> PAGEREF _Toc152356678 \h </w:instrText>
      </w:r>
      <w:r>
        <w:rPr>
          <w:noProof/>
        </w:rPr>
      </w:r>
      <w:r>
        <w:rPr>
          <w:noProof/>
        </w:rPr>
        <w:fldChar w:fldCharType="separate"/>
      </w:r>
      <w:r>
        <w:rPr>
          <w:noProof/>
        </w:rPr>
        <w:t>73</w:t>
      </w:r>
      <w:r>
        <w:rPr>
          <w:noProof/>
        </w:rPr>
        <w:fldChar w:fldCharType="end"/>
      </w:r>
    </w:p>
    <w:p w14:paraId="3D9F3B71" w14:textId="06A4E669"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7</w:t>
      </w:r>
      <w:r>
        <w:rPr>
          <w:noProof/>
        </w:rPr>
        <w:tab/>
        <w:t>Receiver characteristics</w:t>
      </w:r>
      <w:r>
        <w:rPr>
          <w:noProof/>
        </w:rPr>
        <w:tab/>
      </w:r>
      <w:r>
        <w:rPr>
          <w:noProof/>
        </w:rPr>
        <w:fldChar w:fldCharType="begin"/>
      </w:r>
      <w:r>
        <w:rPr>
          <w:noProof/>
        </w:rPr>
        <w:instrText xml:space="preserve"> PAGEREF _Toc152356679 \h </w:instrText>
      </w:r>
      <w:r>
        <w:rPr>
          <w:noProof/>
        </w:rPr>
      </w:r>
      <w:r>
        <w:rPr>
          <w:noProof/>
        </w:rPr>
        <w:fldChar w:fldCharType="separate"/>
      </w:r>
      <w:r>
        <w:rPr>
          <w:noProof/>
        </w:rPr>
        <w:t>74</w:t>
      </w:r>
      <w:r>
        <w:rPr>
          <w:noProof/>
        </w:rPr>
        <w:fldChar w:fldCharType="end"/>
      </w:r>
    </w:p>
    <w:p w14:paraId="20B83040" w14:textId="41BD4618"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7.1</w:t>
      </w:r>
      <w:r>
        <w:rPr>
          <w:noProof/>
        </w:rPr>
        <w:tab/>
        <w:t>General</w:t>
      </w:r>
      <w:r>
        <w:rPr>
          <w:noProof/>
        </w:rPr>
        <w:tab/>
      </w:r>
      <w:r>
        <w:rPr>
          <w:noProof/>
        </w:rPr>
        <w:fldChar w:fldCharType="begin"/>
      </w:r>
      <w:r>
        <w:rPr>
          <w:noProof/>
        </w:rPr>
        <w:instrText xml:space="preserve"> PAGEREF _Toc152356680 \h </w:instrText>
      </w:r>
      <w:r>
        <w:rPr>
          <w:noProof/>
        </w:rPr>
      </w:r>
      <w:r>
        <w:rPr>
          <w:noProof/>
        </w:rPr>
        <w:fldChar w:fldCharType="separate"/>
      </w:r>
      <w:r>
        <w:rPr>
          <w:noProof/>
        </w:rPr>
        <w:t>74</w:t>
      </w:r>
      <w:r>
        <w:rPr>
          <w:noProof/>
        </w:rPr>
        <w:fldChar w:fldCharType="end"/>
      </w:r>
    </w:p>
    <w:p w14:paraId="551FC4B1" w14:textId="2DE0406C"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7.2</w:t>
      </w:r>
      <w:r>
        <w:rPr>
          <w:noProof/>
        </w:rPr>
        <w:tab/>
        <w:t>Diversity characteristics</w:t>
      </w:r>
      <w:r>
        <w:rPr>
          <w:noProof/>
        </w:rPr>
        <w:tab/>
      </w:r>
      <w:r>
        <w:rPr>
          <w:noProof/>
        </w:rPr>
        <w:fldChar w:fldCharType="begin"/>
      </w:r>
      <w:r>
        <w:rPr>
          <w:noProof/>
        </w:rPr>
        <w:instrText xml:space="preserve"> PAGEREF _Toc152356681 \h </w:instrText>
      </w:r>
      <w:r>
        <w:rPr>
          <w:noProof/>
        </w:rPr>
      </w:r>
      <w:r>
        <w:rPr>
          <w:noProof/>
        </w:rPr>
        <w:fldChar w:fldCharType="separate"/>
      </w:r>
      <w:r>
        <w:rPr>
          <w:noProof/>
        </w:rPr>
        <w:t>74</w:t>
      </w:r>
      <w:r>
        <w:rPr>
          <w:noProof/>
        </w:rPr>
        <w:fldChar w:fldCharType="end"/>
      </w:r>
    </w:p>
    <w:p w14:paraId="3EC9920B" w14:textId="465EF3D9"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7.3</w:t>
      </w:r>
      <w:r>
        <w:rPr>
          <w:noProof/>
        </w:rPr>
        <w:tab/>
        <w:t>Reference sensitivity</w:t>
      </w:r>
      <w:r>
        <w:rPr>
          <w:noProof/>
        </w:rPr>
        <w:tab/>
      </w:r>
      <w:r>
        <w:rPr>
          <w:noProof/>
        </w:rPr>
        <w:fldChar w:fldCharType="begin"/>
      </w:r>
      <w:r>
        <w:rPr>
          <w:noProof/>
        </w:rPr>
        <w:instrText xml:space="preserve"> PAGEREF _Toc152356682 \h </w:instrText>
      </w:r>
      <w:r>
        <w:rPr>
          <w:noProof/>
        </w:rPr>
      </w:r>
      <w:r>
        <w:rPr>
          <w:noProof/>
        </w:rPr>
        <w:fldChar w:fldCharType="separate"/>
      </w:r>
      <w:r>
        <w:rPr>
          <w:noProof/>
        </w:rPr>
        <w:t>74</w:t>
      </w:r>
      <w:r>
        <w:rPr>
          <w:noProof/>
        </w:rPr>
        <w:fldChar w:fldCharType="end"/>
      </w:r>
    </w:p>
    <w:p w14:paraId="55F47E5F" w14:textId="7ED6102D"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7.3.1</w:t>
      </w:r>
      <w:r>
        <w:rPr>
          <w:noProof/>
        </w:rPr>
        <w:tab/>
        <w:t>General</w:t>
      </w:r>
      <w:r>
        <w:rPr>
          <w:noProof/>
        </w:rPr>
        <w:tab/>
      </w:r>
      <w:r>
        <w:rPr>
          <w:noProof/>
        </w:rPr>
        <w:fldChar w:fldCharType="begin"/>
      </w:r>
      <w:r>
        <w:rPr>
          <w:noProof/>
        </w:rPr>
        <w:instrText xml:space="preserve"> PAGEREF _Toc152356683 \h </w:instrText>
      </w:r>
      <w:r>
        <w:rPr>
          <w:noProof/>
        </w:rPr>
      </w:r>
      <w:r>
        <w:rPr>
          <w:noProof/>
        </w:rPr>
        <w:fldChar w:fldCharType="separate"/>
      </w:r>
      <w:r>
        <w:rPr>
          <w:noProof/>
        </w:rPr>
        <w:t>74</w:t>
      </w:r>
      <w:r>
        <w:rPr>
          <w:noProof/>
        </w:rPr>
        <w:fldChar w:fldCharType="end"/>
      </w:r>
    </w:p>
    <w:p w14:paraId="1FA0DC34" w14:textId="4C3D25CC"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7.3.2</w:t>
      </w:r>
      <w:r>
        <w:rPr>
          <w:noProof/>
        </w:rPr>
        <w:tab/>
        <w:t>Reference sensitivity power level</w:t>
      </w:r>
      <w:r>
        <w:rPr>
          <w:noProof/>
        </w:rPr>
        <w:tab/>
      </w:r>
      <w:r>
        <w:rPr>
          <w:noProof/>
        </w:rPr>
        <w:fldChar w:fldCharType="begin"/>
      </w:r>
      <w:r>
        <w:rPr>
          <w:noProof/>
        </w:rPr>
        <w:instrText xml:space="preserve"> PAGEREF _Toc152356684 \h </w:instrText>
      </w:r>
      <w:r>
        <w:rPr>
          <w:noProof/>
        </w:rPr>
      </w:r>
      <w:r>
        <w:rPr>
          <w:noProof/>
        </w:rPr>
        <w:fldChar w:fldCharType="separate"/>
      </w:r>
      <w:r>
        <w:rPr>
          <w:noProof/>
        </w:rPr>
        <w:t>74</w:t>
      </w:r>
      <w:r>
        <w:rPr>
          <w:noProof/>
        </w:rPr>
        <w:fldChar w:fldCharType="end"/>
      </w:r>
    </w:p>
    <w:p w14:paraId="792C7A9F" w14:textId="75454BC2"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7.3.2.1</w:t>
      </w:r>
      <w:r>
        <w:rPr>
          <w:noProof/>
        </w:rPr>
        <w:tab/>
        <w:t>Test purpose</w:t>
      </w:r>
      <w:r>
        <w:rPr>
          <w:noProof/>
        </w:rPr>
        <w:tab/>
      </w:r>
      <w:r>
        <w:rPr>
          <w:noProof/>
        </w:rPr>
        <w:fldChar w:fldCharType="begin"/>
      </w:r>
      <w:r>
        <w:rPr>
          <w:noProof/>
        </w:rPr>
        <w:instrText xml:space="preserve"> PAGEREF _Toc152356685 \h </w:instrText>
      </w:r>
      <w:r>
        <w:rPr>
          <w:noProof/>
        </w:rPr>
      </w:r>
      <w:r>
        <w:rPr>
          <w:noProof/>
        </w:rPr>
        <w:fldChar w:fldCharType="separate"/>
      </w:r>
      <w:r>
        <w:rPr>
          <w:noProof/>
        </w:rPr>
        <w:t>74</w:t>
      </w:r>
      <w:r>
        <w:rPr>
          <w:noProof/>
        </w:rPr>
        <w:fldChar w:fldCharType="end"/>
      </w:r>
    </w:p>
    <w:p w14:paraId="3A692DC2" w14:textId="7F0F18B8"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7.3.2.2</w:t>
      </w:r>
      <w:r>
        <w:rPr>
          <w:noProof/>
        </w:rPr>
        <w:tab/>
        <w:t>Test applicability</w:t>
      </w:r>
      <w:r>
        <w:rPr>
          <w:noProof/>
        </w:rPr>
        <w:tab/>
      </w:r>
      <w:r>
        <w:rPr>
          <w:noProof/>
        </w:rPr>
        <w:fldChar w:fldCharType="begin"/>
      </w:r>
      <w:r>
        <w:rPr>
          <w:noProof/>
        </w:rPr>
        <w:instrText xml:space="preserve"> PAGEREF _Toc152356686 \h </w:instrText>
      </w:r>
      <w:r>
        <w:rPr>
          <w:noProof/>
        </w:rPr>
      </w:r>
      <w:r>
        <w:rPr>
          <w:noProof/>
        </w:rPr>
        <w:fldChar w:fldCharType="separate"/>
      </w:r>
      <w:r>
        <w:rPr>
          <w:noProof/>
        </w:rPr>
        <w:t>74</w:t>
      </w:r>
      <w:r>
        <w:rPr>
          <w:noProof/>
        </w:rPr>
        <w:fldChar w:fldCharType="end"/>
      </w:r>
    </w:p>
    <w:p w14:paraId="700D3906" w14:textId="17AF85F5"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7.3.2.3</w:t>
      </w:r>
      <w:r>
        <w:rPr>
          <w:noProof/>
        </w:rPr>
        <w:tab/>
        <w:t>Minimum conformance requirements</w:t>
      </w:r>
      <w:r>
        <w:rPr>
          <w:noProof/>
        </w:rPr>
        <w:tab/>
      </w:r>
      <w:r>
        <w:rPr>
          <w:noProof/>
        </w:rPr>
        <w:fldChar w:fldCharType="begin"/>
      </w:r>
      <w:r>
        <w:rPr>
          <w:noProof/>
        </w:rPr>
        <w:instrText xml:space="preserve"> PAGEREF _Toc152356687 \h </w:instrText>
      </w:r>
      <w:r>
        <w:rPr>
          <w:noProof/>
        </w:rPr>
      </w:r>
      <w:r>
        <w:rPr>
          <w:noProof/>
        </w:rPr>
        <w:fldChar w:fldCharType="separate"/>
      </w:r>
      <w:r>
        <w:rPr>
          <w:noProof/>
        </w:rPr>
        <w:t>75</w:t>
      </w:r>
      <w:r>
        <w:rPr>
          <w:noProof/>
        </w:rPr>
        <w:fldChar w:fldCharType="end"/>
      </w:r>
    </w:p>
    <w:p w14:paraId="46519B4F" w14:textId="7846004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7.3.2.4</w:t>
      </w:r>
      <w:r>
        <w:rPr>
          <w:noProof/>
        </w:rPr>
        <w:tab/>
        <w:t>Test description</w:t>
      </w:r>
      <w:r>
        <w:rPr>
          <w:noProof/>
        </w:rPr>
        <w:tab/>
      </w:r>
      <w:r>
        <w:rPr>
          <w:noProof/>
        </w:rPr>
        <w:fldChar w:fldCharType="begin"/>
      </w:r>
      <w:r>
        <w:rPr>
          <w:noProof/>
        </w:rPr>
        <w:instrText xml:space="preserve"> PAGEREF _Toc152356688 \h </w:instrText>
      </w:r>
      <w:r>
        <w:rPr>
          <w:noProof/>
        </w:rPr>
      </w:r>
      <w:r>
        <w:rPr>
          <w:noProof/>
        </w:rPr>
        <w:fldChar w:fldCharType="separate"/>
      </w:r>
      <w:r>
        <w:rPr>
          <w:noProof/>
        </w:rPr>
        <w:t>75</w:t>
      </w:r>
      <w:r>
        <w:rPr>
          <w:noProof/>
        </w:rPr>
        <w:fldChar w:fldCharType="end"/>
      </w:r>
    </w:p>
    <w:p w14:paraId="43BFF08D" w14:textId="3EE50259"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7.3.2.4.1</w:t>
      </w:r>
      <w:r>
        <w:rPr>
          <w:noProof/>
        </w:rPr>
        <w:tab/>
        <w:t>Initial conditions</w:t>
      </w:r>
      <w:r>
        <w:rPr>
          <w:noProof/>
        </w:rPr>
        <w:tab/>
      </w:r>
      <w:r>
        <w:rPr>
          <w:noProof/>
        </w:rPr>
        <w:fldChar w:fldCharType="begin"/>
      </w:r>
      <w:r>
        <w:rPr>
          <w:noProof/>
        </w:rPr>
        <w:instrText xml:space="preserve"> PAGEREF _Toc152356689 \h </w:instrText>
      </w:r>
      <w:r>
        <w:rPr>
          <w:noProof/>
        </w:rPr>
      </w:r>
      <w:r>
        <w:rPr>
          <w:noProof/>
        </w:rPr>
        <w:fldChar w:fldCharType="separate"/>
      </w:r>
      <w:r>
        <w:rPr>
          <w:noProof/>
        </w:rPr>
        <w:t>75</w:t>
      </w:r>
      <w:r>
        <w:rPr>
          <w:noProof/>
        </w:rPr>
        <w:fldChar w:fldCharType="end"/>
      </w:r>
    </w:p>
    <w:p w14:paraId="357C3CAC" w14:textId="62147CA5"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7.3.2.4.2</w:t>
      </w:r>
      <w:r>
        <w:rPr>
          <w:noProof/>
        </w:rPr>
        <w:tab/>
      </w:r>
      <w:r w:rsidRPr="007A1C6B">
        <w:rPr>
          <w:noProof/>
          <w:snapToGrid w:val="0"/>
        </w:rPr>
        <w:t>Test procedure.</w:t>
      </w:r>
      <w:r>
        <w:rPr>
          <w:noProof/>
        </w:rPr>
        <w:tab/>
      </w:r>
      <w:r>
        <w:rPr>
          <w:noProof/>
        </w:rPr>
        <w:fldChar w:fldCharType="begin"/>
      </w:r>
      <w:r>
        <w:rPr>
          <w:noProof/>
        </w:rPr>
        <w:instrText xml:space="preserve"> PAGEREF _Toc152356690 \h </w:instrText>
      </w:r>
      <w:r>
        <w:rPr>
          <w:noProof/>
        </w:rPr>
      </w:r>
      <w:r>
        <w:rPr>
          <w:noProof/>
        </w:rPr>
        <w:fldChar w:fldCharType="separate"/>
      </w:r>
      <w:r>
        <w:rPr>
          <w:noProof/>
        </w:rPr>
        <w:t>77</w:t>
      </w:r>
      <w:r>
        <w:rPr>
          <w:noProof/>
        </w:rPr>
        <w:fldChar w:fldCharType="end"/>
      </w:r>
    </w:p>
    <w:p w14:paraId="7A305817" w14:textId="15C5B7F7"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7.3.2.4.3</w:t>
      </w:r>
      <w:r>
        <w:rPr>
          <w:noProof/>
        </w:rPr>
        <w:tab/>
      </w:r>
      <w:r w:rsidRPr="007A1C6B">
        <w:rPr>
          <w:noProof/>
          <w:snapToGrid w:val="0"/>
        </w:rPr>
        <w:t>Message contents</w:t>
      </w:r>
      <w:r>
        <w:rPr>
          <w:noProof/>
        </w:rPr>
        <w:tab/>
      </w:r>
      <w:r>
        <w:rPr>
          <w:noProof/>
        </w:rPr>
        <w:fldChar w:fldCharType="begin"/>
      </w:r>
      <w:r>
        <w:rPr>
          <w:noProof/>
        </w:rPr>
        <w:instrText xml:space="preserve"> PAGEREF _Toc152356691 \h </w:instrText>
      </w:r>
      <w:r>
        <w:rPr>
          <w:noProof/>
        </w:rPr>
      </w:r>
      <w:r>
        <w:rPr>
          <w:noProof/>
        </w:rPr>
        <w:fldChar w:fldCharType="separate"/>
      </w:r>
      <w:r>
        <w:rPr>
          <w:noProof/>
        </w:rPr>
        <w:t>77</w:t>
      </w:r>
      <w:r>
        <w:rPr>
          <w:noProof/>
        </w:rPr>
        <w:fldChar w:fldCharType="end"/>
      </w:r>
    </w:p>
    <w:p w14:paraId="2BB060BE" w14:textId="7F68B7A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7.3.2.5</w:t>
      </w:r>
      <w:r>
        <w:rPr>
          <w:noProof/>
        </w:rPr>
        <w:tab/>
        <w:t>Test requirement</w:t>
      </w:r>
      <w:r>
        <w:rPr>
          <w:noProof/>
        </w:rPr>
        <w:tab/>
      </w:r>
      <w:r>
        <w:rPr>
          <w:noProof/>
        </w:rPr>
        <w:fldChar w:fldCharType="begin"/>
      </w:r>
      <w:r>
        <w:rPr>
          <w:noProof/>
        </w:rPr>
        <w:instrText xml:space="preserve"> PAGEREF _Toc152356692 \h </w:instrText>
      </w:r>
      <w:r>
        <w:rPr>
          <w:noProof/>
        </w:rPr>
      </w:r>
      <w:r>
        <w:rPr>
          <w:noProof/>
        </w:rPr>
        <w:fldChar w:fldCharType="separate"/>
      </w:r>
      <w:r>
        <w:rPr>
          <w:noProof/>
        </w:rPr>
        <w:t>77</w:t>
      </w:r>
      <w:r>
        <w:rPr>
          <w:noProof/>
        </w:rPr>
        <w:fldChar w:fldCharType="end"/>
      </w:r>
    </w:p>
    <w:p w14:paraId="287C3291" w14:textId="0C8153D5"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7.4</w:t>
      </w:r>
      <w:r>
        <w:rPr>
          <w:noProof/>
        </w:rPr>
        <w:tab/>
        <w:t>Maximum input level</w:t>
      </w:r>
      <w:r>
        <w:rPr>
          <w:noProof/>
        </w:rPr>
        <w:tab/>
      </w:r>
      <w:r>
        <w:rPr>
          <w:noProof/>
        </w:rPr>
        <w:fldChar w:fldCharType="begin"/>
      </w:r>
      <w:r>
        <w:rPr>
          <w:noProof/>
        </w:rPr>
        <w:instrText xml:space="preserve"> PAGEREF _Toc152356693 \h </w:instrText>
      </w:r>
      <w:r>
        <w:rPr>
          <w:noProof/>
        </w:rPr>
      </w:r>
      <w:r>
        <w:rPr>
          <w:noProof/>
        </w:rPr>
        <w:fldChar w:fldCharType="separate"/>
      </w:r>
      <w:r>
        <w:rPr>
          <w:noProof/>
        </w:rPr>
        <w:t>79</w:t>
      </w:r>
      <w:r>
        <w:rPr>
          <w:noProof/>
        </w:rPr>
        <w:fldChar w:fldCharType="end"/>
      </w:r>
    </w:p>
    <w:p w14:paraId="3FAC9A7A" w14:textId="027A5287"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7.4.1</w:t>
      </w:r>
      <w:r>
        <w:rPr>
          <w:noProof/>
        </w:rPr>
        <w:tab/>
        <w:t>Test purpose</w:t>
      </w:r>
      <w:r>
        <w:rPr>
          <w:noProof/>
        </w:rPr>
        <w:tab/>
      </w:r>
      <w:r>
        <w:rPr>
          <w:noProof/>
        </w:rPr>
        <w:fldChar w:fldCharType="begin"/>
      </w:r>
      <w:r>
        <w:rPr>
          <w:noProof/>
        </w:rPr>
        <w:instrText xml:space="preserve"> PAGEREF _Toc152356694 \h </w:instrText>
      </w:r>
      <w:r>
        <w:rPr>
          <w:noProof/>
        </w:rPr>
      </w:r>
      <w:r>
        <w:rPr>
          <w:noProof/>
        </w:rPr>
        <w:fldChar w:fldCharType="separate"/>
      </w:r>
      <w:r>
        <w:rPr>
          <w:noProof/>
        </w:rPr>
        <w:t>79</w:t>
      </w:r>
      <w:r>
        <w:rPr>
          <w:noProof/>
        </w:rPr>
        <w:fldChar w:fldCharType="end"/>
      </w:r>
    </w:p>
    <w:p w14:paraId="5BAEFDD4" w14:textId="068114C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7.4.2</w:t>
      </w:r>
      <w:r>
        <w:rPr>
          <w:noProof/>
        </w:rPr>
        <w:tab/>
        <w:t>Test applicability</w:t>
      </w:r>
      <w:r>
        <w:rPr>
          <w:noProof/>
        </w:rPr>
        <w:tab/>
      </w:r>
      <w:r>
        <w:rPr>
          <w:noProof/>
        </w:rPr>
        <w:fldChar w:fldCharType="begin"/>
      </w:r>
      <w:r>
        <w:rPr>
          <w:noProof/>
        </w:rPr>
        <w:instrText xml:space="preserve"> PAGEREF _Toc152356695 \h </w:instrText>
      </w:r>
      <w:r>
        <w:rPr>
          <w:noProof/>
        </w:rPr>
      </w:r>
      <w:r>
        <w:rPr>
          <w:noProof/>
        </w:rPr>
        <w:fldChar w:fldCharType="separate"/>
      </w:r>
      <w:r>
        <w:rPr>
          <w:noProof/>
        </w:rPr>
        <w:t>79</w:t>
      </w:r>
      <w:r>
        <w:rPr>
          <w:noProof/>
        </w:rPr>
        <w:fldChar w:fldCharType="end"/>
      </w:r>
    </w:p>
    <w:p w14:paraId="634CA11B" w14:textId="65641D09"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7.4.3</w:t>
      </w:r>
      <w:r>
        <w:rPr>
          <w:noProof/>
        </w:rPr>
        <w:tab/>
        <w:t>Minimum conformance requirement</w:t>
      </w:r>
      <w:r>
        <w:rPr>
          <w:noProof/>
          <w:lang w:eastAsia="zh-CN"/>
        </w:rPr>
        <w:t>s</w:t>
      </w:r>
      <w:r>
        <w:rPr>
          <w:noProof/>
        </w:rPr>
        <w:tab/>
      </w:r>
      <w:r>
        <w:rPr>
          <w:noProof/>
        </w:rPr>
        <w:fldChar w:fldCharType="begin"/>
      </w:r>
      <w:r>
        <w:rPr>
          <w:noProof/>
        </w:rPr>
        <w:instrText xml:space="preserve"> PAGEREF _Toc152356696 \h </w:instrText>
      </w:r>
      <w:r>
        <w:rPr>
          <w:noProof/>
        </w:rPr>
      </w:r>
      <w:r>
        <w:rPr>
          <w:noProof/>
        </w:rPr>
        <w:fldChar w:fldCharType="separate"/>
      </w:r>
      <w:r>
        <w:rPr>
          <w:noProof/>
        </w:rPr>
        <w:t>79</w:t>
      </w:r>
      <w:r>
        <w:rPr>
          <w:noProof/>
        </w:rPr>
        <w:fldChar w:fldCharType="end"/>
      </w:r>
    </w:p>
    <w:p w14:paraId="0DCD62A7" w14:textId="53F2AF79"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7.4.</w:t>
      </w:r>
      <w:r>
        <w:rPr>
          <w:noProof/>
          <w:lang w:eastAsia="zh-CN"/>
        </w:rPr>
        <w:t>4</w:t>
      </w:r>
      <w:r>
        <w:rPr>
          <w:noProof/>
        </w:rPr>
        <w:tab/>
        <w:t>Test description</w:t>
      </w:r>
      <w:r>
        <w:rPr>
          <w:noProof/>
        </w:rPr>
        <w:tab/>
      </w:r>
      <w:r>
        <w:rPr>
          <w:noProof/>
        </w:rPr>
        <w:fldChar w:fldCharType="begin"/>
      </w:r>
      <w:r>
        <w:rPr>
          <w:noProof/>
        </w:rPr>
        <w:instrText xml:space="preserve"> PAGEREF _Toc152356697 \h </w:instrText>
      </w:r>
      <w:r>
        <w:rPr>
          <w:noProof/>
        </w:rPr>
      </w:r>
      <w:r>
        <w:rPr>
          <w:noProof/>
        </w:rPr>
        <w:fldChar w:fldCharType="separate"/>
      </w:r>
      <w:r>
        <w:rPr>
          <w:noProof/>
        </w:rPr>
        <w:t>79</w:t>
      </w:r>
      <w:r>
        <w:rPr>
          <w:noProof/>
        </w:rPr>
        <w:fldChar w:fldCharType="end"/>
      </w:r>
    </w:p>
    <w:p w14:paraId="1B4E4BFB" w14:textId="76EC390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7.4.</w:t>
      </w:r>
      <w:r>
        <w:rPr>
          <w:noProof/>
          <w:lang w:eastAsia="zh-CN"/>
        </w:rPr>
        <w:t>4</w:t>
      </w:r>
      <w:r>
        <w:rPr>
          <w:noProof/>
        </w:rPr>
        <w:t>.1</w:t>
      </w:r>
      <w:r>
        <w:rPr>
          <w:noProof/>
        </w:rPr>
        <w:tab/>
        <w:t>Initial conditions</w:t>
      </w:r>
      <w:r>
        <w:rPr>
          <w:noProof/>
        </w:rPr>
        <w:tab/>
      </w:r>
      <w:r>
        <w:rPr>
          <w:noProof/>
        </w:rPr>
        <w:fldChar w:fldCharType="begin"/>
      </w:r>
      <w:r>
        <w:rPr>
          <w:noProof/>
        </w:rPr>
        <w:instrText xml:space="preserve"> PAGEREF _Toc152356698 \h </w:instrText>
      </w:r>
      <w:r>
        <w:rPr>
          <w:noProof/>
        </w:rPr>
      </w:r>
      <w:r>
        <w:rPr>
          <w:noProof/>
        </w:rPr>
        <w:fldChar w:fldCharType="separate"/>
      </w:r>
      <w:r>
        <w:rPr>
          <w:noProof/>
        </w:rPr>
        <w:t>79</w:t>
      </w:r>
      <w:r>
        <w:rPr>
          <w:noProof/>
        </w:rPr>
        <w:fldChar w:fldCharType="end"/>
      </w:r>
    </w:p>
    <w:p w14:paraId="25C58F36" w14:textId="29A16BE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lastRenderedPageBreak/>
        <w:t>7.</w:t>
      </w:r>
      <w:r>
        <w:rPr>
          <w:noProof/>
          <w:lang w:eastAsia="zh-CN"/>
        </w:rPr>
        <w:t>4</w:t>
      </w:r>
      <w:r>
        <w:rPr>
          <w:noProof/>
        </w:rPr>
        <w:t>.4.2</w:t>
      </w:r>
      <w:r>
        <w:rPr>
          <w:noProof/>
        </w:rPr>
        <w:tab/>
      </w:r>
      <w:r w:rsidRPr="007A1C6B">
        <w:rPr>
          <w:noProof/>
          <w:snapToGrid w:val="0"/>
        </w:rPr>
        <w:t>Test procedure</w:t>
      </w:r>
      <w:r>
        <w:rPr>
          <w:noProof/>
        </w:rPr>
        <w:tab/>
      </w:r>
      <w:r>
        <w:rPr>
          <w:noProof/>
        </w:rPr>
        <w:fldChar w:fldCharType="begin"/>
      </w:r>
      <w:r>
        <w:rPr>
          <w:noProof/>
        </w:rPr>
        <w:instrText xml:space="preserve"> PAGEREF _Toc152356699 \h </w:instrText>
      </w:r>
      <w:r>
        <w:rPr>
          <w:noProof/>
        </w:rPr>
      </w:r>
      <w:r>
        <w:rPr>
          <w:noProof/>
        </w:rPr>
        <w:fldChar w:fldCharType="separate"/>
      </w:r>
      <w:r>
        <w:rPr>
          <w:noProof/>
        </w:rPr>
        <w:t>80</w:t>
      </w:r>
      <w:r>
        <w:rPr>
          <w:noProof/>
        </w:rPr>
        <w:fldChar w:fldCharType="end"/>
      </w:r>
    </w:p>
    <w:p w14:paraId="2713D8D8" w14:textId="444E6CA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Pr>
          <w:noProof/>
          <w:lang w:eastAsia="zh-CN"/>
        </w:rPr>
        <w:t>4</w:t>
      </w:r>
      <w:r>
        <w:rPr>
          <w:noProof/>
        </w:rPr>
        <w:t>.4.3</w:t>
      </w:r>
      <w:r>
        <w:rPr>
          <w:noProof/>
        </w:rPr>
        <w:tab/>
        <w:t>Message contents</w:t>
      </w:r>
      <w:r>
        <w:rPr>
          <w:noProof/>
        </w:rPr>
        <w:tab/>
      </w:r>
      <w:r>
        <w:rPr>
          <w:noProof/>
        </w:rPr>
        <w:fldChar w:fldCharType="begin"/>
      </w:r>
      <w:r>
        <w:rPr>
          <w:noProof/>
        </w:rPr>
        <w:instrText xml:space="preserve"> PAGEREF _Toc152356700 \h </w:instrText>
      </w:r>
      <w:r>
        <w:rPr>
          <w:noProof/>
        </w:rPr>
      </w:r>
      <w:r>
        <w:rPr>
          <w:noProof/>
        </w:rPr>
        <w:fldChar w:fldCharType="separate"/>
      </w:r>
      <w:r>
        <w:rPr>
          <w:noProof/>
        </w:rPr>
        <w:t>81</w:t>
      </w:r>
      <w:r>
        <w:rPr>
          <w:noProof/>
        </w:rPr>
        <w:fldChar w:fldCharType="end"/>
      </w:r>
    </w:p>
    <w:p w14:paraId="3F72A239" w14:textId="02330943"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7.4.</w:t>
      </w:r>
      <w:r>
        <w:rPr>
          <w:noProof/>
          <w:lang w:eastAsia="zh-CN"/>
        </w:rPr>
        <w:t>5</w:t>
      </w:r>
      <w:r>
        <w:rPr>
          <w:noProof/>
        </w:rPr>
        <w:tab/>
        <w:t>Test requirement</w:t>
      </w:r>
      <w:r>
        <w:rPr>
          <w:noProof/>
        </w:rPr>
        <w:tab/>
      </w:r>
      <w:r>
        <w:rPr>
          <w:noProof/>
        </w:rPr>
        <w:fldChar w:fldCharType="begin"/>
      </w:r>
      <w:r>
        <w:rPr>
          <w:noProof/>
        </w:rPr>
        <w:instrText xml:space="preserve"> PAGEREF _Toc152356701 \h </w:instrText>
      </w:r>
      <w:r>
        <w:rPr>
          <w:noProof/>
        </w:rPr>
      </w:r>
      <w:r>
        <w:rPr>
          <w:noProof/>
        </w:rPr>
        <w:fldChar w:fldCharType="separate"/>
      </w:r>
      <w:r>
        <w:rPr>
          <w:noProof/>
        </w:rPr>
        <w:t>81</w:t>
      </w:r>
      <w:r>
        <w:rPr>
          <w:noProof/>
        </w:rPr>
        <w:fldChar w:fldCharType="end"/>
      </w:r>
    </w:p>
    <w:p w14:paraId="2BC630B0" w14:textId="22D6CC46"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7.5</w:t>
      </w:r>
      <w:r>
        <w:rPr>
          <w:noProof/>
        </w:rPr>
        <w:tab/>
        <w:t>Adjacent channel selectivity</w:t>
      </w:r>
      <w:r>
        <w:rPr>
          <w:noProof/>
        </w:rPr>
        <w:tab/>
      </w:r>
      <w:r>
        <w:rPr>
          <w:noProof/>
        </w:rPr>
        <w:fldChar w:fldCharType="begin"/>
      </w:r>
      <w:r>
        <w:rPr>
          <w:noProof/>
        </w:rPr>
        <w:instrText xml:space="preserve"> PAGEREF _Toc152356702 \h </w:instrText>
      </w:r>
      <w:r>
        <w:rPr>
          <w:noProof/>
        </w:rPr>
      </w:r>
      <w:r>
        <w:rPr>
          <w:noProof/>
        </w:rPr>
        <w:fldChar w:fldCharType="separate"/>
      </w:r>
      <w:r>
        <w:rPr>
          <w:noProof/>
        </w:rPr>
        <w:t>81</w:t>
      </w:r>
      <w:r>
        <w:rPr>
          <w:noProof/>
        </w:rPr>
        <w:fldChar w:fldCharType="end"/>
      </w:r>
    </w:p>
    <w:p w14:paraId="6D468A74" w14:textId="0404290A"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7.5.1</w:t>
      </w:r>
      <w:r>
        <w:rPr>
          <w:noProof/>
        </w:rPr>
        <w:tab/>
        <w:t>Test purpose</w:t>
      </w:r>
      <w:r>
        <w:rPr>
          <w:noProof/>
        </w:rPr>
        <w:tab/>
      </w:r>
      <w:r>
        <w:rPr>
          <w:noProof/>
        </w:rPr>
        <w:fldChar w:fldCharType="begin"/>
      </w:r>
      <w:r>
        <w:rPr>
          <w:noProof/>
        </w:rPr>
        <w:instrText xml:space="preserve"> PAGEREF _Toc152356703 \h </w:instrText>
      </w:r>
      <w:r>
        <w:rPr>
          <w:noProof/>
        </w:rPr>
      </w:r>
      <w:r>
        <w:rPr>
          <w:noProof/>
        </w:rPr>
        <w:fldChar w:fldCharType="separate"/>
      </w:r>
      <w:r>
        <w:rPr>
          <w:noProof/>
        </w:rPr>
        <w:t>81</w:t>
      </w:r>
      <w:r>
        <w:rPr>
          <w:noProof/>
        </w:rPr>
        <w:fldChar w:fldCharType="end"/>
      </w:r>
    </w:p>
    <w:p w14:paraId="463A7F06" w14:textId="3B49FBD0"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7.5.2</w:t>
      </w:r>
      <w:r>
        <w:rPr>
          <w:noProof/>
        </w:rPr>
        <w:tab/>
        <w:t>Test applicability</w:t>
      </w:r>
      <w:r>
        <w:rPr>
          <w:noProof/>
        </w:rPr>
        <w:tab/>
      </w:r>
      <w:r>
        <w:rPr>
          <w:noProof/>
        </w:rPr>
        <w:fldChar w:fldCharType="begin"/>
      </w:r>
      <w:r>
        <w:rPr>
          <w:noProof/>
        </w:rPr>
        <w:instrText xml:space="preserve"> PAGEREF _Toc152356704 \h </w:instrText>
      </w:r>
      <w:r>
        <w:rPr>
          <w:noProof/>
        </w:rPr>
      </w:r>
      <w:r>
        <w:rPr>
          <w:noProof/>
        </w:rPr>
        <w:fldChar w:fldCharType="separate"/>
      </w:r>
      <w:r>
        <w:rPr>
          <w:noProof/>
        </w:rPr>
        <w:t>81</w:t>
      </w:r>
      <w:r>
        <w:rPr>
          <w:noProof/>
        </w:rPr>
        <w:fldChar w:fldCharType="end"/>
      </w:r>
    </w:p>
    <w:p w14:paraId="4D27DED2" w14:textId="2000C874"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7.5.3</w:t>
      </w:r>
      <w:r>
        <w:rPr>
          <w:noProof/>
        </w:rPr>
        <w:tab/>
        <w:t>Minimum conformance requirements</w:t>
      </w:r>
      <w:r>
        <w:rPr>
          <w:noProof/>
        </w:rPr>
        <w:tab/>
      </w:r>
      <w:r>
        <w:rPr>
          <w:noProof/>
        </w:rPr>
        <w:fldChar w:fldCharType="begin"/>
      </w:r>
      <w:r>
        <w:rPr>
          <w:noProof/>
        </w:rPr>
        <w:instrText xml:space="preserve"> PAGEREF _Toc152356705 \h </w:instrText>
      </w:r>
      <w:r>
        <w:rPr>
          <w:noProof/>
        </w:rPr>
      </w:r>
      <w:r>
        <w:rPr>
          <w:noProof/>
        </w:rPr>
        <w:fldChar w:fldCharType="separate"/>
      </w:r>
      <w:r>
        <w:rPr>
          <w:noProof/>
        </w:rPr>
        <w:t>82</w:t>
      </w:r>
      <w:r>
        <w:rPr>
          <w:noProof/>
        </w:rPr>
        <w:fldChar w:fldCharType="end"/>
      </w:r>
    </w:p>
    <w:p w14:paraId="0D9C0FBC" w14:textId="63AEBB62"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7.5.4</w:t>
      </w:r>
      <w:r>
        <w:rPr>
          <w:noProof/>
        </w:rPr>
        <w:tab/>
        <w:t>Test description</w:t>
      </w:r>
      <w:r>
        <w:rPr>
          <w:noProof/>
        </w:rPr>
        <w:tab/>
      </w:r>
      <w:r>
        <w:rPr>
          <w:noProof/>
        </w:rPr>
        <w:fldChar w:fldCharType="begin"/>
      </w:r>
      <w:r>
        <w:rPr>
          <w:noProof/>
        </w:rPr>
        <w:instrText xml:space="preserve"> PAGEREF _Toc152356706 \h </w:instrText>
      </w:r>
      <w:r>
        <w:rPr>
          <w:noProof/>
        </w:rPr>
      </w:r>
      <w:r>
        <w:rPr>
          <w:noProof/>
        </w:rPr>
        <w:fldChar w:fldCharType="separate"/>
      </w:r>
      <w:r>
        <w:rPr>
          <w:noProof/>
        </w:rPr>
        <w:t>83</w:t>
      </w:r>
      <w:r>
        <w:rPr>
          <w:noProof/>
        </w:rPr>
        <w:fldChar w:fldCharType="end"/>
      </w:r>
    </w:p>
    <w:p w14:paraId="371452EC" w14:textId="1B6992B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7.5.4.1</w:t>
      </w:r>
      <w:r>
        <w:rPr>
          <w:noProof/>
        </w:rPr>
        <w:tab/>
        <w:t>Initial conditions</w:t>
      </w:r>
      <w:r>
        <w:rPr>
          <w:noProof/>
        </w:rPr>
        <w:tab/>
      </w:r>
      <w:r>
        <w:rPr>
          <w:noProof/>
        </w:rPr>
        <w:fldChar w:fldCharType="begin"/>
      </w:r>
      <w:r>
        <w:rPr>
          <w:noProof/>
        </w:rPr>
        <w:instrText xml:space="preserve"> PAGEREF _Toc152356707 \h </w:instrText>
      </w:r>
      <w:r>
        <w:rPr>
          <w:noProof/>
        </w:rPr>
      </w:r>
      <w:r>
        <w:rPr>
          <w:noProof/>
        </w:rPr>
        <w:fldChar w:fldCharType="separate"/>
      </w:r>
      <w:r>
        <w:rPr>
          <w:noProof/>
        </w:rPr>
        <w:t>83</w:t>
      </w:r>
      <w:r>
        <w:rPr>
          <w:noProof/>
        </w:rPr>
        <w:fldChar w:fldCharType="end"/>
      </w:r>
    </w:p>
    <w:p w14:paraId="21BE0758" w14:textId="7461E306"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7.5.4.2</w:t>
      </w:r>
      <w:r>
        <w:rPr>
          <w:noProof/>
        </w:rPr>
        <w:tab/>
        <w:t>Test procedure</w:t>
      </w:r>
      <w:r>
        <w:rPr>
          <w:noProof/>
        </w:rPr>
        <w:tab/>
      </w:r>
      <w:r>
        <w:rPr>
          <w:noProof/>
        </w:rPr>
        <w:fldChar w:fldCharType="begin"/>
      </w:r>
      <w:r>
        <w:rPr>
          <w:noProof/>
        </w:rPr>
        <w:instrText xml:space="preserve"> PAGEREF _Toc152356708 \h </w:instrText>
      </w:r>
      <w:r>
        <w:rPr>
          <w:noProof/>
        </w:rPr>
      </w:r>
      <w:r>
        <w:rPr>
          <w:noProof/>
        </w:rPr>
        <w:fldChar w:fldCharType="separate"/>
      </w:r>
      <w:r>
        <w:rPr>
          <w:noProof/>
        </w:rPr>
        <w:t>83</w:t>
      </w:r>
      <w:r>
        <w:rPr>
          <w:noProof/>
        </w:rPr>
        <w:fldChar w:fldCharType="end"/>
      </w:r>
    </w:p>
    <w:p w14:paraId="122C8C1F" w14:textId="6E6A67D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7.5.4.3</w:t>
      </w:r>
      <w:r>
        <w:rPr>
          <w:noProof/>
        </w:rPr>
        <w:tab/>
        <w:t>Message contents</w:t>
      </w:r>
      <w:r>
        <w:rPr>
          <w:noProof/>
        </w:rPr>
        <w:tab/>
      </w:r>
      <w:r>
        <w:rPr>
          <w:noProof/>
        </w:rPr>
        <w:fldChar w:fldCharType="begin"/>
      </w:r>
      <w:r>
        <w:rPr>
          <w:noProof/>
        </w:rPr>
        <w:instrText xml:space="preserve"> PAGEREF _Toc152356709 \h </w:instrText>
      </w:r>
      <w:r>
        <w:rPr>
          <w:noProof/>
        </w:rPr>
      </w:r>
      <w:r>
        <w:rPr>
          <w:noProof/>
        </w:rPr>
        <w:fldChar w:fldCharType="separate"/>
      </w:r>
      <w:r>
        <w:rPr>
          <w:noProof/>
        </w:rPr>
        <w:t>84</w:t>
      </w:r>
      <w:r>
        <w:rPr>
          <w:noProof/>
        </w:rPr>
        <w:fldChar w:fldCharType="end"/>
      </w:r>
    </w:p>
    <w:p w14:paraId="520829DF" w14:textId="394AC7A7"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7.5.5</w:t>
      </w:r>
      <w:r>
        <w:rPr>
          <w:noProof/>
        </w:rPr>
        <w:tab/>
        <w:t>Test requirement</w:t>
      </w:r>
      <w:r>
        <w:rPr>
          <w:noProof/>
        </w:rPr>
        <w:tab/>
      </w:r>
      <w:r>
        <w:rPr>
          <w:noProof/>
        </w:rPr>
        <w:fldChar w:fldCharType="begin"/>
      </w:r>
      <w:r>
        <w:rPr>
          <w:noProof/>
        </w:rPr>
        <w:instrText xml:space="preserve"> PAGEREF _Toc152356710 \h </w:instrText>
      </w:r>
      <w:r>
        <w:rPr>
          <w:noProof/>
        </w:rPr>
      </w:r>
      <w:r>
        <w:rPr>
          <w:noProof/>
        </w:rPr>
        <w:fldChar w:fldCharType="separate"/>
      </w:r>
      <w:r>
        <w:rPr>
          <w:noProof/>
        </w:rPr>
        <w:t>84</w:t>
      </w:r>
      <w:r>
        <w:rPr>
          <w:noProof/>
        </w:rPr>
        <w:fldChar w:fldCharType="end"/>
      </w:r>
    </w:p>
    <w:p w14:paraId="1E3B3B16" w14:textId="551B4D14"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7.6</w:t>
      </w:r>
      <w:r>
        <w:rPr>
          <w:noProof/>
        </w:rPr>
        <w:tab/>
        <w:t>Blocking characteristics</w:t>
      </w:r>
      <w:r>
        <w:rPr>
          <w:noProof/>
        </w:rPr>
        <w:tab/>
      </w:r>
      <w:r>
        <w:rPr>
          <w:noProof/>
        </w:rPr>
        <w:fldChar w:fldCharType="begin"/>
      </w:r>
      <w:r>
        <w:rPr>
          <w:noProof/>
        </w:rPr>
        <w:instrText xml:space="preserve"> PAGEREF _Toc152356711 \h </w:instrText>
      </w:r>
      <w:r>
        <w:rPr>
          <w:noProof/>
        </w:rPr>
      </w:r>
      <w:r>
        <w:rPr>
          <w:noProof/>
        </w:rPr>
        <w:fldChar w:fldCharType="separate"/>
      </w:r>
      <w:r>
        <w:rPr>
          <w:noProof/>
        </w:rPr>
        <w:t>85</w:t>
      </w:r>
      <w:r>
        <w:rPr>
          <w:noProof/>
        </w:rPr>
        <w:fldChar w:fldCharType="end"/>
      </w:r>
    </w:p>
    <w:p w14:paraId="6156841F" w14:textId="29BDF7BB"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7.6.1</w:t>
      </w:r>
      <w:r>
        <w:rPr>
          <w:noProof/>
        </w:rPr>
        <w:tab/>
        <w:t>General</w:t>
      </w:r>
      <w:r>
        <w:rPr>
          <w:noProof/>
        </w:rPr>
        <w:tab/>
      </w:r>
      <w:r>
        <w:rPr>
          <w:noProof/>
        </w:rPr>
        <w:fldChar w:fldCharType="begin"/>
      </w:r>
      <w:r>
        <w:rPr>
          <w:noProof/>
        </w:rPr>
        <w:instrText xml:space="preserve"> PAGEREF _Toc152356712 \h </w:instrText>
      </w:r>
      <w:r>
        <w:rPr>
          <w:noProof/>
        </w:rPr>
      </w:r>
      <w:r>
        <w:rPr>
          <w:noProof/>
        </w:rPr>
        <w:fldChar w:fldCharType="separate"/>
      </w:r>
      <w:r>
        <w:rPr>
          <w:noProof/>
        </w:rPr>
        <w:t>85</w:t>
      </w:r>
      <w:r>
        <w:rPr>
          <w:noProof/>
        </w:rPr>
        <w:fldChar w:fldCharType="end"/>
      </w:r>
    </w:p>
    <w:p w14:paraId="4F177DE4" w14:textId="46A6BAA3"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7.6.2</w:t>
      </w:r>
      <w:r>
        <w:rPr>
          <w:noProof/>
        </w:rPr>
        <w:tab/>
        <w:t>In-band blocking</w:t>
      </w:r>
      <w:r>
        <w:rPr>
          <w:noProof/>
        </w:rPr>
        <w:tab/>
      </w:r>
      <w:r>
        <w:rPr>
          <w:noProof/>
        </w:rPr>
        <w:fldChar w:fldCharType="begin"/>
      </w:r>
      <w:r>
        <w:rPr>
          <w:noProof/>
        </w:rPr>
        <w:instrText xml:space="preserve"> PAGEREF _Toc152356713 \h </w:instrText>
      </w:r>
      <w:r>
        <w:rPr>
          <w:noProof/>
        </w:rPr>
      </w:r>
      <w:r>
        <w:rPr>
          <w:noProof/>
        </w:rPr>
        <w:fldChar w:fldCharType="separate"/>
      </w:r>
      <w:r>
        <w:rPr>
          <w:noProof/>
        </w:rPr>
        <w:t>86</w:t>
      </w:r>
      <w:r>
        <w:rPr>
          <w:noProof/>
        </w:rPr>
        <w:fldChar w:fldCharType="end"/>
      </w:r>
    </w:p>
    <w:p w14:paraId="53456B7E" w14:textId="55BF9CD2"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7.6.3</w:t>
      </w:r>
      <w:r>
        <w:rPr>
          <w:noProof/>
        </w:rPr>
        <w:tab/>
        <w:t>Out of Band Blocking</w:t>
      </w:r>
      <w:r>
        <w:rPr>
          <w:noProof/>
        </w:rPr>
        <w:tab/>
      </w:r>
      <w:r>
        <w:rPr>
          <w:noProof/>
        </w:rPr>
        <w:fldChar w:fldCharType="begin"/>
      </w:r>
      <w:r>
        <w:rPr>
          <w:noProof/>
        </w:rPr>
        <w:instrText xml:space="preserve"> PAGEREF _Toc152356714 \h </w:instrText>
      </w:r>
      <w:r>
        <w:rPr>
          <w:noProof/>
        </w:rPr>
      </w:r>
      <w:r>
        <w:rPr>
          <w:noProof/>
        </w:rPr>
        <w:fldChar w:fldCharType="separate"/>
      </w:r>
      <w:r>
        <w:rPr>
          <w:noProof/>
        </w:rPr>
        <w:t>86</w:t>
      </w:r>
      <w:r>
        <w:rPr>
          <w:noProof/>
        </w:rPr>
        <w:fldChar w:fldCharType="end"/>
      </w:r>
    </w:p>
    <w:p w14:paraId="2939AE8C" w14:textId="2EC0DA81"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7.6.3.1</w:t>
      </w:r>
      <w:r>
        <w:rPr>
          <w:noProof/>
        </w:rPr>
        <w:tab/>
        <w:t>Test purpose</w:t>
      </w:r>
      <w:r>
        <w:rPr>
          <w:noProof/>
        </w:rPr>
        <w:tab/>
      </w:r>
      <w:r>
        <w:rPr>
          <w:noProof/>
        </w:rPr>
        <w:fldChar w:fldCharType="begin"/>
      </w:r>
      <w:r>
        <w:rPr>
          <w:noProof/>
        </w:rPr>
        <w:instrText xml:space="preserve"> PAGEREF _Toc152356715 \h </w:instrText>
      </w:r>
      <w:r>
        <w:rPr>
          <w:noProof/>
        </w:rPr>
      </w:r>
      <w:r>
        <w:rPr>
          <w:noProof/>
        </w:rPr>
        <w:fldChar w:fldCharType="separate"/>
      </w:r>
      <w:r>
        <w:rPr>
          <w:noProof/>
        </w:rPr>
        <w:t>86</w:t>
      </w:r>
      <w:r>
        <w:rPr>
          <w:noProof/>
        </w:rPr>
        <w:fldChar w:fldCharType="end"/>
      </w:r>
    </w:p>
    <w:p w14:paraId="24E9E84F" w14:textId="5B944CBF"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7.6.3.2</w:t>
      </w:r>
      <w:r>
        <w:rPr>
          <w:noProof/>
        </w:rPr>
        <w:tab/>
        <w:t>Test applicability</w:t>
      </w:r>
      <w:r>
        <w:rPr>
          <w:noProof/>
        </w:rPr>
        <w:tab/>
      </w:r>
      <w:r>
        <w:rPr>
          <w:noProof/>
        </w:rPr>
        <w:fldChar w:fldCharType="begin"/>
      </w:r>
      <w:r>
        <w:rPr>
          <w:noProof/>
        </w:rPr>
        <w:instrText xml:space="preserve"> PAGEREF _Toc152356716 \h </w:instrText>
      </w:r>
      <w:r>
        <w:rPr>
          <w:noProof/>
        </w:rPr>
      </w:r>
      <w:r>
        <w:rPr>
          <w:noProof/>
        </w:rPr>
        <w:fldChar w:fldCharType="separate"/>
      </w:r>
      <w:r>
        <w:rPr>
          <w:noProof/>
        </w:rPr>
        <w:t>86</w:t>
      </w:r>
      <w:r>
        <w:rPr>
          <w:noProof/>
        </w:rPr>
        <w:fldChar w:fldCharType="end"/>
      </w:r>
    </w:p>
    <w:p w14:paraId="3C81E20F" w14:textId="28C15D1D"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7.6.3.3</w:t>
      </w:r>
      <w:r>
        <w:rPr>
          <w:noProof/>
        </w:rPr>
        <w:tab/>
        <w:t>Minimum conformance requirements</w:t>
      </w:r>
      <w:r>
        <w:rPr>
          <w:noProof/>
        </w:rPr>
        <w:tab/>
      </w:r>
      <w:r>
        <w:rPr>
          <w:noProof/>
        </w:rPr>
        <w:fldChar w:fldCharType="begin"/>
      </w:r>
      <w:r>
        <w:rPr>
          <w:noProof/>
        </w:rPr>
        <w:instrText xml:space="preserve"> PAGEREF _Toc152356717 \h </w:instrText>
      </w:r>
      <w:r>
        <w:rPr>
          <w:noProof/>
        </w:rPr>
      </w:r>
      <w:r>
        <w:rPr>
          <w:noProof/>
        </w:rPr>
        <w:fldChar w:fldCharType="separate"/>
      </w:r>
      <w:r>
        <w:rPr>
          <w:noProof/>
        </w:rPr>
        <w:t>86</w:t>
      </w:r>
      <w:r>
        <w:rPr>
          <w:noProof/>
        </w:rPr>
        <w:fldChar w:fldCharType="end"/>
      </w:r>
    </w:p>
    <w:p w14:paraId="5DCA3E9A" w14:textId="670DF8A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7.6.3.4</w:t>
      </w:r>
      <w:r>
        <w:rPr>
          <w:noProof/>
        </w:rPr>
        <w:tab/>
        <w:t>Test description</w:t>
      </w:r>
      <w:r>
        <w:rPr>
          <w:noProof/>
        </w:rPr>
        <w:tab/>
      </w:r>
      <w:r>
        <w:rPr>
          <w:noProof/>
        </w:rPr>
        <w:fldChar w:fldCharType="begin"/>
      </w:r>
      <w:r>
        <w:rPr>
          <w:noProof/>
        </w:rPr>
        <w:instrText xml:space="preserve"> PAGEREF _Toc152356718 \h </w:instrText>
      </w:r>
      <w:r>
        <w:rPr>
          <w:noProof/>
        </w:rPr>
      </w:r>
      <w:r>
        <w:rPr>
          <w:noProof/>
        </w:rPr>
        <w:fldChar w:fldCharType="separate"/>
      </w:r>
      <w:r>
        <w:rPr>
          <w:noProof/>
        </w:rPr>
        <w:t>87</w:t>
      </w:r>
      <w:r>
        <w:rPr>
          <w:noProof/>
        </w:rPr>
        <w:fldChar w:fldCharType="end"/>
      </w:r>
    </w:p>
    <w:p w14:paraId="32D07C07" w14:textId="4D9612C8"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7.6.3.4.1</w:t>
      </w:r>
      <w:r>
        <w:rPr>
          <w:noProof/>
        </w:rPr>
        <w:tab/>
        <w:t>Initial conditions</w:t>
      </w:r>
      <w:r>
        <w:rPr>
          <w:noProof/>
        </w:rPr>
        <w:tab/>
      </w:r>
      <w:r>
        <w:rPr>
          <w:noProof/>
        </w:rPr>
        <w:fldChar w:fldCharType="begin"/>
      </w:r>
      <w:r>
        <w:rPr>
          <w:noProof/>
        </w:rPr>
        <w:instrText xml:space="preserve"> PAGEREF _Toc152356719 \h </w:instrText>
      </w:r>
      <w:r>
        <w:rPr>
          <w:noProof/>
        </w:rPr>
      </w:r>
      <w:r>
        <w:rPr>
          <w:noProof/>
        </w:rPr>
        <w:fldChar w:fldCharType="separate"/>
      </w:r>
      <w:r>
        <w:rPr>
          <w:noProof/>
        </w:rPr>
        <w:t>87</w:t>
      </w:r>
      <w:r>
        <w:rPr>
          <w:noProof/>
        </w:rPr>
        <w:fldChar w:fldCharType="end"/>
      </w:r>
    </w:p>
    <w:p w14:paraId="0332E978" w14:textId="1B1F081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7.6.3.4.2</w:t>
      </w:r>
      <w:r>
        <w:rPr>
          <w:noProof/>
        </w:rPr>
        <w:tab/>
        <w:t>Test procedure</w:t>
      </w:r>
      <w:r>
        <w:rPr>
          <w:noProof/>
        </w:rPr>
        <w:tab/>
      </w:r>
      <w:r>
        <w:rPr>
          <w:noProof/>
        </w:rPr>
        <w:fldChar w:fldCharType="begin"/>
      </w:r>
      <w:r>
        <w:rPr>
          <w:noProof/>
        </w:rPr>
        <w:instrText xml:space="preserve"> PAGEREF _Toc152356720 \h </w:instrText>
      </w:r>
      <w:r>
        <w:rPr>
          <w:noProof/>
        </w:rPr>
      </w:r>
      <w:r>
        <w:rPr>
          <w:noProof/>
        </w:rPr>
        <w:fldChar w:fldCharType="separate"/>
      </w:r>
      <w:r>
        <w:rPr>
          <w:noProof/>
        </w:rPr>
        <w:t>88</w:t>
      </w:r>
      <w:r>
        <w:rPr>
          <w:noProof/>
        </w:rPr>
        <w:fldChar w:fldCharType="end"/>
      </w:r>
    </w:p>
    <w:p w14:paraId="53335AAA" w14:textId="58ADAF6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7.6.3.4.3</w:t>
      </w:r>
      <w:r>
        <w:rPr>
          <w:noProof/>
        </w:rPr>
        <w:tab/>
        <w:t>Message contents</w:t>
      </w:r>
      <w:r>
        <w:rPr>
          <w:noProof/>
        </w:rPr>
        <w:tab/>
      </w:r>
      <w:r>
        <w:rPr>
          <w:noProof/>
        </w:rPr>
        <w:fldChar w:fldCharType="begin"/>
      </w:r>
      <w:r>
        <w:rPr>
          <w:noProof/>
        </w:rPr>
        <w:instrText xml:space="preserve"> PAGEREF _Toc152356721 \h </w:instrText>
      </w:r>
      <w:r>
        <w:rPr>
          <w:noProof/>
        </w:rPr>
      </w:r>
      <w:r>
        <w:rPr>
          <w:noProof/>
        </w:rPr>
        <w:fldChar w:fldCharType="separate"/>
      </w:r>
      <w:r>
        <w:rPr>
          <w:noProof/>
        </w:rPr>
        <w:t>88</w:t>
      </w:r>
      <w:r>
        <w:rPr>
          <w:noProof/>
        </w:rPr>
        <w:fldChar w:fldCharType="end"/>
      </w:r>
    </w:p>
    <w:p w14:paraId="7429FCD4" w14:textId="625E6476"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7.6.3.5</w:t>
      </w:r>
      <w:r>
        <w:rPr>
          <w:noProof/>
        </w:rPr>
        <w:tab/>
        <w:t>Test requirement</w:t>
      </w:r>
      <w:r>
        <w:rPr>
          <w:noProof/>
        </w:rPr>
        <w:tab/>
      </w:r>
      <w:r>
        <w:rPr>
          <w:noProof/>
        </w:rPr>
        <w:fldChar w:fldCharType="begin"/>
      </w:r>
      <w:r>
        <w:rPr>
          <w:noProof/>
        </w:rPr>
        <w:instrText xml:space="preserve"> PAGEREF _Toc152356722 \h </w:instrText>
      </w:r>
      <w:r>
        <w:rPr>
          <w:noProof/>
        </w:rPr>
      </w:r>
      <w:r>
        <w:rPr>
          <w:noProof/>
        </w:rPr>
        <w:fldChar w:fldCharType="separate"/>
      </w:r>
      <w:r>
        <w:rPr>
          <w:noProof/>
        </w:rPr>
        <w:t>88</w:t>
      </w:r>
      <w:r>
        <w:rPr>
          <w:noProof/>
        </w:rPr>
        <w:fldChar w:fldCharType="end"/>
      </w:r>
    </w:p>
    <w:p w14:paraId="09D55664" w14:textId="31858C4D"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7.6.4</w:t>
      </w:r>
      <w:r>
        <w:rPr>
          <w:noProof/>
        </w:rPr>
        <w:tab/>
        <w:t>Narrow band blocking</w:t>
      </w:r>
      <w:r>
        <w:rPr>
          <w:noProof/>
        </w:rPr>
        <w:tab/>
      </w:r>
      <w:r>
        <w:rPr>
          <w:noProof/>
        </w:rPr>
        <w:fldChar w:fldCharType="begin"/>
      </w:r>
      <w:r>
        <w:rPr>
          <w:noProof/>
        </w:rPr>
        <w:instrText xml:space="preserve"> PAGEREF _Toc152356723 \h </w:instrText>
      </w:r>
      <w:r>
        <w:rPr>
          <w:noProof/>
        </w:rPr>
      </w:r>
      <w:r>
        <w:rPr>
          <w:noProof/>
        </w:rPr>
        <w:fldChar w:fldCharType="separate"/>
      </w:r>
      <w:r>
        <w:rPr>
          <w:noProof/>
        </w:rPr>
        <w:t>88</w:t>
      </w:r>
      <w:r>
        <w:rPr>
          <w:noProof/>
        </w:rPr>
        <w:fldChar w:fldCharType="end"/>
      </w:r>
    </w:p>
    <w:p w14:paraId="585FFA17" w14:textId="74577D26"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7.7</w:t>
      </w:r>
      <w:r>
        <w:rPr>
          <w:noProof/>
        </w:rPr>
        <w:tab/>
        <w:t>Spurious response</w:t>
      </w:r>
      <w:r>
        <w:rPr>
          <w:noProof/>
        </w:rPr>
        <w:tab/>
      </w:r>
      <w:r>
        <w:rPr>
          <w:noProof/>
        </w:rPr>
        <w:fldChar w:fldCharType="begin"/>
      </w:r>
      <w:r>
        <w:rPr>
          <w:noProof/>
        </w:rPr>
        <w:instrText xml:space="preserve"> PAGEREF _Toc152356724 \h </w:instrText>
      </w:r>
      <w:r>
        <w:rPr>
          <w:noProof/>
        </w:rPr>
      </w:r>
      <w:r>
        <w:rPr>
          <w:noProof/>
        </w:rPr>
        <w:fldChar w:fldCharType="separate"/>
      </w:r>
      <w:r>
        <w:rPr>
          <w:noProof/>
        </w:rPr>
        <w:t>88</w:t>
      </w:r>
      <w:r>
        <w:rPr>
          <w:noProof/>
        </w:rPr>
        <w:fldChar w:fldCharType="end"/>
      </w:r>
    </w:p>
    <w:p w14:paraId="750A344C" w14:textId="48258A4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7.7.1</w:t>
      </w:r>
      <w:r>
        <w:rPr>
          <w:noProof/>
        </w:rPr>
        <w:tab/>
        <w:t>Test Purpose</w:t>
      </w:r>
      <w:r>
        <w:rPr>
          <w:noProof/>
        </w:rPr>
        <w:tab/>
      </w:r>
      <w:r>
        <w:rPr>
          <w:noProof/>
        </w:rPr>
        <w:fldChar w:fldCharType="begin"/>
      </w:r>
      <w:r>
        <w:rPr>
          <w:noProof/>
        </w:rPr>
        <w:instrText xml:space="preserve"> PAGEREF _Toc152356725 \h </w:instrText>
      </w:r>
      <w:r>
        <w:rPr>
          <w:noProof/>
        </w:rPr>
      </w:r>
      <w:r>
        <w:rPr>
          <w:noProof/>
        </w:rPr>
        <w:fldChar w:fldCharType="separate"/>
      </w:r>
      <w:r>
        <w:rPr>
          <w:noProof/>
        </w:rPr>
        <w:t>88</w:t>
      </w:r>
      <w:r>
        <w:rPr>
          <w:noProof/>
        </w:rPr>
        <w:fldChar w:fldCharType="end"/>
      </w:r>
    </w:p>
    <w:p w14:paraId="23852FB0" w14:textId="434B6159"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7.7.2</w:t>
      </w:r>
      <w:r>
        <w:rPr>
          <w:noProof/>
        </w:rPr>
        <w:tab/>
        <w:t>Test Applicability</w:t>
      </w:r>
      <w:r>
        <w:rPr>
          <w:noProof/>
        </w:rPr>
        <w:tab/>
      </w:r>
      <w:r>
        <w:rPr>
          <w:noProof/>
        </w:rPr>
        <w:fldChar w:fldCharType="begin"/>
      </w:r>
      <w:r>
        <w:rPr>
          <w:noProof/>
        </w:rPr>
        <w:instrText xml:space="preserve"> PAGEREF _Toc152356726 \h </w:instrText>
      </w:r>
      <w:r>
        <w:rPr>
          <w:noProof/>
        </w:rPr>
      </w:r>
      <w:r>
        <w:rPr>
          <w:noProof/>
        </w:rPr>
        <w:fldChar w:fldCharType="separate"/>
      </w:r>
      <w:r>
        <w:rPr>
          <w:noProof/>
        </w:rPr>
        <w:t>88</w:t>
      </w:r>
      <w:r>
        <w:rPr>
          <w:noProof/>
        </w:rPr>
        <w:fldChar w:fldCharType="end"/>
      </w:r>
    </w:p>
    <w:p w14:paraId="478331F4" w14:textId="452020F2"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7.7.3</w:t>
      </w:r>
      <w:r>
        <w:rPr>
          <w:noProof/>
        </w:rPr>
        <w:tab/>
        <w:t>Minimum Conformance Requirements</w:t>
      </w:r>
      <w:r>
        <w:rPr>
          <w:noProof/>
        </w:rPr>
        <w:tab/>
      </w:r>
      <w:r>
        <w:rPr>
          <w:noProof/>
        </w:rPr>
        <w:fldChar w:fldCharType="begin"/>
      </w:r>
      <w:r>
        <w:rPr>
          <w:noProof/>
        </w:rPr>
        <w:instrText xml:space="preserve"> PAGEREF _Toc152356727 \h </w:instrText>
      </w:r>
      <w:r>
        <w:rPr>
          <w:noProof/>
        </w:rPr>
      </w:r>
      <w:r>
        <w:rPr>
          <w:noProof/>
        </w:rPr>
        <w:fldChar w:fldCharType="separate"/>
      </w:r>
      <w:r>
        <w:rPr>
          <w:noProof/>
        </w:rPr>
        <w:t>88</w:t>
      </w:r>
      <w:r>
        <w:rPr>
          <w:noProof/>
        </w:rPr>
        <w:fldChar w:fldCharType="end"/>
      </w:r>
    </w:p>
    <w:p w14:paraId="0F202E44" w14:textId="35223BF1"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7.7.4</w:t>
      </w:r>
      <w:r>
        <w:rPr>
          <w:noProof/>
        </w:rPr>
        <w:tab/>
        <w:t>Test Description</w:t>
      </w:r>
      <w:r>
        <w:rPr>
          <w:noProof/>
        </w:rPr>
        <w:tab/>
      </w:r>
      <w:r>
        <w:rPr>
          <w:noProof/>
        </w:rPr>
        <w:fldChar w:fldCharType="begin"/>
      </w:r>
      <w:r>
        <w:rPr>
          <w:noProof/>
        </w:rPr>
        <w:instrText xml:space="preserve"> PAGEREF _Toc152356728 \h </w:instrText>
      </w:r>
      <w:r>
        <w:rPr>
          <w:noProof/>
        </w:rPr>
      </w:r>
      <w:r>
        <w:rPr>
          <w:noProof/>
        </w:rPr>
        <w:fldChar w:fldCharType="separate"/>
      </w:r>
      <w:r>
        <w:rPr>
          <w:noProof/>
        </w:rPr>
        <w:t>89</w:t>
      </w:r>
      <w:r>
        <w:rPr>
          <w:noProof/>
        </w:rPr>
        <w:fldChar w:fldCharType="end"/>
      </w:r>
    </w:p>
    <w:p w14:paraId="609BAB43" w14:textId="5A67B41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7.7.4.1</w:t>
      </w:r>
      <w:r>
        <w:rPr>
          <w:noProof/>
        </w:rPr>
        <w:tab/>
        <w:t>Initial Conditions</w:t>
      </w:r>
      <w:r>
        <w:rPr>
          <w:noProof/>
        </w:rPr>
        <w:tab/>
      </w:r>
      <w:r>
        <w:rPr>
          <w:noProof/>
        </w:rPr>
        <w:fldChar w:fldCharType="begin"/>
      </w:r>
      <w:r>
        <w:rPr>
          <w:noProof/>
        </w:rPr>
        <w:instrText xml:space="preserve"> PAGEREF _Toc152356729 \h </w:instrText>
      </w:r>
      <w:r>
        <w:rPr>
          <w:noProof/>
        </w:rPr>
      </w:r>
      <w:r>
        <w:rPr>
          <w:noProof/>
        </w:rPr>
        <w:fldChar w:fldCharType="separate"/>
      </w:r>
      <w:r>
        <w:rPr>
          <w:noProof/>
        </w:rPr>
        <w:t>89</w:t>
      </w:r>
      <w:r>
        <w:rPr>
          <w:noProof/>
        </w:rPr>
        <w:fldChar w:fldCharType="end"/>
      </w:r>
    </w:p>
    <w:p w14:paraId="4F060AE5" w14:textId="1209B1D7"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7.7.4.2</w:t>
      </w:r>
      <w:r>
        <w:rPr>
          <w:noProof/>
        </w:rPr>
        <w:tab/>
        <w:t>Test Procedure</w:t>
      </w:r>
      <w:r>
        <w:rPr>
          <w:noProof/>
        </w:rPr>
        <w:tab/>
      </w:r>
      <w:r>
        <w:rPr>
          <w:noProof/>
        </w:rPr>
        <w:fldChar w:fldCharType="begin"/>
      </w:r>
      <w:r>
        <w:rPr>
          <w:noProof/>
        </w:rPr>
        <w:instrText xml:space="preserve"> PAGEREF _Toc152356730 \h </w:instrText>
      </w:r>
      <w:r>
        <w:rPr>
          <w:noProof/>
        </w:rPr>
      </w:r>
      <w:r>
        <w:rPr>
          <w:noProof/>
        </w:rPr>
        <w:fldChar w:fldCharType="separate"/>
      </w:r>
      <w:r>
        <w:rPr>
          <w:noProof/>
        </w:rPr>
        <w:t>89</w:t>
      </w:r>
      <w:r>
        <w:rPr>
          <w:noProof/>
        </w:rPr>
        <w:fldChar w:fldCharType="end"/>
      </w:r>
    </w:p>
    <w:p w14:paraId="35DCE010" w14:textId="158450F6"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7.7.4.3</w:t>
      </w:r>
      <w:r>
        <w:rPr>
          <w:noProof/>
        </w:rPr>
        <w:tab/>
        <w:t>Message Contents</w:t>
      </w:r>
      <w:r>
        <w:rPr>
          <w:noProof/>
        </w:rPr>
        <w:tab/>
      </w:r>
      <w:r>
        <w:rPr>
          <w:noProof/>
        </w:rPr>
        <w:fldChar w:fldCharType="begin"/>
      </w:r>
      <w:r>
        <w:rPr>
          <w:noProof/>
        </w:rPr>
        <w:instrText xml:space="preserve"> PAGEREF _Toc152356731 \h </w:instrText>
      </w:r>
      <w:r>
        <w:rPr>
          <w:noProof/>
        </w:rPr>
      </w:r>
      <w:r>
        <w:rPr>
          <w:noProof/>
        </w:rPr>
        <w:fldChar w:fldCharType="separate"/>
      </w:r>
      <w:r>
        <w:rPr>
          <w:noProof/>
        </w:rPr>
        <w:t>90</w:t>
      </w:r>
      <w:r>
        <w:rPr>
          <w:noProof/>
        </w:rPr>
        <w:fldChar w:fldCharType="end"/>
      </w:r>
    </w:p>
    <w:p w14:paraId="758C9CBA" w14:textId="548DDFE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7.7.5</w:t>
      </w:r>
      <w:r>
        <w:rPr>
          <w:noProof/>
        </w:rPr>
        <w:tab/>
        <w:t>Test Requirement</w:t>
      </w:r>
      <w:r>
        <w:rPr>
          <w:noProof/>
        </w:rPr>
        <w:tab/>
      </w:r>
      <w:r>
        <w:rPr>
          <w:noProof/>
        </w:rPr>
        <w:fldChar w:fldCharType="begin"/>
      </w:r>
      <w:r>
        <w:rPr>
          <w:noProof/>
        </w:rPr>
        <w:instrText xml:space="preserve"> PAGEREF _Toc152356732 \h </w:instrText>
      </w:r>
      <w:r>
        <w:rPr>
          <w:noProof/>
        </w:rPr>
      </w:r>
      <w:r>
        <w:rPr>
          <w:noProof/>
        </w:rPr>
        <w:fldChar w:fldCharType="separate"/>
      </w:r>
      <w:r>
        <w:rPr>
          <w:noProof/>
        </w:rPr>
        <w:t>90</w:t>
      </w:r>
      <w:r>
        <w:rPr>
          <w:noProof/>
        </w:rPr>
        <w:fldChar w:fldCharType="end"/>
      </w:r>
    </w:p>
    <w:p w14:paraId="2E658063" w14:textId="6C498B36"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7.8</w:t>
      </w:r>
      <w:r>
        <w:rPr>
          <w:noProof/>
        </w:rPr>
        <w:tab/>
        <w:t>Intermodulation characteristics</w:t>
      </w:r>
      <w:r>
        <w:rPr>
          <w:noProof/>
        </w:rPr>
        <w:tab/>
      </w:r>
      <w:r>
        <w:rPr>
          <w:noProof/>
        </w:rPr>
        <w:fldChar w:fldCharType="begin"/>
      </w:r>
      <w:r>
        <w:rPr>
          <w:noProof/>
        </w:rPr>
        <w:instrText xml:space="preserve"> PAGEREF _Toc152356733 \h </w:instrText>
      </w:r>
      <w:r>
        <w:rPr>
          <w:noProof/>
        </w:rPr>
      </w:r>
      <w:r>
        <w:rPr>
          <w:noProof/>
        </w:rPr>
        <w:fldChar w:fldCharType="separate"/>
      </w:r>
      <w:r>
        <w:rPr>
          <w:noProof/>
        </w:rPr>
        <w:t>90</w:t>
      </w:r>
      <w:r>
        <w:rPr>
          <w:noProof/>
        </w:rPr>
        <w:fldChar w:fldCharType="end"/>
      </w:r>
    </w:p>
    <w:p w14:paraId="06FB1056" w14:textId="3EA4B0C8"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7.8.1</w:t>
      </w:r>
      <w:r>
        <w:rPr>
          <w:noProof/>
        </w:rPr>
        <w:tab/>
        <w:t>General</w:t>
      </w:r>
      <w:r>
        <w:rPr>
          <w:noProof/>
        </w:rPr>
        <w:tab/>
      </w:r>
      <w:r>
        <w:rPr>
          <w:noProof/>
        </w:rPr>
        <w:fldChar w:fldCharType="begin"/>
      </w:r>
      <w:r>
        <w:rPr>
          <w:noProof/>
        </w:rPr>
        <w:instrText xml:space="preserve"> PAGEREF _Toc152356734 \h </w:instrText>
      </w:r>
      <w:r>
        <w:rPr>
          <w:noProof/>
        </w:rPr>
      </w:r>
      <w:r>
        <w:rPr>
          <w:noProof/>
        </w:rPr>
        <w:fldChar w:fldCharType="separate"/>
      </w:r>
      <w:r>
        <w:rPr>
          <w:noProof/>
        </w:rPr>
        <w:t>90</w:t>
      </w:r>
      <w:r>
        <w:rPr>
          <w:noProof/>
        </w:rPr>
        <w:fldChar w:fldCharType="end"/>
      </w:r>
    </w:p>
    <w:p w14:paraId="68AE79D3" w14:textId="291DFC5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7.8.2</w:t>
      </w:r>
      <w:r>
        <w:rPr>
          <w:noProof/>
        </w:rPr>
        <w:tab/>
        <w:t>Wide band Intermodulation</w:t>
      </w:r>
      <w:r>
        <w:rPr>
          <w:noProof/>
        </w:rPr>
        <w:tab/>
      </w:r>
      <w:r>
        <w:rPr>
          <w:noProof/>
        </w:rPr>
        <w:fldChar w:fldCharType="begin"/>
      </w:r>
      <w:r>
        <w:rPr>
          <w:noProof/>
        </w:rPr>
        <w:instrText xml:space="preserve"> PAGEREF _Toc152356735 \h </w:instrText>
      </w:r>
      <w:r>
        <w:rPr>
          <w:noProof/>
        </w:rPr>
      </w:r>
      <w:r>
        <w:rPr>
          <w:noProof/>
        </w:rPr>
        <w:fldChar w:fldCharType="separate"/>
      </w:r>
      <w:r>
        <w:rPr>
          <w:noProof/>
        </w:rPr>
        <w:t>91</w:t>
      </w:r>
      <w:r>
        <w:rPr>
          <w:noProof/>
        </w:rPr>
        <w:fldChar w:fldCharType="end"/>
      </w:r>
    </w:p>
    <w:p w14:paraId="0884718B" w14:textId="51E6EC1D"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w:t>
      </w:r>
      <w:r>
        <w:rPr>
          <w:noProof/>
        </w:rPr>
        <w:t>.</w:t>
      </w:r>
      <w:r w:rsidRPr="007A1C6B">
        <w:rPr>
          <w:rFonts w:eastAsia="MS Mincho"/>
          <w:noProof/>
        </w:rPr>
        <w:t>2.1</w:t>
      </w:r>
      <w:r>
        <w:rPr>
          <w:noProof/>
        </w:rPr>
        <w:tab/>
        <w:t>Test purpose</w:t>
      </w:r>
      <w:r>
        <w:rPr>
          <w:noProof/>
        </w:rPr>
        <w:tab/>
      </w:r>
      <w:r>
        <w:rPr>
          <w:noProof/>
        </w:rPr>
        <w:fldChar w:fldCharType="begin"/>
      </w:r>
      <w:r>
        <w:rPr>
          <w:noProof/>
        </w:rPr>
        <w:instrText xml:space="preserve"> PAGEREF _Toc152356736 \h </w:instrText>
      </w:r>
      <w:r>
        <w:rPr>
          <w:noProof/>
        </w:rPr>
      </w:r>
      <w:r>
        <w:rPr>
          <w:noProof/>
        </w:rPr>
        <w:fldChar w:fldCharType="separate"/>
      </w:r>
      <w:r>
        <w:rPr>
          <w:noProof/>
        </w:rPr>
        <w:t>91</w:t>
      </w:r>
      <w:r>
        <w:rPr>
          <w:noProof/>
        </w:rPr>
        <w:fldChar w:fldCharType="end"/>
      </w:r>
    </w:p>
    <w:p w14:paraId="5C048576" w14:textId="5B76D88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w:t>
      </w:r>
      <w:r>
        <w:rPr>
          <w:noProof/>
        </w:rPr>
        <w:t>.2</w:t>
      </w:r>
      <w:r w:rsidRPr="007A1C6B">
        <w:rPr>
          <w:rFonts w:eastAsia="MS Mincho"/>
          <w:noProof/>
        </w:rPr>
        <w:t>.2</w:t>
      </w:r>
      <w:r>
        <w:rPr>
          <w:noProof/>
        </w:rPr>
        <w:tab/>
        <w:t>Test applicability</w:t>
      </w:r>
      <w:r>
        <w:rPr>
          <w:noProof/>
        </w:rPr>
        <w:tab/>
      </w:r>
      <w:r>
        <w:rPr>
          <w:noProof/>
        </w:rPr>
        <w:fldChar w:fldCharType="begin"/>
      </w:r>
      <w:r>
        <w:rPr>
          <w:noProof/>
        </w:rPr>
        <w:instrText xml:space="preserve"> PAGEREF _Toc152356737 \h </w:instrText>
      </w:r>
      <w:r>
        <w:rPr>
          <w:noProof/>
        </w:rPr>
      </w:r>
      <w:r>
        <w:rPr>
          <w:noProof/>
        </w:rPr>
        <w:fldChar w:fldCharType="separate"/>
      </w:r>
      <w:r>
        <w:rPr>
          <w:noProof/>
        </w:rPr>
        <w:t>91</w:t>
      </w:r>
      <w:r>
        <w:rPr>
          <w:noProof/>
        </w:rPr>
        <w:fldChar w:fldCharType="end"/>
      </w:r>
    </w:p>
    <w:p w14:paraId="3480E0E6" w14:textId="28911B05"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w:t>
      </w:r>
      <w:r>
        <w:rPr>
          <w:noProof/>
        </w:rPr>
        <w:t>.</w:t>
      </w:r>
      <w:r w:rsidRPr="007A1C6B">
        <w:rPr>
          <w:rFonts w:eastAsia="MS Mincho"/>
          <w:noProof/>
        </w:rPr>
        <w:t>2.</w:t>
      </w:r>
      <w:r>
        <w:rPr>
          <w:noProof/>
        </w:rPr>
        <w:t>3</w:t>
      </w:r>
      <w:r>
        <w:rPr>
          <w:noProof/>
        </w:rPr>
        <w:tab/>
        <w:t>Minimum conformance requirements</w:t>
      </w:r>
      <w:r>
        <w:rPr>
          <w:noProof/>
        </w:rPr>
        <w:tab/>
      </w:r>
      <w:r>
        <w:rPr>
          <w:noProof/>
        </w:rPr>
        <w:fldChar w:fldCharType="begin"/>
      </w:r>
      <w:r>
        <w:rPr>
          <w:noProof/>
        </w:rPr>
        <w:instrText xml:space="preserve"> PAGEREF _Toc152356738 \h </w:instrText>
      </w:r>
      <w:r>
        <w:rPr>
          <w:noProof/>
        </w:rPr>
      </w:r>
      <w:r>
        <w:rPr>
          <w:noProof/>
        </w:rPr>
        <w:fldChar w:fldCharType="separate"/>
      </w:r>
      <w:r>
        <w:rPr>
          <w:noProof/>
        </w:rPr>
        <w:t>91</w:t>
      </w:r>
      <w:r>
        <w:rPr>
          <w:noProof/>
        </w:rPr>
        <w:fldChar w:fldCharType="end"/>
      </w:r>
    </w:p>
    <w:p w14:paraId="4F40BA03" w14:textId="0D0A5B93"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8.2</w:t>
      </w:r>
      <w:r>
        <w:rPr>
          <w:noProof/>
        </w:rPr>
        <w:t>.4</w:t>
      </w:r>
      <w:r>
        <w:rPr>
          <w:noProof/>
        </w:rPr>
        <w:tab/>
        <w:t>Test description</w:t>
      </w:r>
      <w:r>
        <w:rPr>
          <w:noProof/>
        </w:rPr>
        <w:tab/>
      </w:r>
      <w:r>
        <w:rPr>
          <w:noProof/>
        </w:rPr>
        <w:fldChar w:fldCharType="begin"/>
      </w:r>
      <w:r>
        <w:rPr>
          <w:noProof/>
        </w:rPr>
        <w:instrText xml:space="preserve"> PAGEREF _Toc152356739 \h </w:instrText>
      </w:r>
      <w:r>
        <w:rPr>
          <w:noProof/>
        </w:rPr>
      </w:r>
      <w:r>
        <w:rPr>
          <w:noProof/>
        </w:rPr>
        <w:fldChar w:fldCharType="separate"/>
      </w:r>
      <w:r>
        <w:rPr>
          <w:noProof/>
        </w:rPr>
        <w:t>92</w:t>
      </w:r>
      <w:r>
        <w:rPr>
          <w:noProof/>
        </w:rPr>
        <w:fldChar w:fldCharType="end"/>
      </w:r>
    </w:p>
    <w:p w14:paraId="012CD27F" w14:textId="4A59A47B"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8.2</w:t>
      </w:r>
      <w:r>
        <w:rPr>
          <w:noProof/>
        </w:rPr>
        <w:t>.4.1</w:t>
      </w:r>
      <w:r>
        <w:rPr>
          <w:noProof/>
        </w:rPr>
        <w:tab/>
        <w:t>Initial conditions</w:t>
      </w:r>
      <w:r>
        <w:rPr>
          <w:noProof/>
        </w:rPr>
        <w:tab/>
      </w:r>
      <w:r>
        <w:rPr>
          <w:noProof/>
        </w:rPr>
        <w:fldChar w:fldCharType="begin"/>
      </w:r>
      <w:r>
        <w:rPr>
          <w:noProof/>
        </w:rPr>
        <w:instrText xml:space="preserve"> PAGEREF _Toc152356740 \h </w:instrText>
      </w:r>
      <w:r>
        <w:rPr>
          <w:noProof/>
        </w:rPr>
      </w:r>
      <w:r>
        <w:rPr>
          <w:noProof/>
        </w:rPr>
        <w:fldChar w:fldCharType="separate"/>
      </w:r>
      <w:r>
        <w:rPr>
          <w:noProof/>
        </w:rPr>
        <w:t>92</w:t>
      </w:r>
      <w:r>
        <w:rPr>
          <w:noProof/>
        </w:rPr>
        <w:fldChar w:fldCharType="end"/>
      </w:r>
    </w:p>
    <w:p w14:paraId="2F93F79A" w14:textId="6C134FCF"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8.2</w:t>
      </w:r>
      <w:r>
        <w:rPr>
          <w:noProof/>
        </w:rPr>
        <w:t>.4.2</w:t>
      </w:r>
      <w:r>
        <w:rPr>
          <w:noProof/>
        </w:rPr>
        <w:tab/>
        <w:t>Test procedure</w:t>
      </w:r>
      <w:r>
        <w:rPr>
          <w:noProof/>
        </w:rPr>
        <w:tab/>
      </w:r>
      <w:r>
        <w:rPr>
          <w:noProof/>
        </w:rPr>
        <w:fldChar w:fldCharType="begin"/>
      </w:r>
      <w:r>
        <w:rPr>
          <w:noProof/>
        </w:rPr>
        <w:instrText xml:space="preserve"> PAGEREF _Toc152356741 \h </w:instrText>
      </w:r>
      <w:r>
        <w:rPr>
          <w:noProof/>
        </w:rPr>
      </w:r>
      <w:r>
        <w:rPr>
          <w:noProof/>
        </w:rPr>
        <w:fldChar w:fldCharType="separate"/>
      </w:r>
      <w:r>
        <w:rPr>
          <w:noProof/>
        </w:rPr>
        <w:t>92</w:t>
      </w:r>
      <w:r>
        <w:rPr>
          <w:noProof/>
        </w:rPr>
        <w:fldChar w:fldCharType="end"/>
      </w:r>
    </w:p>
    <w:p w14:paraId="5A8EA1E4" w14:textId="3B409175"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8.2</w:t>
      </w:r>
      <w:r>
        <w:rPr>
          <w:noProof/>
        </w:rPr>
        <w:t>.4.3</w:t>
      </w:r>
      <w:r>
        <w:rPr>
          <w:noProof/>
        </w:rPr>
        <w:tab/>
        <w:t>Message contents</w:t>
      </w:r>
      <w:r>
        <w:rPr>
          <w:noProof/>
        </w:rPr>
        <w:tab/>
      </w:r>
      <w:r>
        <w:rPr>
          <w:noProof/>
        </w:rPr>
        <w:fldChar w:fldCharType="begin"/>
      </w:r>
      <w:r>
        <w:rPr>
          <w:noProof/>
        </w:rPr>
        <w:instrText xml:space="preserve"> PAGEREF _Toc152356742 \h </w:instrText>
      </w:r>
      <w:r>
        <w:rPr>
          <w:noProof/>
        </w:rPr>
      </w:r>
      <w:r>
        <w:rPr>
          <w:noProof/>
        </w:rPr>
        <w:fldChar w:fldCharType="separate"/>
      </w:r>
      <w:r>
        <w:rPr>
          <w:noProof/>
        </w:rPr>
        <w:t>93</w:t>
      </w:r>
      <w:r>
        <w:rPr>
          <w:noProof/>
        </w:rPr>
        <w:fldChar w:fldCharType="end"/>
      </w:r>
    </w:p>
    <w:p w14:paraId="2CE59018" w14:textId="5D6E48D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8.2</w:t>
      </w:r>
      <w:r>
        <w:rPr>
          <w:noProof/>
        </w:rPr>
        <w:t>.5</w:t>
      </w:r>
      <w:r>
        <w:rPr>
          <w:noProof/>
        </w:rPr>
        <w:tab/>
        <w:t>Test requirement</w:t>
      </w:r>
      <w:r>
        <w:rPr>
          <w:noProof/>
        </w:rPr>
        <w:tab/>
      </w:r>
      <w:r>
        <w:rPr>
          <w:noProof/>
        </w:rPr>
        <w:fldChar w:fldCharType="begin"/>
      </w:r>
      <w:r>
        <w:rPr>
          <w:noProof/>
        </w:rPr>
        <w:instrText xml:space="preserve"> PAGEREF _Toc152356743 \h </w:instrText>
      </w:r>
      <w:r>
        <w:rPr>
          <w:noProof/>
        </w:rPr>
      </w:r>
      <w:r>
        <w:rPr>
          <w:noProof/>
        </w:rPr>
        <w:fldChar w:fldCharType="separate"/>
      </w:r>
      <w:r>
        <w:rPr>
          <w:noProof/>
        </w:rPr>
        <w:t>93</w:t>
      </w:r>
      <w:r>
        <w:rPr>
          <w:noProof/>
        </w:rPr>
        <w:fldChar w:fldCharType="end"/>
      </w:r>
    </w:p>
    <w:p w14:paraId="7DD5A5DB" w14:textId="13F03894"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7.9</w:t>
      </w:r>
      <w:r>
        <w:rPr>
          <w:noProof/>
        </w:rPr>
        <w:tab/>
        <w:t>Spurious emissions</w:t>
      </w:r>
      <w:r>
        <w:rPr>
          <w:noProof/>
        </w:rPr>
        <w:tab/>
      </w:r>
      <w:r>
        <w:rPr>
          <w:noProof/>
        </w:rPr>
        <w:fldChar w:fldCharType="begin"/>
      </w:r>
      <w:r>
        <w:rPr>
          <w:noProof/>
        </w:rPr>
        <w:instrText xml:space="preserve"> PAGEREF _Toc152356744 \h </w:instrText>
      </w:r>
      <w:r>
        <w:rPr>
          <w:noProof/>
        </w:rPr>
      </w:r>
      <w:r>
        <w:rPr>
          <w:noProof/>
        </w:rPr>
        <w:fldChar w:fldCharType="separate"/>
      </w:r>
      <w:r>
        <w:rPr>
          <w:noProof/>
        </w:rPr>
        <w:t>94</w:t>
      </w:r>
      <w:r>
        <w:rPr>
          <w:noProof/>
        </w:rPr>
        <w:fldChar w:fldCharType="end"/>
      </w:r>
    </w:p>
    <w:p w14:paraId="0848CB28" w14:textId="68989BC4"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.1</w:t>
      </w:r>
      <w:r>
        <w:rPr>
          <w:noProof/>
        </w:rPr>
        <w:tab/>
        <w:t>Test purpose</w:t>
      </w:r>
      <w:r>
        <w:rPr>
          <w:noProof/>
        </w:rPr>
        <w:tab/>
      </w:r>
      <w:r>
        <w:rPr>
          <w:noProof/>
        </w:rPr>
        <w:fldChar w:fldCharType="begin"/>
      </w:r>
      <w:r>
        <w:rPr>
          <w:noProof/>
        </w:rPr>
        <w:instrText xml:space="preserve"> PAGEREF _Toc152356745 \h </w:instrText>
      </w:r>
      <w:r>
        <w:rPr>
          <w:noProof/>
        </w:rPr>
      </w:r>
      <w:r>
        <w:rPr>
          <w:noProof/>
        </w:rPr>
        <w:fldChar w:fldCharType="separate"/>
      </w:r>
      <w:r>
        <w:rPr>
          <w:noProof/>
        </w:rPr>
        <w:t>94</w:t>
      </w:r>
      <w:r>
        <w:rPr>
          <w:noProof/>
        </w:rPr>
        <w:fldChar w:fldCharType="end"/>
      </w:r>
    </w:p>
    <w:p w14:paraId="6BA6761A" w14:textId="1EBEE9CF"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.2</w:t>
      </w:r>
      <w:r>
        <w:rPr>
          <w:noProof/>
        </w:rPr>
        <w:tab/>
        <w:t>Test applicability</w:t>
      </w:r>
      <w:r>
        <w:rPr>
          <w:noProof/>
        </w:rPr>
        <w:tab/>
      </w:r>
      <w:r>
        <w:rPr>
          <w:noProof/>
        </w:rPr>
        <w:fldChar w:fldCharType="begin"/>
      </w:r>
      <w:r>
        <w:rPr>
          <w:noProof/>
        </w:rPr>
        <w:instrText xml:space="preserve"> PAGEREF _Toc152356746 \h </w:instrText>
      </w:r>
      <w:r>
        <w:rPr>
          <w:noProof/>
        </w:rPr>
      </w:r>
      <w:r>
        <w:rPr>
          <w:noProof/>
        </w:rPr>
        <w:fldChar w:fldCharType="separate"/>
      </w:r>
      <w:r>
        <w:rPr>
          <w:noProof/>
        </w:rPr>
        <w:t>94</w:t>
      </w:r>
      <w:r>
        <w:rPr>
          <w:noProof/>
        </w:rPr>
        <w:fldChar w:fldCharType="end"/>
      </w:r>
    </w:p>
    <w:p w14:paraId="6C0DA29A" w14:textId="6F108011"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.3</w:t>
      </w:r>
      <w:r>
        <w:rPr>
          <w:noProof/>
        </w:rPr>
        <w:tab/>
        <w:t>Minimum conformance requirements</w:t>
      </w:r>
      <w:r>
        <w:rPr>
          <w:noProof/>
        </w:rPr>
        <w:tab/>
      </w:r>
      <w:r>
        <w:rPr>
          <w:noProof/>
        </w:rPr>
        <w:fldChar w:fldCharType="begin"/>
      </w:r>
      <w:r>
        <w:rPr>
          <w:noProof/>
        </w:rPr>
        <w:instrText xml:space="preserve"> PAGEREF _Toc152356747 \h </w:instrText>
      </w:r>
      <w:r>
        <w:rPr>
          <w:noProof/>
        </w:rPr>
      </w:r>
      <w:r>
        <w:rPr>
          <w:noProof/>
        </w:rPr>
        <w:fldChar w:fldCharType="separate"/>
      </w:r>
      <w:r>
        <w:rPr>
          <w:noProof/>
        </w:rPr>
        <w:t>94</w:t>
      </w:r>
      <w:r>
        <w:rPr>
          <w:noProof/>
        </w:rPr>
        <w:fldChar w:fldCharType="end"/>
      </w:r>
    </w:p>
    <w:p w14:paraId="6223E228" w14:textId="15913FA6"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.4</w:t>
      </w:r>
      <w:r>
        <w:rPr>
          <w:noProof/>
        </w:rPr>
        <w:tab/>
        <w:t>Test description</w:t>
      </w:r>
      <w:r>
        <w:rPr>
          <w:noProof/>
        </w:rPr>
        <w:tab/>
      </w:r>
      <w:r>
        <w:rPr>
          <w:noProof/>
        </w:rPr>
        <w:fldChar w:fldCharType="begin"/>
      </w:r>
      <w:r>
        <w:rPr>
          <w:noProof/>
        </w:rPr>
        <w:instrText xml:space="preserve"> PAGEREF _Toc152356748 \h </w:instrText>
      </w:r>
      <w:r>
        <w:rPr>
          <w:noProof/>
        </w:rPr>
      </w:r>
      <w:r>
        <w:rPr>
          <w:noProof/>
        </w:rPr>
        <w:fldChar w:fldCharType="separate"/>
      </w:r>
      <w:r>
        <w:rPr>
          <w:noProof/>
        </w:rPr>
        <w:t>95</w:t>
      </w:r>
      <w:r>
        <w:rPr>
          <w:noProof/>
        </w:rPr>
        <w:fldChar w:fldCharType="end"/>
      </w:r>
    </w:p>
    <w:p w14:paraId="15A80E3F" w14:textId="3B5C67A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.4.1</w:t>
      </w:r>
      <w:r>
        <w:rPr>
          <w:noProof/>
        </w:rPr>
        <w:tab/>
        <w:t>Initial conditions</w:t>
      </w:r>
      <w:r>
        <w:rPr>
          <w:noProof/>
        </w:rPr>
        <w:tab/>
      </w:r>
      <w:r>
        <w:rPr>
          <w:noProof/>
        </w:rPr>
        <w:fldChar w:fldCharType="begin"/>
      </w:r>
      <w:r>
        <w:rPr>
          <w:noProof/>
        </w:rPr>
        <w:instrText xml:space="preserve"> PAGEREF _Toc152356749 \h </w:instrText>
      </w:r>
      <w:r>
        <w:rPr>
          <w:noProof/>
        </w:rPr>
      </w:r>
      <w:r>
        <w:rPr>
          <w:noProof/>
        </w:rPr>
        <w:fldChar w:fldCharType="separate"/>
      </w:r>
      <w:r>
        <w:rPr>
          <w:noProof/>
        </w:rPr>
        <w:t>95</w:t>
      </w:r>
      <w:r>
        <w:rPr>
          <w:noProof/>
        </w:rPr>
        <w:fldChar w:fldCharType="end"/>
      </w:r>
    </w:p>
    <w:p w14:paraId="6B374812" w14:textId="42365459"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9.4.2</w:t>
      </w:r>
      <w:r>
        <w:rPr>
          <w:noProof/>
        </w:rPr>
        <w:tab/>
        <w:t>Test procedure</w:t>
      </w:r>
      <w:r>
        <w:rPr>
          <w:noProof/>
        </w:rPr>
        <w:tab/>
      </w:r>
      <w:r>
        <w:rPr>
          <w:noProof/>
        </w:rPr>
        <w:fldChar w:fldCharType="begin"/>
      </w:r>
      <w:r>
        <w:rPr>
          <w:noProof/>
        </w:rPr>
        <w:instrText xml:space="preserve"> PAGEREF _Toc152356750 \h </w:instrText>
      </w:r>
      <w:r>
        <w:rPr>
          <w:noProof/>
        </w:rPr>
      </w:r>
      <w:r>
        <w:rPr>
          <w:noProof/>
        </w:rPr>
        <w:fldChar w:fldCharType="separate"/>
      </w:r>
      <w:r>
        <w:rPr>
          <w:noProof/>
        </w:rPr>
        <w:t>96</w:t>
      </w:r>
      <w:r>
        <w:rPr>
          <w:noProof/>
        </w:rPr>
        <w:fldChar w:fldCharType="end"/>
      </w:r>
    </w:p>
    <w:p w14:paraId="42D4DBCA" w14:textId="1894E11E"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.4.3</w:t>
      </w:r>
      <w:r>
        <w:rPr>
          <w:noProof/>
        </w:rPr>
        <w:tab/>
        <w:t>Message contents</w:t>
      </w:r>
      <w:r>
        <w:rPr>
          <w:noProof/>
        </w:rPr>
        <w:tab/>
      </w:r>
      <w:r>
        <w:rPr>
          <w:noProof/>
        </w:rPr>
        <w:fldChar w:fldCharType="begin"/>
      </w:r>
      <w:r>
        <w:rPr>
          <w:noProof/>
        </w:rPr>
        <w:instrText xml:space="preserve"> PAGEREF _Toc152356751 \h </w:instrText>
      </w:r>
      <w:r>
        <w:rPr>
          <w:noProof/>
        </w:rPr>
      </w:r>
      <w:r>
        <w:rPr>
          <w:noProof/>
        </w:rPr>
        <w:fldChar w:fldCharType="separate"/>
      </w:r>
      <w:r>
        <w:rPr>
          <w:noProof/>
        </w:rPr>
        <w:t>96</w:t>
      </w:r>
      <w:r>
        <w:rPr>
          <w:noProof/>
        </w:rPr>
        <w:fldChar w:fldCharType="end"/>
      </w:r>
    </w:p>
    <w:p w14:paraId="7B00BAF5" w14:textId="0AEE62A8"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7.</w:t>
      </w:r>
      <w:r w:rsidRPr="007A1C6B">
        <w:rPr>
          <w:rFonts w:eastAsia="MS Mincho"/>
          <w:noProof/>
        </w:rPr>
        <w:t>9</w:t>
      </w:r>
      <w:r>
        <w:rPr>
          <w:noProof/>
        </w:rPr>
        <w:t>.5</w:t>
      </w:r>
      <w:r>
        <w:rPr>
          <w:noProof/>
        </w:rPr>
        <w:tab/>
        <w:t>Test requirement</w:t>
      </w:r>
      <w:r>
        <w:rPr>
          <w:noProof/>
        </w:rPr>
        <w:tab/>
      </w:r>
      <w:r>
        <w:rPr>
          <w:noProof/>
        </w:rPr>
        <w:fldChar w:fldCharType="begin"/>
      </w:r>
      <w:r>
        <w:rPr>
          <w:noProof/>
        </w:rPr>
        <w:instrText xml:space="preserve"> PAGEREF _Toc152356752 \h </w:instrText>
      </w:r>
      <w:r>
        <w:rPr>
          <w:noProof/>
        </w:rPr>
      </w:r>
      <w:r>
        <w:rPr>
          <w:noProof/>
        </w:rPr>
        <w:fldChar w:fldCharType="separate"/>
      </w:r>
      <w:r>
        <w:rPr>
          <w:noProof/>
        </w:rPr>
        <w:t>96</w:t>
      </w:r>
      <w:r>
        <w:rPr>
          <w:noProof/>
        </w:rPr>
        <w:fldChar w:fldCharType="end"/>
      </w:r>
    </w:p>
    <w:p w14:paraId="66113C64" w14:textId="41E252DA"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8</w:t>
      </w:r>
      <w:r>
        <w:rPr>
          <w:noProof/>
        </w:rPr>
        <w:tab/>
        <w:t>Conducted performance requirements</w:t>
      </w:r>
      <w:r>
        <w:rPr>
          <w:noProof/>
        </w:rPr>
        <w:tab/>
      </w:r>
      <w:r>
        <w:rPr>
          <w:noProof/>
        </w:rPr>
        <w:fldChar w:fldCharType="begin"/>
      </w:r>
      <w:r>
        <w:rPr>
          <w:noProof/>
        </w:rPr>
        <w:instrText xml:space="preserve"> PAGEREF _Toc152356753 \h </w:instrText>
      </w:r>
      <w:r>
        <w:rPr>
          <w:noProof/>
        </w:rPr>
      </w:r>
      <w:r>
        <w:rPr>
          <w:noProof/>
        </w:rPr>
        <w:fldChar w:fldCharType="separate"/>
      </w:r>
      <w:r>
        <w:rPr>
          <w:noProof/>
        </w:rPr>
        <w:t>96</w:t>
      </w:r>
      <w:r>
        <w:rPr>
          <w:noProof/>
        </w:rPr>
        <w:fldChar w:fldCharType="end"/>
      </w:r>
    </w:p>
    <w:p w14:paraId="3E46BE0A" w14:textId="031F2E70"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8.0</w:t>
      </w:r>
      <w:r>
        <w:rPr>
          <w:noProof/>
        </w:rPr>
        <w:tab/>
        <w:t>General</w:t>
      </w:r>
      <w:r>
        <w:rPr>
          <w:noProof/>
        </w:rPr>
        <w:tab/>
      </w:r>
      <w:r>
        <w:rPr>
          <w:noProof/>
        </w:rPr>
        <w:fldChar w:fldCharType="begin"/>
      </w:r>
      <w:r>
        <w:rPr>
          <w:noProof/>
        </w:rPr>
        <w:instrText xml:space="preserve"> PAGEREF _Toc152356754 \h </w:instrText>
      </w:r>
      <w:r>
        <w:rPr>
          <w:noProof/>
        </w:rPr>
      </w:r>
      <w:r>
        <w:rPr>
          <w:noProof/>
        </w:rPr>
        <w:fldChar w:fldCharType="separate"/>
      </w:r>
      <w:r>
        <w:rPr>
          <w:noProof/>
        </w:rPr>
        <w:t>96</w:t>
      </w:r>
      <w:r>
        <w:rPr>
          <w:noProof/>
        </w:rPr>
        <w:fldChar w:fldCharType="end"/>
      </w:r>
    </w:p>
    <w:p w14:paraId="3AF56D2F" w14:textId="62ED0439"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8.1.1</w:t>
      </w:r>
      <w:r>
        <w:rPr>
          <w:noProof/>
        </w:rPr>
        <w:tab/>
        <w:t>Relationship between minimum requirements and test requirements</w:t>
      </w:r>
      <w:r>
        <w:rPr>
          <w:noProof/>
        </w:rPr>
        <w:tab/>
      </w:r>
      <w:r>
        <w:rPr>
          <w:noProof/>
        </w:rPr>
        <w:fldChar w:fldCharType="begin"/>
      </w:r>
      <w:r>
        <w:rPr>
          <w:noProof/>
        </w:rPr>
        <w:instrText xml:space="preserve"> PAGEREF _Toc152356755 \h </w:instrText>
      </w:r>
      <w:r>
        <w:rPr>
          <w:noProof/>
        </w:rPr>
      </w:r>
      <w:r>
        <w:rPr>
          <w:noProof/>
        </w:rPr>
        <w:fldChar w:fldCharType="separate"/>
      </w:r>
      <w:r>
        <w:rPr>
          <w:noProof/>
        </w:rPr>
        <w:t>96</w:t>
      </w:r>
      <w:r>
        <w:rPr>
          <w:noProof/>
        </w:rPr>
        <w:fldChar w:fldCharType="end"/>
      </w:r>
    </w:p>
    <w:p w14:paraId="746A7EF6" w14:textId="41C73DDE"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8.1.2</w:t>
      </w:r>
      <w:r>
        <w:rPr>
          <w:noProof/>
        </w:rPr>
        <w:tab/>
        <w:t>Applicability of minimum requirements</w:t>
      </w:r>
      <w:r>
        <w:rPr>
          <w:noProof/>
        </w:rPr>
        <w:tab/>
      </w:r>
      <w:r>
        <w:rPr>
          <w:noProof/>
        </w:rPr>
        <w:fldChar w:fldCharType="begin"/>
      </w:r>
      <w:r>
        <w:rPr>
          <w:noProof/>
        </w:rPr>
        <w:instrText xml:space="preserve"> PAGEREF _Toc152356756 \h </w:instrText>
      </w:r>
      <w:r>
        <w:rPr>
          <w:noProof/>
        </w:rPr>
      </w:r>
      <w:r>
        <w:rPr>
          <w:noProof/>
        </w:rPr>
        <w:fldChar w:fldCharType="separate"/>
      </w:r>
      <w:r>
        <w:rPr>
          <w:noProof/>
        </w:rPr>
        <w:t>97</w:t>
      </w:r>
      <w:r>
        <w:rPr>
          <w:noProof/>
        </w:rPr>
        <w:fldChar w:fldCharType="end"/>
      </w:r>
    </w:p>
    <w:p w14:paraId="349589DF" w14:textId="54A1D548"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8.1.3</w:t>
      </w:r>
      <w:r>
        <w:rPr>
          <w:noProof/>
        </w:rPr>
        <w:tab/>
        <w:t>Conducted requirements</w:t>
      </w:r>
      <w:r>
        <w:rPr>
          <w:noProof/>
        </w:rPr>
        <w:tab/>
      </w:r>
      <w:r>
        <w:rPr>
          <w:noProof/>
        </w:rPr>
        <w:fldChar w:fldCharType="begin"/>
      </w:r>
      <w:r>
        <w:rPr>
          <w:noProof/>
        </w:rPr>
        <w:instrText xml:space="preserve"> PAGEREF _Toc152356757 \h </w:instrText>
      </w:r>
      <w:r>
        <w:rPr>
          <w:noProof/>
        </w:rPr>
      </w:r>
      <w:r>
        <w:rPr>
          <w:noProof/>
        </w:rPr>
        <w:fldChar w:fldCharType="separate"/>
      </w:r>
      <w:r>
        <w:rPr>
          <w:noProof/>
        </w:rPr>
        <w:t>97</w:t>
      </w:r>
      <w:r>
        <w:rPr>
          <w:noProof/>
        </w:rPr>
        <w:fldChar w:fldCharType="end"/>
      </w:r>
    </w:p>
    <w:p w14:paraId="67D6F611" w14:textId="52D8BE6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8.1.3.1</w:t>
      </w:r>
      <w:r>
        <w:rPr>
          <w:noProof/>
        </w:rPr>
        <w:tab/>
        <w:t>Introduction</w:t>
      </w:r>
      <w:r>
        <w:rPr>
          <w:noProof/>
        </w:rPr>
        <w:tab/>
      </w:r>
      <w:r>
        <w:rPr>
          <w:noProof/>
        </w:rPr>
        <w:fldChar w:fldCharType="begin"/>
      </w:r>
      <w:r>
        <w:rPr>
          <w:noProof/>
        </w:rPr>
        <w:instrText xml:space="preserve"> PAGEREF _Toc152356758 \h </w:instrText>
      </w:r>
      <w:r>
        <w:rPr>
          <w:noProof/>
        </w:rPr>
      </w:r>
      <w:r>
        <w:rPr>
          <w:noProof/>
        </w:rPr>
        <w:fldChar w:fldCharType="separate"/>
      </w:r>
      <w:r>
        <w:rPr>
          <w:noProof/>
        </w:rPr>
        <w:t>97</w:t>
      </w:r>
      <w:r>
        <w:rPr>
          <w:noProof/>
        </w:rPr>
        <w:fldChar w:fldCharType="end"/>
      </w:r>
    </w:p>
    <w:p w14:paraId="3CAAE402" w14:textId="3F942FE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lastRenderedPageBreak/>
        <w:t>8.1.3.2</w:t>
      </w:r>
      <w:r>
        <w:rPr>
          <w:noProof/>
        </w:rPr>
        <w:tab/>
        <w:t>Reference point</w:t>
      </w:r>
      <w:r>
        <w:rPr>
          <w:noProof/>
        </w:rPr>
        <w:tab/>
      </w:r>
      <w:r>
        <w:rPr>
          <w:noProof/>
        </w:rPr>
        <w:fldChar w:fldCharType="begin"/>
      </w:r>
      <w:r>
        <w:rPr>
          <w:noProof/>
        </w:rPr>
        <w:instrText xml:space="preserve"> PAGEREF _Toc152356759 \h </w:instrText>
      </w:r>
      <w:r>
        <w:rPr>
          <w:noProof/>
        </w:rPr>
      </w:r>
      <w:r>
        <w:rPr>
          <w:noProof/>
        </w:rPr>
        <w:fldChar w:fldCharType="separate"/>
      </w:r>
      <w:r>
        <w:rPr>
          <w:noProof/>
        </w:rPr>
        <w:t>97</w:t>
      </w:r>
      <w:r>
        <w:rPr>
          <w:noProof/>
        </w:rPr>
        <w:fldChar w:fldCharType="end"/>
      </w:r>
    </w:p>
    <w:p w14:paraId="02FA07E8" w14:textId="0A357C0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lang w:eastAsia="ko-KR"/>
        </w:rPr>
        <w:t>8.1.3.3</w:t>
      </w:r>
      <w:r>
        <w:rPr>
          <w:noProof/>
        </w:rPr>
        <w:tab/>
      </w:r>
      <w:r>
        <w:rPr>
          <w:noProof/>
          <w:lang w:eastAsia="ko-KR"/>
        </w:rPr>
        <w:t>SNR definition</w:t>
      </w:r>
      <w:r>
        <w:rPr>
          <w:noProof/>
        </w:rPr>
        <w:tab/>
      </w:r>
      <w:r>
        <w:rPr>
          <w:noProof/>
        </w:rPr>
        <w:fldChar w:fldCharType="begin"/>
      </w:r>
      <w:r>
        <w:rPr>
          <w:noProof/>
        </w:rPr>
        <w:instrText xml:space="preserve"> PAGEREF _Toc152356760 \h </w:instrText>
      </w:r>
      <w:r>
        <w:rPr>
          <w:noProof/>
        </w:rPr>
      </w:r>
      <w:r>
        <w:rPr>
          <w:noProof/>
        </w:rPr>
        <w:fldChar w:fldCharType="separate"/>
      </w:r>
      <w:r>
        <w:rPr>
          <w:noProof/>
        </w:rPr>
        <w:t>97</w:t>
      </w:r>
      <w:r>
        <w:rPr>
          <w:noProof/>
        </w:rPr>
        <w:fldChar w:fldCharType="end"/>
      </w:r>
    </w:p>
    <w:p w14:paraId="4D0E0754" w14:textId="248E7E9B"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8.1.3.4</w:t>
      </w:r>
      <w:r>
        <w:rPr>
          <w:noProof/>
        </w:rPr>
        <w:tab/>
        <w:t>Noc</w:t>
      </w:r>
      <w:r>
        <w:rPr>
          <w:noProof/>
        </w:rPr>
        <w:tab/>
      </w:r>
      <w:r>
        <w:rPr>
          <w:noProof/>
        </w:rPr>
        <w:fldChar w:fldCharType="begin"/>
      </w:r>
      <w:r>
        <w:rPr>
          <w:noProof/>
        </w:rPr>
        <w:instrText xml:space="preserve"> PAGEREF _Toc152356761 \h </w:instrText>
      </w:r>
      <w:r>
        <w:rPr>
          <w:noProof/>
        </w:rPr>
      </w:r>
      <w:r>
        <w:rPr>
          <w:noProof/>
        </w:rPr>
        <w:fldChar w:fldCharType="separate"/>
      </w:r>
      <w:r>
        <w:rPr>
          <w:noProof/>
        </w:rPr>
        <w:t>98</w:t>
      </w:r>
      <w:r>
        <w:rPr>
          <w:noProof/>
        </w:rPr>
        <w:fldChar w:fldCharType="end"/>
      </w:r>
    </w:p>
    <w:p w14:paraId="2E3BF643" w14:textId="330AC92C"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8.1.3.4.1</w:t>
      </w:r>
      <w:r>
        <w:rPr>
          <w:noProof/>
        </w:rPr>
        <w:tab/>
        <w:t>Introduction</w:t>
      </w:r>
      <w:r>
        <w:rPr>
          <w:noProof/>
        </w:rPr>
        <w:tab/>
      </w:r>
      <w:r>
        <w:rPr>
          <w:noProof/>
        </w:rPr>
        <w:fldChar w:fldCharType="begin"/>
      </w:r>
      <w:r>
        <w:rPr>
          <w:noProof/>
        </w:rPr>
        <w:instrText xml:space="preserve"> PAGEREF _Toc152356762 \h </w:instrText>
      </w:r>
      <w:r>
        <w:rPr>
          <w:noProof/>
        </w:rPr>
      </w:r>
      <w:r>
        <w:rPr>
          <w:noProof/>
        </w:rPr>
        <w:fldChar w:fldCharType="separate"/>
      </w:r>
      <w:r>
        <w:rPr>
          <w:noProof/>
        </w:rPr>
        <w:t>98</w:t>
      </w:r>
      <w:r>
        <w:rPr>
          <w:noProof/>
        </w:rPr>
        <w:fldChar w:fldCharType="end"/>
      </w:r>
    </w:p>
    <w:p w14:paraId="4D634387" w14:textId="320192D4"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8.1.3.4.2</w:t>
      </w:r>
      <w:r>
        <w:rPr>
          <w:noProof/>
        </w:rPr>
        <w:tab/>
        <w:t>Noc for NR operating bands in FR1</w:t>
      </w:r>
      <w:r>
        <w:rPr>
          <w:noProof/>
        </w:rPr>
        <w:tab/>
      </w:r>
      <w:r>
        <w:rPr>
          <w:noProof/>
        </w:rPr>
        <w:fldChar w:fldCharType="begin"/>
      </w:r>
      <w:r>
        <w:rPr>
          <w:noProof/>
        </w:rPr>
        <w:instrText xml:space="preserve"> PAGEREF _Toc152356763 \h </w:instrText>
      </w:r>
      <w:r>
        <w:rPr>
          <w:noProof/>
        </w:rPr>
      </w:r>
      <w:r>
        <w:rPr>
          <w:noProof/>
        </w:rPr>
        <w:fldChar w:fldCharType="separate"/>
      </w:r>
      <w:r>
        <w:rPr>
          <w:noProof/>
        </w:rPr>
        <w:t>98</w:t>
      </w:r>
      <w:r>
        <w:rPr>
          <w:noProof/>
        </w:rPr>
        <w:fldChar w:fldCharType="end"/>
      </w:r>
    </w:p>
    <w:p w14:paraId="74226E0D" w14:textId="6283CB3F"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8.2</w:t>
      </w:r>
      <w:r>
        <w:rPr>
          <w:noProof/>
        </w:rPr>
        <w:tab/>
        <w:t>Demodulation performance requirements</w:t>
      </w:r>
      <w:r>
        <w:rPr>
          <w:noProof/>
        </w:rPr>
        <w:tab/>
      </w:r>
      <w:r>
        <w:rPr>
          <w:noProof/>
        </w:rPr>
        <w:fldChar w:fldCharType="begin"/>
      </w:r>
      <w:r>
        <w:rPr>
          <w:noProof/>
        </w:rPr>
        <w:instrText xml:space="preserve"> PAGEREF _Toc152356764 \h </w:instrText>
      </w:r>
      <w:r>
        <w:rPr>
          <w:noProof/>
        </w:rPr>
      </w:r>
      <w:r>
        <w:rPr>
          <w:noProof/>
        </w:rPr>
        <w:fldChar w:fldCharType="separate"/>
      </w:r>
      <w:r>
        <w:rPr>
          <w:noProof/>
        </w:rPr>
        <w:t>98</w:t>
      </w:r>
      <w:r>
        <w:rPr>
          <w:noProof/>
        </w:rPr>
        <w:fldChar w:fldCharType="end"/>
      </w:r>
    </w:p>
    <w:p w14:paraId="67E4EB05" w14:textId="042A8B4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8.2.1</w:t>
      </w:r>
      <w:r>
        <w:rPr>
          <w:noProof/>
        </w:rPr>
        <w:tab/>
        <w:t>General</w:t>
      </w:r>
      <w:r>
        <w:rPr>
          <w:noProof/>
        </w:rPr>
        <w:tab/>
      </w:r>
      <w:r>
        <w:rPr>
          <w:noProof/>
        </w:rPr>
        <w:fldChar w:fldCharType="begin"/>
      </w:r>
      <w:r>
        <w:rPr>
          <w:noProof/>
        </w:rPr>
        <w:instrText xml:space="preserve"> PAGEREF _Toc152356765 \h </w:instrText>
      </w:r>
      <w:r>
        <w:rPr>
          <w:noProof/>
        </w:rPr>
      </w:r>
      <w:r>
        <w:rPr>
          <w:noProof/>
        </w:rPr>
        <w:fldChar w:fldCharType="separate"/>
      </w:r>
      <w:r>
        <w:rPr>
          <w:noProof/>
        </w:rPr>
        <w:t>98</w:t>
      </w:r>
      <w:r>
        <w:rPr>
          <w:noProof/>
        </w:rPr>
        <w:fldChar w:fldCharType="end"/>
      </w:r>
    </w:p>
    <w:p w14:paraId="54191A39" w14:textId="10AB0AA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8.2.1.1</w:t>
      </w:r>
      <w:r>
        <w:rPr>
          <w:noProof/>
        </w:rPr>
        <w:tab/>
        <w:t>Applicability of requirements</w:t>
      </w:r>
      <w:r>
        <w:rPr>
          <w:noProof/>
        </w:rPr>
        <w:tab/>
      </w:r>
      <w:r>
        <w:rPr>
          <w:noProof/>
        </w:rPr>
        <w:fldChar w:fldCharType="begin"/>
      </w:r>
      <w:r>
        <w:rPr>
          <w:noProof/>
        </w:rPr>
        <w:instrText xml:space="preserve"> PAGEREF _Toc152356766 \h </w:instrText>
      </w:r>
      <w:r>
        <w:rPr>
          <w:noProof/>
        </w:rPr>
      </w:r>
      <w:r>
        <w:rPr>
          <w:noProof/>
        </w:rPr>
        <w:fldChar w:fldCharType="separate"/>
      </w:r>
      <w:r>
        <w:rPr>
          <w:noProof/>
        </w:rPr>
        <w:t>98</w:t>
      </w:r>
      <w:r>
        <w:rPr>
          <w:noProof/>
        </w:rPr>
        <w:fldChar w:fldCharType="end"/>
      </w:r>
    </w:p>
    <w:p w14:paraId="620FDCC3" w14:textId="4F6ED46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8.2.1.1.1</w:t>
      </w:r>
      <w:r>
        <w:rPr>
          <w:noProof/>
        </w:rPr>
        <w:tab/>
        <w:t>General</w:t>
      </w:r>
      <w:r>
        <w:rPr>
          <w:noProof/>
        </w:rPr>
        <w:tab/>
      </w:r>
      <w:r>
        <w:rPr>
          <w:noProof/>
        </w:rPr>
        <w:fldChar w:fldCharType="begin"/>
      </w:r>
      <w:r>
        <w:rPr>
          <w:noProof/>
        </w:rPr>
        <w:instrText xml:space="preserve"> PAGEREF _Toc152356767 \h </w:instrText>
      </w:r>
      <w:r>
        <w:rPr>
          <w:noProof/>
        </w:rPr>
      </w:r>
      <w:r>
        <w:rPr>
          <w:noProof/>
        </w:rPr>
        <w:fldChar w:fldCharType="separate"/>
      </w:r>
      <w:r>
        <w:rPr>
          <w:noProof/>
        </w:rPr>
        <w:t>98</w:t>
      </w:r>
      <w:r>
        <w:rPr>
          <w:noProof/>
        </w:rPr>
        <w:fldChar w:fldCharType="end"/>
      </w:r>
    </w:p>
    <w:p w14:paraId="15951FCD" w14:textId="1BC5B62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8.2.1.1.2</w:t>
      </w:r>
      <w:r>
        <w:rPr>
          <w:noProof/>
        </w:rPr>
        <w:tab/>
        <w:t>Applicability of requirements for optional UE features</w:t>
      </w:r>
      <w:r>
        <w:rPr>
          <w:noProof/>
        </w:rPr>
        <w:tab/>
      </w:r>
      <w:r>
        <w:rPr>
          <w:noProof/>
        </w:rPr>
        <w:fldChar w:fldCharType="begin"/>
      </w:r>
      <w:r>
        <w:rPr>
          <w:noProof/>
        </w:rPr>
        <w:instrText xml:space="preserve"> PAGEREF _Toc152356768 \h </w:instrText>
      </w:r>
      <w:r>
        <w:rPr>
          <w:noProof/>
        </w:rPr>
      </w:r>
      <w:r>
        <w:rPr>
          <w:noProof/>
        </w:rPr>
        <w:fldChar w:fldCharType="separate"/>
      </w:r>
      <w:r>
        <w:rPr>
          <w:noProof/>
        </w:rPr>
        <w:t>98</w:t>
      </w:r>
      <w:r>
        <w:rPr>
          <w:noProof/>
        </w:rPr>
        <w:fldChar w:fldCharType="end"/>
      </w:r>
    </w:p>
    <w:p w14:paraId="14F1B1B9" w14:textId="60A2F3F0"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8.2.1.2.0</w:t>
      </w:r>
      <w:r>
        <w:rPr>
          <w:noProof/>
        </w:rPr>
        <w:tab/>
        <w:t>PDSCH demodulation requirements</w:t>
      </w:r>
      <w:r>
        <w:rPr>
          <w:noProof/>
        </w:rPr>
        <w:tab/>
      </w:r>
      <w:r>
        <w:rPr>
          <w:noProof/>
        </w:rPr>
        <w:fldChar w:fldCharType="begin"/>
      </w:r>
      <w:r>
        <w:rPr>
          <w:noProof/>
        </w:rPr>
        <w:instrText xml:space="preserve"> PAGEREF _Toc152356769 \h </w:instrText>
      </w:r>
      <w:r>
        <w:rPr>
          <w:noProof/>
        </w:rPr>
      </w:r>
      <w:r>
        <w:rPr>
          <w:noProof/>
        </w:rPr>
        <w:fldChar w:fldCharType="separate"/>
      </w:r>
      <w:r>
        <w:rPr>
          <w:noProof/>
        </w:rPr>
        <w:t>99</w:t>
      </w:r>
      <w:r>
        <w:rPr>
          <w:noProof/>
        </w:rPr>
        <w:fldChar w:fldCharType="end"/>
      </w:r>
    </w:p>
    <w:p w14:paraId="173BCD2B" w14:textId="22BEF262"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8.2.1.2.1</w:t>
      </w:r>
      <w:r>
        <w:rPr>
          <w:noProof/>
        </w:rPr>
        <w:tab/>
        <w:t>1RX requirements</w:t>
      </w:r>
      <w:r>
        <w:rPr>
          <w:noProof/>
        </w:rPr>
        <w:tab/>
      </w:r>
      <w:r>
        <w:rPr>
          <w:noProof/>
        </w:rPr>
        <w:fldChar w:fldCharType="begin"/>
      </w:r>
      <w:r>
        <w:rPr>
          <w:noProof/>
        </w:rPr>
        <w:instrText xml:space="preserve"> PAGEREF _Toc152356770 \h </w:instrText>
      </w:r>
      <w:r>
        <w:rPr>
          <w:noProof/>
        </w:rPr>
      </w:r>
      <w:r>
        <w:rPr>
          <w:noProof/>
        </w:rPr>
        <w:fldChar w:fldCharType="separate"/>
      </w:r>
      <w:r>
        <w:rPr>
          <w:noProof/>
        </w:rPr>
        <w:t>102</w:t>
      </w:r>
      <w:r>
        <w:rPr>
          <w:noProof/>
        </w:rPr>
        <w:fldChar w:fldCharType="end"/>
      </w:r>
    </w:p>
    <w:p w14:paraId="6C3A9E9E" w14:textId="50FDF98C" w:rsidR="002875BC" w:rsidRDefault="002875BC">
      <w:pPr>
        <w:pStyle w:val="TOC5"/>
        <w:rPr>
          <w:rFonts w:asciiTheme="minorHAnsi" w:eastAsiaTheme="minorEastAsia" w:hAnsiTheme="minorHAnsi" w:cstheme="minorBidi"/>
          <w:noProof/>
          <w:kern w:val="2"/>
          <w:sz w:val="22"/>
          <w:szCs w:val="22"/>
          <w:lang w:val="en-US"/>
          <w14:ligatures w14:val="standardContextual"/>
        </w:rPr>
      </w:pPr>
      <w:r>
        <w:rPr>
          <w:noProof/>
        </w:rPr>
        <w:t>8.2.1.2.2</w:t>
      </w:r>
      <w:r>
        <w:rPr>
          <w:noProof/>
        </w:rPr>
        <w:tab/>
        <w:t>2RX requirements</w:t>
      </w:r>
      <w:r>
        <w:rPr>
          <w:noProof/>
        </w:rPr>
        <w:tab/>
      </w:r>
      <w:r>
        <w:rPr>
          <w:noProof/>
        </w:rPr>
        <w:fldChar w:fldCharType="begin"/>
      </w:r>
      <w:r>
        <w:rPr>
          <w:noProof/>
        </w:rPr>
        <w:instrText xml:space="preserve"> PAGEREF _Toc152356771 \h </w:instrText>
      </w:r>
      <w:r>
        <w:rPr>
          <w:noProof/>
        </w:rPr>
      </w:r>
      <w:r>
        <w:rPr>
          <w:noProof/>
        </w:rPr>
        <w:fldChar w:fldCharType="separate"/>
      </w:r>
      <w:r>
        <w:rPr>
          <w:noProof/>
        </w:rPr>
        <w:t>102</w:t>
      </w:r>
      <w:r>
        <w:rPr>
          <w:noProof/>
        </w:rPr>
        <w:fldChar w:fldCharType="end"/>
      </w:r>
    </w:p>
    <w:p w14:paraId="1FE415DA" w14:textId="51830822" w:rsidR="002875BC" w:rsidRDefault="002875BC">
      <w:pPr>
        <w:pStyle w:val="TOC8"/>
        <w:rPr>
          <w:rFonts w:asciiTheme="minorHAnsi" w:eastAsiaTheme="minorEastAsia" w:hAnsiTheme="minorHAnsi" w:cstheme="minorBidi"/>
          <w:b w:val="0"/>
          <w:noProof/>
          <w:kern w:val="2"/>
          <w:szCs w:val="22"/>
          <w:lang w:val="en-US"/>
          <w14:ligatures w14:val="standardContextual"/>
        </w:rPr>
      </w:pPr>
      <w:r>
        <w:rPr>
          <w:noProof/>
        </w:rPr>
        <w:t>Annex A: (normative): Measurement channels</w:t>
      </w:r>
      <w:r>
        <w:rPr>
          <w:noProof/>
        </w:rPr>
        <w:tab/>
      </w:r>
      <w:r>
        <w:rPr>
          <w:noProof/>
        </w:rPr>
        <w:fldChar w:fldCharType="begin"/>
      </w:r>
      <w:r>
        <w:rPr>
          <w:noProof/>
        </w:rPr>
        <w:instrText xml:space="preserve"> PAGEREF _Toc152356772 \h </w:instrText>
      </w:r>
      <w:r>
        <w:rPr>
          <w:noProof/>
        </w:rPr>
      </w:r>
      <w:r>
        <w:rPr>
          <w:noProof/>
        </w:rPr>
        <w:fldChar w:fldCharType="separate"/>
      </w:r>
      <w:r>
        <w:rPr>
          <w:noProof/>
        </w:rPr>
        <w:t>107</w:t>
      </w:r>
      <w:r>
        <w:rPr>
          <w:noProof/>
        </w:rPr>
        <w:fldChar w:fldCharType="end"/>
      </w:r>
    </w:p>
    <w:p w14:paraId="0C2708D1" w14:textId="418306E3"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A.1</w:t>
      </w:r>
      <w:r w:rsidRPr="007A1C6B">
        <w:rPr>
          <w:noProof/>
          <w:snapToGrid w:val="0"/>
        </w:rPr>
        <w:tab/>
      </w:r>
      <w:r>
        <w:rPr>
          <w:noProof/>
        </w:rPr>
        <w:t>General</w:t>
      </w:r>
      <w:r>
        <w:rPr>
          <w:noProof/>
        </w:rPr>
        <w:tab/>
      </w:r>
      <w:r>
        <w:rPr>
          <w:noProof/>
        </w:rPr>
        <w:fldChar w:fldCharType="begin"/>
      </w:r>
      <w:r>
        <w:rPr>
          <w:noProof/>
        </w:rPr>
        <w:instrText xml:space="preserve"> PAGEREF _Toc152356773 \h </w:instrText>
      </w:r>
      <w:r>
        <w:rPr>
          <w:noProof/>
        </w:rPr>
      </w:r>
      <w:r>
        <w:rPr>
          <w:noProof/>
        </w:rPr>
        <w:fldChar w:fldCharType="separate"/>
      </w:r>
      <w:r>
        <w:rPr>
          <w:noProof/>
        </w:rPr>
        <w:t>107</w:t>
      </w:r>
      <w:r>
        <w:rPr>
          <w:noProof/>
        </w:rPr>
        <w:fldChar w:fldCharType="end"/>
      </w:r>
    </w:p>
    <w:p w14:paraId="5089EB61" w14:textId="204E2DD0"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noProof/>
          <w:snapToGrid w:val="0"/>
        </w:rPr>
        <w:t>A.1.1</w:t>
      </w:r>
      <w:r w:rsidRPr="007A1C6B">
        <w:rPr>
          <w:noProof/>
          <w:snapToGrid w:val="0"/>
        </w:rPr>
        <w:tab/>
        <w:t>Throughput definition</w:t>
      </w:r>
      <w:r>
        <w:rPr>
          <w:noProof/>
        </w:rPr>
        <w:tab/>
      </w:r>
      <w:r>
        <w:rPr>
          <w:noProof/>
        </w:rPr>
        <w:fldChar w:fldCharType="begin"/>
      </w:r>
      <w:r>
        <w:rPr>
          <w:noProof/>
        </w:rPr>
        <w:instrText xml:space="preserve"> PAGEREF _Toc152356774 \h </w:instrText>
      </w:r>
      <w:r>
        <w:rPr>
          <w:noProof/>
        </w:rPr>
      </w:r>
      <w:r>
        <w:rPr>
          <w:noProof/>
        </w:rPr>
        <w:fldChar w:fldCharType="separate"/>
      </w:r>
      <w:r>
        <w:rPr>
          <w:noProof/>
        </w:rPr>
        <w:t>107</w:t>
      </w:r>
      <w:r>
        <w:rPr>
          <w:noProof/>
        </w:rPr>
        <w:fldChar w:fldCharType="end"/>
      </w:r>
    </w:p>
    <w:p w14:paraId="5617BD95" w14:textId="042DF235"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A.2</w:t>
      </w:r>
      <w:r w:rsidRPr="007A1C6B">
        <w:rPr>
          <w:noProof/>
          <w:snapToGrid w:val="0"/>
        </w:rPr>
        <w:tab/>
      </w:r>
      <w:r>
        <w:rPr>
          <w:noProof/>
        </w:rPr>
        <w:t>UL reference measurement channels</w:t>
      </w:r>
      <w:r>
        <w:rPr>
          <w:noProof/>
        </w:rPr>
        <w:tab/>
      </w:r>
      <w:r>
        <w:rPr>
          <w:noProof/>
        </w:rPr>
        <w:fldChar w:fldCharType="begin"/>
      </w:r>
      <w:r>
        <w:rPr>
          <w:noProof/>
        </w:rPr>
        <w:instrText xml:space="preserve"> PAGEREF _Toc152356775 \h </w:instrText>
      </w:r>
      <w:r>
        <w:rPr>
          <w:noProof/>
        </w:rPr>
      </w:r>
      <w:r>
        <w:rPr>
          <w:noProof/>
        </w:rPr>
        <w:fldChar w:fldCharType="separate"/>
      </w:r>
      <w:r>
        <w:rPr>
          <w:noProof/>
        </w:rPr>
        <w:t>107</w:t>
      </w:r>
      <w:r>
        <w:rPr>
          <w:noProof/>
        </w:rPr>
        <w:fldChar w:fldCharType="end"/>
      </w:r>
    </w:p>
    <w:p w14:paraId="67D0D2B2" w14:textId="4511C084"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A.3</w:t>
      </w:r>
      <w:r w:rsidRPr="007A1C6B">
        <w:rPr>
          <w:noProof/>
          <w:snapToGrid w:val="0"/>
        </w:rPr>
        <w:tab/>
      </w:r>
      <w:r>
        <w:rPr>
          <w:noProof/>
        </w:rPr>
        <w:t>DL reference measurement channels</w:t>
      </w:r>
      <w:r>
        <w:rPr>
          <w:noProof/>
        </w:rPr>
        <w:tab/>
      </w:r>
      <w:r>
        <w:rPr>
          <w:noProof/>
        </w:rPr>
        <w:fldChar w:fldCharType="begin"/>
      </w:r>
      <w:r>
        <w:rPr>
          <w:noProof/>
        </w:rPr>
        <w:instrText xml:space="preserve"> PAGEREF _Toc152356776 \h </w:instrText>
      </w:r>
      <w:r>
        <w:rPr>
          <w:noProof/>
        </w:rPr>
      </w:r>
      <w:r>
        <w:rPr>
          <w:noProof/>
        </w:rPr>
        <w:fldChar w:fldCharType="separate"/>
      </w:r>
      <w:r>
        <w:rPr>
          <w:noProof/>
        </w:rPr>
        <w:t>107</w:t>
      </w:r>
      <w:r>
        <w:rPr>
          <w:noProof/>
        </w:rPr>
        <w:fldChar w:fldCharType="end"/>
      </w:r>
    </w:p>
    <w:p w14:paraId="512FE123" w14:textId="3FAA61B4"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A.3.1</w:t>
      </w:r>
      <w:r w:rsidRPr="007A1C6B">
        <w:rPr>
          <w:noProof/>
          <w:snapToGrid w:val="0"/>
        </w:rPr>
        <w:tab/>
      </w:r>
      <w:r>
        <w:rPr>
          <w:noProof/>
        </w:rPr>
        <w:t>General</w:t>
      </w:r>
      <w:r>
        <w:rPr>
          <w:noProof/>
        </w:rPr>
        <w:tab/>
      </w:r>
      <w:r>
        <w:rPr>
          <w:noProof/>
        </w:rPr>
        <w:fldChar w:fldCharType="begin"/>
      </w:r>
      <w:r>
        <w:rPr>
          <w:noProof/>
        </w:rPr>
        <w:instrText xml:space="preserve"> PAGEREF _Toc152356777 \h </w:instrText>
      </w:r>
      <w:r>
        <w:rPr>
          <w:noProof/>
        </w:rPr>
      </w:r>
      <w:r>
        <w:rPr>
          <w:noProof/>
        </w:rPr>
        <w:fldChar w:fldCharType="separate"/>
      </w:r>
      <w:r>
        <w:rPr>
          <w:noProof/>
        </w:rPr>
        <w:t>107</w:t>
      </w:r>
      <w:r>
        <w:rPr>
          <w:noProof/>
        </w:rPr>
        <w:fldChar w:fldCharType="end"/>
      </w:r>
    </w:p>
    <w:p w14:paraId="34DCD9D3" w14:textId="62D4F86B"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A.3.2</w:t>
      </w:r>
      <w:r w:rsidRPr="007A1C6B">
        <w:rPr>
          <w:noProof/>
          <w:snapToGrid w:val="0"/>
        </w:rPr>
        <w:tab/>
      </w:r>
      <w:r>
        <w:rPr>
          <w:noProof/>
        </w:rPr>
        <w:t>Reference measurement channels for PDSCH performance requirements</w:t>
      </w:r>
      <w:r>
        <w:rPr>
          <w:noProof/>
        </w:rPr>
        <w:tab/>
      </w:r>
      <w:r>
        <w:rPr>
          <w:noProof/>
        </w:rPr>
        <w:fldChar w:fldCharType="begin"/>
      </w:r>
      <w:r>
        <w:rPr>
          <w:noProof/>
        </w:rPr>
        <w:instrText xml:space="preserve"> PAGEREF _Toc152356778 \h </w:instrText>
      </w:r>
      <w:r>
        <w:rPr>
          <w:noProof/>
        </w:rPr>
      </w:r>
      <w:r>
        <w:rPr>
          <w:noProof/>
        </w:rPr>
        <w:fldChar w:fldCharType="separate"/>
      </w:r>
      <w:r>
        <w:rPr>
          <w:noProof/>
        </w:rPr>
        <w:t>107</w:t>
      </w:r>
      <w:r>
        <w:rPr>
          <w:noProof/>
        </w:rPr>
        <w:fldChar w:fldCharType="end"/>
      </w:r>
    </w:p>
    <w:p w14:paraId="179D52E4" w14:textId="7B3C3DD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A.3.2.0</w:t>
      </w:r>
      <w:r>
        <w:rPr>
          <w:noProof/>
        </w:rPr>
        <w:tab/>
        <w:t>General</w:t>
      </w:r>
      <w:r>
        <w:rPr>
          <w:noProof/>
        </w:rPr>
        <w:tab/>
      </w:r>
      <w:r>
        <w:rPr>
          <w:noProof/>
        </w:rPr>
        <w:fldChar w:fldCharType="begin"/>
      </w:r>
      <w:r>
        <w:rPr>
          <w:noProof/>
        </w:rPr>
        <w:instrText xml:space="preserve"> PAGEREF _Toc152356779 \h </w:instrText>
      </w:r>
      <w:r>
        <w:rPr>
          <w:noProof/>
        </w:rPr>
      </w:r>
      <w:r>
        <w:rPr>
          <w:noProof/>
        </w:rPr>
        <w:fldChar w:fldCharType="separate"/>
      </w:r>
      <w:r>
        <w:rPr>
          <w:noProof/>
        </w:rPr>
        <w:t>107</w:t>
      </w:r>
      <w:r>
        <w:rPr>
          <w:noProof/>
        </w:rPr>
        <w:fldChar w:fldCharType="end"/>
      </w:r>
    </w:p>
    <w:p w14:paraId="0981A323" w14:textId="5958BBED"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A.3.2.1</w:t>
      </w:r>
      <w:r w:rsidRPr="007A1C6B">
        <w:rPr>
          <w:noProof/>
          <w:snapToGrid w:val="0"/>
        </w:rPr>
        <w:tab/>
      </w:r>
      <w:r>
        <w:rPr>
          <w:noProof/>
        </w:rPr>
        <w:t>FDD</w:t>
      </w:r>
      <w:r>
        <w:rPr>
          <w:noProof/>
        </w:rPr>
        <w:tab/>
      </w:r>
      <w:r>
        <w:rPr>
          <w:noProof/>
        </w:rPr>
        <w:fldChar w:fldCharType="begin"/>
      </w:r>
      <w:r>
        <w:rPr>
          <w:noProof/>
        </w:rPr>
        <w:instrText xml:space="preserve"> PAGEREF _Toc152356780 \h </w:instrText>
      </w:r>
      <w:r>
        <w:rPr>
          <w:noProof/>
        </w:rPr>
      </w:r>
      <w:r>
        <w:rPr>
          <w:noProof/>
        </w:rPr>
        <w:fldChar w:fldCharType="separate"/>
      </w:r>
      <w:r>
        <w:rPr>
          <w:noProof/>
        </w:rPr>
        <w:t>108</w:t>
      </w:r>
      <w:r>
        <w:rPr>
          <w:noProof/>
        </w:rPr>
        <w:fldChar w:fldCharType="end"/>
      </w:r>
    </w:p>
    <w:p w14:paraId="4D5C32EE" w14:textId="4E013A39"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A.3.2.1.1</w:t>
      </w:r>
      <w:r w:rsidRPr="007A1C6B">
        <w:rPr>
          <w:noProof/>
          <w:snapToGrid w:val="0"/>
        </w:rPr>
        <w:tab/>
      </w:r>
      <w:r>
        <w:rPr>
          <w:noProof/>
        </w:rPr>
        <w:t>Reference measurement channels for SCS 15 kHz FR1</w:t>
      </w:r>
      <w:r>
        <w:rPr>
          <w:noProof/>
        </w:rPr>
        <w:tab/>
      </w:r>
      <w:r>
        <w:rPr>
          <w:noProof/>
        </w:rPr>
        <w:fldChar w:fldCharType="begin"/>
      </w:r>
      <w:r>
        <w:rPr>
          <w:noProof/>
        </w:rPr>
        <w:instrText xml:space="preserve"> PAGEREF _Toc152356781 \h </w:instrText>
      </w:r>
      <w:r>
        <w:rPr>
          <w:noProof/>
        </w:rPr>
      </w:r>
      <w:r>
        <w:rPr>
          <w:noProof/>
        </w:rPr>
        <w:fldChar w:fldCharType="separate"/>
      </w:r>
      <w:r>
        <w:rPr>
          <w:noProof/>
        </w:rPr>
        <w:t>108</w:t>
      </w:r>
      <w:r>
        <w:rPr>
          <w:noProof/>
        </w:rPr>
        <w:fldChar w:fldCharType="end"/>
      </w:r>
    </w:p>
    <w:p w14:paraId="651ABDA9" w14:textId="56F98048" w:rsidR="002875BC" w:rsidRDefault="002875BC">
      <w:pPr>
        <w:pStyle w:val="TOC1"/>
        <w:rPr>
          <w:rFonts w:asciiTheme="minorHAnsi" w:eastAsiaTheme="minorEastAsia" w:hAnsiTheme="minorHAnsi" w:cstheme="minorBidi"/>
          <w:noProof/>
          <w:kern w:val="2"/>
          <w:szCs w:val="22"/>
          <w:lang w:val="en-US"/>
          <w14:ligatures w14:val="standardContextual"/>
        </w:rPr>
      </w:pPr>
      <w:r w:rsidRPr="007A1C6B">
        <w:rPr>
          <w:rFonts w:eastAsia="SimSun"/>
          <w:noProof/>
        </w:rPr>
        <w:t>A.4</w:t>
      </w:r>
      <w:r w:rsidRPr="007A1C6B">
        <w:rPr>
          <w:rFonts w:eastAsia="SimSun"/>
          <w:noProof/>
          <w:snapToGrid w:val="0"/>
        </w:rPr>
        <w:tab/>
      </w:r>
      <w:r w:rsidRPr="007A1C6B">
        <w:rPr>
          <w:rFonts w:eastAsia="SimSun"/>
          <w:noProof/>
        </w:rPr>
        <w:t>Testing related to Satellite Access</w:t>
      </w:r>
      <w:r>
        <w:rPr>
          <w:noProof/>
        </w:rPr>
        <w:tab/>
      </w:r>
      <w:r>
        <w:rPr>
          <w:noProof/>
        </w:rPr>
        <w:fldChar w:fldCharType="begin"/>
      </w:r>
      <w:r>
        <w:rPr>
          <w:noProof/>
        </w:rPr>
        <w:instrText xml:space="preserve"> PAGEREF _Toc152356782 \h </w:instrText>
      </w:r>
      <w:r>
        <w:rPr>
          <w:noProof/>
        </w:rPr>
      </w:r>
      <w:r>
        <w:rPr>
          <w:noProof/>
        </w:rPr>
        <w:fldChar w:fldCharType="separate"/>
      </w:r>
      <w:r>
        <w:rPr>
          <w:noProof/>
        </w:rPr>
        <w:t>110</w:t>
      </w:r>
      <w:r>
        <w:rPr>
          <w:noProof/>
        </w:rPr>
        <w:fldChar w:fldCharType="end"/>
      </w:r>
    </w:p>
    <w:p w14:paraId="4DEAD722" w14:textId="49978776"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rFonts w:eastAsia="SimSun"/>
          <w:noProof/>
        </w:rPr>
        <w:t>A.4.1</w:t>
      </w:r>
      <w:r w:rsidRPr="007A1C6B">
        <w:rPr>
          <w:rFonts w:eastAsia="SimSun"/>
          <w:noProof/>
          <w:snapToGrid w:val="0"/>
        </w:rPr>
        <w:tab/>
      </w:r>
      <w:r w:rsidRPr="007A1C6B">
        <w:rPr>
          <w:rFonts w:eastAsia="SimSun"/>
          <w:noProof/>
        </w:rPr>
        <w:t>General</w:t>
      </w:r>
      <w:r>
        <w:rPr>
          <w:noProof/>
        </w:rPr>
        <w:tab/>
      </w:r>
      <w:r>
        <w:rPr>
          <w:noProof/>
        </w:rPr>
        <w:fldChar w:fldCharType="begin"/>
      </w:r>
      <w:r>
        <w:rPr>
          <w:noProof/>
        </w:rPr>
        <w:instrText xml:space="preserve"> PAGEREF _Toc152356783 \h </w:instrText>
      </w:r>
      <w:r>
        <w:rPr>
          <w:noProof/>
        </w:rPr>
      </w:r>
      <w:r>
        <w:rPr>
          <w:noProof/>
        </w:rPr>
        <w:fldChar w:fldCharType="separate"/>
      </w:r>
      <w:r>
        <w:rPr>
          <w:noProof/>
        </w:rPr>
        <w:t>110</w:t>
      </w:r>
      <w:r>
        <w:rPr>
          <w:noProof/>
        </w:rPr>
        <w:fldChar w:fldCharType="end"/>
      </w:r>
    </w:p>
    <w:p w14:paraId="454C0BEB" w14:textId="59A981B6"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rFonts w:eastAsia="SimSun"/>
          <w:noProof/>
        </w:rPr>
        <w:t>A.4.2</w:t>
      </w:r>
      <w:r w:rsidRPr="007A1C6B">
        <w:rPr>
          <w:rFonts w:eastAsia="SimSun"/>
          <w:noProof/>
          <w:snapToGrid w:val="0"/>
        </w:rPr>
        <w:tab/>
      </w:r>
      <w:r w:rsidRPr="007A1C6B">
        <w:rPr>
          <w:rFonts w:eastAsia="SimSun"/>
          <w:noProof/>
        </w:rPr>
        <w:t>Test condition for transmitter characteristics</w:t>
      </w:r>
      <w:r>
        <w:rPr>
          <w:noProof/>
        </w:rPr>
        <w:tab/>
      </w:r>
      <w:r>
        <w:rPr>
          <w:noProof/>
        </w:rPr>
        <w:fldChar w:fldCharType="begin"/>
      </w:r>
      <w:r>
        <w:rPr>
          <w:noProof/>
        </w:rPr>
        <w:instrText xml:space="preserve"> PAGEREF _Toc152356784 \h </w:instrText>
      </w:r>
      <w:r>
        <w:rPr>
          <w:noProof/>
        </w:rPr>
      </w:r>
      <w:r>
        <w:rPr>
          <w:noProof/>
        </w:rPr>
        <w:fldChar w:fldCharType="separate"/>
      </w:r>
      <w:r>
        <w:rPr>
          <w:noProof/>
        </w:rPr>
        <w:t>110</w:t>
      </w:r>
      <w:r>
        <w:rPr>
          <w:noProof/>
        </w:rPr>
        <w:fldChar w:fldCharType="end"/>
      </w:r>
    </w:p>
    <w:p w14:paraId="117204AD" w14:textId="64A4EAC9"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rFonts w:eastAsia="SimSun"/>
          <w:noProof/>
        </w:rPr>
        <w:t>A.4.3</w:t>
      </w:r>
      <w:r w:rsidRPr="007A1C6B">
        <w:rPr>
          <w:rFonts w:eastAsia="SimSun"/>
          <w:noProof/>
          <w:snapToGrid w:val="0"/>
        </w:rPr>
        <w:tab/>
      </w:r>
      <w:r w:rsidRPr="007A1C6B">
        <w:rPr>
          <w:rFonts w:eastAsia="SimSun"/>
          <w:noProof/>
        </w:rPr>
        <w:t>Test condition for receiver characteristics</w:t>
      </w:r>
      <w:r>
        <w:rPr>
          <w:noProof/>
        </w:rPr>
        <w:tab/>
      </w:r>
      <w:r>
        <w:rPr>
          <w:noProof/>
        </w:rPr>
        <w:fldChar w:fldCharType="begin"/>
      </w:r>
      <w:r>
        <w:rPr>
          <w:noProof/>
        </w:rPr>
        <w:instrText xml:space="preserve"> PAGEREF _Toc152356785 \h </w:instrText>
      </w:r>
      <w:r>
        <w:rPr>
          <w:noProof/>
        </w:rPr>
      </w:r>
      <w:r>
        <w:rPr>
          <w:noProof/>
        </w:rPr>
        <w:fldChar w:fldCharType="separate"/>
      </w:r>
      <w:r>
        <w:rPr>
          <w:noProof/>
        </w:rPr>
        <w:t>110</w:t>
      </w:r>
      <w:r>
        <w:rPr>
          <w:noProof/>
        </w:rPr>
        <w:fldChar w:fldCharType="end"/>
      </w:r>
    </w:p>
    <w:p w14:paraId="5E2A0D34" w14:textId="2EFF3551"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rFonts w:eastAsia="SimSun"/>
          <w:noProof/>
        </w:rPr>
        <w:t>A.4.4</w:t>
      </w:r>
      <w:r w:rsidRPr="007A1C6B">
        <w:rPr>
          <w:rFonts w:eastAsia="SimSun"/>
          <w:noProof/>
          <w:snapToGrid w:val="0"/>
        </w:rPr>
        <w:tab/>
      </w:r>
      <w:r w:rsidRPr="007A1C6B">
        <w:rPr>
          <w:rFonts w:eastAsia="SimSun"/>
          <w:noProof/>
        </w:rPr>
        <w:t>Test condition for performance requirements</w:t>
      </w:r>
      <w:r>
        <w:rPr>
          <w:noProof/>
        </w:rPr>
        <w:tab/>
      </w:r>
      <w:r>
        <w:rPr>
          <w:noProof/>
        </w:rPr>
        <w:fldChar w:fldCharType="begin"/>
      </w:r>
      <w:r>
        <w:rPr>
          <w:noProof/>
        </w:rPr>
        <w:instrText xml:space="preserve"> PAGEREF _Toc152356786 \h </w:instrText>
      </w:r>
      <w:r>
        <w:rPr>
          <w:noProof/>
        </w:rPr>
      </w:r>
      <w:r>
        <w:rPr>
          <w:noProof/>
        </w:rPr>
        <w:fldChar w:fldCharType="separate"/>
      </w:r>
      <w:r>
        <w:rPr>
          <w:noProof/>
        </w:rPr>
        <w:t>110</w:t>
      </w:r>
      <w:r>
        <w:rPr>
          <w:noProof/>
        </w:rPr>
        <w:fldChar w:fldCharType="end"/>
      </w:r>
    </w:p>
    <w:p w14:paraId="0E49721D" w14:textId="1068FBA4" w:rsidR="002875BC" w:rsidRDefault="002875BC">
      <w:pPr>
        <w:pStyle w:val="TOC8"/>
        <w:rPr>
          <w:rFonts w:asciiTheme="minorHAnsi" w:eastAsiaTheme="minorEastAsia" w:hAnsiTheme="minorHAnsi" w:cstheme="minorBidi"/>
          <w:b w:val="0"/>
          <w:noProof/>
          <w:kern w:val="2"/>
          <w:szCs w:val="22"/>
          <w:lang w:val="en-US"/>
          <w14:ligatures w14:val="standardContextual"/>
        </w:rPr>
      </w:pPr>
      <w:r>
        <w:rPr>
          <w:noProof/>
        </w:rPr>
        <w:t>Annex B: (normative): Propagation conditions</w:t>
      </w:r>
      <w:r>
        <w:rPr>
          <w:noProof/>
        </w:rPr>
        <w:tab/>
      </w:r>
      <w:r>
        <w:rPr>
          <w:noProof/>
        </w:rPr>
        <w:fldChar w:fldCharType="begin"/>
      </w:r>
      <w:r>
        <w:rPr>
          <w:noProof/>
        </w:rPr>
        <w:instrText xml:space="preserve"> PAGEREF _Toc152356787 \h </w:instrText>
      </w:r>
      <w:r>
        <w:rPr>
          <w:noProof/>
        </w:rPr>
      </w:r>
      <w:r>
        <w:rPr>
          <w:noProof/>
        </w:rPr>
        <w:fldChar w:fldCharType="separate"/>
      </w:r>
      <w:r>
        <w:rPr>
          <w:noProof/>
        </w:rPr>
        <w:t>111</w:t>
      </w:r>
      <w:r>
        <w:rPr>
          <w:noProof/>
        </w:rPr>
        <w:fldChar w:fldCharType="end"/>
      </w:r>
    </w:p>
    <w:p w14:paraId="32AB7D6E" w14:textId="2F76E791"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B.0</w:t>
      </w:r>
      <w:r>
        <w:rPr>
          <w:noProof/>
        </w:rPr>
        <w:tab/>
        <w:t>No interference</w:t>
      </w:r>
      <w:r>
        <w:rPr>
          <w:noProof/>
        </w:rPr>
        <w:tab/>
      </w:r>
      <w:r>
        <w:rPr>
          <w:noProof/>
        </w:rPr>
        <w:fldChar w:fldCharType="begin"/>
      </w:r>
      <w:r>
        <w:rPr>
          <w:noProof/>
        </w:rPr>
        <w:instrText xml:space="preserve"> PAGEREF _Toc152356788 \h </w:instrText>
      </w:r>
      <w:r>
        <w:rPr>
          <w:noProof/>
        </w:rPr>
      </w:r>
      <w:r>
        <w:rPr>
          <w:noProof/>
        </w:rPr>
        <w:fldChar w:fldCharType="separate"/>
      </w:r>
      <w:r>
        <w:rPr>
          <w:noProof/>
        </w:rPr>
        <w:t>111</w:t>
      </w:r>
      <w:r>
        <w:rPr>
          <w:noProof/>
        </w:rPr>
        <w:fldChar w:fldCharType="end"/>
      </w:r>
    </w:p>
    <w:p w14:paraId="77F7B5F5" w14:textId="6A604CFA"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B.1</w:t>
      </w:r>
      <w:r>
        <w:rPr>
          <w:noProof/>
        </w:rPr>
        <w:tab/>
        <w:t>Static propagation condition</w:t>
      </w:r>
      <w:r>
        <w:rPr>
          <w:noProof/>
        </w:rPr>
        <w:tab/>
      </w:r>
      <w:r>
        <w:rPr>
          <w:noProof/>
        </w:rPr>
        <w:fldChar w:fldCharType="begin"/>
      </w:r>
      <w:r>
        <w:rPr>
          <w:noProof/>
        </w:rPr>
        <w:instrText xml:space="preserve"> PAGEREF _Toc152356789 \h </w:instrText>
      </w:r>
      <w:r>
        <w:rPr>
          <w:noProof/>
        </w:rPr>
      </w:r>
      <w:r>
        <w:rPr>
          <w:noProof/>
        </w:rPr>
        <w:fldChar w:fldCharType="separate"/>
      </w:r>
      <w:r>
        <w:rPr>
          <w:noProof/>
        </w:rPr>
        <w:t>111</w:t>
      </w:r>
      <w:r>
        <w:rPr>
          <w:noProof/>
        </w:rPr>
        <w:fldChar w:fldCharType="end"/>
      </w:r>
    </w:p>
    <w:p w14:paraId="750C5F67" w14:textId="45A59234"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noProof/>
          <w:snapToGrid w:val="0"/>
        </w:rPr>
        <w:t>B.1.1</w:t>
      </w:r>
      <w:r w:rsidRPr="007A1C6B">
        <w:rPr>
          <w:noProof/>
          <w:snapToGrid w:val="0"/>
        </w:rPr>
        <w:tab/>
        <w:t>UE Receiver with 1Rx</w:t>
      </w:r>
      <w:r>
        <w:rPr>
          <w:noProof/>
        </w:rPr>
        <w:tab/>
      </w:r>
      <w:r>
        <w:rPr>
          <w:noProof/>
        </w:rPr>
        <w:fldChar w:fldCharType="begin"/>
      </w:r>
      <w:r>
        <w:rPr>
          <w:noProof/>
        </w:rPr>
        <w:instrText xml:space="preserve"> PAGEREF _Toc152356790 \h </w:instrText>
      </w:r>
      <w:r>
        <w:rPr>
          <w:noProof/>
        </w:rPr>
      </w:r>
      <w:r>
        <w:rPr>
          <w:noProof/>
        </w:rPr>
        <w:fldChar w:fldCharType="separate"/>
      </w:r>
      <w:r>
        <w:rPr>
          <w:noProof/>
        </w:rPr>
        <w:t>111</w:t>
      </w:r>
      <w:r>
        <w:rPr>
          <w:noProof/>
        </w:rPr>
        <w:fldChar w:fldCharType="end"/>
      </w:r>
    </w:p>
    <w:p w14:paraId="76B4E5BB" w14:textId="0D6F85D9"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noProof/>
          <w:snapToGrid w:val="0"/>
        </w:rPr>
        <w:t>B.1.2</w:t>
      </w:r>
      <w:r w:rsidRPr="007A1C6B">
        <w:rPr>
          <w:noProof/>
          <w:snapToGrid w:val="0"/>
        </w:rPr>
        <w:tab/>
        <w:t>UE Receiver with 2Rx</w:t>
      </w:r>
      <w:r>
        <w:rPr>
          <w:noProof/>
        </w:rPr>
        <w:tab/>
      </w:r>
      <w:r>
        <w:rPr>
          <w:noProof/>
        </w:rPr>
        <w:fldChar w:fldCharType="begin"/>
      </w:r>
      <w:r>
        <w:rPr>
          <w:noProof/>
        </w:rPr>
        <w:instrText xml:space="preserve"> PAGEREF _Toc152356791 \h </w:instrText>
      </w:r>
      <w:r>
        <w:rPr>
          <w:noProof/>
        </w:rPr>
      </w:r>
      <w:r>
        <w:rPr>
          <w:noProof/>
        </w:rPr>
        <w:fldChar w:fldCharType="separate"/>
      </w:r>
      <w:r>
        <w:rPr>
          <w:noProof/>
        </w:rPr>
        <w:t>111</w:t>
      </w:r>
      <w:r>
        <w:rPr>
          <w:noProof/>
        </w:rPr>
        <w:fldChar w:fldCharType="end"/>
      </w:r>
    </w:p>
    <w:p w14:paraId="14DE25C1" w14:textId="0F5A3713"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B.2</w:t>
      </w:r>
      <w:r>
        <w:rPr>
          <w:noProof/>
        </w:rPr>
        <w:tab/>
        <w:t>Multi-path fading propagation conditions</w:t>
      </w:r>
      <w:r>
        <w:rPr>
          <w:noProof/>
        </w:rPr>
        <w:tab/>
      </w:r>
      <w:r>
        <w:rPr>
          <w:noProof/>
        </w:rPr>
        <w:fldChar w:fldCharType="begin"/>
      </w:r>
      <w:r>
        <w:rPr>
          <w:noProof/>
        </w:rPr>
        <w:instrText xml:space="preserve"> PAGEREF _Toc152356792 \h </w:instrText>
      </w:r>
      <w:r>
        <w:rPr>
          <w:noProof/>
        </w:rPr>
      </w:r>
      <w:r>
        <w:rPr>
          <w:noProof/>
        </w:rPr>
        <w:fldChar w:fldCharType="separate"/>
      </w:r>
      <w:r>
        <w:rPr>
          <w:noProof/>
        </w:rPr>
        <w:t>111</w:t>
      </w:r>
      <w:r>
        <w:rPr>
          <w:noProof/>
        </w:rPr>
        <w:fldChar w:fldCharType="end"/>
      </w:r>
    </w:p>
    <w:p w14:paraId="295B2978" w14:textId="4812C8D8"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B.2.0</w:t>
      </w:r>
      <w:r>
        <w:rPr>
          <w:noProof/>
        </w:rPr>
        <w:tab/>
        <w:t>General</w:t>
      </w:r>
      <w:r>
        <w:rPr>
          <w:noProof/>
        </w:rPr>
        <w:tab/>
      </w:r>
      <w:r>
        <w:rPr>
          <w:noProof/>
        </w:rPr>
        <w:fldChar w:fldCharType="begin"/>
      </w:r>
      <w:r>
        <w:rPr>
          <w:noProof/>
        </w:rPr>
        <w:instrText xml:space="preserve"> PAGEREF _Toc152356793 \h </w:instrText>
      </w:r>
      <w:r>
        <w:rPr>
          <w:noProof/>
        </w:rPr>
      </w:r>
      <w:r>
        <w:rPr>
          <w:noProof/>
        </w:rPr>
        <w:fldChar w:fldCharType="separate"/>
      </w:r>
      <w:r>
        <w:rPr>
          <w:noProof/>
        </w:rPr>
        <w:t>111</w:t>
      </w:r>
      <w:r>
        <w:rPr>
          <w:noProof/>
        </w:rPr>
        <w:fldChar w:fldCharType="end"/>
      </w:r>
    </w:p>
    <w:p w14:paraId="29529798" w14:textId="2367B5CD"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B.2.1</w:t>
      </w:r>
      <w:r>
        <w:rPr>
          <w:noProof/>
        </w:rPr>
        <w:tab/>
        <w:t>Delay profiles</w:t>
      </w:r>
      <w:r>
        <w:rPr>
          <w:noProof/>
        </w:rPr>
        <w:tab/>
      </w:r>
      <w:r>
        <w:rPr>
          <w:noProof/>
        </w:rPr>
        <w:fldChar w:fldCharType="begin"/>
      </w:r>
      <w:r>
        <w:rPr>
          <w:noProof/>
        </w:rPr>
        <w:instrText xml:space="preserve"> PAGEREF _Toc152356794 \h </w:instrText>
      </w:r>
      <w:r>
        <w:rPr>
          <w:noProof/>
        </w:rPr>
      </w:r>
      <w:r>
        <w:rPr>
          <w:noProof/>
        </w:rPr>
        <w:fldChar w:fldCharType="separate"/>
      </w:r>
      <w:r>
        <w:rPr>
          <w:noProof/>
        </w:rPr>
        <w:t>112</w:t>
      </w:r>
      <w:r>
        <w:rPr>
          <w:noProof/>
        </w:rPr>
        <w:fldChar w:fldCharType="end"/>
      </w:r>
    </w:p>
    <w:p w14:paraId="608E6222" w14:textId="4BE7112B"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B.2.2</w:t>
      </w:r>
      <w:r>
        <w:rPr>
          <w:noProof/>
        </w:rPr>
        <w:tab/>
        <w:t>Combinations of channel model parameters</w:t>
      </w:r>
      <w:r>
        <w:rPr>
          <w:noProof/>
        </w:rPr>
        <w:tab/>
      </w:r>
      <w:r>
        <w:rPr>
          <w:noProof/>
        </w:rPr>
        <w:fldChar w:fldCharType="begin"/>
      </w:r>
      <w:r>
        <w:rPr>
          <w:noProof/>
        </w:rPr>
        <w:instrText xml:space="preserve"> PAGEREF _Toc152356795 \h </w:instrText>
      </w:r>
      <w:r>
        <w:rPr>
          <w:noProof/>
        </w:rPr>
      </w:r>
      <w:r>
        <w:rPr>
          <w:noProof/>
        </w:rPr>
        <w:fldChar w:fldCharType="separate"/>
      </w:r>
      <w:r>
        <w:rPr>
          <w:noProof/>
        </w:rPr>
        <w:t>112</w:t>
      </w:r>
      <w:r>
        <w:rPr>
          <w:noProof/>
        </w:rPr>
        <w:fldChar w:fldCharType="end"/>
      </w:r>
    </w:p>
    <w:p w14:paraId="515789DE" w14:textId="6F551F0D" w:rsidR="002875BC" w:rsidRDefault="002875BC">
      <w:pPr>
        <w:pStyle w:val="TOC2"/>
        <w:rPr>
          <w:rFonts w:asciiTheme="minorHAnsi" w:eastAsiaTheme="minorEastAsia" w:hAnsiTheme="minorHAnsi" w:cstheme="minorBidi"/>
          <w:noProof/>
          <w:kern w:val="2"/>
          <w:sz w:val="22"/>
          <w:szCs w:val="22"/>
          <w:lang w:val="en-US"/>
          <w14:ligatures w14:val="standardContextual"/>
        </w:rPr>
      </w:pPr>
      <w:r w:rsidRPr="007A1C6B">
        <w:rPr>
          <w:noProof/>
          <w:snapToGrid w:val="0"/>
        </w:rPr>
        <w:t>B.2.3</w:t>
      </w:r>
      <w:r w:rsidRPr="007A1C6B">
        <w:rPr>
          <w:noProof/>
          <w:snapToGrid w:val="0"/>
        </w:rPr>
        <w:tab/>
        <w:t>MIMO Channel Correlation Matrices</w:t>
      </w:r>
      <w:r>
        <w:rPr>
          <w:noProof/>
        </w:rPr>
        <w:tab/>
      </w:r>
      <w:r>
        <w:rPr>
          <w:noProof/>
        </w:rPr>
        <w:fldChar w:fldCharType="begin"/>
      </w:r>
      <w:r>
        <w:rPr>
          <w:noProof/>
        </w:rPr>
        <w:instrText xml:space="preserve"> PAGEREF _Toc152356796 \h </w:instrText>
      </w:r>
      <w:r>
        <w:rPr>
          <w:noProof/>
        </w:rPr>
      </w:r>
      <w:r>
        <w:rPr>
          <w:noProof/>
        </w:rPr>
        <w:fldChar w:fldCharType="separate"/>
      </w:r>
      <w:r>
        <w:rPr>
          <w:noProof/>
        </w:rPr>
        <w:t>112</w:t>
      </w:r>
      <w:r>
        <w:rPr>
          <w:noProof/>
        </w:rPr>
        <w:fldChar w:fldCharType="end"/>
      </w:r>
    </w:p>
    <w:p w14:paraId="2650E97C" w14:textId="598E3C2C"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B.2.3.0</w:t>
      </w:r>
      <w:r>
        <w:rPr>
          <w:noProof/>
        </w:rPr>
        <w:tab/>
        <w:t>General</w:t>
      </w:r>
      <w:r>
        <w:rPr>
          <w:noProof/>
        </w:rPr>
        <w:tab/>
      </w:r>
      <w:r>
        <w:rPr>
          <w:noProof/>
        </w:rPr>
        <w:fldChar w:fldCharType="begin"/>
      </w:r>
      <w:r>
        <w:rPr>
          <w:noProof/>
        </w:rPr>
        <w:instrText xml:space="preserve"> PAGEREF _Toc152356797 \h </w:instrText>
      </w:r>
      <w:r>
        <w:rPr>
          <w:noProof/>
        </w:rPr>
      </w:r>
      <w:r>
        <w:rPr>
          <w:noProof/>
        </w:rPr>
        <w:fldChar w:fldCharType="separate"/>
      </w:r>
      <w:r>
        <w:rPr>
          <w:noProof/>
        </w:rPr>
        <w:t>112</w:t>
      </w:r>
      <w:r>
        <w:rPr>
          <w:noProof/>
        </w:rPr>
        <w:fldChar w:fldCharType="end"/>
      </w:r>
    </w:p>
    <w:p w14:paraId="0919F9BD" w14:textId="7A5DB6F3"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B.2.3.1</w:t>
      </w:r>
      <w:r>
        <w:rPr>
          <w:noProof/>
        </w:rPr>
        <w:tab/>
        <w:t>MIMO Correlation Matrices using Uniform Linear Array (ULA)</w:t>
      </w:r>
      <w:r>
        <w:rPr>
          <w:noProof/>
        </w:rPr>
        <w:tab/>
      </w:r>
      <w:r>
        <w:rPr>
          <w:noProof/>
        </w:rPr>
        <w:fldChar w:fldCharType="begin"/>
      </w:r>
      <w:r>
        <w:rPr>
          <w:noProof/>
        </w:rPr>
        <w:instrText xml:space="preserve"> PAGEREF _Toc152356798 \h </w:instrText>
      </w:r>
      <w:r>
        <w:rPr>
          <w:noProof/>
        </w:rPr>
      </w:r>
      <w:r>
        <w:rPr>
          <w:noProof/>
        </w:rPr>
        <w:fldChar w:fldCharType="separate"/>
      </w:r>
      <w:r>
        <w:rPr>
          <w:noProof/>
        </w:rPr>
        <w:t>113</w:t>
      </w:r>
      <w:r>
        <w:rPr>
          <w:noProof/>
        </w:rPr>
        <w:fldChar w:fldCharType="end"/>
      </w:r>
    </w:p>
    <w:p w14:paraId="448E8A45" w14:textId="0AA22344"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B.2.3.1.0</w:t>
      </w:r>
      <w:r>
        <w:rPr>
          <w:noProof/>
        </w:rPr>
        <w:tab/>
        <w:t>General</w:t>
      </w:r>
      <w:r>
        <w:rPr>
          <w:noProof/>
        </w:rPr>
        <w:tab/>
      </w:r>
      <w:r>
        <w:rPr>
          <w:noProof/>
        </w:rPr>
        <w:fldChar w:fldCharType="begin"/>
      </w:r>
      <w:r>
        <w:rPr>
          <w:noProof/>
        </w:rPr>
        <w:instrText xml:space="preserve"> PAGEREF _Toc152356799 \h </w:instrText>
      </w:r>
      <w:r>
        <w:rPr>
          <w:noProof/>
        </w:rPr>
      </w:r>
      <w:r>
        <w:rPr>
          <w:noProof/>
        </w:rPr>
        <w:fldChar w:fldCharType="separate"/>
      </w:r>
      <w:r>
        <w:rPr>
          <w:noProof/>
        </w:rPr>
        <w:t>113</w:t>
      </w:r>
      <w:r>
        <w:rPr>
          <w:noProof/>
        </w:rPr>
        <w:fldChar w:fldCharType="end"/>
      </w:r>
    </w:p>
    <w:p w14:paraId="2B5B6544" w14:textId="27883F2C"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B.2.3.1.1</w:t>
      </w:r>
      <w:r>
        <w:rPr>
          <w:noProof/>
        </w:rPr>
        <w:tab/>
        <w:t>Definition of MIMO Correlation Matrices</w:t>
      </w:r>
      <w:r>
        <w:rPr>
          <w:noProof/>
        </w:rPr>
        <w:tab/>
      </w:r>
      <w:r>
        <w:rPr>
          <w:noProof/>
        </w:rPr>
        <w:fldChar w:fldCharType="begin"/>
      </w:r>
      <w:r>
        <w:rPr>
          <w:noProof/>
        </w:rPr>
        <w:instrText xml:space="preserve"> PAGEREF _Toc152356800 \h </w:instrText>
      </w:r>
      <w:r>
        <w:rPr>
          <w:noProof/>
        </w:rPr>
      </w:r>
      <w:r>
        <w:rPr>
          <w:noProof/>
        </w:rPr>
        <w:fldChar w:fldCharType="separate"/>
      </w:r>
      <w:r>
        <w:rPr>
          <w:noProof/>
        </w:rPr>
        <w:t>113</w:t>
      </w:r>
      <w:r>
        <w:rPr>
          <w:noProof/>
        </w:rPr>
        <w:fldChar w:fldCharType="end"/>
      </w:r>
    </w:p>
    <w:p w14:paraId="6C48A044" w14:textId="2E55BA5B" w:rsidR="002875BC" w:rsidRDefault="002875BC">
      <w:pPr>
        <w:pStyle w:val="TOC4"/>
        <w:rPr>
          <w:rFonts w:asciiTheme="minorHAnsi" w:eastAsiaTheme="minorEastAsia" w:hAnsiTheme="minorHAnsi" w:cstheme="minorBidi"/>
          <w:noProof/>
          <w:kern w:val="2"/>
          <w:sz w:val="22"/>
          <w:szCs w:val="22"/>
          <w:lang w:val="en-US"/>
          <w14:ligatures w14:val="standardContextual"/>
        </w:rPr>
      </w:pPr>
      <w:r>
        <w:rPr>
          <w:noProof/>
        </w:rPr>
        <w:t>B.2.3.1.2</w:t>
      </w:r>
      <w:r>
        <w:rPr>
          <w:noProof/>
        </w:rPr>
        <w:tab/>
        <w:t>MIMO Correlation Matrices at High, Medium and Low Level</w:t>
      </w:r>
      <w:r>
        <w:rPr>
          <w:noProof/>
        </w:rPr>
        <w:tab/>
      </w:r>
      <w:r>
        <w:rPr>
          <w:noProof/>
        </w:rPr>
        <w:fldChar w:fldCharType="begin"/>
      </w:r>
      <w:r>
        <w:rPr>
          <w:noProof/>
        </w:rPr>
        <w:instrText xml:space="preserve"> PAGEREF _Toc152356801 \h </w:instrText>
      </w:r>
      <w:r>
        <w:rPr>
          <w:noProof/>
        </w:rPr>
      </w:r>
      <w:r>
        <w:rPr>
          <w:noProof/>
        </w:rPr>
        <w:fldChar w:fldCharType="separate"/>
      </w:r>
      <w:r>
        <w:rPr>
          <w:noProof/>
        </w:rPr>
        <w:t>113</w:t>
      </w:r>
      <w:r>
        <w:rPr>
          <w:noProof/>
        </w:rPr>
        <w:fldChar w:fldCharType="end"/>
      </w:r>
    </w:p>
    <w:p w14:paraId="3939443E" w14:textId="6D8E5A59" w:rsidR="002875BC" w:rsidRDefault="002875BC">
      <w:pPr>
        <w:pStyle w:val="TOC8"/>
        <w:rPr>
          <w:rFonts w:asciiTheme="minorHAnsi" w:eastAsiaTheme="minorEastAsia" w:hAnsiTheme="minorHAnsi" w:cstheme="minorBidi"/>
          <w:b w:val="0"/>
          <w:noProof/>
          <w:kern w:val="2"/>
          <w:szCs w:val="22"/>
          <w:lang w:val="en-US"/>
          <w14:ligatures w14:val="standardContextual"/>
        </w:rPr>
      </w:pPr>
      <w:r>
        <w:rPr>
          <w:noProof/>
        </w:rPr>
        <w:t>Annex C (normative):  Downlink physical channels</w:t>
      </w:r>
      <w:r>
        <w:rPr>
          <w:noProof/>
        </w:rPr>
        <w:tab/>
      </w:r>
      <w:r>
        <w:rPr>
          <w:noProof/>
        </w:rPr>
        <w:fldChar w:fldCharType="begin"/>
      </w:r>
      <w:r>
        <w:rPr>
          <w:noProof/>
        </w:rPr>
        <w:instrText xml:space="preserve"> PAGEREF _Toc152356802 \h </w:instrText>
      </w:r>
      <w:r>
        <w:rPr>
          <w:noProof/>
        </w:rPr>
      </w:r>
      <w:r>
        <w:rPr>
          <w:noProof/>
        </w:rPr>
        <w:fldChar w:fldCharType="separate"/>
      </w:r>
      <w:r>
        <w:rPr>
          <w:noProof/>
        </w:rPr>
        <w:t>114</w:t>
      </w:r>
      <w:r>
        <w:rPr>
          <w:noProof/>
        </w:rPr>
        <w:fldChar w:fldCharType="end"/>
      </w:r>
    </w:p>
    <w:p w14:paraId="64FBDBF5" w14:textId="3D0DA8AB" w:rsidR="002875BC" w:rsidRDefault="002875BC">
      <w:pPr>
        <w:pStyle w:val="TOC1"/>
        <w:rPr>
          <w:rFonts w:asciiTheme="minorHAnsi" w:eastAsiaTheme="minorEastAsia" w:hAnsiTheme="minorHAnsi" w:cstheme="minorBidi"/>
          <w:noProof/>
          <w:kern w:val="2"/>
          <w:szCs w:val="22"/>
          <w:lang w:val="en-US"/>
          <w14:ligatures w14:val="standardContextual"/>
        </w:rPr>
      </w:pPr>
      <w:r w:rsidRPr="007A1C6B">
        <w:rPr>
          <w:rFonts w:eastAsia="Malgun Gothic"/>
          <w:noProof/>
        </w:rPr>
        <w:t>C.1</w:t>
      </w:r>
      <w:r w:rsidRPr="007A1C6B">
        <w:rPr>
          <w:rFonts w:eastAsia="Malgun Gothic"/>
          <w:noProof/>
        </w:rPr>
        <w:tab/>
      </w:r>
      <w:r>
        <w:rPr>
          <w:noProof/>
        </w:rPr>
        <w:t>General</w:t>
      </w:r>
      <w:r>
        <w:rPr>
          <w:noProof/>
        </w:rPr>
        <w:tab/>
      </w:r>
      <w:r>
        <w:rPr>
          <w:noProof/>
        </w:rPr>
        <w:fldChar w:fldCharType="begin"/>
      </w:r>
      <w:r>
        <w:rPr>
          <w:noProof/>
        </w:rPr>
        <w:instrText xml:space="preserve"> PAGEREF _Toc152356803 \h </w:instrText>
      </w:r>
      <w:r>
        <w:rPr>
          <w:noProof/>
        </w:rPr>
      </w:r>
      <w:r>
        <w:rPr>
          <w:noProof/>
        </w:rPr>
        <w:fldChar w:fldCharType="separate"/>
      </w:r>
      <w:r>
        <w:rPr>
          <w:noProof/>
        </w:rPr>
        <w:t>114</w:t>
      </w:r>
      <w:r>
        <w:rPr>
          <w:noProof/>
        </w:rPr>
        <w:fldChar w:fldCharType="end"/>
      </w:r>
    </w:p>
    <w:p w14:paraId="2D323340" w14:textId="12E1296D" w:rsidR="002875BC" w:rsidRDefault="002875BC">
      <w:pPr>
        <w:pStyle w:val="TOC1"/>
        <w:rPr>
          <w:rFonts w:asciiTheme="minorHAnsi" w:eastAsiaTheme="minorEastAsia" w:hAnsiTheme="minorHAnsi" w:cstheme="minorBidi"/>
          <w:noProof/>
          <w:kern w:val="2"/>
          <w:szCs w:val="22"/>
          <w:lang w:val="en-US"/>
          <w14:ligatures w14:val="standardContextual"/>
        </w:rPr>
      </w:pPr>
      <w:r w:rsidRPr="007A1C6B">
        <w:rPr>
          <w:rFonts w:eastAsia="Malgun Gothic"/>
          <w:noProof/>
        </w:rPr>
        <w:t>C.2</w:t>
      </w:r>
      <w:r w:rsidRPr="007A1C6B">
        <w:rPr>
          <w:rFonts w:eastAsia="Malgun Gothic"/>
          <w:noProof/>
        </w:rPr>
        <w:tab/>
      </w:r>
      <w:r w:rsidRPr="007A1C6B">
        <w:rPr>
          <w:rFonts w:eastAsia="Yu Mincho"/>
          <w:noProof/>
        </w:rPr>
        <w:t>Setup</w:t>
      </w:r>
      <w:r>
        <w:rPr>
          <w:noProof/>
        </w:rPr>
        <w:t xml:space="preserve"> (Conducted)</w:t>
      </w:r>
      <w:r>
        <w:rPr>
          <w:noProof/>
        </w:rPr>
        <w:tab/>
      </w:r>
      <w:r>
        <w:rPr>
          <w:noProof/>
        </w:rPr>
        <w:fldChar w:fldCharType="begin"/>
      </w:r>
      <w:r>
        <w:rPr>
          <w:noProof/>
        </w:rPr>
        <w:instrText xml:space="preserve"> PAGEREF _Toc152356804 \h </w:instrText>
      </w:r>
      <w:r>
        <w:rPr>
          <w:noProof/>
        </w:rPr>
      </w:r>
      <w:r>
        <w:rPr>
          <w:noProof/>
        </w:rPr>
        <w:fldChar w:fldCharType="separate"/>
      </w:r>
      <w:r>
        <w:rPr>
          <w:noProof/>
        </w:rPr>
        <w:t>114</w:t>
      </w:r>
      <w:r>
        <w:rPr>
          <w:noProof/>
        </w:rPr>
        <w:fldChar w:fldCharType="end"/>
      </w:r>
    </w:p>
    <w:p w14:paraId="79E4F1A4" w14:textId="07A9B9C9"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C.3</w:t>
      </w:r>
      <w:r>
        <w:rPr>
          <w:noProof/>
        </w:rPr>
        <w:tab/>
        <w:t>Connection (Conducted)</w:t>
      </w:r>
      <w:r>
        <w:rPr>
          <w:noProof/>
        </w:rPr>
        <w:tab/>
      </w:r>
      <w:r>
        <w:rPr>
          <w:noProof/>
        </w:rPr>
        <w:fldChar w:fldCharType="begin"/>
      </w:r>
      <w:r>
        <w:rPr>
          <w:noProof/>
        </w:rPr>
        <w:instrText xml:space="preserve"> PAGEREF _Toc152356805 \h </w:instrText>
      </w:r>
      <w:r>
        <w:rPr>
          <w:noProof/>
        </w:rPr>
      </w:r>
      <w:r>
        <w:rPr>
          <w:noProof/>
        </w:rPr>
        <w:fldChar w:fldCharType="separate"/>
      </w:r>
      <w:r>
        <w:rPr>
          <w:noProof/>
        </w:rPr>
        <w:t>114</w:t>
      </w:r>
      <w:r>
        <w:rPr>
          <w:noProof/>
        </w:rPr>
        <w:fldChar w:fldCharType="end"/>
      </w:r>
    </w:p>
    <w:p w14:paraId="5F172726" w14:textId="05A76A77"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C.3.0</w:t>
      </w:r>
      <w:r>
        <w:rPr>
          <w:noProof/>
        </w:rPr>
        <w:tab/>
        <w:t>General</w:t>
      </w:r>
      <w:r>
        <w:rPr>
          <w:noProof/>
        </w:rPr>
        <w:tab/>
      </w:r>
      <w:r>
        <w:rPr>
          <w:noProof/>
        </w:rPr>
        <w:fldChar w:fldCharType="begin"/>
      </w:r>
      <w:r>
        <w:rPr>
          <w:noProof/>
        </w:rPr>
        <w:instrText xml:space="preserve"> PAGEREF _Toc152356806 \h </w:instrText>
      </w:r>
      <w:r>
        <w:rPr>
          <w:noProof/>
        </w:rPr>
      </w:r>
      <w:r>
        <w:rPr>
          <w:noProof/>
        </w:rPr>
        <w:fldChar w:fldCharType="separate"/>
      </w:r>
      <w:r>
        <w:rPr>
          <w:noProof/>
        </w:rPr>
        <w:t>114</w:t>
      </w:r>
      <w:r>
        <w:rPr>
          <w:noProof/>
        </w:rPr>
        <w:fldChar w:fldCharType="end"/>
      </w:r>
    </w:p>
    <w:p w14:paraId="1645BF57" w14:textId="2E085852"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C.3.1</w:t>
      </w:r>
      <w:r>
        <w:rPr>
          <w:noProof/>
        </w:rPr>
        <w:tab/>
        <w:t>Measurement of Performance requirements</w:t>
      </w:r>
      <w:r>
        <w:rPr>
          <w:noProof/>
        </w:rPr>
        <w:tab/>
      </w:r>
      <w:r>
        <w:rPr>
          <w:noProof/>
        </w:rPr>
        <w:fldChar w:fldCharType="begin"/>
      </w:r>
      <w:r>
        <w:rPr>
          <w:noProof/>
        </w:rPr>
        <w:instrText xml:space="preserve"> PAGEREF _Toc152356807 \h </w:instrText>
      </w:r>
      <w:r>
        <w:rPr>
          <w:noProof/>
        </w:rPr>
      </w:r>
      <w:r>
        <w:rPr>
          <w:noProof/>
        </w:rPr>
        <w:fldChar w:fldCharType="separate"/>
      </w:r>
      <w:r>
        <w:rPr>
          <w:noProof/>
        </w:rPr>
        <w:t>114</w:t>
      </w:r>
      <w:r>
        <w:rPr>
          <w:noProof/>
        </w:rPr>
        <w:fldChar w:fldCharType="end"/>
      </w:r>
    </w:p>
    <w:p w14:paraId="0CCA1A9D" w14:textId="4FC2FE49" w:rsidR="002875BC" w:rsidRDefault="002875BC">
      <w:pPr>
        <w:pStyle w:val="TOC8"/>
        <w:rPr>
          <w:rFonts w:asciiTheme="minorHAnsi" w:eastAsiaTheme="minorEastAsia" w:hAnsiTheme="minorHAnsi" w:cstheme="minorBidi"/>
          <w:b w:val="0"/>
          <w:noProof/>
          <w:kern w:val="2"/>
          <w:szCs w:val="22"/>
          <w:lang w:val="en-US"/>
          <w14:ligatures w14:val="standardContextual"/>
        </w:rPr>
      </w:pPr>
      <w:r w:rsidRPr="007A1C6B">
        <w:rPr>
          <w:rFonts w:eastAsia="Yu Mincho"/>
          <w:noProof/>
        </w:rPr>
        <w:t>Annex D</w:t>
      </w:r>
      <w:r>
        <w:rPr>
          <w:noProof/>
        </w:rPr>
        <w:t xml:space="preserve"> (normative)</w:t>
      </w:r>
      <w:r w:rsidRPr="007A1C6B">
        <w:rPr>
          <w:rFonts w:eastAsia="Yu Mincho"/>
          <w:noProof/>
        </w:rPr>
        <w:t>: Characteristics of the interfering signal</w:t>
      </w:r>
      <w:r>
        <w:rPr>
          <w:noProof/>
        </w:rPr>
        <w:tab/>
      </w:r>
      <w:r>
        <w:rPr>
          <w:noProof/>
        </w:rPr>
        <w:fldChar w:fldCharType="begin"/>
      </w:r>
      <w:r>
        <w:rPr>
          <w:noProof/>
        </w:rPr>
        <w:instrText xml:space="preserve"> PAGEREF _Toc152356808 \h </w:instrText>
      </w:r>
      <w:r>
        <w:rPr>
          <w:noProof/>
        </w:rPr>
      </w:r>
      <w:r>
        <w:rPr>
          <w:noProof/>
        </w:rPr>
        <w:fldChar w:fldCharType="separate"/>
      </w:r>
      <w:r>
        <w:rPr>
          <w:noProof/>
        </w:rPr>
        <w:t>116</w:t>
      </w:r>
      <w:r>
        <w:rPr>
          <w:noProof/>
        </w:rPr>
        <w:fldChar w:fldCharType="end"/>
      </w:r>
    </w:p>
    <w:p w14:paraId="406BC0BE" w14:textId="72BEC323" w:rsidR="002875BC" w:rsidRDefault="002875BC">
      <w:pPr>
        <w:pStyle w:val="TOC1"/>
        <w:rPr>
          <w:rFonts w:asciiTheme="minorHAnsi" w:eastAsiaTheme="minorEastAsia" w:hAnsiTheme="minorHAnsi" w:cstheme="minorBidi"/>
          <w:noProof/>
          <w:kern w:val="2"/>
          <w:szCs w:val="22"/>
          <w:lang w:val="en-US"/>
          <w14:ligatures w14:val="standardContextual"/>
        </w:rPr>
      </w:pPr>
      <w:r w:rsidRPr="007A1C6B">
        <w:rPr>
          <w:rFonts w:eastAsia="Yu Mincho"/>
          <w:noProof/>
        </w:rPr>
        <w:t xml:space="preserve">D.1 </w:t>
      </w:r>
      <w:r w:rsidRPr="007A1C6B">
        <w:rPr>
          <w:rFonts w:eastAsia="Yu Mincho"/>
          <w:noProof/>
        </w:rPr>
        <w:tab/>
        <w:t>General</w:t>
      </w:r>
      <w:r>
        <w:rPr>
          <w:noProof/>
        </w:rPr>
        <w:tab/>
      </w:r>
      <w:r>
        <w:rPr>
          <w:noProof/>
        </w:rPr>
        <w:fldChar w:fldCharType="begin"/>
      </w:r>
      <w:r>
        <w:rPr>
          <w:noProof/>
        </w:rPr>
        <w:instrText xml:space="preserve"> PAGEREF _Toc152356809 \h </w:instrText>
      </w:r>
      <w:r>
        <w:rPr>
          <w:noProof/>
        </w:rPr>
      </w:r>
      <w:r>
        <w:rPr>
          <w:noProof/>
        </w:rPr>
        <w:fldChar w:fldCharType="separate"/>
      </w:r>
      <w:r>
        <w:rPr>
          <w:noProof/>
        </w:rPr>
        <w:t>116</w:t>
      </w:r>
      <w:r>
        <w:rPr>
          <w:noProof/>
        </w:rPr>
        <w:fldChar w:fldCharType="end"/>
      </w:r>
    </w:p>
    <w:p w14:paraId="00CE0C59" w14:textId="17271E3D"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lastRenderedPageBreak/>
        <w:t>D.2</w:t>
      </w:r>
      <w:r>
        <w:rPr>
          <w:noProof/>
        </w:rPr>
        <w:tab/>
        <w:t>Interference signals</w:t>
      </w:r>
      <w:r>
        <w:rPr>
          <w:noProof/>
        </w:rPr>
        <w:tab/>
      </w:r>
      <w:r>
        <w:rPr>
          <w:noProof/>
        </w:rPr>
        <w:fldChar w:fldCharType="begin"/>
      </w:r>
      <w:r>
        <w:rPr>
          <w:noProof/>
        </w:rPr>
        <w:instrText xml:space="preserve"> PAGEREF _Toc152356810 \h </w:instrText>
      </w:r>
      <w:r>
        <w:rPr>
          <w:noProof/>
        </w:rPr>
      </w:r>
      <w:r>
        <w:rPr>
          <w:noProof/>
        </w:rPr>
        <w:fldChar w:fldCharType="separate"/>
      </w:r>
      <w:r>
        <w:rPr>
          <w:noProof/>
        </w:rPr>
        <w:t>116</w:t>
      </w:r>
      <w:r>
        <w:rPr>
          <w:noProof/>
        </w:rPr>
        <w:fldChar w:fldCharType="end"/>
      </w:r>
    </w:p>
    <w:p w14:paraId="7BBC6534" w14:textId="6F8A8561" w:rsidR="002875BC" w:rsidRDefault="002875BC">
      <w:pPr>
        <w:pStyle w:val="TOC8"/>
        <w:rPr>
          <w:rFonts w:asciiTheme="minorHAnsi" w:eastAsiaTheme="minorEastAsia" w:hAnsiTheme="minorHAnsi" w:cstheme="minorBidi"/>
          <w:b w:val="0"/>
          <w:noProof/>
          <w:kern w:val="2"/>
          <w:szCs w:val="22"/>
          <w:lang w:val="en-US"/>
          <w14:ligatures w14:val="standardContextual"/>
        </w:rPr>
      </w:pPr>
      <w:r>
        <w:rPr>
          <w:noProof/>
        </w:rPr>
        <w:t>Annex F (normative): Measurement uncertainties and Test Tolerances</w:t>
      </w:r>
      <w:r>
        <w:rPr>
          <w:noProof/>
        </w:rPr>
        <w:tab/>
      </w:r>
      <w:r>
        <w:rPr>
          <w:noProof/>
        </w:rPr>
        <w:fldChar w:fldCharType="begin"/>
      </w:r>
      <w:r>
        <w:rPr>
          <w:noProof/>
        </w:rPr>
        <w:instrText xml:space="preserve"> PAGEREF _Toc152356811 \h </w:instrText>
      </w:r>
      <w:r>
        <w:rPr>
          <w:noProof/>
        </w:rPr>
      </w:r>
      <w:r>
        <w:rPr>
          <w:noProof/>
        </w:rPr>
        <w:fldChar w:fldCharType="separate"/>
      </w:r>
      <w:r>
        <w:rPr>
          <w:noProof/>
        </w:rPr>
        <w:t>117</w:t>
      </w:r>
      <w:r>
        <w:rPr>
          <w:noProof/>
        </w:rPr>
        <w:fldChar w:fldCharType="end"/>
      </w:r>
    </w:p>
    <w:p w14:paraId="058388E9" w14:textId="00C995F3"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F.1</w:t>
      </w:r>
      <w:r>
        <w:rPr>
          <w:noProof/>
        </w:rPr>
        <w:tab/>
        <w:t>Acceptable uncertainty of Test System (normative)</w:t>
      </w:r>
      <w:r>
        <w:rPr>
          <w:noProof/>
        </w:rPr>
        <w:tab/>
      </w:r>
      <w:r>
        <w:rPr>
          <w:noProof/>
        </w:rPr>
        <w:fldChar w:fldCharType="begin"/>
      </w:r>
      <w:r>
        <w:rPr>
          <w:noProof/>
        </w:rPr>
        <w:instrText xml:space="preserve"> PAGEREF _Toc152356812 \h </w:instrText>
      </w:r>
      <w:r>
        <w:rPr>
          <w:noProof/>
        </w:rPr>
      </w:r>
      <w:r>
        <w:rPr>
          <w:noProof/>
        </w:rPr>
        <w:fldChar w:fldCharType="separate"/>
      </w:r>
      <w:r>
        <w:rPr>
          <w:noProof/>
        </w:rPr>
        <w:t>117</w:t>
      </w:r>
      <w:r>
        <w:rPr>
          <w:noProof/>
        </w:rPr>
        <w:fldChar w:fldCharType="end"/>
      </w:r>
    </w:p>
    <w:p w14:paraId="22280BD1" w14:textId="0C4145E9"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F.1.0</w:t>
      </w:r>
      <w:r>
        <w:rPr>
          <w:noProof/>
        </w:rPr>
        <w:tab/>
      </w:r>
      <w:r>
        <w:rPr>
          <w:noProof/>
          <w:lang w:eastAsia="sv-SE"/>
        </w:rPr>
        <w:t>General</w:t>
      </w:r>
      <w:r>
        <w:rPr>
          <w:noProof/>
        </w:rPr>
        <w:tab/>
      </w:r>
      <w:r>
        <w:rPr>
          <w:noProof/>
        </w:rPr>
        <w:fldChar w:fldCharType="begin"/>
      </w:r>
      <w:r>
        <w:rPr>
          <w:noProof/>
        </w:rPr>
        <w:instrText xml:space="preserve"> PAGEREF _Toc152356813 \h </w:instrText>
      </w:r>
      <w:r>
        <w:rPr>
          <w:noProof/>
        </w:rPr>
      </w:r>
      <w:r>
        <w:rPr>
          <w:noProof/>
        </w:rPr>
        <w:fldChar w:fldCharType="separate"/>
      </w:r>
      <w:r>
        <w:rPr>
          <w:noProof/>
        </w:rPr>
        <w:t>117</w:t>
      </w:r>
      <w:r>
        <w:rPr>
          <w:noProof/>
        </w:rPr>
        <w:fldChar w:fldCharType="end"/>
      </w:r>
    </w:p>
    <w:p w14:paraId="755A1B1A" w14:textId="44F92708"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F.1.1</w:t>
      </w:r>
      <w:r>
        <w:rPr>
          <w:noProof/>
        </w:rPr>
        <w:tab/>
      </w:r>
      <w:r>
        <w:rPr>
          <w:noProof/>
          <w:lang w:eastAsia="sv-SE"/>
        </w:rPr>
        <w:t>Measurement of test environments</w:t>
      </w:r>
      <w:r>
        <w:rPr>
          <w:noProof/>
        </w:rPr>
        <w:tab/>
      </w:r>
      <w:r>
        <w:rPr>
          <w:noProof/>
        </w:rPr>
        <w:fldChar w:fldCharType="begin"/>
      </w:r>
      <w:r>
        <w:rPr>
          <w:noProof/>
        </w:rPr>
        <w:instrText xml:space="preserve"> PAGEREF _Toc152356814 \h </w:instrText>
      </w:r>
      <w:r>
        <w:rPr>
          <w:noProof/>
        </w:rPr>
      </w:r>
      <w:r>
        <w:rPr>
          <w:noProof/>
        </w:rPr>
        <w:fldChar w:fldCharType="separate"/>
      </w:r>
      <w:r>
        <w:rPr>
          <w:noProof/>
        </w:rPr>
        <w:t>117</w:t>
      </w:r>
      <w:r>
        <w:rPr>
          <w:noProof/>
        </w:rPr>
        <w:fldChar w:fldCharType="end"/>
      </w:r>
    </w:p>
    <w:p w14:paraId="1CCEADE8" w14:textId="473086DB"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F.1.2</w:t>
      </w:r>
      <w:r>
        <w:rPr>
          <w:noProof/>
        </w:rPr>
        <w:tab/>
      </w:r>
      <w:r>
        <w:rPr>
          <w:noProof/>
          <w:lang w:eastAsia="sv-SE"/>
        </w:rPr>
        <w:t xml:space="preserve">Measurement of </w:t>
      </w:r>
      <w:r>
        <w:rPr>
          <w:noProof/>
        </w:rPr>
        <w:t>transmitter</w:t>
      </w:r>
      <w:r>
        <w:rPr>
          <w:noProof/>
        </w:rPr>
        <w:tab/>
      </w:r>
      <w:r>
        <w:rPr>
          <w:noProof/>
        </w:rPr>
        <w:fldChar w:fldCharType="begin"/>
      </w:r>
      <w:r>
        <w:rPr>
          <w:noProof/>
        </w:rPr>
        <w:instrText xml:space="preserve"> PAGEREF _Toc152356815 \h </w:instrText>
      </w:r>
      <w:r>
        <w:rPr>
          <w:noProof/>
        </w:rPr>
      </w:r>
      <w:r>
        <w:rPr>
          <w:noProof/>
        </w:rPr>
        <w:fldChar w:fldCharType="separate"/>
      </w:r>
      <w:r>
        <w:rPr>
          <w:noProof/>
        </w:rPr>
        <w:t>117</w:t>
      </w:r>
      <w:r>
        <w:rPr>
          <w:noProof/>
        </w:rPr>
        <w:fldChar w:fldCharType="end"/>
      </w:r>
    </w:p>
    <w:p w14:paraId="3FF261B1" w14:textId="77B9E8FF"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F.1.3</w:t>
      </w:r>
      <w:r>
        <w:rPr>
          <w:noProof/>
        </w:rPr>
        <w:tab/>
      </w:r>
      <w:r>
        <w:rPr>
          <w:noProof/>
          <w:lang w:eastAsia="sv-SE"/>
        </w:rPr>
        <w:t xml:space="preserve">Measurement of </w:t>
      </w:r>
      <w:r>
        <w:rPr>
          <w:noProof/>
        </w:rPr>
        <w:t>receiver</w:t>
      </w:r>
      <w:r>
        <w:rPr>
          <w:noProof/>
        </w:rPr>
        <w:tab/>
      </w:r>
      <w:r>
        <w:rPr>
          <w:noProof/>
        </w:rPr>
        <w:fldChar w:fldCharType="begin"/>
      </w:r>
      <w:r>
        <w:rPr>
          <w:noProof/>
        </w:rPr>
        <w:instrText xml:space="preserve"> PAGEREF _Toc152356816 \h </w:instrText>
      </w:r>
      <w:r>
        <w:rPr>
          <w:noProof/>
        </w:rPr>
      </w:r>
      <w:r>
        <w:rPr>
          <w:noProof/>
        </w:rPr>
        <w:fldChar w:fldCharType="separate"/>
      </w:r>
      <w:r>
        <w:rPr>
          <w:noProof/>
        </w:rPr>
        <w:t>118</w:t>
      </w:r>
      <w:r>
        <w:rPr>
          <w:noProof/>
        </w:rPr>
        <w:fldChar w:fldCharType="end"/>
      </w:r>
    </w:p>
    <w:p w14:paraId="509A96EC" w14:textId="469FCC8C"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F.2</w:t>
      </w:r>
      <w:r>
        <w:rPr>
          <w:noProof/>
        </w:rPr>
        <w:tab/>
        <w:t>Interpretation of measurement results (normative)</w:t>
      </w:r>
      <w:r>
        <w:rPr>
          <w:noProof/>
        </w:rPr>
        <w:tab/>
      </w:r>
      <w:r>
        <w:rPr>
          <w:noProof/>
        </w:rPr>
        <w:fldChar w:fldCharType="begin"/>
      </w:r>
      <w:r>
        <w:rPr>
          <w:noProof/>
        </w:rPr>
        <w:instrText xml:space="preserve"> PAGEREF _Toc152356817 \h </w:instrText>
      </w:r>
      <w:r>
        <w:rPr>
          <w:noProof/>
        </w:rPr>
      </w:r>
      <w:r>
        <w:rPr>
          <w:noProof/>
        </w:rPr>
        <w:fldChar w:fldCharType="separate"/>
      </w:r>
      <w:r>
        <w:rPr>
          <w:noProof/>
        </w:rPr>
        <w:t>118</w:t>
      </w:r>
      <w:r>
        <w:rPr>
          <w:noProof/>
        </w:rPr>
        <w:fldChar w:fldCharType="end"/>
      </w:r>
    </w:p>
    <w:p w14:paraId="559CAA7C" w14:textId="7AE17D52"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F.3</w:t>
      </w:r>
      <w:r>
        <w:rPr>
          <w:noProof/>
        </w:rPr>
        <w:tab/>
        <w:t>Test Tolerance and Derivation of Test Requirements (informative)</w:t>
      </w:r>
      <w:r>
        <w:rPr>
          <w:noProof/>
        </w:rPr>
        <w:tab/>
      </w:r>
      <w:r>
        <w:rPr>
          <w:noProof/>
        </w:rPr>
        <w:fldChar w:fldCharType="begin"/>
      </w:r>
      <w:r>
        <w:rPr>
          <w:noProof/>
        </w:rPr>
        <w:instrText xml:space="preserve"> PAGEREF _Toc152356818 \h </w:instrText>
      </w:r>
      <w:r>
        <w:rPr>
          <w:noProof/>
        </w:rPr>
      </w:r>
      <w:r>
        <w:rPr>
          <w:noProof/>
        </w:rPr>
        <w:fldChar w:fldCharType="separate"/>
      </w:r>
      <w:r>
        <w:rPr>
          <w:noProof/>
        </w:rPr>
        <w:t>119</w:t>
      </w:r>
      <w:r>
        <w:rPr>
          <w:noProof/>
        </w:rPr>
        <w:fldChar w:fldCharType="end"/>
      </w:r>
    </w:p>
    <w:p w14:paraId="76452D36" w14:textId="5CD29E66"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F.3.0</w:t>
      </w:r>
      <w:r>
        <w:rPr>
          <w:noProof/>
        </w:rPr>
        <w:tab/>
        <w:t>General</w:t>
      </w:r>
      <w:r>
        <w:rPr>
          <w:noProof/>
        </w:rPr>
        <w:tab/>
      </w:r>
      <w:r>
        <w:rPr>
          <w:noProof/>
        </w:rPr>
        <w:fldChar w:fldCharType="begin"/>
      </w:r>
      <w:r>
        <w:rPr>
          <w:noProof/>
        </w:rPr>
        <w:instrText xml:space="preserve"> PAGEREF _Toc152356819 \h </w:instrText>
      </w:r>
      <w:r>
        <w:rPr>
          <w:noProof/>
        </w:rPr>
      </w:r>
      <w:r>
        <w:rPr>
          <w:noProof/>
        </w:rPr>
        <w:fldChar w:fldCharType="separate"/>
      </w:r>
      <w:r>
        <w:rPr>
          <w:noProof/>
        </w:rPr>
        <w:t>119</w:t>
      </w:r>
      <w:r>
        <w:rPr>
          <w:noProof/>
        </w:rPr>
        <w:fldChar w:fldCharType="end"/>
      </w:r>
    </w:p>
    <w:p w14:paraId="56E46C79" w14:textId="0D735877"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F.3.1</w:t>
      </w:r>
      <w:r>
        <w:rPr>
          <w:noProof/>
        </w:rPr>
        <w:tab/>
      </w:r>
      <w:r>
        <w:rPr>
          <w:noProof/>
          <w:lang w:eastAsia="sv-SE"/>
        </w:rPr>
        <w:t>Measurement of test environments</w:t>
      </w:r>
      <w:r>
        <w:rPr>
          <w:noProof/>
        </w:rPr>
        <w:tab/>
      </w:r>
      <w:r>
        <w:rPr>
          <w:noProof/>
        </w:rPr>
        <w:fldChar w:fldCharType="begin"/>
      </w:r>
      <w:r>
        <w:rPr>
          <w:noProof/>
        </w:rPr>
        <w:instrText xml:space="preserve"> PAGEREF _Toc152356820 \h </w:instrText>
      </w:r>
      <w:r>
        <w:rPr>
          <w:noProof/>
        </w:rPr>
      </w:r>
      <w:r>
        <w:rPr>
          <w:noProof/>
        </w:rPr>
        <w:fldChar w:fldCharType="separate"/>
      </w:r>
      <w:r>
        <w:rPr>
          <w:noProof/>
        </w:rPr>
        <w:t>119</w:t>
      </w:r>
      <w:r>
        <w:rPr>
          <w:noProof/>
        </w:rPr>
        <w:fldChar w:fldCharType="end"/>
      </w:r>
    </w:p>
    <w:p w14:paraId="1422418A" w14:textId="211E90DC"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F.3.2</w:t>
      </w:r>
      <w:r>
        <w:rPr>
          <w:noProof/>
        </w:rPr>
        <w:tab/>
      </w:r>
      <w:r>
        <w:rPr>
          <w:noProof/>
          <w:lang w:eastAsia="sv-SE"/>
        </w:rPr>
        <w:t xml:space="preserve">Measurement of </w:t>
      </w:r>
      <w:r>
        <w:rPr>
          <w:noProof/>
        </w:rPr>
        <w:t>transmitter</w:t>
      </w:r>
      <w:r>
        <w:rPr>
          <w:noProof/>
        </w:rPr>
        <w:tab/>
      </w:r>
      <w:r>
        <w:rPr>
          <w:noProof/>
        </w:rPr>
        <w:fldChar w:fldCharType="begin"/>
      </w:r>
      <w:r>
        <w:rPr>
          <w:noProof/>
        </w:rPr>
        <w:instrText xml:space="preserve"> PAGEREF _Toc152356821 \h </w:instrText>
      </w:r>
      <w:r>
        <w:rPr>
          <w:noProof/>
        </w:rPr>
      </w:r>
      <w:r>
        <w:rPr>
          <w:noProof/>
        </w:rPr>
        <w:fldChar w:fldCharType="separate"/>
      </w:r>
      <w:r>
        <w:rPr>
          <w:noProof/>
        </w:rPr>
        <w:t>119</w:t>
      </w:r>
      <w:r>
        <w:rPr>
          <w:noProof/>
        </w:rPr>
        <w:fldChar w:fldCharType="end"/>
      </w:r>
    </w:p>
    <w:p w14:paraId="01390DF9" w14:textId="35D83939"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F.3.3</w:t>
      </w:r>
      <w:r>
        <w:rPr>
          <w:noProof/>
        </w:rPr>
        <w:tab/>
      </w:r>
      <w:r>
        <w:rPr>
          <w:noProof/>
          <w:lang w:eastAsia="sv-SE"/>
        </w:rPr>
        <w:t>Measurement of receiver</w:t>
      </w:r>
      <w:r>
        <w:rPr>
          <w:noProof/>
        </w:rPr>
        <w:tab/>
      </w:r>
      <w:r>
        <w:rPr>
          <w:noProof/>
        </w:rPr>
        <w:fldChar w:fldCharType="begin"/>
      </w:r>
      <w:r>
        <w:rPr>
          <w:noProof/>
        </w:rPr>
        <w:instrText xml:space="preserve"> PAGEREF _Toc152356822 \h </w:instrText>
      </w:r>
      <w:r>
        <w:rPr>
          <w:noProof/>
        </w:rPr>
      </w:r>
      <w:r>
        <w:rPr>
          <w:noProof/>
        </w:rPr>
        <w:fldChar w:fldCharType="separate"/>
      </w:r>
      <w:r>
        <w:rPr>
          <w:noProof/>
        </w:rPr>
        <w:t>119</w:t>
      </w:r>
      <w:r>
        <w:rPr>
          <w:noProof/>
        </w:rPr>
        <w:fldChar w:fldCharType="end"/>
      </w:r>
    </w:p>
    <w:p w14:paraId="04D9BDD6" w14:textId="5D0A6AFF"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F.4</w:t>
      </w:r>
      <w:r>
        <w:rPr>
          <w:noProof/>
        </w:rPr>
        <w:tab/>
        <w:t>Uplink power window</w:t>
      </w:r>
      <w:r>
        <w:rPr>
          <w:noProof/>
        </w:rPr>
        <w:tab/>
      </w:r>
      <w:r>
        <w:rPr>
          <w:noProof/>
        </w:rPr>
        <w:fldChar w:fldCharType="begin"/>
      </w:r>
      <w:r>
        <w:rPr>
          <w:noProof/>
        </w:rPr>
        <w:instrText xml:space="preserve"> PAGEREF _Toc152356823 \h </w:instrText>
      </w:r>
      <w:r>
        <w:rPr>
          <w:noProof/>
        </w:rPr>
      </w:r>
      <w:r>
        <w:rPr>
          <w:noProof/>
        </w:rPr>
        <w:fldChar w:fldCharType="separate"/>
      </w:r>
      <w:r>
        <w:rPr>
          <w:noProof/>
        </w:rPr>
        <w:t>120</w:t>
      </w:r>
      <w:r>
        <w:rPr>
          <w:noProof/>
        </w:rPr>
        <w:fldChar w:fldCharType="end"/>
      </w:r>
    </w:p>
    <w:p w14:paraId="30546CF2" w14:textId="7A318BA4"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F.4.1</w:t>
      </w:r>
      <w:r>
        <w:rPr>
          <w:noProof/>
        </w:rPr>
        <w:tab/>
        <w:t>Introduction</w:t>
      </w:r>
      <w:r>
        <w:rPr>
          <w:noProof/>
        </w:rPr>
        <w:tab/>
      </w:r>
      <w:r>
        <w:rPr>
          <w:noProof/>
        </w:rPr>
        <w:fldChar w:fldCharType="begin"/>
      </w:r>
      <w:r>
        <w:rPr>
          <w:noProof/>
        </w:rPr>
        <w:instrText xml:space="preserve"> PAGEREF _Toc152356824 \h </w:instrText>
      </w:r>
      <w:r>
        <w:rPr>
          <w:noProof/>
        </w:rPr>
      </w:r>
      <w:r>
        <w:rPr>
          <w:noProof/>
        </w:rPr>
        <w:fldChar w:fldCharType="separate"/>
      </w:r>
      <w:r>
        <w:rPr>
          <w:noProof/>
        </w:rPr>
        <w:t>120</w:t>
      </w:r>
      <w:r>
        <w:rPr>
          <w:noProof/>
        </w:rPr>
        <w:fldChar w:fldCharType="end"/>
      </w:r>
    </w:p>
    <w:p w14:paraId="31E459B6" w14:textId="3F74D570"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F.4.2</w:t>
      </w:r>
      <w:r>
        <w:rPr>
          <w:noProof/>
        </w:rPr>
        <w:tab/>
        <w:t>Setting the power window above a requirement</w:t>
      </w:r>
      <w:r>
        <w:rPr>
          <w:noProof/>
        </w:rPr>
        <w:tab/>
      </w:r>
      <w:r>
        <w:rPr>
          <w:noProof/>
        </w:rPr>
        <w:fldChar w:fldCharType="begin"/>
      </w:r>
      <w:r>
        <w:rPr>
          <w:noProof/>
        </w:rPr>
        <w:instrText xml:space="preserve"> PAGEREF _Toc152356825 \h </w:instrText>
      </w:r>
      <w:r>
        <w:rPr>
          <w:noProof/>
        </w:rPr>
      </w:r>
      <w:r>
        <w:rPr>
          <w:noProof/>
        </w:rPr>
        <w:fldChar w:fldCharType="separate"/>
      </w:r>
      <w:r>
        <w:rPr>
          <w:noProof/>
        </w:rPr>
        <w:t>120</w:t>
      </w:r>
      <w:r>
        <w:rPr>
          <w:noProof/>
        </w:rPr>
        <w:fldChar w:fldCharType="end"/>
      </w:r>
    </w:p>
    <w:p w14:paraId="205274D9" w14:textId="155798D6"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F.4.3</w:t>
      </w:r>
      <w:r>
        <w:rPr>
          <w:noProof/>
        </w:rPr>
        <w:tab/>
        <w:t>Setting the power window below a requirement</w:t>
      </w:r>
      <w:r>
        <w:rPr>
          <w:noProof/>
        </w:rPr>
        <w:tab/>
      </w:r>
      <w:r>
        <w:rPr>
          <w:noProof/>
        </w:rPr>
        <w:fldChar w:fldCharType="begin"/>
      </w:r>
      <w:r>
        <w:rPr>
          <w:noProof/>
        </w:rPr>
        <w:instrText xml:space="preserve"> PAGEREF _Toc152356826 \h </w:instrText>
      </w:r>
      <w:r>
        <w:rPr>
          <w:noProof/>
        </w:rPr>
      </w:r>
      <w:r>
        <w:rPr>
          <w:noProof/>
        </w:rPr>
        <w:fldChar w:fldCharType="separate"/>
      </w:r>
      <w:r>
        <w:rPr>
          <w:noProof/>
        </w:rPr>
        <w:t>121</w:t>
      </w:r>
      <w:r>
        <w:rPr>
          <w:noProof/>
        </w:rPr>
        <w:fldChar w:fldCharType="end"/>
      </w:r>
    </w:p>
    <w:p w14:paraId="16595CDF" w14:textId="2CDE9FA7"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F.4.4</w:t>
      </w:r>
      <w:r>
        <w:rPr>
          <w:noProof/>
        </w:rPr>
        <w:tab/>
        <w:t>Setting the power window centred on a target value</w:t>
      </w:r>
      <w:r>
        <w:rPr>
          <w:noProof/>
        </w:rPr>
        <w:tab/>
      </w:r>
      <w:r>
        <w:rPr>
          <w:noProof/>
        </w:rPr>
        <w:fldChar w:fldCharType="begin"/>
      </w:r>
      <w:r>
        <w:rPr>
          <w:noProof/>
        </w:rPr>
        <w:instrText xml:space="preserve"> PAGEREF _Toc152356827 \h </w:instrText>
      </w:r>
      <w:r>
        <w:rPr>
          <w:noProof/>
        </w:rPr>
      </w:r>
      <w:r>
        <w:rPr>
          <w:noProof/>
        </w:rPr>
        <w:fldChar w:fldCharType="separate"/>
      </w:r>
      <w:r>
        <w:rPr>
          <w:noProof/>
        </w:rPr>
        <w:t>122</w:t>
      </w:r>
      <w:r>
        <w:rPr>
          <w:noProof/>
        </w:rPr>
        <w:fldChar w:fldCharType="end"/>
      </w:r>
    </w:p>
    <w:p w14:paraId="7D4CA366" w14:textId="7FFA0407" w:rsidR="002875BC" w:rsidRDefault="002875BC">
      <w:pPr>
        <w:pStyle w:val="TOC8"/>
        <w:rPr>
          <w:rFonts w:asciiTheme="minorHAnsi" w:eastAsiaTheme="minorEastAsia" w:hAnsiTheme="minorHAnsi" w:cstheme="minorBidi"/>
          <w:b w:val="0"/>
          <w:noProof/>
          <w:kern w:val="2"/>
          <w:szCs w:val="22"/>
          <w:lang w:val="en-US"/>
          <w14:ligatures w14:val="standardContextual"/>
        </w:rPr>
      </w:pPr>
      <w:r>
        <w:rPr>
          <w:noProof/>
        </w:rPr>
        <w:t xml:space="preserve">Annex H (normative): </w:t>
      </w:r>
      <w:r w:rsidRPr="007A1C6B">
        <w:rPr>
          <w:rFonts w:cs="v4.2.0"/>
          <w:noProof/>
        </w:rPr>
        <w:t>Statistical Testing</w:t>
      </w:r>
      <w:r>
        <w:rPr>
          <w:noProof/>
        </w:rPr>
        <w:tab/>
      </w:r>
      <w:r>
        <w:rPr>
          <w:noProof/>
        </w:rPr>
        <w:fldChar w:fldCharType="begin"/>
      </w:r>
      <w:r>
        <w:rPr>
          <w:noProof/>
        </w:rPr>
        <w:instrText xml:space="preserve"> PAGEREF _Toc152356828 \h </w:instrText>
      </w:r>
      <w:r>
        <w:rPr>
          <w:noProof/>
        </w:rPr>
      </w:r>
      <w:r>
        <w:rPr>
          <w:noProof/>
        </w:rPr>
        <w:fldChar w:fldCharType="separate"/>
      </w:r>
      <w:r>
        <w:rPr>
          <w:noProof/>
        </w:rPr>
        <w:t>124</w:t>
      </w:r>
      <w:r>
        <w:rPr>
          <w:noProof/>
        </w:rPr>
        <w:fldChar w:fldCharType="end"/>
      </w:r>
    </w:p>
    <w:p w14:paraId="00257416" w14:textId="20D2C3E0"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H.1</w:t>
      </w:r>
      <w:r>
        <w:rPr>
          <w:noProof/>
        </w:rPr>
        <w:tab/>
        <w:t>General</w:t>
      </w:r>
      <w:r>
        <w:rPr>
          <w:noProof/>
        </w:rPr>
        <w:tab/>
      </w:r>
      <w:r>
        <w:rPr>
          <w:noProof/>
        </w:rPr>
        <w:fldChar w:fldCharType="begin"/>
      </w:r>
      <w:r>
        <w:rPr>
          <w:noProof/>
        </w:rPr>
        <w:instrText xml:space="preserve"> PAGEREF _Toc152356829 \h </w:instrText>
      </w:r>
      <w:r>
        <w:rPr>
          <w:noProof/>
        </w:rPr>
      </w:r>
      <w:r>
        <w:rPr>
          <w:noProof/>
        </w:rPr>
        <w:fldChar w:fldCharType="separate"/>
      </w:r>
      <w:r>
        <w:rPr>
          <w:noProof/>
        </w:rPr>
        <w:t>124</w:t>
      </w:r>
      <w:r>
        <w:rPr>
          <w:noProof/>
        </w:rPr>
        <w:fldChar w:fldCharType="end"/>
      </w:r>
    </w:p>
    <w:p w14:paraId="37E31AC7" w14:textId="03F32783" w:rsidR="002875BC" w:rsidRDefault="002875BC">
      <w:pPr>
        <w:pStyle w:val="TOC1"/>
        <w:rPr>
          <w:rFonts w:asciiTheme="minorHAnsi" w:eastAsiaTheme="minorEastAsia" w:hAnsiTheme="minorHAnsi" w:cstheme="minorBidi"/>
          <w:noProof/>
          <w:kern w:val="2"/>
          <w:szCs w:val="22"/>
          <w:lang w:val="en-US"/>
          <w14:ligatures w14:val="standardContextual"/>
        </w:rPr>
      </w:pPr>
      <w:r>
        <w:rPr>
          <w:noProof/>
        </w:rPr>
        <w:t>H.2</w:t>
      </w:r>
      <w:r>
        <w:rPr>
          <w:noProof/>
        </w:rPr>
        <w:tab/>
        <w:t>Statistical testing of receiver characteristics</w:t>
      </w:r>
      <w:r>
        <w:rPr>
          <w:noProof/>
        </w:rPr>
        <w:tab/>
      </w:r>
      <w:r>
        <w:rPr>
          <w:noProof/>
        </w:rPr>
        <w:fldChar w:fldCharType="begin"/>
      </w:r>
      <w:r>
        <w:rPr>
          <w:noProof/>
        </w:rPr>
        <w:instrText xml:space="preserve"> PAGEREF _Toc152356830 \h </w:instrText>
      </w:r>
      <w:r>
        <w:rPr>
          <w:noProof/>
        </w:rPr>
      </w:r>
      <w:r>
        <w:rPr>
          <w:noProof/>
        </w:rPr>
        <w:fldChar w:fldCharType="separate"/>
      </w:r>
      <w:r>
        <w:rPr>
          <w:noProof/>
        </w:rPr>
        <w:t>124</w:t>
      </w:r>
      <w:r>
        <w:rPr>
          <w:noProof/>
        </w:rPr>
        <w:fldChar w:fldCharType="end"/>
      </w:r>
    </w:p>
    <w:p w14:paraId="1E871345" w14:textId="5F8A7E83"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H.2.1</w:t>
      </w:r>
      <w:r>
        <w:rPr>
          <w:noProof/>
        </w:rPr>
        <w:tab/>
        <w:t>General</w:t>
      </w:r>
      <w:r>
        <w:rPr>
          <w:noProof/>
        </w:rPr>
        <w:tab/>
      </w:r>
      <w:r>
        <w:rPr>
          <w:noProof/>
        </w:rPr>
        <w:fldChar w:fldCharType="begin"/>
      </w:r>
      <w:r>
        <w:rPr>
          <w:noProof/>
        </w:rPr>
        <w:instrText xml:space="preserve"> PAGEREF _Toc152356831 \h </w:instrText>
      </w:r>
      <w:r>
        <w:rPr>
          <w:noProof/>
        </w:rPr>
      </w:r>
      <w:r>
        <w:rPr>
          <w:noProof/>
        </w:rPr>
        <w:fldChar w:fldCharType="separate"/>
      </w:r>
      <w:r>
        <w:rPr>
          <w:noProof/>
        </w:rPr>
        <w:t>124</w:t>
      </w:r>
      <w:r>
        <w:rPr>
          <w:noProof/>
        </w:rPr>
        <w:fldChar w:fldCharType="end"/>
      </w:r>
    </w:p>
    <w:p w14:paraId="3EFB112A" w14:textId="06CBC9B3"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H.2.2</w:t>
      </w:r>
      <w:r>
        <w:rPr>
          <w:noProof/>
        </w:rPr>
        <w:tab/>
        <w:t>Mapping throughput to error ratio</w:t>
      </w:r>
      <w:r>
        <w:rPr>
          <w:noProof/>
        </w:rPr>
        <w:tab/>
      </w:r>
      <w:r>
        <w:rPr>
          <w:noProof/>
        </w:rPr>
        <w:fldChar w:fldCharType="begin"/>
      </w:r>
      <w:r>
        <w:rPr>
          <w:noProof/>
        </w:rPr>
        <w:instrText xml:space="preserve"> PAGEREF _Toc152356832 \h </w:instrText>
      </w:r>
      <w:r>
        <w:rPr>
          <w:noProof/>
        </w:rPr>
      </w:r>
      <w:r>
        <w:rPr>
          <w:noProof/>
        </w:rPr>
        <w:fldChar w:fldCharType="separate"/>
      </w:r>
      <w:r>
        <w:rPr>
          <w:noProof/>
        </w:rPr>
        <w:t>124</w:t>
      </w:r>
      <w:r>
        <w:rPr>
          <w:noProof/>
        </w:rPr>
        <w:fldChar w:fldCharType="end"/>
      </w:r>
    </w:p>
    <w:p w14:paraId="40CE3C98" w14:textId="0A195A4E"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H.2.3</w:t>
      </w:r>
      <w:r>
        <w:rPr>
          <w:noProof/>
        </w:rPr>
        <w:tab/>
        <w:t>Design of the test</w:t>
      </w:r>
      <w:r>
        <w:rPr>
          <w:noProof/>
        </w:rPr>
        <w:tab/>
      </w:r>
      <w:r>
        <w:rPr>
          <w:noProof/>
        </w:rPr>
        <w:fldChar w:fldCharType="begin"/>
      </w:r>
      <w:r>
        <w:rPr>
          <w:noProof/>
        </w:rPr>
        <w:instrText xml:space="preserve"> PAGEREF _Toc152356833 \h </w:instrText>
      </w:r>
      <w:r>
        <w:rPr>
          <w:noProof/>
        </w:rPr>
      </w:r>
      <w:r>
        <w:rPr>
          <w:noProof/>
        </w:rPr>
        <w:fldChar w:fldCharType="separate"/>
      </w:r>
      <w:r>
        <w:rPr>
          <w:noProof/>
        </w:rPr>
        <w:t>125</w:t>
      </w:r>
      <w:r>
        <w:rPr>
          <w:noProof/>
        </w:rPr>
        <w:fldChar w:fldCharType="end"/>
      </w:r>
    </w:p>
    <w:p w14:paraId="42F75FDF" w14:textId="2D6948D7"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H.2.4</w:t>
      </w:r>
      <w:r>
        <w:rPr>
          <w:noProof/>
        </w:rPr>
        <w:tab/>
        <w:t>Numerical definition of the pass fail limits</w:t>
      </w:r>
      <w:r>
        <w:rPr>
          <w:noProof/>
        </w:rPr>
        <w:tab/>
      </w:r>
      <w:r>
        <w:rPr>
          <w:noProof/>
        </w:rPr>
        <w:fldChar w:fldCharType="begin"/>
      </w:r>
      <w:r>
        <w:rPr>
          <w:noProof/>
        </w:rPr>
        <w:instrText xml:space="preserve"> PAGEREF _Toc152356834 \h </w:instrText>
      </w:r>
      <w:r>
        <w:rPr>
          <w:noProof/>
        </w:rPr>
      </w:r>
      <w:r>
        <w:rPr>
          <w:noProof/>
        </w:rPr>
        <w:fldChar w:fldCharType="separate"/>
      </w:r>
      <w:r>
        <w:rPr>
          <w:noProof/>
        </w:rPr>
        <w:t>126</w:t>
      </w:r>
      <w:r>
        <w:rPr>
          <w:noProof/>
        </w:rPr>
        <w:fldChar w:fldCharType="end"/>
      </w:r>
    </w:p>
    <w:p w14:paraId="2725C0E2" w14:textId="0F409B1F"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H.2.5</w:t>
      </w:r>
      <w:r>
        <w:rPr>
          <w:noProof/>
        </w:rPr>
        <w:tab/>
        <w:t>Pass fail decision rules</w:t>
      </w:r>
      <w:r>
        <w:rPr>
          <w:noProof/>
        </w:rPr>
        <w:tab/>
      </w:r>
      <w:r>
        <w:rPr>
          <w:noProof/>
        </w:rPr>
        <w:fldChar w:fldCharType="begin"/>
      </w:r>
      <w:r>
        <w:rPr>
          <w:noProof/>
        </w:rPr>
        <w:instrText xml:space="preserve"> PAGEREF _Toc152356835 \h </w:instrText>
      </w:r>
      <w:r>
        <w:rPr>
          <w:noProof/>
        </w:rPr>
      </w:r>
      <w:r>
        <w:rPr>
          <w:noProof/>
        </w:rPr>
        <w:fldChar w:fldCharType="separate"/>
      </w:r>
      <w:r>
        <w:rPr>
          <w:noProof/>
        </w:rPr>
        <w:t>126</w:t>
      </w:r>
      <w:r>
        <w:rPr>
          <w:noProof/>
        </w:rPr>
        <w:fldChar w:fldCharType="end"/>
      </w:r>
    </w:p>
    <w:p w14:paraId="6E6573E4" w14:textId="20532664" w:rsidR="002875BC" w:rsidRDefault="002875BC">
      <w:pPr>
        <w:pStyle w:val="TOC2"/>
        <w:rPr>
          <w:rFonts w:asciiTheme="minorHAnsi" w:eastAsiaTheme="minorEastAsia" w:hAnsiTheme="minorHAnsi" w:cstheme="minorBidi"/>
          <w:noProof/>
          <w:kern w:val="2"/>
          <w:sz w:val="22"/>
          <w:szCs w:val="22"/>
          <w:lang w:val="en-US"/>
          <w14:ligatures w14:val="standardContextual"/>
        </w:rPr>
      </w:pPr>
      <w:r>
        <w:rPr>
          <w:noProof/>
        </w:rPr>
        <w:t>H.2.6</w:t>
      </w:r>
      <w:r>
        <w:rPr>
          <w:noProof/>
        </w:rPr>
        <w:tab/>
        <w:t>Theory to derive the pass fail limits (Informative)</w:t>
      </w:r>
      <w:r>
        <w:rPr>
          <w:noProof/>
        </w:rPr>
        <w:tab/>
      </w:r>
      <w:r>
        <w:rPr>
          <w:noProof/>
        </w:rPr>
        <w:fldChar w:fldCharType="begin"/>
      </w:r>
      <w:r>
        <w:rPr>
          <w:noProof/>
        </w:rPr>
        <w:instrText xml:space="preserve"> PAGEREF _Toc152356836 \h </w:instrText>
      </w:r>
      <w:r>
        <w:rPr>
          <w:noProof/>
        </w:rPr>
      </w:r>
      <w:r>
        <w:rPr>
          <w:noProof/>
        </w:rPr>
        <w:fldChar w:fldCharType="separate"/>
      </w:r>
      <w:r>
        <w:rPr>
          <w:noProof/>
        </w:rPr>
        <w:t>127</w:t>
      </w:r>
      <w:r>
        <w:rPr>
          <w:noProof/>
        </w:rPr>
        <w:fldChar w:fldCharType="end"/>
      </w:r>
    </w:p>
    <w:p w14:paraId="451BF135" w14:textId="095BAE35"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H.2.6.1</w:t>
      </w:r>
      <w:r>
        <w:rPr>
          <w:noProof/>
        </w:rPr>
        <w:tab/>
        <w:t>Numerical definition of the pass-fail limits</w:t>
      </w:r>
      <w:r>
        <w:rPr>
          <w:noProof/>
        </w:rPr>
        <w:tab/>
      </w:r>
      <w:r>
        <w:rPr>
          <w:noProof/>
        </w:rPr>
        <w:fldChar w:fldCharType="begin"/>
      </w:r>
      <w:r>
        <w:rPr>
          <w:noProof/>
        </w:rPr>
        <w:instrText xml:space="preserve"> PAGEREF _Toc152356837 \h </w:instrText>
      </w:r>
      <w:r>
        <w:rPr>
          <w:noProof/>
        </w:rPr>
      </w:r>
      <w:r>
        <w:rPr>
          <w:noProof/>
        </w:rPr>
        <w:fldChar w:fldCharType="separate"/>
      </w:r>
      <w:r>
        <w:rPr>
          <w:noProof/>
        </w:rPr>
        <w:t>127</w:t>
      </w:r>
      <w:r>
        <w:rPr>
          <w:noProof/>
        </w:rPr>
        <w:fldChar w:fldCharType="end"/>
      </w:r>
    </w:p>
    <w:p w14:paraId="5C015000" w14:textId="1F90028D" w:rsidR="002875BC" w:rsidRDefault="002875BC">
      <w:pPr>
        <w:pStyle w:val="TOC3"/>
        <w:rPr>
          <w:rFonts w:asciiTheme="minorHAnsi" w:eastAsiaTheme="minorEastAsia" w:hAnsiTheme="minorHAnsi" w:cstheme="minorBidi"/>
          <w:noProof/>
          <w:kern w:val="2"/>
          <w:sz w:val="22"/>
          <w:szCs w:val="22"/>
          <w:lang w:val="en-US"/>
          <w14:ligatures w14:val="standardContextual"/>
        </w:rPr>
      </w:pPr>
      <w:r>
        <w:rPr>
          <w:noProof/>
        </w:rPr>
        <w:t>H.2.6.2</w:t>
      </w:r>
      <w:r>
        <w:rPr>
          <w:noProof/>
        </w:rPr>
        <w:tab/>
        <w:t>Simulation to derive the pass-fail limits for testing 95% throughput</w:t>
      </w:r>
      <w:r>
        <w:rPr>
          <w:noProof/>
        </w:rPr>
        <w:tab/>
      </w:r>
      <w:r>
        <w:rPr>
          <w:noProof/>
        </w:rPr>
        <w:fldChar w:fldCharType="begin"/>
      </w:r>
      <w:r>
        <w:rPr>
          <w:noProof/>
        </w:rPr>
        <w:instrText xml:space="preserve"> PAGEREF _Toc152356838 \h </w:instrText>
      </w:r>
      <w:r>
        <w:rPr>
          <w:noProof/>
        </w:rPr>
      </w:r>
      <w:r>
        <w:rPr>
          <w:noProof/>
        </w:rPr>
        <w:fldChar w:fldCharType="separate"/>
      </w:r>
      <w:r>
        <w:rPr>
          <w:noProof/>
        </w:rPr>
        <w:t>128</w:t>
      </w:r>
      <w:r>
        <w:rPr>
          <w:noProof/>
        </w:rPr>
        <w:fldChar w:fldCharType="end"/>
      </w:r>
    </w:p>
    <w:p w14:paraId="3966F05C" w14:textId="4A2F2AAB" w:rsidR="002875BC" w:rsidRDefault="002875BC">
      <w:pPr>
        <w:pStyle w:val="TOC8"/>
        <w:rPr>
          <w:rFonts w:asciiTheme="minorHAnsi" w:eastAsiaTheme="minorEastAsia" w:hAnsiTheme="minorHAnsi" w:cstheme="minorBidi"/>
          <w:b w:val="0"/>
          <w:noProof/>
          <w:kern w:val="2"/>
          <w:szCs w:val="22"/>
          <w:lang w:val="en-US"/>
          <w14:ligatures w14:val="standardContextual"/>
        </w:rPr>
      </w:pPr>
      <w:r>
        <w:rPr>
          <w:noProof/>
        </w:rPr>
        <w:t>Annex I (informative): Change history</w:t>
      </w:r>
      <w:r>
        <w:rPr>
          <w:noProof/>
        </w:rPr>
        <w:tab/>
      </w:r>
      <w:r>
        <w:rPr>
          <w:noProof/>
        </w:rPr>
        <w:fldChar w:fldCharType="begin"/>
      </w:r>
      <w:r>
        <w:rPr>
          <w:noProof/>
        </w:rPr>
        <w:instrText xml:space="preserve"> PAGEREF _Toc152356839 \h </w:instrText>
      </w:r>
      <w:r>
        <w:rPr>
          <w:noProof/>
        </w:rPr>
      </w:r>
      <w:r>
        <w:rPr>
          <w:noProof/>
        </w:rPr>
        <w:fldChar w:fldCharType="separate"/>
      </w:r>
      <w:r>
        <w:rPr>
          <w:noProof/>
        </w:rPr>
        <w:t>129</w:t>
      </w:r>
      <w:r>
        <w:rPr>
          <w:noProof/>
        </w:rPr>
        <w:fldChar w:fldCharType="end"/>
      </w:r>
    </w:p>
    <w:p w14:paraId="0B9E3498" w14:textId="3D1FC387" w:rsidR="00080512" w:rsidRPr="000702BF" w:rsidRDefault="0002370F">
      <w:r w:rsidRPr="000702BF">
        <w:fldChar w:fldCharType="end"/>
      </w:r>
    </w:p>
    <w:p w14:paraId="747690AD" w14:textId="7A48F2ED" w:rsidR="0074026F" w:rsidRPr="000702BF" w:rsidRDefault="00080512" w:rsidP="006B4AD4">
      <w:pPr>
        <w:pStyle w:val="Guidance"/>
        <w:rPr>
          <w:color w:val="auto"/>
        </w:rPr>
      </w:pPr>
      <w:r w:rsidRPr="000702BF">
        <w:rPr>
          <w:color w:val="auto"/>
        </w:rPr>
        <w:br w:type="page"/>
      </w:r>
    </w:p>
    <w:p w14:paraId="03993004" w14:textId="77777777" w:rsidR="00080512" w:rsidRPr="000702BF" w:rsidRDefault="00080512">
      <w:pPr>
        <w:pStyle w:val="Heading1"/>
      </w:pPr>
      <w:bookmarkStart w:id="16" w:name="foreword"/>
      <w:bookmarkStart w:id="17" w:name="_Toc137543547"/>
      <w:bookmarkStart w:id="18" w:name="_Toc152356524"/>
      <w:bookmarkEnd w:id="16"/>
      <w:r w:rsidRPr="000702BF">
        <w:lastRenderedPageBreak/>
        <w:t>Foreword</w:t>
      </w:r>
      <w:bookmarkEnd w:id="17"/>
      <w:bookmarkEnd w:id="18"/>
    </w:p>
    <w:p w14:paraId="2511FBFA" w14:textId="0FE5DA02" w:rsidR="00080512" w:rsidRPr="000702BF" w:rsidRDefault="00080512">
      <w:r w:rsidRPr="000702BF">
        <w:t xml:space="preserve">This Technical </w:t>
      </w:r>
      <w:bookmarkStart w:id="19" w:name="spectype3"/>
      <w:r w:rsidRPr="000702BF">
        <w:t>Specification</w:t>
      </w:r>
      <w:bookmarkEnd w:id="19"/>
      <w:r w:rsidRPr="000702BF">
        <w:t xml:space="preserve"> has been produced by the 3</w:t>
      </w:r>
      <w:r w:rsidR="00F04712" w:rsidRPr="000702BF">
        <w:t>rd</w:t>
      </w:r>
      <w:r w:rsidRPr="000702BF">
        <w:t xml:space="preserve"> Generation Partnership Project (3GPP).</w:t>
      </w:r>
    </w:p>
    <w:p w14:paraId="3DFC7B77" w14:textId="77777777" w:rsidR="00080512" w:rsidRPr="000702BF" w:rsidRDefault="00080512">
      <w:r w:rsidRPr="000702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0702BF" w:rsidRDefault="00080512">
      <w:pPr>
        <w:pStyle w:val="B1"/>
      </w:pPr>
      <w:r w:rsidRPr="000702BF">
        <w:t>Version x.y.z</w:t>
      </w:r>
    </w:p>
    <w:p w14:paraId="580463B0" w14:textId="77777777" w:rsidR="00080512" w:rsidRPr="000702BF" w:rsidRDefault="00080512">
      <w:pPr>
        <w:pStyle w:val="B1"/>
      </w:pPr>
      <w:r w:rsidRPr="000702BF">
        <w:t>where:</w:t>
      </w:r>
    </w:p>
    <w:p w14:paraId="3B71368C" w14:textId="77777777" w:rsidR="00080512" w:rsidRPr="000702BF" w:rsidRDefault="00080512">
      <w:pPr>
        <w:pStyle w:val="B2"/>
      </w:pPr>
      <w:r w:rsidRPr="000702BF">
        <w:t>x</w:t>
      </w:r>
      <w:r w:rsidRPr="000702BF">
        <w:tab/>
        <w:t>the first digit:</w:t>
      </w:r>
    </w:p>
    <w:p w14:paraId="01466A03" w14:textId="77777777" w:rsidR="00080512" w:rsidRPr="000702BF" w:rsidRDefault="00080512">
      <w:pPr>
        <w:pStyle w:val="B3"/>
      </w:pPr>
      <w:r w:rsidRPr="000702BF">
        <w:t>1</w:t>
      </w:r>
      <w:r w:rsidRPr="000702BF">
        <w:tab/>
        <w:t>presented to TSG for information;</w:t>
      </w:r>
    </w:p>
    <w:p w14:paraId="055D9DB4" w14:textId="77777777" w:rsidR="00080512" w:rsidRPr="000702BF" w:rsidRDefault="00080512">
      <w:pPr>
        <w:pStyle w:val="B3"/>
      </w:pPr>
      <w:r w:rsidRPr="000702BF">
        <w:t>2</w:t>
      </w:r>
      <w:r w:rsidRPr="000702BF">
        <w:tab/>
        <w:t>presented to TSG for approval;</w:t>
      </w:r>
    </w:p>
    <w:p w14:paraId="7377C719" w14:textId="77777777" w:rsidR="00080512" w:rsidRPr="000702BF" w:rsidRDefault="00080512">
      <w:pPr>
        <w:pStyle w:val="B3"/>
      </w:pPr>
      <w:r w:rsidRPr="000702BF">
        <w:t>3</w:t>
      </w:r>
      <w:r w:rsidRPr="000702BF">
        <w:tab/>
        <w:t>or greater indicates TSG approved document under change control.</w:t>
      </w:r>
    </w:p>
    <w:p w14:paraId="551E0512" w14:textId="77777777" w:rsidR="00080512" w:rsidRPr="000702BF" w:rsidRDefault="00080512">
      <w:pPr>
        <w:pStyle w:val="B2"/>
      </w:pPr>
      <w:r w:rsidRPr="000702BF">
        <w:t>y</w:t>
      </w:r>
      <w:r w:rsidRPr="000702BF">
        <w:tab/>
        <w:t>the second digit is incremented for all changes of substance, i.e. technical enhancements, corrections, updates, etc.</w:t>
      </w:r>
    </w:p>
    <w:p w14:paraId="7BB56F35" w14:textId="77777777" w:rsidR="00080512" w:rsidRPr="000702BF" w:rsidRDefault="00080512">
      <w:pPr>
        <w:pStyle w:val="B2"/>
      </w:pPr>
      <w:r w:rsidRPr="000702BF">
        <w:t>z</w:t>
      </w:r>
      <w:r w:rsidRPr="000702BF">
        <w:tab/>
        <w:t>the third digit is incremented when editorial only changes have been incorporated in the document.</w:t>
      </w:r>
    </w:p>
    <w:p w14:paraId="7300ED02" w14:textId="77777777" w:rsidR="008C384C" w:rsidRPr="000702BF" w:rsidRDefault="008C384C" w:rsidP="008C384C">
      <w:r w:rsidRPr="000702BF">
        <w:t xml:space="preserve">In </w:t>
      </w:r>
      <w:r w:rsidR="0074026F" w:rsidRPr="000702BF">
        <w:t>the present</w:t>
      </w:r>
      <w:r w:rsidRPr="000702BF">
        <w:t xml:space="preserve"> document, modal verbs have the following meanings:</w:t>
      </w:r>
    </w:p>
    <w:p w14:paraId="059166D5" w14:textId="50F31FCC" w:rsidR="008C384C" w:rsidRPr="000702BF" w:rsidRDefault="008C384C" w:rsidP="00774DA4">
      <w:pPr>
        <w:pStyle w:val="EX"/>
      </w:pPr>
      <w:r w:rsidRPr="000702BF">
        <w:rPr>
          <w:b/>
        </w:rPr>
        <w:t>shall</w:t>
      </w:r>
      <w:r w:rsidR="000270B9" w:rsidRPr="000702BF">
        <w:tab/>
      </w:r>
      <w:r w:rsidRPr="000702BF">
        <w:t>indicates a mandatory requirement to do something</w:t>
      </w:r>
    </w:p>
    <w:p w14:paraId="3622ABA8" w14:textId="77777777" w:rsidR="008C384C" w:rsidRPr="000702BF" w:rsidRDefault="008C384C" w:rsidP="00774DA4">
      <w:pPr>
        <w:pStyle w:val="EX"/>
      </w:pPr>
      <w:r w:rsidRPr="000702BF">
        <w:rPr>
          <w:b/>
        </w:rPr>
        <w:t>shall not</w:t>
      </w:r>
      <w:r w:rsidRPr="000702BF">
        <w:tab/>
        <w:t>indicates an interdiction (</w:t>
      </w:r>
      <w:r w:rsidR="001F1132" w:rsidRPr="000702BF">
        <w:t>prohibition</w:t>
      </w:r>
      <w:r w:rsidRPr="000702BF">
        <w:t>) to do something</w:t>
      </w:r>
    </w:p>
    <w:p w14:paraId="6B20214C" w14:textId="77777777" w:rsidR="00BA19ED" w:rsidRPr="000702BF" w:rsidRDefault="00BA19ED" w:rsidP="00A27486">
      <w:r w:rsidRPr="000702BF">
        <w:t>The constructions "shall" and "shall not" are confined to the context of normative provisions, and do not appear in Technical Reports.</w:t>
      </w:r>
    </w:p>
    <w:p w14:paraId="4AAA5592" w14:textId="77777777" w:rsidR="00C1496A" w:rsidRPr="000702BF" w:rsidRDefault="00C1496A" w:rsidP="00A27486">
      <w:r w:rsidRPr="000702BF">
        <w:t xml:space="preserve">The constructions "must" and "must not" are not used as substitutes for "shall" and "shall not". Their use is avoided insofar as possible, and </w:t>
      </w:r>
      <w:r w:rsidR="001F1132" w:rsidRPr="000702BF">
        <w:t xml:space="preserve">they </w:t>
      </w:r>
      <w:r w:rsidRPr="000702BF">
        <w:t xml:space="preserve">are </w:t>
      </w:r>
      <w:r w:rsidR="001F1132" w:rsidRPr="000702BF">
        <w:t>not</w:t>
      </w:r>
      <w:r w:rsidRPr="000702BF">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0702BF" w:rsidRDefault="008C384C" w:rsidP="00774DA4">
      <w:pPr>
        <w:pStyle w:val="EX"/>
      </w:pPr>
      <w:r w:rsidRPr="000702BF">
        <w:rPr>
          <w:b/>
        </w:rPr>
        <w:t>should</w:t>
      </w:r>
      <w:r w:rsidR="000270B9" w:rsidRPr="000702BF">
        <w:tab/>
      </w:r>
      <w:r w:rsidRPr="000702BF">
        <w:t>indicates a recommendation to do something</w:t>
      </w:r>
    </w:p>
    <w:p w14:paraId="6D04F475" w14:textId="77777777" w:rsidR="008C384C" w:rsidRPr="000702BF" w:rsidRDefault="008C384C" w:rsidP="00774DA4">
      <w:pPr>
        <w:pStyle w:val="EX"/>
      </w:pPr>
      <w:r w:rsidRPr="000702BF">
        <w:rPr>
          <w:b/>
        </w:rPr>
        <w:t>should not</w:t>
      </w:r>
      <w:r w:rsidRPr="000702BF">
        <w:tab/>
        <w:t>indicates a recommendation not to do something</w:t>
      </w:r>
    </w:p>
    <w:p w14:paraId="72230B23" w14:textId="56AABB4F" w:rsidR="008C384C" w:rsidRPr="000702BF" w:rsidRDefault="008C384C" w:rsidP="00774DA4">
      <w:pPr>
        <w:pStyle w:val="EX"/>
      </w:pPr>
      <w:r w:rsidRPr="000702BF">
        <w:rPr>
          <w:b/>
        </w:rPr>
        <w:t>may</w:t>
      </w:r>
      <w:r w:rsidR="000270B9" w:rsidRPr="000702BF">
        <w:tab/>
      </w:r>
      <w:r w:rsidRPr="000702BF">
        <w:t>indicates permission to do something</w:t>
      </w:r>
    </w:p>
    <w:p w14:paraId="456F2770" w14:textId="77777777" w:rsidR="008C384C" w:rsidRPr="000702BF" w:rsidRDefault="008C384C" w:rsidP="00774DA4">
      <w:pPr>
        <w:pStyle w:val="EX"/>
      </w:pPr>
      <w:r w:rsidRPr="000702BF">
        <w:rPr>
          <w:b/>
        </w:rPr>
        <w:t>need not</w:t>
      </w:r>
      <w:r w:rsidRPr="000702BF">
        <w:tab/>
        <w:t>indicates permission not to do something</w:t>
      </w:r>
    </w:p>
    <w:p w14:paraId="5448D8EA" w14:textId="77777777" w:rsidR="008C384C" w:rsidRPr="000702BF" w:rsidRDefault="008C384C" w:rsidP="00A27486">
      <w:r w:rsidRPr="000702BF">
        <w:t>The construction "may not" is ambiguous</w:t>
      </w:r>
      <w:r w:rsidR="001F1132" w:rsidRPr="000702BF">
        <w:t xml:space="preserve"> </w:t>
      </w:r>
      <w:r w:rsidRPr="000702BF">
        <w:t xml:space="preserve">and </w:t>
      </w:r>
      <w:r w:rsidR="00774DA4" w:rsidRPr="000702BF">
        <w:t>is not</w:t>
      </w:r>
      <w:r w:rsidR="00F9008D" w:rsidRPr="000702BF">
        <w:t xml:space="preserve"> </w:t>
      </w:r>
      <w:r w:rsidRPr="000702BF">
        <w:t>used in normative elements.</w:t>
      </w:r>
      <w:r w:rsidR="001F1132" w:rsidRPr="000702BF">
        <w:t xml:space="preserve"> The </w:t>
      </w:r>
      <w:r w:rsidR="003765B8" w:rsidRPr="000702BF">
        <w:t xml:space="preserve">unambiguous </w:t>
      </w:r>
      <w:r w:rsidR="001F1132" w:rsidRPr="000702BF">
        <w:t>construction</w:t>
      </w:r>
      <w:r w:rsidR="003765B8" w:rsidRPr="000702BF">
        <w:t>s</w:t>
      </w:r>
      <w:r w:rsidR="001F1132" w:rsidRPr="000702BF">
        <w:t xml:space="preserve"> "might not" </w:t>
      </w:r>
      <w:r w:rsidR="003765B8" w:rsidRPr="000702BF">
        <w:t>or "shall not" are</w:t>
      </w:r>
      <w:r w:rsidR="001F1132" w:rsidRPr="000702BF">
        <w:t xml:space="preserve"> used </w:t>
      </w:r>
      <w:r w:rsidR="003765B8" w:rsidRPr="000702BF">
        <w:t xml:space="preserve">instead, depending upon the </w:t>
      </w:r>
      <w:r w:rsidR="001F1132" w:rsidRPr="000702BF">
        <w:t>meaning intended.</w:t>
      </w:r>
    </w:p>
    <w:p w14:paraId="09B67210" w14:textId="3C9428F1" w:rsidR="008C384C" w:rsidRPr="000702BF" w:rsidRDefault="008C384C" w:rsidP="00774DA4">
      <w:pPr>
        <w:pStyle w:val="EX"/>
      </w:pPr>
      <w:r w:rsidRPr="000702BF">
        <w:rPr>
          <w:b/>
        </w:rPr>
        <w:t>can</w:t>
      </w:r>
      <w:r w:rsidR="000270B9" w:rsidRPr="000702BF">
        <w:tab/>
      </w:r>
      <w:r w:rsidRPr="000702BF">
        <w:t>indicates</w:t>
      </w:r>
      <w:r w:rsidR="00774DA4" w:rsidRPr="000702BF">
        <w:t xml:space="preserve"> that something is possible</w:t>
      </w:r>
    </w:p>
    <w:p w14:paraId="37427640" w14:textId="07969198" w:rsidR="00774DA4" w:rsidRPr="000702BF" w:rsidRDefault="00774DA4" w:rsidP="00774DA4">
      <w:pPr>
        <w:pStyle w:val="EX"/>
      </w:pPr>
      <w:r w:rsidRPr="000702BF">
        <w:rPr>
          <w:b/>
        </w:rPr>
        <w:t>cannot</w:t>
      </w:r>
      <w:r w:rsidR="000270B9" w:rsidRPr="000702BF">
        <w:tab/>
      </w:r>
      <w:r w:rsidRPr="000702BF">
        <w:t>indicates that something is impossible</w:t>
      </w:r>
    </w:p>
    <w:p w14:paraId="0BBF5610" w14:textId="77777777" w:rsidR="00774DA4" w:rsidRPr="000702BF" w:rsidRDefault="00774DA4" w:rsidP="00A27486">
      <w:r w:rsidRPr="000702BF">
        <w:t xml:space="preserve">The constructions "can" and "cannot" </w:t>
      </w:r>
      <w:r w:rsidR="00F9008D" w:rsidRPr="000702BF">
        <w:t xml:space="preserve">are not </w:t>
      </w:r>
      <w:r w:rsidRPr="000702BF">
        <w:t>substitute</w:t>
      </w:r>
      <w:r w:rsidR="003765B8" w:rsidRPr="000702BF">
        <w:t>s</w:t>
      </w:r>
      <w:r w:rsidRPr="000702BF">
        <w:t xml:space="preserve"> for "may" and "need not".</w:t>
      </w:r>
    </w:p>
    <w:p w14:paraId="46554B00" w14:textId="08C1E576" w:rsidR="00774DA4" w:rsidRPr="000702BF" w:rsidRDefault="00774DA4" w:rsidP="00774DA4">
      <w:pPr>
        <w:pStyle w:val="EX"/>
      </w:pPr>
      <w:r w:rsidRPr="000702BF">
        <w:rPr>
          <w:b/>
        </w:rPr>
        <w:t>will</w:t>
      </w:r>
      <w:r w:rsidR="000270B9" w:rsidRPr="000702BF">
        <w:tab/>
      </w:r>
      <w:r w:rsidRPr="000702BF">
        <w:t xml:space="preserve">indicates that something is certain </w:t>
      </w:r>
      <w:r w:rsidR="003765B8" w:rsidRPr="000702BF">
        <w:t xml:space="preserve">or </w:t>
      </w:r>
      <w:r w:rsidRPr="000702BF">
        <w:t xml:space="preserve">expected to happen </w:t>
      </w:r>
      <w:r w:rsidR="003765B8" w:rsidRPr="000702BF">
        <w:t xml:space="preserve">as a result of action taken by an </w:t>
      </w:r>
      <w:r w:rsidRPr="000702BF">
        <w:t>agency the behaviour of which is outside the scope of the present document</w:t>
      </w:r>
    </w:p>
    <w:p w14:paraId="512B18C3" w14:textId="57A47829" w:rsidR="00774DA4" w:rsidRPr="000702BF" w:rsidRDefault="00774DA4" w:rsidP="00774DA4">
      <w:pPr>
        <w:pStyle w:val="EX"/>
      </w:pPr>
      <w:r w:rsidRPr="000702BF">
        <w:rPr>
          <w:b/>
        </w:rPr>
        <w:t>will not</w:t>
      </w:r>
      <w:r w:rsidR="000270B9" w:rsidRPr="000702BF">
        <w:tab/>
      </w:r>
      <w:r w:rsidRPr="000702BF">
        <w:t xml:space="preserve">indicates that something is certain </w:t>
      </w:r>
      <w:r w:rsidR="003765B8" w:rsidRPr="000702BF">
        <w:t xml:space="preserve">or expected not </w:t>
      </w:r>
      <w:r w:rsidRPr="000702BF">
        <w:t xml:space="preserve">to happen </w:t>
      </w:r>
      <w:r w:rsidR="003765B8" w:rsidRPr="000702BF">
        <w:t xml:space="preserve">as a result of action taken </w:t>
      </w:r>
      <w:r w:rsidRPr="000702BF">
        <w:t xml:space="preserve">by </w:t>
      </w:r>
      <w:r w:rsidR="003765B8" w:rsidRPr="000702BF">
        <w:t xml:space="preserve">an </w:t>
      </w:r>
      <w:r w:rsidRPr="000702BF">
        <w:t>agency the behaviour of which is outside the scope of the present document</w:t>
      </w:r>
    </w:p>
    <w:p w14:paraId="7D61E1E7" w14:textId="77777777" w:rsidR="001F1132" w:rsidRPr="000702BF" w:rsidRDefault="001F1132" w:rsidP="00774DA4">
      <w:pPr>
        <w:pStyle w:val="EX"/>
      </w:pPr>
      <w:r w:rsidRPr="000702BF">
        <w:rPr>
          <w:b/>
        </w:rPr>
        <w:t>might</w:t>
      </w:r>
      <w:r w:rsidRPr="000702BF">
        <w:tab/>
        <w:t xml:space="preserve">indicates a likelihood that something will happen as a result of </w:t>
      </w:r>
      <w:r w:rsidR="003765B8" w:rsidRPr="000702BF">
        <w:t xml:space="preserve">action taken by </w:t>
      </w:r>
      <w:r w:rsidRPr="000702BF">
        <w:t>some agency the behaviour of which is outside the scope of the present document</w:t>
      </w:r>
    </w:p>
    <w:p w14:paraId="2F245ECB" w14:textId="77777777" w:rsidR="003765B8" w:rsidRPr="000702BF" w:rsidRDefault="003765B8" w:rsidP="003765B8">
      <w:pPr>
        <w:pStyle w:val="EX"/>
      </w:pPr>
      <w:r w:rsidRPr="000702BF">
        <w:rPr>
          <w:b/>
        </w:rPr>
        <w:lastRenderedPageBreak/>
        <w:t>might not</w:t>
      </w:r>
      <w:r w:rsidRPr="000702BF">
        <w:tab/>
        <w:t>indicates a likelihood that something will not happen as a result of action taken by some agency the behaviour of which is outside the scope of the present document</w:t>
      </w:r>
    </w:p>
    <w:p w14:paraId="21555F99" w14:textId="77777777" w:rsidR="001F1132" w:rsidRPr="000702BF" w:rsidRDefault="001F1132" w:rsidP="001F1132">
      <w:r w:rsidRPr="000702BF">
        <w:t>In addition:</w:t>
      </w:r>
    </w:p>
    <w:p w14:paraId="63413FDB" w14:textId="77777777" w:rsidR="00774DA4" w:rsidRPr="000702BF" w:rsidRDefault="00774DA4" w:rsidP="00774DA4">
      <w:pPr>
        <w:pStyle w:val="EX"/>
      </w:pPr>
      <w:r w:rsidRPr="000702BF">
        <w:rPr>
          <w:b/>
        </w:rPr>
        <w:t>is</w:t>
      </w:r>
      <w:r w:rsidRPr="000702BF">
        <w:tab/>
        <w:t>(or any other verb in the indicative</w:t>
      </w:r>
      <w:r w:rsidR="001F1132" w:rsidRPr="000702BF">
        <w:t xml:space="preserve"> mood</w:t>
      </w:r>
      <w:r w:rsidRPr="000702BF">
        <w:t>) indicates a statement of fact</w:t>
      </w:r>
    </w:p>
    <w:p w14:paraId="593B9524" w14:textId="77777777" w:rsidR="00647114" w:rsidRPr="000702BF" w:rsidRDefault="00647114" w:rsidP="00774DA4">
      <w:pPr>
        <w:pStyle w:val="EX"/>
      </w:pPr>
      <w:r w:rsidRPr="000702BF">
        <w:rPr>
          <w:b/>
        </w:rPr>
        <w:t>is not</w:t>
      </w:r>
      <w:r w:rsidRPr="000702BF">
        <w:tab/>
        <w:t>(or any other negative verb in the indicative</w:t>
      </w:r>
      <w:r w:rsidR="001F1132" w:rsidRPr="000702BF">
        <w:t xml:space="preserve"> mood</w:t>
      </w:r>
      <w:r w:rsidRPr="000702BF">
        <w:t>) indicates a statement of fact</w:t>
      </w:r>
    </w:p>
    <w:p w14:paraId="5DD56516" w14:textId="77777777" w:rsidR="00774DA4" w:rsidRPr="000702BF" w:rsidRDefault="00647114" w:rsidP="00A27486">
      <w:r w:rsidRPr="000702BF">
        <w:t>The constructions "is" and "is not" do not indicate requirements.</w:t>
      </w:r>
    </w:p>
    <w:p w14:paraId="548A512E" w14:textId="77777777" w:rsidR="00080512" w:rsidRPr="000702BF" w:rsidRDefault="00080512">
      <w:pPr>
        <w:pStyle w:val="Heading1"/>
      </w:pPr>
      <w:bookmarkStart w:id="20" w:name="introduction"/>
      <w:bookmarkEnd w:id="20"/>
      <w:r w:rsidRPr="000702BF">
        <w:br w:type="page"/>
      </w:r>
      <w:bookmarkStart w:id="21" w:name="scope"/>
      <w:bookmarkStart w:id="22" w:name="_Toc137543548"/>
      <w:bookmarkStart w:id="23" w:name="_Toc152356525"/>
      <w:bookmarkEnd w:id="21"/>
      <w:r w:rsidRPr="000702BF">
        <w:lastRenderedPageBreak/>
        <w:t>1</w:t>
      </w:r>
      <w:r w:rsidRPr="000702BF">
        <w:tab/>
        <w:t>Scope</w:t>
      </w:r>
      <w:bookmarkEnd w:id="22"/>
      <w:bookmarkEnd w:id="23"/>
    </w:p>
    <w:p w14:paraId="4EA05E1B" w14:textId="221877DD" w:rsidR="00080512" w:rsidRPr="000702BF" w:rsidRDefault="001F5405">
      <w:r w:rsidRPr="000702BF">
        <w:t>The present document specifies the measurement procedures for the conformance test of the NR User Equipment (UE) supporting satellite access operation that contains RF and Performance requirements.</w:t>
      </w:r>
    </w:p>
    <w:p w14:paraId="794720D9" w14:textId="77777777" w:rsidR="00080512" w:rsidRPr="000702BF" w:rsidRDefault="00080512">
      <w:pPr>
        <w:pStyle w:val="Heading1"/>
      </w:pPr>
      <w:bookmarkStart w:id="24" w:name="references"/>
      <w:bookmarkStart w:id="25" w:name="_Toc137543549"/>
      <w:bookmarkStart w:id="26" w:name="_Toc152356526"/>
      <w:bookmarkEnd w:id="24"/>
      <w:r w:rsidRPr="000702BF">
        <w:t>2</w:t>
      </w:r>
      <w:r w:rsidRPr="000702BF">
        <w:tab/>
        <w:t>References</w:t>
      </w:r>
      <w:bookmarkEnd w:id="25"/>
      <w:bookmarkEnd w:id="26"/>
    </w:p>
    <w:p w14:paraId="0E144F98" w14:textId="77777777" w:rsidR="006625AF" w:rsidRPr="000702BF" w:rsidRDefault="006625AF" w:rsidP="006625AF">
      <w:r w:rsidRPr="000702BF">
        <w:t>The following documents contain provisions which, through reference in this text, constitute provisions of the present document.</w:t>
      </w:r>
    </w:p>
    <w:p w14:paraId="3C3E20CF" w14:textId="77777777" w:rsidR="006625AF" w:rsidRPr="000702BF" w:rsidRDefault="006625AF" w:rsidP="006625AF">
      <w:pPr>
        <w:pStyle w:val="B1"/>
      </w:pPr>
      <w:r w:rsidRPr="000702BF">
        <w:t>-</w:t>
      </w:r>
      <w:r w:rsidRPr="000702BF">
        <w:tab/>
        <w:t>References are either specific (identified by date of publication, edition number, version number, etc.) or non</w:t>
      </w:r>
      <w:r w:rsidRPr="000702BF">
        <w:noBreakHyphen/>
        <w:t>specific.</w:t>
      </w:r>
    </w:p>
    <w:p w14:paraId="367D6D95" w14:textId="77777777" w:rsidR="006625AF" w:rsidRPr="000702BF" w:rsidRDefault="006625AF" w:rsidP="006625AF">
      <w:pPr>
        <w:pStyle w:val="B1"/>
      </w:pPr>
      <w:r w:rsidRPr="000702BF">
        <w:t>-</w:t>
      </w:r>
      <w:r w:rsidRPr="000702BF">
        <w:tab/>
        <w:t>For a specific reference, subsequent revisions do not apply.</w:t>
      </w:r>
    </w:p>
    <w:p w14:paraId="04E1B271" w14:textId="77777777" w:rsidR="006625AF" w:rsidRPr="000702BF" w:rsidRDefault="006625AF" w:rsidP="006625AF">
      <w:pPr>
        <w:pStyle w:val="B1"/>
      </w:pPr>
      <w:r w:rsidRPr="000702BF">
        <w:t>-</w:t>
      </w:r>
      <w:r w:rsidRPr="000702BF">
        <w:tab/>
        <w:t>For a non-specific reference, the latest version applies. In the case of a reference to a 3GPP document (including a GSM document), a non-specific reference implicitly refers to the latest version of that document</w:t>
      </w:r>
      <w:r w:rsidRPr="000702BF">
        <w:rPr>
          <w:i/>
        </w:rPr>
        <w:t xml:space="preserve"> in the same Release as the present document</w:t>
      </w:r>
      <w:r w:rsidRPr="000702BF">
        <w:t>.</w:t>
      </w:r>
    </w:p>
    <w:p w14:paraId="61874D33" w14:textId="652B6A27" w:rsidR="006625AF" w:rsidRPr="000702BF" w:rsidRDefault="006625AF" w:rsidP="006625AF">
      <w:pPr>
        <w:pStyle w:val="EX"/>
      </w:pPr>
      <w:r w:rsidRPr="000702BF">
        <w:t>[1]</w:t>
      </w:r>
      <w:r w:rsidRPr="000702BF">
        <w:tab/>
      </w:r>
      <w:r w:rsidR="00962386" w:rsidRPr="000702BF">
        <w:t>3GPP TR 21.905:</w:t>
      </w:r>
      <w:r w:rsidRPr="000702BF">
        <w:t xml:space="preserve"> "Vocabulary for 3GPP Specifications".</w:t>
      </w:r>
    </w:p>
    <w:p w14:paraId="1EA9878E" w14:textId="0F20634F" w:rsidR="006625AF" w:rsidRPr="000702BF" w:rsidRDefault="006625AF" w:rsidP="006625AF">
      <w:pPr>
        <w:pStyle w:val="EX"/>
      </w:pPr>
      <w:r w:rsidRPr="000702BF">
        <w:t>[2]</w:t>
      </w:r>
      <w:r w:rsidRPr="000702BF">
        <w:tab/>
      </w:r>
      <w:r w:rsidR="00962386" w:rsidRPr="000702BF">
        <w:t>3GPP TS 38.521</w:t>
      </w:r>
      <w:r w:rsidR="00962386" w:rsidRPr="000702BF">
        <w:noBreakHyphen/>
        <w:t>1:</w:t>
      </w:r>
      <w:r w:rsidRPr="000702BF">
        <w:t xml:space="preserve"> "NR; User Equipment (UE) conformance specification; Radio transmission and reception; Part 1: Range 1 Standalone".</w:t>
      </w:r>
    </w:p>
    <w:p w14:paraId="68C206E2" w14:textId="77777777" w:rsidR="006625AF" w:rsidRPr="000702BF" w:rsidRDefault="006625AF" w:rsidP="006625AF">
      <w:pPr>
        <w:pStyle w:val="EX"/>
        <w:rPr>
          <w:rFonts w:eastAsia="DengXian"/>
        </w:rPr>
      </w:pPr>
      <w:r w:rsidRPr="000702BF">
        <w:rPr>
          <w:rFonts w:eastAsia="DengXian"/>
        </w:rPr>
        <w:t>[3]</w:t>
      </w:r>
      <w:r w:rsidRPr="000702BF">
        <w:rPr>
          <w:rFonts w:eastAsia="DengXian"/>
        </w:rPr>
        <w:tab/>
      </w:r>
      <w:r w:rsidRPr="000702BF">
        <w:t>Recommendation ITU-R M.1545: "Measurement uncertainty as it applies to test limits for the terrestrial component of International Mobile Telecommunications-2000".</w:t>
      </w:r>
    </w:p>
    <w:p w14:paraId="768F040F" w14:textId="33277943" w:rsidR="006625AF" w:rsidRPr="000702BF" w:rsidRDefault="006625AF" w:rsidP="006625AF">
      <w:pPr>
        <w:pStyle w:val="EX"/>
      </w:pPr>
      <w:r w:rsidRPr="000702BF">
        <w:rPr>
          <w:rFonts w:eastAsia="DengXian"/>
        </w:rPr>
        <w:t>[4]</w:t>
      </w:r>
      <w:r w:rsidRPr="000702BF">
        <w:rPr>
          <w:rFonts w:eastAsia="DengXian"/>
        </w:rPr>
        <w:tab/>
      </w:r>
      <w:r w:rsidR="00962386" w:rsidRPr="000702BF">
        <w:rPr>
          <w:rFonts w:eastAsia="DengXian"/>
        </w:rPr>
        <w:t>3GPP TS 38.</w:t>
      </w:r>
      <w:r w:rsidR="00962386" w:rsidRPr="000702BF">
        <w:t>108:</w:t>
      </w:r>
      <w:r w:rsidRPr="000702BF">
        <w:t xml:space="preserve"> "NR; Satellite Node radio transmission and reception"</w:t>
      </w:r>
    </w:p>
    <w:p w14:paraId="679BAC3B" w14:textId="23337FD6" w:rsidR="006625AF" w:rsidRPr="000702BF" w:rsidRDefault="006625AF" w:rsidP="006625AF">
      <w:pPr>
        <w:pStyle w:val="EX"/>
        <w:rPr>
          <w:rFonts w:eastAsia="DengXian"/>
        </w:rPr>
      </w:pPr>
      <w:r w:rsidRPr="000702BF">
        <w:rPr>
          <w:rFonts w:eastAsia="DengXian"/>
        </w:rPr>
        <w:t>[5]</w:t>
      </w:r>
      <w:r w:rsidRPr="000702BF">
        <w:rPr>
          <w:rFonts w:eastAsia="DengXian"/>
        </w:rPr>
        <w:tab/>
      </w:r>
      <w:r w:rsidR="00962386" w:rsidRPr="000702BF">
        <w:rPr>
          <w:rFonts w:eastAsia="DengXian"/>
        </w:rPr>
        <w:t>3GPP TS </w:t>
      </w:r>
      <w:r w:rsidR="00962386" w:rsidRPr="000702BF">
        <w:rPr>
          <w:rFonts w:hint="eastAsia"/>
        </w:rPr>
        <w:t>38</w:t>
      </w:r>
      <w:r w:rsidR="00962386" w:rsidRPr="000702BF">
        <w:rPr>
          <w:rFonts w:eastAsia="DengXian"/>
        </w:rPr>
        <w:t>.</w:t>
      </w:r>
      <w:r w:rsidR="00962386" w:rsidRPr="000702BF">
        <w:rPr>
          <w:rFonts w:hint="eastAsia"/>
        </w:rPr>
        <w:t>101</w:t>
      </w:r>
      <w:r w:rsidR="00962386" w:rsidRPr="000702BF">
        <w:rPr>
          <w:rFonts w:eastAsia="DengXian"/>
        </w:rPr>
        <w:noBreakHyphen/>
      </w:r>
      <w:r w:rsidR="00962386" w:rsidRPr="000702BF">
        <w:rPr>
          <w:rFonts w:hint="eastAsia"/>
        </w:rPr>
        <w:t>1</w:t>
      </w:r>
      <w:r w:rsidR="00962386" w:rsidRPr="000702BF">
        <w:t>:</w:t>
      </w:r>
      <w:r w:rsidRPr="000702BF">
        <w:t xml:space="preserve"> </w:t>
      </w:r>
      <w:r w:rsidRPr="000702BF">
        <w:rPr>
          <w:rFonts w:eastAsia="DengXian"/>
        </w:rPr>
        <w:t>"NR; User Equipment (UE) radio transmission and reception; Part 1: Range 1 Standalone".</w:t>
      </w:r>
    </w:p>
    <w:p w14:paraId="5A2B4C24" w14:textId="011AEFE1" w:rsidR="006625AF" w:rsidRPr="000702BF" w:rsidRDefault="006625AF" w:rsidP="006625AF">
      <w:pPr>
        <w:pStyle w:val="EX"/>
      </w:pPr>
      <w:r w:rsidRPr="000702BF">
        <w:rPr>
          <w:rFonts w:eastAsia="DengXian"/>
        </w:rPr>
        <w:t>[6]</w:t>
      </w:r>
      <w:r w:rsidRPr="000702BF">
        <w:rPr>
          <w:rFonts w:eastAsia="DengXian"/>
        </w:rPr>
        <w:tab/>
      </w:r>
      <w:r w:rsidR="00962386" w:rsidRPr="000702BF">
        <w:rPr>
          <w:rFonts w:eastAsia="DengXian"/>
        </w:rPr>
        <w:t>3GPP TS </w:t>
      </w:r>
      <w:r w:rsidR="00962386" w:rsidRPr="000702BF">
        <w:rPr>
          <w:rFonts w:hint="eastAsia"/>
        </w:rPr>
        <w:t>38</w:t>
      </w:r>
      <w:r w:rsidR="00962386" w:rsidRPr="000702BF">
        <w:rPr>
          <w:rFonts w:eastAsia="DengXian"/>
        </w:rPr>
        <w:t>.</w:t>
      </w:r>
      <w:r w:rsidR="00962386" w:rsidRPr="000702BF">
        <w:rPr>
          <w:rFonts w:hint="eastAsia"/>
        </w:rPr>
        <w:t>101</w:t>
      </w:r>
      <w:r w:rsidR="00962386" w:rsidRPr="000702BF">
        <w:rPr>
          <w:rFonts w:eastAsia="DengXian"/>
        </w:rPr>
        <w:noBreakHyphen/>
      </w:r>
      <w:r w:rsidR="00962386" w:rsidRPr="000702BF">
        <w:t>4:</w:t>
      </w:r>
      <w:r w:rsidRPr="000702BF">
        <w:t xml:space="preserve"> </w:t>
      </w:r>
      <w:r w:rsidRPr="000702BF">
        <w:rPr>
          <w:rFonts w:eastAsia="DengXian"/>
        </w:rPr>
        <w:t xml:space="preserve">"NR; </w:t>
      </w:r>
      <w:r w:rsidRPr="000702BF">
        <w:t xml:space="preserve">User Equipment (UE) radio transmission and reception; Part 4: Performance requirements". </w:t>
      </w:r>
    </w:p>
    <w:p w14:paraId="4A14F2D2" w14:textId="26079C1E" w:rsidR="006625AF" w:rsidRPr="000702BF" w:rsidRDefault="006625AF" w:rsidP="006625AF">
      <w:pPr>
        <w:pStyle w:val="EX"/>
        <w:rPr>
          <w:rFonts w:eastAsia="DengXian"/>
        </w:rPr>
      </w:pPr>
      <w:r w:rsidRPr="000702BF">
        <w:rPr>
          <w:rFonts w:hint="eastAsia"/>
        </w:rPr>
        <w:t>[</w:t>
      </w:r>
      <w:r w:rsidRPr="000702BF">
        <w:t>7]</w:t>
      </w:r>
      <w:r w:rsidRPr="000702BF">
        <w:tab/>
      </w:r>
      <w:r w:rsidR="00962386" w:rsidRPr="000702BF">
        <w:rPr>
          <w:rFonts w:eastAsia="DengXian"/>
        </w:rPr>
        <w:t>3GPP TS 38.213:</w:t>
      </w:r>
      <w:r w:rsidRPr="000702BF">
        <w:rPr>
          <w:rFonts w:eastAsia="DengXian"/>
        </w:rPr>
        <w:t xml:space="preserve"> "NR; Physical layer procedures for control"</w:t>
      </w:r>
    </w:p>
    <w:p w14:paraId="20B431CA" w14:textId="2478AE1D" w:rsidR="006625AF" w:rsidRPr="000702BF" w:rsidRDefault="006625AF" w:rsidP="006625AF">
      <w:pPr>
        <w:pStyle w:val="EX"/>
        <w:rPr>
          <w:rFonts w:eastAsia="DengXian"/>
        </w:rPr>
      </w:pPr>
      <w:r w:rsidRPr="000702BF">
        <w:rPr>
          <w:rFonts w:eastAsia="DengXian" w:hint="eastAsia"/>
        </w:rPr>
        <w:t>[</w:t>
      </w:r>
      <w:r w:rsidRPr="000702BF">
        <w:rPr>
          <w:rFonts w:eastAsia="DengXian"/>
        </w:rPr>
        <w:t>8]</w:t>
      </w:r>
      <w:r w:rsidRPr="000702BF">
        <w:rPr>
          <w:rFonts w:eastAsia="DengXian"/>
        </w:rPr>
        <w:tab/>
      </w:r>
      <w:r w:rsidR="00962386" w:rsidRPr="000702BF">
        <w:t>3GPP TS 38.</w:t>
      </w:r>
      <w:r w:rsidR="00962386" w:rsidRPr="000702BF">
        <w:rPr>
          <w:rFonts w:eastAsia="DengXian"/>
        </w:rPr>
        <w:t>331:</w:t>
      </w:r>
      <w:r w:rsidRPr="000702BF">
        <w:rPr>
          <w:rFonts w:eastAsia="DengXian"/>
        </w:rPr>
        <w:t xml:space="preserve"> "</w:t>
      </w:r>
      <w:r w:rsidRPr="000702BF" w:rsidDel="00A67115">
        <w:rPr>
          <w:rFonts w:eastAsia="DengXian"/>
        </w:rPr>
        <w:t xml:space="preserve"> </w:t>
      </w:r>
      <w:r w:rsidRPr="000702BF">
        <w:rPr>
          <w:rFonts w:eastAsia="DengXian"/>
        </w:rPr>
        <w:t>Radio Resource Control (RRC) protocol specification".</w:t>
      </w:r>
    </w:p>
    <w:p w14:paraId="3BE6E182" w14:textId="12C18253" w:rsidR="006625AF" w:rsidRPr="000702BF" w:rsidRDefault="006625AF" w:rsidP="006625AF">
      <w:pPr>
        <w:pStyle w:val="EX"/>
        <w:rPr>
          <w:rFonts w:eastAsia="DengXian"/>
        </w:rPr>
      </w:pPr>
      <w:r w:rsidRPr="000702BF">
        <w:rPr>
          <w:rFonts w:eastAsia="DengXian" w:hint="eastAsia"/>
        </w:rPr>
        <w:t>[</w:t>
      </w:r>
      <w:r w:rsidRPr="000702BF">
        <w:rPr>
          <w:rFonts w:eastAsia="DengXian"/>
        </w:rPr>
        <w:t>9]</w:t>
      </w:r>
      <w:r w:rsidRPr="000702BF">
        <w:rPr>
          <w:rFonts w:eastAsia="DengXian"/>
        </w:rPr>
        <w:tab/>
      </w:r>
      <w:r w:rsidR="00962386" w:rsidRPr="000702BF">
        <w:rPr>
          <w:rFonts w:eastAsia="DengXian"/>
        </w:rPr>
        <w:t>3GPP TS 38.300:</w:t>
      </w:r>
      <w:r w:rsidRPr="000702BF">
        <w:rPr>
          <w:rFonts w:eastAsia="DengXian"/>
        </w:rPr>
        <w:t xml:space="preserve"> "NR; NR and NG-RAN Overall description; Stage-2".</w:t>
      </w:r>
    </w:p>
    <w:p w14:paraId="23660AE0" w14:textId="62D42C8A" w:rsidR="006625AF" w:rsidRPr="000702BF" w:rsidRDefault="006625AF" w:rsidP="006625AF">
      <w:pPr>
        <w:pStyle w:val="EX"/>
        <w:rPr>
          <w:rFonts w:eastAsia="DengXian"/>
        </w:rPr>
      </w:pPr>
      <w:r w:rsidRPr="000702BF">
        <w:rPr>
          <w:rFonts w:eastAsia="DengXian" w:hint="eastAsia"/>
        </w:rPr>
        <w:t>[</w:t>
      </w:r>
      <w:r w:rsidRPr="000702BF">
        <w:rPr>
          <w:rFonts w:eastAsia="DengXian"/>
        </w:rPr>
        <w:t>10]</w:t>
      </w:r>
      <w:r w:rsidRPr="000702BF">
        <w:rPr>
          <w:rFonts w:eastAsia="DengXian"/>
        </w:rPr>
        <w:tab/>
      </w:r>
      <w:r w:rsidR="00962386" w:rsidRPr="000702BF">
        <w:rPr>
          <w:rFonts w:eastAsia="DengXian"/>
        </w:rPr>
        <w:t>3GPP </w:t>
      </w:r>
      <w:r w:rsidR="00962386" w:rsidRPr="000702BF">
        <w:t>TS</w:t>
      </w:r>
      <w:r w:rsidR="00962386" w:rsidRPr="000702BF">
        <w:rPr>
          <w:rFonts w:eastAsia="DengXian"/>
        </w:rPr>
        <w:t> </w:t>
      </w:r>
      <w:r w:rsidR="00962386" w:rsidRPr="000702BF">
        <w:t>36.101:</w:t>
      </w:r>
      <w:r w:rsidRPr="000702BF">
        <w:rPr>
          <w:rFonts w:eastAsia="DengXian"/>
        </w:rPr>
        <w:t xml:space="preserve"> "Evolved Universal Terrestrial Radio Access (E-UTRA); User Equipment (UE) radio transmission and reception".</w:t>
      </w:r>
    </w:p>
    <w:p w14:paraId="360CD0A2" w14:textId="5EC82359" w:rsidR="00080512" w:rsidRPr="000702BF" w:rsidRDefault="006625AF" w:rsidP="006625AF">
      <w:pPr>
        <w:pStyle w:val="EX"/>
        <w:rPr>
          <w:rFonts w:eastAsia="DengXian"/>
        </w:rPr>
      </w:pPr>
      <w:r w:rsidRPr="000702BF">
        <w:rPr>
          <w:rFonts w:eastAsia="DengXian"/>
        </w:rPr>
        <w:t>[11]</w:t>
      </w:r>
      <w:r w:rsidRPr="000702BF">
        <w:rPr>
          <w:rFonts w:eastAsia="DengXian"/>
        </w:rPr>
        <w:tab/>
      </w:r>
      <w:r w:rsidR="00962386" w:rsidRPr="000702BF">
        <w:rPr>
          <w:rFonts w:eastAsia="DengXian"/>
        </w:rPr>
        <w:t>3GPP TS 38.101</w:t>
      </w:r>
      <w:r w:rsidR="00962386" w:rsidRPr="000702BF">
        <w:rPr>
          <w:rFonts w:eastAsia="DengXian"/>
        </w:rPr>
        <w:noBreakHyphen/>
        <w:t>5:</w:t>
      </w:r>
      <w:r w:rsidRPr="000702BF">
        <w:rPr>
          <w:rFonts w:eastAsia="DengXian"/>
        </w:rPr>
        <w:t xml:space="preserve"> </w:t>
      </w:r>
      <w:r w:rsidR="0002370F" w:rsidRPr="000702BF">
        <w:rPr>
          <w:rFonts w:eastAsia="DengXian"/>
        </w:rPr>
        <w:t>"</w:t>
      </w:r>
      <w:r w:rsidRPr="000702BF">
        <w:rPr>
          <w:rFonts w:eastAsia="DengXian"/>
        </w:rPr>
        <w:t>NR; User Equipment (UE) radio transmission and reception; Part 5: Satellite access Radio Frequency (RF) and performance requirements</w:t>
      </w:r>
      <w:r w:rsidR="0002370F" w:rsidRPr="000702BF">
        <w:rPr>
          <w:rFonts w:eastAsia="DengXian"/>
        </w:rPr>
        <w:t>"</w:t>
      </w:r>
    </w:p>
    <w:p w14:paraId="4EE08AB8" w14:textId="5D942DDE" w:rsidR="00705702" w:rsidRPr="000702BF" w:rsidRDefault="00705702" w:rsidP="006625AF">
      <w:pPr>
        <w:pStyle w:val="EX"/>
        <w:rPr>
          <w:rFonts w:eastAsia="DengXian"/>
        </w:rPr>
      </w:pPr>
      <w:r w:rsidRPr="000702BF">
        <w:rPr>
          <w:rFonts w:eastAsia="DengXian"/>
        </w:rPr>
        <w:t>[12]</w:t>
      </w:r>
      <w:r w:rsidRPr="000702BF">
        <w:rPr>
          <w:rFonts w:eastAsia="DengXian"/>
        </w:rPr>
        <w:tab/>
      </w:r>
      <w:r w:rsidR="00962386" w:rsidRPr="000702BF">
        <w:rPr>
          <w:rFonts w:eastAsia="DengXian"/>
        </w:rPr>
        <w:t>3GPP TS 38.508</w:t>
      </w:r>
      <w:r w:rsidR="00962386" w:rsidRPr="000702BF">
        <w:rPr>
          <w:rFonts w:eastAsia="DengXian"/>
        </w:rPr>
        <w:noBreakHyphen/>
        <w:t>1:</w:t>
      </w:r>
      <w:r w:rsidRPr="000702BF">
        <w:rPr>
          <w:rFonts w:eastAsia="DengXian"/>
        </w:rPr>
        <w:t xml:space="preserve"> "5GS; User Equipment (UE) conformance specification; Part 1: Common test environment ".</w:t>
      </w:r>
    </w:p>
    <w:p w14:paraId="4C54A29A" w14:textId="16CE40F0" w:rsidR="001265E6" w:rsidRPr="000702BF" w:rsidRDefault="001265E6" w:rsidP="002600C1">
      <w:pPr>
        <w:pStyle w:val="EX"/>
        <w:rPr>
          <w:rFonts w:eastAsia="DengXian"/>
          <w:lang w:eastAsia="zh-CN"/>
        </w:rPr>
      </w:pPr>
      <w:r w:rsidRPr="000702BF">
        <w:rPr>
          <w:rFonts w:eastAsia="DengXian"/>
        </w:rPr>
        <w:t>[13]</w:t>
      </w:r>
      <w:r w:rsidRPr="000702BF">
        <w:rPr>
          <w:rFonts w:eastAsia="DengXian"/>
        </w:rPr>
        <w:tab/>
      </w:r>
      <w:r w:rsidR="00962386" w:rsidRPr="000702BF">
        <w:rPr>
          <w:rFonts w:eastAsia="DengXian"/>
        </w:rPr>
        <w:t>3GPP </w:t>
      </w:r>
      <w:r w:rsidR="00962386" w:rsidRPr="000702BF">
        <w:rPr>
          <w:rFonts w:eastAsia="SimSun"/>
        </w:rPr>
        <w:t>TS</w:t>
      </w:r>
      <w:r w:rsidR="00962386" w:rsidRPr="000702BF">
        <w:rPr>
          <w:rFonts w:eastAsia="DengXian"/>
        </w:rPr>
        <w:t> </w:t>
      </w:r>
      <w:r w:rsidR="00962386" w:rsidRPr="000702BF">
        <w:rPr>
          <w:rFonts w:eastAsia="SimSun"/>
        </w:rPr>
        <w:t>38.306:</w:t>
      </w:r>
      <w:r w:rsidRPr="000702BF">
        <w:rPr>
          <w:rFonts w:eastAsia="DengXian"/>
        </w:rPr>
        <w:t xml:space="preserve"> "User Equipment (UE) radio access capabilities".</w:t>
      </w:r>
    </w:p>
    <w:p w14:paraId="24ACB616" w14:textId="77777777" w:rsidR="00080512" w:rsidRPr="000702BF" w:rsidRDefault="00080512">
      <w:pPr>
        <w:pStyle w:val="Heading1"/>
      </w:pPr>
      <w:bookmarkStart w:id="27" w:name="definitions"/>
      <w:bookmarkStart w:id="28" w:name="_Toc137543550"/>
      <w:bookmarkStart w:id="29" w:name="_Toc152356527"/>
      <w:bookmarkEnd w:id="27"/>
      <w:r w:rsidRPr="000702BF">
        <w:t>3</w:t>
      </w:r>
      <w:r w:rsidRPr="000702BF">
        <w:tab/>
        <w:t>Definitions</w:t>
      </w:r>
      <w:r w:rsidR="00602AEA" w:rsidRPr="000702BF">
        <w:t xml:space="preserve"> of terms, symbols and abbreviations</w:t>
      </w:r>
      <w:bookmarkEnd w:id="28"/>
      <w:bookmarkEnd w:id="29"/>
    </w:p>
    <w:p w14:paraId="6CBABCF9" w14:textId="77777777" w:rsidR="00080512" w:rsidRPr="000702BF" w:rsidRDefault="00080512">
      <w:pPr>
        <w:pStyle w:val="Heading2"/>
      </w:pPr>
      <w:bookmarkStart w:id="30" w:name="_Toc137543551"/>
      <w:bookmarkStart w:id="31" w:name="_Toc152356528"/>
      <w:r w:rsidRPr="000702BF">
        <w:t>3.1</w:t>
      </w:r>
      <w:r w:rsidRPr="000702BF">
        <w:tab/>
      </w:r>
      <w:r w:rsidR="002B6339" w:rsidRPr="000702BF">
        <w:t>Terms</w:t>
      </w:r>
      <w:bookmarkEnd w:id="30"/>
      <w:bookmarkEnd w:id="31"/>
    </w:p>
    <w:p w14:paraId="52F085A8" w14:textId="0803FB06" w:rsidR="00080512" w:rsidRPr="000702BF" w:rsidRDefault="00080512">
      <w:r w:rsidRPr="000702BF">
        <w:t xml:space="preserve">For the purposes of the present document, the terms given in </w:t>
      </w:r>
      <w:r w:rsidR="00962386" w:rsidRPr="000702BF">
        <w:t>TR 21.905 [</w:t>
      </w:r>
      <w:r w:rsidR="004D3578" w:rsidRPr="000702BF">
        <w:t>1</w:t>
      </w:r>
      <w:r w:rsidRPr="000702BF">
        <w:t xml:space="preserve">] and the following apply. A term defined in the present document takes precedence over the definition of the same term, if any, in </w:t>
      </w:r>
      <w:r w:rsidR="00962386" w:rsidRPr="000702BF">
        <w:t>TR 21.905 [</w:t>
      </w:r>
      <w:r w:rsidR="004D3578" w:rsidRPr="000702BF">
        <w:t>1</w:t>
      </w:r>
      <w:r w:rsidRPr="000702BF">
        <w:t>].</w:t>
      </w:r>
    </w:p>
    <w:p w14:paraId="6D8D2CB8" w14:textId="645D5B53" w:rsidR="00A42ED7" w:rsidRPr="000702BF" w:rsidRDefault="00A42ED7" w:rsidP="00A42ED7">
      <w:r w:rsidRPr="000702BF">
        <w:rPr>
          <w:b/>
        </w:rPr>
        <w:lastRenderedPageBreak/>
        <w:t>Geosynchronous Earth Orbit:</w:t>
      </w:r>
      <w:r w:rsidRPr="000702BF">
        <w:t xml:space="preserve"> Earth-centered orbit at approximately 35786 kilometres above Earth's surface and synchronised with Earth's rotation. A geostationary orbit is a non-inclined geosynchronous orbit, i.e. in the Earth</w:t>
      </w:r>
      <w:r w:rsidR="0002370F" w:rsidRPr="000702BF">
        <w:t>'</w:t>
      </w:r>
      <w:r w:rsidRPr="000702BF">
        <w:t>s equator plane.</w:t>
      </w:r>
    </w:p>
    <w:p w14:paraId="5BF98E72" w14:textId="77777777" w:rsidR="00A42ED7" w:rsidRPr="000702BF" w:rsidRDefault="00A42ED7" w:rsidP="00A42ED7">
      <w:r w:rsidRPr="000702BF">
        <w:rPr>
          <w:b/>
        </w:rPr>
        <w:t xml:space="preserve">Low Earth Orbit: </w:t>
      </w:r>
      <w:r w:rsidRPr="000702BF">
        <w:t>Orbit around the Earth with an altitude between 300 km, and 1500 km.</w:t>
      </w:r>
    </w:p>
    <w:p w14:paraId="0FDA9225" w14:textId="77777777" w:rsidR="00A42ED7" w:rsidRPr="000702BF" w:rsidRDefault="00A42ED7" w:rsidP="00A42ED7">
      <w:r w:rsidRPr="000702BF">
        <w:rPr>
          <w:b/>
        </w:rPr>
        <w:t xml:space="preserve">Non-terrestrial networks: </w:t>
      </w:r>
      <w:r w:rsidRPr="000702BF">
        <w:t>Networks, or segments of networks, using an airborne or space-borne vehicle to embark a transmission equipment relay node or base station.</w:t>
      </w:r>
    </w:p>
    <w:p w14:paraId="4F254A0A" w14:textId="77777777" w:rsidR="00A42ED7" w:rsidRPr="000702BF" w:rsidRDefault="00A42ED7" w:rsidP="00A42ED7">
      <w:r w:rsidRPr="000702BF">
        <w:rPr>
          <w:b/>
        </w:rPr>
        <w:t xml:space="preserve">Satellite: </w:t>
      </w:r>
      <w:r w:rsidRPr="000702BF">
        <w:t xml:space="preserve">A space-borne vehicle embarking a bent pipe payload or a regenerative payload telecommunication transmitter, placed into Low-Earth Orbit (LEO), Medium-Earth Orbit (MEO), or Geostationary Earth Orbit (GEO). </w:t>
      </w:r>
    </w:p>
    <w:p w14:paraId="64964F1A" w14:textId="1DBF956F" w:rsidR="00A42ED7" w:rsidRPr="000702BF" w:rsidRDefault="00A42ED7" w:rsidP="00A42ED7">
      <w:pPr>
        <w:rPr>
          <w:b/>
        </w:rPr>
      </w:pPr>
      <w:r w:rsidRPr="000702BF">
        <w:rPr>
          <w:b/>
        </w:rPr>
        <w:t xml:space="preserve">Satellite Access Node: </w:t>
      </w:r>
      <w:r w:rsidRPr="000702BF">
        <w:t>see definition in TS 38.108</w:t>
      </w:r>
      <w:r w:rsidR="00201225">
        <w:t xml:space="preserve"> </w:t>
      </w:r>
      <w:r w:rsidRPr="000702BF">
        <w:t>[4].</w:t>
      </w:r>
      <w:r w:rsidRPr="000702BF">
        <w:rPr>
          <w:b/>
        </w:rPr>
        <w:t xml:space="preserve"> </w:t>
      </w:r>
    </w:p>
    <w:p w14:paraId="060B24CE" w14:textId="756580BE" w:rsidR="00080512" w:rsidRPr="000702BF" w:rsidRDefault="00A42ED7" w:rsidP="00A42ED7">
      <w:r w:rsidRPr="000702BF">
        <w:rPr>
          <w:rFonts w:eastAsia="DengXian"/>
          <w:b/>
        </w:rPr>
        <w:t>UE transmission bandwidth configuration</w:t>
      </w:r>
      <w:r w:rsidRPr="000702BF">
        <w:rPr>
          <w:rFonts w:eastAsia="DengXian"/>
        </w:rPr>
        <w:t>: Set of resource blocks located within the UE channel bandwidth which may be used for transmitting or receiving by the UE.</w:t>
      </w:r>
    </w:p>
    <w:p w14:paraId="748FAD21" w14:textId="77777777" w:rsidR="00080512" w:rsidRPr="000702BF" w:rsidRDefault="00080512">
      <w:pPr>
        <w:pStyle w:val="Heading2"/>
      </w:pPr>
      <w:bookmarkStart w:id="32" w:name="_Toc137543552"/>
      <w:bookmarkStart w:id="33" w:name="_Toc152356529"/>
      <w:r w:rsidRPr="000702BF">
        <w:t>3.2</w:t>
      </w:r>
      <w:r w:rsidRPr="000702BF">
        <w:tab/>
        <w:t>Symbols</w:t>
      </w:r>
      <w:bookmarkEnd w:id="32"/>
      <w:bookmarkEnd w:id="33"/>
    </w:p>
    <w:p w14:paraId="46F1B0F7" w14:textId="77777777" w:rsidR="00080512" w:rsidRPr="000702BF" w:rsidRDefault="00080512">
      <w:pPr>
        <w:keepNext/>
      </w:pPr>
      <w:r w:rsidRPr="000702BF">
        <w:t>For the purposes of the present document, the following symbols apply:</w:t>
      </w:r>
    </w:p>
    <w:p w14:paraId="76046727" w14:textId="77777777" w:rsidR="007F7DEF" w:rsidRPr="000702BF" w:rsidRDefault="007F7DEF" w:rsidP="007F7DEF">
      <w:pPr>
        <w:pStyle w:val="EW"/>
      </w:pPr>
      <w:r w:rsidRPr="000702BF">
        <w:t>ΔF</w:t>
      </w:r>
      <w:r w:rsidRPr="000702BF">
        <w:rPr>
          <w:vertAlign w:val="subscript"/>
        </w:rPr>
        <w:t>Global</w:t>
      </w:r>
      <w:r w:rsidRPr="000702BF">
        <w:rPr>
          <w:vertAlign w:val="subscript"/>
        </w:rPr>
        <w:tab/>
      </w:r>
      <w:r w:rsidRPr="000702BF">
        <w:t xml:space="preserve">Granularity of the global frequency raster </w:t>
      </w:r>
    </w:p>
    <w:p w14:paraId="21F642FF" w14:textId="77777777" w:rsidR="007F7DEF" w:rsidRPr="000702BF" w:rsidRDefault="007F7DEF" w:rsidP="007F7DEF">
      <w:pPr>
        <w:pStyle w:val="EW"/>
      </w:pPr>
      <w:r w:rsidRPr="000702BF">
        <w:t>ΔF</w:t>
      </w:r>
      <w:r w:rsidRPr="000702BF">
        <w:rPr>
          <w:vertAlign w:val="subscript"/>
        </w:rPr>
        <w:t>Raster</w:t>
      </w:r>
      <w:r w:rsidRPr="000702BF">
        <w:rPr>
          <w:vertAlign w:val="subscript"/>
        </w:rPr>
        <w:tab/>
      </w:r>
      <w:r w:rsidRPr="000702BF">
        <w:rPr>
          <w:rFonts w:eastAsia="Yu Mincho"/>
        </w:rPr>
        <w:t>Band dependent channel raster granularity</w:t>
      </w:r>
    </w:p>
    <w:p w14:paraId="7F7505FA" w14:textId="77777777" w:rsidR="007F7DEF" w:rsidRPr="000702BF" w:rsidRDefault="007F7DEF" w:rsidP="007F7DEF">
      <w:pPr>
        <w:pStyle w:val="EW"/>
      </w:pPr>
      <w:r w:rsidRPr="000702BF">
        <w:t>BW</w:t>
      </w:r>
      <w:r w:rsidRPr="000702BF">
        <w:rPr>
          <w:vertAlign w:val="subscript"/>
        </w:rPr>
        <w:t>Channel</w:t>
      </w:r>
      <w:r w:rsidRPr="000702BF">
        <w:tab/>
        <w:t>Channel bandwidth</w:t>
      </w:r>
    </w:p>
    <w:p w14:paraId="477343C0" w14:textId="77777777" w:rsidR="007F7DEF" w:rsidRPr="000702BF" w:rsidRDefault="007F7DEF" w:rsidP="007F7DEF">
      <w:pPr>
        <w:pStyle w:val="EW"/>
      </w:pPr>
      <w:r w:rsidRPr="000702BF">
        <w:t>BW</w:t>
      </w:r>
      <w:r w:rsidRPr="000702BF">
        <w:rPr>
          <w:vertAlign w:val="subscript"/>
        </w:rPr>
        <w:t>interferer</w:t>
      </w:r>
      <w:r w:rsidRPr="000702BF">
        <w:tab/>
        <w:t>Bandwidth of the interferer</w:t>
      </w:r>
    </w:p>
    <w:p w14:paraId="2BFB0760" w14:textId="77777777" w:rsidR="007F7DEF" w:rsidRPr="000702BF" w:rsidRDefault="007F7DEF" w:rsidP="007F7DEF">
      <w:pPr>
        <w:pStyle w:val="EW"/>
      </w:pPr>
      <w:r w:rsidRPr="000702BF">
        <w:t>F</w:t>
      </w:r>
      <w:r w:rsidRPr="000702BF">
        <w:rPr>
          <w:vertAlign w:val="subscript"/>
        </w:rPr>
        <w:t>DL_low</w:t>
      </w:r>
      <w:r w:rsidRPr="000702BF">
        <w:rPr>
          <w:vertAlign w:val="subscript"/>
        </w:rPr>
        <w:tab/>
      </w:r>
      <w:r w:rsidRPr="000702BF">
        <w:t xml:space="preserve">The lowest frequency of the downlink </w:t>
      </w:r>
      <w:r w:rsidRPr="000702BF">
        <w:rPr>
          <w:i/>
        </w:rPr>
        <w:t>operating band</w:t>
      </w:r>
    </w:p>
    <w:p w14:paraId="5856B38F" w14:textId="77777777" w:rsidR="007F7DEF" w:rsidRPr="000702BF" w:rsidRDefault="007F7DEF" w:rsidP="007F7DEF">
      <w:pPr>
        <w:pStyle w:val="EW"/>
      </w:pPr>
      <w:r w:rsidRPr="000702BF">
        <w:t>F</w:t>
      </w:r>
      <w:r w:rsidRPr="000702BF">
        <w:rPr>
          <w:vertAlign w:val="subscript"/>
        </w:rPr>
        <w:t>DL_high</w:t>
      </w:r>
      <w:r w:rsidRPr="000702BF">
        <w:rPr>
          <w:vertAlign w:val="subscript"/>
        </w:rPr>
        <w:tab/>
      </w:r>
      <w:r w:rsidRPr="000702BF">
        <w:t xml:space="preserve">The highest frequency of the downlink </w:t>
      </w:r>
      <w:r w:rsidRPr="000702BF">
        <w:rPr>
          <w:i/>
        </w:rPr>
        <w:t>operating band</w:t>
      </w:r>
    </w:p>
    <w:p w14:paraId="11334BF2" w14:textId="77777777" w:rsidR="007F7DEF" w:rsidRPr="000702BF" w:rsidRDefault="007F7DEF" w:rsidP="007F7DEF">
      <w:pPr>
        <w:pStyle w:val="EW"/>
      </w:pPr>
      <w:r w:rsidRPr="000702BF">
        <w:t>F</w:t>
      </w:r>
      <w:r w:rsidRPr="000702BF">
        <w:rPr>
          <w:vertAlign w:val="subscript"/>
        </w:rPr>
        <w:t>UL_low</w:t>
      </w:r>
      <w:r w:rsidRPr="000702BF">
        <w:rPr>
          <w:vertAlign w:val="subscript"/>
        </w:rPr>
        <w:tab/>
      </w:r>
      <w:r w:rsidRPr="000702BF">
        <w:t xml:space="preserve">The lowest frequency of the uplink </w:t>
      </w:r>
      <w:r w:rsidRPr="000702BF">
        <w:rPr>
          <w:i/>
        </w:rPr>
        <w:t>operating band</w:t>
      </w:r>
    </w:p>
    <w:p w14:paraId="77F531F7" w14:textId="77777777" w:rsidR="007F7DEF" w:rsidRPr="000702BF" w:rsidRDefault="007F7DEF" w:rsidP="007F7DEF">
      <w:pPr>
        <w:pStyle w:val="EW"/>
        <w:rPr>
          <w:i/>
        </w:rPr>
      </w:pPr>
      <w:r w:rsidRPr="000702BF">
        <w:t>F</w:t>
      </w:r>
      <w:r w:rsidRPr="000702BF">
        <w:rPr>
          <w:vertAlign w:val="subscript"/>
        </w:rPr>
        <w:t>UL_high</w:t>
      </w:r>
      <w:r w:rsidRPr="000702BF">
        <w:rPr>
          <w:vertAlign w:val="subscript"/>
        </w:rPr>
        <w:tab/>
      </w:r>
      <w:r w:rsidRPr="000702BF">
        <w:t xml:space="preserve">The highest frequency of the uplink </w:t>
      </w:r>
      <w:r w:rsidRPr="000702BF">
        <w:rPr>
          <w:i/>
        </w:rPr>
        <w:t>operating band</w:t>
      </w:r>
    </w:p>
    <w:p w14:paraId="148AD3A2" w14:textId="77777777" w:rsidR="007F7DEF" w:rsidRPr="000702BF" w:rsidRDefault="007F7DEF" w:rsidP="007F7DEF">
      <w:pPr>
        <w:pStyle w:val="EW"/>
        <w:rPr>
          <w:rFonts w:eastAsia="Yu Mincho"/>
        </w:rPr>
      </w:pPr>
      <w:r w:rsidRPr="000702BF">
        <w:t>F</w:t>
      </w:r>
      <w:r w:rsidRPr="000702BF">
        <w:rPr>
          <w:vertAlign w:val="subscript"/>
        </w:rPr>
        <w:t>Interferer</w:t>
      </w:r>
      <w:r w:rsidRPr="000702BF">
        <w:rPr>
          <w:vertAlign w:val="subscript"/>
        </w:rPr>
        <w:tab/>
      </w:r>
      <w:r w:rsidRPr="000702BF">
        <w:t>Frequency of the interferer</w:t>
      </w:r>
      <w:r w:rsidRPr="000702BF">
        <w:rPr>
          <w:rFonts w:eastAsia="Yu Mincho"/>
        </w:rPr>
        <w:t xml:space="preserve"> </w:t>
      </w:r>
    </w:p>
    <w:p w14:paraId="2CE5ADEB" w14:textId="77777777" w:rsidR="007F7DEF" w:rsidRPr="000702BF" w:rsidRDefault="007F7DEF" w:rsidP="007F7DEF">
      <w:pPr>
        <w:pStyle w:val="EW"/>
        <w:tabs>
          <w:tab w:val="left" w:pos="284"/>
          <w:tab w:val="left" w:pos="568"/>
          <w:tab w:val="left" w:pos="852"/>
          <w:tab w:val="left" w:pos="1136"/>
          <w:tab w:val="left" w:pos="1420"/>
          <w:tab w:val="left" w:pos="3405"/>
        </w:tabs>
      </w:pPr>
      <w:r w:rsidRPr="000702BF">
        <w:t>F</w:t>
      </w:r>
      <w:r w:rsidRPr="000702BF">
        <w:rPr>
          <w:vertAlign w:val="subscript"/>
        </w:rPr>
        <w:t xml:space="preserve">Interferer </w:t>
      </w:r>
      <w:r w:rsidRPr="000702BF">
        <w:t>(offset)</w:t>
      </w:r>
      <w:r w:rsidRPr="000702BF">
        <w:tab/>
        <w:t>Frequency offset of the interferer (between the center frequency of the interferer and the carrier frequency of the carrier measured)</w:t>
      </w:r>
    </w:p>
    <w:p w14:paraId="024DCF77" w14:textId="77777777" w:rsidR="007F7DEF" w:rsidRPr="000702BF" w:rsidRDefault="007F7DEF" w:rsidP="007F7DEF">
      <w:pPr>
        <w:pStyle w:val="EW"/>
      </w:pPr>
      <w:r w:rsidRPr="000702BF">
        <w:t>F</w:t>
      </w:r>
      <w:r w:rsidRPr="000702BF">
        <w:rPr>
          <w:vertAlign w:val="subscript"/>
        </w:rPr>
        <w:t>Ioffset</w:t>
      </w:r>
      <w:r w:rsidRPr="000702BF">
        <w:rPr>
          <w:vertAlign w:val="subscript"/>
        </w:rPr>
        <w:tab/>
      </w:r>
      <w:r w:rsidRPr="000702BF">
        <w:t>Frequency offset of the interferer (between the center frequency of the interferer and the closest edge of the carrier measured)</w:t>
      </w:r>
    </w:p>
    <w:p w14:paraId="7E1CB974" w14:textId="77777777" w:rsidR="007F7DEF" w:rsidRPr="000702BF" w:rsidRDefault="007F7DEF" w:rsidP="007F7DEF">
      <w:pPr>
        <w:pStyle w:val="EW"/>
      </w:pPr>
      <w:r w:rsidRPr="000702BF">
        <w:t>F</w:t>
      </w:r>
      <w:r w:rsidRPr="000702BF">
        <w:rPr>
          <w:vertAlign w:val="subscript"/>
        </w:rPr>
        <w:t>OOB</w:t>
      </w:r>
      <w:r w:rsidRPr="000702BF">
        <w:rPr>
          <w:vertAlign w:val="subscript"/>
        </w:rPr>
        <w:tab/>
      </w:r>
      <w:r w:rsidRPr="000702BF">
        <w:t>The boundary between the NR</w:t>
      </w:r>
      <w:r w:rsidRPr="000702BF">
        <w:rPr>
          <w:rFonts w:hint="eastAsia"/>
        </w:rPr>
        <w:t xml:space="preserve"> </w:t>
      </w:r>
      <w:r w:rsidRPr="000702BF">
        <w:t>out of band emission and spurious emission domains</w:t>
      </w:r>
    </w:p>
    <w:p w14:paraId="2F03A44F" w14:textId="77777777" w:rsidR="007F7DEF" w:rsidRPr="000702BF" w:rsidRDefault="007F7DEF" w:rsidP="007F7DEF">
      <w:pPr>
        <w:pStyle w:val="EW"/>
        <w:rPr>
          <w:rFonts w:eastAsia="Yu Mincho"/>
        </w:rPr>
      </w:pPr>
      <w:r w:rsidRPr="000702BF">
        <w:rPr>
          <w:rFonts w:eastAsia="Yu Mincho"/>
        </w:rPr>
        <w:t>F</w:t>
      </w:r>
      <w:r w:rsidRPr="000702BF">
        <w:rPr>
          <w:rFonts w:eastAsia="Yu Mincho"/>
          <w:vertAlign w:val="subscript"/>
        </w:rPr>
        <w:t>REF</w:t>
      </w:r>
      <w:r w:rsidRPr="000702BF">
        <w:rPr>
          <w:rFonts w:eastAsia="Yu Mincho"/>
        </w:rPr>
        <w:tab/>
        <w:t>RF reference frequency</w:t>
      </w:r>
    </w:p>
    <w:p w14:paraId="39C33D59" w14:textId="77777777" w:rsidR="007F7DEF" w:rsidRPr="000702BF" w:rsidRDefault="007F7DEF" w:rsidP="007F7DEF">
      <w:pPr>
        <w:pStyle w:val="EW"/>
        <w:rPr>
          <w:vertAlign w:val="subscript"/>
        </w:rPr>
      </w:pPr>
      <w:r w:rsidRPr="000702BF">
        <w:t>F</w:t>
      </w:r>
      <w:r w:rsidRPr="000702BF">
        <w:rPr>
          <w:vertAlign w:val="subscript"/>
        </w:rPr>
        <w:t>REF-Offs</w:t>
      </w:r>
      <w:r w:rsidRPr="000702BF">
        <w:rPr>
          <w:vertAlign w:val="subscript"/>
        </w:rPr>
        <w:tab/>
      </w:r>
      <w:r w:rsidRPr="000702BF">
        <w:t>Offset used for calculating F</w:t>
      </w:r>
      <w:r w:rsidRPr="000702BF">
        <w:rPr>
          <w:vertAlign w:val="subscript"/>
        </w:rPr>
        <w:t>REF</w:t>
      </w:r>
    </w:p>
    <w:p w14:paraId="12154039" w14:textId="77777777" w:rsidR="007F7DEF" w:rsidRPr="000702BF" w:rsidRDefault="007F7DEF" w:rsidP="007F7DEF">
      <w:pPr>
        <w:pStyle w:val="EW"/>
      </w:pPr>
      <w:r w:rsidRPr="000702BF">
        <w:rPr>
          <w:rFonts w:cs="Arial"/>
          <w:kern w:val="2"/>
        </w:rPr>
        <w:t>F</w:t>
      </w:r>
      <w:r w:rsidRPr="000702BF">
        <w:rPr>
          <w:rFonts w:cs="Arial"/>
          <w:kern w:val="2"/>
          <w:vertAlign w:val="subscript"/>
        </w:rPr>
        <w:t>uw</w:t>
      </w:r>
      <w:r w:rsidRPr="000702BF">
        <w:rPr>
          <w:rFonts w:cs="Arial"/>
          <w:kern w:val="2"/>
        </w:rPr>
        <w:t xml:space="preserve"> (offset</w:t>
      </w:r>
      <w:r w:rsidRPr="000702BF">
        <w:rPr>
          <w:rFonts w:cs="Arial" w:hint="eastAsia"/>
          <w:kern w:val="2"/>
        </w:rPr>
        <w:t>)</w:t>
      </w:r>
      <w:r w:rsidRPr="000702BF">
        <w:rPr>
          <w:rFonts w:cs="Arial"/>
          <w:kern w:val="2"/>
        </w:rPr>
        <w:tab/>
      </w:r>
      <w:r w:rsidRPr="000702BF">
        <w:rPr>
          <w:rFonts w:cs="Arial"/>
        </w:rPr>
        <w:t>The frequency separation of the center frequency of the carrier closest to the interferer and the center frequency of the interferer</w:t>
      </w:r>
    </w:p>
    <w:p w14:paraId="544D89B9" w14:textId="77777777" w:rsidR="007F7DEF" w:rsidRPr="000702BF" w:rsidRDefault="007F7DEF" w:rsidP="007F7DEF">
      <w:pPr>
        <w:pStyle w:val="EW"/>
      </w:pPr>
      <w:r w:rsidRPr="000702BF">
        <w:t>N</w:t>
      </w:r>
      <w:r w:rsidRPr="000702BF">
        <w:rPr>
          <w:vertAlign w:val="subscript"/>
        </w:rPr>
        <w:t>RB</w:t>
      </w:r>
      <w:r w:rsidRPr="000702BF">
        <w:tab/>
        <w:t>Transmission bandwidth configuration, expressed in units of resource blocks</w:t>
      </w:r>
      <w:r w:rsidRPr="000702BF" w:rsidDel="000E270C">
        <w:t xml:space="preserve"> </w:t>
      </w:r>
    </w:p>
    <w:p w14:paraId="3DA94ED5" w14:textId="77777777" w:rsidR="007F7DEF" w:rsidRPr="000702BF" w:rsidRDefault="007F7DEF" w:rsidP="007F7DEF">
      <w:pPr>
        <w:pStyle w:val="EW"/>
      </w:pPr>
      <w:r w:rsidRPr="000702BF">
        <w:rPr>
          <w:rFonts w:eastAsia="Yu Mincho"/>
        </w:rPr>
        <w:t>N</w:t>
      </w:r>
      <w:r w:rsidRPr="000702BF">
        <w:rPr>
          <w:rFonts w:eastAsia="Yu Mincho"/>
          <w:vertAlign w:val="subscript"/>
        </w:rPr>
        <w:t>REF</w:t>
      </w:r>
      <w:r w:rsidRPr="000702BF">
        <w:rPr>
          <w:rFonts w:eastAsia="Yu Mincho"/>
          <w:vertAlign w:val="subscript"/>
        </w:rPr>
        <w:tab/>
      </w:r>
      <w:r w:rsidRPr="000702BF">
        <w:t>NR Absolute Radio Frequency Channel Number (NR-ARFCN)</w:t>
      </w:r>
    </w:p>
    <w:p w14:paraId="234205F1" w14:textId="77777777" w:rsidR="007F7DEF" w:rsidRPr="000702BF" w:rsidRDefault="007F7DEF" w:rsidP="007F7DEF">
      <w:pPr>
        <w:pStyle w:val="EW"/>
      </w:pPr>
      <w:r w:rsidRPr="000702BF">
        <w:t>N</w:t>
      </w:r>
      <w:r w:rsidRPr="000702BF">
        <w:rPr>
          <w:vertAlign w:val="subscript"/>
        </w:rPr>
        <w:t>REF-Offs</w:t>
      </w:r>
      <w:r w:rsidRPr="000702BF">
        <w:tab/>
        <w:t>Offset used for calculating N</w:t>
      </w:r>
      <w:r w:rsidRPr="000702BF">
        <w:rPr>
          <w:vertAlign w:val="subscript"/>
        </w:rPr>
        <w:t>REF</w:t>
      </w:r>
    </w:p>
    <w:p w14:paraId="36EAA9BF" w14:textId="77777777" w:rsidR="007F7DEF" w:rsidRPr="000702BF" w:rsidRDefault="007F7DEF" w:rsidP="007F7DEF">
      <w:pPr>
        <w:pStyle w:val="EW"/>
      </w:pPr>
      <w:r w:rsidRPr="000702BF">
        <w:t>P</w:t>
      </w:r>
      <w:r w:rsidRPr="000702BF">
        <w:rPr>
          <w:vertAlign w:val="subscript"/>
        </w:rPr>
        <w:t>Interferer</w:t>
      </w:r>
      <w:r w:rsidRPr="000702BF">
        <w:tab/>
        <w:t>Modulated mean power of the interferer</w:t>
      </w:r>
    </w:p>
    <w:p w14:paraId="50F83E7B" w14:textId="0AA37E37" w:rsidR="00080512" w:rsidRPr="000702BF" w:rsidRDefault="007F7DEF">
      <w:pPr>
        <w:pStyle w:val="EW"/>
      </w:pPr>
      <w:r w:rsidRPr="000702BF">
        <w:t>P</w:t>
      </w:r>
      <w:r w:rsidRPr="000702BF">
        <w:rPr>
          <w:vertAlign w:val="subscript"/>
        </w:rPr>
        <w:t>uw</w:t>
      </w:r>
      <w:r w:rsidRPr="000702BF">
        <w:tab/>
        <w:t>Power of an un</w:t>
      </w:r>
      <w:r w:rsidRPr="000702BF">
        <w:rPr>
          <w:rFonts w:cs="Vrinda"/>
          <w:lang w:bidi="bn-IN"/>
        </w:rPr>
        <w:t>wanted DL signal</w:t>
      </w:r>
    </w:p>
    <w:p w14:paraId="5E81C5C1" w14:textId="77777777" w:rsidR="00080512" w:rsidRPr="000702BF" w:rsidRDefault="00080512">
      <w:pPr>
        <w:pStyle w:val="Heading2"/>
      </w:pPr>
      <w:bookmarkStart w:id="34" w:name="_Toc137543553"/>
      <w:bookmarkStart w:id="35" w:name="_Toc152356530"/>
      <w:r w:rsidRPr="000702BF">
        <w:t>3.3</w:t>
      </w:r>
      <w:r w:rsidRPr="000702BF">
        <w:tab/>
        <w:t>Abbreviations</w:t>
      </w:r>
      <w:bookmarkEnd w:id="34"/>
      <w:bookmarkEnd w:id="35"/>
    </w:p>
    <w:p w14:paraId="338C6B7C" w14:textId="20F81C4D" w:rsidR="00080512" w:rsidRPr="000702BF" w:rsidRDefault="00080512">
      <w:pPr>
        <w:keepNext/>
      </w:pPr>
      <w:r w:rsidRPr="000702BF">
        <w:t>For the purposes of the present document, the abb</w:t>
      </w:r>
      <w:r w:rsidR="004D3578" w:rsidRPr="000702BF">
        <w:t xml:space="preserve">reviations given in </w:t>
      </w:r>
      <w:r w:rsidR="00962386" w:rsidRPr="000702BF">
        <w:t>TR 21.905 [</w:t>
      </w:r>
      <w:r w:rsidR="004D3578" w:rsidRPr="000702BF">
        <w:t>1</w:t>
      </w:r>
      <w:r w:rsidRPr="000702BF">
        <w:t>] and the following apply. An abbreviation defined in the present document takes precedence over the definition of the same abbre</w:t>
      </w:r>
      <w:r w:rsidR="004D3578" w:rsidRPr="000702BF">
        <w:t xml:space="preserve">viation, if any, in </w:t>
      </w:r>
      <w:r w:rsidR="00962386" w:rsidRPr="000702BF">
        <w:t>TR 21.905 [</w:t>
      </w:r>
      <w:r w:rsidR="004D3578" w:rsidRPr="000702BF">
        <w:t>1</w:t>
      </w:r>
      <w:r w:rsidRPr="000702BF">
        <w:t>].</w:t>
      </w:r>
    </w:p>
    <w:p w14:paraId="50F96707" w14:textId="77777777" w:rsidR="00B712F0" w:rsidRPr="000702BF" w:rsidRDefault="00B712F0" w:rsidP="00B712F0">
      <w:pPr>
        <w:pStyle w:val="EW"/>
      </w:pPr>
      <w:r w:rsidRPr="000702BF">
        <w:rPr>
          <w:rFonts w:hint="eastAsia"/>
        </w:rPr>
        <w:t>ACL</w:t>
      </w:r>
      <w:r w:rsidRPr="000702BF">
        <w:t>R</w:t>
      </w:r>
      <w:r w:rsidRPr="000702BF">
        <w:tab/>
        <w:t>Adjacent Channel Leakage Ratio</w:t>
      </w:r>
    </w:p>
    <w:p w14:paraId="0AF266E4" w14:textId="77777777" w:rsidR="00B712F0" w:rsidRPr="000702BF" w:rsidRDefault="00B712F0" w:rsidP="00B712F0">
      <w:pPr>
        <w:pStyle w:val="EW"/>
      </w:pPr>
      <w:r w:rsidRPr="000702BF">
        <w:t>ACS</w:t>
      </w:r>
      <w:r w:rsidRPr="000702BF">
        <w:tab/>
        <w:t>Adjacent Channel Selectivity</w:t>
      </w:r>
    </w:p>
    <w:p w14:paraId="1061E929" w14:textId="77777777" w:rsidR="00B712F0" w:rsidRPr="000702BF" w:rsidRDefault="00B712F0" w:rsidP="00B712F0">
      <w:pPr>
        <w:pStyle w:val="EW"/>
      </w:pPr>
      <w:r w:rsidRPr="000702BF">
        <w:t>A-MPR</w:t>
      </w:r>
      <w:r w:rsidRPr="000702BF">
        <w:tab/>
        <w:t>Additional Maximum Power Reduction</w:t>
      </w:r>
    </w:p>
    <w:p w14:paraId="173A8371" w14:textId="77777777" w:rsidR="00B712F0" w:rsidRPr="000702BF" w:rsidRDefault="00B712F0" w:rsidP="00B712F0">
      <w:pPr>
        <w:pStyle w:val="EW"/>
      </w:pPr>
      <w:r w:rsidRPr="000702BF">
        <w:t>BW</w:t>
      </w:r>
      <w:r w:rsidRPr="000702BF">
        <w:tab/>
        <w:t>Bandwidth</w:t>
      </w:r>
    </w:p>
    <w:p w14:paraId="3AD14CB5" w14:textId="77777777" w:rsidR="00B712F0" w:rsidRPr="000702BF" w:rsidRDefault="00B712F0" w:rsidP="00B712F0">
      <w:pPr>
        <w:pStyle w:val="EW"/>
      </w:pPr>
      <w:r w:rsidRPr="000702BF">
        <w:t>BWP</w:t>
      </w:r>
      <w:r w:rsidRPr="000702BF">
        <w:tab/>
        <w:t>Bandwidth Part</w:t>
      </w:r>
    </w:p>
    <w:p w14:paraId="0A78A09C" w14:textId="77777777" w:rsidR="00B712F0" w:rsidRPr="000702BF" w:rsidRDefault="00B712F0" w:rsidP="00B712F0">
      <w:pPr>
        <w:pStyle w:val="EW"/>
      </w:pPr>
      <w:r w:rsidRPr="000702BF">
        <w:t>CP-OFDM</w:t>
      </w:r>
      <w:r w:rsidRPr="000702BF">
        <w:tab/>
        <w:t>Cyclic Prefix-OFDM</w:t>
      </w:r>
    </w:p>
    <w:p w14:paraId="50B646E1" w14:textId="77777777" w:rsidR="00B712F0" w:rsidRPr="000702BF" w:rsidRDefault="00B712F0" w:rsidP="00B712F0">
      <w:pPr>
        <w:pStyle w:val="EW"/>
      </w:pPr>
      <w:r w:rsidRPr="000702BF">
        <w:t>CW</w:t>
      </w:r>
      <w:r w:rsidRPr="000702BF">
        <w:tab/>
        <w:t>Continuous Wave</w:t>
      </w:r>
    </w:p>
    <w:p w14:paraId="7BCA0724" w14:textId="77777777" w:rsidR="00B712F0" w:rsidRPr="000702BF" w:rsidRDefault="00B712F0" w:rsidP="00B712F0">
      <w:pPr>
        <w:pStyle w:val="EW"/>
      </w:pPr>
      <w:r w:rsidRPr="000702BF">
        <w:rPr>
          <w:rFonts w:hint="eastAsia"/>
        </w:rPr>
        <w:t>DFT-s-OFDM</w:t>
      </w:r>
      <w:r w:rsidRPr="000702BF">
        <w:rPr>
          <w:rFonts w:hint="eastAsia"/>
        </w:rPr>
        <w:tab/>
        <w:t>D</w:t>
      </w:r>
      <w:r w:rsidRPr="000702BF">
        <w:t>iscrete Fourier Transform-spread-OFDM</w:t>
      </w:r>
    </w:p>
    <w:p w14:paraId="1080F561" w14:textId="77777777" w:rsidR="00B712F0" w:rsidRPr="000702BF" w:rsidRDefault="00B712F0" w:rsidP="00B712F0">
      <w:pPr>
        <w:pStyle w:val="EW"/>
      </w:pPr>
      <w:r w:rsidRPr="000702BF">
        <w:t>DM-RS</w:t>
      </w:r>
      <w:r w:rsidRPr="000702BF">
        <w:tab/>
        <w:t>Demodulation Reference Signal</w:t>
      </w:r>
    </w:p>
    <w:p w14:paraId="3E52431C" w14:textId="77777777" w:rsidR="00B712F0" w:rsidRPr="000702BF" w:rsidRDefault="00B712F0" w:rsidP="00B712F0">
      <w:pPr>
        <w:pStyle w:val="EW"/>
      </w:pPr>
      <w:r w:rsidRPr="000702BF">
        <w:t>DTX</w:t>
      </w:r>
      <w:r w:rsidRPr="000702BF">
        <w:tab/>
        <w:t>Discontinuous Transmission</w:t>
      </w:r>
    </w:p>
    <w:p w14:paraId="74E55DD7" w14:textId="77777777" w:rsidR="00B712F0" w:rsidRPr="000702BF" w:rsidRDefault="00B712F0" w:rsidP="00B712F0">
      <w:pPr>
        <w:pStyle w:val="EW"/>
        <w:rPr>
          <w:rFonts w:cs="v4.2.0"/>
        </w:rPr>
      </w:pPr>
      <w:r w:rsidRPr="000702BF">
        <w:rPr>
          <w:rFonts w:cs="v4.2.0"/>
        </w:rPr>
        <w:lastRenderedPageBreak/>
        <w:t>EIRP</w:t>
      </w:r>
      <w:r w:rsidRPr="000702BF">
        <w:rPr>
          <w:rFonts w:cs="v4.2.0"/>
        </w:rPr>
        <w:tab/>
        <w:t>Equivalent Isotropically Radiated Power</w:t>
      </w:r>
    </w:p>
    <w:p w14:paraId="1E4DE4B0" w14:textId="77777777" w:rsidR="00B712F0" w:rsidRPr="000702BF" w:rsidRDefault="00B712F0" w:rsidP="00B712F0">
      <w:pPr>
        <w:pStyle w:val="EW"/>
        <w:rPr>
          <w:rFonts w:cs="v4.2.0"/>
        </w:rPr>
      </w:pPr>
      <w:r w:rsidRPr="000702BF">
        <w:rPr>
          <w:rFonts w:cs="v4.2.0"/>
        </w:rPr>
        <w:t>EVM</w:t>
      </w:r>
      <w:r w:rsidRPr="000702BF">
        <w:rPr>
          <w:rFonts w:cs="v4.2.0"/>
        </w:rPr>
        <w:tab/>
        <w:t>Error Vector Magnitude</w:t>
      </w:r>
    </w:p>
    <w:p w14:paraId="2D4AF6DA" w14:textId="77777777" w:rsidR="00B712F0" w:rsidRPr="000702BF" w:rsidRDefault="00B712F0" w:rsidP="00B712F0">
      <w:pPr>
        <w:pStyle w:val="EW"/>
      </w:pPr>
      <w:r w:rsidRPr="000702BF">
        <w:t>FR</w:t>
      </w:r>
      <w:r w:rsidRPr="000702BF">
        <w:tab/>
        <w:t>Frequency Range</w:t>
      </w:r>
    </w:p>
    <w:p w14:paraId="2FECC48A" w14:textId="77777777" w:rsidR="00B712F0" w:rsidRPr="000702BF" w:rsidRDefault="00B712F0" w:rsidP="00B712F0">
      <w:pPr>
        <w:pStyle w:val="EW"/>
      </w:pPr>
      <w:r w:rsidRPr="000702BF">
        <w:t>FRC</w:t>
      </w:r>
      <w:r w:rsidRPr="000702BF">
        <w:tab/>
        <w:t>Fixed Reference Channel</w:t>
      </w:r>
    </w:p>
    <w:p w14:paraId="293CB694" w14:textId="77777777" w:rsidR="00B712F0" w:rsidRPr="000702BF" w:rsidRDefault="00B712F0" w:rsidP="00B712F0">
      <w:pPr>
        <w:pStyle w:val="EW"/>
      </w:pPr>
      <w:r w:rsidRPr="000702BF">
        <w:t>GEO</w:t>
      </w:r>
      <w:r w:rsidRPr="000702BF">
        <w:tab/>
        <w:t>Geosynchronous Earth Orbit</w:t>
      </w:r>
    </w:p>
    <w:p w14:paraId="19351A71" w14:textId="77777777" w:rsidR="00B712F0" w:rsidRPr="000702BF" w:rsidRDefault="00B712F0" w:rsidP="00B712F0">
      <w:pPr>
        <w:pStyle w:val="EW"/>
      </w:pPr>
      <w:r w:rsidRPr="000702BF">
        <w:t>GSCN</w:t>
      </w:r>
      <w:r w:rsidRPr="000702BF">
        <w:tab/>
        <w:t>Global Synchronization Channel Number</w:t>
      </w:r>
    </w:p>
    <w:p w14:paraId="25443040" w14:textId="77777777" w:rsidR="00B712F0" w:rsidRPr="000702BF" w:rsidRDefault="00B712F0" w:rsidP="00B712F0">
      <w:pPr>
        <w:pStyle w:val="EW"/>
      </w:pPr>
      <w:r w:rsidRPr="000702BF">
        <w:rPr>
          <w:rFonts w:hint="eastAsia"/>
        </w:rPr>
        <w:t>IBB</w:t>
      </w:r>
      <w:r w:rsidRPr="000702BF">
        <w:rPr>
          <w:rFonts w:hint="eastAsia"/>
        </w:rPr>
        <w:tab/>
        <w:t>In</w:t>
      </w:r>
      <w:r w:rsidRPr="000702BF">
        <w:t>-band Blocking</w:t>
      </w:r>
    </w:p>
    <w:p w14:paraId="43FBE0DD" w14:textId="77777777" w:rsidR="00B712F0" w:rsidRPr="000702BF" w:rsidRDefault="00B712F0" w:rsidP="00B712F0">
      <w:pPr>
        <w:pStyle w:val="EW"/>
      </w:pPr>
      <w:r w:rsidRPr="000702BF">
        <w:rPr>
          <w:rFonts w:hint="eastAsia"/>
        </w:rPr>
        <w:t>ITU</w:t>
      </w:r>
      <w:r w:rsidRPr="000702BF">
        <w:t>-R</w:t>
      </w:r>
      <w:r w:rsidRPr="000702BF">
        <w:tab/>
        <w:t>Radiocommunication Sector of the International Telecommunication Union</w:t>
      </w:r>
    </w:p>
    <w:p w14:paraId="30EE616B" w14:textId="77777777" w:rsidR="00B712F0" w:rsidRPr="000702BF" w:rsidRDefault="00B712F0" w:rsidP="00B712F0">
      <w:pPr>
        <w:pStyle w:val="EW"/>
      </w:pPr>
      <w:r w:rsidRPr="000702BF">
        <w:t>LEO</w:t>
      </w:r>
      <w:r w:rsidRPr="000702BF">
        <w:tab/>
        <w:t>Low Earth Orbiting</w:t>
      </w:r>
    </w:p>
    <w:p w14:paraId="441C0543" w14:textId="77777777" w:rsidR="00B712F0" w:rsidRPr="000702BF" w:rsidRDefault="00B712F0" w:rsidP="00B712F0">
      <w:pPr>
        <w:pStyle w:val="EW"/>
        <w:rPr>
          <w:lang w:eastAsia="en-GB"/>
        </w:rPr>
      </w:pPr>
      <w:r w:rsidRPr="000702BF">
        <w:t>MBW</w:t>
      </w:r>
      <w:r w:rsidRPr="000702BF">
        <w:tab/>
        <w:t>Measurement bandwidth defined for the protected band</w:t>
      </w:r>
    </w:p>
    <w:p w14:paraId="0202A872" w14:textId="77777777" w:rsidR="00B712F0" w:rsidRPr="000702BF" w:rsidRDefault="00B712F0" w:rsidP="00B712F0">
      <w:pPr>
        <w:pStyle w:val="EW"/>
      </w:pPr>
      <w:r w:rsidRPr="000702BF">
        <w:t>MEO</w:t>
      </w:r>
      <w:r w:rsidRPr="000702BF">
        <w:tab/>
        <w:t>Medium Earth Orbiting</w:t>
      </w:r>
    </w:p>
    <w:p w14:paraId="3B04CD5E" w14:textId="77777777" w:rsidR="00B712F0" w:rsidRPr="000702BF" w:rsidRDefault="00B712F0" w:rsidP="00B712F0">
      <w:pPr>
        <w:pStyle w:val="EW"/>
      </w:pPr>
      <w:r w:rsidRPr="000702BF">
        <w:t>MOP</w:t>
      </w:r>
      <w:r w:rsidRPr="000702BF">
        <w:tab/>
        <w:t>Maximum Output Power</w:t>
      </w:r>
    </w:p>
    <w:p w14:paraId="42477295" w14:textId="77777777" w:rsidR="00B712F0" w:rsidRPr="000702BF" w:rsidRDefault="00B712F0" w:rsidP="00B712F0">
      <w:pPr>
        <w:pStyle w:val="EW"/>
      </w:pPr>
      <w:r w:rsidRPr="000702BF">
        <w:t>MPR</w:t>
      </w:r>
      <w:r w:rsidRPr="000702BF">
        <w:tab/>
        <w:t>Allowed maximum power reduction</w:t>
      </w:r>
    </w:p>
    <w:p w14:paraId="4A038A08" w14:textId="77777777" w:rsidR="00B712F0" w:rsidRPr="000702BF" w:rsidRDefault="00B712F0" w:rsidP="00B712F0">
      <w:pPr>
        <w:pStyle w:val="EW"/>
      </w:pPr>
      <w:r w:rsidRPr="000702BF">
        <w:t>MSD</w:t>
      </w:r>
      <w:r w:rsidRPr="000702BF">
        <w:tab/>
        <w:t>Maximum Sensitivity Degradation</w:t>
      </w:r>
    </w:p>
    <w:p w14:paraId="04D32ED3" w14:textId="77777777" w:rsidR="00B712F0" w:rsidRPr="000702BF" w:rsidRDefault="00B712F0" w:rsidP="00B712F0">
      <w:pPr>
        <w:pStyle w:val="EW"/>
      </w:pPr>
      <w:r w:rsidRPr="000702BF">
        <w:t>NGEO</w:t>
      </w:r>
      <w:r w:rsidRPr="000702BF">
        <w:tab/>
        <w:t>Non-Geostationary Earth Orbiting</w:t>
      </w:r>
    </w:p>
    <w:p w14:paraId="34B806EE" w14:textId="77777777" w:rsidR="00B712F0" w:rsidRPr="000702BF" w:rsidRDefault="00B712F0" w:rsidP="00B712F0">
      <w:pPr>
        <w:pStyle w:val="EW"/>
      </w:pPr>
      <w:r w:rsidRPr="000702BF">
        <w:t>NR</w:t>
      </w:r>
      <w:r w:rsidRPr="000702BF">
        <w:tab/>
        <w:t>New Radio</w:t>
      </w:r>
    </w:p>
    <w:p w14:paraId="12EEADBB" w14:textId="77777777" w:rsidR="00B712F0" w:rsidRPr="000702BF" w:rsidRDefault="00B712F0" w:rsidP="00B712F0">
      <w:pPr>
        <w:pStyle w:val="EW"/>
      </w:pPr>
      <w:r w:rsidRPr="000702BF">
        <w:t>NR-ARFCN</w:t>
      </w:r>
      <w:r w:rsidRPr="000702BF">
        <w:tab/>
        <w:t>NR Absolute Radio Frequency Channel Number</w:t>
      </w:r>
    </w:p>
    <w:p w14:paraId="698BAD88" w14:textId="77777777" w:rsidR="00B712F0" w:rsidRPr="000702BF" w:rsidRDefault="00B712F0" w:rsidP="00B712F0">
      <w:pPr>
        <w:pStyle w:val="EW"/>
      </w:pPr>
      <w:r w:rsidRPr="000702BF">
        <w:t>NS</w:t>
      </w:r>
      <w:r w:rsidRPr="000702BF">
        <w:tab/>
        <w:t>Network Signalling</w:t>
      </w:r>
    </w:p>
    <w:p w14:paraId="2E8D2900" w14:textId="77777777" w:rsidR="00B712F0" w:rsidRPr="000702BF" w:rsidRDefault="00B712F0" w:rsidP="00B712F0">
      <w:pPr>
        <w:pStyle w:val="EW"/>
      </w:pPr>
      <w:r w:rsidRPr="000702BF">
        <w:t>NTN</w:t>
      </w:r>
      <w:r w:rsidRPr="000702BF">
        <w:tab/>
        <w:t>Non-Terrestrial Network</w:t>
      </w:r>
    </w:p>
    <w:p w14:paraId="786AC2BB" w14:textId="77777777" w:rsidR="00B712F0" w:rsidRPr="000702BF" w:rsidRDefault="00B712F0" w:rsidP="00B712F0">
      <w:pPr>
        <w:pStyle w:val="EW"/>
      </w:pPr>
      <w:r w:rsidRPr="000702BF">
        <w:t>OCNG</w:t>
      </w:r>
      <w:r w:rsidRPr="000702BF">
        <w:tab/>
        <w:t>OFDMA Channel Noise Generator</w:t>
      </w:r>
    </w:p>
    <w:p w14:paraId="32BD890E" w14:textId="77777777" w:rsidR="00B712F0" w:rsidRPr="000702BF" w:rsidRDefault="00B712F0" w:rsidP="00B712F0">
      <w:pPr>
        <w:pStyle w:val="EW"/>
      </w:pPr>
      <w:r w:rsidRPr="000702BF">
        <w:t>OOB</w:t>
      </w:r>
      <w:r w:rsidRPr="000702BF">
        <w:tab/>
        <w:t>Out-of-band</w:t>
      </w:r>
    </w:p>
    <w:p w14:paraId="2C3FA126" w14:textId="77777777" w:rsidR="00B712F0" w:rsidRPr="000702BF" w:rsidRDefault="00B712F0" w:rsidP="00B712F0">
      <w:pPr>
        <w:pStyle w:val="EW"/>
        <w:rPr>
          <w:b/>
        </w:rPr>
      </w:pPr>
      <w:r w:rsidRPr="000702BF">
        <w:rPr>
          <w:rFonts w:hint="eastAsia"/>
        </w:rPr>
        <w:t>PRB</w:t>
      </w:r>
      <w:r w:rsidRPr="000702BF">
        <w:rPr>
          <w:rFonts w:hint="eastAsia"/>
        </w:rPr>
        <w:tab/>
      </w:r>
      <w:r w:rsidRPr="000702BF">
        <w:t>Physical Resource Block</w:t>
      </w:r>
    </w:p>
    <w:p w14:paraId="2015F816" w14:textId="77777777" w:rsidR="00B712F0" w:rsidRPr="000702BF" w:rsidRDefault="00B712F0" w:rsidP="00B712F0">
      <w:pPr>
        <w:pStyle w:val="EW"/>
      </w:pPr>
      <w:r w:rsidRPr="000702BF">
        <w:t>QAM</w:t>
      </w:r>
      <w:r w:rsidRPr="000702BF">
        <w:tab/>
        <w:t>Quadrature Amplitude Modulation</w:t>
      </w:r>
    </w:p>
    <w:p w14:paraId="05DB3033" w14:textId="77777777" w:rsidR="00B712F0" w:rsidRPr="000702BF" w:rsidRDefault="00B712F0" w:rsidP="00B712F0">
      <w:pPr>
        <w:pStyle w:val="EW"/>
      </w:pPr>
      <w:r w:rsidRPr="000702BF">
        <w:t>RAN</w:t>
      </w:r>
      <w:r w:rsidRPr="000702BF">
        <w:tab/>
        <w:t>Radio Access Network</w:t>
      </w:r>
    </w:p>
    <w:p w14:paraId="44D4BD97" w14:textId="77777777" w:rsidR="00B712F0" w:rsidRPr="000702BF" w:rsidRDefault="00B712F0" w:rsidP="00B712F0">
      <w:pPr>
        <w:pStyle w:val="EW"/>
      </w:pPr>
      <w:r w:rsidRPr="000702BF">
        <w:t>RE</w:t>
      </w:r>
      <w:r w:rsidRPr="000702BF">
        <w:tab/>
        <w:t>Resource Element</w:t>
      </w:r>
    </w:p>
    <w:p w14:paraId="307A1203" w14:textId="77777777" w:rsidR="00B712F0" w:rsidRPr="000702BF" w:rsidRDefault="00B712F0" w:rsidP="00B712F0">
      <w:pPr>
        <w:pStyle w:val="EW"/>
      </w:pPr>
      <w:r w:rsidRPr="000702BF">
        <w:t>REFSENS</w:t>
      </w:r>
      <w:r w:rsidRPr="000702BF">
        <w:tab/>
        <w:t>REFerence SENSitivity</w:t>
      </w:r>
    </w:p>
    <w:p w14:paraId="5611D3DB" w14:textId="77777777" w:rsidR="00B712F0" w:rsidRPr="000702BF" w:rsidRDefault="00B712F0" w:rsidP="00B712F0">
      <w:pPr>
        <w:pStyle w:val="EW"/>
      </w:pPr>
      <w:r w:rsidRPr="000702BF">
        <w:t>RF</w:t>
      </w:r>
      <w:r w:rsidRPr="000702BF">
        <w:tab/>
        <w:t>Radio Frequency</w:t>
      </w:r>
    </w:p>
    <w:p w14:paraId="04F95F70" w14:textId="77777777" w:rsidR="00B712F0" w:rsidRPr="000702BF" w:rsidRDefault="00B712F0" w:rsidP="00B712F0">
      <w:pPr>
        <w:pStyle w:val="EW"/>
      </w:pPr>
      <w:r w:rsidRPr="000702BF">
        <w:t>RMS</w:t>
      </w:r>
      <w:r w:rsidRPr="000702BF">
        <w:tab/>
        <w:t>Root Mean Square (value)</w:t>
      </w:r>
    </w:p>
    <w:p w14:paraId="6DCF0E39" w14:textId="77777777" w:rsidR="00B712F0" w:rsidRPr="000702BF" w:rsidRDefault="00B712F0" w:rsidP="00B712F0">
      <w:pPr>
        <w:pStyle w:val="EW"/>
      </w:pPr>
      <w:r w:rsidRPr="000702BF">
        <w:t>RSRP</w:t>
      </w:r>
      <w:r w:rsidRPr="000702BF">
        <w:tab/>
        <w:t>Reference Signal Receive Power</w:t>
      </w:r>
    </w:p>
    <w:p w14:paraId="3B6185F0" w14:textId="77777777" w:rsidR="00B712F0" w:rsidRPr="000702BF" w:rsidRDefault="00B712F0" w:rsidP="00B712F0">
      <w:pPr>
        <w:pStyle w:val="EW"/>
      </w:pPr>
      <w:r w:rsidRPr="000702BF">
        <w:t>RSRQ</w:t>
      </w:r>
      <w:r w:rsidRPr="000702BF">
        <w:tab/>
        <w:t>Reference Signal Receive Quality</w:t>
      </w:r>
    </w:p>
    <w:p w14:paraId="275C0AF3" w14:textId="77777777" w:rsidR="00B712F0" w:rsidRPr="000702BF" w:rsidRDefault="00B712F0" w:rsidP="00B712F0">
      <w:pPr>
        <w:pStyle w:val="EW"/>
      </w:pPr>
      <w:r w:rsidRPr="000702BF">
        <w:t>RX</w:t>
      </w:r>
      <w:r w:rsidRPr="000702BF">
        <w:tab/>
        <w:t>Receiver</w:t>
      </w:r>
    </w:p>
    <w:p w14:paraId="111CE00D" w14:textId="77777777" w:rsidR="00B712F0" w:rsidRPr="000702BF" w:rsidRDefault="00B712F0" w:rsidP="00B712F0">
      <w:pPr>
        <w:pStyle w:val="EW"/>
      </w:pPr>
      <w:r w:rsidRPr="000702BF">
        <w:t>SAN</w:t>
      </w:r>
      <w:r w:rsidRPr="000702BF">
        <w:tab/>
        <w:t>Satellite Access Node</w:t>
      </w:r>
    </w:p>
    <w:p w14:paraId="1BCC090C" w14:textId="77777777" w:rsidR="00B712F0" w:rsidRPr="000702BF" w:rsidRDefault="00B712F0" w:rsidP="00B712F0">
      <w:pPr>
        <w:pStyle w:val="EW"/>
      </w:pPr>
      <w:r w:rsidRPr="000702BF">
        <w:rPr>
          <w:rFonts w:hint="eastAsia"/>
        </w:rPr>
        <w:t>SC</w:t>
      </w:r>
      <w:r w:rsidRPr="000702BF">
        <w:rPr>
          <w:rFonts w:hint="eastAsia"/>
        </w:rPr>
        <w:tab/>
        <w:t>Single Carrier</w:t>
      </w:r>
    </w:p>
    <w:p w14:paraId="7D83DF48" w14:textId="77777777" w:rsidR="00B712F0" w:rsidRPr="000702BF" w:rsidRDefault="00B712F0" w:rsidP="00B712F0">
      <w:pPr>
        <w:pStyle w:val="EW"/>
      </w:pPr>
      <w:r w:rsidRPr="000702BF">
        <w:t>SCS</w:t>
      </w:r>
      <w:r w:rsidRPr="000702BF">
        <w:tab/>
        <w:t>Subcarrier spacing</w:t>
      </w:r>
    </w:p>
    <w:p w14:paraId="4719C9C3" w14:textId="77777777" w:rsidR="00B712F0" w:rsidRPr="000702BF" w:rsidRDefault="00B712F0" w:rsidP="00B712F0">
      <w:pPr>
        <w:pStyle w:val="EW"/>
      </w:pPr>
      <w:r w:rsidRPr="000702BF">
        <w:rPr>
          <w:rFonts w:hint="eastAsia"/>
        </w:rPr>
        <w:t>SEM</w:t>
      </w:r>
      <w:r w:rsidRPr="000702BF">
        <w:rPr>
          <w:rFonts w:hint="eastAsia"/>
        </w:rPr>
        <w:tab/>
        <w:t>Spectrum Emission Mask</w:t>
      </w:r>
    </w:p>
    <w:p w14:paraId="435E1A60" w14:textId="77777777" w:rsidR="00B712F0" w:rsidRPr="000702BF" w:rsidRDefault="00B712F0" w:rsidP="00B712F0">
      <w:pPr>
        <w:pStyle w:val="EW"/>
      </w:pPr>
      <w:r w:rsidRPr="000702BF">
        <w:t>SNR</w:t>
      </w:r>
      <w:r w:rsidRPr="000702BF">
        <w:tab/>
        <w:t>Signal-to-Noise Ratio</w:t>
      </w:r>
    </w:p>
    <w:p w14:paraId="0C26BB3B" w14:textId="77777777" w:rsidR="00B712F0" w:rsidRPr="000702BF" w:rsidRDefault="00B712F0" w:rsidP="00B712F0">
      <w:pPr>
        <w:pStyle w:val="EW"/>
      </w:pPr>
      <w:r w:rsidRPr="000702BF">
        <w:rPr>
          <w:rFonts w:hint="eastAsia"/>
        </w:rPr>
        <w:t>SRS</w:t>
      </w:r>
      <w:r w:rsidRPr="000702BF">
        <w:rPr>
          <w:rFonts w:hint="eastAsia"/>
        </w:rPr>
        <w:tab/>
      </w:r>
      <w:r w:rsidRPr="000702BF">
        <w:t>Sounding Reference Symbol</w:t>
      </w:r>
    </w:p>
    <w:p w14:paraId="44E97E8E" w14:textId="77777777" w:rsidR="00B712F0" w:rsidRPr="000702BF" w:rsidRDefault="00B712F0" w:rsidP="00B712F0">
      <w:pPr>
        <w:pStyle w:val="EW"/>
      </w:pPr>
      <w:r w:rsidRPr="000702BF">
        <w:t>SS</w:t>
      </w:r>
      <w:r w:rsidRPr="000702BF">
        <w:tab/>
        <w:t>Synchronization Symbol</w:t>
      </w:r>
    </w:p>
    <w:p w14:paraId="4CA8E94C" w14:textId="77777777" w:rsidR="00B712F0" w:rsidRPr="000702BF" w:rsidRDefault="00B712F0" w:rsidP="00B712F0">
      <w:pPr>
        <w:pStyle w:val="EW"/>
      </w:pPr>
      <w:r w:rsidRPr="000702BF">
        <w:t>TN</w:t>
      </w:r>
      <w:r w:rsidRPr="000702BF">
        <w:tab/>
        <w:t>Terrestrial Network</w:t>
      </w:r>
    </w:p>
    <w:p w14:paraId="070AEF0A" w14:textId="77777777" w:rsidR="00B712F0" w:rsidRPr="000702BF" w:rsidRDefault="00B712F0" w:rsidP="00B712F0">
      <w:pPr>
        <w:pStyle w:val="EW"/>
      </w:pPr>
      <w:r w:rsidRPr="000702BF">
        <w:t>TX</w:t>
      </w:r>
      <w:r w:rsidRPr="000702BF">
        <w:tab/>
        <w:t>Transmitter</w:t>
      </w:r>
    </w:p>
    <w:p w14:paraId="498111B9" w14:textId="77777777" w:rsidR="00B712F0" w:rsidRPr="000702BF" w:rsidRDefault="00B712F0" w:rsidP="00B712F0">
      <w:pPr>
        <w:pStyle w:val="EW"/>
      </w:pPr>
      <w:r w:rsidRPr="000702BF">
        <w:t>TxD</w:t>
      </w:r>
      <w:r w:rsidRPr="000702BF">
        <w:tab/>
        <w:t>Tx Diversity</w:t>
      </w:r>
    </w:p>
    <w:p w14:paraId="1EA365ED" w14:textId="7791BDCC" w:rsidR="00080512" w:rsidRPr="000702BF" w:rsidRDefault="00B712F0" w:rsidP="00B712F0">
      <w:pPr>
        <w:pStyle w:val="EW"/>
      </w:pPr>
      <w:r w:rsidRPr="000702BF">
        <w:t>UE</w:t>
      </w:r>
      <w:r w:rsidRPr="000702BF">
        <w:tab/>
        <w:t>User Equipment</w:t>
      </w:r>
    </w:p>
    <w:p w14:paraId="7D89FB01" w14:textId="57AA6CDC" w:rsidR="00080512" w:rsidRPr="000702BF" w:rsidRDefault="00080512">
      <w:pPr>
        <w:pStyle w:val="Heading1"/>
      </w:pPr>
      <w:bookmarkStart w:id="36" w:name="clause4"/>
      <w:bookmarkStart w:id="37" w:name="_Toc137543554"/>
      <w:bookmarkStart w:id="38" w:name="_Toc152356531"/>
      <w:bookmarkEnd w:id="36"/>
      <w:r w:rsidRPr="000702BF">
        <w:t>4</w:t>
      </w:r>
      <w:r w:rsidRPr="000702BF">
        <w:tab/>
      </w:r>
      <w:r w:rsidR="0092796A" w:rsidRPr="000702BF">
        <w:t>General</w:t>
      </w:r>
      <w:bookmarkEnd w:id="37"/>
      <w:bookmarkEnd w:id="38"/>
    </w:p>
    <w:p w14:paraId="5B3B0240" w14:textId="77777777" w:rsidR="001E5824" w:rsidRPr="000702BF" w:rsidRDefault="001E5824" w:rsidP="001E5824">
      <w:pPr>
        <w:pStyle w:val="Heading2"/>
      </w:pPr>
      <w:bookmarkStart w:id="39" w:name="_Toc97562261"/>
      <w:bookmarkStart w:id="40" w:name="_Toc104122488"/>
      <w:bookmarkStart w:id="41" w:name="_Toc104205439"/>
      <w:bookmarkStart w:id="42" w:name="_Toc104206646"/>
      <w:bookmarkStart w:id="43" w:name="_Toc104503606"/>
      <w:bookmarkStart w:id="44" w:name="_Toc106127528"/>
      <w:bookmarkStart w:id="45" w:name="_Toc137543555"/>
      <w:bookmarkStart w:id="46" w:name="_Toc152356532"/>
      <w:r w:rsidRPr="000702BF">
        <w:t>4.1</w:t>
      </w:r>
      <w:r w:rsidRPr="000702BF">
        <w:tab/>
        <w:t>Relationship between minimum requirements and test requirements</w:t>
      </w:r>
      <w:bookmarkEnd w:id="39"/>
      <w:bookmarkEnd w:id="40"/>
      <w:bookmarkEnd w:id="41"/>
      <w:bookmarkEnd w:id="42"/>
      <w:bookmarkEnd w:id="43"/>
      <w:bookmarkEnd w:id="44"/>
      <w:bookmarkEnd w:id="45"/>
      <w:bookmarkEnd w:id="46"/>
    </w:p>
    <w:p w14:paraId="01D2392E" w14:textId="77777777" w:rsidR="001E5824" w:rsidRPr="000702BF" w:rsidRDefault="001E5824" w:rsidP="001E5824">
      <w:r w:rsidRPr="000702BF">
        <w:t>TS 38.101-5 [11] is a Single-RAT specification for satellite NR UE, covering RF characteristics and minimum performance requirements. Conformance to the TS 38.101-5 [11] is demonstrated by fulfilling the test requirements specified in the present document.</w:t>
      </w:r>
    </w:p>
    <w:p w14:paraId="78E84AB6" w14:textId="77777777" w:rsidR="001E5824" w:rsidRPr="000702BF" w:rsidRDefault="001E5824" w:rsidP="001E5824">
      <w:pPr>
        <w:rPr>
          <w:snapToGrid w:val="0"/>
        </w:rPr>
      </w:pPr>
      <w:r w:rsidRPr="000702BF">
        <w:rPr>
          <w:snapToGrid w:val="0"/>
        </w:rPr>
        <w:t>The Minimum Requirements given in TS 38.101-5 [11] makes no allowance for measurement uncertainty (MU). The present document defines test tolerances (TT).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02872062" w14:textId="1A24B03E" w:rsidR="001E5824" w:rsidRPr="000702BF" w:rsidRDefault="001E5824" w:rsidP="001E5824">
      <w:pPr>
        <w:rPr>
          <w:snapToGrid w:val="0"/>
        </w:rPr>
      </w:pPr>
      <w:r w:rsidRPr="000702BF">
        <w:rPr>
          <w:snapToGrid w:val="0"/>
        </w:rPr>
        <w:t xml:space="preserve">The measurement results returned by the test system are compared - without any modification - against the test requirements as defined by the various levels of </w:t>
      </w:r>
      <w:r w:rsidR="0002370F" w:rsidRPr="000702BF">
        <w:rPr>
          <w:snapToGrid w:val="0"/>
        </w:rPr>
        <w:t>"</w:t>
      </w:r>
      <w:r w:rsidRPr="000702BF">
        <w:rPr>
          <w:snapToGrid w:val="0"/>
        </w:rPr>
        <w:t>shared risk</w:t>
      </w:r>
      <w:r w:rsidR="0002370F" w:rsidRPr="000702BF">
        <w:rPr>
          <w:snapToGrid w:val="0"/>
        </w:rPr>
        <w:t>"</w:t>
      </w:r>
      <w:r w:rsidRPr="000702BF">
        <w:rPr>
          <w:snapToGrid w:val="0"/>
        </w:rPr>
        <w:t xml:space="preserve"> principle as described below.</w:t>
      </w:r>
    </w:p>
    <w:p w14:paraId="14F2082D" w14:textId="77777777" w:rsidR="001E5824" w:rsidRPr="000702BF" w:rsidRDefault="001E5824" w:rsidP="001E5824">
      <w:pPr>
        <w:pStyle w:val="B1"/>
        <w:rPr>
          <w:snapToGrid w:val="0"/>
          <w:lang w:eastAsia="zh-CN"/>
        </w:rPr>
      </w:pPr>
      <w:r w:rsidRPr="000702BF">
        <w:rPr>
          <w:snapToGrid w:val="0"/>
          <w:lang w:eastAsia="zh-CN"/>
        </w:rPr>
        <w:lastRenderedPageBreak/>
        <w:t>a)</w:t>
      </w:r>
      <w:r w:rsidRPr="000702BF">
        <w:rPr>
          <w:snapToGrid w:val="0"/>
          <w:lang w:eastAsia="zh-CN"/>
        </w:rPr>
        <w:tab/>
        <w:t>Core specification value is not relaxed by any relaxation value (TT=0). For each single measurement, the probability of a borderline good UE being judged as FAIL equals the probability of a borderline bad UE being judged as PASS.</w:t>
      </w:r>
    </w:p>
    <w:p w14:paraId="24305F26" w14:textId="77777777" w:rsidR="001E5824" w:rsidRPr="000702BF" w:rsidRDefault="001E5824" w:rsidP="001E5824">
      <w:pPr>
        <w:pStyle w:val="B2"/>
      </w:pPr>
      <w:r w:rsidRPr="000702BF">
        <w:rPr>
          <w:snapToGrid w:val="0"/>
          <w:lang w:eastAsia="zh-CN"/>
        </w:rPr>
        <w:t>-</w:t>
      </w:r>
      <w:r w:rsidRPr="000702BF">
        <w:rPr>
          <w:snapToGrid w:val="0"/>
          <w:lang w:eastAsia="zh-CN"/>
        </w:rPr>
        <w:tab/>
        <w:t>T</w:t>
      </w:r>
      <w:r w:rsidRPr="000702BF">
        <w:rPr>
          <w:snapToGrid w:val="0"/>
        </w:rPr>
        <w:t>est tolerances</w:t>
      </w:r>
      <w:r w:rsidRPr="000702BF">
        <w:rPr>
          <w:snapToGrid w:val="0"/>
          <w:lang w:eastAsia="zh-CN"/>
        </w:rPr>
        <w:t xml:space="preserve"> equal to 0 (TT=0) are considered in this specification.</w:t>
      </w:r>
    </w:p>
    <w:p w14:paraId="6EBEF324" w14:textId="77777777" w:rsidR="001E5824" w:rsidRPr="000702BF" w:rsidRDefault="001E5824" w:rsidP="001E5824">
      <w:pPr>
        <w:pStyle w:val="B1"/>
        <w:rPr>
          <w:snapToGrid w:val="0"/>
          <w:lang w:eastAsia="zh-CN"/>
        </w:rPr>
      </w:pPr>
      <w:r w:rsidRPr="000702BF">
        <w:rPr>
          <w:snapToGrid w:val="0"/>
          <w:lang w:eastAsia="zh-CN"/>
        </w:rPr>
        <w:t>b)</w:t>
      </w:r>
      <w:r w:rsidRPr="000702BF">
        <w:rPr>
          <w:snapToGrid w:val="0"/>
          <w:lang w:eastAsia="zh-CN"/>
        </w:rPr>
        <w:tab/>
        <w:t>Core specification value is relaxed by a relaxation value (TT&gt;0). For each single measurement, the probability of a borderline bad UE being judged as PASS is greater than the probability of a borderline good UE being judged as FAIL.</w:t>
      </w:r>
    </w:p>
    <w:p w14:paraId="2E82B114" w14:textId="77777777" w:rsidR="001E5824" w:rsidRPr="000702BF" w:rsidRDefault="001E5824" w:rsidP="001E5824">
      <w:pPr>
        <w:pStyle w:val="B2"/>
      </w:pPr>
      <w:r w:rsidRPr="000702BF">
        <w:rPr>
          <w:snapToGrid w:val="0"/>
          <w:lang w:eastAsia="zh-CN"/>
        </w:rPr>
        <w:t>-</w:t>
      </w:r>
      <w:r w:rsidRPr="000702BF">
        <w:rPr>
          <w:snapToGrid w:val="0"/>
          <w:lang w:eastAsia="zh-CN"/>
        </w:rPr>
        <w:tab/>
        <w:t>T</w:t>
      </w:r>
      <w:r w:rsidRPr="000702BF">
        <w:rPr>
          <w:snapToGrid w:val="0"/>
        </w:rPr>
        <w:t>est tolerances lower tha</w:t>
      </w:r>
      <w:r w:rsidRPr="000702BF">
        <w:rPr>
          <w:snapToGrid w:val="0"/>
          <w:lang w:eastAsia="zh-CN"/>
        </w:rPr>
        <w:t>n</w:t>
      </w:r>
      <w:r w:rsidRPr="000702BF">
        <w:rPr>
          <w:snapToGrid w:val="0"/>
        </w:rPr>
        <w:t xml:space="preserve"> measurement uncertainty and greater than 0 (0 &lt; TT &lt; MU) are considered in this specification.</w:t>
      </w:r>
    </w:p>
    <w:p w14:paraId="66D00FA0" w14:textId="21BE9036" w:rsidR="001E5824" w:rsidRPr="000702BF" w:rsidRDefault="001E5824" w:rsidP="001E5824">
      <w:pPr>
        <w:pStyle w:val="B2"/>
      </w:pPr>
      <w:r w:rsidRPr="000702BF">
        <w:rPr>
          <w:snapToGrid w:val="0"/>
          <w:lang w:eastAsia="zh-CN"/>
        </w:rPr>
        <w:t>-</w:t>
      </w:r>
      <w:r w:rsidRPr="000702BF">
        <w:rPr>
          <w:snapToGrid w:val="0"/>
          <w:lang w:eastAsia="zh-CN"/>
        </w:rPr>
        <w:tab/>
        <w:t>T</w:t>
      </w:r>
      <w:r w:rsidRPr="000702BF">
        <w:rPr>
          <w:snapToGrid w:val="0"/>
        </w:rPr>
        <w:t xml:space="preserve">est tolerances </w:t>
      </w:r>
      <w:r w:rsidRPr="000702BF">
        <w:rPr>
          <w:snapToGrid w:val="0"/>
          <w:lang w:eastAsia="zh-CN"/>
        </w:rPr>
        <w:t>up to</w:t>
      </w:r>
      <w:r w:rsidRPr="000702BF">
        <w:rPr>
          <w:snapToGrid w:val="0"/>
        </w:rPr>
        <w:t xml:space="preserve"> measurement uncertainty (TT = MU)</w:t>
      </w:r>
      <w:r w:rsidRPr="000702BF">
        <w:rPr>
          <w:snapToGrid w:val="0"/>
          <w:lang w:eastAsia="zh-CN"/>
        </w:rPr>
        <w:t xml:space="preserve"> </w:t>
      </w:r>
      <w:r w:rsidRPr="000702BF">
        <w:rPr>
          <w:snapToGrid w:val="0"/>
        </w:rPr>
        <w:t>are considered in this specification</w:t>
      </w:r>
      <w:r w:rsidRPr="000702BF">
        <w:rPr>
          <w:snapToGrid w:val="0"/>
          <w:lang w:eastAsia="zh-CN"/>
        </w:rPr>
        <w:t xml:space="preserve"> which is also known as </w:t>
      </w:r>
      <w:r w:rsidR="0002370F" w:rsidRPr="000702BF">
        <w:rPr>
          <w:lang w:eastAsia="zh-CN"/>
        </w:rPr>
        <w:t>"</w:t>
      </w:r>
      <w:r w:rsidRPr="000702BF">
        <w:rPr>
          <w:snapToGrid w:val="0"/>
        </w:rPr>
        <w:t>Never fail a good DUT</w:t>
      </w:r>
      <w:r w:rsidR="0002370F" w:rsidRPr="000702BF">
        <w:rPr>
          <w:lang w:eastAsia="zh-CN"/>
        </w:rPr>
        <w:t>"</w:t>
      </w:r>
      <w:r w:rsidRPr="000702BF">
        <w:rPr>
          <w:snapToGrid w:val="0"/>
        </w:rPr>
        <w:t xml:space="preserve"> principle</w:t>
      </w:r>
      <w:r w:rsidRPr="000702BF">
        <w:rPr>
          <w:snapToGrid w:val="0"/>
          <w:lang w:eastAsia="zh-CN"/>
        </w:rPr>
        <w:t>.</w:t>
      </w:r>
    </w:p>
    <w:p w14:paraId="56F45247" w14:textId="77777777" w:rsidR="001E5824" w:rsidRPr="000702BF" w:rsidRDefault="001E5824" w:rsidP="001E5824">
      <w:pPr>
        <w:pStyle w:val="B1"/>
        <w:rPr>
          <w:snapToGrid w:val="0"/>
          <w:lang w:eastAsia="zh-CN"/>
        </w:rPr>
      </w:pPr>
      <w:r w:rsidRPr="000702BF">
        <w:rPr>
          <w:snapToGrid w:val="0"/>
          <w:lang w:eastAsia="zh-CN"/>
        </w:rPr>
        <w:t>c)</w:t>
      </w:r>
      <w:r w:rsidRPr="000702BF">
        <w:rPr>
          <w:snapToGrid w:val="0"/>
          <w:lang w:eastAsia="zh-CN"/>
        </w:rPr>
        <w:tab/>
        <w:t>Core specification value is tightened by a stringent value (TT&lt;0). For each single measurement, the probability of a borderline good UE being judged as FAIL is greater than the probability of a borderline bad UE being judged as PASS.</w:t>
      </w:r>
    </w:p>
    <w:p w14:paraId="76054FDF" w14:textId="77777777" w:rsidR="001E5824" w:rsidRPr="000702BF" w:rsidRDefault="001E5824" w:rsidP="001E5824">
      <w:pPr>
        <w:pStyle w:val="B1"/>
        <w:rPr>
          <w:snapToGrid w:val="0"/>
        </w:rPr>
      </w:pPr>
      <w:r w:rsidRPr="000702BF">
        <w:rPr>
          <w:snapToGrid w:val="0"/>
          <w:lang w:eastAsia="zh-CN"/>
        </w:rPr>
        <w:tab/>
        <w:t>Test tolerances lower than 0 (TT&lt;0) are not considered in this specification.</w:t>
      </w:r>
      <w:r w:rsidRPr="000702BF">
        <w:rPr>
          <w:snapToGrid w:val="0"/>
        </w:rPr>
        <w:t>.</w:t>
      </w:r>
    </w:p>
    <w:p w14:paraId="44D6154C" w14:textId="5D780B2E" w:rsidR="001E5824" w:rsidRPr="000702BF" w:rsidRDefault="001E5824" w:rsidP="001E5824">
      <w:pPr>
        <w:rPr>
          <w:snapToGrid w:val="0"/>
        </w:rPr>
      </w:pPr>
      <w:r w:rsidRPr="000702BF">
        <w:rPr>
          <w:snapToGrid w:val="0"/>
        </w:rPr>
        <w:t xml:space="preserve">The </w:t>
      </w:r>
      <w:r w:rsidR="0002370F" w:rsidRPr="000702BF">
        <w:rPr>
          <w:snapToGrid w:val="0"/>
        </w:rPr>
        <w:t>"</w:t>
      </w:r>
      <w:r w:rsidRPr="000702BF">
        <w:rPr>
          <w:snapToGrid w:val="0"/>
        </w:rPr>
        <w:t>Never fail a good DUT</w:t>
      </w:r>
      <w:r w:rsidR="0002370F" w:rsidRPr="000702BF">
        <w:rPr>
          <w:snapToGrid w:val="0"/>
        </w:rPr>
        <w:t>"</w:t>
      </w:r>
      <w:r w:rsidRPr="000702BF">
        <w:rPr>
          <w:snapToGrid w:val="0"/>
        </w:rPr>
        <w:t xml:space="preserve"> and the </w:t>
      </w:r>
      <w:r w:rsidR="0002370F" w:rsidRPr="000702BF">
        <w:rPr>
          <w:snapToGrid w:val="0"/>
        </w:rPr>
        <w:t>"</w:t>
      </w:r>
      <w:r w:rsidRPr="000702BF">
        <w:rPr>
          <w:snapToGrid w:val="0"/>
        </w:rPr>
        <w:t>Shared Risk</w:t>
      </w:r>
      <w:r w:rsidR="0002370F" w:rsidRPr="000702BF">
        <w:rPr>
          <w:snapToGrid w:val="0"/>
        </w:rPr>
        <w:t>"</w:t>
      </w:r>
      <w:r w:rsidRPr="000702BF">
        <w:rPr>
          <w:snapToGrid w:val="0"/>
          <w:lang w:eastAsia="zh-CN"/>
        </w:rPr>
        <w:t xml:space="preserve"> principles are </w:t>
      </w:r>
      <w:r w:rsidRPr="000702BF">
        <w:rPr>
          <w:snapToGrid w:val="0"/>
        </w:rPr>
        <w:t>defined in Recommendation ITU</w:t>
      </w:r>
      <w:r w:rsidRPr="000702BF">
        <w:rPr>
          <w:snapToGrid w:val="0"/>
        </w:rPr>
        <w:noBreakHyphen/>
        <w:t>R M.1545 [</w:t>
      </w:r>
      <w:r w:rsidRPr="000702BF">
        <w:rPr>
          <w:snapToGrid w:val="0"/>
          <w:lang w:eastAsia="zh-CN"/>
        </w:rPr>
        <w:t>3</w:t>
      </w:r>
      <w:r w:rsidRPr="000702BF">
        <w:rPr>
          <w:snapToGrid w:val="0"/>
        </w:rPr>
        <w:t>].</w:t>
      </w:r>
    </w:p>
    <w:p w14:paraId="63FBE50A" w14:textId="77777777" w:rsidR="001E5824" w:rsidRPr="000702BF" w:rsidRDefault="001E5824" w:rsidP="001E5824">
      <w:pPr>
        <w:pStyle w:val="Heading2"/>
      </w:pPr>
      <w:bookmarkStart w:id="47" w:name="_Toc97562262"/>
      <w:bookmarkStart w:id="48" w:name="_Toc104122489"/>
      <w:bookmarkStart w:id="49" w:name="_Toc104205440"/>
      <w:bookmarkStart w:id="50" w:name="_Toc104206647"/>
      <w:bookmarkStart w:id="51" w:name="_Toc104503607"/>
      <w:bookmarkStart w:id="52" w:name="_Toc106127529"/>
      <w:bookmarkStart w:id="53" w:name="_Toc137543556"/>
      <w:bookmarkStart w:id="54" w:name="_Toc152356533"/>
      <w:r w:rsidRPr="000702BF">
        <w:t>4.2</w:t>
      </w:r>
      <w:r w:rsidRPr="000702BF">
        <w:tab/>
        <w:t>Applicability of minimum requirements</w:t>
      </w:r>
      <w:bookmarkEnd w:id="47"/>
      <w:bookmarkEnd w:id="48"/>
      <w:bookmarkEnd w:id="49"/>
      <w:bookmarkEnd w:id="50"/>
      <w:bookmarkEnd w:id="51"/>
      <w:bookmarkEnd w:id="52"/>
      <w:bookmarkEnd w:id="53"/>
      <w:bookmarkEnd w:id="54"/>
    </w:p>
    <w:p w14:paraId="518EA811" w14:textId="0C63C819" w:rsidR="001E5824" w:rsidRPr="000702BF" w:rsidRDefault="001E5824" w:rsidP="001E5824">
      <w:pPr>
        <w:rPr>
          <w:lang w:eastAsia="zh-CN"/>
        </w:rPr>
      </w:pPr>
      <w:r w:rsidRPr="000702BF">
        <w:rPr>
          <w:snapToGrid w:val="0"/>
        </w:rPr>
        <w:t>The applicability of each requirement is described under clause</w:t>
      </w:r>
      <w:r w:rsidR="00D362E8">
        <w:rPr>
          <w:snapToGrid w:val="0"/>
        </w:rPr>
        <w:t xml:space="preserve">s </w:t>
      </w:r>
      <w:r w:rsidRPr="000702BF">
        <w:rPr>
          <w:snapToGrid w:val="0"/>
        </w:rPr>
        <w:t>6.1, 7.1, 8.1 of TS 38.101-5 [11].</w:t>
      </w:r>
    </w:p>
    <w:p w14:paraId="68D2828B" w14:textId="77777777" w:rsidR="001E5824" w:rsidRPr="000702BF" w:rsidRDefault="001E5824" w:rsidP="001E5824">
      <w:pPr>
        <w:rPr>
          <w:snapToGrid w:val="0"/>
        </w:rPr>
      </w:pPr>
      <w:r w:rsidRPr="000702BF">
        <w:rPr>
          <w:snapToGrid w:val="0"/>
        </w:rPr>
        <w:t>The conducted minimum requirements specified in the present document shall be met in all applicable scenarios for FR1.</w:t>
      </w:r>
    </w:p>
    <w:p w14:paraId="6EE6FDB0" w14:textId="77777777" w:rsidR="001E5824" w:rsidRPr="000702BF" w:rsidRDefault="001E5824" w:rsidP="001E5824">
      <w:r w:rsidRPr="000702BF">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14:paraId="2E9F380F" w14:textId="77777777" w:rsidR="001E5824" w:rsidRPr="000702BF" w:rsidRDefault="001E5824" w:rsidP="001E5824">
      <w:pPr>
        <w:pStyle w:val="Heading2"/>
      </w:pPr>
      <w:bookmarkStart w:id="55" w:name="_Toc97562263"/>
      <w:bookmarkStart w:id="56" w:name="_Toc104122490"/>
      <w:bookmarkStart w:id="57" w:name="_Toc104205441"/>
      <w:bookmarkStart w:id="58" w:name="_Toc104206648"/>
      <w:bookmarkStart w:id="59" w:name="_Toc104503608"/>
      <w:bookmarkStart w:id="60" w:name="_Toc106127530"/>
      <w:bookmarkStart w:id="61" w:name="_Toc137543557"/>
      <w:bookmarkStart w:id="62" w:name="_Toc152356534"/>
      <w:r w:rsidRPr="000702BF">
        <w:t>4.3</w:t>
      </w:r>
      <w:r w:rsidRPr="000702BF">
        <w:tab/>
        <w:t>Specification suffix information</w:t>
      </w:r>
      <w:bookmarkEnd w:id="55"/>
      <w:bookmarkEnd w:id="56"/>
      <w:bookmarkEnd w:id="57"/>
      <w:bookmarkEnd w:id="58"/>
      <w:bookmarkEnd w:id="59"/>
      <w:bookmarkEnd w:id="60"/>
      <w:bookmarkEnd w:id="61"/>
      <w:bookmarkEnd w:id="62"/>
    </w:p>
    <w:p w14:paraId="2D365950" w14:textId="77777777" w:rsidR="001E5824" w:rsidRPr="000702BF" w:rsidRDefault="001E5824" w:rsidP="001E5824">
      <w:r w:rsidRPr="000702BF">
        <w:t>Specification suffix information is not defined for the time being in Release 17.</w:t>
      </w:r>
    </w:p>
    <w:p w14:paraId="190D1EF1" w14:textId="77777777" w:rsidR="001E5824" w:rsidRPr="000702BF" w:rsidRDefault="001E5824" w:rsidP="001E5824">
      <w:pPr>
        <w:pStyle w:val="Heading2"/>
      </w:pPr>
      <w:bookmarkStart w:id="63" w:name="_Toc97562264"/>
      <w:bookmarkStart w:id="64" w:name="_Toc104122491"/>
      <w:bookmarkStart w:id="65" w:name="_Toc104205442"/>
      <w:bookmarkStart w:id="66" w:name="_Toc104206649"/>
      <w:bookmarkStart w:id="67" w:name="_Toc104503609"/>
      <w:bookmarkStart w:id="68" w:name="_Toc106127531"/>
      <w:bookmarkStart w:id="69" w:name="_Toc137543558"/>
      <w:bookmarkStart w:id="70" w:name="_Toc152356535"/>
      <w:r w:rsidRPr="000702BF">
        <w:t>4.4</w:t>
      </w:r>
      <w:r w:rsidRPr="000702BF">
        <w:tab/>
      </w:r>
      <w:r w:rsidRPr="000702BF">
        <w:rPr>
          <w:rFonts w:hint="eastAsia"/>
        </w:rPr>
        <w:t>Relationship</w:t>
      </w:r>
      <w:r w:rsidRPr="000702BF">
        <w:t xml:space="preserve"> with core specifications</w:t>
      </w:r>
      <w:bookmarkEnd w:id="63"/>
      <w:bookmarkEnd w:id="64"/>
      <w:bookmarkEnd w:id="65"/>
      <w:bookmarkEnd w:id="66"/>
      <w:bookmarkEnd w:id="67"/>
      <w:bookmarkEnd w:id="68"/>
      <w:bookmarkEnd w:id="69"/>
      <w:bookmarkEnd w:id="70"/>
    </w:p>
    <w:p w14:paraId="2768C4F7" w14:textId="3D2C09AC" w:rsidR="001E5824" w:rsidRPr="000702BF" w:rsidRDefault="001E5824" w:rsidP="002600C1">
      <w:pPr>
        <w:rPr>
          <w:color w:val="000000"/>
        </w:rPr>
      </w:pPr>
      <w:r w:rsidRPr="000702BF">
        <w:t xml:space="preserve">TS 38.101-5 [11] specifies the minimum RF and performance requirements for NR User Equipment (UE) operating in a Non-Terrestrial Network. </w:t>
      </w:r>
      <w:r w:rsidR="00962386" w:rsidRPr="000702BF">
        <w:t>TS 38.108 [</w:t>
      </w:r>
      <w:r w:rsidRPr="000702BF">
        <w:t>4] specifies the minimum RF and performance requirements of Satellite Access Node (SAN).</w:t>
      </w:r>
    </w:p>
    <w:p w14:paraId="52A5B8AC" w14:textId="77777777" w:rsidR="00E4618E" w:rsidRPr="000702BF" w:rsidRDefault="00E4618E" w:rsidP="00E4618E">
      <w:pPr>
        <w:pStyle w:val="Heading1"/>
      </w:pPr>
      <w:bookmarkStart w:id="71" w:name="_Toc97562265"/>
      <w:bookmarkStart w:id="72" w:name="_Toc104122492"/>
      <w:bookmarkStart w:id="73" w:name="_Toc104205443"/>
      <w:bookmarkStart w:id="74" w:name="_Toc104206650"/>
      <w:bookmarkStart w:id="75" w:name="_Toc104503610"/>
      <w:bookmarkStart w:id="76" w:name="_Toc106127532"/>
      <w:bookmarkStart w:id="77" w:name="_Toc137543559"/>
      <w:bookmarkStart w:id="78" w:name="_Toc152356536"/>
      <w:r w:rsidRPr="000702BF">
        <w:rPr>
          <w:rFonts w:hint="eastAsia"/>
        </w:rPr>
        <w:t>5</w:t>
      </w:r>
      <w:r w:rsidRPr="000702BF">
        <w:tab/>
        <w:t>Operating bands and channel arrangement</w:t>
      </w:r>
      <w:bookmarkEnd w:id="71"/>
      <w:bookmarkEnd w:id="72"/>
      <w:bookmarkEnd w:id="73"/>
      <w:bookmarkEnd w:id="74"/>
      <w:bookmarkEnd w:id="75"/>
      <w:bookmarkEnd w:id="76"/>
      <w:bookmarkEnd w:id="77"/>
      <w:bookmarkEnd w:id="78"/>
    </w:p>
    <w:p w14:paraId="3AAA7D7E" w14:textId="77777777" w:rsidR="00E4618E" w:rsidRPr="000702BF" w:rsidRDefault="00E4618E" w:rsidP="00E4618E">
      <w:pPr>
        <w:pStyle w:val="Heading2"/>
      </w:pPr>
      <w:bookmarkStart w:id="79" w:name="_Toc97562266"/>
      <w:bookmarkStart w:id="80" w:name="_Toc104122493"/>
      <w:bookmarkStart w:id="81" w:name="_Toc104205444"/>
      <w:bookmarkStart w:id="82" w:name="_Toc104206651"/>
      <w:bookmarkStart w:id="83" w:name="_Toc104503611"/>
      <w:bookmarkStart w:id="84" w:name="_Toc106127533"/>
      <w:bookmarkStart w:id="85" w:name="_Toc137543560"/>
      <w:bookmarkStart w:id="86" w:name="_Toc152356537"/>
      <w:r w:rsidRPr="000702BF">
        <w:t>5.1</w:t>
      </w:r>
      <w:r w:rsidRPr="000702BF">
        <w:tab/>
        <w:t>General</w:t>
      </w:r>
      <w:bookmarkEnd w:id="79"/>
      <w:bookmarkEnd w:id="80"/>
      <w:bookmarkEnd w:id="81"/>
      <w:bookmarkEnd w:id="82"/>
      <w:bookmarkEnd w:id="83"/>
      <w:bookmarkEnd w:id="84"/>
      <w:bookmarkEnd w:id="85"/>
      <w:bookmarkEnd w:id="86"/>
    </w:p>
    <w:p w14:paraId="399D30E7" w14:textId="77777777" w:rsidR="00E4618E" w:rsidRPr="000702BF" w:rsidRDefault="00E4618E" w:rsidP="00E4618E">
      <w:r w:rsidRPr="000702BF">
        <w:t>The channel arrangements presented in this clause are based on the operating bands and channel bandwidths defined in the present release of specifications.</w:t>
      </w:r>
    </w:p>
    <w:p w14:paraId="5E69D77F" w14:textId="77777777" w:rsidR="00E4618E" w:rsidRPr="000702BF" w:rsidRDefault="00E4618E" w:rsidP="00E4618E">
      <w:pPr>
        <w:pStyle w:val="NO"/>
      </w:pPr>
      <w:r w:rsidRPr="000702BF">
        <w:t>NOTE:</w:t>
      </w:r>
      <w:r w:rsidRPr="000702BF">
        <w:tab/>
        <w:t>Other operating bands and channel bandwidths may be considered in future Releases.</w:t>
      </w:r>
    </w:p>
    <w:p w14:paraId="1D7D0B37" w14:textId="77777777" w:rsidR="00E4618E" w:rsidRPr="000702BF" w:rsidRDefault="00E4618E" w:rsidP="00E4618E">
      <w:r w:rsidRPr="000702BF">
        <w:t>Requirements throughout the RF specifications are in many cases defined separately for different frequency ranges (FR). The frequency ranges in which N</w:t>
      </w:r>
      <w:r w:rsidRPr="000702BF">
        <w:rPr>
          <w:rFonts w:hint="eastAsia"/>
        </w:rPr>
        <w:t>TN</w:t>
      </w:r>
      <w:r w:rsidRPr="000702BF">
        <w:t xml:space="preserve"> </w:t>
      </w:r>
      <w:r w:rsidRPr="000702BF">
        <w:rPr>
          <w:rFonts w:hint="eastAsia"/>
        </w:rPr>
        <w:t xml:space="preserve">satellite </w:t>
      </w:r>
      <w:r w:rsidRPr="000702BF">
        <w:t>can operate according to this version of the specification are identified as described in Table 5.1-1.</w:t>
      </w:r>
    </w:p>
    <w:p w14:paraId="6123FBEB" w14:textId="77777777" w:rsidR="00E4618E" w:rsidRPr="000702BF" w:rsidRDefault="00E4618E" w:rsidP="00E4618E">
      <w:pPr>
        <w:pStyle w:val="TH"/>
      </w:pPr>
      <w:r w:rsidRPr="000702BF">
        <w:lastRenderedPageBreak/>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7"/>
        <w:gridCol w:w="4884"/>
      </w:tblGrid>
      <w:tr w:rsidR="00E4618E" w:rsidRPr="000702BF" w14:paraId="74C744E8" w14:textId="77777777" w:rsidTr="008D0E0E">
        <w:trPr>
          <w:cantSplit/>
          <w:jc w:val="center"/>
        </w:trPr>
        <w:tc>
          <w:tcPr>
            <w:tcW w:w="2647" w:type="dxa"/>
            <w:shd w:val="clear" w:color="auto" w:fill="auto"/>
          </w:tcPr>
          <w:p w14:paraId="3C845664" w14:textId="28C3E3C9" w:rsidR="00E4618E" w:rsidRPr="000702BF" w:rsidRDefault="00E4618E" w:rsidP="00AE3F12">
            <w:pPr>
              <w:pStyle w:val="TAH"/>
            </w:pPr>
            <w:r w:rsidRPr="000702BF">
              <w:t>Frequency</w:t>
            </w:r>
            <w:r w:rsidR="008D0E0E" w:rsidRPr="000702BF">
              <w:t xml:space="preserve"> </w:t>
            </w:r>
            <w:r w:rsidRPr="000702BF">
              <w:t>range</w:t>
            </w:r>
            <w:r w:rsidR="008D0E0E" w:rsidRPr="000702BF">
              <w:t xml:space="preserve"> </w:t>
            </w:r>
            <w:r w:rsidRPr="000702BF">
              <w:t>designation</w:t>
            </w:r>
          </w:p>
        </w:tc>
        <w:tc>
          <w:tcPr>
            <w:tcW w:w="4884" w:type="dxa"/>
            <w:shd w:val="clear" w:color="auto" w:fill="auto"/>
          </w:tcPr>
          <w:p w14:paraId="3BF30302" w14:textId="772DF9D5" w:rsidR="00E4618E" w:rsidRPr="000702BF" w:rsidRDefault="00E4618E" w:rsidP="00AE3F12">
            <w:pPr>
              <w:pStyle w:val="TAH"/>
            </w:pPr>
            <w:r w:rsidRPr="000702BF">
              <w:t>Corresponding</w:t>
            </w:r>
            <w:r w:rsidR="008D0E0E" w:rsidRPr="000702BF">
              <w:t xml:space="preserve"> </w:t>
            </w:r>
            <w:r w:rsidRPr="000702BF">
              <w:t>frequency</w:t>
            </w:r>
            <w:r w:rsidR="008D0E0E" w:rsidRPr="000702BF">
              <w:t xml:space="preserve"> </w:t>
            </w:r>
            <w:r w:rsidRPr="000702BF">
              <w:t>range</w:t>
            </w:r>
            <w:r w:rsidR="008D0E0E" w:rsidRPr="000702BF">
              <w:t xml:space="preserve"> </w:t>
            </w:r>
          </w:p>
        </w:tc>
      </w:tr>
      <w:tr w:rsidR="00E4618E" w:rsidRPr="000702BF" w14:paraId="13E46B4E" w14:textId="77777777" w:rsidTr="008D0E0E">
        <w:trPr>
          <w:cantSplit/>
          <w:jc w:val="center"/>
        </w:trPr>
        <w:tc>
          <w:tcPr>
            <w:tcW w:w="2647" w:type="dxa"/>
            <w:shd w:val="clear" w:color="auto" w:fill="auto"/>
          </w:tcPr>
          <w:p w14:paraId="1BAB68AD" w14:textId="77777777" w:rsidR="00E4618E" w:rsidRPr="000702BF" w:rsidRDefault="00E4618E" w:rsidP="00AE3F12">
            <w:pPr>
              <w:pStyle w:val="TAC"/>
            </w:pPr>
            <w:r w:rsidRPr="000702BF">
              <w:t>FR1</w:t>
            </w:r>
          </w:p>
        </w:tc>
        <w:tc>
          <w:tcPr>
            <w:tcW w:w="4884" w:type="dxa"/>
            <w:shd w:val="clear" w:color="auto" w:fill="auto"/>
          </w:tcPr>
          <w:p w14:paraId="19DB7A02" w14:textId="392A26E6" w:rsidR="00E4618E" w:rsidRPr="000702BF" w:rsidRDefault="00E4618E" w:rsidP="00AE3F12">
            <w:pPr>
              <w:pStyle w:val="TAC"/>
            </w:pPr>
            <w:r w:rsidRPr="000702BF">
              <w:t>410</w:t>
            </w:r>
            <w:r w:rsidR="008D0E0E" w:rsidRPr="000702BF">
              <w:t xml:space="preserve"> </w:t>
            </w:r>
            <w:r w:rsidRPr="000702BF">
              <w:t>MHz</w:t>
            </w:r>
            <w:r w:rsidR="008D0E0E" w:rsidRPr="000702BF">
              <w:t xml:space="preserve"> </w:t>
            </w:r>
            <w:r w:rsidRPr="000702BF">
              <w:t>–</w:t>
            </w:r>
            <w:r w:rsidR="008D0E0E" w:rsidRPr="000702BF">
              <w:t xml:space="preserve"> </w:t>
            </w:r>
            <w:r w:rsidRPr="000702BF">
              <w:t>7</w:t>
            </w:r>
            <w:r w:rsidR="008C005D">
              <w:t>,</w:t>
            </w:r>
            <w:r w:rsidRPr="000702BF">
              <w:t>125</w:t>
            </w:r>
            <w:r w:rsidR="008D0E0E" w:rsidRPr="000702BF">
              <w:t xml:space="preserve"> </w:t>
            </w:r>
            <w:r w:rsidRPr="000702BF">
              <w:t>MHz</w:t>
            </w:r>
          </w:p>
        </w:tc>
      </w:tr>
    </w:tbl>
    <w:p w14:paraId="3CF55B3D" w14:textId="77777777" w:rsidR="00E4618E" w:rsidRPr="000702BF" w:rsidRDefault="00E4618E" w:rsidP="00E4618E"/>
    <w:p w14:paraId="2BBA0D13" w14:textId="77777777" w:rsidR="00E4618E" w:rsidRPr="000702BF" w:rsidRDefault="00E4618E" w:rsidP="00E4618E">
      <w:r w:rsidRPr="000702BF">
        <w:t>The present specification covers FR1 operating bands.</w:t>
      </w:r>
    </w:p>
    <w:p w14:paraId="1B946A8C" w14:textId="77777777" w:rsidR="00E4618E" w:rsidRPr="000702BF" w:rsidRDefault="00E4618E" w:rsidP="00E4618E">
      <w:pPr>
        <w:pStyle w:val="Heading2"/>
      </w:pPr>
      <w:bookmarkStart w:id="87" w:name="_Toc97562267"/>
      <w:bookmarkStart w:id="88" w:name="_Toc104122494"/>
      <w:bookmarkStart w:id="89" w:name="_Toc104205445"/>
      <w:bookmarkStart w:id="90" w:name="_Toc104206652"/>
      <w:bookmarkStart w:id="91" w:name="_Toc104503612"/>
      <w:bookmarkStart w:id="92" w:name="_Toc106127534"/>
      <w:bookmarkStart w:id="93" w:name="_Toc137543561"/>
      <w:bookmarkStart w:id="94" w:name="_Toc152356538"/>
      <w:r w:rsidRPr="000702BF">
        <w:t>5.2</w:t>
      </w:r>
      <w:r w:rsidRPr="000702BF">
        <w:tab/>
        <w:t>Operating bands</w:t>
      </w:r>
      <w:bookmarkEnd w:id="87"/>
      <w:bookmarkEnd w:id="88"/>
      <w:bookmarkEnd w:id="89"/>
      <w:bookmarkEnd w:id="90"/>
      <w:bookmarkEnd w:id="91"/>
      <w:bookmarkEnd w:id="92"/>
      <w:bookmarkEnd w:id="93"/>
      <w:bookmarkEnd w:id="94"/>
    </w:p>
    <w:p w14:paraId="27C82BC4" w14:textId="77777777" w:rsidR="00E4618E" w:rsidRPr="000702BF" w:rsidRDefault="00E4618E" w:rsidP="00E4618E">
      <w:pPr>
        <w:pStyle w:val="Heading3"/>
      </w:pPr>
      <w:bookmarkStart w:id="95" w:name="_Toc97562268"/>
      <w:bookmarkStart w:id="96" w:name="_Toc104122495"/>
      <w:bookmarkStart w:id="97" w:name="_Toc104205446"/>
      <w:bookmarkStart w:id="98" w:name="_Toc104206653"/>
      <w:bookmarkStart w:id="99" w:name="_Toc104503613"/>
      <w:bookmarkStart w:id="100" w:name="_Toc106127535"/>
      <w:bookmarkStart w:id="101" w:name="_Toc137543562"/>
      <w:bookmarkStart w:id="102" w:name="_Toc152356539"/>
      <w:r w:rsidRPr="000702BF">
        <w:t>5.2.1</w:t>
      </w:r>
      <w:r w:rsidRPr="000702BF">
        <w:tab/>
        <w:t>General</w:t>
      </w:r>
      <w:bookmarkEnd w:id="95"/>
      <w:bookmarkEnd w:id="96"/>
      <w:bookmarkEnd w:id="97"/>
      <w:bookmarkEnd w:id="98"/>
      <w:bookmarkEnd w:id="99"/>
      <w:bookmarkEnd w:id="100"/>
      <w:bookmarkEnd w:id="101"/>
      <w:bookmarkEnd w:id="102"/>
    </w:p>
    <w:p w14:paraId="4543CCCE" w14:textId="77777777" w:rsidR="00E4618E" w:rsidRPr="000702BF" w:rsidRDefault="00E4618E" w:rsidP="00E4618E">
      <w:r w:rsidRPr="000702BF">
        <w:t>N</w:t>
      </w:r>
      <w:r w:rsidRPr="000702BF">
        <w:rPr>
          <w:rFonts w:hint="eastAsia"/>
        </w:rPr>
        <w:t>TN</w:t>
      </w:r>
      <w:r w:rsidRPr="000702BF">
        <w:t xml:space="preserve"> </w:t>
      </w:r>
      <w:r w:rsidRPr="000702BF">
        <w:rPr>
          <w:rFonts w:hint="eastAsia"/>
        </w:rPr>
        <w:t xml:space="preserve">satellite covers FR1 operating bands in the present </w:t>
      </w:r>
      <w:r w:rsidRPr="000702BF">
        <w:t>specification</w:t>
      </w:r>
      <w:r w:rsidRPr="000702BF">
        <w:rPr>
          <w:rFonts w:hint="eastAsia"/>
        </w:rPr>
        <w:t>.</w:t>
      </w:r>
    </w:p>
    <w:p w14:paraId="5514C311" w14:textId="77777777" w:rsidR="00E4618E" w:rsidRPr="000702BF" w:rsidRDefault="00E4618E" w:rsidP="00E4618E">
      <w:pPr>
        <w:pStyle w:val="Heading3"/>
      </w:pPr>
      <w:bookmarkStart w:id="103" w:name="_Toc97562269"/>
      <w:bookmarkStart w:id="104" w:name="_Toc104122496"/>
      <w:bookmarkStart w:id="105" w:name="_Toc104205447"/>
      <w:bookmarkStart w:id="106" w:name="_Toc104206654"/>
      <w:bookmarkStart w:id="107" w:name="_Toc104503614"/>
      <w:bookmarkStart w:id="108" w:name="_Toc106127536"/>
      <w:bookmarkStart w:id="109" w:name="_Toc137543563"/>
      <w:bookmarkStart w:id="110" w:name="_Toc152356540"/>
      <w:r w:rsidRPr="000702BF">
        <w:t>5.2.2</w:t>
      </w:r>
      <w:r w:rsidRPr="000702BF">
        <w:tab/>
        <w:t>Operating bands with conducted requirements</w:t>
      </w:r>
      <w:bookmarkEnd w:id="103"/>
      <w:bookmarkEnd w:id="104"/>
      <w:bookmarkEnd w:id="105"/>
      <w:bookmarkEnd w:id="106"/>
      <w:bookmarkEnd w:id="107"/>
      <w:bookmarkEnd w:id="108"/>
      <w:bookmarkEnd w:id="109"/>
      <w:bookmarkEnd w:id="110"/>
    </w:p>
    <w:p w14:paraId="188C40EA" w14:textId="77777777" w:rsidR="00E4618E" w:rsidRPr="000702BF" w:rsidRDefault="00E4618E" w:rsidP="00E4618E">
      <w:r w:rsidRPr="000702BF">
        <w:t>N</w:t>
      </w:r>
      <w:r w:rsidRPr="000702BF">
        <w:rPr>
          <w:rFonts w:hint="eastAsia"/>
        </w:rPr>
        <w:t>TN</w:t>
      </w:r>
      <w:r w:rsidRPr="000702BF">
        <w:t xml:space="preserve"> </w:t>
      </w:r>
      <w:r w:rsidRPr="000702BF">
        <w:rPr>
          <w:rFonts w:hint="eastAsia"/>
        </w:rPr>
        <w:t xml:space="preserve">satellite </w:t>
      </w:r>
      <w:r w:rsidRPr="000702BF">
        <w:t>is designed to operate in the operating bands defined in Table 5.2</w:t>
      </w:r>
      <w:r w:rsidRPr="000702BF">
        <w:rPr>
          <w:rFonts w:hint="eastAsia"/>
        </w:rPr>
        <w:t>.2</w:t>
      </w:r>
      <w:r w:rsidRPr="000702BF">
        <w:t>-1.</w:t>
      </w:r>
    </w:p>
    <w:p w14:paraId="57A30D66" w14:textId="77777777" w:rsidR="00E4618E" w:rsidRPr="000702BF" w:rsidRDefault="00E4618E" w:rsidP="00E4618E">
      <w:pPr>
        <w:pStyle w:val="TH"/>
      </w:pPr>
      <w:r w:rsidRPr="000702BF">
        <w:rPr>
          <w:bCs/>
        </w:rPr>
        <w:t xml:space="preserve">Table </w:t>
      </w:r>
      <w:r w:rsidRPr="000702BF">
        <w:rPr>
          <w:rFonts w:hint="eastAsia"/>
          <w:bCs/>
        </w:rPr>
        <w:t>5</w:t>
      </w:r>
      <w:r w:rsidRPr="000702BF">
        <w:rPr>
          <w:bCs/>
        </w:rPr>
        <w:t>.2</w:t>
      </w:r>
      <w:r w:rsidRPr="000702BF">
        <w:rPr>
          <w:rFonts w:hint="eastAsia"/>
          <w:bCs/>
        </w:rPr>
        <w:t>.2</w:t>
      </w:r>
      <w:r w:rsidRPr="000702BF">
        <w:rPr>
          <w:bCs/>
        </w:rPr>
        <w:t>-</w:t>
      </w:r>
      <w:r w:rsidRPr="000702BF">
        <w:rPr>
          <w:rFonts w:hint="eastAsia"/>
          <w:bCs/>
        </w:rPr>
        <w:t>1</w:t>
      </w:r>
      <w:r w:rsidRPr="000702BF">
        <w:rPr>
          <w:bCs/>
        </w:rPr>
        <w:t xml:space="preserve">: </w:t>
      </w:r>
      <w:r w:rsidRPr="000702BF">
        <w:rPr>
          <w:rFonts w:hint="eastAsia"/>
          <w:bCs/>
        </w:rPr>
        <w:t>NTN</w:t>
      </w:r>
      <w:r w:rsidRPr="000702BF">
        <w:rPr>
          <w:bCs/>
        </w:rPr>
        <w:t xml:space="preserve"> satellite bands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2"/>
        <w:gridCol w:w="3818"/>
        <w:gridCol w:w="3840"/>
        <w:gridCol w:w="886"/>
      </w:tblGrid>
      <w:tr w:rsidR="00E4618E" w:rsidRPr="000702BF" w14:paraId="33880536" w14:textId="77777777" w:rsidTr="008D0E0E">
        <w:trPr>
          <w:jc w:val="center"/>
        </w:trPr>
        <w:tc>
          <w:tcPr>
            <w:tcW w:w="1192" w:type="dxa"/>
            <w:shd w:val="clear" w:color="auto" w:fill="auto"/>
          </w:tcPr>
          <w:p w14:paraId="2545EB55" w14:textId="0B5A277F" w:rsidR="00E4618E" w:rsidRPr="000702BF" w:rsidRDefault="00E4618E" w:rsidP="00AE3F12">
            <w:pPr>
              <w:pStyle w:val="TAH"/>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3818" w:type="dxa"/>
            <w:shd w:val="clear" w:color="auto" w:fill="auto"/>
          </w:tcPr>
          <w:p w14:paraId="0661D73A" w14:textId="74B224A4" w:rsidR="00E4618E" w:rsidRPr="000702BF" w:rsidRDefault="00E4618E" w:rsidP="00AE3F12">
            <w:pPr>
              <w:pStyle w:val="TAH"/>
            </w:pPr>
            <w:r w:rsidRPr="000702BF">
              <w:t>Uplink</w:t>
            </w:r>
            <w:r w:rsidR="008D0E0E" w:rsidRPr="000702BF">
              <w:t xml:space="preserve"> </w:t>
            </w:r>
            <w:r w:rsidRPr="000702BF">
              <w:t>(UL)</w:t>
            </w:r>
            <w:r w:rsidR="008D0E0E" w:rsidRPr="000702BF">
              <w:t xml:space="preserve"> </w:t>
            </w:r>
            <w:r w:rsidRPr="000702BF">
              <w:t>operating</w:t>
            </w:r>
            <w:r w:rsidR="008D0E0E" w:rsidRPr="000702BF">
              <w:t xml:space="preserve"> </w:t>
            </w:r>
            <w:r w:rsidRPr="000702BF">
              <w:t>band</w:t>
            </w:r>
            <w:r w:rsidRPr="000702BF">
              <w:br/>
              <w:t>Satellite</w:t>
            </w:r>
            <w:r w:rsidR="008D0E0E" w:rsidRPr="000702BF">
              <w:t xml:space="preserve"> </w:t>
            </w:r>
            <w:r w:rsidRPr="000702BF">
              <w:t>Access</w:t>
            </w:r>
            <w:r w:rsidR="008D0E0E" w:rsidRPr="000702BF">
              <w:t xml:space="preserve"> </w:t>
            </w:r>
            <w:r w:rsidRPr="000702BF">
              <w:t>Node</w:t>
            </w:r>
            <w:r w:rsidR="008D0E0E" w:rsidRPr="000702BF">
              <w:t xml:space="preserve"> </w:t>
            </w:r>
            <w:r w:rsidRPr="000702BF">
              <w:t>receive</w:t>
            </w:r>
            <w:r w:rsidR="008D0E0E" w:rsidRPr="000702BF">
              <w:t xml:space="preserve"> </w:t>
            </w:r>
            <w:r w:rsidRPr="000702BF">
              <w:t>/</w:t>
            </w:r>
            <w:r w:rsidR="008D0E0E" w:rsidRPr="000702BF">
              <w:t xml:space="preserve"> </w:t>
            </w:r>
            <w:r w:rsidRPr="000702BF">
              <w:t>UE</w:t>
            </w:r>
            <w:r w:rsidR="008D0E0E" w:rsidRPr="000702BF">
              <w:t xml:space="preserve"> </w:t>
            </w:r>
            <w:r w:rsidRPr="000702BF">
              <w:t>transmit</w:t>
            </w:r>
          </w:p>
          <w:p w14:paraId="728A7A26" w14:textId="79245A9E" w:rsidR="00E4618E" w:rsidRPr="000702BF" w:rsidRDefault="00E4618E" w:rsidP="00AE3F12">
            <w:pPr>
              <w:pStyle w:val="TAH"/>
            </w:pPr>
            <w:r w:rsidRPr="000702BF">
              <w:t>F</w:t>
            </w:r>
            <w:r w:rsidRPr="000702BF">
              <w:rPr>
                <w:vertAlign w:val="subscript"/>
              </w:rPr>
              <w:t>UL,low</w:t>
            </w:r>
            <w:r w:rsidR="008D0E0E" w:rsidRPr="000702BF">
              <w:t xml:space="preserve">   </w:t>
            </w:r>
            <w:r w:rsidRPr="000702BF">
              <w:t>–</w:t>
            </w:r>
            <w:r w:rsidR="008D0E0E" w:rsidRPr="000702BF">
              <w:t xml:space="preserve">  </w:t>
            </w:r>
            <w:r w:rsidRPr="000702BF">
              <w:t>F</w:t>
            </w:r>
            <w:r w:rsidRPr="000702BF">
              <w:rPr>
                <w:vertAlign w:val="subscript"/>
              </w:rPr>
              <w:t>UL,high</w:t>
            </w:r>
          </w:p>
        </w:tc>
        <w:tc>
          <w:tcPr>
            <w:tcW w:w="3840" w:type="dxa"/>
          </w:tcPr>
          <w:p w14:paraId="457CF8D8" w14:textId="53792640" w:rsidR="00E4618E" w:rsidRPr="000702BF" w:rsidRDefault="00E4618E" w:rsidP="00AE3F12">
            <w:pPr>
              <w:pStyle w:val="TAH"/>
            </w:pPr>
            <w:r w:rsidRPr="000702BF">
              <w:t>Downlink</w:t>
            </w:r>
            <w:r w:rsidR="008D0E0E" w:rsidRPr="000702BF">
              <w:t xml:space="preserve"> </w:t>
            </w:r>
            <w:r w:rsidRPr="000702BF">
              <w:t>(DL)</w:t>
            </w:r>
            <w:r w:rsidR="008D0E0E" w:rsidRPr="000702BF">
              <w:t xml:space="preserve"> </w:t>
            </w:r>
            <w:r w:rsidRPr="000702BF">
              <w:t>operating</w:t>
            </w:r>
            <w:r w:rsidR="008D0E0E" w:rsidRPr="000702BF">
              <w:t xml:space="preserve"> </w:t>
            </w:r>
            <w:r w:rsidRPr="000702BF">
              <w:t>band</w:t>
            </w:r>
            <w:r w:rsidRPr="000702BF">
              <w:br/>
              <w:t>Satellite</w:t>
            </w:r>
            <w:r w:rsidR="008D0E0E" w:rsidRPr="000702BF">
              <w:t xml:space="preserve"> </w:t>
            </w:r>
            <w:r w:rsidRPr="000702BF">
              <w:t>Access</w:t>
            </w:r>
            <w:r w:rsidR="008D0E0E" w:rsidRPr="000702BF">
              <w:t xml:space="preserve"> </w:t>
            </w:r>
            <w:r w:rsidRPr="000702BF">
              <w:t>Node</w:t>
            </w:r>
            <w:r w:rsidR="008D0E0E" w:rsidRPr="000702BF">
              <w:t xml:space="preserve"> </w:t>
            </w:r>
            <w:r w:rsidRPr="000702BF">
              <w:t>transmit</w:t>
            </w:r>
            <w:r w:rsidR="008D0E0E" w:rsidRPr="000702BF">
              <w:t xml:space="preserve"> </w:t>
            </w:r>
            <w:r w:rsidRPr="000702BF">
              <w:t>/</w:t>
            </w:r>
            <w:r w:rsidR="008D0E0E" w:rsidRPr="000702BF">
              <w:t xml:space="preserve"> </w:t>
            </w:r>
            <w:r w:rsidRPr="000702BF">
              <w:t>UE</w:t>
            </w:r>
            <w:r w:rsidR="008D0E0E" w:rsidRPr="000702BF">
              <w:t xml:space="preserve"> </w:t>
            </w:r>
            <w:r w:rsidRPr="000702BF">
              <w:t>receive</w:t>
            </w:r>
          </w:p>
          <w:p w14:paraId="666345D1" w14:textId="1FF83229" w:rsidR="00E4618E" w:rsidRPr="000702BF" w:rsidRDefault="00E4618E" w:rsidP="00AE3F12">
            <w:pPr>
              <w:pStyle w:val="TAH"/>
            </w:pPr>
            <w:r w:rsidRPr="000702BF">
              <w:t>F</w:t>
            </w:r>
            <w:r w:rsidRPr="000702BF">
              <w:rPr>
                <w:vertAlign w:val="subscript"/>
              </w:rPr>
              <w:t>DL,low</w:t>
            </w:r>
            <w:r w:rsidR="008D0E0E" w:rsidRPr="000702BF">
              <w:t xml:space="preserve">   </w:t>
            </w:r>
            <w:r w:rsidRPr="000702BF">
              <w:t>–</w:t>
            </w:r>
            <w:r w:rsidR="008D0E0E" w:rsidRPr="000702BF">
              <w:t xml:space="preserve">  </w:t>
            </w:r>
            <w:r w:rsidRPr="000702BF">
              <w:t>F</w:t>
            </w:r>
            <w:r w:rsidRPr="000702BF">
              <w:rPr>
                <w:vertAlign w:val="subscript"/>
              </w:rPr>
              <w:t>DL,high</w:t>
            </w:r>
            <w:r w:rsidR="008D0E0E" w:rsidRPr="000702BF">
              <w:rPr>
                <w:bCs/>
              </w:rPr>
              <w:t xml:space="preserve"> </w:t>
            </w:r>
          </w:p>
        </w:tc>
        <w:tc>
          <w:tcPr>
            <w:tcW w:w="886" w:type="dxa"/>
          </w:tcPr>
          <w:p w14:paraId="097A4A7B" w14:textId="61DE0768" w:rsidR="00E4618E" w:rsidRPr="000702BF" w:rsidRDefault="00E4618E" w:rsidP="00AE3F12">
            <w:pPr>
              <w:pStyle w:val="TAH"/>
            </w:pPr>
            <w:r w:rsidRPr="000702BF">
              <w:t>Duplex</w:t>
            </w:r>
            <w:r w:rsidR="008D0E0E" w:rsidRPr="000702BF">
              <w:t xml:space="preserve"> </w:t>
            </w:r>
            <w:r w:rsidRPr="000702BF">
              <w:t>mode</w:t>
            </w:r>
          </w:p>
        </w:tc>
      </w:tr>
      <w:tr w:rsidR="00E4618E" w:rsidRPr="000702BF" w14:paraId="27CB93A7" w14:textId="77777777" w:rsidTr="008D0E0E">
        <w:trPr>
          <w:jc w:val="center"/>
        </w:trPr>
        <w:tc>
          <w:tcPr>
            <w:tcW w:w="1192" w:type="dxa"/>
            <w:shd w:val="clear" w:color="auto" w:fill="auto"/>
          </w:tcPr>
          <w:p w14:paraId="043CA8C3" w14:textId="77777777" w:rsidR="00E4618E" w:rsidRPr="000702BF" w:rsidRDefault="00E4618E" w:rsidP="00AE3F12">
            <w:pPr>
              <w:pStyle w:val="TAC"/>
            </w:pPr>
            <w:r w:rsidRPr="000702BF">
              <w:rPr>
                <w:rFonts w:hint="eastAsia"/>
              </w:rPr>
              <w:t>n256</w:t>
            </w:r>
          </w:p>
        </w:tc>
        <w:tc>
          <w:tcPr>
            <w:tcW w:w="3818" w:type="dxa"/>
            <w:shd w:val="clear" w:color="auto" w:fill="auto"/>
          </w:tcPr>
          <w:p w14:paraId="2622E089" w14:textId="5CDCA753" w:rsidR="00E4618E" w:rsidRPr="000702BF" w:rsidRDefault="00E4618E" w:rsidP="00AE3F12">
            <w:pPr>
              <w:pStyle w:val="TAC"/>
            </w:pPr>
            <w:r w:rsidRPr="000702BF">
              <w:t>1</w:t>
            </w:r>
            <w:r w:rsidR="008C005D">
              <w:t>,</w:t>
            </w:r>
            <w:r w:rsidRPr="000702BF">
              <w:t>980</w:t>
            </w:r>
            <w:r w:rsidRPr="000702BF">
              <w:rPr>
                <w:rFonts w:hint="eastAsia"/>
              </w:rPr>
              <w:t>MHz</w:t>
            </w:r>
            <w:r w:rsidR="008D0E0E" w:rsidRPr="000702BF">
              <w:t xml:space="preserve"> </w:t>
            </w:r>
            <w:r w:rsidRPr="000702BF">
              <w:t>–</w:t>
            </w:r>
            <w:r w:rsidR="008D0E0E" w:rsidRPr="000702BF">
              <w:t xml:space="preserve"> </w:t>
            </w:r>
            <w:r w:rsidRPr="000702BF">
              <w:t>2</w:t>
            </w:r>
            <w:r w:rsidR="008C005D">
              <w:t>,</w:t>
            </w:r>
            <w:r w:rsidRPr="000702BF">
              <w:t>010</w:t>
            </w:r>
            <w:r w:rsidR="008D0E0E" w:rsidRPr="000702BF">
              <w:t xml:space="preserve"> </w:t>
            </w:r>
            <w:r w:rsidRPr="000702BF">
              <w:t>MHz</w:t>
            </w:r>
          </w:p>
        </w:tc>
        <w:tc>
          <w:tcPr>
            <w:tcW w:w="3840" w:type="dxa"/>
          </w:tcPr>
          <w:p w14:paraId="230CBB3E" w14:textId="219999B8" w:rsidR="00E4618E" w:rsidRPr="000702BF" w:rsidRDefault="00E4618E" w:rsidP="00AE3F12">
            <w:pPr>
              <w:pStyle w:val="TAC"/>
            </w:pPr>
            <w:r w:rsidRPr="000702BF">
              <w:t>2</w:t>
            </w:r>
            <w:r w:rsidR="008C005D">
              <w:t>,</w:t>
            </w:r>
            <w:r w:rsidRPr="000702BF">
              <w:t>170</w:t>
            </w:r>
            <w:r w:rsidR="008D0E0E" w:rsidRPr="000702BF">
              <w:t xml:space="preserve"> </w:t>
            </w:r>
            <w:r w:rsidRPr="000702BF">
              <w:t>MHz</w:t>
            </w:r>
            <w:r w:rsidR="008D0E0E" w:rsidRPr="000702BF">
              <w:rPr>
                <w:rFonts w:hint="eastAsia"/>
              </w:rPr>
              <w:t xml:space="preserve"> </w:t>
            </w:r>
            <w:r w:rsidRPr="000702BF">
              <w:t>–</w:t>
            </w:r>
            <w:r w:rsidR="008D0E0E" w:rsidRPr="000702BF">
              <w:rPr>
                <w:rFonts w:hint="eastAsia"/>
              </w:rPr>
              <w:t xml:space="preserve"> </w:t>
            </w:r>
            <w:r w:rsidRPr="000702BF">
              <w:t>2</w:t>
            </w:r>
            <w:r w:rsidR="008C005D">
              <w:t>,</w:t>
            </w:r>
            <w:r w:rsidRPr="000702BF">
              <w:t>200</w:t>
            </w:r>
            <w:r w:rsidR="008D0E0E" w:rsidRPr="000702BF">
              <w:t xml:space="preserve"> </w:t>
            </w:r>
            <w:r w:rsidRPr="000702BF">
              <w:t>MHz</w:t>
            </w:r>
          </w:p>
        </w:tc>
        <w:tc>
          <w:tcPr>
            <w:tcW w:w="886" w:type="dxa"/>
          </w:tcPr>
          <w:p w14:paraId="3A77FA56" w14:textId="77777777" w:rsidR="00E4618E" w:rsidRPr="000702BF" w:rsidRDefault="00E4618E" w:rsidP="00AE3F12">
            <w:pPr>
              <w:pStyle w:val="TAC"/>
            </w:pPr>
            <w:r w:rsidRPr="000702BF">
              <w:t>FDD</w:t>
            </w:r>
          </w:p>
        </w:tc>
      </w:tr>
      <w:tr w:rsidR="00E4618E" w:rsidRPr="000702BF" w14:paraId="0786C8BE" w14:textId="77777777" w:rsidTr="008D0E0E">
        <w:trPr>
          <w:jc w:val="center"/>
        </w:trPr>
        <w:tc>
          <w:tcPr>
            <w:tcW w:w="1192" w:type="dxa"/>
            <w:shd w:val="clear" w:color="auto" w:fill="auto"/>
          </w:tcPr>
          <w:p w14:paraId="47EC4269" w14:textId="77777777" w:rsidR="00E4618E" w:rsidRPr="000702BF" w:rsidRDefault="00E4618E" w:rsidP="00AE3F12">
            <w:pPr>
              <w:pStyle w:val="TAC"/>
            </w:pPr>
            <w:r w:rsidRPr="000702BF">
              <w:rPr>
                <w:rFonts w:hint="eastAsia"/>
              </w:rPr>
              <w:t>n255</w:t>
            </w:r>
          </w:p>
        </w:tc>
        <w:tc>
          <w:tcPr>
            <w:tcW w:w="3818" w:type="dxa"/>
            <w:shd w:val="clear" w:color="auto" w:fill="auto"/>
          </w:tcPr>
          <w:p w14:paraId="4DBCA0B1" w14:textId="2399AE28" w:rsidR="00E4618E" w:rsidRPr="000702BF" w:rsidRDefault="00E4618E" w:rsidP="00AE3F12">
            <w:pPr>
              <w:pStyle w:val="TAC"/>
            </w:pPr>
            <w:r w:rsidRPr="000702BF">
              <w:t>1</w:t>
            </w:r>
            <w:r w:rsidR="008C005D">
              <w:t>,</w:t>
            </w:r>
            <w:r w:rsidRPr="000702BF">
              <w:t>626.5</w:t>
            </w:r>
            <w:r w:rsidR="008D0E0E" w:rsidRPr="000702BF">
              <w:t xml:space="preserve"> </w:t>
            </w:r>
            <w:r w:rsidRPr="000702BF">
              <w:t>MHz</w:t>
            </w:r>
            <w:r w:rsidR="008D0E0E" w:rsidRPr="000702BF">
              <w:t xml:space="preserve"> </w:t>
            </w:r>
            <w:r w:rsidRPr="000702BF">
              <w:t>–</w:t>
            </w:r>
            <w:r w:rsidR="008D0E0E" w:rsidRPr="000702BF">
              <w:t xml:space="preserve"> </w:t>
            </w:r>
            <w:r w:rsidRPr="000702BF">
              <w:t>1</w:t>
            </w:r>
            <w:r w:rsidR="008C005D">
              <w:t>,</w:t>
            </w:r>
            <w:r w:rsidRPr="000702BF">
              <w:t>660.5</w:t>
            </w:r>
            <w:r w:rsidR="008D0E0E" w:rsidRPr="000702BF">
              <w:t xml:space="preserve"> </w:t>
            </w:r>
            <w:r w:rsidRPr="000702BF">
              <w:t>MHz</w:t>
            </w:r>
          </w:p>
        </w:tc>
        <w:tc>
          <w:tcPr>
            <w:tcW w:w="3840" w:type="dxa"/>
          </w:tcPr>
          <w:p w14:paraId="586D8B61" w14:textId="631C99E8" w:rsidR="00E4618E" w:rsidRPr="000702BF" w:rsidRDefault="00E4618E" w:rsidP="00AE3F12">
            <w:pPr>
              <w:pStyle w:val="TAC"/>
            </w:pPr>
            <w:r w:rsidRPr="000702BF">
              <w:t>1</w:t>
            </w:r>
            <w:r w:rsidR="008C005D">
              <w:t>,</w:t>
            </w:r>
            <w:r w:rsidRPr="000702BF">
              <w:t>525</w:t>
            </w:r>
            <w:r w:rsidR="008D0E0E" w:rsidRPr="000702BF">
              <w:t xml:space="preserve"> </w:t>
            </w:r>
            <w:r w:rsidRPr="000702BF">
              <w:t>MHz</w:t>
            </w:r>
            <w:r w:rsidR="008D0E0E" w:rsidRPr="000702BF">
              <w:t xml:space="preserve"> </w:t>
            </w:r>
            <w:r w:rsidRPr="000702BF">
              <w:t>–</w:t>
            </w:r>
            <w:r w:rsidR="008D0E0E" w:rsidRPr="000702BF">
              <w:t xml:space="preserve"> </w:t>
            </w:r>
            <w:r w:rsidRPr="000702BF">
              <w:t>1</w:t>
            </w:r>
            <w:r w:rsidR="008C005D">
              <w:t>,</w:t>
            </w:r>
            <w:r w:rsidRPr="000702BF">
              <w:t>559</w:t>
            </w:r>
            <w:r w:rsidR="008D0E0E" w:rsidRPr="000702BF">
              <w:rPr>
                <w:rFonts w:hint="eastAsia"/>
              </w:rPr>
              <w:t xml:space="preserve"> </w:t>
            </w:r>
            <w:r w:rsidRPr="000702BF">
              <w:t>MHz</w:t>
            </w:r>
          </w:p>
        </w:tc>
        <w:tc>
          <w:tcPr>
            <w:tcW w:w="886" w:type="dxa"/>
          </w:tcPr>
          <w:p w14:paraId="7D88E359" w14:textId="77777777" w:rsidR="00E4618E" w:rsidRPr="000702BF" w:rsidRDefault="00E4618E" w:rsidP="00AE3F12">
            <w:pPr>
              <w:pStyle w:val="TAC"/>
            </w:pPr>
            <w:r w:rsidRPr="000702BF">
              <w:t>FDD</w:t>
            </w:r>
          </w:p>
        </w:tc>
      </w:tr>
      <w:tr w:rsidR="00E4618E" w:rsidRPr="000702BF" w14:paraId="3909794F" w14:textId="77777777" w:rsidTr="008D0E0E">
        <w:trPr>
          <w:jc w:val="center"/>
        </w:trPr>
        <w:tc>
          <w:tcPr>
            <w:tcW w:w="9736" w:type="dxa"/>
            <w:gridSpan w:val="4"/>
            <w:shd w:val="clear" w:color="auto" w:fill="auto"/>
          </w:tcPr>
          <w:p w14:paraId="58CFDACB" w14:textId="6885F77B" w:rsidR="00E4618E" w:rsidRPr="000702BF" w:rsidRDefault="00E4618E" w:rsidP="00AE3F12">
            <w:pPr>
              <w:pStyle w:val="TAN"/>
              <w:rPr>
                <w:b/>
                <w:lang w:eastAsia="ja-JP"/>
              </w:rPr>
            </w:pPr>
            <w:r w:rsidRPr="000702BF">
              <w:rPr>
                <w:rFonts w:hint="eastAsia"/>
              </w:rPr>
              <w:t>NOTE:</w:t>
            </w:r>
            <w:r w:rsidR="008D0E0E" w:rsidRPr="000702BF">
              <w:t xml:space="preserve"> </w:t>
            </w:r>
            <w:r w:rsidRPr="000702BF">
              <w:tab/>
            </w:r>
            <w:r w:rsidRPr="000702BF">
              <w:rPr>
                <w:rFonts w:hint="eastAsia"/>
              </w:rPr>
              <w:t>NTN</w:t>
            </w:r>
            <w:r w:rsidR="008D0E0E" w:rsidRPr="000702BF">
              <w:rPr>
                <w:rFonts w:hint="eastAsia"/>
              </w:rPr>
              <w:t xml:space="preserve"> </w:t>
            </w:r>
            <w:r w:rsidRPr="000702BF">
              <w:t>satellite</w:t>
            </w:r>
            <w:r w:rsidR="008D0E0E" w:rsidRPr="000702BF">
              <w:t xml:space="preserve"> </w:t>
            </w:r>
            <w:r w:rsidRPr="000702BF">
              <w:rPr>
                <w:rFonts w:hint="eastAsia"/>
              </w:rPr>
              <w:t>bands</w:t>
            </w:r>
            <w:r w:rsidR="008D0E0E" w:rsidRPr="000702BF">
              <w:rPr>
                <w:rFonts w:hint="eastAsia"/>
              </w:rPr>
              <w:t xml:space="preserve"> </w:t>
            </w:r>
            <w:r w:rsidRPr="000702BF">
              <w:rPr>
                <w:rFonts w:hint="eastAsia"/>
              </w:rPr>
              <w:t>are</w:t>
            </w:r>
            <w:r w:rsidR="008D0E0E" w:rsidRPr="000702BF">
              <w:rPr>
                <w:rFonts w:hint="eastAsia"/>
              </w:rPr>
              <w:t xml:space="preserve"> </w:t>
            </w:r>
            <w:r w:rsidRPr="000702BF">
              <w:rPr>
                <w:rFonts w:hint="eastAsia"/>
              </w:rPr>
              <w:t>numbered</w:t>
            </w:r>
            <w:r w:rsidR="008D0E0E" w:rsidRPr="000702BF">
              <w:rPr>
                <w:rFonts w:hint="eastAsia"/>
              </w:rPr>
              <w:t xml:space="preserve"> </w:t>
            </w:r>
            <w:r w:rsidRPr="000702BF">
              <w:rPr>
                <w:rFonts w:hint="eastAsia"/>
              </w:rPr>
              <w:t>in</w:t>
            </w:r>
            <w:r w:rsidR="008D0E0E" w:rsidRPr="000702BF">
              <w:rPr>
                <w:rFonts w:hint="eastAsia"/>
              </w:rPr>
              <w:t xml:space="preserve"> </w:t>
            </w:r>
            <w:r w:rsidRPr="000702BF">
              <w:t>descending</w:t>
            </w:r>
            <w:r w:rsidR="008D0E0E" w:rsidRPr="000702BF">
              <w:rPr>
                <w:rFonts w:hint="eastAsia"/>
              </w:rPr>
              <w:t xml:space="preserve"> </w:t>
            </w:r>
            <w:r w:rsidRPr="000702BF">
              <w:rPr>
                <w:rFonts w:hint="eastAsia"/>
              </w:rPr>
              <w:t>order</w:t>
            </w:r>
            <w:r w:rsidR="008D0E0E" w:rsidRPr="000702BF">
              <w:rPr>
                <w:rFonts w:hint="eastAsia"/>
              </w:rPr>
              <w:t xml:space="preserve"> </w:t>
            </w:r>
            <w:r w:rsidRPr="000702BF">
              <w:rPr>
                <w:rFonts w:hint="eastAsia"/>
              </w:rPr>
              <w:t>from</w:t>
            </w:r>
            <w:r w:rsidR="008D0E0E" w:rsidRPr="000702BF">
              <w:rPr>
                <w:rFonts w:hint="eastAsia"/>
              </w:rPr>
              <w:t xml:space="preserve"> </w:t>
            </w:r>
            <w:r w:rsidRPr="000702BF">
              <w:rPr>
                <w:rFonts w:hint="eastAsia"/>
              </w:rPr>
              <w:t>n256.</w:t>
            </w:r>
          </w:p>
        </w:tc>
      </w:tr>
    </w:tbl>
    <w:p w14:paraId="3B7FA431" w14:textId="77777777" w:rsidR="00E4618E" w:rsidRPr="000702BF" w:rsidRDefault="00E4618E" w:rsidP="00E4618E"/>
    <w:p w14:paraId="2ACAB322" w14:textId="77777777" w:rsidR="00E4618E" w:rsidRPr="000702BF" w:rsidRDefault="00E4618E" w:rsidP="00E4618E">
      <w:pPr>
        <w:pStyle w:val="Heading3"/>
      </w:pPr>
      <w:bookmarkStart w:id="111" w:name="_Toc97562270"/>
      <w:bookmarkStart w:id="112" w:name="_Toc104122497"/>
      <w:bookmarkStart w:id="113" w:name="_Toc104205448"/>
      <w:bookmarkStart w:id="114" w:name="_Toc104206655"/>
      <w:bookmarkStart w:id="115" w:name="_Toc104503615"/>
      <w:bookmarkStart w:id="116" w:name="_Toc106127537"/>
      <w:bookmarkStart w:id="117" w:name="_Toc137543564"/>
      <w:bookmarkStart w:id="118" w:name="_Toc152356541"/>
      <w:r w:rsidRPr="000702BF">
        <w:t>5.2.3</w:t>
      </w:r>
      <w:r w:rsidRPr="000702BF">
        <w:tab/>
        <w:t>reserved (for radiated requirements)</w:t>
      </w:r>
      <w:bookmarkEnd w:id="111"/>
      <w:bookmarkEnd w:id="112"/>
      <w:bookmarkEnd w:id="113"/>
      <w:bookmarkEnd w:id="114"/>
      <w:bookmarkEnd w:id="115"/>
      <w:bookmarkEnd w:id="116"/>
      <w:bookmarkEnd w:id="117"/>
      <w:bookmarkEnd w:id="118"/>
    </w:p>
    <w:p w14:paraId="3D46F632" w14:textId="77777777" w:rsidR="00E4618E" w:rsidRPr="000702BF" w:rsidRDefault="00E4618E" w:rsidP="00E4618E">
      <w:r w:rsidRPr="000702BF">
        <w:rPr>
          <w:rFonts w:hint="eastAsia"/>
        </w:rPr>
        <w:t>[</w:t>
      </w:r>
      <w:r w:rsidRPr="000702BF">
        <w:t>To be updated]</w:t>
      </w:r>
    </w:p>
    <w:p w14:paraId="665FA3A5" w14:textId="77777777" w:rsidR="00E4618E" w:rsidRPr="000702BF" w:rsidRDefault="00E4618E" w:rsidP="00E4618E">
      <w:pPr>
        <w:pStyle w:val="Heading2"/>
      </w:pPr>
      <w:bookmarkStart w:id="119" w:name="_Toc97562271"/>
      <w:bookmarkStart w:id="120" w:name="_Toc104122498"/>
      <w:bookmarkStart w:id="121" w:name="_Toc104205449"/>
      <w:bookmarkStart w:id="122" w:name="_Toc104206656"/>
      <w:bookmarkStart w:id="123" w:name="_Toc104503616"/>
      <w:bookmarkStart w:id="124" w:name="_Toc106127538"/>
      <w:bookmarkStart w:id="125" w:name="_Toc137543565"/>
      <w:bookmarkStart w:id="126" w:name="_Toc152356542"/>
      <w:r w:rsidRPr="000702BF">
        <w:t>5.3</w:t>
      </w:r>
      <w:r w:rsidRPr="000702BF">
        <w:tab/>
        <w:t>UE channel bandwidth</w:t>
      </w:r>
      <w:bookmarkEnd w:id="119"/>
      <w:bookmarkEnd w:id="120"/>
      <w:bookmarkEnd w:id="121"/>
      <w:bookmarkEnd w:id="122"/>
      <w:bookmarkEnd w:id="123"/>
      <w:bookmarkEnd w:id="124"/>
      <w:bookmarkEnd w:id="125"/>
      <w:bookmarkEnd w:id="126"/>
    </w:p>
    <w:p w14:paraId="7E15D5B7" w14:textId="77777777" w:rsidR="00E4618E" w:rsidRPr="000702BF" w:rsidRDefault="00E4618E" w:rsidP="00E4618E">
      <w:pPr>
        <w:pStyle w:val="Heading3"/>
      </w:pPr>
      <w:bookmarkStart w:id="127" w:name="_Toc21344194"/>
      <w:bookmarkStart w:id="128" w:name="_Toc29801678"/>
      <w:bookmarkStart w:id="129" w:name="_Toc29802102"/>
      <w:bookmarkStart w:id="130" w:name="_Toc29802727"/>
      <w:bookmarkStart w:id="131" w:name="_Toc36107469"/>
      <w:bookmarkStart w:id="132" w:name="_Toc37251228"/>
      <w:bookmarkStart w:id="133" w:name="_Toc45888014"/>
      <w:bookmarkStart w:id="134" w:name="_Toc45888613"/>
      <w:bookmarkStart w:id="135" w:name="_Toc61367253"/>
      <w:bookmarkStart w:id="136" w:name="_Toc61372636"/>
      <w:bookmarkStart w:id="137" w:name="_Toc68230576"/>
      <w:bookmarkStart w:id="138" w:name="_Toc69083989"/>
      <w:bookmarkStart w:id="139" w:name="_Toc75466996"/>
      <w:bookmarkStart w:id="140" w:name="_Toc76509018"/>
      <w:bookmarkStart w:id="141" w:name="_Toc76718008"/>
      <w:bookmarkStart w:id="142" w:name="_Toc83580318"/>
      <w:bookmarkStart w:id="143" w:name="_Toc84404827"/>
      <w:bookmarkStart w:id="144" w:name="_Toc84413436"/>
      <w:bookmarkStart w:id="145" w:name="_Toc106127539"/>
      <w:bookmarkStart w:id="146" w:name="_Toc137543566"/>
      <w:bookmarkStart w:id="147" w:name="_Toc152356543"/>
      <w:r w:rsidRPr="000702BF">
        <w:t>5.3.1</w:t>
      </w:r>
      <w:r w:rsidRPr="000702BF">
        <w:tab/>
        <w:t>General</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6B4D973" w14:textId="77777777" w:rsidR="00E4618E" w:rsidRPr="000702BF" w:rsidRDefault="00E4618E" w:rsidP="000702BF">
      <w:pPr>
        <w:spacing w:line="256" w:lineRule="auto"/>
        <w:rPr>
          <w:rFonts w:eastAsia="Yu Mincho"/>
        </w:rPr>
      </w:pPr>
      <w:bookmarkStart w:id="148" w:name="_MCCTEMPBM_CRPT44170002___4"/>
      <w:r w:rsidRPr="000702BF">
        <w:rPr>
          <w:rFonts w:eastAsia="Yu Mincho"/>
        </w:rPr>
        <w:t>The UE channel bandwidth supports a single RF carrier in the uplink or downlink at the UE. From a SAN perspective, different UE channel bandwidths may be supported within the same spectrum for transmitting to and receiving from UEs connected to the SAN.</w:t>
      </w:r>
    </w:p>
    <w:p w14:paraId="0306CFF2" w14:textId="77777777" w:rsidR="00E4618E" w:rsidRPr="000702BF" w:rsidRDefault="00E4618E" w:rsidP="000702BF">
      <w:pPr>
        <w:spacing w:line="256" w:lineRule="auto"/>
        <w:rPr>
          <w:rFonts w:eastAsia="Yu Mincho"/>
        </w:rPr>
      </w:pPr>
      <w:r w:rsidRPr="000702BF">
        <w:rPr>
          <w:rFonts w:eastAsia="Yu Mincho"/>
        </w:rPr>
        <w:t>From a UE perspective, the UE is configured with one or more BWP / carriers, each with its own UE channel bandwidth. The UE does not need to be aware of the SAN channel bandwidth or how the SAN allocates bandwidth to different UEs.</w:t>
      </w:r>
    </w:p>
    <w:p w14:paraId="37642F1C" w14:textId="77777777" w:rsidR="00E4618E" w:rsidRPr="000702BF" w:rsidRDefault="00E4618E" w:rsidP="000702BF">
      <w:pPr>
        <w:spacing w:line="256" w:lineRule="auto"/>
        <w:rPr>
          <w:rFonts w:eastAsia="Yu Mincho"/>
        </w:rPr>
      </w:pPr>
      <w:r w:rsidRPr="000702BF">
        <w:rPr>
          <w:rFonts w:eastAsia="Yu Mincho"/>
        </w:rPr>
        <w:t>The placement of the UE channel bandwidth for each UE carrier is flexible but can only be completely within the SAN channel bandwidth.</w:t>
      </w:r>
    </w:p>
    <w:p w14:paraId="197027DC" w14:textId="77777777" w:rsidR="00E4618E" w:rsidRPr="000702BF" w:rsidRDefault="00E4618E" w:rsidP="000702BF">
      <w:pPr>
        <w:spacing w:line="256" w:lineRule="auto"/>
        <w:rPr>
          <w:rFonts w:eastAsia="Yu Mincho"/>
        </w:rPr>
      </w:pPr>
      <w:r w:rsidRPr="000702BF">
        <w:rPr>
          <w:rFonts w:eastAsia="Yu Mincho"/>
        </w:rPr>
        <w:t>The relationship between the channel bandwidth, the guardband and the maximum transmission bandwidth configuration is shown in Figure 5.3.1-1.</w:t>
      </w:r>
    </w:p>
    <w:bookmarkEnd w:id="148"/>
    <w:p w14:paraId="7EB5CF80" w14:textId="72F61CD1" w:rsidR="00E4618E" w:rsidRPr="000702BF" w:rsidRDefault="00E4618E" w:rsidP="00E4618E">
      <w:pPr>
        <w:pStyle w:val="TH"/>
        <w:rPr>
          <w:rFonts w:eastAsia="Yu Mincho"/>
        </w:rPr>
      </w:pPr>
      <w:r w:rsidRPr="000702BF">
        <w:rPr>
          <w:noProof/>
        </w:rPr>
        <w:lastRenderedPageBreak/>
        <w:drawing>
          <wp:inline distT="0" distB="0" distL="0" distR="0" wp14:anchorId="11DEF2B3" wp14:editId="16B9DA3D">
            <wp:extent cx="55245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553C700D" w14:textId="3B68C15D" w:rsidR="00AE4C53" w:rsidRPr="000702BF" w:rsidRDefault="00E4618E" w:rsidP="00201225">
      <w:pPr>
        <w:pStyle w:val="TF"/>
      </w:pPr>
      <w:r w:rsidRPr="000702BF">
        <w:t>Figure 5.3.1-1: Definition of the channel bandwidth and the maximum transmission bandwidth configuration for one channel</w:t>
      </w:r>
    </w:p>
    <w:p w14:paraId="64AF232B" w14:textId="77777777" w:rsidR="00E4618E" w:rsidRPr="000702BF" w:rsidRDefault="00E4618E" w:rsidP="00E4618E">
      <w:pPr>
        <w:pStyle w:val="Heading3"/>
      </w:pPr>
      <w:bookmarkStart w:id="149" w:name="_Toc21344195"/>
      <w:bookmarkStart w:id="150" w:name="_Toc29801679"/>
      <w:bookmarkStart w:id="151" w:name="_Toc29802103"/>
      <w:bookmarkStart w:id="152" w:name="_Toc29802728"/>
      <w:bookmarkStart w:id="153" w:name="_Toc36107470"/>
      <w:bookmarkStart w:id="154" w:name="_Toc37251229"/>
      <w:bookmarkStart w:id="155" w:name="_Toc45888015"/>
      <w:bookmarkStart w:id="156" w:name="_Toc45888614"/>
      <w:bookmarkStart w:id="157" w:name="_Toc61367254"/>
      <w:bookmarkStart w:id="158" w:name="_Toc61372637"/>
      <w:bookmarkStart w:id="159" w:name="_Toc68230577"/>
      <w:bookmarkStart w:id="160" w:name="_Toc69083990"/>
      <w:bookmarkStart w:id="161" w:name="_Toc75466997"/>
      <w:bookmarkStart w:id="162" w:name="_Toc76509019"/>
      <w:bookmarkStart w:id="163" w:name="_Toc76718009"/>
      <w:bookmarkStart w:id="164" w:name="_Toc83580319"/>
      <w:bookmarkStart w:id="165" w:name="_Toc84404828"/>
      <w:bookmarkStart w:id="166" w:name="_Toc84413437"/>
      <w:bookmarkStart w:id="167" w:name="_Toc106127540"/>
      <w:bookmarkStart w:id="168" w:name="_Toc137543567"/>
      <w:bookmarkStart w:id="169" w:name="_Toc152356544"/>
      <w:r w:rsidRPr="000702BF">
        <w:t>5.3.2</w:t>
      </w:r>
      <w:r w:rsidRPr="000702BF">
        <w:tab/>
        <w:t>Maximum transmission bandwidth configuration</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2DE508AE" w14:textId="77777777" w:rsidR="00E4618E" w:rsidRPr="000702BF" w:rsidRDefault="00E4618E" w:rsidP="00E4618E">
      <w:pPr>
        <w:rPr>
          <w:rFonts w:eastAsia="Yu Mincho"/>
        </w:rPr>
      </w:pPr>
      <w:r w:rsidRPr="000702BF">
        <w:rPr>
          <w:rFonts w:eastAsia="Yu Mincho" w:hint="eastAsia"/>
        </w:rPr>
        <w:t xml:space="preserve">The maximum transmission bandwidth configuration </w:t>
      </w:r>
      <w:r w:rsidRPr="000702BF">
        <w:rPr>
          <w:rFonts w:eastAsia="Yu Mincho"/>
        </w:rPr>
        <w:t>N</w:t>
      </w:r>
      <w:r w:rsidRPr="000702BF">
        <w:rPr>
          <w:rFonts w:eastAsia="Yu Mincho"/>
          <w:vertAlign w:val="subscript"/>
        </w:rPr>
        <w:t>RB</w:t>
      </w:r>
      <w:r w:rsidRPr="000702BF">
        <w:rPr>
          <w:rFonts w:eastAsia="Yu Mincho"/>
        </w:rPr>
        <w:t xml:space="preserve"> for each UE channel bandwidth and subcarrier spacing is specified in Table 5.3.2-1.</w:t>
      </w:r>
    </w:p>
    <w:p w14:paraId="468ACFCE" w14:textId="77777777" w:rsidR="00E4618E" w:rsidRPr="000702BF" w:rsidRDefault="00E4618E" w:rsidP="0002370F">
      <w:pPr>
        <w:pStyle w:val="TH"/>
      </w:pPr>
      <w:bookmarkStart w:id="170" w:name="_MCCTEMPBM_CRPT44170003___4"/>
      <w:r w:rsidRPr="000702BF">
        <w:t>Table 5.3.2-1: Maximum transmission bandwidth configuration N</w:t>
      </w:r>
      <w:r w:rsidRPr="000702BF">
        <w:rPr>
          <w:vertAlign w:val="subscript"/>
        </w:rPr>
        <w:t>RB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2"/>
        <w:gridCol w:w="1503"/>
        <w:gridCol w:w="1502"/>
        <w:gridCol w:w="1503"/>
        <w:gridCol w:w="1503"/>
      </w:tblGrid>
      <w:tr w:rsidR="00E4618E" w:rsidRPr="000702BF" w14:paraId="6EE9B075" w14:textId="77777777" w:rsidTr="008D0E0E">
        <w:trPr>
          <w:jc w:val="center"/>
        </w:trPr>
        <w:tc>
          <w:tcPr>
            <w:tcW w:w="1502" w:type="dxa"/>
            <w:vMerge w:val="restart"/>
            <w:shd w:val="clear" w:color="auto" w:fill="auto"/>
          </w:tcPr>
          <w:p w14:paraId="5652EE72" w14:textId="5D4A6B3F" w:rsidR="00E4618E" w:rsidRPr="000702BF" w:rsidRDefault="00E4618E" w:rsidP="00AE3F12">
            <w:pPr>
              <w:pStyle w:val="TAH"/>
              <w:rPr>
                <w:rFonts w:eastAsia="DengXian"/>
              </w:rPr>
            </w:pPr>
            <w:bookmarkStart w:id="171" w:name="_Toc21344196"/>
            <w:bookmarkStart w:id="172" w:name="_Toc29801680"/>
            <w:bookmarkStart w:id="173" w:name="_Toc29802104"/>
            <w:bookmarkStart w:id="174" w:name="_Toc29802729"/>
            <w:bookmarkStart w:id="175" w:name="_Toc36107471"/>
            <w:bookmarkStart w:id="176" w:name="_Toc37251230"/>
            <w:bookmarkStart w:id="177" w:name="_Toc45888016"/>
            <w:bookmarkStart w:id="178" w:name="_Toc45888615"/>
            <w:bookmarkStart w:id="179" w:name="_Toc61367255"/>
            <w:bookmarkStart w:id="180" w:name="_Toc61372638"/>
            <w:bookmarkStart w:id="181" w:name="_Toc68230578"/>
            <w:bookmarkStart w:id="182" w:name="_Toc69083991"/>
            <w:bookmarkStart w:id="183" w:name="_Toc75466998"/>
            <w:bookmarkStart w:id="184" w:name="_Toc76509020"/>
            <w:bookmarkStart w:id="185" w:name="_Toc76718010"/>
            <w:bookmarkStart w:id="186" w:name="_Toc83580320"/>
            <w:bookmarkStart w:id="187" w:name="_Toc84404829"/>
            <w:bookmarkStart w:id="188" w:name="_Toc84413438"/>
            <w:bookmarkEnd w:id="170"/>
            <w:r w:rsidRPr="000702BF">
              <w:rPr>
                <w:rFonts w:eastAsia="DengXian"/>
              </w:rPr>
              <w:t>SCS</w:t>
            </w:r>
            <w:r w:rsidR="008D0E0E" w:rsidRPr="000702BF">
              <w:rPr>
                <w:rFonts w:eastAsia="DengXian"/>
              </w:rPr>
              <w:t xml:space="preserve"> </w:t>
            </w:r>
            <w:r w:rsidRPr="000702BF">
              <w:rPr>
                <w:rFonts w:eastAsia="DengXian"/>
              </w:rPr>
              <w:t>(kHz)</w:t>
            </w:r>
          </w:p>
        </w:tc>
        <w:tc>
          <w:tcPr>
            <w:tcW w:w="1503" w:type="dxa"/>
            <w:shd w:val="clear" w:color="auto" w:fill="auto"/>
          </w:tcPr>
          <w:p w14:paraId="469278BC" w14:textId="46659959" w:rsidR="00E4618E" w:rsidRPr="000702BF" w:rsidRDefault="00E4618E" w:rsidP="00AE3F12">
            <w:pPr>
              <w:pStyle w:val="TAH"/>
              <w:rPr>
                <w:rFonts w:eastAsia="DengXian"/>
              </w:rPr>
            </w:pPr>
            <w:r w:rsidRPr="000702BF">
              <w:rPr>
                <w:rFonts w:eastAsia="DengXian"/>
              </w:rPr>
              <w:t>5</w:t>
            </w:r>
            <w:r w:rsidR="008D0E0E" w:rsidRPr="000702BF">
              <w:rPr>
                <w:rFonts w:eastAsia="DengXian"/>
              </w:rPr>
              <w:t xml:space="preserve"> </w:t>
            </w:r>
          </w:p>
          <w:p w14:paraId="7C2E9EA8" w14:textId="77777777" w:rsidR="00E4618E" w:rsidRPr="000702BF" w:rsidRDefault="00E4618E" w:rsidP="00AE3F12">
            <w:pPr>
              <w:pStyle w:val="TAH"/>
              <w:rPr>
                <w:rFonts w:eastAsia="DengXian"/>
              </w:rPr>
            </w:pPr>
            <w:r w:rsidRPr="000702BF">
              <w:rPr>
                <w:rFonts w:eastAsia="DengXian"/>
              </w:rPr>
              <w:t>MHz</w:t>
            </w:r>
          </w:p>
        </w:tc>
        <w:tc>
          <w:tcPr>
            <w:tcW w:w="1502" w:type="dxa"/>
            <w:shd w:val="clear" w:color="auto" w:fill="auto"/>
          </w:tcPr>
          <w:p w14:paraId="2389957C" w14:textId="77777777" w:rsidR="00E4618E" w:rsidRPr="000702BF" w:rsidRDefault="00E4618E" w:rsidP="00AE3F12">
            <w:pPr>
              <w:pStyle w:val="TAH"/>
              <w:rPr>
                <w:rFonts w:eastAsia="DengXian"/>
              </w:rPr>
            </w:pPr>
            <w:r w:rsidRPr="000702BF">
              <w:rPr>
                <w:rFonts w:eastAsia="DengXian"/>
              </w:rPr>
              <w:t>10</w:t>
            </w:r>
          </w:p>
          <w:p w14:paraId="703872A9"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4093BB93" w14:textId="77777777" w:rsidR="00E4618E" w:rsidRPr="000702BF" w:rsidRDefault="00E4618E" w:rsidP="00AE3F12">
            <w:pPr>
              <w:pStyle w:val="TAH"/>
              <w:rPr>
                <w:rFonts w:eastAsia="DengXian"/>
              </w:rPr>
            </w:pPr>
            <w:r w:rsidRPr="000702BF">
              <w:rPr>
                <w:rFonts w:eastAsia="DengXian"/>
              </w:rPr>
              <w:t>15</w:t>
            </w:r>
          </w:p>
          <w:p w14:paraId="7E8FCBBE"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6D8833F4" w14:textId="77777777" w:rsidR="00E4618E" w:rsidRPr="000702BF" w:rsidRDefault="00E4618E" w:rsidP="00AE3F12">
            <w:pPr>
              <w:pStyle w:val="TAH"/>
              <w:rPr>
                <w:rFonts w:eastAsia="DengXian"/>
              </w:rPr>
            </w:pPr>
            <w:r w:rsidRPr="000702BF">
              <w:rPr>
                <w:rFonts w:eastAsia="DengXian"/>
              </w:rPr>
              <w:t>20</w:t>
            </w:r>
          </w:p>
          <w:p w14:paraId="1D3E0244" w14:textId="77777777" w:rsidR="00E4618E" w:rsidRPr="000702BF" w:rsidRDefault="00E4618E" w:rsidP="00AE3F12">
            <w:pPr>
              <w:pStyle w:val="TAH"/>
              <w:rPr>
                <w:rFonts w:eastAsia="DengXian"/>
              </w:rPr>
            </w:pPr>
            <w:r w:rsidRPr="000702BF">
              <w:rPr>
                <w:rFonts w:eastAsia="DengXian"/>
              </w:rPr>
              <w:t>MHz</w:t>
            </w:r>
          </w:p>
        </w:tc>
      </w:tr>
      <w:tr w:rsidR="00E4618E" w:rsidRPr="000702BF" w14:paraId="0417AF2B" w14:textId="77777777" w:rsidTr="008D0E0E">
        <w:trPr>
          <w:jc w:val="center"/>
        </w:trPr>
        <w:tc>
          <w:tcPr>
            <w:tcW w:w="1502" w:type="dxa"/>
            <w:vMerge/>
            <w:shd w:val="clear" w:color="auto" w:fill="auto"/>
          </w:tcPr>
          <w:p w14:paraId="16237CD5" w14:textId="77777777" w:rsidR="00E4618E" w:rsidRPr="000702BF" w:rsidRDefault="00E4618E" w:rsidP="00AE3F12">
            <w:pPr>
              <w:pStyle w:val="TAH"/>
              <w:rPr>
                <w:rFonts w:eastAsia="DengXian"/>
              </w:rPr>
            </w:pPr>
          </w:p>
        </w:tc>
        <w:tc>
          <w:tcPr>
            <w:tcW w:w="1503" w:type="dxa"/>
            <w:shd w:val="clear" w:color="auto" w:fill="auto"/>
          </w:tcPr>
          <w:p w14:paraId="6A78A276"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c>
          <w:tcPr>
            <w:tcW w:w="1502" w:type="dxa"/>
            <w:shd w:val="clear" w:color="auto" w:fill="auto"/>
          </w:tcPr>
          <w:p w14:paraId="30FD73B7"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c>
          <w:tcPr>
            <w:tcW w:w="1503" w:type="dxa"/>
            <w:shd w:val="clear" w:color="auto" w:fill="auto"/>
          </w:tcPr>
          <w:p w14:paraId="064D0E13"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c>
          <w:tcPr>
            <w:tcW w:w="1503" w:type="dxa"/>
            <w:shd w:val="clear" w:color="auto" w:fill="auto"/>
          </w:tcPr>
          <w:p w14:paraId="5521932B" w14:textId="77777777" w:rsidR="00E4618E" w:rsidRPr="000702BF" w:rsidRDefault="00E4618E" w:rsidP="00AE3F12">
            <w:pPr>
              <w:pStyle w:val="TAH"/>
              <w:rPr>
                <w:rFonts w:eastAsia="DengXian"/>
              </w:rPr>
            </w:pPr>
            <w:r w:rsidRPr="000702BF">
              <w:rPr>
                <w:rFonts w:eastAsia="DengXian"/>
              </w:rPr>
              <w:t>N</w:t>
            </w:r>
            <w:r w:rsidRPr="000702BF">
              <w:rPr>
                <w:rFonts w:eastAsia="DengXian"/>
                <w:vertAlign w:val="subscript"/>
              </w:rPr>
              <w:t>RB</w:t>
            </w:r>
          </w:p>
        </w:tc>
      </w:tr>
      <w:tr w:rsidR="00E4618E" w:rsidRPr="000702BF" w14:paraId="6AE32EEB" w14:textId="77777777" w:rsidTr="008D0E0E">
        <w:trPr>
          <w:jc w:val="center"/>
        </w:trPr>
        <w:tc>
          <w:tcPr>
            <w:tcW w:w="1502" w:type="dxa"/>
            <w:shd w:val="clear" w:color="auto" w:fill="auto"/>
          </w:tcPr>
          <w:p w14:paraId="1BA7B03B" w14:textId="77777777" w:rsidR="00E4618E" w:rsidRPr="000702BF" w:rsidRDefault="00E4618E" w:rsidP="00AE3F12">
            <w:pPr>
              <w:pStyle w:val="TAC"/>
              <w:rPr>
                <w:rFonts w:eastAsia="DengXian"/>
              </w:rPr>
            </w:pPr>
            <w:r w:rsidRPr="000702BF">
              <w:rPr>
                <w:rFonts w:eastAsia="DengXian"/>
              </w:rPr>
              <w:t>15</w:t>
            </w:r>
          </w:p>
        </w:tc>
        <w:tc>
          <w:tcPr>
            <w:tcW w:w="1503" w:type="dxa"/>
            <w:shd w:val="clear" w:color="auto" w:fill="auto"/>
          </w:tcPr>
          <w:p w14:paraId="0B209656" w14:textId="77777777" w:rsidR="00E4618E" w:rsidRPr="000702BF" w:rsidRDefault="00E4618E" w:rsidP="00AE3F12">
            <w:pPr>
              <w:pStyle w:val="TAC"/>
              <w:rPr>
                <w:rFonts w:eastAsia="DengXian"/>
              </w:rPr>
            </w:pPr>
            <w:r w:rsidRPr="000702BF">
              <w:rPr>
                <w:rFonts w:eastAsia="DengXian"/>
              </w:rPr>
              <w:t>25</w:t>
            </w:r>
          </w:p>
        </w:tc>
        <w:tc>
          <w:tcPr>
            <w:tcW w:w="1502" w:type="dxa"/>
            <w:shd w:val="clear" w:color="auto" w:fill="auto"/>
          </w:tcPr>
          <w:p w14:paraId="7C341EFB" w14:textId="77777777" w:rsidR="00E4618E" w:rsidRPr="000702BF" w:rsidRDefault="00E4618E" w:rsidP="00AE3F12">
            <w:pPr>
              <w:pStyle w:val="TAC"/>
              <w:rPr>
                <w:rFonts w:eastAsia="DengXian"/>
              </w:rPr>
            </w:pPr>
            <w:r w:rsidRPr="000702BF">
              <w:rPr>
                <w:rFonts w:eastAsia="DengXian"/>
              </w:rPr>
              <w:t>52</w:t>
            </w:r>
          </w:p>
        </w:tc>
        <w:tc>
          <w:tcPr>
            <w:tcW w:w="1503" w:type="dxa"/>
            <w:shd w:val="clear" w:color="auto" w:fill="auto"/>
          </w:tcPr>
          <w:p w14:paraId="769576CC" w14:textId="77777777" w:rsidR="00E4618E" w:rsidRPr="000702BF" w:rsidRDefault="00E4618E" w:rsidP="00AE3F12">
            <w:pPr>
              <w:pStyle w:val="TAC"/>
              <w:rPr>
                <w:rFonts w:eastAsia="DengXian"/>
              </w:rPr>
            </w:pPr>
            <w:r w:rsidRPr="000702BF">
              <w:rPr>
                <w:rFonts w:eastAsia="DengXian"/>
              </w:rPr>
              <w:t>79</w:t>
            </w:r>
          </w:p>
        </w:tc>
        <w:tc>
          <w:tcPr>
            <w:tcW w:w="1503" w:type="dxa"/>
            <w:shd w:val="clear" w:color="auto" w:fill="auto"/>
          </w:tcPr>
          <w:p w14:paraId="5EFB5470" w14:textId="77777777" w:rsidR="00E4618E" w:rsidRPr="000702BF" w:rsidRDefault="00E4618E" w:rsidP="00AE3F12">
            <w:pPr>
              <w:pStyle w:val="TAC"/>
              <w:rPr>
                <w:rFonts w:eastAsia="DengXian"/>
              </w:rPr>
            </w:pPr>
            <w:r w:rsidRPr="000702BF">
              <w:rPr>
                <w:rFonts w:eastAsia="DengXian"/>
              </w:rPr>
              <w:t>106</w:t>
            </w:r>
          </w:p>
        </w:tc>
      </w:tr>
      <w:tr w:rsidR="00E4618E" w:rsidRPr="000702BF" w14:paraId="29C83B78" w14:textId="77777777" w:rsidTr="008D0E0E">
        <w:trPr>
          <w:jc w:val="center"/>
        </w:trPr>
        <w:tc>
          <w:tcPr>
            <w:tcW w:w="1502" w:type="dxa"/>
            <w:shd w:val="clear" w:color="auto" w:fill="auto"/>
          </w:tcPr>
          <w:p w14:paraId="288BCC3B" w14:textId="77777777" w:rsidR="00E4618E" w:rsidRPr="000702BF" w:rsidRDefault="00E4618E" w:rsidP="00AE3F12">
            <w:pPr>
              <w:pStyle w:val="TAC"/>
              <w:rPr>
                <w:rFonts w:eastAsia="DengXian"/>
              </w:rPr>
            </w:pPr>
            <w:r w:rsidRPr="000702BF">
              <w:rPr>
                <w:rFonts w:eastAsia="DengXian"/>
              </w:rPr>
              <w:t>30</w:t>
            </w:r>
          </w:p>
        </w:tc>
        <w:tc>
          <w:tcPr>
            <w:tcW w:w="1503" w:type="dxa"/>
            <w:shd w:val="clear" w:color="auto" w:fill="auto"/>
          </w:tcPr>
          <w:p w14:paraId="1626CBC7" w14:textId="77777777" w:rsidR="00E4618E" w:rsidRPr="000702BF" w:rsidRDefault="00E4618E" w:rsidP="00AE3F12">
            <w:pPr>
              <w:pStyle w:val="TAC"/>
              <w:rPr>
                <w:rFonts w:eastAsia="DengXian"/>
              </w:rPr>
            </w:pPr>
            <w:r w:rsidRPr="000702BF">
              <w:rPr>
                <w:rFonts w:eastAsia="DengXian"/>
              </w:rPr>
              <w:t>11</w:t>
            </w:r>
          </w:p>
        </w:tc>
        <w:tc>
          <w:tcPr>
            <w:tcW w:w="1502" w:type="dxa"/>
            <w:shd w:val="clear" w:color="auto" w:fill="auto"/>
          </w:tcPr>
          <w:p w14:paraId="69644AB0" w14:textId="77777777" w:rsidR="00E4618E" w:rsidRPr="000702BF" w:rsidRDefault="00E4618E" w:rsidP="00AE3F12">
            <w:pPr>
              <w:pStyle w:val="TAC"/>
              <w:rPr>
                <w:rFonts w:eastAsia="DengXian"/>
              </w:rPr>
            </w:pPr>
            <w:r w:rsidRPr="000702BF">
              <w:rPr>
                <w:rFonts w:eastAsia="DengXian"/>
              </w:rPr>
              <w:t>24</w:t>
            </w:r>
          </w:p>
        </w:tc>
        <w:tc>
          <w:tcPr>
            <w:tcW w:w="1503" w:type="dxa"/>
            <w:shd w:val="clear" w:color="auto" w:fill="auto"/>
          </w:tcPr>
          <w:p w14:paraId="47922105" w14:textId="77777777" w:rsidR="00E4618E" w:rsidRPr="000702BF" w:rsidRDefault="00E4618E" w:rsidP="00AE3F12">
            <w:pPr>
              <w:pStyle w:val="TAC"/>
              <w:rPr>
                <w:rFonts w:eastAsia="DengXian"/>
              </w:rPr>
            </w:pPr>
            <w:r w:rsidRPr="000702BF">
              <w:rPr>
                <w:rFonts w:eastAsia="DengXian"/>
              </w:rPr>
              <w:t>38</w:t>
            </w:r>
          </w:p>
        </w:tc>
        <w:tc>
          <w:tcPr>
            <w:tcW w:w="1503" w:type="dxa"/>
            <w:shd w:val="clear" w:color="auto" w:fill="auto"/>
          </w:tcPr>
          <w:p w14:paraId="4C09A9E9" w14:textId="77777777" w:rsidR="00E4618E" w:rsidRPr="000702BF" w:rsidRDefault="00E4618E" w:rsidP="00AE3F12">
            <w:pPr>
              <w:pStyle w:val="TAC"/>
              <w:rPr>
                <w:rFonts w:eastAsia="DengXian"/>
              </w:rPr>
            </w:pPr>
            <w:r w:rsidRPr="000702BF">
              <w:rPr>
                <w:rFonts w:eastAsia="DengXian"/>
              </w:rPr>
              <w:t>51</w:t>
            </w:r>
          </w:p>
        </w:tc>
      </w:tr>
      <w:tr w:rsidR="00E4618E" w:rsidRPr="000702BF" w14:paraId="422C78A4" w14:textId="77777777" w:rsidTr="008D0E0E">
        <w:trPr>
          <w:jc w:val="center"/>
        </w:trPr>
        <w:tc>
          <w:tcPr>
            <w:tcW w:w="1502" w:type="dxa"/>
            <w:shd w:val="clear" w:color="auto" w:fill="auto"/>
          </w:tcPr>
          <w:p w14:paraId="019E2CAF" w14:textId="77777777" w:rsidR="00E4618E" w:rsidRPr="000702BF" w:rsidRDefault="00E4618E" w:rsidP="00AE3F12">
            <w:pPr>
              <w:pStyle w:val="TAC"/>
              <w:rPr>
                <w:rFonts w:eastAsia="DengXian"/>
              </w:rPr>
            </w:pPr>
            <w:r w:rsidRPr="000702BF">
              <w:rPr>
                <w:rFonts w:eastAsia="DengXian"/>
              </w:rPr>
              <w:t>60</w:t>
            </w:r>
          </w:p>
        </w:tc>
        <w:tc>
          <w:tcPr>
            <w:tcW w:w="1503" w:type="dxa"/>
            <w:shd w:val="clear" w:color="auto" w:fill="auto"/>
          </w:tcPr>
          <w:p w14:paraId="2C24F0FE" w14:textId="77777777" w:rsidR="00E4618E" w:rsidRPr="000702BF" w:rsidRDefault="00E4618E" w:rsidP="00AE3F12">
            <w:pPr>
              <w:pStyle w:val="TAC"/>
              <w:rPr>
                <w:rFonts w:eastAsia="DengXian"/>
              </w:rPr>
            </w:pPr>
            <w:r w:rsidRPr="000702BF">
              <w:rPr>
                <w:rFonts w:eastAsia="DengXian"/>
              </w:rPr>
              <w:t>N/A</w:t>
            </w:r>
          </w:p>
        </w:tc>
        <w:tc>
          <w:tcPr>
            <w:tcW w:w="1502" w:type="dxa"/>
            <w:shd w:val="clear" w:color="auto" w:fill="auto"/>
          </w:tcPr>
          <w:p w14:paraId="203E1BB0" w14:textId="77777777" w:rsidR="00E4618E" w:rsidRPr="000702BF" w:rsidRDefault="00E4618E" w:rsidP="00AE3F12">
            <w:pPr>
              <w:pStyle w:val="TAC"/>
              <w:rPr>
                <w:rFonts w:eastAsia="DengXian"/>
              </w:rPr>
            </w:pPr>
            <w:r w:rsidRPr="000702BF">
              <w:rPr>
                <w:rFonts w:eastAsia="DengXian"/>
              </w:rPr>
              <w:t>11</w:t>
            </w:r>
          </w:p>
        </w:tc>
        <w:tc>
          <w:tcPr>
            <w:tcW w:w="1503" w:type="dxa"/>
            <w:shd w:val="clear" w:color="auto" w:fill="auto"/>
          </w:tcPr>
          <w:p w14:paraId="09B904FF" w14:textId="77777777" w:rsidR="00E4618E" w:rsidRPr="000702BF" w:rsidRDefault="00E4618E" w:rsidP="00AE3F12">
            <w:pPr>
              <w:pStyle w:val="TAC"/>
              <w:rPr>
                <w:rFonts w:eastAsia="DengXian"/>
              </w:rPr>
            </w:pPr>
            <w:r w:rsidRPr="000702BF">
              <w:rPr>
                <w:rFonts w:eastAsia="DengXian"/>
              </w:rPr>
              <w:t>18</w:t>
            </w:r>
          </w:p>
        </w:tc>
        <w:tc>
          <w:tcPr>
            <w:tcW w:w="1503" w:type="dxa"/>
            <w:shd w:val="clear" w:color="auto" w:fill="auto"/>
          </w:tcPr>
          <w:p w14:paraId="1A016280" w14:textId="77777777" w:rsidR="00E4618E" w:rsidRPr="000702BF" w:rsidRDefault="00E4618E" w:rsidP="00AE3F12">
            <w:pPr>
              <w:pStyle w:val="TAC"/>
              <w:rPr>
                <w:rFonts w:eastAsia="DengXian"/>
              </w:rPr>
            </w:pPr>
            <w:r w:rsidRPr="000702BF">
              <w:rPr>
                <w:rFonts w:eastAsia="DengXian"/>
              </w:rPr>
              <w:t>24</w:t>
            </w:r>
          </w:p>
        </w:tc>
      </w:tr>
    </w:tbl>
    <w:p w14:paraId="3F1D0D3F" w14:textId="77777777" w:rsidR="00E4618E" w:rsidRPr="000702BF" w:rsidRDefault="00E4618E" w:rsidP="00E4618E"/>
    <w:p w14:paraId="58920DFD" w14:textId="77777777" w:rsidR="00E4618E" w:rsidRPr="000702BF" w:rsidRDefault="00E4618E" w:rsidP="00E4618E">
      <w:pPr>
        <w:pStyle w:val="Heading3"/>
      </w:pPr>
      <w:bookmarkStart w:id="189" w:name="_Toc106127541"/>
      <w:bookmarkStart w:id="190" w:name="_Toc137543568"/>
      <w:bookmarkStart w:id="191" w:name="_Toc152356545"/>
      <w:r w:rsidRPr="000702BF">
        <w:t>5.3.3</w:t>
      </w:r>
      <w:r w:rsidRPr="000702BF">
        <w:tab/>
        <w:t>Minimum guardband and transmission bandwidth configuration</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762F9686" w14:textId="77777777" w:rsidR="00E4618E" w:rsidRPr="000702BF" w:rsidRDefault="00E4618E" w:rsidP="00E4618E">
      <w:pPr>
        <w:rPr>
          <w:rFonts w:eastAsia="Yu Mincho"/>
        </w:rPr>
      </w:pPr>
      <w:r w:rsidRPr="000702BF">
        <w:rPr>
          <w:rFonts w:eastAsia="Yu Mincho"/>
        </w:rPr>
        <w:t>The minimum guardband for each UE channel bandwidth and SCS is specified in Table 5.3.3-1,</w:t>
      </w:r>
    </w:p>
    <w:p w14:paraId="1AAE76F0" w14:textId="77777777" w:rsidR="00E4618E" w:rsidRPr="000702BF" w:rsidRDefault="00E4618E" w:rsidP="00E4618E">
      <w:pPr>
        <w:pStyle w:val="TH"/>
      </w:pPr>
      <w:r w:rsidRPr="000702BF">
        <w:t>Table 5.3.3-1: Minimum guardband for each UE channel bandwidth and SCS (kHz)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2"/>
        <w:gridCol w:w="1503"/>
        <w:gridCol w:w="1502"/>
        <w:gridCol w:w="1503"/>
        <w:gridCol w:w="1503"/>
      </w:tblGrid>
      <w:tr w:rsidR="00E4618E" w:rsidRPr="000702BF" w14:paraId="6F7E1360" w14:textId="77777777" w:rsidTr="008D0E0E">
        <w:trPr>
          <w:jc w:val="center"/>
        </w:trPr>
        <w:tc>
          <w:tcPr>
            <w:tcW w:w="1502" w:type="dxa"/>
            <w:shd w:val="clear" w:color="auto" w:fill="auto"/>
          </w:tcPr>
          <w:p w14:paraId="32158A2A" w14:textId="42F2D75E" w:rsidR="00E4618E" w:rsidRPr="000702BF" w:rsidRDefault="00E4618E" w:rsidP="00AE3F12">
            <w:pPr>
              <w:pStyle w:val="TAH"/>
              <w:rPr>
                <w:rFonts w:eastAsia="DengXian"/>
              </w:rPr>
            </w:pPr>
            <w:r w:rsidRPr="000702BF">
              <w:rPr>
                <w:rFonts w:eastAsia="DengXian"/>
              </w:rPr>
              <w:t>SCS</w:t>
            </w:r>
            <w:r w:rsidR="008D0E0E" w:rsidRPr="000702BF">
              <w:rPr>
                <w:rFonts w:eastAsia="DengXian"/>
              </w:rPr>
              <w:t xml:space="preserve"> </w:t>
            </w:r>
            <w:r w:rsidRPr="000702BF">
              <w:rPr>
                <w:rFonts w:eastAsia="DengXian"/>
              </w:rPr>
              <w:t>(kHz)</w:t>
            </w:r>
          </w:p>
        </w:tc>
        <w:tc>
          <w:tcPr>
            <w:tcW w:w="1503" w:type="dxa"/>
            <w:shd w:val="clear" w:color="auto" w:fill="auto"/>
          </w:tcPr>
          <w:p w14:paraId="7F6230D7" w14:textId="34E9E872" w:rsidR="00E4618E" w:rsidRPr="000702BF" w:rsidRDefault="00E4618E" w:rsidP="00AE3F12">
            <w:pPr>
              <w:pStyle w:val="TAH"/>
              <w:rPr>
                <w:rFonts w:eastAsia="DengXian"/>
              </w:rPr>
            </w:pPr>
            <w:r w:rsidRPr="000702BF">
              <w:rPr>
                <w:rFonts w:eastAsia="DengXian"/>
              </w:rPr>
              <w:t>5</w:t>
            </w:r>
            <w:r w:rsidR="008D0E0E" w:rsidRPr="000702BF">
              <w:rPr>
                <w:rFonts w:eastAsia="DengXian"/>
              </w:rPr>
              <w:t xml:space="preserve"> </w:t>
            </w:r>
          </w:p>
          <w:p w14:paraId="74F8A229" w14:textId="77777777" w:rsidR="00E4618E" w:rsidRPr="000702BF" w:rsidRDefault="00E4618E" w:rsidP="00AE3F12">
            <w:pPr>
              <w:pStyle w:val="TAH"/>
              <w:rPr>
                <w:rFonts w:eastAsia="DengXian"/>
              </w:rPr>
            </w:pPr>
            <w:r w:rsidRPr="000702BF">
              <w:rPr>
                <w:rFonts w:eastAsia="DengXian"/>
              </w:rPr>
              <w:t>MHz</w:t>
            </w:r>
          </w:p>
        </w:tc>
        <w:tc>
          <w:tcPr>
            <w:tcW w:w="1502" w:type="dxa"/>
            <w:shd w:val="clear" w:color="auto" w:fill="auto"/>
          </w:tcPr>
          <w:p w14:paraId="0171FB0E" w14:textId="77777777" w:rsidR="00E4618E" w:rsidRPr="000702BF" w:rsidRDefault="00E4618E" w:rsidP="00AE3F12">
            <w:pPr>
              <w:pStyle w:val="TAH"/>
              <w:rPr>
                <w:rFonts w:eastAsia="DengXian"/>
              </w:rPr>
            </w:pPr>
            <w:r w:rsidRPr="000702BF">
              <w:rPr>
                <w:rFonts w:eastAsia="DengXian"/>
              </w:rPr>
              <w:t>10</w:t>
            </w:r>
          </w:p>
          <w:p w14:paraId="0CB8FAD1"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2F7AD648" w14:textId="77777777" w:rsidR="00E4618E" w:rsidRPr="000702BF" w:rsidRDefault="00E4618E" w:rsidP="00AE3F12">
            <w:pPr>
              <w:pStyle w:val="TAH"/>
              <w:rPr>
                <w:rFonts w:eastAsia="DengXian"/>
              </w:rPr>
            </w:pPr>
            <w:r w:rsidRPr="000702BF">
              <w:rPr>
                <w:rFonts w:eastAsia="DengXian"/>
              </w:rPr>
              <w:t>15</w:t>
            </w:r>
          </w:p>
          <w:p w14:paraId="167B4989" w14:textId="77777777" w:rsidR="00E4618E" w:rsidRPr="000702BF" w:rsidRDefault="00E4618E" w:rsidP="00AE3F12">
            <w:pPr>
              <w:pStyle w:val="TAH"/>
              <w:rPr>
                <w:rFonts w:eastAsia="DengXian"/>
              </w:rPr>
            </w:pPr>
            <w:r w:rsidRPr="000702BF">
              <w:rPr>
                <w:rFonts w:eastAsia="DengXian"/>
              </w:rPr>
              <w:t>MHz</w:t>
            </w:r>
          </w:p>
        </w:tc>
        <w:tc>
          <w:tcPr>
            <w:tcW w:w="1503" w:type="dxa"/>
            <w:shd w:val="clear" w:color="auto" w:fill="auto"/>
          </w:tcPr>
          <w:p w14:paraId="12C0BF89" w14:textId="77777777" w:rsidR="00E4618E" w:rsidRPr="000702BF" w:rsidRDefault="00E4618E" w:rsidP="00AE3F12">
            <w:pPr>
              <w:pStyle w:val="TAH"/>
              <w:rPr>
                <w:rFonts w:eastAsia="DengXian"/>
              </w:rPr>
            </w:pPr>
            <w:r w:rsidRPr="000702BF">
              <w:rPr>
                <w:rFonts w:eastAsia="DengXian"/>
              </w:rPr>
              <w:t>20</w:t>
            </w:r>
          </w:p>
          <w:p w14:paraId="0780B3CA" w14:textId="77777777" w:rsidR="00E4618E" w:rsidRPr="000702BF" w:rsidRDefault="00E4618E" w:rsidP="00AE3F12">
            <w:pPr>
              <w:pStyle w:val="TAH"/>
              <w:rPr>
                <w:rFonts w:eastAsia="DengXian"/>
              </w:rPr>
            </w:pPr>
            <w:r w:rsidRPr="000702BF">
              <w:rPr>
                <w:rFonts w:eastAsia="DengXian"/>
              </w:rPr>
              <w:t>MHz</w:t>
            </w:r>
          </w:p>
        </w:tc>
      </w:tr>
      <w:tr w:rsidR="00E4618E" w:rsidRPr="000702BF" w14:paraId="74DE9004" w14:textId="77777777" w:rsidTr="008D0E0E">
        <w:trPr>
          <w:jc w:val="center"/>
        </w:trPr>
        <w:tc>
          <w:tcPr>
            <w:tcW w:w="1502" w:type="dxa"/>
            <w:shd w:val="clear" w:color="auto" w:fill="auto"/>
          </w:tcPr>
          <w:p w14:paraId="52BA3AE7" w14:textId="77777777" w:rsidR="00E4618E" w:rsidRPr="000702BF" w:rsidRDefault="00E4618E" w:rsidP="00AE3F12">
            <w:pPr>
              <w:pStyle w:val="TAC"/>
              <w:rPr>
                <w:rFonts w:eastAsia="DengXian"/>
              </w:rPr>
            </w:pPr>
            <w:r w:rsidRPr="000702BF">
              <w:rPr>
                <w:rFonts w:eastAsia="DengXian"/>
              </w:rPr>
              <w:t>15</w:t>
            </w:r>
          </w:p>
        </w:tc>
        <w:tc>
          <w:tcPr>
            <w:tcW w:w="1503" w:type="dxa"/>
            <w:shd w:val="clear" w:color="auto" w:fill="auto"/>
          </w:tcPr>
          <w:p w14:paraId="4D729D3D" w14:textId="77777777" w:rsidR="00E4618E" w:rsidRPr="000702BF" w:rsidRDefault="00E4618E" w:rsidP="00AE3F12">
            <w:pPr>
              <w:pStyle w:val="TAC"/>
              <w:rPr>
                <w:rFonts w:eastAsia="DengXian"/>
              </w:rPr>
            </w:pPr>
            <w:r w:rsidRPr="000702BF">
              <w:rPr>
                <w:rFonts w:eastAsia="DengXian"/>
              </w:rPr>
              <w:t>242.5</w:t>
            </w:r>
          </w:p>
        </w:tc>
        <w:tc>
          <w:tcPr>
            <w:tcW w:w="1502" w:type="dxa"/>
            <w:shd w:val="clear" w:color="auto" w:fill="auto"/>
          </w:tcPr>
          <w:p w14:paraId="41070786" w14:textId="77777777" w:rsidR="00E4618E" w:rsidRPr="000702BF" w:rsidRDefault="00E4618E" w:rsidP="00AE3F12">
            <w:pPr>
              <w:pStyle w:val="TAC"/>
              <w:rPr>
                <w:rFonts w:eastAsia="DengXian"/>
              </w:rPr>
            </w:pPr>
            <w:r w:rsidRPr="000702BF">
              <w:rPr>
                <w:rFonts w:eastAsia="DengXian"/>
              </w:rPr>
              <w:t>312.5</w:t>
            </w:r>
          </w:p>
        </w:tc>
        <w:tc>
          <w:tcPr>
            <w:tcW w:w="1503" w:type="dxa"/>
            <w:shd w:val="clear" w:color="auto" w:fill="auto"/>
          </w:tcPr>
          <w:p w14:paraId="45B87BC4" w14:textId="77777777" w:rsidR="00E4618E" w:rsidRPr="000702BF" w:rsidRDefault="00E4618E" w:rsidP="00AE3F12">
            <w:pPr>
              <w:pStyle w:val="TAC"/>
              <w:rPr>
                <w:rFonts w:eastAsia="DengXian"/>
              </w:rPr>
            </w:pPr>
            <w:r w:rsidRPr="000702BF">
              <w:rPr>
                <w:rFonts w:eastAsia="DengXian"/>
              </w:rPr>
              <w:t>382.5</w:t>
            </w:r>
          </w:p>
        </w:tc>
        <w:tc>
          <w:tcPr>
            <w:tcW w:w="1503" w:type="dxa"/>
            <w:shd w:val="clear" w:color="auto" w:fill="auto"/>
          </w:tcPr>
          <w:p w14:paraId="5170F11C" w14:textId="77777777" w:rsidR="00E4618E" w:rsidRPr="000702BF" w:rsidRDefault="00E4618E" w:rsidP="00AE3F12">
            <w:pPr>
              <w:pStyle w:val="TAC"/>
              <w:rPr>
                <w:rFonts w:eastAsia="DengXian"/>
              </w:rPr>
            </w:pPr>
            <w:r w:rsidRPr="000702BF">
              <w:rPr>
                <w:rFonts w:eastAsia="DengXian"/>
              </w:rPr>
              <w:t>452.5</w:t>
            </w:r>
          </w:p>
        </w:tc>
      </w:tr>
      <w:tr w:rsidR="00E4618E" w:rsidRPr="000702BF" w14:paraId="0C85D987" w14:textId="77777777" w:rsidTr="008D0E0E">
        <w:trPr>
          <w:jc w:val="center"/>
        </w:trPr>
        <w:tc>
          <w:tcPr>
            <w:tcW w:w="1502" w:type="dxa"/>
            <w:shd w:val="clear" w:color="auto" w:fill="auto"/>
          </w:tcPr>
          <w:p w14:paraId="1947E949" w14:textId="77777777" w:rsidR="00E4618E" w:rsidRPr="000702BF" w:rsidRDefault="00E4618E" w:rsidP="00AE3F12">
            <w:pPr>
              <w:pStyle w:val="TAC"/>
              <w:rPr>
                <w:rFonts w:eastAsia="DengXian"/>
              </w:rPr>
            </w:pPr>
            <w:r w:rsidRPr="000702BF">
              <w:rPr>
                <w:rFonts w:eastAsia="DengXian"/>
              </w:rPr>
              <w:t>30</w:t>
            </w:r>
          </w:p>
        </w:tc>
        <w:tc>
          <w:tcPr>
            <w:tcW w:w="1503" w:type="dxa"/>
            <w:shd w:val="clear" w:color="auto" w:fill="auto"/>
          </w:tcPr>
          <w:p w14:paraId="76CD447F" w14:textId="77777777" w:rsidR="00E4618E" w:rsidRPr="000702BF" w:rsidRDefault="00E4618E" w:rsidP="00AE3F12">
            <w:pPr>
              <w:pStyle w:val="TAC"/>
              <w:rPr>
                <w:rFonts w:eastAsia="DengXian"/>
              </w:rPr>
            </w:pPr>
            <w:r w:rsidRPr="000702BF">
              <w:rPr>
                <w:rFonts w:eastAsia="DengXian"/>
              </w:rPr>
              <w:t>505</w:t>
            </w:r>
          </w:p>
        </w:tc>
        <w:tc>
          <w:tcPr>
            <w:tcW w:w="1502" w:type="dxa"/>
            <w:shd w:val="clear" w:color="auto" w:fill="auto"/>
          </w:tcPr>
          <w:p w14:paraId="3BC9B812" w14:textId="77777777" w:rsidR="00E4618E" w:rsidRPr="000702BF" w:rsidRDefault="00E4618E" w:rsidP="00AE3F12">
            <w:pPr>
              <w:pStyle w:val="TAC"/>
              <w:rPr>
                <w:rFonts w:eastAsia="DengXian"/>
              </w:rPr>
            </w:pPr>
            <w:r w:rsidRPr="000702BF">
              <w:rPr>
                <w:rFonts w:eastAsia="DengXian"/>
              </w:rPr>
              <w:t>665</w:t>
            </w:r>
          </w:p>
        </w:tc>
        <w:tc>
          <w:tcPr>
            <w:tcW w:w="1503" w:type="dxa"/>
            <w:shd w:val="clear" w:color="auto" w:fill="auto"/>
          </w:tcPr>
          <w:p w14:paraId="44A74ECC" w14:textId="77777777" w:rsidR="00E4618E" w:rsidRPr="000702BF" w:rsidRDefault="00E4618E" w:rsidP="00AE3F12">
            <w:pPr>
              <w:pStyle w:val="TAC"/>
              <w:rPr>
                <w:rFonts w:eastAsia="DengXian"/>
              </w:rPr>
            </w:pPr>
            <w:r w:rsidRPr="000702BF">
              <w:rPr>
                <w:rFonts w:eastAsia="DengXian"/>
              </w:rPr>
              <w:t>645</w:t>
            </w:r>
          </w:p>
        </w:tc>
        <w:tc>
          <w:tcPr>
            <w:tcW w:w="1503" w:type="dxa"/>
            <w:shd w:val="clear" w:color="auto" w:fill="auto"/>
          </w:tcPr>
          <w:p w14:paraId="6186D427" w14:textId="77777777" w:rsidR="00E4618E" w:rsidRPr="000702BF" w:rsidRDefault="00E4618E" w:rsidP="00AE3F12">
            <w:pPr>
              <w:pStyle w:val="TAC"/>
              <w:rPr>
                <w:rFonts w:eastAsia="DengXian"/>
              </w:rPr>
            </w:pPr>
            <w:r w:rsidRPr="000702BF">
              <w:rPr>
                <w:rFonts w:eastAsia="DengXian"/>
              </w:rPr>
              <w:t>805</w:t>
            </w:r>
          </w:p>
        </w:tc>
      </w:tr>
      <w:tr w:rsidR="00E4618E" w:rsidRPr="000702BF" w14:paraId="143937A8" w14:textId="77777777" w:rsidTr="008D0E0E">
        <w:trPr>
          <w:jc w:val="center"/>
        </w:trPr>
        <w:tc>
          <w:tcPr>
            <w:tcW w:w="1502" w:type="dxa"/>
            <w:shd w:val="clear" w:color="auto" w:fill="auto"/>
          </w:tcPr>
          <w:p w14:paraId="05F6BF1A" w14:textId="77777777" w:rsidR="00E4618E" w:rsidRPr="000702BF" w:rsidRDefault="00E4618E" w:rsidP="00AE3F12">
            <w:pPr>
              <w:pStyle w:val="TAC"/>
              <w:rPr>
                <w:rFonts w:eastAsia="DengXian"/>
              </w:rPr>
            </w:pPr>
            <w:r w:rsidRPr="000702BF">
              <w:rPr>
                <w:rFonts w:eastAsia="DengXian"/>
              </w:rPr>
              <w:t>60</w:t>
            </w:r>
          </w:p>
        </w:tc>
        <w:tc>
          <w:tcPr>
            <w:tcW w:w="1503" w:type="dxa"/>
            <w:shd w:val="clear" w:color="auto" w:fill="auto"/>
          </w:tcPr>
          <w:p w14:paraId="660DFE9E" w14:textId="77777777" w:rsidR="00E4618E" w:rsidRPr="000702BF" w:rsidRDefault="00E4618E" w:rsidP="00AE3F12">
            <w:pPr>
              <w:pStyle w:val="TAC"/>
              <w:rPr>
                <w:rFonts w:eastAsia="DengXian"/>
              </w:rPr>
            </w:pPr>
            <w:r w:rsidRPr="000702BF">
              <w:rPr>
                <w:rFonts w:eastAsia="DengXian"/>
              </w:rPr>
              <w:t>N/A</w:t>
            </w:r>
          </w:p>
        </w:tc>
        <w:tc>
          <w:tcPr>
            <w:tcW w:w="1502" w:type="dxa"/>
            <w:shd w:val="clear" w:color="auto" w:fill="auto"/>
          </w:tcPr>
          <w:p w14:paraId="41EDD9C0" w14:textId="59BB09E0" w:rsidR="00E4618E" w:rsidRPr="000702BF" w:rsidRDefault="00E4618E" w:rsidP="00AE3F12">
            <w:pPr>
              <w:pStyle w:val="TAC"/>
              <w:rPr>
                <w:rFonts w:eastAsia="DengXian"/>
              </w:rPr>
            </w:pPr>
            <w:r w:rsidRPr="000702BF">
              <w:rPr>
                <w:rFonts w:eastAsia="DengXian"/>
              </w:rPr>
              <w:t>1</w:t>
            </w:r>
            <w:r w:rsidR="008C005D">
              <w:rPr>
                <w:rFonts w:eastAsia="DengXian"/>
              </w:rPr>
              <w:t>,</w:t>
            </w:r>
            <w:r w:rsidRPr="000702BF">
              <w:rPr>
                <w:rFonts w:eastAsia="DengXian"/>
              </w:rPr>
              <w:t>010</w:t>
            </w:r>
          </w:p>
        </w:tc>
        <w:tc>
          <w:tcPr>
            <w:tcW w:w="1503" w:type="dxa"/>
            <w:shd w:val="clear" w:color="auto" w:fill="auto"/>
          </w:tcPr>
          <w:p w14:paraId="5CC7793C" w14:textId="77777777" w:rsidR="00E4618E" w:rsidRPr="000702BF" w:rsidRDefault="00E4618E" w:rsidP="00AE3F12">
            <w:pPr>
              <w:pStyle w:val="TAC"/>
              <w:rPr>
                <w:rFonts w:eastAsia="DengXian"/>
              </w:rPr>
            </w:pPr>
            <w:r w:rsidRPr="000702BF">
              <w:rPr>
                <w:rFonts w:eastAsia="DengXian"/>
              </w:rPr>
              <w:t>990</w:t>
            </w:r>
          </w:p>
        </w:tc>
        <w:tc>
          <w:tcPr>
            <w:tcW w:w="1503" w:type="dxa"/>
            <w:shd w:val="clear" w:color="auto" w:fill="auto"/>
          </w:tcPr>
          <w:p w14:paraId="6B82CE82" w14:textId="7776ABF1" w:rsidR="00E4618E" w:rsidRPr="000702BF" w:rsidRDefault="00E4618E" w:rsidP="00AE3F12">
            <w:pPr>
              <w:pStyle w:val="TAC"/>
              <w:rPr>
                <w:rFonts w:eastAsia="DengXian"/>
              </w:rPr>
            </w:pPr>
            <w:r w:rsidRPr="000702BF">
              <w:rPr>
                <w:rFonts w:eastAsia="DengXian"/>
              </w:rPr>
              <w:t>1</w:t>
            </w:r>
            <w:r w:rsidR="008C005D">
              <w:rPr>
                <w:rFonts w:eastAsia="DengXian"/>
              </w:rPr>
              <w:t>,</w:t>
            </w:r>
            <w:r w:rsidRPr="000702BF">
              <w:rPr>
                <w:rFonts w:eastAsia="DengXian"/>
              </w:rPr>
              <w:t>330</w:t>
            </w:r>
          </w:p>
        </w:tc>
      </w:tr>
    </w:tbl>
    <w:p w14:paraId="7218E731" w14:textId="77777777" w:rsidR="00E4618E" w:rsidRPr="000702BF" w:rsidRDefault="00E4618E" w:rsidP="00E4618E"/>
    <w:p w14:paraId="406A47B9" w14:textId="1EAF2707" w:rsidR="00E4618E" w:rsidRPr="000702BF" w:rsidRDefault="00E4618E" w:rsidP="00E4618E">
      <w:pPr>
        <w:pStyle w:val="NO"/>
      </w:pPr>
      <w:r w:rsidRPr="000702BF">
        <w:t>NOTE:</w:t>
      </w:r>
      <w:r w:rsidRPr="000702BF">
        <w:tab/>
        <w:t>The minimum guardbands have been calculated using the following equation: (BW</w:t>
      </w:r>
      <w:r w:rsidRPr="000702BF">
        <w:rPr>
          <w:vertAlign w:val="subscript"/>
        </w:rPr>
        <w:t>Channel</w:t>
      </w:r>
      <w:r w:rsidRPr="000702BF">
        <w:t xml:space="preserve"> x 1</w:t>
      </w:r>
      <w:r w:rsidR="008C005D">
        <w:t>,</w:t>
      </w:r>
      <w:r w:rsidRPr="000702BF">
        <w:t>000 (kHz) - N</w:t>
      </w:r>
      <w:r w:rsidRPr="000702BF">
        <w:rPr>
          <w:vertAlign w:val="subscript"/>
        </w:rPr>
        <w:t>RB</w:t>
      </w:r>
      <w:r w:rsidRPr="000702BF">
        <w:t xml:space="preserve"> x SCS x 12) / 2 - SCS/2, where N</w:t>
      </w:r>
      <w:r w:rsidRPr="000702BF">
        <w:rPr>
          <w:vertAlign w:val="subscript"/>
        </w:rPr>
        <w:t>RB</w:t>
      </w:r>
      <w:r w:rsidRPr="000702BF">
        <w:t xml:space="preserve"> are from Table 5.3.2-1.</w:t>
      </w:r>
    </w:p>
    <w:p w14:paraId="484E670A" w14:textId="77777777" w:rsidR="00E4618E" w:rsidRPr="000702BF" w:rsidRDefault="00E4618E" w:rsidP="00E4618E">
      <w:pPr>
        <w:pStyle w:val="TF"/>
      </w:pPr>
      <w:r w:rsidRPr="000702BF">
        <w:t>Figure 5.3.3-1: Void</w:t>
      </w:r>
    </w:p>
    <w:p w14:paraId="02D3B484" w14:textId="77777777" w:rsidR="00E4618E" w:rsidRPr="000702BF" w:rsidRDefault="00E4618E" w:rsidP="00E4618E">
      <w:pPr>
        <w:rPr>
          <w:rFonts w:eastAsia="Yu Mincho"/>
        </w:rPr>
      </w:pPr>
      <w:r w:rsidRPr="000702BF">
        <w:rPr>
          <w:rFonts w:eastAsia="Yu Mincho"/>
        </w:rPr>
        <w:t>The number of RBs configured in any channel bandwidth shall ensure that the minimum guardband specified in this clause is met.</w:t>
      </w:r>
    </w:p>
    <w:p w14:paraId="0EC0E32E" w14:textId="5F9069A7" w:rsidR="00E4618E" w:rsidRPr="000702BF" w:rsidRDefault="00E4618E" w:rsidP="00E4618E">
      <w:pPr>
        <w:pStyle w:val="TH"/>
      </w:pPr>
      <w:r w:rsidRPr="000702BF">
        <w:rPr>
          <w:noProof/>
        </w:rPr>
        <w:lastRenderedPageBreak/>
        <w:drawing>
          <wp:inline distT="0" distB="0" distL="0" distR="0" wp14:anchorId="31118AE1" wp14:editId="1103F310">
            <wp:extent cx="4981575" cy="2505075"/>
            <wp:effectExtent l="0" t="0" r="9525" b="952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505075"/>
                    </a:xfrm>
                    <a:prstGeom prst="rect">
                      <a:avLst/>
                    </a:prstGeom>
                    <a:noFill/>
                    <a:ln>
                      <a:noFill/>
                    </a:ln>
                  </pic:spPr>
                </pic:pic>
              </a:graphicData>
            </a:graphic>
          </wp:inline>
        </w:drawing>
      </w:r>
    </w:p>
    <w:p w14:paraId="18D80A2C" w14:textId="77777777" w:rsidR="00E4618E" w:rsidRPr="000702BF" w:rsidRDefault="00E4618E" w:rsidP="00E4618E">
      <w:pPr>
        <w:pStyle w:val="TF"/>
      </w:pPr>
      <w:r w:rsidRPr="000702BF">
        <w:t>Figure 5.3.3-2: UE PRB utilization</w:t>
      </w:r>
    </w:p>
    <w:p w14:paraId="330AF5C7" w14:textId="77777777" w:rsidR="00E4618E" w:rsidRPr="000702BF" w:rsidRDefault="00E4618E" w:rsidP="00E4618E">
      <w:pPr>
        <w:rPr>
          <w:rFonts w:eastAsia="Yu Mincho"/>
        </w:rPr>
      </w:pPr>
      <w:r w:rsidRPr="000702BF">
        <w:rPr>
          <w:rFonts w:eastAsia="Yu Mincho"/>
        </w:rPr>
        <w:t>In the case that multiple numerologies are multiplexed in the same symbol, the minimum guard band on each side of the carrier is the guard band applied at the configured SAN channel bandwidth for the numerology that is transmitted/received immediately adjacent to the guard band.</w:t>
      </w:r>
    </w:p>
    <w:p w14:paraId="4683AB2F" w14:textId="515093C4" w:rsidR="00E4618E" w:rsidRPr="000702BF" w:rsidRDefault="00E4618E" w:rsidP="00E4618E">
      <w:pPr>
        <w:pStyle w:val="TH"/>
      </w:pPr>
      <w:r w:rsidRPr="000702BF">
        <w:rPr>
          <w:noProof/>
        </w:rPr>
        <w:drawing>
          <wp:inline distT="0" distB="0" distL="0" distR="0" wp14:anchorId="0909A904" wp14:editId="20A76814">
            <wp:extent cx="4867275" cy="136207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1362075"/>
                    </a:xfrm>
                    <a:prstGeom prst="rect">
                      <a:avLst/>
                    </a:prstGeom>
                    <a:noFill/>
                    <a:ln>
                      <a:noFill/>
                    </a:ln>
                  </pic:spPr>
                </pic:pic>
              </a:graphicData>
            </a:graphic>
          </wp:inline>
        </w:drawing>
      </w:r>
    </w:p>
    <w:p w14:paraId="67EEAB04" w14:textId="3CCED9E3" w:rsidR="00AE4C53" w:rsidRPr="000702BF" w:rsidRDefault="00E4618E" w:rsidP="00201225">
      <w:pPr>
        <w:pStyle w:val="TF"/>
      </w:pPr>
      <w:r w:rsidRPr="000702BF">
        <w:t>Figure 5.3.3-3: Guard band definition when transmitting multiple numerologies</w:t>
      </w:r>
    </w:p>
    <w:p w14:paraId="0D40D56A" w14:textId="55DF05CF" w:rsidR="00E4618E" w:rsidRPr="000702BF" w:rsidRDefault="00E4618E" w:rsidP="00E4618E">
      <w:pPr>
        <w:pStyle w:val="NO"/>
      </w:pPr>
      <w:r w:rsidRPr="000702BF">
        <w:t>NOTE:</w:t>
      </w:r>
      <w:r w:rsidRPr="000702BF">
        <w:tab/>
        <w:t>Figure 5.3.3-2 is not intended to imply the size of any guard between the two numerologies. Inter-numerology guard band within the carrier is implementation dependent.</w:t>
      </w:r>
    </w:p>
    <w:p w14:paraId="0B4807FF" w14:textId="77777777" w:rsidR="00E4618E" w:rsidRPr="000702BF" w:rsidRDefault="00E4618E" w:rsidP="00E4618E">
      <w:pPr>
        <w:pStyle w:val="Heading3"/>
      </w:pPr>
      <w:bookmarkStart w:id="192" w:name="_Toc61367256"/>
      <w:bookmarkStart w:id="193" w:name="_Toc61372639"/>
      <w:bookmarkStart w:id="194" w:name="_Toc68230579"/>
      <w:bookmarkStart w:id="195" w:name="_Toc69083992"/>
      <w:bookmarkStart w:id="196" w:name="_Toc75466999"/>
      <w:bookmarkStart w:id="197" w:name="_Toc76509021"/>
      <w:bookmarkStart w:id="198" w:name="_Toc76718011"/>
      <w:bookmarkStart w:id="199" w:name="_Toc83580321"/>
      <w:bookmarkStart w:id="200" w:name="_Toc84404830"/>
      <w:bookmarkStart w:id="201" w:name="_Toc84413439"/>
      <w:bookmarkStart w:id="202" w:name="_Toc106127542"/>
      <w:bookmarkStart w:id="203" w:name="_Toc137543569"/>
      <w:bookmarkStart w:id="204" w:name="_Toc152356546"/>
      <w:r w:rsidRPr="000702BF">
        <w:t>5.3.4</w:t>
      </w:r>
      <w:r w:rsidRPr="000702BF">
        <w:tab/>
        <w:t>RB alignment</w:t>
      </w:r>
      <w:bookmarkEnd w:id="192"/>
      <w:bookmarkEnd w:id="193"/>
      <w:bookmarkEnd w:id="194"/>
      <w:bookmarkEnd w:id="195"/>
      <w:bookmarkEnd w:id="196"/>
      <w:bookmarkEnd w:id="197"/>
      <w:bookmarkEnd w:id="198"/>
      <w:bookmarkEnd w:id="199"/>
      <w:bookmarkEnd w:id="200"/>
      <w:bookmarkEnd w:id="201"/>
      <w:bookmarkEnd w:id="202"/>
      <w:bookmarkEnd w:id="203"/>
      <w:bookmarkEnd w:id="204"/>
    </w:p>
    <w:p w14:paraId="656775DC" w14:textId="20CCBA93" w:rsidR="00E4618E" w:rsidRPr="000702BF" w:rsidRDefault="00E4618E" w:rsidP="00E4618E">
      <w:r w:rsidRPr="000702BF">
        <w:t xml:space="preserve">The RB alignment refers to NR RB alignments as specified in </w:t>
      </w:r>
      <w:r w:rsidR="00962386" w:rsidRPr="000702BF">
        <w:t>3GPP TS 38.101</w:t>
      </w:r>
      <w:r w:rsidR="00962386" w:rsidRPr="000702BF">
        <w:noBreakHyphen/>
        <w:t xml:space="preserve">1 </w:t>
      </w:r>
      <w:r w:rsidRPr="000702BF">
        <w:t>[5] clause 5.3.4.</w:t>
      </w:r>
    </w:p>
    <w:p w14:paraId="4D2169EA" w14:textId="77777777" w:rsidR="00E4618E" w:rsidRPr="000702BF" w:rsidRDefault="00E4618E" w:rsidP="00E4618E">
      <w:pPr>
        <w:pStyle w:val="Heading3"/>
      </w:pPr>
      <w:bookmarkStart w:id="205" w:name="_Toc21344198"/>
      <w:bookmarkStart w:id="206" w:name="_Toc29801682"/>
      <w:bookmarkStart w:id="207" w:name="_Toc29802106"/>
      <w:bookmarkStart w:id="208" w:name="_Toc29802731"/>
      <w:bookmarkStart w:id="209" w:name="_Toc36107473"/>
      <w:bookmarkStart w:id="210" w:name="_Toc37251232"/>
      <w:bookmarkStart w:id="211" w:name="_Toc45888018"/>
      <w:bookmarkStart w:id="212" w:name="_Toc45888617"/>
      <w:bookmarkStart w:id="213" w:name="_Toc61367257"/>
      <w:bookmarkStart w:id="214" w:name="_Toc61372640"/>
      <w:bookmarkStart w:id="215" w:name="_Toc68230580"/>
      <w:bookmarkStart w:id="216" w:name="_Toc69083993"/>
      <w:bookmarkStart w:id="217" w:name="_Toc75467000"/>
      <w:bookmarkStart w:id="218" w:name="_Toc76509022"/>
      <w:bookmarkStart w:id="219" w:name="_Toc76718012"/>
      <w:bookmarkStart w:id="220" w:name="_Toc83580322"/>
      <w:bookmarkStart w:id="221" w:name="_Toc84404831"/>
      <w:bookmarkStart w:id="222" w:name="_Toc84413440"/>
      <w:bookmarkStart w:id="223" w:name="_Toc106127543"/>
      <w:bookmarkStart w:id="224" w:name="_Toc137543570"/>
      <w:bookmarkStart w:id="225" w:name="_Toc152356547"/>
      <w:r w:rsidRPr="000702BF">
        <w:t>5.3.5</w:t>
      </w:r>
      <w:r w:rsidRPr="000702BF">
        <w:tab/>
        <w:t>UE channel bandwidth per operating band</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15E90C8E" w14:textId="77777777" w:rsidR="00E4618E" w:rsidRPr="000702BF" w:rsidRDefault="00E4618E" w:rsidP="00E4618E">
      <w:pPr>
        <w:rPr>
          <w:rFonts w:eastAsia="Yu Mincho"/>
        </w:rPr>
      </w:pPr>
      <w:r w:rsidRPr="000702BF">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14:paraId="28934F32" w14:textId="77777777" w:rsidR="00E4618E" w:rsidRPr="000702BF" w:rsidRDefault="00E4618E" w:rsidP="00E4618E">
      <w:pPr>
        <w:pStyle w:val="TH"/>
      </w:pPr>
      <w:r w:rsidRPr="000702BF">
        <w:t>Table 5.3.5-1: Channel bandwidths for each NTN satellite band</w:t>
      </w:r>
    </w:p>
    <w:tbl>
      <w:tblPr>
        <w:tblW w:w="7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3"/>
        <w:gridCol w:w="1132"/>
        <w:gridCol w:w="1132"/>
        <w:gridCol w:w="1132"/>
        <w:gridCol w:w="1133"/>
        <w:gridCol w:w="1133"/>
      </w:tblGrid>
      <w:tr w:rsidR="00E4618E" w:rsidRPr="000702BF" w14:paraId="2CA1F4A5" w14:textId="77777777" w:rsidTr="008D0E0E">
        <w:trPr>
          <w:cantSplit/>
          <w:tblHeader/>
          <w:jc w:val="center"/>
        </w:trPr>
        <w:tc>
          <w:tcPr>
            <w:tcW w:w="1493" w:type="dxa"/>
            <w:vMerge w:val="restart"/>
            <w:tcBorders>
              <w:top w:val="single" w:sz="4" w:space="0" w:color="auto"/>
              <w:left w:val="single" w:sz="4" w:space="0" w:color="auto"/>
              <w:right w:val="single" w:sz="4" w:space="0" w:color="auto"/>
            </w:tcBorders>
            <w:shd w:val="clear" w:color="auto" w:fill="auto"/>
            <w:vAlign w:val="center"/>
          </w:tcPr>
          <w:p w14:paraId="36520011" w14:textId="68F1997D" w:rsidR="00E4618E" w:rsidRPr="000702BF" w:rsidRDefault="00E4618E" w:rsidP="00AE3F12">
            <w:pPr>
              <w:pStyle w:val="TAH"/>
              <w:rPr>
                <w:rFonts w:eastAsia="Yu Mincho"/>
              </w:rPr>
            </w:pPr>
            <w:r w:rsidRPr="000702BF">
              <w:rPr>
                <w:rFonts w:eastAsia="DengXian"/>
              </w:rPr>
              <w:t>NTN</w:t>
            </w:r>
            <w:r w:rsidR="008D0E0E" w:rsidRPr="000702BF">
              <w:rPr>
                <w:rFonts w:eastAsia="DengXian"/>
              </w:rPr>
              <w:t xml:space="preserve"> </w:t>
            </w:r>
            <w:r w:rsidRPr="000702BF">
              <w:rPr>
                <w:rFonts w:eastAsia="DengXian"/>
              </w:rPr>
              <w:t>satellite</w:t>
            </w:r>
            <w:r w:rsidR="008D0E0E" w:rsidRPr="000702BF">
              <w:rPr>
                <w:rFonts w:eastAsia="DengXian"/>
              </w:rPr>
              <w:t xml:space="preserve"> </w:t>
            </w:r>
            <w:r w:rsidRPr="000702BF">
              <w:rPr>
                <w:rFonts w:eastAsia="DengXian"/>
              </w:rPr>
              <w:t>band</w:t>
            </w:r>
          </w:p>
        </w:tc>
        <w:tc>
          <w:tcPr>
            <w:tcW w:w="1132" w:type="dxa"/>
            <w:vMerge w:val="restart"/>
            <w:tcBorders>
              <w:left w:val="single" w:sz="4" w:space="0" w:color="auto"/>
            </w:tcBorders>
            <w:shd w:val="clear" w:color="auto" w:fill="auto"/>
            <w:vAlign w:val="center"/>
          </w:tcPr>
          <w:p w14:paraId="02D949EC" w14:textId="77777777" w:rsidR="00E4618E" w:rsidRPr="000702BF" w:rsidRDefault="00E4618E" w:rsidP="00AE3F12">
            <w:pPr>
              <w:pStyle w:val="TAH"/>
              <w:rPr>
                <w:rFonts w:eastAsia="DengXian"/>
              </w:rPr>
            </w:pPr>
            <w:r w:rsidRPr="000702BF">
              <w:rPr>
                <w:rFonts w:eastAsia="DengXian"/>
              </w:rPr>
              <w:t>SCS</w:t>
            </w:r>
          </w:p>
          <w:p w14:paraId="64F5899F" w14:textId="77777777" w:rsidR="00E4618E" w:rsidRPr="000702BF" w:rsidRDefault="00E4618E" w:rsidP="00AE3F12">
            <w:pPr>
              <w:pStyle w:val="TAH"/>
              <w:rPr>
                <w:rFonts w:eastAsia="Yu Mincho"/>
              </w:rPr>
            </w:pPr>
            <w:r w:rsidRPr="000702BF">
              <w:rPr>
                <w:rFonts w:eastAsia="DengXian"/>
              </w:rPr>
              <w:t>kHz</w:t>
            </w:r>
          </w:p>
        </w:tc>
        <w:tc>
          <w:tcPr>
            <w:tcW w:w="4530" w:type="dxa"/>
            <w:gridSpan w:val="4"/>
            <w:shd w:val="clear" w:color="auto" w:fill="auto"/>
            <w:vAlign w:val="center"/>
          </w:tcPr>
          <w:p w14:paraId="3AAD7D05" w14:textId="7D5C4B4A" w:rsidR="00E4618E" w:rsidRPr="000702BF" w:rsidRDefault="00E4618E" w:rsidP="00AE3F12">
            <w:pPr>
              <w:pStyle w:val="TAH"/>
            </w:pPr>
            <w:r w:rsidRPr="000702BF">
              <w:rPr>
                <w:rFonts w:hint="eastAsia"/>
              </w:rPr>
              <w:t>U</w:t>
            </w:r>
            <w:r w:rsidRPr="000702BF">
              <w:t>E</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(MHz)</w:t>
            </w:r>
          </w:p>
        </w:tc>
      </w:tr>
      <w:tr w:rsidR="00E4618E" w:rsidRPr="000702BF" w14:paraId="6998EC91" w14:textId="77777777" w:rsidTr="008D0E0E">
        <w:trPr>
          <w:cantSplit/>
          <w:jc w:val="center"/>
        </w:trPr>
        <w:tc>
          <w:tcPr>
            <w:tcW w:w="1493" w:type="dxa"/>
            <w:vMerge/>
            <w:tcBorders>
              <w:left w:val="single" w:sz="4" w:space="0" w:color="auto"/>
              <w:bottom w:val="single" w:sz="4" w:space="0" w:color="auto"/>
              <w:right w:val="single" w:sz="4" w:space="0" w:color="auto"/>
            </w:tcBorders>
            <w:shd w:val="clear" w:color="auto" w:fill="auto"/>
            <w:vAlign w:val="center"/>
          </w:tcPr>
          <w:p w14:paraId="5C3330E3" w14:textId="77777777" w:rsidR="00E4618E" w:rsidRPr="000702BF" w:rsidRDefault="00E4618E" w:rsidP="00AE3F12">
            <w:pPr>
              <w:pStyle w:val="TAC"/>
              <w:rPr>
                <w:rFonts w:eastAsia="Yu Mincho"/>
              </w:rPr>
            </w:pPr>
          </w:p>
        </w:tc>
        <w:tc>
          <w:tcPr>
            <w:tcW w:w="1132" w:type="dxa"/>
            <w:vMerge/>
            <w:tcBorders>
              <w:left w:val="single" w:sz="4" w:space="0" w:color="auto"/>
            </w:tcBorders>
            <w:shd w:val="clear" w:color="auto" w:fill="auto"/>
            <w:vAlign w:val="center"/>
          </w:tcPr>
          <w:p w14:paraId="32E7513A" w14:textId="77777777" w:rsidR="00E4618E" w:rsidRPr="000702BF" w:rsidRDefault="00E4618E" w:rsidP="00AE3F12">
            <w:pPr>
              <w:pStyle w:val="TAC"/>
              <w:rPr>
                <w:rFonts w:eastAsia="Yu Mincho"/>
              </w:rPr>
            </w:pPr>
          </w:p>
        </w:tc>
        <w:tc>
          <w:tcPr>
            <w:tcW w:w="1132" w:type="dxa"/>
            <w:shd w:val="clear" w:color="auto" w:fill="auto"/>
          </w:tcPr>
          <w:p w14:paraId="6F23F2F6" w14:textId="77777777" w:rsidR="00E4618E" w:rsidRPr="000702BF" w:rsidRDefault="00E4618E" w:rsidP="00AE3F12">
            <w:pPr>
              <w:pStyle w:val="TAC"/>
              <w:rPr>
                <w:rFonts w:eastAsia="Yu Mincho"/>
              </w:rPr>
            </w:pPr>
            <w:r w:rsidRPr="000702BF">
              <w:rPr>
                <w:rFonts w:eastAsia="DengXian"/>
              </w:rPr>
              <w:t>5</w:t>
            </w:r>
          </w:p>
        </w:tc>
        <w:tc>
          <w:tcPr>
            <w:tcW w:w="1132" w:type="dxa"/>
            <w:shd w:val="clear" w:color="auto" w:fill="auto"/>
            <w:vAlign w:val="center"/>
          </w:tcPr>
          <w:p w14:paraId="512CBFDA" w14:textId="77777777" w:rsidR="00E4618E" w:rsidRPr="000702BF" w:rsidRDefault="00E4618E" w:rsidP="00AE3F12">
            <w:pPr>
              <w:pStyle w:val="TAC"/>
              <w:rPr>
                <w:rFonts w:eastAsia="Yu Mincho"/>
              </w:rPr>
            </w:pPr>
            <w:r w:rsidRPr="000702BF">
              <w:rPr>
                <w:rFonts w:eastAsia="DengXian"/>
              </w:rPr>
              <w:t>10</w:t>
            </w:r>
          </w:p>
        </w:tc>
        <w:tc>
          <w:tcPr>
            <w:tcW w:w="1133" w:type="dxa"/>
            <w:shd w:val="clear" w:color="auto" w:fill="auto"/>
            <w:vAlign w:val="center"/>
          </w:tcPr>
          <w:p w14:paraId="3CC8EB08" w14:textId="77777777" w:rsidR="00E4618E" w:rsidRPr="000702BF" w:rsidRDefault="00E4618E" w:rsidP="00AE3F12">
            <w:pPr>
              <w:pStyle w:val="TAC"/>
              <w:rPr>
                <w:rFonts w:eastAsia="Yu Mincho"/>
              </w:rPr>
            </w:pPr>
            <w:r w:rsidRPr="000702BF">
              <w:rPr>
                <w:rFonts w:eastAsia="DengXian"/>
              </w:rPr>
              <w:t>15</w:t>
            </w:r>
          </w:p>
        </w:tc>
        <w:tc>
          <w:tcPr>
            <w:tcW w:w="1133" w:type="dxa"/>
            <w:shd w:val="clear" w:color="auto" w:fill="auto"/>
            <w:vAlign w:val="center"/>
          </w:tcPr>
          <w:p w14:paraId="02ED6DC6" w14:textId="77777777" w:rsidR="00E4618E" w:rsidRPr="000702BF" w:rsidRDefault="00E4618E" w:rsidP="00AE3F12">
            <w:pPr>
              <w:pStyle w:val="TAC"/>
              <w:rPr>
                <w:rFonts w:eastAsia="Yu Mincho"/>
              </w:rPr>
            </w:pPr>
            <w:r w:rsidRPr="000702BF">
              <w:rPr>
                <w:rFonts w:eastAsia="DengXian"/>
              </w:rPr>
              <w:t>20</w:t>
            </w:r>
          </w:p>
        </w:tc>
      </w:tr>
      <w:tr w:rsidR="00E4618E" w:rsidRPr="000702BF" w14:paraId="188E03CD" w14:textId="77777777" w:rsidTr="008D0E0E">
        <w:trPr>
          <w:cantSplit/>
          <w:jc w:val="center"/>
        </w:trPr>
        <w:tc>
          <w:tcPr>
            <w:tcW w:w="1493" w:type="dxa"/>
            <w:tcBorders>
              <w:top w:val="single" w:sz="4" w:space="0" w:color="auto"/>
              <w:bottom w:val="single" w:sz="4" w:space="0" w:color="FFFFFF"/>
            </w:tcBorders>
            <w:shd w:val="clear" w:color="auto" w:fill="auto"/>
            <w:vAlign w:val="center"/>
          </w:tcPr>
          <w:p w14:paraId="2AB853E4" w14:textId="77777777" w:rsidR="00E4618E" w:rsidRPr="000702BF" w:rsidRDefault="00E4618E" w:rsidP="00AE3F12">
            <w:pPr>
              <w:pStyle w:val="TAC"/>
              <w:rPr>
                <w:rFonts w:eastAsia="DengXian"/>
              </w:rPr>
            </w:pPr>
          </w:p>
        </w:tc>
        <w:tc>
          <w:tcPr>
            <w:tcW w:w="1132" w:type="dxa"/>
            <w:shd w:val="clear" w:color="auto" w:fill="auto"/>
            <w:vAlign w:val="center"/>
          </w:tcPr>
          <w:p w14:paraId="7C771ACE" w14:textId="77777777" w:rsidR="00E4618E" w:rsidRPr="000702BF" w:rsidRDefault="00E4618E" w:rsidP="00AE3F12">
            <w:pPr>
              <w:pStyle w:val="TAC"/>
              <w:rPr>
                <w:rFonts w:eastAsia="DengXian"/>
              </w:rPr>
            </w:pPr>
            <w:r w:rsidRPr="000702BF">
              <w:rPr>
                <w:rFonts w:eastAsia="DengXian"/>
              </w:rPr>
              <w:t>15</w:t>
            </w:r>
          </w:p>
        </w:tc>
        <w:tc>
          <w:tcPr>
            <w:tcW w:w="1132" w:type="dxa"/>
            <w:shd w:val="clear" w:color="auto" w:fill="auto"/>
          </w:tcPr>
          <w:p w14:paraId="004C4DE5" w14:textId="77777777" w:rsidR="00E4618E" w:rsidRPr="000702BF" w:rsidRDefault="00E4618E" w:rsidP="00AE3F12">
            <w:pPr>
              <w:pStyle w:val="TAC"/>
              <w:rPr>
                <w:rFonts w:eastAsia="Yu Mincho"/>
              </w:rPr>
            </w:pPr>
            <w:r w:rsidRPr="000702BF">
              <w:rPr>
                <w:rFonts w:eastAsia="DengXian"/>
              </w:rPr>
              <w:t>5</w:t>
            </w:r>
          </w:p>
        </w:tc>
        <w:tc>
          <w:tcPr>
            <w:tcW w:w="1132" w:type="dxa"/>
            <w:shd w:val="clear" w:color="auto" w:fill="auto"/>
          </w:tcPr>
          <w:p w14:paraId="0A5503D1"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7A801030"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1DF9F08D" w14:textId="77777777" w:rsidR="00E4618E" w:rsidRPr="000702BF" w:rsidRDefault="00E4618E" w:rsidP="00AE3F12">
            <w:pPr>
              <w:pStyle w:val="TAC"/>
              <w:rPr>
                <w:rFonts w:eastAsia="DengXian"/>
              </w:rPr>
            </w:pPr>
            <w:r w:rsidRPr="000702BF">
              <w:rPr>
                <w:rFonts w:eastAsia="DengXian"/>
              </w:rPr>
              <w:t>20</w:t>
            </w:r>
          </w:p>
        </w:tc>
      </w:tr>
      <w:tr w:rsidR="00E4618E" w:rsidRPr="000702BF" w14:paraId="30CDB203" w14:textId="77777777" w:rsidTr="008D0E0E">
        <w:trPr>
          <w:cantSplit/>
          <w:jc w:val="center"/>
        </w:trPr>
        <w:tc>
          <w:tcPr>
            <w:tcW w:w="1493" w:type="dxa"/>
            <w:tcBorders>
              <w:top w:val="single" w:sz="4" w:space="0" w:color="FFFFFF"/>
              <w:bottom w:val="single" w:sz="4" w:space="0" w:color="FFFFFF"/>
            </w:tcBorders>
            <w:shd w:val="clear" w:color="auto" w:fill="auto"/>
            <w:vAlign w:val="center"/>
          </w:tcPr>
          <w:p w14:paraId="1B349A41" w14:textId="77777777" w:rsidR="00E4618E" w:rsidRPr="000702BF" w:rsidRDefault="00E4618E" w:rsidP="00AE3F12">
            <w:pPr>
              <w:pStyle w:val="TAC"/>
              <w:rPr>
                <w:rFonts w:eastAsia="DengXian"/>
              </w:rPr>
            </w:pPr>
            <w:r w:rsidRPr="000702BF">
              <w:rPr>
                <w:rFonts w:eastAsia="DengXian" w:hint="eastAsia"/>
              </w:rPr>
              <w:t>n25</w:t>
            </w:r>
            <w:r w:rsidRPr="000702BF">
              <w:rPr>
                <w:rFonts w:eastAsia="DengXian"/>
              </w:rPr>
              <w:t>6</w:t>
            </w:r>
          </w:p>
        </w:tc>
        <w:tc>
          <w:tcPr>
            <w:tcW w:w="1132" w:type="dxa"/>
            <w:shd w:val="clear" w:color="auto" w:fill="auto"/>
            <w:vAlign w:val="center"/>
          </w:tcPr>
          <w:p w14:paraId="4C0E6DBA" w14:textId="77777777" w:rsidR="00E4618E" w:rsidRPr="000702BF" w:rsidRDefault="00E4618E" w:rsidP="00AE3F12">
            <w:pPr>
              <w:pStyle w:val="TAC"/>
              <w:rPr>
                <w:rFonts w:eastAsia="DengXian"/>
              </w:rPr>
            </w:pPr>
            <w:r w:rsidRPr="000702BF">
              <w:rPr>
                <w:rFonts w:eastAsia="DengXian"/>
              </w:rPr>
              <w:t>30</w:t>
            </w:r>
          </w:p>
        </w:tc>
        <w:tc>
          <w:tcPr>
            <w:tcW w:w="1132" w:type="dxa"/>
            <w:shd w:val="clear" w:color="auto" w:fill="auto"/>
          </w:tcPr>
          <w:p w14:paraId="609468A9" w14:textId="77777777" w:rsidR="00E4618E" w:rsidRPr="000702BF" w:rsidRDefault="00E4618E" w:rsidP="00AE3F12">
            <w:pPr>
              <w:pStyle w:val="TAC"/>
              <w:rPr>
                <w:rFonts w:eastAsia="DengXian"/>
              </w:rPr>
            </w:pPr>
          </w:p>
        </w:tc>
        <w:tc>
          <w:tcPr>
            <w:tcW w:w="1132" w:type="dxa"/>
            <w:shd w:val="clear" w:color="auto" w:fill="auto"/>
          </w:tcPr>
          <w:p w14:paraId="38801168"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24289FD8"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4588EBDF" w14:textId="77777777" w:rsidR="00E4618E" w:rsidRPr="000702BF" w:rsidRDefault="00E4618E" w:rsidP="00AE3F12">
            <w:pPr>
              <w:pStyle w:val="TAC"/>
              <w:rPr>
                <w:rFonts w:eastAsia="DengXian"/>
              </w:rPr>
            </w:pPr>
            <w:r w:rsidRPr="000702BF">
              <w:rPr>
                <w:rFonts w:eastAsia="DengXian"/>
              </w:rPr>
              <w:t>20</w:t>
            </w:r>
          </w:p>
        </w:tc>
      </w:tr>
      <w:tr w:rsidR="00E4618E" w:rsidRPr="000702BF" w14:paraId="11F46EA1" w14:textId="77777777" w:rsidTr="008D0E0E">
        <w:trPr>
          <w:cantSplit/>
          <w:jc w:val="center"/>
        </w:trPr>
        <w:tc>
          <w:tcPr>
            <w:tcW w:w="1493" w:type="dxa"/>
            <w:tcBorders>
              <w:top w:val="single" w:sz="4" w:space="0" w:color="FFFFFF"/>
              <w:bottom w:val="single" w:sz="4" w:space="0" w:color="auto"/>
            </w:tcBorders>
            <w:shd w:val="clear" w:color="auto" w:fill="auto"/>
            <w:vAlign w:val="center"/>
          </w:tcPr>
          <w:p w14:paraId="5E32FB6C" w14:textId="77777777" w:rsidR="00E4618E" w:rsidRPr="000702BF" w:rsidRDefault="00E4618E" w:rsidP="00AE3F12">
            <w:pPr>
              <w:pStyle w:val="TAC"/>
              <w:rPr>
                <w:rFonts w:eastAsia="DengXian"/>
              </w:rPr>
            </w:pPr>
          </w:p>
        </w:tc>
        <w:tc>
          <w:tcPr>
            <w:tcW w:w="1132" w:type="dxa"/>
            <w:shd w:val="clear" w:color="auto" w:fill="auto"/>
            <w:vAlign w:val="center"/>
          </w:tcPr>
          <w:p w14:paraId="64E4525F" w14:textId="77777777" w:rsidR="00E4618E" w:rsidRPr="000702BF" w:rsidRDefault="00E4618E" w:rsidP="00AE3F12">
            <w:pPr>
              <w:pStyle w:val="TAC"/>
              <w:rPr>
                <w:rFonts w:eastAsia="DengXian"/>
              </w:rPr>
            </w:pPr>
            <w:r w:rsidRPr="000702BF">
              <w:rPr>
                <w:rFonts w:eastAsia="DengXian"/>
              </w:rPr>
              <w:t>60</w:t>
            </w:r>
          </w:p>
        </w:tc>
        <w:tc>
          <w:tcPr>
            <w:tcW w:w="1132" w:type="dxa"/>
            <w:shd w:val="clear" w:color="auto" w:fill="auto"/>
          </w:tcPr>
          <w:p w14:paraId="2638F52F" w14:textId="77777777" w:rsidR="00E4618E" w:rsidRPr="000702BF" w:rsidRDefault="00E4618E" w:rsidP="00AE3F12">
            <w:pPr>
              <w:pStyle w:val="TAC"/>
              <w:rPr>
                <w:rFonts w:eastAsia="DengXian"/>
              </w:rPr>
            </w:pPr>
          </w:p>
        </w:tc>
        <w:tc>
          <w:tcPr>
            <w:tcW w:w="1132" w:type="dxa"/>
            <w:shd w:val="clear" w:color="auto" w:fill="auto"/>
          </w:tcPr>
          <w:p w14:paraId="7222CA69"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3BBC2325"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3B9D05CD" w14:textId="77777777" w:rsidR="00E4618E" w:rsidRPr="000702BF" w:rsidRDefault="00E4618E" w:rsidP="00AE3F12">
            <w:pPr>
              <w:pStyle w:val="TAC"/>
              <w:rPr>
                <w:rFonts w:eastAsia="DengXian"/>
              </w:rPr>
            </w:pPr>
            <w:r w:rsidRPr="000702BF">
              <w:rPr>
                <w:rFonts w:eastAsia="DengXian"/>
              </w:rPr>
              <w:t>20</w:t>
            </w:r>
          </w:p>
        </w:tc>
      </w:tr>
      <w:tr w:rsidR="00E4618E" w:rsidRPr="000702BF" w14:paraId="7BE1025B" w14:textId="77777777" w:rsidTr="008D0E0E">
        <w:trPr>
          <w:cantSplit/>
          <w:jc w:val="center"/>
        </w:trPr>
        <w:tc>
          <w:tcPr>
            <w:tcW w:w="1493" w:type="dxa"/>
            <w:tcBorders>
              <w:top w:val="single" w:sz="4" w:space="0" w:color="auto"/>
              <w:bottom w:val="nil"/>
            </w:tcBorders>
            <w:shd w:val="clear" w:color="auto" w:fill="auto"/>
            <w:vAlign w:val="center"/>
          </w:tcPr>
          <w:p w14:paraId="6944D234" w14:textId="77777777" w:rsidR="00E4618E" w:rsidRPr="000702BF" w:rsidRDefault="00E4618E" w:rsidP="00AE3F12">
            <w:pPr>
              <w:pStyle w:val="TAC"/>
              <w:rPr>
                <w:rFonts w:eastAsia="DengXian"/>
              </w:rPr>
            </w:pPr>
          </w:p>
        </w:tc>
        <w:tc>
          <w:tcPr>
            <w:tcW w:w="1132" w:type="dxa"/>
            <w:shd w:val="clear" w:color="auto" w:fill="auto"/>
            <w:vAlign w:val="center"/>
          </w:tcPr>
          <w:p w14:paraId="10410C2E" w14:textId="77777777" w:rsidR="00E4618E" w:rsidRPr="000702BF" w:rsidRDefault="00E4618E" w:rsidP="00AE3F12">
            <w:pPr>
              <w:pStyle w:val="TAC"/>
              <w:rPr>
                <w:rFonts w:eastAsia="DengXian"/>
              </w:rPr>
            </w:pPr>
            <w:r w:rsidRPr="000702BF">
              <w:rPr>
                <w:rFonts w:eastAsia="DengXian"/>
              </w:rPr>
              <w:t>15</w:t>
            </w:r>
          </w:p>
        </w:tc>
        <w:tc>
          <w:tcPr>
            <w:tcW w:w="1132" w:type="dxa"/>
            <w:shd w:val="clear" w:color="auto" w:fill="auto"/>
          </w:tcPr>
          <w:p w14:paraId="2A7CFAC8" w14:textId="77777777" w:rsidR="00E4618E" w:rsidRPr="000702BF" w:rsidRDefault="00E4618E" w:rsidP="00AE3F12">
            <w:pPr>
              <w:pStyle w:val="TAC"/>
              <w:rPr>
                <w:rFonts w:eastAsia="DengXian"/>
              </w:rPr>
            </w:pPr>
            <w:r w:rsidRPr="000702BF">
              <w:rPr>
                <w:rFonts w:eastAsia="DengXian"/>
              </w:rPr>
              <w:t>5</w:t>
            </w:r>
          </w:p>
        </w:tc>
        <w:tc>
          <w:tcPr>
            <w:tcW w:w="1132" w:type="dxa"/>
            <w:shd w:val="clear" w:color="auto" w:fill="auto"/>
          </w:tcPr>
          <w:p w14:paraId="17AD9BBB"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7A3C1CF0"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6F2F1261" w14:textId="77777777" w:rsidR="00E4618E" w:rsidRPr="000702BF" w:rsidRDefault="00E4618E" w:rsidP="00AE3F12">
            <w:pPr>
              <w:pStyle w:val="TAC"/>
              <w:rPr>
                <w:rFonts w:eastAsia="DengXian"/>
              </w:rPr>
            </w:pPr>
            <w:r w:rsidRPr="000702BF">
              <w:rPr>
                <w:rFonts w:eastAsia="DengXian"/>
              </w:rPr>
              <w:t>20</w:t>
            </w:r>
          </w:p>
        </w:tc>
      </w:tr>
      <w:tr w:rsidR="00E4618E" w:rsidRPr="000702BF" w14:paraId="27EFD385" w14:textId="77777777" w:rsidTr="008D0E0E">
        <w:trPr>
          <w:cantSplit/>
          <w:jc w:val="center"/>
        </w:trPr>
        <w:tc>
          <w:tcPr>
            <w:tcW w:w="1493" w:type="dxa"/>
            <w:tcBorders>
              <w:top w:val="nil"/>
              <w:bottom w:val="nil"/>
            </w:tcBorders>
            <w:shd w:val="clear" w:color="auto" w:fill="auto"/>
            <w:vAlign w:val="center"/>
          </w:tcPr>
          <w:p w14:paraId="0224454A" w14:textId="77777777" w:rsidR="00E4618E" w:rsidRPr="000702BF" w:rsidRDefault="00E4618E" w:rsidP="00AE3F12">
            <w:pPr>
              <w:pStyle w:val="TAC"/>
              <w:rPr>
                <w:rFonts w:eastAsia="DengXian"/>
              </w:rPr>
            </w:pPr>
            <w:r w:rsidRPr="000702BF">
              <w:rPr>
                <w:rFonts w:eastAsia="DengXian" w:hint="eastAsia"/>
              </w:rPr>
              <w:t>n25</w:t>
            </w:r>
            <w:r w:rsidRPr="000702BF">
              <w:rPr>
                <w:rFonts w:eastAsia="DengXian"/>
              </w:rPr>
              <w:t>5</w:t>
            </w:r>
          </w:p>
        </w:tc>
        <w:tc>
          <w:tcPr>
            <w:tcW w:w="1132" w:type="dxa"/>
            <w:shd w:val="clear" w:color="auto" w:fill="auto"/>
            <w:vAlign w:val="center"/>
          </w:tcPr>
          <w:p w14:paraId="4482CE79" w14:textId="77777777" w:rsidR="00E4618E" w:rsidRPr="000702BF" w:rsidRDefault="00E4618E" w:rsidP="00AE3F12">
            <w:pPr>
              <w:pStyle w:val="TAC"/>
              <w:rPr>
                <w:rFonts w:eastAsia="DengXian"/>
              </w:rPr>
            </w:pPr>
            <w:r w:rsidRPr="000702BF">
              <w:rPr>
                <w:rFonts w:eastAsia="DengXian"/>
              </w:rPr>
              <w:t>30</w:t>
            </w:r>
          </w:p>
        </w:tc>
        <w:tc>
          <w:tcPr>
            <w:tcW w:w="1132" w:type="dxa"/>
            <w:shd w:val="clear" w:color="auto" w:fill="auto"/>
          </w:tcPr>
          <w:p w14:paraId="6937C057" w14:textId="77777777" w:rsidR="00E4618E" w:rsidRPr="000702BF" w:rsidRDefault="00E4618E" w:rsidP="00AE3F12">
            <w:pPr>
              <w:pStyle w:val="TAC"/>
              <w:rPr>
                <w:rFonts w:eastAsia="DengXian"/>
              </w:rPr>
            </w:pPr>
          </w:p>
        </w:tc>
        <w:tc>
          <w:tcPr>
            <w:tcW w:w="1132" w:type="dxa"/>
            <w:shd w:val="clear" w:color="auto" w:fill="auto"/>
          </w:tcPr>
          <w:p w14:paraId="1ADAA5EB"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511BF9D1"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394BB1C6" w14:textId="77777777" w:rsidR="00E4618E" w:rsidRPr="000702BF" w:rsidRDefault="00E4618E" w:rsidP="00AE3F12">
            <w:pPr>
              <w:pStyle w:val="TAC"/>
              <w:rPr>
                <w:rFonts w:eastAsia="DengXian"/>
              </w:rPr>
            </w:pPr>
            <w:r w:rsidRPr="000702BF">
              <w:rPr>
                <w:rFonts w:eastAsia="DengXian"/>
              </w:rPr>
              <w:t>20</w:t>
            </w:r>
          </w:p>
        </w:tc>
      </w:tr>
      <w:tr w:rsidR="00E4618E" w:rsidRPr="000702BF" w14:paraId="00C403CD" w14:textId="77777777" w:rsidTr="008D0E0E">
        <w:trPr>
          <w:cantSplit/>
          <w:jc w:val="center"/>
        </w:trPr>
        <w:tc>
          <w:tcPr>
            <w:tcW w:w="1493" w:type="dxa"/>
            <w:tcBorders>
              <w:top w:val="nil"/>
            </w:tcBorders>
            <w:shd w:val="clear" w:color="auto" w:fill="auto"/>
            <w:vAlign w:val="center"/>
          </w:tcPr>
          <w:p w14:paraId="36925FF2" w14:textId="77777777" w:rsidR="00E4618E" w:rsidRPr="000702BF" w:rsidRDefault="00E4618E" w:rsidP="00AE3F12">
            <w:pPr>
              <w:pStyle w:val="TAC"/>
              <w:rPr>
                <w:rFonts w:eastAsia="DengXian"/>
              </w:rPr>
            </w:pPr>
          </w:p>
        </w:tc>
        <w:tc>
          <w:tcPr>
            <w:tcW w:w="1132" w:type="dxa"/>
            <w:shd w:val="clear" w:color="auto" w:fill="auto"/>
            <w:vAlign w:val="center"/>
          </w:tcPr>
          <w:p w14:paraId="28779D75" w14:textId="77777777" w:rsidR="00E4618E" w:rsidRPr="000702BF" w:rsidRDefault="00E4618E" w:rsidP="00AE3F12">
            <w:pPr>
              <w:pStyle w:val="TAC"/>
              <w:rPr>
                <w:rFonts w:eastAsia="DengXian"/>
              </w:rPr>
            </w:pPr>
            <w:r w:rsidRPr="000702BF">
              <w:rPr>
                <w:rFonts w:eastAsia="DengXian"/>
              </w:rPr>
              <w:t>60</w:t>
            </w:r>
          </w:p>
        </w:tc>
        <w:tc>
          <w:tcPr>
            <w:tcW w:w="1132" w:type="dxa"/>
            <w:shd w:val="clear" w:color="auto" w:fill="auto"/>
          </w:tcPr>
          <w:p w14:paraId="0FE0637B" w14:textId="77777777" w:rsidR="00E4618E" w:rsidRPr="000702BF" w:rsidRDefault="00E4618E" w:rsidP="00AE3F12">
            <w:pPr>
              <w:pStyle w:val="TAC"/>
              <w:rPr>
                <w:rFonts w:eastAsia="DengXian"/>
              </w:rPr>
            </w:pPr>
          </w:p>
        </w:tc>
        <w:tc>
          <w:tcPr>
            <w:tcW w:w="1132" w:type="dxa"/>
            <w:shd w:val="clear" w:color="auto" w:fill="auto"/>
          </w:tcPr>
          <w:p w14:paraId="2E550E39" w14:textId="77777777" w:rsidR="00E4618E" w:rsidRPr="000702BF" w:rsidRDefault="00E4618E" w:rsidP="00AE3F12">
            <w:pPr>
              <w:pStyle w:val="TAC"/>
              <w:rPr>
                <w:rFonts w:eastAsia="DengXian"/>
              </w:rPr>
            </w:pPr>
            <w:r w:rsidRPr="000702BF">
              <w:rPr>
                <w:rFonts w:eastAsia="DengXian"/>
              </w:rPr>
              <w:t>10</w:t>
            </w:r>
          </w:p>
        </w:tc>
        <w:tc>
          <w:tcPr>
            <w:tcW w:w="1133" w:type="dxa"/>
            <w:shd w:val="clear" w:color="auto" w:fill="auto"/>
          </w:tcPr>
          <w:p w14:paraId="100F5E74" w14:textId="77777777" w:rsidR="00E4618E" w:rsidRPr="000702BF" w:rsidRDefault="00E4618E" w:rsidP="00AE3F12">
            <w:pPr>
              <w:pStyle w:val="TAC"/>
              <w:rPr>
                <w:rFonts w:eastAsia="DengXian"/>
              </w:rPr>
            </w:pPr>
            <w:r w:rsidRPr="000702BF">
              <w:rPr>
                <w:rFonts w:eastAsia="DengXian"/>
              </w:rPr>
              <w:t>15</w:t>
            </w:r>
          </w:p>
        </w:tc>
        <w:tc>
          <w:tcPr>
            <w:tcW w:w="1133" w:type="dxa"/>
            <w:shd w:val="clear" w:color="auto" w:fill="auto"/>
          </w:tcPr>
          <w:p w14:paraId="38A72F07" w14:textId="77777777" w:rsidR="00E4618E" w:rsidRPr="000702BF" w:rsidRDefault="00E4618E" w:rsidP="00AE3F12">
            <w:pPr>
              <w:pStyle w:val="TAC"/>
              <w:rPr>
                <w:rFonts w:eastAsia="DengXian"/>
              </w:rPr>
            </w:pPr>
            <w:r w:rsidRPr="000702BF">
              <w:rPr>
                <w:rFonts w:eastAsia="DengXian"/>
              </w:rPr>
              <w:t>20</w:t>
            </w:r>
          </w:p>
        </w:tc>
      </w:tr>
    </w:tbl>
    <w:p w14:paraId="7AD2844B" w14:textId="77777777" w:rsidR="00E4618E" w:rsidRPr="000702BF" w:rsidRDefault="00E4618E" w:rsidP="00E4618E"/>
    <w:p w14:paraId="792A339F" w14:textId="77777777" w:rsidR="00E4618E" w:rsidRPr="000702BF" w:rsidRDefault="00E4618E" w:rsidP="00E4618E">
      <w:pPr>
        <w:pStyle w:val="Heading2"/>
      </w:pPr>
      <w:bookmarkStart w:id="226" w:name="_Toc97562272"/>
      <w:bookmarkStart w:id="227" w:name="_Toc104122499"/>
      <w:bookmarkStart w:id="228" w:name="_Toc104205450"/>
      <w:bookmarkStart w:id="229" w:name="_Toc104206657"/>
      <w:bookmarkStart w:id="230" w:name="_Toc104503617"/>
      <w:bookmarkStart w:id="231" w:name="_Toc106127544"/>
      <w:bookmarkStart w:id="232" w:name="_Toc137543571"/>
      <w:bookmarkStart w:id="233" w:name="_Toc152356548"/>
      <w:r w:rsidRPr="000702BF">
        <w:lastRenderedPageBreak/>
        <w:t>5.4</w:t>
      </w:r>
      <w:r w:rsidRPr="000702BF">
        <w:tab/>
        <w:t>Channel arrangement</w:t>
      </w:r>
      <w:bookmarkEnd w:id="226"/>
      <w:bookmarkEnd w:id="227"/>
      <w:bookmarkEnd w:id="228"/>
      <w:bookmarkEnd w:id="229"/>
      <w:bookmarkEnd w:id="230"/>
      <w:bookmarkEnd w:id="231"/>
      <w:bookmarkEnd w:id="232"/>
      <w:bookmarkEnd w:id="233"/>
    </w:p>
    <w:p w14:paraId="630B423C" w14:textId="77777777" w:rsidR="00E4618E" w:rsidRPr="000702BF" w:rsidRDefault="00E4618E" w:rsidP="00E4618E">
      <w:pPr>
        <w:pStyle w:val="Heading3"/>
      </w:pPr>
      <w:bookmarkStart w:id="234" w:name="_Toc21344207"/>
      <w:bookmarkStart w:id="235" w:name="_Toc29801691"/>
      <w:bookmarkStart w:id="236" w:name="_Toc29802115"/>
      <w:bookmarkStart w:id="237" w:name="_Toc29802740"/>
      <w:bookmarkStart w:id="238" w:name="_Toc36107482"/>
      <w:bookmarkStart w:id="239" w:name="_Toc37251241"/>
      <w:bookmarkStart w:id="240" w:name="_Toc45888030"/>
      <w:bookmarkStart w:id="241" w:name="_Toc45888629"/>
      <w:bookmarkStart w:id="242" w:name="_Toc61367269"/>
      <w:bookmarkStart w:id="243" w:name="_Toc61372652"/>
      <w:bookmarkStart w:id="244" w:name="_Toc68230592"/>
      <w:bookmarkStart w:id="245" w:name="_Toc69084005"/>
      <w:bookmarkStart w:id="246" w:name="_Toc75467012"/>
      <w:bookmarkStart w:id="247" w:name="_Toc76509034"/>
      <w:bookmarkStart w:id="248" w:name="_Toc76718024"/>
      <w:bookmarkStart w:id="249" w:name="_Toc83580334"/>
      <w:bookmarkStart w:id="250" w:name="_Toc84404843"/>
      <w:bookmarkStart w:id="251" w:name="_Toc84413452"/>
      <w:bookmarkStart w:id="252" w:name="_Toc106127545"/>
      <w:bookmarkStart w:id="253" w:name="_Toc137543572"/>
      <w:bookmarkStart w:id="254" w:name="_Toc152356549"/>
      <w:r w:rsidRPr="000702BF">
        <w:t>5.4.1</w:t>
      </w:r>
      <w:r w:rsidRPr="000702BF">
        <w:tab/>
      </w:r>
      <w:r w:rsidRPr="000702BF">
        <w:rPr>
          <w:rFonts w:hint="eastAsia"/>
        </w:rPr>
        <w:t xml:space="preserve">Channel </w:t>
      </w:r>
      <w:r w:rsidRPr="000702BF">
        <w:t>s</w:t>
      </w:r>
      <w:r w:rsidRPr="000702BF">
        <w:rPr>
          <w:rFonts w:hint="eastAsia"/>
        </w:rPr>
        <w:t>pacing</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41F8F228" w14:textId="77777777" w:rsidR="00E4618E" w:rsidRPr="000702BF" w:rsidRDefault="00E4618E" w:rsidP="00E4618E">
      <w:pPr>
        <w:pStyle w:val="Heading4"/>
      </w:pPr>
      <w:bookmarkStart w:id="255" w:name="_Toc21344208"/>
      <w:bookmarkStart w:id="256" w:name="_Toc29801692"/>
      <w:bookmarkStart w:id="257" w:name="_Toc29802116"/>
      <w:bookmarkStart w:id="258" w:name="_Toc29802741"/>
      <w:bookmarkStart w:id="259" w:name="_Toc36107483"/>
      <w:bookmarkStart w:id="260" w:name="_Toc37251242"/>
      <w:bookmarkStart w:id="261" w:name="_Toc45888031"/>
      <w:bookmarkStart w:id="262" w:name="_Toc45888630"/>
      <w:bookmarkStart w:id="263" w:name="_Toc61367270"/>
      <w:bookmarkStart w:id="264" w:name="_Toc61372653"/>
      <w:bookmarkStart w:id="265" w:name="_Toc68230593"/>
      <w:bookmarkStart w:id="266" w:name="_Toc69084006"/>
      <w:bookmarkStart w:id="267" w:name="_Toc75467013"/>
      <w:bookmarkStart w:id="268" w:name="_Toc76509035"/>
      <w:bookmarkStart w:id="269" w:name="_Toc76718025"/>
      <w:bookmarkStart w:id="270" w:name="_Toc83580335"/>
      <w:bookmarkStart w:id="271" w:name="_Toc84404844"/>
      <w:bookmarkStart w:id="272" w:name="_Toc84413453"/>
      <w:bookmarkStart w:id="273" w:name="_Toc106127546"/>
      <w:bookmarkStart w:id="274" w:name="_Toc137543573"/>
      <w:bookmarkStart w:id="275" w:name="_Toc152356550"/>
      <w:r w:rsidRPr="000702BF">
        <w:t>5.4.1.1</w:t>
      </w:r>
      <w:r w:rsidRPr="000702BF">
        <w:tab/>
        <w:t>Channel spacing for adjacent NTN satellite carriers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066EB3C3" w14:textId="77777777" w:rsidR="00E4618E" w:rsidRPr="000702BF" w:rsidRDefault="00E4618E" w:rsidP="00E4618E">
      <w:pPr>
        <w:rPr>
          <w:rFonts w:eastAsia="Yu Mincho"/>
        </w:rPr>
      </w:pPr>
      <w:r w:rsidRPr="000702BF">
        <w:rPr>
          <w:rFonts w:eastAsia="Yu Mincho"/>
        </w:rPr>
        <w:t>The channel spacing for adjacent NTN satellite carriers refers to the NR channel spacing as specified in TS 38.101-1 [5] clause 5.4.1.1.</w:t>
      </w:r>
    </w:p>
    <w:p w14:paraId="5FF30167" w14:textId="77777777" w:rsidR="00E4618E" w:rsidRPr="000702BF" w:rsidRDefault="00E4618E" w:rsidP="00E4618E">
      <w:pPr>
        <w:pStyle w:val="Heading3"/>
      </w:pPr>
      <w:bookmarkStart w:id="276" w:name="_Toc21344209"/>
      <w:bookmarkStart w:id="277" w:name="_Toc29801693"/>
      <w:bookmarkStart w:id="278" w:name="_Toc29802117"/>
      <w:bookmarkStart w:id="279" w:name="_Toc29802742"/>
      <w:bookmarkStart w:id="280" w:name="_Toc36107484"/>
      <w:bookmarkStart w:id="281" w:name="_Toc37251243"/>
      <w:bookmarkStart w:id="282" w:name="_Toc45888032"/>
      <w:bookmarkStart w:id="283" w:name="_Toc45888631"/>
      <w:bookmarkStart w:id="284" w:name="_Toc61367271"/>
      <w:bookmarkStart w:id="285" w:name="_Toc61372654"/>
      <w:bookmarkStart w:id="286" w:name="_Toc68230594"/>
      <w:bookmarkStart w:id="287" w:name="_Toc69084007"/>
      <w:bookmarkStart w:id="288" w:name="_Toc75467014"/>
      <w:bookmarkStart w:id="289" w:name="_Toc76509036"/>
      <w:bookmarkStart w:id="290" w:name="_Toc76718026"/>
      <w:bookmarkStart w:id="291" w:name="_Toc83580336"/>
      <w:bookmarkStart w:id="292" w:name="_Toc84404845"/>
      <w:bookmarkStart w:id="293" w:name="_Toc84413454"/>
      <w:bookmarkStart w:id="294" w:name="_Toc106127547"/>
      <w:bookmarkStart w:id="295" w:name="_Toc137543574"/>
      <w:bookmarkStart w:id="296" w:name="_Toc152356551"/>
      <w:r w:rsidRPr="000702BF">
        <w:t>5.4.2</w:t>
      </w:r>
      <w:r w:rsidRPr="000702BF">
        <w:tab/>
      </w:r>
      <w:r w:rsidRPr="000702BF">
        <w:rPr>
          <w:rFonts w:hint="eastAsia"/>
        </w:rPr>
        <w:t xml:space="preserve">Channel </w:t>
      </w:r>
      <w:r w:rsidRPr="000702BF">
        <w:t>r</w:t>
      </w:r>
      <w:r w:rsidRPr="000702BF">
        <w:rPr>
          <w:rFonts w:hint="eastAsia"/>
        </w:rPr>
        <w:t>aster</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0889A3CA" w14:textId="77777777" w:rsidR="00E4618E" w:rsidRPr="000702BF" w:rsidRDefault="00E4618E" w:rsidP="00E4618E">
      <w:pPr>
        <w:pStyle w:val="Heading4"/>
      </w:pPr>
      <w:bookmarkStart w:id="297" w:name="_Toc21344210"/>
      <w:bookmarkStart w:id="298" w:name="_Toc29801694"/>
      <w:bookmarkStart w:id="299" w:name="_Toc29802118"/>
      <w:bookmarkStart w:id="300" w:name="_Toc29802743"/>
      <w:bookmarkStart w:id="301" w:name="_Toc36107485"/>
      <w:bookmarkStart w:id="302" w:name="_Toc37251244"/>
      <w:bookmarkStart w:id="303" w:name="_Toc45888033"/>
      <w:bookmarkStart w:id="304" w:name="_Toc45888632"/>
      <w:bookmarkStart w:id="305" w:name="_Toc61367272"/>
      <w:bookmarkStart w:id="306" w:name="_Toc61372655"/>
      <w:bookmarkStart w:id="307" w:name="_Toc68230595"/>
      <w:bookmarkStart w:id="308" w:name="_Toc69084008"/>
      <w:bookmarkStart w:id="309" w:name="_Toc75467015"/>
      <w:bookmarkStart w:id="310" w:name="_Toc76509037"/>
      <w:bookmarkStart w:id="311" w:name="_Toc76718027"/>
      <w:bookmarkStart w:id="312" w:name="_Toc83580337"/>
      <w:bookmarkStart w:id="313" w:name="_Toc84404846"/>
      <w:bookmarkStart w:id="314" w:name="_Toc84413455"/>
      <w:bookmarkStart w:id="315" w:name="_Toc97562273"/>
      <w:bookmarkStart w:id="316" w:name="_Toc104122500"/>
      <w:bookmarkStart w:id="317" w:name="_Toc104205451"/>
      <w:bookmarkStart w:id="318" w:name="_Toc104206658"/>
      <w:bookmarkStart w:id="319" w:name="_Toc104503618"/>
      <w:bookmarkStart w:id="320" w:name="_Toc106127548"/>
      <w:bookmarkStart w:id="321" w:name="_Toc137543575"/>
      <w:bookmarkStart w:id="322" w:name="_Toc152356552"/>
      <w:r w:rsidRPr="000702BF">
        <w:t>5.4.2.1</w:t>
      </w:r>
      <w:r w:rsidRPr="000702BF">
        <w:tab/>
        <w:t>NR-ARFCN and channel raster</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235D27EB" w14:textId="77777777" w:rsidR="00E4618E" w:rsidRPr="000702BF" w:rsidRDefault="00E4618E" w:rsidP="00E4618E">
      <w:pPr>
        <w:rPr>
          <w:rFonts w:eastAsia="Yu Mincho"/>
        </w:rPr>
      </w:pPr>
      <w:r w:rsidRPr="000702BF">
        <w:rPr>
          <w:rFonts w:eastAsia="Yu Mincho"/>
        </w:rPr>
        <w:t>The global frequency channel raster defines a set of RF reference frequencies F</w:t>
      </w:r>
      <w:r w:rsidRPr="000702BF">
        <w:rPr>
          <w:rFonts w:eastAsia="Yu Mincho"/>
          <w:vertAlign w:val="subscript"/>
        </w:rPr>
        <w:t>REF.</w:t>
      </w:r>
      <w:r w:rsidRPr="000702BF">
        <w:rPr>
          <w:rFonts w:eastAsia="Yu Mincho"/>
        </w:rPr>
        <w:t xml:space="preserve"> The RF reference frequency is used in signalling to identify the position of RF channels, SS blocks and other elements.</w:t>
      </w:r>
    </w:p>
    <w:p w14:paraId="47D12A4D" w14:textId="77777777" w:rsidR="00E4618E" w:rsidRPr="000702BF" w:rsidRDefault="00E4618E" w:rsidP="00E4618E">
      <w:pPr>
        <w:rPr>
          <w:rFonts w:eastAsia="Yu Mincho"/>
        </w:rPr>
      </w:pPr>
      <w:r w:rsidRPr="000702BF">
        <w:rPr>
          <w:rFonts w:eastAsia="Yu Mincho"/>
        </w:rPr>
        <w:t>The global frequency raster is defined for all frequencies from 0 to 100 GHz. The granularity of the global frequency raster is ΔF</w:t>
      </w:r>
      <w:r w:rsidRPr="000702BF">
        <w:rPr>
          <w:rFonts w:eastAsia="Yu Mincho"/>
          <w:vertAlign w:val="subscript"/>
        </w:rPr>
        <w:t>Global</w:t>
      </w:r>
      <w:r w:rsidRPr="000702BF">
        <w:rPr>
          <w:rFonts w:eastAsia="Yu Mincho"/>
        </w:rPr>
        <w:t>.</w:t>
      </w:r>
    </w:p>
    <w:p w14:paraId="3E50B433" w14:textId="77777777" w:rsidR="00E4618E" w:rsidRPr="000702BF" w:rsidRDefault="00E4618E" w:rsidP="00E4618E">
      <w:pPr>
        <w:rPr>
          <w:rFonts w:eastAsia="Yu Mincho"/>
        </w:rPr>
      </w:pPr>
      <w:r w:rsidRPr="000702BF">
        <w:rPr>
          <w:rFonts w:eastAsia="Yu Mincho"/>
        </w:rPr>
        <w:t>RF reference frequencies are designated by an NR Absolute Radio Frequency Channel Number (NR-ARFCN) in the range (0…</w:t>
      </w:r>
      <w:r w:rsidRPr="000702BF">
        <w:t>2016666</w:t>
      </w:r>
      <w:r w:rsidRPr="000702BF">
        <w:rPr>
          <w:rFonts w:eastAsia="Yu Mincho"/>
        </w:rPr>
        <w:t>) on the global frequency raster. The relation between the NR-ARFCN and the RF reference frequency F</w:t>
      </w:r>
      <w:r w:rsidRPr="000702BF">
        <w:rPr>
          <w:rFonts w:eastAsia="Yu Mincho"/>
          <w:vertAlign w:val="subscript"/>
        </w:rPr>
        <w:t>REF</w:t>
      </w:r>
      <w:r w:rsidRPr="000702BF">
        <w:rPr>
          <w:rFonts w:eastAsia="Yu Mincho"/>
        </w:rPr>
        <w:t xml:space="preserve"> in MHz is given by the following equation, where F</w:t>
      </w:r>
      <w:r w:rsidRPr="000702BF">
        <w:rPr>
          <w:rFonts w:eastAsia="Yu Mincho"/>
          <w:vertAlign w:val="subscript"/>
        </w:rPr>
        <w:t>REF-Offs</w:t>
      </w:r>
      <w:r w:rsidRPr="000702BF">
        <w:rPr>
          <w:rFonts w:eastAsia="Yu Mincho"/>
        </w:rPr>
        <w:t xml:space="preserve"> and N</w:t>
      </w:r>
      <w:r w:rsidRPr="000702BF">
        <w:rPr>
          <w:rFonts w:eastAsia="Yu Mincho"/>
          <w:vertAlign w:val="subscript"/>
        </w:rPr>
        <w:t>REF-Offs</w:t>
      </w:r>
      <w:r w:rsidRPr="000702BF">
        <w:rPr>
          <w:rFonts w:eastAsia="Yu Mincho"/>
        </w:rPr>
        <w:t xml:space="preserve"> are given in Table 5.4.2.1-1 and N</w:t>
      </w:r>
      <w:r w:rsidRPr="000702BF">
        <w:rPr>
          <w:rFonts w:eastAsia="Yu Mincho"/>
          <w:vertAlign w:val="subscript"/>
        </w:rPr>
        <w:t>REF</w:t>
      </w:r>
      <w:r w:rsidRPr="000702BF">
        <w:rPr>
          <w:rFonts w:eastAsia="Yu Mincho"/>
        </w:rPr>
        <w:t xml:space="preserve"> is the NR-ARFCN.</w:t>
      </w:r>
    </w:p>
    <w:p w14:paraId="391DD568" w14:textId="77777777" w:rsidR="00E4618E" w:rsidRPr="000702BF" w:rsidRDefault="00E4618E" w:rsidP="00E4618E">
      <w:pPr>
        <w:pStyle w:val="EQ"/>
      </w:pPr>
      <w:r w:rsidRPr="000702BF">
        <w:tab/>
        <w:t>F</w:t>
      </w:r>
      <w:r w:rsidRPr="000702BF">
        <w:rPr>
          <w:vertAlign w:val="subscript"/>
        </w:rPr>
        <w:t>REF</w:t>
      </w:r>
      <w:r w:rsidRPr="000702BF">
        <w:t xml:space="preserve"> = F</w:t>
      </w:r>
      <w:r w:rsidRPr="000702BF">
        <w:rPr>
          <w:vertAlign w:val="subscript"/>
        </w:rPr>
        <w:t>REF-Offs</w:t>
      </w:r>
      <w:r w:rsidRPr="000702BF">
        <w:t xml:space="preserve"> + ΔF</w:t>
      </w:r>
      <w:r w:rsidRPr="000702BF">
        <w:rPr>
          <w:vertAlign w:val="subscript"/>
        </w:rPr>
        <w:t>Global</w:t>
      </w:r>
      <w:r w:rsidRPr="000702BF">
        <w:t xml:space="preserve"> (N</w:t>
      </w:r>
      <w:r w:rsidRPr="000702BF">
        <w:rPr>
          <w:vertAlign w:val="subscript"/>
        </w:rPr>
        <w:t>REF</w:t>
      </w:r>
      <w:r w:rsidRPr="000702BF">
        <w:t xml:space="preserve"> – N</w:t>
      </w:r>
      <w:r w:rsidRPr="000702BF">
        <w:rPr>
          <w:vertAlign w:val="subscript"/>
        </w:rPr>
        <w:t>REF-Offs</w:t>
      </w:r>
      <w:r w:rsidRPr="000702BF">
        <w:t>)</w:t>
      </w:r>
    </w:p>
    <w:p w14:paraId="4890B832" w14:textId="77777777" w:rsidR="00E4618E" w:rsidRPr="000702BF" w:rsidRDefault="00E4618E" w:rsidP="00E4618E">
      <w:pPr>
        <w:pStyle w:val="TH"/>
      </w:pPr>
      <w:r w:rsidRPr="000702BF">
        <w:t>Table 5.4.2.1-1: 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41"/>
        <w:gridCol w:w="1369"/>
        <w:gridCol w:w="1590"/>
        <w:gridCol w:w="1134"/>
        <w:gridCol w:w="1935"/>
      </w:tblGrid>
      <w:tr w:rsidR="00E4618E" w:rsidRPr="000702BF" w14:paraId="48F335B3" w14:textId="77777777" w:rsidTr="008D0E0E">
        <w:trPr>
          <w:jc w:val="center"/>
        </w:trPr>
        <w:tc>
          <w:tcPr>
            <w:tcW w:w="2241" w:type="dxa"/>
            <w:shd w:val="clear" w:color="auto" w:fill="auto"/>
            <w:vAlign w:val="center"/>
          </w:tcPr>
          <w:p w14:paraId="72F71F97" w14:textId="505C0BC4" w:rsidR="00E4618E" w:rsidRPr="000702BF" w:rsidRDefault="00E4618E" w:rsidP="00AE3F12">
            <w:pPr>
              <w:pStyle w:val="TAH"/>
            </w:pPr>
            <w:r w:rsidRPr="000702BF">
              <w:t>Frequency</w:t>
            </w:r>
            <w:r w:rsidR="008D0E0E" w:rsidRPr="000702BF">
              <w:t xml:space="preserve"> </w:t>
            </w:r>
            <w:r w:rsidRPr="000702BF">
              <w:t>range</w:t>
            </w:r>
            <w:r w:rsidR="008D0E0E" w:rsidRPr="000702BF">
              <w:t xml:space="preserve"> </w:t>
            </w:r>
            <w:r w:rsidRPr="000702BF">
              <w:t>(MHz)</w:t>
            </w:r>
          </w:p>
        </w:tc>
        <w:tc>
          <w:tcPr>
            <w:tcW w:w="1369" w:type="dxa"/>
            <w:shd w:val="clear" w:color="auto" w:fill="auto"/>
            <w:vAlign w:val="center"/>
          </w:tcPr>
          <w:p w14:paraId="0D83E45C" w14:textId="7E393B6F" w:rsidR="00E4618E" w:rsidRPr="000702BF" w:rsidRDefault="00E4618E" w:rsidP="00AE3F12">
            <w:pPr>
              <w:pStyle w:val="TAH"/>
            </w:pPr>
            <w:r w:rsidRPr="000702BF">
              <w:t>ΔF</w:t>
            </w:r>
            <w:r w:rsidRPr="000702BF">
              <w:rPr>
                <w:vertAlign w:val="subscript"/>
              </w:rPr>
              <w:t>Global</w:t>
            </w:r>
            <w:r w:rsidR="008D0E0E" w:rsidRPr="000702BF">
              <w:rPr>
                <w:vertAlign w:val="subscript"/>
              </w:rPr>
              <w:t xml:space="preserve"> </w:t>
            </w:r>
            <w:r w:rsidRPr="000702BF">
              <w:t>(kHz)</w:t>
            </w:r>
          </w:p>
        </w:tc>
        <w:tc>
          <w:tcPr>
            <w:tcW w:w="1590" w:type="dxa"/>
            <w:shd w:val="clear" w:color="auto" w:fill="auto"/>
            <w:vAlign w:val="center"/>
          </w:tcPr>
          <w:p w14:paraId="17DC64AE" w14:textId="3A16494F" w:rsidR="00E4618E" w:rsidRPr="000702BF" w:rsidRDefault="00E4618E" w:rsidP="00AE3F12">
            <w:pPr>
              <w:pStyle w:val="TAH"/>
            </w:pPr>
            <w:r w:rsidRPr="000702BF">
              <w:t>F</w:t>
            </w:r>
            <w:r w:rsidRPr="000702BF">
              <w:rPr>
                <w:vertAlign w:val="subscript"/>
              </w:rPr>
              <w:t>REF-Offs</w:t>
            </w:r>
            <w:r w:rsidR="008D0E0E" w:rsidRPr="000702BF">
              <w:t xml:space="preserve"> </w:t>
            </w:r>
            <w:r w:rsidRPr="000702BF">
              <w:t>(MHz)</w:t>
            </w:r>
          </w:p>
        </w:tc>
        <w:tc>
          <w:tcPr>
            <w:tcW w:w="1134" w:type="dxa"/>
            <w:shd w:val="clear" w:color="auto" w:fill="auto"/>
            <w:vAlign w:val="center"/>
          </w:tcPr>
          <w:p w14:paraId="7D0F3715" w14:textId="77777777" w:rsidR="00E4618E" w:rsidRPr="000702BF" w:rsidRDefault="00E4618E" w:rsidP="00AE3F12">
            <w:pPr>
              <w:pStyle w:val="TAH"/>
            </w:pPr>
            <w:r w:rsidRPr="000702BF">
              <w:t>N</w:t>
            </w:r>
            <w:r w:rsidRPr="000702BF">
              <w:rPr>
                <w:vertAlign w:val="subscript"/>
              </w:rPr>
              <w:t>REF-Offs</w:t>
            </w:r>
          </w:p>
        </w:tc>
        <w:tc>
          <w:tcPr>
            <w:tcW w:w="1935" w:type="dxa"/>
            <w:shd w:val="clear" w:color="auto" w:fill="auto"/>
            <w:vAlign w:val="center"/>
          </w:tcPr>
          <w:p w14:paraId="4BC11298" w14:textId="0E6D1DCA" w:rsidR="00E4618E" w:rsidRPr="000702BF" w:rsidRDefault="00E4618E" w:rsidP="00AE3F12">
            <w:pPr>
              <w:pStyle w:val="TAH"/>
            </w:pPr>
            <w:r w:rsidRPr="000702BF">
              <w:t>Range</w:t>
            </w:r>
            <w:r w:rsidR="008D0E0E" w:rsidRPr="000702BF">
              <w:t xml:space="preserve"> </w:t>
            </w:r>
            <w:r w:rsidRPr="000702BF">
              <w:t>of</w:t>
            </w:r>
            <w:r w:rsidR="008D0E0E" w:rsidRPr="000702BF">
              <w:t xml:space="preserve"> </w:t>
            </w:r>
            <w:r w:rsidRPr="000702BF">
              <w:t>N</w:t>
            </w:r>
            <w:r w:rsidRPr="000702BF">
              <w:rPr>
                <w:vertAlign w:val="subscript"/>
              </w:rPr>
              <w:t>REF</w:t>
            </w:r>
          </w:p>
        </w:tc>
      </w:tr>
      <w:tr w:rsidR="00E4618E" w:rsidRPr="000702BF" w14:paraId="76DC02A4" w14:textId="77777777" w:rsidTr="008D0E0E">
        <w:trPr>
          <w:jc w:val="center"/>
        </w:trPr>
        <w:tc>
          <w:tcPr>
            <w:tcW w:w="2241" w:type="dxa"/>
            <w:shd w:val="clear" w:color="auto" w:fill="auto"/>
            <w:vAlign w:val="center"/>
          </w:tcPr>
          <w:p w14:paraId="355FDDC2" w14:textId="4078EF5D" w:rsidR="00E4618E" w:rsidRPr="000702BF" w:rsidRDefault="00E4618E" w:rsidP="00AE3F12">
            <w:pPr>
              <w:pStyle w:val="TAC"/>
            </w:pPr>
            <w:r w:rsidRPr="000702BF">
              <w:t>0</w:t>
            </w:r>
            <w:r w:rsidR="008D0E0E" w:rsidRPr="000702BF">
              <w:t xml:space="preserve"> </w:t>
            </w:r>
            <w:r w:rsidRPr="000702BF">
              <w:t>–</w:t>
            </w:r>
            <w:r w:rsidR="008D0E0E" w:rsidRPr="000702BF">
              <w:t xml:space="preserve"> </w:t>
            </w:r>
            <w:r w:rsidRPr="000702BF">
              <w:t>3</w:t>
            </w:r>
            <w:r w:rsidR="008C005D">
              <w:t>,</w:t>
            </w:r>
            <w:r w:rsidRPr="000702BF">
              <w:t>000</w:t>
            </w:r>
          </w:p>
        </w:tc>
        <w:tc>
          <w:tcPr>
            <w:tcW w:w="1369" w:type="dxa"/>
            <w:shd w:val="clear" w:color="auto" w:fill="auto"/>
            <w:vAlign w:val="center"/>
          </w:tcPr>
          <w:p w14:paraId="39CB2B20" w14:textId="77777777" w:rsidR="00E4618E" w:rsidRPr="000702BF" w:rsidRDefault="00E4618E" w:rsidP="00AE3F12">
            <w:pPr>
              <w:pStyle w:val="TAC"/>
            </w:pPr>
            <w:r w:rsidRPr="000702BF">
              <w:t>5</w:t>
            </w:r>
          </w:p>
        </w:tc>
        <w:tc>
          <w:tcPr>
            <w:tcW w:w="1590" w:type="dxa"/>
            <w:shd w:val="clear" w:color="auto" w:fill="auto"/>
            <w:vAlign w:val="center"/>
          </w:tcPr>
          <w:p w14:paraId="424247B0" w14:textId="77777777" w:rsidR="00E4618E" w:rsidRPr="000702BF" w:rsidRDefault="00E4618E" w:rsidP="00AE3F12">
            <w:pPr>
              <w:pStyle w:val="TAC"/>
            </w:pPr>
            <w:r w:rsidRPr="000702BF">
              <w:t>0</w:t>
            </w:r>
          </w:p>
        </w:tc>
        <w:tc>
          <w:tcPr>
            <w:tcW w:w="1134" w:type="dxa"/>
            <w:shd w:val="clear" w:color="auto" w:fill="auto"/>
            <w:vAlign w:val="center"/>
          </w:tcPr>
          <w:p w14:paraId="03C4F558" w14:textId="77777777" w:rsidR="00E4618E" w:rsidRPr="000702BF" w:rsidRDefault="00E4618E" w:rsidP="00AE3F12">
            <w:pPr>
              <w:pStyle w:val="TAC"/>
            </w:pPr>
            <w:r w:rsidRPr="000702BF">
              <w:t>0</w:t>
            </w:r>
          </w:p>
        </w:tc>
        <w:tc>
          <w:tcPr>
            <w:tcW w:w="1935" w:type="dxa"/>
            <w:shd w:val="clear" w:color="auto" w:fill="auto"/>
            <w:vAlign w:val="center"/>
          </w:tcPr>
          <w:p w14:paraId="3604F29B" w14:textId="7A83A8FC" w:rsidR="00E4618E" w:rsidRPr="000702BF" w:rsidRDefault="00E4618E" w:rsidP="00AE3F12">
            <w:pPr>
              <w:pStyle w:val="TAC"/>
            </w:pPr>
            <w:r w:rsidRPr="000702BF">
              <w:t>0</w:t>
            </w:r>
            <w:r w:rsidR="008D0E0E" w:rsidRPr="000702BF">
              <w:t xml:space="preserve"> </w:t>
            </w:r>
            <w:r w:rsidRPr="000702BF">
              <w:t>–</w:t>
            </w:r>
            <w:r w:rsidR="008D0E0E" w:rsidRPr="000702BF">
              <w:t xml:space="preserve"> </w:t>
            </w:r>
            <w:r w:rsidRPr="000702BF">
              <w:t>599</w:t>
            </w:r>
            <w:r w:rsidR="008C005D">
              <w:t>,</w:t>
            </w:r>
            <w:r w:rsidRPr="000702BF">
              <w:t>999</w:t>
            </w:r>
          </w:p>
        </w:tc>
      </w:tr>
    </w:tbl>
    <w:p w14:paraId="715E41B7" w14:textId="77777777" w:rsidR="00E4618E" w:rsidRPr="000702BF" w:rsidRDefault="00E4618E" w:rsidP="00E4618E"/>
    <w:p w14:paraId="480BF84D" w14:textId="77777777" w:rsidR="00E4618E" w:rsidRPr="000702BF" w:rsidRDefault="00E4618E" w:rsidP="00201225">
      <w:pPr>
        <w:keepNext/>
        <w:keepLines/>
      </w:pPr>
      <w:r w:rsidRPr="000702BF">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w:t>
      </w:r>
      <w:r w:rsidRPr="000702BF">
        <w:rPr>
          <w:vertAlign w:val="subscript"/>
        </w:rPr>
        <w:t>Raster</w:t>
      </w:r>
      <w:r w:rsidRPr="000702BF">
        <w:t>, which may be equal to or larger than ΔF</w:t>
      </w:r>
      <w:r w:rsidRPr="000702BF">
        <w:rPr>
          <w:vertAlign w:val="subscript"/>
        </w:rPr>
        <w:t>Global</w:t>
      </w:r>
      <w:r w:rsidRPr="000702BF">
        <w:t>.</w:t>
      </w:r>
    </w:p>
    <w:p w14:paraId="0E416E54" w14:textId="77777777" w:rsidR="00E4618E" w:rsidRPr="000702BF" w:rsidRDefault="00E4618E" w:rsidP="00E4618E">
      <w:pPr>
        <w:rPr>
          <w:rFonts w:eastAsia="Yu Mincho"/>
        </w:rPr>
      </w:pPr>
      <w:r w:rsidRPr="000702BF">
        <w:rPr>
          <w:rFonts w:eastAsia="Yu Mincho"/>
        </w:rPr>
        <w:t>The mapping between the channel raster and corresponding resource element is given in clause 5.4.2.2. The applicable entries for each operating band are defined in clause 5.4.2.3.</w:t>
      </w:r>
    </w:p>
    <w:p w14:paraId="7F324382" w14:textId="77777777" w:rsidR="00E4618E" w:rsidRPr="000702BF" w:rsidRDefault="00E4618E" w:rsidP="00E4618E">
      <w:pPr>
        <w:pStyle w:val="Heading4"/>
      </w:pPr>
      <w:bookmarkStart w:id="323" w:name="_Toc21344211"/>
      <w:bookmarkStart w:id="324" w:name="_Toc29801695"/>
      <w:bookmarkStart w:id="325" w:name="_Toc29802119"/>
      <w:bookmarkStart w:id="326" w:name="_Toc29802744"/>
      <w:bookmarkStart w:id="327" w:name="_Toc36107486"/>
      <w:bookmarkStart w:id="328" w:name="_Toc37251245"/>
      <w:bookmarkStart w:id="329" w:name="_Toc45888034"/>
      <w:bookmarkStart w:id="330" w:name="_Toc45888633"/>
      <w:bookmarkStart w:id="331" w:name="_Toc61367273"/>
      <w:bookmarkStart w:id="332" w:name="_Toc61372656"/>
      <w:bookmarkStart w:id="333" w:name="_Toc68230596"/>
      <w:bookmarkStart w:id="334" w:name="_Toc69084009"/>
      <w:bookmarkStart w:id="335" w:name="_Toc75467016"/>
      <w:bookmarkStart w:id="336" w:name="_Toc76509038"/>
      <w:bookmarkStart w:id="337" w:name="_Toc76718028"/>
      <w:bookmarkStart w:id="338" w:name="_Toc83580338"/>
      <w:bookmarkStart w:id="339" w:name="_Toc84404847"/>
      <w:bookmarkStart w:id="340" w:name="_Toc84413456"/>
      <w:bookmarkStart w:id="341" w:name="_Toc97562274"/>
      <w:bookmarkStart w:id="342" w:name="_Toc104122501"/>
      <w:bookmarkStart w:id="343" w:name="_Toc104205452"/>
      <w:bookmarkStart w:id="344" w:name="_Toc104206659"/>
      <w:bookmarkStart w:id="345" w:name="_Toc104503619"/>
      <w:bookmarkStart w:id="346" w:name="_Toc106127549"/>
      <w:bookmarkStart w:id="347" w:name="_Toc137543576"/>
      <w:bookmarkStart w:id="348" w:name="_Toc152356553"/>
      <w:r w:rsidRPr="000702BF">
        <w:t>5.4.2.2</w:t>
      </w:r>
      <w:r w:rsidRPr="000702BF">
        <w:tab/>
      </w:r>
      <w:r w:rsidRPr="000702BF">
        <w:rPr>
          <w:rFonts w:hint="eastAsia"/>
        </w:rPr>
        <w:t xml:space="preserve">Channel </w:t>
      </w:r>
      <w:r w:rsidRPr="000702BF">
        <w:t>r</w:t>
      </w:r>
      <w:r w:rsidRPr="000702BF">
        <w:rPr>
          <w:rFonts w:hint="eastAsia"/>
        </w:rPr>
        <w:t xml:space="preserve">aster to </w:t>
      </w:r>
      <w:r w:rsidRPr="000702BF">
        <w:t>r</w:t>
      </w:r>
      <w:r w:rsidRPr="000702BF">
        <w:rPr>
          <w:rFonts w:hint="eastAsia"/>
        </w:rPr>
        <w:t xml:space="preserve">esource </w:t>
      </w:r>
      <w:r w:rsidRPr="000702BF">
        <w:t>e</w:t>
      </w:r>
      <w:r w:rsidRPr="000702BF">
        <w:rPr>
          <w:rFonts w:hint="eastAsia"/>
        </w:rPr>
        <w:t xml:space="preserve">lement </w:t>
      </w:r>
      <w:r w:rsidRPr="000702BF">
        <w:t>m</w:t>
      </w:r>
      <w:r w:rsidRPr="000702BF">
        <w:rPr>
          <w:rFonts w:hint="eastAsia"/>
        </w:rPr>
        <w:t>apping</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4654DEDE" w14:textId="0AB676F0" w:rsidR="00E4618E" w:rsidRPr="000702BF" w:rsidRDefault="00E4618E" w:rsidP="00E4618E">
      <w:r w:rsidRPr="000702BF">
        <w:t xml:space="preserve">The mapping between the RF reference frequency on the channel raster and the corresponding resource element refers to the NR requirements specified in </w:t>
      </w:r>
      <w:r w:rsidR="00962386" w:rsidRPr="000702BF">
        <w:t>3GPP TS 38.101</w:t>
      </w:r>
      <w:r w:rsidR="00962386" w:rsidRPr="000702BF">
        <w:noBreakHyphen/>
        <w:t xml:space="preserve">1 </w:t>
      </w:r>
      <w:r w:rsidRPr="000702BF">
        <w:t>[5] clause 5.4.2.2.</w:t>
      </w:r>
    </w:p>
    <w:p w14:paraId="40F6C23D" w14:textId="77777777" w:rsidR="00E4618E" w:rsidRPr="000702BF" w:rsidRDefault="00E4618E" w:rsidP="00E4618E">
      <w:pPr>
        <w:pStyle w:val="Heading4"/>
      </w:pPr>
      <w:bookmarkStart w:id="349" w:name="_Toc21344212"/>
      <w:bookmarkStart w:id="350" w:name="_Toc29801696"/>
      <w:bookmarkStart w:id="351" w:name="_Toc29802120"/>
      <w:bookmarkStart w:id="352" w:name="_Toc29802745"/>
      <w:bookmarkStart w:id="353" w:name="_Toc36107487"/>
      <w:bookmarkStart w:id="354" w:name="_Toc37251246"/>
      <w:bookmarkStart w:id="355" w:name="_Toc45888035"/>
      <w:bookmarkStart w:id="356" w:name="_Toc45888634"/>
      <w:bookmarkStart w:id="357" w:name="_Toc61367274"/>
      <w:bookmarkStart w:id="358" w:name="_Toc61372657"/>
      <w:bookmarkStart w:id="359" w:name="_Toc68230597"/>
      <w:bookmarkStart w:id="360" w:name="_Toc69084010"/>
      <w:bookmarkStart w:id="361" w:name="_Toc75467017"/>
      <w:bookmarkStart w:id="362" w:name="_Toc76509039"/>
      <w:bookmarkStart w:id="363" w:name="_Toc76718029"/>
      <w:bookmarkStart w:id="364" w:name="_Toc83580339"/>
      <w:bookmarkStart w:id="365" w:name="_Toc84404848"/>
      <w:bookmarkStart w:id="366" w:name="_Toc84413457"/>
      <w:bookmarkStart w:id="367" w:name="_Toc97562275"/>
      <w:bookmarkStart w:id="368" w:name="_Toc104122502"/>
      <w:bookmarkStart w:id="369" w:name="_Toc104205453"/>
      <w:bookmarkStart w:id="370" w:name="_Toc104206660"/>
      <w:bookmarkStart w:id="371" w:name="_Toc104503620"/>
      <w:bookmarkStart w:id="372" w:name="_Toc106127550"/>
      <w:bookmarkStart w:id="373" w:name="_Toc137543577"/>
      <w:bookmarkStart w:id="374" w:name="_Toc152356554"/>
      <w:r w:rsidRPr="000702BF">
        <w:t>5.4.2.3</w:t>
      </w:r>
      <w:r w:rsidRPr="000702BF">
        <w:tab/>
        <w:t>Channel raster entries for each operating band</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558684F6" w14:textId="77777777" w:rsidR="00E4618E" w:rsidRPr="000702BF" w:rsidRDefault="00E4618E" w:rsidP="00E4618E">
      <w:pPr>
        <w:rPr>
          <w:rFonts w:eastAsia="Yu Mincho"/>
        </w:rPr>
      </w:pPr>
      <w:r w:rsidRPr="000702BF">
        <w:rPr>
          <w:rFonts w:eastAsia="Yu Mincho"/>
        </w:rPr>
        <w:t>The RF channel positions on the channel raster in each NTN satellite operating band are given through the applicable NR-ARFCN in Table 5.4.2.3</w:t>
      </w:r>
      <w:r w:rsidRPr="000702BF">
        <w:rPr>
          <w:rFonts w:eastAsia="Yu Mincho"/>
        </w:rPr>
        <w:noBreakHyphen/>
        <w:t>1, using the channel raster to resource element mapping in clause 5.4.2.2.</w:t>
      </w:r>
    </w:p>
    <w:p w14:paraId="24A7B34D" w14:textId="77777777" w:rsidR="00E4618E" w:rsidRPr="000702BF" w:rsidRDefault="00E4618E" w:rsidP="00E4618E">
      <w:r w:rsidRPr="000702BF">
        <w:t>For NTN satellite operating bands with 100 kHz channel raster, ΔF</w:t>
      </w:r>
      <w:r w:rsidRPr="000702BF">
        <w:rPr>
          <w:vertAlign w:val="subscript"/>
        </w:rPr>
        <w:t>Raster</w:t>
      </w:r>
      <w:r w:rsidRPr="000702BF">
        <w:t xml:space="preserve"> = 20 × ΔF</w:t>
      </w:r>
      <w:r w:rsidRPr="000702BF">
        <w:rPr>
          <w:vertAlign w:val="subscript"/>
        </w:rPr>
        <w:t>Global</w:t>
      </w:r>
      <w:r w:rsidRPr="000702BF">
        <w:t>. In this case every 20</w:t>
      </w:r>
      <w:r w:rsidRPr="000702BF">
        <w:rPr>
          <w:vertAlign w:val="superscript"/>
        </w:rPr>
        <w:t>th</w:t>
      </w:r>
      <w:r w:rsidRPr="000702BF">
        <w:t xml:space="preserve"> NR-ARFCN within the operating band are applicable for the channel raster within the operating band and the step size for the channel raster in Table 5.4.2.3</w:t>
      </w:r>
      <w:r w:rsidRPr="000702BF">
        <w:noBreakHyphen/>
        <w:t>1 is given as &lt;20&gt;.</w:t>
      </w:r>
    </w:p>
    <w:p w14:paraId="509653F5" w14:textId="77777777" w:rsidR="00E4618E" w:rsidRPr="000702BF" w:rsidRDefault="00E4618E" w:rsidP="00E4618E">
      <w:pPr>
        <w:pStyle w:val="TH"/>
      </w:pPr>
      <w:r w:rsidRPr="000702BF">
        <w:lastRenderedPageBreak/>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42"/>
        <w:gridCol w:w="1146"/>
        <w:gridCol w:w="2876"/>
        <w:gridCol w:w="2877"/>
      </w:tblGrid>
      <w:tr w:rsidR="00E4618E" w:rsidRPr="000702BF" w14:paraId="190B7F47" w14:textId="77777777" w:rsidTr="008D0E0E">
        <w:trPr>
          <w:jc w:val="center"/>
        </w:trPr>
        <w:tc>
          <w:tcPr>
            <w:tcW w:w="1242" w:type="dxa"/>
            <w:tcBorders>
              <w:top w:val="single" w:sz="4" w:space="0" w:color="auto"/>
              <w:left w:val="single" w:sz="4" w:space="0" w:color="auto"/>
              <w:bottom w:val="single" w:sz="4" w:space="0" w:color="auto"/>
              <w:right w:val="single" w:sz="4" w:space="0" w:color="auto"/>
            </w:tcBorders>
            <w:hideMark/>
          </w:tcPr>
          <w:p w14:paraId="321FC6AE" w14:textId="7B045B60" w:rsidR="00E4618E" w:rsidRPr="000702BF" w:rsidRDefault="00E4618E" w:rsidP="00AE3F12">
            <w:pPr>
              <w:pStyle w:val="TAH"/>
              <w:rPr>
                <w:rFonts w:eastAsia="Yu Mincho"/>
              </w:rPr>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1146" w:type="dxa"/>
            <w:tcBorders>
              <w:top w:val="single" w:sz="4" w:space="0" w:color="auto"/>
              <w:left w:val="single" w:sz="4" w:space="0" w:color="auto"/>
              <w:bottom w:val="single" w:sz="4" w:space="0" w:color="auto"/>
              <w:right w:val="single" w:sz="4" w:space="0" w:color="auto"/>
            </w:tcBorders>
            <w:hideMark/>
          </w:tcPr>
          <w:p w14:paraId="0815D18A" w14:textId="77777777" w:rsidR="00E4618E" w:rsidRPr="000702BF" w:rsidRDefault="00E4618E" w:rsidP="00AE3F12">
            <w:pPr>
              <w:pStyle w:val="TAH"/>
            </w:pPr>
            <w:r w:rsidRPr="000702BF">
              <w:t>ΔF</w:t>
            </w:r>
            <w:r w:rsidRPr="000702BF">
              <w:rPr>
                <w:vertAlign w:val="subscript"/>
              </w:rPr>
              <w:t>Raster</w:t>
            </w:r>
          </w:p>
          <w:p w14:paraId="481443D2" w14:textId="34136042" w:rsidR="00E4618E" w:rsidRPr="000702BF" w:rsidRDefault="00E4618E" w:rsidP="00AE3F12">
            <w:pPr>
              <w:pStyle w:val="TAH"/>
              <w:rPr>
                <w:rFonts w:eastAsia="Yu Mincho"/>
              </w:rPr>
            </w:pPr>
            <w:r w:rsidRPr="000702BF">
              <w:t>(kHz)</w:t>
            </w:r>
            <w:r w:rsidR="008D0E0E" w:rsidRPr="000702BF">
              <w:rPr>
                <w:vertAlign w:val="subscript"/>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4C7A9AF7" w14:textId="77777777" w:rsidR="00E4618E" w:rsidRPr="000702BF" w:rsidRDefault="00E4618E" w:rsidP="00AE3F12">
            <w:pPr>
              <w:pStyle w:val="TAH"/>
              <w:rPr>
                <w:rFonts w:eastAsia="Yu Mincho"/>
              </w:rPr>
            </w:pPr>
            <w:r w:rsidRPr="000702BF">
              <w:rPr>
                <w:rFonts w:eastAsia="Yu Mincho"/>
              </w:rPr>
              <w:t>Uplink</w:t>
            </w:r>
          </w:p>
          <w:p w14:paraId="1697E11B" w14:textId="69502409" w:rsidR="00E4618E" w:rsidRPr="000702BF" w:rsidRDefault="00E4618E" w:rsidP="00AE3F12">
            <w:pPr>
              <w:pStyle w:val="TAH"/>
              <w:rPr>
                <w:rFonts w:eastAsia="Yu Mincho"/>
                <w:vertAlign w:val="subscript"/>
              </w:rPr>
            </w:pPr>
            <w:r w:rsidRPr="000702BF">
              <w:rPr>
                <w:rFonts w:eastAsia="Yu Mincho"/>
              </w:rPr>
              <w:t>Range</w:t>
            </w:r>
            <w:r w:rsidR="008D0E0E" w:rsidRPr="000702BF">
              <w:rPr>
                <w:rFonts w:eastAsia="Yu Mincho"/>
              </w:rPr>
              <w:t xml:space="preserve"> </w:t>
            </w:r>
            <w:r w:rsidRPr="000702BF">
              <w:rPr>
                <w:rFonts w:eastAsia="Yu Mincho"/>
              </w:rPr>
              <w:t>of</w:t>
            </w:r>
            <w:r w:rsidR="008D0E0E" w:rsidRPr="000702BF">
              <w:rPr>
                <w:rFonts w:eastAsia="Yu Mincho"/>
              </w:rPr>
              <w:t xml:space="preserve"> </w:t>
            </w:r>
            <w:r w:rsidRPr="000702BF">
              <w:rPr>
                <w:rFonts w:eastAsia="Yu Mincho"/>
              </w:rPr>
              <w:t>N</w:t>
            </w:r>
            <w:r w:rsidRPr="000702BF">
              <w:rPr>
                <w:rFonts w:eastAsia="Yu Mincho"/>
                <w:vertAlign w:val="subscript"/>
              </w:rPr>
              <w:t>REF</w:t>
            </w:r>
          </w:p>
          <w:p w14:paraId="5BA38773" w14:textId="0601F528" w:rsidR="00E4618E" w:rsidRPr="000702BF" w:rsidRDefault="00E4618E" w:rsidP="00AE3F12">
            <w:pPr>
              <w:pStyle w:val="TAH"/>
              <w:rPr>
                <w:rFonts w:eastAsia="Yu Mincho"/>
              </w:rPr>
            </w:pPr>
            <w:r w:rsidRPr="000702BF">
              <w:rPr>
                <w:rFonts w:eastAsia="Yu Mincho"/>
              </w:rPr>
              <w:t>(First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&lt;Step</w:t>
            </w:r>
            <w:r w:rsidR="008D0E0E" w:rsidRPr="000702BF">
              <w:rPr>
                <w:rFonts w:eastAsia="Yu Mincho"/>
              </w:rPr>
              <w:t xml:space="preserve"> </w:t>
            </w:r>
            <w:r w:rsidRPr="000702BF">
              <w:rPr>
                <w:rFonts w:eastAsia="Yu Mincho"/>
              </w:rPr>
              <w:t>size&gt;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Last)</w:t>
            </w:r>
          </w:p>
        </w:tc>
        <w:tc>
          <w:tcPr>
            <w:tcW w:w="2877" w:type="dxa"/>
            <w:tcBorders>
              <w:top w:val="single" w:sz="4" w:space="0" w:color="auto"/>
              <w:left w:val="single" w:sz="4" w:space="0" w:color="auto"/>
              <w:bottom w:val="single" w:sz="4" w:space="0" w:color="auto"/>
              <w:right w:val="single" w:sz="4" w:space="0" w:color="auto"/>
            </w:tcBorders>
            <w:hideMark/>
          </w:tcPr>
          <w:p w14:paraId="2B901AEC" w14:textId="77777777" w:rsidR="00E4618E" w:rsidRPr="000702BF" w:rsidRDefault="00E4618E" w:rsidP="00AE3F12">
            <w:pPr>
              <w:pStyle w:val="TAH"/>
              <w:rPr>
                <w:rFonts w:eastAsia="Yu Mincho"/>
              </w:rPr>
            </w:pPr>
            <w:r w:rsidRPr="000702BF">
              <w:rPr>
                <w:rFonts w:eastAsia="Yu Mincho"/>
              </w:rPr>
              <w:t>Downlink</w:t>
            </w:r>
          </w:p>
          <w:p w14:paraId="5265A8E6" w14:textId="032389CC" w:rsidR="00E4618E" w:rsidRPr="000702BF" w:rsidRDefault="00E4618E" w:rsidP="00AE3F12">
            <w:pPr>
              <w:pStyle w:val="TAH"/>
              <w:rPr>
                <w:rFonts w:eastAsia="Yu Mincho"/>
                <w:vertAlign w:val="subscript"/>
              </w:rPr>
            </w:pPr>
            <w:r w:rsidRPr="000702BF">
              <w:rPr>
                <w:rFonts w:eastAsia="Yu Mincho"/>
              </w:rPr>
              <w:t>Range</w:t>
            </w:r>
            <w:r w:rsidR="008D0E0E" w:rsidRPr="000702BF">
              <w:rPr>
                <w:rFonts w:eastAsia="Yu Mincho"/>
              </w:rPr>
              <w:t xml:space="preserve"> </w:t>
            </w:r>
            <w:r w:rsidRPr="000702BF">
              <w:rPr>
                <w:rFonts w:eastAsia="Yu Mincho"/>
              </w:rPr>
              <w:t>of</w:t>
            </w:r>
            <w:r w:rsidR="008D0E0E" w:rsidRPr="000702BF">
              <w:rPr>
                <w:rFonts w:eastAsia="Yu Mincho"/>
              </w:rPr>
              <w:t xml:space="preserve"> </w:t>
            </w:r>
            <w:r w:rsidRPr="000702BF">
              <w:rPr>
                <w:rFonts w:eastAsia="Yu Mincho"/>
              </w:rPr>
              <w:t>N</w:t>
            </w:r>
            <w:r w:rsidRPr="000702BF">
              <w:rPr>
                <w:rFonts w:eastAsia="Yu Mincho"/>
                <w:vertAlign w:val="subscript"/>
              </w:rPr>
              <w:t>REF</w:t>
            </w:r>
          </w:p>
          <w:p w14:paraId="210D5F3E" w14:textId="3B883F09" w:rsidR="00E4618E" w:rsidRPr="000702BF" w:rsidRDefault="00E4618E" w:rsidP="00AE3F12">
            <w:pPr>
              <w:pStyle w:val="TAH"/>
              <w:rPr>
                <w:rFonts w:eastAsia="Yu Mincho"/>
              </w:rPr>
            </w:pPr>
            <w:r w:rsidRPr="000702BF">
              <w:rPr>
                <w:rFonts w:eastAsia="Yu Mincho"/>
              </w:rPr>
              <w:t>(First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&lt;Step</w:t>
            </w:r>
            <w:r w:rsidR="008D0E0E" w:rsidRPr="000702BF">
              <w:rPr>
                <w:rFonts w:eastAsia="Yu Mincho"/>
              </w:rPr>
              <w:t xml:space="preserve"> </w:t>
            </w:r>
            <w:r w:rsidRPr="000702BF">
              <w:rPr>
                <w:rFonts w:eastAsia="Yu Mincho"/>
              </w:rPr>
              <w:t>size&gt;</w:t>
            </w:r>
            <w:r w:rsidR="008D0E0E" w:rsidRPr="000702BF">
              <w:rPr>
                <w:rFonts w:eastAsia="Yu Mincho"/>
              </w:rPr>
              <w:t xml:space="preserve"> </w:t>
            </w:r>
            <w:r w:rsidRPr="000702BF">
              <w:rPr>
                <w:rFonts w:eastAsia="Yu Mincho"/>
              </w:rPr>
              <w:t>–</w:t>
            </w:r>
            <w:r w:rsidR="008D0E0E" w:rsidRPr="000702BF">
              <w:rPr>
                <w:rFonts w:eastAsia="Yu Mincho"/>
              </w:rPr>
              <w:t xml:space="preserve"> </w:t>
            </w:r>
            <w:r w:rsidRPr="000702BF">
              <w:rPr>
                <w:rFonts w:eastAsia="Yu Mincho"/>
              </w:rPr>
              <w:t>Last)</w:t>
            </w:r>
          </w:p>
        </w:tc>
      </w:tr>
      <w:tr w:rsidR="00E4618E" w:rsidRPr="000702BF" w14:paraId="2C8E5F28" w14:textId="77777777" w:rsidTr="008D0E0E">
        <w:trPr>
          <w:jc w:val="center"/>
        </w:trPr>
        <w:tc>
          <w:tcPr>
            <w:tcW w:w="1242" w:type="dxa"/>
            <w:tcBorders>
              <w:top w:val="single" w:sz="4" w:space="0" w:color="auto"/>
              <w:left w:val="single" w:sz="4" w:space="0" w:color="auto"/>
              <w:bottom w:val="single" w:sz="4" w:space="0" w:color="auto"/>
              <w:right w:val="single" w:sz="4" w:space="0" w:color="auto"/>
            </w:tcBorders>
            <w:hideMark/>
          </w:tcPr>
          <w:p w14:paraId="691E91A5" w14:textId="77777777" w:rsidR="00E4618E" w:rsidRPr="000702BF" w:rsidRDefault="00E4618E" w:rsidP="00AE3F12">
            <w:pPr>
              <w:pStyle w:val="TAC"/>
            </w:pPr>
            <w:r w:rsidRPr="000702BF">
              <w:t>n256</w:t>
            </w:r>
          </w:p>
        </w:tc>
        <w:tc>
          <w:tcPr>
            <w:tcW w:w="1146" w:type="dxa"/>
            <w:tcBorders>
              <w:top w:val="single" w:sz="4" w:space="0" w:color="auto"/>
              <w:left w:val="single" w:sz="4" w:space="0" w:color="auto"/>
              <w:bottom w:val="single" w:sz="4" w:space="0" w:color="auto"/>
              <w:right w:val="single" w:sz="4" w:space="0" w:color="auto"/>
            </w:tcBorders>
            <w:hideMark/>
          </w:tcPr>
          <w:p w14:paraId="54C65263" w14:textId="77777777" w:rsidR="00E4618E" w:rsidRPr="000702BF" w:rsidRDefault="00E4618E" w:rsidP="00AE3F12">
            <w:pPr>
              <w:pStyle w:val="TAC"/>
            </w:pPr>
            <w:r w:rsidRPr="000702BF">
              <w:t>100</w:t>
            </w:r>
          </w:p>
        </w:tc>
        <w:tc>
          <w:tcPr>
            <w:tcW w:w="2876" w:type="dxa"/>
            <w:tcBorders>
              <w:top w:val="single" w:sz="4" w:space="0" w:color="auto"/>
              <w:left w:val="single" w:sz="4" w:space="0" w:color="auto"/>
              <w:bottom w:val="single" w:sz="4" w:space="0" w:color="auto"/>
              <w:right w:val="single" w:sz="4" w:space="0" w:color="auto"/>
            </w:tcBorders>
            <w:hideMark/>
          </w:tcPr>
          <w:p w14:paraId="57538BEF" w14:textId="2ED43E77" w:rsidR="00E4618E" w:rsidRPr="000702BF" w:rsidRDefault="00E4618E" w:rsidP="00AE3F12">
            <w:pPr>
              <w:pStyle w:val="TAC"/>
            </w:pPr>
            <w:r w:rsidRPr="000702BF">
              <w:t>396</w:t>
            </w:r>
            <w:r w:rsidR="008C005D">
              <w:t>,</w:t>
            </w:r>
            <w:r w:rsidRPr="000702BF">
              <w:t>000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402</w:t>
            </w:r>
            <w:r w:rsidR="008C005D">
              <w:t>,</w:t>
            </w:r>
            <w:r w:rsidRPr="000702BF">
              <w:t>000</w:t>
            </w:r>
          </w:p>
        </w:tc>
        <w:tc>
          <w:tcPr>
            <w:tcW w:w="2877" w:type="dxa"/>
            <w:tcBorders>
              <w:top w:val="single" w:sz="4" w:space="0" w:color="auto"/>
              <w:left w:val="single" w:sz="4" w:space="0" w:color="auto"/>
              <w:bottom w:val="single" w:sz="4" w:space="0" w:color="auto"/>
              <w:right w:val="single" w:sz="4" w:space="0" w:color="auto"/>
            </w:tcBorders>
            <w:hideMark/>
          </w:tcPr>
          <w:p w14:paraId="3B2C4636" w14:textId="3AE1CD7D" w:rsidR="00E4618E" w:rsidRPr="000702BF" w:rsidRDefault="00E4618E" w:rsidP="00AE3F12">
            <w:pPr>
              <w:pStyle w:val="TAC"/>
            </w:pPr>
            <w:r w:rsidRPr="000702BF">
              <w:t>434</w:t>
            </w:r>
            <w:r w:rsidR="008C005D">
              <w:t>,</w:t>
            </w:r>
            <w:r w:rsidRPr="000702BF">
              <w:t>000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440</w:t>
            </w:r>
            <w:r w:rsidR="008C005D">
              <w:t>,</w:t>
            </w:r>
            <w:r w:rsidRPr="000702BF">
              <w:t>000</w:t>
            </w:r>
          </w:p>
        </w:tc>
      </w:tr>
      <w:tr w:rsidR="00E4618E" w:rsidRPr="000702BF" w14:paraId="0E779E97" w14:textId="77777777" w:rsidTr="008D0E0E">
        <w:trPr>
          <w:jc w:val="center"/>
        </w:trPr>
        <w:tc>
          <w:tcPr>
            <w:tcW w:w="1242" w:type="dxa"/>
            <w:tcBorders>
              <w:top w:val="single" w:sz="4" w:space="0" w:color="auto"/>
              <w:left w:val="single" w:sz="4" w:space="0" w:color="auto"/>
              <w:bottom w:val="single" w:sz="4" w:space="0" w:color="auto"/>
              <w:right w:val="single" w:sz="4" w:space="0" w:color="auto"/>
            </w:tcBorders>
            <w:hideMark/>
          </w:tcPr>
          <w:p w14:paraId="6CE55DB1" w14:textId="77777777" w:rsidR="00E4618E" w:rsidRPr="000702BF" w:rsidRDefault="00E4618E" w:rsidP="00AE3F12">
            <w:pPr>
              <w:pStyle w:val="TAC"/>
            </w:pPr>
            <w:r w:rsidRPr="000702BF">
              <w:t>n255</w:t>
            </w:r>
          </w:p>
        </w:tc>
        <w:tc>
          <w:tcPr>
            <w:tcW w:w="1146" w:type="dxa"/>
            <w:tcBorders>
              <w:top w:val="single" w:sz="4" w:space="0" w:color="auto"/>
              <w:left w:val="single" w:sz="4" w:space="0" w:color="auto"/>
              <w:bottom w:val="single" w:sz="4" w:space="0" w:color="auto"/>
              <w:right w:val="single" w:sz="4" w:space="0" w:color="auto"/>
            </w:tcBorders>
            <w:hideMark/>
          </w:tcPr>
          <w:p w14:paraId="3648392D" w14:textId="77777777" w:rsidR="00E4618E" w:rsidRPr="000702BF" w:rsidRDefault="00E4618E" w:rsidP="00AE3F12">
            <w:pPr>
              <w:pStyle w:val="TAC"/>
            </w:pPr>
            <w:r w:rsidRPr="000702BF">
              <w:t>100</w:t>
            </w:r>
          </w:p>
        </w:tc>
        <w:tc>
          <w:tcPr>
            <w:tcW w:w="2876" w:type="dxa"/>
            <w:tcBorders>
              <w:top w:val="single" w:sz="4" w:space="0" w:color="auto"/>
              <w:left w:val="single" w:sz="4" w:space="0" w:color="auto"/>
              <w:bottom w:val="single" w:sz="4" w:space="0" w:color="auto"/>
              <w:right w:val="single" w:sz="4" w:space="0" w:color="auto"/>
            </w:tcBorders>
            <w:hideMark/>
          </w:tcPr>
          <w:p w14:paraId="0BC64027" w14:textId="20A52118" w:rsidR="00E4618E" w:rsidRPr="000702BF" w:rsidRDefault="00E4618E" w:rsidP="00AE3F12">
            <w:pPr>
              <w:pStyle w:val="TAC"/>
            </w:pPr>
            <w:r w:rsidRPr="000702BF">
              <w:t>325</w:t>
            </w:r>
            <w:r w:rsidR="008C005D">
              <w:t>,</w:t>
            </w:r>
            <w:r w:rsidRPr="000702BF">
              <w:t>300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332</w:t>
            </w:r>
            <w:r w:rsidR="008C005D">
              <w:t>,</w:t>
            </w:r>
            <w:r w:rsidRPr="000702BF">
              <w:t>100</w:t>
            </w:r>
          </w:p>
        </w:tc>
        <w:tc>
          <w:tcPr>
            <w:tcW w:w="2877" w:type="dxa"/>
            <w:tcBorders>
              <w:top w:val="single" w:sz="4" w:space="0" w:color="auto"/>
              <w:left w:val="single" w:sz="4" w:space="0" w:color="auto"/>
              <w:bottom w:val="single" w:sz="4" w:space="0" w:color="auto"/>
              <w:right w:val="single" w:sz="4" w:space="0" w:color="auto"/>
            </w:tcBorders>
            <w:hideMark/>
          </w:tcPr>
          <w:p w14:paraId="4F97D29D" w14:textId="09B861E3" w:rsidR="00E4618E" w:rsidRPr="000702BF" w:rsidRDefault="00E4618E" w:rsidP="00AE3F12">
            <w:pPr>
              <w:pStyle w:val="TAC"/>
            </w:pPr>
            <w:r w:rsidRPr="000702BF">
              <w:t>305</w:t>
            </w:r>
            <w:r w:rsidR="008C005D">
              <w:t>,</w:t>
            </w:r>
            <w:r w:rsidRPr="000702BF">
              <w:t>000</w:t>
            </w:r>
            <w:r w:rsidR="008D0E0E" w:rsidRPr="000702BF">
              <w:t xml:space="preserve"> </w:t>
            </w:r>
            <w:r w:rsidRPr="000702BF">
              <w:t>–</w:t>
            </w:r>
            <w:r w:rsidR="008D0E0E" w:rsidRPr="000702BF">
              <w:t xml:space="preserve"> </w:t>
            </w:r>
            <w:r w:rsidRPr="000702BF">
              <w:t>&lt;20&gt;</w:t>
            </w:r>
            <w:r w:rsidR="008D0E0E" w:rsidRPr="000702BF">
              <w:t xml:space="preserve"> </w:t>
            </w:r>
            <w:r w:rsidRPr="000702BF">
              <w:t>–</w:t>
            </w:r>
            <w:r w:rsidR="008D0E0E" w:rsidRPr="000702BF">
              <w:t xml:space="preserve"> </w:t>
            </w:r>
            <w:r w:rsidRPr="000702BF">
              <w:t>311</w:t>
            </w:r>
            <w:r w:rsidR="008C005D">
              <w:t>,</w:t>
            </w:r>
            <w:r w:rsidRPr="000702BF">
              <w:t>800</w:t>
            </w:r>
          </w:p>
        </w:tc>
      </w:tr>
      <w:tr w:rsidR="00E4618E" w:rsidRPr="000702BF" w14:paraId="42F540AE" w14:textId="77777777" w:rsidTr="008D0E0E">
        <w:trPr>
          <w:jc w:val="center"/>
        </w:trPr>
        <w:tc>
          <w:tcPr>
            <w:tcW w:w="8141" w:type="dxa"/>
            <w:gridSpan w:val="4"/>
            <w:tcBorders>
              <w:top w:val="single" w:sz="4" w:space="0" w:color="auto"/>
              <w:left w:val="single" w:sz="4" w:space="0" w:color="auto"/>
              <w:bottom w:val="single" w:sz="4" w:space="0" w:color="auto"/>
              <w:right w:val="single" w:sz="4" w:space="0" w:color="auto"/>
            </w:tcBorders>
          </w:tcPr>
          <w:p w14:paraId="1E0BBA42" w14:textId="26BE8B35" w:rsidR="00E4618E" w:rsidRPr="000702BF" w:rsidRDefault="00E4618E" w:rsidP="00AE3F12">
            <w:pPr>
              <w:pStyle w:val="TAN"/>
            </w:pPr>
            <w:r w:rsidRPr="000702BF">
              <w:t>NOTE:</w:t>
            </w:r>
            <w:r w:rsidRPr="000702BF">
              <w:tab/>
              <w:t>The</w:t>
            </w:r>
            <w:r w:rsidR="008D0E0E" w:rsidRPr="000702BF">
              <w:t xml:space="preserve"> </w:t>
            </w:r>
            <w:r w:rsidRPr="000702BF">
              <w:t>channel</w:t>
            </w:r>
            <w:r w:rsidR="008D0E0E" w:rsidRPr="000702BF">
              <w:t xml:space="preserve"> </w:t>
            </w:r>
            <w:r w:rsidRPr="000702BF">
              <w:t>numbers</w:t>
            </w:r>
            <w:r w:rsidR="008D0E0E" w:rsidRPr="000702BF">
              <w:t xml:space="preserve"> </w:t>
            </w:r>
            <w:r w:rsidRPr="000702BF">
              <w:t>that</w:t>
            </w:r>
            <w:r w:rsidR="008D0E0E" w:rsidRPr="000702BF">
              <w:t xml:space="preserve"> </w:t>
            </w:r>
            <w:r w:rsidRPr="000702BF">
              <w:t>designate</w:t>
            </w:r>
            <w:r w:rsidR="008D0E0E" w:rsidRPr="000702BF">
              <w:t xml:space="preserve"> </w:t>
            </w:r>
            <w:r w:rsidRPr="000702BF">
              <w:t>carrier</w:t>
            </w:r>
            <w:r w:rsidR="008D0E0E" w:rsidRPr="000702BF">
              <w:t xml:space="preserve"> </w:t>
            </w:r>
            <w:r w:rsidRPr="000702BF">
              <w:t>frequencies</w:t>
            </w:r>
            <w:r w:rsidR="008D0E0E" w:rsidRPr="000702BF">
              <w:t xml:space="preserve"> </w:t>
            </w:r>
            <w:r w:rsidRPr="000702BF">
              <w:t>so</w:t>
            </w:r>
            <w:r w:rsidR="008D0E0E" w:rsidRPr="000702BF">
              <w:t xml:space="preserve"> </w:t>
            </w:r>
            <w:r w:rsidRPr="000702BF">
              <w:t>close</w:t>
            </w:r>
            <w:r w:rsidR="008D0E0E" w:rsidRPr="000702BF">
              <w:t xml:space="preserve"> </w:t>
            </w:r>
            <w:r w:rsidRPr="000702BF">
              <w:t>to</w:t>
            </w:r>
            <w:r w:rsidR="008D0E0E" w:rsidRPr="000702BF">
              <w:t xml:space="preserve"> </w:t>
            </w:r>
            <w:r w:rsidRPr="000702BF">
              <w:t>the</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edges</w:t>
            </w:r>
            <w:r w:rsidR="008D0E0E" w:rsidRPr="000702BF">
              <w:t xml:space="preserve"> </w:t>
            </w:r>
            <w:r w:rsidRPr="000702BF">
              <w:t>that</w:t>
            </w:r>
            <w:r w:rsidR="008D0E0E" w:rsidRPr="000702BF">
              <w:t xml:space="preserve"> </w:t>
            </w:r>
            <w:r w:rsidRPr="000702BF">
              <w:t>the</w:t>
            </w:r>
            <w:r w:rsidR="008D0E0E" w:rsidRPr="000702BF">
              <w:t xml:space="preserve"> </w:t>
            </w:r>
            <w:r w:rsidRPr="000702BF">
              <w:t>carrier</w:t>
            </w:r>
            <w:r w:rsidR="008D0E0E" w:rsidRPr="000702BF">
              <w:t xml:space="preserve"> </w:t>
            </w:r>
            <w:r w:rsidRPr="000702BF">
              <w:t>extends</w:t>
            </w:r>
            <w:r w:rsidR="008D0E0E" w:rsidRPr="000702BF">
              <w:t xml:space="preserve"> </w:t>
            </w:r>
            <w:r w:rsidRPr="000702BF">
              <w:t>beyond</w:t>
            </w:r>
            <w:r w:rsidR="008D0E0E" w:rsidRPr="000702BF">
              <w:t xml:space="preserve"> </w:t>
            </w:r>
            <w:r w:rsidRPr="000702BF">
              <w:t>the</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edge</w:t>
            </w:r>
            <w:r w:rsidR="008D0E0E" w:rsidRPr="000702BF">
              <w:t xml:space="preserve"> </w:t>
            </w:r>
            <w:r w:rsidRPr="000702BF">
              <w:t>shall</w:t>
            </w:r>
            <w:r w:rsidR="008D0E0E" w:rsidRPr="000702BF">
              <w:t xml:space="preserve"> </w:t>
            </w:r>
            <w:r w:rsidRPr="000702BF">
              <w:t>not</w:t>
            </w:r>
            <w:r w:rsidR="008D0E0E" w:rsidRPr="000702BF">
              <w:t xml:space="preserve"> </w:t>
            </w:r>
            <w:r w:rsidRPr="000702BF">
              <w:t>be</w:t>
            </w:r>
            <w:r w:rsidR="008D0E0E" w:rsidRPr="000702BF">
              <w:t xml:space="preserve"> </w:t>
            </w:r>
            <w:r w:rsidRPr="000702BF">
              <w:t>used.</w:t>
            </w:r>
          </w:p>
        </w:tc>
      </w:tr>
    </w:tbl>
    <w:p w14:paraId="55BF30B8" w14:textId="77777777" w:rsidR="00E4618E" w:rsidRPr="000702BF" w:rsidRDefault="00E4618E" w:rsidP="00E4618E">
      <w:pPr>
        <w:rPr>
          <w:rFonts w:eastAsia="Yu Mincho"/>
        </w:rPr>
      </w:pPr>
    </w:p>
    <w:p w14:paraId="22BCF70F" w14:textId="77777777" w:rsidR="00E4618E" w:rsidRPr="000702BF" w:rsidRDefault="00E4618E" w:rsidP="00E4618E">
      <w:pPr>
        <w:pStyle w:val="Heading3"/>
      </w:pPr>
      <w:bookmarkStart w:id="375" w:name="_Toc21344213"/>
      <w:bookmarkStart w:id="376" w:name="_Toc29801697"/>
      <w:bookmarkStart w:id="377" w:name="_Toc29802121"/>
      <w:bookmarkStart w:id="378" w:name="_Toc29802746"/>
      <w:bookmarkStart w:id="379" w:name="_Toc36107488"/>
      <w:bookmarkStart w:id="380" w:name="_Toc37251247"/>
      <w:bookmarkStart w:id="381" w:name="_Toc45888036"/>
      <w:bookmarkStart w:id="382" w:name="_Toc45888635"/>
      <w:bookmarkStart w:id="383" w:name="_Toc61367275"/>
      <w:bookmarkStart w:id="384" w:name="_Toc61372658"/>
      <w:bookmarkStart w:id="385" w:name="_Toc68230598"/>
      <w:bookmarkStart w:id="386" w:name="_Toc69084011"/>
      <w:bookmarkStart w:id="387" w:name="_Toc75467018"/>
      <w:bookmarkStart w:id="388" w:name="_Toc76509040"/>
      <w:bookmarkStart w:id="389" w:name="_Toc76718030"/>
      <w:bookmarkStart w:id="390" w:name="_Toc83580340"/>
      <w:bookmarkStart w:id="391" w:name="_Toc84404849"/>
      <w:bookmarkStart w:id="392" w:name="_Toc84413458"/>
      <w:bookmarkStart w:id="393" w:name="_Toc106127551"/>
      <w:bookmarkStart w:id="394" w:name="_Toc137543578"/>
      <w:bookmarkStart w:id="395" w:name="_Toc152356555"/>
      <w:r w:rsidRPr="000702BF">
        <w:t>5.4.3</w:t>
      </w:r>
      <w:r w:rsidRPr="000702BF">
        <w:tab/>
      </w:r>
      <w:r w:rsidRPr="000702BF">
        <w:rPr>
          <w:rFonts w:hint="eastAsia"/>
        </w:rPr>
        <w:t xml:space="preserve">Synchronization </w:t>
      </w:r>
      <w:r w:rsidRPr="000702BF">
        <w:t>r</w:t>
      </w:r>
      <w:r w:rsidRPr="000702BF">
        <w:rPr>
          <w:rFonts w:hint="eastAsia"/>
        </w:rPr>
        <w:t>aster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465EC9B9" w14:textId="77777777" w:rsidR="00E4618E" w:rsidRPr="000702BF" w:rsidRDefault="00E4618E" w:rsidP="00E4618E">
      <w:pPr>
        <w:pStyle w:val="Heading4"/>
      </w:pPr>
      <w:bookmarkStart w:id="396" w:name="_Toc21344214"/>
      <w:bookmarkStart w:id="397" w:name="_Toc29801698"/>
      <w:bookmarkStart w:id="398" w:name="_Toc29802122"/>
      <w:bookmarkStart w:id="399" w:name="_Toc29802747"/>
      <w:bookmarkStart w:id="400" w:name="_Toc36107489"/>
      <w:bookmarkStart w:id="401" w:name="_Toc37251248"/>
      <w:bookmarkStart w:id="402" w:name="_Toc45888037"/>
      <w:bookmarkStart w:id="403" w:name="_Toc45888636"/>
      <w:bookmarkStart w:id="404" w:name="_Toc61367276"/>
      <w:bookmarkStart w:id="405" w:name="_Toc61372659"/>
      <w:bookmarkStart w:id="406" w:name="_Toc68230599"/>
      <w:bookmarkStart w:id="407" w:name="_Toc69084012"/>
      <w:bookmarkStart w:id="408" w:name="_Toc75467019"/>
      <w:bookmarkStart w:id="409" w:name="_Toc76509041"/>
      <w:bookmarkStart w:id="410" w:name="_Toc76718031"/>
      <w:bookmarkStart w:id="411" w:name="_Toc83580341"/>
      <w:bookmarkStart w:id="412" w:name="_Toc84404850"/>
      <w:bookmarkStart w:id="413" w:name="_Toc84413459"/>
      <w:bookmarkStart w:id="414" w:name="_Toc97562276"/>
      <w:bookmarkStart w:id="415" w:name="_Toc104122503"/>
      <w:bookmarkStart w:id="416" w:name="_Toc104205454"/>
      <w:bookmarkStart w:id="417" w:name="_Toc104206661"/>
      <w:bookmarkStart w:id="418" w:name="_Toc104503621"/>
      <w:bookmarkStart w:id="419" w:name="_Toc106127552"/>
      <w:bookmarkStart w:id="420" w:name="_Toc137543579"/>
      <w:bookmarkStart w:id="421" w:name="_Toc152356556"/>
      <w:r w:rsidRPr="000702BF">
        <w:t>5.4.3.1</w:t>
      </w:r>
      <w:r w:rsidRPr="000702BF">
        <w:tab/>
        <w:t>Synchronization raster and numbering</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14:paraId="3D6D9ECA" w14:textId="77777777" w:rsidR="00E4618E" w:rsidRPr="000702BF" w:rsidRDefault="00E4618E" w:rsidP="00E4618E">
      <w:pPr>
        <w:rPr>
          <w:rFonts w:eastAsia="Yu Mincho"/>
        </w:rPr>
      </w:pPr>
      <w:r w:rsidRPr="000702BF">
        <w:rPr>
          <w:rFonts w:eastAsia="Yu Mincho" w:hint="eastAsia"/>
        </w:rPr>
        <w:t xml:space="preserve">The synchronization raster indicates the </w:t>
      </w:r>
      <w:r w:rsidRPr="000702BF">
        <w:rPr>
          <w:rFonts w:eastAsia="Yu Mincho"/>
        </w:rPr>
        <w:t xml:space="preserve">frequency </w:t>
      </w:r>
      <w:r w:rsidRPr="000702BF">
        <w:rPr>
          <w:rFonts w:eastAsia="Yu Mincho" w:hint="eastAsia"/>
        </w:rPr>
        <w:t xml:space="preserve">positions of the synchronization </w:t>
      </w:r>
      <w:r w:rsidRPr="000702BF">
        <w:rPr>
          <w:rFonts w:eastAsia="Yu Mincho"/>
        </w:rPr>
        <w:t>block that can be used by the UE for system acquisition when explicit signalling of the synchronization block position is not present.</w:t>
      </w:r>
    </w:p>
    <w:p w14:paraId="31718A65" w14:textId="77777777" w:rsidR="00E4618E" w:rsidRPr="000702BF" w:rsidRDefault="00E4618E" w:rsidP="00E4618E">
      <w:pPr>
        <w:rPr>
          <w:rFonts w:eastAsia="Yu Mincho"/>
        </w:rPr>
      </w:pPr>
      <w:r w:rsidRPr="000702BF">
        <w:rPr>
          <w:rFonts w:eastAsia="Yu Mincho"/>
        </w:rPr>
        <w:t>A global synchronization raster is defined for all frequencies. The frequency position of the SS block is defined as SS</w:t>
      </w:r>
      <w:r w:rsidRPr="000702BF">
        <w:rPr>
          <w:rFonts w:eastAsia="Yu Mincho"/>
          <w:vertAlign w:val="subscript"/>
        </w:rPr>
        <w:t>REF</w:t>
      </w:r>
      <w:r w:rsidRPr="000702BF">
        <w:rPr>
          <w:rFonts w:eastAsia="Yu Mincho"/>
        </w:rPr>
        <w:t xml:space="preserve"> with corresponding number GSCN. The parameters defining the SS</w:t>
      </w:r>
      <w:r w:rsidRPr="000702BF">
        <w:rPr>
          <w:rFonts w:eastAsia="Yu Mincho"/>
          <w:vertAlign w:val="subscript"/>
        </w:rPr>
        <w:t>REF</w:t>
      </w:r>
      <w:r w:rsidRPr="000702BF">
        <w:rPr>
          <w:rFonts w:eastAsia="Yu Mincho"/>
        </w:rPr>
        <w:t xml:space="preserve"> and GSCN for all the frequency ranges are in Table 5.4.3.1-1.</w:t>
      </w:r>
    </w:p>
    <w:p w14:paraId="6BD70474" w14:textId="77777777" w:rsidR="00E4618E" w:rsidRPr="000702BF" w:rsidRDefault="00E4618E" w:rsidP="00E4618E">
      <w:pPr>
        <w:rPr>
          <w:rFonts w:eastAsia="Yu Mincho"/>
        </w:rPr>
      </w:pPr>
      <w:r w:rsidRPr="000702BF">
        <w:rPr>
          <w:rFonts w:eastAsia="Yu Mincho"/>
        </w:rPr>
        <w:t>The resource element corresponding to the SS block reference frequency SS</w:t>
      </w:r>
      <w:r w:rsidRPr="000702BF">
        <w:rPr>
          <w:rFonts w:eastAsia="Yu Mincho"/>
          <w:vertAlign w:val="subscript"/>
        </w:rPr>
        <w:t>REF</w:t>
      </w:r>
      <w:r w:rsidRPr="000702BF">
        <w:rPr>
          <w:rFonts w:eastAsia="Yu Mincho"/>
        </w:rPr>
        <w:t xml:space="preserve"> is given in clause 5.4.3.2. The synchronization raster and the subcarrier spacing of the synchronization block is defined separately for each band.</w:t>
      </w:r>
    </w:p>
    <w:p w14:paraId="32D2C616" w14:textId="77777777" w:rsidR="00E4618E" w:rsidRPr="000702BF" w:rsidRDefault="00E4618E" w:rsidP="00E4618E">
      <w:pPr>
        <w:pStyle w:val="TH"/>
      </w:pPr>
      <w:r w:rsidRPr="000702BF">
        <w:t>Table 5.4.3.1-1: 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1"/>
        <w:gridCol w:w="3534"/>
        <w:gridCol w:w="1927"/>
        <w:gridCol w:w="1995"/>
      </w:tblGrid>
      <w:tr w:rsidR="00E4618E" w:rsidRPr="000702BF" w14:paraId="7657FC83" w14:textId="77777777" w:rsidTr="008D0E0E">
        <w:trPr>
          <w:jc w:val="center"/>
        </w:trPr>
        <w:tc>
          <w:tcPr>
            <w:tcW w:w="2401" w:type="dxa"/>
            <w:shd w:val="clear" w:color="auto" w:fill="auto"/>
            <w:vAlign w:val="center"/>
          </w:tcPr>
          <w:p w14:paraId="5B05FBDA" w14:textId="4FCD2802" w:rsidR="00E4618E" w:rsidRPr="000702BF" w:rsidRDefault="00E4618E" w:rsidP="00AE3F12">
            <w:pPr>
              <w:pStyle w:val="TAH"/>
            </w:pPr>
            <w:r w:rsidRPr="000702BF">
              <w:t>Frequency</w:t>
            </w:r>
            <w:r w:rsidR="008D0E0E" w:rsidRPr="000702BF">
              <w:t xml:space="preserve"> </w:t>
            </w:r>
            <w:r w:rsidRPr="000702BF">
              <w:t>range</w:t>
            </w:r>
          </w:p>
        </w:tc>
        <w:tc>
          <w:tcPr>
            <w:tcW w:w="3534" w:type="dxa"/>
            <w:shd w:val="clear" w:color="auto" w:fill="auto"/>
            <w:vAlign w:val="center"/>
          </w:tcPr>
          <w:p w14:paraId="0F9BCD70" w14:textId="263C383B" w:rsidR="00E4618E" w:rsidRPr="000702BF" w:rsidRDefault="00E4618E" w:rsidP="00AE3F12">
            <w:pPr>
              <w:pStyle w:val="TAH"/>
            </w:pPr>
            <w:r w:rsidRPr="000702BF">
              <w:t>SS</w:t>
            </w:r>
            <w:r w:rsidR="008D0E0E" w:rsidRPr="000702BF">
              <w:t xml:space="preserve"> </w:t>
            </w:r>
            <w:r w:rsidRPr="000702BF">
              <w:t>Block</w:t>
            </w:r>
            <w:r w:rsidR="008D0E0E" w:rsidRPr="000702BF">
              <w:t xml:space="preserve"> </w:t>
            </w:r>
            <w:r w:rsidRPr="000702BF">
              <w:t>frequency</w:t>
            </w:r>
            <w:r w:rsidR="008D0E0E" w:rsidRPr="000702BF">
              <w:t xml:space="preserve"> </w:t>
            </w:r>
            <w:r w:rsidRPr="000702BF">
              <w:t>position</w:t>
            </w:r>
            <w:r w:rsidR="008D0E0E" w:rsidRPr="000702BF">
              <w:t xml:space="preserve"> </w:t>
            </w:r>
            <w:r w:rsidRPr="000702BF">
              <w:t>SS</w:t>
            </w:r>
            <w:r w:rsidRPr="000702BF">
              <w:rPr>
                <w:vertAlign w:val="subscript"/>
              </w:rPr>
              <w:t>REF</w:t>
            </w:r>
          </w:p>
        </w:tc>
        <w:tc>
          <w:tcPr>
            <w:tcW w:w="1927" w:type="dxa"/>
            <w:vAlign w:val="center"/>
          </w:tcPr>
          <w:p w14:paraId="67250319" w14:textId="77777777" w:rsidR="00E4618E" w:rsidRPr="000702BF" w:rsidRDefault="00E4618E" w:rsidP="00AE3F12">
            <w:pPr>
              <w:pStyle w:val="TAH"/>
            </w:pPr>
            <w:r w:rsidRPr="000702BF">
              <w:t>GSCN</w:t>
            </w:r>
          </w:p>
        </w:tc>
        <w:tc>
          <w:tcPr>
            <w:tcW w:w="1995" w:type="dxa"/>
            <w:shd w:val="clear" w:color="auto" w:fill="auto"/>
            <w:vAlign w:val="center"/>
          </w:tcPr>
          <w:p w14:paraId="11F4C5E1" w14:textId="14EC31AD" w:rsidR="00E4618E" w:rsidRPr="000702BF" w:rsidRDefault="00E4618E" w:rsidP="00AE3F12">
            <w:pPr>
              <w:pStyle w:val="TAH"/>
            </w:pPr>
            <w:r w:rsidRPr="000702BF">
              <w:t>Range</w:t>
            </w:r>
            <w:r w:rsidR="008D0E0E" w:rsidRPr="000702BF">
              <w:t xml:space="preserve"> </w:t>
            </w:r>
            <w:r w:rsidRPr="000702BF">
              <w:t>of</w:t>
            </w:r>
            <w:r w:rsidR="008D0E0E" w:rsidRPr="000702BF">
              <w:t xml:space="preserve"> </w:t>
            </w:r>
            <w:r w:rsidRPr="000702BF">
              <w:t>GSCN</w:t>
            </w:r>
          </w:p>
        </w:tc>
      </w:tr>
      <w:tr w:rsidR="00E4618E" w:rsidRPr="000702BF" w14:paraId="0D7F08FA" w14:textId="77777777" w:rsidTr="008D0E0E">
        <w:trPr>
          <w:jc w:val="center"/>
        </w:trPr>
        <w:tc>
          <w:tcPr>
            <w:tcW w:w="2401" w:type="dxa"/>
            <w:shd w:val="clear" w:color="auto" w:fill="auto"/>
          </w:tcPr>
          <w:p w14:paraId="287F1B23" w14:textId="03950902" w:rsidR="00E4618E" w:rsidRPr="000702BF" w:rsidRDefault="00E4618E" w:rsidP="00AE3F12">
            <w:pPr>
              <w:pStyle w:val="TAC"/>
              <w:rPr>
                <w:b/>
              </w:rPr>
            </w:pPr>
            <w:r w:rsidRPr="000702BF">
              <w:t>0</w:t>
            </w:r>
            <w:r w:rsidR="008D0E0E" w:rsidRPr="000702BF">
              <w:t xml:space="preserve"> </w:t>
            </w:r>
            <w:r w:rsidRPr="000702BF">
              <w:t>–</w:t>
            </w:r>
            <w:r w:rsidR="008D0E0E" w:rsidRPr="000702BF">
              <w:t xml:space="preserve"> </w:t>
            </w:r>
            <w:r w:rsidRPr="000702BF">
              <w:t>3</w:t>
            </w:r>
            <w:r w:rsidR="008C005D">
              <w:t>,</w:t>
            </w:r>
            <w:r w:rsidRPr="000702BF">
              <w:t>000</w:t>
            </w:r>
            <w:r w:rsidR="008D0E0E" w:rsidRPr="000702BF">
              <w:t xml:space="preserve"> </w:t>
            </w:r>
            <w:r w:rsidRPr="000702BF">
              <w:t>MHz</w:t>
            </w:r>
          </w:p>
        </w:tc>
        <w:tc>
          <w:tcPr>
            <w:tcW w:w="3534" w:type="dxa"/>
            <w:shd w:val="clear" w:color="auto" w:fill="auto"/>
          </w:tcPr>
          <w:p w14:paraId="2F40D6C5" w14:textId="078747FA" w:rsidR="00E4618E" w:rsidRPr="000702BF" w:rsidRDefault="00E4618E" w:rsidP="00AE3F12">
            <w:pPr>
              <w:pStyle w:val="TAC"/>
            </w:pPr>
            <w:r w:rsidRPr="000702BF">
              <w:t>N</w:t>
            </w:r>
            <w:r w:rsidR="008D0E0E" w:rsidRPr="000702BF">
              <w:t xml:space="preserve"> </w:t>
            </w:r>
            <w:r w:rsidRPr="000702BF">
              <w:t>*</w:t>
            </w:r>
            <w:r w:rsidR="008D0E0E" w:rsidRPr="000702BF">
              <w:t xml:space="preserve"> </w:t>
            </w:r>
            <w:r w:rsidRPr="000702BF">
              <w:t>1</w:t>
            </w:r>
            <w:r w:rsidR="008C005D">
              <w:t>,</w:t>
            </w:r>
            <w:r w:rsidRPr="000702BF">
              <w:t>200</w:t>
            </w:r>
            <w:r w:rsidR="00201225">
              <w:t xml:space="preserve"> </w:t>
            </w:r>
            <w:r w:rsidRPr="000702BF">
              <w:t>kHz</w:t>
            </w:r>
            <w:r w:rsidR="008D0E0E" w:rsidRPr="000702BF">
              <w:t xml:space="preserve"> </w:t>
            </w:r>
            <w:r w:rsidRPr="000702BF">
              <w:t>+</w:t>
            </w:r>
            <w:r w:rsidR="008D0E0E" w:rsidRPr="000702BF">
              <w:t xml:space="preserve"> </w:t>
            </w:r>
            <w:r w:rsidRPr="000702BF">
              <w:t>M</w:t>
            </w:r>
            <w:r w:rsidR="008D0E0E" w:rsidRPr="000702BF">
              <w:t xml:space="preserve"> </w:t>
            </w:r>
            <w:r w:rsidRPr="000702BF">
              <w:t>*</w:t>
            </w:r>
            <w:r w:rsidR="008D0E0E" w:rsidRPr="000702BF">
              <w:t xml:space="preserve"> </w:t>
            </w:r>
            <w:r w:rsidRPr="000702BF">
              <w:t>50</w:t>
            </w:r>
            <w:r w:rsidR="008D0E0E" w:rsidRPr="000702BF">
              <w:t xml:space="preserve"> </w:t>
            </w:r>
            <w:r w:rsidRPr="000702BF">
              <w:t>kHz,</w:t>
            </w:r>
          </w:p>
          <w:p w14:paraId="657C213A" w14:textId="48609A8C" w:rsidR="00E4618E" w:rsidRPr="000702BF" w:rsidRDefault="00E4618E" w:rsidP="00AE3F12">
            <w:pPr>
              <w:pStyle w:val="TAC"/>
              <w:rPr>
                <w:b/>
              </w:rPr>
            </w:pPr>
            <w:r w:rsidRPr="000702BF">
              <w:t>N=1:2</w:t>
            </w:r>
            <w:r w:rsidR="008C005D">
              <w:t>,</w:t>
            </w:r>
            <w:r w:rsidRPr="000702BF">
              <w:t>499,</w:t>
            </w:r>
            <w:r w:rsidR="008D0E0E" w:rsidRPr="000702BF">
              <w:t xml:space="preserve"> </w:t>
            </w:r>
            <w:r w:rsidRPr="000702BF">
              <w:t>M</w:t>
            </w:r>
            <w:r w:rsidR="008D0E0E" w:rsidRPr="000702BF">
              <w:t xml:space="preserve"> </w:t>
            </w:r>
            <w:r w:rsidRPr="000702BF">
              <w:t>ϵ</w:t>
            </w:r>
            <w:r w:rsidR="008D0E0E" w:rsidRPr="000702BF">
              <w:t xml:space="preserve"> </w:t>
            </w:r>
            <w:r w:rsidRPr="000702BF">
              <w:t>{1,3,5}</w:t>
            </w:r>
            <w:r w:rsidRPr="000702BF">
              <w:rPr>
                <w:vertAlign w:val="superscript"/>
              </w:rPr>
              <w:t>1</w:t>
            </w:r>
          </w:p>
        </w:tc>
        <w:tc>
          <w:tcPr>
            <w:tcW w:w="1927" w:type="dxa"/>
          </w:tcPr>
          <w:p w14:paraId="661389DB" w14:textId="4C8CEAD5" w:rsidR="00E4618E" w:rsidRPr="000702BF" w:rsidRDefault="00E4618E" w:rsidP="00AE3F12">
            <w:pPr>
              <w:pStyle w:val="TAC"/>
            </w:pPr>
            <w:r w:rsidRPr="000702BF">
              <w:t>3N</w:t>
            </w:r>
            <w:r w:rsidR="008D0E0E" w:rsidRPr="000702BF">
              <w:t xml:space="preserve"> </w:t>
            </w:r>
            <w:r w:rsidRPr="000702BF">
              <w:t>+</w:t>
            </w:r>
            <w:r w:rsidR="008D0E0E" w:rsidRPr="000702BF">
              <w:t xml:space="preserve"> </w:t>
            </w:r>
            <w:r w:rsidRPr="000702BF">
              <w:t>(M-3)/2</w:t>
            </w:r>
          </w:p>
        </w:tc>
        <w:tc>
          <w:tcPr>
            <w:tcW w:w="1995" w:type="dxa"/>
            <w:shd w:val="clear" w:color="auto" w:fill="auto"/>
          </w:tcPr>
          <w:p w14:paraId="169C83F5" w14:textId="1DC5CD45" w:rsidR="00E4618E" w:rsidRPr="000702BF" w:rsidRDefault="00E4618E" w:rsidP="00AE3F12">
            <w:pPr>
              <w:pStyle w:val="TAC"/>
              <w:rPr>
                <w:b/>
              </w:rPr>
            </w:pPr>
            <w:r w:rsidRPr="000702BF">
              <w:t>2</w:t>
            </w:r>
            <w:r w:rsidR="008D0E0E" w:rsidRPr="000702BF">
              <w:t xml:space="preserve"> </w:t>
            </w:r>
            <w:r w:rsidRPr="000702BF">
              <w:t>–</w:t>
            </w:r>
            <w:r w:rsidR="008D0E0E" w:rsidRPr="000702BF">
              <w:t xml:space="preserve"> </w:t>
            </w:r>
            <w:r w:rsidRPr="000702BF">
              <w:t>7</w:t>
            </w:r>
            <w:r w:rsidR="008C005D">
              <w:t>,</w:t>
            </w:r>
            <w:r w:rsidRPr="000702BF">
              <w:t>498</w:t>
            </w:r>
          </w:p>
        </w:tc>
      </w:tr>
      <w:tr w:rsidR="00E4618E" w:rsidRPr="000702BF" w14:paraId="47EAE284" w14:textId="77777777" w:rsidTr="008D0E0E">
        <w:trPr>
          <w:jc w:val="center"/>
        </w:trPr>
        <w:tc>
          <w:tcPr>
            <w:tcW w:w="9857" w:type="dxa"/>
            <w:gridSpan w:val="4"/>
            <w:shd w:val="clear" w:color="auto" w:fill="auto"/>
            <w:vAlign w:val="center"/>
          </w:tcPr>
          <w:p w14:paraId="5D88106C" w14:textId="2473C7FD" w:rsidR="00E4618E" w:rsidRPr="000702BF" w:rsidRDefault="00E4618E" w:rsidP="00AE3F12">
            <w:pPr>
              <w:pStyle w:val="TAN"/>
            </w:pPr>
            <w:r w:rsidRPr="000702BF">
              <w:t>NOTE:</w:t>
            </w:r>
            <w:r w:rsidRPr="000702BF">
              <w:tab/>
              <w:t>The</w:t>
            </w:r>
            <w:r w:rsidR="008D0E0E" w:rsidRPr="000702BF">
              <w:t xml:space="preserve"> </w:t>
            </w:r>
            <w:r w:rsidRPr="000702BF">
              <w:t>default</w:t>
            </w:r>
            <w:r w:rsidR="008D0E0E" w:rsidRPr="000702BF">
              <w:t xml:space="preserve"> </w:t>
            </w:r>
            <w:r w:rsidRPr="000702BF">
              <w:t>value</w:t>
            </w:r>
            <w:r w:rsidR="008D0E0E" w:rsidRPr="000702BF">
              <w:t xml:space="preserve"> </w:t>
            </w:r>
            <w:r w:rsidRPr="000702BF">
              <w:t>for</w:t>
            </w:r>
            <w:r w:rsidR="008D0E0E" w:rsidRPr="000702BF">
              <w:t xml:space="preserve"> </w:t>
            </w:r>
            <w:r w:rsidRPr="000702BF">
              <w:t>operating</w:t>
            </w:r>
            <w:r w:rsidR="008D0E0E" w:rsidRPr="000702BF">
              <w:t xml:space="preserve"> </w:t>
            </w:r>
            <w:r w:rsidRPr="000702BF">
              <w:t>bands</w:t>
            </w:r>
            <w:r w:rsidR="008D0E0E" w:rsidRPr="000702BF">
              <w:t xml:space="preserve"> </w:t>
            </w:r>
            <w:r w:rsidRPr="000702BF">
              <w:t>with</w:t>
            </w:r>
            <w:r w:rsidR="008D0E0E" w:rsidRPr="000702BF">
              <w:t xml:space="preserve"> </w:t>
            </w:r>
            <w:r w:rsidRPr="000702BF">
              <w:rPr>
                <w:rFonts w:hint="eastAsia"/>
              </w:rPr>
              <w:t>which</w:t>
            </w:r>
            <w:r w:rsidR="008D0E0E" w:rsidRPr="000702BF">
              <w:rPr>
                <w:rFonts w:hint="eastAsia"/>
              </w:rPr>
              <w:t xml:space="preserve"> </w:t>
            </w:r>
            <w:r w:rsidRPr="000702BF">
              <w:rPr>
                <w:rFonts w:hint="eastAsia"/>
              </w:rPr>
              <w:t>only</w:t>
            </w:r>
            <w:r w:rsidR="008D0E0E" w:rsidRPr="000702BF">
              <w:rPr>
                <w:rFonts w:hint="eastAsia"/>
              </w:rPr>
              <w:t xml:space="preserve"> </w:t>
            </w:r>
            <w:r w:rsidRPr="000702BF">
              <w:rPr>
                <w:rFonts w:hint="eastAsia"/>
              </w:rPr>
              <w:t>support</w:t>
            </w:r>
            <w:r w:rsidR="008D0E0E" w:rsidRPr="000702BF">
              <w:rPr>
                <w:rFonts w:hint="eastAsia"/>
              </w:rPr>
              <w:t xml:space="preserve"> </w:t>
            </w:r>
            <w:r w:rsidRPr="000702BF">
              <w:t>SCS</w:t>
            </w:r>
            <w:r w:rsidR="008D0E0E" w:rsidRPr="000702BF">
              <w:t xml:space="preserve"> </w:t>
            </w:r>
            <w:r w:rsidRPr="000702BF">
              <w:t>spaced</w:t>
            </w:r>
            <w:r w:rsidR="008D0E0E" w:rsidRPr="000702BF">
              <w:t xml:space="preserve"> </w:t>
            </w:r>
            <w:r w:rsidRPr="000702BF">
              <w:t>channel</w:t>
            </w:r>
            <w:r w:rsidR="008D0E0E" w:rsidRPr="000702BF">
              <w:t xml:space="preserve"> </w:t>
            </w:r>
            <w:r w:rsidRPr="000702BF">
              <w:t>raster(s)</w:t>
            </w:r>
            <w:r w:rsidR="008D0E0E" w:rsidRPr="000702BF">
              <w:t xml:space="preserve"> </w:t>
            </w:r>
            <w:r w:rsidRPr="000702BF">
              <w:t>is</w:t>
            </w:r>
            <w:r w:rsidR="008D0E0E" w:rsidRPr="000702BF">
              <w:t xml:space="preserve"> </w:t>
            </w:r>
            <w:r w:rsidRPr="000702BF">
              <w:t>M=3.</w:t>
            </w:r>
          </w:p>
        </w:tc>
      </w:tr>
    </w:tbl>
    <w:p w14:paraId="1900AF48" w14:textId="77777777" w:rsidR="00E4618E" w:rsidRPr="000702BF" w:rsidRDefault="00E4618E" w:rsidP="00E4618E">
      <w:pPr>
        <w:rPr>
          <w:rFonts w:eastAsia="Yu Mincho"/>
        </w:rPr>
      </w:pPr>
    </w:p>
    <w:p w14:paraId="4A512204" w14:textId="77777777" w:rsidR="00E4618E" w:rsidRPr="000702BF" w:rsidRDefault="00E4618E" w:rsidP="00E4618E">
      <w:pPr>
        <w:pStyle w:val="Heading4"/>
      </w:pPr>
      <w:bookmarkStart w:id="422" w:name="_Toc97562277"/>
      <w:bookmarkStart w:id="423" w:name="_Toc104122504"/>
      <w:bookmarkStart w:id="424" w:name="_Toc104205455"/>
      <w:bookmarkStart w:id="425" w:name="_Toc104206662"/>
      <w:bookmarkStart w:id="426" w:name="_Toc104503622"/>
      <w:bookmarkStart w:id="427" w:name="_Toc106127553"/>
      <w:bookmarkStart w:id="428" w:name="_Toc137543580"/>
      <w:bookmarkStart w:id="429" w:name="_Toc152356557"/>
      <w:r w:rsidRPr="000702BF">
        <w:t>5.4.3.2</w:t>
      </w:r>
      <w:r w:rsidRPr="000702BF">
        <w:tab/>
        <w:t>Synchronization raster to synchronization block resource element mapping</w:t>
      </w:r>
      <w:bookmarkEnd w:id="422"/>
      <w:bookmarkEnd w:id="423"/>
      <w:bookmarkEnd w:id="424"/>
      <w:bookmarkEnd w:id="425"/>
      <w:bookmarkEnd w:id="426"/>
      <w:bookmarkEnd w:id="427"/>
      <w:bookmarkEnd w:id="428"/>
      <w:bookmarkEnd w:id="429"/>
    </w:p>
    <w:p w14:paraId="2592CA86" w14:textId="3BE00895" w:rsidR="00E4618E" w:rsidRPr="000702BF" w:rsidRDefault="00E4618E" w:rsidP="00E4618E">
      <w:pPr>
        <w:rPr>
          <w:rFonts w:eastAsia="Yu Mincho"/>
        </w:rPr>
      </w:pPr>
      <w:bookmarkStart w:id="430" w:name="_Toc21344215"/>
      <w:r w:rsidRPr="000702BF">
        <w:rPr>
          <w:rFonts w:eastAsia="Yu Mincho" w:hint="eastAsia"/>
        </w:rPr>
        <w:t xml:space="preserve">The </w:t>
      </w:r>
      <w:r w:rsidRPr="000702BF">
        <w:rPr>
          <w:rFonts w:eastAsia="Yu Mincho"/>
        </w:rPr>
        <w:t xml:space="preserve">mapping between the synchronization raster and the corresponding resource element of the SS block refers to </w:t>
      </w:r>
      <w:r w:rsidR="00962386" w:rsidRPr="000702BF">
        <w:rPr>
          <w:rFonts w:eastAsia="Yu Mincho"/>
        </w:rPr>
        <w:t>3GPP TS 38.101</w:t>
      </w:r>
      <w:r w:rsidR="00962386" w:rsidRPr="000702BF">
        <w:rPr>
          <w:rFonts w:eastAsia="Yu Mincho"/>
        </w:rPr>
        <w:noBreakHyphen/>
        <w:t xml:space="preserve">1 </w:t>
      </w:r>
      <w:r w:rsidRPr="000702BF">
        <w:rPr>
          <w:rFonts w:eastAsia="Yu Mincho"/>
        </w:rPr>
        <w:t>[5] clause 5.4.3.2.</w:t>
      </w:r>
    </w:p>
    <w:p w14:paraId="0B702CB5" w14:textId="77777777" w:rsidR="00E4618E" w:rsidRPr="000702BF" w:rsidRDefault="00E4618E" w:rsidP="00E4618E">
      <w:pPr>
        <w:pStyle w:val="Heading4"/>
      </w:pPr>
      <w:bookmarkStart w:id="431" w:name="_Toc29801699"/>
      <w:bookmarkStart w:id="432" w:name="_Toc29802123"/>
      <w:bookmarkStart w:id="433" w:name="_Toc29802748"/>
      <w:bookmarkStart w:id="434" w:name="_Toc36107490"/>
      <w:bookmarkStart w:id="435" w:name="_Toc37251249"/>
      <w:bookmarkStart w:id="436" w:name="_Toc45888038"/>
      <w:bookmarkStart w:id="437" w:name="_Toc45888637"/>
      <w:bookmarkStart w:id="438" w:name="_Toc61367277"/>
      <w:bookmarkStart w:id="439" w:name="_Toc61372660"/>
      <w:bookmarkStart w:id="440" w:name="_Toc68230600"/>
      <w:bookmarkStart w:id="441" w:name="_Toc69084013"/>
      <w:bookmarkStart w:id="442" w:name="_Toc75467020"/>
      <w:bookmarkStart w:id="443" w:name="_Toc76509042"/>
      <w:bookmarkStart w:id="444" w:name="_Toc76718032"/>
      <w:bookmarkStart w:id="445" w:name="_Toc83580342"/>
      <w:bookmarkStart w:id="446" w:name="_Toc84404851"/>
      <w:bookmarkStart w:id="447" w:name="_Toc84413460"/>
      <w:bookmarkStart w:id="448" w:name="_Toc97562278"/>
      <w:bookmarkStart w:id="449" w:name="_Toc104122505"/>
      <w:bookmarkStart w:id="450" w:name="_Toc104205456"/>
      <w:bookmarkStart w:id="451" w:name="_Toc104206663"/>
      <w:bookmarkStart w:id="452" w:name="_Toc104503623"/>
      <w:bookmarkStart w:id="453" w:name="_Toc106127554"/>
      <w:bookmarkStart w:id="454" w:name="_Toc137543581"/>
      <w:bookmarkStart w:id="455" w:name="_Toc152356558"/>
      <w:r w:rsidRPr="000702BF">
        <w:t>5.4.3.3</w:t>
      </w:r>
      <w:r w:rsidRPr="000702BF">
        <w:tab/>
      </w:r>
      <w:r w:rsidRPr="000702BF">
        <w:rPr>
          <w:rFonts w:hint="eastAsia"/>
        </w:rPr>
        <w:t xml:space="preserve">Synchronization </w:t>
      </w:r>
      <w:r w:rsidRPr="000702BF">
        <w:t>r</w:t>
      </w:r>
      <w:r w:rsidRPr="000702BF">
        <w:rPr>
          <w:rFonts w:hint="eastAsia"/>
        </w:rPr>
        <w:t>aster</w:t>
      </w:r>
      <w:r w:rsidRPr="000702BF">
        <w:t xml:space="preserve"> entries for each operating band</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696FCDCE" w14:textId="77777777" w:rsidR="00E4618E" w:rsidRPr="000702BF" w:rsidRDefault="00E4618E" w:rsidP="00E4618E">
      <w:pPr>
        <w:rPr>
          <w:rFonts w:eastAsia="Yu Mincho"/>
        </w:rPr>
      </w:pPr>
      <w:r w:rsidRPr="000702BF">
        <w:rPr>
          <w:rFonts w:eastAsia="Yu Mincho"/>
        </w:rPr>
        <w:t>The synchronization raster for each band is give in Table 5.4.3.3-1. The distance between applicable GSCN entries is given by the &lt;Step size&gt; indicated in Table 5.4.3.3-1.</w:t>
      </w:r>
    </w:p>
    <w:p w14:paraId="01373E91" w14:textId="77777777" w:rsidR="00E4618E" w:rsidRPr="000702BF" w:rsidRDefault="00E4618E" w:rsidP="00E4618E">
      <w:pPr>
        <w:pStyle w:val="TH"/>
      </w:pPr>
      <w:r w:rsidRPr="000702BF">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47"/>
        <w:gridCol w:w="2331"/>
        <w:gridCol w:w="2339"/>
        <w:gridCol w:w="2333"/>
      </w:tblGrid>
      <w:tr w:rsidR="00E4618E" w:rsidRPr="000702BF" w14:paraId="78017BBA" w14:textId="77777777" w:rsidTr="008D0E0E">
        <w:trPr>
          <w:jc w:val="center"/>
        </w:trPr>
        <w:tc>
          <w:tcPr>
            <w:tcW w:w="2347" w:type="dxa"/>
            <w:tcBorders>
              <w:top w:val="single" w:sz="4" w:space="0" w:color="auto"/>
              <w:left w:val="single" w:sz="4" w:space="0" w:color="auto"/>
              <w:bottom w:val="single" w:sz="4" w:space="0" w:color="auto"/>
              <w:right w:val="single" w:sz="4" w:space="0" w:color="auto"/>
            </w:tcBorders>
            <w:hideMark/>
          </w:tcPr>
          <w:p w14:paraId="3F67F547" w14:textId="61C4E64A" w:rsidR="00E4618E" w:rsidRPr="000702BF" w:rsidRDefault="00E4618E" w:rsidP="00AE3F12">
            <w:pPr>
              <w:pStyle w:val="TAH"/>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2331" w:type="dxa"/>
            <w:tcBorders>
              <w:top w:val="single" w:sz="4" w:space="0" w:color="auto"/>
              <w:left w:val="single" w:sz="4" w:space="0" w:color="auto"/>
              <w:bottom w:val="single" w:sz="4" w:space="0" w:color="auto"/>
              <w:right w:val="single" w:sz="4" w:space="0" w:color="auto"/>
            </w:tcBorders>
            <w:hideMark/>
          </w:tcPr>
          <w:p w14:paraId="12396BE7" w14:textId="5BE4EB6D" w:rsidR="00E4618E" w:rsidRPr="000702BF" w:rsidRDefault="00E4618E" w:rsidP="00AE3F12">
            <w:pPr>
              <w:pStyle w:val="TAH"/>
            </w:pPr>
            <w:r w:rsidRPr="000702BF">
              <w:t>SS</w:t>
            </w:r>
            <w:r w:rsidR="008D0E0E" w:rsidRPr="000702BF">
              <w:t xml:space="preserve"> </w:t>
            </w:r>
            <w:r w:rsidRPr="000702BF">
              <w:t>Block</w:t>
            </w:r>
            <w:r w:rsidR="008D0E0E" w:rsidRPr="000702BF">
              <w:t xml:space="preserve"> </w:t>
            </w:r>
            <w:r w:rsidRPr="000702BF">
              <w:t>SCS</w:t>
            </w:r>
          </w:p>
        </w:tc>
        <w:tc>
          <w:tcPr>
            <w:tcW w:w="2339" w:type="dxa"/>
            <w:tcBorders>
              <w:top w:val="single" w:sz="4" w:space="0" w:color="auto"/>
              <w:left w:val="single" w:sz="4" w:space="0" w:color="auto"/>
              <w:bottom w:val="single" w:sz="4" w:space="0" w:color="auto"/>
              <w:right w:val="single" w:sz="4" w:space="0" w:color="auto"/>
            </w:tcBorders>
          </w:tcPr>
          <w:p w14:paraId="3FED4A52" w14:textId="3C009F54" w:rsidR="00E4618E" w:rsidRPr="000702BF" w:rsidRDefault="00E4618E" w:rsidP="00AE3F12">
            <w:pPr>
              <w:pStyle w:val="TAH"/>
            </w:pPr>
            <w:r w:rsidRPr="000702BF">
              <w:t>SS</w:t>
            </w:r>
            <w:r w:rsidR="008D0E0E" w:rsidRPr="000702BF">
              <w:t xml:space="preserve"> </w:t>
            </w:r>
            <w:r w:rsidRPr="000702BF">
              <w:t>Block</w:t>
            </w:r>
            <w:r w:rsidR="008D0E0E" w:rsidRPr="000702BF">
              <w:t xml:space="preserve"> </w:t>
            </w:r>
            <w:r w:rsidRPr="000702BF">
              <w:t>pattern</w:t>
            </w:r>
            <w:r w:rsidRPr="000702BF">
              <w:rPr>
                <w:vertAlign w:val="superscript"/>
              </w:rPr>
              <w:t>1</w:t>
            </w:r>
          </w:p>
        </w:tc>
        <w:tc>
          <w:tcPr>
            <w:tcW w:w="2333" w:type="dxa"/>
            <w:tcBorders>
              <w:top w:val="single" w:sz="4" w:space="0" w:color="auto"/>
              <w:left w:val="single" w:sz="4" w:space="0" w:color="auto"/>
              <w:bottom w:val="single" w:sz="4" w:space="0" w:color="auto"/>
              <w:right w:val="single" w:sz="4" w:space="0" w:color="auto"/>
            </w:tcBorders>
            <w:hideMark/>
          </w:tcPr>
          <w:p w14:paraId="0D48F79F" w14:textId="6DDF905C" w:rsidR="00E4618E" w:rsidRPr="000702BF" w:rsidRDefault="00E4618E" w:rsidP="00AE3F12">
            <w:pPr>
              <w:pStyle w:val="TAH"/>
            </w:pPr>
            <w:r w:rsidRPr="000702BF">
              <w:t>Range</w:t>
            </w:r>
            <w:r w:rsidR="008D0E0E" w:rsidRPr="000702BF">
              <w:t xml:space="preserve"> </w:t>
            </w:r>
            <w:r w:rsidRPr="000702BF">
              <w:t>of</w:t>
            </w:r>
            <w:r w:rsidR="008D0E0E" w:rsidRPr="000702BF">
              <w:t xml:space="preserve"> </w:t>
            </w:r>
            <w:r w:rsidRPr="000702BF">
              <w:t>GSCN</w:t>
            </w:r>
          </w:p>
          <w:p w14:paraId="43503B58" w14:textId="6C870C73" w:rsidR="00E4618E" w:rsidRPr="000702BF" w:rsidRDefault="00E4618E" w:rsidP="00AE3F12">
            <w:pPr>
              <w:pStyle w:val="TAH"/>
            </w:pPr>
            <w:r w:rsidRPr="000702BF">
              <w:t>(First</w:t>
            </w:r>
            <w:r w:rsidR="008D0E0E" w:rsidRPr="000702BF">
              <w:t xml:space="preserve"> </w:t>
            </w:r>
            <w:r w:rsidRPr="000702BF">
              <w:t>–</w:t>
            </w:r>
            <w:r w:rsidR="008D0E0E" w:rsidRPr="000702BF">
              <w:t xml:space="preserve"> </w:t>
            </w:r>
            <w:r w:rsidRPr="000702BF">
              <w:t>&lt;Step</w:t>
            </w:r>
            <w:r w:rsidR="008D0E0E" w:rsidRPr="000702BF">
              <w:t xml:space="preserve"> </w:t>
            </w:r>
            <w:r w:rsidRPr="000702BF">
              <w:t>size&gt;</w:t>
            </w:r>
            <w:r w:rsidR="008D0E0E" w:rsidRPr="000702BF">
              <w:t xml:space="preserve"> </w:t>
            </w:r>
            <w:r w:rsidRPr="000702BF">
              <w:t>–</w:t>
            </w:r>
            <w:r w:rsidR="008D0E0E" w:rsidRPr="000702BF">
              <w:t xml:space="preserve"> </w:t>
            </w:r>
            <w:r w:rsidRPr="000702BF">
              <w:t>Last)</w:t>
            </w:r>
          </w:p>
        </w:tc>
      </w:tr>
      <w:tr w:rsidR="00E4618E" w:rsidRPr="000702BF" w14:paraId="3049BC16" w14:textId="77777777" w:rsidTr="008D0E0E">
        <w:trPr>
          <w:jc w:val="center"/>
        </w:trPr>
        <w:tc>
          <w:tcPr>
            <w:tcW w:w="2347" w:type="dxa"/>
            <w:tcBorders>
              <w:top w:val="single" w:sz="4" w:space="0" w:color="auto"/>
              <w:left w:val="single" w:sz="4" w:space="0" w:color="auto"/>
              <w:bottom w:val="single" w:sz="4" w:space="0" w:color="auto"/>
              <w:right w:val="single" w:sz="4" w:space="0" w:color="auto"/>
            </w:tcBorders>
            <w:hideMark/>
          </w:tcPr>
          <w:p w14:paraId="6BF489D3" w14:textId="77777777" w:rsidR="00E4618E" w:rsidRPr="000702BF" w:rsidRDefault="00E4618E" w:rsidP="00AE3F12">
            <w:pPr>
              <w:pStyle w:val="TAC"/>
              <w:rPr>
                <w:rFonts w:eastAsia="Yu Mincho"/>
              </w:rPr>
            </w:pPr>
            <w:r w:rsidRPr="000702BF">
              <w:t>n256</w:t>
            </w:r>
          </w:p>
        </w:tc>
        <w:tc>
          <w:tcPr>
            <w:tcW w:w="2331" w:type="dxa"/>
            <w:tcBorders>
              <w:top w:val="single" w:sz="4" w:space="0" w:color="auto"/>
              <w:left w:val="single" w:sz="4" w:space="0" w:color="auto"/>
              <w:bottom w:val="single" w:sz="4" w:space="0" w:color="auto"/>
              <w:right w:val="single" w:sz="4" w:space="0" w:color="auto"/>
            </w:tcBorders>
            <w:hideMark/>
          </w:tcPr>
          <w:p w14:paraId="1F585C37" w14:textId="4B78FC1C" w:rsidR="00E4618E" w:rsidRPr="000702BF" w:rsidRDefault="00E4618E" w:rsidP="00AE3F12">
            <w:pPr>
              <w:pStyle w:val="TAC"/>
            </w:pPr>
            <w:r w:rsidRPr="000702BF">
              <w:t>15</w:t>
            </w:r>
            <w:r w:rsidR="008D0E0E" w:rsidRPr="000702BF">
              <w:t xml:space="preserve"> </w:t>
            </w:r>
            <w:r w:rsidRPr="000702BF">
              <w:t>kHz</w:t>
            </w:r>
          </w:p>
        </w:tc>
        <w:tc>
          <w:tcPr>
            <w:tcW w:w="2339" w:type="dxa"/>
            <w:tcBorders>
              <w:top w:val="single" w:sz="4" w:space="0" w:color="auto"/>
              <w:left w:val="single" w:sz="4" w:space="0" w:color="auto"/>
              <w:bottom w:val="single" w:sz="4" w:space="0" w:color="auto"/>
              <w:right w:val="single" w:sz="4" w:space="0" w:color="auto"/>
            </w:tcBorders>
          </w:tcPr>
          <w:p w14:paraId="1BD66780" w14:textId="0F3326B9" w:rsidR="00E4618E" w:rsidRPr="000702BF" w:rsidRDefault="00E4618E" w:rsidP="00AE3F12">
            <w:pPr>
              <w:pStyle w:val="TAC"/>
            </w:pPr>
            <w:r w:rsidRPr="000702BF">
              <w:t>Case</w:t>
            </w:r>
            <w:r w:rsidR="008D0E0E" w:rsidRPr="000702BF">
              <w:t xml:space="preserve"> </w:t>
            </w:r>
            <w:r w:rsidRPr="000702BF">
              <w:rPr>
                <w:rFonts w:hint="eastAsia"/>
              </w:rPr>
              <w:t>A</w:t>
            </w:r>
          </w:p>
        </w:tc>
        <w:tc>
          <w:tcPr>
            <w:tcW w:w="2333" w:type="dxa"/>
            <w:tcBorders>
              <w:top w:val="single" w:sz="4" w:space="0" w:color="auto"/>
              <w:left w:val="single" w:sz="4" w:space="0" w:color="auto"/>
              <w:bottom w:val="single" w:sz="4" w:space="0" w:color="auto"/>
              <w:right w:val="single" w:sz="4" w:space="0" w:color="auto"/>
            </w:tcBorders>
            <w:vAlign w:val="center"/>
            <w:hideMark/>
          </w:tcPr>
          <w:p w14:paraId="0B4D51DA" w14:textId="04DF7073" w:rsidR="00E4618E" w:rsidRPr="000702BF" w:rsidRDefault="00E4618E" w:rsidP="00AE3F12">
            <w:pPr>
              <w:pStyle w:val="TAC"/>
            </w:pPr>
            <w:r w:rsidRPr="000702BF">
              <w:t>5</w:t>
            </w:r>
            <w:r w:rsidR="008C005D">
              <w:t>,</w:t>
            </w:r>
            <w:r w:rsidRPr="000702BF">
              <w:t>429</w:t>
            </w:r>
            <w:r w:rsidR="008D0E0E" w:rsidRPr="000702BF">
              <w:t xml:space="preserve"> </w:t>
            </w:r>
            <w:r w:rsidRPr="000702BF">
              <w:t>–</w:t>
            </w:r>
            <w:r w:rsidR="008D0E0E" w:rsidRPr="000702BF">
              <w:t xml:space="preserve"> </w:t>
            </w:r>
            <w:r w:rsidRPr="000702BF">
              <w:t>&lt;1&gt;</w:t>
            </w:r>
            <w:r w:rsidR="008D0E0E" w:rsidRPr="000702BF">
              <w:t xml:space="preserve"> </w:t>
            </w:r>
            <w:r w:rsidRPr="000702BF">
              <w:t>–</w:t>
            </w:r>
            <w:r w:rsidR="008D0E0E" w:rsidRPr="000702BF">
              <w:t xml:space="preserve"> </w:t>
            </w:r>
            <w:r w:rsidRPr="000702BF">
              <w:t>5</w:t>
            </w:r>
            <w:r w:rsidR="008C005D">
              <w:t>,</w:t>
            </w:r>
            <w:r w:rsidRPr="000702BF">
              <w:t>494</w:t>
            </w:r>
          </w:p>
        </w:tc>
      </w:tr>
      <w:tr w:rsidR="00E4618E" w:rsidRPr="000702BF" w14:paraId="0B1176B4" w14:textId="77777777" w:rsidTr="008D0E0E">
        <w:trPr>
          <w:jc w:val="center"/>
        </w:trPr>
        <w:tc>
          <w:tcPr>
            <w:tcW w:w="2347" w:type="dxa"/>
            <w:tcBorders>
              <w:top w:val="single" w:sz="4" w:space="0" w:color="auto"/>
              <w:left w:val="single" w:sz="4" w:space="0" w:color="auto"/>
              <w:bottom w:val="nil"/>
              <w:right w:val="single" w:sz="4" w:space="0" w:color="auto"/>
            </w:tcBorders>
            <w:vAlign w:val="center"/>
            <w:hideMark/>
          </w:tcPr>
          <w:p w14:paraId="17C1720F" w14:textId="77777777" w:rsidR="00E4618E" w:rsidRPr="000702BF" w:rsidRDefault="00E4618E" w:rsidP="00AE3F12">
            <w:pPr>
              <w:pStyle w:val="TAC"/>
              <w:rPr>
                <w:rFonts w:eastAsia="Yu Mincho"/>
              </w:rPr>
            </w:pPr>
            <w:r w:rsidRPr="000702BF">
              <w:t>n255</w:t>
            </w:r>
          </w:p>
        </w:tc>
        <w:tc>
          <w:tcPr>
            <w:tcW w:w="2331" w:type="dxa"/>
            <w:tcBorders>
              <w:top w:val="single" w:sz="4" w:space="0" w:color="auto"/>
              <w:left w:val="single" w:sz="4" w:space="0" w:color="auto"/>
              <w:bottom w:val="single" w:sz="4" w:space="0" w:color="auto"/>
              <w:right w:val="single" w:sz="4" w:space="0" w:color="auto"/>
            </w:tcBorders>
            <w:hideMark/>
          </w:tcPr>
          <w:p w14:paraId="734169A9" w14:textId="3541EBD5" w:rsidR="00E4618E" w:rsidRPr="000702BF" w:rsidRDefault="00E4618E" w:rsidP="00AE3F12">
            <w:pPr>
              <w:pStyle w:val="TAC"/>
            </w:pPr>
            <w:r w:rsidRPr="000702BF">
              <w:t>15</w:t>
            </w:r>
            <w:r w:rsidR="008D0E0E" w:rsidRPr="000702BF">
              <w:t xml:space="preserve"> </w:t>
            </w:r>
            <w:r w:rsidRPr="000702BF">
              <w:t>kHz</w:t>
            </w:r>
          </w:p>
        </w:tc>
        <w:tc>
          <w:tcPr>
            <w:tcW w:w="2339" w:type="dxa"/>
            <w:tcBorders>
              <w:top w:val="single" w:sz="4" w:space="0" w:color="auto"/>
              <w:left w:val="single" w:sz="4" w:space="0" w:color="auto"/>
              <w:bottom w:val="single" w:sz="4" w:space="0" w:color="auto"/>
              <w:right w:val="single" w:sz="4" w:space="0" w:color="auto"/>
            </w:tcBorders>
          </w:tcPr>
          <w:p w14:paraId="2F7F6BC9" w14:textId="6CE06C28" w:rsidR="00E4618E" w:rsidRPr="000702BF" w:rsidRDefault="00E4618E" w:rsidP="00AE3F12">
            <w:pPr>
              <w:pStyle w:val="TAC"/>
            </w:pPr>
            <w:r w:rsidRPr="000702BF">
              <w:t>Case</w:t>
            </w:r>
            <w:r w:rsidR="008D0E0E" w:rsidRPr="000702BF">
              <w:t xml:space="preserve"> </w:t>
            </w:r>
            <w:r w:rsidRPr="000702BF">
              <w:rPr>
                <w:rFonts w:hint="eastAsia"/>
              </w:rPr>
              <w:t>A</w:t>
            </w:r>
          </w:p>
        </w:tc>
        <w:tc>
          <w:tcPr>
            <w:tcW w:w="2333" w:type="dxa"/>
            <w:tcBorders>
              <w:top w:val="single" w:sz="4" w:space="0" w:color="auto"/>
              <w:left w:val="single" w:sz="4" w:space="0" w:color="auto"/>
              <w:bottom w:val="single" w:sz="4" w:space="0" w:color="auto"/>
              <w:right w:val="single" w:sz="4" w:space="0" w:color="auto"/>
            </w:tcBorders>
            <w:hideMark/>
          </w:tcPr>
          <w:p w14:paraId="4656CD5E" w14:textId="456C0CF7" w:rsidR="00E4618E" w:rsidRPr="000702BF" w:rsidRDefault="00E4618E" w:rsidP="00AE3F12">
            <w:pPr>
              <w:pStyle w:val="TAC"/>
            </w:pPr>
            <w:r w:rsidRPr="000702BF">
              <w:rPr>
                <w:rFonts w:hint="eastAsia"/>
              </w:rPr>
              <w:t>3</w:t>
            </w:r>
            <w:r w:rsidR="008C005D">
              <w:t>,</w:t>
            </w:r>
            <w:r w:rsidRPr="000702BF">
              <w:rPr>
                <w:rFonts w:hint="eastAsia"/>
              </w:rPr>
              <w:t>818</w:t>
            </w:r>
            <w:r w:rsidR="008D0E0E" w:rsidRPr="000702BF">
              <w:t xml:space="preserve"> </w:t>
            </w:r>
            <w:r w:rsidRPr="000702BF">
              <w:t>–</w:t>
            </w:r>
            <w:r w:rsidR="008D0E0E" w:rsidRPr="000702BF">
              <w:t xml:space="preserve"> </w:t>
            </w:r>
            <w:r w:rsidRPr="000702BF">
              <w:t>&lt;1&gt;</w:t>
            </w:r>
            <w:r w:rsidR="008D0E0E" w:rsidRPr="000702BF">
              <w:t xml:space="preserve"> </w:t>
            </w:r>
            <w:r w:rsidRPr="000702BF">
              <w:t>–</w:t>
            </w:r>
            <w:r w:rsidR="008D0E0E" w:rsidRPr="000702BF">
              <w:rPr>
                <w:rFonts w:hint="eastAsia"/>
              </w:rPr>
              <w:t xml:space="preserve"> </w:t>
            </w:r>
            <w:r w:rsidRPr="000702BF">
              <w:rPr>
                <w:rFonts w:hint="eastAsia"/>
              </w:rPr>
              <w:t>3</w:t>
            </w:r>
            <w:r w:rsidR="008C005D">
              <w:t>,</w:t>
            </w:r>
            <w:r w:rsidRPr="000702BF">
              <w:rPr>
                <w:rFonts w:hint="eastAsia"/>
              </w:rPr>
              <w:t>892</w:t>
            </w:r>
          </w:p>
        </w:tc>
      </w:tr>
      <w:tr w:rsidR="00E4618E" w:rsidRPr="000702BF" w14:paraId="3FA6A6FA" w14:textId="77777777" w:rsidTr="008D0E0E">
        <w:trPr>
          <w:jc w:val="center"/>
        </w:trPr>
        <w:tc>
          <w:tcPr>
            <w:tcW w:w="2347" w:type="dxa"/>
            <w:tcBorders>
              <w:top w:val="nil"/>
              <w:left w:val="single" w:sz="4" w:space="0" w:color="auto"/>
              <w:right w:val="single" w:sz="4" w:space="0" w:color="auto"/>
            </w:tcBorders>
          </w:tcPr>
          <w:p w14:paraId="38038BEB" w14:textId="77777777" w:rsidR="00E4618E" w:rsidRPr="000702BF" w:rsidRDefault="00E4618E" w:rsidP="00AE3F12">
            <w:pPr>
              <w:pStyle w:val="TAC"/>
            </w:pPr>
          </w:p>
        </w:tc>
        <w:tc>
          <w:tcPr>
            <w:tcW w:w="2331" w:type="dxa"/>
            <w:tcBorders>
              <w:top w:val="single" w:sz="4" w:space="0" w:color="auto"/>
              <w:left w:val="single" w:sz="4" w:space="0" w:color="auto"/>
              <w:bottom w:val="single" w:sz="4" w:space="0" w:color="auto"/>
              <w:right w:val="single" w:sz="4" w:space="0" w:color="auto"/>
            </w:tcBorders>
          </w:tcPr>
          <w:p w14:paraId="7B1B7682" w14:textId="356B7178" w:rsidR="00E4618E" w:rsidRPr="000702BF" w:rsidRDefault="00E4618E" w:rsidP="00AE3F12">
            <w:pPr>
              <w:pStyle w:val="TAC"/>
            </w:pPr>
            <w:r w:rsidRPr="000702BF">
              <w:t>30</w:t>
            </w:r>
            <w:r w:rsidR="008D0E0E" w:rsidRPr="000702BF">
              <w:t xml:space="preserve"> </w:t>
            </w:r>
            <w:r w:rsidRPr="000702BF">
              <w:t>kHz</w:t>
            </w:r>
          </w:p>
        </w:tc>
        <w:tc>
          <w:tcPr>
            <w:tcW w:w="2339" w:type="dxa"/>
            <w:tcBorders>
              <w:top w:val="single" w:sz="4" w:space="0" w:color="auto"/>
              <w:left w:val="single" w:sz="4" w:space="0" w:color="auto"/>
              <w:bottom w:val="single" w:sz="4" w:space="0" w:color="auto"/>
              <w:right w:val="single" w:sz="4" w:space="0" w:color="auto"/>
            </w:tcBorders>
          </w:tcPr>
          <w:p w14:paraId="679E45A5" w14:textId="19BDA4C3" w:rsidR="00E4618E" w:rsidRPr="000702BF" w:rsidRDefault="00E4618E" w:rsidP="00AE3F12">
            <w:pPr>
              <w:pStyle w:val="TAC"/>
            </w:pPr>
            <w:r w:rsidRPr="000702BF">
              <w:t>Case</w:t>
            </w:r>
            <w:r w:rsidR="008D0E0E" w:rsidRPr="000702BF">
              <w:t xml:space="preserve"> </w:t>
            </w:r>
            <w:r w:rsidRPr="000702BF">
              <w:t>B</w:t>
            </w:r>
          </w:p>
        </w:tc>
        <w:tc>
          <w:tcPr>
            <w:tcW w:w="2333" w:type="dxa"/>
            <w:tcBorders>
              <w:top w:val="single" w:sz="4" w:space="0" w:color="auto"/>
              <w:left w:val="single" w:sz="4" w:space="0" w:color="auto"/>
              <w:bottom w:val="single" w:sz="4" w:space="0" w:color="auto"/>
              <w:right w:val="single" w:sz="4" w:space="0" w:color="auto"/>
            </w:tcBorders>
          </w:tcPr>
          <w:p w14:paraId="3DE2C4DA" w14:textId="5D3A403D" w:rsidR="00E4618E" w:rsidRPr="000702BF" w:rsidRDefault="00E4618E" w:rsidP="00AE3F12">
            <w:pPr>
              <w:pStyle w:val="TAC"/>
            </w:pPr>
            <w:r w:rsidRPr="000702BF">
              <w:t>3</w:t>
            </w:r>
            <w:r w:rsidR="008C005D">
              <w:t>,</w:t>
            </w:r>
            <w:r w:rsidRPr="000702BF">
              <w:t>824</w:t>
            </w:r>
            <w:r w:rsidR="008D0E0E" w:rsidRPr="000702BF">
              <w:t xml:space="preserve"> </w:t>
            </w:r>
            <w:r w:rsidRPr="000702BF">
              <w:t>–</w:t>
            </w:r>
            <w:r w:rsidR="008D0E0E" w:rsidRPr="000702BF">
              <w:t xml:space="preserve"> </w:t>
            </w:r>
            <w:r w:rsidRPr="000702BF">
              <w:t>&lt;1&gt;</w:t>
            </w:r>
            <w:r w:rsidR="008D0E0E" w:rsidRPr="000702BF">
              <w:t xml:space="preserve"> </w:t>
            </w:r>
            <w:r w:rsidRPr="000702BF">
              <w:t>–</w:t>
            </w:r>
            <w:r w:rsidR="008D0E0E" w:rsidRPr="000702BF">
              <w:t xml:space="preserve"> </w:t>
            </w:r>
            <w:r w:rsidRPr="000702BF">
              <w:t>3</w:t>
            </w:r>
            <w:r w:rsidR="008C005D">
              <w:t>,</w:t>
            </w:r>
            <w:r w:rsidRPr="000702BF">
              <w:t>886</w:t>
            </w:r>
          </w:p>
        </w:tc>
      </w:tr>
      <w:tr w:rsidR="00E4618E" w:rsidRPr="000702BF" w14:paraId="50C4CA4A" w14:textId="77777777" w:rsidTr="008D0E0E">
        <w:trPr>
          <w:jc w:val="center"/>
        </w:trPr>
        <w:tc>
          <w:tcPr>
            <w:tcW w:w="9350" w:type="dxa"/>
            <w:gridSpan w:val="4"/>
            <w:tcBorders>
              <w:left w:val="single" w:sz="4" w:space="0" w:color="auto"/>
              <w:bottom w:val="single" w:sz="4" w:space="0" w:color="auto"/>
              <w:right w:val="single" w:sz="4" w:space="0" w:color="auto"/>
            </w:tcBorders>
          </w:tcPr>
          <w:p w14:paraId="77609F1B" w14:textId="0C7E6EBC" w:rsidR="00E4618E" w:rsidRPr="000702BF" w:rsidRDefault="00E4618E" w:rsidP="00AE3F12">
            <w:pPr>
              <w:pStyle w:val="TAN"/>
            </w:pPr>
            <w:r w:rsidRPr="000702BF">
              <w:t>NOTE</w:t>
            </w:r>
            <w:r w:rsidR="008D0E0E" w:rsidRPr="000702BF">
              <w:t xml:space="preserve"> </w:t>
            </w:r>
            <w:r w:rsidRPr="000702BF">
              <w:t>:</w:t>
            </w:r>
            <w:r w:rsidRPr="000702BF">
              <w:tab/>
              <w:t>SS</w:t>
            </w:r>
            <w:r w:rsidR="008D0E0E" w:rsidRPr="000702BF">
              <w:t xml:space="preserve"> </w:t>
            </w:r>
            <w:r w:rsidRPr="000702BF">
              <w:t>Block</w:t>
            </w:r>
            <w:r w:rsidR="008D0E0E" w:rsidRPr="000702BF">
              <w:t xml:space="preserve"> </w:t>
            </w:r>
            <w:r w:rsidRPr="000702BF">
              <w:t>pattern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4.1</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38.213</w:t>
            </w:r>
            <w:r w:rsidR="008D0E0E" w:rsidRPr="000702BF">
              <w:t xml:space="preserve"> </w:t>
            </w:r>
            <w:r w:rsidRPr="000702BF">
              <w:t>[7].</w:t>
            </w:r>
          </w:p>
        </w:tc>
      </w:tr>
    </w:tbl>
    <w:p w14:paraId="28915FE9" w14:textId="77777777" w:rsidR="00E4618E" w:rsidRPr="000702BF" w:rsidRDefault="00E4618E" w:rsidP="00E4618E">
      <w:pPr>
        <w:rPr>
          <w:rFonts w:eastAsia="Yu Mincho"/>
        </w:rPr>
      </w:pPr>
    </w:p>
    <w:p w14:paraId="6C193E1D" w14:textId="77777777" w:rsidR="00E4618E" w:rsidRPr="000702BF" w:rsidRDefault="00E4618E" w:rsidP="00E4618E">
      <w:pPr>
        <w:pStyle w:val="Heading3"/>
      </w:pPr>
      <w:bookmarkStart w:id="456" w:name="_Toc61367278"/>
      <w:bookmarkStart w:id="457" w:name="_Toc61372661"/>
      <w:bookmarkStart w:id="458" w:name="_Toc68230601"/>
      <w:bookmarkStart w:id="459" w:name="_Toc69084014"/>
      <w:bookmarkStart w:id="460" w:name="_Toc75467021"/>
      <w:bookmarkStart w:id="461" w:name="_Toc76509043"/>
      <w:bookmarkStart w:id="462" w:name="_Toc76718033"/>
      <w:bookmarkStart w:id="463" w:name="_Toc83580343"/>
      <w:bookmarkStart w:id="464" w:name="_Toc84404852"/>
      <w:bookmarkStart w:id="465" w:name="_Toc84413461"/>
      <w:bookmarkStart w:id="466" w:name="_Toc97562279"/>
      <w:bookmarkStart w:id="467" w:name="_Toc104122506"/>
      <w:bookmarkStart w:id="468" w:name="_Toc104205457"/>
      <w:bookmarkStart w:id="469" w:name="_Toc104206664"/>
      <w:bookmarkStart w:id="470" w:name="_Toc104503624"/>
      <w:bookmarkStart w:id="471" w:name="_Toc106127555"/>
      <w:bookmarkStart w:id="472" w:name="_Toc137543582"/>
      <w:bookmarkStart w:id="473" w:name="_Toc152356559"/>
      <w:r w:rsidRPr="000702BF">
        <w:t>5.4.4</w:t>
      </w:r>
      <w:r w:rsidRPr="000702BF">
        <w:tab/>
        <w:t>TX–RX frequency separation</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14:paraId="1F70E1E3" w14:textId="77777777" w:rsidR="00E4618E" w:rsidRPr="000702BF" w:rsidRDefault="00E4618E" w:rsidP="00E4618E">
      <w:r w:rsidRPr="000702BF">
        <w:t>The default TX channel (carrier centre frequency) to RX channel (carrier centre frequency) separation for operating bands is specified in Table 5.4.4-1.</w:t>
      </w:r>
    </w:p>
    <w:p w14:paraId="489684FA" w14:textId="77777777" w:rsidR="00E4618E" w:rsidRPr="000702BF" w:rsidRDefault="00E4618E" w:rsidP="00E4618E">
      <w:pPr>
        <w:pStyle w:val="TH"/>
      </w:pPr>
      <w:r w:rsidRPr="000702BF">
        <w:lastRenderedPageBreak/>
        <w:t>Table 5.4.4-1: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17"/>
        <w:gridCol w:w="2693"/>
      </w:tblGrid>
      <w:tr w:rsidR="00E4618E" w:rsidRPr="000702BF" w14:paraId="3CE7D7B3" w14:textId="77777777" w:rsidTr="008D0E0E">
        <w:trPr>
          <w:tblHeader/>
          <w:jc w:val="center"/>
        </w:trPr>
        <w:tc>
          <w:tcPr>
            <w:tcW w:w="2817" w:type="dxa"/>
          </w:tcPr>
          <w:p w14:paraId="5178378C" w14:textId="64BC5077" w:rsidR="00E4618E" w:rsidRPr="000702BF" w:rsidRDefault="00E4618E" w:rsidP="00AE3F12">
            <w:pPr>
              <w:pStyle w:val="TAH"/>
            </w:pPr>
            <w:r w:rsidRPr="000702BF">
              <w:t>NTN</w:t>
            </w:r>
            <w:r w:rsidR="008D0E0E" w:rsidRPr="000702BF">
              <w:t xml:space="preserve"> </w:t>
            </w:r>
            <w:r w:rsidRPr="000702BF">
              <w:t>Satellite</w:t>
            </w:r>
            <w:r w:rsidR="008D0E0E" w:rsidRPr="000702BF">
              <w:t xml:space="preserve"> </w:t>
            </w:r>
            <w:r w:rsidRPr="000702BF">
              <w:t>Operating</w:t>
            </w:r>
            <w:r w:rsidR="008D0E0E" w:rsidRPr="000702BF">
              <w:t xml:space="preserve"> </w:t>
            </w:r>
            <w:r w:rsidRPr="000702BF">
              <w:t>Band</w:t>
            </w:r>
          </w:p>
        </w:tc>
        <w:tc>
          <w:tcPr>
            <w:tcW w:w="2693" w:type="dxa"/>
          </w:tcPr>
          <w:p w14:paraId="0BF7CFB4" w14:textId="1A0968B9" w:rsidR="00E4618E" w:rsidRPr="000702BF" w:rsidRDefault="00E4618E" w:rsidP="00AE3F12">
            <w:pPr>
              <w:pStyle w:val="TAH"/>
            </w:pPr>
            <w:r w:rsidRPr="000702BF">
              <w:t>TX</w:t>
            </w:r>
            <w:r w:rsidR="008D0E0E" w:rsidRPr="000702BF">
              <w:t xml:space="preserve"> </w:t>
            </w:r>
            <w:r w:rsidRPr="000702BF">
              <w:rPr>
                <w:rFonts w:cs="v5.0.0"/>
              </w:rPr>
              <w:t>–</w:t>
            </w:r>
            <w:r w:rsidR="008D0E0E" w:rsidRPr="000702BF">
              <w:t xml:space="preserve"> </w:t>
            </w:r>
            <w:r w:rsidRPr="000702BF">
              <w:t>RX</w:t>
            </w:r>
            <w:r w:rsidR="008D0E0E" w:rsidRPr="000702BF">
              <w:t xml:space="preserve"> </w:t>
            </w:r>
            <w:r w:rsidRPr="000702BF">
              <w:br/>
              <w:t>carrier</w:t>
            </w:r>
            <w:r w:rsidR="008D0E0E" w:rsidRPr="000702BF">
              <w:t xml:space="preserve"> </w:t>
            </w:r>
            <w:r w:rsidRPr="000702BF">
              <w:t>centre</w:t>
            </w:r>
            <w:r w:rsidR="008D0E0E" w:rsidRPr="000702BF">
              <w:t xml:space="preserve"> </w:t>
            </w:r>
            <w:r w:rsidRPr="000702BF">
              <w:t>frequency</w:t>
            </w:r>
            <w:r w:rsidRPr="000702BF">
              <w:br/>
              <w:t>separation</w:t>
            </w:r>
          </w:p>
        </w:tc>
      </w:tr>
      <w:tr w:rsidR="00E4618E" w:rsidRPr="000702BF" w14:paraId="3215E4D6" w14:textId="77777777" w:rsidTr="008D0E0E">
        <w:trPr>
          <w:jc w:val="center"/>
        </w:trPr>
        <w:tc>
          <w:tcPr>
            <w:tcW w:w="2817" w:type="dxa"/>
            <w:tcBorders>
              <w:top w:val="single" w:sz="4" w:space="0" w:color="auto"/>
              <w:left w:val="single" w:sz="4" w:space="0" w:color="auto"/>
              <w:bottom w:val="single" w:sz="4" w:space="0" w:color="auto"/>
              <w:right w:val="single" w:sz="4" w:space="0" w:color="auto"/>
            </w:tcBorders>
          </w:tcPr>
          <w:p w14:paraId="254AC76B" w14:textId="77777777" w:rsidR="00E4618E" w:rsidRPr="000702BF" w:rsidRDefault="00E4618E" w:rsidP="00AE3F12">
            <w:pPr>
              <w:pStyle w:val="TAC"/>
            </w:pPr>
            <w:r w:rsidRPr="000702BF">
              <w:rPr>
                <w:rFonts w:hint="eastAsia"/>
              </w:rPr>
              <w:t>n</w:t>
            </w:r>
            <w:r w:rsidRPr="000702BF">
              <w:t>256</w:t>
            </w:r>
          </w:p>
        </w:tc>
        <w:tc>
          <w:tcPr>
            <w:tcW w:w="2693" w:type="dxa"/>
            <w:tcBorders>
              <w:top w:val="single" w:sz="4" w:space="0" w:color="auto"/>
              <w:left w:val="single" w:sz="4" w:space="0" w:color="auto"/>
              <w:bottom w:val="single" w:sz="4" w:space="0" w:color="auto"/>
              <w:right w:val="single" w:sz="4" w:space="0" w:color="auto"/>
            </w:tcBorders>
          </w:tcPr>
          <w:p w14:paraId="40D12219" w14:textId="76D1CF2C" w:rsidR="00E4618E" w:rsidRPr="000702BF" w:rsidRDefault="00E4618E" w:rsidP="00AE3F12">
            <w:pPr>
              <w:pStyle w:val="TAC"/>
            </w:pPr>
            <w:r w:rsidRPr="000702BF">
              <w:rPr>
                <w:rFonts w:hint="eastAsia"/>
              </w:rPr>
              <w:t>190</w:t>
            </w:r>
            <w:r w:rsidR="008D0E0E" w:rsidRPr="000702BF">
              <w:rPr>
                <w:rFonts w:hint="eastAsia"/>
              </w:rPr>
              <w:t xml:space="preserve"> </w:t>
            </w:r>
            <w:r w:rsidRPr="000702BF">
              <w:rPr>
                <w:rFonts w:hint="eastAsia"/>
              </w:rPr>
              <w:t>MHz</w:t>
            </w:r>
          </w:p>
        </w:tc>
      </w:tr>
      <w:tr w:rsidR="00E4618E" w:rsidRPr="000702BF" w14:paraId="52DC7417" w14:textId="77777777" w:rsidTr="008D0E0E">
        <w:trPr>
          <w:jc w:val="center"/>
        </w:trPr>
        <w:tc>
          <w:tcPr>
            <w:tcW w:w="2817" w:type="dxa"/>
            <w:tcBorders>
              <w:top w:val="single" w:sz="4" w:space="0" w:color="auto"/>
              <w:left w:val="single" w:sz="4" w:space="0" w:color="auto"/>
              <w:bottom w:val="single" w:sz="4" w:space="0" w:color="auto"/>
              <w:right w:val="single" w:sz="4" w:space="0" w:color="auto"/>
            </w:tcBorders>
          </w:tcPr>
          <w:p w14:paraId="0CF8B1B9" w14:textId="77777777" w:rsidR="00E4618E" w:rsidRPr="000702BF" w:rsidRDefault="00E4618E" w:rsidP="00AE3F12">
            <w:pPr>
              <w:pStyle w:val="TAC"/>
            </w:pPr>
            <w:r w:rsidRPr="000702BF">
              <w:rPr>
                <w:rFonts w:hint="eastAsia"/>
              </w:rPr>
              <w:t>n2</w:t>
            </w:r>
            <w:r w:rsidRPr="000702BF">
              <w:t>55</w:t>
            </w:r>
          </w:p>
        </w:tc>
        <w:tc>
          <w:tcPr>
            <w:tcW w:w="2693" w:type="dxa"/>
            <w:tcBorders>
              <w:top w:val="single" w:sz="4" w:space="0" w:color="auto"/>
              <w:left w:val="single" w:sz="4" w:space="0" w:color="auto"/>
              <w:bottom w:val="single" w:sz="4" w:space="0" w:color="auto"/>
              <w:right w:val="single" w:sz="4" w:space="0" w:color="auto"/>
            </w:tcBorders>
          </w:tcPr>
          <w:p w14:paraId="3BC6C0BA" w14:textId="77966D1E" w:rsidR="00E4618E" w:rsidRPr="000702BF" w:rsidRDefault="00E4618E" w:rsidP="00AE3F12">
            <w:pPr>
              <w:pStyle w:val="TAC"/>
            </w:pPr>
            <w:r w:rsidRPr="000702BF">
              <w:rPr>
                <w:rFonts w:hint="eastAsia"/>
              </w:rPr>
              <w:t>-</w:t>
            </w:r>
            <w:r w:rsidRPr="000702BF">
              <w:t>101.5</w:t>
            </w:r>
            <w:r w:rsidR="008D0E0E" w:rsidRPr="000702BF">
              <w:rPr>
                <w:rFonts w:hint="eastAsia"/>
              </w:rPr>
              <w:t xml:space="preserve"> </w:t>
            </w:r>
            <w:r w:rsidRPr="000702BF">
              <w:rPr>
                <w:rFonts w:hint="eastAsia"/>
              </w:rPr>
              <w:t>MHz</w:t>
            </w:r>
          </w:p>
        </w:tc>
      </w:tr>
    </w:tbl>
    <w:p w14:paraId="7A02561A" w14:textId="77777777" w:rsidR="00AE4C53" w:rsidRPr="000702BF" w:rsidRDefault="00AE4C53" w:rsidP="00AE4C53">
      <w:bookmarkStart w:id="474" w:name="_Toc27477783"/>
      <w:bookmarkStart w:id="475" w:name="_Toc36226462"/>
      <w:bookmarkStart w:id="476" w:name="_Toc44323717"/>
      <w:bookmarkStart w:id="477" w:name="_Toc52989881"/>
      <w:bookmarkStart w:id="478" w:name="_Toc60823072"/>
      <w:bookmarkStart w:id="479" w:name="_Toc60824994"/>
      <w:bookmarkStart w:id="480" w:name="_Toc69305891"/>
      <w:bookmarkStart w:id="481" w:name="_Toc69309743"/>
      <w:bookmarkStart w:id="482" w:name="_Toc76020054"/>
      <w:bookmarkStart w:id="483" w:name="_Toc83720524"/>
      <w:bookmarkStart w:id="484" w:name="_Toc90916378"/>
      <w:bookmarkStart w:id="485" w:name="_Toc90916575"/>
      <w:bookmarkStart w:id="486" w:name="_Toc90917331"/>
    </w:p>
    <w:p w14:paraId="7B47DF43" w14:textId="3F715623" w:rsidR="003E1AE8" w:rsidRPr="000702BF" w:rsidRDefault="003E1AE8" w:rsidP="003E1AE8">
      <w:pPr>
        <w:pStyle w:val="Heading1"/>
      </w:pPr>
      <w:bookmarkStart w:id="487" w:name="_Toc137543583"/>
      <w:bookmarkStart w:id="488" w:name="_Toc152356560"/>
      <w:r w:rsidRPr="000702BF">
        <w:t>6</w:t>
      </w:r>
      <w:r w:rsidRPr="000702BF">
        <w:tab/>
        <w:t>Transmitter characteristics</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0F4D03A8" w14:textId="77777777" w:rsidR="003E1AE8" w:rsidRPr="000702BF" w:rsidRDefault="003E1AE8" w:rsidP="003E1AE8">
      <w:pPr>
        <w:pStyle w:val="Heading2"/>
      </w:pPr>
      <w:bookmarkStart w:id="489" w:name="_Toc27477784"/>
      <w:bookmarkStart w:id="490" w:name="_Toc36226463"/>
      <w:bookmarkStart w:id="491" w:name="_Toc44323718"/>
      <w:bookmarkStart w:id="492" w:name="_Toc52989882"/>
      <w:bookmarkStart w:id="493" w:name="_Toc60823073"/>
      <w:bookmarkStart w:id="494" w:name="_Toc60824995"/>
      <w:bookmarkStart w:id="495" w:name="_Toc69305892"/>
      <w:bookmarkStart w:id="496" w:name="_Toc69309744"/>
      <w:bookmarkStart w:id="497" w:name="_Toc76020055"/>
      <w:bookmarkStart w:id="498" w:name="_Toc83720525"/>
      <w:bookmarkStart w:id="499" w:name="_Toc90916379"/>
      <w:bookmarkStart w:id="500" w:name="_Toc90916576"/>
      <w:bookmarkStart w:id="501" w:name="_Toc90917332"/>
      <w:bookmarkStart w:id="502" w:name="_Toc137543584"/>
      <w:bookmarkStart w:id="503" w:name="_Toc152356561"/>
      <w:r w:rsidRPr="000702BF">
        <w:t>6.1</w:t>
      </w:r>
      <w:r w:rsidRPr="000702BF">
        <w:tab/>
        <w:t>General</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1891F051" w14:textId="77777777" w:rsidR="003E1AE8" w:rsidRPr="000702BF" w:rsidRDefault="003E1AE8" w:rsidP="003E1AE8">
      <w:r w:rsidRPr="000702BF">
        <w:t>Unless otherwise stated, the transmitter characteristics are specified at the antenna connector of the UE with a single or multiple transmit antenna(s). For UE with integral antenna only, a reference antenna with a gain of 0 dBi is assumed. Handheld power class 3 UE is assumed in Release 17 for satellite access.</w:t>
      </w:r>
    </w:p>
    <w:p w14:paraId="169974B7" w14:textId="6C0FF2BB" w:rsidR="00AC6BC0" w:rsidRPr="000702BF" w:rsidRDefault="00AC6BC0" w:rsidP="00AC6BC0">
      <w:pPr>
        <w:rPr>
          <w:rFonts w:eastAsia="SimSun"/>
          <w:lang w:eastAsia="zh-CN"/>
        </w:rPr>
      </w:pPr>
      <w:r w:rsidRPr="000702BF">
        <w:rPr>
          <w:rFonts w:eastAsia="SimSun"/>
          <w:lang w:eastAsia="zh-CN"/>
        </w:rPr>
        <w:t xml:space="preserve">All requirements in this </w:t>
      </w:r>
      <w:r w:rsidR="00201225">
        <w:rPr>
          <w:rFonts w:eastAsia="SimSun"/>
          <w:lang w:eastAsia="zh-CN"/>
        </w:rPr>
        <w:t>clause</w:t>
      </w:r>
      <w:r w:rsidRPr="000702BF">
        <w:rPr>
          <w:rFonts w:eastAsia="SimSun"/>
          <w:lang w:eastAsia="zh-CN"/>
        </w:rPr>
        <w:t xml:space="preserve"> are applicable to devices supporting GSO and/or NGSO satellites.</w:t>
      </w:r>
    </w:p>
    <w:p w14:paraId="31BD1451" w14:textId="7264D757" w:rsidR="003E1AE8" w:rsidRPr="000702BF" w:rsidRDefault="003E1AE8" w:rsidP="003E1AE8">
      <w:r w:rsidRPr="000702BF">
        <w:t>Unless otherwise stated, Channel Bandwidth shall be prioritized in the selecting of test points. Subcarrier spacing shall be selected after Test Channel Bandwidth is selected.</w:t>
      </w:r>
    </w:p>
    <w:p w14:paraId="3DC12671" w14:textId="3ADFF3F5" w:rsidR="003E1AE8" w:rsidRPr="000702BF" w:rsidRDefault="003E1AE8" w:rsidP="003E1AE8">
      <w:r w:rsidRPr="000702BF">
        <w:t xml:space="preserve">Uplink RB allocations given in Table 6.1-1 are used throughout this </w:t>
      </w:r>
      <w:r w:rsidR="00201225">
        <w:t>clause</w:t>
      </w:r>
      <w:r w:rsidRPr="000702BF">
        <w:t>, unless otherwise stated by the test case.</w:t>
      </w:r>
    </w:p>
    <w:p w14:paraId="35EC8DAD" w14:textId="77777777" w:rsidR="003E1AE8" w:rsidRPr="000702BF" w:rsidRDefault="003E1AE8" w:rsidP="003E1AE8">
      <w:pPr>
        <w:pStyle w:val="TH"/>
      </w:pPr>
      <w:r w:rsidRPr="000702BF">
        <w:t>Table 6.1-1: Common uplink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17"/>
        <w:gridCol w:w="947"/>
        <w:gridCol w:w="804"/>
        <w:gridCol w:w="772"/>
        <w:gridCol w:w="860"/>
        <w:gridCol w:w="772"/>
        <w:gridCol w:w="860"/>
        <w:gridCol w:w="860"/>
        <w:gridCol w:w="904"/>
        <w:gridCol w:w="772"/>
        <w:gridCol w:w="861"/>
      </w:tblGrid>
      <w:tr w:rsidR="003E1AE8" w:rsidRPr="000702BF" w14:paraId="3208F097" w14:textId="77777777" w:rsidTr="008D0E0E">
        <w:trPr>
          <w:jc w:val="center"/>
        </w:trPr>
        <w:tc>
          <w:tcPr>
            <w:tcW w:w="1217" w:type="dxa"/>
            <w:vMerge w:val="restart"/>
            <w:shd w:val="clear" w:color="auto" w:fill="auto"/>
            <w:vAlign w:val="center"/>
          </w:tcPr>
          <w:p w14:paraId="4F03EA68" w14:textId="4EE61A42" w:rsidR="003E1AE8" w:rsidRPr="000702BF" w:rsidRDefault="003E1AE8" w:rsidP="00AE3F12">
            <w:pPr>
              <w:pStyle w:val="TAH"/>
            </w:pPr>
            <w:r w:rsidRPr="000702BF">
              <w:t>Channel</w:t>
            </w:r>
            <w:r w:rsidR="008D0E0E" w:rsidRPr="000702BF">
              <w:t xml:space="preserve"> </w:t>
            </w:r>
            <w:r w:rsidRPr="000702BF">
              <w:t>Bandwidth</w:t>
            </w:r>
          </w:p>
        </w:tc>
        <w:tc>
          <w:tcPr>
            <w:tcW w:w="947" w:type="dxa"/>
            <w:vMerge w:val="restart"/>
            <w:shd w:val="clear" w:color="auto" w:fill="auto"/>
            <w:vAlign w:val="center"/>
          </w:tcPr>
          <w:p w14:paraId="64447956" w14:textId="77777777" w:rsidR="003E1AE8" w:rsidRPr="000702BF" w:rsidRDefault="003E1AE8" w:rsidP="00AE3F12">
            <w:pPr>
              <w:pStyle w:val="TAH"/>
            </w:pPr>
            <w:r w:rsidRPr="000702BF">
              <w:t>SCS(kHz)</w:t>
            </w:r>
          </w:p>
        </w:tc>
        <w:tc>
          <w:tcPr>
            <w:tcW w:w="804" w:type="dxa"/>
            <w:vMerge w:val="restart"/>
            <w:vAlign w:val="center"/>
          </w:tcPr>
          <w:p w14:paraId="31EFC51D" w14:textId="77777777" w:rsidR="003E1AE8" w:rsidRPr="000702BF" w:rsidRDefault="003E1AE8" w:rsidP="00AE3F12">
            <w:pPr>
              <w:pStyle w:val="TAH"/>
            </w:pPr>
            <w:r w:rsidRPr="000702BF">
              <w:t>OFDM</w:t>
            </w:r>
          </w:p>
        </w:tc>
        <w:tc>
          <w:tcPr>
            <w:tcW w:w="6660" w:type="dxa"/>
            <w:gridSpan w:val="8"/>
          </w:tcPr>
          <w:p w14:paraId="5669C073" w14:textId="0F1F36A8" w:rsidR="003E1AE8" w:rsidRPr="000702BF" w:rsidRDefault="003E1AE8" w:rsidP="00AE3F12">
            <w:pPr>
              <w:pStyle w:val="TAH"/>
            </w:pPr>
            <w:r w:rsidRPr="000702BF">
              <w:t>RB</w:t>
            </w:r>
            <w:r w:rsidR="008D0E0E" w:rsidRPr="000702BF">
              <w:t xml:space="preserve"> </w:t>
            </w:r>
            <w:r w:rsidRPr="000702BF">
              <w:t>allocation</w:t>
            </w:r>
          </w:p>
        </w:tc>
      </w:tr>
      <w:tr w:rsidR="003E1AE8" w:rsidRPr="000702BF" w14:paraId="35D6B53F" w14:textId="77777777" w:rsidTr="00061DA3">
        <w:trPr>
          <w:cantSplit/>
          <w:trHeight w:val="1525"/>
          <w:jc w:val="center"/>
        </w:trPr>
        <w:tc>
          <w:tcPr>
            <w:tcW w:w="1217" w:type="dxa"/>
            <w:vMerge/>
            <w:shd w:val="clear" w:color="auto" w:fill="auto"/>
            <w:vAlign w:val="center"/>
          </w:tcPr>
          <w:p w14:paraId="1C02B184" w14:textId="77777777" w:rsidR="003E1AE8" w:rsidRPr="000702BF" w:rsidRDefault="003E1AE8" w:rsidP="00AE3F12">
            <w:pPr>
              <w:pStyle w:val="TAH"/>
            </w:pPr>
          </w:p>
        </w:tc>
        <w:tc>
          <w:tcPr>
            <w:tcW w:w="947" w:type="dxa"/>
            <w:vMerge/>
            <w:shd w:val="clear" w:color="auto" w:fill="auto"/>
            <w:vAlign w:val="center"/>
          </w:tcPr>
          <w:p w14:paraId="2E60D492" w14:textId="77777777" w:rsidR="003E1AE8" w:rsidRPr="000702BF" w:rsidRDefault="003E1AE8" w:rsidP="00AE3F12">
            <w:pPr>
              <w:pStyle w:val="TAH"/>
            </w:pPr>
          </w:p>
        </w:tc>
        <w:tc>
          <w:tcPr>
            <w:tcW w:w="804" w:type="dxa"/>
            <w:vMerge/>
          </w:tcPr>
          <w:p w14:paraId="53C7A0AE" w14:textId="77777777" w:rsidR="003E1AE8" w:rsidRPr="000702BF" w:rsidRDefault="003E1AE8" w:rsidP="00AE3F12">
            <w:pPr>
              <w:pStyle w:val="TAH"/>
            </w:pPr>
          </w:p>
        </w:tc>
        <w:tc>
          <w:tcPr>
            <w:tcW w:w="772" w:type="dxa"/>
            <w:textDirection w:val="btLr"/>
            <w:vAlign w:val="center"/>
          </w:tcPr>
          <w:p w14:paraId="2C6C2388" w14:textId="77777777" w:rsidR="003E1AE8" w:rsidRPr="00061DA3" w:rsidRDefault="003E1AE8" w:rsidP="00AE3F12">
            <w:pPr>
              <w:pStyle w:val="TAH"/>
              <w:rPr>
                <w:szCs w:val="18"/>
              </w:rPr>
            </w:pPr>
            <w:r w:rsidRPr="00061DA3">
              <w:rPr>
                <w:szCs w:val="18"/>
              </w:rPr>
              <w:t>Edge_Full_Left</w:t>
            </w:r>
          </w:p>
        </w:tc>
        <w:tc>
          <w:tcPr>
            <w:tcW w:w="860" w:type="dxa"/>
            <w:textDirection w:val="btLr"/>
            <w:vAlign w:val="center"/>
          </w:tcPr>
          <w:p w14:paraId="4B9BD699" w14:textId="77777777" w:rsidR="003E1AE8" w:rsidRPr="00061DA3" w:rsidRDefault="003E1AE8" w:rsidP="00AE3F12">
            <w:pPr>
              <w:pStyle w:val="TAH"/>
              <w:rPr>
                <w:szCs w:val="18"/>
              </w:rPr>
            </w:pPr>
            <w:r w:rsidRPr="00061DA3">
              <w:rPr>
                <w:szCs w:val="18"/>
              </w:rPr>
              <w:t>Edge_Full_Right</w:t>
            </w:r>
          </w:p>
        </w:tc>
        <w:tc>
          <w:tcPr>
            <w:tcW w:w="772" w:type="dxa"/>
            <w:textDirection w:val="btLr"/>
            <w:vAlign w:val="center"/>
          </w:tcPr>
          <w:p w14:paraId="34847C48" w14:textId="77777777" w:rsidR="003E1AE8" w:rsidRPr="00061DA3" w:rsidRDefault="003E1AE8" w:rsidP="00AE3F12">
            <w:pPr>
              <w:pStyle w:val="TAH"/>
              <w:rPr>
                <w:szCs w:val="18"/>
              </w:rPr>
            </w:pPr>
            <w:r w:rsidRPr="00061DA3">
              <w:rPr>
                <w:szCs w:val="18"/>
              </w:rPr>
              <w:t>Edge_1RB_Left</w:t>
            </w:r>
          </w:p>
        </w:tc>
        <w:tc>
          <w:tcPr>
            <w:tcW w:w="860" w:type="dxa"/>
            <w:textDirection w:val="btLr"/>
            <w:vAlign w:val="center"/>
          </w:tcPr>
          <w:p w14:paraId="59A0A1AF" w14:textId="77777777" w:rsidR="003E1AE8" w:rsidRPr="00061DA3" w:rsidRDefault="003E1AE8" w:rsidP="00AE3F12">
            <w:pPr>
              <w:pStyle w:val="TAH"/>
              <w:rPr>
                <w:szCs w:val="18"/>
              </w:rPr>
            </w:pPr>
            <w:r w:rsidRPr="00061DA3">
              <w:rPr>
                <w:szCs w:val="18"/>
              </w:rPr>
              <w:t>Edge_1RB_Right</w:t>
            </w:r>
          </w:p>
        </w:tc>
        <w:tc>
          <w:tcPr>
            <w:tcW w:w="860" w:type="dxa"/>
            <w:shd w:val="clear" w:color="auto" w:fill="auto"/>
            <w:textDirection w:val="btLr"/>
            <w:vAlign w:val="center"/>
          </w:tcPr>
          <w:p w14:paraId="02679404" w14:textId="77777777" w:rsidR="003E1AE8" w:rsidRPr="00061DA3" w:rsidRDefault="003E1AE8" w:rsidP="00AE3F12">
            <w:pPr>
              <w:pStyle w:val="TAH"/>
              <w:rPr>
                <w:szCs w:val="18"/>
              </w:rPr>
            </w:pPr>
            <w:r w:rsidRPr="00061DA3">
              <w:rPr>
                <w:szCs w:val="18"/>
              </w:rPr>
              <w:t>Outer_Full</w:t>
            </w:r>
          </w:p>
        </w:tc>
        <w:tc>
          <w:tcPr>
            <w:tcW w:w="904" w:type="dxa"/>
            <w:textDirection w:val="btLr"/>
            <w:vAlign w:val="center"/>
          </w:tcPr>
          <w:p w14:paraId="5AA5FDF9" w14:textId="77777777" w:rsidR="003E1AE8" w:rsidRPr="00061DA3" w:rsidRDefault="003E1AE8" w:rsidP="00AE3F12">
            <w:pPr>
              <w:pStyle w:val="TAH"/>
              <w:rPr>
                <w:szCs w:val="18"/>
              </w:rPr>
            </w:pPr>
            <w:r w:rsidRPr="00061DA3">
              <w:rPr>
                <w:szCs w:val="18"/>
              </w:rPr>
              <w:t>Inner_Full</w:t>
            </w:r>
          </w:p>
        </w:tc>
        <w:tc>
          <w:tcPr>
            <w:tcW w:w="772" w:type="dxa"/>
            <w:textDirection w:val="btLr"/>
            <w:vAlign w:val="center"/>
          </w:tcPr>
          <w:p w14:paraId="2D0D0CDB" w14:textId="77777777" w:rsidR="003E1AE8" w:rsidRPr="00061DA3" w:rsidRDefault="003E1AE8" w:rsidP="00AE3F12">
            <w:pPr>
              <w:pStyle w:val="TAH"/>
              <w:rPr>
                <w:szCs w:val="18"/>
              </w:rPr>
            </w:pPr>
            <w:r w:rsidRPr="00061DA3">
              <w:rPr>
                <w:szCs w:val="18"/>
              </w:rPr>
              <w:t>Inner_1RB_Left</w:t>
            </w:r>
          </w:p>
        </w:tc>
        <w:tc>
          <w:tcPr>
            <w:tcW w:w="860" w:type="dxa"/>
            <w:textDirection w:val="btLr"/>
            <w:vAlign w:val="center"/>
          </w:tcPr>
          <w:p w14:paraId="68B2FE67" w14:textId="77777777" w:rsidR="003E1AE8" w:rsidRPr="00061DA3" w:rsidRDefault="003E1AE8" w:rsidP="00AE3F12">
            <w:pPr>
              <w:pStyle w:val="TAH"/>
              <w:rPr>
                <w:szCs w:val="18"/>
              </w:rPr>
            </w:pPr>
            <w:r w:rsidRPr="00061DA3">
              <w:rPr>
                <w:szCs w:val="18"/>
              </w:rPr>
              <w:t>Inner_1RB_Right</w:t>
            </w:r>
          </w:p>
        </w:tc>
      </w:tr>
      <w:tr w:rsidR="003E1AE8" w:rsidRPr="000702BF" w14:paraId="6C8E81A3" w14:textId="77777777" w:rsidTr="008D0E0E">
        <w:trPr>
          <w:jc w:val="center"/>
        </w:trPr>
        <w:tc>
          <w:tcPr>
            <w:tcW w:w="1217" w:type="dxa"/>
            <w:vMerge w:val="restart"/>
            <w:shd w:val="clear" w:color="auto" w:fill="auto"/>
            <w:vAlign w:val="center"/>
            <w:hideMark/>
          </w:tcPr>
          <w:p w14:paraId="08F40715" w14:textId="77777777" w:rsidR="003E1AE8" w:rsidRPr="000702BF" w:rsidRDefault="003E1AE8" w:rsidP="00AE3F12">
            <w:pPr>
              <w:pStyle w:val="TAH"/>
            </w:pPr>
            <w:r w:rsidRPr="000702BF">
              <w:t>5MHz</w:t>
            </w:r>
          </w:p>
        </w:tc>
        <w:tc>
          <w:tcPr>
            <w:tcW w:w="947" w:type="dxa"/>
            <w:vMerge w:val="restart"/>
            <w:shd w:val="clear" w:color="auto" w:fill="auto"/>
            <w:vAlign w:val="center"/>
            <w:hideMark/>
          </w:tcPr>
          <w:p w14:paraId="14C07843" w14:textId="77777777" w:rsidR="003E1AE8" w:rsidRPr="000702BF" w:rsidRDefault="003E1AE8" w:rsidP="00AE3F12">
            <w:pPr>
              <w:pStyle w:val="TAC"/>
            </w:pPr>
            <w:r w:rsidRPr="000702BF">
              <w:t>15</w:t>
            </w:r>
          </w:p>
        </w:tc>
        <w:tc>
          <w:tcPr>
            <w:tcW w:w="804" w:type="dxa"/>
          </w:tcPr>
          <w:p w14:paraId="36D26EB1" w14:textId="77777777" w:rsidR="003E1AE8" w:rsidRPr="000702BF" w:rsidRDefault="003E1AE8" w:rsidP="00AE3F12">
            <w:pPr>
              <w:pStyle w:val="TAC"/>
            </w:pPr>
            <w:r w:rsidRPr="000702BF">
              <w:t>DFT-s</w:t>
            </w:r>
          </w:p>
        </w:tc>
        <w:tc>
          <w:tcPr>
            <w:tcW w:w="772" w:type="dxa"/>
          </w:tcPr>
          <w:p w14:paraId="41ED59A9" w14:textId="77777777" w:rsidR="003E1AE8" w:rsidRPr="000702BF" w:rsidRDefault="003E1AE8" w:rsidP="00AE3F12">
            <w:pPr>
              <w:pStyle w:val="TAC"/>
            </w:pPr>
            <w:r w:rsidRPr="000702BF">
              <w:t>2@0</w:t>
            </w:r>
          </w:p>
        </w:tc>
        <w:tc>
          <w:tcPr>
            <w:tcW w:w="860" w:type="dxa"/>
            <w:vAlign w:val="center"/>
          </w:tcPr>
          <w:p w14:paraId="49958EAC" w14:textId="77777777" w:rsidR="003E1AE8" w:rsidRPr="000702BF" w:rsidRDefault="003E1AE8" w:rsidP="00AE3F12">
            <w:pPr>
              <w:pStyle w:val="TAC"/>
            </w:pPr>
            <w:r w:rsidRPr="000702BF">
              <w:t>2@23</w:t>
            </w:r>
          </w:p>
        </w:tc>
        <w:tc>
          <w:tcPr>
            <w:tcW w:w="772" w:type="dxa"/>
          </w:tcPr>
          <w:p w14:paraId="098F3401" w14:textId="77777777" w:rsidR="003E1AE8" w:rsidRPr="000702BF" w:rsidRDefault="003E1AE8" w:rsidP="00AE3F12">
            <w:pPr>
              <w:pStyle w:val="TAC"/>
            </w:pPr>
            <w:r w:rsidRPr="000702BF">
              <w:t>1@0</w:t>
            </w:r>
          </w:p>
        </w:tc>
        <w:tc>
          <w:tcPr>
            <w:tcW w:w="860" w:type="dxa"/>
          </w:tcPr>
          <w:p w14:paraId="55CAC3D5" w14:textId="77777777" w:rsidR="003E1AE8" w:rsidRPr="000702BF" w:rsidRDefault="003E1AE8" w:rsidP="00AE3F12">
            <w:pPr>
              <w:pStyle w:val="TAC"/>
            </w:pPr>
            <w:r w:rsidRPr="000702BF">
              <w:t>1@24</w:t>
            </w:r>
          </w:p>
        </w:tc>
        <w:tc>
          <w:tcPr>
            <w:tcW w:w="860" w:type="dxa"/>
            <w:shd w:val="clear" w:color="auto" w:fill="auto"/>
          </w:tcPr>
          <w:p w14:paraId="5EC7A86E" w14:textId="77777777" w:rsidR="003E1AE8" w:rsidRPr="000702BF" w:rsidRDefault="003E1AE8" w:rsidP="00AE3F12">
            <w:pPr>
              <w:pStyle w:val="TAC"/>
            </w:pPr>
            <w:r w:rsidRPr="000702BF">
              <w:t>25@0</w:t>
            </w:r>
          </w:p>
        </w:tc>
        <w:tc>
          <w:tcPr>
            <w:tcW w:w="904" w:type="dxa"/>
            <w:vAlign w:val="center"/>
          </w:tcPr>
          <w:p w14:paraId="2C956CF0" w14:textId="77777777" w:rsidR="003E1AE8" w:rsidRPr="000702BF" w:rsidRDefault="003E1AE8" w:rsidP="00AE3F12">
            <w:pPr>
              <w:pStyle w:val="TAC"/>
            </w:pPr>
            <w:r w:rsidRPr="000702BF">
              <w:t>12@6</w:t>
            </w:r>
          </w:p>
        </w:tc>
        <w:tc>
          <w:tcPr>
            <w:tcW w:w="772" w:type="dxa"/>
            <w:vAlign w:val="center"/>
          </w:tcPr>
          <w:p w14:paraId="7B80F904" w14:textId="77777777" w:rsidR="003E1AE8" w:rsidRPr="000702BF" w:rsidRDefault="003E1AE8" w:rsidP="00AE3F12">
            <w:pPr>
              <w:pStyle w:val="TAC"/>
            </w:pPr>
            <w:r w:rsidRPr="000702BF">
              <w:t>1@1</w:t>
            </w:r>
          </w:p>
        </w:tc>
        <w:tc>
          <w:tcPr>
            <w:tcW w:w="860" w:type="dxa"/>
            <w:vAlign w:val="center"/>
          </w:tcPr>
          <w:p w14:paraId="1DDE19BF" w14:textId="77777777" w:rsidR="003E1AE8" w:rsidRPr="000702BF" w:rsidRDefault="003E1AE8" w:rsidP="00AE3F12">
            <w:pPr>
              <w:pStyle w:val="TAC"/>
            </w:pPr>
            <w:r w:rsidRPr="000702BF">
              <w:t>1@23</w:t>
            </w:r>
          </w:p>
        </w:tc>
      </w:tr>
      <w:tr w:rsidR="003E1AE8" w:rsidRPr="000702BF" w14:paraId="0D46B7DA" w14:textId="77777777" w:rsidTr="008D0E0E">
        <w:trPr>
          <w:jc w:val="center"/>
        </w:trPr>
        <w:tc>
          <w:tcPr>
            <w:tcW w:w="1217" w:type="dxa"/>
            <w:vMerge/>
            <w:shd w:val="clear" w:color="auto" w:fill="auto"/>
            <w:vAlign w:val="center"/>
          </w:tcPr>
          <w:p w14:paraId="32102E78" w14:textId="77777777" w:rsidR="003E1AE8" w:rsidRPr="000702BF" w:rsidRDefault="003E1AE8" w:rsidP="00AE3F12">
            <w:pPr>
              <w:pStyle w:val="TAH"/>
            </w:pPr>
          </w:p>
        </w:tc>
        <w:tc>
          <w:tcPr>
            <w:tcW w:w="947" w:type="dxa"/>
            <w:vMerge/>
            <w:shd w:val="clear" w:color="auto" w:fill="auto"/>
            <w:vAlign w:val="center"/>
          </w:tcPr>
          <w:p w14:paraId="31D38CEF" w14:textId="77777777" w:rsidR="003E1AE8" w:rsidRPr="000702BF" w:rsidRDefault="003E1AE8" w:rsidP="00AE3F12">
            <w:pPr>
              <w:pStyle w:val="TAC"/>
            </w:pPr>
          </w:p>
        </w:tc>
        <w:tc>
          <w:tcPr>
            <w:tcW w:w="804" w:type="dxa"/>
          </w:tcPr>
          <w:p w14:paraId="1BD27069" w14:textId="77777777" w:rsidR="003E1AE8" w:rsidRPr="000702BF" w:rsidRDefault="003E1AE8" w:rsidP="00AE3F12">
            <w:pPr>
              <w:pStyle w:val="TAC"/>
            </w:pPr>
            <w:r w:rsidRPr="000702BF">
              <w:t>CP</w:t>
            </w:r>
          </w:p>
        </w:tc>
        <w:tc>
          <w:tcPr>
            <w:tcW w:w="772" w:type="dxa"/>
          </w:tcPr>
          <w:p w14:paraId="732F3FD6" w14:textId="77777777" w:rsidR="003E1AE8" w:rsidRPr="000702BF" w:rsidRDefault="003E1AE8" w:rsidP="00AE3F12">
            <w:pPr>
              <w:pStyle w:val="TAC"/>
            </w:pPr>
            <w:r w:rsidRPr="000702BF">
              <w:t>2@0</w:t>
            </w:r>
          </w:p>
        </w:tc>
        <w:tc>
          <w:tcPr>
            <w:tcW w:w="860" w:type="dxa"/>
            <w:vAlign w:val="center"/>
          </w:tcPr>
          <w:p w14:paraId="76B0F0D2" w14:textId="77777777" w:rsidR="003E1AE8" w:rsidRPr="000702BF" w:rsidRDefault="003E1AE8" w:rsidP="00AE3F12">
            <w:pPr>
              <w:pStyle w:val="TAC"/>
            </w:pPr>
            <w:r w:rsidRPr="000702BF">
              <w:t>2@23</w:t>
            </w:r>
          </w:p>
        </w:tc>
        <w:tc>
          <w:tcPr>
            <w:tcW w:w="772" w:type="dxa"/>
          </w:tcPr>
          <w:p w14:paraId="7D13A0B2" w14:textId="77777777" w:rsidR="003E1AE8" w:rsidRPr="000702BF" w:rsidRDefault="003E1AE8" w:rsidP="00AE3F12">
            <w:pPr>
              <w:pStyle w:val="TAC"/>
            </w:pPr>
            <w:r w:rsidRPr="000702BF">
              <w:t>1@0</w:t>
            </w:r>
          </w:p>
        </w:tc>
        <w:tc>
          <w:tcPr>
            <w:tcW w:w="860" w:type="dxa"/>
          </w:tcPr>
          <w:p w14:paraId="7508C8F8" w14:textId="77777777" w:rsidR="003E1AE8" w:rsidRPr="000702BF" w:rsidRDefault="003E1AE8" w:rsidP="00AE3F12">
            <w:pPr>
              <w:pStyle w:val="TAC"/>
            </w:pPr>
            <w:r w:rsidRPr="000702BF">
              <w:t>1@24</w:t>
            </w:r>
          </w:p>
        </w:tc>
        <w:tc>
          <w:tcPr>
            <w:tcW w:w="860" w:type="dxa"/>
            <w:shd w:val="clear" w:color="auto" w:fill="auto"/>
          </w:tcPr>
          <w:p w14:paraId="6D12B91E" w14:textId="77777777" w:rsidR="003E1AE8" w:rsidRPr="000702BF" w:rsidRDefault="003E1AE8" w:rsidP="00AE3F12">
            <w:pPr>
              <w:pStyle w:val="TAC"/>
            </w:pPr>
            <w:r w:rsidRPr="000702BF">
              <w:t>25@0</w:t>
            </w:r>
          </w:p>
        </w:tc>
        <w:tc>
          <w:tcPr>
            <w:tcW w:w="904" w:type="dxa"/>
            <w:vAlign w:val="center"/>
          </w:tcPr>
          <w:p w14:paraId="0254AAD0" w14:textId="77777777" w:rsidR="003E1AE8" w:rsidRPr="000702BF" w:rsidRDefault="003E1AE8" w:rsidP="00AE3F12">
            <w:pPr>
              <w:pStyle w:val="TAC"/>
            </w:pPr>
            <w:r w:rsidRPr="000702BF">
              <w:t>13@6</w:t>
            </w:r>
          </w:p>
        </w:tc>
        <w:tc>
          <w:tcPr>
            <w:tcW w:w="772" w:type="dxa"/>
            <w:vAlign w:val="center"/>
          </w:tcPr>
          <w:p w14:paraId="0529AB3B" w14:textId="77777777" w:rsidR="003E1AE8" w:rsidRPr="000702BF" w:rsidRDefault="003E1AE8" w:rsidP="00AE3F12">
            <w:pPr>
              <w:pStyle w:val="TAC"/>
            </w:pPr>
            <w:r w:rsidRPr="000702BF">
              <w:t>1@1</w:t>
            </w:r>
          </w:p>
        </w:tc>
        <w:tc>
          <w:tcPr>
            <w:tcW w:w="860" w:type="dxa"/>
            <w:vAlign w:val="center"/>
          </w:tcPr>
          <w:p w14:paraId="2A9ABCB8" w14:textId="77777777" w:rsidR="003E1AE8" w:rsidRPr="000702BF" w:rsidRDefault="003E1AE8" w:rsidP="00AE3F12">
            <w:pPr>
              <w:pStyle w:val="TAC"/>
            </w:pPr>
            <w:r w:rsidRPr="000702BF">
              <w:t>1@23</w:t>
            </w:r>
          </w:p>
        </w:tc>
      </w:tr>
      <w:tr w:rsidR="003E1AE8" w:rsidRPr="000702BF" w14:paraId="2C14500A" w14:textId="77777777" w:rsidTr="008D0E0E">
        <w:trPr>
          <w:jc w:val="center"/>
        </w:trPr>
        <w:tc>
          <w:tcPr>
            <w:tcW w:w="1217" w:type="dxa"/>
            <w:vMerge/>
            <w:shd w:val="clear" w:color="auto" w:fill="auto"/>
            <w:vAlign w:val="center"/>
            <w:hideMark/>
          </w:tcPr>
          <w:p w14:paraId="6D07E8B1" w14:textId="77777777" w:rsidR="003E1AE8" w:rsidRPr="000702BF" w:rsidRDefault="003E1AE8" w:rsidP="00AE3F12">
            <w:pPr>
              <w:pStyle w:val="TAH"/>
            </w:pPr>
          </w:p>
        </w:tc>
        <w:tc>
          <w:tcPr>
            <w:tcW w:w="947" w:type="dxa"/>
            <w:vMerge w:val="restart"/>
            <w:shd w:val="clear" w:color="auto" w:fill="auto"/>
            <w:vAlign w:val="center"/>
            <w:hideMark/>
          </w:tcPr>
          <w:p w14:paraId="6376C339" w14:textId="77777777" w:rsidR="003E1AE8" w:rsidRPr="000702BF" w:rsidRDefault="003E1AE8" w:rsidP="00AE3F12">
            <w:pPr>
              <w:pStyle w:val="TAC"/>
            </w:pPr>
            <w:r w:rsidRPr="000702BF">
              <w:t>30</w:t>
            </w:r>
          </w:p>
        </w:tc>
        <w:tc>
          <w:tcPr>
            <w:tcW w:w="804" w:type="dxa"/>
          </w:tcPr>
          <w:p w14:paraId="5E2C601C" w14:textId="77777777" w:rsidR="003E1AE8" w:rsidRPr="000702BF" w:rsidRDefault="003E1AE8" w:rsidP="00AE3F12">
            <w:pPr>
              <w:pStyle w:val="TAC"/>
            </w:pPr>
            <w:r w:rsidRPr="000702BF">
              <w:t>DFT-s</w:t>
            </w:r>
          </w:p>
        </w:tc>
        <w:tc>
          <w:tcPr>
            <w:tcW w:w="772" w:type="dxa"/>
          </w:tcPr>
          <w:p w14:paraId="676FFC6B" w14:textId="77777777" w:rsidR="003E1AE8" w:rsidRPr="000702BF" w:rsidRDefault="003E1AE8" w:rsidP="00AE3F12">
            <w:pPr>
              <w:pStyle w:val="TAC"/>
            </w:pPr>
            <w:r w:rsidRPr="000702BF">
              <w:t>N/A</w:t>
            </w:r>
          </w:p>
        </w:tc>
        <w:tc>
          <w:tcPr>
            <w:tcW w:w="860" w:type="dxa"/>
          </w:tcPr>
          <w:p w14:paraId="4E338470" w14:textId="77777777" w:rsidR="003E1AE8" w:rsidRPr="000702BF" w:rsidRDefault="003E1AE8" w:rsidP="00AE3F12">
            <w:pPr>
              <w:pStyle w:val="TAC"/>
            </w:pPr>
            <w:r w:rsidRPr="000702BF">
              <w:t>N/A</w:t>
            </w:r>
          </w:p>
        </w:tc>
        <w:tc>
          <w:tcPr>
            <w:tcW w:w="772" w:type="dxa"/>
          </w:tcPr>
          <w:p w14:paraId="296CA849" w14:textId="77777777" w:rsidR="003E1AE8" w:rsidRPr="000702BF" w:rsidRDefault="003E1AE8" w:rsidP="00AE3F12">
            <w:pPr>
              <w:pStyle w:val="TAC"/>
            </w:pPr>
            <w:r w:rsidRPr="000702BF">
              <w:t>N/A</w:t>
            </w:r>
          </w:p>
        </w:tc>
        <w:tc>
          <w:tcPr>
            <w:tcW w:w="860" w:type="dxa"/>
          </w:tcPr>
          <w:p w14:paraId="4880CC10" w14:textId="77777777" w:rsidR="003E1AE8" w:rsidRPr="000702BF" w:rsidRDefault="003E1AE8" w:rsidP="00AE3F12">
            <w:pPr>
              <w:pStyle w:val="TAC"/>
            </w:pPr>
            <w:r w:rsidRPr="000702BF">
              <w:t>N/A</w:t>
            </w:r>
          </w:p>
        </w:tc>
        <w:tc>
          <w:tcPr>
            <w:tcW w:w="860" w:type="dxa"/>
            <w:shd w:val="clear" w:color="auto" w:fill="auto"/>
          </w:tcPr>
          <w:p w14:paraId="10216FF6" w14:textId="77777777" w:rsidR="003E1AE8" w:rsidRPr="000702BF" w:rsidRDefault="003E1AE8" w:rsidP="00AE3F12">
            <w:pPr>
              <w:pStyle w:val="TAC"/>
            </w:pPr>
            <w:r w:rsidRPr="000702BF">
              <w:t>N/A</w:t>
            </w:r>
          </w:p>
        </w:tc>
        <w:tc>
          <w:tcPr>
            <w:tcW w:w="904" w:type="dxa"/>
          </w:tcPr>
          <w:p w14:paraId="6DD0E44A" w14:textId="77777777" w:rsidR="003E1AE8" w:rsidRPr="000702BF" w:rsidRDefault="003E1AE8" w:rsidP="00AE3F12">
            <w:pPr>
              <w:pStyle w:val="TAC"/>
            </w:pPr>
            <w:r w:rsidRPr="000702BF">
              <w:t>N/A</w:t>
            </w:r>
          </w:p>
        </w:tc>
        <w:tc>
          <w:tcPr>
            <w:tcW w:w="772" w:type="dxa"/>
          </w:tcPr>
          <w:p w14:paraId="01D2E65E" w14:textId="77777777" w:rsidR="003E1AE8" w:rsidRPr="000702BF" w:rsidRDefault="003E1AE8" w:rsidP="00AE3F12">
            <w:pPr>
              <w:pStyle w:val="TAC"/>
            </w:pPr>
            <w:r w:rsidRPr="000702BF">
              <w:t>N/A</w:t>
            </w:r>
          </w:p>
        </w:tc>
        <w:tc>
          <w:tcPr>
            <w:tcW w:w="860" w:type="dxa"/>
          </w:tcPr>
          <w:p w14:paraId="12DC64D1" w14:textId="77777777" w:rsidR="003E1AE8" w:rsidRPr="000702BF" w:rsidRDefault="003E1AE8" w:rsidP="00AE3F12">
            <w:pPr>
              <w:pStyle w:val="TAC"/>
            </w:pPr>
            <w:r w:rsidRPr="000702BF">
              <w:t>N/A</w:t>
            </w:r>
          </w:p>
        </w:tc>
      </w:tr>
      <w:tr w:rsidR="003E1AE8" w:rsidRPr="000702BF" w14:paraId="4E3FF620" w14:textId="77777777" w:rsidTr="008D0E0E">
        <w:trPr>
          <w:jc w:val="center"/>
        </w:trPr>
        <w:tc>
          <w:tcPr>
            <w:tcW w:w="1217" w:type="dxa"/>
            <w:vMerge/>
            <w:shd w:val="clear" w:color="auto" w:fill="auto"/>
            <w:vAlign w:val="center"/>
          </w:tcPr>
          <w:p w14:paraId="224F5D43" w14:textId="77777777" w:rsidR="003E1AE8" w:rsidRPr="000702BF" w:rsidRDefault="003E1AE8" w:rsidP="00AE3F12">
            <w:pPr>
              <w:pStyle w:val="TAH"/>
            </w:pPr>
          </w:p>
        </w:tc>
        <w:tc>
          <w:tcPr>
            <w:tcW w:w="947" w:type="dxa"/>
            <w:vMerge/>
            <w:shd w:val="clear" w:color="auto" w:fill="auto"/>
            <w:vAlign w:val="center"/>
          </w:tcPr>
          <w:p w14:paraId="59B98DB5" w14:textId="77777777" w:rsidR="003E1AE8" w:rsidRPr="000702BF" w:rsidRDefault="003E1AE8" w:rsidP="00AE3F12">
            <w:pPr>
              <w:pStyle w:val="TAC"/>
            </w:pPr>
          </w:p>
        </w:tc>
        <w:tc>
          <w:tcPr>
            <w:tcW w:w="804" w:type="dxa"/>
          </w:tcPr>
          <w:p w14:paraId="3E7E45B3" w14:textId="77777777" w:rsidR="003E1AE8" w:rsidRPr="000702BF" w:rsidRDefault="003E1AE8" w:rsidP="00AE3F12">
            <w:pPr>
              <w:pStyle w:val="TAC"/>
            </w:pPr>
            <w:r w:rsidRPr="000702BF">
              <w:t>CP</w:t>
            </w:r>
          </w:p>
        </w:tc>
        <w:tc>
          <w:tcPr>
            <w:tcW w:w="772" w:type="dxa"/>
          </w:tcPr>
          <w:p w14:paraId="0D44C1EA" w14:textId="77777777" w:rsidR="003E1AE8" w:rsidRPr="000702BF" w:rsidRDefault="003E1AE8" w:rsidP="00AE3F12">
            <w:pPr>
              <w:pStyle w:val="TAC"/>
            </w:pPr>
            <w:r w:rsidRPr="000702BF">
              <w:t>N/A</w:t>
            </w:r>
          </w:p>
        </w:tc>
        <w:tc>
          <w:tcPr>
            <w:tcW w:w="860" w:type="dxa"/>
          </w:tcPr>
          <w:p w14:paraId="21CFF857" w14:textId="77777777" w:rsidR="003E1AE8" w:rsidRPr="000702BF" w:rsidRDefault="003E1AE8" w:rsidP="00AE3F12">
            <w:pPr>
              <w:pStyle w:val="TAC"/>
            </w:pPr>
            <w:r w:rsidRPr="000702BF">
              <w:t>N/A</w:t>
            </w:r>
          </w:p>
        </w:tc>
        <w:tc>
          <w:tcPr>
            <w:tcW w:w="772" w:type="dxa"/>
          </w:tcPr>
          <w:p w14:paraId="4276DC46" w14:textId="77777777" w:rsidR="003E1AE8" w:rsidRPr="000702BF" w:rsidRDefault="003E1AE8" w:rsidP="00AE3F12">
            <w:pPr>
              <w:pStyle w:val="TAC"/>
            </w:pPr>
            <w:r w:rsidRPr="000702BF">
              <w:t>N/A</w:t>
            </w:r>
          </w:p>
        </w:tc>
        <w:tc>
          <w:tcPr>
            <w:tcW w:w="860" w:type="dxa"/>
          </w:tcPr>
          <w:p w14:paraId="64ED4BE2" w14:textId="77777777" w:rsidR="003E1AE8" w:rsidRPr="000702BF" w:rsidRDefault="003E1AE8" w:rsidP="00AE3F12">
            <w:pPr>
              <w:pStyle w:val="TAC"/>
            </w:pPr>
            <w:r w:rsidRPr="000702BF">
              <w:t>N/A</w:t>
            </w:r>
          </w:p>
        </w:tc>
        <w:tc>
          <w:tcPr>
            <w:tcW w:w="860" w:type="dxa"/>
            <w:shd w:val="clear" w:color="auto" w:fill="auto"/>
          </w:tcPr>
          <w:p w14:paraId="7E8510DD" w14:textId="77777777" w:rsidR="003E1AE8" w:rsidRPr="000702BF" w:rsidRDefault="003E1AE8" w:rsidP="00AE3F12">
            <w:pPr>
              <w:pStyle w:val="TAC"/>
            </w:pPr>
            <w:r w:rsidRPr="000702BF">
              <w:t>N/A</w:t>
            </w:r>
          </w:p>
        </w:tc>
        <w:tc>
          <w:tcPr>
            <w:tcW w:w="904" w:type="dxa"/>
          </w:tcPr>
          <w:p w14:paraId="51E4E07A" w14:textId="77777777" w:rsidR="003E1AE8" w:rsidRPr="000702BF" w:rsidRDefault="003E1AE8" w:rsidP="00AE3F12">
            <w:pPr>
              <w:pStyle w:val="TAC"/>
            </w:pPr>
            <w:r w:rsidRPr="000702BF">
              <w:t>N/A</w:t>
            </w:r>
          </w:p>
        </w:tc>
        <w:tc>
          <w:tcPr>
            <w:tcW w:w="772" w:type="dxa"/>
          </w:tcPr>
          <w:p w14:paraId="54847B44" w14:textId="77777777" w:rsidR="003E1AE8" w:rsidRPr="000702BF" w:rsidRDefault="003E1AE8" w:rsidP="00AE3F12">
            <w:pPr>
              <w:pStyle w:val="TAC"/>
            </w:pPr>
            <w:r w:rsidRPr="000702BF">
              <w:t>N/A</w:t>
            </w:r>
          </w:p>
        </w:tc>
        <w:tc>
          <w:tcPr>
            <w:tcW w:w="860" w:type="dxa"/>
          </w:tcPr>
          <w:p w14:paraId="7979BC76" w14:textId="77777777" w:rsidR="003E1AE8" w:rsidRPr="000702BF" w:rsidRDefault="003E1AE8" w:rsidP="00AE3F12">
            <w:pPr>
              <w:pStyle w:val="TAC"/>
            </w:pPr>
            <w:r w:rsidRPr="000702BF">
              <w:t>N/A</w:t>
            </w:r>
          </w:p>
        </w:tc>
      </w:tr>
      <w:tr w:rsidR="003E1AE8" w:rsidRPr="000702BF" w14:paraId="4455D230" w14:textId="77777777" w:rsidTr="008D0E0E">
        <w:trPr>
          <w:jc w:val="center"/>
        </w:trPr>
        <w:tc>
          <w:tcPr>
            <w:tcW w:w="1217" w:type="dxa"/>
            <w:vMerge/>
            <w:shd w:val="clear" w:color="auto" w:fill="auto"/>
            <w:vAlign w:val="center"/>
            <w:hideMark/>
          </w:tcPr>
          <w:p w14:paraId="06D1FBD3" w14:textId="77777777" w:rsidR="003E1AE8" w:rsidRPr="000702BF" w:rsidRDefault="003E1AE8" w:rsidP="00AE3F12">
            <w:pPr>
              <w:pStyle w:val="TAH"/>
            </w:pPr>
          </w:p>
        </w:tc>
        <w:tc>
          <w:tcPr>
            <w:tcW w:w="947" w:type="dxa"/>
            <w:vMerge w:val="restart"/>
            <w:shd w:val="clear" w:color="auto" w:fill="auto"/>
            <w:vAlign w:val="center"/>
            <w:hideMark/>
          </w:tcPr>
          <w:p w14:paraId="40B68B18" w14:textId="77777777" w:rsidR="003E1AE8" w:rsidRPr="000702BF" w:rsidRDefault="003E1AE8" w:rsidP="00AE3F12">
            <w:pPr>
              <w:pStyle w:val="TAC"/>
            </w:pPr>
            <w:r w:rsidRPr="000702BF">
              <w:t>60</w:t>
            </w:r>
          </w:p>
        </w:tc>
        <w:tc>
          <w:tcPr>
            <w:tcW w:w="804" w:type="dxa"/>
          </w:tcPr>
          <w:p w14:paraId="3602EF76" w14:textId="77777777" w:rsidR="003E1AE8" w:rsidRPr="000702BF" w:rsidRDefault="003E1AE8" w:rsidP="00AE3F12">
            <w:pPr>
              <w:pStyle w:val="TAC"/>
            </w:pPr>
            <w:r w:rsidRPr="000702BF">
              <w:t>DFT-s</w:t>
            </w:r>
          </w:p>
        </w:tc>
        <w:tc>
          <w:tcPr>
            <w:tcW w:w="772" w:type="dxa"/>
          </w:tcPr>
          <w:p w14:paraId="29A9503E" w14:textId="77777777" w:rsidR="003E1AE8" w:rsidRPr="000702BF" w:rsidRDefault="003E1AE8" w:rsidP="00AE3F12">
            <w:pPr>
              <w:pStyle w:val="TAC"/>
            </w:pPr>
            <w:r w:rsidRPr="000702BF">
              <w:t>N/A</w:t>
            </w:r>
          </w:p>
        </w:tc>
        <w:tc>
          <w:tcPr>
            <w:tcW w:w="860" w:type="dxa"/>
            <w:vAlign w:val="center"/>
          </w:tcPr>
          <w:p w14:paraId="5F783436" w14:textId="77777777" w:rsidR="003E1AE8" w:rsidRPr="000702BF" w:rsidRDefault="003E1AE8" w:rsidP="00AE3F12">
            <w:pPr>
              <w:pStyle w:val="TAC"/>
            </w:pPr>
            <w:r w:rsidRPr="000702BF">
              <w:t>N/A</w:t>
            </w:r>
          </w:p>
        </w:tc>
        <w:tc>
          <w:tcPr>
            <w:tcW w:w="772" w:type="dxa"/>
          </w:tcPr>
          <w:p w14:paraId="2177E5B8" w14:textId="77777777" w:rsidR="003E1AE8" w:rsidRPr="000702BF" w:rsidRDefault="003E1AE8" w:rsidP="00AE3F12">
            <w:pPr>
              <w:pStyle w:val="TAC"/>
            </w:pPr>
            <w:r w:rsidRPr="000702BF">
              <w:t>N/A</w:t>
            </w:r>
          </w:p>
        </w:tc>
        <w:tc>
          <w:tcPr>
            <w:tcW w:w="860" w:type="dxa"/>
          </w:tcPr>
          <w:p w14:paraId="0FB47F1E" w14:textId="77777777" w:rsidR="003E1AE8" w:rsidRPr="000702BF" w:rsidRDefault="003E1AE8" w:rsidP="00AE3F12">
            <w:pPr>
              <w:pStyle w:val="TAC"/>
            </w:pPr>
            <w:r w:rsidRPr="000702BF">
              <w:t>N/A</w:t>
            </w:r>
          </w:p>
        </w:tc>
        <w:tc>
          <w:tcPr>
            <w:tcW w:w="860" w:type="dxa"/>
            <w:shd w:val="clear" w:color="auto" w:fill="auto"/>
          </w:tcPr>
          <w:p w14:paraId="1A7D4903" w14:textId="77777777" w:rsidR="003E1AE8" w:rsidRPr="000702BF" w:rsidRDefault="003E1AE8" w:rsidP="00AE3F12">
            <w:pPr>
              <w:pStyle w:val="TAC"/>
            </w:pPr>
            <w:r w:rsidRPr="000702BF">
              <w:t>N/A</w:t>
            </w:r>
          </w:p>
        </w:tc>
        <w:tc>
          <w:tcPr>
            <w:tcW w:w="904" w:type="dxa"/>
            <w:vAlign w:val="center"/>
          </w:tcPr>
          <w:p w14:paraId="5366CAE2" w14:textId="77777777" w:rsidR="003E1AE8" w:rsidRPr="000702BF" w:rsidRDefault="003E1AE8" w:rsidP="00AE3F12">
            <w:pPr>
              <w:pStyle w:val="TAC"/>
            </w:pPr>
            <w:r w:rsidRPr="000702BF">
              <w:t>N/A</w:t>
            </w:r>
          </w:p>
        </w:tc>
        <w:tc>
          <w:tcPr>
            <w:tcW w:w="772" w:type="dxa"/>
            <w:vAlign w:val="center"/>
          </w:tcPr>
          <w:p w14:paraId="2982354B" w14:textId="77777777" w:rsidR="003E1AE8" w:rsidRPr="000702BF" w:rsidRDefault="003E1AE8" w:rsidP="00AE3F12">
            <w:pPr>
              <w:pStyle w:val="TAC"/>
            </w:pPr>
            <w:r w:rsidRPr="000702BF">
              <w:t>N/A</w:t>
            </w:r>
          </w:p>
        </w:tc>
        <w:tc>
          <w:tcPr>
            <w:tcW w:w="860" w:type="dxa"/>
            <w:vAlign w:val="center"/>
          </w:tcPr>
          <w:p w14:paraId="03433506" w14:textId="77777777" w:rsidR="003E1AE8" w:rsidRPr="000702BF" w:rsidRDefault="003E1AE8" w:rsidP="00AE3F12">
            <w:pPr>
              <w:pStyle w:val="TAC"/>
            </w:pPr>
            <w:r w:rsidRPr="000702BF">
              <w:t>N/A</w:t>
            </w:r>
          </w:p>
        </w:tc>
      </w:tr>
      <w:tr w:rsidR="003E1AE8" w:rsidRPr="000702BF" w14:paraId="0A9A0BEC" w14:textId="77777777" w:rsidTr="008D0E0E">
        <w:trPr>
          <w:jc w:val="center"/>
        </w:trPr>
        <w:tc>
          <w:tcPr>
            <w:tcW w:w="1217" w:type="dxa"/>
            <w:vMerge/>
            <w:shd w:val="clear" w:color="auto" w:fill="auto"/>
            <w:vAlign w:val="center"/>
          </w:tcPr>
          <w:p w14:paraId="2B6D5F52" w14:textId="77777777" w:rsidR="003E1AE8" w:rsidRPr="000702BF" w:rsidRDefault="003E1AE8" w:rsidP="00AE3F12">
            <w:pPr>
              <w:pStyle w:val="TAH"/>
            </w:pPr>
          </w:p>
        </w:tc>
        <w:tc>
          <w:tcPr>
            <w:tcW w:w="947" w:type="dxa"/>
            <w:vMerge/>
            <w:shd w:val="clear" w:color="auto" w:fill="auto"/>
            <w:vAlign w:val="center"/>
          </w:tcPr>
          <w:p w14:paraId="1DEE9C24" w14:textId="77777777" w:rsidR="003E1AE8" w:rsidRPr="000702BF" w:rsidRDefault="003E1AE8" w:rsidP="00AE3F12">
            <w:pPr>
              <w:pStyle w:val="TAC"/>
            </w:pPr>
          </w:p>
        </w:tc>
        <w:tc>
          <w:tcPr>
            <w:tcW w:w="804" w:type="dxa"/>
          </w:tcPr>
          <w:p w14:paraId="65E8D244" w14:textId="77777777" w:rsidR="003E1AE8" w:rsidRPr="000702BF" w:rsidRDefault="003E1AE8" w:rsidP="00AE3F12">
            <w:pPr>
              <w:pStyle w:val="TAC"/>
            </w:pPr>
            <w:r w:rsidRPr="000702BF">
              <w:t>CP</w:t>
            </w:r>
          </w:p>
        </w:tc>
        <w:tc>
          <w:tcPr>
            <w:tcW w:w="772" w:type="dxa"/>
          </w:tcPr>
          <w:p w14:paraId="2FD75598" w14:textId="77777777" w:rsidR="003E1AE8" w:rsidRPr="000702BF" w:rsidRDefault="003E1AE8" w:rsidP="00AE3F12">
            <w:pPr>
              <w:pStyle w:val="TAC"/>
            </w:pPr>
            <w:r w:rsidRPr="000702BF">
              <w:t>N/A</w:t>
            </w:r>
          </w:p>
        </w:tc>
        <w:tc>
          <w:tcPr>
            <w:tcW w:w="860" w:type="dxa"/>
            <w:vAlign w:val="center"/>
          </w:tcPr>
          <w:p w14:paraId="72FB685B" w14:textId="77777777" w:rsidR="003E1AE8" w:rsidRPr="000702BF" w:rsidRDefault="003E1AE8" w:rsidP="00AE3F12">
            <w:pPr>
              <w:pStyle w:val="TAC"/>
            </w:pPr>
            <w:r w:rsidRPr="000702BF">
              <w:t>N/A</w:t>
            </w:r>
          </w:p>
        </w:tc>
        <w:tc>
          <w:tcPr>
            <w:tcW w:w="772" w:type="dxa"/>
          </w:tcPr>
          <w:p w14:paraId="31DF577B" w14:textId="77777777" w:rsidR="003E1AE8" w:rsidRPr="000702BF" w:rsidRDefault="003E1AE8" w:rsidP="00AE3F12">
            <w:pPr>
              <w:pStyle w:val="TAC"/>
            </w:pPr>
            <w:r w:rsidRPr="000702BF">
              <w:t>N/A</w:t>
            </w:r>
          </w:p>
        </w:tc>
        <w:tc>
          <w:tcPr>
            <w:tcW w:w="860" w:type="dxa"/>
          </w:tcPr>
          <w:p w14:paraId="602BDD3A" w14:textId="77777777" w:rsidR="003E1AE8" w:rsidRPr="000702BF" w:rsidRDefault="003E1AE8" w:rsidP="00AE3F12">
            <w:pPr>
              <w:pStyle w:val="TAC"/>
            </w:pPr>
            <w:r w:rsidRPr="000702BF">
              <w:t>N/A</w:t>
            </w:r>
          </w:p>
        </w:tc>
        <w:tc>
          <w:tcPr>
            <w:tcW w:w="860" w:type="dxa"/>
            <w:shd w:val="clear" w:color="auto" w:fill="auto"/>
          </w:tcPr>
          <w:p w14:paraId="0DD2E838" w14:textId="77777777" w:rsidR="003E1AE8" w:rsidRPr="000702BF" w:rsidRDefault="003E1AE8" w:rsidP="00AE3F12">
            <w:pPr>
              <w:pStyle w:val="TAC"/>
            </w:pPr>
            <w:r w:rsidRPr="000702BF">
              <w:t>N/A</w:t>
            </w:r>
          </w:p>
        </w:tc>
        <w:tc>
          <w:tcPr>
            <w:tcW w:w="904" w:type="dxa"/>
            <w:vAlign w:val="center"/>
          </w:tcPr>
          <w:p w14:paraId="6F236044" w14:textId="77777777" w:rsidR="003E1AE8" w:rsidRPr="000702BF" w:rsidRDefault="003E1AE8" w:rsidP="00AE3F12">
            <w:pPr>
              <w:pStyle w:val="TAC"/>
            </w:pPr>
            <w:r w:rsidRPr="000702BF">
              <w:t>N/A</w:t>
            </w:r>
          </w:p>
        </w:tc>
        <w:tc>
          <w:tcPr>
            <w:tcW w:w="772" w:type="dxa"/>
            <w:vAlign w:val="center"/>
          </w:tcPr>
          <w:p w14:paraId="3B310C30" w14:textId="77777777" w:rsidR="003E1AE8" w:rsidRPr="000702BF" w:rsidRDefault="003E1AE8" w:rsidP="00AE3F12">
            <w:pPr>
              <w:pStyle w:val="TAC"/>
            </w:pPr>
            <w:r w:rsidRPr="000702BF">
              <w:t>N/A</w:t>
            </w:r>
          </w:p>
        </w:tc>
        <w:tc>
          <w:tcPr>
            <w:tcW w:w="860" w:type="dxa"/>
            <w:vAlign w:val="center"/>
          </w:tcPr>
          <w:p w14:paraId="63AD4E19" w14:textId="77777777" w:rsidR="003E1AE8" w:rsidRPr="000702BF" w:rsidRDefault="003E1AE8" w:rsidP="00AE3F12">
            <w:pPr>
              <w:pStyle w:val="TAC"/>
            </w:pPr>
            <w:r w:rsidRPr="000702BF">
              <w:t>N/A</w:t>
            </w:r>
          </w:p>
        </w:tc>
      </w:tr>
      <w:tr w:rsidR="003E1AE8" w:rsidRPr="000702BF" w14:paraId="495D8EA6" w14:textId="77777777" w:rsidTr="008D0E0E">
        <w:trPr>
          <w:jc w:val="center"/>
        </w:trPr>
        <w:tc>
          <w:tcPr>
            <w:tcW w:w="1217" w:type="dxa"/>
            <w:vMerge w:val="restart"/>
            <w:shd w:val="clear" w:color="auto" w:fill="auto"/>
            <w:vAlign w:val="center"/>
            <w:hideMark/>
          </w:tcPr>
          <w:p w14:paraId="52C8135B" w14:textId="77777777" w:rsidR="003E1AE8" w:rsidRPr="000702BF" w:rsidRDefault="003E1AE8" w:rsidP="00AE3F12">
            <w:pPr>
              <w:pStyle w:val="TAH"/>
            </w:pPr>
            <w:r w:rsidRPr="000702BF">
              <w:t>10MHz</w:t>
            </w:r>
          </w:p>
        </w:tc>
        <w:tc>
          <w:tcPr>
            <w:tcW w:w="947" w:type="dxa"/>
            <w:vMerge w:val="restart"/>
            <w:shd w:val="clear" w:color="auto" w:fill="auto"/>
            <w:vAlign w:val="center"/>
            <w:hideMark/>
          </w:tcPr>
          <w:p w14:paraId="609B73DB" w14:textId="77777777" w:rsidR="003E1AE8" w:rsidRPr="000702BF" w:rsidRDefault="003E1AE8" w:rsidP="00AE3F12">
            <w:pPr>
              <w:pStyle w:val="TAC"/>
            </w:pPr>
            <w:r w:rsidRPr="000702BF">
              <w:t>15</w:t>
            </w:r>
          </w:p>
        </w:tc>
        <w:tc>
          <w:tcPr>
            <w:tcW w:w="804" w:type="dxa"/>
          </w:tcPr>
          <w:p w14:paraId="46B884AE" w14:textId="77777777" w:rsidR="003E1AE8" w:rsidRPr="000702BF" w:rsidRDefault="003E1AE8" w:rsidP="00AE3F12">
            <w:pPr>
              <w:pStyle w:val="TAC"/>
            </w:pPr>
            <w:r w:rsidRPr="000702BF">
              <w:t>DFT-s</w:t>
            </w:r>
          </w:p>
        </w:tc>
        <w:tc>
          <w:tcPr>
            <w:tcW w:w="772" w:type="dxa"/>
          </w:tcPr>
          <w:p w14:paraId="2FC6E52C" w14:textId="77777777" w:rsidR="003E1AE8" w:rsidRPr="000702BF" w:rsidRDefault="003E1AE8" w:rsidP="00AE3F12">
            <w:pPr>
              <w:pStyle w:val="TAC"/>
            </w:pPr>
            <w:r w:rsidRPr="000702BF">
              <w:t>2@0</w:t>
            </w:r>
          </w:p>
        </w:tc>
        <w:tc>
          <w:tcPr>
            <w:tcW w:w="860" w:type="dxa"/>
            <w:vAlign w:val="center"/>
          </w:tcPr>
          <w:p w14:paraId="7C529A47" w14:textId="77777777" w:rsidR="003E1AE8" w:rsidRPr="000702BF" w:rsidRDefault="003E1AE8" w:rsidP="00AE3F12">
            <w:pPr>
              <w:pStyle w:val="TAC"/>
            </w:pPr>
            <w:r w:rsidRPr="000702BF">
              <w:t>2@50</w:t>
            </w:r>
          </w:p>
        </w:tc>
        <w:tc>
          <w:tcPr>
            <w:tcW w:w="772" w:type="dxa"/>
          </w:tcPr>
          <w:p w14:paraId="07F59912" w14:textId="77777777" w:rsidR="003E1AE8" w:rsidRPr="000702BF" w:rsidRDefault="003E1AE8" w:rsidP="00AE3F12">
            <w:pPr>
              <w:pStyle w:val="TAC"/>
            </w:pPr>
            <w:r w:rsidRPr="000702BF">
              <w:t>1@0</w:t>
            </w:r>
          </w:p>
        </w:tc>
        <w:tc>
          <w:tcPr>
            <w:tcW w:w="860" w:type="dxa"/>
          </w:tcPr>
          <w:p w14:paraId="73FE0401" w14:textId="77777777" w:rsidR="003E1AE8" w:rsidRPr="000702BF" w:rsidRDefault="003E1AE8" w:rsidP="00AE3F12">
            <w:pPr>
              <w:pStyle w:val="TAC"/>
            </w:pPr>
            <w:r w:rsidRPr="000702BF">
              <w:t>1@51</w:t>
            </w:r>
          </w:p>
        </w:tc>
        <w:tc>
          <w:tcPr>
            <w:tcW w:w="860" w:type="dxa"/>
            <w:shd w:val="clear" w:color="auto" w:fill="auto"/>
          </w:tcPr>
          <w:p w14:paraId="72EC8A9A" w14:textId="77777777" w:rsidR="003E1AE8" w:rsidRPr="000702BF" w:rsidRDefault="003E1AE8" w:rsidP="00AE3F12">
            <w:pPr>
              <w:pStyle w:val="TAC"/>
            </w:pPr>
            <w:r w:rsidRPr="000702BF">
              <w:t>50@0</w:t>
            </w:r>
          </w:p>
        </w:tc>
        <w:tc>
          <w:tcPr>
            <w:tcW w:w="904" w:type="dxa"/>
            <w:vAlign w:val="center"/>
          </w:tcPr>
          <w:p w14:paraId="778E3A0A" w14:textId="77777777" w:rsidR="003E1AE8" w:rsidRPr="000702BF" w:rsidRDefault="003E1AE8" w:rsidP="00AE3F12">
            <w:pPr>
              <w:pStyle w:val="TAC"/>
            </w:pPr>
            <w:r w:rsidRPr="000702BF">
              <w:t>25@12</w:t>
            </w:r>
          </w:p>
        </w:tc>
        <w:tc>
          <w:tcPr>
            <w:tcW w:w="772" w:type="dxa"/>
            <w:vAlign w:val="center"/>
          </w:tcPr>
          <w:p w14:paraId="26559AD4" w14:textId="77777777" w:rsidR="003E1AE8" w:rsidRPr="000702BF" w:rsidRDefault="003E1AE8" w:rsidP="00AE3F12">
            <w:pPr>
              <w:pStyle w:val="TAC"/>
            </w:pPr>
            <w:r w:rsidRPr="000702BF">
              <w:t>1@1</w:t>
            </w:r>
          </w:p>
        </w:tc>
        <w:tc>
          <w:tcPr>
            <w:tcW w:w="860" w:type="dxa"/>
            <w:vAlign w:val="center"/>
          </w:tcPr>
          <w:p w14:paraId="3D2180F8" w14:textId="77777777" w:rsidR="003E1AE8" w:rsidRPr="000702BF" w:rsidRDefault="003E1AE8" w:rsidP="00AE3F12">
            <w:pPr>
              <w:pStyle w:val="TAC"/>
            </w:pPr>
            <w:r w:rsidRPr="000702BF">
              <w:t>1@50</w:t>
            </w:r>
          </w:p>
        </w:tc>
      </w:tr>
      <w:tr w:rsidR="003E1AE8" w:rsidRPr="000702BF" w14:paraId="396796FE" w14:textId="77777777" w:rsidTr="008D0E0E">
        <w:trPr>
          <w:jc w:val="center"/>
        </w:trPr>
        <w:tc>
          <w:tcPr>
            <w:tcW w:w="1217" w:type="dxa"/>
            <w:vMerge/>
            <w:shd w:val="clear" w:color="auto" w:fill="auto"/>
            <w:vAlign w:val="center"/>
          </w:tcPr>
          <w:p w14:paraId="25364701" w14:textId="77777777" w:rsidR="003E1AE8" w:rsidRPr="000702BF" w:rsidRDefault="003E1AE8" w:rsidP="00AE3F12">
            <w:pPr>
              <w:pStyle w:val="TAH"/>
            </w:pPr>
          </w:p>
        </w:tc>
        <w:tc>
          <w:tcPr>
            <w:tcW w:w="947" w:type="dxa"/>
            <w:vMerge/>
            <w:shd w:val="clear" w:color="auto" w:fill="auto"/>
            <w:vAlign w:val="center"/>
          </w:tcPr>
          <w:p w14:paraId="2E4EBCE4" w14:textId="77777777" w:rsidR="003E1AE8" w:rsidRPr="000702BF" w:rsidRDefault="003E1AE8" w:rsidP="00AE3F12">
            <w:pPr>
              <w:pStyle w:val="TAC"/>
            </w:pPr>
          </w:p>
        </w:tc>
        <w:tc>
          <w:tcPr>
            <w:tcW w:w="804" w:type="dxa"/>
          </w:tcPr>
          <w:p w14:paraId="1DB15444" w14:textId="77777777" w:rsidR="003E1AE8" w:rsidRPr="000702BF" w:rsidRDefault="003E1AE8" w:rsidP="00AE3F12">
            <w:pPr>
              <w:pStyle w:val="TAC"/>
            </w:pPr>
            <w:r w:rsidRPr="000702BF">
              <w:t>CP</w:t>
            </w:r>
          </w:p>
        </w:tc>
        <w:tc>
          <w:tcPr>
            <w:tcW w:w="772" w:type="dxa"/>
          </w:tcPr>
          <w:p w14:paraId="36FA7B96" w14:textId="77777777" w:rsidR="003E1AE8" w:rsidRPr="000702BF" w:rsidRDefault="003E1AE8" w:rsidP="00AE3F12">
            <w:pPr>
              <w:pStyle w:val="TAC"/>
            </w:pPr>
            <w:r w:rsidRPr="000702BF">
              <w:t>2@0</w:t>
            </w:r>
          </w:p>
        </w:tc>
        <w:tc>
          <w:tcPr>
            <w:tcW w:w="860" w:type="dxa"/>
            <w:vAlign w:val="center"/>
          </w:tcPr>
          <w:p w14:paraId="4263FCE3" w14:textId="77777777" w:rsidR="003E1AE8" w:rsidRPr="000702BF" w:rsidRDefault="003E1AE8" w:rsidP="00AE3F12">
            <w:pPr>
              <w:pStyle w:val="TAC"/>
            </w:pPr>
            <w:r w:rsidRPr="000702BF">
              <w:t>2@50</w:t>
            </w:r>
          </w:p>
        </w:tc>
        <w:tc>
          <w:tcPr>
            <w:tcW w:w="772" w:type="dxa"/>
          </w:tcPr>
          <w:p w14:paraId="10E970AD" w14:textId="77777777" w:rsidR="003E1AE8" w:rsidRPr="000702BF" w:rsidRDefault="003E1AE8" w:rsidP="00AE3F12">
            <w:pPr>
              <w:pStyle w:val="TAC"/>
            </w:pPr>
            <w:r w:rsidRPr="000702BF">
              <w:t>1@0</w:t>
            </w:r>
          </w:p>
        </w:tc>
        <w:tc>
          <w:tcPr>
            <w:tcW w:w="860" w:type="dxa"/>
          </w:tcPr>
          <w:p w14:paraId="66945903" w14:textId="77777777" w:rsidR="003E1AE8" w:rsidRPr="000702BF" w:rsidRDefault="003E1AE8" w:rsidP="00AE3F12">
            <w:pPr>
              <w:pStyle w:val="TAC"/>
            </w:pPr>
            <w:r w:rsidRPr="000702BF">
              <w:t>1@51</w:t>
            </w:r>
          </w:p>
        </w:tc>
        <w:tc>
          <w:tcPr>
            <w:tcW w:w="860" w:type="dxa"/>
            <w:shd w:val="clear" w:color="auto" w:fill="auto"/>
          </w:tcPr>
          <w:p w14:paraId="6427C2D2" w14:textId="77777777" w:rsidR="003E1AE8" w:rsidRPr="000702BF" w:rsidRDefault="003E1AE8" w:rsidP="00AE3F12">
            <w:pPr>
              <w:pStyle w:val="TAC"/>
            </w:pPr>
            <w:r w:rsidRPr="000702BF">
              <w:t>52@0</w:t>
            </w:r>
          </w:p>
        </w:tc>
        <w:tc>
          <w:tcPr>
            <w:tcW w:w="904" w:type="dxa"/>
            <w:vAlign w:val="center"/>
          </w:tcPr>
          <w:p w14:paraId="6469E05B" w14:textId="77777777" w:rsidR="003E1AE8" w:rsidRPr="000702BF" w:rsidRDefault="003E1AE8" w:rsidP="00AE3F12">
            <w:pPr>
              <w:pStyle w:val="TAC"/>
            </w:pPr>
            <w:r w:rsidRPr="000702BF">
              <w:t>26@13</w:t>
            </w:r>
          </w:p>
        </w:tc>
        <w:tc>
          <w:tcPr>
            <w:tcW w:w="772" w:type="dxa"/>
            <w:vAlign w:val="center"/>
          </w:tcPr>
          <w:p w14:paraId="4CD0FCBE" w14:textId="77777777" w:rsidR="003E1AE8" w:rsidRPr="000702BF" w:rsidRDefault="003E1AE8" w:rsidP="00AE3F12">
            <w:pPr>
              <w:pStyle w:val="TAC"/>
            </w:pPr>
            <w:r w:rsidRPr="000702BF">
              <w:t>1@1</w:t>
            </w:r>
          </w:p>
        </w:tc>
        <w:tc>
          <w:tcPr>
            <w:tcW w:w="860" w:type="dxa"/>
            <w:vAlign w:val="center"/>
          </w:tcPr>
          <w:p w14:paraId="087CDE44" w14:textId="77777777" w:rsidR="003E1AE8" w:rsidRPr="000702BF" w:rsidRDefault="003E1AE8" w:rsidP="00AE3F12">
            <w:pPr>
              <w:pStyle w:val="TAC"/>
            </w:pPr>
            <w:r w:rsidRPr="000702BF">
              <w:t>1@50</w:t>
            </w:r>
          </w:p>
        </w:tc>
      </w:tr>
      <w:tr w:rsidR="003E1AE8" w:rsidRPr="000702BF" w14:paraId="181D7A9C" w14:textId="77777777" w:rsidTr="008D0E0E">
        <w:trPr>
          <w:jc w:val="center"/>
        </w:trPr>
        <w:tc>
          <w:tcPr>
            <w:tcW w:w="1217" w:type="dxa"/>
            <w:vMerge/>
            <w:shd w:val="clear" w:color="auto" w:fill="auto"/>
            <w:vAlign w:val="center"/>
            <w:hideMark/>
          </w:tcPr>
          <w:p w14:paraId="56186244" w14:textId="77777777" w:rsidR="003E1AE8" w:rsidRPr="000702BF" w:rsidRDefault="003E1AE8" w:rsidP="00AE3F12">
            <w:pPr>
              <w:pStyle w:val="TAH"/>
            </w:pPr>
          </w:p>
        </w:tc>
        <w:tc>
          <w:tcPr>
            <w:tcW w:w="947" w:type="dxa"/>
            <w:vMerge w:val="restart"/>
            <w:shd w:val="clear" w:color="auto" w:fill="auto"/>
            <w:vAlign w:val="center"/>
            <w:hideMark/>
          </w:tcPr>
          <w:p w14:paraId="007EBC4C" w14:textId="77777777" w:rsidR="003E1AE8" w:rsidRPr="000702BF" w:rsidRDefault="003E1AE8" w:rsidP="00AE3F12">
            <w:pPr>
              <w:pStyle w:val="TAC"/>
            </w:pPr>
            <w:r w:rsidRPr="000702BF">
              <w:t>30</w:t>
            </w:r>
          </w:p>
        </w:tc>
        <w:tc>
          <w:tcPr>
            <w:tcW w:w="804" w:type="dxa"/>
          </w:tcPr>
          <w:p w14:paraId="190A712D" w14:textId="77777777" w:rsidR="003E1AE8" w:rsidRPr="000702BF" w:rsidRDefault="003E1AE8" w:rsidP="00AE3F12">
            <w:pPr>
              <w:pStyle w:val="TAC"/>
            </w:pPr>
            <w:r w:rsidRPr="000702BF">
              <w:t>DFT-s</w:t>
            </w:r>
          </w:p>
        </w:tc>
        <w:tc>
          <w:tcPr>
            <w:tcW w:w="772" w:type="dxa"/>
          </w:tcPr>
          <w:p w14:paraId="40A47C5A" w14:textId="77777777" w:rsidR="003E1AE8" w:rsidRPr="000702BF" w:rsidRDefault="003E1AE8" w:rsidP="00AE3F12">
            <w:pPr>
              <w:pStyle w:val="TAC"/>
            </w:pPr>
            <w:r w:rsidRPr="000702BF">
              <w:t>2@0</w:t>
            </w:r>
          </w:p>
        </w:tc>
        <w:tc>
          <w:tcPr>
            <w:tcW w:w="860" w:type="dxa"/>
            <w:vAlign w:val="center"/>
          </w:tcPr>
          <w:p w14:paraId="01436619" w14:textId="77777777" w:rsidR="003E1AE8" w:rsidRPr="000702BF" w:rsidRDefault="003E1AE8" w:rsidP="00AE3F12">
            <w:pPr>
              <w:pStyle w:val="TAC"/>
            </w:pPr>
            <w:r w:rsidRPr="000702BF">
              <w:t>2@22</w:t>
            </w:r>
          </w:p>
        </w:tc>
        <w:tc>
          <w:tcPr>
            <w:tcW w:w="772" w:type="dxa"/>
          </w:tcPr>
          <w:p w14:paraId="11B07D57" w14:textId="77777777" w:rsidR="003E1AE8" w:rsidRPr="000702BF" w:rsidRDefault="003E1AE8" w:rsidP="00AE3F12">
            <w:pPr>
              <w:pStyle w:val="TAC"/>
            </w:pPr>
            <w:r w:rsidRPr="000702BF">
              <w:t>1@0</w:t>
            </w:r>
          </w:p>
        </w:tc>
        <w:tc>
          <w:tcPr>
            <w:tcW w:w="860" w:type="dxa"/>
          </w:tcPr>
          <w:p w14:paraId="3AC5252F" w14:textId="77777777" w:rsidR="003E1AE8" w:rsidRPr="000702BF" w:rsidRDefault="003E1AE8" w:rsidP="00AE3F12">
            <w:pPr>
              <w:pStyle w:val="TAC"/>
            </w:pPr>
            <w:r w:rsidRPr="000702BF">
              <w:t>1@23</w:t>
            </w:r>
          </w:p>
        </w:tc>
        <w:tc>
          <w:tcPr>
            <w:tcW w:w="860" w:type="dxa"/>
            <w:shd w:val="clear" w:color="auto" w:fill="auto"/>
          </w:tcPr>
          <w:p w14:paraId="3830525B" w14:textId="77777777" w:rsidR="003E1AE8" w:rsidRPr="000702BF" w:rsidRDefault="003E1AE8" w:rsidP="00AE3F12">
            <w:pPr>
              <w:pStyle w:val="TAC"/>
            </w:pPr>
            <w:r w:rsidRPr="000702BF">
              <w:t>24@0</w:t>
            </w:r>
          </w:p>
        </w:tc>
        <w:tc>
          <w:tcPr>
            <w:tcW w:w="904" w:type="dxa"/>
            <w:vAlign w:val="center"/>
          </w:tcPr>
          <w:p w14:paraId="30D439C9" w14:textId="77777777" w:rsidR="003E1AE8" w:rsidRPr="000702BF" w:rsidRDefault="003E1AE8" w:rsidP="00AE3F12">
            <w:pPr>
              <w:pStyle w:val="TAC"/>
            </w:pPr>
            <w:r w:rsidRPr="000702BF">
              <w:t>12@6</w:t>
            </w:r>
          </w:p>
        </w:tc>
        <w:tc>
          <w:tcPr>
            <w:tcW w:w="772" w:type="dxa"/>
            <w:vAlign w:val="center"/>
          </w:tcPr>
          <w:p w14:paraId="58B9ADDB" w14:textId="77777777" w:rsidR="003E1AE8" w:rsidRPr="000702BF" w:rsidRDefault="003E1AE8" w:rsidP="00AE3F12">
            <w:pPr>
              <w:pStyle w:val="TAC"/>
            </w:pPr>
            <w:r w:rsidRPr="000702BF">
              <w:t>1@1</w:t>
            </w:r>
          </w:p>
        </w:tc>
        <w:tc>
          <w:tcPr>
            <w:tcW w:w="860" w:type="dxa"/>
            <w:vAlign w:val="center"/>
          </w:tcPr>
          <w:p w14:paraId="664FA297" w14:textId="77777777" w:rsidR="003E1AE8" w:rsidRPr="000702BF" w:rsidRDefault="003E1AE8" w:rsidP="00AE3F12">
            <w:pPr>
              <w:pStyle w:val="TAC"/>
            </w:pPr>
            <w:r w:rsidRPr="000702BF">
              <w:t>1@22</w:t>
            </w:r>
          </w:p>
        </w:tc>
      </w:tr>
      <w:tr w:rsidR="003E1AE8" w:rsidRPr="000702BF" w14:paraId="695B31C6" w14:textId="77777777" w:rsidTr="008D0E0E">
        <w:trPr>
          <w:jc w:val="center"/>
        </w:trPr>
        <w:tc>
          <w:tcPr>
            <w:tcW w:w="1217" w:type="dxa"/>
            <w:vMerge/>
            <w:shd w:val="clear" w:color="auto" w:fill="auto"/>
            <w:vAlign w:val="center"/>
          </w:tcPr>
          <w:p w14:paraId="3DF580E6" w14:textId="77777777" w:rsidR="003E1AE8" w:rsidRPr="000702BF" w:rsidRDefault="003E1AE8" w:rsidP="00AE3F12">
            <w:pPr>
              <w:pStyle w:val="TAH"/>
            </w:pPr>
          </w:p>
        </w:tc>
        <w:tc>
          <w:tcPr>
            <w:tcW w:w="947" w:type="dxa"/>
            <w:vMerge/>
            <w:shd w:val="clear" w:color="auto" w:fill="auto"/>
            <w:vAlign w:val="center"/>
          </w:tcPr>
          <w:p w14:paraId="0E5EC350" w14:textId="77777777" w:rsidR="003E1AE8" w:rsidRPr="000702BF" w:rsidRDefault="003E1AE8" w:rsidP="00AE3F12">
            <w:pPr>
              <w:pStyle w:val="TAC"/>
            </w:pPr>
          </w:p>
        </w:tc>
        <w:tc>
          <w:tcPr>
            <w:tcW w:w="804" w:type="dxa"/>
          </w:tcPr>
          <w:p w14:paraId="647779AD" w14:textId="77777777" w:rsidR="003E1AE8" w:rsidRPr="000702BF" w:rsidRDefault="003E1AE8" w:rsidP="00AE3F12">
            <w:pPr>
              <w:pStyle w:val="TAC"/>
            </w:pPr>
            <w:r w:rsidRPr="000702BF">
              <w:t>CP</w:t>
            </w:r>
          </w:p>
        </w:tc>
        <w:tc>
          <w:tcPr>
            <w:tcW w:w="772" w:type="dxa"/>
          </w:tcPr>
          <w:p w14:paraId="5683C2BB" w14:textId="77777777" w:rsidR="003E1AE8" w:rsidRPr="000702BF" w:rsidRDefault="003E1AE8" w:rsidP="00AE3F12">
            <w:pPr>
              <w:pStyle w:val="TAC"/>
            </w:pPr>
            <w:r w:rsidRPr="000702BF">
              <w:t>2@0</w:t>
            </w:r>
          </w:p>
        </w:tc>
        <w:tc>
          <w:tcPr>
            <w:tcW w:w="860" w:type="dxa"/>
            <w:vAlign w:val="center"/>
          </w:tcPr>
          <w:p w14:paraId="17D25475" w14:textId="77777777" w:rsidR="003E1AE8" w:rsidRPr="000702BF" w:rsidRDefault="003E1AE8" w:rsidP="00AE3F12">
            <w:pPr>
              <w:pStyle w:val="TAC"/>
            </w:pPr>
            <w:r w:rsidRPr="000702BF">
              <w:t>2@22</w:t>
            </w:r>
          </w:p>
        </w:tc>
        <w:tc>
          <w:tcPr>
            <w:tcW w:w="772" w:type="dxa"/>
          </w:tcPr>
          <w:p w14:paraId="7AFEBBC8" w14:textId="77777777" w:rsidR="003E1AE8" w:rsidRPr="000702BF" w:rsidRDefault="003E1AE8" w:rsidP="00AE3F12">
            <w:pPr>
              <w:pStyle w:val="TAC"/>
            </w:pPr>
            <w:r w:rsidRPr="000702BF">
              <w:t>1@0</w:t>
            </w:r>
          </w:p>
        </w:tc>
        <w:tc>
          <w:tcPr>
            <w:tcW w:w="860" w:type="dxa"/>
          </w:tcPr>
          <w:p w14:paraId="1976D91A" w14:textId="77777777" w:rsidR="003E1AE8" w:rsidRPr="000702BF" w:rsidRDefault="003E1AE8" w:rsidP="00AE3F12">
            <w:pPr>
              <w:pStyle w:val="TAC"/>
            </w:pPr>
            <w:r w:rsidRPr="000702BF">
              <w:t>1@23</w:t>
            </w:r>
          </w:p>
        </w:tc>
        <w:tc>
          <w:tcPr>
            <w:tcW w:w="860" w:type="dxa"/>
            <w:shd w:val="clear" w:color="auto" w:fill="auto"/>
          </w:tcPr>
          <w:p w14:paraId="7F736E38" w14:textId="77777777" w:rsidR="003E1AE8" w:rsidRPr="000702BF" w:rsidRDefault="003E1AE8" w:rsidP="00AE3F12">
            <w:pPr>
              <w:pStyle w:val="TAC"/>
            </w:pPr>
            <w:r w:rsidRPr="000702BF">
              <w:t>24@0</w:t>
            </w:r>
          </w:p>
        </w:tc>
        <w:tc>
          <w:tcPr>
            <w:tcW w:w="904" w:type="dxa"/>
            <w:vAlign w:val="center"/>
          </w:tcPr>
          <w:p w14:paraId="0A5847E4" w14:textId="77777777" w:rsidR="003E1AE8" w:rsidRPr="000702BF" w:rsidRDefault="003E1AE8" w:rsidP="00AE3F12">
            <w:pPr>
              <w:pStyle w:val="TAC"/>
            </w:pPr>
            <w:r w:rsidRPr="000702BF">
              <w:t>12@6</w:t>
            </w:r>
          </w:p>
        </w:tc>
        <w:tc>
          <w:tcPr>
            <w:tcW w:w="772" w:type="dxa"/>
            <w:vAlign w:val="center"/>
          </w:tcPr>
          <w:p w14:paraId="77CABEE1" w14:textId="77777777" w:rsidR="003E1AE8" w:rsidRPr="000702BF" w:rsidRDefault="003E1AE8" w:rsidP="00AE3F12">
            <w:pPr>
              <w:pStyle w:val="TAC"/>
            </w:pPr>
            <w:r w:rsidRPr="000702BF">
              <w:t>1@1</w:t>
            </w:r>
          </w:p>
        </w:tc>
        <w:tc>
          <w:tcPr>
            <w:tcW w:w="860" w:type="dxa"/>
            <w:vAlign w:val="center"/>
          </w:tcPr>
          <w:p w14:paraId="3809C1C3" w14:textId="77777777" w:rsidR="003E1AE8" w:rsidRPr="000702BF" w:rsidRDefault="003E1AE8" w:rsidP="00AE3F12">
            <w:pPr>
              <w:pStyle w:val="TAC"/>
            </w:pPr>
            <w:r w:rsidRPr="000702BF">
              <w:t>1@22</w:t>
            </w:r>
          </w:p>
        </w:tc>
      </w:tr>
      <w:tr w:rsidR="003E1AE8" w:rsidRPr="000702BF" w14:paraId="0F921408" w14:textId="77777777" w:rsidTr="008D0E0E">
        <w:trPr>
          <w:jc w:val="center"/>
        </w:trPr>
        <w:tc>
          <w:tcPr>
            <w:tcW w:w="1217" w:type="dxa"/>
            <w:vMerge/>
            <w:shd w:val="clear" w:color="auto" w:fill="auto"/>
            <w:vAlign w:val="center"/>
            <w:hideMark/>
          </w:tcPr>
          <w:p w14:paraId="6A917442" w14:textId="77777777" w:rsidR="003E1AE8" w:rsidRPr="000702BF" w:rsidRDefault="003E1AE8" w:rsidP="00AE3F12">
            <w:pPr>
              <w:pStyle w:val="TAH"/>
            </w:pPr>
          </w:p>
        </w:tc>
        <w:tc>
          <w:tcPr>
            <w:tcW w:w="947" w:type="dxa"/>
            <w:vMerge w:val="restart"/>
            <w:shd w:val="clear" w:color="auto" w:fill="auto"/>
            <w:vAlign w:val="center"/>
            <w:hideMark/>
          </w:tcPr>
          <w:p w14:paraId="6926076D" w14:textId="77777777" w:rsidR="003E1AE8" w:rsidRPr="000702BF" w:rsidRDefault="003E1AE8" w:rsidP="00AE3F12">
            <w:pPr>
              <w:pStyle w:val="TAC"/>
            </w:pPr>
            <w:r w:rsidRPr="000702BF">
              <w:t>60</w:t>
            </w:r>
          </w:p>
        </w:tc>
        <w:tc>
          <w:tcPr>
            <w:tcW w:w="804" w:type="dxa"/>
          </w:tcPr>
          <w:p w14:paraId="72F7DFAC" w14:textId="77777777" w:rsidR="003E1AE8" w:rsidRPr="000702BF" w:rsidRDefault="003E1AE8" w:rsidP="00AE3F12">
            <w:pPr>
              <w:pStyle w:val="TAC"/>
            </w:pPr>
            <w:r w:rsidRPr="000702BF">
              <w:t>DFT-s</w:t>
            </w:r>
          </w:p>
        </w:tc>
        <w:tc>
          <w:tcPr>
            <w:tcW w:w="772" w:type="dxa"/>
          </w:tcPr>
          <w:p w14:paraId="2A4CCC16" w14:textId="77777777" w:rsidR="003E1AE8" w:rsidRPr="000702BF" w:rsidRDefault="003E1AE8" w:rsidP="00AE3F12">
            <w:pPr>
              <w:pStyle w:val="TAC"/>
            </w:pPr>
            <w:r w:rsidRPr="000702BF">
              <w:t>2@0</w:t>
            </w:r>
          </w:p>
        </w:tc>
        <w:tc>
          <w:tcPr>
            <w:tcW w:w="860" w:type="dxa"/>
            <w:vAlign w:val="center"/>
          </w:tcPr>
          <w:p w14:paraId="5F3E328B" w14:textId="77777777" w:rsidR="003E1AE8" w:rsidRPr="000702BF" w:rsidRDefault="003E1AE8" w:rsidP="00AE3F12">
            <w:pPr>
              <w:pStyle w:val="TAC"/>
            </w:pPr>
            <w:r w:rsidRPr="000702BF">
              <w:t>2@9</w:t>
            </w:r>
          </w:p>
        </w:tc>
        <w:tc>
          <w:tcPr>
            <w:tcW w:w="772" w:type="dxa"/>
          </w:tcPr>
          <w:p w14:paraId="7025F46E" w14:textId="77777777" w:rsidR="003E1AE8" w:rsidRPr="000702BF" w:rsidRDefault="003E1AE8" w:rsidP="00AE3F12">
            <w:pPr>
              <w:pStyle w:val="TAC"/>
            </w:pPr>
            <w:r w:rsidRPr="000702BF">
              <w:t>1@0</w:t>
            </w:r>
          </w:p>
        </w:tc>
        <w:tc>
          <w:tcPr>
            <w:tcW w:w="860" w:type="dxa"/>
          </w:tcPr>
          <w:p w14:paraId="7B1F1C6A" w14:textId="77777777" w:rsidR="003E1AE8" w:rsidRPr="000702BF" w:rsidRDefault="003E1AE8" w:rsidP="00AE3F12">
            <w:pPr>
              <w:pStyle w:val="TAC"/>
            </w:pPr>
            <w:r w:rsidRPr="000702BF">
              <w:t>1@10</w:t>
            </w:r>
          </w:p>
        </w:tc>
        <w:tc>
          <w:tcPr>
            <w:tcW w:w="860" w:type="dxa"/>
            <w:shd w:val="clear" w:color="auto" w:fill="auto"/>
          </w:tcPr>
          <w:p w14:paraId="73920378" w14:textId="77777777" w:rsidR="003E1AE8" w:rsidRPr="000702BF" w:rsidRDefault="003E1AE8" w:rsidP="00AE3F12">
            <w:pPr>
              <w:pStyle w:val="TAC"/>
            </w:pPr>
            <w:r w:rsidRPr="000702BF">
              <w:t>10@0</w:t>
            </w:r>
          </w:p>
        </w:tc>
        <w:tc>
          <w:tcPr>
            <w:tcW w:w="904" w:type="dxa"/>
            <w:vAlign w:val="center"/>
          </w:tcPr>
          <w:p w14:paraId="439C0143" w14:textId="77777777" w:rsidR="003E1AE8" w:rsidRPr="000702BF" w:rsidRDefault="003E1AE8" w:rsidP="00AE3F12">
            <w:pPr>
              <w:pStyle w:val="TAC"/>
            </w:pPr>
            <w:r w:rsidRPr="000702BF">
              <w:t>5@2</w:t>
            </w:r>
            <w:r w:rsidRPr="000702BF">
              <w:rPr>
                <w:vertAlign w:val="superscript"/>
              </w:rPr>
              <w:t>1</w:t>
            </w:r>
          </w:p>
        </w:tc>
        <w:tc>
          <w:tcPr>
            <w:tcW w:w="772" w:type="dxa"/>
            <w:vAlign w:val="center"/>
          </w:tcPr>
          <w:p w14:paraId="52E94C1E" w14:textId="77777777" w:rsidR="003E1AE8" w:rsidRPr="000702BF" w:rsidRDefault="003E1AE8" w:rsidP="00AE3F12">
            <w:pPr>
              <w:pStyle w:val="TAC"/>
            </w:pPr>
            <w:r w:rsidRPr="000702BF">
              <w:t>1@1</w:t>
            </w:r>
          </w:p>
        </w:tc>
        <w:tc>
          <w:tcPr>
            <w:tcW w:w="860" w:type="dxa"/>
            <w:vAlign w:val="center"/>
          </w:tcPr>
          <w:p w14:paraId="5B1A0080" w14:textId="77777777" w:rsidR="003E1AE8" w:rsidRPr="000702BF" w:rsidRDefault="003E1AE8" w:rsidP="00AE3F12">
            <w:pPr>
              <w:pStyle w:val="TAC"/>
            </w:pPr>
            <w:r w:rsidRPr="000702BF">
              <w:t>1@9</w:t>
            </w:r>
          </w:p>
        </w:tc>
      </w:tr>
      <w:tr w:rsidR="003E1AE8" w:rsidRPr="000702BF" w14:paraId="372A6B8D" w14:textId="77777777" w:rsidTr="008D0E0E">
        <w:trPr>
          <w:jc w:val="center"/>
        </w:trPr>
        <w:tc>
          <w:tcPr>
            <w:tcW w:w="1217" w:type="dxa"/>
            <w:vMerge/>
            <w:shd w:val="clear" w:color="auto" w:fill="auto"/>
            <w:vAlign w:val="center"/>
          </w:tcPr>
          <w:p w14:paraId="72172F1A" w14:textId="77777777" w:rsidR="003E1AE8" w:rsidRPr="000702BF" w:rsidRDefault="003E1AE8" w:rsidP="00AE3F12">
            <w:pPr>
              <w:pStyle w:val="TAH"/>
            </w:pPr>
          </w:p>
        </w:tc>
        <w:tc>
          <w:tcPr>
            <w:tcW w:w="947" w:type="dxa"/>
            <w:vMerge/>
            <w:shd w:val="clear" w:color="auto" w:fill="auto"/>
            <w:vAlign w:val="center"/>
          </w:tcPr>
          <w:p w14:paraId="7E76DB1F" w14:textId="77777777" w:rsidR="003E1AE8" w:rsidRPr="000702BF" w:rsidRDefault="003E1AE8" w:rsidP="00AE3F12">
            <w:pPr>
              <w:pStyle w:val="TAC"/>
            </w:pPr>
          </w:p>
        </w:tc>
        <w:tc>
          <w:tcPr>
            <w:tcW w:w="804" w:type="dxa"/>
          </w:tcPr>
          <w:p w14:paraId="30C13D02" w14:textId="77777777" w:rsidR="003E1AE8" w:rsidRPr="000702BF" w:rsidRDefault="003E1AE8" w:rsidP="00AE3F12">
            <w:pPr>
              <w:pStyle w:val="TAC"/>
            </w:pPr>
            <w:r w:rsidRPr="000702BF">
              <w:t>CP</w:t>
            </w:r>
          </w:p>
        </w:tc>
        <w:tc>
          <w:tcPr>
            <w:tcW w:w="772" w:type="dxa"/>
          </w:tcPr>
          <w:p w14:paraId="004E3C3D" w14:textId="77777777" w:rsidR="003E1AE8" w:rsidRPr="000702BF" w:rsidRDefault="003E1AE8" w:rsidP="00AE3F12">
            <w:pPr>
              <w:pStyle w:val="TAC"/>
            </w:pPr>
            <w:r w:rsidRPr="000702BF">
              <w:t>2@0</w:t>
            </w:r>
          </w:p>
        </w:tc>
        <w:tc>
          <w:tcPr>
            <w:tcW w:w="860" w:type="dxa"/>
            <w:vAlign w:val="center"/>
          </w:tcPr>
          <w:p w14:paraId="5469A0B6" w14:textId="77777777" w:rsidR="003E1AE8" w:rsidRPr="000702BF" w:rsidRDefault="003E1AE8" w:rsidP="00AE3F12">
            <w:pPr>
              <w:pStyle w:val="TAC"/>
            </w:pPr>
            <w:r w:rsidRPr="000702BF">
              <w:t>2@9</w:t>
            </w:r>
          </w:p>
        </w:tc>
        <w:tc>
          <w:tcPr>
            <w:tcW w:w="772" w:type="dxa"/>
          </w:tcPr>
          <w:p w14:paraId="73475AEE" w14:textId="77777777" w:rsidR="003E1AE8" w:rsidRPr="000702BF" w:rsidRDefault="003E1AE8" w:rsidP="00AE3F12">
            <w:pPr>
              <w:pStyle w:val="TAC"/>
            </w:pPr>
            <w:r w:rsidRPr="000702BF">
              <w:t>1@0</w:t>
            </w:r>
          </w:p>
        </w:tc>
        <w:tc>
          <w:tcPr>
            <w:tcW w:w="860" w:type="dxa"/>
          </w:tcPr>
          <w:p w14:paraId="13784B82" w14:textId="77777777" w:rsidR="003E1AE8" w:rsidRPr="000702BF" w:rsidRDefault="003E1AE8" w:rsidP="00AE3F12">
            <w:pPr>
              <w:pStyle w:val="TAC"/>
            </w:pPr>
            <w:r w:rsidRPr="000702BF">
              <w:t>1@10</w:t>
            </w:r>
          </w:p>
        </w:tc>
        <w:tc>
          <w:tcPr>
            <w:tcW w:w="860" w:type="dxa"/>
            <w:shd w:val="clear" w:color="auto" w:fill="auto"/>
          </w:tcPr>
          <w:p w14:paraId="08F57533" w14:textId="77777777" w:rsidR="003E1AE8" w:rsidRPr="000702BF" w:rsidRDefault="003E1AE8" w:rsidP="00AE3F12">
            <w:pPr>
              <w:pStyle w:val="TAC"/>
            </w:pPr>
            <w:r w:rsidRPr="000702BF">
              <w:t>11@0</w:t>
            </w:r>
          </w:p>
        </w:tc>
        <w:tc>
          <w:tcPr>
            <w:tcW w:w="904" w:type="dxa"/>
            <w:vAlign w:val="center"/>
          </w:tcPr>
          <w:p w14:paraId="4B9DD721" w14:textId="77777777" w:rsidR="003E1AE8" w:rsidRPr="000702BF" w:rsidRDefault="003E1AE8" w:rsidP="00AE3F12">
            <w:pPr>
              <w:pStyle w:val="TAC"/>
            </w:pPr>
            <w:r w:rsidRPr="000702BF">
              <w:t>5@2</w:t>
            </w:r>
            <w:r w:rsidRPr="000702BF">
              <w:rPr>
                <w:vertAlign w:val="superscript"/>
              </w:rPr>
              <w:t>1</w:t>
            </w:r>
          </w:p>
        </w:tc>
        <w:tc>
          <w:tcPr>
            <w:tcW w:w="772" w:type="dxa"/>
            <w:vAlign w:val="center"/>
          </w:tcPr>
          <w:p w14:paraId="0152F046" w14:textId="77777777" w:rsidR="003E1AE8" w:rsidRPr="000702BF" w:rsidRDefault="003E1AE8" w:rsidP="00AE3F12">
            <w:pPr>
              <w:pStyle w:val="TAC"/>
            </w:pPr>
            <w:r w:rsidRPr="000702BF">
              <w:t>1@1</w:t>
            </w:r>
          </w:p>
        </w:tc>
        <w:tc>
          <w:tcPr>
            <w:tcW w:w="860" w:type="dxa"/>
            <w:vAlign w:val="center"/>
          </w:tcPr>
          <w:p w14:paraId="65D85464" w14:textId="77777777" w:rsidR="003E1AE8" w:rsidRPr="000702BF" w:rsidRDefault="003E1AE8" w:rsidP="00AE3F12">
            <w:pPr>
              <w:pStyle w:val="TAC"/>
            </w:pPr>
            <w:r w:rsidRPr="000702BF">
              <w:t>1@9</w:t>
            </w:r>
          </w:p>
        </w:tc>
      </w:tr>
      <w:tr w:rsidR="003E1AE8" w:rsidRPr="000702BF" w14:paraId="7AEBB325" w14:textId="77777777" w:rsidTr="008D0E0E">
        <w:trPr>
          <w:jc w:val="center"/>
        </w:trPr>
        <w:tc>
          <w:tcPr>
            <w:tcW w:w="1217" w:type="dxa"/>
            <w:vMerge w:val="restart"/>
            <w:shd w:val="clear" w:color="auto" w:fill="auto"/>
            <w:vAlign w:val="center"/>
            <w:hideMark/>
          </w:tcPr>
          <w:p w14:paraId="716CE2C0" w14:textId="77777777" w:rsidR="003E1AE8" w:rsidRPr="000702BF" w:rsidRDefault="003E1AE8" w:rsidP="00AE3F12">
            <w:pPr>
              <w:pStyle w:val="TAH"/>
            </w:pPr>
            <w:r w:rsidRPr="000702BF">
              <w:t>15MHz</w:t>
            </w:r>
          </w:p>
        </w:tc>
        <w:tc>
          <w:tcPr>
            <w:tcW w:w="947" w:type="dxa"/>
            <w:vMerge w:val="restart"/>
            <w:shd w:val="clear" w:color="auto" w:fill="auto"/>
            <w:vAlign w:val="center"/>
            <w:hideMark/>
          </w:tcPr>
          <w:p w14:paraId="7943DA7B" w14:textId="77777777" w:rsidR="003E1AE8" w:rsidRPr="000702BF" w:rsidRDefault="003E1AE8" w:rsidP="00AE3F12">
            <w:pPr>
              <w:pStyle w:val="TAC"/>
            </w:pPr>
            <w:r w:rsidRPr="000702BF">
              <w:t>15</w:t>
            </w:r>
          </w:p>
        </w:tc>
        <w:tc>
          <w:tcPr>
            <w:tcW w:w="804" w:type="dxa"/>
          </w:tcPr>
          <w:p w14:paraId="3B218EE7" w14:textId="77777777" w:rsidR="003E1AE8" w:rsidRPr="000702BF" w:rsidRDefault="003E1AE8" w:rsidP="00AE3F12">
            <w:pPr>
              <w:pStyle w:val="TAC"/>
            </w:pPr>
            <w:r w:rsidRPr="000702BF">
              <w:t>DFT-s</w:t>
            </w:r>
          </w:p>
        </w:tc>
        <w:tc>
          <w:tcPr>
            <w:tcW w:w="772" w:type="dxa"/>
          </w:tcPr>
          <w:p w14:paraId="11741541" w14:textId="77777777" w:rsidR="003E1AE8" w:rsidRPr="000702BF" w:rsidRDefault="003E1AE8" w:rsidP="00AE3F12">
            <w:pPr>
              <w:pStyle w:val="TAC"/>
            </w:pPr>
            <w:r w:rsidRPr="000702BF">
              <w:t>2@0</w:t>
            </w:r>
          </w:p>
        </w:tc>
        <w:tc>
          <w:tcPr>
            <w:tcW w:w="860" w:type="dxa"/>
            <w:vAlign w:val="center"/>
          </w:tcPr>
          <w:p w14:paraId="2D601038" w14:textId="77777777" w:rsidR="003E1AE8" w:rsidRPr="000702BF" w:rsidRDefault="003E1AE8" w:rsidP="00AE3F12">
            <w:pPr>
              <w:pStyle w:val="TAC"/>
            </w:pPr>
            <w:r w:rsidRPr="000702BF">
              <w:t>2@77</w:t>
            </w:r>
          </w:p>
        </w:tc>
        <w:tc>
          <w:tcPr>
            <w:tcW w:w="772" w:type="dxa"/>
          </w:tcPr>
          <w:p w14:paraId="595AF142" w14:textId="77777777" w:rsidR="003E1AE8" w:rsidRPr="000702BF" w:rsidRDefault="003E1AE8" w:rsidP="00AE3F12">
            <w:pPr>
              <w:pStyle w:val="TAC"/>
            </w:pPr>
            <w:r w:rsidRPr="000702BF">
              <w:t>1@0</w:t>
            </w:r>
          </w:p>
        </w:tc>
        <w:tc>
          <w:tcPr>
            <w:tcW w:w="860" w:type="dxa"/>
          </w:tcPr>
          <w:p w14:paraId="10E664AB" w14:textId="77777777" w:rsidR="003E1AE8" w:rsidRPr="000702BF" w:rsidRDefault="003E1AE8" w:rsidP="00AE3F12">
            <w:pPr>
              <w:pStyle w:val="TAC"/>
            </w:pPr>
            <w:r w:rsidRPr="000702BF">
              <w:t>1@78</w:t>
            </w:r>
          </w:p>
        </w:tc>
        <w:tc>
          <w:tcPr>
            <w:tcW w:w="860" w:type="dxa"/>
            <w:shd w:val="clear" w:color="auto" w:fill="auto"/>
          </w:tcPr>
          <w:p w14:paraId="71B0B8FA" w14:textId="77777777" w:rsidR="003E1AE8" w:rsidRPr="000702BF" w:rsidRDefault="003E1AE8" w:rsidP="00AE3F12">
            <w:pPr>
              <w:pStyle w:val="TAC"/>
            </w:pPr>
            <w:r w:rsidRPr="000702BF">
              <w:t>75@0</w:t>
            </w:r>
          </w:p>
        </w:tc>
        <w:tc>
          <w:tcPr>
            <w:tcW w:w="904" w:type="dxa"/>
            <w:vAlign w:val="center"/>
          </w:tcPr>
          <w:p w14:paraId="23B54C41" w14:textId="77777777" w:rsidR="003E1AE8" w:rsidRPr="000702BF" w:rsidRDefault="003E1AE8" w:rsidP="00AE3F12">
            <w:pPr>
              <w:pStyle w:val="TAC"/>
            </w:pPr>
            <w:r w:rsidRPr="000702BF">
              <w:t>36@18</w:t>
            </w:r>
          </w:p>
        </w:tc>
        <w:tc>
          <w:tcPr>
            <w:tcW w:w="772" w:type="dxa"/>
            <w:vAlign w:val="center"/>
          </w:tcPr>
          <w:p w14:paraId="7D3B0FC8" w14:textId="77777777" w:rsidR="003E1AE8" w:rsidRPr="000702BF" w:rsidRDefault="003E1AE8" w:rsidP="00AE3F12">
            <w:pPr>
              <w:pStyle w:val="TAC"/>
            </w:pPr>
            <w:r w:rsidRPr="000702BF">
              <w:t>1@1</w:t>
            </w:r>
          </w:p>
        </w:tc>
        <w:tc>
          <w:tcPr>
            <w:tcW w:w="860" w:type="dxa"/>
            <w:vAlign w:val="center"/>
          </w:tcPr>
          <w:p w14:paraId="5DD9785F" w14:textId="77777777" w:rsidR="003E1AE8" w:rsidRPr="000702BF" w:rsidRDefault="003E1AE8" w:rsidP="00AE3F12">
            <w:pPr>
              <w:pStyle w:val="TAC"/>
            </w:pPr>
            <w:r w:rsidRPr="000702BF">
              <w:t>1@77</w:t>
            </w:r>
          </w:p>
        </w:tc>
      </w:tr>
      <w:tr w:rsidR="003E1AE8" w:rsidRPr="000702BF" w14:paraId="44BBA995" w14:textId="77777777" w:rsidTr="008D0E0E">
        <w:trPr>
          <w:jc w:val="center"/>
        </w:trPr>
        <w:tc>
          <w:tcPr>
            <w:tcW w:w="1217" w:type="dxa"/>
            <w:vMerge/>
            <w:shd w:val="clear" w:color="auto" w:fill="auto"/>
            <w:vAlign w:val="center"/>
          </w:tcPr>
          <w:p w14:paraId="3F447C17" w14:textId="77777777" w:rsidR="003E1AE8" w:rsidRPr="000702BF" w:rsidRDefault="003E1AE8" w:rsidP="00AE3F12">
            <w:pPr>
              <w:pStyle w:val="TAH"/>
            </w:pPr>
          </w:p>
        </w:tc>
        <w:tc>
          <w:tcPr>
            <w:tcW w:w="947" w:type="dxa"/>
            <w:vMerge/>
            <w:shd w:val="clear" w:color="auto" w:fill="auto"/>
            <w:vAlign w:val="center"/>
          </w:tcPr>
          <w:p w14:paraId="41595CB1" w14:textId="77777777" w:rsidR="003E1AE8" w:rsidRPr="000702BF" w:rsidRDefault="003E1AE8" w:rsidP="00AE3F12">
            <w:pPr>
              <w:pStyle w:val="TAC"/>
            </w:pPr>
          </w:p>
        </w:tc>
        <w:tc>
          <w:tcPr>
            <w:tcW w:w="804" w:type="dxa"/>
          </w:tcPr>
          <w:p w14:paraId="1C45C014" w14:textId="77777777" w:rsidR="003E1AE8" w:rsidRPr="000702BF" w:rsidRDefault="003E1AE8" w:rsidP="00AE3F12">
            <w:pPr>
              <w:pStyle w:val="TAC"/>
            </w:pPr>
            <w:r w:rsidRPr="000702BF">
              <w:t>CP</w:t>
            </w:r>
          </w:p>
        </w:tc>
        <w:tc>
          <w:tcPr>
            <w:tcW w:w="772" w:type="dxa"/>
          </w:tcPr>
          <w:p w14:paraId="3AE68792" w14:textId="77777777" w:rsidR="003E1AE8" w:rsidRPr="000702BF" w:rsidRDefault="003E1AE8" w:rsidP="00AE3F12">
            <w:pPr>
              <w:pStyle w:val="TAC"/>
            </w:pPr>
            <w:r w:rsidRPr="000702BF">
              <w:t>2@0</w:t>
            </w:r>
          </w:p>
        </w:tc>
        <w:tc>
          <w:tcPr>
            <w:tcW w:w="860" w:type="dxa"/>
            <w:vAlign w:val="center"/>
          </w:tcPr>
          <w:p w14:paraId="38EBD0BE" w14:textId="77777777" w:rsidR="003E1AE8" w:rsidRPr="000702BF" w:rsidRDefault="003E1AE8" w:rsidP="00AE3F12">
            <w:pPr>
              <w:pStyle w:val="TAC"/>
            </w:pPr>
            <w:r w:rsidRPr="000702BF">
              <w:t>2@77</w:t>
            </w:r>
          </w:p>
        </w:tc>
        <w:tc>
          <w:tcPr>
            <w:tcW w:w="772" w:type="dxa"/>
          </w:tcPr>
          <w:p w14:paraId="49B3E7A8" w14:textId="77777777" w:rsidR="003E1AE8" w:rsidRPr="000702BF" w:rsidRDefault="003E1AE8" w:rsidP="00AE3F12">
            <w:pPr>
              <w:pStyle w:val="TAC"/>
            </w:pPr>
            <w:r w:rsidRPr="000702BF">
              <w:t>1@0</w:t>
            </w:r>
          </w:p>
        </w:tc>
        <w:tc>
          <w:tcPr>
            <w:tcW w:w="860" w:type="dxa"/>
          </w:tcPr>
          <w:p w14:paraId="15CB01AF" w14:textId="77777777" w:rsidR="003E1AE8" w:rsidRPr="000702BF" w:rsidRDefault="003E1AE8" w:rsidP="00AE3F12">
            <w:pPr>
              <w:pStyle w:val="TAC"/>
            </w:pPr>
            <w:r w:rsidRPr="000702BF">
              <w:t>1@78</w:t>
            </w:r>
          </w:p>
        </w:tc>
        <w:tc>
          <w:tcPr>
            <w:tcW w:w="860" w:type="dxa"/>
            <w:shd w:val="clear" w:color="auto" w:fill="auto"/>
          </w:tcPr>
          <w:p w14:paraId="280C4E66" w14:textId="77777777" w:rsidR="003E1AE8" w:rsidRPr="000702BF" w:rsidRDefault="003E1AE8" w:rsidP="00AE3F12">
            <w:pPr>
              <w:pStyle w:val="TAC"/>
            </w:pPr>
            <w:r w:rsidRPr="000702BF">
              <w:t>79@0</w:t>
            </w:r>
          </w:p>
        </w:tc>
        <w:tc>
          <w:tcPr>
            <w:tcW w:w="904" w:type="dxa"/>
            <w:vAlign w:val="center"/>
          </w:tcPr>
          <w:p w14:paraId="7B285EE4" w14:textId="77777777" w:rsidR="003E1AE8" w:rsidRPr="000702BF" w:rsidRDefault="003E1AE8" w:rsidP="00AE3F12">
            <w:pPr>
              <w:pStyle w:val="TAC"/>
            </w:pPr>
            <w:r w:rsidRPr="000702BF">
              <w:t>39@19</w:t>
            </w:r>
            <w:r w:rsidRPr="000702BF">
              <w:rPr>
                <w:vertAlign w:val="superscript"/>
              </w:rPr>
              <w:t>1</w:t>
            </w:r>
          </w:p>
        </w:tc>
        <w:tc>
          <w:tcPr>
            <w:tcW w:w="772" w:type="dxa"/>
            <w:vAlign w:val="center"/>
          </w:tcPr>
          <w:p w14:paraId="56CD47BD" w14:textId="77777777" w:rsidR="003E1AE8" w:rsidRPr="000702BF" w:rsidRDefault="003E1AE8" w:rsidP="00AE3F12">
            <w:pPr>
              <w:pStyle w:val="TAC"/>
            </w:pPr>
            <w:r w:rsidRPr="000702BF">
              <w:t>1@1</w:t>
            </w:r>
          </w:p>
        </w:tc>
        <w:tc>
          <w:tcPr>
            <w:tcW w:w="860" w:type="dxa"/>
            <w:vAlign w:val="center"/>
          </w:tcPr>
          <w:p w14:paraId="1C4601B1" w14:textId="77777777" w:rsidR="003E1AE8" w:rsidRPr="000702BF" w:rsidRDefault="003E1AE8" w:rsidP="00AE3F12">
            <w:pPr>
              <w:pStyle w:val="TAC"/>
            </w:pPr>
            <w:r w:rsidRPr="000702BF">
              <w:t>1@77</w:t>
            </w:r>
          </w:p>
        </w:tc>
      </w:tr>
      <w:tr w:rsidR="003E1AE8" w:rsidRPr="000702BF" w14:paraId="053A18C0" w14:textId="77777777" w:rsidTr="008D0E0E">
        <w:trPr>
          <w:jc w:val="center"/>
        </w:trPr>
        <w:tc>
          <w:tcPr>
            <w:tcW w:w="1217" w:type="dxa"/>
            <w:vMerge/>
            <w:shd w:val="clear" w:color="auto" w:fill="auto"/>
            <w:vAlign w:val="center"/>
            <w:hideMark/>
          </w:tcPr>
          <w:p w14:paraId="6E65A180" w14:textId="77777777" w:rsidR="003E1AE8" w:rsidRPr="000702BF" w:rsidRDefault="003E1AE8" w:rsidP="00AE3F12">
            <w:pPr>
              <w:pStyle w:val="TAH"/>
            </w:pPr>
          </w:p>
        </w:tc>
        <w:tc>
          <w:tcPr>
            <w:tcW w:w="947" w:type="dxa"/>
            <w:vMerge w:val="restart"/>
            <w:shd w:val="clear" w:color="auto" w:fill="auto"/>
            <w:vAlign w:val="center"/>
            <w:hideMark/>
          </w:tcPr>
          <w:p w14:paraId="4BF1ACAD" w14:textId="77777777" w:rsidR="003E1AE8" w:rsidRPr="000702BF" w:rsidRDefault="003E1AE8" w:rsidP="00AE3F12">
            <w:pPr>
              <w:pStyle w:val="TAC"/>
            </w:pPr>
            <w:r w:rsidRPr="000702BF">
              <w:t>30</w:t>
            </w:r>
          </w:p>
        </w:tc>
        <w:tc>
          <w:tcPr>
            <w:tcW w:w="804" w:type="dxa"/>
          </w:tcPr>
          <w:p w14:paraId="117A4862" w14:textId="77777777" w:rsidR="003E1AE8" w:rsidRPr="000702BF" w:rsidRDefault="003E1AE8" w:rsidP="00AE3F12">
            <w:pPr>
              <w:pStyle w:val="TAC"/>
            </w:pPr>
            <w:r w:rsidRPr="000702BF">
              <w:t>DFT-s</w:t>
            </w:r>
          </w:p>
        </w:tc>
        <w:tc>
          <w:tcPr>
            <w:tcW w:w="772" w:type="dxa"/>
          </w:tcPr>
          <w:p w14:paraId="1B37A1C8" w14:textId="77777777" w:rsidR="003E1AE8" w:rsidRPr="000702BF" w:rsidRDefault="003E1AE8" w:rsidP="00AE3F12">
            <w:pPr>
              <w:pStyle w:val="TAC"/>
            </w:pPr>
            <w:r w:rsidRPr="000702BF">
              <w:t>2@0</w:t>
            </w:r>
          </w:p>
        </w:tc>
        <w:tc>
          <w:tcPr>
            <w:tcW w:w="860" w:type="dxa"/>
            <w:vAlign w:val="center"/>
          </w:tcPr>
          <w:p w14:paraId="404648C1" w14:textId="77777777" w:rsidR="003E1AE8" w:rsidRPr="000702BF" w:rsidRDefault="003E1AE8" w:rsidP="00AE3F12">
            <w:pPr>
              <w:pStyle w:val="TAC"/>
            </w:pPr>
            <w:r w:rsidRPr="000702BF">
              <w:t>2@36</w:t>
            </w:r>
          </w:p>
        </w:tc>
        <w:tc>
          <w:tcPr>
            <w:tcW w:w="772" w:type="dxa"/>
          </w:tcPr>
          <w:p w14:paraId="6361D872" w14:textId="77777777" w:rsidR="003E1AE8" w:rsidRPr="000702BF" w:rsidRDefault="003E1AE8" w:rsidP="00AE3F12">
            <w:pPr>
              <w:pStyle w:val="TAC"/>
            </w:pPr>
            <w:r w:rsidRPr="000702BF">
              <w:t>1@0</w:t>
            </w:r>
          </w:p>
        </w:tc>
        <w:tc>
          <w:tcPr>
            <w:tcW w:w="860" w:type="dxa"/>
          </w:tcPr>
          <w:p w14:paraId="3BB9806E" w14:textId="77777777" w:rsidR="003E1AE8" w:rsidRPr="000702BF" w:rsidRDefault="003E1AE8" w:rsidP="00AE3F12">
            <w:pPr>
              <w:pStyle w:val="TAC"/>
            </w:pPr>
            <w:r w:rsidRPr="000702BF">
              <w:t>1@37</w:t>
            </w:r>
          </w:p>
        </w:tc>
        <w:tc>
          <w:tcPr>
            <w:tcW w:w="860" w:type="dxa"/>
            <w:shd w:val="clear" w:color="auto" w:fill="auto"/>
          </w:tcPr>
          <w:p w14:paraId="5680CED5" w14:textId="77777777" w:rsidR="003E1AE8" w:rsidRPr="000702BF" w:rsidRDefault="003E1AE8" w:rsidP="00AE3F12">
            <w:pPr>
              <w:pStyle w:val="TAC"/>
            </w:pPr>
            <w:r w:rsidRPr="000702BF">
              <w:t>36@0</w:t>
            </w:r>
          </w:p>
        </w:tc>
        <w:tc>
          <w:tcPr>
            <w:tcW w:w="904" w:type="dxa"/>
            <w:vAlign w:val="center"/>
          </w:tcPr>
          <w:p w14:paraId="268B972C" w14:textId="77777777" w:rsidR="003E1AE8" w:rsidRPr="000702BF" w:rsidRDefault="003E1AE8" w:rsidP="00AE3F12">
            <w:pPr>
              <w:pStyle w:val="TAC"/>
            </w:pPr>
            <w:r w:rsidRPr="000702BF">
              <w:t>18@9</w:t>
            </w:r>
          </w:p>
        </w:tc>
        <w:tc>
          <w:tcPr>
            <w:tcW w:w="772" w:type="dxa"/>
            <w:vAlign w:val="center"/>
          </w:tcPr>
          <w:p w14:paraId="54334C00" w14:textId="77777777" w:rsidR="003E1AE8" w:rsidRPr="000702BF" w:rsidRDefault="003E1AE8" w:rsidP="00AE3F12">
            <w:pPr>
              <w:pStyle w:val="TAC"/>
            </w:pPr>
            <w:r w:rsidRPr="000702BF">
              <w:t>1@1</w:t>
            </w:r>
          </w:p>
        </w:tc>
        <w:tc>
          <w:tcPr>
            <w:tcW w:w="860" w:type="dxa"/>
            <w:vAlign w:val="center"/>
          </w:tcPr>
          <w:p w14:paraId="4EF76DBF" w14:textId="77777777" w:rsidR="003E1AE8" w:rsidRPr="000702BF" w:rsidRDefault="003E1AE8" w:rsidP="00AE3F12">
            <w:pPr>
              <w:pStyle w:val="TAC"/>
            </w:pPr>
            <w:r w:rsidRPr="000702BF">
              <w:t>1@36</w:t>
            </w:r>
          </w:p>
        </w:tc>
      </w:tr>
      <w:tr w:rsidR="003E1AE8" w:rsidRPr="000702BF" w14:paraId="634C6A1B" w14:textId="77777777" w:rsidTr="008D0E0E">
        <w:trPr>
          <w:jc w:val="center"/>
        </w:trPr>
        <w:tc>
          <w:tcPr>
            <w:tcW w:w="1217" w:type="dxa"/>
            <w:vMerge/>
            <w:shd w:val="clear" w:color="auto" w:fill="auto"/>
            <w:vAlign w:val="center"/>
          </w:tcPr>
          <w:p w14:paraId="20D4217E" w14:textId="77777777" w:rsidR="003E1AE8" w:rsidRPr="000702BF" w:rsidRDefault="003E1AE8" w:rsidP="00AE3F12">
            <w:pPr>
              <w:pStyle w:val="TAH"/>
            </w:pPr>
          </w:p>
        </w:tc>
        <w:tc>
          <w:tcPr>
            <w:tcW w:w="947" w:type="dxa"/>
            <w:vMerge/>
            <w:shd w:val="clear" w:color="auto" w:fill="auto"/>
            <w:vAlign w:val="center"/>
          </w:tcPr>
          <w:p w14:paraId="0515AAE8" w14:textId="77777777" w:rsidR="003E1AE8" w:rsidRPr="000702BF" w:rsidRDefault="003E1AE8" w:rsidP="00AE3F12">
            <w:pPr>
              <w:pStyle w:val="TAC"/>
            </w:pPr>
          </w:p>
        </w:tc>
        <w:tc>
          <w:tcPr>
            <w:tcW w:w="804" w:type="dxa"/>
          </w:tcPr>
          <w:p w14:paraId="2B4A2860" w14:textId="77777777" w:rsidR="003E1AE8" w:rsidRPr="000702BF" w:rsidRDefault="003E1AE8" w:rsidP="00AE3F12">
            <w:pPr>
              <w:pStyle w:val="TAC"/>
            </w:pPr>
            <w:r w:rsidRPr="000702BF">
              <w:t>CP</w:t>
            </w:r>
          </w:p>
        </w:tc>
        <w:tc>
          <w:tcPr>
            <w:tcW w:w="772" w:type="dxa"/>
          </w:tcPr>
          <w:p w14:paraId="56FBB727" w14:textId="77777777" w:rsidR="003E1AE8" w:rsidRPr="000702BF" w:rsidRDefault="003E1AE8" w:rsidP="00AE3F12">
            <w:pPr>
              <w:pStyle w:val="TAC"/>
            </w:pPr>
            <w:r w:rsidRPr="000702BF">
              <w:t>2@0</w:t>
            </w:r>
          </w:p>
        </w:tc>
        <w:tc>
          <w:tcPr>
            <w:tcW w:w="860" w:type="dxa"/>
            <w:vAlign w:val="center"/>
          </w:tcPr>
          <w:p w14:paraId="11AE2990" w14:textId="77777777" w:rsidR="003E1AE8" w:rsidRPr="000702BF" w:rsidRDefault="003E1AE8" w:rsidP="00AE3F12">
            <w:pPr>
              <w:pStyle w:val="TAC"/>
            </w:pPr>
            <w:r w:rsidRPr="000702BF">
              <w:t>2@36</w:t>
            </w:r>
          </w:p>
        </w:tc>
        <w:tc>
          <w:tcPr>
            <w:tcW w:w="772" w:type="dxa"/>
          </w:tcPr>
          <w:p w14:paraId="617D3D58" w14:textId="77777777" w:rsidR="003E1AE8" w:rsidRPr="000702BF" w:rsidRDefault="003E1AE8" w:rsidP="00AE3F12">
            <w:pPr>
              <w:pStyle w:val="TAC"/>
            </w:pPr>
            <w:r w:rsidRPr="000702BF">
              <w:t>1@0</w:t>
            </w:r>
          </w:p>
        </w:tc>
        <w:tc>
          <w:tcPr>
            <w:tcW w:w="860" w:type="dxa"/>
          </w:tcPr>
          <w:p w14:paraId="1CA7567A" w14:textId="77777777" w:rsidR="003E1AE8" w:rsidRPr="000702BF" w:rsidRDefault="003E1AE8" w:rsidP="00AE3F12">
            <w:pPr>
              <w:pStyle w:val="TAC"/>
            </w:pPr>
            <w:r w:rsidRPr="000702BF">
              <w:t>1@37</w:t>
            </w:r>
          </w:p>
        </w:tc>
        <w:tc>
          <w:tcPr>
            <w:tcW w:w="860" w:type="dxa"/>
            <w:shd w:val="clear" w:color="auto" w:fill="auto"/>
          </w:tcPr>
          <w:p w14:paraId="5AAD4350" w14:textId="77777777" w:rsidR="003E1AE8" w:rsidRPr="000702BF" w:rsidRDefault="003E1AE8" w:rsidP="00AE3F12">
            <w:pPr>
              <w:pStyle w:val="TAC"/>
            </w:pPr>
            <w:r w:rsidRPr="000702BF">
              <w:t>38@0</w:t>
            </w:r>
          </w:p>
        </w:tc>
        <w:tc>
          <w:tcPr>
            <w:tcW w:w="904" w:type="dxa"/>
            <w:vAlign w:val="center"/>
          </w:tcPr>
          <w:p w14:paraId="43FC285B" w14:textId="77777777" w:rsidR="003E1AE8" w:rsidRPr="000702BF" w:rsidRDefault="003E1AE8" w:rsidP="00AE3F12">
            <w:pPr>
              <w:pStyle w:val="TAC"/>
            </w:pPr>
            <w:r w:rsidRPr="000702BF">
              <w:t>19@9</w:t>
            </w:r>
          </w:p>
        </w:tc>
        <w:tc>
          <w:tcPr>
            <w:tcW w:w="772" w:type="dxa"/>
            <w:vAlign w:val="center"/>
          </w:tcPr>
          <w:p w14:paraId="3BA51229" w14:textId="77777777" w:rsidR="003E1AE8" w:rsidRPr="000702BF" w:rsidRDefault="003E1AE8" w:rsidP="00AE3F12">
            <w:pPr>
              <w:pStyle w:val="TAC"/>
            </w:pPr>
            <w:r w:rsidRPr="000702BF">
              <w:t>1@1</w:t>
            </w:r>
          </w:p>
        </w:tc>
        <w:tc>
          <w:tcPr>
            <w:tcW w:w="860" w:type="dxa"/>
            <w:vAlign w:val="center"/>
          </w:tcPr>
          <w:p w14:paraId="46B68656" w14:textId="77777777" w:rsidR="003E1AE8" w:rsidRPr="000702BF" w:rsidRDefault="003E1AE8" w:rsidP="00AE3F12">
            <w:pPr>
              <w:pStyle w:val="TAC"/>
            </w:pPr>
            <w:r w:rsidRPr="000702BF">
              <w:t>1@36</w:t>
            </w:r>
          </w:p>
        </w:tc>
      </w:tr>
      <w:tr w:rsidR="003E1AE8" w:rsidRPr="000702BF" w14:paraId="572AC7CB" w14:textId="77777777" w:rsidTr="008D0E0E">
        <w:trPr>
          <w:jc w:val="center"/>
        </w:trPr>
        <w:tc>
          <w:tcPr>
            <w:tcW w:w="1217" w:type="dxa"/>
            <w:vMerge/>
            <w:shd w:val="clear" w:color="auto" w:fill="auto"/>
            <w:vAlign w:val="center"/>
            <w:hideMark/>
          </w:tcPr>
          <w:p w14:paraId="058F77FC" w14:textId="77777777" w:rsidR="003E1AE8" w:rsidRPr="000702BF" w:rsidRDefault="003E1AE8" w:rsidP="00AE3F12">
            <w:pPr>
              <w:pStyle w:val="TAH"/>
            </w:pPr>
          </w:p>
        </w:tc>
        <w:tc>
          <w:tcPr>
            <w:tcW w:w="947" w:type="dxa"/>
            <w:vMerge w:val="restart"/>
            <w:shd w:val="clear" w:color="auto" w:fill="auto"/>
            <w:vAlign w:val="center"/>
            <w:hideMark/>
          </w:tcPr>
          <w:p w14:paraId="6BFAC0C8" w14:textId="77777777" w:rsidR="003E1AE8" w:rsidRPr="000702BF" w:rsidRDefault="003E1AE8" w:rsidP="00AE3F12">
            <w:pPr>
              <w:pStyle w:val="TAC"/>
            </w:pPr>
            <w:r w:rsidRPr="000702BF">
              <w:t>60</w:t>
            </w:r>
          </w:p>
        </w:tc>
        <w:tc>
          <w:tcPr>
            <w:tcW w:w="804" w:type="dxa"/>
          </w:tcPr>
          <w:p w14:paraId="0DC2A861" w14:textId="77777777" w:rsidR="003E1AE8" w:rsidRPr="000702BF" w:rsidRDefault="003E1AE8" w:rsidP="00AE3F12">
            <w:pPr>
              <w:pStyle w:val="TAC"/>
            </w:pPr>
            <w:r w:rsidRPr="000702BF">
              <w:t>DFT-s</w:t>
            </w:r>
          </w:p>
        </w:tc>
        <w:tc>
          <w:tcPr>
            <w:tcW w:w="772" w:type="dxa"/>
          </w:tcPr>
          <w:p w14:paraId="7FC23E1E" w14:textId="77777777" w:rsidR="003E1AE8" w:rsidRPr="000702BF" w:rsidRDefault="003E1AE8" w:rsidP="00AE3F12">
            <w:pPr>
              <w:pStyle w:val="TAC"/>
            </w:pPr>
            <w:r w:rsidRPr="000702BF">
              <w:t>2@0</w:t>
            </w:r>
          </w:p>
        </w:tc>
        <w:tc>
          <w:tcPr>
            <w:tcW w:w="860" w:type="dxa"/>
            <w:vAlign w:val="center"/>
          </w:tcPr>
          <w:p w14:paraId="59D5FD88" w14:textId="77777777" w:rsidR="003E1AE8" w:rsidRPr="000702BF" w:rsidRDefault="003E1AE8" w:rsidP="00AE3F12">
            <w:pPr>
              <w:pStyle w:val="TAC"/>
            </w:pPr>
            <w:r w:rsidRPr="000702BF">
              <w:t>2@16</w:t>
            </w:r>
          </w:p>
        </w:tc>
        <w:tc>
          <w:tcPr>
            <w:tcW w:w="772" w:type="dxa"/>
          </w:tcPr>
          <w:p w14:paraId="016C3555" w14:textId="77777777" w:rsidR="003E1AE8" w:rsidRPr="000702BF" w:rsidRDefault="003E1AE8" w:rsidP="00AE3F12">
            <w:pPr>
              <w:pStyle w:val="TAC"/>
            </w:pPr>
            <w:r w:rsidRPr="000702BF">
              <w:t>1@0</w:t>
            </w:r>
          </w:p>
        </w:tc>
        <w:tc>
          <w:tcPr>
            <w:tcW w:w="860" w:type="dxa"/>
          </w:tcPr>
          <w:p w14:paraId="2F46B913" w14:textId="77777777" w:rsidR="003E1AE8" w:rsidRPr="000702BF" w:rsidRDefault="003E1AE8" w:rsidP="00AE3F12">
            <w:pPr>
              <w:pStyle w:val="TAC"/>
            </w:pPr>
            <w:r w:rsidRPr="000702BF">
              <w:t>1@17</w:t>
            </w:r>
          </w:p>
        </w:tc>
        <w:tc>
          <w:tcPr>
            <w:tcW w:w="860" w:type="dxa"/>
            <w:shd w:val="clear" w:color="auto" w:fill="auto"/>
          </w:tcPr>
          <w:p w14:paraId="4736D469" w14:textId="77777777" w:rsidR="003E1AE8" w:rsidRPr="000702BF" w:rsidRDefault="003E1AE8" w:rsidP="00AE3F12">
            <w:pPr>
              <w:pStyle w:val="TAC"/>
            </w:pPr>
            <w:r w:rsidRPr="000702BF">
              <w:t>18@0</w:t>
            </w:r>
          </w:p>
        </w:tc>
        <w:tc>
          <w:tcPr>
            <w:tcW w:w="904" w:type="dxa"/>
            <w:vAlign w:val="center"/>
          </w:tcPr>
          <w:p w14:paraId="1D7FA291" w14:textId="77777777" w:rsidR="003E1AE8" w:rsidRPr="000702BF" w:rsidRDefault="003E1AE8" w:rsidP="00AE3F12">
            <w:pPr>
              <w:pStyle w:val="TAC"/>
            </w:pPr>
            <w:r w:rsidRPr="000702BF">
              <w:t>9@4</w:t>
            </w:r>
          </w:p>
        </w:tc>
        <w:tc>
          <w:tcPr>
            <w:tcW w:w="772" w:type="dxa"/>
            <w:vAlign w:val="center"/>
          </w:tcPr>
          <w:p w14:paraId="448C4B60" w14:textId="77777777" w:rsidR="003E1AE8" w:rsidRPr="000702BF" w:rsidRDefault="003E1AE8" w:rsidP="00AE3F12">
            <w:pPr>
              <w:pStyle w:val="TAC"/>
            </w:pPr>
            <w:r w:rsidRPr="000702BF">
              <w:t>1@1</w:t>
            </w:r>
          </w:p>
        </w:tc>
        <w:tc>
          <w:tcPr>
            <w:tcW w:w="860" w:type="dxa"/>
            <w:vAlign w:val="center"/>
          </w:tcPr>
          <w:p w14:paraId="55346C47" w14:textId="77777777" w:rsidR="003E1AE8" w:rsidRPr="000702BF" w:rsidRDefault="003E1AE8" w:rsidP="00AE3F12">
            <w:pPr>
              <w:pStyle w:val="TAC"/>
            </w:pPr>
            <w:r w:rsidRPr="000702BF">
              <w:t>1@16</w:t>
            </w:r>
          </w:p>
        </w:tc>
      </w:tr>
      <w:tr w:rsidR="003E1AE8" w:rsidRPr="000702BF" w14:paraId="40DCF3F5" w14:textId="77777777" w:rsidTr="008D0E0E">
        <w:trPr>
          <w:jc w:val="center"/>
        </w:trPr>
        <w:tc>
          <w:tcPr>
            <w:tcW w:w="1217" w:type="dxa"/>
            <w:vMerge/>
            <w:shd w:val="clear" w:color="auto" w:fill="auto"/>
            <w:vAlign w:val="center"/>
          </w:tcPr>
          <w:p w14:paraId="1F3F9515" w14:textId="77777777" w:rsidR="003E1AE8" w:rsidRPr="000702BF" w:rsidRDefault="003E1AE8" w:rsidP="00AE3F12">
            <w:pPr>
              <w:pStyle w:val="TAH"/>
            </w:pPr>
          </w:p>
        </w:tc>
        <w:tc>
          <w:tcPr>
            <w:tcW w:w="947" w:type="dxa"/>
            <w:vMerge/>
            <w:shd w:val="clear" w:color="auto" w:fill="auto"/>
            <w:vAlign w:val="center"/>
          </w:tcPr>
          <w:p w14:paraId="65471467" w14:textId="77777777" w:rsidR="003E1AE8" w:rsidRPr="000702BF" w:rsidRDefault="003E1AE8" w:rsidP="00AE3F12">
            <w:pPr>
              <w:pStyle w:val="TAC"/>
            </w:pPr>
          </w:p>
        </w:tc>
        <w:tc>
          <w:tcPr>
            <w:tcW w:w="804" w:type="dxa"/>
          </w:tcPr>
          <w:p w14:paraId="72E6A216" w14:textId="77777777" w:rsidR="003E1AE8" w:rsidRPr="000702BF" w:rsidRDefault="003E1AE8" w:rsidP="00AE3F12">
            <w:pPr>
              <w:pStyle w:val="TAC"/>
            </w:pPr>
            <w:r w:rsidRPr="000702BF">
              <w:t>CP</w:t>
            </w:r>
          </w:p>
        </w:tc>
        <w:tc>
          <w:tcPr>
            <w:tcW w:w="772" w:type="dxa"/>
          </w:tcPr>
          <w:p w14:paraId="14E50AB3" w14:textId="77777777" w:rsidR="003E1AE8" w:rsidRPr="000702BF" w:rsidRDefault="003E1AE8" w:rsidP="00AE3F12">
            <w:pPr>
              <w:pStyle w:val="TAC"/>
            </w:pPr>
            <w:r w:rsidRPr="000702BF">
              <w:t>2@0</w:t>
            </w:r>
          </w:p>
        </w:tc>
        <w:tc>
          <w:tcPr>
            <w:tcW w:w="860" w:type="dxa"/>
            <w:vAlign w:val="center"/>
          </w:tcPr>
          <w:p w14:paraId="31D82D4D" w14:textId="77777777" w:rsidR="003E1AE8" w:rsidRPr="000702BF" w:rsidRDefault="003E1AE8" w:rsidP="00AE3F12">
            <w:pPr>
              <w:pStyle w:val="TAC"/>
            </w:pPr>
            <w:r w:rsidRPr="000702BF">
              <w:t>2@16</w:t>
            </w:r>
          </w:p>
        </w:tc>
        <w:tc>
          <w:tcPr>
            <w:tcW w:w="772" w:type="dxa"/>
          </w:tcPr>
          <w:p w14:paraId="4D4EA642" w14:textId="77777777" w:rsidR="003E1AE8" w:rsidRPr="000702BF" w:rsidRDefault="003E1AE8" w:rsidP="00AE3F12">
            <w:pPr>
              <w:pStyle w:val="TAC"/>
            </w:pPr>
            <w:r w:rsidRPr="000702BF">
              <w:t>1@0</w:t>
            </w:r>
          </w:p>
        </w:tc>
        <w:tc>
          <w:tcPr>
            <w:tcW w:w="860" w:type="dxa"/>
          </w:tcPr>
          <w:p w14:paraId="5D4D1029" w14:textId="77777777" w:rsidR="003E1AE8" w:rsidRPr="000702BF" w:rsidRDefault="003E1AE8" w:rsidP="00AE3F12">
            <w:pPr>
              <w:pStyle w:val="TAC"/>
            </w:pPr>
            <w:r w:rsidRPr="000702BF">
              <w:t>1@17</w:t>
            </w:r>
          </w:p>
        </w:tc>
        <w:tc>
          <w:tcPr>
            <w:tcW w:w="860" w:type="dxa"/>
            <w:shd w:val="clear" w:color="auto" w:fill="auto"/>
          </w:tcPr>
          <w:p w14:paraId="7071DB18" w14:textId="77777777" w:rsidR="003E1AE8" w:rsidRPr="000702BF" w:rsidRDefault="003E1AE8" w:rsidP="00AE3F12">
            <w:pPr>
              <w:pStyle w:val="TAC"/>
            </w:pPr>
            <w:r w:rsidRPr="000702BF">
              <w:t>18@0</w:t>
            </w:r>
          </w:p>
        </w:tc>
        <w:tc>
          <w:tcPr>
            <w:tcW w:w="904" w:type="dxa"/>
            <w:vAlign w:val="center"/>
          </w:tcPr>
          <w:p w14:paraId="5AEF1EA1" w14:textId="77777777" w:rsidR="003E1AE8" w:rsidRPr="000702BF" w:rsidRDefault="003E1AE8" w:rsidP="00AE3F12">
            <w:pPr>
              <w:pStyle w:val="TAC"/>
            </w:pPr>
            <w:r w:rsidRPr="000702BF">
              <w:t>9@4</w:t>
            </w:r>
          </w:p>
        </w:tc>
        <w:tc>
          <w:tcPr>
            <w:tcW w:w="772" w:type="dxa"/>
            <w:vAlign w:val="center"/>
          </w:tcPr>
          <w:p w14:paraId="2276EA85" w14:textId="77777777" w:rsidR="003E1AE8" w:rsidRPr="000702BF" w:rsidRDefault="003E1AE8" w:rsidP="00AE3F12">
            <w:pPr>
              <w:pStyle w:val="TAC"/>
            </w:pPr>
            <w:r w:rsidRPr="000702BF">
              <w:t>1@1</w:t>
            </w:r>
          </w:p>
        </w:tc>
        <w:tc>
          <w:tcPr>
            <w:tcW w:w="860" w:type="dxa"/>
            <w:vAlign w:val="center"/>
          </w:tcPr>
          <w:p w14:paraId="470FB699" w14:textId="77777777" w:rsidR="003E1AE8" w:rsidRPr="000702BF" w:rsidRDefault="003E1AE8" w:rsidP="00AE3F12">
            <w:pPr>
              <w:pStyle w:val="TAC"/>
            </w:pPr>
            <w:r w:rsidRPr="000702BF">
              <w:t>1@16</w:t>
            </w:r>
          </w:p>
        </w:tc>
      </w:tr>
      <w:tr w:rsidR="003E1AE8" w:rsidRPr="000702BF" w14:paraId="58057B53" w14:textId="77777777" w:rsidTr="008D0E0E">
        <w:trPr>
          <w:jc w:val="center"/>
        </w:trPr>
        <w:tc>
          <w:tcPr>
            <w:tcW w:w="1217" w:type="dxa"/>
            <w:vMerge w:val="restart"/>
            <w:shd w:val="clear" w:color="auto" w:fill="auto"/>
            <w:vAlign w:val="center"/>
            <w:hideMark/>
          </w:tcPr>
          <w:p w14:paraId="7787D8D0" w14:textId="77777777" w:rsidR="003E1AE8" w:rsidRPr="000702BF" w:rsidRDefault="003E1AE8" w:rsidP="00AE3F12">
            <w:pPr>
              <w:pStyle w:val="TAH"/>
            </w:pPr>
            <w:r w:rsidRPr="000702BF">
              <w:t>20MHz</w:t>
            </w:r>
          </w:p>
        </w:tc>
        <w:tc>
          <w:tcPr>
            <w:tcW w:w="947" w:type="dxa"/>
            <w:vMerge w:val="restart"/>
            <w:shd w:val="clear" w:color="auto" w:fill="auto"/>
            <w:vAlign w:val="center"/>
            <w:hideMark/>
          </w:tcPr>
          <w:p w14:paraId="3195A976" w14:textId="77777777" w:rsidR="003E1AE8" w:rsidRPr="000702BF" w:rsidRDefault="003E1AE8" w:rsidP="00AE3F12">
            <w:pPr>
              <w:pStyle w:val="TAC"/>
            </w:pPr>
            <w:r w:rsidRPr="000702BF">
              <w:t>15</w:t>
            </w:r>
          </w:p>
        </w:tc>
        <w:tc>
          <w:tcPr>
            <w:tcW w:w="804" w:type="dxa"/>
          </w:tcPr>
          <w:p w14:paraId="5592DE1F" w14:textId="77777777" w:rsidR="003E1AE8" w:rsidRPr="000702BF" w:rsidRDefault="003E1AE8" w:rsidP="00AE3F12">
            <w:pPr>
              <w:pStyle w:val="TAC"/>
            </w:pPr>
            <w:r w:rsidRPr="000702BF">
              <w:t>DFT-s</w:t>
            </w:r>
          </w:p>
        </w:tc>
        <w:tc>
          <w:tcPr>
            <w:tcW w:w="772" w:type="dxa"/>
          </w:tcPr>
          <w:p w14:paraId="7E602552" w14:textId="77777777" w:rsidR="003E1AE8" w:rsidRPr="000702BF" w:rsidRDefault="003E1AE8" w:rsidP="00AE3F12">
            <w:pPr>
              <w:pStyle w:val="TAC"/>
            </w:pPr>
            <w:r w:rsidRPr="000702BF">
              <w:t>2@0</w:t>
            </w:r>
          </w:p>
        </w:tc>
        <w:tc>
          <w:tcPr>
            <w:tcW w:w="860" w:type="dxa"/>
            <w:vAlign w:val="center"/>
          </w:tcPr>
          <w:p w14:paraId="4984C7BB" w14:textId="77777777" w:rsidR="003E1AE8" w:rsidRPr="000702BF" w:rsidRDefault="003E1AE8" w:rsidP="00AE3F12">
            <w:pPr>
              <w:pStyle w:val="TAC"/>
            </w:pPr>
            <w:r w:rsidRPr="000702BF">
              <w:t>2@104</w:t>
            </w:r>
          </w:p>
        </w:tc>
        <w:tc>
          <w:tcPr>
            <w:tcW w:w="772" w:type="dxa"/>
          </w:tcPr>
          <w:p w14:paraId="05EF1E0A" w14:textId="77777777" w:rsidR="003E1AE8" w:rsidRPr="000702BF" w:rsidRDefault="003E1AE8" w:rsidP="00AE3F12">
            <w:pPr>
              <w:pStyle w:val="TAC"/>
            </w:pPr>
            <w:r w:rsidRPr="000702BF">
              <w:t>1@0</w:t>
            </w:r>
          </w:p>
        </w:tc>
        <w:tc>
          <w:tcPr>
            <w:tcW w:w="860" w:type="dxa"/>
          </w:tcPr>
          <w:p w14:paraId="41601596" w14:textId="77777777" w:rsidR="003E1AE8" w:rsidRPr="000702BF" w:rsidRDefault="003E1AE8" w:rsidP="00AE3F12">
            <w:pPr>
              <w:pStyle w:val="TAC"/>
            </w:pPr>
            <w:r w:rsidRPr="000702BF">
              <w:t>1@105</w:t>
            </w:r>
          </w:p>
        </w:tc>
        <w:tc>
          <w:tcPr>
            <w:tcW w:w="860" w:type="dxa"/>
            <w:shd w:val="clear" w:color="auto" w:fill="auto"/>
          </w:tcPr>
          <w:p w14:paraId="1E28FEED" w14:textId="77777777" w:rsidR="003E1AE8" w:rsidRPr="000702BF" w:rsidRDefault="003E1AE8" w:rsidP="00AE3F12">
            <w:pPr>
              <w:pStyle w:val="TAC"/>
            </w:pPr>
            <w:r w:rsidRPr="000702BF">
              <w:t>100@0</w:t>
            </w:r>
          </w:p>
        </w:tc>
        <w:tc>
          <w:tcPr>
            <w:tcW w:w="904" w:type="dxa"/>
            <w:vAlign w:val="center"/>
          </w:tcPr>
          <w:p w14:paraId="25C87F00" w14:textId="77777777" w:rsidR="003E1AE8" w:rsidRPr="000702BF" w:rsidRDefault="003E1AE8" w:rsidP="00AE3F12">
            <w:pPr>
              <w:pStyle w:val="TAC"/>
            </w:pPr>
            <w:r w:rsidRPr="000702BF">
              <w:t>50@25</w:t>
            </w:r>
          </w:p>
        </w:tc>
        <w:tc>
          <w:tcPr>
            <w:tcW w:w="772" w:type="dxa"/>
            <w:vAlign w:val="center"/>
          </w:tcPr>
          <w:p w14:paraId="17BCDF9F" w14:textId="77777777" w:rsidR="003E1AE8" w:rsidRPr="000702BF" w:rsidRDefault="003E1AE8" w:rsidP="00AE3F12">
            <w:pPr>
              <w:pStyle w:val="TAC"/>
            </w:pPr>
            <w:r w:rsidRPr="000702BF">
              <w:t>1@1</w:t>
            </w:r>
          </w:p>
        </w:tc>
        <w:tc>
          <w:tcPr>
            <w:tcW w:w="860" w:type="dxa"/>
            <w:vAlign w:val="center"/>
          </w:tcPr>
          <w:p w14:paraId="43DB8837" w14:textId="77777777" w:rsidR="003E1AE8" w:rsidRPr="000702BF" w:rsidRDefault="003E1AE8" w:rsidP="00AE3F12">
            <w:pPr>
              <w:pStyle w:val="TAC"/>
            </w:pPr>
            <w:r w:rsidRPr="000702BF">
              <w:t>1@104</w:t>
            </w:r>
          </w:p>
        </w:tc>
      </w:tr>
      <w:tr w:rsidR="003E1AE8" w:rsidRPr="000702BF" w14:paraId="57886EFB" w14:textId="77777777" w:rsidTr="008D0E0E">
        <w:trPr>
          <w:jc w:val="center"/>
        </w:trPr>
        <w:tc>
          <w:tcPr>
            <w:tcW w:w="1217" w:type="dxa"/>
            <w:vMerge/>
            <w:shd w:val="clear" w:color="auto" w:fill="auto"/>
            <w:vAlign w:val="center"/>
          </w:tcPr>
          <w:p w14:paraId="6558F4B8" w14:textId="77777777" w:rsidR="003E1AE8" w:rsidRPr="000702BF" w:rsidRDefault="003E1AE8" w:rsidP="00AE3F12">
            <w:pPr>
              <w:pStyle w:val="TAH"/>
            </w:pPr>
          </w:p>
        </w:tc>
        <w:tc>
          <w:tcPr>
            <w:tcW w:w="947" w:type="dxa"/>
            <w:vMerge/>
            <w:shd w:val="clear" w:color="auto" w:fill="auto"/>
            <w:vAlign w:val="center"/>
          </w:tcPr>
          <w:p w14:paraId="20B12152" w14:textId="77777777" w:rsidR="003E1AE8" w:rsidRPr="000702BF" w:rsidRDefault="003E1AE8" w:rsidP="00AE3F12">
            <w:pPr>
              <w:pStyle w:val="TAC"/>
            </w:pPr>
          </w:p>
        </w:tc>
        <w:tc>
          <w:tcPr>
            <w:tcW w:w="804" w:type="dxa"/>
          </w:tcPr>
          <w:p w14:paraId="4657FE89" w14:textId="77777777" w:rsidR="003E1AE8" w:rsidRPr="000702BF" w:rsidRDefault="003E1AE8" w:rsidP="00AE3F12">
            <w:pPr>
              <w:pStyle w:val="TAC"/>
            </w:pPr>
            <w:r w:rsidRPr="000702BF">
              <w:t>CP</w:t>
            </w:r>
          </w:p>
        </w:tc>
        <w:tc>
          <w:tcPr>
            <w:tcW w:w="772" w:type="dxa"/>
          </w:tcPr>
          <w:p w14:paraId="38CCAD01" w14:textId="77777777" w:rsidR="003E1AE8" w:rsidRPr="000702BF" w:rsidRDefault="003E1AE8" w:rsidP="00AE3F12">
            <w:pPr>
              <w:pStyle w:val="TAC"/>
            </w:pPr>
            <w:r w:rsidRPr="000702BF">
              <w:t>2@0</w:t>
            </w:r>
          </w:p>
        </w:tc>
        <w:tc>
          <w:tcPr>
            <w:tcW w:w="860" w:type="dxa"/>
            <w:vAlign w:val="center"/>
          </w:tcPr>
          <w:p w14:paraId="1F15D409" w14:textId="77777777" w:rsidR="003E1AE8" w:rsidRPr="000702BF" w:rsidRDefault="003E1AE8" w:rsidP="00AE3F12">
            <w:pPr>
              <w:pStyle w:val="TAC"/>
            </w:pPr>
            <w:r w:rsidRPr="000702BF">
              <w:t>2@104</w:t>
            </w:r>
          </w:p>
        </w:tc>
        <w:tc>
          <w:tcPr>
            <w:tcW w:w="772" w:type="dxa"/>
          </w:tcPr>
          <w:p w14:paraId="23741A7D" w14:textId="77777777" w:rsidR="003E1AE8" w:rsidRPr="000702BF" w:rsidRDefault="003E1AE8" w:rsidP="00AE3F12">
            <w:pPr>
              <w:pStyle w:val="TAC"/>
            </w:pPr>
            <w:r w:rsidRPr="000702BF">
              <w:t>1@0</w:t>
            </w:r>
          </w:p>
        </w:tc>
        <w:tc>
          <w:tcPr>
            <w:tcW w:w="860" w:type="dxa"/>
          </w:tcPr>
          <w:p w14:paraId="3828F03F" w14:textId="77777777" w:rsidR="003E1AE8" w:rsidRPr="000702BF" w:rsidRDefault="003E1AE8" w:rsidP="00AE3F12">
            <w:pPr>
              <w:pStyle w:val="TAC"/>
            </w:pPr>
            <w:r w:rsidRPr="000702BF">
              <w:t>1@105</w:t>
            </w:r>
          </w:p>
        </w:tc>
        <w:tc>
          <w:tcPr>
            <w:tcW w:w="860" w:type="dxa"/>
            <w:shd w:val="clear" w:color="auto" w:fill="auto"/>
          </w:tcPr>
          <w:p w14:paraId="15957BA1" w14:textId="77777777" w:rsidR="003E1AE8" w:rsidRPr="000702BF" w:rsidRDefault="003E1AE8" w:rsidP="00AE3F12">
            <w:pPr>
              <w:pStyle w:val="TAC"/>
            </w:pPr>
            <w:r w:rsidRPr="000702BF">
              <w:t>106@0</w:t>
            </w:r>
          </w:p>
        </w:tc>
        <w:tc>
          <w:tcPr>
            <w:tcW w:w="904" w:type="dxa"/>
            <w:vAlign w:val="center"/>
          </w:tcPr>
          <w:p w14:paraId="22B481B1" w14:textId="77777777" w:rsidR="003E1AE8" w:rsidRPr="000702BF" w:rsidRDefault="003E1AE8" w:rsidP="00AE3F12">
            <w:pPr>
              <w:pStyle w:val="TAC"/>
            </w:pPr>
            <w:r w:rsidRPr="000702BF">
              <w:t>53@26</w:t>
            </w:r>
          </w:p>
        </w:tc>
        <w:tc>
          <w:tcPr>
            <w:tcW w:w="772" w:type="dxa"/>
            <w:vAlign w:val="center"/>
          </w:tcPr>
          <w:p w14:paraId="01E0319B" w14:textId="77777777" w:rsidR="003E1AE8" w:rsidRPr="000702BF" w:rsidRDefault="003E1AE8" w:rsidP="00AE3F12">
            <w:pPr>
              <w:pStyle w:val="TAC"/>
            </w:pPr>
            <w:r w:rsidRPr="000702BF">
              <w:t>1@1</w:t>
            </w:r>
          </w:p>
        </w:tc>
        <w:tc>
          <w:tcPr>
            <w:tcW w:w="860" w:type="dxa"/>
            <w:vAlign w:val="center"/>
          </w:tcPr>
          <w:p w14:paraId="10DBB3AB" w14:textId="77777777" w:rsidR="003E1AE8" w:rsidRPr="000702BF" w:rsidRDefault="003E1AE8" w:rsidP="00AE3F12">
            <w:pPr>
              <w:pStyle w:val="TAC"/>
            </w:pPr>
            <w:r w:rsidRPr="000702BF">
              <w:t>1@104</w:t>
            </w:r>
          </w:p>
        </w:tc>
      </w:tr>
      <w:tr w:rsidR="003E1AE8" w:rsidRPr="000702BF" w14:paraId="41573551" w14:textId="77777777" w:rsidTr="008D0E0E">
        <w:trPr>
          <w:jc w:val="center"/>
        </w:trPr>
        <w:tc>
          <w:tcPr>
            <w:tcW w:w="1217" w:type="dxa"/>
            <w:vMerge/>
            <w:shd w:val="clear" w:color="auto" w:fill="auto"/>
            <w:vAlign w:val="center"/>
            <w:hideMark/>
          </w:tcPr>
          <w:p w14:paraId="28166515" w14:textId="77777777" w:rsidR="003E1AE8" w:rsidRPr="000702BF" w:rsidRDefault="003E1AE8" w:rsidP="00AE3F12">
            <w:pPr>
              <w:pStyle w:val="TAH"/>
            </w:pPr>
          </w:p>
        </w:tc>
        <w:tc>
          <w:tcPr>
            <w:tcW w:w="947" w:type="dxa"/>
            <w:vMerge w:val="restart"/>
            <w:shd w:val="clear" w:color="auto" w:fill="auto"/>
            <w:vAlign w:val="center"/>
            <w:hideMark/>
          </w:tcPr>
          <w:p w14:paraId="7E309E8E" w14:textId="77777777" w:rsidR="003E1AE8" w:rsidRPr="000702BF" w:rsidRDefault="003E1AE8" w:rsidP="00AE3F12">
            <w:pPr>
              <w:pStyle w:val="TAC"/>
            </w:pPr>
            <w:r w:rsidRPr="000702BF">
              <w:t>30</w:t>
            </w:r>
          </w:p>
        </w:tc>
        <w:tc>
          <w:tcPr>
            <w:tcW w:w="804" w:type="dxa"/>
          </w:tcPr>
          <w:p w14:paraId="2A3FBC2D" w14:textId="77777777" w:rsidR="003E1AE8" w:rsidRPr="000702BF" w:rsidRDefault="003E1AE8" w:rsidP="00AE3F12">
            <w:pPr>
              <w:pStyle w:val="TAC"/>
            </w:pPr>
            <w:r w:rsidRPr="000702BF">
              <w:t>DFT-s</w:t>
            </w:r>
          </w:p>
        </w:tc>
        <w:tc>
          <w:tcPr>
            <w:tcW w:w="772" w:type="dxa"/>
          </w:tcPr>
          <w:p w14:paraId="6A22D74C" w14:textId="77777777" w:rsidR="003E1AE8" w:rsidRPr="000702BF" w:rsidRDefault="003E1AE8" w:rsidP="00AE3F12">
            <w:pPr>
              <w:pStyle w:val="TAC"/>
            </w:pPr>
            <w:r w:rsidRPr="000702BF">
              <w:t>2@0</w:t>
            </w:r>
          </w:p>
        </w:tc>
        <w:tc>
          <w:tcPr>
            <w:tcW w:w="860" w:type="dxa"/>
            <w:vAlign w:val="center"/>
          </w:tcPr>
          <w:p w14:paraId="55AA6D5A" w14:textId="77777777" w:rsidR="003E1AE8" w:rsidRPr="000702BF" w:rsidRDefault="003E1AE8" w:rsidP="00AE3F12">
            <w:pPr>
              <w:pStyle w:val="TAC"/>
            </w:pPr>
            <w:r w:rsidRPr="000702BF">
              <w:t>2@49</w:t>
            </w:r>
          </w:p>
        </w:tc>
        <w:tc>
          <w:tcPr>
            <w:tcW w:w="772" w:type="dxa"/>
          </w:tcPr>
          <w:p w14:paraId="0632015F" w14:textId="77777777" w:rsidR="003E1AE8" w:rsidRPr="000702BF" w:rsidRDefault="003E1AE8" w:rsidP="00AE3F12">
            <w:pPr>
              <w:pStyle w:val="TAC"/>
            </w:pPr>
            <w:r w:rsidRPr="000702BF">
              <w:t>1@0</w:t>
            </w:r>
          </w:p>
        </w:tc>
        <w:tc>
          <w:tcPr>
            <w:tcW w:w="860" w:type="dxa"/>
          </w:tcPr>
          <w:p w14:paraId="476B4DA9" w14:textId="77777777" w:rsidR="003E1AE8" w:rsidRPr="000702BF" w:rsidRDefault="003E1AE8" w:rsidP="00AE3F12">
            <w:pPr>
              <w:pStyle w:val="TAC"/>
            </w:pPr>
            <w:r w:rsidRPr="000702BF">
              <w:t>1@50</w:t>
            </w:r>
          </w:p>
        </w:tc>
        <w:tc>
          <w:tcPr>
            <w:tcW w:w="860" w:type="dxa"/>
            <w:shd w:val="clear" w:color="auto" w:fill="auto"/>
          </w:tcPr>
          <w:p w14:paraId="7A8F366A" w14:textId="77777777" w:rsidR="003E1AE8" w:rsidRPr="000702BF" w:rsidRDefault="003E1AE8" w:rsidP="00AE3F12">
            <w:pPr>
              <w:pStyle w:val="TAC"/>
            </w:pPr>
            <w:r w:rsidRPr="000702BF">
              <w:t>50@0</w:t>
            </w:r>
          </w:p>
        </w:tc>
        <w:tc>
          <w:tcPr>
            <w:tcW w:w="904" w:type="dxa"/>
            <w:vAlign w:val="center"/>
          </w:tcPr>
          <w:p w14:paraId="63278188" w14:textId="77777777" w:rsidR="003E1AE8" w:rsidRPr="000702BF" w:rsidRDefault="003E1AE8" w:rsidP="00AE3F12">
            <w:pPr>
              <w:pStyle w:val="TAC"/>
            </w:pPr>
            <w:r w:rsidRPr="000702BF">
              <w:t>25@12</w:t>
            </w:r>
          </w:p>
        </w:tc>
        <w:tc>
          <w:tcPr>
            <w:tcW w:w="772" w:type="dxa"/>
            <w:vAlign w:val="center"/>
          </w:tcPr>
          <w:p w14:paraId="7DA13683" w14:textId="77777777" w:rsidR="003E1AE8" w:rsidRPr="000702BF" w:rsidRDefault="003E1AE8" w:rsidP="00AE3F12">
            <w:pPr>
              <w:pStyle w:val="TAC"/>
            </w:pPr>
            <w:r w:rsidRPr="000702BF">
              <w:t>1@1</w:t>
            </w:r>
          </w:p>
        </w:tc>
        <w:tc>
          <w:tcPr>
            <w:tcW w:w="860" w:type="dxa"/>
            <w:vAlign w:val="center"/>
          </w:tcPr>
          <w:p w14:paraId="2CB54650" w14:textId="77777777" w:rsidR="003E1AE8" w:rsidRPr="000702BF" w:rsidRDefault="003E1AE8" w:rsidP="00AE3F12">
            <w:pPr>
              <w:pStyle w:val="TAC"/>
            </w:pPr>
            <w:r w:rsidRPr="000702BF">
              <w:t>1@49</w:t>
            </w:r>
          </w:p>
        </w:tc>
      </w:tr>
      <w:tr w:rsidR="003E1AE8" w:rsidRPr="000702BF" w14:paraId="0421D372" w14:textId="77777777" w:rsidTr="008D0E0E">
        <w:trPr>
          <w:jc w:val="center"/>
        </w:trPr>
        <w:tc>
          <w:tcPr>
            <w:tcW w:w="1217" w:type="dxa"/>
            <w:vMerge/>
            <w:shd w:val="clear" w:color="auto" w:fill="auto"/>
            <w:vAlign w:val="center"/>
          </w:tcPr>
          <w:p w14:paraId="49A53E7D" w14:textId="77777777" w:rsidR="003E1AE8" w:rsidRPr="000702BF" w:rsidRDefault="003E1AE8" w:rsidP="00AE3F12">
            <w:pPr>
              <w:pStyle w:val="TAH"/>
            </w:pPr>
          </w:p>
        </w:tc>
        <w:tc>
          <w:tcPr>
            <w:tcW w:w="947" w:type="dxa"/>
            <w:vMerge/>
            <w:shd w:val="clear" w:color="auto" w:fill="auto"/>
            <w:vAlign w:val="center"/>
          </w:tcPr>
          <w:p w14:paraId="635B27FC" w14:textId="77777777" w:rsidR="003E1AE8" w:rsidRPr="000702BF" w:rsidRDefault="003E1AE8" w:rsidP="00AE3F12">
            <w:pPr>
              <w:pStyle w:val="TAC"/>
            </w:pPr>
          </w:p>
        </w:tc>
        <w:tc>
          <w:tcPr>
            <w:tcW w:w="804" w:type="dxa"/>
          </w:tcPr>
          <w:p w14:paraId="3B19E1F0" w14:textId="77777777" w:rsidR="003E1AE8" w:rsidRPr="000702BF" w:rsidRDefault="003E1AE8" w:rsidP="00AE3F12">
            <w:pPr>
              <w:pStyle w:val="TAC"/>
            </w:pPr>
            <w:r w:rsidRPr="000702BF">
              <w:t>CP</w:t>
            </w:r>
          </w:p>
        </w:tc>
        <w:tc>
          <w:tcPr>
            <w:tcW w:w="772" w:type="dxa"/>
          </w:tcPr>
          <w:p w14:paraId="6AFD8389" w14:textId="77777777" w:rsidR="003E1AE8" w:rsidRPr="000702BF" w:rsidRDefault="003E1AE8" w:rsidP="00AE3F12">
            <w:pPr>
              <w:pStyle w:val="TAC"/>
            </w:pPr>
            <w:r w:rsidRPr="000702BF">
              <w:t>2@0</w:t>
            </w:r>
          </w:p>
        </w:tc>
        <w:tc>
          <w:tcPr>
            <w:tcW w:w="860" w:type="dxa"/>
            <w:vAlign w:val="center"/>
          </w:tcPr>
          <w:p w14:paraId="1AAC0653" w14:textId="77777777" w:rsidR="003E1AE8" w:rsidRPr="000702BF" w:rsidRDefault="003E1AE8" w:rsidP="00AE3F12">
            <w:pPr>
              <w:pStyle w:val="TAC"/>
            </w:pPr>
            <w:r w:rsidRPr="000702BF">
              <w:t>2@49</w:t>
            </w:r>
          </w:p>
        </w:tc>
        <w:tc>
          <w:tcPr>
            <w:tcW w:w="772" w:type="dxa"/>
          </w:tcPr>
          <w:p w14:paraId="547B52D3" w14:textId="77777777" w:rsidR="003E1AE8" w:rsidRPr="000702BF" w:rsidRDefault="003E1AE8" w:rsidP="00AE3F12">
            <w:pPr>
              <w:pStyle w:val="TAC"/>
            </w:pPr>
            <w:r w:rsidRPr="000702BF">
              <w:t>1@0</w:t>
            </w:r>
          </w:p>
        </w:tc>
        <w:tc>
          <w:tcPr>
            <w:tcW w:w="860" w:type="dxa"/>
          </w:tcPr>
          <w:p w14:paraId="1A255D18" w14:textId="77777777" w:rsidR="003E1AE8" w:rsidRPr="000702BF" w:rsidRDefault="003E1AE8" w:rsidP="00AE3F12">
            <w:pPr>
              <w:pStyle w:val="TAC"/>
            </w:pPr>
            <w:r w:rsidRPr="000702BF">
              <w:t>1@50</w:t>
            </w:r>
          </w:p>
        </w:tc>
        <w:tc>
          <w:tcPr>
            <w:tcW w:w="860" w:type="dxa"/>
            <w:shd w:val="clear" w:color="auto" w:fill="auto"/>
          </w:tcPr>
          <w:p w14:paraId="26711F89" w14:textId="77777777" w:rsidR="003E1AE8" w:rsidRPr="000702BF" w:rsidRDefault="003E1AE8" w:rsidP="00AE3F12">
            <w:pPr>
              <w:pStyle w:val="TAC"/>
            </w:pPr>
            <w:r w:rsidRPr="000702BF">
              <w:t>51@0</w:t>
            </w:r>
          </w:p>
        </w:tc>
        <w:tc>
          <w:tcPr>
            <w:tcW w:w="904" w:type="dxa"/>
          </w:tcPr>
          <w:p w14:paraId="5CD39EFD" w14:textId="77777777" w:rsidR="003E1AE8" w:rsidRPr="000702BF" w:rsidRDefault="003E1AE8" w:rsidP="00AE3F12">
            <w:pPr>
              <w:pStyle w:val="TAC"/>
            </w:pPr>
            <w:r w:rsidRPr="000702BF">
              <w:t>25@12</w:t>
            </w:r>
            <w:r w:rsidRPr="000702BF">
              <w:rPr>
                <w:vertAlign w:val="superscript"/>
              </w:rPr>
              <w:t>1</w:t>
            </w:r>
          </w:p>
        </w:tc>
        <w:tc>
          <w:tcPr>
            <w:tcW w:w="772" w:type="dxa"/>
            <w:vAlign w:val="center"/>
          </w:tcPr>
          <w:p w14:paraId="3D87300B" w14:textId="77777777" w:rsidR="003E1AE8" w:rsidRPr="000702BF" w:rsidRDefault="003E1AE8" w:rsidP="00AE3F12">
            <w:pPr>
              <w:pStyle w:val="TAC"/>
            </w:pPr>
            <w:r w:rsidRPr="000702BF">
              <w:t>1@1</w:t>
            </w:r>
          </w:p>
        </w:tc>
        <w:tc>
          <w:tcPr>
            <w:tcW w:w="860" w:type="dxa"/>
            <w:vAlign w:val="center"/>
          </w:tcPr>
          <w:p w14:paraId="064AF190" w14:textId="77777777" w:rsidR="003E1AE8" w:rsidRPr="000702BF" w:rsidRDefault="003E1AE8" w:rsidP="00AE3F12">
            <w:pPr>
              <w:pStyle w:val="TAC"/>
            </w:pPr>
            <w:r w:rsidRPr="000702BF">
              <w:t>1@49</w:t>
            </w:r>
          </w:p>
        </w:tc>
      </w:tr>
      <w:tr w:rsidR="003E1AE8" w:rsidRPr="000702BF" w14:paraId="7BC88C91" w14:textId="77777777" w:rsidTr="008D0E0E">
        <w:trPr>
          <w:jc w:val="center"/>
        </w:trPr>
        <w:tc>
          <w:tcPr>
            <w:tcW w:w="1217" w:type="dxa"/>
            <w:vMerge/>
            <w:shd w:val="clear" w:color="auto" w:fill="auto"/>
            <w:vAlign w:val="center"/>
            <w:hideMark/>
          </w:tcPr>
          <w:p w14:paraId="20B95D62" w14:textId="77777777" w:rsidR="003E1AE8" w:rsidRPr="000702BF" w:rsidRDefault="003E1AE8" w:rsidP="00AE3F12">
            <w:pPr>
              <w:pStyle w:val="TAH"/>
            </w:pPr>
          </w:p>
        </w:tc>
        <w:tc>
          <w:tcPr>
            <w:tcW w:w="947" w:type="dxa"/>
            <w:vMerge w:val="restart"/>
            <w:shd w:val="clear" w:color="auto" w:fill="auto"/>
            <w:vAlign w:val="center"/>
            <w:hideMark/>
          </w:tcPr>
          <w:p w14:paraId="02404F73" w14:textId="77777777" w:rsidR="003E1AE8" w:rsidRPr="000702BF" w:rsidRDefault="003E1AE8" w:rsidP="00AE3F12">
            <w:pPr>
              <w:pStyle w:val="TAC"/>
            </w:pPr>
            <w:r w:rsidRPr="000702BF">
              <w:t>60</w:t>
            </w:r>
          </w:p>
        </w:tc>
        <w:tc>
          <w:tcPr>
            <w:tcW w:w="804" w:type="dxa"/>
          </w:tcPr>
          <w:p w14:paraId="78348FE4" w14:textId="77777777" w:rsidR="003E1AE8" w:rsidRPr="000702BF" w:rsidRDefault="003E1AE8" w:rsidP="00AE3F12">
            <w:pPr>
              <w:pStyle w:val="TAC"/>
            </w:pPr>
            <w:r w:rsidRPr="000702BF">
              <w:t>DFT-s</w:t>
            </w:r>
          </w:p>
        </w:tc>
        <w:tc>
          <w:tcPr>
            <w:tcW w:w="772" w:type="dxa"/>
          </w:tcPr>
          <w:p w14:paraId="138128FA" w14:textId="77777777" w:rsidR="003E1AE8" w:rsidRPr="000702BF" w:rsidRDefault="003E1AE8" w:rsidP="00AE3F12">
            <w:pPr>
              <w:pStyle w:val="TAC"/>
            </w:pPr>
            <w:r w:rsidRPr="000702BF">
              <w:t>2@0</w:t>
            </w:r>
          </w:p>
        </w:tc>
        <w:tc>
          <w:tcPr>
            <w:tcW w:w="860" w:type="dxa"/>
            <w:vAlign w:val="center"/>
          </w:tcPr>
          <w:p w14:paraId="5D0DAEB3" w14:textId="77777777" w:rsidR="003E1AE8" w:rsidRPr="000702BF" w:rsidRDefault="003E1AE8" w:rsidP="00AE3F12">
            <w:pPr>
              <w:pStyle w:val="TAC"/>
            </w:pPr>
            <w:r w:rsidRPr="000702BF">
              <w:t>2@22</w:t>
            </w:r>
          </w:p>
        </w:tc>
        <w:tc>
          <w:tcPr>
            <w:tcW w:w="772" w:type="dxa"/>
          </w:tcPr>
          <w:p w14:paraId="70F3E57C" w14:textId="77777777" w:rsidR="003E1AE8" w:rsidRPr="000702BF" w:rsidRDefault="003E1AE8" w:rsidP="00AE3F12">
            <w:pPr>
              <w:pStyle w:val="TAC"/>
            </w:pPr>
            <w:r w:rsidRPr="000702BF">
              <w:t>1@0</w:t>
            </w:r>
          </w:p>
        </w:tc>
        <w:tc>
          <w:tcPr>
            <w:tcW w:w="860" w:type="dxa"/>
          </w:tcPr>
          <w:p w14:paraId="57B7CBCB" w14:textId="77777777" w:rsidR="003E1AE8" w:rsidRPr="000702BF" w:rsidRDefault="003E1AE8" w:rsidP="00AE3F12">
            <w:pPr>
              <w:pStyle w:val="TAC"/>
            </w:pPr>
            <w:r w:rsidRPr="000702BF">
              <w:t>1@23</w:t>
            </w:r>
          </w:p>
        </w:tc>
        <w:tc>
          <w:tcPr>
            <w:tcW w:w="860" w:type="dxa"/>
            <w:shd w:val="clear" w:color="auto" w:fill="auto"/>
          </w:tcPr>
          <w:p w14:paraId="41120D6D" w14:textId="77777777" w:rsidR="003E1AE8" w:rsidRPr="000702BF" w:rsidRDefault="003E1AE8" w:rsidP="00AE3F12">
            <w:pPr>
              <w:pStyle w:val="TAC"/>
            </w:pPr>
            <w:r w:rsidRPr="000702BF">
              <w:t>24@0</w:t>
            </w:r>
          </w:p>
        </w:tc>
        <w:tc>
          <w:tcPr>
            <w:tcW w:w="904" w:type="dxa"/>
            <w:vAlign w:val="center"/>
          </w:tcPr>
          <w:p w14:paraId="6C99F0E7" w14:textId="77777777" w:rsidR="003E1AE8" w:rsidRPr="000702BF" w:rsidRDefault="003E1AE8" w:rsidP="00AE3F12">
            <w:pPr>
              <w:pStyle w:val="TAC"/>
            </w:pPr>
            <w:r w:rsidRPr="000702BF">
              <w:t>12@6</w:t>
            </w:r>
          </w:p>
        </w:tc>
        <w:tc>
          <w:tcPr>
            <w:tcW w:w="772" w:type="dxa"/>
            <w:vAlign w:val="center"/>
          </w:tcPr>
          <w:p w14:paraId="68BBB3BE" w14:textId="77777777" w:rsidR="003E1AE8" w:rsidRPr="000702BF" w:rsidRDefault="003E1AE8" w:rsidP="00AE3F12">
            <w:pPr>
              <w:pStyle w:val="TAC"/>
            </w:pPr>
            <w:r w:rsidRPr="000702BF">
              <w:t>1@1</w:t>
            </w:r>
          </w:p>
        </w:tc>
        <w:tc>
          <w:tcPr>
            <w:tcW w:w="860" w:type="dxa"/>
            <w:vAlign w:val="center"/>
          </w:tcPr>
          <w:p w14:paraId="03EB7A89" w14:textId="77777777" w:rsidR="003E1AE8" w:rsidRPr="000702BF" w:rsidRDefault="003E1AE8" w:rsidP="00AE3F12">
            <w:pPr>
              <w:pStyle w:val="TAC"/>
            </w:pPr>
            <w:r w:rsidRPr="000702BF">
              <w:t>1@22</w:t>
            </w:r>
          </w:p>
        </w:tc>
      </w:tr>
      <w:tr w:rsidR="003E1AE8" w:rsidRPr="000702BF" w14:paraId="00F5E4A1" w14:textId="77777777" w:rsidTr="008D0E0E">
        <w:trPr>
          <w:jc w:val="center"/>
        </w:trPr>
        <w:tc>
          <w:tcPr>
            <w:tcW w:w="1217" w:type="dxa"/>
            <w:vMerge/>
            <w:shd w:val="clear" w:color="auto" w:fill="auto"/>
            <w:vAlign w:val="center"/>
          </w:tcPr>
          <w:p w14:paraId="57C59CB9" w14:textId="77777777" w:rsidR="003E1AE8" w:rsidRPr="000702BF" w:rsidRDefault="003E1AE8" w:rsidP="00AE3F12">
            <w:pPr>
              <w:pStyle w:val="TAH"/>
            </w:pPr>
          </w:p>
        </w:tc>
        <w:tc>
          <w:tcPr>
            <w:tcW w:w="947" w:type="dxa"/>
            <w:vMerge/>
            <w:shd w:val="clear" w:color="auto" w:fill="auto"/>
            <w:vAlign w:val="center"/>
          </w:tcPr>
          <w:p w14:paraId="531A3D66" w14:textId="77777777" w:rsidR="003E1AE8" w:rsidRPr="000702BF" w:rsidRDefault="003E1AE8" w:rsidP="00AE3F12">
            <w:pPr>
              <w:pStyle w:val="TAC"/>
            </w:pPr>
          </w:p>
        </w:tc>
        <w:tc>
          <w:tcPr>
            <w:tcW w:w="804" w:type="dxa"/>
          </w:tcPr>
          <w:p w14:paraId="30B243E1" w14:textId="77777777" w:rsidR="003E1AE8" w:rsidRPr="000702BF" w:rsidRDefault="003E1AE8" w:rsidP="00AE3F12">
            <w:pPr>
              <w:pStyle w:val="TAC"/>
            </w:pPr>
            <w:r w:rsidRPr="000702BF">
              <w:t>CP</w:t>
            </w:r>
          </w:p>
        </w:tc>
        <w:tc>
          <w:tcPr>
            <w:tcW w:w="772" w:type="dxa"/>
          </w:tcPr>
          <w:p w14:paraId="41E2CFB4" w14:textId="77777777" w:rsidR="003E1AE8" w:rsidRPr="000702BF" w:rsidRDefault="003E1AE8" w:rsidP="00AE3F12">
            <w:pPr>
              <w:pStyle w:val="TAC"/>
            </w:pPr>
            <w:r w:rsidRPr="000702BF">
              <w:t>2@0</w:t>
            </w:r>
          </w:p>
        </w:tc>
        <w:tc>
          <w:tcPr>
            <w:tcW w:w="860" w:type="dxa"/>
            <w:vAlign w:val="center"/>
          </w:tcPr>
          <w:p w14:paraId="3546F260" w14:textId="77777777" w:rsidR="003E1AE8" w:rsidRPr="000702BF" w:rsidRDefault="003E1AE8" w:rsidP="00AE3F12">
            <w:pPr>
              <w:pStyle w:val="TAC"/>
            </w:pPr>
            <w:r w:rsidRPr="000702BF">
              <w:t>2@22</w:t>
            </w:r>
          </w:p>
        </w:tc>
        <w:tc>
          <w:tcPr>
            <w:tcW w:w="772" w:type="dxa"/>
          </w:tcPr>
          <w:p w14:paraId="7DCD1960" w14:textId="77777777" w:rsidR="003E1AE8" w:rsidRPr="000702BF" w:rsidRDefault="003E1AE8" w:rsidP="00AE3F12">
            <w:pPr>
              <w:pStyle w:val="TAC"/>
            </w:pPr>
            <w:r w:rsidRPr="000702BF">
              <w:t>1@0</w:t>
            </w:r>
          </w:p>
        </w:tc>
        <w:tc>
          <w:tcPr>
            <w:tcW w:w="860" w:type="dxa"/>
          </w:tcPr>
          <w:p w14:paraId="4053632C" w14:textId="77777777" w:rsidR="003E1AE8" w:rsidRPr="000702BF" w:rsidRDefault="003E1AE8" w:rsidP="00AE3F12">
            <w:pPr>
              <w:pStyle w:val="TAC"/>
            </w:pPr>
            <w:r w:rsidRPr="000702BF">
              <w:t>1@23</w:t>
            </w:r>
          </w:p>
        </w:tc>
        <w:tc>
          <w:tcPr>
            <w:tcW w:w="860" w:type="dxa"/>
            <w:shd w:val="clear" w:color="auto" w:fill="auto"/>
          </w:tcPr>
          <w:p w14:paraId="5A106D05" w14:textId="77777777" w:rsidR="003E1AE8" w:rsidRPr="000702BF" w:rsidRDefault="003E1AE8" w:rsidP="00AE3F12">
            <w:pPr>
              <w:pStyle w:val="TAC"/>
            </w:pPr>
            <w:r w:rsidRPr="000702BF">
              <w:t>24@0</w:t>
            </w:r>
          </w:p>
        </w:tc>
        <w:tc>
          <w:tcPr>
            <w:tcW w:w="904" w:type="dxa"/>
            <w:vAlign w:val="center"/>
          </w:tcPr>
          <w:p w14:paraId="43333115" w14:textId="77777777" w:rsidR="003E1AE8" w:rsidRPr="000702BF" w:rsidRDefault="003E1AE8" w:rsidP="00AE3F12">
            <w:pPr>
              <w:pStyle w:val="TAC"/>
            </w:pPr>
            <w:r w:rsidRPr="000702BF">
              <w:t>12@6</w:t>
            </w:r>
          </w:p>
        </w:tc>
        <w:tc>
          <w:tcPr>
            <w:tcW w:w="772" w:type="dxa"/>
            <w:vAlign w:val="center"/>
          </w:tcPr>
          <w:p w14:paraId="1DEECB6C" w14:textId="77777777" w:rsidR="003E1AE8" w:rsidRPr="000702BF" w:rsidRDefault="003E1AE8" w:rsidP="00AE3F12">
            <w:pPr>
              <w:pStyle w:val="TAC"/>
            </w:pPr>
            <w:r w:rsidRPr="000702BF">
              <w:t>1@1</w:t>
            </w:r>
          </w:p>
        </w:tc>
        <w:tc>
          <w:tcPr>
            <w:tcW w:w="860" w:type="dxa"/>
            <w:vAlign w:val="center"/>
          </w:tcPr>
          <w:p w14:paraId="6CFEAB13" w14:textId="77777777" w:rsidR="003E1AE8" w:rsidRPr="000702BF" w:rsidRDefault="003E1AE8" w:rsidP="00AE3F12">
            <w:pPr>
              <w:pStyle w:val="TAC"/>
            </w:pPr>
            <w:r w:rsidRPr="000702BF">
              <w:t>1@22</w:t>
            </w:r>
          </w:p>
        </w:tc>
      </w:tr>
      <w:tr w:rsidR="003E1AE8" w:rsidRPr="000702BF" w14:paraId="52C49D5F" w14:textId="77777777" w:rsidTr="008D0E0E">
        <w:trPr>
          <w:jc w:val="center"/>
        </w:trPr>
        <w:tc>
          <w:tcPr>
            <w:tcW w:w="9629" w:type="dxa"/>
            <w:gridSpan w:val="11"/>
            <w:shd w:val="clear" w:color="auto" w:fill="auto"/>
            <w:vAlign w:val="center"/>
          </w:tcPr>
          <w:p w14:paraId="7450972D" w14:textId="29C619D6" w:rsidR="003E1AE8" w:rsidRPr="000702BF" w:rsidRDefault="00201225" w:rsidP="00071F95">
            <w:pPr>
              <w:pStyle w:val="TAN"/>
            </w:pPr>
            <w:r>
              <w:t>NOTE</w:t>
            </w:r>
            <w:r w:rsidR="008D0E0E" w:rsidRPr="000702BF">
              <w:t xml:space="preserve"> </w:t>
            </w:r>
            <w:r w:rsidR="003E1AE8" w:rsidRPr="000702BF">
              <w:t>1:</w:t>
            </w:r>
            <w:r w:rsidR="003E1AE8" w:rsidRPr="000702BF">
              <w:tab/>
              <w:t>The</w:t>
            </w:r>
            <w:r w:rsidR="008D0E0E" w:rsidRPr="000702BF">
              <w:t xml:space="preserve"> </w:t>
            </w:r>
            <w:r w:rsidR="003E1AE8" w:rsidRPr="000702BF">
              <w:t>allocated</w:t>
            </w:r>
            <w:r w:rsidR="008D0E0E" w:rsidRPr="000702BF">
              <w:t xml:space="preserve"> </w:t>
            </w:r>
            <w:r w:rsidR="003E1AE8" w:rsidRPr="000702BF">
              <w:t>RB</w:t>
            </w:r>
            <w:r w:rsidR="008D0E0E" w:rsidRPr="000702BF">
              <w:t xml:space="preserve"> </w:t>
            </w:r>
            <w:r w:rsidR="003E1AE8" w:rsidRPr="000702BF">
              <w:t>number</w:t>
            </w:r>
            <w:r w:rsidR="008D0E0E" w:rsidRPr="000702BF">
              <w:t xml:space="preserve"> </w:t>
            </w:r>
            <w:r w:rsidR="003E1AE8" w:rsidRPr="000702BF">
              <w:t>L</w:t>
            </w:r>
            <w:r w:rsidR="003E1AE8" w:rsidRPr="000702BF">
              <w:rPr>
                <w:vertAlign w:val="subscript"/>
              </w:rPr>
              <w:t>CRB</w:t>
            </w:r>
            <w:r w:rsidR="008D0E0E" w:rsidRPr="000702BF">
              <w:t xml:space="preserve"> </w:t>
            </w:r>
            <w:r w:rsidR="003E1AE8" w:rsidRPr="000702BF">
              <w:t>is</w:t>
            </w:r>
            <w:r w:rsidR="008D0E0E" w:rsidRPr="000702BF">
              <w:t xml:space="preserve"> </w:t>
            </w:r>
            <w:r w:rsidR="003E1AE8" w:rsidRPr="000702BF">
              <w:t>ceil(N</w:t>
            </w:r>
            <w:r w:rsidR="003E1AE8" w:rsidRPr="000702BF">
              <w:rPr>
                <w:vertAlign w:val="subscript"/>
              </w:rPr>
              <w:t>RB</w:t>
            </w:r>
            <w:r w:rsidR="003E1AE8" w:rsidRPr="000702BF">
              <w:t>/2)</w:t>
            </w:r>
            <w:r w:rsidR="008D0E0E" w:rsidRPr="000702BF">
              <w:t xml:space="preserve"> </w:t>
            </w:r>
            <w:r w:rsidR="003E1AE8" w:rsidRPr="000702BF">
              <w:t>-1</w:t>
            </w:r>
            <w:r w:rsidR="008D0E0E" w:rsidRPr="000702BF">
              <w:t xml:space="preserve"> </w:t>
            </w:r>
            <w:r w:rsidR="003E1AE8" w:rsidRPr="000702BF">
              <w:t>in</w:t>
            </w:r>
            <w:r w:rsidR="008D0E0E" w:rsidRPr="000702BF">
              <w:t xml:space="preserve"> </w:t>
            </w:r>
            <w:r w:rsidR="003E1AE8" w:rsidRPr="000702BF">
              <w:t>order</w:t>
            </w:r>
            <w:r w:rsidR="008D0E0E" w:rsidRPr="000702BF">
              <w:t xml:space="preserve"> </w:t>
            </w:r>
            <w:r w:rsidR="003E1AE8" w:rsidRPr="000702BF">
              <w:t>to</w:t>
            </w:r>
            <w:r w:rsidR="008D0E0E" w:rsidRPr="000702BF">
              <w:t xml:space="preserve"> </w:t>
            </w:r>
            <w:r w:rsidR="003E1AE8" w:rsidRPr="000702BF">
              <w:t>meet</w:t>
            </w:r>
            <w:r w:rsidR="008D0E0E" w:rsidRPr="000702BF">
              <w:t xml:space="preserve"> </w:t>
            </w:r>
            <w:r w:rsidR="003E1AE8" w:rsidRPr="000702BF">
              <w:t>Inner</w:t>
            </w:r>
            <w:r w:rsidR="008D0E0E" w:rsidRPr="000702BF">
              <w:t xml:space="preserve"> </w:t>
            </w:r>
            <w:r w:rsidR="003E1AE8" w:rsidRPr="000702BF">
              <w:t>RB</w:t>
            </w:r>
            <w:r w:rsidR="008D0E0E" w:rsidRPr="000702BF">
              <w:t xml:space="preserve"> </w:t>
            </w:r>
            <w:r w:rsidR="003E1AE8" w:rsidRPr="000702BF">
              <w:t>allocation</w:t>
            </w:r>
            <w:r w:rsidR="008D0E0E" w:rsidRPr="000702BF">
              <w:t xml:space="preserve"> </w:t>
            </w:r>
            <w:r w:rsidR="003E1AE8" w:rsidRPr="000702BF">
              <w:t>definition</w:t>
            </w:r>
            <w:r w:rsidR="008D0E0E" w:rsidRPr="000702BF">
              <w:t xml:space="preserve"> </w:t>
            </w:r>
            <w:r w:rsidR="003E1AE8" w:rsidRPr="000702BF">
              <w:t>(RB</w:t>
            </w:r>
            <w:r w:rsidR="003E1AE8" w:rsidRPr="000702BF">
              <w:rPr>
                <w:vertAlign w:val="subscript"/>
              </w:rPr>
              <w:t>Start,Low</w:t>
            </w:r>
            <w:r w:rsidR="008D0E0E" w:rsidRPr="000702BF">
              <w:t xml:space="preserve"> </w:t>
            </w:r>
            <w:r w:rsidR="003E1AE8" w:rsidRPr="000702BF">
              <w:t>≤</w:t>
            </w:r>
            <w:r w:rsidR="008D0E0E" w:rsidRPr="000702BF">
              <w:t xml:space="preserve"> </w:t>
            </w:r>
            <w:r w:rsidR="003E1AE8" w:rsidRPr="000702BF">
              <w:t>RB</w:t>
            </w:r>
            <w:r w:rsidR="003E1AE8" w:rsidRPr="000702BF">
              <w:rPr>
                <w:vertAlign w:val="subscript"/>
              </w:rPr>
              <w:t>Start</w:t>
            </w:r>
            <w:r w:rsidR="008D0E0E" w:rsidRPr="000702BF">
              <w:t xml:space="preserve"> </w:t>
            </w:r>
            <w:r w:rsidR="003E1AE8" w:rsidRPr="000702BF">
              <w:t>≤</w:t>
            </w:r>
            <w:r w:rsidR="008D0E0E" w:rsidRPr="000702BF">
              <w:t xml:space="preserve"> </w:t>
            </w:r>
            <w:r w:rsidR="003E1AE8" w:rsidRPr="000702BF">
              <w:t>RB</w:t>
            </w:r>
            <w:r w:rsidR="003E1AE8" w:rsidRPr="000702BF">
              <w:rPr>
                <w:vertAlign w:val="subscript"/>
              </w:rPr>
              <w:t>Start,High</w:t>
            </w:r>
            <w:r w:rsidR="003E1AE8" w:rsidRPr="000702BF">
              <w:t>)</w:t>
            </w:r>
            <w:r w:rsidR="008D0E0E" w:rsidRPr="000702BF">
              <w:t xml:space="preserve"> </w:t>
            </w:r>
            <w:r w:rsidR="003E1AE8" w:rsidRPr="000702BF">
              <w:t>described</w:t>
            </w:r>
            <w:r w:rsidR="008D0E0E" w:rsidRPr="000702BF">
              <w:t xml:space="preserve"> </w:t>
            </w:r>
            <w:r w:rsidR="003E1AE8" w:rsidRPr="000702BF">
              <w:t>in</w:t>
            </w:r>
            <w:r w:rsidR="008D0E0E" w:rsidRPr="000702BF">
              <w:t xml:space="preserve"> </w:t>
            </w:r>
            <w:r w:rsidR="003E1AE8" w:rsidRPr="000702BF">
              <w:t>subclause</w:t>
            </w:r>
            <w:r w:rsidR="008D0E0E" w:rsidRPr="000702BF">
              <w:t xml:space="preserve"> </w:t>
            </w:r>
            <w:r w:rsidR="003E1AE8" w:rsidRPr="000702BF">
              <w:t>6.2.2</w:t>
            </w:r>
            <w:r w:rsidR="008D0E0E" w:rsidRPr="000702BF">
              <w:t xml:space="preserve"> </w:t>
            </w:r>
            <w:r w:rsidR="003E1AE8" w:rsidRPr="000702BF">
              <w:t>of</w:t>
            </w:r>
            <w:r w:rsidR="008D0E0E" w:rsidRPr="000702BF">
              <w:t xml:space="preserve"> </w:t>
            </w:r>
            <w:r w:rsidR="003E1AE8" w:rsidRPr="000702BF">
              <w:t>TS</w:t>
            </w:r>
            <w:r w:rsidR="008D0E0E" w:rsidRPr="000702BF">
              <w:t xml:space="preserve"> </w:t>
            </w:r>
            <w:r w:rsidR="003E1AE8" w:rsidRPr="000702BF">
              <w:t>38.101-1</w:t>
            </w:r>
            <w:r w:rsidR="008D0E0E" w:rsidRPr="000702BF">
              <w:t xml:space="preserve"> </w:t>
            </w:r>
            <w:r w:rsidR="003E1AE8" w:rsidRPr="000702BF">
              <w:t>[5].</w:t>
            </w:r>
          </w:p>
        </w:tc>
      </w:tr>
    </w:tbl>
    <w:p w14:paraId="74E9911F" w14:textId="77777777" w:rsidR="00AE4C53" w:rsidRPr="000702BF" w:rsidRDefault="00AE4C53" w:rsidP="00AE4C53">
      <w:bookmarkStart w:id="504" w:name="_Toc76020058"/>
      <w:bookmarkStart w:id="505" w:name="_Toc83720528"/>
      <w:bookmarkStart w:id="506" w:name="_Toc90916382"/>
      <w:bookmarkStart w:id="507" w:name="_Toc90916579"/>
      <w:bookmarkStart w:id="508" w:name="_Toc90917335"/>
    </w:p>
    <w:p w14:paraId="4282FA17" w14:textId="0081215D" w:rsidR="003E1AE8" w:rsidRPr="000702BF" w:rsidRDefault="003E1AE8" w:rsidP="003E1AE8">
      <w:pPr>
        <w:pStyle w:val="Heading2"/>
      </w:pPr>
      <w:bookmarkStart w:id="509" w:name="_Toc137543585"/>
      <w:bookmarkStart w:id="510" w:name="_Toc152356562"/>
      <w:r w:rsidRPr="000702BF">
        <w:lastRenderedPageBreak/>
        <w:t>6.2</w:t>
      </w:r>
      <w:r w:rsidRPr="000702BF">
        <w:tab/>
        <w:t>Transmitter power</w:t>
      </w:r>
      <w:bookmarkEnd w:id="504"/>
      <w:bookmarkEnd w:id="505"/>
      <w:bookmarkEnd w:id="506"/>
      <w:bookmarkEnd w:id="507"/>
      <w:bookmarkEnd w:id="508"/>
      <w:bookmarkEnd w:id="509"/>
      <w:bookmarkEnd w:id="510"/>
    </w:p>
    <w:p w14:paraId="35C110DC" w14:textId="77777777" w:rsidR="003E1AE8" w:rsidRPr="000702BF" w:rsidRDefault="003E1AE8" w:rsidP="003E1AE8">
      <w:pPr>
        <w:pStyle w:val="Heading3"/>
      </w:pPr>
      <w:bookmarkStart w:id="511" w:name="_Toc27477786"/>
      <w:bookmarkStart w:id="512" w:name="_Toc36226465"/>
      <w:bookmarkStart w:id="513" w:name="_Toc44323720"/>
      <w:bookmarkStart w:id="514" w:name="_Toc52989885"/>
      <w:bookmarkStart w:id="515" w:name="_Toc60823076"/>
      <w:bookmarkStart w:id="516" w:name="_Toc60824998"/>
      <w:bookmarkStart w:id="517" w:name="_Toc69305895"/>
      <w:bookmarkStart w:id="518" w:name="_Toc69309747"/>
      <w:bookmarkStart w:id="519" w:name="_Toc76020059"/>
      <w:bookmarkStart w:id="520" w:name="_Toc83720529"/>
      <w:bookmarkStart w:id="521" w:name="_Toc90916383"/>
      <w:bookmarkStart w:id="522" w:name="_Toc90916580"/>
      <w:bookmarkStart w:id="523" w:name="_Toc90917336"/>
      <w:bookmarkStart w:id="524" w:name="_Toc137543586"/>
      <w:bookmarkStart w:id="525" w:name="_Toc152356563"/>
      <w:r w:rsidRPr="000702BF">
        <w:t>6.2.1</w:t>
      </w:r>
      <w:r w:rsidRPr="000702BF">
        <w:tab/>
        <w:t>UE maximum output power</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14:paraId="4AB08CDB" w14:textId="572626BB" w:rsidR="003E1AE8" w:rsidRPr="000702BF" w:rsidRDefault="003E1AE8" w:rsidP="003E1AE8">
      <w:pPr>
        <w:pStyle w:val="EditorsNote"/>
      </w:pPr>
      <w:r w:rsidRPr="000702BF">
        <w:t>Editor</w:t>
      </w:r>
      <w:r w:rsidR="0002370F" w:rsidRPr="000702BF">
        <w:t>'</w:t>
      </w:r>
      <w:r w:rsidRPr="000702BF">
        <w:t>s Note: This clause is incomplete. The following aspects are either missing or not yet determined:</w:t>
      </w:r>
    </w:p>
    <w:p w14:paraId="72188B97" w14:textId="77777777" w:rsidR="003E1AE8" w:rsidRPr="000702BF" w:rsidRDefault="003E1AE8" w:rsidP="003E1AE8">
      <w:pPr>
        <w:pStyle w:val="EditorsNote"/>
      </w:pPr>
      <w:r w:rsidRPr="000702BF">
        <w:t>- Addition to applicability spec is pending</w:t>
      </w:r>
    </w:p>
    <w:p w14:paraId="32B01E7C" w14:textId="164FD1FE" w:rsidR="003E1AE8" w:rsidRPr="000702BF" w:rsidRDefault="003E1AE8" w:rsidP="003E1AE8">
      <w:pPr>
        <w:pStyle w:val="EditorsNote"/>
      </w:pPr>
      <w:r w:rsidRPr="000702BF">
        <w:t xml:space="preserve">- Initial condition and call setup procedure to support NR satellite access are </w:t>
      </w:r>
      <w:r w:rsidR="008B19AB">
        <w:t>to be updated</w:t>
      </w:r>
    </w:p>
    <w:p w14:paraId="298E53FD" w14:textId="6D87E13B" w:rsidR="003E1AE8" w:rsidRPr="000702BF" w:rsidRDefault="003E1AE8" w:rsidP="003E1AE8">
      <w:pPr>
        <w:pStyle w:val="EditorsNote"/>
      </w:pPr>
      <w:r w:rsidRPr="000702BF">
        <w:t xml:space="preserve">- Message exceptions specific to satellite access is </w:t>
      </w:r>
      <w:r w:rsidR="008B19AB">
        <w:t>to be updated</w:t>
      </w:r>
    </w:p>
    <w:p w14:paraId="4BCB799A" w14:textId="5900C38D" w:rsidR="003E1AE8" w:rsidRPr="000702BF" w:rsidRDefault="003E1AE8" w:rsidP="00071F95">
      <w:pPr>
        <w:pStyle w:val="EditorsNote"/>
      </w:pPr>
      <w:r w:rsidRPr="000702BF">
        <w:t xml:space="preserve">- Annex F MU/TT is </w:t>
      </w:r>
      <w:r w:rsidR="008B19AB">
        <w:t>to be updated</w:t>
      </w:r>
    </w:p>
    <w:p w14:paraId="388CC6A6" w14:textId="360F9028" w:rsidR="00EB5975" w:rsidRPr="000702BF" w:rsidRDefault="00EB5975" w:rsidP="00071F95">
      <w:pPr>
        <w:pStyle w:val="EditorsNote"/>
        <w:rPr>
          <w:lang w:eastAsia="zh-TW"/>
        </w:rPr>
      </w:pPr>
      <w:r w:rsidRPr="000702BF">
        <w:t xml:space="preserve">- Verification of UE frequency pre-compensation is </w:t>
      </w:r>
      <w:r w:rsidR="008B19AB">
        <w:t>to be updated</w:t>
      </w:r>
    </w:p>
    <w:p w14:paraId="5804D898" w14:textId="77777777" w:rsidR="003E1AE8" w:rsidRPr="000702BF" w:rsidRDefault="003E1AE8" w:rsidP="009D2F95">
      <w:pPr>
        <w:pStyle w:val="Heading4"/>
      </w:pPr>
      <w:bookmarkStart w:id="526" w:name="_Toc27477787"/>
      <w:bookmarkStart w:id="527" w:name="_Toc36226466"/>
      <w:bookmarkStart w:id="528" w:name="_Toc44323721"/>
      <w:bookmarkStart w:id="529" w:name="_Toc52989886"/>
      <w:bookmarkStart w:id="530" w:name="_Toc60823077"/>
      <w:bookmarkStart w:id="531" w:name="_Toc60824999"/>
      <w:bookmarkStart w:id="532" w:name="_Toc69305896"/>
      <w:bookmarkStart w:id="533" w:name="_Toc152356564"/>
      <w:r w:rsidRPr="000702BF">
        <w:t>6.2.1.1</w:t>
      </w:r>
      <w:r w:rsidRPr="000702BF">
        <w:tab/>
        <w:t>Test purpose</w:t>
      </w:r>
      <w:bookmarkEnd w:id="526"/>
      <w:bookmarkEnd w:id="527"/>
      <w:bookmarkEnd w:id="528"/>
      <w:bookmarkEnd w:id="529"/>
      <w:bookmarkEnd w:id="530"/>
      <w:bookmarkEnd w:id="531"/>
      <w:bookmarkEnd w:id="532"/>
      <w:bookmarkEnd w:id="533"/>
    </w:p>
    <w:p w14:paraId="4CF61C47" w14:textId="77777777" w:rsidR="003E1AE8" w:rsidRPr="000702BF" w:rsidRDefault="003E1AE8" w:rsidP="003E1AE8">
      <w:r w:rsidRPr="000702BF">
        <w:t>To verify that the error of the UE maximum output power does not exceed the range prescribed by the specified nominal maximum output power and tolerance.</w:t>
      </w:r>
    </w:p>
    <w:p w14:paraId="18A7C090" w14:textId="77777777" w:rsidR="003E1AE8" w:rsidRPr="000702BF" w:rsidRDefault="003E1AE8" w:rsidP="003E1AE8">
      <w:r w:rsidRPr="000702BF">
        <w:t>An excess maximum output power has the possibility to interfere to other channels or other systems. A small maximum output power decreases the coverage area.</w:t>
      </w:r>
    </w:p>
    <w:p w14:paraId="769315F2" w14:textId="77777777" w:rsidR="003E1AE8" w:rsidRPr="000702BF" w:rsidRDefault="003E1AE8" w:rsidP="009D2F95">
      <w:pPr>
        <w:pStyle w:val="Heading4"/>
      </w:pPr>
      <w:bookmarkStart w:id="534" w:name="_Toc27477788"/>
      <w:bookmarkStart w:id="535" w:name="_Toc36226467"/>
      <w:bookmarkStart w:id="536" w:name="_Toc44323722"/>
      <w:bookmarkStart w:id="537" w:name="_Toc52989887"/>
      <w:bookmarkStart w:id="538" w:name="_Toc60823078"/>
      <w:bookmarkStart w:id="539" w:name="_Toc60825000"/>
      <w:bookmarkStart w:id="540" w:name="_Toc69305897"/>
      <w:bookmarkStart w:id="541" w:name="_Toc152356565"/>
      <w:r w:rsidRPr="000702BF">
        <w:t>6.2.1.2</w:t>
      </w:r>
      <w:r w:rsidRPr="000702BF">
        <w:tab/>
        <w:t>Test applicability</w:t>
      </w:r>
      <w:bookmarkEnd w:id="534"/>
      <w:bookmarkEnd w:id="535"/>
      <w:bookmarkEnd w:id="536"/>
      <w:bookmarkEnd w:id="537"/>
      <w:bookmarkEnd w:id="538"/>
      <w:bookmarkEnd w:id="539"/>
      <w:bookmarkEnd w:id="540"/>
      <w:bookmarkEnd w:id="541"/>
    </w:p>
    <w:p w14:paraId="03BDE99E" w14:textId="77777777" w:rsidR="003E1AE8" w:rsidRPr="000702BF" w:rsidRDefault="003E1AE8" w:rsidP="003E1AE8">
      <w:r w:rsidRPr="000702BF">
        <w:t>This test case applies to all types of NR Power Class 3 UE release 1</w:t>
      </w:r>
      <w:bookmarkStart w:id="542" w:name="_Toc27477789"/>
      <w:bookmarkStart w:id="543" w:name="_Toc36226468"/>
      <w:bookmarkStart w:id="544" w:name="_Toc44323723"/>
      <w:bookmarkStart w:id="545" w:name="_Toc52989888"/>
      <w:bookmarkStart w:id="546" w:name="_Toc60823079"/>
      <w:bookmarkStart w:id="547" w:name="_Toc60825001"/>
      <w:bookmarkStart w:id="548" w:name="_Toc69305898"/>
      <w:r w:rsidRPr="000702BF">
        <w:t>7 and forward that support satellite access operation.</w:t>
      </w:r>
    </w:p>
    <w:p w14:paraId="27B7F9E3" w14:textId="77777777" w:rsidR="003E1AE8" w:rsidRPr="000702BF" w:rsidRDefault="003E1AE8" w:rsidP="009D2F95">
      <w:pPr>
        <w:pStyle w:val="Heading4"/>
      </w:pPr>
      <w:bookmarkStart w:id="549" w:name="_Toc152356566"/>
      <w:r w:rsidRPr="000702BF">
        <w:t>6.2.1.3</w:t>
      </w:r>
      <w:r w:rsidRPr="000702BF">
        <w:tab/>
        <w:t>Minimum conformance requirements</w:t>
      </w:r>
      <w:bookmarkEnd w:id="542"/>
      <w:bookmarkEnd w:id="543"/>
      <w:bookmarkEnd w:id="544"/>
      <w:bookmarkEnd w:id="545"/>
      <w:bookmarkEnd w:id="546"/>
      <w:bookmarkEnd w:id="547"/>
      <w:bookmarkEnd w:id="548"/>
      <w:bookmarkEnd w:id="549"/>
    </w:p>
    <w:p w14:paraId="37C55B3E" w14:textId="035C3024" w:rsidR="003E1AE8" w:rsidRPr="000702BF" w:rsidRDefault="003E1AE8" w:rsidP="003E1AE8">
      <w:r w:rsidRPr="000702BF">
        <w:rPr>
          <w:rFonts w:cs="v5.0.0"/>
        </w:rPr>
        <w:t xml:space="preserve">The following UE Power Classes define the maximum output power for </w:t>
      </w:r>
      <w:r w:rsidRPr="000702BF">
        <w:t>any transmission bandwidth within the channel bandwidth of NR carrier unless otherwise stated</w:t>
      </w:r>
      <w:r w:rsidRPr="000702BF">
        <w:rPr>
          <w:rFonts w:cs="v5.0.0"/>
        </w:rPr>
        <w:t xml:space="preserve">. </w:t>
      </w:r>
      <w:r w:rsidRPr="000702BF">
        <w:t>The period of measurement shall be at least one sub frame (</w:t>
      </w:r>
      <w:r w:rsidR="00201225">
        <w:t>1 ms</w:t>
      </w:r>
      <w:r w:rsidRPr="000702BF">
        <w:t>).</w:t>
      </w:r>
    </w:p>
    <w:p w14:paraId="294A3889" w14:textId="77777777" w:rsidR="003E1AE8" w:rsidRPr="000702BF" w:rsidRDefault="003E1AE8" w:rsidP="003E1AE8">
      <w:pPr>
        <w:pStyle w:val="TH"/>
      </w:pPr>
      <w:r w:rsidRPr="000702BF">
        <w:t>Table 6.2.1.3-1: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88"/>
        <w:gridCol w:w="2408"/>
        <w:gridCol w:w="3118"/>
      </w:tblGrid>
      <w:tr w:rsidR="003E1AE8" w:rsidRPr="000702BF" w14:paraId="4C0CB515" w14:textId="77777777" w:rsidTr="00D362E8">
        <w:trPr>
          <w:jc w:val="center"/>
        </w:trPr>
        <w:tc>
          <w:tcPr>
            <w:tcW w:w="2688" w:type="dxa"/>
            <w:vAlign w:val="center"/>
          </w:tcPr>
          <w:p w14:paraId="1F679F89" w14:textId="09D5D57D" w:rsidR="003E1AE8" w:rsidRPr="000702BF" w:rsidRDefault="003E1AE8"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2408" w:type="dxa"/>
          </w:tcPr>
          <w:p w14:paraId="65601459" w14:textId="571AFD48" w:rsidR="003E1AE8" w:rsidRPr="000702BF" w:rsidRDefault="003E1AE8" w:rsidP="00AE3F12">
            <w:pPr>
              <w:pStyle w:val="TAH"/>
            </w:pPr>
            <w:r w:rsidRPr="000702BF">
              <w:t>Class</w:t>
            </w:r>
            <w:r w:rsidR="008D0E0E" w:rsidRPr="000702BF">
              <w:t xml:space="preserve"> </w:t>
            </w:r>
            <w:r w:rsidRPr="000702BF">
              <w:t>3</w:t>
            </w:r>
            <w:r w:rsidR="008D0E0E" w:rsidRPr="000702BF">
              <w:t xml:space="preserve"> </w:t>
            </w:r>
            <w:r w:rsidRPr="000702BF">
              <w:t>(dBm)</w:t>
            </w:r>
          </w:p>
        </w:tc>
        <w:tc>
          <w:tcPr>
            <w:tcW w:w="3118" w:type="dxa"/>
          </w:tcPr>
          <w:p w14:paraId="31F98269" w14:textId="0AE90DCF" w:rsidR="003E1AE8" w:rsidRPr="000702BF" w:rsidRDefault="003E1AE8" w:rsidP="00AE3F12">
            <w:pPr>
              <w:pStyle w:val="TAH"/>
            </w:pPr>
            <w:r w:rsidRPr="000702BF">
              <w:t>Tolerance</w:t>
            </w:r>
            <w:r w:rsidR="008D0E0E" w:rsidRPr="000702BF">
              <w:t xml:space="preserve"> </w:t>
            </w:r>
            <w:r w:rsidRPr="000702BF">
              <w:t>(dB)</w:t>
            </w:r>
          </w:p>
        </w:tc>
      </w:tr>
      <w:tr w:rsidR="003E1AE8" w:rsidRPr="000702BF" w14:paraId="306A7A0A" w14:textId="77777777" w:rsidTr="00D362E8">
        <w:trPr>
          <w:jc w:val="center"/>
        </w:trPr>
        <w:tc>
          <w:tcPr>
            <w:tcW w:w="2688" w:type="dxa"/>
          </w:tcPr>
          <w:p w14:paraId="1E8BD6A6" w14:textId="77777777" w:rsidR="003E1AE8" w:rsidRPr="000702BF" w:rsidRDefault="003E1AE8" w:rsidP="00AE3F12">
            <w:pPr>
              <w:pStyle w:val="TAC"/>
            </w:pPr>
            <w:r w:rsidRPr="000702BF">
              <w:t>n256</w:t>
            </w:r>
          </w:p>
        </w:tc>
        <w:tc>
          <w:tcPr>
            <w:tcW w:w="2408" w:type="dxa"/>
          </w:tcPr>
          <w:p w14:paraId="75B666FB" w14:textId="77777777" w:rsidR="003E1AE8" w:rsidRPr="000702BF" w:rsidRDefault="003E1AE8" w:rsidP="00AE3F12">
            <w:pPr>
              <w:pStyle w:val="TAC"/>
            </w:pPr>
            <w:r w:rsidRPr="000702BF">
              <w:t>23</w:t>
            </w:r>
          </w:p>
        </w:tc>
        <w:tc>
          <w:tcPr>
            <w:tcW w:w="3118" w:type="dxa"/>
          </w:tcPr>
          <w:p w14:paraId="7199B2BA" w14:textId="77777777" w:rsidR="003E1AE8" w:rsidRPr="000702BF" w:rsidRDefault="003E1AE8" w:rsidP="00AE3F12">
            <w:pPr>
              <w:pStyle w:val="TAC"/>
            </w:pPr>
            <w:r w:rsidRPr="000702BF">
              <w:t>±2</w:t>
            </w:r>
          </w:p>
        </w:tc>
      </w:tr>
      <w:tr w:rsidR="003E1AE8" w:rsidRPr="000702BF" w14:paraId="43D9180F" w14:textId="77777777" w:rsidTr="00D362E8">
        <w:trPr>
          <w:jc w:val="center"/>
        </w:trPr>
        <w:tc>
          <w:tcPr>
            <w:tcW w:w="2688" w:type="dxa"/>
          </w:tcPr>
          <w:p w14:paraId="7FD89DD5" w14:textId="77777777" w:rsidR="003E1AE8" w:rsidRPr="000702BF" w:rsidRDefault="003E1AE8" w:rsidP="00AE3F12">
            <w:pPr>
              <w:pStyle w:val="TAC"/>
            </w:pPr>
            <w:r w:rsidRPr="000702BF">
              <w:t>n255</w:t>
            </w:r>
          </w:p>
        </w:tc>
        <w:tc>
          <w:tcPr>
            <w:tcW w:w="2408" w:type="dxa"/>
          </w:tcPr>
          <w:p w14:paraId="342BEA2B" w14:textId="77777777" w:rsidR="003E1AE8" w:rsidRPr="000702BF" w:rsidRDefault="003E1AE8" w:rsidP="00AE3F12">
            <w:pPr>
              <w:pStyle w:val="TAC"/>
            </w:pPr>
            <w:r w:rsidRPr="000702BF">
              <w:t>23</w:t>
            </w:r>
          </w:p>
        </w:tc>
        <w:tc>
          <w:tcPr>
            <w:tcW w:w="3118" w:type="dxa"/>
          </w:tcPr>
          <w:p w14:paraId="13C33BC8" w14:textId="77777777" w:rsidR="003E1AE8" w:rsidRPr="000702BF" w:rsidRDefault="003E1AE8" w:rsidP="00AE3F12">
            <w:pPr>
              <w:pStyle w:val="TAC"/>
            </w:pPr>
            <w:r w:rsidRPr="000702BF">
              <w:t>±2</w:t>
            </w:r>
          </w:p>
        </w:tc>
      </w:tr>
      <w:tr w:rsidR="003E1AE8" w:rsidRPr="000702BF" w14:paraId="346A7AF4" w14:textId="77777777" w:rsidTr="00D362E8">
        <w:trPr>
          <w:jc w:val="center"/>
        </w:trPr>
        <w:tc>
          <w:tcPr>
            <w:tcW w:w="8214" w:type="dxa"/>
            <w:gridSpan w:val="3"/>
          </w:tcPr>
          <w:p w14:paraId="7A7CDE53" w14:textId="1C9936AA" w:rsidR="003E1AE8" w:rsidRPr="000702BF" w:rsidRDefault="003E1AE8" w:rsidP="00AE3F12">
            <w:pPr>
              <w:pStyle w:val="TAN"/>
            </w:pPr>
            <w:r w:rsidRPr="000702BF">
              <w:t>NOTE</w:t>
            </w:r>
            <w:r w:rsidR="008D0E0E" w:rsidRPr="000702BF">
              <w:t xml:space="preserve"> </w:t>
            </w:r>
            <w:r w:rsidRPr="000702BF">
              <w:t>1:</w:t>
            </w:r>
            <w:r w:rsidRPr="000702BF">
              <w:tab/>
              <w:t>P</w:t>
            </w:r>
            <w:r w:rsidRPr="000702BF">
              <w:rPr>
                <w:vertAlign w:val="subscript"/>
              </w:rPr>
              <w:t>PowerClass</w:t>
            </w:r>
            <w:r w:rsidR="008D0E0E" w:rsidRPr="000702BF">
              <w:t xml:space="preserve"> </w:t>
            </w:r>
            <w:r w:rsidRPr="000702BF">
              <w:t>is</w:t>
            </w:r>
            <w:r w:rsidR="008D0E0E" w:rsidRPr="000702BF">
              <w:t xml:space="preserve"> </w:t>
            </w:r>
            <w:r w:rsidRPr="000702BF">
              <w:t>the</w:t>
            </w:r>
            <w:r w:rsidR="008D0E0E" w:rsidRPr="000702BF">
              <w:t xml:space="preserve"> </w:t>
            </w:r>
            <w:r w:rsidRPr="000702BF">
              <w:t>maximum</w:t>
            </w:r>
            <w:r w:rsidR="008D0E0E" w:rsidRPr="000702BF">
              <w:t xml:space="preserve"> </w:t>
            </w:r>
            <w:r w:rsidRPr="000702BF">
              <w:t>UE</w:t>
            </w:r>
            <w:r w:rsidR="008D0E0E" w:rsidRPr="000702BF">
              <w:t xml:space="preserve"> </w:t>
            </w:r>
            <w:r w:rsidRPr="000702BF">
              <w:t>power</w:t>
            </w:r>
            <w:r w:rsidR="008D0E0E" w:rsidRPr="000702BF">
              <w:t xml:space="preserve"> </w:t>
            </w:r>
            <w:r w:rsidRPr="000702BF">
              <w:t>specified</w:t>
            </w:r>
            <w:r w:rsidR="008D0E0E" w:rsidRPr="000702BF">
              <w:t xml:space="preserve"> </w:t>
            </w:r>
            <w:r w:rsidRPr="000702BF">
              <w:t>without</w:t>
            </w:r>
            <w:r w:rsidR="008D0E0E" w:rsidRPr="000702BF">
              <w:t xml:space="preserve"> </w:t>
            </w:r>
            <w:r w:rsidRPr="000702BF">
              <w:t>taking</w:t>
            </w:r>
            <w:r w:rsidR="008D0E0E" w:rsidRPr="000702BF">
              <w:t xml:space="preserve"> </w:t>
            </w:r>
            <w:r w:rsidRPr="000702BF">
              <w:t>into</w:t>
            </w:r>
            <w:r w:rsidR="008D0E0E" w:rsidRPr="000702BF">
              <w:t xml:space="preserve"> </w:t>
            </w:r>
            <w:r w:rsidRPr="000702BF">
              <w:t>account</w:t>
            </w:r>
            <w:r w:rsidR="008D0E0E" w:rsidRPr="000702BF">
              <w:t xml:space="preserve"> </w:t>
            </w:r>
            <w:r w:rsidRPr="000702BF">
              <w:t>the</w:t>
            </w:r>
            <w:r w:rsidR="008D0E0E" w:rsidRPr="000702BF">
              <w:t xml:space="preserve"> </w:t>
            </w:r>
            <w:r w:rsidRPr="000702BF">
              <w:t>tolerance</w:t>
            </w:r>
          </w:p>
          <w:p w14:paraId="2369FF0E" w14:textId="40453D57" w:rsidR="003E1AE8" w:rsidRPr="000702BF" w:rsidRDefault="003E1AE8" w:rsidP="00AE3F12">
            <w:pPr>
              <w:pStyle w:val="TAN"/>
            </w:pPr>
            <w:r w:rsidRPr="000702BF">
              <w:t>NOTE</w:t>
            </w:r>
            <w:r w:rsidR="008D0E0E" w:rsidRPr="000702BF">
              <w:t xml:space="preserve"> </w:t>
            </w:r>
            <w:r w:rsidRPr="000702BF">
              <w:t>2:</w:t>
            </w:r>
            <w:r w:rsidRPr="000702BF">
              <w:tab/>
              <w:t>Power</w:t>
            </w:r>
            <w:r w:rsidR="008D0E0E" w:rsidRPr="000702BF">
              <w:rPr>
                <w:vertAlign w:val="subscript"/>
              </w:rPr>
              <w:t xml:space="preserve"> </w:t>
            </w:r>
            <w:r w:rsidRPr="000702BF">
              <w:t>class</w:t>
            </w:r>
            <w:r w:rsidR="008D0E0E" w:rsidRPr="000702BF">
              <w:t xml:space="preserve"> </w:t>
            </w:r>
            <w:r w:rsidRPr="000702BF">
              <w:t>3</w:t>
            </w:r>
            <w:r w:rsidR="008D0E0E" w:rsidRPr="000702BF">
              <w:t xml:space="preserve"> </w:t>
            </w:r>
            <w:r w:rsidRPr="000702BF">
              <w:t>is</w:t>
            </w:r>
            <w:r w:rsidR="008D0E0E" w:rsidRPr="000702BF">
              <w:t xml:space="preserve"> </w:t>
            </w:r>
            <w:r w:rsidRPr="000702BF">
              <w:t>default</w:t>
            </w:r>
            <w:r w:rsidR="008D0E0E" w:rsidRPr="000702BF">
              <w:t xml:space="preserve"> </w:t>
            </w:r>
            <w:r w:rsidRPr="000702BF">
              <w:t>power</w:t>
            </w:r>
            <w:r w:rsidR="008D0E0E" w:rsidRPr="000702BF">
              <w:t xml:space="preserve"> </w:t>
            </w:r>
            <w:r w:rsidRPr="000702BF">
              <w:t>class</w:t>
            </w:r>
            <w:r w:rsidR="008D0E0E" w:rsidRPr="000702BF">
              <w:t xml:space="preserve"> </w:t>
            </w:r>
            <w:r w:rsidRPr="000702BF">
              <w:t>unless</w:t>
            </w:r>
            <w:r w:rsidR="008D0E0E" w:rsidRPr="000702BF">
              <w:t xml:space="preserve"> </w:t>
            </w:r>
            <w:r w:rsidRPr="000702BF">
              <w:t>otherwise</w:t>
            </w:r>
            <w:r w:rsidR="008D0E0E" w:rsidRPr="000702BF">
              <w:t xml:space="preserve"> </w:t>
            </w:r>
            <w:r w:rsidRPr="000702BF">
              <w:t>stated</w:t>
            </w:r>
          </w:p>
        </w:tc>
      </w:tr>
    </w:tbl>
    <w:p w14:paraId="73FBA553" w14:textId="77777777" w:rsidR="003E1AE8" w:rsidRPr="000702BF" w:rsidRDefault="003E1AE8" w:rsidP="003E1AE8"/>
    <w:p w14:paraId="18025452" w14:textId="77777777" w:rsidR="003E1AE8" w:rsidRPr="000702BF" w:rsidRDefault="003E1AE8" w:rsidP="003E1AE8">
      <w:r w:rsidRPr="000702BF">
        <w:t>The normative reference for this requirement is TS 38.101-5 [11] clause 6.2.1.</w:t>
      </w:r>
    </w:p>
    <w:p w14:paraId="2C69884F" w14:textId="77777777" w:rsidR="003E1AE8" w:rsidRPr="000702BF" w:rsidRDefault="003E1AE8" w:rsidP="009D2F95">
      <w:pPr>
        <w:pStyle w:val="Heading4"/>
      </w:pPr>
      <w:bookmarkStart w:id="550" w:name="_Toc27477790"/>
      <w:bookmarkStart w:id="551" w:name="_Toc36226469"/>
      <w:bookmarkStart w:id="552" w:name="_Toc44323724"/>
      <w:bookmarkStart w:id="553" w:name="_Toc52989889"/>
      <w:bookmarkStart w:id="554" w:name="_Toc60823080"/>
      <w:bookmarkStart w:id="555" w:name="_Toc60825002"/>
      <w:bookmarkStart w:id="556" w:name="_Toc69305899"/>
      <w:bookmarkStart w:id="557" w:name="_Toc152356567"/>
      <w:r w:rsidRPr="000702BF">
        <w:t>6.2.1.4</w:t>
      </w:r>
      <w:r w:rsidRPr="000702BF">
        <w:tab/>
        <w:t>Test description</w:t>
      </w:r>
      <w:bookmarkEnd w:id="550"/>
      <w:bookmarkEnd w:id="551"/>
      <w:bookmarkEnd w:id="552"/>
      <w:bookmarkEnd w:id="553"/>
      <w:bookmarkEnd w:id="554"/>
      <w:bookmarkEnd w:id="555"/>
      <w:bookmarkEnd w:id="556"/>
      <w:bookmarkEnd w:id="557"/>
    </w:p>
    <w:p w14:paraId="679F1337" w14:textId="77777777" w:rsidR="003E1AE8" w:rsidRPr="000702BF" w:rsidRDefault="003E1AE8" w:rsidP="009D2F95">
      <w:pPr>
        <w:pStyle w:val="Heading5"/>
      </w:pPr>
      <w:bookmarkStart w:id="558" w:name="_Toc27477791"/>
      <w:bookmarkStart w:id="559" w:name="_Toc36226470"/>
      <w:bookmarkStart w:id="560" w:name="_Toc44323725"/>
      <w:bookmarkStart w:id="561" w:name="_Toc52989890"/>
      <w:bookmarkStart w:id="562" w:name="_Toc60823081"/>
      <w:bookmarkStart w:id="563" w:name="_Toc60825003"/>
      <w:bookmarkStart w:id="564" w:name="_Toc69305900"/>
      <w:bookmarkStart w:id="565" w:name="_Toc152356568"/>
      <w:r w:rsidRPr="000702BF">
        <w:t>6.2.1.4.1</w:t>
      </w:r>
      <w:r w:rsidRPr="000702BF">
        <w:tab/>
        <w:t>Initial conditions</w:t>
      </w:r>
      <w:bookmarkEnd w:id="558"/>
      <w:bookmarkEnd w:id="559"/>
      <w:bookmarkEnd w:id="560"/>
      <w:bookmarkEnd w:id="561"/>
      <w:bookmarkEnd w:id="562"/>
      <w:bookmarkEnd w:id="563"/>
      <w:bookmarkEnd w:id="564"/>
      <w:bookmarkEnd w:id="565"/>
    </w:p>
    <w:p w14:paraId="5CB120FC" w14:textId="77777777" w:rsidR="003E1AE8" w:rsidRPr="000702BF" w:rsidRDefault="003E1AE8" w:rsidP="003E1AE8">
      <w:r w:rsidRPr="000702BF">
        <w:t>Initial conditions are a set of test configurations the UE needs to be tested in and the steps for the SS to take with the UE to reach the correct measurement state.</w:t>
      </w:r>
    </w:p>
    <w:p w14:paraId="124B54FE" w14:textId="77777777" w:rsidR="003E1AE8" w:rsidRPr="000702BF" w:rsidRDefault="003E1AE8" w:rsidP="003E1AE8">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 6.2.1.4.1-1. The details of the uplink reference measurement channels (RMCs) are specified in TS 38.521-1 [2] Annexes A.2. Configurations of PDSCH and PDCCH before measurement are specified in TS 38.521-1 [2] Annex C.2.</w:t>
      </w:r>
    </w:p>
    <w:p w14:paraId="2BBB222A" w14:textId="390DD8BD" w:rsidR="003E1AE8" w:rsidRPr="000702BF" w:rsidRDefault="003E1AE8" w:rsidP="003E1AE8">
      <w:pPr>
        <w:pStyle w:val="TH"/>
      </w:pPr>
      <w:r w:rsidRPr="000702BF">
        <w:lastRenderedPageBreak/>
        <w:t xml:space="preserve">Table 6.2.1.4.1-1: Test Configuration Table </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90021E" w:rsidRPr="000702BF" w14:paraId="1A67BBE9" w14:textId="77777777" w:rsidTr="008D0E0E">
        <w:trPr>
          <w:jc w:val="center"/>
        </w:trPr>
        <w:tc>
          <w:tcPr>
            <w:tcW w:w="5000" w:type="pct"/>
            <w:gridSpan w:val="4"/>
            <w:shd w:val="clear" w:color="auto" w:fill="auto"/>
          </w:tcPr>
          <w:p w14:paraId="21502352" w14:textId="5F89A685" w:rsidR="0090021E" w:rsidRPr="000702BF" w:rsidRDefault="0090021E" w:rsidP="00AE3F12">
            <w:pPr>
              <w:pStyle w:val="TAH"/>
            </w:pPr>
            <w:r w:rsidRPr="000702BF">
              <w:t>Initial</w:t>
            </w:r>
            <w:r w:rsidR="008D0E0E" w:rsidRPr="000702BF">
              <w:t xml:space="preserve"> </w:t>
            </w:r>
            <w:r w:rsidRPr="000702BF">
              <w:t>Conditions</w:t>
            </w:r>
          </w:p>
        </w:tc>
      </w:tr>
      <w:tr w:rsidR="0090021E" w:rsidRPr="000702BF" w14:paraId="737CD59C" w14:textId="77777777" w:rsidTr="008D0E0E">
        <w:trPr>
          <w:jc w:val="center"/>
        </w:trPr>
        <w:tc>
          <w:tcPr>
            <w:tcW w:w="2068" w:type="pct"/>
            <w:gridSpan w:val="2"/>
            <w:shd w:val="clear" w:color="auto" w:fill="auto"/>
          </w:tcPr>
          <w:p w14:paraId="18A09930" w14:textId="0EB647ED" w:rsidR="0090021E" w:rsidRPr="000702BF" w:rsidRDefault="0090021E"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64217B1C" w14:textId="509F9AAF" w:rsidR="0090021E" w:rsidRPr="000702BF" w:rsidRDefault="0090021E"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90021E" w:rsidRPr="000702BF" w14:paraId="64065282" w14:textId="77777777" w:rsidTr="008D0E0E">
        <w:trPr>
          <w:jc w:val="center"/>
        </w:trPr>
        <w:tc>
          <w:tcPr>
            <w:tcW w:w="2068" w:type="pct"/>
            <w:gridSpan w:val="2"/>
            <w:shd w:val="clear" w:color="auto" w:fill="auto"/>
          </w:tcPr>
          <w:p w14:paraId="171BA5DB" w14:textId="6F292704" w:rsidR="0090021E" w:rsidRPr="000702BF" w:rsidRDefault="0090021E"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AB6707E" w14:textId="28C14E18" w:rsidR="0090021E" w:rsidRPr="000702BF" w:rsidRDefault="0090021E"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90021E" w:rsidRPr="000702BF" w14:paraId="0BEA09BE" w14:textId="77777777" w:rsidTr="008D0E0E">
        <w:trPr>
          <w:jc w:val="center"/>
        </w:trPr>
        <w:tc>
          <w:tcPr>
            <w:tcW w:w="2068" w:type="pct"/>
            <w:gridSpan w:val="2"/>
            <w:shd w:val="clear" w:color="auto" w:fill="auto"/>
          </w:tcPr>
          <w:p w14:paraId="61984308" w14:textId="1C471B74" w:rsidR="0090021E" w:rsidRPr="000702BF" w:rsidRDefault="0090021E"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295062C6" w14:textId="2D1A52C3" w:rsidR="0090021E" w:rsidRPr="000702BF" w:rsidRDefault="0090021E" w:rsidP="00AE3F12">
            <w:pPr>
              <w:pStyle w:val="TAL"/>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90021E" w:rsidRPr="000702BF" w14:paraId="1C4CA6D6" w14:textId="77777777" w:rsidTr="008D0E0E">
        <w:trPr>
          <w:jc w:val="center"/>
        </w:trPr>
        <w:tc>
          <w:tcPr>
            <w:tcW w:w="2068" w:type="pct"/>
            <w:gridSpan w:val="2"/>
            <w:shd w:val="clear" w:color="auto" w:fill="auto"/>
          </w:tcPr>
          <w:p w14:paraId="2C848043" w14:textId="7D47247D" w:rsidR="0090021E" w:rsidRPr="000702BF" w:rsidRDefault="0090021E"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723953B1" w14:textId="68895B0A" w:rsidR="0090021E" w:rsidRPr="000702BF" w:rsidRDefault="0090021E" w:rsidP="00AE3F12">
            <w:pPr>
              <w:pStyle w:val="TAL"/>
              <w:rPr>
                <w:lang w:eastAsia="zh-CN"/>
              </w:rPr>
            </w:pPr>
            <w:r w:rsidRPr="000702BF">
              <w:t>Lowest,</w:t>
            </w:r>
            <w:r w:rsidR="008D0E0E" w:rsidRPr="000702BF">
              <w:t xml:space="preserve"> </w:t>
            </w:r>
            <w:r w:rsidRPr="000702BF">
              <w:t>Highest</w:t>
            </w:r>
          </w:p>
        </w:tc>
      </w:tr>
      <w:tr w:rsidR="0090021E" w:rsidRPr="000702BF" w14:paraId="4BEAF3A2" w14:textId="77777777" w:rsidTr="008D0E0E">
        <w:trPr>
          <w:jc w:val="center"/>
        </w:trPr>
        <w:tc>
          <w:tcPr>
            <w:tcW w:w="5000" w:type="pct"/>
            <w:gridSpan w:val="4"/>
            <w:shd w:val="clear" w:color="auto" w:fill="auto"/>
          </w:tcPr>
          <w:p w14:paraId="43A92B32" w14:textId="766F63A1" w:rsidR="0090021E" w:rsidRPr="000702BF" w:rsidRDefault="0090021E" w:rsidP="00AE3F12">
            <w:pPr>
              <w:pStyle w:val="TAH"/>
            </w:pPr>
            <w:r w:rsidRPr="000702BF">
              <w:t>Test</w:t>
            </w:r>
            <w:r w:rsidR="008D0E0E" w:rsidRPr="000702BF">
              <w:t xml:space="preserve"> </w:t>
            </w:r>
            <w:r w:rsidRPr="000702BF">
              <w:t>Parameters</w:t>
            </w:r>
          </w:p>
        </w:tc>
      </w:tr>
      <w:tr w:rsidR="0090021E" w:rsidRPr="000702BF" w14:paraId="72E381E8" w14:textId="77777777" w:rsidTr="008D0E0E">
        <w:trPr>
          <w:jc w:val="center"/>
        </w:trPr>
        <w:tc>
          <w:tcPr>
            <w:tcW w:w="702" w:type="pct"/>
            <w:shd w:val="clear" w:color="auto" w:fill="auto"/>
          </w:tcPr>
          <w:p w14:paraId="0F9158DC" w14:textId="0DED55B6" w:rsidR="0090021E" w:rsidRPr="000702BF" w:rsidRDefault="0090021E" w:rsidP="00AE3F12">
            <w:pPr>
              <w:pStyle w:val="TAH"/>
            </w:pPr>
            <w:r w:rsidRPr="000702BF">
              <w:t>Test</w:t>
            </w:r>
            <w:r w:rsidR="008D0E0E" w:rsidRPr="000702BF">
              <w:t xml:space="preserve"> </w:t>
            </w:r>
            <w:r w:rsidRPr="000702BF">
              <w:t>ID</w:t>
            </w:r>
          </w:p>
        </w:tc>
        <w:tc>
          <w:tcPr>
            <w:tcW w:w="1366" w:type="pct"/>
            <w:tcBorders>
              <w:bottom w:val="single" w:sz="4" w:space="0" w:color="auto"/>
            </w:tcBorders>
            <w:shd w:val="clear" w:color="auto" w:fill="auto"/>
          </w:tcPr>
          <w:p w14:paraId="560A9C94" w14:textId="797B6D9A" w:rsidR="0090021E" w:rsidRPr="000702BF" w:rsidRDefault="0090021E" w:rsidP="00AE3F12">
            <w:pPr>
              <w:pStyle w:val="TAH"/>
            </w:pPr>
            <w:r w:rsidRPr="000702BF">
              <w:t>Downlink</w:t>
            </w:r>
            <w:r w:rsidR="008D0E0E" w:rsidRPr="000702BF">
              <w:t xml:space="preserve"> </w:t>
            </w:r>
            <w:r w:rsidRPr="000702BF">
              <w:t>Configuration</w:t>
            </w:r>
          </w:p>
        </w:tc>
        <w:tc>
          <w:tcPr>
            <w:tcW w:w="2932" w:type="pct"/>
            <w:gridSpan w:val="2"/>
          </w:tcPr>
          <w:p w14:paraId="7025BD7E" w14:textId="27EEAC50" w:rsidR="0090021E" w:rsidRPr="000702BF" w:rsidRDefault="0090021E" w:rsidP="00AE3F12">
            <w:pPr>
              <w:pStyle w:val="TAH"/>
              <w:rPr>
                <w:lang w:eastAsia="zh-CN"/>
              </w:rPr>
            </w:pPr>
            <w:r w:rsidRPr="000702BF">
              <w:t>Uplink</w:t>
            </w:r>
            <w:r w:rsidR="008D0E0E" w:rsidRPr="000702BF">
              <w:t xml:space="preserve"> </w:t>
            </w:r>
            <w:r w:rsidRPr="000702BF">
              <w:t>Configuration</w:t>
            </w:r>
          </w:p>
        </w:tc>
      </w:tr>
      <w:tr w:rsidR="0090021E" w:rsidRPr="000702BF" w14:paraId="1C3D5575" w14:textId="77777777" w:rsidTr="008D0E0E">
        <w:trPr>
          <w:jc w:val="center"/>
        </w:trPr>
        <w:tc>
          <w:tcPr>
            <w:tcW w:w="702" w:type="pct"/>
            <w:shd w:val="clear" w:color="auto" w:fill="auto"/>
          </w:tcPr>
          <w:p w14:paraId="1CFB9A4B" w14:textId="77777777" w:rsidR="0090021E" w:rsidRPr="000702BF" w:rsidRDefault="0090021E" w:rsidP="00AE3F12">
            <w:pPr>
              <w:pStyle w:val="TAH"/>
            </w:pPr>
          </w:p>
        </w:tc>
        <w:tc>
          <w:tcPr>
            <w:tcW w:w="1366" w:type="pct"/>
            <w:tcBorders>
              <w:bottom w:val="nil"/>
            </w:tcBorders>
            <w:shd w:val="clear" w:color="auto" w:fill="auto"/>
          </w:tcPr>
          <w:p w14:paraId="7B5AF035" w14:textId="5DCB1B96" w:rsidR="0090021E" w:rsidRPr="000702BF" w:rsidRDefault="0090021E" w:rsidP="00AE3F12">
            <w:pPr>
              <w:pStyle w:val="TAC"/>
            </w:pPr>
            <w:r w:rsidRPr="000702BF">
              <w:t>N/A</w:t>
            </w:r>
            <w:r w:rsidR="008D0E0E" w:rsidRPr="000702BF">
              <w:t xml:space="preserve"> </w:t>
            </w:r>
            <w:r w:rsidRPr="000702BF">
              <w:t>for</w:t>
            </w:r>
            <w:r w:rsidR="008D0E0E" w:rsidRPr="000702BF">
              <w:t xml:space="preserve"> </w:t>
            </w:r>
            <w:r w:rsidRPr="000702BF">
              <w:t>maximum</w:t>
            </w:r>
            <w:r w:rsidR="008D0E0E" w:rsidRPr="000702BF">
              <w:t xml:space="preserve"> </w:t>
            </w:r>
            <w:r w:rsidRPr="000702BF">
              <w:t>output</w:t>
            </w:r>
            <w:r w:rsidR="008D0E0E" w:rsidRPr="000702BF">
              <w:t xml:space="preserve"> </w:t>
            </w:r>
          </w:p>
        </w:tc>
        <w:tc>
          <w:tcPr>
            <w:tcW w:w="1727" w:type="pct"/>
          </w:tcPr>
          <w:p w14:paraId="6ABE0D99" w14:textId="14614AAE" w:rsidR="0090021E" w:rsidRPr="000702BF" w:rsidRDefault="0090021E" w:rsidP="00AE3F12">
            <w:pPr>
              <w:pStyle w:val="TAH"/>
            </w:pPr>
            <w:r w:rsidRPr="000702BF">
              <w:t>Modulation</w:t>
            </w:r>
            <w:r w:rsidR="008D0E0E" w:rsidRPr="000702BF">
              <w:t xml:space="preserve"> </w:t>
            </w:r>
            <w:r w:rsidRPr="000702BF">
              <w:t>(NOTE</w:t>
            </w:r>
            <w:r w:rsidR="008D0E0E" w:rsidRPr="000702BF">
              <w:t xml:space="preserve"> </w:t>
            </w:r>
            <w:r w:rsidRPr="000702BF">
              <w:t>2)</w:t>
            </w:r>
          </w:p>
        </w:tc>
        <w:tc>
          <w:tcPr>
            <w:tcW w:w="1205" w:type="pct"/>
            <w:shd w:val="clear" w:color="auto" w:fill="auto"/>
          </w:tcPr>
          <w:p w14:paraId="181C999A" w14:textId="7E70C36E" w:rsidR="0090021E" w:rsidRPr="000702BF" w:rsidRDefault="0090021E"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90021E" w:rsidRPr="000702BF" w14:paraId="024B86B2" w14:textId="77777777" w:rsidTr="008D0E0E">
        <w:trPr>
          <w:jc w:val="center"/>
        </w:trPr>
        <w:tc>
          <w:tcPr>
            <w:tcW w:w="702" w:type="pct"/>
            <w:shd w:val="clear" w:color="auto" w:fill="auto"/>
          </w:tcPr>
          <w:p w14:paraId="780418EE" w14:textId="77777777" w:rsidR="0090021E" w:rsidRPr="000702BF" w:rsidRDefault="0090021E" w:rsidP="00AE3F12">
            <w:pPr>
              <w:pStyle w:val="TAC"/>
            </w:pPr>
            <w:r w:rsidRPr="000702BF">
              <w:t>1</w:t>
            </w:r>
          </w:p>
        </w:tc>
        <w:tc>
          <w:tcPr>
            <w:tcW w:w="1366" w:type="pct"/>
            <w:tcBorders>
              <w:top w:val="nil"/>
              <w:bottom w:val="nil"/>
            </w:tcBorders>
            <w:shd w:val="clear" w:color="auto" w:fill="auto"/>
          </w:tcPr>
          <w:p w14:paraId="503D61D7" w14:textId="591E9A1A" w:rsidR="0090021E" w:rsidRPr="000702BF" w:rsidRDefault="0090021E" w:rsidP="00AE3F12">
            <w:pPr>
              <w:pStyle w:val="TAC"/>
            </w:pPr>
            <w:r w:rsidRPr="000702BF">
              <w:t>power</w:t>
            </w:r>
            <w:r w:rsidR="008D0E0E" w:rsidRPr="000702BF">
              <w:t xml:space="preserve"> </w:t>
            </w:r>
            <w:r w:rsidRPr="000702BF">
              <w:t>test</w:t>
            </w:r>
            <w:r w:rsidR="008D0E0E" w:rsidRPr="000702BF">
              <w:t xml:space="preserve"> </w:t>
            </w:r>
            <w:r w:rsidRPr="000702BF">
              <w:t>case</w:t>
            </w:r>
          </w:p>
        </w:tc>
        <w:tc>
          <w:tcPr>
            <w:tcW w:w="1727" w:type="pct"/>
          </w:tcPr>
          <w:p w14:paraId="5DDF46DA" w14:textId="4D527875" w:rsidR="0090021E" w:rsidRPr="000702BF" w:rsidRDefault="0090021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59ADF98D" w14:textId="1B8B8B2A" w:rsidR="0090021E" w:rsidRPr="000702BF" w:rsidRDefault="0090021E" w:rsidP="00AE3F12">
            <w:pPr>
              <w:pStyle w:val="TAC"/>
            </w:pPr>
            <w:r w:rsidRPr="000702BF">
              <w:t>Inner</w:t>
            </w:r>
            <w:r w:rsidR="008D0E0E" w:rsidRPr="000702BF">
              <w:t xml:space="preserve"> </w:t>
            </w:r>
            <w:r w:rsidRPr="000702BF">
              <w:t>Full</w:t>
            </w:r>
          </w:p>
        </w:tc>
      </w:tr>
      <w:tr w:rsidR="0090021E" w:rsidRPr="000702BF" w14:paraId="45725DFF" w14:textId="77777777" w:rsidTr="008D0E0E">
        <w:trPr>
          <w:jc w:val="center"/>
        </w:trPr>
        <w:tc>
          <w:tcPr>
            <w:tcW w:w="702" w:type="pct"/>
            <w:shd w:val="clear" w:color="auto" w:fill="auto"/>
          </w:tcPr>
          <w:p w14:paraId="267B006E" w14:textId="77777777" w:rsidR="0090021E" w:rsidRPr="000702BF" w:rsidRDefault="0090021E" w:rsidP="00AE3F12">
            <w:pPr>
              <w:pStyle w:val="TAC"/>
            </w:pPr>
            <w:r w:rsidRPr="000702BF">
              <w:t>2</w:t>
            </w:r>
          </w:p>
        </w:tc>
        <w:tc>
          <w:tcPr>
            <w:tcW w:w="1366" w:type="pct"/>
            <w:tcBorders>
              <w:top w:val="nil"/>
              <w:bottom w:val="nil"/>
            </w:tcBorders>
            <w:shd w:val="clear" w:color="auto" w:fill="auto"/>
          </w:tcPr>
          <w:p w14:paraId="57CC446B" w14:textId="77777777" w:rsidR="0090021E" w:rsidRPr="000702BF" w:rsidRDefault="0090021E" w:rsidP="00AE3F12">
            <w:pPr>
              <w:pStyle w:val="TAC"/>
            </w:pPr>
          </w:p>
        </w:tc>
        <w:tc>
          <w:tcPr>
            <w:tcW w:w="1727" w:type="pct"/>
          </w:tcPr>
          <w:p w14:paraId="5269A026" w14:textId="67677664" w:rsidR="0090021E" w:rsidRPr="000702BF" w:rsidRDefault="0090021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3931C57F" w14:textId="6BA87F5E" w:rsidR="0090021E" w:rsidRPr="000702BF" w:rsidRDefault="0090021E" w:rsidP="00AE3F12">
            <w:pPr>
              <w:pStyle w:val="TAC"/>
            </w:pPr>
            <w:r w:rsidRPr="000702BF">
              <w:t>Inner</w:t>
            </w:r>
            <w:r w:rsidR="008D0E0E" w:rsidRPr="000702BF">
              <w:t xml:space="preserve"> </w:t>
            </w:r>
            <w:r w:rsidRPr="000702BF">
              <w:t>1RB</w:t>
            </w:r>
            <w:r w:rsidR="008D0E0E" w:rsidRPr="000702BF">
              <w:t xml:space="preserve"> </w:t>
            </w:r>
            <w:r w:rsidRPr="000702BF">
              <w:t>Left</w:t>
            </w:r>
          </w:p>
        </w:tc>
      </w:tr>
      <w:tr w:rsidR="0090021E" w:rsidRPr="000702BF" w14:paraId="24D2D0B9" w14:textId="77777777" w:rsidTr="008D0E0E">
        <w:trPr>
          <w:jc w:val="center"/>
        </w:trPr>
        <w:tc>
          <w:tcPr>
            <w:tcW w:w="702" w:type="pct"/>
            <w:shd w:val="clear" w:color="auto" w:fill="auto"/>
          </w:tcPr>
          <w:p w14:paraId="4F8CD6B4" w14:textId="77777777" w:rsidR="0090021E" w:rsidRPr="000702BF" w:rsidRDefault="0090021E" w:rsidP="00AE3F12">
            <w:pPr>
              <w:pStyle w:val="TAC"/>
            </w:pPr>
            <w:r w:rsidRPr="000702BF">
              <w:t>3</w:t>
            </w:r>
          </w:p>
        </w:tc>
        <w:tc>
          <w:tcPr>
            <w:tcW w:w="1366" w:type="pct"/>
            <w:tcBorders>
              <w:top w:val="nil"/>
              <w:bottom w:val="nil"/>
            </w:tcBorders>
            <w:shd w:val="clear" w:color="auto" w:fill="auto"/>
          </w:tcPr>
          <w:p w14:paraId="691593C6" w14:textId="77777777" w:rsidR="0090021E" w:rsidRPr="000702BF" w:rsidRDefault="0090021E" w:rsidP="00AE3F12">
            <w:pPr>
              <w:pStyle w:val="TAC"/>
            </w:pPr>
          </w:p>
        </w:tc>
        <w:tc>
          <w:tcPr>
            <w:tcW w:w="1727" w:type="pct"/>
          </w:tcPr>
          <w:p w14:paraId="7BD311B4" w14:textId="36795510" w:rsidR="0090021E" w:rsidRPr="000702BF" w:rsidRDefault="0090021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6B5B337A" w14:textId="34821BC9" w:rsidR="0090021E" w:rsidRPr="000702BF" w:rsidRDefault="0090021E" w:rsidP="00AE3F12">
            <w:pPr>
              <w:pStyle w:val="TAC"/>
            </w:pPr>
            <w:r w:rsidRPr="000702BF">
              <w:t>Inner</w:t>
            </w:r>
            <w:r w:rsidR="008D0E0E" w:rsidRPr="000702BF">
              <w:t xml:space="preserve"> </w:t>
            </w:r>
            <w:r w:rsidRPr="000702BF">
              <w:t>1RB</w:t>
            </w:r>
            <w:r w:rsidR="008D0E0E" w:rsidRPr="000702BF">
              <w:t xml:space="preserve"> </w:t>
            </w:r>
            <w:r w:rsidRPr="000702BF">
              <w:t>Right</w:t>
            </w:r>
          </w:p>
        </w:tc>
      </w:tr>
      <w:tr w:rsidR="0090021E" w:rsidRPr="000702BF" w14:paraId="650581EE" w14:textId="77777777" w:rsidTr="008D0E0E">
        <w:trPr>
          <w:jc w:val="center"/>
        </w:trPr>
        <w:tc>
          <w:tcPr>
            <w:tcW w:w="702" w:type="pct"/>
            <w:shd w:val="clear" w:color="auto" w:fill="auto"/>
          </w:tcPr>
          <w:p w14:paraId="469E175B" w14:textId="77777777" w:rsidR="0090021E" w:rsidRPr="000702BF" w:rsidRDefault="0090021E" w:rsidP="00AE3F12">
            <w:pPr>
              <w:pStyle w:val="TAC"/>
            </w:pPr>
            <w:r w:rsidRPr="000702BF">
              <w:t>4</w:t>
            </w:r>
          </w:p>
        </w:tc>
        <w:tc>
          <w:tcPr>
            <w:tcW w:w="1366" w:type="pct"/>
            <w:tcBorders>
              <w:top w:val="nil"/>
              <w:bottom w:val="nil"/>
            </w:tcBorders>
            <w:shd w:val="clear" w:color="auto" w:fill="auto"/>
          </w:tcPr>
          <w:p w14:paraId="39F2E935" w14:textId="77777777" w:rsidR="0090021E" w:rsidRPr="000702BF" w:rsidRDefault="0090021E" w:rsidP="00AE3F12">
            <w:pPr>
              <w:pStyle w:val="TAC"/>
            </w:pPr>
          </w:p>
        </w:tc>
        <w:tc>
          <w:tcPr>
            <w:tcW w:w="1727" w:type="pct"/>
          </w:tcPr>
          <w:p w14:paraId="36E9665A" w14:textId="47FDB11A" w:rsidR="0090021E" w:rsidRPr="000702BF" w:rsidRDefault="0090021E" w:rsidP="00AE3F12">
            <w:pPr>
              <w:pStyle w:val="TAC"/>
            </w:pPr>
            <w:r w:rsidRPr="000702BF">
              <w:t>DFT-s-OFDM</w:t>
            </w:r>
            <w:r w:rsidR="008D0E0E" w:rsidRPr="000702BF">
              <w:t xml:space="preserve"> </w:t>
            </w:r>
            <w:r w:rsidRPr="000702BF">
              <w:t>QPSK</w:t>
            </w:r>
          </w:p>
        </w:tc>
        <w:tc>
          <w:tcPr>
            <w:tcW w:w="1205" w:type="pct"/>
            <w:shd w:val="clear" w:color="auto" w:fill="auto"/>
          </w:tcPr>
          <w:p w14:paraId="33086B34" w14:textId="4DE8583E" w:rsidR="0090021E" w:rsidRPr="000702BF" w:rsidRDefault="0090021E" w:rsidP="00AE3F12">
            <w:pPr>
              <w:pStyle w:val="TAC"/>
            </w:pPr>
            <w:r w:rsidRPr="000702BF">
              <w:t>Inner</w:t>
            </w:r>
            <w:r w:rsidR="008D0E0E" w:rsidRPr="000702BF">
              <w:t xml:space="preserve"> </w:t>
            </w:r>
            <w:r w:rsidRPr="000702BF">
              <w:t>Full</w:t>
            </w:r>
          </w:p>
        </w:tc>
      </w:tr>
      <w:tr w:rsidR="0090021E" w:rsidRPr="000702BF" w14:paraId="2AB7F75F" w14:textId="77777777" w:rsidTr="008D0E0E">
        <w:trPr>
          <w:jc w:val="center"/>
        </w:trPr>
        <w:tc>
          <w:tcPr>
            <w:tcW w:w="702" w:type="pct"/>
            <w:shd w:val="clear" w:color="auto" w:fill="auto"/>
          </w:tcPr>
          <w:p w14:paraId="1F5671B6" w14:textId="77777777" w:rsidR="0090021E" w:rsidRPr="000702BF" w:rsidRDefault="0090021E" w:rsidP="00AE3F12">
            <w:pPr>
              <w:pStyle w:val="TAC"/>
            </w:pPr>
            <w:r w:rsidRPr="000702BF">
              <w:t>5</w:t>
            </w:r>
          </w:p>
        </w:tc>
        <w:tc>
          <w:tcPr>
            <w:tcW w:w="1366" w:type="pct"/>
            <w:tcBorders>
              <w:top w:val="nil"/>
              <w:bottom w:val="nil"/>
            </w:tcBorders>
            <w:shd w:val="clear" w:color="auto" w:fill="auto"/>
          </w:tcPr>
          <w:p w14:paraId="52551C52" w14:textId="77777777" w:rsidR="0090021E" w:rsidRPr="000702BF" w:rsidRDefault="0090021E" w:rsidP="00AE3F12">
            <w:pPr>
              <w:pStyle w:val="TAC"/>
            </w:pPr>
          </w:p>
        </w:tc>
        <w:tc>
          <w:tcPr>
            <w:tcW w:w="1727" w:type="pct"/>
          </w:tcPr>
          <w:p w14:paraId="262C6163" w14:textId="1827EA5B" w:rsidR="0090021E" w:rsidRPr="000702BF" w:rsidRDefault="0090021E" w:rsidP="00AE3F12">
            <w:pPr>
              <w:pStyle w:val="TAC"/>
            </w:pPr>
            <w:r w:rsidRPr="000702BF">
              <w:t>DFT-s-OFDM</w:t>
            </w:r>
            <w:r w:rsidR="008D0E0E" w:rsidRPr="000702BF">
              <w:t xml:space="preserve"> </w:t>
            </w:r>
            <w:r w:rsidRPr="000702BF">
              <w:t>QPSK</w:t>
            </w:r>
          </w:p>
        </w:tc>
        <w:tc>
          <w:tcPr>
            <w:tcW w:w="1205" w:type="pct"/>
            <w:shd w:val="clear" w:color="auto" w:fill="auto"/>
          </w:tcPr>
          <w:p w14:paraId="0FA0E683" w14:textId="6C8CC8DB" w:rsidR="0090021E" w:rsidRPr="000702BF" w:rsidRDefault="0090021E" w:rsidP="00AE3F12">
            <w:pPr>
              <w:pStyle w:val="TAC"/>
            </w:pPr>
            <w:r w:rsidRPr="000702BF">
              <w:t>Inner</w:t>
            </w:r>
            <w:r w:rsidR="008D0E0E" w:rsidRPr="000702BF">
              <w:t xml:space="preserve"> </w:t>
            </w:r>
            <w:r w:rsidRPr="000702BF">
              <w:t>1RB</w:t>
            </w:r>
            <w:r w:rsidR="008D0E0E" w:rsidRPr="000702BF">
              <w:t xml:space="preserve"> </w:t>
            </w:r>
            <w:r w:rsidRPr="000702BF">
              <w:t>Left</w:t>
            </w:r>
          </w:p>
        </w:tc>
      </w:tr>
      <w:tr w:rsidR="0090021E" w:rsidRPr="000702BF" w14:paraId="3F287B64" w14:textId="77777777" w:rsidTr="008D0E0E">
        <w:trPr>
          <w:jc w:val="center"/>
        </w:trPr>
        <w:tc>
          <w:tcPr>
            <w:tcW w:w="702" w:type="pct"/>
            <w:shd w:val="clear" w:color="auto" w:fill="auto"/>
          </w:tcPr>
          <w:p w14:paraId="6E99D1CC" w14:textId="77777777" w:rsidR="0090021E" w:rsidRPr="000702BF" w:rsidRDefault="0090021E" w:rsidP="00AE3F12">
            <w:pPr>
              <w:pStyle w:val="TAC"/>
            </w:pPr>
            <w:r w:rsidRPr="000702BF">
              <w:t>6</w:t>
            </w:r>
          </w:p>
        </w:tc>
        <w:tc>
          <w:tcPr>
            <w:tcW w:w="1366" w:type="pct"/>
            <w:tcBorders>
              <w:top w:val="nil"/>
            </w:tcBorders>
            <w:shd w:val="clear" w:color="auto" w:fill="auto"/>
          </w:tcPr>
          <w:p w14:paraId="1E127A98" w14:textId="77777777" w:rsidR="0090021E" w:rsidRPr="000702BF" w:rsidRDefault="0090021E" w:rsidP="00AE3F12">
            <w:pPr>
              <w:pStyle w:val="TAC"/>
            </w:pPr>
          </w:p>
        </w:tc>
        <w:tc>
          <w:tcPr>
            <w:tcW w:w="1727" w:type="pct"/>
          </w:tcPr>
          <w:p w14:paraId="45F5D9E2" w14:textId="26516A44" w:rsidR="0090021E" w:rsidRPr="000702BF" w:rsidRDefault="0090021E" w:rsidP="00AE3F12">
            <w:pPr>
              <w:pStyle w:val="TAC"/>
            </w:pPr>
            <w:r w:rsidRPr="000702BF">
              <w:t>DFT-s-OFDM</w:t>
            </w:r>
            <w:r w:rsidR="008D0E0E" w:rsidRPr="000702BF">
              <w:t xml:space="preserve"> </w:t>
            </w:r>
            <w:r w:rsidRPr="000702BF">
              <w:t>QPSK</w:t>
            </w:r>
          </w:p>
        </w:tc>
        <w:tc>
          <w:tcPr>
            <w:tcW w:w="1205" w:type="pct"/>
            <w:shd w:val="clear" w:color="auto" w:fill="auto"/>
          </w:tcPr>
          <w:p w14:paraId="03B48394" w14:textId="5CB6CAFA" w:rsidR="0090021E" w:rsidRPr="000702BF" w:rsidRDefault="0090021E" w:rsidP="00AE3F12">
            <w:pPr>
              <w:pStyle w:val="TAC"/>
            </w:pPr>
            <w:r w:rsidRPr="000702BF">
              <w:t>Inner</w:t>
            </w:r>
            <w:r w:rsidR="008D0E0E" w:rsidRPr="000702BF">
              <w:t xml:space="preserve"> </w:t>
            </w:r>
            <w:r w:rsidRPr="000702BF">
              <w:t>1RB</w:t>
            </w:r>
            <w:r w:rsidR="008D0E0E" w:rsidRPr="000702BF">
              <w:t xml:space="preserve"> </w:t>
            </w:r>
            <w:r w:rsidRPr="000702BF">
              <w:t>Right</w:t>
            </w:r>
          </w:p>
        </w:tc>
      </w:tr>
      <w:tr w:rsidR="0090021E" w:rsidRPr="000702BF" w14:paraId="3D872D54" w14:textId="77777777" w:rsidTr="008D0E0E">
        <w:trPr>
          <w:jc w:val="center"/>
        </w:trPr>
        <w:tc>
          <w:tcPr>
            <w:tcW w:w="5000" w:type="pct"/>
            <w:gridSpan w:val="4"/>
            <w:shd w:val="clear" w:color="auto" w:fill="auto"/>
          </w:tcPr>
          <w:p w14:paraId="0F126EC4" w14:textId="3FA37149" w:rsidR="0090021E" w:rsidRPr="000702BF" w:rsidRDefault="0090021E"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each</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6.1-1.</w:t>
            </w:r>
          </w:p>
          <w:p w14:paraId="51301AF6" w14:textId="4E3088C9" w:rsidR="0090021E" w:rsidRPr="000702BF" w:rsidRDefault="0090021E"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rPr>
                <w:lang w:eastAsia="zh-CN"/>
              </w:rPr>
              <w:tab/>
            </w:r>
            <w:r w:rsidRPr="000702BF">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half</w:t>
            </w:r>
            <w:r w:rsidR="008D0E0E" w:rsidRPr="000702BF">
              <w:t xml:space="preserve"> </w:t>
            </w:r>
            <w:r w:rsidRPr="000702BF">
              <w:t>Pi</w:t>
            </w:r>
            <w:r w:rsidR="008D0E0E" w:rsidRPr="000702BF">
              <w:t xml:space="preserve"> </w:t>
            </w:r>
            <w:r w:rsidRPr="000702BF">
              <w:t>BPSK</w:t>
            </w:r>
            <w:r w:rsidR="008D0E0E" w:rsidRPr="000702BF">
              <w:t xml:space="preserve"> </w:t>
            </w:r>
            <w:r w:rsidRPr="000702BF">
              <w:t>in</w:t>
            </w:r>
            <w:r w:rsidR="008D0E0E" w:rsidRPr="000702BF">
              <w:t xml:space="preserve"> </w:t>
            </w:r>
            <w:r w:rsidRPr="000702BF">
              <w:t>FR1.</w:t>
            </w:r>
          </w:p>
        </w:tc>
      </w:tr>
    </w:tbl>
    <w:p w14:paraId="187A2E14" w14:textId="77777777" w:rsidR="0090021E" w:rsidRPr="000702BF" w:rsidRDefault="0090021E" w:rsidP="00AE4C53"/>
    <w:p w14:paraId="451A7668" w14:textId="587C0E38" w:rsidR="003E1AE8" w:rsidRPr="000702BF" w:rsidRDefault="003E1AE8" w:rsidP="003E1AE8">
      <w:pPr>
        <w:pStyle w:val="B1"/>
      </w:pPr>
      <w:r w:rsidRPr="000702BF">
        <w:t>1.</w:t>
      </w:r>
      <w:r w:rsidRPr="000702BF">
        <w:tab/>
        <w:t>Connect the SS to the UE antenna connectors as shown in TS 38.508-1 [</w:t>
      </w:r>
      <w:r w:rsidR="00530507" w:rsidRPr="000702BF">
        <w:t>12</w:t>
      </w:r>
      <w:r w:rsidRPr="000702BF">
        <w:t xml:space="preserve">] Annex A, Figure A.3.1.1.1 for TE diagram and </w:t>
      </w:r>
      <w:r w:rsidR="00201225">
        <w:t>clause</w:t>
      </w:r>
      <w:r w:rsidRPr="000702BF">
        <w:t xml:space="preserve"> A.3.2 for UE diagram.</w:t>
      </w:r>
    </w:p>
    <w:p w14:paraId="233D42C2" w14:textId="42862D94" w:rsidR="003E1AE8" w:rsidRPr="000702BF" w:rsidRDefault="003E1AE8" w:rsidP="003E1AE8">
      <w:pPr>
        <w:pStyle w:val="B1"/>
      </w:pPr>
      <w:r w:rsidRPr="000702BF">
        <w:t>2.</w:t>
      </w:r>
      <w:r w:rsidRPr="000702BF">
        <w:tab/>
        <w:t>The parameter settings for the cell are set up according to TS 38.508-1 [</w:t>
      </w:r>
      <w:r w:rsidR="00530507" w:rsidRPr="000702BF">
        <w:t>12</w:t>
      </w:r>
      <w:r w:rsidRPr="000702BF">
        <w:t>] subclause 4.4.3.</w:t>
      </w:r>
    </w:p>
    <w:p w14:paraId="0036D131" w14:textId="77777777" w:rsidR="003E1AE8" w:rsidRPr="000702BF" w:rsidRDefault="003E1AE8" w:rsidP="003E1AE8">
      <w:pPr>
        <w:pStyle w:val="B1"/>
      </w:pPr>
      <w:r w:rsidRPr="000702BF">
        <w:t>3.</w:t>
      </w:r>
      <w:r w:rsidRPr="000702BF">
        <w:tab/>
        <w:t>Downlink signals are initially set up according to TS 38.521-1 [2] Annex C.0, C.1, C.2, and uplink signals according to TS 38.521-1 [2] Annex G.0, G.1, G.2, G.3.0.</w:t>
      </w:r>
    </w:p>
    <w:p w14:paraId="5203E791" w14:textId="77777777" w:rsidR="003E1AE8" w:rsidRPr="000702BF" w:rsidRDefault="003E1AE8" w:rsidP="003E1AE8">
      <w:pPr>
        <w:pStyle w:val="B1"/>
      </w:pPr>
      <w:r w:rsidRPr="000702BF">
        <w:t>4.</w:t>
      </w:r>
      <w:r w:rsidRPr="000702BF">
        <w:tab/>
        <w:t>The UL Reference Measurement Channel is set according to Table 6.2.1.4.1-1.</w:t>
      </w:r>
    </w:p>
    <w:p w14:paraId="7AD78A4D" w14:textId="77777777" w:rsidR="003E1AE8" w:rsidRPr="000702BF" w:rsidRDefault="003E1AE8" w:rsidP="003E1AE8">
      <w:pPr>
        <w:pStyle w:val="B1"/>
      </w:pPr>
      <w:r w:rsidRPr="000702BF">
        <w:t>5.</w:t>
      </w:r>
      <w:r w:rsidRPr="000702BF">
        <w:tab/>
        <w:t>Propagation conditions are set according to Annex B.0.</w:t>
      </w:r>
    </w:p>
    <w:p w14:paraId="0387B49C" w14:textId="7278EB05" w:rsidR="00C1288A" w:rsidRPr="000702BF" w:rsidRDefault="003E1AE8" w:rsidP="00C1288A">
      <w:pPr>
        <w:pStyle w:val="B1"/>
        <w:rPr>
          <w:rFonts w:eastAsia="Malgun Gothic"/>
          <w:lang w:eastAsia="en-GB"/>
        </w:rPr>
      </w:pPr>
      <w:r w:rsidRPr="000702BF">
        <w:t>6.</w:t>
      </w:r>
      <w:r w:rsidRPr="000702BF">
        <w:tab/>
      </w:r>
      <w:r w:rsidR="00C1288A" w:rsidRPr="000702BF">
        <w:rPr>
          <w:rFonts w:eastAsia="Malgun Gothic"/>
          <w:lang w:eastAsia="en-GB"/>
        </w:rPr>
        <w:t>UE location according to TS 38.508-1 [12] clause [</w:t>
      </w:r>
      <w:r w:rsidR="00384981">
        <w:rPr>
          <w:rFonts w:eastAsia="Malgun Gothic"/>
          <w:lang w:eastAsia="en-GB"/>
        </w:rPr>
        <w:t>to be updated</w:t>
      </w:r>
      <w:r w:rsidR="00C1288A" w:rsidRPr="000702BF">
        <w:rPr>
          <w:rFonts w:eastAsia="Malgun Gothic"/>
          <w:lang w:eastAsia="en-GB"/>
        </w:rPr>
        <w:t xml:space="preserve">] is provided to the UE through AT commands or any other preconfigured means. </w:t>
      </w:r>
    </w:p>
    <w:p w14:paraId="082873E2" w14:textId="77777777" w:rsidR="00C1288A" w:rsidRPr="000702BF" w:rsidRDefault="00C1288A"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39E1B864" w14:textId="2FD14D09" w:rsidR="003E1AE8" w:rsidRPr="000702BF" w:rsidRDefault="00C1288A" w:rsidP="003E1AE8">
      <w:pPr>
        <w:pStyle w:val="B1"/>
      </w:pPr>
      <w:r w:rsidRPr="000702BF">
        <w:t>8.</w:t>
      </w:r>
      <w:r w:rsidRPr="000702BF">
        <w:tab/>
      </w:r>
      <w:r w:rsidR="003E1AE8" w:rsidRPr="000702BF">
        <w:t xml:space="preserve">Ensure the UE is in state RRC_CONNECTED with generic procedure parameters Connectivity </w:t>
      </w:r>
      <w:r w:rsidR="003E1AE8" w:rsidRPr="000702BF">
        <w:rPr>
          <w:i/>
        </w:rPr>
        <w:t>NR</w:t>
      </w:r>
      <w:r w:rsidR="003E1AE8" w:rsidRPr="000702BF">
        <w:t xml:space="preserve">, Connected without release </w:t>
      </w:r>
      <w:r w:rsidR="003E1AE8" w:rsidRPr="000702BF">
        <w:rPr>
          <w:i/>
        </w:rPr>
        <w:t xml:space="preserve">On, </w:t>
      </w:r>
      <w:r w:rsidR="003E1AE8" w:rsidRPr="000702BF">
        <w:t>Test Mode</w:t>
      </w:r>
      <w:r w:rsidR="003E1AE8" w:rsidRPr="000702BF">
        <w:rPr>
          <w:i/>
        </w:rPr>
        <w:t xml:space="preserve"> On </w:t>
      </w:r>
      <w:r w:rsidR="003E1AE8" w:rsidRPr="000702BF">
        <w:t>and Test Loop Function</w:t>
      </w:r>
      <w:r w:rsidR="003E1AE8" w:rsidRPr="000702BF">
        <w:rPr>
          <w:i/>
        </w:rPr>
        <w:t xml:space="preserve"> On</w:t>
      </w:r>
      <w:r w:rsidR="003E1AE8" w:rsidRPr="000702BF">
        <w:t xml:space="preserve"> according to TS 38.508-1 [</w:t>
      </w:r>
      <w:r w:rsidR="00F832ED" w:rsidRPr="000702BF">
        <w:t>12</w:t>
      </w:r>
      <w:r w:rsidR="003E1AE8" w:rsidRPr="000702BF">
        <w:t>] clause 4.5. Message contents are defined in clause 6.2.1.4.3.</w:t>
      </w:r>
    </w:p>
    <w:p w14:paraId="236B9717" w14:textId="77777777" w:rsidR="003E1AE8" w:rsidRPr="000702BF" w:rsidRDefault="003E1AE8" w:rsidP="009D2F95">
      <w:pPr>
        <w:pStyle w:val="Heading5"/>
      </w:pPr>
      <w:bookmarkStart w:id="566" w:name="_Toc27477792"/>
      <w:bookmarkStart w:id="567" w:name="_Toc36226471"/>
      <w:bookmarkStart w:id="568" w:name="_Toc44323726"/>
      <w:bookmarkStart w:id="569" w:name="_Toc52989891"/>
      <w:bookmarkStart w:id="570" w:name="_Toc60823082"/>
      <w:bookmarkStart w:id="571" w:name="_Toc60825004"/>
      <w:bookmarkStart w:id="572" w:name="_Toc69305901"/>
      <w:bookmarkStart w:id="573" w:name="_Toc152356569"/>
      <w:r w:rsidRPr="000702BF">
        <w:t>6.2.1.4.2</w:t>
      </w:r>
      <w:r w:rsidRPr="000702BF">
        <w:tab/>
        <w:t>Test procedure</w:t>
      </w:r>
      <w:bookmarkEnd w:id="566"/>
      <w:bookmarkEnd w:id="567"/>
      <w:bookmarkEnd w:id="568"/>
      <w:bookmarkEnd w:id="569"/>
      <w:bookmarkEnd w:id="570"/>
      <w:bookmarkEnd w:id="571"/>
      <w:bookmarkEnd w:id="572"/>
      <w:bookmarkEnd w:id="573"/>
    </w:p>
    <w:p w14:paraId="7190211F" w14:textId="77777777" w:rsidR="003E1AE8" w:rsidRPr="000702BF" w:rsidRDefault="003E1AE8" w:rsidP="003E1AE8">
      <w:pPr>
        <w:pStyle w:val="B1"/>
      </w:pPr>
      <w:r w:rsidRPr="000702BF">
        <w:t>1.</w:t>
      </w:r>
      <w:r w:rsidRPr="000702BF">
        <w:tab/>
        <w:t>SS sends uplink scheduling information for each UL HARQ process via PDCCH DCI format 0_1 for C_RNTI to schedule the UL RMC according to Table 6.2.1.4.1-1. Since the UE has no payload and no loopback data to send the UE sends uplink MAC padding bits on the UL RMC.</w:t>
      </w:r>
    </w:p>
    <w:p w14:paraId="4153A550" w14:textId="20B16FA0" w:rsidR="003E1AE8" w:rsidRPr="000702BF" w:rsidRDefault="003E1AE8" w:rsidP="003E1AE8">
      <w:pPr>
        <w:pStyle w:val="B1"/>
      </w:pPr>
      <w:r w:rsidRPr="000702BF">
        <w:t>2.</w:t>
      </w:r>
      <w:r w:rsidRPr="000702BF">
        <w:tab/>
        <w:t>Send continuously uplink power control "up" commands in every uplink scheduling information to the UE; allow at least 200</w:t>
      </w:r>
      <w:r w:rsidR="00201225">
        <w:t xml:space="preserve"> </w:t>
      </w:r>
      <w:r w:rsidRPr="000702BF">
        <w:t>ms starting from the first TPC command in this step for the UE to reach P</w:t>
      </w:r>
      <w:r w:rsidRPr="000702BF">
        <w:rPr>
          <w:vertAlign w:val="subscript"/>
        </w:rPr>
        <w:t>UMAX</w:t>
      </w:r>
      <w:r w:rsidRPr="000702BF">
        <w:t xml:space="preserve"> level.</w:t>
      </w:r>
    </w:p>
    <w:p w14:paraId="40F9BC10" w14:textId="2478115A" w:rsidR="003E1AE8" w:rsidRPr="000702BF" w:rsidRDefault="003E1AE8" w:rsidP="003E1AE8">
      <w:pPr>
        <w:pStyle w:val="B1"/>
      </w:pPr>
      <w:r w:rsidRPr="000702BF">
        <w:t>3.</w:t>
      </w:r>
      <w:r w:rsidRPr="000702BF">
        <w:tab/>
        <w:t>Measure the mean power of the UE in the channel bandwidth of the radio access mode. The period of measurement shall be at least the continuous duration of one active sub-frame (</w:t>
      </w:r>
      <w:r w:rsidR="00201225">
        <w:t>1 ms</w:t>
      </w:r>
      <w:r w:rsidRPr="000702BF">
        <w:t xml:space="preserve">) and in the uplink symbols. For TDD symbols with transient periods are not under test. </w:t>
      </w:r>
      <w:bookmarkStart w:id="574" w:name="_Toc27477793"/>
      <w:bookmarkStart w:id="575" w:name="_Toc36226472"/>
      <w:bookmarkStart w:id="576" w:name="_Toc44323727"/>
      <w:bookmarkStart w:id="577" w:name="_Toc52989892"/>
      <w:bookmarkStart w:id="578" w:name="_Toc60823083"/>
      <w:bookmarkStart w:id="579" w:name="_Toc60825005"/>
      <w:bookmarkStart w:id="580" w:name="_Toc69305902"/>
    </w:p>
    <w:p w14:paraId="47B08F06" w14:textId="77777777" w:rsidR="003E1AE8" w:rsidRPr="000702BF" w:rsidRDefault="003E1AE8" w:rsidP="009D2F95">
      <w:pPr>
        <w:pStyle w:val="Heading5"/>
      </w:pPr>
      <w:bookmarkStart w:id="581" w:name="_Toc152356570"/>
      <w:r w:rsidRPr="000702BF">
        <w:t>6.2.1.4.3</w:t>
      </w:r>
      <w:r w:rsidRPr="000702BF">
        <w:tab/>
        <w:t>Message contents</w:t>
      </w:r>
      <w:bookmarkEnd w:id="574"/>
      <w:bookmarkEnd w:id="575"/>
      <w:bookmarkEnd w:id="576"/>
      <w:bookmarkEnd w:id="577"/>
      <w:bookmarkEnd w:id="578"/>
      <w:bookmarkEnd w:id="579"/>
      <w:bookmarkEnd w:id="580"/>
      <w:bookmarkEnd w:id="581"/>
    </w:p>
    <w:p w14:paraId="5B6BB185" w14:textId="04A86C72" w:rsidR="003E1AE8" w:rsidRPr="000702BF" w:rsidRDefault="003E1AE8" w:rsidP="003E1AE8">
      <w:r w:rsidRPr="000702BF">
        <w:t>Message contents are according to TS 38.508-1 [</w:t>
      </w:r>
      <w:r w:rsidR="004E78CA" w:rsidRPr="000702BF">
        <w:t>12</w:t>
      </w:r>
      <w:r w:rsidRPr="000702BF">
        <w:t>] subclause 4.6 and 5.4 with the following exceptions.</w:t>
      </w:r>
    </w:p>
    <w:p w14:paraId="4D861B13" w14:textId="77777777" w:rsidR="003E1AE8" w:rsidRPr="000702BF" w:rsidRDefault="003E1AE8" w:rsidP="003E1AE8">
      <w:pPr>
        <w:pStyle w:val="TH"/>
      </w:pPr>
      <w:r w:rsidRPr="000702BF">
        <w:lastRenderedPageBreak/>
        <w:t xml:space="preserve">Table 6.2.1.4.3-1: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3E1AE8" w:rsidRPr="000702BF" w14:paraId="4A4C5EA4" w14:textId="77777777" w:rsidTr="008D0E0E">
        <w:trPr>
          <w:jc w:val="center"/>
        </w:trPr>
        <w:tc>
          <w:tcPr>
            <w:tcW w:w="9747" w:type="dxa"/>
          </w:tcPr>
          <w:p w14:paraId="2CC986FD" w14:textId="12688CA2" w:rsidR="003E1AE8" w:rsidRPr="000702BF" w:rsidRDefault="003E1AE8"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BC1DC1" w:rsidRPr="000702BF">
              <w:t>12</w:t>
            </w:r>
            <w:r w:rsidRPr="000702BF">
              <w:t>],</w:t>
            </w:r>
            <w:r w:rsidR="008D0E0E" w:rsidRPr="000702BF">
              <w:t xml:space="preserve"> </w:t>
            </w:r>
            <w:r w:rsidRPr="000702BF">
              <w:t>Table</w:t>
            </w:r>
            <w:r w:rsidR="008D0E0E" w:rsidRPr="000702BF">
              <w:t xml:space="preserve"> </w:t>
            </w:r>
            <w:r w:rsidRPr="000702BF">
              <w:t>4.6.3-118</w:t>
            </w:r>
            <w:r w:rsidR="008D0E0E" w:rsidRPr="000702BF">
              <w:t xml:space="preserve"> </w:t>
            </w:r>
            <w:r w:rsidRPr="000702BF">
              <w:t>with</w:t>
            </w:r>
            <w:r w:rsidR="008D0E0E" w:rsidRPr="000702BF">
              <w:t xml:space="preserve"> </w:t>
            </w:r>
            <w:r w:rsidRPr="000702BF">
              <w:t>condition</w:t>
            </w:r>
            <w:r w:rsidR="008D0E0E" w:rsidRPr="000702BF">
              <w:t xml:space="preserve"> </w:t>
            </w:r>
            <w:r w:rsidRPr="000702BF">
              <w:t>TRANSFORM_PRECODER_ENABLED</w:t>
            </w:r>
          </w:p>
        </w:tc>
      </w:tr>
    </w:tbl>
    <w:p w14:paraId="6ED7A566" w14:textId="77777777" w:rsidR="003E1AE8" w:rsidRPr="000702BF" w:rsidRDefault="003E1AE8" w:rsidP="003E1AE8"/>
    <w:p w14:paraId="61F12281" w14:textId="77777777" w:rsidR="003E1AE8" w:rsidRPr="000702BF" w:rsidRDefault="003E1AE8" w:rsidP="009D2F95">
      <w:pPr>
        <w:pStyle w:val="Heading4"/>
      </w:pPr>
      <w:bookmarkStart w:id="582" w:name="_Toc152356571"/>
      <w:r w:rsidRPr="000702BF">
        <w:t>6.2.1.5</w:t>
      </w:r>
      <w:r w:rsidRPr="000702BF">
        <w:tab/>
        <w:t>Test requirement</w:t>
      </w:r>
      <w:bookmarkEnd w:id="582"/>
    </w:p>
    <w:p w14:paraId="7AC590CB" w14:textId="77777777" w:rsidR="003E1AE8" w:rsidRPr="000702BF" w:rsidRDefault="003E1AE8" w:rsidP="003E1AE8">
      <w:r w:rsidRPr="000702BF">
        <w:t>The maximum output power, derived in step 3 shall be within the range prescribed by the nominal maximum output power and tolerance in Table 6.2.1.5-1</w:t>
      </w:r>
      <w:r w:rsidRPr="000702BF">
        <w:rPr>
          <w:rFonts w:eastAsia="SimSun"/>
          <w:lang w:eastAsia="zh-CN"/>
        </w:rPr>
        <w:t xml:space="preserve"> for Power Class 3</w:t>
      </w:r>
      <w:r w:rsidRPr="000702BF">
        <w:t>.</w:t>
      </w:r>
    </w:p>
    <w:p w14:paraId="18DA728C" w14:textId="6F80009C" w:rsidR="003E1AE8" w:rsidRPr="000702BF" w:rsidRDefault="003E1AE8" w:rsidP="00071F95">
      <w:pPr>
        <w:pStyle w:val="TH"/>
      </w:pPr>
      <w:r w:rsidRPr="000702BF">
        <w:t>Table 6.2.1.5-1: Maximum Output Power test requirement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335"/>
        <w:gridCol w:w="2610"/>
        <w:gridCol w:w="2304"/>
      </w:tblGrid>
      <w:tr w:rsidR="00D21047" w:rsidRPr="000702BF" w14:paraId="4F96E144" w14:textId="77777777" w:rsidTr="008D0E0E">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1DB3F336" w14:textId="274E743F" w:rsidR="00D21047" w:rsidRPr="000702BF" w:rsidRDefault="00D21047"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2610" w:type="dxa"/>
            <w:tcBorders>
              <w:top w:val="single" w:sz="4" w:space="0" w:color="auto"/>
              <w:left w:val="single" w:sz="4" w:space="0" w:color="auto"/>
              <w:bottom w:val="single" w:sz="4" w:space="0" w:color="auto"/>
              <w:right w:val="single" w:sz="4" w:space="0" w:color="auto"/>
            </w:tcBorders>
          </w:tcPr>
          <w:p w14:paraId="1B861684" w14:textId="77FF7D29" w:rsidR="00D21047" w:rsidRPr="000702BF" w:rsidRDefault="00D21047" w:rsidP="00AE3F12">
            <w:pPr>
              <w:pStyle w:val="TAH"/>
            </w:pPr>
            <w:r w:rsidRPr="000702BF">
              <w:t>Class</w:t>
            </w:r>
            <w:r w:rsidR="008D0E0E" w:rsidRPr="000702BF">
              <w:t xml:space="preserve"> </w:t>
            </w:r>
            <w:r w:rsidRPr="000702BF">
              <w:t>3</w:t>
            </w:r>
            <w:r w:rsidR="008D0E0E" w:rsidRPr="000702BF">
              <w:t xml:space="preserve"> </w:t>
            </w:r>
            <w:r w:rsidRPr="000702BF">
              <w:t>(dBm)</w:t>
            </w:r>
          </w:p>
        </w:tc>
        <w:tc>
          <w:tcPr>
            <w:tcW w:w="2304" w:type="dxa"/>
            <w:tcBorders>
              <w:top w:val="single" w:sz="4" w:space="0" w:color="auto"/>
              <w:left w:val="single" w:sz="4" w:space="0" w:color="auto"/>
              <w:bottom w:val="single" w:sz="4" w:space="0" w:color="auto"/>
              <w:right w:val="single" w:sz="4" w:space="0" w:color="auto"/>
            </w:tcBorders>
            <w:hideMark/>
          </w:tcPr>
          <w:p w14:paraId="021A8CC4" w14:textId="6245882D" w:rsidR="00D21047" w:rsidRPr="000702BF" w:rsidRDefault="00D21047" w:rsidP="00AE3F12">
            <w:pPr>
              <w:pStyle w:val="TAH"/>
            </w:pPr>
            <w:r w:rsidRPr="000702BF">
              <w:t>Tolerance</w:t>
            </w:r>
            <w:r w:rsidR="008D0E0E" w:rsidRPr="000702BF">
              <w:t xml:space="preserve"> </w:t>
            </w:r>
            <w:r w:rsidRPr="000702BF">
              <w:t>(dB)</w:t>
            </w:r>
          </w:p>
        </w:tc>
      </w:tr>
      <w:tr w:rsidR="00D21047" w:rsidRPr="000702BF" w14:paraId="6D4F9222" w14:textId="77777777" w:rsidTr="008D0E0E">
        <w:trPr>
          <w:jc w:val="center"/>
        </w:trPr>
        <w:tc>
          <w:tcPr>
            <w:tcW w:w="2335" w:type="dxa"/>
            <w:tcBorders>
              <w:top w:val="single" w:sz="4" w:space="0" w:color="auto"/>
              <w:left w:val="single" w:sz="4" w:space="0" w:color="auto"/>
              <w:bottom w:val="single" w:sz="4" w:space="0" w:color="auto"/>
              <w:right w:val="single" w:sz="4" w:space="0" w:color="auto"/>
            </w:tcBorders>
            <w:vAlign w:val="center"/>
          </w:tcPr>
          <w:p w14:paraId="6A4CD208" w14:textId="77777777" w:rsidR="00D21047" w:rsidRPr="000702BF" w:rsidRDefault="00D21047" w:rsidP="00AE3F12">
            <w:pPr>
              <w:pStyle w:val="TAC"/>
            </w:pPr>
            <w:r w:rsidRPr="000702BF">
              <w:t>N256</w:t>
            </w:r>
          </w:p>
        </w:tc>
        <w:tc>
          <w:tcPr>
            <w:tcW w:w="2610" w:type="dxa"/>
            <w:tcBorders>
              <w:top w:val="single" w:sz="4" w:space="0" w:color="auto"/>
              <w:left w:val="single" w:sz="4" w:space="0" w:color="auto"/>
              <w:bottom w:val="single" w:sz="4" w:space="0" w:color="auto"/>
              <w:right w:val="single" w:sz="4" w:space="0" w:color="auto"/>
            </w:tcBorders>
            <w:vAlign w:val="center"/>
          </w:tcPr>
          <w:p w14:paraId="20227611" w14:textId="77777777" w:rsidR="00D21047" w:rsidRPr="000702BF" w:rsidRDefault="00D21047" w:rsidP="00AE3F12">
            <w:pPr>
              <w:pStyle w:val="TAC"/>
            </w:pPr>
            <w:r w:rsidRPr="000702BF">
              <w:t>23</w:t>
            </w:r>
          </w:p>
        </w:tc>
        <w:tc>
          <w:tcPr>
            <w:tcW w:w="2304" w:type="dxa"/>
            <w:tcBorders>
              <w:top w:val="single" w:sz="4" w:space="0" w:color="auto"/>
              <w:left w:val="single" w:sz="4" w:space="0" w:color="auto"/>
              <w:bottom w:val="single" w:sz="4" w:space="0" w:color="auto"/>
              <w:right w:val="single" w:sz="4" w:space="0" w:color="auto"/>
            </w:tcBorders>
          </w:tcPr>
          <w:p w14:paraId="65183900" w14:textId="77777777" w:rsidR="00D21047" w:rsidRPr="000702BF" w:rsidRDefault="00D21047" w:rsidP="00AE3F12">
            <w:pPr>
              <w:pStyle w:val="TAC"/>
            </w:pPr>
            <w:r w:rsidRPr="000702BF">
              <w:t>±2±TT</w:t>
            </w:r>
          </w:p>
        </w:tc>
      </w:tr>
      <w:tr w:rsidR="00D21047" w:rsidRPr="000702BF" w14:paraId="4F52453E" w14:textId="77777777" w:rsidTr="008D0E0E">
        <w:trPr>
          <w:jc w:val="center"/>
        </w:trPr>
        <w:tc>
          <w:tcPr>
            <w:tcW w:w="2335" w:type="dxa"/>
            <w:tcBorders>
              <w:top w:val="single" w:sz="4" w:space="0" w:color="auto"/>
              <w:left w:val="single" w:sz="4" w:space="0" w:color="auto"/>
              <w:bottom w:val="single" w:sz="4" w:space="0" w:color="auto"/>
              <w:right w:val="single" w:sz="4" w:space="0" w:color="auto"/>
            </w:tcBorders>
            <w:vAlign w:val="center"/>
          </w:tcPr>
          <w:p w14:paraId="20A61A17" w14:textId="77777777" w:rsidR="00D21047" w:rsidRPr="000702BF" w:rsidRDefault="00D21047" w:rsidP="00AE3F12">
            <w:pPr>
              <w:pStyle w:val="TAC"/>
            </w:pPr>
            <w:r w:rsidRPr="000702BF">
              <w:t>N255</w:t>
            </w:r>
          </w:p>
        </w:tc>
        <w:tc>
          <w:tcPr>
            <w:tcW w:w="2610" w:type="dxa"/>
            <w:tcBorders>
              <w:top w:val="single" w:sz="4" w:space="0" w:color="auto"/>
              <w:left w:val="single" w:sz="4" w:space="0" w:color="auto"/>
              <w:bottom w:val="single" w:sz="4" w:space="0" w:color="auto"/>
              <w:right w:val="single" w:sz="4" w:space="0" w:color="auto"/>
            </w:tcBorders>
            <w:vAlign w:val="center"/>
          </w:tcPr>
          <w:p w14:paraId="1F43A206" w14:textId="77777777" w:rsidR="00D21047" w:rsidRPr="000702BF" w:rsidRDefault="00D21047" w:rsidP="00AE3F12">
            <w:pPr>
              <w:pStyle w:val="TAC"/>
            </w:pPr>
            <w:r w:rsidRPr="000702BF">
              <w:t>23</w:t>
            </w:r>
          </w:p>
        </w:tc>
        <w:tc>
          <w:tcPr>
            <w:tcW w:w="2304" w:type="dxa"/>
            <w:tcBorders>
              <w:top w:val="single" w:sz="4" w:space="0" w:color="auto"/>
              <w:left w:val="single" w:sz="4" w:space="0" w:color="auto"/>
              <w:bottom w:val="single" w:sz="4" w:space="0" w:color="auto"/>
              <w:right w:val="single" w:sz="4" w:space="0" w:color="auto"/>
            </w:tcBorders>
          </w:tcPr>
          <w:p w14:paraId="00AB8677" w14:textId="77777777" w:rsidR="00D21047" w:rsidRPr="000702BF" w:rsidRDefault="00D21047" w:rsidP="00AE3F12">
            <w:pPr>
              <w:pStyle w:val="TAC"/>
            </w:pPr>
            <w:r w:rsidRPr="000702BF">
              <w:t>±2±TT</w:t>
            </w:r>
          </w:p>
        </w:tc>
      </w:tr>
      <w:tr w:rsidR="00D21047" w:rsidRPr="000702BF" w14:paraId="0D8E4A54" w14:textId="77777777" w:rsidTr="008D0E0E">
        <w:trPr>
          <w:jc w:val="center"/>
        </w:trPr>
        <w:tc>
          <w:tcPr>
            <w:tcW w:w="7249" w:type="dxa"/>
            <w:gridSpan w:val="3"/>
            <w:tcBorders>
              <w:top w:val="single" w:sz="4" w:space="0" w:color="auto"/>
              <w:left w:val="single" w:sz="4" w:space="0" w:color="auto"/>
              <w:bottom w:val="single" w:sz="4" w:space="0" w:color="auto"/>
              <w:right w:val="single" w:sz="4" w:space="0" w:color="auto"/>
            </w:tcBorders>
            <w:vAlign w:val="center"/>
            <w:hideMark/>
          </w:tcPr>
          <w:p w14:paraId="22373657" w14:textId="58D0FA52" w:rsidR="00D21047" w:rsidRPr="000702BF" w:rsidRDefault="00D21047" w:rsidP="00AE3F12">
            <w:pPr>
              <w:pStyle w:val="TAN"/>
            </w:pPr>
            <w:r w:rsidRPr="000702BF">
              <w:t>NOTE</w:t>
            </w:r>
            <w:r w:rsidR="008D0E0E" w:rsidRPr="000702BF">
              <w:t xml:space="preserve"> </w:t>
            </w:r>
            <w:r w:rsidRPr="000702BF">
              <w:t>1:</w:t>
            </w:r>
            <w:r w:rsidRPr="000702BF">
              <w:tab/>
              <w:t>P</w:t>
            </w:r>
            <w:r w:rsidRPr="000702BF">
              <w:rPr>
                <w:vertAlign w:val="subscript"/>
              </w:rPr>
              <w:t>PowerClass</w:t>
            </w:r>
            <w:r w:rsidR="008D0E0E" w:rsidRPr="000702BF">
              <w:t xml:space="preserve"> </w:t>
            </w:r>
            <w:r w:rsidRPr="000702BF">
              <w:t>is</w:t>
            </w:r>
            <w:r w:rsidR="008D0E0E" w:rsidRPr="000702BF">
              <w:t xml:space="preserve"> </w:t>
            </w:r>
            <w:r w:rsidRPr="000702BF">
              <w:t>the</w:t>
            </w:r>
            <w:r w:rsidR="008D0E0E" w:rsidRPr="000702BF">
              <w:t xml:space="preserve"> </w:t>
            </w:r>
            <w:r w:rsidRPr="000702BF">
              <w:t>maximum</w:t>
            </w:r>
            <w:r w:rsidR="008D0E0E" w:rsidRPr="000702BF">
              <w:t xml:space="preserve"> </w:t>
            </w:r>
            <w:r w:rsidRPr="000702BF">
              <w:t>UE</w:t>
            </w:r>
            <w:r w:rsidR="008D0E0E" w:rsidRPr="000702BF">
              <w:t xml:space="preserve"> </w:t>
            </w:r>
            <w:r w:rsidRPr="000702BF">
              <w:t>power</w:t>
            </w:r>
            <w:r w:rsidR="008D0E0E" w:rsidRPr="000702BF">
              <w:t xml:space="preserve"> </w:t>
            </w:r>
            <w:r w:rsidRPr="000702BF">
              <w:t>specified</w:t>
            </w:r>
            <w:r w:rsidR="008D0E0E" w:rsidRPr="000702BF">
              <w:t xml:space="preserve"> </w:t>
            </w:r>
            <w:r w:rsidRPr="000702BF">
              <w:t>without</w:t>
            </w:r>
            <w:r w:rsidR="008D0E0E" w:rsidRPr="000702BF">
              <w:t xml:space="preserve"> </w:t>
            </w:r>
            <w:r w:rsidRPr="000702BF">
              <w:t>taking</w:t>
            </w:r>
            <w:r w:rsidR="008D0E0E" w:rsidRPr="000702BF">
              <w:t xml:space="preserve"> </w:t>
            </w:r>
            <w:r w:rsidRPr="000702BF">
              <w:t>into</w:t>
            </w:r>
            <w:r w:rsidR="008D0E0E" w:rsidRPr="000702BF">
              <w:t xml:space="preserve"> </w:t>
            </w:r>
            <w:r w:rsidRPr="000702BF">
              <w:t>account</w:t>
            </w:r>
            <w:r w:rsidR="008D0E0E" w:rsidRPr="000702BF">
              <w:t xml:space="preserve"> </w:t>
            </w:r>
            <w:r w:rsidRPr="000702BF">
              <w:t>the</w:t>
            </w:r>
            <w:r w:rsidR="008D0E0E" w:rsidRPr="000702BF">
              <w:t xml:space="preserve"> </w:t>
            </w:r>
            <w:r w:rsidRPr="000702BF">
              <w:t>tolerance</w:t>
            </w:r>
            <w:r w:rsidR="008D0E0E" w:rsidRPr="000702BF">
              <w:t xml:space="preserve"> </w:t>
            </w:r>
          </w:p>
          <w:p w14:paraId="3B2C6C3E" w14:textId="46786616" w:rsidR="00D21047" w:rsidRPr="000702BF" w:rsidRDefault="00D21047" w:rsidP="00AE3F12">
            <w:pPr>
              <w:pStyle w:val="TAN"/>
            </w:pPr>
            <w:r w:rsidRPr="000702BF">
              <w:t>NOTE</w:t>
            </w:r>
            <w:r w:rsidR="008D0E0E" w:rsidRPr="000702BF">
              <w:t xml:space="preserve"> </w:t>
            </w:r>
            <w:r w:rsidRPr="000702BF">
              <w:t>2:</w:t>
            </w:r>
            <w:r w:rsidRPr="000702BF">
              <w:tab/>
              <w:t>Power</w:t>
            </w:r>
            <w:r w:rsidR="008D0E0E" w:rsidRPr="000702BF">
              <w:t xml:space="preserve"> </w:t>
            </w:r>
            <w:r w:rsidRPr="000702BF">
              <w:t>class</w:t>
            </w:r>
            <w:r w:rsidR="008D0E0E" w:rsidRPr="000702BF">
              <w:t xml:space="preserve"> </w:t>
            </w:r>
            <w:r w:rsidRPr="000702BF">
              <w:t>3</w:t>
            </w:r>
            <w:r w:rsidR="008D0E0E" w:rsidRPr="000702BF">
              <w:t xml:space="preserve"> </w:t>
            </w:r>
            <w:r w:rsidRPr="000702BF">
              <w:t>is</w:t>
            </w:r>
            <w:r w:rsidR="008D0E0E" w:rsidRPr="000702BF">
              <w:t xml:space="preserve"> </w:t>
            </w:r>
            <w:r w:rsidRPr="000702BF">
              <w:t>default</w:t>
            </w:r>
            <w:r w:rsidR="008D0E0E" w:rsidRPr="000702BF">
              <w:t xml:space="preserve"> </w:t>
            </w:r>
            <w:r w:rsidRPr="000702BF">
              <w:t>power</w:t>
            </w:r>
            <w:r w:rsidR="008D0E0E" w:rsidRPr="000702BF">
              <w:t xml:space="preserve"> </w:t>
            </w:r>
            <w:r w:rsidRPr="000702BF">
              <w:t>class</w:t>
            </w:r>
            <w:r w:rsidR="008D0E0E" w:rsidRPr="000702BF">
              <w:t xml:space="preserve"> </w:t>
            </w:r>
            <w:r w:rsidRPr="000702BF">
              <w:t>unless</w:t>
            </w:r>
            <w:r w:rsidR="008D0E0E" w:rsidRPr="000702BF">
              <w:t xml:space="preserve"> </w:t>
            </w:r>
            <w:r w:rsidRPr="000702BF">
              <w:t>otherwise</w:t>
            </w:r>
            <w:r w:rsidR="008D0E0E" w:rsidRPr="000702BF">
              <w:t xml:space="preserve"> </w:t>
            </w:r>
            <w:r w:rsidRPr="000702BF">
              <w:t>stated</w:t>
            </w:r>
          </w:p>
          <w:p w14:paraId="324148B0" w14:textId="75317F8C" w:rsidR="00D21047" w:rsidRPr="000702BF" w:rsidRDefault="00D21047" w:rsidP="00AE3F12">
            <w:pPr>
              <w:pStyle w:val="TAN"/>
            </w:pPr>
            <w:r w:rsidRPr="000702BF">
              <w:t>NOTE</w:t>
            </w:r>
            <w:r w:rsidR="008D0E0E" w:rsidRPr="000702BF">
              <w:t xml:space="preserve"> </w:t>
            </w:r>
            <w:r w:rsidRPr="000702BF">
              <w:t>3:</w:t>
            </w:r>
            <w:r w:rsidRPr="000702BF">
              <w:tab/>
            </w:r>
            <w:r w:rsidRPr="000702BF">
              <w:rPr>
                <w:szCs w:val="18"/>
                <w:lang w:eastAsia="fr-FR"/>
              </w:rPr>
              <w:t>TT</w:t>
            </w:r>
            <w:r w:rsidR="008D0E0E" w:rsidRPr="000702BF">
              <w:rPr>
                <w:szCs w:val="18"/>
                <w:lang w:eastAsia="fr-FR"/>
              </w:rPr>
              <w:t xml:space="preserve"> </w:t>
            </w:r>
            <w:r w:rsidRPr="000702BF">
              <w:rPr>
                <w:szCs w:val="18"/>
                <w:lang w:eastAsia="fr-FR"/>
              </w:rPr>
              <w:t>for</w:t>
            </w:r>
            <w:r w:rsidR="008D0E0E" w:rsidRPr="000702BF">
              <w:rPr>
                <w:szCs w:val="18"/>
                <w:lang w:eastAsia="fr-FR"/>
              </w:rPr>
              <w:t xml:space="preserve"> </w:t>
            </w:r>
            <w:r w:rsidRPr="000702BF">
              <w:rPr>
                <w:szCs w:val="18"/>
                <w:lang w:eastAsia="fr-FR"/>
              </w:rPr>
              <w:t>each</w:t>
            </w:r>
            <w:r w:rsidR="008D0E0E" w:rsidRPr="000702BF">
              <w:rPr>
                <w:szCs w:val="18"/>
                <w:lang w:eastAsia="fr-FR"/>
              </w:rPr>
              <w:t xml:space="preserve"> </w:t>
            </w:r>
            <w:r w:rsidRPr="000702BF">
              <w:rPr>
                <w:szCs w:val="18"/>
                <w:lang w:eastAsia="fr-FR"/>
              </w:rPr>
              <w:t>frequency</w:t>
            </w:r>
            <w:r w:rsidR="008D0E0E" w:rsidRPr="000702BF">
              <w:rPr>
                <w:szCs w:val="18"/>
                <w:lang w:eastAsia="fr-FR"/>
              </w:rPr>
              <w:t xml:space="preserve"> </w:t>
            </w:r>
            <w:r w:rsidRPr="000702BF">
              <w:rPr>
                <w:szCs w:val="18"/>
                <w:lang w:eastAsia="fr-FR"/>
              </w:rPr>
              <w:t>and</w:t>
            </w:r>
            <w:r w:rsidR="008D0E0E" w:rsidRPr="000702BF">
              <w:rPr>
                <w:szCs w:val="18"/>
                <w:lang w:eastAsia="fr-FR"/>
              </w:rPr>
              <w:t xml:space="preserve"> </w:t>
            </w:r>
            <w:r w:rsidRPr="000702BF">
              <w:rPr>
                <w:szCs w:val="18"/>
                <w:lang w:eastAsia="fr-FR"/>
              </w:rPr>
              <w:t>channel</w:t>
            </w:r>
            <w:r w:rsidR="008D0E0E" w:rsidRPr="000702BF">
              <w:rPr>
                <w:szCs w:val="18"/>
                <w:lang w:eastAsia="fr-FR"/>
              </w:rPr>
              <w:t xml:space="preserve"> </w:t>
            </w:r>
            <w:r w:rsidRPr="000702BF">
              <w:rPr>
                <w:szCs w:val="18"/>
                <w:lang w:eastAsia="fr-FR"/>
              </w:rPr>
              <w:t>bandwidth</w:t>
            </w:r>
            <w:r w:rsidR="008D0E0E" w:rsidRPr="000702BF">
              <w:rPr>
                <w:szCs w:val="18"/>
                <w:lang w:eastAsia="fr-FR"/>
              </w:rPr>
              <w:t xml:space="preserve"> </w:t>
            </w:r>
            <w:r w:rsidRPr="000702BF">
              <w:rPr>
                <w:szCs w:val="18"/>
                <w:lang w:eastAsia="fr-FR"/>
              </w:rPr>
              <w:t>is</w:t>
            </w:r>
            <w:r w:rsidR="008D0E0E" w:rsidRPr="000702BF">
              <w:rPr>
                <w:szCs w:val="18"/>
                <w:lang w:eastAsia="fr-FR"/>
              </w:rPr>
              <w:t xml:space="preserve"> </w:t>
            </w:r>
            <w:r w:rsidRPr="000702BF">
              <w:rPr>
                <w:szCs w:val="18"/>
                <w:lang w:eastAsia="fr-FR"/>
              </w:rPr>
              <w:t>specified</w:t>
            </w:r>
            <w:r w:rsidR="008D0E0E" w:rsidRPr="000702BF">
              <w:rPr>
                <w:szCs w:val="18"/>
                <w:lang w:eastAsia="fr-FR"/>
              </w:rPr>
              <w:t xml:space="preserve"> </w:t>
            </w:r>
            <w:r w:rsidRPr="000702BF">
              <w:rPr>
                <w:szCs w:val="18"/>
                <w:lang w:eastAsia="fr-FR"/>
              </w:rPr>
              <w:t>in</w:t>
            </w:r>
            <w:r w:rsidR="008D0E0E" w:rsidRPr="000702BF">
              <w:rPr>
                <w:szCs w:val="18"/>
                <w:lang w:eastAsia="fr-FR"/>
              </w:rPr>
              <w:t xml:space="preserve"> </w:t>
            </w:r>
            <w:r w:rsidRPr="000702BF">
              <w:rPr>
                <w:szCs w:val="18"/>
                <w:lang w:eastAsia="fr-FR"/>
              </w:rPr>
              <w:t>Table</w:t>
            </w:r>
            <w:r w:rsidR="008D0E0E" w:rsidRPr="000702BF">
              <w:rPr>
                <w:szCs w:val="18"/>
                <w:lang w:eastAsia="fr-FR"/>
              </w:rPr>
              <w:t xml:space="preserve"> </w:t>
            </w:r>
            <w:r w:rsidRPr="000702BF">
              <w:rPr>
                <w:szCs w:val="18"/>
                <w:lang w:eastAsia="fr-FR"/>
              </w:rPr>
              <w:t>6.2.1.5-2</w:t>
            </w:r>
          </w:p>
        </w:tc>
      </w:tr>
    </w:tbl>
    <w:p w14:paraId="65AC5C60" w14:textId="49F89511" w:rsidR="00D21047" w:rsidRPr="000702BF" w:rsidRDefault="00D21047" w:rsidP="00AE4C53"/>
    <w:p w14:paraId="6C05D3D0" w14:textId="77777777" w:rsidR="002F0C64" w:rsidRPr="000702BF" w:rsidRDefault="002F0C64" w:rsidP="00CD1DFB">
      <w:pPr>
        <w:pStyle w:val="TH"/>
      </w:pPr>
      <w:r w:rsidRPr="000702BF">
        <w:t>Table 6.2.1.5-2: Test Tolerance (UE maximum output power)</w:t>
      </w:r>
    </w:p>
    <w:p w14:paraId="607B9939" w14:textId="192DFDFA" w:rsidR="002F0C64" w:rsidRPr="000702BF" w:rsidRDefault="005217E2" w:rsidP="002F0C64">
      <w:pPr>
        <w:pStyle w:val="TH"/>
      </w:pPr>
      <w:r>
        <w:rPr>
          <w:bCs/>
        </w:rPr>
        <w:t>[to be updated]</w:t>
      </w:r>
    </w:p>
    <w:p w14:paraId="14E587BB" w14:textId="77777777" w:rsidR="00F24F0C" w:rsidRPr="000702BF" w:rsidRDefault="00F24F0C" w:rsidP="00F24F0C">
      <w:pPr>
        <w:pStyle w:val="Heading3"/>
      </w:pPr>
      <w:bookmarkStart w:id="583" w:name="_Toc27477795"/>
      <w:bookmarkStart w:id="584" w:name="_Toc36226474"/>
      <w:bookmarkStart w:id="585" w:name="_Toc44323729"/>
      <w:bookmarkStart w:id="586" w:name="_Toc52989894"/>
      <w:bookmarkStart w:id="587" w:name="_Toc60823085"/>
      <w:bookmarkStart w:id="588" w:name="_Toc60825007"/>
      <w:bookmarkStart w:id="589" w:name="_Toc69305904"/>
      <w:bookmarkStart w:id="590" w:name="_Toc69309748"/>
      <w:bookmarkStart w:id="591" w:name="_Toc76020060"/>
      <w:bookmarkStart w:id="592" w:name="_Toc83720530"/>
      <w:bookmarkStart w:id="593" w:name="_Toc90916384"/>
      <w:bookmarkStart w:id="594" w:name="_Toc90916581"/>
      <w:bookmarkStart w:id="595" w:name="_Toc90917337"/>
      <w:bookmarkStart w:id="596" w:name="_Toc137543587"/>
      <w:bookmarkStart w:id="597" w:name="_Toc152356572"/>
      <w:r w:rsidRPr="000702BF">
        <w:t>6.2.2</w:t>
      </w:r>
      <w:r w:rsidRPr="000702BF">
        <w:tab/>
        <w:t>UE maximum output power reduction</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r w:rsidRPr="000702BF">
        <w:t xml:space="preserve"> </w:t>
      </w:r>
    </w:p>
    <w:p w14:paraId="4494BB6B" w14:textId="7DBA3898" w:rsidR="00F24F0C" w:rsidRPr="000702BF" w:rsidRDefault="00F24F0C" w:rsidP="00F24F0C">
      <w:pPr>
        <w:pStyle w:val="EditorsNote"/>
      </w:pPr>
      <w:r w:rsidRPr="000702BF">
        <w:t>Editor</w:t>
      </w:r>
      <w:r w:rsidR="0002370F" w:rsidRPr="000702BF">
        <w:t>'</w:t>
      </w:r>
      <w:r w:rsidRPr="000702BF">
        <w:t>s Note: This clause is incomplete. The following aspects are either missing or not yet determined:</w:t>
      </w:r>
    </w:p>
    <w:p w14:paraId="18E6D157" w14:textId="77777777" w:rsidR="00F24F0C" w:rsidRPr="000702BF" w:rsidRDefault="00F24F0C" w:rsidP="00F24F0C">
      <w:pPr>
        <w:pStyle w:val="EditorsNote"/>
      </w:pPr>
      <w:r w:rsidRPr="000702BF">
        <w:t>- Addition to applicability spec is pending</w:t>
      </w:r>
    </w:p>
    <w:p w14:paraId="69F9A56F" w14:textId="7790C5E5" w:rsidR="00F24F0C" w:rsidRPr="000702BF" w:rsidRDefault="00F24F0C" w:rsidP="00F24F0C">
      <w:pPr>
        <w:pStyle w:val="EditorsNote"/>
      </w:pPr>
      <w:r w:rsidRPr="000702BF">
        <w:t xml:space="preserve">- Initial condition and call setup procedure to support NR satellite access is </w:t>
      </w:r>
      <w:r w:rsidR="008B19AB">
        <w:t>to be updated</w:t>
      </w:r>
    </w:p>
    <w:p w14:paraId="294C8152" w14:textId="78D63FB7" w:rsidR="00F24F0C" w:rsidRPr="000702BF" w:rsidRDefault="00F24F0C" w:rsidP="00F24F0C">
      <w:pPr>
        <w:pStyle w:val="EditorsNote"/>
      </w:pPr>
      <w:r w:rsidRPr="000702BF">
        <w:t xml:space="preserve">- Message exceptions specific to satellite access is </w:t>
      </w:r>
      <w:r w:rsidR="008B19AB">
        <w:t>to be updated</w:t>
      </w:r>
    </w:p>
    <w:p w14:paraId="42C2741D" w14:textId="3FF2EF56" w:rsidR="00F24F0C" w:rsidRPr="000702BF" w:rsidRDefault="00F24F0C" w:rsidP="00071F95">
      <w:pPr>
        <w:pStyle w:val="EditorsNote"/>
      </w:pPr>
      <w:r w:rsidRPr="000702BF">
        <w:t xml:space="preserve">- Annex F MU/TT is </w:t>
      </w:r>
      <w:r w:rsidR="008B19AB">
        <w:t>to be updated</w:t>
      </w:r>
    </w:p>
    <w:p w14:paraId="0BF0CA0B" w14:textId="263F888D" w:rsidR="005731FC" w:rsidRPr="000702BF" w:rsidRDefault="005731FC" w:rsidP="00071F95">
      <w:pPr>
        <w:pStyle w:val="EditorsNote"/>
        <w:rPr>
          <w:lang w:eastAsia="zh-TW"/>
        </w:rPr>
      </w:pPr>
      <w:r w:rsidRPr="000702BF">
        <w:t xml:space="preserve">- Verification of UE frequency pre-compensation is </w:t>
      </w:r>
      <w:r w:rsidR="008B19AB">
        <w:t>to be updated</w:t>
      </w:r>
    </w:p>
    <w:p w14:paraId="38ED61FD" w14:textId="77777777" w:rsidR="00F24F0C" w:rsidRPr="000702BF" w:rsidRDefault="00F24F0C" w:rsidP="009D2F95">
      <w:pPr>
        <w:pStyle w:val="Heading4"/>
      </w:pPr>
      <w:bookmarkStart w:id="598" w:name="_Toc27477796"/>
      <w:bookmarkStart w:id="599" w:name="_Toc36226475"/>
      <w:bookmarkStart w:id="600" w:name="_Toc44323730"/>
      <w:bookmarkStart w:id="601" w:name="_Toc52989895"/>
      <w:bookmarkStart w:id="602" w:name="_Toc60823086"/>
      <w:bookmarkStart w:id="603" w:name="_Toc60825008"/>
      <w:bookmarkStart w:id="604" w:name="_Toc69305905"/>
      <w:bookmarkStart w:id="605" w:name="_Toc152356573"/>
      <w:r w:rsidRPr="000702BF">
        <w:t>6.2.2.1</w:t>
      </w:r>
      <w:r w:rsidRPr="000702BF">
        <w:tab/>
        <w:t>Test purpose</w:t>
      </w:r>
      <w:bookmarkEnd w:id="598"/>
      <w:bookmarkEnd w:id="599"/>
      <w:bookmarkEnd w:id="600"/>
      <w:bookmarkEnd w:id="601"/>
      <w:bookmarkEnd w:id="602"/>
      <w:bookmarkEnd w:id="603"/>
      <w:bookmarkEnd w:id="604"/>
      <w:bookmarkEnd w:id="605"/>
    </w:p>
    <w:p w14:paraId="05D4FE81" w14:textId="77777777" w:rsidR="00F24F0C" w:rsidRPr="000702BF" w:rsidRDefault="00F24F0C" w:rsidP="00F24F0C">
      <w:r w:rsidRPr="000702BF">
        <w:t>The number of RB identified in Table 6.2.</w:t>
      </w:r>
      <w:r w:rsidRPr="000702BF">
        <w:rPr>
          <w:lang w:eastAsia="zh-CN"/>
        </w:rPr>
        <w:t>2</w:t>
      </w:r>
      <w:r w:rsidRPr="000702BF">
        <w:t>.3-1 is based on meeting the requirements for adjacent channel leakage ratio and the maximum power reduction (MPR) due to Cubic Metric (CM).</w:t>
      </w:r>
    </w:p>
    <w:p w14:paraId="57345B4D" w14:textId="77777777" w:rsidR="00F24F0C" w:rsidRPr="000702BF" w:rsidRDefault="00F24F0C" w:rsidP="009D2F95">
      <w:pPr>
        <w:pStyle w:val="Heading4"/>
      </w:pPr>
      <w:bookmarkStart w:id="606" w:name="_Toc27477797"/>
      <w:bookmarkStart w:id="607" w:name="_Toc36226476"/>
      <w:bookmarkStart w:id="608" w:name="_Toc44323731"/>
      <w:bookmarkStart w:id="609" w:name="_Toc52989896"/>
      <w:bookmarkStart w:id="610" w:name="_Toc60823087"/>
      <w:bookmarkStart w:id="611" w:name="_Toc60825009"/>
      <w:bookmarkStart w:id="612" w:name="_Toc69305906"/>
      <w:bookmarkStart w:id="613" w:name="_Toc152356574"/>
      <w:r w:rsidRPr="000702BF">
        <w:t>6.2.2.2</w:t>
      </w:r>
      <w:r w:rsidRPr="000702BF">
        <w:tab/>
        <w:t>Test applicability</w:t>
      </w:r>
      <w:bookmarkEnd w:id="606"/>
      <w:bookmarkEnd w:id="607"/>
      <w:bookmarkEnd w:id="608"/>
      <w:bookmarkEnd w:id="609"/>
      <w:bookmarkEnd w:id="610"/>
      <w:bookmarkEnd w:id="611"/>
      <w:bookmarkEnd w:id="612"/>
      <w:bookmarkEnd w:id="613"/>
    </w:p>
    <w:p w14:paraId="0E9F7AE8" w14:textId="77777777" w:rsidR="00F24F0C" w:rsidRPr="000702BF" w:rsidRDefault="00F24F0C" w:rsidP="00F24F0C">
      <w:pPr>
        <w:rPr>
          <w:lang w:eastAsia="zh-CN"/>
        </w:rPr>
      </w:pPr>
      <w:r w:rsidRPr="000702BF">
        <w:t>The requirements of this test apply to all types of NR Power Class 3 UE release 17 and forward that support satellite access operation.</w:t>
      </w:r>
    </w:p>
    <w:p w14:paraId="173AD945" w14:textId="76D98B13" w:rsidR="00F24F0C" w:rsidRPr="000702BF" w:rsidRDefault="00F24F0C" w:rsidP="00F24F0C">
      <w:pPr>
        <w:pStyle w:val="NO"/>
      </w:pPr>
      <w:r w:rsidRPr="000702BF">
        <w:t>NOTE:</w:t>
      </w:r>
      <w:r w:rsidRPr="000702BF">
        <w:tab/>
        <w:t xml:space="preserve">Test execution </w:t>
      </w:r>
      <w:r w:rsidRPr="000702BF">
        <w:rPr>
          <w:lang w:eastAsia="zh-CN"/>
        </w:rPr>
        <w:t xml:space="preserve">is </w:t>
      </w:r>
      <w:r w:rsidRPr="000702BF">
        <w:t xml:space="preserve">not necessary if TS 38.521-5 </w:t>
      </w:r>
      <w:r w:rsidR="00201225">
        <w:t xml:space="preserve">clause </w:t>
      </w:r>
      <w:r w:rsidRPr="000702BF">
        <w:rPr>
          <w:lang w:eastAsia="zh-CN"/>
        </w:rPr>
        <w:t>6.5.2.4.1</w:t>
      </w:r>
      <w:r w:rsidRPr="000702BF">
        <w:t xml:space="preserve"> is executed.</w:t>
      </w:r>
    </w:p>
    <w:p w14:paraId="47ADEE61" w14:textId="77777777" w:rsidR="00F24F0C" w:rsidRPr="000702BF" w:rsidRDefault="00F24F0C" w:rsidP="009D2F95">
      <w:pPr>
        <w:pStyle w:val="Heading4"/>
      </w:pPr>
      <w:bookmarkStart w:id="614" w:name="_Toc27477798"/>
      <w:bookmarkStart w:id="615" w:name="_Toc36226477"/>
      <w:bookmarkStart w:id="616" w:name="_Toc44323732"/>
      <w:bookmarkStart w:id="617" w:name="_Toc52989897"/>
      <w:bookmarkStart w:id="618" w:name="_Toc60823088"/>
      <w:bookmarkStart w:id="619" w:name="_Toc60825010"/>
      <w:bookmarkStart w:id="620" w:name="_Toc69305907"/>
      <w:bookmarkStart w:id="621" w:name="_Toc152356575"/>
      <w:r w:rsidRPr="000702BF">
        <w:t>6.2.2.3</w:t>
      </w:r>
      <w:r w:rsidRPr="000702BF">
        <w:tab/>
        <w:t>Minimum conformance requirements</w:t>
      </w:r>
      <w:bookmarkEnd w:id="614"/>
      <w:bookmarkEnd w:id="615"/>
      <w:bookmarkEnd w:id="616"/>
      <w:bookmarkEnd w:id="617"/>
      <w:bookmarkEnd w:id="618"/>
      <w:bookmarkEnd w:id="619"/>
      <w:bookmarkEnd w:id="620"/>
      <w:bookmarkEnd w:id="621"/>
    </w:p>
    <w:p w14:paraId="769ECF8F" w14:textId="77777777" w:rsidR="00F24F0C" w:rsidRPr="000702BF" w:rsidRDefault="00F24F0C" w:rsidP="00F24F0C">
      <w:r w:rsidRPr="000702BF">
        <w:t>UE is allowed to reduce the maximum output power due to higher order modulations and transmit bandwidth configurations. For UE power class 3, the allowed maximum power reduction (MPR) is defined in</w:t>
      </w:r>
      <w:r w:rsidRPr="000702BF">
        <w:rPr>
          <w:rFonts w:eastAsia="DengXian"/>
          <w:lang w:eastAsia="zh-CN"/>
        </w:rPr>
        <w:t xml:space="preserve"> </w:t>
      </w:r>
      <w:r w:rsidRPr="000702BF">
        <w:t>Table 6.2.2</w:t>
      </w:r>
      <w:r w:rsidRPr="000702BF">
        <w:rPr>
          <w:rFonts w:eastAsia="DengXian"/>
          <w:lang w:eastAsia="zh-CN"/>
        </w:rPr>
        <w:t>.3</w:t>
      </w:r>
      <w:r w:rsidRPr="000702BF">
        <w:t>-1 for channel bandwidths ≤ 100 MHz. T</w:t>
      </w:r>
      <w:r w:rsidRPr="000702BF">
        <w:rPr>
          <w:lang w:eastAsia="zh-CN"/>
        </w:rPr>
        <w:t>he ∆MPR</w:t>
      </w:r>
      <w:r w:rsidRPr="000702BF">
        <w:t xml:space="preserve"> is set to zero.</w:t>
      </w:r>
    </w:p>
    <w:p w14:paraId="458D965D" w14:textId="77777777" w:rsidR="00F24F0C" w:rsidRPr="000702BF" w:rsidRDefault="00F24F0C" w:rsidP="00F24F0C">
      <w:pPr>
        <w:rPr>
          <w:snapToGrid w:val="0"/>
        </w:rPr>
      </w:pPr>
      <w:r w:rsidRPr="000702BF">
        <w:t>The allowed MPR for SRS, PUCCH formats 0, 1, 3 and 4, and PRACH shall be as specified for QPSK modulated DFT-s-OFDM of equivalent RB allocation. The allowed MPR for PUCCH format 2 shall be as specified for QPSK modulated CP-OFDM of equivalent RB allocation.</w:t>
      </w:r>
    </w:p>
    <w:p w14:paraId="63CE3989" w14:textId="77777777" w:rsidR="00F24F0C" w:rsidRPr="000702BF" w:rsidRDefault="00F24F0C" w:rsidP="00F24F0C">
      <w:pPr>
        <w:pStyle w:val="TH"/>
      </w:pPr>
      <w:r w:rsidRPr="000702BF">
        <w:lastRenderedPageBreak/>
        <w:t xml:space="preserve">Table 6.2.2.3-1: Maximum power reduction (MPR) for power </w:t>
      </w:r>
      <w:r w:rsidRPr="000702BF">
        <w:rPr>
          <w:lang w:eastAsia="zh-CN"/>
        </w:rPr>
        <w:t>class</w:t>
      </w:r>
      <w:r w:rsidRPr="000702BF">
        <w:t xml:space="preserve">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153"/>
        <w:gridCol w:w="1154"/>
        <w:gridCol w:w="2097"/>
        <w:gridCol w:w="2097"/>
        <w:gridCol w:w="2071"/>
      </w:tblGrid>
      <w:tr w:rsidR="00F24F0C" w:rsidRPr="000702BF" w14:paraId="0DFEBBAF" w14:textId="77777777" w:rsidTr="008D0E0E">
        <w:trPr>
          <w:jc w:val="center"/>
        </w:trPr>
        <w:tc>
          <w:tcPr>
            <w:tcW w:w="2307" w:type="dxa"/>
            <w:gridSpan w:val="2"/>
            <w:vMerge w:val="restart"/>
            <w:tcBorders>
              <w:top w:val="single" w:sz="4" w:space="0" w:color="auto"/>
              <w:left w:val="single" w:sz="4" w:space="0" w:color="auto"/>
              <w:bottom w:val="single" w:sz="4" w:space="0" w:color="auto"/>
              <w:right w:val="single" w:sz="4" w:space="0" w:color="auto"/>
            </w:tcBorders>
            <w:hideMark/>
          </w:tcPr>
          <w:p w14:paraId="79822F1B" w14:textId="77777777" w:rsidR="00F24F0C" w:rsidRPr="000702BF" w:rsidRDefault="00F24F0C" w:rsidP="00AE3F12">
            <w:pPr>
              <w:pStyle w:val="TAH"/>
            </w:pPr>
            <w:r w:rsidRPr="000702BF">
              <w:t>Modulation</w:t>
            </w:r>
          </w:p>
        </w:tc>
        <w:tc>
          <w:tcPr>
            <w:tcW w:w="6251" w:type="dxa"/>
            <w:gridSpan w:val="3"/>
            <w:tcBorders>
              <w:top w:val="single" w:sz="4" w:space="0" w:color="auto"/>
              <w:left w:val="single" w:sz="4" w:space="0" w:color="auto"/>
              <w:bottom w:val="single" w:sz="4" w:space="0" w:color="auto"/>
              <w:right w:val="single" w:sz="4" w:space="0" w:color="auto"/>
            </w:tcBorders>
          </w:tcPr>
          <w:p w14:paraId="1256260F" w14:textId="51F2B601" w:rsidR="00F24F0C" w:rsidRPr="000702BF" w:rsidRDefault="00F24F0C" w:rsidP="00AE3F12">
            <w:pPr>
              <w:pStyle w:val="TAH"/>
            </w:pPr>
            <w:r w:rsidRPr="000702BF">
              <w:t>MPR</w:t>
            </w:r>
            <w:r w:rsidR="008D0E0E" w:rsidRPr="000702BF">
              <w:t xml:space="preserve"> </w:t>
            </w:r>
            <w:r w:rsidRPr="000702BF">
              <w:t>(dB)</w:t>
            </w:r>
          </w:p>
        </w:tc>
      </w:tr>
      <w:tr w:rsidR="00F24F0C" w:rsidRPr="000702BF" w14:paraId="6BBA1D2D" w14:textId="77777777" w:rsidTr="008D0E0E">
        <w:trPr>
          <w:jc w:val="center"/>
        </w:trPr>
        <w:tc>
          <w:tcPr>
            <w:tcW w:w="2307" w:type="dxa"/>
            <w:gridSpan w:val="2"/>
            <w:vMerge/>
            <w:tcBorders>
              <w:top w:val="single" w:sz="4" w:space="0" w:color="auto"/>
              <w:left w:val="single" w:sz="4" w:space="0" w:color="auto"/>
              <w:bottom w:val="single" w:sz="4" w:space="0" w:color="auto"/>
              <w:right w:val="single" w:sz="4" w:space="0" w:color="auto"/>
            </w:tcBorders>
            <w:vAlign w:val="center"/>
            <w:hideMark/>
          </w:tcPr>
          <w:p w14:paraId="0072DED4" w14:textId="77777777" w:rsidR="00F24F0C" w:rsidRPr="000702BF" w:rsidRDefault="00F24F0C" w:rsidP="00AE3F12">
            <w:pPr>
              <w:pStyle w:val="TAH"/>
            </w:pPr>
          </w:p>
        </w:tc>
        <w:tc>
          <w:tcPr>
            <w:tcW w:w="2097" w:type="dxa"/>
            <w:tcBorders>
              <w:top w:val="single" w:sz="4" w:space="0" w:color="auto"/>
              <w:left w:val="single" w:sz="4" w:space="0" w:color="auto"/>
              <w:bottom w:val="single" w:sz="4" w:space="0" w:color="auto"/>
              <w:right w:val="single" w:sz="4" w:space="0" w:color="auto"/>
            </w:tcBorders>
          </w:tcPr>
          <w:p w14:paraId="51DB0B9C" w14:textId="05E9A40A" w:rsidR="00F24F0C" w:rsidRPr="000702BF" w:rsidRDefault="00F24F0C" w:rsidP="00AE3F12">
            <w:pPr>
              <w:pStyle w:val="TAH"/>
            </w:pPr>
            <w:r w:rsidRPr="000702BF">
              <w:t>Edge</w:t>
            </w:r>
            <w:r w:rsidR="008D0E0E" w:rsidRPr="000702BF">
              <w:t xml:space="preserve"> </w:t>
            </w:r>
            <w:r w:rsidRPr="000702BF">
              <w:t>RB</w:t>
            </w:r>
            <w:r w:rsidR="008D0E0E" w:rsidRPr="000702BF">
              <w:t xml:space="preserve"> </w:t>
            </w:r>
            <w:r w:rsidRPr="000702BF">
              <w:t>allocations</w:t>
            </w:r>
          </w:p>
        </w:tc>
        <w:tc>
          <w:tcPr>
            <w:tcW w:w="2097" w:type="dxa"/>
            <w:tcBorders>
              <w:top w:val="single" w:sz="4" w:space="0" w:color="auto"/>
              <w:left w:val="single" w:sz="4" w:space="0" w:color="auto"/>
              <w:bottom w:val="single" w:sz="4" w:space="0" w:color="auto"/>
              <w:right w:val="single" w:sz="4" w:space="0" w:color="auto"/>
            </w:tcBorders>
            <w:hideMark/>
          </w:tcPr>
          <w:p w14:paraId="5B593A09" w14:textId="29B64E01" w:rsidR="00F24F0C" w:rsidRPr="000702BF" w:rsidRDefault="00F24F0C" w:rsidP="00AE3F12">
            <w:pPr>
              <w:pStyle w:val="TAH"/>
            </w:pPr>
            <w:r w:rsidRPr="000702BF">
              <w:t>Outer</w:t>
            </w:r>
            <w:r w:rsidR="008D0E0E" w:rsidRPr="000702BF">
              <w:t xml:space="preserve"> </w:t>
            </w:r>
            <w:r w:rsidRPr="000702BF">
              <w:t>RB</w:t>
            </w:r>
            <w:r w:rsidR="008D0E0E" w:rsidRPr="000702BF">
              <w:t xml:space="preserve"> </w:t>
            </w:r>
            <w:r w:rsidRPr="000702BF">
              <w:t>allocations</w:t>
            </w:r>
          </w:p>
        </w:tc>
        <w:tc>
          <w:tcPr>
            <w:tcW w:w="2057" w:type="dxa"/>
            <w:tcBorders>
              <w:top w:val="single" w:sz="4" w:space="0" w:color="auto"/>
              <w:left w:val="single" w:sz="4" w:space="0" w:color="auto"/>
              <w:bottom w:val="single" w:sz="4" w:space="0" w:color="auto"/>
              <w:right w:val="single" w:sz="4" w:space="0" w:color="auto"/>
            </w:tcBorders>
            <w:hideMark/>
          </w:tcPr>
          <w:p w14:paraId="091452D3" w14:textId="2D4808FF" w:rsidR="00F24F0C" w:rsidRPr="000702BF" w:rsidRDefault="00F24F0C" w:rsidP="00AE3F12">
            <w:pPr>
              <w:pStyle w:val="TAH"/>
            </w:pPr>
            <w:r w:rsidRPr="000702BF">
              <w:t>Inner</w:t>
            </w:r>
            <w:r w:rsidR="008D0E0E" w:rsidRPr="000702BF">
              <w:t xml:space="preserve"> </w:t>
            </w:r>
            <w:r w:rsidRPr="000702BF">
              <w:t>RB</w:t>
            </w:r>
            <w:r w:rsidR="008D0E0E" w:rsidRPr="000702BF">
              <w:t xml:space="preserve"> </w:t>
            </w:r>
            <w:r w:rsidRPr="000702BF">
              <w:t>allocations</w:t>
            </w:r>
          </w:p>
        </w:tc>
      </w:tr>
      <w:tr w:rsidR="00F24F0C" w:rsidRPr="000702BF" w14:paraId="3A5BA3FD" w14:textId="77777777" w:rsidTr="008D0E0E">
        <w:trPr>
          <w:jc w:val="center"/>
        </w:trPr>
        <w:tc>
          <w:tcPr>
            <w:tcW w:w="1153" w:type="dxa"/>
            <w:vMerge w:val="restart"/>
            <w:tcBorders>
              <w:top w:val="single" w:sz="4" w:space="0" w:color="auto"/>
              <w:left w:val="single" w:sz="4" w:space="0" w:color="auto"/>
              <w:right w:val="single" w:sz="4" w:space="0" w:color="auto"/>
            </w:tcBorders>
            <w:vAlign w:val="center"/>
          </w:tcPr>
          <w:p w14:paraId="5DFE2DD9" w14:textId="77777777" w:rsidR="00F24F0C" w:rsidRPr="000702BF" w:rsidDel="00742F1F" w:rsidRDefault="00F24F0C" w:rsidP="00AE3F12">
            <w:pPr>
              <w:pStyle w:val="TAC"/>
            </w:pPr>
            <w:r w:rsidRPr="000702BF">
              <w:t>DFT-s-OFDM</w:t>
            </w:r>
          </w:p>
        </w:tc>
        <w:tc>
          <w:tcPr>
            <w:tcW w:w="1154" w:type="dxa"/>
            <w:tcBorders>
              <w:top w:val="single" w:sz="4" w:space="0" w:color="auto"/>
              <w:left w:val="single" w:sz="4" w:space="0" w:color="auto"/>
              <w:right w:val="single" w:sz="4" w:space="0" w:color="auto"/>
            </w:tcBorders>
            <w:vAlign w:val="center"/>
          </w:tcPr>
          <w:p w14:paraId="7B31CA40" w14:textId="40DEDBE5" w:rsidR="00F24F0C" w:rsidRPr="000702BF" w:rsidRDefault="00F24F0C" w:rsidP="00AE3F12">
            <w:pPr>
              <w:pStyle w:val="TAC"/>
            </w:pPr>
            <w:r w:rsidRPr="000702BF">
              <w:t>Pi/2</w:t>
            </w:r>
            <w:r w:rsidR="008D0E0E" w:rsidRPr="000702BF">
              <w:t xml:space="preserve"> </w:t>
            </w:r>
            <w:r w:rsidRPr="000702BF">
              <w:t>BPSK</w:t>
            </w:r>
          </w:p>
        </w:tc>
        <w:tc>
          <w:tcPr>
            <w:tcW w:w="4194" w:type="dxa"/>
            <w:gridSpan w:val="2"/>
            <w:tcBorders>
              <w:top w:val="single" w:sz="4" w:space="0" w:color="auto"/>
              <w:left w:val="single" w:sz="4" w:space="0" w:color="auto"/>
              <w:bottom w:val="single" w:sz="4" w:space="0" w:color="auto"/>
              <w:right w:val="single" w:sz="4" w:space="0" w:color="auto"/>
            </w:tcBorders>
          </w:tcPr>
          <w:p w14:paraId="4028F315" w14:textId="560AE449" w:rsidR="00F24F0C" w:rsidRPr="000702BF" w:rsidRDefault="00F24F0C" w:rsidP="00AE3F12">
            <w:pPr>
              <w:pStyle w:val="TAC"/>
            </w:pPr>
            <w:r w:rsidRPr="000702BF">
              <w:t>≤</w:t>
            </w:r>
            <w:r w:rsidR="008D0E0E" w:rsidRPr="000702BF">
              <w:t xml:space="preserve"> </w:t>
            </w:r>
            <w:r w:rsidRPr="000702BF">
              <w:t>0.5</w:t>
            </w:r>
          </w:p>
        </w:tc>
        <w:tc>
          <w:tcPr>
            <w:tcW w:w="2057" w:type="dxa"/>
            <w:tcBorders>
              <w:top w:val="single" w:sz="4" w:space="0" w:color="auto"/>
              <w:left w:val="single" w:sz="4" w:space="0" w:color="auto"/>
              <w:bottom w:val="single" w:sz="4" w:space="0" w:color="auto"/>
              <w:right w:val="single" w:sz="4" w:space="0" w:color="auto"/>
            </w:tcBorders>
          </w:tcPr>
          <w:p w14:paraId="7E0253F4" w14:textId="77777777" w:rsidR="00F24F0C" w:rsidRPr="000702BF" w:rsidRDefault="00F24F0C" w:rsidP="00AE3F12">
            <w:pPr>
              <w:pStyle w:val="TAC"/>
            </w:pPr>
            <w:r w:rsidRPr="000702BF">
              <w:t>0</w:t>
            </w:r>
          </w:p>
        </w:tc>
      </w:tr>
      <w:tr w:rsidR="00F24F0C" w:rsidRPr="000702BF" w14:paraId="277E3482" w14:textId="77777777" w:rsidTr="008D0E0E">
        <w:trPr>
          <w:jc w:val="center"/>
        </w:trPr>
        <w:tc>
          <w:tcPr>
            <w:tcW w:w="1153" w:type="dxa"/>
            <w:vMerge/>
            <w:tcBorders>
              <w:left w:val="single" w:sz="4" w:space="0" w:color="auto"/>
              <w:right w:val="single" w:sz="4" w:space="0" w:color="auto"/>
            </w:tcBorders>
            <w:vAlign w:val="center"/>
          </w:tcPr>
          <w:p w14:paraId="68AEED8F" w14:textId="77777777" w:rsidR="00F24F0C" w:rsidRPr="000702BF" w:rsidRDefault="00F24F0C" w:rsidP="00AE3F12">
            <w:pPr>
              <w:pStyle w:val="TAC"/>
            </w:pPr>
          </w:p>
        </w:tc>
        <w:tc>
          <w:tcPr>
            <w:tcW w:w="1154" w:type="dxa"/>
            <w:tcBorders>
              <w:left w:val="single" w:sz="4" w:space="0" w:color="auto"/>
              <w:right w:val="single" w:sz="4" w:space="0" w:color="auto"/>
            </w:tcBorders>
          </w:tcPr>
          <w:p w14:paraId="19DC8030" w14:textId="77B2FCB8" w:rsidR="00F24F0C" w:rsidRPr="000702BF" w:rsidRDefault="00F24F0C" w:rsidP="00AE3F12">
            <w:pPr>
              <w:pStyle w:val="TAC"/>
            </w:pPr>
            <w:r w:rsidRPr="000702BF">
              <w:t>Pi/2</w:t>
            </w:r>
            <w:r w:rsidR="008D0E0E" w:rsidRPr="000702BF">
              <w:t xml:space="preserve"> </w:t>
            </w:r>
            <w:r w:rsidRPr="000702BF">
              <w:t>BPSK</w:t>
            </w:r>
            <w:r w:rsidR="008D0E0E" w:rsidRPr="000702BF">
              <w:t xml:space="preserve"> </w:t>
            </w:r>
            <w:r w:rsidRPr="000702BF">
              <w:t>w</w:t>
            </w:r>
            <w:r w:rsidR="008D0E0E" w:rsidRPr="000702BF">
              <w:t xml:space="preserve"> </w:t>
            </w:r>
            <w:r w:rsidRPr="000702BF">
              <w:t>Pi/2</w:t>
            </w:r>
            <w:r w:rsidR="008D0E0E" w:rsidRPr="000702BF">
              <w:t xml:space="preserve"> </w:t>
            </w:r>
            <w:r w:rsidRPr="000702BF">
              <w:t>BPSK</w:t>
            </w:r>
            <w:r w:rsidR="008D0E0E" w:rsidRPr="000702BF">
              <w:t xml:space="preserve"> </w:t>
            </w:r>
            <w:r w:rsidRPr="000702BF">
              <w:t>DMRS</w:t>
            </w:r>
          </w:p>
        </w:tc>
        <w:tc>
          <w:tcPr>
            <w:tcW w:w="2083" w:type="dxa"/>
            <w:tcBorders>
              <w:top w:val="single" w:sz="4" w:space="0" w:color="auto"/>
              <w:left w:val="single" w:sz="4" w:space="0" w:color="auto"/>
              <w:bottom w:val="single" w:sz="4" w:space="0" w:color="auto"/>
              <w:right w:val="single" w:sz="4" w:space="0" w:color="auto"/>
            </w:tcBorders>
          </w:tcPr>
          <w:p w14:paraId="3B2E60DE" w14:textId="223D6097" w:rsidR="00F24F0C" w:rsidRPr="000702BF" w:rsidRDefault="00F24F0C" w:rsidP="00AE3F12">
            <w:pPr>
              <w:pStyle w:val="TAC"/>
            </w:pPr>
            <w:r w:rsidRPr="000702BF">
              <w:rPr>
                <w:rFonts w:eastAsia="ZapfDingbats"/>
              </w:rPr>
              <w:t>≤</w:t>
            </w:r>
            <w:r w:rsidR="008D0E0E" w:rsidRPr="000702BF">
              <w:rPr>
                <w:rFonts w:eastAsia="ZapfDingbats"/>
              </w:rPr>
              <w:t xml:space="preserve"> </w:t>
            </w:r>
            <w:r w:rsidRPr="000702BF">
              <w:rPr>
                <w:rFonts w:eastAsia="ZapfDingbats"/>
              </w:rPr>
              <w:t>0.5</w:t>
            </w:r>
          </w:p>
        </w:tc>
        <w:tc>
          <w:tcPr>
            <w:tcW w:w="4168" w:type="dxa"/>
            <w:gridSpan w:val="2"/>
            <w:tcBorders>
              <w:top w:val="single" w:sz="4" w:space="0" w:color="auto"/>
              <w:left w:val="single" w:sz="4" w:space="0" w:color="auto"/>
              <w:bottom w:val="single" w:sz="4" w:space="0" w:color="auto"/>
              <w:right w:val="single" w:sz="4" w:space="0" w:color="auto"/>
            </w:tcBorders>
          </w:tcPr>
          <w:p w14:paraId="7D46FDA9" w14:textId="77777777" w:rsidR="00F24F0C" w:rsidRPr="000702BF" w:rsidRDefault="00F24F0C" w:rsidP="00AE3F12">
            <w:pPr>
              <w:pStyle w:val="TAC"/>
            </w:pPr>
            <w:r w:rsidRPr="000702BF">
              <w:rPr>
                <w:rFonts w:eastAsia="ZapfDingbats"/>
              </w:rPr>
              <w:t>0</w:t>
            </w:r>
          </w:p>
        </w:tc>
      </w:tr>
      <w:tr w:rsidR="00F24F0C" w:rsidRPr="000702BF" w14:paraId="26350820" w14:textId="77777777" w:rsidTr="008D0E0E">
        <w:trPr>
          <w:jc w:val="center"/>
        </w:trPr>
        <w:tc>
          <w:tcPr>
            <w:tcW w:w="1153" w:type="dxa"/>
            <w:vMerge/>
            <w:tcBorders>
              <w:left w:val="single" w:sz="4" w:space="0" w:color="auto"/>
              <w:right w:val="single" w:sz="4" w:space="0" w:color="auto"/>
            </w:tcBorders>
            <w:vAlign w:val="center"/>
            <w:hideMark/>
          </w:tcPr>
          <w:p w14:paraId="2FB1194C" w14:textId="77777777" w:rsidR="00F24F0C" w:rsidRPr="000702BF" w:rsidRDefault="00F24F0C" w:rsidP="00AE3F12">
            <w:pPr>
              <w:pStyle w:val="TAC"/>
            </w:pPr>
          </w:p>
        </w:tc>
        <w:tc>
          <w:tcPr>
            <w:tcW w:w="1154" w:type="dxa"/>
            <w:tcBorders>
              <w:left w:val="single" w:sz="4" w:space="0" w:color="auto"/>
              <w:right w:val="single" w:sz="4" w:space="0" w:color="auto"/>
            </w:tcBorders>
          </w:tcPr>
          <w:p w14:paraId="382449AF" w14:textId="77777777" w:rsidR="00F24F0C" w:rsidRPr="000702BF" w:rsidRDefault="00F24F0C" w:rsidP="00AE3F12">
            <w:pPr>
              <w:pStyle w:val="TAC"/>
            </w:pPr>
            <w:r w:rsidRPr="000702BF">
              <w:t>QPSK</w:t>
            </w:r>
          </w:p>
        </w:tc>
        <w:tc>
          <w:tcPr>
            <w:tcW w:w="4194" w:type="dxa"/>
            <w:gridSpan w:val="2"/>
            <w:tcBorders>
              <w:top w:val="single" w:sz="4" w:space="0" w:color="auto"/>
              <w:left w:val="single" w:sz="4" w:space="0" w:color="auto"/>
              <w:bottom w:val="single" w:sz="4" w:space="0" w:color="auto"/>
              <w:right w:val="single" w:sz="4" w:space="0" w:color="auto"/>
            </w:tcBorders>
          </w:tcPr>
          <w:p w14:paraId="632B8694" w14:textId="0BB8E18A" w:rsidR="00F24F0C" w:rsidRPr="000702BF" w:rsidRDefault="00F24F0C" w:rsidP="00AE3F12">
            <w:pPr>
              <w:pStyle w:val="TAC"/>
            </w:pPr>
            <w:r w:rsidRPr="000702BF">
              <w:t>≤</w:t>
            </w:r>
            <w:r w:rsidR="008D0E0E" w:rsidRPr="000702BF">
              <w:t xml:space="preserve"> </w:t>
            </w:r>
            <w:r w:rsidRPr="000702BF">
              <w:t>1</w:t>
            </w:r>
          </w:p>
        </w:tc>
        <w:tc>
          <w:tcPr>
            <w:tcW w:w="2057" w:type="dxa"/>
            <w:tcBorders>
              <w:top w:val="single" w:sz="4" w:space="0" w:color="auto"/>
              <w:left w:val="single" w:sz="4" w:space="0" w:color="auto"/>
              <w:bottom w:val="single" w:sz="4" w:space="0" w:color="auto"/>
              <w:right w:val="single" w:sz="4" w:space="0" w:color="auto"/>
            </w:tcBorders>
            <w:hideMark/>
          </w:tcPr>
          <w:p w14:paraId="17D6CAF6" w14:textId="77777777" w:rsidR="00F24F0C" w:rsidRPr="000702BF" w:rsidRDefault="00F24F0C" w:rsidP="00AE3F12">
            <w:pPr>
              <w:pStyle w:val="TAC"/>
            </w:pPr>
            <w:r w:rsidRPr="000702BF">
              <w:t>0</w:t>
            </w:r>
          </w:p>
        </w:tc>
      </w:tr>
      <w:tr w:rsidR="00F24F0C" w:rsidRPr="000702BF" w14:paraId="56F9A067" w14:textId="77777777" w:rsidTr="008D0E0E">
        <w:trPr>
          <w:jc w:val="center"/>
        </w:trPr>
        <w:tc>
          <w:tcPr>
            <w:tcW w:w="1153" w:type="dxa"/>
            <w:vMerge/>
            <w:tcBorders>
              <w:left w:val="single" w:sz="4" w:space="0" w:color="auto"/>
              <w:right w:val="single" w:sz="4" w:space="0" w:color="auto"/>
            </w:tcBorders>
            <w:vAlign w:val="center"/>
            <w:hideMark/>
          </w:tcPr>
          <w:p w14:paraId="5B857569" w14:textId="77777777" w:rsidR="00F24F0C" w:rsidRPr="000702BF" w:rsidRDefault="00F24F0C" w:rsidP="00AE3F12">
            <w:pPr>
              <w:pStyle w:val="TAC"/>
            </w:pPr>
          </w:p>
        </w:tc>
        <w:tc>
          <w:tcPr>
            <w:tcW w:w="1154" w:type="dxa"/>
            <w:tcBorders>
              <w:left w:val="single" w:sz="4" w:space="0" w:color="auto"/>
              <w:right w:val="single" w:sz="4" w:space="0" w:color="auto"/>
            </w:tcBorders>
          </w:tcPr>
          <w:p w14:paraId="29F6296B" w14:textId="7D85661B" w:rsidR="00F24F0C" w:rsidRPr="000702BF" w:rsidRDefault="00F24F0C" w:rsidP="00AE3F12">
            <w:pPr>
              <w:pStyle w:val="TAC"/>
            </w:pPr>
            <w:r w:rsidRPr="000702BF">
              <w:t>16</w:t>
            </w:r>
            <w:r w:rsidR="008D0E0E" w:rsidRPr="000702BF">
              <w:t xml:space="preserve"> </w:t>
            </w:r>
            <w:r w:rsidRPr="000702BF">
              <w:t>QAM</w:t>
            </w:r>
          </w:p>
        </w:tc>
        <w:tc>
          <w:tcPr>
            <w:tcW w:w="4194" w:type="dxa"/>
            <w:gridSpan w:val="2"/>
            <w:tcBorders>
              <w:top w:val="single" w:sz="4" w:space="0" w:color="auto"/>
              <w:left w:val="single" w:sz="4" w:space="0" w:color="auto"/>
              <w:bottom w:val="single" w:sz="4" w:space="0" w:color="auto"/>
              <w:right w:val="single" w:sz="4" w:space="0" w:color="auto"/>
            </w:tcBorders>
          </w:tcPr>
          <w:p w14:paraId="639FB367" w14:textId="1B28E164" w:rsidR="00F24F0C" w:rsidRPr="000702BF" w:rsidRDefault="00F24F0C" w:rsidP="00AE3F12">
            <w:pPr>
              <w:pStyle w:val="TAC"/>
            </w:pPr>
            <w:r w:rsidRPr="000702BF">
              <w:t>≤</w:t>
            </w:r>
            <w:r w:rsidR="008D0E0E" w:rsidRPr="000702BF">
              <w:t xml:space="preserve"> </w:t>
            </w:r>
            <w:r w:rsidRPr="000702BF">
              <w:t>2</w:t>
            </w:r>
          </w:p>
        </w:tc>
        <w:tc>
          <w:tcPr>
            <w:tcW w:w="2057" w:type="dxa"/>
            <w:tcBorders>
              <w:top w:val="single" w:sz="4" w:space="0" w:color="auto"/>
              <w:left w:val="single" w:sz="4" w:space="0" w:color="auto"/>
              <w:bottom w:val="single" w:sz="4" w:space="0" w:color="auto"/>
              <w:right w:val="single" w:sz="4" w:space="0" w:color="auto"/>
            </w:tcBorders>
            <w:hideMark/>
          </w:tcPr>
          <w:p w14:paraId="00B265D7" w14:textId="70B7A004" w:rsidR="00F24F0C" w:rsidRPr="000702BF" w:rsidRDefault="00F24F0C" w:rsidP="00AE3F12">
            <w:pPr>
              <w:pStyle w:val="TAC"/>
            </w:pPr>
            <w:r w:rsidRPr="000702BF">
              <w:t>≤</w:t>
            </w:r>
            <w:r w:rsidR="008D0E0E" w:rsidRPr="000702BF">
              <w:t xml:space="preserve"> </w:t>
            </w:r>
            <w:r w:rsidRPr="000702BF">
              <w:t>1</w:t>
            </w:r>
          </w:p>
        </w:tc>
      </w:tr>
      <w:tr w:rsidR="00F24F0C" w:rsidRPr="000702BF" w14:paraId="1F5D486F" w14:textId="77777777" w:rsidTr="008D0E0E">
        <w:trPr>
          <w:jc w:val="center"/>
        </w:trPr>
        <w:tc>
          <w:tcPr>
            <w:tcW w:w="1153" w:type="dxa"/>
            <w:vMerge/>
            <w:tcBorders>
              <w:left w:val="single" w:sz="4" w:space="0" w:color="auto"/>
              <w:right w:val="single" w:sz="4" w:space="0" w:color="auto"/>
            </w:tcBorders>
            <w:vAlign w:val="center"/>
            <w:hideMark/>
          </w:tcPr>
          <w:p w14:paraId="418B6B35" w14:textId="77777777" w:rsidR="00F24F0C" w:rsidRPr="000702BF" w:rsidRDefault="00F24F0C" w:rsidP="00AE3F12">
            <w:pPr>
              <w:pStyle w:val="TAC"/>
            </w:pPr>
          </w:p>
        </w:tc>
        <w:tc>
          <w:tcPr>
            <w:tcW w:w="1154" w:type="dxa"/>
            <w:tcBorders>
              <w:left w:val="single" w:sz="4" w:space="0" w:color="auto"/>
              <w:right w:val="single" w:sz="4" w:space="0" w:color="auto"/>
            </w:tcBorders>
          </w:tcPr>
          <w:p w14:paraId="1C9CA2C1" w14:textId="643EBD9B" w:rsidR="00F24F0C" w:rsidRPr="000702BF" w:rsidRDefault="00F24F0C" w:rsidP="00AE3F12">
            <w:pPr>
              <w:pStyle w:val="TAC"/>
            </w:pPr>
            <w:r w:rsidRPr="000702BF">
              <w:t>64</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401C7911" w14:textId="5DDCB65C" w:rsidR="00F24F0C" w:rsidRPr="000702BF" w:rsidRDefault="00F24F0C" w:rsidP="00AE3F12">
            <w:pPr>
              <w:pStyle w:val="TAC"/>
            </w:pPr>
            <w:r w:rsidRPr="000702BF">
              <w:t>≤</w:t>
            </w:r>
            <w:r w:rsidR="008D0E0E" w:rsidRPr="000702BF">
              <w:t xml:space="preserve"> </w:t>
            </w:r>
            <w:r w:rsidRPr="000702BF">
              <w:t>2.5</w:t>
            </w:r>
          </w:p>
        </w:tc>
      </w:tr>
      <w:tr w:rsidR="00F24F0C" w:rsidRPr="000702BF" w14:paraId="21D99574" w14:textId="77777777" w:rsidTr="008D0E0E">
        <w:trPr>
          <w:jc w:val="center"/>
        </w:trPr>
        <w:tc>
          <w:tcPr>
            <w:tcW w:w="1153" w:type="dxa"/>
            <w:vMerge/>
            <w:tcBorders>
              <w:left w:val="single" w:sz="4" w:space="0" w:color="auto"/>
              <w:bottom w:val="single" w:sz="4" w:space="0" w:color="auto"/>
              <w:right w:val="single" w:sz="4" w:space="0" w:color="auto"/>
            </w:tcBorders>
            <w:vAlign w:val="center"/>
            <w:hideMark/>
          </w:tcPr>
          <w:p w14:paraId="58B09A32" w14:textId="77777777" w:rsidR="00F24F0C" w:rsidRPr="000702BF" w:rsidRDefault="00F24F0C" w:rsidP="00AE3F12">
            <w:pPr>
              <w:pStyle w:val="TAC"/>
            </w:pPr>
          </w:p>
        </w:tc>
        <w:tc>
          <w:tcPr>
            <w:tcW w:w="1154" w:type="dxa"/>
            <w:tcBorders>
              <w:left w:val="single" w:sz="4" w:space="0" w:color="auto"/>
              <w:bottom w:val="single" w:sz="4" w:space="0" w:color="auto"/>
              <w:right w:val="single" w:sz="4" w:space="0" w:color="auto"/>
            </w:tcBorders>
          </w:tcPr>
          <w:p w14:paraId="0A186222" w14:textId="5A2E3004" w:rsidR="00F24F0C" w:rsidRPr="000702BF" w:rsidRDefault="00F24F0C" w:rsidP="00AE3F12">
            <w:pPr>
              <w:pStyle w:val="TAC"/>
            </w:pPr>
            <w:r w:rsidRPr="000702BF">
              <w:t>256</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64797064" w14:textId="25648A0F" w:rsidR="00F24F0C" w:rsidRPr="000702BF" w:rsidRDefault="00F24F0C" w:rsidP="00AE3F12">
            <w:pPr>
              <w:pStyle w:val="TAC"/>
            </w:pPr>
            <w:r w:rsidRPr="000702BF">
              <w:t>≤</w:t>
            </w:r>
            <w:r w:rsidR="008D0E0E" w:rsidRPr="000702BF">
              <w:t xml:space="preserve"> </w:t>
            </w:r>
            <w:r w:rsidRPr="000702BF">
              <w:t>4.5</w:t>
            </w:r>
          </w:p>
        </w:tc>
      </w:tr>
      <w:tr w:rsidR="00F24F0C" w:rsidRPr="000702BF" w14:paraId="3FFC0FBA" w14:textId="77777777" w:rsidTr="008D0E0E">
        <w:trPr>
          <w:jc w:val="center"/>
        </w:trPr>
        <w:tc>
          <w:tcPr>
            <w:tcW w:w="1153" w:type="dxa"/>
            <w:vMerge w:val="restart"/>
            <w:tcBorders>
              <w:top w:val="single" w:sz="4" w:space="0" w:color="auto"/>
              <w:left w:val="single" w:sz="4" w:space="0" w:color="auto"/>
              <w:right w:val="single" w:sz="4" w:space="0" w:color="auto"/>
            </w:tcBorders>
            <w:vAlign w:val="center"/>
            <w:hideMark/>
          </w:tcPr>
          <w:p w14:paraId="334756E9" w14:textId="77777777" w:rsidR="00F24F0C" w:rsidRPr="000702BF" w:rsidDel="00C13302" w:rsidRDefault="00F24F0C" w:rsidP="00AE3F12">
            <w:pPr>
              <w:pStyle w:val="TAC"/>
            </w:pPr>
            <w:r w:rsidRPr="000702BF">
              <w:t>CP-OFDM</w:t>
            </w:r>
          </w:p>
        </w:tc>
        <w:tc>
          <w:tcPr>
            <w:tcW w:w="1154" w:type="dxa"/>
            <w:tcBorders>
              <w:top w:val="single" w:sz="4" w:space="0" w:color="auto"/>
              <w:left w:val="single" w:sz="4" w:space="0" w:color="auto"/>
              <w:right w:val="single" w:sz="4" w:space="0" w:color="auto"/>
            </w:tcBorders>
          </w:tcPr>
          <w:p w14:paraId="52DE0554" w14:textId="77777777" w:rsidR="00F24F0C" w:rsidRPr="000702BF" w:rsidRDefault="00F24F0C" w:rsidP="00AE3F12">
            <w:pPr>
              <w:pStyle w:val="TAC"/>
            </w:pPr>
            <w:r w:rsidRPr="000702BF">
              <w:t>QPSK</w:t>
            </w:r>
          </w:p>
        </w:tc>
        <w:tc>
          <w:tcPr>
            <w:tcW w:w="4194" w:type="dxa"/>
            <w:gridSpan w:val="2"/>
            <w:tcBorders>
              <w:top w:val="single" w:sz="4" w:space="0" w:color="auto"/>
              <w:left w:val="single" w:sz="4" w:space="0" w:color="auto"/>
              <w:bottom w:val="single" w:sz="4" w:space="0" w:color="auto"/>
              <w:right w:val="single" w:sz="4" w:space="0" w:color="auto"/>
            </w:tcBorders>
          </w:tcPr>
          <w:p w14:paraId="2A7F5BCE" w14:textId="35CF3D94" w:rsidR="00F24F0C" w:rsidRPr="000702BF" w:rsidRDefault="00F24F0C" w:rsidP="00AE3F12">
            <w:pPr>
              <w:pStyle w:val="TAC"/>
            </w:pPr>
            <w:r w:rsidRPr="000702BF">
              <w:t>≤</w:t>
            </w:r>
            <w:r w:rsidR="008D0E0E" w:rsidRPr="000702BF">
              <w:t xml:space="preserve"> </w:t>
            </w:r>
            <w:r w:rsidRPr="000702BF">
              <w:t>3</w:t>
            </w:r>
          </w:p>
        </w:tc>
        <w:tc>
          <w:tcPr>
            <w:tcW w:w="2057" w:type="dxa"/>
            <w:tcBorders>
              <w:top w:val="single" w:sz="4" w:space="0" w:color="auto"/>
              <w:left w:val="single" w:sz="4" w:space="0" w:color="auto"/>
              <w:bottom w:val="single" w:sz="4" w:space="0" w:color="auto"/>
              <w:right w:val="single" w:sz="4" w:space="0" w:color="auto"/>
            </w:tcBorders>
            <w:hideMark/>
          </w:tcPr>
          <w:p w14:paraId="72F1C413" w14:textId="6A2F186E" w:rsidR="00F24F0C" w:rsidRPr="000702BF" w:rsidRDefault="00F24F0C" w:rsidP="00AE3F12">
            <w:pPr>
              <w:pStyle w:val="TAC"/>
            </w:pPr>
            <w:r w:rsidRPr="000702BF">
              <w:t>≤</w:t>
            </w:r>
            <w:r w:rsidR="008D0E0E" w:rsidRPr="000702BF">
              <w:t xml:space="preserve"> </w:t>
            </w:r>
            <w:r w:rsidRPr="000702BF">
              <w:t>1.5</w:t>
            </w:r>
          </w:p>
        </w:tc>
      </w:tr>
      <w:tr w:rsidR="00F24F0C" w:rsidRPr="000702BF" w14:paraId="69EABF76" w14:textId="77777777" w:rsidTr="008D0E0E">
        <w:trPr>
          <w:jc w:val="center"/>
        </w:trPr>
        <w:tc>
          <w:tcPr>
            <w:tcW w:w="1153" w:type="dxa"/>
            <w:vMerge/>
            <w:tcBorders>
              <w:left w:val="single" w:sz="4" w:space="0" w:color="auto"/>
              <w:right w:val="single" w:sz="4" w:space="0" w:color="auto"/>
            </w:tcBorders>
            <w:hideMark/>
          </w:tcPr>
          <w:p w14:paraId="43F4321B" w14:textId="77777777" w:rsidR="00F24F0C" w:rsidRPr="000702BF" w:rsidRDefault="00F24F0C" w:rsidP="00AE3F12">
            <w:pPr>
              <w:pStyle w:val="TAC"/>
            </w:pPr>
          </w:p>
        </w:tc>
        <w:tc>
          <w:tcPr>
            <w:tcW w:w="1154" w:type="dxa"/>
            <w:tcBorders>
              <w:left w:val="single" w:sz="4" w:space="0" w:color="auto"/>
              <w:right w:val="single" w:sz="4" w:space="0" w:color="auto"/>
            </w:tcBorders>
          </w:tcPr>
          <w:p w14:paraId="0A32FFFE" w14:textId="5EB55A04" w:rsidR="00F24F0C" w:rsidRPr="000702BF" w:rsidRDefault="00F24F0C" w:rsidP="00AE3F12">
            <w:pPr>
              <w:pStyle w:val="TAC"/>
            </w:pPr>
            <w:r w:rsidRPr="000702BF">
              <w:t>16</w:t>
            </w:r>
            <w:r w:rsidR="008D0E0E" w:rsidRPr="000702BF">
              <w:t xml:space="preserve"> </w:t>
            </w:r>
            <w:r w:rsidRPr="000702BF">
              <w:t>QAM</w:t>
            </w:r>
          </w:p>
        </w:tc>
        <w:tc>
          <w:tcPr>
            <w:tcW w:w="4194" w:type="dxa"/>
            <w:gridSpan w:val="2"/>
            <w:tcBorders>
              <w:top w:val="single" w:sz="4" w:space="0" w:color="auto"/>
              <w:left w:val="single" w:sz="4" w:space="0" w:color="auto"/>
              <w:bottom w:val="single" w:sz="4" w:space="0" w:color="auto"/>
              <w:right w:val="single" w:sz="4" w:space="0" w:color="auto"/>
            </w:tcBorders>
          </w:tcPr>
          <w:p w14:paraId="61936001" w14:textId="58A54915" w:rsidR="00F24F0C" w:rsidRPr="000702BF" w:rsidRDefault="00F24F0C" w:rsidP="00AE3F12">
            <w:pPr>
              <w:pStyle w:val="TAC"/>
            </w:pPr>
            <w:r w:rsidRPr="000702BF">
              <w:t>≤</w:t>
            </w:r>
            <w:r w:rsidR="008D0E0E" w:rsidRPr="000702BF">
              <w:t xml:space="preserve"> </w:t>
            </w:r>
            <w:r w:rsidRPr="000702BF">
              <w:t>3</w:t>
            </w:r>
          </w:p>
        </w:tc>
        <w:tc>
          <w:tcPr>
            <w:tcW w:w="2057" w:type="dxa"/>
            <w:tcBorders>
              <w:top w:val="single" w:sz="4" w:space="0" w:color="auto"/>
              <w:left w:val="single" w:sz="4" w:space="0" w:color="auto"/>
              <w:bottom w:val="single" w:sz="4" w:space="0" w:color="auto"/>
              <w:right w:val="single" w:sz="4" w:space="0" w:color="auto"/>
            </w:tcBorders>
            <w:hideMark/>
          </w:tcPr>
          <w:p w14:paraId="6DD6F10F" w14:textId="6A0323C7" w:rsidR="00F24F0C" w:rsidRPr="000702BF" w:rsidRDefault="00F24F0C" w:rsidP="00AE3F12">
            <w:pPr>
              <w:pStyle w:val="TAC"/>
            </w:pPr>
            <w:r w:rsidRPr="000702BF">
              <w:t>≤</w:t>
            </w:r>
            <w:r w:rsidR="008D0E0E" w:rsidRPr="000702BF">
              <w:t xml:space="preserve"> </w:t>
            </w:r>
            <w:r w:rsidRPr="000702BF">
              <w:t>2</w:t>
            </w:r>
          </w:p>
        </w:tc>
      </w:tr>
      <w:tr w:rsidR="00F24F0C" w:rsidRPr="000702BF" w14:paraId="167A931E" w14:textId="77777777" w:rsidTr="008D0E0E">
        <w:trPr>
          <w:jc w:val="center"/>
        </w:trPr>
        <w:tc>
          <w:tcPr>
            <w:tcW w:w="1153" w:type="dxa"/>
            <w:vMerge/>
            <w:tcBorders>
              <w:left w:val="single" w:sz="4" w:space="0" w:color="auto"/>
              <w:right w:val="single" w:sz="4" w:space="0" w:color="auto"/>
            </w:tcBorders>
            <w:hideMark/>
          </w:tcPr>
          <w:p w14:paraId="6DC00B2C" w14:textId="77777777" w:rsidR="00F24F0C" w:rsidRPr="000702BF" w:rsidRDefault="00F24F0C" w:rsidP="00AE3F12">
            <w:pPr>
              <w:pStyle w:val="TAC"/>
            </w:pPr>
          </w:p>
        </w:tc>
        <w:tc>
          <w:tcPr>
            <w:tcW w:w="1154" w:type="dxa"/>
            <w:tcBorders>
              <w:left w:val="single" w:sz="4" w:space="0" w:color="auto"/>
              <w:right w:val="single" w:sz="4" w:space="0" w:color="auto"/>
            </w:tcBorders>
          </w:tcPr>
          <w:p w14:paraId="7B799A1B" w14:textId="7C42002C" w:rsidR="00F24F0C" w:rsidRPr="000702BF" w:rsidRDefault="00F24F0C" w:rsidP="00AE3F12">
            <w:pPr>
              <w:pStyle w:val="TAC"/>
            </w:pPr>
            <w:r w:rsidRPr="000702BF">
              <w:t>64</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0319F938" w14:textId="21DF4ED8" w:rsidR="00F24F0C" w:rsidRPr="000702BF" w:rsidRDefault="00F24F0C" w:rsidP="00AE3F12">
            <w:pPr>
              <w:pStyle w:val="TAC"/>
            </w:pPr>
            <w:r w:rsidRPr="000702BF">
              <w:t>≤</w:t>
            </w:r>
            <w:r w:rsidR="008D0E0E" w:rsidRPr="000702BF">
              <w:t xml:space="preserve"> </w:t>
            </w:r>
            <w:r w:rsidRPr="000702BF">
              <w:t>3.5</w:t>
            </w:r>
          </w:p>
        </w:tc>
      </w:tr>
      <w:tr w:rsidR="00F24F0C" w:rsidRPr="000702BF" w14:paraId="67816B92" w14:textId="77777777" w:rsidTr="008D0E0E">
        <w:trPr>
          <w:jc w:val="center"/>
        </w:trPr>
        <w:tc>
          <w:tcPr>
            <w:tcW w:w="1153" w:type="dxa"/>
            <w:vMerge/>
            <w:tcBorders>
              <w:left w:val="single" w:sz="4" w:space="0" w:color="auto"/>
              <w:bottom w:val="single" w:sz="4" w:space="0" w:color="auto"/>
              <w:right w:val="single" w:sz="4" w:space="0" w:color="auto"/>
            </w:tcBorders>
            <w:hideMark/>
          </w:tcPr>
          <w:p w14:paraId="776A9B19" w14:textId="77777777" w:rsidR="00F24F0C" w:rsidRPr="000702BF" w:rsidRDefault="00F24F0C" w:rsidP="00AE3F12">
            <w:pPr>
              <w:pStyle w:val="TAC"/>
            </w:pPr>
          </w:p>
        </w:tc>
        <w:tc>
          <w:tcPr>
            <w:tcW w:w="1154" w:type="dxa"/>
            <w:tcBorders>
              <w:left w:val="single" w:sz="4" w:space="0" w:color="auto"/>
              <w:bottom w:val="single" w:sz="4" w:space="0" w:color="auto"/>
              <w:right w:val="single" w:sz="4" w:space="0" w:color="auto"/>
            </w:tcBorders>
          </w:tcPr>
          <w:p w14:paraId="4FCCFD93" w14:textId="54DD7F9B" w:rsidR="00F24F0C" w:rsidRPr="000702BF" w:rsidRDefault="00F24F0C" w:rsidP="00AE3F12">
            <w:pPr>
              <w:pStyle w:val="TAC"/>
            </w:pPr>
            <w:r w:rsidRPr="000702BF">
              <w:t>256</w:t>
            </w:r>
            <w:r w:rsidR="008D0E0E" w:rsidRPr="000702BF">
              <w:t xml:space="preserve"> </w:t>
            </w:r>
            <w:r w:rsidRPr="000702BF">
              <w:t>QAM</w:t>
            </w:r>
          </w:p>
        </w:tc>
        <w:tc>
          <w:tcPr>
            <w:tcW w:w="6251" w:type="dxa"/>
            <w:gridSpan w:val="3"/>
            <w:tcBorders>
              <w:top w:val="single" w:sz="4" w:space="0" w:color="auto"/>
              <w:left w:val="single" w:sz="4" w:space="0" w:color="auto"/>
              <w:bottom w:val="single" w:sz="4" w:space="0" w:color="auto"/>
              <w:right w:val="single" w:sz="4" w:space="0" w:color="auto"/>
            </w:tcBorders>
          </w:tcPr>
          <w:p w14:paraId="0628D509" w14:textId="3F3E3708" w:rsidR="00F24F0C" w:rsidRPr="000702BF" w:rsidRDefault="00F24F0C" w:rsidP="00AE3F12">
            <w:pPr>
              <w:pStyle w:val="TAC"/>
            </w:pPr>
            <w:r w:rsidRPr="000702BF">
              <w:t>≤</w:t>
            </w:r>
            <w:r w:rsidR="008D0E0E" w:rsidRPr="000702BF">
              <w:t xml:space="preserve"> </w:t>
            </w:r>
            <w:r w:rsidRPr="000702BF">
              <w:t>6.5</w:t>
            </w:r>
          </w:p>
        </w:tc>
      </w:tr>
    </w:tbl>
    <w:p w14:paraId="6B08ADCF" w14:textId="77777777" w:rsidR="00F24F0C" w:rsidRPr="000702BF" w:rsidRDefault="00F24F0C" w:rsidP="00F24F0C"/>
    <w:p w14:paraId="4700BC02" w14:textId="77777777" w:rsidR="00F24F0C" w:rsidRPr="000702BF" w:rsidRDefault="00F24F0C" w:rsidP="00F24F0C">
      <w:r w:rsidRPr="000702BF">
        <w:t>RB allocation ranges for Outer and Inner RB allocations are specified in TS 38.521-1 [2] 6.2.2.3.</w:t>
      </w:r>
    </w:p>
    <w:p w14:paraId="02398274" w14:textId="77777777" w:rsidR="00F24F0C" w:rsidRPr="000702BF" w:rsidRDefault="00F24F0C" w:rsidP="00F24F0C">
      <w:r w:rsidRPr="000702BF">
        <w:t>The normative reference for this requirement is TS 38.101-5 [11] clause 6.2.2.</w:t>
      </w:r>
    </w:p>
    <w:p w14:paraId="734E5AED" w14:textId="77777777" w:rsidR="00F24F0C" w:rsidRPr="000702BF" w:rsidRDefault="00F24F0C" w:rsidP="009D2F95">
      <w:pPr>
        <w:pStyle w:val="Heading4"/>
      </w:pPr>
      <w:bookmarkStart w:id="622" w:name="_Toc27477799"/>
      <w:bookmarkStart w:id="623" w:name="_Toc36226478"/>
      <w:bookmarkStart w:id="624" w:name="_Toc44323733"/>
      <w:bookmarkStart w:id="625" w:name="_Toc52989898"/>
      <w:bookmarkStart w:id="626" w:name="_Toc60823089"/>
      <w:bookmarkStart w:id="627" w:name="_Toc60825011"/>
      <w:bookmarkStart w:id="628" w:name="_Toc69305908"/>
      <w:bookmarkStart w:id="629" w:name="_Toc152356576"/>
      <w:r w:rsidRPr="000702BF">
        <w:t>6.2.2.4</w:t>
      </w:r>
      <w:r w:rsidRPr="000702BF">
        <w:tab/>
        <w:t>Test description</w:t>
      </w:r>
      <w:bookmarkEnd w:id="622"/>
      <w:bookmarkEnd w:id="623"/>
      <w:bookmarkEnd w:id="624"/>
      <w:bookmarkEnd w:id="625"/>
      <w:bookmarkEnd w:id="626"/>
      <w:bookmarkEnd w:id="627"/>
      <w:bookmarkEnd w:id="628"/>
      <w:bookmarkEnd w:id="629"/>
    </w:p>
    <w:p w14:paraId="20033E8C" w14:textId="77777777" w:rsidR="00F24F0C" w:rsidRPr="000702BF" w:rsidRDefault="00F24F0C" w:rsidP="009D2F95">
      <w:pPr>
        <w:pStyle w:val="Heading5"/>
      </w:pPr>
      <w:bookmarkStart w:id="630" w:name="_Toc27477800"/>
      <w:bookmarkStart w:id="631" w:name="_Toc36226479"/>
      <w:bookmarkStart w:id="632" w:name="_Toc44323734"/>
      <w:bookmarkStart w:id="633" w:name="_Toc52989899"/>
      <w:bookmarkStart w:id="634" w:name="_Toc60823090"/>
      <w:bookmarkStart w:id="635" w:name="_Toc60825012"/>
      <w:bookmarkStart w:id="636" w:name="_Toc69305909"/>
      <w:bookmarkStart w:id="637" w:name="_Toc152356577"/>
      <w:r w:rsidRPr="000702BF">
        <w:t>6.2.2.4.1</w:t>
      </w:r>
      <w:r w:rsidRPr="000702BF">
        <w:tab/>
        <w:t>Initial conditions</w:t>
      </w:r>
      <w:bookmarkEnd w:id="630"/>
      <w:bookmarkEnd w:id="631"/>
      <w:bookmarkEnd w:id="632"/>
      <w:bookmarkEnd w:id="633"/>
      <w:bookmarkEnd w:id="634"/>
      <w:bookmarkEnd w:id="635"/>
      <w:bookmarkEnd w:id="636"/>
      <w:bookmarkEnd w:id="637"/>
    </w:p>
    <w:p w14:paraId="3783426C" w14:textId="77777777" w:rsidR="00F24F0C" w:rsidRPr="000702BF" w:rsidRDefault="00F24F0C" w:rsidP="00F24F0C">
      <w:r w:rsidRPr="000702BF">
        <w:t>Initial conditions are a set of test configurations the UE needs to be tested in and the steps for the SS to take with the UE to reach the correct measurement state.</w:t>
      </w:r>
    </w:p>
    <w:p w14:paraId="4198009A" w14:textId="77777777" w:rsidR="00F24F0C" w:rsidRPr="000702BF" w:rsidRDefault="00F24F0C" w:rsidP="00F24F0C">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038D5767" w14:textId="07C15CD0" w:rsidR="00F24F0C" w:rsidRPr="000702BF" w:rsidRDefault="00F24F0C" w:rsidP="00071F95">
      <w:pPr>
        <w:pStyle w:val="TH"/>
        <w:rPr>
          <w:lang w:eastAsia="zh-CN"/>
        </w:rPr>
      </w:pPr>
      <w:r w:rsidRPr="000702BF">
        <w:lastRenderedPageBreak/>
        <w:t>Table 6.2.2.4.1-1: Test Configuration T</w:t>
      </w:r>
      <w:r w:rsidRPr="000702BF">
        <w:rPr>
          <w:lang w:eastAsia="zh-CN"/>
        </w:rPr>
        <w:t>able</w:t>
      </w:r>
      <w:r w:rsidRPr="000702BF">
        <w:rPr>
          <w:rFonts w:eastAsia="DengXian"/>
          <w:lang w:eastAsia="zh-CN"/>
        </w:rPr>
        <w:t xml:space="preserve"> for </w:t>
      </w:r>
      <w:r w:rsidRPr="000702BF">
        <w:t xml:space="preserve">power class 3 </w:t>
      </w:r>
      <w:r w:rsidRPr="000702BF">
        <w:rPr>
          <w:lang w:eastAsia="zh-CN"/>
        </w:rPr>
        <w:t>(</w:t>
      </w:r>
      <w:r w:rsidRPr="000702BF">
        <w:t>contiguous allocation</w:t>
      </w:r>
      <w:r w:rsidRPr="000702BF">
        <w:rPr>
          <w:lang w:eastAsia="zh-C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814"/>
        <w:gridCol w:w="815"/>
        <w:gridCol w:w="2353"/>
        <w:gridCol w:w="3326"/>
        <w:gridCol w:w="2320"/>
      </w:tblGrid>
      <w:tr w:rsidR="00F4757E" w:rsidRPr="000702BF" w14:paraId="65776AB4" w14:textId="77777777" w:rsidTr="000702BF">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05EF204" w14:textId="25CA8D30" w:rsidR="00F4757E" w:rsidRPr="000702BF" w:rsidRDefault="00F4757E" w:rsidP="00AE3F12">
            <w:pPr>
              <w:pStyle w:val="TAH"/>
            </w:pPr>
            <w:r w:rsidRPr="000702BF">
              <w:t>Initial</w:t>
            </w:r>
            <w:r w:rsidR="008D0E0E" w:rsidRPr="000702BF">
              <w:t xml:space="preserve"> </w:t>
            </w:r>
            <w:r w:rsidRPr="000702BF">
              <w:t>Conditions</w:t>
            </w:r>
          </w:p>
        </w:tc>
      </w:tr>
      <w:tr w:rsidR="00F4757E" w:rsidRPr="000702BF" w14:paraId="4991BA5C" w14:textId="77777777" w:rsidTr="000702BF">
        <w:trPr>
          <w:jc w:val="center"/>
        </w:trPr>
        <w:tc>
          <w:tcPr>
            <w:tcW w:w="2068" w:type="pct"/>
            <w:gridSpan w:val="3"/>
            <w:shd w:val="clear" w:color="auto" w:fill="auto"/>
          </w:tcPr>
          <w:p w14:paraId="314560C5" w14:textId="269A490C" w:rsidR="00F4757E" w:rsidRPr="000702BF" w:rsidRDefault="00F4757E"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4D9E3630" w14:textId="38B1E76F" w:rsidR="00F4757E" w:rsidRPr="000702BF" w:rsidRDefault="00F4757E"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F4757E" w:rsidRPr="000702BF" w14:paraId="5BC1704B" w14:textId="77777777" w:rsidTr="000702BF">
        <w:trPr>
          <w:jc w:val="center"/>
        </w:trPr>
        <w:tc>
          <w:tcPr>
            <w:tcW w:w="2068" w:type="pct"/>
            <w:gridSpan w:val="3"/>
            <w:shd w:val="clear" w:color="auto" w:fill="auto"/>
          </w:tcPr>
          <w:p w14:paraId="76A73CFA" w14:textId="3E40FF9F" w:rsidR="00F4757E" w:rsidRPr="000702BF" w:rsidRDefault="00F4757E"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08DB2FB2" w14:textId="36A142F2" w:rsidR="00F4757E" w:rsidRPr="000702BF" w:rsidRDefault="00F4757E" w:rsidP="00AE3F12">
            <w:pPr>
              <w:pStyle w:val="TAL"/>
            </w:pPr>
            <w:r w:rsidRPr="000702BF">
              <w:t>Low</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F4757E" w:rsidRPr="000702BF" w14:paraId="5C40B399" w14:textId="77777777" w:rsidTr="000702BF">
        <w:trPr>
          <w:jc w:val="center"/>
        </w:trPr>
        <w:tc>
          <w:tcPr>
            <w:tcW w:w="2068" w:type="pct"/>
            <w:gridSpan w:val="3"/>
            <w:shd w:val="clear" w:color="auto" w:fill="auto"/>
          </w:tcPr>
          <w:p w14:paraId="26FDC2AB" w14:textId="275A0112" w:rsidR="00F4757E" w:rsidRPr="000702BF" w:rsidRDefault="00F4757E"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7021D04B" w14:textId="52DD6358" w:rsidR="00F4757E" w:rsidRPr="000702BF" w:rsidRDefault="00F4757E" w:rsidP="00AE3F12">
            <w:pPr>
              <w:pStyle w:val="TAL"/>
              <w:rPr>
                <w:lang w:eastAsia="zh-CN"/>
              </w:rPr>
            </w:pPr>
            <w:r w:rsidRPr="000702BF">
              <w:t>Lowest,</w:t>
            </w:r>
            <w:r w:rsidR="008D0E0E" w:rsidRPr="000702BF">
              <w:t xml:space="preserve"> </w:t>
            </w:r>
            <w:r w:rsidRPr="000702BF">
              <w:t>Highest</w:t>
            </w:r>
          </w:p>
        </w:tc>
      </w:tr>
      <w:tr w:rsidR="00F4757E" w:rsidRPr="000702BF" w14:paraId="6870D4AC" w14:textId="77777777" w:rsidTr="000702BF">
        <w:trPr>
          <w:jc w:val="center"/>
        </w:trPr>
        <w:tc>
          <w:tcPr>
            <w:tcW w:w="2068" w:type="pct"/>
            <w:gridSpan w:val="3"/>
            <w:shd w:val="clear" w:color="auto" w:fill="auto"/>
          </w:tcPr>
          <w:p w14:paraId="3936D338" w14:textId="49002117" w:rsidR="00F4757E" w:rsidRPr="000702BF" w:rsidRDefault="00F4757E"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0751CEA2" w14:textId="66DB1103" w:rsidR="00F4757E" w:rsidRPr="000702BF" w:rsidRDefault="00F4757E" w:rsidP="00AE3F12">
            <w:pPr>
              <w:pStyle w:val="TAL"/>
              <w:rPr>
                <w:lang w:eastAsia="zh-CN"/>
              </w:rPr>
            </w:pPr>
            <w:r w:rsidRPr="000702BF">
              <w:t>Lowest,</w:t>
            </w:r>
            <w:r w:rsidR="008D0E0E" w:rsidRPr="000702BF">
              <w:t xml:space="preserve"> </w:t>
            </w:r>
            <w:r w:rsidRPr="000702BF">
              <w:t>Highest</w:t>
            </w:r>
          </w:p>
        </w:tc>
      </w:tr>
      <w:tr w:rsidR="00F4757E" w:rsidRPr="000702BF" w14:paraId="2ED6207D" w14:textId="77777777" w:rsidTr="000702BF">
        <w:trPr>
          <w:jc w:val="center"/>
        </w:trPr>
        <w:tc>
          <w:tcPr>
            <w:tcW w:w="5000" w:type="pct"/>
            <w:gridSpan w:val="5"/>
            <w:shd w:val="clear" w:color="auto" w:fill="auto"/>
          </w:tcPr>
          <w:p w14:paraId="4B9BB0B0" w14:textId="5D9244C2" w:rsidR="00F4757E" w:rsidRPr="000702BF" w:rsidRDefault="00F4757E" w:rsidP="00AE3F12">
            <w:pPr>
              <w:pStyle w:val="TAH"/>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F4757E" w:rsidRPr="000702BF" w14:paraId="5B085DD6" w14:textId="77777777" w:rsidTr="000702BF">
        <w:trPr>
          <w:jc w:val="center"/>
        </w:trPr>
        <w:tc>
          <w:tcPr>
            <w:tcW w:w="423" w:type="pct"/>
            <w:shd w:val="clear" w:color="auto" w:fill="auto"/>
          </w:tcPr>
          <w:p w14:paraId="67A91900" w14:textId="65835146" w:rsidR="00F4757E" w:rsidRPr="000702BF" w:rsidRDefault="00F4757E" w:rsidP="00AE3F12">
            <w:pPr>
              <w:pStyle w:val="TAH"/>
            </w:pPr>
            <w:r w:rsidRPr="000702BF">
              <w:t>Test</w:t>
            </w:r>
            <w:r w:rsidR="008D0E0E" w:rsidRPr="000702BF">
              <w:t xml:space="preserve"> </w:t>
            </w:r>
            <w:r w:rsidRPr="000702BF">
              <w:t>ID</w:t>
            </w:r>
          </w:p>
        </w:tc>
        <w:tc>
          <w:tcPr>
            <w:tcW w:w="423" w:type="pct"/>
            <w:shd w:val="clear" w:color="auto" w:fill="auto"/>
          </w:tcPr>
          <w:p w14:paraId="5D30FAAD" w14:textId="77777777" w:rsidR="00F4757E" w:rsidRPr="000702BF" w:rsidRDefault="00F4757E" w:rsidP="00AE3F12">
            <w:pPr>
              <w:pStyle w:val="TAH"/>
              <w:rPr>
                <w:lang w:eastAsia="zh-CN"/>
              </w:rPr>
            </w:pPr>
            <w:r w:rsidRPr="000702BF">
              <w:t>Freq</w:t>
            </w:r>
          </w:p>
        </w:tc>
        <w:tc>
          <w:tcPr>
            <w:tcW w:w="1222" w:type="pct"/>
            <w:tcBorders>
              <w:bottom w:val="single" w:sz="4" w:space="0" w:color="auto"/>
            </w:tcBorders>
            <w:shd w:val="clear" w:color="auto" w:fill="auto"/>
          </w:tcPr>
          <w:p w14:paraId="3B0DAB58" w14:textId="00B96D5A" w:rsidR="00F4757E" w:rsidRPr="000702BF" w:rsidRDefault="00F4757E" w:rsidP="00AE3F12">
            <w:pPr>
              <w:pStyle w:val="TAH"/>
            </w:pPr>
            <w:r w:rsidRPr="000702BF">
              <w:t>Downlink</w:t>
            </w:r>
            <w:r w:rsidR="008D0E0E" w:rsidRPr="000702BF">
              <w:t xml:space="preserve"> </w:t>
            </w:r>
            <w:r w:rsidRPr="000702BF">
              <w:t>Configuration</w:t>
            </w:r>
          </w:p>
        </w:tc>
        <w:tc>
          <w:tcPr>
            <w:tcW w:w="2932" w:type="pct"/>
            <w:gridSpan w:val="2"/>
          </w:tcPr>
          <w:p w14:paraId="16732969" w14:textId="21F720F3" w:rsidR="00F4757E" w:rsidRPr="000702BF" w:rsidRDefault="00F4757E" w:rsidP="00AE3F12">
            <w:pPr>
              <w:pStyle w:val="TAH"/>
              <w:rPr>
                <w:lang w:eastAsia="zh-CN"/>
              </w:rPr>
            </w:pPr>
            <w:r w:rsidRPr="000702BF">
              <w:t>Uplink</w:t>
            </w:r>
            <w:r w:rsidR="008D0E0E" w:rsidRPr="000702BF">
              <w:t xml:space="preserve"> </w:t>
            </w:r>
            <w:r w:rsidRPr="000702BF">
              <w:t>Configuration</w:t>
            </w:r>
          </w:p>
        </w:tc>
      </w:tr>
      <w:tr w:rsidR="00F4757E" w:rsidRPr="000702BF" w14:paraId="21F7CEC6" w14:textId="77777777" w:rsidTr="000702BF">
        <w:trPr>
          <w:jc w:val="center"/>
        </w:trPr>
        <w:tc>
          <w:tcPr>
            <w:tcW w:w="423" w:type="pct"/>
            <w:shd w:val="clear" w:color="auto" w:fill="auto"/>
          </w:tcPr>
          <w:p w14:paraId="6B04B986" w14:textId="77777777" w:rsidR="00F4757E" w:rsidRPr="000702BF" w:rsidRDefault="00F4757E" w:rsidP="00AE3F12">
            <w:pPr>
              <w:pStyle w:val="TAH"/>
            </w:pPr>
          </w:p>
        </w:tc>
        <w:tc>
          <w:tcPr>
            <w:tcW w:w="423" w:type="pct"/>
            <w:shd w:val="clear" w:color="auto" w:fill="auto"/>
          </w:tcPr>
          <w:p w14:paraId="2F4E4144" w14:textId="77777777" w:rsidR="00F4757E" w:rsidRPr="000702BF" w:rsidRDefault="00F4757E" w:rsidP="00AE3F12">
            <w:pPr>
              <w:pStyle w:val="TAH"/>
            </w:pPr>
          </w:p>
        </w:tc>
        <w:tc>
          <w:tcPr>
            <w:tcW w:w="1222" w:type="pct"/>
            <w:tcBorders>
              <w:bottom w:val="nil"/>
            </w:tcBorders>
            <w:shd w:val="clear" w:color="auto" w:fill="auto"/>
          </w:tcPr>
          <w:p w14:paraId="682AA3A5" w14:textId="77777777" w:rsidR="00F4757E" w:rsidRPr="000702BF" w:rsidRDefault="00F4757E" w:rsidP="00AE3F12">
            <w:pPr>
              <w:pStyle w:val="TAC"/>
            </w:pPr>
          </w:p>
        </w:tc>
        <w:tc>
          <w:tcPr>
            <w:tcW w:w="1727" w:type="pct"/>
          </w:tcPr>
          <w:p w14:paraId="46D4D7E5" w14:textId="688225D8" w:rsidR="00F4757E" w:rsidRPr="000702BF" w:rsidRDefault="00F4757E" w:rsidP="00AE3F12">
            <w:pPr>
              <w:pStyle w:val="TAH"/>
            </w:pPr>
            <w:r w:rsidRPr="000702BF">
              <w:t>Modulation</w:t>
            </w:r>
            <w:r w:rsidR="008D0E0E" w:rsidRPr="000702BF">
              <w:t xml:space="preserve"> </w:t>
            </w:r>
            <w:r w:rsidRPr="000702BF">
              <w:t>(NOTE</w:t>
            </w:r>
            <w:r w:rsidR="008D0E0E" w:rsidRPr="000702BF">
              <w:t xml:space="preserve"> </w:t>
            </w:r>
            <w:r w:rsidRPr="000702BF">
              <w:t>2)</w:t>
            </w:r>
          </w:p>
        </w:tc>
        <w:tc>
          <w:tcPr>
            <w:tcW w:w="1205" w:type="pct"/>
            <w:shd w:val="clear" w:color="auto" w:fill="auto"/>
          </w:tcPr>
          <w:p w14:paraId="6E6B35B2" w14:textId="20E79EDD" w:rsidR="00F4757E" w:rsidRPr="000702BF" w:rsidRDefault="00F4757E"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F4757E" w:rsidRPr="000702BF" w14:paraId="640022D3" w14:textId="77777777" w:rsidTr="000702BF">
        <w:trPr>
          <w:jc w:val="center"/>
        </w:trPr>
        <w:tc>
          <w:tcPr>
            <w:tcW w:w="423" w:type="pct"/>
            <w:shd w:val="clear" w:color="auto" w:fill="auto"/>
          </w:tcPr>
          <w:p w14:paraId="3AC444FE" w14:textId="77777777" w:rsidR="00F4757E" w:rsidRPr="000702BF" w:rsidRDefault="00F4757E" w:rsidP="00AE3F12">
            <w:pPr>
              <w:pStyle w:val="TAC"/>
            </w:pPr>
            <w:r w:rsidRPr="000702BF">
              <w:t>1</w:t>
            </w:r>
          </w:p>
        </w:tc>
        <w:tc>
          <w:tcPr>
            <w:tcW w:w="423" w:type="pct"/>
            <w:shd w:val="clear" w:color="auto" w:fill="auto"/>
          </w:tcPr>
          <w:p w14:paraId="16978D8E"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4F1E4CCA" w14:textId="061C22B1" w:rsidR="00F4757E" w:rsidRPr="000702BF" w:rsidRDefault="00F4757E" w:rsidP="00AE3F12">
            <w:pPr>
              <w:pStyle w:val="TAC"/>
            </w:pPr>
            <w:r w:rsidRPr="000702BF">
              <w:t>N/A</w:t>
            </w:r>
            <w:r w:rsidR="008D0E0E" w:rsidRPr="000702BF">
              <w:t xml:space="preserve"> </w:t>
            </w:r>
            <w:r w:rsidRPr="000702BF">
              <w:t>for</w:t>
            </w:r>
            <w:r w:rsidR="008D0E0E" w:rsidRPr="000702BF">
              <w:t xml:space="preserve"> </w:t>
            </w:r>
            <w:r w:rsidRPr="000702BF">
              <w:t>Maximum</w:t>
            </w:r>
            <w:r w:rsidR="008D0E0E" w:rsidRPr="000702BF">
              <w:t xml:space="preserve"> </w:t>
            </w:r>
            <w:r w:rsidRPr="000702BF">
              <w:t>Power</w:t>
            </w:r>
          </w:p>
        </w:tc>
        <w:tc>
          <w:tcPr>
            <w:tcW w:w="1727" w:type="pct"/>
          </w:tcPr>
          <w:p w14:paraId="5874B0CE" w14:textId="055FD9DD"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0FAFBD5C" w14:textId="296562DC" w:rsidR="00F4757E" w:rsidRPr="000702BF" w:rsidRDefault="00F4757E" w:rsidP="00AE3F12">
            <w:pPr>
              <w:pStyle w:val="TAC"/>
            </w:pPr>
            <w:r w:rsidRPr="000702BF">
              <w:t>Inner</w:t>
            </w:r>
            <w:r w:rsidR="008D0E0E" w:rsidRPr="000702BF">
              <w:t xml:space="preserve"> </w:t>
            </w:r>
            <w:r w:rsidRPr="000702BF">
              <w:t>Full</w:t>
            </w:r>
          </w:p>
        </w:tc>
      </w:tr>
      <w:tr w:rsidR="00F4757E" w:rsidRPr="000702BF" w14:paraId="50CCD560" w14:textId="77777777" w:rsidTr="000702BF">
        <w:trPr>
          <w:jc w:val="center"/>
        </w:trPr>
        <w:tc>
          <w:tcPr>
            <w:tcW w:w="423" w:type="pct"/>
            <w:shd w:val="clear" w:color="auto" w:fill="auto"/>
          </w:tcPr>
          <w:p w14:paraId="7444DF87" w14:textId="77777777" w:rsidR="00F4757E" w:rsidRPr="000702BF" w:rsidRDefault="00F4757E" w:rsidP="00AE3F12">
            <w:pPr>
              <w:pStyle w:val="TAC"/>
            </w:pPr>
            <w:r w:rsidRPr="000702BF">
              <w:t>2</w:t>
            </w:r>
          </w:p>
        </w:tc>
        <w:tc>
          <w:tcPr>
            <w:tcW w:w="423" w:type="pct"/>
            <w:shd w:val="clear" w:color="auto" w:fill="auto"/>
          </w:tcPr>
          <w:p w14:paraId="114026F2"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6522D0C7" w14:textId="116CBE4C" w:rsidR="00F4757E" w:rsidRPr="000702BF" w:rsidRDefault="00F4757E" w:rsidP="00AE3F12">
            <w:pPr>
              <w:pStyle w:val="TAC"/>
            </w:pPr>
            <w:r w:rsidRPr="000702BF">
              <w:t>Reduction</w:t>
            </w:r>
            <w:r w:rsidR="008D0E0E" w:rsidRPr="000702BF">
              <w:t xml:space="preserve"> </w:t>
            </w:r>
            <w:r w:rsidRPr="000702BF">
              <w:t>(MPR)</w:t>
            </w:r>
            <w:r w:rsidR="008D0E0E" w:rsidRPr="000702BF">
              <w:t xml:space="preserve"> </w:t>
            </w:r>
            <w:r w:rsidRPr="000702BF">
              <w:t>test</w:t>
            </w:r>
            <w:r w:rsidR="008D0E0E" w:rsidRPr="000702BF">
              <w:t xml:space="preserve"> </w:t>
            </w:r>
            <w:r w:rsidRPr="000702BF">
              <w:t>case</w:t>
            </w:r>
          </w:p>
        </w:tc>
        <w:tc>
          <w:tcPr>
            <w:tcW w:w="1727" w:type="pct"/>
          </w:tcPr>
          <w:p w14:paraId="03B04B59" w14:textId="6CEDF35E"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1D473BC6" w14:textId="77777777" w:rsidR="00F4757E" w:rsidRPr="000702BF" w:rsidRDefault="00F4757E" w:rsidP="00AE3F12">
            <w:pPr>
              <w:pStyle w:val="TAC"/>
            </w:pPr>
            <w:r w:rsidRPr="000702BF">
              <w:t>Edge_1RB_Left</w:t>
            </w:r>
          </w:p>
        </w:tc>
      </w:tr>
      <w:tr w:rsidR="00F4757E" w:rsidRPr="000702BF" w14:paraId="4A197EC4" w14:textId="77777777" w:rsidTr="000702BF">
        <w:trPr>
          <w:jc w:val="center"/>
        </w:trPr>
        <w:tc>
          <w:tcPr>
            <w:tcW w:w="423" w:type="pct"/>
            <w:shd w:val="clear" w:color="auto" w:fill="auto"/>
          </w:tcPr>
          <w:p w14:paraId="5D22916D" w14:textId="77777777" w:rsidR="00F4757E" w:rsidRPr="000702BF" w:rsidRDefault="00F4757E" w:rsidP="00AE3F12">
            <w:pPr>
              <w:pStyle w:val="TAC"/>
            </w:pPr>
            <w:r w:rsidRPr="000702BF">
              <w:t>3</w:t>
            </w:r>
          </w:p>
        </w:tc>
        <w:tc>
          <w:tcPr>
            <w:tcW w:w="423" w:type="pct"/>
            <w:shd w:val="clear" w:color="auto" w:fill="auto"/>
          </w:tcPr>
          <w:p w14:paraId="1231DC5D"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DDFA67E" w14:textId="77777777" w:rsidR="00F4757E" w:rsidRPr="000702BF" w:rsidRDefault="00F4757E" w:rsidP="00AE3F12">
            <w:pPr>
              <w:pStyle w:val="TAC"/>
            </w:pPr>
          </w:p>
        </w:tc>
        <w:tc>
          <w:tcPr>
            <w:tcW w:w="1727" w:type="pct"/>
          </w:tcPr>
          <w:p w14:paraId="2802E6EC" w14:textId="596FAB70"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1261B997" w14:textId="77777777" w:rsidR="00F4757E" w:rsidRPr="000702BF" w:rsidRDefault="00F4757E" w:rsidP="00AE3F12">
            <w:pPr>
              <w:pStyle w:val="TAC"/>
            </w:pPr>
            <w:r w:rsidRPr="000702BF">
              <w:t>Edge_1RB_Right</w:t>
            </w:r>
          </w:p>
        </w:tc>
      </w:tr>
      <w:tr w:rsidR="00F4757E" w:rsidRPr="000702BF" w14:paraId="72A1ABC4" w14:textId="77777777" w:rsidTr="000702BF">
        <w:trPr>
          <w:jc w:val="center"/>
        </w:trPr>
        <w:tc>
          <w:tcPr>
            <w:tcW w:w="423" w:type="pct"/>
            <w:shd w:val="clear" w:color="auto" w:fill="auto"/>
          </w:tcPr>
          <w:p w14:paraId="4F2105C9" w14:textId="77777777" w:rsidR="00F4757E" w:rsidRPr="000702BF" w:rsidRDefault="00F4757E" w:rsidP="00AE3F12">
            <w:pPr>
              <w:pStyle w:val="TAC"/>
            </w:pPr>
            <w:r w:rsidRPr="000702BF">
              <w:t>4</w:t>
            </w:r>
          </w:p>
        </w:tc>
        <w:tc>
          <w:tcPr>
            <w:tcW w:w="423" w:type="pct"/>
            <w:shd w:val="clear" w:color="auto" w:fill="auto"/>
          </w:tcPr>
          <w:p w14:paraId="40E7CF07"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17FE25AC" w14:textId="77777777" w:rsidR="00F4757E" w:rsidRPr="000702BF" w:rsidRDefault="00F4757E" w:rsidP="00AE3F12">
            <w:pPr>
              <w:pStyle w:val="TAC"/>
            </w:pPr>
          </w:p>
        </w:tc>
        <w:tc>
          <w:tcPr>
            <w:tcW w:w="1727" w:type="pct"/>
          </w:tcPr>
          <w:p w14:paraId="0BF80111" w14:textId="42D344FD" w:rsidR="00F4757E" w:rsidRPr="000702BF" w:rsidRDefault="00F4757E"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444DAAE3" w14:textId="327B741B" w:rsidR="00F4757E" w:rsidRPr="000702BF" w:rsidRDefault="00F4757E" w:rsidP="00AE3F12">
            <w:pPr>
              <w:pStyle w:val="TAC"/>
            </w:pPr>
            <w:r w:rsidRPr="000702BF">
              <w:t>Outer</w:t>
            </w:r>
            <w:r w:rsidR="008D0E0E" w:rsidRPr="000702BF">
              <w:t xml:space="preserve"> </w:t>
            </w:r>
            <w:r w:rsidRPr="000702BF">
              <w:t>Full</w:t>
            </w:r>
          </w:p>
        </w:tc>
      </w:tr>
      <w:tr w:rsidR="00F4757E" w:rsidRPr="000702BF" w14:paraId="3668BEDD" w14:textId="77777777" w:rsidTr="000702BF">
        <w:trPr>
          <w:jc w:val="center"/>
        </w:trPr>
        <w:tc>
          <w:tcPr>
            <w:tcW w:w="423" w:type="pct"/>
            <w:shd w:val="clear" w:color="auto" w:fill="auto"/>
          </w:tcPr>
          <w:p w14:paraId="3F476E39" w14:textId="77777777" w:rsidR="00F4757E" w:rsidRPr="000702BF" w:rsidRDefault="00F4757E" w:rsidP="00AE3F12">
            <w:pPr>
              <w:pStyle w:val="TAC"/>
            </w:pPr>
            <w:r w:rsidRPr="000702BF">
              <w:t>5</w:t>
            </w:r>
          </w:p>
        </w:tc>
        <w:tc>
          <w:tcPr>
            <w:tcW w:w="423" w:type="pct"/>
            <w:shd w:val="clear" w:color="auto" w:fill="auto"/>
          </w:tcPr>
          <w:p w14:paraId="325C4977"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197B1C05" w14:textId="77777777" w:rsidR="00F4757E" w:rsidRPr="000702BF" w:rsidRDefault="00F4757E" w:rsidP="00AE3F12">
            <w:pPr>
              <w:pStyle w:val="TAC"/>
            </w:pPr>
          </w:p>
        </w:tc>
        <w:tc>
          <w:tcPr>
            <w:tcW w:w="1727" w:type="pct"/>
          </w:tcPr>
          <w:p w14:paraId="22EEB1BA" w14:textId="424F7FB7"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3A24F21B" w14:textId="744C6BF8" w:rsidR="00F4757E" w:rsidRPr="000702BF" w:rsidRDefault="00F4757E" w:rsidP="00AE3F12">
            <w:pPr>
              <w:pStyle w:val="TAC"/>
            </w:pPr>
            <w:r w:rsidRPr="000702BF">
              <w:t>Inner</w:t>
            </w:r>
            <w:r w:rsidR="008D0E0E" w:rsidRPr="000702BF">
              <w:t xml:space="preserve"> </w:t>
            </w:r>
            <w:r w:rsidRPr="000702BF">
              <w:t>Full</w:t>
            </w:r>
          </w:p>
        </w:tc>
      </w:tr>
      <w:tr w:rsidR="00F4757E" w:rsidRPr="000702BF" w14:paraId="1F285D10" w14:textId="77777777" w:rsidTr="000702BF">
        <w:trPr>
          <w:jc w:val="center"/>
        </w:trPr>
        <w:tc>
          <w:tcPr>
            <w:tcW w:w="423" w:type="pct"/>
            <w:shd w:val="clear" w:color="auto" w:fill="auto"/>
          </w:tcPr>
          <w:p w14:paraId="6B6F01F1" w14:textId="77777777" w:rsidR="00F4757E" w:rsidRPr="000702BF" w:rsidRDefault="00F4757E" w:rsidP="00AE3F12">
            <w:pPr>
              <w:pStyle w:val="TAC"/>
            </w:pPr>
            <w:r w:rsidRPr="000702BF">
              <w:t>6</w:t>
            </w:r>
          </w:p>
        </w:tc>
        <w:tc>
          <w:tcPr>
            <w:tcW w:w="423" w:type="pct"/>
            <w:shd w:val="clear" w:color="auto" w:fill="auto"/>
          </w:tcPr>
          <w:p w14:paraId="1CAA7CB4"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537ECC7F" w14:textId="77777777" w:rsidR="00F4757E" w:rsidRPr="000702BF" w:rsidRDefault="00F4757E" w:rsidP="00AE3F12">
            <w:pPr>
              <w:pStyle w:val="TAC"/>
            </w:pPr>
          </w:p>
        </w:tc>
        <w:tc>
          <w:tcPr>
            <w:tcW w:w="1727" w:type="pct"/>
          </w:tcPr>
          <w:p w14:paraId="42780C70" w14:textId="7BF75819"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1281F889" w14:textId="77777777" w:rsidR="00F4757E" w:rsidRPr="000702BF" w:rsidRDefault="00F4757E" w:rsidP="00AE3F12">
            <w:pPr>
              <w:pStyle w:val="TAC"/>
            </w:pPr>
            <w:r w:rsidRPr="000702BF">
              <w:t>Edge_1RB_Left</w:t>
            </w:r>
          </w:p>
        </w:tc>
      </w:tr>
      <w:tr w:rsidR="00F4757E" w:rsidRPr="000702BF" w14:paraId="69BFADA1" w14:textId="77777777" w:rsidTr="000702BF">
        <w:trPr>
          <w:jc w:val="center"/>
        </w:trPr>
        <w:tc>
          <w:tcPr>
            <w:tcW w:w="423" w:type="pct"/>
            <w:shd w:val="clear" w:color="auto" w:fill="auto"/>
          </w:tcPr>
          <w:p w14:paraId="6A86F89D" w14:textId="77777777" w:rsidR="00F4757E" w:rsidRPr="000702BF" w:rsidRDefault="00F4757E" w:rsidP="00AE3F12">
            <w:pPr>
              <w:pStyle w:val="TAC"/>
            </w:pPr>
            <w:r w:rsidRPr="000702BF">
              <w:t>7</w:t>
            </w:r>
          </w:p>
        </w:tc>
        <w:tc>
          <w:tcPr>
            <w:tcW w:w="423" w:type="pct"/>
            <w:shd w:val="clear" w:color="auto" w:fill="auto"/>
          </w:tcPr>
          <w:p w14:paraId="56FC9C04"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33FA1E65" w14:textId="77777777" w:rsidR="00F4757E" w:rsidRPr="000702BF" w:rsidRDefault="00F4757E" w:rsidP="00AE3F12">
            <w:pPr>
              <w:pStyle w:val="TAC"/>
            </w:pPr>
          </w:p>
        </w:tc>
        <w:tc>
          <w:tcPr>
            <w:tcW w:w="1727" w:type="pct"/>
          </w:tcPr>
          <w:p w14:paraId="1D6CD379" w14:textId="04FE2558"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72F98712" w14:textId="77777777" w:rsidR="00F4757E" w:rsidRPr="000702BF" w:rsidRDefault="00F4757E" w:rsidP="00AE3F12">
            <w:pPr>
              <w:pStyle w:val="TAC"/>
            </w:pPr>
            <w:r w:rsidRPr="000702BF">
              <w:t>Edge_1RB_Right</w:t>
            </w:r>
          </w:p>
        </w:tc>
      </w:tr>
      <w:tr w:rsidR="00F4757E" w:rsidRPr="000702BF" w14:paraId="6D982F12" w14:textId="77777777" w:rsidTr="000702BF">
        <w:trPr>
          <w:jc w:val="center"/>
        </w:trPr>
        <w:tc>
          <w:tcPr>
            <w:tcW w:w="423" w:type="pct"/>
            <w:shd w:val="clear" w:color="auto" w:fill="auto"/>
          </w:tcPr>
          <w:p w14:paraId="7974EF7F" w14:textId="77777777" w:rsidR="00F4757E" w:rsidRPr="000702BF" w:rsidRDefault="00F4757E" w:rsidP="00AE3F12">
            <w:pPr>
              <w:pStyle w:val="TAC"/>
            </w:pPr>
            <w:r w:rsidRPr="000702BF">
              <w:t>8</w:t>
            </w:r>
          </w:p>
        </w:tc>
        <w:tc>
          <w:tcPr>
            <w:tcW w:w="423" w:type="pct"/>
            <w:shd w:val="clear" w:color="auto" w:fill="auto"/>
          </w:tcPr>
          <w:p w14:paraId="1614DE90"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39AB04DE" w14:textId="77777777" w:rsidR="00F4757E" w:rsidRPr="000702BF" w:rsidRDefault="00F4757E" w:rsidP="00AE3F12">
            <w:pPr>
              <w:pStyle w:val="TAC"/>
            </w:pPr>
          </w:p>
        </w:tc>
        <w:tc>
          <w:tcPr>
            <w:tcW w:w="1727" w:type="pct"/>
          </w:tcPr>
          <w:p w14:paraId="70E68838" w14:textId="71AC1B40" w:rsidR="00F4757E" w:rsidRPr="000702BF" w:rsidRDefault="00F4757E" w:rsidP="00AE3F12">
            <w:pPr>
              <w:pStyle w:val="TAC"/>
            </w:pPr>
            <w:r w:rsidRPr="000702BF">
              <w:t>DFT-s-OFDM</w:t>
            </w:r>
            <w:r w:rsidR="008D0E0E" w:rsidRPr="000702BF">
              <w:t xml:space="preserve"> </w:t>
            </w:r>
            <w:r w:rsidRPr="000702BF">
              <w:t>QPSK</w:t>
            </w:r>
          </w:p>
        </w:tc>
        <w:tc>
          <w:tcPr>
            <w:tcW w:w="1205" w:type="pct"/>
            <w:shd w:val="clear" w:color="auto" w:fill="auto"/>
          </w:tcPr>
          <w:p w14:paraId="5704C8CC" w14:textId="3E71C87B" w:rsidR="00F4757E" w:rsidRPr="000702BF" w:rsidRDefault="00F4757E" w:rsidP="00AE3F12">
            <w:pPr>
              <w:pStyle w:val="TAC"/>
            </w:pPr>
            <w:r w:rsidRPr="000702BF">
              <w:t>Outer</w:t>
            </w:r>
            <w:r w:rsidR="008D0E0E" w:rsidRPr="000702BF">
              <w:t xml:space="preserve"> </w:t>
            </w:r>
            <w:r w:rsidRPr="000702BF">
              <w:t>Full</w:t>
            </w:r>
          </w:p>
        </w:tc>
      </w:tr>
      <w:tr w:rsidR="00F4757E" w:rsidRPr="000702BF" w14:paraId="3AEA1F53" w14:textId="77777777" w:rsidTr="000702BF">
        <w:trPr>
          <w:jc w:val="center"/>
        </w:trPr>
        <w:tc>
          <w:tcPr>
            <w:tcW w:w="423" w:type="pct"/>
            <w:shd w:val="clear" w:color="auto" w:fill="auto"/>
          </w:tcPr>
          <w:p w14:paraId="0252B423" w14:textId="77777777" w:rsidR="00F4757E" w:rsidRPr="000702BF" w:rsidRDefault="00F4757E" w:rsidP="00AE3F12">
            <w:pPr>
              <w:pStyle w:val="TAC"/>
            </w:pPr>
            <w:r w:rsidRPr="000702BF">
              <w:t>9</w:t>
            </w:r>
          </w:p>
        </w:tc>
        <w:tc>
          <w:tcPr>
            <w:tcW w:w="423" w:type="pct"/>
            <w:shd w:val="clear" w:color="auto" w:fill="auto"/>
          </w:tcPr>
          <w:p w14:paraId="39D55A16"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48EDE0C0" w14:textId="77777777" w:rsidR="00F4757E" w:rsidRPr="000702BF" w:rsidRDefault="00F4757E" w:rsidP="00AE3F12">
            <w:pPr>
              <w:pStyle w:val="TAC"/>
            </w:pPr>
          </w:p>
        </w:tc>
        <w:tc>
          <w:tcPr>
            <w:tcW w:w="1727" w:type="pct"/>
          </w:tcPr>
          <w:p w14:paraId="68D3FFA9" w14:textId="57F22992"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2803F566" w14:textId="0DA3ABD3" w:rsidR="00F4757E" w:rsidRPr="000702BF" w:rsidRDefault="00F4757E" w:rsidP="00AE3F12">
            <w:pPr>
              <w:pStyle w:val="TAC"/>
            </w:pPr>
            <w:r w:rsidRPr="000702BF">
              <w:t>Inner</w:t>
            </w:r>
            <w:r w:rsidR="008D0E0E" w:rsidRPr="000702BF">
              <w:t xml:space="preserve"> </w:t>
            </w:r>
            <w:r w:rsidRPr="000702BF">
              <w:t>Full</w:t>
            </w:r>
          </w:p>
        </w:tc>
      </w:tr>
      <w:tr w:rsidR="00F4757E" w:rsidRPr="000702BF" w14:paraId="662B19F2" w14:textId="77777777" w:rsidTr="000702BF">
        <w:trPr>
          <w:jc w:val="center"/>
        </w:trPr>
        <w:tc>
          <w:tcPr>
            <w:tcW w:w="423" w:type="pct"/>
            <w:shd w:val="clear" w:color="auto" w:fill="auto"/>
          </w:tcPr>
          <w:p w14:paraId="42C081C1" w14:textId="77777777" w:rsidR="00F4757E" w:rsidRPr="000702BF" w:rsidDel="00F45BD8" w:rsidRDefault="00F4757E" w:rsidP="00AE3F12">
            <w:pPr>
              <w:pStyle w:val="TAC"/>
            </w:pPr>
            <w:r w:rsidRPr="000702BF">
              <w:t>10</w:t>
            </w:r>
          </w:p>
        </w:tc>
        <w:tc>
          <w:tcPr>
            <w:tcW w:w="423" w:type="pct"/>
            <w:shd w:val="clear" w:color="auto" w:fill="auto"/>
          </w:tcPr>
          <w:p w14:paraId="6E3E9157"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715ABAB4" w14:textId="77777777" w:rsidR="00F4757E" w:rsidRPr="000702BF" w:rsidRDefault="00F4757E" w:rsidP="00AE3F12">
            <w:pPr>
              <w:pStyle w:val="TAC"/>
            </w:pPr>
          </w:p>
        </w:tc>
        <w:tc>
          <w:tcPr>
            <w:tcW w:w="1727" w:type="pct"/>
          </w:tcPr>
          <w:p w14:paraId="40B96E39" w14:textId="268C993C"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24C64AAA" w14:textId="77777777" w:rsidR="00F4757E" w:rsidRPr="000702BF" w:rsidRDefault="00F4757E" w:rsidP="00AE3F12">
            <w:pPr>
              <w:pStyle w:val="TAC"/>
            </w:pPr>
            <w:r w:rsidRPr="000702BF">
              <w:t>Edge_1RB_Left</w:t>
            </w:r>
          </w:p>
        </w:tc>
      </w:tr>
      <w:tr w:rsidR="00F4757E" w:rsidRPr="000702BF" w14:paraId="0B720516" w14:textId="77777777" w:rsidTr="000702BF">
        <w:trPr>
          <w:jc w:val="center"/>
        </w:trPr>
        <w:tc>
          <w:tcPr>
            <w:tcW w:w="423" w:type="pct"/>
            <w:shd w:val="clear" w:color="auto" w:fill="auto"/>
          </w:tcPr>
          <w:p w14:paraId="1E8F4FFA" w14:textId="77777777" w:rsidR="00F4757E" w:rsidRPr="000702BF" w:rsidDel="00F45BD8" w:rsidRDefault="00F4757E" w:rsidP="00AE3F12">
            <w:pPr>
              <w:pStyle w:val="TAC"/>
            </w:pPr>
            <w:r w:rsidRPr="000702BF">
              <w:t>11</w:t>
            </w:r>
          </w:p>
        </w:tc>
        <w:tc>
          <w:tcPr>
            <w:tcW w:w="423" w:type="pct"/>
            <w:shd w:val="clear" w:color="auto" w:fill="auto"/>
          </w:tcPr>
          <w:p w14:paraId="7AFBF558"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2F0034C5" w14:textId="77777777" w:rsidR="00F4757E" w:rsidRPr="000702BF" w:rsidRDefault="00F4757E" w:rsidP="00AE3F12">
            <w:pPr>
              <w:pStyle w:val="TAC"/>
            </w:pPr>
          </w:p>
        </w:tc>
        <w:tc>
          <w:tcPr>
            <w:tcW w:w="1727" w:type="pct"/>
          </w:tcPr>
          <w:p w14:paraId="35F53086" w14:textId="6CF6A38E"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1A535F0C" w14:textId="77777777" w:rsidR="00F4757E" w:rsidRPr="000702BF" w:rsidRDefault="00F4757E" w:rsidP="00AE3F12">
            <w:pPr>
              <w:pStyle w:val="TAC"/>
            </w:pPr>
            <w:r w:rsidRPr="000702BF">
              <w:t>Edge_1RB_Right</w:t>
            </w:r>
          </w:p>
        </w:tc>
      </w:tr>
      <w:tr w:rsidR="00F4757E" w:rsidRPr="000702BF" w14:paraId="59DFB3C7" w14:textId="77777777" w:rsidTr="000702BF">
        <w:trPr>
          <w:jc w:val="center"/>
        </w:trPr>
        <w:tc>
          <w:tcPr>
            <w:tcW w:w="423" w:type="pct"/>
            <w:shd w:val="clear" w:color="auto" w:fill="auto"/>
          </w:tcPr>
          <w:p w14:paraId="3039D989" w14:textId="77777777" w:rsidR="00F4757E" w:rsidRPr="000702BF" w:rsidRDefault="00F4757E" w:rsidP="00AE3F12">
            <w:pPr>
              <w:pStyle w:val="TAC"/>
            </w:pPr>
            <w:r w:rsidRPr="000702BF">
              <w:t>12</w:t>
            </w:r>
          </w:p>
        </w:tc>
        <w:tc>
          <w:tcPr>
            <w:tcW w:w="423" w:type="pct"/>
            <w:shd w:val="clear" w:color="auto" w:fill="auto"/>
          </w:tcPr>
          <w:p w14:paraId="365B2D9E"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62F1DFDC" w14:textId="77777777" w:rsidR="00F4757E" w:rsidRPr="000702BF" w:rsidRDefault="00F4757E" w:rsidP="00AE3F12">
            <w:pPr>
              <w:pStyle w:val="TAC"/>
            </w:pPr>
          </w:p>
        </w:tc>
        <w:tc>
          <w:tcPr>
            <w:tcW w:w="1727" w:type="pct"/>
          </w:tcPr>
          <w:p w14:paraId="7425F67A" w14:textId="003F43A5" w:rsidR="00F4757E" w:rsidRPr="000702BF" w:rsidRDefault="00F4757E" w:rsidP="00AE3F12">
            <w:pPr>
              <w:pStyle w:val="TAC"/>
            </w:pPr>
            <w:r w:rsidRPr="000702BF">
              <w:t>DFT-s-OFDM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6F6D9450" w14:textId="65FB1197" w:rsidR="00F4757E" w:rsidRPr="000702BF" w:rsidRDefault="00F4757E" w:rsidP="00AE3F12">
            <w:pPr>
              <w:pStyle w:val="TAC"/>
            </w:pPr>
            <w:r w:rsidRPr="000702BF">
              <w:t>Outer</w:t>
            </w:r>
            <w:r w:rsidR="008D0E0E" w:rsidRPr="000702BF">
              <w:t xml:space="preserve"> </w:t>
            </w:r>
            <w:r w:rsidRPr="000702BF">
              <w:t>Full</w:t>
            </w:r>
          </w:p>
        </w:tc>
      </w:tr>
      <w:tr w:rsidR="00F4757E" w:rsidRPr="000702BF" w14:paraId="1C75AF24" w14:textId="77777777" w:rsidTr="000702BF">
        <w:trPr>
          <w:jc w:val="center"/>
        </w:trPr>
        <w:tc>
          <w:tcPr>
            <w:tcW w:w="423" w:type="pct"/>
            <w:shd w:val="clear" w:color="auto" w:fill="auto"/>
          </w:tcPr>
          <w:p w14:paraId="7600B6BA" w14:textId="77777777" w:rsidR="00F4757E" w:rsidRPr="000702BF" w:rsidRDefault="00F4757E" w:rsidP="00AE3F12">
            <w:pPr>
              <w:pStyle w:val="TAC"/>
            </w:pPr>
            <w:r w:rsidRPr="000702BF">
              <w:t>13</w:t>
            </w:r>
          </w:p>
        </w:tc>
        <w:tc>
          <w:tcPr>
            <w:tcW w:w="423" w:type="pct"/>
            <w:shd w:val="clear" w:color="auto" w:fill="auto"/>
          </w:tcPr>
          <w:p w14:paraId="146EEAD2"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7E332778" w14:textId="77777777" w:rsidR="00F4757E" w:rsidRPr="000702BF" w:rsidRDefault="00F4757E" w:rsidP="00AE3F12">
            <w:pPr>
              <w:pStyle w:val="TAC"/>
            </w:pPr>
          </w:p>
        </w:tc>
        <w:tc>
          <w:tcPr>
            <w:tcW w:w="1727" w:type="pct"/>
          </w:tcPr>
          <w:p w14:paraId="0B7E14BE" w14:textId="1073F984" w:rsidR="00F4757E" w:rsidRPr="000702BF" w:rsidRDefault="00F4757E" w:rsidP="00AE3F12">
            <w:pPr>
              <w:pStyle w:val="TAC"/>
            </w:pPr>
            <w:r w:rsidRPr="000702BF">
              <w:t>DFT-s-OFDM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7EEE7118" w14:textId="77777777" w:rsidR="00F4757E" w:rsidRPr="000702BF" w:rsidRDefault="00F4757E" w:rsidP="00AE3F12">
            <w:pPr>
              <w:pStyle w:val="TAC"/>
            </w:pPr>
            <w:r w:rsidRPr="000702BF">
              <w:t>Edge_1RB_Left</w:t>
            </w:r>
          </w:p>
        </w:tc>
      </w:tr>
      <w:tr w:rsidR="00F4757E" w:rsidRPr="000702BF" w14:paraId="6FC73EFE" w14:textId="77777777" w:rsidTr="000702BF">
        <w:trPr>
          <w:jc w:val="center"/>
        </w:trPr>
        <w:tc>
          <w:tcPr>
            <w:tcW w:w="423" w:type="pct"/>
            <w:shd w:val="clear" w:color="auto" w:fill="auto"/>
          </w:tcPr>
          <w:p w14:paraId="69CCB0A6" w14:textId="77777777" w:rsidR="00F4757E" w:rsidRPr="000702BF" w:rsidRDefault="00F4757E" w:rsidP="00AE3F12">
            <w:pPr>
              <w:pStyle w:val="TAC"/>
            </w:pPr>
            <w:r w:rsidRPr="000702BF">
              <w:t>14</w:t>
            </w:r>
          </w:p>
        </w:tc>
        <w:tc>
          <w:tcPr>
            <w:tcW w:w="423" w:type="pct"/>
            <w:shd w:val="clear" w:color="auto" w:fill="auto"/>
          </w:tcPr>
          <w:p w14:paraId="6CA1AF76"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1D535EF" w14:textId="77777777" w:rsidR="00F4757E" w:rsidRPr="000702BF" w:rsidRDefault="00F4757E" w:rsidP="00AE3F12">
            <w:pPr>
              <w:pStyle w:val="TAC"/>
            </w:pPr>
          </w:p>
        </w:tc>
        <w:tc>
          <w:tcPr>
            <w:tcW w:w="1727" w:type="pct"/>
          </w:tcPr>
          <w:p w14:paraId="3B82D33D" w14:textId="40A2CBF1" w:rsidR="00F4757E" w:rsidRPr="000702BF" w:rsidRDefault="00F4757E" w:rsidP="00AE3F12">
            <w:pPr>
              <w:pStyle w:val="TAC"/>
            </w:pPr>
            <w:r w:rsidRPr="000702BF">
              <w:t>DFT-s-OFDM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24EE9498" w14:textId="77777777" w:rsidR="00F4757E" w:rsidRPr="000702BF" w:rsidRDefault="00F4757E" w:rsidP="00AE3F12">
            <w:pPr>
              <w:pStyle w:val="TAC"/>
            </w:pPr>
            <w:r w:rsidRPr="000702BF">
              <w:t>Edge_1RB_Right</w:t>
            </w:r>
          </w:p>
        </w:tc>
      </w:tr>
      <w:tr w:rsidR="00F4757E" w:rsidRPr="000702BF" w14:paraId="5D4776FC" w14:textId="77777777" w:rsidTr="000702BF">
        <w:trPr>
          <w:jc w:val="center"/>
        </w:trPr>
        <w:tc>
          <w:tcPr>
            <w:tcW w:w="423" w:type="pct"/>
            <w:shd w:val="clear" w:color="auto" w:fill="auto"/>
          </w:tcPr>
          <w:p w14:paraId="49C883D1" w14:textId="77777777" w:rsidR="00F4757E" w:rsidRPr="000702BF" w:rsidRDefault="00F4757E" w:rsidP="00AE3F12">
            <w:pPr>
              <w:pStyle w:val="TAC"/>
            </w:pPr>
            <w:r w:rsidRPr="000702BF">
              <w:t>15</w:t>
            </w:r>
          </w:p>
        </w:tc>
        <w:tc>
          <w:tcPr>
            <w:tcW w:w="423" w:type="pct"/>
            <w:shd w:val="clear" w:color="auto" w:fill="auto"/>
          </w:tcPr>
          <w:p w14:paraId="2C75D858"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3FF985A1" w14:textId="77777777" w:rsidR="00F4757E" w:rsidRPr="000702BF" w:rsidRDefault="00F4757E" w:rsidP="00AE3F12">
            <w:pPr>
              <w:pStyle w:val="TAC"/>
            </w:pPr>
          </w:p>
        </w:tc>
        <w:tc>
          <w:tcPr>
            <w:tcW w:w="1727" w:type="pct"/>
          </w:tcPr>
          <w:p w14:paraId="62884D46" w14:textId="3902210C" w:rsidR="00F4757E" w:rsidRPr="000702BF" w:rsidRDefault="00F4757E" w:rsidP="00AE3F12">
            <w:pPr>
              <w:pStyle w:val="TAC"/>
            </w:pPr>
            <w:r w:rsidRPr="000702BF">
              <w:t>DFT-s-OFDM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220963D4" w14:textId="0F83F3AB" w:rsidR="00F4757E" w:rsidRPr="000702BF" w:rsidRDefault="00F4757E" w:rsidP="00AE3F12">
            <w:pPr>
              <w:pStyle w:val="TAC"/>
            </w:pPr>
            <w:r w:rsidRPr="000702BF">
              <w:t>Outer</w:t>
            </w:r>
            <w:r w:rsidR="008D0E0E" w:rsidRPr="000702BF">
              <w:t xml:space="preserve"> </w:t>
            </w:r>
            <w:r w:rsidRPr="000702BF">
              <w:t>Full</w:t>
            </w:r>
          </w:p>
        </w:tc>
      </w:tr>
      <w:tr w:rsidR="00F4757E" w:rsidRPr="000702BF" w14:paraId="3AF45AFF" w14:textId="77777777" w:rsidTr="000702BF">
        <w:trPr>
          <w:jc w:val="center"/>
        </w:trPr>
        <w:tc>
          <w:tcPr>
            <w:tcW w:w="423" w:type="pct"/>
            <w:shd w:val="clear" w:color="auto" w:fill="auto"/>
          </w:tcPr>
          <w:p w14:paraId="19AC7984" w14:textId="77777777" w:rsidR="00F4757E" w:rsidRPr="000702BF" w:rsidRDefault="00F4757E" w:rsidP="00AE3F12">
            <w:pPr>
              <w:pStyle w:val="TAC"/>
            </w:pPr>
            <w:r w:rsidRPr="000702BF">
              <w:t>16</w:t>
            </w:r>
          </w:p>
        </w:tc>
        <w:tc>
          <w:tcPr>
            <w:tcW w:w="423" w:type="pct"/>
            <w:shd w:val="clear" w:color="auto" w:fill="auto"/>
          </w:tcPr>
          <w:p w14:paraId="08BE79E0"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0E562D57" w14:textId="77777777" w:rsidR="00F4757E" w:rsidRPr="000702BF" w:rsidRDefault="00F4757E" w:rsidP="00AE3F12">
            <w:pPr>
              <w:pStyle w:val="TAC"/>
            </w:pPr>
          </w:p>
        </w:tc>
        <w:tc>
          <w:tcPr>
            <w:tcW w:w="1727" w:type="pct"/>
          </w:tcPr>
          <w:p w14:paraId="1B162778" w14:textId="62AF6DE5" w:rsidR="00F4757E" w:rsidRPr="000702BF" w:rsidRDefault="00F4757E" w:rsidP="00AE3F12">
            <w:pPr>
              <w:pStyle w:val="TAC"/>
            </w:pPr>
            <w:r w:rsidRPr="000702BF">
              <w:t>DFT-s-OFDM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3BF4D74C" w14:textId="77777777" w:rsidR="00F4757E" w:rsidRPr="000702BF" w:rsidRDefault="00F4757E" w:rsidP="00AE3F12">
            <w:pPr>
              <w:pStyle w:val="TAC"/>
            </w:pPr>
            <w:r w:rsidRPr="000702BF">
              <w:t>Edge_1RB_Left</w:t>
            </w:r>
          </w:p>
        </w:tc>
      </w:tr>
      <w:tr w:rsidR="00F4757E" w:rsidRPr="000702BF" w14:paraId="660DA0BA" w14:textId="77777777" w:rsidTr="000702BF">
        <w:trPr>
          <w:jc w:val="center"/>
        </w:trPr>
        <w:tc>
          <w:tcPr>
            <w:tcW w:w="423" w:type="pct"/>
            <w:shd w:val="clear" w:color="auto" w:fill="auto"/>
          </w:tcPr>
          <w:p w14:paraId="4B53C10D" w14:textId="77777777" w:rsidR="00F4757E" w:rsidRPr="000702BF" w:rsidRDefault="00F4757E" w:rsidP="00AE3F12">
            <w:pPr>
              <w:pStyle w:val="TAC"/>
            </w:pPr>
            <w:r w:rsidRPr="000702BF">
              <w:t>17</w:t>
            </w:r>
          </w:p>
        </w:tc>
        <w:tc>
          <w:tcPr>
            <w:tcW w:w="423" w:type="pct"/>
            <w:shd w:val="clear" w:color="auto" w:fill="auto"/>
          </w:tcPr>
          <w:p w14:paraId="6721F673"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CF874BE" w14:textId="77777777" w:rsidR="00F4757E" w:rsidRPr="000702BF" w:rsidRDefault="00F4757E" w:rsidP="00AE3F12">
            <w:pPr>
              <w:pStyle w:val="TAC"/>
            </w:pPr>
          </w:p>
        </w:tc>
        <w:tc>
          <w:tcPr>
            <w:tcW w:w="1727" w:type="pct"/>
          </w:tcPr>
          <w:p w14:paraId="02A36422" w14:textId="3AAF1C8D" w:rsidR="00F4757E" w:rsidRPr="000702BF" w:rsidRDefault="00F4757E" w:rsidP="00AE3F12">
            <w:pPr>
              <w:pStyle w:val="TAC"/>
            </w:pPr>
            <w:r w:rsidRPr="000702BF">
              <w:t>DFT-s-OFDM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51452E4A" w14:textId="77777777" w:rsidR="00F4757E" w:rsidRPr="000702BF" w:rsidRDefault="00F4757E" w:rsidP="00AE3F12">
            <w:pPr>
              <w:pStyle w:val="TAC"/>
            </w:pPr>
            <w:r w:rsidRPr="000702BF">
              <w:t>Edge_1RB_Right</w:t>
            </w:r>
          </w:p>
        </w:tc>
      </w:tr>
      <w:tr w:rsidR="00F4757E" w:rsidRPr="000702BF" w14:paraId="20E1D03C" w14:textId="77777777" w:rsidTr="000702BF">
        <w:trPr>
          <w:jc w:val="center"/>
        </w:trPr>
        <w:tc>
          <w:tcPr>
            <w:tcW w:w="423" w:type="pct"/>
            <w:shd w:val="clear" w:color="auto" w:fill="auto"/>
          </w:tcPr>
          <w:p w14:paraId="33DBFA3B" w14:textId="77777777" w:rsidR="00F4757E" w:rsidRPr="000702BF" w:rsidRDefault="00F4757E" w:rsidP="00AE3F12">
            <w:pPr>
              <w:pStyle w:val="TAC"/>
            </w:pPr>
            <w:r w:rsidRPr="000702BF">
              <w:t>18</w:t>
            </w:r>
          </w:p>
        </w:tc>
        <w:tc>
          <w:tcPr>
            <w:tcW w:w="423" w:type="pct"/>
            <w:shd w:val="clear" w:color="auto" w:fill="auto"/>
          </w:tcPr>
          <w:p w14:paraId="191B6A2D"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4BC4F16D" w14:textId="77777777" w:rsidR="00F4757E" w:rsidRPr="000702BF" w:rsidRDefault="00F4757E" w:rsidP="00AE3F12">
            <w:pPr>
              <w:pStyle w:val="TAC"/>
            </w:pPr>
          </w:p>
        </w:tc>
        <w:tc>
          <w:tcPr>
            <w:tcW w:w="1727" w:type="pct"/>
          </w:tcPr>
          <w:p w14:paraId="5D6EBB76" w14:textId="6472EEA7" w:rsidR="00F4757E" w:rsidRPr="000702BF" w:rsidRDefault="00F4757E" w:rsidP="00AE3F12">
            <w:pPr>
              <w:pStyle w:val="TAC"/>
            </w:pPr>
            <w:r w:rsidRPr="000702BF">
              <w:t>DFT-s-OFDM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7C1A880A" w14:textId="63D8AB15" w:rsidR="00F4757E" w:rsidRPr="000702BF" w:rsidRDefault="00F4757E" w:rsidP="00AE3F12">
            <w:pPr>
              <w:pStyle w:val="TAC"/>
            </w:pPr>
            <w:r w:rsidRPr="000702BF">
              <w:t>Outer</w:t>
            </w:r>
            <w:r w:rsidR="008D0E0E" w:rsidRPr="000702BF">
              <w:t xml:space="preserve"> </w:t>
            </w:r>
            <w:r w:rsidRPr="000702BF">
              <w:t>Full</w:t>
            </w:r>
          </w:p>
        </w:tc>
      </w:tr>
      <w:tr w:rsidR="00F4757E" w:rsidRPr="000702BF" w14:paraId="75E61B7D" w14:textId="77777777" w:rsidTr="000702BF">
        <w:trPr>
          <w:jc w:val="center"/>
        </w:trPr>
        <w:tc>
          <w:tcPr>
            <w:tcW w:w="423" w:type="pct"/>
            <w:shd w:val="clear" w:color="auto" w:fill="auto"/>
          </w:tcPr>
          <w:p w14:paraId="11FE5728" w14:textId="77777777" w:rsidR="00F4757E" w:rsidRPr="000702BF" w:rsidRDefault="00F4757E" w:rsidP="00AE3F12">
            <w:pPr>
              <w:pStyle w:val="TAC"/>
            </w:pPr>
            <w:r w:rsidRPr="000702BF">
              <w:t>19</w:t>
            </w:r>
          </w:p>
        </w:tc>
        <w:tc>
          <w:tcPr>
            <w:tcW w:w="423" w:type="pct"/>
            <w:shd w:val="clear" w:color="auto" w:fill="auto"/>
          </w:tcPr>
          <w:p w14:paraId="65624656"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063142EA" w14:textId="77777777" w:rsidR="00F4757E" w:rsidRPr="000702BF" w:rsidRDefault="00F4757E" w:rsidP="00AE3F12">
            <w:pPr>
              <w:pStyle w:val="TAC"/>
            </w:pPr>
          </w:p>
        </w:tc>
        <w:tc>
          <w:tcPr>
            <w:tcW w:w="1727" w:type="pct"/>
          </w:tcPr>
          <w:p w14:paraId="2AE0AD2D" w14:textId="43618E05"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08606A99" w14:textId="5385CE57" w:rsidR="00F4757E" w:rsidRPr="000702BF" w:rsidRDefault="00F4757E" w:rsidP="00AE3F12">
            <w:pPr>
              <w:pStyle w:val="TAC"/>
            </w:pPr>
            <w:r w:rsidRPr="000702BF">
              <w:t>Inner</w:t>
            </w:r>
            <w:r w:rsidR="008D0E0E" w:rsidRPr="000702BF">
              <w:t xml:space="preserve"> </w:t>
            </w:r>
            <w:r w:rsidRPr="000702BF">
              <w:t>Full</w:t>
            </w:r>
          </w:p>
        </w:tc>
      </w:tr>
      <w:tr w:rsidR="00F4757E" w:rsidRPr="000702BF" w14:paraId="4E04AC7B" w14:textId="77777777" w:rsidTr="000702BF">
        <w:trPr>
          <w:jc w:val="center"/>
        </w:trPr>
        <w:tc>
          <w:tcPr>
            <w:tcW w:w="423" w:type="pct"/>
            <w:shd w:val="clear" w:color="auto" w:fill="auto"/>
          </w:tcPr>
          <w:p w14:paraId="17B97530" w14:textId="77777777" w:rsidR="00F4757E" w:rsidRPr="000702BF" w:rsidDel="00F45BD8" w:rsidRDefault="00F4757E" w:rsidP="00AE3F12">
            <w:pPr>
              <w:pStyle w:val="TAC"/>
            </w:pPr>
            <w:r w:rsidRPr="000702BF">
              <w:t>20</w:t>
            </w:r>
          </w:p>
        </w:tc>
        <w:tc>
          <w:tcPr>
            <w:tcW w:w="423" w:type="pct"/>
            <w:shd w:val="clear" w:color="auto" w:fill="auto"/>
          </w:tcPr>
          <w:p w14:paraId="40D15FC5"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3B53DE49" w14:textId="77777777" w:rsidR="00F4757E" w:rsidRPr="000702BF" w:rsidRDefault="00F4757E" w:rsidP="00AE3F12">
            <w:pPr>
              <w:pStyle w:val="TAC"/>
            </w:pPr>
          </w:p>
        </w:tc>
        <w:tc>
          <w:tcPr>
            <w:tcW w:w="1727" w:type="pct"/>
          </w:tcPr>
          <w:p w14:paraId="1B836892" w14:textId="5B7B8F27"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1B4F588C" w14:textId="77777777" w:rsidR="00F4757E" w:rsidRPr="000702BF" w:rsidRDefault="00F4757E" w:rsidP="00AE3F12">
            <w:pPr>
              <w:pStyle w:val="TAC"/>
            </w:pPr>
            <w:r w:rsidRPr="000702BF">
              <w:t>Edge_1RB_Left</w:t>
            </w:r>
          </w:p>
        </w:tc>
      </w:tr>
      <w:tr w:rsidR="00F4757E" w:rsidRPr="000702BF" w14:paraId="70C0B34F" w14:textId="77777777" w:rsidTr="000702BF">
        <w:trPr>
          <w:jc w:val="center"/>
        </w:trPr>
        <w:tc>
          <w:tcPr>
            <w:tcW w:w="423" w:type="pct"/>
            <w:shd w:val="clear" w:color="auto" w:fill="auto"/>
          </w:tcPr>
          <w:p w14:paraId="2459B850" w14:textId="77777777" w:rsidR="00F4757E" w:rsidRPr="000702BF" w:rsidDel="00F45BD8" w:rsidRDefault="00F4757E" w:rsidP="00AE3F12">
            <w:pPr>
              <w:pStyle w:val="TAC"/>
            </w:pPr>
            <w:r w:rsidRPr="000702BF">
              <w:t>21</w:t>
            </w:r>
          </w:p>
        </w:tc>
        <w:tc>
          <w:tcPr>
            <w:tcW w:w="423" w:type="pct"/>
            <w:shd w:val="clear" w:color="auto" w:fill="auto"/>
          </w:tcPr>
          <w:p w14:paraId="21008F6F"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2D8B5BE8" w14:textId="77777777" w:rsidR="00F4757E" w:rsidRPr="000702BF" w:rsidRDefault="00F4757E" w:rsidP="00AE3F12">
            <w:pPr>
              <w:pStyle w:val="TAC"/>
            </w:pPr>
          </w:p>
        </w:tc>
        <w:tc>
          <w:tcPr>
            <w:tcW w:w="1727" w:type="pct"/>
          </w:tcPr>
          <w:p w14:paraId="5651B12A" w14:textId="76443F1A"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170688F4" w14:textId="77777777" w:rsidR="00F4757E" w:rsidRPr="000702BF" w:rsidRDefault="00F4757E" w:rsidP="00AE3F12">
            <w:pPr>
              <w:pStyle w:val="TAC"/>
            </w:pPr>
            <w:r w:rsidRPr="000702BF">
              <w:t>Edge_1RB_Right</w:t>
            </w:r>
          </w:p>
        </w:tc>
      </w:tr>
      <w:tr w:rsidR="00F4757E" w:rsidRPr="000702BF" w14:paraId="1FA8C8AD" w14:textId="77777777" w:rsidTr="000702BF">
        <w:trPr>
          <w:jc w:val="center"/>
        </w:trPr>
        <w:tc>
          <w:tcPr>
            <w:tcW w:w="423" w:type="pct"/>
            <w:shd w:val="clear" w:color="auto" w:fill="auto"/>
          </w:tcPr>
          <w:p w14:paraId="2BABC028" w14:textId="77777777" w:rsidR="00F4757E" w:rsidRPr="000702BF" w:rsidRDefault="00F4757E" w:rsidP="00AE3F12">
            <w:pPr>
              <w:pStyle w:val="TAC"/>
            </w:pPr>
            <w:r w:rsidRPr="000702BF">
              <w:t>22</w:t>
            </w:r>
          </w:p>
        </w:tc>
        <w:tc>
          <w:tcPr>
            <w:tcW w:w="423" w:type="pct"/>
            <w:shd w:val="clear" w:color="auto" w:fill="auto"/>
          </w:tcPr>
          <w:p w14:paraId="76F78C14"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11C5DB65" w14:textId="77777777" w:rsidR="00F4757E" w:rsidRPr="000702BF" w:rsidRDefault="00F4757E" w:rsidP="00AE3F12">
            <w:pPr>
              <w:pStyle w:val="TAC"/>
            </w:pPr>
          </w:p>
        </w:tc>
        <w:tc>
          <w:tcPr>
            <w:tcW w:w="1727" w:type="pct"/>
          </w:tcPr>
          <w:p w14:paraId="6E7E7C8B" w14:textId="2E3A7E44" w:rsidR="00F4757E" w:rsidRPr="000702BF" w:rsidRDefault="00F4757E" w:rsidP="00AE3F12">
            <w:pPr>
              <w:pStyle w:val="TAC"/>
            </w:pPr>
            <w:r w:rsidRPr="000702BF">
              <w:t>CP-OFDM</w:t>
            </w:r>
            <w:r w:rsidR="008D0E0E" w:rsidRPr="000702BF">
              <w:t xml:space="preserve"> </w:t>
            </w:r>
            <w:r w:rsidRPr="000702BF">
              <w:t>QPSK</w:t>
            </w:r>
          </w:p>
        </w:tc>
        <w:tc>
          <w:tcPr>
            <w:tcW w:w="1205" w:type="pct"/>
            <w:shd w:val="clear" w:color="auto" w:fill="auto"/>
          </w:tcPr>
          <w:p w14:paraId="057CCBF2" w14:textId="569C87F5" w:rsidR="00F4757E" w:rsidRPr="000702BF" w:rsidRDefault="00F4757E" w:rsidP="00AE3F12">
            <w:pPr>
              <w:pStyle w:val="TAC"/>
            </w:pPr>
            <w:r w:rsidRPr="000702BF">
              <w:t>Outer</w:t>
            </w:r>
            <w:r w:rsidR="008D0E0E" w:rsidRPr="000702BF">
              <w:t xml:space="preserve"> </w:t>
            </w:r>
            <w:r w:rsidRPr="000702BF">
              <w:t>Full</w:t>
            </w:r>
          </w:p>
        </w:tc>
      </w:tr>
      <w:tr w:rsidR="00F4757E" w:rsidRPr="000702BF" w14:paraId="193C1D92" w14:textId="77777777" w:rsidTr="000702BF">
        <w:trPr>
          <w:jc w:val="center"/>
        </w:trPr>
        <w:tc>
          <w:tcPr>
            <w:tcW w:w="423" w:type="pct"/>
            <w:shd w:val="clear" w:color="auto" w:fill="auto"/>
          </w:tcPr>
          <w:p w14:paraId="29274C72" w14:textId="77777777" w:rsidR="00F4757E" w:rsidRPr="000702BF" w:rsidRDefault="00F4757E" w:rsidP="00AE3F12">
            <w:pPr>
              <w:pStyle w:val="TAC"/>
            </w:pPr>
            <w:r w:rsidRPr="000702BF">
              <w:t>23</w:t>
            </w:r>
          </w:p>
        </w:tc>
        <w:tc>
          <w:tcPr>
            <w:tcW w:w="423" w:type="pct"/>
            <w:shd w:val="clear" w:color="auto" w:fill="auto"/>
          </w:tcPr>
          <w:p w14:paraId="63AC82B6"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6C1F5D07" w14:textId="77777777" w:rsidR="00F4757E" w:rsidRPr="000702BF" w:rsidRDefault="00F4757E" w:rsidP="00AE3F12">
            <w:pPr>
              <w:pStyle w:val="TAC"/>
            </w:pPr>
          </w:p>
        </w:tc>
        <w:tc>
          <w:tcPr>
            <w:tcW w:w="1727" w:type="pct"/>
          </w:tcPr>
          <w:p w14:paraId="0A40B861" w14:textId="71347AB5"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6FEE04D4" w14:textId="101B1E6B" w:rsidR="00F4757E" w:rsidRPr="000702BF" w:rsidRDefault="00F4757E" w:rsidP="00AE3F12">
            <w:pPr>
              <w:pStyle w:val="TAC"/>
            </w:pPr>
            <w:r w:rsidRPr="000702BF">
              <w:t>Inner</w:t>
            </w:r>
            <w:r w:rsidR="008D0E0E" w:rsidRPr="000702BF">
              <w:t xml:space="preserve"> </w:t>
            </w:r>
            <w:r w:rsidRPr="000702BF">
              <w:t>Full</w:t>
            </w:r>
          </w:p>
        </w:tc>
      </w:tr>
      <w:tr w:rsidR="00F4757E" w:rsidRPr="000702BF" w14:paraId="0174156D" w14:textId="77777777" w:rsidTr="000702BF">
        <w:trPr>
          <w:jc w:val="center"/>
        </w:trPr>
        <w:tc>
          <w:tcPr>
            <w:tcW w:w="423" w:type="pct"/>
            <w:shd w:val="clear" w:color="auto" w:fill="auto"/>
          </w:tcPr>
          <w:p w14:paraId="32473AE3" w14:textId="77777777" w:rsidR="00F4757E" w:rsidRPr="000702BF" w:rsidDel="00F45BD8" w:rsidRDefault="00F4757E" w:rsidP="00AE3F12">
            <w:pPr>
              <w:pStyle w:val="TAC"/>
            </w:pPr>
            <w:r w:rsidRPr="000702BF">
              <w:t>24</w:t>
            </w:r>
          </w:p>
        </w:tc>
        <w:tc>
          <w:tcPr>
            <w:tcW w:w="423" w:type="pct"/>
            <w:shd w:val="clear" w:color="auto" w:fill="auto"/>
          </w:tcPr>
          <w:p w14:paraId="71AAEFED"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45C352A8" w14:textId="77777777" w:rsidR="00F4757E" w:rsidRPr="000702BF" w:rsidRDefault="00F4757E" w:rsidP="00AE3F12">
            <w:pPr>
              <w:pStyle w:val="TAC"/>
            </w:pPr>
          </w:p>
        </w:tc>
        <w:tc>
          <w:tcPr>
            <w:tcW w:w="1727" w:type="pct"/>
          </w:tcPr>
          <w:p w14:paraId="7146BEBC" w14:textId="63EDED29"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42102BFB" w14:textId="77777777" w:rsidR="00F4757E" w:rsidRPr="000702BF" w:rsidRDefault="00F4757E" w:rsidP="00AE3F12">
            <w:pPr>
              <w:pStyle w:val="TAC"/>
            </w:pPr>
            <w:r w:rsidRPr="000702BF">
              <w:t>Edge_1RB_Left</w:t>
            </w:r>
          </w:p>
        </w:tc>
      </w:tr>
      <w:tr w:rsidR="00F4757E" w:rsidRPr="000702BF" w14:paraId="7B21FC9E" w14:textId="77777777" w:rsidTr="000702BF">
        <w:trPr>
          <w:jc w:val="center"/>
        </w:trPr>
        <w:tc>
          <w:tcPr>
            <w:tcW w:w="423" w:type="pct"/>
            <w:shd w:val="clear" w:color="auto" w:fill="auto"/>
          </w:tcPr>
          <w:p w14:paraId="5D66B6E2" w14:textId="77777777" w:rsidR="00F4757E" w:rsidRPr="000702BF" w:rsidDel="00F45BD8" w:rsidRDefault="00F4757E" w:rsidP="00AE3F12">
            <w:pPr>
              <w:pStyle w:val="TAC"/>
            </w:pPr>
            <w:r w:rsidRPr="000702BF">
              <w:t>25</w:t>
            </w:r>
          </w:p>
        </w:tc>
        <w:tc>
          <w:tcPr>
            <w:tcW w:w="423" w:type="pct"/>
            <w:shd w:val="clear" w:color="auto" w:fill="auto"/>
          </w:tcPr>
          <w:p w14:paraId="4882F676"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6335E38F" w14:textId="77777777" w:rsidR="00F4757E" w:rsidRPr="000702BF" w:rsidRDefault="00F4757E" w:rsidP="00AE3F12">
            <w:pPr>
              <w:pStyle w:val="TAC"/>
            </w:pPr>
          </w:p>
        </w:tc>
        <w:tc>
          <w:tcPr>
            <w:tcW w:w="1727" w:type="pct"/>
          </w:tcPr>
          <w:p w14:paraId="2567C4DC" w14:textId="7F3C1A74"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18F7F295" w14:textId="77777777" w:rsidR="00F4757E" w:rsidRPr="000702BF" w:rsidRDefault="00F4757E" w:rsidP="00AE3F12">
            <w:pPr>
              <w:pStyle w:val="TAC"/>
            </w:pPr>
            <w:r w:rsidRPr="000702BF">
              <w:t>Edge_1RB_Right</w:t>
            </w:r>
          </w:p>
        </w:tc>
      </w:tr>
      <w:tr w:rsidR="00F4757E" w:rsidRPr="000702BF" w14:paraId="0383BE76" w14:textId="77777777" w:rsidTr="000702BF">
        <w:trPr>
          <w:jc w:val="center"/>
        </w:trPr>
        <w:tc>
          <w:tcPr>
            <w:tcW w:w="423" w:type="pct"/>
            <w:shd w:val="clear" w:color="auto" w:fill="auto"/>
          </w:tcPr>
          <w:p w14:paraId="61E525F8" w14:textId="77777777" w:rsidR="00F4757E" w:rsidRPr="000702BF" w:rsidRDefault="00F4757E" w:rsidP="00AE3F12">
            <w:pPr>
              <w:pStyle w:val="TAC"/>
            </w:pPr>
            <w:r w:rsidRPr="000702BF">
              <w:t>26</w:t>
            </w:r>
          </w:p>
        </w:tc>
        <w:tc>
          <w:tcPr>
            <w:tcW w:w="423" w:type="pct"/>
            <w:shd w:val="clear" w:color="auto" w:fill="auto"/>
          </w:tcPr>
          <w:p w14:paraId="2EEE7C94"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0E2DF94F" w14:textId="77777777" w:rsidR="00F4757E" w:rsidRPr="000702BF" w:rsidRDefault="00F4757E" w:rsidP="00AE3F12">
            <w:pPr>
              <w:pStyle w:val="TAC"/>
            </w:pPr>
          </w:p>
        </w:tc>
        <w:tc>
          <w:tcPr>
            <w:tcW w:w="1727" w:type="pct"/>
          </w:tcPr>
          <w:p w14:paraId="14C20060" w14:textId="36C80658" w:rsidR="00F4757E" w:rsidRPr="000702BF" w:rsidRDefault="00F4757E" w:rsidP="00AE3F12">
            <w:pPr>
              <w:pStyle w:val="TAC"/>
            </w:pPr>
            <w:r w:rsidRPr="000702BF">
              <w:t>CP-OFDM</w:t>
            </w:r>
            <w:r w:rsidR="008D0E0E" w:rsidRPr="000702BF">
              <w:t xml:space="preserve"> </w:t>
            </w:r>
            <w:r w:rsidRPr="000702BF">
              <w:t>16</w:t>
            </w:r>
            <w:r w:rsidR="008D0E0E" w:rsidRPr="000702BF">
              <w:t xml:space="preserve"> </w:t>
            </w:r>
            <w:r w:rsidRPr="000702BF">
              <w:t>QAM</w:t>
            </w:r>
          </w:p>
        </w:tc>
        <w:tc>
          <w:tcPr>
            <w:tcW w:w="1205" w:type="pct"/>
            <w:shd w:val="clear" w:color="auto" w:fill="auto"/>
          </w:tcPr>
          <w:p w14:paraId="719530F3" w14:textId="798EBC16" w:rsidR="00F4757E" w:rsidRPr="000702BF" w:rsidRDefault="00F4757E" w:rsidP="00AE3F12">
            <w:pPr>
              <w:pStyle w:val="TAC"/>
            </w:pPr>
            <w:r w:rsidRPr="000702BF">
              <w:t>Outer</w:t>
            </w:r>
            <w:r w:rsidR="008D0E0E" w:rsidRPr="000702BF">
              <w:t xml:space="preserve"> </w:t>
            </w:r>
            <w:r w:rsidRPr="000702BF">
              <w:t>Full</w:t>
            </w:r>
          </w:p>
        </w:tc>
      </w:tr>
      <w:tr w:rsidR="00F4757E" w:rsidRPr="000702BF" w14:paraId="2333D779" w14:textId="77777777" w:rsidTr="000702BF">
        <w:trPr>
          <w:jc w:val="center"/>
        </w:trPr>
        <w:tc>
          <w:tcPr>
            <w:tcW w:w="423" w:type="pct"/>
            <w:shd w:val="clear" w:color="auto" w:fill="auto"/>
          </w:tcPr>
          <w:p w14:paraId="702E62CC" w14:textId="77777777" w:rsidR="00F4757E" w:rsidRPr="000702BF" w:rsidRDefault="00F4757E" w:rsidP="00AE3F12">
            <w:pPr>
              <w:pStyle w:val="TAC"/>
            </w:pPr>
            <w:r w:rsidRPr="000702BF">
              <w:t>27</w:t>
            </w:r>
          </w:p>
        </w:tc>
        <w:tc>
          <w:tcPr>
            <w:tcW w:w="423" w:type="pct"/>
            <w:shd w:val="clear" w:color="auto" w:fill="auto"/>
          </w:tcPr>
          <w:p w14:paraId="3E911336"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5E9AD60F" w14:textId="77777777" w:rsidR="00F4757E" w:rsidRPr="000702BF" w:rsidRDefault="00F4757E" w:rsidP="00AE3F12">
            <w:pPr>
              <w:pStyle w:val="TAC"/>
            </w:pPr>
          </w:p>
        </w:tc>
        <w:tc>
          <w:tcPr>
            <w:tcW w:w="1727" w:type="pct"/>
          </w:tcPr>
          <w:p w14:paraId="7512D650" w14:textId="4EC6B1C2" w:rsidR="00F4757E" w:rsidRPr="000702BF" w:rsidRDefault="00F4757E" w:rsidP="00AE3F12">
            <w:pPr>
              <w:pStyle w:val="TAC"/>
            </w:pPr>
            <w:r w:rsidRPr="000702BF">
              <w:t>CP-OFDM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6EB4A53C" w14:textId="77777777" w:rsidR="00F4757E" w:rsidRPr="000702BF" w:rsidRDefault="00F4757E" w:rsidP="00AE3F12">
            <w:pPr>
              <w:pStyle w:val="TAC"/>
            </w:pPr>
            <w:r w:rsidRPr="000702BF">
              <w:t>Edge_1RB_Left</w:t>
            </w:r>
          </w:p>
        </w:tc>
      </w:tr>
      <w:tr w:rsidR="00F4757E" w:rsidRPr="000702BF" w14:paraId="4A0DB165" w14:textId="77777777" w:rsidTr="000702BF">
        <w:trPr>
          <w:jc w:val="center"/>
        </w:trPr>
        <w:tc>
          <w:tcPr>
            <w:tcW w:w="423" w:type="pct"/>
            <w:shd w:val="clear" w:color="auto" w:fill="auto"/>
          </w:tcPr>
          <w:p w14:paraId="16DE0D5C" w14:textId="77777777" w:rsidR="00F4757E" w:rsidRPr="000702BF" w:rsidRDefault="00F4757E" w:rsidP="00AE3F12">
            <w:pPr>
              <w:pStyle w:val="TAC"/>
            </w:pPr>
            <w:r w:rsidRPr="000702BF">
              <w:t>28</w:t>
            </w:r>
          </w:p>
        </w:tc>
        <w:tc>
          <w:tcPr>
            <w:tcW w:w="423" w:type="pct"/>
            <w:shd w:val="clear" w:color="auto" w:fill="auto"/>
          </w:tcPr>
          <w:p w14:paraId="5FB33213"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7894F0D2" w14:textId="77777777" w:rsidR="00F4757E" w:rsidRPr="000702BF" w:rsidRDefault="00F4757E" w:rsidP="00AE3F12">
            <w:pPr>
              <w:pStyle w:val="TAC"/>
            </w:pPr>
          </w:p>
        </w:tc>
        <w:tc>
          <w:tcPr>
            <w:tcW w:w="1727" w:type="pct"/>
          </w:tcPr>
          <w:p w14:paraId="04E7940A" w14:textId="57E5FDC7" w:rsidR="00F4757E" w:rsidRPr="000702BF" w:rsidRDefault="00F4757E" w:rsidP="00AE3F12">
            <w:pPr>
              <w:pStyle w:val="TAC"/>
            </w:pPr>
            <w:r w:rsidRPr="000702BF">
              <w:t>CP-OFDM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4326FEE7" w14:textId="77777777" w:rsidR="00F4757E" w:rsidRPr="000702BF" w:rsidRDefault="00F4757E" w:rsidP="00AE3F12">
            <w:pPr>
              <w:pStyle w:val="TAC"/>
            </w:pPr>
            <w:r w:rsidRPr="000702BF">
              <w:t>Edge_1RB_Right</w:t>
            </w:r>
          </w:p>
        </w:tc>
      </w:tr>
      <w:tr w:rsidR="00F4757E" w:rsidRPr="000702BF" w14:paraId="6AC256B4" w14:textId="77777777" w:rsidTr="000702BF">
        <w:trPr>
          <w:jc w:val="center"/>
        </w:trPr>
        <w:tc>
          <w:tcPr>
            <w:tcW w:w="423" w:type="pct"/>
            <w:shd w:val="clear" w:color="auto" w:fill="auto"/>
          </w:tcPr>
          <w:p w14:paraId="0A5B427E" w14:textId="77777777" w:rsidR="00F4757E" w:rsidRPr="000702BF" w:rsidRDefault="00F4757E" w:rsidP="00AE3F12">
            <w:pPr>
              <w:pStyle w:val="TAC"/>
            </w:pPr>
            <w:r w:rsidRPr="000702BF">
              <w:t>29</w:t>
            </w:r>
          </w:p>
        </w:tc>
        <w:tc>
          <w:tcPr>
            <w:tcW w:w="423" w:type="pct"/>
            <w:shd w:val="clear" w:color="auto" w:fill="auto"/>
          </w:tcPr>
          <w:p w14:paraId="6A12843C"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6367CEEE" w14:textId="77777777" w:rsidR="00F4757E" w:rsidRPr="000702BF" w:rsidRDefault="00F4757E" w:rsidP="00AE3F12">
            <w:pPr>
              <w:pStyle w:val="TAC"/>
            </w:pPr>
          </w:p>
        </w:tc>
        <w:tc>
          <w:tcPr>
            <w:tcW w:w="1727" w:type="pct"/>
          </w:tcPr>
          <w:p w14:paraId="207A7833" w14:textId="69451A84" w:rsidR="00F4757E" w:rsidRPr="000702BF" w:rsidRDefault="00F4757E" w:rsidP="00AE3F12">
            <w:pPr>
              <w:pStyle w:val="TAC"/>
            </w:pPr>
            <w:r w:rsidRPr="000702BF">
              <w:t>CP-OFDM</w:t>
            </w:r>
            <w:r w:rsidR="008D0E0E" w:rsidRPr="000702BF">
              <w:t xml:space="preserve"> </w:t>
            </w:r>
            <w:r w:rsidRPr="000702BF">
              <w:t>64</w:t>
            </w:r>
            <w:r w:rsidR="008D0E0E" w:rsidRPr="000702BF">
              <w:t xml:space="preserve"> </w:t>
            </w:r>
            <w:r w:rsidRPr="000702BF">
              <w:t>QAM</w:t>
            </w:r>
          </w:p>
        </w:tc>
        <w:tc>
          <w:tcPr>
            <w:tcW w:w="1205" w:type="pct"/>
            <w:shd w:val="clear" w:color="auto" w:fill="auto"/>
          </w:tcPr>
          <w:p w14:paraId="1561FA0C" w14:textId="623C2370" w:rsidR="00F4757E" w:rsidRPr="000702BF" w:rsidRDefault="00F4757E" w:rsidP="00AE3F12">
            <w:pPr>
              <w:pStyle w:val="TAC"/>
            </w:pPr>
            <w:r w:rsidRPr="000702BF">
              <w:t>Outer</w:t>
            </w:r>
            <w:r w:rsidR="008D0E0E" w:rsidRPr="000702BF">
              <w:t xml:space="preserve"> </w:t>
            </w:r>
            <w:r w:rsidRPr="000702BF">
              <w:t>Full</w:t>
            </w:r>
          </w:p>
        </w:tc>
      </w:tr>
      <w:tr w:rsidR="00F4757E" w:rsidRPr="000702BF" w14:paraId="47BDB02F" w14:textId="77777777" w:rsidTr="000702BF">
        <w:trPr>
          <w:jc w:val="center"/>
        </w:trPr>
        <w:tc>
          <w:tcPr>
            <w:tcW w:w="423" w:type="pct"/>
            <w:shd w:val="clear" w:color="auto" w:fill="auto"/>
          </w:tcPr>
          <w:p w14:paraId="3C852802" w14:textId="77777777" w:rsidR="00F4757E" w:rsidRPr="000702BF" w:rsidRDefault="00F4757E" w:rsidP="00AE3F12">
            <w:pPr>
              <w:pStyle w:val="TAC"/>
            </w:pPr>
            <w:r w:rsidRPr="000702BF">
              <w:t>30</w:t>
            </w:r>
          </w:p>
        </w:tc>
        <w:tc>
          <w:tcPr>
            <w:tcW w:w="423" w:type="pct"/>
            <w:shd w:val="clear" w:color="auto" w:fill="auto"/>
          </w:tcPr>
          <w:p w14:paraId="5B5CAECA"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0DAA61F7" w14:textId="77777777" w:rsidR="00F4757E" w:rsidRPr="000702BF" w:rsidRDefault="00F4757E" w:rsidP="00AE3F12">
            <w:pPr>
              <w:pStyle w:val="TAC"/>
            </w:pPr>
          </w:p>
        </w:tc>
        <w:tc>
          <w:tcPr>
            <w:tcW w:w="1727" w:type="pct"/>
          </w:tcPr>
          <w:p w14:paraId="5C7CE764" w14:textId="01190116" w:rsidR="00F4757E" w:rsidRPr="000702BF" w:rsidRDefault="00F4757E" w:rsidP="00AE3F12">
            <w:pPr>
              <w:pStyle w:val="TAC"/>
            </w:pPr>
            <w:r w:rsidRPr="000702BF">
              <w:t>CP-OFDM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3EC5DD0A" w14:textId="77777777" w:rsidR="00F4757E" w:rsidRPr="000702BF" w:rsidRDefault="00F4757E" w:rsidP="00AE3F12">
            <w:pPr>
              <w:pStyle w:val="TAC"/>
            </w:pPr>
            <w:r w:rsidRPr="000702BF">
              <w:t>Edge_1RB_Left</w:t>
            </w:r>
          </w:p>
        </w:tc>
      </w:tr>
      <w:tr w:rsidR="00F4757E" w:rsidRPr="000702BF" w14:paraId="120C9255" w14:textId="77777777" w:rsidTr="000702BF">
        <w:trPr>
          <w:jc w:val="center"/>
        </w:trPr>
        <w:tc>
          <w:tcPr>
            <w:tcW w:w="423" w:type="pct"/>
            <w:shd w:val="clear" w:color="auto" w:fill="auto"/>
          </w:tcPr>
          <w:p w14:paraId="531CD5F6" w14:textId="77777777" w:rsidR="00F4757E" w:rsidRPr="000702BF" w:rsidRDefault="00F4757E" w:rsidP="00AE3F12">
            <w:pPr>
              <w:pStyle w:val="TAC"/>
            </w:pPr>
            <w:r w:rsidRPr="000702BF">
              <w:t>31</w:t>
            </w:r>
          </w:p>
        </w:tc>
        <w:tc>
          <w:tcPr>
            <w:tcW w:w="423" w:type="pct"/>
            <w:shd w:val="clear" w:color="auto" w:fill="auto"/>
          </w:tcPr>
          <w:p w14:paraId="144924DF"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55184512" w14:textId="77777777" w:rsidR="00F4757E" w:rsidRPr="000702BF" w:rsidRDefault="00F4757E" w:rsidP="00AE3F12">
            <w:pPr>
              <w:pStyle w:val="TAC"/>
            </w:pPr>
          </w:p>
        </w:tc>
        <w:tc>
          <w:tcPr>
            <w:tcW w:w="1727" w:type="pct"/>
          </w:tcPr>
          <w:p w14:paraId="1F1E9703" w14:textId="5EE00072" w:rsidR="00F4757E" w:rsidRPr="000702BF" w:rsidRDefault="00F4757E" w:rsidP="00AE3F12">
            <w:pPr>
              <w:pStyle w:val="TAC"/>
            </w:pPr>
            <w:r w:rsidRPr="000702BF">
              <w:t>CP-OFDM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73940EE6" w14:textId="77777777" w:rsidR="00F4757E" w:rsidRPr="000702BF" w:rsidRDefault="00F4757E" w:rsidP="00AE3F12">
            <w:pPr>
              <w:pStyle w:val="TAC"/>
            </w:pPr>
            <w:r w:rsidRPr="000702BF">
              <w:t>Edge_1RB_Right</w:t>
            </w:r>
          </w:p>
        </w:tc>
      </w:tr>
      <w:tr w:rsidR="00F4757E" w:rsidRPr="000702BF" w14:paraId="33F6499D" w14:textId="77777777" w:rsidTr="000702BF">
        <w:trPr>
          <w:jc w:val="center"/>
        </w:trPr>
        <w:tc>
          <w:tcPr>
            <w:tcW w:w="423" w:type="pct"/>
            <w:shd w:val="clear" w:color="auto" w:fill="auto"/>
          </w:tcPr>
          <w:p w14:paraId="07567543" w14:textId="77777777" w:rsidR="00F4757E" w:rsidRPr="000702BF" w:rsidRDefault="00F4757E" w:rsidP="00AE3F12">
            <w:pPr>
              <w:pStyle w:val="TAC"/>
            </w:pPr>
            <w:r w:rsidRPr="000702BF">
              <w:t>32</w:t>
            </w:r>
          </w:p>
        </w:tc>
        <w:tc>
          <w:tcPr>
            <w:tcW w:w="423" w:type="pct"/>
            <w:shd w:val="clear" w:color="auto" w:fill="auto"/>
          </w:tcPr>
          <w:p w14:paraId="1ADD4F87" w14:textId="77777777" w:rsidR="00F4757E" w:rsidRPr="000702BF" w:rsidRDefault="00F4757E" w:rsidP="00AE3F12">
            <w:pPr>
              <w:pStyle w:val="TAC"/>
            </w:pPr>
            <w:r w:rsidRPr="000702BF">
              <w:t>Default</w:t>
            </w:r>
          </w:p>
        </w:tc>
        <w:tc>
          <w:tcPr>
            <w:tcW w:w="1222" w:type="pct"/>
            <w:tcBorders>
              <w:top w:val="nil"/>
              <w:bottom w:val="nil"/>
            </w:tcBorders>
            <w:shd w:val="clear" w:color="auto" w:fill="auto"/>
          </w:tcPr>
          <w:p w14:paraId="3740ACC2" w14:textId="77777777" w:rsidR="00F4757E" w:rsidRPr="000702BF" w:rsidRDefault="00F4757E" w:rsidP="00AE3F12">
            <w:pPr>
              <w:pStyle w:val="TAC"/>
            </w:pPr>
          </w:p>
        </w:tc>
        <w:tc>
          <w:tcPr>
            <w:tcW w:w="1727" w:type="pct"/>
          </w:tcPr>
          <w:p w14:paraId="47306997" w14:textId="3CC9A975" w:rsidR="00F4757E" w:rsidRPr="000702BF" w:rsidRDefault="00F4757E" w:rsidP="00AE3F12">
            <w:pPr>
              <w:pStyle w:val="TAC"/>
            </w:pPr>
            <w:r w:rsidRPr="000702BF">
              <w:t>CP-OFDM</w:t>
            </w:r>
            <w:r w:rsidR="008D0E0E" w:rsidRPr="000702BF">
              <w:t xml:space="preserve"> </w:t>
            </w:r>
            <w:r w:rsidRPr="000702BF">
              <w:t>256</w:t>
            </w:r>
            <w:r w:rsidR="008D0E0E" w:rsidRPr="000702BF">
              <w:t xml:space="preserve"> </w:t>
            </w:r>
            <w:r w:rsidRPr="000702BF">
              <w:t>QAM</w:t>
            </w:r>
          </w:p>
        </w:tc>
        <w:tc>
          <w:tcPr>
            <w:tcW w:w="1205" w:type="pct"/>
            <w:shd w:val="clear" w:color="auto" w:fill="auto"/>
          </w:tcPr>
          <w:p w14:paraId="274F9AE7" w14:textId="2846699D" w:rsidR="00F4757E" w:rsidRPr="000702BF" w:rsidRDefault="00F4757E" w:rsidP="00AE3F12">
            <w:pPr>
              <w:pStyle w:val="TAC"/>
            </w:pPr>
            <w:r w:rsidRPr="000702BF">
              <w:t>Outer</w:t>
            </w:r>
            <w:r w:rsidR="008D0E0E" w:rsidRPr="000702BF">
              <w:t xml:space="preserve"> </w:t>
            </w:r>
            <w:r w:rsidRPr="000702BF">
              <w:t>Full</w:t>
            </w:r>
          </w:p>
        </w:tc>
      </w:tr>
      <w:tr w:rsidR="00F4757E" w:rsidRPr="000702BF" w14:paraId="2B1B63D2" w14:textId="77777777" w:rsidTr="000702BF">
        <w:trPr>
          <w:jc w:val="center"/>
        </w:trPr>
        <w:tc>
          <w:tcPr>
            <w:tcW w:w="423" w:type="pct"/>
            <w:shd w:val="clear" w:color="auto" w:fill="auto"/>
          </w:tcPr>
          <w:p w14:paraId="0A72E0A2" w14:textId="77777777" w:rsidR="00F4757E" w:rsidRPr="000702BF" w:rsidRDefault="00F4757E" w:rsidP="00AE3F12">
            <w:pPr>
              <w:pStyle w:val="TAC"/>
            </w:pPr>
            <w:r w:rsidRPr="000702BF">
              <w:t>33</w:t>
            </w:r>
            <w:r w:rsidRPr="000702BF">
              <w:rPr>
                <w:vertAlign w:val="superscript"/>
              </w:rPr>
              <w:t>3</w:t>
            </w:r>
          </w:p>
        </w:tc>
        <w:tc>
          <w:tcPr>
            <w:tcW w:w="423" w:type="pct"/>
            <w:shd w:val="clear" w:color="auto" w:fill="auto"/>
          </w:tcPr>
          <w:p w14:paraId="74205D19" w14:textId="77777777" w:rsidR="00F4757E" w:rsidRPr="000702BF" w:rsidRDefault="00F4757E" w:rsidP="00AE3F12">
            <w:pPr>
              <w:pStyle w:val="TAC"/>
            </w:pPr>
            <w:r w:rsidRPr="000702BF">
              <w:t>Low</w:t>
            </w:r>
          </w:p>
        </w:tc>
        <w:tc>
          <w:tcPr>
            <w:tcW w:w="1222" w:type="pct"/>
            <w:tcBorders>
              <w:top w:val="nil"/>
              <w:bottom w:val="nil"/>
            </w:tcBorders>
            <w:shd w:val="clear" w:color="auto" w:fill="auto"/>
          </w:tcPr>
          <w:p w14:paraId="18A07568" w14:textId="77777777" w:rsidR="00F4757E" w:rsidRPr="000702BF" w:rsidRDefault="00F4757E" w:rsidP="00AE3F12">
            <w:pPr>
              <w:pStyle w:val="TAC"/>
            </w:pPr>
          </w:p>
        </w:tc>
        <w:tc>
          <w:tcPr>
            <w:tcW w:w="1727" w:type="pct"/>
          </w:tcPr>
          <w:p w14:paraId="5EC4CADB" w14:textId="6F83EC88" w:rsidR="00F4757E" w:rsidRPr="000702BF" w:rsidRDefault="00F4757E" w:rsidP="00AE3F12">
            <w:pPr>
              <w:pStyle w:val="TAC"/>
            </w:pPr>
            <w:r w:rsidRPr="000702BF">
              <w:rPr>
                <w:rFonts w:eastAsia="Yu Mincho"/>
              </w:rPr>
              <w:t>DFT-s-OFDM</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w</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DMRS</w:t>
            </w:r>
          </w:p>
        </w:tc>
        <w:tc>
          <w:tcPr>
            <w:tcW w:w="1205" w:type="pct"/>
            <w:shd w:val="clear" w:color="auto" w:fill="auto"/>
          </w:tcPr>
          <w:p w14:paraId="3EA7169D" w14:textId="77777777" w:rsidR="00F4757E" w:rsidRPr="000702BF" w:rsidRDefault="00F4757E" w:rsidP="00AE3F12">
            <w:pPr>
              <w:pStyle w:val="TAC"/>
            </w:pPr>
            <w:r w:rsidRPr="000702BF">
              <w:t>Edge_1RB_Left</w:t>
            </w:r>
          </w:p>
        </w:tc>
      </w:tr>
      <w:tr w:rsidR="00F4757E" w:rsidRPr="000702BF" w14:paraId="00DBAA1A" w14:textId="77777777" w:rsidTr="000702BF">
        <w:trPr>
          <w:jc w:val="center"/>
        </w:trPr>
        <w:tc>
          <w:tcPr>
            <w:tcW w:w="423" w:type="pct"/>
            <w:shd w:val="clear" w:color="auto" w:fill="auto"/>
          </w:tcPr>
          <w:p w14:paraId="54D14083" w14:textId="77777777" w:rsidR="00F4757E" w:rsidRPr="000702BF" w:rsidRDefault="00F4757E" w:rsidP="00AE3F12">
            <w:pPr>
              <w:pStyle w:val="TAC"/>
            </w:pPr>
            <w:r w:rsidRPr="000702BF">
              <w:t>34</w:t>
            </w:r>
            <w:r w:rsidRPr="000702BF">
              <w:rPr>
                <w:vertAlign w:val="superscript"/>
              </w:rPr>
              <w:t>3</w:t>
            </w:r>
          </w:p>
        </w:tc>
        <w:tc>
          <w:tcPr>
            <w:tcW w:w="423" w:type="pct"/>
            <w:shd w:val="clear" w:color="auto" w:fill="auto"/>
          </w:tcPr>
          <w:p w14:paraId="7AA4B788" w14:textId="77777777" w:rsidR="00F4757E" w:rsidRPr="000702BF" w:rsidRDefault="00F4757E" w:rsidP="00AE3F12">
            <w:pPr>
              <w:pStyle w:val="TAC"/>
            </w:pPr>
            <w:r w:rsidRPr="000702BF">
              <w:t>High</w:t>
            </w:r>
          </w:p>
        </w:tc>
        <w:tc>
          <w:tcPr>
            <w:tcW w:w="1222" w:type="pct"/>
            <w:tcBorders>
              <w:top w:val="nil"/>
              <w:bottom w:val="nil"/>
            </w:tcBorders>
            <w:shd w:val="clear" w:color="auto" w:fill="auto"/>
          </w:tcPr>
          <w:p w14:paraId="1C21C35C" w14:textId="77777777" w:rsidR="00F4757E" w:rsidRPr="000702BF" w:rsidRDefault="00F4757E" w:rsidP="00AE3F12">
            <w:pPr>
              <w:pStyle w:val="TAC"/>
            </w:pPr>
          </w:p>
        </w:tc>
        <w:tc>
          <w:tcPr>
            <w:tcW w:w="1727" w:type="pct"/>
          </w:tcPr>
          <w:p w14:paraId="56506A13" w14:textId="59515E96" w:rsidR="00F4757E" w:rsidRPr="000702BF" w:rsidRDefault="00F4757E" w:rsidP="00AE3F12">
            <w:pPr>
              <w:pStyle w:val="TAC"/>
            </w:pPr>
            <w:r w:rsidRPr="000702BF">
              <w:rPr>
                <w:rFonts w:eastAsia="Yu Mincho"/>
              </w:rPr>
              <w:t>DFT-s-OFDM</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w</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DMRS</w:t>
            </w:r>
          </w:p>
        </w:tc>
        <w:tc>
          <w:tcPr>
            <w:tcW w:w="1205" w:type="pct"/>
            <w:shd w:val="clear" w:color="auto" w:fill="auto"/>
          </w:tcPr>
          <w:p w14:paraId="660249F2" w14:textId="77777777" w:rsidR="00F4757E" w:rsidRPr="000702BF" w:rsidRDefault="00F4757E" w:rsidP="00AE3F12">
            <w:pPr>
              <w:pStyle w:val="TAC"/>
            </w:pPr>
            <w:r w:rsidRPr="000702BF">
              <w:t>Edge_1RB_Right</w:t>
            </w:r>
          </w:p>
        </w:tc>
      </w:tr>
      <w:tr w:rsidR="00F4757E" w:rsidRPr="000702BF" w14:paraId="06ABBCEF" w14:textId="77777777" w:rsidTr="000702BF">
        <w:trPr>
          <w:jc w:val="center"/>
        </w:trPr>
        <w:tc>
          <w:tcPr>
            <w:tcW w:w="423" w:type="pct"/>
            <w:shd w:val="clear" w:color="auto" w:fill="auto"/>
          </w:tcPr>
          <w:p w14:paraId="06194B1D" w14:textId="77777777" w:rsidR="00F4757E" w:rsidRPr="000702BF" w:rsidRDefault="00F4757E" w:rsidP="00AE3F12">
            <w:pPr>
              <w:pStyle w:val="TAC"/>
            </w:pPr>
            <w:r w:rsidRPr="000702BF">
              <w:t>35</w:t>
            </w:r>
            <w:r w:rsidRPr="000702BF">
              <w:rPr>
                <w:vertAlign w:val="superscript"/>
              </w:rPr>
              <w:t>3</w:t>
            </w:r>
          </w:p>
        </w:tc>
        <w:tc>
          <w:tcPr>
            <w:tcW w:w="423" w:type="pct"/>
            <w:shd w:val="clear" w:color="auto" w:fill="auto"/>
          </w:tcPr>
          <w:p w14:paraId="13635CB3" w14:textId="77777777" w:rsidR="00F4757E" w:rsidRPr="000702BF" w:rsidRDefault="00F4757E" w:rsidP="00AE3F12">
            <w:pPr>
              <w:pStyle w:val="TAC"/>
            </w:pPr>
            <w:r w:rsidRPr="000702BF">
              <w:t>Default</w:t>
            </w:r>
          </w:p>
        </w:tc>
        <w:tc>
          <w:tcPr>
            <w:tcW w:w="1222" w:type="pct"/>
            <w:tcBorders>
              <w:top w:val="nil"/>
            </w:tcBorders>
            <w:shd w:val="clear" w:color="auto" w:fill="auto"/>
          </w:tcPr>
          <w:p w14:paraId="65E7F0BC" w14:textId="77777777" w:rsidR="00F4757E" w:rsidRPr="000702BF" w:rsidRDefault="00F4757E" w:rsidP="00AE3F12">
            <w:pPr>
              <w:pStyle w:val="TAC"/>
            </w:pPr>
          </w:p>
        </w:tc>
        <w:tc>
          <w:tcPr>
            <w:tcW w:w="1727" w:type="pct"/>
          </w:tcPr>
          <w:p w14:paraId="0E0B5597" w14:textId="4289638C" w:rsidR="00F4757E" w:rsidRPr="000702BF" w:rsidRDefault="00F4757E" w:rsidP="00AE3F12">
            <w:pPr>
              <w:pStyle w:val="TAC"/>
            </w:pPr>
            <w:r w:rsidRPr="000702BF">
              <w:rPr>
                <w:rFonts w:eastAsia="Yu Mincho"/>
              </w:rPr>
              <w:t>DFT-s-OFDM</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w</w:t>
            </w:r>
            <w:r w:rsidR="008D0E0E" w:rsidRPr="000702BF">
              <w:rPr>
                <w:rFonts w:eastAsia="Yu Mincho"/>
              </w:rPr>
              <w:t xml:space="preserve"> </w:t>
            </w:r>
            <w:r w:rsidRPr="000702BF">
              <w:rPr>
                <w:rFonts w:eastAsia="Yu Mincho"/>
              </w:rPr>
              <w:t>Pi/2</w:t>
            </w:r>
            <w:r w:rsidR="008D0E0E" w:rsidRPr="000702BF">
              <w:rPr>
                <w:rFonts w:eastAsia="Yu Mincho"/>
              </w:rPr>
              <w:t xml:space="preserve"> </w:t>
            </w:r>
            <w:r w:rsidRPr="000702BF">
              <w:rPr>
                <w:rFonts w:eastAsia="Yu Mincho"/>
              </w:rPr>
              <w:t>BPSK</w:t>
            </w:r>
            <w:r w:rsidR="008D0E0E" w:rsidRPr="000702BF">
              <w:rPr>
                <w:rFonts w:eastAsia="Yu Mincho"/>
              </w:rPr>
              <w:t xml:space="preserve"> </w:t>
            </w:r>
            <w:r w:rsidRPr="000702BF">
              <w:rPr>
                <w:rFonts w:eastAsia="Yu Mincho"/>
              </w:rPr>
              <w:t>DMRS</w:t>
            </w:r>
          </w:p>
        </w:tc>
        <w:tc>
          <w:tcPr>
            <w:tcW w:w="1205" w:type="pct"/>
            <w:shd w:val="clear" w:color="auto" w:fill="auto"/>
          </w:tcPr>
          <w:p w14:paraId="63DF401E" w14:textId="05359FD3" w:rsidR="00F4757E" w:rsidRPr="000702BF" w:rsidRDefault="00F4757E" w:rsidP="00AE3F12">
            <w:pPr>
              <w:pStyle w:val="TAC"/>
            </w:pPr>
            <w:r w:rsidRPr="000702BF">
              <w:t>Outer</w:t>
            </w:r>
            <w:r w:rsidR="008D0E0E" w:rsidRPr="000702BF">
              <w:t xml:space="preserve"> </w:t>
            </w:r>
            <w:r w:rsidRPr="000702BF">
              <w:t>Full</w:t>
            </w:r>
          </w:p>
        </w:tc>
      </w:tr>
      <w:tr w:rsidR="00F4757E" w:rsidRPr="000702BF" w14:paraId="4C76634C" w14:textId="77777777" w:rsidTr="000702BF">
        <w:trPr>
          <w:jc w:val="center"/>
        </w:trPr>
        <w:tc>
          <w:tcPr>
            <w:tcW w:w="5000" w:type="pct"/>
            <w:gridSpan w:val="5"/>
            <w:shd w:val="clear" w:color="auto" w:fill="auto"/>
          </w:tcPr>
          <w:p w14:paraId="057BBDDF" w14:textId="0CDC7155" w:rsidR="00F4757E" w:rsidRPr="000702BF" w:rsidRDefault="00F4757E"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each</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6.1-1.</w:t>
            </w:r>
          </w:p>
          <w:p w14:paraId="772FCB75" w14:textId="3DC3E2CA" w:rsidR="00F4757E" w:rsidRPr="000702BF" w:rsidRDefault="00F4757E"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rPr>
                <w:lang w:eastAsia="zh-CN"/>
              </w:rPr>
              <w:tab/>
            </w:r>
            <w:r w:rsidRPr="000702BF">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Pi/2</w:t>
            </w:r>
            <w:r w:rsidR="008D0E0E" w:rsidRPr="000702BF">
              <w:t xml:space="preserve"> </w:t>
            </w:r>
            <w:r w:rsidRPr="000702BF">
              <w:t>BPSK</w:t>
            </w:r>
            <w:r w:rsidR="008D0E0E" w:rsidRPr="000702BF">
              <w:t xml:space="preserve"> </w:t>
            </w:r>
            <w:r w:rsidRPr="000702BF">
              <w:t>in</w:t>
            </w:r>
            <w:r w:rsidR="008D0E0E" w:rsidRPr="000702BF">
              <w:t xml:space="preserve"> </w:t>
            </w:r>
            <w:r w:rsidRPr="000702BF">
              <w:t>FR1.</w:t>
            </w:r>
          </w:p>
          <w:p w14:paraId="7F9D3139" w14:textId="1AE3A794" w:rsidR="00F4757E" w:rsidRPr="000702BF" w:rsidRDefault="00F4757E" w:rsidP="00AE3F12">
            <w:pPr>
              <w:pStyle w:val="TAN"/>
              <w:rPr>
                <w:rFonts w:eastAsia="DengXian"/>
              </w:rPr>
            </w:pPr>
            <w:r w:rsidRPr="000702BF">
              <w:t>NOTE</w:t>
            </w:r>
            <w:r w:rsidR="008D0E0E" w:rsidRPr="000702BF">
              <w:t xml:space="preserve"> </w:t>
            </w:r>
            <w:r w:rsidRPr="000702BF">
              <w:t>3:</w:t>
            </w:r>
            <w:r w:rsidRPr="000702BF">
              <w:tab/>
              <w:t>Applicable</w:t>
            </w:r>
            <w:r w:rsidR="008D0E0E" w:rsidRPr="000702BF">
              <w:t xml:space="preserve"> </w:t>
            </w:r>
            <w:r w:rsidRPr="000702BF">
              <w:t>to</w:t>
            </w:r>
            <w:r w:rsidR="008D0E0E" w:rsidRPr="000702BF">
              <w:t xml:space="preserve"> </w:t>
            </w:r>
            <w:r w:rsidRPr="000702BF">
              <w:t>UEs</w:t>
            </w:r>
            <w:r w:rsidR="008D0E0E" w:rsidRPr="000702BF">
              <w:t xml:space="preserve"> </w:t>
            </w:r>
            <w:r w:rsidRPr="000702BF">
              <w:t>indicating</w:t>
            </w:r>
            <w:r w:rsidR="008D0E0E" w:rsidRPr="000702BF">
              <w:t xml:space="preserve"> </w:t>
            </w:r>
            <w:r w:rsidRPr="000702BF">
              <w:t>support</w:t>
            </w:r>
            <w:r w:rsidR="008D0E0E" w:rsidRPr="000702BF">
              <w:t xml:space="preserve"> </w:t>
            </w:r>
            <w:r w:rsidRPr="000702BF">
              <w:t>for</w:t>
            </w:r>
            <w:r w:rsidR="008D0E0E" w:rsidRPr="000702BF">
              <w:t xml:space="preserve"> </w:t>
            </w:r>
            <w:r w:rsidRPr="000702BF">
              <w:t>UE</w:t>
            </w:r>
            <w:r w:rsidR="008D0E0E" w:rsidRPr="000702BF">
              <w:t xml:space="preserve"> </w:t>
            </w:r>
            <w:r w:rsidRPr="000702BF">
              <w:t>capability</w:t>
            </w:r>
            <w:r w:rsidR="008D0E0E" w:rsidRPr="000702BF">
              <w:t xml:space="preserve"> </w:t>
            </w:r>
            <w:r w:rsidRPr="000702BF">
              <w:rPr>
                <w:i/>
              </w:rPr>
              <w:t>lowPAPR-DMRS-PUSCHwithPrecoding-r16</w:t>
            </w:r>
            <w:r w:rsidRPr="000702BF">
              <w:t>.</w:t>
            </w:r>
          </w:p>
        </w:tc>
      </w:tr>
    </w:tbl>
    <w:p w14:paraId="05454261" w14:textId="77777777" w:rsidR="00F4757E" w:rsidRPr="000702BF" w:rsidRDefault="00F4757E" w:rsidP="00AE4C53">
      <w:pPr>
        <w:rPr>
          <w:lang w:eastAsia="zh-CN"/>
        </w:rPr>
      </w:pPr>
    </w:p>
    <w:p w14:paraId="605ECC47" w14:textId="2DAF6644" w:rsidR="00F24F0C" w:rsidRPr="000702BF" w:rsidRDefault="00F24F0C" w:rsidP="00F24F0C">
      <w:pPr>
        <w:pStyle w:val="B1"/>
      </w:pPr>
      <w:r w:rsidRPr="000702BF">
        <w:t>1.</w:t>
      </w:r>
      <w:r w:rsidRPr="000702BF">
        <w:tab/>
        <w:t>Connect the SS to the UE antenna connectors as shown in TS 38.508-1 [</w:t>
      </w:r>
      <w:r w:rsidR="00F4757E" w:rsidRPr="000702BF">
        <w:t>12</w:t>
      </w:r>
      <w:r w:rsidRPr="000702BF">
        <w:t xml:space="preserve">] Annex A, Figure A.3.1.2.1 for TE diagram and </w:t>
      </w:r>
      <w:r w:rsidR="00201225">
        <w:t>clause</w:t>
      </w:r>
      <w:r w:rsidRPr="000702BF">
        <w:t xml:space="preserve"> A.3.2 for UE diagram.</w:t>
      </w:r>
    </w:p>
    <w:p w14:paraId="2FCFB309" w14:textId="7A737DAE" w:rsidR="00F24F0C" w:rsidRPr="000702BF" w:rsidRDefault="00F24F0C" w:rsidP="00F24F0C">
      <w:pPr>
        <w:pStyle w:val="B1"/>
      </w:pPr>
      <w:r w:rsidRPr="000702BF">
        <w:t>2.</w:t>
      </w:r>
      <w:r w:rsidRPr="000702BF">
        <w:tab/>
        <w:t>The parameter settings for the cell are set up according to TS 38.508-1 [</w:t>
      </w:r>
      <w:r w:rsidR="00F4757E" w:rsidRPr="000702BF">
        <w:t>12</w:t>
      </w:r>
      <w:r w:rsidRPr="000702BF">
        <w:t>] subclause 4.4.3.</w:t>
      </w:r>
    </w:p>
    <w:p w14:paraId="4E1421AE" w14:textId="3CF317A5" w:rsidR="00F24F0C" w:rsidRPr="000702BF" w:rsidRDefault="00F24F0C" w:rsidP="00F24F0C">
      <w:pPr>
        <w:pStyle w:val="B1"/>
      </w:pPr>
      <w:r w:rsidRPr="000702BF">
        <w:t>3.</w:t>
      </w:r>
      <w:r w:rsidRPr="000702BF">
        <w:tab/>
        <w:t xml:space="preserve">Downlink signals are initially set up according to TS 38.521-1 [2] Annex C.0, C.1, C.2, and uplink signals according to TS 38.521-1 [2] </w:t>
      </w:r>
      <w:r w:rsidR="00201225">
        <w:t>clauses</w:t>
      </w:r>
      <w:r w:rsidR="00201225" w:rsidRPr="000702BF">
        <w:t xml:space="preserve"> </w:t>
      </w:r>
      <w:r w:rsidRPr="000702BF">
        <w:t>G.0, G.1, G.2, G.3.0.</w:t>
      </w:r>
    </w:p>
    <w:p w14:paraId="755D0000" w14:textId="77777777" w:rsidR="00F24F0C" w:rsidRPr="000702BF" w:rsidRDefault="00F24F0C" w:rsidP="00F24F0C">
      <w:pPr>
        <w:pStyle w:val="B1"/>
      </w:pPr>
      <w:r w:rsidRPr="000702BF">
        <w:t>4.</w:t>
      </w:r>
      <w:r w:rsidRPr="000702BF">
        <w:tab/>
        <w:t>The UL Reference Measurement Channel is set according to Table 6.2.2.4.1-1.</w:t>
      </w:r>
    </w:p>
    <w:p w14:paraId="0BD60081" w14:textId="77777777" w:rsidR="00F24F0C" w:rsidRPr="000702BF" w:rsidRDefault="00F24F0C" w:rsidP="00F24F0C">
      <w:pPr>
        <w:pStyle w:val="B1"/>
      </w:pPr>
      <w:r w:rsidRPr="000702BF">
        <w:lastRenderedPageBreak/>
        <w:t>5.</w:t>
      </w:r>
      <w:r w:rsidRPr="000702BF">
        <w:tab/>
        <w:t xml:space="preserve">Propagation conditions are set according to TS 38.521-1 [2] Annex </w:t>
      </w:r>
      <w:r w:rsidRPr="000702BF">
        <w:rPr>
          <w:rFonts w:eastAsia="DengXian"/>
          <w:lang w:eastAsia="zh-CN"/>
        </w:rPr>
        <w:t>B.0</w:t>
      </w:r>
      <w:r w:rsidRPr="000702BF">
        <w:t>.</w:t>
      </w:r>
    </w:p>
    <w:p w14:paraId="36706AFF" w14:textId="55E522C9" w:rsidR="00303A0B" w:rsidRPr="000702BF" w:rsidRDefault="00F24F0C" w:rsidP="00303A0B">
      <w:pPr>
        <w:pStyle w:val="B1"/>
        <w:rPr>
          <w:rFonts w:eastAsia="Malgun Gothic"/>
          <w:lang w:eastAsia="en-GB"/>
        </w:rPr>
      </w:pPr>
      <w:r w:rsidRPr="000702BF">
        <w:t>6.</w:t>
      </w:r>
      <w:r w:rsidRPr="000702BF">
        <w:tab/>
      </w:r>
      <w:r w:rsidR="00303A0B" w:rsidRPr="000702BF">
        <w:rPr>
          <w:rFonts w:eastAsia="Malgun Gothic"/>
          <w:lang w:eastAsia="en-GB"/>
        </w:rPr>
        <w:t>UE location according to TS 38.508-1 [12] clause [</w:t>
      </w:r>
      <w:r w:rsidR="00384981">
        <w:rPr>
          <w:rFonts w:eastAsia="Malgun Gothic"/>
          <w:lang w:eastAsia="en-GB"/>
        </w:rPr>
        <w:t>to be updated</w:t>
      </w:r>
      <w:r w:rsidR="00303A0B" w:rsidRPr="000702BF">
        <w:rPr>
          <w:rFonts w:eastAsia="Malgun Gothic"/>
          <w:lang w:eastAsia="en-GB"/>
        </w:rPr>
        <w:t xml:space="preserve">] is provided to the UE through AT commands or any other preconfigured means. </w:t>
      </w:r>
    </w:p>
    <w:p w14:paraId="11C59015" w14:textId="77777777" w:rsidR="00303A0B" w:rsidRPr="000702BF" w:rsidRDefault="00303A0B"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2BDE1C1F" w14:textId="6F85C0C6" w:rsidR="00F24F0C" w:rsidRPr="000702BF" w:rsidRDefault="00303A0B" w:rsidP="002600C1">
      <w:pPr>
        <w:pStyle w:val="B1"/>
      </w:pPr>
      <w:r w:rsidRPr="000702BF">
        <w:t>8.</w:t>
      </w:r>
      <w:r w:rsidRPr="000702BF">
        <w:tab/>
      </w:r>
      <w:r w:rsidR="00F24F0C" w:rsidRPr="000702BF">
        <w:t xml:space="preserve">Ensure the UE is in State RRC_CONNECTED with generic procedure parameters Connectivity </w:t>
      </w:r>
      <w:r w:rsidR="00F24F0C" w:rsidRPr="000702BF">
        <w:rPr>
          <w:i/>
        </w:rPr>
        <w:t>NR</w:t>
      </w:r>
      <w:r w:rsidR="00F24F0C" w:rsidRPr="000702BF">
        <w:t xml:space="preserve">, Connected without release </w:t>
      </w:r>
      <w:r w:rsidR="00F24F0C" w:rsidRPr="000702BF">
        <w:rPr>
          <w:i/>
        </w:rPr>
        <w:t xml:space="preserve">On, </w:t>
      </w:r>
      <w:r w:rsidR="00F24F0C" w:rsidRPr="000702BF">
        <w:t>Test Mode</w:t>
      </w:r>
      <w:r w:rsidR="00F24F0C" w:rsidRPr="000702BF">
        <w:rPr>
          <w:i/>
        </w:rPr>
        <w:t xml:space="preserve"> On </w:t>
      </w:r>
      <w:r w:rsidR="00F24F0C" w:rsidRPr="000702BF">
        <w:t>and Test Loop Function</w:t>
      </w:r>
      <w:r w:rsidR="00F24F0C" w:rsidRPr="000702BF">
        <w:rPr>
          <w:i/>
        </w:rPr>
        <w:t xml:space="preserve"> On</w:t>
      </w:r>
      <w:r w:rsidR="00F24F0C" w:rsidRPr="000702BF">
        <w:t xml:space="preserve"> according to TS 38.508-1 [</w:t>
      </w:r>
      <w:r w:rsidR="00F4757E" w:rsidRPr="000702BF">
        <w:t>12</w:t>
      </w:r>
      <w:r w:rsidR="00F24F0C" w:rsidRPr="000702BF">
        <w:t>] clause 4.5. Message contents are defined in clause 6.2.2.4.3.</w:t>
      </w:r>
    </w:p>
    <w:p w14:paraId="02E9A124" w14:textId="77777777" w:rsidR="00F24F0C" w:rsidRPr="000702BF" w:rsidRDefault="00F24F0C" w:rsidP="009D2F95">
      <w:pPr>
        <w:pStyle w:val="Heading5"/>
      </w:pPr>
      <w:bookmarkStart w:id="638" w:name="_Toc27477801"/>
      <w:bookmarkStart w:id="639" w:name="_Toc36226480"/>
      <w:bookmarkStart w:id="640" w:name="_Toc44323735"/>
      <w:bookmarkStart w:id="641" w:name="_Toc52989900"/>
      <w:bookmarkStart w:id="642" w:name="_Toc60823091"/>
      <w:bookmarkStart w:id="643" w:name="_Toc60825013"/>
      <w:bookmarkStart w:id="644" w:name="_Toc69305910"/>
      <w:bookmarkStart w:id="645" w:name="_Toc152356578"/>
      <w:r w:rsidRPr="000702BF">
        <w:t>6.2.2.4.2</w:t>
      </w:r>
      <w:r w:rsidRPr="000702BF">
        <w:tab/>
        <w:t>Test procedure</w:t>
      </w:r>
      <w:bookmarkEnd w:id="638"/>
      <w:bookmarkEnd w:id="639"/>
      <w:bookmarkEnd w:id="640"/>
      <w:bookmarkEnd w:id="641"/>
      <w:bookmarkEnd w:id="642"/>
      <w:bookmarkEnd w:id="643"/>
      <w:bookmarkEnd w:id="644"/>
      <w:bookmarkEnd w:id="645"/>
    </w:p>
    <w:p w14:paraId="57D78751" w14:textId="77777777" w:rsidR="00F24F0C" w:rsidRPr="000702BF" w:rsidRDefault="00F24F0C" w:rsidP="00F24F0C">
      <w:pPr>
        <w:pStyle w:val="B1"/>
      </w:pPr>
      <w:r w:rsidRPr="000702BF">
        <w:t>1.</w:t>
      </w:r>
      <w:r w:rsidRPr="000702BF">
        <w:tab/>
        <w:t>SS sends uplink scheduling information for each UL HARQ process via PDCCH DCI format 0_1 for C_RNTI to schedule the UL RMC according to Table 6.2.2.4.1-1. Since the UE has no payload and no loopback data to send the UE sends uplink MAC padding bits on the UL RMC.</w:t>
      </w:r>
    </w:p>
    <w:p w14:paraId="026F12D6" w14:textId="01EF985C" w:rsidR="00F24F0C" w:rsidRPr="000702BF" w:rsidRDefault="00F24F0C" w:rsidP="00F24F0C">
      <w:pPr>
        <w:pStyle w:val="B1"/>
      </w:pPr>
      <w:r w:rsidRPr="000702BF">
        <w:t>2.</w:t>
      </w:r>
      <w:r w:rsidRPr="000702BF">
        <w:tab/>
        <w:t xml:space="preserve">Send continuously uplink power control "up" commands in every uplink scheduling information to the UE; allow at least </w:t>
      </w:r>
      <w:r w:rsidR="00201225">
        <w:t>200 ms</w:t>
      </w:r>
      <w:r w:rsidRPr="000702BF">
        <w:t xml:space="preserve"> for the UE to reach P</w:t>
      </w:r>
      <w:r w:rsidRPr="000702BF">
        <w:rPr>
          <w:vertAlign w:val="subscript"/>
        </w:rPr>
        <w:t>UMAX</w:t>
      </w:r>
      <w:r w:rsidRPr="000702BF">
        <w:t xml:space="preserve"> level.</w:t>
      </w:r>
    </w:p>
    <w:p w14:paraId="7A324F24" w14:textId="50FE7651" w:rsidR="00F24F0C" w:rsidRPr="000702BF" w:rsidRDefault="00F24F0C" w:rsidP="00F24F0C">
      <w:pPr>
        <w:pStyle w:val="B1"/>
      </w:pPr>
      <w:r w:rsidRPr="000702BF">
        <w:t>3.</w:t>
      </w:r>
      <w:r w:rsidRPr="000702BF">
        <w:tab/>
        <w:t xml:space="preserve">Measure the mean power of the UE in the channel bandwidth of the radio access mode. The period of measurement shall be at least the continuous duration of </w:t>
      </w:r>
      <w:r w:rsidR="00201225">
        <w:t>1 ms</w:t>
      </w:r>
      <w:r w:rsidRPr="000702BF">
        <w:t xml:space="preserve"> over consecutive active uplink slots.</w:t>
      </w:r>
    </w:p>
    <w:p w14:paraId="77130925" w14:textId="6D53A011" w:rsidR="00F24F0C" w:rsidRPr="000702BF" w:rsidRDefault="00F24F0C" w:rsidP="00F24F0C">
      <w:pPr>
        <w:pStyle w:val="NO"/>
      </w:pPr>
      <w:r w:rsidRPr="000702BF">
        <w:t>NOTE 1:</w:t>
      </w:r>
      <w:r w:rsidRPr="000702BF">
        <w:tab/>
        <w:t>When switching to DFT-s-OFDM waveform, as specified in the test configuration Table 6.</w:t>
      </w:r>
      <w:r w:rsidRPr="000702BF">
        <w:rPr>
          <w:rFonts w:eastAsia="DengXian"/>
          <w:lang w:eastAsia="zh-CN"/>
        </w:rPr>
        <w:t>2</w:t>
      </w:r>
      <w:r w:rsidRPr="000702BF">
        <w:t>.</w:t>
      </w:r>
      <w:r w:rsidRPr="000702BF">
        <w:rPr>
          <w:rFonts w:eastAsia="DengXian"/>
          <w:lang w:eastAsia="zh-CN"/>
        </w:rPr>
        <w:t>2</w:t>
      </w:r>
      <w:r w:rsidRPr="000702BF">
        <w:t xml:space="preserve">.4.1-1, send an </w:t>
      </w:r>
      <w:r w:rsidRPr="000702BF">
        <w:rPr>
          <w:rFonts w:eastAsia="DengXian"/>
          <w:lang w:eastAsia="zh-CN"/>
        </w:rPr>
        <w:t xml:space="preserve">NR </w:t>
      </w:r>
      <w:r w:rsidRPr="000702BF">
        <w:t>RRCReconfiguration message according to TS 38.5</w:t>
      </w:r>
      <w:r w:rsidRPr="000702BF">
        <w:rPr>
          <w:lang w:eastAsia="zh-CN"/>
        </w:rPr>
        <w:t>08-1 [</w:t>
      </w:r>
      <w:r w:rsidR="00F4757E" w:rsidRPr="000702BF">
        <w:rPr>
          <w:lang w:eastAsia="zh-CN"/>
        </w:rPr>
        <w:t>12</w:t>
      </w:r>
      <w:r w:rsidRPr="000702BF">
        <w:rPr>
          <w:lang w:eastAsia="zh-CN"/>
        </w:rPr>
        <w:t>]</w:t>
      </w:r>
      <w:r w:rsidRPr="000702BF">
        <w:t xml:space="preserve"> clause</w:t>
      </w:r>
      <w:r w:rsidRPr="000702BF">
        <w:rPr>
          <w:lang w:eastAsia="zh-CN"/>
        </w:rPr>
        <w:t xml:space="preserve"> 4.6.3 </w:t>
      </w:r>
      <w:r w:rsidRPr="000702BF">
        <w:t xml:space="preserve">Table 4.6.3-118 PUSCH-Config </w:t>
      </w:r>
      <w:r w:rsidRPr="000702BF">
        <w:rPr>
          <w:lang w:eastAsia="zh-CN"/>
        </w:rPr>
        <w:t>with TRANSFORM_PRECODER_ENABLED condition.</w:t>
      </w:r>
    </w:p>
    <w:p w14:paraId="3052C4F5" w14:textId="77777777" w:rsidR="00F24F0C" w:rsidRPr="000702BF" w:rsidRDefault="00F24F0C" w:rsidP="009D2F95">
      <w:pPr>
        <w:pStyle w:val="Heading5"/>
      </w:pPr>
      <w:bookmarkStart w:id="646" w:name="_Toc27477802"/>
      <w:bookmarkStart w:id="647" w:name="_Toc36226481"/>
      <w:bookmarkStart w:id="648" w:name="_Toc44323736"/>
      <w:bookmarkStart w:id="649" w:name="_Toc52989901"/>
      <w:bookmarkStart w:id="650" w:name="_Toc60823092"/>
      <w:bookmarkStart w:id="651" w:name="_Toc60825014"/>
      <w:bookmarkStart w:id="652" w:name="_Toc69305911"/>
      <w:bookmarkStart w:id="653" w:name="_Toc152356579"/>
      <w:r w:rsidRPr="000702BF">
        <w:t>6.2.2.4.3</w:t>
      </w:r>
      <w:r w:rsidRPr="000702BF">
        <w:tab/>
        <w:t>Message contents</w:t>
      </w:r>
      <w:bookmarkEnd w:id="646"/>
      <w:bookmarkEnd w:id="647"/>
      <w:bookmarkEnd w:id="648"/>
      <w:bookmarkEnd w:id="649"/>
      <w:bookmarkEnd w:id="650"/>
      <w:bookmarkEnd w:id="651"/>
      <w:bookmarkEnd w:id="652"/>
      <w:bookmarkEnd w:id="653"/>
    </w:p>
    <w:p w14:paraId="725AAFDC" w14:textId="3C309CDE" w:rsidR="00F24F0C" w:rsidRPr="000702BF" w:rsidRDefault="00F24F0C" w:rsidP="00F24F0C">
      <w:pPr>
        <w:rPr>
          <w:lang w:eastAsia="zh-CN"/>
        </w:rPr>
      </w:pPr>
      <w:r w:rsidRPr="000702BF">
        <w:rPr>
          <w:lang w:eastAsia="zh-CN"/>
        </w:rPr>
        <w:t>M</w:t>
      </w:r>
      <w:r w:rsidRPr="000702BF">
        <w:t>essage contents are according to TS 38.508-1 [</w:t>
      </w:r>
      <w:r w:rsidR="00F4757E" w:rsidRPr="000702BF">
        <w:t>12</w:t>
      </w:r>
      <w:r w:rsidRPr="000702BF">
        <w:t>] subclause 4.6</w:t>
      </w:r>
      <w:r w:rsidRPr="000702BF">
        <w:rPr>
          <w:lang w:eastAsia="zh-CN"/>
        </w:rPr>
        <w:t xml:space="preserve"> and 5.4</w:t>
      </w:r>
      <w:r w:rsidRPr="000702BF">
        <w:t xml:space="preserve"> with the following exceptions</w:t>
      </w:r>
      <w:r w:rsidRPr="000702BF">
        <w:rPr>
          <w:lang w:eastAsia="zh-CN"/>
        </w:rPr>
        <w:t>:</w:t>
      </w:r>
    </w:p>
    <w:p w14:paraId="1C19885B" w14:textId="77777777" w:rsidR="00F24F0C" w:rsidRPr="000702BF" w:rsidRDefault="00F24F0C" w:rsidP="00F24F0C">
      <w:pPr>
        <w:pStyle w:val="TH"/>
      </w:pPr>
      <w:r w:rsidRPr="000702BF">
        <w:t xml:space="preserve">Table 6.2.2.4.3-1: </w:t>
      </w:r>
      <w:r w:rsidRPr="000702BF">
        <w:rPr>
          <w:i/>
        </w:rPr>
        <w:t>P</w:t>
      </w:r>
      <w:r w:rsidRPr="000702BF">
        <w:rPr>
          <w:i/>
          <w:iCs/>
        </w:rPr>
        <w:t>USCH-Config</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F24F0C" w:rsidRPr="000702BF" w14:paraId="3E51DAC9" w14:textId="77777777" w:rsidTr="008D0E0E">
        <w:trPr>
          <w:jc w:val="center"/>
        </w:trPr>
        <w:tc>
          <w:tcPr>
            <w:tcW w:w="9635" w:type="dxa"/>
            <w:gridSpan w:val="4"/>
          </w:tcPr>
          <w:p w14:paraId="1A90C13C" w14:textId="317050C9" w:rsidR="00F24F0C" w:rsidRPr="000702BF" w:rsidRDefault="00F24F0C"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F4757E" w:rsidRPr="000702BF">
              <w:t>12</w:t>
            </w:r>
            <w:r w:rsidRPr="000702BF">
              <w:t>]</w:t>
            </w:r>
            <w:r w:rsidR="008D0E0E" w:rsidRPr="000702BF">
              <w:t xml:space="preserve"> </w:t>
            </w:r>
            <w:r w:rsidRPr="000702BF">
              <w:t>subclause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4.6.3-11</w:t>
            </w:r>
            <w:r w:rsidRPr="000702BF">
              <w:rPr>
                <w:lang w:eastAsia="zh-CN"/>
              </w:rPr>
              <w:t>8</w:t>
            </w:r>
            <w:r w:rsidR="008D0E0E" w:rsidRPr="000702BF">
              <w:t xml:space="preserve"> </w:t>
            </w:r>
            <w:r w:rsidRPr="000702BF">
              <w:t>PUSCH-Config</w:t>
            </w:r>
          </w:p>
        </w:tc>
      </w:tr>
      <w:tr w:rsidR="00F24F0C" w:rsidRPr="000702BF" w14:paraId="56DCF92F" w14:textId="77777777" w:rsidTr="008D0E0E">
        <w:trPr>
          <w:jc w:val="center"/>
        </w:trPr>
        <w:tc>
          <w:tcPr>
            <w:tcW w:w="4535" w:type="dxa"/>
          </w:tcPr>
          <w:p w14:paraId="65432F81" w14:textId="42358701" w:rsidR="00F24F0C" w:rsidRPr="000702BF" w:rsidRDefault="00F24F0C" w:rsidP="00AE3F12">
            <w:pPr>
              <w:pStyle w:val="TAH"/>
            </w:pPr>
            <w:r w:rsidRPr="000702BF">
              <w:t>Information</w:t>
            </w:r>
            <w:r w:rsidR="008D0E0E" w:rsidRPr="000702BF">
              <w:t xml:space="preserve"> </w:t>
            </w:r>
            <w:r w:rsidRPr="000702BF">
              <w:t>Element</w:t>
            </w:r>
          </w:p>
        </w:tc>
        <w:tc>
          <w:tcPr>
            <w:tcW w:w="2267" w:type="dxa"/>
          </w:tcPr>
          <w:p w14:paraId="5D824393" w14:textId="77777777" w:rsidR="00F24F0C" w:rsidRPr="000702BF" w:rsidRDefault="00F24F0C" w:rsidP="00AE3F12">
            <w:pPr>
              <w:pStyle w:val="TAH"/>
            </w:pPr>
            <w:r w:rsidRPr="000702BF">
              <w:t>Value/remark</w:t>
            </w:r>
          </w:p>
        </w:tc>
        <w:tc>
          <w:tcPr>
            <w:tcW w:w="1700" w:type="dxa"/>
          </w:tcPr>
          <w:p w14:paraId="696744D4" w14:textId="77777777" w:rsidR="00F24F0C" w:rsidRPr="000702BF" w:rsidRDefault="00F24F0C" w:rsidP="00AE3F12">
            <w:pPr>
              <w:pStyle w:val="TAH"/>
            </w:pPr>
            <w:r w:rsidRPr="000702BF">
              <w:t>Comment</w:t>
            </w:r>
          </w:p>
        </w:tc>
        <w:tc>
          <w:tcPr>
            <w:tcW w:w="1133" w:type="dxa"/>
          </w:tcPr>
          <w:p w14:paraId="39C85E78" w14:textId="77777777" w:rsidR="00F24F0C" w:rsidRPr="000702BF" w:rsidRDefault="00F24F0C" w:rsidP="00AE3F12">
            <w:pPr>
              <w:pStyle w:val="TAH"/>
            </w:pPr>
            <w:r w:rsidRPr="000702BF">
              <w:t>Condition</w:t>
            </w:r>
          </w:p>
        </w:tc>
      </w:tr>
      <w:tr w:rsidR="00F24F0C" w:rsidRPr="000702BF" w14:paraId="1752D177" w14:textId="77777777" w:rsidTr="008D0E0E">
        <w:trPr>
          <w:jc w:val="center"/>
        </w:trPr>
        <w:tc>
          <w:tcPr>
            <w:tcW w:w="4535" w:type="dxa"/>
            <w:tcBorders>
              <w:bottom w:val="single" w:sz="4" w:space="0" w:color="auto"/>
            </w:tcBorders>
          </w:tcPr>
          <w:p w14:paraId="765066DF" w14:textId="141AD237" w:rsidR="00F24F0C" w:rsidRPr="000702BF" w:rsidRDefault="00F24F0C" w:rsidP="00AE3F12">
            <w:pPr>
              <w:pStyle w:val="TAL"/>
            </w:pPr>
            <w:r w:rsidRPr="000702BF">
              <w:t>PUSCH-Config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Pr>
          <w:p w14:paraId="0587814F" w14:textId="77777777" w:rsidR="00F24F0C" w:rsidRPr="000702BF" w:rsidRDefault="00F24F0C" w:rsidP="00AE3F12">
            <w:pPr>
              <w:pStyle w:val="TAL"/>
            </w:pPr>
          </w:p>
        </w:tc>
        <w:tc>
          <w:tcPr>
            <w:tcW w:w="1700" w:type="dxa"/>
          </w:tcPr>
          <w:p w14:paraId="3A7876C3" w14:textId="77777777" w:rsidR="00F24F0C" w:rsidRPr="000702BF" w:rsidRDefault="00F24F0C" w:rsidP="00AE3F12">
            <w:pPr>
              <w:pStyle w:val="TAL"/>
            </w:pPr>
          </w:p>
        </w:tc>
        <w:tc>
          <w:tcPr>
            <w:tcW w:w="1133" w:type="dxa"/>
          </w:tcPr>
          <w:p w14:paraId="3A70E01F" w14:textId="77777777" w:rsidR="00F24F0C" w:rsidRPr="000702BF" w:rsidRDefault="00F24F0C" w:rsidP="00AE3F12">
            <w:pPr>
              <w:pStyle w:val="TAL"/>
            </w:pPr>
          </w:p>
        </w:tc>
      </w:tr>
      <w:tr w:rsidR="00F24F0C" w:rsidRPr="000702BF" w14:paraId="15E4071B" w14:textId="77777777" w:rsidTr="008D0E0E">
        <w:trPr>
          <w:jc w:val="center"/>
        </w:trPr>
        <w:tc>
          <w:tcPr>
            <w:tcW w:w="4535" w:type="dxa"/>
            <w:tcBorders>
              <w:bottom w:val="nil"/>
            </w:tcBorders>
          </w:tcPr>
          <w:p w14:paraId="5F3A91A7" w14:textId="559F8F51" w:rsidR="00F24F0C" w:rsidRPr="000702BF" w:rsidRDefault="008D0E0E" w:rsidP="00AE3F12">
            <w:pPr>
              <w:pStyle w:val="TAL"/>
            </w:pPr>
            <w:r w:rsidRPr="000702BF">
              <w:t xml:space="preserve">  </w:t>
            </w:r>
            <w:r w:rsidR="00F24F0C" w:rsidRPr="000702BF">
              <w:t>resourceAllocation</w:t>
            </w:r>
          </w:p>
        </w:tc>
        <w:tc>
          <w:tcPr>
            <w:tcW w:w="2267" w:type="dxa"/>
          </w:tcPr>
          <w:p w14:paraId="64F2A22F" w14:textId="77777777" w:rsidR="00F24F0C" w:rsidRPr="000702BF" w:rsidDel="000A5BB2" w:rsidRDefault="00F24F0C" w:rsidP="00AE3F12">
            <w:pPr>
              <w:pStyle w:val="TAL"/>
              <w:rPr>
                <w:lang w:eastAsia="zh-CN"/>
              </w:rPr>
            </w:pPr>
            <w:r w:rsidRPr="000702BF">
              <w:t>resourceAllocationType</w:t>
            </w:r>
            <w:r w:rsidRPr="000702BF">
              <w:rPr>
                <w:lang w:eastAsia="zh-CN"/>
              </w:rPr>
              <w:t>0</w:t>
            </w:r>
          </w:p>
        </w:tc>
        <w:tc>
          <w:tcPr>
            <w:tcW w:w="1700" w:type="dxa"/>
          </w:tcPr>
          <w:p w14:paraId="4B44E234" w14:textId="77777777" w:rsidR="00F24F0C" w:rsidRPr="000702BF" w:rsidDel="000A5BB2" w:rsidRDefault="00F24F0C" w:rsidP="00AE3F12">
            <w:pPr>
              <w:pStyle w:val="TAL"/>
            </w:pPr>
          </w:p>
        </w:tc>
        <w:tc>
          <w:tcPr>
            <w:tcW w:w="1133" w:type="dxa"/>
          </w:tcPr>
          <w:p w14:paraId="2CA6CBC5" w14:textId="6E206A82" w:rsidR="00F24F0C" w:rsidRPr="000702BF" w:rsidRDefault="00F24F0C" w:rsidP="00AE3F12">
            <w:pPr>
              <w:pStyle w:val="TAL"/>
            </w:pPr>
            <w:r w:rsidRPr="000702BF">
              <w:t>Almost</w:t>
            </w:r>
            <w:r w:rsidR="008D0E0E" w:rsidRPr="000702BF">
              <w:t xml:space="preserve"> </w:t>
            </w:r>
            <w:r w:rsidRPr="000702BF">
              <w:t>contiguous</w:t>
            </w:r>
            <w:r w:rsidR="008D0E0E" w:rsidRPr="000702BF">
              <w:t xml:space="preserve"> </w:t>
            </w:r>
            <w:r w:rsidRPr="000702BF">
              <w:t>allocation</w:t>
            </w:r>
            <w:r w:rsidR="008D0E0E" w:rsidRPr="000702BF">
              <w:t xml:space="preserve"> </w:t>
            </w:r>
          </w:p>
        </w:tc>
      </w:tr>
      <w:tr w:rsidR="00F24F0C" w:rsidRPr="000702BF" w14:paraId="46553362" w14:textId="77777777" w:rsidTr="008D0E0E">
        <w:trPr>
          <w:jc w:val="center"/>
        </w:trPr>
        <w:tc>
          <w:tcPr>
            <w:tcW w:w="4535" w:type="dxa"/>
            <w:tcBorders>
              <w:top w:val="nil"/>
            </w:tcBorders>
          </w:tcPr>
          <w:p w14:paraId="67F155AC" w14:textId="77777777" w:rsidR="00F24F0C" w:rsidRPr="000702BF" w:rsidRDefault="00F24F0C" w:rsidP="00AE3F12">
            <w:pPr>
              <w:pStyle w:val="TAL"/>
            </w:pPr>
          </w:p>
        </w:tc>
        <w:tc>
          <w:tcPr>
            <w:tcW w:w="2267" w:type="dxa"/>
          </w:tcPr>
          <w:p w14:paraId="30709089" w14:textId="77777777" w:rsidR="00F24F0C" w:rsidRPr="000702BF" w:rsidRDefault="00F24F0C" w:rsidP="00AE3F12">
            <w:pPr>
              <w:pStyle w:val="TAL"/>
            </w:pPr>
            <w:r w:rsidRPr="000702BF">
              <w:t>resourceAllocationType</w:t>
            </w:r>
            <w:r w:rsidRPr="000702BF">
              <w:rPr>
                <w:lang w:eastAsia="zh-CN"/>
              </w:rPr>
              <w:t>1</w:t>
            </w:r>
          </w:p>
        </w:tc>
        <w:tc>
          <w:tcPr>
            <w:tcW w:w="1700" w:type="dxa"/>
          </w:tcPr>
          <w:p w14:paraId="6965A492" w14:textId="77777777" w:rsidR="00F24F0C" w:rsidRPr="000702BF" w:rsidDel="000A5BB2" w:rsidRDefault="00F24F0C" w:rsidP="00AE3F12">
            <w:pPr>
              <w:pStyle w:val="TAL"/>
            </w:pPr>
          </w:p>
        </w:tc>
        <w:tc>
          <w:tcPr>
            <w:tcW w:w="1133" w:type="dxa"/>
          </w:tcPr>
          <w:p w14:paraId="7B6755D8" w14:textId="3B9F90F4" w:rsidR="00F24F0C" w:rsidRPr="000702BF" w:rsidRDefault="00F24F0C" w:rsidP="00AE3F12">
            <w:pPr>
              <w:pStyle w:val="TAL"/>
            </w:pPr>
            <w:r w:rsidRPr="000702BF">
              <w:t>Contiguous</w:t>
            </w:r>
            <w:r w:rsidR="008D0E0E" w:rsidRPr="000702BF">
              <w:t xml:space="preserve"> </w:t>
            </w:r>
            <w:r w:rsidRPr="000702BF">
              <w:t>allocation</w:t>
            </w:r>
            <w:r w:rsidR="008D0E0E" w:rsidRPr="000702BF">
              <w:t xml:space="preserve"> </w:t>
            </w:r>
          </w:p>
        </w:tc>
      </w:tr>
      <w:tr w:rsidR="00F24F0C" w:rsidRPr="000702BF" w14:paraId="2D1031F4" w14:textId="77777777" w:rsidTr="008D0E0E">
        <w:trPr>
          <w:jc w:val="center"/>
        </w:trPr>
        <w:tc>
          <w:tcPr>
            <w:tcW w:w="4535" w:type="dxa"/>
          </w:tcPr>
          <w:p w14:paraId="4DA11071" w14:textId="77777777" w:rsidR="00F24F0C" w:rsidRPr="000702BF" w:rsidRDefault="00F24F0C" w:rsidP="00AE3F12">
            <w:pPr>
              <w:pStyle w:val="TAL"/>
            </w:pPr>
            <w:r w:rsidRPr="000702BF">
              <w:t>}</w:t>
            </w:r>
          </w:p>
        </w:tc>
        <w:tc>
          <w:tcPr>
            <w:tcW w:w="2267" w:type="dxa"/>
          </w:tcPr>
          <w:p w14:paraId="370090B9" w14:textId="77777777" w:rsidR="00F24F0C" w:rsidRPr="000702BF" w:rsidDel="000A5BB2" w:rsidRDefault="00F24F0C" w:rsidP="00AE3F12">
            <w:pPr>
              <w:pStyle w:val="TAL"/>
            </w:pPr>
          </w:p>
        </w:tc>
        <w:tc>
          <w:tcPr>
            <w:tcW w:w="1700" w:type="dxa"/>
          </w:tcPr>
          <w:p w14:paraId="2BBCE299" w14:textId="77777777" w:rsidR="00F24F0C" w:rsidRPr="000702BF" w:rsidDel="000A5BB2" w:rsidRDefault="00F24F0C" w:rsidP="00AE3F12">
            <w:pPr>
              <w:pStyle w:val="TAL"/>
            </w:pPr>
          </w:p>
        </w:tc>
        <w:tc>
          <w:tcPr>
            <w:tcW w:w="1133" w:type="dxa"/>
          </w:tcPr>
          <w:p w14:paraId="084DD5D0" w14:textId="77777777" w:rsidR="00F24F0C" w:rsidRPr="000702BF" w:rsidRDefault="00F24F0C" w:rsidP="00AE3F12">
            <w:pPr>
              <w:pStyle w:val="TAL"/>
            </w:pPr>
          </w:p>
        </w:tc>
      </w:tr>
    </w:tbl>
    <w:p w14:paraId="6159299E" w14:textId="77777777" w:rsidR="00F24F0C" w:rsidRPr="000702BF" w:rsidRDefault="00F24F0C" w:rsidP="00F24F0C"/>
    <w:p w14:paraId="349E7348" w14:textId="77777777" w:rsidR="00F24F0C" w:rsidRPr="000702BF" w:rsidRDefault="00F24F0C" w:rsidP="00F24F0C">
      <w:pPr>
        <w:pStyle w:val="TH"/>
        <w:rPr>
          <w:i/>
          <w:iCs/>
        </w:rPr>
      </w:pPr>
      <w:r w:rsidRPr="000702BF">
        <w:t>Table 6.2.2.4.3-2: DMRS-UplinkConfig (</w:t>
      </w:r>
      <w:r w:rsidRPr="000702BF">
        <w:rPr>
          <w:lang w:eastAsia="zh-CN"/>
        </w:rPr>
        <w:t>Test ID 37 - 39 in Table 6.2.2.4.1-1)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F24F0C" w:rsidRPr="000702BF" w14:paraId="0C7E737F" w14:textId="77777777" w:rsidTr="008D0E0E">
        <w:trPr>
          <w:jc w:val="center"/>
        </w:trPr>
        <w:tc>
          <w:tcPr>
            <w:tcW w:w="9747" w:type="dxa"/>
            <w:gridSpan w:val="4"/>
          </w:tcPr>
          <w:p w14:paraId="3DB965AD" w14:textId="3BD0D5AF" w:rsidR="00F24F0C" w:rsidRPr="000702BF" w:rsidRDefault="00F24F0C"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F4757E" w:rsidRPr="000702BF">
              <w:t>12</w:t>
            </w:r>
            <w:r w:rsidRPr="000702BF">
              <w:t>],</w:t>
            </w:r>
            <w:r w:rsidR="008D0E0E" w:rsidRPr="000702BF">
              <w:t xml:space="preserve"> </w:t>
            </w:r>
            <w:r w:rsidRPr="000702BF">
              <w:t>Table</w:t>
            </w:r>
            <w:r w:rsidR="008D0E0E" w:rsidRPr="000702BF">
              <w:t xml:space="preserve"> </w:t>
            </w:r>
            <w:r w:rsidRPr="000702BF">
              <w:t>4.6.3-51</w:t>
            </w:r>
          </w:p>
        </w:tc>
      </w:tr>
      <w:tr w:rsidR="00F24F0C" w:rsidRPr="000702BF" w14:paraId="01976030" w14:textId="77777777" w:rsidTr="008D0E0E">
        <w:trPr>
          <w:jc w:val="center"/>
        </w:trPr>
        <w:tc>
          <w:tcPr>
            <w:tcW w:w="3652" w:type="dxa"/>
            <w:tcBorders>
              <w:bottom w:val="single" w:sz="4" w:space="0" w:color="auto"/>
            </w:tcBorders>
          </w:tcPr>
          <w:p w14:paraId="6A2173D9" w14:textId="56446210" w:rsidR="00F24F0C" w:rsidRPr="000702BF" w:rsidRDefault="00F24F0C" w:rsidP="00AE3F12">
            <w:pPr>
              <w:pStyle w:val="TAH"/>
            </w:pPr>
            <w:r w:rsidRPr="000702BF">
              <w:t>Information</w:t>
            </w:r>
            <w:r w:rsidR="008D0E0E" w:rsidRPr="000702BF">
              <w:t xml:space="preserve"> </w:t>
            </w:r>
            <w:r w:rsidRPr="000702BF">
              <w:t>Element</w:t>
            </w:r>
          </w:p>
        </w:tc>
        <w:tc>
          <w:tcPr>
            <w:tcW w:w="2268" w:type="dxa"/>
          </w:tcPr>
          <w:p w14:paraId="20664C30" w14:textId="77777777" w:rsidR="00F24F0C" w:rsidRPr="000702BF" w:rsidRDefault="00F24F0C" w:rsidP="00AE3F12">
            <w:pPr>
              <w:pStyle w:val="TAH"/>
            </w:pPr>
            <w:r w:rsidRPr="000702BF">
              <w:t>Value/remark</w:t>
            </w:r>
          </w:p>
        </w:tc>
        <w:tc>
          <w:tcPr>
            <w:tcW w:w="2582" w:type="dxa"/>
          </w:tcPr>
          <w:p w14:paraId="0F8586B0" w14:textId="77777777" w:rsidR="00F24F0C" w:rsidRPr="000702BF" w:rsidRDefault="00F24F0C" w:rsidP="00AE3F12">
            <w:pPr>
              <w:pStyle w:val="TAH"/>
            </w:pPr>
            <w:r w:rsidRPr="000702BF">
              <w:t>Comment</w:t>
            </w:r>
          </w:p>
        </w:tc>
        <w:tc>
          <w:tcPr>
            <w:tcW w:w="1245" w:type="dxa"/>
          </w:tcPr>
          <w:p w14:paraId="108CB8BA" w14:textId="77777777" w:rsidR="00F24F0C" w:rsidRPr="000702BF" w:rsidRDefault="00F24F0C" w:rsidP="00AE3F12">
            <w:pPr>
              <w:pStyle w:val="TAH"/>
            </w:pPr>
            <w:r w:rsidRPr="000702BF">
              <w:t>Condition</w:t>
            </w:r>
          </w:p>
        </w:tc>
      </w:tr>
      <w:tr w:rsidR="00F24F0C" w:rsidRPr="000702BF" w14:paraId="749B77E5" w14:textId="77777777" w:rsidTr="008D0E0E">
        <w:trPr>
          <w:jc w:val="center"/>
        </w:trPr>
        <w:tc>
          <w:tcPr>
            <w:tcW w:w="3652" w:type="dxa"/>
          </w:tcPr>
          <w:p w14:paraId="2751AFC9" w14:textId="54A8F1F3" w:rsidR="00F24F0C" w:rsidRPr="000702BF" w:rsidRDefault="00F24F0C" w:rsidP="00AE3F12">
            <w:pPr>
              <w:pStyle w:val="TAL"/>
            </w:pPr>
            <w:r w:rsidRPr="000702BF">
              <w:t>DMRS-UplinkConfig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8" w:type="dxa"/>
          </w:tcPr>
          <w:p w14:paraId="03D17B28" w14:textId="77777777" w:rsidR="00F24F0C" w:rsidRPr="000702BF" w:rsidRDefault="00F24F0C" w:rsidP="00AE3F12">
            <w:pPr>
              <w:pStyle w:val="TAL"/>
            </w:pPr>
          </w:p>
        </w:tc>
        <w:tc>
          <w:tcPr>
            <w:tcW w:w="2582" w:type="dxa"/>
          </w:tcPr>
          <w:p w14:paraId="166E50F0" w14:textId="77777777" w:rsidR="00F24F0C" w:rsidRPr="000702BF" w:rsidRDefault="00F24F0C" w:rsidP="00AE3F12">
            <w:pPr>
              <w:pStyle w:val="TAL"/>
            </w:pPr>
          </w:p>
        </w:tc>
        <w:tc>
          <w:tcPr>
            <w:tcW w:w="1245" w:type="dxa"/>
          </w:tcPr>
          <w:p w14:paraId="2123C724" w14:textId="77777777" w:rsidR="00F24F0C" w:rsidRPr="000702BF" w:rsidRDefault="00F24F0C" w:rsidP="00AE3F12">
            <w:pPr>
              <w:pStyle w:val="TAL"/>
            </w:pPr>
          </w:p>
        </w:tc>
      </w:tr>
      <w:tr w:rsidR="00F24F0C" w:rsidRPr="000702BF" w14:paraId="30F184BE" w14:textId="77777777" w:rsidTr="008D0E0E">
        <w:trPr>
          <w:jc w:val="center"/>
        </w:trPr>
        <w:tc>
          <w:tcPr>
            <w:tcW w:w="3652" w:type="dxa"/>
          </w:tcPr>
          <w:p w14:paraId="0B537D26" w14:textId="55092077" w:rsidR="00F24F0C" w:rsidRPr="000702BF" w:rsidRDefault="008D0E0E" w:rsidP="00AE3F12">
            <w:pPr>
              <w:pStyle w:val="TAL"/>
              <w:rPr>
                <w:lang w:eastAsia="zh-CN"/>
              </w:rPr>
            </w:pPr>
            <w:r w:rsidRPr="000702BF">
              <w:rPr>
                <w:lang w:eastAsia="zh-CN"/>
              </w:rPr>
              <w:t xml:space="preserve">  </w:t>
            </w:r>
            <w:r w:rsidR="00F24F0C" w:rsidRPr="000702BF">
              <w:t>transformPrecodingEnabled</w:t>
            </w:r>
            <w:r w:rsidRPr="000702BF">
              <w:t xml:space="preserve"> </w:t>
            </w:r>
            <w:r w:rsidR="00F24F0C" w:rsidRPr="000702BF">
              <w:t>SEQUENCE</w:t>
            </w:r>
            <w:r w:rsidRPr="000702BF">
              <w:t xml:space="preserve"> </w:t>
            </w:r>
            <w:r w:rsidR="00F24F0C" w:rsidRPr="000702BF">
              <w:t>{</w:t>
            </w:r>
          </w:p>
        </w:tc>
        <w:tc>
          <w:tcPr>
            <w:tcW w:w="2268" w:type="dxa"/>
          </w:tcPr>
          <w:p w14:paraId="1CF4DAB9" w14:textId="77777777" w:rsidR="00F24F0C" w:rsidRPr="000702BF" w:rsidRDefault="00F24F0C" w:rsidP="00AE3F12">
            <w:pPr>
              <w:pStyle w:val="TAL"/>
            </w:pPr>
          </w:p>
        </w:tc>
        <w:tc>
          <w:tcPr>
            <w:tcW w:w="2582" w:type="dxa"/>
          </w:tcPr>
          <w:p w14:paraId="78779C5B" w14:textId="77777777" w:rsidR="00F24F0C" w:rsidRPr="000702BF" w:rsidRDefault="00F24F0C" w:rsidP="00AE3F12">
            <w:pPr>
              <w:pStyle w:val="TAL"/>
            </w:pPr>
          </w:p>
        </w:tc>
        <w:tc>
          <w:tcPr>
            <w:tcW w:w="1245" w:type="dxa"/>
          </w:tcPr>
          <w:p w14:paraId="1FB65542" w14:textId="77777777" w:rsidR="00F24F0C" w:rsidRPr="000702BF" w:rsidRDefault="00F24F0C" w:rsidP="00AE3F12">
            <w:pPr>
              <w:pStyle w:val="TAL"/>
            </w:pPr>
          </w:p>
        </w:tc>
      </w:tr>
      <w:tr w:rsidR="00F24F0C" w:rsidRPr="000702BF" w14:paraId="35B8850D" w14:textId="77777777" w:rsidTr="008D0E0E">
        <w:trPr>
          <w:jc w:val="center"/>
        </w:trPr>
        <w:tc>
          <w:tcPr>
            <w:tcW w:w="3652" w:type="dxa"/>
          </w:tcPr>
          <w:p w14:paraId="3C7E369B" w14:textId="25043AE8" w:rsidR="00F24F0C" w:rsidRPr="000702BF" w:rsidRDefault="008D0E0E" w:rsidP="00AE3F12">
            <w:pPr>
              <w:pStyle w:val="TAL"/>
              <w:rPr>
                <w:lang w:eastAsia="zh-CN"/>
              </w:rPr>
            </w:pPr>
            <w:r w:rsidRPr="000702BF">
              <w:rPr>
                <w:lang w:eastAsia="zh-CN"/>
              </w:rPr>
              <w:t xml:space="preserve">    </w:t>
            </w:r>
            <w:r w:rsidR="00F24F0C" w:rsidRPr="000702BF">
              <w:t>dmrs-UplinkTransformPrecoding-r16</w:t>
            </w:r>
            <w:r w:rsidRPr="000702BF">
              <w:t xml:space="preserve"> </w:t>
            </w:r>
            <w:r w:rsidR="00F24F0C" w:rsidRPr="000702BF">
              <w:t>SEQUENCE</w:t>
            </w:r>
            <w:r w:rsidRPr="000702BF">
              <w:t xml:space="preserve"> </w:t>
            </w:r>
            <w:r w:rsidR="00F24F0C" w:rsidRPr="000702BF">
              <w:t>{</w:t>
            </w:r>
          </w:p>
        </w:tc>
        <w:tc>
          <w:tcPr>
            <w:tcW w:w="2268" w:type="dxa"/>
          </w:tcPr>
          <w:p w14:paraId="51019A05" w14:textId="77777777" w:rsidR="00F24F0C" w:rsidRPr="000702BF" w:rsidRDefault="00F24F0C" w:rsidP="00AE3F12">
            <w:pPr>
              <w:pStyle w:val="TAL"/>
            </w:pPr>
          </w:p>
        </w:tc>
        <w:tc>
          <w:tcPr>
            <w:tcW w:w="2582" w:type="dxa"/>
          </w:tcPr>
          <w:p w14:paraId="457E971F" w14:textId="77777777" w:rsidR="00F24F0C" w:rsidRPr="000702BF" w:rsidRDefault="00F24F0C" w:rsidP="00AE3F12">
            <w:pPr>
              <w:pStyle w:val="TAL"/>
            </w:pPr>
          </w:p>
        </w:tc>
        <w:tc>
          <w:tcPr>
            <w:tcW w:w="1245" w:type="dxa"/>
          </w:tcPr>
          <w:p w14:paraId="247849EB" w14:textId="77777777" w:rsidR="00F24F0C" w:rsidRPr="000702BF" w:rsidRDefault="00F24F0C" w:rsidP="00AE3F12">
            <w:pPr>
              <w:pStyle w:val="TAL"/>
            </w:pPr>
          </w:p>
        </w:tc>
      </w:tr>
      <w:tr w:rsidR="00F24F0C" w:rsidRPr="000702BF" w14:paraId="363B4BCB" w14:textId="77777777" w:rsidTr="008D0E0E">
        <w:trPr>
          <w:jc w:val="center"/>
        </w:trPr>
        <w:tc>
          <w:tcPr>
            <w:tcW w:w="3652" w:type="dxa"/>
          </w:tcPr>
          <w:p w14:paraId="02D524E9" w14:textId="13D5E32B" w:rsidR="00F24F0C" w:rsidRPr="000702BF" w:rsidRDefault="008D0E0E" w:rsidP="00AE3F12">
            <w:pPr>
              <w:pStyle w:val="TAL"/>
              <w:rPr>
                <w:lang w:eastAsia="zh-CN"/>
              </w:rPr>
            </w:pPr>
            <w:r w:rsidRPr="000702BF">
              <w:rPr>
                <w:lang w:eastAsia="zh-CN"/>
              </w:rPr>
              <w:t xml:space="preserve">      </w:t>
            </w:r>
            <w:r w:rsidR="00F24F0C" w:rsidRPr="000702BF">
              <w:t>pi2BPSK-ScramblingID0</w:t>
            </w:r>
          </w:p>
        </w:tc>
        <w:tc>
          <w:tcPr>
            <w:tcW w:w="2268" w:type="dxa"/>
          </w:tcPr>
          <w:p w14:paraId="45F5A24F" w14:textId="1FA7ACAA" w:rsidR="00F24F0C" w:rsidRPr="000702BF" w:rsidRDefault="00F24F0C" w:rsidP="00AE3F12">
            <w:pPr>
              <w:pStyle w:val="TAL"/>
            </w:pPr>
            <w:r w:rsidRPr="000702BF">
              <w:t>Not</w:t>
            </w:r>
            <w:r w:rsidR="008D0E0E" w:rsidRPr="000702BF">
              <w:t xml:space="preserve"> </w:t>
            </w:r>
            <w:r w:rsidRPr="000702BF">
              <w:t>present</w:t>
            </w:r>
          </w:p>
        </w:tc>
        <w:tc>
          <w:tcPr>
            <w:tcW w:w="2582" w:type="dxa"/>
          </w:tcPr>
          <w:p w14:paraId="7B609C38" w14:textId="77777777" w:rsidR="00F24F0C" w:rsidRPr="000702BF" w:rsidRDefault="00F24F0C" w:rsidP="00AE3F12">
            <w:pPr>
              <w:pStyle w:val="TAL"/>
            </w:pPr>
          </w:p>
        </w:tc>
        <w:tc>
          <w:tcPr>
            <w:tcW w:w="1245" w:type="dxa"/>
          </w:tcPr>
          <w:p w14:paraId="44561A49" w14:textId="77777777" w:rsidR="00F24F0C" w:rsidRPr="000702BF" w:rsidRDefault="00F24F0C" w:rsidP="00AE3F12">
            <w:pPr>
              <w:pStyle w:val="TAL"/>
            </w:pPr>
          </w:p>
        </w:tc>
      </w:tr>
      <w:tr w:rsidR="00F24F0C" w:rsidRPr="000702BF" w14:paraId="37583CE7" w14:textId="77777777" w:rsidTr="008D0E0E">
        <w:trPr>
          <w:jc w:val="center"/>
        </w:trPr>
        <w:tc>
          <w:tcPr>
            <w:tcW w:w="3652" w:type="dxa"/>
          </w:tcPr>
          <w:p w14:paraId="1BD78C75" w14:textId="7511DC05" w:rsidR="00F24F0C" w:rsidRPr="000702BF" w:rsidRDefault="008D0E0E" w:rsidP="00AE3F12">
            <w:pPr>
              <w:pStyle w:val="TAL"/>
              <w:rPr>
                <w:lang w:eastAsia="zh-CN"/>
              </w:rPr>
            </w:pPr>
            <w:r w:rsidRPr="000702BF">
              <w:rPr>
                <w:lang w:eastAsia="zh-CN"/>
              </w:rPr>
              <w:t xml:space="preserve">      </w:t>
            </w:r>
            <w:r w:rsidR="00F24F0C" w:rsidRPr="000702BF">
              <w:t>pi2BPSK-ScramblingID1</w:t>
            </w:r>
          </w:p>
        </w:tc>
        <w:tc>
          <w:tcPr>
            <w:tcW w:w="2268" w:type="dxa"/>
          </w:tcPr>
          <w:p w14:paraId="37341296" w14:textId="38AA85CE" w:rsidR="00F24F0C" w:rsidRPr="000702BF" w:rsidRDefault="00F24F0C" w:rsidP="00AE3F12">
            <w:pPr>
              <w:pStyle w:val="TAL"/>
            </w:pPr>
            <w:r w:rsidRPr="000702BF">
              <w:t>Not</w:t>
            </w:r>
            <w:r w:rsidR="008D0E0E" w:rsidRPr="000702BF">
              <w:t xml:space="preserve"> </w:t>
            </w:r>
            <w:r w:rsidRPr="000702BF">
              <w:t>present</w:t>
            </w:r>
          </w:p>
        </w:tc>
        <w:tc>
          <w:tcPr>
            <w:tcW w:w="2582" w:type="dxa"/>
          </w:tcPr>
          <w:p w14:paraId="63B9D32A" w14:textId="77777777" w:rsidR="00F24F0C" w:rsidRPr="000702BF" w:rsidRDefault="00F24F0C" w:rsidP="00AE3F12">
            <w:pPr>
              <w:pStyle w:val="TAL"/>
            </w:pPr>
          </w:p>
        </w:tc>
        <w:tc>
          <w:tcPr>
            <w:tcW w:w="1245" w:type="dxa"/>
          </w:tcPr>
          <w:p w14:paraId="6AE6E7D1" w14:textId="77777777" w:rsidR="00F24F0C" w:rsidRPr="000702BF" w:rsidRDefault="00F24F0C" w:rsidP="00AE3F12">
            <w:pPr>
              <w:pStyle w:val="TAL"/>
            </w:pPr>
          </w:p>
        </w:tc>
      </w:tr>
      <w:tr w:rsidR="00F24F0C" w:rsidRPr="000702BF" w14:paraId="7B2BFFD5" w14:textId="77777777" w:rsidTr="008D0E0E">
        <w:trPr>
          <w:jc w:val="center"/>
        </w:trPr>
        <w:tc>
          <w:tcPr>
            <w:tcW w:w="3652" w:type="dxa"/>
          </w:tcPr>
          <w:p w14:paraId="4F254D0C" w14:textId="41F148A1" w:rsidR="00F24F0C" w:rsidRPr="000702BF" w:rsidRDefault="008D0E0E" w:rsidP="00AE3F12">
            <w:pPr>
              <w:pStyle w:val="TAL"/>
            </w:pPr>
            <w:r w:rsidRPr="000702BF">
              <w:t xml:space="preserve">    </w:t>
            </w:r>
            <w:r w:rsidR="00F24F0C" w:rsidRPr="000702BF">
              <w:t>}</w:t>
            </w:r>
          </w:p>
        </w:tc>
        <w:tc>
          <w:tcPr>
            <w:tcW w:w="2268" w:type="dxa"/>
          </w:tcPr>
          <w:p w14:paraId="6509AB1C" w14:textId="77777777" w:rsidR="00F24F0C" w:rsidRPr="000702BF" w:rsidRDefault="00F24F0C" w:rsidP="00AE3F12">
            <w:pPr>
              <w:pStyle w:val="TAL"/>
            </w:pPr>
          </w:p>
        </w:tc>
        <w:tc>
          <w:tcPr>
            <w:tcW w:w="2582" w:type="dxa"/>
          </w:tcPr>
          <w:p w14:paraId="3EF644A3" w14:textId="77777777" w:rsidR="00F24F0C" w:rsidRPr="000702BF" w:rsidRDefault="00F24F0C" w:rsidP="00AE3F12">
            <w:pPr>
              <w:pStyle w:val="TAL"/>
            </w:pPr>
          </w:p>
        </w:tc>
        <w:tc>
          <w:tcPr>
            <w:tcW w:w="1245" w:type="dxa"/>
          </w:tcPr>
          <w:p w14:paraId="08B3F789" w14:textId="77777777" w:rsidR="00F24F0C" w:rsidRPr="000702BF" w:rsidRDefault="00F24F0C" w:rsidP="00AE3F12">
            <w:pPr>
              <w:pStyle w:val="TAL"/>
            </w:pPr>
          </w:p>
        </w:tc>
      </w:tr>
      <w:tr w:rsidR="00F24F0C" w:rsidRPr="000702BF" w14:paraId="457145C2" w14:textId="77777777" w:rsidTr="008D0E0E">
        <w:trPr>
          <w:jc w:val="center"/>
        </w:trPr>
        <w:tc>
          <w:tcPr>
            <w:tcW w:w="3652" w:type="dxa"/>
          </w:tcPr>
          <w:p w14:paraId="62029001" w14:textId="05E8F154" w:rsidR="00F24F0C" w:rsidRPr="000702BF" w:rsidRDefault="008D0E0E" w:rsidP="00AE3F12">
            <w:pPr>
              <w:pStyle w:val="TAL"/>
            </w:pPr>
            <w:r w:rsidRPr="000702BF">
              <w:t xml:space="preserve">  </w:t>
            </w:r>
            <w:r w:rsidR="00F24F0C" w:rsidRPr="000702BF">
              <w:t>}</w:t>
            </w:r>
          </w:p>
        </w:tc>
        <w:tc>
          <w:tcPr>
            <w:tcW w:w="2268" w:type="dxa"/>
          </w:tcPr>
          <w:p w14:paraId="175B597F" w14:textId="77777777" w:rsidR="00F24F0C" w:rsidRPr="000702BF" w:rsidRDefault="00F24F0C" w:rsidP="00AE3F12">
            <w:pPr>
              <w:pStyle w:val="TAL"/>
            </w:pPr>
          </w:p>
        </w:tc>
        <w:tc>
          <w:tcPr>
            <w:tcW w:w="2582" w:type="dxa"/>
          </w:tcPr>
          <w:p w14:paraId="26851C87" w14:textId="77777777" w:rsidR="00F24F0C" w:rsidRPr="000702BF" w:rsidRDefault="00F24F0C" w:rsidP="00AE3F12">
            <w:pPr>
              <w:pStyle w:val="TAL"/>
            </w:pPr>
          </w:p>
        </w:tc>
        <w:tc>
          <w:tcPr>
            <w:tcW w:w="1245" w:type="dxa"/>
          </w:tcPr>
          <w:p w14:paraId="5BA43425" w14:textId="77777777" w:rsidR="00F24F0C" w:rsidRPr="000702BF" w:rsidRDefault="00F24F0C" w:rsidP="00AE3F12">
            <w:pPr>
              <w:pStyle w:val="TAL"/>
            </w:pPr>
          </w:p>
        </w:tc>
      </w:tr>
      <w:tr w:rsidR="00F24F0C" w:rsidRPr="000702BF" w14:paraId="2537640F" w14:textId="77777777" w:rsidTr="008D0E0E">
        <w:trPr>
          <w:jc w:val="center"/>
        </w:trPr>
        <w:tc>
          <w:tcPr>
            <w:tcW w:w="3652" w:type="dxa"/>
          </w:tcPr>
          <w:p w14:paraId="258E06E9" w14:textId="77777777" w:rsidR="00F24F0C" w:rsidRPr="000702BF" w:rsidRDefault="00F24F0C" w:rsidP="00AE3F12">
            <w:pPr>
              <w:pStyle w:val="TAL"/>
            </w:pPr>
            <w:r w:rsidRPr="000702BF">
              <w:t>}</w:t>
            </w:r>
          </w:p>
        </w:tc>
        <w:tc>
          <w:tcPr>
            <w:tcW w:w="2268" w:type="dxa"/>
          </w:tcPr>
          <w:p w14:paraId="54ABCD8B" w14:textId="77777777" w:rsidR="00F24F0C" w:rsidRPr="000702BF" w:rsidRDefault="00F24F0C" w:rsidP="00AE3F12">
            <w:pPr>
              <w:pStyle w:val="TAL"/>
            </w:pPr>
          </w:p>
        </w:tc>
        <w:tc>
          <w:tcPr>
            <w:tcW w:w="2582" w:type="dxa"/>
          </w:tcPr>
          <w:p w14:paraId="5DF9307A" w14:textId="77777777" w:rsidR="00F24F0C" w:rsidRPr="000702BF" w:rsidRDefault="00F24F0C" w:rsidP="00AE3F12">
            <w:pPr>
              <w:pStyle w:val="TAL"/>
            </w:pPr>
          </w:p>
        </w:tc>
        <w:tc>
          <w:tcPr>
            <w:tcW w:w="1245" w:type="dxa"/>
          </w:tcPr>
          <w:p w14:paraId="3BC59023" w14:textId="77777777" w:rsidR="00F24F0C" w:rsidRPr="000702BF" w:rsidRDefault="00F24F0C" w:rsidP="00AE3F12">
            <w:pPr>
              <w:pStyle w:val="TAL"/>
            </w:pPr>
          </w:p>
        </w:tc>
      </w:tr>
    </w:tbl>
    <w:p w14:paraId="59066904" w14:textId="77777777" w:rsidR="00F24F0C" w:rsidRPr="000702BF" w:rsidRDefault="00F24F0C" w:rsidP="00F24F0C"/>
    <w:p w14:paraId="65F7A8ED" w14:textId="77777777" w:rsidR="00F24F0C" w:rsidRPr="000702BF" w:rsidRDefault="00F24F0C" w:rsidP="00F24F0C">
      <w:pPr>
        <w:pStyle w:val="TH"/>
      </w:pPr>
      <w:r w:rsidRPr="000702BF">
        <w:lastRenderedPageBreak/>
        <w:t>Table 6.2.2.4.3-3: ServingCellConfig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1670"/>
        <w:gridCol w:w="1620"/>
        <w:gridCol w:w="1922"/>
      </w:tblGrid>
      <w:tr w:rsidR="00F24F0C" w:rsidRPr="000702BF" w14:paraId="68AF527C" w14:textId="77777777" w:rsidTr="008D0E0E">
        <w:trPr>
          <w:jc w:val="center"/>
        </w:trPr>
        <w:tc>
          <w:tcPr>
            <w:tcW w:w="9747" w:type="dxa"/>
            <w:gridSpan w:val="4"/>
          </w:tcPr>
          <w:p w14:paraId="69186A35" w14:textId="148AFB3B" w:rsidR="00F24F0C" w:rsidRPr="000702BF" w:rsidRDefault="00F24F0C"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w:t>
            </w:r>
            <w:r w:rsidR="00F4757E" w:rsidRPr="000702BF">
              <w:t>12</w:t>
            </w:r>
            <w:r w:rsidRPr="000702BF">
              <w:t>]</w:t>
            </w:r>
            <w:r w:rsidR="008D0E0E" w:rsidRPr="000702BF">
              <w:t xml:space="preserve"> </w:t>
            </w:r>
            <w:r w:rsidRPr="000702BF">
              <w:t>Table</w:t>
            </w:r>
            <w:r w:rsidR="008D0E0E" w:rsidRPr="000702BF">
              <w:t xml:space="preserve"> </w:t>
            </w:r>
            <w:r w:rsidRPr="000702BF">
              <w:t>4.6.3-167</w:t>
            </w:r>
          </w:p>
        </w:tc>
      </w:tr>
      <w:tr w:rsidR="00F24F0C" w:rsidRPr="000702BF" w14:paraId="5F56C58F" w14:textId="77777777" w:rsidTr="008D0E0E">
        <w:trPr>
          <w:jc w:val="center"/>
        </w:trPr>
        <w:tc>
          <w:tcPr>
            <w:tcW w:w="4535" w:type="dxa"/>
          </w:tcPr>
          <w:p w14:paraId="28FC5A15" w14:textId="27572106" w:rsidR="00F24F0C" w:rsidRPr="000702BF" w:rsidRDefault="00F24F0C" w:rsidP="00AE3F12">
            <w:pPr>
              <w:pStyle w:val="TAH"/>
            </w:pPr>
            <w:r w:rsidRPr="000702BF">
              <w:t>Information</w:t>
            </w:r>
            <w:r w:rsidR="008D0E0E" w:rsidRPr="000702BF">
              <w:t xml:space="preserve"> </w:t>
            </w:r>
            <w:r w:rsidRPr="000702BF">
              <w:t>Element</w:t>
            </w:r>
          </w:p>
        </w:tc>
        <w:tc>
          <w:tcPr>
            <w:tcW w:w="1670" w:type="dxa"/>
          </w:tcPr>
          <w:p w14:paraId="741894D8" w14:textId="77777777" w:rsidR="00F24F0C" w:rsidRPr="000702BF" w:rsidRDefault="00F24F0C" w:rsidP="00AE3F12">
            <w:pPr>
              <w:pStyle w:val="TAH"/>
            </w:pPr>
            <w:r w:rsidRPr="000702BF">
              <w:t>Value/remark</w:t>
            </w:r>
          </w:p>
        </w:tc>
        <w:tc>
          <w:tcPr>
            <w:tcW w:w="1620" w:type="dxa"/>
          </w:tcPr>
          <w:p w14:paraId="6E130BAA" w14:textId="77777777" w:rsidR="00F24F0C" w:rsidRPr="000702BF" w:rsidRDefault="00F24F0C" w:rsidP="00AE3F12">
            <w:pPr>
              <w:pStyle w:val="TAH"/>
            </w:pPr>
            <w:r w:rsidRPr="000702BF">
              <w:t>Comment</w:t>
            </w:r>
          </w:p>
        </w:tc>
        <w:tc>
          <w:tcPr>
            <w:tcW w:w="1922" w:type="dxa"/>
          </w:tcPr>
          <w:p w14:paraId="6BB379DB" w14:textId="77777777" w:rsidR="00F24F0C" w:rsidRPr="000702BF" w:rsidRDefault="00F24F0C" w:rsidP="00AE3F12">
            <w:pPr>
              <w:pStyle w:val="TAH"/>
            </w:pPr>
            <w:r w:rsidRPr="000702BF">
              <w:t>Condition</w:t>
            </w:r>
          </w:p>
        </w:tc>
      </w:tr>
      <w:tr w:rsidR="00F24F0C" w:rsidRPr="000702BF" w14:paraId="7672B444" w14:textId="77777777" w:rsidTr="008D0E0E">
        <w:trPr>
          <w:jc w:val="center"/>
        </w:trPr>
        <w:tc>
          <w:tcPr>
            <w:tcW w:w="4535" w:type="dxa"/>
          </w:tcPr>
          <w:p w14:paraId="1EE5FAA8" w14:textId="61F970D4" w:rsidR="00F24F0C" w:rsidRPr="000702BF" w:rsidRDefault="00F24F0C" w:rsidP="00AE3F12">
            <w:pPr>
              <w:pStyle w:val="TAL"/>
            </w:pPr>
            <w:r w:rsidRPr="000702BF">
              <w:t>ServingCellConfig</w:t>
            </w:r>
            <w:r w:rsidR="008D0E0E" w:rsidRPr="000702BF">
              <w:t xml:space="preserve"> </w:t>
            </w:r>
            <w:r w:rsidRPr="000702BF">
              <w:t>::=</w:t>
            </w:r>
            <w:r w:rsidR="008D0E0E" w:rsidRPr="000702BF">
              <w:t xml:space="preserve"> </w:t>
            </w:r>
            <w:r w:rsidRPr="000702BF">
              <w:t>SEQUENCE</w:t>
            </w:r>
            <w:r w:rsidR="008D0E0E" w:rsidRPr="000702BF">
              <w:t xml:space="preserve"> </w:t>
            </w:r>
            <w:r w:rsidRPr="000702BF">
              <w:t>{</w:t>
            </w:r>
          </w:p>
        </w:tc>
        <w:tc>
          <w:tcPr>
            <w:tcW w:w="1670" w:type="dxa"/>
          </w:tcPr>
          <w:p w14:paraId="77CDD499" w14:textId="77777777" w:rsidR="00F24F0C" w:rsidRPr="000702BF" w:rsidRDefault="00F24F0C" w:rsidP="00AE3F12">
            <w:pPr>
              <w:pStyle w:val="TAL"/>
            </w:pPr>
          </w:p>
        </w:tc>
        <w:tc>
          <w:tcPr>
            <w:tcW w:w="1620" w:type="dxa"/>
          </w:tcPr>
          <w:p w14:paraId="2E61DC0E" w14:textId="77777777" w:rsidR="00F24F0C" w:rsidRPr="000702BF" w:rsidRDefault="00F24F0C" w:rsidP="00AE3F12">
            <w:pPr>
              <w:pStyle w:val="TAL"/>
            </w:pPr>
          </w:p>
        </w:tc>
        <w:tc>
          <w:tcPr>
            <w:tcW w:w="1922" w:type="dxa"/>
          </w:tcPr>
          <w:p w14:paraId="7B43E344" w14:textId="77777777" w:rsidR="00F24F0C" w:rsidRPr="000702BF" w:rsidRDefault="00F24F0C" w:rsidP="00AE3F12">
            <w:pPr>
              <w:pStyle w:val="TAL"/>
            </w:pPr>
          </w:p>
        </w:tc>
      </w:tr>
      <w:tr w:rsidR="00F24F0C" w:rsidRPr="000702BF" w14:paraId="6DB5368D" w14:textId="77777777" w:rsidTr="008D0E0E">
        <w:trPr>
          <w:jc w:val="center"/>
        </w:trPr>
        <w:tc>
          <w:tcPr>
            <w:tcW w:w="4535" w:type="dxa"/>
            <w:tcBorders>
              <w:bottom w:val="single" w:sz="4" w:space="0" w:color="auto"/>
            </w:tcBorders>
          </w:tcPr>
          <w:p w14:paraId="297A8B9E" w14:textId="3089343A" w:rsidR="00F24F0C" w:rsidRPr="000702BF" w:rsidRDefault="008D0E0E" w:rsidP="00AE3F12">
            <w:pPr>
              <w:pStyle w:val="TAL"/>
            </w:pPr>
            <w:r w:rsidRPr="000702BF">
              <w:t xml:space="preserve">  </w:t>
            </w:r>
            <w:r w:rsidR="00F24F0C" w:rsidRPr="000702BF">
              <w:t>uplinkConfig</w:t>
            </w:r>
            <w:r w:rsidRPr="000702BF">
              <w:t xml:space="preserve"> </w:t>
            </w:r>
            <w:r w:rsidR="00F24F0C" w:rsidRPr="000702BF">
              <w:t>SEQUENCE</w:t>
            </w:r>
            <w:r w:rsidRPr="000702BF">
              <w:t xml:space="preserve"> </w:t>
            </w:r>
            <w:r w:rsidR="00F24F0C" w:rsidRPr="000702BF">
              <w:t>{</w:t>
            </w:r>
          </w:p>
        </w:tc>
        <w:tc>
          <w:tcPr>
            <w:tcW w:w="1670" w:type="dxa"/>
          </w:tcPr>
          <w:p w14:paraId="5D4AEA10" w14:textId="77777777" w:rsidR="00F24F0C" w:rsidRPr="000702BF" w:rsidRDefault="00F24F0C" w:rsidP="00AE3F12">
            <w:pPr>
              <w:pStyle w:val="TAL"/>
            </w:pPr>
          </w:p>
        </w:tc>
        <w:tc>
          <w:tcPr>
            <w:tcW w:w="1620" w:type="dxa"/>
          </w:tcPr>
          <w:p w14:paraId="1E025476" w14:textId="77777777" w:rsidR="00F24F0C" w:rsidRPr="000702BF" w:rsidRDefault="00F24F0C" w:rsidP="00AE3F12">
            <w:pPr>
              <w:pStyle w:val="TAL"/>
            </w:pPr>
          </w:p>
        </w:tc>
        <w:tc>
          <w:tcPr>
            <w:tcW w:w="1922" w:type="dxa"/>
          </w:tcPr>
          <w:p w14:paraId="5A6EF4E1" w14:textId="77777777" w:rsidR="00F24F0C" w:rsidRPr="000702BF" w:rsidRDefault="00F24F0C" w:rsidP="00AE3F12">
            <w:pPr>
              <w:pStyle w:val="TAL"/>
            </w:pPr>
          </w:p>
        </w:tc>
      </w:tr>
      <w:tr w:rsidR="00F24F0C" w:rsidRPr="000702BF" w14:paraId="308CF502" w14:textId="77777777" w:rsidTr="008D0E0E">
        <w:trPr>
          <w:jc w:val="center"/>
        </w:trPr>
        <w:tc>
          <w:tcPr>
            <w:tcW w:w="4535" w:type="dxa"/>
            <w:tcBorders>
              <w:bottom w:val="nil"/>
            </w:tcBorders>
          </w:tcPr>
          <w:p w14:paraId="5BFA9EC1" w14:textId="5F94400B" w:rsidR="00F24F0C" w:rsidRPr="000702BF" w:rsidRDefault="008D0E0E" w:rsidP="00AE3F12">
            <w:pPr>
              <w:pStyle w:val="TAL"/>
            </w:pPr>
            <w:r w:rsidRPr="000702BF">
              <w:t xml:space="preserve">    </w:t>
            </w:r>
            <w:r w:rsidR="00F24F0C" w:rsidRPr="000702BF">
              <w:t>powerBoostPi2BPSK</w:t>
            </w:r>
          </w:p>
        </w:tc>
        <w:tc>
          <w:tcPr>
            <w:tcW w:w="1670" w:type="dxa"/>
          </w:tcPr>
          <w:p w14:paraId="38A942BB" w14:textId="77777777" w:rsidR="00F24F0C" w:rsidRPr="000702BF" w:rsidRDefault="00F24F0C" w:rsidP="00AE3F12">
            <w:pPr>
              <w:pStyle w:val="TAL"/>
            </w:pPr>
            <w:r w:rsidRPr="000702BF">
              <w:t>1</w:t>
            </w:r>
          </w:p>
        </w:tc>
        <w:tc>
          <w:tcPr>
            <w:tcW w:w="1620" w:type="dxa"/>
          </w:tcPr>
          <w:p w14:paraId="5071D9FF" w14:textId="77777777" w:rsidR="00F24F0C" w:rsidRPr="000702BF" w:rsidRDefault="00F24F0C" w:rsidP="00AE3F12">
            <w:pPr>
              <w:pStyle w:val="TAL"/>
            </w:pPr>
          </w:p>
        </w:tc>
        <w:tc>
          <w:tcPr>
            <w:tcW w:w="1922" w:type="dxa"/>
          </w:tcPr>
          <w:p w14:paraId="3AC4F237" w14:textId="1EC5A90F" w:rsidR="00F24F0C" w:rsidRPr="000702BF" w:rsidRDefault="00F24F0C" w:rsidP="00AE3F12">
            <w:pPr>
              <w:pStyle w:val="TAL"/>
            </w:pPr>
            <w:r w:rsidRPr="000702BF">
              <w:t>Test</w:t>
            </w:r>
            <w:r w:rsidR="008D0E0E" w:rsidRPr="000702BF">
              <w:t xml:space="preserve"> </w:t>
            </w:r>
            <w:r w:rsidRPr="000702BF">
              <w:t>IDs</w:t>
            </w:r>
            <w:r w:rsidR="008D0E0E" w:rsidRPr="000702BF">
              <w:t xml:space="preserve"> </w:t>
            </w:r>
            <w:r w:rsidRPr="000702BF">
              <w:t>where</w:t>
            </w:r>
            <w:r w:rsidR="008D0E0E" w:rsidRPr="000702BF">
              <w:t xml:space="preserve"> </w:t>
            </w:r>
            <w:r w:rsidRPr="000702BF">
              <w:rPr>
                <w:lang w:eastAsia="zh-CN"/>
              </w:rPr>
              <w:t>NOTE</w:t>
            </w:r>
            <w:r w:rsidR="008D0E0E" w:rsidRPr="000702BF">
              <w:rPr>
                <w:lang w:eastAsia="zh-CN"/>
              </w:rPr>
              <w:t xml:space="preserve"> </w:t>
            </w:r>
            <w:r w:rsidRPr="000702BF">
              <w:rPr>
                <w:lang w:eastAsia="zh-CN"/>
              </w:rPr>
              <w:t>3</w:t>
            </w:r>
            <w:r w:rsidR="008D0E0E" w:rsidRPr="000702BF">
              <w:rPr>
                <w:lang w:eastAsia="zh-CN"/>
              </w:rPr>
              <w:t xml:space="preserve"> </w:t>
            </w:r>
            <w:r w:rsidRPr="000702BF">
              <w:rPr>
                <w:lang w:eastAsia="zh-CN"/>
              </w:rPr>
              <w:t>in</w:t>
            </w:r>
            <w:r w:rsidR="008D0E0E" w:rsidRPr="000702BF">
              <w:rPr>
                <w:lang w:eastAsia="zh-CN"/>
              </w:rPr>
              <w:t xml:space="preserve"> </w:t>
            </w:r>
            <w:r w:rsidRPr="000702BF">
              <w:t>Table</w:t>
            </w:r>
            <w:r w:rsidR="008D0E0E" w:rsidRPr="000702BF">
              <w:t xml:space="preserve"> </w:t>
            </w:r>
            <w:r w:rsidRPr="000702BF">
              <w:t>6.2.2.4.1-1</w:t>
            </w:r>
            <w:r w:rsidR="008D0E0E" w:rsidRPr="000702BF">
              <w:t xml:space="preserve"> </w:t>
            </w:r>
            <w:r w:rsidRPr="000702BF">
              <w:rPr>
                <w:lang w:eastAsia="zh-CN"/>
              </w:rPr>
              <w:t>applies.</w:t>
            </w:r>
          </w:p>
        </w:tc>
      </w:tr>
      <w:tr w:rsidR="00F24F0C" w:rsidRPr="000702BF" w14:paraId="0FAA2B6C" w14:textId="77777777" w:rsidTr="008D0E0E">
        <w:trPr>
          <w:jc w:val="center"/>
        </w:trPr>
        <w:tc>
          <w:tcPr>
            <w:tcW w:w="4535" w:type="dxa"/>
            <w:tcBorders>
              <w:top w:val="nil"/>
            </w:tcBorders>
          </w:tcPr>
          <w:p w14:paraId="2AA01D14" w14:textId="77777777" w:rsidR="00F24F0C" w:rsidRPr="000702BF" w:rsidRDefault="00F24F0C" w:rsidP="00AE3F12">
            <w:pPr>
              <w:pStyle w:val="TAL"/>
            </w:pPr>
          </w:p>
        </w:tc>
        <w:tc>
          <w:tcPr>
            <w:tcW w:w="1670" w:type="dxa"/>
          </w:tcPr>
          <w:p w14:paraId="5B884974" w14:textId="77777777" w:rsidR="00F24F0C" w:rsidRPr="000702BF" w:rsidRDefault="00F24F0C" w:rsidP="00AE3F12">
            <w:pPr>
              <w:pStyle w:val="TAL"/>
            </w:pPr>
            <w:r w:rsidRPr="000702BF">
              <w:t>0</w:t>
            </w:r>
          </w:p>
        </w:tc>
        <w:tc>
          <w:tcPr>
            <w:tcW w:w="1620" w:type="dxa"/>
          </w:tcPr>
          <w:p w14:paraId="1676C208" w14:textId="77777777" w:rsidR="00F24F0C" w:rsidRPr="000702BF" w:rsidRDefault="00F24F0C" w:rsidP="00AE3F12">
            <w:pPr>
              <w:pStyle w:val="TAL"/>
            </w:pPr>
          </w:p>
        </w:tc>
        <w:tc>
          <w:tcPr>
            <w:tcW w:w="1922" w:type="dxa"/>
          </w:tcPr>
          <w:p w14:paraId="64FE6D0B" w14:textId="4DFC0A6A" w:rsidR="00F24F0C" w:rsidRPr="000702BF" w:rsidRDefault="00F24F0C" w:rsidP="00AE3F12">
            <w:pPr>
              <w:pStyle w:val="TAL"/>
            </w:pPr>
            <w:r w:rsidRPr="000702BF">
              <w:t>Test</w:t>
            </w:r>
            <w:r w:rsidR="008D0E0E" w:rsidRPr="000702BF">
              <w:t xml:space="preserve"> </w:t>
            </w:r>
            <w:r w:rsidRPr="000702BF">
              <w:t>IDs</w:t>
            </w:r>
            <w:r w:rsidR="008D0E0E" w:rsidRPr="000702BF">
              <w:t xml:space="preserve"> </w:t>
            </w:r>
            <w:r w:rsidRPr="000702BF">
              <w:t>where</w:t>
            </w:r>
            <w:r w:rsidR="008D0E0E" w:rsidRPr="000702BF">
              <w:t xml:space="preserve"> </w:t>
            </w:r>
            <w:r w:rsidRPr="000702BF">
              <w:rPr>
                <w:lang w:eastAsia="zh-CN"/>
              </w:rPr>
              <w:t>NOTE</w:t>
            </w:r>
            <w:r w:rsidR="008D0E0E" w:rsidRPr="000702BF">
              <w:rPr>
                <w:lang w:eastAsia="zh-CN"/>
              </w:rPr>
              <w:t xml:space="preserve"> </w:t>
            </w:r>
            <w:r w:rsidRPr="000702BF">
              <w:rPr>
                <w:lang w:eastAsia="zh-CN"/>
              </w:rPr>
              <w:t>4</w:t>
            </w:r>
            <w:r w:rsidR="008D0E0E" w:rsidRPr="000702BF">
              <w:rPr>
                <w:lang w:eastAsia="zh-CN"/>
              </w:rPr>
              <w:t xml:space="preserve"> </w:t>
            </w:r>
            <w:r w:rsidRPr="000702BF">
              <w:rPr>
                <w:lang w:eastAsia="zh-CN"/>
              </w:rPr>
              <w:t>in</w:t>
            </w:r>
            <w:r w:rsidR="008D0E0E" w:rsidRPr="000702BF">
              <w:rPr>
                <w:lang w:eastAsia="zh-CN"/>
              </w:rPr>
              <w:t xml:space="preserve"> </w:t>
            </w:r>
            <w:r w:rsidRPr="000702BF">
              <w:t>Table</w:t>
            </w:r>
            <w:r w:rsidR="008D0E0E" w:rsidRPr="000702BF">
              <w:t xml:space="preserve"> </w:t>
            </w:r>
            <w:r w:rsidRPr="000702BF">
              <w:t>6.2.2.4.1-1</w:t>
            </w:r>
            <w:r w:rsidR="008D0E0E" w:rsidRPr="000702BF">
              <w:t xml:space="preserve"> </w:t>
            </w:r>
            <w:r w:rsidRPr="000702BF">
              <w:rPr>
                <w:lang w:eastAsia="zh-CN"/>
              </w:rPr>
              <w:t>applies.</w:t>
            </w:r>
          </w:p>
        </w:tc>
      </w:tr>
      <w:tr w:rsidR="00F24F0C" w:rsidRPr="000702BF" w14:paraId="2296EBEC" w14:textId="77777777" w:rsidTr="008D0E0E">
        <w:trPr>
          <w:jc w:val="center"/>
        </w:trPr>
        <w:tc>
          <w:tcPr>
            <w:tcW w:w="4535" w:type="dxa"/>
          </w:tcPr>
          <w:p w14:paraId="0E507B58" w14:textId="6E1859D8" w:rsidR="00F24F0C" w:rsidRPr="000702BF" w:rsidRDefault="008D0E0E" w:rsidP="00AE3F12">
            <w:pPr>
              <w:pStyle w:val="TAL"/>
            </w:pPr>
            <w:r w:rsidRPr="000702BF">
              <w:t xml:space="preserve">  </w:t>
            </w:r>
            <w:r w:rsidR="00F24F0C" w:rsidRPr="000702BF">
              <w:t>}</w:t>
            </w:r>
          </w:p>
        </w:tc>
        <w:tc>
          <w:tcPr>
            <w:tcW w:w="1670" w:type="dxa"/>
          </w:tcPr>
          <w:p w14:paraId="40989FC8" w14:textId="77777777" w:rsidR="00F24F0C" w:rsidRPr="000702BF" w:rsidRDefault="00F24F0C" w:rsidP="00AE3F12">
            <w:pPr>
              <w:pStyle w:val="TAL"/>
            </w:pPr>
          </w:p>
        </w:tc>
        <w:tc>
          <w:tcPr>
            <w:tcW w:w="1620" w:type="dxa"/>
          </w:tcPr>
          <w:p w14:paraId="3A369A11" w14:textId="77777777" w:rsidR="00F24F0C" w:rsidRPr="000702BF" w:rsidRDefault="00F24F0C" w:rsidP="00AE3F12">
            <w:pPr>
              <w:pStyle w:val="TAL"/>
            </w:pPr>
          </w:p>
        </w:tc>
        <w:tc>
          <w:tcPr>
            <w:tcW w:w="1922" w:type="dxa"/>
          </w:tcPr>
          <w:p w14:paraId="5BC152EB" w14:textId="77777777" w:rsidR="00F24F0C" w:rsidRPr="000702BF" w:rsidRDefault="00F24F0C" w:rsidP="00AE3F12">
            <w:pPr>
              <w:pStyle w:val="TAL"/>
            </w:pPr>
          </w:p>
        </w:tc>
      </w:tr>
      <w:tr w:rsidR="00F24F0C" w:rsidRPr="000702BF" w14:paraId="71C8D648" w14:textId="77777777" w:rsidTr="008D0E0E">
        <w:trPr>
          <w:jc w:val="center"/>
        </w:trPr>
        <w:tc>
          <w:tcPr>
            <w:tcW w:w="4535" w:type="dxa"/>
            <w:tcBorders>
              <w:bottom w:val="single" w:sz="4" w:space="0" w:color="auto"/>
            </w:tcBorders>
          </w:tcPr>
          <w:p w14:paraId="12E57B74" w14:textId="77777777" w:rsidR="00F24F0C" w:rsidRPr="000702BF" w:rsidRDefault="00F24F0C" w:rsidP="00AE3F12">
            <w:pPr>
              <w:pStyle w:val="TAL"/>
            </w:pPr>
            <w:r w:rsidRPr="000702BF">
              <w:t>}</w:t>
            </w:r>
          </w:p>
        </w:tc>
        <w:tc>
          <w:tcPr>
            <w:tcW w:w="1670" w:type="dxa"/>
          </w:tcPr>
          <w:p w14:paraId="08BDC5E5" w14:textId="77777777" w:rsidR="00F24F0C" w:rsidRPr="000702BF" w:rsidRDefault="00F24F0C" w:rsidP="00AE3F12">
            <w:pPr>
              <w:pStyle w:val="TAL"/>
            </w:pPr>
          </w:p>
        </w:tc>
        <w:tc>
          <w:tcPr>
            <w:tcW w:w="1620" w:type="dxa"/>
          </w:tcPr>
          <w:p w14:paraId="735D90DE" w14:textId="77777777" w:rsidR="00F24F0C" w:rsidRPr="000702BF" w:rsidRDefault="00F24F0C" w:rsidP="00AE3F12">
            <w:pPr>
              <w:pStyle w:val="TAL"/>
            </w:pPr>
          </w:p>
        </w:tc>
        <w:tc>
          <w:tcPr>
            <w:tcW w:w="1922" w:type="dxa"/>
          </w:tcPr>
          <w:p w14:paraId="678B9B11" w14:textId="77777777" w:rsidR="00F24F0C" w:rsidRPr="000702BF" w:rsidRDefault="00F24F0C" w:rsidP="00AE3F12">
            <w:pPr>
              <w:pStyle w:val="TAL"/>
            </w:pPr>
          </w:p>
        </w:tc>
      </w:tr>
    </w:tbl>
    <w:p w14:paraId="40D172B4" w14:textId="77777777" w:rsidR="00F24F0C" w:rsidRPr="000702BF" w:rsidRDefault="00F24F0C" w:rsidP="00F24F0C"/>
    <w:p w14:paraId="3E2A489F" w14:textId="77777777" w:rsidR="00F24F0C" w:rsidRPr="000702BF" w:rsidRDefault="00F24F0C" w:rsidP="009D2F95">
      <w:pPr>
        <w:pStyle w:val="Heading4"/>
      </w:pPr>
      <w:bookmarkStart w:id="654" w:name="_Toc27477803"/>
      <w:bookmarkStart w:id="655" w:name="_Toc36226482"/>
      <w:bookmarkStart w:id="656" w:name="_Toc44323737"/>
      <w:bookmarkStart w:id="657" w:name="_Toc52989902"/>
      <w:bookmarkStart w:id="658" w:name="_Toc60823093"/>
      <w:bookmarkStart w:id="659" w:name="_Toc60825015"/>
      <w:bookmarkStart w:id="660" w:name="_Toc69305912"/>
      <w:bookmarkStart w:id="661" w:name="_Toc152356580"/>
      <w:r w:rsidRPr="000702BF">
        <w:t>6.2.2.5</w:t>
      </w:r>
      <w:r w:rsidRPr="000702BF">
        <w:tab/>
        <w:t>Test requirement</w:t>
      </w:r>
      <w:bookmarkEnd w:id="654"/>
      <w:bookmarkEnd w:id="655"/>
      <w:bookmarkEnd w:id="656"/>
      <w:bookmarkEnd w:id="657"/>
      <w:bookmarkEnd w:id="658"/>
      <w:bookmarkEnd w:id="659"/>
      <w:bookmarkEnd w:id="660"/>
      <w:bookmarkEnd w:id="661"/>
    </w:p>
    <w:p w14:paraId="7730BE72" w14:textId="77777777" w:rsidR="00F24F0C" w:rsidRPr="000702BF" w:rsidRDefault="00F24F0C" w:rsidP="00F24F0C">
      <w:r w:rsidRPr="000702BF">
        <w:t>The maximum output power, derived in step 3 shall be within the range prescribed by the nominal maximum output power and tolerance in Table 6.2.2.5-1.</w:t>
      </w:r>
    </w:p>
    <w:p w14:paraId="3DC724A6" w14:textId="56F36D48" w:rsidR="00F24F0C" w:rsidRPr="000702BF" w:rsidRDefault="00F24F0C" w:rsidP="00F24F0C">
      <w:pPr>
        <w:pStyle w:val="TH"/>
        <w:rPr>
          <w:lang w:eastAsia="zh-CN"/>
        </w:rPr>
      </w:pPr>
      <w:r w:rsidRPr="000702BF">
        <w:t>Table 6.2.2.5-1: UE MPR test requirements for power class 3</w:t>
      </w:r>
      <w:r w:rsidRPr="000702BF">
        <w:rPr>
          <w:lang w:eastAsia="zh-CN"/>
        </w:rPr>
        <w:t xml:space="preserve"> (</w:t>
      </w:r>
      <w:r w:rsidRPr="000702BF">
        <w:t>contiguous allocation</w:t>
      </w:r>
      <w:r w:rsidRPr="000702BF">
        <w:rPr>
          <w:lang w:eastAsia="zh-CN"/>
        </w:rPr>
        <w:t>)</w:t>
      </w:r>
    </w:p>
    <w:tbl>
      <w:tblPr>
        <w:tblW w:w="5000" w:type="pct"/>
        <w:jc w:val="center"/>
        <w:tblCellMar>
          <w:left w:w="28" w:type="dxa"/>
        </w:tblCellMar>
        <w:tblLook w:val="04A0" w:firstRow="1" w:lastRow="0" w:firstColumn="1" w:lastColumn="0" w:noHBand="0" w:noVBand="1"/>
      </w:tblPr>
      <w:tblGrid>
        <w:gridCol w:w="718"/>
        <w:gridCol w:w="980"/>
        <w:gridCol w:w="1069"/>
        <w:gridCol w:w="994"/>
        <w:gridCol w:w="784"/>
        <w:gridCol w:w="926"/>
        <w:gridCol w:w="1207"/>
        <w:gridCol w:w="662"/>
        <w:gridCol w:w="1142"/>
        <w:gridCol w:w="1146"/>
      </w:tblGrid>
      <w:tr w:rsidR="003B65B1" w:rsidRPr="000702BF" w14:paraId="39E8C45D"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0F1FB6" w14:textId="084EC079" w:rsidR="003B65B1" w:rsidRPr="000702BF" w:rsidRDefault="003B65B1" w:rsidP="00AE3F12">
            <w:pPr>
              <w:pStyle w:val="TAH"/>
            </w:pPr>
            <w:r w:rsidRPr="000702BF">
              <w:t>Test</w:t>
            </w:r>
            <w:r w:rsidR="008D0E0E" w:rsidRPr="000702BF">
              <w:t xml:space="preserve"> </w:t>
            </w:r>
            <w:r w:rsidRPr="000702BF">
              <w:t>ID</w:t>
            </w:r>
          </w:p>
        </w:tc>
        <w:tc>
          <w:tcPr>
            <w:tcW w:w="509" w:type="pct"/>
            <w:tcBorders>
              <w:top w:val="single" w:sz="4" w:space="0" w:color="auto"/>
              <w:left w:val="single" w:sz="4" w:space="0" w:color="auto"/>
              <w:bottom w:val="single" w:sz="4" w:space="0" w:color="auto"/>
              <w:right w:val="single" w:sz="4" w:space="0" w:color="auto"/>
            </w:tcBorders>
            <w:vAlign w:val="center"/>
          </w:tcPr>
          <w:p w14:paraId="134051E0" w14:textId="77777777" w:rsidR="003B65B1" w:rsidRPr="000702BF" w:rsidRDefault="003B65B1" w:rsidP="00AE3F12">
            <w:pPr>
              <w:pStyle w:val="TAH"/>
              <w:rPr>
                <w:rFonts w:eastAsia="DengXian"/>
                <w:vertAlign w:val="subscript"/>
              </w:rPr>
            </w:pPr>
            <w:r w:rsidRPr="000702BF">
              <w:t>P</w:t>
            </w:r>
            <w:r w:rsidRPr="000702BF">
              <w:rPr>
                <w:vertAlign w:val="subscript"/>
              </w:rPr>
              <w:t>PowerClass</w:t>
            </w:r>
          </w:p>
          <w:p w14:paraId="2591C02A" w14:textId="77777777" w:rsidR="003B65B1" w:rsidRPr="000702BF" w:rsidRDefault="003B65B1" w:rsidP="00AE3F12">
            <w:pPr>
              <w:pStyle w:val="TAH"/>
            </w:pPr>
            <w:r w:rsidRPr="000702BF">
              <w:t>(dBm)</w:t>
            </w:r>
          </w:p>
        </w:tc>
        <w:tc>
          <w:tcPr>
            <w:tcW w:w="555" w:type="pct"/>
            <w:tcBorders>
              <w:top w:val="single" w:sz="4" w:space="0" w:color="auto"/>
              <w:left w:val="single" w:sz="4" w:space="0" w:color="auto"/>
              <w:bottom w:val="single" w:sz="4" w:space="0" w:color="auto"/>
              <w:right w:val="single" w:sz="4" w:space="0" w:color="auto"/>
            </w:tcBorders>
          </w:tcPr>
          <w:p w14:paraId="6385D12A" w14:textId="77777777" w:rsidR="003B65B1" w:rsidRPr="000702BF" w:rsidRDefault="003B65B1" w:rsidP="00AE3F12">
            <w:pPr>
              <w:pStyle w:val="TAH"/>
              <w:rPr>
                <w:vertAlign w:val="subscript"/>
              </w:rPr>
            </w:pPr>
            <w:r w:rsidRPr="000702BF">
              <w:t>ΔP</w:t>
            </w:r>
            <w:r w:rsidRPr="000702BF">
              <w:rPr>
                <w:vertAlign w:val="subscript"/>
              </w:rPr>
              <w:t>PowerClass</w:t>
            </w:r>
          </w:p>
          <w:p w14:paraId="1FB62428" w14:textId="77777777" w:rsidR="003B65B1" w:rsidRPr="000702BF" w:rsidRDefault="003B65B1" w:rsidP="00AE3F12">
            <w:pPr>
              <w:pStyle w:val="TAH"/>
            </w:pPr>
            <w:r w:rsidRPr="000702BF">
              <w:t>(dB)</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5DB97" w14:textId="74581FEA" w:rsidR="003B65B1" w:rsidRPr="000702BF" w:rsidRDefault="003B65B1" w:rsidP="00AE3F12">
            <w:pPr>
              <w:pStyle w:val="TAH"/>
            </w:pPr>
            <w:r w:rsidRPr="000702BF">
              <w:t>MPR</w:t>
            </w:r>
            <w:r w:rsidR="008D0E0E" w:rsidRPr="000702BF">
              <w:t xml:space="preserve"> </w:t>
            </w:r>
            <w:r w:rsidRPr="000702BF">
              <w:t>(dB)</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15E726" w14:textId="2424EFD2" w:rsidR="003B65B1" w:rsidRPr="000702BF" w:rsidRDefault="003B65B1" w:rsidP="00AE3F12">
            <w:pPr>
              <w:pStyle w:val="TAH"/>
            </w:pPr>
            <w:r w:rsidRPr="000702BF">
              <w:t>ΔT</w:t>
            </w:r>
            <w:r w:rsidRPr="000702BF">
              <w:rPr>
                <w:vertAlign w:val="subscript"/>
              </w:rPr>
              <w:t>C,c</w:t>
            </w:r>
            <w:r w:rsidR="008D0E0E" w:rsidRPr="000702BF">
              <w:t xml:space="preserve"> </w:t>
            </w:r>
            <w:r w:rsidRPr="000702BF">
              <w:t>(dB)</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519EF4" w14:textId="02E74A64" w:rsidR="003B65B1" w:rsidRPr="000702BF" w:rsidRDefault="003B65B1" w:rsidP="00AE3F12">
            <w:pPr>
              <w:pStyle w:val="TAH"/>
            </w:pPr>
            <w:r w:rsidRPr="000702BF">
              <w:t>P</w:t>
            </w:r>
            <w:r w:rsidRPr="000702BF">
              <w:rPr>
                <w:vertAlign w:val="subscript"/>
              </w:rPr>
              <w:t>CMAX_L,f,c</w:t>
            </w:r>
            <w:r w:rsidR="008D0E0E" w:rsidRPr="000702BF">
              <w:t xml:space="preserve"> </w:t>
            </w:r>
            <w:r w:rsidRPr="000702BF">
              <w:t>(dBm)</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BE41D" w14:textId="4FA31B2E" w:rsidR="003B65B1" w:rsidRPr="000702BF" w:rsidRDefault="003B65B1" w:rsidP="00AE3F12">
            <w:pPr>
              <w:pStyle w:val="TAH"/>
            </w:pPr>
            <w:r w:rsidRPr="000702BF">
              <w:t>T(P</w:t>
            </w:r>
            <w:r w:rsidRPr="000702BF">
              <w:rPr>
                <w:vertAlign w:val="subscript"/>
              </w:rPr>
              <w:t>CMAX_L,f,c</w:t>
            </w:r>
            <w:r w:rsidRPr="000702BF">
              <w:t>)</w:t>
            </w:r>
            <w:r w:rsidR="008D0E0E" w:rsidRPr="000702BF">
              <w:t xml:space="preserve"> </w:t>
            </w:r>
            <w:r w:rsidRPr="000702BF">
              <w:t>(dB)</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AEE79" w14:textId="77777777" w:rsidR="003B65B1" w:rsidRPr="000702BF" w:rsidRDefault="003B65B1" w:rsidP="00AE3F12">
            <w:pPr>
              <w:pStyle w:val="TAH"/>
              <w:rPr>
                <w:rFonts w:eastAsia="DengXian"/>
                <w:vertAlign w:val="subscript"/>
              </w:rPr>
            </w:pPr>
            <w:r w:rsidRPr="000702BF">
              <w:t>T</w:t>
            </w:r>
            <w:r w:rsidRPr="000702BF">
              <w:rPr>
                <w:vertAlign w:val="subscript"/>
              </w:rPr>
              <w:t>L,c</w:t>
            </w:r>
          </w:p>
          <w:p w14:paraId="531B6BCD" w14:textId="77777777" w:rsidR="003B65B1" w:rsidRPr="000702BF" w:rsidRDefault="003B65B1" w:rsidP="00AE3F12">
            <w:pPr>
              <w:pStyle w:val="TAH"/>
            </w:pPr>
            <w:r w:rsidRPr="000702BF">
              <w:t>(dB)</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037B20" w14:textId="4CD46B8F" w:rsidR="003B65B1" w:rsidRPr="000702BF" w:rsidRDefault="003B65B1" w:rsidP="00AE3F12">
            <w:pPr>
              <w:pStyle w:val="TAH"/>
            </w:pPr>
            <w:r w:rsidRPr="000702BF">
              <w:t>Upper</w:t>
            </w:r>
            <w:r w:rsidR="008D0E0E" w:rsidRPr="000702BF">
              <w:t xml:space="preserve"> </w:t>
            </w:r>
            <w:r w:rsidRPr="000702BF">
              <w:t>limit</w:t>
            </w:r>
            <w:r w:rsidR="008D0E0E" w:rsidRPr="000702BF">
              <w:t xml:space="preserve"> </w:t>
            </w:r>
            <w:r w:rsidRPr="000702BF">
              <w:t>(dBm)</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976ACB" w14:textId="286C1A81" w:rsidR="003B65B1" w:rsidRPr="000702BF" w:rsidRDefault="003B65B1" w:rsidP="00AE3F12">
            <w:pPr>
              <w:pStyle w:val="TAH"/>
            </w:pPr>
            <w:r w:rsidRPr="000702BF">
              <w:t>Lower</w:t>
            </w:r>
            <w:r w:rsidR="008D0E0E" w:rsidRPr="000702BF">
              <w:t xml:space="preserve"> </w:t>
            </w:r>
            <w:r w:rsidRPr="000702BF">
              <w:t>limit</w:t>
            </w:r>
            <w:r w:rsidR="008D0E0E" w:rsidRPr="000702BF">
              <w:t xml:space="preserve"> </w:t>
            </w:r>
            <w:r w:rsidRPr="000702BF">
              <w:t>(dBm)</w:t>
            </w:r>
          </w:p>
        </w:tc>
      </w:tr>
      <w:tr w:rsidR="003B65B1" w:rsidRPr="000702BF" w14:paraId="5082F18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1C1FCBA" w14:textId="77777777" w:rsidR="003B65B1" w:rsidRPr="000702BF" w:rsidRDefault="003B65B1" w:rsidP="00AE3F12">
            <w:pPr>
              <w:pStyle w:val="TAC"/>
            </w:pPr>
            <w:r w:rsidRPr="000702BF">
              <w:t>1</w:t>
            </w:r>
          </w:p>
        </w:tc>
        <w:tc>
          <w:tcPr>
            <w:tcW w:w="509" w:type="pct"/>
            <w:tcBorders>
              <w:top w:val="single" w:sz="4" w:space="0" w:color="auto"/>
              <w:left w:val="single" w:sz="4" w:space="0" w:color="auto"/>
              <w:bottom w:val="single" w:sz="4" w:space="0" w:color="auto"/>
              <w:right w:val="single" w:sz="4" w:space="0" w:color="auto"/>
            </w:tcBorders>
            <w:vAlign w:val="center"/>
          </w:tcPr>
          <w:p w14:paraId="7A093658"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E76D8CF"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0686D5E" w14:textId="77777777" w:rsidR="003B65B1" w:rsidRPr="000702BF" w:rsidRDefault="003B65B1" w:rsidP="00AE3F12">
            <w:pPr>
              <w:pStyle w:val="TAC"/>
            </w:pPr>
            <w:r w:rsidRPr="000702BF">
              <w:t>0</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13885C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70708924" w14:textId="77777777" w:rsidR="003B65B1" w:rsidRPr="000702BF" w:rsidRDefault="003B65B1" w:rsidP="00AE3F12">
            <w:pPr>
              <w:pStyle w:val="TAC"/>
            </w:pPr>
            <w:r w:rsidRPr="000702BF">
              <w:t>23</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84A1B3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E03235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9706F78" w14:textId="3FDB902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971096B" w14:textId="533848C9" w:rsidR="003B65B1" w:rsidRPr="000702BF" w:rsidRDefault="003B65B1" w:rsidP="00AE3F12">
            <w:pPr>
              <w:pStyle w:val="TAC"/>
            </w:pPr>
            <w:r w:rsidRPr="000702BF">
              <w:t>2</w:t>
            </w:r>
            <w:r w:rsidRPr="000702BF">
              <w:rPr>
                <w:lang w:eastAsia="zh-CN"/>
              </w:rPr>
              <w:t>1</w:t>
            </w:r>
            <w:r w:rsidRPr="000702BF">
              <w:t>.</w:t>
            </w:r>
            <w:r w:rsidRPr="000702BF">
              <w:rPr>
                <w:lang w:eastAsia="zh-CN"/>
              </w:rPr>
              <w:t>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07FCCF0"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79004B" w14:textId="77777777" w:rsidR="003B65B1" w:rsidRPr="000702BF" w:rsidRDefault="003B65B1" w:rsidP="00AE3F12">
            <w:pPr>
              <w:pStyle w:val="TAC"/>
            </w:pPr>
            <w:r w:rsidRPr="000702BF">
              <w:t>2</w:t>
            </w:r>
          </w:p>
        </w:tc>
        <w:tc>
          <w:tcPr>
            <w:tcW w:w="509" w:type="pct"/>
            <w:tcBorders>
              <w:top w:val="single" w:sz="4" w:space="0" w:color="auto"/>
              <w:left w:val="single" w:sz="4" w:space="0" w:color="auto"/>
              <w:bottom w:val="single" w:sz="4" w:space="0" w:color="auto"/>
              <w:right w:val="single" w:sz="4" w:space="0" w:color="auto"/>
            </w:tcBorders>
            <w:vAlign w:val="center"/>
          </w:tcPr>
          <w:p w14:paraId="1F0D09D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23EAF8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9E1B480"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2D66B2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6D91959"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1AE3A14"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3F70DC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7D920C0" w14:textId="0155001B"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FCA5731" w14:textId="68E5C513" w:rsidR="003B65B1" w:rsidRPr="000702BF" w:rsidRDefault="003B65B1" w:rsidP="00AE3F12">
            <w:pPr>
              <w:pStyle w:val="TAC"/>
            </w:pPr>
            <w:r w:rsidRPr="000702BF">
              <w:t>20.5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A386746"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E600BB" w14:textId="77777777" w:rsidR="003B65B1" w:rsidRPr="000702BF" w:rsidRDefault="003B65B1" w:rsidP="00AE3F12">
            <w:pPr>
              <w:pStyle w:val="TAC"/>
            </w:pPr>
            <w:r w:rsidRPr="000702BF">
              <w:t>3</w:t>
            </w:r>
          </w:p>
        </w:tc>
        <w:tc>
          <w:tcPr>
            <w:tcW w:w="509" w:type="pct"/>
            <w:tcBorders>
              <w:top w:val="single" w:sz="4" w:space="0" w:color="auto"/>
              <w:left w:val="single" w:sz="4" w:space="0" w:color="auto"/>
              <w:bottom w:val="single" w:sz="4" w:space="0" w:color="auto"/>
              <w:right w:val="single" w:sz="4" w:space="0" w:color="auto"/>
            </w:tcBorders>
            <w:vAlign w:val="center"/>
          </w:tcPr>
          <w:p w14:paraId="1FB6F55B"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8EF5B6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1936DB8"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FE4EEC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7CA843D1"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E3EA3BB"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41C320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8B8CC86" w14:textId="564629D3"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48B2C8A" w14:textId="7EDF3D6B" w:rsidR="003B65B1" w:rsidRPr="000702BF" w:rsidRDefault="003B65B1" w:rsidP="00AE3F12">
            <w:pPr>
              <w:pStyle w:val="TAC"/>
            </w:pPr>
            <w:r w:rsidRPr="000702BF">
              <w:t>20.5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CD768D4"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DECAAA" w14:textId="77777777" w:rsidR="003B65B1" w:rsidRPr="000702BF" w:rsidRDefault="003B65B1" w:rsidP="00AE3F12">
            <w:pPr>
              <w:pStyle w:val="TAC"/>
            </w:pPr>
            <w:r w:rsidRPr="000702BF">
              <w:t>4</w:t>
            </w:r>
          </w:p>
        </w:tc>
        <w:tc>
          <w:tcPr>
            <w:tcW w:w="509" w:type="pct"/>
            <w:tcBorders>
              <w:top w:val="single" w:sz="4" w:space="0" w:color="auto"/>
              <w:left w:val="single" w:sz="4" w:space="0" w:color="auto"/>
              <w:bottom w:val="single" w:sz="4" w:space="0" w:color="auto"/>
              <w:right w:val="single" w:sz="4" w:space="0" w:color="auto"/>
            </w:tcBorders>
            <w:vAlign w:val="center"/>
          </w:tcPr>
          <w:p w14:paraId="1E119442"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37159C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E8F05A8"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FD8E55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EE3C068"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259224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0850F74"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BAEB32E" w14:textId="6E28F66E"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81C9D9E" w14:textId="4B8B6DF5" w:rsidR="003B65B1" w:rsidRPr="000702BF" w:rsidRDefault="003B65B1" w:rsidP="00AE3F12">
            <w:pPr>
              <w:pStyle w:val="TAC"/>
            </w:pPr>
            <w:r w:rsidRPr="000702BF">
              <w:t>20.5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A7CCE4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0EDD49DC" w14:textId="77777777" w:rsidR="003B65B1" w:rsidRPr="000702BF" w:rsidRDefault="003B65B1" w:rsidP="00AE3F12">
            <w:pPr>
              <w:pStyle w:val="TAC"/>
            </w:pPr>
            <w:r w:rsidRPr="000702BF">
              <w:t>5</w:t>
            </w:r>
          </w:p>
        </w:tc>
        <w:tc>
          <w:tcPr>
            <w:tcW w:w="509" w:type="pct"/>
            <w:tcBorders>
              <w:top w:val="single" w:sz="4" w:space="0" w:color="auto"/>
              <w:left w:val="single" w:sz="4" w:space="0" w:color="auto"/>
              <w:bottom w:val="single" w:sz="4" w:space="0" w:color="auto"/>
              <w:right w:val="single" w:sz="4" w:space="0" w:color="auto"/>
            </w:tcBorders>
            <w:vAlign w:val="center"/>
          </w:tcPr>
          <w:p w14:paraId="5A67434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68CEA23"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6FF1769" w14:textId="77777777" w:rsidR="003B65B1" w:rsidRPr="000702BF" w:rsidRDefault="003B65B1" w:rsidP="00AE3F12">
            <w:pPr>
              <w:pStyle w:val="TAC"/>
            </w:pPr>
            <w:r w:rsidRPr="000702BF">
              <w:t>0</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331D0B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91FDCF5" w14:textId="77777777" w:rsidR="003B65B1" w:rsidRPr="000702BF" w:rsidRDefault="003B65B1" w:rsidP="00AE3F12">
            <w:pPr>
              <w:pStyle w:val="TAC"/>
            </w:pPr>
            <w:r w:rsidRPr="000702BF">
              <w:t>23</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66C87DB"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CA4C92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8C4D866" w14:textId="455C986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2AE79A1" w14:textId="668DDD54" w:rsidR="003B65B1" w:rsidRPr="000702BF" w:rsidRDefault="003B65B1" w:rsidP="00AE3F12">
            <w:pPr>
              <w:pStyle w:val="TAC"/>
            </w:pPr>
            <w:r w:rsidRPr="000702BF">
              <w:t>2</w:t>
            </w:r>
            <w:r w:rsidRPr="000702BF">
              <w:rPr>
                <w:lang w:eastAsia="zh-CN"/>
              </w:rPr>
              <w:t>1</w:t>
            </w:r>
            <w:r w:rsidRPr="000702BF">
              <w:t>.</w:t>
            </w:r>
            <w:r w:rsidRPr="000702BF">
              <w:rPr>
                <w:lang w:eastAsia="zh-CN"/>
              </w:rPr>
              <w:t>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7CB6131"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2943A" w14:textId="77777777" w:rsidR="003B65B1" w:rsidRPr="000702BF" w:rsidRDefault="003B65B1" w:rsidP="00AE3F12">
            <w:pPr>
              <w:pStyle w:val="TAC"/>
            </w:pPr>
            <w:r w:rsidRPr="000702BF">
              <w:t>6</w:t>
            </w:r>
          </w:p>
        </w:tc>
        <w:tc>
          <w:tcPr>
            <w:tcW w:w="509" w:type="pct"/>
            <w:tcBorders>
              <w:top w:val="single" w:sz="4" w:space="0" w:color="auto"/>
              <w:left w:val="single" w:sz="4" w:space="0" w:color="auto"/>
              <w:bottom w:val="single" w:sz="4" w:space="0" w:color="auto"/>
              <w:right w:val="single" w:sz="4" w:space="0" w:color="auto"/>
            </w:tcBorders>
            <w:vAlign w:val="center"/>
          </w:tcPr>
          <w:p w14:paraId="7AFD270B"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CCFD71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C7C7922"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E3FE20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3CEBD66"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D44B4E5"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FDC699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5CAB83D" w14:textId="506064F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D0AF0F8" w14:textId="471AAF67"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999568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5C5B75" w14:textId="77777777" w:rsidR="003B65B1" w:rsidRPr="000702BF" w:rsidRDefault="003B65B1" w:rsidP="00AE3F12">
            <w:pPr>
              <w:pStyle w:val="TAC"/>
            </w:pPr>
            <w:r w:rsidRPr="000702BF">
              <w:t>7</w:t>
            </w:r>
          </w:p>
        </w:tc>
        <w:tc>
          <w:tcPr>
            <w:tcW w:w="509" w:type="pct"/>
            <w:tcBorders>
              <w:top w:val="single" w:sz="4" w:space="0" w:color="auto"/>
              <w:left w:val="single" w:sz="4" w:space="0" w:color="auto"/>
              <w:bottom w:val="single" w:sz="4" w:space="0" w:color="auto"/>
              <w:right w:val="single" w:sz="4" w:space="0" w:color="auto"/>
            </w:tcBorders>
            <w:vAlign w:val="center"/>
          </w:tcPr>
          <w:p w14:paraId="322D7C5C"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6089BA2"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34750E5"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41F74020"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563EAC9"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532EEB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DFCF08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BA4ED52" w14:textId="5033C3DB"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131410C" w14:textId="1275538B"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74CF06C"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96BD5" w14:textId="77777777" w:rsidR="003B65B1" w:rsidRPr="000702BF" w:rsidRDefault="003B65B1" w:rsidP="00AE3F12">
            <w:pPr>
              <w:pStyle w:val="TAC"/>
            </w:pPr>
            <w:r w:rsidRPr="000702BF">
              <w:t>8</w:t>
            </w:r>
          </w:p>
        </w:tc>
        <w:tc>
          <w:tcPr>
            <w:tcW w:w="509" w:type="pct"/>
            <w:tcBorders>
              <w:top w:val="single" w:sz="4" w:space="0" w:color="auto"/>
              <w:left w:val="single" w:sz="4" w:space="0" w:color="auto"/>
              <w:bottom w:val="single" w:sz="4" w:space="0" w:color="auto"/>
              <w:right w:val="single" w:sz="4" w:space="0" w:color="auto"/>
            </w:tcBorders>
            <w:vAlign w:val="center"/>
          </w:tcPr>
          <w:p w14:paraId="7ACAAEB4"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C9D37E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676BDAF"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457CCD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75983DB"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0245428"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CBD5614"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69C050C" w14:textId="104658A5"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A7A77A6" w14:textId="1AFE2261"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BAFCD94"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04643" w14:textId="77777777" w:rsidR="003B65B1" w:rsidRPr="000702BF" w:rsidRDefault="003B65B1" w:rsidP="00AE3F12">
            <w:pPr>
              <w:pStyle w:val="TAC"/>
            </w:pPr>
            <w:r w:rsidRPr="000702BF">
              <w:t>9</w:t>
            </w:r>
          </w:p>
        </w:tc>
        <w:tc>
          <w:tcPr>
            <w:tcW w:w="509" w:type="pct"/>
            <w:tcBorders>
              <w:top w:val="single" w:sz="4" w:space="0" w:color="auto"/>
              <w:left w:val="single" w:sz="4" w:space="0" w:color="auto"/>
              <w:bottom w:val="single" w:sz="4" w:space="0" w:color="auto"/>
              <w:right w:val="single" w:sz="4" w:space="0" w:color="auto"/>
            </w:tcBorders>
            <w:vAlign w:val="center"/>
          </w:tcPr>
          <w:p w14:paraId="2E8448D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3EA308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A5554A8" w14:textId="77777777" w:rsidR="003B65B1" w:rsidRPr="000702BF" w:rsidRDefault="003B65B1" w:rsidP="00AE3F12">
            <w:pPr>
              <w:pStyle w:val="TAC"/>
            </w:pPr>
            <w:r w:rsidRPr="000702BF">
              <w:t>1</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69D9D27"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7A2BF21" w14:textId="77777777" w:rsidR="003B65B1" w:rsidRPr="000702BF" w:rsidRDefault="003B65B1" w:rsidP="00AE3F12">
            <w:pPr>
              <w:pStyle w:val="TAC"/>
            </w:pPr>
            <w:r w:rsidRPr="000702BF">
              <w:t>22</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98B2649"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A489B6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E7FADCA" w14:textId="353F832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33B0EB4" w14:textId="42FBFC09" w:rsidR="003B65B1" w:rsidRPr="000702BF" w:rsidRDefault="003B65B1" w:rsidP="00AE3F12">
            <w:pPr>
              <w:pStyle w:val="TAC"/>
            </w:pPr>
            <w:r w:rsidRPr="000702BF">
              <w:t>20.0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43F1E52D"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6E9DD5" w14:textId="77777777" w:rsidR="003B65B1" w:rsidRPr="000702BF" w:rsidRDefault="003B65B1" w:rsidP="00AE3F12">
            <w:pPr>
              <w:pStyle w:val="TAC"/>
            </w:pPr>
            <w:r w:rsidRPr="000702BF">
              <w:t>10</w:t>
            </w:r>
          </w:p>
        </w:tc>
        <w:tc>
          <w:tcPr>
            <w:tcW w:w="509" w:type="pct"/>
            <w:tcBorders>
              <w:top w:val="single" w:sz="4" w:space="0" w:color="auto"/>
              <w:left w:val="single" w:sz="4" w:space="0" w:color="auto"/>
              <w:bottom w:val="single" w:sz="4" w:space="0" w:color="auto"/>
              <w:right w:val="single" w:sz="4" w:space="0" w:color="auto"/>
            </w:tcBorders>
            <w:vAlign w:val="center"/>
          </w:tcPr>
          <w:p w14:paraId="68A9998B"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D7446EF"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00D21CB7"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7A43C7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2AFC273"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BC37D5E"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5AD819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C503DAA" w14:textId="4D27C3C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D5A801E" w14:textId="587219C9" w:rsidR="003B65B1" w:rsidRPr="000702BF" w:rsidRDefault="003B65B1" w:rsidP="00AE3F12">
            <w:pPr>
              <w:pStyle w:val="TAC"/>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0742F15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F1C6F1" w14:textId="77777777" w:rsidR="003B65B1" w:rsidRPr="000702BF" w:rsidRDefault="003B65B1" w:rsidP="00AE3F12">
            <w:pPr>
              <w:pStyle w:val="TAC"/>
            </w:pPr>
            <w:r w:rsidRPr="000702BF">
              <w:t>11</w:t>
            </w:r>
          </w:p>
        </w:tc>
        <w:tc>
          <w:tcPr>
            <w:tcW w:w="509" w:type="pct"/>
            <w:tcBorders>
              <w:top w:val="single" w:sz="4" w:space="0" w:color="auto"/>
              <w:left w:val="single" w:sz="4" w:space="0" w:color="auto"/>
              <w:bottom w:val="single" w:sz="4" w:space="0" w:color="auto"/>
              <w:right w:val="single" w:sz="4" w:space="0" w:color="auto"/>
            </w:tcBorders>
            <w:vAlign w:val="center"/>
          </w:tcPr>
          <w:p w14:paraId="2369CBFE"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CC38AD8"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4B24374"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5D2A1D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C969F40"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968294C"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0C053AA7"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FA7DDAD" w14:textId="11B4A833"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5F01ADA" w14:textId="255085B0" w:rsidR="003B65B1" w:rsidRPr="000702BF" w:rsidRDefault="003B65B1" w:rsidP="00AE3F12">
            <w:pPr>
              <w:pStyle w:val="TAC"/>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42955E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16FC6" w14:textId="77777777" w:rsidR="003B65B1" w:rsidRPr="000702BF" w:rsidRDefault="003B65B1" w:rsidP="00AE3F12">
            <w:pPr>
              <w:pStyle w:val="TAC"/>
            </w:pPr>
            <w:r w:rsidRPr="000702BF">
              <w:t>12</w:t>
            </w:r>
          </w:p>
        </w:tc>
        <w:tc>
          <w:tcPr>
            <w:tcW w:w="509" w:type="pct"/>
            <w:tcBorders>
              <w:top w:val="single" w:sz="4" w:space="0" w:color="auto"/>
              <w:left w:val="single" w:sz="4" w:space="0" w:color="auto"/>
              <w:bottom w:val="single" w:sz="4" w:space="0" w:color="auto"/>
              <w:right w:val="single" w:sz="4" w:space="0" w:color="auto"/>
            </w:tcBorders>
            <w:vAlign w:val="center"/>
          </w:tcPr>
          <w:p w14:paraId="3999B84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93E475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544AC00"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687677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3986C63"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982E210"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D276052"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AA701D5" w14:textId="3DEAD792"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3FE0C43" w14:textId="21A0D38A" w:rsidR="003B65B1" w:rsidRPr="000702BF" w:rsidRDefault="003B65B1" w:rsidP="00AE3F12">
            <w:pPr>
              <w:pStyle w:val="TAC"/>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62CFF93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60D190E0" w14:textId="77777777" w:rsidR="003B65B1" w:rsidRPr="000702BF" w:rsidRDefault="003B65B1" w:rsidP="00AE3F12">
            <w:pPr>
              <w:pStyle w:val="TAC"/>
            </w:pPr>
            <w:r w:rsidRPr="000702BF">
              <w:t>13</w:t>
            </w:r>
          </w:p>
        </w:tc>
        <w:tc>
          <w:tcPr>
            <w:tcW w:w="509" w:type="pct"/>
            <w:tcBorders>
              <w:top w:val="single" w:sz="4" w:space="0" w:color="auto"/>
              <w:left w:val="single" w:sz="4" w:space="0" w:color="auto"/>
              <w:bottom w:val="single" w:sz="4" w:space="0" w:color="auto"/>
              <w:right w:val="single" w:sz="4" w:space="0" w:color="auto"/>
            </w:tcBorders>
            <w:vAlign w:val="center"/>
          </w:tcPr>
          <w:p w14:paraId="62AFDB48"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F7C474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DC82F43" w14:textId="77777777" w:rsidR="003B65B1" w:rsidRPr="000702BF" w:rsidRDefault="003B65B1" w:rsidP="00AE3F12">
            <w:pPr>
              <w:pStyle w:val="TAC"/>
            </w:pPr>
            <w:r w:rsidRPr="000702BF">
              <w:t>2.5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3C9F27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5675988" w14:textId="77777777" w:rsidR="003B65B1" w:rsidRPr="000702BF" w:rsidRDefault="003B65B1" w:rsidP="00AE3F12">
            <w:pPr>
              <w:pStyle w:val="TAC"/>
            </w:pPr>
            <w:r w:rsidRPr="000702BF">
              <w:t>20.5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8E286F5"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5602298"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41C06E7" w14:textId="78A2093A"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2416BC3" w14:textId="10B24C39" w:rsidR="003B65B1" w:rsidRPr="000702BF" w:rsidRDefault="003B65B1" w:rsidP="00AE3F12">
            <w:pPr>
              <w:pStyle w:val="TAC"/>
            </w:pPr>
            <w:r w:rsidRPr="000702BF">
              <w:t>18.0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070CD56"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5F99C4D2" w14:textId="77777777" w:rsidR="003B65B1" w:rsidRPr="000702BF" w:rsidRDefault="003B65B1" w:rsidP="00AE3F12">
            <w:pPr>
              <w:pStyle w:val="TAC"/>
            </w:pPr>
            <w:r w:rsidRPr="000702BF">
              <w:t>14</w:t>
            </w:r>
          </w:p>
        </w:tc>
        <w:tc>
          <w:tcPr>
            <w:tcW w:w="509" w:type="pct"/>
            <w:tcBorders>
              <w:top w:val="single" w:sz="4" w:space="0" w:color="auto"/>
              <w:left w:val="single" w:sz="4" w:space="0" w:color="auto"/>
              <w:bottom w:val="single" w:sz="4" w:space="0" w:color="auto"/>
              <w:right w:val="single" w:sz="4" w:space="0" w:color="auto"/>
            </w:tcBorders>
            <w:vAlign w:val="center"/>
          </w:tcPr>
          <w:p w14:paraId="29208B7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6092887A"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708A9805" w14:textId="77777777" w:rsidR="003B65B1" w:rsidRPr="000702BF" w:rsidRDefault="003B65B1" w:rsidP="00AE3F12">
            <w:pPr>
              <w:pStyle w:val="TAC"/>
            </w:pPr>
            <w:r w:rsidRPr="000702BF">
              <w:t>2.5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FF6E0A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D14D1EB" w14:textId="77777777" w:rsidR="003B65B1" w:rsidRPr="000702BF" w:rsidRDefault="003B65B1" w:rsidP="00AE3F12">
            <w:pPr>
              <w:pStyle w:val="TAC"/>
            </w:pPr>
            <w:r w:rsidRPr="000702BF">
              <w:t>20.5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2C5CBC8"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927A654"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124A2EE" w14:textId="56133EAA"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58B6A11" w14:textId="29C0530A" w:rsidR="003B65B1" w:rsidRPr="000702BF" w:rsidRDefault="003B65B1" w:rsidP="00AE3F12">
            <w:pPr>
              <w:pStyle w:val="TAC"/>
            </w:pPr>
            <w:r w:rsidRPr="000702BF">
              <w:t>18.0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65F7BFBC"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2612B" w14:textId="77777777" w:rsidR="003B65B1" w:rsidRPr="000702BF" w:rsidRDefault="003B65B1" w:rsidP="00AE3F12">
            <w:pPr>
              <w:pStyle w:val="TAC"/>
            </w:pPr>
            <w:r w:rsidRPr="000702BF">
              <w:t>15</w:t>
            </w:r>
          </w:p>
        </w:tc>
        <w:tc>
          <w:tcPr>
            <w:tcW w:w="509" w:type="pct"/>
            <w:tcBorders>
              <w:top w:val="single" w:sz="4" w:space="0" w:color="auto"/>
              <w:left w:val="single" w:sz="4" w:space="0" w:color="auto"/>
              <w:bottom w:val="single" w:sz="4" w:space="0" w:color="auto"/>
              <w:right w:val="single" w:sz="4" w:space="0" w:color="auto"/>
            </w:tcBorders>
            <w:vAlign w:val="center"/>
          </w:tcPr>
          <w:p w14:paraId="4ED66B16"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2D71B3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13CAA61" w14:textId="77777777" w:rsidR="003B65B1" w:rsidRPr="000702BF" w:rsidRDefault="003B65B1" w:rsidP="00AE3F12">
            <w:pPr>
              <w:pStyle w:val="TAC"/>
            </w:pPr>
            <w:r w:rsidRPr="000702BF">
              <w:t>2.5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F61466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1D76864" w14:textId="77777777" w:rsidR="003B65B1" w:rsidRPr="000702BF" w:rsidRDefault="003B65B1" w:rsidP="00AE3F12">
            <w:pPr>
              <w:pStyle w:val="TAC"/>
            </w:pPr>
            <w:r w:rsidRPr="000702BF">
              <w:t>20.5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FCC7EFF"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330DF19"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4EB8020" w14:textId="44B7EE5E"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99F0E62" w14:textId="55C23F8D" w:rsidR="003B65B1" w:rsidRPr="000702BF" w:rsidRDefault="003B65B1" w:rsidP="00AE3F12">
            <w:pPr>
              <w:pStyle w:val="TAC"/>
            </w:pPr>
            <w:r w:rsidRPr="000702BF">
              <w:t>18.0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CE4714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6C836C21" w14:textId="77777777" w:rsidR="003B65B1" w:rsidRPr="000702BF" w:rsidRDefault="003B65B1" w:rsidP="00AE3F12">
            <w:pPr>
              <w:pStyle w:val="TAC"/>
            </w:pPr>
            <w:r w:rsidRPr="000702BF">
              <w:t>16</w:t>
            </w:r>
          </w:p>
        </w:tc>
        <w:tc>
          <w:tcPr>
            <w:tcW w:w="509" w:type="pct"/>
            <w:tcBorders>
              <w:top w:val="single" w:sz="4" w:space="0" w:color="auto"/>
              <w:left w:val="single" w:sz="4" w:space="0" w:color="auto"/>
              <w:bottom w:val="single" w:sz="4" w:space="0" w:color="auto"/>
              <w:right w:val="single" w:sz="4" w:space="0" w:color="auto"/>
            </w:tcBorders>
            <w:vAlign w:val="center"/>
          </w:tcPr>
          <w:p w14:paraId="08D83038"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68BE7C21"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EACE922" w14:textId="77777777" w:rsidR="003B65B1" w:rsidRPr="000702BF" w:rsidRDefault="003B65B1" w:rsidP="00AE3F12">
            <w:pPr>
              <w:pStyle w:val="TAC"/>
            </w:pPr>
            <w:r w:rsidRPr="000702BF">
              <w:t>4.5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A78B3CF"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3971326" w14:textId="77777777" w:rsidR="003B65B1" w:rsidRPr="000702BF" w:rsidRDefault="003B65B1" w:rsidP="00AE3F12">
            <w:pPr>
              <w:pStyle w:val="TAC"/>
            </w:pPr>
            <w:r w:rsidRPr="000702BF">
              <w:t>18.5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5C65186" w14:textId="77777777" w:rsidR="003B65B1" w:rsidRPr="000702BF" w:rsidRDefault="003B65B1" w:rsidP="00AE3F12">
            <w:pPr>
              <w:pStyle w:val="TAC"/>
            </w:pPr>
            <w:r w:rsidRPr="000702BF">
              <w:t>4.0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4326EC7"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DD08DC1" w14:textId="724196C7"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4DAE734" w14:textId="5B43F4C3" w:rsidR="003B65B1" w:rsidRPr="000702BF" w:rsidRDefault="003B65B1" w:rsidP="00AE3F12">
            <w:pPr>
              <w:pStyle w:val="TAC"/>
            </w:pPr>
            <w:r w:rsidRPr="000702BF">
              <w:t>14.5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4D45391"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52DBBF1C" w14:textId="77777777" w:rsidR="003B65B1" w:rsidRPr="000702BF" w:rsidRDefault="003B65B1" w:rsidP="00AE3F12">
            <w:pPr>
              <w:pStyle w:val="TAC"/>
            </w:pPr>
            <w:r w:rsidRPr="000702BF">
              <w:t>17</w:t>
            </w:r>
          </w:p>
        </w:tc>
        <w:tc>
          <w:tcPr>
            <w:tcW w:w="509" w:type="pct"/>
            <w:tcBorders>
              <w:top w:val="single" w:sz="4" w:space="0" w:color="auto"/>
              <w:left w:val="single" w:sz="4" w:space="0" w:color="auto"/>
              <w:bottom w:val="single" w:sz="4" w:space="0" w:color="auto"/>
              <w:right w:val="single" w:sz="4" w:space="0" w:color="auto"/>
            </w:tcBorders>
            <w:vAlign w:val="center"/>
          </w:tcPr>
          <w:p w14:paraId="533F861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707EFE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168C538E" w14:textId="77777777" w:rsidR="003B65B1" w:rsidRPr="000702BF" w:rsidRDefault="003B65B1" w:rsidP="00AE3F12">
            <w:pPr>
              <w:pStyle w:val="TAC"/>
            </w:pPr>
            <w:r w:rsidRPr="000702BF">
              <w:t>4.5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06E3D1D"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02B42CC" w14:textId="77777777" w:rsidR="003B65B1" w:rsidRPr="000702BF" w:rsidRDefault="003B65B1" w:rsidP="00AE3F12">
            <w:pPr>
              <w:pStyle w:val="TAC"/>
            </w:pPr>
            <w:r w:rsidRPr="000702BF">
              <w:t>18.5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6AE6DF7" w14:textId="77777777" w:rsidR="003B65B1" w:rsidRPr="000702BF" w:rsidRDefault="003B65B1" w:rsidP="00AE3F12">
            <w:pPr>
              <w:pStyle w:val="TAC"/>
            </w:pPr>
            <w:r w:rsidRPr="000702BF">
              <w:t>4.0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CBD7F1C"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CC241F9" w14:textId="16EB7B6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369970C" w14:textId="79C98B37" w:rsidR="003B65B1" w:rsidRPr="000702BF" w:rsidRDefault="003B65B1" w:rsidP="00AE3F12">
            <w:pPr>
              <w:pStyle w:val="TAC"/>
            </w:pPr>
            <w:r w:rsidRPr="000702BF">
              <w:t>14.5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C146681"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6C1F5" w14:textId="77777777" w:rsidR="003B65B1" w:rsidRPr="000702BF" w:rsidRDefault="003B65B1" w:rsidP="00AE3F12">
            <w:pPr>
              <w:pStyle w:val="TAC"/>
            </w:pPr>
            <w:r w:rsidRPr="000702BF">
              <w:t>18</w:t>
            </w:r>
          </w:p>
        </w:tc>
        <w:tc>
          <w:tcPr>
            <w:tcW w:w="509" w:type="pct"/>
            <w:tcBorders>
              <w:top w:val="single" w:sz="4" w:space="0" w:color="auto"/>
              <w:left w:val="single" w:sz="4" w:space="0" w:color="auto"/>
              <w:bottom w:val="single" w:sz="4" w:space="0" w:color="auto"/>
              <w:right w:val="single" w:sz="4" w:space="0" w:color="auto"/>
            </w:tcBorders>
            <w:vAlign w:val="center"/>
          </w:tcPr>
          <w:p w14:paraId="629BBD8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BC1CE1D"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50CF69E" w14:textId="77777777" w:rsidR="003B65B1" w:rsidRPr="000702BF" w:rsidRDefault="003B65B1" w:rsidP="00AE3F12">
            <w:pPr>
              <w:pStyle w:val="TAC"/>
            </w:pPr>
            <w:r w:rsidRPr="000702BF">
              <w:t>4.5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D5DDB3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4AEF82A" w14:textId="77777777" w:rsidR="003B65B1" w:rsidRPr="000702BF" w:rsidRDefault="003B65B1" w:rsidP="00AE3F12">
            <w:pPr>
              <w:pStyle w:val="TAC"/>
            </w:pPr>
            <w:r w:rsidRPr="000702BF">
              <w:t>18.5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773256C" w14:textId="77777777" w:rsidR="003B65B1" w:rsidRPr="000702BF" w:rsidRDefault="003B65B1" w:rsidP="00AE3F12">
            <w:pPr>
              <w:pStyle w:val="TAC"/>
            </w:pPr>
            <w:r w:rsidRPr="000702BF">
              <w:t>4.0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76F629F"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727450E" w14:textId="7E31AAFB"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890F504" w14:textId="12CFD0F6" w:rsidR="003B65B1" w:rsidRPr="000702BF" w:rsidRDefault="003B65B1" w:rsidP="00AE3F12">
            <w:pPr>
              <w:pStyle w:val="TAC"/>
              <w:rPr>
                <w:szCs w:val="18"/>
              </w:rPr>
            </w:pPr>
            <w:r w:rsidRPr="000702BF">
              <w:t>14.5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269A9C3"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AD4AB7" w14:textId="77777777" w:rsidR="003B65B1" w:rsidRPr="000702BF" w:rsidRDefault="003B65B1" w:rsidP="00AE3F12">
            <w:pPr>
              <w:pStyle w:val="TAC"/>
            </w:pPr>
            <w:r w:rsidRPr="000702BF">
              <w:t>19</w:t>
            </w:r>
          </w:p>
        </w:tc>
        <w:tc>
          <w:tcPr>
            <w:tcW w:w="509" w:type="pct"/>
            <w:tcBorders>
              <w:top w:val="single" w:sz="4" w:space="0" w:color="auto"/>
              <w:left w:val="single" w:sz="4" w:space="0" w:color="auto"/>
              <w:bottom w:val="single" w:sz="4" w:space="0" w:color="auto"/>
              <w:right w:val="single" w:sz="4" w:space="0" w:color="auto"/>
            </w:tcBorders>
            <w:vAlign w:val="center"/>
          </w:tcPr>
          <w:p w14:paraId="54181F0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3C6B337F"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77A374D0" w14:textId="77777777" w:rsidR="003B65B1" w:rsidRPr="000702BF" w:rsidRDefault="003B65B1" w:rsidP="00AE3F12">
            <w:pPr>
              <w:pStyle w:val="TAC"/>
            </w:pPr>
            <w:r w:rsidRPr="000702BF">
              <w:t>1.5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4C53C0F"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D9DE5E4" w14:textId="77777777" w:rsidR="003B65B1" w:rsidRPr="000702BF" w:rsidRDefault="003B65B1" w:rsidP="00AE3F12">
            <w:pPr>
              <w:pStyle w:val="TAC"/>
            </w:pPr>
            <w:r w:rsidRPr="000702BF">
              <w:t>21.5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D891886"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F7E851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3C507AB" w14:textId="5ECA444C"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8C40110" w14:textId="7E14C05B" w:rsidR="003B65B1" w:rsidRPr="000702BF" w:rsidRDefault="003B65B1" w:rsidP="00AE3F12">
            <w:pPr>
              <w:pStyle w:val="TAC"/>
              <w:rPr>
                <w:szCs w:val="18"/>
              </w:rPr>
            </w:pPr>
            <w:r w:rsidRPr="000702BF">
              <w:t>19.5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494AF986"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A28DB5" w14:textId="77777777" w:rsidR="003B65B1" w:rsidRPr="000702BF" w:rsidRDefault="003B65B1" w:rsidP="00AE3F12">
            <w:pPr>
              <w:pStyle w:val="TAC"/>
            </w:pPr>
            <w:r w:rsidRPr="000702BF">
              <w:t>20</w:t>
            </w:r>
          </w:p>
        </w:tc>
        <w:tc>
          <w:tcPr>
            <w:tcW w:w="509" w:type="pct"/>
            <w:tcBorders>
              <w:top w:val="single" w:sz="4" w:space="0" w:color="auto"/>
              <w:left w:val="single" w:sz="4" w:space="0" w:color="auto"/>
              <w:bottom w:val="single" w:sz="4" w:space="0" w:color="auto"/>
              <w:right w:val="single" w:sz="4" w:space="0" w:color="auto"/>
            </w:tcBorders>
            <w:vAlign w:val="center"/>
          </w:tcPr>
          <w:p w14:paraId="292339F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7727637"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0D2E0782"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9E2AC7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7FE36F4"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E8F088D"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048083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6706E69" w14:textId="5B4F4F8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248AE13" w14:textId="081F2FF2"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317B9C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5375BA" w14:textId="77777777" w:rsidR="003B65B1" w:rsidRPr="000702BF" w:rsidRDefault="003B65B1" w:rsidP="00AE3F12">
            <w:pPr>
              <w:pStyle w:val="TAC"/>
            </w:pPr>
            <w:r w:rsidRPr="000702BF">
              <w:t>21</w:t>
            </w:r>
          </w:p>
        </w:tc>
        <w:tc>
          <w:tcPr>
            <w:tcW w:w="509" w:type="pct"/>
            <w:tcBorders>
              <w:top w:val="single" w:sz="4" w:space="0" w:color="auto"/>
              <w:left w:val="single" w:sz="4" w:space="0" w:color="auto"/>
              <w:bottom w:val="single" w:sz="4" w:space="0" w:color="auto"/>
              <w:right w:val="single" w:sz="4" w:space="0" w:color="auto"/>
            </w:tcBorders>
            <w:vAlign w:val="center"/>
          </w:tcPr>
          <w:p w14:paraId="08D83791"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69D864BB"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D9D3679"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33F7FF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61C4566"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59F35C4"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77DE9DA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2522C64" w14:textId="06C90B85"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57DB865" w14:textId="762DBE12"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F015CA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3F0540" w14:textId="77777777" w:rsidR="003B65B1" w:rsidRPr="000702BF" w:rsidRDefault="003B65B1" w:rsidP="00AE3F12">
            <w:pPr>
              <w:pStyle w:val="TAC"/>
            </w:pPr>
            <w:r w:rsidRPr="000702BF">
              <w:t>22</w:t>
            </w:r>
          </w:p>
        </w:tc>
        <w:tc>
          <w:tcPr>
            <w:tcW w:w="509" w:type="pct"/>
            <w:tcBorders>
              <w:top w:val="single" w:sz="4" w:space="0" w:color="auto"/>
              <w:left w:val="single" w:sz="4" w:space="0" w:color="auto"/>
              <w:bottom w:val="single" w:sz="4" w:space="0" w:color="auto"/>
              <w:right w:val="single" w:sz="4" w:space="0" w:color="auto"/>
            </w:tcBorders>
            <w:vAlign w:val="center"/>
          </w:tcPr>
          <w:p w14:paraId="5CB928B0"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465AC9DE"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3FF3300"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0544951"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C8D5264"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49E6F04"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D15B82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545B55C" w14:textId="4421B79E"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0E4B6F81" w14:textId="6627E0FC" w:rsidR="003B65B1" w:rsidRPr="000702BF" w:rsidRDefault="003B65B1" w:rsidP="00AE3F12">
            <w:pPr>
              <w:pStyle w:val="TAC"/>
              <w:rPr>
                <w:szCs w:val="18"/>
              </w:rPr>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157A9B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4DA7F2" w14:textId="77777777" w:rsidR="003B65B1" w:rsidRPr="000702BF" w:rsidRDefault="003B65B1" w:rsidP="00AE3F12">
            <w:pPr>
              <w:pStyle w:val="TAC"/>
            </w:pPr>
            <w:r w:rsidRPr="000702BF">
              <w:t>23</w:t>
            </w:r>
          </w:p>
        </w:tc>
        <w:tc>
          <w:tcPr>
            <w:tcW w:w="509" w:type="pct"/>
            <w:tcBorders>
              <w:top w:val="single" w:sz="4" w:space="0" w:color="auto"/>
              <w:left w:val="single" w:sz="4" w:space="0" w:color="auto"/>
              <w:bottom w:val="single" w:sz="4" w:space="0" w:color="auto"/>
              <w:right w:val="single" w:sz="4" w:space="0" w:color="auto"/>
            </w:tcBorders>
            <w:vAlign w:val="center"/>
          </w:tcPr>
          <w:p w14:paraId="2830F13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78A2A005"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11E1E63E" w14:textId="77777777" w:rsidR="003B65B1" w:rsidRPr="000702BF" w:rsidRDefault="003B65B1" w:rsidP="00AE3F12">
            <w:pPr>
              <w:pStyle w:val="TAC"/>
            </w:pPr>
            <w:r w:rsidRPr="000702BF">
              <w:t>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24A86E8"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20263678" w14:textId="77777777" w:rsidR="003B65B1" w:rsidRPr="000702BF" w:rsidRDefault="003B65B1" w:rsidP="00AE3F12">
            <w:pPr>
              <w:pStyle w:val="TAC"/>
            </w:pPr>
            <w:r w:rsidRPr="000702BF">
              <w:t>21</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504584E" w14:textId="77777777" w:rsidR="003B65B1" w:rsidRPr="000702BF" w:rsidRDefault="003B65B1" w:rsidP="00AE3F12">
            <w:pPr>
              <w:pStyle w:val="TAC"/>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2BCA9D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ACB659B" w14:textId="0DC6E3B8"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4805CB5E" w14:textId="13376BAE" w:rsidR="003B65B1" w:rsidRPr="000702BF" w:rsidRDefault="003B65B1" w:rsidP="00AE3F12">
            <w:pPr>
              <w:pStyle w:val="TAC"/>
              <w:rPr>
                <w:szCs w:val="18"/>
              </w:rPr>
            </w:pPr>
            <w:r w:rsidRPr="000702BF">
              <w:t>19.0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27CA6FDF"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7BAA3" w14:textId="77777777" w:rsidR="003B65B1" w:rsidRPr="000702BF" w:rsidRDefault="003B65B1" w:rsidP="00AE3F12">
            <w:pPr>
              <w:pStyle w:val="TAC"/>
            </w:pPr>
            <w:r w:rsidRPr="000702BF">
              <w:t>24</w:t>
            </w:r>
          </w:p>
        </w:tc>
        <w:tc>
          <w:tcPr>
            <w:tcW w:w="509" w:type="pct"/>
            <w:tcBorders>
              <w:top w:val="single" w:sz="4" w:space="0" w:color="auto"/>
              <w:left w:val="single" w:sz="4" w:space="0" w:color="auto"/>
              <w:bottom w:val="single" w:sz="4" w:space="0" w:color="auto"/>
              <w:right w:val="single" w:sz="4" w:space="0" w:color="auto"/>
            </w:tcBorders>
            <w:vAlign w:val="center"/>
          </w:tcPr>
          <w:p w14:paraId="185FC62D"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D42605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677126B"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10A75C8"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9552425"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258528C"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31637F31"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1135114" w14:textId="1B573006"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D1A5F64" w14:textId="3550C06B"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7950E8B5"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329142" w14:textId="77777777" w:rsidR="003B65B1" w:rsidRPr="000702BF" w:rsidRDefault="003B65B1" w:rsidP="00AE3F12">
            <w:pPr>
              <w:pStyle w:val="TAC"/>
            </w:pPr>
            <w:r w:rsidRPr="000702BF">
              <w:t>25</w:t>
            </w:r>
          </w:p>
        </w:tc>
        <w:tc>
          <w:tcPr>
            <w:tcW w:w="509" w:type="pct"/>
            <w:tcBorders>
              <w:top w:val="single" w:sz="4" w:space="0" w:color="auto"/>
              <w:left w:val="single" w:sz="4" w:space="0" w:color="auto"/>
              <w:bottom w:val="single" w:sz="4" w:space="0" w:color="auto"/>
              <w:right w:val="single" w:sz="4" w:space="0" w:color="auto"/>
            </w:tcBorders>
            <w:vAlign w:val="center"/>
          </w:tcPr>
          <w:p w14:paraId="5AFB633F"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791B52A8"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83EF104"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1B0F53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4CBBA20F"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544EEF1"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08F770E"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AD73652" w14:textId="79A25C23"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D4BA04A" w14:textId="65A93C5E" w:rsidR="003B65B1" w:rsidRPr="000702BF" w:rsidRDefault="003B65B1" w:rsidP="00AE3F12">
            <w:pPr>
              <w:pStyle w:val="TAC"/>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1F8A384"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FC5FF1" w14:textId="77777777" w:rsidR="003B65B1" w:rsidRPr="000702BF" w:rsidRDefault="003B65B1" w:rsidP="00AE3F12">
            <w:pPr>
              <w:pStyle w:val="TAC"/>
            </w:pPr>
            <w:r w:rsidRPr="000702BF">
              <w:t>26</w:t>
            </w:r>
          </w:p>
        </w:tc>
        <w:tc>
          <w:tcPr>
            <w:tcW w:w="509" w:type="pct"/>
            <w:tcBorders>
              <w:top w:val="single" w:sz="4" w:space="0" w:color="auto"/>
              <w:left w:val="single" w:sz="4" w:space="0" w:color="auto"/>
              <w:bottom w:val="single" w:sz="4" w:space="0" w:color="auto"/>
              <w:right w:val="single" w:sz="4" w:space="0" w:color="auto"/>
            </w:tcBorders>
            <w:vAlign w:val="center"/>
          </w:tcPr>
          <w:p w14:paraId="7FF9618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D1ECAF0"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15C25D7" w14:textId="77777777" w:rsidR="003B65B1" w:rsidRPr="000702BF" w:rsidRDefault="003B65B1" w:rsidP="00AE3F12">
            <w:pPr>
              <w:pStyle w:val="TAC"/>
            </w:pPr>
            <w:r w:rsidRPr="000702BF">
              <w:t>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7247BF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DB4FB9E" w14:textId="77777777" w:rsidR="003B65B1" w:rsidRPr="000702BF" w:rsidRDefault="003B65B1" w:rsidP="00AE3F12">
            <w:pPr>
              <w:pStyle w:val="TAC"/>
            </w:pPr>
            <w:r w:rsidRPr="000702BF">
              <w:t>20</w:t>
            </w:r>
            <w:r w:rsidRPr="000702BF">
              <w:rPr>
                <w:lang w:eastAsia="zh-CN"/>
              </w:rPr>
              <w:t>.0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3258F0D" w14:textId="77777777" w:rsidR="003B65B1" w:rsidRPr="000702BF" w:rsidRDefault="003B65B1" w:rsidP="00AE3F12">
            <w:pPr>
              <w:pStyle w:val="TAC"/>
            </w:pPr>
            <w:r w:rsidRPr="000702BF">
              <w:t>2.5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2EDB779"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4A456F4" w14:textId="0C982DB0"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FA898BE" w14:textId="453EF698" w:rsidR="003B65B1" w:rsidRPr="000702BF" w:rsidRDefault="003B65B1" w:rsidP="00AE3F12">
            <w:pPr>
              <w:pStyle w:val="TAC"/>
              <w:rPr>
                <w:szCs w:val="18"/>
              </w:rPr>
            </w:pPr>
            <w:r w:rsidRPr="000702BF">
              <w:t>17.5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53B68AE0"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2AA5C769" w14:textId="77777777" w:rsidR="003B65B1" w:rsidRPr="000702BF" w:rsidRDefault="003B65B1" w:rsidP="00AE3F12">
            <w:pPr>
              <w:pStyle w:val="TAC"/>
            </w:pPr>
            <w:r w:rsidRPr="000702BF">
              <w:t>27</w:t>
            </w:r>
          </w:p>
        </w:tc>
        <w:tc>
          <w:tcPr>
            <w:tcW w:w="509" w:type="pct"/>
            <w:tcBorders>
              <w:top w:val="single" w:sz="4" w:space="0" w:color="auto"/>
              <w:left w:val="single" w:sz="4" w:space="0" w:color="auto"/>
              <w:bottom w:val="single" w:sz="4" w:space="0" w:color="auto"/>
              <w:right w:val="single" w:sz="4" w:space="0" w:color="auto"/>
            </w:tcBorders>
            <w:vAlign w:val="center"/>
          </w:tcPr>
          <w:p w14:paraId="34DFD36C"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9BEACA1"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72F16085" w14:textId="77777777" w:rsidR="003B65B1" w:rsidRPr="000702BF" w:rsidRDefault="003B65B1" w:rsidP="00AE3F12">
            <w:pPr>
              <w:pStyle w:val="TAC"/>
            </w:pPr>
            <w:r w:rsidRPr="000702BF">
              <w:t>3.5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3110CBD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6C681AB7" w14:textId="77777777" w:rsidR="003B65B1" w:rsidRPr="000702BF" w:rsidRDefault="003B65B1" w:rsidP="00AE3F12">
            <w:pPr>
              <w:pStyle w:val="TAC"/>
            </w:pPr>
            <w:r w:rsidRPr="000702BF">
              <w:t>19.5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0D5E01B" w14:textId="77777777" w:rsidR="003B65B1" w:rsidRPr="000702BF" w:rsidRDefault="003B65B1" w:rsidP="00AE3F12">
            <w:pPr>
              <w:pStyle w:val="TAC"/>
            </w:pPr>
            <w:r w:rsidRPr="000702BF">
              <w:t>3.5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58034EF0"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1F83305" w14:textId="0F36EC68"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9C9F485" w14:textId="3445D8FD" w:rsidR="003B65B1" w:rsidRPr="000702BF" w:rsidRDefault="003B65B1" w:rsidP="00AE3F12">
            <w:pPr>
              <w:pStyle w:val="TAC"/>
            </w:pPr>
            <w:r w:rsidRPr="000702BF">
              <w:t>16.0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41FB0238"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1CFA9742" w14:textId="77777777" w:rsidR="003B65B1" w:rsidRPr="000702BF" w:rsidRDefault="003B65B1" w:rsidP="00AE3F12">
            <w:pPr>
              <w:pStyle w:val="TAC"/>
            </w:pPr>
            <w:r w:rsidRPr="000702BF">
              <w:t>28</w:t>
            </w:r>
          </w:p>
        </w:tc>
        <w:tc>
          <w:tcPr>
            <w:tcW w:w="509" w:type="pct"/>
            <w:tcBorders>
              <w:top w:val="single" w:sz="4" w:space="0" w:color="auto"/>
              <w:left w:val="single" w:sz="4" w:space="0" w:color="auto"/>
              <w:bottom w:val="single" w:sz="4" w:space="0" w:color="auto"/>
              <w:right w:val="single" w:sz="4" w:space="0" w:color="auto"/>
            </w:tcBorders>
            <w:vAlign w:val="center"/>
          </w:tcPr>
          <w:p w14:paraId="54897752"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38B37568"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57ABF0D8" w14:textId="77777777" w:rsidR="003B65B1" w:rsidRPr="000702BF" w:rsidRDefault="003B65B1" w:rsidP="00AE3F12">
            <w:pPr>
              <w:pStyle w:val="TAC"/>
            </w:pPr>
            <w:r w:rsidRPr="000702BF">
              <w:t>3.5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A43750B"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8EE1A64" w14:textId="77777777" w:rsidR="003B65B1" w:rsidRPr="000702BF" w:rsidRDefault="003B65B1" w:rsidP="00AE3F12">
            <w:pPr>
              <w:pStyle w:val="TAC"/>
            </w:pPr>
            <w:r w:rsidRPr="000702BF">
              <w:t>19.5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1771751" w14:textId="77777777" w:rsidR="003B65B1" w:rsidRPr="000702BF" w:rsidRDefault="003B65B1" w:rsidP="00AE3F12">
            <w:pPr>
              <w:pStyle w:val="TAC"/>
            </w:pPr>
            <w:r w:rsidRPr="000702BF">
              <w:t>3.5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40C63F9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08344ED" w14:textId="58FBF22F"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6F7F83D" w14:textId="46CEEDA7" w:rsidR="003B65B1" w:rsidRPr="000702BF" w:rsidRDefault="003B65B1" w:rsidP="00AE3F12">
            <w:pPr>
              <w:pStyle w:val="TAC"/>
            </w:pPr>
            <w:r w:rsidRPr="000702BF">
              <w:t>16.0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255AB7C"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0F1D0" w14:textId="77777777" w:rsidR="003B65B1" w:rsidRPr="000702BF" w:rsidRDefault="003B65B1" w:rsidP="00AE3F12">
            <w:pPr>
              <w:pStyle w:val="TAC"/>
            </w:pPr>
            <w:r w:rsidRPr="000702BF">
              <w:t>29</w:t>
            </w:r>
          </w:p>
        </w:tc>
        <w:tc>
          <w:tcPr>
            <w:tcW w:w="509" w:type="pct"/>
            <w:tcBorders>
              <w:top w:val="single" w:sz="4" w:space="0" w:color="auto"/>
              <w:left w:val="single" w:sz="4" w:space="0" w:color="auto"/>
              <w:bottom w:val="single" w:sz="4" w:space="0" w:color="auto"/>
              <w:right w:val="single" w:sz="4" w:space="0" w:color="auto"/>
            </w:tcBorders>
            <w:vAlign w:val="center"/>
          </w:tcPr>
          <w:p w14:paraId="34999FBD"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491F413"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E4D2B48" w14:textId="77777777" w:rsidR="003B65B1" w:rsidRPr="000702BF" w:rsidRDefault="003B65B1" w:rsidP="00AE3F12">
            <w:pPr>
              <w:pStyle w:val="TAC"/>
            </w:pPr>
            <w:r w:rsidRPr="000702BF">
              <w:t>3.5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18253B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FD2059F" w14:textId="77777777" w:rsidR="003B65B1" w:rsidRPr="000702BF" w:rsidRDefault="003B65B1" w:rsidP="00AE3F12">
            <w:pPr>
              <w:pStyle w:val="TAC"/>
            </w:pPr>
            <w:r w:rsidRPr="000702BF">
              <w:t>19.5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72E6772" w14:textId="77777777" w:rsidR="003B65B1" w:rsidRPr="000702BF" w:rsidRDefault="003B65B1" w:rsidP="00AE3F12">
            <w:pPr>
              <w:pStyle w:val="TAC"/>
            </w:pPr>
            <w:r w:rsidRPr="000702BF">
              <w:t>3.5</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A437395"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8B5D592" w14:textId="0146FDD6"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72CF35F3" w14:textId="2B76DE09" w:rsidR="003B65B1" w:rsidRPr="000702BF" w:rsidRDefault="003B65B1" w:rsidP="00AE3F12">
            <w:pPr>
              <w:pStyle w:val="TAC"/>
              <w:rPr>
                <w:szCs w:val="18"/>
              </w:rPr>
            </w:pPr>
            <w:r w:rsidRPr="000702BF">
              <w:t>16.0</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F9E8202"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7BA05F6D" w14:textId="77777777" w:rsidR="003B65B1" w:rsidRPr="000702BF" w:rsidRDefault="003B65B1" w:rsidP="00AE3F12">
            <w:pPr>
              <w:pStyle w:val="TAC"/>
            </w:pPr>
            <w:r w:rsidRPr="000702BF">
              <w:t>30</w:t>
            </w:r>
          </w:p>
        </w:tc>
        <w:tc>
          <w:tcPr>
            <w:tcW w:w="509" w:type="pct"/>
            <w:tcBorders>
              <w:top w:val="single" w:sz="4" w:space="0" w:color="auto"/>
              <w:left w:val="single" w:sz="4" w:space="0" w:color="auto"/>
              <w:bottom w:val="single" w:sz="4" w:space="0" w:color="auto"/>
              <w:right w:val="single" w:sz="4" w:space="0" w:color="auto"/>
            </w:tcBorders>
            <w:vAlign w:val="center"/>
          </w:tcPr>
          <w:p w14:paraId="5279DF51"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879170B"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4875DB0F" w14:textId="77777777" w:rsidR="003B65B1" w:rsidRPr="000702BF" w:rsidRDefault="003B65B1" w:rsidP="00AE3F12">
            <w:pPr>
              <w:pStyle w:val="TAC"/>
            </w:pPr>
            <w:r w:rsidRPr="000702BF">
              <w:t>6.5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C61B506"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7B6A9A91" w14:textId="77777777" w:rsidR="003B65B1" w:rsidRPr="000702BF" w:rsidRDefault="003B65B1" w:rsidP="00AE3F12">
            <w:pPr>
              <w:pStyle w:val="TAC"/>
            </w:pPr>
            <w:r w:rsidRPr="000702BF">
              <w:t>16.5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3B8A263" w14:textId="77777777" w:rsidR="003B65B1" w:rsidRPr="000702BF" w:rsidRDefault="003B65B1" w:rsidP="00AE3F12">
            <w:pPr>
              <w:pStyle w:val="TAC"/>
            </w:pPr>
            <w:r w:rsidRPr="000702BF">
              <w:rPr>
                <w:rFonts w:eastAsia="DengXian"/>
              </w:rPr>
              <w:t>5.0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D3A9798"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BD65DB6" w14:textId="0E4BDC49"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9D5F180" w14:textId="02E641ED" w:rsidR="003B65B1" w:rsidRPr="000702BF" w:rsidRDefault="003B65B1" w:rsidP="00AE3F12">
            <w:pPr>
              <w:pStyle w:val="TAC"/>
            </w:pPr>
            <w:r w:rsidRPr="000702BF">
              <w:t>11.5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649E63F5"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EEE5DA5" w14:textId="77777777" w:rsidR="003B65B1" w:rsidRPr="000702BF" w:rsidRDefault="003B65B1" w:rsidP="00AE3F12">
            <w:pPr>
              <w:pStyle w:val="TAC"/>
            </w:pPr>
            <w:r w:rsidRPr="000702BF">
              <w:t>31</w:t>
            </w:r>
          </w:p>
        </w:tc>
        <w:tc>
          <w:tcPr>
            <w:tcW w:w="509" w:type="pct"/>
            <w:tcBorders>
              <w:top w:val="single" w:sz="4" w:space="0" w:color="auto"/>
              <w:left w:val="single" w:sz="4" w:space="0" w:color="auto"/>
              <w:bottom w:val="single" w:sz="4" w:space="0" w:color="auto"/>
              <w:right w:val="single" w:sz="4" w:space="0" w:color="auto"/>
            </w:tcBorders>
            <w:vAlign w:val="center"/>
          </w:tcPr>
          <w:p w14:paraId="598B5164"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50BE49FC"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F292E87" w14:textId="77777777" w:rsidR="003B65B1" w:rsidRPr="000702BF" w:rsidRDefault="003B65B1" w:rsidP="00AE3F12">
            <w:pPr>
              <w:pStyle w:val="TAC"/>
            </w:pPr>
            <w:r w:rsidRPr="000702BF">
              <w:t>6.5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59EAACAF"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AEFA5E5" w14:textId="77777777" w:rsidR="003B65B1" w:rsidRPr="000702BF" w:rsidRDefault="003B65B1" w:rsidP="00AE3F12">
            <w:pPr>
              <w:pStyle w:val="TAC"/>
            </w:pPr>
            <w:r w:rsidRPr="000702BF">
              <w:t>16.5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6BC0061" w14:textId="77777777" w:rsidR="003B65B1" w:rsidRPr="000702BF" w:rsidRDefault="003B65B1" w:rsidP="00AE3F12">
            <w:pPr>
              <w:pStyle w:val="TAC"/>
            </w:pPr>
            <w:r w:rsidRPr="000702BF">
              <w:rPr>
                <w:rFonts w:eastAsia="DengXian"/>
              </w:rPr>
              <w:t>5.0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567804D"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EB1D594" w14:textId="079A0564"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575B4CCE" w14:textId="75C9A1F7" w:rsidR="003B65B1" w:rsidRPr="000702BF" w:rsidRDefault="003B65B1" w:rsidP="00AE3F12">
            <w:pPr>
              <w:pStyle w:val="TAC"/>
            </w:pPr>
            <w:r w:rsidRPr="000702BF">
              <w:t>11.5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3AD5BB99"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6DA823" w14:textId="77777777" w:rsidR="003B65B1" w:rsidRPr="000702BF" w:rsidRDefault="003B65B1" w:rsidP="00AE3F12">
            <w:pPr>
              <w:pStyle w:val="TAC"/>
            </w:pPr>
            <w:r w:rsidRPr="000702BF">
              <w:t>32</w:t>
            </w:r>
          </w:p>
        </w:tc>
        <w:tc>
          <w:tcPr>
            <w:tcW w:w="509" w:type="pct"/>
            <w:tcBorders>
              <w:top w:val="single" w:sz="4" w:space="0" w:color="auto"/>
              <w:left w:val="single" w:sz="4" w:space="0" w:color="auto"/>
              <w:bottom w:val="single" w:sz="4" w:space="0" w:color="auto"/>
              <w:right w:val="single" w:sz="4" w:space="0" w:color="auto"/>
            </w:tcBorders>
            <w:vAlign w:val="center"/>
          </w:tcPr>
          <w:p w14:paraId="28D82367"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06D2F45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65F4AA36" w14:textId="77777777" w:rsidR="003B65B1" w:rsidRPr="000702BF" w:rsidRDefault="003B65B1" w:rsidP="00AE3F12">
            <w:pPr>
              <w:pStyle w:val="TAC"/>
            </w:pPr>
            <w:r w:rsidRPr="000702BF">
              <w:t>6.5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632B613"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27FFCA7" w14:textId="77777777" w:rsidR="003B65B1" w:rsidRPr="000702BF" w:rsidRDefault="003B65B1" w:rsidP="00AE3F12">
            <w:pPr>
              <w:pStyle w:val="TAC"/>
            </w:pPr>
            <w:r w:rsidRPr="000702BF">
              <w:t>16.5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30C4EFC" w14:textId="77777777" w:rsidR="003B65B1" w:rsidRPr="000702BF" w:rsidRDefault="003B65B1" w:rsidP="00AE3F12">
            <w:pPr>
              <w:pStyle w:val="TAC"/>
            </w:pPr>
            <w:r w:rsidRPr="000702BF">
              <w:rPr>
                <w:rFonts w:eastAsia="DengXian"/>
              </w:rPr>
              <w:t>5.0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1A3EFBDB" w14:textId="77777777" w:rsidR="003B65B1" w:rsidRPr="000702BF" w:rsidRDefault="003B65B1" w:rsidP="00AE3F12">
            <w:pPr>
              <w:pStyle w:val="TAC"/>
              <w:rPr>
                <w:rFonts w:eastAsia="DengXian"/>
                <w:lang w:eastAsia="zh-CN"/>
              </w:rPr>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D50C005" w14:textId="4C598721" w:rsidR="003B65B1" w:rsidRPr="000702BF" w:rsidRDefault="003B65B1" w:rsidP="00AE3F12">
            <w:pPr>
              <w:pStyle w:val="TAC"/>
            </w:pPr>
            <w:r w:rsidRPr="000702BF">
              <w:t>25</w:t>
            </w:r>
            <w:r w:rsidRPr="000702BF">
              <w:rPr>
                <w:rFonts w:eastAsia="DengXian"/>
                <w:lang w:eastAsia="zh-CN"/>
              </w:rPr>
              <w:t>.</w:t>
            </w:r>
            <w:r w:rsidRPr="000702BF">
              <w:t>0</w:t>
            </w:r>
            <w:r w:rsidR="008D0E0E" w:rsidRPr="000702BF">
              <w:rPr>
                <w:rFonts w:eastAsia="DengXian"/>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DE37A40" w14:textId="5E95B564" w:rsidR="003B65B1" w:rsidRPr="000702BF" w:rsidRDefault="003B65B1" w:rsidP="00AE3F12">
            <w:pPr>
              <w:pStyle w:val="TAC"/>
              <w:rPr>
                <w:szCs w:val="18"/>
              </w:rPr>
            </w:pPr>
            <w:r w:rsidRPr="000702BF">
              <w:t>11.5</w:t>
            </w:r>
            <w:r w:rsidR="008D0E0E" w:rsidRPr="000702BF">
              <w:rPr>
                <w:rFonts w:eastAsia="DengXian"/>
                <w:lang w:eastAsia="zh-CN"/>
              </w:rPr>
              <w:t xml:space="preserve"> </w:t>
            </w:r>
            <w:r w:rsidRPr="000702BF">
              <w:t>-</w:t>
            </w:r>
            <w:r w:rsidR="008D0E0E" w:rsidRPr="000702BF">
              <w:t xml:space="preserve"> </w:t>
            </w:r>
            <w:r w:rsidRPr="000702BF">
              <w:t>TT</w:t>
            </w:r>
          </w:p>
        </w:tc>
      </w:tr>
      <w:tr w:rsidR="003B65B1" w:rsidRPr="000702BF" w14:paraId="11BB5E52"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48AA7F6" w14:textId="77777777" w:rsidR="003B65B1" w:rsidRPr="000702BF" w:rsidRDefault="003B65B1" w:rsidP="00AE3F12">
            <w:pPr>
              <w:pStyle w:val="TAC"/>
            </w:pPr>
            <w:r w:rsidRPr="000702BF">
              <w:t>33</w:t>
            </w:r>
          </w:p>
        </w:tc>
        <w:tc>
          <w:tcPr>
            <w:tcW w:w="509" w:type="pct"/>
            <w:tcBorders>
              <w:top w:val="single" w:sz="4" w:space="0" w:color="auto"/>
              <w:left w:val="single" w:sz="4" w:space="0" w:color="auto"/>
              <w:bottom w:val="single" w:sz="4" w:space="0" w:color="auto"/>
              <w:right w:val="single" w:sz="4" w:space="0" w:color="auto"/>
            </w:tcBorders>
            <w:vAlign w:val="center"/>
          </w:tcPr>
          <w:p w14:paraId="465A57DE"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12E9AEC7"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29E2B494"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793652A6"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340DB60C"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D0DBB10" w14:textId="77777777" w:rsidR="003B65B1" w:rsidRPr="000702BF" w:rsidRDefault="003B65B1" w:rsidP="00AE3F12">
            <w:pPr>
              <w:pStyle w:val="TAC"/>
              <w:rPr>
                <w:rFonts w:eastAsia="MingLiU"/>
                <w:lang w:eastAsia="zh-CN"/>
              </w:rPr>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62CDF9F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2FBC942" w14:textId="159F1D4E" w:rsidR="003B65B1" w:rsidRPr="000702BF" w:rsidRDefault="003B65B1" w:rsidP="00AE3F12">
            <w:pPr>
              <w:pStyle w:val="TAC"/>
            </w:pPr>
            <w:r w:rsidRPr="000702BF">
              <w:t>25</w:t>
            </w:r>
            <w:r w:rsidRPr="000702BF">
              <w:rPr>
                <w:rFonts w:eastAsia="MingLiU"/>
                <w:lang w:eastAsia="zh-CN"/>
              </w:rPr>
              <w:t>.</w:t>
            </w:r>
            <w:r w:rsidRPr="000702BF">
              <w:t>0</w:t>
            </w:r>
            <w:r w:rsidR="008D0E0E" w:rsidRPr="000702BF">
              <w:rPr>
                <w:rFonts w:eastAsia="MingLiU"/>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6064AFDB" w14:textId="339F12C7" w:rsidR="003B65B1" w:rsidRPr="000702BF" w:rsidRDefault="003B65B1" w:rsidP="00AE3F12">
            <w:pPr>
              <w:pStyle w:val="TAC"/>
            </w:pPr>
            <w:r w:rsidRPr="000702BF">
              <w:t>20.5</w:t>
            </w:r>
            <w:r w:rsidR="008D0E0E" w:rsidRPr="000702BF">
              <w:t xml:space="preserve"> </w:t>
            </w:r>
            <w:r w:rsidRPr="000702BF">
              <w:rPr>
                <w:lang w:eastAsia="zh-CN"/>
              </w:rPr>
              <w:t>-</w:t>
            </w:r>
            <w:r w:rsidR="008D0E0E" w:rsidRPr="000702BF">
              <w:t xml:space="preserve"> </w:t>
            </w:r>
            <w:r w:rsidRPr="000702BF">
              <w:t>TT</w:t>
            </w:r>
          </w:p>
        </w:tc>
      </w:tr>
      <w:tr w:rsidR="003B65B1" w:rsidRPr="000702BF" w14:paraId="50E5DB40"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5C1E29A2" w14:textId="77777777" w:rsidR="003B65B1" w:rsidRPr="000702BF" w:rsidRDefault="003B65B1" w:rsidP="00AE3F12">
            <w:pPr>
              <w:pStyle w:val="TAC"/>
            </w:pPr>
            <w:r w:rsidRPr="000702BF">
              <w:t>34</w:t>
            </w:r>
          </w:p>
        </w:tc>
        <w:tc>
          <w:tcPr>
            <w:tcW w:w="509" w:type="pct"/>
            <w:tcBorders>
              <w:top w:val="single" w:sz="4" w:space="0" w:color="auto"/>
              <w:left w:val="single" w:sz="4" w:space="0" w:color="auto"/>
              <w:bottom w:val="single" w:sz="4" w:space="0" w:color="auto"/>
              <w:right w:val="single" w:sz="4" w:space="0" w:color="auto"/>
            </w:tcBorders>
            <w:vAlign w:val="center"/>
          </w:tcPr>
          <w:p w14:paraId="0C300E63"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2AA499F9"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07B3AD2B" w14:textId="77777777" w:rsidR="003B65B1" w:rsidRPr="000702BF" w:rsidRDefault="003B65B1" w:rsidP="00AE3F12">
            <w:pPr>
              <w:pStyle w:val="TAC"/>
            </w:pPr>
            <w:r w:rsidRPr="000702BF">
              <w:t>0.5</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1306F795"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0D54C202" w14:textId="77777777" w:rsidR="003B65B1" w:rsidRPr="000702BF" w:rsidRDefault="003B65B1" w:rsidP="00AE3F12">
            <w:pPr>
              <w:pStyle w:val="TAC"/>
            </w:pPr>
            <w:r w:rsidRPr="000702BF">
              <w:t>22.5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7A38705" w14:textId="77777777" w:rsidR="003B65B1" w:rsidRPr="000702BF" w:rsidRDefault="003B65B1" w:rsidP="00AE3F12">
            <w:pPr>
              <w:pStyle w:val="TAC"/>
              <w:rPr>
                <w:rFonts w:eastAsia="MingLiU"/>
                <w:lang w:eastAsia="zh-CN"/>
              </w:rPr>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77F7873"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03C9F01" w14:textId="2D41CBB4" w:rsidR="003B65B1" w:rsidRPr="000702BF" w:rsidRDefault="003B65B1" w:rsidP="00AE3F12">
            <w:pPr>
              <w:pStyle w:val="TAC"/>
            </w:pPr>
            <w:r w:rsidRPr="000702BF">
              <w:t>25</w:t>
            </w:r>
            <w:r w:rsidRPr="000702BF">
              <w:rPr>
                <w:rFonts w:eastAsia="MingLiU"/>
                <w:lang w:eastAsia="zh-CN"/>
              </w:rPr>
              <w:t>.</w:t>
            </w:r>
            <w:r w:rsidRPr="000702BF">
              <w:t>0</w:t>
            </w:r>
            <w:r w:rsidR="008D0E0E" w:rsidRPr="000702BF">
              <w:rPr>
                <w:rFonts w:eastAsia="MingLiU"/>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10ACD14B" w14:textId="70A5D40F" w:rsidR="003B65B1" w:rsidRPr="000702BF" w:rsidRDefault="003B65B1" w:rsidP="00AE3F12">
            <w:pPr>
              <w:pStyle w:val="TAC"/>
            </w:pPr>
            <w:r w:rsidRPr="000702BF">
              <w:t>20.5</w:t>
            </w:r>
            <w:r w:rsidR="008D0E0E" w:rsidRPr="000702BF">
              <w:t xml:space="preserve"> </w:t>
            </w:r>
            <w:r w:rsidRPr="000702BF">
              <w:rPr>
                <w:lang w:eastAsia="zh-CN"/>
              </w:rPr>
              <w:t>-</w:t>
            </w:r>
            <w:r w:rsidR="008D0E0E" w:rsidRPr="000702BF">
              <w:t xml:space="preserve"> </w:t>
            </w:r>
            <w:r w:rsidRPr="000702BF">
              <w:t>TT</w:t>
            </w:r>
          </w:p>
        </w:tc>
      </w:tr>
      <w:tr w:rsidR="003B65B1" w:rsidRPr="000702BF" w14:paraId="4088CEEE" w14:textId="77777777" w:rsidTr="00201225">
        <w:trPr>
          <w:jc w:val="center"/>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1D18F826" w14:textId="77777777" w:rsidR="003B65B1" w:rsidRPr="000702BF" w:rsidRDefault="003B65B1" w:rsidP="00AE3F12">
            <w:pPr>
              <w:pStyle w:val="TAC"/>
            </w:pPr>
            <w:r w:rsidRPr="000702BF">
              <w:t>35</w:t>
            </w:r>
          </w:p>
        </w:tc>
        <w:tc>
          <w:tcPr>
            <w:tcW w:w="509" w:type="pct"/>
            <w:tcBorders>
              <w:top w:val="single" w:sz="4" w:space="0" w:color="auto"/>
              <w:left w:val="single" w:sz="4" w:space="0" w:color="auto"/>
              <w:bottom w:val="single" w:sz="4" w:space="0" w:color="auto"/>
              <w:right w:val="single" w:sz="4" w:space="0" w:color="auto"/>
            </w:tcBorders>
            <w:vAlign w:val="center"/>
          </w:tcPr>
          <w:p w14:paraId="61F491BC" w14:textId="77777777" w:rsidR="003B65B1" w:rsidRPr="000702BF" w:rsidRDefault="003B65B1" w:rsidP="00AE3F12">
            <w:pPr>
              <w:pStyle w:val="TAC"/>
            </w:pPr>
            <w:r w:rsidRPr="000702BF">
              <w:t>23</w:t>
            </w:r>
          </w:p>
        </w:tc>
        <w:tc>
          <w:tcPr>
            <w:tcW w:w="555" w:type="pct"/>
            <w:tcBorders>
              <w:top w:val="single" w:sz="4" w:space="0" w:color="auto"/>
              <w:left w:val="single" w:sz="4" w:space="0" w:color="auto"/>
              <w:bottom w:val="single" w:sz="4" w:space="0" w:color="auto"/>
              <w:right w:val="single" w:sz="4" w:space="0" w:color="auto"/>
            </w:tcBorders>
            <w:vAlign w:val="center"/>
          </w:tcPr>
          <w:p w14:paraId="7E87C185" w14:textId="77777777" w:rsidR="003B65B1" w:rsidRPr="000702BF" w:rsidRDefault="003B65B1" w:rsidP="00AE3F12">
            <w:pPr>
              <w:pStyle w:val="TAC"/>
            </w:pPr>
            <w:r w:rsidRPr="000702BF">
              <w:t>0</w:t>
            </w:r>
          </w:p>
        </w:tc>
        <w:tc>
          <w:tcPr>
            <w:tcW w:w="516" w:type="pct"/>
            <w:tcBorders>
              <w:top w:val="single" w:sz="4" w:space="0" w:color="auto"/>
              <w:left w:val="single" w:sz="4" w:space="0" w:color="auto"/>
              <w:bottom w:val="single" w:sz="4" w:space="0" w:color="auto"/>
              <w:right w:val="single" w:sz="4" w:space="0" w:color="auto"/>
            </w:tcBorders>
            <w:shd w:val="clear" w:color="auto" w:fill="auto"/>
            <w:vAlign w:val="center"/>
          </w:tcPr>
          <w:p w14:paraId="3917FE8F" w14:textId="77777777" w:rsidR="003B65B1" w:rsidRPr="000702BF" w:rsidRDefault="003B65B1" w:rsidP="00AE3F12">
            <w:pPr>
              <w:pStyle w:val="TAC"/>
            </w:pPr>
            <w:r w:rsidRPr="000702BF">
              <w:t>0</w:t>
            </w:r>
          </w:p>
        </w:tc>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688D7582" w14:textId="77777777" w:rsidR="003B65B1" w:rsidRPr="000702BF" w:rsidRDefault="003B65B1" w:rsidP="00AE3F12">
            <w:pPr>
              <w:pStyle w:val="TAC"/>
            </w:pPr>
            <w:r w:rsidRPr="000702BF">
              <w:t>0</w:t>
            </w:r>
          </w:p>
        </w:tc>
        <w:tc>
          <w:tcPr>
            <w:tcW w:w="481" w:type="pct"/>
            <w:tcBorders>
              <w:top w:val="single" w:sz="4" w:space="0" w:color="auto"/>
              <w:left w:val="single" w:sz="4" w:space="0" w:color="auto"/>
              <w:bottom w:val="single" w:sz="4" w:space="0" w:color="auto"/>
              <w:right w:val="single" w:sz="4" w:space="0" w:color="auto"/>
            </w:tcBorders>
            <w:shd w:val="clear" w:color="auto" w:fill="auto"/>
            <w:vAlign w:val="center"/>
          </w:tcPr>
          <w:p w14:paraId="15E1F9F6" w14:textId="77777777" w:rsidR="003B65B1" w:rsidRPr="000702BF" w:rsidRDefault="003B65B1" w:rsidP="00AE3F12">
            <w:pPr>
              <w:pStyle w:val="TAC"/>
            </w:pPr>
            <w:r w:rsidRPr="000702BF">
              <w:t>23</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93EFDE7" w14:textId="77777777" w:rsidR="003B65B1" w:rsidRPr="000702BF" w:rsidRDefault="003B65B1" w:rsidP="00AE3F12">
            <w:pPr>
              <w:pStyle w:val="TAC"/>
              <w:rPr>
                <w:rFonts w:eastAsia="MingLiU"/>
                <w:lang w:eastAsia="zh-CN"/>
              </w:rPr>
            </w:pPr>
            <w:r w:rsidRPr="000702BF">
              <w:t>2.0</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14:paraId="209F4EDA" w14:textId="77777777" w:rsidR="003B65B1" w:rsidRPr="000702BF" w:rsidRDefault="003B65B1" w:rsidP="00AE3F12">
            <w:pPr>
              <w:pStyle w:val="TAC"/>
            </w:pPr>
            <w:r w:rsidRPr="000702BF">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AA0C30F" w14:textId="4E180EC4" w:rsidR="003B65B1" w:rsidRPr="000702BF" w:rsidRDefault="003B65B1" w:rsidP="00AE3F12">
            <w:pPr>
              <w:pStyle w:val="TAC"/>
            </w:pPr>
            <w:r w:rsidRPr="000702BF">
              <w:t>25</w:t>
            </w:r>
            <w:r w:rsidRPr="000702BF">
              <w:rPr>
                <w:rFonts w:eastAsia="MingLiU"/>
                <w:lang w:eastAsia="zh-CN"/>
              </w:rPr>
              <w:t>.</w:t>
            </w:r>
            <w:r w:rsidRPr="000702BF">
              <w:t>0</w:t>
            </w:r>
            <w:r w:rsidR="008D0E0E" w:rsidRPr="000702BF">
              <w:rPr>
                <w:rFonts w:eastAsia="MingLiU"/>
                <w:lang w:eastAsia="zh-CN"/>
              </w:rPr>
              <w:t xml:space="preserve"> </w:t>
            </w:r>
            <w:r w:rsidRPr="000702BF">
              <w:t>+</w:t>
            </w:r>
            <w:r w:rsidR="008D0E0E" w:rsidRPr="000702BF">
              <w:t xml:space="preserve"> </w:t>
            </w:r>
            <w:r w:rsidRPr="000702BF">
              <w:t>TT</w:t>
            </w:r>
          </w:p>
        </w:tc>
        <w:tc>
          <w:tcPr>
            <w:tcW w:w="594" w:type="pct"/>
            <w:tcBorders>
              <w:top w:val="single" w:sz="4" w:space="0" w:color="auto"/>
              <w:left w:val="single" w:sz="4" w:space="0" w:color="auto"/>
              <w:bottom w:val="single" w:sz="4" w:space="0" w:color="auto"/>
              <w:right w:val="single" w:sz="4" w:space="0" w:color="auto"/>
            </w:tcBorders>
            <w:shd w:val="clear" w:color="auto" w:fill="auto"/>
            <w:vAlign w:val="center"/>
          </w:tcPr>
          <w:p w14:paraId="2467E354" w14:textId="756FE811" w:rsidR="003B65B1" w:rsidRPr="000702BF" w:rsidRDefault="003B65B1" w:rsidP="00AE3F12">
            <w:pPr>
              <w:pStyle w:val="TAC"/>
            </w:pPr>
            <w:r w:rsidRPr="000702BF">
              <w:t>21.0</w:t>
            </w:r>
            <w:r w:rsidR="008D0E0E" w:rsidRPr="000702BF">
              <w:t xml:space="preserve"> </w:t>
            </w:r>
            <w:r w:rsidRPr="000702BF">
              <w:rPr>
                <w:lang w:eastAsia="zh-CN"/>
              </w:rPr>
              <w:t>-</w:t>
            </w:r>
            <w:r w:rsidR="008D0E0E" w:rsidRPr="000702BF">
              <w:t xml:space="preserve"> </w:t>
            </w:r>
            <w:r w:rsidRPr="000702BF">
              <w:t>TT</w:t>
            </w:r>
          </w:p>
        </w:tc>
      </w:tr>
      <w:tr w:rsidR="003B65B1" w:rsidRPr="000702BF" w14:paraId="4E6BB646" w14:textId="77777777" w:rsidTr="00201225">
        <w:trPr>
          <w:jc w:val="center"/>
        </w:trPr>
        <w:tc>
          <w:tcPr>
            <w:tcW w:w="5000" w:type="pct"/>
            <w:gridSpan w:val="10"/>
            <w:tcBorders>
              <w:top w:val="single" w:sz="4" w:space="0" w:color="auto"/>
              <w:left w:val="single" w:sz="4" w:space="0" w:color="auto"/>
              <w:bottom w:val="single" w:sz="4" w:space="0" w:color="auto"/>
              <w:right w:val="single" w:sz="4" w:space="0" w:color="auto"/>
            </w:tcBorders>
          </w:tcPr>
          <w:p w14:paraId="5B7749E4" w14:textId="3E86FA92" w:rsidR="003B65B1" w:rsidRPr="000702BF" w:rsidRDefault="003B65B1" w:rsidP="00AE3F12">
            <w:pPr>
              <w:pStyle w:val="TAN"/>
              <w:rPr>
                <w:rFonts w:eastAsia="DengXian"/>
                <w:lang w:eastAsia="zh-CN"/>
              </w:rPr>
            </w:pPr>
            <w:r w:rsidRPr="000702BF">
              <w:t>NOTE</w:t>
            </w:r>
            <w:r w:rsidR="008D0E0E" w:rsidRPr="000702BF">
              <w:t xml:space="preserve"> </w:t>
            </w:r>
            <w:r w:rsidRPr="000702BF">
              <w:t>1:</w:t>
            </w:r>
            <w:r w:rsidRPr="000702BF">
              <w:tab/>
              <w:t>P</w:t>
            </w:r>
            <w:r w:rsidRPr="000702BF">
              <w:rPr>
                <w:rFonts w:cs="Arial"/>
                <w:vertAlign w:val="subscript"/>
              </w:rPr>
              <w:t>PowerClass</w:t>
            </w:r>
            <w:r w:rsidR="008D0E0E" w:rsidRPr="000702BF">
              <w:t xml:space="preserve"> </w:t>
            </w:r>
            <w:r w:rsidRPr="000702BF">
              <w:t>is</w:t>
            </w:r>
            <w:r w:rsidR="008D0E0E" w:rsidRPr="000702BF">
              <w:t xml:space="preserve"> </w:t>
            </w:r>
            <w:r w:rsidRPr="000702BF">
              <w:t>the</w:t>
            </w:r>
            <w:r w:rsidR="008D0E0E" w:rsidRPr="000702BF">
              <w:t xml:space="preserve"> </w:t>
            </w:r>
            <w:r w:rsidRPr="000702BF">
              <w:t>maximum</w:t>
            </w:r>
            <w:r w:rsidR="008D0E0E" w:rsidRPr="000702BF">
              <w:t xml:space="preserve"> </w:t>
            </w:r>
            <w:r w:rsidRPr="000702BF">
              <w:t>UE</w:t>
            </w:r>
            <w:r w:rsidR="008D0E0E" w:rsidRPr="000702BF">
              <w:t xml:space="preserve"> </w:t>
            </w:r>
            <w:r w:rsidRPr="000702BF">
              <w:t>power</w:t>
            </w:r>
            <w:r w:rsidR="008D0E0E" w:rsidRPr="000702BF">
              <w:t xml:space="preserve"> </w:t>
            </w:r>
            <w:r w:rsidRPr="000702BF">
              <w:t>specified</w:t>
            </w:r>
            <w:r w:rsidR="008D0E0E" w:rsidRPr="000702BF">
              <w:t xml:space="preserve"> </w:t>
            </w:r>
            <w:r w:rsidRPr="000702BF">
              <w:t>without</w:t>
            </w:r>
            <w:r w:rsidR="008D0E0E" w:rsidRPr="000702BF">
              <w:t xml:space="preserve"> </w:t>
            </w:r>
            <w:r w:rsidRPr="000702BF">
              <w:t>taking</w:t>
            </w:r>
            <w:r w:rsidR="008D0E0E" w:rsidRPr="000702BF">
              <w:t xml:space="preserve"> </w:t>
            </w:r>
            <w:r w:rsidRPr="000702BF">
              <w:t>into</w:t>
            </w:r>
            <w:r w:rsidR="008D0E0E" w:rsidRPr="000702BF">
              <w:t xml:space="preserve"> </w:t>
            </w:r>
            <w:r w:rsidRPr="000702BF">
              <w:t>account</w:t>
            </w:r>
            <w:r w:rsidR="008D0E0E" w:rsidRPr="000702BF">
              <w:t xml:space="preserve"> </w:t>
            </w:r>
            <w:r w:rsidRPr="000702BF">
              <w:t>the</w:t>
            </w:r>
            <w:r w:rsidR="008D0E0E" w:rsidRPr="000702BF">
              <w:t xml:space="preserve"> </w:t>
            </w:r>
            <w:r w:rsidRPr="000702BF">
              <w:t>tolerance.</w:t>
            </w:r>
          </w:p>
          <w:p w14:paraId="0A5A89F8" w14:textId="2EDBA069" w:rsidR="003B65B1" w:rsidRPr="000702BF" w:rsidRDefault="003B65B1" w:rsidP="00AE3F12">
            <w:pPr>
              <w:pStyle w:val="TAN"/>
            </w:pPr>
            <w:r w:rsidRPr="000702BF">
              <w:t>NOTE</w:t>
            </w:r>
            <w:r w:rsidR="008D0E0E" w:rsidRPr="000702BF">
              <w:t xml:space="preserve"> </w:t>
            </w:r>
            <w:r w:rsidRPr="000702BF">
              <w:t>2:</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6.2.2.5-2.</w:t>
            </w:r>
          </w:p>
        </w:tc>
      </w:tr>
    </w:tbl>
    <w:p w14:paraId="1BD5C8D4" w14:textId="77777777" w:rsidR="00F24F0C" w:rsidRPr="000702BF" w:rsidRDefault="00F24F0C" w:rsidP="00F24F0C">
      <w:pPr>
        <w:rPr>
          <w:lang w:eastAsia="zh-CN"/>
        </w:rPr>
      </w:pPr>
    </w:p>
    <w:p w14:paraId="73861C4B" w14:textId="77777777" w:rsidR="00F24F0C" w:rsidRPr="000702BF" w:rsidRDefault="00F24F0C" w:rsidP="00F24F0C">
      <w:pPr>
        <w:pStyle w:val="TH"/>
      </w:pPr>
      <w:r w:rsidRPr="000702BF">
        <w:lastRenderedPageBreak/>
        <w:t>Table 6.2.2.5-2: Test Tolerance (Maximum Power Reduction (MPR))</w:t>
      </w:r>
    </w:p>
    <w:p w14:paraId="7AF85AAF" w14:textId="33C1A12C" w:rsidR="00F24F0C" w:rsidRPr="000702BF" w:rsidRDefault="005217E2" w:rsidP="00F24F0C">
      <w:pPr>
        <w:pStyle w:val="TH"/>
      </w:pPr>
      <w:bookmarkStart w:id="662" w:name="tsgNames"/>
      <w:bookmarkEnd w:id="662"/>
      <w:r>
        <w:t>[to be updated]</w:t>
      </w:r>
    </w:p>
    <w:p w14:paraId="2E5919CE" w14:textId="42C585E7" w:rsidR="006572B9" w:rsidRPr="000702BF" w:rsidRDefault="006572B9" w:rsidP="006572B9">
      <w:pPr>
        <w:pStyle w:val="Heading3"/>
      </w:pPr>
      <w:bookmarkStart w:id="663" w:name="_Toc137543588"/>
      <w:bookmarkStart w:id="664" w:name="_Toc152356581"/>
      <w:r w:rsidRPr="000702BF">
        <w:t>6.2.3</w:t>
      </w:r>
      <w:r w:rsidRPr="000702BF">
        <w:tab/>
        <w:t>UE additional maximum output power reduction</w:t>
      </w:r>
      <w:bookmarkEnd w:id="663"/>
      <w:bookmarkEnd w:id="664"/>
    </w:p>
    <w:p w14:paraId="6B04DE99" w14:textId="419BBF53" w:rsidR="00412815" w:rsidRPr="000702BF" w:rsidRDefault="00412815" w:rsidP="00412815">
      <w:pPr>
        <w:pStyle w:val="EditorsNote"/>
      </w:pPr>
      <w:bookmarkStart w:id="665" w:name="_Toc97562287"/>
      <w:bookmarkStart w:id="666" w:name="_Toc104122514"/>
      <w:bookmarkStart w:id="667" w:name="_Toc104205465"/>
      <w:bookmarkStart w:id="668" w:name="_Toc104206672"/>
      <w:bookmarkStart w:id="669" w:name="_Toc104503632"/>
      <w:bookmarkStart w:id="670" w:name="_Toc106127563"/>
      <w:bookmarkStart w:id="671" w:name="_Toc123057928"/>
      <w:bookmarkStart w:id="672" w:name="_Toc124255223"/>
      <w:bookmarkStart w:id="673" w:name="_Toc124255414"/>
      <w:bookmarkStart w:id="674" w:name="_Toc124255551"/>
      <w:r w:rsidRPr="000702BF">
        <w:t>Editor</w:t>
      </w:r>
      <w:r w:rsidR="0002370F" w:rsidRPr="000702BF">
        <w:t>'</w:t>
      </w:r>
      <w:r w:rsidRPr="000702BF">
        <w:t>s Note: This clause is incomplete. The following aspects are either missing or not yet determined:</w:t>
      </w:r>
    </w:p>
    <w:p w14:paraId="34DC8A58" w14:textId="77777777" w:rsidR="00412815" w:rsidRPr="000702BF" w:rsidRDefault="00412815" w:rsidP="00412815">
      <w:pPr>
        <w:pStyle w:val="EditorsNote"/>
      </w:pPr>
      <w:r w:rsidRPr="000702BF">
        <w:t>- Addition to applicability spec is pending</w:t>
      </w:r>
    </w:p>
    <w:p w14:paraId="0BB42811" w14:textId="3E1FDA28" w:rsidR="00412815" w:rsidRPr="000702BF" w:rsidRDefault="00412815" w:rsidP="00412815">
      <w:pPr>
        <w:pStyle w:val="EditorsNote"/>
      </w:pPr>
      <w:r w:rsidRPr="000702BF">
        <w:t xml:space="preserve">- Initial condition and call setup procedure to support NR satellite access are </w:t>
      </w:r>
      <w:r w:rsidR="008B19AB">
        <w:t>to be updated</w:t>
      </w:r>
    </w:p>
    <w:p w14:paraId="1971BC57" w14:textId="45C7903E" w:rsidR="00412815" w:rsidRPr="000702BF" w:rsidRDefault="00412815" w:rsidP="00412815">
      <w:pPr>
        <w:pStyle w:val="EditorsNote"/>
      </w:pPr>
      <w:r w:rsidRPr="000702BF">
        <w:t xml:space="preserve">- Message exceptions specific to satellite access is </w:t>
      </w:r>
      <w:r w:rsidR="008B19AB">
        <w:t>to be updated</w:t>
      </w:r>
    </w:p>
    <w:p w14:paraId="2A024B3F" w14:textId="76F3FCF2" w:rsidR="00412815" w:rsidRPr="000702BF" w:rsidRDefault="00412815" w:rsidP="00412815">
      <w:pPr>
        <w:pStyle w:val="EditorsNote"/>
      </w:pPr>
      <w:r w:rsidRPr="000702BF">
        <w:t xml:space="preserve">- Annex F MU/TT is </w:t>
      </w:r>
      <w:r w:rsidR="008B19AB">
        <w:t>to be updated</w:t>
      </w:r>
    </w:p>
    <w:p w14:paraId="350D7665" w14:textId="77777777" w:rsidR="00412815" w:rsidRPr="000702BF" w:rsidRDefault="00412815" w:rsidP="009D2F95">
      <w:pPr>
        <w:pStyle w:val="Heading4"/>
      </w:pPr>
      <w:bookmarkStart w:id="675" w:name="_Toc152356582"/>
      <w:r w:rsidRPr="000702BF">
        <w:t>6.2.3.1</w:t>
      </w:r>
      <w:r w:rsidRPr="000702BF">
        <w:tab/>
        <w:t>Test purpose</w:t>
      </w:r>
      <w:bookmarkEnd w:id="675"/>
    </w:p>
    <w:p w14:paraId="6083D79B" w14:textId="77777777" w:rsidR="00412815" w:rsidRPr="000702BF" w:rsidRDefault="00412815" w:rsidP="001B6141">
      <w:pPr>
        <w:rPr>
          <w:lang w:eastAsia="fr-FR"/>
        </w:rPr>
      </w:pPr>
      <w:r w:rsidRPr="000702BF">
        <w:rPr>
          <w:lang w:eastAsia="fr-FR"/>
        </w:rPr>
        <w:t>Additional emission requirements can be signalled by the network. Each additional emission requirement is associated</w:t>
      </w:r>
    </w:p>
    <w:p w14:paraId="14C4F390" w14:textId="6311898F" w:rsidR="00412815" w:rsidRPr="000702BF" w:rsidRDefault="00412815" w:rsidP="001B6141">
      <w:pPr>
        <w:rPr>
          <w:lang w:eastAsia="fr-FR"/>
        </w:rPr>
      </w:pPr>
      <w:r w:rsidRPr="000702BF">
        <w:rPr>
          <w:lang w:eastAsia="fr-FR"/>
        </w:rPr>
        <w:t xml:space="preserve">with a unique network signalling (NS) value indicated in RRC signalling by an NR frequency band number of the applicable operating band and an associated value in the field </w:t>
      </w:r>
      <w:r w:rsidRPr="000702BF">
        <w:rPr>
          <w:i/>
          <w:iCs/>
          <w:lang w:eastAsia="fr-FR"/>
        </w:rPr>
        <w:t>additionalSpectrumEmission</w:t>
      </w:r>
      <w:r w:rsidRPr="000702BF">
        <w:rPr>
          <w:lang w:eastAsia="fr-FR"/>
        </w:rPr>
        <w:t>. Throughout this</w:t>
      </w:r>
      <w:r w:rsidR="008B12CE">
        <w:rPr>
          <w:lang w:eastAsia="fr-FR"/>
        </w:rPr>
        <w:t xml:space="preserve"> </w:t>
      </w:r>
      <w:r w:rsidRPr="000702BF">
        <w:rPr>
          <w:lang w:eastAsia="fr-FR"/>
        </w:rPr>
        <w:t>specification, the notion of indication or signalling of an NS value refers to the corresponding indication of an NR</w:t>
      </w:r>
      <w:r w:rsidR="008B12CE">
        <w:rPr>
          <w:lang w:eastAsia="fr-FR"/>
        </w:rPr>
        <w:t xml:space="preserve"> </w:t>
      </w:r>
      <w:r w:rsidRPr="000702BF">
        <w:rPr>
          <w:lang w:eastAsia="fr-FR"/>
        </w:rPr>
        <w:t xml:space="preserve">satellite band number of the applicable operating band, the IE field </w:t>
      </w:r>
      <w:r w:rsidRPr="000702BF">
        <w:rPr>
          <w:i/>
          <w:iCs/>
          <w:lang w:eastAsia="fr-FR"/>
        </w:rPr>
        <w:t>freqBandIndicatorNR</w:t>
      </w:r>
      <w:r w:rsidRPr="000702BF">
        <w:rPr>
          <w:lang w:eastAsia="fr-FR"/>
        </w:rPr>
        <w:t xml:space="preserve"> and an associated value of</w:t>
      </w:r>
      <w:r w:rsidR="008B12CE">
        <w:rPr>
          <w:i/>
          <w:iCs/>
          <w:lang w:eastAsia="fr-FR"/>
        </w:rPr>
        <w:t xml:space="preserve"> </w:t>
      </w:r>
      <w:r w:rsidRPr="000702BF">
        <w:rPr>
          <w:i/>
          <w:iCs/>
          <w:lang w:eastAsia="fr-FR"/>
        </w:rPr>
        <w:t>additionalSpectrumEmission</w:t>
      </w:r>
      <w:r w:rsidRPr="000702BF">
        <w:rPr>
          <w:lang w:eastAsia="fr-FR"/>
        </w:rPr>
        <w:t xml:space="preserve"> in the relevant RRC information elements [8].</w:t>
      </w:r>
    </w:p>
    <w:p w14:paraId="11CDBA90" w14:textId="6EE4EE5D" w:rsidR="00412815" w:rsidRPr="000702BF" w:rsidRDefault="00412815" w:rsidP="001B6141">
      <w:pPr>
        <w:rPr>
          <w:lang w:eastAsia="fr-FR"/>
        </w:rPr>
      </w:pPr>
      <w:r w:rsidRPr="000702BF">
        <w:rPr>
          <w:lang w:eastAsia="fr-FR"/>
        </w:rPr>
        <w:t>To meet the additional requirements, additional maximum power reduction (A-MPR) is allowed for the maximum output power as specified in Table 6.2.1.3-1. Unless stated otherwise, the total reduction to UE maximum output power is max(MPR, A-MPR) where MPR is defined in clause 6.2.2. Outer and inner allocation notation used in clause 6.2.3 is defined in clause 6.2.2. In absence of modulation and waveform types the A-MPR applies to all modulation and waveform types.</w:t>
      </w:r>
    </w:p>
    <w:p w14:paraId="1C7AF1D8" w14:textId="77777777" w:rsidR="00412815" w:rsidRPr="000702BF" w:rsidRDefault="00412815" w:rsidP="0002370F">
      <w:pPr>
        <w:pStyle w:val="Heading4"/>
      </w:pPr>
      <w:bookmarkStart w:id="676" w:name="_Toc152356583"/>
      <w:r w:rsidRPr="000702BF">
        <w:t>6.2.3.2</w:t>
      </w:r>
      <w:r w:rsidRPr="000702BF">
        <w:tab/>
      </w:r>
      <w:r w:rsidRPr="000702BF">
        <w:rPr>
          <w:lang w:eastAsia="fr-FR"/>
        </w:rPr>
        <w:t>Test applicability</w:t>
      </w:r>
      <w:bookmarkEnd w:id="676"/>
    </w:p>
    <w:p w14:paraId="339CA28B" w14:textId="02DB2E15" w:rsidR="00412815" w:rsidRPr="000702BF" w:rsidRDefault="00384981" w:rsidP="00412815">
      <w:r>
        <w:t>[to be updated]</w:t>
      </w:r>
    </w:p>
    <w:p w14:paraId="1B147561" w14:textId="77777777" w:rsidR="00412815" w:rsidRPr="000702BF" w:rsidRDefault="00412815" w:rsidP="0002370F">
      <w:pPr>
        <w:pStyle w:val="Heading4"/>
        <w:rPr>
          <w:lang w:eastAsia="fr-FR"/>
        </w:rPr>
      </w:pPr>
      <w:bookmarkStart w:id="677" w:name="_Toc152356584"/>
      <w:r w:rsidRPr="000702BF">
        <w:t>6.2.3.3</w:t>
      </w:r>
      <w:r w:rsidRPr="000702BF">
        <w:tab/>
      </w:r>
      <w:r w:rsidRPr="000702BF">
        <w:rPr>
          <w:lang w:eastAsia="fr-FR"/>
        </w:rPr>
        <w:t>Minimum conformance requirements</w:t>
      </w:r>
      <w:bookmarkEnd w:id="677"/>
    </w:p>
    <w:p w14:paraId="7AE7DDA1" w14:textId="77777777" w:rsidR="00412815" w:rsidRPr="000702BF" w:rsidRDefault="00412815" w:rsidP="0002370F">
      <w:pPr>
        <w:pStyle w:val="Heading5"/>
      </w:pPr>
      <w:bookmarkStart w:id="678" w:name="_Toc27477808"/>
      <w:bookmarkStart w:id="679" w:name="_Toc36226487"/>
      <w:bookmarkStart w:id="680" w:name="_Toc44323742"/>
      <w:bookmarkStart w:id="681" w:name="_Toc52989907"/>
      <w:bookmarkStart w:id="682" w:name="_Toc60823098"/>
      <w:bookmarkStart w:id="683" w:name="_Toc60825020"/>
      <w:bookmarkStart w:id="684" w:name="_Toc69305917"/>
      <w:bookmarkStart w:id="685" w:name="_Toc69309751"/>
      <w:bookmarkStart w:id="686" w:name="_Toc76020063"/>
      <w:bookmarkStart w:id="687" w:name="_Toc83720535"/>
      <w:bookmarkStart w:id="688" w:name="_Toc90916389"/>
      <w:bookmarkStart w:id="689" w:name="_Toc90916586"/>
      <w:bookmarkStart w:id="690" w:name="_Toc90917342"/>
      <w:bookmarkStart w:id="691" w:name="_Toc152356585"/>
      <w:r w:rsidRPr="000702BF">
        <w:t>6.2.3.3.1</w:t>
      </w:r>
      <w:r w:rsidRPr="000702BF">
        <w:tab/>
        <w:t>General</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2C2E7010" w14:textId="77777777" w:rsidR="00412815" w:rsidRPr="000702BF" w:rsidRDefault="00412815" w:rsidP="00412815">
      <w:r w:rsidRPr="000702BF">
        <w:t xml:space="preserve">Table 6.2.3.3.1-1 specifies the additional requirements with their associated network signalling values and the allowed A-MPR and applicable operating band(s) for each NS value. The mapping of NR satellite band numbers and values of the </w:t>
      </w:r>
      <w:r w:rsidRPr="000702BF">
        <w:rPr>
          <w:i/>
        </w:rPr>
        <w:t>additionalSpectrumEmission</w:t>
      </w:r>
      <w:r w:rsidRPr="000702BF">
        <w:t xml:space="preserve"> to network signalling labels is specified in Table 6.2.3.3.1-2.</w:t>
      </w:r>
    </w:p>
    <w:p w14:paraId="0C8DD1FC" w14:textId="77777777" w:rsidR="00412815" w:rsidRPr="000702BF" w:rsidRDefault="00412815" w:rsidP="00412815">
      <w:pPr>
        <w:pStyle w:val="TH"/>
      </w:pPr>
      <w:r w:rsidRPr="000702BF">
        <w:t>Table 6.2.3.3.1-1: Additional maximum power reduction (A-MPR)</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79"/>
        <w:gridCol w:w="1894"/>
        <w:gridCol w:w="1883"/>
        <w:gridCol w:w="1480"/>
        <w:gridCol w:w="1721"/>
        <w:gridCol w:w="1423"/>
      </w:tblGrid>
      <w:tr w:rsidR="00412815" w:rsidRPr="000702BF" w14:paraId="24C9E18F"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hideMark/>
          </w:tcPr>
          <w:p w14:paraId="37BD5E8E" w14:textId="18B6E718" w:rsidR="00412815" w:rsidRPr="000702BF" w:rsidRDefault="00412815" w:rsidP="00AE3F12">
            <w:pPr>
              <w:pStyle w:val="TAH"/>
            </w:pPr>
            <w:r w:rsidRPr="000702BF">
              <w:t>Network</w:t>
            </w:r>
            <w:r w:rsidR="008D0E0E" w:rsidRPr="000702BF">
              <w:t xml:space="preserve"> </w:t>
            </w:r>
            <w:r w:rsidRPr="000702BF">
              <w:t>signalling</w:t>
            </w:r>
            <w:r w:rsidR="008D0E0E" w:rsidRPr="000702BF">
              <w:t xml:space="preserve"> </w:t>
            </w:r>
            <w:r w:rsidRPr="000702BF">
              <w:t>label</w:t>
            </w:r>
          </w:p>
        </w:tc>
        <w:tc>
          <w:tcPr>
            <w:tcW w:w="1894" w:type="dxa"/>
            <w:tcBorders>
              <w:top w:val="single" w:sz="4" w:space="0" w:color="auto"/>
              <w:left w:val="single" w:sz="4" w:space="0" w:color="auto"/>
              <w:bottom w:val="single" w:sz="4" w:space="0" w:color="auto"/>
              <w:right w:val="single" w:sz="4" w:space="0" w:color="auto"/>
            </w:tcBorders>
            <w:hideMark/>
          </w:tcPr>
          <w:p w14:paraId="76E1354A" w14:textId="2659D4B9" w:rsidR="00412815" w:rsidRPr="000702BF" w:rsidRDefault="00412815" w:rsidP="00AE3F12">
            <w:pPr>
              <w:pStyle w:val="TAH"/>
            </w:pPr>
            <w:r w:rsidRPr="000702BF">
              <w:t>Requirements</w:t>
            </w:r>
            <w:r w:rsidR="008D0E0E" w:rsidRPr="000702BF">
              <w:t xml:space="preserve"> </w:t>
            </w:r>
            <w:r w:rsidRPr="000702BF">
              <w:t>(clause)</w:t>
            </w:r>
          </w:p>
        </w:tc>
        <w:tc>
          <w:tcPr>
            <w:tcW w:w="1883" w:type="dxa"/>
            <w:tcBorders>
              <w:top w:val="single" w:sz="4" w:space="0" w:color="auto"/>
              <w:left w:val="single" w:sz="4" w:space="0" w:color="auto"/>
              <w:bottom w:val="single" w:sz="4" w:space="0" w:color="auto"/>
              <w:right w:val="single" w:sz="4" w:space="0" w:color="auto"/>
            </w:tcBorders>
            <w:hideMark/>
          </w:tcPr>
          <w:p w14:paraId="38C65191" w14:textId="443E774C" w:rsidR="00412815" w:rsidRPr="000702BF" w:rsidRDefault="00412815"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1480" w:type="dxa"/>
            <w:tcBorders>
              <w:top w:val="single" w:sz="4" w:space="0" w:color="auto"/>
              <w:left w:val="single" w:sz="4" w:space="0" w:color="auto"/>
              <w:bottom w:val="single" w:sz="4" w:space="0" w:color="auto"/>
              <w:right w:val="single" w:sz="4" w:space="0" w:color="auto"/>
            </w:tcBorders>
            <w:hideMark/>
          </w:tcPr>
          <w:p w14:paraId="2B3400EB" w14:textId="7C128D62" w:rsidR="00412815" w:rsidRPr="000702BF" w:rsidRDefault="00412815" w:rsidP="00AE3F12">
            <w:pPr>
              <w:pStyle w:val="TAH"/>
            </w:pPr>
            <w:r w:rsidRPr="000702BF">
              <w:t>Channel</w:t>
            </w:r>
            <w:r w:rsidR="008D0E0E" w:rsidRPr="000702BF">
              <w:t xml:space="preserve"> </w:t>
            </w:r>
            <w:r w:rsidRPr="000702BF">
              <w:t>bandwidth</w:t>
            </w:r>
            <w:r w:rsidR="008D0E0E" w:rsidRPr="000702BF">
              <w:t xml:space="preserve"> </w:t>
            </w:r>
            <w:r w:rsidRPr="000702BF">
              <w:t>(MHz)</w:t>
            </w:r>
          </w:p>
        </w:tc>
        <w:tc>
          <w:tcPr>
            <w:tcW w:w="1721" w:type="dxa"/>
            <w:tcBorders>
              <w:top w:val="single" w:sz="4" w:space="0" w:color="auto"/>
              <w:left w:val="single" w:sz="4" w:space="0" w:color="auto"/>
              <w:bottom w:val="single" w:sz="4" w:space="0" w:color="auto"/>
              <w:right w:val="single" w:sz="4" w:space="0" w:color="auto"/>
            </w:tcBorders>
            <w:hideMark/>
          </w:tcPr>
          <w:p w14:paraId="0513F7AA" w14:textId="1D74FB17" w:rsidR="00412815" w:rsidRPr="000702BF" w:rsidRDefault="00412815" w:rsidP="00AE3F12">
            <w:pPr>
              <w:pStyle w:val="TAH"/>
            </w:pPr>
            <w:r w:rsidRPr="000702BF">
              <w:t>Resources</w:t>
            </w:r>
            <w:r w:rsidR="008D0E0E" w:rsidRPr="000702BF">
              <w:t xml:space="preserve"> </w:t>
            </w:r>
            <w:r w:rsidRPr="000702BF">
              <w:t>blocks</w:t>
            </w:r>
            <w:r w:rsidR="008D0E0E" w:rsidRPr="000702BF">
              <w:t xml:space="preserve"> </w:t>
            </w:r>
            <w:r w:rsidRPr="000702BF">
              <w:t>(</w:t>
            </w:r>
            <w:r w:rsidRPr="000702BF">
              <w:rPr>
                <w:i/>
                <w:iCs/>
              </w:rPr>
              <w:t>N</w:t>
            </w:r>
            <w:r w:rsidRPr="000702BF">
              <w:rPr>
                <w:vertAlign w:val="subscript"/>
              </w:rPr>
              <w:t>RB</w:t>
            </w:r>
            <w:r w:rsidRPr="000702BF">
              <w:t>)</w:t>
            </w:r>
          </w:p>
        </w:tc>
        <w:tc>
          <w:tcPr>
            <w:tcW w:w="1423" w:type="dxa"/>
            <w:tcBorders>
              <w:top w:val="single" w:sz="4" w:space="0" w:color="auto"/>
              <w:left w:val="single" w:sz="4" w:space="0" w:color="auto"/>
              <w:bottom w:val="single" w:sz="4" w:space="0" w:color="auto"/>
              <w:right w:val="single" w:sz="4" w:space="0" w:color="auto"/>
            </w:tcBorders>
            <w:hideMark/>
          </w:tcPr>
          <w:p w14:paraId="6A10E263" w14:textId="1C4DD769" w:rsidR="00412815" w:rsidRPr="000702BF" w:rsidRDefault="00412815" w:rsidP="00AE3F12">
            <w:pPr>
              <w:pStyle w:val="TAH"/>
            </w:pPr>
            <w:r w:rsidRPr="000702BF">
              <w:t>A-MPR</w:t>
            </w:r>
            <w:r w:rsidR="008D0E0E" w:rsidRPr="000702BF">
              <w:t xml:space="preserve"> </w:t>
            </w:r>
            <w:r w:rsidRPr="000702BF">
              <w:t>(dB)</w:t>
            </w:r>
          </w:p>
        </w:tc>
      </w:tr>
      <w:tr w:rsidR="00412815" w:rsidRPr="000702BF" w14:paraId="0871FC8A"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hideMark/>
          </w:tcPr>
          <w:p w14:paraId="6FDEEC82" w14:textId="77777777" w:rsidR="00412815" w:rsidRPr="000702BF" w:rsidRDefault="00412815" w:rsidP="00AE3F12">
            <w:pPr>
              <w:pStyle w:val="TAC"/>
            </w:pPr>
            <w:r w:rsidRPr="000702BF">
              <w:t>NS_01</w:t>
            </w:r>
          </w:p>
        </w:tc>
        <w:tc>
          <w:tcPr>
            <w:tcW w:w="1894" w:type="dxa"/>
            <w:tcBorders>
              <w:top w:val="single" w:sz="4" w:space="0" w:color="auto"/>
              <w:left w:val="single" w:sz="4" w:space="0" w:color="auto"/>
              <w:bottom w:val="single" w:sz="4" w:space="0" w:color="auto"/>
              <w:right w:val="single" w:sz="4" w:space="0" w:color="auto"/>
            </w:tcBorders>
          </w:tcPr>
          <w:p w14:paraId="562434F5" w14:textId="77777777" w:rsidR="00412815" w:rsidRPr="000702BF" w:rsidRDefault="00412815" w:rsidP="00AE3F12">
            <w:pPr>
              <w:pStyle w:val="TAC"/>
            </w:pPr>
          </w:p>
        </w:tc>
        <w:tc>
          <w:tcPr>
            <w:tcW w:w="1883" w:type="dxa"/>
            <w:tcBorders>
              <w:top w:val="single" w:sz="4" w:space="0" w:color="auto"/>
              <w:left w:val="single" w:sz="4" w:space="0" w:color="auto"/>
              <w:bottom w:val="single" w:sz="4" w:space="0" w:color="auto"/>
              <w:right w:val="single" w:sz="4" w:space="0" w:color="auto"/>
            </w:tcBorders>
            <w:hideMark/>
          </w:tcPr>
          <w:p w14:paraId="46106D0D" w14:textId="49162D0D" w:rsidR="00412815" w:rsidRPr="000702BF" w:rsidRDefault="00412815" w:rsidP="00AE3F12">
            <w:pPr>
              <w:pStyle w:val="TAC"/>
            </w:pPr>
            <w:r w:rsidRPr="000702BF">
              <w:t>Table</w:t>
            </w:r>
            <w:r w:rsidR="008D0E0E" w:rsidRPr="000702BF">
              <w:t xml:space="preserve"> </w:t>
            </w:r>
            <w:r w:rsidRPr="000702BF">
              <w:t>5.2.2-1</w:t>
            </w:r>
          </w:p>
        </w:tc>
        <w:tc>
          <w:tcPr>
            <w:tcW w:w="1480" w:type="dxa"/>
            <w:tcBorders>
              <w:top w:val="single" w:sz="4" w:space="0" w:color="auto"/>
              <w:left w:val="single" w:sz="4" w:space="0" w:color="auto"/>
              <w:bottom w:val="single" w:sz="4" w:space="0" w:color="auto"/>
              <w:right w:val="single" w:sz="4" w:space="0" w:color="auto"/>
            </w:tcBorders>
            <w:hideMark/>
          </w:tcPr>
          <w:p w14:paraId="7F346196" w14:textId="2FBCF9E0" w:rsidR="00412815" w:rsidRPr="000702BF" w:rsidRDefault="00412815" w:rsidP="00AE3F12">
            <w:pPr>
              <w:pStyle w:val="TAC"/>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c>
          <w:tcPr>
            <w:tcW w:w="1721" w:type="dxa"/>
            <w:tcBorders>
              <w:top w:val="single" w:sz="4" w:space="0" w:color="auto"/>
              <w:left w:val="single" w:sz="4" w:space="0" w:color="auto"/>
              <w:bottom w:val="single" w:sz="4" w:space="0" w:color="auto"/>
              <w:right w:val="single" w:sz="4" w:space="0" w:color="auto"/>
            </w:tcBorders>
            <w:hideMark/>
          </w:tcPr>
          <w:p w14:paraId="1790BDD7" w14:textId="22848CA0" w:rsidR="00412815" w:rsidRPr="000702BF" w:rsidRDefault="00412815" w:rsidP="00AE3F12">
            <w:pPr>
              <w:pStyle w:val="TAC"/>
            </w:pPr>
            <w:r w:rsidRPr="000702BF">
              <w:t>Table</w:t>
            </w:r>
            <w:r w:rsidR="008D0E0E" w:rsidRPr="000702BF">
              <w:t xml:space="preserve"> </w:t>
            </w:r>
            <w:r w:rsidRPr="000702BF">
              <w:t>5.3.2-1</w:t>
            </w:r>
          </w:p>
        </w:tc>
        <w:tc>
          <w:tcPr>
            <w:tcW w:w="1423" w:type="dxa"/>
            <w:tcBorders>
              <w:top w:val="single" w:sz="4" w:space="0" w:color="auto"/>
              <w:left w:val="single" w:sz="4" w:space="0" w:color="auto"/>
              <w:bottom w:val="single" w:sz="4" w:space="0" w:color="auto"/>
              <w:right w:val="single" w:sz="4" w:space="0" w:color="auto"/>
            </w:tcBorders>
            <w:hideMark/>
          </w:tcPr>
          <w:p w14:paraId="26CFAECF" w14:textId="77777777" w:rsidR="00412815" w:rsidRPr="000702BF" w:rsidRDefault="00412815" w:rsidP="00AE3F12">
            <w:pPr>
              <w:pStyle w:val="TAC"/>
            </w:pPr>
            <w:r w:rsidRPr="000702BF">
              <w:t>N/A</w:t>
            </w:r>
          </w:p>
        </w:tc>
      </w:tr>
      <w:tr w:rsidR="00412815" w:rsidRPr="000702BF" w14:paraId="7DC41B5E"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hideMark/>
          </w:tcPr>
          <w:p w14:paraId="17F1FC99" w14:textId="77777777" w:rsidR="00412815" w:rsidRPr="000702BF" w:rsidRDefault="00412815" w:rsidP="00AE3F12">
            <w:pPr>
              <w:pStyle w:val="TAC"/>
            </w:pPr>
            <w:r w:rsidRPr="000702BF">
              <w:t>NS_24</w:t>
            </w:r>
          </w:p>
        </w:tc>
        <w:tc>
          <w:tcPr>
            <w:tcW w:w="1894" w:type="dxa"/>
            <w:tcBorders>
              <w:top w:val="single" w:sz="4" w:space="0" w:color="auto"/>
              <w:left w:val="single" w:sz="4" w:space="0" w:color="auto"/>
              <w:bottom w:val="single" w:sz="4" w:space="0" w:color="auto"/>
              <w:right w:val="single" w:sz="4" w:space="0" w:color="auto"/>
            </w:tcBorders>
            <w:hideMark/>
          </w:tcPr>
          <w:p w14:paraId="3974317B" w14:textId="2E84522F" w:rsidR="00412815" w:rsidRPr="000702BF" w:rsidRDefault="00412815" w:rsidP="00AE3F12">
            <w:pPr>
              <w:pStyle w:val="TAC"/>
            </w:pPr>
            <w:r w:rsidRPr="000702BF">
              <w:t>6.5.3.3.13</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p>
        </w:tc>
        <w:tc>
          <w:tcPr>
            <w:tcW w:w="1883" w:type="dxa"/>
            <w:tcBorders>
              <w:top w:val="single" w:sz="4" w:space="0" w:color="auto"/>
              <w:left w:val="single" w:sz="4" w:space="0" w:color="auto"/>
              <w:bottom w:val="single" w:sz="4" w:space="0" w:color="auto"/>
              <w:right w:val="single" w:sz="4" w:space="0" w:color="auto"/>
            </w:tcBorders>
            <w:hideMark/>
          </w:tcPr>
          <w:p w14:paraId="399B027E" w14:textId="77777777" w:rsidR="00412815" w:rsidRPr="000702BF" w:rsidRDefault="00412815" w:rsidP="00AE3F12">
            <w:pPr>
              <w:pStyle w:val="TAC"/>
            </w:pPr>
            <w:r w:rsidRPr="000702BF">
              <w:t>n256</w:t>
            </w:r>
          </w:p>
        </w:tc>
        <w:tc>
          <w:tcPr>
            <w:tcW w:w="1480" w:type="dxa"/>
            <w:tcBorders>
              <w:top w:val="single" w:sz="4" w:space="0" w:color="auto"/>
              <w:left w:val="single" w:sz="4" w:space="0" w:color="auto"/>
              <w:bottom w:val="single" w:sz="4" w:space="0" w:color="auto"/>
              <w:right w:val="single" w:sz="4" w:space="0" w:color="auto"/>
            </w:tcBorders>
          </w:tcPr>
          <w:p w14:paraId="0ABB6834" w14:textId="6F8CC1CC" w:rsidR="00412815" w:rsidRPr="000702BF" w:rsidRDefault="00412815" w:rsidP="00AE3F12">
            <w:pPr>
              <w:pStyle w:val="TAC"/>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c>
          <w:tcPr>
            <w:tcW w:w="1721" w:type="dxa"/>
            <w:tcBorders>
              <w:top w:val="single" w:sz="4" w:space="0" w:color="auto"/>
              <w:left w:val="single" w:sz="4" w:space="0" w:color="auto"/>
              <w:bottom w:val="single" w:sz="4" w:space="0" w:color="auto"/>
              <w:right w:val="single" w:sz="4" w:space="0" w:color="auto"/>
            </w:tcBorders>
          </w:tcPr>
          <w:p w14:paraId="529950DB" w14:textId="24177AA7" w:rsidR="00412815" w:rsidRPr="000702BF" w:rsidRDefault="00412815" w:rsidP="00AE3F12">
            <w:pPr>
              <w:pStyle w:val="TAC"/>
            </w:pPr>
            <w:r w:rsidRPr="000702BF">
              <w:t>Table</w:t>
            </w:r>
            <w:r w:rsidR="008D0E0E" w:rsidRPr="000702BF">
              <w:t xml:space="preserve"> </w:t>
            </w:r>
            <w:r w:rsidRPr="000702BF">
              <w:t>6.2.3.15-1</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p>
        </w:tc>
        <w:tc>
          <w:tcPr>
            <w:tcW w:w="1423" w:type="dxa"/>
            <w:tcBorders>
              <w:top w:val="single" w:sz="4" w:space="0" w:color="auto"/>
              <w:left w:val="single" w:sz="4" w:space="0" w:color="auto"/>
              <w:bottom w:val="single" w:sz="4" w:space="0" w:color="auto"/>
              <w:right w:val="single" w:sz="4" w:space="0" w:color="auto"/>
            </w:tcBorders>
            <w:hideMark/>
          </w:tcPr>
          <w:p w14:paraId="5EBFC3B7" w14:textId="1EF4FA54" w:rsidR="00412815" w:rsidRPr="000702BF" w:rsidRDefault="00412815" w:rsidP="00AE3F12">
            <w:pPr>
              <w:pStyle w:val="TAC"/>
            </w:pPr>
            <w:r w:rsidRPr="000702BF">
              <w:t>Clause</w:t>
            </w:r>
            <w:r w:rsidR="008D0E0E" w:rsidRPr="000702BF">
              <w:t xml:space="preserve"> </w:t>
            </w:r>
            <w:r w:rsidRPr="000702BF">
              <w:t>6.2.3.</w:t>
            </w:r>
            <w:r w:rsidR="001265E6" w:rsidRPr="000702BF">
              <w:t>15</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Pr="000702BF">
              <w:rPr>
                <w:vertAlign w:val="superscript"/>
              </w:rPr>
              <w:t>2</w:t>
            </w:r>
          </w:p>
        </w:tc>
      </w:tr>
      <w:tr w:rsidR="00412815" w:rsidRPr="000702BF" w14:paraId="5B7B5321"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tcPr>
          <w:p w14:paraId="675AE7D2" w14:textId="77777777" w:rsidR="00412815" w:rsidRPr="000702BF" w:rsidRDefault="00412815" w:rsidP="00AE3F12">
            <w:pPr>
              <w:pStyle w:val="TAC"/>
            </w:pPr>
            <w:r w:rsidRPr="000702BF">
              <w:t>NS_02N</w:t>
            </w:r>
          </w:p>
        </w:tc>
        <w:tc>
          <w:tcPr>
            <w:tcW w:w="1894" w:type="dxa"/>
            <w:tcBorders>
              <w:top w:val="single" w:sz="4" w:space="0" w:color="auto"/>
              <w:left w:val="single" w:sz="4" w:space="0" w:color="auto"/>
              <w:bottom w:val="single" w:sz="4" w:space="0" w:color="auto"/>
              <w:right w:val="single" w:sz="4" w:space="0" w:color="auto"/>
            </w:tcBorders>
          </w:tcPr>
          <w:p w14:paraId="257C5B1A" w14:textId="77777777" w:rsidR="00412815" w:rsidRPr="000702BF" w:rsidRDefault="00412815" w:rsidP="00AE3F12">
            <w:pPr>
              <w:pStyle w:val="TAC"/>
            </w:pPr>
            <w:r w:rsidRPr="000702BF">
              <w:t>6.5.3.3.2</w:t>
            </w:r>
          </w:p>
        </w:tc>
        <w:tc>
          <w:tcPr>
            <w:tcW w:w="1883" w:type="dxa"/>
            <w:tcBorders>
              <w:top w:val="single" w:sz="4" w:space="0" w:color="auto"/>
              <w:left w:val="single" w:sz="4" w:space="0" w:color="auto"/>
              <w:bottom w:val="single" w:sz="4" w:space="0" w:color="auto"/>
              <w:right w:val="single" w:sz="4" w:space="0" w:color="auto"/>
            </w:tcBorders>
          </w:tcPr>
          <w:p w14:paraId="2EBFB8EE" w14:textId="77777777" w:rsidR="00412815" w:rsidRPr="000702BF" w:rsidRDefault="00412815" w:rsidP="00AE3F12">
            <w:pPr>
              <w:pStyle w:val="TAC"/>
            </w:pPr>
            <w:r w:rsidRPr="000702BF">
              <w:t>n255</w:t>
            </w:r>
          </w:p>
        </w:tc>
        <w:tc>
          <w:tcPr>
            <w:tcW w:w="1480" w:type="dxa"/>
            <w:tcBorders>
              <w:top w:val="single" w:sz="4" w:space="0" w:color="auto"/>
              <w:left w:val="single" w:sz="4" w:space="0" w:color="auto"/>
              <w:bottom w:val="single" w:sz="4" w:space="0" w:color="auto"/>
              <w:right w:val="single" w:sz="4" w:space="0" w:color="auto"/>
            </w:tcBorders>
          </w:tcPr>
          <w:p w14:paraId="0C265D0D" w14:textId="67B43DC7" w:rsidR="00412815" w:rsidRPr="000702BF" w:rsidRDefault="00412815" w:rsidP="00AE3F12">
            <w:pPr>
              <w:pStyle w:val="TAC"/>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c>
          <w:tcPr>
            <w:tcW w:w="1721" w:type="dxa"/>
            <w:tcBorders>
              <w:top w:val="single" w:sz="4" w:space="0" w:color="auto"/>
              <w:left w:val="single" w:sz="4" w:space="0" w:color="auto"/>
              <w:bottom w:val="single" w:sz="4" w:space="0" w:color="auto"/>
              <w:right w:val="single" w:sz="4" w:space="0" w:color="auto"/>
            </w:tcBorders>
          </w:tcPr>
          <w:p w14:paraId="36CC865A" w14:textId="77777777" w:rsidR="00412815" w:rsidRPr="000702BF" w:rsidRDefault="00412815" w:rsidP="00AE3F12">
            <w:pPr>
              <w:pStyle w:val="TAC"/>
            </w:pPr>
          </w:p>
        </w:tc>
        <w:tc>
          <w:tcPr>
            <w:tcW w:w="1423" w:type="dxa"/>
            <w:tcBorders>
              <w:top w:val="single" w:sz="4" w:space="0" w:color="auto"/>
              <w:left w:val="single" w:sz="4" w:space="0" w:color="auto"/>
              <w:bottom w:val="single" w:sz="4" w:space="0" w:color="auto"/>
              <w:right w:val="single" w:sz="4" w:space="0" w:color="auto"/>
            </w:tcBorders>
          </w:tcPr>
          <w:p w14:paraId="5F4B013C" w14:textId="77777777" w:rsidR="00412815" w:rsidRPr="000702BF" w:rsidRDefault="00412815" w:rsidP="00AE3F12">
            <w:pPr>
              <w:pStyle w:val="TAC"/>
            </w:pPr>
            <w:r w:rsidRPr="000702BF">
              <w:t>N/A</w:t>
            </w:r>
          </w:p>
        </w:tc>
      </w:tr>
      <w:tr w:rsidR="00412815" w:rsidRPr="000702BF" w14:paraId="304CBEA7" w14:textId="77777777" w:rsidTr="008D0E0E">
        <w:trPr>
          <w:jc w:val="center"/>
        </w:trPr>
        <w:tc>
          <w:tcPr>
            <w:tcW w:w="1379" w:type="dxa"/>
            <w:tcBorders>
              <w:top w:val="single" w:sz="4" w:space="0" w:color="auto"/>
              <w:left w:val="single" w:sz="4" w:space="0" w:color="auto"/>
              <w:bottom w:val="single" w:sz="4" w:space="0" w:color="auto"/>
              <w:right w:val="single" w:sz="4" w:space="0" w:color="auto"/>
            </w:tcBorders>
          </w:tcPr>
          <w:p w14:paraId="25310E41" w14:textId="77777777" w:rsidR="00412815" w:rsidRPr="000702BF" w:rsidRDefault="00412815" w:rsidP="00AE3F12">
            <w:pPr>
              <w:pStyle w:val="TAC"/>
            </w:pPr>
            <w:r w:rsidRPr="000702BF">
              <w:t>NS_100</w:t>
            </w:r>
          </w:p>
        </w:tc>
        <w:tc>
          <w:tcPr>
            <w:tcW w:w="1894" w:type="dxa"/>
            <w:tcBorders>
              <w:top w:val="single" w:sz="4" w:space="0" w:color="auto"/>
              <w:left w:val="single" w:sz="4" w:space="0" w:color="auto"/>
              <w:bottom w:val="single" w:sz="4" w:space="0" w:color="auto"/>
              <w:right w:val="single" w:sz="4" w:space="0" w:color="auto"/>
            </w:tcBorders>
          </w:tcPr>
          <w:p w14:paraId="65FC915A" w14:textId="169A2754" w:rsidR="00412815" w:rsidRPr="000702BF" w:rsidRDefault="00412815" w:rsidP="00AE3F12">
            <w:pPr>
              <w:pStyle w:val="TAC"/>
            </w:pPr>
            <w:r w:rsidRPr="000702BF">
              <w:rPr>
                <w:snapToGrid w:val="0"/>
              </w:rPr>
              <w:t>6.5.2.4.2</w:t>
            </w:r>
            <w:r w:rsidR="008D0E0E" w:rsidRPr="000702BF">
              <w:rPr>
                <w:snapToGrid w:val="0"/>
              </w:rPr>
              <w:t xml:space="preserve"> </w:t>
            </w:r>
            <w:r w:rsidRPr="000702BF">
              <w:rPr>
                <w:snapToGrid w:val="0"/>
              </w:rPr>
              <w:t>in</w:t>
            </w:r>
            <w:r w:rsidR="008D0E0E" w:rsidRPr="000702BF">
              <w:rPr>
                <w:snapToGrid w:val="0"/>
              </w:rPr>
              <w:t xml:space="preserve"> </w:t>
            </w:r>
            <w:r w:rsidRPr="000702BF">
              <w:t>3GPP</w:t>
            </w:r>
            <w:r w:rsidR="008D0E0E" w:rsidRPr="000702BF">
              <w:t xml:space="preserve"> </w:t>
            </w:r>
            <w:r w:rsidRPr="000702BF">
              <w:rPr>
                <w:snapToGrid w:val="0"/>
              </w:rPr>
              <w:t>TS</w:t>
            </w:r>
            <w:r w:rsidR="008D0E0E" w:rsidRPr="000702BF">
              <w:rPr>
                <w:snapToGrid w:val="0"/>
              </w:rPr>
              <w:t xml:space="preserve"> </w:t>
            </w:r>
            <w:r w:rsidRPr="000702BF">
              <w:rPr>
                <w:snapToGrid w:val="0"/>
              </w:rPr>
              <w:t>38.101-1</w:t>
            </w:r>
            <w:r w:rsidR="008D0E0E" w:rsidRPr="000702BF">
              <w:rPr>
                <w:snapToGrid w:val="0"/>
              </w:rPr>
              <w:t xml:space="preserve"> </w:t>
            </w:r>
            <w:r w:rsidRPr="000702BF">
              <w:t>[5]</w:t>
            </w:r>
          </w:p>
        </w:tc>
        <w:tc>
          <w:tcPr>
            <w:tcW w:w="1883" w:type="dxa"/>
            <w:tcBorders>
              <w:top w:val="single" w:sz="4" w:space="0" w:color="auto"/>
              <w:left w:val="single" w:sz="4" w:space="0" w:color="auto"/>
              <w:bottom w:val="single" w:sz="4" w:space="0" w:color="auto"/>
              <w:right w:val="single" w:sz="4" w:space="0" w:color="auto"/>
            </w:tcBorders>
          </w:tcPr>
          <w:p w14:paraId="25611D50" w14:textId="77777777" w:rsidR="00412815" w:rsidRPr="000702BF" w:rsidRDefault="00412815" w:rsidP="00AE3F12">
            <w:pPr>
              <w:pStyle w:val="TAC"/>
            </w:pPr>
            <w:r w:rsidRPr="000702BF">
              <w:t>n256</w:t>
            </w:r>
            <w:r w:rsidRPr="000702BF">
              <w:rPr>
                <w:vertAlign w:val="superscript"/>
              </w:rPr>
              <w:t>1</w:t>
            </w:r>
          </w:p>
        </w:tc>
        <w:tc>
          <w:tcPr>
            <w:tcW w:w="1480" w:type="dxa"/>
            <w:tcBorders>
              <w:top w:val="single" w:sz="4" w:space="0" w:color="auto"/>
              <w:left w:val="single" w:sz="4" w:space="0" w:color="auto"/>
              <w:bottom w:val="single" w:sz="4" w:space="0" w:color="auto"/>
              <w:right w:val="single" w:sz="4" w:space="0" w:color="auto"/>
            </w:tcBorders>
          </w:tcPr>
          <w:p w14:paraId="19AE43F5" w14:textId="77777777" w:rsidR="00412815" w:rsidRPr="000702BF" w:rsidRDefault="00412815" w:rsidP="00AE3F12">
            <w:pPr>
              <w:pStyle w:val="TAC"/>
            </w:pPr>
          </w:p>
        </w:tc>
        <w:tc>
          <w:tcPr>
            <w:tcW w:w="1721" w:type="dxa"/>
            <w:tcBorders>
              <w:top w:val="single" w:sz="4" w:space="0" w:color="auto"/>
              <w:left w:val="single" w:sz="4" w:space="0" w:color="auto"/>
              <w:bottom w:val="single" w:sz="4" w:space="0" w:color="auto"/>
              <w:right w:val="single" w:sz="4" w:space="0" w:color="auto"/>
            </w:tcBorders>
          </w:tcPr>
          <w:p w14:paraId="4D71C2D4" w14:textId="77777777" w:rsidR="00412815" w:rsidRPr="000702BF" w:rsidRDefault="00412815" w:rsidP="00AE3F12">
            <w:pPr>
              <w:pStyle w:val="TAC"/>
            </w:pPr>
          </w:p>
        </w:tc>
        <w:tc>
          <w:tcPr>
            <w:tcW w:w="1423" w:type="dxa"/>
            <w:tcBorders>
              <w:top w:val="single" w:sz="4" w:space="0" w:color="auto"/>
              <w:left w:val="single" w:sz="4" w:space="0" w:color="auto"/>
              <w:bottom w:val="single" w:sz="4" w:space="0" w:color="auto"/>
              <w:right w:val="single" w:sz="4" w:space="0" w:color="auto"/>
            </w:tcBorders>
          </w:tcPr>
          <w:p w14:paraId="204C1B08" w14:textId="77777777" w:rsidR="00412815" w:rsidRPr="000702BF" w:rsidRDefault="00412815" w:rsidP="00AE3F12">
            <w:pPr>
              <w:pStyle w:val="TAC"/>
            </w:pPr>
            <w:r w:rsidRPr="000702BF">
              <w:t>Table</w:t>
            </w:r>
          </w:p>
          <w:p w14:paraId="22B5B77B" w14:textId="26B9FC14" w:rsidR="00412815" w:rsidRPr="000702BF" w:rsidRDefault="00412815" w:rsidP="00AE3F12">
            <w:pPr>
              <w:pStyle w:val="TAC"/>
            </w:pPr>
            <w:r w:rsidRPr="000702BF">
              <w:t>6.2.3.1-2</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p>
        </w:tc>
      </w:tr>
      <w:tr w:rsidR="00412815" w:rsidRPr="000702BF" w14:paraId="597F6009" w14:textId="77777777" w:rsidTr="008D0E0E">
        <w:trPr>
          <w:jc w:val="center"/>
        </w:trPr>
        <w:tc>
          <w:tcPr>
            <w:tcW w:w="9780" w:type="dxa"/>
            <w:gridSpan w:val="6"/>
            <w:tcBorders>
              <w:top w:val="single" w:sz="4" w:space="0" w:color="auto"/>
              <w:left w:val="single" w:sz="4" w:space="0" w:color="auto"/>
              <w:bottom w:val="single" w:sz="4" w:space="0" w:color="auto"/>
              <w:right w:val="single" w:sz="4" w:space="0" w:color="auto"/>
            </w:tcBorders>
          </w:tcPr>
          <w:p w14:paraId="0B3AE5C3" w14:textId="3ED54ACD" w:rsidR="00412815" w:rsidRPr="000702BF" w:rsidRDefault="00412815" w:rsidP="00AE3F12">
            <w:pPr>
              <w:pStyle w:val="TAN"/>
            </w:pPr>
            <w:r w:rsidRPr="000702BF">
              <w:t>NOTE</w:t>
            </w:r>
            <w:r w:rsidR="008D0E0E" w:rsidRPr="000702BF">
              <w:t xml:space="preserve"> </w:t>
            </w:r>
            <w:r w:rsidRPr="000702BF">
              <w:t>1:</w:t>
            </w:r>
            <w:r w:rsidRPr="000702BF">
              <w:tab/>
              <w:t>This</w:t>
            </w:r>
            <w:r w:rsidR="008D0E0E" w:rsidRPr="000702BF">
              <w:t xml:space="preserve"> </w:t>
            </w:r>
            <w:r w:rsidRPr="000702BF">
              <w:t>NS</w:t>
            </w:r>
            <w:r w:rsidR="008D0E0E" w:rsidRPr="000702BF">
              <w:t xml:space="preserve"> </w:t>
            </w:r>
            <w:r w:rsidRPr="000702BF">
              <w:t>can</w:t>
            </w:r>
            <w:r w:rsidR="008D0E0E" w:rsidRPr="000702BF">
              <w:t xml:space="preserve"> </w:t>
            </w:r>
            <w:r w:rsidRPr="000702BF">
              <w:t>be</w:t>
            </w:r>
            <w:r w:rsidR="008D0E0E" w:rsidRPr="000702BF">
              <w:t xml:space="preserve"> </w:t>
            </w:r>
            <w:r w:rsidRPr="000702BF">
              <w:t>signalled</w:t>
            </w:r>
            <w:r w:rsidR="008D0E0E" w:rsidRPr="000702BF">
              <w:t xml:space="preserve"> </w:t>
            </w:r>
            <w:r w:rsidRPr="000702BF">
              <w:t>for</w:t>
            </w:r>
            <w:r w:rsidR="008D0E0E" w:rsidRPr="000702BF">
              <w:t xml:space="preserve"> </w:t>
            </w:r>
            <w:r w:rsidRPr="000702BF">
              <w:t>NR</w:t>
            </w:r>
            <w:r w:rsidR="008D0E0E" w:rsidRPr="000702BF">
              <w:t xml:space="preserve"> </w:t>
            </w:r>
            <w:r w:rsidRPr="000702BF">
              <w:t>bands</w:t>
            </w:r>
            <w:r w:rsidR="008D0E0E" w:rsidRPr="000702BF">
              <w:t xml:space="preserve"> </w:t>
            </w:r>
            <w:r w:rsidRPr="000702BF">
              <w:t>that</w:t>
            </w:r>
            <w:r w:rsidR="008D0E0E" w:rsidRPr="000702BF">
              <w:t xml:space="preserve"> </w:t>
            </w:r>
            <w:r w:rsidRPr="000702BF">
              <w:t>have</w:t>
            </w:r>
            <w:r w:rsidR="008D0E0E" w:rsidRPr="000702BF">
              <w:t xml:space="preserve"> </w:t>
            </w:r>
            <w:r w:rsidRPr="000702BF">
              <w:t>UTRA</w:t>
            </w:r>
            <w:r w:rsidR="008D0E0E" w:rsidRPr="000702BF">
              <w:t xml:space="preserve"> </w:t>
            </w:r>
            <w:r w:rsidRPr="000702BF">
              <w:t>services</w:t>
            </w:r>
            <w:r w:rsidR="008D0E0E" w:rsidRPr="000702BF">
              <w:t xml:space="preserve"> </w:t>
            </w:r>
            <w:r w:rsidRPr="000702BF">
              <w:t>deployed.</w:t>
            </w:r>
          </w:p>
          <w:p w14:paraId="6D8D1C30" w14:textId="3EB48927" w:rsidR="00412815" w:rsidRPr="000702BF" w:rsidRDefault="00412815" w:rsidP="00AE3F12">
            <w:pPr>
              <w:pStyle w:val="TAN"/>
            </w:pPr>
            <w:r w:rsidRPr="000702BF">
              <w:rPr>
                <w:rFonts w:hint="eastAsia"/>
              </w:rPr>
              <w:t>N</w:t>
            </w:r>
            <w:r w:rsidRPr="000702BF">
              <w:t>OTE</w:t>
            </w:r>
            <w:r w:rsidR="008D0E0E" w:rsidRPr="000702BF">
              <w:t xml:space="preserve"> </w:t>
            </w:r>
            <w:r w:rsidRPr="000702BF">
              <w:t>2:</w:t>
            </w:r>
            <w:r w:rsidR="008D0E0E" w:rsidRPr="000702BF">
              <w:t xml:space="preserve"> </w:t>
            </w:r>
            <w:r w:rsidRPr="000702BF">
              <w:tab/>
              <w:t>A-MPR</w:t>
            </w:r>
            <w:r w:rsidR="008D0E0E" w:rsidRPr="000702BF">
              <w:t xml:space="preserve"> </w:t>
            </w:r>
            <w:r w:rsidRPr="000702BF">
              <w:t>for</w:t>
            </w:r>
            <w:r w:rsidR="008D0E0E" w:rsidRPr="000702BF">
              <w:t xml:space="preserve"> </w:t>
            </w:r>
            <w:r w:rsidRPr="000702BF">
              <w:t>the</w:t>
            </w:r>
            <w:r w:rsidR="008D0E0E" w:rsidRPr="000702BF">
              <w:t xml:space="preserve"> </w:t>
            </w:r>
            <w:r w:rsidRPr="000702BF">
              <w:t>upper</w:t>
            </w:r>
            <w:r w:rsidR="008D0E0E" w:rsidRPr="000702BF">
              <w:t xml:space="preserve"> </w:t>
            </w:r>
            <w:r w:rsidRPr="000702BF">
              <w:t>5</w:t>
            </w:r>
            <w:r w:rsidR="008D0E0E" w:rsidRPr="000702BF">
              <w:t xml:space="preserve"> </w:t>
            </w:r>
            <w:r w:rsidRPr="000702BF">
              <w:t>MHz</w:t>
            </w:r>
            <w:r w:rsidR="008D0E0E" w:rsidRPr="000702BF">
              <w:t xml:space="preserve"> </w:t>
            </w:r>
            <w:r w:rsidRPr="000702BF">
              <w:t>of</w:t>
            </w:r>
            <w:r w:rsidR="008D0E0E" w:rsidRPr="000702BF">
              <w:t xml:space="preserve"> </w:t>
            </w:r>
            <w:r w:rsidRPr="000702BF">
              <w:t>the</w:t>
            </w:r>
            <w:r w:rsidR="008D0E0E" w:rsidRPr="000702BF">
              <w:t xml:space="preserve"> </w:t>
            </w:r>
            <w:r w:rsidRPr="000702BF">
              <w:t>band</w:t>
            </w:r>
            <w:r w:rsidR="008D0E0E" w:rsidRPr="000702BF">
              <w:t xml:space="preserve"> </w:t>
            </w:r>
            <w:r w:rsidRPr="000702BF">
              <w:t>is</w:t>
            </w:r>
            <w:r w:rsidR="008D0E0E" w:rsidRPr="000702BF">
              <w:t xml:space="preserve"> </w:t>
            </w:r>
            <w:r w:rsidRPr="000702BF">
              <w:t>not</w:t>
            </w:r>
            <w:r w:rsidR="008D0E0E" w:rsidRPr="000702BF">
              <w:t xml:space="preserve"> </w:t>
            </w:r>
            <w:r w:rsidRPr="000702BF">
              <w:t>specified,</w:t>
            </w:r>
            <w:r w:rsidR="008D0E0E" w:rsidRPr="000702BF">
              <w:t xml:space="preserve"> </w:t>
            </w:r>
            <w:r w:rsidRPr="000702BF">
              <w:t>and</w:t>
            </w:r>
            <w:r w:rsidR="008D0E0E" w:rsidRPr="000702BF">
              <w:t xml:space="preserve"> </w:t>
            </w:r>
            <w:r w:rsidRPr="000702BF">
              <w:t>therefore</w:t>
            </w:r>
            <w:r w:rsidR="008D0E0E" w:rsidRPr="000702BF">
              <w:t xml:space="preserve"> </w:t>
            </w:r>
            <w:r w:rsidRPr="000702BF">
              <w:t>shall</w:t>
            </w:r>
            <w:r w:rsidR="008D0E0E" w:rsidRPr="000702BF">
              <w:t xml:space="preserve"> </w:t>
            </w:r>
            <w:r w:rsidRPr="000702BF">
              <w:t>be</w:t>
            </w:r>
            <w:r w:rsidR="008D0E0E" w:rsidRPr="000702BF">
              <w:t xml:space="preserve"> </w:t>
            </w:r>
            <w:r w:rsidRPr="000702BF">
              <w:t>used</w:t>
            </w:r>
            <w:r w:rsidR="008D0E0E" w:rsidRPr="000702BF">
              <w:t xml:space="preserve"> </w:t>
            </w:r>
            <w:r w:rsidRPr="000702BF">
              <w:t>as</w:t>
            </w:r>
            <w:r w:rsidR="008D0E0E" w:rsidRPr="000702BF">
              <w:t xml:space="preserve"> </w:t>
            </w:r>
            <w:r w:rsidRPr="000702BF">
              <w:t>a</w:t>
            </w:r>
            <w:r w:rsidR="008D0E0E" w:rsidRPr="000702BF">
              <w:t xml:space="preserve"> </w:t>
            </w:r>
            <w:r w:rsidRPr="000702BF">
              <w:t>guard</w:t>
            </w:r>
            <w:r w:rsidR="008D0E0E" w:rsidRPr="000702BF">
              <w:t xml:space="preserve"> </w:t>
            </w:r>
            <w:r w:rsidRPr="000702BF">
              <w:t>band.</w:t>
            </w:r>
          </w:p>
        </w:tc>
      </w:tr>
    </w:tbl>
    <w:p w14:paraId="73E9E436" w14:textId="77777777" w:rsidR="001B6141" w:rsidRPr="000702BF" w:rsidRDefault="001B6141" w:rsidP="00412815"/>
    <w:p w14:paraId="06942A31" w14:textId="404D635E" w:rsidR="00412815" w:rsidRPr="000702BF" w:rsidRDefault="00412815" w:rsidP="00412815">
      <w:r w:rsidRPr="000702BF">
        <w:lastRenderedPageBreak/>
        <w:t xml:space="preserve">[The NS_01 label with the field </w:t>
      </w:r>
      <w:r w:rsidRPr="000702BF">
        <w:rPr>
          <w:i/>
        </w:rPr>
        <w:t>additionalPmax</w:t>
      </w:r>
      <w:r w:rsidRPr="000702BF">
        <w:t xml:space="preserve"> [8] absent is default for all N</w:t>
      </w:r>
      <w:r w:rsidRPr="000702BF">
        <w:rPr>
          <w:rFonts w:hint="eastAsia"/>
        </w:rPr>
        <w:t>TN</w:t>
      </w:r>
      <w:r w:rsidRPr="000702BF">
        <w:t xml:space="preserve"> satellite bands.]</w:t>
      </w:r>
    </w:p>
    <w:p w14:paraId="4CCEA02F" w14:textId="77777777" w:rsidR="00412815" w:rsidRPr="000702BF" w:rsidRDefault="00412815" w:rsidP="00412815">
      <w:pPr>
        <w:pStyle w:val="TH"/>
      </w:pPr>
      <w:r w:rsidRPr="000702BF">
        <w:t>Table 6.2.3.3.1-2: Mapping of network signalling label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031"/>
        <w:gridCol w:w="1075"/>
        <w:gridCol w:w="1075"/>
        <w:gridCol w:w="1075"/>
        <w:gridCol w:w="1074"/>
        <w:gridCol w:w="1074"/>
        <w:gridCol w:w="1074"/>
        <w:gridCol w:w="1074"/>
        <w:gridCol w:w="1076"/>
      </w:tblGrid>
      <w:tr w:rsidR="00412815" w:rsidRPr="000702BF" w14:paraId="54D11F00" w14:textId="77777777" w:rsidTr="008D0E0E">
        <w:trPr>
          <w:jc w:val="center"/>
        </w:trPr>
        <w:tc>
          <w:tcPr>
            <w:tcW w:w="535" w:type="pct"/>
            <w:tcBorders>
              <w:top w:val="single" w:sz="4" w:space="0" w:color="auto"/>
              <w:left w:val="single" w:sz="4" w:space="0" w:color="auto"/>
              <w:bottom w:val="nil"/>
              <w:right w:val="single" w:sz="4" w:space="0" w:color="auto"/>
            </w:tcBorders>
            <w:vAlign w:val="center"/>
            <w:hideMark/>
          </w:tcPr>
          <w:p w14:paraId="2DE3F9AD" w14:textId="6D289A87" w:rsidR="00412815" w:rsidRPr="000702BF" w:rsidRDefault="00412815" w:rsidP="00AE3F12">
            <w:pPr>
              <w:pStyle w:val="TAH"/>
            </w:pPr>
            <w:r w:rsidRPr="000702BF">
              <w:t>NR</w:t>
            </w:r>
            <w:r w:rsidR="008D0E0E" w:rsidRPr="000702BF">
              <w:t xml:space="preserve"> </w:t>
            </w:r>
            <w:r w:rsidRPr="000702BF">
              <w:t>satellite</w:t>
            </w:r>
            <w:r w:rsidR="008D0E0E" w:rsidRPr="000702BF">
              <w:t xml:space="preserve"> </w:t>
            </w:r>
            <w:r w:rsidRPr="000702BF">
              <w:t>band</w:t>
            </w:r>
          </w:p>
        </w:tc>
        <w:tc>
          <w:tcPr>
            <w:tcW w:w="4465" w:type="pct"/>
            <w:gridSpan w:val="8"/>
            <w:tcBorders>
              <w:top w:val="single" w:sz="4" w:space="0" w:color="auto"/>
              <w:left w:val="single" w:sz="4" w:space="0" w:color="auto"/>
              <w:bottom w:val="single" w:sz="4" w:space="0" w:color="auto"/>
              <w:right w:val="single" w:sz="4" w:space="0" w:color="auto"/>
            </w:tcBorders>
            <w:hideMark/>
          </w:tcPr>
          <w:p w14:paraId="1DEE2A15" w14:textId="1059C944" w:rsidR="00412815" w:rsidRPr="000702BF" w:rsidRDefault="00412815" w:rsidP="00AE3F12">
            <w:pPr>
              <w:pStyle w:val="TAH"/>
            </w:pPr>
            <w:r w:rsidRPr="000702BF">
              <w:t>Value</w:t>
            </w:r>
            <w:r w:rsidR="008D0E0E" w:rsidRPr="000702BF">
              <w:t xml:space="preserve"> </w:t>
            </w:r>
            <w:r w:rsidRPr="000702BF">
              <w:t>of</w:t>
            </w:r>
            <w:r w:rsidR="008D0E0E" w:rsidRPr="000702BF">
              <w:t xml:space="preserve"> </w:t>
            </w:r>
            <w:r w:rsidRPr="000702BF">
              <w:t>additionalSpectrumEmission</w:t>
            </w:r>
          </w:p>
        </w:tc>
      </w:tr>
      <w:tr w:rsidR="00412815" w:rsidRPr="000702BF" w14:paraId="44BC98F2" w14:textId="77777777" w:rsidTr="008D0E0E">
        <w:trPr>
          <w:jc w:val="center"/>
        </w:trPr>
        <w:tc>
          <w:tcPr>
            <w:tcW w:w="535" w:type="pct"/>
            <w:tcBorders>
              <w:top w:val="nil"/>
              <w:left w:val="single" w:sz="4" w:space="0" w:color="auto"/>
              <w:bottom w:val="single" w:sz="4" w:space="0" w:color="auto"/>
              <w:right w:val="single" w:sz="4" w:space="0" w:color="auto"/>
            </w:tcBorders>
            <w:vAlign w:val="center"/>
            <w:hideMark/>
          </w:tcPr>
          <w:p w14:paraId="759F25C1" w14:textId="77777777" w:rsidR="00412815" w:rsidRPr="000702BF" w:rsidRDefault="00412815" w:rsidP="00AE3F12">
            <w:pPr>
              <w:pStyle w:val="TAH"/>
            </w:pPr>
          </w:p>
        </w:tc>
        <w:tc>
          <w:tcPr>
            <w:tcW w:w="558" w:type="pct"/>
            <w:tcBorders>
              <w:top w:val="single" w:sz="4" w:space="0" w:color="auto"/>
              <w:left w:val="single" w:sz="4" w:space="0" w:color="auto"/>
              <w:bottom w:val="single" w:sz="4" w:space="0" w:color="auto"/>
              <w:right w:val="single" w:sz="4" w:space="0" w:color="auto"/>
            </w:tcBorders>
            <w:hideMark/>
          </w:tcPr>
          <w:p w14:paraId="75784662" w14:textId="77777777" w:rsidR="00412815" w:rsidRPr="000702BF" w:rsidRDefault="00412815" w:rsidP="00AE3F12">
            <w:pPr>
              <w:pStyle w:val="TAC"/>
              <w:rPr>
                <w:rFonts w:eastAsia="DengXian" w:cs="Arial"/>
                <w:b/>
              </w:rPr>
            </w:pPr>
            <w:r w:rsidRPr="000702BF">
              <w:rPr>
                <w:rFonts w:cs="Arial"/>
                <w:b/>
              </w:rPr>
              <w:t>0</w:t>
            </w:r>
          </w:p>
        </w:tc>
        <w:tc>
          <w:tcPr>
            <w:tcW w:w="558" w:type="pct"/>
            <w:tcBorders>
              <w:top w:val="single" w:sz="4" w:space="0" w:color="auto"/>
              <w:left w:val="single" w:sz="4" w:space="0" w:color="auto"/>
              <w:bottom w:val="single" w:sz="4" w:space="0" w:color="auto"/>
              <w:right w:val="single" w:sz="4" w:space="0" w:color="auto"/>
            </w:tcBorders>
            <w:hideMark/>
          </w:tcPr>
          <w:p w14:paraId="223125C0" w14:textId="77777777" w:rsidR="00412815" w:rsidRPr="000702BF" w:rsidRDefault="00412815" w:rsidP="00AE3F12">
            <w:pPr>
              <w:pStyle w:val="TAC"/>
              <w:rPr>
                <w:rFonts w:cs="Arial"/>
                <w:b/>
              </w:rPr>
            </w:pPr>
            <w:r w:rsidRPr="000702BF">
              <w:rPr>
                <w:rFonts w:cs="Arial"/>
                <w:b/>
              </w:rPr>
              <w:t>1</w:t>
            </w:r>
          </w:p>
        </w:tc>
        <w:tc>
          <w:tcPr>
            <w:tcW w:w="558" w:type="pct"/>
            <w:tcBorders>
              <w:top w:val="single" w:sz="4" w:space="0" w:color="auto"/>
              <w:left w:val="single" w:sz="4" w:space="0" w:color="auto"/>
              <w:bottom w:val="single" w:sz="4" w:space="0" w:color="auto"/>
              <w:right w:val="single" w:sz="4" w:space="0" w:color="auto"/>
            </w:tcBorders>
            <w:hideMark/>
          </w:tcPr>
          <w:p w14:paraId="5281EBE0" w14:textId="77777777" w:rsidR="00412815" w:rsidRPr="000702BF" w:rsidRDefault="00412815" w:rsidP="00AE3F12">
            <w:pPr>
              <w:pStyle w:val="TAC"/>
              <w:rPr>
                <w:rFonts w:cs="Arial"/>
                <w:b/>
              </w:rPr>
            </w:pPr>
            <w:r w:rsidRPr="000702BF">
              <w:rPr>
                <w:rFonts w:cs="Arial"/>
                <w:b/>
              </w:rPr>
              <w:t>2</w:t>
            </w:r>
          </w:p>
        </w:tc>
        <w:tc>
          <w:tcPr>
            <w:tcW w:w="558" w:type="pct"/>
            <w:tcBorders>
              <w:top w:val="single" w:sz="4" w:space="0" w:color="auto"/>
              <w:left w:val="single" w:sz="4" w:space="0" w:color="auto"/>
              <w:bottom w:val="single" w:sz="4" w:space="0" w:color="auto"/>
              <w:right w:val="single" w:sz="4" w:space="0" w:color="auto"/>
            </w:tcBorders>
            <w:hideMark/>
          </w:tcPr>
          <w:p w14:paraId="5D42C1E5" w14:textId="77777777" w:rsidR="00412815" w:rsidRPr="000702BF" w:rsidRDefault="00412815" w:rsidP="00AE3F12">
            <w:pPr>
              <w:pStyle w:val="TAC"/>
              <w:rPr>
                <w:rFonts w:cs="Arial"/>
                <w:b/>
              </w:rPr>
            </w:pPr>
            <w:r w:rsidRPr="000702BF">
              <w:rPr>
                <w:rFonts w:cs="Arial"/>
                <w:b/>
              </w:rPr>
              <w:t>3</w:t>
            </w:r>
          </w:p>
        </w:tc>
        <w:tc>
          <w:tcPr>
            <w:tcW w:w="558" w:type="pct"/>
            <w:tcBorders>
              <w:top w:val="single" w:sz="4" w:space="0" w:color="auto"/>
              <w:left w:val="single" w:sz="4" w:space="0" w:color="auto"/>
              <w:bottom w:val="single" w:sz="4" w:space="0" w:color="auto"/>
              <w:right w:val="single" w:sz="4" w:space="0" w:color="auto"/>
            </w:tcBorders>
            <w:hideMark/>
          </w:tcPr>
          <w:p w14:paraId="65156001" w14:textId="77777777" w:rsidR="00412815" w:rsidRPr="000702BF" w:rsidRDefault="00412815" w:rsidP="00AE3F12">
            <w:pPr>
              <w:pStyle w:val="TAC"/>
              <w:rPr>
                <w:rFonts w:cs="Arial"/>
                <w:b/>
              </w:rPr>
            </w:pPr>
            <w:r w:rsidRPr="000702BF">
              <w:rPr>
                <w:rFonts w:cs="Arial"/>
                <w:b/>
              </w:rPr>
              <w:t>4</w:t>
            </w:r>
          </w:p>
        </w:tc>
        <w:tc>
          <w:tcPr>
            <w:tcW w:w="558" w:type="pct"/>
            <w:tcBorders>
              <w:top w:val="single" w:sz="4" w:space="0" w:color="auto"/>
              <w:left w:val="single" w:sz="4" w:space="0" w:color="auto"/>
              <w:bottom w:val="single" w:sz="4" w:space="0" w:color="auto"/>
              <w:right w:val="single" w:sz="4" w:space="0" w:color="auto"/>
            </w:tcBorders>
            <w:hideMark/>
          </w:tcPr>
          <w:p w14:paraId="00110333" w14:textId="77777777" w:rsidR="00412815" w:rsidRPr="000702BF" w:rsidRDefault="00412815" w:rsidP="00AE3F12">
            <w:pPr>
              <w:pStyle w:val="TAC"/>
              <w:rPr>
                <w:rFonts w:cs="Arial"/>
                <w:b/>
              </w:rPr>
            </w:pPr>
            <w:r w:rsidRPr="000702BF">
              <w:rPr>
                <w:rFonts w:cs="Arial"/>
                <w:b/>
              </w:rPr>
              <w:t>5</w:t>
            </w:r>
          </w:p>
        </w:tc>
        <w:tc>
          <w:tcPr>
            <w:tcW w:w="558" w:type="pct"/>
            <w:tcBorders>
              <w:top w:val="single" w:sz="4" w:space="0" w:color="auto"/>
              <w:left w:val="single" w:sz="4" w:space="0" w:color="auto"/>
              <w:bottom w:val="single" w:sz="4" w:space="0" w:color="auto"/>
              <w:right w:val="single" w:sz="4" w:space="0" w:color="auto"/>
            </w:tcBorders>
            <w:hideMark/>
          </w:tcPr>
          <w:p w14:paraId="27B4602B" w14:textId="77777777" w:rsidR="00412815" w:rsidRPr="000702BF" w:rsidRDefault="00412815" w:rsidP="00AE3F12">
            <w:pPr>
              <w:pStyle w:val="TAC"/>
              <w:rPr>
                <w:rFonts w:cs="Arial"/>
                <w:b/>
              </w:rPr>
            </w:pPr>
            <w:r w:rsidRPr="000702BF">
              <w:rPr>
                <w:rFonts w:cs="Arial"/>
                <w:b/>
              </w:rPr>
              <w:t>6</w:t>
            </w:r>
          </w:p>
        </w:tc>
        <w:tc>
          <w:tcPr>
            <w:tcW w:w="558" w:type="pct"/>
            <w:tcBorders>
              <w:top w:val="single" w:sz="4" w:space="0" w:color="auto"/>
              <w:left w:val="single" w:sz="4" w:space="0" w:color="auto"/>
              <w:bottom w:val="single" w:sz="4" w:space="0" w:color="auto"/>
              <w:right w:val="single" w:sz="4" w:space="0" w:color="auto"/>
            </w:tcBorders>
            <w:hideMark/>
          </w:tcPr>
          <w:p w14:paraId="4DDA24A4" w14:textId="77777777" w:rsidR="00412815" w:rsidRPr="000702BF" w:rsidRDefault="00412815" w:rsidP="00AE3F12">
            <w:pPr>
              <w:pStyle w:val="TAC"/>
              <w:rPr>
                <w:rFonts w:cs="Arial"/>
                <w:b/>
              </w:rPr>
            </w:pPr>
            <w:r w:rsidRPr="000702BF">
              <w:rPr>
                <w:rFonts w:cs="Arial"/>
                <w:b/>
              </w:rPr>
              <w:t>7</w:t>
            </w:r>
          </w:p>
        </w:tc>
      </w:tr>
      <w:tr w:rsidR="00412815" w:rsidRPr="000702BF" w14:paraId="66501CA6" w14:textId="77777777" w:rsidTr="008D0E0E">
        <w:trPr>
          <w:jc w:val="center"/>
        </w:trPr>
        <w:tc>
          <w:tcPr>
            <w:tcW w:w="535" w:type="pct"/>
            <w:tcBorders>
              <w:top w:val="single" w:sz="4" w:space="0" w:color="auto"/>
              <w:left w:val="single" w:sz="4" w:space="0" w:color="auto"/>
              <w:bottom w:val="single" w:sz="4" w:space="0" w:color="auto"/>
              <w:right w:val="single" w:sz="4" w:space="0" w:color="auto"/>
            </w:tcBorders>
            <w:vAlign w:val="center"/>
            <w:hideMark/>
          </w:tcPr>
          <w:p w14:paraId="12444EF0" w14:textId="77777777" w:rsidR="00412815" w:rsidRPr="000702BF" w:rsidRDefault="00412815" w:rsidP="00AE3F12">
            <w:pPr>
              <w:pStyle w:val="TAC"/>
            </w:pPr>
            <w:r w:rsidRPr="000702BF">
              <w:t>n256</w:t>
            </w:r>
          </w:p>
        </w:tc>
        <w:tc>
          <w:tcPr>
            <w:tcW w:w="558" w:type="pct"/>
            <w:tcBorders>
              <w:top w:val="single" w:sz="4" w:space="0" w:color="auto"/>
              <w:left w:val="single" w:sz="4" w:space="0" w:color="auto"/>
              <w:bottom w:val="single" w:sz="4" w:space="0" w:color="auto"/>
              <w:right w:val="single" w:sz="4" w:space="0" w:color="auto"/>
            </w:tcBorders>
            <w:vAlign w:val="center"/>
            <w:hideMark/>
          </w:tcPr>
          <w:p w14:paraId="61950A8D" w14:textId="77777777" w:rsidR="00412815" w:rsidRPr="000702BF" w:rsidRDefault="00412815" w:rsidP="00AE3F12">
            <w:pPr>
              <w:pStyle w:val="TAC"/>
            </w:pPr>
            <w:r w:rsidRPr="000702BF">
              <w:t>NS_01</w:t>
            </w:r>
          </w:p>
        </w:tc>
        <w:tc>
          <w:tcPr>
            <w:tcW w:w="558" w:type="pct"/>
            <w:tcBorders>
              <w:top w:val="single" w:sz="4" w:space="0" w:color="auto"/>
              <w:left w:val="single" w:sz="4" w:space="0" w:color="auto"/>
              <w:bottom w:val="single" w:sz="4" w:space="0" w:color="auto"/>
              <w:right w:val="single" w:sz="4" w:space="0" w:color="auto"/>
            </w:tcBorders>
            <w:vAlign w:val="center"/>
            <w:hideMark/>
          </w:tcPr>
          <w:p w14:paraId="2DC2BA5C" w14:textId="77777777" w:rsidR="00412815" w:rsidRPr="000702BF" w:rsidRDefault="00412815" w:rsidP="00AE3F12">
            <w:pPr>
              <w:pStyle w:val="TAC"/>
            </w:pPr>
            <w:r w:rsidRPr="000702BF">
              <w:t>NS_24</w:t>
            </w:r>
          </w:p>
        </w:tc>
        <w:tc>
          <w:tcPr>
            <w:tcW w:w="558" w:type="pct"/>
            <w:tcBorders>
              <w:top w:val="single" w:sz="4" w:space="0" w:color="auto"/>
              <w:left w:val="single" w:sz="4" w:space="0" w:color="auto"/>
              <w:bottom w:val="single" w:sz="4" w:space="0" w:color="auto"/>
              <w:right w:val="single" w:sz="4" w:space="0" w:color="auto"/>
            </w:tcBorders>
            <w:vAlign w:val="center"/>
          </w:tcPr>
          <w:p w14:paraId="22742DEC" w14:textId="77777777" w:rsidR="00412815" w:rsidRPr="000702BF" w:rsidRDefault="00412815" w:rsidP="00AE3F12">
            <w:pPr>
              <w:pStyle w:val="TAC"/>
            </w:pPr>
            <w:r w:rsidRPr="000702BF">
              <w:t>NS_100</w:t>
            </w:r>
          </w:p>
        </w:tc>
        <w:tc>
          <w:tcPr>
            <w:tcW w:w="558" w:type="pct"/>
            <w:tcBorders>
              <w:top w:val="single" w:sz="4" w:space="0" w:color="auto"/>
              <w:left w:val="single" w:sz="4" w:space="0" w:color="auto"/>
              <w:bottom w:val="single" w:sz="4" w:space="0" w:color="auto"/>
              <w:right w:val="single" w:sz="4" w:space="0" w:color="auto"/>
            </w:tcBorders>
          </w:tcPr>
          <w:p w14:paraId="5E1269AF"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036D4C33"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1310EA0A"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0AEF4D3D"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1972DB34" w14:textId="77777777" w:rsidR="00412815" w:rsidRPr="000702BF" w:rsidRDefault="00412815" w:rsidP="00AE3F12">
            <w:pPr>
              <w:pStyle w:val="TAC"/>
            </w:pPr>
          </w:p>
        </w:tc>
      </w:tr>
      <w:tr w:rsidR="00412815" w:rsidRPr="000702BF" w14:paraId="774A308C" w14:textId="77777777" w:rsidTr="008D0E0E">
        <w:trPr>
          <w:jc w:val="center"/>
        </w:trPr>
        <w:tc>
          <w:tcPr>
            <w:tcW w:w="535" w:type="pct"/>
            <w:tcBorders>
              <w:top w:val="single" w:sz="4" w:space="0" w:color="auto"/>
              <w:left w:val="single" w:sz="4" w:space="0" w:color="auto"/>
              <w:bottom w:val="single" w:sz="4" w:space="0" w:color="auto"/>
              <w:right w:val="single" w:sz="4" w:space="0" w:color="auto"/>
            </w:tcBorders>
            <w:vAlign w:val="center"/>
          </w:tcPr>
          <w:p w14:paraId="2A680670" w14:textId="77777777" w:rsidR="00412815" w:rsidRPr="000702BF" w:rsidRDefault="00412815" w:rsidP="00AE3F12">
            <w:pPr>
              <w:pStyle w:val="TAC"/>
            </w:pPr>
            <w:r w:rsidRPr="000702BF">
              <w:t>n255</w:t>
            </w:r>
          </w:p>
        </w:tc>
        <w:tc>
          <w:tcPr>
            <w:tcW w:w="558" w:type="pct"/>
            <w:tcBorders>
              <w:top w:val="single" w:sz="4" w:space="0" w:color="auto"/>
              <w:left w:val="single" w:sz="4" w:space="0" w:color="auto"/>
              <w:bottom w:val="single" w:sz="4" w:space="0" w:color="auto"/>
              <w:right w:val="single" w:sz="4" w:space="0" w:color="auto"/>
            </w:tcBorders>
            <w:vAlign w:val="center"/>
          </w:tcPr>
          <w:p w14:paraId="73CBD35F" w14:textId="77777777" w:rsidR="00412815" w:rsidRPr="000702BF" w:rsidRDefault="00412815" w:rsidP="00AE3F12">
            <w:pPr>
              <w:pStyle w:val="TAC"/>
            </w:pPr>
            <w:r w:rsidRPr="000702BF">
              <w:t>NS_01</w:t>
            </w:r>
          </w:p>
        </w:tc>
        <w:tc>
          <w:tcPr>
            <w:tcW w:w="558" w:type="pct"/>
            <w:tcBorders>
              <w:top w:val="single" w:sz="4" w:space="0" w:color="auto"/>
              <w:left w:val="single" w:sz="4" w:space="0" w:color="auto"/>
              <w:bottom w:val="single" w:sz="4" w:space="0" w:color="auto"/>
              <w:right w:val="single" w:sz="4" w:space="0" w:color="auto"/>
            </w:tcBorders>
            <w:vAlign w:val="center"/>
          </w:tcPr>
          <w:p w14:paraId="6D78D7CC" w14:textId="77777777" w:rsidR="00412815" w:rsidRPr="000702BF" w:rsidRDefault="00412815" w:rsidP="00AE3F12">
            <w:pPr>
              <w:pStyle w:val="TAC"/>
            </w:pPr>
            <w:r w:rsidRPr="000702BF">
              <w:t>NS_02N</w:t>
            </w:r>
          </w:p>
        </w:tc>
        <w:tc>
          <w:tcPr>
            <w:tcW w:w="558" w:type="pct"/>
            <w:tcBorders>
              <w:top w:val="single" w:sz="4" w:space="0" w:color="auto"/>
              <w:left w:val="single" w:sz="4" w:space="0" w:color="auto"/>
              <w:bottom w:val="single" w:sz="4" w:space="0" w:color="auto"/>
              <w:right w:val="single" w:sz="4" w:space="0" w:color="auto"/>
            </w:tcBorders>
          </w:tcPr>
          <w:p w14:paraId="4FFBA9B7"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04AAAE05"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22E2B5CF"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6E657E51"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46ABEB80" w14:textId="77777777" w:rsidR="00412815" w:rsidRPr="000702BF" w:rsidRDefault="00412815" w:rsidP="00AE3F12">
            <w:pPr>
              <w:pStyle w:val="TAC"/>
            </w:pPr>
          </w:p>
        </w:tc>
        <w:tc>
          <w:tcPr>
            <w:tcW w:w="558" w:type="pct"/>
            <w:tcBorders>
              <w:top w:val="single" w:sz="4" w:space="0" w:color="auto"/>
              <w:left w:val="single" w:sz="4" w:space="0" w:color="auto"/>
              <w:bottom w:val="single" w:sz="4" w:space="0" w:color="auto"/>
              <w:right w:val="single" w:sz="4" w:space="0" w:color="auto"/>
            </w:tcBorders>
          </w:tcPr>
          <w:p w14:paraId="4C7673ED" w14:textId="77777777" w:rsidR="00412815" w:rsidRPr="000702BF" w:rsidRDefault="00412815" w:rsidP="00AE3F12">
            <w:pPr>
              <w:pStyle w:val="TAC"/>
            </w:pPr>
          </w:p>
        </w:tc>
      </w:tr>
      <w:tr w:rsidR="00412815" w:rsidRPr="000702BF" w14:paraId="4002DA70" w14:textId="77777777" w:rsidTr="008D0E0E">
        <w:trPr>
          <w:jc w:val="center"/>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14:paraId="743568D0" w14:textId="45FDF5EF" w:rsidR="00412815" w:rsidRPr="000702BF" w:rsidRDefault="00412815" w:rsidP="00AE3F12">
            <w:pPr>
              <w:pStyle w:val="TAN"/>
            </w:pPr>
            <w:r w:rsidRPr="000702BF">
              <w:t>NOTE:</w:t>
            </w:r>
            <w:r w:rsidRPr="000702BF">
              <w:tab/>
            </w:r>
            <w:r w:rsidRPr="000702BF">
              <w:rPr>
                <w:i/>
              </w:rPr>
              <w:t>additionalSpectrumEmission</w:t>
            </w:r>
            <w:r w:rsidR="008D0E0E" w:rsidRPr="000702BF">
              <w:t xml:space="preserve"> </w:t>
            </w:r>
            <w:r w:rsidRPr="000702BF">
              <w:t>corresponds</w:t>
            </w:r>
            <w:r w:rsidR="008D0E0E" w:rsidRPr="000702BF">
              <w:t xml:space="preserve"> </w:t>
            </w:r>
            <w:r w:rsidRPr="000702BF">
              <w:t>to</w:t>
            </w:r>
            <w:r w:rsidR="008D0E0E" w:rsidRPr="000702BF">
              <w:t xml:space="preserve"> </w:t>
            </w:r>
            <w:r w:rsidRPr="000702BF">
              <w:t>an</w:t>
            </w:r>
            <w:r w:rsidR="008D0E0E" w:rsidRPr="000702BF">
              <w:t xml:space="preserve"> </w:t>
            </w:r>
            <w:r w:rsidRPr="000702BF">
              <w:t>information</w:t>
            </w:r>
            <w:r w:rsidR="008D0E0E" w:rsidRPr="000702BF">
              <w:t xml:space="preserve"> </w:t>
            </w:r>
            <w:r w:rsidRPr="000702BF">
              <w:t>element</w:t>
            </w:r>
            <w:r w:rsidR="008D0E0E" w:rsidRPr="000702BF">
              <w:t xml:space="preserve"> </w:t>
            </w:r>
            <w:r w:rsidRPr="000702BF">
              <w:t>of</w:t>
            </w:r>
            <w:r w:rsidR="008D0E0E" w:rsidRPr="000702BF">
              <w:t xml:space="preserve"> </w:t>
            </w:r>
            <w:r w:rsidRPr="000702BF">
              <w:t>the</w:t>
            </w:r>
            <w:r w:rsidR="008D0E0E" w:rsidRPr="000702BF">
              <w:t xml:space="preserve"> </w:t>
            </w:r>
            <w:r w:rsidRPr="000702BF">
              <w:t>same</w:t>
            </w:r>
            <w:r w:rsidR="008D0E0E" w:rsidRPr="000702BF">
              <w:t xml:space="preserve"> </w:t>
            </w:r>
            <w:r w:rsidRPr="000702BF">
              <w:t>name</w:t>
            </w:r>
            <w:r w:rsidR="008D0E0E" w:rsidRPr="000702BF">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6.3.2</w:t>
            </w:r>
            <w:r w:rsidR="008D0E0E" w:rsidRPr="000702BF">
              <w:t xml:space="preserve"> </w:t>
            </w:r>
            <w:r w:rsidRPr="000702BF">
              <w:t>of</w:t>
            </w:r>
            <w:r w:rsidR="008D0E0E" w:rsidRPr="000702BF">
              <w:t xml:space="preserve"> </w:t>
            </w:r>
            <w:r w:rsidRPr="000702BF">
              <w:t>3GPP</w:t>
            </w:r>
            <w:r w:rsidR="008D0E0E" w:rsidRPr="000702BF">
              <w:t xml:space="preserve"> </w:t>
            </w:r>
            <w:r w:rsidRPr="000702BF">
              <w:t>TS</w:t>
            </w:r>
            <w:r w:rsidR="008D0E0E" w:rsidRPr="000702BF">
              <w:t xml:space="preserve"> </w:t>
            </w:r>
            <w:r w:rsidRPr="000702BF">
              <w:t>38.331</w:t>
            </w:r>
            <w:r w:rsidR="008D0E0E" w:rsidRPr="000702BF">
              <w:t xml:space="preserve"> </w:t>
            </w:r>
            <w:r w:rsidRPr="000702BF">
              <w:t>[8].</w:t>
            </w:r>
          </w:p>
        </w:tc>
      </w:tr>
    </w:tbl>
    <w:p w14:paraId="4882E3A9" w14:textId="77777777" w:rsidR="00412815" w:rsidRPr="000702BF" w:rsidRDefault="00412815" w:rsidP="00412815">
      <w:pPr>
        <w:rPr>
          <w:lang w:eastAsia="fr-FR"/>
        </w:rPr>
      </w:pPr>
    </w:p>
    <w:p w14:paraId="6064B697" w14:textId="77777777" w:rsidR="00412815" w:rsidRPr="000702BF" w:rsidRDefault="00412815" w:rsidP="00412815">
      <w:pPr>
        <w:pStyle w:val="TH"/>
      </w:pPr>
      <w:r w:rsidRPr="000702BF">
        <w:t>Table 6.2.3.3.1-3: A-MPR for NS_100 (UTRA protection)</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9"/>
        <w:gridCol w:w="1482"/>
        <w:gridCol w:w="2277"/>
      </w:tblGrid>
      <w:tr w:rsidR="00412815" w:rsidRPr="000702BF" w14:paraId="2DF01274" w14:textId="77777777" w:rsidTr="008D0E0E">
        <w:trPr>
          <w:jc w:val="center"/>
        </w:trPr>
        <w:tc>
          <w:tcPr>
            <w:tcW w:w="2461" w:type="dxa"/>
            <w:gridSpan w:val="2"/>
            <w:shd w:val="clear" w:color="auto" w:fill="auto"/>
            <w:noWrap/>
            <w:hideMark/>
          </w:tcPr>
          <w:p w14:paraId="12BDA3C9" w14:textId="77777777" w:rsidR="00412815" w:rsidRPr="000702BF" w:rsidRDefault="00412815" w:rsidP="00AE3F12">
            <w:pPr>
              <w:pStyle w:val="TAH"/>
            </w:pPr>
            <w:r w:rsidRPr="000702BF">
              <w:t>Modulation/Waveform</w:t>
            </w:r>
          </w:p>
        </w:tc>
        <w:tc>
          <w:tcPr>
            <w:tcW w:w="2277" w:type="dxa"/>
            <w:shd w:val="clear" w:color="auto" w:fill="auto"/>
            <w:noWrap/>
            <w:hideMark/>
          </w:tcPr>
          <w:p w14:paraId="10412333" w14:textId="72D4E4BD" w:rsidR="00412815" w:rsidRPr="000702BF" w:rsidRDefault="00412815" w:rsidP="00AE3F12">
            <w:pPr>
              <w:pStyle w:val="TAH"/>
            </w:pPr>
            <w:r w:rsidRPr="000702BF">
              <w:t>Outer</w:t>
            </w:r>
            <w:r w:rsidR="008D0E0E" w:rsidRPr="000702BF">
              <w:t xml:space="preserve"> </w:t>
            </w:r>
            <w:r w:rsidRPr="000702BF">
              <w:t>(dB)</w:t>
            </w:r>
          </w:p>
        </w:tc>
      </w:tr>
      <w:tr w:rsidR="00412815" w:rsidRPr="000702BF" w14:paraId="60E3885B" w14:textId="77777777" w:rsidTr="008D0E0E">
        <w:trPr>
          <w:jc w:val="center"/>
        </w:trPr>
        <w:tc>
          <w:tcPr>
            <w:tcW w:w="979" w:type="dxa"/>
            <w:tcBorders>
              <w:bottom w:val="nil"/>
            </w:tcBorders>
            <w:shd w:val="clear" w:color="auto" w:fill="auto"/>
            <w:noWrap/>
          </w:tcPr>
          <w:p w14:paraId="6E00A515" w14:textId="77777777" w:rsidR="00412815" w:rsidRPr="000702BF" w:rsidRDefault="00412815" w:rsidP="00AE3F12">
            <w:pPr>
              <w:pStyle w:val="TAC"/>
            </w:pPr>
            <w:r w:rsidRPr="000702BF">
              <w:t>DFT-s-OFDM</w:t>
            </w:r>
          </w:p>
        </w:tc>
        <w:tc>
          <w:tcPr>
            <w:tcW w:w="1482" w:type="dxa"/>
            <w:shd w:val="clear" w:color="auto" w:fill="auto"/>
            <w:hideMark/>
          </w:tcPr>
          <w:p w14:paraId="29CA18A2" w14:textId="08992EEC" w:rsidR="00412815" w:rsidRPr="000702BF" w:rsidRDefault="00412815" w:rsidP="00AE3F12">
            <w:pPr>
              <w:pStyle w:val="TAC"/>
            </w:pPr>
            <w:r w:rsidRPr="000702BF">
              <w:t>Pi/2</w:t>
            </w:r>
            <w:r w:rsidR="008D0E0E" w:rsidRPr="000702BF">
              <w:t xml:space="preserve"> </w:t>
            </w:r>
            <w:r w:rsidRPr="000702BF">
              <w:t>BPSK</w:t>
            </w:r>
          </w:p>
        </w:tc>
        <w:tc>
          <w:tcPr>
            <w:tcW w:w="2277" w:type="dxa"/>
            <w:shd w:val="clear" w:color="auto" w:fill="auto"/>
            <w:noWrap/>
            <w:hideMark/>
          </w:tcPr>
          <w:p w14:paraId="491FB806" w14:textId="46048308" w:rsidR="00412815" w:rsidRPr="000702BF" w:rsidRDefault="00412815" w:rsidP="00AE3F12">
            <w:pPr>
              <w:pStyle w:val="TAC"/>
            </w:pPr>
            <w:r w:rsidRPr="000702BF">
              <w:t>≤</w:t>
            </w:r>
            <w:r w:rsidR="008D0E0E" w:rsidRPr="000702BF">
              <w:t xml:space="preserve"> </w:t>
            </w:r>
            <w:r w:rsidRPr="000702BF">
              <w:t>2</w:t>
            </w:r>
          </w:p>
        </w:tc>
      </w:tr>
      <w:tr w:rsidR="00412815" w:rsidRPr="000702BF" w14:paraId="5E1D99BC" w14:textId="77777777" w:rsidTr="008D0E0E">
        <w:trPr>
          <w:jc w:val="center"/>
        </w:trPr>
        <w:tc>
          <w:tcPr>
            <w:tcW w:w="979" w:type="dxa"/>
            <w:tcBorders>
              <w:top w:val="nil"/>
              <w:bottom w:val="nil"/>
            </w:tcBorders>
            <w:shd w:val="clear" w:color="auto" w:fill="auto"/>
            <w:hideMark/>
          </w:tcPr>
          <w:p w14:paraId="13F30485" w14:textId="77777777" w:rsidR="00412815" w:rsidRPr="000702BF" w:rsidRDefault="00412815" w:rsidP="00AE3F12">
            <w:pPr>
              <w:pStyle w:val="TAC"/>
            </w:pPr>
          </w:p>
        </w:tc>
        <w:tc>
          <w:tcPr>
            <w:tcW w:w="1482" w:type="dxa"/>
            <w:shd w:val="clear" w:color="auto" w:fill="auto"/>
            <w:hideMark/>
          </w:tcPr>
          <w:p w14:paraId="6D0126A6" w14:textId="77777777" w:rsidR="00412815" w:rsidRPr="000702BF" w:rsidRDefault="00412815" w:rsidP="00AE3F12">
            <w:pPr>
              <w:pStyle w:val="TAC"/>
            </w:pPr>
            <w:r w:rsidRPr="000702BF">
              <w:t>QPSK</w:t>
            </w:r>
          </w:p>
        </w:tc>
        <w:tc>
          <w:tcPr>
            <w:tcW w:w="2277" w:type="dxa"/>
            <w:shd w:val="clear" w:color="auto" w:fill="auto"/>
            <w:noWrap/>
            <w:hideMark/>
          </w:tcPr>
          <w:p w14:paraId="6034A151" w14:textId="11A6988B" w:rsidR="00412815" w:rsidRPr="000702BF" w:rsidRDefault="00412815" w:rsidP="00AE3F12">
            <w:pPr>
              <w:pStyle w:val="TAC"/>
            </w:pPr>
            <w:r w:rsidRPr="000702BF">
              <w:t>≤</w:t>
            </w:r>
            <w:r w:rsidR="008D0E0E" w:rsidRPr="000702BF">
              <w:t xml:space="preserve"> </w:t>
            </w:r>
            <w:r w:rsidRPr="000702BF">
              <w:t>2</w:t>
            </w:r>
          </w:p>
        </w:tc>
      </w:tr>
      <w:tr w:rsidR="00412815" w:rsidRPr="000702BF" w14:paraId="7CF7D330" w14:textId="77777777" w:rsidTr="008D0E0E">
        <w:trPr>
          <w:jc w:val="center"/>
        </w:trPr>
        <w:tc>
          <w:tcPr>
            <w:tcW w:w="979" w:type="dxa"/>
            <w:tcBorders>
              <w:top w:val="nil"/>
              <w:bottom w:val="nil"/>
            </w:tcBorders>
            <w:shd w:val="clear" w:color="auto" w:fill="auto"/>
            <w:hideMark/>
          </w:tcPr>
          <w:p w14:paraId="309F9E0F" w14:textId="77777777" w:rsidR="00412815" w:rsidRPr="000702BF" w:rsidRDefault="00412815" w:rsidP="00AE3F12">
            <w:pPr>
              <w:pStyle w:val="TAC"/>
            </w:pPr>
          </w:p>
        </w:tc>
        <w:tc>
          <w:tcPr>
            <w:tcW w:w="1482" w:type="dxa"/>
            <w:shd w:val="clear" w:color="auto" w:fill="auto"/>
            <w:hideMark/>
          </w:tcPr>
          <w:p w14:paraId="767F7A57" w14:textId="32FF3EAA" w:rsidR="00412815" w:rsidRPr="000702BF" w:rsidRDefault="00412815" w:rsidP="00AE3F12">
            <w:pPr>
              <w:pStyle w:val="TAC"/>
            </w:pPr>
            <w:r w:rsidRPr="000702BF">
              <w:t>16</w:t>
            </w:r>
            <w:r w:rsidR="008D0E0E" w:rsidRPr="000702BF">
              <w:t xml:space="preserve"> </w:t>
            </w:r>
            <w:r w:rsidRPr="000702BF">
              <w:t>QAM</w:t>
            </w:r>
          </w:p>
        </w:tc>
        <w:tc>
          <w:tcPr>
            <w:tcW w:w="2277" w:type="dxa"/>
            <w:shd w:val="clear" w:color="auto" w:fill="auto"/>
            <w:noWrap/>
            <w:hideMark/>
          </w:tcPr>
          <w:p w14:paraId="13855418" w14:textId="635C2D9A" w:rsidR="00412815" w:rsidRPr="000702BF" w:rsidRDefault="00412815" w:rsidP="00AE3F12">
            <w:pPr>
              <w:pStyle w:val="TAC"/>
            </w:pPr>
            <w:r w:rsidRPr="000702BF">
              <w:t>≤</w:t>
            </w:r>
            <w:r w:rsidR="008D0E0E" w:rsidRPr="000702BF">
              <w:t xml:space="preserve"> </w:t>
            </w:r>
            <w:r w:rsidRPr="000702BF">
              <w:t>2.5</w:t>
            </w:r>
          </w:p>
        </w:tc>
      </w:tr>
      <w:tr w:rsidR="00412815" w:rsidRPr="000702BF" w14:paraId="1057E036" w14:textId="77777777" w:rsidTr="008D0E0E">
        <w:trPr>
          <w:jc w:val="center"/>
        </w:trPr>
        <w:tc>
          <w:tcPr>
            <w:tcW w:w="979" w:type="dxa"/>
            <w:tcBorders>
              <w:top w:val="nil"/>
              <w:bottom w:val="nil"/>
            </w:tcBorders>
            <w:shd w:val="clear" w:color="auto" w:fill="auto"/>
            <w:hideMark/>
          </w:tcPr>
          <w:p w14:paraId="4A6DDAAA" w14:textId="77777777" w:rsidR="00412815" w:rsidRPr="000702BF" w:rsidRDefault="00412815" w:rsidP="00AE3F12">
            <w:pPr>
              <w:pStyle w:val="TAC"/>
            </w:pPr>
          </w:p>
        </w:tc>
        <w:tc>
          <w:tcPr>
            <w:tcW w:w="1482" w:type="dxa"/>
            <w:shd w:val="clear" w:color="auto" w:fill="auto"/>
            <w:hideMark/>
          </w:tcPr>
          <w:p w14:paraId="736A79E8" w14:textId="703D9BD8" w:rsidR="00412815" w:rsidRPr="000702BF" w:rsidRDefault="00412815" w:rsidP="00AE3F12">
            <w:pPr>
              <w:pStyle w:val="TAC"/>
            </w:pPr>
            <w:r w:rsidRPr="000702BF">
              <w:t>64</w:t>
            </w:r>
            <w:r w:rsidR="008D0E0E" w:rsidRPr="000702BF">
              <w:t xml:space="preserve"> </w:t>
            </w:r>
            <w:r w:rsidRPr="000702BF">
              <w:t>QAM</w:t>
            </w:r>
          </w:p>
        </w:tc>
        <w:tc>
          <w:tcPr>
            <w:tcW w:w="2277" w:type="dxa"/>
            <w:shd w:val="clear" w:color="auto" w:fill="auto"/>
            <w:noWrap/>
            <w:hideMark/>
          </w:tcPr>
          <w:p w14:paraId="56D3A46D" w14:textId="753B8A0F" w:rsidR="00412815" w:rsidRPr="000702BF" w:rsidRDefault="00412815" w:rsidP="00AE3F12">
            <w:pPr>
              <w:pStyle w:val="TAC"/>
            </w:pPr>
            <w:r w:rsidRPr="000702BF">
              <w:t>≤</w:t>
            </w:r>
            <w:r w:rsidR="008D0E0E" w:rsidRPr="000702BF">
              <w:t xml:space="preserve"> </w:t>
            </w:r>
            <w:r w:rsidRPr="000702BF">
              <w:t>3</w:t>
            </w:r>
          </w:p>
        </w:tc>
      </w:tr>
      <w:tr w:rsidR="00412815" w:rsidRPr="000702BF" w14:paraId="5EDFFAD4" w14:textId="77777777" w:rsidTr="008D0E0E">
        <w:trPr>
          <w:jc w:val="center"/>
        </w:trPr>
        <w:tc>
          <w:tcPr>
            <w:tcW w:w="979" w:type="dxa"/>
            <w:tcBorders>
              <w:top w:val="nil"/>
            </w:tcBorders>
            <w:shd w:val="clear" w:color="auto" w:fill="auto"/>
            <w:hideMark/>
          </w:tcPr>
          <w:p w14:paraId="16413FB3" w14:textId="77777777" w:rsidR="00412815" w:rsidRPr="000702BF" w:rsidRDefault="00412815" w:rsidP="00AE3F12">
            <w:pPr>
              <w:pStyle w:val="TAC"/>
            </w:pPr>
          </w:p>
        </w:tc>
        <w:tc>
          <w:tcPr>
            <w:tcW w:w="1482" w:type="dxa"/>
            <w:shd w:val="clear" w:color="auto" w:fill="auto"/>
            <w:hideMark/>
          </w:tcPr>
          <w:p w14:paraId="603585D3" w14:textId="287D4312" w:rsidR="00412815" w:rsidRPr="000702BF" w:rsidRDefault="00412815" w:rsidP="00AE3F12">
            <w:pPr>
              <w:pStyle w:val="TAC"/>
            </w:pPr>
            <w:r w:rsidRPr="000702BF">
              <w:t>256</w:t>
            </w:r>
            <w:r w:rsidR="008D0E0E" w:rsidRPr="000702BF">
              <w:t xml:space="preserve"> </w:t>
            </w:r>
            <w:r w:rsidRPr="000702BF">
              <w:t>QAM</w:t>
            </w:r>
          </w:p>
        </w:tc>
        <w:tc>
          <w:tcPr>
            <w:tcW w:w="2277" w:type="dxa"/>
            <w:shd w:val="clear" w:color="auto" w:fill="auto"/>
            <w:noWrap/>
            <w:hideMark/>
          </w:tcPr>
          <w:p w14:paraId="005BDAA7" w14:textId="7E3A8A59" w:rsidR="00412815" w:rsidRPr="000702BF" w:rsidRDefault="00412815" w:rsidP="00AE3F12">
            <w:pPr>
              <w:pStyle w:val="TAC"/>
            </w:pPr>
            <w:r w:rsidRPr="000702BF">
              <w:t>≤</w:t>
            </w:r>
            <w:r w:rsidR="008D0E0E" w:rsidRPr="000702BF">
              <w:t xml:space="preserve"> </w:t>
            </w:r>
            <w:r w:rsidRPr="000702BF">
              <w:t>4.5</w:t>
            </w:r>
          </w:p>
        </w:tc>
      </w:tr>
      <w:tr w:rsidR="00412815" w:rsidRPr="000702BF" w14:paraId="043B4B3D" w14:textId="77777777" w:rsidTr="008D0E0E">
        <w:trPr>
          <w:jc w:val="center"/>
        </w:trPr>
        <w:tc>
          <w:tcPr>
            <w:tcW w:w="979" w:type="dxa"/>
            <w:tcBorders>
              <w:bottom w:val="nil"/>
            </w:tcBorders>
            <w:shd w:val="clear" w:color="auto" w:fill="auto"/>
            <w:noWrap/>
            <w:hideMark/>
          </w:tcPr>
          <w:p w14:paraId="51A67FC4" w14:textId="77777777" w:rsidR="00412815" w:rsidRPr="000702BF" w:rsidRDefault="00412815" w:rsidP="00AE3F12">
            <w:pPr>
              <w:pStyle w:val="TAC"/>
            </w:pPr>
            <w:r w:rsidRPr="000702BF">
              <w:t>CP-OFDM</w:t>
            </w:r>
          </w:p>
        </w:tc>
        <w:tc>
          <w:tcPr>
            <w:tcW w:w="1482" w:type="dxa"/>
            <w:shd w:val="clear" w:color="auto" w:fill="auto"/>
            <w:hideMark/>
          </w:tcPr>
          <w:p w14:paraId="7B8067E1" w14:textId="77777777" w:rsidR="00412815" w:rsidRPr="000702BF" w:rsidRDefault="00412815" w:rsidP="00AE3F12">
            <w:pPr>
              <w:pStyle w:val="TAC"/>
            </w:pPr>
            <w:r w:rsidRPr="000702BF">
              <w:t>QPSK</w:t>
            </w:r>
          </w:p>
        </w:tc>
        <w:tc>
          <w:tcPr>
            <w:tcW w:w="2277" w:type="dxa"/>
            <w:shd w:val="clear" w:color="auto" w:fill="auto"/>
            <w:noWrap/>
            <w:hideMark/>
          </w:tcPr>
          <w:p w14:paraId="081E0F3D" w14:textId="27FB3E2C" w:rsidR="00412815" w:rsidRPr="000702BF" w:rsidRDefault="00412815" w:rsidP="00AE3F12">
            <w:pPr>
              <w:pStyle w:val="TAC"/>
            </w:pPr>
            <w:r w:rsidRPr="000702BF">
              <w:t>≤</w:t>
            </w:r>
            <w:r w:rsidR="008D0E0E" w:rsidRPr="000702BF">
              <w:t xml:space="preserve"> </w:t>
            </w:r>
            <w:r w:rsidRPr="000702BF">
              <w:t>4</w:t>
            </w:r>
          </w:p>
        </w:tc>
      </w:tr>
      <w:tr w:rsidR="00412815" w:rsidRPr="000702BF" w14:paraId="12AD6D99" w14:textId="77777777" w:rsidTr="008D0E0E">
        <w:trPr>
          <w:jc w:val="center"/>
        </w:trPr>
        <w:tc>
          <w:tcPr>
            <w:tcW w:w="979" w:type="dxa"/>
            <w:tcBorders>
              <w:top w:val="nil"/>
              <w:bottom w:val="nil"/>
            </w:tcBorders>
            <w:shd w:val="clear" w:color="auto" w:fill="auto"/>
            <w:noWrap/>
          </w:tcPr>
          <w:p w14:paraId="71C21FD9" w14:textId="77777777" w:rsidR="00412815" w:rsidRPr="000702BF" w:rsidRDefault="00412815" w:rsidP="00AE3F12">
            <w:pPr>
              <w:pStyle w:val="TAC"/>
            </w:pPr>
          </w:p>
        </w:tc>
        <w:tc>
          <w:tcPr>
            <w:tcW w:w="1482" w:type="dxa"/>
            <w:shd w:val="clear" w:color="auto" w:fill="auto"/>
          </w:tcPr>
          <w:p w14:paraId="3F4CCCFB" w14:textId="76F24C7C" w:rsidR="00412815" w:rsidRPr="000702BF" w:rsidRDefault="00412815" w:rsidP="00AE3F12">
            <w:pPr>
              <w:pStyle w:val="TAC"/>
            </w:pPr>
            <w:r w:rsidRPr="000702BF">
              <w:t>16</w:t>
            </w:r>
            <w:r w:rsidR="008D0E0E" w:rsidRPr="000702BF">
              <w:t xml:space="preserve"> </w:t>
            </w:r>
            <w:r w:rsidRPr="000702BF">
              <w:t>QAM</w:t>
            </w:r>
          </w:p>
        </w:tc>
        <w:tc>
          <w:tcPr>
            <w:tcW w:w="2277" w:type="dxa"/>
            <w:shd w:val="clear" w:color="auto" w:fill="auto"/>
            <w:noWrap/>
          </w:tcPr>
          <w:p w14:paraId="00608A7C" w14:textId="1FC7F8D8" w:rsidR="00412815" w:rsidRPr="000702BF" w:rsidRDefault="00412815" w:rsidP="00AE3F12">
            <w:pPr>
              <w:pStyle w:val="TAC"/>
            </w:pPr>
            <w:r w:rsidRPr="000702BF">
              <w:t>≤</w:t>
            </w:r>
            <w:r w:rsidR="008D0E0E" w:rsidRPr="000702BF">
              <w:t xml:space="preserve"> </w:t>
            </w:r>
            <w:r w:rsidRPr="000702BF">
              <w:t>4</w:t>
            </w:r>
          </w:p>
        </w:tc>
      </w:tr>
      <w:tr w:rsidR="00412815" w:rsidRPr="000702BF" w14:paraId="728536BA" w14:textId="77777777" w:rsidTr="008D0E0E">
        <w:trPr>
          <w:jc w:val="center"/>
        </w:trPr>
        <w:tc>
          <w:tcPr>
            <w:tcW w:w="979" w:type="dxa"/>
            <w:tcBorders>
              <w:top w:val="nil"/>
              <w:bottom w:val="nil"/>
            </w:tcBorders>
            <w:shd w:val="clear" w:color="auto" w:fill="auto"/>
            <w:noWrap/>
          </w:tcPr>
          <w:p w14:paraId="2252430E" w14:textId="77777777" w:rsidR="00412815" w:rsidRPr="000702BF" w:rsidRDefault="00412815" w:rsidP="00AE3F12">
            <w:pPr>
              <w:pStyle w:val="TAC"/>
            </w:pPr>
          </w:p>
        </w:tc>
        <w:tc>
          <w:tcPr>
            <w:tcW w:w="1482" w:type="dxa"/>
            <w:shd w:val="clear" w:color="auto" w:fill="auto"/>
          </w:tcPr>
          <w:p w14:paraId="48E321F8" w14:textId="4C40B748" w:rsidR="00412815" w:rsidRPr="000702BF" w:rsidRDefault="00412815" w:rsidP="00AE3F12">
            <w:pPr>
              <w:pStyle w:val="TAC"/>
            </w:pPr>
            <w:r w:rsidRPr="000702BF">
              <w:t>64</w:t>
            </w:r>
            <w:r w:rsidR="008D0E0E" w:rsidRPr="000702BF">
              <w:t xml:space="preserve"> </w:t>
            </w:r>
            <w:r w:rsidRPr="000702BF">
              <w:t>QAM</w:t>
            </w:r>
          </w:p>
        </w:tc>
        <w:tc>
          <w:tcPr>
            <w:tcW w:w="2277" w:type="dxa"/>
            <w:shd w:val="clear" w:color="auto" w:fill="auto"/>
            <w:noWrap/>
          </w:tcPr>
          <w:p w14:paraId="4C9B07C0" w14:textId="21F4A4AF" w:rsidR="00412815" w:rsidRPr="000702BF" w:rsidRDefault="00412815" w:rsidP="00AE3F12">
            <w:pPr>
              <w:pStyle w:val="TAC"/>
            </w:pPr>
            <w:r w:rsidRPr="000702BF">
              <w:t>≤</w:t>
            </w:r>
            <w:r w:rsidR="008D0E0E" w:rsidRPr="000702BF">
              <w:t xml:space="preserve"> </w:t>
            </w:r>
            <w:r w:rsidRPr="000702BF">
              <w:t>4</w:t>
            </w:r>
          </w:p>
        </w:tc>
      </w:tr>
      <w:tr w:rsidR="00412815" w:rsidRPr="000702BF" w14:paraId="2B59FEA0" w14:textId="77777777" w:rsidTr="008D0E0E">
        <w:trPr>
          <w:jc w:val="center"/>
        </w:trPr>
        <w:tc>
          <w:tcPr>
            <w:tcW w:w="979" w:type="dxa"/>
            <w:tcBorders>
              <w:top w:val="nil"/>
            </w:tcBorders>
            <w:shd w:val="clear" w:color="auto" w:fill="auto"/>
            <w:noWrap/>
          </w:tcPr>
          <w:p w14:paraId="7B915F93" w14:textId="77777777" w:rsidR="00412815" w:rsidRPr="000702BF" w:rsidRDefault="00412815" w:rsidP="00AE3F12">
            <w:pPr>
              <w:pStyle w:val="TAC"/>
            </w:pPr>
          </w:p>
        </w:tc>
        <w:tc>
          <w:tcPr>
            <w:tcW w:w="1482" w:type="dxa"/>
            <w:shd w:val="clear" w:color="auto" w:fill="auto"/>
          </w:tcPr>
          <w:p w14:paraId="130C7AB9" w14:textId="64D3DB80" w:rsidR="00412815" w:rsidRPr="000702BF" w:rsidRDefault="00412815" w:rsidP="00AE3F12">
            <w:pPr>
              <w:pStyle w:val="TAC"/>
            </w:pPr>
            <w:r w:rsidRPr="000702BF">
              <w:t>256</w:t>
            </w:r>
            <w:r w:rsidR="008D0E0E" w:rsidRPr="000702BF">
              <w:t xml:space="preserve"> </w:t>
            </w:r>
            <w:r w:rsidRPr="000702BF">
              <w:t>QAM</w:t>
            </w:r>
          </w:p>
        </w:tc>
        <w:tc>
          <w:tcPr>
            <w:tcW w:w="2277" w:type="dxa"/>
            <w:shd w:val="clear" w:color="auto" w:fill="auto"/>
            <w:noWrap/>
          </w:tcPr>
          <w:p w14:paraId="60CCC979" w14:textId="31E6B444" w:rsidR="00412815" w:rsidRPr="000702BF" w:rsidRDefault="00412815" w:rsidP="00AE3F12">
            <w:pPr>
              <w:pStyle w:val="TAC"/>
            </w:pPr>
            <w:r w:rsidRPr="000702BF">
              <w:t>≤</w:t>
            </w:r>
            <w:r w:rsidR="008D0E0E" w:rsidRPr="000702BF">
              <w:t xml:space="preserve"> </w:t>
            </w:r>
            <w:r w:rsidRPr="000702BF">
              <w:t>6.5</w:t>
            </w:r>
          </w:p>
        </w:tc>
      </w:tr>
    </w:tbl>
    <w:p w14:paraId="368A0788" w14:textId="77777777" w:rsidR="00412815" w:rsidRPr="000702BF" w:rsidRDefault="00412815" w:rsidP="00412815">
      <w:pPr>
        <w:rPr>
          <w:lang w:eastAsia="fr-FR"/>
        </w:rPr>
      </w:pPr>
    </w:p>
    <w:p w14:paraId="684FCA37" w14:textId="77777777" w:rsidR="00412815" w:rsidRPr="000702BF" w:rsidRDefault="00412815" w:rsidP="00412815">
      <w:r w:rsidRPr="000702BF">
        <w:t>The normative reference for this requirement is TS 38.101-5 [11] clause 6.2.3.1.</w:t>
      </w:r>
    </w:p>
    <w:p w14:paraId="580D89B4" w14:textId="77777777" w:rsidR="00412815" w:rsidRPr="000702BF" w:rsidRDefault="00412815" w:rsidP="002A243D">
      <w:pPr>
        <w:pStyle w:val="Heading5"/>
        <w:rPr>
          <w:rFonts w:eastAsia="MS Mincho"/>
        </w:rPr>
      </w:pPr>
      <w:bookmarkStart w:id="692" w:name="_Toc36226501"/>
      <w:bookmarkStart w:id="693" w:name="_Toc44323756"/>
      <w:bookmarkStart w:id="694" w:name="_Toc52989921"/>
      <w:bookmarkStart w:id="695" w:name="_Toc60823112"/>
      <w:bookmarkStart w:id="696" w:name="_Toc60825034"/>
      <w:bookmarkStart w:id="697" w:name="_Toc69305931"/>
      <w:bookmarkStart w:id="698" w:name="_Toc69309765"/>
      <w:bookmarkStart w:id="699" w:name="_Toc76020077"/>
      <w:bookmarkStart w:id="700" w:name="_Toc83720549"/>
      <w:bookmarkStart w:id="701" w:name="_Toc90916403"/>
      <w:bookmarkStart w:id="702" w:name="_Toc90916600"/>
      <w:bookmarkStart w:id="703" w:name="_Toc90917356"/>
      <w:r w:rsidRPr="000702BF">
        <w:rPr>
          <w:rFonts w:eastAsia="MS Mincho"/>
        </w:rPr>
        <w:t>6.2.3.3.2</w:t>
      </w:r>
      <w:r w:rsidRPr="000702BF">
        <w:rPr>
          <w:rFonts w:eastAsia="MS Mincho"/>
        </w:rPr>
        <w:tab/>
      </w:r>
      <w:r w:rsidRPr="000702BF">
        <w:t>A-MPR for NS_</w:t>
      </w:r>
      <w:r w:rsidRPr="000702BF">
        <w:rPr>
          <w:lang w:eastAsia="zh-CN"/>
        </w:rPr>
        <w:t>24</w:t>
      </w:r>
      <w:bookmarkEnd w:id="692"/>
      <w:bookmarkEnd w:id="693"/>
      <w:bookmarkEnd w:id="694"/>
      <w:bookmarkEnd w:id="695"/>
      <w:bookmarkEnd w:id="696"/>
      <w:bookmarkEnd w:id="697"/>
      <w:bookmarkEnd w:id="698"/>
      <w:bookmarkEnd w:id="699"/>
      <w:bookmarkEnd w:id="700"/>
      <w:bookmarkEnd w:id="701"/>
      <w:bookmarkEnd w:id="702"/>
      <w:bookmarkEnd w:id="703"/>
    </w:p>
    <w:p w14:paraId="1A68A38C" w14:textId="77777777" w:rsidR="00412815" w:rsidRPr="000702BF" w:rsidRDefault="00412815" w:rsidP="00412815">
      <w:pPr>
        <w:pStyle w:val="TH"/>
      </w:pPr>
      <w:r w:rsidRPr="000702BF">
        <w:t>Table 6.2.3.3.2-</w:t>
      </w:r>
      <w:r w:rsidRPr="000702BF">
        <w:rPr>
          <w:lang w:eastAsia="zh-CN"/>
        </w:rPr>
        <w:t>1</w:t>
      </w:r>
      <w:r w:rsidRPr="000702BF">
        <w:t>: A-MPR regions for NS_24</w:t>
      </w:r>
    </w:p>
    <w:tbl>
      <w:tblPr>
        <w:tblW w:w="9070" w:type="dxa"/>
        <w:jc w:val="center"/>
        <w:tblLayout w:type="fixed"/>
        <w:tblCellMar>
          <w:left w:w="28" w:type="dxa"/>
        </w:tblCellMar>
        <w:tblLook w:val="01E0" w:firstRow="1" w:lastRow="1" w:firstColumn="1" w:lastColumn="1" w:noHBand="0" w:noVBand="0"/>
      </w:tblPr>
      <w:tblGrid>
        <w:gridCol w:w="1133"/>
        <w:gridCol w:w="1880"/>
        <w:gridCol w:w="1000"/>
        <w:gridCol w:w="917"/>
        <w:gridCol w:w="1153"/>
        <w:gridCol w:w="917"/>
        <w:gridCol w:w="1151"/>
        <w:gridCol w:w="919"/>
      </w:tblGrid>
      <w:tr w:rsidR="00412815" w:rsidRPr="000702BF" w14:paraId="6F9E2D54" w14:textId="77777777" w:rsidTr="008D0E0E">
        <w:trPr>
          <w:jc w:val="center"/>
        </w:trPr>
        <w:tc>
          <w:tcPr>
            <w:tcW w:w="1133" w:type="dxa"/>
            <w:vMerge w:val="restart"/>
            <w:tcBorders>
              <w:top w:val="single" w:sz="4" w:space="0" w:color="000000"/>
              <w:left w:val="single" w:sz="4" w:space="0" w:color="auto"/>
              <w:bottom w:val="single" w:sz="4" w:space="0" w:color="000000"/>
              <w:right w:val="single" w:sz="4" w:space="0" w:color="000000"/>
            </w:tcBorders>
            <w:vAlign w:val="center"/>
            <w:hideMark/>
          </w:tcPr>
          <w:p w14:paraId="3B56ED94" w14:textId="64F790CF" w:rsidR="00412815" w:rsidRPr="000702BF" w:rsidRDefault="00412815" w:rsidP="00AE3F12">
            <w:pPr>
              <w:pStyle w:val="TAH"/>
              <w:rPr>
                <w:rFonts w:eastAsia="Yu Mincho"/>
              </w:rPr>
            </w:pPr>
            <w:r w:rsidRPr="000702BF">
              <w:rPr>
                <w:rFonts w:eastAsia="Yu Mincho"/>
              </w:rPr>
              <w:t>Channel</w:t>
            </w:r>
            <w:r w:rsidR="008D0E0E" w:rsidRPr="000702BF">
              <w:rPr>
                <w:rFonts w:eastAsia="Yu Mincho"/>
              </w:rPr>
              <w:t xml:space="preserve"> </w:t>
            </w:r>
            <w:r w:rsidRPr="000702BF">
              <w:rPr>
                <w:rFonts w:eastAsia="Yu Mincho"/>
              </w:rPr>
              <w:t>Bandwidth,</w:t>
            </w:r>
            <w:r w:rsidR="008D0E0E" w:rsidRPr="000702BF">
              <w:rPr>
                <w:rFonts w:eastAsia="Yu Mincho"/>
              </w:rPr>
              <w:t xml:space="preserve"> </w:t>
            </w:r>
            <w:r w:rsidRPr="000702BF">
              <w:rPr>
                <w:rFonts w:eastAsia="Yu Mincho"/>
              </w:rPr>
              <w:t>MHz</w:t>
            </w:r>
          </w:p>
        </w:tc>
        <w:tc>
          <w:tcPr>
            <w:tcW w:w="1880" w:type="dxa"/>
            <w:vMerge w:val="restart"/>
            <w:tcBorders>
              <w:top w:val="single" w:sz="4" w:space="0" w:color="000000"/>
              <w:left w:val="single" w:sz="4" w:space="0" w:color="000000"/>
              <w:right w:val="single" w:sz="4" w:space="0" w:color="000000"/>
            </w:tcBorders>
            <w:vAlign w:val="center"/>
          </w:tcPr>
          <w:p w14:paraId="10E517B1" w14:textId="03F77075" w:rsidR="00412815" w:rsidRPr="000702BF" w:rsidRDefault="00412815" w:rsidP="00AE3F12">
            <w:pPr>
              <w:pStyle w:val="TAH"/>
              <w:rPr>
                <w:rFonts w:eastAsia="Yu Mincho"/>
              </w:rPr>
            </w:pPr>
            <w:r w:rsidRPr="000702BF">
              <w:rPr>
                <w:rFonts w:eastAsia="Yu Mincho"/>
              </w:rPr>
              <w:t>Carrier</w:t>
            </w:r>
            <w:r w:rsidR="008D0E0E" w:rsidRPr="000702BF">
              <w:rPr>
                <w:rFonts w:eastAsia="Yu Mincho"/>
              </w:rPr>
              <w:t xml:space="preserve"> </w:t>
            </w:r>
            <w:r w:rsidRPr="000702BF">
              <w:rPr>
                <w:rFonts w:eastAsia="Yu Mincho"/>
              </w:rPr>
              <w:t>Centre</w:t>
            </w:r>
            <w:r w:rsidR="008D0E0E" w:rsidRPr="000702BF">
              <w:rPr>
                <w:rFonts w:eastAsia="Yu Mincho"/>
              </w:rPr>
              <w:t xml:space="preserve"> </w:t>
            </w:r>
            <w:r w:rsidRPr="000702BF">
              <w:rPr>
                <w:rFonts w:eastAsia="Yu Mincho"/>
              </w:rPr>
              <w:t>Frequency,</w:t>
            </w:r>
            <w:r w:rsidR="008D0E0E" w:rsidRPr="000702BF">
              <w:rPr>
                <w:rFonts w:eastAsia="Yu Mincho"/>
              </w:rPr>
              <w:t xml:space="preserve"> </w:t>
            </w:r>
            <w:r w:rsidRPr="000702BF">
              <w:rPr>
                <w:rFonts w:eastAsia="Yu Mincho"/>
              </w:rPr>
              <w:t>Fc,</w:t>
            </w:r>
            <w:r w:rsidR="008D0E0E" w:rsidRPr="000702BF">
              <w:rPr>
                <w:rFonts w:eastAsia="Yu Mincho"/>
              </w:rPr>
              <w:t xml:space="preserve"> </w:t>
            </w:r>
            <w:r w:rsidRPr="000702BF">
              <w:rPr>
                <w:rFonts w:eastAsia="Yu Mincho"/>
              </w:rPr>
              <w:t>MHz</w:t>
            </w:r>
          </w:p>
        </w:tc>
        <w:tc>
          <w:tcPr>
            <w:tcW w:w="1917" w:type="dxa"/>
            <w:gridSpan w:val="2"/>
            <w:tcBorders>
              <w:top w:val="single" w:sz="4" w:space="0" w:color="000000"/>
              <w:left w:val="single" w:sz="4" w:space="0" w:color="000000"/>
              <w:bottom w:val="single" w:sz="4" w:space="0" w:color="000000"/>
              <w:right w:val="single" w:sz="4" w:space="0" w:color="000000"/>
            </w:tcBorders>
            <w:vAlign w:val="center"/>
            <w:hideMark/>
          </w:tcPr>
          <w:p w14:paraId="3FCA9B5F" w14:textId="4DC14407" w:rsidR="00412815" w:rsidRPr="000702BF" w:rsidRDefault="00412815" w:rsidP="00AE3F12">
            <w:pPr>
              <w:pStyle w:val="TAH"/>
              <w:rPr>
                <w:rFonts w:eastAsia="Yu Mincho"/>
              </w:rPr>
            </w:pPr>
            <w:r w:rsidRPr="000702BF">
              <w:rPr>
                <w:rFonts w:eastAsia="Yu Mincho"/>
              </w:rPr>
              <w:t>Region</w:t>
            </w:r>
            <w:r w:rsidR="008D0E0E" w:rsidRPr="000702BF">
              <w:rPr>
                <w:rFonts w:eastAsia="Yu Mincho"/>
              </w:rPr>
              <w:t xml:space="preserve"> </w:t>
            </w:r>
            <w:r w:rsidRPr="000702BF">
              <w:rPr>
                <w:rFonts w:eastAsia="Yu Mincho"/>
              </w:rPr>
              <w:t>A</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14:paraId="5AB75C95" w14:textId="763BBEE9" w:rsidR="00412815" w:rsidRPr="000702BF" w:rsidRDefault="00412815" w:rsidP="00AE3F12">
            <w:pPr>
              <w:pStyle w:val="TAH"/>
              <w:rPr>
                <w:rFonts w:eastAsia="Yu Mincho"/>
              </w:rPr>
            </w:pPr>
            <w:r w:rsidRPr="000702BF">
              <w:rPr>
                <w:rFonts w:eastAsia="Yu Mincho"/>
              </w:rPr>
              <w:t>Region</w:t>
            </w:r>
            <w:r w:rsidR="008D0E0E" w:rsidRPr="000702BF">
              <w:rPr>
                <w:rFonts w:eastAsia="Yu Mincho"/>
              </w:rPr>
              <w:t xml:space="preserve"> </w:t>
            </w:r>
            <w:r w:rsidRPr="000702BF">
              <w:rPr>
                <w:rFonts w:eastAsia="Yu Mincho"/>
              </w:rPr>
              <w:t>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14:paraId="4767AE80" w14:textId="48859D57" w:rsidR="00412815" w:rsidRPr="000702BF" w:rsidRDefault="00412815" w:rsidP="00AE3F12">
            <w:pPr>
              <w:pStyle w:val="TAH"/>
              <w:rPr>
                <w:rFonts w:eastAsia="Yu Mincho"/>
              </w:rPr>
            </w:pPr>
            <w:r w:rsidRPr="000702BF">
              <w:rPr>
                <w:rFonts w:eastAsia="Yu Mincho"/>
              </w:rPr>
              <w:t>Region</w:t>
            </w:r>
            <w:r w:rsidR="008D0E0E" w:rsidRPr="000702BF">
              <w:rPr>
                <w:rFonts w:eastAsia="Yu Mincho"/>
              </w:rPr>
              <w:t xml:space="preserve"> </w:t>
            </w:r>
            <w:r w:rsidRPr="000702BF">
              <w:rPr>
                <w:rFonts w:eastAsia="Yu Mincho"/>
              </w:rPr>
              <w:t>C</w:t>
            </w:r>
          </w:p>
        </w:tc>
      </w:tr>
      <w:tr w:rsidR="00412815" w:rsidRPr="000702BF" w14:paraId="119FF5B3" w14:textId="77777777" w:rsidTr="008D0E0E">
        <w:trPr>
          <w:jc w:val="center"/>
        </w:trPr>
        <w:tc>
          <w:tcPr>
            <w:tcW w:w="1133" w:type="dxa"/>
            <w:vMerge/>
            <w:tcBorders>
              <w:left w:val="single" w:sz="4" w:space="0" w:color="auto"/>
              <w:bottom w:val="single" w:sz="4" w:space="0" w:color="000000"/>
              <w:right w:val="single" w:sz="4" w:space="0" w:color="000000"/>
            </w:tcBorders>
            <w:vAlign w:val="center"/>
          </w:tcPr>
          <w:p w14:paraId="223DDEA3" w14:textId="77777777" w:rsidR="00412815" w:rsidRPr="000702BF" w:rsidRDefault="00412815" w:rsidP="00AE3F12">
            <w:pPr>
              <w:pStyle w:val="TAH"/>
              <w:rPr>
                <w:rFonts w:eastAsia="Yu Mincho"/>
              </w:rPr>
            </w:pPr>
          </w:p>
        </w:tc>
        <w:tc>
          <w:tcPr>
            <w:tcW w:w="1880" w:type="dxa"/>
            <w:vMerge/>
            <w:tcBorders>
              <w:left w:val="single" w:sz="4" w:space="0" w:color="000000"/>
              <w:bottom w:val="single" w:sz="4" w:space="0" w:color="auto"/>
              <w:right w:val="single" w:sz="4" w:space="0" w:color="000000"/>
            </w:tcBorders>
            <w:vAlign w:val="center"/>
          </w:tcPr>
          <w:p w14:paraId="3A92D514" w14:textId="77777777" w:rsidR="00412815" w:rsidRPr="000702BF" w:rsidRDefault="00412815" w:rsidP="00AE3F12">
            <w:pPr>
              <w:pStyle w:val="TAH"/>
              <w:rPr>
                <w:rFonts w:eastAsia="Yu Mincho"/>
              </w:rPr>
            </w:pPr>
          </w:p>
        </w:tc>
        <w:tc>
          <w:tcPr>
            <w:tcW w:w="1000" w:type="dxa"/>
            <w:tcBorders>
              <w:top w:val="single" w:sz="4" w:space="0" w:color="000000"/>
              <w:left w:val="single" w:sz="4" w:space="0" w:color="000000"/>
              <w:bottom w:val="single" w:sz="4" w:space="0" w:color="000000"/>
              <w:right w:val="single" w:sz="4" w:space="0" w:color="000000"/>
            </w:tcBorders>
            <w:vAlign w:val="center"/>
          </w:tcPr>
          <w:p w14:paraId="2E052D25" w14:textId="77777777" w:rsidR="00412815" w:rsidRPr="000702BF" w:rsidRDefault="00412815" w:rsidP="00AE3F12">
            <w:pPr>
              <w:pStyle w:val="TAH"/>
              <w:rPr>
                <w:rFonts w:eastAsia="Yu Mincho"/>
              </w:rPr>
            </w:pPr>
            <w:r w:rsidRPr="000702BF">
              <w:rPr>
                <w:rFonts w:eastAsia="Yu Mincho"/>
              </w:rPr>
              <w:t>Rbend*12*SCS</w:t>
            </w:r>
          </w:p>
          <w:p w14:paraId="17A1A5DB" w14:textId="77777777" w:rsidR="00412815" w:rsidRPr="000702BF" w:rsidRDefault="00412815" w:rsidP="00AE3F12">
            <w:pPr>
              <w:pStyle w:val="TAH"/>
              <w:rPr>
                <w:rFonts w:eastAsia="Yu Mincho"/>
              </w:rPr>
            </w:pPr>
            <w:r w:rsidRPr="000702BF">
              <w:rPr>
                <w:rFonts w:eastAsia="Yu Mincho"/>
              </w:rPr>
              <w:t>MHz</w:t>
            </w:r>
          </w:p>
        </w:tc>
        <w:tc>
          <w:tcPr>
            <w:tcW w:w="917" w:type="dxa"/>
            <w:tcBorders>
              <w:top w:val="single" w:sz="4" w:space="0" w:color="000000"/>
              <w:left w:val="single" w:sz="4" w:space="0" w:color="000000"/>
              <w:bottom w:val="single" w:sz="4" w:space="0" w:color="000000"/>
              <w:right w:val="single" w:sz="4" w:space="0" w:color="000000"/>
            </w:tcBorders>
            <w:vAlign w:val="center"/>
          </w:tcPr>
          <w:p w14:paraId="2F648BFD" w14:textId="77777777" w:rsidR="00412815" w:rsidRPr="000702BF" w:rsidRDefault="00412815" w:rsidP="00AE3F12">
            <w:pPr>
              <w:pStyle w:val="TAH"/>
              <w:rPr>
                <w:rFonts w:eastAsia="Yu Mincho"/>
              </w:rPr>
            </w:pPr>
            <w:r w:rsidRPr="000702BF">
              <w:rPr>
                <w:rFonts w:eastAsia="Yu Mincho"/>
              </w:rPr>
              <w:t>LCRB*12*SCS</w:t>
            </w:r>
          </w:p>
          <w:p w14:paraId="3F5B430D" w14:textId="77777777" w:rsidR="00412815" w:rsidRPr="000702BF" w:rsidRDefault="00412815" w:rsidP="00AE3F12">
            <w:pPr>
              <w:pStyle w:val="TAH"/>
              <w:rPr>
                <w:rFonts w:eastAsia="Yu Mincho"/>
              </w:rPr>
            </w:pPr>
            <w:r w:rsidRPr="000702BF">
              <w:rPr>
                <w:rFonts w:eastAsia="Yu Mincho"/>
              </w:rPr>
              <w:t>MHz</w:t>
            </w:r>
          </w:p>
        </w:tc>
        <w:tc>
          <w:tcPr>
            <w:tcW w:w="1153" w:type="dxa"/>
            <w:tcBorders>
              <w:top w:val="single" w:sz="4" w:space="0" w:color="000000"/>
              <w:left w:val="single" w:sz="4" w:space="0" w:color="000000"/>
              <w:bottom w:val="single" w:sz="4" w:space="0" w:color="000000"/>
              <w:right w:val="single" w:sz="4" w:space="0" w:color="000000"/>
            </w:tcBorders>
            <w:vAlign w:val="center"/>
          </w:tcPr>
          <w:p w14:paraId="2B2810E8" w14:textId="77777777" w:rsidR="00412815" w:rsidRPr="000702BF" w:rsidRDefault="00412815" w:rsidP="00AE3F12">
            <w:pPr>
              <w:pStyle w:val="TAH"/>
              <w:rPr>
                <w:rFonts w:eastAsia="Yu Mincho"/>
              </w:rPr>
            </w:pPr>
            <w:r w:rsidRPr="000702BF">
              <w:rPr>
                <w:rFonts w:eastAsia="Yu Mincho"/>
              </w:rPr>
              <w:t>Rbend*12*SCS</w:t>
            </w:r>
          </w:p>
          <w:p w14:paraId="3B1D5D30" w14:textId="77777777" w:rsidR="00412815" w:rsidRPr="000702BF" w:rsidRDefault="00412815" w:rsidP="00AE3F12">
            <w:pPr>
              <w:pStyle w:val="TAH"/>
              <w:rPr>
                <w:rFonts w:eastAsia="Yu Mincho"/>
              </w:rPr>
            </w:pPr>
            <w:r w:rsidRPr="000702BF">
              <w:rPr>
                <w:rFonts w:eastAsia="Yu Mincho"/>
              </w:rPr>
              <w:t>MHz</w:t>
            </w:r>
          </w:p>
        </w:tc>
        <w:tc>
          <w:tcPr>
            <w:tcW w:w="917" w:type="dxa"/>
            <w:tcBorders>
              <w:top w:val="single" w:sz="4" w:space="0" w:color="000000"/>
              <w:left w:val="single" w:sz="4" w:space="0" w:color="000000"/>
              <w:bottom w:val="single" w:sz="4" w:space="0" w:color="000000"/>
              <w:right w:val="single" w:sz="4" w:space="0" w:color="000000"/>
            </w:tcBorders>
            <w:vAlign w:val="center"/>
          </w:tcPr>
          <w:p w14:paraId="708CCA29" w14:textId="77777777" w:rsidR="00412815" w:rsidRPr="000702BF" w:rsidRDefault="00412815" w:rsidP="00AE3F12">
            <w:pPr>
              <w:pStyle w:val="TAH"/>
              <w:rPr>
                <w:rFonts w:eastAsia="Yu Mincho"/>
              </w:rPr>
            </w:pPr>
            <w:r w:rsidRPr="000702BF">
              <w:rPr>
                <w:rFonts w:eastAsia="Yu Mincho"/>
              </w:rPr>
              <w:t>LCRB*12*SCS</w:t>
            </w:r>
          </w:p>
          <w:p w14:paraId="64346AEC" w14:textId="77777777" w:rsidR="00412815" w:rsidRPr="000702BF" w:rsidRDefault="00412815" w:rsidP="00AE3F12">
            <w:pPr>
              <w:pStyle w:val="TAH"/>
              <w:rPr>
                <w:rFonts w:eastAsia="Yu Mincho"/>
              </w:rPr>
            </w:pPr>
            <w:r w:rsidRPr="000702BF">
              <w:rPr>
                <w:rFonts w:eastAsia="Yu Mincho"/>
              </w:rPr>
              <w:t>MHz</w:t>
            </w:r>
          </w:p>
        </w:tc>
        <w:tc>
          <w:tcPr>
            <w:tcW w:w="1151" w:type="dxa"/>
            <w:tcBorders>
              <w:top w:val="single" w:sz="4" w:space="0" w:color="000000"/>
              <w:left w:val="single" w:sz="4" w:space="0" w:color="000000"/>
              <w:bottom w:val="single" w:sz="4" w:space="0" w:color="000000"/>
              <w:right w:val="single" w:sz="4" w:space="0" w:color="000000"/>
            </w:tcBorders>
            <w:vAlign w:val="center"/>
          </w:tcPr>
          <w:p w14:paraId="49F6CC74" w14:textId="77777777" w:rsidR="00412815" w:rsidRPr="000702BF" w:rsidRDefault="00412815" w:rsidP="00AE3F12">
            <w:pPr>
              <w:pStyle w:val="TAH"/>
              <w:rPr>
                <w:rFonts w:eastAsia="Yu Mincho"/>
              </w:rPr>
            </w:pPr>
            <w:r w:rsidRPr="000702BF">
              <w:rPr>
                <w:rFonts w:eastAsia="Yu Mincho"/>
              </w:rPr>
              <w:t>Rbend*12*SCS</w:t>
            </w:r>
          </w:p>
          <w:p w14:paraId="1C0E6D7D" w14:textId="77777777" w:rsidR="00412815" w:rsidRPr="000702BF" w:rsidRDefault="00412815" w:rsidP="00AE3F12">
            <w:pPr>
              <w:pStyle w:val="TAH"/>
              <w:rPr>
                <w:rFonts w:eastAsia="Yu Mincho"/>
              </w:rPr>
            </w:pPr>
            <w:r w:rsidRPr="000702BF">
              <w:rPr>
                <w:rFonts w:eastAsia="Yu Mincho"/>
              </w:rPr>
              <w:t>MHz</w:t>
            </w:r>
          </w:p>
        </w:tc>
        <w:tc>
          <w:tcPr>
            <w:tcW w:w="919" w:type="dxa"/>
            <w:tcBorders>
              <w:top w:val="single" w:sz="4" w:space="0" w:color="000000"/>
              <w:left w:val="single" w:sz="4" w:space="0" w:color="000000"/>
              <w:bottom w:val="single" w:sz="4" w:space="0" w:color="000000"/>
              <w:right w:val="single" w:sz="4" w:space="0" w:color="000000"/>
            </w:tcBorders>
            <w:vAlign w:val="center"/>
          </w:tcPr>
          <w:p w14:paraId="708B04BC" w14:textId="77777777" w:rsidR="00412815" w:rsidRPr="000702BF" w:rsidRDefault="00412815" w:rsidP="00AE3F12">
            <w:pPr>
              <w:pStyle w:val="TAH"/>
              <w:rPr>
                <w:rFonts w:eastAsia="Yu Mincho"/>
              </w:rPr>
            </w:pPr>
            <w:r w:rsidRPr="000702BF">
              <w:rPr>
                <w:rFonts w:eastAsia="Yu Mincho"/>
              </w:rPr>
              <w:t>LCRB*12*SCS</w:t>
            </w:r>
          </w:p>
          <w:p w14:paraId="2041A692" w14:textId="77777777" w:rsidR="00412815" w:rsidRPr="000702BF" w:rsidRDefault="00412815" w:rsidP="00AE3F12">
            <w:pPr>
              <w:pStyle w:val="TAH"/>
              <w:rPr>
                <w:rFonts w:eastAsia="Yu Mincho"/>
              </w:rPr>
            </w:pPr>
            <w:r w:rsidRPr="000702BF">
              <w:rPr>
                <w:rFonts w:eastAsia="Yu Mincho"/>
              </w:rPr>
              <w:t>MHz</w:t>
            </w:r>
          </w:p>
        </w:tc>
      </w:tr>
      <w:tr w:rsidR="00412815" w:rsidRPr="000702BF" w14:paraId="0B05D322"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0A19285" w14:textId="77777777" w:rsidR="00412815" w:rsidRPr="000702BF" w:rsidRDefault="00412815" w:rsidP="00AE3F12">
            <w:pPr>
              <w:pStyle w:val="TAC"/>
              <w:rPr>
                <w:rFonts w:eastAsia="Yu Mincho"/>
              </w:rPr>
            </w:pPr>
            <w:r w:rsidRPr="000702BF">
              <w:rPr>
                <w:rFonts w:eastAsia="Yu Mincho"/>
              </w:rPr>
              <w:t>5MHz</w:t>
            </w:r>
          </w:p>
        </w:tc>
        <w:tc>
          <w:tcPr>
            <w:tcW w:w="1880" w:type="dxa"/>
            <w:tcBorders>
              <w:top w:val="single" w:sz="4" w:space="0" w:color="auto"/>
              <w:left w:val="single" w:sz="4" w:space="0" w:color="000000"/>
              <w:bottom w:val="single" w:sz="4" w:space="0" w:color="000000"/>
              <w:right w:val="single" w:sz="4" w:space="0" w:color="000000"/>
            </w:tcBorders>
            <w:vAlign w:val="center"/>
          </w:tcPr>
          <w:p w14:paraId="117EBE87" w14:textId="1DCBD99A" w:rsidR="00412815" w:rsidRPr="000702BF" w:rsidRDefault="00412815" w:rsidP="00AE3F12">
            <w:pPr>
              <w:pStyle w:val="TAC"/>
              <w:rPr>
                <w:rFonts w:eastAsia="Yu Mincho"/>
              </w:rPr>
            </w:pPr>
            <w:r w:rsidRPr="000702BF">
              <w:rPr>
                <w:rFonts w:eastAsia="MS PGothic"/>
              </w:rPr>
              <w:t>Fc=1</w:t>
            </w:r>
            <w:r w:rsidR="001F6C93">
              <w:rPr>
                <w:rFonts w:eastAsia="MS PGothic"/>
              </w:rPr>
              <w:t>,</w:t>
            </w:r>
            <w:r w:rsidRPr="000702BF">
              <w:rPr>
                <w:rFonts w:eastAsia="MS PGothic"/>
              </w:rPr>
              <w:t>992.5</w:t>
            </w:r>
          </w:p>
        </w:tc>
        <w:tc>
          <w:tcPr>
            <w:tcW w:w="1000" w:type="dxa"/>
            <w:tcBorders>
              <w:top w:val="single" w:sz="4" w:space="0" w:color="000000"/>
              <w:left w:val="single" w:sz="4" w:space="0" w:color="000000"/>
              <w:bottom w:val="single" w:sz="4" w:space="0" w:color="000000"/>
              <w:right w:val="single" w:sz="4" w:space="0" w:color="000000"/>
            </w:tcBorders>
            <w:vAlign w:val="center"/>
          </w:tcPr>
          <w:p w14:paraId="465FFC16"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6B56B6ED" w14:textId="77777777" w:rsidR="00412815" w:rsidRPr="000702BF" w:rsidRDefault="00412815" w:rsidP="00AE3F12">
            <w:pPr>
              <w:pStyle w:val="TAC"/>
              <w:rPr>
                <w:rFonts w:eastAsia="Yu Mincho"/>
              </w:rPr>
            </w:pPr>
            <w:r w:rsidRPr="000702BF">
              <w:rPr>
                <w:rFonts w:eastAsia="Yu Mincho"/>
              </w:rPr>
              <w:t>&gt;3.24</w:t>
            </w:r>
          </w:p>
        </w:tc>
        <w:tc>
          <w:tcPr>
            <w:tcW w:w="1153" w:type="dxa"/>
            <w:tcBorders>
              <w:top w:val="single" w:sz="4" w:space="0" w:color="000000"/>
              <w:left w:val="single" w:sz="4" w:space="0" w:color="000000"/>
              <w:bottom w:val="single" w:sz="4" w:space="0" w:color="000000"/>
              <w:right w:val="single" w:sz="4" w:space="0" w:color="000000"/>
            </w:tcBorders>
            <w:vAlign w:val="center"/>
          </w:tcPr>
          <w:p w14:paraId="78B48141"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3FCF8ED4"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18A72A5E" w14:textId="77777777" w:rsidR="00412815" w:rsidRPr="000702BF" w:rsidRDefault="00412815" w:rsidP="00AE3F12">
            <w:pPr>
              <w:pStyle w:val="TAC"/>
              <w:rPr>
                <w:rFonts w:eastAsia="Yu Mincho"/>
              </w:rPr>
            </w:pPr>
          </w:p>
        </w:tc>
        <w:tc>
          <w:tcPr>
            <w:tcW w:w="919" w:type="dxa"/>
            <w:tcBorders>
              <w:top w:val="single" w:sz="4" w:space="0" w:color="000000"/>
              <w:left w:val="single" w:sz="4" w:space="0" w:color="000000"/>
              <w:bottom w:val="single" w:sz="4" w:space="0" w:color="000000"/>
              <w:right w:val="single" w:sz="4" w:space="0" w:color="000000"/>
            </w:tcBorders>
            <w:vAlign w:val="center"/>
          </w:tcPr>
          <w:p w14:paraId="60111956" w14:textId="77777777" w:rsidR="00412815" w:rsidRPr="000702BF" w:rsidRDefault="00412815" w:rsidP="00AE3F12">
            <w:pPr>
              <w:pStyle w:val="TAC"/>
              <w:rPr>
                <w:rFonts w:eastAsia="Yu Mincho"/>
              </w:rPr>
            </w:pPr>
          </w:p>
        </w:tc>
      </w:tr>
      <w:tr w:rsidR="00412815" w:rsidRPr="000702BF" w14:paraId="087A6A05"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79817F7D" w14:textId="77777777" w:rsidR="00412815" w:rsidRPr="000702BF" w:rsidRDefault="00412815" w:rsidP="00AE3F12">
            <w:pPr>
              <w:pStyle w:val="TAC"/>
              <w:rPr>
                <w:rFonts w:eastAsia="Yu Mincho"/>
              </w:rPr>
            </w:pPr>
            <w:r w:rsidRPr="000702BF">
              <w:rPr>
                <w:rFonts w:eastAsia="Yu Mincho"/>
              </w:rPr>
              <w:t>5MHz</w:t>
            </w:r>
          </w:p>
        </w:tc>
        <w:tc>
          <w:tcPr>
            <w:tcW w:w="1880" w:type="dxa"/>
            <w:tcBorders>
              <w:top w:val="single" w:sz="4" w:space="0" w:color="auto"/>
              <w:left w:val="single" w:sz="4" w:space="0" w:color="000000"/>
              <w:bottom w:val="single" w:sz="4" w:space="0" w:color="000000"/>
              <w:right w:val="single" w:sz="4" w:space="0" w:color="000000"/>
            </w:tcBorders>
            <w:vAlign w:val="center"/>
          </w:tcPr>
          <w:p w14:paraId="7804CAD4" w14:textId="3067A1D1" w:rsidR="00412815" w:rsidRPr="000702BF" w:rsidRDefault="00412815" w:rsidP="00AE3F12">
            <w:pPr>
              <w:pStyle w:val="TAC"/>
              <w:rPr>
                <w:rFonts w:eastAsia="MS PGothic"/>
              </w:rPr>
            </w:pPr>
            <w:r w:rsidRPr="000702BF">
              <w:rPr>
                <w:rFonts w:eastAsia="MS PGothic"/>
              </w:rPr>
              <w:t>Fc=1</w:t>
            </w:r>
            <w:r w:rsidR="001F6C93">
              <w:rPr>
                <w:rFonts w:eastAsia="MS PGothic"/>
              </w:rPr>
              <w:t>,</w:t>
            </w:r>
            <w:r w:rsidRPr="000702BF">
              <w:rPr>
                <w:rFonts w:eastAsia="MS PGothic"/>
              </w:rPr>
              <w:t>997.5</w:t>
            </w:r>
          </w:p>
        </w:tc>
        <w:tc>
          <w:tcPr>
            <w:tcW w:w="1000" w:type="dxa"/>
            <w:tcBorders>
              <w:top w:val="single" w:sz="4" w:space="0" w:color="000000"/>
              <w:left w:val="single" w:sz="4" w:space="0" w:color="000000"/>
              <w:bottom w:val="single" w:sz="4" w:space="0" w:color="000000"/>
              <w:right w:val="single" w:sz="4" w:space="0" w:color="000000"/>
            </w:tcBorders>
            <w:vAlign w:val="center"/>
          </w:tcPr>
          <w:p w14:paraId="6AE620EC"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1989EBF5" w14:textId="77777777" w:rsidR="00412815" w:rsidRPr="000702BF" w:rsidRDefault="00412815" w:rsidP="00AE3F12">
            <w:pPr>
              <w:pStyle w:val="TAC"/>
              <w:rPr>
                <w:rFonts w:eastAsia="Yu Mincho"/>
              </w:rPr>
            </w:pPr>
            <w:r w:rsidRPr="000702BF">
              <w:rPr>
                <w:rFonts w:eastAsia="Yu Mincho"/>
              </w:rPr>
              <w:t>&gt;3.24</w:t>
            </w:r>
          </w:p>
        </w:tc>
        <w:tc>
          <w:tcPr>
            <w:tcW w:w="1153" w:type="dxa"/>
            <w:tcBorders>
              <w:top w:val="single" w:sz="4" w:space="0" w:color="000000"/>
              <w:left w:val="single" w:sz="4" w:space="0" w:color="000000"/>
              <w:bottom w:val="single" w:sz="4" w:space="0" w:color="000000"/>
              <w:right w:val="single" w:sz="4" w:space="0" w:color="000000"/>
            </w:tcBorders>
            <w:vAlign w:val="center"/>
          </w:tcPr>
          <w:p w14:paraId="5B2DD0F9"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07B6B86D"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07CDEA85" w14:textId="77777777" w:rsidR="00412815" w:rsidRPr="000702BF" w:rsidRDefault="00412815" w:rsidP="00AE3F12">
            <w:pPr>
              <w:pStyle w:val="TAC"/>
              <w:rPr>
                <w:rFonts w:eastAsia="Yu Mincho"/>
              </w:rPr>
            </w:pPr>
          </w:p>
        </w:tc>
        <w:tc>
          <w:tcPr>
            <w:tcW w:w="919" w:type="dxa"/>
            <w:tcBorders>
              <w:top w:val="single" w:sz="4" w:space="0" w:color="000000"/>
              <w:left w:val="single" w:sz="4" w:space="0" w:color="000000"/>
              <w:bottom w:val="single" w:sz="4" w:space="0" w:color="000000"/>
              <w:right w:val="single" w:sz="4" w:space="0" w:color="000000"/>
            </w:tcBorders>
            <w:vAlign w:val="center"/>
          </w:tcPr>
          <w:p w14:paraId="01AA9749" w14:textId="77777777" w:rsidR="00412815" w:rsidRPr="000702BF" w:rsidRDefault="00412815" w:rsidP="00AE3F12">
            <w:pPr>
              <w:pStyle w:val="TAC"/>
              <w:rPr>
                <w:rFonts w:eastAsia="Yu Mincho"/>
              </w:rPr>
            </w:pPr>
          </w:p>
        </w:tc>
      </w:tr>
      <w:tr w:rsidR="00412815" w:rsidRPr="000702BF" w14:paraId="6C65BBCA"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5B41F285" w14:textId="77777777" w:rsidR="00412815" w:rsidRPr="000702BF" w:rsidRDefault="00412815" w:rsidP="00AE3F12">
            <w:pPr>
              <w:pStyle w:val="TAC"/>
              <w:rPr>
                <w:rFonts w:eastAsia="Yu Mincho"/>
              </w:rPr>
            </w:pPr>
            <w:r w:rsidRPr="000702BF">
              <w:rPr>
                <w:rFonts w:eastAsia="Yu Mincho"/>
              </w:rPr>
              <w:t>5MHz</w:t>
            </w:r>
          </w:p>
        </w:tc>
        <w:tc>
          <w:tcPr>
            <w:tcW w:w="1880" w:type="dxa"/>
            <w:tcBorders>
              <w:top w:val="single" w:sz="4" w:space="0" w:color="auto"/>
              <w:left w:val="single" w:sz="4" w:space="0" w:color="000000"/>
              <w:bottom w:val="single" w:sz="4" w:space="0" w:color="000000"/>
              <w:right w:val="single" w:sz="4" w:space="0" w:color="000000"/>
            </w:tcBorders>
            <w:vAlign w:val="center"/>
          </w:tcPr>
          <w:p w14:paraId="0C01CBB3" w14:textId="12B7A399" w:rsidR="00412815" w:rsidRPr="000702BF" w:rsidRDefault="00412815" w:rsidP="00AE3F12">
            <w:pPr>
              <w:pStyle w:val="TAC"/>
              <w:rPr>
                <w:rFonts w:eastAsia="MS PGothic"/>
              </w:rPr>
            </w:pPr>
            <w:r w:rsidRPr="000702BF">
              <w:rPr>
                <w:rFonts w:eastAsia="MS PGothic"/>
              </w:rPr>
              <w:t>Fc=2</w:t>
            </w:r>
            <w:r w:rsidR="001F6C93">
              <w:rPr>
                <w:rFonts w:eastAsia="MS PGothic"/>
              </w:rPr>
              <w:t>,</w:t>
            </w:r>
            <w:r w:rsidRPr="000702BF">
              <w:rPr>
                <w:rFonts w:eastAsia="MS PGothic"/>
              </w:rPr>
              <w:t>002.5</w:t>
            </w:r>
          </w:p>
        </w:tc>
        <w:tc>
          <w:tcPr>
            <w:tcW w:w="1000" w:type="dxa"/>
            <w:tcBorders>
              <w:top w:val="single" w:sz="4" w:space="0" w:color="000000"/>
              <w:left w:val="single" w:sz="4" w:space="0" w:color="000000"/>
              <w:bottom w:val="single" w:sz="4" w:space="0" w:color="000000"/>
              <w:right w:val="single" w:sz="4" w:space="0" w:color="000000"/>
            </w:tcBorders>
            <w:vAlign w:val="center"/>
          </w:tcPr>
          <w:p w14:paraId="3BF05217"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0D8A21D0" w14:textId="77777777" w:rsidR="00412815" w:rsidRPr="000702BF" w:rsidRDefault="00412815" w:rsidP="00AE3F12">
            <w:pPr>
              <w:pStyle w:val="TAC"/>
              <w:rPr>
                <w:rFonts w:eastAsia="Yu Mincho"/>
              </w:rPr>
            </w:pPr>
            <w:r w:rsidRPr="000702BF">
              <w:rPr>
                <w:rFonts w:eastAsia="Yu Mincho"/>
              </w:rPr>
              <w:t>&gt;2.16</w:t>
            </w:r>
          </w:p>
        </w:tc>
        <w:tc>
          <w:tcPr>
            <w:tcW w:w="1153" w:type="dxa"/>
            <w:tcBorders>
              <w:top w:val="single" w:sz="4" w:space="0" w:color="000000"/>
              <w:left w:val="single" w:sz="4" w:space="0" w:color="000000"/>
              <w:bottom w:val="single" w:sz="4" w:space="0" w:color="000000"/>
              <w:right w:val="single" w:sz="4" w:space="0" w:color="000000"/>
            </w:tcBorders>
            <w:vAlign w:val="center"/>
          </w:tcPr>
          <w:p w14:paraId="073FD9CB" w14:textId="77777777" w:rsidR="00412815" w:rsidRPr="000702BF" w:rsidRDefault="00412815" w:rsidP="00AE3F12">
            <w:pPr>
              <w:pStyle w:val="TAC"/>
              <w:rPr>
                <w:rFonts w:eastAsia="Yu Mincho"/>
              </w:rPr>
            </w:pPr>
            <w:r w:rsidRPr="000702BF">
              <w:rPr>
                <w:rFonts w:eastAsia="Yu Mincho"/>
              </w:rPr>
              <w:t>&gt;3.78</w:t>
            </w:r>
          </w:p>
        </w:tc>
        <w:tc>
          <w:tcPr>
            <w:tcW w:w="917" w:type="dxa"/>
            <w:tcBorders>
              <w:top w:val="single" w:sz="4" w:space="0" w:color="000000"/>
              <w:left w:val="single" w:sz="4" w:space="0" w:color="000000"/>
              <w:bottom w:val="single" w:sz="4" w:space="0" w:color="000000"/>
              <w:right w:val="single" w:sz="4" w:space="0" w:color="000000"/>
            </w:tcBorders>
            <w:vAlign w:val="center"/>
          </w:tcPr>
          <w:p w14:paraId="3793012F" w14:textId="77777777" w:rsidR="00412815" w:rsidRPr="000702BF" w:rsidRDefault="00412815" w:rsidP="00AE3F12">
            <w:pPr>
              <w:pStyle w:val="TAC"/>
              <w:rPr>
                <w:rFonts w:eastAsia="Yu Mincho"/>
              </w:rPr>
            </w:pPr>
            <w:r w:rsidRPr="000702BF">
              <w:rPr>
                <w:rFonts w:eastAsia="Yu Mincho"/>
              </w:rPr>
              <w:t>≤1.98</w:t>
            </w:r>
          </w:p>
        </w:tc>
        <w:tc>
          <w:tcPr>
            <w:tcW w:w="1151" w:type="dxa"/>
            <w:tcBorders>
              <w:top w:val="single" w:sz="4" w:space="0" w:color="000000"/>
              <w:left w:val="single" w:sz="4" w:space="0" w:color="000000"/>
              <w:bottom w:val="single" w:sz="4" w:space="0" w:color="000000"/>
              <w:right w:val="single" w:sz="4" w:space="0" w:color="000000"/>
            </w:tcBorders>
            <w:vAlign w:val="center"/>
          </w:tcPr>
          <w:p w14:paraId="1DA14A02" w14:textId="77777777" w:rsidR="00412815" w:rsidRPr="000702BF" w:rsidRDefault="00412815" w:rsidP="00AE3F12">
            <w:pPr>
              <w:pStyle w:val="TAC"/>
              <w:rPr>
                <w:rFonts w:eastAsia="Yu Mincho"/>
              </w:rPr>
            </w:pPr>
            <w:r w:rsidRPr="000702BF">
              <w:rPr>
                <w:rFonts w:eastAsia="Yu Mincho"/>
              </w:rPr>
              <w:t>≤3.6</w:t>
            </w:r>
          </w:p>
        </w:tc>
        <w:tc>
          <w:tcPr>
            <w:tcW w:w="919" w:type="dxa"/>
            <w:tcBorders>
              <w:top w:val="single" w:sz="4" w:space="0" w:color="000000"/>
              <w:left w:val="single" w:sz="4" w:space="0" w:color="000000"/>
              <w:bottom w:val="single" w:sz="4" w:space="0" w:color="000000"/>
              <w:right w:val="single" w:sz="4" w:space="0" w:color="000000"/>
            </w:tcBorders>
            <w:vAlign w:val="center"/>
          </w:tcPr>
          <w:p w14:paraId="4FA0F1B6" w14:textId="77777777" w:rsidR="00412815" w:rsidRPr="000702BF" w:rsidRDefault="00412815" w:rsidP="00AE3F12">
            <w:pPr>
              <w:pStyle w:val="TAC"/>
              <w:rPr>
                <w:rFonts w:eastAsia="Yu Mincho"/>
              </w:rPr>
            </w:pPr>
            <w:r w:rsidRPr="000702BF">
              <w:rPr>
                <w:rFonts w:eastAsia="Yu Mincho"/>
              </w:rPr>
              <w:t>≤1.98</w:t>
            </w:r>
          </w:p>
        </w:tc>
      </w:tr>
      <w:tr w:rsidR="00412815" w:rsidRPr="000702BF" w14:paraId="705D3DCD"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15E22B12" w14:textId="77777777" w:rsidR="00412815" w:rsidRPr="000702BF" w:rsidRDefault="00412815" w:rsidP="00AE3F12">
            <w:pPr>
              <w:pStyle w:val="TAC"/>
              <w:rPr>
                <w:rFonts w:eastAsia="Yu Mincho"/>
              </w:rPr>
            </w:pPr>
            <w:r w:rsidRPr="000702BF">
              <w:rPr>
                <w:rFonts w:eastAsia="Yu Mincho"/>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209B2097" w14:textId="2A0BE1CD" w:rsidR="00412815" w:rsidRPr="000702BF" w:rsidRDefault="00412815" w:rsidP="00AE3F12">
            <w:pPr>
              <w:pStyle w:val="TAC"/>
              <w:rPr>
                <w:rFonts w:eastAsia="MS PGothic"/>
              </w:rPr>
            </w:pPr>
            <w:r w:rsidRPr="000702BF">
              <w:rPr>
                <w:rFonts w:eastAsia="MS PGothic"/>
              </w:rPr>
              <w:t>Fc=1</w:t>
            </w:r>
            <w:r w:rsidR="001F6C93">
              <w:rPr>
                <w:rFonts w:eastAsia="MS PGothic"/>
              </w:rPr>
              <w:t>,</w:t>
            </w:r>
            <w:r w:rsidRPr="000702BF">
              <w:rPr>
                <w:rFonts w:eastAsia="MS PGothic"/>
              </w:rPr>
              <w:t>985</w:t>
            </w:r>
          </w:p>
        </w:tc>
        <w:tc>
          <w:tcPr>
            <w:tcW w:w="1000" w:type="dxa"/>
            <w:tcBorders>
              <w:top w:val="single" w:sz="4" w:space="0" w:color="000000"/>
              <w:left w:val="single" w:sz="4" w:space="0" w:color="000000"/>
              <w:bottom w:val="single" w:sz="4" w:space="0" w:color="000000"/>
              <w:right w:val="single" w:sz="4" w:space="0" w:color="000000"/>
            </w:tcBorders>
            <w:vAlign w:val="center"/>
          </w:tcPr>
          <w:p w14:paraId="7A3E0C88" w14:textId="77777777" w:rsidR="00412815" w:rsidRPr="000702BF" w:rsidRDefault="00412815" w:rsidP="00AE3F12">
            <w:pPr>
              <w:pStyle w:val="TAC"/>
              <w:rPr>
                <w:rFonts w:eastAsia="Yu Mincho"/>
              </w:rPr>
            </w:pPr>
            <w:r w:rsidRPr="000702BF">
              <w:rPr>
                <w:rFonts w:eastAsia="Yu Mincho"/>
              </w:rPr>
              <w:t>&gt;5.4</w:t>
            </w:r>
          </w:p>
        </w:tc>
        <w:tc>
          <w:tcPr>
            <w:tcW w:w="917" w:type="dxa"/>
            <w:tcBorders>
              <w:top w:val="single" w:sz="4" w:space="0" w:color="000000"/>
              <w:left w:val="single" w:sz="4" w:space="0" w:color="000000"/>
              <w:bottom w:val="single" w:sz="4" w:space="0" w:color="000000"/>
              <w:right w:val="single" w:sz="4" w:space="0" w:color="000000"/>
            </w:tcBorders>
            <w:vAlign w:val="center"/>
          </w:tcPr>
          <w:p w14:paraId="3973A8C7" w14:textId="77777777" w:rsidR="00412815" w:rsidRPr="000702BF" w:rsidRDefault="00412815" w:rsidP="00AE3F12">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251EBF60"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27A07AA0"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528D212B" w14:textId="77777777" w:rsidR="00412815" w:rsidRPr="000702BF" w:rsidRDefault="00412815" w:rsidP="00AE3F12">
            <w:pPr>
              <w:pStyle w:val="TAC"/>
              <w:rPr>
                <w:rFonts w:eastAsia="Yu Mincho"/>
              </w:rPr>
            </w:pPr>
          </w:p>
        </w:tc>
        <w:tc>
          <w:tcPr>
            <w:tcW w:w="919" w:type="dxa"/>
            <w:tcBorders>
              <w:top w:val="single" w:sz="4" w:space="0" w:color="000000"/>
              <w:left w:val="single" w:sz="4" w:space="0" w:color="000000"/>
              <w:bottom w:val="single" w:sz="4" w:space="0" w:color="000000"/>
              <w:right w:val="single" w:sz="4" w:space="0" w:color="000000"/>
            </w:tcBorders>
            <w:vAlign w:val="center"/>
          </w:tcPr>
          <w:p w14:paraId="0B3E4EAF" w14:textId="77777777" w:rsidR="00412815" w:rsidRPr="000702BF" w:rsidRDefault="00412815" w:rsidP="00AE3F12">
            <w:pPr>
              <w:pStyle w:val="TAC"/>
              <w:rPr>
                <w:rFonts w:eastAsia="Yu Mincho"/>
              </w:rPr>
            </w:pPr>
          </w:p>
        </w:tc>
      </w:tr>
      <w:tr w:rsidR="00412815" w:rsidRPr="000702BF" w14:paraId="1BF62A95"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418E473" w14:textId="77777777" w:rsidR="00412815" w:rsidRPr="000702BF" w:rsidRDefault="00412815" w:rsidP="00AE3F12">
            <w:pPr>
              <w:pStyle w:val="TAC"/>
              <w:rPr>
                <w:rFonts w:eastAsia="Yu Mincho"/>
              </w:rPr>
            </w:pPr>
            <w:r w:rsidRPr="000702BF">
              <w:rPr>
                <w:rFonts w:eastAsia="Yu Mincho"/>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0A00D6BD" w14:textId="24E23850" w:rsidR="00412815" w:rsidRPr="000702BF" w:rsidRDefault="00412815" w:rsidP="00AE3F12">
            <w:pPr>
              <w:pStyle w:val="TAC"/>
              <w:rPr>
                <w:rFonts w:eastAsia="MS PGothic"/>
              </w:rPr>
            </w:pPr>
            <w:r w:rsidRPr="000702BF">
              <w:rPr>
                <w:rFonts w:eastAsia="MS PGothic"/>
              </w:rPr>
              <w:t>Fc=1</w:t>
            </w:r>
            <w:r w:rsidR="001F6C93">
              <w:rPr>
                <w:rFonts w:eastAsia="MS PGothic"/>
              </w:rPr>
              <w:t>,</w:t>
            </w:r>
            <w:r w:rsidRPr="000702BF">
              <w:rPr>
                <w:rFonts w:eastAsia="MS PGothic"/>
              </w:rPr>
              <w:t>995</w:t>
            </w:r>
          </w:p>
        </w:tc>
        <w:tc>
          <w:tcPr>
            <w:tcW w:w="1000" w:type="dxa"/>
            <w:tcBorders>
              <w:top w:val="single" w:sz="4" w:space="0" w:color="000000"/>
              <w:left w:val="single" w:sz="4" w:space="0" w:color="000000"/>
              <w:bottom w:val="single" w:sz="4" w:space="0" w:color="000000"/>
              <w:right w:val="single" w:sz="4" w:space="0" w:color="000000"/>
            </w:tcBorders>
            <w:vAlign w:val="center"/>
          </w:tcPr>
          <w:p w14:paraId="5D3AC4A9"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3297637C" w14:textId="77777777" w:rsidR="00412815" w:rsidRPr="000702BF" w:rsidRDefault="00412815" w:rsidP="00AE3F12">
            <w:pPr>
              <w:pStyle w:val="TAC"/>
              <w:rPr>
                <w:rFonts w:eastAsia="Yu Mincho"/>
              </w:rPr>
            </w:pPr>
            <w:r w:rsidRPr="000702BF">
              <w:rPr>
                <w:rFonts w:eastAsia="Yu Mincho"/>
              </w:rPr>
              <w:t>&gt;4.5</w:t>
            </w:r>
          </w:p>
        </w:tc>
        <w:tc>
          <w:tcPr>
            <w:tcW w:w="1153" w:type="dxa"/>
            <w:tcBorders>
              <w:top w:val="single" w:sz="4" w:space="0" w:color="000000"/>
              <w:left w:val="single" w:sz="4" w:space="0" w:color="000000"/>
              <w:bottom w:val="single" w:sz="4" w:space="0" w:color="000000"/>
              <w:right w:val="single" w:sz="4" w:space="0" w:color="000000"/>
            </w:tcBorders>
            <w:vAlign w:val="center"/>
          </w:tcPr>
          <w:p w14:paraId="74D04896" w14:textId="77777777" w:rsidR="00412815" w:rsidRPr="000702BF" w:rsidRDefault="00412815" w:rsidP="00AE3F12">
            <w:pPr>
              <w:pStyle w:val="TAC"/>
              <w:rPr>
                <w:rFonts w:eastAsia="Yu Mincho"/>
              </w:rPr>
            </w:pPr>
            <w:r w:rsidRPr="000702BF">
              <w:rPr>
                <w:rFonts w:eastAsia="Yu Mincho"/>
              </w:rPr>
              <w:t>&gt;7.56</w:t>
            </w:r>
          </w:p>
        </w:tc>
        <w:tc>
          <w:tcPr>
            <w:tcW w:w="917" w:type="dxa"/>
            <w:tcBorders>
              <w:top w:val="single" w:sz="4" w:space="0" w:color="000000"/>
              <w:left w:val="single" w:sz="4" w:space="0" w:color="000000"/>
              <w:bottom w:val="single" w:sz="4" w:space="0" w:color="000000"/>
              <w:right w:val="single" w:sz="4" w:space="0" w:color="000000"/>
            </w:tcBorders>
            <w:vAlign w:val="center"/>
          </w:tcPr>
          <w:p w14:paraId="757D99B3" w14:textId="77777777" w:rsidR="00412815" w:rsidRPr="000702BF" w:rsidRDefault="00412815" w:rsidP="00AE3F12">
            <w:pPr>
              <w:pStyle w:val="TAC"/>
              <w:rPr>
                <w:rFonts w:eastAsia="Yu Mincho"/>
              </w:rPr>
            </w:pPr>
            <w:r w:rsidRPr="000702BF">
              <w:rPr>
                <w:rFonts w:eastAsia="Yu Mincho"/>
              </w:rPr>
              <w:t>≤4.32</w:t>
            </w:r>
          </w:p>
        </w:tc>
        <w:tc>
          <w:tcPr>
            <w:tcW w:w="1151" w:type="dxa"/>
            <w:tcBorders>
              <w:top w:val="single" w:sz="4" w:space="0" w:color="000000"/>
              <w:left w:val="single" w:sz="4" w:space="0" w:color="000000"/>
              <w:bottom w:val="single" w:sz="4" w:space="0" w:color="000000"/>
              <w:right w:val="single" w:sz="4" w:space="0" w:color="000000"/>
            </w:tcBorders>
            <w:vAlign w:val="center"/>
          </w:tcPr>
          <w:p w14:paraId="6E7E67ED" w14:textId="77777777" w:rsidR="00412815" w:rsidRPr="000702BF" w:rsidRDefault="00412815" w:rsidP="00AE3F12">
            <w:pPr>
              <w:pStyle w:val="TAC"/>
              <w:rPr>
                <w:rFonts w:eastAsia="Yu Mincho"/>
              </w:rPr>
            </w:pPr>
            <w:r w:rsidRPr="000702BF">
              <w:rPr>
                <w:rFonts w:eastAsia="Yu Mincho"/>
              </w:rPr>
              <w:t>≤7.38</w:t>
            </w:r>
          </w:p>
        </w:tc>
        <w:tc>
          <w:tcPr>
            <w:tcW w:w="919" w:type="dxa"/>
            <w:tcBorders>
              <w:top w:val="single" w:sz="4" w:space="0" w:color="000000"/>
              <w:left w:val="single" w:sz="4" w:space="0" w:color="000000"/>
              <w:bottom w:val="single" w:sz="4" w:space="0" w:color="000000"/>
              <w:right w:val="single" w:sz="4" w:space="0" w:color="000000"/>
            </w:tcBorders>
            <w:vAlign w:val="center"/>
          </w:tcPr>
          <w:p w14:paraId="0265F1B4" w14:textId="77777777" w:rsidR="00412815" w:rsidRPr="000702BF" w:rsidRDefault="00412815" w:rsidP="00AE3F12">
            <w:pPr>
              <w:pStyle w:val="TAC"/>
              <w:rPr>
                <w:rFonts w:eastAsia="Yu Mincho"/>
              </w:rPr>
            </w:pPr>
            <w:r w:rsidRPr="000702BF">
              <w:rPr>
                <w:rFonts w:eastAsia="Yu Mincho"/>
              </w:rPr>
              <w:t>≤4.32</w:t>
            </w:r>
          </w:p>
        </w:tc>
      </w:tr>
      <w:tr w:rsidR="00412815" w:rsidRPr="000702BF" w14:paraId="1C7C3EF1"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DCC65B4" w14:textId="77777777" w:rsidR="00412815" w:rsidRPr="000702BF" w:rsidRDefault="00412815" w:rsidP="00AE3F12">
            <w:pPr>
              <w:pStyle w:val="TAC"/>
              <w:rPr>
                <w:rFonts w:eastAsia="Yu Mincho"/>
              </w:rPr>
            </w:pPr>
            <w:r w:rsidRPr="000702BF">
              <w:rPr>
                <w:rFonts w:eastAsia="Yu Mincho"/>
              </w:rPr>
              <w:t>10MHz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3566977D" w14:textId="15970971" w:rsidR="00412815" w:rsidRPr="000702BF" w:rsidRDefault="00412815" w:rsidP="00AE3F12">
            <w:pPr>
              <w:pStyle w:val="TAC"/>
              <w:rPr>
                <w:rFonts w:eastAsia="MS PGothic"/>
              </w:rPr>
            </w:pPr>
            <w:r w:rsidRPr="000702BF">
              <w:rPr>
                <w:rFonts w:eastAsia="MS PGothic"/>
              </w:rPr>
              <w:t>Fc=2</w:t>
            </w:r>
            <w:r w:rsidR="001F6C93">
              <w:rPr>
                <w:rFonts w:eastAsia="MS PGothic"/>
              </w:rPr>
              <w:t>,</w:t>
            </w:r>
            <w:r w:rsidRPr="000702BF">
              <w:rPr>
                <w:rFonts w:eastAsia="MS PGothic"/>
              </w:rPr>
              <w:t>000</w:t>
            </w:r>
          </w:p>
        </w:tc>
        <w:tc>
          <w:tcPr>
            <w:tcW w:w="1000" w:type="dxa"/>
            <w:tcBorders>
              <w:top w:val="single" w:sz="4" w:space="0" w:color="000000"/>
              <w:left w:val="single" w:sz="4" w:space="0" w:color="000000"/>
              <w:bottom w:val="single" w:sz="4" w:space="0" w:color="000000"/>
              <w:right w:val="single" w:sz="4" w:space="0" w:color="000000"/>
            </w:tcBorders>
            <w:vAlign w:val="center"/>
          </w:tcPr>
          <w:p w14:paraId="3BCE5BDF" w14:textId="77777777" w:rsidR="00412815" w:rsidRPr="000702BF" w:rsidRDefault="00412815" w:rsidP="00AE3F12">
            <w:pPr>
              <w:pStyle w:val="TAC"/>
              <w:rPr>
                <w:rFonts w:eastAsia="Yu Mincho"/>
              </w:rPr>
            </w:pPr>
            <w:r w:rsidRPr="000702BF">
              <w:rPr>
                <w:rFonts w:eastAsia="Yu Mincho"/>
              </w:rPr>
              <w:t>&gt;6.84</w:t>
            </w:r>
          </w:p>
        </w:tc>
        <w:tc>
          <w:tcPr>
            <w:tcW w:w="917" w:type="dxa"/>
            <w:tcBorders>
              <w:top w:val="single" w:sz="4" w:space="0" w:color="000000"/>
              <w:left w:val="single" w:sz="4" w:space="0" w:color="000000"/>
              <w:bottom w:val="single" w:sz="4" w:space="0" w:color="000000"/>
              <w:right w:val="single" w:sz="4" w:space="0" w:color="000000"/>
            </w:tcBorders>
            <w:vAlign w:val="center"/>
          </w:tcPr>
          <w:p w14:paraId="76A73C18" w14:textId="77777777" w:rsidR="00412815" w:rsidRPr="000702BF" w:rsidRDefault="00412815" w:rsidP="00AE3F12">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08B96CDE" w14:textId="77777777" w:rsidR="00412815" w:rsidRPr="000702BF" w:rsidRDefault="00412815" w:rsidP="00AE3F12">
            <w:pPr>
              <w:pStyle w:val="TAC"/>
              <w:rPr>
                <w:rFonts w:eastAsia="Yu Mincho"/>
              </w:rPr>
            </w:pPr>
            <w:r w:rsidRPr="000702BF">
              <w:rPr>
                <w:rFonts w:eastAsia="Yu Mincho"/>
              </w:rPr>
              <w:t>&lt;2.88</w:t>
            </w:r>
          </w:p>
        </w:tc>
        <w:tc>
          <w:tcPr>
            <w:tcW w:w="917" w:type="dxa"/>
            <w:tcBorders>
              <w:top w:val="single" w:sz="4" w:space="0" w:color="000000"/>
              <w:left w:val="single" w:sz="4" w:space="0" w:color="000000"/>
              <w:bottom w:val="single" w:sz="4" w:space="0" w:color="000000"/>
              <w:right w:val="single" w:sz="4" w:space="0" w:color="000000"/>
            </w:tcBorders>
            <w:vAlign w:val="center"/>
          </w:tcPr>
          <w:p w14:paraId="4C9235C6"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2025BE74" w14:textId="77777777" w:rsidR="00412815" w:rsidRPr="000702BF" w:rsidRDefault="00412815" w:rsidP="00AE3F12">
            <w:pPr>
              <w:pStyle w:val="TAC"/>
              <w:rPr>
                <w:rFonts w:eastAsia="Yu Mincho"/>
              </w:rPr>
            </w:pPr>
            <w:r w:rsidRPr="000702BF">
              <w:rPr>
                <w:rFonts w:cs="Arial"/>
                <w:szCs w:val="18"/>
              </w:rPr>
              <w:t>≥</w:t>
            </w:r>
            <w:r w:rsidRPr="000702BF">
              <w:rPr>
                <w:rFonts w:eastAsia="Yu Mincho"/>
              </w:rPr>
              <w:t>3.06</w:t>
            </w:r>
          </w:p>
          <w:p w14:paraId="63083397" w14:textId="77777777" w:rsidR="00412815" w:rsidRPr="000702BF" w:rsidRDefault="00412815" w:rsidP="00AE3F12">
            <w:pPr>
              <w:pStyle w:val="TAC"/>
              <w:rPr>
                <w:rFonts w:eastAsia="Yu Mincho"/>
              </w:rPr>
            </w:pPr>
            <w:r w:rsidRPr="000702BF">
              <w:rPr>
                <w:rFonts w:eastAsia="Yu Mincho"/>
              </w:rPr>
              <w:t>≤6.66</w:t>
            </w:r>
          </w:p>
        </w:tc>
        <w:tc>
          <w:tcPr>
            <w:tcW w:w="919" w:type="dxa"/>
            <w:tcBorders>
              <w:top w:val="single" w:sz="4" w:space="0" w:color="000000"/>
              <w:left w:val="single" w:sz="4" w:space="0" w:color="000000"/>
              <w:bottom w:val="single" w:sz="4" w:space="0" w:color="000000"/>
              <w:right w:val="single" w:sz="4" w:space="0" w:color="000000"/>
            </w:tcBorders>
            <w:vAlign w:val="center"/>
          </w:tcPr>
          <w:p w14:paraId="4CB024B0" w14:textId="77777777" w:rsidR="00412815" w:rsidRPr="000702BF" w:rsidRDefault="00412815" w:rsidP="00AE3F12">
            <w:pPr>
              <w:pStyle w:val="TAC"/>
              <w:rPr>
                <w:rFonts w:eastAsia="Yu Mincho"/>
              </w:rPr>
            </w:pPr>
            <w:r w:rsidRPr="000702BF">
              <w:rPr>
                <w:rFonts w:eastAsia="Yu Mincho"/>
              </w:rPr>
              <w:t>&gt;1.44</w:t>
            </w:r>
          </w:p>
        </w:tc>
      </w:tr>
      <w:tr w:rsidR="00412815" w:rsidRPr="000702BF" w14:paraId="24CB50B7"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65877692" w14:textId="77777777" w:rsidR="00412815" w:rsidRPr="000702BF" w:rsidRDefault="00412815" w:rsidP="00AE3F12">
            <w:pPr>
              <w:pStyle w:val="TAC"/>
              <w:rPr>
                <w:rFonts w:eastAsia="Yu Mincho"/>
              </w:rPr>
            </w:pPr>
            <w:r w:rsidRPr="000702BF">
              <w:rPr>
                <w:rFonts w:eastAsia="Yu Mincho"/>
              </w:rPr>
              <w:t>15MHz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18DCA2C5" w14:textId="5E51E640" w:rsidR="00412815" w:rsidRPr="000702BF" w:rsidRDefault="00412815" w:rsidP="00AE3F12">
            <w:pPr>
              <w:pStyle w:val="TAC"/>
              <w:rPr>
                <w:rFonts w:eastAsia="Yu Mincho"/>
              </w:rPr>
            </w:pPr>
            <w:r w:rsidRPr="000702BF">
              <w:rPr>
                <w:rFonts w:eastAsia="MS PGothic"/>
              </w:rPr>
              <w:t>Fc=1</w:t>
            </w:r>
            <w:r w:rsidR="001F6C93">
              <w:rPr>
                <w:rFonts w:eastAsia="MS PGothic"/>
              </w:rPr>
              <w:t>,</w:t>
            </w:r>
            <w:r w:rsidRPr="000702BF">
              <w:rPr>
                <w:rFonts w:eastAsia="MS PGothic"/>
              </w:rPr>
              <w:t>987.5</w:t>
            </w:r>
          </w:p>
        </w:tc>
        <w:tc>
          <w:tcPr>
            <w:tcW w:w="1000" w:type="dxa"/>
            <w:tcBorders>
              <w:top w:val="single" w:sz="4" w:space="0" w:color="000000"/>
              <w:left w:val="single" w:sz="4" w:space="0" w:color="000000"/>
              <w:bottom w:val="single" w:sz="4" w:space="0" w:color="000000"/>
              <w:right w:val="single" w:sz="4" w:space="0" w:color="000000"/>
            </w:tcBorders>
            <w:vAlign w:val="center"/>
          </w:tcPr>
          <w:p w14:paraId="635D3056" w14:textId="77777777" w:rsidR="00412815" w:rsidRPr="000702BF" w:rsidRDefault="00412815" w:rsidP="00AE3F12">
            <w:pPr>
              <w:pStyle w:val="TAC"/>
              <w:rPr>
                <w:rFonts w:eastAsia="Yu Mincho"/>
              </w:rPr>
            </w:pPr>
          </w:p>
        </w:tc>
        <w:tc>
          <w:tcPr>
            <w:tcW w:w="917" w:type="dxa"/>
            <w:tcBorders>
              <w:top w:val="single" w:sz="4" w:space="0" w:color="000000"/>
              <w:left w:val="single" w:sz="4" w:space="0" w:color="000000"/>
              <w:bottom w:val="single" w:sz="4" w:space="0" w:color="000000"/>
              <w:right w:val="single" w:sz="4" w:space="0" w:color="000000"/>
            </w:tcBorders>
            <w:vAlign w:val="center"/>
          </w:tcPr>
          <w:p w14:paraId="09144C1B" w14:textId="77777777" w:rsidR="00412815" w:rsidRPr="000702BF" w:rsidRDefault="00412815" w:rsidP="00AE3F12">
            <w:pPr>
              <w:pStyle w:val="TAC"/>
              <w:rPr>
                <w:rFonts w:eastAsia="Yu Mincho"/>
              </w:rPr>
            </w:pPr>
            <w:r w:rsidRPr="000702BF">
              <w:rPr>
                <w:rFonts w:eastAsia="Yu Mincho"/>
              </w:rPr>
              <w:t>&gt;7.02</w:t>
            </w:r>
          </w:p>
        </w:tc>
        <w:tc>
          <w:tcPr>
            <w:tcW w:w="1153" w:type="dxa"/>
            <w:tcBorders>
              <w:top w:val="single" w:sz="4" w:space="0" w:color="000000"/>
              <w:left w:val="single" w:sz="4" w:space="0" w:color="000000"/>
              <w:bottom w:val="single" w:sz="4" w:space="0" w:color="000000"/>
              <w:right w:val="single" w:sz="4" w:space="0" w:color="000000"/>
            </w:tcBorders>
            <w:vAlign w:val="center"/>
          </w:tcPr>
          <w:p w14:paraId="6AB85AC2" w14:textId="77777777" w:rsidR="00412815" w:rsidRPr="000702BF" w:rsidRDefault="00412815" w:rsidP="00AE3F12">
            <w:pPr>
              <w:pStyle w:val="TAC"/>
              <w:rPr>
                <w:rFonts w:eastAsia="Yu Mincho"/>
              </w:rPr>
            </w:pPr>
            <w:r w:rsidRPr="000702BF">
              <w:rPr>
                <w:rFonts w:eastAsia="Yu Mincho"/>
              </w:rPr>
              <w:t>&gt;11.52</w:t>
            </w:r>
          </w:p>
        </w:tc>
        <w:tc>
          <w:tcPr>
            <w:tcW w:w="917" w:type="dxa"/>
            <w:tcBorders>
              <w:top w:val="single" w:sz="4" w:space="0" w:color="000000"/>
              <w:left w:val="single" w:sz="4" w:space="0" w:color="000000"/>
              <w:bottom w:val="single" w:sz="4" w:space="0" w:color="000000"/>
              <w:right w:val="single" w:sz="4" w:space="0" w:color="000000"/>
            </w:tcBorders>
            <w:vAlign w:val="center"/>
          </w:tcPr>
          <w:p w14:paraId="3D7EB219" w14:textId="77777777" w:rsidR="00412815" w:rsidRPr="000702BF" w:rsidRDefault="00412815" w:rsidP="00AE3F12">
            <w:pPr>
              <w:pStyle w:val="TAC"/>
              <w:rPr>
                <w:rFonts w:eastAsia="Yu Mincho"/>
              </w:rPr>
            </w:pPr>
            <w:r w:rsidRPr="000702BF">
              <w:rPr>
                <w:rFonts w:eastAsia="Yu Mincho"/>
              </w:rPr>
              <w:t>≤6.84</w:t>
            </w:r>
          </w:p>
        </w:tc>
        <w:tc>
          <w:tcPr>
            <w:tcW w:w="1151" w:type="dxa"/>
            <w:tcBorders>
              <w:top w:val="single" w:sz="4" w:space="0" w:color="000000"/>
              <w:left w:val="single" w:sz="4" w:space="0" w:color="000000"/>
              <w:bottom w:val="single" w:sz="4" w:space="0" w:color="000000"/>
              <w:right w:val="single" w:sz="4" w:space="0" w:color="000000"/>
            </w:tcBorders>
            <w:vAlign w:val="center"/>
          </w:tcPr>
          <w:p w14:paraId="408338F5" w14:textId="77777777" w:rsidR="00412815" w:rsidRPr="000702BF" w:rsidRDefault="00412815" w:rsidP="00AE3F12">
            <w:pPr>
              <w:pStyle w:val="TAC"/>
              <w:rPr>
                <w:rFonts w:eastAsia="Yu Mincho"/>
              </w:rPr>
            </w:pPr>
            <w:r w:rsidRPr="000702BF">
              <w:rPr>
                <w:rFonts w:eastAsia="Yu Mincho"/>
              </w:rPr>
              <w:t>≤11.34</w:t>
            </w:r>
          </w:p>
        </w:tc>
        <w:tc>
          <w:tcPr>
            <w:tcW w:w="919" w:type="dxa"/>
            <w:tcBorders>
              <w:top w:val="single" w:sz="4" w:space="0" w:color="000000"/>
              <w:left w:val="single" w:sz="4" w:space="0" w:color="000000"/>
              <w:bottom w:val="single" w:sz="4" w:space="0" w:color="000000"/>
              <w:right w:val="single" w:sz="4" w:space="0" w:color="000000"/>
            </w:tcBorders>
            <w:vAlign w:val="center"/>
          </w:tcPr>
          <w:p w14:paraId="052CDA9C" w14:textId="77777777" w:rsidR="00412815" w:rsidRPr="000702BF" w:rsidRDefault="00412815" w:rsidP="00AE3F12">
            <w:pPr>
              <w:pStyle w:val="TAC"/>
              <w:rPr>
                <w:rFonts w:eastAsia="Yu Mincho"/>
              </w:rPr>
            </w:pPr>
            <w:r w:rsidRPr="000702BF">
              <w:rPr>
                <w:rFonts w:eastAsia="Yu Mincho"/>
              </w:rPr>
              <w:t>≤6.84</w:t>
            </w:r>
          </w:p>
        </w:tc>
      </w:tr>
      <w:tr w:rsidR="00412815" w:rsidRPr="000702BF" w14:paraId="43F5568A"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26E43F3E" w14:textId="77777777" w:rsidR="00412815" w:rsidRPr="000702BF" w:rsidRDefault="00412815" w:rsidP="00AE3F12">
            <w:pPr>
              <w:pStyle w:val="TAC"/>
              <w:rPr>
                <w:rFonts w:eastAsia="Yu Mincho"/>
              </w:rPr>
            </w:pPr>
            <w:r w:rsidRPr="000702BF">
              <w:rPr>
                <w:rFonts w:eastAsia="Yu Mincho"/>
              </w:rPr>
              <w:t>15MHz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1D5B014C" w14:textId="06FB19EB" w:rsidR="00412815" w:rsidRPr="000702BF" w:rsidRDefault="00412815" w:rsidP="00AE3F12">
            <w:pPr>
              <w:pStyle w:val="TAC"/>
              <w:rPr>
                <w:rFonts w:eastAsia="Yu Mincho"/>
              </w:rPr>
            </w:pPr>
            <w:r w:rsidRPr="000702BF">
              <w:rPr>
                <w:rFonts w:eastAsia="MS PGothic"/>
              </w:rPr>
              <w:t>Fc=1</w:t>
            </w:r>
            <w:r w:rsidR="001F6C93">
              <w:rPr>
                <w:rFonts w:eastAsia="MS PGothic"/>
              </w:rPr>
              <w:t>,</w:t>
            </w:r>
            <w:r w:rsidRPr="000702BF">
              <w:rPr>
                <w:rFonts w:eastAsia="MS PGothic"/>
              </w:rPr>
              <w:t>997.5</w:t>
            </w:r>
          </w:p>
        </w:tc>
        <w:tc>
          <w:tcPr>
            <w:tcW w:w="1000" w:type="dxa"/>
            <w:tcBorders>
              <w:top w:val="single" w:sz="4" w:space="0" w:color="000000"/>
              <w:left w:val="single" w:sz="4" w:space="0" w:color="000000"/>
              <w:bottom w:val="single" w:sz="4" w:space="0" w:color="000000"/>
              <w:right w:val="single" w:sz="4" w:space="0" w:color="000000"/>
            </w:tcBorders>
            <w:vAlign w:val="center"/>
          </w:tcPr>
          <w:p w14:paraId="474D76EF" w14:textId="77777777" w:rsidR="00412815" w:rsidRPr="000702BF" w:rsidRDefault="00412815" w:rsidP="00AE3F12">
            <w:pPr>
              <w:pStyle w:val="TAC"/>
              <w:rPr>
                <w:rFonts w:eastAsia="Yu Mincho"/>
              </w:rPr>
            </w:pPr>
            <w:r w:rsidRPr="000702BF">
              <w:rPr>
                <w:rFonts w:eastAsia="Yu Mincho"/>
              </w:rPr>
              <w:t>&gt;9.36</w:t>
            </w:r>
          </w:p>
        </w:tc>
        <w:tc>
          <w:tcPr>
            <w:tcW w:w="917" w:type="dxa"/>
            <w:tcBorders>
              <w:top w:val="single" w:sz="4" w:space="0" w:color="000000"/>
              <w:left w:val="single" w:sz="4" w:space="0" w:color="000000"/>
              <w:bottom w:val="single" w:sz="4" w:space="0" w:color="000000"/>
              <w:right w:val="single" w:sz="4" w:space="0" w:color="000000"/>
            </w:tcBorders>
            <w:vAlign w:val="center"/>
          </w:tcPr>
          <w:p w14:paraId="01D87CC1" w14:textId="77777777" w:rsidR="00412815" w:rsidRPr="000702BF" w:rsidRDefault="00412815" w:rsidP="00AE3F12">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6936A7FE" w14:textId="77777777" w:rsidR="00412815" w:rsidRPr="000702BF" w:rsidRDefault="00412815" w:rsidP="00AE3F12">
            <w:pPr>
              <w:pStyle w:val="TAC"/>
              <w:rPr>
                <w:rFonts w:eastAsia="Yu Mincho"/>
              </w:rPr>
            </w:pPr>
            <w:r w:rsidRPr="000702BF">
              <w:rPr>
                <w:rFonts w:eastAsia="Yu Mincho"/>
              </w:rPr>
              <w:t>&lt;3.6</w:t>
            </w:r>
          </w:p>
        </w:tc>
        <w:tc>
          <w:tcPr>
            <w:tcW w:w="917" w:type="dxa"/>
            <w:tcBorders>
              <w:top w:val="single" w:sz="4" w:space="0" w:color="000000"/>
              <w:left w:val="single" w:sz="4" w:space="0" w:color="000000"/>
              <w:bottom w:val="single" w:sz="4" w:space="0" w:color="000000"/>
              <w:right w:val="single" w:sz="4" w:space="0" w:color="000000"/>
            </w:tcBorders>
            <w:vAlign w:val="center"/>
          </w:tcPr>
          <w:p w14:paraId="70D797BC"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19E4FDB0" w14:textId="77777777" w:rsidR="00412815" w:rsidRPr="000702BF" w:rsidRDefault="00412815" w:rsidP="00AE3F12">
            <w:pPr>
              <w:pStyle w:val="TAC"/>
              <w:rPr>
                <w:rFonts w:eastAsia="Yu Mincho"/>
              </w:rPr>
            </w:pPr>
            <w:r w:rsidRPr="000702BF">
              <w:rPr>
                <w:rFonts w:cs="Arial"/>
                <w:szCs w:val="18"/>
              </w:rPr>
              <w:t>≥</w:t>
            </w:r>
            <w:r w:rsidRPr="000702BF">
              <w:rPr>
                <w:rFonts w:eastAsia="Yu Mincho"/>
              </w:rPr>
              <w:t>3.78</w:t>
            </w:r>
          </w:p>
          <w:p w14:paraId="00E4FC1E" w14:textId="77777777" w:rsidR="00412815" w:rsidRPr="000702BF" w:rsidRDefault="00412815" w:rsidP="00AE3F12">
            <w:pPr>
              <w:pStyle w:val="TAC"/>
              <w:rPr>
                <w:rFonts w:eastAsia="Yu Mincho"/>
              </w:rPr>
            </w:pPr>
            <w:r w:rsidRPr="000702BF">
              <w:rPr>
                <w:rFonts w:eastAsia="Yu Mincho"/>
              </w:rPr>
              <w:t>≤9.18</w:t>
            </w:r>
          </w:p>
        </w:tc>
        <w:tc>
          <w:tcPr>
            <w:tcW w:w="919" w:type="dxa"/>
            <w:tcBorders>
              <w:top w:val="single" w:sz="4" w:space="0" w:color="000000"/>
              <w:left w:val="single" w:sz="4" w:space="0" w:color="000000"/>
              <w:bottom w:val="single" w:sz="4" w:space="0" w:color="000000"/>
              <w:right w:val="single" w:sz="4" w:space="0" w:color="000000"/>
            </w:tcBorders>
            <w:vAlign w:val="center"/>
          </w:tcPr>
          <w:p w14:paraId="6BA8C0B2" w14:textId="77777777" w:rsidR="00412815" w:rsidRPr="000702BF" w:rsidRDefault="00412815" w:rsidP="00AE3F12">
            <w:pPr>
              <w:pStyle w:val="TAC"/>
              <w:rPr>
                <w:rFonts w:eastAsia="Yu Mincho"/>
              </w:rPr>
            </w:pPr>
            <w:r w:rsidRPr="000702BF">
              <w:rPr>
                <w:rFonts w:eastAsia="Yu Mincho"/>
              </w:rPr>
              <w:t>&gt;1.44</w:t>
            </w:r>
          </w:p>
        </w:tc>
      </w:tr>
      <w:tr w:rsidR="00412815" w:rsidRPr="000702BF" w14:paraId="2363B51F"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hideMark/>
          </w:tcPr>
          <w:p w14:paraId="3605C479" w14:textId="77777777" w:rsidR="00412815" w:rsidRPr="000702BF" w:rsidRDefault="00412815" w:rsidP="00AE3F12">
            <w:pPr>
              <w:pStyle w:val="TAC"/>
              <w:rPr>
                <w:rFonts w:eastAsia="Yu Mincho"/>
              </w:rPr>
            </w:pPr>
            <w:r w:rsidRPr="000702BF">
              <w:rPr>
                <w:rFonts w:eastAsia="Yu Mincho"/>
              </w:rPr>
              <w:t>20MHz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164F35B8" w14:textId="6A1DF8BA" w:rsidR="00412815" w:rsidRPr="000702BF" w:rsidRDefault="00412815" w:rsidP="00AE3F12">
            <w:pPr>
              <w:pStyle w:val="TAC"/>
              <w:rPr>
                <w:rFonts w:eastAsia="Yu Mincho"/>
              </w:rPr>
            </w:pPr>
            <w:r w:rsidRPr="000702BF">
              <w:rPr>
                <w:rFonts w:eastAsia="MS PGothic"/>
              </w:rPr>
              <w:t>Fc=1</w:t>
            </w:r>
            <w:r w:rsidR="001F6C93">
              <w:rPr>
                <w:rFonts w:eastAsia="MS PGothic"/>
              </w:rPr>
              <w:t>,</w:t>
            </w:r>
            <w:r w:rsidRPr="000702BF">
              <w:rPr>
                <w:rFonts w:eastAsia="MS PGothic"/>
              </w:rPr>
              <w:t>990</w:t>
            </w:r>
          </w:p>
        </w:tc>
        <w:tc>
          <w:tcPr>
            <w:tcW w:w="1000" w:type="dxa"/>
            <w:tcBorders>
              <w:top w:val="single" w:sz="4" w:space="0" w:color="000000"/>
              <w:left w:val="single" w:sz="4" w:space="0" w:color="000000"/>
              <w:bottom w:val="single" w:sz="4" w:space="0" w:color="000000"/>
              <w:right w:val="single" w:sz="4" w:space="0" w:color="000000"/>
            </w:tcBorders>
            <w:vAlign w:val="center"/>
          </w:tcPr>
          <w:p w14:paraId="77CC8C90" w14:textId="77777777" w:rsidR="00412815" w:rsidRPr="000702BF" w:rsidRDefault="00412815" w:rsidP="00AE3F12">
            <w:pPr>
              <w:pStyle w:val="TAC"/>
              <w:rPr>
                <w:rFonts w:eastAsia="Yu Mincho"/>
              </w:rPr>
            </w:pPr>
            <w:r w:rsidRPr="000702BF">
              <w:rPr>
                <w:rFonts w:eastAsia="Yu Mincho"/>
              </w:rPr>
              <w:t>&gt;13.5</w:t>
            </w:r>
          </w:p>
        </w:tc>
        <w:tc>
          <w:tcPr>
            <w:tcW w:w="917" w:type="dxa"/>
            <w:tcBorders>
              <w:top w:val="single" w:sz="4" w:space="0" w:color="000000"/>
              <w:left w:val="single" w:sz="4" w:space="0" w:color="000000"/>
              <w:bottom w:val="single" w:sz="4" w:space="0" w:color="000000"/>
              <w:right w:val="single" w:sz="4" w:space="0" w:color="000000"/>
            </w:tcBorders>
            <w:vAlign w:val="center"/>
          </w:tcPr>
          <w:p w14:paraId="7D395D68" w14:textId="77777777" w:rsidR="00412815" w:rsidRPr="000702BF" w:rsidRDefault="00412815" w:rsidP="00AE3F12">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1CC14A9B" w14:textId="77777777" w:rsidR="00412815" w:rsidRPr="000702BF" w:rsidRDefault="00412815" w:rsidP="00AE3F12">
            <w:pPr>
              <w:pStyle w:val="TAC"/>
              <w:rPr>
                <w:rFonts w:eastAsia="Yu Mincho"/>
              </w:rPr>
            </w:pPr>
            <w:r w:rsidRPr="000702BF">
              <w:rPr>
                <w:rFonts w:eastAsia="Yu Mincho"/>
              </w:rPr>
              <w:t>&lt;4.5</w:t>
            </w:r>
          </w:p>
        </w:tc>
        <w:tc>
          <w:tcPr>
            <w:tcW w:w="917" w:type="dxa"/>
            <w:tcBorders>
              <w:top w:val="single" w:sz="4" w:space="0" w:color="000000"/>
              <w:left w:val="single" w:sz="4" w:space="0" w:color="000000"/>
              <w:bottom w:val="single" w:sz="4" w:space="0" w:color="000000"/>
              <w:right w:val="single" w:sz="4" w:space="0" w:color="000000"/>
            </w:tcBorders>
            <w:vAlign w:val="center"/>
          </w:tcPr>
          <w:p w14:paraId="3E57DE79"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4BFE8A58" w14:textId="77777777" w:rsidR="00412815" w:rsidRPr="000702BF" w:rsidRDefault="00412815" w:rsidP="00AE3F12">
            <w:pPr>
              <w:pStyle w:val="TAC"/>
              <w:rPr>
                <w:rFonts w:eastAsia="Yu Mincho"/>
              </w:rPr>
            </w:pPr>
            <w:r w:rsidRPr="000702BF">
              <w:rPr>
                <w:rFonts w:cs="Arial"/>
                <w:szCs w:val="18"/>
              </w:rPr>
              <w:t>≥</w:t>
            </w:r>
            <w:r w:rsidRPr="000702BF">
              <w:rPr>
                <w:rFonts w:eastAsia="Yu Mincho"/>
              </w:rPr>
              <w:t>4.68</w:t>
            </w:r>
          </w:p>
          <w:p w14:paraId="7F0E2942" w14:textId="77777777" w:rsidR="00412815" w:rsidRPr="000702BF" w:rsidRDefault="00412815" w:rsidP="00AE3F12">
            <w:pPr>
              <w:pStyle w:val="TAC"/>
              <w:rPr>
                <w:rFonts w:eastAsia="Yu Mincho"/>
              </w:rPr>
            </w:pPr>
            <w:r w:rsidRPr="000702BF">
              <w:rPr>
                <w:rFonts w:eastAsia="Yu Mincho"/>
              </w:rPr>
              <w:t>≤13.32</w:t>
            </w:r>
          </w:p>
        </w:tc>
        <w:tc>
          <w:tcPr>
            <w:tcW w:w="919" w:type="dxa"/>
            <w:tcBorders>
              <w:top w:val="single" w:sz="4" w:space="0" w:color="000000"/>
              <w:left w:val="single" w:sz="4" w:space="0" w:color="000000"/>
              <w:bottom w:val="single" w:sz="4" w:space="0" w:color="000000"/>
              <w:right w:val="single" w:sz="4" w:space="0" w:color="000000"/>
            </w:tcBorders>
            <w:vAlign w:val="center"/>
          </w:tcPr>
          <w:p w14:paraId="5D51BA44" w14:textId="77777777" w:rsidR="00412815" w:rsidRPr="000702BF" w:rsidRDefault="00412815" w:rsidP="00AE3F12">
            <w:pPr>
              <w:pStyle w:val="TAC"/>
              <w:rPr>
                <w:rFonts w:eastAsia="Yu Mincho"/>
              </w:rPr>
            </w:pPr>
            <w:r w:rsidRPr="000702BF">
              <w:rPr>
                <w:rFonts w:eastAsia="Yu Mincho"/>
              </w:rPr>
              <w:t>&gt;2.16</w:t>
            </w:r>
          </w:p>
        </w:tc>
      </w:tr>
      <w:tr w:rsidR="00412815" w:rsidRPr="000702BF" w14:paraId="04AA299B" w14:textId="77777777" w:rsidTr="008D0E0E">
        <w:trPr>
          <w:jc w:val="center"/>
        </w:trPr>
        <w:tc>
          <w:tcPr>
            <w:tcW w:w="1133" w:type="dxa"/>
            <w:tcBorders>
              <w:top w:val="single" w:sz="4" w:space="0" w:color="000000"/>
              <w:left w:val="single" w:sz="4" w:space="0" w:color="000000"/>
              <w:bottom w:val="single" w:sz="4" w:space="0" w:color="000000"/>
              <w:right w:val="single" w:sz="4" w:space="0" w:color="000000"/>
            </w:tcBorders>
            <w:vAlign w:val="center"/>
          </w:tcPr>
          <w:p w14:paraId="432827C0" w14:textId="77777777" w:rsidR="00412815" w:rsidRPr="000702BF" w:rsidRDefault="00412815" w:rsidP="00AE3F12">
            <w:pPr>
              <w:pStyle w:val="TAC"/>
              <w:rPr>
                <w:rFonts w:eastAsia="Yu Mincho"/>
              </w:rPr>
            </w:pPr>
            <w:r w:rsidRPr="000702BF">
              <w:rPr>
                <w:rFonts w:eastAsia="Yu Mincho"/>
              </w:rPr>
              <w:t>20MHz</w:t>
            </w:r>
          </w:p>
        </w:tc>
        <w:tc>
          <w:tcPr>
            <w:tcW w:w="1880" w:type="dxa"/>
            <w:tcBorders>
              <w:top w:val="single" w:sz="4" w:space="0" w:color="000000"/>
              <w:left w:val="single" w:sz="4" w:space="0" w:color="000000"/>
              <w:bottom w:val="single" w:sz="4" w:space="0" w:color="000000"/>
              <w:right w:val="single" w:sz="4" w:space="0" w:color="000000"/>
            </w:tcBorders>
            <w:vAlign w:val="center"/>
          </w:tcPr>
          <w:p w14:paraId="7689C125" w14:textId="1ADBE5CB" w:rsidR="00412815" w:rsidRPr="000702BF" w:rsidRDefault="00412815" w:rsidP="00AE3F12">
            <w:pPr>
              <w:pStyle w:val="TAC"/>
              <w:rPr>
                <w:rFonts w:eastAsia="Yu Mincho"/>
              </w:rPr>
            </w:pPr>
            <w:r w:rsidRPr="000702BF">
              <w:rPr>
                <w:rFonts w:eastAsia="MS PGothic"/>
              </w:rPr>
              <w:t>Fc=1</w:t>
            </w:r>
            <w:r w:rsidR="001F6C93">
              <w:rPr>
                <w:rFonts w:eastAsia="MS PGothic"/>
              </w:rPr>
              <w:t>,</w:t>
            </w:r>
            <w:r w:rsidRPr="000702BF">
              <w:rPr>
                <w:rFonts w:eastAsia="MS PGothic"/>
              </w:rPr>
              <w:t>995</w:t>
            </w:r>
          </w:p>
        </w:tc>
        <w:tc>
          <w:tcPr>
            <w:tcW w:w="1000" w:type="dxa"/>
            <w:tcBorders>
              <w:top w:val="single" w:sz="4" w:space="0" w:color="000000"/>
              <w:left w:val="single" w:sz="4" w:space="0" w:color="000000"/>
              <w:bottom w:val="single" w:sz="4" w:space="0" w:color="000000"/>
              <w:right w:val="single" w:sz="4" w:space="0" w:color="000000"/>
            </w:tcBorders>
            <w:vAlign w:val="center"/>
          </w:tcPr>
          <w:p w14:paraId="1DC3A4D3" w14:textId="77777777" w:rsidR="00412815" w:rsidRPr="000702BF" w:rsidRDefault="00412815" w:rsidP="00AE3F12">
            <w:pPr>
              <w:pStyle w:val="TAC"/>
              <w:rPr>
                <w:rFonts w:eastAsia="Yu Mincho"/>
              </w:rPr>
            </w:pPr>
            <w:r w:rsidRPr="000702BF">
              <w:rPr>
                <w:rFonts w:eastAsia="Yu Mincho"/>
              </w:rPr>
              <w:t>&gt;12.6</w:t>
            </w:r>
          </w:p>
        </w:tc>
        <w:tc>
          <w:tcPr>
            <w:tcW w:w="917" w:type="dxa"/>
            <w:tcBorders>
              <w:top w:val="single" w:sz="4" w:space="0" w:color="000000"/>
              <w:left w:val="single" w:sz="4" w:space="0" w:color="000000"/>
              <w:bottom w:val="single" w:sz="4" w:space="0" w:color="000000"/>
              <w:right w:val="single" w:sz="4" w:space="0" w:color="000000"/>
            </w:tcBorders>
            <w:vAlign w:val="center"/>
          </w:tcPr>
          <w:p w14:paraId="7596FA35" w14:textId="77777777" w:rsidR="00412815" w:rsidRPr="000702BF" w:rsidRDefault="00412815" w:rsidP="00AE3F12">
            <w:pPr>
              <w:pStyle w:val="TAC"/>
              <w:rPr>
                <w:rFonts w:eastAsia="Yu Mincho"/>
              </w:rPr>
            </w:pPr>
          </w:p>
        </w:tc>
        <w:tc>
          <w:tcPr>
            <w:tcW w:w="1153" w:type="dxa"/>
            <w:tcBorders>
              <w:top w:val="single" w:sz="4" w:space="0" w:color="000000"/>
              <w:left w:val="single" w:sz="4" w:space="0" w:color="000000"/>
              <w:bottom w:val="single" w:sz="4" w:space="0" w:color="000000"/>
              <w:right w:val="single" w:sz="4" w:space="0" w:color="000000"/>
            </w:tcBorders>
            <w:vAlign w:val="center"/>
          </w:tcPr>
          <w:p w14:paraId="3C09AF00" w14:textId="77777777" w:rsidR="00412815" w:rsidRPr="000702BF" w:rsidRDefault="00412815" w:rsidP="00AE3F12">
            <w:pPr>
              <w:pStyle w:val="TAC"/>
              <w:rPr>
                <w:rFonts w:eastAsia="Yu Mincho"/>
              </w:rPr>
            </w:pPr>
            <w:r w:rsidRPr="000702BF">
              <w:rPr>
                <w:rFonts w:eastAsia="Yu Mincho"/>
              </w:rPr>
              <w:t>&lt;5.4</w:t>
            </w:r>
          </w:p>
        </w:tc>
        <w:tc>
          <w:tcPr>
            <w:tcW w:w="917" w:type="dxa"/>
            <w:tcBorders>
              <w:top w:val="single" w:sz="4" w:space="0" w:color="000000"/>
              <w:left w:val="single" w:sz="4" w:space="0" w:color="000000"/>
              <w:bottom w:val="single" w:sz="4" w:space="0" w:color="000000"/>
              <w:right w:val="single" w:sz="4" w:space="0" w:color="000000"/>
            </w:tcBorders>
            <w:vAlign w:val="center"/>
          </w:tcPr>
          <w:p w14:paraId="5A8B74A1" w14:textId="77777777" w:rsidR="00412815" w:rsidRPr="000702BF" w:rsidRDefault="00412815" w:rsidP="00AE3F12">
            <w:pPr>
              <w:pStyle w:val="TAC"/>
              <w:rPr>
                <w:rFonts w:eastAsia="Yu Mincho"/>
              </w:rPr>
            </w:pPr>
          </w:p>
        </w:tc>
        <w:tc>
          <w:tcPr>
            <w:tcW w:w="1151" w:type="dxa"/>
            <w:tcBorders>
              <w:top w:val="single" w:sz="4" w:space="0" w:color="000000"/>
              <w:left w:val="single" w:sz="4" w:space="0" w:color="000000"/>
              <w:bottom w:val="single" w:sz="4" w:space="0" w:color="000000"/>
              <w:right w:val="single" w:sz="4" w:space="0" w:color="000000"/>
            </w:tcBorders>
            <w:vAlign w:val="center"/>
          </w:tcPr>
          <w:p w14:paraId="33063854" w14:textId="77777777" w:rsidR="00412815" w:rsidRPr="000702BF" w:rsidRDefault="00412815" w:rsidP="00AE3F12">
            <w:pPr>
              <w:pStyle w:val="TAC"/>
              <w:rPr>
                <w:rFonts w:eastAsia="Yu Mincho"/>
              </w:rPr>
            </w:pPr>
            <w:r w:rsidRPr="000702BF">
              <w:rPr>
                <w:rFonts w:cs="Arial"/>
                <w:szCs w:val="18"/>
              </w:rPr>
              <w:t>≥</w:t>
            </w:r>
            <w:r w:rsidRPr="000702BF">
              <w:rPr>
                <w:rFonts w:eastAsia="Yu Mincho"/>
              </w:rPr>
              <w:t>5.58</w:t>
            </w:r>
          </w:p>
          <w:p w14:paraId="10ABC151" w14:textId="77777777" w:rsidR="00412815" w:rsidRPr="000702BF" w:rsidRDefault="00412815" w:rsidP="00AE3F12">
            <w:pPr>
              <w:pStyle w:val="TAC"/>
              <w:rPr>
                <w:rFonts w:eastAsia="Yu Mincho"/>
              </w:rPr>
            </w:pPr>
            <w:r w:rsidRPr="000702BF">
              <w:rPr>
                <w:rFonts w:eastAsia="Yu Mincho"/>
              </w:rPr>
              <w:t>≤12.42</w:t>
            </w:r>
          </w:p>
        </w:tc>
        <w:tc>
          <w:tcPr>
            <w:tcW w:w="919" w:type="dxa"/>
            <w:tcBorders>
              <w:top w:val="single" w:sz="4" w:space="0" w:color="000000"/>
              <w:left w:val="single" w:sz="4" w:space="0" w:color="000000"/>
              <w:bottom w:val="single" w:sz="4" w:space="0" w:color="000000"/>
              <w:right w:val="single" w:sz="4" w:space="0" w:color="000000"/>
            </w:tcBorders>
            <w:vAlign w:val="center"/>
          </w:tcPr>
          <w:p w14:paraId="2823E8E4" w14:textId="77777777" w:rsidR="00412815" w:rsidRPr="000702BF" w:rsidRDefault="00412815" w:rsidP="00AE3F12">
            <w:pPr>
              <w:pStyle w:val="TAC"/>
              <w:rPr>
                <w:rFonts w:eastAsia="Yu Mincho"/>
              </w:rPr>
            </w:pPr>
            <w:r w:rsidRPr="000702BF">
              <w:rPr>
                <w:rFonts w:eastAsia="Yu Mincho"/>
              </w:rPr>
              <w:t>&gt;1.44</w:t>
            </w:r>
          </w:p>
        </w:tc>
      </w:tr>
      <w:tr w:rsidR="00412815" w:rsidRPr="000702BF" w14:paraId="26D4B40C" w14:textId="77777777" w:rsidTr="008D0E0E">
        <w:trPr>
          <w:jc w:val="center"/>
        </w:trPr>
        <w:tc>
          <w:tcPr>
            <w:tcW w:w="9070" w:type="dxa"/>
            <w:gridSpan w:val="8"/>
            <w:tcBorders>
              <w:top w:val="single" w:sz="4" w:space="0" w:color="000000"/>
              <w:left w:val="single" w:sz="4" w:space="0" w:color="000000"/>
              <w:bottom w:val="single" w:sz="4" w:space="0" w:color="000000"/>
              <w:right w:val="single" w:sz="4" w:space="0" w:color="000000"/>
            </w:tcBorders>
          </w:tcPr>
          <w:p w14:paraId="0F0ACA52" w14:textId="1A61DDE5" w:rsidR="00412815" w:rsidRPr="000702BF" w:rsidRDefault="00412815" w:rsidP="00AE3F12">
            <w:pPr>
              <w:pStyle w:val="TAN"/>
              <w:rPr>
                <w:rFonts w:eastAsia="Yu Mincho"/>
              </w:rPr>
            </w:pPr>
            <w:r w:rsidRPr="000702BF">
              <w:rPr>
                <w:rFonts w:eastAsia="Yu Mincho"/>
              </w:rPr>
              <w:t>NOTE</w:t>
            </w:r>
            <w:r w:rsidR="008D0E0E" w:rsidRPr="000702BF">
              <w:rPr>
                <w:rFonts w:eastAsia="Yu Mincho"/>
              </w:rPr>
              <w:t xml:space="preserve"> </w:t>
            </w:r>
            <w:r w:rsidRPr="000702BF">
              <w:rPr>
                <w:rFonts w:eastAsia="Yu Mincho"/>
              </w:rPr>
              <w:t>1:</w:t>
            </w:r>
            <w:r w:rsidRPr="000702BF">
              <w:rPr>
                <w:rFonts w:eastAsia="Yu Mincho"/>
              </w:rPr>
              <w:tab/>
              <w:t>The</w:t>
            </w:r>
            <w:r w:rsidR="008D0E0E" w:rsidRPr="000702BF">
              <w:rPr>
                <w:rFonts w:eastAsia="Yu Mincho"/>
              </w:rPr>
              <w:t xml:space="preserve"> </w:t>
            </w:r>
            <w:r w:rsidRPr="000702BF">
              <w:rPr>
                <w:rFonts w:eastAsia="Yu Mincho"/>
              </w:rPr>
              <w:t>A-MPR</w:t>
            </w:r>
            <w:r w:rsidR="008D0E0E" w:rsidRPr="000702BF">
              <w:rPr>
                <w:rFonts w:eastAsia="Yu Mincho"/>
              </w:rPr>
              <w:t xml:space="preserve"> </w:t>
            </w:r>
            <w:r w:rsidRPr="000702BF">
              <w:rPr>
                <w:rFonts w:eastAsia="Yu Mincho"/>
              </w:rPr>
              <w:t>values</w:t>
            </w:r>
            <w:r w:rsidR="008D0E0E" w:rsidRPr="000702BF">
              <w:rPr>
                <w:rFonts w:eastAsia="Yu Mincho"/>
              </w:rPr>
              <w:t xml:space="preserve"> </w:t>
            </w:r>
            <w:r w:rsidRPr="000702BF">
              <w:rPr>
                <w:rFonts w:eastAsia="Yu Mincho"/>
              </w:rPr>
              <w:t>are</w:t>
            </w:r>
            <w:r w:rsidR="008D0E0E" w:rsidRPr="000702BF">
              <w:rPr>
                <w:rFonts w:eastAsia="Yu Mincho"/>
              </w:rPr>
              <w:t xml:space="preserve"> </w:t>
            </w:r>
            <w:r w:rsidRPr="000702BF">
              <w:rPr>
                <w:rFonts w:eastAsia="Yu Mincho"/>
              </w:rPr>
              <w:t>listed</w:t>
            </w:r>
            <w:r w:rsidR="008D0E0E" w:rsidRPr="000702BF">
              <w:rPr>
                <w:rFonts w:eastAsia="Yu Mincho"/>
              </w:rPr>
              <w:t xml:space="preserve"> </w:t>
            </w:r>
            <w:r w:rsidRPr="000702BF">
              <w:rPr>
                <w:rFonts w:eastAsia="Yu Mincho"/>
              </w:rPr>
              <w:t>in</w:t>
            </w:r>
            <w:r w:rsidR="008D0E0E" w:rsidRPr="000702BF">
              <w:rPr>
                <w:rFonts w:eastAsia="Yu Mincho"/>
              </w:rPr>
              <w:t xml:space="preserve"> </w:t>
            </w:r>
            <w:r w:rsidRPr="000702BF">
              <w:rPr>
                <w:rFonts w:eastAsia="Yu Mincho"/>
              </w:rPr>
              <w:t>Table</w:t>
            </w:r>
            <w:r w:rsidR="008D0E0E" w:rsidRPr="000702BF">
              <w:rPr>
                <w:rFonts w:eastAsia="Yu Mincho"/>
              </w:rPr>
              <w:t xml:space="preserve"> </w:t>
            </w:r>
            <w:r w:rsidRPr="000702BF">
              <w:rPr>
                <w:rFonts w:eastAsia="Yu Mincho"/>
              </w:rPr>
              <w:t>6.2.3.3.2-2.</w:t>
            </w:r>
          </w:p>
          <w:p w14:paraId="2C00694F" w14:textId="77F4A3A0" w:rsidR="00412815" w:rsidRPr="000702BF" w:rsidRDefault="00412815" w:rsidP="00AE3F12">
            <w:pPr>
              <w:pStyle w:val="TAN"/>
              <w:rPr>
                <w:rFonts w:eastAsia="Yu Mincho"/>
              </w:rPr>
            </w:pPr>
            <w:r w:rsidRPr="000702BF">
              <w:rPr>
                <w:rFonts w:eastAsia="Yu Mincho"/>
              </w:rPr>
              <w:t>NOTE</w:t>
            </w:r>
            <w:r w:rsidR="008D0E0E" w:rsidRPr="000702BF">
              <w:rPr>
                <w:rFonts w:eastAsia="Yu Mincho"/>
              </w:rPr>
              <w:t xml:space="preserve"> </w:t>
            </w:r>
            <w:r w:rsidRPr="000702BF">
              <w:rPr>
                <w:rFonts w:eastAsia="Yu Mincho"/>
              </w:rPr>
              <w:t>2:</w:t>
            </w:r>
            <w:r w:rsidRPr="000702BF">
              <w:rPr>
                <w:rFonts w:eastAsia="Yu Mincho"/>
              </w:rPr>
              <w:tab/>
              <w:t>For</w:t>
            </w:r>
            <w:r w:rsidR="008D0E0E" w:rsidRPr="000702BF">
              <w:rPr>
                <w:rFonts w:eastAsia="Yu Mincho"/>
              </w:rPr>
              <w:t xml:space="preserve"> </w:t>
            </w:r>
            <w:r w:rsidRPr="000702BF">
              <w:rPr>
                <w:rFonts w:eastAsia="Yu Mincho"/>
              </w:rPr>
              <w:t>any</w:t>
            </w:r>
            <w:r w:rsidR="008D0E0E" w:rsidRPr="000702BF">
              <w:rPr>
                <w:rFonts w:eastAsia="Yu Mincho"/>
              </w:rPr>
              <w:t xml:space="preserve"> </w:t>
            </w:r>
            <w:r w:rsidRPr="000702BF">
              <w:rPr>
                <w:rFonts w:eastAsia="Yu Mincho"/>
              </w:rPr>
              <w:t>undefined</w:t>
            </w:r>
            <w:r w:rsidR="008D0E0E" w:rsidRPr="000702BF">
              <w:rPr>
                <w:rFonts w:eastAsia="Yu Mincho"/>
              </w:rPr>
              <w:t xml:space="preserve"> </w:t>
            </w:r>
            <w:r w:rsidRPr="000702BF">
              <w:rPr>
                <w:rFonts w:eastAsia="Yu Mincho"/>
              </w:rPr>
              <w:t>region,</w:t>
            </w:r>
            <w:r w:rsidR="008D0E0E" w:rsidRPr="000702BF">
              <w:rPr>
                <w:rFonts w:eastAsia="Yu Mincho"/>
              </w:rPr>
              <w:t xml:space="preserve"> </w:t>
            </w:r>
            <w:r w:rsidRPr="000702BF">
              <w:rPr>
                <w:rFonts w:eastAsia="Yu Mincho"/>
              </w:rPr>
              <w:t>MPR</w:t>
            </w:r>
            <w:r w:rsidR="008D0E0E" w:rsidRPr="000702BF">
              <w:rPr>
                <w:rFonts w:eastAsia="Yu Mincho"/>
              </w:rPr>
              <w:t xml:space="preserve"> </w:t>
            </w:r>
            <w:r w:rsidRPr="000702BF">
              <w:rPr>
                <w:rFonts w:eastAsia="Yu Mincho"/>
              </w:rPr>
              <w:t>applies</w:t>
            </w:r>
          </w:p>
        </w:tc>
      </w:tr>
    </w:tbl>
    <w:p w14:paraId="490BFA9D" w14:textId="77777777" w:rsidR="00412815" w:rsidRPr="000702BF" w:rsidRDefault="00412815" w:rsidP="00412815">
      <w:pPr>
        <w:rPr>
          <w:rFonts w:eastAsia="Yu Mincho"/>
        </w:rPr>
      </w:pPr>
    </w:p>
    <w:p w14:paraId="6B9A3319" w14:textId="77777777" w:rsidR="00412815" w:rsidRPr="000702BF" w:rsidRDefault="00412815" w:rsidP="00412815">
      <w:pPr>
        <w:pStyle w:val="TH"/>
        <w:rPr>
          <w:rFonts w:eastAsia="Yu Mincho"/>
        </w:rPr>
      </w:pPr>
      <w:r w:rsidRPr="000702BF">
        <w:rPr>
          <w:rFonts w:eastAsia="Yu Mincho"/>
        </w:rPr>
        <w:lastRenderedPageBreak/>
        <w:t xml:space="preserve">Table </w:t>
      </w:r>
      <w:r w:rsidRPr="000702BF">
        <w:t>6.2.3.3.2-</w:t>
      </w:r>
      <w:r w:rsidRPr="000702BF">
        <w:rPr>
          <w:lang w:eastAsia="zh-CN"/>
        </w:rPr>
        <w:t>2</w:t>
      </w:r>
      <w:r w:rsidRPr="000702BF">
        <w:rPr>
          <w:rFonts w:eastAsia="Yu Mincho"/>
        </w:rPr>
        <w:t>: A-MPR for NS_24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717"/>
        <w:gridCol w:w="2797"/>
        <w:gridCol w:w="2585"/>
      </w:tblGrid>
      <w:tr w:rsidR="00412815" w:rsidRPr="000702BF" w14:paraId="51D8E792" w14:textId="77777777" w:rsidTr="008D0E0E">
        <w:trPr>
          <w:jc w:val="center"/>
        </w:trPr>
        <w:tc>
          <w:tcPr>
            <w:tcW w:w="2272" w:type="dxa"/>
            <w:gridSpan w:val="2"/>
            <w:shd w:val="clear" w:color="auto" w:fill="auto"/>
            <w:noWrap/>
            <w:hideMark/>
          </w:tcPr>
          <w:p w14:paraId="15A72CA9" w14:textId="77777777" w:rsidR="00412815" w:rsidRPr="000702BF" w:rsidRDefault="00412815" w:rsidP="00AE3F12">
            <w:pPr>
              <w:pStyle w:val="TAH"/>
            </w:pPr>
            <w:r w:rsidRPr="000702BF">
              <w:t>Modulation/Waveform</w:t>
            </w:r>
          </w:p>
        </w:tc>
        <w:tc>
          <w:tcPr>
            <w:tcW w:w="2797" w:type="dxa"/>
            <w:shd w:val="clear" w:color="auto" w:fill="auto"/>
            <w:noWrap/>
            <w:hideMark/>
          </w:tcPr>
          <w:p w14:paraId="49691C7F" w14:textId="5D3A5365" w:rsidR="00412815" w:rsidRPr="000702BF" w:rsidRDefault="00412815" w:rsidP="00AE3F12">
            <w:pPr>
              <w:pStyle w:val="TAH"/>
            </w:pPr>
            <w:r w:rsidRPr="000702BF">
              <w:t>Outer</w:t>
            </w:r>
            <w:r w:rsidR="008D0E0E" w:rsidRPr="000702BF">
              <w:t xml:space="preserve"> </w:t>
            </w:r>
            <w:r w:rsidRPr="000702BF">
              <w:t>(dB)</w:t>
            </w:r>
          </w:p>
        </w:tc>
        <w:tc>
          <w:tcPr>
            <w:tcW w:w="2585" w:type="dxa"/>
            <w:tcBorders>
              <w:bottom w:val="single" w:sz="4" w:space="0" w:color="auto"/>
            </w:tcBorders>
          </w:tcPr>
          <w:p w14:paraId="60770A74" w14:textId="4F0A38EF" w:rsidR="00412815" w:rsidRPr="000702BF" w:rsidRDefault="00412815" w:rsidP="00AE3F12">
            <w:pPr>
              <w:pStyle w:val="TAH"/>
              <w:rPr>
                <w:lang w:eastAsia="zh-CN"/>
              </w:rPr>
            </w:pPr>
            <w:r w:rsidRPr="000702BF">
              <w:rPr>
                <w:rFonts w:hint="eastAsia"/>
                <w:lang w:eastAsia="zh-CN"/>
              </w:rPr>
              <w:t>Inner</w:t>
            </w:r>
            <w:r w:rsidR="008D0E0E" w:rsidRPr="000702BF">
              <w:rPr>
                <w:rFonts w:hint="eastAsia"/>
                <w:lang w:eastAsia="zh-CN"/>
              </w:rPr>
              <w:t xml:space="preserve"> </w:t>
            </w:r>
            <w:r w:rsidRPr="000702BF">
              <w:rPr>
                <w:rFonts w:hint="eastAsia"/>
                <w:lang w:eastAsia="zh-CN"/>
              </w:rPr>
              <w:t>(dB)</w:t>
            </w:r>
          </w:p>
        </w:tc>
      </w:tr>
      <w:tr w:rsidR="00412815" w:rsidRPr="000702BF" w14:paraId="34E13E67" w14:textId="77777777" w:rsidTr="008D0E0E">
        <w:trPr>
          <w:jc w:val="center"/>
        </w:trPr>
        <w:tc>
          <w:tcPr>
            <w:tcW w:w="1555" w:type="dxa"/>
            <w:tcBorders>
              <w:bottom w:val="nil"/>
            </w:tcBorders>
            <w:shd w:val="clear" w:color="auto" w:fill="auto"/>
            <w:noWrap/>
            <w:hideMark/>
          </w:tcPr>
          <w:p w14:paraId="0938A74E" w14:textId="77777777" w:rsidR="00412815" w:rsidRPr="000702BF" w:rsidRDefault="00412815" w:rsidP="00AE3F12">
            <w:pPr>
              <w:pStyle w:val="TAC"/>
            </w:pPr>
            <w:r w:rsidRPr="000702BF">
              <w:t>DFT-s-OFDM</w:t>
            </w:r>
          </w:p>
        </w:tc>
        <w:tc>
          <w:tcPr>
            <w:tcW w:w="717" w:type="dxa"/>
            <w:shd w:val="clear" w:color="auto" w:fill="auto"/>
            <w:hideMark/>
          </w:tcPr>
          <w:p w14:paraId="5D7717F4" w14:textId="18653A4F" w:rsidR="00412815" w:rsidRPr="000702BF" w:rsidRDefault="00412815" w:rsidP="00AE3F12">
            <w:pPr>
              <w:pStyle w:val="TAC"/>
            </w:pPr>
            <w:r w:rsidRPr="000702BF">
              <w:t>PI/2</w:t>
            </w:r>
            <w:r w:rsidR="008D0E0E" w:rsidRPr="000702BF">
              <w:t xml:space="preserve"> </w:t>
            </w:r>
            <w:r w:rsidRPr="000702BF">
              <w:t>BPSK</w:t>
            </w:r>
          </w:p>
        </w:tc>
        <w:tc>
          <w:tcPr>
            <w:tcW w:w="2797" w:type="dxa"/>
            <w:shd w:val="clear" w:color="auto" w:fill="auto"/>
            <w:noWrap/>
            <w:hideMark/>
          </w:tcPr>
          <w:p w14:paraId="3CDEC375" w14:textId="45160A5C" w:rsidR="00412815" w:rsidRPr="000702BF" w:rsidRDefault="00412815" w:rsidP="00AE3F12">
            <w:pPr>
              <w:pStyle w:val="TAC"/>
            </w:pPr>
            <w:r w:rsidRPr="000702BF">
              <w:t>≤</w:t>
            </w:r>
            <w:r w:rsidR="008D0E0E" w:rsidRPr="000702BF">
              <w:t xml:space="preserve"> </w:t>
            </w:r>
            <w:r w:rsidRPr="000702BF">
              <w:t>1.5</w:t>
            </w:r>
          </w:p>
        </w:tc>
        <w:tc>
          <w:tcPr>
            <w:tcW w:w="2585" w:type="dxa"/>
            <w:tcBorders>
              <w:bottom w:val="nil"/>
            </w:tcBorders>
            <w:shd w:val="clear" w:color="auto" w:fill="auto"/>
          </w:tcPr>
          <w:p w14:paraId="48FD34D9" w14:textId="77777777" w:rsidR="00412815" w:rsidRPr="000702BF" w:rsidRDefault="00412815" w:rsidP="00AE3F12">
            <w:pPr>
              <w:pStyle w:val="TAC"/>
              <w:rPr>
                <w:lang w:eastAsia="zh-CN"/>
              </w:rPr>
            </w:pPr>
            <w:r w:rsidRPr="000702BF">
              <w:rPr>
                <w:rFonts w:hint="eastAsia"/>
                <w:lang w:eastAsia="zh-CN"/>
              </w:rPr>
              <w:t>N/A</w:t>
            </w:r>
          </w:p>
        </w:tc>
      </w:tr>
      <w:tr w:rsidR="00412815" w:rsidRPr="000702BF" w14:paraId="1D001893" w14:textId="77777777" w:rsidTr="008D0E0E">
        <w:trPr>
          <w:jc w:val="center"/>
        </w:trPr>
        <w:tc>
          <w:tcPr>
            <w:tcW w:w="1555" w:type="dxa"/>
            <w:tcBorders>
              <w:top w:val="nil"/>
              <w:bottom w:val="nil"/>
            </w:tcBorders>
            <w:shd w:val="clear" w:color="auto" w:fill="auto"/>
            <w:hideMark/>
          </w:tcPr>
          <w:p w14:paraId="4023B987" w14:textId="77777777" w:rsidR="00412815" w:rsidRPr="000702BF" w:rsidRDefault="00412815" w:rsidP="00AE3F12">
            <w:pPr>
              <w:pStyle w:val="TAC"/>
            </w:pPr>
          </w:p>
        </w:tc>
        <w:tc>
          <w:tcPr>
            <w:tcW w:w="717" w:type="dxa"/>
            <w:shd w:val="clear" w:color="auto" w:fill="auto"/>
            <w:hideMark/>
          </w:tcPr>
          <w:p w14:paraId="35914E27" w14:textId="77777777" w:rsidR="00412815" w:rsidRPr="000702BF" w:rsidRDefault="00412815" w:rsidP="00AE3F12">
            <w:pPr>
              <w:pStyle w:val="TAC"/>
            </w:pPr>
            <w:r w:rsidRPr="000702BF">
              <w:t>QPSK</w:t>
            </w:r>
          </w:p>
        </w:tc>
        <w:tc>
          <w:tcPr>
            <w:tcW w:w="2797" w:type="dxa"/>
            <w:shd w:val="clear" w:color="auto" w:fill="auto"/>
            <w:noWrap/>
            <w:hideMark/>
          </w:tcPr>
          <w:p w14:paraId="22700D67" w14:textId="602A7E15" w:rsidR="00412815" w:rsidRPr="000702BF" w:rsidRDefault="00412815" w:rsidP="00AE3F12">
            <w:pPr>
              <w:pStyle w:val="TAC"/>
            </w:pPr>
            <w:r w:rsidRPr="000702BF">
              <w:t>≤</w:t>
            </w:r>
            <w:r w:rsidR="008D0E0E" w:rsidRPr="000702BF">
              <w:t xml:space="preserve"> </w:t>
            </w:r>
            <w:r w:rsidRPr="000702BF">
              <w:t>2</w:t>
            </w:r>
          </w:p>
        </w:tc>
        <w:tc>
          <w:tcPr>
            <w:tcW w:w="2585" w:type="dxa"/>
            <w:tcBorders>
              <w:top w:val="nil"/>
              <w:bottom w:val="nil"/>
            </w:tcBorders>
            <w:shd w:val="clear" w:color="auto" w:fill="auto"/>
          </w:tcPr>
          <w:p w14:paraId="3FBEFD16" w14:textId="77777777" w:rsidR="00412815" w:rsidRPr="000702BF" w:rsidRDefault="00412815" w:rsidP="00AE3F12">
            <w:pPr>
              <w:pStyle w:val="TAC"/>
            </w:pPr>
          </w:p>
        </w:tc>
      </w:tr>
      <w:tr w:rsidR="00412815" w:rsidRPr="000702BF" w14:paraId="2F021609" w14:textId="77777777" w:rsidTr="008D0E0E">
        <w:trPr>
          <w:jc w:val="center"/>
        </w:trPr>
        <w:tc>
          <w:tcPr>
            <w:tcW w:w="1555" w:type="dxa"/>
            <w:tcBorders>
              <w:top w:val="nil"/>
              <w:bottom w:val="nil"/>
            </w:tcBorders>
            <w:shd w:val="clear" w:color="auto" w:fill="auto"/>
            <w:hideMark/>
          </w:tcPr>
          <w:p w14:paraId="27BB823D" w14:textId="77777777" w:rsidR="00412815" w:rsidRPr="000702BF" w:rsidRDefault="00412815" w:rsidP="00AE3F12">
            <w:pPr>
              <w:pStyle w:val="TAC"/>
            </w:pPr>
          </w:p>
        </w:tc>
        <w:tc>
          <w:tcPr>
            <w:tcW w:w="717" w:type="dxa"/>
            <w:shd w:val="clear" w:color="auto" w:fill="auto"/>
            <w:hideMark/>
          </w:tcPr>
          <w:p w14:paraId="5F8038E6" w14:textId="332852E3" w:rsidR="00412815" w:rsidRPr="000702BF" w:rsidRDefault="00412815" w:rsidP="00AE3F12">
            <w:pPr>
              <w:pStyle w:val="TAC"/>
            </w:pPr>
            <w:r w:rsidRPr="000702BF">
              <w:t>16</w:t>
            </w:r>
            <w:r w:rsidR="008D0E0E" w:rsidRPr="000702BF">
              <w:t xml:space="preserve"> </w:t>
            </w:r>
            <w:r w:rsidRPr="000702BF">
              <w:t>QAM</w:t>
            </w:r>
          </w:p>
        </w:tc>
        <w:tc>
          <w:tcPr>
            <w:tcW w:w="2797" w:type="dxa"/>
            <w:shd w:val="clear" w:color="auto" w:fill="auto"/>
            <w:noWrap/>
            <w:hideMark/>
          </w:tcPr>
          <w:p w14:paraId="5513A81E" w14:textId="0A9968CA" w:rsidR="00412815" w:rsidRPr="000702BF" w:rsidRDefault="00412815" w:rsidP="00AE3F12">
            <w:pPr>
              <w:pStyle w:val="TAC"/>
            </w:pPr>
            <w:r w:rsidRPr="000702BF">
              <w:t>≤</w:t>
            </w:r>
            <w:r w:rsidR="008D0E0E" w:rsidRPr="000702BF">
              <w:t xml:space="preserve"> </w:t>
            </w:r>
            <w:r w:rsidRPr="000702BF">
              <w:t>3</w:t>
            </w:r>
          </w:p>
        </w:tc>
        <w:tc>
          <w:tcPr>
            <w:tcW w:w="2585" w:type="dxa"/>
            <w:tcBorders>
              <w:top w:val="nil"/>
              <w:bottom w:val="nil"/>
            </w:tcBorders>
            <w:shd w:val="clear" w:color="auto" w:fill="auto"/>
          </w:tcPr>
          <w:p w14:paraId="6E257B8F" w14:textId="77777777" w:rsidR="00412815" w:rsidRPr="000702BF" w:rsidRDefault="00412815" w:rsidP="00AE3F12">
            <w:pPr>
              <w:pStyle w:val="TAC"/>
            </w:pPr>
          </w:p>
        </w:tc>
      </w:tr>
      <w:tr w:rsidR="00412815" w:rsidRPr="000702BF" w14:paraId="25D595C8" w14:textId="77777777" w:rsidTr="008D0E0E">
        <w:trPr>
          <w:jc w:val="center"/>
        </w:trPr>
        <w:tc>
          <w:tcPr>
            <w:tcW w:w="1555" w:type="dxa"/>
            <w:tcBorders>
              <w:top w:val="nil"/>
              <w:bottom w:val="nil"/>
            </w:tcBorders>
            <w:shd w:val="clear" w:color="auto" w:fill="auto"/>
            <w:hideMark/>
          </w:tcPr>
          <w:p w14:paraId="7E141F1F" w14:textId="77777777" w:rsidR="00412815" w:rsidRPr="000702BF" w:rsidRDefault="00412815" w:rsidP="00AE3F12">
            <w:pPr>
              <w:pStyle w:val="TAC"/>
            </w:pPr>
          </w:p>
        </w:tc>
        <w:tc>
          <w:tcPr>
            <w:tcW w:w="717" w:type="dxa"/>
            <w:shd w:val="clear" w:color="auto" w:fill="auto"/>
            <w:hideMark/>
          </w:tcPr>
          <w:p w14:paraId="64FAEFE1" w14:textId="0A04E4DE" w:rsidR="00412815" w:rsidRPr="000702BF" w:rsidRDefault="00412815" w:rsidP="00AE3F12">
            <w:pPr>
              <w:pStyle w:val="TAC"/>
            </w:pPr>
            <w:r w:rsidRPr="000702BF">
              <w:t>64</w:t>
            </w:r>
            <w:r w:rsidR="008D0E0E" w:rsidRPr="000702BF">
              <w:t xml:space="preserve"> </w:t>
            </w:r>
            <w:r w:rsidRPr="000702BF">
              <w:t>QAM</w:t>
            </w:r>
          </w:p>
        </w:tc>
        <w:tc>
          <w:tcPr>
            <w:tcW w:w="2797" w:type="dxa"/>
            <w:shd w:val="clear" w:color="auto" w:fill="auto"/>
            <w:noWrap/>
            <w:hideMark/>
          </w:tcPr>
          <w:p w14:paraId="09D18241" w14:textId="6682D97B" w:rsidR="00412815" w:rsidRPr="000702BF" w:rsidRDefault="00412815" w:rsidP="00AE3F12">
            <w:pPr>
              <w:pStyle w:val="TAC"/>
            </w:pPr>
            <w:r w:rsidRPr="000702BF">
              <w:t>≤</w:t>
            </w:r>
            <w:r w:rsidR="008D0E0E" w:rsidRPr="000702BF">
              <w:t xml:space="preserve"> </w:t>
            </w:r>
            <w:r w:rsidRPr="000702BF">
              <w:t>3.5</w:t>
            </w:r>
          </w:p>
        </w:tc>
        <w:tc>
          <w:tcPr>
            <w:tcW w:w="2585" w:type="dxa"/>
            <w:tcBorders>
              <w:top w:val="nil"/>
              <w:bottom w:val="nil"/>
            </w:tcBorders>
            <w:shd w:val="clear" w:color="auto" w:fill="auto"/>
          </w:tcPr>
          <w:p w14:paraId="457EA039" w14:textId="77777777" w:rsidR="00412815" w:rsidRPr="000702BF" w:rsidRDefault="00412815" w:rsidP="00AE3F12">
            <w:pPr>
              <w:pStyle w:val="TAC"/>
            </w:pPr>
          </w:p>
        </w:tc>
      </w:tr>
      <w:tr w:rsidR="00412815" w:rsidRPr="000702BF" w14:paraId="60669718" w14:textId="77777777" w:rsidTr="008D0E0E">
        <w:trPr>
          <w:jc w:val="center"/>
        </w:trPr>
        <w:tc>
          <w:tcPr>
            <w:tcW w:w="1555" w:type="dxa"/>
            <w:tcBorders>
              <w:top w:val="nil"/>
              <w:bottom w:val="single" w:sz="4" w:space="0" w:color="auto"/>
            </w:tcBorders>
            <w:shd w:val="clear" w:color="auto" w:fill="auto"/>
            <w:hideMark/>
          </w:tcPr>
          <w:p w14:paraId="0DDFE2CA" w14:textId="77777777" w:rsidR="00412815" w:rsidRPr="000702BF" w:rsidRDefault="00412815" w:rsidP="00AE3F12">
            <w:pPr>
              <w:pStyle w:val="TAC"/>
            </w:pPr>
          </w:p>
        </w:tc>
        <w:tc>
          <w:tcPr>
            <w:tcW w:w="717" w:type="dxa"/>
            <w:shd w:val="clear" w:color="auto" w:fill="auto"/>
            <w:hideMark/>
          </w:tcPr>
          <w:p w14:paraId="610C1DA6" w14:textId="1B5B4A1C" w:rsidR="00412815" w:rsidRPr="000702BF" w:rsidRDefault="00412815" w:rsidP="00AE3F12">
            <w:pPr>
              <w:pStyle w:val="TAC"/>
            </w:pPr>
            <w:r w:rsidRPr="000702BF">
              <w:t>256</w:t>
            </w:r>
            <w:r w:rsidR="008D0E0E" w:rsidRPr="000702BF">
              <w:t xml:space="preserve"> </w:t>
            </w:r>
            <w:r w:rsidRPr="000702BF">
              <w:t>QAM</w:t>
            </w:r>
          </w:p>
        </w:tc>
        <w:tc>
          <w:tcPr>
            <w:tcW w:w="2797" w:type="dxa"/>
            <w:shd w:val="clear" w:color="auto" w:fill="auto"/>
            <w:noWrap/>
            <w:hideMark/>
          </w:tcPr>
          <w:p w14:paraId="28DA40F9" w14:textId="08E0B99E" w:rsidR="00412815" w:rsidRPr="000702BF" w:rsidRDefault="00412815" w:rsidP="00AE3F12">
            <w:pPr>
              <w:pStyle w:val="TAC"/>
            </w:pPr>
            <w:r w:rsidRPr="000702BF">
              <w:t>≤</w:t>
            </w:r>
            <w:r w:rsidR="008D0E0E" w:rsidRPr="000702BF">
              <w:t xml:space="preserve"> </w:t>
            </w:r>
            <w:r w:rsidRPr="000702BF">
              <w:t>5.5</w:t>
            </w:r>
          </w:p>
        </w:tc>
        <w:tc>
          <w:tcPr>
            <w:tcW w:w="2585" w:type="dxa"/>
            <w:tcBorders>
              <w:top w:val="nil"/>
              <w:bottom w:val="nil"/>
            </w:tcBorders>
            <w:shd w:val="clear" w:color="auto" w:fill="auto"/>
          </w:tcPr>
          <w:p w14:paraId="57FB57DD" w14:textId="77777777" w:rsidR="00412815" w:rsidRPr="000702BF" w:rsidRDefault="00412815" w:rsidP="00AE3F12">
            <w:pPr>
              <w:pStyle w:val="TAC"/>
            </w:pPr>
          </w:p>
        </w:tc>
      </w:tr>
      <w:tr w:rsidR="00412815" w:rsidRPr="000702BF" w14:paraId="0D4C638C" w14:textId="77777777" w:rsidTr="008D0E0E">
        <w:trPr>
          <w:jc w:val="center"/>
        </w:trPr>
        <w:tc>
          <w:tcPr>
            <w:tcW w:w="1555" w:type="dxa"/>
            <w:tcBorders>
              <w:bottom w:val="nil"/>
            </w:tcBorders>
            <w:shd w:val="clear" w:color="auto" w:fill="auto"/>
            <w:noWrap/>
            <w:hideMark/>
          </w:tcPr>
          <w:p w14:paraId="5ABF5D71" w14:textId="77777777" w:rsidR="00412815" w:rsidRPr="000702BF" w:rsidRDefault="00412815" w:rsidP="00AE3F12">
            <w:pPr>
              <w:pStyle w:val="TAC"/>
            </w:pPr>
            <w:r w:rsidRPr="000702BF">
              <w:t>CP-OFDM</w:t>
            </w:r>
          </w:p>
        </w:tc>
        <w:tc>
          <w:tcPr>
            <w:tcW w:w="717" w:type="dxa"/>
            <w:shd w:val="clear" w:color="auto" w:fill="auto"/>
            <w:hideMark/>
          </w:tcPr>
          <w:p w14:paraId="7A709D33" w14:textId="77777777" w:rsidR="00412815" w:rsidRPr="000702BF" w:rsidRDefault="00412815" w:rsidP="00AE3F12">
            <w:pPr>
              <w:pStyle w:val="TAC"/>
            </w:pPr>
            <w:r w:rsidRPr="000702BF">
              <w:t>QPSK</w:t>
            </w:r>
          </w:p>
        </w:tc>
        <w:tc>
          <w:tcPr>
            <w:tcW w:w="2797" w:type="dxa"/>
            <w:shd w:val="clear" w:color="auto" w:fill="auto"/>
            <w:noWrap/>
            <w:hideMark/>
          </w:tcPr>
          <w:p w14:paraId="4D4BB5F9" w14:textId="46CAF71D" w:rsidR="00412815" w:rsidRPr="000702BF" w:rsidRDefault="00412815" w:rsidP="00AE3F12">
            <w:pPr>
              <w:pStyle w:val="TAC"/>
            </w:pPr>
            <w:r w:rsidRPr="000702BF">
              <w:t>≤</w:t>
            </w:r>
            <w:r w:rsidR="008D0E0E" w:rsidRPr="000702BF">
              <w:t xml:space="preserve"> </w:t>
            </w:r>
            <w:r w:rsidRPr="000702BF">
              <w:t>4</w:t>
            </w:r>
          </w:p>
        </w:tc>
        <w:tc>
          <w:tcPr>
            <w:tcW w:w="2585" w:type="dxa"/>
            <w:tcBorders>
              <w:top w:val="nil"/>
              <w:bottom w:val="nil"/>
            </w:tcBorders>
            <w:shd w:val="clear" w:color="auto" w:fill="auto"/>
          </w:tcPr>
          <w:p w14:paraId="6C90E274" w14:textId="77777777" w:rsidR="00412815" w:rsidRPr="000702BF" w:rsidRDefault="00412815" w:rsidP="00AE3F12">
            <w:pPr>
              <w:pStyle w:val="TAC"/>
            </w:pPr>
          </w:p>
        </w:tc>
      </w:tr>
      <w:tr w:rsidR="00412815" w:rsidRPr="000702BF" w14:paraId="18133072" w14:textId="77777777" w:rsidTr="008D0E0E">
        <w:trPr>
          <w:jc w:val="center"/>
        </w:trPr>
        <w:tc>
          <w:tcPr>
            <w:tcW w:w="1555" w:type="dxa"/>
            <w:tcBorders>
              <w:top w:val="nil"/>
              <w:bottom w:val="nil"/>
            </w:tcBorders>
            <w:shd w:val="clear" w:color="auto" w:fill="auto"/>
            <w:hideMark/>
          </w:tcPr>
          <w:p w14:paraId="46939873" w14:textId="77777777" w:rsidR="00412815" w:rsidRPr="000702BF" w:rsidRDefault="00412815" w:rsidP="00AE3F12">
            <w:pPr>
              <w:pStyle w:val="TAC"/>
            </w:pPr>
          </w:p>
        </w:tc>
        <w:tc>
          <w:tcPr>
            <w:tcW w:w="717" w:type="dxa"/>
            <w:shd w:val="clear" w:color="auto" w:fill="auto"/>
            <w:hideMark/>
          </w:tcPr>
          <w:p w14:paraId="274C3C29" w14:textId="35E77D41" w:rsidR="00412815" w:rsidRPr="000702BF" w:rsidRDefault="00412815" w:rsidP="00AE3F12">
            <w:pPr>
              <w:pStyle w:val="TAC"/>
            </w:pPr>
            <w:r w:rsidRPr="000702BF">
              <w:t>16</w:t>
            </w:r>
            <w:r w:rsidR="008D0E0E" w:rsidRPr="000702BF">
              <w:t xml:space="preserve"> </w:t>
            </w:r>
            <w:r w:rsidRPr="000702BF">
              <w:t>QAM</w:t>
            </w:r>
          </w:p>
        </w:tc>
        <w:tc>
          <w:tcPr>
            <w:tcW w:w="2797" w:type="dxa"/>
            <w:shd w:val="clear" w:color="auto" w:fill="auto"/>
            <w:noWrap/>
            <w:hideMark/>
          </w:tcPr>
          <w:p w14:paraId="32ACB634" w14:textId="46A25806" w:rsidR="00412815" w:rsidRPr="000702BF" w:rsidRDefault="00412815" w:rsidP="00AE3F12">
            <w:pPr>
              <w:pStyle w:val="TAC"/>
            </w:pPr>
            <w:r w:rsidRPr="000702BF">
              <w:t>≤</w:t>
            </w:r>
            <w:r w:rsidR="008D0E0E" w:rsidRPr="000702BF">
              <w:t xml:space="preserve"> </w:t>
            </w:r>
            <w:r w:rsidRPr="000702BF">
              <w:t>4</w:t>
            </w:r>
          </w:p>
        </w:tc>
        <w:tc>
          <w:tcPr>
            <w:tcW w:w="2585" w:type="dxa"/>
            <w:tcBorders>
              <w:top w:val="nil"/>
              <w:bottom w:val="nil"/>
            </w:tcBorders>
            <w:shd w:val="clear" w:color="auto" w:fill="auto"/>
          </w:tcPr>
          <w:p w14:paraId="26D6C368" w14:textId="77777777" w:rsidR="00412815" w:rsidRPr="000702BF" w:rsidRDefault="00412815" w:rsidP="00AE3F12">
            <w:pPr>
              <w:pStyle w:val="TAC"/>
            </w:pPr>
          </w:p>
        </w:tc>
      </w:tr>
      <w:tr w:rsidR="00412815" w:rsidRPr="000702BF" w14:paraId="77E5BDE5" w14:textId="77777777" w:rsidTr="008D0E0E">
        <w:trPr>
          <w:jc w:val="center"/>
        </w:trPr>
        <w:tc>
          <w:tcPr>
            <w:tcW w:w="1555" w:type="dxa"/>
            <w:tcBorders>
              <w:top w:val="nil"/>
              <w:bottom w:val="nil"/>
            </w:tcBorders>
            <w:shd w:val="clear" w:color="auto" w:fill="auto"/>
            <w:hideMark/>
          </w:tcPr>
          <w:p w14:paraId="333639B7" w14:textId="77777777" w:rsidR="00412815" w:rsidRPr="000702BF" w:rsidRDefault="00412815" w:rsidP="00AE3F12">
            <w:pPr>
              <w:pStyle w:val="TAC"/>
            </w:pPr>
          </w:p>
        </w:tc>
        <w:tc>
          <w:tcPr>
            <w:tcW w:w="717" w:type="dxa"/>
            <w:shd w:val="clear" w:color="auto" w:fill="auto"/>
            <w:hideMark/>
          </w:tcPr>
          <w:p w14:paraId="4250F314" w14:textId="725D2517" w:rsidR="00412815" w:rsidRPr="000702BF" w:rsidRDefault="00412815" w:rsidP="00AE3F12">
            <w:pPr>
              <w:pStyle w:val="TAC"/>
            </w:pPr>
            <w:r w:rsidRPr="000702BF">
              <w:t>64</w:t>
            </w:r>
            <w:r w:rsidR="008D0E0E" w:rsidRPr="000702BF">
              <w:t xml:space="preserve"> </w:t>
            </w:r>
            <w:r w:rsidRPr="000702BF">
              <w:t>QAM</w:t>
            </w:r>
          </w:p>
        </w:tc>
        <w:tc>
          <w:tcPr>
            <w:tcW w:w="2797" w:type="dxa"/>
            <w:shd w:val="clear" w:color="auto" w:fill="auto"/>
            <w:noWrap/>
            <w:hideMark/>
          </w:tcPr>
          <w:p w14:paraId="368A18B0" w14:textId="07A962AC" w:rsidR="00412815" w:rsidRPr="000702BF" w:rsidRDefault="00412815" w:rsidP="00AE3F12">
            <w:pPr>
              <w:pStyle w:val="TAC"/>
            </w:pPr>
            <w:r w:rsidRPr="000702BF">
              <w:t>≤</w:t>
            </w:r>
            <w:r w:rsidR="008D0E0E" w:rsidRPr="000702BF">
              <w:t xml:space="preserve"> </w:t>
            </w:r>
            <w:r w:rsidRPr="000702BF">
              <w:t>4.5</w:t>
            </w:r>
          </w:p>
        </w:tc>
        <w:tc>
          <w:tcPr>
            <w:tcW w:w="2585" w:type="dxa"/>
            <w:tcBorders>
              <w:top w:val="nil"/>
              <w:bottom w:val="nil"/>
            </w:tcBorders>
            <w:shd w:val="clear" w:color="auto" w:fill="auto"/>
          </w:tcPr>
          <w:p w14:paraId="6AE1EA48" w14:textId="77777777" w:rsidR="00412815" w:rsidRPr="000702BF" w:rsidRDefault="00412815" w:rsidP="00AE3F12">
            <w:pPr>
              <w:pStyle w:val="TAC"/>
            </w:pPr>
          </w:p>
        </w:tc>
      </w:tr>
      <w:tr w:rsidR="00412815" w:rsidRPr="000702BF" w14:paraId="5D2B442C" w14:textId="77777777" w:rsidTr="008D0E0E">
        <w:trPr>
          <w:jc w:val="center"/>
        </w:trPr>
        <w:tc>
          <w:tcPr>
            <w:tcW w:w="1555" w:type="dxa"/>
            <w:tcBorders>
              <w:top w:val="nil"/>
            </w:tcBorders>
            <w:shd w:val="clear" w:color="auto" w:fill="auto"/>
            <w:hideMark/>
          </w:tcPr>
          <w:p w14:paraId="43B2F034" w14:textId="77777777" w:rsidR="00412815" w:rsidRPr="000702BF" w:rsidRDefault="00412815" w:rsidP="00AE3F12">
            <w:pPr>
              <w:pStyle w:val="TAC"/>
            </w:pPr>
          </w:p>
        </w:tc>
        <w:tc>
          <w:tcPr>
            <w:tcW w:w="717" w:type="dxa"/>
            <w:shd w:val="clear" w:color="auto" w:fill="auto"/>
            <w:hideMark/>
          </w:tcPr>
          <w:p w14:paraId="42B5D807" w14:textId="5BB92A36" w:rsidR="00412815" w:rsidRPr="000702BF" w:rsidRDefault="00412815" w:rsidP="00AE3F12">
            <w:pPr>
              <w:pStyle w:val="TAC"/>
            </w:pPr>
            <w:r w:rsidRPr="000702BF">
              <w:t>256</w:t>
            </w:r>
            <w:r w:rsidR="008D0E0E" w:rsidRPr="000702BF">
              <w:t xml:space="preserve"> </w:t>
            </w:r>
            <w:r w:rsidRPr="000702BF">
              <w:t>QAM</w:t>
            </w:r>
          </w:p>
        </w:tc>
        <w:tc>
          <w:tcPr>
            <w:tcW w:w="2797" w:type="dxa"/>
            <w:shd w:val="clear" w:color="auto" w:fill="auto"/>
            <w:noWrap/>
            <w:hideMark/>
          </w:tcPr>
          <w:p w14:paraId="552D55EA" w14:textId="202DEFC7" w:rsidR="00412815" w:rsidRPr="000702BF" w:rsidRDefault="00412815" w:rsidP="00AE3F12">
            <w:pPr>
              <w:pStyle w:val="TAC"/>
            </w:pPr>
            <w:r w:rsidRPr="000702BF">
              <w:t>≤</w:t>
            </w:r>
            <w:r w:rsidR="008D0E0E" w:rsidRPr="000702BF">
              <w:t xml:space="preserve"> </w:t>
            </w:r>
            <w:r w:rsidRPr="000702BF">
              <w:t>7.5</w:t>
            </w:r>
          </w:p>
        </w:tc>
        <w:tc>
          <w:tcPr>
            <w:tcW w:w="2585" w:type="dxa"/>
            <w:tcBorders>
              <w:top w:val="nil"/>
            </w:tcBorders>
            <w:shd w:val="clear" w:color="auto" w:fill="auto"/>
          </w:tcPr>
          <w:p w14:paraId="4745D5E3" w14:textId="77777777" w:rsidR="00412815" w:rsidRPr="000702BF" w:rsidRDefault="00412815" w:rsidP="00AE3F12">
            <w:pPr>
              <w:pStyle w:val="TAC"/>
            </w:pPr>
          </w:p>
        </w:tc>
      </w:tr>
    </w:tbl>
    <w:p w14:paraId="5FE33C9A" w14:textId="77777777" w:rsidR="00412815" w:rsidRPr="000702BF" w:rsidRDefault="00412815" w:rsidP="00412815"/>
    <w:p w14:paraId="2B98BA03" w14:textId="77777777" w:rsidR="00412815" w:rsidRPr="000702BF" w:rsidRDefault="00412815" w:rsidP="0002370F">
      <w:pPr>
        <w:pStyle w:val="Heading4"/>
        <w:rPr>
          <w:lang w:eastAsia="fr-FR"/>
        </w:rPr>
      </w:pPr>
      <w:bookmarkStart w:id="704" w:name="_Toc152356586"/>
      <w:r w:rsidRPr="000702BF">
        <w:t>6.2.3.4</w:t>
      </w:r>
      <w:r w:rsidRPr="000702BF">
        <w:tab/>
      </w:r>
      <w:r w:rsidRPr="000702BF">
        <w:rPr>
          <w:lang w:eastAsia="fr-FR"/>
        </w:rPr>
        <w:t>Test description</w:t>
      </w:r>
      <w:bookmarkEnd w:id="704"/>
    </w:p>
    <w:p w14:paraId="1D24C54E" w14:textId="77777777" w:rsidR="00412815" w:rsidRPr="000702BF" w:rsidRDefault="00412815" w:rsidP="0002370F">
      <w:pPr>
        <w:pStyle w:val="Heading5"/>
        <w:rPr>
          <w:lang w:eastAsia="fr-FR"/>
        </w:rPr>
      </w:pPr>
      <w:bookmarkStart w:id="705" w:name="_Toc152356587"/>
      <w:r w:rsidRPr="000702BF">
        <w:t>6.2.3.4.1</w:t>
      </w:r>
      <w:r w:rsidRPr="000702BF">
        <w:tab/>
      </w:r>
      <w:r w:rsidRPr="000702BF">
        <w:rPr>
          <w:lang w:eastAsia="fr-FR"/>
        </w:rPr>
        <w:t>Initial conditions</w:t>
      </w:r>
      <w:bookmarkEnd w:id="705"/>
    </w:p>
    <w:p w14:paraId="1108D6B8" w14:textId="5466831D" w:rsidR="001E28C0" w:rsidRPr="000702BF" w:rsidRDefault="001E28C0" w:rsidP="001E28C0">
      <w:r w:rsidRPr="000702BF">
        <w:t>Initial conditions are a set of test configurations the UE needs to be tested in and the steps for the SS to take with the UE to reach the correct measurement state.</w:t>
      </w:r>
    </w:p>
    <w:p w14:paraId="1B21F8EF" w14:textId="4035C5DE" w:rsidR="001E28C0" w:rsidRPr="000702BF" w:rsidRDefault="001E28C0" w:rsidP="001E28C0">
      <w:r w:rsidRPr="000702BF">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Tables 6.2.3.4.1-1 to 6.2.3.4.1-30. The details of the uplink reference measurement channels (RMCs) are specified in </w:t>
      </w:r>
      <w:r w:rsidR="00201225">
        <w:t>clause</w:t>
      </w:r>
      <w:r w:rsidRPr="000702BF">
        <w:t xml:space="preserve"> A.2. Configurations of PDSCH and PDCCH before measurement are specified in </w:t>
      </w:r>
      <w:r w:rsidR="00201225">
        <w:t>clause</w:t>
      </w:r>
      <w:r w:rsidRPr="000702BF">
        <w:t xml:space="preserve"> C.2.</w:t>
      </w:r>
    </w:p>
    <w:p w14:paraId="0157A31F" w14:textId="77777777" w:rsidR="001E28C0" w:rsidRPr="000702BF" w:rsidRDefault="001E28C0" w:rsidP="001E28C0">
      <w:pPr>
        <w:pStyle w:val="TH"/>
      </w:pPr>
      <w:r w:rsidRPr="000702BF">
        <w:lastRenderedPageBreak/>
        <w:t>Table 6.2.3.4.1-1: Test Configuration table for NS_100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079"/>
        <w:gridCol w:w="965"/>
        <w:gridCol w:w="965"/>
        <w:gridCol w:w="965"/>
        <w:gridCol w:w="1379"/>
        <w:gridCol w:w="414"/>
        <w:gridCol w:w="1244"/>
        <w:gridCol w:w="2617"/>
      </w:tblGrid>
      <w:tr w:rsidR="001E28C0" w:rsidRPr="000702BF" w14:paraId="637DC261" w14:textId="77777777" w:rsidTr="00201225">
        <w:trPr>
          <w:jc w:val="center"/>
        </w:trPr>
        <w:tc>
          <w:tcPr>
            <w:tcW w:w="5000" w:type="pct"/>
            <w:gridSpan w:val="8"/>
            <w:tcBorders>
              <w:top w:val="single" w:sz="4" w:space="0" w:color="auto"/>
              <w:left w:val="single" w:sz="4" w:space="0" w:color="auto"/>
              <w:bottom w:val="single" w:sz="4" w:space="0" w:color="auto"/>
              <w:right w:val="single" w:sz="4" w:space="0" w:color="auto"/>
            </w:tcBorders>
          </w:tcPr>
          <w:p w14:paraId="1A199BE1" w14:textId="47995258" w:rsidR="001E28C0" w:rsidRPr="000702BF" w:rsidRDefault="001E28C0" w:rsidP="00AE3F12">
            <w:pPr>
              <w:pStyle w:val="TAH"/>
            </w:pPr>
            <w:r w:rsidRPr="000702BF">
              <w:t>Initial</w:t>
            </w:r>
            <w:r w:rsidR="008D0E0E" w:rsidRPr="000702BF">
              <w:t xml:space="preserve"> </w:t>
            </w:r>
            <w:r w:rsidRPr="000702BF">
              <w:t>Conditions</w:t>
            </w:r>
          </w:p>
        </w:tc>
      </w:tr>
      <w:tr w:rsidR="001E28C0" w:rsidRPr="000702BF" w14:paraId="1729EAEE" w14:textId="77777777" w:rsidTr="00201225">
        <w:trPr>
          <w:jc w:val="center"/>
        </w:trPr>
        <w:tc>
          <w:tcPr>
            <w:tcW w:w="3641" w:type="pct"/>
            <w:gridSpan w:val="7"/>
            <w:vAlign w:val="center"/>
          </w:tcPr>
          <w:p w14:paraId="6A96FF0E" w14:textId="2D5366FC" w:rsidR="001E28C0" w:rsidRPr="000702BF" w:rsidRDefault="001E28C0"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1359" w:type="pct"/>
            <w:vAlign w:val="center"/>
          </w:tcPr>
          <w:p w14:paraId="3DC3AF53" w14:textId="77777777" w:rsidR="001E28C0" w:rsidRPr="000702BF" w:rsidRDefault="001E28C0" w:rsidP="00AE3F12">
            <w:pPr>
              <w:pStyle w:val="TAL"/>
            </w:pPr>
            <w:r w:rsidRPr="000702BF">
              <w:t>Normal</w:t>
            </w:r>
          </w:p>
        </w:tc>
      </w:tr>
      <w:tr w:rsidR="001E28C0" w:rsidRPr="000702BF" w14:paraId="71714246" w14:textId="77777777" w:rsidTr="00201225">
        <w:trPr>
          <w:jc w:val="center"/>
        </w:trPr>
        <w:tc>
          <w:tcPr>
            <w:tcW w:w="3641" w:type="pct"/>
            <w:gridSpan w:val="7"/>
            <w:vAlign w:val="center"/>
          </w:tcPr>
          <w:p w14:paraId="3E2675E4" w14:textId="12B4504B" w:rsidR="001E28C0" w:rsidRPr="000702BF" w:rsidRDefault="001E28C0"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1359" w:type="pct"/>
            <w:vAlign w:val="center"/>
          </w:tcPr>
          <w:p w14:paraId="648585F7" w14:textId="62E63680" w:rsidR="001E28C0" w:rsidRPr="000702BF" w:rsidRDefault="001E28C0" w:rsidP="00AE3F12">
            <w:pPr>
              <w:pStyle w:val="TAL"/>
            </w:pPr>
            <w:r w:rsidRPr="000702BF">
              <w:t>Low</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1E28C0" w:rsidRPr="000702BF" w14:paraId="178479A7" w14:textId="77777777" w:rsidTr="00201225">
        <w:trPr>
          <w:jc w:val="center"/>
        </w:trPr>
        <w:tc>
          <w:tcPr>
            <w:tcW w:w="3641" w:type="pct"/>
            <w:gridSpan w:val="7"/>
            <w:vAlign w:val="center"/>
          </w:tcPr>
          <w:p w14:paraId="210866B3" w14:textId="7C3058C0" w:rsidR="001E28C0" w:rsidRPr="000702BF" w:rsidRDefault="001E28C0"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1359" w:type="pct"/>
            <w:vAlign w:val="center"/>
          </w:tcPr>
          <w:p w14:paraId="5A58B0D3" w14:textId="7E92A6CE" w:rsidR="001E28C0" w:rsidRPr="000702BF" w:rsidRDefault="001E28C0" w:rsidP="00AE3F12">
            <w:pPr>
              <w:pStyle w:val="TAL"/>
              <w:rPr>
                <w:lang w:eastAsia="zh-CN"/>
              </w:rPr>
            </w:pPr>
            <w:r w:rsidRPr="000702BF">
              <w:t>Lowest,</w:t>
            </w:r>
            <w:r w:rsidR="008D0E0E" w:rsidRPr="000702BF">
              <w:t xml:space="preserve"> </w:t>
            </w:r>
            <w:r w:rsidRPr="000702BF">
              <w:t>Highest</w:t>
            </w:r>
          </w:p>
        </w:tc>
      </w:tr>
      <w:tr w:rsidR="001E28C0" w:rsidRPr="000702BF" w14:paraId="3883747F" w14:textId="77777777" w:rsidTr="00201225">
        <w:trPr>
          <w:jc w:val="center"/>
        </w:trPr>
        <w:tc>
          <w:tcPr>
            <w:tcW w:w="3641" w:type="pct"/>
            <w:gridSpan w:val="7"/>
            <w:vAlign w:val="center"/>
          </w:tcPr>
          <w:p w14:paraId="503BBDD4" w14:textId="5105A65D" w:rsidR="001E28C0" w:rsidRPr="000702BF" w:rsidRDefault="001E28C0"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1359" w:type="pct"/>
            <w:vAlign w:val="center"/>
          </w:tcPr>
          <w:p w14:paraId="1EEE56C5" w14:textId="0F011A54" w:rsidR="001E28C0" w:rsidRPr="000702BF" w:rsidRDefault="001E28C0" w:rsidP="00AE3F12">
            <w:pPr>
              <w:pStyle w:val="TAL"/>
              <w:rPr>
                <w:lang w:eastAsia="zh-CN"/>
              </w:rPr>
            </w:pPr>
            <w:r w:rsidRPr="000702BF">
              <w:t>Lowest,</w:t>
            </w:r>
            <w:r w:rsidR="008D0E0E" w:rsidRPr="000702BF">
              <w:t xml:space="preserve"> </w:t>
            </w:r>
            <w:r w:rsidRPr="000702BF">
              <w:t>Highest</w:t>
            </w:r>
          </w:p>
        </w:tc>
      </w:tr>
      <w:tr w:rsidR="001E28C0" w:rsidRPr="000702BF" w14:paraId="26CB133B" w14:textId="77777777" w:rsidTr="00201225">
        <w:trPr>
          <w:jc w:val="center"/>
        </w:trPr>
        <w:tc>
          <w:tcPr>
            <w:tcW w:w="5000" w:type="pct"/>
            <w:gridSpan w:val="8"/>
          </w:tcPr>
          <w:p w14:paraId="2618F711" w14:textId="55074203" w:rsidR="001E28C0" w:rsidRPr="000702BF" w:rsidRDefault="001E28C0" w:rsidP="00AE3F12">
            <w:pPr>
              <w:pStyle w:val="TAH"/>
            </w:pPr>
            <w:r w:rsidRPr="000702BF">
              <w:t>A-MPR</w:t>
            </w:r>
            <w:r w:rsidR="008D0E0E" w:rsidRPr="000702BF">
              <w:t xml:space="preserve"> </w:t>
            </w: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NS_100</w:t>
            </w:r>
          </w:p>
        </w:tc>
      </w:tr>
      <w:tr w:rsidR="001E28C0" w:rsidRPr="000702BF" w14:paraId="6A85D4E1" w14:textId="77777777" w:rsidTr="00201225">
        <w:trPr>
          <w:jc w:val="center"/>
        </w:trPr>
        <w:tc>
          <w:tcPr>
            <w:tcW w:w="561" w:type="pct"/>
            <w:vMerge w:val="restart"/>
            <w:shd w:val="clear" w:color="auto" w:fill="auto"/>
            <w:tcMar>
              <w:left w:w="28" w:type="dxa"/>
              <w:right w:w="28" w:type="dxa"/>
            </w:tcMar>
            <w:vAlign w:val="center"/>
          </w:tcPr>
          <w:p w14:paraId="57AD7FEB" w14:textId="47D06691" w:rsidR="001E28C0" w:rsidRPr="000702BF" w:rsidRDefault="001E28C0" w:rsidP="00AE3F12">
            <w:pPr>
              <w:pStyle w:val="TAH"/>
            </w:pPr>
            <w:r w:rsidRPr="000702BF">
              <w:t>Test</w:t>
            </w:r>
            <w:r w:rsidR="008D0E0E" w:rsidRPr="000702BF">
              <w:t xml:space="preserve"> </w:t>
            </w:r>
            <w:r w:rsidRPr="000702BF">
              <w:t>ID</w:t>
            </w:r>
          </w:p>
        </w:tc>
        <w:tc>
          <w:tcPr>
            <w:tcW w:w="501" w:type="pct"/>
            <w:vMerge w:val="restart"/>
            <w:shd w:val="clear" w:color="auto" w:fill="auto"/>
            <w:tcMar>
              <w:left w:w="28" w:type="dxa"/>
              <w:right w:w="28" w:type="dxa"/>
            </w:tcMar>
            <w:vAlign w:val="center"/>
          </w:tcPr>
          <w:p w14:paraId="36115122" w14:textId="77777777" w:rsidR="001E28C0" w:rsidRPr="000702BF" w:rsidRDefault="001E28C0" w:rsidP="00AE3F12">
            <w:pPr>
              <w:pStyle w:val="TAH"/>
            </w:pPr>
            <w:r w:rsidRPr="000702BF">
              <w:t>Freq</w:t>
            </w:r>
          </w:p>
        </w:tc>
        <w:tc>
          <w:tcPr>
            <w:tcW w:w="501" w:type="pct"/>
            <w:vMerge w:val="restart"/>
            <w:tcMar>
              <w:left w:w="57" w:type="dxa"/>
              <w:right w:w="57" w:type="dxa"/>
            </w:tcMar>
            <w:vAlign w:val="center"/>
          </w:tcPr>
          <w:p w14:paraId="51625B5E" w14:textId="77777777" w:rsidR="001E28C0" w:rsidRPr="000702BF" w:rsidRDefault="001E28C0" w:rsidP="00AE3F12">
            <w:pPr>
              <w:pStyle w:val="TAH"/>
            </w:pPr>
            <w:r w:rsidRPr="000702BF">
              <w:t>ChBw</w:t>
            </w:r>
          </w:p>
        </w:tc>
        <w:tc>
          <w:tcPr>
            <w:tcW w:w="501" w:type="pct"/>
            <w:vMerge w:val="restart"/>
            <w:tcMar>
              <w:left w:w="57" w:type="dxa"/>
              <w:right w:w="57" w:type="dxa"/>
            </w:tcMar>
            <w:vAlign w:val="center"/>
          </w:tcPr>
          <w:p w14:paraId="45581311" w14:textId="77777777" w:rsidR="001E28C0" w:rsidRPr="000702BF" w:rsidRDefault="001E28C0" w:rsidP="00AE3F12">
            <w:pPr>
              <w:pStyle w:val="TAH"/>
            </w:pPr>
            <w:r w:rsidRPr="000702BF">
              <w:t>SCS</w:t>
            </w:r>
          </w:p>
        </w:tc>
        <w:tc>
          <w:tcPr>
            <w:tcW w:w="716" w:type="pct"/>
            <w:vMerge w:val="restart"/>
            <w:tcBorders>
              <w:top w:val="single" w:sz="4" w:space="0" w:color="auto"/>
            </w:tcBorders>
            <w:shd w:val="clear" w:color="auto" w:fill="auto"/>
            <w:tcMar>
              <w:left w:w="57" w:type="dxa"/>
              <w:right w:w="57" w:type="dxa"/>
            </w:tcMar>
            <w:vAlign w:val="center"/>
          </w:tcPr>
          <w:p w14:paraId="5EE05EEC" w14:textId="7328B602" w:rsidR="001E28C0" w:rsidRPr="000702BF" w:rsidRDefault="001E28C0" w:rsidP="00AE3F12">
            <w:pPr>
              <w:pStyle w:val="TAH"/>
            </w:pPr>
            <w:r w:rsidRPr="000702BF">
              <w:t>Downlink</w:t>
            </w:r>
            <w:r w:rsidR="008D0E0E" w:rsidRPr="000702BF">
              <w:t xml:space="preserve"> </w:t>
            </w:r>
            <w:r w:rsidRPr="000702BF">
              <w:t>Configuration</w:t>
            </w:r>
          </w:p>
        </w:tc>
        <w:tc>
          <w:tcPr>
            <w:tcW w:w="2219" w:type="pct"/>
            <w:gridSpan w:val="3"/>
            <w:vAlign w:val="center"/>
          </w:tcPr>
          <w:p w14:paraId="60A66537" w14:textId="281E46C3" w:rsidR="001E28C0" w:rsidRPr="000702BF" w:rsidRDefault="001E28C0" w:rsidP="00AE3F12">
            <w:pPr>
              <w:pStyle w:val="TAH"/>
              <w:rPr>
                <w:lang w:eastAsia="zh-CN"/>
              </w:rPr>
            </w:pPr>
            <w:r w:rsidRPr="000702BF">
              <w:t>Uplink</w:t>
            </w:r>
            <w:r w:rsidR="008D0E0E" w:rsidRPr="000702BF">
              <w:t xml:space="preserve"> </w:t>
            </w:r>
            <w:r w:rsidRPr="000702BF">
              <w:t>Configuration</w:t>
            </w:r>
          </w:p>
        </w:tc>
      </w:tr>
      <w:tr w:rsidR="001E28C0" w:rsidRPr="000702BF" w14:paraId="2E6FABC2" w14:textId="77777777" w:rsidTr="00201225">
        <w:trPr>
          <w:jc w:val="center"/>
        </w:trPr>
        <w:tc>
          <w:tcPr>
            <w:tcW w:w="561" w:type="pct"/>
            <w:vMerge/>
            <w:shd w:val="clear" w:color="auto" w:fill="auto"/>
            <w:tcMar>
              <w:left w:w="28" w:type="dxa"/>
              <w:right w:w="28" w:type="dxa"/>
            </w:tcMar>
            <w:vAlign w:val="center"/>
          </w:tcPr>
          <w:p w14:paraId="2B44BD24" w14:textId="77777777" w:rsidR="001E28C0" w:rsidRPr="000702BF" w:rsidRDefault="001E28C0" w:rsidP="00AE3F12">
            <w:pPr>
              <w:pStyle w:val="TAH"/>
            </w:pPr>
          </w:p>
        </w:tc>
        <w:tc>
          <w:tcPr>
            <w:tcW w:w="501" w:type="pct"/>
            <w:vMerge/>
            <w:shd w:val="clear" w:color="auto" w:fill="auto"/>
            <w:tcMar>
              <w:left w:w="28" w:type="dxa"/>
              <w:right w:w="28" w:type="dxa"/>
            </w:tcMar>
            <w:vAlign w:val="center"/>
          </w:tcPr>
          <w:p w14:paraId="0718DC28" w14:textId="77777777" w:rsidR="001E28C0" w:rsidRPr="000702BF" w:rsidRDefault="001E28C0" w:rsidP="00AE3F12">
            <w:pPr>
              <w:pStyle w:val="TAH"/>
            </w:pPr>
          </w:p>
        </w:tc>
        <w:tc>
          <w:tcPr>
            <w:tcW w:w="501" w:type="pct"/>
            <w:vMerge/>
            <w:tcMar>
              <w:left w:w="57" w:type="dxa"/>
              <w:right w:w="57" w:type="dxa"/>
            </w:tcMar>
            <w:vAlign w:val="center"/>
          </w:tcPr>
          <w:p w14:paraId="5FC2A858" w14:textId="77777777" w:rsidR="001E28C0" w:rsidRPr="000702BF" w:rsidRDefault="001E28C0" w:rsidP="00AE3F12">
            <w:pPr>
              <w:pStyle w:val="TAC"/>
            </w:pPr>
          </w:p>
        </w:tc>
        <w:tc>
          <w:tcPr>
            <w:tcW w:w="501" w:type="pct"/>
            <w:vMerge/>
            <w:tcMar>
              <w:left w:w="57" w:type="dxa"/>
              <w:right w:w="57" w:type="dxa"/>
            </w:tcMar>
            <w:vAlign w:val="center"/>
          </w:tcPr>
          <w:p w14:paraId="49C1328D" w14:textId="77777777" w:rsidR="001E28C0" w:rsidRPr="000702BF" w:rsidRDefault="001E28C0" w:rsidP="00AE3F12">
            <w:pPr>
              <w:pStyle w:val="TAC"/>
            </w:pPr>
          </w:p>
        </w:tc>
        <w:tc>
          <w:tcPr>
            <w:tcW w:w="716" w:type="pct"/>
            <w:vMerge/>
            <w:shd w:val="clear" w:color="auto" w:fill="auto"/>
            <w:tcMar>
              <w:left w:w="57" w:type="dxa"/>
              <w:right w:w="57" w:type="dxa"/>
            </w:tcMar>
            <w:vAlign w:val="center"/>
          </w:tcPr>
          <w:p w14:paraId="13BD2B5C" w14:textId="77777777" w:rsidR="001E28C0" w:rsidRPr="000702BF" w:rsidRDefault="001E28C0" w:rsidP="00AE3F12">
            <w:pPr>
              <w:pStyle w:val="TAC"/>
            </w:pPr>
          </w:p>
        </w:tc>
        <w:tc>
          <w:tcPr>
            <w:tcW w:w="860" w:type="pct"/>
            <w:gridSpan w:val="2"/>
            <w:vAlign w:val="center"/>
          </w:tcPr>
          <w:p w14:paraId="5B351D9F" w14:textId="77777777" w:rsidR="001E28C0" w:rsidRPr="000702BF" w:rsidRDefault="001E28C0" w:rsidP="00AE3F12">
            <w:pPr>
              <w:pStyle w:val="TAH"/>
            </w:pPr>
            <w:r w:rsidRPr="000702BF">
              <w:t>Modulation</w:t>
            </w:r>
          </w:p>
          <w:p w14:paraId="1FBE3541" w14:textId="4B6BE66F" w:rsidR="001E28C0" w:rsidRPr="000702BF" w:rsidRDefault="001E28C0" w:rsidP="00AE3F12">
            <w:pPr>
              <w:pStyle w:val="TAH"/>
            </w:pPr>
            <w:r w:rsidRPr="000702BF">
              <w:t>(Note</w:t>
            </w:r>
            <w:r w:rsidR="008D0E0E" w:rsidRPr="000702BF">
              <w:t xml:space="preserve"> </w:t>
            </w:r>
            <w:r w:rsidRPr="000702BF">
              <w:t>2)</w:t>
            </w:r>
          </w:p>
        </w:tc>
        <w:tc>
          <w:tcPr>
            <w:tcW w:w="1359" w:type="pct"/>
            <w:shd w:val="clear" w:color="auto" w:fill="auto"/>
            <w:vAlign w:val="center"/>
          </w:tcPr>
          <w:p w14:paraId="5F0DC5F2" w14:textId="5C85529A" w:rsidR="001E28C0" w:rsidRPr="000702BF" w:rsidRDefault="001E28C0"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1E28C0" w:rsidRPr="000702BF" w14:paraId="1C1C4DE6" w14:textId="77777777" w:rsidTr="00201225">
        <w:trPr>
          <w:jc w:val="center"/>
        </w:trPr>
        <w:tc>
          <w:tcPr>
            <w:tcW w:w="561" w:type="pct"/>
            <w:shd w:val="clear" w:color="auto" w:fill="auto"/>
            <w:tcMar>
              <w:left w:w="28" w:type="dxa"/>
              <w:right w:w="28" w:type="dxa"/>
            </w:tcMar>
            <w:vAlign w:val="center"/>
          </w:tcPr>
          <w:p w14:paraId="0D1CF8F6" w14:textId="77777777" w:rsidR="001E28C0" w:rsidRPr="000702BF" w:rsidRDefault="001E28C0" w:rsidP="00AE3F12">
            <w:pPr>
              <w:pStyle w:val="TAC"/>
            </w:pPr>
          </w:p>
        </w:tc>
        <w:tc>
          <w:tcPr>
            <w:tcW w:w="501" w:type="pct"/>
            <w:shd w:val="clear" w:color="auto" w:fill="auto"/>
            <w:tcMar>
              <w:left w:w="28" w:type="dxa"/>
              <w:right w:w="28" w:type="dxa"/>
            </w:tcMar>
            <w:vAlign w:val="center"/>
          </w:tcPr>
          <w:p w14:paraId="2B87B3C9" w14:textId="77777777" w:rsidR="001E28C0" w:rsidRPr="000702BF" w:rsidRDefault="001E28C0" w:rsidP="00AE3F12">
            <w:pPr>
              <w:pStyle w:val="TAC"/>
              <w:rPr>
                <w:rFonts w:eastAsia="SimSun"/>
              </w:rPr>
            </w:pPr>
          </w:p>
        </w:tc>
        <w:tc>
          <w:tcPr>
            <w:tcW w:w="501" w:type="pct"/>
            <w:tcMar>
              <w:left w:w="23" w:type="dxa"/>
              <w:right w:w="23" w:type="dxa"/>
            </w:tcMar>
            <w:vAlign w:val="center"/>
          </w:tcPr>
          <w:p w14:paraId="1008E543" w14:textId="77777777" w:rsidR="001E28C0" w:rsidRPr="000702BF" w:rsidRDefault="001E28C0" w:rsidP="00AE3F12">
            <w:pPr>
              <w:pStyle w:val="TAC"/>
              <w:rPr>
                <w:rFonts w:eastAsia="SimSun"/>
              </w:rPr>
            </w:pPr>
          </w:p>
        </w:tc>
        <w:tc>
          <w:tcPr>
            <w:tcW w:w="501" w:type="pct"/>
            <w:tcMar>
              <w:left w:w="23" w:type="dxa"/>
              <w:right w:w="23" w:type="dxa"/>
            </w:tcMar>
            <w:vAlign w:val="center"/>
          </w:tcPr>
          <w:p w14:paraId="404FFA81" w14:textId="77777777" w:rsidR="001E28C0" w:rsidRPr="000702BF" w:rsidRDefault="001E28C0" w:rsidP="00AE3F12">
            <w:pPr>
              <w:pStyle w:val="TAC"/>
            </w:pPr>
          </w:p>
        </w:tc>
        <w:tc>
          <w:tcPr>
            <w:tcW w:w="716" w:type="pct"/>
            <w:vMerge w:val="restart"/>
            <w:tcBorders>
              <w:top w:val="nil"/>
            </w:tcBorders>
            <w:shd w:val="clear" w:color="auto" w:fill="auto"/>
            <w:tcMar>
              <w:left w:w="45" w:type="dxa"/>
              <w:right w:w="45" w:type="dxa"/>
            </w:tcMar>
            <w:vAlign w:val="center"/>
          </w:tcPr>
          <w:p w14:paraId="574A056C" w14:textId="274A5C91" w:rsidR="001E28C0" w:rsidRPr="000702BF" w:rsidRDefault="001E28C0" w:rsidP="00AE3F12">
            <w:pPr>
              <w:pStyle w:val="TAC"/>
            </w:pPr>
            <w:r w:rsidRPr="000702BF">
              <w:t>N/A</w:t>
            </w:r>
            <w:r w:rsidR="008D0E0E" w:rsidRPr="000702BF">
              <w:t xml:space="preserve"> </w:t>
            </w:r>
            <w:r w:rsidRPr="000702BF">
              <w:t>for</w:t>
            </w:r>
            <w:r w:rsidR="008D0E0E" w:rsidRPr="000702BF">
              <w:t xml:space="preserve"> </w:t>
            </w:r>
            <w:r w:rsidRPr="000702BF">
              <w:t>A-MPR</w:t>
            </w:r>
            <w:r w:rsidR="008D0E0E" w:rsidRPr="000702BF">
              <w:t xml:space="preserve"> </w:t>
            </w:r>
            <w:r w:rsidRPr="000702BF">
              <w:t>test</w:t>
            </w:r>
            <w:r w:rsidR="008D0E0E" w:rsidRPr="000702BF">
              <w:t xml:space="preserve"> </w:t>
            </w:r>
            <w:r w:rsidRPr="000702BF">
              <w:t>cases</w:t>
            </w:r>
          </w:p>
        </w:tc>
        <w:tc>
          <w:tcPr>
            <w:tcW w:w="215" w:type="pct"/>
            <w:vMerge w:val="restart"/>
            <w:textDirection w:val="btLr"/>
            <w:vAlign w:val="center"/>
          </w:tcPr>
          <w:p w14:paraId="4DBEE2EA" w14:textId="799DD4A7" w:rsidR="001E28C0" w:rsidRPr="000702BF" w:rsidRDefault="001E28C0" w:rsidP="00AE3F12">
            <w:pPr>
              <w:pStyle w:val="TAC"/>
              <w:rPr>
                <w:rFonts w:eastAsia="SimSun"/>
              </w:rPr>
            </w:pPr>
            <w:r w:rsidRPr="000702BF">
              <w:rPr>
                <w:rFonts w:eastAsia="SimSun"/>
              </w:rPr>
              <w:t>DFT-s</w:t>
            </w:r>
            <w:r w:rsidR="008D0E0E" w:rsidRPr="000702BF">
              <w:rPr>
                <w:rFonts w:eastAsia="SimSun"/>
              </w:rPr>
              <w:t xml:space="preserve"> </w:t>
            </w:r>
            <w:r w:rsidRPr="000702BF">
              <w:rPr>
                <w:rFonts w:eastAsia="SimSun"/>
              </w:rPr>
              <w:t>OFDM</w:t>
            </w:r>
          </w:p>
        </w:tc>
        <w:tc>
          <w:tcPr>
            <w:tcW w:w="645" w:type="pct"/>
            <w:tcMar>
              <w:left w:w="45" w:type="dxa"/>
              <w:right w:w="45" w:type="dxa"/>
            </w:tcMar>
            <w:vAlign w:val="center"/>
          </w:tcPr>
          <w:p w14:paraId="2F140D51" w14:textId="77777777" w:rsidR="001E28C0" w:rsidRPr="000702BF" w:rsidRDefault="001E28C0" w:rsidP="00AE3F12">
            <w:pPr>
              <w:pStyle w:val="TAC"/>
            </w:pPr>
          </w:p>
        </w:tc>
        <w:tc>
          <w:tcPr>
            <w:tcW w:w="1359" w:type="pct"/>
            <w:shd w:val="clear" w:color="auto" w:fill="auto"/>
            <w:tcMar>
              <w:left w:w="45" w:type="dxa"/>
              <w:right w:w="45" w:type="dxa"/>
            </w:tcMar>
            <w:vAlign w:val="center"/>
          </w:tcPr>
          <w:p w14:paraId="2F4F9BE4" w14:textId="77777777" w:rsidR="001E28C0" w:rsidRPr="000702BF" w:rsidRDefault="001E28C0" w:rsidP="00AE3F12">
            <w:pPr>
              <w:pStyle w:val="TAC"/>
            </w:pPr>
          </w:p>
        </w:tc>
      </w:tr>
      <w:tr w:rsidR="001E28C0" w:rsidRPr="000702BF" w14:paraId="345E3B78" w14:textId="77777777" w:rsidTr="00201225">
        <w:trPr>
          <w:jc w:val="center"/>
        </w:trPr>
        <w:tc>
          <w:tcPr>
            <w:tcW w:w="561" w:type="pct"/>
            <w:shd w:val="clear" w:color="auto" w:fill="auto"/>
            <w:tcMar>
              <w:left w:w="28" w:type="dxa"/>
              <w:right w:w="28" w:type="dxa"/>
            </w:tcMar>
            <w:vAlign w:val="center"/>
          </w:tcPr>
          <w:p w14:paraId="04E542C1" w14:textId="77777777" w:rsidR="001E28C0" w:rsidRPr="000702BF" w:rsidRDefault="001E28C0" w:rsidP="00AE3F12">
            <w:pPr>
              <w:pStyle w:val="TAC"/>
            </w:pPr>
            <w:r w:rsidRPr="000702BF">
              <w:t>1</w:t>
            </w:r>
          </w:p>
        </w:tc>
        <w:tc>
          <w:tcPr>
            <w:tcW w:w="501" w:type="pct"/>
            <w:shd w:val="clear" w:color="auto" w:fill="auto"/>
            <w:tcMar>
              <w:left w:w="28" w:type="dxa"/>
              <w:right w:w="28" w:type="dxa"/>
            </w:tcMar>
            <w:vAlign w:val="center"/>
          </w:tcPr>
          <w:p w14:paraId="6A3EA38D"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00155655"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4D9DA2E4" w14:textId="77777777" w:rsidR="001E28C0" w:rsidRPr="000702BF" w:rsidRDefault="001E28C0" w:rsidP="00AE3F12">
            <w:pPr>
              <w:pStyle w:val="TAC"/>
            </w:pPr>
            <w:r w:rsidRPr="000702BF">
              <w:rPr>
                <w:rFonts w:eastAsia="SimSun"/>
              </w:rPr>
              <w:t>Default</w:t>
            </w:r>
          </w:p>
        </w:tc>
        <w:tc>
          <w:tcPr>
            <w:tcW w:w="716" w:type="pct"/>
            <w:vMerge/>
            <w:shd w:val="clear" w:color="auto" w:fill="auto"/>
            <w:tcMar>
              <w:left w:w="45" w:type="dxa"/>
              <w:right w:w="45" w:type="dxa"/>
            </w:tcMar>
            <w:vAlign w:val="center"/>
          </w:tcPr>
          <w:p w14:paraId="337EDE85" w14:textId="77777777" w:rsidR="001E28C0" w:rsidRPr="000702BF" w:rsidRDefault="001E28C0" w:rsidP="00AE3F12">
            <w:pPr>
              <w:pStyle w:val="TAC"/>
            </w:pPr>
          </w:p>
        </w:tc>
        <w:tc>
          <w:tcPr>
            <w:tcW w:w="215" w:type="pct"/>
            <w:vMerge/>
            <w:textDirection w:val="btLr"/>
            <w:vAlign w:val="center"/>
          </w:tcPr>
          <w:p w14:paraId="252B65B1" w14:textId="77777777" w:rsidR="001E28C0" w:rsidRPr="000702BF" w:rsidRDefault="001E28C0" w:rsidP="00AE3F12">
            <w:pPr>
              <w:pStyle w:val="TAC"/>
              <w:rPr>
                <w:rFonts w:eastAsia="SimSun"/>
              </w:rPr>
            </w:pPr>
          </w:p>
        </w:tc>
        <w:tc>
          <w:tcPr>
            <w:tcW w:w="645" w:type="pct"/>
            <w:tcMar>
              <w:left w:w="45" w:type="dxa"/>
              <w:right w:w="45" w:type="dxa"/>
            </w:tcMar>
            <w:vAlign w:val="center"/>
          </w:tcPr>
          <w:p w14:paraId="0CE8F4D2" w14:textId="481BC3BF" w:rsidR="001E28C0" w:rsidRPr="000702BF" w:rsidRDefault="001E28C0" w:rsidP="00AE3F12">
            <w:pPr>
              <w:pStyle w:val="TAC"/>
            </w:pPr>
            <w:r w:rsidRPr="000702BF">
              <w:rPr>
                <w:rFonts w:eastAsia="SimSun"/>
              </w:rPr>
              <w:t>PI/2</w:t>
            </w:r>
            <w:r w:rsidR="008D0E0E" w:rsidRPr="000702BF">
              <w:rPr>
                <w:rFonts w:eastAsia="SimSun"/>
              </w:rPr>
              <w:t xml:space="preserve"> </w:t>
            </w:r>
            <w:r w:rsidRPr="000702BF">
              <w:rPr>
                <w:rFonts w:eastAsia="SimSun"/>
              </w:rPr>
              <w:t>BPSK</w:t>
            </w:r>
          </w:p>
        </w:tc>
        <w:tc>
          <w:tcPr>
            <w:tcW w:w="1359" w:type="pct"/>
            <w:shd w:val="clear" w:color="auto" w:fill="auto"/>
            <w:tcMar>
              <w:left w:w="45" w:type="dxa"/>
              <w:right w:w="45" w:type="dxa"/>
            </w:tcMar>
            <w:vAlign w:val="center"/>
          </w:tcPr>
          <w:p w14:paraId="6004D4A2" w14:textId="77777777" w:rsidR="001E28C0" w:rsidRPr="000702BF" w:rsidRDefault="001E28C0" w:rsidP="00AE3F12">
            <w:pPr>
              <w:pStyle w:val="TAC"/>
            </w:pPr>
            <w:r w:rsidRPr="000702BF">
              <w:rPr>
                <w:rFonts w:eastAsia="SimSun"/>
              </w:rPr>
              <w:t>Edge_1RB_Left</w:t>
            </w:r>
          </w:p>
        </w:tc>
      </w:tr>
      <w:tr w:rsidR="001E28C0" w:rsidRPr="000702BF" w14:paraId="3C3D27A0" w14:textId="77777777" w:rsidTr="00201225">
        <w:trPr>
          <w:jc w:val="center"/>
        </w:trPr>
        <w:tc>
          <w:tcPr>
            <w:tcW w:w="561" w:type="pct"/>
            <w:shd w:val="clear" w:color="auto" w:fill="auto"/>
            <w:tcMar>
              <w:left w:w="28" w:type="dxa"/>
              <w:right w:w="28" w:type="dxa"/>
            </w:tcMar>
            <w:vAlign w:val="center"/>
          </w:tcPr>
          <w:p w14:paraId="1E1C44A9" w14:textId="77777777" w:rsidR="001E28C0" w:rsidRPr="000702BF" w:rsidRDefault="001E28C0" w:rsidP="00AE3F12">
            <w:pPr>
              <w:pStyle w:val="TAC"/>
            </w:pPr>
            <w:r w:rsidRPr="000702BF">
              <w:t>2</w:t>
            </w:r>
          </w:p>
        </w:tc>
        <w:tc>
          <w:tcPr>
            <w:tcW w:w="501" w:type="pct"/>
            <w:shd w:val="clear" w:color="auto" w:fill="auto"/>
            <w:tcMar>
              <w:left w:w="28" w:type="dxa"/>
              <w:right w:w="28" w:type="dxa"/>
            </w:tcMar>
            <w:vAlign w:val="center"/>
          </w:tcPr>
          <w:p w14:paraId="3D82C79C"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5D3078B2"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27933A61"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6335C6D" w14:textId="77777777" w:rsidR="001E28C0" w:rsidRPr="000702BF" w:rsidRDefault="001E28C0" w:rsidP="00AE3F12">
            <w:pPr>
              <w:pStyle w:val="TAC"/>
            </w:pPr>
          </w:p>
        </w:tc>
        <w:tc>
          <w:tcPr>
            <w:tcW w:w="215" w:type="pct"/>
            <w:vMerge/>
            <w:textDirection w:val="btLr"/>
            <w:vAlign w:val="center"/>
          </w:tcPr>
          <w:p w14:paraId="0B6D9C7D" w14:textId="77777777" w:rsidR="001E28C0" w:rsidRPr="000702BF" w:rsidRDefault="001E28C0" w:rsidP="00AE3F12">
            <w:pPr>
              <w:pStyle w:val="TAC"/>
              <w:rPr>
                <w:rFonts w:eastAsia="SimSun"/>
              </w:rPr>
            </w:pPr>
          </w:p>
        </w:tc>
        <w:tc>
          <w:tcPr>
            <w:tcW w:w="645" w:type="pct"/>
            <w:tcMar>
              <w:left w:w="45" w:type="dxa"/>
              <w:right w:w="45" w:type="dxa"/>
            </w:tcMar>
            <w:vAlign w:val="center"/>
          </w:tcPr>
          <w:p w14:paraId="0719278D" w14:textId="3A4179DB" w:rsidR="001E28C0" w:rsidRPr="000702BF" w:rsidRDefault="001E28C0" w:rsidP="00AE3F12">
            <w:pPr>
              <w:pStyle w:val="TAC"/>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1359" w:type="pct"/>
            <w:shd w:val="clear" w:color="auto" w:fill="auto"/>
            <w:tcMar>
              <w:left w:w="45" w:type="dxa"/>
              <w:right w:w="45" w:type="dxa"/>
            </w:tcMar>
            <w:vAlign w:val="center"/>
          </w:tcPr>
          <w:p w14:paraId="6B0F1247" w14:textId="77777777" w:rsidR="001E28C0" w:rsidRPr="000702BF" w:rsidRDefault="001E28C0" w:rsidP="00AE3F12">
            <w:pPr>
              <w:pStyle w:val="TAC"/>
              <w:rPr>
                <w:rFonts w:eastAsia="SimSun"/>
              </w:rPr>
            </w:pPr>
            <w:r w:rsidRPr="000702BF">
              <w:rPr>
                <w:rFonts w:eastAsia="SimSun"/>
              </w:rPr>
              <w:t>Edge_1RB_Right</w:t>
            </w:r>
          </w:p>
        </w:tc>
      </w:tr>
      <w:tr w:rsidR="001E28C0" w:rsidRPr="000702BF" w14:paraId="434B1398" w14:textId="77777777" w:rsidTr="00201225">
        <w:trPr>
          <w:jc w:val="center"/>
        </w:trPr>
        <w:tc>
          <w:tcPr>
            <w:tcW w:w="561" w:type="pct"/>
            <w:shd w:val="clear" w:color="auto" w:fill="auto"/>
            <w:tcMar>
              <w:left w:w="28" w:type="dxa"/>
              <w:right w:w="28" w:type="dxa"/>
            </w:tcMar>
            <w:vAlign w:val="center"/>
          </w:tcPr>
          <w:p w14:paraId="11260C74" w14:textId="77777777" w:rsidR="001E28C0" w:rsidRPr="000702BF" w:rsidRDefault="001E28C0" w:rsidP="00AE3F12">
            <w:pPr>
              <w:pStyle w:val="TAC"/>
            </w:pPr>
            <w:r w:rsidRPr="000702BF">
              <w:t>3</w:t>
            </w:r>
          </w:p>
        </w:tc>
        <w:tc>
          <w:tcPr>
            <w:tcW w:w="501" w:type="pct"/>
            <w:shd w:val="clear" w:color="auto" w:fill="auto"/>
            <w:tcMar>
              <w:left w:w="28" w:type="dxa"/>
              <w:right w:w="28" w:type="dxa"/>
            </w:tcMar>
            <w:vAlign w:val="center"/>
          </w:tcPr>
          <w:p w14:paraId="7BB8841F"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70B18C20"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65992FF" w14:textId="77777777" w:rsidR="001E28C0" w:rsidRPr="000702BF" w:rsidRDefault="001E28C0" w:rsidP="00AE3F12">
            <w:pPr>
              <w:pStyle w:val="TAC"/>
            </w:pPr>
            <w:r w:rsidRPr="000702BF">
              <w:rPr>
                <w:rFonts w:eastAsia="SimSun"/>
              </w:rPr>
              <w:t>Default</w:t>
            </w:r>
          </w:p>
        </w:tc>
        <w:tc>
          <w:tcPr>
            <w:tcW w:w="716" w:type="pct"/>
            <w:vMerge/>
            <w:shd w:val="clear" w:color="auto" w:fill="auto"/>
            <w:tcMar>
              <w:left w:w="45" w:type="dxa"/>
              <w:right w:w="45" w:type="dxa"/>
            </w:tcMar>
            <w:vAlign w:val="center"/>
          </w:tcPr>
          <w:p w14:paraId="156925B8" w14:textId="77777777" w:rsidR="001E28C0" w:rsidRPr="000702BF" w:rsidRDefault="001E28C0" w:rsidP="00AE3F12">
            <w:pPr>
              <w:pStyle w:val="TAC"/>
            </w:pPr>
          </w:p>
        </w:tc>
        <w:tc>
          <w:tcPr>
            <w:tcW w:w="215" w:type="pct"/>
            <w:vMerge/>
            <w:textDirection w:val="btLr"/>
            <w:vAlign w:val="center"/>
          </w:tcPr>
          <w:p w14:paraId="7DD8B897" w14:textId="77777777" w:rsidR="001E28C0" w:rsidRPr="000702BF" w:rsidRDefault="001E28C0" w:rsidP="00AE3F12">
            <w:pPr>
              <w:pStyle w:val="TAC"/>
              <w:rPr>
                <w:rFonts w:eastAsia="SimSun"/>
              </w:rPr>
            </w:pPr>
          </w:p>
        </w:tc>
        <w:tc>
          <w:tcPr>
            <w:tcW w:w="645" w:type="pct"/>
            <w:tcMar>
              <w:left w:w="45" w:type="dxa"/>
              <w:right w:w="45" w:type="dxa"/>
            </w:tcMar>
            <w:vAlign w:val="center"/>
          </w:tcPr>
          <w:p w14:paraId="7E2E7442" w14:textId="1C3CC174" w:rsidR="001E28C0" w:rsidRPr="000702BF" w:rsidRDefault="001E28C0" w:rsidP="00AE3F12">
            <w:pPr>
              <w:pStyle w:val="TAC"/>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1359" w:type="pct"/>
            <w:shd w:val="clear" w:color="auto" w:fill="auto"/>
            <w:tcMar>
              <w:left w:w="45" w:type="dxa"/>
              <w:right w:w="45" w:type="dxa"/>
            </w:tcMar>
            <w:vAlign w:val="center"/>
          </w:tcPr>
          <w:p w14:paraId="572F0E79" w14:textId="77777777" w:rsidR="001E28C0" w:rsidRPr="000702BF" w:rsidRDefault="001E28C0" w:rsidP="00AE3F12">
            <w:pPr>
              <w:pStyle w:val="TAC"/>
            </w:pPr>
            <w:r w:rsidRPr="000702BF">
              <w:rPr>
                <w:rFonts w:eastAsia="SimSun"/>
              </w:rPr>
              <w:t>Outer_Full</w:t>
            </w:r>
          </w:p>
        </w:tc>
      </w:tr>
      <w:tr w:rsidR="001E28C0" w:rsidRPr="000702BF" w14:paraId="6FFCBA95" w14:textId="77777777" w:rsidTr="00201225">
        <w:trPr>
          <w:jc w:val="center"/>
        </w:trPr>
        <w:tc>
          <w:tcPr>
            <w:tcW w:w="561" w:type="pct"/>
            <w:shd w:val="clear" w:color="auto" w:fill="auto"/>
            <w:tcMar>
              <w:left w:w="28" w:type="dxa"/>
              <w:right w:w="28" w:type="dxa"/>
            </w:tcMar>
            <w:vAlign w:val="center"/>
          </w:tcPr>
          <w:p w14:paraId="323B8DAE" w14:textId="77777777" w:rsidR="001E28C0" w:rsidRPr="000702BF" w:rsidRDefault="001E28C0" w:rsidP="00AE3F12">
            <w:pPr>
              <w:pStyle w:val="TAC"/>
            </w:pPr>
            <w:r w:rsidRPr="000702BF">
              <w:t>4</w:t>
            </w:r>
          </w:p>
        </w:tc>
        <w:tc>
          <w:tcPr>
            <w:tcW w:w="501" w:type="pct"/>
            <w:shd w:val="clear" w:color="auto" w:fill="auto"/>
            <w:tcMar>
              <w:left w:w="28" w:type="dxa"/>
              <w:right w:w="28" w:type="dxa"/>
            </w:tcMar>
            <w:vAlign w:val="center"/>
          </w:tcPr>
          <w:p w14:paraId="31B70F6C"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56D77973"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235B1B1A"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792B849E" w14:textId="77777777" w:rsidR="001E28C0" w:rsidRPr="000702BF" w:rsidRDefault="001E28C0" w:rsidP="00AE3F12">
            <w:pPr>
              <w:pStyle w:val="TAC"/>
            </w:pPr>
          </w:p>
        </w:tc>
        <w:tc>
          <w:tcPr>
            <w:tcW w:w="215" w:type="pct"/>
            <w:vMerge/>
            <w:textDirection w:val="btLr"/>
            <w:vAlign w:val="center"/>
          </w:tcPr>
          <w:p w14:paraId="158B88E1" w14:textId="77777777" w:rsidR="001E28C0" w:rsidRPr="000702BF" w:rsidRDefault="001E28C0" w:rsidP="00AE3F12">
            <w:pPr>
              <w:pStyle w:val="TAC"/>
              <w:rPr>
                <w:rFonts w:eastAsia="SimSun"/>
              </w:rPr>
            </w:pPr>
          </w:p>
        </w:tc>
        <w:tc>
          <w:tcPr>
            <w:tcW w:w="645" w:type="pct"/>
            <w:tcMar>
              <w:left w:w="45" w:type="dxa"/>
              <w:right w:w="45" w:type="dxa"/>
            </w:tcMar>
            <w:vAlign w:val="center"/>
          </w:tcPr>
          <w:p w14:paraId="250ECD5F" w14:textId="77777777" w:rsidR="001E28C0" w:rsidRPr="000702BF" w:rsidRDefault="001E28C0" w:rsidP="00AE3F12">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43E980BD" w14:textId="77777777" w:rsidR="001E28C0" w:rsidRPr="000702BF" w:rsidRDefault="001E28C0" w:rsidP="00AE3F12">
            <w:pPr>
              <w:pStyle w:val="TAC"/>
              <w:rPr>
                <w:rFonts w:eastAsia="SimSun"/>
              </w:rPr>
            </w:pPr>
            <w:r w:rsidRPr="000702BF">
              <w:rPr>
                <w:rFonts w:eastAsia="SimSun"/>
              </w:rPr>
              <w:t>Edge_1RB_Left</w:t>
            </w:r>
          </w:p>
        </w:tc>
      </w:tr>
      <w:tr w:rsidR="001E28C0" w:rsidRPr="000702BF" w14:paraId="28C0984A" w14:textId="77777777" w:rsidTr="00201225">
        <w:trPr>
          <w:jc w:val="center"/>
        </w:trPr>
        <w:tc>
          <w:tcPr>
            <w:tcW w:w="561" w:type="pct"/>
            <w:shd w:val="clear" w:color="auto" w:fill="auto"/>
            <w:tcMar>
              <w:left w:w="28" w:type="dxa"/>
              <w:right w:w="28" w:type="dxa"/>
            </w:tcMar>
            <w:vAlign w:val="center"/>
          </w:tcPr>
          <w:p w14:paraId="4D8EE3DC" w14:textId="77777777" w:rsidR="001E28C0" w:rsidRPr="000702BF" w:rsidRDefault="001E28C0" w:rsidP="00AE3F12">
            <w:pPr>
              <w:pStyle w:val="TAC"/>
            </w:pPr>
            <w:r w:rsidRPr="000702BF">
              <w:t>5</w:t>
            </w:r>
          </w:p>
        </w:tc>
        <w:tc>
          <w:tcPr>
            <w:tcW w:w="501" w:type="pct"/>
            <w:shd w:val="clear" w:color="auto" w:fill="auto"/>
            <w:tcMar>
              <w:left w:w="28" w:type="dxa"/>
              <w:right w:w="28" w:type="dxa"/>
            </w:tcMar>
            <w:vAlign w:val="center"/>
          </w:tcPr>
          <w:p w14:paraId="7DC840F7"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06713FF7"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41AFA080"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09AD2A11" w14:textId="77777777" w:rsidR="001E28C0" w:rsidRPr="000702BF" w:rsidRDefault="001E28C0" w:rsidP="00AE3F12">
            <w:pPr>
              <w:pStyle w:val="TAC"/>
            </w:pPr>
          </w:p>
        </w:tc>
        <w:tc>
          <w:tcPr>
            <w:tcW w:w="215" w:type="pct"/>
            <w:vMerge/>
            <w:textDirection w:val="btLr"/>
            <w:vAlign w:val="center"/>
          </w:tcPr>
          <w:p w14:paraId="5333804D" w14:textId="77777777" w:rsidR="001E28C0" w:rsidRPr="000702BF" w:rsidRDefault="001E28C0" w:rsidP="00AE3F12">
            <w:pPr>
              <w:pStyle w:val="TAC"/>
              <w:rPr>
                <w:rFonts w:eastAsia="SimSun"/>
              </w:rPr>
            </w:pPr>
          </w:p>
        </w:tc>
        <w:tc>
          <w:tcPr>
            <w:tcW w:w="645" w:type="pct"/>
            <w:tcMar>
              <w:left w:w="45" w:type="dxa"/>
              <w:right w:w="45" w:type="dxa"/>
            </w:tcMar>
            <w:vAlign w:val="center"/>
          </w:tcPr>
          <w:p w14:paraId="79CDF7AA" w14:textId="77777777" w:rsidR="001E28C0" w:rsidRPr="000702BF" w:rsidRDefault="001E28C0" w:rsidP="00AE3F12">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6DA331F6" w14:textId="77777777" w:rsidR="001E28C0" w:rsidRPr="000702BF" w:rsidRDefault="001E28C0" w:rsidP="00AE3F12">
            <w:pPr>
              <w:pStyle w:val="TAC"/>
              <w:rPr>
                <w:rFonts w:eastAsia="SimSun"/>
              </w:rPr>
            </w:pPr>
            <w:r w:rsidRPr="000702BF">
              <w:rPr>
                <w:rFonts w:eastAsia="SimSun"/>
              </w:rPr>
              <w:t>Edge_1RB_Right</w:t>
            </w:r>
          </w:p>
        </w:tc>
      </w:tr>
      <w:tr w:rsidR="001E28C0" w:rsidRPr="000702BF" w14:paraId="1E45D013" w14:textId="77777777" w:rsidTr="00201225">
        <w:trPr>
          <w:jc w:val="center"/>
        </w:trPr>
        <w:tc>
          <w:tcPr>
            <w:tcW w:w="561" w:type="pct"/>
            <w:shd w:val="clear" w:color="auto" w:fill="auto"/>
            <w:tcMar>
              <w:left w:w="28" w:type="dxa"/>
              <w:right w:w="28" w:type="dxa"/>
            </w:tcMar>
            <w:vAlign w:val="center"/>
          </w:tcPr>
          <w:p w14:paraId="7F9F1456" w14:textId="77777777" w:rsidR="001E28C0" w:rsidRPr="000702BF" w:rsidRDefault="001E28C0" w:rsidP="00AE3F12">
            <w:pPr>
              <w:pStyle w:val="TAC"/>
            </w:pPr>
            <w:r w:rsidRPr="000702BF">
              <w:t>6</w:t>
            </w:r>
          </w:p>
        </w:tc>
        <w:tc>
          <w:tcPr>
            <w:tcW w:w="501" w:type="pct"/>
            <w:shd w:val="clear" w:color="auto" w:fill="auto"/>
            <w:tcMar>
              <w:left w:w="28" w:type="dxa"/>
              <w:right w:w="28" w:type="dxa"/>
            </w:tcMar>
            <w:vAlign w:val="center"/>
          </w:tcPr>
          <w:p w14:paraId="14DC360F"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5F129904"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78517CD"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77EEFC25" w14:textId="77777777" w:rsidR="001E28C0" w:rsidRPr="000702BF" w:rsidRDefault="001E28C0" w:rsidP="00AE3F12">
            <w:pPr>
              <w:pStyle w:val="TAC"/>
            </w:pPr>
          </w:p>
        </w:tc>
        <w:tc>
          <w:tcPr>
            <w:tcW w:w="215" w:type="pct"/>
            <w:vMerge/>
            <w:textDirection w:val="btLr"/>
            <w:vAlign w:val="center"/>
          </w:tcPr>
          <w:p w14:paraId="264C0E21" w14:textId="77777777" w:rsidR="001E28C0" w:rsidRPr="000702BF" w:rsidRDefault="001E28C0" w:rsidP="00AE3F12">
            <w:pPr>
              <w:pStyle w:val="TAC"/>
              <w:rPr>
                <w:rFonts w:eastAsia="SimSun"/>
              </w:rPr>
            </w:pPr>
          </w:p>
        </w:tc>
        <w:tc>
          <w:tcPr>
            <w:tcW w:w="645" w:type="pct"/>
            <w:tcMar>
              <w:left w:w="45" w:type="dxa"/>
              <w:right w:w="45" w:type="dxa"/>
            </w:tcMar>
            <w:vAlign w:val="center"/>
          </w:tcPr>
          <w:p w14:paraId="4EC6D709" w14:textId="77777777" w:rsidR="001E28C0" w:rsidRPr="000702BF" w:rsidRDefault="001E28C0" w:rsidP="00AE3F12">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3D346650" w14:textId="77777777" w:rsidR="001E28C0" w:rsidRPr="000702BF" w:rsidRDefault="001E28C0" w:rsidP="00AE3F12">
            <w:pPr>
              <w:pStyle w:val="TAC"/>
              <w:rPr>
                <w:rFonts w:eastAsia="SimSun"/>
              </w:rPr>
            </w:pPr>
            <w:r w:rsidRPr="000702BF">
              <w:rPr>
                <w:rFonts w:eastAsia="SimSun"/>
              </w:rPr>
              <w:t>Outer_Full</w:t>
            </w:r>
          </w:p>
        </w:tc>
      </w:tr>
      <w:tr w:rsidR="001E28C0" w:rsidRPr="000702BF" w14:paraId="0347F467" w14:textId="77777777" w:rsidTr="00201225">
        <w:trPr>
          <w:jc w:val="center"/>
        </w:trPr>
        <w:tc>
          <w:tcPr>
            <w:tcW w:w="561" w:type="pct"/>
            <w:shd w:val="clear" w:color="auto" w:fill="auto"/>
            <w:tcMar>
              <w:left w:w="28" w:type="dxa"/>
              <w:right w:w="28" w:type="dxa"/>
            </w:tcMar>
            <w:vAlign w:val="center"/>
          </w:tcPr>
          <w:p w14:paraId="774C278A" w14:textId="77777777" w:rsidR="001E28C0" w:rsidRPr="000702BF" w:rsidRDefault="001E28C0" w:rsidP="00AE3F12">
            <w:pPr>
              <w:pStyle w:val="TAC"/>
            </w:pPr>
            <w:r w:rsidRPr="000702BF">
              <w:t>7</w:t>
            </w:r>
          </w:p>
        </w:tc>
        <w:tc>
          <w:tcPr>
            <w:tcW w:w="501" w:type="pct"/>
            <w:shd w:val="clear" w:color="auto" w:fill="auto"/>
            <w:tcMar>
              <w:left w:w="28" w:type="dxa"/>
              <w:right w:w="28" w:type="dxa"/>
            </w:tcMar>
            <w:vAlign w:val="center"/>
          </w:tcPr>
          <w:p w14:paraId="3F95D3A4"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71E513D1"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7C361F93"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36644E9" w14:textId="77777777" w:rsidR="001E28C0" w:rsidRPr="000702BF" w:rsidRDefault="001E28C0" w:rsidP="00AE3F12">
            <w:pPr>
              <w:pStyle w:val="TAC"/>
            </w:pPr>
          </w:p>
        </w:tc>
        <w:tc>
          <w:tcPr>
            <w:tcW w:w="215" w:type="pct"/>
            <w:vMerge/>
            <w:textDirection w:val="btLr"/>
            <w:vAlign w:val="center"/>
          </w:tcPr>
          <w:p w14:paraId="456E77E2" w14:textId="77777777" w:rsidR="001E28C0" w:rsidRPr="000702BF" w:rsidRDefault="001E28C0" w:rsidP="00AE3F12">
            <w:pPr>
              <w:pStyle w:val="TAC"/>
              <w:rPr>
                <w:rFonts w:eastAsia="SimSun"/>
              </w:rPr>
            </w:pPr>
          </w:p>
        </w:tc>
        <w:tc>
          <w:tcPr>
            <w:tcW w:w="645" w:type="pct"/>
            <w:tcMar>
              <w:left w:w="45" w:type="dxa"/>
              <w:right w:w="45" w:type="dxa"/>
            </w:tcMar>
            <w:vAlign w:val="center"/>
          </w:tcPr>
          <w:p w14:paraId="39F9FFC1" w14:textId="74B382C9" w:rsidR="001E28C0" w:rsidRPr="000702BF" w:rsidRDefault="001E28C0"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46D5631C" w14:textId="77777777" w:rsidR="001E28C0" w:rsidRPr="000702BF" w:rsidRDefault="001E28C0" w:rsidP="00AE3F12">
            <w:pPr>
              <w:pStyle w:val="TAC"/>
              <w:rPr>
                <w:rFonts w:eastAsia="SimSun"/>
              </w:rPr>
            </w:pPr>
            <w:r w:rsidRPr="000702BF">
              <w:rPr>
                <w:rFonts w:eastAsia="SimSun"/>
              </w:rPr>
              <w:t>Edge_1RB_Left</w:t>
            </w:r>
          </w:p>
        </w:tc>
      </w:tr>
      <w:tr w:rsidR="001E28C0" w:rsidRPr="000702BF" w14:paraId="5CFD0402" w14:textId="77777777" w:rsidTr="00201225">
        <w:trPr>
          <w:jc w:val="center"/>
        </w:trPr>
        <w:tc>
          <w:tcPr>
            <w:tcW w:w="561" w:type="pct"/>
            <w:shd w:val="clear" w:color="auto" w:fill="auto"/>
            <w:tcMar>
              <w:left w:w="28" w:type="dxa"/>
              <w:right w:w="28" w:type="dxa"/>
            </w:tcMar>
            <w:vAlign w:val="center"/>
          </w:tcPr>
          <w:p w14:paraId="7A77D4FA" w14:textId="77777777" w:rsidR="001E28C0" w:rsidRPr="000702BF" w:rsidRDefault="001E28C0" w:rsidP="00AE3F12">
            <w:pPr>
              <w:pStyle w:val="TAC"/>
            </w:pPr>
            <w:r w:rsidRPr="000702BF">
              <w:t>8</w:t>
            </w:r>
          </w:p>
        </w:tc>
        <w:tc>
          <w:tcPr>
            <w:tcW w:w="501" w:type="pct"/>
            <w:shd w:val="clear" w:color="auto" w:fill="auto"/>
            <w:tcMar>
              <w:left w:w="28" w:type="dxa"/>
              <w:right w:w="28" w:type="dxa"/>
            </w:tcMar>
            <w:vAlign w:val="center"/>
          </w:tcPr>
          <w:p w14:paraId="6232788D"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4547A232"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826445C"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F19625A" w14:textId="77777777" w:rsidR="001E28C0" w:rsidRPr="000702BF" w:rsidRDefault="001E28C0" w:rsidP="00AE3F12">
            <w:pPr>
              <w:pStyle w:val="TAC"/>
            </w:pPr>
          </w:p>
        </w:tc>
        <w:tc>
          <w:tcPr>
            <w:tcW w:w="215" w:type="pct"/>
            <w:vMerge/>
            <w:textDirection w:val="btLr"/>
            <w:vAlign w:val="center"/>
          </w:tcPr>
          <w:p w14:paraId="2BDEE3DF" w14:textId="77777777" w:rsidR="001E28C0" w:rsidRPr="000702BF" w:rsidRDefault="001E28C0" w:rsidP="00AE3F12">
            <w:pPr>
              <w:pStyle w:val="TAC"/>
              <w:rPr>
                <w:rFonts w:eastAsia="SimSun"/>
              </w:rPr>
            </w:pPr>
          </w:p>
        </w:tc>
        <w:tc>
          <w:tcPr>
            <w:tcW w:w="645" w:type="pct"/>
            <w:tcMar>
              <w:left w:w="45" w:type="dxa"/>
              <w:right w:w="45" w:type="dxa"/>
            </w:tcMar>
            <w:vAlign w:val="center"/>
          </w:tcPr>
          <w:p w14:paraId="20D8BF4D" w14:textId="075E64C9" w:rsidR="001E28C0" w:rsidRPr="000702BF" w:rsidRDefault="001E28C0"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362FA5EB" w14:textId="77777777" w:rsidR="001E28C0" w:rsidRPr="000702BF" w:rsidRDefault="001E28C0" w:rsidP="00AE3F12">
            <w:pPr>
              <w:pStyle w:val="TAC"/>
              <w:rPr>
                <w:rFonts w:eastAsia="SimSun"/>
              </w:rPr>
            </w:pPr>
            <w:r w:rsidRPr="000702BF">
              <w:rPr>
                <w:rFonts w:eastAsia="SimSun"/>
              </w:rPr>
              <w:t>Edge_1RB_Right</w:t>
            </w:r>
          </w:p>
        </w:tc>
      </w:tr>
      <w:tr w:rsidR="001E28C0" w:rsidRPr="000702BF" w14:paraId="6D7A649B" w14:textId="77777777" w:rsidTr="00201225">
        <w:trPr>
          <w:jc w:val="center"/>
        </w:trPr>
        <w:tc>
          <w:tcPr>
            <w:tcW w:w="561" w:type="pct"/>
            <w:shd w:val="clear" w:color="auto" w:fill="auto"/>
            <w:tcMar>
              <w:left w:w="28" w:type="dxa"/>
              <w:right w:w="28" w:type="dxa"/>
            </w:tcMar>
            <w:vAlign w:val="center"/>
          </w:tcPr>
          <w:p w14:paraId="718FA02F" w14:textId="77777777" w:rsidR="001E28C0" w:rsidRPr="000702BF" w:rsidRDefault="001E28C0" w:rsidP="00AE3F12">
            <w:pPr>
              <w:pStyle w:val="TAC"/>
            </w:pPr>
            <w:r w:rsidRPr="000702BF">
              <w:t>9</w:t>
            </w:r>
          </w:p>
        </w:tc>
        <w:tc>
          <w:tcPr>
            <w:tcW w:w="501" w:type="pct"/>
            <w:shd w:val="clear" w:color="auto" w:fill="auto"/>
            <w:tcMar>
              <w:left w:w="28" w:type="dxa"/>
              <w:right w:w="28" w:type="dxa"/>
            </w:tcMar>
            <w:vAlign w:val="center"/>
          </w:tcPr>
          <w:p w14:paraId="2E0114A6"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7A81FB98"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79DE782"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2FC758A5" w14:textId="77777777" w:rsidR="001E28C0" w:rsidRPr="000702BF" w:rsidRDefault="001E28C0" w:rsidP="00AE3F12">
            <w:pPr>
              <w:pStyle w:val="TAC"/>
            </w:pPr>
          </w:p>
        </w:tc>
        <w:tc>
          <w:tcPr>
            <w:tcW w:w="215" w:type="pct"/>
            <w:vMerge/>
            <w:textDirection w:val="btLr"/>
            <w:vAlign w:val="center"/>
          </w:tcPr>
          <w:p w14:paraId="0DA0736F" w14:textId="77777777" w:rsidR="001E28C0" w:rsidRPr="000702BF" w:rsidRDefault="001E28C0" w:rsidP="00AE3F12">
            <w:pPr>
              <w:pStyle w:val="TAC"/>
              <w:rPr>
                <w:rFonts w:eastAsia="SimSun"/>
              </w:rPr>
            </w:pPr>
          </w:p>
        </w:tc>
        <w:tc>
          <w:tcPr>
            <w:tcW w:w="645" w:type="pct"/>
            <w:tcMar>
              <w:left w:w="45" w:type="dxa"/>
              <w:right w:w="45" w:type="dxa"/>
            </w:tcMar>
            <w:vAlign w:val="center"/>
          </w:tcPr>
          <w:p w14:paraId="5F79135B" w14:textId="67BC9F79" w:rsidR="001E28C0" w:rsidRPr="000702BF" w:rsidRDefault="001E28C0"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42E88671" w14:textId="77777777" w:rsidR="001E28C0" w:rsidRPr="000702BF" w:rsidRDefault="001E28C0" w:rsidP="00AE3F12">
            <w:pPr>
              <w:pStyle w:val="TAC"/>
              <w:rPr>
                <w:rFonts w:eastAsia="SimSun"/>
              </w:rPr>
            </w:pPr>
            <w:r w:rsidRPr="000702BF">
              <w:rPr>
                <w:rFonts w:eastAsia="SimSun"/>
              </w:rPr>
              <w:t>Outer_Full</w:t>
            </w:r>
          </w:p>
        </w:tc>
      </w:tr>
      <w:tr w:rsidR="001E28C0" w:rsidRPr="000702BF" w14:paraId="3503811F" w14:textId="77777777" w:rsidTr="00201225">
        <w:trPr>
          <w:jc w:val="center"/>
        </w:trPr>
        <w:tc>
          <w:tcPr>
            <w:tcW w:w="561" w:type="pct"/>
            <w:shd w:val="clear" w:color="auto" w:fill="auto"/>
            <w:tcMar>
              <w:left w:w="28" w:type="dxa"/>
              <w:right w:w="28" w:type="dxa"/>
            </w:tcMar>
            <w:vAlign w:val="center"/>
          </w:tcPr>
          <w:p w14:paraId="0B727A0F" w14:textId="77777777" w:rsidR="001E28C0" w:rsidRPr="000702BF" w:rsidRDefault="001E28C0" w:rsidP="00AE3F12">
            <w:pPr>
              <w:pStyle w:val="TAC"/>
            </w:pPr>
            <w:r w:rsidRPr="000702BF">
              <w:t>10</w:t>
            </w:r>
          </w:p>
        </w:tc>
        <w:tc>
          <w:tcPr>
            <w:tcW w:w="501" w:type="pct"/>
            <w:shd w:val="clear" w:color="auto" w:fill="auto"/>
            <w:tcMar>
              <w:left w:w="28" w:type="dxa"/>
              <w:right w:w="28" w:type="dxa"/>
            </w:tcMar>
            <w:vAlign w:val="center"/>
          </w:tcPr>
          <w:p w14:paraId="41C14CB8"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2FA8FC52"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00E4A897"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F245151" w14:textId="77777777" w:rsidR="001E28C0" w:rsidRPr="000702BF" w:rsidRDefault="001E28C0" w:rsidP="00AE3F12">
            <w:pPr>
              <w:pStyle w:val="TAC"/>
            </w:pPr>
          </w:p>
        </w:tc>
        <w:tc>
          <w:tcPr>
            <w:tcW w:w="215" w:type="pct"/>
            <w:vMerge/>
            <w:textDirection w:val="btLr"/>
            <w:vAlign w:val="center"/>
          </w:tcPr>
          <w:p w14:paraId="0F506D91" w14:textId="77777777" w:rsidR="001E28C0" w:rsidRPr="000702BF" w:rsidRDefault="001E28C0" w:rsidP="00AE3F12">
            <w:pPr>
              <w:pStyle w:val="TAC"/>
              <w:rPr>
                <w:rFonts w:eastAsia="SimSun"/>
              </w:rPr>
            </w:pPr>
          </w:p>
        </w:tc>
        <w:tc>
          <w:tcPr>
            <w:tcW w:w="645" w:type="pct"/>
            <w:tcMar>
              <w:left w:w="45" w:type="dxa"/>
              <w:right w:w="45" w:type="dxa"/>
            </w:tcMar>
            <w:vAlign w:val="center"/>
          </w:tcPr>
          <w:p w14:paraId="1B880A27" w14:textId="67E1DEF9" w:rsidR="001E28C0" w:rsidRPr="000702BF" w:rsidRDefault="001E28C0" w:rsidP="00AE3F12">
            <w:pPr>
              <w:pStyle w:val="TAC"/>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4CFA2FAB" w14:textId="77777777" w:rsidR="001E28C0" w:rsidRPr="000702BF" w:rsidRDefault="001E28C0" w:rsidP="00AE3F12">
            <w:pPr>
              <w:pStyle w:val="TAC"/>
            </w:pPr>
            <w:r w:rsidRPr="000702BF">
              <w:rPr>
                <w:rFonts w:eastAsia="SimSun"/>
              </w:rPr>
              <w:t>Edge_1RB_Left</w:t>
            </w:r>
          </w:p>
        </w:tc>
      </w:tr>
      <w:tr w:rsidR="001E28C0" w:rsidRPr="000702BF" w14:paraId="28C28B7E" w14:textId="77777777" w:rsidTr="00201225">
        <w:trPr>
          <w:jc w:val="center"/>
        </w:trPr>
        <w:tc>
          <w:tcPr>
            <w:tcW w:w="561" w:type="pct"/>
            <w:shd w:val="clear" w:color="auto" w:fill="auto"/>
            <w:tcMar>
              <w:left w:w="28" w:type="dxa"/>
              <w:right w:w="28" w:type="dxa"/>
            </w:tcMar>
            <w:vAlign w:val="center"/>
          </w:tcPr>
          <w:p w14:paraId="627D5F79" w14:textId="77777777" w:rsidR="001E28C0" w:rsidRPr="000702BF" w:rsidRDefault="001E28C0" w:rsidP="00AE3F12">
            <w:pPr>
              <w:pStyle w:val="TAC"/>
            </w:pPr>
            <w:r w:rsidRPr="000702BF">
              <w:t>11</w:t>
            </w:r>
          </w:p>
        </w:tc>
        <w:tc>
          <w:tcPr>
            <w:tcW w:w="501" w:type="pct"/>
            <w:shd w:val="clear" w:color="auto" w:fill="auto"/>
            <w:tcMar>
              <w:left w:w="28" w:type="dxa"/>
              <w:right w:w="28" w:type="dxa"/>
            </w:tcMar>
            <w:vAlign w:val="center"/>
          </w:tcPr>
          <w:p w14:paraId="7EC47D4B"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5307AC5E"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86C7161"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23469146" w14:textId="77777777" w:rsidR="001E28C0" w:rsidRPr="000702BF" w:rsidRDefault="001E28C0" w:rsidP="00AE3F12">
            <w:pPr>
              <w:pStyle w:val="TAC"/>
            </w:pPr>
          </w:p>
        </w:tc>
        <w:tc>
          <w:tcPr>
            <w:tcW w:w="215" w:type="pct"/>
            <w:vMerge/>
            <w:textDirection w:val="btLr"/>
            <w:vAlign w:val="center"/>
          </w:tcPr>
          <w:p w14:paraId="653FE7A5" w14:textId="77777777" w:rsidR="001E28C0" w:rsidRPr="000702BF" w:rsidRDefault="001E28C0" w:rsidP="00AE3F12">
            <w:pPr>
              <w:pStyle w:val="TAC"/>
              <w:rPr>
                <w:rFonts w:eastAsia="SimSun"/>
              </w:rPr>
            </w:pPr>
          </w:p>
        </w:tc>
        <w:tc>
          <w:tcPr>
            <w:tcW w:w="645" w:type="pct"/>
            <w:tcMar>
              <w:left w:w="45" w:type="dxa"/>
              <w:right w:w="45" w:type="dxa"/>
            </w:tcMar>
            <w:vAlign w:val="center"/>
          </w:tcPr>
          <w:p w14:paraId="5FA68E24" w14:textId="644608B3" w:rsidR="001E28C0" w:rsidRPr="000702BF" w:rsidRDefault="001E28C0" w:rsidP="00AE3F12">
            <w:pPr>
              <w:pStyle w:val="TAC"/>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13A7D5D2" w14:textId="77777777" w:rsidR="001E28C0" w:rsidRPr="000702BF" w:rsidRDefault="001E28C0" w:rsidP="00AE3F12">
            <w:pPr>
              <w:pStyle w:val="TAC"/>
            </w:pPr>
            <w:r w:rsidRPr="000702BF">
              <w:rPr>
                <w:rFonts w:eastAsia="SimSun"/>
              </w:rPr>
              <w:t>Edge_1RB_Right</w:t>
            </w:r>
          </w:p>
        </w:tc>
      </w:tr>
      <w:tr w:rsidR="001E28C0" w:rsidRPr="000702BF" w14:paraId="30DDF975" w14:textId="77777777" w:rsidTr="00201225">
        <w:trPr>
          <w:jc w:val="center"/>
        </w:trPr>
        <w:tc>
          <w:tcPr>
            <w:tcW w:w="561" w:type="pct"/>
            <w:shd w:val="clear" w:color="auto" w:fill="auto"/>
            <w:tcMar>
              <w:left w:w="28" w:type="dxa"/>
              <w:right w:w="28" w:type="dxa"/>
            </w:tcMar>
            <w:vAlign w:val="center"/>
          </w:tcPr>
          <w:p w14:paraId="4A6E2F13" w14:textId="77777777" w:rsidR="001E28C0" w:rsidRPr="000702BF" w:rsidRDefault="001E28C0" w:rsidP="00AE3F12">
            <w:pPr>
              <w:pStyle w:val="TAC"/>
            </w:pPr>
            <w:r w:rsidRPr="000702BF">
              <w:t>12</w:t>
            </w:r>
          </w:p>
        </w:tc>
        <w:tc>
          <w:tcPr>
            <w:tcW w:w="501" w:type="pct"/>
            <w:shd w:val="clear" w:color="auto" w:fill="auto"/>
            <w:tcMar>
              <w:left w:w="28" w:type="dxa"/>
              <w:right w:w="28" w:type="dxa"/>
            </w:tcMar>
            <w:vAlign w:val="center"/>
          </w:tcPr>
          <w:p w14:paraId="0010BEA1"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1D6DC7FC"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179DC972"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B45D2B0" w14:textId="77777777" w:rsidR="001E28C0" w:rsidRPr="000702BF" w:rsidRDefault="001E28C0" w:rsidP="00AE3F12">
            <w:pPr>
              <w:pStyle w:val="TAC"/>
            </w:pPr>
          </w:p>
        </w:tc>
        <w:tc>
          <w:tcPr>
            <w:tcW w:w="215" w:type="pct"/>
            <w:vMerge/>
            <w:textDirection w:val="btLr"/>
            <w:vAlign w:val="center"/>
          </w:tcPr>
          <w:p w14:paraId="60B06D39" w14:textId="77777777" w:rsidR="001E28C0" w:rsidRPr="000702BF" w:rsidRDefault="001E28C0" w:rsidP="00AE3F12">
            <w:pPr>
              <w:pStyle w:val="TAC"/>
              <w:rPr>
                <w:rFonts w:eastAsia="SimSun"/>
              </w:rPr>
            </w:pPr>
          </w:p>
        </w:tc>
        <w:tc>
          <w:tcPr>
            <w:tcW w:w="645" w:type="pct"/>
            <w:tcMar>
              <w:left w:w="45" w:type="dxa"/>
              <w:right w:w="45" w:type="dxa"/>
            </w:tcMar>
            <w:vAlign w:val="center"/>
          </w:tcPr>
          <w:p w14:paraId="6B5B01E4" w14:textId="4470E9E5" w:rsidR="001E28C0" w:rsidRPr="000702BF" w:rsidRDefault="001E28C0" w:rsidP="00AE3F12">
            <w:pPr>
              <w:pStyle w:val="TAC"/>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1D646E08" w14:textId="77777777" w:rsidR="001E28C0" w:rsidRPr="000702BF" w:rsidRDefault="001E28C0" w:rsidP="00AE3F12">
            <w:pPr>
              <w:pStyle w:val="TAC"/>
            </w:pPr>
            <w:r w:rsidRPr="000702BF">
              <w:rPr>
                <w:rFonts w:eastAsia="SimSun"/>
              </w:rPr>
              <w:t>Outer_Full</w:t>
            </w:r>
          </w:p>
        </w:tc>
      </w:tr>
      <w:tr w:rsidR="001E28C0" w:rsidRPr="000702BF" w14:paraId="206B72E1" w14:textId="77777777" w:rsidTr="00201225">
        <w:trPr>
          <w:jc w:val="center"/>
        </w:trPr>
        <w:tc>
          <w:tcPr>
            <w:tcW w:w="561" w:type="pct"/>
            <w:shd w:val="clear" w:color="auto" w:fill="auto"/>
            <w:tcMar>
              <w:left w:w="28" w:type="dxa"/>
              <w:right w:w="28" w:type="dxa"/>
            </w:tcMar>
            <w:vAlign w:val="center"/>
          </w:tcPr>
          <w:p w14:paraId="4EB7BB18" w14:textId="77777777" w:rsidR="001E28C0" w:rsidRPr="000702BF" w:rsidRDefault="001E28C0" w:rsidP="00AE3F12">
            <w:pPr>
              <w:pStyle w:val="TAC"/>
            </w:pPr>
            <w:r w:rsidRPr="000702BF">
              <w:t>13</w:t>
            </w:r>
          </w:p>
        </w:tc>
        <w:tc>
          <w:tcPr>
            <w:tcW w:w="501" w:type="pct"/>
            <w:shd w:val="clear" w:color="auto" w:fill="auto"/>
            <w:tcMar>
              <w:left w:w="28" w:type="dxa"/>
              <w:right w:w="28" w:type="dxa"/>
            </w:tcMar>
            <w:vAlign w:val="center"/>
          </w:tcPr>
          <w:p w14:paraId="79916D65"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5B1EA830"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422713E0"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70325B6D" w14:textId="77777777" w:rsidR="001E28C0" w:rsidRPr="000702BF" w:rsidRDefault="001E28C0" w:rsidP="00AE3F12">
            <w:pPr>
              <w:pStyle w:val="TAC"/>
            </w:pPr>
          </w:p>
        </w:tc>
        <w:tc>
          <w:tcPr>
            <w:tcW w:w="215" w:type="pct"/>
            <w:vMerge/>
            <w:textDirection w:val="btLr"/>
            <w:vAlign w:val="center"/>
          </w:tcPr>
          <w:p w14:paraId="56EA69BF" w14:textId="77777777" w:rsidR="001E28C0" w:rsidRPr="000702BF" w:rsidRDefault="001E28C0" w:rsidP="00AE3F12">
            <w:pPr>
              <w:pStyle w:val="TAC"/>
              <w:rPr>
                <w:rFonts w:eastAsia="SimSun"/>
              </w:rPr>
            </w:pPr>
          </w:p>
        </w:tc>
        <w:tc>
          <w:tcPr>
            <w:tcW w:w="645" w:type="pct"/>
            <w:tcMar>
              <w:left w:w="45" w:type="dxa"/>
              <w:right w:w="45" w:type="dxa"/>
            </w:tcMar>
            <w:vAlign w:val="center"/>
          </w:tcPr>
          <w:p w14:paraId="79E795AE" w14:textId="6D3E3D8E" w:rsidR="001E28C0" w:rsidRPr="000702BF" w:rsidRDefault="001E28C0" w:rsidP="00AE3F12">
            <w:pPr>
              <w:pStyle w:val="TAC"/>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4466377C" w14:textId="77777777" w:rsidR="001E28C0" w:rsidRPr="000702BF" w:rsidRDefault="001E28C0" w:rsidP="00AE3F12">
            <w:pPr>
              <w:pStyle w:val="TAC"/>
            </w:pPr>
            <w:r w:rsidRPr="000702BF">
              <w:rPr>
                <w:rFonts w:eastAsia="SimSun"/>
              </w:rPr>
              <w:t>Edge_1RB_Left</w:t>
            </w:r>
          </w:p>
        </w:tc>
      </w:tr>
      <w:tr w:rsidR="001E28C0" w:rsidRPr="000702BF" w14:paraId="1A78A991" w14:textId="77777777" w:rsidTr="00201225">
        <w:trPr>
          <w:jc w:val="center"/>
        </w:trPr>
        <w:tc>
          <w:tcPr>
            <w:tcW w:w="561" w:type="pct"/>
            <w:shd w:val="clear" w:color="auto" w:fill="auto"/>
            <w:tcMar>
              <w:left w:w="28" w:type="dxa"/>
              <w:right w:w="28" w:type="dxa"/>
            </w:tcMar>
            <w:vAlign w:val="center"/>
          </w:tcPr>
          <w:p w14:paraId="5522EB9E" w14:textId="77777777" w:rsidR="001E28C0" w:rsidRPr="000702BF" w:rsidRDefault="001E28C0" w:rsidP="00AE3F12">
            <w:pPr>
              <w:pStyle w:val="TAC"/>
            </w:pPr>
            <w:r w:rsidRPr="000702BF">
              <w:t>14</w:t>
            </w:r>
          </w:p>
        </w:tc>
        <w:tc>
          <w:tcPr>
            <w:tcW w:w="501" w:type="pct"/>
            <w:shd w:val="clear" w:color="auto" w:fill="auto"/>
            <w:tcMar>
              <w:left w:w="28" w:type="dxa"/>
              <w:right w:w="28" w:type="dxa"/>
            </w:tcMar>
            <w:vAlign w:val="center"/>
          </w:tcPr>
          <w:p w14:paraId="37B5E9FC"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58DE3D5D"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0E50A4D"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DC90CEE" w14:textId="77777777" w:rsidR="001E28C0" w:rsidRPr="000702BF" w:rsidRDefault="001E28C0" w:rsidP="00AE3F12">
            <w:pPr>
              <w:pStyle w:val="TAC"/>
            </w:pPr>
          </w:p>
        </w:tc>
        <w:tc>
          <w:tcPr>
            <w:tcW w:w="215" w:type="pct"/>
            <w:vMerge/>
            <w:textDirection w:val="btLr"/>
            <w:vAlign w:val="center"/>
          </w:tcPr>
          <w:p w14:paraId="3501E1F3" w14:textId="77777777" w:rsidR="001E28C0" w:rsidRPr="000702BF" w:rsidRDefault="001E28C0" w:rsidP="00AE3F12">
            <w:pPr>
              <w:pStyle w:val="TAC"/>
              <w:rPr>
                <w:rFonts w:eastAsia="SimSun"/>
              </w:rPr>
            </w:pPr>
          </w:p>
        </w:tc>
        <w:tc>
          <w:tcPr>
            <w:tcW w:w="645" w:type="pct"/>
            <w:tcMar>
              <w:left w:w="45" w:type="dxa"/>
              <w:right w:w="45" w:type="dxa"/>
            </w:tcMar>
            <w:vAlign w:val="center"/>
          </w:tcPr>
          <w:p w14:paraId="2445F8CD" w14:textId="484C4FEC" w:rsidR="001E28C0" w:rsidRPr="000702BF" w:rsidRDefault="001E28C0" w:rsidP="00AE3F12">
            <w:pPr>
              <w:pStyle w:val="TAC"/>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2B669BED" w14:textId="77777777" w:rsidR="001E28C0" w:rsidRPr="000702BF" w:rsidRDefault="001E28C0" w:rsidP="00AE3F12">
            <w:pPr>
              <w:pStyle w:val="TAC"/>
            </w:pPr>
            <w:r w:rsidRPr="000702BF">
              <w:rPr>
                <w:rFonts w:eastAsia="SimSun"/>
              </w:rPr>
              <w:t>Edge_1RB_Right</w:t>
            </w:r>
          </w:p>
        </w:tc>
      </w:tr>
      <w:tr w:rsidR="001E28C0" w:rsidRPr="000702BF" w14:paraId="066654A0" w14:textId="77777777" w:rsidTr="00201225">
        <w:trPr>
          <w:jc w:val="center"/>
        </w:trPr>
        <w:tc>
          <w:tcPr>
            <w:tcW w:w="561" w:type="pct"/>
            <w:shd w:val="clear" w:color="auto" w:fill="auto"/>
            <w:tcMar>
              <w:left w:w="28" w:type="dxa"/>
              <w:right w:w="28" w:type="dxa"/>
            </w:tcMar>
            <w:vAlign w:val="center"/>
          </w:tcPr>
          <w:p w14:paraId="220DEAAE" w14:textId="77777777" w:rsidR="001E28C0" w:rsidRPr="000702BF" w:rsidRDefault="001E28C0" w:rsidP="00AE3F12">
            <w:pPr>
              <w:pStyle w:val="TAC"/>
            </w:pPr>
            <w:r w:rsidRPr="000702BF">
              <w:t>15</w:t>
            </w:r>
          </w:p>
        </w:tc>
        <w:tc>
          <w:tcPr>
            <w:tcW w:w="501" w:type="pct"/>
            <w:shd w:val="clear" w:color="auto" w:fill="auto"/>
            <w:tcMar>
              <w:left w:w="28" w:type="dxa"/>
              <w:right w:w="28" w:type="dxa"/>
            </w:tcMar>
            <w:vAlign w:val="center"/>
          </w:tcPr>
          <w:p w14:paraId="0AF0E83C"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570A0329"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36283308"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3F3A8C67" w14:textId="77777777" w:rsidR="001E28C0" w:rsidRPr="000702BF" w:rsidRDefault="001E28C0" w:rsidP="00AE3F12">
            <w:pPr>
              <w:pStyle w:val="TAC"/>
            </w:pPr>
          </w:p>
        </w:tc>
        <w:tc>
          <w:tcPr>
            <w:tcW w:w="215" w:type="pct"/>
            <w:vMerge/>
            <w:textDirection w:val="btLr"/>
            <w:vAlign w:val="center"/>
          </w:tcPr>
          <w:p w14:paraId="442924BC" w14:textId="77777777" w:rsidR="001E28C0" w:rsidRPr="000702BF" w:rsidRDefault="001E28C0" w:rsidP="00AE3F12">
            <w:pPr>
              <w:pStyle w:val="TAC"/>
              <w:rPr>
                <w:rFonts w:eastAsia="SimSun"/>
              </w:rPr>
            </w:pPr>
          </w:p>
        </w:tc>
        <w:tc>
          <w:tcPr>
            <w:tcW w:w="645" w:type="pct"/>
            <w:tcMar>
              <w:left w:w="45" w:type="dxa"/>
              <w:right w:w="45" w:type="dxa"/>
            </w:tcMar>
            <w:vAlign w:val="center"/>
          </w:tcPr>
          <w:p w14:paraId="7973078D" w14:textId="31C85BA6" w:rsidR="001E28C0" w:rsidRPr="000702BF" w:rsidRDefault="001E28C0" w:rsidP="00AE3F12">
            <w:pPr>
              <w:pStyle w:val="TAC"/>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4CF5A276" w14:textId="77777777" w:rsidR="001E28C0" w:rsidRPr="000702BF" w:rsidRDefault="001E28C0" w:rsidP="00AE3F12">
            <w:pPr>
              <w:pStyle w:val="TAC"/>
            </w:pPr>
            <w:r w:rsidRPr="000702BF">
              <w:rPr>
                <w:rFonts w:eastAsia="SimSun"/>
              </w:rPr>
              <w:t>Outer_Full</w:t>
            </w:r>
          </w:p>
        </w:tc>
      </w:tr>
      <w:tr w:rsidR="001E28C0" w:rsidRPr="000702BF" w14:paraId="55D4D5AD" w14:textId="77777777" w:rsidTr="00201225">
        <w:trPr>
          <w:jc w:val="center"/>
        </w:trPr>
        <w:tc>
          <w:tcPr>
            <w:tcW w:w="561" w:type="pct"/>
            <w:shd w:val="clear" w:color="auto" w:fill="auto"/>
            <w:tcMar>
              <w:left w:w="28" w:type="dxa"/>
              <w:right w:w="28" w:type="dxa"/>
            </w:tcMar>
            <w:vAlign w:val="center"/>
          </w:tcPr>
          <w:p w14:paraId="1EC923BE" w14:textId="77777777" w:rsidR="001E28C0" w:rsidRPr="000702BF" w:rsidRDefault="001E28C0" w:rsidP="00AE3F12">
            <w:pPr>
              <w:pStyle w:val="TAC"/>
            </w:pPr>
            <w:r w:rsidRPr="000702BF">
              <w:t>16</w:t>
            </w:r>
          </w:p>
        </w:tc>
        <w:tc>
          <w:tcPr>
            <w:tcW w:w="501" w:type="pct"/>
            <w:shd w:val="clear" w:color="auto" w:fill="auto"/>
            <w:tcMar>
              <w:left w:w="28" w:type="dxa"/>
              <w:right w:w="28" w:type="dxa"/>
            </w:tcMar>
            <w:vAlign w:val="center"/>
          </w:tcPr>
          <w:p w14:paraId="256CEA8B"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5E6EAB04"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56A38E18"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B8F2029" w14:textId="77777777" w:rsidR="001E28C0" w:rsidRPr="000702BF" w:rsidRDefault="001E28C0" w:rsidP="00AE3F12">
            <w:pPr>
              <w:pStyle w:val="TAC"/>
            </w:pPr>
          </w:p>
        </w:tc>
        <w:tc>
          <w:tcPr>
            <w:tcW w:w="215" w:type="pct"/>
            <w:vMerge w:val="restart"/>
            <w:textDirection w:val="btLr"/>
            <w:vAlign w:val="center"/>
          </w:tcPr>
          <w:p w14:paraId="1CD19EE3" w14:textId="7737C9BE" w:rsidR="001E28C0" w:rsidRPr="000702BF" w:rsidRDefault="001E28C0" w:rsidP="00AE3F12">
            <w:pPr>
              <w:pStyle w:val="TAC"/>
              <w:rPr>
                <w:rFonts w:eastAsia="SimSun"/>
              </w:rPr>
            </w:pPr>
            <w:r w:rsidRPr="000702BF">
              <w:rPr>
                <w:rFonts w:eastAsia="SimSun"/>
              </w:rPr>
              <w:t>CP-s</w:t>
            </w:r>
            <w:r w:rsidR="008D0E0E" w:rsidRPr="000702BF">
              <w:rPr>
                <w:rFonts w:eastAsia="SimSun"/>
              </w:rPr>
              <w:t xml:space="preserve"> </w:t>
            </w:r>
            <w:r w:rsidRPr="000702BF">
              <w:rPr>
                <w:rFonts w:eastAsia="SimSun"/>
              </w:rPr>
              <w:t>OFDM</w:t>
            </w:r>
          </w:p>
        </w:tc>
        <w:tc>
          <w:tcPr>
            <w:tcW w:w="645" w:type="pct"/>
            <w:tcMar>
              <w:left w:w="45" w:type="dxa"/>
              <w:right w:w="45" w:type="dxa"/>
            </w:tcMar>
            <w:vAlign w:val="center"/>
          </w:tcPr>
          <w:p w14:paraId="30C923B6" w14:textId="77777777" w:rsidR="001E28C0" w:rsidRPr="000702BF" w:rsidRDefault="001E28C0" w:rsidP="00AE3F12">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2F6BCE44" w14:textId="77777777" w:rsidR="001E28C0" w:rsidRPr="000702BF" w:rsidRDefault="001E28C0" w:rsidP="00AE3F12">
            <w:pPr>
              <w:pStyle w:val="TAC"/>
              <w:rPr>
                <w:rFonts w:eastAsia="SimSun"/>
              </w:rPr>
            </w:pPr>
            <w:r w:rsidRPr="000702BF">
              <w:rPr>
                <w:rFonts w:eastAsia="SimSun"/>
              </w:rPr>
              <w:t>Edge_1RB_Left</w:t>
            </w:r>
          </w:p>
        </w:tc>
      </w:tr>
      <w:tr w:rsidR="001E28C0" w:rsidRPr="000702BF" w14:paraId="3168FFD1" w14:textId="77777777" w:rsidTr="00201225">
        <w:trPr>
          <w:jc w:val="center"/>
        </w:trPr>
        <w:tc>
          <w:tcPr>
            <w:tcW w:w="561" w:type="pct"/>
            <w:shd w:val="clear" w:color="auto" w:fill="auto"/>
            <w:tcMar>
              <w:left w:w="28" w:type="dxa"/>
              <w:right w:w="28" w:type="dxa"/>
            </w:tcMar>
            <w:vAlign w:val="center"/>
          </w:tcPr>
          <w:p w14:paraId="611638EB" w14:textId="77777777" w:rsidR="001E28C0" w:rsidRPr="000702BF" w:rsidRDefault="001E28C0" w:rsidP="00AE3F12">
            <w:pPr>
              <w:pStyle w:val="TAC"/>
            </w:pPr>
            <w:r w:rsidRPr="000702BF">
              <w:t>17</w:t>
            </w:r>
          </w:p>
        </w:tc>
        <w:tc>
          <w:tcPr>
            <w:tcW w:w="501" w:type="pct"/>
            <w:shd w:val="clear" w:color="auto" w:fill="auto"/>
            <w:tcMar>
              <w:left w:w="28" w:type="dxa"/>
              <w:right w:w="28" w:type="dxa"/>
            </w:tcMar>
            <w:vAlign w:val="center"/>
          </w:tcPr>
          <w:p w14:paraId="2C927EDE"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0B19C8EB"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773D90AC"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0FE40442" w14:textId="77777777" w:rsidR="001E28C0" w:rsidRPr="000702BF" w:rsidRDefault="001E28C0" w:rsidP="00AE3F12">
            <w:pPr>
              <w:pStyle w:val="TAC"/>
            </w:pPr>
          </w:p>
        </w:tc>
        <w:tc>
          <w:tcPr>
            <w:tcW w:w="215" w:type="pct"/>
            <w:vMerge/>
            <w:textDirection w:val="btLr"/>
            <w:vAlign w:val="center"/>
          </w:tcPr>
          <w:p w14:paraId="39840F80" w14:textId="77777777" w:rsidR="001E28C0" w:rsidRPr="000702BF" w:rsidRDefault="001E28C0" w:rsidP="00AE3F12">
            <w:pPr>
              <w:pStyle w:val="TAC"/>
              <w:rPr>
                <w:rFonts w:eastAsia="SimSun"/>
              </w:rPr>
            </w:pPr>
          </w:p>
        </w:tc>
        <w:tc>
          <w:tcPr>
            <w:tcW w:w="645" w:type="pct"/>
            <w:tcMar>
              <w:left w:w="45" w:type="dxa"/>
              <w:right w:w="45" w:type="dxa"/>
            </w:tcMar>
            <w:vAlign w:val="center"/>
          </w:tcPr>
          <w:p w14:paraId="1A536BD5" w14:textId="77777777" w:rsidR="001E28C0" w:rsidRPr="000702BF" w:rsidRDefault="001E28C0" w:rsidP="00AE3F12">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0D5C850D" w14:textId="77777777" w:rsidR="001E28C0" w:rsidRPr="000702BF" w:rsidRDefault="001E28C0" w:rsidP="00AE3F12">
            <w:pPr>
              <w:pStyle w:val="TAC"/>
              <w:rPr>
                <w:rFonts w:eastAsia="SimSun"/>
              </w:rPr>
            </w:pPr>
            <w:r w:rsidRPr="000702BF">
              <w:rPr>
                <w:rFonts w:eastAsia="SimSun"/>
              </w:rPr>
              <w:t>Edge_1RB_Right</w:t>
            </w:r>
          </w:p>
        </w:tc>
      </w:tr>
      <w:tr w:rsidR="001E28C0" w:rsidRPr="000702BF" w14:paraId="2DE12A31" w14:textId="77777777" w:rsidTr="00201225">
        <w:trPr>
          <w:jc w:val="center"/>
        </w:trPr>
        <w:tc>
          <w:tcPr>
            <w:tcW w:w="561" w:type="pct"/>
            <w:shd w:val="clear" w:color="auto" w:fill="auto"/>
            <w:tcMar>
              <w:left w:w="28" w:type="dxa"/>
              <w:right w:w="28" w:type="dxa"/>
            </w:tcMar>
            <w:vAlign w:val="center"/>
          </w:tcPr>
          <w:p w14:paraId="242AC254" w14:textId="77777777" w:rsidR="001E28C0" w:rsidRPr="000702BF" w:rsidRDefault="001E28C0" w:rsidP="00AE3F12">
            <w:pPr>
              <w:pStyle w:val="TAC"/>
            </w:pPr>
            <w:r w:rsidRPr="000702BF">
              <w:t>18</w:t>
            </w:r>
          </w:p>
        </w:tc>
        <w:tc>
          <w:tcPr>
            <w:tcW w:w="501" w:type="pct"/>
            <w:shd w:val="clear" w:color="auto" w:fill="auto"/>
            <w:tcMar>
              <w:left w:w="28" w:type="dxa"/>
              <w:right w:w="28" w:type="dxa"/>
            </w:tcMar>
            <w:vAlign w:val="center"/>
          </w:tcPr>
          <w:p w14:paraId="176DDC59"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CAAEEE9"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749C63C4"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2EAC519D" w14:textId="77777777" w:rsidR="001E28C0" w:rsidRPr="000702BF" w:rsidRDefault="001E28C0" w:rsidP="00AE3F12">
            <w:pPr>
              <w:pStyle w:val="TAC"/>
            </w:pPr>
          </w:p>
        </w:tc>
        <w:tc>
          <w:tcPr>
            <w:tcW w:w="215" w:type="pct"/>
            <w:vMerge/>
            <w:textDirection w:val="btLr"/>
            <w:vAlign w:val="center"/>
          </w:tcPr>
          <w:p w14:paraId="23C3ADCF" w14:textId="77777777" w:rsidR="001E28C0" w:rsidRPr="000702BF" w:rsidRDefault="001E28C0" w:rsidP="00AE3F12">
            <w:pPr>
              <w:pStyle w:val="TAC"/>
              <w:rPr>
                <w:rFonts w:eastAsia="SimSun"/>
              </w:rPr>
            </w:pPr>
          </w:p>
        </w:tc>
        <w:tc>
          <w:tcPr>
            <w:tcW w:w="645" w:type="pct"/>
            <w:tcMar>
              <w:left w:w="45" w:type="dxa"/>
              <w:right w:w="45" w:type="dxa"/>
            </w:tcMar>
            <w:vAlign w:val="center"/>
          </w:tcPr>
          <w:p w14:paraId="24EF9366" w14:textId="77777777" w:rsidR="001E28C0" w:rsidRPr="000702BF" w:rsidRDefault="001E28C0" w:rsidP="00AE3F12">
            <w:pPr>
              <w:pStyle w:val="TAC"/>
              <w:rPr>
                <w:rFonts w:eastAsia="SimSun"/>
              </w:rPr>
            </w:pPr>
            <w:r w:rsidRPr="000702BF">
              <w:rPr>
                <w:rFonts w:eastAsia="SimSun"/>
              </w:rPr>
              <w:t>QPSK</w:t>
            </w:r>
          </w:p>
        </w:tc>
        <w:tc>
          <w:tcPr>
            <w:tcW w:w="1359" w:type="pct"/>
            <w:shd w:val="clear" w:color="auto" w:fill="auto"/>
            <w:tcMar>
              <w:left w:w="45" w:type="dxa"/>
              <w:right w:w="45" w:type="dxa"/>
            </w:tcMar>
            <w:vAlign w:val="center"/>
          </w:tcPr>
          <w:p w14:paraId="15F6888C" w14:textId="77777777" w:rsidR="001E28C0" w:rsidRPr="000702BF" w:rsidRDefault="001E28C0" w:rsidP="00AE3F12">
            <w:pPr>
              <w:pStyle w:val="TAC"/>
              <w:rPr>
                <w:rFonts w:eastAsia="SimSun"/>
              </w:rPr>
            </w:pPr>
            <w:r w:rsidRPr="000702BF">
              <w:rPr>
                <w:rFonts w:eastAsia="SimSun"/>
              </w:rPr>
              <w:t>Outer_Full</w:t>
            </w:r>
          </w:p>
        </w:tc>
      </w:tr>
      <w:tr w:rsidR="001E28C0" w:rsidRPr="000702BF" w14:paraId="3501F6A7" w14:textId="77777777" w:rsidTr="00201225">
        <w:trPr>
          <w:jc w:val="center"/>
        </w:trPr>
        <w:tc>
          <w:tcPr>
            <w:tcW w:w="561" w:type="pct"/>
            <w:shd w:val="clear" w:color="auto" w:fill="auto"/>
            <w:tcMar>
              <w:left w:w="28" w:type="dxa"/>
              <w:right w:w="28" w:type="dxa"/>
            </w:tcMar>
            <w:vAlign w:val="center"/>
          </w:tcPr>
          <w:p w14:paraId="321C70A5" w14:textId="77777777" w:rsidR="001E28C0" w:rsidRPr="000702BF" w:rsidRDefault="001E28C0" w:rsidP="00AE3F12">
            <w:pPr>
              <w:pStyle w:val="TAC"/>
            </w:pPr>
            <w:r w:rsidRPr="000702BF">
              <w:t>19</w:t>
            </w:r>
          </w:p>
        </w:tc>
        <w:tc>
          <w:tcPr>
            <w:tcW w:w="501" w:type="pct"/>
            <w:shd w:val="clear" w:color="auto" w:fill="auto"/>
            <w:tcMar>
              <w:left w:w="28" w:type="dxa"/>
              <w:right w:w="28" w:type="dxa"/>
            </w:tcMar>
            <w:vAlign w:val="center"/>
          </w:tcPr>
          <w:p w14:paraId="081A316D"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6FE6E103"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075315B2"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9740CD5" w14:textId="77777777" w:rsidR="001E28C0" w:rsidRPr="000702BF" w:rsidRDefault="001E28C0" w:rsidP="00AE3F12">
            <w:pPr>
              <w:pStyle w:val="TAC"/>
            </w:pPr>
          </w:p>
        </w:tc>
        <w:tc>
          <w:tcPr>
            <w:tcW w:w="215" w:type="pct"/>
            <w:vMerge/>
            <w:textDirection w:val="btLr"/>
            <w:vAlign w:val="center"/>
          </w:tcPr>
          <w:p w14:paraId="141CFF94" w14:textId="77777777" w:rsidR="001E28C0" w:rsidRPr="000702BF" w:rsidRDefault="001E28C0" w:rsidP="00AE3F12">
            <w:pPr>
              <w:pStyle w:val="TAC"/>
              <w:rPr>
                <w:rFonts w:eastAsia="SimSun"/>
              </w:rPr>
            </w:pPr>
          </w:p>
        </w:tc>
        <w:tc>
          <w:tcPr>
            <w:tcW w:w="645" w:type="pct"/>
            <w:tcMar>
              <w:left w:w="45" w:type="dxa"/>
              <w:right w:w="45" w:type="dxa"/>
            </w:tcMar>
            <w:vAlign w:val="center"/>
          </w:tcPr>
          <w:p w14:paraId="37858D15" w14:textId="5E71754E" w:rsidR="001E28C0" w:rsidRPr="000702BF" w:rsidRDefault="001E28C0"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198240F0" w14:textId="77777777" w:rsidR="001E28C0" w:rsidRPr="000702BF" w:rsidRDefault="001E28C0" w:rsidP="00AE3F12">
            <w:pPr>
              <w:pStyle w:val="TAC"/>
              <w:rPr>
                <w:rFonts w:eastAsia="SimSun"/>
              </w:rPr>
            </w:pPr>
            <w:r w:rsidRPr="000702BF">
              <w:rPr>
                <w:rFonts w:eastAsia="SimSun"/>
              </w:rPr>
              <w:t>Edge_1RB_Left</w:t>
            </w:r>
          </w:p>
        </w:tc>
      </w:tr>
      <w:tr w:rsidR="001E28C0" w:rsidRPr="000702BF" w14:paraId="12294628" w14:textId="77777777" w:rsidTr="00201225">
        <w:trPr>
          <w:jc w:val="center"/>
        </w:trPr>
        <w:tc>
          <w:tcPr>
            <w:tcW w:w="561" w:type="pct"/>
            <w:shd w:val="clear" w:color="auto" w:fill="auto"/>
            <w:tcMar>
              <w:left w:w="28" w:type="dxa"/>
              <w:right w:w="28" w:type="dxa"/>
            </w:tcMar>
            <w:vAlign w:val="center"/>
          </w:tcPr>
          <w:p w14:paraId="276038BD" w14:textId="77777777" w:rsidR="001E28C0" w:rsidRPr="000702BF" w:rsidRDefault="001E28C0" w:rsidP="00AE3F12">
            <w:pPr>
              <w:pStyle w:val="TAC"/>
            </w:pPr>
            <w:r w:rsidRPr="000702BF">
              <w:t>20</w:t>
            </w:r>
          </w:p>
        </w:tc>
        <w:tc>
          <w:tcPr>
            <w:tcW w:w="501" w:type="pct"/>
            <w:shd w:val="clear" w:color="auto" w:fill="auto"/>
            <w:tcMar>
              <w:left w:w="28" w:type="dxa"/>
              <w:right w:w="28" w:type="dxa"/>
            </w:tcMar>
            <w:vAlign w:val="center"/>
          </w:tcPr>
          <w:p w14:paraId="316D7CDC"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505BC15D"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B15E486"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1ECDD6B" w14:textId="77777777" w:rsidR="001E28C0" w:rsidRPr="000702BF" w:rsidRDefault="001E28C0" w:rsidP="00AE3F12">
            <w:pPr>
              <w:pStyle w:val="TAC"/>
            </w:pPr>
          </w:p>
        </w:tc>
        <w:tc>
          <w:tcPr>
            <w:tcW w:w="215" w:type="pct"/>
            <w:vMerge/>
            <w:textDirection w:val="btLr"/>
            <w:vAlign w:val="center"/>
          </w:tcPr>
          <w:p w14:paraId="36F72BB6" w14:textId="77777777" w:rsidR="001E28C0" w:rsidRPr="000702BF" w:rsidRDefault="001E28C0" w:rsidP="00AE3F12">
            <w:pPr>
              <w:pStyle w:val="TAC"/>
              <w:rPr>
                <w:rFonts w:eastAsia="SimSun"/>
              </w:rPr>
            </w:pPr>
          </w:p>
        </w:tc>
        <w:tc>
          <w:tcPr>
            <w:tcW w:w="645" w:type="pct"/>
            <w:tcMar>
              <w:left w:w="45" w:type="dxa"/>
              <w:right w:w="45" w:type="dxa"/>
            </w:tcMar>
            <w:vAlign w:val="center"/>
          </w:tcPr>
          <w:p w14:paraId="4354B6CA" w14:textId="4DA4A6DF" w:rsidR="001E28C0" w:rsidRPr="000702BF" w:rsidRDefault="001E28C0"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23F53CC6" w14:textId="77777777" w:rsidR="001E28C0" w:rsidRPr="000702BF" w:rsidRDefault="001E28C0" w:rsidP="00AE3F12">
            <w:pPr>
              <w:pStyle w:val="TAC"/>
              <w:rPr>
                <w:rFonts w:eastAsia="SimSun"/>
              </w:rPr>
            </w:pPr>
            <w:r w:rsidRPr="000702BF">
              <w:rPr>
                <w:rFonts w:eastAsia="SimSun"/>
              </w:rPr>
              <w:t>Edge_1RB_Right</w:t>
            </w:r>
          </w:p>
        </w:tc>
      </w:tr>
      <w:tr w:rsidR="001E28C0" w:rsidRPr="000702BF" w14:paraId="12FD4C0D" w14:textId="77777777" w:rsidTr="00201225">
        <w:trPr>
          <w:jc w:val="center"/>
        </w:trPr>
        <w:tc>
          <w:tcPr>
            <w:tcW w:w="561" w:type="pct"/>
            <w:shd w:val="clear" w:color="auto" w:fill="auto"/>
            <w:tcMar>
              <w:left w:w="28" w:type="dxa"/>
              <w:right w:w="28" w:type="dxa"/>
            </w:tcMar>
            <w:vAlign w:val="center"/>
          </w:tcPr>
          <w:p w14:paraId="54753848" w14:textId="77777777" w:rsidR="001E28C0" w:rsidRPr="000702BF" w:rsidRDefault="001E28C0" w:rsidP="00AE3F12">
            <w:pPr>
              <w:pStyle w:val="TAC"/>
            </w:pPr>
            <w:r w:rsidRPr="000702BF">
              <w:t>21</w:t>
            </w:r>
          </w:p>
        </w:tc>
        <w:tc>
          <w:tcPr>
            <w:tcW w:w="501" w:type="pct"/>
            <w:shd w:val="clear" w:color="auto" w:fill="auto"/>
            <w:tcMar>
              <w:left w:w="28" w:type="dxa"/>
              <w:right w:w="28" w:type="dxa"/>
            </w:tcMar>
            <w:vAlign w:val="center"/>
          </w:tcPr>
          <w:p w14:paraId="2FFD1480"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1B082D06"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23B3ED56"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48A4D1E3" w14:textId="77777777" w:rsidR="001E28C0" w:rsidRPr="000702BF" w:rsidRDefault="001E28C0" w:rsidP="00AE3F12">
            <w:pPr>
              <w:pStyle w:val="TAC"/>
            </w:pPr>
          </w:p>
        </w:tc>
        <w:tc>
          <w:tcPr>
            <w:tcW w:w="215" w:type="pct"/>
            <w:vMerge/>
            <w:textDirection w:val="btLr"/>
            <w:vAlign w:val="center"/>
          </w:tcPr>
          <w:p w14:paraId="7614BC8A" w14:textId="77777777" w:rsidR="001E28C0" w:rsidRPr="000702BF" w:rsidRDefault="001E28C0" w:rsidP="00AE3F12">
            <w:pPr>
              <w:pStyle w:val="TAC"/>
              <w:rPr>
                <w:rFonts w:eastAsia="SimSun"/>
              </w:rPr>
            </w:pPr>
          </w:p>
        </w:tc>
        <w:tc>
          <w:tcPr>
            <w:tcW w:w="645" w:type="pct"/>
            <w:tcMar>
              <w:left w:w="45" w:type="dxa"/>
              <w:right w:w="45" w:type="dxa"/>
            </w:tcMar>
            <w:vAlign w:val="center"/>
          </w:tcPr>
          <w:p w14:paraId="1491FA7D" w14:textId="392D5841" w:rsidR="001E28C0" w:rsidRPr="000702BF" w:rsidRDefault="001E28C0"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3F4346BB" w14:textId="77777777" w:rsidR="001E28C0" w:rsidRPr="000702BF" w:rsidRDefault="001E28C0" w:rsidP="00AE3F12">
            <w:pPr>
              <w:pStyle w:val="TAC"/>
              <w:rPr>
                <w:rFonts w:eastAsia="SimSun"/>
              </w:rPr>
            </w:pPr>
            <w:r w:rsidRPr="000702BF">
              <w:rPr>
                <w:rFonts w:eastAsia="SimSun"/>
              </w:rPr>
              <w:t>Outer_Full</w:t>
            </w:r>
          </w:p>
        </w:tc>
      </w:tr>
      <w:tr w:rsidR="001E28C0" w:rsidRPr="000702BF" w14:paraId="63405F5D" w14:textId="77777777" w:rsidTr="00201225">
        <w:trPr>
          <w:jc w:val="center"/>
        </w:trPr>
        <w:tc>
          <w:tcPr>
            <w:tcW w:w="561" w:type="pct"/>
            <w:shd w:val="clear" w:color="auto" w:fill="auto"/>
            <w:tcMar>
              <w:left w:w="28" w:type="dxa"/>
              <w:right w:w="28" w:type="dxa"/>
            </w:tcMar>
            <w:vAlign w:val="center"/>
          </w:tcPr>
          <w:p w14:paraId="1A5B5994" w14:textId="77777777" w:rsidR="001E28C0" w:rsidRPr="000702BF" w:rsidRDefault="001E28C0" w:rsidP="00AE3F12">
            <w:pPr>
              <w:pStyle w:val="TAC"/>
            </w:pPr>
            <w:r w:rsidRPr="000702BF">
              <w:t>22</w:t>
            </w:r>
          </w:p>
        </w:tc>
        <w:tc>
          <w:tcPr>
            <w:tcW w:w="501" w:type="pct"/>
            <w:shd w:val="clear" w:color="auto" w:fill="auto"/>
            <w:tcMar>
              <w:left w:w="28" w:type="dxa"/>
              <w:right w:w="28" w:type="dxa"/>
            </w:tcMar>
            <w:vAlign w:val="center"/>
          </w:tcPr>
          <w:p w14:paraId="3D8847DA" w14:textId="77777777" w:rsidR="001E28C0" w:rsidRPr="000702BF" w:rsidRDefault="001E28C0" w:rsidP="00AE3F12">
            <w:pPr>
              <w:pStyle w:val="TAC"/>
              <w:rPr>
                <w:rFonts w:eastAsia="SimSun"/>
                <w:b/>
              </w:rPr>
            </w:pPr>
            <w:r w:rsidRPr="000702BF">
              <w:rPr>
                <w:rFonts w:eastAsia="SimSun"/>
              </w:rPr>
              <w:t>Low</w:t>
            </w:r>
          </w:p>
        </w:tc>
        <w:tc>
          <w:tcPr>
            <w:tcW w:w="501" w:type="pct"/>
            <w:tcMar>
              <w:left w:w="23" w:type="dxa"/>
              <w:right w:w="23" w:type="dxa"/>
            </w:tcMar>
            <w:vAlign w:val="center"/>
          </w:tcPr>
          <w:p w14:paraId="30393BCE"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1EB81DDD"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185E5A77" w14:textId="77777777" w:rsidR="001E28C0" w:rsidRPr="000702BF" w:rsidRDefault="001E28C0" w:rsidP="00AE3F12">
            <w:pPr>
              <w:pStyle w:val="TAC"/>
            </w:pPr>
          </w:p>
        </w:tc>
        <w:tc>
          <w:tcPr>
            <w:tcW w:w="215" w:type="pct"/>
            <w:vMerge/>
            <w:textDirection w:val="btLr"/>
            <w:vAlign w:val="center"/>
          </w:tcPr>
          <w:p w14:paraId="76C13D07" w14:textId="77777777" w:rsidR="001E28C0" w:rsidRPr="000702BF" w:rsidRDefault="001E28C0" w:rsidP="00AE3F12">
            <w:pPr>
              <w:pStyle w:val="TAC"/>
              <w:rPr>
                <w:rFonts w:eastAsia="SimSun"/>
              </w:rPr>
            </w:pPr>
          </w:p>
        </w:tc>
        <w:tc>
          <w:tcPr>
            <w:tcW w:w="645" w:type="pct"/>
            <w:tcMar>
              <w:left w:w="45" w:type="dxa"/>
              <w:right w:w="45" w:type="dxa"/>
            </w:tcMar>
            <w:vAlign w:val="center"/>
          </w:tcPr>
          <w:p w14:paraId="6E4F1F6A" w14:textId="5271D0C5" w:rsidR="001E28C0" w:rsidRPr="000702BF" w:rsidRDefault="001E28C0" w:rsidP="00AE3F12">
            <w:pPr>
              <w:pStyle w:val="TAC"/>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6C7518AC" w14:textId="77777777" w:rsidR="001E28C0" w:rsidRPr="000702BF" w:rsidRDefault="001E28C0" w:rsidP="00AE3F12">
            <w:pPr>
              <w:pStyle w:val="TAC"/>
            </w:pPr>
            <w:r w:rsidRPr="000702BF">
              <w:rPr>
                <w:rFonts w:eastAsia="SimSun"/>
              </w:rPr>
              <w:t>Edge_1RB_Left</w:t>
            </w:r>
          </w:p>
        </w:tc>
      </w:tr>
      <w:tr w:rsidR="001E28C0" w:rsidRPr="000702BF" w14:paraId="242A07E5" w14:textId="77777777" w:rsidTr="00201225">
        <w:trPr>
          <w:jc w:val="center"/>
        </w:trPr>
        <w:tc>
          <w:tcPr>
            <w:tcW w:w="561" w:type="pct"/>
            <w:shd w:val="clear" w:color="auto" w:fill="auto"/>
            <w:tcMar>
              <w:left w:w="28" w:type="dxa"/>
              <w:right w:w="28" w:type="dxa"/>
            </w:tcMar>
            <w:vAlign w:val="center"/>
          </w:tcPr>
          <w:p w14:paraId="37976DBE" w14:textId="77777777" w:rsidR="001E28C0" w:rsidRPr="000702BF" w:rsidRDefault="001E28C0" w:rsidP="00AE3F12">
            <w:pPr>
              <w:pStyle w:val="TAC"/>
            </w:pPr>
            <w:r w:rsidRPr="000702BF">
              <w:t>23</w:t>
            </w:r>
          </w:p>
        </w:tc>
        <w:tc>
          <w:tcPr>
            <w:tcW w:w="501" w:type="pct"/>
            <w:shd w:val="clear" w:color="auto" w:fill="auto"/>
            <w:tcMar>
              <w:left w:w="28" w:type="dxa"/>
              <w:right w:w="28" w:type="dxa"/>
            </w:tcMar>
            <w:vAlign w:val="center"/>
          </w:tcPr>
          <w:p w14:paraId="4759EEA2"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6024AA2C"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79A13458"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3862166B" w14:textId="77777777" w:rsidR="001E28C0" w:rsidRPr="000702BF" w:rsidRDefault="001E28C0" w:rsidP="00AE3F12">
            <w:pPr>
              <w:pStyle w:val="TAC"/>
            </w:pPr>
          </w:p>
        </w:tc>
        <w:tc>
          <w:tcPr>
            <w:tcW w:w="215" w:type="pct"/>
            <w:vMerge/>
            <w:textDirection w:val="btLr"/>
            <w:vAlign w:val="center"/>
          </w:tcPr>
          <w:p w14:paraId="2602E9DA" w14:textId="77777777" w:rsidR="001E28C0" w:rsidRPr="000702BF" w:rsidRDefault="001E28C0" w:rsidP="00AE3F12">
            <w:pPr>
              <w:pStyle w:val="TAC"/>
              <w:rPr>
                <w:rFonts w:eastAsia="SimSun"/>
              </w:rPr>
            </w:pPr>
          </w:p>
        </w:tc>
        <w:tc>
          <w:tcPr>
            <w:tcW w:w="645" w:type="pct"/>
            <w:tcMar>
              <w:left w:w="45" w:type="dxa"/>
              <w:right w:w="45" w:type="dxa"/>
            </w:tcMar>
            <w:vAlign w:val="center"/>
          </w:tcPr>
          <w:p w14:paraId="58D22803" w14:textId="37058941" w:rsidR="001E28C0" w:rsidRPr="000702BF" w:rsidRDefault="001E28C0" w:rsidP="00AE3F12">
            <w:pPr>
              <w:pStyle w:val="TAC"/>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1155D070" w14:textId="77777777" w:rsidR="001E28C0" w:rsidRPr="000702BF" w:rsidRDefault="001E28C0" w:rsidP="00AE3F12">
            <w:pPr>
              <w:pStyle w:val="TAC"/>
            </w:pPr>
            <w:r w:rsidRPr="000702BF">
              <w:rPr>
                <w:rFonts w:eastAsia="SimSun"/>
              </w:rPr>
              <w:t>Edge_1RB_Right</w:t>
            </w:r>
          </w:p>
        </w:tc>
      </w:tr>
      <w:tr w:rsidR="001E28C0" w:rsidRPr="000702BF" w14:paraId="513CAE16" w14:textId="77777777" w:rsidTr="00201225">
        <w:trPr>
          <w:jc w:val="center"/>
        </w:trPr>
        <w:tc>
          <w:tcPr>
            <w:tcW w:w="561" w:type="pct"/>
            <w:shd w:val="clear" w:color="auto" w:fill="auto"/>
            <w:tcMar>
              <w:left w:w="28" w:type="dxa"/>
              <w:right w:w="28" w:type="dxa"/>
            </w:tcMar>
            <w:vAlign w:val="center"/>
          </w:tcPr>
          <w:p w14:paraId="7B7DA04C" w14:textId="77777777" w:rsidR="001E28C0" w:rsidRPr="000702BF" w:rsidRDefault="001E28C0" w:rsidP="00AE3F12">
            <w:pPr>
              <w:pStyle w:val="TAC"/>
            </w:pPr>
            <w:r w:rsidRPr="000702BF">
              <w:t>24</w:t>
            </w:r>
          </w:p>
        </w:tc>
        <w:tc>
          <w:tcPr>
            <w:tcW w:w="501" w:type="pct"/>
            <w:shd w:val="clear" w:color="auto" w:fill="auto"/>
            <w:tcMar>
              <w:left w:w="28" w:type="dxa"/>
              <w:right w:w="28" w:type="dxa"/>
            </w:tcMar>
            <w:vAlign w:val="center"/>
          </w:tcPr>
          <w:p w14:paraId="1D7B8816"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27206CDD"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21FD2EF5"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08FF2A39" w14:textId="77777777" w:rsidR="001E28C0" w:rsidRPr="000702BF" w:rsidRDefault="001E28C0" w:rsidP="00AE3F12">
            <w:pPr>
              <w:pStyle w:val="TAC"/>
            </w:pPr>
          </w:p>
        </w:tc>
        <w:tc>
          <w:tcPr>
            <w:tcW w:w="215" w:type="pct"/>
            <w:vMerge/>
            <w:textDirection w:val="btLr"/>
            <w:vAlign w:val="center"/>
          </w:tcPr>
          <w:p w14:paraId="40038F8B" w14:textId="77777777" w:rsidR="001E28C0" w:rsidRPr="000702BF" w:rsidRDefault="001E28C0" w:rsidP="00AE3F12">
            <w:pPr>
              <w:pStyle w:val="TAC"/>
              <w:rPr>
                <w:rFonts w:eastAsia="SimSun"/>
              </w:rPr>
            </w:pPr>
          </w:p>
        </w:tc>
        <w:tc>
          <w:tcPr>
            <w:tcW w:w="645" w:type="pct"/>
            <w:tcMar>
              <w:left w:w="45" w:type="dxa"/>
              <w:right w:w="45" w:type="dxa"/>
            </w:tcMar>
            <w:vAlign w:val="center"/>
          </w:tcPr>
          <w:p w14:paraId="63A6A23B" w14:textId="4B85B378" w:rsidR="001E28C0" w:rsidRPr="000702BF" w:rsidRDefault="001E28C0" w:rsidP="00AE3F12">
            <w:pPr>
              <w:pStyle w:val="TAC"/>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0AAAB05E" w14:textId="77777777" w:rsidR="001E28C0" w:rsidRPr="000702BF" w:rsidRDefault="001E28C0" w:rsidP="00AE3F12">
            <w:pPr>
              <w:pStyle w:val="TAC"/>
            </w:pPr>
            <w:r w:rsidRPr="000702BF">
              <w:rPr>
                <w:rFonts w:eastAsia="SimSun"/>
              </w:rPr>
              <w:t>Outer_Full</w:t>
            </w:r>
          </w:p>
        </w:tc>
      </w:tr>
      <w:tr w:rsidR="001E28C0" w:rsidRPr="000702BF" w14:paraId="26A2F697" w14:textId="77777777" w:rsidTr="00201225">
        <w:trPr>
          <w:jc w:val="center"/>
        </w:trPr>
        <w:tc>
          <w:tcPr>
            <w:tcW w:w="561" w:type="pct"/>
            <w:shd w:val="clear" w:color="auto" w:fill="auto"/>
            <w:tcMar>
              <w:left w:w="28" w:type="dxa"/>
              <w:right w:w="28" w:type="dxa"/>
            </w:tcMar>
            <w:vAlign w:val="center"/>
          </w:tcPr>
          <w:p w14:paraId="1FEF54B7" w14:textId="77777777" w:rsidR="001E28C0" w:rsidRPr="000702BF" w:rsidRDefault="001E28C0" w:rsidP="00AE3F12">
            <w:pPr>
              <w:pStyle w:val="TAC"/>
            </w:pPr>
            <w:r w:rsidRPr="000702BF">
              <w:t>25</w:t>
            </w:r>
          </w:p>
        </w:tc>
        <w:tc>
          <w:tcPr>
            <w:tcW w:w="501" w:type="pct"/>
            <w:shd w:val="clear" w:color="auto" w:fill="auto"/>
            <w:tcMar>
              <w:left w:w="28" w:type="dxa"/>
              <w:right w:w="28" w:type="dxa"/>
            </w:tcMar>
            <w:vAlign w:val="center"/>
          </w:tcPr>
          <w:p w14:paraId="3B91B856" w14:textId="77777777" w:rsidR="001E28C0" w:rsidRPr="000702BF" w:rsidRDefault="001E28C0" w:rsidP="00AE3F12">
            <w:pPr>
              <w:pStyle w:val="TAC"/>
              <w:rPr>
                <w:rFonts w:eastAsia="SimSun"/>
              </w:rPr>
            </w:pPr>
            <w:r w:rsidRPr="000702BF">
              <w:rPr>
                <w:rFonts w:eastAsia="SimSun"/>
              </w:rPr>
              <w:t>Low</w:t>
            </w:r>
          </w:p>
        </w:tc>
        <w:tc>
          <w:tcPr>
            <w:tcW w:w="501" w:type="pct"/>
            <w:tcMar>
              <w:left w:w="23" w:type="dxa"/>
              <w:right w:w="23" w:type="dxa"/>
            </w:tcMar>
            <w:vAlign w:val="center"/>
          </w:tcPr>
          <w:p w14:paraId="60599C7F"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68D5AB7F"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68210E89" w14:textId="77777777" w:rsidR="001E28C0" w:rsidRPr="000702BF" w:rsidRDefault="001E28C0" w:rsidP="00AE3F12">
            <w:pPr>
              <w:pStyle w:val="TAC"/>
            </w:pPr>
          </w:p>
        </w:tc>
        <w:tc>
          <w:tcPr>
            <w:tcW w:w="215" w:type="pct"/>
            <w:vMerge/>
            <w:textDirection w:val="btLr"/>
            <w:vAlign w:val="center"/>
          </w:tcPr>
          <w:p w14:paraId="57379115" w14:textId="77777777" w:rsidR="001E28C0" w:rsidRPr="000702BF" w:rsidRDefault="001E28C0" w:rsidP="00AE3F12">
            <w:pPr>
              <w:pStyle w:val="TAC"/>
              <w:rPr>
                <w:rFonts w:eastAsia="SimSun"/>
              </w:rPr>
            </w:pPr>
          </w:p>
        </w:tc>
        <w:tc>
          <w:tcPr>
            <w:tcW w:w="645" w:type="pct"/>
            <w:tcMar>
              <w:left w:w="45" w:type="dxa"/>
              <w:right w:w="45" w:type="dxa"/>
            </w:tcMar>
            <w:vAlign w:val="center"/>
          </w:tcPr>
          <w:p w14:paraId="09C5C160" w14:textId="18E10B0C" w:rsidR="001E28C0" w:rsidRPr="000702BF" w:rsidRDefault="001E28C0" w:rsidP="00AE3F12">
            <w:pPr>
              <w:pStyle w:val="TAC"/>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02984530" w14:textId="77777777" w:rsidR="001E28C0" w:rsidRPr="000702BF" w:rsidRDefault="001E28C0" w:rsidP="00AE3F12">
            <w:pPr>
              <w:pStyle w:val="TAC"/>
            </w:pPr>
            <w:r w:rsidRPr="000702BF">
              <w:rPr>
                <w:rFonts w:eastAsia="SimSun"/>
              </w:rPr>
              <w:t>Edge_1RB_Left</w:t>
            </w:r>
          </w:p>
        </w:tc>
      </w:tr>
      <w:tr w:rsidR="001E28C0" w:rsidRPr="000702BF" w14:paraId="2EC7E79B" w14:textId="77777777" w:rsidTr="00201225">
        <w:trPr>
          <w:jc w:val="center"/>
        </w:trPr>
        <w:tc>
          <w:tcPr>
            <w:tcW w:w="561" w:type="pct"/>
            <w:shd w:val="clear" w:color="auto" w:fill="auto"/>
            <w:tcMar>
              <w:left w:w="28" w:type="dxa"/>
              <w:right w:w="28" w:type="dxa"/>
            </w:tcMar>
            <w:vAlign w:val="center"/>
          </w:tcPr>
          <w:p w14:paraId="54DAC284" w14:textId="77777777" w:rsidR="001E28C0" w:rsidRPr="000702BF" w:rsidRDefault="001E28C0" w:rsidP="00AE3F12">
            <w:pPr>
              <w:pStyle w:val="TAC"/>
            </w:pPr>
            <w:r w:rsidRPr="000702BF">
              <w:t>26</w:t>
            </w:r>
          </w:p>
        </w:tc>
        <w:tc>
          <w:tcPr>
            <w:tcW w:w="501" w:type="pct"/>
            <w:shd w:val="clear" w:color="auto" w:fill="auto"/>
            <w:tcMar>
              <w:left w:w="28" w:type="dxa"/>
              <w:right w:w="28" w:type="dxa"/>
            </w:tcMar>
            <w:vAlign w:val="center"/>
          </w:tcPr>
          <w:p w14:paraId="6765339E" w14:textId="77777777" w:rsidR="001E28C0" w:rsidRPr="000702BF" w:rsidRDefault="001E28C0" w:rsidP="00AE3F12">
            <w:pPr>
              <w:pStyle w:val="TAC"/>
              <w:rPr>
                <w:rFonts w:eastAsia="SimSun"/>
              </w:rPr>
            </w:pPr>
            <w:r w:rsidRPr="000702BF">
              <w:rPr>
                <w:rFonts w:eastAsia="SimSun"/>
              </w:rPr>
              <w:t>High</w:t>
            </w:r>
          </w:p>
        </w:tc>
        <w:tc>
          <w:tcPr>
            <w:tcW w:w="501" w:type="pct"/>
            <w:tcMar>
              <w:left w:w="23" w:type="dxa"/>
              <w:right w:w="23" w:type="dxa"/>
            </w:tcMar>
            <w:vAlign w:val="center"/>
          </w:tcPr>
          <w:p w14:paraId="307A234B"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58A8C77E" w14:textId="77777777" w:rsidR="001E28C0" w:rsidRPr="000702BF" w:rsidRDefault="001E28C0" w:rsidP="00AE3F12">
            <w:pPr>
              <w:pStyle w:val="TAC"/>
              <w:rPr>
                <w:rFonts w:eastAsia="SimSun"/>
              </w:rPr>
            </w:pPr>
            <w:r w:rsidRPr="000702BF">
              <w:rPr>
                <w:rFonts w:eastAsia="SimSun"/>
              </w:rPr>
              <w:t>Default</w:t>
            </w:r>
          </w:p>
        </w:tc>
        <w:tc>
          <w:tcPr>
            <w:tcW w:w="716" w:type="pct"/>
            <w:vMerge/>
            <w:shd w:val="clear" w:color="auto" w:fill="auto"/>
            <w:tcMar>
              <w:left w:w="45" w:type="dxa"/>
              <w:right w:w="45" w:type="dxa"/>
            </w:tcMar>
            <w:vAlign w:val="center"/>
          </w:tcPr>
          <w:p w14:paraId="5DF9FF0B" w14:textId="77777777" w:rsidR="001E28C0" w:rsidRPr="000702BF" w:rsidRDefault="001E28C0" w:rsidP="00AE3F12">
            <w:pPr>
              <w:pStyle w:val="TAC"/>
            </w:pPr>
          </w:p>
        </w:tc>
        <w:tc>
          <w:tcPr>
            <w:tcW w:w="215" w:type="pct"/>
            <w:vMerge/>
            <w:textDirection w:val="btLr"/>
            <w:vAlign w:val="center"/>
          </w:tcPr>
          <w:p w14:paraId="5ABA33C5" w14:textId="77777777" w:rsidR="001E28C0" w:rsidRPr="000702BF" w:rsidRDefault="001E28C0" w:rsidP="00AE3F12">
            <w:pPr>
              <w:pStyle w:val="TAC"/>
              <w:rPr>
                <w:rFonts w:eastAsia="SimSun"/>
              </w:rPr>
            </w:pPr>
          </w:p>
        </w:tc>
        <w:tc>
          <w:tcPr>
            <w:tcW w:w="645" w:type="pct"/>
            <w:tcMar>
              <w:left w:w="45" w:type="dxa"/>
              <w:right w:w="45" w:type="dxa"/>
            </w:tcMar>
            <w:vAlign w:val="center"/>
          </w:tcPr>
          <w:p w14:paraId="3460E030" w14:textId="7C7A029D" w:rsidR="001E28C0" w:rsidRPr="000702BF" w:rsidRDefault="001E28C0" w:rsidP="00AE3F12">
            <w:pPr>
              <w:pStyle w:val="TAC"/>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03856031" w14:textId="77777777" w:rsidR="001E28C0" w:rsidRPr="000702BF" w:rsidRDefault="001E28C0" w:rsidP="00AE3F12">
            <w:pPr>
              <w:pStyle w:val="TAC"/>
            </w:pPr>
            <w:r w:rsidRPr="000702BF">
              <w:rPr>
                <w:rFonts w:eastAsia="SimSun"/>
              </w:rPr>
              <w:t>Edge_1RB_Right</w:t>
            </w:r>
          </w:p>
        </w:tc>
      </w:tr>
      <w:tr w:rsidR="001E28C0" w:rsidRPr="000702BF" w14:paraId="050F7DF6" w14:textId="77777777" w:rsidTr="00201225">
        <w:trPr>
          <w:jc w:val="center"/>
        </w:trPr>
        <w:tc>
          <w:tcPr>
            <w:tcW w:w="561" w:type="pct"/>
            <w:shd w:val="clear" w:color="auto" w:fill="auto"/>
            <w:tcMar>
              <w:left w:w="28" w:type="dxa"/>
              <w:right w:w="28" w:type="dxa"/>
            </w:tcMar>
            <w:vAlign w:val="center"/>
          </w:tcPr>
          <w:p w14:paraId="460CFACD" w14:textId="77777777" w:rsidR="001E28C0" w:rsidRPr="000702BF" w:rsidRDefault="001E28C0" w:rsidP="00AE3F12">
            <w:pPr>
              <w:pStyle w:val="TAC"/>
            </w:pPr>
            <w:r w:rsidRPr="000702BF">
              <w:t>27</w:t>
            </w:r>
          </w:p>
        </w:tc>
        <w:tc>
          <w:tcPr>
            <w:tcW w:w="501" w:type="pct"/>
            <w:shd w:val="clear" w:color="auto" w:fill="auto"/>
            <w:tcMar>
              <w:left w:w="28" w:type="dxa"/>
              <w:right w:w="28" w:type="dxa"/>
            </w:tcMar>
            <w:vAlign w:val="center"/>
          </w:tcPr>
          <w:p w14:paraId="7AFE6DF9"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0DCDF20E" w14:textId="77777777" w:rsidR="001E28C0" w:rsidRPr="000702BF" w:rsidRDefault="001E28C0" w:rsidP="00AE3F12">
            <w:pPr>
              <w:pStyle w:val="TAC"/>
              <w:rPr>
                <w:rFonts w:eastAsia="SimSun"/>
              </w:rPr>
            </w:pPr>
            <w:r w:rsidRPr="000702BF">
              <w:rPr>
                <w:rFonts w:eastAsia="SimSun"/>
              </w:rPr>
              <w:t>Default</w:t>
            </w:r>
          </w:p>
        </w:tc>
        <w:tc>
          <w:tcPr>
            <w:tcW w:w="501" w:type="pct"/>
            <w:tcMar>
              <w:left w:w="23" w:type="dxa"/>
              <w:right w:w="23" w:type="dxa"/>
            </w:tcMar>
            <w:vAlign w:val="center"/>
          </w:tcPr>
          <w:p w14:paraId="30CBBBA8" w14:textId="77777777" w:rsidR="001E28C0" w:rsidRPr="000702BF" w:rsidRDefault="001E28C0" w:rsidP="00AE3F12">
            <w:pPr>
              <w:pStyle w:val="TAC"/>
              <w:rPr>
                <w:rFonts w:eastAsia="SimSun"/>
              </w:rPr>
            </w:pPr>
            <w:r w:rsidRPr="000702BF">
              <w:rPr>
                <w:rFonts w:eastAsia="SimSun"/>
              </w:rPr>
              <w:t>Default</w:t>
            </w:r>
          </w:p>
        </w:tc>
        <w:tc>
          <w:tcPr>
            <w:tcW w:w="716" w:type="pct"/>
            <w:vMerge/>
            <w:tcBorders>
              <w:bottom w:val="nil"/>
            </w:tcBorders>
            <w:shd w:val="clear" w:color="auto" w:fill="auto"/>
            <w:tcMar>
              <w:left w:w="45" w:type="dxa"/>
              <w:right w:w="45" w:type="dxa"/>
            </w:tcMar>
            <w:vAlign w:val="center"/>
          </w:tcPr>
          <w:p w14:paraId="12EAFB31" w14:textId="77777777" w:rsidR="001E28C0" w:rsidRPr="000702BF" w:rsidRDefault="001E28C0" w:rsidP="00AE3F12">
            <w:pPr>
              <w:pStyle w:val="TAC"/>
            </w:pPr>
          </w:p>
        </w:tc>
        <w:tc>
          <w:tcPr>
            <w:tcW w:w="215" w:type="pct"/>
            <w:vMerge/>
            <w:textDirection w:val="btLr"/>
            <w:vAlign w:val="center"/>
          </w:tcPr>
          <w:p w14:paraId="5BB35480" w14:textId="77777777" w:rsidR="001E28C0" w:rsidRPr="000702BF" w:rsidRDefault="001E28C0" w:rsidP="00AE3F12">
            <w:pPr>
              <w:pStyle w:val="TAC"/>
              <w:rPr>
                <w:rFonts w:eastAsia="SimSun"/>
              </w:rPr>
            </w:pPr>
          </w:p>
        </w:tc>
        <w:tc>
          <w:tcPr>
            <w:tcW w:w="645" w:type="pct"/>
            <w:tcMar>
              <w:left w:w="45" w:type="dxa"/>
              <w:right w:w="45" w:type="dxa"/>
            </w:tcMar>
            <w:vAlign w:val="center"/>
          </w:tcPr>
          <w:p w14:paraId="09BD9A34" w14:textId="2F4BE2B0" w:rsidR="001E28C0" w:rsidRPr="000702BF" w:rsidRDefault="001E28C0" w:rsidP="00AE3F12">
            <w:pPr>
              <w:pStyle w:val="TAC"/>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1359" w:type="pct"/>
            <w:shd w:val="clear" w:color="auto" w:fill="auto"/>
            <w:tcMar>
              <w:left w:w="45" w:type="dxa"/>
              <w:right w:w="45" w:type="dxa"/>
            </w:tcMar>
            <w:vAlign w:val="center"/>
          </w:tcPr>
          <w:p w14:paraId="49D17F5A" w14:textId="77777777" w:rsidR="001E28C0" w:rsidRPr="000702BF" w:rsidRDefault="001E28C0" w:rsidP="00AE3F12">
            <w:pPr>
              <w:pStyle w:val="TAC"/>
            </w:pPr>
            <w:r w:rsidRPr="000702BF">
              <w:rPr>
                <w:rFonts w:eastAsia="SimSun"/>
              </w:rPr>
              <w:t>Outer_Full</w:t>
            </w:r>
          </w:p>
        </w:tc>
      </w:tr>
      <w:tr w:rsidR="001E28C0" w:rsidRPr="000702BF" w14:paraId="60EF1F3D" w14:textId="77777777" w:rsidTr="00201225">
        <w:trPr>
          <w:jc w:val="center"/>
        </w:trPr>
        <w:tc>
          <w:tcPr>
            <w:tcW w:w="5000" w:type="pct"/>
            <w:gridSpan w:val="8"/>
          </w:tcPr>
          <w:p w14:paraId="3E5FE6D0" w14:textId="79FA260C" w:rsidR="001E28C0" w:rsidRPr="000702BF" w:rsidRDefault="001E28C0"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each</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6.1-1</w:t>
            </w:r>
            <w:r w:rsidR="008D0E0E" w:rsidRPr="000702BF">
              <w:t xml:space="preserve"> </w:t>
            </w:r>
            <w:r w:rsidRPr="000702BF">
              <w:t>unless</w:t>
            </w:r>
            <w:r w:rsidR="008D0E0E" w:rsidRPr="000702BF">
              <w:t xml:space="preserve"> </w:t>
            </w:r>
            <w:r w:rsidRPr="000702BF">
              <w:t>otherwise</w:t>
            </w:r>
            <w:r w:rsidR="008D0E0E" w:rsidRPr="000702BF">
              <w:t xml:space="preserve"> </w:t>
            </w:r>
            <w:r w:rsidRPr="000702BF">
              <w:t>stated</w:t>
            </w:r>
            <w:r w:rsidR="008D0E0E" w:rsidRPr="000702BF">
              <w:t xml:space="preserve"> </w:t>
            </w:r>
            <w:r w:rsidRPr="000702BF">
              <w:t>in</w:t>
            </w:r>
            <w:r w:rsidR="008D0E0E" w:rsidRPr="000702BF">
              <w:t xml:space="preserve"> </w:t>
            </w:r>
            <w:r w:rsidRPr="000702BF">
              <w:t>this</w:t>
            </w:r>
            <w:r w:rsidR="008D0E0E" w:rsidRPr="000702BF">
              <w:t xml:space="preserve"> </w:t>
            </w:r>
            <w:r w:rsidRPr="000702BF">
              <w:t>table.</w:t>
            </w:r>
          </w:p>
          <w:p w14:paraId="002685FE" w14:textId="36BE961B" w:rsidR="001E28C0" w:rsidRPr="000702BF" w:rsidRDefault="001E28C0" w:rsidP="00AE3F12">
            <w:pPr>
              <w:pStyle w:val="TAN"/>
            </w:pPr>
            <w:r w:rsidRPr="000702BF">
              <w:t>NOTE</w:t>
            </w:r>
            <w:r w:rsidR="008D0E0E" w:rsidRPr="000702BF">
              <w:t xml:space="preserve"> </w:t>
            </w:r>
            <w:r w:rsidRPr="000702BF">
              <w:t>2:</w:t>
            </w:r>
            <w:r w:rsidRPr="000702BF">
              <w:tab/>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half</w:t>
            </w:r>
            <w:r w:rsidR="008D0E0E" w:rsidRPr="000702BF">
              <w:t xml:space="preserve"> </w:t>
            </w:r>
            <w:r w:rsidRPr="000702BF">
              <w:t>Pi</w:t>
            </w:r>
            <w:r w:rsidR="008D0E0E" w:rsidRPr="000702BF">
              <w:t xml:space="preserve"> </w:t>
            </w:r>
            <w:r w:rsidRPr="000702BF">
              <w:t>BPSK</w:t>
            </w:r>
            <w:r w:rsidR="008D0E0E" w:rsidRPr="000702BF">
              <w:t xml:space="preserve"> </w:t>
            </w:r>
            <w:r w:rsidRPr="000702BF">
              <w:t>in</w:t>
            </w:r>
            <w:r w:rsidR="008D0E0E" w:rsidRPr="000702BF">
              <w:t xml:space="preserve"> </w:t>
            </w:r>
            <w:r w:rsidRPr="000702BF">
              <w:t>FR1.</w:t>
            </w:r>
          </w:p>
        </w:tc>
      </w:tr>
    </w:tbl>
    <w:p w14:paraId="508E4951" w14:textId="77777777" w:rsidR="001E28C0" w:rsidRPr="000702BF" w:rsidRDefault="001E28C0" w:rsidP="001E28C0"/>
    <w:p w14:paraId="7D9F8EB3" w14:textId="77777777" w:rsidR="001E28C0" w:rsidRPr="000702BF" w:rsidRDefault="001E28C0" w:rsidP="00BA430C">
      <w:pPr>
        <w:pStyle w:val="TH"/>
        <w:keepLines w:val="0"/>
      </w:pPr>
      <w:r w:rsidRPr="000702BF">
        <w:t>Table 6.2.3.4.1-2: Test Configuration table for NS_24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532"/>
        <w:gridCol w:w="710"/>
        <w:gridCol w:w="706"/>
        <w:gridCol w:w="661"/>
        <w:gridCol w:w="1316"/>
        <w:gridCol w:w="355"/>
        <w:gridCol w:w="933"/>
        <w:gridCol w:w="1481"/>
        <w:gridCol w:w="1527"/>
        <w:gridCol w:w="1407"/>
      </w:tblGrid>
      <w:tr w:rsidR="001E28C0" w:rsidRPr="000702BF" w14:paraId="41A2B21D" w14:textId="77777777" w:rsidTr="00201225">
        <w:trPr>
          <w:cantSplit/>
          <w:jc w:val="center"/>
        </w:trPr>
        <w:tc>
          <w:tcPr>
            <w:tcW w:w="5000" w:type="pct"/>
            <w:gridSpan w:val="10"/>
            <w:shd w:val="clear" w:color="auto" w:fill="auto"/>
          </w:tcPr>
          <w:p w14:paraId="6D3266E8" w14:textId="09728DF8" w:rsidR="001E28C0" w:rsidRPr="000702BF" w:rsidRDefault="001E28C0" w:rsidP="00BA430C">
            <w:pPr>
              <w:pStyle w:val="TAL"/>
              <w:keepLines w:val="0"/>
            </w:pPr>
            <w:r w:rsidRPr="000702BF">
              <w:rPr>
                <w:lang w:eastAsia="zh-CN"/>
              </w:rPr>
              <w:t>Initial</w:t>
            </w:r>
            <w:r w:rsidR="008D0E0E" w:rsidRPr="000702BF">
              <w:rPr>
                <w:lang w:eastAsia="zh-CN"/>
              </w:rPr>
              <w:t xml:space="preserve"> </w:t>
            </w:r>
            <w:r w:rsidRPr="000702BF">
              <w:rPr>
                <w:lang w:eastAsia="zh-CN"/>
              </w:rPr>
              <w:t>Conditions</w:t>
            </w:r>
          </w:p>
        </w:tc>
      </w:tr>
      <w:tr w:rsidR="001E28C0" w:rsidRPr="000702BF" w14:paraId="7C7F4A50" w14:textId="77777777" w:rsidTr="00201225">
        <w:trPr>
          <w:cantSplit/>
          <w:jc w:val="center"/>
        </w:trPr>
        <w:tc>
          <w:tcPr>
            <w:tcW w:w="2314" w:type="pct"/>
            <w:gridSpan w:val="5"/>
            <w:shd w:val="clear" w:color="auto" w:fill="auto"/>
          </w:tcPr>
          <w:p w14:paraId="1997E8AA" w14:textId="64FB5405" w:rsidR="001E28C0" w:rsidRPr="000702BF" w:rsidRDefault="001E28C0" w:rsidP="00BA430C">
            <w:pPr>
              <w:pStyle w:val="TAL"/>
              <w:keepLines w:val="0"/>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686" w:type="pct"/>
            <w:gridSpan w:val="5"/>
            <w:vAlign w:val="center"/>
          </w:tcPr>
          <w:p w14:paraId="73C58B56" w14:textId="77777777" w:rsidR="001E28C0" w:rsidRPr="000702BF" w:rsidRDefault="001E28C0" w:rsidP="00BA430C">
            <w:pPr>
              <w:pStyle w:val="TAL"/>
              <w:keepLines w:val="0"/>
            </w:pPr>
            <w:r w:rsidRPr="000702BF">
              <w:t>Normal</w:t>
            </w:r>
          </w:p>
        </w:tc>
      </w:tr>
      <w:tr w:rsidR="001E28C0" w:rsidRPr="000702BF" w14:paraId="0DD5A04D" w14:textId="77777777" w:rsidTr="00201225">
        <w:trPr>
          <w:cantSplit/>
          <w:jc w:val="center"/>
        </w:trPr>
        <w:tc>
          <w:tcPr>
            <w:tcW w:w="2314" w:type="pct"/>
            <w:gridSpan w:val="5"/>
            <w:shd w:val="clear" w:color="auto" w:fill="auto"/>
          </w:tcPr>
          <w:p w14:paraId="3A52EACE" w14:textId="28A43A4A" w:rsidR="001E28C0" w:rsidRPr="000702BF" w:rsidRDefault="001E28C0" w:rsidP="000702BF">
            <w:pPr>
              <w:pStyle w:val="TAL"/>
              <w:keepNext w:val="0"/>
              <w:keepLines w:val="0"/>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686" w:type="pct"/>
            <w:gridSpan w:val="5"/>
            <w:vAlign w:val="center"/>
          </w:tcPr>
          <w:p w14:paraId="1A06B189" w14:textId="41908D8F" w:rsidR="001E28C0" w:rsidRPr="000702BF" w:rsidRDefault="001E28C0" w:rsidP="000702BF">
            <w:pPr>
              <w:pStyle w:val="TAL"/>
              <w:keepNext w:val="0"/>
              <w:keepLines w:val="0"/>
            </w:pPr>
            <w:r w:rsidRPr="000702BF">
              <w:t>Refer</w:t>
            </w:r>
            <w:r w:rsidR="008D0E0E" w:rsidRPr="000702BF">
              <w:t xml:space="preserve"> </w:t>
            </w:r>
            <w:r w:rsidRPr="000702BF">
              <w:t>to</w:t>
            </w:r>
            <w:r w:rsidR="008D0E0E" w:rsidRPr="000702BF">
              <w:t xml:space="preserve"> </w:t>
            </w:r>
            <w:r w:rsidRPr="000702BF">
              <w:t>uplink</w:t>
            </w:r>
            <w:r w:rsidR="008D0E0E" w:rsidRPr="000702BF">
              <w:t xml:space="preserve"> </w:t>
            </w:r>
            <w:r w:rsidRPr="000702BF">
              <w:t>carrier</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(F</w:t>
            </w:r>
            <w:r w:rsidRPr="000702BF">
              <w:rPr>
                <w:vertAlign w:val="subscript"/>
              </w:rPr>
              <w:t>c</w:t>
            </w:r>
            <w:r w:rsidRPr="000702BF">
              <w:t>)</w:t>
            </w:r>
            <w:r w:rsidR="008D0E0E" w:rsidRPr="000702BF">
              <w:t xml:space="preserve"> </w:t>
            </w:r>
            <w:r w:rsidRPr="000702BF">
              <w:t>in</w:t>
            </w:r>
            <w:r w:rsidR="008D0E0E" w:rsidRPr="000702BF">
              <w:t xml:space="preserve"> </w:t>
            </w:r>
            <w:r w:rsidRPr="000702BF">
              <w:t>test</w:t>
            </w:r>
            <w:r w:rsidR="008D0E0E" w:rsidRPr="000702BF">
              <w:t xml:space="preserve"> </w:t>
            </w:r>
            <w:r w:rsidRPr="000702BF">
              <w:t>parameters</w:t>
            </w:r>
          </w:p>
        </w:tc>
      </w:tr>
      <w:tr w:rsidR="001E28C0" w:rsidRPr="000702BF" w14:paraId="5067ADEB" w14:textId="77777777" w:rsidTr="00201225">
        <w:trPr>
          <w:cantSplit/>
          <w:jc w:val="center"/>
        </w:trPr>
        <w:tc>
          <w:tcPr>
            <w:tcW w:w="2314" w:type="pct"/>
            <w:gridSpan w:val="5"/>
            <w:shd w:val="clear" w:color="auto" w:fill="auto"/>
          </w:tcPr>
          <w:p w14:paraId="5773610B" w14:textId="680FC9E5" w:rsidR="001E28C0" w:rsidRPr="000702BF" w:rsidRDefault="001E28C0" w:rsidP="000702BF">
            <w:pPr>
              <w:pStyle w:val="TAL"/>
              <w:keepNext w:val="0"/>
              <w:keepLines w:val="0"/>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686" w:type="pct"/>
            <w:gridSpan w:val="5"/>
            <w:vAlign w:val="center"/>
          </w:tcPr>
          <w:p w14:paraId="005ED03F" w14:textId="33F4A9E6" w:rsidR="001E28C0" w:rsidRPr="000702BF" w:rsidRDefault="001E28C0" w:rsidP="000702BF">
            <w:pPr>
              <w:pStyle w:val="TAL"/>
              <w:keepNext w:val="0"/>
              <w:keepLines w:val="0"/>
              <w:rPr>
                <w:lang w:eastAsia="zh-CN"/>
              </w:rPr>
            </w:pPr>
            <w:r w:rsidRPr="000702BF">
              <w:t>Refer</w:t>
            </w:r>
            <w:r w:rsidR="008D0E0E" w:rsidRPr="000702BF">
              <w:t xml:space="preserve"> </w:t>
            </w:r>
            <w:r w:rsidRPr="000702BF">
              <w:t>to</w:t>
            </w:r>
            <w:r w:rsidR="008D0E0E" w:rsidRPr="000702BF">
              <w:t xml:space="preserve"> </w:t>
            </w:r>
            <w:r w:rsidRPr="000702BF">
              <w:t>test</w:t>
            </w:r>
            <w:r w:rsidR="008D0E0E" w:rsidRPr="000702BF">
              <w:t xml:space="preserve"> </w:t>
            </w:r>
            <w:r w:rsidRPr="000702BF">
              <w:t>parameters</w:t>
            </w:r>
            <w:r w:rsidR="008D0E0E" w:rsidRPr="000702BF">
              <w:t xml:space="preserve"> </w:t>
            </w: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r w:rsidR="008D0E0E" w:rsidRPr="000702BF">
              <w:t xml:space="preserve"> </w:t>
            </w:r>
            <w:r w:rsidRPr="000702BF">
              <w:t>MHz)</w:t>
            </w:r>
          </w:p>
        </w:tc>
      </w:tr>
      <w:tr w:rsidR="001E28C0" w:rsidRPr="000702BF" w14:paraId="58485F26" w14:textId="77777777" w:rsidTr="00201225">
        <w:trPr>
          <w:cantSplit/>
          <w:jc w:val="center"/>
        </w:trPr>
        <w:tc>
          <w:tcPr>
            <w:tcW w:w="2314" w:type="pct"/>
            <w:gridSpan w:val="5"/>
            <w:shd w:val="clear" w:color="auto" w:fill="auto"/>
          </w:tcPr>
          <w:p w14:paraId="3487F095" w14:textId="2ED2FA0C" w:rsidR="001E28C0" w:rsidRPr="000702BF" w:rsidRDefault="001E28C0" w:rsidP="000702BF">
            <w:pPr>
              <w:pStyle w:val="TAL"/>
              <w:keepNext w:val="0"/>
              <w:keepLines w:val="0"/>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686" w:type="pct"/>
            <w:gridSpan w:val="5"/>
            <w:vAlign w:val="center"/>
          </w:tcPr>
          <w:p w14:paraId="5E254EAE" w14:textId="77777777" w:rsidR="001E28C0" w:rsidRPr="000702BF" w:rsidRDefault="001E28C0" w:rsidP="000702BF">
            <w:pPr>
              <w:pStyle w:val="TAL"/>
              <w:keepNext w:val="0"/>
              <w:keepLines w:val="0"/>
              <w:rPr>
                <w:lang w:eastAsia="zh-CN"/>
              </w:rPr>
            </w:pPr>
            <w:r w:rsidRPr="000702BF">
              <w:t>Lowest</w:t>
            </w:r>
          </w:p>
        </w:tc>
      </w:tr>
      <w:tr w:rsidR="001E28C0" w:rsidRPr="000702BF" w14:paraId="50E9E814" w14:textId="77777777" w:rsidTr="00201225">
        <w:trPr>
          <w:cantSplit/>
          <w:jc w:val="center"/>
        </w:trPr>
        <w:tc>
          <w:tcPr>
            <w:tcW w:w="5000" w:type="pct"/>
            <w:gridSpan w:val="10"/>
            <w:shd w:val="clear" w:color="auto" w:fill="auto"/>
          </w:tcPr>
          <w:p w14:paraId="6B770AE5" w14:textId="493EF152" w:rsidR="001E28C0" w:rsidRPr="000702BF" w:rsidRDefault="001E28C0" w:rsidP="000702BF">
            <w:pPr>
              <w:pStyle w:val="TAH"/>
              <w:keepNext w:val="0"/>
              <w:keepLines w:val="0"/>
            </w:pPr>
            <w:r w:rsidRPr="000702BF">
              <w:t>A-MPR</w:t>
            </w:r>
            <w:r w:rsidR="008D0E0E" w:rsidRPr="000702BF">
              <w:t xml:space="preserve"> </w:t>
            </w: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NS_24</w:t>
            </w:r>
          </w:p>
        </w:tc>
      </w:tr>
      <w:tr w:rsidR="001E28C0" w:rsidRPr="000702BF" w14:paraId="4881303F" w14:textId="77777777" w:rsidTr="00201225">
        <w:trPr>
          <w:cantSplit/>
          <w:jc w:val="center"/>
        </w:trPr>
        <w:tc>
          <w:tcPr>
            <w:tcW w:w="335" w:type="pct"/>
            <w:vMerge w:val="restart"/>
            <w:shd w:val="clear" w:color="auto" w:fill="auto"/>
            <w:vAlign w:val="center"/>
          </w:tcPr>
          <w:p w14:paraId="38792EE4" w14:textId="7AC7C004" w:rsidR="001E28C0" w:rsidRPr="000702BF" w:rsidRDefault="001E28C0" w:rsidP="000702BF">
            <w:pPr>
              <w:pStyle w:val="TAH"/>
              <w:keepNext w:val="0"/>
              <w:keepLines w:val="0"/>
            </w:pPr>
            <w:r w:rsidRPr="000702BF">
              <w:rPr>
                <w:lang w:eastAsia="zh-CN"/>
              </w:rPr>
              <w:t>Test</w:t>
            </w:r>
            <w:r w:rsidR="008D0E0E" w:rsidRPr="000702BF">
              <w:rPr>
                <w:lang w:eastAsia="zh-CN"/>
              </w:rPr>
              <w:t xml:space="preserve"> </w:t>
            </w:r>
            <w:r w:rsidRPr="000702BF">
              <w:rPr>
                <w:lang w:eastAsia="zh-CN"/>
              </w:rPr>
              <w:t>ID</w:t>
            </w:r>
          </w:p>
        </w:tc>
        <w:tc>
          <w:tcPr>
            <w:tcW w:w="427" w:type="pct"/>
            <w:vMerge w:val="restart"/>
            <w:shd w:val="clear" w:color="auto" w:fill="auto"/>
            <w:vAlign w:val="center"/>
          </w:tcPr>
          <w:p w14:paraId="1C08C2B0" w14:textId="11402C5A" w:rsidR="001E28C0" w:rsidRPr="000702BF" w:rsidRDefault="001E28C0" w:rsidP="000702BF">
            <w:pPr>
              <w:pStyle w:val="TAH"/>
              <w:keepNext w:val="0"/>
              <w:keepLines w:val="0"/>
            </w:pPr>
            <w:r w:rsidRPr="000702BF">
              <w:rPr>
                <w:lang w:eastAsia="zh-CN"/>
              </w:rPr>
              <w:t>F</w:t>
            </w:r>
            <w:r w:rsidRPr="000702BF">
              <w:rPr>
                <w:vertAlign w:val="subscript"/>
                <w:lang w:eastAsia="zh-CN"/>
              </w:rPr>
              <w:t>c</w:t>
            </w:r>
            <w:r w:rsidR="008D0E0E" w:rsidRPr="000702BF">
              <w:rPr>
                <w:vertAlign w:val="subscript"/>
                <w:lang w:eastAsia="zh-CN"/>
              </w:rPr>
              <w:t xml:space="preserve"> </w:t>
            </w:r>
            <w:r w:rsidRPr="000702BF">
              <w:rPr>
                <w:lang w:eastAsia="zh-CN"/>
              </w:rPr>
              <w:br/>
              <w:t>(MHz)</w:t>
            </w:r>
          </w:p>
        </w:tc>
        <w:tc>
          <w:tcPr>
            <w:tcW w:w="425" w:type="pct"/>
            <w:vMerge w:val="restart"/>
            <w:shd w:val="clear" w:color="auto" w:fill="auto"/>
            <w:vAlign w:val="center"/>
          </w:tcPr>
          <w:p w14:paraId="172195F5" w14:textId="77777777" w:rsidR="001E28C0" w:rsidRPr="000702BF" w:rsidRDefault="001E28C0" w:rsidP="000702BF">
            <w:pPr>
              <w:pStyle w:val="TAH"/>
              <w:keepNext w:val="0"/>
              <w:keepLines w:val="0"/>
            </w:pPr>
            <w:r w:rsidRPr="000702BF">
              <w:t>ChBw</w:t>
            </w:r>
            <w:r w:rsidRPr="000702BF">
              <w:br/>
              <w:t>(MHz)</w:t>
            </w:r>
          </w:p>
        </w:tc>
        <w:tc>
          <w:tcPr>
            <w:tcW w:w="399" w:type="pct"/>
            <w:vMerge w:val="restart"/>
            <w:shd w:val="clear" w:color="auto" w:fill="auto"/>
            <w:vAlign w:val="center"/>
          </w:tcPr>
          <w:p w14:paraId="7E829E6F" w14:textId="77777777" w:rsidR="001E28C0" w:rsidRPr="000702BF" w:rsidRDefault="001E28C0" w:rsidP="000702BF">
            <w:pPr>
              <w:pStyle w:val="TAH"/>
              <w:keepNext w:val="0"/>
              <w:keepLines w:val="0"/>
            </w:pPr>
            <w:r w:rsidRPr="000702BF">
              <w:t>SCS</w:t>
            </w:r>
          </w:p>
        </w:tc>
        <w:tc>
          <w:tcPr>
            <w:tcW w:w="728" w:type="pct"/>
            <w:vMerge w:val="restart"/>
            <w:shd w:val="clear" w:color="auto" w:fill="auto"/>
            <w:vAlign w:val="center"/>
          </w:tcPr>
          <w:p w14:paraId="7404FEA2" w14:textId="19EB1F40" w:rsidR="001E28C0" w:rsidRPr="000702BF" w:rsidRDefault="001E28C0" w:rsidP="000702BF">
            <w:pPr>
              <w:pStyle w:val="TAH"/>
              <w:keepNext w:val="0"/>
              <w:keepLines w:val="0"/>
            </w:pPr>
            <w:r w:rsidRPr="000702BF">
              <w:t>Downlink</w:t>
            </w:r>
            <w:r w:rsidR="008D0E0E" w:rsidRPr="000702BF">
              <w:t xml:space="preserve"> </w:t>
            </w:r>
            <w:r w:rsidRPr="000702BF">
              <w:t>Configuration</w:t>
            </w:r>
          </w:p>
        </w:tc>
        <w:tc>
          <w:tcPr>
            <w:tcW w:w="2686" w:type="pct"/>
            <w:gridSpan w:val="5"/>
            <w:shd w:val="clear" w:color="auto" w:fill="auto"/>
          </w:tcPr>
          <w:p w14:paraId="7EA985DB" w14:textId="523784AE" w:rsidR="001E28C0" w:rsidRPr="000702BF" w:rsidRDefault="001E28C0" w:rsidP="000702BF">
            <w:pPr>
              <w:pStyle w:val="TAH"/>
              <w:keepNext w:val="0"/>
              <w:keepLines w:val="0"/>
              <w:rPr>
                <w:lang w:eastAsia="zh-CN"/>
              </w:rPr>
            </w:pPr>
            <w:r w:rsidRPr="000702BF">
              <w:t>Uplink</w:t>
            </w:r>
            <w:r w:rsidR="008D0E0E" w:rsidRPr="000702BF">
              <w:t xml:space="preserve"> </w:t>
            </w:r>
            <w:r w:rsidRPr="000702BF">
              <w:t>Configuration</w:t>
            </w:r>
          </w:p>
        </w:tc>
      </w:tr>
      <w:tr w:rsidR="001E28C0" w:rsidRPr="000702BF" w14:paraId="0FABD136" w14:textId="77777777" w:rsidTr="00201225">
        <w:trPr>
          <w:cantSplit/>
          <w:jc w:val="center"/>
        </w:trPr>
        <w:tc>
          <w:tcPr>
            <w:tcW w:w="335" w:type="pct"/>
            <w:vMerge/>
            <w:shd w:val="clear" w:color="auto" w:fill="auto"/>
            <w:tcMar>
              <w:left w:w="57" w:type="dxa"/>
              <w:right w:w="57" w:type="dxa"/>
            </w:tcMar>
            <w:vAlign w:val="center"/>
          </w:tcPr>
          <w:p w14:paraId="1F24CD4F" w14:textId="77777777" w:rsidR="001E28C0" w:rsidRPr="000702BF" w:rsidRDefault="001E28C0" w:rsidP="000702BF">
            <w:pPr>
              <w:pStyle w:val="TAH"/>
              <w:keepNext w:val="0"/>
              <w:keepLines w:val="0"/>
              <w:rPr>
                <w:lang w:eastAsia="zh-CN"/>
              </w:rPr>
            </w:pPr>
          </w:p>
        </w:tc>
        <w:tc>
          <w:tcPr>
            <w:tcW w:w="427" w:type="pct"/>
            <w:vMerge/>
            <w:shd w:val="clear" w:color="auto" w:fill="auto"/>
            <w:tcMar>
              <w:left w:w="57" w:type="dxa"/>
              <w:right w:w="57" w:type="dxa"/>
            </w:tcMar>
            <w:vAlign w:val="center"/>
          </w:tcPr>
          <w:p w14:paraId="61E5232B" w14:textId="77777777" w:rsidR="001E28C0" w:rsidRPr="000702BF" w:rsidRDefault="001E28C0" w:rsidP="000702BF">
            <w:pPr>
              <w:pStyle w:val="TAH"/>
              <w:keepNext w:val="0"/>
              <w:keepLines w:val="0"/>
              <w:rPr>
                <w:lang w:eastAsia="zh-CN"/>
              </w:rPr>
            </w:pPr>
          </w:p>
        </w:tc>
        <w:tc>
          <w:tcPr>
            <w:tcW w:w="425" w:type="pct"/>
            <w:vMerge/>
            <w:shd w:val="clear" w:color="auto" w:fill="auto"/>
            <w:tcMar>
              <w:left w:w="57" w:type="dxa"/>
              <w:right w:w="57" w:type="dxa"/>
            </w:tcMar>
            <w:vAlign w:val="center"/>
          </w:tcPr>
          <w:p w14:paraId="2E830FCC" w14:textId="77777777" w:rsidR="001E28C0" w:rsidRPr="000702BF" w:rsidRDefault="001E28C0" w:rsidP="000702BF">
            <w:pPr>
              <w:pStyle w:val="TAH"/>
              <w:keepNext w:val="0"/>
              <w:keepLines w:val="0"/>
            </w:pPr>
          </w:p>
        </w:tc>
        <w:tc>
          <w:tcPr>
            <w:tcW w:w="399" w:type="pct"/>
            <w:vMerge/>
            <w:shd w:val="clear" w:color="auto" w:fill="auto"/>
            <w:tcMar>
              <w:left w:w="57" w:type="dxa"/>
              <w:right w:w="57" w:type="dxa"/>
            </w:tcMar>
            <w:vAlign w:val="center"/>
          </w:tcPr>
          <w:p w14:paraId="7501E384" w14:textId="77777777" w:rsidR="001E28C0" w:rsidRPr="000702BF" w:rsidRDefault="001E28C0" w:rsidP="000702BF">
            <w:pPr>
              <w:pStyle w:val="TAH"/>
              <w:keepNext w:val="0"/>
              <w:keepLines w:val="0"/>
            </w:pPr>
          </w:p>
        </w:tc>
        <w:tc>
          <w:tcPr>
            <w:tcW w:w="728" w:type="pct"/>
            <w:vMerge/>
            <w:shd w:val="clear" w:color="auto" w:fill="auto"/>
            <w:tcMar>
              <w:left w:w="57" w:type="dxa"/>
              <w:right w:w="57" w:type="dxa"/>
            </w:tcMar>
            <w:vAlign w:val="center"/>
          </w:tcPr>
          <w:p w14:paraId="64823A0F" w14:textId="77777777" w:rsidR="001E28C0" w:rsidRPr="000702BF" w:rsidRDefault="001E28C0" w:rsidP="000702BF">
            <w:pPr>
              <w:pStyle w:val="TAH"/>
              <w:keepNext w:val="0"/>
              <w:keepLines w:val="0"/>
            </w:pPr>
          </w:p>
        </w:tc>
        <w:tc>
          <w:tcPr>
            <w:tcW w:w="783" w:type="pct"/>
            <w:gridSpan w:val="2"/>
            <w:vMerge w:val="restart"/>
            <w:shd w:val="clear" w:color="auto" w:fill="auto"/>
            <w:vAlign w:val="center"/>
          </w:tcPr>
          <w:p w14:paraId="72FA3C12" w14:textId="77777777" w:rsidR="001E28C0" w:rsidRPr="000702BF" w:rsidRDefault="001E28C0" w:rsidP="000702BF">
            <w:pPr>
              <w:pStyle w:val="TAH"/>
              <w:keepNext w:val="0"/>
              <w:keepLines w:val="0"/>
              <w:rPr>
                <w:lang w:eastAsia="zh-CN"/>
              </w:rPr>
            </w:pPr>
            <w:r w:rsidRPr="000702BF">
              <w:rPr>
                <w:lang w:eastAsia="zh-CN"/>
              </w:rPr>
              <w:t>Modulation</w:t>
            </w:r>
          </w:p>
          <w:p w14:paraId="04DF6A97" w14:textId="2CEB4F62" w:rsidR="001E28C0" w:rsidRPr="000702BF" w:rsidRDefault="001E28C0" w:rsidP="000702BF">
            <w:pPr>
              <w:pStyle w:val="TAH"/>
              <w:keepNext w:val="0"/>
              <w:keepLines w:val="0"/>
              <w:rPr>
                <w:lang w:eastAsia="zh-CN"/>
              </w:rPr>
            </w:pPr>
            <w:r w:rsidRPr="000702BF">
              <w:rPr>
                <w:lang w:eastAsia="zh-CN"/>
              </w:rPr>
              <w:t>(NOTE</w:t>
            </w:r>
            <w:r w:rsidR="008D0E0E" w:rsidRPr="000702BF">
              <w:rPr>
                <w:lang w:eastAsia="zh-CN"/>
              </w:rPr>
              <w:t xml:space="preserve"> </w:t>
            </w:r>
            <w:r w:rsidRPr="000702BF">
              <w:rPr>
                <w:lang w:eastAsia="zh-CN"/>
              </w:rPr>
              <w:t>2,</w:t>
            </w:r>
            <w:r w:rsidR="008D0E0E" w:rsidRPr="000702BF">
              <w:rPr>
                <w:lang w:eastAsia="zh-CN"/>
              </w:rPr>
              <w:t xml:space="preserve"> </w:t>
            </w:r>
            <w:r w:rsidRPr="000702BF">
              <w:rPr>
                <w:lang w:eastAsia="zh-CN"/>
              </w:rPr>
              <w:t>3)</w:t>
            </w:r>
          </w:p>
        </w:tc>
        <w:tc>
          <w:tcPr>
            <w:tcW w:w="1903" w:type="pct"/>
            <w:gridSpan w:val="3"/>
            <w:shd w:val="clear" w:color="auto" w:fill="auto"/>
            <w:vAlign w:val="center"/>
          </w:tcPr>
          <w:p w14:paraId="0A08D3A3" w14:textId="41A81C3E" w:rsidR="001E28C0" w:rsidRPr="000702BF" w:rsidRDefault="001E28C0" w:rsidP="000702BF">
            <w:pPr>
              <w:pStyle w:val="TAH"/>
              <w:keepNext w:val="0"/>
              <w:keepLines w:val="0"/>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1E28C0" w:rsidRPr="000702BF" w14:paraId="63365D36" w14:textId="77777777" w:rsidTr="00201225">
        <w:trPr>
          <w:cantSplit/>
          <w:jc w:val="center"/>
        </w:trPr>
        <w:tc>
          <w:tcPr>
            <w:tcW w:w="335" w:type="pct"/>
            <w:vMerge/>
            <w:shd w:val="clear" w:color="auto" w:fill="auto"/>
            <w:tcMar>
              <w:left w:w="57" w:type="dxa"/>
              <w:right w:w="57" w:type="dxa"/>
            </w:tcMar>
            <w:vAlign w:val="center"/>
          </w:tcPr>
          <w:p w14:paraId="4D85B28C" w14:textId="77777777" w:rsidR="001E28C0" w:rsidRPr="000702BF" w:rsidRDefault="001E28C0" w:rsidP="000702BF">
            <w:pPr>
              <w:pStyle w:val="TAH"/>
              <w:keepNext w:val="0"/>
              <w:keepLines w:val="0"/>
              <w:rPr>
                <w:lang w:eastAsia="zh-CN"/>
              </w:rPr>
            </w:pPr>
          </w:p>
        </w:tc>
        <w:tc>
          <w:tcPr>
            <w:tcW w:w="427" w:type="pct"/>
            <w:vMerge/>
            <w:shd w:val="clear" w:color="auto" w:fill="auto"/>
            <w:tcMar>
              <w:left w:w="57" w:type="dxa"/>
              <w:right w:w="57" w:type="dxa"/>
            </w:tcMar>
            <w:vAlign w:val="center"/>
          </w:tcPr>
          <w:p w14:paraId="1D1F8BF7" w14:textId="77777777" w:rsidR="001E28C0" w:rsidRPr="000702BF" w:rsidRDefault="001E28C0" w:rsidP="000702BF">
            <w:pPr>
              <w:pStyle w:val="TAH"/>
              <w:keepNext w:val="0"/>
              <w:keepLines w:val="0"/>
            </w:pPr>
          </w:p>
        </w:tc>
        <w:tc>
          <w:tcPr>
            <w:tcW w:w="425" w:type="pct"/>
            <w:vMerge/>
            <w:shd w:val="clear" w:color="auto" w:fill="auto"/>
            <w:tcMar>
              <w:left w:w="57" w:type="dxa"/>
              <w:right w:w="57" w:type="dxa"/>
            </w:tcMar>
            <w:vAlign w:val="center"/>
          </w:tcPr>
          <w:p w14:paraId="5E4933CF" w14:textId="77777777" w:rsidR="001E28C0" w:rsidRPr="000702BF" w:rsidRDefault="001E28C0" w:rsidP="000702BF">
            <w:pPr>
              <w:pStyle w:val="TAH"/>
              <w:keepNext w:val="0"/>
              <w:keepLines w:val="0"/>
            </w:pPr>
          </w:p>
        </w:tc>
        <w:tc>
          <w:tcPr>
            <w:tcW w:w="399" w:type="pct"/>
            <w:vMerge/>
            <w:shd w:val="clear" w:color="auto" w:fill="auto"/>
            <w:tcMar>
              <w:left w:w="57" w:type="dxa"/>
              <w:right w:w="57" w:type="dxa"/>
            </w:tcMar>
            <w:vAlign w:val="center"/>
          </w:tcPr>
          <w:p w14:paraId="39556511" w14:textId="77777777" w:rsidR="001E28C0" w:rsidRPr="000702BF" w:rsidRDefault="001E28C0" w:rsidP="000702BF">
            <w:pPr>
              <w:pStyle w:val="TAH"/>
              <w:keepNext w:val="0"/>
              <w:keepLines w:val="0"/>
            </w:pPr>
          </w:p>
        </w:tc>
        <w:tc>
          <w:tcPr>
            <w:tcW w:w="728" w:type="pct"/>
            <w:vMerge/>
            <w:shd w:val="clear" w:color="auto" w:fill="auto"/>
            <w:tcMar>
              <w:left w:w="57" w:type="dxa"/>
              <w:right w:w="57" w:type="dxa"/>
            </w:tcMar>
            <w:vAlign w:val="center"/>
          </w:tcPr>
          <w:p w14:paraId="1C1300FD" w14:textId="77777777" w:rsidR="001E28C0" w:rsidRPr="000702BF" w:rsidRDefault="001E28C0" w:rsidP="000702BF">
            <w:pPr>
              <w:pStyle w:val="TAH"/>
              <w:keepNext w:val="0"/>
              <w:keepLines w:val="0"/>
            </w:pPr>
          </w:p>
        </w:tc>
        <w:tc>
          <w:tcPr>
            <w:tcW w:w="783" w:type="pct"/>
            <w:gridSpan w:val="2"/>
            <w:vMerge/>
            <w:shd w:val="clear" w:color="auto" w:fill="auto"/>
            <w:vAlign w:val="center"/>
          </w:tcPr>
          <w:p w14:paraId="2019AC26" w14:textId="77777777" w:rsidR="001E28C0" w:rsidRPr="000702BF" w:rsidRDefault="001E28C0" w:rsidP="000702BF">
            <w:pPr>
              <w:pStyle w:val="TAH"/>
              <w:keepNext w:val="0"/>
              <w:keepLines w:val="0"/>
              <w:rPr>
                <w:lang w:eastAsia="zh-CN"/>
              </w:rPr>
            </w:pPr>
          </w:p>
        </w:tc>
        <w:tc>
          <w:tcPr>
            <w:tcW w:w="775" w:type="pct"/>
            <w:shd w:val="clear" w:color="auto" w:fill="auto"/>
            <w:vAlign w:val="center"/>
          </w:tcPr>
          <w:p w14:paraId="13EDF72A" w14:textId="490832E1" w:rsidR="001E28C0" w:rsidRPr="000702BF" w:rsidRDefault="001E28C0" w:rsidP="000702BF">
            <w:pPr>
              <w:pStyle w:val="TAH"/>
              <w:keepNext w:val="0"/>
              <w:keepLines w:val="0"/>
              <w:rPr>
                <w:lang w:eastAsia="zh-CN"/>
              </w:rPr>
            </w:pPr>
            <w:r w:rsidRPr="000702BF">
              <w:rPr>
                <w:lang w:eastAsia="zh-CN"/>
              </w:rPr>
              <w:t>Region</w:t>
            </w:r>
            <w:r w:rsidR="008D0E0E" w:rsidRPr="000702BF">
              <w:rPr>
                <w:lang w:eastAsia="zh-CN"/>
              </w:rPr>
              <w:t xml:space="preserve"> </w:t>
            </w:r>
            <w:r w:rsidRPr="000702BF">
              <w:rPr>
                <w:lang w:eastAsia="zh-CN"/>
              </w:rPr>
              <w:t>A</w:t>
            </w:r>
          </w:p>
        </w:tc>
        <w:tc>
          <w:tcPr>
            <w:tcW w:w="531" w:type="pct"/>
            <w:shd w:val="clear" w:color="auto" w:fill="auto"/>
            <w:vAlign w:val="center"/>
          </w:tcPr>
          <w:p w14:paraId="2B2FB311" w14:textId="17E70330" w:rsidR="001E28C0" w:rsidRPr="000702BF" w:rsidRDefault="001E28C0" w:rsidP="000702BF">
            <w:pPr>
              <w:pStyle w:val="TAH"/>
              <w:keepNext w:val="0"/>
              <w:keepLines w:val="0"/>
              <w:rPr>
                <w:lang w:eastAsia="zh-CN"/>
              </w:rPr>
            </w:pPr>
            <w:r w:rsidRPr="000702BF">
              <w:rPr>
                <w:lang w:eastAsia="zh-CN"/>
              </w:rPr>
              <w:t>Region</w:t>
            </w:r>
            <w:r w:rsidR="008D0E0E" w:rsidRPr="000702BF">
              <w:rPr>
                <w:lang w:eastAsia="zh-CN"/>
              </w:rPr>
              <w:t xml:space="preserve"> </w:t>
            </w:r>
            <w:r w:rsidRPr="000702BF">
              <w:rPr>
                <w:lang w:eastAsia="zh-CN"/>
              </w:rPr>
              <w:t>B</w:t>
            </w:r>
          </w:p>
        </w:tc>
        <w:tc>
          <w:tcPr>
            <w:tcW w:w="597" w:type="pct"/>
            <w:shd w:val="clear" w:color="auto" w:fill="auto"/>
            <w:vAlign w:val="center"/>
          </w:tcPr>
          <w:p w14:paraId="5FF55E7A" w14:textId="778BC721" w:rsidR="001E28C0" w:rsidRPr="000702BF" w:rsidRDefault="001E28C0" w:rsidP="000702BF">
            <w:pPr>
              <w:pStyle w:val="TAH"/>
              <w:keepNext w:val="0"/>
              <w:keepLines w:val="0"/>
              <w:rPr>
                <w:lang w:eastAsia="zh-CN"/>
              </w:rPr>
            </w:pPr>
            <w:r w:rsidRPr="000702BF">
              <w:rPr>
                <w:lang w:eastAsia="zh-CN"/>
              </w:rPr>
              <w:t>Region</w:t>
            </w:r>
            <w:r w:rsidR="008D0E0E" w:rsidRPr="000702BF">
              <w:rPr>
                <w:lang w:eastAsia="zh-CN"/>
              </w:rPr>
              <w:t xml:space="preserve"> </w:t>
            </w:r>
            <w:r w:rsidRPr="000702BF">
              <w:rPr>
                <w:lang w:eastAsia="zh-CN"/>
              </w:rPr>
              <w:t>C</w:t>
            </w:r>
          </w:p>
        </w:tc>
      </w:tr>
      <w:tr w:rsidR="001E28C0" w:rsidRPr="000702BF" w14:paraId="63044BA8" w14:textId="77777777" w:rsidTr="00201225">
        <w:trPr>
          <w:cantSplit/>
          <w:jc w:val="center"/>
        </w:trPr>
        <w:tc>
          <w:tcPr>
            <w:tcW w:w="335" w:type="pct"/>
            <w:shd w:val="clear" w:color="auto" w:fill="auto"/>
            <w:tcMar>
              <w:left w:w="45" w:type="dxa"/>
              <w:right w:w="45" w:type="dxa"/>
            </w:tcMar>
            <w:vAlign w:val="center"/>
          </w:tcPr>
          <w:p w14:paraId="37A2DA3A" w14:textId="77777777" w:rsidR="001E28C0" w:rsidRPr="000702BF" w:rsidRDefault="001E28C0" w:rsidP="000702BF">
            <w:pPr>
              <w:pStyle w:val="TAC"/>
              <w:keepNext w:val="0"/>
              <w:keepLines w:val="0"/>
              <w:rPr>
                <w:rFonts w:eastAsia="SimSun"/>
              </w:rPr>
            </w:pPr>
            <w:r w:rsidRPr="000702BF">
              <w:rPr>
                <w:rFonts w:eastAsia="SimSun"/>
              </w:rPr>
              <w:t>1</w:t>
            </w:r>
          </w:p>
        </w:tc>
        <w:tc>
          <w:tcPr>
            <w:tcW w:w="427" w:type="pct"/>
            <w:shd w:val="clear" w:color="auto" w:fill="auto"/>
            <w:tcMar>
              <w:left w:w="45" w:type="dxa"/>
              <w:right w:w="45" w:type="dxa"/>
            </w:tcMar>
            <w:vAlign w:val="center"/>
          </w:tcPr>
          <w:p w14:paraId="7D9AB557" w14:textId="39581378" w:rsidR="001E28C0" w:rsidRPr="000702BF" w:rsidRDefault="001E28C0" w:rsidP="000702BF">
            <w:pPr>
              <w:pStyle w:val="TAC"/>
              <w:keepNext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vAlign w:val="center"/>
          </w:tcPr>
          <w:p w14:paraId="332BB561"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2EDA1DEF"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val="restart"/>
            <w:tcBorders>
              <w:top w:val="nil"/>
            </w:tcBorders>
            <w:shd w:val="clear" w:color="auto" w:fill="auto"/>
            <w:tcMar>
              <w:left w:w="45" w:type="dxa"/>
              <w:right w:w="45" w:type="dxa"/>
            </w:tcMar>
            <w:vAlign w:val="center"/>
          </w:tcPr>
          <w:p w14:paraId="00BB2F8C" w14:textId="77777777" w:rsidR="001E28C0" w:rsidRPr="000702BF" w:rsidRDefault="001E28C0" w:rsidP="000702BF">
            <w:pPr>
              <w:pStyle w:val="TAC"/>
              <w:keepNext w:val="0"/>
              <w:rPr>
                <w:rFonts w:eastAsia="SimSun"/>
              </w:rPr>
            </w:pPr>
          </w:p>
          <w:p w14:paraId="281BB98B" w14:textId="77777777" w:rsidR="001E28C0" w:rsidRPr="000702BF" w:rsidRDefault="001E28C0" w:rsidP="000702BF">
            <w:pPr>
              <w:pStyle w:val="TAC"/>
              <w:keepNext w:val="0"/>
              <w:rPr>
                <w:rFonts w:eastAsia="SimSun"/>
              </w:rPr>
            </w:pPr>
          </w:p>
          <w:p w14:paraId="4AA9DF5D" w14:textId="77777777" w:rsidR="001E28C0" w:rsidRPr="000702BF" w:rsidRDefault="001E28C0" w:rsidP="000702BF">
            <w:pPr>
              <w:pStyle w:val="TAC"/>
              <w:keepNext w:val="0"/>
              <w:rPr>
                <w:rFonts w:eastAsia="SimSun"/>
              </w:rPr>
            </w:pPr>
          </w:p>
          <w:p w14:paraId="71EADE44" w14:textId="77777777" w:rsidR="001E28C0" w:rsidRPr="000702BF" w:rsidRDefault="001E28C0" w:rsidP="000702BF">
            <w:pPr>
              <w:pStyle w:val="TAC"/>
              <w:keepNext w:val="0"/>
              <w:rPr>
                <w:rFonts w:eastAsia="SimSun"/>
              </w:rPr>
            </w:pPr>
          </w:p>
          <w:p w14:paraId="5A5DD960" w14:textId="77777777" w:rsidR="001E28C0" w:rsidRPr="000702BF" w:rsidRDefault="001E28C0" w:rsidP="000702BF">
            <w:pPr>
              <w:pStyle w:val="TAC"/>
              <w:keepNext w:val="0"/>
              <w:rPr>
                <w:rFonts w:eastAsia="SimSun"/>
              </w:rPr>
            </w:pPr>
          </w:p>
          <w:p w14:paraId="5D692FAF" w14:textId="77777777" w:rsidR="001E28C0" w:rsidRPr="000702BF" w:rsidRDefault="001E28C0" w:rsidP="000702BF">
            <w:pPr>
              <w:pStyle w:val="TAC"/>
              <w:keepNext w:val="0"/>
              <w:rPr>
                <w:rFonts w:eastAsia="SimSun"/>
              </w:rPr>
            </w:pPr>
          </w:p>
          <w:p w14:paraId="2757376C" w14:textId="276DF80B" w:rsidR="001E28C0" w:rsidRPr="000702BF" w:rsidRDefault="001E28C0" w:rsidP="000702BF">
            <w:pPr>
              <w:pStyle w:val="TAC"/>
              <w:keepNext w:val="0"/>
              <w:keepLines w:val="0"/>
              <w:rPr>
                <w:rFonts w:eastAsia="SimSun"/>
              </w:rPr>
            </w:pPr>
            <w:r w:rsidRPr="000702BF">
              <w:rPr>
                <w:rFonts w:eastAsia="SimSun"/>
              </w:rPr>
              <w:lastRenderedPageBreak/>
              <w:t>N/A</w:t>
            </w:r>
            <w:r w:rsidR="008D0E0E" w:rsidRPr="000702BF">
              <w:rPr>
                <w:rFonts w:eastAsia="SimSun"/>
              </w:rPr>
              <w:t xml:space="preserve"> </w:t>
            </w:r>
            <w:r w:rsidRPr="000702BF">
              <w:rPr>
                <w:rFonts w:eastAsia="SimSun"/>
              </w:rPr>
              <w:t>for</w:t>
            </w:r>
            <w:r w:rsidR="008D0E0E" w:rsidRPr="000702BF">
              <w:rPr>
                <w:rFonts w:eastAsia="SimSun"/>
              </w:rPr>
              <w:t xml:space="preserve"> </w:t>
            </w:r>
            <w:r w:rsidRPr="000702BF">
              <w:rPr>
                <w:rFonts w:eastAsia="SimSun"/>
              </w:rPr>
              <w:t>A-MPR</w:t>
            </w:r>
            <w:r w:rsidR="008D0E0E" w:rsidRPr="000702BF">
              <w:rPr>
                <w:rFonts w:eastAsia="SimSun"/>
              </w:rPr>
              <w:t xml:space="preserve"> </w:t>
            </w:r>
            <w:r w:rsidRPr="000702BF">
              <w:rPr>
                <w:rFonts w:eastAsia="SimSun"/>
              </w:rPr>
              <w:t>testing</w:t>
            </w:r>
          </w:p>
        </w:tc>
        <w:tc>
          <w:tcPr>
            <w:tcW w:w="214" w:type="pct"/>
            <w:vMerge w:val="restart"/>
            <w:shd w:val="clear" w:color="auto" w:fill="auto"/>
            <w:textDirection w:val="btLr"/>
            <w:vAlign w:val="center"/>
          </w:tcPr>
          <w:p w14:paraId="57F604D2" w14:textId="38158726" w:rsidR="001E28C0" w:rsidRPr="000702BF" w:rsidRDefault="001E28C0" w:rsidP="000702BF">
            <w:pPr>
              <w:pStyle w:val="TAC"/>
              <w:keepNext w:val="0"/>
              <w:keepLines w:val="0"/>
              <w:ind w:left="113" w:right="113"/>
              <w:rPr>
                <w:rFonts w:eastAsia="SimSun"/>
              </w:rPr>
            </w:pPr>
            <w:bookmarkStart w:id="706" w:name="_MCCTEMPBM_CRPT44170007___2"/>
            <w:r w:rsidRPr="000702BF">
              <w:rPr>
                <w:rFonts w:eastAsia="SimSun"/>
              </w:rPr>
              <w:lastRenderedPageBreak/>
              <w:t>DFT-s</w:t>
            </w:r>
            <w:r w:rsidR="008D0E0E" w:rsidRPr="000702BF">
              <w:rPr>
                <w:rFonts w:eastAsia="SimSun"/>
              </w:rPr>
              <w:t xml:space="preserve"> </w:t>
            </w:r>
            <w:r w:rsidRPr="000702BF">
              <w:rPr>
                <w:rFonts w:eastAsia="SimSun"/>
              </w:rPr>
              <w:t>OFDM</w:t>
            </w:r>
            <w:r w:rsidR="008D0E0E" w:rsidRPr="000702BF">
              <w:rPr>
                <w:rFonts w:eastAsia="SimSun"/>
              </w:rPr>
              <w:t xml:space="preserve"> </w:t>
            </w:r>
            <w:bookmarkEnd w:id="706"/>
          </w:p>
        </w:tc>
        <w:tc>
          <w:tcPr>
            <w:tcW w:w="569" w:type="pct"/>
            <w:shd w:val="clear" w:color="auto" w:fill="auto"/>
            <w:tcMar>
              <w:left w:w="45" w:type="dxa"/>
              <w:right w:w="45" w:type="dxa"/>
            </w:tcMar>
            <w:vAlign w:val="center"/>
          </w:tcPr>
          <w:p w14:paraId="1423DD49" w14:textId="140D9AD8"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3EECE9B3"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21CE4A00"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01F9B0E7"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17E1ACA5" w14:textId="77777777" w:rsidTr="00201225">
        <w:trPr>
          <w:cantSplit/>
          <w:jc w:val="center"/>
        </w:trPr>
        <w:tc>
          <w:tcPr>
            <w:tcW w:w="335" w:type="pct"/>
            <w:shd w:val="clear" w:color="auto" w:fill="auto"/>
            <w:tcMar>
              <w:left w:w="45" w:type="dxa"/>
              <w:right w:w="45" w:type="dxa"/>
            </w:tcMar>
            <w:vAlign w:val="center"/>
          </w:tcPr>
          <w:p w14:paraId="36D75FA6" w14:textId="77777777" w:rsidR="001E28C0" w:rsidRPr="000702BF" w:rsidRDefault="001E28C0" w:rsidP="000702BF">
            <w:pPr>
              <w:pStyle w:val="TAC"/>
              <w:keepNext w:val="0"/>
              <w:keepLines w:val="0"/>
              <w:rPr>
                <w:rFonts w:eastAsia="SimSun"/>
              </w:rPr>
            </w:pPr>
            <w:r w:rsidRPr="000702BF">
              <w:rPr>
                <w:rFonts w:eastAsia="SimSun"/>
              </w:rPr>
              <w:t>2</w:t>
            </w:r>
          </w:p>
        </w:tc>
        <w:tc>
          <w:tcPr>
            <w:tcW w:w="427" w:type="pct"/>
            <w:shd w:val="clear" w:color="auto" w:fill="auto"/>
            <w:tcMar>
              <w:left w:w="45" w:type="dxa"/>
              <w:right w:w="45" w:type="dxa"/>
            </w:tcMar>
            <w:vAlign w:val="center"/>
          </w:tcPr>
          <w:p w14:paraId="7F7D3832" w14:textId="02EFBE4F"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01E1CEA7"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4EC19324"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336A7F1"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12D5AD8F"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A6FF4BB"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240C831A"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0F0E35C5"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2F317852"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156CB736" w14:textId="77777777" w:rsidTr="00201225">
        <w:trPr>
          <w:cantSplit/>
          <w:jc w:val="center"/>
        </w:trPr>
        <w:tc>
          <w:tcPr>
            <w:tcW w:w="335" w:type="pct"/>
            <w:shd w:val="clear" w:color="auto" w:fill="auto"/>
            <w:tcMar>
              <w:left w:w="45" w:type="dxa"/>
              <w:right w:w="45" w:type="dxa"/>
            </w:tcMar>
            <w:vAlign w:val="center"/>
          </w:tcPr>
          <w:p w14:paraId="47A8FB06" w14:textId="77777777" w:rsidR="001E28C0" w:rsidRPr="000702BF" w:rsidRDefault="001E28C0" w:rsidP="000702BF">
            <w:pPr>
              <w:pStyle w:val="TAC"/>
              <w:keepNext w:val="0"/>
              <w:keepLines w:val="0"/>
              <w:rPr>
                <w:rFonts w:eastAsia="SimSun"/>
              </w:rPr>
            </w:pPr>
            <w:r w:rsidRPr="000702BF">
              <w:rPr>
                <w:rFonts w:eastAsia="SimSun"/>
              </w:rPr>
              <w:t>3</w:t>
            </w:r>
          </w:p>
        </w:tc>
        <w:tc>
          <w:tcPr>
            <w:tcW w:w="427" w:type="pct"/>
            <w:shd w:val="clear" w:color="auto" w:fill="auto"/>
            <w:tcMar>
              <w:left w:w="45" w:type="dxa"/>
              <w:right w:w="45" w:type="dxa"/>
            </w:tcMar>
            <w:vAlign w:val="center"/>
          </w:tcPr>
          <w:p w14:paraId="38B30127" w14:textId="42649CC3"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46400531"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21140258"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7AA9FC5"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07C00C15"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D9C27FD" w14:textId="5A848BF0"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AB7151D"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7CB1CB47"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4BD06983"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0DFE4C98" w14:textId="77777777" w:rsidTr="00201225">
        <w:trPr>
          <w:cantSplit/>
          <w:jc w:val="center"/>
        </w:trPr>
        <w:tc>
          <w:tcPr>
            <w:tcW w:w="335" w:type="pct"/>
            <w:shd w:val="clear" w:color="auto" w:fill="auto"/>
            <w:tcMar>
              <w:left w:w="45" w:type="dxa"/>
              <w:right w:w="45" w:type="dxa"/>
            </w:tcMar>
            <w:vAlign w:val="center"/>
          </w:tcPr>
          <w:p w14:paraId="06BD4652" w14:textId="77777777" w:rsidR="001E28C0" w:rsidRPr="000702BF" w:rsidRDefault="001E28C0" w:rsidP="000702BF">
            <w:pPr>
              <w:pStyle w:val="TAC"/>
              <w:keepNext w:val="0"/>
              <w:keepLines w:val="0"/>
              <w:rPr>
                <w:rFonts w:eastAsia="SimSun"/>
              </w:rPr>
            </w:pPr>
            <w:r w:rsidRPr="000702BF">
              <w:rPr>
                <w:rFonts w:eastAsia="SimSun"/>
              </w:rPr>
              <w:t>4</w:t>
            </w:r>
          </w:p>
        </w:tc>
        <w:tc>
          <w:tcPr>
            <w:tcW w:w="427" w:type="pct"/>
            <w:shd w:val="clear" w:color="auto" w:fill="auto"/>
            <w:tcMar>
              <w:left w:w="45" w:type="dxa"/>
              <w:right w:w="45" w:type="dxa"/>
            </w:tcMar>
            <w:vAlign w:val="center"/>
          </w:tcPr>
          <w:p w14:paraId="263F7801" w14:textId="28DECA4C"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6BEB8B63"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464F4AAD"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AF0B679"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2F9521D1"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073F0B19" w14:textId="5F17F057"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8996C17"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50D47610"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01C21723"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4BDF39D8" w14:textId="77777777" w:rsidTr="00201225">
        <w:trPr>
          <w:cantSplit/>
          <w:jc w:val="center"/>
        </w:trPr>
        <w:tc>
          <w:tcPr>
            <w:tcW w:w="335" w:type="pct"/>
            <w:shd w:val="clear" w:color="auto" w:fill="auto"/>
            <w:tcMar>
              <w:left w:w="45" w:type="dxa"/>
              <w:right w:w="45" w:type="dxa"/>
            </w:tcMar>
            <w:vAlign w:val="center"/>
          </w:tcPr>
          <w:p w14:paraId="6FCD2382" w14:textId="77777777" w:rsidR="001E28C0" w:rsidRPr="000702BF" w:rsidRDefault="001E28C0" w:rsidP="000702BF">
            <w:pPr>
              <w:pStyle w:val="TAC"/>
              <w:keepNext w:val="0"/>
              <w:keepLines w:val="0"/>
              <w:rPr>
                <w:rFonts w:eastAsia="SimSun"/>
              </w:rPr>
            </w:pPr>
            <w:r w:rsidRPr="000702BF">
              <w:rPr>
                <w:rFonts w:eastAsia="SimSun"/>
              </w:rPr>
              <w:t>5</w:t>
            </w:r>
          </w:p>
        </w:tc>
        <w:tc>
          <w:tcPr>
            <w:tcW w:w="427" w:type="pct"/>
            <w:shd w:val="clear" w:color="auto" w:fill="auto"/>
            <w:tcMar>
              <w:left w:w="45" w:type="dxa"/>
              <w:right w:w="45" w:type="dxa"/>
            </w:tcMar>
            <w:vAlign w:val="center"/>
          </w:tcPr>
          <w:p w14:paraId="2BD81D3A" w14:textId="06038DD8"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1CE5FC3C"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3E0A4C2F"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C197E5E"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6911A713"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5437651" w14:textId="3232A294"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81EE946"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04E81932"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571B42D1"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217D75DD" w14:textId="77777777" w:rsidTr="00201225">
        <w:trPr>
          <w:cantSplit/>
          <w:jc w:val="center"/>
        </w:trPr>
        <w:tc>
          <w:tcPr>
            <w:tcW w:w="335" w:type="pct"/>
            <w:shd w:val="clear" w:color="auto" w:fill="auto"/>
            <w:tcMar>
              <w:left w:w="45" w:type="dxa"/>
              <w:right w:w="45" w:type="dxa"/>
            </w:tcMar>
            <w:vAlign w:val="center"/>
          </w:tcPr>
          <w:p w14:paraId="4DBAFF37" w14:textId="77777777" w:rsidR="001E28C0" w:rsidRPr="000702BF" w:rsidRDefault="001E28C0" w:rsidP="000702BF">
            <w:pPr>
              <w:pStyle w:val="TAC"/>
              <w:keepNext w:val="0"/>
              <w:keepLines w:val="0"/>
              <w:rPr>
                <w:rFonts w:eastAsia="SimSun"/>
              </w:rPr>
            </w:pPr>
            <w:r w:rsidRPr="000702BF">
              <w:rPr>
                <w:rFonts w:eastAsia="SimSun"/>
              </w:rPr>
              <w:lastRenderedPageBreak/>
              <w:t>6</w:t>
            </w:r>
          </w:p>
        </w:tc>
        <w:tc>
          <w:tcPr>
            <w:tcW w:w="427" w:type="pct"/>
            <w:shd w:val="clear" w:color="auto" w:fill="auto"/>
            <w:tcMar>
              <w:left w:w="45" w:type="dxa"/>
              <w:right w:w="45" w:type="dxa"/>
            </w:tcMar>
            <w:vAlign w:val="center"/>
          </w:tcPr>
          <w:p w14:paraId="19DDC277" w14:textId="51654ED7"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6B7A0EC4"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4495769B"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4F3E676"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0BDD01A8"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389533C4" w14:textId="4FF88EDF"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4EEFC6B6"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5FA70C28"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268A44C8"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35D15B02" w14:textId="77777777" w:rsidTr="00201225">
        <w:trPr>
          <w:cantSplit/>
          <w:jc w:val="center"/>
        </w:trPr>
        <w:tc>
          <w:tcPr>
            <w:tcW w:w="335" w:type="pct"/>
            <w:shd w:val="clear" w:color="auto" w:fill="auto"/>
            <w:tcMar>
              <w:left w:w="45" w:type="dxa"/>
              <w:right w:w="45" w:type="dxa"/>
            </w:tcMar>
            <w:vAlign w:val="center"/>
          </w:tcPr>
          <w:p w14:paraId="651F6484" w14:textId="77777777" w:rsidR="001E28C0" w:rsidRPr="000702BF" w:rsidRDefault="001E28C0" w:rsidP="000702BF">
            <w:pPr>
              <w:pStyle w:val="TAC"/>
              <w:keepNext w:val="0"/>
              <w:keepLines w:val="0"/>
              <w:rPr>
                <w:rFonts w:eastAsia="SimSun"/>
              </w:rPr>
            </w:pPr>
            <w:r w:rsidRPr="000702BF">
              <w:rPr>
                <w:rFonts w:eastAsia="SimSun"/>
              </w:rPr>
              <w:t>7</w:t>
            </w:r>
          </w:p>
        </w:tc>
        <w:tc>
          <w:tcPr>
            <w:tcW w:w="427" w:type="pct"/>
            <w:shd w:val="clear" w:color="auto" w:fill="auto"/>
            <w:tcMar>
              <w:left w:w="45" w:type="dxa"/>
              <w:right w:w="45" w:type="dxa"/>
            </w:tcMar>
            <w:vAlign w:val="center"/>
          </w:tcPr>
          <w:p w14:paraId="006015DE" w14:textId="368E70DD"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01338712"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30D17178"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DFAC5B8"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4880210C"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7680B747"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43040A8A"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0D1531C5"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0122F9AF"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6AEFFF24" w14:textId="77777777" w:rsidTr="00201225">
        <w:trPr>
          <w:cantSplit/>
          <w:jc w:val="center"/>
        </w:trPr>
        <w:tc>
          <w:tcPr>
            <w:tcW w:w="335" w:type="pct"/>
            <w:shd w:val="clear" w:color="auto" w:fill="auto"/>
            <w:tcMar>
              <w:left w:w="45" w:type="dxa"/>
              <w:right w:w="45" w:type="dxa"/>
            </w:tcMar>
            <w:vAlign w:val="center"/>
          </w:tcPr>
          <w:p w14:paraId="3B9D2A8E" w14:textId="77777777" w:rsidR="001E28C0" w:rsidRPr="000702BF" w:rsidRDefault="001E28C0" w:rsidP="000702BF">
            <w:pPr>
              <w:pStyle w:val="TAC"/>
              <w:keepNext w:val="0"/>
              <w:keepLines w:val="0"/>
              <w:rPr>
                <w:rFonts w:eastAsia="SimSun"/>
              </w:rPr>
            </w:pPr>
            <w:r w:rsidRPr="000702BF">
              <w:rPr>
                <w:rFonts w:eastAsia="SimSun"/>
              </w:rPr>
              <w:t>8</w:t>
            </w:r>
          </w:p>
        </w:tc>
        <w:tc>
          <w:tcPr>
            <w:tcW w:w="427" w:type="pct"/>
            <w:shd w:val="clear" w:color="auto" w:fill="auto"/>
            <w:tcMar>
              <w:left w:w="45" w:type="dxa"/>
              <w:right w:w="45" w:type="dxa"/>
            </w:tcMar>
            <w:vAlign w:val="center"/>
          </w:tcPr>
          <w:p w14:paraId="17764BD3" w14:textId="118C9133"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3047A702"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47DECAE6"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91AA4DB"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1E335474"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323BB963" w14:textId="18BAF038"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843DD3D"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1E8B3192"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5CF981A8"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1BE61F15" w14:textId="77777777" w:rsidTr="00201225">
        <w:trPr>
          <w:cantSplit/>
          <w:jc w:val="center"/>
        </w:trPr>
        <w:tc>
          <w:tcPr>
            <w:tcW w:w="335" w:type="pct"/>
            <w:shd w:val="clear" w:color="auto" w:fill="auto"/>
            <w:tcMar>
              <w:left w:w="45" w:type="dxa"/>
              <w:right w:w="45" w:type="dxa"/>
            </w:tcMar>
            <w:vAlign w:val="center"/>
          </w:tcPr>
          <w:p w14:paraId="141C049D" w14:textId="77777777" w:rsidR="001E28C0" w:rsidRPr="000702BF" w:rsidRDefault="001E28C0" w:rsidP="000702BF">
            <w:pPr>
              <w:pStyle w:val="TAC"/>
              <w:keepNext w:val="0"/>
              <w:keepLines w:val="0"/>
              <w:rPr>
                <w:rFonts w:eastAsia="SimSun"/>
              </w:rPr>
            </w:pPr>
            <w:r w:rsidRPr="000702BF">
              <w:rPr>
                <w:rFonts w:eastAsia="SimSun"/>
              </w:rPr>
              <w:t>9</w:t>
            </w:r>
          </w:p>
        </w:tc>
        <w:tc>
          <w:tcPr>
            <w:tcW w:w="427" w:type="pct"/>
            <w:shd w:val="clear" w:color="auto" w:fill="auto"/>
            <w:tcMar>
              <w:left w:w="45" w:type="dxa"/>
              <w:right w:w="45" w:type="dxa"/>
            </w:tcMar>
            <w:vAlign w:val="center"/>
          </w:tcPr>
          <w:p w14:paraId="11E9AA51" w14:textId="58AB0CDF"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4C37B081"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0F7B1EDB"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15B70CF"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2C035FFC"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18861586" w14:textId="144111EB"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AF485E3"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41C1539B"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30B14663"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32093285" w14:textId="77777777" w:rsidTr="00201225">
        <w:trPr>
          <w:cantSplit/>
          <w:jc w:val="center"/>
        </w:trPr>
        <w:tc>
          <w:tcPr>
            <w:tcW w:w="335" w:type="pct"/>
            <w:shd w:val="clear" w:color="auto" w:fill="auto"/>
            <w:tcMar>
              <w:left w:w="45" w:type="dxa"/>
              <w:right w:w="45" w:type="dxa"/>
            </w:tcMar>
            <w:vAlign w:val="center"/>
          </w:tcPr>
          <w:p w14:paraId="6643174F" w14:textId="77777777" w:rsidR="001E28C0" w:rsidRPr="000702BF" w:rsidRDefault="001E28C0" w:rsidP="000702BF">
            <w:pPr>
              <w:pStyle w:val="TAC"/>
              <w:keepNext w:val="0"/>
              <w:keepLines w:val="0"/>
              <w:rPr>
                <w:rFonts w:eastAsia="SimSun"/>
              </w:rPr>
            </w:pPr>
            <w:r w:rsidRPr="000702BF">
              <w:rPr>
                <w:rFonts w:eastAsia="SimSun"/>
              </w:rPr>
              <w:t>10</w:t>
            </w:r>
          </w:p>
        </w:tc>
        <w:tc>
          <w:tcPr>
            <w:tcW w:w="427" w:type="pct"/>
            <w:shd w:val="clear" w:color="auto" w:fill="auto"/>
            <w:tcMar>
              <w:left w:w="45" w:type="dxa"/>
              <w:right w:w="45" w:type="dxa"/>
            </w:tcMar>
            <w:vAlign w:val="center"/>
          </w:tcPr>
          <w:p w14:paraId="36E211C2" w14:textId="35199B75"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9D01413"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5E9ED326"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E174621" w14:textId="77777777" w:rsidR="001E28C0" w:rsidRPr="000702BF" w:rsidRDefault="001E28C0" w:rsidP="000702BF">
            <w:pPr>
              <w:pStyle w:val="TAC"/>
              <w:keepNext w:val="0"/>
              <w:keepLines w:val="0"/>
              <w:rPr>
                <w:rFonts w:eastAsia="SimSun"/>
              </w:rPr>
            </w:pPr>
          </w:p>
        </w:tc>
        <w:tc>
          <w:tcPr>
            <w:tcW w:w="214" w:type="pct"/>
            <w:vMerge/>
            <w:shd w:val="clear" w:color="auto" w:fill="auto"/>
            <w:textDirection w:val="btLr"/>
            <w:vAlign w:val="center"/>
          </w:tcPr>
          <w:p w14:paraId="2DEA13FD"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080DAD00" w14:textId="373F99A7"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FB2958C"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511FC658"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4B08F76F"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5E4682A4" w14:textId="77777777" w:rsidTr="00201225">
        <w:trPr>
          <w:cantSplit/>
          <w:jc w:val="center"/>
        </w:trPr>
        <w:tc>
          <w:tcPr>
            <w:tcW w:w="335" w:type="pct"/>
            <w:shd w:val="clear" w:color="auto" w:fill="auto"/>
            <w:tcMar>
              <w:left w:w="45" w:type="dxa"/>
              <w:right w:w="45" w:type="dxa"/>
            </w:tcMar>
            <w:vAlign w:val="center"/>
          </w:tcPr>
          <w:p w14:paraId="25E3DFF3" w14:textId="77777777" w:rsidR="001E28C0" w:rsidRPr="000702BF" w:rsidRDefault="001E28C0" w:rsidP="000702BF">
            <w:pPr>
              <w:pStyle w:val="TAC"/>
              <w:keepNext w:val="0"/>
              <w:keepLines w:val="0"/>
              <w:rPr>
                <w:rFonts w:eastAsia="SimSun"/>
              </w:rPr>
            </w:pPr>
            <w:r w:rsidRPr="000702BF">
              <w:rPr>
                <w:rFonts w:eastAsia="SimSun"/>
              </w:rPr>
              <w:t>11-13</w:t>
            </w:r>
          </w:p>
        </w:tc>
        <w:tc>
          <w:tcPr>
            <w:tcW w:w="427" w:type="pct"/>
            <w:shd w:val="clear" w:color="auto" w:fill="auto"/>
            <w:tcMar>
              <w:left w:w="45" w:type="dxa"/>
              <w:right w:w="45" w:type="dxa"/>
            </w:tcMar>
            <w:vAlign w:val="center"/>
          </w:tcPr>
          <w:p w14:paraId="321339A1" w14:textId="326DA62E"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2696B2DA"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7E58151B"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42EAAB1"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5D5701C5"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DEBC89E" w14:textId="119F7E11"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097C3E60"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7E71AEC8"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6A4B1A8D"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1D3B8157" w14:textId="77777777" w:rsidTr="00201225">
        <w:trPr>
          <w:cantSplit/>
          <w:jc w:val="center"/>
        </w:trPr>
        <w:tc>
          <w:tcPr>
            <w:tcW w:w="335" w:type="pct"/>
            <w:shd w:val="clear" w:color="auto" w:fill="auto"/>
            <w:tcMar>
              <w:left w:w="45" w:type="dxa"/>
              <w:right w:w="45" w:type="dxa"/>
            </w:tcMar>
            <w:vAlign w:val="center"/>
          </w:tcPr>
          <w:p w14:paraId="520EAB3D" w14:textId="77777777" w:rsidR="001E28C0" w:rsidRPr="000702BF" w:rsidRDefault="001E28C0" w:rsidP="000702BF">
            <w:pPr>
              <w:pStyle w:val="TAC"/>
              <w:keepNext w:val="0"/>
              <w:keepLines w:val="0"/>
              <w:rPr>
                <w:rFonts w:eastAsia="SimSun"/>
              </w:rPr>
            </w:pPr>
            <w:r w:rsidRPr="000702BF">
              <w:rPr>
                <w:rFonts w:eastAsia="SimSun"/>
              </w:rPr>
              <w:t>14-16</w:t>
            </w:r>
          </w:p>
        </w:tc>
        <w:tc>
          <w:tcPr>
            <w:tcW w:w="427" w:type="pct"/>
            <w:shd w:val="clear" w:color="auto" w:fill="auto"/>
            <w:tcMar>
              <w:left w:w="45" w:type="dxa"/>
              <w:right w:w="45" w:type="dxa"/>
            </w:tcMar>
            <w:vAlign w:val="center"/>
          </w:tcPr>
          <w:p w14:paraId="17CC1EF3" w14:textId="338D01E9"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0CCC1750"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0CA71309"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091F1E0"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79F8DB4A"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5B019992"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676D6CCC"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6BF3CA7D"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02AC0B56"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698431D0" w14:textId="77777777" w:rsidTr="00201225">
        <w:trPr>
          <w:cantSplit/>
          <w:jc w:val="center"/>
        </w:trPr>
        <w:tc>
          <w:tcPr>
            <w:tcW w:w="335" w:type="pct"/>
            <w:shd w:val="clear" w:color="auto" w:fill="auto"/>
            <w:tcMar>
              <w:left w:w="45" w:type="dxa"/>
              <w:right w:w="45" w:type="dxa"/>
            </w:tcMar>
            <w:vAlign w:val="center"/>
          </w:tcPr>
          <w:p w14:paraId="0EDDA8B3" w14:textId="77777777" w:rsidR="001E28C0" w:rsidRPr="000702BF" w:rsidRDefault="001E28C0" w:rsidP="000702BF">
            <w:pPr>
              <w:pStyle w:val="TAC"/>
              <w:keepNext w:val="0"/>
              <w:keepLines w:val="0"/>
              <w:rPr>
                <w:rFonts w:eastAsia="SimSun"/>
              </w:rPr>
            </w:pPr>
            <w:r w:rsidRPr="000702BF">
              <w:rPr>
                <w:rFonts w:eastAsia="SimSun"/>
              </w:rPr>
              <w:t>17-19</w:t>
            </w:r>
          </w:p>
        </w:tc>
        <w:tc>
          <w:tcPr>
            <w:tcW w:w="427" w:type="pct"/>
            <w:shd w:val="clear" w:color="auto" w:fill="auto"/>
            <w:tcMar>
              <w:left w:w="45" w:type="dxa"/>
              <w:right w:w="45" w:type="dxa"/>
            </w:tcMar>
            <w:vAlign w:val="center"/>
          </w:tcPr>
          <w:p w14:paraId="689D8715" w14:textId="438F2142"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7E542956"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7DC2B9FB"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265C832"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05BE034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5917258" w14:textId="4DADEDCB"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7DC7DDA"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00D4CC8C"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7EB7BABF"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5DE11E19" w14:textId="77777777" w:rsidTr="00201225">
        <w:trPr>
          <w:cantSplit/>
          <w:jc w:val="center"/>
        </w:trPr>
        <w:tc>
          <w:tcPr>
            <w:tcW w:w="335" w:type="pct"/>
            <w:shd w:val="clear" w:color="auto" w:fill="auto"/>
            <w:tcMar>
              <w:left w:w="45" w:type="dxa"/>
              <w:right w:w="45" w:type="dxa"/>
            </w:tcMar>
            <w:vAlign w:val="center"/>
          </w:tcPr>
          <w:p w14:paraId="0F77EAAE" w14:textId="77777777" w:rsidR="001E28C0" w:rsidRPr="000702BF" w:rsidRDefault="001E28C0" w:rsidP="000702BF">
            <w:pPr>
              <w:pStyle w:val="TAC"/>
              <w:keepNext w:val="0"/>
              <w:keepLines w:val="0"/>
              <w:rPr>
                <w:rFonts w:eastAsia="SimSun"/>
              </w:rPr>
            </w:pPr>
            <w:r w:rsidRPr="000702BF">
              <w:rPr>
                <w:rFonts w:eastAsia="SimSun"/>
              </w:rPr>
              <w:t>20-22</w:t>
            </w:r>
          </w:p>
        </w:tc>
        <w:tc>
          <w:tcPr>
            <w:tcW w:w="427" w:type="pct"/>
            <w:shd w:val="clear" w:color="auto" w:fill="auto"/>
            <w:tcMar>
              <w:left w:w="45" w:type="dxa"/>
              <w:right w:w="45" w:type="dxa"/>
            </w:tcMar>
            <w:vAlign w:val="center"/>
          </w:tcPr>
          <w:p w14:paraId="0672E131" w14:textId="64FBC41B"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0035CF53"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2B5F514F"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2BF1959"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783C1E6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35685D85" w14:textId="1F3F8B0E"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FD895F3"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32FD74ED"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407B866F"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29671F9E" w14:textId="77777777" w:rsidTr="00201225">
        <w:trPr>
          <w:cantSplit/>
          <w:jc w:val="center"/>
        </w:trPr>
        <w:tc>
          <w:tcPr>
            <w:tcW w:w="335" w:type="pct"/>
            <w:shd w:val="clear" w:color="auto" w:fill="auto"/>
            <w:tcMar>
              <w:left w:w="45" w:type="dxa"/>
              <w:right w:w="45" w:type="dxa"/>
            </w:tcMar>
            <w:vAlign w:val="center"/>
          </w:tcPr>
          <w:p w14:paraId="204C93C1" w14:textId="77777777" w:rsidR="001E28C0" w:rsidRPr="000702BF" w:rsidRDefault="001E28C0" w:rsidP="000702BF">
            <w:pPr>
              <w:pStyle w:val="TAC"/>
              <w:keepNext w:val="0"/>
              <w:keepLines w:val="0"/>
              <w:rPr>
                <w:rFonts w:eastAsia="SimSun"/>
              </w:rPr>
            </w:pPr>
            <w:r w:rsidRPr="000702BF">
              <w:rPr>
                <w:rFonts w:eastAsia="SimSun"/>
              </w:rPr>
              <w:t>23-25</w:t>
            </w:r>
          </w:p>
        </w:tc>
        <w:tc>
          <w:tcPr>
            <w:tcW w:w="427" w:type="pct"/>
            <w:shd w:val="clear" w:color="auto" w:fill="auto"/>
            <w:tcMar>
              <w:left w:w="45" w:type="dxa"/>
              <w:right w:w="45" w:type="dxa"/>
            </w:tcMar>
            <w:vAlign w:val="center"/>
          </w:tcPr>
          <w:p w14:paraId="34CD1174" w14:textId="299F2590"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3A236DC7" w14:textId="77777777" w:rsidR="001E28C0" w:rsidRPr="000702BF" w:rsidRDefault="001E28C0" w:rsidP="000702BF">
            <w:pPr>
              <w:pStyle w:val="TAC"/>
              <w:keepNext w:val="0"/>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7C372E93"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C02C1F3"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40D76D8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392B82E" w14:textId="49C37FAF"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EB07D26"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63BDFCBC"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0A95A1A6"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5755E5B3" w14:textId="77777777" w:rsidTr="00201225">
        <w:trPr>
          <w:cantSplit/>
          <w:jc w:val="center"/>
        </w:trPr>
        <w:tc>
          <w:tcPr>
            <w:tcW w:w="335" w:type="pct"/>
            <w:shd w:val="clear" w:color="auto" w:fill="auto"/>
            <w:tcMar>
              <w:left w:w="45" w:type="dxa"/>
              <w:right w:w="45" w:type="dxa"/>
            </w:tcMar>
            <w:vAlign w:val="center"/>
          </w:tcPr>
          <w:p w14:paraId="7434C0B8" w14:textId="77777777" w:rsidR="001E28C0" w:rsidRPr="000702BF" w:rsidRDefault="001E28C0" w:rsidP="000702BF">
            <w:pPr>
              <w:pStyle w:val="TAC"/>
              <w:keepNext w:val="0"/>
              <w:keepLines w:val="0"/>
              <w:rPr>
                <w:rFonts w:eastAsia="SimSun"/>
              </w:rPr>
            </w:pPr>
            <w:r w:rsidRPr="000702BF">
              <w:rPr>
                <w:rFonts w:eastAsia="SimSun"/>
              </w:rPr>
              <w:t>26</w:t>
            </w:r>
          </w:p>
        </w:tc>
        <w:tc>
          <w:tcPr>
            <w:tcW w:w="427" w:type="pct"/>
            <w:shd w:val="clear" w:color="auto" w:fill="auto"/>
            <w:tcMar>
              <w:left w:w="45" w:type="dxa"/>
              <w:right w:w="45" w:type="dxa"/>
            </w:tcMar>
            <w:vAlign w:val="center"/>
          </w:tcPr>
          <w:p w14:paraId="26D24842" w14:textId="5970D26A"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6C2AD7BA"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42A2ECE9"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F6787AC"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41CCDA4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ADFAFE2" w14:textId="42FE0DBA"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226B713B"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0EE3AF4A"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4FC86EF7"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2C693C63" w14:textId="77777777" w:rsidTr="00201225">
        <w:trPr>
          <w:cantSplit/>
          <w:jc w:val="center"/>
        </w:trPr>
        <w:tc>
          <w:tcPr>
            <w:tcW w:w="335" w:type="pct"/>
            <w:shd w:val="clear" w:color="auto" w:fill="auto"/>
            <w:tcMar>
              <w:left w:w="45" w:type="dxa"/>
              <w:right w:w="45" w:type="dxa"/>
            </w:tcMar>
            <w:vAlign w:val="center"/>
          </w:tcPr>
          <w:p w14:paraId="1559FA6B" w14:textId="77777777" w:rsidR="001E28C0" w:rsidRPr="000702BF" w:rsidRDefault="001E28C0" w:rsidP="000702BF">
            <w:pPr>
              <w:pStyle w:val="TAC"/>
              <w:keepNext w:val="0"/>
              <w:keepLines w:val="0"/>
              <w:rPr>
                <w:rFonts w:eastAsia="SimSun"/>
              </w:rPr>
            </w:pPr>
            <w:r w:rsidRPr="000702BF">
              <w:rPr>
                <w:rFonts w:eastAsia="SimSun"/>
              </w:rPr>
              <w:t>27</w:t>
            </w:r>
          </w:p>
        </w:tc>
        <w:tc>
          <w:tcPr>
            <w:tcW w:w="427" w:type="pct"/>
            <w:shd w:val="clear" w:color="auto" w:fill="auto"/>
            <w:tcMar>
              <w:left w:w="45" w:type="dxa"/>
              <w:right w:w="45" w:type="dxa"/>
            </w:tcMar>
            <w:vAlign w:val="center"/>
          </w:tcPr>
          <w:p w14:paraId="37E88E0C" w14:textId="584502D3"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6F9E3E85"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24D15E31"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F174A9B"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0B95D6C2"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0E5C77AB"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0C678E86"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7BD37561"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7A4B0E1C"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1474EBE8" w14:textId="77777777" w:rsidTr="00201225">
        <w:trPr>
          <w:cantSplit/>
          <w:jc w:val="center"/>
        </w:trPr>
        <w:tc>
          <w:tcPr>
            <w:tcW w:w="335" w:type="pct"/>
            <w:shd w:val="clear" w:color="auto" w:fill="auto"/>
            <w:tcMar>
              <w:left w:w="45" w:type="dxa"/>
              <w:right w:w="45" w:type="dxa"/>
            </w:tcMar>
            <w:vAlign w:val="center"/>
          </w:tcPr>
          <w:p w14:paraId="5C3E7150" w14:textId="77777777" w:rsidR="001E28C0" w:rsidRPr="000702BF" w:rsidRDefault="001E28C0" w:rsidP="000702BF">
            <w:pPr>
              <w:pStyle w:val="TAC"/>
              <w:keepNext w:val="0"/>
              <w:keepLines w:val="0"/>
              <w:rPr>
                <w:rFonts w:eastAsia="SimSun"/>
              </w:rPr>
            </w:pPr>
            <w:r w:rsidRPr="000702BF">
              <w:rPr>
                <w:rFonts w:eastAsia="SimSun"/>
              </w:rPr>
              <w:t>28</w:t>
            </w:r>
          </w:p>
        </w:tc>
        <w:tc>
          <w:tcPr>
            <w:tcW w:w="427" w:type="pct"/>
            <w:shd w:val="clear" w:color="auto" w:fill="auto"/>
            <w:tcMar>
              <w:left w:w="45" w:type="dxa"/>
              <w:right w:w="45" w:type="dxa"/>
            </w:tcMar>
            <w:vAlign w:val="center"/>
          </w:tcPr>
          <w:p w14:paraId="628DF19D" w14:textId="6A8A3C14"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7A7AEEEC"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92CBA3C"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3F17C38"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023743D1"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1D3169BE" w14:textId="5FB1405A"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BB25613"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539CDC49"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43BBBE00"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07D516A9" w14:textId="77777777" w:rsidTr="00201225">
        <w:trPr>
          <w:cantSplit/>
          <w:jc w:val="center"/>
        </w:trPr>
        <w:tc>
          <w:tcPr>
            <w:tcW w:w="335" w:type="pct"/>
            <w:shd w:val="clear" w:color="auto" w:fill="auto"/>
            <w:tcMar>
              <w:left w:w="45" w:type="dxa"/>
              <w:right w:w="45" w:type="dxa"/>
            </w:tcMar>
            <w:vAlign w:val="center"/>
          </w:tcPr>
          <w:p w14:paraId="648AD7F4" w14:textId="77777777" w:rsidR="001E28C0" w:rsidRPr="000702BF" w:rsidRDefault="001E28C0" w:rsidP="000702BF">
            <w:pPr>
              <w:pStyle w:val="TAC"/>
              <w:keepNext w:val="0"/>
              <w:keepLines w:val="0"/>
              <w:rPr>
                <w:rFonts w:eastAsia="SimSun"/>
              </w:rPr>
            </w:pPr>
            <w:r w:rsidRPr="000702BF">
              <w:rPr>
                <w:rFonts w:eastAsia="SimSun"/>
              </w:rPr>
              <w:t>29</w:t>
            </w:r>
          </w:p>
        </w:tc>
        <w:tc>
          <w:tcPr>
            <w:tcW w:w="427" w:type="pct"/>
            <w:shd w:val="clear" w:color="auto" w:fill="auto"/>
            <w:tcMar>
              <w:left w:w="45" w:type="dxa"/>
              <w:right w:w="45" w:type="dxa"/>
            </w:tcMar>
            <w:vAlign w:val="center"/>
          </w:tcPr>
          <w:p w14:paraId="3D8BA014" w14:textId="542FCCE4"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30890372"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35600A3"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56326FC"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27DB6D1C"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7F5A3AA" w14:textId="1B54D245"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5947818"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7BCFE132"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70FF2902"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1A2DDB9A" w14:textId="77777777" w:rsidTr="00201225">
        <w:trPr>
          <w:cantSplit/>
          <w:jc w:val="center"/>
        </w:trPr>
        <w:tc>
          <w:tcPr>
            <w:tcW w:w="335" w:type="pct"/>
            <w:shd w:val="clear" w:color="auto" w:fill="auto"/>
            <w:tcMar>
              <w:left w:w="45" w:type="dxa"/>
              <w:right w:w="45" w:type="dxa"/>
            </w:tcMar>
            <w:vAlign w:val="center"/>
          </w:tcPr>
          <w:p w14:paraId="14D2F849" w14:textId="77777777" w:rsidR="001E28C0" w:rsidRPr="000702BF" w:rsidRDefault="001E28C0" w:rsidP="000702BF">
            <w:pPr>
              <w:pStyle w:val="TAC"/>
              <w:keepNext w:val="0"/>
              <w:keepLines w:val="0"/>
              <w:rPr>
                <w:rFonts w:eastAsia="SimSun"/>
              </w:rPr>
            </w:pPr>
            <w:r w:rsidRPr="000702BF">
              <w:rPr>
                <w:rFonts w:eastAsia="SimSun"/>
              </w:rPr>
              <w:t>30</w:t>
            </w:r>
          </w:p>
        </w:tc>
        <w:tc>
          <w:tcPr>
            <w:tcW w:w="427" w:type="pct"/>
            <w:shd w:val="clear" w:color="auto" w:fill="auto"/>
            <w:tcMar>
              <w:left w:w="45" w:type="dxa"/>
              <w:right w:w="45" w:type="dxa"/>
            </w:tcMar>
            <w:vAlign w:val="center"/>
          </w:tcPr>
          <w:p w14:paraId="7C8BC668" w14:textId="48D429CF"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19478556"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67D2E9F7"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1668BA3"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7607BD0F"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1ECE847" w14:textId="2498BC63"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897C124"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10D93149"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774481A0"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6018152B" w14:textId="77777777" w:rsidTr="00201225">
        <w:trPr>
          <w:cantSplit/>
          <w:jc w:val="center"/>
        </w:trPr>
        <w:tc>
          <w:tcPr>
            <w:tcW w:w="335" w:type="pct"/>
            <w:shd w:val="clear" w:color="auto" w:fill="auto"/>
            <w:tcMar>
              <w:left w:w="45" w:type="dxa"/>
              <w:right w:w="45" w:type="dxa"/>
            </w:tcMar>
            <w:vAlign w:val="center"/>
          </w:tcPr>
          <w:p w14:paraId="6C4E5BD0" w14:textId="77777777" w:rsidR="001E28C0" w:rsidRPr="000702BF" w:rsidRDefault="001E28C0" w:rsidP="000702BF">
            <w:pPr>
              <w:pStyle w:val="TAC"/>
              <w:keepNext w:val="0"/>
              <w:keepLines w:val="0"/>
              <w:rPr>
                <w:rFonts w:eastAsia="SimSun"/>
              </w:rPr>
            </w:pPr>
            <w:r w:rsidRPr="000702BF">
              <w:rPr>
                <w:rFonts w:eastAsia="SimSun"/>
              </w:rPr>
              <w:t>31</w:t>
            </w:r>
          </w:p>
        </w:tc>
        <w:tc>
          <w:tcPr>
            <w:tcW w:w="427" w:type="pct"/>
            <w:shd w:val="clear" w:color="auto" w:fill="auto"/>
            <w:tcMar>
              <w:left w:w="45" w:type="dxa"/>
              <w:right w:w="45" w:type="dxa"/>
            </w:tcMar>
            <w:vAlign w:val="center"/>
          </w:tcPr>
          <w:p w14:paraId="15253599" w14:textId="0E54C205"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4F85EBF3"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FB99A0C"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E57B737"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361CB8A9"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06E4F2A8" w14:textId="52B26218"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183DC08B"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1410601A"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5343837C"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4637A8B2" w14:textId="77777777" w:rsidTr="00201225">
        <w:trPr>
          <w:cantSplit/>
          <w:jc w:val="center"/>
        </w:trPr>
        <w:tc>
          <w:tcPr>
            <w:tcW w:w="335" w:type="pct"/>
            <w:shd w:val="clear" w:color="auto" w:fill="auto"/>
            <w:tcMar>
              <w:left w:w="45" w:type="dxa"/>
              <w:right w:w="45" w:type="dxa"/>
            </w:tcMar>
            <w:vAlign w:val="center"/>
          </w:tcPr>
          <w:p w14:paraId="16F10CC2" w14:textId="77777777" w:rsidR="001E28C0" w:rsidRPr="000702BF" w:rsidRDefault="001E28C0" w:rsidP="000702BF">
            <w:pPr>
              <w:pStyle w:val="TAC"/>
              <w:keepNext w:val="0"/>
              <w:keepLines w:val="0"/>
              <w:rPr>
                <w:rFonts w:eastAsia="SimSun"/>
              </w:rPr>
            </w:pPr>
            <w:r w:rsidRPr="000702BF">
              <w:rPr>
                <w:rFonts w:eastAsia="SimSun"/>
              </w:rPr>
              <w:t>32</w:t>
            </w:r>
          </w:p>
        </w:tc>
        <w:tc>
          <w:tcPr>
            <w:tcW w:w="427" w:type="pct"/>
            <w:shd w:val="clear" w:color="auto" w:fill="auto"/>
            <w:tcMar>
              <w:left w:w="45" w:type="dxa"/>
              <w:right w:w="45" w:type="dxa"/>
            </w:tcMar>
            <w:vAlign w:val="center"/>
          </w:tcPr>
          <w:p w14:paraId="388324CD" w14:textId="64A3E8CB"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1A279A67"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7C5B114B"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CB36D12"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1A6C2B13"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42BD4215"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719CF2B9"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2D188DE8"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2208C9EF"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704C6A6A" w14:textId="77777777" w:rsidTr="00201225">
        <w:trPr>
          <w:cantSplit/>
          <w:jc w:val="center"/>
        </w:trPr>
        <w:tc>
          <w:tcPr>
            <w:tcW w:w="335" w:type="pct"/>
            <w:shd w:val="clear" w:color="auto" w:fill="auto"/>
            <w:tcMar>
              <w:left w:w="45" w:type="dxa"/>
              <w:right w:w="45" w:type="dxa"/>
            </w:tcMar>
            <w:vAlign w:val="center"/>
          </w:tcPr>
          <w:p w14:paraId="604F8A75" w14:textId="77777777" w:rsidR="001E28C0" w:rsidRPr="000702BF" w:rsidRDefault="001E28C0" w:rsidP="000702BF">
            <w:pPr>
              <w:pStyle w:val="TAC"/>
              <w:keepNext w:val="0"/>
              <w:keepLines w:val="0"/>
              <w:rPr>
                <w:rFonts w:eastAsia="SimSun"/>
              </w:rPr>
            </w:pPr>
            <w:r w:rsidRPr="000702BF">
              <w:rPr>
                <w:rFonts w:eastAsia="SimSun"/>
              </w:rPr>
              <w:t>33</w:t>
            </w:r>
          </w:p>
        </w:tc>
        <w:tc>
          <w:tcPr>
            <w:tcW w:w="427" w:type="pct"/>
            <w:shd w:val="clear" w:color="auto" w:fill="auto"/>
            <w:tcMar>
              <w:left w:w="45" w:type="dxa"/>
              <w:right w:w="45" w:type="dxa"/>
            </w:tcMar>
            <w:vAlign w:val="center"/>
          </w:tcPr>
          <w:p w14:paraId="667F8384" w14:textId="7F26AFAD"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44E55710"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2D49E12C"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6501F18"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4AC5817B"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16053A81" w14:textId="2039D292"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1A23323"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2690C279"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1A815FFF"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44871912" w14:textId="77777777" w:rsidTr="00201225">
        <w:trPr>
          <w:cantSplit/>
          <w:jc w:val="center"/>
        </w:trPr>
        <w:tc>
          <w:tcPr>
            <w:tcW w:w="335" w:type="pct"/>
            <w:shd w:val="clear" w:color="auto" w:fill="auto"/>
            <w:tcMar>
              <w:left w:w="45" w:type="dxa"/>
              <w:right w:w="45" w:type="dxa"/>
            </w:tcMar>
            <w:vAlign w:val="center"/>
          </w:tcPr>
          <w:p w14:paraId="3E9B47DD" w14:textId="77777777" w:rsidR="001E28C0" w:rsidRPr="000702BF" w:rsidRDefault="001E28C0" w:rsidP="000702BF">
            <w:pPr>
              <w:pStyle w:val="TAC"/>
              <w:keepNext w:val="0"/>
              <w:keepLines w:val="0"/>
              <w:rPr>
                <w:rFonts w:eastAsia="SimSun"/>
              </w:rPr>
            </w:pPr>
            <w:r w:rsidRPr="000702BF">
              <w:rPr>
                <w:rFonts w:eastAsia="SimSun"/>
              </w:rPr>
              <w:t>34</w:t>
            </w:r>
          </w:p>
        </w:tc>
        <w:tc>
          <w:tcPr>
            <w:tcW w:w="427" w:type="pct"/>
            <w:shd w:val="clear" w:color="auto" w:fill="auto"/>
            <w:tcMar>
              <w:left w:w="45" w:type="dxa"/>
              <w:right w:w="45" w:type="dxa"/>
            </w:tcMar>
            <w:vAlign w:val="center"/>
          </w:tcPr>
          <w:p w14:paraId="6620BDBA" w14:textId="0A2E6A53"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111B7D9D"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66AE98DE"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32B7CA0"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4658E941"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5BF9485D" w14:textId="46CA2096"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55A0B41"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6A6E6C91"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2947DA1B"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4135A64C" w14:textId="77777777" w:rsidTr="00201225">
        <w:trPr>
          <w:cantSplit/>
          <w:jc w:val="center"/>
        </w:trPr>
        <w:tc>
          <w:tcPr>
            <w:tcW w:w="335" w:type="pct"/>
            <w:shd w:val="clear" w:color="auto" w:fill="auto"/>
            <w:tcMar>
              <w:left w:w="45" w:type="dxa"/>
              <w:right w:w="45" w:type="dxa"/>
            </w:tcMar>
            <w:vAlign w:val="center"/>
          </w:tcPr>
          <w:p w14:paraId="0DD9AA86" w14:textId="77777777" w:rsidR="001E28C0" w:rsidRPr="000702BF" w:rsidRDefault="001E28C0" w:rsidP="000702BF">
            <w:pPr>
              <w:pStyle w:val="TAC"/>
              <w:keepNext w:val="0"/>
              <w:keepLines w:val="0"/>
              <w:rPr>
                <w:rFonts w:eastAsia="SimSun"/>
              </w:rPr>
            </w:pPr>
            <w:r w:rsidRPr="000702BF">
              <w:rPr>
                <w:rFonts w:eastAsia="SimSun"/>
              </w:rPr>
              <w:t>35</w:t>
            </w:r>
          </w:p>
        </w:tc>
        <w:tc>
          <w:tcPr>
            <w:tcW w:w="427" w:type="pct"/>
            <w:shd w:val="clear" w:color="auto" w:fill="auto"/>
            <w:tcMar>
              <w:left w:w="45" w:type="dxa"/>
              <w:right w:w="45" w:type="dxa"/>
            </w:tcMar>
            <w:vAlign w:val="center"/>
          </w:tcPr>
          <w:p w14:paraId="726F8821" w14:textId="31B1A9FA"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3BC655B2"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42D2634F"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C3898C8"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4249E448"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7C77DC4" w14:textId="64EAE4D7"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B30995A"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0277E0AC" w14:textId="77777777" w:rsidR="001E28C0" w:rsidRPr="000702BF" w:rsidRDefault="001E28C0" w:rsidP="000702BF">
            <w:pPr>
              <w:pStyle w:val="TAC"/>
              <w:keepNext w:val="0"/>
              <w:keepLines w:val="0"/>
              <w:rPr>
                <w:rFonts w:eastAsia="SimSun"/>
              </w:rPr>
            </w:pPr>
            <w:r w:rsidRPr="000702BF">
              <w:rPr>
                <w:rFonts w:eastAsia="SimSun"/>
              </w:rPr>
              <w:t>N/A</w:t>
            </w:r>
          </w:p>
        </w:tc>
        <w:tc>
          <w:tcPr>
            <w:tcW w:w="597" w:type="pct"/>
            <w:shd w:val="clear" w:color="auto" w:fill="auto"/>
            <w:vAlign w:val="center"/>
          </w:tcPr>
          <w:p w14:paraId="4BF2EB31" w14:textId="77777777" w:rsidR="001E28C0" w:rsidRPr="000702BF" w:rsidRDefault="001E28C0" w:rsidP="000702BF">
            <w:pPr>
              <w:pStyle w:val="TAC"/>
              <w:keepNext w:val="0"/>
              <w:keepLines w:val="0"/>
              <w:rPr>
                <w:rFonts w:eastAsia="SimSun"/>
              </w:rPr>
            </w:pPr>
            <w:r w:rsidRPr="000702BF">
              <w:rPr>
                <w:rFonts w:eastAsia="SimSun"/>
              </w:rPr>
              <w:t>N/A</w:t>
            </w:r>
          </w:p>
        </w:tc>
      </w:tr>
      <w:tr w:rsidR="001E28C0" w:rsidRPr="000702BF" w14:paraId="4FA770A1" w14:textId="77777777" w:rsidTr="00201225">
        <w:trPr>
          <w:cantSplit/>
          <w:jc w:val="center"/>
        </w:trPr>
        <w:tc>
          <w:tcPr>
            <w:tcW w:w="335" w:type="pct"/>
            <w:shd w:val="clear" w:color="auto" w:fill="auto"/>
            <w:tcMar>
              <w:left w:w="45" w:type="dxa"/>
              <w:right w:w="45" w:type="dxa"/>
            </w:tcMar>
            <w:vAlign w:val="center"/>
          </w:tcPr>
          <w:p w14:paraId="423986E1" w14:textId="77777777" w:rsidR="001E28C0" w:rsidRPr="000702BF" w:rsidRDefault="001E28C0" w:rsidP="000702BF">
            <w:pPr>
              <w:pStyle w:val="TAC"/>
              <w:keepNext w:val="0"/>
              <w:keepLines w:val="0"/>
              <w:rPr>
                <w:rFonts w:eastAsia="SimSun"/>
              </w:rPr>
            </w:pPr>
            <w:r w:rsidRPr="000702BF">
              <w:rPr>
                <w:rFonts w:eastAsia="SimSun"/>
              </w:rPr>
              <w:t>36-38</w:t>
            </w:r>
          </w:p>
        </w:tc>
        <w:tc>
          <w:tcPr>
            <w:tcW w:w="427" w:type="pct"/>
            <w:shd w:val="clear" w:color="auto" w:fill="auto"/>
            <w:tcMar>
              <w:left w:w="45" w:type="dxa"/>
              <w:right w:w="45" w:type="dxa"/>
            </w:tcMar>
            <w:vAlign w:val="center"/>
          </w:tcPr>
          <w:p w14:paraId="33F83457" w14:textId="07D29BAA"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53FCB5D6"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20D8B07B"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3F71B14"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29D6912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78C4D0E" w14:textId="714C9EC0"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4C74E688"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3BBCBE15"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52D4FAD4"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1CAE000E" w14:textId="77777777" w:rsidTr="00201225">
        <w:trPr>
          <w:cantSplit/>
          <w:jc w:val="center"/>
        </w:trPr>
        <w:tc>
          <w:tcPr>
            <w:tcW w:w="335" w:type="pct"/>
            <w:shd w:val="clear" w:color="auto" w:fill="auto"/>
            <w:tcMar>
              <w:left w:w="45" w:type="dxa"/>
              <w:right w:w="45" w:type="dxa"/>
            </w:tcMar>
            <w:vAlign w:val="center"/>
          </w:tcPr>
          <w:p w14:paraId="6598B39E" w14:textId="77777777" w:rsidR="001E28C0" w:rsidRPr="000702BF" w:rsidRDefault="001E28C0" w:rsidP="000702BF">
            <w:pPr>
              <w:pStyle w:val="TAC"/>
              <w:keepNext w:val="0"/>
              <w:keepLines w:val="0"/>
              <w:rPr>
                <w:rFonts w:eastAsia="SimSun"/>
              </w:rPr>
            </w:pPr>
            <w:r w:rsidRPr="000702BF">
              <w:rPr>
                <w:rFonts w:eastAsia="SimSun"/>
              </w:rPr>
              <w:t>39-41</w:t>
            </w:r>
          </w:p>
        </w:tc>
        <w:tc>
          <w:tcPr>
            <w:tcW w:w="427" w:type="pct"/>
            <w:shd w:val="clear" w:color="auto" w:fill="auto"/>
            <w:tcMar>
              <w:left w:w="45" w:type="dxa"/>
              <w:right w:w="45" w:type="dxa"/>
            </w:tcMar>
            <w:vAlign w:val="center"/>
          </w:tcPr>
          <w:p w14:paraId="2E2F9A27" w14:textId="35AA72F2"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73399744"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036D0863"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8E77B09"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3367BD2C"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2DD0FD9A"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459DD4C3"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52F8122F"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11DE6AA5"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1477760E" w14:textId="77777777" w:rsidTr="00201225">
        <w:trPr>
          <w:cantSplit/>
          <w:jc w:val="center"/>
        </w:trPr>
        <w:tc>
          <w:tcPr>
            <w:tcW w:w="335" w:type="pct"/>
            <w:shd w:val="clear" w:color="auto" w:fill="auto"/>
            <w:tcMar>
              <w:left w:w="45" w:type="dxa"/>
              <w:right w:w="45" w:type="dxa"/>
            </w:tcMar>
            <w:vAlign w:val="center"/>
          </w:tcPr>
          <w:p w14:paraId="5A44D0D5" w14:textId="77777777" w:rsidR="001E28C0" w:rsidRPr="000702BF" w:rsidRDefault="001E28C0" w:rsidP="000702BF">
            <w:pPr>
              <w:pStyle w:val="TAC"/>
              <w:keepNext w:val="0"/>
              <w:keepLines w:val="0"/>
              <w:rPr>
                <w:rFonts w:eastAsia="SimSun"/>
              </w:rPr>
            </w:pPr>
            <w:r w:rsidRPr="000702BF">
              <w:rPr>
                <w:rFonts w:eastAsia="SimSun"/>
              </w:rPr>
              <w:t>42-44</w:t>
            </w:r>
          </w:p>
        </w:tc>
        <w:tc>
          <w:tcPr>
            <w:tcW w:w="427" w:type="pct"/>
            <w:shd w:val="clear" w:color="auto" w:fill="auto"/>
            <w:tcMar>
              <w:left w:w="45" w:type="dxa"/>
              <w:right w:w="45" w:type="dxa"/>
            </w:tcMar>
            <w:vAlign w:val="center"/>
          </w:tcPr>
          <w:p w14:paraId="1D0C5A9D" w14:textId="67086B81"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7DFD0DB3"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700395F8"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49D345E"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2DEEDBE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3F7814E0" w14:textId="13DA47DB"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CC59FED"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44953D09"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2C535883"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5D35C12A" w14:textId="77777777" w:rsidTr="00201225">
        <w:trPr>
          <w:cantSplit/>
          <w:jc w:val="center"/>
        </w:trPr>
        <w:tc>
          <w:tcPr>
            <w:tcW w:w="335" w:type="pct"/>
            <w:shd w:val="clear" w:color="auto" w:fill="auto"/>
            <w:tcMar>
              <w:left w:w="45" w:type="dxa"/>
              <w:right w:w="45" w:type="dxa"/>
            </w:tcMar>
            <w:vAlign w:val="center"/>
          </w:tcPr>
          <w:p w14:paraId="45F8B01B" w14:textId="77777777" w:rsidR="001E28C0" w:rsidRPr="000702BF" w:rsidRDefault="001E28C0" w:rsidP="000702BF">
            <w:pPr>
              <w:pStyle w:val="TAC"/>
              <w:keepNext w:val="0"/>
              <w:keepLines w:val="0"/>
              <w:rPr>
                <w:rFonts w:eastAsia="SimSun"/>
              </w:rPr>
            </w:pPr>
            <w:r w:rsidRPr="000702BF">
              <w:rPr>
                <w:rFonts w:eastAsia="SimSun"/>
              </w:rPr>
              <w:t>45-47</w:t>
            </w:r>
          </w:p>
        </w:tc>
        <w:tc>
          <w:tcPr>
            <w:tcW w:w="427" w:type="pct"/>
            <w:shd w:val="clear" w:color="auto" w:fill="auto"/>
            <w:tcMar>
              <w:left w:w="45" w:type="dxa"/>
              <w:right w:w="45" w:type="dxa"/>
            </w:tcMar>
            <w:vAlign w:val="center"/>
          </w:tcPr>
          <w:p w14:paraId="7088DE69" w14:textId="4911198A"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4DC963D8"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42083F7E"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1789F70"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1B895D49"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7FCC8BF0" w14:textId="753E771D"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5216EE5"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4EA83902"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269FD832"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65626779" w14:textId="77777777" w:rsidTr="00201225">
        <w:trPr>
          <w:cantSplit/>
          <w:jc w:val="center"/>
        </w:trPr>
        <w:tc>
          <w:tcPr>
            <w:tcW w:w="335" w:type="pct"/>
            <w:shd w:val="clear" w:color="auto" w:fill="auto"/>
            <w:tcMar>
              <w:left w:w="45" w:type="dxa"/>
              <w:right w:w="45" w:type="dxa"/>
            </w:tcMar>
            <w:vAlign w:val="center"/>
          </w:tcPr>
          <w:p w14:paraId="724061A4" w14:textId="77777777" w:rsidR="001E28C0" w:rsidRPr="000702BF" w:rsidRDefault="001E28C0" w:rsidP="000702BF">
            <w:pPr>
              <w:pStyle w:val="TAC"/>
              <w:keepNext w:val="0"/>
              <w:keepLines w:val="0"/>
              <w:rPr>
                <w:rFonts w:eastAsia="SimSun"/>
              </w:rPr>
            </w:pPr>
            <w:r w:rsidRPr="000702BF">
              <w:rPr>
                <w:rFonts w:eastAsia="SimSun"/>
              </w:rPr>
              <w:t>48-50</w:t>
            </w:r>
          </w:p>
        </w:tc>
        <w:tc>
          <w:tcPr>
            <w:tcW w:w="427" w:type="pct"/>
            <w:shd w:val="clear" w:color="auto" w:fill="auto"/>
            <w:tcMar>
              <w:left w:w="45" w:type="dxa"/>
              <w:right w:w="45" w:type="dxa"/>
            </w:tcMar>
            <w:vAlign w:val="center"/>
          </w:tcPr>
          <w:p w14:paraId="2AEEB44F" w14:textId="300DAFA1" w:rsidR="001E28C0" w:rsidRPr="000702BF" w:rsidRDefault="001E28C0" w:rsidP="000702BF">
            <w:pPr>
              <w:pStyle w:val="TAC"/>
              <w:keepNext w:val="0"/>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22880B8D"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82FD353"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DCAEC59"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2CD9D9F7"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3C8BA515" w14:textId="79C29C17"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448F3FD" w14:textId="77777777" w:rsidR="001E28C0" w:rsidRPr="000702BF" w:rsidRDefault="001E28C0" w:rsidP="000702BF">
            <w:pPr>
              <w:pStyle w:val="TAC"/>
              <w:keepNext w:val="0"/>
              <w:keepLines w:val="0"/>
              <w:rPr>
                <w:rFonts w:eastAsia="SimSun"/>
              </w:rPr>
            </w:pPr>
            <w:r w:rsidRPr="000702BF">
              <w:rPr>
                <w:rFonts w:eastAsia="SimSun"/>
              </w:rPr>
              <w:t>Outer_Full</w:t>
            </w:r>
          </w:p>
        </w:tc>
        <w:tc>
          <w:tcPr>
            <w:tcW w:w="531" w:type="pct"/>
            <w:shd w:val="clear" w:color="auto" w:fill="auto"/>
            <w:vAlign w:val="center"/>
          </w:tcPr>
          <w:p w14:paraId="0DC51731"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97" w:type="pct"/>
            <w:shd w:val="clear" w:color="auto" w:fill="auto"/>
            <w:vAlign w:val="center"/>
          </w:tcPr>
          <w:p w14:paraId="5D1763F4" w14:textId="77777777" w:rsidR="001E28C0" w:rsidRPr="000702BF" w:rsidRDefault="001E28C0" w:rsidP="000702BF">
            <w:pPr>
              <w:pStyle w:val="TAC"/>
              <w:keepNext w:val="0"/>
              <w:keepLines w:val="0"/>
              <w:rPr>
                <w:rFonts w:eastAsia="SimSun"/>
              </w:rPr>
            </w:pPr>
            <w:r w:rsidRPr="000702BF">
              <w:rPr>
                <w:rFonts w:eastAsia="SimSun"/>
              </w:rPr>
              <w:t>Edge_1RB_Left</w:t>
            </w:r>
          </w:p>
        </w:tc>
      </w:tr>
      <w:tr w:rsidR="001E28C0" w:rsidRPr="000702BF" w14:paraId="6C09DE92" w14:textId="77777777" w:rsidTr="00201225">
        <w:trPr>
          <w:cantSplit/>
          <w:jc w:val="center"/>
        </w:trPr>
        <w:tc>
          <w:tcPr>
            <w:tcW w:w="335" w:type="pct"/>
            <w:shd w:val="clear" w:color="auto" w:fill="auto"/>
            <w:tcMar>
              <w:left w:w="45" w:type="dxa"/>
              <w:right w:w="45" w:type="dxa"/>
            </w:tcMar>
            <w:vAlign w:val="center"/>
          </w:tcPr>
          <w:p w14:paraId="0B287303" w14:textId="77777777" w:rsidR="001E28C0" w:rsidRPr="000702BF" w:rsidRDefault="001E28C0" w:rsidP="000702BF">
            <w:pPr>
              <w:pStyle w:val="TAC"/>
              <w:keepNext w:val="0"/>
              <w:keepLines w:val="0"/>
              <w:rPr>
                <w:rFonts w:eastAsia="SimSun"/>
              </w:rPr>
            </w:pPr>
            <w:r w:rsidRPr="000702BF">
              <w:rPr>
                <w:rFonts w:eastAsia="SimSun"/>
              </w:rPr>
              <w:t>51-53</w:t>
            </w:r>
          </w:p>
        </w:tc>
        <w:tc>
          <w:tcPr>
            <w:tcW w:w="427" w:type="pct"/>
            <w:shd w:val="clear" w:color="auto" w:fill="auto"/>
            <w:tcMar>
              <w:left w:w="45" w:type="dxa"/>
              <w:right w:w="45" w:type="dxa"/>
            </w:tcMar>
            <w:vAlign w:val="center"/>
          </w:tcPr>
          <w:p w14:paraId="29D0FCB4" w14:textId="18178DEE"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517B4B39"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0201AEA4"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5957065"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2105899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C7D4258" w14:textId="0987C227" w:rsidR="001E28C0" w:rsidRPr="000702BF" w:rsidRDefault="001E28C0" w:rsidP="000702BF">
            <w:pPr>
              <w:pStyle w:val="TAC"/>
              <w:keepNext w:val="0"/>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1C6722E8"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3BB2D85A" w14:textId="77777777" w:rsidR="001E28C0" w:rsidRPr="000702BF" w:rsidRDefault="001E28C0" w:rsidP="000702BF">
            <w:pPr>
              <w:pStyle w:val="TAC"/>
              <w:keepNext w:val="0"/>
              <w:keepLines w:val="0"/>
              <w:rPr>
                <w:rFonts w:eastAsia="SimSun"/>
              </w:rPr>
            </w:pPr>
            <w:r w:rsidRPr="000702BF">
              <w:rPr>
                <w:rFonts w:eastAsia="SimSun"/>
              </w:rPr>
              <w:t>Edge_1RB_Left</w:t>
            </w:r>
          </w:p>
        </w:tc>
        <w:tc>
          <w:tcPr>
            <w:tcW w:w="597" w:type="pct"/>
            <w:shd w:val="clear" w:color="auto" w:fill="auto"/>
            <w:vAlign w:val="center"/>
          </w:tcPr>
          <w:p w14:paraId="5722C5C4" w14:textId="77777777" w:rsidR="001E28C0" w:rsidRPr="000702BF" w:rsidRDefault="001E28C0" w:rsidP="000702BF">
            <w:pPr>
              <w:pStyle w:val="TAC"/>
              <w:keepNext w:val="0"/>
              <w:keepLines w:val="0"/>
              <w:rPr>
                <w:rFonts w:eastAsia="SimSun"/>
              </w:rPr>
            </w:pPr>
            <w:r w:rsidRPr="000702BF">
              <w:rPr>
                <w:rFonts w:eastAsia="SimSun"/>
              </w:rPr>
              <w:t>36@0</w:t>
            </w:r>
          </w:p>
        </w:tc>
      </w:tr>
      <w:tr w:rsidR="001E28C0" w:rsidRPr="000702BF" w14:paraId="7D0EB0DE" w14:textId="77777777" w:rsidTr="00201225">
        <w:trPr>
          <w:cantSplit/>
          <w:jc w:val="center"/>
        </w:trPr>
        <w:tc>
          <w:tcPr>
            <w:tcW w:w="335" w:type="pct"/>
            <w:shd w:val="clear" w:color="auto" w:fill="auto"/>
            <w:tcMar>
              <w:left w:w="45" w:type="dxa"/>
              <w:right w:w="45" w:type="dxa"/>
            </w:tcMar>
            <w:vAlign w:val="center"/>
          </w:tcPr>
          <w:p w14:paraId="51AC763B" w14:textId="77777777" w:rsidR="001E28C0" w:rsidRPr="000702BF" w:rsidRDefault="001E28C0" w:rsidP="000702BF">
            <w:pPr>
              <w:pStyle w:val="TAC"/>
              <w:keepNext w:val="0"/>
              <w:keepLines w:val="0"/>
              <w:rPr>
                <w:rFonts w:eastAsia="SimSun"/>
              </w:rPr>
            </w:pPr>
            <w:r w:rsidRPr="000702BF">
              <w:rPr>
                <w:rFonts w:eastAsia="SimSun"/>
              </w:rPr>
              <w:t>54-56</w:t>
            </w:r>
          </w:p>
        </w:tc>
        <w:tc>
          <w:tcPr>
            <w:tcW w:w="427" w:type="pct"/>
            <w:shd w:val="clear" w:color="auto" w:fill="auto"/>
            <w:tcMar>
              <w:left w:w="45" w:type="dxa"/>
              <w:right w:w="45" w:type="dxa"/>
            </w:tcMar>
            <w:vAlign w:val="center"/>
          </w:tcPr>
          <w:p w14:paraId="6040A48D" w14:textId="5AACA027"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2AF59D60"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2BA331C9"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EB9B18E"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24DD5DA5"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5B5E3A3D" w14:textId="77777777" w:rsidR="001E28C0" w:rsidRPr="000702BF" w:rsidRDefault="001E28C0" w:rsidP="000702BF">
            <w:pPr>
              <w:pStyle w:val="TAC"/>
              <w:keepNext w:val="0"/>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48ED11F2"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49D65E4F" w14:textId="77777777" w:rsidR="001E28C0" w:rsidRPr="000702BF" w:rsidRDefault="001E28C0" w:rsidP="000702BF">
            <w:pPr>
              <w:pStyle w:val="TAC"/>
              <w:keepNext w:val="0"/>
              <w:keepLines w:val="0"/>
              <w:rPr>
                <w:rFonts w:eastAsia="SimSun"/>
              </w:rPr>
            </w:pPr>
            <w:r w:rsidRPr="000702BF">
              <w:rPr>
                <w:rFonts w:eastAsia="SimSun"/>
              </w:rPr>
              <w:t>Edge_1RB_Left</w:t>
            </w:r>
          </w:p>
        </w:tc>
        <w:tc>
          <w:tcPr>
            <w:tcW w:w="597" w:type="pct"/>
            <w:shd w:val="clear" w:color="auto" w:fill="auto"/>
            <w:vAlign w:val="center"/>
          </w:tcPr>
          <w:p w14:paraId="3FECDE08" w14:textId="77777777" w:rsidR="001E28C0" w:rsidRPr="000702BF" w:rsidRDefault="001E28C0" w:rsidP="000702BF">
            <w:pPr>
              <w:pStyle w:val="TAC"/>
              <w:keepNext w:val="0"/>
              <w:keepLines w:val="0"/>
              <w:rPr>
                <w:rFonts w:eastAsia="SimSun"/>
              </w:rPr>
            </w:pPr>
            <w:r w:rsidRPr="000702BF">
              <w:rPr>
                <w:rFonts w:eastAsia="SimSun"/>
              </w:rPr>
              <w:t>36@0</w:t>
            </w:r>
          </w:p>
        </w:tc>
      </w:tr>
      <w:tr w:rsidR="001E28C0" w:rsidRPr="000702BF" w14:paraId="33B98180" w14:textId="77777777" w:rsidTr="00201225">
        <w:trPr>
          <w:cantSplit/>
          <w:jc w:val="center"/>
        </w:trPr>
        <w:tc>
          <w:tcPr>
            <w:tcW w:w="335" w:type="pct"/>
            <w:shd w:val="clear" w:color="auto" w:fill="auto"/>
            <w:tcMar>
              <w:left w:w="45" w:type="dxa"/>
              <w:right w:w="45" w:type="dxa"/>
            </w:tcMar>
            <w:vAlign w:val="center"/>
          </w:tcPr>
          <w:p w14:paraId="37A43E4B" w14:textId="77777777" w:rsidR="001E28C0" w:rsidRPr="000702BF" w:rsidRDefault="001E28C0" w:rsidP="000702BF">
            <w:pPr>
              <w:pStyle w:val="TAC"/>
              <w:keepNext w:val="0"/>
              <w:keepLines w:val="0"/>
              <w:rPr>
                <w:rFonts w:eastAsia="SimSun"/>
              </w:rPr>
            </w:pPr>
            <w:r w:rsidRPr="000702BF">
              <w:rPr>
                <w:rFonts w:eastAsia="SimSun"/>
              </w:rPr>
              <w:t>57-59</w:t>
            </w:r>
          </w:p>
        </w:tc>
        <w:tc>
          <w:tcPr>
            <w:tcW w:w="427" w:type="pct"/>
            <w:shd w:val="clear" w:color="auto" w:fill="auto"/>
            <w:tcMar>
              <w:left w:w="45" w:type="dxa"/>
              <w:right w:w="45" w:type="dxa"/>
            </w:tcMar>
            <w:vAlign w:val="center"/>
          </w:tcPr>
          <w:p w14:paraId="32F690A6" w14:textId="2B88D6F4"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3817FC22"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0B30774D"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D5D7B5E"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6652C067"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0FAC27E8" w14:textId="243309AD" w:rsidR="001E28C0" w:rsidRPr="000702BF" w:rsidRDefault="001E28C0" w:rsidP="000702BF">
            <w:pPr>
              <w:pStyle w:val="TAC"/>
              <w:keepNext w:val="0"/>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A83A5C1"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077AB8FB" w14:textId="77777777" w:rsidR="001E28C0" w:rsidRPr="000702BF" w:rsidRDefault="001E28C0" w:rsidP="000702BF">
            <w:pPr>
              <w:pStyle w:val="TAC"/>
              <w:keepNext w:val="0"/>
              <w:keepLines w:val="0"/>
              <w:rPr>
                <w:rFonts w:eastAsia="SimSun"/>
              </w:rPr>
            </w:pPr>
            <w:r w:rsidRPr="000702BF">
              <w:rPr>
                <w:rFonts w:eastAsia="SimSun"/>
              </w:rPr>
              <w:t>Edge_1RB_Left</w:t>
            </w:r>
          </w:p>
        </w:tc>
        <w:tc>
          <w:tcPr>
            <w:tcW w:w="597" w:type="pct"/>
            <w:shd w:val="clear" w:color="auto" w:fill="auto"/>
            <w:vAlign w:val="center"/>
          </w:tcPr>
          <w:p w14:paraId="0A171CD3" w14:textId="77777777" w:rsidR="001E28C0" w:rsidRPr="000702BF" w:rsidRDefault="001E28C0" w:rsidP="000702BF">
            <w:pPr>
              <w:pStyle w:val="TAC"/>
              <w:keepNext w:val="0"/>
              <w:keepLines w:val="0"/>
              <w:rPr>
                <w:rFonts w:eastAsia="SimSun"/>
              </w:rPr>
            </w:pPr>
            <w:r w:rsidRPr="000702BF">
              <w:rPr>
                <w:rFonts w:eastAsia="SimSun"/>
              </w:rPr>
              <w:t>36@0</w:t>
            </w:r>
          </w:p>
        </w:tc>
      </w:tr>
      <w:tr w:rsidR="001E28C0" w:rsidRPr="000702BF" w14:paraId="73F58215" w14:textId="77777777" w:rsidTr="00201225">
        <w:trPr>
          <w:cantSplit/>
          <w:jc w:val="center"/>
        </w:trPr>
        <w:tc>
          <w:tcPr>
            <w:tcW w:w="335" w:type="pct"/>
            <w:shd w:val="clear" w:color="auto" w:fill="auto"/>
            <w:tcMar>
              <w:left w:w="45" w:type="dxa"/>
              <w:right w:w="45" w:type="dxa"/>
            </w:tcMar>
            <w:vAlign w:val="center"/>
          </w:tcPr>
          <w:p w14:paraId="6EA9E3D7" w14:textId="77777777" w:rsidR="001E28C0" w:rsidRPr="000702BF" w:rsidRDefault="001E28C0" w:rsidP="000702BF">
            <w:pPr>
              <w:pStyle w:val="TAC"/>
              <w:keepNext w:val="0"/>
              <w:keepLines w:val="0"/>
              <w:rPr>
                <w:rFonts w:eastAsia="SimSun"/>
              </w:rPr>
            </w:pPr>
            <w:r w:rsidRPr="000702BF">
              <w:rPr>
                <w:rFonts w:eastAsia="SimSun"/>
              </w:rPr>
              <w:t>60-62</w:t>
            </w:r>
          </w:p>
        </w:tc>
        <w:tc>
          <w:tcPr>
            <w:tcW w:w="427" w:type="pct"/>
            <w:shd w:val="clear" w:color="auto" w:fill="auto"/>
            <w:tcMar>
              <w:left w:w="45" w:type="dxa"/>
              <w:right w:w="45" w:type="dxa"/>
            </w:tcMar>
            <w:vAlign w:val="center"/>
          </w:tcPr>
          <w:p w14:paraId="06968EDE" w14:textId="3BAB1FDD"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58F39385"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36F29FD"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AAA8C21"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6BCE90D2"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6E96C963" w14:textId="09699B59" w:rsidR="001E28C0" w:rsidRPr="000702BF" w:rsidRDefault="001E28C0" w:rsidP="000702BF">
            <w:pPr>
              <w:pStyle w:val="TAC"/>
              <w:keepNext w:val="0"/>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9B8D9F8"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338ED470" w14:textId="77777777" w:rsidR="001E28C0" w:rsidRPr="000702BF" w:rsidRDefault="001E28C0" w:rsidP="000702BF">
            <w:pPr>
              <w:pStyle w:val="TAC"/>
              <w:keepNext w:val="0"/>
              <w:keepLines w:val="0"/>
              <w:rPr>
                <w:rFonts w:eastAsia="SimSun"/>
              </w:rPr>
            </w:pPr>
            <w:r w:rsidRPr="000702BF">
              <w:rPr>
                <w:rFonts w:eastAsia="SimSun"/>
              </w:rPr>
              <w:t>Edge_1RB_Left</w:t>
            </w:r>
          </w:p>
        </w:tc>
        <w:tc>
          <w:tcPr>
            <w:tcW w:w="597" w:type="pct"/>
            <w:shd w:val="clear" w:color="auto" w:fill="auto"/>
            <w:vAlign w:val="center"/>
          </w:tcPr>
          <w:p w14:paraId="0978A242" w14:textId="77777777" w:rsidR="001E28C0" w:rsidRPr="000702BF" w:rsidRDefault="001E28C0" w:rsidP="000702BF">
            <w:pPr>
              <w:pStyle w:val="TAC"/>
              <w:keepNext w:val="0"/>
              <w:keepLines w:val="0"/>
              <w:rPr>
                <w:rFonts w:eastAsia="SimSun"/>
              </w:rPr>
            </w:pPr>
            <w:r w:rsidRPr="000702BF">
              <w:rPr>
                <w:rFonts w:eastAsia="SimSun"/>
              </w:rPr>
              <w:t>36@0</w:t>
            </w:r>
          </w:p>
        </w:tc>
      </w:tr>
      <w:tr w:rsidR="001E28C0" w:rsidRPr="000702BF" w14:paraId="46CDD5D0" w14:textId="77777777" w:rsidTr="00201225">
        <w:trPr>
          <w:cantSplit/>
          <w:jc w:val="center"/>
        </w:trPr>
        <w:tc>
          <w:tcPr>
            <w:tcW w:w="335" w:type="pct"/>
            <w:shd w:val="clear" w:color="auto" w:fill="auto"/>
            <w:tcMar>
              <w:left w:w="45" w:type="dxa"/>
              <w:right w:w="45" w:type="dxa"/>
            </w:tcMar>
            <w:vAlign w:val="center"/>
          </w:tcPr>
          <w:p w14:paraId="2C8C641B" w14:textId="77777777" w:rsidR="001E28C0" w:rsidRPr="000702BF" w:rsidRDefault="001E28C0" w:rsidP="000702BF">
            <w:pPr>
              <w:pStyle w:val="TAC"/>
              <w:keepNext w:val="0"/>
              <w:keepLines w:val="0"/>
              <w:rPr>
                <w:rFonts w:eastAsia="SimSun"/>
              </w:rPr>
            </w:pPr>
            <w:r w:rsidRPr="000702BF">
              <w:rPr>
                <w:rFonts w:eastAsia="SimSun"/>
              </w:rPr>
              <w:t>63-65</w:t>
            </w:r>
          </w:p>
        </w:tc>
        <w:tc>
          <w:tcPr>
            <w:tcW w:w="427" w:type="pct"/>
            <w:shd w:val="clear" w:color="auto" w:fill="auto"/>
            <w:tcMar>
              <w:left w:w="45" w:type="dxa"/>
              <w:right w:w="45" w:type="dxa"/>
            </w:tcMar>
            <w:vAlign w:val="center"/>
          </w:tcPr>
          <w:p w14:paraId="20E918AE" w14:textId="2EF2373B" w:rsidR="001E28C0" w:rsidRPr="000702BF" w:rsidRDefault="001E28C0" w:rsidP="000702BF">
            <w:pPr>
              <w:pStyle w:val="TAC"/>
              <w:keepNext w:val="0"/>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29649FE2" w14:textId="77777777" w:rsidR="001E28C0" w:rsidRPr="000702BF" w:rsidRDefault="001E28C0" w:rsidP="000702BF">
            <w:pPr>
              <w:pStyle w:val="TAC"/>
              <w:keepNext w:val="0"/>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4565E52" w14:textId="77777777" w:rsidR="001E28C0" w:rsidRPr="000702BF" w:rsidRDefault="001E28C0" w:rsidP="000702BF">
            <w:pPr>
              <w:pStyle w:val="TAC"/>
              <w:keepNext w:val="0"/>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06D32A0" w14:textId="77777777" w:rsidR="001E28C0" w:rsidRPr="000702BF" w:rsidRDefault="001E28C0" w:rsidP="000702BF">
            <w:pPr>
              <w:pStyle w:val="TAC"/>
              <w:keepNext w:val="0"/>
              <w:keepLines w:val="0"/>
              <w:rPr>
                <w:rFonts w:eastAsia="SimSun"/>
              </w:rPr>
            </w:pPr>
          </w:p>
        </w:tc>
        <w:tc>
          <w:tcPr>
            <w:tcW w:w="214" w:type="pct"/>
            <w:vMerge/>
            <w:shd w:val="clear" w:color="auto" w:fill="auto"/>
            <w:vAlign w:val="center"/>
          </w:tcPr>
          <w:p w14:paraId="083BFEDE" w14:textId="77777777" w:rsidR="001E28C0" w:rsidRPr="000702BF" w:rsidRDefault="001E28C0" w:rsidP="000702BF">
            <w:pPr>
              <w:pStyle w:val="TAC"/>
              <w:keepNext w:val="0"/>
              <w:keepLines w:val="0"/>
              <w:rPr>
                <w:rFonts w:eastAsia="SimSun"/>
              </w:rPr>
            </w:pPr>
          </w:p>
        </w:tc>
        <w:tc>
          <w:tcPr>
            <w:tcW w:w="569" w:type="pct"/>
            <w:shd w:val="clear" w:color="auto" w:fill="auto"/>
            <w:tcMar>
              <w:left w:w="45" w:type="dxa"/>
              <w:right w:w="45" w:type="dxa"/>
            </w:tcMar>
            <w:vAlign w:val="center"/>
          </w:tcPr>
          <w:p w14:paraId="00AD3CDB" w14:textId="50C3F535" w:rsidR="001E28C0" w:rsidRPr="000702BF" w:rsidRDefault="001E28C0" w:rsidP="000702BF">
            <w:pPr>
              <w:pStyle w:val="TAC"/>
              <w:keepNext w:val="0"/>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1044580" w14:textId="77777777" w:rsidR="001E28C0" w:rsidRPr="000702BF" w:rsidRDefault="001E28C0" w:rsidP="000702BF">
            <w:pPr>
              <w:pStyle w:val="TAC"/>
              <w:keepNext w:val="0"/>
              <w:keepLines w:val="0"/>
              <w:rPr>
                <w:rFonts w:eastAsia="SimSun"/>
              </w:rPr>
            </w:pPr>
            <w:r w:rsidRPr="000702BF">
              <w:rPr>
                <w:rFonts w:eastAsia="SimSun"/>
              </w:rPr>
              <w:t>Edge_1RB_Right</w:t>
            </w:r>
          </w:p>
        </w:tc>
        <w:tc>
          <w:tcPr>
            <w:tcW w:w="531" w:type="pct"/>
            <w:shd w:val="clear" w:color="auto" w:fill="auto"/>
            <w:vAlign w:val="center"/>
          </w:tcPr>
          <w:p w14:paraId="6BEAEBDB" w14:textId="77777777" w:rsidR="001E28C0" w:rsidRPr="000702BF" w:rsidRDefault="001E28C0" w:rsidP="000702BF">
            <w:pPr>
              <w:pStyle w:val="TAC"/>
              <w:keepNext w:val="0"/>
              <w:keepLines w:val="0"/>
              <w:rPr>
                <w:rFonts w:eastAsia="SimSun"/>
              </w:rPr>
            </w:pPr>
            <w:r w:rsidRPr="000702BF">
              <w:rPr>
                <w:rFonts w:eastAsia="SimSun"/>
              </w:rPr>
              <w:t>Edge_1RB_Left</w:t>
            </w:r>
          </w:p>
        </w:tc>
        <w:tc>
          <w:tcPr>
            <w:tcW w:w="597" w:type="pct"/>
            <w:shd w:val="clear" w:color="auto" w:fill="auto"/>
            <w:vAlign w:val="center"/>
          </w:tcPr>
          <w:p w14:paraId="2E672A48" w14:textId="77777777" w:rsidR="001E28C0" w:rsidRPr="000702BF" w:rsidRDefault="001E28C0" w:rsidP="000702BF">
            <w:pPr>
              <w:pStyle w:val="TAC"/>
              <w:keepNext w:val="0"/>
              <w:keepLines w:val="0"/>
              <w:rPr>
                <w:rFonts w:eastAsia="SimSun"/>
              </w:rPr>
            </w:pPr>
            <w:r w:rsidRPr="000702BF">
              <w:rPr>
                <w:rFonts w:eastAsia="SimSun"/>
              </w:rPr>
              <w:t>36@0</w:t>
            </w:r>
          </w:p>
        </w:tc>
      </w:tr>
      <w:tr w:rsidR="001E28C0" w:rsidRPr="000702BF" w14:paraId="4F50316B" w14:textId="77777777" w:rsidTr="00201225">
        <w:trPr>
          <w:cantSplit/>
          <w:jc w:val="center"/>
        </w:trPr>
        <w:tc>
          <w:tcPr>
            <w:tcW w:w="335" w:type="pct"/>
            <w:shd w:val="clear" w:color="auto" w:fill="auto"/>
            <w:tcMar>
              <w:left w:w="45" w:type="dxa"/>
              <w:right w:w="45" w:type="dxa"/>
            </w:tcMar>
            <w:vAlign w:val="center"/>
          </w:tcPr>
          <w:p w14:paraId="6190553E" w14:textId="77777777" w:rsidR="001E28C0" w:rsidRPr="000702BF" w:rsidRDefault="001E28C0" w:rsidP="00EB7DE4">
            <w:pPr>
              <w:pStyle w:val="TAC"/>
              <w:keepLines w:val="0"/>
              <w:rPr>
                <w:rFonts w:eastAsia="SimSun"/>
              </w:rPr>
            </w:pPr>
            <w:r w:rsidRPr="000702BF">
              <w:rPr>
                <w:rFonts w:eastAsia="SimSun"/>
              </w:rPr>
              <w:lastRenderedPageBreak/>
              <w:t>66</w:t>
            </w:r>
          </w:p>
        </w:tc>
        <w:tc>
          <w:tcPr>
            <w:tcW w:w="427" w:type="pct"/>
            <w:shd w:val="clear" w:color="auto" w:fill="auto"/>
            <w:tcMar>
              <w:left w:w="45" w:type="dxa"/>
              <w:right w:w="45" w:type="dxa"/>
            </w:tcMar>
            <w:vAlign w:val="center"/>
          </w:tcPr>
          <w:p w14:paraId="79230CB4" w14:textId="1D3D9306"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50AB45C8"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5A0F52D"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AEAB24A"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8C68CC9"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413D4EF" w14:textId="69EF55B5"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77DCAD76"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67F7837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1D7C9441"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5D9AE39" w14:textId="77777777" w:rsidTr="00201225">
        <w:trPr>
          <w:cantSplit/>
          <w:jc w:val="center"/>
        </w:trPr>
        <w:tc>
          <w:tcPr>
            <w:tcW w:w="335" w:type="pct"/>
            <w:shd w:val="clear" w:color="auto" w:fill="auto"/>
            <w:tcMar>
              <w:left w:w="45" w:type="dxa"/>
              <w:right w:w="45" w:type="dxa"/>
            </w:tcMar>
            <w:vAlign w:val="center"/>
          </w:tcPr>
          <w:p w14:paraId="5284AB5D" w14:textId="77777777" w:rsidR="001E28C0" w:rsidRPr="000702BF" w:rsidRDefault="001E28C0" w:rsidP="00EB7DE4">
            <w:pPr>
              <w:pStyle w:val="TAC"/>
              <w:keepLines w:val="0"/>
              <w:rPr>
                <w:rFonts w:eastAsia="SimSun"/>
              </w:rPr>
            </w:pPr>
            <w:r w:rsidRPr="000702BF">
              <w:rPr>
                <w:rFonts w:eastAsia="SimSun"/>
              </w:rPr>
              <w:t>67</w:t>
            </w:r>
          </w:p>
        </w:tc>
        <w:tc>
          <w:tcPr>
            <w:tcW w:w="427" w:type="pct"/>
            <w:shd w:val="clear" w:color="auto" w:fill="auto"/>
            <w:tcMar>
              <w:left w:w="45" w:type="dxa"/>
              <w:right w:w="45" w:type="dxa"/>
            </w:tcMar>
            <w:vAlign w:val="center"/>
          </w:tcPr>
          <w:p w14:paraId="46AEF24A" w14:textId="5E3E16AF"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4091E31D"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37C2AE6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2A930E2"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FC51FEC"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866880F"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107E93E0"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62FBA58E"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B0B26BA"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7B7B0AD" w14:textId="77777777" w:rsidTr="00201225">
        <w:trPr>
          <w:cantSplit/>
          <w:jc w:val="center"/>
        </w:trPr>
        <w:tc>
          <w:tcPr>
            <w:tcW w:w="335" w:type="pct"/>
            <w:shd w:val="clear" w:color="auto" w:fill="auto"/>
            <w:tcMar>
              <w:left w:w="45" w:type="dxa"/>
              <w:right w:w="45" w:type="dxa"/>
            </w:tcMar>
            <w:vAlign w:val="center"/>
          </w:tcPr>
          <w:p w14:paraId="2AFD95E7" w14:textId="77777777" w:rsidR="001E28C0" w:rsidRPr="000702BF" w:rsidRDefault="001E28C0" w:rsidP="00EB7DE4">
            <w:pPr>
              <w:pStyle w:val="TAC"/>
              <w:keepLines w:val="0"/>
              <w:rPr>
                <w:rFonts w:eastAsia="SimSun"/>
              </w:rPr>
            </w:pPr>
            <w:r w:rsidRPr="000702BF">
              <w:rPr>
                <w:rFonts w:eastAsia="SimSun"/>
              </w:rPr>
              <w:t>68</w:t>
            </w:r>
          </w:p>
        </w:tc>
        <w:tc>
          <w:tcPr>
            <w:tcW w:w="427" w:type="pct"/>
            <w:shd w:val="clear" w:color="auto" w:fill="auto"/>
            <w:tcMar>
              <w:left w:w="45" w:type="dxa"/>
              <w:right w:w="45" w:type="dxa"/>
            </w:tcMar>
            <w:vAlign w:val="center"/>
          </w:tcPr>
          <w:p w14:paraId="5D6C868C" w14:textId="0EF918AF"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27729B94"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72C733C3"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F19A61E"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606A47D"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7E13635" w14:textId="320A623A"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5E9978D"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D67BF49"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50221CCC"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15CB87E5" w14:textId="77777777" w:rsidTr="00201225">
        <w:trPr>
          <w:cantSplit/>
          <w:jc w:val="center"/>
        </w:trPr>
        <w:tc>
          <w:tcPr>
            <w:tcW w:w="335" w:type="pct"/>
            <w:shd w:val="clear" w:color="auto" w:fill="auto"/>
            <w:tcMar>
              <w:left w:w="45" w:type="dxa"/>
              <w:right w:w="45" w:type="dxa"/>
            </w:tcMar>
            <w:vAlign w:val="center"/>
          </w:tcPr>
          <w:p w14:paraId="6D01AC45" w14:textId="77777777" w:rsidR="001E28C0" w:rsidRPr="000702BF" w:rsidRDefault="001E28C0" w:rsidP="00EB7DE4">
            <w:pPr>
              <w:pStyle w:val="TAC"/>
              <w:keepLines w:val="0"/>
              <w:rPr>
                <w:rFonts w:eastAsia="SimSun"/>
              </w:rPr>
            </w:pPr>
            <w:r w:rsidRPr="000702BF">
              <w:rPr>
                <w:rFonts w:eastAsia="SimSun"/>
              </w:rPr>
              <w:t>69</w:t>
            </w:r>
          </w:p>
        </w:tc>
        <w:tc>
          <w:tcPr>
            <w:tcW w:w="427" w:type="pct"/>
            <w:shd w:val="clear" w:color="auto" w:fill="auto"/>
            <w:tcMar>
              <w:left w:w="45" w:type="dxa"/>
              <w:right w:w="45" w:type="dxa"/>
            </w:tcMar>
            <w:vAlign w:val="center"/>
          </w:tcPr>
          <w:p w14:paraId="743AC195" w14:textId="0534B4A4"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0D216E56"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692A0CC"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22F9DD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7C7BC0B"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485B18A" w14:textId="35CC3E28"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7F8AFCE"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4A7D6646"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7C96F9C"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6ABB3D7D" w14:textId="77777777" w:rsidTr="00201225">
        <w:trPr>
          <w:cantSplit/>
          <w:jc w:val="center"/>
        </w:trPr>
        <w:tc>
          <w:tcPr>
            <w:tcW w:w="335" w:type="pct"/>
            <w:shd w:val="clear" w:color="auto" w:fill="auto"/>
            <w:tcMar>
              <w:left w:w="45" w:type="dxa"/>
              <w:right w:w="45" w:type="dxa"/>
            </w:tcMar>
            <w:vAlign w:val="center"/>
          </w:tcPr>
          <w:p w14:paraId="3C2915F6" w14:textId="77777777" w:rsidR="001E28C0" w:rsidRPr="000702BF" w:rsidRDefault="001E28C0" w:rsidP="00EB7DE4">
            <w:pPr>
              <w:pStyle w:val="TAC"/>
              <w:keepLines w:val="0"/>
              <w:rPr>
                <w:rFonts w:eastAsia="SimSun"/>
              </w:rPr>
            </w:pPr>
            <w:r w:rsidRPr="000702BF">
              <w:rPr>
                <w:rFonts w:eastAsia="SimSun"/>
              </w:rPr>
              <w:t>70</w:t>
            </w:r>
          </w:p>
        </w:tc>
        <w:tc>
          <w:tcPr>
            <w:tcW w:w="427" w:type="pct"/>
            <w:shd w:val="clear" w:color="auto" w:fill="auto"/>
            <w:tcMar>
              <w:left w:w="45" w:type="dxa"/>
              <w:right w:w="45" w:type="dxa"/>
            </w:tcMar>
            <w:vAlign w:val="center"/>
          </w:tcPr>
          <w:p w14:paraId="0F3C59EF" w14:textId="52029A7E"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1952D7F4"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A3372FA"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2CE914D"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9A8FE7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3368CEC" w14:textId="032C7675"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EC8F8F9"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0F044DFD"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3309B1C"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32553427" w14:textId="77777777" w:rsidTr="00201225">
        <w:trPr>
          <w:cantSplit/>
          <w:jc w:val="center"/>
        </w:trPr>
        <w:tc>
          <w:tcPr>
            <w:tcW w:w="335" w:type="pct"/>
            <w:shd w:val="clear" w:color="auto" w:fill="auto"/>
            <w:tcMar>
              <w:left w:w="45" w:type="dxa"/>
              <w:right w:w="45" w:type="dxa"/>
            </w:tcMar>
            <w:vAlign w:val="center"/>
          </w:tcPr>
          <w:p w14:paraId="2C32C6B8" w14:textId="77777777" w:rsidR="001E28C0" w:rsidRPr="000702BF" w:rsidRDefault="001E28C0" w:rsidP="00EB7DE4">
            <w:pPr>
              <w:pStyle w:val="TAC"/>
              <w:keepLines w:val="0"/>
              <w:rPr>
                <w:rFonts w:eastAsia="SimSun"/>
              </w:rPr>
            </w:pPr>
            <w:r w:rsidRPr="000702BF">
              <w:rPr>
                <w:rFonts w:eastAsia="SimSun"/>
              </w:rPr>
              <w:t>71-73</w:t>
            </w:r>
          </w:p>
        </w:tc>
        <w:tc>
          <w:tcPr>
            <w:tcW w:w="427" w:type="pct"/>
            <w:shd w:val="clear" w:color="auto" w:fill="auto"/>
            <w:tcMar>
              <w:left w:w="45" w:type="dxa"/>
              <w:right w:w="45" w:type="dxa"/>
            </w:tcMar>
            <w:vAlign w:val="center"/>
          </w:tcPr>
          <w:p w14:paraId="32FE404F" w14:textId="5186461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5EF5EAC4"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1B3C59C4"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54C71A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0B09EB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2C46E06" w14:textId="4F972598"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24BDBCD7"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E0243B9"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57ECCBD9"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425F6C64" w14:textId="77777777" w:rsidTr="00201225">
        <w:trPr>
          <w:cantSplit/>
          <w:jc w:val="center"/>
        </w:trPr>
        <w:tc>
          <w:tcPr>
            <w:tcW w:w="335" w:type="pct"/>
            <w:shd w:val="clear" w:color="auto" w:fill="auto"/>
            <w:tcMar>
              <w:left w:w="45" w:type="dxa"/>
              <w:right w:w="45" w:type="dxa"/>
            </w:tcMar>
            <w:vAlign w:val="center"/>
          </w:tcPr>
          <w:p w14:paraId="09BE7A5D" w14:textId="77777777" w:rsidR="001E28C0" w:rsidRPr="000702BF" w:rsidRDefault="001E28C0" w:rsidP="00EB7DE4">
            <w:pPr>
              <w:pStyle w:val="TAC"/>
              <w:keepLines w:val="0"/>
              <w:rPr>
                <w:rFonts w:eastAsia="SimSun"/>
              </w:rPr>
            </w:pPr>
            <w:r w:rsidRPr="000702BF">
              <w:rPr>
                <w:rFonts w:eastAsia="SimSun"/>
              </w:rPr>
              <w:t>74-76</w:t>
            </w:r>
          </w:p>
        </w:tc>
        <w:tc>
          <w:tcPr>
            <w:tcW w:w="427" w:type="pct"/>
            <w:shd w:val="clear" w:color="auto" w:fill="auto"/>
            <w:tcMar>
              <w:left w:w="45" w:type="dxa"/>
              <w:right w:w="45" w:type="dxa"/>
            </w:tcMar>
            <w:vAlign w:val="center"/>
          </w:tcPr>
          <w:p w14:paraId="6B68EC1E" w14:textId="273AAA95"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33372CCA"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66BE1ED1"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6B1252C"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4EBDC6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7725573"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1844D8F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4439049"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4F03083A"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6254C76C" w14:textId="77777777" w:rsidTr="00201225">
        <w:trPr>
          <w:cantSplit/>
          <w:jc w:val="center"/>
        </w:trPr>
        <w:tc>
          <w:tcPr>
            <w:tcW w:w="335" w:type="pct"/>
            <w:shd w:val="clear" w:color="auto" w:fill="auto"/>
            <w:tcMar>
              <w:left w:w="45" w:type="dxa"/>
              <w:right w:w="45" w:type="dxa"/>
            </w:tcMar>
            <w:vAlign w:val="center"/>
          </w:tcPr>
          <w:p w14:paraId="61CE1191" w14:textId="77777777" w:rsidR="001E28C0" w:rsidRPr="000702BF" w:rsidRDefault="001E28C0" w:rsidP="00EB7DE4">
            <w:pPr>
              <w:pStyle w:val="TAC"/>
              <w:keepLines w:val="0"/>
              <w:rPr>
                <w:rFonts w:eastAsia="SimSun"/>
              </w:rPr>
            </w:pPr>
            <w:r w:rsidRPr="000702BF">
              <w:rPr>
                <w:rFonts w:eastAsia="SimSun"/>
              </w:rPr>
              <w:t>77-79</w:t>
            </w:r>
          </w:p>
        </w:tc>
        <w:tc>
          <w:tcPr>
            <w:tcW w:w="427" w:type="pct"/>
            <w:shd w:val="clear" w:color="auto" w:fill="auto"/>
            <w:tcMar>
              <w:left w:w="45" w:type="dxa"/>
              <w:right w:w="45" w:type="dxa"/>
            </w:tcMar>
            <w:vAlign w:val="center"/>
          </w:tcPr>
          <w:p w14:paraId="3984CE54" w14:textId="10AED6A5"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36EC4083"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2073ACD2"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0B9B5D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F82439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366BD37" w14:textId="727B9D3E"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775888D"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3044B16"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26C157DF"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73CBAE80" w14:textId="77777777" w:rsidTr="00201225">
        <w:trPr>
          <w:cantSplit/>
          <w:jc w:val="center"/>
        </w:trPr>
        <w:tc>
          <w:tcPr>
            <w:tcW w:w="335" w:type="pct"/>
            <w:shd w:val="clear" w:color="auto" w:fill="auto"/>
            <w:tcMar>
              <w:left w:w="45" w:type="dxa"/>
              <w:right w:w="45" w:type="dxa"/>
            </w:tcMar>
            <w:vAlign w:val="center"/>
          </w:tcPr>
          <w:p w14:paraId="69736A06" w14:textId="77777777" w:rsidR="001E28C0" w:rsidRPr="000702BF" w:rsidRDefault="001E28C0" w:rsidP="00EB7DE4">
            <w:pPr>
              <w:pStyle w:val="TAC"/>
              <w:keepLines w:val="0"/>
              <w:rPr>
                <w:rFonts w:eastAsia="SimSun"/>
              </w:rPr>
            </w:pPr>
            <w:r w:rsidRPr="000702BF">
              <w:rPr>
                <w:rFonts w:eastAsia="SimSun"/>
              </w:rPr>
              <w:t>80-82</w:t>
            </w:r>
          </w:p>
        </w:tc>
        <w:tc>
          <w:tcPr>
            <w:tcW w:w="427" w:type="pct"/>
            <w:shd w:val="clear" w:color="auto" w:fill="auto"/>
            <w:tcMar>
              <w:left w:w="45" w:type="dxa"/>
              <w:right w:w="45" w:type="dxa"/>
            </w:tcMar>
            <w:vAlign w:val="center"/>
          </w:tcPr>
          <w:p w14:paraId="0BB768AF" w14:textId="1E6D3A7B"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1637C8C2"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751D8361"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846165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3D3523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D049B5B" w14:textId="0B378CAE"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4C8DA70"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7870AF22"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15FBB140"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4F77F001" w14:textId="77777777" w:rsidTr="00201225">
        <w:trPr>
          <w:cantSplit/>
          <w:jc w:val="center"/>
        </w:trPr>
        <w:tc>
          <w:tcPr>
            <w:tcW w:w="335" w:type="pct"/>
            <w:shd w:val="clear" w:color="auto" w:fill="auto"/>
            <w:tcMar>
              <w:left w:w="45" w:type="dxa"/>
              <w:right w:w="45" w:type="dxa"/>
            </w:tcMar>
            <w:vAlign w:val="center"/>
          </w:tcPr>
          <w:p w14:paraId="67F264ED" w14:textId="77777777" w:rsidR="001E28C0" w:rsidRPr="000702BF" w:rsidRDefault="001E28C0" w:rsidP="00EB7DE4">
            <w:pPr>
              <w:pStyle w:val="TAC"/>
              <w:keepLines w:val="0"/>
              <w:rPr>
                <w:rFonts w:eastAsia="SimSun"/>
              </w:rPr>
            </w:pPr>
            <w:r w:rsidRPr="000702BF">
              <w:rPr>
                <w:rFonts w:eastAsia="SimSun"/>
              </w:rPr>
              <w:t>83-85</w:t>
            </w:r>
          </w:p>
        </w:tc>
        <w:tc>
          <w:tcPr>
            <w:tcW w:w="427" w:type="pct"/>
            <w:shd w:val="clear" w:color="auto" w:fill="auto"/>
            <w:tcMar>
              <w:left w:w="45" w:type="dxa"/>
              <w:right w:w="45" w:type="dxa"/>
            </w:tcMar>
            <w:vAlign w:val="center"/>
          </w:tcPr>
          <w:p w14:paraId="5916BED3" w14:textId="5F693F8C"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58A37F9D"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13639782"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EB8182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783D71B"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7DFE42E" w14:textId="017CCA60"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341631F"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6E846EC1"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6999E1CA"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7F3B6A9B" w14:textId="77777777" w:rsidTr="00201225">
        <w:trPr>
          <w:cantSplit/>
          <w:jc w:val="center"/>
        </w:trPr>
        <w:tc>
          <w:tcPr>
            <w:tcW w:w="335" w:type="pct"/>
            <w:shd w:val="clear" w:color="auto" w:fill="auto"/>
            <w:tcMar>
              <w:left w:w="45" w:type="dxa"/>
              <w:right w:w="45" w:type="dxa"/>
            </w:tcMar>
            <w:vAlign w:val="center"/>
          </w:tcPr>
          <w:p w14:paraId="473F263D" w14:textId="77777777" w:rsidR="001E28C0" w:rsidRPr="000702BF" w:rsidRDefault="001E28C0" w:rsidP="00EB7DE4">
            <w:pPr>
              <w:pStyle w:val="TAC"/>
              <w:keepLines w:val="0"/>
              <w:rPr>
                <w:rFonts w:eastAsia="SimSun"/>
              </w:rPr>
            </w:pPr>
            <w:r w:rsidRPr="000702BF">
              <w:rPr>
                <w:rFonts w:eastAsia="SimSun"/>
              </w:rPr>
              <w:t>86-88</w:t>
            </w:r>
          </w:p>
        </w:tc>
        <w:tc>
          <w:tcPr>
            <w:tcW w:w="427" w:type="pct"/>
            <w:shd w:val="clear" w:color="auto" w:fill="auto"/>
            <w:tcMar>
              <w:left w:w="45" w:type="dxa"/>
              <w:right w:w="45" w:type="dxa"/>
            </w:tcMar>
            <w:vAlign w:val="center"/>
          </w:tcPr>
          <w:p w14:paraId="5CAABDC3" w14:textId="63B7C6E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D3EC63F"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0C4821A7"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63FB11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4790297"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16528C9" w14:textId="7D854D04"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20DA56E7"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3449204"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28A28E57" w14:textId="77777777" w:rsidR="001E28C0" w:rsidRPr="000702BF" w:rsidRDefault="001E28C0" w:rsidP="00EB7DE4">
            <w:pPr>
              <w:pStyle w:val="TAC"/>
              <w:keepLines w:val="0"/>
              <w:rPr>
                <w:rFonts w:eastAsia="SimSun"/>
              </w:rPr>
            </w:pPr>
            <w:r w:rsidRPr="000702BF">
              <w:rPr>
                <w:rFonts w:eastAsia="SimSun"/>
              </w:rPr>
              <w:t>50@0</w:t>
            </w:r>
          </w:p>
        </w:tc>
      </w:tr>
      <w:tr w:rsidR="001E28C0" w:rsidRPr="000702BF" w14:paraId="1F655203" w14:textId="77777777" w:rsidTr="00201225">
        <w:trPr>
          <w:cantSplit/>
          <w:jc w:val="center"/>
        </w:trPr>
        <w:tc>
          <w:tcPr>
            <w:tcW w:w="335" w:type="pct"/>
            <w:shd w:val="clear" w:color="auto" w:fill="auto"/>
            <w:tcMar>
              <w:left w:w="45" w:type="dxa"/>
              <w:right w:w="45" w:type="dxa"/>
            </w:tcMar>
            <w:vAlign w:val="center"/>
          </w:tcPr>
          <w:p w14:paraId="2575B5B2" w14:textId="77777777" w:rsidR="001E28C0" w:rsidRPr="000702BF" w:rsidRDefault="001E28C0" w:rsidP="00EB7DE4">
            <w:pPr>
              <w:pStyle w:val="TAC"/>
              <w:keepLines w:val="0"/>
              <w:rPr>
                <w:rFonts w:eastAsia="SimSun"/>
              </w:rPr>
            </w:pPr>
            <w:r w:rsidRPr="000702BF">
              <w:rPr>
                <w:rFonts w:eastAsia="SimSun"/>
              </w:rPr>
              <w:t>89-91</w:t>
            </w:r>
          </w:p>
        </w:tc>
        <w:tc>
          <w:tcPr>
            <w:tcW w:w="427" w:type="pct"/>
            <w:shd w:val="clear" w:color="auto" w:fill="auto"/>
            <w:tcMar>
              <w:left w:w="45" w:type="dxa"/>
              <w:right w:w="45" w:type="dxa"/>
            </w:tcMar>
            <w:vAlign w:val="center"/>
          </w:tcPr>
          <w:p w14:paraId="2FC82B08" w14:textId="1C56A573"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2D27A2AE"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6498BFB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2FF5C1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97BE5CC"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12B92FC"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4FB29926"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11AA2B36"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48487961" w14:textId="77777777" w:rsidR="001E28C0" w:rsidRPr="000702BF" w:rsidRDefault="001E28C0" w:rsidP="00EB7DE4">
            <w:pPr>
              <w:pStyle w:val="TAC"/>
              <w:keepLines w:val="0"/>
              <w:rPr>
                <w:rFonts w:eastAsia="SimSun"/>
              </w:rPr>
            </w:pPr>
            <w:r w:rsidRPr="000702BF">
              <w:rPr>
                <w:rFonts w:eastAsia="SimSun"/>
              </w:rPr>
              <w:t>50@0</w:t>
            </w:r>
          </w:p>
        </w:tc>
      </w:tr>
      <w:tr w:rsidR="001E28C0" w:rsidRPr="000702BF" w14:paraId="0CF5CF8C" w14:textId="77777777" w:rsidTr="00201225">
        <w:trPr>
          <w:cantSplit/>
          <w:jc w:val="center"/>
        </w:trPr>
        <w:tc>
          <w:tcPr>
            <w:tcW w:w="335" w:type="pct"/>
            <w:shd w:val="clear" w:color="auto" w:fill="auto"/>
            <w:tcMar>
              <w:left w:w="45" w:type="dxa"/>
              <w:right w:w="45" w:type="dxa"/>
            </w:tcMar>
            <w:vAlign w:val="center"/>
          </w:tcPr>
          <w:p w14:paraId="0D07F36B" w14:textId="77777777" w:rsidR="001E28C0" w:rsidRPr="000702BF" w:rsidRDefault="001E28C0" w:rsidP="00EB7DE4">
            <w:pPr>
              <w:pStyle w:val="TAC"/>
              <w:keepLines w:val="0"/>
              <w:rPr>
                <w:rFonts w:eastAsia="SimSun"/>
              </w:rPr>
            </w:pPr>
            <w:r w:rsidRPr="000702BF">
              <w:rPr>
                <w:rFonts w:eastAsia="SimSun"/>
              </w:rPr>
              <w:t>92-94</w:t>
            </w:r>
          </w:p>
        </w:tc>
        <w:tc>
          <w:tcPr>
            <w:tcW w:w="427" w:type="pct"/>
            <w:shd w:val="clear" w:color="auto" w:fill="auto"/>
            <w:tcMar>
              <w:left w:w="45" w:type="dxa"/>
              <w:right w:w="45" w:type="dxa"/>
            </w:tcMar>
            <w:vAlign w:val="center"/>
          </w:tcPr>
          <w:p w14:paraId="0511F770" w14:textId="4315E739"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D4E3392"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5C1D1E23"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41A041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51C15B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178DC47" w14:textId="5FA6895C"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4A75362"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223683EF"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20703D8B" w14:textId="77777777" w:rsidR="001E28C0" w:rsidRPr="000702BF" w:rsidRDefault="001E28C0" w:rsidP="00EB7DE4">
            <w:pPr>
              <w:pStyle w:val="TAC"/>
              <w:keepLines w:val="0"/>
              <w:rPr>
                <w:rFonts w:eastAsia="SimSun"/>
              </w:rPr>
            </w:pPr>
            <w:r w:rsidRPr="000702BF">
              <w:rPr>
                <w:rFonts w:eastAsia="SimSun"/>
              </w:rPr>
              <w:t>50@0</w:t>
            </w:r>
          </w:p>
        </w:tc>
      </w:tr>
      <w:tr w:rsidR="001E28C0" w:rsidRPr="000702BF" w14:paraId="0451EBCA" w14:textId="77777777" w:rsidTr="00201225">
        <w:trPr>
          <w:cantSplit/>
          <w:jc w:val="center"/>
        </w:trPr>
        <w:tc>
          <w:tcPr>
            <w:tcW w:w="335" w:type="pct"/>
            <w:shd w:val="clear" w:color="auto" w:fill="auto"/>
            <w:tcMar>
              <w:left w:w="45" w:type="dxa"/>
              <w:right w:w="45" w:type="dxa"/>
            </w:tcMar>
            <w:vAlign w:val="center"/>
          </w:tcPr>
          <w:p w14:paraId="4D27DD5D" w14:textId="77777777" w:rsidR="001E28C0" w:rsidRPr="000702BF" w:rsidRDefault="001E28C0" w:rsidP="00EB7DE4">
            <w:pPr>
              <w:pStyle w:val="TAC"/>
              <w:keepLines w:val="0"/>
              <w:rPr>
                <w:rFonts w:eastAsia="SimSun"/>
              </w:rPr>
            </w:pPr>
            <w:r w:rsidRPr="000702BF">
              <w:rPr>
                <w:rFonts w:eastAsia="SimSun"/>
              </w:rPr>
              <w:t>95-97</w:t>
            </w:r>
          </w:p>
        </w:tc>
        <w:tc>
          <w:tcPr>
            <w:tcW w:w="427" w:type="pct"/>
            <w:shd w:val="clear" w:color="auto" w:fill="auto"/>
            <w:tcMar>
              <w:left w:w="45" w:type="dxa"/>
              <w:right w:w="45" w:type="dxa"/>
            </w:tcMar>
            <w:vAlign w:val="center"/>
          </w:tcPr>
          <w:p w14:paraId="0D6418C6" w14:textId="3A544342"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54170B31"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13153789"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000495A"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60ADF9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A302175" w14:textId="2E4F47D2"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3806689"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4FEA783A"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71131678" w14:textId="77777777" w:rsidR="001E28C0" w:rsidRPr="000702BF" w:rsidRDefault="001E28C0" w:rsidP="00EB7DE4">
            <w:pPr>
              <w:pStyle w:val="TAC"/>
              <w:keepLines w:val="0"/>
              <w:rPr>
                <w:rFonts w:eastAsia="SimSun"/>
              </w:rPr>
            </w:pPr>
            <w:r w:rsidRPr="000702BF">
              <w:rPr>
                <w:rFonts w:eastAsia="SimSun"/>
              </w:rPr>
              <w:t>50@0</w:t>
            </w:r>
          </w:p>
        </w:tc>
      </w:tr>
      <w:tr w:rsidR="001E28C0" w:rsidRPr="000702BF" w14:paraId="1D40DDF6" w14:textId="77777777" w:rsidTr="00201225">
        <w:trPr>
          <w:cantSplit/>
          <w:jc w:val="center"/>
        </w:trPr>
        <w:tc>
          <w:tcPr>
            <w:tcW w:w="335" w:type="pct"/>
            <w:shd w:val="clear" w:color="auto" w:fill="auto"/>
            <w:tcMar>
              <w:left w:w="45" w:type="dxa"/>
              <w:right w:w="45" w:type="dxa"/>
            </w:tcMar>
            <w:vAlign w:val="center"/>
          </w:tcPr>
          <w:p w14:paraId="55CF50F7" w14:textId="77777777" w:rsidR="001E28C0" w:rsidRPr="000702BF" w:rsidRDefault="001E28C0" w:rsidP="00EB7DE4">
            <w:pPr>
              <w:pStyle w:val="TAC"/>
              <w:keepLines w:val="0"/>
              <w:rPr>
                <w:rFonts w:eastAsia="SimSun"/>
              </w:rPr>
            </w:pPr>
            <w:r w:rsidRPr="000702BF">
              <w:rPr>
                <w:rFonts w:eastAsia="SimSun"/>
              </w:rPr>
              <w:t>98-100</w:t>
            </w:r>
          </w:p>
        </w:tc>
        <w:tc>
          <w:tcPr>
            <w:tcW w:w="427" w:type="pct"/>
            <w:shd w:val="clear" w:color="auto" w:fill="auto"/>
            <w:tcMar>
              <w:left w:w="45" w:type="dxa"/>
              <w:right w:w="45" w:type="dxa"/>
            </w:tcMar>
            <w:vAlign w:val="center"/>
          </w:tcPr>
          <w:p w14:paraId="0D61F07F" w14:textId="4DA514BD"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0153E6AC"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0AC5003F"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2A7275C"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19DDBC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0058AA2" w14:textId="6888E91C"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FA42FCF"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48CAF290"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2CC85A67" w14:textId="77777777" w:rsidR="001E28C0" w:rsidRPr="000702BF" w:rsidRDefault="001E28C0" w:rsidP="00EB7DE4">
            <w:pPr>
              <w:pStyle w:val="TAC"/>
              <w:keepLines w:val="0"/>
              <w:rPr>
                <w:rFonts w:eastAsia="SimSun"/>
              </w:rPr>
            </w:pPr>
            <w:r w:rsidRPr="000702BF">
              <w:rPr>
                <w:rFonts w:eastAsia="SimSun"/>
              </w:rPr>
              <w:t>50@0</w:t>
            </w:r>
          </w:p>
        </w:tc>
      </w:tr>
      <w:tr w:rsidR="001E28C0" w:rsidRPr="000702BF" w14:paraId="2998470B" w14:textId="77777777" w:rsidTr="00201225">
        <w:trPr>
          <w:cantSplit/>
          <w:jc w:val="center"/>
        </w:trPr>
        <w:tc>
          <w:tcPr>
            <w:tcW w:w="335" w:type="pct"/>
            <w:shd w:val="clear" w:color="auto" w:fill="auto"/>
            <w:tcMar>
              <w:left w:w="45" w:type="dxa"/>
              <w:right w:w="45" w:type="dxa"/>
            </w:tcMar>
            <w:vAlign w:val="center"/>
          </w:tcPr>
          <w:p w14:paraId="5C8FF737" w14:textId="77777777" w:rsidR="001E28C0" w:rsidRPr="000702BF" w:rsidRDefault="001E28C0" w:rsidP="00EB7DE4">
            <w:pPr>
              <w:pStyle w:val="TAC"/>
              <w:keepLines w:val="0"/>
              <w:rPr>
                <w:rFonts w:eastAsia="SimSun"/>
              </w:rPr>
            </w:pPr>
            <w:r w:rsidRPr="000702BF">
              <w:rPr>
                <w:rFonts w:eastAsia="SimSun"/>
              </w:rPr>
              <w:t>101</w:t>
            </w:r>
          </w:p>
        </w:tc>
        <w:tc>
          <w:tcPr>
            <w:tcW w:w="427" w:type="pct"/>
            <w:shd w:val="clear" w:color="auto" w:fill="auto"/>
            <w:tcMar>
              <w:left w:w="45" w:type="dxa"/>
              <w:right w:w="45" w:type="dxa"/>
            </w:tcMar>
            <w:vAlign w:val="center"/>
          </w:tcPr>
          <w:p w14:paraId="1A0BD273" w14:textId="511987BA"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5295349B"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41100C4E"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1FB4D8B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7E9B54C"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BDD0AE3" w14:textId="7A1CA8A2"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49F77E0E"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6ABC5E3"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76D37765"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7D40A4B1" w14:textId="77777777" w:rsidTr="00201225">
        <w:trPr>
          <w:cantSplit/>
          <w:jc w:val="center"/>
        </w:trPr>
        <w:tc>
          <w:tcPr>
            <w:tcW w:w="335" w:type="pct"/>
            <w:shd w:val="clear" w:color="auto" w:fill="auto"/>
            <w:tcMar>
              <w:left w:w="45" w:type="dxa"/>
              <w:right w:w="45" w:type="dxa"/>
            </w:tcMar>
            <w:vAlign w:val="center"/>
          </w:tcPr>
          <w:p w14:paraId="51EA3375" w14:textId="77777777" w:rsidR="001E28C0" w:rsidRPr="000702BF" w:rsidRDefault="001E28C0" w:rsidP="00EB7DE4">
            <w:pPr>
              <w:pStyle w:val="TAC"/>
              <w:keepLines w:val="0"/>
              <w:rPr>
                <w:rFonts w:eastAsia="SimSun"/>
              </w:rPr>
            </w:pPr>
            <w:r w:rsidRPr="000702BF">
              <w:rPr>
                <w:rFonts w:eastAsia="SimSun"/>
              </w:rPr>
              <w:t>102</w:t>
            </w:r>
          </w:p>
        </w:tc>
        <w:tc>
          <w:tcPr>
            <w:tcW w:w="427" w:type="pct"/>
            <w:shd w:val="clear" w:color="auto" w:fill="auto"/>
            <w:tcMar>
              <w:left w:w="45" w:type="dxa"/>
              <w:right w:w="45" w:type="dxa"/>
            </w:tcMar>
            <w:vAlign w:val="center"/>
          </w:tcPr>
          <w:p w14:paraId="20C4EDC4" w14:textId="5B78C814"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3DE23F03"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2B98228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671064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90ADA5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06606F3"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15259AF5"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EB65416"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13C4BAD8"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6D4DBFD0" w14:textId="77777777" w:rsidTr="00201225">
        <w:trPr>
          <w:cantSplit/>
          <w:jc w:val="center"/>
        </w:trPr>
        <w:tc>
          <w:tcPr>
            <w:tcW w:w="335" w:type="pct"/>
            <w:shd w:val="clear" w:color="auto" w:fill="auto"/>
            <w:tcMar>
              <w:left w:w="45" w:type="dxa"/>
              <w:right w:w="45" w:type="dxa"/>
            </w:tcMar>
            <w:vAlign w:val="center"/>
          </w:tcPr>
          <w:p w14:paraId="33FB0B4B" w14:textId="77777777" w:rsidR="001E28C0" w:rsidRPr="000702BF" w:rsidRDefault="001E28C0" w:rsidP="00EB7DE4">
            <w:pPr>
              <w:pStyle w:val="TAC"/>
              <w:keepLines w:val="0"/>
              <w:rPr>
                <w:rFonts w:eastAsia="SimSun"/>
              </w:rPr>
            </w:pPr>
            <w:r w:rsidRPr="000702BF">
              <w:rPr>
                <w:rFonts w:eastAsia="SimSun"/>
              </w:rPr>
              <w:t>103</w:t>
            </w:r>
          </w:p>
        </w:tc>
        <w:tc>
          <w:tcPr>
            <w:tcW w:w="427" w:type="pct"/>
            <w:shd w:val="clear" w:color="auto" w:fill="auto"/>
            <w:tcMar>
              <w:left w:w="45" w:type="dxa"/>
              <w:right w:w="45" w:type="dxa"/>
            </w:tcMar>
            <w:vAlign w:val="center"/>
          </w:tcPr>
          <w:p w14:paraId="40ED12CA" w14:textId="43A09B7B"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61F6A15A"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4D98EEF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F14111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FE12C6C"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C720F90" w14:textId="5FAEA936"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ECBE977"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6FC8787B"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78C3096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03AA2A32" w14:textId="77777777" w:rsidTr="00201225">
        <w:trPr>
          <w:cantSplit/>
          <w:jc w:val="center"/>
        </w:trPr>
        <w:tc>
          <w:tcPr>
            <w:tcW w:w="335" w:type="pct"/>
            <w:shd w:val="clear" w:color="auto" w:fill="auto"/>
            <w:tcMar>
              <w:left w:w="45" w:type="dxa"/>
              <w:right w:w="45" w:type="dxa"/>
            </w:tcMar>
            <w:vAlign w:val="center"/>
          </w:tcPr>
          <w:p w14:paraId="5AC47C55" w14:textId="77777777" w:rsidR="001E28C0" w:rsidRPr="000702BF" w:rsidRDefault="001E28C0" w:rsidP="00EB7DE4">
            <w:pPr>
              <w:pStyle w:val="TAC"/>
              <w:keepLines w:val="0"/>
              <w:rPr>
                <w:rFonts w:eastAsia="SimSun"/>
              </w:rPr>
            </w:pPr>
            <w:r w:rsidRPr="000702BF">
              <w:rPr>
                <w:rFonts w:eastAsia="SimSun"/>
              </w:rPr>
              <w:t>104</w:t>
            </w:r>
          </w:p>
        </w:tc>
        <w:tc>
          <w:tcPr>
            <w:tcW w:w="427" w:type="pct"/>
            <w:shd w:val="clear" w:color="auto" w:fill="auto"/>
            <w:tcMar>
              <w:left w:w="45" w:type="dxa"/>
              <w:right w:w="45" w:type="dxa"/>
            </w:tcMar>
            <w:vAlign w:val="center"/>
          </w:tcPr>
          <w:p w14:paraId="3EE2A6C4" w14:textId="03798CF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8247789"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4A0A7D70"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F7B1426"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FC09CD7"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B4DD64C" w14:textId="3AFC8EEC"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422F48F"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C0CC85A"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16ED33A"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7AEC9040" w14:textId="77777777" w:rsidTr="00201225">
        <w:trPr>
          <w:cantSplit/>
          <w:jc w:val="center"/>
        </w:trPr>
        <w:tc>
          <w:tcPr>
            <w:tcW w:w="335" w:type="pct"/>
            <w:shd w:val="clear" w:color="auto" w:fill="auto"/>
            <w:tcMar>
              <w:left w:w="45" w:type="dxa"/>
              <w:right w:w="45" w:type="dxa"/>
            </w:tcMar>
            <w:vAlign w:val="center"/>
          </w:tcPr>
          <w:p w14:paraId="322176A3" w14:textId="77777777" w:rsidR="001E28C0" w:rsidRPr="000702BF" w:rsidRDefault="001E28C0" w:rsidP="00EB7DE4">
            <w:pPr>
              <w:pStyle w:val="TAC"/>
              <w:keepLines w:val="0"/>
              <w:rPr>
                <w:rFonts w:eastAsia="SimSun"/>
              </w:rPr>
            </w:pPr>
            <w:r w:rsidRPr="000702BF">
              <w:rPr>
                <w:rFonts w:eastAsia="SimSun"/>
              </w:rPr>
              <w:t>105</w:t>
            </w:r>
          </w:p>
        </w:tc>
        <w:tc>
          <w:tcPr>
            <w:tcW w:w="427" w:type="pct"/>
            <w:shd w:val="clear" w:color="auto" w:fill="auto"/>
            <w:tcMar>
              <w:left w:w="45" w:type="dxa"/>
              <w:right w:w="45" w:type="dxa"/>
            </w:tcMar>
            <w:vAlign w:val="center"/>
          </w:tcPr>
          <w:p w14:paraId="48D12714" w14:textId="6921739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AD4F845"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774525E9"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2CC5A5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4B2E82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E817950" w14:textId="59574491"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817B4AD"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07B16A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5D21F623"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66E47D2" w14:textId="77777777" w:rsidTr="00201225">
        <w:trPr>
          <w:cantSplit/>
          <w:jc w:val="center"/>
        </w:trPr>
        <w:tc>
          <w:tcPr>
            <w:tcW w:w="335" w:type="pct"/>
            <w:shd w:val="clear" w:color="auto" w:fill="auto"/>
            <w:tcMar>
              <w:left w:w="45" w:type="dxa"/>
              <w:right w:w="45" w:type="dxa"/>
            </w:tcMar>
            <w:vAlign w:val="center"/>
          </w:tcPr>
          <w:p w14:paraId="6066EAE6" w14:textId="77777777" w:rsidR="001E28C0" w:rsidRPr="000702BF" w:rsidRDefault="001E28C0" w:rsidP="00EB7DE4">
            <w:pPr>
              <w:pStyle w:val="TAC"/>
              <w:keepLines w:val="0"/>
              <w:rPr>
                <w:rFonts w:eastAsia="SimSun"/>
              </w:rPr>
            </w:pPr>
            <w:r w:rsidRPr="000702BF">
              <w:rPr>
                <w:rFonts w:eastAsia="SimSun"/>
              </w:rPr>
              <w:t>106-108</w:t>
            </w:r>
          </w:p>
        </w:tc>
        <w:tc>
          <w:tcPr>
            <w:tcW w:w="427" w:type="pct"/>
            <w:shd w:val="clear" w:color="auto" w:fill="auto"/>
            <w:tcMar>
              <w:left w:w="45" w:type="dxa"/>
              <w:right w:w="45" w:type="dxa"/>
            </w:tcMar>
            <w:vAlign w:val="center"/>
          </w:tcPr>
          <w:p w14:paraId="674E58F0" w14:textId="435C208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43B6D1CB"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579B341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829F39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C72487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752ACA9" w14:textId="69634A79"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49B6A87C"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F6A75C2"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32349614"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4305D47A" w14:textId="77777777" w:rsidTr="00201225">
        <w:trPr>
          <w:cantSplit/>
          <w:jc w:val="center"/>
        </w:trPr>
        <w:tc>
          <w:tcPr>
            <w:tcW w:w="335" w:type="pct"/>
            <w:shd w:val="clear" w:color="auto" w:fill="auto"/>
            <w:tcMar>
              <w:left w:w="45" w:type="dxa"/>
              <w:right w:w="45" w:type="dxa"/>
            </w:tcMar>
            <w:vAlign w:val="center"/>
          </w:tcPr>
          <w:p w14:paraId="6FC612DC" w14:textId="77777777" w:rsidR="001E28C0" w:rsidRPr="000702BF" w:rsidRDefault="001E28C0" w:rsidP="00EB7DE4">
            <w:pPr>
              <w:pStyle w:val="TAC"/>
              <w:keepLines w:val="0"/>
              <w:rPr>
                <w:rFonts w:eastAsia="SimSun"/>
              </w:rPr>
            </w:pPr>
            <w:r w:rsidRPr="000702BF">
              <w:rPr>
                <w:rFonts w:eastAsia="SimSun"/>
              </w:rPr>
              <w:t>109-111</w:t>
            </w:r>
          </w:p>
        </w:tc>
        <w:tc>
          <w:tcPr>
            <w:tcW w:w="427" w:type="pct"/>
            <w:shd w:val="clear" w:color="auto" w:fill="auto"/>
            <w:tcMar>
              <w:left w:w="45" w:type="dxa"/>
              <w:right w:w="45" w:type="dxa"/>
            </w:tcMar>
            <w:vAlign w:val="center"/>
          </w:tcPr>
          <w:p w14:paraId="1CCE7E61" w14:textId="4057B4A1"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38D31DD7"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162C8957"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59D85FA"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729AA93"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2481B2AE"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1EB0788E"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30DB407"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6FC06594"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7AB525FC" w14:textId="77777777" w:rsidTr="00201225">
        <w:trPr>
          <w:cantSplit/>
          <w:jc w:val="center"/>
        </w:trPr>
        <w:tc>
          <w:tcPr>
            <w:tcW w:w="335" w:type="pct"/>
            <w:shd w:val="clear" w:color="auto" w:fill="auto"/>
            <w:tcMar>
              <w:left w:w="45" w:type="dxa"/>
              <w:right w:w="45" w:type="dxa"/>
            </w:tcMar>
            <w:vAlign w:val="center"/>
          </w:tcPr>
          <w:p w14:paraId="51B533F2" w14:textId="77777777" w:rsidR="001E28C0" w:rsidRPr="000702BF" w:rsidRDefault="001E28C0" w:rsidP="00EB7DE4">
            <w:pPr>
              <w:pStyle w:val="TAC"/>
              <w:keepLines w:val="0"/>
              <w:rPr>
                <w:rFonts w:eastAsia="SimSun"/>
              </w:rPr>
            </w:pPr>
            <w:r w:rsidRPr="000702BF">
              <w:rPr>
                <w:rFonts w:eastAsia="SimSun"/>
              </w:rPr>
              <w:t>112-114</w:t>
            </w:r>
          </w:p>
        </w:tc>
        <w:tc>
          <w:tcPr>
            <w:tcW w:w="427" w:type="pct"/>
            <w:shd w:val="clear" w:color="auto" w:fill="auto"/>
            <w:tcMar>
              <w:left w:w="45" w:type="dxa"/>
              <w:right w:w="45" w:type="dxa"/>
            </w:tcMar>
            <w:vAlign w:val="center"/>
          </w:tcPr>
          <w:p w14:paraId="2F96ACC6" w14:textId="7FB94E1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426EE3F3"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32BA7B6"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CCDC11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C747BBF"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BBC2EAB" w14:textId="55A3DA79"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D573FB3"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673366E1"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39FEB010"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5F92FDC6" w14:textId="77777777" w:rsidTr="00201225">
        <w:trPr>
          <w:cantSplit/>
          <w:jc w:val="center"/>
        </w:trPr>
        <w:tc>
          <w:tcPr>
            <w:tcW w:w="335" w:type="pct"/>
            <w:shd w:val="clear" w:color="auto" w:fill="auto"/>
            <w:tcMar>
              <w:left w:w="45" w:type="dxa"/>
              <w:right w:w="45" w:type="dxa"/>
            </w:tcMar>
            <w:vAlign w:val="center"/>
          </w:tcPr>
          <w:p w14:paraId="127F1C07" w14:textId="77777777" w:rsidR="001E28C0" w:rsidRPr="000702BF" w:rsidRDefault="001E28C0" w:rsidP="00EB7DE4">
            <w:pPr>
              <w:pStyle w:val="TAC"/>
              <w:keepLines w:val="0"/>
              <w:rPr>
                <w:rFonts w:eastAsia="SimSun"/>
              </w:rPr>
            </w:pPr>
            <w:r w:rsidRPr="000702BF">
              <w:rPr>
                <w:rFonts w:eastAsia="SimSun"/>
              </w:rPr>
              <w:t>115-117</w:t>
            </w:r>
          </w:p>
        </w:tc>
        <w:tc>
          <w:tcPr>
            <w:tcW w:w="427" w:type="pct"/>
            <w:shd w:val="clear" w:color="auto" w:fill="auto"/>
            <w:tcMar>
              <w:left w:w="45" w:type="dxa"/>
              <w:right w:w="45" w:type="dxa"/>
            </w:tcMar>
            <w:vAlign w:val="center"/>
          </w:tcPr>
          <w:p w14:paraId="3162E62D" w14:textId="02F4CA41"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3A251794"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C064A54"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85E4FE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52B630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C81BEEE" w14:textId="6B6ECF75"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88698AF"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5E9C64D0"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30D4677D"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3CAAE122" w14:textId="77777777" w:rsidTr="00201225">
        <w:trPr>
          <w:cantSplit/>
          <w:jc w:val="center"/>
        </w:trPr>
        <w:tc>
          <w:tcPr>
            <w:tcW w:w="335" w:type="pct"/>
            <w:shd w:val="clear" w:color="auto" w:fill="auto"/>
            <w:tcMar>
              <w:left w:w="45" w:type="dxa"/>
              <w:right w:w="45" w:type="dxa"/>
            </w:tcMar>
            <w:vAlign w:val="center"/>
          </w:tcPr>
          <w:p w14:paraId="251E8D31" w14:textId="77777777" w:rsidR="001E28C0" w:rsidRPr="000702BF" w:rsidRDefault="001E28C0" w:rsidP="00EB7DE4">
            <w:pPr>
              <w:pStyle w:val="TAC"/>
              <w:keepLines w:val="0"/>
              <w:rPr>
                <w:rFonts w:eastAsia="SimSun"/>
              </w:rPr>
            </w:pPr>
            <w:r w:rsidRPr="000702BF">
              <w:rPr>
                <w:rFonts w:eastAsia="SimSun"/>
              </w:rPr>
              <w:t>118-120</w:t>
            </w:r>
          </w:p>
        </w:tc>
        <w:tc>
          <w:tcPr>
            <w:tcW w:w="427" w:type="pct"/>
            <w:shd w:val="clear" w:color="auto" w:fill="auto"/>
            <w:tcMar>
              <w:left w:w="45" w:type="dxa"/>
              <w:right w:w="45" w:type="dxa"/>
            </w:tcMar>
            <w:vAlign w:val="center"/>
          </w:tcPr>
          <w:p w14:paraId="201B58BC" w14:textId="03FFDEA2"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5427E628"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19B57FC6"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2F39057"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4F54966"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10DA832" w14:textId="16D2C579"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3FA4D59"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476183C"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718CABE2"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2D3E0C9F" w14:textId="77777777" w:rsidTr="00201225">
        <w:trPr>
          <w:cantSplit/>
          <w:jc w:val="center"/>
        </w:trPr>
        <w:tc>
          <w:tcPr>
            <w:tcW w:w="335" w:type="pct"/>
            <w:shd w:val="clear" w:color="auto" w:fill="auto"/>
            <w:tcMar>
              <w:left w:w="45" w:type="dxa"/>
              <w:right w:w="45" w:type="dxa"/>
            </w:tcMar>
            <w:vAlign w:val="center"/>
          </w:tcPr>
          <w:p w14:paraId="028B9BB7" w14:textId="77777777" w:rsidR="001E28C0" w:rsidRPr="000702BF" w:rsidRDefault="001E28C0" w:rsidP="00EB7DE4">
            <w:pPr>
              <w:pStyle w:val="TAC"/>
              <w:keepLines w:val="0"/>
              <w:rPr>
                <w:rFonts w:eastAsia="SimSun"/>
              </w:rPr>
            </w:pPr>
            <w:r w:rsidRPr="000702BF">
              <w:rPr>
                <w:rFonts w:eastAsia="SimSun"/>
              </w:rPr>
              <w:t>121</w:t>
            </w:r>
          </w:p>
        </w:tc>
        <w:tc>
          <w:tcPr>
            <w:tcW w:w="427" w:type="pct"/>
            <w:shd w:val="clear" w:color="auto" w:fill="auto"/>
            <w:tcMar>
              <w:left w:w="45" w:type="dxa"/>
              <w:right w:w="45" w:type="dxa"/>
            </w:tcMar>
            <w:vAlign w:val="center"/>
          </w:tcPr>
          <w:p w14:paraId="40E15E19" w14:textId="0A0C971E"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20E3BBC7"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5BA791D7"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692C90F"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8382A21"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DB4FA1E" w14:textId="0BE2163B"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52EC51B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4F072328"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5FDC9B48"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629611C9" w14:textId="77777777" w:rsidTr="00201225">
        <w:trPr>
          <w:cantSplit/>
          <w:jc w:val="center"/>
        </w:trPr>
        <w:tc>
          <w:tcPr>
            <w:tcW w:w="335" w:type="pct"/>
            <w:shd w:val="clear" w:color="auto" w:fill="auto"/>
            <w:tcMar>
              <w:left w:w="45" w:type="dxa"/>
              <w:right w:w="45" w:type="dxa"/>
            </w:tcMar>
            <w:vAlign w:val="center"/>
          </w:tcPr>
          <w:p w14:paraId="40770614" w14:textId="77777777" w:rsidR="001E28C0" w:rsidRPr="000702BF" w:rsidRDefault="001E28C0" w:rsidP="00EB7DE4">
            <w:pPr>
              <w:pStyle w:val="TAC"/>
              <w:keepLines w:val="0"/>
              <w:rPr>
                <w:rFonts w:eastAsia="SimSun"/>
              </w:rPr>
            </w:pPr>
            <w:r w:rsidRPr="000702BF">
              <w:rPr>
                <w:rFonts w:eastAsia="SimSun"/>
              </w:rPr>
              <w:t>122</w:t>
            </w:r>
          </w:p>
        </w:tc>
        <w:tc>
          <w:tcPr>
            <w:tcW w:w="427" w:type="pct"/>
            <w:shd w:val="clear" w:color="auto" w:fill="auto"/>
            <w:tcMar>
              <w:left w:w="45" w:type="dxa"/>
              <w:right w:w="45" w:type="dxa"/>
            </w:tcMar>
            <w:vAlign w:val="center"/>
          </w:tcPr>
          <w:p w14:paraId="313110B2" w14:textId="200E0F17"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425A57ED"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1EEC021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F18911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C82A7F9"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B72D106"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0EC9BDA8"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6C7D8DC7"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27B4EA87"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3A037834" w14:textId="77777777" w:rsidTr="00201225">
        <w:trPr>
          <w:cantSplit/>
          <w:jc w:val="center"/>
        </w:trPr>
        <w:tc>
          <w:tcPr>
            <w:tcW w:w="335" w:type="pct"/>
            <w:shd w:val="clear" w:color="auto" w:fill="auto"/>
            <w:tcMar>
              <w:left w:w="45" w:type="dxa"/>
              <w:right w:w="45" w:type="dxa"/>
            </w:tcMar>
            <w:vAlign w:val="center"/>
          </w:tcPr>
          <w:p w14:paraId="32353692" w14:textId="77777777" w:rsidR="001E28C0" w:rsidRPr="000702BF" w:rsidRDefault="001E28C0" w:rsidP="00EB7DE4">
            <w:pPr>
              <w:pStyle w:val="TAC"/>
              <w:keepLines w:val="0"/>
              <w:rPr>
                <w:rFonts w:eastAsia="SimSun"/>
              </w:rPr>
            </w:pPr>
            <w:r w:rsidRPr="000702BF">
              <w:rPr>
                <w:rFonts w:eastAsia="SimSun"/>
              </w:rPr>
              <w:t>123</w:t>
            </w:r>
          </w:p>
        </w:tc>
        <w:tc>
          <w:tcPr>
            <w:tcW w:w="427" w:type="pct"/>
            <w:shd w:val="clear" w:color="auto" w:fill="auto"/>
            <w:tcMar>
              <w:left w:w="45" w:type="dxa"/>
              <w:right w:w="45" w:type="dxa"/>
            </w:tcMar>
            <w:vAlign w:val="center"/>
          </w:tcPr>
          <w:p w14:paraId="3E7B3DC1" w14:textId="5665AE9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18FCF03B"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A98B61D"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F8F569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8F9D9D1"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425DD2C" w14:textId="4E797638"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BA2CE4D"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FD160C6"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7E7A6F0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3CF7FA3E" w14:textId="77777777" w:rsidTr="00201225">
        <w:trPr>
          <w:cantSplit/>
          <w:jc w:val="center"/>
        </w:trPr>
        <w:tc>
          <w:tcPr>
            <w:tcW w:w="335" w:type="pct"/>
            <w:shd w:val="clear" w:color="auto" w:fill="auto"/>
            <w:tcMar>
              <w:left w:w="45" w:type="dxa"/>
              <w:right w:w="45" w:type="dxa"/>
            </w:tcMar>
            <w:vAlign w:val="center"/>
          </w:tcPr>
          <w:p w14:paraId="32273025" w14:textId="77777777" w:rsidR="001E28C0" w:rsidRPr="000702BF" w:rsidRDefault="001E28C0" w:rsidP="00EB7DE4">
            <w:pPr>
              <w:pStyle w:val="TAC"/>
              <w:keepLines w:val="0"/>
              <w:rPr>
                <w:rFonts w:eastAsia="SimSun"/>
              </w:rPr>
            </w:pPr>
            <w:r w:rsidRPr="000702BF">
              <w:rPr>
                <w:rFonts w:eastAsia="SimSun"/>
              </w:rPr>
              <w:t>124</w:t>
            </w:r>
          </w:p>
        </w:tc>
        <w:tc>
          <w:tcPr>
            <w:tcW w:w="427" w:type="pct"/>
            <w:shd w:val="clear" w:color="auto" w:fill="auto"/>
            <w:tcMar>
              <w:left w:w="45" w:type="dxa"/>
              <w:right w:w="45" w:type="dxa"/>
            </w:tcMar>
            <w:vAlign w:val="center"/>
          </w:tcPr>
          <w:p w14:paraId="246EB956" w14:textId="15E7A383"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46C8CD11"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206FE131"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F1ECA5F"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B4699D8"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E88CCB5" w14:textId="6E18F61F"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1222268"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58EC3C7"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0F97485"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7BE18EAA" w14:textId="77777777" w:rsidTr="00201225">
        <w:trPr>
          <w:cantSplit/>
          <w:jc w:val="center"/>
        </w:trPr>
        <w:tc>
          <w:tcPr>
            <w:tcW w:w="335" w:type="pct"/>
            <w:shd w:val="clear" w:color="auto" w:fill="auto"/>
            <w:tcMar>
              <w:left w:w="45" w:type="dxa"/>
              <w:right w:w="45" w:type="dxa"/>
            </w:tcMar>
            <w:vAlign w:val="center"/>
          </w:tcPr>
          <w:p w14:paraId="1047F3E5" w14:textId="77777777" w:rsidR="001E28C0" w:rsidRPr="000702BF" w:rsidRDefault="001E28C0" w:rsidP="00EB7DE4">
            <w:pPr>
              <w:pStyle w:val="TAC"/>
              <w:keepLines w:val="0"/>
              <w:rPr>
                <w:rFonts w:eastAsia="SimSun"/>
              </w:rPr>
            </w:pPr>
            <w:r w:rsidRPr="000702BF">
              <w:rPr>
                <w:rFonts w:eastAsia="SimSun"/>
              </w:rPr>
              <w:t>125</w:t>
            </w:r>
          </w:p>
        </w:tc>
        <w:tc>
          <w:tcPr>
            <w:tcW w:w="427" w:type="pct"/>
            <w:shd w:val="clear" w:color="auto" w:fill="auto"/>
            <w:tcMar>
              <w:left w:w="45" w:type="dxa"/>
              <w:right w:w="45" w:type="dxa"/>
            </w:tcMar>
            <w:vAlign w:val="center"/>
          </w:tcPr>
          <w:p w14:paraId="336443BA" w14:textId="7278851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2886FE81"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5DDE5CB9"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3698187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3EEB532"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7A9E23A" w14:textId="75799DCA"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B58CB92"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8868DA9"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CF55C45"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564FDEAA" w14:textId="77777777" w:rsidTr="00201225">
        <w:trPr>
          <w:cantSplit/>
          <w:jc w:val="center"/>
        </w:trPr>
        <w:tc>
          <w:tcPr>
            <w:tcW w:w="335" w:type="pct"/>
            <w:shd w:val="clear" w:color="auto" w:fill="auto"/>
            <w:tcMar>
              <w:left w:w="45" w:type="dxa"/>
              <w:right w:w="45" w:type="dxa"/>
            </w:tcMar>
            <w:vAlign w:val="center"/>
          </w:tcPr>
          <w:p w14:paraId="172B1A87" w14:textId="77777777" w:rsidR="001E28C0" w:rsidRPr="000702BF" w:rsidRDefault="001E28C0" w:rsidP="00EB7DE4">
            <w:pPr>
              <w:pStyle w:val="TAC"/>
              <w:keepLines w:val="0"/>
              <w:rPr>
                <w:rFonts w:eastAsia="SimSun"/>
              </w:rPr>
            </w:pPr>
            <w:r w:rsidRPr="000702BF">
              <w:rPr>
                <w:rFonts w:eastAsia="SimSun"/>
              </w:rPr>
              <w:t>126-128</w:t>
            </w:r>
          </w:p>
        </w:tc>
        <w:tc>
          <w:tcPr>
            <w:tcW w:w="427" w:type="pct"/>
            <w:shd w:val="clear" w:color="auto" w:fill="auto"/>
            <w:tcMar>
              <w:left w:w="45" w:type="dxa"/>
              <w:right w:w="45" w:type="dxa"/>
            </w:tcMar>
            <w:vAlign w:val="center"/>
          </w:tcPr>
          <w:p w14:paraId="6BA56FCD" w14:textId="1496E5E1"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44BF059B"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6F46E824"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E44AF4F"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C06117C"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FD9AD33" w14:textId="0C2B9CF0"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2CD6276A"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2EB2D597"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1DB8D1A8"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2B030ACC" w14:textId="77777777" w:rsidTr="00201225">
        <w:trPr>
          <w:cantSplit/>
          <w:jc w:val="center"/>
        </w:trPr>
        <w:tc>
          <w:tcPr>
            <w:tcW w:w="335" w:type="pct"/>
            <w:shd w:val="clear" w:color="auto" w:fill="auto"/>
            <w:tcMar>
              <w:left w:w="45" w:type="dxa"/>
              <w:right w:w="45" w:type="dxa"/>
            </w:tcMar>
            <w:vAlign w:val="center"/>
          </w:tcPr>
          <w:p w14:paraId="511E0848" w14:textId="77777777" w:rsidR="001E28C0" w:rsidRPr="000702BF" w:rsidRDefault="001E28C0" w:rsidP="00EB7DE4">
            <w:pPr>
              <w:pStyle w:val="TAC"/>
              <w:keepLines w:val="0"/>
              <w:rPr>
                <w:rFonts w:eastAsia="SimSun"/>
              </w:rPr>
            </w:pPr>
            <w:r w:rsidRPr="000702BF">
              <w:rPr>
                <w:rFonts w:eastAsia="SimSun"/>
              </w:rPr>
              <w:t>129-131</w:t>
            </w:r>
          </w:p>
        </w:tc>
        <w:tc>
          <w:tcPr>
            <w:tcW w:w="427" w:type="pct"/>
            <w:shd w:val="clear" w:color="auto" w:fill="auto"/>
            <w:tcMar>
              <w:left w:w="45" w:type="dxa"/>
              <w:right w:w="45" w:type="dxa"/>
            </w:tcMar>
            <w:vAlign w:val="center"/>
          </w:tcPr>
          <w:p w14:paraId="08309AE9" w14:textId="7BFD9B7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4BB38D93"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424B0B55"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3FE87EE"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6B19D4F"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6ECD676"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06EC42E4"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30CEC606"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078F9991"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7B59A36C" w14:textId="77777777" w:rsidTr="00201225">
        <w:trPr>
          <w:cantSplit/>
          <w:jc w:val="center"/>
        </w:trPr>
        <w:tc>
          <w:tcPr>
            <w:tcW w:w="335" w:type="pct"/>
            <w:shd w:val="clear" w:color="auto" w:fill="auto"/>
            <w:tcMar>
              <w:left w:w="45" w:type="dxa"/>
              <w:right w:w="45" w:type="dxa"/>
            </w:tcMar>
            <w:vAlign w:val="center"/>
          </w:tcPr>
          <w:p w14:paraId="2EC1F3A6" w14:textId="77777777" w:rsidR="001E28C0" w:rsidRPr="000702BF" w:rsidRDefault="001E28C0" w:rsidP="00EB7DE4">
            <w:pPr>
              <w:pStyle w:val="TAC"/>
              <w:keepLines w:val="0"/>
              <w:rPr>
                <w:rFonts w:eastAsia="SimSun"/>
              </w:rPr>
            </w:pPr>
            <w:r w:rsidRPr="000702BF">
              <w:rPr>
                <w:rFonts w:eastAsia="SimSun"/>
              </w:rPr>
              <w:t>132-134</w:t>
            </w:r>
          </w:p>
        </w:tc>
        <w:tc>
          <w:tcPr>
            <w:tcW w:w="427" w:type="pct"/>
            <w:shd w:val="clear" w:color="auto" w:fill="auto"/>
            <w:tcMar>
              <w:left w:w="45" w:type="dxa"/>
              <w:right w:w="45" w:type="dxa"/>
            </w:tcMar>
            <w:vAlign w:val="center"/>
          </w:tcPr>
          <w:p w14:paraId="61AD0257" w14:textId="4B41FCF2"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453FB80B"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884622D"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9B72C9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33596D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9E75EC4" w14:textId="5AC41A8E"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C2B3755"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0F67F35"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3B7B1176"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045F5620" w14:textId="77777777" w:rsidTr="00201225">
        <w:trPr>
          <w:cantSplit/>
          <w:jc w:val="center"/>
        </w:trPr>
        <w:tc>
          <w:tcPr>
            <w:tcW w:w="335" w:type="pct"/>
            <w:shd w:val="clear" w:color="auto" w:fill="auto"/>
            <w:tcMar>
              <w:left w:w="45" w:type="dxa"/>
              <w:right w:w="45" w:type="dxa"/>
            </w:tcMar>
            <w:vAlign w:val="center"/>
          </w:tcPr>
          <w:p w14:paraId="38DF51FB" w14:textId="77777777" w:rsidR="001E28C0" w:rsidRPr="000702BF" w:rsidRDefault="001E28C0" w:rsidP="00EB7DE4">
            <w:pPr>
              <w:pStyle w:val="TAC"/>
              <w:keepLines w:val="0"/>
              <w:rPr>
                <w:rFonts w:eastAsia="SimSun"/>
              </w:rPr>
            </w:pPr>
            <w:r w:rsidRPr="000702BF">
              <w:rPr>
                <w:rFonts w:eastAsia="SimSun"/>
              </w:rPr>
              <w:t>135-137</w:t>
            </w:r>
          </w:p>
        </w:tc>
        <w:tc>
          <w:tcPr>
            <w:tcW w:w="427" w:type="pct"/>
            <w:shd w:val="clear" w:color="auto" w:fill="auto"/>
            <w:tcMar>
              <w:left w:w="45" w:type="dxa"/>
              <w:right w:w="45" w:type="dxa"/>
            </w:tcMar>
            <w:vAlign w:val="center"/>
          </w:tcPr>
          <w:p w14:paraId="6A58EBD0" w14:textId="3D91AC27"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705B7E66"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010D0838"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6C00F4E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BBF3FD7"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3011A42" w14:textId="7C39D29F"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C593943"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55F66660"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68C26310"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248217BE" w14:textId="77777777" w:rsidTr="00201225">
        <w:trPr>
          <w:cantSplit/>
          <w:jc w:val="center"/>
        </w:trPr>
        <w:tc>
          <w:tcPr>
            <w:tcW w:w="335" w:type="pct"/>
            <w:shd w:val="clear" w:color="auto" w:fill="auto"/>
            <w:tcMar>
              <w:left w:w="45" w:type="dxa"/>
              <w:right w:w="45" w:type="dxa"/>
            </w:tcMar>
            <w:vAlign w:val="center"/>
          </w:tcPr>
          <w:p w14:paraId="5877C006" w14:textId="77777777" w:rsidR="001E28C0" w:rsidRPr="000702BF" w:rsidRDefault="001E28C0" w:rsidP="00EB7DE4">
            <w:pPr>
              <w:pStyle w:val="TAC"/>
              <w:keepLines w:val="0"/>
              <w:rPr>
                <w:rFonts w:eastAsia="SimSun"/>
              </w:rPr>
            </w:pPr>
            <w:r w:rsidRPr="000702BF">
              <w:rPr>
                <w:rFonts w:eastAsia="SimSun"/>
              </w:rPr>
              <w:t>138-140</w:t>
            </w:r>
          </w:p>
        </w:tc>
        <w:tc>
          <w:tcPr>
            <w:tcW w:w="427" w:type="pct"/>
            <w:shd w:val="clear" w:color="auto" w:fill="auto"/>
            <w:tcMar>
              <w:left w:w="45" w:type="dxa"/>
              <w:right w:w="45" w:type="dxa"/>
            </w:tcMar>
            <w:vAlign w:val="center"/>
          </w:tcPr>
          <w:p w14:paraId="050E7B14" w14:textId="18861EA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17945A07"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14E7504"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29EBF65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C554F6D"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FD4E5CF" w14:textId="560C81C9"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5810E8A"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3317A3E4"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2CF740EA"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118F3953" w14:textId="77777777" w:rsidTr="00201225">
        <w:trPr>
          <w:cantSplit/>
          <w:jc w:val="center"/>
        </w:trPr>
        <w:tc>
          <w:tcPr>
            <w:tcW w:w="335" w:type="pct"/>
            <w:shd w:val="clear" w:color="auto" w:fill="auto"/>
            <w:tcMar>
              <w:left w:w="45" w:type="dxa"/>
              <w:right w:w="45" w:type="dxa"/>
            </w:tcMar>
            <w:vAlign w:val="center"/>
          </w:tcPr>
          <w:p w14:paraId="2DD5997C" w14:textId="77777777" w:rsidR="001E28C0" w:rsidRPr="000702BF" w:rsidRDefault="001E28C0" w:rsidP="00EB7DE4">
            <w:pPr>
              <w:pStyle w:val="TAC"/>
              <w:keepLines w:val="0"/>
              <w:rPr>
                <w:rFonts w:eastAsia="SimSun"/>
              </w:rPr>
            </w:pPr>
            <w:r w:rsidRPr="000702BF">
              <w:rPr>
                <w:rFonts w:eastAsia="SimSun"/>
              </w:rPr>
              <w:t>141</w:t>
            </w:r>
          </w:p>
        </w:tc>
        <w:tc>
          <w:tcPr>
            <w:tcW w:w="427" w:type="pct"/>
            <w:shd w:val="clear" w:color="auto" w:fill="auto"/>
            <w:tcMar>
              <w:left w:w="45" w:type="dxa"/>
              <w:right w:w="45" w:type="dxa"/>
            </w:tcMar>
            <w:vAlign w:val="center"/>
          </w:tcPr>
          <w:p w14:paraId="766DEC21" w14:textId="6C528EE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7208B621"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534011D7"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BF936B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2B469D1"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E4C22E8" w14:textId="64DEC822" w:rsidR="001E28C0" w:rsidRPr="000702BF" w:rsidRDefault="001E28C0" w:rsidP="00EB7DE4">
            <w:pPr>
              <w:pStyle w:val="TAC"/>
              <w:keepLines w:val="0"/>
              <w:rPr>
                <w:rFonts w:eastAsia="SimSun"/>
              </w:rPr>
            </w:pPr>
            <w:r w:rsidRPr="000702BF">
              <w:rPr>
                <w:rFonts w:eastAsia="SimSun"/>
              </w:rPr>
              <w:t>PI/2</w:t>
            </w:r>
            <w:r w:rsidR="008D0E0E" w:rsidRPr="000702BF">
              <w:rPr>
                <w:rFonts w:eastAsia="SimSun"/>
              </w:rPr>
              <w:t xml:space="preserve"> </w:t>
            </w:r>
            <w:r w:rsidRPr="000702BF">
              <w:rPr>
                <w:rFonts w:eastAsia="SimSun"/>
              </w:rPr>
              <w:t>BPSK</w:t>
            </w:r>
          </w:p>
        </w:tc>
        <w:tc>
          <w:tcPr>
            <w:tcW w:w="775" w:type="pct"/>
            <w:shd w:val="clear" w:color="auto" w:fill="auto"/>
            <w:tcMar>
              <w:left w:w="45" w:type="dxa"/>
              <w:right w:w="45" w:type="dxa"/>
            </w:tcMar>
            <w:vAlign w:val="center"/>
          </w:tcPr>
          <w:p w14:paraId="29E41007"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D479CA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2F52ABA2"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B2F177B" w14:textId="77777777" w:rsidTr="00201225">
        <w:trPr>
          <w:cantSplit/>
          <w:jc w:val="center"/>
        </w:trPr>
        <w:tc>
          <w:tcPr>
            <w:tcW w:w="335" w:type="pct"/>
            <w:shd w:val="clear" w:color="auto" w:fill="auto"/>
            <w:tcMar>
              <w:left w:w="45" w:type="dxa"/>
              <w:right w:w="45" w:type="dxa"/>
            </w:tcMar>
            <w:vAlign w:val="center"/>
          </w:tcPr>
          <w:p w14:paraId="3E96E5F7" w14:textId="77777777" w:rsidR="001E28C0" w:rsidRPr="000702BF" w:rsidRDefault="001E28C0" w:rsidP="00EB7DE4">
            <w:pPr>
              <w:pStyle w:val="TAC"/>
              <w:keepLines w:val="0"/>
              <w:rPr>
                <w:rFonts w:eastAsia="SimSun"/>
              </w:rPr>
            </w:pPr>
            <w:r w:rsidRPr="000702BF">
              <w:rPr>
                <w:rFonts w:eastAsia="SimSun"/>
              </w:rPr>
              <w:t>142</w:t>
            </w:r>
          </w:p>
        </w:tc>
        <w:tc>
          <w:tcPr>
            <w:tcW w:w="427" w:type="pct"/>
            <w:shd w:val="clear" w:color="auto" w:fill="auto"/>
            <w:tcMar>
              <w:left w:w="45" w:type="dxa"/>
              <w:right w:w="45" w:type="dxa"/>
            </w:tcMar>
            <w:vAlign w:val="center"/>
          </w:tcPr>
          <w:p w14:paraId="3E011324" w14:textId="36415ADC"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4A4820D2"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4C2002D6"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0319B0D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BA14368"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4A39B77"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538FF4EB"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4B3BDFA"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0E8BFB29"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0D8FB938" w14:textId="77777777" w:rsidTr="00201225">
        <w:trPr>
          <w:cantSplit/>
          <w:jc w:val="center"/>
        </w:trPr>
        <w:tc>
          <w:tcPr>
            <w:tcW w:w="335" w:type="pct"/>
            <w:shd w:val="clear" w:color="auto" w:fill="auto"/>
            <w:tcMar>
              <w:left w:w="45" w:type="dxa"/>
              <w:right w:w="45" w:type="dxa"/>
            </w:tcMar>
            <w:vAlign w:val="center"/>
          </w:tcPr>
          <w:p w14:paraId="48A49D61" w14:textId="77777777" w:rsidR="001E28C0" w:rsidRPr="000702BF" w:rsidRDefault="001E28C0" w:rsidP="00EB7DE4">
            <w:pPr>
              <w:pStyle w:val="TAC"/>
              <w:keepLines w:val="0"/>
              <w:rPr>
                <w:rFonts w:eastAsia="SimSun"/>
              </w:rPr>
            </w:pPr>
            <w:r w:rsidRPr="000702BF">
              <w:rPr>
                <w:rFonts w:eastAsia="SimSun"/>
              </w:rPr>
              <w:t>143</w:t>
            </w:r>
          </w:p>
        </w:tc>
        <w:tc>
          <w:tcPr>
            <w:tcW w:w="427" w:type="pct"/>
            <w:shd w:val="clear" w:color="auto" w:fill="auto"/>
            <w:tcMar>
              <w:left w:w="45" w:type="dxa"/>
              <w:right w:w="45" w:type="dxa"/>
            </w:tcMar>
            <w:vAlign w:val="center"/>
          </w:tcPr>
          <w:p w14:paraId="6E3667F4" w14:textId="04477813"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383EF40D"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62256CAA"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50C69CB5"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E76BB9F"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C08A3DE" w14:textId="048A3CC1"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2836512"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5C9532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788FE46"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AE318AA" w14:textId="77777777" w:rsidTr="00201225">
        <w:trPr>
          <w:cantSplit/>
          <w:jc w:val="center"/>
        </w:trPr>
        <w:tc>
          <w:tcPr>
            <w:tcW w:w="335" w:type="pct"/>
            <w:shd w:val="clear" w:color="auto" w:fill="auto"/>
            <w:tcMar>
              <w:left w:w="45" w:type="dxa"/>
              <w:right w:w="45" w:type="dxa"/>
            </w:tcMar>
            <w:vAlign w:val="center"/>
          </w:tcPr>
          <w:p w14:paraId="5DC16180" w14:textId="77777777" w:rsidR="001E28C0" w:rsidRPr="000702BF" w:rsidRDefault="001E28C0" w:rsidP="00EB7DE4">
            <w:pPr>
              <w:pStyle w:val="TAC"/>
              <w:keepLines w:val="0"/>
              <w:rPr>
                <w:rFonts w:eastAsia="SimSun"/>
              </w:rPr>
            </w:pPr>
            <w:r w:rsidRPr="000702BF">
              <w:rPr>
                <w:rFonts w:eastAsia="SimSun"/>
              </w:rPr>
              <w:t>144</w:t>
            </w:r>
          </w:p>
        </w:tc>
        <w:tc>
          <w:tcPr>
            <w:tcW w:w="427" w:type="pct"/>
            <w:shd w:val="clear" w:color="auto" w:fill="auto"/>
            <w:tcMar>
              <w:left w:w="45" w:type="dxa"/>
              <w:right w:w="45" w:type="dxa"/>
            </w:tcMar>
            <w:vAlign w:val="center"/>
          </w:tcPr>
          <w:p w14:paraId="5EC64244" w14:textId="44D635B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76E91194"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665443AA"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49B4B5FC"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4B66D99"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5975362" w14:textId="090D78E7"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966B769"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649704B2"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109BFA6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1969788A" w14:textId="77777777" w:rsidTr="00201225">
        <w:trPr>
          <w:cantSplit/>
          <w:jc w:val="center"/>
        </w:trPr>
        <w:tc>
          <w:tcPr>
            <w:tcW w:w="335" w:type="pct"/>
            <w:shd w:val="clear" w:color="auto" w:fill="auto"/>
            <w:tcMar>
              <w:left w:w="45" w:type="dxa"/>
              <w:right w:w="45" w:type="dxa"/>
            </w:tcMar>
            <w:vAlign w:val="center"/>
          </w:tcPr>
          <w:p w14:paraId="05360F46" w14:textId="77777777" w:rsidR="001E28C0" w:rsidRPr="000702BF" w:rsidRDefault="001E28C0" w:rsidP="00EB7DE4">
            <w:pPr>
              <w:pStyle w:val="TAC"/>
              <w:keepLines w:val="0"/>
              <w:rPr>
                <w:rFonts w:eastAsia="SimSun"/>
              </w:rPr>
            </w:pPr>
            <w:r w:rsidRPr="000702BF">
              <w:rPr>
                <w:rFonts w:eastAsia="SimSun"/>
              </w:rPr>
              <w:t>145</w:t>
            </w:r>
          </w:p>
        </w:tc>
        <w:tc>
          <w:tcPr>
            <w:tcW w:w="427" w:type="pct"/>
            <w:shd w:val="clear" w:color="auto" w:fill="auto"/>
            <w:tcMar>
              <w:left w:w="45" w:type="dxa"/>
              <w:right w:w="45" w:type="dxa"/>
            </w:tcMar>
            <w:vAlign w:val="center"/>
          </w:tcPr>
          <w:p w14:paraId="05F497EC" w14:textId="68D67109"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1374E1A6"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06015787" w14:textId="77777777" w:rsidR="001E28C0" w:rsidRPr="000702BF" w:rsidRDefault="001E28C0" w:rsidP="00EB7DE4">
            <w:pPr>
              <w:pStyle w:val="TAC"/>
              <w:keepLines w:val="0"/>
              <w:rPr>
                <w:rFonts w:eastAsia="SimSun"/>
              </w:rPr>
            </w:pPr>
            <w:r w:rsidRPr="000702BF">
              <w:rPr>
                <w:rFonts w:eastAsia="SimSun"/>
              </w:rPr>
              <w:t>Default</w:t>
            </w:r>
          </w:p>
        </w:tc>
        <w:tc>
          <w:tcPr>
            <w:tcW w:w="728" w:type="pct"/>
            <w:vMerge/>
            <w:shd w:val="clear" w:color="auto" w:fill="auto"/>
            <w:tcMar>
              <w:left w:w="45" w:type="dxa"/>
              <w:right w:w="45" w:type="dxa"/>
            </w:tcMar>
            <w:vAlign w:val="center"/>
          </w:tcPr>
          <w:p w14:paraId="7C878EAF"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779DC1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8FC41D5" w14:textId="172171FF"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076512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76136D80"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25CB3C5"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1505CD41" w14:textId="77777777" w:rsidTr="00201225">
        <w:trPr>
          <w:cantSplit/>
          <w:jc w:val="center"/>
        </w:trPr>
        <w:tc>
          <w:tcPr>
            <w:tcW w:w="335" w:type="pct"/>
            <w:shd w:val="clear" w:color="auto" w:fill="auto"/>
            <w:tcMar>
              <w:left w:w="45" w:type="dxa"/>
              <w:right w:w="45" w:type="dxa"/>
            </w:tcMar>
            <w:vAlign w:val="bottom"/>
          </w:tcPr>
          <w:p w14:paraId="7E421627" w14:textId="77777777" w:rsidR="001E28C0" w:rsidRPr="000702BF" w:rsidRDefault="001E28C0" w:rsidP="00EB7DE4">
            <w:pPr>
              <w:pStyle w:val="TAC"/>
              <w:keepLines w:val="0"/>
              <w:rPr>
                <w:rFonts w:eastAsia="SimSun"/>
              </w:rPr>
            </w:pPr>
            <w:r w:rsidRPr="000702BF">
              <w:rPr>
                <w:rFonts w:eastAsia="SimSun"/>
              </w:rPr>
              <w:t>146-147</w:t>
            </w:r>
          </w:p>
        </w:tc>
        <w:tc>
          <w:tcPr>
            <w:tcW w:w="427" w:type="pct"/>
            <w:shd w:val="clear" w:color="auto" w:fill="auto"/>
            <w:tcMar>
              <w:left w:w="45" w:type="dxa"/>
              <w:right w:w="45" w:type="dxa"/>
            </w:tcMar>
            <w:vAlign w:val="center"/>
          </w:tcPr>
          <w:p w14:paraId="4858D612" w14:textId="05BB46C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13194CC7"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4CA338C5"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2CC5CC89" w14:textId="77777777" w:rsidR="001E28C0" w:rsidRPr="000702BF" w:rsidRDefault="001E28C0" w:rsidP="00EB7DE4">
            <w:pPr>
              <w:pStyle w:val="TAC"/>
              <w:keepLines w:val="0"/>
              <w:rPr>
                <w:rFonts w:eastAsia="SimSun"/>
              </w:rPr>
            </w:pPr>
          </w:p>
        </w:tc>
        <w:tc>
          <w:tcPr>
            <w:tcW w:w="214" w:type="pct"/>
            <w:vMerge w:val="restart"/>
            <w:shd w:val="clear" w:color="auto" w:fill="auto"/>
            <w:textDirection w:val="btLr"/>
            <w:vAlign w:val="center"/>
          </w:tcPr>
          <w:p w14:paraId="3B447DFC" w14:textId="77777777" w:rsidR="001E28C0" w:rsidRPr="000702BF" w:rsidRDefault="001E28C0" w:rsidP="00EB7DE4">
            <w:pPr>
              <w:pStyle w:val="TAC"/>
              <w:keepLines w:val="0"/>
              <w:rPr>
                <w:rFonts w:eastAsia="SimSun"/>
              </w:rPr>
            </w:pPr>
            <w:r w:rsidRPr="000702BF">
              <w:rPr>
                <w:rFonts w:eastAsia="SimSun"/>
              </w:rPr>
              <w:t>CP-OFDM</w:t>
            </w:r>
          </w:p>
        </w:tc>
        <w:tc>
          <w:tcPr>
            <w:tcW w:w="569" w:type="pct"/>
            <w:shd w:val="clear" w:color="auto" w:fill="auto"/>
            <w:tcMar>
              <w:left w:w="45" w:type="dxa"/>
              <w:right w:w="45" w:type="dxa"/>
            </w:tcMar>
            <w:vAlign w:val="center"/>
          </w:tcPr>
          <w:p w14:paraId="4DA1FAB2" w14:textId="77777777" w:rsidR="001E28C0" w:rsidRPr="000702BF" w:rsidRDefault="001E28C0" w:rsidP="00EB7DE4">
            <w:pPr>
              <w:pStyle w:val="TAC"/>
              <w:keepLines w:val="0"/>
              <w:rPr>
                <w:rFonts w:eastAsia="SimSun"/>
              </w:rPr>
            </w:pPr>
            <w:r w:rsidRPr="000702BF">
              <w:rPr>
                <w:rFonts w:eastAsia="SimSun"/>
              </w:rPr>
              <w:t>QPSK</w:t>
            </w:r>
          </w:p>
          <w:p w14:paraId="5A1B69CF" w14:textId="33348E22"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8B720A9"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46CD3E7"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E0A1CF5"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3BF3F944" w14:textId="77777777" w:rsidTr="00201225">
        <w:trPr>
          <w:cantSplit/>
          <w:jc w:val="center"/>
        </w:trPr>
        <w:tc>
          <w:tcPr>
            <w:tcW w:w="335" w:type="pct"/>
            <w:shd w:val="clear" w:color="auto" w:fill="auto"/>
            <w:tcMar>
              <w:left w:w="45" w:type="dxa"/>
              <w:right w:w="45" w:type="dxa"/>
            </w:tcMar>
            <w:vAlign w:val="bottom"/>
          </w:tcPr>
          <w:p w14:paraId="1A9FFFF8" w14:textId="77777777" w:rsidR="001E28C0" w:rsidRPr="000702BF" w:rsidRDefault="001E28C0" w:rsidP="00EB7DE4">
            <w:pPr>
              <w:pStyle w:val="TAC"/>
              <w:keepLines w:val="0"/>
              <w:rPr>
                <w:rFonts w:eastAsia="SimSun"/>
              </w:rPr>
            </w:pPr>
            <w:r w:rsidRPr="000702BF">
              <w:rPr>
                <w:rFonts w:eastAsia="SimSun"/>
              </w:rPr>
              <w:lastRenderedPageBreak/>
              <w:t>148</w:t>
            </w:r>
          </w:p>
        </w:tc>
        <w:tc>
          <w:tcPr>
            <w:tcW w:w="427" w:type="pct"/>
            <w:shd w:val="clear" w:color="auto" w:fill="auto"/>
            <w:tcMar>
              <w:left w:w="45" w:type="dxa"/>
              <w:right w:w="45" w:type="dxa"/>
            </w:tcMar>
            <w:vAlign w:val="center"/>
          </w:tcPr>
          <w:p w14:paraId="072BA045" w14:textId="7C971855"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2FB01C02"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122F4143"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39E75439" w14:textId="77777777" w:rsidR="001E28C0" w:rsidRPr="000702BF" w:rsidRDefault="001E28C0" w:rsidP="00EB7DE4">
            <w:pPr>
              <w:pStyle w:val="TAC"/>
              <w:keepLines w:val="0"/>
              <w:rPr>
                <w:rFonts w:eastAsia="SimSun"/>
              </w:rPr>
            </w:pPr>
          </w:p>
        </w:tc>
        <w:tc>
          <w:tcPr>
            <w:tcW w:w="214" w:type="pct"/>
            <w:vMerge/>
            <w:shd w:val="clear" w:color="auto" w:fill="auto"/>
            <w:textDirection w:val="btLr"/>
            <w:vAlign w:val="center"/>
          </w:tcPr>
          <w:p w14:paraId="7A96E0F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941C199" w14:textId="0A2EF90D"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AACB7EA"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0F1861BB"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569EE9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318D5E8E" w14:textId="77777777" w:rsidTr="00201225">
        <w:trPr>
          <w:cantSplit/>
          <w:jc w:val="center"/>
        </w:trPr>
        <w:tc>
          <w:tcPr>
            <w:tcW w:w="335" w:type="pct"/>
            <w:shd w:val="clear" w:color="auto" w:fill="auto"/>
            <w:tcMar>
              <w:left w:w="45" w:type="dxa"/>
              <w:right w:w="45" w:type="dxa"/>
            </w:tcMar>
            <w:vAlign w:val="bottom"/>
          </w:tcPr>
          <w:p w14:paraId="19AE85B0" w14:textId="77777777" w:rsidR="001E28C0" w:rsidRPr="000702BF" w:rsidRDefault="001E28C0" w:rsidP="00EB7DE4">
            <w:pPr>
              <w:pStyle w:val="TAC"/>
              <w:keepLines w:val="0"/>
              <w:rPr>
                <w:rFonts w:eastAsia="SimSun"/>
              </w:rPr>
            </w:pPr>
            <w:r w:rsidRPr="000702BF">
              <w:rPr>
                <w:rFonts w:eastAsia="SimSun"/>
              </w:rPr>
              <w:t>149</w:t>
            </w:r>
          </w:p>
        </w:tc>
        <w:tc>
          <w:tcPr>
            <w:tcW w:w="427" w:type="pct"/>
            <w:shd w:val="clear" w:color="auto" w:fill="auto"/>
            <w:tcMar>
              <w:left w:w="45" w:type="dxa"/>
              <w:right w:w="45" w:type="dxa"/>
            </w:tcMar>
            <w:vAlign w:val="center"/>
          </w:tcPr>
          <w:p w14:paraId="574B7E90" w14:textId="4B8D5F2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06433B0C"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5C3D01F1"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2B805870" w14:textId="77777777" w:rsidR="001E28C0" w:rsidRPr="000702BF" w:rsidRDefault="001E28C0" w:rsidP="00EB7DE4">
            <w:pPr>
              <w:pStyle w:val="TAC"/>
              <w:keepLines w:val="0"/>
              <w:rPr>
                <w:rFonts w:eastAsia="SimSun"/>
              </w:rPr>
            </w:pPr>
          </w:p>
        </w:tc>
        <w:tc>
          <w:tcPr>
            <w:tcW w:w="214" w:type="pct"/>
            <w:vMerge/>
            <w:shd w:val="clear" w:color="auto" w:fill="auto"/>
            <w:textDirection w:val="btLr"/>
            <w:vAlign w:val="center"/>
          </w:tcPr>
          <w:p w14:paraId="75CD8B03"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95AF97C" w14:textId="0EF26582"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221EC9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4A7DBE22"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54F40C6C"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8510B45" w14:textId="77777777" w:rsidTr="00201225">
        <w:trPr>
          <w:cantSplit/>
          <w:jc w:val="center"/>
        </w:trPr>
        <w:tc>
          <w:tcPr>
            <w:tcW w:w="335" w:type="pct"/>
            <w:shd w:val="clear" w:color="auto" w:fill="auto"/>
            <w:tcMar>
              <w:left w:w="45" w:type="dxa"/>
              <w:right w:w="45" w:type="dxa"/>
            </w:tcMar>
            <w:vAlign w:val="bottom"/>
          </w:tcPr>
          <w:p w14:paraId="177146D4" w14:textId="77777777" w:rsidR="001E28C0" w:rsidRPr="000702BF" w:rsidRDefault="001E28C0" w:rsidP="00EB7DE4">
            <w:pPr>
              <w:pStyle w:val="TAC"/>
              <w:keepLines w:val="0"/>
              <w:rPr>
                <w:rFonts w:eastAsia="SimSun"/>
              </w:rPr>
            </w:pPr>
            <w:r w:rsidRPr="000702BF">
              <w:rPr>
                <w:rFonts w:eastAsia="SimSun"/>
              </w:rPr>
              <w:t>150-151</w:t>
            </w:r>
          </w:p>
        </w:tc>
        <w:tc>
          <w:tcPr>
            <w:tcW w:w="427" w:type="pct"/>
            <w:shd w:val="clear" w:color="auto" w:fill="auto"/>
            <w:tcMar>
              <w:left w:w="45" w:type="dxa"/>
              <w:right w:w="45" w:type="dxa"/>
            </w:tcMar>
            <w:vAlign w:val="center"/>
          </w:tcPr>
          <w:p w14:paraId="6FB6F34D" w14:textId="09873E59"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58A0CB54"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2BA5472F"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7EA89E9A"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5D9738E"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2232E0EF" w14:textId="77777777" w:rsidR="001E28C0" w:rsidRPr="000702BF" w:rsidRDefault="001E28C0" w:rsidP="00EB7DE4">
            <w:pPr>
              <w:pStyle w:val="TAC"/>
              <w:keepLines w:val="0"/>
              <w:rPr>
                <w:rFonts w:eastAsia="SimSun"/>
              </w:rPr>
            </w:pPr>
            <w:r w:rsidRPr="000702BF">
              <w:rPr>
                <w:rFonts w:eastAsia="SimSun"/>
              </w:rPr>
              <w:t>QPSK</w:t>
            </w:r>
          </w:p>
          <w:p w14:paraId="14EBFC34" w14:textId="4910283E"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C372664"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AC89974"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CB3C9C9"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E7465F3" w14:textId="77777777" w:rsidTr="00201225">
        <w:trPr>
          <w:cantSplit/>
          <w:jc w:val="center"/>
        </w:trPr>
        <w:tc>
          <w:tcPr>
            <w:tcW w:w="335" w:type="pct"/>
            <w:shd w:val="clear" w:color="auto" w:fill="auto"/>
            <w:tcMar>
              <w:left w:w="45" w:type="dxa"/>
              <w:right w:w="45" w:type="dxa"/>
            </w:tcMar>
            <w:vAlign w:val="bottom"/>
          </w:tcPr>
          <w:p w14:paraId="682A3B98" w14:textId="77777777" w:rsidR="001E28C0" w:rsidRPr="000702BF" w:rsidRDefault="001E28C0" w:rsidP="00EB7DE4">
            <w:pPr>
              <w:pStyle w:val="TAC"/>
              <w:keepLines w:val="0"/>
              <w:rPr>
                <w:rFonts w:eastAsia="SimSun"/>
              </w:rPr>
            </w:pPr>
            <w:r w:rsidRPr="000702BF">
              <w:rPr>
                <w:rFonts w:eastAsia="SimSun"/>
              </w:rPr>
              <w:t>152</w:t>
            </w:r>
          </w:p>
        </w:tc>
        <w:tc>
          <w:tcPr>
            <w:tcW w:w="427" w:type="pct"/>
            <w:shd w:val="clear" w:color="auto" w:fill="auto"/>
            <w:tcMar>
              <w:left w:w="45" w:type="dxa"/>
              <w:right w:w="45" w:type="dxa"/>
            </w:tcMar>
            <w:vAlign w:val="center"/>
          </w:tcPr>
          <w:p w14:paraId="373D14C7" w14:textId="246F8924"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3D52F8F9"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33264AC4"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5F0F00AA"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D99743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30B4DFF" w14:textId="5F98533D"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3BC1371"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142ADCB"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16121320"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53D8C079" w14:textId="77777777" w:rsidTr="00201225">
        <w:trPr>
          <w:cantSplit/>
          <w:jc w:val="center"/>
        </w:trPr>
        <w:tc>
          <w:tcPr>
            <w:tcW w:w="335" w:type="pct"/>
            <w:shd w:val="clear" w:color="auto" w:fill="auto"/>
            <w:tcMar>
              <w:left w:w="45" w:type="dxa"/>
              <w:right w:w="45" w:type="dxa"/>
            </w:tcMar>
            <w:vAlign w:val="bottom"/>
          </w:tcPr>
          <w:p w14:paraId="62780560" w14:textId="77777777" w:rsidR="001E28C0" w:rsidRPr="000702BF" w:rsidRDefault="001E28C0" w:rsidP="00EB7DE4">
            <w:pPr>
              <w:pStyle w:val="TAC"/>
              <w:keepLines w:val="0"/>
              <w:rPr>
                <w:rFonts w:eastAsia="SimSun"/>
              </w:rPr>
            </w:pPr>
            <w:r w:rsidRPr="000702BF">
              <w:rPr>
                <w:rFonts w:eastAsia="SimSun"/>
              </w:rPr>
              <w:t>153</w:t>
            </w:r>
          </w:p>
        </w:tc>
        <w:tc>
          <w:tcPr>
            <w:tcW w:w="427" w:type="pct"/>
            <w:shd w:val="clear" w:color="auto" w:fill="auto"/>
            <w:tcMar>
              <w:left w:w="45" w:type="dxa"/>
              <w:right w:w="45" w:type="dxa"/>
            </w:tcMar>
            <w:vAlign w:val="center"/>
          </w:tcPr>
          <w:p w14:paraId="31731582" w14:textId="65ECF561"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270CE9B4"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356E7130"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8F90D4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57EA07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5DF39B1" w14:textId="29810170"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FB51F2D"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27A066C"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E55277C"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752304D" w14:textId="77777777" w:rsidTr="00201225">
        <w:trPr>
          <w:cantSplit/>
          <w:jc w:val="center"/>
        </w:trPr>
        <w:tc>
          <w:tcPr>
            <w:tcW w:w="335" w:type="pct"/>
            <w:shd w:val="clear" w:color="auto" w:fill="auto"/>
            <w:tcMar>
              <w:left w:w="45" w:type="dxa"/>
              <w:right w:w="45" w:type="dxa"/>
            </w:tcMar>
            <w:vAlign w:val="bottom"/>
          </w:tcPr>
          <w:p w14:paraId="3D5CC8AF" w14:textId="77777777" w:rsidR="001E28C0" w:rsidRPr="000702BF" w:rsidRDefault="001E28C0" w:rsidP="00EB7DE4">
            <w:pPr>
              <w:pStyle w:val="TAC"/>
              <w:keepLines w:val="0"/>
              <w:rPr>
                <w:rFonts w:eastAsia="SimSun"/>
              </w:rPr>
            </w:pPr>
            <w:r w:rsidRPr="000702BF">
              <w:rPr>
                <w:rFonts w:eastAsia="SimSun"/>
              </w:rPr>
              <w:t>154-159</w:t>
            </w:r>
          </w:p>
        </w:tc>
        <w:tc>
          <w:tcPr>
            <w:tcW w:w="427" w:type="pct"/>
            <w:shd w:val="clear" w:color="auto" w:fill="auto"/>
            <w:tcMar>
              <w:left w:w="45" w:type="dxa"/>
              <w:right w:w="45" w:type="dxa"/>
            </w:tcMar>
            <w:vAlign w:val="center"/>
          </w:tcPr>
          <w:p w14:paraId="2B8BBC8A" w14:textId="4E8E7922"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2ACCC13E"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0C1E2977"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7C2967B5" w14:textId="7F17128C" w:rsidR="001E28C0" w:rsidRPr="000702BF" w:rsidRDefault="001E28C0" w:rsidP="00EB7DE4">
            <w:pPr>
              <w:pStyle w:val="TAC"/>
              <w:keepLines w:val="0"/>
              <w:rPr>
                <w:rFonts w:eastAsia="SimSun"/>
              </w:rPr>
            </w:pPr>
            <w:r w:rsidRPr="000702BF">
              <w:rPr>
                <w:rFonts w:eastAsia="SimSun"/>
              </w:rPr>
              <w:t>N/A</w:t>
            </w:r>
            <w:r w:rsidR="008D0E0E" w:rsidRPr="000702BF">
              <w:rPr>
                <w:rFonts w:eastAsia="SimSun"/>
              </w:rPr>
              <w:t xml:space="preserve"> </w:t>
            </w:r>
            <w:r w:rsidRPr="000702BF">
              <w:rPr>
                <w:rFonts w:eastAsia="SimSun"/>
              </w:rPr>
              <w:t>for</w:t>
            </w:r>
            <w:r w:rsidR="008D0E0E" w:rsidRPr="000702BF">
              <w:rPr>
                <w:rFonts w:eastAsia="SimSun"/>
              </w:rPr>
              <w:t xml:space="preserve"> </w:t>
            </w:r>
            <w:r w:rsidRPr="000702BF">
              <w:rPr>
                <w:rFonts w:eastAsia="SimSun"/>
              </w:rPr>
              <w:t>A-MPR</w:t>
            </w:r>
            <w:r w:rsidR="008D0E0E" w:rsidRPr="000702BF">
              <w:rPr>
                <w:rFonts w:eastAsia="SimSun"/>
              </w:rPr>
              <w:t xml:space="preserve"> </w:t>
            </w:r>
            <w:r w:rsidRPr="000702BF">
              <w:rPr>
                <w:rFonts w:eastAsia="SimSun"/>
              </w:rPr>
              <w:t>testing</w:t>
            </w:r>
          </w:p>
        </w:tc>
        <w:tc>
          <w:tcPr>
            <w:tcW w:w="214" w:type="pct"/>
            <w:vMerge/>
            <w:shd w:val="clear" w:color="auto" w:fill="auto"/>
            <w:vAlign w:val="center"/>
          </w:tcPr>
          <w:p w14:paraId="5B7C94C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56439E2" w14:textId="77777777" w:rsidR="001E28C0" w:rsidRPr="000702BF" w:rsidRDefault="001E28C0" w:rsidP="00EB7DE4">
            <w:pPr>
              <w:pStyle w:val="TAC"/>
              <w:keepLines w:val="0"/>
              <w:rPr>
                <w:rFonts w:eastAsia="SimSun"/>
              </w:rPr>
            </w:pPr>
            <w:r w:rsidRPr="000702BF">
              <w:rPr>
                <w:rFonts w:eastAsia="SimSun"/>
              </w:rPr>
              <w:t>QPSK</w:t>
            </w:r>
          </w:p>
          <w:p w14:paraId="010D77A9" w14:textId="3FA658DB"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CB438BA"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8F12977"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46D07CD7"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6303100E" w14:textId="77777777" w:rsidTr="00201225">
        <w:trPr>
          <w:cantSplit/>
          <w:jc w:val="center"/>
        </w:trPr>
        <w:tc>
          <w:tcPr>
            <w:tcW w:w="335" w:type="pct"/>
            <w:shd w:val="clear" w:color="auto" w:fill="auto"/>
            <w:tcMar>
              <w:left w:w="45" w:type="dxa"/>
              <w:right w:w="45" w:type="dxa"/>
            </w:tcMar>
            <w:vAlign w:val="bottom"/>
          </w:tcPr>
          <w:p w14:paraId="3713DEE7" w14:textId="77777777" w:rsidR="001E28C0" w:rsidRPr="000702BF" w:rsidRDefault="001E28C0" w:rsidP="00EB7DE4">
            <w:pPr>
              <w:pStyle w:val="TAC"/>
              <w:keepLines w:val="0"/>
              <w:rPr>
                <w:rFonts w:eastAsia="SimSun"/>
              </w:rPr>
            </w:pPr>
            <w:r w:rsidRPr="000702BF">
              <w:rPr>
                <w:rFonts w:eastAsia="SimSun"/>
              </w:rPr>
              <w:t>160-162</w:t>
            </w:r>
          </w:p>
        </w:tc>
        <w:tc>
          <w:tcPr>
            <w:tcW w:w="427" w:type="pct"/>
            <w:shd w:val="clear" w:color="auto" w:fill="auto"/>
            <w:tcMar>
              <w:left w:w="45" w:type="dxa"/>
              <w:right w:w="45" w:type="dxa"/>
            </w:tcMar>
            <w:vAlign w:val="center"/>
          </w:tcPr>
          <w:p w14:paraId="105B1119" w14:textId="4AC9E099"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10ABA302"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23993CAD"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8B96E1F"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CC27AB9"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BEACE6C" w14:textId="30F64542"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9FDB617"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53F5451"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59927799"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148EC0B5" w14:textId="77777777" w:rsidTr="00201225">
        <w:trPr>
          <w:cantSplit/>
          <w:jc w:val="center"/>
        </w:trPr>
        <w:tc>
          <w:tcPr>
            <w:tcW w:w="335" w:type="pct"/>
            <w:shd w:val="clear" w:color="auto" w:fill="auto"/>
            <w:tcMar>
              <w:left w:w="45" w:type="dxa"/>
              <w:right w:w="45" w:type="dxa"/>
            </w:tcMar>
            <w:vAlign w:val="bottom"/>
          </w:tcPr>
          <w:p w14:paraId="078BE35F" w14:textId="77777777" w:rsidR="001E28C0" w:rsidRPr="000702BF" w:rsidRDefault="001E28C0" w:rsidP="00EB7DE4">
            <w:pPr>
              <w:pStyle w:val="TAC"/>
              <w:keepLines w:val="0"/>
              <w:rPr>
                <w:rFonts w:eastAsia="SimSun"/>
              </w:rPr>
            </w:pPr>
            <w:r w:rsidRPr="000702BF">
              <w:rPr>
                <w:rFonts w:eastAsia="SimSun"/>
              </w:rPr>
              <w:t>163-165</w:t>
            </w:r>
          </w:p>
        </w:tc>
        <w:tc>
          <w:tcPr>
            <w:tcW w:w="427" w:type="pct"/>
            <w:shd w:val="clear" w:color="auto" w:fill="auto"/>
            <w:tcMar>
              <w:left w:w="45" w:type="dxa"/>
              <w:right w:w="45" w:type="dxa"/>
            </w:tcMar>
            <w:vAlign w:val="center"/>
          </w:tcPr>
          <w:p w14:paraId="1C9E77C6" w14:textId="3DBA1FDB"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002.5</w:t>
            </w:r>
          </w:p>
        </w:tc>
        <w:tc>
          <w:tcPr>
            <w:tcW w:w="425" w:type="pct"/>
            <w:shd w:val="clear" w:color="auto" w:fill="auto"/>
            <w:tcMar>
              <w:left w:w="45" w:type="dxa"/>
              <w:right w:w="45" w:type="dxa"/>
            </w:tcMar>
            <w:vAlign w:val="center"/>
          </w:tcPr>
          <w:p w14:paraId="0665AC9E"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vAlign w:val="center"/>
          </w:tcPr>
          <w:p w14:paraId="059BDA08"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70813F6"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BF2A0E8"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613A445" w14:textId="0B40ADD9"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A91C98C"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45EE01EF"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56CD1440"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4B47C46F" w14:textId="77777777" w:rsidTr="00201225">
        <w:trPr>
          <w:cantSplit/>
          <w:jc w:val="center"/>
        </w:trPr>
        <w:tc>
          <w:tcPr>
            <w:tcW w:w="335" w:type="pct"/>
            <w:shd w:val="clear" w:color="auto" w:fill="auto"/>
            <w:tcMar>
              <w:left w:w="45" w:type="dxa"/>
              <w:right w:w="45" w:type="dxa"/>
            </w:tcMar>
            <w:vAlign w:val="bottom"/>
          </w:tcPr>
          <w:p w14:paraId="438390FB" w14:textId="77777777" w:rsidR="001E28C0" w:rsidRPr="000702BF" w:rsidRDefault="001E28C0" w:rsidP="00EB7DE4">
            <w:pPr>
              <w:pStyle w:val="TAC"/>
              <w:keepLines w:val="0"/>
              <w:rPr>
                <w:rFonts w:eastAsia="SimSun"/>
              </w:rPr>
            </w:pPr>
            <w:r w:rsidRPr="000702BF">
              <w:rPr>
                <w:rFonts w:eastAsia="SimSun"/>
              </w:rPr>
              <w:t>166-167</w:t>
            </w:r>
          </w:p>
        </w:tc>
        <w:tc>
          <w:tcPr>
            <w:tcW w:w="427" w:type="pct"/>
            <w:shd w:val="clear" w:color="auto" w:fill="auto"/>
            <w:tcMar>
              <w:left w:w="45" w:type="dxa"/>
              <w:right w:w="45" w:type="dxa"/>
            </w:tcMar>
            <w:vAlign w:val="center"/>
          </w:tcPr>
          <w:p w14:paraId="295DD3FD" w14:textId="2864D8F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0F9A4C7B"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2D74CDAC"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750301C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F68BF70"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084D460" w14:textId="77777777" w:rsidR="001E28C0" w:rsidRPr="000702BF" w:rsidRDefault="001E28C0" w:rsidP="00EB7DE4">
            <w:pPr>
              <w:pStyle w:val="TAC"/>
              <w:keepLines w:val="0"/>
              <w:rPr>
                <w:rFonts w:eastAsia="SimSun"/>
              </w:rPr>
            </w:pPr>
            <w:r w:rsidRPr="000702BF">
              <w:rPr>
                <w:rFonts w:eastAsia="SimSun"/>
              </w:rPr>
              <w:t>QPSK</w:t>
            </w:r>
          </w:p>
          <w:p w14:paraId="42D4328D" w14:textId="5B95BB81"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1A43698"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3CF4A38"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725F40D9"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0EB516FE" w14:textId="77777777" w:rsidTr="00201225">
        <w:trPr>
          <w:cantSplit/>
          <w:jc w:val="center"/>
        </w:trPr>
        <w:tc>
          <w:tcPr>
            <w:tcW w:w="335" w:type="pct"/>
            <w:shd w:val="clear" w:color="auto" w:fill="auto"/>
            <w:tcMar>
              <w:left w:w="45" w:type="dxa"/>
              <w:right w:w="45" w:type="dxa"/>
            </w:tcMar>
            <w:vAlign w:val="bottom"/>
          </w:tcPr>
          <w:p w14:paraId="1B47BD0E" w14:textId="77777777" w:rsidR="001E28C0" w:rsidRPr="000702BF" w:rsidRDefault="001E28C0" w:rsidP="00EB7DE4">
            <w:pPr>
              <w:pStyle w:val="TAC"/>
              <w:keepLines w:val="0"/>
              <w:rPr>
                <w:rFonts w:eastAsia="SimSun"/>
              </w:rPr>
            </w:pPr>
            <w:r w:rsidRPr="000702BF">
              <w:rPr>
                <w:rFonts w:eastAsia="SimSun"/>
              </w:rPr>
              <w:t>168</w:t>
            </w:r>
          </w:p>
        </w:tc>
        <w:tc>
          <w:tcPr>
            <w:tcW w:w="427" w:type="pct"/>
            <w:shd w:val="clear" w:color="auto" w:fill="auto"/>
            <w:tcMar>
              <w:left w:w="45" w:type="dxa"/>
              <w:right w:w="45" w:type="dxa"/>
            </w:tcMar>
            <w:vAlign w:val="center"/>
          </w:tcPr>
          <w:p w14:paraId="2A2C76B0" w14:textId="3FE475B7"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06D2050C"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42185F4C"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3C0CBA7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F59D7CB"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4B876EA" w14:textId="3830F2B2"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3B6C59F"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45C86411"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3B3AB08"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83D2613" w14:textId="77777777" w:rsidTr="00201225">
        <w:trPr>
          <w:cantSplit/>
          <w:jc w:val="center"/>
        </w:trPr>
        <w:tc>
          <w:tcPr>
            <w:tcW w:w="335" w:type="pct"/>
            <w:shd w:val="clear" w:color="auto" w:fill="auto"/>
            <w:tcMar>
              <w:left w:w="45" w:type="dxa"/>
              <w:right w:w="45" w:type="dxa"/>
            </w:tcMar>
            <w:vAlign w:val="bottom"/>
          </w:tcPr>
          <w:p w14:paraId="543FD3E2" w14:textId="77777777" w:rsidR="001E28C0" w:rsidRPr="000702BF" w:rsidRDefault="001E28C0" w:rsidP="00EB7DE4">
            <w:pPr>
              <w:pStyle w:val="TAC"/>
              <w:keepLines w:val="0"/>
              <w:rPr>
                <w:rFonts w:eastAsia="SimSun"/>
              </w:rPr>
            </w:pPr>
            <w:r w:rsidRPr="000702BF">
              <w:rPr>
                <w:rFonts w:eastAsia="SimSun"/>
              </w:rPr>
              <w:t>169</w:t>
            </w:r>
          </w:p>
        </w:tc>
        <w:tc>
          <w:tcPr>
            <w:tcW w:w="427" w:type="pct"/>
            <w:shd w:val="clear" w:color="auto" w:fill="auto"/>
            <w:tcMar>
              <w:left w:w="45" w:type="dxa"/>
              <w:right w:w="45" w:type="dxa"/>
            </w:tcMar>
            <w:vAlign w:val="center"/>
          </w:tcPr>
          <w:p w14:paraId="2FB05520" w14:textId="3A84BC3B"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1ABE862B"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A2DD56C"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B6153BE"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FD6931E"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5D69960" w14:textId="270A446E"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4C6C98D"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592ED93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75513A79"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0E1621C" w14:textId="77777777" w:rsidTr="00201225">
        <w:trPr>
          <w:cantSplit/>
          <w:jc w:val="center"/>
        </w:trPr>
        <w:tc>
          <w:tcPr>
            <w:tcW w:w="335" w:type="pct"/>
            <w:shd w:val="clear" w:color="auto" w:fill="auto"/>
            <w:tcMar>
              <w:left w:w="45" w:type="dxa"/>
              <w:right w:w="45" w:type="dxa"/>
            </w:tcMar>
            <w:vAlign w:val="bottom"/>
          </w:tcPr>
          <w:p w14:paraId="6CEA72F4" w14:textId="77777777" w:rsidR="001E28C0" w:rsidRPr="000702BF" w:rsidRDefault="001E28C0" w:rsidP="00EB7DE4">
            <w:pPr>
              <w:pStyle w:val="TAC"/>
              <w:keepLines w:val="0"/>
              <w:rPr>
                <w:rFonts w:eastAsia="SimSun"/>
              </w:rPr>
            </w:pPr>
            <w:r w:rsidRPr="000702BF">
              <w:rPr>
                <w:rFonts w:eastAsia="SimSun"/>
              </w:rPr>
              <w:t>170-171</w:t>
            </w:r>
          </w:p>
        </w:tc>
        <w:tc>
          <w:tcPr>
            <w:tcW w:w="427" w:type="pct"/>
            <w:shd w:val="clear" w:color="auto" w:fill="auto"/>
            <w:tcMar>
              <w:left w:w="45" w:type="dxa"/>
              <w:right w:w="45" w:type="dxa"/>
            </w:tcMar>
            <w:vAlign w:val="center"/>
          </w:tcPr>
          <w:p w14:paraId="7948E27D" w14:textId="1135F99B"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7C25CC51"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11C49D1"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548C3A6"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386804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29F44737" w14:textId="77777777" w:rsidR="001E28C0" w:rsidRPr="000702BF" w:rsidRDefault="001E28C0" w:rsidP="00EB7DE4">
            <w:pPr>
              <w:pStyle w:val="TAC"/>
              <w:keepLines w:val="0"/>
              <w:rPr>
                <w:rFonts w:eastAsia="SimSun"/>
              </w:rPr>
            </w:pPr>
            <w:r w:rsidRPr="000702BF">
              <w:rPr>
                <w:rFonts w:eastAsia="SimSun"/>
              </w:rPr>
              <w:t>QPSK</w:t>
            </w:r>
          </w:p>
          <w:p w14:paraId="1B5CC287" w14:textId="466A1282"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09F7BB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15966E2"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2DCCB250"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080AFD3" w14:textId="77777777" w:rsidTr="00201225">
        <w:trPr>
          <w:cantSplit/>
          <w:jc w:val="center"/>
        </w:trPr>
        <w:tc>
          <w:tcPr>
            <w:tcW w:w="335" w:type="pct"/>
            <w:shd w:val="clear" w:color="auto" w:fill="auto"/>
            <w:tcMar>
              <w:left w:w="45" w:type="dxa"/>
              <w:right w:w="45" w:type="dxa"/>
            </w:tcMar>
            <w:vAlign w:val="bottom"/>
          </w:tcPr>
          <w:p w14:paraId="017D84BF" w14:textId="77777777" w:rsidR="001E28C0" w:rsidRPr="000702BF" w:rsidRDefault="001E28C0" w:rsidP="00EB7DE4">
            <w:pPr>
              <w:pStyle w:val="TAC"/>
              <w:keepLines w:val="0"/>
              <w:rPr>
                <w:rFonts w:eastAsia="SimSun"/>
              </w:rPr>
            </w:pPr>
            <w:r w:rsidRPr="000702BF">
              <w:rPr>
                <w:rFonts w:eastAsia="SimSun"/>
              </w:rPr>
              <w:t>172</w:t>
            </w:r>
          </w:p>
        </w:tc>
        <w:tc>
          <w:tcPr>
            <w:tcW w:w="427" w:type="pct"/>
            <w:shd w:val="clear" w:color="auto" w:fill="auto"/>
            <w:tcMar>
              <w:left w:w="45" w:type="dxa"/>
              <w:right w:w="45" w:type="dxa"/>
            </w:tcMar>
            <w:vAlign w:val="center"/>
          </w:tcPr>
          <w:p w14:paraId="475A4C2F" w14:textId="5EB55E7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6E2974C6"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4771C318"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7256509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45EF876"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A6EC2DF" w14:textId="47BC6F55"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636D688"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00D0DA14"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74AED5B"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2E4C94F" w14:textId="77777777" w:rsidTr="00201225">
        <w:trPr>
          <w:cantSplit/>
          <w:jc w:val="center"/>
        </w:trPr>
        <w:tc>
          <w:tcPr>
            <w:tcW w:w="335" w:type="pct"/>
            <w:shd w:val="clear" w:color="auto" w:fill="auto"/>
            <w:tcMar>
              <w:left w:w="45" w:type="dxa"/>
              <w:right w:w="45" w:type="dxa"/>
            </w:tcMar>
            <w:vAlign w:val="bottom"/>
          </w:tcPr>
          <w:p w14:paraId="23E608F2" w14:textId="77777777" w:rsidR="001E28C0" w:rsidRPr="000702BF" w:rsidRDefault="001E28C0" w:rsidP="00EB7DE4">
            <w:pPr>
              <w:pStyle w:val="TAC"/>
              <w:keepLines w:val="0"/>
              <w:rPr>
                <w:rFonts w:eastAsia="SimSun"/>
              </w:rPr>
            </w:pPr>
            <w:r w:rsidRPr="000702BF">
              <w:rPr>
                <w:rFonts w:eastAsia="SimSun"/>
              </w:rPr>
              <w:t>173</w:t>
            </w:r>
          </w:p>
        </w:tc>
        <w:tc>
          <w:tcPr>
            <w:tcW w:w="427" w:type="pct"/>
            <w:shd w:val="clear" w:color="auto" w:fill="auto"/>
            <w:tcMar>
              <w:left w:w="45" w:type="dxa"/>
              <w:right w:w="45" w:type="dxa"/>
            </w:tcMar>
            <w:vAlign w:val="center"/>
          </w:tcPr>
          <w:p w14:paraId="4AF1F6D8" w14:textId="6EF4D231"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3F978885"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335D3E2B"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1B26C806"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9D43DD6"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E55024D" w14:textId="01C087F8"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E46095B"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FE1C98B"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3FD9909"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5C5E8F7C" w14:textId="77777777" w:rsidTr="00201225">
        <w:trPr>
          <w:cantSplit/>
          <w:jc w:val="center"/>
        </w:trPr>
        <w:tc>
          <w:tcPr>
            <w:tcW w:w="335" w:type="pct"/>
            <w:shd w:val="clear" w:color="auto" w:fill="auto"/>
            <w:tcMar>
              <w:left w:w="45" w:type="dxa"/>
              <w:right w:w="45" w:type="dxa"/>
            </w:tcMar>
            <w:vAlign w:val="bottom"/>
          </w:tcPr>
          <w:p w14:paraId="3E0BA9C6" w14:textId="77777777" w:rsidR="001E28C0" w:rsidRPr="000702BF" w:rsidRDefault="001E28C0" w:rsidP="00EB7DE4">
            <w:pPr>
              <w:pStyle w:val="TAC"/>
              <w:keepLines w:val="0"/>
              <w:rPr>
                <w:rFonts w:eastAsia="SimSun"/>
              </w:rPr>
            </w:pPr>
            <w:r w:rsidRPr="000702BF">
              <w:rPr>
                <w:rFonts w:eastAsia="SimSun"/>
              </w:rPr>
              <w:t>174-179</w:t>
            </w:r>
          </w:p>
        </w:tc>
        <w:tc>
          <w:tcPr>
            <w:tcW w:w="427" w:type="pct"/>
            <w:shd w:val="clear" w:color="auto" w:fill="auto"/>
            <w:tcMar>
              <w:left w:w="45" w:type="dxa"/>
              <w:right w:w="45" w:type="dxa"/>
            </w:tcMar>
            <w:vAlign w:val="center"/>
          </w:tcPr>
          <w:p w14:paraId="607CF51B" w14:textId="4130840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34D40764"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452C6776"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5389F56E"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E995573"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B700A7A" w14:textId="77777777" w:rsidR="001E28C0" w:rsidRPr="000702BF" w:rsidRDefault="001E28C0" w:rsidP="00EB7DE4">
            <w:pPr>
              <w:pStyle w:val="TAC"/>
              <w:keepLines w:val="0"/>
              <w:rPr>
                <w:rFonts w:eastAsia="SimSun"/>
              </w:rPr>
            </w:pPr>
            <w:r w:rsidRPr="000702BF">
              <w:rPr>
                <w:rFonts w:eastAsia="SimSun"/>
              </w:rPr>
              <w:t>QPSK</w:t>
            </w:r>
          </w:p>
          <w:p w14:paraId="644E9ACC" w14:textId="1E284EA2"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69571F5"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E41826C"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52352879"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778BD153" w14:textId="77777777" w:rsidTr="00201225">
        <w:trPr>
          <w:cantSplit/>
          <w:jc w:val="center"/>
        </w:trPr>
        <w:tc>
          <w:tcPr>
            <w:tcW w:w="335" w:type="pct"/>
            <w:shd w:val="clear" w:color="auto" w:fill="auto"/>
            <w:tcMar>
              <w:left w:w="45" w:type="dxa"/>
              <w:right w:w="45" w:type="dxa"/>
            </w:tcMar>
            <w:vAlign w:val="bottom"/>
          </w:tcPr>
          <w:p w14:paraId="32B3669C" w14:textId="77777777" w:rsidR="001E28C0" w:rsidRPr="000702BF" w:rsidRDefault="001E28C0" w:rsidP="00EB7DE4">
            <w:pPr>
              <w:pStyle w:val="TAC"/>
              <w:keepLines w:val="0"/>
              <w:rPr>
                <w:rFonts w:eastAsia="SimSun"/>
              </w:rPr>
            </w:pPr>
            <w:r w:rsidRPr="000702BF">
              <w:rPr>
                <w:rFonts w:eastAsia="SimSun"/>
              </w:rPr>
              <w:t>180-182</w:t>
            </w:r>
          </w:p>
        </w:tc>
        <w:tc>
          <w:tcPr>
            <w:tcW w:w="427" w:type="pct"/>
            <w:shd w:val="clear" w:color="auto" w:fill="auto"/>
            <w:tcMar>
              <w:left w:w="45" w:type="dxa"/>
              <w:right w:w="45" w:type="dxa"/>
            </w:tcMar>
            <w:vAlign w:val="center"/>
          </w:tcPr>
          <w:p w14:paraId="27742AFE" w14:textId="7D4605D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2EA20E38"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A0839D0"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89E8E45"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5C4BF44"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7EA5124" w14:textId="16A00F87"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2337D02F"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F3A6973"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6EEC3A77"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3020EB47" w14:textId="77777777" w:rsidTr="00201225">
        <w:trPr>
          <w:cantSplit/>
          <w:jc w:val="center"/>
        </w:trPr>
        <w:tc>
          <w:tcPr>
            <w:tcW w:w="335" w:type="pct"/>
            <w:shd w:val="clear" w:color="auto" w:fill="auto"/>
            <w:tcMar>
              <w:left w:w="45" w:type="dxa"/>
              <w:right w:w="45" w:type="dxa"/>
            </w:tcMar>
            <w:vAlign w:val="bottom"/>
          </w:tcPr>
          <w:p w14:paraId="49EA6526" w14:textId="77777777" w:rsidR="001E28C0" w:rsidRPr="000702BF" w:rsidRDefault="001E28C0" w:rsidP="00EB7DE4">
            <w:pPr>
              <w:pStyle w:val="TAC"/>
              <w:keepLines w:val="0"/>
              <w:rPr>
                <w:rFonts w:eastAsia="SimSun"/>
              </w:rPr>
            </w:pPr>
            <w:r w:rsidRPr="000702BF">
              <w:rPr>
                <w:rFonts w:eastAsia="SimSun"/>
              </w:rPr>
              <w:t>183-185</w:t>
            </w:r>
          </w:p>
        </w:tc>
        <w:tc>
          <w:tcPr>
            <w:tcW w:w="427" w:type="pct"/>
            <w:shd w:val="clear" w:color="auto" w:fill="auto"/>
            <w:tcMar>
              <w:left w:w="45" w:type="dxa"/>
              <w:right w:w="45" w:type="dxa"/>
            </w:tcMar>
            <w:vAlign w:val="center"/>
          </w:tcPr>
          <w:p w14:paraId="4037305B" w14:textId="025AE845"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2046ECD3"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BF8255B"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59BDF19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6E93BE3"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CAB691B" w14:textId="77F66AD3"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6EBEB06"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3A44A8D"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60CCE959"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15EF9858" w14:textId="77777777" w:rsidTr="00201225">
        <w:trPr>
          <w:cantSplit/>
          <w:jc w:val="center"/>
        </w:trPr>
        <w:tc>
          <w:tcPr>
            <w:tcW w:w="335" w:type="pct"/>
            <w:shd w:val="clear" w:color="auto" w:fill="auto"/>
            <w:tcMar>
              <w:left w:w="45" w:type="dxa"/>
              <w:right w:w="45" w:type="dxa"/>
            </w:tcMar>
            <w:vAlign w:val="bottom"/>
          </w:tcPr>
          <w:p w14:paraId="79EEC480" w14:textId="77777777" w:rsidR="001E28C0" w:rsidRPr="000702BF" w:rsidRDefault="001E28C0" w:rsidP="00EB7DE4">
            <w:pPr>
              <w:pStyle w:val="TAC"/>
              <w:keepLines w:val="0"/>
              <w:rPr>
                <w:rFonts w:eastAsia="SimSun"/>
              </w:rPr>
            </w:pPr>
            <w:r w:rsidRPr="000702BF">
              <w:rPr>
                <w:rFonts w:eastAsia="SimSun"/>
              </w:rPr>
              <w:t>186-191</w:t>
            </w:r>
          </w:p>
        </w:tc>
        <w:tc>
          <w:tcPr>
            <w:tcW w:w="427" w:type="pct"/>
            <w:shd w:val="clear" w:color="auto" w:fill="auto"/>
            <w:tcMar>
              <w:left w:w="45" w:type="dxa"/>
              <w:right w:w="45" w:type="dxa"/>
            </w:tcMar>
            <w:vAlign w:val="center"/>
          </w:tcPr>
          <w:p w14:paraId="57F56E2A" w14:textId="748D468D"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7D903146"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1FBF397A"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060CB84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106C6D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C07561C" w14:textId="77777777" w:rsidR="001E28C0" w:rsidRPr="000702BF" w:rsidRDefault="001E28C0" w:rsidP="00EB7DE4">
            <w:pPr>
              <w:pStyle w:val="TAC"/>
              <w:keepLines w:val="0"/>
              <w:rPr>
                <w:rFonts w:eastAsia="SimSun"/>
              </w:rPr>
            </w:pPr>
            <w:r w:rsidRPr="000702BF">
              <w:rPr>
                <w:rFonts w:eastAsia="SimSun"/>
              </w:rPr>
              <w:t>QPSK</w:t>
            </w:r>
          </w:p>
          <w:p w14:paraId="707F63DC" w14:textId="499885A7"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226DA24"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078B9496"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10CFFB7D" w14:textId="77777777" w:rsidR="001E28C0" w:rsidRPr="000702BF" w:rsidRDefault="001E28C0" w:rsidP="00EB7DE4">
            <w:pPr>
              <w:pStyle w:val="TAC"/>
              <w:keepLines w:val="0"/>
              <w:rPr>
                <w:rFonts w:eastAsia="SimSun"/>
              </w:rPr>
            </w:pPr>
            <w:r w:rsidRPr="000702BF">
              <w:rPr>
                <w:rFonts w:eastAsia="SimSun"/>
              </w:rPr>
              <w:t>37@0</w:t>
            </w:r>
          </w:p>
        </w:tc>
      </w:tr>
      <w:tr w:rsidR="001E28C0" w:rsidRPr="000702BF" w14:paraId="5BC04CAE" w14:textId="77777777" w:rsidTr="00201225">
        <w:trPr>
          <w:cantSplit/>
          <w:jc w:val="center"/>
        </w:trPr>
        <w:tc>
          <w:tcPr>
            <w:tcW w:w="335" w:type="pct"/>
            <w:shd w:val="clear" w:color="auto" w:fill="auto"/>
            <w:tcMar>
              <w:left w:w="45" w:type="dxa"/>
              <w:right w:w="45" w:type="dxa"/>
            </w:tcMar>
            <w:vAlign w:val="bottom"/>
          </w:tcPr>
          <w:p w14:paraId="23B428B5" w14:textId="77777777" w:rsidR="001E28C0" w:rsidRPr="000702BF" w:rsidRDefault="001E28C0" w:rsidP="00EB7DE4">
            <w:pPr>
              <w:pStyle w:val="TAC"/>
              <w:keepLines w:val="0"/>
              <w:rPr>
                <w:rFonts w:eastAsia="SimSun"/>
              </w:rPr>
            </w:pPr>
            <w:r w:rsidRPr="000702BF">
              <w:rPr>
                <w:rFonts w:eastAsia="SimSun"/>
              </w:rPr>
              <w:t>192-194</w:t>
            </w:r>
          </w:p>
        </w:tc>
        <w:tc>
          <w:tcPr>
            <w:tcW w:w="427" w:type="pct"/>
            <w:shd w:val="clear" w:color="auto" w:fill="auto"/>
            <w:tcMar>
              <w:left w:w="45" w:type="dxa"/>
              <w:right w:w="45" w:type="dxa"/>
            </w:tcMar>
            <w:vAlign w:val="center"/>
          </w:tcPr>
          <w:p w14:paraId="518A7F32" w14:textId="6AD884DC"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493E7A07"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7CDC48B7"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29DE7D15"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77157FC"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24931B8" w14:textId="3408C5ED"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D052B26"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0A551957"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7DB9CB7C" w14:textId="77777777" w:rsidR="001E28C0" w:rsidRPr="000702BF" w:rsidRDefault="001E28C0" w:rsidP="00EB7DE4">
            <w:pPr>
              <w:pStyle w:val="TAC"/>
              <w:keepLines w:val="0"/>
              <w:rPr>
                <w:rFonts w:eastAsia="SimSun"/>
              </w:rPr>
            </w:pPr>
            <w:r w:rsidRPr="000702BF">
              <w:rPr>
                <w:rFonts w:eastAsia="SimSun"/>
              </w:rPr>
              <w:t>37@0</w:t>
            </w:r>
          </w:p>
        </w:tc>
      </w:tr>
      <w:tr w:rsidR="001E28C0" w:rsidRPr="000702BF" w14:paraId="4F561BE6" w14:textId="77777777" w:rsidTr="00201225">
        <w:trPr>
          <w:cantSplit/>
          <w:jc w:val="center"/>
        </w:trPr>
        <w:tc>
          <w:tcPr>
            <w:tcW w:w="335" w:type="pct"/>
            <w:shd w:val="clear" w:color="auto" w:fill="auto"/>
            <w:tcMar>
              <w:left w:w="45" w:type="dxa"/>
              <w:right w:w="45" w:type="dxa"/>
            </w:tcMar>
            <w:vAlign w:val="bottom"/>
          </w:tcPr>
          <w:p w14:paraId="7B4A9A21" w14:textId="77777777" w:rsidR="001E28C0" w:rsidRPr="000702BF" w:rsidRDefault="001E28C0" w:rsidP="00EB7DE4">
            <w:pPr>
              <w:pStyle w:val="TAC"/>
              <w:keepLines w:val="0"/>
              <w:rPr>
                <w:rFonts w:eastAsia="SimSun"/>
              </w:rPr>
            </w:pPr>
            <w:r w:rsidRPr="000702BF">
              <w:rPr>
                <w:rFonts w:eastAsia="SimSun"/>
              </w:rPr>
              <w:t>195-197</w:t>
            </w:r>
          </w:p>
        </w:tc>
        <w:tc>
          <w:tcPr>
            <w:tcW w:w="427" w:type="pct"/>
            <w:shd w:val="clear" w:color="auto" w:fill="auto"/>
            <w:tcMar>
              <w:left w:w="45" w:type="dxa"/>
              <w:right w:w="45" w:type="dxa"/>
            </w:tcMar>
            <w:vAlign w:val="center"/>
          </w:tcPr>
          <w:p w14:paraId="7807EBE8" w14:textId="0F6DE396"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62F2104D"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7B683EE6"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941F118"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1CB0328"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444DC6B" w14:textId="78C78026"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0C8A1E7"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0BF7FB21"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4369DD28" w14:textId="77777777" w:rsidR="001E28C0" w:rsidRPr="000702BF" w:rsidRDefault="001E28C0" w:rsidP="00EB7DE4">
            <w:pPr>
              <w:pStyle w:val="TAC"/>
              <w:keepLines w:val="0"/>
              <w:rPr>
                <w:rFonts w:eastAsia="SimSun"/>
              </w:rPr>
            </w:pPr>
            <w:r w:rsidRPr="000702BF">
              <w:rPr>
                <w:rFonts w:eastAsia="SimSun"/>
              </w:rPr>
              <w:t>37@0</w:t>
            </w:r>
          </w:p>
        </w:tc>
      </w:tr>
      <w:tr w:rsidR="001E28C0" w:rsidRPr="000702BF" w14:paraId="59ADC4B5" w14:textId="77777777" w:rsidTr="00201225">
        <w:trPr>
          <w:cantSplit/>
          <w:jc w:val="center"/>
        </w:trPr>
        <w:tc>
          <w:tcPr>
            <w:tcW w:w="335" w:type="pct"/>
            <w:shd w:val="clear" w:color="auto" w:fill="auto"/>
            <w:tcMar>
              <w:left w:w="45" w:type="dxa"/>
              <w:right w:w="45" w:type="dxa"/>
            </w:tcMar>
            <w:vAlign w:val="bottom"/>
          </w:tcPr>
          <w:p w14:paraId="357934A0" w14:textId="77777777" w:rsidR="001E28C0" w:rsidRPr="000702BF" w:rsidRDefault="001E28C0" w:rsidP="00EB7DE4">
            <w:pPr>
              <w:pStyle w:val="TAC"/>
              <w:keepLines w:val="0"/>
              <w:rPr>
                <w:rFonts w:eastAsia="SimSun"/>
              </w:rPr>
            </w:pPr>
            <w:r w:rsidRPr="000702BF">
              <w:rPr>
                <w:rFonts w:eastAsia="SimSun"/>
              </w:rPr>
              <w:t>198-199</w:t>
            </w:r>
          </w:p>
        </w:tc>
        <w:tc>
          <w:tcPr>
            <w:tcW w:w="427" w:type="pct"/>
            <w:shd w:val="clear" w:color="auto" w:fill="auto"/>
            <w:tcMar>
              <w:left w:w="45" w:type="dxa"/>
              <w:right w:w="45" w:type="dxa"/>
            </w:tcMar>
            <w:vAlign w:val="center"/>
          </w:tcPr>
          <w:p w14:paraId="05E4B173" w14:textId="05C0A81E"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31783BA8"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6C955C51"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390389C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7C9AF52"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F57CBAE" w14:textId="77777777" w:rsidR="001E28C0" w:rsidRPr="000702BF" w:rsidRDefault="001E28C0" w:rsidP="00EB7DE4">
            <w:pPr>
              <w:pStyle w:val="TAC"/>
              <w:keepLines w:val="0"/>
              <w:rPr>
                <w:rFonts w:eastAsia="SimSun"/>
              </w:rPr>
            </w:pPr>
            <w:r w:rsidRPr="000702BF">
              <w:rPr>
                <w:rFonts w:eastAsia="SimSun"/>
              </w:rPr>
              <w:t>QPSK</w:t>
            </w:r>
          </w:p>
          <w:p w14:paraId="162DCBD3" w14:textId="55C34455"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5F109A2"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B0B7D98"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2DDFFD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61DFF057" w14:textId="77777777" w:rsidTr="00201225">
        <w:trPr>
          <w:cantSplit/>
          <w:jc w:val="center"/>
        </w:trPr>
        <w:tc>
          <w:tcPr>
            <w:tcW w:w="335" w:type="pct"/>
            <w:shd w:val="clear" w:color="auto" w:fill="auto"/>
            <w:tcMar>
              <w:left w:w="45" w:type="dxa"/>
              <w:right w:w="45" w:type="dxa"/>
            </w:tcMar>
            <w:vAlign w:val="bottom"/>
          </w:tcPr>
          <w:p w14:paraId="7A604485" w14:textId="77777777" w:rsidR="001E28C0" w:rsidRPr="000702BF" w:rsidRDefault="001E28C0" w:rsidP="00EB7DE4">
            <w:pPr>
              <w:pStyle w:val="TAC"/>
              <w:keepLines w:val="0"/>
              <w:rPr>
                <w:rFonts w:eastAsia="SimSun"/>
              </w:rPr>
            </w:pPr>
            <w:r w:rsidRPr="000702BF">
              <w:rPr>
                <w:rFonts w:eastAsia="SimSun"/>
              </w:rPr>
              <w:t>200</w:t>
            </w:r>
          </w:p>
        </w:tc>
        <w:tc>
          <w:tcPr>
            <w:tcW w:w="427" w:type="pct"/>
            <w:shd w:val="clear" w:color="auto" w:fill="auto"/>
            <w:tcMar>
              <w:left w:w="45" w:type="dxa"/>
              <w:right w:w="45" w:type="dxa"/>
            </w:tcMar>
            <w:vAlign w:val="center"/>
          </w:tcPr>
          <w:p w14:paraId="5A318A51" w14:textId="4AFE4A55"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399423C3"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032CBD9F"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6731EB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96DC418"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308C25B" w14:textId="7F723604"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214FDA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A535B97"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5AED6F9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576CD9F7" w14:textId="77777777" w:rsidTr="00201225">
        <w:trPr>
          <w:cantSplit/>
          <w:jc w:val="center"/>
        </w:trPr>
        <w:tc>
          <w:tcPr>
            <w:tcW w:w="335" w:type="pct"/>
            <w:shd w:val="clear" w:color="auto" w:fill="auto"/>
            <w:tcMar>
              <w:left w:w="45" w:type="dxa"/>
              <w:right w:w="45" w:type="dxa"/>
            </w:tcMar>
            <w:vAlign w:val="bottom"/>
          </w:tcPr>
          <w:p w14:paraId="671421AE" w14:textId="77777777" w:rsidR="001E28C0" w:rsidRPr="000702BF" w:rsidRDefault="001E28C0" w:rsidP="00EB7DE4">
            <w:pPr>
              <w:pStyle w:val="TAC"/>
              <w:keepLines w:val="0"/>
              <w:rPr>
                <w:rFonts w:eastAsia="SimSun"/>
              </w:rPr>
            </w:pPr>
            <w:r w:rsidRPr="000702BF">
              <w:rPr>
                <w:rFonts w:eastAsia="SimSun"/>
              </w:rPr>
              <w:t>201</w:t>
            </w:r>
          </w:p>
        </w:tc>
        <w:tc>
          <w:tcPr>
            <w:tcW w:w="427" w:type="pct"/>
            <w:shd w:val="clear" w:color="auto" w:fill="auto"/>
            <w:tcMar>
              <w:left w:w="45" w:type="dxa"/>
              <w:right w:w="45" w:type="dxa"/>
            </w:tcMar>
            <w:vAlign w:val="center"/>
          </w:tcPr>
          <w:p w14:paraId="0A5CF585" w14:textId="18768B01" w:rsidR="001E28C0" w:rsidRPr="000702BF" w:rsidRDefault="001E28C0" w:rsidP="00EB7DE4">
            <w:pPr>
              <w:pStyle w:val="TAC"/>
              <w:keepLines w:val="0"/>
              <w:rPr>
                <w:rFonts w:eastAsia="SimSun"/>
              </w:rPr>
            </w:pPr>
            <w:r w:rsidRPr="000702BF">
              <w:rPr>
                <w:rFonts w:eastAsia="SimSun"/>
              </w:rPr>
              <w:t>2</w:t>
            </w:r>
            <w:r w:rsidR="008A6ED2">
              <w:rPr>
                <w:rFonts w:eastAsia="SimSun"/>
              </w:rPr>
              <w:t>,</w:t>
            </w:r>
            <w:r w:rsidRPr="000702BF">
              <w:rPr>
                <w:rFonts w:eastAsia="SimSun"/>
              </w:rPr>
              <w:t>000</w:t>
            </w:r>
          </w:p>
        </w:tc>
        <w:tc>
          <w:tcPr>
            <w:tcW w:w="425" w:type="pct"/>
            <w:shd w:val="clear" w:color="auto" w:fill="auto"/>
            <w:tcMar>
              <w:left w:w="45" w:type="dxa"/>
              <w:right w:w="45" w:type="dxa"/>
            </w:tcMar>
            <w:vAlign w:val="center"/>
          </w:tcPr>
          <w:p w14:paraId="2B43929C"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vAlign w:val="center"/>
          </w:tcPr>
          <w:p w14:paraId="5A5C335A"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1E2AE4E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E9B55C4"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8362BB9" w14:textId="1EA4ED3C"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1384B39"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7AA9C94"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745AF8F"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54F2F0DC" w14:textId="77777777" w:rsidTr="00201225">
        <w:trPr>
          <w:cantSplit/>
          <w:jc w:val="center"/>
        </w:trPr>
        <w:tc>
          <w:tcPr>
            <w:tcW w:w="335" w:type="pct"/>
            <w:shd w:val="clear" w:color="auto" w:fill="auto"/>
            <w:tcMar>
              <w:left w:w="45" w:type="dxa"/>
              <w:right w:w="45" w:type="dxa"/>
            </w:tcMar>
            <w:vAlign w:val="bottom"/>
          </w:tcPr>
          <w:p w14:paraId="05F2AA7B" w14:textId="77777777" w:rsidR="001E28C0" w:rsidRPr="000702BF" w:rsidRDefault="001E28C0" w:rsidP="00EB7DE4">
            <w:pPr>
              <w:pStyle w:val="TAC"/>
              <w:keepLines w:val="0"/>
              <w:rPr>
                <w:rFonts w:eastAsia="SimSun"/>
              </w:rPr>
            </w:pPr>
            <w:r w:rsidRPr="000702BF">
              <w:rPr>
                <w:rFonts w:eastAsia="SimSun"/>
              </w:rPr>
              <w:t>202-207</w:t>
            </w:r>
          </w:p>
        </w:tc>
        <w:tc>
          <w:tcPr>
            <w:tcW w:w="427" w:type="pct"/>
            <w:shd w:val="clear" w:color="auto" w:fill="auto"/>
            <w:tcMar>
              <w:left w:w="45" w:type="dxa"/>
              <w:right w:w="45" w:type="dxa"/>
            </w:tcMar>
            <w:vAlign w:val="center"/>
          </w:tcPr>
          <w:p w14:paraId="4982EAAE" w14:textId="2331C8AC"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3E71DF51"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3190F28E"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20B5FA0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0464447"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22B607D3" w14:textId="77777777" w:rsidR="001E28C0" w:rsidRPr="000702BF" w:rsidRDefault="001E28C0" w:rsidP="00EB7DE4">
            <w:pPr>
              <w:pStyle w:val="TAC"/>
              <w:keepLines w:val="0"/>
              <w:rPr>
                <w:rFonts w:eastAsia="SimSun"/>
              </w:rPr>
            </w:pPr>
            <w:r w:rsidRPr="000702BF">
              <w:rPr>
                <w:rFonts w:eastAsia="SimSun"/>
              </w:rPr>
              <w:t>QPSK</w:t>
            </w:r>
          </w:p>
          <w:p w14:paraId="3C56EDB0" w14:textId="50E94343"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DE95E76"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CD9D9CB"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3C84FD37"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61ACC207" w14:textId="77777777" w:rsidTr="00201225">
        <w:trPr>
          <w:cantSplit/>
          <w:jc w:val="center"/>
        </w:trPr>
        <w:tc>
          <w:tcPr>
            <w:tcW w:w="335" w:type="pct"/>
            <w:shd w:val="clear" w:color="auto" w:fill="auto"/>
            <w:tcMar>
              <w:left w:w="45" w:type="dxa"/>
              <w:right w:w="45" w:type="dxa"/>
            </w:tcMar>
            <w:vAlign w:val="bottom"/>
          </w:tcPr>
          <w:p w14:paraId="070F0583" w14:textId="77777777" w:rsidR="001E28C0" w:rsidRPr="000702BF" w:rsidRDefault="001E28C0" w:rsidP="00EB7DE4">
            <w:pPr>
              <w:pStyle w:val="TAC"/>
              <w:keepLines w:val="0"/>
              <w:rPr>
                <w:rFonts w:eastAsia="SimSun"/>
              </w:rPr>
            </w:pPr>
            <w:r w:rsidRPr="000702BF">
              <w:rPr>
                <w:rFonts w:eastAsia="SimSun"/>
              </w:rPr>
              <w:t>208-210</w:t>
            </w:r>
          </w:p>
        </w:tc>
        <w:tc>
          <w:tcPr>
            <w:tcW w:w="427" w:type="pct"/>
            <w:shd w:val="clear" w:color="auto" w:fill="auto"/>
            <w:tcMar>
              <w:left w:w="45" w:type="dxa"/>
              <w:right w:w="45" w:type="dxa"/>
            </w:tcMar>
            <w:vAlign w:val="center"/>
          </w:tcPr>
          <w:p w14:paraId="6653210B" w14:textId="47EC2AF4"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1E279484"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6F79468B"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1A94445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50EDBEE"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6180BE1" w14:textId="15B064AB"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38CAF7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07339A29"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61ADC007"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05F42884" w14:textId="77777777" w:rsidTr="00201225">
        <w:trPr>
          <w:cantSplit/>
          <w:jc w:val="center"/>
        </w:trPr>
        <w:tc>
          <w:tcPr>
            <w:tcW w:w="335" w:type="pct"/>
            <w:shd w:val="clear" w:color="auto" w:fill="auto"/>
            <w:tcMar>
              <w:left w:w="45" w:type="dxa"/>
              <w:right w:w="45" w:type="dxa"/>
            </w:tcMar>
            <w:vAlign w:val="bottom"/>
          </w:tcPr>
          <w:p w14:paraId="3B9C7F8E" w14:textId="77777777" w:rsidR="001E28C0" w:rsidRPr="000702BF" w:rsidRDefault="001E28C0" w:rsidP="00EB7DE4">
            <w:pPr>
              <w:pStyle w:val="TAC"/>
              <w:keepLines w:val="0"/>
              <w:rPr>
                <w:rFonts w:eastAsia="SimSun"/>
              </w:rPr>
            </w:pPr>
            <w:r w:rsidRPr="000702BF">
              <w:rPr>
                <w:rFonts w:eastAsia="SimSun"/>
              </w:rPr>
              <w:t>211-213</w:t>
            </w:r>
          </w:p>
        </w:tc>
        <w:tc>
          <w:tcPr>
            <w:tcW w:w="427" w:type="pct"/>
            <w:shd w:val="clear" w:color="auto" w:fill="auto"/>
            <w:tcMar>
              <w:left w:w="45" w:type="dxa"/>
              <w:right w:w="45" w:type="dxa"/>
            </w:tcMar>
            <w:vAlign w:val="center"/>
          </w:tcPr>
          <w:p w14:paraId="7DD62B78" w14:textId="4A389C85"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987.5</w:t>
            </w:r>
          </w:p>
        </w:tc>
        <w:tc>
          <w:tcPr>
            <w:tcW w:w="425" w:type="pct"/>
            <w:shd w:val="clear" w:color="auto" w:fill="auto"/>
            <w:tcMar>
              <w:left w:w="45" w:type="dxa"/>
              <w:right w:w="45" w:type="dxa"/>
            </w:tcMar>
            <w:vAlign w:val="center"/>
          </w:tcPr>
          <w:p w14:paraId="1C4EA656"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105001F1"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867461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CF84AB3"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C56A246" w14:textId="049D96CD"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29C2AD3"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C23C0DD" w14:textId="77777777" w:rsidR="001E28C0" w:rsidRPr="000702BF" w:rsidRDefault="001E28C0" w:rsidP="00EB7DE4">
            <w:pPr>
              <w:pStyle w:val="TAC"/>
              <w:keepLines w:val="0"/>
              <w:rPr>
                <w:rFonts w:eastAsia="SimSun"/>
              </w:rPr>
            </w:pPr>
            <w:r w:rsidRPr="000702BF">
              <w:rPr>
                <w:rFonts w:eastAsia="SimSun"/>
              </w:rPr>
              <w:t>Edge_1RB_Right</w:t>
            </w:r>
          </w:p>
        </w:tc>
        <w:tc>
          <w:tcPr>
            <w:tcW w:w="597" w:type="pct"/>
            <w:shd w:val="clear" w:color="auto" w:fill="auto"/>
            <w:vAlign w:val="center"/>
          </w:tcPr>
          <w:p w14:paraId="22AA9A74" w14:textId="77777777" w:rsidR="001E28C0" w:rsidRPr="000702BF" w:rsidRDefault="001E28C0" w:rsidP="00EB7DE4">
            <w:pPr>
              <w:pStyle w:val="TAC"/>
              <w:keepLines w:val="0"/>
              <w:rPr>
                <w:rFonts w:eastAsia="SimSun"/>
              </w:rPr>
            </w:pPr>
            <w:r w:rsidRPr="000702BF">
              <w:rPr>
                <w:rFonts w:eastAsia="SimSun"/>
              </w:rPr>
              <w:t>Edge_1RB_Left</w:t>
            </w:r>
          </w:p>
        </w:tc>
      </w:tr>
      <w:tr w:rsidR="001E28C0" w:rsidRPr="000702BF" w14:paraId="0F0300C2" w14:textId="77777777" w:rsidTr="00201225">
        <w:trPr>
          <w:cantSplit/>
          <w:jc w:val="center"/>
        </w:trPr>
        <w:tc>
          <w:tcPr>
            <w:tcW w:w="335" w:type="pct"/>
            <w:shd w:val="clear" w:color="auto" w:fill="auto"/>
            <w:tcMar>
              <w:left w:w="45" w:type="dxa"/>
              <w:right w:w="45" w:type="dxa"/>
            </w:tcMar>
            <w:vAlign w:val="bottom"/>
          </w:tcPr>
          <w:p w14:paraId="02C2F14D" w14:textId="77777777" w:rsidR="001E28C0" w:rsidRPr="000702BF" w:rsidRDefault="001E28C0" w:rsidP="00EB7DE4">
            <w:pPr>
              <w:pStyle w:val="TAC"/>
              <w:keepLines w:val="0"/>
              <w:rPr>
                <w:rFonts w:eastAsia="SimSun"/>
              </w:rPr>
            </w:pPr>
            <w:r w:rsidRPr="000702BF">
              <w:rPr>
                <w:rFonts w:eastAsia="SimSun"/>
              </w:rPr>
              <w:t>214-219</w:t>
            </w:r>
          </w:p>
        </w:tc>
        <w:tc>
          <w:tcPr>
            <w:tcW w:w="427" w:type="pct"/>
            <w:shd w:val="clear" w:color="auto" w:fill="auto"/>
            <w:tcMar>
              <w:left w:w="45" w:type="dxa"/>
              <w:right w:w="45" w:type="dxa"/>
            </w:tcMar>
            <w:vAlign w:val="center"/>
          </w:tcPr>
          <w:p w14:paraId="0BAFC3EF" w14:textId="78D977E6"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70FC5AB3"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1C3082AD"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0C11E292"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52DA59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336BF03" w14:textId="77777777" w:rsidR="001E28C0" w:rsidRPr="000702BF" w:rsidRDefault="001E28C0" w:rsidP="00EB7DE4">
            <w:pPr>
              <w:pStyle w:val="TAC"/>
              <w:keepLines w:val="0"/>
              <w:rPr>
                <w:rFonts w:eastAsia="SimSun"/>
              </w:rPr>
            </w:pPr>
            <w:r w:rsidRPr="000702BF">
              <w:rPr>
                <w:rFonts w:eastAsia="SimSun"/>
              </w:rPr>
              <w:t>QPSK</w:t>
            </w:r>
          </w:p>
          <w:p w14:paraId="464ACD87" w14:textId="4FAAA5EB"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EBB7C0D"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3992C78E"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4EFE5B57" w14:textId="77777777" w:rsidR="001E28C0" w:rsidRPr="000702BF" w:rsidRDefault="001E28C0" w:rsidP="00EB7DE4">
            <w:pPr>
              <w:pStyle w:val="TAC"/>
              <w:keepLines w:val="0"/>
              <w:rPr>
                <w:rFonts w:eastAsia="SimSun"/>
              </w:rPr>
            </w:pPr>
            <w:r w:rsidRPr="000702BF">
              <w:rPr>
                <w:rFonts w:eastAsia="SimSun"/>
              </w:rPr>
              <w:t>51@0</w:t>
            </w:r>
          </w:p>
        </w:tc>
      </w:tr>
      <w:tr w:rsidR="001E28C0" w:rsidRPr="000702BF" w14:paraId="626BF093" w14:textId="77777777" w:rsidTr="00201225">
        <w:trPr>
          <w:cantSplit/>
          <w:jc w:val="center"/>
        </w:trPr>
        <w:tc>
          <w:tcPr>
            <w:tcW w:w="335" w:type="pct"/>
            <w:shd w:val="clear" w:color="auto" w:fill="auto"/>
            <w:tcMar>
              <w:left w:w="45" w:type="dxa"/>
              <w:right w:w="45" w:type="dxa"/>
            </w:tcMar>
            <w:vAlign w:val="bottom"/>
          </w:tcPr>
          <w:p w14:paraId="0140D864" w14:textId="77777777" w:rsidR="001E28C0" w:rsidRPr="000702BF" w:rsidRDefault="001E28C0" w:rsidP="00EB7DE4">
            <w:pPr>
              <w:pStyle w:val="TAC"/>
              <w:keepLines w:val="0"/>
              <w:rPr>
                <w:rFonts w:eastAsia="SimSun"/>
              </w:rPr>
            </w:pPr>
            <w:r w:rsidRPr="000702BF">
              <w:rPr>
                <w:rFonts w:eastAsia="SimSun"/>
              </w:rPr>
              <w:t>220-222</w:t>
            </w:r>
          </w:p>
        </w:tc>
        <w:tc>
          <w:tcPr>
            <w:tcW w:w="427" w:type="pct"/>
            <w:shd w:val="clear" w:color="auto" w:fill="auto"/>
            <w:tcMar>
              <w:left w:w="45" w:type="dxa"/>
              <w:right w:w="45" w:type="dxa"/>
            </w:tcMar>
            <w:vAlign w:val="center"/>
          </w:tcPr>
          <w:p w14:paraId="2FBA1380" w14:textId="49D9ADBD"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08ADE8F"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3A88D6C0"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2EA347D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9073122"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33F4CA22" w14:textId="44F41FB9"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0FB3997"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50DD3B62"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523BFD29" w14:textId="77777777" w:rsidR="001E28C0" w:rsidRPr="000702BF" w:rsidRDefault="001E28C0" w:rsidP="00EB7DE4">
            <w:pPr>
              <w:pStyle w:val="TAC"/>
              <w:keepLines w:val="0"/>
              <w:rPr>
                <w:rFonts w:eastAsia="SimSun"/>
              </w:rPr>
            </w:pPr>
            <w:r w:rsidRPr="000702BF">
              <w:rPr>
                <w:rFonts w:eastAsia="SimSun"/>
              </w:rPr>
              <w:t>51@0</w:t>
            </w:r>
          </w:p>
        </w:tc>
      </w:tr>
      <w:tr w:rsidR="001E28C0" w:rsidRPr="000702BF" w14:paraId="53A38109" w14:textId="77777777" w:rsidTr="00201225">
        <w:trPr>
          <w:cantSplit/>
          <w:jc w:val="center"/>
        </w:trPr>
        <w:tc>
          <w:tcPr>
            <w:tcW w:w="335" w:type="pct"/>
            <w:shd w:val="clear" w:color="auto" w:fill="auto"/>
            <w:tcMar>
              <w:left w:w="45" w:type="dxa"/>
              <w:right w:w="45" w:type="dxa"/>
            </w:tcMar>
            <w:vAlign w:val="bottom"/>
          </w:tcPr>
          <w:p w14:paraId="61F919B5" w14:textId="77777777" w:rsidR="001E28C0" w:rsidRPr="000702BF" w:rsidRDefault="001E28C0" w:rsidP="00EB7DE4">
            <w:pPr>
              <w:pStyle w:val="TAC"/>
              <w:keepLines w:val="0"/>
              <w:rPr>
                <w:rFonts w:eastAsia="SimSun"/>
              </w:rPr>
            </w:pPr>
            <w:r w:rsidRPr="000702BF">
              <w:rPr>
                <w:rFonts w:eastAsia="SimSun"/>
              </w:rPr>
              <w:t>223-225</w:t>
            </w:r>
          </w:p>
        </w:tc>
        <w:tc>
          <w:tcPr>
            <w:tcW w:w="427" w:type="pct"/>
            <w:shd w:val="clear" w:color="auto" w:fill="auto"/>
            <w:tcMar>
              <w:left w:w="45" w:type="dxa"/>
              <w:right w:w="45" w:type="dxa"/>
            </w:tcMar>
            <w:vAlign w:val="center"/>
          </w:tcPr>
          <w:p w14:paraId="2C5C1A95" w14:textId="3EEAF6D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64749A32"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684C68B9"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565A650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4E1FBD4"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C86E8C1" w14:textId="00BF9E6B"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E9C0DCD"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3CA5B91"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3527D1AC" w14:textId="77777777" w:rsidR="001E28C0" w:rsidRPr="000702BF" w:rsidRDefault="001E28C0" w:rsidP="00EB7DE4">
            <w:pPr>
              <w:pStyle w:val="TAC"/>
              <w:keepLines w:val="0"/>
              <w:rPr>
                <w:rFonts w:eastAsia="SimSun"/>
              </w:rPr>
            </w:pPr>
            <w:r w:rsidRPr="000702BF">
              <w:rPr>
                <w:rFonts w:eastAsia="SimSun"/>
              </w:rPr>
              <w:t>51@0</w:t>
            </w:r>
          </w:p>
        </w:tc>
      </w:tr>
      <w:tr w:rsidR="001E28C0" w:rsidRPr="000702BF" w14:paraId="3CCE6D58" w14:textId="77777777" w:rsidTr="00201225">
        <w:trPr>
          <w:cantSplit/>
          <w:jc w:val="center"/>
        </w:trPr>
        <w:tc>
          <w:tcPr>
            <w:tcW w:w="335" w:type="pct"/>
            <w:shd w:val="clear" w:color="auto" w:fill="auto"/>
            <w:tcMar>
              <w:left w:w="45" w:type="dxa"/>
              <w:right w:w="45" w:type="dxa"/>
            </w:tcMar>
            <w:vAlign w:val="bottom"/>
          </w:tcPr>
          <w:p w14:paraId="429A1009" w14:textId="77777777" w:rsidR="001E28C0" w:rsidRPr="000702BF" w:rsidRDefault="001E28C0" w:rsidP="00EB7DE4">
            <w:pPr>
              <w:pStyle w:val="TAC"/>
              <w:keepLines w:val="0"/>
              <w:rPr>
                <w:rFonts w:eastAsia="SimSun"/>
              </w:rPr>
            </w:pPr>
            <w:r w:rsidRPr="000702BF">
              <w:rPr>
                <w:rFonts w:eastAsia="SimSun"/>
              </w:rPr>
              <w:t>226-227</w:t>
            </w:r>
          </w:p>
        </w:tc>
        <w:tc>
          <w:tcPr>
            <w:tcW w:w="427" w:type="pct"/>
            <w:shd w:val="clear" w:color="auto" w:fill="auto"/>
            <w:tcMar>
              <w:left w:w="45" w:type="dxa"/>
              <w:right w:w="45" w:type="dxa"/>
            </w:tcMar>
            <w:vAlign w:val="center"/>
          </w:tcPr>
          <w:p w14:paraId="2B65F3FA" w14:textId="570B6A85"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014D74F9"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138D1BF3"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2775E23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073378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F25D6FA" w14:textId="77777777" w:rsidR="001E28C0" w:rsidRPr="000702BF" w:rsidRDefault="001E28C0" w:rsidP="00EB7DE4">
            <w:pPr>
              <w:pStyle w:val="TAC"/>
              <w:keepLines w:val="0"/>
              <w:rPr>
                <w:rFonts w:eastAsia="SimSun"/>
              </w:rPr>
            </w:pPr>
            <w:r w:rsidRPr="000702BF">
              <w:rPr>
                <w:rFonts w:eastAsia="SimSun"/>
              </w:rPr>
              <w:t>QPSK</w:t>
            </w:r>
          </w:p>
          <w:p w14:paraId="39B4F509" w14:textId="2AC78845"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E29274B"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BD55DF6"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038267A2"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71833170" w14:textId="77777777" w:rsidTr="00201225">
        <w:trPr>
          <w:cantSplit/>
          <w:jc w:val="center"/>
        </w:trPr>
        <w:tc>
          <w:tcPr>
            <w:tcW w:w="335" w:type="pct"/>
            <w:shd w:val="clear" w:color="auto" w:fill="auto"/>
            <w:tcMar>
              <w:left w:w="45" w:type="dxa"/>
              <w:right w:w="45" w:type="dxa"/>
            </w:tcMar>
            <w:vAlign w:val="bottom"/>
          </w:tcPr>
          <w:p w14:paraId="5645AB59" w14:textId="77777777" w:rsidR="001E28C0" w:rsidRPr="000702BF" w:rsidRDefault="001E28C0" w:rsidP="00EB7DE4">
            <w:pPr>
              <w:pStyle w:val="TAC"/>
              <w:keepLines w:val="0"/>
              <w:rPr>
                <w:rFonts w:eastAsia="SimSun"/>
              </w:rPr>
            </w:pPr>
            <w:r w:rsidRPr="000702BF">
              <w:rPr>
                <w:rFonts w:eastAsia="SimSun"/>
              </w:rPr>
              <w:t>228</w:t>
            </w:r>
          </w:p>
        </w:tc>
        <w:tc>
          <w:tcPr>
            <w:tcW w:w="427" w:type="pct"/>
            <w:shd w:val="clear" w:color="auto" w:fill="auto"/>
            <w:tcMar>
              <w:left w:w="45" w:type="dxa"/>
              <w:right w:w="45" w:type="dxa"/>
            </w:tcMar>
            <w:vAlign w:val="center"/>
          </w:tcPr>
          <w:p w14:paraId="49CB6221" w14:textId="6C024BCD"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1A805BF0"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4953D8C2"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30AF6AC3"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49F7DF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5B0B013" w14:textId="414993E7"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65F6A9E"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758A258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FCFC9F2"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574301AD" w14:textId="77777777" w:rsidTr="00201225">
        <w:trPr>
          <w:cantSplit/>
          <w:jc w:val="center"/>
        </w:trPr>
        <w:tc>
          <w:tcPr>
            <w:tcW w:w="335" w:type="pct"/>
            <w:shd w:val="clear" w:color="auto" w:fill="auto"/>
            <w:tcMar>
              <w:left w:w="45" w:type="dxa"/>
              <w:right w:w="45" w:type="dxa"/>
            </w:tcMar>
            <w:vAlign w:val="bottom"/>
          </w:tcPr>
          <w:p w14:paraId="510C7E70" w14:textId="77777777" w:rsidR="001E28C0" w:rsidRPr="000702BF" w:rsidRDefault="001E28C0" w:rsidP="00EB7DE4">
            <w:pPr>
              <w:pStyle w:val="TAC"/>
              <w:keepLines w:val="0"/>
              <w:rPr>
                <w:rFonts w:eastAsia="SimSun"/>
              </w:rPr>
            </w:pPr>
            <w:r w:rsidRPr="000702BF">
              <w:rPr>
                <w:rFonts w:eastAsia="SimSun"/>
              </w:rPr>
              <w:t>229</w:t>
            </w:r>
          </w:p>
        </w:tc>
        <w:tc>
          <w:tcPr>
            <w:tcW w:w="427" w:type="pct"/>
            <w:shd w:val="clear" w:color="auto" w:fill="auto"/>
            <w:tcMar>
              <w:left w:w="45" w:type="dxa"/>
              <w:right w:w="45" w:type="dxa"/>
            </w:tcMar>
            <w:vAlign w:val="center"/>
          </w:tcPr>
          <w:p w14:paraId="675B6620" w14:textId="2F22EF5C"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3869D8DB" w14:textId="77777777" w:rsidR="001E28C0" w:rsidRPr="000702BF" w:rsidRDefault="001E28C0" w:rsidP="00EB7DE4">
            <w:pPr>
              <w:pStyle w:val="TAC"/>
              <w:keepLines w:val="0"/>
              <w:rPr>
                <w:rFonts w:eastAsia="SimSun"/>
              </w:rPr>
            </w:pPr>
            <w:r w:rsidRPr="000702BF">
              <w:rPr>
                <w:rFonts w:eastAsia="SimSun"/>
              </w:rPr>
              <w:t>15</w:t>
            </w:r>
          </w:p>
        </w:tc>
        <w:tc>
          <w:tcPr>
            <w:tcW w:w="399" w:type="pct"/>
            <w:shd w:val="clear" w:color="auto" w:fill="auto"/>
            <w:tcMar>
              <w:left w:w="45" w:type="dxa"/>
              <w:right w:w="45" w:type="dxa"/>
            </w:tcMar>
            <w:vAlign w:val="center"/>
          </w:tcPr>
          <w:p w14:paraId="4FB10D5E"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565AB7BF"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71480A1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3B880FA" w14:textId="47F60ECE"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838E8A4"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0A418BC3"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0F9B6374"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174B9BDA" w14:textId="77777777" w:rsidTr="00201225">
        <w:trPr>
          <w:cantSplit/>
          <w:jc w:val="center"/>
        </w:trPr>
        <w:tc>
          <w:tcPr>
            <w:tcW w:w="335" w:type="pct"/>
            <w:shd w:val="clear" w:color="auto" w:fill="auto"/>
            <w:tcMar>
              <w:left w:w="45" w:type="dxa"/>
              <w:right w:w="45" w:type="dxa"/>
            </w:tcMar>
            <w:vAlign w:val="bottom"/>
          </w:tcPr>
          <w:p w14:paraId="40A42DF4" w14:textId="77777777" w:rsidR="001E28C0" w:rsidRPr="000702BF" w:rsidRDefault="001E28C0" w:rsidP="00EB7DE4">
            <w:pPr>
              <w:pStyle w:val="TAC"/>
              <w:keepLines w:val="0"/>
              <w:rPr>
                <w:rFonts w:eastAsia="SimSun"/>
              </w:rPr>
            </w:pPr>
            <w:r w:rsidRPr="000702BF">
              <w:rPr>
                <w:rFonts w:eastAsia="SimSun"/>
              </w:rPr>
              <w:t>230-235</w:t>
            </w:r>
          </w:p>
        </w:tc>
        <w:tc>
          <w:tcPr>
            <w:tcW w:w="427" w:type="pct"/>
            <w:shd w:val="clear" w:color="auto" w:fill="auto"/>
            <w:tcMar>
              <w:left w:w="45" w:type="dxa"/>
              <w:right w:w="45" w:type="dxa"/>
            </w:tcMar>
            <w:vAlign w:val="center"/>
          </w:tcPr>
          <w:p w14:paraId="7583B6E4" w14:textId="6A4567DF"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590C2D15"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432A59F7"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ACA42AE"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C6CE0E8"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7FCFA01" w14:textId="77777777" w:rsidR="001E28C0" w:rsidRPr="000702BF" w:rsidRDefault="001E28C0" w:rsidP="00EB7DE4">
            <w:pPr>
              <w:pStyle w:val="TAC"/>
              <w:keepLines w:val="0"/>
              <w:rPr>
                <w:rFonts w:eastAsia="SimSun"/>
              </w:rPr>
            </w:pPr>
            <w:r w:rsidRPr="000702BF">
              <w:rPr>
                <w:rFonts w:eastAsia="SimSun"/>
              </w:rPr>
              <w:t>QPSK</w:t>
            </w:r>
          </w:p>
          <w:p w14:paraId="0F0FA40D" w14:textId="110ADE18"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615363A"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56CE2F0D"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3EEFF9B6"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46412A68" w14:textId="77777777" w:rsidTr="00201225">
        <w:trPr>
          <w:cantSplit/>
          <w:jc w:val="center"/>
        </w:trPr>
        <w:tc>
          <w:tcPr>
            <w:tcW w:w="335" w:type="pct"/>
            <w:shd w:val="clear" w:color="auto" w:fill="auto"/>
            <w:tcMar>
              <w:left w:w="45" w:type="dxa"/>
              <w:right w:w="45" w:type="dxa"/>
            </w:tcMar>
            <w:vAlign w:val="bottom"/>
          </w:tcPr>
          <w:p w14:paraId="4AA6C0C7" w14:textId="77777777" w:rsidR="001E28C0" w:rsidRPr="000702BF" w:rsidRDefault="001E28C0" w:rsidP="00EB7DE4">
            <w:pPr>
              <w:pStyle w:val="TAC"/>
              <w:keepLines w:val="0"/>
              <w:rPr>
                <w:rFonts w:eastAsia="SimSun"/>
              </w:rPr>
            </w:pPr>
            <w:r w:rsidRPr="000702BF">
              <w:rPr>
                <w:rFonts w:eastAsia="SimSun"/>
              </w:rPr>
              <w:t>236-238</w:t>
            </w:r>
          </w:p>
        </w:tc>
        <w:tc>
          <w:tcPr>
            <w:tcW w:w="427" w:type="pct"/>
            <w:shd w:val="clear" w:color="auto" w:fill="auto"/>
            <w:tcMar>
              <w:left w:w="45" w:type="dxa"/>
              <w:right w:w="45" w:type="dxa"/>
            </w:tcMar>
            <w:vAlign w:val="center"/>
          </w:tcPr>
          <w:p w14:paraId="7A3E702D" w14:textId="03AED2D9"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48625F0A"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00E4E3AB"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7FED336"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35F9B262"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473D30E5" w14:textId="645A3DF9"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1898C1F"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64D14D50"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4C8FDDEA"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336EF6C4" w14:textId="77777777" w:rsidTr="00201225">
        <w:trPr>
          <w:cantSplit/>
          <w:jc w:val="center"/>
        </w:trPr>
        <w:tc>
          <w:tcPr>
            <w:tcW w:w="335" w:type="pct"/>
            <w:shd w:val="clear" w:color="auto" w:fill="auto"/>
            <w:tcMar>
              <w:left w:w="45" w:type="dxa"/>
              <w:right w:w="45" w:type="dxa"/>
            </w:tcMar>
            <w:vAlign w:val="bottom"/>
          </w:tcPr>
          <w:p w14:paraId="4D04ADCC" w14:textId="77777777" w:rsidR="001E28C0" w:rsidRPr="000702BF" w:rsidRDefault="001E28C0" w:rsidP="00EB7DE4">
            <w:pPr>
              <w:pStyle w:val="TAC"/>
              <w:keepLines w:val="0"/>
              <w:rPr>
                <w:rFonts w:eastAsia="SimSun"/>
              </w:rPr>
            </w:pPr>
            <w:r w:rsidRPr="000702BF">
              <w:rPr>
                <w:rFonts w:eastAsia="SimSun"/>
              </w:rPr>
              <w:t>239-241</w:t>
            </w:r>
          </w:p>
        </w:tc>
        <w:tc>
          <w:tcPr>
            <w:tcW w:w="427" w:type="pct"/>
            <w:shd w:val="clear" w:color="auto" w:fill="auto"/>
            <w:tcMar>
              <w:left w:w="45" w:type="dxa"/>
              <w:right w:w="45" w:type="dxa"/>
            </w:tcMar>
            <w:vAlign w:val="center"/>
          </w:tcPr>
          <w:p w14:paraId="478C5907" w14:textId="64DB7378"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6E404D4A"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3E1F15E"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7DF562C2"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9DAB4D9"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6658B2C9" w14:textId="5DE30016"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3CFAD92"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0142B11B"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7690FE0C" w14:textId="77777777" w:rsidR="001E28C0" w:rsidRPr="000702BF" w:rsidRDefault="001E28C0" w:rsidP="00EB7DE4">
            <w:pPr>
              <w:pStyle w:val="TAC"/>
              <w:keepLines w:val="0"/>
              <w:rPr>
                <w:rFonts w:eastAsia="SimSun"/>
              </w:rPr>
            </w:pPr>
            <w:r w:rsidRPr="000702BF">
              <w:rPr>
                <w:rFonts w:eastAsia="SimSun"/>
              </w:rPr>
              <w:t>74@0</w:t>
            </w:r>
          </w:p>
        </w:tc>
      </w:tr>
      <w:tr w:rsidR="001E28C0" w:rsidRPr="000702BF" w14:paraId="37DBFE7D" w14:textId="77777777" w:rsidTr="00201225">
        <w:trPr>
          <w:cantSplit/>
          <w:jc w:val="center"/>
        </w:trPr>
        <w:tc>
          <w:tcPr>
            <w:tcW w:w="335" w:type="pct"/>
            <w:shd w:val="clear" w:color="auto" w:fill="auto"/>
            <w:tcMar>
              <w:left w:w="45" w:type="dxa"/>
              <w:right w:w="45" w:type="dxa"/>
            </w:tcMar>
            <w:vAlign w:val="bottom"/>
          </w:tcPr>
          <w:p w14:paraId="42FD8B81" w14:textId="77777777" w:rsidR="001E28C0" w:rsidRPr="000702BF" w:rsidRDefault="001E28C0" w:rsidP="00EB7DE4">
            <w:pPr>
              <w:pStyle w:val="TAC"/>
              <w:keepLines w:val="0"/>
              <w:rPr>
                <w:rFonts w:eastAsia="SimSun"/>
              </w:rPr>
            </w:pPr>
            <w:r w:rsidRPr="000702BF">
              <w:rPr>
                <w:rFonts w:eastAsia="SimSun"/>
              </w:rPr>
              <w:t>242-243</w:t>
            </w:r>
          </w:p>
        </w:tc>
        <w:tc>
          <w:tcPr>
            <w:tcW w:w="427" w:type="pct"/>
            <w:shd w:val="clear" w:color="auto" w:fill="auto"/>
            <w:tcMar>
              <w:left w:w="45" w:type="dxa"/>
              <w:right w:w="45" w:type="dxa"/>
            </w:tcMar>
            <w:vAlign w:val="center"/>
          </w:tcPr>
          <w:p w14:paraId="13DDA696" w14:textId="51E9BBFA"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394C9059"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494A8797"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B407CDA"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4029E9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38B2088" w14:textId="77777777" w:rsidR="001E28C0" w:rsidRPr="000702BF" w:rsidRDefault="001E28C0" w:rsidP="00EB7DE4">
            <w:pPr>
              <w:pStyle w:val="TAC"/>
              <w:keepLines w:val="0"/>
              <w:rPr>
                <w:rFonts w:eastAsia="SimSun"/>
              </w:rPr>
            </w:pPr>
            <w:r w:rsidRPr="000702BF">
              <w:rPr>
                <w:rFonts w:eastAsia="SimSun"/>
              </w:rPr>
              <w:t>QPSK</w:t>
            </w:r>
          </w:p>
          <w:p w14:paraId="3B6BF027" w14:textId="270A884A"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6E8CDA1"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1C255B94"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036F82F"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14557DC" w14:textId="77777777" w:rsidTr="00201225">
        <w:trPr>
          <w:cantSplit/>
          <w:jc w:val="center"/>
        </w:trPr>
        <w:tc>
          <w:tcPr>
            <w:tcW w:w="335" w:type="pct"/>
            <w:shd w:val="clear" w:color="auto" w:fill="auto"/>
            <w:tcMar>
              <w:left w:w="45" w:type="dxa"/>
              <w:right w:w="45" w:type="dxa"/>
            </w:tcMar>
            <w:vAlign w:val="bottom"/>
          </w:tcPr>
          <w:p w14:paraId="0DBECBF8" w14:textId="77777777" w:rsidR="001E28C0" w:rsidRPr="000702BF" w:rsidRDefault="001E28C0" w:rsidP="00EB7DE4">
            <w:pPr>
              <w:pStyle w:val="TAC"/>
              <w:keepLines w:val="0"/>
              <w:rPr>
                <w:rFonts w:eastAsia="SimSun"/>
              </w:rPr>
            </w:pPr>
            <w:r w:rsidRPr="000702BF">
              <w:rPr>
                <w:rFonts w:eastAsia="SimSun"/>
              </w:rPr>
              <w:t>244</w:t>
            </w:r>
          </w:p>
        </w:tc>
        <w:tc>
          <w:tcPr>
            <w:tcW w:w="427" w:type="pct"/>
            <w:shd w:val="clear" w:color="auto" w:fill="auto"/>
            <w:tcMar>
              <w:left w:w="45" w:type="dxa"/>
              <w:right w:w="45" w:type="dxa"/>
            </w:tcMar>
            <w:vAlign w:val="center"/>
          </w:tcPr>
          <w:p w14:paraId="6BA3924D" w14:textId="0EDD498E"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7D30906D"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4B219A8F"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63334E9E"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425BE81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AE40C14" w14:textId="63F9DBF7"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9B044E9"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7A50A330"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02917515"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99F256E" w14:textId="77777777" w:rsidTr="00201225">
        <w:trPr>
          <w:cantSplit/>
          <w:jc w:val="center"/>
        </w:trPr>
        <w:tc>
          <w:tcPr>
            <w:tcW w:w="335" w:type="pct"/>
            <w:shd w:val="clear" w:color="auto" w:fill="auto"/>
            <w:tcMar>
              <w:left w:w="45" w:type="dxa"/>
              <w:right w:w="45" w:type="dxa"/>
            </w:tcMar>
            <w:vAlign w:val="bottom"/>
          </w:tcPr>
          <w:p w14:paraId="7C48535C" w14:textId="77777777" w:rsidR="001E28C0" w:rsidRPr="000702BF" w:rsidRDefault="001E28C0" w:rsidP="00EB7DE4">
            <w:pPr>
              <w:pStyle w:val="TAC"/>
              <w:keepLines w:val="0"/>
              <w:rPr>
                <w:rFonts w:eastAsia="SimSun"/>
              </w:rPr>
            </w:pPr>
            <w:r w:rsidRPr="000702BF">
              <w:rPr>
                <w:rFonts w:eastAsia="SimSun"/>
              </w:rPr>
              <w:t>245</w:t>
            </w:r>
          </w:p>
        </w:tc>
        <w:tc>
          <w:tcPr>
            <w:tcW w:w="427" w:type="pct"/>
            <w:shd w:val="clear" w:color="auto" w:fill="auto"/>
            <w:tcMar>
              <w:left w:w="45" w:type="dxa"/>
              <w:right w:w="45" w:type="dxa"/>
            </w:tcMar>
            <w:vAlign w:val="center"/>
          </w:tcPr>
          <w:p w14:paraId="7DB2E95A" w14:textId="5A5B76FE"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990</w:t>
            </w:r>
          </w:p>
        </w:tc>
        <w:tc>
          <w:tcPr>
            <w:tcW w:w="425" w:type="pct"/>
            <w:shd w:val="clear" w:color="auto" w:fill="auto"/>
            <w:tcMar>
              <w:left w:w="45" w:type="dxa"/>
              <w:right w:w="45" w:type="dxa"/>
            </w:tcMar>
            <w:vAlign w:val="center"/>
          </w:tcPr>
          <w:p w14:paraId="53AF287E"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01B13AED"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072E3EB6"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42890D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348F523" w14:textId="42ACB7E0"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0F13264"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5027137F"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0623E1E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0DC55C2" w14:textId="77777777" w:rsidTr="00201225">
        <w:trPr>
          <w:cantSplit/>
          <w:jc w:val="center"/>
        </w:trPr>
        <w:tc>
          <w:tcPr>
            <w:tcW w:w="335" w:type="pct"/>
            <w:shd w:val="clear" w:color="auto" w:fill="auto"/>
            <w:tcMar>
              <w:left w:w="45" w:type="dxa"/>
              <w:right w:w="45" w:type="dxa"/>
            </w:tcMar>
            <w:vAlign w:val="bottom"/>
          </w:tcPr>
          <w:p w14:paraId="596BA8C1" w14:textId="77777777" w:rsidR="001E28C0" w:rsidRPr="000702BF" w:rsidRDefault="001E28C0" w:rsidP="00EB7DE4">
            <w:pPr>
              <w:pStyle w:val="TAC"/>
              <w:keepLines w:val="0"/>
              <w:rPr>
                <w:rFonts w:eastAsia="SimSun"/>
              </w:rPr>
            </w:pPr>
            <w:r w:rsidRPr="000702BF">
              <w:rPr>
                <w:rFonts w:eastAsia="SimSun"/>
              </w:rPr>
              <w:t>246-251</w:t>
            </w:r>
          </w:p>
        </w:tc>
        <w:tc>
          <w:tcPr>
            <w:tcW w:w="427" w:type="pct"/>
            <w:shd w:val="clear" w:color="auto" w:fill="auto"/>
            <w:tcMar>
              <w:left w:w="45" w:type="dxa"/>
              <w:right w:w="45" w:type="dxa"/>
            </w:tcMar>
            <w:vAlign w:val="center"/>
          </w:tcPr>
          <w:p w14:paraId="1235CC02" w14:textId="01F0E723"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34E01EAD"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1505A44C"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147CBC19"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1048BF4F"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1E00454" w14:textId="77777777" w:rsidR="001E28C0" w:rsidRPr="000702BF" w:rsidRDefault="001E28C0" w:rsidP="00EB7DE4">
            <w:pPr>
              <w:pStyle w:val="TAC"/>
              <w:keepLines w:val="0"/>
              <w:rPr>
                <w:rFonts w:eastAsia="SimSun"/>
              </w:rPr>
            </w:pPr>
            <w:r w:rsidRPr="000702BF">
              <w:rPr>
                <w:rFonts w:eastAsia="SimSun"/>
              </w:rPr>
              <w:t>QPSK</w:t>
            </w:r>
          </w:p>
          <w:p w14:paraId="1A12E10F" w14:textId="4714406D"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6150CE6B"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740BD422"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04D60076"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65113A94" w14:textId="77777777" w:rsidTr="00201225">
        <w:trPr>
          <w:cantSplit/>
          <w:jc w:val="center"/>
        </w:trPr>
        <w:tc>
          <w:tcPr>
            <w:tcW w:w="335" w:type="pct"/>
            <w:shd w:val="clear" w:color="auto" w:fill="auto"/>
            <w:tcMar>
              <w:left w:w="45" w:type="dxa"/>
              <w:right w:w="45" w:type="dxa"/>
            </w:tcMar>
            <w:vAlign w:val="bottom"/>
          </w:tcPr>
          <w:p w14:paraId="3FD2B15E" w14:textId="77777777" w:rsidR="001E28C0" w:rsidRPr="000702BF" w:rsidRDefault="001E28C0" w:rsidP="00EB7DE4">
            <w:pPr>
              <w:pStyle w:val="TAC"/>
              <w:keepLines w:val="0"/>
              <w:rPr>
                <w:rFonts w:eastAsia="SimSun"/>
              </w:rPr>
            </w:pPr>
            <w:r w:rsidRPr="000702BF">
              <w:rPr>
                <w:rFonts w:eastAsia="SimSun"/>
              </w:rPr>
              <w:t>252-254</w:t>
            </w:r>
          </w:p>
        </w:tc>
        <w:tc>
          <w:tcPr>
            <w:tcW w:w="427" w:type="pct"/>
            <w:shd w:val="clear" w:color="auto" w:fill="auto"/>
            <w:tcMar>
              <w:left w:w="45" w:type="dxa"/>
              <w:right w:w="45" w:type="dxa"/>
            </w:tcMar>
            <w:vAlign w:val="center"/>
          </w:tcPr>
          <w:p w14:paraId="10EB3E57" w14:textId="11DFDCAB"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2BC34541"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7D44AA8C"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E4FB83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35A090A"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1019AB4A" w14:textId="4A2E8080"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43CCE384"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26410A2F"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28306EA3"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5DDC14E7" w14:textId="77777777" w:rsidTr="00201225">
        <w:trPr>
          <w:cantSplit/>
          <w:jc w:val="center"/>
        </w:trPr>
        <w:tc>
          <w:tcPr>
            <w:tcW w:w="335" w:type="pct"/>
            <w:shd w:val="clear" w:color="auto" w:fill="auto"/>
            <w:tcMar>
              <w:left w:w="45" w:type="dxa"/>
              <w:right w:w="45" w:type="dxa"/>
            </w:tcMar>
            <w:vAlign w:val="bottom"/>
          </w:tcPr>
          <w:p w14:paraId="61013806" w14:textId="77777777" w:rsidR="001E28C0" w:rsidRPr="000702BF" w:rsidRDefault="001E28C0" w:rsidP="00EB7DE4">
            <w:pPr>
              <w:pStyle w:val="TAC"/>
              <w:keepLines w:val="0"/>
              <w:rPr>
                <w:rFonts w:eastAsia="SimSun"/>
              </w:rPr>
            </w:pPr>
            <w:r w:rsidRPr="000702BF">
              <w:rPr>
                <w:rFonts w:eastAsia="SimSun"/>
              </w:rPr>
              <w:lastRenderedPageBreak/>
              <w:t>255-257</w:t>
            </w:r>
          </w:p>
        </w:tc>
        <w:tc>
          <w:tcPr>
            <w:tcW w:w="427" w:type="pct"/>
            <w:shd w:val="clear" w:color="auto" w:fill="auto"/>
            <w:tcMar>
              <w:left w:w="45" w:type="dxa"/>
              <w:right w:w="45" w:type="dxa"/>
            </w:tcMar>
            <w:vAlign w:val="center"/>
          </w:tcPr>
          <w:p w14:paraId="06CF2C7A" w14:textId="54215361"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54EA062E"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30FC05F4"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F7D230D"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EB6998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0E2C3718" w14:textId="494E4A85"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514A5AE6"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2C8E18D3" w14:textId="77777777" w:rsidR="001E28C0" w:rsidRPr="000702BF" w:rsidRDefault="001E28C0" w:rsidP="00EB7DE4">
            <w:pPr>
              <w:pStyle w:val="TAC"/>
              <w:keepLines w:val="0"/>
              <w:rPr>
                <w:rFonts w:eastAsia="SimSun"/>
              </w:rPr>
            </w:pPr>
            <w:r w:rsidRPr="000702BF">
              <w:rPr>
                <w:rFonts w:eastAsia="SimSun"/>
              </w:rPr>
              <w:t>Edge_1RB_Left</w:t>
            </w:r>
          </w:p>
        </w:tc>
        <w:tc>
          <w:tcPr>
            <w:tcW w:w="597" w:type="pct"/>
            <w:shd w:val="clear" w:color="auto" w:fill="auto"/>
            <w:vAlign w:val="center"/>
          </w:tcPr>
          <w:p w14:paraId="625B2660" w14:textId="77777777" w:rsidR="001E28C0" w:rsidRPr="000702BF" w:rsidRDefault="001E28C0" w:rsidP="00EB7DE4">
            <w:pPr>
              <w:pStyle w:val="TAC"/>
              <w:keepLines w:val="0"/>
              <w:rPr>
                <w:rFonts w:eastAsia="SimSun"/>
              </w:rPr>
            </w:pPr>
            <w:r w:rsidRPr="000702BF">
              <w:rPr>
                <w:rFonts w:eastAsia="SimSun"/>
              </w:rPr>
              <w:t>69@0</w:t>
            </w:r>
          </w:p>
        </w:tc>
      </w:tr>
      <w:tr w:rsidR="001E28C0" w:rsidRPr="000702BF" w14:paraId="664250FC" w14:textId="77777777" w:rsidTr="00201225">
        <w:trPr>
          <w:cantSplit/>
          <w:jc w:val="center"/>
        </w:trPr>
        <w:tc>
          <w:tcPr>
            <w:tcW w:w="335" w:type="pct"/>
            <w:shd w:val="clear" w:color="auto" w:fill="auto"/>
            <w:tcMar>
              <w:left w:w="45" w:type="dxa"/>
              <w:right w:w="45" w:type="dxa"/>
            </w:tcMar>
            <w:vAlign w:val="bottom"/>
          </w:tcPr>
          <w:p w14:paraId="5F1ACE90" w14:textId="77777777" w:rsidR="001E28C0" w:rsidRPr="000702BF" w:rsidRDefault="001E28C0" w:rsidP="00EB7DE4">
            <w:pPr>
              <w:pStyle w:val="TAC"/>
              <w:keepLines w:val="0"/>
              <w:rPr>
                <w:rFonts w:eastAsia="SimSun"/>
              </w:rPr>
            </w:pPr>
            <w:r w:rsidRPr="000702BF">
              <w:rPr>
                <w:rFonts w:eastAsia="SimSun"/>
              </w:rPr>
              <w:t>258-259</w:t>
            </w:r>
          </w:p>
        </w:tc>
        <w:tc>
          <w:tcPr>
            <w:tcW w:w="427" w:type="pct"/>
            <w:shd w:val="clear" w:color="auto" w:fill="auto"/>
            <w:tcMar>
              <w:left w:w="45" w:type="dxa"/>
              <w:right w:w="45" w:type="dxa"/>
            </w:tcMar>
            <w:vAlign w:val="center"/>
          </w:tcPr>
          <w:p w14:paraId="227352B1" w14:textId="1D88971E"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3D3804C0"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291B1949"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0FA5CFB4"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671DD91F"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7F1F64F5" w14:textId="77777777" w:rsidR="001E28C0" w:rsidRPr="000702BF" w:rsidRDefault="001E28C0" w:rsidP="00EB7DE4">
            <w:pPr>
              <w:pStyle w:val="TAC"/>
              <w:keepLines w:val="0"/>
              <w:rPr>
                <w:rFonts w:eastAsia="SimSun"/>
              </w:rPr>
            </w:pPr>
            <w:r w:rsidRPr="000702BF">
              <w:rPr>
                <w:rFonts w:eastAsia="SimSun"/>
              </w:rPr>
              <w:t>QPSK</w:t>
            </w:r>
          </w:p>
          <w:p w14:paraId="7270FE04" w14:textId="64D111AF"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73CDD8C2"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B018DAD"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45A501C9"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1FD89773" w14:textId="77777777" w:rsidTr="00201225">
        <w:trPr>
          <w:cantSplit/>
          <w:jc w:val="center"/>
        </w:trPr>
        <w:tc>
          <w:tcPr>
            <w:tcW w:w="335" w:type="pct"/>
            <w:shd w:val="clear" w:color="auto" w:fill="auto"/>
            <w:tcMar>
              <w:left w:w="45" w:type="dxa"/>
              <w:right w:w="45" w:type="dxa"/>
            </w:tcMar>
            <w:vAlign w:val="bottom"/>
          </w:tcPr>
          <w:p w14:paraId="1929D301" w14:textId="77777777" w:rsidR="001E28C0" w:rsidRPr="000702BF" w:rsidRDefault="001E28C0" w:rsidP="00EB7DE4">
            <w:pPr>
              <w:pStyle w:val="TAC"/>
              <w:keepLines w:val="0"/>
              <w:rPr>
                <w:rFonts w:eastAsia="SimSun"/>
              </w:rPr>
            </w:pPr>
            <w:r w:rsidRPr="000702BF">
              <w:rPr>
                <w:rFonts w:eastAsia="SimSun"/>
              </w:rPr>
              <w:t>260</w:t>
            </w:r>
          </w:p>
        </w:tc>
        <w:tc>
          <w:tcPr>
            <w:tcW w:w="427" w:type="pct"/>
            <w:shd w:val="clear" w:color="auto" w:fill="auto"/>
            <w:tcMar>
              <w:left w:w="45" w:type="dxa"/>
              <w:right w:w="45" w:type="dxa"/>
            </w:tcMar>
            <w:vAlign w:val="center"/>
          </w:tcPr>
          <w:p w14:paraId="74907FB6" w14:textId="1C1A1C70"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66806BB7"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67B13C65"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1566E4A2"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75DCA9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43184A7" w14:textId="790A0F30" w:rsidR="001E28C0" w:rsidRPr="000702BF" w:rsidRDefault="001E28C0" w:rsidP="00EB7DE4">
            <w:pPr>
              <w:pStyle w:val="TAC"/>
              <w:keepLines w:val="0"/>
              <w:rPr>
                <w:rFonts w:eastAsia="SimSun"/>
              </w:rPr>
            </w:pPr>
            <w:r w:rsidRPr="000702BF">
              <w:rPr>
                <w:rFonts w:eastAsia="SimSun"/>
              </w:rPr>
              <w:t>64</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0ABAE24C"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3E88391A"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0B037CD4"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27D7A58" w14:textId="77777777" w:rsidTr="00201225">
        <w:trPr>
          <w:cantSplit/>
          <w:jc w:val="center"/>
        </w:trPr>
        <w:tc>
          <w:tcPr>
            <w:tcW w:w="335" w:type="pct"/>
            <w:shd w:val="clear" w:color="auto" w:fill="auto"/>
            <w:tcMar>
              <w:left w:w="45" w:type="dxa"/>
              <w:right w:w="45" w:type="dxa"/>
            </w:tcMar>
            <w:vAlign w:val="bottom"/>
          </w:tcPr>
          <w:p w14:paraId="5336E6BA" w14:textId="77777777" w:rsidR="001E28C0" w:rsidRPr="000702BF" w:rsidRDefault="001E28C0" w:rsidP="00EB7DE4">
            <w:pPr>
              <w:pStyle w:val="TAC"/>
              <w:keepLines w:val="0"/>
              <w:rPr>
                <w:rFonts w:eastAsia="SimSun"/>
              </w:rPr>
            </w:pPr>
            <w:r w:rsidRPr="000702BF">
              <w:rPr>
                <w:rFonts w:eastAsia="SimSun"/>
              </w:rPr>
              <w:t>261</w:t>
            </w:r>
          </w:p>
        </w:tc>
        <w:tc>
          <w:tcPr>
            <w:tcW w:w="427" w:type="pct"/>
            <w:shd w:val="clear" w:color="auto" w:fill="auto"/>
            <w:tcMar>
              <w:left w:w="45" w:type="dxa"/>
              <w:right w:w="45" w:type="dxa"/>
            </w:tcMar>
            <w:vAlign w:val="center"/>
          </w:tcPr>
          <w:p w14:paraId="7C3E4023" w14:textId="30C1B38E"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995</w:t>
            </w:r>
          </w:p>
        </w:tc>
        <w:tc>
          <w:tcPr>
            <w:tcW w:w="425" w:type="pct"/>
            <w:shd w:val="clear" w:color="auto" w:fill="auto"/>
            <w:tcMar>
              <w:left w:w="45" w:type="dxa"/>
              <w:right w:w="45" w:type="dxa"/>
            </w:tcMar>
            <w:vAlign w:val="center"/>
          </w:tcPr>
          <w:p w14:paraId="7B2F855C" w14:textId="77777777" w:rsidR="001E28C0" w:rsidRPr="000702BF" w:rsidRDefault="001E28C0" w:rsidP="00EB7DE4">
            <w:pPr>
              <w:pStyle w:val="TAC"/>
              <w:keepLines w:val="0"/>
              <w:rPr>
                <w:rFonts w:eastAsia="SimSun"/>
              </w:rPr>
            </w:pPr>
            <w:r w:rsidRPr="000702BF">
              <w:rPr>
                <w:rFonts w:eastAsia="SimSun"/>
              </w:rPr>
              <w:t>20</w:t>
            </w:r>
          </w:p>
        </w:tc>
        <w:tc>
          <w:tcPr>
            <w:tcW w:w="399" w:type="pct"/>
            <w:shd w:val="clear" w:color="auto" w:fill="auto"/>
            <w:tcMar>
              <w:left w:w="45" w:type="dxa"/>
              <w:right w:w="45" w:type="dxa"/>
            </w:tcMar>
            <w:vAlign w:val="center"/>
          </w:tcPr>
          <w:p w14:paraId="691C03FE"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72D224ED"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2DF8965"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vAlign w:val="center"/>
          </w:tcPr>
          <w:p w14:paraId="54A68D61" w14:textId="1940E7BD" w:rsidR="001E28C0" w:rsidRPr="000702BF" w:rsidRDefault="001E28C0" w:rsidP="00EB7DE4">
            <w:pPr>
              <w:pStyle w:val="TAC"/>
              <w:keepLines w:val="0"/>
              <w:rPr>
                <w:rFonts w:eastAsia="SimSun"/>
              </w:rPr>
            </w:pPr>
            <w:r w:rsidRPr="000702BF">
              <w:rPr>
                <w:rFonts w:eastAsia="SimSun"/>
              </w:rPr>
              <w:t>256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148AAA18" w14:textId="77777777" w:rsidR="001E28C0" w:rsidRPr="000702BF" w:rsidRDefault="001E28C0" w:rsidP="00EB7DE4">
            <w:pPr>
              <w:pStyle w:val="TAC"/>
              <w:keepLines w:val="0"/>
              <w:rPr>
                <w:rFonts w:eastAsia="SimSun"/>
              </w:rPr>
            </w:pPr>
            <w:r w:rsidRPr="000702BF">
              <w:rPr>
                <w:rFonts w:eastAsia="SimSun"/>
              </w:rPr>
              <w:t>Outer_Full</w:t>
            </w:r>
          </w:p>
        </w:tc>
        <w:tc>
          <w:tcPr>
            <w:tcW w:w="531" w:type="pct"/>
            <w:shd w:val="clear" w:color="auto" w:fill="auto"/>
            <w:vAlign w:val="center"/>
          </w:tcPr>
          <w:p w14:paraId="26AC1BC2"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3B1AE6E"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7D0D8DB" w14:textId="77777777" w:rsidTr="00201225">
        <w:trPr>
          <w:cantSplit/>
          <w:jc w:val="center"/>
        </w:trPr>
        <w:tc>
          <w:tcPr>
            <w:tcW w:w="335" w:type="pct"/>
            <w:shd w:val="clear" w:color="auto" w:fill="auto"/>
            <w:tcMar>
              <w:left w:w="45" w:type="dxa"/>
              <w:right w:w="45" w:type="dxa"/>
            </w:tcMar>
            <w:vAlign w:val="bottom"/>
          </w:tcPr>
          <w:p w14:paraId="62CB4747" w14:textId="77777777" w:rsidR="001E28C0" w:rsidRPr="000702BF" w:rsidRDefault="001E28C0" w:rsidP="00EB7DE4">
            <w:pPr>
              <w:pStyle w:val="TAC"/>
              <w:keepLines w:val="0"/>
              <w:rPr>
                <w:rFonts w:eastAsia="SimSun"/>
              </w:rPr>
            </w:pPr>
            <w:r w:rsidRPr="000702BF">
              <w:rPr>
                <w:rFonts w:eastAsia="SimSun"/>
              </w:rPr>
              <w:t>262</w:t>
            </w:r>
          </w:p>
        </w:tc>
        <w:tc>
          <w:tcPr>
            <w:tcW w:w="427" w:type="pct"/>
            <w:shd w:val="clear" w:color="auto" w:fill="auto"/>
            <w:tcMar>
              <w:left w:w="45" w:type="dxa"/>
              <w:right w:w="45" w:type="dxa"/>
            </w:tcMar>
            <w:vAlign w:val="center"/>
          </w:tcPr>
          <w:p w14:paraId="2B7A494F" w14:textId="1D43F33E"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992.5</w:t>
            </w:r>
          </w:p>
        </w:tc>
        <w:tc>
          <w:tcPr>
            <w:tcW w:w="425" w:type="pct"/>
            <w:shd w:val="clear" w:color="auto" w:fill="auto"/>
            <w:tcMar>
              <w:left w:w="45" w:type="dxa"/>
              <w:right w:w="45" w:type="dxa"/>
            </w:tcMar>
            <w:vAlign w:val="center"/>
          </w:tcPr>
          <w:p w14:paraId="0D5B1F5D"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tcPr>
          <w:p w14:paraId="7BCEE715"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4B840897"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234A5B5B"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tcPr>
          <w:p w14:paraId="769F6502"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5BF2EB58"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113B8549"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3374EDBA"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089148D1" w14:textId="77777777" w:rsidTr="00201225">
        <w:trPr>
          <w:cantSplit/>
          <w:jc w:val="center"/>
        </w:trPr>
        <w:tc>
          <w:tcPr>
            <w:tcW w:w="335" w:type="pct"/>
            <w:shd w:val="clear" w:color="auto" w:fill="auto"/>
            <w:tcMar>
              <w:left w:w="45" w:type="dxa"/>
              <w:right w:w="45" w:type="dxa"/>
            </w:tcMar>
            <w:vAlign w:val="bottom"/>
          </w:tcPr>
          <w:p w14:paraId="121C0CB3" w14:textId="77777777" w:rsidR="001E28C0" w:rsidRPr="000702BF" w:rsidRDefault="001E28C0" w:rsidP="00EB7DE4">
            <w:pPr>
              <w:pStyle w:val="TAC"/>
              <w:keepLines w:val="0"/>
              <w:rPr>
                <w:rFonts w:eastAsia="SimSun"/>
              </w:rPr>
            </w:pPr>
            <w:r w:rsidRPr="000702BF">
              <w:rPr>
                <w:rFonts w:eastAsia="SimSun"/>
              </w:rPr>
              <w:t>263</w:t>
            </w:r>
          </w:p>
        </w:tc>
        <w:tc>
          <w:tcPr>
            <w:tcW w:w="427" w:type="pct"/>
            <w:shd w:val="clear" w:color="auto" w:fill="auto"/>
            <w:tcMar>
              <w:left w:w="45" w:type="dxa"/>
              <w:right w:w="45" w:type="dxa"/>
            </w:tcMar>
            <w:vAlign w:val="center"/>
          </w:tcPr>
          <w:p w14:paraId="591FD8E9" w14:textId="52D75F13"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997.5</w:t>
            </w:r>
          </w:p>
        </w:tc>
        <w:tc>
          <w:tcPr>
            <w:tcW w:w="425" w:type="pct"/>
            <w:shd w:val="clear" w:color="auto" w:fill="auto"/>
            <w:tcMar>
              <w:left w:w="45" w:type="dxa"/>
              <w:right w:w="45" w:type="dxa"/>
            </w:tcMar>
            <w:vAlign w:val="center"/>
          </w:tcPr>
          <w:p w14:paraId="35D15117" w14:textId="77777777" w:rsidR="001E28C0" w:rsidRPr="000702BF" w:rsidRDefault="001E28C0" w:rsidP="00EB7DE4">
            <w:pPr>
              <w:pStyle w:val="TAC"/>
              <w:keepLines w:val="0"/>
              <w:rPr>
                <w:rFonts w:eastAsia="SimSun"/>
              </w:rPr>
            </w:pPr>
            <w:r w:rsidRPr="000702BF">
              <w:rPr>
                <w:rFonts w:eastAsia="SimSun"/>
              </w:rPr>
              <w:t>5</w:t>
            </w:r>
          </w:p>
        </w:tc>
        <w:tc>
          <w:tcPr>
            <w:tcW w:w="399" w:type="pct"/>
            <w:shd w:val="clear" w:color="auto" w:fill="auto"/>
            <w:tcMar>
              <w:left w:w="45" w:type="dxa"/>
              <w:right w:w="45" w:type="dxa"/>
            </w:tcMar>
          </w:tcPr>
          <w:p w14:paraId="3A20AF28"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12EC562B"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0FB271C9"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tcPr>
          <w:p w14:paraId="4BC3EE68" w14:textId="2A969846" w:rsidR="001E28C0" w:rsidRPr="000702BF" w:rsidRDefault="001E28C0" w:rsidP="00EB7DE4">
            <w:pPr>
              <w:pStyle w:val="TAC"/>
              <w:keepLines w:val="0"/>
              <w:rPr>
                <w:rFonts w:eastAsia="SimSun"/>
              </w:rPr>
            </w:pPr>
            <w:r w:rsidRPr="000702BF">
              <w:rPr>
                <w:rFonts w:eastAsia="SimSun"/>
              </w:rPr>
              <w:t>16</w:t>
            </w:r>
            <w:r w:rsidR="008D0E0E" w:rsidRPr="000702BF">
              <w:rPr>
                <w:rFonts w:eastAsia="SimSun"/>
              </w:rPr>
              <w:t xml:space="preserve"> </w:t>
            </w:r>
            <w:r w:rsidRPr="000702BF">
              <w:rPr>
                <w:rFonts w:eastAsia="SimSun"/>
              </w:rPr>
              <w:t>QAM</w:t>
            </w:r>
          </w:p>
        </w:tc>
        <w:tc>
          <w:tcPr>
            <w:tcW w:w="775" w:type="pct"/>
            <w:shd w:val="clear" w:color="auto" w:fill="auto"/>
            <w:tcMar>
              <w:left w:w="45" w:type="dxa"/>
              <w:right w:w="45" w:type="dxa"/>
            </w:tcMar>
            <w:vAlign w:val="center"/>
          </w:tcPr>
          <w:p w14:paraId="369DE313" w14:textId="77777777" w:rsidR="001E28C0" w:rsidRPr="000702BF" w:rsidRDefault="001E28C0" w:rsidP="00EB7DE4">
            <w:pPr>
              <w:pStyle w:val="TAC"/>
              <w:keepLines w:val="0"/>
              <w:rPr>
                <w:rFonts w:eastAsia="SimSun"/>
              </w:rPr>
            </w:pPr>
            <w:r w:rsidRPr="000702BF">
              <w:rPr>
                <w:rFonts w:eastAsia="SimSun"/>
              </w:rPr>
              <w:t>Edge_1RB_Right</w:t>
            </w:r>
          </w:p>
        </w:tc>
        <w:tc>
          <w:tcPr>
            <w:tcW w:w="531" w:type="pct"/>
            <w:shd w:val="clear" w:color="auto" w:fill="auto"/>
            <w:vAlign w:val="center"/>
          </w:tcPr>
          <w:p w14:paraId="621D1AD4"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119B296F"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4CB8407D" w14:textId="77777777" w:rsidTr="00201225">
        <w:trPr>
          <w:cantSplit/>
          <w:jc w:val="center"/>
        </w:trPr>
        <w:tc>
          <w:tcPr>
            <w:tcW w:w="335" w:type="pct"/>
            <w:shd w:val="clear" w:color="auto" w:fill="auto"/>
            <w:tcMar>
              <w:left w:w="45" w:type="dxa"/>
              <w:right w:w="45" w:type="dxa"/>
            </w:tcMar>
            <w:vAlign w:val="bottom"/>
          </w:tcPr>
          <w:p w14:paraId="48A323F6" w14:textId="77777777" w:rsidR="001E28C0" w:rsidRPr="000702BF" w:rsidRDefault="001E28C0" w:rsidP="00EB7DE4">
            <w:pPr>
              <w:pStyle w:val="TAC"/>
              <w:keepLines w:val="0"/>
              <w:rPr>
                <w:rFonts w:eastAsia="SimSun"/>
              </w:rPr>
            </w:pPr>
            <w:r w:rsidRPr="000702BF">
              <w:rPr>
                <w:rFonts w:eastAsia="SimSun"/>
              </w:rPr>
              <w:t>264</w:t>
            </w:r>
          </w:p>
        </w:tc>
        <w:tc>
          <w:tcPr>
            <w:tcW w:w="427" w:type="pct"/>
            <w:shd w:val="clear" w:color="auto" w:fill="auto"/>
            <w:tcMar>
              <w:left w:w="45" w:type="dxa"/>
              <w:right w:w="45" w:type="dxa"/>
            </w:tcMar>
            <w:vAlign w:val="center"/>
          </w:tcPr>
          <w:p w14:paraId="35A76A63" w14:textId="2B6735AB" w:rsidR="001E28C0" w:rsidRPr="000702BF" w:rsidRDefault="001E28C0" w:rsidP="00EB7DE4">
            <w:pPr>
              <w:pStyle w:val="TAC"/>
              <w:keepLines w:val="0"/>
              <w:rPr>
                <w:rFonts w:eastAsia="SimSun"/>
              </w:rPr>
            </w:pPr>
            <w:r w:rsidRPr="000702BF">
              <w:rPr>
                <w:rFonts w:eastAsia="SimSun"/>
              </w:rPr>
              <w:t>1</w:t>
            </w:r>
            <w:r w:rsidR="008A6ED2">
              <w:rPr>
                <w:rFonts w:eastAsia="SimSun"/>
              </w:rPr>
              <w:t>,</w:t>
            </w:r>
            <w:r w:rsidRPr="000702BF">
              <w:rPr>
                <w:rFonts w:eastAsia="SimSun"/>
              </w:rPr>
              <w:t>985</w:t>
            </w:r>
          </w:p>
        </w:tc>
        <w:tc>
          <w:tcPr>
            <w:tcW w:w="425" w:type="pct"/>
            <w:shd w:val="clear" w:color="auto" w:fill="auto"/>
            <w:tcMar>
              <w:left w:w="45" w:type="dxa"/>
              <w:right w:w="45" w:type="dxa"/>
            </w:tcMar>
            <w:vAlign w:val="center"/>
          </w:tcPr>
          <w:p w14:paraId="72A91F85" w14:textId="77777777" w:rsidR="001E28C0" w:rsidRPr="000702BF" w:rsidRDefault="001E28C0" w:rsidP="00EB7DE4">
            <w:pPr>
              <w:pStyle w:val="TAC"/>
              <w:keepLines w:val="0"/>
              <w:rPr>
                <w:rFonts w:eastAsia="SimSun"/>
              </w:rPr>
            </w:pPr>
            <w:r w:rsidRPr="000702BF">
              <w:rPr>
                <w:rFonts w:eastAsia="SimSun"/>
              </w:rPr>
              <w:t>10</w:t>
            </w:r>
          </w:p>
        </w:tc>
        <w:tc>
          <w:tcPr>
            <w:tcW w:w="399" w:type="pct"/>
            <w:shd w:val="clear" w:color="auto" w:fill="auto"/>
            <w:tcMar>
              <w:left w:w="45" w:type="dxa"/>
              <w:right w:w="45" w:type="dxa"/>
            </w:tcMar>
          </w:tcPr>
          <w:p w14:paraId="5D2B1D10" w14:textId="77777777" w:rsidR="001E28C0" w:rsidRPr="000702BF" w:rsidRDefault="001E28C0" w:rsidP="00EB7DE4">
            <w:pPr>
              <w:pStyle w:val="TAC"/>
              <w:keepLines w:val="0"/>
              <w:rPr>
                <w:rFonts w:eastAsia="SimSun"/>
              </w:rPr>
            </w:pPr>
            <w:r w:rsidRPr="000702BF">
              <w:rPr>
                <w:rFonts w:eastAsia="SimSun"/>
              </w:rPr>
              <w:t>Default</w:t>
            </w:r>
          </w:p>
        </w:tc>
        <w:tc>
          <w:tcPr>
            <w:tcW w:w="728" w:type="pct"/>
            <w:tcBorders>
              <w:top w:val="nil"/>
              <w:bottom w:val="nil"/>
            </w:tcBorders>
            <w:shd w:val="clear" w:color="auto" w:fill="auto"/>
            <w:tcMar>
              <w:left w:w="45" w:type="dxa"/>
              <w:right w:w="45" w:type="dxa"/>
            </w:tcMar>
            <w:vAlign w:val="center"/>
          </w:tcPr>
          <w:p w14:paraId="5A06D071" w14:textId="77777777" w:rsidR="001E28C0" w:rsidRPr="000702BF" w:rsidRDefault="001E28C0" w:rsidP="00EB7DE4">
            <w:pPr>
              <w:pStyle w:val="TAC"/>
              <w:keepLines w:val="0"/>
              <w:rPr>
                <w:rFonts w:eastAsia="SimSun"/>
              </w:rPr>
            </w:pPr>
          </w:p>
        </w:tc>
        <w:tc>
          <w:tcPr>
            <w:tcW w:w="214" w:type="pct"/>
            <w:vMerge/>
            <w:shd w:val="clear" w:color="auto" w:fill="auto"/>
            <w:vAlign w:val="center"/>
          </w:tcPr>
          <w:p w14:paraId="527772E4" w14:textId="77777777" w:rsidR="001E28C0" w:rsidRPr="000702BF" w:rsidRDefault="001E28C0" w:rsidP="00EB7DE4">
            <w:pPr>
              <w:pStyle w:val="TAC"/>
              <w:keepLines w:val="0"/>
              <w:rPr>
                <w:rFonts w:eastAsia="SimSun"/>
              </w:rPr>
            </w:pPr>
          </w:p>
        </w:tc>
        <w:tc>
          <w:tcPr>
            <w:tcW w:w="569" w:type="pct"/>
            <w:shd w:val="clear" w:color="auto" w:fill="auto"/>
            <w:tcMar>
              <w:left w:w="45" w:type="dxa"/>
              <w:right w:w="45" w:type="dxa"/>
            </w:tcMar>
          </w:tcPr>
          <w:p w14:paraId="4B7F67A0" w14:textId="77777777" w:rsidR="001E28C0" w:rsidRPr="000702BF" w:rsidRDefault="001E28C0" w:rsidP="00EB7DE4">
            <w:pPr>
              <w:pStyle w:val="TAC"/>
              <w:keepLines w:val="0"/>
              <w:rPr>
                <w:rFonts w:eastAsia="SimSun"/>
              </w:rPr>
            </w:pPr>
            <w:r w:rsidRPr="000702BF">
              <w:rPr>
                <w:rFonts w:eastAsia="SimSun"/>
              </w:rPr>
              <w:t>QPSK</w:t>
            </w:r>
          </w:p>
        </w:tc>
        <w:tc>
          <w:tcPr>
            <w:tcW w:w="775" w:type="pct"/>
            <w:shd w:val="clear" w:color="auto" w:fill="auto"/>
            <w:tcMar>
              <w:left w:w="45" w:type="dxa"/>
              <w:right w:w="45" w:type="dxa"/>
            </w:tcMar>
            <w:vAlign w:val="center"/>
          </w:tcPr>
          <w:p w14:paraId="71B733F2" w14:textId="77777777" w:rsidR="001E28C0" w:rsidRPr="000702BF" w:rsidRDefault="001E28C0" w:rsidP="00EB7DE4">
            <w:pPr>
              <w:pStyle w:val="TAC"/>
              <w:keepLines w:val="0"/>
              <w:rPr>
                <w:rFonts w:eastAsia="SimSun"/>
              </w:rPr>
            </w:pPr>
            <w:r w:rsidRPr="000702BF">
              <w:rPr>
                <w:rFonts w:eastAsia="SimSun"/>
              </w:rPr>
              <w:t>Edge_1RB_Left</w:t>
            </w:r>
          </w:p>
        </w:tc>
        <w:tc>
          <w:tcPr>
            <w:tcW w:w="531" w:type="pct"/>
            <w:shd w:val="clear" w:color="auto" w:fill="auto"/>
            <w:vAlign w:val="center"/>
          </w:tcPr>
          <w:p w14:paraId="1C50CE6A" w14:textId="77777777" w:rsidR="001E28C0" w:rsidRPr="000702BF" w:rsidRDefault="001E28C0" w:rsidP="00EB7DE4">
            <w:pPr>
              <w:pStyle w:val="TAC"/>
              <w:keepLines w:val="0"/>
              <w:rPr>
                <w:rFonts w:eastAsia="SimSun"/>
              </w:rPr>
            </w:pPr>
            <w:r w:rsidRPr="000702BF">
              <w:rPr>
                <w:rFonts w:eastAsia="SimSun"/>
              </w:rPr>
              <w:t>N/A</w:t>
            </w:r>
          </w:p>
        </w:tc>
        <w:tc>
          <w:tcPr>
            <w:tcW w:w="597" w:type="pct"/>
            <w:shd w:val="clear" w:color="auto" w:fill="auto"/>
            <w:vAlign w:val="center"/>
          </w:tcPr>
          <w:p w14:paraId="630B89F4" w14:textId="77777777" w:rsidR="001E28C0" w:rsidRPr="000702BF" w:rsidRDefault="001E28C0" w:rsidP="00EB7DE4">
            <w:pPr>
              <w:pStyle w:val="TAC"/>
              <w:keepLines w:val="0"/>
              <w:rPr>
                <w:rFonts w:eastAsia="SimSun"/>
              </w:rPr>
            </w:pPr>
            <w:r w:rsidRPr="000702BF">
              <w:rPr>
                <w:rFonts w:eastAsia="SimSun"/>
              </w:rPr>
              <w:t>N/A</w:t>
            </w:r>
          </w:p>
        </w:tc>
      </w:tr>
      <w:tr w:rsidR="001E28C0" w:rsidRPr="000702BF" w14:paraId="22B0FE65" w14:textId="77777777" w:rsidTr="00201225">
        <w:trPr>
          <w:cantSplit/>
          <w:jc w:val="center"/>
        </w:trPr>
        <w:tc>
          <w:tcPr>
            <w:tcW w:w="5000" w:type="pct"/>
            <w:gridSpan w:val="10"/>
            <w:tcBorders>
              <w:bottom w:val="single" w:sz="4" w:space="0" w:color="auto"/>
            </w:tcBorders>
            <w:shd w:val="clear" w:color="auto" w:fill="auto"/>
            <w:tcMar>
              <w:left w:w="45" w:type="dxa"/>
              <w:right w:w="45" w:type="dxa"/>
            </w:tcMar>
            <w:vAlign w:val="bottom"/>
          </w:tcPr>
          <w:p w14:paraId="0DEA5F09" w14:textId="119FB48A" w:rsidR="001E28C0" w:rsidRPr="000702BF" w:rsidRDefault="00B048DD" w:rsidP="00EB7DE4">
            <w:pPr>
              <w:pStyle w:val="TAN"/>
              <w:keepLines w:val="0"/>
            </w:pPr>
            <w:r w:rsidRPr="000702BF">
              <w:t>N</w:t>
            </w:r>
            <w:r w:rsidR="001E28C0" w:rsidRPr="000702BF">
              <w:t>OTE</w:t>
            </w:r>
            <w:r w:rsidR="008D0E0E" w:rsidRPr="000702BF">
              <w:t xml:space="preserve"> </w:t>
            </w:r>
            <w:r w:rsidR="001E28C0" w:rsidRPr="000702BF">
              <w:t>1:</w:t>
            </w:r>
            <w:r w:rsidR="001E28C0" w:rsidRPr="000702BF">
              <w:tab/>
              <w:t>The</w:t>
            </w:r>
            <w:r w:rsidR="008D0E0E" w:rsidRPr="000702BF">
              <w:t xml:space="preserve"> </w:t>
            </w:r>
            <w:r w:rsidR="001E28C0" w:rsidRPr="000702BF">
              <w:t>specific</w:t>
            </w:r>
            <w:r w:rsidR="008D0E0E" w:rsidRPr="000702BF">
              <w:t xml:space="preserve"> </w:t>
            </w:r>
            <w:r w:rsidR="001E28C0" w:rsidRPr="000702BF">
              <w:t>configuration</w:t>
            </w:r>
            <w:r w:rsidR="008D0E0E" w:rsidRPr="000702BF">
              <w:t xml:space="preserve"> </w:t>
            </w:r>
            <w:r w:rsidR="001E28C0" w:rsidRPr="000702BF">
              <w:t>of</w:t>
            </w:r>
            <w:r w:rsidR="008D0E0E" w:rsidRPr="000702BF">
              <w:t xml:space="preserve"> </w:t>
            </w:r>
            <w:r w:rsidR="001E28C0" w:rsidRPr="000702BF">
              <w:t>each</w:t>
            </w:r>
            <w:r w:rsidR="008D0E0E" w:rsidRPr="000702BF">
              <w:t xml:space="preserve"> </w:t>
            </w:r>
            <w:r w:rsidR="001E28C0" w:rsidRPr="000702BF">
              <w:t>RB</w:t>
            </w:r>
            <w:r w:rsidR="008D0E0E" w:rsidRPr="000702BF">
              <w:t xml:space="preserve"> </w:t>
            </w:r>
            <w:r w:rsidR="001E28C0" w:rsidRPr="000702BF">
              <w:t>allocation</w:t>
            </w:r>
            <w:r w:rsidR="008D0E0E" w:rsidRPr="000702BF">
              <w:t xml:space="preserve"> </w:t>
            </w:r>
            <w:r w:rsidR="001E28C0" w:rsidRPr="000702BF">
              <w:t>is</w:t>
            </w:r>
            <w:r w:rsidR="008D0E0E" w:rsidRPr="000702BF">
              <w:t xml:space="preserve"> </w:t>
            </w:r>
            <w:r w:rsidR="001E28C0" w:rsidRPr="000702BF">
              <w:t>defined</w:t>
            </w:r>
            <w:r w:rsidR="008D0E0E" w:rsidRPr="000702BF">
              <w:t xml:space="preserve"> </w:t>
            </w:r>
            <w:r w:rsidR="001E28C0" w:rsidRPr="000702BF">
              <w:t>in</w:t>
            </w:r>
            <w:r w:rsidR="008D0E0E" w:rsidRPr="000702BF">
              <w:t xml:space="preserve"> </w:t>
            </w:r>
            <w:r w:rsidR="001E28C0" w:rsidRPr="000702BF">
              <w:t>Table</w:t>
            </w:r>
            <w:r w:rsidR="008D0E0E" w:rsidRPr="000702BF">
              <w:t xml:space="preserve"> </w:t>
            </w:r>
            <w:r w:rsidR="001E28C0" w:rsidRPr="000702BF">
              <w:t>6.1-1</w:t>
            </w:r>
            <w:r w:rsidR="008D0E0E" w:rsidRPr="000702BF">
              <w:t xml:space="preserve"> </w:t>
            </w:r>
            <w:r w:rsidR="001E28C0" w:rsidRPr="000702BF">
              <w:t>unless</w:t>
            </w:r>
            <w:r w:rsidR="008D0E0E" w:rsidRPr="000702BF">
              <w:t xml:space="preserve"> </w:t>
            </w:r>
            <w:r w:rsidR="001E28C0" w:rsidRPr="000702BF">
              <w:t>otherwise</w:t>
            </w:r>
            <w:r w:rsidR="008D0E0E" w:rsidRPr="000702BF">
              <w:t xml:space="preserve"> </w:t>
            </w:r>
            <w:r w:rsidR="001E28C0" w:rsidRPr="000702BF">
              <w:t>stated</w:t>
            </w:r>
            <w:r w:rsidR="008D0E0E" w:rsidRPr="000702BF">
              <w:t xml:space="preserve"> </w:t>
            </w:r>
            <w:r w:rsidR="001E28C0" w:rsidRPr="000702BF">
              <w:t>in</w:t>
            </w:r>
            <w:r w:rsidR="008D0E0E" w:rsidRPr="000702BF">
              <w:t xml:space="preserve"> </w:t>
            </w:r>
            <w:r w:rsidR="001E28C0" w:rsidRPr="000702BF">
              <w:t>this</w:t>
            </w:r>
            <w:r w:rsidR="008D0E0E" w:rsidRPr="000702BF">
              <w:t xml:space="preserve"> </w:t>
            </w:r>
            <w:r w:rsidR="001E28C0" w:rsidRPr="000702BF">
              <w:t>table.</w:t>
            </w:r>
          </w:p>
          <w:p w14:paraId="734C87E0" w14:textId="3288899D" w:rsidR="001E28C0" w:rsidRPr="000702BF" w:rsidRDefault="001E28C0" w:rsidP="00EB7DE4">
            <w:pPr>
              <w:pStyle w:val="TAN"/>
              <w:keepLines w:val="0"/>
            </w:pPr>
            <w:r w:rsidRPr="000702BF">
              <w:t>NOTE</w:t>
            </w:r>
            <w:r w:rsidR="008D0E0E" w:rsidRPr="000702BF">
              <w:t xml:space="preserve"> </w:t>
            </w:r>
            <w:r w:rsidRPr="000702BF">
              <w:t>2:</w:t>
            </w:r>
            <w:r w:rsidRPr="000702BF">
              <w:tab/>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half</w:t>
            </w:r>
            <w:r w:rsidR="008D0E0E" w:rsidRPr="000702BF">
              <w:t xml:space="preserve"> </w:t>
            </w:r>
            <w:r w:rsidRPr="000702BF">
              <w:t>Pi</w:t>
            </w:r>
            <w:r w:rsidR="008D0E0E" w:rsidRPr="000702BF">
              <w:t xml:space="preserve"> </w:t>
            </w:r>
            <w:r w:rsidRPr="000702BF">
              <w:t>BPSK</w:t>
            </w:r>
            <w:r w:rsidR="008D0E0E" w:rsidRPr="000702BF">
              <w:t xml:space="preserve"> </w:t>
            </w:r>
            <w:r w:rsidRPr="000702BF">
              <w:t>in</w:t>
            </w:r>
            <w:r w:rsidR="008D0E0E" w:rsidRPr="000702BF">
              <w:t xml:space="preserve"> </w:t>
            </w:r>
            <w:r w:rsidRPr="000702BF">
              <w:t>FR1.</w:t>
            </w:r>
          </w:p>
          <w:p w14:paraId="5A0591A3" w14:textId="0CB1F5D7" w:rsidR="001E28C0" w:rsidRPr="000702BF" w:rsidRDefault="001E28C0" w:rsidP="00EB7DE4">
            <w:pPr>
              <w:pStyle w:val="TAN"/>
              <w:keepLines w:val="0"/>
              <w:rPr>
                <w:rFonts w:eastAsia="SimSun"/>
              </w:rPr>
            </w:pPr>
            <w:r w:rsidRPr="000702BF">
              <w:t>NOTE</w:t>
            </w:r>
            <w:r w:rsidR="008D0E0E" w:rsidRPr="000702BF">
              <w:t xml:space="preserve"> </w:t>
            </w:r>
            <w:r w:rsidRPr="000702BF">
              <w:t>3:</w:t>
            </w:r>
            <w:r w:rsidRPr="000702BF">
              <w:tab/>
              <w:t>In</w:t>
            </w:r>
            <w:r w:rsidR="008D0E0E" w:rsidRPr="000702BF">
              <w:t xml:space="preserve"> </w:t>
            </w:r>
            <w:r w:rsidRPr="000702BF">
              <w:t>test</w:t>
            </w:r>
            <w:r w:rsidR="008D0E0E" w:rsidRPr="000702BF">
              <w:t xml:space="preserve"> </w:t>
            </w:r>
            <w:r w:rsidRPr="000702BF">
              <w:t>IDs</w:t>
            </w:r>
            <w:r w:rsidR="008D0E0E" w:rsidRPr="000702BF">
              <w:t xml:space="preserve"> </w:t>
            </w:r>
            <w:r w:rsidRPr="000702BF">
              <w:t>with</w:t>
            </w:r>
            <w:r w:rsidR="008D0E0E" w:rsidRPr="000702BF">
              <w:t xml:space="preserve"> </w:t>
            </w:r>
            <w:r w:rsidRPr="000702BF">
              <w:t>multiple</w:t>
            </w:r>
            <w:r w:rsidR="008D0E0E" w:rsidRPr="000702BF">
              <w:t xml:space="preserve"> </w:t>
            </w:r>
            <w:r w:rsidRPr="000702BF">
              <w:t>modulations,</w:t>
            </w:r>
            <w:r w:rsidR="008D0E0E" w:rsidRPr="000702BF">
              <w:t xml:space="preserve"> </w:t>
            </w:r>
            <w:r w:rsidRPr="000702BF">
              <w:t>each</w:t>
            </w:r>
            <w:r w:rsidR="008D0E0E" w:rsidRPr="000702BF">
              <w:t xml:space="preserve"> </w:t>
            </w:r>
            <w:r w:rsidRPr="000702BF">
              <w:t>UL</w:t>
            </w:r>
            <w:r w:rsidR="008D0E0E" w:rsidRPr="000702BF">
              <w:t xml:space="preserve"> </w:t>
            </w:r>
            <w:r w:rsidRPr="000702BF">
              <w:t>Modulation</w:t>
            </w:r>
            <w:r w:rsidR="008D0E0E" w:rsidRPr="000702BF">
              <w:t xml:space="preserve"> </w:t>
            </w:r>
            <w:r w:rsidRPr="000702BF">
              <w:t>shall</w:t>
            </w:r>
            <w:r w:rsidR="008D0E0E" w:rsidRPr="000702BF">
              <w:t xml:space="preserve"> </w:t>
            </w:r>
            <w:r w:rsidRPr="000702BF">
              <w:t>be</w:t>
            </w:r>
            <w:r w:rsidR="008D0E0E" w:rsidRPr="000702BF">
              <w:t xml:space="preserve"> </w:t>
            </w:r>
            <w:r w:rsidRPr="000702BF">
              <w:t>tested</w:t>
            </w:r>
            <w:r w:rsidR="008D0E0E" w:rsidRPr="000702BF">
              <w:t xml:space="preserve"> </w:t>
            </w:r>
            <w:r w:rsidRPr="000702BF">
              <w:t>separately</w:t>
            </w:r>
            <w:r w:rsidR="008D0E0E" w:rsidRPr="000702BF">
              <w:t xml:space="preserve"> </w:t>
            </w:r>
            <w:r w:rsidRPr="000702BF">
              <w:t>against</w:t>
            </w:r>
            <w:r w:rsidR="008D0E0E" w:rsidRPr="000702BF">
              <w:t xml:space="preserve"> </w:t>
            </w:r>
            <w:r w:rsidRPr="000702BF">
              <w:t>Range</w:t>
            </w:r>
            <w:r w:rsidR="008D0E0E" w:rsidRPr="000702BF">
              <w:t xml:space="preserve"> </w:t>
            </w:r>
            <w:r w:rsidRPr="000702BF">
              <w:t>A,</w:t>
            </w:r>
            <w:r w:rsidR="008D0E0E" w:rsidRPr="000702BF">
              <w:t xml:space="preserve"> </w:t>
            </w:r>
            <w:r w:rsidRPr="000702BF">
              <w:t>B,</w:t>
            </w:r>
            <w:r w:rsidR="008D0E0E" w:rsidRPr="000702BF">
              <w:t xml:space="preserve"> </w:t>
            </w:r>
            <w:r w:rsidRPr="000702BF">
              <w:t>and</w:t>
            </w:r>
            <w:r w:rsidR="008D0E0E" w:rsidRPr="000702BF">
              <w:t xml:space="preserve"> </w:t>
            </w:r>
            <w:r w:rsidRPr="000702BF">
              <w:t>C.</w:t>
            </w:r>
          </w:p>
        </w:tc>
      </w:tr>
    </w:tbl>
    <w:p w14:paraId="7B1C3CE8" w14:textId="77777777" w:rsidR="001E28C0" w:rsidRPr="000702BF" w:rsidRDefault="001E28C0" w:rsidP="001E28C0"/>
    <w:p w14:paraId="58FA2BEE" w14:textId="50D4D820" w:rsidR="001E28C0" w:rsidRPr="000702BF" w:rsidRDefault="001E28C0" w:rsidP="001E28C0">
      <w:pPr>
        <w:pStyle w:val="B1"/>
      </w:pPr>
      <w:r w:rsidRPr="000702BF">
        <w:t>1.</w:t>
      </w:r>
      <w:r w:rsidRPr="000702BF">
        <w:tab/>
        <w:t xml:space="preserve">Connect the SS to the UE antenna connectors as shown in </w:t>
      </w:r>
      <w:r w:rsidR="000702BF">
        <w:t>TS 38.508-1 [12]</w:t>
      </w:r>
      <w:r w:rsidRPr="000702BF">
        <w:t xml:space="preserve"> Annex A, Figure A.3.1.1.1 for TE diagram and </w:t>
      </w:r>
      <w:r w:rsidR="00201225">
        <w:t>clause</w:t>
      </w:r>
      <w:r w:rsidRPr="000702BF">
        <w:t xml:space="preserve"> A.3.2 for UE diagram.</w:t>
      </w:r>
    </w:p>
    <w:p w14:paraId="107428EC" w14:textId="10742B1B" w:rsidR="001E28C0" w:rsidRPr="000702BF" w:rsidRDefault="001E28C0" w:rsidP="001E28C0">
      <w:pPr>
        <w:pStyle w:val="B1"/>
      </w:pPr>
      <w:r w:rsidRPr="000702BF">
        <w:t>2.</w:t>
      </w:r>
      <w:r w:rsidRPr="000702BF">
        <w:tab/>
        <w:t xml:space="preserve">The parameter settings for the cell are set up according to </w:t>
      </w:r>
      <w:r w:rsidR="000702BF">
        <w:t>TS 38.508-1 [12]</w:t>
      </w:r>
      <w:r w:rsidRPr="000702BF">
        <w:t xml:space="preserve"> subclause </w:t>
      </w:r>
      <w:r w:rsidRPr="000702BF">
        <w:rPr>
          <w:lang w:eastAsia="zh-CN"/>
        </w:rPr>
        <w:t>4.4.3</w:t>
      </w:r>
      <w:r w:rsidRPr="000702BF">
        <w:t>.</w:t>
      </w:r>
    </w:p>
    <w:p w14:paraId="5352A8F2" w14:textId="77777777" w:rsidR="001E28C0" w:rsidRPr="000702BF" w:rsidRDefault="001E28C0" w:rsidP="001E28C0">
      <w:pPr>
        <w:pStyle w:val="B1"/>
      </w:pPr>
      <w:r w:rsidRPr="000702BF">
        <w:t>3.</w:t>
      </w:r>
      <w:r w:rsidRPr="000702BF">
        <w:tab/>
        <w:t>Downlink signals are initially set up according to Annex C.0, C.1, C.2 and uplink signals according Annex G.0, G.1, G.2 and G.3.0.</w:t>
      </w:r>
    </w:p>
    <w:p w14:paraId="25282322" w14:textId="77777777" w:rsidR="001E28C0" w:rsidRPr="000702BF" w:rsidRDefault="001E28C0" w:rsidP="001E28C0">
      <w:pPr>
        <w:pStyle w:val="B1"/>
      </w:pPr>
      <w:r w:rsidRPr="000702BF">
        <w:t>4.</w:t>
      </w:r>
      <w:r w:rsidRPr="000702BF">
        <w:tab/>
        <w:t>The UL Reference Measurement channels are set according to the applicable table from Table 6.2.3.4.1-1 to Table 6.2.3.4.1-2.</w:t>
      </w:r>
    </w:p>
    <w:p w14:paraId="0FD89351" w14:textId="77777777" w:rsidR="001E28C0" w:rsidRPr="000702BF" w:rsidRDefault="001E28C0" w:rsidP="001E28C0">
      <w:pPr>
        <w:pStyle w:val="B1"/>
      </w:pPr>
      <w:r w:rsidRPr="000702BF">
        <w:t>5.</w:t>
      </w:r>
      <w:r w:rsidRPr="000702BF">
        <w:tab/>
        <w:t>Propagation conditions are set according to Annex B.0.</w:t>
      </w:r>
    </w:p>
    <w:p w14:paraId="2490490C" w14:textId="53A6585D" w:rsidR="001E28C0" w:rsidRPr="000702BF" w:rsidRDefault="001E28C0" w:rsidP="00EB7DE4">
      <w:pPr>
        <w:pStyle w:val="B1"/>
      </w:pPr>
      <w:r w:rsidRPr="000702BF">
        <w:t>6.</w:t>
      </w:r>
      <w:r w:rsidRPr="000702BF">
        <w:tab/>
        <w:t xml:space="preserve">Ensure the UE is in state RRC_CONNECTED with generic procedure parameters Connectivity </w:t>
      </w:r>
      <w:r w:rsidRPr="000702BF">
        <w:rPr>
          <w:i/>
        </w:rPr>
        <w:t>NR</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w:t>
      </w:r>
      <w:r w:rsidR="000702BF">
        <w:t>TS 38.508-1 [12]</w:t>
      </w:r>
      <w:r w:rsidRPr="000702BF">
        <w:t xml:space="preserve"> clause 4.5. Message contents are defined in clause 6.2.3.4.3.</w:t>
      </w:r>
    </w:p>
    <w:p w14:paraId="17DDD523" w14:textId="77777777" w:rsidR="00412815" w:rsidRPr="000702BF" w:rsidRDefault="00412815" w:rsidP="0002370F">
      <w:pPr>
        <w:pStyle w:val="Heading5"/>
        <w:rPr>
          <w:lang w:eastAsia="fr-FR"/>
        </w:rPr>
      </w:pPr>
      <w:bookmarkStart w:id="707" w:name="_Toc152356588"/>
      <w:r w:rsidRPr="000702BF">
        <w:t>6.2.3.4.2</w:t>
      </w:r>
      <w:r w:rsidRPr="000702BF">
        <w:tab/>
      </w:r>
      <w:r w:rsidRPr="000702BF">
        <w:rPr>
          <w:lang w:eastAsia="fr-FR"/>
        </w:rPr>
        <w:t>Test procedure</w:t>
      </w:r>
      <w:bookmarkEnd w:id="707"/>
    </w:p>
    <w:p w14:paraId="625F098C" w14:textId="7BC0DB21" w:rsidR="003447EA" w:rsidRPr="000702BF" w:rsidRDefault="003447EA" w:rsidP="003447EA">
      <w:pPr>
        <w:pStyle w:val="B1"/>
      </w:pPr>
      <w:r w:rsidRPr="000702BF">
        <w:t>1.</w:t>
      </w:r>
      <w:r w:rsidRPr="000702BF">
        <w:tab/>
        <w:t>SS sends uplink scheduling information for each UL HARQ process via PDCCH DCI format 0_1 for C_RNTI to schedule the UL RMC according to the applicable table from Table 6.2.3.4.1-1 to Table 6.2.3.4.1-2. Since the UE has no payload data to send, the UE transmits uplink MAC padding bits on the UL RMC.</w:t>
      </w:r>
    </w:p>
    <w:p w14:paraId="72FE2815" w14:textId="5AEF91CF" w:rsidR="003447EA" w:rsidRPr="000702BF" w:rsidRDefault="003447EA" w:rsidP="003447EA">
      <w:pPr>
        <w:pStyle w:val="B1"/>
      </w:pPr>
      <w:r w:rsidRPr="000702BF">
        <w:t>2.</w:t>
      </w:r>
      <w:r w:rsidRPr="000702BF">
        <w:tab/>
        <w:t xml:space="preserve">Send continuously uplink power control "up" commands in the uplink scheduling information to the UE Allow at least </w:t>
      </w:r>
      <w:r w:rsidR="00201225">
        <w:t>200 ms</w:t>
      </w:r>
      <w:r w:rsidRPr="000702BF">
        <w:t xml:space="preserve"> starting from the first TPC command in this step for the UE to reach P</w:t>
      </w:r>
      <w:r w:rsidRPr="000702BF">
        <w:rPr>
          <w:vertAlign w:val="subscript"/>
        </w:rPr>
        <w:t>UMAX</w:t>
      </w:r>
      <w:r w:rsidRPr="000702BF">
        <w:t xml:space="preserve"> level.</w:t>
      </w:r>
    </w:p>
    <w:p w14:paraId="1B54A0DF" w14:textId="283CCA65" w:rsidR="003447EA" w:rsidRPr="000702BF" w:rsidRDefault="003447EA" w:rsidP="003447EA">
      <w:pPr>
        <w:pStyle w:val="B1"/>
        <w:rPr>
          <w:rFonts w:eastAsia="SimSun"/>
          <w:lang w:eastAsia="zh-TW"/>
        </w:rPr>
      </w:pPr>
      <w:r w:rsidRPr="000702BF">
        <w:t>3.</w:t>
      </w:r>
      <w:r w:rsidRPr="000702BF">
        <w:tab/>
        <w:t xml:space="preserve">Measure the mean power of the UE in the channel bandwidth of the radio access mode. The period of measurement shall be </w:t>
      </w:r>
      <w:r w:rsidRPr="000702BF" w:rsidDel="009E0860">
        <w:t>at</w:t>
      </w:r>
      <w:r w:rsidRPr="000702BF">
        <w:t xml:space="preserve"> least the continuous duration one sub-frame (</w:t>
      </w:r>
      <w:r w:rsidR="00201225">
        <w:t>1 ms</w:t>
      </w:r>
      <w:r w:rsidRPr="000702BF">
        <w:t>).</w:t>
      </w:r>
    </w:p>
    <w:p w14:paraId="2A3C3236" w14:textId="2F98D269" w:rsidR="003447EA" w:rsidRPr="000702BF" w:rsidRDefault="003447EA" w:rsidP="00EB7DE4">
      <w:pPr>
        <w:pStyle w:val="NO"/>
      </w:pPr>
      <w:r w:rsidRPr="000702BF">
        <w:t>NOTE:</w:t>
      </w:r>
      <w:r w:rsidRPr="000702BF">
        <w:tab/>
        <w:t xml:space="preserve">When switching to DFT-s-OFDM waveform, as specified in the test configuration Table 6.2.3.4.1-1 to Table 6.2.3.4.1-2, send an </w:t>
      </w:r>
      <w:r w:rsidRPr="000702BF">
        <w:rPr>
          <w:rFonts w:eastAsia="DengXian"/>
        </w:rPr>
        <w:t xml:space="preserve">NR </w:t>
      </w:r>
      <w:r w:rsidRPr="000702BF">
        <w:t xml:space="preserve">RRCReconfiguration message according to </w:t>
      </w:r>
      <w:r w:rsidR="000702BF">
        <w:t>TS 38.508-1 [12]</w:t>
      </w:r>
      <w:r w:rsidRPr="000702BF">
        <w:t xml:space="preserve"> clause 4.6.3 Table 4.6.3-118 PUSCH-Config with TRANSFORM_PRECODER_ENABLED condition.</w:t>
      </w:r>
    </w:p>
    <w:p w14:paraId="0B0058CF" w14:textId="77777777" w:rsidR="00412815" w:rsidRPr="000702BF" w:rsidRDefault="00412815" w:rsidP="0002370F">
      <w:pPr>
        <w:pStyle w:val="Heading5"/>
        <w:rPr>
          <w:lang w:eastAsia="fr-FR"/>
        </w:rPr>
      </w:pPr>
      <w:bookmarkStart w:id="708" w:name="_Toc152356589"/>
      <w:r w:rsidRPr="000702BF">
        <w:t>6.2.3.4.3</w:t>
      </w:r>
      <w:r w:rsidRPr="000702BF">
        <w:tab/>
      </w:r>
      <w:r w:rsidRPr="000702BF">
        <w:rPr>
          <w:lang w:eastAsia="fr-FR"/>
        </w:rPr>
        <w:t>Message contents</w:t>
      </w:r>
      <w:bookmarkEnd w:id="708"/>
    </w:p>
    <w:p w14:paraId="0249DFDE" w14:textId="30A37AE6" w:rsidR="002E0E9B" w:rsidRPr="000702BF" w:rsidRDefault="002E0E9B" w:rsidP="002600C1">
      <w:pPr>
        <w:pStyle w:val="H6"/>
        <w:rPr>
          <w:lang w:eastAsia="fr-FR"/>
        </w:rPr>
      </w:pPr>
      <w:r w:rsidRPr="000702BF">
        <w:t>6.2.3.4.3</w:t>
      </w:r>
      <w:r w:rsidRPr="000702BF">
        <w:rPr>
          <w:rFonts w:eastAsia="PingFang TC"/>
        </w:rPr>
        <w:t>.1</w:t>
      </w:r>
      <w:r w:rsidRPr="000702BF">
        <w:tab/>
        <w:t>Message contents exceptions for network signalling value "NS_100"</w:t>
      </w:r>
    </w:p>
    <w:p w14:paraId="671DEB16" w14:textId="77777777" w:rsidR="002E0E9B" w:rsidRPr="000702BF" w:rsidRDefault="002E0E9B" w:rsidP="00201225">
      <w:pPr>
        <w:pStyle w:val="B1"/>
      </w:pPr>
      <w:r w:rsidRPr="000702BF">
        <w:t>1.</w:t>
      </w:r>
      <w:r w:rsidRPr="000702BF">
        <w:tab/>
        <w:t xml:space="preserve">Information element additionalSpectrumEmission is set to NS_100. This can be set in the </w:t>
      </w:r>
      <w:r w:rsidRPr="000702BF">
        <w:rPr>
          <w:i/>
        </w:rPr>
        <w:t>SIB1</w:t>
      </w:r>
      <w:r w:rsidRPr="000702BF">
        <w:t xml:space="preserve"> as part of the cell broadcast message. This exception indicates that the UE shall meet the additional spurious emission requirement for a specific deployment scenario.</w:t>
      </w:r>
    </w:p>
    <w:p w14:paraId="01D0A7FB" w14:textId="77777777" w:rsidR="002E0E9B" w:rsidRPr="000702BF" w:rsidRDefault="002E0E9B" w:rsidP="002E0E9B">
      <w:pPr>
        <w:pStyle w:val="TH"/>
      </w:pPr>
      <w:r w:rsidRPr="000702BF">
        <w:t xml:space="preserve">Table </w:t>
      </w:r>
      <w:r w:rsidRPr="000702BF">
        <w:rPr>
          <w:snapToGrid w:val="0"/>
        </w:rPr>
        <w:t>6.2.3.4.3.1</w:t>
      </w:r>
      <w:r w:rsidRPr="000702BF">
        <w:t xml:space="preserve">-1: </w:t>
      </w:r>
      <w:r w:rsidRPr="000702BF">
        <w:rPr>
          <w:i/>
          <w:lang w:eastAsia="zh-CN"/>
        </w:rPr>
        <w:t>AdditionalSpectrumEmission</w:t>
      </w:r>
      <w:r w:rsidRPr="000702BF">
        <w:t>: Additional spurious emissions test requirement for "NS_100"</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427"/>
        <w:gridCol w:w="2267"/>
        <w:gridCol w:w="1103"/>
        <w:gridCol w:w="1730"/>
      </w:tblGrid>
      <w:tr w:rsidR="002E0E9B" w:rsidRPr="000702BF" w14:paraId="02FB9023" w14:textId="77777777" w:rsidTr="008D0E0E">
        <w:trPr>
          <w:jc w:val="center"/>
        </w:trPr>
        <w:tc>
          <w:tcPr>
            <w:tcW w:w="9527" w:type="dxa"/>
            <w:gridSpan w:val="4"/>
          </w:tcPr>
          <w:p w14:paraId="3CC8EB67" w14:textId="3033412C" w:rsidR="002E0E9B" w:rsidRPr="000702BF" w:rsidRDefault="002E0E9B"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4.6.3-1</w:t>
            </w:r>
          </w:p>
        </w:tc>
      </w:tr>
      <w:tr w:rsidR="002E0E9B" w:rsidRPr="000702BF" w14:paraId="21ADDBA9" w14:textId="77777777" w:rsidTr="008D0E0E">
        <w:trPr>
          <w:jc w:val="center"/>
        </w:trPr>
        <w:tc>
          <w:tcPr>
            <w:tcW w:w="4427" w:type="dxa"/>
          </w:tcPr>
          <w:p w14:paraId="07D53E4C" w14:textId="54F70D51" w:rsidR="002E0E9B" w:rsidRPr="000702BF" w:rsidRDefault="002E0E9B" w:rsidP="00AE3F12">
            <w:pPr>
              <w:pStyle w:val="TAH"/>
            </w:pPr>
            <w:r w:rsidRPr="000702BF">
              <w:t>Information</w:t>
            </w:r>
            <w:r w:rsidR="008D0E0E" w:rsidRPr="000702BF">
              <w:t xml:space="preserve"> </w:t>
            </w:r>
            <w:r w:rsidRPr="000702BF">
              <w:t>Element</w:t>
            </w:r>
          </w:p>
        </w:tc>
        <w:tc>
          <w:tcPr>
            <w:tcW w:w="2267" w:type="dxa"/>
          </w:tcPr>
          <w:p w14:paraId="1AC3AA34" w14:textId="77777777" w:rsidR="002E0E9B" w:rsidRPr="000702BF" w:rsidRDefault="002E0E9B" w:rsidP="00AE3F12">
            <w:pPr>
              <w:pStyle w:val="TAH"/>
            </w:pPr>
            <w:r w:rsidRPr="000702BF">
              <w:t>Value/remark</w:t>
            </w:r>
          </w:p>
        </w:tc>
        <w:tc>
          <w:tcPr>
            <w:tcW w:w="1103" w:type="dxa"/>
          </w:tcPr>
          <w:p w14:paraId="5F654706" w14:textId="77777777" w:rsidR="002E0E9B" w:rsidRPr="000702BF" w:rsidRDefault="002E0E9B" w:rsidP="00AE3F12">
            <w:pPr>
              <w:pStyle w:val="TAH"/>
            </w:pPr>
            <w:r w:rsidRPr="000702BF">
              <w:t>Comment</w:t>
            </w:r>
          </w:p>
        </w:tc>
        <w:tc>
          <w:tcPr>
            <w:tcW w:w="1730" w:type="dxa"/>
          </w:tcPr>
          <w:p w14:paraId="4B62A056" w14:textId="77777777" w:rsidR="002E0E9B" w:rsidRPr="000702BF" w:rsidRDefault="002E0E9B" w:rsidP="00AE3F12">
            <w:pPr>
              <w:pStyle w:val="TAH"/>
            </w:pPr>
            <w:r w:rsidRPr="000702BF">
              <w:t>Condition</w:t>
            </w:r>
          </w:p>
        </w:tc>
      </w:tr>
      <w:tr w:rsidR="002E0E9B" w:rsidRPr="000702BF" w14:paraId="735C1639" w14:textId="77777777" w:rsidTr="008D0E0E">
        <w:trPr>
          <w:jc w:val="center"/>
        </w:trPr>
        <w:tc>
          <w:tcPr>
            <w:tcW w:w="4427" w:type="dxa"/>
            <w:vAlign w:val="center"/>
          </w:tcPr>
          <w:p w14:paraId="25D0A2C3" w14:textId="77777777" w:rsidR="002E0E9B" w:rsidRPr="000702BF" w:rsidRDefault="002E0E9B" w:rsidP="00AE3F12">
            <w:pPr>
              <w:pStyle w:val="TAL"/>
            </w:pPr>
            <w:r w:rsidRPr="000702BF">
              <w:t>additionalSpectrumEmission</w:t>
            </w:r>
          </w:p>
        </w:tc>
        <w:tc>
          <w:tcPr>
            <w:tcW w:w="2267" w:type="dxa"/>
            <w:vAlign w:val="center"/>
          </w:tcPr>
          <w:p w14:paraId="5000C770" w14:textId="7559AB3C" w:rsidR="002E0E9B" w:rsidRPr="000702BF" w:rsidRDefault="002E0E9B" w:rsidP="00AE3F12">
            <w:pPr>
              <w:pStyle w:val="TAC"/>
            </w:pPr>
            <w:r w:rsidRPr="000702BF">
              <w:t>2</w:t>
            </w:r>
            <w:r w:rsidR="008D0E0E" w:rsidRPr="000702BF">
              <w:t xml:space="preserve"> </w:t>
            </w:r>
            <w:r w:rsidRPr="000702BF">
              <w:t>(NS_100)</w:t>
            </w:r>
          </w:p>
        </w:tc>
        <w:tc>
          <w:tcPr>
            <w:tcW w:w="1103" w:type="dxa"/>
          </w:tcPr>
          <w:p w14:paraId="48F00128" w14:textId="77777777" w:rsidR="002E0E9B" w:rsidRPr="000702BF" w:rsidRDefault="002E0E9B" w:rsidP="00AE3F12">
            <w:pPr>
              <w:pStyle w:val="TAC"/>
            </w:pPr>
          </w:p>
        </w:tc>
        <w:tc>
          <w:tcPr>
            <w:tcW w:w="1730" w:type="dxa"/>
          </w:tcPr>
          <w:p w14:paraId="3A6943D5" w14:textId="77777777" w:rsidR="002E0E9B" w:rsidRPr="000702BF" w:rsidRDefault="002E0E9B" w:rsidP="00AE3F12">
            <w:pPr>
              <w:pStyle w:val="TAC"/>
            </w:pPr>
          </w:p>
        </w:tc>
      </w:tr>
    </w:tbl>
    <w:p w14:paraId="2ECD6C5D" w14:textId="77777777" w:rsidR="002E0E9B" w:rsidRPr="000702BF" w:rsidRDefault="002E0E9B" w:rsidP="002E0E9B"/>
    <w:p w14:paraId="19C2F5BE" w14:textId="77777777" w:rsidR="002E0E9B" w:rsidRPr="000702BF" w:rsidRDefault="002E0E9B" w:rsidP="002E0E9B">
      <w:pPr>
        <w:pStyle w:val="H6"/>
      </w:pPr>
      <w:r w:rsidRPr="000702BF">
        <w:lastRenderedPageBreak/>
        <w:t>6.2.3.4.3.2</w:t>
      </w:r>
      <w:r w:rsidRPr="000702BF">
        <w:tab/>
        <w:t>Message contents exceptions for network signalling value "NS_24"</w:t>
      </w:r>
    </w:p>
    <w:p w14:paraId="675A3836" w14:textId="77777777" w:rsidR="002E0E9B" w:rsidRPr="000702BF" w:rsidRDefault="002E0E9B" w:rsidP="002E0E9B">
      <w:pPr>
        <w:pStyle w:val="B1"/>
      </w:pPr>
      <w:r w:rsidRPr="000702BF">
        <w:t>1.</w:t>
      </w:r>
      <w:r w:rsidRPr="000702BF">
        <w:tab/>
        <w:t xml:space="preserve">Information element additionalSpectrumEmission is set to NS_24. This can be set in the </w:t>
      </w:r>
      <w:r w:rsidRPr="000702BF">
        <w:rPr>
          <w:i/>
        </w:rPr>
        <w:t>SIB1</w:t>
      </w:r>
      <w:r w:rsidRPr="000702BF">
        <w:t xml:space="preserve"> as part of the cell broadcast message. This exception indicates that the UE shall meet the additional spurious emission requirement for a specific deployment scenario.</w:t>
      </w:r>
    </w:p>
    <w:p w14:paraId="0B2B66AF" w14:textId="77777777" w:rsidR="002E0E9B" w:rsidRPr="000702BF" w:rsidRDefault="002E0E9B" w:rsidP="002E0E9B">
      <w:pPr>
        <w:pStyle w:val="TH"/>
      </w:pPr>
      <w:r w:rsidRPr="000702BF">
        <w:t xml:space="preserve">Table </w:t>
      </w:r>
      <w:r w:rsidRPr="000702BF">
        <w:rPr>
          <w:snapToGrid w:val="0"/>
        </w:rPr>
        <w:t>6.2.3.4.3.2</w:t>
      </w:r>
      <w:r w:rsidRPr="000702BF">
        <w:t xml:space="preserve">-1: </w:t>
      </w:r>
      <w:r w:rsidRPr="000702BF">
        <w:rPr>
          <w:i/>
          <w:lang w:eastAsia="zh-CN"/>
        </w:rPr>
        <w:t>AdditionalSpectrumEmission</w:t>
      </w:r>
      <w:r w:rsidRPr="000702BF">
        <w:t>: Additional spurious emissions test requirement for "NS_24"</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427"/>
        <w:gridCol w:w="2267"/>
        <w:gridCol w:w="1700"/>
        <w:gridCol w:w="1133"/>
      </w:tblGrid>
      <w:tr w:rsidR="002E0E9B" w:rsidRPr="000702BF" w14:paraId="269CEC19" w14:textId="77777777" w:rsidTr="008D0E0E">
        <w:trPr>
          <w:jc w:val="center"/>
        </w:trPr>
        <w:tc>
          <w:tcPr>
            <w:tcW w:w="9527" w:type="dxa"/>
            <w:gridSpan w:val="4"/>
          </w:tcPr>
          <w:p w14:paraId="1B0EECBE" w14:textId="67C0AE32" w:rsidR="002E0E9B" w:rsidRPr="000702BF" w:rsidRDefault="002E0E9B"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4.6.3-1</w:t>
            </w:r>
          </w:p>
        </w:tc>
      </w:tr>
      <w:tr w:rsidR="002E0E9B" w:rsidRPr="000702BF" w14:paraId="5FD028E7" w14:textId="77777777" w:rsidTr="008D0E0E">
        <w:trPr>
          <w:jc w:val="center"/>
        </w:trPr>
        <w:tc>
          <w:tcPr>
            <w:tcW w:w="4427" w:type="dxa"/>
          </w:tcPr>
          <w:p w14:paraId="6D1A41F6" w14:textId="04FF9B7E" w:rsidR="002E0E9B" w:rsidRPr="000702BF" w:rsidRDefault="002E0E9B" w:rsidP="00AE3F12">
            <w:pPr>
              <w:pStyle w:val="TAH"/>
            </w:pPr>
            <w:r w:rsidRPr="000702BF">
              <w:t>Information</w:t>
            </w:r>
            <w:r w:rsidR="008D0E0E" w:rsidRPr="000702BF">
              <w:t xml:space="preserve"> </w:t>
            </w:r>
            <w:r w:rsidRPr="000702BF">
              <w:t>Element</w:t>
            </w:r>
          </w:p>
        </w:tc>
        <w:tc>
          <w:tcPr>
            <w:tcW w:w="2267" w:type="dxa"/>
          </w:tcPr>
          <w:p w14:paraId="23617421" w14:textId="77777777" w:rsidR="002E0E9B" w:rsidRPr="000702BF" w:rsidRDefault="002E0E9B" w:rsidP="00AE3F12">
            <w:pPr>
              <w:pStyle w:val="TAH"/>
            </w:pPr>
            <w:r w:rsidRPr="000702BF">
              <w:t>Value/remark</w:t>
            </w:r>
          </w:p>
        </w:tc>
        <w:tc>
          <w:tcPr>
            <w:tcW w:w="1700" w:type="dxa"/>
          </w:tcPr>
          <w:p w14:paraId="6CB0CFE8" w14:textId="77777777" w:rsidR="002E0E9B" w:rsidRPr="000702BF" w:rsidRDefault="002E0E9B" w:rsidP="00AE3F12">
            <w:pPr>
              <w:pStyle w:val="TAH"/>
            </w:pPr>
            <w:r w:rsidRPr="000702BF">
              <w:t>Comment</w:t>
            </w:r>
          </w:p>
        </w:tc>
        <w:tc>
          <w:tcPr>
            <w:tcW w:w="1133" w:type="dxa"/>
          </w:tcPr>
          <w:p w14:paraId="5624E0C7" w14:textId="77777777" w:rsidR="002E0E9B" w:rsidRPr="000702BF" w:rsidRDefault="002E0E9B" w:rsidP="00AE3F12">
            <w:pPr>
              <w:pStyle w:val="TAH"/>
            </w:pPr>
            <w:r w:rsidRPr="000702BF">
              <w:t>Condition</w:t>
            </w:r>
          </w:p>
        </w:tc>
      </w:tr>
      <w:tr w:rsidR="002E0E9B" w:rsidRPr="000702BF" w14:paraId="5460848E" w14:textId="77777777" w:rsidTr="008D0E0E">
        <w:trPr>
          <w:jc w:val="center"/>
        </w:trPr>
        <w:tc>
          <w:tcPr>
            <w:tcW w:w="4427" w:type="dxa"/>
          </w:tcPr>
          <w:p w14:paraId="4FBE145D" w14:textId="77777777" w:rsidR="002E0E9B" w:rsidRPr="000702BF" w:rsidRDefault="002E0E9B" w:rsidP="00AE3F12">
            <w:pPr>
              <w:pStyle w:val="TAL"/>
            </w:pPr>
            <w:r w:rsidRPr="000702BF">
              <w:t>additionalSpectrumEmission</w:t>
            </w:r>
          </w:p>
        </w:tc>
        <w:tc>
          <w:tcPr>
            <w:tcW w:w="2267" w:type="dxa"/>
          </w:tcPr>
          <w:p w14:paraId="4A200395" w14:textId="6C93BF82" w:rsidR="002E0E9B" w:rsidRPr="000702BF" w:rsidRDefault="002E0E9B" w:rsidP="00AE3F12">
            <w:pPr>
              <w:pStyle w:val="TAC"/>
            </w:pPr>
            <w:r w:rsidRPr="000702BF">
              <w:t>1</w:t>
            </w:r>
            <w:r w:rsidR="008D0E0E" w:rsidRPr="000702BF">
              <w:t xml:space="preserve"> </w:t>
            </w:r>
            <w:r w:rsidRPr="000702BF">
              <w:t>(NS_24)</w:t>
            </w:r>
          </w:p>
        </w:tc>
        <w:tc>
          <w:tcPr>
            <w:tcW w:w="1700" w:type="dxa"/>
          </w:tcPr>
          <w:p w14:paraId="49365620" w14:textId="77777777" w:rsidR="002E0E9B" w:rsidRPr="000702BF" w:rsidRDefault="002E0E9B" w:rsidP="00AE3F12">
            <w:pPr>
              <w:pStyle w:val="TAC"/>
            </w:pPr>
          </w:p>
        </w:tc>
        <w:tc>
          <w:tcPr>
            <w:tcW w:w="1133" w:type="dxa"/>
          </w:tcPr>
          <w:p w14:paraId="4492F226" w14:textId="77777777" w:rsidR="002E0E9B" w:rsidRPr="000702BF" w:rsidRDefault="002E0E9B" w:rsidP="00AE3F12">
            <w:pPr>
              <w:pStyle w:val="TAC"/>
            </w:pPr>
          </w:p>
        </w:tc>
      </w:tr>
    </w:tbl>
    <w:p w14:paraId="5AD851BB" w14:textId="77777777" w:rsidR="002E0E9B" w:rsidRPr="000702BF" w:rsidRDefault="002E0E9B" w:rsidP="00412815"/>
    <w:p w14:paraId="057B78AB" w14:textId="77777777" w:rsidR="00412815" w:rsidRPr="000702BF" w:rsidRDefault="00412815" w:rsidP="0002370F">
      <w:pPr>
        <w:pStyle w:val="Heading4"/>
      </w:pPr>
      <w:bookmarkStart w:id="709" w:name="_Toc152356590"/>
      <w:r w:rsidRPr="000702BF">
        <w:t>6.2.3.5</w:t>
      </w:r>
      <w:r w:rsidRPr="000702BF">
        <w:tab/>
        <w:t>Test requirement</w:t>
      </w:r>
      <w:bookmarkEnd w:id="709"/>
    </w:p>
    <w:p w14:paraId="4F0F4AE6" w14:textId="0AAE916A" w:rsidR="00134158" w:rsidRPr="000702BF" w:rsidRDefault="00134158" w:rsidP="00134158">
      <w:r w:rsidRPr="000702BF">
        <w:t>The maximum output power, derived in step 3 shall be within the range prescribed by the nominal maximum output power and tolerance in the applicable Table from table 6.2.3.5-1 to Table 6.2.3.5-2. The allowed A-MPR values specified in Table 6.2.3.3.1-1 are in addition to the allowed MPR requirements specified in clause 6.2.2. For the UE maximum output power modified by MPR and/or A-MPR, the power limits specified in Table 6.2.1.3-1 apply.</w:t>
      </w:r>
    </w:p>
    <w:p w14:paraId="18B92CE1" w14:textId="77777777" w:rsidR="00134158" w:rsidRPr="000702BF" w:rsidRDefault="00134158" w:rsidP="00134158">
      <w:pPr>
        <w:pStyle w:val="TH"/>
      </w:pPr>
      <w:r w:rsidRPr="000702BF">
        <w:t>Table 6.2.3.5-1: Test Tolerance (UE additional maximum output power reduction)</w:t>
      </w:r>
    </w:p>
    <w:p w14:paraId="12FB669E" w14:textId="5CCDC020" w:rsidR="00134158" w:rsidRPr="000702BF" w:rsidRDefault="000D1B0A" w:rsidP="00134158">
      <w:r>
        <w:t>[to be updated]</w:t>
      </w:r>
    </w:p>
    <w:p w14:paraId="519C7BB0" w14:textId="77777777" w:rsidR="00134158" w:rsidRPr="000702BF" w:rsidRDefault="00134158" w:rsidP="00134158">
      <w:pPr>
        <w:pStyle w:val="TH"/>
      </w:pPr>
      <w:r w:rsidRPr="000702BF">
        <w:t xml:space="preserve">Table </w:t>
      </w:r>
      <w:r w:rsidRPr="000702BF">
        <w:rPr>
          <w:lang w:eastAsia="zh-CN"/>
        </w:rPr>
        <w:t>6.2.3.5-2</w:t>
      </w:r>
      <w:r w:rsidRPr="000702BF">
        <w:t>: UE Power Class 3 test requirements (NS_100) for n256</w:t>
      </w:r>
    </w:p>
    <w:tbl>
      <w:tblPr>
        <w:tblW w:w="9445" w:type="dxa"/>
        <w:jc w:val="center"/>
        <w:tblLayout w:type="fixed"/>
        <w:tblCellMar>
          <w:left w:w="28" w:type="dxa"/>
        </w:tblCellMar>
        <w:tblLook w:val="04A0" w:firstRow="1" w:lastRow="0" w:firstColumn="1" w:lastColumn="0" w:noHBand="0" w:noVBand="1"/>
      </w:tblPr>
      <w:tblGrid>
        <w:gridCol w:w="838"/>
        <w:gridCol w:w="1063"/>
        <w:gridCol w:w="918"/>
        <w:gridCol w:w="841"/>
        <w:gridCol w:w="822"/>
        <w:gridCol w:w="854"/>
        <w:gridCol w:w="1084"/>
        <w:gridCol w:w="688"/>
        <w:gridCol w:w="1206"/>
        <w:gridCol w:w="1131"/>
      </w:tblGrid>
      <w:tr w:rsidR="00134158" w:rsidRPr="000702BF" w14:paraId="4889CDE3"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vAlign w:val="center"/>
          </w:tcPr>
          <w:p w14:paraId="7B41E2EE" w14:textId="18396CDF" w:rsidR="00134158" w:rsidRPr="000702BF" w:rsidRDefault="00134158" w:rsidP="00AE3F12">
            <w:pPr>
              <w:pStyle w:val="TAH"/>
              <w:rPr>
                <w:rFonts w:eastAsia="SimSun"/>
              </w:rPr>
            </w:pPr>
            <w:r w:rsidRPr="000702BF">
              <w:rPr>
                <w:rFonts w:eastAsia="SimSun"/>
              </w:rPr>
              <w:t>Test</w:t>
            </w:r>
            <w:r w:rsidR="008D0E0E" w:rsidRPr="000702BF">
              <w:rPr>
                <w:rFonts w:eastAsia="SimSun"/>
              </w:rPr>
              <w:t xml:space="preserve"> </w:t>
            </w:r>
            <w:r w:rsidRPr="000702BF">
              <w:rPr>
                <w:rFonts w:eastAsia="SimSun"/>
              </w:rPr>
              <w:t>ID</w:t>
            </w:r>
          </w:p>
        </w:tc>
        <w:tc>
          <w:tcPr>
            <w:tcW w:w="1063" w:type="dxa"/>
            <w:tcBorders>
              <w:top w:val="single" w:sz="4" w:space="0" w:color="auto"/>
              <w:left w:val="single" w:sz="4" w:space="0" w:color="auto"/>
              <w:bottom w:val="single" w:sz="4" w:space="0" w:color="auto"/>
              <w:right w:val="single" w:sz="4" w:space="0" w:color="auto"/>
            </w:tcBorders>
            <w:vAlign w:val="center"/>
          </w:tcPr>
          <w:p w14:paraId="29ABB60E" w14:textId="54E653E3" w:rsidR="00134158" w:rsidRPr="000702BF" w:rsidRDefault="00134158" w:rsidP="00AE3F12">
            <w:pPr>
              <w:pStyle w:val="TAH"/>
              <w:rPr>
                <w:rFonts w:eastAsia="SimSun"/>
              </w:rPr>
            </w:pPr>
            <w:r w:rsidRPr="000702BF">
              <w:rPr>
                <w:rFonts w:eastAsia="SimSun"/>
              </w:rPr>
              <w:t>P</w:t>
            </w:r>
            <w:r w:rsidRPr="000702BF">
              <w:rPr>
                <w:rFonts w:eastAsia="SimSun"/>
                <w:vertAlign w:val="subscript"/>
              </w:rPr>
              <w:t>PowerClass</w:t>
            </w:r>
            <w:r w:rsidR="008D0E0E" w:rsidRPr="000702BF">
              <w:rPr>
                <w:rFonts w:eastAsia="SimSun"/>
                <w:vertAlign w:val="subscript"/>
              </w:rPr>
              <w:t xml:space="preserve"> </w:t>
            </w:r>
            <w:r w:rsidRPr="000702BF">
              <w:rPr>
                <w:rFonts w:eastAsia="SimSun"/>
              </w:rPr>
              <w:t>(dBm)</w:t>
            </w:r>
          </w:p>
        </w:tc>
        <w:tc>
          <w:tcPr>
            <w:tcW w:w="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3F8A6" w14:textId="11D24BC5" w:rsidR="00134158" w:rsidRPr="000702BF" w:rsidRDefault="00134158" w:rsidP="00AE3F12">
            <w:pPr>
              <w:pStyle w:val="TAH"/>
              <w:rPr>
                <w:rFonts w:eastAsia="SimSun"/>
              </w:rPr>
            </w:pPr>
            <w:r w:rsidRPr="000702BF">
              <w:rPr>
                <w:rFonts w:eastAsia="SimSun"/>
              </w:rPr>
              <w:t>MPR</w:t>
            </w:r>
            <w:r w:rsidR="008D0E0E" w:rsidRPr="000702BF">
              <w:rPr>
                <w:rFonts w:eastAsia="SimSun"/>
              </w:rPr>
              <w:t xml:space="preserve"> </w:t>
            </w:r>
            <w:r w:rsidRPr="000702BF">
              <w:rPr>
                <w:rFonts w:eastAsia="SimSun"/>
              </w:rPr>
              <w:t>(dB)</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6CFAB" w14:textId="722ED17A" w:rsidR="00134158" w:rsidRPr="000702BF" w:rsidRDefault="00134158" w:rsidP="00AE3F12">
            <w:pPr>
              <w:pStyle w:val="TAH"/>
              <w:rPr>
                <w:rFonts w:eastAsia="SimSun"/>
              </w:rPr>
            </w:pPr>
            <w:r w:rsidRPr="000702BF">
              <w:rPr>
                <w:rFonts w:eastAsia="SimSun"/>
              </w:rPr>
              <w:t>A-MPR</w:t>
            </w:r>
            <w:r w:rsidR="008D0E0E" w:rsidRPr="000702BF">
              <w:rPr>
                <w:rFonts w:eastAsia="SimSun"/>
              </w:rPr>
              <w:t xml:space="preserve"> </w:t>
            </w:r>
            <w:r w:rsidRPr="000702BF">
              <w:rPr>
                <w:rFonts w:eastAsia="SimSun"/>
              </w:rPr>
              <w:t>(dB)</w:t>
            </w:r>
          </w:p>
        </w:tc>
        <w:tc>
          <w:tcPr>
            <w:tcW w:w="8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9CB61" w14:textId="3D51C90D" w:rsidR="00134158" w:rsidRPr="000702BF" w:rsidRDefault="00134158" w:rsidP="00AE3F12">
            <w:pPr>
              <w:pStyle w:val="TAH"/>
              <w:rPr>
                <w:rFonts w:eastAsia="SimSun"/>
              </w:rPr>
            </w:pPr>
            <w:r w:rsidRPr="000702BF">
              <w:rPr>
                <w:rFonts w:eastAsia="SimSun"/>
              </w:rPr>
              <w:t>ΔT</w:t>
            </w:r>
            <w:r w:rsidRPr="000702BF">
              <w:rPr>
                <w:rFonts w:eastAsia="SimSun"/>
                <w:vertAlign w:val="subscript"/>
              </w:rPr>
              <w:t>C,c</w:t>
            </w:r>
            <w:r w:rsidR="008D0E0E" w:rsidRPr="000702BF">
              <w:rPr>
                <w:rFonts w:eastAsia="SimSun"/>
              </w:rPr>
              <w:t xml:space="preserve"> </w:t>
            </w:r>
            <w:r w:rsidRPr="000702BF">
              <w:rPr>
                <w:rFonts w:eastAsia="SimSun"/>
              </w:rPr>
              <w:t>(dB)</w:t>
            </w:r>
          </w:p>
        </w:tc>
        <w:tc>
          <w:tcPr>
            <w:tcW w:w="8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C369C" w14:textId="1FF8EC64" w:rsidR="00134158" w:rsidRPr="000702BF" w:rsidRDefault="00134158" w:rsidP="00AE3F12">
            <w:pPr>
              <w:pStyle w:val="TAH"/>
              <w:rPr>
                <w:rFonts w:eastAsia="SimSun"/>
              </w:rPr>
            </w:pPr>
            <w:r w:rsidRPr="000702BF">
              <w:rPr>
                <w:rFonts w:eastAsia="SimSun"/>
              </w:rPr>
              <w:t>P</w:t>
            </w:r>
            <w:r w:rsidRPr="000702BF">
              <w:rPr>
                <w:rFonts w:eastAsia="SimSun"/>
                <w:vertAlign w:val="subscript"/>
              </w:rPr>
              <w:t>CMAX_L,c</w:t>
            </w:r>
            <w:r w:rsidR="008D0E0E" w:rsidRPr="000702BF">
              <w:rPr>
                <w:rFonts w:eastAsia="SimSun"/>
              </w:rPr>
              <w:t xml:space="preserve"> </w:t>
            </w:r>
            <w:r w:rsidRPr="000702BF">
              <w:rPr>
                <w:rFonts w:eastAsia="SimSun"/>
              </w:rPr>
              <w:t>(dBm)</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7C781" w14:textId="07CFCDC2" w:rsidR="00134158" w:rsidRPr="000702BF" w:rsidRDefault="00134158" w:rsidP="00AE3F12">
            <w:pPr>
              <w:pStyle w:val="TAH"/>
              <w:rPr>
                <w:rFonts w:eastAsia="SimSun"/>
              </w:rPr>
            </w:pPr>
            <w:r w:rsidRPr="000702BF">
              <w:rPr>
                <w:rFonts w:eastAsia="SimSun"/>
              </w:rPr>
              <w:t>T(P</w:t>
            </w:r>
            <w:r w:rsidRPr="000702BF">
              <w:rPr>
                <w:rFonts w:eastAsia="SimSun"/>
                <w:vertAlign w:val="subscript"/>
              </w:rPr>
              <w:t>CMAX_L,c</w:t>
            </w:r>
            <w:r w:rsidRPr="000702BF">
              <w:rPr>
                <w:rFonts w:eastAsia="SimSun"/>
              </w:rPr>
              <w:t>)</w:t>
            </w:r>
            <w:r w:rsidR="008D0E0E" w:rsidRPr="000702BF">
              <w:rPr>
                <w:rFonts w:eastAsia="SimSun"/>
              </w:rPr>
              <w:t xml:space="preserve"> </w:t>
            </w:r>
            <w:r w:rsidRPr="000702BF">
              <w:rPr>
                <w:rFonts w:eastAsia="SimSun"/>
              </w:rPr>
              <w:t>(dB)</w:t>
            </w:r>
          </w:p>
        </w:tc>
        <w:tc>
          <w:tcPr>
            <w:tcW w:w="688" w:type="dxa"/>
            <w:tcBorders>
              <w:top w:val="single" w:sz="4" w:space="0" w:color="auto"/>
              <w:left w:val="single" w:sz="4" w:space="0" w:color="auto"/>
              <w:bottom w:val="single" w:sz="4" w:space="0" w:color="auto"/>
              <w:right w:val="single" w:sz="4" w:space="0" w:color="auto"/>
            </w:tcBorders>
            <w:vAlign w:val="center"/>
          </w:tcPr>
          <w:p w14:paraId="1F2D689F" w14:textId="2BD50B8C" w:rsidR="00134158" w:rsidRPr="000702BF" w:rsidRDefault="00134158" w:rsidP="00AE3F12">
            <w:pPr>
              <w:pStyle w:val="TAH"/>
              <w:rPr>
                <w:rFonts w:eastAsia="SimSun"/>
              </w:rPr>
            </w:pPr>
            <w:r w:rsidRPr="000702BF">
              <w:rPr>
                <w:rFonts w:eastAsia="SimSun"/>
              </w:rPr>
              <w:t>T</w:t>
            </w:r>
            <w:r w:rsidRPr="000702BF">
              <w:rPr>
                <w:rFonts w:eastAsia="SimSun"/>
                <w:vertAlign w:val="subscript"/>
              </w:rPr>
              <w:t>L,c</w:t>
            </w:r>
            <w:r w:rsidR="008D0E0E" w:rsidRPr="000702BF">
              <w:rPr>
                <w:rFonts w:eastAsia="SimSun"/>
                <w:vertAlign w:val="subscript"/>
              </w:rPr>
              <w:t xml:space="preserve"> </w:t>
            </w:r>
            <w:r w:rsidRPr="000702BF">
              <w:rPr>
                <w:rFonts w:eastAsia="SimSun"/>
              </w:rPr>
              <w:t>(dB)</w:t>
            </w:r>
          </w:p>
        </w:tc>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35D8D" w14:textId="391DE43C" w:rsidR="00134158" w:rsidRPr="000702BF" w:rsidRDefault="00134158" w:rsidP="00AE3F12">
            <w:pPr>
              <w:pStyle w:val="TAH"/>
              <w:rPr>
                <w:rFonts w:eastAsia="SimSun"/>
              </w:rPr>
            </w:pPr>
            <w:r w:rsidRPr="000702BF">
              <w:rPr>
                <w:rFonts w:eastAsia="SimSun"/>
              </w:rPr>
              <w:t>Upper</w:t>
            </w:r>
            <w:r w:rsidR="008D0E0E" w:rsidRPr="000702BF">
              <w:rPr>
                <w:rFonts w:eastAsia="SimSun"/>
              </w:rPr>
              <w:t xml:space="preserve"> </w:t>
            </w:r>
            <w:r w:rsidRPr="000702BF">
              <w:rPr>
                <w:rFonts w:eastAsia="SimSun"/>
              </w:rPr>
              <w:t>limit</w:t>
            </w:r>
            <w:r w:rsidR="008D0E0E" w:rsidRPr="000702BF">
              <w:rPr>
                <w:rFonts w:eastAsia="SimSun"/>
              </w:rPr>
              <w:t xml:space="preserve"> </w:t>
            </w:r>
            <w:r w:rsidRPr="000702BF">
              <w:rPr>
                <w:rFonts w:eastAsia="SimSun"/>
              </w:rPr>
              <w:t>(dBm)</w:t>
            </w:r>
          </w:p>
        </w:tc>
        <w:tc>
          <w:tcPr>
            <w:tcW w:w="1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8B021" w14:textId="36E3F9EF" w:rsidR="00134158" w:rsidRPr="000702BF" w:rsidRDefault="00134158" w:rsidP="00AE3F12">
            <w:pPr>
              <w:pStyle w:val="TAH"/>
              <w:rPr>
                <w:rFonts w:eastAsia="SimSun"/>
              </w:rPr>
            </w:pPr>
            <w:r w:rsidRPr="000702BF">
              <w:rPr>
                <w:rFonts w:eastAsia="SimSun"/>
              </w:rPr>
              <w:t>Lower</w:t>
            </w:r>
            <w:r w:rsidR="008D0E0E" w:rsidRPr="000702BF">
              <w:rPr>
                <w:rFonts w:eastAsia="SimSun"/>
              </w:rPr>
              <w:t xml:space="preserve"> </w:t>
            </w:r>
            <w:r w:rsidRPr="000702BF">
              <w:rPr>
                <w:rFonts w:eastAsia="SimSun"/>
              </w:rPr>
              <w:t>limit</w:t>
            </w:r>
            <w:r w:rsidR="008D0E0E" w:rsidRPr="000702BF">
              <w:rPr>
                <w:rFonts w:eastAsia="SimSun"/>
              </w:rPr>
              <w:t xml:space="preserve"> </w:t>
            </w:r>
            <w:r w:rsidRPr="000702BF">
              <w:rPr>
                <w:rFonts w:eastAsia="SimSun"/>
              </w:rPr>
              <w:t>(dBm)</w:t>
            </w:r>
          </w:p>
        </w:tc>
      </w:tr>
      <w:tr w:rsidR="00134158" w:rsidRPr="000702BF" w14:paraId="16944275"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9AC4685" w14:textId="604EA612" w:rsidR="00134158" w:rsidRPr="000702BF" w:rsidRDefault="00134158" w:rsidP="00AE3F12">
            <w:pPr>
              <w:pStyle w:val="TAC"/>
              <w:rPr>
                <w:rFonts w:eastAsia="SimSun"/>
              </w:rPr>
            </w:pPr>
            <w:r w:rsidRPr="000702BF">
              <w:rPr>
                <w:rFonts w:eastAsia="SimSun"/>
              </w:rPr>
              <w:t>1,</w:t>
            </w:r>
            <w:r w:rsidR="008D0E0E" w:rsidRPr="000702BF">
              <w:rPr>
                <w:rFonts w:eastAsia="SimSun"/>
              </w:rPr>
              <w:t xml:space="preserve"> </w:t>
            </w:r>
            <w:r w:rsidRPr="000702BF">
              <w:rPr>
                <w:rFonts w:eastAsia="SimSun"/>
              </w:rPr>
              <w:t>2</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11A39FB"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62F079C" w14:textId="77777777" w:rsidR="00134158" w:rsidRPr="000702BF" w:rsidRDefault="00134158" w:rsidP="00AE3F12">
            <w:pPr>
              <w:pStyle w:val="TAC"/>
              <w:rPr>
                <w:rFonts w:eastAsia="SimSun"/>
              </w:rPr>
            </w:pPr>
            <w:r w:rsidRPr="000702BF">
              <w:rPr>
                <w:rFonts w:eastAsia="SimSun"/>
              </w:rPr>
              <w:t>0.5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543B2B4"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12B84B9"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D8F852D"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5F4CC43"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B4D1A08"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7EC69C4"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3A25B45" w14:textId="77777777" w:rsidR="00134158" w:rsidRPr="000702BF" w:rsidRDefault="00134158" w:rsidP="00AE3F12">
            <w:pPr>
              <w:pStyle w:val="TAC"/>
              <w:rPr>
                <w:rFonts w:eastAsia="SimSun"/>
              </w:rPr>
            </w:pPr>
            <w:r w:rsidRPr="000702BF">
              <w:rPr>
                <w:rFonts w:eastAsia="SimSun"/>
              </w:rPr>
              <w:t>19-TT</w:t>
            </w:r>
          </w:p>
        </w:tc>
      </w:tr>
      <w:tr w:rsidR="00134158" w:rsidRPr="000702BF" w14:paraId="346514AC"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0C6348E" w14:textId="77777777" w:rsidR="00134158" w:rsidRPr="000702BF" w:rsidRDefault="00134158" w:rsidP="00AE3F12">
            <w:pPr>
              <w:pStyle w:val="TAC"/>
              <w:rPr>
                <w:rFonts w:eastAsia="SimSun"/>
              </w:rPr>
            </w:pPr>
            <w:r w:rsidRPr="000702BF">
              <w:rPr>
                <w:rFonts w:eastAsia="SimSun"/>
              </w:rPr>
              <w:t>3</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EDB1250"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55A6207" w14:textId="77777777" w:rsidR="00134158" w:rsidRPr="000702BF" w:rsidRDefault="00134158" w:rsidP="00AE3F12">
            <w:pPr>
              <w:pStyle w:val="TAC"/>
              <w:rPr>
                <w:rFonts w:eastAsia="SimSun"/>
              </w:rPr>
            </w:pPr>
            <w:r w:rsidRPr="000702BF">
              <w:rPr>
                <w:rFonts w:eastAsia="SimSun"/>
              </w:rPr>
              <w:t>0.5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76F6DA6"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8CE619C"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0834B27"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7E6FAD4"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3313A75"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29C711F"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6AC8B33" w14:textId="77777777" w:rsidR="00134158" w:rsidRPr="000702BF" w:rsidRDefault="00134158" w:rsidP="00AE3F12">
            <w:pPr>
              <w:pStyle w:val="TAC"/>
              <w:rPr>
                <w:rFonts w:eastAsia="SimSun"/>
              </w:rPr>
            </w:pPr>
            <w:r w:rsidRPr="000702BF">
              <w:rPr>
                <w:rFonts w:eastAsia="SimSun"/>
              </w:rPr>
              <w:t>19-TT</w:t>
            </w:r>
          </w:p>
        </w:tc>
      </w:tr>
      <w:tr w:rsidR="00134158" w:rsidRPr="000702BF" w14:paraId="7E4543A4"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4D6C89A" w14:textId="4798243F" w:rsidR="00134158" w:rsidRPr="000702BF" w:rsidRDefault="00134158" w:rsidP="00AE3F12">
            <w:pPr>
              <w:pStyle w:val="TAC"/>
              <w:rPr>
                <w:rFonts w:eastAsia="SimSun"/>
              </w:rPr>
            </w:pPr>
            <w:r w:rsidRPr="000702BF">
              <w:rPr>
                <w:rFonts w:eastAsia="SimSun"/>
              </w:rPr>
              <w:t>4,</w:t>
            </w:r>
            <w:r w:rsidR="008D0E0E" w:rsidRPr="000702BF">
              <w:rPr>
                <w:rFonts w:eastAsia="SimSun"/>
              </w:rPr>
              <w:t xml:space="preserve"> </w:t>
            </w:r>
            <w:r w:rsidRPr="000702BF">
              <w:rPr>
                <w:rFonts w:eastAsia="SimSun"/>
              </w:rPr>
              <w:t>5</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EDA85AC"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0470D80" w14:textId="77777777" w:rsidR="00134158" w:rsidRPr="000702BF" w:rsidRDefault="00134158" w:rsidP="00AE3F12">
            <w:pPr>
              <w:pStyle w:val="TAC"/>
              <w:rPr>
                <w:rFonts w:eastAsia="SimSun"/>
              </w:rPr>
            </w:pPr>
            <w:r w:rsidRPr="000702BF">
              <w:rPr>
                <w:rFonts w:eastAsia="SimSun"/>
              </w:rPr>
              <w:t>1</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0DD9E33"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10AD4F0"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797A4D8"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F9BF25F"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CAE02AC"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AA96A5C"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70621825" w14:textId="77777777" w:rsidR="00134158" w:rsidRPr="000702BF" w:rsidRDefault="00134158" w:rsidP="00AE3F12">
            <w:pPr>
              <w:pStyle w:val="TAC"/>
              <w:rPr>
                <w:rFonts w:eastAsia="SimSun"/>
              </w:rPr>
            </w:pPr>
            <w:r w:rsidRPr="000702BF">
              <w:rPr>
                <w:rFonts w:eastAsia="SimSun"/>
              </w:rPr>
              <w:t>19-TT</w:t>
            </w:r>
          </w:p>
        </w:tc>
      </w:tr>
      <w:tr w:rsidR="00134158" w:rsidRPr="000702BF" w14:paraId="2111AEAF"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240E2B0" w14:textId="77777777" w:rsidR="00134158" w:rsidRPr="000702BF" w:rsidRDefault="00134158" w:rsidP="00AE3F12">
            <w:pPr>
              <w:pStyle w:val="TAC"/>
              <w:rPr>
                <w:rFonts w:eastAsia="SimSun"/>
              </w:rPr>
            </w:pPr>
            <w:r w:rsidRPr="000702BF">
              <w:rPr>
                <w:rFonts w:eastAsia="SimSun"/>
              </w:rPr>
              <w:t>6</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E455A5F"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5A8BF95" w14:textId="77777777" w:rsidR="00134158" w:rsidRPr="000702BF" w:rsidRDefault="00134158" w:rsidP="00AE3F12">
            <w:pPr>
              <w:pStyle w:val="TAC"/>
              <w:rPr>
                <w:rFonts w:eastAsia="SimSun"/>
              </w:rPr>
            </w:pPr>
            <w:r w:rsidRPr="000702BF">
              <w:rPr>
                <w:rFonts w:eastAsia="SimSun"/>
              </w:rPr>
              <w:t>1</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5CAA580" w14:textId="77777777" w:rsidR="00134158" w:rsidRPr="000702BF" w:rsidRDefault="00134158" w:rsidP="00AE3F12">
            <w:pPr>
              <w:pStyle w:val="TAC"/>
              <w:rPr>
                <w:rFonts w:eastAsia="SimSun"/>
              </w:rPr>
            </w:pPr>
            <w:r w:rsidRPr="000702BF">
              <w:rPr>
                <w:rFonts w:eastAsia="SimSun"/>
              </w:rPr>
              <w:t>2</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A3BE855"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74CCDA3" w14:textId="77777777" w:rsidR="00134158" w:rsidRPr="000702BF" w:rsidRDefault="00134158" w:rsidP="00AE3F12">
            <w:pPr>
              <w:pStyle w:val="TAC"/>
              <w:rPr>
                <w:rFonts w:eastAsia="SimSun"/>
              </w:rPr>
            </w:pPr>
            <w:r w:rsidRPr="000702BF">
              <w:rPr>
                <w:rFonts w:eastAsia="SimSun"/>
              </w:rPr>
              <w:t>21</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879A801" w14:textId="77777777" w:rsidR="00134158" w:rsidRPr="000702BF" w:rsidRDefault="00134158" w:rsidP="00AE3F12">
            <w:pPr>
              <w:pStyle w:val="TAC"/>
              <w:rPr>
                <w:rFonts w:eastAsia="SimSun"/>
              </w:rPr>
            </w:pPr>
            <w:r w:rsidRPr="000702BF">
              <w:rPr>
                <w:rFonts w:eastAsia="SimSun"/>
              </w:rPr>
              <w:t>2</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E2EF446"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A5DE6F7"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F725AC9" w14:textId="77777777" w:rsidR="00134158" w:rsidRPr="000702BF" w:rsidRDefault="00134158" w:rsidP="00AE3F12">
            <w:pPr>
              <w:pStyle w:val="TAC"/>
              <w:rPr>
                <w:rFonts w:eastAsia="SimSun"/>
              </w:rPr>
            </w:pPr>
            <w:r w:rsidRPr="000702BF">
              <w:rPr>
                <w:rFonts w:eastAsia="SimSun"/>
              </w:rPr>
              <w:t>19-TT</w:t>
            </w:r>
          </w:p>
        </w:tc>
      </w:tr>
      <w:tr w:rsidR="00134158" w:rsidRPr="000702BF" w14:paraId="39910F0D"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E672500" w14:textId="25124515" w:rsidR="00134158" w:rsidRPr="000702BF" w:rsidRDefault="00134158" w:rsidP="00AE3F12">
            <w:pPr>
              <w:pStyle w:val="TAC"/>
              <w:rPr>
                <w:rFonts w:eastAsia="SimSun"/>
              </w:rPr>
            </w:pPr>
            <w:r w:rsidRPr="000702BF">
              <w:rPr>
                <w:rFonts w:eastAsia="SimSun"/>
              </w:rPr>
              <w:t>7,</w:t>
            </w:r>
            <w:r w:rsidR="008D0E0E" w:rsidRPr="000702BF">
              <w:rPr>
                <w:rFonts w:eastAsia="SimSun"/>
              </w:rPr>
              <w:t xml:space="preserve"> </w:t>
            </w:r>
            <w:r w:rsidRPr="000702BF">
              <w:rPr>
                <w:rFonts w:eastAsia="SimSun"/>
              </w:rPr>
              <w:t>8</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6033809"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4896C3E" w14:textId="77777777" w:rsidR="00134158" w:rsidRPr="000702BF" w:rsidRDefault="00134158" w:rsidP="00AE3F12">
            <w:pPr>
              <w:pStyle w:val="TAC"/>
              <w:rPr>
                <w:rFonts w:eastAsia="SimSun"/>
              </w:rPr>
            </w:pPr>
            <w:r w:rsidRPr="000702BF">
              <w:rPr>
                <w:rFonts w:eastAsia="SimSun"/>
              </w:rPr>
              <w:t>2</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70A381F" w14:textId="77777777" w:rsidR="00134158" w:rsidRPr="000702BF" w:rsidRDefault="00134158" w:rsidP="00AE3F12">
            <w:pPr>
              <w:pStyle w:val="TAC"/>
              <w:rPr>
                <w:rFonts w:eastAsia="SimSun"/>
              </w:rPr>
            </w:pPr>
            <w:r w:rsidRPr="000702BF">
              <w:rPr>
                <w:rFonts w:eastAsia="SimSun"/>
              </w:rPr>
              <w:t>2.5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E1806E7"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ACDBFAE" w14:textId="77777777" w:rsidR="00134158" w:rsidRPr="000702BF" w:rsidRDefault="00134158" w:rsidP="00AE3F12">
            <w:pPr>
              <w:pStyle w:val="TAC"/>
              <w:rPr>
                <w:rFonts w:eastAsia="SimSun"/>
              </w:rPr>
            </w:pPr>
            <w:r w:rsidRPr="000702BF">
              <w:rPr>
                <w:rFonts w:eastAsia="SimSun"/>
              </w:rPr>
              <w:t>20.5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23F6867"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5950A5C"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71BB6E8B"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E8CC5E7" w14:textId="77777777" w:rsidR="00134158" w:rsidRPr="000702BF" w:rsidRDefault="00134158" w:rsidP="00AE3F12">
            <w:pPr>
              <w:pStyle w:val="TAC"/>
              <w:rPr>
                <w:rFonts w:eastAsia="SimSun"/>
              </w:rPr>
            </w:pPr>
            <w:r w:rsidRPr="000702BF">
              <w:rPr>
                <w:rFonts w:eastAsia="SimSun"/>
              </w:rPr>
              <w:t>18-TT</w:t>
            </w:r>
          </w:p>
        </w:tc>
      </w:tr>
      <w:tr w:rsidR="00134158" w:rsidRPr="000702BF" w14:paraId="60230C0A"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CFB414A" w14:textId="77777777" w:rsidR="00134158" w:rsidRPr="000702BF" w:rsidRDefault="00134158" w:rsidP="00AE3F12">
            <w:pPr>
              <w:pStyle w:val="TAC"/>
              <w:rPr>
                <w:rFonts w:eastAsia="SimSun"/>
              </w:rPr>
            </w:pPr>
            <w:r w:rsidRPr="000702BF">
              <w:rPr>
                <w:rFonts w:eastAsia="SimSun"/>
              </w:rPr>
              <w:t>9</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E046603"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9CA486C" w14:textId="77777777" w:rsidR="00134158" w:rsidRPr="000702BF" w:rsidRDefault="00134158" w:rsidP="00AE3F12">
            <w:pPr>
              <w:pStyle w:val="TAC"/>
              <w:rPr>
                <w:rFonts w:eastAsia="SimSun"/>
              </w:rPr>
            </w:pPr>
            <w:r w:rsidRPr="000702BF">
              <w:rPr>
                <w:rFonts w:eastAsia="SimSun"/>
              </w:rPr>
              <w:t>2</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0492E13" w14:textId="77777777" w:rsidR="00134158" w:rsidRPr="000702BF" w:rsidRDefault="00134158" w:rsidP="00AE3F12">
            <w:pPr>
              <w:pStyle w:val="TAC"/>
              <w:rPr>
                <w:rFonts w:eastAsia="SimSun"/>
              </w:rPr>
            </w:pPr>
            <w:r w:rsidRPr="000702BF">
              <w:rPr>
                <w:rFonts w:eastAsia="SimSun"/>
              </w:rPr>
              <w:t>2.5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2797CC0"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9B3902B" w14:textId="77777777" w:rsidR="00134158" w:rsidRPr="000702BF" w:rsidRDefault="00134158" w:rsidP="00AE3F12">
            <w:pPr>
              <w:pStyle w:val="TAC"/>
              <w:rPr>
                <w:rFonts w:eastAsia="SimSun"/>
              </w:rPr>
            </w:pPr>
            <w:r w:rsidRPr="000702BF">
              <w:rPr>
                <w:rFonts w:eastAsia="SimSun"/>
              </w:rPr>
              <w:t>20.5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8AE80DC"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9925D74"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F17E356"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62793CEC" w14:textId="77777777" w:rsidR="00134158" w:rsidRPr="000702BF" w:rsidRDefault="00134158" w:rsidP="00AE3F12">
            <w:pPr>
              <w:pStyle w:val="TAC"/>
              <w:rPr>
                <w:rFonts w:eastAsia="SimSun"/>
              </w:rPr>
            </w:pPr>
            <w:r w:rsidRPr="000702BF">
              <w:rPr>
                <w:rFonts w:eastAsia="SimSun"/>
              </w:rPr>
              <w:t>18-TT</w:t>
            </w:r>
          </w:p>
        </w:tc>
      </w:tr>
      <w:tr w:rsidR="00134158" w:rsidRPr="000702BF" w14:paraId="5B5001A9"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B91C176" w14:textId="6017DF89" w:rsidR="00134158" w:rsidRPr="000702BF" w:rsidRDefault="00134158" w:rsidP="00AE3F12">
            <w:pPr>
              <w:pStyle w:val="TAC"/>
              <w:rPr>
                <w:rFonts w:eastAsia="SimSun"/>
              </w:rPr>
            </w:pPr>
            <w:r w:rsidRPr="000702BF">
              <w:rPr>
                <w:rFonts w:eastAsia="SimSun"/>
              </w:rPr>
              <w:t>10,</w:t>
            </w:r>
            <w:r w:rsidR="008D0E0E" w:rsidRPr="000702BF">
              <w:rPr>
                <w:rFonts w:eastAsia="SimSun"/>
              </w:rPr>
              <w:t xml:space="preserve"> </w:t>
            </w:r>
            <w:r w:rsidRPr="000702BF">
              <w:rPr>
                <w:rFonts w:eastAsia="SimSun"/>
              </w:rPr>
              <w:t>11</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1B79FEF"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C7F8C62" w14:textId="77777777" w:rsidR="00134158" w:rsidRPr="000702BF" w:rsidRDefault="00134158" w:rsidP="00AE3F12">
            <w:pPr>
              <w:pStyle w:val="TAC"/>
              <w:rPr>
                <w:rFonts w:eastAsia="SimSun"/>
              </w:rPr>
            </w:pPr>
            <w:r w:rsidRPr="000702BF">
              <w:rPr>
                <w:rFonts w:eastAsia="SimSun"/>
              </w:rPr>
              <w:t>2.5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4396F68" w14:textId="77777777" w:rsidR="00134158" w:rsidRPr="000702BF" w:rsidRDefault="00134158" w:rsidP="00AE3F12">
            <w:pPr>
              <w:pStyle w:val="TAC"/>
              <w:rPr>
                <w:rFonts w:eastAsia="SimSun"/>
              </w:rPr>
            </w:pPr>
            <w:r w:rsidRPr="000702BF">
              <w:rPr>
                <w:rFonts w:eastAsia="SimSun"/>
              </w:rPr>
              <w:t>3</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A73C086"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5ADA30E" w14:textId="77777777" w:rsidR="00134158" w:rsidRPr="000702BF" w:rsidRDefault="00134158" w:rsidP="00AE3F12">
            <w:pPr>
              <w:pStyle w:val="TAC"/>
              <w:rPr>
                <w:rFonts w:eastAsia="SimSun"/>
              </w:rPr>
            </w:pPr>
            <w:r w:rsidRPr="000702BF">
              <w:rPr>
                <w:rFonts w:eastAsia="SimSun"/>
              </w:rPr>
              <w:t>20</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15529C7"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B307B07"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DEC9D2D"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956A04B" w14:textId="77777777" w:rsidR="00134158" w:rsidRPr="000702BF" w:rsidRDefault="00134158" w:rsidP="00AE3F12">
            <w:pPr>
              <w:pStyle w:val="TAC"/>
              <w:rPr>
                <w:rFonts w:eastAsia="SimSun"/>
              </w:rPr>
            </w:pPr>
            <w:r w:rsidRPr="000702BF">
              <w:rPr>
                <w:rFonts w:eastAsia="SimSun"/>
              </w:rPr>
              <w:t>17.5-TT</w:t>
            </w:r>
          </w:p>
        </w:tc>
      </w:tr>
      <w:tr w:rsidR="00134158" w:rsidRPr="000702BF" w14:paraId="575652F7"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75C94E0" w14:textId="77777777" w:rsidR="00134158" w:rsidRPr="000702BF" w:rsidRDefault="00134158" w:rsidP="00AE3F12">
            <w:pPr>
              <w:pStyle w:val="TAC"/>
              <w:rPr>
                <w:rFonts w:eastAsia="SimSun"/>
              </w:rPr>
            </w:pPr>
            <w:r w:rsidRPr="000702BF">
              <w:rPr>
                <w:rFonts w:eastAsia="SimSun"/>
              </w:rPr>
              <w:t>12</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5C81F1B"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95E1E76" w14:textId="77777777" w:rsidR="00134158" w:rsidRPr="000702BF" w:rsidRDefault="00134158" w:rsidP="00AE3F12">
            <w:pPr>
              <w:pStyle w:val="TAC"/>
              <w:rPr>
                <w:rFonts w:eastAsia="SimSun"/>
              </w:rPr>
            </w:pPr>
            <w:r w:rsidRPr="000702BF">
              <w:rPr>
                <w:rFonts w:eastAsia="SimSun"/>
              </w:rPr>
              <w:t>2.5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AC34B90" w14:textId="77777777" w:rsidR="00134158" w:rsidRPr="000702BF" w:rsidRDefault="00134158" w:rsidP="00AE3F12">
            <w:pPr>
              <w:pStyle w:val="TAC"/>
              <w:rPr>
                <w:rFonts w:eastAsia="SimSun"/>
              </w:rPr>
            </w:pPr>
            <w:r w:rsidRPr="000702BF">
              <w:rPr>
                <w:rFonts w:eastAsia="SimSun"/>
              </w:rPr>
              <w:t>3</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136C415"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D0D1B58" w14:textId="77777777" w:rsidR="00134158" w:rsidRPr="000702BF" w:rsidRDefault="00134158" w:rsidP="00AE3F12">
            <w:pPr>
              <w:pStyle w:val="TAC"/>
              <w:rPr>
                <w:rFonts w:eastAsia="SimSun"/>
              </w:rPr>
            </w:pPr>
            <w:r w:rsidRPr="000702BF">
              <w:rPr>
                <w:rFonts w:eastAsia="SimSun"/>
              </w:rPr>
              <w:t>20</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ADEBDE9" w14:textId="77777777" w:rsidR="00134158" w:rsidRPr="000702BF" w:rsidRDefault="00134158" w:rsidP="00AE3F12">
            <w:pPr>
              <w:pStyle w:val="TAC"/>
              <w:rPr>
                <w:rFonts w:eastAsia="SimSun"/>
              </w:rPr>
            </w:pPr>
            <w:r w:rsidRPr="000702BF">
              <w:rPr>
                <w:rFonts w:eastAsia="SimSun"/>
              </w:rPr>
              <w:t>2.5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E285D4C"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D901BA8"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C81B700" w14:textId="77777777" w:rsidR="00134158" w:rsidRPr="000702BF" w:rsidRDefault="00134158" w:rsidP="00AE3F12">
            <w:pPr>
              <w:pStyle w:val="TAC"/>
              <w:rPr>
                <w:rFonts w:eastAsia="SimSun"/>
              </w:rPr>
            </w:pPr>
            <w:r w:rsidRPr="000702BF">
              <w:rPr>
                <w:rFonts w:eastAsia="SimSun"/>
              </w:rPr>
              <w:t>17.5-TT</w:t>
            </w:r>
          </w:p>
        </w:tc>
      </w:tr>
      <w:tr w:rsidR="00134158" w:rsidRPr="000702BF" w14:paraId="37CE6A7E"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5B9B103" w14:textId="60A94836" w:rsidR="00134158" w:rsidRPr="000702BF" w:rsidRDefault="00134158" w:rsidP="00AE3F12">
            <w:pPr>
              <w:pStyle w:val="TAC"/>
              <w:rPr>
                <w:rFonts w:eastAsia="SimSun"/>
              </w:rPr>
            </w:pPr>
            <w:r w:rsidRPr="000702BF">
              <w:rPr>
                <w:rFonts w:eastAsia="SimSun"/>
              </w:rPr>
              <w:t>13,</w:t>
            </w:r>
            <w:r w:rsidR="008D0E0E" w:rsidRPr="000702BF">
              <w:rPr>
                <w:rFonts w:eastAsia="SimSun"/>
              </w:rPr>
              <w:t xml:space="preserve"> </w:t>
            </w:r>
            <w:r w:rsidRPr="000702BF">
              <w:rPr>
                <w:rFonts w:eastAsia="SimSun"/>
              </w:rPr>
              <w:t>14</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FC88D6A"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BE606BB" w14:textId="77777777" w:rsidR="00134158" w:rsidRPr="000702BF" w:rsidRDefault="00134158" w:rsidP="00AE3F12">
            <w:pPr>
              <w:pStyle w:val="TAC"/>
              <w:rPr>
                <w:rFonts w:eastAsia="SimSun"/>
              </w:rPr>
            </w:pPr>
            <w:r w:rsidRPr="000702BF">
              <w:rPr>
                <w:rFonts w:eastAsia="SimSun"/>
              </w:rPr>
              <w:t>4.5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29D0B00" w14:textId="77777777" w:rsidR="00134158" w:rsidRPr="000702BF" w:rsidRDefault="00134158" w:rsidP="00AE3F12">
            <w:pPr>
              <w:pStyle w:val="TAC"/>
              <w:rPr>
                <w:rFonts w:eastAsia="SimSun"/>
              </w:rPr>
            </w:pPr>
            <w:r w:rsidRPr="000702BF">
              <w:rPr>
                <w:rFonts w:eastAsia="SimSun"/>
              </w:rPr>
              <w:t>4.5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DBBDB63"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ADC3D62" w14:textId="77777777" w:rsidR="00134158" w:rsidRPr="000702BF" w:rsidRDefault="00134158" w:rsidP="00AE3F12">
            <w:pPr>
              <w:pStyle w:val="TAC"/>
              <w:rPr>
                <w:rFonts w:eastAsia="SimSun"/>
              </w:rPr>
            </w:pPr>
            <w:r w:rsidRPr="000702BF">
              <w:rPr>
                <w:rFonts w:eastAsia="SimSun"/>
              </w:rPr>
              <w:t>18.5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E2B98F7" w14:textId="77777777" w:rsidR="00134158" w:rsidRPr="000702BF" w:rsidRDefault="00134158" w:rsidP="00AE3F12">
            <w:pPr>
              <w:pStyle w:val="TAC"/>
              <w:rPr>
                <w:rFonts w:eastAsia="SimSun"/>
              </w:rPr>
            </w:pPr>
            <w:r w:rsidRPr="000702BF">
              <w:rPr>
                <w:rFonts w:eastAsia="SimSun"/>
              </w:rPr>
              <w:t>4</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99816B1"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AAB71C6"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E387ADD" w14:textId="77777777" w:rsidR="00134158" w:rsidRPr="000702BF" w:rsidRDefault="00134158" w:rsidP="00AE3F12">
            <w:pPr>
              <w:pStyle w:val="TAC"/>
              <w:rPr>
                <w:rFonts w:eastAsia="SimSun"/>
              </w:rPr>
            </w:pPr>
            <w:r w:rsidRPr="000702BF">
              <w:rPr>
                <w:rFonts w:eastAsia="SimSun"/>
              </w:rPr>
              <w:t>14.5-TT</w:t>
            </w:r>
          </w:p>
        </w:tc>
      </w:tr>
      <w:tr w:rsidR="00134158" w:rsidRPr="000702BF" w14:paraId="69958CED"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4D8476F" w14:textId="77777777" w:rsidR="00134158" w:rsidRPr="000702BF" w:rsidRDefault="00134158" w:rsidP="00AE3F12">
            <w:pPr>
              <w:pStyle w:val="TAC"/>
              <w:rPr>
                <w:rFonts w:eastAsia="SimSun"/>
              </w:rPr>
            </w:pPr>
            <w:r w:rsidRPr="000702BF">
              <w:rPr>
                <w:rFonts w:eastAsia="SimSun"/>
              </w:rPr>
              <w:t>15</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83910C3"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04505D2" w14:textId="77777777" w:rsidR="00134158" w:rsidRPr="000702BF" w:rsidRDefault="00134158" w:rsidP="00AE3F12">
            <w:pPr>
              <w:pStyle w:val="TAC"/>
              <w:rPr>
                <w:rFonts w:eastAsia="SimSun"/>
              </w:rPr>
            </w:pPr>
            <w:r w:rsidRPr="000702BF">
              <w:rPr>
                <w:rFonts w:eastAsia="SimSun"/>
              </w:rPr>
              <w:t>4.5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2FD223B" w14:textId="77777777" w:rsidR="00134158" w:rsidRPr="000702BF" w:rsidRDefault="00134158" w:rsidP="00AE3F12">
            <w:pPr>
              <w:pStyle w:val="TAC"/>
              <w:rPr>
                <w:rFonts w:eastAsia="SimSun"/>
              </w:rPr>
            </w:pPr>
            <w:r w:rsidRPr="000702BF">
              <w:rPr>
                <w:rFonts w:eastAsia="SimSun"/>
              </w:rPr>
              <w:t>4.5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416FC37"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0D68818" w14:textId="77777777" w:rsidR="00134158" w:rsidRPr="000702BF" w:rsidRDefault="00134158" w:rsidP="00AE3F12">
            <w:pPr>
              <w:pStyle w:val="TAC"/>
              <w:rPr>
                <w:rFonts w:eastAsia="SimSun"/>
              </w:rPr>
            </w:pPr>
            <w:r w:rsidRPr="000702BF">
              <w:rPr>
                <w:rFonts w:eastAsia="SimSun"/>
              </w:rPr>
              <w:t>18.5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12FF0CF" w14:textId="77777777" w:rsidR="00134158" w:rsidRPr="000702BF" w:rsidRDefault="00134158" w:rsidP="00AE3F12">
            <w:pPr>
              <w:pStyle w:val="TAC"/>
              <w:rPr>
                <w:rFonts w:eastAsia="SimSun"/>
              </w:rPr>
            </w:pPr>
            <w:r w:rsidRPr="000702BF">
              <w:rPr>
                <w:rFonts w:eastAsia="SimSun"/>
              </w:rPr>
              <w:t>4</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7362B36"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42493C1"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A45247D" w14:textId="77777777" w:rsidR="00134158" w:rsidRPr="000702BF" w:rsidRDefault="00134158" w:rsidP="00AE3F12">
            <w:pPr>
              <w:pStyle w:val="TAC"/>
              <w:rPr>
                <w:rFonts w:eastAsia="SimSun"/>
              </w:rPr>
            </w:pPr>
            <w:r w:rsidRPr="000702BF">
              <w:rPr>
                <w:rFonts w:eastAsia="SimSun"/>
              </w:rPr>
              <w:t>14.5-TT</w:t>
            </w:r>
          </w:p>
        </w:tc>
      </w:tr>
      <w:tr w:rsidR="00134158" w:rsidRPr="000702BF" w14:paraId="23A391AD"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94C3ECF" w14:textId="245511E5" w:rsidR="00134158" w:rsidRPr="000702BF" w:rsidRDefault="00134158" w:rsidP="00AE3F12">
            <w:pPr>
              <w:pStyle w:val="TAC"/>
              <w:rPr>
                <w:rFonts w:eastAsia="SimSun"/>
              </w:rPr>
            </w:pPr>
            <w:r w:rsidRPr="000702BF">
              <w:rPr>
                <w:rFonts w:eastAsia="SimSun"/>
              </w:rPr>
              <w:t>16,</w:t>
            </w:r>
            <w:r w:rsidR="008D0E0E" w:rsidRPr="000702BF">
              <w:rPr>
                <w:rFonts w:eastAsia="SimSun"/>
              </w:rPr>
              <w:t xml:space="preserve"> </w:t>
            </w:r>
            <w:r w:rsidRPr="000702BF">
              <w:rPr>
                <w:rFonts w:eastAsia="SimSun"/>
              </w:rPr>
              <w:t>17</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D125573"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3651D34"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91E3A9F"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7BB9A6F"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32088C4"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22B8505"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4A9AE509"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3516A67"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56BCCFB" w14:textId="77777777" w:rsidR="00134158" w:rsidRPr="000702BF" w:rsidRDefault="00134158" w:rsidP="00AE3F12">
            <w:pPr>
              <w:pStyle w:val="TAC"/>
              <w:rPr>
                <w:rFonts w:eastAsia="SimSun"/>
              </w:rPr>
            </w:pPr>
            <w:r w:rsidRPr="000702BF">
              <w:rPr>
                <w:rFonts w:eastAsia="SimSun"/>
              </w:rPr>
              <w:t>15.5-TT</w:t>
            </w:r>
          </w:p>
        </w:tc>
      </w:tr>
      <w:tr w:rsidR="00134158" w:rsidRPr="000702BF" w14:paraId="15B93745"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518612E" w14:textId="77777777" w:rsidR="00134158" w:rsidRPr="000702BF" w:rsidRDefault="00134158" w:rsidP="00AE3F12">
            <w:pPr>
              <w:pStyle w:val="TAC"/>
              <w:rPr>
                <w:rFonts w:eastAsia="SimSun"/>
              </w:rPr>
            </w:pPr>
            <w:r w:rsidRPr="000702BF">
              <w:rPr>
                <w:rFonts w:eastAsia="SimSun"/>
              </w:rPr>
              <w:t>18</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354F88E"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DD02712"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5779BF5"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8A6C53E"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0E9C10E"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29FEE48"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C8522D5"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A964E20"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33FE823" w14:textId="77777777" w:rsidR="00134158" w:rsidRPr="000702BF" w:rsidRDefault="00134158" w:rsidP="00AE3F12">
            <w:pPr>
              <w:pStyle w:val="TAC"/>
              <w:rPr>
                <w:rFonts w:eastAsia="SimSun"/>
              </w:rPr>
            </w:pPr>
            <w:r w:rsidRPr="000702BF">
              <w:rPr>
                <w:rFonts w:eastAsia="SimSun"/>
              </w:rPr>
              <w:t>15.5-TT</w:t>
            </w:r>
          </w:p>
        </w:tc>
      </w:tr>
      <w:tr w:rsidR="00134158" w:rsidRPr="000702BF" w14:paraId="55F977A7"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D8A2083" w14:textId="7A918EA0" w:rsidR="00134158" w:rsidRPr="000702BF" w:rsidRDefault="00134158" w:rsidP="00AE3F12">
            <w:pPr>
              <w:pStyle w:val="TAC"/>
              <w:rPr>
                <w:rFonts w:eastAsia="SimSun"/>
              </w:rPr>
            </w:pPr>
            <w:r w:rsidRPr="000702BF">
              <w:rPr>
                <w:rFonts w:eastAsia="SimSun"/>
              </w:rPr>
              <w:t>19,</w:t>
            </w:r>
            <w:r w:rsidR="008D0E0E" w:rsidRPr="000702BF">
              <w:rPr>
                <w:rFonts w:eastAsia="SimSun"/>
              </w:rPr>
              <w:t xml:space="preserve"> </w:t>
            </w:r>
            <w:r w:rsidRPr="000702BF">
              <w:rPr>
                <w:rFonts w:eastAsia="SimSun"/>
              </w:rPr>
              <w:t>20</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70E489D"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A046ECD"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71B780D"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3D972CC"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815E169"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A756929"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55038F0"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1A5305E"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493D768A" w14:textId="77777777" w:rsidR="00134158" w:rsidRPr="000702BF" w:rsidRDefault="00134158" w:rsidP="00AE3F12">
            <w:pPr>
              <w:pStyle w:val="TAC"/>
              <w:rPr>
                <w:rFonts w:eastAsia="SimSun"/>
              </w:rPr>
            </w:pPr>
            <w:r w:rsidRPr="000702BF">
              <w:rPr>
                <w:rFonts w:eastAsia="SimSun"/>
              </w:rPr>
              <w:t>15.5-TT</w:t>
            </w:r>
          </w:p>
        </w:tc>
      </w:tr>
      <w:tr w:rsidR="00134158" w:rsidRPr="000702BF" w14:paraId="0065BBFB"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E70349B" w14:textId="77777777" w:rsidR="00134158" w:rsidRPr="000702BF" w:rsidRDefault="00134158" w:rsidP="00AE3F12">
            <w:pPr>
              <w:pStyle w:val="TAC"/>
              <w:rPr>
                <w:rFonts w:eastAsia="SimSun"/>
              </w:rPr>
            </w:pPr>
            <w:r w:rsidRPr="000702BF">
              <w:rPr>
                <w:rFonts w:eastAsia="SimSun"/>
              </w:rPr>
              <w:t>21</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19F1094"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E4BB152" w14:textId="77777777" w:rsidR="00134158" w:rsidRPr="000702BF" w:rsidRDefault="00134158" w:rsidP="00AE3F12">
            <w:pPr>
              <w:pStyle w:val="TAC"/>
              <w:rPr>
                <w:rFonts w:eastAsia="SimSun"/>
              </w:rPr>
            </w:pPr>
            <w:r w:rsidRPr="000702BF">
              <w:rPr>
                <w:rFonts w:eastAsia="SimSun"/>
              </w:rPr>
              <w:t>3</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8DE4911"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2A5E671"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1867204"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DD0CBAE"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E22D64E"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9847788"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9EA665D" w14:textId="77777777" w:rsidR="00134158" w:rsidRPr="000702BF" w:rsidRDefault="00134158" w:rsidP="00AE3F12">
            <w:pPr>
              <w:pStyle w:val="TAC"/>
              <w:rPr>
                <w:rFonts w:eastAsia="SimSun"/>
              </w:rPr>
            </w:pPr>
            <w:r w:rsidRPr="000702BF">
              <w:rPr>
                <w:rFonts w:eastAsia="SimSun"/>
              </w:rPr>
              <w:t>15.5-TT</w:t>
            </w:r>
          </w:p>
        </w:tc>
      </w:tr>
      <w:tr w:rsidR="00134158" w:rsidRPr="000702BF" w14:paraId="5747C096"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9E93684" w14:textId="163ED53C" w:rsidR="00134158" w:rsidRPr="000702BF" w:rsidRDefault="00134158" w:rsidP="00AE3F12">
            <w:pPr>
              <w:pStyle w:val="TAC"/>
              <w:rPr>
                <w:rFonts w:eastAsia="SimSun"/>
              </w:rPr>
            </w:pPr>
            <w:r w:rsidRPr="000702BF">
              <w:rPr>
                <w:rFonts w:eastAsia="SimSun"/>
              </w:rPr>
              <w:t>22,</w:t>
            </w:r>
            <w:r w:rsidR="008D0E0E" w:rsidRPr="000702BF">
              <w:rPr>
                <w:rFonts w:eastAsia="SimSun"/>
              </w:rPr>
              <w:t xml:space="preserve"> </w:t>
            </w:r>
            <w:r w:rsidRPr="000702BF">
              <w:rPr>
                <w:rFonts w:eastAsia="SimSun"/>
              </w:rPr>
              <w:t>23</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62DD57D8"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07FE54A" w14:textId="77777777" w:rsidR="00134158" w:rsidRPr="000702BF" w:rsidRDefault="00134158" w:rsidP="00AE3F12">
            <w:pPr>
              <w:pStyle w:val="TAC"/>
              <w:rPr>
                <w:rFonts w:eastAsia="SimSun"/>
              </w:rPr>
            </w:pPr>
            <w:r w:rsidRPr="000702BF">
              <w:rPr>
                <w:rFonts w:eastAsia="SimSun"/>
              </w:rPr>
              <w:t>3.5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58C3056"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E270EAA"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B6A44D0"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6DE83C2"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217152B0"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37E0008"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63D4016E" w14:textId="77777777" w:rsidR="00134158" w:rsidRPr="000702BF" w:rsidRDefault="00134158" w:rsidP="00AE3F12">
            <w:pPr>
              <w:pStyle w:val="TAC"/>
              <w:rPr>
                <w:rFonts w:eastAsia="SimSun"/>
              </w:rPr>
            </w:pPr>
            <w:r w:rsidRPr="000702BF">
              <w:rPr>
                <w:rFonts w:eastAsia="SimSun"/>
              </w:rPr>
              <w:t>15.5-TT</w:t>
            </w:r>
          </w:p>
        </w:tc>
      </w:tr>
      <w:tr w:rsidR="00134158" w:rsidRPr="000702BF" w14:paraId="17271715"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6B41C58" w14:textId="77777777" w:rsidR="00134158" w:rsidRPr="000702BF" w:rsidRDefault="00134158" w:rsidP="00AE3F12">
            <w:pPr>
              <w:pStyle w:val="TAC"/>
              <w:rPr>
                <w:rFonts w:eastAsia="SimSun"/>
              </w:rPr>
            </w:pPr>
            <w:r w:rsidRPr="000702BF">
              <w:rPr>
                <w:rFonts w:eastAsia="SimSun"/>
              </w:rPr>
              <w:t>24</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6B064B6"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81486FC" w14:textId="77777777" w:rsidR="00134158" w:rsidRPr="000702BF" w:rsidRDefault="00134158" w:rsidP="00AE3F12">
            <w:pPr>
              <w:pStyle w:val="TAC"/>
              <w:rPr>
                <w:rFonts w:eastAsia="SimSun"/>
              </w:rPr>
            </w:pPr>
            <w:r w:rsidRPr="000702BF">
              <w:rPr>
                <w:rFonts w:eastAsia="SimSun"/>
              </w:rPr>
              <w:t>3.5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768B6EE6" w14:textId="77777777" w:rsidR="00134158" w:rsidRPr="000702BF" w:rsidRDefault="00134158" w:rsidP="00AE3F12">
            <w:pPr>
              <w:pStyle w:val="TAC"/>
              <w:rPr>
                <w:rFonts w:eastAsia="SimSun"/>
              </w:rPr>
            </w:pPr>
            <w:r w:rsidRPr="000702BF">
              <w:rPr>
                <w:rFonts w:eastAsia="SimSun"/>
              </w:rPr>
              <w:t>4</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E2A6956"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C17E4C8" w14:textId="77777777" w:rsidR="00134158" w:rsidRPr="000702BF" w:rsidRDefault="00134158" w:rsidP="00AE3F12">
            <w:pPr>
              <w:pStyle w:val="TAC"/>
              <w:rPr>
                <w:rFonts w:eastAsia="SimSun"/>
              </w:rPr>
            </w:pPr>
            <w:r w:rsidRPr="000702BF">
              <w:rPr>
                <w:rFonts w:eastAsia="SimSun"/>
              </w:rPr>
              <w:t>19</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BB08CA5" w14:textId="77777777" w:rsidR="00134158" w:rsidRPr="000702BF" w:rsidRDefault="00134158" w:rsidP="00AE3F12">
            <w:pPr>
              <w:pStyle w:val="TAC"/>
              <w:rPr>
                <w:rFonts w:eastAsia="SimSun"/>
              </w:rPr>
            </w:pPr>
            <w:r w:rsidRPr="000702BF">
              <w:rPr>
                <w:rFonts w:eastAsia="SimSun"/>
              </w:rPr>
              <w:t>3.5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F10746E"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54F554F"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5F889E20" w14:textId="77777777" w:rsidR="00134158" w:rsidRPr="000702BF" w:rsidRDefault="00134158" w:rsidP="00AE3F12">
            <w:pPr>
              <w:pStyle w:val="TAC"/>
              <w:rPr>
                <w:rFonts w:eastAsia="SimSun"/>
              </w:rPr>
            </w:pPr>
            <w:r w:rsidRPr="000702BF">
              <w:rPr>
                <w:rFonts w:eastAsia="SimSun"/>
              </w:rPr>
              <w:t>15.5-TT</w:t>
            </w:r>
          </w:p>
        </w:tc>
      </w:tr>
      <w:tr w:rsidR="00134158" w:rsidRPr="000702BF" w14:paraId="353689A7"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1AD31DB" w14:textId="712AE9B6" w:rsidR="00134158" w:rsidRPr="000702BF" w:rsidRDefault="00134158" w:rsidP="00AE3F12">
            <w:pPr>
              <w:pStyle w:val="TAC"/>
              <w:rPr>
                <w:rFonts w:eastAsia="SimSun"/>
              </w:rPr>
            </w:pPr>
            <w:r w:rsidRPr="000702BF">
              <w:rPr>
                <w:rFonts w:eastAsia="SimSun"/>
              </w:rPr>
              <w:t>25,</w:t>
            </w:r>
            <w:r w:rsidR="008D0E0E" w:rsidRPr="000702BF">
              <w:rPr>
                <w:rFonts w:eastAsia="SimSun"/>
              </w:rPr>
              <w:t xml:space="preserve"> </w:t>
            </w:r>
            <w:r w:rsidRPr="000702BF">
              <w:rPr>
                <w:rFonts w:eastAsia="SimSun"/>
              </w:rPr>
              <w:t>26</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C5E855B"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12EFC5A" w14:textId="77777777" w:rsidR="00134158" w:rsidRPr="000702BF" w:rsidRDefault="00134158" w:rsidP="00AE3F12">
            <w:pPr>
              <w:pStyle w:val="TAC"/>
              <w:rPr>
                <w:rFonts w:eastAsia="SimSun"/>
              </w:rPr>
            </w:pPr>
            <w:r w:rsidRPr="000702BF">
              <w:rPr>
                <w:rFonts w:eastAsia="SimSun"/>
              </w:rPr>
              <w:t>6.5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293F21F" w14:textId="77777777" w:rsidR="00134158" w:rsidRPr="000702BF" w:rsidRDefault="00134158" w:rsidP="00AE3F12">
            <w:pPr>
              <w:pStyle w:val="TAC"/>
              <w:rPr>
                <w:rFonts w:eastAsia="SimSun"/>
              </w:rPr>
            </w:pPr>
            <w:r w:rsidRPr="000702BF">
              <w:rPr>
                <w:rFonts w:eastAsia="SimSun"/>
              </w:rPr>
              <w:t>6.5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50BC588A"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649D98B2" w14:textId="77777777" w:rsidR="00134158" w:rsidRPr="000702BF" w:rsidRDefault="00134158" w:rsidP="00AE3F12">
            <w:pPr>
              <w:pStyle w:val="TAC"/>
              <w:rPr>
                <w:rFonts w:eastAsia="SimSun"/>
              </w:rPr>
            </w:pPr>
            <w:r w:rsidRPr="000702BF">
              <w:rPr>
                <w:rFonts w:eastAsia="SimSun"/>
              </w:rPr>
              <w:t>16.5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0CF7DA74" w14:textId="77777777" w:rsidR="00134158" w:rsidRPr="000702BF" w:rsidRDefault="00134158" w:rsidP="00AE3F12">
            <w:pPr>
              <w:pStyle w:val="TAC"/>
              <w:rPr>
                <w:rFonts w:eastAsia="SimSun"/>
              </w:rPr>
            </w:pPr>
            <w:r w:rsidRPr="000702BF">
              <w:rPr>
                <w:rFonts w:eastAsia="SimSun"/>
              </w:rPr>
              <w:t>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1B845C4D"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3FD5A660"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25C97C1" w14:textId="77777777" w:rsidR="00134158" w:rsidRPr="000702BF" w:rsidRDefault="00134158" w:rsidP="00AE3F12">
            <w:pPr>
              <w:pStyle w:val="TAC"/>
              <w:rPr>
                <w:rFonts w:eastAsia="SimSun"/>
              </w:rPr>
            </w:pPr>
            <w:r w:rsidRPr="000702BF">
              <w:rPr>
                <w:rFonts w:eastAsia="SimSun"/>
              </w:rPr>
              <w:t>11.5-TT</w:t>
            </w:r>
          </w:p>
        </w:tc>
      </w:tr>
      <w:tr w:rsidR="00134158" w:rsidRPr="000702BF" w14:paraId="255B5EA4" w14:textId="77777777" w:rsidTr="008D0E0E">
        <w:trPr>
          <w:jc w:val="center"/>
        </w:trPr>
        <w:tc>
          <w:tcPr>
            <w:tcW w:w="83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084B8A8A" w14:textId="77777777" w:rsidR="00134158" w:rsidRPr="000702BF" w:rsidRDefault="00134158" w:rsidP="00AE3F12">
            <w:pPr>
              <w:pStyle w:val="TAC"/>
              <w:rPr>
                <w:rFonts w:eastAsia="SimSun"/>
              </w:rPr>
            </w:pPr>
            <w:r w:rsidRPr="000702BF">
              <w:rPr>
                <w:rFonts w:eastAsia="SimSun"/>
              </w:rPr>
              <w:t>27</w:t>
            </w:r>
          </w:p>
        </w:tc>
        <w:tc>
          <w:tcPr>
            <w:tcW w:w="1063"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550E8375" w14:textId="77777777" w:rsidR="00134158" w:rsidRPr="000702BF" w:rsidRDefault="00134158" w:rsidP="00AE3F12">
            <w:pPr>
              <w:pStyle w:val="TAC"/>
              <w:rPr>
                <w:rFonts w:eastAsia="SimSun"/>
              </w:rPr>
            </w:pPr>
            <w:r w:rsidRPr="000702BF">
              <w:rPr>
                <w:rFonts w:eastAsia="SimSun"/>
              </w:rPr>
              <w:t>23</w:t>
            </w:r>
          </w:p>
        </w:tc>
        <w:tc>
          <w:tcPr>
            <w:tcW w:w="918"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28D6099B" w14:textId="77777777" w:rsidR="00134158" w:rsidRPr="000702BF" w:rsidRDefault="00134158" w:rsidP="00AE3F12">
            <w:pPr>
              <w:pStyle w:val="TAC"/>
              <w:rPr>
                <w:rFonts w:eastAsia="SimSun"/>
              </w:rPr>
            </w:pPr>
            <w:r w:rsidRPr="000702BF">
              <w:rPr>
                <w:rFonts w:eastAsia="SimSun"/>
              </w:rPr>
              <w:t>6.5</w:t>
            </w:r>
          </w:p>
        </w:tc>
        <w:tc>
          <w:tcPr>
            <w:tcW w:w="84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63B3A94" w14:textId="77777777" w:rsidR="00134158" w:rsidRPr="000702BF" w:rsidRDefault="00134158" w:rsidP="00AE3F12">
            <w:pPr>
              <w:pStyle w:val="TAC"/>
              <w:rPr>
                <w:rFonts w:eastAsia="SimSun"/>
              </w:rPr>
            </w:pPr>
            <w:r w:rsidRPr="000702BF">
              <w:rPr>
                <w:rFonts w:eastAsia="SimSun"/>
              </w:rPr>
              <w:t>6.5</w:t>
            </w:r>
          </w:p>
        </w:tc>
        <w:tc>
          <w:tcPr>
            <w:tcW w:w="822"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19430D3F" w14:textId="77777777" w:rsidR="00134158" w:rsidRPr="000702BF" w:rsidRDefault="00134158" w:rsidP="00AE3F12">
            <w:pPr>
              <w:pStyle w:val="TAC"/>
              <w:rPr>
                <w:rFonts w:eastAsia="SimSun"/>
              </w:rPr>
            </w:pPr>
            <w:r w:rsidRPr="000702BF">
              <w:rPr>
                <w:rFonts w:eastAsia="SimSun"/>
              </w:rPr>
              <w:t>0</w:t>
            </w:r>
          </w:p>
        </w:tc>
        <w:tc>
          <w:tcPr>
            <w:tcW w:w="85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3C5FD652" w14:textId="77777777" w:rsidR="00134158" w:rsidRPr="000702BF" w:rsidRDefault="00134158" w:rsidP="00AE3F12">
            <w:pPr>
              <w:pStyle w:val="TAC"/>
              <w:rPr>
                <w:rFonts w:eastAsia="SimSun"/>
              </w:rPr>
            </w:pPr>
            <w:r w:rsidRPr="000702BF">
              <w:rPr>
                <w:rFonts w:eastAsia="SimSun"/>
              </w:rPr>
              <w:t>16.5</w:t>
            </w:r>
          </w:p>
        </w:tc>
        <w:tc>
          <w:tcPr>
            <w:tcW w:w="1084"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center"/>
          </w:tcPr>
          <w:p w14:paraId="43ADD69D" w14:textId="77777777" w:rsidR="00134158" w:rsidRPr="000702BF" w:rsidRDefault="00134158" w:rsidP="00AE3F12">
            <w:pPr>
              <w:pStyle w:val="TAC"/>
              <w:rPr>
                <w:rFonts w:eastAsia="SimSun"/>
              </w:rPr>
            </w:pPr>
            <w:r w:rsidRPr="000702BF">
              <w:rPr>
                <w:rFonts w:eastAsia="SimSun"/>
              </w:rPr>
              <w:t>5</w:t>
            </w:r>
          </w:p>
        </w:tc>
        <w:tc>
          <w:tcPr>
            <w:tcW w:w="688" w:type="dxa"/>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7F0F222B" w14:textId="77777777" w:rsidR="00134158" w:rsidRPr="000702BF" w:rsidRDefault="00134158" w:rsidP="00AE3F12">
            <w:pPr>
              <w:pStyle w:val="TAC"/>
              <w:rPr>
                <w:rFonts w:eastAsia="SimSun"/>
              </w:rPr>
            </w:pPr>
            <w:r w:rsidRPr="000702BF">
              <w:rPr>
                <w:rFonts w:eastAsia="SimSun"/>
              </w:rPr>
              <w:t>2</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029EC35C" w14:textId="77777777" w:rsidR="00134158" w:rsidRPr="000702BF" w:rsidRDefault="00134158" w:rsidP="00AE3F12">
            <w:pPr>
              <w:pStyle w:val="TAC"/>
              <w:rPr>
                <w:rFonts w:eastAsia="SimSun"/>
              </w:rPr>
            </w:pPr>
            <w:r w:rsidRPr="000702BF">
              <w:rPr>
                <w:rFonts w:eastAsia="SimSun"/>
              </w:rPr>
              <w:t>25+TT</w:t>
            </w:r>
          </w:p>
        </w:tc>
        <w:tc>
          <w:tcPr>
            <w:tcW w:w="1131" w:type="dxa"/>
            <w:tcBorders>
              <w:top w:val="single" w:sz="4" w:space="0" w:color="auto"/>
              <w:left w:val="single" w:sz="4" w:space="0" w:color="auto"/>
              <w:bottom w:val="single" w:sz="4" w:space="0" w:color="auto"/>
              <w:right w:val="single" w:sz="4" w:space="0" w:color="auto"/>
            </w:tcBorders>
            <w:shd w:val="clear" w:color="auto" w:fill="auto"/>
            <w:tcMar>
              <w:left w:w="45" w:type="dxa"/>
              <w:right w:w="45" w:type="dxa"/>
            </w:tcMar>
            <w:vAlign w:val="bottom"/>
          </w:tcPr>
          <w:p w14:paraId="1FB95E17" w14:textId="77777777" w:rsidR="00134158" w:rsidRPr="000702BF" w:rsidRDefault="00134158" w:rsidP="00AE3F12">
            <w:pPr>
              <w:pStyle w:val="TAC"/>
              <w:rPr>
                <w:rFonts w:eastAsia="SimSun"/>
              </w:rPr>
            </w:pPr>
            <w:r w:rsidRPr="000702BF">
              <w:rPr>
                <w:rFonts w:eastAsia="SimSun"/>
              </w:rPr>
              <w:t>11.5-TT</w:t>
            </w:r>
          </w:p>
        </w:tc>
      </w:tr>
      <w:tr w:rsidR="00134158" w:rsidRPr="000702BF" w14:paraId="5B06BE16" w14:textId="77777777" w:rsidTr="008D0E0E">
        <w:trPr>
          <w:jc w:val="center"/>
        </w:trPr>
        <w:tc>
          <w:tcPr>
            <w:tcW w:w="9445" w:type="dxa"/>
            <w:gridSpan w:val="10"/>
            <w:tcBorders>
              <w:top w:val="single" w:sz="4" w:space="0" w:color="auto"/>
              <w:left w:val="single" w:sz="4" w:space="0" w:color="auto"/>
              <w:bottom w:val="single" w:sz="4" w:space="0" w:color="auto"/>
              <w:right w:val="single" w:sz="4" w:space="0" w:color="auto"/>
            </w:tcBorders>
            <w:tcMar>
              <w:left w:w="45" w:type="dxa"/>
              <w:right w:w="45" w:type="dxa"/>
            </w:tcMar>
            <w:vAlign w:val="center"/>
          </w:tcPr>
          <w:p w14:paraId="3D4A9298" w14:textId="3C9B248D" w:rsidR="00134158" w:rsidRPr="000702BF" w:rsidRDefault="00134158" w:rsidP="00AE3F12">
            <w:pPr>
              <w:pStyle w:val="TAN"/>
              <w:rPr>
                <w:rFonts w:eastAsia="SimSun"/>
              </w:rPr>
            </w:pPr>
            <w:r w:rsidRPr="000702BF">
              <w:rPr>
                <w:rFonts w:eastAsia="SimSun"/>
              </w:rPr>
              <w:t>NOTE</w:t>
            </w:r>
            <w:r w:rsidR="008D0E0E" w:rsidRPr="000702BF">
              <w:rPr>
                <w:rFonts w:eastAsia="SimSun"/>
              </w:rPr>
              <w:t xml:space="preserve"> </w:t>
            </w:r>
            <w:r w:rsidRPr="000702BF">
              <w:rPr>
                <w:rFonts w:eastAsia="SimSun"/>
              </w:rPr>
              <w:t>1:</w:t>
            </w:r>
            <w:r w:rsidRPr="000702BF">
              <w:rPr>
                <w:rFonts w:eastAsia="SimSun"/>
              </w:rPr>
              <w:tab/>
              <w:t>P</w:t>
            </w:r>
            <w:r w:rsidRPr="000702BF">
              <w:rPr>
                <w:rFonts w:eastAsia="SimSun" w:cs="Arial"/>
                <w:vertAlign w:val="subscript"/>
              </w:rPr>
              <w:t>PowerClass</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maximum</w:t>
            </w:r>
            <w:r w:rsidR="008D0E0E" w:rsidRPr="000702BF">
              <w:rPr>
                <w:rFonts w:eastAsia="SimSun"/>
              </w:rPr>
              <w:t xml:space="preserve"> </w:t>
            </w:r>
            <w:r w:rsidRPr="000702BF">
              <w:rPr>
                <w:rFonts w:eastAsia="SimSun"/>
              </w:rPr>
              <w:t>UE</w:t>
            </w:r>
            <w:r w:rsidR="008D0E0E" w:rsidRPr="000702BF">
              <w:rPr>
                <w:rFonts w:eastAsia="SimSun"/>
              </w:rPr>
              <w:t xml:space="preserve"> </w:t>
            </w:r>
            <w:r w:rsidRPr="000702BF">
              <w:rPr>
                <w:rFonts w:eastAsia="SimSun"/>
              </w:rPr>
              <w:t>power</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without</w:t>
            </w:r>
            <w:r w:rsidR="008D0E0E" w:rsidRPr="000702BF">
              <w:rPr>
                <w:rFonts w:eastAsia="SimSun"/>
              </w:rPr>
              <w:t xml:space="preserve"> </w:t>
            </w:r>
            <w:r w:rsidRPr="000702BF">
              <w:rPr>
                <w:rFonts w:eastAsia="SimSun"/>
              </w:rPr>
              <w:t>taking</w:t>
            </w:r>
            <w:r w:rsidR="008D0E0E" w:rsidRPr="000702BF">
              <w:rPr>
                <w:rFonts w:eastAsia="SimSun"/>
              </w:rPr>
              <w:t xml:space="preserve"> </w:t>
            </w:r>
            <w:r w:rsidRPr="000702BF">
              <w:rPr>
                <w:rFonts w:eastAsia="SimSun"/>
              </w:rPr>
              <w:t>into</w:t>
            </w:r>
            <w:r w:rsidR="008D0E0E" w:rsidRPr="000702BF">
              <w:rPr>
                <w:rFonts w:eastAsia="SimSun"/>
              </w:rPr>
              <w:t xml:space="preserve"> </w:t>
            </w:r>
            <w:r w:rsidRPr="000702BF">
              <w:rPr>
                <w:rFonts w:eastAsia="SimSun"/>
              </w:rPr>
              <w:t>account</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tolerance.</w:t>
            </w:r>
          </w:p>
          <w:p w14:paraId="70E6A2F6" w14:textId="30A2A69E" w:rsidR="00134158" w:rsidRPr="000702BF" w:rsidRDefault="00134158" w:rsidP="00AE3F12">
            <w:pPr>
              <w:pStyle w:val="TAN"/>
              <w:rPr>
                <w:rFonts w:eastAsia="SimSun"/>
              </w:rPr>
            </w:pPr>
            <w:r w:rsidRPr="000702BF">
              <w:rPr>
                <w:rFonts w:eastAsia="SimSun"/>
              </w:rPr>
              <w:t>NOTE</w:t>
            </w:r>
            <w:r w:rsidR="008D0E0E" w:rsidRPr="000702BF">
              <w:rPr>
                <w:rFonts w:eastAsia="SimSun"/>
              </w:rPr>
              <w:t xml:space="preserve"> </w:t>
            </w:r>
            <w:r w:rsidRPr="000702BF">
              <w:rPr>
                <w:rFonts w:eastAsia="SimSun"/>
              </w:rPr>
              <w:t>2:</w:t>
            </w:r>
            <w:r w:rsidRPr="000702BF">
              <w:rPr>
                <w:rFonts w:eastAsia="SimSun"/>
              </w:rPr>
              <w:tab/>
              <w:t>TT</w:t>
            </w:r>
            <w:r w:rsidR="008D0E0E" w:rsidRPr="000702BF">
              <w:rPr>
                <w:rFonts w:eastAsia="SimSun"/>
              </w:rPr>
              <w:t xml:space="preserve"> </w:t>
            </w:r>
            <w:r w:rsidRPr="000702BF">
              <w:rPr>
                <w:rFonts w:eastAsia="SimSun"/>
              </w:rPr>
              <w:t>for</w:t>
            </w:r>
            <w:r w:rsidR="008D0E0E" w:rsidRPr="000702BF">
              <w:rPr>
                <w:rFonts w:eastAsia="SimSun"/>
              </w:rPr>
              <w:t xml:space="preserve"> </w:t>
            </w:r>
            <w:r w:rsidRPr="000702BF">
              <w:rPr>
                <w:rFonts w:eastAsia="SimSun"/>
              </w:rPr>
              <w:t>each</w:t>
            </w:r>
            <w:r w:rsidR="008D0E0E" w:rsidRPr="000702BF">
              <w:rPr>
                <w:rFonts w:eastAsia="SimSun"/>
              </w:rPr>
              <w:t xml:space="preserve"> </w:t>
            </w:r>
            <w:r w:rsidRPr="000702BF">
              <w:rPr>
                <w:rFonts w:eastAsia="SimSun"/>
              </w:rPr>
              <w:t>frequency</w:t>
            </w:r>
            <w:r w:rsidR="008D0E0E" w:rsidRPr="000702BF">
              <w:rPr>
                <w:rFonts w:eastAsia="SimSun"/>
              </w:rPr>
              <w:t xml:space="preserve"> </w:t>
            </w:r>
            <w:r w:rsidRPr="000702BF">
              <w:rPr>
                <w:rFonts w:eastAsia="SimSun"/>
              </w:rPr>
              <w:t>and</w:t>
            </w:r>
            <w:r w:rsidR="008D0E0E" w:rsidRPr="000702BF">
              <w:rPr>
                <w:rFonts w:eastAsia="SimSun"/>
              </w:rPr>
              <w:t xml:space="preserve"> </w:t>
            </w:r>
            <w:r w:rsidRPr="000702BF">
              <w:rPr>
                <w:rFonts w:eastAsia="SimSun"/>
              </w:rPr>
              <w:t>channel</w:t>
            </w:r>
            <w:r w:rsidR="008D0E0E" w:rsidRPr="000702BF">
              <w:rPr>
                <w:rFonts w:eastAsia="SimSun"/>
              </w:rPr>
              <w:t xml:space="preserve"> </w:t>
            </w:r>
            <w:r w:rsidRPr="000702BF">
              <w:rPr>
                <w:rFonts w:eastAsia="SimSun"/>
              </w:rPr>
              <w:t>bandwidth</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in</w:t>
            </w:r>
            <w:r w:rsidR="008D0E0E" w:rsidRPr="000702BF">
              <w:rPr>
                <w:rFonts w:eastAsia="SimSun"/>
              </w:rPr>
              <w:t xml:space="preserve"> </w:t>
            </w:r>
            <w:r w:rsidRPr="000702BF">
              <w:rPr>
                <w:rFonts w:eastAsia="SimSun"/>
              </w:rPr>
              <w:t>Table</w:t>
            </w:r>
            <w:r w:rsidR="008D0E0E" w:rsidRPr="000702BF">
              <w:rPr>
                <w:rFonts w:eastAsia="SimSun"/>
              </w:rPr>
              <w:t xml:space="preserve"> </w:t>
            </w:r>
            <w:r w:rsidRPr="000702BF">
              <w:rPr>
                <w:rFonts w:eastAsia="SimSun"/>
              </w:rPr>
              <w:t>6.2.3.5-0.</w:t>
            </w:r>
          </w:p>
        </w:tc>
      </w:tr>
    </w:tbl>
    <w:p w14:paraId="2CB7429C" w14:textId="77777777" w:rsidR="00134158" w:rsidRPr="000702BF" w:rsidRDefault="00134158" w:rsidP="00134158"/>
    <w:p w14:paraId="0D8334BD" w14:textId="77777777" w:rsidR="00134158" w:rsidRPr="000702BF" w:rsidRDefault="00134158" w:rsidP="00134158">
      <w:pPr>
        <w:pStyle w:val="TH"/>
      </w:pPr>
      <w:r w:rsidRPr="000702BF">
        <w:lastRenderedPageBreak/>
        <w:t xml:space="preserve">Table </w:t>
      </w:r>
      <w:r w:rsidRPr="000702BF">
        <w:rPr>
          <w:lang w:eastAsia="zh-CN"/>
        </w:rPr>
        <w:t>6.2.3.5-3</w:t>
      </w:r>
      <w:r w:rsidRPr="000702BF">
        <w:t>: UE Power Class 3 test requirements (NS_24) for n256</w:t>
      </w:r>
    </w:p>
    <w:tbl>
      <w:tblPr>
        <w:tblW w:w="9135" w:type="dxa"/>
        <w:jc w:val="center"/>
        <w:tblLayout w:type="fixed"/>
        <w:tblCellMar>
          <w:left w:w="28" w:type="dxa"/>
        </w:tblCellMar>
        <w:tblLook w:val="04A0" w:firstRow="1" w:lastRow="0" w:firstColumn="1" w:lastColumn="0" w:noHBand="0" w:noVBand="1"/>
      </w:tblPr>
      <w:tblGrid>
        <w:gridCol w:w="914"/>
        <w:gridCol w:w="937"/>
        <w:gridCol w:w="685"/>
        <w:gridCol w:w="731"/>
        <w:gridCol w:w="766"/>
        <w:gridCol w:w="972"/>
        <w:gridCol w:w="1080"/>
        <w:gridCol w:w="722"/>
        <w:gridCol w:w="1130"/>
        <w:gridCol w:w="1198"/>
      </w:tblGrid>
      <w:tr w:rsidR="00134158" w:rsidRPr="000702BF" w14:paraId="4D5BEB9D" w14:textId="77777777" w:rsidTr="00BA430C">
        <w:trPr>
          <w:tblHeader/>
          <w:jc w:val="center"/>
        </w:trPr>
        <w:tc>
          <w:tcPr>
            <w:tcW w:w="914" w:type="dxa"/>
            <w:tcBorders>
              <w:top w:val="single" w:sz="4" w:space="0" w:color="auto"/>
              <w:left w:val="single" w:sz="4" w:space="0" w:color="auto"/>
              <w:bottom w:val="single" w:sz="4" w:space="0" w:color="auto"/>
              <w:right w:val="single" w:sz="4" w:space="0" w:color="auto"/>
            </w:tcBorders>
            <w:vAlign w:val="center"/>
            <w:hideMark/>
          </w:tcPr>
          <w:p w14:paraId="7D8AF6DF" w14:textId="77777777" w:rsidR="00134158" w:rsidRPr="000702BF" w:rsidRDefault="00134158" w:rsidP="00BA430C">
            <w:pPr>
              <w:pStyle w:val="TAH"/>
              <w:keepNext w:val="0"/>
              <w:rPr>
                <w:rFonts w:eastAsia="SimSun"/>
              </w:rPr>
            </w:pPr>
            <w:r w:rsidRPr="000702BF">
              <w:rPr>
                <w:rFonts w:eastAsia="SimSun"/>
              </w:rPr>
              <w:t>Test</w:t>
            </w:r>
            <w:r w:rsidRPr="000702BF">
              <w:rPr>
                <w:rFonts w:eastAsia="SimSun"/>
              </w:rPr>
              <w:br/>
              <w:t>ID</w:t>
            </w:r>
          </w:p>
        </w:tc>
        <w:tc>
          <w:tcPr>
            <w:tcW w:w="937" w:type="dxa"/>
            <w:tcBorders>
              <w:top w:val="single" w:sz="4" w:space="0" w:color="auto"/>
              <w:left w:val="single" w:sz="4" w:space="0" w:color="auto"/>
              <w:bottom w:val="single" w:sz="4" w:space="0" w:color="auto"/>
              <w:right w:val="single" w:sz="4" w:space="0" w:color="auto"/>
            </w:tcBorders>
            <w:vAlign w:val="center"/>
            <w:hideMark/>
          </w:tcPr>
          <w:p w14:paraId="572DBC66" w14:textId="77777777" w:rsidR="00134158" w:rsidRPr="000702BF" w:rsidRDefault="00134158" w:rsidP="00BA430C">
            <w:pPr>
              <w:pStyle w:val="TAH"/>
              <w:keepNext w:val="0"/>
              <w:rPr>
                <w:rFonts w:eastAsia="SimSun"/>
                <w:vertAlign w:val="subscript"/>
              </w:rPr>
            </w:pPr>
            <w:r w:rsidRPr="000702BF">
              <w:rPr>
                <w:rFonts w:eastAsia="SimSun"/>
              </w:rPr>
              <w:t>P</w:t>
            </w:r>
            <w:r w:rsidRPr="000702BF">
              <w:rPr>
                <w:rFonts w:eastAsia="SimSun"/>
                <w:vertAlign w:val="subscript"/>
              </w:rPr>
              <w:t>PowerClass</w:t>
            </w:r>
          </w:p>
          <w:p w14:paraId="10A18AC5" w14:textId="77777777" w:rsidR="00134158" w:rsidRPr="000702BF" w:rsidRDefault="00134158" w:rsidP="00BA430C">
            <w:pPr>
              <w:pStyle w:val="TAH"/>
              <w:keepNext w:val="0"/>
              <w:rPr>
                <w:rFonts w:eastAsia="SimSun"/>
              </w:rPr>
            </w:pPr>
            <w:r w:rsidRPr="000702BF">
              <w:rPr>
                <w:rFonts w:eastAsia="SimSun"/>
              </w:rPr>
              <w:t>(dBm)</w:t>
            </w:r>
          </w:p>
        </w:tc>
        <w:tc>
          <w:tcPr>
            <w:tcW w:w="685" w:type="dxa"/>
            <w:tcBorders>
              <w:top w:val="single" w:sz="4" w:space="0" w:color="auto"/>
              <w:left w:val="single" w:sz="4" w:space="0" w:color="auto"/>
              <w:bottom w:val="single" w:sz="4" w:space="0" w:color="auto"/>
              <w:right w:val="single" w:sz="4" w:space="0" w:color="auto"/>
            </w:tcBorders>
            <w:vAlign w:val="center"/>
            <w:hideMark/>
          </w:tcPr>
          <w:p w14:paraId="205568C2" w14:textId="77777777" w:rsidR="00134158" w:rsidRPr="000702BF" w:rsidRDefault="00134158" w:rsidP="00BA430C">
            <w:pPr>
              <w:pStyle w:val="TAH"/>
              <w:keepNext w:val="0"/>
              <w:rPr>
                <w:rFonts w:eastAsia="SimSun"/>
              </w:rPr>
            </w:pPr>
            <w:r w:rsidRPr="000702BF">
              <w:rPr>
                <w:rFonts w:eastAsia="SimSun"/>
              </w:rPr>
              <w:t>MPR</w:t>
            </w:r>
          </w:p>
          <w:p w14:paraId="07A08F01" w14:textId="77777777" w:rsidR="00134158" w:rsidRPr="000702BF" w:rsidRDefault="00134158" w:rsidP="00BA430C">
            <w:pPr>
              <w:pStyle w:val="TAH"/>
              <w:keepNext w:val="0"/>
              <w:rPr>
                <w:rFonts w:eastAsia="SimSun"/>
              </w:rPr>
            </w:pPr>
            <w:r w:rsidRPr="000702BF">
              <w:rPr>
                <w:rFonts w:eastAsia="SimSun"/>
              </w:rPr>
              <w:t>(dB)</w:t>
            </w:r>
          </w:p>
        </w:tc>
        <w:tc>
          <w:tcPr>
            <w:tcW w:w="731" w:type="dxa"/>
            <w:tcBorders>
              <w:top w:val="single" w:sz="4" w:space="0" w:color="auto"/>
              <w:left w:val="single" w:sz="4" w:space="0" w:color="auto"/>
              <w:bottom w:val="single" w:sz="4" w:space="0" w:color="auto"/>
              <w:right w:val="single" w:sz="4" w:space="0" w:color="auto"/>
            </w:tcBorders>
            <w:vAlign w:val="center"/>
            <w:hideMark/>
          </w:tcPr>
          <w:p w14:paraId="359AD981" w14:textId="77777777" w:rsidR="00134158" w:rsidRPr="000702BF" w:rsidRDefault="00134158" w:rsidP="00BA430C">
            <w:pPr>
              <w:pStyle w:val="TAH"/>
              <w:keepNext w:val="0"/>
              <w:rPr>
                <w:rFonts w:eastAsia="SimSun"/>
              </w:rPr>
            </w:pPr>
            <w:r w:rsidRPr="000702BF">
              <w:rPr>
                <w:rFonts w:eastAsia="SimSun"/>
              </w:rPr>
              <w:t>A-MPR</w:t>
            </w:r>
          </w:p>
          <w:p w14:paraId="1096EFED" w14:textId="77777777" w:rsidR="00134158" w:rsidRPr="000702BF" w:rsidRDefault="00134158" w:rsidP="00BA430C">
            <w:pPr>
              <w:pStyle w:val="TAH"/>
              <w:keepNext w:val="0"/>
              <w:rPr>
                <w:rFonts w:eastAsia="SimSun"/>
              </w:rPr>
            </w:pPr>
            <w:r w:rsidRPr="000702BF">
              <w:rPr>
                <w:rFonts w:eastAsia="SimSun"/>
              </w:rPr>
              <w:t>(dB)</w:t>
            </w:r>
          </w:p>
        </w:tc>
        <w:tc>
          <w:tcPr>
            <w:tcW w:w="766" w:type="dxa"/>
            <w:tcBorders>
              <w:top w:val="single" w:sz="4" w:space="0" w:color="auto"/>
              <w:left w:val="single" w:sz="4" w:space="0" w:color="auto"/>
              <w:bottom w:val="single" w:sz="4" w:space="0" w:color="auto"/>
              <w:right w:val="single" w:sz="4" w:space="0" w:color="auto"/>
            </w:tcBorders>
            <w:vAlign w:val="center"/>
            <w:hideMark/>
          </w:tcPr>
          <w:p w14:paraId="097F0435" w14:textId="77777777" w:rsidR="00134158" w:rsidRPr="000702BF" w:rsidRDefault="00134158" w:rsidP="00BA430C">
            <w:pPr>
              <w:pStyle w:val="TAH"/>
              <w:keepNext w:val="0"/>
              <w:rPr>
                <w:rFonts w:eastAsia="SimSun"/>
                <w:vertAlign w:val="subscript"/>
              </w:rPr>
            </w:pPr>
            <w:r w:rsidRPr="000702BF">
              <w:rPr>
                <w:rFonts w:eastAsia="SimSun"/>
              </w:rPr>
              <w:t>ΔT</w:t>
            </w:r>
            <w:r w:rsidRPr="000702BF">
              <w:rPr>
                <w:rFonts w:eastAsia="SimSun"/>
                <w:vertAlign w:val="subscript"/>
              </w:rPr>
              <w:t>C,c</w:t>
            </w:r>
          </w:p>
          <w:p w14:paraId="68D12611" w14:textId="77777777" w:rsidR="00134158" w:rsidRPr="000702BF" w:rsidRDefault="00134158" w:rsidP="00BA430C">
            <w:pPr>
              <w:pStyle w:val="TAH"/>
              <w:keepNext w:val="0"/>
              <w:rPr>
                <w:rFonts w:eastAsia="SimSun"/>
              </w:rPr>
            </w:pPr>
            <w:r w:rsidRPr="000702BF">
              <w:rPr>
                <w:rFonts w:eastAsia="SimSun"/>
              </w:rPr>
              <w:t>(dB)</w:t>
            </w:r>
          </w:p>
        </w:tc>
        <w:tc>
          <w:tcPr>
            <w:tcW w:w="972" w:type="dxa"/>
            <w:tcBorders>
              <w:top w:val="single" w:sz="4" w:space="0" w:color="auto"/>
              <w:left w:val="single" w:sz="4" w:space="0" w:color="auto"/>
              <w:bottom w:val="single" w:sz="4" w:space="0" w:color="auto"/>
              <w:right w:val="single" w:sz="4" w:space="0" w:color="auto"/>
            </w:tcBorders>
            <w:vAlign w:val="center"/>
            <w:hideMark/>
          </w:tcPr>
          <w:p w14:paraId="3AAE3896" w14:textId="77777777" w:rsidR="00134158" w:rsidRPr="000702BF" w:rsidRDefault="00134158" w:rsidP="00BA430C">
            <w:pPr>
              <w:pStyle w:val="TAH"/>
              <w:keepNext w:val="0"/>
              <w:rPr>
                <w:rFonts w:eastAsia="SimSun"/>
                <w:vertAlign w:val="subscript"/>
              </w:rPr>
            </w:pPr>
            <w:r w:rsidRPr="000702BF">
              <w:rPr>
                <w:rFonts w:eastAsia="SimSun"/>
              </w:rPr>
              <w:t>P</w:t>
            </w:r>
            <w:r w:rsidRPr="000702BF">
              <w:rPr>
                <w:rFonts w:eastAsia="SimSun"/>
                <w:vertAlign w:val="subscript"/>
              </w:rPr>
              <w:t>CMAX_L,c</w:t>
            </w:r>
          </w:p>
          <w:p w14:paraId="48BDA73C" w14:textId="77777777" w:rsidR="00134158" w:rsidRPr="000702BF" w:rsidRDefault="00134158" w:rsidP="00BA430C">
            <w:pPr>
              <w:pStyle w:val="TAH"/>
              <w:keepNext w:val="0"/>
              <w:rPr>
                <w:rFonts w:eastAsia="SimSun"/>
              </w:rPr>
            </w:pPr>
            <w:r w:rsidRPr="000702BF">
              <w:rPr>
                <w:rFonts w:eastAsia="SimSun"/>
              </w:rPr>
              <w:t>(dBm)</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EC59359" w14:textId="77777777" w:rsidR="00134158" w:rsidRPr="000702BF" w:rsidRDefault="00134158" w:rsidP="00BA430C">
            <w:pPr>
              <w:pStyle w:val="TAH"/>
              <w:keepNext w:val="0"/>
              <w:rPr>
                <w:rFonts w:eastAsia="SimSun"/>
              </w:rPr>
            </w:pPr>
            <w:r w:rsidRPr="000702BF">
              <w:rPr>
                <w:rFonts w:eastAsia="SimSun"/>
              </w:rPr>
              <w:t>T(P</w:t>
            </w:r>
            <w:r w:rsidRPr="000702BF">
              <w:rPr>
                <w:rFonts w:eastAsia="SimSun"/>
                <w:vertAlign w:val="subscript"/>
              </w:rPr>
              <w:t>CMAX_L,c</w:t>
            </w:r>
            <w:r w:rsidRPr="000702BF">
              <w:rPr>
                <w:rFonts w:eastAsia="SimSun"/>
              </w:rPr>
              <w:t>)</w:t>
            </w:r>
          </w:p>
          <w:p w14:paraId="6CB27C0B" w14:textId="77777777" w:rsidR="00134158" w:rsidRPr="000702BF" w:rsidRDefault="00134158" w:rsidP="00BA430C">
            <w:pPr>
              <w:pStyle w:val="TAH"/>
              <w:keepNext w:val="0"/>
              <w:rPr>
                <w:rFonts w:eastAsia="SimSun"/>
              </w:rPr>
            </w:pPr>
            <w:r w:rsidRPr="000702BF">
              <w:rPr>
                <w:rFonts w:eastAsia="SimSun"/>
              </w:rPr>
              <w:t>(dB)</w:t>
            </w:r>
          </w:p>
        </w:tc>
        <w:tc>
          <w:tcPr>
            <w:tcW w:w="722" w:type="dxa"/>
            <w:tcBorders>
              <w:top w:val="single" w:sz="4" w:space="0" w:color="auto"/>
              <w:left w:val="single" w:sz="4" w:space="0" w:color="auto"/>
              <w:bottom w:val="single" w:sz="4" w:space="0" w:color="auto"/>
              <w:right w:val="single" w:sz="4" w:space="0" w:color="auto"/>
            </w:tcBorders>
            <w:hideMark/>
          </w:tcPr>
          <w:p w14:paraId="164DB37A" w14:textId="7F123493" w:rsidR="00134158" w:rsidRPr="000702BF" w:rsidRDefault="00134158" w:rsidP="00BA430C">
            <w:pPr>
              <w:pStyle w:val="TAH"/>
              <w:keepNext w:val="0"/>
              <w:rPr>
                <w:rFonts w:eastAsia="SimSun"/>
                <w:vertAlign w:val="subscript"/>
              </w:rPr>
            </w:pPr>
            <w:r w:rsidRPr="000702BF">
              <w:rPr>
                <w:rFonts w:eastAsia="SimSun"/>
              </w:rPr>
              <w:t>T</w:t>
            </w:r>
            <w:r w:rsidRPr="000702BF">
              <w:rPr>
                <w:rFonts w:eastAsia="SimSun"/>
                <w:vertAlign w:val="subscript"/>
              </w:rPr>
              <w:t>L,c</w:t>
            </w:r>
            <w:r w:rsidR="008D0E0E" w:rsidRPr="000702BF">
              <w:rPr>
                <w:rFonts w:eastAsia="SimSun"/>
                <w:vertAlign w:val="subscript"/>
              </w:rPr>
              <w:t xml:space="preserve"> </w:t>
            </w:r>
          </w:p>
          <w:p w14:paraId="3DEAFE00" w14:textId="77777777" w:rsidR="00134158" w:rsidRPr="000702BF" w:rsidRDefault="00134158" w:rsidP="00BA430C">
            <w:pPr>
              <w:pStyle w:val="TAH"/>
              <w:keepNext w:val="0"/>
              <w:rPr>
                <w:rFonts w:eastAsia="SimSun"/>
              </w:rPr>
            </w:pPr>
            <w:r w:rsidRPr="000702BF">
              <w:rPr>
                <w:rFonts w:eastAsia="SimSun"/>
              </w:rPr>
              <w:t>(dB)</w:t>
            </w:r>
          </w:p>
        </w:tc>
        <w:tc>
          <w:tcPr>
            <w:tcW w:w="1130" w:type="dxa"/>
            <w:tcBorders>
              <w:top w:val="single" w:sz="4" w:space="0" w:color="auto"/>
              <w:left w:val="single" w:sz="4" w:space="0" w:color="auto"/>
              <w:bottom w:val="single" w:sz="4" w:space="0" w:color="auto"/>
              <w:right w:val="single" w:sz="4" w:space="0" w:color="auto"/>
            </w:tcBorders>
            <w:vAlign w:val="center"/>
            <w:hideMark/>
          </w:tcPr>
          <w:p w14:paraId="7B1F260E" w14:textId="29D5FF3B" w:rsidR="00134158" w:rsidRPr="000702BF" w:rsidRDefault="00134158" w:rsidP="00BA430C">
            <w:pPr>
              <w:pStyle w:val="TAH"/>
              <w:keepNext w:val="0"/>
              <w:rPr>
                <w:rFonts w:eastAsia="SimSun"/>
              </w:rPr>
            </w:pPr>
            <w:r w:rsidRPr="000702BF">
              <w:rPr>
                <w:rFonts w:eastAsia="SimSun"/>
              </w:rPr>
              <w:t>Upper</w:t>
            </w:r>
            <w:r w:rsidR="008D0E0E" w:rsidRPr="000702BF">
              <w:rPr>
                <w:rFonts w:eastAsia="SimSun"/>
              </w:rPr>
              <w:t xml:space="preserve"> </w:t>
            </w:r>
            <w:r w:rsidRPr="000702BF">
              <w:rPr>
                <w:rFonts w:eastAsia="SimSun"/>
              </w:rPr>
              <w:t>limit</w:t>
            </w:r>
          </w:p>
          <w:p w14:paraId="7503E20A" w14:textId="77777777" w:rsidR="00134158" w:rsidRPr="000702BF" w:rsidRDefault="00134158" w:rsidP="00BA430C">
            <w:pPr>
              <w:pStyle w:val="TAH"/>
              <w:keepNext w:val="0"/>
              <w:rPr>
                <w:rFonts w:eastAsia="SimSun"/>
              </w:rPr>
            </w:pPr>
            <w:r w:rsidRPr="000702BF">
              <w:rPr>
                <w:rFonts w:eastAsia="SimSun"/>
              </w:rPr>
              <w:t>(dBm)</w:t>
            </w:r>
          </w:p>
        </w:tc>
        <w:tc>
          <w:tcPr>
            <w:tcW w:w="1198" w:type="dxa"/>
            <w:tcBorders>
              <w:top w:val="single" w:sz="4" w:space="0" w:color="auto"/>
              <w:left w:val="single" w:sz="4" w:space="0" w:color="auto"/>
              <w:bottom w:val="single" w:sz="4" w:space="0" w:color="auto"/>
              <w:right w:val="single" w:sz="4" w:space="0" w:color="auto"/>
            </w:tcBorders>
            <w:vAlign w:val="center"/>
            <w:hideMark/>
          </w:tcPr>
          <w:p w14:paraId="31039CAF" w14:textId="411F57C2" w:rsidR="00134158" w:rsidRPr="000702BF" w:rsidRDefault="00134158" w:rsidP="00BA430C">
            <w:pPr>
              <w:pStyle w:val="TAH"/>
              <w:keepNext w:val="0"/>
              <w:rPr>
                <w:rFonts w:eastAsia="SimSun"/>
              </w:rPr>
            </w:pPr>
            <w:r w:rsidRPr="000702BF">
              <w:rPr>
                <w:rFonts w:eastAsia="SimSun"/>
              </w:rPr>
              <w:t>Lower</w:t>
            </w:r>
            <w:r w:rsidR="008D0E0E" w:rsidRPr="000702BF">
              <w:rPr>
                <w:rFonts w:eastAsia="SimSun"/>
              </w:rPr>
              <w:t xml:space="preserve"> </w:t>
            </w:r>
            <w:r w:rsidRPr="000702BF">
              <w:rPr>
                <w:rFonts w:eastAsia="SimSun"/>
              </w:rPr>
              <w:t>limit</w:t>
            </w:r>
          </w:p>
          <w:p w14:paraId="729EB392" w14:textId="77777777" w:rsidR="00134158" w:rsidRPr="000702BF" w:rsidRDefault="00134158" w:rsidP="00BA430C">
            <w:pPr>
              <w:pStyle w:val="TAH"/>
              <w:keepNext w:val="0"/>
              <w:rPr>
                <w:rFonts w:eastAsia="SimSun"/>
              </w:rPr>
            </w:pPr>
            <w:r w:rsidRPr="000702BF">
              <w:rPr>
                <w:rFonts w:eastAsia="SimSun"/>
              </w:rPr>
              <w:t>(dBm)</w:t>
            </w:r>
          </w:p>
        </w:tc>
      </w:tr>
      <w:tr w:rsidR="00134158" w:rsidRPr="000702BF" w14:paraId="438AA997"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5A6ABE60" w14:textId="0B30AE04" w:rsidR="00134158" w:rsidRPr="000702BF" w:rsidRDefault="00134158" w:rsidP="00BA430C">
            <w:pPr>
              <w:pStyle w:val="TAC"/>
              <w:keepNext w:val="0"/>
              <w:rPr>
                <w:rFonts w:eastAsia="SimSun"/>
              </w:rPr>
            </w:pPr>
            <w:r w:rsidRPr="000702BF">
              <w:rPr>
                <w:rFonts w:eastAsia="SimSun"/>
              </w:rPr>
              <w:t>1,</w:t>
            </w:r>
            <w:r w:rsidR="008D0E0E" w:rsidRPr="000702BF">
              <w:rPr>
                <w:rFonts w:eastAsia="SimSun"/>
              </w:rPr>
              <w:t xml:space="preserve"> </w:t>
            </w:r>
            <w:r w:rsidRPr="000702BF">
              <w:rPr>
                <w:rFonts w:eastAsia="SimSun"/>
              </w:rPr>
              <w:t>6,</w:t>
            </w:r>
            <w:r w:rsidR="008D0E0E" w:rsidRPr="000702BF">
              <w:rPr>
                <w:rFonts w:eastAsia="SimSun"/>
              </w:rPr>
              <w:t xml:space="preserve"> </w:t>
            </w:r>
            <w:r w:rsidRPr="000702BF">
              <w:rPr>
                <w:rFonts w:eastAsia="SimSun"/>
              </w:rPr>
              <w:t>11-13,</w:t>
            </w:r>
            <w:r w:rsidR="008D0E0E" w:rsidRPr="000702BF">
              <w:rPr>
                <w:rFonts w:eastAsia="SimSun"/>
              </w:rPr>
              <w:t xml:space="preserve"> </w:t>
            </w:r>
            <w:r w:rsidRPr="000702BF">
              <w:rPr>
                <w:rFonts w:eastAsia="SimSun"/>
              </w:rPr>
              <w:t>26,</w:t>
            </w:r>
            <w:r w:rsidR="008D0E0E" w:rsidRPr="000702BF">
              <w:rPr>
                <w:rFonts w:eastAsia="SimSun"/>
              </w:rPr>
              <w:t xml:space="preserve"> </w:t>
            </w:r>
            <w:r w:rsidRPr="000702BF">
              <w:rPr>
                <w:rFonts w:eastAsia="SimSun"/>
              </w:rPr>
              <w:t>31,</w:t>
            </w:r>
            <w:r w:rsidR="008D0E0E" w:rsidRPr="000702BF">
              <w:rPr>
                <w:rFonts w:eastAsia="SimSun"/>
              </w:rPr>
              <w:t xml:space="preserve"> </w:t>
            </w:r>
            <w:r w:rsidRPr="000702BF">
              <w:rPr>
                <w:rFonts w:eastAsia="SimSun"/>
              </w:rPr>
              <w:t>36-38,</w:t>
            </w:r>
            <w:r w:rsidR="008D0E0E" w:rsidRPr="000702BF">
              <w:rPr>
                <w:rFonts w:eastAsia="SimSun"/>
              </w:rPr>
              <w:t xml:space="preserve"> </w:t>
            </w:r>
            <w:r w:rsidRPr="000702BF">
              <w:rPr>
                <w:rFonts w:eastAsia="SimSun"/>
              </w:rPr>
              <w:t>51-53,</w:t>
            </w:r>
            <w:r w:rsidR="008D0E0E" w:rsidRPr="000702BF">
              <w:rPr>
                <w:rFonts w:eastAsia="SimSun"/>
              </w:rPr>
              <w:t xml:space="preserve"> </w:t>
            </w:r>
            <w:r w:rsidRPr="000702BF">
              <w:rPr>
                <w:rFonts w:eastAsia="SimSun"/>
              </w:rPr>
              <w:t>66,</w:t>
            </w:r>
            <w:r w:rsidR="008D0E0E" w:rsidRPr="000702BF">
              <w:rPr>
                <w:rFonts w:eastAsia="SimSun"/>
              </w:rPr>
              <w:t xml:space="preserve"> </w:t>
            </w:r>
            <w:r w:rsidRPr="000702BF">
              <w:rPr>
                <w:rFonts w:eastAsia="SimSun"/>
              </w:rPr>
              <w:t>71-73,</w:t>
            </w:r>
            <w:r w:rsidR="008D0E0E" w:rsidRPr="000702BF">
              <w:rPr>
                <w:rFonts w:eastAsia="SimSun"/>
              </w:rPr>
              <w:t xml:space="preserve"> </w:t>
            </w:r>
            <w:r w:rsidRPr="000702BF">
              <w:rPr>
                <w:rFonts w:eastAsia="SimSun"/>
              </w:rPr>
              <w:t>86-88,</w:t>
            </w:r>
            <w:r w:rsidR="008D0E0E" w:rsidRPr="000702BF">
              <w:rPr>
                <w:rFonts w:eastAsia="SimSun"/>
              </w:rPr>
              <w:t xml:space="preserve"> </w:t>
            </w:r>
            <w:r w:rsidRPr="000702BF">
              <w:rPr>
                <w:rFonts w:eastAsia="SimSun"/>
              </w:rPr>
              <w:t>101,</w:t>
            </w:r>
            <w:r w:rsidR="008D0E0E" w:rsidRPr="000702BF">
              <w:rPr>
                <w:rFonts w:eastAsia="SimSun"/>
              </w:rPr>
              <w:t xml:space="preserve"> </w:t>
            </w:r>
            <w:r w:rsidRPr="000702BF">
              <w:rPr>
                <w:rFonts w:eastAsia="SimSun"/>
              </w:rPr>
              <w:t>106-108,</w:t>
            </w:r>
            <w:r w:rsidR="008D0E0E" w:rsidRPr="000702BF">
              <w:rPr>
                <w:rFonts w:eastAsia="SimSun"/>
              </w:rPr>
              <w:t xml:space="preserve"> </w:t>
            </w:r>
            <w:r w:rsidRPr="000702BF">
              <w:rPr>
                <w:rFonts w:eastAsia="SimSun"/>
              </w:rPr>
              <w:t>121,</w:t>
            </w:r>
            <w:r w:rsidR="008D0E0E" w:rsidRPr="000702BF">
              <w:rPr>
                <w:rFonts w:eastAsia="SimSun"/>
              </w:rPr>
              <w:t xml:space="preserve"> </w:t>
            </w:r>
            <w:r w:rsidRPr="000702BF">
              <w:rPr>
                <w:rFonts w:eastAsia="SimSun"/>
              </w:rPr>
              <w:t>126-128,</w:t>
            </w:r>
            <w:r w:rsidR="008D0E0E" w:rsidRPr="000702BF">
              <w:rPr>
                <w:rFonts w:eastAsia="SimSun"/>
              </w:rPr>
              <w:t xml:space="preserve"> </w:t>
            </w:r>
            <w:r w:rsidRPr="000702BF">
              <w:rPr>
                <w:rFonts w:eastAsia="SimSun"/>
              </w:rPr>
              <w:t>141</w:t>
            </w:r>
          </w:p>
        </w:tc>
        <w:tc>
          <w:tcPr>
            <w:tcW w:w="937" w:type="dxa"/>
            <w:tcBorders>
              <w:top w:val="single" w:sz="4" w:space="0" w:color="auto"/>
              <w:left w:val="single" w:sz="4" w:space="0" w:color="auto"/>
              <w:bottom w:val="single" w:sz="4" w:space="0" w:color="auto"/>
              <w:right w:val="single" w:sz="4" w:space="0" w:color="auto"/>
            </w:tcBorders>
            <w:vAlign w:val="center"/>
          </w:tcPr>
          <w:p w14:paraId="4C1648A2"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0DED4DF0"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63D3B6EB" w14:textId="77777777" w:rsidR="00134158" w:rsidRPr="000702BF" w:rsidRDefault="00134158" w:rsidP="00BA430C">
            <w:pPr>
              <w:pStyle w:val="TAC"/>
              <w:keepNext w:val="0"/>
              <w:rPr>
                <w:rFonts w:eastAsia="SimSun"/>
              </w:rPr>
            </w:pPr>
            <w:r w:rsidRPr="000702BF">
              <w:rPr>
                <w:rFonts w:eastAsia="SimSun"/>
              </w:rPr>
              <w:t>1.5</w:t>
            </w:r>
          </w:p>
        </w:tc>
        <w:tc>
          <w:tcPr>
            <w:tcW w:w="766" w:type="dxa"/>
            <w:tcBorders>
              <w:top w:val="single" w:sz="4" w:space="0" w:color="auto"/>
              <w:left w:val="single" w:sz="4" w:space="0" w:color="auto"/>
              <w:bottom w:val="single" w:sz="4" w:space="0" w:color="auto"/>
              <w:right w:val="single" w:sz="4" w:space="0" w:color="auto"/>
            </w:tcBorders>
            <w:vAlign w:val="center"/>
          </w:tcPr>
          <w:p w14:paraId="4C1D4131"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195ADD41" w14:textId="77777777" w:rsidR="00134158" w:rsidRPr="000702BF" w:rsidRDefault="00134158" w:rsidP="00BA430C">
            <w:pPr>
              <w:pStyle w:val="TAC"/>
              <w:keepNext w:val="0"/>
              <w:rPr>
                <w:rFonts w:eastAsia="SimSun"/>
              </w:rPr>
            </w:pPr>
            <w:r w:rsidRPr="000702BF">
              <w:rPr>
                <w:rFonts w:eastAsia="SimSun"/>
              </w:rPr>
              <w:t>21.5</w:t>
            </w:r>
          </w:p>
        </w:tc>
        <w:tc>
          <w:tcPr>
            <w:tcW w:w="1080" w:type="dxa"/>
            <w:tcBorders>
              <w:top w:val="single" w:sz="4" w:space="0" w:color="auto"/>
              <w:left w:val="single" w:sz="4" w:space="0" w:color="auto"/>
              <w:bottom w:val="single" w:sz="4" w:space="0" w:color="auto"/>
              <w:right w:val="single" w:sz="4" w:space="0" w:color="auto"/>
            </w:tcBorders>
            <w:vAlign w:val="center"/>
          </w:tcPr>
          <w:p w14:paraId="4DE6C208" w14:textId="77777777" w:rsidR="00134158" w:rsidRPr="000702BF" w:rsidRDefault="00134158" w:rsidP="00BA430C">
            <w:pPr>
              <w:pStyle w:val="TAC"/>
              <w:keepNext w:val="0"/>
              <w:rPr>
                <w:rFonts w:eastAsia="SimSun"/>
              </w:rPr>
            </w:pPr>
            <w:r w:rsidRPr="000702BF">
              <w:rPr>
                <w:rFonts w:eastAsia="SimSun"/>
              </w:rPr>
              <w:t>2</w:t>
            </w:r>
          </w:p>
        </w:tc>
        <w:tc>
          <w:tcPr>
            <w:tcW w:w="722" w:type="dxa"/>
            <w:tcBorders>
              <w:top w:val="single" w:sz="4" w:space="0" w:color="auto"/>
              <w:left w:val="single" w:sz="4" w:space="0" w:color="auto"/>
              <w:bottom w:val="single" w:sz="4" w:space="0" w:color="auto"/>
              <w:right w:val="single" w:sz="4" w:space="0" w:color="auto"/>
            </w:tcBorders>
            <w:vAlign w:val="center"/>
          </w:tcPr>
          <w:p w14:paraId="28AE8852"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AB07C58"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6F9F0B8A" w14:textId="77777777" w:rsidR="00134158" w:rsidRPr="000702BF" w:rsidRDefault="00134158" w:rsidP="00BA430C">
            <w:pPr>
              <w:pStyle w:val="TAC"/>
              <w:keepNext w:val="0"/>
              <w:rPr>
                <w:rFonts w:eastAsia="SimSun"/>
              </w:rPr>
            </w:pPr>
            <w:r w:rsidRPr="000702BF">
              <w:rPr>
                <w:rFonts w:eastAsia="SimSun"/>
              </w:rPr>
              <w:t>19.5-TT</w:t>
            </w:r>
          </w:p>
        </w:tc>
      </w:tr>
      <w:tr w:rsidR="00134158" w:rsidRPr="000702BF" w14:paraId="0CD3ADB5"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3998D475" w14:textId="2C5C9CD6" w:rsidR="00134158" w:rsidRPr="000702BF" w:rsidRDefault="00134158" w:rsidP="00BA430C">
            <w:pPr>
              <w:pStyle w:val="TAC"/>
              <w:keepNext w:val="0"/>
              <w:rPr>
                <w:rFonts w:eastAsia="SimSun"/>
              </w:rPr>
            </w:pPr>
            <w:r w:rsidRPr="000702BF">
              <w:rPr>
                <w:rFonts w:eastAsia="SimSun"/>
              </w:rPr>
              <w:t>2,</w:t>
            </w:r>
            <w:r w:rsidR="008D0E0E" w:rsidRPr="000702BF">
              <w:rPr>
                <w:rFonts w:eastAsia="SimSun"/>
              </w:rPr>
              <w:t xml:space="preserve"> </w:t>
            </w:r>
            <w:r w:rsidRPr="000702BF">
              <w:rPr>
                <w:rFonts w:eastAsia="SimSun"/>
              </w:rPr>
              <w:t>7,</w:t>
            </w:r>
            <w:r w:rsidR="008D0E0E" w:rsidRPr="000702BF">
              <w:rPr>
                <w:rFonts w:eastAsia="SimSun"/>
              </w:rPr>
              <w:t xml:space="preserve"> </w:t>
            </w:r>
            <w:r w:rsidRPr="000702BF">
              <w:rPr>
                <w:rFonts w:eastAsia="SimSun"/>
              </w:rPr>
              <w:t>14-16,</w:t>
            </w:r>
            <w:r w:rsidR="008D0E0E" w:rsidRPr="000702BF">
              <w:rPr>
                <w:rFonts w:eastAsia="SimSun"/>
              </w:rPr>
              <w:t xml:space="preserve"> </w:t>
            </w:r>
            <w:r w:rsidRPr="000702BF">
              <w:rPr>
                <w:rFonts w:eastAsia="SimSun"/>
              </w:rPr>
              <w:t>27,</w:t>
            </w:r>
            <w:r w:rsidR="008D0E0E" w:rsidRPr="000702BF">
              <w:rPr>
                <w:rFonts w:eastAsia="SimSun"/>
              </w:rPr>
              <w:t xml:space="preserve"> </w:t>
            </w:r>
            <w:r w:rsidRPr="000702BF">
              <w:rPr>
                <w:rFonts w:eastAsia="SimSun"/>
              </w:rPr>
              <w:t>32,</w:t>
            </w:r>
            <w:r w:rsidR="008D0E0E" w:rsidRPr="000702BF">
              <w:rPr>
                <w:rFonts w:eastAsia="SimSun"/>
              </w:rPr>
              <w:t xml:space="preserve"> </w:t>
            </w:r>
            <w:r w:rsidRPr="000702BF">
              <w:rPr>
                <w:rFonts w:eastAsia="SimSun"/>
              </w:rPr>
              <w:t>39-41,</w:t>
            </w:r>
            <w:r w:rsidR="008D0E0E" w:rsidRPr="000702BF">
              <w:rPr>
                <w:rFonts w:eastAsia="SimSun"/>
              </w:rPr>
              <w:t xml:space="preserve"> </w:t>
            </w:r>
            <w:r w:rsidRPr="000702BF">
              <w:rPr>
                <w:rFonts w:eastAsia="SimSun"/>
              </w:rPr>
              <w:t>54-56,</w:t>
            </w:r>
            <w:r w:rsidR="008D0E0E" w:rsidRPr="000702BF">
              <w:rPr>
                <w:rFonts w:eastAsia="SimSun"/>
              </w:rPr>
              <w:t xml:space="preserve"> </w:t>
            </w:r>
            <w:r w:rsidRPr="000702BF">
              <w:rPr>
                <w:rFonts w:eastAsia="SimSun"/>
              </w:rPr>
              <w:t>67,</w:t>
            </w:r>
            <w:r w:rsidR="008D0E0E" w:rsidRPr="000702BF">
              <w:rPr>
                <w:rFonts w:eastAsia="SimSun"/>
              </w:rPr>
              <w:t xml:space="preserve"> </w:t>
            </w:r>
            <w:r w:rsidRPr="000702BF">
              <w:rPr>
                <w:rFonts w:eastAsia="SimSun"/>
              </w:rPr>
              <w:t>74-76,</w:t>
            </w:r>
            <w:r w:rsidR="008D0E0E" w:rsidRPr="000702BF">
              <w:rPr>
                <w:rFonts w:eastAsia="SimSun"/>
              </w:rPr>
              <w:t xml:space="preserve"> </w:t>
            </w:r>
            <w:r w:rsidRPr="000702BF">
              <w:rPr>
                <w:rFonts w:eastAsia="SimSun"/>
              </w:rPr>
              <w:t>89-91,</w:t>
            </w:r>
            <w:r w:rsidR="008D0E0E" w:rsidRPr="000702BF">
              <w:rPr>
                <w:rFonts w:eastAsia="SimSun"/>
              </w:rPr>
              <w:t xml:space="preserve"> </w:t>
            </w:r>
            <w:r w:rsidRPr="000702BF">
              <w:rPr>
                <w:rFonts w:eastAsia="SimSun"/>
              </w:rPr>
              <w:t>102,</w:t>
            </w:r>
            <w:r w:rsidR="008D0E0E" w:rsidRPr="000702BF">
              <w:rPr>
                <w:rFonts w:eastAsia="SimSun"/>
              </w:rPr>
              <w:t xml:space="preserve"> </w:t>
            </w:r>
            <w:r w:rsidRPr="000702BF">
              <w:rPr>
                <w:rFonts w:eastAsia="SimSun"/>
              </w:rPr>
              <w:t>109-111,</w:t>
            </w:r>
            <w:r w:rsidR="008D0E0E" w:rsidRPr="000702BF">
              <w:rPr>
                <w:rFonts w:eastAsia="SimSun"/>
              </w:rPr>
              <w:t xml:space="preserve"> </w:t>
            </w:r>
            <w:r w:rsidRPr="000702BF">
              <w:rPr>
                <w:rFonts w:eastAsia="SimSun"/>
              </w:rPr>
              <w:t>122,</w:t>
            </w:r>
            <w:r w:rsidR="008D0E0E" w:rsidRPr="000702BF">
              <w:rPr>
                <w:rFonts w:eastAsia="SimSun"/>
              </w:rPr>
              <w:t xml:space="preserve"> </w:t>
            </w:r>
            <w:r w:rsidRPr="000702BF">
              <w:rPr>
                <w:rFonts w:eastAsia="SimSun"/>
              </w:rPr>
              <w:t>129-131,</w:t>
            </w:r>
            <w:r w:rsidR="008D0E0E" w:rsidRPr="000702BF">
              <w:rPr>
                <w:rFonts w:eastAsia="SimSun"/>
              </w:rPr>
              <w:t xml:space="preserve"> </w:t>
            </w:r>
            <w:r w:rsidRPr="000702BF">
              <w:rPr>
                <w:rFonts w:eastAsia="SimSun"/>
              </w:rPr>
              <w:t>142</w:t>
            </w:r>
          </w:p>
        </w:tc>
        <w:tc>
          <w:tcPr>
            <w:tcW w:w="937" w:type="dxa"/>
            <w:tcBorders>
              <w:top w:val="single" w:sz="4" w:space="0" w:color="auto"/>
              <w:left w:val="single" w:sz="4" w:space="0" w:color="auto"/>
              <w:bottom w:val="single" w:sz="4" w:space="0" w:color="auto"/>
              <w:right w:val="single" w:sz="4" w:space="0" w:color="auto"/>
            </w:tcBorders>
            <w:vAlign w:val="center"/>
          </w:tcPr>
          <w:p w14:paraId="371B54BC"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2E8E8E09"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2DEBABAA" w14:textId="77777777" w:rsidR="00134158" w:rsidRPr="000702BF" w:rsidRDefault="00134158" w:rsidP="00BA430C">
            <w:pPr>
              <w:pStyle w:val="TAC"/>
              <w:keepNext w:val="0"/>
              <w:rPr>
                <w:rFonts w:eastAsia="SimSun"/>
              </w:rPr>
            </w:pPr>
            <w:r w:rsidRPr="000702BF">
              <w:rPr>
                <w:rFonts w:eastAsia="SimSun"/>
              </w:rPr>
              <w:t>2.0</w:t>
            </w:r>
          </w:p>
        </w:tc>
        <w:tc>
          <w:tcPr>
            <w:tcW w:w="766" w:type="dxa"/>
            <w:tcBorders>
              <w:top w:val="single" w:sz="4" w:space="0" w:color="auto"/>
              <w:left w:val="single" w:sz="4" w:space="0" w:color="auto"/>
              <w:bottom w:val="single" w:sz="4" w:space="0" w:color="auto"/>
              <w:right w:val="single" w:sz="4" w:space="0" w:color="auto"/>
            </w:tcBorders>
            <w:vAlign w:val="center"/>
          </w:tcPr>
          <w:p w14:paraId="45255BAB"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453A90D4" w14:textId="77777777" w:rsidR="00134158" w:rsidRPr="000702BF" w:rsidRDefault="00134158" w:rsidP="00BA430C">
            <w:pPr>
              <w:pStyle w:val="TAC"/>
              <w:keepNext w:val="0"/>
              <w:rPr>
                <w:rFonts w:eastAsia="SimSun"/>
              </w:rPr>
            </w:pPr>
            <w:r w:rsidRPr="000702BF">
              <w:rPr>
                <w:rFonts w:eastAsia="SimSun"/>
              </w:rPr>
              <w:t>21</w:t>
            </w:r>
          </w:p>
        </w:tc>
        <w:tc>
          <w:tcPr>
            <w:tcW w:w="1080" w:type="dxa"/>
            <w:tcBorders>
              <w:top w:val="single" w:sz="4" w:space="0" w:color="auto"/>
              <w:left w:val="single" w:sz="4" w:space="0" w:color="auto"/>
              <w:bottom w:val="single" w:sz="4" w:space="0" w:color="auto"/>
              <w:right w:val="single" w:sz="4" w:space="0" w:color="auto"/>
            </w:tcBorders>
            <w:vAlign w:val="center"/>
          </w:tcPr>
          <w:p w14:paraId="72D2E975" w14:textId="77777777" w:rsidR="00134158" w:rsidRPr="000702BF" w:rsidRDefault="00134158" w:rsidP="00BA430C">
            <w:pPr>
              <w:pStyle w:val="TAC"/>
              <w:keepNext w:val="0"/>
              <w:rPr>
                <w:rFonts w:eastAsia="SimSun"/>
              </w:rPr>
            </w:pPr>
            <w:r w:rsidRPr="000702BF">
              <w:rPr>
                <w:rFonts w:eastAsia="SimSun"/>
              </w:rPr>
              <w:t>2</w:t>
            </w:r>
          </w:p>
        </w:tc>
        <w:tc>
          <w:tcPr>
            <w:tcW w:w="722" w:type="dxa"/>
            <w:tcBorders>
              <w:top w:val="single" w:sz="4" w:space="0" w:color="auto"/>
              <w:left w:val="single" w:sz="4" w:space="0" w:color="auto"/>
              <w:bottom w:val="single" w:sz="4" w:space="0" w:color="auto"/>
              <w:right w:val="single" w:sz="4" w:space="0" w:color="auto"/>
            </w:tcBorders>
            <w:vAlign w:val="center"/>
          </w:tcPr>
          <w:p w14:paraId="2053228B"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3060FDD9"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13F72F06" w14:textId="77777777" w:rsidR="00134158" w:rsidRPr="000702BF" w:rsidRDefault="00134158" w:rsidP="00BA430C">
            <w:pPr>
              <w:pStyle w:val="TAC"/>
              <w:keepNext w:val="0"/>
              <w:rPr>
                <w:rFonts w:eastAsia="SimSun"/>
              </w:rPr>
            </w:pPr>
            <w:r w:rsidRPr="000702BF">
              <w:rPr>
                <w:rFonts w:eastAsia="SimSun"/>
              </w:rPr>
              <w:t>19-TT</w:t>
            </w:r>
          </w:p>
        </w:tc>
      </w:tr>
      <w:tr w:rsidR="00134158" w:rsidRPr="000702BF" w14:paraId="6606B212"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2FBBB8E5" w14:textId="50C3E26D" w:rsidR="00134158" w:rsidRPr="000702BF" w:rsidRDefault="00134158" w:rsidP="00BA430C">
            <w:pPr>
              <w:pStyle w:val="TAC"/>
              <w:keepNext w:val="0"/>
              <w:rPr>
                <w:rFonts w:eastAsia="SimSun"/>
              </w:rPr>
            </w:pPr>
            <w:r w:rsidRPr="000702BF">
              <w:rPr>
                <w:rFonts w:eastAsia="SimSun"/>
              </w:rPr>
              <w:t>3,</w:t>
            </w:r>
            <w:r w:rsidR="008D0E0E" w:rsidRPr="000702BF">
              <w:rPr>
                <w:rFonts w:eastAsia="SimSun"/>
              </w:rPr>
              <w:t xml:space="preserve"> </w:t>
            </w:r>
            <w:r w:rsidRPr="000702BF">
              <w:rPr>
                <w:rFonts w:eastAsia="SimSun"/>
              </w:rPr>
              <w:t>8,</w:t>
            </w:r>
            <w:r w:rsidR="008D0E0E" w:rsidRPr="000702BF">
              <w:rPr>
                <w:rFonts w:eastAsia="SimSun"/>
              </w:rPr>
              <w:t xml:space="preserve"> </w:t>
            </w:r>
            <w:r w:rsidRPr="000702BF">
              <w:rPr>
                <w:rFonts w:eastAsia="SimSun"/>
              </w:rPr>
              <w:t>17-19,</w:t>
            </w:r>
            <w:r w:rsidR="008D0E0E" w:rsidRPr="000702BF">
              <w:rPr>
                <w:rFonts w:eastAsia="SimSun"/>
              </w:rPr>
              <w:t xml:space="preserve"> </w:t>
            </w:r>
            <w:r w:rsidRPr="000702BF">
              <w:rPr>
                <w:rFonts w:eastAsia="SimSun"/>
              </w:rPr>
              <w:t>28,</w:t>
            </w:r>
            <w:r w:rsidR="008D0E0E" w:rsidRPr="000702BF">
              <w:rPr>
                <w:rFonts w:eastAsia="SimSun"/>
              </w:rPr>
              <w:t xml:space="preserve"> </w:t>
            </w:r>
            <w:r w:rsidRPr="000702BF">
              <w:rPr>
                <w:rFonts w:eastAsia="SimSun"/>
              </w:rPr>
              <w:t>33,</w:t>
            </w:r>
            <w:r w:rsidR="008D0E0E" w:rsidRPr="000702BF">
              <w:rPr>
                <w:rFonts w:eastAsia="SimSun"/>
              </w:rPr>
              <w:t xml:space="preserve"> </w:t>
            </w:r>
            <w:r w:rsidRPr="000702BF">
              <w:rPr>
                <w:rFonts w:eastAsia="SimSun"/>
              </w:rPr>
              <w:t>42-44,</w:t>
            </w:r>
            <w:r w:rsidR="008D0E0E" w:rsidRPr="000702BF">
              <w:rPr>
                <w:rFonts w:eastAsia="SimSun"/>
              </w:rPr>
              <w:t xml:space="preserve"> </w:t>
            </w:r>
            <w:r w:rsidRPr="000702BF">
              <w:rPr>
                <w:rFonts w:eastAsia="SimSun"/>
              </w:rPr>
              <w:t>57-59,</w:t>
            </w:r>
            <w:r w:rsidR="008D0E0E" w:rsidRPr="000702BF">
              <w:rPr>
                <w:rFonts w:eastAsia="SimSun"/>
              </w:rPr>
              <w:t xml:space="preserve"> </w:t>
            </w:r>
            <w:r w:rsidRPr="000702BF">
              <w:rPr>
                <w:rFonts w:eastAsia="SimSun"/>
              </w:rPr>
              <w:t>68,</w:t>
            </w:r>
            <w:r w:rsidR="008D0E0E" w:rsidRPr="000702BF">
              <w:rPr>
                <w:rFonts w:eastAsia="SimSun"/>
              </w:rPr>
              <w:t xml:space="preserve"> </w:t>
            </w:r>
            <w:r w:rsidRPr="000702BF">
              <w:rPr>
                <w:rFonts w:eastAsia="SimSun"/>
              </w:rPr>
              <w:t>77-79,</w:t>
            </w:r>
            <w:r w:rsidR="008D0E0E" w:rsidRPr="000702BF">
              <w:rPr>
                <w:rFonts w:eastAsia="SimSun"/>
              </w:rPr>
              <w:t xml:space="preserve"> </w:t>
            </w:r>
            <w:r w:rsidRPr="000702BF">
              <w:rPr>
                <w:rFonts w:eastAsia="SimSun"/>
              </w:rPr>
              <w:t>92-94,</w:t>
            </w:r>
            <w:r w:rsidR="008D0E0E" w:rsidRPr="000702BF">
              <w:rPr>
                <w:rFonts w:eastAsia="SimSun"/>
              </w:rPr>
              <w:t xml:space="preserve"> </w:t>
            </w:r>
            <w:r w:rsidRPr="000702BF">
              <w:rPr>
                <w:rFonts w:eastAsia="SimSun"/>
              </w:rPr>
              <w:t>103,</w:t>
            </w:r>
            <w:r w:rsidR="008D0E0E" w:rsidRPr="000702BF">
              <w:rPr>
                <w:rFonts w:eastAsia="SimSun"/>
              </w:rPr>
              <w:t xml:space="preserve"> </w:t>
            </w:r>
            <w:r w:rsidRPr="000702BF">
              <w:rPr>
                <w:rFonts w:eastAsia="SimSun"/>
              </w:rPr>
              <w:t>112-114,</w:t>
            </w:r>
            <w:r w:rsidR="008D0E0E" w:rsidRPr="000702BF">
              <w:rPr>
                <w:rFonts w:eastAsia="SimSun"/>
              </w:rPr>
              <w:t xml:space="preserve"> </w:t>
            </w:r>
            <w:r w:rsidRPr="000702BF">
              <w:rPr>
                <w:rFonts w:eastAsia="SimSun"/>
              </w:rPr>
              <w:t>123,</w:t>
            </w:r>
            <w:r w:rsidR="008D0E0E" w:rsidRPr="000702BF">
              <w:rPr>
                <w:rFonts w:eastAsia="SimSun"/>
              </w:rPr>
              <w:t xml:space="preserve"> </w:t>
            </w:r>
            <w:r w:rsidRPr="000702BF">
              <w:rPr>
                <w:rFonts w:eastAsia="SimSun"/>
              </w:rPr>
              <w:t>132-134,</w:t>
            </w:r>
            <w:r w:rsidR="008D0E0E" w:rsidRPr="000702BF">
              <w:rPr>
                <w:rFonts w:eastAsia="SimSun"/>
              </w:rPr>
              <w:t xml:space="preserve"> </w:t>
            </w:r>
            <w:r w:rsidRPr="000702BF">
              <w:rPr>
                <w:rFonts w:eastAsia="SimSun"/>
              </w:rPr>
              <w:t>143</w:t>
            </w:r>
          </w:p>
        </w:tc>
        <w:tc>
          <w:tcPr>
            <w:tcW w:w="937" w:type="dxa"/>
            <w:tcBorders>
              <w:top w:val="single" w:sz="4" w:space="0" w:color="auto"/>
              <w:left w:val="single" w:sz="4" w:space="0" w:color="auto"/>
              <w:bottom w:val="single" w:sz="4" w:space="0" w:color="auto"/>
              <w:right w:val="single" w:sz="4" w:space="0" w:color="auto"/>
            </w:tcBorders>
            <w:vAlign w:val="center"/>
          </w:tcPr>
          <w:p w14:paraId="4FB0EF40"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51D73DB8"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4967A305" w14:textId="77777777" w:rsidR="00134158" w:rsidRPr="000702BF" w:rsidRDefault="00134158" w:rsidP="00BA430C">
            <w:pPr>
              <w:pStyle w:val="TAC"/>
              <w:keepNext w:val="0"/>
              <w:rPr>
                <w:rFonts w:eastAsia="SimSun"/>
              </w:rPr>
            </w:pPr>
            <w:r w:rsidRPr="000702BF">
              <w:rPr>
                <w:rFonts w:eastAsia="SimSun"/>
              </w:rPr>
              <w:t>3.0</w:t>
            </w:r>
          </w:p>
        </w:tc>
        <w:tc>
          <w:tcPr>
            <w:tcW w:w="766" w:type="dxa"/>
            <w:tcBorders>
              <w:top w:val="single" w:sz="4" w:space="0" w:color="auto"/>
              <w:left w:val="single" w:sz="4" w:space="0" w:color="auto"/>
              <w:bottom w:val="single" w:sz="4" w:space="0" w:color="auto"/>
              <w:right w:val="single" w:sz="4" w:space="0" w:color="auto"/>
            </w:tcBorders>
            <w:vAlign w:val="center"/>
          </w:tcPr>
          <w:p w14:paraId="27E5D53A"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3731E6D1" w14:textId="77777777" w:rsidR="00134158" w:rsidRPr="000702BF" w:rsidRDefault="00134158" w:rsidP="00BA430C">
            <w:pPr>
              <w:pStyle w:val="TAC"/>
              <w:keepNext w:val="0"/>
              <w:rPr>
                <w:rFonts w:eastAsia="SimSun"/>
              </w:rPr>
            </w:pPr>
            <w:r w:rsidRPr="000702BF">
              <w:rPr>
                <w:rFonts w:eastAsia="SimSun"/>
              </w:rPr>
              <w:t>20</w:t>
            </w:r>
          </w:p>
        </w:tc>
        <w:tc>
          <w:tcPr>
            <w:tcW w:w="1080" w:type="dxa"/>
            <w:tcBorders>
              <w:top w:val="single" w:sz="4" w:space="0" w:color="auto"/>
              <w:left w:val="single" w:sz="4" w:space="0" w:color="auto"/>
              <w:bottom w:val="single" w:sz="4" w:space="0" w:color="auto"/>
              <w:right w:val="single" w:sz="4" w:space="0" w:color="auto"/>
            </w:tcBorders>
            <w:vAlign w:val="center"/>
          </w:tcPr>
          <w:p w14:paraId="1070A41D" w14:textId="77777777" w:rsidR="00134158" w:rsidRPr="000702BF" w:rsidRDefault="00134158" w:rsidP="00BA430C">
            <w:pPr>
              <w:pStyle w:val="TAC"/>
              <w:keepNext w:val="0"/>
              <w:rPr>
                <w:rFonts w:eastAsia="SimSun"/>
              </w:rPr>
            </w:pPr>
            <w:r w:rsidRPr="000702BF">
              <w:rPr>
                <w:rFonts w:eastAsia="SimSun"/>
              </w:rPr>
              <w:t>2.5</w:t>
            </w:r>
          </w:p>
        </w:tc>
        <w:tc>
          <w:tcPr>
            <w:tcW w:w="722" w:type="dxa"/>
            <w:tcBorders>
              <w:top w:val="single" w:sz="4" w:space="0" w:color="auto"/>
              <w:left w:val="single" w:sz="4" w:space="0" w:color="auto"/>
              <w:bottom w:val="single" w:sz="4" w:space="0" w:color="auto"/>
              <w:right w:val="single" w:sz="4" w:space="0" w:color="auto"/>
            </w:tcBorders>
            <w:vAlign w:val="center"/>
          </w:tcPr>
          <w:p w14:paraId="4C54AB40"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673A915C"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4CE771D4" w14:textId="77777777" w:rsidR="00134158" w:rsidRPr="000702BF" w:rsidRDefault="00134158" w:rsidP="00BA430C">
            <w:pPr>
              <w:pStyle w:val="TAC"/>
              <w:keepNext w:val="0"/>
              <w:rPr>
                <w:rFonts w:eastAsia="SimSun"/>
              </w:rPr>
            </w:pPr>
            <w:r w:rsidRPr="000702BF">
              <w:rPr>
                <w:rFonts w:eastAsia="SimSun"/>
              </w:rPr>
              <w:t>17.5-TT</w:t>
            </w:r>
          </w:p>
        </w:tc>
      </w:tr>
      <w:tr w:rsidR="00134158" w:rsidRPr="000702BF" w14:paraId="2E915856"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29EA5780" w14:textId="2CCAA9F7" w:rsidR="00134158" w:rsidRPr="000702BF" w:rsidRDefault="00134158" w:rsidP="00BA430C">
            <w:pPr>
              <w:pStyle w:val="TAC"/>
              <w:keepNext w:val="0"/>
              <w:rPr>
                <w:rFonts w:eastAsia="SimSun"/>
              </w:rPr>
            </w:pPr>
            <w:r w:rsidRPr="000702BF">
              <w:rPr>
                <w:rFonts w:eastAsia="SimSun"/>
              </w:rPr>
              <w:t>4,</w:t>
            </w:r>
            <w:r w:rsidR="008D0E0E" w:rsidRPr="000702BF">
              <w:rPr>
                <w:rFonts w:eastAsia="SimSun"/>
              </w:rPr>
              <w:t xml:space="preserve"> </w:t>
            </w:r>
            <w:r w:rsidRPr="000702BF">
              <w:rPr>
                <w:rFonts w:eastAsia="SimSun"/>
              </w:rPr>
              <w:t>9,</w:t>
            </w:r>
            <w:r w:rsidR="008D0E0E" w:rsidRPr="000702BF">
              <w:rPr>
                <w:rFonts w:eastAsia="SimSun"/>
              </w:rPr>
              <w:t xml:space="preserve"> </w:t>
            </w:r>
            <w:r w:rsidRPr="000702BF">
              <w:rPr>
                <w:rFonts w:eastAsia="SimSun"/>
              </w:rPr>
              <w:t>20-22,</w:t>
            </w:r>
            <w:r w:rsidR="008D0E0E" w:rsidRPr="000702BF">
              <w:rPr>
                <w:rFonts w:eastAsia="SimSun"/>
              </w:rPr>
              <w:t xml:space="preserve"> </w:t>
            </w:r>
            <w:r w:rsidRPr="000702BF">
              <w:rPr>
                <w:rFonts w:eastAsia="SimSun"/>
              </w:rPr>
              <w:t>29,</w:t>
            </w:r>
            <w:r w:rsidR="008D0E0E" w:rsidRPr="000702BF">
              <w:rPr>
                <w:rFonts w:eastAsia="SimSun"/>
              </w:rPr>
              <w:t xml:space="preserve"> </w:t>
            </w:r>
            <w:r w:rsidRPr="000702BF">
              <w:rPr>
                <w:rFonts w:eastAsia="SimSun"/>
              </w:rPr>
              <w:t>34,</w:t>
            </w:r>
            <w:r w:rsidR="008D0E0E" w:rsidRPr="000702BF">
              <w:rPr>
                <w:rFonts w:eastAsia="SimSun"/>
              </w:rPr>
              <w:t xml:space="preserve"> </w:t>
            </w:r>
            <w:r w:rsidRPr="000702BF">
              <w:rPr>
                <w:rFonts w:eastAsia="SimSun"/>
              </w:rPr>
              <w:t>45-47,</w:t>
            </w:r>
            <w:r w:rsidR="008D0E0E" w:rsidRPr="000702BF">
              <w:rPr>
                <w:rFonts w:eastAsia="SimSun"/>
              </w:rPr>
              <w:t xml:space="preserve"> </w:t>
            </w:r>
            <w:r w:rsidRPr="000702BF">
              <w:rPr>
                <w:rFonts w:eastAsia="SimSun"/>
              </w:rPr>
              <w:t>60-62,</w:t>
            </w:r>
            <w:r w:rsidR="008D0E0E" w:rsidRPr="000702BF">
              <w:rPr>
                <w:rFonts w:eastAsia="SimSun"/>
              </w:rPr>
              <w:t xml:space="preserve"> </w:t>
            </w:r>
            <w:r w:rsidRPr="000702BF">
              <w:rPr>
                <w:rFonts w:eastAsia="SimSun"/>
              </w:rPr>
              <w:t>69,</w:t>
            </w:r>
            <w:r w:rsidR="008D0E0E" w:rsidRPr="000702BF">
              <w:rPr>
                <w:rFonts w:eastAsia="SimSun"/>
              </w:rPr>
              <w:t xml:space="preserve"> </w:t>
            </w:r>
            <w:r w:rsidRPr="000702BF">
              <w:rPr>
                <w:rFonts w:eastAsia="SimSun"/>
              </w:rPr>
              <w:t>80-82,</w:t>
            </w:r>
            <w:r w:rsidR="008D0E0E" w:rsidRPr="000702BF">
              <w:rPr>
                <w:rFonts w:eastAsia="SimSun"/>
              </w:rPr>
              <w:t xml:space="preserve"> </w:t>
            </w:r>
            <w:r w:rsidRPr="000702BF">
              <w:rPr>
                <w:rFonts w:eastAsia="SimSun"/>
              </w:rPr>
              <w:t>95-97,</w:t>
            </w:r>
            <w:r w:rsidR="008D0E0E" w:rsidRPr="000702BF">
              <w:rPr>
                <w:rFonts w:eastAsia="SimSun"/>
              </w:rPr>
              <w:t xml:space="preserve"> </w:t>
            </w:r>
            <w:r w:rsidRPr="000702BF">
              <w:rPr>
                <w:rFonts w:eastAsia="SimSun"/>
              </w:rPr>
              <w:t>104,</w:t>
            </w:r>
            <w:r w:rsidR="008D0E0E" w:rsidRPr="000702BF">
              <w:rPr>
                <w:rFonts w:eastAsia="SimSun"/>
              </w:rPr>
              <w:t xml:space="preserve"> </w:t>
            </w:r>
            <w:r w:rsidRPr="000702BF">
              <w:rPr>
                <w:rFonts w:eastAsia="SimSun"/>
              </w:rPr>
              <w:t>115-117,</w:t>
            </w:r>
            <w:r w:rsidR="008D0E0E" w:rsidRPr="000702BF">
              <w:rPr>
                <w:rFonts w:eastAsia="SimSun"/>
              </w:rPr>
              <w:t xml:space="preserve"> </w:t>
            </w:r>
            <w:r w:rsidRPr="000702BF">
              <w:rPr>
                <w:rFonts w:eastAsia="SimSun"/>
              </w:rPr>
              <w:t>124,</w:t>
            </w:r>
            <w:r w:rsidR="008D0E0E" w:rsidRPr="000702BF">
              <w:rPr>
                <w:rFonts w:eastAsia="SimSun"/>
              </w:rPr>
              <w:t xml:space="preserve"> </w:t>
            </w:r>
            <w:r w:rsidRPr="000702BF">
              <w:rPr>
                <w:rFonts w:eastAsia="SimSun"/>
              </w:rPr>
              <w:t>135-137,</w:t>
            </w:r>
            <w:r w:rsidR="008D0E0E" w:rsidRPr="000702BF">
              <w:rPr>
                <w:rFonts w:eastAsia="SimSun"/>
              </w:rPr>
              <w:t xml:space="preserve"> </w:t>
            </w:r>
            <w:r w:rsidRPr="000702BF">
              <w:rPr>
                <w:rFonts w:eastAsia="SimSun"/>
              </w:rPr>
              <w:t>144</w:t>
            </w:r>
          </w:p>
        </w:tc>
        <w:tc>
          <w:tcPr>
            <w:tcW w:w="937" w:type="dxa"/>
            <w:tcBorders>
              <w:top w:val="single" w:sz="4" w:space="0" w:color="auto"/>
              <w:left w:val="single" w:sz="4" w:space="0" w:color="auto"/>
              <w:bottom w:val="single" w:sz="4" w:space="0" w:color="auto"/>
              <w:right w:val="single" w:sz="4" w:space="0" w:color="auto"/>
            </w:tcBorders>
            <w:vAlign w:val="center"/>
          </w:tcPr>
          <w:p w14:paraId="1E2B7FC0"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05D0AFB6"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31F18D1E" w14:textId="77777777" w:rsidR="00134158" w:rsidRPr="000702BF" w:rsidRDefault="00134158" w:rsidP="00BA430C">
            <w:pPr>
              <w:pStyle w:val="TAC"/>
              <w:keepNext w:val="0"/>
              <w:rPr>
                <w:rFonts w:eastAsia="SimSun"/>
              </w:rPr>
            </w:pPr>
            <w:r w:rsidRPr="000702BF">
              <w:rPr>
                <w:rFonts w:eastAsia="SimSun"/>
              </w:rPr>
              <w:t>3.5</w:t>
            </w:r>
          </w:p>
        </w:tc>
        <w:tc>
          <w:tcPr>
            <w:tcW w:w="766" w:type="dxa"/>
            <w:tcBorders>
              <w:top w:val="single" w:sz="4" w:space="0" w:color="auto"/>
              <w:left w:val="single" w:sz="4" w:space="0" w:color="auto"/>
              <w:bottom w:val="single" w:sz="4" w:space="0" w:color="auto"/>
              <w:right w:val="single" w:sz="4" w:space="0" w:color="auto"/>
            </w:tcBorders>
            <w:vAlign w:val="center"/>
          </w:tcPr>
          <w:p w14:paraId="1ABF93FD"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429D0D74" w14:textId="77777777" w:rsidR="00134158" w:rsidRPr="000702BF" w:rsidRDefault="00134158" w:rsidP="00BA430C">
            <w:pPr>
              <w:pStyle w:val="TAC"/>
              <w:keepNext w:val="0"/>
              <w:rPr>
                <w:rFonts w:eastAsia="SimSun"/>
              </w:rPr>
            </w:pPr>
            <w:r w:rsidRPr="000702BF">
              <w:rPr>
                <w:rFonts w:eastAsia="SimSun"/>
              </w:rPr>
              <w:t>19.5</w:t>
            </w:r>
          </w:p>
        </w:tc>
        <w:tc>
          <w:tcPr>
            <w:tcW w:w="1080" w:type="dxa"/>
            <w:tcBorders>
              <w:top w:val="single" w:sz="4" w:space="0" w:color="auto"/>
              <w:left w:val="single" w:sz="4" w:space="0" w:color="auto"/>
              <w:bottom w:val="single" w:sz="4" w:space="0" w:color="auto"/>
              <w:right w:val="single" w:sz="4" w:space="0" w:color="auto"/>
            </w:tcBorders>
            <w:vAlign w:val="center"/>
          </w:tcPr>
          <w:p w14:paraId="1E19EBFE" w14:textId="77777777" w:rsidR="00134158" w:rsidRPr="000702BF" w:rsidRDefault="00134158" w:rsidP="00BA430C">
            <w:pPr>
              <w:pStyle w:val="TAC"/>
              <w:keepNext w:val="0"/>
              <w:rPr>
                <w:rFonts w:eastAsia="SimSun"/>
              </w:rPr>
            </w:pPr>
            <w:r w:rsidRPr="000702BF">
              <w:rPr>
                <w:rFonts w:eastAsia="SimSun"/>
              </w:rPr>
              <w:t>3.5</w:t>
            </w:r>
          </w:p>
        </w:tc>
        <w:tc>
          <w:tcPr>
            <w:tcW w:w="722" w:type="dxa"/>
            <w:tcBorders>
              <w:top w:val="single" w:sz="4" w:space="0" w:color="auto"/>
              <w:left w:val="single" w:sz="4" w:space="0" w:color="auto"/>
              <w:bottom w:val="single" w:sz="4" w:space="0" w:color="auto"/>
              <w:right w:val="single" w:sz="4" w:space="0" w:color="auto"/>
            </w:tcBorders>
            <w:vAlign w:val="center"/>
          </w:tcPr>
          <w:p w14:paraId="637F225F"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1F569212"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572E842B" w14:textId="77777777" w:rsidR="00134158" w:rsidRPr="000702BF" w:rsidRDefault="00134158" w:rsidP="00BA430C">
            <w:pPr>
              <w:pStyle w:val="TAC"/>
              <w:keepNext w:val="0"/>
              <w:rPr>
                <w:rFonts w:eastAsia="SimSun"/>
              </w:rPr>
            </w:pPr>
            <w:r w:rsidRPr="000702BF">
              <w:rPr>
                <w:rFonts w:eastAsia="SimSun"/>
              </w:rPr>
              <w:t>16-TT</w:t>
            </w:r>
          </w:p>
        </w:tc>
      </w:tr>
      <w:tr w:rsidR="00134158" w:rsidRPr="000702BF" w14:paraId="6FE240A0"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18F6B89B" w14:textId="1D7FAEAC" w:rsidR="00134158" w:rsidRPr="000702BF" w:rsidRDefault="00134158" w:rsidP="00BA430C">
            <w:pPr>
              <w:pStyle w:val="TAC"/>
              <w:keepNext w:val="0"/>
              <w:rPr>
                <w:rFonts w:eastAsia="SimSun"/>
              </w:rPr>
            </w:pPr>
            <w:r w:rsidRPr="000702BF">
              <w:rPr>
                <w:rFonts w:eastAsia="SimSun"/>
              </w:rPr>
              <w:t>5,</w:t>
            </w:r>
            <w:r w:rsidR="008D0E0E" w:rsidRPr="000702BF">
              <w:rPr>
                <w:rFonts w:eastAsia="SimSun"/>
              </w:rPr>
              <w:t xml:space="preserve"> </w:t>
            </w:r>
            <w:r w:rsidRPr="000702BF">
              <w:rPr>
                <w:rFonts w:eastAsia="SimSun"/>
              </w:rPr>
              <w:t>10,</w:t>
            </w:r>
            <w:r w:rsidR="008D0E0E" w:rsidRPr="000702BF">
              <w:rPr>
                <w:rFonts w:eastAsia="SimSun"/>
              </w:rPr>
              <w:t xml:space="preserve"> </w:t>
            </w:r>
            <w:r w:rsidRPr="000702BF">
              <w:rPr>
                <w:rFonts w:eastAsia="SimSun"/>
              </w:rPr>
              <w:t>23-25,</w:t>
            </w:r>
            <w:r w:rsidR="008D0E0E" w:rsidRPr="000702BF">
              <w:rPr>
                <w:rFonts w:eastAsia="SimSun"/>
              </w:rPr>
              <w:t xml:space="preserve"> </w:t>
            </w:r>
            <w:r w:rsidRPr="000702BF">
              <w:rPr>
                <w:rFonts w:eastAsia="SimSun"/>
              </w:rPr>
              <w:t>30,</w:t>
            </w:r>
            <w:r w:rsidR="008D0E0E" w:rsidRPr="000702BF">
              <w:rPr>
                <w:rFonts w:eastAsia="SimSun"/>
              </w:rPr>
              <w:t xml:space="preserve"> </w:t>
            </w:r>
            <w:r w:rsidRPr="000702BF">
              <w:rPr>
                <w:rFonts w:eastAsia="SimSun"/>
              </w:rPr>
              <w:t>35,</w:t>
            </w:r>
            <w:r w:rsidR="008D0E0E" w:rsidRPr="000702BF">
              <w:rPr>
                <w:rFonts w:eastAsia="SimSun"/>
              </w:rPr>
              <w:t xml:space="preserve"> </w:t>
            </w:r>
            <w:r w:rsidRPr="000702BF">
              <w:rPr>
                <w:rFonts w:eastAsia="SimSun"/>
              </w:rPr>
              <w:t>48-50,</w:t>
            </w:r>
            <w:r w:rsidR="008D0E0E" w:rsidRPr="000702BF">
              <w:rPr>
                <w:rFonts w:eastAsia="SimSun"/>
              </w:rPr>
              <w:t xml:space="preserve"> </w:t>
            </w:r>
            <w:r w:rsidRPr="000702BF">
              <w:rPr>
                <w:rFonts w:eastAsia="SimSun"/>
              </w:rPr>
              <w:t>63-65,</w:t>
            </w:r>
            <w:r w:rsidR="008D0E0E" w:rsidRPr="000702BF">
              <w:rPr>
                <w:rFonts w:eastAsia="SimSun"/>
              </w:rPr>
              <w:t xml:space="preserve"> </w:t>
            </w:r>
            <w:r w:rsidRPr="000702BF">
              <w:rPr>
                <w:rFonts w:eastAsia="SimSun"/>
              </w:rPr>
              <w:t>70,</w:t>
            </w:r>
            <w:r w:rsidR="008D0E0E" w:rsidRPr="000702BF">
              <w:rPr>
                <w:rFonts w:eastAsia="SimSun"/>
              </w:rPr>
              <w:t xml:space="preserve"> </w:t>
            </w:r>
            <w:r w:rsidRPr="000702BF">
              <w:rPr>
                <w:rFonts w:eastAsia="SimSun"/>
              </w:rPr>
              <w:t>83-85,</w:t>
            </w:r>
            <w:r w:rsidR="008D0E0E" w:rsidRPr="000702BF">
              <w:rPr>
                <w:rFonts w:eastAsia="SimSun"/>
              </w:rPr>
              <w:t xml:space="preserve"> </w:t>
            </w:r>
            <w:r w:rsidRPr="000702BF">
              <w:rPr>
                <w:rFonts w:eastAsia="SimSun"/>
              </w:rPr>
              <w:t>98-100,</w:t>
            </w:r>
            <w:r w:rsidR="008D0E0E" w:rsidRPr="000702BF">
              <w:rPr>
                <w:rFonts w:eastAsia="SimSun"/>
              </w:rPr>
              <w:t xml:space="preserve"> </w:t>
            </w:r>
            <w:r w:rsidRPr="000702BF">
              <w:rPr>
                <w:rFonts w:eastAsia="SimSun"/>
              </w:rPr>
              <w:t>105,</w:t>
            </w:r>
            <w:r w:rsidR="008D0E0E" w:rsidRPr="000702BF">
              <w:rPr>
                <w:rFonts w:eastAsia="SimSun"/>
              </w:rPr>
              <w:t xml:space="preserve"> </w:t>
            </w:r>
            <w:r w:rsidRPr="000702BF">
              <w:rPr>
                <w:rFonts w:eastAsia="SimSun"/>
              </w:rPr>
              <w:t>118-120,</w:t>
            </w:r>
            <w:r w:rsidR="008D0E0E" w:rsidRPr="000702BF">
              <w:rPr>
                <w:rFonts w:eastAsia="SimSun"/>
              </w:rPr>
              <w:t xml:space="preserve"> </w:t>
            </w:r>
            <w:r w:rsidRPr="000702BF">
              <w:rPr>
                <w:rFonts w:eastAsia="SimSun"/>
              </w:rPr>
              <w:t>125,</w:t>
            </w:r>
            <w:r w:rsidR="008D0E0E" w:rsidRPr="000702BF">
              <w:rPr>
                <w:rFonts w:eastAsia="SimSun"/>
              </w:rPr>
              <w:t xml:space="preserve"> </w:t>
            </w:r>
            <w:r w:rsidRPr="000702BF">
              <w:rPr>
                <w:rFonts w:eastAsia="SimSun"/>
              </w:rPr>
              <w:t>138-140,</w:t>
            </w:r>
            <w:r w:rsidR="008D0E0E" w:rsidRPr="000702BF">
              <w:rPr>
                <w:rFonts w:eastAsia="SimSun"/>
              </w:rPr>
              <w:t xml:space="preserve"> </w:t>
            </w:r>
            <w:r w:rsidRPr="000702BF">
              <w:rPr>
                <w:rFonts w:eastAsia="SimSun"/>
              </w:rPr>
              <w:t>145</w:t>
            </w:r>
          </w:p>
        </w:tc>
        <w:tc>
          <w:tcPr>
            <w:tcW w:w="937" w:type="dxa"/>
            <w:tcBorders>
              <w:top w:val="single" w:sz="4" w:space="0" w:color="auto"/>
              <w:left w:val="single" w:sz="4" w:space="0" w:color="auto"/>
              <w:bottom w:val="single" w:sz="4" w:space="0" w:color="auto"/>
              <w:right w:val="single" w:sz="4" w:space="0" w:color="auto"/>
            </w:tcBorders>
            <w:vAlign w:val="center"/>
          </w:tcPr>
          <w:p w14:paraId="4C14D239" w14:textId="77777777" w:rsidR="00134158" w:rsidRPr="000702BF" w:rsidRDefault="00134158" w:rsidP="00BA430C">
            <w:pPr>
              <w:pStyle w:val="TAC"/>
              <w:keepNext w:val="0"/>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55D1AC39" w14:textId="77777777" w:rsidR="00134158" w:rsidRPr="000702BF" w:rsidRDefault="00134158" w:rsidP="00BA430C">
            <w:pPr>
              <w:pStyle w:val="TAC"/>
              <w:keepNext w:val="0"/>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67C8E68A" w14:textId="77777777" w:rsidR="00134158" w:rsidRPr="000702BF" w:rsidRDefault="00134158" w:rsidP="00BA430C">
            <w:pPr>
              <w:pStyle w:val="TAC"/>
              <w:keepNext w:val="0"/>
              <w:rPr>
                <w:rFonts w:eastAsia="SimSun"/>
              </w:rPr>
            </w:pPr>
            <w:r w:rsidRPr="000702BF">
              <w:rPr>
                <w:rFonts w:eastAsia="SimSun"/>
              </w:rPr>
              <w:t>5.5</w:t>
            </w:r>
          </w:p>
        </w:tc>
        <w:tc>
          <w:tcPr>
            <w:tcW w:w="766" w:type="dxa"/>
            <w:tcBorders>
              <w:top w:val="single" w:sz="4" w:space="0" w:color="auto"/>
              <w:left w:val="single" w:sz="4" w:space="0" w:color="auto"/>
              <w:bottom w:val="single" w:sz="4" w:space="0" w:color="auto"/>
              <w:right w:val="single" w:sz="4" w:space="0" w:color="auto"/>
            </w:tcBorders>
            <w:vAlign w:val="center"/>
          </w:tcPr>
          <w:p w14:paraId="21412230" w14:textId="77777777" w:rsidR="00134158" w:rsidRPr="000702BF" w:rsidRDefault="00134158" w:rsidP="00BA430C">
            <w:pPr>
              <w:pStyle w:val="TAC"/>
              <w:keepNext w:val="0"/>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5AC94E0C" w14:textId="77777777" w:rsidR="00134158" w:rsidRPr="000702BF" w:rsidRDefault="00134158" w:rsidP="00BA430C">
            <w:pPr>
              <w:pStyle w:val="TAC"/>
              <w:keepNext w:val="0"/>
              <w:rPr>
                <w:rFonts w:eastAsia="SimSun"/>
              </w:rPr>
            </w:pPr>
            <w:r w:rsidRPr="000702BF">
              <w:rPr>
                <w:rFonts w:eastAsia="SimSun"/>
              </w:rPr>
              <w:t>17.5</w:t>
            </w:r>
          </w:p>
        </w:tc>
        <w:tc>
          <w:tcPr>
            <w:tcW w:w="1080" w:type="dxa"/>
            <w:tcBorders>
              <w:top w:val="single" w:sz="4" w:space="0" w:color="auto"/>
              <w:left w:val="single" w:sz="4" w:space="0" w:color="auto"/>
              <w:bottom w:val="single" w:sz="4" w:space="0" w:color="auto"/>
              <w:right w:val="single" w:sz="4" w:space="0" w:color="auto"/>
            </w:tcBorders>
            <w:vAlign w:val="center"/>
          </w:tcPr>
          <w:p w14:paraId="77C40E8E" w14:textId="77777777" w:rsidR="00134158" w:rsidRPr="000702BF" w:rsidRDefault="00134158" w:rsidP="00BA430C">
            <w:pPr>
              <w:pStyle w:val="TAC"/>
              <w:keepNext w:val="0"/>
              <w:rPr>
                <w:rFonts w:eastAsia="SimSun"/>
              </w:rPr>
            </w:pPr>
            <w:r w:rsidRPr="000702BF">
              <w:rPr>
                <w:rFonts w:eastAsia="SimSun"/>
              </w:rPr>
              <w:t>5</w:t>
            </w:r>
          </w:p>
        </w:tc>
        <w:tc>
          <w:tcPr>
            <w:tcW w:w="722" w:type="dxa"/>
            <w:tcBorders>
              <w:top w:val="single" w:sz="4" w:space="0" w:color="auto"/>
              <w:left w:val="single" w:sz="4" w:space="0" w:color="auto"/>
              <w:bottom w:val="single" w:sz="4" w:space="0" w:color="auto"/>
              <w:right w:val="single" w:sz="4" w:space="0" w:color="auto"/>
            </w:tcBorders>
            <w:vAlign w:val="center"/>
          </w:tcPr>
          <w:p w14:paraId="376F4284" w14:textId="77777777" w:rsidR="00134158" w:rsidRPr="000702BF" w:rsidRDefault="00134158" w:rsidP="00BA430C">
            <w:pPr>
              <w:pStyle w:val="TAC"/>
              <w:keepNext w:val="0"/>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2578F34" w14:textId="77777777" w:rsidR="00134158" w:rsidRPr="000702BF" w:rsidRDefault="00134158" w:rsidP="00BA430C">
            <w:pPr>
              <w:pStyle w:val="TAC"/>
              <w:keepNext w:val="0"/>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341DA225" w14:textId="77777777" w:rsidR="00134158" w:rsidRPr="000702BF" w:rsidRDefault="00134158" w:rsidP="00BA430C">
            <w:pPr>
              <w:pStyle w:val="TAC"/>
              <w:keepNext w:val="0"/>
              <w:rPr>
                <w:rFonts w:eastAsia="SimSun"/>
              </w:rPr>
            </w:pPr>
            <w:r w:rsidRPr="000702BF">
              <w:rPr>
                <w:rFonts w:eastAsia="SimSun"/>
              </w:rPr>
              <w:t>12.5-TT</w:t>
            </w:r>
          </w:p>
        </w:tc>
      </w:tr>
      <w:tr w:rsidR="00134158" w:rsidRPr="000702BF" w14:paraId="1030DFD7"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55D63C80" w14:textId="72E12DE3" w:rsidR="00134158" w:rsidRPr="000702BF" w:rsidRDefault="00134158" w:rsidP="00AE3F12">
            <w:pPr>
              <w:pStyle w:val="TAC"/>
              <w:rPr>
                <w:rFonts w:eastAsia="SimSun"/>
              </w:rPr>
            </w:pPr>
            <w:r w:rsidRPr="000702BF">
              <w:rPr>
                <w:rFonts w:eastAsia="SimSun"/>
              </w:rPr>
              <w:lastRenderedPageBreak/>
              <w:t>146-147,</w:t>
            </w:r>
            <w:r w:rsidR="008D0E0E" w:rsidRPr="000702BF">
              <w:rPr>
                <w:rFonts w:eastAsia="SimSun"/>
              </w:rPr>
              <w:t xml:space="preserve"> </w:t>
            </w:r>
            <w:r w:rsidRPr="000702BF">
              <w:rPr>
                <w:rFonts w:eastAsia="SimSun"/>
              </w:rPr>
              <w:t>150-151,</w:t>
            </w:r>
            <w:r w:rsidR="008D0E0E" w:rsidRPr="000702BF">
              <w:rPr>
                <w:rFonts w:eastAsia="SimSun"/>
              </w:rPr>
              <w:t xml:space="preserve"> </w:t>
            </w:r>
            <w:r w:rsidRPr="000702BF">
              <w:rPr>
                <w:rFonts w:eastAsia="SimSun"/>
              </w:rPr>
              <w:t>154-159,</w:t>
            </w:r>
            <w:r w:rsidR="008D0E0E" w:rsidRPr="000702BF">
              <w:rPr>
                <w:rFonts w:eastAsia="SimSun"/>
              </w:rPr>
              <w:t xml:space="preserve"> </w:t>
            </w:r>
            <w:r w:rsidRPr="000702BF">
              <w:rPr>
                <w:rFonts w:eastAsia="SimSun"/>
              </w:rPr>
              <w:t>166-167,</w:t>
            </w:r>
            <w:r w:rsidR="008D0E0E" w:rsidRPr="000702BF">
              <w:rPr>
                <w:rFonts w:eastAsia="SimSun"/>
              </w:rPr>
              <w:t xml:space="preserve"> </w:t>
            </w:r>
            <w:r w:rsidRPr="000702BF">
              <w:rPr>
                <w:rFonts w:eastAsia="SimSun"/>
              </w:rPr>
              <w:t>170-171,</w:t>
            </w:r>
            <w:r w:rsidR="008D0E0E" w:rsidRPr="000702BF">
              <w:rPr>
                <w:rFonts w:eastAsia="SimSun"/>
              </w:rPr>
              <w:t xml:space="preserve"> </w:t>
            </w:r>
            <w:r w:rsidRPr="000702BF">
              <w:rPr>
                <w:rFonts w:eastAsia="SimSun"/>
              </w:rPr>
              <w:t>174-179,</w:t>
            </w:r>
            <w:r w:rsidR="008D0E0E" w:rsidRPr="000702BF">
              <w:rPr>
                <w:rFonts w:eastAsia="SimSun"/>
              </w:rPr>
              <w:t xml:space="preserve"> </w:t>
            </w:r>
            <w:r w:rsidRPr="000702BF">
              <w:rPr>
                <w:rFonts w:eastAsia="SimSun"/>
              </w:rPr>
              <w:t>186-191,</w:t>
            </w:r>
            <w:r w:rsidR="008D0E0E" w:rsidRPr="000702BF">
              <w:rPr>
                <w:rFonts w:eastAsia="SimSun"/>
              </w:rPr>
              <w:t xml:space="preserve"> </w:t>
            </w:r>
            <w:r w:rsidRPr="000702BF">
              <w:rPr>
                <w:rFonts w:eastAsia="SimSun"/>
              </w:rPr>
              <w:t>198-199,</w:t>
            </w:r>
            <w:r w:rsidR="008D0E0E" w:rsidRPr="000702BF">
              <w:rPr>
                <w:rFonts w:eastAsia="SimSun"/>
              </w:rPr>
              <w:t xml:space="preserve"> </w:t>
            </w:r>
            <w:r w:rsidRPr="000702BF">
              <w:rPr>
                <w:rFonts w:eastAsia="SimSun"/>
              </w:rPr>
              <w:t>202-207,</w:t>
            </w:r>
            <w:r w:rsidR="008D0E0E" w:rsidRPr="000702BF">
              <w:rPr>
                <w:rFonts w:eastAsia="SimSun"/>
              </w:rPr>
              <w:t xml:space="preserve"> </w:t>
            </w:r>
            <w:r w:rsidRPr="000702BF">
              <w:rPr>
                <w:rFonts w:eastAsia="SimSun"/>
              </w:rPr>
              <w:t>214-219,</w:t>
            </w:r>
            <w:r w:rsidR="008D0E0E" w:rsidRPr="000702BF">
              <w:rPr>
                <w:rFonts w:eastAsia="SimSun"/>
              </w:rPr>
              <w:t xml:space="preserve"> </w:t>
            </w:r>
            <w:r w:rsidRPr="000702BF">
              <w:rPr>
                <w:rFonts w:eastAsia="SimSun"/>
              </w:rPr>
              <w:t>226-227,</w:t>
            </w:r>
            <w:r w:rsidR="008D0E0E" w:rsidRPr="000702BF">
              <w:rPr>
                <w:rFonts w:eastAsia="SimSun"/>
              </w:rPr>
              <w:t xml:space="preserve"> </w:t>
            </w:r>
            <w:r w:rsidRPr="000702BF">
              <w:rPr>
                <w:rFonts w:eastAsia="SimSun"/>
              </w:rPr>
              <w:t>230-235,</w:t>
            </w:r>
            <w:r w:rsidR="008D0E0E" w:rsidRPr="000702BF">
              <w:rPr>
                <w:rFonts w:eastAsia="SimSun"/>
              </w:rPr>
              <w:t xml:space="preserve"> </w:t>
            </w:r>
            <w:r w:rsidRPr="000702BF">
              <w:rPr>
                <w:rFonts w:eastAsia="SimSun"/>
              </w:rPr>
              <w:t>242-243,</w:t>
            </w:r>
            <w:r w:rsidR="008D0E0E" w:rsidRPr="000702BF">
              <w:rPr>
                <w:rFonts w:eastAsia="SimSun"/>
              </w:rPr>
              <w:t xml:space="preserve"> </w:t>
            </w:r>
            <w:r w:rsidRPr="000702BF">
              <w:rPr>
                <w:rFonts w:eastAsia="SimSun"/>
              </w:rPr>
              <w:t>246-251,</w:t>
            </w:r>
            <w:r w:rsidR="008D0E0E" w:rsidRPr="000702BF">
              <w:rPr>
                <w:rFonts w:eastAsia="SimSun"/>
              </w:rPr>
              <w:t xml:space="preserve"> </w:t>
            </w:r>
            <w:r w:rsidRPr="000702BF">
              <w:rPr>
                <w:rFonts w:eastAsia="SimSun"/>
              </w:rPr>
              <w:t>258-259,</w:t>
            </w:r>
            <w:r w:rsidR="008D0E0E" w:rsidRPr="000702BF">
              <w:rPr>
                <w:rFonts w:eastAsia="SimSun"/>
              </w:rPr>
              <w:t xml:space="preserve"> </w:t>
            </w:r>
            <w:r w:rsidRPr="000702BF">
              <w:rPr>
                <w:rFonts w:eastAsia="SimSun"/>
              </w:rPr>
              <w:t>262-264</w:t>
            </w:r>
          </w:p>
        </w:tc>
        <w:tc>
          <w:tcPr>
            <w:tcW w:w="937" w:type="dxa"/>
            <w:tcBorders>
              <w:top w:val="single" w:sz="4" w:space="0" w:color="auto"/>
              <w:left w:val="single" w:sz="4" w:space="0" w:color="auto"/>
              <w:bottom w:val="single" w:sz="4" w:space="0" w:color="auto"/>
              <w:right w:val="single" w:sz="4" w:space="0" w:color="auto"/>
            </w:tcBorders>
            <w:vAlign w:val="center"/>
          </w:tcPr>
          <w:p w14:paraId="16DBD671" w14:textId="77777777" w:rsidR="00134158" w:rsidRPr="000702BF" w:rsidRDefault="00134158" w:rsidP="00AE3F12">
            <w:pPr>
              <w:pStyle w:val="TAC"/>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0ABE5BA9" w14:textId="77777777" w:rsidR="00134158" w:rsidRPr="000702BF" w:rsidRDefault="00134158" w:rsidP="00AE3F12">
            <w:pPr>
              <w:pStyle w:val="TAC"/>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43CF151F" w14:textId="77777777" w:rsidR="00134158" w:rsidRPr="000702BF" w:rsidRDefault="00134158" w:rsidP="00AE3F12">
            <w:pPr>
              <w:pStyle w:val="TAC"/>
              <w:rPr>
                <w:rFonts w:eastAsia="SimSun"/>
              </w:rPr>
            </w:pPr>
            <w:r w:rsidRPr="000702BF">
              <w:rPr>
                <w:rFonts w:eastAsia="SimSun"/>
              </w:rPr>
              <w:t>4</w:t>
            </w:r>
          </w:p>
        </w:tc>
        <w:tc>
          <w:tcPr>
            <w:tcW w:w="766" w:type="dxa"/>
            <w:tcBorders>
              <w:top w:val="single" w:sz="4" w:space="0" w:color="auto"/>
              <w:left w:val="single" w:sz="4" w:space="0" w:color="auto"/>
              <w:bottom w:val="single" w:sz="4" w:space="0" w:color="auto"/>
              <w:right w:val="single" w:sz="4" w:space="0" w:color="auto"/>
            </w:tcBorders>
            <w:vAlign w:val="center"/>
          </w:tcPr>
          <w:p w14:paraId="7A6A1EF9" w14:textId="77777777" w:rsidR="00134158" w:rsidRPr="000702BF" w:rsidRDefault="00134158" w:rsidP="00AE3F12">
            <w:pPr>
              <w:pStyle w:val="TAC"/>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5433390E" w14:textId="77777777" w:rsidR="00134158" w:rsidRPr="000702BF" w:rsidRDefault="00134158" w:rsidP="00AE3F12">
            <w:pPr>
              <w:pStyle w:val="TAC"/>
              <w:rPr>
                <w:rFonts w:eastAsia="SimSun"/>
              </w:rPr>
            </w:pPr>
            <w:r w:rsidRPr="000702BF">
              <w:rPr>
                <w:rFonts w:eastAsia="SimSun"/>
              </w:rPr>
              <w:t>19</w:t>
            </w:r>
          </w:p>
        </w:tc>
        <w:tc>
          <w:tcPr>
            <w:tcW w:w="1080" w:type="dxa"/>
            <w:tcBorders>
              <w:top w:val="single" w:sz="4" w:space="0" w:color="auto"/>
              <w:left w:val="single" w:sz="4" w:space="0" w:color="auto"/>
              <w:bottom w:val="single" w:sz="4" w:space="0" w:color="auto"/>
              <w:right w:val="single" w:sz="4" w:space="0" w:color="auto"/>
            </w:tcBorders>
            <w:vAlign w:val="center"/>
          </w:tcPr>
          <w:p w14:paraId="4C20BF01" w14:textId="77777777" w:rsidR="00134158" w:rsidRPr="000702BF" w:rsidRDefault="00134158" w:rsidP="00AE3F12">
            <w:pPr>
              <w:pStyle w:val="TAC"/>
              <w:rPr>
                <w:rFonts w:eastAsia="SimSun"/>
              </w:rPr>
            </w:pPr>
            <w:r w:rsidRPr="000702BF">
              <w:rPr>
                <w:rFonts w:eastAsia="SimSun"/>
              </w:rPr>
              <w:t>3.5</w:t>
            </w:r>
          </w:p>
        </w:tc>
        <w:tc>
          <w:tcPr>
            <w:tcW w:w="722" w:type="dxa"/>
            <w:tcBorders>
              <w:top w:val="single" w:sz="4" w:space="0" w:color="auto"/>
              <w:left w:val="single" w:sz="4" w:space="0" w:color="auto"/>
              <w:bottom w:val="single" w:sz="4" w:space="0" w:color="auto"/>
              <w:right w:val="single" w:sz="4" w:space="0" w:color="auto"/>
            </w:tcBorders>
            <w:vAlign w:val="center"/>
          </w:tcPr>
          <w:p w14:paraId="1F4C58F0" w14:textId="77777777" w:rsidR="00134158" w:rsidRPr="000702BF" w:rsidRDefault="00134158" w:rsidP="00AE3F12">
            <w:pPr>
              <w:pStyle w:val="TAC"/>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EFCC548" w14:textId="77777777" w:rsidR="00134158" w:rsidRPr="000702BF" w:rsidRDefault="00134158" w:rsidP="00AE3F12">
            <w:pPr>
              <w:pStyle w:val="TAC"/>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522929AE" w14:textId="77777777" w:rsidR="00134158" w:rsidRPr="000702BF" w:rsidRDefault="00134158" w:rsidP="00AE3F12">
            <w:pPr>
              <w:pStyle w:val="TAC"/>
              <w:rPr>
                <w:rFonts w:eastAsia="SimSun"/>
              </w:rPr>
            </w:pPr>
            <w:r w:rsidRPr="000702BF">
              <w:rPr>
                <w:rFonts w:eastAsia="SimSun"/>
              </w:rPr>
              <w:t>15.5-TT</w:t>
            </w:r>
          </w:p>
        </w:tc>
      </w:tr>
      <w:tr w:rsidR="00134158" w:rsidRPr="000702BF" w14:paraId="6349C89B"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3E07F699" w14:textId="2056A75B" w:rsidR="00134158" w:rsidRPr="000702BF" w:rsidRDefault="00134158" w:rsidP="00AE3F12">
            <w:pPr>
              <w:pStyle w:val="TAC"/>
              <w:rPr>
                <w:rFonts w:eastAsia="SimSun"/>
              </w:rPr>
            </w:pPr>
            <w:r w:rsidRPr="000702BF">
              <w:rPr>
                <w:rFonts w:eastAsia="SimSun"/>
              </w:rPr>
              <w:t>148,</w:t>
            </w:r>
            <w:r w:rsidR="008D0E0E" w:rsidRPr="000702BF">
              <w:rPr>
                <w:rFonts w:eastAsia="SimSun"/>
              </w:rPr>
              <w:t xml:space="preserve"> </w:t>
            </w:r>
            <w:r w:rsidRPr="000702BF">
              <w:rPr>
                <w:rFonts w:eastAsia="SimSun"/>
              </w:rPr>
              <w:t>152,</w:t>
            </w:r>
            <w:r w:rsidR="008D0E0E" w:rsidRPr="000702BF">
              <w:rPr>
                <w:rFonts w:eastAsia="SimSun"/>
              </w:rPr>
              <w:t xml:space="preserve"> </w:t>
            </w:r>
            <w:r w:rsidRPr="000702BF">
              <w:rPr>
                <w:rFonts w:eastAsia="SimSun"/>
              </w:rPr>
              <w:t>160-162,</w:t>
            </w:r>
            <w:r w:rsidR="008D0E0E" w:rsidRPr="000702BF">
              <w:rPr>
                <w:rFonts w:eastAsia="SimSun"/>
              </w:rPr>
              <w:t xml:space="preserve"> </w:t>
            </w:r>
            <w:r w:rsidRPr="000702BF">
              <w:rPr>
                <w:rFonts w:eastAsia="SimSun"/>
              </w:rPr>
              <w:t>168,</w:t>
            </w:r>
            <w:r w:rsidR="008D0E0E" w:rsidRPr="000702BF">
              <w:rPr>
                <w:rFonts w:eastAsia="SimSun"/>
              </w:rPr>
              <w:t xml:space="preserve"> </w:t>
            </w:r>
            <w:r w:rsidRPr="000702BF">
              <w:rPr>
                <w:rFonts w:eastAsia="SimSun"/>
              </w:rPr>
              <w:t>172,</w:t>
            </w:r>
            <w:r w:rsidR="008D0E0E" w:rsidRPr="000702BF">
              <w:rPr>
                <w:rFonts w:eastAsia="SimSun"/>
              </w:rPr>
              <w:t xml:space="preserve"> </w:t>
            </w:r>
            <w:r w:rsidRPr="000702BF">
              <w:rPr>
                <w:rFonts w:eastAsia="SimSun"/>
              </w:rPr>
              <w:t>180-182,</w:t>
            </w:r>
            <w:r w:rsidR="008D0E0E" w:rsidRPr="000702BF">
              <w:rPr>
                <w:rFonts w:eastAsia="SimSun"/>
              </w:rPr>
              <w:t xml:space="preserve"> </w:t>
            </w:r>
            <w:r w:rsidRPr="000702BF">
              <w:rPr>
                <w:rFonts w:eastAsia="SimSun"/>
              </w:rPr>
              <w:t>192-194,</w:t>
            </w:r>
            <w:r w:rsidR="008D0E0E" w:rsidRPr="000702BF">
              <w:rPr>
                <w:rFonts w:eastAsia="SimSun"/>
              </w:rPr>
              <w:t xml:space="preserve"> </w:t>
            </w:r>
            <w:r w:rsidRPr="000702BF">
              <w:rPr>
                <w:rFonts w:eastAsia="SimSun"/>
              </w:rPr>
              <w:t>200,</w:t>
            </w:r>
            <w:r w:rsidR="008D0E0E" w:rsidRPr="000702BF">
              <w:rPr>
                <w:rFonts w:eastAsia="SimSun"/>
              </w:rPr>
              <w:t xml:space="preserve"> </w:t>
            </w:r>
            <w:r w:rsidRPr="000702BF">
              <w:rPr>
                <w:rFonts w:eastAsia="SimSun"/>
              </w:rPr>
              <w:t>208-210,</w:t>
            </w:r>
            <w:r w:rsidR="008D0E0E" w:rsidRPr="000702BF">
              <w:rPr>
                <w:rFonts w:eastAsia="SimSun"/>
              </w:rPr>
              <w:t xml:space="preserve"> </w:t>
            </w:r>
            <w:r w:rsidRPr="000702BF">
              <w:rPr>
                <w:rFonts w:eastAsia="SimSun"/>
              </w:rPr>
              <w:t>220-222,</w:t>
            </w:r>
            <w:r w:rsidR="008D0E0E" w:rsidRPr="000702BF">
              <w:rPr>
                <w:rFonts w:eastAsia="SimSun"/>
              </w:rPr>
              <w:t xml:space="preserve"> </w:t>
            </w:r>
            <w:r w:rsidRPr="000702BF">
              <w:rPr>
                <w:rFonts w:eastAsia="SimSun"/>
              </w:rPr>
              <w:t>228,</w:t>
            </w:r>
            <w:r w:rsidR="008D0E0E" w:rsidRPr="000702BF">
              <w:rPr>
                <w:rFonts w:eastAsia="SimSun"/>
              </w:rPr>
              <w:t xml:space="preserve"> </w:t>
            </w:r>
            <w:r w:rsidRPr="000702BF">
              <w:rPr>
                <w:rFonts w:eastAsia="SimSun"/>
              </w:rPr>
              <w:t>236-238,</w:t>
            </w:r>
            <w:r w:rsidR="008D0E0E" w:rsidRPr="000702BF">
              <w:rPr>
                <w:rFonts w:eastAsia="SimSun"/>
              </w:rPr>
              <w:t xml:space="preserve"> </w:t>
            </w:r>
            <w:r w:rsidRPr="000702BF">
              <w:rPr>
                <w:rFonts w:eastAsia="SimSun"/>
              </w:rPr>
              <w:t>244,</w:t>
            </w:r>
            <w:r w:rsidR="008D0E0E" w:rsidRPr="000702BF">
              <w:rPr>
                <w:rFonts w:eastAsia="SimSun"/>
              </w:rPr>
              <w:t xml:space="preserve"> </w:t>
            </w:r>
            <w:r w:rsidRPr="000702BF">
              <w:rPr>
                <w:rFonts w:eastAsia="SimSun"/>
              </w:rPr>
              <w:t>252-254,</w:t>
            </w:r>
            <w:r w:rsidR="008D0E0E" w:rsidRPr="000702BF">
              <w:rPr>
                <w:rFonts w:eastAsia="SimSun"/>
              </w:rPr>
              <w:t xml:space="preserve"> </w:t>
            </w:r>
            <w:r w:rsidRPr="000702BF">
              <w:rPr>
                <w:rFonts w:eastAsia="SimSun"/>
              </w:rPr>
              <w:t>260</w:t>
            </w:r>
          </w:p>
        </w:tc>
        <w:tc>
          <w:tcPr>
            <w:tcW w:w="937" w:type="dxa"/>
            <w:tcBorders>
              <w:top w:val="single" w:sz="4" w:space="0" w:color="auto"/>
              <w:left w:val="single" w:sz="4" w:space="0" w:color="auto"/>
              <w:bottom w:val="single" w:sz="4" w:space="0" w:color="auto"/>
              <w:right w:val="single" w:sz="4" w:space="0" w:color="auto"/>
            </w:tcBorders>
            <w:vAlign w:val="center"/>
          </w:tcPr>
          <w:p w14:paraId="528C2DF6" w14:textId="77777777" w:rsidR="00134158" w:rsidRPr="000702BF" w:rsidRDefault="00134158" w:rsidP="00AE3F12">
            <w:pPr>
              <w:pStyle w:val="TAC"/>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66CC2329" w14:textId="77777777" w:rsidR="00134158" w:rsidRPr="000702BF" w:rsidRDefault="00134158" w:rsidP="00AE3F12">
            <w:pPr>
              <w:pStyle w:val="TAC"/>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406DD235" w14:textId="77777777" w:rsidR="00134158" w:rsidRPr="000702BF" w:rsidRDefault="00134158" w:rsidP="00AE3F12">
            <w:pPr>
              <w:pStyle w:val="TAC"/>
              <w:rPr>
                <w:rFonts w:eastAsia="SimSun"/>
              </w:rPr>
            </w:pPr>
            <w:r w:rsidRPr="000702BF">
              <w:rPr>
                <w:rFonts w:eastAsia="SimSun"/>
              </w:rPr>
              <w:t>4.5</w:t>
            </w:r>
          </w:p>
        </w:tc>
        <w:tc>
          <w:tcPr>
            <w:tcW w:w="766" w:type="dxa"/>
            <w:tcBorders>
              <w:top w:val="single" w:sz="4" w:space="0" w:color="auto"/>
              <w:left w:val="single" w:sz="4" w:space="0" w:color="auto"/>
              <w:bottom w:val="single" w:sz="4" w:space="0" w:color="auto"/>
              <w:right w:val="single" w:sz="4" w:space="0" w:color="auto"/>
            </w:tcBorders>
            <w:vAlign w:val="center"/>
          </w:tcPr>
          <w:p w14:paraId="50260DD3" w14:textId="77777777" w:rsidR="00134158" w:rsidRPr="000702BF" w:rsidRDefault="00134158" w:rsidP="00AE3F12">
            <w:pPr>
              <w:pStyle w:val="TAC"/>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5EED37EF" w14:textId="77777777" w:rsidR="00134158" w:rsidRPr="000702BF" w:rsidRDefault="00134158" w:rsidP="00AE3F12">
            <w:pPr>
              <w:pStyle w:val="TAC"/>
              <w:rPr>
                <w:rFonts w:eastAsia="SimSun"/>
              </w:rPr>
            </w:pPr>
            <w:r w:rsidRPr="000702BF">
              <w:rPr>
                <w:rFonts w:eastAsia="SimSun"/>
              </w:rPr>
              <w:t>18.5</w:t>
            </w:r>
          </w:p>
        </w:tc>
        <w:tc>
          <w:tcPr>
            <w:tcW w:w="1080" w:type="dxa"/>
            <w:tcBorders>
              <w:top w:val="single" w:sz="4" w:space="0" w:color="auto"/>
              <w:left w:val="single" w:sz="4" w:space="0" w:color="auto"/>
              <w:bottom w:val="single" w:sz="4" w:space="0" w:color="auto"/>
              <w:right w:val="single" w:sz="4" w:space="0" w:color="auto"/>
            </w:tcBorders>
            <w:vAlign w:val="center"/>
          </w:tcPr>
          <w:p w14:paraId="4D87B553" w14:textId="77777777" w:rsidR="00134158" w:rsidRPr="000702BF" w:rsidRDefault="00134158" w:rsidP="00AE3F12">
            <w:pPr>
              <w:pStyle w:val="TAC"/>
              <w:rPr>
                <w:rFonts w:eastAsia="SimSun"/>
              </w:rPr>
            </w:pPr>
            <w:r w:rsidRPr="000702BF">
              <w:rPr>
                <w:rFonts w:eastAsia="SimSun"/>
              </w:rPr>
              <w:t>4</w:t>
            </w:r>
          </w:p>
        </w:tc>
        <w:tc>
          <w:tcPr>
            <w:tcW w:w="722" w:type="dxa"/>
            <w:tcBorders>
              <w:top w:val="single" w:sz="4" w:space="0" w:color="auto"/>
              <w:left w:val="single" w:sz="4" w:space="0" w:color="auto"/>
              <w:bottom w:val="single" w:sz="4" w:space="0" w:color="auto"/>
              <w:right w:val="single" w:sz="4" w:space="0" w:color="auto"/>
            </w:tcBorders>
            <w:vAlign w:val="center"/>
          </w:tcPr>
          <w:p w14:paraId="6A440166" w14:textId="77777777" w:rsidR="00134158" w:rsidRPr="000702BF" w:rsidRDefault="00134158" w:rsidP="00AE3F12">
            <w:pPr>
              <w:pStyle w:val="TAC"/>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4DF69480" w14:textId="77777777" w:rsidR="00134158" w:rsidRPr="000702BF" w:rsidRDefault="00134158" w:rsidP="00AE3F12">
            <w:pPr>
              <w:pStyle w:val="TAC"/>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07ABC24D" w14:textId="77777777" w:rsidR="00134158" w:rsidRPr="000702BF" w:rsidRDefault="00134158" w:rsidP="00AE3F12">
            <w:pPr>
              <w:pStyle w:val="TAC"/>
              <w:rPr>
                <w:rFonts w:eastAsia="SimSun"/>
              </w:rPr>
            </w:pPr>
            <w:r w:rsidRPr="000702BF">
              <w:rPr>
                <w:rFonts w:eastAsia="SimSun"/>
              </w:rPr>
              <w:t>14.5-TT</w:t>
            </w:r>
          </w:p>
        </w:tc>
      </w:tr>
      <w:tr w:rsidR="00134158" w:rsidRPr="000702BF" w14:paraId="73815A8C" w14:textId="77777777" w:rsidTr="008D0E0E">
        <w:trPr>
          <w:jc w:val="center"/>
        </w:trPr>
        <w:tc>
          <w:tcPr>
            <w:tcW w:w="914" w:type="dxa"/>
            <w:tcBorders>
              <w:top w:val="single" w:sz="4" w:space="0" w:color="auto"/>
              <w:left w:val="single" w:sz="4" w:space="0" w:color="auto"/>
              <w:bottom w:val="single" w:sz="4" w:space="0" w:color="auto"/>
              <w:right w:val="single" w:sz="4" w:space="0" w:color="auto"/>
            </w:tcBorders>
            <w:vAlign w:val="center"/>
          </w:tcPr>
          <w:p w14:paraId="20A1CAD6" w14:textId="2875886B" w:rsidR="00134158" w:rsidRPr="000702BF" w:rsidRDefault="00134158" w:rsidP="00AE3F12">
            <w:pPr>
              <w:pStyle w:val="TAC"/>
              <w:rPr>
                <w:rFonts w:eastAsia="SimSun"/>
              </w:rPr>
            </w:pPr>
            <w:r w:rsidRPr="000702BF">
              <w:rPr>
                <w:rFonts w:eastAsia="SimSun"/>
              </w:rPr>
              <w:t>149,</w:t>
            </w:r>
            <w:r w:rsidR="008D0E0E" w:rsidRPr="000702BF">
              <w:rPr>
                <w:rFonts w:eastAsia="SimSun"/>
              </w:rPr>
              <w:t xml:space="preserve"> </w:t>
            </w:r>
            <w:r w:rsidRPr="000702BF">
              <w:rPr>
                <w:rFonts w:eastAsia="SimSun"/>
              </w:rPr>
              <w:t>153,</w:t>
            </w:r>
            <w:r w:rsidR="008D0E0E" w:rsidRPr="000702BF">
              <w:rPr>
                <w:rFonts w:eastAsia="SimSun"/>
              </w:rPr>
              <w:t xml:space="preserve"> </w:t>
            </w:r>
            <w:r w:rsidRPr="000702BF">
              <w:rPr>
                <w:rFonts w:eastAsia="SimSun"/>
              </w:rPr>
              <w:t>163-165,</w:t>
            </w:r>
            <w:r w:rsidR="008D0E0E" w:rsidRPr="000702BF">
              <w:rPr>
                <w:rFonts w:eastAsia="SimSun"/>
              </w:rPr>
              <w:t xml:space="preserve"> </w:t>
            </w:r>
            <w:r w:rsidRPr="000702BF">
              <w:rPr>
                <w:rFonts w:eastAsia="SimSun"/>
              </w:rPr>
              <w:t>169,</w:t>
            </w:r>
            <w:r w:rsidR="008D0E0E" w:rsidRPr="000702BF">
              <w:rPr>
                <w:rFonts w:eastAsia="SimSun"/>
              </w:rPr>
              <w:t xml:space="preserve"> </w:t>
            </w:r>
            <w:r w:rsidRPr="000702BF">
              <w:rPr>
                <w:rFonts w:eastAsia="SimSun"/>
              </w:rPr>
              <w:t>173,</w:t>
            </w:r>
            <w:r w:rsidR="008D0E0E" w:rsidRPr="000702BF">
              <w:rPr>
                <w:rFonts w:eastAsia="SimSun"/>
              </w:rPr>
              <w:t xml:space="preserve"> </w:t>
            </w:r>
            <w:r w:rsidRPr="000702BF">
              <w:rPr>
                <w:rFonts w:eastAsia="SimSun"/>
              </w:rPr>
              <w:t>183-185,</w:t>
            </w:r>
            <w:r w:rsidR="008D0E0E" w:rsidRPr="000702BF">
              <w:rPr>
                <w:rFonts w:eastAsia="SimSun"/>
              </w:rPr>
              <w:t xml:space="preserve"> </w:t>
            </w:r>
            <w:r w:rsidRPr="000702BF">
              <w:rPr>
                <w:rFonts w:eastAsia="SimSun"/>
              </w:rPr>
              <w:t>195-197,</w:t>
            </w:r>
            <w:r w:rsidR="008D0E0E" w:rsidRPr="000702BF">
              <w:rPr>
                <w:rFonts w:eastAsia="SimSun"/>
              </w:rPr>
              <w:t xml:space="preserve"> </w:t>
            </w:r>
            <w:r w:rsidRPr="000702BF">
              <w:rPr>
                <w:rFonts w:eastAsia="SimSun"/>
              </w:rPr>
              <w:t>201,</w:t>
            </w:r>
            <w:r w:rsidR="008D0E0E" w:rsidRPr="000702BF">
              <w:rPr>
                <w:rFonts w:eastAsia="SimSun"/>
              </w:rPr>
              <w:t xml:space="preserve"> </w:t>
            </w:r>
            <w:r w:rsidRPr="000702BF">
              <w:rPr>
                <w:rFonts w:eastAsia="SimSun"/>
              </w:rPr>
              <w:t>211-213,</w:t>
            </w:r>
            <w:r w:rsidR="008D0E0E" w:rsidRPr="000702BF">
              <w:rPr>
                <w:rFonts w:eastAsia="SimSun"/>
              </w:rPr>
              <w:t xml:space="preserve"> </w:t>
            </w:r>
            <w:r w:rsidRPr="000702BF">
              <w:rPr>
                <w:rFonts w:eastAsia="SimSun"/>
              </w:rPr>
              <w:t>223-225,</w:t>
            </w:r>
            <w:r w:rsidR="008D0E0E" w:rsidRPr="000702BF">
              <w:rPr>
                <w:rFonts w:eastAsia="SimSun"/>
              </w:rPr>
              <w:t xml:space="preserve"> </w:t>
            </w:r>
            <w:r w:rsidRPr="000702BF">
              <w:rPr>
                <w:rFonts w:eastAsia="SimSun"/>
              </w:rPr>
              <w:t>229,</w:t>
            </w:r>
            <w:r w:rsidR="008D0E0E" w:rsidRPr="000702BF">
              <w:rPr>
                <w:rFonts w:eastAsia="SimSun"/>
              </w:rPr>
              <w:t xml:space="preserve"> </w:t>
            </w:r>
            <w:r w:rsidRPr="000702BF">
              <w:rPr>
                <w:rFonts w:eastAsia="SimSun"/>
              </w:rPr>
              <w:t>239-241,</w:t>
            </w:r>
            <w:r w:rsidR="008D0E0E" w:rsidRPr="000702BF">
              <w:rPr>
                <w:rFonts w:eastAsia="SimSun"/>
              </w:rPr>
              <w:t xml:space="preserve"> </w:t>
            </w:r>
            <w:r w:rsidRPr="000702BF">
              <w:rPr>
                <w:rFonts w:eastAsia="SimSun"/>
              </w:rPr>
              <w:t>245,</w:t>
            </w:r>
            <w:r w:rsidR="008D0E0E" w:rsidRPr="000702BF">
              <w:rPr>
                <w:rFonts w:eastAsia="SimSun"/>
              </w:rPr>
              <w:t xml:space="preserve"> </w:t>
            </w:r>
            <w:r w:rsidRPr="000702BF">
              <w:rPr>
                <w:rFonts w:eastAsia="SimSun"/>
              </w:rPr>
              <w:t>255-257,</w:t>
            </w:r>
            <w:r w:rsidR="008D0E0E" w:rsidRPr="000702BF">
              <w:rPr>
                <w:rFonts w:eastAsia="SimSun"/>
              </w:rPr>
              <w:t xml:space="preserve"> </w:t>
            </w:r>
            <w:r w:rsidRPr="000702BF">
              <w:rPr>
                <w:rFonts w:eastAsia="SimSun"/>
              </w:rPr>
              <w:t>261</w:t>
            </w:r>
          </w:p>
        </w:tc>
        <w:tc>
          <w:tcPr>
            <w:tcW w:w="937" w:type="dxa"/>
            <w:tcBorders>
              <w:top w:val="single" w:sz="4" w:space="0" w:color="auto"/>
              <w:left w:val="single" w:sz="4" w:space="0" w:color="auto"/>
              <w:bottom w:val="single" w:sz="4" w:space="0" w:color="auto"/>
              <w:right w:val="single" w:sz="4" w:space="0" w:color="auto"/>
            </w:tcBorders>
            <w:vAlign w:val="center"/>
          </w:tcPr>
          <w:p w14:paraId="79EF3620" w14:textId="77777777" w:rsidR="00134158" w:rsidRPr="000702BF" w:rsidRDefault="00134158" w:rsidP="00AE3F12">
            <w:pPr>
              <w:pStyle w:val="TAC"/>
              <w:rPr>
                <w:rFonts w:eastAsia="SimSun"/>
              </w:rPr>
            </w:pPr>
            <w:r w:rsidRPr="000702BF">
              <w:rPr>
                <w:rFonts w:eastAsia="SimSun"/>
              </w:rPr>
              <w:t>23</w:t>
            </w:r>
          </w:p>
        </w:tc>
        <w:tc>
          <w:tcPr>
            <w:tcW w:w="685" w:type="dxa"/>
            <w:tcBorders>
              <w:top w:val="single" w:sz="4" w:space="0" w:color="auto"/>
              <w:left w:val="single" w:sz="4" w:space="0" w:color="auto"/>
              <w:bottom w:val="single" w:sz="4" w:space="0" w:color="auto"/>
              <w:right w:val="single" w:sz="4" w:space="0" w:color="auto"/>
            </w:tcBorders>
            <w:vAlign w:val="center"/>
          </w:tcPr>
          <w:p w14:paraId="68FC6747" w14:textId="77777777" w:rsidR="00134158" w:rsidRPr="000702BF" w:rsidRDefault="00134158" w:rsidP="00AE3F12">
            <w:pPr>
              <w:pStyle w:val="TAC"/>
              <w:rPr>
                <w:rFonts w:eastAsia="SimSun"/>
              </w:rPr>
            </w:pPr>
            <w:r w:rsidRPr="000702BF">
              <w:rPr>
                <w:rFonts w:eastAsia="SimSun"/>
              </w:rPr>
              <w:t>N/A</w:t>
            </w:r>
          </w:p>
        </w:tc>
        <w:tc>
          <w:tcPr>
            <w:tcW w:w="731" w:type="dxa"/>
            <w:tcBorders>
              <w:top w:val="single" w:sz="4" w:space="0" w:color="auto"/>
              <w:left w:val="single" w:sz="4" w:space="0" w:color="auto"/>
              <w:bottom w:val="single" w:sz="4" w:space="0" w:color="auto"/>
              <w:right w:val="single" w:sz="4" w:space="0" w:color="auto"/>
            </w:tcBorders>
            <w:vAlign w:val="center"/>
          </w:tcPr>
          <w:p w14:paraId="36130029" w14:textId="77777777" w:rsidR="00134158" w:rsidRPr="000702BF" w:rsidRDefault="00134158" w:rsidP="00AE3F12">
            <w:pPr>
              <w:pStyle w:val="TAC"/>
              <w:rPr>
                <w:rFonts w:eastAsia="SimSun"/>
              </w:rPr>
            </w:pPr>
            <w:r w:rsidRPr="000702BF">
              <w:rPr>
                <w:rFonts w:eastAsia="SimSun"/>
              </w:rPr>
              <w:t>7.5</w:t>
            </w:r>
          </w:p>
        </w:tc>
        <w:tc>
          <w:tcPr>
            <w:tcW w:w="766" w:type="dxa"/>
            <w:tcBorders>
              <w:top w:val="single" w:sz="4" w:space="0" w:color="auto"/>
              <w:left w:val="single" w:sz="4" w:space="0" w:color="auto"/>
              <w:bottom w:val="single" w:sz="4" w:space="0" w:color="auto"/>
              <w:right w:val="single" w:sz="4" w:space="0" w:color="auto"/>
            </w:tcBorders>
            <w:vAlign w:val="center"/>
          </w:tcPr>
          <w:p w14:paraId="11F9F7EB" w14:textId="77777777" w:rsidR="00134158" w:rsidRPr="000702BF" w:rsidRDefault="00134158" w:rsidP="00AE3F12">
            <w:pPr>
              <w:pStyle w:val="TAC"/>
              <w:rPr>
                <w:rFonts w:eastAsia="SimSun"/>
              </w:rPr>
            </w:pPr>
            <w:r w:rsidRPr="000702BF">
              <w:rPr>
                <w:rFonts w:eastAsia="SimSun"/>
              </w:rPr>
              <w:t>0</w:t>
            </w:r>
          </w:p>
        </w:tc>
        <w:tc>
          <w:tcPr>
            <w:tcW w:w="972" w:type="dxa"/>
            <w:tcBorders>
              <w:top w:val="single" w:sz="4" w:space="0" w:color="auto"/>
              <w:left w:val="single" w:sz="4" w:space="0" w:color="auto"/>
              <w:bottom w:val="single" w:sz="4" w:space="0" w:color="auto"/>
              <w:right w:val="single" w:sz="4" w:space="0" w:color="auto"/>
            </w:tcBorders>
            <w:vAlign w:val="center"/>
          </w:tcPr>
          <w:p w14:paraId="3DA8AFBD" w14:textId="77777777" w:rsidR="00134158" w:rsidRPr="000702BF" w:rsidRDefault="00134158" w:rsidP="00AE3F12">
            <w:pPr>
              <w:pStyle w:val="TAC"/>
              <w:rPr>
                <w:rFonts w:eastAsia="SimSun"/>
              </w:rPr>
            </w:pPr>
            <w:r w:rsidRPr="000702BF">
              <w:rPr>
                <w:rFonts w:eastAsia="SimSun"/>
              </w:rPr>
              <w:t>15.5</w:t>
            </w:r>
          </w:p>
        </w:tc>
        <w:tc>
          <w:tcPr>
            <w:tcW w:w="1080" w:type="dxa"/>
            <w:tcBorders>
              <w:top w:val="single" w:sz="4" w:space="0" w:color="auto"/>
              <w:left w:val="single" w:sz="4" w:space="0" w:color="auto"/>
              <w:bottom w:val="single" w:sz="4" w:space="0" w:color="auto"/>
              <w:right w:val="single" w:sz="4" w:space="0" w:color="auto"/>
            </w:tcBorders>
            <w:vAlign w:val="center"/>
          </w:tcPr>
          <w:p w14:paraId="0B6AB670" w14:textId="77777777" w:rsidR="00134158" w:rsidRPr="000702BF" w:rsidRDefault="00134158" w:rsidP="00AE3F12">
            <w:pPr>
              <w:pStyle w:val="TAC"/>
              <w:rPr>
                <w:rFonts w:eastAsia="SimSun"/>
              </w:rPr>
            </w:pPr>
            <w:r w:rsidRPr="000702BF">
              <w:rPr>
                <w:rFonts w:eastAsia="SimSun"/>
              </w:rPr>
              <w:t>5</w:t>
            </w:r>
          </w:p>
        </w:tc>
        <w:tc>
          <w:tcPr>
            <w:tcW w:w="722" w:type="dxa"/>
            <w:tcBorders>
              <w:top w:val="single" w:sz="4" w:space="0" w:color="auto"/>
              <w:left w:val="single" w:sz="4" w:space="0" w:color="auto"/>
              <w:bottom w:val="single" w:sz="4" w:space="0" w:color="auto"/>
              <w:right w:val="single" w:sz="4" w:space="0" w:color="auto"/>
            </w:tcBorders>
            <w:vAlign w:val="center"/>
          </w:tcPr>
          <w:p w14:paraId="17E592D3" w14:textId="77777777" w:rsidR="00134158" w:rsidRPr="000702BF" w:rsidRDefault="00134158" w:rsidP="00AE3F12">
            <w:pPr>
              <w:pStyle w:val="TAC"/>
              <w:rPr>
                <w:rFonts w:eastAsia="SimSun"/>
              </w:rPr>
            </w:pPr>
            <w:r w:rsidRPr="000702BF">
              <w:rPr>
                <w:rFonts w:eastAsia="SimSun"/>
              </w:rPr>
              <w:t>2</w:t>
            </w:r>
          </w:p>
        </w:tc>
        <w:tc>
          <w:tcPr>
            <w:tcW w:w="1130" w:type="dxa"/>
            <w:tcBorders>
              <w:top w:val="single" w:sz="4" w:space="0" w:color="auto"/>
              <w:left w:val="single" w:sz="4" w:space="0" w:color="auto"/>
              <w:bottom w:val="single" w:sz="4" w:space="0" w:color="auto"/>
              <w:right w:val="single" w:sz="4" w:space="0" w:color="auto"/>
            </w:tcBorders>
            <w:vAlign w:val="center"/>
          </w:tcPr>
          <w:p w14:paraId="5D3E5B9A" w14:textId="77777777" w:rsidR="00134158" w:rsidRPr="000702BF" w:rsidRDefault="00134158" w:rsidP="00AE3F12">
            <w:pPr>
              <w:pStyle w:val="TAC"/>
              <w:rPr>
                <w:rFonts w:eastAsia="SimSun"/>
              </w:rPr>
            </w:pPr>
            <w:r w:rsidRPr="000702BF">
              <w:rPr>
                <w:rFonts w:eastAsia="SimSun"/>
              </w:rPr>
              <w:t>25+TT</w:t>
            </w:r>
          </w:p>
        </w:tc>
        <w:tc>
          <w:tcPr>
            <w:tcW w:w="1198" w:type="dxa"/>
            <w:tcBorders>
              <w:top w:val="single" w:sz="4" w:space="0" w:color="auto"/>
              <w:left w:val="single" w:sz="4" w:space="0" w:color="auto"/>
              <w:bottom w:val="single" w:sz="4" w:space="0" w:color="auto"/>
              <w:right w:val="single" w:sz="4" w:space="0" w:color="auto"/>
            </w:tcBorders>
            <w:vAlign w:val="center"/>
          </w:tcPr>
          <w:p w14:paraId="3C4D1091" w14:textId="77777777" w:rsidR="00134158" w:rsidRPr="000702BF" w:rsidRDefault="00134158" w:rsidP="00AE3F12">
            <w:pPr>
              <w:pStyle w:val="TAC"/>
              <w:rPr>
                <w:rFonts w:eastAsia="SimSun"/>
              </w:rPr>
            </w:pPr>
            <w:r w:rsidRPr="000702BF">
              <w:rPr>
                <w:rFonts w:eastAsia="SimSun"/>
              </w:rPr>
              <w:t>10.5-TT</w:t>
            </w:r>
          </w:p>
        </w:tc>
      </w:tr>
      <w:tr w:rsidR="00134158" w:rsidRPr="000702BF" w14:paraId="00648716" w14:textId="77777777" w:rsidTr="008D0E0E">
        <w:trPr>
          <w:jc w:val="center"/>
        </w:trPr>
        <w:tc>
          <w:tcPr>
            <w:tcW w:w="9135" w:type="dxa"/>
            <w:gridSpan w:val="10"/>
            <w:tcBorders>
              <w:top w:val="single" w:sz="4" w:space="0" w:color="auto"/>
              <w:left w:val="single" w:sz="4" w:space="0" w:color="auto"/>
              <w:bottom w:val="single" w:sz="4" w:space="0" w:color="auto"/>
              <w:right w:val="single" w:sz="4" w:space="0" w:color="auto"/>
            </w:tcBorders>
            <w:vAlign w:val="bottom"/>
            <w:hideMark/>
          </w:tcPr>
          <w:p w14:paraId="447B9ED3" w14:textId="500F47FB" w:rsidR="00134158" w:rsidRPr="000702BF" w:rsidRDefault="00134158" w:rsidP="00AE3F12">
            <w:pPr>
              <w:pStyle w:val="TAN"/>
              <w:rPr>
                <w:rFonts w:eastAsia="SimSun"/>
              </w:rPr>
            </w:pPr>
            <w:r w:rsidRPr="000702BF">
              <w:rPr>
                <w:rFonts w:eastAsia="SimSun"/>
              </w:rPr>
              <w:t>NOTE</w:t>
            </w:r>
            <w:r w:rsidR="008D0E0E" w:rsidRPr="000702BF">
              <w:rPr>
                <w:rFonts w:eastAsia="SimSun"/>
              </w:rPr>
              <w:t xml:space="preserve"> </w:t>
            </w:r>
            <w:r w:rsidRPr="000702BF">
              <w:rPr>
                <w:rFonts w:eastAsia="SimSun"/>
              </w:rPr>
              <w:t>1:</w:t>
            </w:r>
            <w:r w:rsidRPr="000702BF">
              <w:rPr>
                <w:rFonts w:eastAsia="SimSun"/>
              </w:rPr>
              <w:tab/>
              <w:t>P</w:t>
            </w:r>
            <w:r w:rsidRPr="000702BF">
              <w:rPr>
                <w:rFonts w:eastAsia="SimSun" w:cs="Arial"/>
                <w:vertAlign w:val="subscript"/>
              </w:rPr>
              <w:t>PowerClass</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maximum</w:t>
            </w:r>
            <w:r w:rsidR="008D0E0E" w:rsidRPr="000702BF">
              <w:rPr>
                <w:rFonts w:eastAsia="SimSun"/>
              </w:rPr>
              <w:t xml:space="preserve"> </w:t>
            </w:r>
            <w:r w:rsidRPr="000702BF">
              <w:rPr>
                <w:rFonts w:eastAsia="SimSun"/>
              </w:rPr>
              <w:t>UE</w:t>
            </w:r>
            <w:r w:rsidR="008D0E0E" w:rsidRPr="000702BF">
              <w:rPr>
                <w:rFonts w:eastAsia="SimSun"/>
              </w:rPr>
              <w:t xml:space="preserve"> </w:t>
            </w:r>
            <w:r w:rsidRPr="000702BF">
              <w:rPr>
                <w:rFonts w:eastAsia="SimSun"/>
              </w:rPr>
              <w:t>power</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without</w:t>
            </w:r>
            <w:r w:rsidR="008D0E0E" w:rsidRPr="000702BF">
              <w:rPr>
                <w:rFonts w:eastAsia="SimSun"/>
              </w:rPr>
              <w:t xml:space="preserve"> </w:t>
            </w:r>
            <w:r w:rsidRPr="000702BF">
              <w:rPr>
                <w:rFonts w:eastAsia="SimSun"/>
              </w:rPr>
              <w:t>taking</w:t>
            </w:r>
            <w:r w:rsidR="008D0E0E" w:rsidRPr="000702BF">
              <w:rPr>
                <w:rFonts w:eastAsia="SimSun"/>
              </w:rPr>
              <w:t xml:space="preserve"> </w:t>
            </w:r>
            <w:r w:rsidRPr="000702BF">
              <w:rPr>
                <w:rFonts w:eastAsia="SimSun"/>
              </w:rPr>
              <w:t>into</w:t>
            </w:r>
            <w:r w:rsidR="008D0E0E" w:rsidRPr="000702BF">
              <w:rPr>
                <w:rFonts w:eastAsia="SimSun"/>
              </w:rPr>
              <w:t xml:space="preserve"> </w:t>
            </w:r>
            <w:r w:rsidRPr="000702BF">
              <w:rPr>
                <w:rFonts w:eastAsia="SimSun"/>
              </w:rPr>
              <w:t>account</w:t>
            </w:r>
            <w:r w:rsidR="008D0E0E" w:rsidRPr="000702BF">
              <w:rPr>
                <w:rFonts w:eastAsia="SimSun"/>
              </w:rPr>
              <w:t xml:space="preserve"> </w:t>
            </w:r>
            <w:r w:rsidRPr="000702BF">
              <w:rPr>
                <w:rFonts w:eastAsia="SimSun"/>
              </w:rPr>
              <w:t>the</w:t>
            </w:r>
            <w:r w:rsidR="008D0E0E" w:rsidRPr="000702BF">
              <w:rPr>
                <w:rFonts w:eastAsia="SimSun"/>
              </w:rPr>
              <w:t xml:space="preserve"> </w:t>
            </w:r>
            <w:r w:rsidRPr="000702BF">
              <w:rPr>
                <w:rFonts w:eastAsia="SimSun"/>
              </w:rPr>
              <w:t>tolerance.</w:t>
            </w:r>
          </w:p>
          <w:p w14:paraId="5588E921" w14:textId="0D93EF3C" w:rsidR="00134158" w:rsidRPr="000702BF" w:rsidRDefault="00134158" w:rsidP="00AE3F12">
            <w:pPr>
              <w:pStyle w:val="TAN"/>
              <w:rPr>
                <w:rFonts w:eastAsia="SimSun" w:cs="Arial"/>
                <w:szCs w:val="18"/>
              </w:rPr>
            </w:pPr>
            <w:r w:rsidRPr="000702BF">
              <w:rPr>
                <w:rFonts w:eastAsia="SimSun"/>
              </w:rPr>
              <w:t>NOTE</w:t>
            </w:r>
            <w:r w:rsidR="008D0E0E" w:rsidRPr="000702BF">
              <w:rPr>
                <w:rFonts w:eastAsia="SimSun"/>
              </w:rPr>
              <w:t xml:space="preserve"> </w:t>
            </w:r>
            <w:r w:rsidRPr="000702BF">
              <w:rPr>
                <w:rFonts w:eastAsia="SimSun"/>
              </w:rPr>
              <w:t>2:</w:t>
            </w:r>
            <w:r w:rsidRPr="000702BF">
              <w:rPr>
                <w:rFonts w:eastAsia="SimSun"/>
              </w:rPr>
              <w:tab/>
              <w:t>TT</w:t>
            </w:r>
            <w:r w:rsidR="008D0E0E" w:rsidRPr="000702BF">
              <w:rPr>
                <w:rFonts w:eastAsia="SimSun"/>
              </w:rPr>
              <w:t xml:space="preserve"> </w:t>
            </w:r>
            <w:r w:rsidRPr="000702BF">
              <w:rPr>
                <w:rFonts w:eastAsia="SimSun"/>
              </w:rPr>
              <w:t>for</w:t>
            </w:r>
            <w:r w:rsidR="008D0E0E" w:rsidRPr="000702BF">
              <w:rPr>
                <w:rFonts w:eastAsia="SimSun"/>
              </w:rPr>
              <w:t xml:space="preserve"> </w:t>
            </w:r>
            <w:r w:rsidRPr="000702BF">
              <w:rPr>
                <w:rFonts w:eastAsia="SimSun"/>
              </w:rPr>
              <w:t>each</w:t>
            </w:r>
            <w:r w:rsidR="008D0E0E" w:rsidRPr="000702BF">
              <w:rPr>
                <w:rFonts w:eastAsia="SimSun"/>
              </w:rPr>
              <w:t xml:space="preserve"> </w:t>
            </w:r>
            <w:r w:rsidRPr="000702BF">
              <w:rPr>
                <w:rFonts w:eastAsia="SimSun"/>
              </w:rPr>
              <w:t>frequency</w:t>
            </w:r>
            <w:r w:rsidR="008D0E0E" w:rsidRPr="000702BF">
              <w:rPr>
                <w:rFonts w:eastAsia="SimSun"/>
              </w:rPr>
              <w:t xml:space="preserve"> </w:t>
            </w:r>
            <w:r w:rsidRPr="000702BF">
              <w:rPr>
                <w:rFonts w:eastAsia="SimSun"/>
              </w:rPr>
              <w:t>and</w:t>
            </w:r>
            <w:r w:rsidR="008D0E0E" w:rsidRPr="000702BF">
              <w:rPr>
                <w:rFonts w:eastAsia="SimSun"/>
              </w:rPr>
              <w:t xml:space="preserve"> </w:t>
            </w:r>
            <w:r w:rsidRPr="000702BF">
              <w:rPr>
                <w:rFonts w:eastAsia="SimSun"/>
              </w:rPr>
              <w:t>channel</w:t>
            </w:r>
            <w:r w:rsidR="008D0E0E" w:rsidRPr="000702BF">
              <w:rPr>
                <w:rFonts w:eastAsia="SimSun"/>
              </w:rPr>
              <w:t xml:space="preserve"> </w:t>
            </w:r>
            <w:r w:rsidRPr="000702BF">
              <w:rPr>
                <w:rFonts w:eastAsia="SimSun"/>
              </w:rPr>
              <w:t>bandwidth</w:t>
            </w:r>
            <w:r w:rsidR="008D0E0E" w:rsidRPr="000702BF">
              <w:rPr>
                <w:rFonts w:eastAsia="SimSun"/>
              </w:rPr>
              <w:t xml:space="preserve"> </w:t>
            </w:r>
            <w:r w:rsidRPr="000702BF">
              <w:rPr>
                <w:rFonts w:eastAsia="SimSun"/>
              </w:rPr>
              <w:t>is</w:t>
            </w:r>
            <w:r w:rsidR="008D0E0E" w:rsidRPr="000702BF">
              <w:rPr>
                <w:rFonts w:eastAsia="SimSun"/>
              </w:rPr>
              <w:t xml:space="preserve"> </w:t>
            </w:r>
            <w:r w:rsidRPr="000702BF">
              <w:rPr>
                <w:rFonts w:eastAsia="SimSun"/>
              </w:rPr>
              <w:t>specified</w:t>
            </w:r>
            <w:r w:rsidR="008D0E0E" w:rsidRPr="000702BF">
              <w:rPr>
                <w:rFonts w:eastAsia="SimSun"/>
              </w:rPr>
              <w:t xml:space="preserve"> </w:t>
            </w:r>
            <w:r w:rsidRPr="000702BF">
              <w:rPr>
                <w:rFonts w:eastAsia="SimSun"/>
              </w:rPr>
              <w:t>in</w:t>
            </w:r>
            <w:r w:rsidR="008D0E0E" w:rsidRPr="000702BF">
              <w:rPr>
                <w:rFonts w:eastAsia="SimSun"/>
              </w:rPr>
              <w:t xml:space="preserve"> </w:t>
            </w:r>
            <w:r w:rsidRPr="000702BF">
              <w:rPr>
                <w:rFonts w:eastAsia="SimSun"/>
              </w:rPr>
              <w:t>Table</w:t>
            </w:r>
            <w:r w:rsidR="008D0E0E" w:rsidRPr="000702BF">
              <w:rPr>
                <w:rFonts w:eastAsia="SimSun"/>
              </w:rPr>
              <w:t xml:space="preserve"> </w:t>
            </w:r>
            <w:r w:rsidRPr="000702BF">
              <w:rPr>
                <w:rFonts w:eastAsia="SimSun"/>
              </w:rPr>
              <w:t>6.2.3.5-1.</w:t>
            </w:r>
          </w:p>
        </w:tc>
      </w:tr>
    </w:tbl>
    <w:p w14:paraId="0BB7C409" w14:textId="77777777" w:rsidR="00134158" w:rsidRPr="000702BF" w:rsidRDefault="00134158" w:rsidP="00412815"/>
    <w:p w14:paraId="47B70F0F" w14:textId="77777777" w:rsidR="006572B9" w:rsidRPr="000702BF" w:rsidRDefault="006572B9" w:rsidP="006572B9">
      <w:pPr>
        <w:pStyle w:val="Heading3"/>
      </w:pPr>
      <w:bookmarkStart w:id="710" w:name="_Toc137543589"/>
      <w:bookmarkStart w:id="711" w:name="_Toc152356591"/>
      <w:r w:rsidRPr="000702BF">
        <w:t>6.2.4</w:t>
      </w:r>
      <w:r w:rsidRPr="000702BF">
        <w:tab/>
        <w:t>Configured transmitted power</w:t>
      </w:r>
      <w:bookmarkEnd w:id="665"/>
      <w:bookmarkEnd w:id="666"/>
      <w:bookmarkEnd w:id="667"/>
      <w:bookmarkEnd w:id="668"/>
      <w:bookmarkEnd w:id="669"/>
      <w:bookmarkEnd w:id="670"/>
      <w:bookmarkEnd w:id="671"/>
      <w:bookmarkEnd w:id="672"/>
      <w:bookmarkEnd w:id="673"/>
      <w:bookmarkEnd w:id="674"/>
      <w:bookmarkEnd w:id="710"/>
      <w:bookmarkEnd w:id="711"/>
      <w:r w:rsidRPr="000702BF">
        <w:t xml:space="preserve"> </w:t>
      </w:r>
    </w:p>
    <w:p w14:paraId="4CC76B0F" w14:textId="3644C9C5" w:rsidR="00B44CCD" w:rsidRPr="000702BF" w:rsidRDefault="00B44CCD" w:rsidP="00B44CCD">
      <w:pPr>
        <w:pStyle w:val="EditorsNote"/>
      </w:pPr>
      <w:r w:rsidRPr="000702BF">
        <w:t>Editor</w:t>
      </w:r>
      <w:r w:rsidR="0002370F" w:rsidRPr="000702BF">
        <w:t>'</w:t>
      </w:r>
      <w:r w:rsidRPr="000702BF">
        <w:t>s Note: This clause is incomplete. The following aspects are either missing or not yet determined:</w:t>
      </w:r>
    </w:p>
    <w:p w14:paraId="196304A7" w14:textId="77777777" w:rsidR="00B44CCD" w:rsidRPr="000702BF" w:rsidRDefault="00B44CCD" w:rsidP="00B44CCD">
      <w:pPr>
        <w:pStyle w:val="EditorsNote"/>
      </w:pPr>
      <w:r w:rsidRPr="000702BF">
        <w:t>- Addition to applicability spec is pending</w:t>
      </w:r>
    </w:p>
    <w:p w14:paraId="06B64B38" w14:textId="2273762B" w:rsidR="00B44CCD" w:rsidRPr="000702BF" w:rsidRDefault="00B44CCD" w:rsidP="00B44CCD">
      <w:pPr>
        <w:pStyle w:val="EditorsNote"/>
      </w:pPr>
      <w:r w:rsidRPr="000702BF">
        <w:t xml:space="preserve">- Initial condition and call setup procedure to support NR satellite access are </w:t>
      </w:r>
      <w:r w:rsidR="008B19AB">
        <w:t>to be updated</w:t>
      </w:r>
    </w:p>
    <w:p w14:paraId="1A7060F0" w14:textId="65BD179A" w:rsidR="00B44CCD" w:rsidRPr="000702BF" w:rsidRDefault="00B44CCD" w:rsidP="00B44CCD">
      <w:pPr>
        <w:pStyle w:val="EditorsNote"/>
      </w:pPr>
      <w:r w:rsidRPr="000702BF">
        <w:t xml:space="preserve">- Message exceptions specific to satellite access is </w:t>
      </w:r>
      <w:r w:rsidR="008B19AB">
        <w:t>to be updated</w:t>
      </w:r>
    </w:p>
    <w:p w14:paraId="64439680" w14:textId="588B208D" w:rsidR="00B44CCD" w:rsidRPr="000702BF" w:rsidRDefault="00B44CCD" w:rsidP="00B44CCD">
      <w:pPr>
        <w:pStyle w:val="EditorsNote"/>
      </w:pPr>
      <w:r w:rsidRPr="000702BF">
        <w:t xml:space="preserve">- Annex F MU/TT is </w:t>
      </w:r>
      <w:r w:rsidR="008B19AB">
        <w:t>to be updated</w:t>
      </w:r>
    </w:p>
    <w:p w14:paraId="0FF19900" w14:textId="77777777" w:rsidR="00B44CCD" w:rsidRPr="000702BF" w:rsidRDefault="00B44CCD" w:rsidP="0002370F">
      <w:pPr>
        <w:pStyle w:val="Heading4"/>
      </w:pPr>
      <w:bookmarkStart w:id="712" w:name="_Toc152356592"/>
      <w:r w:rsidRPr="000702BF">
        <w:t>6.2.4.1</w:t>
      </w:r>
      <w:r w:rsidRPr="000702BF">
        <w:tab/>
        <w:t>Test purpose</w:t>
      </w:r>
      <w:bookmarkEnd w:id="712"/>
    </w:p>
    <w:p w14:paraId="42874913" w14:textId="77777777" w:rsidR="00B44CCD" w:rsidRPr="000702BF" w:rsidRDefault="00B44CCD" w:rsidP="00B44CCD">
      <w:r w:rsidRPr="000702BF">
        <w:t xml:space="preserve">To verify the measured UE configured maximum output power </w:t>
      </w:r>
      <w:r w:rsidRPr="000702BF">
        <w:rPr>
          <w:lang w:eastAsia="zh-CN"/>
        </w:rPr>
        <w:t>P</w:t>
      </w:r>
      <w:r w:rsidRPr="000702BF">
        <w:rPr>
          <w:vertAlign w:val="subscript"/>
          <w:lang w:eastAsia="zh-CN"/>
        </w:rPr>
        <w:t>UMAX,f,c</w:t>
      </w:r>
      <w:r w:rsidRPr="000702BF">
        <w:t xml:space="preserve"> is within </w:t>
      </w:r>
      <w:r w:rsidRPr="000702BF">
        <w:rPr>
          <w:lang w:eastAsia="zh-CN"/>
        </w:rPr>
        <w:t>the specified bounds.</w:t>
      </w:r>
    </w:p>
    <w:p w14:paraId="5B0B40F5" w14:textId="77777777" w:rsidR="00B44CCD" w:rsidRPr="000702BF" w:rsidRDefault="00B44CCD" w:rsidP="0002370F">
      <w:pPr>
        <w:pStyle w:val="Heading4"/>
      </w:pPr>
      <w:bookmarkStart w:id="713" w:name="_Toc152356593"/>
      <w:r w:rsidRPr="000702BF">
        <w:t>6.2.4.2</w:t>
      </w:r>
      <w:r w:rsidRPr="000702BF">
        <w:tab/>
      </w:r>
      <w:r w:rsidRPr="000702BF">
        <w:rPr>
          <w:lang w:eastAsia="fr-FR"/>
        </w:rPr>
        <w:t>Test applicability</w:t>
      </w:r>
      <w:bookmarkEnd w:id="713"/>
    </w:p>
    <w:p w14:paraId="59C7D5C9" w14:textId="77777777" w:rsidR="00B44CCD" w:rsidRPr="000702BF" w:rsidRDefault="00B44CCD" w:rsidP="00B44CCD">
      <w:r w:rsidRPr="000702BF">
        <w:t>The requirements of this test apply to all types of NR Power Class 3 UE release 17 and forward that support satellite access operation.</w:t>
      </w:r>
    </w:p>
    <w:p w14:paraId="6261779A" w14:textId="77777777" w:rsidR="00B44CCD" w:rsidRPr="000702BF" w:rsidRDefault="00B44CCD" w:rsidP="0002370F">
      <w:pPr>
        <w:pStyle w:val="Heading4"/>
        <w:rPr>
          <w:lang w:eastAsia="fr-FR"/>
        </w:rPr>
      </w:pPr>
      <w:bookmarkStart w:id="714" w:name="_Toc152356594"/>
      <w:r w:rsidRPr="000702BF">
        <w:lastRenderedPageBreak/>
        <w:t>6.2.4.3</w:t>
      </w:r>
      <w:r w:rsidRPr="000702BF">
        <w:tab/>
      </w:r>
      <w:r w:rsidRPr="000702BF">
        <w:rPr>
          <w:lang w:eastAsia="fr-FR"/>
        </w:rPr>
        <w:t>Minimum conformance requirements</w:t>
      </w:r>
      <w:bookmarkEnd w:id="714"/>
    </w:p>
    <w:p w14:paraId="50364B40" w14:textId="794068CB" w:rsidR="00B44CCD" w:rsidRPr="000702BF" w:rsidRDefault="00B44CCD" w:rsidP="00B44CCD">
      <w:r w:rsidRPr="000702BF">
        <w:t xml:space="preserve">The requirements for configured transmitted power defined in subclause 6.2.4 of </w:t>
      </w:r>
      <w:r w:rsidR="00962386" w:rsidRPr="000702BF">
        <w:t>3GPP TS 38.521</w:t>
      </w:r>
      <w:r w:rsidR="00962386" w:rsidRPr="000702BF">
        <w:noBreakHyphen/>
        <w:t xml:space="preserve">1 </w:t>
      </w:r>
      <w:r w:rsidRPr="000702BF">
        <w:t>[2] clause 6.2.4 shall apply to NTN satellite UE.</w:t>
      </w:r>
    </w:p>
    <w:p w14:paraId="4DF1BD33" w14:textId="77777777" w:rsidR="00B44CCD" w:rsidRPr="000702BF" w:rsidRDefault="00B44CCD" w:rsidP="00B44CCD">
      <w:r w:rsidRPr="000702BF">
        <w:t>The normative reference for this requirement is TS 38.101-1 [5] clause 6.2.4.</w:t>
      </w:r>
    </w:p>
    <w:p w14:paraId="4DF43D65" w14:textId="77777777" w:rsidR="00B44CCD" w:rsidRPr="000702BF" w:rsidRDefault="00B44CCD" w:rsidP="0002370F">
      <w:pPr>
        <w:pStyle w:val="Heading4"/>
        <w:rPr>
          <w:rFonts w:eastAsia="MS Mincho"/>
        </w:rPr>
      </w:pPr>
      <w:bookmarkStart w:id="715" w:name="_Toc152356595"/>
      <w:r w:rsidRPr="000702BF">
        <w:rPr>
          <w:rFonts w:eastAsia="MS Mincho"/>
        </w:rPr>
        <w:t>6.2.4.4</w:t>
      </w:r>
      <w:r w:rsidRPr="000702BF">
        <w:rPr>
          <w:rFonts w:eastAsia="MS Mincho"/>
        </w:rPr>
        <w:tab/>
      </w:r>
      <w:r w:rsidRPr="000702BF">
        <w:t>Test description</w:t>
      </w:r>
      <w:bookmarkEnd w:id="715"/>
    </w:p>
    <w:p w14:paraId="2DE42CCD" w14:textId="77777777" w:rsidR="00B44CCD" w:rsidRPr="000702BF" w:rsidRDefault="00B44CCD" w:rsidP="0002370F">
      <w:pPr>
        <w:pStyle w:val="Heading5"/>
      </w:pPr>
      <w:bookmarkStart w:id="716" w:name="_Toc152356596"/>
      <w:r w:rsidRPr="000702BF">
        <w:t>6.2.4.4.1</w:t>
      </w:r>
      <w:r w:rsidRPr="000702BF">
        <w:tab/>
        <w:t>Initial condition</w:t>
      </w:r>
      <w:bookmarkEnd w:id="716"/>
    </w:p>
    <w:p w14:paraId="25977789" w14:textId="77777777" w:rsidR="00B44CCD" w:rsidRPr="000702BF" w:rsidRDefault="00B44CCD" w:rsidP="00B44CCD">
      <w:r w:rsidRPr="000702BF">
        <w:t>Initial conditions are a set of test configurations the UE needs to be tested in and the steps for the SS to take with the UE to reach the correct measurement state.</w:t>
      </w:r>
    </w:p>
    <w:p w14:paraId="3ED18C0D" w14:textId="03CF4F3A" w:rsidR="00B44CCD" w:rsidRPr="000702BF" w:rsidRDefault="00B44CCD" w:rsidP="00B44CCD">
      <w:r w:rsidRPr="000702BF">
        <w:t xml:space="preserve">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 6.2.4.4.1-1. The details of the uplink reference measurement channels (RMCs) are specified in </w:t>
      </w:r>
      <w:r w:rsidR="00201225">
        <w:t>clause</w:t>
      </w:r>
      <w:r w:rsidRPr="000702BF">
        <w:t xml:space="preserve"> A.2. Configurations of PDSCH and PDCCH before measurement are specified in Annex C.2.</w:t>
      </w:r>
    </w:p>
    <w:p w14:paraId="07F69AEE" w14:textId="77777777" w:rsidR="00B44CCD" w:rsidRPr="000702BF" w:rsidRDefault="00B44CCD" w:rsidP="00B44CCD">
      <w:pPr>
        <w:pStyle w:val="TH"/>
      </w:pPr>
      <w:r w:rsidRPr="000702BF">
        <w:t>Table 6.2.4.4.1-1: Test Configuration Table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52"/>
        <w:gridCol w:w="2630"/>
        <w:gridCol w:w="3326"/>
        <w:gridCol w:w="2320"/>
      </w:tblGrid>
      <w:tr w:rsidR="00B44CCD" w:rsidRPr="000702BF" w14:paraId="5E51EDD6" w14:textId="77777777" w:rsidTr="00201225">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1AA24586" w14:textId="5B6B0804" w:rsidR="00B44CCD" w:rsidRPr="000702BF" w:rsidRDefault="00B44CCD" w:rsidP="00AE3F12">
            <w:pPr>
              <w:pStyle w:val="TAH"/>
            </w:pPr>
            <w:r w:rsidRPr="000702BF">
              <w:t>Initial</w:t>
            </w:r>
            <w:r w:rsidR="008D0E0E" w:rsidRPr="000702BF">
              <w:t xml:space="preserve"> </w:t>
            </w:r>
            <w:r w:rsidRPr="000702BF">
              <w:t>Conditions</w:t>
            </w:r>
          </w:p>
        </w:tc>
      </w:tr>
      <w:tr w:rsidR="00B44CCD" w:rsidRPr="000702BF" w14:paraId="09AC3159" w14:textId="77777777" w:rsidTr="00201225">
        <w:trPr>
          <w:jc w:val="center"/>
        </w:trPr>
        <w:tc>
          <w:tcPr>
            <w:tcW w:w="2068" w:type="pct"/>
            <w:gridSpan w:val="2"/>
            <w:shd w:val="clear" w:color="auto" w:fill="auto"/>
          </w:tcPr>
          <w:p w14:paraId="081E0183" w14:textId="086BFBA5" w:rsidR="00B44CCD" w:rsidRPr="000702BF" w:rsidRDefault="00B44CCD"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022CBF1B" w14:textId="0601372F" w:rsidR="00B44CCD" w:rsidRPr="000702BF" w:rsidRDefault="00B44CCD"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B44CCD" w:rsidRPr="000702BF" w14:paraId="49DB041B" w14:textId="77777777" w:rsidTr="00201225">
        <w:trPr>
          <w:jc w:val="center"/>
        </w:trPr>
        <w:tc>
          <w:tcPr>
            <w:tcW w:w="2068" w:type="pct"/>
            <w:gridSpan w:val="2"/>
            <w:shd w:val="clear" w:color="auto" w:fill="auto"/>
          </w:tcPr>
          <w:p w14:paraId="2DEDE233" w14:textId="4140FA8C" w:rsidR="00B44CCD" w:rsidRPr="000702BF" w:rsidRDefault="00B44CCD"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A0B9836" w14:textId="35A57C87" w:rsidR="00B44CCD" w:rsidRPr="000702BF" w:rsidRDefault="00B44CCD" w:rsidP="00AE3F12">
            <w:pPr>
              <w:pStyle w:val="TAL"/>
              <w:rPr>
                <w:lang w:eastAsia="zh-CN"/>
              </w:rPr>
            </w:pPr>
            <w:r w:rsidRPr="000702BF">
              <w:t>Mid</w:t>
            </w:r>
            <w:r w:rsidR="008D0E0E" w:rsidRPr="000702BF">
              <w:t xml:space="preserve"> </w:t>
            </w:r>
            <w:r w:rsidRPr="000702BF">
              <w:t>range</w:t>
            </w:r>
          </w:p>
        </w:tc>
      </w:tr>
      <w:tr w:rsidR="00B44CCD" w:rsidRPr="000702BF" w14:paraId="7B2BD604" w14:textId="77777777" w:rsidTr="00201225">
        <w:trPr>
          <w:jc w:val="center"/>
        </w:trPr>
        <w:tc>
          <w:tcPr>
            <w:tcW w:w="2068" w:type="pct"/>
            <w:gridSpan w:val="2"/>
            <w:shd w:val="clear" w:color="auto" w:fill="auto"/>
          </w:tcPr>
          <w:p w14:paraId="72394FA4" w14:textId="3845A36C" w:rsidR="00B44CCD" w:rsidRPr="000702BF" w:rsidRDefault="00B44CCD"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BB14835" w14:textId="272B0A42" w:rsidR="00B44CCD" w:rsidRPr="000702BF" w:rsidRDefault="00B44CCD" w:rsidP="00AE3F12">
            <w:pPr>
              <w:pStyle w:val="TAL"/>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B44CCD" w:rsidRPr="000702BF" w14:paraId="1117EC24" w14:textId="77777777" w:rsidTr="00201225">
        <w:trPr>
          <w:jc w:val="center"/>
        </w:trPr>
        <w:tc>
          <w:tcPr>
            <w:tcW w:w="2068" w:type="pct"/>
            <w:gridSpan w:val="2"/>
            <w:shd w:val="clear" w:color="auto" w:fill="auto"/>
          </w:tcPr>
          <w:p w14:paraId="5BBE6391" w14:textId="75F8ECC5" w:rsidR="00B44CCD" w:rsidRPr="000702BF" w:rsidRDefault="00B44CCD"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31FEA54B" w14:textId="77777777" w:rsidR="00B44CCD" w:rsidRPr="000702BF" w:rsidRDefault="00B44CCD" w:rsidP="00AE3F12">
            <w:pPr>
              <w:pStyle w:val="TAL"/>
              <w:rPr>
                <w:lang w:eastAsia="zh-CN"/>
              </w:rPr>
            </w:pPr>
            <w:r w:rsidRPr="000702BF">
              <w:t>Lowest</w:t>
            </w:r>
          </w:p>
        </w:tc>
      </w:tr>
      <w:tr w:rsidR="00B44CCD" w:rsidRPr="000702BF" w14:paraId="497CDAEE" w14:textId="77777777" w:rsidTr="00201225">
        <w:trPr>
          <w:jc w:val="center"/>
        </w:trPr>
        <w:tc>
          <w:tcPr>
            <w:tcW w:w="5000" w:type="pct"/>
            <w:gridSpan w:val="4"/>
            <w:shd w:val="clear" w:color="auto" w:fill="auto"/>
          </w:tcPr>
          <w:p w14:paraId="5DCAD5E7" w14:textId="3322FF9D" w:rsidR="00B44CCD" w:rsidRPr="000702BF" w:rsidRDefault="00B44CCD" w:rsidP="00AE3F12">
            <w:pPr>
              <w:pStyle w:val="TAH"/>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B44CCD" w:rsidRPr="000702BF" w14:paraId="43EFB8C8" w14:textId="77777777" w:rsidTr="00201225">
        <w:trPr>
          <w:jc w:val="center"/>
        </w:trPr>
        <w:tc>
          <w:tcPr>
            <w:tcW w:w="702" w:type="pct"/>
            <w:shd w:val="clear" w:color="auto" w:fill="auto"/>
          </w:tcPr>
          <w:p w14:paraId="55E7B866" w14:textId="195191D8" w:rsidR="00B44CCD" w:rsidRPr="000702BF" w:rsidRDefault="00B44CCD" w:rsidP="00AE3F12">
            <w:pPr>
              <w:pStyle w:val="TAH"/>
            </w:pPr>
            <w:r w:rsidRPr="000702BF">
              <w:t>Test</w:t>
            </w:r>
            <w:r w:rsidR="008D0E0E" w:rsidRPr="000702BF">
              <w:t xml:space="preserve"> </w:t>
            </w:r>
            <w:r w:rsidRPr="000702BF">
              <w:t>ID</w:t>
            </w:r>
          </w:p>
        </w:tc>
        <w:tc>
          <w:tcPr>
            <w:tcW w:w="1366" w:type="pct"/>
            <w:tcBorders>
              <w:bottom w:val="single" w:sz="4" w:space="0" w:color="auto"/>
            </w:tcBorders>
            <w:shd w:val="clear" w:color="auto" w:fill="auto"/>
          </w:tcPr>
          <w:p w14:paraId="3599F606" w14:textId="7783A9AA" w:rsidR="00B44CCD" w:rsidRPr="000702BF" w:rsidRDefault="00B44CCD" w:rsidP="00AE3F12">
            <w:pPr>
              <w:pStyle w:val="TAH"/>
            </w:pPr>
            <w:r w:rsidRPr="000702BF">
              <w:t>Downlink</w:t>
            </w:r>
            <w:r w:rsidR="008D0E0E" w:rsidRPr="000702BF">
              <w:t xml:space="preserve"> </w:t>
            </w:r>
            <w:r w:rsidRPr="000702BF">
              <w:t>Configuration</w:t>
            </w:r>
          </w:p>
        </w:tc>
        <w:tc>
          <w:tcPr>
            <w:tcW w:w="2932" w:type="pct"/>
            <w:gridSpan w:val="2"/>
          </w:tcPr>
          <w:p w14:paraId="6E801D44" w14:textId="4C88F4AB" w:rsidR="00B44CCD" w:rsidRPr="000702BF" w:rsidRDefault="00B44CCD" w:rsidP="00AE3F12">
            <w:pPr>
              <w:pStyle w:val="TAH"/>
              <w:rPr>
                <w:lang w:eastAsia="zh-CN"/>
              </w:rPr>
            </w:pPr>
            <w:r w:rsidRPr="000702BF">
              <w:t>Uplink</w:t>
            </w:r>
            <w:r w:rsidR="008D0E0E" w:rsidRPr="000702BF">
              <w:t xml:space="preserve"> </w:t>
            </w:r>
            <w:r w:rsidRPr="000702BF">
              <w:t>Configuration</w:t>
            </w:r>
          </w:p>
        </w:tc>
      </w:tr>
      <w:tr w:rsidR="00B44CCD" w:rsidRPr="000702BF" w14:paraId="5486650F" w14:textId="77777777" w:rsidTr="00201225">
        <w:trPr>
          <w:jc w:val="center"/>
        </w:trPr>
        <w:tc>
          <w:tcPr>
            <w:tcW w:w="702" w:type="pct"/>
            <w:shd w:val="clear" w:color="auto" w:fill="auto"/>
          </w:tcPr>
          <w:p w14:paraId="5E90ACE4" w14:textId="77777777" w:rsidR="00B44CCD" w:rsidRPr="000702BF" w:rsidRDefault="00B44CCD" w:rsidP="00AE3F12">
            <w:pPr>
              <w:pStyle w:val="TAH"/>
            </w:pPr>
          </w:p>
        </w:tc>
        <w:tc>
          <w:tcPr>
            <w:tcW w:w="1366" w:type="pct"/>
            <w:tcBorders>
              <w:bottom w:val="nil"/>
            </w:tcBorders>
            <w:shd w:val="clear" w:color="auto" w:fill="auto"/>
          </w:tcPr>
          <w:p w14:paraId="6F4597AB" w14:textId="77777777" w:rsidR="00B44CCD" w:rsidRPr="000702BF" w:rsidRDefault="00B44CCD" w:rsidP="00AE3F12">
            <w:pPr>
              <w:pStyle w:val="TAC"/>
            </w:pPr>
            <w:r w:rsidRPr="000702BF">
              <w:t>N/A</w:t>
            </w:r>
          </w:p>
        </w:tc>
        <w:tc>
          <w:tcPr>
            <w:tcW w:w="1727" w:type="pct"/>
          </w:tcPr>
          <w:p w14:paraId="5BD86A17" w14:textId="141418F3" w:rsidR="00B44CCD" w:rsidRPr="000702BF" w:rsidRDefault="00B44CCD" w:rsidP="00AE3F12">
            <w:pPr>
              <w:pStyle w:val="TAH"/>
            </w:pPr>
            <w:r w:rsidRPr="000702BF">
              <w:t>Modulation</w:t>
            </w:r>
            <w:r w:rsidR="008D0E0E" w:rsidRPr="000702BF">
              <w:t xml:space="preserve"> </w:t>
            </w:r>
            <w:r w:rsidRPr="000702BF">
              <w:t>(NOTE</w:t>
            </w:r>
            <w:r w:rsidR="008D0E0E" w:rsidRPr="000702BF">
              <w:t xml:space="preserve"> </w:t>
            </w:r>
            <w:r w:rsidRPr="000702BF">
              <w:t>2)</w:t>
            </w:r>
          </w:p>
        </w:tc>
        <w:tc>
          <w:tcPr>
            <w:tcW w:w="1205" w:type="pct"/>
            <w:shd w:val="clear" w:color="auto" w:fill="auto"/>
          </w:tcPr>
          <w:p w14:paraId="186ACEA6" w14:textId="20FF0968" w:rsidR="00B44CCD" w:rsidRPr="000702BF" w:rsidRDefault="00B44CCD" w:rsidP="00AE3F12">
            <w:pPr>
              <w:pStyle w:val="TAH"/>
            </w:pPr>
            <w:r w:rsidRPr="000702BF">
              <w:t>RB</w:t>
            </w:r>
            <w:r w:rsidR="008D0E0E" w:rsidRPr="000702BF">
              <w:t xml:space="preserve"> </w:t>
            </w:r>
            <w:r w:rsidRPr="000702BF">
              <w:t>allocation</w:t>
            </w:r>
            <w:r w:rsidR="008D0E0E" w:rsidRPr="000702BF">
              <w:t xml:space="preserve"> </w:t>
            </w:r>
            <w:r w:rsidRPr="000702BF">
              <w:t>(NOTE</w:t>
            </w:r>
            <w:r w:rsidR="008D0E0E" w:rsidRPr="000702BF">
              <w:t xml:space="preserve"> </w:t>
            </w:r>
            <w:r w:rsidRPr="000702BF">
              <w:t>1)</w:t>
            </w:r>
          </w:p>
        </w:tc>
      </w:tr>
      <w:tr w:rsidR="00B44CCD" w:rsidRPr="000702BF" w14:paraId="30404C0E" w14:textId="77777777" w:rsidTr="00201225">
        <w:trPr>
          <w:jc w:val="center"/>
        </w:trPr>
        <w:tc>
          <w:tcPr>
            <w:tcW w:w="702" w:type="pct"/>
            <w:shd w:val="clear" w:color="auto" w:fill="auto"/>
          </w:tcPr>
          <w:p w14:paraId="42DFD77A" w14:textId="77777777" w:rsidR="00B44CCD" w:rsidRPr="000702BF" w:rsidRDefault="00B44CCD" w:rsidP="00AE3F12">
            <w:pPr>
              <w:pStyle w:val="TAC"/>
              <w:rPr>
                <w:lang w:eastAsia="zh-CN"/>
              </w:rPr>
            </w:pPr>
            <w:r w:rsidRPr="000702BF">
              <w:t>1</w:t>
            </w:r>
          </w:p>
        </w:tc>
        <w:tc>
          <w:tcPr>
            <w:tcW w:w="1366" w:type="pct"/>
            <w:tcBorders>
              <w:top w:val="nil"/>
              <w:bottom w:val="nil"/>
            </w:tcBorders>
            <w:shd w:val="clear" w:color="auto" w:fill="auto"/>
          </w:tcPr>
          <w:p w14:paraId="205A33CC" w14:textId="77777777" w:rsidR="00B44CCD" w:rsidRPr="000702BF" w:rsidRDefault="00B44CCD" w:rsidP="00AE3F12">
            <w:pPr>
              <w:pStyle w:val="TAC"/>
            </w:pPr>
          </w:p>
        </w:tc>
        <w:tc>
          <w:tcPr>
            <w:tcW w:w="1727" w:type="pct"/>
          </w:tcPr>
          <w:p w14:paraId="3F81CFBC" w14:textId="3210AB42" w:rsidR="00B44CCD" w:rsidRPr="000702BF" w:rsidRDefault="00B44CCD" w:rsidP="00AE3F12">
            <w:pPr>
              <w:pStyle w:val="TAC"/>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720B22BB" w14:textId="0578DF1B" w:rsidR="00B44CCD" w:rsidRPr="000702BF" w:rsidRDefault="00B44CCD" w:rsidP="00AE3F12">
            <w:pPr>
              <w:pStyle w:val="TAC"/>
            </w:pPr>
            <w:r w:rsidRPr="000702BF">
              <w:t>Inner</w:t>
            </w:r>
            <w:r w:rsidR="008D0E0E" w:rsidRPr="000702BF">
              <w:t xml:space="preserve"> </w:t>
            </w:r>
            <w:r w:rsidRPr="000702BF">
              <w:t>Full</w:t>
            </w:r>
          </w:p>
        </w:tc>
      </w:tr>
      <w:tr w:rsidR="00B44CCD" w:rsidRPr="000702BF" w14:paraId="45EB75DA" w14:textId="77777777" w:rsidTr="00201225">
        <w:trPr>
          <w:jc w:val="center"/>
        </w:trPr>
        <w:tc>
          <w:tcPr>
            <w:tcW w:w="702" w:type="pct"/>
            <w:shd w:val="clear" w:color="auto" w:fill="auto"/>
          </w:tcPr>
          <w:p w14:paraId="2DB2931F" w14:textId="77777777" w:rsidR="00B44CCD" w:rsidRPr="000702BF" w:rsidRDefault="00B44CCD" w:rsidP="00AE3F12">
            <w:pPr>
              <w:pStyle w:val="TAC"/>
            </w:pPr>
            <w:r w:rsidRPr="000702BF">
              <w:t>2</w:t>
            </w:r>
          </w:p>
        </w:tc>
        <w:tc>
          <w:tcPr>
            <w:tcW w:w="1366" w:type="pct"/>
            <w:tcBorders>
              <w:top w:val="nil"/>
              <w:bottom w:val="nil"/>
            </w:tcBorders>
            <w:shd w:val="clear" w:color="auto" w:fill="auto"/>
          </w:tcPr>
          <w:p w14:paraId="36C2E487" w14:textId="77777777" w:rsidR="00B44CCD" w:rsidRPr="000702BF" w:rsidRDefault="00B44CCD" w:rsidP="00AE3F12">
            <w:pPr>
              <w:pStyle w:val="TAC"/>
            </w:pPr>
          </w:p>
        </w:tc>
        <w:tc>
          <w:tcPr>
            <w:tcW w:w="1727" w:type="pct"/>
          </w:tcPr>
          <w:p w14:paraId="6DC5E7D5" w14:textId="5350FBE0" w:rsidR="00B44CCD" w:rsidRPr="000702BF" w:rsidRDefault="00B44CCD" w:rsidP="00AE3F12">
            <w:pPr>
              <w:pStyle w:val="TAC"/>
            </w:pPr>
            <w:r w:rsidRPr="000702BF">
              <w:t>DFT-s-OFDM</w:t>
            </w:r>
            <w:r w:rsidR="008D0E0E" w:rsidRPr="000702BF">
              <w:t xml:space="preserve"> </w:t>
            </w:r>
            <w:r w:rsidRPr="000702BF">
              <w:t>QPSK</w:t>
            </w:r>
          </w:p>
        </w:tc>
        <w:tc>
          <w:tcPr>
            <w:tcW w:w="1205" w:type="pct"/>
            <w:shd w:val="clear" w:color="auto" w:fill="auto"/>
          </w:tcPr>
          <w:p w14:paraId="5C5BB995" w14:textId="597B4D59" w:rsidR="00B44CCD" w:rsidRPr="000702BF" w:rsidRDefault="00B44CCD" w:rsidP="00AE3F12">
            <w:pPr>
              <w:pStyle w:val="TAC"/>
            </w:pPr>
            <w:r w:rsidRPr="000702BF">
              <w:t>Inner</w:t>
            </w:r>
            <w:r w:rsidR="008D0E0E" w:rsidRPr="000702BF">
              <w:t xml:space="preserve"> </w:t>
            </w:r>
            <w:r w:rsidRPr="000702BF">
              <w:t>Full</w:t>
            </w:r>
          </w:p>
        </w:tc>
      </w:tr>
      <w:tr w:rsidR="00B44CCD" w:rsidRPr="000702BF" w14:paraId="0A9EDD9F" w14:textId="77777777" w:rsidTr="00201225">
        <w:trPr>
          <w:jc w:val="center"/>
        </w:trPr>
        <w:tc>
          <w:tcPr>
            <w:tcW w:w="5000" w:type="pct"/>
            <w:gridSpan w:val="4"/>
            <w:shd w:val="clear" w:color="auto" w:fill="auto"/>
          </w:tcPr>
          <w:p w14:paraId="7514F52C" w14:textId="68D6D719" w:rsidR="00B44CCD" w:rsidRPr="000702BF" w:rsidRDefault="00B44CCD"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each</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6.1-1.</w:t>
            </w:r>
          </w:p>
          <w:p w14:paraId="400E960A" w14:textId="6BF41071" w:rsidR="00B44CCD" w:rsidRPr="000702BF" w:rsidRDefault="00B44CCD" w:rsidP="00AE3F12">
            <w:pPr>
              <w:pStyle w:val="TAN"/>
            </w:pPr>
            <w:r w:rsidRPr="000702BF">
              <w:rPr>
                <w:lang w:eastAsia="zh-CN"/>
              </w:rPr>
              <w:t>NOTE</w:t>
            </w:r>
            <w:r w:rsidR="008D0E0E" w:rsidRPr="000702BF">
              <w:rPr>
                <w:lang w:eastAsia="zh-CN"/>
              </w:rPr>
              <w:t xml:space="preserve"> </w:t>
            </w:r>
            <w:r w:rsidRPr="000702BF">
              <w:rPr>
                <w:lang w:eastAsia="zh-CN"/>
              </w:rPr>
              <w:t>2:</w:t>
            </w:r>
            <w:r w:rsidRPr="000702BF">
              <w:rPr>
                <w:lang w:eastAsia="zh-CN"/>
              </w:rPr>
              <w:tab/>
            </w:r>
            <w:r w:rsidRPr="000702BF">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half</w:t>
            </w:r>
            <w:r w:rsidR="008D0E0E" w:rsidRPr="000702BF">
              <w:t xml:space="preserve"> </w:t>
            </w:r>
            <w:r w:rsidRPr="000702BF">
              <w:t>Pi</w:t>
            </w:r>
            <w:r w:rsidR="008D0E0E" w:rsidRPr="000702BF">
              <w:t xml:space="preserve"> </w:t>
            </w:r>
            <w:r w:rsidRPr="000702BF">
              <w:t>BPSK.</w:t>
            </w:r>
            <w:r w:rsidR="008D0E0E" w:rsidRPr="000702BF">
              <w:t xml:space="preserve"> </w:t>
            </w:r>
          </w:p>
        </w:tc>
      </w:tr>
    </w:tbl>
    <w:p w14:paraId="0BA8C407" w14:textId="77777777" w:rsidR="00B44CCD" w:rsidRPr="000702BF" w:rsidRDefault="00B44CCD" w:rsidP="00B44CCD"/>
    <w:p w14:paraId="6474FAE9" w14:textId="19F8EA4A" w:rsidR="00B44CCD" w:rsidRPr="000702BF" w:rsidRDefault="00B44CCD" w:rsidP="00B44CCD">
      <w:pPr>
        <w:pStyle w:val="B1"/>
      </w:pPr>
      <w:r w:rsidRPr="000702BF">
        <w:t>1.</w:t>
      </w:r>
      <w:r w:rsidRPr="000702BF">
        <w:tab/>
        <w:t xml:space="preserve">Connect the SS to the UE antenna connectors as shown in TS 38.508-1 [12] Annex A, Figure A.3.1.1.1 for TE diagram and </w:t>
      </w:r>
      <w:r w:rsidR="00201225">
        <w:t>clause</w:t>
      </w:r>
      <w:r w:rsidRPr="000702BF">
        <w:t xml:space="preserve"> A.3.2 for UE diagram.</w:t>
      </w:r>
    </w:p>
    <w:p w14:paraId="76CAA996" w14:textId="77777777" w:rsidR="00B44CCD" w:rsidRPr="000702BF" w:rsidRDefault="00B44CCD" w:rsidP="00B44CCD">
      <w:pPr>
        <w:pStyle w:val="B1"/>
      </w:pPr>
      <w:r w:rsidRPr="000702BF">
        <w:t>2.</w:t>
      </w:r>
      <w:r w:rsidRPr="000702BF">
        <w:tab/>
        <w:t>The parameter settings for the cell are set up according to TS 38.508-1 [12] subclause 4.4.3.</w:t>
      </w:r>
    </w:p>
    <w:p w14:paraId="57D8E3BD" w14:textId="77777777" w:rsidR="00B44CCD" w:rsidRPr="000702BF" w:rsidRDefault="00B44CCD" w:rsidP="00B44CCD">
      <w:pPr>
        <w:pStyle w:val="B1"/>
      </w:pPr>
      <w:r w:rsidRPr="000702BF">
        <w:t>3.</w:t>
      </w:r>
      <w:r w:rsidRPr="000702BF">
        <w:tab/>
        <w:t>Downlink signals are initially set up according to Annex C.0</w:t>
      </w:r>
      <w:r w:rsidRPr="000702BF">
        <w:rPr>
          <w:lang w:eastAsia="zh-CN"/>
        </w:rPr>
        <w:t>, C.1, C.2</w:t>
      </w:r>
      <w:r w:rsidRPr="000702BF">
        <w:t>, and uplink signals according to Annex G.0, G.1, G.2, G.3.0.</w:t>
      </w:r>
    </w:p>
    <w:p w14:paraId="36A5BA6E" w14:textId="77777777" w:rsidR="00B44CCD" w:rsidRPr="000702BF" w:rsidRDefault="00B44CCD" w:rsidP="00B44CCD">
      <w:pPr>
        <w:pStyle w:val="B1"/>
      </w:pPr>
      <w:r w:rsidRPr="000702BF">
        <w:t>4.</w:t>
      </w:r>
      <w:r w:rsidRPr="000702BF">
        <w:tab/>
        <w:t>The UL Reference Measurement Channel is set according to Table 6.2.4.4.1-1.</w:t>
      </w:r>
    </w:p>
    <w:p w14:paraId="0EEDCF9A" w14:textId="77777777" w:rsidR="00B44CCD" w:rsidRPr="000702BF" w:rsidRDefault="00B44CCD" w:rsidP="00B44CCD">
      <w:pPr>
        <w:pStyle w:val="B1"/>
      </w:pPr>
      <w:r w:rsidRPr="000702BF">
        <w:t>5.</w:t>
      </w:r>
      <w:r w:rsidRPr="000702BF">
        <w:tab/>
        <w:t>Propagation conditions are set according to Annex B.0.</w:t>
      </w:r>
    </w:p>
    <w:p w14:paraId="1CFF3446" w14:textId="7D849084" w:rsidR="005D4A8C" w:rsidRPr="000702BF" w:rsidRDefault="00B44CCD" w:rsidP="005D4A8C">
      <w:pPr>
        <w:pStyle w:val="B1"/>
        <w:rPr>
          <w:rFonts w:eastAsia="Malgun Gothic"/>
          <w:lang w:eastAsia="en-GB"/>
        </w:rPr>
      </w:pPr>
      <w:r w:rsidRPr="000702BF">
        <w:t>6.</w:t>
      </w:r>
      <w:r w:rsidRPr="000702BF">
        <w:tab/>
      </w:r>
      <w:r w:rsidR="005D4A8C" w:rsidRPr="000702BF">
        <w:rPr>
          <w:rFonts w:eastAsia="Malgun Gothic"/>
          <w:lang w:eastAsia="en-GB"/>
        </w:rPr>
        <w:t>UE location according to TS 38.508-1 [12] clause [</w:t>
      </w:r>
      <w:r w:rsidR="00384981">
        <w:rPr>
          <w:rFonts w:eastAsia="Malgun Gothic"/>
          <w:lang w:eastAsia="en-GB"/>
        </w:rPr>
        <w:t>to be updated</w:t>
      </w:r>
      <w:r w:rsidR="005D4A8C" w:rsidRPr="000702BF">
        <w:rPr>
          <w:rFonts w:eastAsia="Malgun Gothic"/>
          <w:lang w:eastAsia="en-GB"/>
        </w:rPr>
        <w:t xml:space="preserve">] is provided to the UE through AT commands or any other preconfigured means. </w:t>
      </w:r>
    </w:p>
    <w:p w14:paraId="0585344E" w14:textId="77777777" w:rsidR="005D4A8C" w:rsidRPr="000702BF" w:rsidRDefault="005D4A8C"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5441FEEA" w14:textId="1FF871DA" w:rsidR="00B44CCD" w:rsidRPr="000702BF" w:rsidRDefault="005D4A8C" w:rsidP="00B44CCD">
      <w:pPr>
        <w:pStyle w:val="B1"/>
      </w:pPr>
      <w:r w:rsidRPr="000702BF">
        <w:t>8.</w:t>
      </w:r>
      <w:r w:rsidRPr="000702BF">
        <w:tab/>
      </w:r>
      <w:r w:rsidR="00B44CCD" w:rsidRPr="000702BF">
        <w:t xml:space="preserve">Ensure the UE is in State RRC_CONNECTED with generic procedure parameters Connectivity </w:t>
      </w:r>
      <w:r w:rsidR="00B44CCD" w:rsidRPr="000702BF">
        <w:rPr>
          <w:i/>
        </w:rPr>
        <w:t>NR</w:t>
      </w:r>
      <w:r w:rsidR="00B44CCD" w:rsidRPr="000702BF">
        <w:t xml:space="preserve">, Connected without release </w:t>
      </w:r>
      <w:r w:rsidR="00B44CCD" w:rsidRPr="000702BF">
        <w:rPr>
          <w:i/>
        </w:rPr>
        <w:t xml:space="preserve">On, </w:t>
      </w:r>
      <w:r w:rsidR="00B44CCD" w:rsidRPr="000702BF">
        <w:t>Test Mode</w:t>
      </w:r>
      <w:r w:rsidR="00B44CCD" w:rsidRPr="000702BF">
        <w:rPr>
          <w:i/>
        </w:rPr>
        <w:t xml:space="preserve"> On </w:t>
      </w:r>
      <w:r w:rsidR="00B44CCD" w:rsidRPr="000702BF">
        <w:t>and Test Loop Function</w:t>
      </w:r>
      <w:r w:rsidR="00B44CCD" w:rsidRPr="000702BF">
        <w:rPr>
          <w:i/>
        </w:rPr>
        <w:t xml:space="preserve"> On</w:t>
      </w:r>
      <w:r w:rsidR="00B44CCD" w:rsidRPr="000702BF">
        <w:t xml:space="preserve"> according to TS 38.508-1 [12] clause 4.5. Message contents are defined in clause 6.2.4.4.3.</w:t>
      </w:r>
    </w:p>
    <w:p w14:paraId="02DD4B27" w14:textId="77777777" w:rsidR="00B44CCD" w:rsidRPr="000702BF" w:rsidRDefault="00B44CCD" w:rsidP="0002370F">
      <w:pPr>
        <w:pStyle w:val="Heading5"/>
      </w:pPr>
      <w:bookmarkStart w:id="717" w:name="_Toc152356597"/>
      <w:r w:rsidRPr="000702BF">
        <w:lastRenderedPageBreak/>
        <w:t>6.2.4.4.2</w:t>
      </w:r>
      <w:r w:rsidRPr="000702BF">
        <w:tab/>
        <w:t>Test procedure</w:t>
      </w:r>
      <w:bookmarkEnd w:id="717"/>
    </w:p>
    <w:p w14:paraId="7E98B91B" w14:textId="77777777" w:rsidR="00B44CCD" w:rsidRPr="000702BF" w:rsidRDefault="00B44CCD" w:rsidP="00B44CCD">
      <w:pPr>
        <w:pStyle w:val="B1"/>
      </w:pPr>
      <w:r w:rsidRPr="000702BF">
        <w:t>1.</w:t>
      </w:r>
      <w:r w:rsidRPr="000702BF">
        <w:tab/>
        <w:t>SS sends uplink scheduling information for each UL HARQ process via PDCCH DCI format 0_1 for C_RNTI to schedule the UL RMC according to Table 6.2.4.4.1-1. Since the UE has no payload and no loopback data to send the UE sends uplink MAC padding bits on the UL RMC.</w:t>
      </w:r>
    </w:p>
    <w:p w14:paraId="44024BE1" w14:textId="2338DD29" w:rsidR="00B44CCD" w:rsidRPr="000702BF" w:rsidRDefault="00B44CCD" w:rsidP="00B44CCD">
      <w:pPr>
        <w:pStyle w:val="B1"/>
      </w:pPr>
      <w:r w:rsidRPr="000702BF">
        <w:t>2.</w:t>
      </w:r>
      <w:r w:rsidRPr="000702BF">
        <w:tab/>
        <w:t xml:space="preserve">Send continuously uplink power control "up" commands in every uplink scheduling information to the UE; allow at least </w:t>
      </w:r>
      <w:r w:rsidR="00201225">
        <w:t>200 ms</w:t>
      </w:r>
      <w:r w:rsidRPr="000702BF">
        <w:t xml:space="preserve"> starting from the first TPC command in this step to ensure that the UE reaches the Pumax level of the test point.</w:t>
      </w:r>
    </w:p>
    <w:p w14:paraId="2725C617" w14:textId="77777777" w:rsidR="00B44CCD" w:rsidRPr="000702BF" w:rsidRDefault="00B44CCD" w:rsidP="00B44CCD">
      <w:pPr>
        <w:pStyle w:val="B1"/>
      </w:pPr>
      <w:r w:rsidRPr="000702BF">
        <w:t>3.</w:t>
      </w:r>
      <w:r w:rsidRPr="000702BF">
        <w:tab/>
        <w:t>Measure the mean power of the UE in the channel bandwidth for each test point in table 6.2.4.5-1 according to the test configuration from table 6.2.4.4.1-1. The period of measurement shall be at least the continuous duration of one active slot and in the uplink symbols. For TDD slots with transient periods are not under test.</w:t>
      </w:r>
    </w:p>
    <w:p w14:paraId="6F2D218A" w14:textId="77777777" w:rsidR="00B44CCD" w:rsidRPr="000702BF" w:rsidRDefault="00B44CCD" w:rsidP="0002370F">
      <w:pPr>
        <w:pStyle w:val="Heading5"/>
      </w:pPr>
      <w:bookmarkStart w:id="718" w:name="_Toc152356598"/>
      <w:r w:rsidRPr="000702BF">
        <w:t>6.2.4.4.3</w:t>
      </w:r>
      <w:r w:rsidRPr="000702BF">
        <w:tab/>
        <w:t>Message contents</w:t>
      </w:r>
      <w:bookmarkEnd w:id="718"/>
    </w:p>
    <w:p w14:paraId="316CAC63" w14:textId="77777777" w:rsidR="00B44CCD" w:rsidRPr="000702BF" w:rsidRDefault="00B44CCD" w:rsidP="00B44CCD">
      <w:r w:rsidRPr="000702BF">
        <w:t>Message contents are according to TS 38.508-1 [12] subclause 4.6 with the following exceptions:</w:t>
      </w:r>
    </w:p>
    <w:p w14:paraId="311E122E" w14:textId="77777777" w:rsidR="00B44CCD" w:rsidRPr="000702BF" w:rsidRDefault="00B44CCD" w:rsidP="00B44CCD">
      <w:pPr>
        <w:pStyle w:val="TH"/>
      </w:pPr>
      <w:r w:rsidRPr="000702BF">
        <w:t xml:space="preserve">Table 6.2.4.4.3-0: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B44CCD" w:rsidRPr="000702BF" w14:paraId="0F7C9103" w14:textId="77777777" w:rsidTr="008D0E0E">
        <w:trPr>
          <w:jc w:val="center"/>
        </w:trPr>
        <w:tc>
          <w:tcPr>
            <w:tcW w:w="9747" w:type="dxa"/>
          </w:tcPr>
          <w:p w14:paraId="69AC3BBC" w14:textId="4EF71953" w:rsidR="00B44CCD" w:rsidRPr="000702BF" w:rsidRDefault="00B44CCD"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4.6.3-118</w:t>
            </w:r>
            <w:r w:rsidR="008D0E0E" w:rsidRPr="000702BF">
              <w:t xml:space="preserve"> </w:t>
            </w:r>
            <w:r w:rsidRPr="000702BF">
              <w:t>with</w:t>
            </w:r>
            <w:r w:rsidR="008D0E0E" w:rsidRPr="000702BF">
              <w:t xml:space="preserve"> </w:t>
            </w:r>
            <w:r w:rsidRPr="000702BF">
              <w:t>condition</w:t>
            </w:r>
            <w:r w:rsidR="008D0E0E" w:rsidRPr="000702BF">
              <w:t xml:space="preserve"> </w:t>
            </w:r>
            <w:r w:rsidRPr="000702BF">
              <w:t>TRANSFORM_PRECODER_ENABLED</w:t>
            </w:r>
          </w:p>
        </w:tc>
      </w:tr>
    </w:tbl>
    <w:p w14:paraId="38D3E147" w14:textId="77777777" w:rsidR="00B44CCD" w:rsidRPr="000702BF" w:rsidRDefault="00B44CCD" w:rsidP="00B44CCD"/>
    <w:p w14:paraId="33763BAF" w14:textId="77777777" w:rsidR="00B44CCD" w:rsidRPr="000702BF" w:rsidRDefault="00B44CCD" w:rsidP="00B44CCD">
      <w:pPr>
        <w:pStyle w:val="TH"/>
      </w:pPr>
      <w:r w:rsidRPr="000702BF">
        <w:t>Table 6.2.4.4.3-1: FrequencyInfoUL-SIB: Test point 1</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77A9FA89" w14:textId="77777777" w:rsidTr="008D0E0E">
        <w:trPr>
          <w:jc w:val="center"/>
        </w:trPr>
        <w:tc>
          <w:tcPr>
            <w:tcW w:w="9635" w:type="dxa"/>
            <w:gridSpan w:val="4"/>
          </w:tcPr>
          <w:p w14:paraId="59DC68B6" w14:textId="10659688"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732F1005" w14:textId="77777777" w:rsidTr="008D0E0E">
        <w:trPr>
          <w:jc w:val="center"/>
        </w:trPr>
        <w:tc>
          <w:tcPr>
            <w:tcW w:w="4535" w:type="dxa"/>
          </w:tcPr>
          <w:p w14:paraId="4EFD539A" w14:textId="29D6AC53"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677D2245" w14:textId="77777777" w:rsidR="00B44CCD" w:rsidRPr="000702BF" w:rsidRDefault="00B44CCD" w:rsidP="00AE3F12">
            <w:pPr>
              <w:pStyle w:val="TAH"/>
            </w:pPr>
            <w:r w:rsidRPr="000702BF">
              <w:t>Value/remark</w:t>
            </w:r>
          </w:p>
        </w:tc>
        <w:tc>
          <w:tcPr>
            <w:tcW w:w="1700" w:type="dxa"/>
          </w:tcPr>
          <w:p w14:paraId="46989D6A" w14:textId="77777777" w:rsidR="00B44CCD" w:rsidRPr="000702BF" w:rsidRDefault="00B44CCD" w:rsidP="00AE3F12">
            <w:pPr>
              <w:pStyle w:val="TAH"/>
            </w:pPr>
            <w:r w:rsidRPr="000702BF">
              <w:t>Comment</w:t>
            </w:r>
          </w:p>
        </w:tc>
        <w:tc>
          <w:tcPr>
            <w:tcW w:w="1133" w:type="dxa"/>
          </w:tcPr>
          <w:p w14:paraId="67DBB802" w14:textId="77777777" w:rsidR="00B44CCD" w:rsidRPr="000702BF" w:rsidRDefault="00B44CCD" w:rsidP="00AE3F12">
            <w:pPr>
              <w:pStyle w:val="TAH"/>
            </w:pPr>
            <w:r w:rsidRPr="000702BF">
              <w:t>Condition</w:t>
            </w:r>
          </w:p>
        </w:tc>
      </w:tr>
      <w:tr w:rsidR="00B44CCD" w:rsidRPr="000702BF" w14:paraId="3103BCB0" w14:textId="77777777" w:rsidTr="008D0E0E">
        <w:trPr>
          <w:jc w:val="center"/>
        </w:trPr>
        <w:tc>
          <w:tcPr>
            <w:tcW w:w="4535" w:type="dxa"/>
          </w:tcPr>
          <w:p w14:paraId="6F869436" w14:textId="77777777" w:rsidR="00B44CCD" w:rsidRPr="000702BF" w:rsidRDefault="00B44CCD" w:rsidP="00AE3F12">
            <w:pPr>
              <w:pStyle w:val="TAL"/>
            </w:pPr>
            <w:r w:rsidRPr="000702BF">
              <w:t>p-Max</w:t>
            </w:r>
          </w:p>
        </w:tc>
        <w:tc>
          <w:tcPr>
            <w:tcW w:w="2267" w:type="dxa"/>
          </w:tcPr>
          <w:p w14:paraId="18F0DA53" w14:textId="77777777" w:rsidR="00B44CCD" w:rsidRPr="000702BF" w:rsidRDefault="00B44CCD" w:rsidP="00AE3F12">
            <w:pPr>
              <w:pStyle w:val="TAL"/>
            </w:pPr>
            <w:r w:rsidRPr="000702BF">
              <w:t>-10</w:t>
            </w:r>
          </w:p>
        </w:tc>
        <w:tc>
          <w:tcPr>
            <w:tcW w:w="1700" w:type="dxa"/>
          </w:tcPr>
          <w:p w14:paraId="6AF45B9F" w14:textId="77777777" w:rsidR="00B44CCD" w:rsidRPr="000702BF" w:rsidRDefault="00B44CCD" w:rsidP="00AE3F12"/>
        </w:tc>
        <w:tc>
          <w:tcPr>
            <w:tcW w:w="1133" w:type="dxa"/>
          </w:tcPr>
          <w:p w14:paraId="3B6BC8D1" w14:textId="77777777" w:rsidR="00B44CCD" w:rsidRPr="000702BF" w:rsidRDefault="00B44CCD" w:rsidP="00AE3F12">
            <w:pPr>
              <w:pStyle w:val="TAL"/>
            </w:pPr>
          </w:p>
        </w:tc>
      </w:tr>
    </w:tbl>
    <w:p w14:paraId="776A7FB4" w14:textId="77777777" w:rsidR="00B44CCD" w:rsidRPr="000702BF" w:rsidRDefault="00B44CCD" w:rsidP="00B44CCD"/>
    <w:p w14:paraId="4BB21F71" w14:textId="77777777" w:rsidR="00B44CCD" w:rsidRPr="000702BF" w:rsidRDefault="00B44CCD" w:rsidP="00B44CCD">
      <w:pPr>
        <w:pStyle w:val="TH"/>
      </w:pPr>
      <w:r w:rsidRPr="000702BF">
        <w:t>Table 6.2.4.4.3-2: FrequencyInfoUL-SIB: Test point 2</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6FA7CFEE" w14:textId="77777777" w:rsidTr="008D0E0E">
        <w:trPr>
          <w:jc w:val="center"/>
        </w:trPr>
        <w:tc>
          <w:tcPr>
            <w:tcW w:w="9635" w:type="dxa"/>
            <w:gridSpan w:val="4"/>
          </w:tcPr>
          <w:p w14:paraId="0B6D000E" w14:textId="4FF81CF0"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4D14294F" w14:textId="77777777" w:rsidTr="008D0E0E">
        <w:trPr>
          <w:jc w:val="center"/>
        </w:trPr>
        <w:tc>
          <w:tcPr>
            <w:tcW w:w="4535" w:type="dxa"/>
          </w:tcPr>
          <w:p w14:paraId="13E0DC2B" w14:textId="135E3D55"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346B1718" w14:textId="77777777" w:rsidR="00B44CCD" w:rsidRPr="000702BF" w:rsidRDefault="00B44CCD" w:rsidP="00AE3F12">
            <w:pPr>
              <w:pStyle w:val="TAH"/>
            </w:pPr>
            <w:r w:rsidRPr="000702BF">
              <w:t>Value/remark</w:t>
            </w:r>
          </w:p>
        </w:tc>
        <w:tc>
          <w:tcPr>
            <w:tcW w:w="1700" w:type="dxa"/>
          </w:tcPr>
          <w:p w14:paraId="0B61B369" w14:textId="77777777" w:rsidR="00B44CCD" w:rsidRPr="000702BF" w:rsidRDefault="00B44CCD" w:rsidP="00AE3F12">
            <w:pPr>
              <w:pStyle w:val="TAH"/>
            </w:pPr>
            <w:r w:rsidRPr="000702BF">
              <w:t>Comment</w:t>
            </w:r>
          </w:p>
        </w:tc>
        <w:tc>
          <w:tcPr>
            <w:tcW w:w="1133" w:type="dxa"/>
          </w:tcPr>
          <w:p w14:paraId="3E2C85C2" w14:textId="77777777" w:rsidR="00B44CCD" w:rsidRPr="000702BF" w:rsidRDefault="00B44CCD" w:rsidP="00AE3F12">
            <w:pPr>
              <w:pStyle w:val="TAH"/>
            </w:pPr>
            <w:r w:rsidRPr="000702BF">
              <w:t>Condition</w:t>
            </w:r>
          </w:p>
        </w:tc>
      </w:tr>
      <w:tr w:rsidR="00B44CCD" w:rsidRPr="000702BF" w14:paraId="51866CF9" w14:textId="77777777" w:rsidTr="008D0E0E">
        <w:trPr>
          <w:jc w:val="center"/>
        </w:trPr>
        <w:tc>
          <w:tcPr>
            <w:tcW w:w="4535" w:type="dxa"/>
          </w:tcPr>
          <w:p w14:paraId="1981A0A1" w14:textId="77777777" w:rsidR="00B44CCD" w:rsidRPr="000702BF" w:rsidRDefault="00B44CCD" w:rsidP="00AE3F12">
            <w:pPr>
              <w:pStyle w:val="TAL"/>
            </w:pPr>
            <w:r w:rsidRPr="000702BF">
              <w:t>p-Max</w:t>
            </w:r>
          </w:p>
        </w:tc>
        <w:tc>
          <w:tcPr>
            <w:tcW w:w="2267" w:type="dxa"/>
          </w:tcPr>
          <w:p w14:paraId="1CFC0DAB" w14:textId="77777777" w:rsidR="00B44CCD" w:rsidRPr="000702BF" w:rsidRDefault="00B44CCD" w:rsidP="00AE3F12">
            <w:pPr>
              <w:pStyle w:val="TAL"/>
            </w:pPr>
            <w:r w:rsidRPr="000702BF">
              <w:t>10</w:t>
            </w:r>
          </w:p>
        </w:tc>
        <w:tc>
          <w:tcPr>
            <w:tcW w:w="1700" w:type="dxa"/>
          </w:tcPr>
          <w:p w14:paraId="0CA5100C" w14:textId="77777777" w:rsidR="00B44CCD" w:rsidRPr="000702BF" w:rsidRDefault="00B44CCD" w:rsidP="00AE3F12"/>
        </w:tc>
        <w:tc>
          <w:tcPr>
            <w:tcW w:w="1133" w:type="dxa"/>
          </w:tcPr>
          <w:p w14:paraId="3365554E" w14:textId="77777777" w:rsidR="00B44CCD" w:rsidRPr="000702BF" w:rsidRDefault="00B44CCD" w:rsidP="00AE3F12">
            <w:pPr>
              <w:pStyle w:val="TAL"/>
            </w:pPr>
          </w:p>
        </w:tc>
      </w:tr>
    </w:tbl>
    <w:p w14:paraId="2D0F6BEB" w14:textId="77777777" w:rsidR="00B44CCD" w:rsidRPr="000702BF" w:rsidRDefault="00B44CCD" w:rsidP="00B44CCD"/>
    <w:p w14:paraId="43ABD995" w14:textId="77777777" w:rsidR="00B44CCD" w:rsidRPr="000702BF" w:rsidRDefault="00B44CCD" w:rsidP="00B44CCD">
      <w:pPr>
        <w:pStyle w:val="TH"/>
      </w:pPr>
      <w:r w:rsidRPr="000702BF">
        <w:t>Table 6.2.4.4.3-3: FrequencyInfoUL-SIB: Test point 3</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17651A4B" w14:textId="77777777" w:rsidTr="008D0E0E">
        <w:trPr>
          <w:jc w:val="center"/>
        </w:trPr>
        <w:tc>
          <w:tcPr>
            <w:tcW w:w="9635" w:type="dxa"/>
            <w:gridSpan w:val="4"/>
          </w:tcPr>
          <w:p w14:paraId="32C70059" w14:textId="17BF2060"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2AAD8D0F" w14:textId="77777777" w:rsidTr="008D0E0E">
        <w:trPr>
          <w:jc w:val="center"/>
        </w:trPr>
        <w:tc>
          <w:tcPr>
            <w:tcW w:w="4535" w:type="dxa"/>
          </w:tcPr>
          <w:p w14:paraId="1CAE7F6C" w14:textId="1D4F198B"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6D5B1358" w14:textId="77777777" w:rsidR="00B44CCD" w:rsidRPr="000702BF" w:rsidRDefault="00B44CCD" w:rsidP="00AE3F12">
            <w:pPr>
              <w:pStyle w:val="TAH"/>
            </w:pPr>
            <w:r w:rsidRPr="000702BF">
              <w:t>Value/remark</w:t>
            </w:r>
          </w:p>
        </w:tc>
        <w:tc>
          <w:tcPr>
            <w:tcW w:w="1700" w:type="dxa"/>
          </w:tcPr>
          <w:p w14:paraId="5A021140" w14:textId="77777777" w:rsidR="00B44CCD" w:rsidRPr="000702BF" w:rsidRDefault="00B44CCD" w:rsidP="00AE3F12">
            <w:pPr>
              <w:pStyle w:val="TAH"/>
            </w:pPr>
            <w:r w:rsidRPr="000702BF">
              <w:t>Comment</w:t>
            </w:r>
          </w:p>
        </w:tc>
        <w:tc>
          <w:tcPr>
            <w:tcW w:w="1133" w:type="dxa"/>
          </w:tcPr>
          <w:p w14:paraId="1C5CAEE0" w14:textId="77777777" w:rsidR="00B44CCD" w:rsidRPr="000702BF" w:rsidRDefault="00B44CCD" w:rsidP="00AE3F12">
            <w:pPr>
              <w:pStyle w:val="TAH"/>
            </w:pPr>
            <w:r w:rsidRPr="000702BF">
              <w:t>Condition</w:t>
            </w:r>
          </w:p>
        </w:tc>
      </w:tr>
      <w:tr w:rsidR="00B44CCD" w:rsidRPr="000702BF" w14:paraId="596C6218" w14:textId="77777777" w:rsidTr="008D0E0E">
        <w:trPr>
          <w:jc w:val="center"/>
        </w:trPr>
        <w:tc>
          <w:tcPr>
            <w:tcW w:w="4535" w:type="dxa"/>
          </w:tcPr>
          <w:p w14:paraId="5F094F70" w14:textId="77777777" w:rsidR="00B44CCD" w:rsidRPr="000702BF" w:rsidRDefault="00B44CCD" w:rsidP="00AE3F12">
            <w:pPr>
              <w:pStyle w:val="TAL"/>
            </w:pPr>
            <w:r w:rsidRPr="000702BF">
              <w:t>p-Max</w:t>
            </w:r>
          </w:p>
        </w:tc>
        <w:tc>
          <w:tcPr>
            <w:tcW w:w="2267" w:type="dxa"/>
          </w:tcPr>
          <w:p w14:paraId="03397779" w14:textId="77777777" w:rsidR="00B44CCD" w:rsidRPr="000702BF" w:rsidRDefault="00B44CCD" w:rsidP="00AE3F12">
            <w:pPr>
              <w:pStyle w:val="TAL"/>
            </w:pPr>
            <w:r w:rsidRPr="000702BF">
              <w:t>15</w:t>
            </w:r>
          </w:p>
        </w:tc>
        <w:tc>
          <w:tcPr>
            <w:tcW w:w="1700" w:type="dxa"/>
          </w:tcPr>
          <w:p w14:paraId="4EA91321" w14:textId="77777777" w:rsidR="00B44CCD" w:rsidRPr="000702BF" w:rsidRDefault="00B44CCD" w:rsidP="00AE3F12"/>
        </w:tc>
        <w:tc>
          <w:tcPr>
            <w:tcW w:w="1133" w:type="dxa"/>
          </w:tcPr>
          <w:p w14:paraId="474FBF58" w14:textId="77777777" w:rsidR="00B44CCD" w:rsidRPr="000702BF" w:rsidRDefault="00B44CCD" w:rsidP="00AE3F12">
            <w:pPr>
              <w:pStyle w:val="TAL"/>
            </w:pPr>
          </w:p>
        </w:tc>
      </w:tr>
    </w:tbl>
    <w:p w14:paraId="2DFC055E" w14:textId="77777777" w:rsidR="00B44CCD" w:rsidRPr="000702BF" w:rsidRDefault="00B44CCD" w:rsidP="00B44CCD"/>
    <w:p w14:paraId="3866A80A" w14:textId="77777777" w:rsidR="00B44CCD" w:rsidRPr="000702BF" w:rsidRDefault="00B44CCD" w:rsidP="00B44CCD">
      <w:pPr>
        <w:pStyle w:val="TH"/>
      </w:pPr>
      <w:r w:rsidRPr="000702BF">
        <w:t>Table 6.2.4.4.3-4: FrequencyInfoUL-SIB: Test point 4</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B44CCD" w:rsidRPr="000702BF" w14:paraId="77281EED" w14:textId="77777777" w:rsidTr="008D0E0E">
        <w:trPr>
          <w:jc w:val="center"/>
        </w:trPr>
        <w:tc>
          <w:tcPr>
            <w:tcW w:w="9635" w:type="dxa"/>
            <w:gridSpan w:val="4"/>
          </w:tcPr>
          <w:p w14:paraId="554946A6" w14:textId="704F8CDD" w:rsidR="00B44CCD" w:rsidRPr="000702BF" w:rsidRDefault="00B44CCD" w:rsidP="00AE3F12">
            <w:pPr>
              <w:pStyle w:val="TAL"/>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4.6.3-62</w:t>
            </w:r>
            <w:r w:rsidR="008D0E0E" w:rsidRPr="000702BF">
              <w:t xml:space="preserve"> </w:t>
            </w:r>
            <w:r w:rsidRPr="000702BF">
              <w:t>FrequencyInfoUL-SIB</w:t>
            </w:r>
          </w:p>
        </w:tc>
      </w:tr>
      <w:tr w:rsidR="00B44CCD" w:rsidRPr="000702BF" w14:paraId="135475F9" w14:textId="77777777" w:rsidTr="008D0E0E">
        <w:trPr>
          <w:jc w:val="center"/>
        </w:trPr>
        <w:tc>
          <w:tcPr>
            <w:tcW w:w="4535" w:type="dxa"/>
          </w:tcPr>
          <w:p w14:paraId="59375505" w14:textId="2D67FEB7"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3AC58273" w14:textId="77777777" w:rsidR="00B44CCD" w:rsidRPr="000702BF" w:rsidRDefault="00B44CCD" w:rsidP="00AE3F12">
            <w:pPr>
              <w:pStyle w:val="TAH"/>
            </w:pPr>
            <w:r w:rsidRPr="000702BF">
              <w:t>Value/remark</w:t>
            </w:r>
          </w:p>
        </w:tc>
        <w:tc>
          <w:tcPr>
            <w:tcW w:w="1700" w:type="dxa"/>
          </w:tcPr>
          <w:p w14:paraId="462A4341" w14:textId="77777777" w:rsidR="00B44CCD" w:rsidRPr="000702BF" w:rsidRDefault="00B44CCD" w:rsidP="00AE3F12">
            <w:pPr>
              <w:pStyle w:val="TAH"/>
            </w:pPr>
            <w:r w:rsidRPr="000702BF">
              <w:t>Comment</w:t>
            </w:r>
          </w:p>
        </w:tc>
        <w:tc>
          <w:tcPr>
            <w:tcW w:w="1133" w:type="dxa"/>
          </w:tcPr>
          <w:p w14:paraId="5E62E768" w14:textId="77777777" w:rsidR="00B44CCD" w:rsidRPr="000702BF" w:rsidRDefault="00B44CCD" w:rsidP="00AE3F12">
            <w:pPr>
              <w:pStyle w:val="TAH"/>
            </w:pPr>
            <w:r w:rsidRPr="000702BF">
              <w:t>Condition</w:t>
            </w:r>
          </w:p>
        </w:tc>
      </w:tr>
      <w:tr w:rsidR="00B44CCD" w:rsidRPr="000702BF" w14:paraId="65E0030D" w14:textId="77777777" w:rsidTr="008D0E0E">
        <w:trPr>
          <w:jc w:val="center"/>
        </w:trPr>
        <w:tc>
          <w:tcPr>
            <w:tcW w:w="4535" w:type="dxa"/>
          </w:tcPr>
          <w:p w14:paraId="2A3E883B" w14:textId="77777777" w:rsidR="00B44CCD" w:rsidRPr="000702BF" w:rsidRDefault="00B44CCD" w:rsidP="00AE3F12">
            <w:pPr>
              <w:pStyle w:val="TAL"/>
            </w:pPr>
            <w:r w:rsidRPr="000702BF">
              <w:t>p-Max</w:t>
            </w:r>
          </w:p>
        </w:tc>
        <w:tc>
          <w:tcPr>
            <w:tcW w:w="2267" w:type="dxa"/>
          </w:tcPr>
          <w:p w14:paraId="3BFD10CE" w14:textId="77777777" w:rsidR="00B44CCD" w:rsidRPr="000702BF" w:rsidRDefault="00B44CCD" w:rsidP="00AE3F12">
            <w:pPr>
              <w:pStyle w:val="TAL"/>
            </w:pPr>
            <w:r w:rsidRPr="000702BF">
              <w:t>20</w:t>
            </w:r>
          </w:p>
        </w:tc>
        <w:tc>
          <w:tcPr>
            <w:tcW w:w="1700" w:type="dxa"/>
          </w:tcPr>
          <w:p w14:paraId="767A92B6" w14:textId="77777777" w:rsidR="00B44CCD" w:rsidRPr="000702BF" w:rsidRDefault="00B44CCD" w:rsidP="00AE3F12"/>
        </w:tc>
        <w:tc>
          <w:tcPr>
            <w:tcW w:w="1133" w:type="dxa"/>
          </w:tcPr>
          <w:p w14:paraId="575B5530" w14:textId="77777777" w:rsidR="00B44CCD" w:rsidRPr="000702BF" w:rsidRDefault="00B44CCD" w:rsidP="00AE3F12">
            <w:pPr>
              <w:pStyle w:val="TAL"/>
            </w:pPr>
          </w:p>
        </w:tc>
      </w:tr>
    </w:tbl>
    <w:p w14:paraId="5DE20A26" w14:textId="77777777" w:rsidR="00B44CCD" w:rsidRPr="000702BF" w:rsidRDefault="00B44CCD" w:rsidP="00B44CCD"/>
    <w:p w14:paraId="43AC3A62" w14:textId="77777777" w:rsidR="00B44CCD" w:rsidRPr="000702BF" w:rsidRDefault="00B44CCD" w:rsidP="00B44CCD">
      <w:pPr>
        <w:pStyle w:val="TH"/>
      </w:pPr>
      <w:r w:rsidRPr="000702BF">
        <w:lastRenderedPageBreak/>
        <w:t>Table 6.2.4.4.3-5: ServingCellConfig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245"/>
      </w:tblGrid>
      <w:tr w:rsidR="00B44CCD" w:rsidRPr="000702BF" w14:paraId="179485D7" w14:textId="77777777" w:rsidTr="008D0E0E">
        <w:trPr>
          <w:jc w:val="center"/>
        </w:trPr>
        <w:tc>
          <w:tcPr>
            <w:tcW w:w="9747" w:type="dxa"/>
            <w:gridSpan w:val="4"/>
          </w:tcPr>
          <w:p w14:paraId="41488EA1" w14:textId="5C7419C6" w:rsidR="00B44CCD" w:rsidRPr="000702BF" w:rsidRDefault="00B44CCD"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Table</w:t>
            </w:r>
            <w:r w:rsidR="008D0E0E" w:rsidRPr="000702BF">
              <w:t xml:space="preserve"> </w:t>
            </w:r>
            <w:r w:rsidRPr="000702BF">
              <w:t>4.6.3-167</w:t>
            </w:r>
          </w:p>
        </w:tc>
      </w:tr>
      <w:tr w:rsidR="00B44CCD" w:rsidRPr="000702BF" w14:paraId="210EABF2" w14:textId="77777777" w:rsidTr="008D0E0E">
        <w:trPr>
          <w:jc w:val="center"/>
        </w:trPr>
        <w:tc>
          <w:tcPr>
            <w:tcW w:w="4535" w:type="dxa"/>
          </w:tcPr>
          <w:p w14:paraId="37DF4A4B" w14:textId="3F393AC1" w:rsidR="00B44CCD" w:rsidRPr="000702BF" w:rsidRDefault="00B44CCD" w:rsidP="00AE3F12">
            <w:pPr>
              <w:pStyle w:val="TAH"/>
            </w:pPr>
            <w:r w:rsidRPr="000702BF">
              <w:t>Information</w:t>
            </w:r>
            <w:r w:rsidR="008D0E0E" w:rsidRPr="000702BF">
              <w:t xml:space="preserve"> </w:t>
            </w:r>
            <w:r w:rsidRPr="000702BF">
              <w:t>Element</w:t>
            </w:r>
          </w:p>
        </w:tc>
        <w:tc>
          <w:tcPr>
            <w:tcW w:w="2267" w:type="dxa"/>
          </w:tcPr>
          <w:p w14:paraId="0C31FA23" w14:textId="77777777" w:rsidR="00B44CCD" w:rsidRPr="000702BF" w:rsidRDefault="00B44CCD" w:rsidP="00AE3F12">
            <w:pPr>
              <w:pStyle w:val="TAH"/>
            </w:pPr>
            <w:r w:rsidRPr="000702BF">
              <w:t>Value/remark</w:t>
            </w:r>
          </w:p>
        </w:tc>
        <w:tc>
          <w:tcPr>
            <w:tcW w:w="1700" w:type="dxa"/>
          </w:tcPr>
          <w:p w14:paraId="7455D0DA" w14:textId="77777777" w:rsidR="00B44CCD" w:rsidRPr="000702BF" w:rsidRDefault="00B44CCD" w:rsidP="00AE3F12">
            <w:pPr>
              <w:pStyle w:val="TAH"/>
            </w:pPr>
            <w:r w:rsidRPr="000702BF">
              <w:t>Comment</w:t>
            </w:r>
          </w:p>
        </w:tc>
        <w:tc>
          <w:tcPr>
            <w:tcW w:w="1245" w:type="dxa"/>
          </w:tcPr>
          <w:p w14:paraId="1B3A279E" w14:textId="77777777" w:rsidR="00B44CCD" w:rsidRPr="000702BF" w:rsidRDefault="00B44CCD" w:rsidP="00AE3F12">
            <w:pPr>
              <w:pStyle w:val="TAH"/>
            </w:pPr>
            <w:r w:rsidRPr="000702BF">
              <w:t>Condition</w:t>
            </w:r>
          </w:p>
        </w:tc>
      </w:tr>
      <w:tr w:rsidR="00B44CCD" w:rsidRPr="000702BF" w14:paraId="23C3CF57" w14:textId="77777777" w:rsidTr="008D0E0E">
        <w:trPr>
          <w:jc w:val="center"/>
        </w:trPr>
        <w:tc>
          <w:tcPr>
            <w:tcW w:w="4535" w:type="dxa"/>
          </w:tcPr>
          <w:p w14:paraId="4AE72AB2" w14:textId="55F8D7C4" w:rsidR="00B44CCD" w:rsidRPr="000702BF" w:rsidRDefault="00B44CCD" w:rsidP="00AE3F12">
            <w:pPr>
              <w:pStyle w:val="TAL"/>
            </w:pPr>
            <w:r w:rsidRPr="000702BF">
              <w:t>ServingCellConfig</w:t>
            </w:r>
            <w:r w:rsidR="008D0E0E" w:rsidRPr="000702BF">
              <w:t xml:space="preserve"> </w:t>
            </w:r>
            <w:r w:rsidRPr="000702BF">
              <w:t>::=</w:t>
            </w:r>
            <w:r w:rsidR="008D0E0E" w:rsidRPr="000702BF">
              <w:t xml:space="preserve"> </w:t>
            </w:r>
            <w:r w:rsidRPr="000702BF">
              <w:t>SEQUENCE</w:t>
            </w:r>
            <w:r w:rsidR="008D0E0E" w:rsidRPr="000702BF">
              <w:t xml:space="preserve"> </w:t>
            </w:r>
            <w:r w:rsidRPr="000702BF">
              <w:t>{</w:t>
            </w:r>
          </w:p>
        </w:tc>
        <w:tc>
          <w:tcPr>
            <w:tcW w:w="2267" w:type="dxa"/>
          </w:tcPr>
          <w:p w14:paraId="215DC8F4" w14:textId="77777777" w:rsidR="00B44CCD" w:rsidRPr="000702BF" w:rsidRDefault="00B44CCD" w:rsidP="00AE3F12">
            <w:pPr>
              <w:pStyle w:val="TAL"/>
            </w:pPr>
          </w:p>
        </w:tc>
        <w:tc>
          <w:tcPr>
            <w:tcW w:w="1700" w:type="dxa"/>
          </w:tcPr>
          <w:p w14:paraId="25F30DC3" w14:textId="77777777" w:rsidR="00B44CCD" w:rsidRPr="000702BF" w:rsidRDefault="00B44CCD" w:rsidP="00AE3F12">
            <w:pPr>
              <w:pStyle w:val="TAL"/>
            </w:pPr>
          </w:p>
        </w:tc>
        <w:tc>
          <w:tcPr>
            <w:tcW w:w="1245" w:type="dxa"/>
          </w:tcPr>
          <w:p w14:paraId="7863B280" w14:textId="77777777" w:rsidR="00B44CCD" w:rsidRPr="000702BF" w:rsidRDefault="00B44CCD" w:rsidP="00AE3F12">
            <w:pPr>
              <w:pStyle w:val="TAL"/>
            </w:pPr>
          </w:p>
        </w:tc>
      </w:tr>
      <w:tr w:rsidR="00B44CCD" w:rsidRPr="000702BF" w14:paraId="7E7AC713" w14:textId="77777777" w:rsidTr="008D0E0E">
        <w:trPr>
          <w:jc w:val="center"/>
        </w:trPr>
        <w:tc>
          <w:tcPr>
            <w:tcW w:w="4535" w:type="dxa"/>
            <w:tcBorders>
              <w:bottom w:val="single" w:sz="4" w:space="0" w:color="auto"/>
            </w:tcBorders>
          </w:tcPr>
          <w:p w14:paraId="29F5F361" w14:textId="2D2C7B0D" w:rsidR="00B44CCD" w:rsidRPr="000702BF" w:rsidRDefault="008D0E0E" w:rsidP="00AE3F12">
            <w:pPr>
              <w:pStyle w:val="TAL"/>
            </w:pPr>
            <w:r w:rsidRPr="000702BF">
              <w:t xml:space="preserve">  </w:t>
            </w:r>
            <w:r w:rsidR="00B44CCD" w:rsidRPr="000702BF">
              <w:t>uplinkConfig</w:t>
            </w:r>
            <w:r w:rsidRPr="000702BF">
              <w:t xml:space="preserve"> </w:t>
            </w:r>
            <w:r w:rsidR="00B44CCD" w:rsidRPr="000702BF">
              <w:t>SEQUENCE</w:t>
            </w:r>
            <w:r w:rsidRPr="000702BF">
              <w:t xml:space="preserve"> </w:t>
            </w:r>
            <w:r w:rsidR="00B44CCD" w:rsidRPr="000702BF">
              <w:t>{</w:t>
            </w:r>
          </w:p>
        </w:tc>
        <w:tc>
          <w:tcPr>
            <w:tcW w:w="2267" w:type="dxa"/>
          </w:tcPr>
          <w:p w14:paraId="5B86A19C" w14:textId="77777777" w:rsidR="00B44CCD" w:rsidRPr="000702BF" w:rsidRDefault="00B44CCD" w:rsidP="00AE3F12">
            <w:pPr>
              <w:pStyle w:val="TAL"/>
            </w:pPr>
          </w:p>
        </w:tc>
        <w:tc>
          <w:tcPr>
            <w:tcW w:w="1700" w:type="dxa"/>
          </w:tcPr>
          <w:p w14:paraId="56F2C18D" w14:textId="77777777" w:rsidR="00B44CCD" w:rsidRPr="000702BF" w:rsidRDefault="00B44CCD" w:rsidP="00AE3F12">
            <w:pPr>
              <w:pStyle w:val="TAL"/>
            </w:pPr>
          </w:p>
        </w:tc>
        <w:tc>
          <w:tcPr>
            <w:tcW w:w="1245" w:type="dxa"/>
          </w:tcPr>
          <w:p w14:paraId="39F81CEF" w14:textId="77777777" w:rsidR="00B44CCD" w:rsidRPr="000702BF" w:rsidRDefault="00B44CCD" w:rsidP="00AE3F12">
            <w:pPr>
              <w:pStyle w:val="TAL"/>
            </w:pPr>
          </w:p>
        </w:tc>
      </w:tr>
      <w:tr w:rsidR="00B44CCD" w:rsidRPr="000702BF" w14:paraId="6FC7CC53" w14:textId="77777777" w:rsidTr="008D0E0E">
        <w:trPr>
          <w:jc w:val="center"/>
        </w:trPr>
        <w:tc>
          <w:tcPr>
            <w:tcW w:w="4535" w:type="dxa"/>
            <w:tcBorders>
              <w:bottom w:val="nil"/>
            </w:tcBorders>
          </w:tcPr>
          <w:p w14:paraId="47342454" w14:textId="73FB294E" w:rsidR="00B44CCD" w:rsidRPr="000702BF" w:rsidRDefault="008D0E0E" w:rsidP="00AE3F12">
            <w:pPr>
              <w:pStyle w:val="TAL"/>
            </w:pPr>
            <w:r w:rsidRPr="000702BF">
              <w:t xml:space="preserve">    </w:t>
            </w:r>
            <w:r w:rsidR="00B44CCD" w:rsidRPr="000702BF">
              <w:t>powerBoostPi2BPSK</w:t>
            </w:r>
          </w:p>
        </w:tc>
        <w:tc>
          <w:tcPr>
            <w:tcW w:w="2267" w:type="dxa"/>
          </w:tcPr>
          <w:p w14:paraId="3662913E" w14:textId="77777777" w:rsidR="00B44CCD" w:rsidRPr="000702BF" w:rsidRDefault="00B44CCD" w:rsidP="00AE3F12">
            <w:pPr>
              <w:pStyle w:val="TAL"/>
            </w:pPr>
            <w:r w:rsidRPr="000702BF">
              <w:t>0</w:t>
            </w:r>
          </w:p>
        </w:tc>
        <w:tc>
          <w:tcPr>
            <w:tcW w:w="1700" w:type="dxa"/>
          </w:tcPr>
          <w:p w14:paraId="7E6AD27C" w14:textId="77777777" w:rsidR="00B44CCD" w:rsidRPr="000702BF" w:rsidRDefault="00B44CCD" w:rsidP="00AE3F12">
            <w:pPr>
              <w:pStyle w:val="TAL"/>
            </w:pPr>
          </w:p>
        </w:tc>
        <w:tc>
          <w:tcPr>
            <w:tcW w:w="1245" w:type="dxa"/>
          </w:tcPr>
          <w:p w14:paraId="6319CC84" w14:textId="3EABC367" w:rsidR="00B44CCD" w:rsidRPr="000702BF" w:rsidRDefault="00B44CCD" w:rsidP="00AE3F12">
            <w:pPr>
              <w:pStyle w:val="TAL"/>
            </w:pPr>
            <w:r w:rsidRPr="000702BF">
              <w:t>Test</w:t>
            </w:r>
            <w:r w:rsidR="008D0E0E" w:rsidRPr="000702BF">
              <w:t xml:space="preserve"> </w:t>
            </w:r>
            <w:r w:rsidRPr="000702BF">
              <w:t>ID</w:t>
            </w:r>
            <w:r w:rsidR="008D0E0E" w:rsidRPr="000702BF">
              <w:t xml:space="preserve"> </w:t>
            </w:r>
            <w:r w:rsidRPr="000702BF">
              <w:t>1,</w:t>
            </w:r>
            <w:r w:rsidR="008D0E0E" w:rsidRPr="000702BF">
              <w:t xml:space="preserve"> </w:t>
            </w:r>
            <w:r w:rsidRPr="000702BF">
              <w:t>2</w:t>
            </w:r>
          </w:p>
        </w:tc>
      </w:tr>
      <w:tr w:rsidR="00B44CCD" w:rsidRPr="000702BF" w14:paraId="712071C9" w14:textId="77777777" w:rsidTr="008D0E0E">
        <w:trPr>
          <w:jc w:val="center"/>
        </w:trPr>
        <w:tc>
          <w:tcPr>
            <w:tcW w:w="4535" w:type="dxa"/>
          </w:tcPr>
          <w:p w14:paraId="5EF68D54" w14:textId="4503404D" w:rsidR="00B44CCD" w:rsidRPr="000702BF" w:rsidRDefault="008D0E0E" w:rsidP="00AE3F12">
            <w:pPr>
              <w:pStyle w:val="TAL"/>
            </w:pPr>
            <w:r w:rsidRPr="000702BF">
              <w:t xml:space="preserve">  </w:t>
            </w:r>
            <w:r w:rsidR="00B44CCD" w:rsidRPr="000702BF">
              <w:t>}</w:t>
            </w:r>
          </w:p>
        </w:tc>
        <w:tc>
          <w:tcPr>
            <w:tcW w:w="2267" w:type="dxa"/>
          </w:tcPr>
          <w:p w14:paraId="3398AF0D" w14:textId="77777777" w:rsidR="00B44CCD" w:rsidRPr="000702BF" w:rsidRDefault="00B44CCD" w:rsidP="00AE3F12">
            <w:pPr>
              <w:pStyle w:val="TAL"/>
            </w:pPr>
          </w:p>
        </w:tc>
        <w:tc>
          <w:tcPr>
            <w:tcW w:w="1700" w:type="dxa"/>
          </w:tcPr>
          <w:p w14:paraId="03804FE8" w14:textId="77777777" w:rsidR="00B44CCD" w:rsidRPr="000702BF" w:rsidRDefault="00B44CCD" w:rsidP="00AE3F12">
            <w:pPr>
              <w:pStyle w:val="TAL"/>
            </w:pPr>
          </w:p>
        </w:tc>
        <w:tc>
          <w:tcPr>
            <w:tcW w:w="1245" w:type="dxa"/>
          </w:tcPr>
          <w:p w14:paraId="6C862403" w14:textId="77777777" w:rsidR="00B44CCD" w:rsidRPr="000702BF" w:rsidRDefault="00B44CCD" w:rsidP="00AE3F12">
            <w:pPr>
              <w:pStyle w:val="TAL"/>
            </w:pPr>
          </w:p>
        </w:tc>
      </w:tr>
      <w:tr w:rsidR="00B44CCD" w:rsidRPr="000702BF" w14:paraId="547B573C" w14:textId="77777777" w:rsidTr="008D0E0E">
        <w:trPr>
          <w:jc w:val="center"/>
        </w:trPr>
        <w:tc>
          <w:tcPr>
            <w:tcW w:w="4535" w:type="dxa"/>
            <w:tcBorders>
              <w:bottom w:val="single" w:sz="4" w:space="0" w:color="auto"/>
            </w:tcBorders>
          </w:tcPr>
          <w:p w14:paraId="04BA1F0A" w14:textId="77777777" w:rsidR="00B44CCD" w:rsidRPr="000702BF" w:rsidRDefault="00B44CCD" w:rsidP="00AE3F12">
            <w:pPr>
              <w:pStyle w:val="TAL"/>
            </w:pPr>
            <w:r w:rsidRPr="000702BF">
              <w:t>}</w:t>
            </w:r>
          </w:p>
        </w:tc>
        <w:tc>
          <w:tcPr>
            <w:tcW w:w="2267" w:type="dxa"/>
          </w:tcPr>
          <w:p w14:paraId="73456F36" w14:textId="77777777" w:rsidR="00B44CCD" w:rsidRPr="000702BF" w:rsidRDefault="00B44CCD" w:rsidP="00AE3F12">
            <w:pPr>
              <w:pStyle w:val="TAL"/>
            </w:pPr>
          </w:p>
        </w:tc>
        <w:tc>
          <w:tcPr>
            <w:tcW w:w="1700" w:type="dxa"/>
          </w:tcPr>
          <w:p w14:paraId="49C86DBE" w14:textId="77777777" w:rsidR="00B44CCD" w:rsidRPr="000702BF" w:rsidRDefault="00B44CCD" w:rsidP="00AE3F12">
            <w:pPr>
              <w:pStyle w:val="TAL"/>
            </w:pPr>
          </w:p>
        </w:tc>
        <w:tc>
          <w:tcPr>
            <w:tcW w:w="1245" w:type="dxa"/>
          </w:tcPr>
          <w:p w14:paraId="2926E712" w14:textId="77777777" w:rsidR="00B44CCD" w:rsidRPr="000702BF" w:rsidRDefault="00B44CCD" w:rsidP="00AE3F12">
            <w:pPr>
              <w:pStyle w:val="TAL"/>
            </w:pPr>
          </w:p>
        </w:tc>
      </w:tr>
    </w:tbl>
    <w:p w14:paraId="1ACE6D65" w14:textId="77777777" w:rsidR="00B44CCD" w:rsidRPr="000702BF" w:rsidRDefault="00B44CCD" w:rsidP="00B44CCD"/>
    <w:p w14:paraId="7C4771F0" w14:textId="77777777" w:rsidR="00B44CCD" w:rsidRPr="000702BF" w:rsidRDefault="00B44CCD" w:rsidP="0002370F">
      <w:pPr>
        <w:pStyle w:val="Heading4"/>
      </w:pPr>
      <w:bookmarkStart w:id="719" w:name="_Toc152356599"/>
      <w:r w:rsidRPr="000702BF">
        <w:t>6.2.4.5</w:t>
      </w:r>
      <w:r w:rsidRPr="000702BF">
        <w:tab/>
        <w:t>Test requirement</w:t>
      </w:r>
      <w:bookmarkEnd w:id="719"/>
    </w:p>
    <w:p w14:paraId="5BEAF182" w14:textId="77777777" w:rsidR="00B44CCD" w:rsidRPr="000702BF" w:rsidRDefault="00B44CCD" w:rsidP="00B44CCD">
      <w:pPr>
        <w:rPr>
          <w:rFonts w:cs="v5.0.0"/>
        </w:rPr>
      </w:pPr>
      <w:r w:rsidRPr="000702BF">
        <w:t>The maximum output power measured shall not exceed the values specified in Table 6.2.4.5-1.</w:t>
      </w:r>
    </w:p>
    <w:p w14:paraId="5F3FE2AA" w14:textId="77777777" w:rsidR="00B44CCD" w:rsidRPr="000702BF" w:rsidRDefault="00B44CCD" w:rsidP="00B44CCD">
      <w:pPr>
        <w:pStyle w:val="TH"/>
        <w:rPr>
          <w:rFonts w:cs="v5.0.0"/>
        </w:rPr>
      </w:pPr>
      <w:r w:rsidRPr="000702BF">
        <w:t>Table 6.2.4.5-1: P</w:t>
      </w:r>
      <w:r w:rsidRPr="000702BF">
        <w:rPr>
          <w:vertAlign w:val="subscript"/>
        </w:rPr>
        <w:t>CMAX</w:t>
      </w:r>
      <w:r w:rsidRPr="000702BF">
        <w:t xml:space="preserve"> configured UE output power for Test ID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178"/>
        <w:gridCol w:w="4993"/>
      </w:tblGrid>
      <w:tr w:rsidR="00B44CCD" w:rsidRPr="000702BF" w14:paraId="556F6F8E" w14:textId="77777777" w:rsidTr="008D0E0E">
        <w:trPr>
          <w:jc w:val="center"/>
        </w:trPr>
        <w:tc>
          <w:tcPr>
            <w:tcW w:w="2178" w:type="dxa"/>
          </w:tcPr>
          <w:p w14:paraId="30E776D0" w14:textId="77777777" w:rsidR="00B44CCD" w:rsidRPr="000702BF" w:rsidRDefault="00B44CCD" w:rsidP="00AE3F12">
            <w:pPr>
              <w:pStyle w:val="TAH"/>
            </w:pPr>
          </w:p>
        </w:tc>
        <w:tc>
          <w:tcPr>
            <w:tcW w:w="4993" w:type="dxa"/>
          </w:tcPr>
          <w:p w14:paraId="3AC5E859" w14:textId="463FA5DF" w:rsidR="00B44CCD" w:rsidRPr="000702BF" w:rsidRDefault="00B44CCD" w:rsidP="00AE3F12">
            <w:pPr>
              <w:pStyle w:val="TAH"/>
            </w:pPr>
            <w:r w:rsidRPr="000702BF">
              <w:t>Maximum</w:t>
            </w:r>
            <w:r w:rsidR="008D0E0E" w:rsidRPr="000702BF">
              <w:t xml:space="preserve"> </w:t>
            </w:r>
            <w:r w:rsidRPr="000702BF">
              <w:t>output</w:t>
            </w:r>
            <w:r w:rsidR="008D0E0E" w:rsidRPr="000702BF">
              <w:t xml:space="preserve"> </w:t>
            </w:r>
            <w:r w:rsidRPr="000702BF">
              <w:t>power</w:t>
            </w:r>
            <w:r w:rsidR="008D0E0E" w:rsidRPr="000702BF">
              <w:rPr>
                <w:vertAlign w:val="subscript"/>
              </w:rPr>
              <w:t xml:space="preserve"> </w:t>
            </w:r>
          </w:p>
        </w:tc>
      </w:tr>
      <w:tr w:rsidR="00B44CCD" w:rsidRPr="000702BF" w14:paraId="3838ED24" w14:textId="77777777" w:rsidTr="008D0E0E">
        <w:trPr>
          <w:jc w:val="center"/>
        </w:trPr>
        <w:tc>
          <w:tcPr>
            <w:tcW w:w="2178" w:type="dxa"/>
            <w:vAlign w:val="center"/>
          </w:tcPr>
          <w:p w14:paraId="2F177088" w14:textId="5B7063EA"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1</w:t>
            </w:r>
          </w:p>
        </w:tc>
        <w:tc>
          <w:tcPr>
            <w:tcW w:w="4993" w:type="dxa"/>
            <w:vAlign w:val="center"/>
          </w:tcPr>
          <w:p w14:paraId="3144D1FF" w14:textId="57E0176A" w:rsidR="00B44CCD" w:rsidRPr="000702BF" w:rsidRDefault="00B44CCD" w:rsidP="00AE3F12">
            <w:pPr>
              <w:pStyle w:val="TAC"/>
            </w:pPr>
            <w:r w:rsidRPr="000702BF">
              <w:t>-10</w:t>
            </w:r>
            <w:r w:rsidR="008D0E0E" w:rsidRPr="000702BF">
              <w:t xml:space="preserve"> </w:t>
            </w:r>
            <w:r w:rsidRPr="000702BF">
              <w:t>dBm</w:t>
            </w:r>
            <w:r w:rsidR="008D0E0E" w:rsidRPr="000702BF">
              <w:t xml:space="preserve"> </w:t>
            </w:r>
            <w:r w:rsidRPr="000702BF">
              <w:t>±</w:t>
            </w:r>
            <w:r w:rsidR="008D0E0E" w:rsidRPr="000702BF">
              <w:t xml:space="preserve"> </w:t>
            </w:r>
            <w:r w:rsidRPr="000702BF">
              <w:t>(7+TT)</w:t>
            </w:r>
          </w:p>
        </w:tc>
      </w:tr>
      <w:tr w:rsidR="00B44CCD" w:rsidRPr="000702BF" w14:paraId="49E332DB" w14:textId="77777777" w:rsidTr="008D0E0E">
        <w:trPr>
          <w:jc w:val="center"/>
        </w:trPr>
        <w:tc>
          <w:tcPr>
            <w:tcW w:w="2178" w:type="dxa"/>
            <w:vAlign w:val="center"/>
          </w:tcPr>
          <w:p w14:paraId="7AEE5F2F" w14:textId="1271B098"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2</w:t>
            </w:r>
          </w:p>
        </w:tc>
        <w:tc>
          <w:tcPr>
            <w:tcW w:w="4993" w:type="dxa"/>
            <w:vAlign w:val="center"/>
          </w:tcPr>
          <w:p w14:paraId="25C67780" w14:textId="1AF71759" w:rsidR="00B44CCD" w:rsidRPr="000702BF" w:rsidRDefault="00B44CCD" w:rsidP="00AE3F12">
            <w:pPr>
              <w:pStyle w:val="TAC"/>
            </w:pPr>
            <w:r w:rsidRPr="000702BF">
              <w:t>10</w:t>
            </w:r>
            <w:r w:rsidR="008D0E0E" w:rsidRPr="000702BF">
              <w:t xml:space="preserve"> </w:t>
            </w:r>
            <w:r w:rsidRPr="000702BF">
              <w:t>dBm</w:t>
            </w:r>
            <w:r w:rsidR="008D0E0E" w:rsidRPr="000702BF">
              <w:t xml:space="preserve"> </w:t>
            </w:r>
            <w:r w:rsidRPr="000702BF">
              <w:t>±</w:t>
            </w:r>
            <w:r w:rsidR="008D0E0E" w:rsidRPr="000702BF">
              <w:t xml:space="preserve"> </w:t>
            </w:r>
            <w:r w:rsidRPr="000702BF">
              <w:t>(6+TT)</w:t>
            </w:r>
          </w:p>
        </w:tc>
      </w:tr>
      <w:tr w:rsidR="00B44CCD" w:rsidRPr="000702BF" w14:paraId="135997B2" w14:textId="77777777" w:rsidTr="008D0E0E">
        <w:trPr>
          <w:jc w:val="center"/>
        </w:trPr>
        <w:tc>
          <w:tcPr>
            <w:tcW w:w="2178" w:type="dxa"/>
            <w:vAlign w:val="center"/>
          </w:tcPr>
          <w:p w14:paraId="2C22CEBB" w14:textId="74B80839"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3</w:t>
            </w:r>
          </w:p>
        </w:tc>
        <w:tc>
          <w:tcPr>
            <w:tcW w:w="4993" w:type="dxa"/>
            <w:vAlign w:val="center"/>
          </w:tcPr>
          <w:p w14:paraId="4E61A73C" w14:textId="68BFF877" w:rsidR="00B44CCD" w:rsidRPr="000702BF" w:rsidRDefault="00B44CCD" w:rsidP="00AE3F12">
            <w:pPr>
              <w:pStyle w:val="TAC"/>
            </w:pPr>
            <w:r w:rsidRPr="000702BF">
              <w:t>15</w:t>
            </w:r>
            <w:r w:rsidR="008D0E0E" w:rsidRPr="000702BF">
              <w:t xml:space="preserve"> </w:t>
            </w:r>
            <w:r w:rsidRPr="000702BF">
              <w:t>dBm</w:t>
            </w:r>
            <w:r w:rsidR="008D0E0E" w:rsidRPr="000702BF">
              <w:t xml:space="preserve"> </w:t>
            </w:r>
            <w:r w:rsidRPr="000702BF">
              <w:t>±</w:t>
            </w:r>
            <w:r w:rsidR="008D0E0E" w:rsidRPr="000702BF">
              <w:t xml:space="preserve"> </w:t>
            </w:r>
            <w:r w:rsidRPr="000702BF">
              <w:t>(5+TT)</w:t>
            </w:r>
          </w:p>
        </w:tc>
      </w:tr>
      <w:tr w:rsidR="00B44CCD" w:rsidRPr="000702BF" w14:paraId="141929EA" w14:textId="77777777" w:rsidTr="008D0E0E">
        <w:trPr>
          <w:jc w:val="center"/>
        </w:trPr>
        <w:tc>
          <w:tcPr>
            <w:tcW w:w="2178" w:type="dxa"/>
            <w:vAlign w:val="center"/>
          </w:tcPr>
          <w:p w14:paraId="6F1D348B" w14:textId="587A438C" w:rsidR="00B44CCD" w:rsidRPr="000702BF" w:rsidRDefault="00B44CCD" w:rsidP="00AE3F12">
            <w:pPr>
              <w:pStyle w:val="TAL"/>
            </w:pPr>
            <w:r w:rsidRPr="000702BF">
              <w:t>Measured</w:t>
            </w:r>
            <w:r w:rsidR="008D0E0E" w:rsidRPr="000702BF">
              <w:t xml:space="preserve"> </w:t>
            </w:r>
            <w:r w:rsidRPr="000702BF">
              <w:t>UE</w:t>
            </w:r>
            <w:r w:rsidR="008D0E0E" w:rsidRPr="000702BF">
              <w:t xml:space="preserve"> </w:t>
            </w:r>
            <w:r w:rsidRPr="000702BF">
              <w:t>output</w:t>
            </w:r>
            <w:r w:rsidR="008D0E0E" w:rsidRPr="000702BF">
              <w:t xml:space="preserve"> </w:t>
            </w:r>
            <w:r w:rsidRPr="000702BF">
              <w:t>power</w:t>
            </w:r>
            <w:r w:rsidR="008D0E0E" w:rsidRPr="000702BF">
              <w:t xml:space="preserve"> </w:t>
            </w:r>
            <w:r w:rsidRPr="000702BF">
              <w:t>test</w:t>
            </w:r>
            <w:r w:rsidR="008D0E0E" w:rsidRPr="000702BF">
              <w:t xml:space="preserve"> </w:t>
            </w:r>
            <w:r w:rsidRPr="000702BF">
              <w:t>point</w:t>
            </w:r>
            <w:r w:rsidR="008D0E0E" w:rsidRPr="000702BF">
              <w:t xml:space="preserve"> </w:t>
            </w:r>
            <w:r w:rsidRPr="000702BF">
              <w:t>4</w:t>
            </w:r>
          </w:p>
        </w:tc>
        <w:tc>
          <w:tcPr>
            <w:tcW w:w="4993" w:type="dxa"/>
            <w:vAlign w:val="center"/>
          </w:tcPr>
          <w:p w14:paraId="4E75B121" w14:textId="33B2CB76" w:rsidR="00B44CCD" w:rsidRPr="000702BF" w:rsidRDefault="00B44CCD" w:rsidP="00AE3F12">
            <w:pPr>
              <w:pStyle w:val="TAC"/>
            </w:pPr>
            <w:r w:rsidRPr="000702BF">
              <w:t>Note</w:t>
            </w:r>
            <w:r w:rsidR="008D0E0E" w:rsidRPr="000702BF">
              <w:t xml:space="preserve"> </w:t>
            </w:r>
            <w:r w:rsidRPr="000702BF">
              <w:t>3</w:t>
            </w:r>
          </w:p>
        </w:tc>
      </w:tr>
      <w:tr w:rsidR="00B44CCD" w:rsidRPr="000702BF" w14:paraId="6D8EAFE8" w14:textId="77777777" w:rsidTr="008D0E0E">
        <w:trPr>
          <w:jc w:val="center"/>
        </w:trPr>
        <w:tc>
          <w:tcPr>
            <w:tcW w:w="7171" w:type="dxa"/>
            <w:gridSpan w:val="2"/>
            <w:vAlign w:val="center"/>
          </w:tcPr>
          <w:p w14:paraId="2469B134" w14:textId="782747EF" w:rsidR="00B44CCD" w:rsidRPr="000702BF" w:rsidRDefault="00201225" w:rsidP="00AE3F12">
            <w:pPr>
              <w:pStyle w:val="TAN"/>
            </w:pPr>
            <w:r>
              <w:t>NOTE</w:t>
            </w:r>
            <w:r w:rsidR="008D0E0E" w:rsidRPr="000702BF">
              <w:t xml:space="preserve"> </w:t>
            </w:r>
            <w:r w:rsidR="00B44CCD" w:rsidRPr="000702BF">
              <w:t>1:</w:t>
            </w:r>
            <w:r w:rsidR="00B44CCD" w:rsidRPr="000702BF">
              <w:tab/>
              <w:t>TT</w:t>
            </w:r>
            <w:r w:rsidR="008D0E0E" w:rsidRPr="000702BF">
              <w:t xml:space="preserve"> </w:t>
            </w:r>
            <w:r w:rsidR="00B44CCD" w:rsidRPr="000702BF">
              <w:t>for</w:t>
            </w:r>
            <w:r w:rsidR="008D0E0E" w:rsidRPr="000702BF">
              <w:t xml:space="preserve"> </w:t>
            </w:r>
            <w:r w:rsidR="00B44CCD" w:rsidRPr="000702BF">
              <w:t>each</w:t>
            </w:r>
            <w:r w:rsidR="008D0E0E" w:rsidRPr="000702BF">
              <w:t xml:space="preserve"> </w:t>
            </w:r>
            <w:r w:rsidR="00B44CCD" w:rsidRPr="000702BF">
              <w:t>frequency</w:t>
            </w:r>
            <w:r w:rsidR="008D0E0E" w:rsidRPr="000702BF">
              <w:t xml:space="preserve"> </w:t>
            </w:r>
            <w:r w:rsidR="00B44CCD" w:rsidRPr="000702BF">
              <w:t>and</w:t>
            </w:r>
            <w:r w:rsidR="008D0E0E" w:rsidRPr="000702BF">
              <w:t xml:space="preserve"> </w:t>
            </w:r>
            <w:r w:rsidR="00B44CCD" w:rsidRPr="000702BF">
              <w:t>channel</w:t>
            </w:r>
            <w:r w:rsidR="008D0E0E" w:rsidRPr="000702BF">
              <w:t xml:space="preserve"> </w:t>
            </w:r>
            <w:r w:rsidR="00B44CCD" w:rsidRPr="000702BF">
              <w:t>bandwidth</w:t>
            </w:r>
            <w:r w:rsidR="008D0E0E" w:rsidRPr="000702BF">
              <w:t xml:space="preserve"> </w:t>
            </w:r>
            <w:r w:rsidR="00B44CCD" w:rsidRPr="000702BF">
              <w:t>is</w:t>
            </w:r>
            <w:r w:rsidR="008D0E0E" w:rsidRPr="000702BF">
              <w:t xml:space="preserve"> </w:t>
            </w:r>
            <w:r w:rsidR="00B44CCD" w:rsidRPr="000702BF">
              <w:t>specified</w:t>
            </w:r>
            <w:r w:rsidR="008D0E0E" w:rsidRPr="000702BF">
              <w:t xml:space="preserve"> </w:t>
            </w:r>
            <w:r w:rsidR="00B44CCD" w:rsidRPr="000702BF">
              <w:t>in</w:t>
            </w:r>
            <w:r w:rsidR="008D0E0E" w:rsidRPr="000702BF">
              <w:t xml:space="preserve"> </w:t>
            </w:r>
            <w:r w:rsidR="00B44CCD" w:rsidRPr="000702BF">
              <w:t>Table</w:t>
            </w:r>
            <w:r w:rsidR="008D0E0E" w:rsidRPr="000702BF">
              <w:t xml:space="preserve"> </w:t>
            </w:r>
            <w:r w:rsidR="00B44CCD" w:rsidRPr="000702BF">
              <w:t>6.2.4.5-2.</w:t>
            </w:r>
          </w:p>
          <w:p w14:paraId="05BFDE67" w14:textId="2FD084FF" w:rsidR="00B44CCD" w:rsidRPr="000702BF" w:rsidRDefault="00201225" w:rsidP="00AE3F12">
            <w:pPr>
              <w:pStyle w:val="TAN"/>
              <w:rPr>
                <w:rFonts w:eastAsia="SimSun"/>
                <w:lang w:eastAsia="zh-CN"/>
              </w:rPr>
            </w:pPr>
            <w:r>
              <w:t>NOTE</w:t>
            </w:r>
            <w:r w:rsidR="008D0E0E" w:rsidRPr="000702BF">
              <w:t xml:space="preserve"> </w:t>
            </w:r>
            <w:r w:rsidR="00B44CCD" w:rsidRPr="000702BF">
              <w:t>2:</w:t>
            </w:r>
            <w:r w:rsidR="00B44CCD" w:rsidRPr="000702BF">
              <w:tab/>
              <w:t>Power</w:t>
            </w:r>
            <w:r w:rsidR="008D0E0E" w:rsidRPr="000702BF">
              <w:t xml:space="preserve"> </w:t>
            </w:r>
            <w:r w:rsidR="00B44CCD" w:rsidRPr="000702BF">
              <w:t>class</w:t>
            </w:r>
            <w:r w:rsidR="008D0E0E" w:rsidRPr="000702BF">
              <w:t xml:space="preserve"> </w:t>
            </w:r>
            <w:r w:rsidR="00B44CCD" w:rsidRPr="000702BF">
              <w:t>3</w:t>
            </w:r>
            <w:r w:rsidR="008D0E0E" w:rsidRPr="000702BF">
              <w:t xml:space="preserve"> </w:t>
            </w:r>
            <w:r w:rsidR="00B44CCD" w:rsidRPr="000702BF">
              <w:t>is</w:t>
            </w:r>
            <w:r w:rsidR="008D0E0E" w:rsidRPr="000702BF">
              <w:t xml:space="preserve"> </w:t>
            </w:r>
            <w:r w:rsidR="00B44CCD" w:rsidRPr="000702BF">
              <w:t>default</w:t>
            </w:r>
            <w:r w:rsidR="008D0E0E" w:rsidRPr="000702BF">
              <w:t xml:space="preserve"> </w:t>
            </w:r>
            <w:r w:rsidR="00B44CCD" w:rsidRPr="000702BF">
              <w:t>power</w:t>
            </w:r>
            <w:r w:rsidR="008D0E0E" w:rsidRPr="000702BF">
              <w:t xml:space="preserve"> </w:t>
            </w:r>
            <w:r w:rsidR="00B44CCD" w:rsidRPr="000702BF">
              <w:t>class</w:t>
            </w:r>
            <w:r w:rsidR="008D0E0E" w:rsidRPr="000702BF">
              <w:t xml:space="preserve"> </w:t>
            </w:r>
            <w:r w:rsidR="00B44CCD" w:rsidRPr="000702BF">
              <w:t>unless</w:t>
            </w:r>
            <w:r w:rsidR="008D0E0E" w:rsidRPr="000702BF">
              <w:t xml:space="preserve"> </w:t>
            </w:r>
            <w:r w:rsidR="00B44CCD" w:rsidRPr="000702BF">
              <w:t>otherwise</w:t>
            </w:r>
            <w:r w:rsidR="008D0E0E" w:rsidRPr="000702BF">
              <w:t xml:space="preserve"> </w:t>
            </w:r>
            <w:r w:rsidR="00B44CCD" w:rsidRPr="000702BF">
              <w:t>stated.</w:t>
            </w:r>
          </w:p>
          <w:p w14:paraId="2CC3C5F9" w14:textId="39A52033" w:rsidR="00B44CCD" w:rsidRPr="000702BF" w:rsidRDefault="00201225" w:rsidP="00AE3F12">
            <w:pPr>
              <w:pStyle w:val="TAN"/>
              <w:rPr>
                <w:rFonts w:eastAsia="PMingLiU"/>
                <w:lang w:eastAsia="x-none"/>
              </w:rPr>
            </w:pPr>
            <w:r>
              <w:t>NOTE</w:t>
            </w:r>
            <w:r w:rsidR="008D0E0E" w:rsidRPr="000702BF">
              <w:t xml:space="preserve"> </w:t>
            </w:r>
            <w:r w:rsidR="00B44CCD" w:rsidRPr="000702BF">
              <w:rPr>
                <w:rFonts w:eastAsia="PMingLiU"/>
                <w:lang w:eastAsia="x-none"/>
              </w:rPr>
              <w:t>3</w:t>
            </w:r>
            <w:r w:rsidR="00B44CCD" w:rsidRPr="000702BF">
              <w:t>:</w:t>
            </w:r>
            <w:r w:rsidR="00B44CCD" w:rsidRPr="000702BF">
              <w:tab/>
              <w:t>The</w:t>
            </w:r>
            <w:r w:rsidR="008D0E0E" w:rsidRPr="000702BF">
              <w:t xml:space="preserve"> </w:t>
            </w:r>
            <w:r w:rsidR="00B44CCD" w:rsidRPr="000702BF">
              <w:t>maximum</w:t>
            </w:r>
            <w:r w:rsidR="008D0E0E" w:rsidRPr="000702BF">
              <w:t xml:space="preserve"> </w:t>
            </w:r>
            <w:r w:rsidR="00B44CCD" w:rsidRPr="000702BF">
              <w:t>output</w:t>
            </w:r>
            <w:r w:rsidR="008D0E0E" w:rsidRPr="000702BF">
              <w:t xml:space="preserve"> </w:t>
            </w:r>
            <w:r w:rsidR="00B44CCD" w:rsidRPr="000702BF">
              <w:t>power</w:t>
            </w:r>
            <w:r w:rsidR="008D0E0E" w:rsidRPr="000702BF">
              <w:t xml:space="preserve"> </w:t>
            </w:r>
            <w:r w:rsidR="00B44CCD" w:rsidRPr="000702BF">
              <w:t>shall</w:t>
            </w:r>
            <w:r w:rsidR="008D0E0E" w:rsidRPr="000702BF">
              <w:t xml:space="preserve"> </w:t>
            </w:r>
            <w:r w:rsidR="00B44CCD" w:rsidRPr="000702BF">
              <w:t>be</w:t>
            </w:r>
            <w:r w:rsidR="008D0E0E" w:rsidRPr="000702BF">
              <w:t xml:space="preserve"> </w:t>
            </w:r>
            <w:r w:rsidR="00B44CCD" w:rsidRPr="000702BF">
              <w:t>within</w:t>
            </w:r>
            <w:r w:rsidR="008D0E0E" w:rsidRPr="000702BF">
              <w:t xml:space="preserve"> </w:t>
            </w:r>
            <w:r w:rsidR="00B44CCD" w:rsidRPr="000702BF">
              <w:t>the</w:t>
            </w:r>
            <w:r w:rsidR="008D0E0E" w:rsidRPr="000702BF">
              <w:t xml:space="preserve"> </w:t>
            </w:r>
            <w:r w:rsidR="00B44CCD" w:rsidRPr="000702BF">
              <w:t>range</w:t>
            </w:r>
            <w:r w:rsidR="008D0E0E" w:rsidRPr="000702BF">
              <w:t xml:space="preserve"> </w:t>
            </w:r>
            <w:r w:rsidR="00B44CCD" w:rsidRPr="000702BF">
              <w:t>in</w:t>
            </w:r>
            <w:r w:rsidR="008D0E0E" w:rsidRPr="000702BF">
              <w:t xml:space="preserve"> </w:t>
            </w:r>
            <w:r w:rsidR="00B44CCD" w:rsidRPr="000702BF">
              <w:t>Table</w:t>
            </w:r>
            <w:r w:rsidR="008D0E0E" w:rsidRPr="000702BF">
              <w:t xml:space="preserve"> </w:t>
            </w:r>
            <w:r w:rsidR="00B44CCD" w:rsidRPr="000702BF">
              <w:t>6.2.4.5-1a.</w:t>
            </w:r>
          </w:p>
        </w:tc>
      </w:tr>
    </w:tbl>
    <w:p w14:paraId="15FF37F1" w14:textId="77777777" w:rsidR="00B44CCD" w:rsidRPr="000702BF" w:rsidRDefault="00B44CCD" w:rsidP="00B44CCD"/>
    <w:p w14:paraId="7B11D850" w14:textId="77777777" w:rsidR="00B44CCD" w:rsidRPr="000702BF" w:rsidRDefault="00B44CCD" w:rsidP="00B44CCD">
      <w:pPr>
        <w:pStyle w:val="TH"/>
      </w:pPr>
      <w:r w:rsidRPr="000702BF">
        <w:t>Table 6.2.4.5-1a: Measured UE output power test point 4 for Test ID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23"/>
        <w:gridCol w:w="6143"/>
      </w:tblGrid>
      <w:tr w:rsidR="00B44CCD" w:rsidRPr="000702BF" w14:paraId="0AEC5D95" w14:textId="77777777" w:rsidTr="008D0E0E">
        <w:trPr>
          <w:jc w:val="center"/>
        </w:trPr>
        <w:tc>
          <w:tcPr>
            <w:tcW w:w="923" w:type="dxa"/>
            <w:tcBorders>
              <w:top w:val="single" w:sz="4" w:space="0" w:color="auto"/>
              <w:left w:val="single" w:sz="4" w:space="0" w:color="auto"/>
              <w:bottom w:val="single" w:sz="4" w:space="0" w:color="auto"/>
              <w:right w:val="single" w:sz="4" w:space="0" w:color="auto"/>
            </w:tcBorders>
            <w:vAlign w:val="center"/>
            <w:hideMark/>
          </w:tcPr>
          <w:p w14:paraId="76A46501" w14:textId="77777777" w:rsidR="00B44CCD" w:rsidRPr="000702BF" w:rsidRDefault="00B44CCD" w:rsidP="00AE3F12">
            <w:pPr>
              <w:pStyle w:val="TAH"/>
            </w:pPr>
            <w:r w:rsidRPr="000702BF">
              <w:t>NR</w:t>
            </w:r>
          </w:p>
          <w:p w14:paraId="1BC3BF97" w14:textId="77777777" w:rsidR="00B44CCD" w:rsidRPr="000702BF" w:rsidRDefault="00B44CCD" w:rsidP="00AE3F12">
            <w:pPr>
              <w:pStyle w:val="TAH"/>
            </w:pPr>
            <w:r w:rsidRPr="000702BF">
              <w:t>band</w:t>
            </w:r>
          </w:p>
        </w:tc>
        <w:tc>
          <w:tcPr>
            <w:tcW w:w="6143" w:type="dxa"/>
            <w:tcBorders>
              <w:top w:val="single" w:sz="4" w:space="0" w:color="auto"/>
              <w:left w:val="single" w:sz="4" w:space="0" w:color="auto"/>
              <w:bottom w:val="single" w:sz="4" w:space="0" w:color="auto"/>
              <w:right w:val="single" w:sz="4" w:space="0" w:color="auto"/>
            </w:tcBorders>
            <w:hideMark/>
          </w:tcPr>
          <w:p w14:paraId="3F99D0CF" w14:textId="46F2028E" w:rsidR="00B44CCD" w:rsidRPr="000702BF" w:rsidRDefault="00B44CCD" w:rsidP="00AE3F12">
            <w:pPr>
              <w:pStyle w:val="TAH"/>
            </w:pPr>
            <w:r w:rsidRPr="000702BF">
              <w:t>Tolerance</w:t>
            </w:r>
            <w:r w:rsidR="008D0E0E" w:rsidRPr="000702BF">
              <w:t xml:space="preserve"> </w:t>
            </w:r>
            <w:r w:rsidRPr="000702BF">
              <w:t>(dB)</w:t>
            </w:r>
          </w:p>
        </w:tc>
      </w:tr>
      <w:tr w:rsidR="00B44CCD" w:rsidRPr="000702BF" w14:paraId="4054378D" w14:textId="77777777" w:rsidTr="008D0E0E">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8CEE270" w14:textId="77777777" w:rsidR="00B44CCD" w:rsidRPr="000702BF" w:rsidRDefault="00B44CCD" w:rsidP="00AE3F12">
            <w:pPr>
              <w:pStyle w:val="TAC"/>
            </w:pPr>
            <w:r w:rsidRPr="000702BF">
              <w:t>n256</w:t>
            </w:r>
          </w:p>
        </w:tc>
        <w:tc>
          <w:tcPr>
            <w:tcW w:w="6143" w:type="dxa"/>
            <w:tcBorders>
              <w:top w:val="single" w:sz="4" w:space="0" w:color="auto"/>
              <w:left w:val="single" w:sz="4" w:space="0" w:color="auto"/>
              <w:bottom w:val="single" w:sz="4" w:space="0" w:color="auto"/>
              <w:right w:val="single" w:sz="4" w:space="0" w:color="auto"/>
            </w:tcBorders>
          </w:tcPr>
          <w:p w14:paraId="23D1BD34" w14:textId="6F273F66" w:rsidR="00B44CCD" w:rsidRPr="000702BF" w:rsidRDefault="00B44CCD" w:rsidP="00AE3F12">
            <w:pPr>
              <w:pStyle w:val="TAC"/>
            </w:pPr>
            <w:r w:rsidRPr="000702BF">
              <w:t>20</w:t>
            </w:r>
            <w:r w:rsidR="008D0E0E" w:rsidRPr="000702BF">
              <w:t xml:space="preserve"> </w:t>
            </w:r>
            <w:r w:rsidRPr="000702BF">
              <w:t>dBm</w:t>
            </w:r>
            <w:r w:rsidR="008D0E0E" w:rsidRPr="000702BF">
              <w:t xml:space="preserve"> </w:t>
            </w:r>
            <w:r w:rsidRPr="000702BF">
              <w:t>±(2.5+TT)</w:t>
            </w:r>
          </w:p>
        </w:tc>
      </w:tr>
      <w:tr w:rsidR="00B44CCD" w:rsidRPr="000702BF" w14:paraId="79711C4E" w14:textId="77777777" w:rsidTr="008D0E0E">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9E3F6E2" w14:textId="77777777" w:rsidR="00B44CCD" w:rsidRPr="000702BF" w:rsidRDefault="00B44CCD" w:rsidP="00AE3F12">
            <w:pPr>
              <w:pStyle w:val="TAC"/>
            </w:pPr>
            <w:r w:rsidRPr="000702BF">
              <w:t>n255</w:t>
            </w:r>
          </w:p>
        </w:tc>
        <w:tc>
          <w:tcPr>
            <w:tcW w:w="6143" w:type="dxa"/>
            <w:tcBorders>
              <w:top w:val="single" w:sz="4" w:space="0" w:color="auto"/>
              <w:left w:val="single" w:sz="4" w:space="0" w:color="auto"/>
              <w:bottom w:val="single" w:sz="4" w:space="0" w:color="auto"/>
              <w:right w:val="single" w:sz="4" w:space="0" w:color="auto"/>
            </w:tcBorders>
          </w:tcPr>
          <w:p w14:paraId="39833410" w14:textId="497625FB" w:rsidR="00B44CCD" w:rsidRPr="000702BF" w:rsidRDefault="00B44CCD" w:rsidP="00AE3F12">
            <w:pPr>
              <w:pStyle w:val="TAC"/>
            </w:pPr>
            <w:r w:rsidRPr="000702BF">
              <w:t>20</w:t>
            </w:r>
            <w:r w:rsidR="008D0E0E" w:rsidRPr="000702BF">
              <w:t xml:space="preserve"> </w:t>
            </w:r>
            <w:r w:rsidRPr="000702BF">
              <w:t>dBm</w:t>
            </w:r>
            <w:r w:rsidR="008D0E0E" w:rsidRPr="000702BF">
              <w:rPr>
                <w:rFonts w:eastAsia="SimSun"/>
                <w:lang w:eastAsia="zh-CN"/>
              </w:rPr>
              <w:t xml:space="preserve"> </w:t>
            </w:r>
            <w:r w:rsidRPr="000702BF">
              <w:t>±(2.5+TT)</w:t>
            </w:r>
          </w:p>
        </w:tc>
      </w:tr>
      <w:tr w:rsidR="00B44CCD" w:rsidRPr="000702BF" w14:paraId="5CA04CB5" w14:textId="77777777" w:rsidTr="008D0E0E">
        <w:trPr>
          <w:jc w:val="center"/>
        </w:trPr>
        <w:tc>
          <w:tcPr>
            <w:tcW w:w="7066" w:type="dxa"/>
            <w:gridSpan w:val="2"/>
            <w:tcBorders>
              <w:top w:val="single" w:sz="4" w:space="0" w:color="auto"/>
              <w:left w:val="single" w:sz="4" w:space="0" w:color="auto"/>
              <w:bottom w:val="single" w:sz="4" w:space="0" w:color="auto"/>
              <w:right w:val="single" w:sz="4" w:space="0" w:color="auto"/>
            </w:tcBorders>
            <w:vAlign w:val="center"/>
          </w:tcPr>
          <w:p w14:paraId="0357DC05" w14:textId="3C60ECFC" w:rsidR="00B44CCD" w:rsidRPr="000702BF" w:rsidRDefault="00B44CCD" w:rsidP="00AE3F12">
            <w:pPr>
              <w:pStyle w:val="TAN"/>
            </w:pPr>
            <w:r w:rsidRPr="000702BF">
              <w:t>NOTE</w:t>
            </w:r>
            <w:r w:rsidR="008D0E0E" w:rsidRPr="000702BF">
              <w:t xml:space="preserve"> </w:t>
            </w:r>
            <w:r w:rsidRPr="000702BF">
              <w:t>1:</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6.2.4.5-2.</w:t>
            </w:r>
          </w:p>
        </w:tc>
      </w:tr>
    </w:tbl>
    <w:p w14:paraId="0CABB1FF" w14:textId="77777777" w:rsidR="00B44CCD" w:rsidRPr="000702BF" w:rsidRDefault="00B44CCD" w:rsidP="00B44CCD">
      <w:pPr>
        <w:rPr>
          <w:rFonts w:eastAsia="SimSun"/>
          <w:lang w:eastAsia="zh-CN"/>
        </w:rPr>
      </w:pPr>
    </w:p>
    <w:p w14:paraId="31D828E1" w14:textId="77777777" w:rsidR="00B44CCD" w:rsidRPr="000702BF" w:rsidRDefault="00B44CCD" w:rsidP="00B44CCD">
      <w:pPr>
        <w:pStyle w:val="TH"/>
      </w:pPr>
      <w:r w:rsidRPr="000702BF">
        <w:t>Table 6.2.4.5-2: Test Tolerance (Configured transmitted power)</w:t>
      </w:r>
    </w:p>
    <w:p w14:paraId="14063261" w14:textId="606A7352" w:rsidR="00B44CCD" w:rsidRPr="000702BF" w:rsidRDefault="000D1B0A" w:rsidP="006572B9">
      <w:r>
        <w:t>[to be updated]</w:t>
      </w:r>
    </w:p>
    <w:p w14:paraId="12F23F67" w14:textId="335A3C62" w:rsidR="00B75AF1" w:rsidRPr="000702BF" w:rsidRDefault="00B75AF1" w:rsidP="00B75AF1">
      <w:pPr>
        <w:pStyle w:val="Heading2"/>
      </w:pPr>
      <w:bookmarkStart w:id="720" w:name="_Toc137543590"/>
      <w:bookmarkStart w:id="721" w:name="_Toc152356600"/>
      <w:r w:rsidRPr="000702BF">
        <w:t>6.3</w:t>
      </w:r>
      <w:r w:rsidRPr="000702BF">
        <w:tab/>
        <w:t>Output power dynamics</w:t>
      </w:r>
      <w:bookmarkEnd w:id="720"/>
      <w:bookmarkEnd w:id="721"/>
    </w:p>
    <w:p w14:paraId="72771088" w14:textId="77777777" w:rsidR="00B75AF1" w:rsidRPr="000702BF" w:rsidRDefault="00B75AF1" w:rsidP="00B75AF1">
      <w:pPr>
        <w:pStyle w:val="Heading3"/>
      </w:pPr>
      <w:bookmarkStart w:id="722" w:name="_Toc27477919"/>
      <w:bookmarkStart w:id="723" w:name="_Toc36226612"/>
      <w:bookmarkStart w:id="724" w:name="_Toc44323869"/>
      <w:bookmarkStart w:id="725" w:name="_Toc52990052"/>
      <w:bookmarkStart w:id="726" w:name="_Toc60823251"/>
      <w:bookmarkStart w:id="727" w:name="_Toc60825173"/>
      <w:bookmarkStart w:id="728" w:name="_Toc69306070"/>
      <w:bookmarkStart w:id="729" w:name="_Toc69309832"/>
      <w:bookmarkStart w:id="730" w:name="_Toc76020147"/>
      <w:bookmarkStart w:id="731" w:name="_Toc83720626"/>
      <w:bookmarkStart w:id="732" w:name="_Toc90916484"/>
      <w:bookmarkStart w:id="733" w:name="_Toc90916681"/>
      <w:bookmarkStart w:id="734" w:name="_Toc90917437"/>
      <w:bookmarkStart w:id="735" w:name="_Toc137543591"/>
      <w:bookmarkStart w:id="736" w:name="_Toc152356601"/>
      <w:r w:rsidRPr="000702BF">
        <w:t>6.3.1</w:t>
      </w:r>
      <w:r w:rsidRPr="000702BF">
        <w:tab/>
      </w:r>
      <w:r w:rsidRPr="000702BF">
        <w:rPr>
          <w:lang w:eastAsia="zh-CN"/>
        </w:rPr>
        <w:t>Mini</w:t>
      </w:r>
      <w:r w:rsidRPr="000702BF">
        <w:t>mum output power</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14:paraId="5CC2217F" w14:textId="2054EC32" w:rsidR="00B75AF1" w:rsidRPr="000702BF" w:rsidRDefault="00B75AF1" w:rsidP="00B75AF1">
      <w:pPr>
        <w:pStyle w:val="EditorsNote"/>
      </w:pPr>
      <w:bookmarkStart w:id="737" w:name="_Toc27477920"/>
      <w:bookmarkStart w:id="738" w:name="_Toc36226613"/>
      <w:bookmarkStart w:id="739" w:name="_Toc44323870"/>
      <w:bookmarkStart w:id="740" w:name="_Toc52990053"/>
      <w:bookmarkStart w:id="741" w:name="_Toc60823252"/>
      <w:bookmarkStart w:id="742" w:name="_Toc60825174"/>
      <w:bookmarkStart w:id="743" w:name="_Toc69306071"/>
      <w:r w:rsidRPr="000702BF">
        <w:t>Editor</w:t>
      </w:r>
      <w:r w:rsidR="0002370F" w:rsidRPr="000702BF">
        <w:t>'</w:t>
      </w:r>
      <w:r w:rsidRPr="000702BF">
        <w:t>s Note: This clause is incomplete. The following aspects are either missing or not yet determined:</w:t>
      </w:r>
    </w:p>
    <w:p w14:paraId="1E8BFB27" w14:textId="77777777" w:rsidR="00B75AF1" w:rsidRPr="000702BF" w:rsidRDefault="00B75AF1" w:rsidP="00B75AF1">
      <w:pPr>
        <w:pStyle w:val="EditorsNote"/>
      </w:pPr>
      <w:r w:rsidRPr="000702BF">
        <w:t>- Addition to applicability spec is pending</w:t>
      </w:r>
    </w:p>
    <w:p w14:paraId="7B2EBDDD" w14:textId="051537C3" w:rsidR="00B75AF1" w:rsidRPr="000702BF" w:rsidRDefault="00B75AF1" w:rsidP="00B75AF1">
      <w:pPr>
        <w:pStyle w:val="EditorsNote"/>
      </w:pPr>
      <w:r w:rsidRPr="000702BF">
        <w:t xml:space="preserve">- Initial condition and call setup procedure to support NR satellite access are </w:t>
      </w:r>
      <w:r w:rsidR="008B19AB">
        <w:t>to be updated</w:t>
      </w:r>
    </w:p>
    <w:p w14:paraId="4B36B80D" w14:textId="4A597B67" w:rsidR="00B75AF1" w:rsidRPr="000702BF" w:rsidRDefault="00B75AF1" w:rsidP="00B75AF1">
      <w:pPr>
        <w:pStyle w:val="EditorsNote"/>
      </w:pPr>
      <w:r w:rsidRPr="000702BF">
        <w:t xml:space="preserve">- Message exceptions specific to satellite access is </w:t>
      </w:r>
      <w:r w:rsidR="008B19AB">
        <w:t>to be updated</w:t>
      </w:r>
    </w:p>
    <w:p w14:paraId="5FBB2169" w14:textId="77777777" w:rsidR="00B75AF1" w:rsidRPr="000702BF" w:rsidRDefault="00B75AF1" w:rsidP="0002370F">
      <w:pPr>
        <w:pStyle w:val="Heading4"/>
      </w:pPr>
      <w:bookmarkStart w:id="744" w:name="_Toc152356602"/>
      <w:r w:rsidRPr="000702BF">
        <w:t>6.3.1.1</w:t>
      </w:r>
      <w:r w:rsidRPr="000702BF">
        <w:tab/>
        <w:t>Test purpose</w:t>
      </w:r>
      <w:bookmarkEnd w:id="737"/>
      <w:bookmarkEnd w:id="738"/>
      <w:bookmarkEnd w:id="739"/>
      <w:bookmarkEnd w:id="740"/>
      <w:bookmarkEnd w:id="741"/>
      <w:bookmarkEnd w:id="742"/>
      <w:bookmarkEnd w:id="743"/>
      <w:bookmarkEnd w:id="744"/>
    </w:p>
    <w:p w14:paraId="28FDA92A" w14:textId="77777777" w:rsidR="00B75AF1" w:rsidRPr="000702BF" w:rsidRDefault="00B75AF1" w:rsidP="00B75AF1">
      <w:r w:rsidRPr="000702BF">
        <w:t>To verify the UE's ability to transmit with a broadband output power below the value specified in the test requirement when the power is set to a minimum value.</w:t>
      </w:r>
    </w:p>
    <w:p w14:paraId="264F78F1" w14:textId="77777777" w:rsidR="00B75AF1" w:rsidRPr="000702BF" w:rsidRDefault="00B75AF1" w:rsidP="0002370F">
      <w:pPr>
        <w:pStyle w:val="Heading4"/>
      </w:pPr>
      <w:bookmarkStart w:id="745" w:name="_Toc27477921"/>
      <w:bookmarkStart w:id="746" w:name="_Toc36226614"/>
      <w:bookmarkStart w:id="747" w:name="_Toc44323871"/>
      <w:bookmarkStart w:id="748" w:name="_Toc52990054"/>
      <w:bookmarkStart w:id="749" w:name="_Toc60823253"/>
      <w:bookmarkStart w:id="750" w:name="_Toc60825175"/>
      <w:bookmarkStart w:id="751" w:name="_Toc69306072"/>
      <w:bookmarkStart w:id="752" w:name="_Toc152356603"/>
      <w:r w:rsidRPr="000702BF">
        <w:lastRenderedPageBreak/>
        <w:t>6.3.1.2</w:t>
      </w:r>
      <w:r w:rsidRPr="000702BF">
        <w:tab/>
        <w:t>Test applicability</w:t>
      </w:r>
      <w:bookmarkEnd w:id="745"/>
      <w:bookmarkEnd w:id="746"/>
      <w:bookmarkEnd w:id="747"/>
      <w:bookmarkEnd w:id="748"/>
      <w:bookmarkEnd w:id="749"/>
      <w:bookmarkEnd w:id="750"/>
      <w:bookmarkEnd w:id="751"/>
      <w:bookmarkEnd w:id="752"/>
    </w:p>
    <w:p w14:paraId="51DF705E" w14:textId="77777777" w:rsidR="00B75AF1" w:rsidRPr="000702BF" w:rsidRDefault="00B75AF1" w:rsidP="00B75AF1">
      <w:bookmarkStart w:id="753" w:name="_Toc27477922"/>
      <w:bookmarkStart w:id="754" w:name="_Toc36226615"/>
      <w:bookmarkStart w:id="755" w:name="_Toc44323872"/>
      <w:bookmarkStart w:id="756" w:name="_Toc52990055"/>
      <w:bookmarkStart w:id="757" w:name="_Toc60823254"/>
      <w:bookmarkStart w:id="758" w:name="_Toc60825176"/>
      <w:bookmarkStart w:id="759" w:name="_Toc69306073"/>
      <w:r w:rsidRPr="000702BF">
        <w:t>This test case applies to all types of NR Power Class 3 UE release 17 and forward that support satellite access operation.</w:t>
      </w:r>
    </w:p>
    <w:p w14:paraId="03E6B68B" w14:textId="77777777" w:rsidR="00B75AF1" w:rsidRPr="000702BF" w:rsidRDefault="00B75AF1" w:rsidP="0002370F">
      <w:pPr>
        <w:pStyle w:val="Heading4"/>
      </w:pPr>
      <w:bookmarkStart w:id="760" w:name="_Toc152356604"/>
      <w:r w:rsidRPr="000702BF">
        <w:t>6.3.1.3</w:t>
      </w:r>
      <w:r w:rsidRPr="000702BF">
        <w:tab/>
        <w:t>Minimum conformance requirements</w:t>
      </w:r>
      <w:bookmarkEnd w:id="753"/>
      <w:bookmarkEnd w:id="754"/>
      <w:bookmarkEnd w:id="755"/>
      <w:bookmarkEnd w:id="756"/>
      <w:bookmarkEnd w:id="757"/>
      <w:bookmarkEnd w:id="758"/>
      <w:bookmarkEnd w:id="759"/>
      <w:bookmarkEnd w:id="760"/>
    </w:p>
    <w:p w14:paraId="44F5B7A8" w14:textId="77777777" w:rsidR="00B75AF1" w:rsidRPr="000702BF" w:rsidRDefault="00B75AF1" w:rsidP="00B75AF1">
      <w:pPr>
        <w:rPr>
          <w:rFonts w:cs="v5.0.0"/>
        </w:rPr>
      </w:pPr>
      <w:r w:rsidRPr="000702BF">
        <w:t>The minimum controlled output power of the UE is defined as the</w:t>
      </w:r>
      <w:r w:rsidRPr="000702BF">
        <w:rPr>
          <w:rFonts w:cs="v5.0.0"/>
        </w:rPr>
        <w:t xml:space="preserve"> power </w:t>
      </w:r>
      <w:r w:rsidRPr="000702BF">
        <w:t xml:space="preserve">in the channel bandwidth for all transmit bandwidth configurations (resource blocks), </w:t>
      </w:r>
      <w:r w:rsidRPr="000702BF">
        <w:rPr>
          <w:rFonts w:cs="v5.0.0"/>
        </w:rPr>
        <w:t>when the power is set to a minimum value.</w:t>
      </w:r>
    </w:p>
    <w:p w14:paraId="2193749C" w14:textId="77777777" w:rsidR="00B75AF1" w:rsidRPr="000702BF" w:rsidRDefault="00B75AF1" w:rsidP="00B75AF1">
      <w:pPr>
        <w:rPr>
          <w:rFonts w:cs="v5.0.0"/>
        </w:rPr>
      </w:pPr>
      <w:r w:rsidRPr="000702BF">
        <w:t>The minimum output power is defined as the mean power in at least one sub-frame 1 ms. The minimum output power shall not exceed the values specified in Table 6.3.1.3-1.</w:t>
      </w:r>
    </w:p>
    <w:p w14:paraId="30ED5093" w14:textId="77777777" w:rsidR="00B75AF1" w:rsidRPr="000702BF" w:rsidRDefault="00B75AF1" w:rsidP="00B75AF1">
      <w:pPr>
        <w:pStyle w:val="TH"/>
      </w:pPr>
      <w:r w:rsidRPr="000702BF">
        <w:t>Table 6.3.1.3-1: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0"/>
        <w:gridCol w:w="2500"/>
        <w:gridCol w:w="2500"/>
      </w:tblGrid>
      <w:tr w:rsidR="00B75AF1" w:rsidRPr="000702BF" w14:paraId="574857DC"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B38F152" w14:textId="06DAA267" w:rsidR="00B75AF1" w:rsidRPr="000702BF" w:rsidRDefault="00B75AF1" w:rsidP="00AE3F12">
            <w:pPr>
              <w:pStyle w:val="TAH"/>
              <w:spacing w:line="256" w:lineRule="auto"/>
            </w:pPr>
            <w:r w:rsidRPr="000702BF">
              <w:t>Channel</w:t>
            </w:r>
            <w:r w:rsidR="008D0E0E" w:rsidRPr="000702BF">
              <w:t xml:space="preserve"> </w:t>
            </w:r>
            <w:r w:rsidRPr="000702BF">
              <w:t>bandwidth</w:t>
            </w:r>
          </w:p>
          <w:p w14:paraId="728E8910" w14:textId="77777777" w:rsidR="00B75AF1" w:rsidRPr="000702BF" w:rsidRDefault="00B75AF1" w:rsidP="00AE3F12">
            <w:pPr>
              <w:pStyle w:val="TAH"/>
              <w:spacing w:line="256" w:lineRule="auto"/>
              <w:rPr>
                <w:rFonts w:eastAsia="MS Mincho"/>
              </w:rPr>
            </w:pPr>
            <w:r w:rsidRPr="000702BF">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12D2671" w14:textId="0641B963" w:rsidR="00B75AF1" w:rsidRPr="000702BF" w:rsidRDefault="00B75AF1" w:rsidP="00AE3F12">
            <w:pPr>
              <w:pStyle w:val="TAH"/>
              <w:spacing w:line="256" w:lineRule="auto"/>
            </w:pPr>
            <w:r w:rsidRPr="000702BF">
              <w:t>Minimum</w:t>
            </w:r>
            <w:r w:rsidR="008D0E0E" w:rsidRPr="000702BF">
              <w:t xml:space="preserve"> </w:t>
            </w:r>
            <w:r w:rsidRPr="000702BF">
              <w:t>output</w:t>
            </w:r>
            <w:r w:rsidR="008D0E0E" w:rsidRPr="000702BF">
              <w:t xml:space="preserve"> </w:t>
            </w:r>
            <w:r w:rsidRPr="000702BF">
              <w:t>power</w:t>
            </w:r>
          </w:p>
          <w:p w14:paraId="1C28B22B" w14:textId="77777777" w:rsidR="00B75AF1" w:rsidRPr="000702BF" w:rsidRDefault="00B75AF1" w:rsidP="00AE3F12">
            <w:pPr>
              <w:pStyle w:val="TAH"/>
              <w:spacing w:line="256" w:lineRule="auto"/>
            </w:pPr>
            <w:r w:rsidRPr="000702BF">
              <w:t>(dBm)</w:t>
            </w:r>
          </w:p>
        </w:tc>
        <w:tc>
          <w:tcPr>
            <w:tcW w:w="2500" w:type="dxa"/>
            <w:tcBorders>
              <w:top w:val="single" w:sz="4" w:space="0" w:color="auto"/>
              <w:left w:val="single" w:sz="4" w:space="0" w:color="auto"/>
              <w:bottom w:val="single" w:sz="4" w:space="0" w:color="auto"/>
              <w:right w:val="single" w:sz="4" w:space="0" w:color="auto"/>
            </w:tcBorders>
            <w:hideMark/>
          </w:tcPr>
          <w:p w14:paraId="6047CB6C" w14:textId="7F2857CA" w:rsidR="00B75AF1" w:rsidRPr="000702BF" w:rsidRDefault="00B75AF1" w:rsidP="00AE3F12">
            <w:pPr>
              <w:pStyle w:val="TAH"/>
              <w:spacing w:line="256" w:lineRule="auto"/>
            </w:pPr>
            <w:r w:rsidRPr="000702BF">
              <w:t>Measurement</w:t>
            </w:r>
            <w:r w:rsidR="008D0E0E" w:rsidRPr="000702BF">
              <w:t xml:space="preserve"> </w:t>
            </w:r>
            <w:r w:rsidRPr="000702BF">
              <w:t>bandwidth</w:t>
            </w:r>
          </w:p>
          <w:p w14:paraId="3D53EA17" w14:textId="77777777" w:rsidR="00B75AF1" w:rsidRPr="000702BF" w:rsidRDefault="00B75AF1" w:rsidP="00AE3F12">
            <w:pPr>
              <w:pStyle w:val="TAH"/>
              <w:spacing w:line="256" w:lineRule="auto"/>
            </w:pPr>
            <w:r w:rsidRPr="000702BF">
              <w:t>(MHz)</w:t>
            </w:r>
          </w:p>
        </w:tc>
      </w:tr>
      <w:tr w:rsidR="00B75AF1" w:rsidRPr="000702BF" w14:paraId="601ECA1E"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0D5F7528" w14:textId="77777777" w:rsidR="00B75AF1" w:rsidRPr="000702BF" w:rsidRDefault="00B75AF1" w:rsidP="00AE3F12">
            <w:pPr>
              <w:pStyle w:val="TAC"/>
              <w:spacing w:line="256" w:lineRule="auto"/>
            </w:pPr>
            <w:r w:rsidRPr="000702BF">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21E3808"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7C583CBB" w14:textId="77777777" w:rsidR="00B75AF1" w:rsidRPr="000702BF" w:rsidRDefault="00B75AF1" w:rsidP="00AE3F12">
            <w:pPr>
              <w:pStyle w:val="TAC"/>
              <w:spacing w:line="256" w:lineRule="auto"/>
            </w:pPr>
            <w:r w:rsidRPr="000702BF">
              <w:t>4.515</w:t>
            </w:r>
          </w:p>
        </w:tc>
      </w:tr>
      <w:tr w:rsidR="00B75AF1" w:rsidRPr="000702BF" w14:paraId="58AFEDDD"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83CC83A" w14:textId="77777777" w:rsidR="00B75AF1" w:rsidRPr="000702BF" w:rsidRDefault="00B75AF1" w:rsidP="00AE3F12">
            <w:pPr>
              <w:pStyle w:val="TAC"/>
              <w:spacing w:line="256" w:lineRule="auto"/>
            </w:pPr>
            <w:r w:rsidRPr="000702BF">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EDA1F0D"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40E62897" w14:textId="77777777" w:rsidR="00B75AF1" w:rsidRPr="000702BF" w:rsidRDefault="00B75AF1" w:rsidP="00AE3F12">
            <w:pPr>
              <w:pStyle w:val="TAC"/>
              <w:spacing w:line="256" w:lineRule="auto"/>
            </w:pPr>
            <w:r w:rsidRPr="000702BF">
              <w:t>9.375</w:t>
            </w:r>
          </w:p>
        </w:tc>
      </w:tr>
      <w:tr w:rsidR="00B75AF1" w:rsidRPr="000702BF" w14:paraId="05B51F50"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70451C49" w14:textId="77777777" w:rsidR="00B75AF1" w:rsidRPr="000702BF" w:rsidRDefault="00B75AF1" w:rsidP="00AE3F12">
            <w:pPr>
              <w:pStyle w:val="TAC"/>
              <w:spacing w:line="256" w:lineRule="auto"/>
            </w:pPr>
            <w:r w:rsidRPr="000702BF">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65B1707"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0F8F40C9" w14:textId="77777777" w:rsidR="00B75AF1" w:rsidRPr="000702BF" w:rsidRDefault="00B75AF1" w:rsidP="00AE3F12">
            <w:pPr>
              <w:pStyle w:val="TAC"/>
              <w:spacing w:line="256" w:lineRule="auto"/>
            </w:pPr>
            <w:r w:rsidRPr="000702BF">
              <w:t>14.235</w:t>
            </w:r>
          </w:p>
        </w:tc>
      </w:tr>
      <w:tr w:rsidR="00B75AF1" w:rsidRPr="000702BF" w14:paraId="08695D8F"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07EEDB2" w14:textId="77777777" w:rsidR="00B75AF1" w:rsidRPr="000702BF" w:rsidRDefault="00B75AF1" w:rsidP="00AE3F12">
            <w:pPr>
              <w:pStyle w:val="TAC"/>
              <w:spacing w:line="256" w:lineRule="auto"/>
            </w:pPr>
            <w:r w:rsidRPr="000702BF">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707190E4" w14:textId="77777777" w:rsidR="00B75AF1" w:rsidRPr="000702BF" w:rsidRDefault="00B75AF1" w:rsidP="00AE3F12">
            <w:pPr>
              <w:pStyle w:val="TAC"/>
              <w:spacing w:line="256" w:lineRule="auto"/>
            </w:pPr>
            <w:r w:rsidRPr="000702BF">
              <w:t>-40</w:t>
            </w:r>
          </w:p>
        </w:tc>
        <w:tc>
          <w:tcPr>
            <w:tcW w:w="2500" w:type="dxa"/>
            <w:tcBorders>
              <w:top w:val="single" w:sz="4" w:space="0" w:color="auto"/>
              <w:left w:val="single" w:sz="4" w:space="0" w:color="auto"/>
              <w:bottom w:val="single" w:sz="4" w:space="0" w:color="auto"/>
              <w:right w:val="single" w:sz="4" w:space="0" w:color="auto"/>
            </w:tcBorders>
            <w:hideMark/>
          </w:tcPr>
          <w:p w14:paraId="4FD062C1" w14:textId="77777777" w:rsidR="00B75AF1" w:rsidRPr="000702BF" w:rsidRDefault="00B75AF1" w:rsidP="00AE3F12">
            <w:pPr>
              <w:pStyle w:val="TAC"/>
              <w:spacing w:line="256" w:lineRule="auto"/>
            </w:pPr>
            <w:r w:rsidRPr="000702BF">
              <w:t>19.095</w:t>
            </w:r>
          </w:p>
        </w:tc>
      </w:tr>
    </w:tbl>
    <w:p w14:paraId="4D36E973" w14:textId="77777777" w:rsidR="00B75AF1" w:rsidRPr="000702BF" w:rsidRDefault="00B75AF1" w:rsidP="00B75AF1"/>
    <w:p w14:paraId="4EA6CAF3" w14:textId="77777777" w:rsidR="00B75AF1" w:rsidRPr="000702BF" w:rsidRDefault="00B75AF1" w:rsidP="00B75AF1">
      <w:r w:rsidRPr="000702BF">
        <w:t>The normative reference for this requirement is TS 38.101-5 [11] clause 6.3.1.</w:t>
      </w:r>
    </w:p>
    <w:p w14:paraId="6FC4B4E0" w14:textId="77777777" w:rsidR="00B75AF1" w:rsidRPr="000702BF" w:rsidRDefault="00B75AF1" w:rsidP="0002370F">
      <w:pPr>
        <w:pStyle w:val="Heading4"/>
      </w:pPr>
      <w:bookmarkStart w:id="761" w:name="_Toc27477923"/>
      <w:bookmarkStart w:id="762" w:name="_Toc36226616"/>
      <w:bookmarkStart w:id="763" w:name="_Toc44323873"/>
      <w:bookmarkStart w:id="764" w:name="_Toc52990056"/>
      <w:bookmarkStart w:id="765" w:name="_Toc60823255"/>
      <w:bookmarkStart w:id="766" w:name="_Toc60825177"/>
      <w:bookmarkStart w:id="767" w:name="_Toc69306074"/>
      <w:bookmarkStart w:id="768" w:name="_Toc152356605"/>
      <w:r w:rsidRPr="000702BF">
        <w:t>6.3.1.4</w:t>
      </w:r>
      <w:r w:rsidRPr="000702BF">
        <w:tab/>
        <w:t>Test description</w:t>
      </w:r>
      <w:bookmarkEnd w:id="761"/>
      <w:bookmarkEnd w:id="762"/>
      <w:bookmarkEnd w:id="763"/>
      <w:bookmarkEnd w:id="764"/>
      <w:bookmarkEnd w:id="765"/>
      <w:bookmarkEnd w:id="766"/>
      <w:bookmarkEnd w:id="767"/>
      <w:bookmarkEnd w:id="768"/>
    </w:p>
    <w:p w14:paraId="685BE517" w14:textId="77777777" w:rsidR="00B75AF1" w:rsidRPr="000702BF" w:rsidRDefault="00B75AF1" w:rsidP="0002370F">
      <w:pPr>
        <w:pStyle w:val="Heading5"/>
      </w:pPr>
      <w:bookmarkStart w:id="769" w:name="_Toc27477924"/>
      <w:bookmarkStart w:id="770" w:name="_Toc36226617"/>
      <w:bookmarkStart w:id="771" w:name="_Toc44323874"/>
      <w:bookmarkStart w:id="772" w:name="_Toc52990057"/>
      <w:bookmarkStart w:id="773" w:name="_Toc60823256"/>
      <w:bookmarkStart w:id="774" w:name="_Toc60825178"/>
      <w:bookmarkStart w:id="775" w:name="_Toc69306075"/>
      <w:bookmarkStart w:id="776" w:name="_Toc152356606"/>
      <w:r w:rsidRPr="000702BF">
        <w:t>6.3.1.4.1</w:t>
      </w:r>
      <w:r w:rsidRPr="000702BF">
        <w:tab/>
        <w:t>Initial condition</w:t>
      </w:r>
      <w:bookmarkEnd w:id="769"/>
      <w:bookmarkEnd w:id="770"/>
      <w:bookmarkEnd w:id="771"/>
      <w:bookmarkEnd w:id="772"/>
      <w:bookmarkEnd w:id="773"/>
      <w:bookmarkEnd w:id="774"/>
      <w:bookmarkEnd w:id="775"/>
      <w:bookmarkEnd w:id="776"/>
    </w:p>
    <w:p w14:paraId="28709CF7" w14:textId="77777777" w:rsidR="00B75AF1" w:rsidRPr="000702BF" w:rsidRDefault="00B75AF1" w:rsidP="00B75AF1">
      <w:r w:rsidRPr="000702BF">
        <w:t>Initial conditions are a set of test configurations the UE needs to be tested in and the steps for the SS to take with the UE to reach the correct measurement state.</w:t>
      </w:r>
    </w:p>
    <w:p w14:paraId="03428201" w14:textId="77777777" w:rsidR="00B75AF1" w:rsidRPr="000702BF" w:rsidRDefault="00B75AF1" w:rsidP="00B75AF1">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test channel bandwidth and sub-carrier spacing, and are shown in table 6.3.1.4.1-1. The details of the uplink reference measurement channels (RMCs) are specified in Annexes A.2. Configurations of PDSCH and PDCCH before measurement are specified in Annex C.2.</w:t>
      </w:r>
    </w:p>
    <w:p w14:paraId="298224C6" w14:textId="77777777" w:rsidR="00B75AF1" w:rsidRPr="000702BF" w:rsidRDefault="00B75AF1" w:rsidP="00B75AF1">
      <w:pPr>
        <w:pStyle w:val="TH"/>
      </w:pPr>
      <w:r w:rsidRPr="000702BF">
        <w:t>Table 6.3.1.4.1-1: Test Configuration Table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B75AF1" w:rsidRPr="000702BF" w14:paraId="502E6DFA"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00C9938E" w14:textId="6EF7E11D" w:rsidR="00B75AF1" w:rsidRPr="000702BF" w:rsidRDefault="00B75AF1" w:rsidP="00AE3F12">
            <w:pPr>
              <w:pStyle w:val="TAH"/>
              <w:spacing w:line="256" w:lineRule="auto"/>
              <w:rPr>
                <w:lang w:eastAsia="zh-CN"/>
              </w:rPr>
            </w:pPr>
            <w:r w:rsidRPr="000702BF">
              <w:rPr>
                <w:lang w:eastAsia="zh-CN"/>
              </w:rPr>
              <w:t>Initial</w:t>
            </w:r>
            <w:r w:rsidR="008D0E0E" w:rsidRPr="000702BF">
              <w:rPr>
                <w:lang w:eastAsia="zh-CN"/>
              </w:rPr>
              <w:t xml:space="preserve"> </w:t>
            </w:r>
            <w:r w:rsidRPr="000702BF">
              <w:rPr>
                <w:lang w:eastAsia="zh-CN"/>
              </w:rPr>
              <w:t>Conditions</w:t>
            </w:r>
          </w:p>
        </w:tc>
      </w:tr>
      <w:tr w:rsidR="00B75AF1" w:rsidRPr="000702BF" w14:paraId="44FF425E"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203DDCED" w14:textId="23228496" w:rsidR="00B75AF1" w:rsidRPr="000702BF" w:rsidRDefault="00B75AF1" w:rsidP="00AE3F12">
            <w:pPr>
              <w:pStyle w:val="TAL"/>
              <w:spacing w:line="256" w:lineRule="auto"/>
              <w:rPr>
                <w:lang w:eastAsia="en-GB"/>
              </w:rPr>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932" w:type="pct"/>
            <w:gridSpan w:val="2"/>
            <w:tcBorders>
              <w:top w:val="single" w:sz="4" w:space="0" w:color="auto"/>
              <w:left w:val="single" w:sz="4" w:space="0" w:color="auto"/>
              <w:bottom w:val="single" w:sz="4" w:space="0" w:color="auto"/>
              <w:right w:val="single" w:sz="4" w:space="0" w:color="auto"/>
            </w:tcBorders>
            <w:hideMark/>
          </w:tcPr>
          <w:p w14:paraId="00512B85" w14:textId="38D8D281" w:rsidR="00B75AF1" w:rsidRPr="000702BF" w:rsidRDefault="00B75AF1" w:rsidP="00AE3F12">
            <w:pPr>
              <w:pStyle w:val="TAL"/>
              <w:spacing w:line="256" w:lineRule="auto"/>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B75AF1" w:rsidRPr="000702BF" w14:paraId="4C8392FE"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0FA1DAB5" w14:textId="5318626D" w:rsidR="00B75AF1" w:rsidRPr="000702BF" w:rsidRDefault="00B75AF1" w:rsidP="00AE3F12">
            <w:pPr>
              <w:pStyle w:val="TAL"/>
              <w:spacing w:line="256" w:lineRule="auto"/>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Borders>
              <w:top w:val="single" w:sz="4" w:space="0" w:color="auto"/>
              <w:left w:val="single" w:sz="4" w:space="0" w:color="auto"/>
              <w:bottom w:val="single" w:sz="4" w:space="0" w:color="auto"/>
              <w:right w:val="single" w:sz="4" w:space="0" w:color="auto"/>
            </w:tcBorders>
            <w:hideMark/>
          </w:tcPr>
          <w:p w14:paraId="4F50095A" w14:textId="012BACC2" w:rsidR="00B75AF1" w:rsidRPr="000702BF" w:rsidRDefault="00B75AF1" w:rsidP="00AE3F12">
            <w:pPr>
              <w:pStyle w:val="TAL"/>
              <w:spacing w:line="256" w:lineRule="auto"/>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B75AF1" w:rsidRPr="000702BF" w14:paraId="4C31963C"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6EAAF72F" w14:textId="1FDA75E9" w:rsidR="00B75AF1" w:rsidRPr="000702BF" w:rsidRDefault="00B75AF1" w:rsidP="00AE3F12">
            <w:pPr>
              <w:pStyle w:val="TAL"/>
              <w:spacing w:line="256" w:lineRule="auto"/>
              <w:rPr>
                <w:lang w:eastAsia="en-GB"/>
              </w:rPr>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Borders>
              <w:top w:val="single" w:sz="4" w:space="0" w:color="auto"/>
              <w:left w:val="single" w:sz="4" w:space="0" w:color="auto"/>
              <w:bottom w:val="single" w:sz="4" w:space="0" w:color="auto"/>
              <w:right w:val="single" w:sz="4" w:space="0" w:color="auto"/>
            </w:tcBorders>
            <w:hideMark/>
          </w:tcPr>
          <w:p w14:paraId="2FD9A8E8" w14:textId="6ED9093B" w:rsidR="00B75AF1" w:rsidRPr="000702BF" w:rsidRDefault="00B75AF1" w:rsidP="00AE3F12">
            <w:pPr>
              <w:pStyle w:val="TAL"/>
              <w:spacing w:line="256" w:lineRule="auto"/>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B75AF1" w:rsidRPr="000702BF" w14:paraId="41484738" w14:textId="77777777" w:rsidTr="008D0E0E">
        <w:trPr>
          <w:jc w:val="center"/>
        </w:trPr>
        <w:tc>
          <w:tcPr>
            <w:tcW w:w="2068" w:type="pct"/>
            <w:gridSpan w:val="2"/>
            <w:tcBorders>
              <w:top w:val="single" w:sz="4" w:space="0" w:color="auto"/>
              <w:left w:val="single" w:sz="4" w:space="0" w:color="auto"/>
              <w:bottom w:val="single" w:sz="4" w:space="0" w:color="auto"/>
              <w:right w:val="single" w:sz="4" w:space="0" w:color="auto"/>
            </w:tcBorders>
            <w:hideMark/>
          </w:tcPr>
          <w:p w14:paraId="255D605A" w14:textId="55FAD164" w:rsidR="00B75AF1" w:rsidRPr="000702BF" w:rsidRDefault="00B75AF1" w:rsidP="00AE3F12">
            <w:pPr>
              <w:pStyle w:val="TAL"/>
              <w:spacing w:line="256" w:lineRule="auto"/>
              <w:rPr>
                <w:lang w:eastAsia="en-GB"/>
              </w:rPr>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Borders>
              <w:top w:val="single" w:sz="4" w:space="0" w:color="auto"/>
              <w:left w:val="single" w:sz="4" w:space="0" w:color="auto"/>
              <w:bottom w:val="single" w:sz="4" w:space="0" w:color="auto"/>
              <w:right w:val="single" w:sz="4" w:space="0" w:color="auto"/>
            </w:tcBorders>
            <w:hideMark/>
          </w:tcPr>
          <w:p w14:paraId="0A462D66" w14:textId="77777777" w:rsidR="00B75AF1" w:rsidRPr="000702BF" w:rsidRDefault="00B75AF1" w:rsidP="00AE3F12">
            <w:pPr>
              <w:pStyle w:val="TAL"/>
              <w:spacing w:line="256" w:lineRule="auto"/>
              <w:rPr>
                <w:lang w:eastAsia="zh-CN"/>
              </w:rPr>
            </w:pPr>
            <w:r w:rsidRPr="000702BF">
              <w:t>Highest</w:t>
            </w:r>
          </w:p>
        </w:tc>
      </w:tr>
      <w:tr w:rsidR="00B75AF1" w:rsidRPr="000702BF" w14:paraId="30B41B8A"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0CE10CC8" w14:textId="0B36414A" w:rsidR="00B75AF1" w:rsidRPr="000702BF" w:rsidRDefault="00B75AF1" w:rsidP="00AE3F12">
            <w:pPr>
              <w:pStyle w:val="TAH"/>
              <w:spacing w:line="256" w:lineRule="auto"/>
              <w:rPr>
                <w:lang w:eastAsia="en-GB"/>
              </w:rPr>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B75AF1" w:rsidRPr="000702BF" w14:paraId="4C8E8506" w14:textId="77777777" w:rsidTr="008D0E0E">
        <w:trPr>
          <w:jc w:val="center"/>
        </w:trPr>
        <w:tc>
          <w:tcPr>
            <w:tcW w:w="702" w:type="pct"/>
            <w:tcBorders>
              <w:top w:val="single" w:sz="4" w:space="0" w:color="auto"/>
              <w:left w:val="single" w:sz="4" w:space="0" w:color="auto"/>
              <w:bottom w:val="single" w:sz="4" w:space="0" w:color="auto"/>
              <w:right w:val="single" w:sz="4" w:space="0" w:color="auto"/>
            </w:tcBorders>
            <w:hideMark/>
          </w:tcPr>
          <w:p w14:paraId="08915088" w14:textId="546270D4" w:rsidR="00B75AF1" w:rsidRPr="000702BF" w:rsidRDefault="00B75AF1" w:rsidP="00AE3F12">
            <w:pPr>
              <w:pStyle w:val="TAH"/>
              <w:spacing w:line="256" w:lineRule="auto"/>
              <w:rPr>
                <w:lang w:eastAsia="zh-CN"/>
              </w:rPr>
            </w:pPr>
            <w:r w:rsidRPr="000702BF">
              <w:rPr>
                <w:lang w:eastAsia="zh-CN"/>
              </w:rPr>
              <w:t>Test</w:t>
            </w:r>
            <w:r w:rsidR="008D0E0E" w:rsidRPr="000702BF">
              <w:rPr>
                <w:lang w:eastAsia="zh-CN"/>
              </w:rPr>
              <w:t xml:space="preserve"> </w:t>
            </w:r>
            <w:r w:rsidRPr="000702BF">
              <w:rPr>
                <w:lang w:eastAsia="zh-CN"/>
              </w:rPr>
              <w:t>ID</w:t>
            </w:r>
          </w:p>
        </w:tc>
        <w:tc>
          <w:tcPr>
            <w:tcW w:w="1366" w:type="pct"/>
            <w:tcBorders>
              <w:top w:val="single" w:sz="4" w:space="0" w:color="auto"/>
              <w:left w:val="single" w:sz="4" w:space="0" w:color="auto"/>
              <w:bottom w:val="single" w:sz="4" w:space="0" w:color="auto"/>
              <w:right w:val="single" w:sz="4" w:space="0" w:color="auto"/>
            </w:tcBorders>
            <w:hideMark/>
          </w:tcPr>
          <w:p w14:paraId="49CB2B40" w14:textId="17441F92" w:rsidR="00B75AF1" w:rsidRPr="000702BF" w:rsidRDefault="00B75AF1" w:rsidP="00AE3F12">
            <w:pPr>
              <w:pStyle w:val="TAH"/>
              <w:spacing w:line="256" w:lineRule="auto"/>
              <w:rPr>
                <w:lang w:eastAsia="en-GB"/>
              </w:rPr>
            </w:pPr>
            <w:r w:rsidRPr="000702BF">
              <w:t>Downlink</w:t>
            </w:r>
            <w:r w:rsidR="008D0E0E" w:rsidRPr="000702BF">
              <w:t xml:space="preserve"> </w:t>
            </w:r>
            <w:r w:rsidRPr="000702BF">
              <w:t>Configuration</w:t>
            </w:r>
          </w:p>
        </w:tc>
        <w:tc>
          <w:tcPr>
            <w:tcW w:w="2932" w:type="pct"/>
            <w:gridSpan w:val="2"/>
            <w:tcBorders>
              <w:top w:val="single" w:sz="4" w:space="0" w:color="auto"/>
              <w:left w:val="single" w:sz="4" w:space="0" w:color="auto"/>
              <w:bottom w:val="single" w:sz="4" w:space="0" w:color="auto"/>
              <w:right w:val="single" w:sz="4" w:space="0" w:color="auto"/>
            </w:tcBorders>
            <w:hideMark/>
          </w:tcPr>
          <w:p w14:paraId="124718C9" w14:textId="4A7A83F1" w:rsidR="00B75AF1" w:rsidRPr="000702BF" w:rsidRDefault="00B75AF1" w:rsidP="00AE3F12">
            <w:pPr>
              <w:pStyle w:val="TAH"/>
              <w:spacing w:line="256" w:lineRule="auto"/>
              <w:rPr>
                <w:lang w:eastAsia="zh-CN"/>
              </w:rPr>
            </w:pPr>
            <w:r w:rsidRPr="000702BF">
              <w:t>Uplink</w:t>
            </w:r>
            <w:r w:rsidR="008D0E0E" w:rsidRPr="000702BF">
              <w:t xml:space="preserve"> </w:t>
            </w:r>
            <w:r w:rsidRPr="000702BF">
              <w:t>Configuration</w:t>
            </w:r>
          </w:p>
        </w:tc>
      </w:tr>
      <w:tr w:rsidR="00B75AF1" w:rsidRPr="000702BF" w14:paraId="27305C69" w14:textId="77777777" w:rsidTr="008D0E0E">
        <w:trPr>
          <w:jc w:val="center"/>
        </w:trPr>
        <w:tc>
          <w:tcPr>
            <w:tcW w:w="702" w:type="pct"/>
            <w:tcBorders>
              <w:top w:val="single" w:sz="4" w:space="0" w:color="auto"/>
              <w:left w:val="single" w:sz="4" w:space="0" w:color="auto"/>
              <w:bottom w:val="single" w:sz="4" w:space="0" w:color="auto"/>
              <w:right w:val="single" w:sz="4" w:space="0" w:color="auto"/>
            </w:tcBorders>
          </w:tcPr>
          <w:p w14:paraId="12922541" w14:textId="77777777" w:rsidR="00B75AF1" w:rsidRPr="000702BF" w:rsidRDefault="00B75AF1" w:rsidP="00AE3F12">
            <w:pPr>
              <w:pStyle w:val="TAH"/>
              <w:spacing w:line="256" w:lineRule="auto"/>
              <w:rPr>
                <w:lang w:eastAsia="zh-CN"/>
              </w:rPr>
            </w:pPr>
          </w:p>
        </w:tc>
        <w:tc>
          <w:tcPr>
            <w:tcW w:w="1366" w:type="pct"/>
            <w:tcBorders>
              <w:top w:val="single" w:sz="4" w:space="0" w:color="auto"/>
              <w:left w:val="single" w:sz="4" w:space="0" w:color="auto"/>
              <w:bottom w:val="nil"/>
              <w:right w:val="single" w:sz="4" w:space="0" w:color="auto"/>
            </w:tcBorders>
            <w:hideMark/>
          </w:tcPr>
          <w:p w14:paraId="0BABDB93" w14:textId="79589F39" w:rsidR="00B75AF1" w:rsidRPr="000702BF" w:rsidRDefault="00B75AF1" w:rsidP="00AE3F12">
            <w:pPr>
              <w:pStyle w:val="TAC"/>
              <w:spacing w:line="256" w:lineRule="auto"/>
              <w:rPr>
                <w:lang w:eastAsia="en-GB"/>
              </w:rPr>
            </w:pPr>
            <w:r w:rsidRPr="000702BF">
              <w:t>N/A</w:t>
            </w:r>
            <w:r w:rsidR="008D0E0E" w:rsidRPr="000702BF">
              <w:t xml:space="preserve"> </w:t>
            </w:r>
            <w:r w:rsidRPr="000702BF">
              <w:t>for</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r w:rsidR="008D0E0E" w:rsidRPr="000702BF">
              <w:t xml:space="preserve"> </w:t>
            </w:r>
          </w:p>
        </w:tc>
        <w:tc>
          <w:tcPr>
            <w:tcW w:w="1727" w:type="pct"/>
            <w:tcBorders>
              <w:top w:val="single" w:sz="4" w:space="0" w:color="auto"/>
              <w:left w:val="single" w:sz="4" w:space="0" w:color="auto"/>
              <w:bottom w:val="single" w:sz="4" w:space="0" w:color="auto"/>
              <w:right w:val="single" w:sz="4" w:space="0" w:color="auto"/>
            </w:tcBorders>
            <w:hideMark/>
          </w:tcPr>
          <w:p w14:paraId="5B134947" w14:textId="77777777" w:rsidR="00B75AF1" w:rsidRPr="000702BF" w:rsidRDefault="00B75AF1" w:rsidP="00AE3F12">
            <w:pPr>
              <w:pStyle w:val="TAH"/>
              <w:spacing w:line="256" w:lineRule="auto"/>
              <w:rPr>
                <w:lang w:eastAsia="zh-CN"/>
              </w:rPr>
            </w:pPr>
            <w:r w:rsidRPr="000702BF">
              <w:rPr>
                <w:lang w:eastAsia="zh-CN"/>
              </w:rPr>
              <w:t>Modulation</w:t>
            </w:r>
          </w:p>
        </w:tc>
        <w:tc>
          <w:tcPr>
            <w:tcW w:w="1205" w:type="pct"/>
            <w:tcBorders>
              <w:top w:val="single" w:sz="4" w:space="0" w:color="auto"/>
              <w:left w:val="single" w:sz="4" w:space="0" w:color="auto"/>
              <w:bottom w:val="single" w:sz="4" w:space="0" w:color="auto"/>
              <w:right w:val="single" w:sz="4" w:space="0" w:color="auto"/>
            </w:tcBorders>
            <w:hideMark/>
          </w:tcPr>
          <w:p w14:paraId="0DEF0F73" w14:textId="1E1D6009" w:rsidR="00B75AF1" w:rsidRPr="000702BF" w:rsidRDefault="00B75AF1" w:rsidP="00AE3F12">
            <w:pPr>
              <w:pStyle w:val="TAH"/>
              <w:spacing w:line="256" w:lineRule="auto"/>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B75AF1" w:rsidRPr="000702BF" w14:paraId="6754448D" w14:textId="77777777" w:rsidTr="008D0E0E">
        <w:trPr>
          <w:jc w:val="center"/>
        </w:trPr>
        <w:tc>
          <w:tcPr>
            <w:tcW w:w="702" w:type="pct"/>
            <w:tcBorders>
              <w:top w:val="single" w:sz="4" w:space="0" w:color="auto"/>
              <w:left w:val="single" w:sz="4" w:space="0" w:color="auto"/>
              <w:bottom w:val="single" w:sz="4" w:space="0" w:color="auto"/>
              <w:right w:val="single" w:sz="4" w:space="0" w:color="auto"/>
            </w:tcBorders>
            <w:hideMark/>
          </w:tcPr>
          <w:p w14:paraId="0555F360" w14:textId="77777777" w:rsidR="00B75AF1" w:rsidRPr="000702BF" w:rsidRDefault="00B75AF1" w:rsidP="00AE3F12">
            <w:pPr>
              <w:pStyle w:val="TAC"/>
              <w:spacing w:line="256" w:lineRule="auto"/>
              <w:rPr>
                <w:lang w:eastAsia="zh-CN"/>
              </w:rPr>
            </w:pPr>
            <w:r w:rsidRPr="000702BF">
              <w:t>1</w:t>
            </w:r>
          </w:p>
        </w:tc>
        <w:tc>
          <w:tcPr>
            <w:tcW w:w="1366" w:type="pct"/>
            <w:tcBorders>
              <w:top w:val="nil"/>
              <w:left w:val="single" w:sz="4" w:space="0" w:color="auto"/>
              <w:bottom w:val="single" w:sz="4" w:space="0" w:color="auto"/>
              <w:right w:val="single" w:sz="4" w:space="0" w:color="auto"/>
            </w:tcBorders>
            <w:hideMark/>
          </w:tcPr>
          <w:p w14:paraId="4D666B70" w14:textId="7C8E6F71" w:rsidR="00B75AF1" w:rsidRPr="000702BF" w:rsidRDefault="00B75AF1" w:rsidP="00AE3F12">
            <w:pPr>
              <w:pStyle w:val="TAC"/>
              <w:spacing w:line="256" w:lineRule="auto"/>
              <w:rPr>
                <w:lang w:eastAsia="zh-CN"/>
              </w:rPr>
            </w:pPr>
            <w:r w:rsidRPr="000702BF">
              <w:rPr>
                <w:lang w:eastAsia="zh-CN"/>
              </w:rPr>
              <w:t>test</w:t>
            </w:r>
            <w:r w:rsidR="008D0E0E" w:rsidRPr="000702BF">
              <w:rPr>
                <w:lang w:eastAsia="zh-CN"/>
              </w:rPr>
              <w:t xml:space="preserve"> </w:t>
            </w:r>
            <w:r w:rsidRPr="000702BF">
              <w:rPr>
                <w:lang w:eastAsia="zh-CN"/>
              </w:rPr>
              <w:t>case</w:t>
            </w:r>
          </w:p>
        </w:tc>
        <w:tc>
          <w:tcPr>
            <w:tcW w:w="1727" w:type="pct"/>
            <w:tcBorders>
              <w:top w:val="single" w:sz="4" w:space="0" w:color="auto"/>
              <w:left w:val="single" w:sz="4" w:space="0" w:color="auto"/>
              <w:bottom w:val="single" w:sz="4" w:space="0" w:color="auto"/>
              <w:right w:val="single" w:sz="4" w:space="0" w:color="auto"/>
            </w:tcBorders>
            <w:hideMark/>
          </w:tcPr>
          <w:p w14:paraId="6D347F0D" w14:textId="27B4D1EA" w:rsidR="00B75AF1" w:rsidRPr="000702BF" w:rsidRDefault="00B75AF1" w:rsidP="00AE3F12">
            <w:pPr>
              <w:pStyle w:val="TAC"/>
              <w:spacing w:line="256" w:lineRule="auto"/>
              <w:rPr>
                <w:lang w:eastAsia="en-GB"/>
              </w:rPr>
            </w:pPr>
            <w:r w:rsidRPr="000702BF">
              <w:t>DFT-s-OFDM</w:t>
            </w:r>
            <w:r w:rsidR="008D0E0E" w:rsidRPr="000702BF">
              <w:t xml:space="preserve"> </w:t>
            </w:r>
            <w:r w:rsidRPr="000702BF">
              <w:t>QPSK</w:t>
            </w:r>
          </w:p>
        </w:tc>
        <w:tc>
          <w:tcPr>
            <w:tcW w:w="1205" w:type="pct"/>
            <w:tcBorders>
              <w:top w:val="single" w:sz="4" w:space="0" w:color="auto"/>
              <w:left w:val="single" w:sz="4" w:space="0" w:color="auto"/>
              <w:bottom w:val="single" w:sz="4" w:space="0" w:color="auto"/>
              <w:right w:val="single" w:sz="4" w:space="0" w:color="auto"/>
            </w:tcBorders>
            <w:hideMark/>
          </w:tcPr>
          <w:p w14:paraId="11FB0DFC" w14:textId="3273F30F" w:rsidR="00B75AF1" w:rsidRPr="000702BF" w:rsidRDefault="00B75AF1" w:rsidP="00AE3F12">
            <w:pPr>
              <w:pStyle w:val="TAC"/>
              <w:spacing w:line="256" w:lineRule="auto"/>
            </w:pPr>
            <w:r w:rsidRPr="000702BF">
              <w:t>Outer</w:t>
            </w:r>
            <w:r w:rsidR="008D0E0E" w:rsidRPr="000702BF">
              <w:t xml:space="preserve"> </w:t>
            </w:r>
            <w:r w:rsidRPr="000702BF">
              <w:t>Full</w:t>
            </w:r>
          </w:p>
        </w:tc>
      </w:tr>
      <w:tr w:rsidR="00B75AF1" w:rsidRPr="000702BF" w14:paraId="04F6B347"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183A05A1" w14:textId="2454F736" w:rsidR="00B75AF1" w:rsidRPr="000702BF" w:rsidRDefault="00B75AF1" w:rsidP="001B6141">
            <w:pPr>
              <w:pStyle w:val="TAN"/>
              <w:spacing w:line="256" w:lineRule="auto"/>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p>
        </w:tc>
      </w:tr>
    </w:tbl>
    <w:p w14:paraId="074870B4" w14:textId="77777777" w:rsidR="00B75AF1" w:rsidRPr="000702BF" w:rsidRDefault="00B75AF1" w:rsidP="00B75AF1">
      <w:pPr>
        <w:rPr>
          <w:lang w:eastAsia="en-GB"/>
        </w:rPr>
      </w:pPr>
    </w:p>
    <w:p w14:paraId="01186EEE" w14:textId="1AEA1D2D" w:rsidR="00B75AF1" w:rsidRPr="000702BF" w:rsidRDefault="00B75AF1" w:rsidP="00B75AF1">
      <w:pPr>
        <w:pStyle w:val="B1"/>
      </w:pPr>
      <w:r w:rsidRPr="000702BF">
        <w:t>1.</w:t>
      </w:r>
      <w:r w:rsidRPr="000702BF">
        <w:tab/>
        <w:t>Connect the SS to the UE antenna connectors as shown in TS 38.508-1 [</w:t>
      </w:r>
      <w:r w:rsidR="00D476AC" w:rsidRPr="000702BF">
        <w:t>12</w:t>
      </w:r>
      <w:r w:rsidRPr="000702BF">
        <w:t xml:space="preserve">] Annex A, Figure A.3.1.1.1 for TE diagram and </w:t>
      </w:r>
      <w:r w:rsidR="00201225">
        <w:t>clause</w:t>
      </w:r>
      <w:r w:rsidRPr="000702BF">
        <w:t xml:space="preserve"> A.3.2 for UE diagram.</w:t>
      </w:r>
    </w:p>
    <w:p w14:paraId="21644328" w14:textId="423F287E" w:rsidR="00B75AF1" w:rsidRPr="000702BF" w:rsidRDefault="00B75AF1" w:rsidP="00B75AF1">
      <w:pPr>
        <w:pStyle w:val="B1"/>
      </w:pPr>
      <w:r w:rsidRPr="000702BF">
        <w:t>2.</w:t>
      </w:r>
      <w:r w:rsidRPr="000702BF">
        <w:tab/>
        <w:t>The parameter settings for the cell are set up according to TS 38.508-1 [</w:t>
      </w:r>
      <w:r w:rsidR="00EF3872" w:rsidRPr="000702BF">
        <w:t>12</w:t>
      </w:r>
      <w:r w:rsidRPr="000702BF">
        <w:t>] subclause 4.4.3.</w:t>
      </w:r>
    </w:p>
    <w:p w14:paraId="1E710CD5" w14:textId="36D24345" w:rsidR="00B75AF1" w:rsidRPr="000702BF" w:rsidRDefault="00B75AF1" w:rsidP="00B75AF1">
      <w:pPr>
        <w:pStyle w:val="B1"/>
      </w:pPr>
      <w:r w:rsidRPr="000702BF">
        <w:t>3.</w:t>
      </w:r>
      <w:r w:rsidRPr="000702BF">
        <w:tab/>
        <w:t xml:space="preserve">Downlink signals are initially set up according to </w:t>
      </w:r>
      <w:r w:rsidR="00201225">
        <w:t>clauses</w:t>
      </w:r>
      <w:r w:rsidRPr="000702BF">
        <w:t xml:space="preserve"> C.0, C.1, C.2, and uplink signals according to </w:t>
      </w:r>
      <w:r w:rsidR="00201225">
        <w:t>clauses</w:t>
      </w:r>
      <w:r w:rsidRPr="000702BF">
        <w:t xml:space="preserve"> G.0, G.1, G.2, G.3.0.</w:t>
      </w:r>
    </w:p>
    <w:p w14:paraId="7206084D" w14:textId="77777777" w:rsidR="00B75AF1" w:rsidRPr="000702BF" w:rsidRDefault="00B75AF1" w:rsidP="00B75AF1">
      <w:pPr>
        <w:pStyle w:val="B1"/>
      </w:pPr>
      <w:r w:rsidRPr="000702BF">
        <w:lastRenderedPageBreak/>
        <w:t>4.</w:t>
      </w:r>
      <w:r w:rsidRPr="000702BF">
        <w:tab/>
        <w:t>The UL Reference Measurement Channel is set according to Table 6.3.1.4.1-1.</w:t>
      </w:r>
    </w:p>
    <w:p w14:paraId="6C796E04" w14:textId="77777777" w:rsidR="00B75AF1" w:rsidRPr="000702BF" w:rsidRDefault="00B75AF1" w:rsidP="00B75AF1">
      <w:pPr>
        <w:pStyle w:val="B1"/>
      </w:pPr>
      <w:r w:rsidRPr="000702BF">
        <w:t>5.</w:t>
      </w:r>
      <w:r w:rsidRPr="000702BF">
        <w:tab/>
        <w:t>Propagation conditions are set according to Annex B.0.</w:t>
      </w:r>
    </w:p>
    <w:p w14:paraId="2709393C" w14:textId="43C7F333" w:rsidR="007B1947" w:rsidRPr="000702BF" w:rsidRDefault="00B75AF1" w:rsidP="007B1947">
      <w:pPr>
        <w:pStyle w:val="B1"/>
        <w:rPr>
          <w:rFonts w:eastAsia="Malgun Gothic"/>
          <w:lang w:eastAsia="en-GB"/>
        </w:rPr>
      </w:pPr>
      <w:r w:rsidRPr="000702BF">
        <w:t>6.</w:t>
      </w:r>
      <w:r w:rsidRPr="000702BF">
        <w:tab/>
      </w:r>
      <w:r w:rsidR="007B1947" w:rsidRPr="000702BF">
        <w:rPr>
          <w:rFonts w:eastAsia="Malgun Gothic"/>
          <w:lang w:eastAsia="en-GB"/>
        </w:rPr>
        <w:t>UE location according to TS 38.508-1 [12] clause [</w:t>
      </w:r>
      <w:r w:rsidR="00384981">
        <w:rPr>
          <w:rFonts w:eastAsia="Malgun Gothic"/>
          <w:lang w:eastAsia="en-GB"/>
        </w:rPr>
        <w:t>to be updated</w:t>
      </w:r>
      <w:r w:rsidR="007B1947" w:rsidRPr="000702BF">
        <w:rPr>
          <w:rFonts w:eastAsia="Malgun Gothic"/>
          <w:lang w:eastAsia="en-GB"/>
        </w:rPr>
        <w:t xml:space="preserve">] is provided to the UE through AT commands or any other preconfigured means. </w:t>
      </w:r>
    </w:p>
    <w:p w14:paraId="27E580CD" w14:textId="77777777" w:rsidR="007B1947" w:rsidRPr="000702BF" w:rsidRDefault="007B1947"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097E713D" w14:textId="0C013860" w:rsidR="00B75AF1" w:rsidRPr="000702BF" w:rsidRDefault="005E76A2" w:rsidP="00B75AF1">
      <w:pPr>
        <w:pStyle w:val="B1"/>
      </w:pPr>
      <w:r w:rsidRPr="000702BF">
        <w:t>8.</w:t>
      </w:r>
      <w:r w:rsidRPr="000702BF">
        <w:tab/>
      </w:r>
      <w:r w:rsidR="00B75AF1" w:rsidRPr="000702BF">
        <w:t xml:space="preserve">Ensure the UE is in State RRC_CONNECTED with generic procedure parameters Connectivity </w:t>
      </w:r>
      <w:r w:rsidR="00B75AF1" w:rsidRPr="000702BF">
        <w:rPr>
          <w:i/>
        </w:rPr>
        <w:t>NR</w:t>
      </w:r>
      <w:r w:rsidR="00B75AF1" w:rsidRPr="000702BF">
        <w:t xml:space="preserve">, Connected without release </w:t>
      </w:r>
      <w:r w:rsidR="00B75AF1" w:rsidRPr="000702BF">
        <w:rPr>
          <w:i/>
        </w:rPr>
        <w:t xml:space="preserve">On, </w:t>
      </w:r>
      <w:r w:rsidR="00B75AF1" w:rsidRPr="000702BF">
        <w:t>Test Mode</w:t>
      </w:r>
      <w:r w:rsidR="00B75AF1" w:rsidRPr="000702BF">
        <w:rPr>
          <w:i/>
        </w:rPr>
        <w:t xml:space="preserve"> On </w:t>
      </w:r>
      <w:r w:rsidR="00B75AF1" w:rsidRPr="000702BF">
        <w:t>and Test Loop Function</w:t>
      </w:r>
      <w:r w:rsidR="00B75AF1" w:rsidRPr="000702BF">
        <w:rPr>
          <w:i/>
        </w:rPr>
        <w:t xml:space="preserve"> On</w:t>
      </w:r>
      <w:r w:rsidR="00B75AF1" w:rsidRPr="000702BF">
        <w:t xml:space="preserve"> according to TS 38.508-1 [</w:t>
      </w:r>
      <w:r w:rsidR="00EF3872" w:rsidRPr="000702BF">
        <w:t>12</w:t>
      </w:r>
      <w:r w:rsidR="00B75AF1" w:rsidRPr="000702BF">
        <w:t>] clause 4.5. Message contents are defined in clause 6.3.1.4.3.</w:t>
      </w:r>
    </w:p>
    <w:p w14:paraId="52CAE649" w14:textId="77777777" w:rsidR="00B75AF1" w:rsidRPr="000702BF" w:rsidRDefault="00B75AF1" w:rsidP="0002370F">
      <w:pPr>
        <w:pStyle w:val="Heading5"/>
      </w:pPr>
      <w:bookmarkStart w:id="777" w:name="_Toc27477925"/>
      <w:bookmarkStart w:id="778" w:name="_Toc36226618"/>
      <w:bookmarkStart w:id="779" w:name="_Toc44323875"/>
      <w:bookmarkStart w:id="780" w:name="_Toc52990058"/>
      <w:bookmarkStart w:id="781" w:name="_Toc60823257"/>
      <w:bookmarkStart w:id="782" w:name="_Toc60825179"/>
      <w:bookmarkStart w:id="783" w:name="_Toc69306076"/>
      <w:bookmarkStart w:id="784" w:name="_Toc152356607"/>
      <w:r w:rsidRPr="000702BF">
        <w:t>6.3.1.4.2</w:t>
      </w:r>
      <w:r w:rsidRPr="000702BF">
        <w:tab/>
        <w:t>Test procedure</w:t>
      </w:r>
      <w:bookmarkEnd w:id="777"/>
      <w:bookmarkEnd w:id="778"/>
      <w:bookmarkEnd w:id="779"/>
      <w:bookmarkEnd w:id="780"/>
      <w:bookmarkEnd w:id="781"/>
      <w:bookmarkEnd w:id="782"/>
      <w:bookmarkEnd w:id="783"/>
      <w:bookmarkEnd w:id="784"/>
    </w:p>
    <w:p w14:paraId="4CF1500B" w14:textId="77777777" w:rsidR="00B75AF1" w:rsidRPr="000702BF" w:rsidRDefault="00B75AF1" w:rsidP="00B75AF1">
      <w:pPr>
        <w:pStyle w:val="B1"/>
      </w:pPr>
      <w:r w:rsidRPr="000702BF">
        <w:t>1.</w:t>
      </w:r>
      <w:r w:rsidRPr="000702BF">
        <w:tab/>
        <w:t>SS sends uplink scheduling information for each UL HARQ process via PDCCH DCI format 0_1 for C_RNTI to schedule the UL RMC according to Table 6.3.1.4.1-1. Since the UE has no payload and no loopback data to send the UE sends uplink MAC padding bits on the UL RMC.</w:t>
      </w:r>
    </w:p>
    <w:p w14:paraId="60988172" w14:textId="477535C6" w:rsidR="00B75AF1" w:rsidRPr="000702BF" w:rsidRDefault="00B75AF1" w:rsidP="00B75AF1">
      <w:pPr>
        <w:pStyle w:val="B1"/>
      </w:pPr>
      <w:r w:rsidRPr="000702BF">
        <w:t>2.</w:t>
      </w:r>
      <w:r w:rsidRPr="000702BF">
        <w:tab/>
        <w:t xml:space="preserve">Send continuously uplink power control "down" commands in every uplink scheduling information to the UE; allow at least </w:t>
      </w:r>
      <w:r w:rsidR="00201225">
        <w:t>200 ms</w:t>
      </w:r>
      <w:r w:rsidRPr="000702BF">
        <w:t xml:space="preserve"> starting from the first TPC command in this step to ensure that the UE transmits at its minimum output power.</w:t>
      </w:r>
    </w:p>
    <w:p w14:paraId="55AAEF3E" w14:textId="4E0B9FE8" w:rsidR="00B75AF1" w:rsidRPr="000702BF" w:rsidRDefault="00B75AF1" w:rsidP="00B75AF1">
      <w:pPr>
        <w:pStyle w:val="B1"/>
        <w:rPr>
          <w:lang w:eastAsia="zh-CN"/>
        </w:rPr>
      </w:pPr>
      <w:r w:rsidRPr="000702BF">
        <w:t>3.</w:t>
      </w:r>
      <w:r w:rsidRPr="000702BF">
        <w:tab/>
        <w:t>Measure the mean power of the UE in the associated measurement channel bandwidth specified in Table 6.3.1.5-1 for the specific channel bandwidth under test. The period of measurement shall be at least the continuous duration of one active sub-frame (</w:t>
      </w:r>
      <w:r w:rsidR="00201225">
        <w:t>1 ms</w:t>
      </w:r>
      <w:r w:rsidRPr="000702BF">
        <w:t>) and in the uplink symbols. For TDD symbols with transient periods are not under test.</w:t>
      </w:r>
    </w:p>
    <w:p w14:paraId="19A90EE5" w14:textId="77777777" w:rsidR="00B75AF1" w:rsidRPr="000702BF" w:rsidRDefault="00B75AF1" w:rsidP="0002370F">
      <w:pPr>
        <w:pStyle w:val="Heading5"/>
        <w:rPr>
          <w:lang w:eastAsia="en-GB"/>
        </w:rPr>
      </w:pPr>
      <w:bookmarkStart w:id="785" w:name="_Toc27477926"/>
      <w:bookmarkStart w:id="786" w:name="_Toc36226619"/>
      <w:bookmarkStart w:id="787" w:name="_Toc44323876"/>
      <w:bookmarkStart w:id="788" w:name="_Toc52990059"/>
      <w:bookmarkStart w:id="789" w:name="_Toc60823258"/>
      <w:bookmarkStart w:id="790" w:name="_Toc60825180"/>
      <w:bookmarkStart w:id="791" w:name="_Toc69306077"/>
      <w:bookmarkStart w:id="792" w:name="_Toc152356608"/>
      <w:r w:rsidRPr="000702BF">
        <w:t>6.3.1.4.3</w:t>
      </w:r>
      <w:r w:rsidRPr="000702BF">
        <w:tab/>
        <w:t>Message contents</w:t>
      </w:r>
      <w:bookmarkEnd w:id="785"/>
      <w:bookmarkEnd w:id="786"/>
      <w:bookmarkEnd w:id="787"/>
      <w:bookmarkEnd w:id="788"/>
      <w:bookmarkEnd w:id="789"/>
      <w:bookmarkEnd w:id="790"/>
      <w:bookmarkEnd w:id="791"/>
      <w:bookmarkEnd w:id="792"/>
    </w:p>
    <w:p w14:paraId="05AD13DA" w14:textId="25DC831C" w:rsidR="00B75AF1" w:rsidRPr="000702BF" w:rsidRDefault="00B75AF1" w:rsidP="00B75AF1">
      <w:r w:rsidRPr="000702BF">
        <w:t>Message contents are according to TS 38.508-1 [</w:t>
      </w:r>
      <w:r w:rsidR="004157A4" w:rsidRPr="000702BF">
        <w:t>12</w:t>
      </w:r>
      <w:r w:rsidRPr="000702BF">
        <w:t>] subclause 4.6 with following exception.</w:t>
      </w:r>
    </w:p>
    <w:p w14:paraId="5BDF4F8F" w14:textId="77777777" w:rsidR="00B75AF1" w:rsidRPr="000702BF" w:rsidRDefault="00B75AF1" w:rsidP="00B75AF1">
      <w:pPr>
        <w:pStyle w:val="TH"/>
      </w:pPr>
      <w:r w:rsidRPr="000702BF">
        <w:t xml:space="preserve">Table 6.3.1.4.3-1: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47"/>
      </w:tblGrid>
      <w:tr w:rsidR="00B75AF1" w:rsidRPr="000702BF" w14:paraId="0234D67E" w14:textId="77777777" w:rsidTr="008D0E0E">
        <w:trPr>
          <w:jc w:val="center"/>
        </w:trPr>
        <w:tc>
          <w:tcPr>
            <w:tcW w:w="9747" w:type="dxa"/>
            <w:tcBorders>
              <w:top w:val="single" w:sz="4" w:space="0" w:color="auto"/>
              <w:left w:val="single" w:sz="4" w:space="0" w:color="auto"/>
              <w:bottom w:val="single" w:sz="4" w:space="0" w:color="auto"/>
              <w:right w:val="single" w:sz="4" w:space="0" w:color="auto"/>
            </w:tcBorders>
            <w:hideMark/>
          </w:tcPr>
          <w:p w14:paraId="20FC1816" w14:textId="1079C288" w:rsidR="00B75AF1" w:rsidRPr="000702BF" w:rsidRDefault="00B75AF1" w:rsidP="00AE3F12">
            <w:pPr>
              <w:pStyle w:val="TAH"/>
              <w:spacing w:line="256" w:lineRule="auto"/>
              <w:jc w:val="left"/>
              <w:rPr>
                <w:b w:val="0"/>
              </w:rPr>
            </w:pPr>
            <w:bookmarkStart w:id="793" w:name="_MCCTEMPBM_CRPT44170011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Pr="000702BF">
              <w:rPr>
                <w:b w:val="0"/>
              </w:rPr>
              <w:t>TS</w:t>
            </w:r>
            <w:r w:rsidR="008D0E0E" w:rsidRPr="000702BF">
              <w:rPr>
                <w:b w:val="0"/>
              </w:rPr>
              <w:t xml:space="preserve"> </w:t>
            </w:r>
            <w:r w:rsidRPr="000702BF">
              <w:rPr>
                <w:b w:val="0"/>
              </w:rPr>
              <w:t>38.508-1</w:t>
            </w:r>
            <w:r w:rsidR="008D0E0E" w:rsidRPr="000702BF">
              <w:rPr>
                <w:b w:val="0"/>
              </w:rPr>
              <w:t xml:space="preserve"> </w:t>
            </w:r>
            <w:r w:rsidRPr="000702BF">
              <w:rPr>
                <w:b w:val="0"/>
              </w:rPr>
              <w:t>[</w:t>
            </w:r>
            <w:r w:rsidR="004157A4" w:rsidRPr="000702BF">
              <w:rPr>
                <w:b w:val="0"/>
                <w:bCs/>
              </w:rPr>
              <w:t>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4.6.3-118</w:t>
            </w:r>
            <w:r w:rsidR="008D0E0E" w:rsidRPr="000702BF">
              <w:rPr>
                <w:b w:val="0"/>
              </w:rPr>
              <w:t xml:space="preserve"> </w:t>
            </w:r>
            <w:r w:rsidRPr="000702BF">
              <w:rPr>
                <w:b w:val="0"/>
              </w:rPr>
              <w:t>with</w:t>
            </w:r>
            <w:r w:rsidR="008D0E0E" w:rsidRPr="000702BF">
              <w:rPr>
                <w:b w:val="0"/>
              </w:rPr>
              <w:t xml:space="preserve"> </w:t>
            </w:r>
            <w:r w:rsidRPr="000702BF">
              <w:rPr>
                <w:b w:val="0"/>
              </w:rPr>
              <w:t>condition</w:t>
            </w:r>
            <w:r w:rsidR="008D0E0E" w:rsidRPr="000702BF">
              <w:rPr>
                <w:b w:val="0"/>
              </w:rPr>
              <w:t xml:space="preserve"> </w:t>
            </w:r>
            <w:r w:rsidRPr="000702BF">
              <w:rPr>
                <w:b w:val="0"/>
              </w:rPr>
              <w:t>TRANSFORM_PRECODER_ENABLED</w:t>
            </w:r>
            <w:bookmarkEnd w:id="793"/>
          </w:p>
        </w:tc>
      </w:tr>
    </w:tbl>
    <w:p w14:paraId="401552BA" w14:textId="77777777" w:rsidR="00B75AF1" w:rsidRPr="000702BF" w:rsidRDefault="00B75AF1" w:rsidP="00B75AF1">
      <w:pPr>
        <w:rPr>
          <w:lang w:eastAsia="en-GB"/>
        </w:rPr>
      </w:pPr>
    </w:p>
    <w:p w14:paraId="0D1370D5" w14:textId="77777777" w:rsidR="00B75AF1" w:rsidRPr="000702BF" w:rsidRDefault="00B75AF1" w:rsidP="0002370F">
      <w:pPr>
        <w:pStyle w:val="Heading4"/>
      </w:pPr>
      <w:bookmarkStart w:id="794" w:name="_Toc27477927"/>
      <w:bookmarkStart w:id="795" w:name="_Toc36226620"/>
      <w:bookmarkStart w:id="796" w:name="_Toc44323877"/>
      <w:bookmarkStart w:id="797" w:name="_Toc52990060"/>
      <w:bookmarkStart w:id="798" w:name="_Toc60823259"/>
      <w:bookmarkStart w:id="799" w:name="_Toc60825181"/>
      <w:bookmarkStart w:id="800" w:name="_Toc69306078"/>
      <w:bookmarkStart w:id="801" w:name="_Toc152356609"/>
      <w:r w:rsidRPr="000702BF">
        <w:t>6.3.1.5</w:t>
      </w:r>
      <w:r w:rsidRPr="000702BF">
        <w:tab/>
        <w:t>Test requirement</w:t>
      </w:r>
      <w:bookmarkEnd w:id="794"/>
      <w:bookmarkEnd w:id="795"/>
      <w:bookmarkEnd w:id="796"/>
      <w:bookmarkEnd w:id="797"/>
      <w:bookmarkEnd w:id="798"/>
      <w:bookmarkEnd w:id="799"/>
      <w:bookmarkEnd w:id="800"/>
      <w:bookmarkEnd w:id="801"/>
    </w:p>
    <w:p w14:paraId="3DDC5BE5" w14:textId="77777777" w:rsidR="00B75AF1" w:rsidRPr="000702BF" w:rsidRDefault="00B75AF1" w:rsidP="00B75AF1">
      <w:r w:rsidRPr="000702BF">
        <w:t>The minimum output power, derived in step 3 shall not exceed the values specified in Table 6.3.1.5-1.</w:t>
      </w:r>
    </w:p>
    <w:p w14:paraId="49BE22BA" w14:textId="77777777" w:rsidR="00B75AF1" w:rsidRPr="000702BF" w:rsidRDefault="00B75AF1" w:rsidP="00B75AF1">
      <w:pPr>
        <w:pStyle w:val="TH"/>
      </w:pPr>
      <w:r w:rsidRPr="000702BF">
        <w:t>Table 6.3.1.5-1: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0"/>
        <w:gridCol w:w="2500"/>
        <w:gridCol w:w="2500"/>
      </w:tblGrid>
      <w:tr w:rsidR="00B75AF1" w:rsidRPr="000702BF" w14:paraId="366854FA"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E471ECD" w14:textId="73B3069A" w:rsidR="00B75AF1" w:rsidRPr="000702BF" w:rsidRDefault="00B75AF1" w:rsidP="00AE3F12">
            <w:pPr>
              <w:pStyle w:val="TAH"/>
              <w:spacing w:line="256" w:lineRule="auto"/>
            </w:pPr>
            <w:r w:rsidRPr="000702BF">
              <w:t>Channel</w:t>
            </w:r>
            <w:r w:rsidR="008D0E0E" w:rsidRPr="000702BF">
              <w:t xml:space="preserve"> </w:t>
            </w:r>
            <w:r w:rsidRPr="000702BF">
              <w:t>bandwidth</w:t>
            </w:r>
          </w:p>
          <w:p w14:paraId="29756129" w14:textId="77777777" w:rsidR="00B75AF1" w:rsidRPr="000702BF" w:rsidRDefault="00B75AF1" w:rsidP="00AE3F12">
            <w:pPr>
              <w:pStyle w:val="TAH"/>
              <w:spacing w:line="256" w:lineRule="auto"/>
              <w:rPr>
                <w:rFonts w:eastAsia="MS Mincho"/>
              </w:rPr>
            </w:pPr>
            <w:r w:rsidRPr="000702BF">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171D2EB3" w14:textId="32440477" w:rsidR="00B75AF1" w:rsidRPr="000702BF" w:rsidRDefault="00B75AF1" w:rsidP="00AE3F12">
            <w:pPr>
              <w:pStyle w:val="TAH"/>
              <w:spacing w:line="256" w:lineRule="auto"/>
            </w:pPr>
            <w:r w:rsidRPr="000702BF">
              <w:t>Minimum</w:t>
            </w:r>
            <w:r w:rsidR="008D0E0E" w:rsidRPr="000702BF">
              <w:t xml:space="preserve"> </w:t>
            </w:r>
            <w:r w:rsidRPr="000702BF">
              <w:t>output</w:t>
            </w:r>
            <w:r w:rsidR="008D0E0E" w:rsidRPr="000702BF">
              <w:t xml:space="preserve"> </w:t>
            </w:r>
            <w:r w:rsidRPr="000702BF">
              <w:t>power</w:t>
            </w:r>
          </w:p>
          <w:p w14:paraId="55954378" w14:textId="77777777" w:rsidR="00B75AF1" w:rsidRPr="000702BF" w:rsidRDefault="00B75AF1" w:rsidP="00AE3F12">
            <w:pPr>
              <w:pStyle w:val="TAH"/>
              <w:spacing w:line="256" w:lineRule="auto"/>
            </w:pPr>
            <w:r w:rsidRPr="000702BF">
              <w:t>(dBm)</w:t>
            </w:r>
          </w:p>
        </w:tc>
        <w:tc>
          <w:tcPr>
            <w:tcW w:w="2500" w:type="dxa"/>
            <w:tcBorders>
              <w:top w:val="single" w:sz="4" w:space="0" w:color="auto"/>
              <w:left w:val="single" w:sz="4" w:space="0" w:color="auto"/>
              <w:bottom w:val="single" w:sz="4" w:space="0" w:color="auto"/>
              <w:right w:val="single" w:sz="4" w:space="0" w:color="auto"/>
            </w:tcBorders>
            <w:hideMark/>
          </w:tcPr>
          <w:p w14:paraId="5A4A4682" w14:textId="2D5F1D27" w:rsidR="00B75AF1" w:rsidRPr="000702BF" w:rsidRDefault="00B75AF1" w:rsidP="00AE3F12">
            <w:pPr>
              <w:pStyle w:val="TAH"/>
              <w:spacing w:line="256" w:lineRule="auto"/>
            </w:pPr>
            <w:r w:rsidRPr="000702BF">
              <w:t>Measurement</w:t>
            </w:r>
            <w:r w:rsidR="008D0E0E" w:rsidRPr="000702BF">
              <w:t xml:space="preserve"> </w:t>
            </w:r>
            <w:r w:rsidRPr="000702BF">
              <w:t>bandwidth</w:t>
            </w:r>
          </w:p>
          <w:p w14:paraId="6E7FC2FD" w14:textId="77777777" w:rsidR="00B75AF1" w:rsidRPr="000702BF" w:rsidRDefault="00B75AF1" w:rsidP="00AE3F12">
            <w:pPr>
              <w:pStyle w:val="TAH"/>
              <w:spacing w:line="256" w:lineRule="auto"/>
            </w:pPr>
            <w:r w:rsidRPr="000702BF">
              <w:t>(MHz)</w:t>
            </w:r>
          </w:p>
        </w:tc>
      </w:tr>
      <w:tr w:rsidR="00B75AF1" w:rsidRPr="000702BF" w14:paraId="1E58150B"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5B90D868" w14:textId="77777777" w:rsidR="00B75AF1" w:rsidRPr="000702BF" w:rsidRDefault="00B75AF1" w:rsidP="00AE3F12">
            <w:pPr>
              <w:pStyle w:val="TAC"/>
              <w:spacing w:line="256" w:lineRule="auto"/>
            </w:pPr>
            <w:r w:rsidRPr="000702BF">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ECAE299"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2863F91A" w14:textId="77777777" w:rsidR="00B75AF1" w:rsidRPr="000702BF" w:rsidRDefault="00B75AF1" w:rsidP="00AE3F12">
            <w:pPr>
              <w:pStyle w:val="TAC"/>
              <w:spacing w:line="256" w:lineRule="auto"/>
            </w:pPr>
            <w:r w:rsidRPr="000702BF">
              <w:t>4.515</w:t>
            </w:r>
          </w:p>
        </w:tc>
      </w:tr>
      <w:tr w:rsidR="00B75AF1" w:rsidRPr="000702BF" w14:paraId="1D018C6D"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42BFC1F" w14:textId="77777777" w:rsidR="00B75AF1" w:rsidRPr="000702BF" w:rsidRDefault="00B75AF1" w:rsidP="00AE3F12">
            <w:pPr>
              <w:pStyle w:val="TAC"/>
              <w:spacing w:line="256" w:lineRule="auto"/>
            </w:pPr>
            <w:r w:rsidRPr="000702BF">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167402C9"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7B9BA478" w14:textId="77777777" w:rsidR="00B75AF1" w:rsidRPr="000702BF" w:rsidRDefault="00B75AF1" w:rsidP="00AE3F12">
            <w:pPr>
              <w:pStyle w:val="TAC"/>
              <w:spacing w:line="256" w:lineRule="auto"/>
            </w:pPr>
            <w:r w:rsidRPr="000702BF">
              <w:t>9.375</w:t>
            </w:r>
          </w:p>
        </w:tc>
      </w:tr>
      <w:tr w:rsidR="00B75AF1" w:rsidRPr="000702BF" w14:paraId="4B488D0C"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5F74FCC0" w14:textId="77777777" w:rsidR="00B75AF1" w:rsidRPr="000702BF" w:rsidRDefault="00B75AF1" w:rsidP="00AE3F12">
            <w:pPr>
              <w:pStyle w:val="TAC"/>
              <w:spacing w:line="256" w:lineRule="auto"/>
            </w:pPr>
            <w:r w:rsidRPr="000702BF">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261132B6"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7CD3253D" w14:textId="77777777" w:rsidR="00B75AF1" w:rsidRPr="000702BF" w:rsidRDefault="00B75AF1" w:rsidP="00AE3F12">
            <w:pPr>
              <w:pStyle w:val="TAC"/>
              <w:spacing w:line="256" w:lineRule="auto"/>
            </w:pPr>
            <w:r w:rsidRPr="000702BF">
              <w:t>14.235</w:t>
            </w:r>
          </w:p>
        </w:tc>
      </w:tr>
      <w:tr w:rsidR="00B75AF1" w:rsidRPr="000702BF" w14:paraId="7D1148BD"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957D0D0" w14:textId="77777777" w:rsidR="00B75AF1" w:rsidRPr="000702BF" w:rsidRDefault="00B75AF1" w:rsidP="00AE3F12">
            <w:pPr>
              <w:pStyle w:val="TAC"/>
              <w:spacing w:line="256" w:lineRule="auto"/>
            </w:pPr>
            <w:r w:rsidRPr="000702BF">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78F29207" w14:textId="77777777" w:rsidR="00B75AF1" w:rsidRPr="000702BF" w:rsidRDefault="00B75AF1" w:rsidP="00AE3F12">
            <w:pPr>
              <w:pStyle w:val="TAC"/>
              <w:spacing w:line="256" w:lineRule="auto"/>
            </w:pPr>
            <w:r w:rsidRPr="000702BF">
              <w:t>-40+TT</w:t>
            </w:r>
          </w:p>
        </w:tc>
        <w:tc>
          <w:tcPr>
            <w:tcW w:w="2500" w:type="dxa"/>
            <w:tcBorders>
              <w:top w:val="single" w:sz="4" w:space="0" w:color="auto"/>
              <w:left w:val="single" w:sz="4" w:space="0" w:color="auto"/>
              <w:bottom w:val="single" w:sz="4" w:space="0" w:color="auto"/>
              <w:right w:val="single" w:sz="4" w:space="0" w:color="auto"/>
            </w:tcBorders>
            <w:hideMark/>
          </w:tcPr>
          <w:p w14:paraId="0CD907EA" w14:textId="77777777" w:rsidR="00B75AF1" w:rsidRPr="000702BF" w:rsidRDefault="00B75AF1" w:rsidP="00AE3F12">
            <w:pPr>
              <w:pStyle w:val="TAC"/>
              <w:spacing w:line="256" w:lineRule="auto"/>
            </w:pPr>
            <w:r w:rsidRPr="000702BF">
              <w:t>19.095</w:t>
            </w:r>
          </w:p>
        </w:tc>
      </w:tr>
      <w:tr w:rsidR="00B75AF1" w:rsidRPr="000702BF" w14:paraId="44DD4713" w14:textId="77777777" w:rsidTr="008D0E0E">
        <w:trPr>
          <w:jc w:val="center"/>
        </w:trPr>
        <w:tc>
          <w:tcPr>
            <w:tcW w:w="7350" w:type="dxa"/>
            <w:gridSpan w:val="3"/>
            <w:tcBorders>
              <w:top w:val="single" w:sz="4" w:space="0" w:color="auto"/>
              <w:left w:val="single" w:sz="4" w:space="0" w:color="auto"/>
              <w:bottom w:val="single" w:sz="4" w:space="0" w:color="auto"/>
              <w:right w:val="single" w:sz="4" w:space="0" w:color="auto"/>
            </w:tcBorders>
            <w:vAlign w:val="center"/>
            <w:hideMark/>
          </w:tcPr>
          <w:p w14:paraId="1B20655C" w14:textId="5F4A2382" w:rsidR="00B75AF1" w:rsidRPr="000702BF" w:rsidRDefault="00B75AF1" w:rsidP="00AE3F12">
            <w:pPr>
              <w:pStyle w:val="TAN"/>
              <w:spacing w:line="256" w:lineRule="auto"/>
            </w:pPr>
            <w:r w:rsidRPr="000702BF">
              <w:t>NOTE</w:t>
            </w:r>
            <w:r w:rsidR="008D0E0E" w:rsidRPr="000702BF">
              <w:t xml:space="preserve"> </w:t>
            </w:r>
            <w:r w:rsidRPr="000702BF">
              <w:t>1:</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6.3.1.5-2</w:t>
            </w:r>
          </w:p>
        </w:tc>
      </w:tr>
    </w:tbl>
    <w:p w14:paraId="77FC76C5" w14:textId="77777777" w:rsidR="00B75AF1" w:rsidRPr="000702BF" w:rsidRDefault="00B75AF1" w:rsidP="00B75AF1">
      <w:pPr>
        <w:rPr>
          <w:lang w:eastAsia="en-GB"/>
        </w:rPr>
      </w:pPr>
    </w:p>
    <w:p w14:paraId="2B655FB9" w14:textId="77777777" w:rsidR="00B75AF1" w:rsidRPr="000702BF" w:rsidRDefault="00B75AF1" w:rsidP="00B75AF1">
      <w:pPr>
        <w:pStyle w:val="TH"/>
      </w:pPr>
      <w:r w:rsidRPr="000702BF">
        <w:t>Table 6.3.1.5-2: Test Tolerance (Minimum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608"/>
        <w:gridCol w:w="1984"/>
      </w:tblGrid>
      <w:tr w:rsidR="00B75AF1" w:rsidRPr="000702BF" w14:paraId="18A69564"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6B16154B" w14:textId="77777777" w:rsidR="00B75AF1" w:rsidRPr="000702BF" w:rsidRDefault="00B75AF1" w:rsidP="00AE3F12">
            <w:pPr>
              <w:pStyle w:val="TAH"/>
              <w:spacing w:line="256" w:lineRule="auto"/>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3BDD53" w14:textId="2C338901" w:rsidR="00B75AF1" w:rsidRPr="000702BF" w:rsidRDefault="00B75AF1" w:rsidP="00AE3F12">
            <w:pPr>
              <w:pStyle w:val="TAH"/>
              <w:spacing w:line="256" w:lineRule="auto"/>
            </w:pPr>
            <w:r w:rsidRPr="000702BF">
              <w:rPr>
                <w:rFonts w:cs="Arial"/>
                <w:bCs/>
                <w:szCs w:val="18"/>
              </w:rPr>
              <w:t>f</w:t>
            </w:r>
            <w:r w:rsidR="008D0E0E" w:rsidRPr="000702BF">
              <w:rPr>
                <w:rFonts w:cs="Arial"/>
                <w:bCs/>
                <w:szCs w:val="18"/>
              </w:rPr>
              <w:t xml:space="preserve"> </w:t>
            </w:r>
            <w:r w:rsidRPr="000702BF">
              <w:rPr>
                <w:rFonts w:cs="Arial"/>
                <w:bCs/>
                <w:szCs w:val="18"/>
              </w:rPr>
              <w:t>≤</w:t>
            </w:r>
            <w:r w:rsidR="008D0E0E" w:rsidRPr="000702BF">
              <w:rPr>
                <w:rFonts w:cs="Arial"/>
                <w:bCs/>
                <w:szCs w:val="18"/>
              </w:rPr>
              <w:t xml:space="preserve"> </w:t>
            </w:r>
            <w:r w:rsidRPr="000702BF">
              <w:rPr>
                <w:rFonts w:eastAsia="MS Mincho" w:cs="Arial"/>
                <w:bCs/>
                <w:szCs w:val="18"/>
              </w:rPr>
              <w:t>3.0GHz</w:t>
            </w:r>
          </w:p>
        </w:tc>
      </w:tr>
      <w:tr w:rsidR="00B75AF1" w:rsidRPr="000702BF" w14:paraId="6D28910C"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49BDE7CE" w14:textId="29655BA4" w:rsidR="00B75AF1" w:rsidRPr="000702BF" w:rsidRDefault="00B75AF1" w:rsidP="00AE3F12">
            <w:pPr>
              <w:pStyle w:val="TAC"/>
              <w:spacing w:line="256" w:lineRule="auto"/>
            </w:pPr>
            <w:r w:rsidRPr="000702BF">
              <w:t>BW</w:t>
            </w:r>
            <w:r w:rsidR="008D0E0E" w:rsidRPr="000702BF">
              <w:t xml:space="preserve"> </w:t>
            </w:r>
            <w:r w:rsidRPr="000702BF">
              <w:t>≤</w:t>
            </w:r>
            <w:r w:rsidR="008D0E0E" w:rsidRPr="000702BF">
              <w:t xml:space="preserve"> </w:t>
            </w:r>
            <w:r w:rsidRPr="000702BF">
              <w:t>40MHz</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72B8CF" w14:textId="3CC9E786" w:rsidR="00B75AF1" w:rsidRPr="000702BF" w:rsidRDefault="004157A4" w:rsidP="00AE3F12">
            <w:pPr>
              <w:pStyle w:val="TAC"/>
              <w:spacing w:line="256" w:lineRule="auto"/>
            </w:pPr>
            <w:r w:rsidRPr="000702BF">
              <w:t>1</w:t>
            </w:r>
            <w:r w:rsidR="008D0E0E" w:rsidRPr="000702BF">
              <w:t xml:space="preserve"> </w:t>
            </w:r>
            <w:r w:rsidR="00B75AF1" w:rsidRPr="000702BF">
              <w:t>dB</w:t>
            </w:r>
          </w:p>
        </w:tc>
      </w:tr>
    </w:tbl>
    <w:p w14:paraId="1B5ED6C4" w14:textId="77777777" w:rsidR="00C233C3" w:rsidRPr="000702BF" w:rsidRDefault="00C233C3" w:rsidP="001B6141"/>
    <w:p w14:paraId="3C7DD64F" w14:textId="77777777" w:rsidR="00C233C3" w:rsidRPr="000702BF" w:rsidRDefault="00C233C3" w:rsidP="00C233C3">
      <w:pPr>
        <w:pStyle w:val="Heading3"/>
      </w:pPr>
      <w:bookmarkStart w:id="802" w:name="_Toc27477928"/>
      <w:bookmarkStart w:id="803" w:name="_Toc36226621"/>
      <w:bookmarkStart w:id="804" w:name="_Toc44323878"/>
      <w:bookmarkStart w:id="805" w:name="_Toc52990061"/>
      <w:bookmarkStart w:id="806" w:name="_Toc60823260"/>
      <w:bookmarkStart w:id="807" w:name="_Toc60825182"/>
      <w:bookmarkStart w:id="808" w:name="_Toc69306079"/>
      <w:bookmarkStart w:id="809" w:name="_Toc69309833"/>
      <w:bookmarkStart w:id="810" w:name="_Toc76020148"/>
      <w:bookmarkStart w:id="811" w:name="_Toc83720627"/>
      <w:bookmarkStart w:id="812" w:name="_Toc90916485"/>
      <w:bookmarkStart w:id="813" w:name="_Toc90916682"/>
      <w:bookmarkStart w:id="814" w:name="_Toc90917438"/>
      <w:bookmarkStart w:id="815" w:name="_Toc137543592"/>
      <w:bookmarkStart w:id="816" w:name="_Toc152356610"/>
      <w:r w:rsidRPr="000702BF">
        <w:t>6.3.</w:t>
      </w:r>
      <w:r w:rsidRPr="000702BF">
        <w:rPr>
          <w:lang w:eastAsia="zh-CN"/>
        </w:rPr>
        <w:t>2</w:t>
      </w:r>
      <w:r w:rsidRPr="000702BF">
        <w:tab/>
        <w:t>Transmit OFF power</w:t>
      </w:r>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14:paraId="4293567D" w14:textId="1B76698F" w:rsidR="00C233C3" w:rsidRPr="000702BF" w:rsidRDefault="00C233C3" w:rsidP="00C233C3">
      <w:pPr>
        <w:pStyle w:val="EditorsNote"/>
      </w:pPr>
      <w:r w:rsidRPr="000702BF">
        <w:t>Editor</w:t>
      </w:r>
      <w:r w:rsidR="0002370F" w:rsidRPr="000702BF">
        <w:t>'</w:t>
      </w:r>
      <w:r w:rsidRPr="000702BF">
        <w:t>s Note: This clause is incomplete. The following aspects are either missing or not yet determined:</w:t>
      </w:r>
    </w:p>
    <w:p w14:paraId="2969BF52" w14:textId="77777777" w:rsidR="00C233C3" w:rsidRPr="000702BF" w:rsidRDefault="00C233C3" w:rsidP="00C233C3">
      <w:pPr>
        <w:pStyle w:val="EditorsNote"/>
      </w:pPr>
      <w:r w:rsidRPr="000702BF">
        <w:lastRenderedPageBreak/>
        <w:t>- Addition to applicability spec is pending</w:t>
      </w:r>
    </w:p>
    <w:p w14:paraId="4277A335" w14:textId="77777777" w:rsidR="00C233C3" w:rsidRPr="000702BF" w:rsidRDefault="00C233C3" w:rsidP="0002370F">
      <w:pPr>
        <w:pStyle w:val="Heading4"/>
      </w:pPr>
      <w:bookmarkStart w:id="817" w:name="_Toc152356611"/>
      <w:r w:rsidRPr="000702BF">
        <w:t>6.3.2.1</w:t>
      </w:r>
      <w:r w:rsidRPr="000702BF">
        <w:tab/>
        <w:t>Test purpose</w:t>
      </w:r>
      <w:bookmarkEnd w:id="817"/>
    </w:p>
    <w:p w14:paraId="02BD05EB" w14:textId="77777777" w:rsidR="00C233C3" w:rsidRPr="000702BF" w:rsidRDefault="00C233C3" w:rsidP="00C233C3">
      <w:pPr>
        <w:rPr>
          <w:lang w:eastAsia="zh-CN"/>
        </w:rPr>
      </w:pPr>
      <w:r w:rsidRPr="000702BF">
        <w:t>To verify that the UE transmit OFF power is lower than the value specified in the test requirement.</w:t>
      </w:r>
    </w:p>
    <w:p w14:paraId="2898BDCC" w14:textId="77777777" w:rsidR="00C233C3" w:rsidRPr="000702BF" w:rsidRDefault="00C233C3" w:rsidP="00C233C3">
      <w:r w:rsidRPr="000702BF">
        <w:t>An excess Transmit OFF power potentially increases the Rise Over Thermal (RoT) and therefore reduces the cell coverage area for other UEs</w:t>
      </w:r>
      <w:r w:rsidRPr="000702BF">
        <w:rPr>
          <w:lang w:eastAsia="zh-CN"/>
        </w:rPr>
        <w:t>.</w:t>
      </w:r>
    </w:p>
    <w:p w14:paraId="06B60226" w14:textId="77777777" w:rsidR="00C233C3" w:rsidRPr="000702BF" w:rsidRDefault="00C233C3" w:rsidP="0002370F">
      <w:pPr>
        <w:pStyle w:val="Heading4"/>
      </w:pPr>
      <w:bookmarkStart w:id="818" w:name="_Toc152356612"/>
      <w:r w:rsidRPr="000702BF">
        <w:t>6.3.2.2</w:t>
      </w:r>
      <w:r w:rsidRPr="000702BF">
        <w:tab/>
        <w:t>Test applicability</w:t>
      </w:r>
      <w:bookmarkEnd w:id="818"/>
    </w:p>
    <w:p w14:paraId="0F7D176B" w14:textId="77777777" w:rsidR="00C233C3" w:rsidRPr="000702BF" w:rsidRDefault="00C233C3" w:rsidP="00C233C3">
      <w:r w:rsidRPr="000702BF">
        <w:t>This test case applies to all types of NR Power Class 3 UE release 17 and forward that support satellite access operation.</w:t>
      </w:r>
    </w:p>
    <w:p w14:paraId="4CF80C68" w14:textId="77777777" w:rsidR="00C233C3" w:rsidRPr="000702BF" w:rsidRDefault="00C233C3" w:rsidP="0002370F">
      <w:pPr>
        <w:pStyle w:val="Heading4"/>
      </w:pPr>
      <w:bookmarkStart w:id="819" w:name="_Toc152356613"/>
      <w:r w:rsidRPr="000702BF">
        <w:t>6.3.2.3</w:t>
      </w:r>
      <w:r w:rsidRPr="000702BF">
        <w:tab/>
        <w:t>Minimum conformance requirements</w:t>
      </w:r>
      <w:bookmarkEnd w:id="819"/>
    </w:p>
    <w:p w14:paraId="6300D5E2" w14:textId="77777777" w:rsidR="00C233C3" w:rsidRPr="000702BF" w:rsidRDefault="00C233C3" w:rsidP="00C233C3">
      <w:pPr>
        <w:rPr>
          <w:lang w:eastAsia="zh-CN"/>
        </w:rPr>
      </w:pPr>
      <w:r w:rsidRPr="000702BF">
        <w:t>Transmit OFF power is defined as the mean power in the channel bandwidth when the transmitter is OFF. The transmitter is considered OFF when the UE is not allowed to transmit on any of its ports.</w:t>
      </w:r>
    </w:p>
    <w:p w14:paraId="321A32B8" w14:textId="09A25072" w:rsidR="00C233C3" w:rsidRPr="000702BF" w:rsidRDefault="00C233C3" w:rsidP="00C233C3">
      <w:pPr>
        <w:rPr>
          <w:rFonts w:cs="v5.0.0"/>
          <w:lang w:eastAsia="en-GB"/>
        </w:rPr>
      </w:pPr>
      <w:r w:rsidRPr="000702BF">
        <w:t>The Transmit OFF power is defined as the mean power in a duration of at least one sub-frame (</w:t>
      </w:r>
      <w:r w:rsidR="00201225">
        <w:t>1 ms</w:t>
      </w:r>
      <w:r w:rsidRPr="000702BF">
        <w:t>) excluding any transient periods.</w:t>
      </w:r>
      <w:r w:rsidRPr="000702BF">
        <w:rPr>
          <w:lang w:eastAsia="zh-CN"/>
        </w:rPr>
        <w:t xml:space="preserve"> </w:t>
      </w:r>
      <w:r w:rsidRPr="000702BF">
        <w:t>The</w:t>
      </w:r>
      <w:r w:rsidRPr="000702BF">
        <w:rPr>
          <w:lang w:eastAsia="zh-CN"/>
        </w:rPr>
        <w:t xml:space="preserve"> </w:t>
      </w:r>
      <w:r w:rsidRPr="000702BF">
        <w:t>Transmit OFF power shall not exceed the values specified in Table 6.3.</w:t>
      </w:r>
      <w:r w:rsidRPr="000702BF">
        <w:rPr>
          <w:lang w:eastAsia="zh-CN"/>
        </w:rPr>
        <w:t>2</w:t>
      </w:r>
      <w:r w:rsidRPr="000702BF">
        <w:t>.3-1.</w:t>
      </w:r>
    </w:p>
    <w:p w14:paraId="32187ABC" w14:textId="77777777" w:rsidR="00C233C3" w:rsidRPr="000702BF" w:rsidRDefault="00C233C3" w:rsidP="00C233C3">
      <w:pPr>
        <w:pStyle w:val="TH"/>
      </w:pPr>
      <w:r w:rsidRPr="000702BF">
        <w:t>Table 6.3.2.3-1: Transmit OFF power</w:t>
      </w:r>
    </w:p>
    <w:tbl>
      <w:tblPr>
        <w:tblW w:w="8505" w:type="dxa"/>
        <w:jc w:val="center"/>
        <w:tblLayout w:type="fixed"/>
        <w:tblCellMar>
          <w:left w:w="28" w:type="dxa"/>
        </w:tblCellMar>
        <w:tblLook w:val="04A0" w:firstRow="1" w:lastRow="0" w:firstColumn="1" w:lastColumn="0" w:noHBand="0" w:noVBand="1"/>
      </w:tblPr>
      <w:tblGrid>
        <w:gridCol w:w="3297"/>
        <w:gridCol w:w="918"/>
        <w:gridCol w:w="4290"/>
      </w:tblGrid>
      <w:tr w:rsidR="00C233C3" w:rsidRPr="000702BF" w14:paraId="580DF002" w14:textId="77777777" w:rsidTr="008D0E0E">
        <w:trPr>
          <w:jc w:val="center"/>
        </w:trPr>
        <w:tc>
          <w:tcPr>
            <w:tcW w:w="329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29597B" w14:textId="78ED5DFB" w:rsidR="00C233C3" w:rsidRPr="000702BF" w:rsidRDefault="00C233C3" w:rsidP="00AE3F12">
            <w:pPr>
              <w:pStyle w:val="TAH"/>
            </w:pPr>
            <w:r w:rsidRPr="000702BF">
              <w:t>Channel</w:t>
            </w:r>
            <w:r w:rsidR="008D0E0E" w:rsidRPr="000702BF">
              <w:t xml:space="preserve"> </w:t>
            </w:r>
            <w:r w:rsidRPr="000702BF">
              <w:t>bandwidth</w:t>
            </w:r>
          </w:p>
        </w:tc>
        <w:tc>
          <w:tcPr>
            <w:tcW w:w="918" w:type="dxa"/>
            <w:tcBorders>
              <w:top w:val="single" w:sz="8" w:space="0" w:color="auto"/>
              <w:left w:val="nil"/>
              <w:bottom w:val="single" w:sz="8" w:space="0" w:color="auto"/>
              <w:right w:val="single" w:sz="8" w:space="0" w:color="auto"/>
            </w:tcBorders>
            <w:shd w:val="clear" w:color="auto" w:fill="auto"/>
            <w:vAlign w:val="center"/>
            <w:hideMark/>
          </w:tcPr>
          <w:p w14:paraId="7D5AC60E" w14:textId="77777777" w:rsidR="00C233C3" w:rsidRPr="000702BF" w:rsidRDefault="00C233C3" w:rsidP="00AE3F12">
            <w:pPr>
              <w:pStyle w:val="TAC"/>
            </w:pPr>
            <w:r w:rsidRPr="000702BF">
              <w:t>(MHz)</w:t>
            </w:r>
          </w:p>
        </w:tc>
        <w:tc>
          <w:tcPr>
            <w:tcW w:w="4290" w:type="dxa"/>
            <w:tcBorders>
              <w:top w:val="single" w:sz="8" w:space="0" w:color="auto"/>
              <w:left w:val="nil"/>
              <w:bottom w:val="single" w:sz="8" w:space="0" w:color="auto"/>
              <w:right w:val="single" w:sz="8" w:space="0" w:color="auto"/>
            </w:tcBorders>
            <w:shd w:val="clear" w:color="auto" w:fill="auto"/>
            <w:noWrap/>
            <w:vAlign w:val="center"/>
            <w:hideMark/>
          </w:tcPr>
          <w:p w14:paraId="1E6D0963" w14:textId="3F37EFB1" w:rsidR="00C233C3" w:rsidRPr="000702BF" w:rsidRDefault="00C233C3" w:rsidP="00AE3F12">
            <w:pPr>
              <w:pStyle w:val="TAC"/>
            </w:pPr>
            <w:r w:rsidRPr="000702BF">
              <w:t>5,</w:t>
            </w:r>
            <w:r w:rsidR="008D0E0E" w:rsidRPr="000702BF">
              <w:rPr>
                <w:rFonts w:hint="eastAsia"/>
              </w:rPr>
              <w:t xml:space="preserve"> </w:t>
            </w:r>
            <w:r w:rsidRPr="000702BF">
              <w:t>10,</w:t>
            </w:r>
            <w:r w:rsidR="008D0E0E" w:rsidRPr="000702BF">
              <w:rPr>
                <w:rFonts w:hint="eastAsia"/>
              </w:rPr>
              <w:t xml:space="preserve"> </w:t>
            </w:r>
            <w:r w:rsidRPr="000702BF">
              <w:t>15,</w:t>
            </w:r>
            <w:r w:rsidR="008D0E0E" w:rsidRPr="000702BF">
              <w:rPr>
                <w:rFonts w:hint="eastAsia"/>
              </w:rPr>
              <w:t xml:space="preserve"> </w:t>
            </w:r>
            <w:r w:rsidRPr="000702BF">
              <w:t>20</w:t>
            </w:r>
          </w:p>
        </w:tc>
      </w:tr>
      <w:tr w:rsidR="00C233C3" w:rsidRPr="000702BF" w14:paraId="49C23543" w14:textId="77777777" w:rsidTr="008D0E0E">
        <w:trPr>
          <w:jc w:val="center"/>
        </w:trPr>
        <w:tc>
          <w:tcPr>
            <w:tcW w:w="3297" w:type="dxa"/>
            <w:tcBorders>
              <w:top w:val="nil"/>
              <w:left w:val="single" w:sz="8" w:space="0" w:color="auto"/>
              <w:bottom w:val="single" w:sz="8" w:space="0" w:color="auto"/>
              <w:right w:val="single" w:sz="8" w:space="0" w:color="auto"/>
            </w:tcBorders>
            <w:shd w:val="clear" w:color="auto" w:fill="auto"/>
            <w:vAlign w:val="center"/>
            <w:hideMark/>
          </w:tcPr>
          <w:p w14:paraId="29BD5CC9" w14:textId="77777777" w:rsidR="00C233C3" w:rsidRPr="000702BF" w:rsidRDefault="00C233C3" w:rsidP="00AE3F12">
            <w:pPr>
              <w:pStyle w:val="TAH"/>
            </w:pPr>
            <w:r w:rsidRPr="000702BF">
              <w:t>REF_SCS</w:t>
            </w:r>
          </w:p>
        </w:tc>
        <w:tc>
          <w:tcPr>
            <w:tcW w:w="918" w:type="dxa"/>
            <w:tcBorders>
              <w:top w:val="nil"/>
              <w:left w:val="nil"/>
              <w:bottom w:val="single" w:sz="8" w:space="0" w:color="auto"/>
              <w:right w:val="single" w:sz="8" w:space="0" w:color="auto"/>
            </w:tcBorders>
            <w:shd w:val="clear" w:color="auto" w:fill="auto"/>
            <w:vAlign w:val="center"/>
            <w:hideMark/>
          </w:tcPr>
          <w:p w14:paraId="609D5F9D" w14:textId="77777777" w:rsidR="00C233C3" w:rsidRPr="000702BF" w:rsidRDefault="00C233C3" w:rsidP="00AE3F12">
            <w:pPr>
              <w:pStyle w:val="TAC"/>
              <w:rPr>
                <w:b/>
                <w:lang w:eastAsia="ja-JP"/>
              </w:rPr>
            </w:pPr>
            <w:r w:rsidRPr="000702BF">
              <w:t>(kHz)</w:t>
            </w:r>
          </w:p>
        </w:tc>
        <w:tc>
          <w:tcPr>
            <w:tcW w:w="4290" w:type="dxa"/>
            <w:tcBorders>
              <w:top w:val="nil"/>
              <w:left w:val="nil"/>
              <w:bottom w:val="single" w:sz="8" w:space="0" w:color="auto"/>
              <w:right w:val="single" w:sz="8" w:space="0" w:color="auto"/>
            </w:tcBorders>
            <w:shd w:val="clear" w:color="auto" w:fill="auto"/>
            <w:noWrap/>
            <w:vAlign w:val="center"/>
            <w:hideMark/>
          </w:tcPr>
          <w:p w14:paraId="1069E6A6" w14:textId="77777777" w:rsidR="00C233C3" w:rsidRPr="000702BF" w:rsidRDefault="00C233C3" w:rsidP="00AE3F12">
            <w:pPr>
              <w:pStyle w:val="TAC"/>
              <w:rPr>
                <w:b/>
                <w:lang w:eastAsia="ja-JP"/>
              </w:rPr>
            </w:pPr>
            <w:r w:rsidRPr="000702BF">
              <w:t>15</w:t>
            </w:r>
          </w:p>
        </w:tc>
      </w:tr>
      <w:tr w:rsidR="00C233C3" w:rsidRPr="000702BF" w14:paraId="0BC416EC" w14:textId="77777777" w:rsidTr="008D0E0E">
        <w:trPr>
          <w:jc w:val="center"/>
        </w:trPr>
        <w:tc>
          <w:tcPr>
            <w:tcW w:w="3297" w:type="dxa"/>
            <w:tcBorders>
              <w:top w:val="nil"/>
              <w:left w:val="single" w:sz="8" w:space="0" w:color="auto"/>
              <w:bottom w:val="single" w:sz="8" w:space="0" w:color="auto"/>
              <w:right w:val="single" w:sz="8" w:space="0" w:color="auto"/>
            </w:tcBorders>
            <w:shd w:val="clear" w:color="auto" w:fill="auto"/>
            <w:vAlign w:val="center"/>
            <w:hideMark/>
          </w:tcPr>
          <w:p w14:paraId="3A8225B4" w14:textId="6D72E0FF" w:rsidR="00C233C3" w:rsidRPr="000702BF" w:rsidRDefault="00C233C3" w:rsidP="00AE3F12">
            <w:pPr>
              <w:pStyle w:val="TAH"/>
            </w:pPr>
            <w:r w:rsidRPr="000702BF">
              <w:t>Transmit</w:t>
            </w:r>
            <w:r w:rsidR="008D0E0E" w:rsidRPr="000702BF">
              <w:t xml:space="preserve"> </w:t>
            </w:r>
            <w:r w:rsidRPr="000702BF">
              <w:t>OFF</w:t>
            </w:r>
            <w:r w:rsidR="008D0E0E" w:rsidRPr="000702BF">
              <w:t xml:space="preserve"> </w:t>
            </w:r>
            <w:r w:rsidRPr="000702BF">
              <w:t>power</w:t>
            </w:r>
          </w:p>
        </w:tc>
        <w:tc>
          <w:tcPr>
            <w:tcW w:w="918" w:type="dxa"/>
            <w:tcBorders>
              <w:top w:val="nil"/>
              <w:left w:val="nil"/>
              <w:bottom w:val="single" w:sz="8" w:space="0" w:color="auto"/>
              <w:right w:val="single" w:sz="8" w:space="0" w:color="auto"/>
            </w:tcBorders>
            <w:shd w:val="clear" w:color="auto" w:fill="auto"/>
            <w:vAlign w:val="center"/>
            <w:hideMark/>
          </w:tcPr>
          <w:p w14:paraId="2DED467B" w14:textId="77777777" w:rsidR="00C233C3" w:rsidRPr="000702BF" w:rsidRDefault="00C233C3" w:rsidP="00AE3F12">
            <w:pPr>
              <w:pStyle w:val="TAC"/>
              <w:rPr>
                <w:b/>
                <w:lang w:eastAsia="ja-JP"/>
              </w:rPr>
            </w:pPr>
            <w:r w:rsidRPr="000702BF">
              <w:t>(dBm)</w:t>
            </w:r>
          </w:p>
        </w:tc>
        <w:tc>
          <w:tcPr>
            <w:tcW w:w="4290" w:type="dxa"/>
            <w:tcBorders>
              <w:top w:val="single" w:sz="8" w:space="0" w:color="auto"/>
              <w:left w:val="nil"/>
              <w:bottom w:val="single" w:sz="8" w:space="0" w:color="auto"/>
              <w:right w:val="single" w:sz="8" w:space="0" w:color="000000"/>
            </w:tcBorders>
            <w:shd w:val="clear" w:color="auto" w:fill="auto"/>
            <w:noWrap/>
            <w:vAlign w:val="center"/>
            <w:hideMark/>
          </w:tcPr>
          <w:p w14:paraId="02B5993B" w14:textId="77777777" w:rsidR="00C233C3" w:rsidRPr="000702BF" w:rsidRDefault="00C233C3" w:rsidP="00AE3F12">
            <w:pPr>
              <w:pStyle w:val="TAC"/>
              <w:rPr>
                <w:b/>
                <w:lang w:eastAsia="ja-JP"/>
              </w:rPr>
            </w:pPr>
            <w:r w:rsidRPr="000702BF">
              <w:t>-50</w:t>
            </w:r>
          </w:p>
        </w:tc>
      </w:tr>
      <w:tr w:rsidR="00C233C3" w:rsidRPr="000702BF" w14:paraId="033101A2" w14:textId="77777777" w:rsidTr="008D0E0E">
        <w:trPr>
          <w:jc w:val="center"/>
        </w:trPr>
        <w:tc>
          <w:tcPr>
            <w:tcW w:w="3297" w:type="dxa"/>
            <w:tcBorders>
              <w:top w:val="nil"/>
              <w:left w:val="single" w:sz="8" w:space="0" w:color="auto"/>
              <w:bottom w:val="single" w:sz="8" w:space="0" w:color="auto"/>
              <w:right w:val="single" w:sz="8" w:space="0" w:color="auto"/>
            </w:tcBorders>
            <w:shd w:val="clear" w:color="auto" w:fill="auto"/>
            <w:vAlign w:val="center"/>
            <w:hideMark/>
          </w:tcPr>
          <w:p w14:paraId="7CB00ED6" w14:textId="7446B478" w:rsidR="00C233C3" w:rsidRPr="000702BF" w:rsidRDefault="00C233C3" w:rsidP="00AE3F12">
            <w:pPr>
              <w:pStyle w:val="TAH"/>
            </w:pPr>
            <w:r w:rsidRPr="000702BF">
              <w:t>Measurement</w:t>
            </w:r>
            <w:r w:rsidR="008D0E0E" w:rsidRPr="000702BF">
              <w:t xml:space="preserve"> </w:t>
            </w:r>
            <w:r w:rsidRPr="000702BF">
              <w:t>bandwidth</w:t>
            </w:r>
          </w:p>
        </w:tc>
        <w:tc>
          <w:tcPr>
            <w:tcW w:w="918" w:type="dxa"/>
            <w:tcBorders>
              <w:top w:val="nil"/>
              <w:left w:val="nil"/>
              <w:bottom w:val="single" w:sz="8" w:space="0" w:color="auto"/>
              <w:right w:val="single" w:sz="8" w:space="0" w:color="auto"/>
            </w:tcBorders>
            <w:shd w:val="clear" w:color="auto" w:fill="auto"/>
            <w:vAlign w:val="center"/>
            <w:hideMark/>
          </w:tcPr>
          <w:p w14:paraId="093613EF" w14:textId="77777777" w:rsidR="00C233C3" w:rsidRPr="000702BF" w:rsidRDefault="00C233C3" w:rsidP="00AE3F12">
            <w:pPr>
              <w:pStyle w:val="TAC"/>
            </w:pPr>
            <w:r w:rsidRPr="000702BF">
              <w:t>(MHz)</w:t>
            </w:r>
          </w:p>
        </w:tc>
        <w:tc>
          <w:tcPr>
            <w:tcW w:w="4290" w:type="dxa"/>
            <w:tcBorders>
              <w:top w:val="single" w:sz="8" w:space="0" w:color="auto"/>
              <w:left w:val="nil"/>
              <w:bottom w:val="single" w:sz="8" w:space="0" w:color="auto"/>
              <w:right w:val="single" w:sz="8" w:space="0" w:color="000000"/>
            </w:tcBorders>
            <w:shd w:val="clear" w:color="auto" w:fill="auto"/>
            <w:noWrap/>
            <w:vAlign w:val="center"/>
            <w:hideMark/>
          </w:tcPr>
          <w:p w14:paraId="7AA76740" w14:textId="77777777" w:rsidR="00C233C3" w:rsidRPr="000702BF" w:rsidRDefault="00C233C3" w:rsidP="00AE3F12">
            <w:pPr>
              <w:pStyle w:val="TAC"/>
            </w:pPr>
            <w:r w:rsidRPr="000702BF">
              <w:t>MBW=REF_SCS*(12*N</w:t>
            </w:r>
            <w:r w:rsidRPr="000702BF">
              <w:rPr>
                <w:vertAlign w:val="subscript"/>
              </w:rPr>
              <w:t>RB</w:t>
            </w:r>
            <w:r w:rsidRPr="000702BF">
              <w:t>+1)/1000</w:t>
            </w:r>
          </w:p>
        </w:tc>
      </w:tr>
    </w:tbl>
    <w:p w14:paraId="3188BE0E" w14:textId="77777777" w:rsidR="001B6141" w:rsidRPr="000702BF" w:rsidRDefault="001B6141" w:rsidP="00C233C3"/>
    <w:p w14:paraId="61A49128" w14:textId="6A6B4D7E" w:rsidR="00C233C3" w:rsidRPr="000702BF" w:rsidRDefault="00C233C3" w:rsidP="00C233C3">
      <w:r w:rsidRPr="000702BF">
        <w:t>The normative reference for this requirement is TS 38.101-5 [11] clause 6.3.2.</w:t>
      </w:r>
    </w:p>
    <w:p w14:paraId="01618CA2" w14:textId="77777777" w:rsidR="00C233C3" w:rsidRPr="000702BF" w:rsidRDefault="00C233C3" w:rsidP="0002370F">
      <w:pPr>
        <w:pStyle w:val="Heading4"/>
      </w:pPr>
      <w:bookmarkStart w:id="820" w:name="_Toc152356614"/>
      <w:r w:rsidRPr="000702BF">
        <w:t>6.3.2.4</w:t>
      </w:r>
      <w:r w:rsidRPr="000702BF">
        <w:tab/>
        <w:t>Test description</w:t>
      </w:r>
      <w:bookmarkEnd w:id="820"/>
    </w:p>
    <w:p w14:paraId="165CD6A1" w14:textId="77777777" w:rsidR="00C233C3" w:rsidRPr="000702BF" w:rsidRDefault="00C233C3" w:rsidP="00C233C3">
      <w:r w:rsidRPr="000702BF">
        <w:t>This test is covered by clause 6.3.</w:t>
      </w:r>
      <w:r w:rsidRPr="000702BF">
        <w:rPr>
          <w:lang w:eastAsia="zh-CN"/>
        </w:rPr>
        <w:t xml:space="preserve">3 </w:t>
      </w:r>
      <w:r w:rsidRPr="000702BF">
        <w:t>Transmit ON/OFF time mask</w:t>
      </w:r>
      <w:r w:rsidRPr="000702BF">
        <w:rPr>
          <w:lang w:eastAsia="zh-CN"/>
        </w:rPr>
        <w:t>.</w:t>
      </w:r>
    </w:p>
    <w:p w14:paraId="02A2A5AD" w14:textId="77777777" w:rsidR="00C233C3" w:rsidRPr="000702BF" w:rsidRDefault="00C233C3" w:rsidP="0002370F">
      <w:pPr>
        <w:pStyle w:val="Heading4"/>
      </w:pPr>
      <w:bookmarkStart w:id="821" w:name="_Toc152356615"/>
      <w:r w:rsidRPr="000702BF">
        <w:t>6.3.2.5</w:t>
      </w:r>
      <w:r w:rsidRPr="000702BF">
        <w:tab/>
        <w:t>Test requirement</w:t>
      </w:r>
      <w:bookmarkEnd w:id="821"/>
    </w:p>
    <w:p w14:paraId="34BA8BE4" w14:textId="77777777" w:rsidR="00C233C3" w:rsidRPr="000702BF" w:rsidRDefault="00C233C3" w:rsidP="00C233C3">
      <w:r w:rsidRPr="000702BF">
        <w:t>The minimum output power, derived in step 3 shall not exceed the values specified in Table 6.3.2.5-1.</w:t>
      </w:r>
    </w:p>
    <w:p w14:paraId="73958833" w14:textId="77777777" w:rsidR="00C233C3" w:rsidRPr="000702BF" w:rsidRDefault="00C233C3" w:rsidP="00C233C3">
      <w:pPr>
        <w:pStyle w:val="TH"/>
      </w:pPr>
      <w:r w:rsidRPr="000702BF">
        <w:t>Table 6.3.1.5-1: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0"/>
        <w:gridCol w:w="2500"/>
        <w:gridCol w:w="2500"/>
      </w:tblGrid>
      <w:tr w:rsidR="00C233C3" w:rsidRPr="000702BF" w14:paraId="6C9FAE26"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4A9707F9" w14:textId="57C875DB" w:rsidR="00C233C3" w:rsidRPr="000702BF" w:rsidRDefault="00C233C3" w:rsidP="00AE3F12">
            <w:pPr>
              <w:pStyle w:val="TAH"/>
              <w:spacing w:line="256" w:lineRule="auto"/>
            </w:pPr>
            <w:r w:rsidRPr="000702BF">
              <w:t>Channel</w:t>
            </w:r>
            <w:r w:rsidR="008D0E0E" w:rsidRPr="000702BF">
              <w:t xml:space="preserve"> </w:t>
            </w:r>
            <w:r w:rsidRPr="000702BF">
              <w:t>bandwidth</w:t>
            </w:r>
          </w:p>
          <w:p w14:paraId="1F19ABDC" w14:textId="77777777" w:rsidR="00C233C3" w:rsidRPr="000702BF" w:rsidRDefault="00C233C3" w:rsidP="00AE3F12">
            <w:pPr>
              <w:pStyle w:val="TAH"/>
              <w:spacing w:line="256" w:lineRule="auto"/>
              <w:rPr>
                <w:rFonts w:eastAsia="MS Mincho"/>
              </w:rPr>
            </w:pPr>
            <w:r w:rsidRPr="000702BF">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6E2C694" w14:textId="340EFB16" w:rsidR="00C233C3" w:rsidRPr="000702BF" w:rsidRDefault="00C233C3" w:rsidP="00AE3F12">
            <w:pPr>
              <w:pStyle w:val="TAH"/>
              <w:spacing w:line="256" w:lineRule="auto"/>
            </w:pPr>
            <w:r w:rsidRPr="000702BF">
              <w:t>Minimum</w:t>
            </w:r>
            <w:r w:rsidR="008D0E0E" w:rsidRPr="000702BF">
              <w:t xml:space="preserve"> </w:t>
            </w:r>
            <w:r w:rsidRPr="000702BF">
              <w:t>output</w:t>
            </w:r>
            <w:r w:rsidR="008D0E0E" w:rsidRPr="000702BF">
              <w:t xml:space="preserve"> </w:t>
            </w:r>
            <w:r w:rsidRPr="000702BF">
              <w:t>power</w:t>
            </w:r>
          </w:p>
          <w:p w14:paraId="34E8E353" w14:textId="77777777" w:rsidR="00C233C3" w:rsidRPr="000702BF" w:rsidRDefault="00C233C3" w:rsidP="00AE3F12">
            <w:pPr>
              <w:pStyle w:val="TAH"/>
              <w:spacing w:line="256" w:lineRule="auto"/>
            </w:pPr>
            <w:r w:rsidRPr="000702BF">
              <w:t>(dBm)</w:t>
            </w:r>
          </w:p>
        </w:tc>
        <w:tc>
          <w:tcPr>
            <w:tcW w:w="2500" w:type="dxa"/>
            <w:tcBorders>
              <w:top w:val="single" w:sz="4" w:space="0" w:color="auto"/>
              <w:left w:val="single" w:sz="4" w:space="0" w:color="auto"/>
              <w:bottom w:val="single" w:sz="4" w:space="0" w:color="auto"/>
              <w:right w:val="single" w:sz="4" w:space="0" w:color="auto"/>
            </w:tcBorders>
            <w:hideMark/>
          </w:tcPr>
          <w:p w14:paraId="6565AC89" w14:textId="09806238" w:rsidR="00C233C3" w:rsidRPr="000702BF" w:rsidRDefault="00C233C3" w:rsidP="00AE3F12">
            <w:pPr>
              <w:pStyle w:val="TAH"/>
              <w:spacing w:line="256" w:lineRule="auto"/>
            </w:pPr>
            <w:r w:rsidRPr="000702BF">
              <w:t>Measurement</w:t>
            </w:r>
            <w:r w:rsidR="008D0E0E" w:rsidRPr="000702BF">
              <w:t xml:space="preserve"> </w:t>
            </w:r>
            <w:r w:rsidRPr="000702BF">
              <w:t>bandwidth</w:t>
            </w:r>
          </w:p>
          <w:p w14:paraId="0898E541" w14:textId="77777777" w:rsidR="00C233C3" w:rsidRPr="000702BF" w:rsidRDefault="00C233C3" w:rsidP="00AE3F12">
            <w:pPr>
              <w:pStyle w:val="TAH"/>
              <w:spacing w:line="256" w:lineRule="auto"/>
            </w:pPr>
            <w:r w:rsidRPr="000702BF">
              <w:t>(MHz)</w:t>
            </w:r>
          </w:p>
        </w:tc>
      </w:tr>
      <w:tr w:rsidR="00C233C3" w:rsidRPr="000702BF" w14:paraId="18ACC0C7"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44E8E935" w14:textId="77777777" w:rsidR="00C233C3" w:rsidRPr="000702BF" w:rsidRDefault="00C233C3" w:rsidP="00AE3F12">
            <w:pPr>
              <w:pStyle w:val="TAC"/>
              <w:spacing w:line="256" w:lineRule="auto"/>
            </w:pPr>
            <w:r w:rsidRPr="000702BF">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6476468" w14:textId="77777777" w:rsidR="00C233C3" w:rsidRPr="000702BF" w:rsidRDefault="00C233C3" w:rsidP="00AE3F12">
            <w:pPr>
              <w:pStyle w:val="TAC"/>
              <w:spacing w:line="256" w:lineRule="auto"/>
            </w:pPr>
            <w:r w:rsidRPr="000702BF">
              <w:t>-50</w:t>
            </w:r>
            <w:r w:rsidRPr="000702BF">
              <w:rPr>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6BE3AE90" w14:textId="77777777" w:rsidR="00C233C3" w:rsidRPr="000702BF" w:rsidRDefault="00C233C3" w:rsidP="00AE3F12">
            <w:pPr>
              <w:pStyle w:val="TAC"/>
              <w:spacing w:line="256" w:lineRule="auto"/>
            </w:pPr>
            <w:r w:rsidRPr="000702BF">
              <w:t>4.515</w:t>
            </w:r>
          </w:p>
        </w:tc>
      </w:tr>
      <w:tr w:rsidR="00C233C3" w:rsidRPr="000702BF" w14:paraId="62FFB2C5"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66C4C83" w14:textId="77777777" w:rsidR="00C233C3" w:rsidRPr="000702BF" w:rsidRDefault="00C233C3" w:rsidP="00AE3F12">
            <w:pPr>
              <w:pStyle w:val="TAC"/>
              <w:spacing w:line="256" w:lineRule="auto"/>
            </w:pPr>
            <w:r w:rsidRPr="000702BF">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73C01C99" w14:textId="77777777" w:rsidR="00C233C3" w:rsidRPr="000702BF" w:rsidRDefault="00C233C3" w:rsidP="00AE3F12">
            <w:pPr>
              <w:pStyle w:val="TAC"/>
              <w:spacing w:line="256" w:lineRule="auto"/>
            </w:pPr>
            <w:r w:rsidRPr="000702BF">
              <w:t>-50</w:t>
            </w:r>
            <w:r w:rsidRPr="000702BF">
              <w:rPr>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2C15FFB6" w14:textId="77777777" w:rsidR="00C233C3" w:rsidRPr="000702BF" w:rsidRDefault="00C233C3" w:rsidP="00AE3F12">
            <w:pPr>
              <w:pStyle w:val="TAC"/>
              <w:spacing w:line="256" w:lineRule="auto"/>
            </w:pPr>
            <w:r w:rsidRPr="000702BF">
              <w:t>9.375</w:t>
            </w:r>
          </w:p>
        </w:tc>
      </w:tr>
      <w:tr w:rsidR="00C233C3" w:rsidRPr="000702BF" w14:paraId="13FD5404"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067A1E9D" w14:textId="77777777" w:rsidR="00C233C3" w:rsidRPr="000702BF" w:rsidRDefault="00C233C3" w:rsidP="00AE3F12">
            <w:pPr>
              <w:pStyle w:val="TAC"/>
              <w:spacing w:line="256" w:lineRule="auto"/>
            </w:pPr>
            <w:r w:rsidRPr="000702BF">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15F527DB" w14:textId="77777777" w:rsidR="00C233C3" w:rsidRPr="000702BF" w:rsidRDefault="00C233C3" w:rsidP="00AE3F12">
            <w:pPr>
              <w:pStyle w:val="TAC"/>
              <w:spacing w:line="256" w:lineRule="auto"/>
            </w:pPr>
            <w:r w:rsidRPr="000702BF">
              <w:t>-50</w:t>
            </w:r>
            <w:r w:rsidRPr="000702BF">
              <w:rPr>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7906C696" w14:textId="77777777" w:rsidR="00C233C3" w:rsidRPr="000702BF" w:rsidRDefault="00C233C3" w:rsidP="00AE3F12">
            <w:pPr>
              <w:pStyle w:val="TAC"/>
              <w:spacing w:line="256" w:lineRule="auto"/>
            </w:pPr>
            <w:r w:rsidRPr="000702BF">
              <w:t>14.235</w:t>
            </w:r>
          </w:p>
        </w:tc>
      </w:tr>
      <w:tr w:rsidR="00C233C3" w:rsidRPr="000702BF" w14:paraId="6480441E" w14:textId="77777777" w:rsidTr="008D0E0E">
        <w:trPr>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788CEA1A" w14:textId="77777777" w:rsidR="00C233C3" w:rsidRPr="000702BF" w:rsidRDefault="00C233C3" w:rsidP="00AE3F12">
            <w:pPr>
              <w:pStyle w:val="TAC"/>
              <w:spacing w:line="256" w:lineRule="auto"/>
            </w:pPr>
            <w:r w:rsidRPr="000702BF">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0FDE0AE" w14:textId="77777777" w:rsidR="00C233C3" w:rsidRPr="000702BF" w:rsidRDefault="00C233C3" w:rsidP="00AE3F12">
            <w:pPr>
              <w:pStyle w:val="TAC"/>
              <w:spacing w:line="256" w:lineRule="auto"/>
            </w:pPr>
            <w:r w:rsidRPr="000702BF">
              <w:t>-50</w:t>
            </w:r>
            <w:r w:rsidRPr="000702BF">
              <w:rPr>
                <w:lang w:eastAsia="zh-CN"/>
              </w:rPr>
              <w:t>+TT</w:t>
            </w:r>
          </w:p>
        </w:tc>
        <w:tc>
          <w:tcPr>
            <w:tcW w:w="2500" w:type="dxa"/>
            <w:tcBorders>
              <w:top w:val="single" w:sz="4" w:space="0" w:color="auto"/>
              <w:left w:val="single" w:sz="4" w:space="0" w:color="auto"/>
              <w:bottom w:val="single" w:sz="4" w:space="0" w:color="auto"/>
              <w:right w:val="single" w:sz="4" w:space="0" w:color="auto"/>
            </w:tcBorders>
            <w:hideMark/>
          </w:tcPr>
          <w:p w14:paraId="36A14928" w14:textId="77777777" w:rsidR="00C233C3" w:rsidRPr="000702BF" w:rsidRDefault="00C233C3" w:rsidP="00AE3F12">
            <w:pPr>
              <w:pStyle w:val="TAC"/>
              <w:spacing w:line="256" w:lineRule="auto"/>
            </w:pPr>
            <w:r w:rsidRPr="000702BF">
              <w:t>19.095</w:t>
            </w:r>
          </w:p>
        </w:tc>
      </w:tr>
      <w:tr w:rsidR="00C233C3" w:rsidRPr="000702BF" w14:paraId="5DBC9A4F" w14:textId="77777777" w:rsidTr="008D0E0E">
        <w:trPr>
          <w:jc w:val="center"/>
        </w:trPr>
        <w:tc>
          <w:tcPr>
            <w:tcW w:w="7350" w:type="dxa"/>
            <w:gridSpan w:val="3"/>
            <w:tcBorders>
              <w:top w:val="single" w:sz="4" w:space="0" w:color="auto"/>
              <w:left w:val="single" w:sz="4" w:space="0" w:color="auto"/>
              <w:bottom w:val="single" w:sz="4" w:space="0" w:color="auto"/>
              <w:right w:val="single" w:sz="4" w:space="0" w:color="auto"/>
            </w:tcBorders>
            <w:vAlign w:val="center"/>
            <w:hideMark/>
          </w:tcPr>
          <w:p w14:paraId="27C222C5" w14:textId="1C3792A0" w:rsidR="00C233C3" w:rsidRPr="000702BF" w:rsidRDefault="00C233C3" w:rsidP="00AE3F12">
            <w:pPr>
              <w:pStyle w:val="TAN"/>
              <w:spacing w:line="256" w:lineRule="auto"/>
            </w:pPr>
            <w:r w:rsidRPr="000702BF">
              <w:t>NOTE</w:t>
            </w:r>
            <w:r w:rsidR="008D0E0E" w:rsidRPr="000702BF">
              <w:t xml:space="preserve"> </w:t>
            </w:r>
            <w:r w:rsidRPr="000702BF">
              <w:t>1:</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6.3.2.5-2</w:t>
            </w:r>
          </w:p>
        </w:tc>
      </w:tr>
    </w:tbl>
    <w:p w14:paraId="2778B220" w14:textId="77777777" w:rsidR="00C233C3" w:rsidRPr="000702BF" w:rsidRDefault="00C233C3" w:rsidP="00C233C3">
      <w:pPr>
        <w:rPr>
          <w:lang w:eastAsia="en-GB"/>
        </w:rPr>
      </w:pPr>
    </w:p>
    <w:p w14:paraId="5C563EE7" w14:textId="77777777" w:rsidR="00C233C3" w:rsidRPr="000702BF" w:rsidRDefault="00C233C3" w:rsidP="00C233C3">
      <w:pPr>
        <w:pStyle w:val="TH"/>
      </w:pPr>
      <w:r w:rsidRPr="000702BF">
        <w:t>Table 6.3.1.5-2: Test Tolerance (Transmit OFF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608"/>
        <w:gridCol w:w="1984"/>
      </w:tblGrid>
      <w:tr w:rsidR="00C233C3" w:rsidRPr="000702BF" w14:paraId="4C25841D"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73B8167B" w14:textId="77777777" w:rsidR="00C233C3" w:rsidRPr="000702BF" w:rsidRDefault="00C233C3" w:rsidP="00AE3F12">
            <w:pPr>
              <w:pStyle w:val="TAH"/>
              <w:spacing w:line="256" w:lineRule="auto"/>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436278" w14:textId="2318C2EB" w:rsidR="00C233C3" w:rsidRPr="000702BF" w:rsidRDefault="00C233C3" w:rsidP="00AE3F12">
            <w:pPr>
              <w:pStyle w:val="TAH"/>
              <w:spacing w:line="256" w:lineRule="auto"/>
            </w:pPr>
            <w:r w:rsidRPr="000702BF">
              <w:rPr>
                <w:rFonts w:cs="Arial"/>
                <w:bCs/>
                <w:szCs w:val="18"/>
              </w:rPr>
              <w:t>f</w:t>
            </w:r>
            <w:r w:rsidR="008D0E0E" w:rsidRPr="000702BF">
              <w:rPr>
                <w:rFonts w:cs="Arial"/>
                <w:bCs/>
                <w:szCs w:val="18"/>
              </w:rPr>
              <w:t xml:space="preserve"> </w:t>
            </w:r>
            <w:r w:rsidRPr="000702BF">
              <w:rPr>
                <w:rFonts w:cs="Arial"/>
                <w:bCs/>
                <w:szCs w:val="18"/>
              </w:rPr>
              <w:t>≤</w:t>
            </w:r>
            <w:r w:rsidR="008D0E0E" w:rsidRPr="000702BF">
              <w:rPr>
                <w:rFonts w:cs="Arial"/>
                <w:bCs/>
                <w:szCs w:val="18"/>
              </w:rPr>
              <w:t xml:space="preserve"> </w:t>
            </w:r>
            <w:r w:rsidRPr="000702BF">
              <w:rPr>
                <w:rFonts w:eastAsia="MS Mincho" w:cs="Arial"/>
                <w:bCs/>
                <w:szCs w:val="18"/>
              </w:rPr>
              <w:t>3.0GHz</w:t>
            </w:r>
          </w:p>
        </w:tc>
      </w:tr>
      <w:tr w:rsidR="00C233C3" w:rsidRPr="000702BF" w14:paraId="1B0102A0"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hideMark/>
          </w:tcPr>
          <w:p w14:paraId="564A2360" w14:textId="5435A134" w:rsidR="00C233C3" w:rsidRPr="000702BF" w:rsidRDefault="00C233C3" w:rsidP="00AE3F12">
            <w:pPr>
              <w:pStyle w:val="TAC"/>
              <w:spacing w:line="256" w:lineRule="auto"/>
            </w:pPr>
            <w:r w:rsidRPr="000702BF">
              <w:t>BW</w:t>
            </w:r>
            <w:r w:rsidR="008D0E0E" w:rsidRPr="000702BF">
              <w:t xml:space="preserve"> </w:t>
            </w:r>
            <w:r w:rsidRPr="000702BF">
              <w:t>≤</w:t>
            </w:r>
            <w:r w:rsidR="008D0E0E" w:rsidRPr="000702BF">
              <w:t xml:space="preserve"> </w:t>
            </w:r>
            <w:r w:rsidRPr="000702BF">
              <w:t>40MHz</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3C07B8" w14:textId="56E4B582" w:rsidR="00C233C3" w:rsidRPr="000702BF" w:rsidRDefault="00C676D7" w:rsidP="00AE3F12">
            <w:pPr>
              <w:pStyle w:val="TAC"/>
              <w:spacing w:line="256" w:lineRule="auto"/>
            </w:pPr>
            <w:r w:rsidRPr="000702BF">
              <w:t>1.5</w:t>
            </w:r>
            <w:r w:rsidR="008D0E0E" w:rsidRPr="000702BF">
              <w:t xml:space="preserve"> </w:t>
            </w:r>
            <w:r w:rsidR="00C233C3" w:rsidRPr="000702BF">
              <w:t>dB</w:t>
            </w:r>
          </w:p>
        </w:tc>
      </w:tr>
    </w:tbl>
    <w:p w14:paraId="665FEDE2" w14:textId="77777777" w:rsidR="004666C3" w:rsidRPr="000702BF" w:rsidRDefault="004666C3" w:rsidP="00CD1DFB">
      <w:bookmarkStart w:id="822" w:name="_Toc123057934"/>
      <w:bookmarkStart w:id="823" w:name="_Toc124255229"/>
      <w:bookmarkStart w:id="824" w:name="_Toc124255420"/>
      <w:bookmarkStart w:id="825" w:name="_Toc124255557"/>
    </w:p>
    <w:p w14:paraId="1E10A4FA" w14:textId="50CF8946" w:rsidR="004666C3" w:rsidRPr="000702BF" w:rsidRDefault="004666C3" w:rsidP="004666C3">
      <w:pPr>
        <w:pStyle w:val="Heading3"/>
      </w:pPr>
      <w:bookmarkStart w:id="826" w:name="_Toc137543594"/>
      <w:bookmarkStart w:id="827" w:name="_Toc152356616"/>
      <w:r w:rsidRPr="000702BF">
        <w:t>6.3.3</w:t>
      </w:r>
      <w:r w:rsidRPr="000702BF">
        <w:tab/>
        <w:t>Transmit on/off time mask</w:t>
      </w:r>
      <w:bookmarkEnd w:id="826"/>
      <w:bookmarkEnd w:id="827"/>
    </w:p>
    <w:p w14:paraId="7F95BF91" w14:textId="5E86DFFC" w:rsidR="004666C3" w:rsidRPr="000702BF" w:rsidRDefault="004666C3" w:rsidP="004666C3">
      <w:pPr>
        <w:pStyle w:val="EditorsNote"/>
      </w:pPr>
      <w:r w:rsidRPr="000702BF">
        <w:t>Editor</w:t>
      </w:r>
      <w:r w:rsidR="0002370F" w:rsidRPr="000702BF">
        <w:t>'</w:t>
      </w:r>
      <w:r w:rsidRPr="000702BF">
        <w:t>s Note: This clause is incomplete. The following aspects are either missing or not yet determined:</w:t>
      </w:r>
    </w:p>
    <w:p w14:paraId="2EE31916" w14:textId="77777777" w:rsidR="004666C3" w:rsidRPr="000702BF" w:rsidRDefault="004666C3" w:rsidP="004666C3">
      <w:pPr>
        <w:pStyle w:val="EditorsNote"/>
      </w:pPr>
      <w:r w:rsidRPr="000702BF">
        <w:lastRenderedPageBreak/>
        <w:t>- Addition to applicability spec is pending</w:t>
      </w:r>
    </w:p>
    <w:p w14:paraId="59461AC3" w14:textId="2A3E690B" w:rsidR="004666C3" w:rsidRPr="000702BF" w:rsidRDefault="004666C3" w:rsidP="004666C3">
      <w:pPr>
        <w:pStyle w:val="EditorsNote"/>
      </w:pPr>
      <w:r w:rsidRPr="000702BF">
        <w:t xml:space="preserve">- Initial condition and call setup procedure to support NR satellite access is </w:t>
      </w:r>
      <w:r w:rsidR="008B19AB">
        <w:t>to be updated</w:t>
      </w:r>
    </w:p>
    <w:p w14:paraId="717D8666" w14:textId="4352AFDD" w:rsidR="004666C3" w:rsidRPr="000702BF" w:rsidRDefault="004666C3" w:rsidP="004666C3">
      <w:pPr>
        <w:pStyle w:val="EditorsNote"/>
      </w:pPr>
      <w:r w:rsidRPr="000702BF">
        <w:t xml:space="preserve">- Message exceptions specific to satellite access is </w:t>
      </w:r>
      <w:r w:rsidR="008B19AB">
        <w:t>to be updated</w:t>
      </w:r>
    </w:p>
    <w:p w14:paraId="6C90D79B" w14:textId="10DFDFAA" w:rsidR="004666C3" w:rsidRPr="000702BF" w:rsidRDefault="004666C3" w:rsidP="004666C3">
      <w:pPr>
        <w:pStyle w:val="EditorsNote"/>
        <w:rPr>
          <w:lang w:eastAsia="zh-TW"/>
        </w:rPr>
      </w:pPr>
      <w:r w:rsidRPr="000702BF">
        <w:t xml:space="preserve">- Annex F MU/TT is </w:t>
      </w:r>
      <w:r w:rsidR="008B19AB">
        <w:t>to be updated</w:t>
      </w:r>
    </w:p>
    <w:p w14:paraId="0BAC4601" w14:textId="77777777" w:rsidR="004666C3" w:rsidRPr="000702BF" w:rsidRDefault="004666C3" w:rsidP="0002370F">
      <w:pPr>
        <w:pStyle w:val="Heading4"/>
      </w:pPr>
      <w:bookmarkStart w:id="828" w:name="_Toc152356617"/>
      <w:r w:rsidRPr="000702BF">
        <w:t>6.3.3.1</w:t>
      </w:r>
      <w:r w:rsidRPr="000702BF">
        <w:tab/>
        <w:t>Test purpose</w:t>
      </w:r>
      <w:bookmarkEnd w:id="828"/>
    </w:p>
    <w:p w14:paraId="6B064F08" w14:textId="77777777" w:rsidR="004666C3" w:rsidRPr="000702BF" w:rsidRDefault="004666C3" w:rsidP="004666C3">
      <w:r w:rsidRPr="000702BF">
        <w:t>To verify that the general ON/OFF time mask meets the requirements given in 6.3.3.2.5.</w:t>
      </w:r>
    </w:p>
    <w:p w14:paraId="6C12C85C" w14:textId="77777777" w:rsidR="004666C3" w:rsidRPr="000702BF" w:rsidRDefault="004666C3" w:rsidP="004666C3">
      <w:r w:rsidRPr="000702BF">
        <w:t>The transmit power time mask for transmit ON/OFF defines the transient period(s) allowed between transmit OFF power as defined in sub-clause 6.3.2 and transmit ON power symbols (transmit ON/OFF)</w:t>
      </w:r>
    </w:p>
    <w:p w14:paraId="279D6556" w14:textId="11830534" w:rsidR="004666C3" w:rsidRPr="000702BF" w:rsidRDefault="004666C3" w:rsidP="004666C3">
      <w:r w:rsidRPr="000702BF">
        <w:t xml:space="preserve">Transmission of the wrong power increases interference to other </w:t>
      </w:r>
      <w:r w:rsidR="001B6141" w:rsidRPr="000702BF">
        <w:t>channels or</w:t>
      </w:r>
      <w:r w:rsidRPr="000702BF">
        <w:t xml:space="preserve"> increases transmission errors in the uplink channel.</w:t>
      </w:r>
    </w:p>
    <w:p w14:paraId="5C456E14" w14:textId="77777777" w:rsidR="004666C3" w:rsidRPr="000702BF" w:rsidRDefault="004666C3" w:rsidP="0002370F">
      <w:pPr>
        <w:pStyle w:val="Heading4"/>
      </w:pPr>
      <w:bookmarkStart w:id="829" w:name="_Toc152356618"/>
      <w:r w:rsidRPr="000702BF">
        <w:t>6.3.3.2</w:t>
      </w:r>
      <w:r w:rsidRPr="000702BF">
        <w:tab/>
        <w:t>Test applicability</w:t>
      </w:r>
      <w:bookmarkEnd w:id="829"/>
    </w:p>
    <w:p w14:paraId="6E9CED4C" w14:textId="77777777" w:rsidR="004666C3" w:rsidRPr="000702BF" w:rsidRDefault="004666C3" w:rsidP="004666C3">
      <w:pPr>
        <w:rPr>
          <w:lang w:eastAsia="zh-CN"/>
        </w:rPr>
      </w:pPr>
      <w:r w:rsidRPr="000702BF">
        <w:t>The requirements of this test apply to all types of NR Power Class 3 UE release 17 and forward that support satellite access operation.</w:t>
      </w:r>
    </w:p>
    <w:p w14:paraId="15487C5D" w14:textId="77777777" w:rsidR="004666C3" w:rsidRPr="000702BF" w:rsidRDefault="004666C3" w:rsidP="0002370F">
      <w:pPr>
        <w:pStyle w:val="Heading4"/>
      </w:pPr>
      <w:bookmarkStart w:id="830" w:name="_Toc152356619"/>
      <w:r w:rsidRPr="000702BF">
        <w:t>6.3.3.3</w:t>
      </w:r>
      <w:r w:rsidRPr="000702BF">
        <w:tab/>
        <w:t>Minimum conformance requirements</w:t>
      </w:r>
      <w:bookmarkEnd w:id="830"/>
    </w:p>
    <w:p w14:paraId="18D7CA17" w14:textId="66889CA8" w:rsidR="004666C3" w:rsidRPr="000702BF" w:rsidRDefault="004666C3" w:rsidP="004666C3">
      <w:r w:rsidRPr="000702BF">
        <w:t xml:space="preserve">The </w:t>
      </w:r>
      <w:r w:rsidRPr="000702BF">
        <w:rPr>
          <w:rFonts w:hint="eastAsia"/>
        </w:rPr>
        <w:t xml:space="preserve">requirements for transmit ON/OFF time mask defined in </w:t>
      </w:r>
      <w:r w:rsidR="00962386" w:rsidRPr="000702BF">
        <w:t>3GPP </w:t>
      </w:r>
      <w:r w:rsidR="00962386" w:rsidRPr="000702BF">
        <w:rPr>
          <w:rFonts w:hint="eastAsia"/>
        </w:rPr>
        <w:t>TS</w:t>
      </w:r>
      <w:r w:rsidR="00962386" w:rsidRPr="000702BF">
        <w:t> </w:t>
      </w:r>
      <w:r w:rsidR="00962386" w:rsidRPr="000702BF">
        <w:rPr>
          <w:rFonts w:hint="eastAsia"/>
        </w:rPr>
        <w:t>38</w:t>
      </w:r>
      <w:r w:rsidR="00962386" w:rsidRPr="000702BF">
        <w:t>.</w:t>
      </w:r>
      <w:r w:rsidR="00962386" w:rsidRPr="000702BF">
        <w:rPr>
          <w:rFonts w:hint="eastAsia"/>
        </w:rPr>
        <w:t>101</w:t>
      </w:r>
      <w:r w:rsidR="00962386" w:rsidRPr="000702BF">
        <w:noBreakHyphen/>
      </w:r>
      <w:r w:rsidR="00962386" w:rsidRPr="000702BF">
        <w:rPr>
          <w:rFonts w:hint="eastAsia"/>
        </w:rPr>
        <w:t xml:space="preserve">1 </w:t>
      </w:r>
      <w:r w:rsidRPr="000702BF">
        <w:rPr>
          <w:rFonts w:hint="eastAsia"/>
        </w:rPr>
        <w:t>[</w:t>
      </w:r>
      <w:r w:rsidRPr="000702BF">
        <w:t>5</w:t>
      </w:r>
      <w:r w:rsidRPr="000702BF">
        <w:rPr>
          <w:rFonts w:hint="eastAsia"/>
        </w:rPr>
        <w:t>]</w:t>
      </w:r>
      <w:r w:rsidRPr="000702BF">
        <w:t xml:space="preserve"> </w:t>
      </w:r>
      <w:r w:rsidRPr="000702BF">
        <w:rPr>
          <w:rFonts w:hint="eastAsia"/>
        </w:rPr>
        <w:t xml:space="preserve">clause 6.3.3 </w:t>
      </w:r>
      <w:r w:rsidRPr="000702BF">
        <w:t>shall apply</w:t>
      </w:r>
      <w:r w:rsidRPr="000702BF">
        <w:rPr>
          <w:rFonts w:hint="eastAsia"/>
        </w:rPr>
        <w:t xml:space="preserve"> for NTN satellite UE.</w:t>
      </w:r>
    </w:p>
    <w:p w14:paraId="297080B7" w14:textId="77777777" w:rsidR="004666C3" w:rsidRPr="000702BF" w:rsidRDefault="004666C3" w:rsidP="004666C3">
      <w:r w:rsidRPr="000702BF">
        <w:t>The normative reference for this requirement is TS 38.101-5 [11] clause 6.2.2.</w:t>
      </w:r>
    </w:p>
    <w:p w14:paraId="5C06B456" w14:textId="77777777" w:rsidR="004666C3" w:rsidRPr="000702BF" w:rsidRDefault="004666C3" w:rsidP="0002370F">
      <w:pPr>
        <w:pStyle w:val="Heading4"/>
      </w:pPr>
      <w:bookmarkStart w:id="831" w:name="_Toc152356620"/>
      <w:r w:rsidRPr="000702BF">
        <w:t>6.3.3.4</w:t>
      </w:r>
      <w:r w:rsidRPr="000702BF">
        <w:tab/>
        <w:t>Test description</w:t>
      </w:r>
      <w:bookmarkEnd w:id="831"/>
    </w:p>
    <w:p w14:paraId="08412881" w14:textId="77777777" w:rsidR="004666C3" w:rsidRPr="000702BF" w:rsidRDefault="004666C3" w:rsidP="0002370F">
      <w:pPr>
        <w:pStyle w:val="Heading5"/>
      </w:pPr>
      <w:bookmarkStart w:id="832" w:name="_Toc152356621"/>
      <w:r w:rsidRPr="000702BF">
        <w:t>6.3.3.4.1</w:t>
      </w:r>
      <w:r w:rsidRPr="000702BF">
        <w:tab/>
        <w:t>Initial conditions</w:t>
      </w:r>
      <w:bookmarkEnd w:id="832"/>
    </w:p>
    <w:p w14:paraId="46BB877F" w14:textId="77777777" w:rsidR="004666C3" w:rsidRPr="000702BF" w:rsidRDefault="004666C3" w:rsidP="004666C3">
      <w:r w:rsidRPr="000702BF">
        <w:t>Initial conditions are a set of test configurations the UE needs to be tested in and the steps for the SS to take with the UE to reach the correct measurement state.</w:t>
      </w:r>
    </w:p>
    <w:p w14:paraId="2349FA8A" w14:textId="77777777" w:rsidR="004666C3" w:rsidRPr="000702BF" w:rsidRDefault="004666C3" w:rsidP="004666C3">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681D4D15" w14:textId="77777777" w:rsidR="004666C3" w:rsidRPr="000702BF" w:rsidRDefault="004666C3" w:rsidP="004666C3">
      <w:pPr>
        <w:pStyle w:val="TH"/>
        <w:rPr>
          <w:lang w:eastAsia="zh-CN"/>
        </w:rPr>
      </w:pPr>
      <w:r w:rsidRPr="000702BF">
        <w:lastRenderedPageBreak/>
        <w:t>Table 6.2.2.4.1-1: Test Configuration T</w:t>
      </w:r>
      <w:r w:rsidRPr="000702BF">
        <w:rPr>
          <w:lang w:eastAsia="zh-CN"/>
        </w:rPr>
        <w:t>able</w:t>
      </w:r>
      <w:r w:rsidRPr="000702BF">
        <w:rPr>
          <w:rFonts w:eastAsia="DengXian"/>
          <w:lang w:eastAsia="zh-CN"/>
        </w:rPr>
        <w:t xml:space="preserve"> for </w:t>
      </w:r>
      <w:r w:rsidRPr="000702BF">
        <w:t>power class 3</w:t>
      </w:r>
    </w:p>
    <w:p w14:paraId="47230D5F" w14:textId="43338F86" w:rsidR="004666C3" w:rsidRPr="000702BF" w:rsidRDefault="004666C3" w:rsidP="004666C3">
      <w:pPr>
        <w:pStyle w:val="TH"/>
        <w:rPr>
          <w:lang w:eastAsia="zh-CN"/>
        </w:rPr>
      </w:pP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720E23" w:rsidRPr="000702BF" w14:paraId="3C5ABB39"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16F7D2B2" w14:textId="64E0CAD5" w:rsidR="00720E23" w:rsidRPr="000702BF" w:rsidRDefault="00720E23" w:rsidP="00AE3F12">
            <w:pPr>
              <w:pStyle w:val="TAH"/>
              <w:rPr>
                <w:lang w:eastAsia="zh-CN"/>
              </w:rPr>
            </w:pPr>
            <w:r w:rsidRPr="000702BF">
              <w:rPr>
                <w:lang w:eastAsia="zh-CN"/>
              </w:rPr>
              <w:t>Initial</w:t>
            </w:r>
            <w:r w:rsidR="008D0E0E" w:rsidRPr="000702BF">
              <w:rPr>
                <w:lang w:eastAsia="zh-CN"/>
              </w:rPr>
              <w:t xml:space="preserve"> </w:t>
            </w:r>
            <w:r w:rsidRPr="000702BF">
              <w:rPr>
                <w:lang w:eastAsia="zh-CN"/>
              </w:rPr>
              <w:t>Conditions</w:t>
            </w:r>
          </w:p>
        </w:tc>
      </w:tr>
      <w:tr w:rsidR="00720E23" w:rsidRPr="000702BF" w14:paraId="34821C9C" w14:textId="77777777" w:rsidTr="008D0E0E">
        <w:trPr>
          <w:jc w:val="center"/>
        </w:trPr>
        <w:tc>
          <w:tcPr>
            <w:tcW w:w="2068" w:type="pct"/>
            <w:gridSpan w:val="2"/>
            <w:shd w:val="clear" w:color="auto" w:fill="auto"/>
          </w:tcPr>
          <w:p w14:paraId="7FCD5B43" w14:textId="62AA7CE0" w:rsidR="00720E23" w:rsidRPr="000702BF" w:rsidRDefault="00720E23"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932" w:type="pct"/>
            <w:gridSpan w:val="2"/>
          </w:tcPr>
          <w:p w14:paraId="04330637" w14:textId="757BBB27" w:rsidR="00720E23" w:rsidRPr="000702BF" w:rsidRDefault="00720E23"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720E23" w:rsidRPr="000702BF" w14:paraId="71665941" w14:textId="77777777" w:rsidTr="008D0E0E">
        <w:trPr>
          <w:jc w:val="center"/>
        </w:trPr>
        <w:tc>
          <w:tcPr>
            <w:tcW w:w="2068" w:type="pct"/>
            <w:gridSpan w:val="2"/>
            <w:shd w:val="clear" w:color="auto" w:fill="auto"/>
          </w:tcPr>
          <w:p w14:paraId="7E906216" w14:textId="4DD0A070" w:rsidR="00720E23" w:rsidRPr="000702BF" w:rsidRDefault="00720E23"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Pr>
          <w:p w14:paraId="040FE8E5" w14:textId="5DF74196" w:rsidR="00720E23" w:rsidRPr="000702BF" w:rsidRDefault="00720E23"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r w:rsidR="008D0E0E" w:rsidRPr="000702BF">
              <w:t xml:space="preserve"> </w:t>
            </w:r>
            <w:r w:rsidRPr="000702BF">
              <w:t>(NOTE</w:t>
            </w:r>
            <w:r w:rsidR="008D0E0E" w:rsidRPr="000702BF">
              <w:t xml:space="preserve"> </w:t>
            </w:r>
            <w:r w:rsidRPr="000702BF">
              <w:t>2)</w:t>
            </w:r>
          </w:p>
        </w:tc>
      </w:tr>
      <w:tr w:rsidR="00720E23" w:rsidRPr="000702BF" w14:paraId="581DB4D2" w14:textId="77777777" w:rsidTr="008D0E0E">
        <w:trPr>
          <w:jc w:val="center"/>
        </w:trPr>
        <w:tc>
          <w:tcPr>
            <w:tcW w:w="2068" w:type="pct"/>
            <w:gridSpan w:val="2"/>
            <w:shd w:val="clear" w:color="auto" w:fill="auto"/>
          </w:tcPr>
          <w:p w14:paraId="7E7AF810" w14:textId="1FC6BDAE" w:rsidR="00720E23" w:rsidRPr="000702BF" w:rsidRDefault="00720E23"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932" w:type="pct"/>
            <w:gridSpan w:val="2"/>
          </w:tcPr>
          <w:p w14:paraId="4E8B7BEB" w14:textId="75888B36" w:rsidR="00720E23" w:rsidRPr="000702BF" w:rsidRDefault="00720E23" w:rsidP="00AE3F12">
            <w:pPr>
              <w:pStyle w:val="TAL"/>
              <w:rPr>
                <w:lang w:eastAsia="zh-CN"/>
              </w:rPr>
            </w:pPr>
            <w:r w:rsidRPr="000702BF">
              <w:t>Lowest,</w:t>
            </w:r>
            <w:r w:rsidR="008D0E0E" w:rsidRPr="000702BF">
              <w:t xml:space="preserve"> </w:t>
            </w:r>
            <w:r w:rsidRPr="000702BF">
              <w:t>Mid,</w:t>
            </w:r>
            <w:r w:rsidR="008D0E0E" w:rsidRPr="000702BF">
              <w:t xml:space="preserve"> </w:t>
            </w:r>
            <w:r w:rsidRPr="000702BF">
              <w:t>Highest</w:t>
            </w:r>
          </w:p>
        </w:tc>
      </w:tr>
      <w:tr w:rsidR="00720E23" w:rsidRPr="000702BF" w14:paraId="4C1E8DD5" w14:textId="77777777" w:rsidTr="008D0E0E">
        <w:trPr>
          <w:jc w:val="center"/>
        </w:trPr>
        <w:tc>
          <w:tcPr>
            <w:tcW w:w="2068" w:type="pct"/>
            <w:gridSpan w:val="2"/>
            <w:shd w:val="clear" w:color="auto" w:fill="auto"/>
          </w:tcPr>
          <w:p w14:paraId="06AEBCF3" w14:textId="5A69DE21" w:rsidR="00720E23" w:rsidRPr="000702BF" w:rsidRDefault="00720E23"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789375E3" w14:textId="5E76F06B" w:rsidR="00720E23" w:rsidRPr="000702BF" w:rsidRDefault="00720E23" w:rsidP="00AE3F12">
            <w:pPr>
              <w:pStyle w:val="TAL"/>
              <w:rPr>
                <w:lang w:eastAsia="zh-CN"/>
              </w:rPr>
            </w:pPr>
            <w:r w:rsidRPr="000702BF">
              <w:t>Lowest,</w:t>
            </w:r>
            <w:r w:rsidR="008D0E0E" w:rsidRPr="000702BF">
              <w:t xml:space="preserve"> </w:t>
            </w:r>
            <w:r w:rsidRPr="000702BF">
              <w:t>Highest</w:t>
            </w:r>
          </w:p>
        </w:tc>
      </w:tr>
      <w:tr w:rsidR="00720E23" w:rsidRPr="000702BF" w14:paraId="280AD538" w14:textId="77777777" w:rsidTr="008D0E0E">
        <w:trPr>
          <w:jc w:val="center"/>
        </w:trPr>
        <w:tc>
          <w:tcPr>
            <w:tcW w:w="5000" w:type="pct"/>
            <w:gridSpan w:val="4"/>
            <w:shd w:val="clear" w:color="auto" w:fill="auto"/>
          </w:tcPr>
          <w:p w14:paraId="4B3414B2" w14:textId="0E04CC08" w:rsidR="00720E23" w:rsidRPr="000702BF" w:rsidRDefault="00720E23" w:rsidP="00AE3F12">
            <w:pPr>
              <w:pStyle w:val="TAH"/>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720E23" w:rsidRPr="000702BF" w14:paraId="0515D6DC" w14:textId="77777777" w:rsidTr="008D0E0E">
        <w:trPr>
          <w:jc w:val="center"/>
        </w:trPr>
        <w:tc>
          <w:tcPr>
            <w:tcW w:w="702" w:type="pct"/>
            <w:shd w:val="clear" w:color="auto" w:fill="auto"/>
          </w:tcPr>
          <w:p w14:paraId="42A2960B" w14:textId="40055744" w:rsidR="00720E23" w:rsidRPr="000702BF" w:rsidRDefault="00720E23" w:rsidP="00AE3F12">
            <w:pPr>
              <w:pStyle w:val="TAH"/>
              <w:rPr>
                <w:lang w:eastAsia="zh-CN"/>
              </w:rPr>
            </w:pPr>
            <w:r w:rsidRPr="000702BF">
              <w:rPr>
                <w:lang w:eastAsia="zh-CN"/>
              </w:rPr>
              <w:t>Test</w:t>
            </w:r>
            <w:r w:rsidR="008D0E0E" w:rsidRPr="000702BF">
              <w:rPr>
                <w:lang w:eastAsia="zh-CN"/>
              </w:rPr>
              <w:t xml:space="preserve"> </w:t>
            </w:r>
            <w:r w:rsidRPr="000702BF">
              <w:rPr>
                <w:lang w:eastAsia="zh-CN"/>
              </w:rPr>
              <w:t>ID</w:t>
            </w:r>
          </w:p>
        </w:tc>
        <w:tc>
          <w:tcPr>
            <w:tcW w:w="1366" w:type="pct"/>
            <w:tcBorders>
              <w:bottom w:val="single" w:sz="4" w:space="0" w:color="auto"/>
            </w:tcBorders>
            <w:shd w:val="clear" w:color="auto" w:fill="auto"/>
          </w:tcPr>
          <w:p w14:paraId="7262EF85" w14:textId="7A718DCC" w:rsidR="00720E23" w:rsidRPr="000702BF" w:rsidRDefault="00720E23" w:rsidP="00AE3F12">
            <w:pPr>
              <w:pStyle w:val="TAH"/>
            </w:pPr>
            <w:r w:rsidRPr="000702BF">
              <w:t>Downlink</w:t>
            </w:r>
            <w:r w:rsidR="008D0E0E" w:rsidRPr="000702BF">
              <w:t xml:space="preserve"> </w:t>
            </w:r>
            <w:r w:rsidRPr="000702BF">
              <w:t>Configuration</w:t>
            </w:r>
          </w:p>
        </w:tc>
        <w:tc>
          <w:tcPr>
            <w:tcW w:w="2932" w:type="pct"/>
            <w:gridSpan w:val="2"/>
          </w:tcPr>
          <w:p w14:paraId="588BC51D" w14:textId="1BA03BFC" w:rsidR="00720E23" w:rsidRPr="000702BF" w:rsidRDefault="00720E23" w:rsidP="00AE3F12">
            <w:pPr>
              <w:pStyle w:val="TAH"/>
              <w:rPr>
                <w:lang w:eastAsia="zh-CN"/>
              </w:rPr>
            </w:pPr>
            <w:r w:rsidRPr="000702BF">
              <w:t>Uplink</w:t>
            </w:r>
            <w:r w:rsidR="008D0E0E" w:rsidRPr="000702BF">
              <w:t xml:space="preserve"> </w:t>
            </w:r>
            <w:r w:rsidRPr="000702BF">
              <w:t>Configuration</w:t>
            </w:r>
          </w:p>
        </w:tc>
      </w:tr>
      <w:tr w:rsidR="00720E23" w:rsidRPr="000702BF" w14:paraId="4118488E" w14:textId="77777777" w:rsidTr="008D0E0E">
        <w:trPr>
          <w:jc w:val="center"/>
        </w:trPr>
        <w:tc>
          <w:tcPr>
            <w:tcW w:w="702" w:type="pct"/>
            <w:shd w:val="clear" w:color="auto" w:fill="auto"/>
          </w:tcPr>
          <w:p w14:paraId="31E069EC" w14:textId="77777777" w:rsidR="00720E23" w:rsidRPr="000702BF" w:rsidRDefault="00720E23" w:rsidP="00AE3F12">
            <w:pPr>
              <w:pStyle w:val="TAH"/>
              <w:rPr>
                <w:lang w:eastAsia="zh-CN"/>
              </w:rPr>
            </w:pPr>
          </w:p>
        </w:tc>
        <w:tc>
          <w:tcPr>
            <w:tcW w:w="1366" w:type="pct"/>
            <w:tcBorders>
              <w:bottom w:val="nil"/>
            </w:tcBorders>
            <w:shd w:val="clear" w:color="auto" w:fill="auto"/>
          </w:tcPr>
          <w:p w14:paraId="094C5ED3" w14:textId="749DF918" w:rsidR="00720E23" w:rsidRPr="000702BF" w:rsidRDefault="00720E23" w:rsidP="00AE3F12">
            <w:pPr>
              <w:pStyle w:val="TAC"/>
            </w:pPr>
            <w:r w:rsidRPr="000702BF">
              <w:t>N/A</w:t>
            </w:r>
            <w:r w:rsidR="008D0E0E" w:rsidRPr="000702BF">
              <w:t xml:space="preserve"> </w:t>
            </w:r>
            <w:r w:rsidRPr="000702BF">
              <w:t>for</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r w:rsidR="008D0E0E" w:rsidRPr="000702BF">
              <w:t xml:space="preserve"> </w:t>
            </w:r>
          </w:p>
        </w:tc>
        <w:tc>
          <w:tcPr>
            <w:tcW w:w="1727" w:type="pct"/>
          </w:tcPr>
          <w:p w14:paraId="51DE8132" w14:textId="77777777" w:rsidR="00720E23" w:rsidRPr="000702BF" w:rsidRDefault="00720E23" w:rsidP="00AE3F12">
            <w:pPr>
              <w:pStyle w:val="TAH"/>
              <w:rPr>
                <w:lang w:eastAsia="zh-CN"/>
              </w:rPr>
            </w:pPr>
            <w:r w:rsidRPr="000702BF">
              <w:rPr>
                <w:lang w:eastAsia="zh-CN"/>
              </w:rPr>
              <w:t>Modulation</w:t>
            </w:r>
          </w:p>
        </w:tc>
        <w:tc>
          <w:tcPr>
            <w:tcW w:w="1205" w:type="pct"/>
            <w:shd w:val="clear" w:color="auto" w:fill="auto"/>
          </w:tcPr>
          <w:p w14:paraId="600F2C03" w14:textId="03B4F3FE" w:rsidR="00720E23" w:rsidRPr="000702BF" w:rsidRDefault="00720E23"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720E23" w:rsidRPr="000702BF" w14:paraId="0C2AF2D0" w14:textId="77777777" w:rsidTr="008D0E0E">
        <w:trPr>
          <w:jc w:val="center"/>
        </w:trPr>
        <w:tc>
          <w:tcPr>
            <w:tcW w:w="702" w:type="pct"/>
            <w:shd w:val="clear" w:color="auto" w:fill="auto"/>
          </w:tcPr>
          <w:p w14:paraId="5BA444C7" w14:textId="77777777" w:rsidR="00720E23" w:rsidRPr="000702BF" w:rsidRDefault="00720E23" w:rsidP="00AE3F12">
            <w:pPr>
              <w:pStyle w:val="TAC"/>
              <w:rPr>
                <w:lang w:eastAsia="zh-CN"/>
              </w:rPr>
            </w:pPr>
            <w:r w:rsidRPr="000702BF">
              <w:t>1</w:t>
            </w:r>
          </w:p>
        </w:tc>
        <w:tc>
          <w:tcPr>
            <w:tcW w:w="1366" w:type="pct"/>
            <w:tcBorders>
              <w:top w:val="nil"/>
            </w:tcBorders>
            <w:shd w:val="clear" w:color="auto" w:fill="auto"/>
          </w:tcPr>
          <w:p w14:paraId="47EF744A" w14:textId="51E6C65B" w:rsidR="00720E23" w:rsidRPr="000702BF" w:rsidRDefault="00720E23" w:rsidP="00AE3F12">
            <w:pPr>
              <w:pStyle w:val="TAC"/>
              <w:rPr>
                <w:lang w:eastAsia="zh-CN"/>
              </w:rPr>
            </w:pPr>
            <w:r w:rsidRPr="000702BF">
              <w:rPr>
                <w:lang w:eastAsia="zh-CN"/>
              </w:rPr>
              <w:t>test</w:t>
            </w:r>
            <w:r w:rsidR="008D0E0E" w:rsidRPr="000702BF">
              <w:rPr>
                <w:lang w:eastAsia="zh-CN"/>
              </w:rPr>
              <w:t xml:space="preserve"> </w:t>
            </w:r>
            <w:r w:rsidRPr="000702BF">
              <w:rPr>
                <w:lang w:eastAsia="zh-CN"/>
              </w:rPr>
              <w:t>case</w:t>
            </w:r>
          </w:p>
        </w:tc>
        <w:tc>
          <w:tcPr>
            <w:tcW w:w="1727" w:type="pct"/>
          </w:tcPr>
          <w:p w14:paraId="484D073C" w14:textId="49091D13" w:rsidR="00720E23" w:rsidRPr="000702BF" w:rsidRDefault="00720E23" w:rsidP="00AE3F12">
            <w:pPr>
              <w:pStyle w:val="TAC"/>
            </w:pPr>
            <w:r w:rsidRPr="000702BF">
              <w:t>DFT-s-OFDM</w:t>
            </w:r>
            <w:r w:rsidR="008D0E0E" w:rsidRPr="000702BF">
              <w:t xml:space="preserve"> </w:t>
            </w:r>
            <w:r w:rsidRPr="000702BF">
              <w:t>QPSK</w:t>
            </w:r>
          </w:p>
        </w:tc>
        <w:tc>
          <w:tcPr>
            <w:tcW w:w="1205" w:type="pct"/>
            <w:shd w:val="clear" w:color="auto" w:fill="auto"/>
          </w:tcPr>
          <w:p w14:paraId="4E1B6628" w14:textId="78C5C61C" w:rsidR="00720E23" w:rsidRPr="000702BF" w:rsidRDefault="00720E23" w:rsidP="00AE3F12">
            <w:pPr>
              <w:pStyle w:val="TAC"/>
            </w:pPr>
            <w:r w:rsidRPr="000702BF">
              <w:t>Inner</w:t>
            </w:r>
            <w:r w:rsidR="008D0E0E" w:rsidRPr="000702BF">
              <w:t xml:space="preserve"> </w:t>
            </w:r>
            <w:r w:rsidRPr="000702BF">
              <w:t>Full</w:t>
            </w:r>
          </w:p>
        </w:tc>
      </w:tr>
      <w:tr w:rsidR="00720E23" w:rsidRPr="000702BF" w14:paraId="0EC6F51E" w14:textId="77777777" w:rsidTr="008D0E0E">
        <w:trPr>
          <w:jc w:val="center"/>
        </w:trPr>
        <w:tc>
          <w:tcPr>
            <w:tcW w:w="5000" w:type="pct"/>
            <w:gridSpan w:val="4"/>
            <w:shd w:val="clear" w:color="auto" w:fill="auto"/>
          </w:tcPr>
          <w:p w14:paraId="66B1C6B7" w14:textId="56768DC7" w:rsidR="00720E23" w:rsidRPr="000702BF" w:rsidRDefault="00720E23"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p>
          <w:p w14:paraId="4D213A50" w14:textId="7BA551E5" w:rsidR="00720E23" w:rsidRPr="000702BF" w:rsidRDefault="00720E23" w:rsidP="00AE3F12">
            <w:pPr>
              <w:pStyle w:val="TAN"/>
            </w:pPr>
            <w:r w:rsidRPr="000702BF">
              <w:rPr>
                <w:lang w:eastAsia="zh-CN"/>
              </w:rPr>
              <w:t>NOTE</w:t>
            </w:r>
            <w:r w:rsidR="008D0E0E" w:rsidRPr="000702BF">
              <w:rPr>
                <w:lang w:eastAsia="zh-CN"/>
              </w:rPr>
              <w:t xml:space="preserve"> </w:t>
            </w:r>
            <w:r w:rsidRPr="000702BF">
              <w:rPr>
                <w:lang w:eastAsia="zh-CN"/>
              </w:rPr>
              <w:t>2:</w:t>
            </w:r>
            <w:r w:rsidRPr="000702BF">
              <w:rPr>
                <w:lang w:eastAsia="zh-CN"/>
              </w:rPr>
              <w:tab/>
              <w:t>For</w:t>
            </w:r>
            <w:r w:rsidR="008D0E0E" w:rsidRPr="000702BF">
              <w:rPr>
                <w:lang w:eastAsia="zh-CN"/>
              </w:rPr>
              <w:t xml:space="preserve"> </w:t>
            </w:r>
            <w:r w:rsidRPr="000702BF">
              <w:rPr>
                <w:lang w:eastAsia="zh-CN"/>
              </w:rPr>
              <w:t>NR</w:t>
            </w:r>
            <w:r w:rsidR="008D0E0E" w:rsidRPr="000702BF">
              <w:rPr>
                <w:lang w:eastAsia="zh-CN"/>
              </w:rPr>
              <w:t xml:space="preserve"> </w:t>
            </w:r>
            <w:r w:rsidRPr="000702BF">
              <w:rPr>
                <w:lang w:eastAsia="zh-CN"/>
              </w:rPr>
              <w:t>band</w:t>
            </w:r>
            <w:r w:rsidR="008D0E0E" w:rsidRPr="000702BF">
              <w:rPr>
                <w:lang w:eastAsia="zh-CN"/>
              </w:rPr>
              <w:t xml:space="preserve"> </w:t>
            </w:r>
            <w:r w:rsidRPr="000702BF">
              <w:rPr>
                <w:lang w:eastAsia="zh-CN"/>
              </w:rPr>
              <w:t>n28,</w:t>
            </w:r>
            <w:r w:rsidR="008D0E0E" w:rsidRPr="000702BF">
              <w:rPr>
                <w:lang w:eastAsia="zh-CN"/>
              </w:rPr>
              <w:t xml:space="preserve"> </w:t>
            </w:r>
            <w:r w:rsidRPr="000702BF">
              <w:rPr>
                <w:lang w:eastAsia="zh-CN"/>
              </w:rPr>
              <w:t>30MHz</w:t>
            </w:r>
            <w:r w:rsidR="008D0E0E" w:rsidRPr="000702BF">
              <w:rPr>
                <w:lang w:eastAsia="zh-CN"/>
              </w:rPr>
              <w:t xml:space="preserve"> </w:t>
            </w:r>
            <w:r w:rsidRPr="000702BF">
              <w:rPr>
                <w:lang w:eastAsia="zh-CN"/>
              </w:rPr>
              <w:t>test</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bandwidth</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tested</w:t>
            </w:r>
            <w:r w:rsidR="008D0E0E" w:rsidRPr="000702BF">
              <w:rPr>
                <w:lang w:eastAsia="zh-CN"/>
              </w:rPr>
              <w:t xml:space="preserve"> </w:t>
            </w:r>
            <w:r w:rsidRPr="000702BF">
              <w:rPr>
                <w:lang w:eastAsia="zh-CN"/>
              </w:rPr>
              <w:t>with</w:t>
            </w:r>
            <w:r w:rsidR="008D0E0E" w:rsidRPr="000702BF">
              <w:rPr>
                <w:lang w:eastAsia="zh-CN"/>
              </w:rPr>
              <w:t xml:space="preserve"> </w:t>
            </w:r>
            <w:r w:rsidRPr="000702BF">
              <w:rPr>
                <w:lang w:eastAsia="zh-CN"/>
              </w:rPr>
              <w:t>Low</w:t>
            </w:r>
            <w:r w:rsidR="008D0E0E" w:rsidRPr="000702BF">
              <w:rPr>
                <w:lang w:eastAsia="zh-CN"/>
              </w:rPr>
              <w:t xml:space="preserve"> </w:t>
            </w:r>
            <w:r w:rsidRPr="000702BF">
              <w:rPr>
                <w:lang w:eastAsia="zh-CN"/>
              </w:rPr>
              <w:t>range</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High</w:t>
            </w:r>
            <w:r w:rsidR="008D0E0E" w:rsidRPr="000702BF">
              <w:rPr>
                <w:lang w:eastAsia="zh-CN"/>
              </w:rPr>
              <w:t xml:space="preserve"> </w:t>
            </w:r>
            <w:r w:rsidRPr="000702BF">
              <w:rPr>
                <w:lang w:eastAsia="zh-CN"/>
              </w:rPr>
              <w:t>range</w:t>
            </w:r>
            <w:r w:rsidR="008D0E0E" w:rsidRPr="000702BF">
              <w:rPr>
                <w:lang w:eastAsia="zh-CN"/>
              </w:rPr>
              <w:t xml:space="preserve"> </w:t>
            </w:r>
            <w:r w:rsidRPr="000702BF">
              <w:rPr>
                <w:lang w:eastAsia="zh-CN"/>
              </w:rPr>
              <w:t>test</w:t>
            </w:r>
            <w:r w:rsidR="008D0E0E" w:rsidRPr="000702BF">
              <w:rPr>
                <w:lang w:eastAsia="zh-CN"/>
              </w:rPr>
              <w:t xml:space="preserve"> </w:t>
            </w:r>
            <w:r w:rsidRPr="000702BF">
              <w:rPr>
                <w:lang w:eastAsia="zh-CN"/>
              </w:rPr>
              <w:t>frequencies.</w:t>
            </w:r>
          </w:p>
        </w:tc>
      </w:tr>
    </w:tbl>
    <w:p w14:paraId="73AB8416" w14:textId="77777777" w:rsidR="00720E23" w:rsidRPr="000702BF" w:rsidRDefault="00720E23" w:rsidP="004666C3">
      <w:pPr>
        <w:pStyle w:val="TH"/>
        <w:rPr>
          <w:lang w:eastAsia="zh-CN"/>
        </w:rPr>
      </w:pPr>
    </w:p>
    <w:p w14:paraId="26C4E12F" w14:textId="26678F9C" w:rsidR="004666C3" w:rsidRPr="000702BF" w:rsidRDefault="004666C3" w:rsidP="004666C3">
      <w:pPr>
        <w:pStyle w:val="B1"/>
      </w:pPr>
      <w:r w:rsidRPr="000702BF">
        <w:t>1.</w:t>
      </w:r>
      <w:r w:rsidRPr="000702BF">
        <w:tab/>
        <w:t>Connect the SS to the UE antenna connectors as shown in TS 38.508-1 [</w:t>
      </w:r>
      <w:r w:rsidR="00AA2954" w:rsidRPr="000702BF">
        <w:t>12</w:t>
      </w:r>
      <w:r w:rsidRPr="000702BF">
        <w:t>] Annex A, Figure A.3.1.</w:t>
      </w:r>
      <w:r w:rsidR="00AA2954" w:rsidRPr="000702BF">
        <w:t>1</w:t>
      </w:r>
      <w:r w:rsidRPr="000702BF">
        <w:t xml:space="preserve">.1 for TE diagram and </w:t>
      </w:r>
      <w:r w:rsidR="00201225">
        <w:t>clause</w:t>
      </w:r>
      <w:r w:rsidRPr="000702BF">
        <w:t xml:space="preserve"> A.3.2 for UE diagram.</w:t>
      </w:r>
    </w:p>
    <w:p w14:paraId="69FFA296" w14:textId="08A53782" w:rsidR="004666C3" w:rsidRPr="000702BF" w:rsidRDefault="004666C3" w:rsidP="004666C3">
      <w:pPr>
        <w:pStyle w:val="B1"/>
      </w:pPr>
      <w:r w:rsidRPr="000702BF">
        <w:t>2.</w:t>
      </w:r>
      <w:r w:rsidRPr="000702BF">
        <w:tab/>
        <w:t>The parameter settings for the cell are set up according to TS 38.508-1 [</w:t>
      </w:r>
      <w:r w:rsidR="00AA2954" w:rsidRPr="000702BF">
        <w:t>12</w:t>
      </w:r>
      <w:r w:rsidRPr="000702BF">
        <w:t>] subclause 4.4.3.</w:t>
      </w:r>
    </w:p>
    <w:p w14:paraId="0F0D3E85" w14:textId="643F05C0" w:rsidR="004666C3" w:rsidRPr="000702BF" w:rsidRDefault="004666C3" w:rsidP="004666C3">
      <w:pPr>
        <w:pStyle w:val="B1"/>
      </w:pPr>
      <w:r w:rsidRPr="000702BF">
        <w:t>3.</w:t>
      </w:r>
      <w:r w:rsidRPr="000702BF">
        <w:tab/>
        <w:t xml:space="preserve">Downlink signals are initially set up according to TS 38.521-1 [2] </w:t>
      </w:r>
      <w:r w:rsidR="00201225">
        <w:t>clauses</w:t>
      </w:r>
      <w:r w:rsidRPr="000702BF">
        <w:t xml:space="preserve"> C.0, C.1, C.2, and uplink signals according to TS 38.521-1 [2] </w:t>
      </w:r>
      <w:r w:rsidR="00201225">
        <w:t>clauses</w:t>
      </w:r>
      <w:r w:rsidRPr="000702BF">
        <w:t xml:space="preserve"> G.0, G.1, G.2, G.3.0.</w:t>
      </w:r>
    </w:p>
    <w:p w14:paraId="0A24289F" w14:textId="77777777" w:rsidR="004666C3" w:rsidRPr="000702BF" w:rsidRDefault="004666C3" w:rsidP="004666C3">
      <w:pPr>
        <w:pStyle w:val="B1"/>
      </w:pPr>
      <w:r w:rsidRPr="000702BF">
        <w:t>4.</w:t>
      </w:r>
      <w:r w:rsidRPr="000702BF">
        <w:tab/>
        <w:t>The UL Reference Measurement Channel is set according to Table 6.2.2.4.1-1.</w:t>
      </w:r>
    </w:p>
    <w:p w14:paraId="283706FF" w14:textId="77777777" w:rsidR="004666C3" w:rsidRPr="000702BF" w:rsidRDefault="004666C3" w:rsidP="004666C3">
      <w:pPr>
        <w:pStyle w:val="B1"/>
      </w:pPr>
      <w:r w:rsidRPr="000702BF">
        <w:t>5.</w:t>
      </w:r>
      <w:r w:rsidRPr="000702BF">
        <w:tab/>
        <w:t xml:space="preserve">Propagation conditions are set according to TS 38.521-1 [2] Annex </w:t>
      </w:r>
      <w:r w:rsidRPr="000702BF">
        <w:rPr>
          <w:rFonts w:eastAsia="DengXian"/>
          <w:lang w:eastAsia="zh-CN"/>
        </w:rPr>
        <w:t>B.0</w:t>
      </w:r>
      <w:r w:rsidRPr="000702BF">
        <w:t>.</w:t>
      </w:r>
    </w:p>
    <w:p w14:paraId="1F12F33A" w14:textId="36499FE8" w:rsidR="001858B9" w:rsidRPr="000702BF" w:rsidRDefault="004666C3" w:rsidP="001858B9">
      <w:pPr>
        <w:pStyle w:val="B1"/>
        <w:rPr>
          <w:rFonts w:eastAsia="Malgun Gothic"/>
          <w:lang w:eastAsia="en-GB"/>
        </w:rPr>
      </w:pPr>
      <w:r w:rsidRPr="000702BF">
        <w:t>6.</w:t>
      </w:r>
      <w:r w:rsidRPr="000702BF">
        <w:tab/>
      </w:r>
      <w:r w:rsidR="001858B9" w:rsidRPr="000702BF">
        <w:rPr>
          <w:rFonts w:eastAsia="Malgun Gothic"/>
          <w:lang w:eastAsia="en-GB"/>
        </w:rPr>
        <w:t>UE location according to TS 38.508-1 [12] clause [</w:t>
      </w:r>
      <w:r w:rsidR="00384981">
        <w:rPr>
          <w:rFonts w:eastAsia="Malgun Gothic"/>
          <w:lang w:eastAsia="en-GB"/>
        </w:rPr>
        <w:t>to be updated</w:t>
      </w:r>
      <w:r w:rsidR="001858B9" w:rsidRPr="000702BF">
        <w:rPr>
          <w:rFonts w:eastAsia="Malgun Gothic"/>
          <w:lang w:eastAsia="en-GB"/>
        </w:rPr>
        <w:t xml:space="preserve">] is provided to the UE through AT commands or any other preconfigured means. </w:t>
      </w:r>
    </w:p>
    <w:p w14:paraId="3509BDE8" w14:textId="77777777" w:rsidR="001858B9" w:rsidRPr="000702BF" w:rsidRDefault="001858B9"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6214370E" w14:textId="1E9A0D7C" w:rsidR="004666C3" w:rsidRPr="000702BF" w:rsidRDefault="001858B9" w:rsidP="002600C1">
      <w:pPr>
        <w:pStyle w:val="B1"/>
      </w:pPr>
      <w:r w:rsidRPr="000702BF">
        <w:t>8.</w:t>
      </w:r>
      <w:r w:rsidRPr="000702BF">
        <w:tab/>
      </w:r>
      <w:r w:rsidR="004666C3" w:rsidRPr="000702BF">
        <w:t>Ensure the UE is in State [</w:t>
      </w:r>
      <w:r w:rsidR="00384981">
        <w:t>to be updated</w:t>
      </w:r>
      <w:r w:rsidR="004666C3" w:rsidRPr="000702BF">
        <w:t>] with generic procedure parameters [</w:t>
      </w:r>
      <w:r w:rsidR="000702BF">
        <w:t>12</w:t>
      </w:r>
      <w:r w:rsidR="004666C3" w:rsidRPr="000702BF">
        <w:t xml:space="preserve">], Connected without release </w:t>
      </w:r>
      <w:r w:rsidR="004666C3" w:rsidRPr="000702BF">
        <w:rPr>
          <w:i/>
        </w:rPr>
        <w:t xml:space="preserve">On, </w:t>
      </w:r>
      <w:r w:rsidR="004666C3" w:rsidRPr="000702BF">
        <w:t>Test Mode</w:t>
      </w:r>
      <w:r w:rsidR="004666C3" w:rsidRPr="000702BF">
        <w:rPr>
          <w:i/>
        </w:rPr>
        <w:t xml:space="preserve"> On </w:t>
      </w:r>
      <w:r w:rsidR="004666C3" w:rsidRPr="000702BF">
        <w:t>and Test Loop Function</w:t>
      </w:r>
      <w:r w:rsidR="004666C3" w:rsidRPr="000702BF">
        <w:rPr>
          <w:i/>
        </w:rPr>
        <w:t xml:space="preserve"> On</w:t>
      </w:r>
      <w:r w:rsidR="004666C3" w:rsidRPr="000702BF">
        <w:t xml:space="preserve"> according to TS 38.508-1 [</w:t>
      </w:r>
      <w:r w:rsidR="000702BF">
        <w:t>12</w:t>
      </w:r>
      <w:r w:rsidR="004666C3" w:rsidRPr="000702BF">
        <w:t>] clause 4.5. Message contents are defined in clause 6.2.2.4.3.</w:t>
      </w:r>
    </w:p>
    <w:p w14:paraId="3C910CCC" w14:textId="77777777" w:rsidR="004666C3" w:rsidRPr="000702BF" w:rsidRDefault="004666C3" w:rsidP="0002370F">
      <w:pPr>
        <w:pStyle w:val="Heading5"/>
      </w:pPr>
      <w:bookmarkStart w:id="833" w:name="_Toc152356622"/>
      <w:r w:rsidRPr="000702BF">
        <w:t>6.3.3.4.2</w:t>
      </w:r>
      <w:r w:rsidRPr="000702BF">
        <w:tab/>
        <w:t>Test procedure</w:t>
      </w:r>
      <w:bookmarkEnd w:id="833"/>
    </w:p>
    <w:p w14:paraId="78A7DE8F" w14:textId="71DDBEAC" w:rsidR="00074A9F" w:rsidRPr="000702BF" w:rsidRDefault="00074A9F" w:rsidP="00074A9F">
      <w:pPr>
        <w:pStyle w:val="B1"/>
      </w:pPr>
      <w:r w:rsidRPr="000702BF">
        <w:t>1.</w:t>
      </w:r>
      <w:r w:rsidRPr="000702BF">
        <w:tab/>
        <w:t>SS sends uplink scheduling information via PDCCH DCI format 0_1 for C_RNTI to schedule the UL RMC according to Table 6.3.3.2.4.1-1. Since the UE has no payload and no loopback data to send the UE sends uplink MAC padding bits on the UL RMC. The UL assignment is  such that the UE transmits on slots 8 for15</w:t>
      </w:r>
      <w:r w:rsidR="00201225">
        <w:t xml:space="preserve"> </w:t>
      </w:r>
      <w:r w:rsidRPr="000702BF">
        <w:t>kHz SCS, on slots 8 and 18 for 30</w:t>
      </w:r>
      <w:r w:rsidR="00201225">
        <w:t xml:space="preserve"> </w:t>
      </w:r>
      <w:r w:rsidRPr="000702BF">
        <w:t>kHz SCS and on slots 17 and 37 for 60</w:t>
      </w:r>
      <w:r w:rsidR="00201225">
        <w:t xml:space="preserve"> </w:t>
      </w:r>
      <w:r w:rsidRPr="000702BF">
        <w:t>kHz SCS.</w:t>
      </w:r>
    </w:p>
    <w:p w14:paraId="5B120E02" w14:textId="75577E32" w:rsidR="00074A9F" w:rsidRPr="000702BF" w:rsidRDefault="00074A9F" w:rsidP="00074A9F">
      <w:pPr>
        <w:pStyle w:val="B1"/>
      </w:pPr>
      <w:r w:rsidRPr="000702BF">
        <w:t>2.</w:t>
      </w:r>
      <w:r w:rsidRPr="000702BF">
        <w:tab/>
        <w:t xml:space="preserve">Send continuously uplink power control "up" commands in every uplink scheduling information to the UE; allow at least </w:t>
      </w:r>
      <w:r w:rsidR="00201225">
        <w:t>200 ms</w:t>
      </w:r>
      <w:r w:rsidRPr="000702BF">
        <w:t xml:space="preserve"> starting from the first TPC command in this step for the UE to reach P</w:t>
      </w:r>
      <w:r w:rsidRPr="000702BF">
        <w:rPr>
          <w:vertAlign w:val="subscript"/>
        </w:rPr>
        <w:t>UMAX</w:t>
      </w:r>
      <w:r w:rsidRPr="000702BF">
        <w:t xml:space="preserve"> level.</w:t>
      </w:r>
    </w:p>
    <w:p w14:paraId="5EB03885" w14:textId="77777777" w:rsidR="00074A9F" w:rsidRPr="000702BF" w:rsidRDefault="00074A9F" w:rsidP="00074A9F">
      <w:pPr>
        <w:pStyle w:val="B1"/>
      </w:pPr>
      <w:r w:rsidRPr="000702BF">
        <w:t>3.</w:t>
      </w:r>
      <w:r w:rsidRPr="000702BF">
        <w:tab/>
        <w:t>ON power sub test:</w:t>
      </w:r>
    </w:p>
    <w:p w14:paraId="29751F55" w14:textId="77777777" w:rsidR="00074A9F" w:rsidRPr="000702BF" w:rsidRDefault="00074A9F" w:rsidP="00201225">
      <w:pPr>
        <w:pStyle w:val="B2"/>
      </w:pPr>
      <w:r w:rsidRPr="000702BF">
        <w:t>3.1.</w:t>
      </w:r>
      <w:r w:rsidRPr="000702BF">
        <w:tab/>
        <w:t>Measure the output power of the UE PUSCH transmission during one slot.</w:t>
      </w:r>
    </w:p>
    <w:p w14:paraId="0D3FD1A1" w14:textId="77777777" w:rsidR="00074A9F" w:rsidRPr="000702BF" w:rsidRDefault="00074A9F" w:rsidP="00074A9F">
      <w:pPr>
        <w:pStyle w:val="B1"/>
      </w:pPr>
      <w:r w:rsidRPr="000702BF">
        <w:t>4.</w:t>
      </w:r>
      <w:r w:rsidRPr="000702BF">
        <w:tab/>
        <w:t>OFF power sub test:</w:t>
      </w:r>
    </w:p>
    <w:p w14:paraId="6459C77B" w14:textId="77777777" w:rsidR="00074A9F" w:rsidRPr="000702BF" w:rsidRDefault="00074A9F" w:rsidP="00074A9F">
      <w:pPr>
        <w:pStyle w:val="B1"/>
      </w:pPr>
      <w:r w:rsidRPr="000702BF">
        <w:t>4.1.</w:t>
      </w:r>
      <w:r w:rsidRPr="000702BF">
        <w:tab/>
        <w:t>Measure the UE transmission OFF power during the slot prior to the PUSCH transmission, excluding a transient period of 10 µs in the end of the slot.</w:t>
      </w:r>
    </w:p>
    <w:p w14:paraId="3A34EED6" w14:textId="6346AA26" w:rsidR="00074A9F" w:rsidRPr="000702BF" w:rsidRDefault="00074A9F" w:rsidP="00074A9F">
      <w:pPr>
        <w:pStyle w:val="B1"/>
      </w:pPr>
      <w:r w:rsidRPr="000702BF">
        <w:t>4.2.</w:t>
      </w:r>
      <w:r w:rsidRPr="000702BF">
        <w:tab/>
        <w:t>Measure the UE transmission OFF power during the slot following the PUSCH transmission, excluding a transient period of 10 µs at the beginning of the slot.</w:t>
      </w:r>
    </w:p>
    <w:p w14:paraId="016CBFEA" w14:textId="77777777" w:rsidR="004666C3" w:rsidRPr="000702BF" w:rsidRDefault="004666C3" w:rsidP="0002370F">
      <w:pPr>
        <w:pStyle w:val="Heading5"/>
      </w:pPr>
      <w:bookmarkStart w:id="834" w:name="_Toc152356623"/>
      <w:r w:rsidRPr="000702BF">
        <w:lastRenderedPageBreak/>
        <w:t>6.3.3.4.3</w:t>
      </w:r>
      <w:r w:rsidRPr="000702BF">
        <w:tab/>
        <w:t>Message contents</w:t>
      </w:r>
      <w:bookmarkEnd w:id="834"/>
    </w:p>
    <w:p w14:paraId="440B1CC5" w14:textId="3081607E" w:rsidR="004666C3" w:rsidRPr="000702BF" w:rsidRDefault="004666C3" w:rsidP="004666C3">
      <w:pPr>
        <w:rPr>
          <w:lang w:eastAsia="zh-CN"/>
        </w:rPr>
      </w:pPr>
      <w:r w:rsidRPr="000702BF">
        <w:rPr>
          <w:lang w:eastAsia="zh-CN"/>
        </w:rPr>
        <w:t>M</w:t>
      </w:r>
      <w:r w:rsidRPr="000702BF">
        <w:t>essage contents are according to TS 38.508-1 [</w:t>
      </w:r>
      <w:r w:rsidR="00201225">
        <w:t>5</w:t>
      </w:r>
      <w:r w:rsidRPr="000702BF">
        <w:t>] subclause</w:t>
      </w:r>
      <w:r w:rsidR="00201225">
        <w:t>s</w:t>
      </w:r>
      <w:r w:rsidRPr="000702BF">
        <w:t xml:space="preserve"> 4.6</w:t>
      </w:r>
      <w:r w:rsidRPr="000702BF">
        <w:rPr>
          <w:lang w:eastAsia="zh-CN"/>
        </w:rPr>
        <w:t xml:space="preserve"> and 5.4</w:t>
      </w:r>
      <w:r w:rsidRPr="000702BF">
        <w:t xml:space="preserve"> with the following exceptions</w:t>
      </w:r>
      <w:r w:rsidRPr="000702BF">
        <w:rPr>
          <w:lang w:eastAsia="zh-CN"/>
        </w:rPr>
        <w:t>:</w:t>
      </w:r>
    </w:p>
    <w:p w14:paraId="097081E4" w14:textId="2C15EC29" w:rsidR="00F954AA" w:rsidRPr="000702BF" w:rsidRDefault="00F954AA" w:rsidP="00F954AA">
      <w:pPr>
        <w:pStyle w:val="TH"/>
      </w:pPr>
      <w:r w:rsidRPr="000702BF">
        <w:t>Table 6.3.3.4.3-1: PUSCH-TimeDomainResourceAllocationList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5"/>
        <w:gridCol w:w="2267"/>
        <w:gridCol w:w="1700"/>
        <w:gridCol w:w="1245"/>
      </w:tblGrid>
      <w:tr w:rsidR="00F954AA" w:rsidRPr="000702BF" w14:paraId="28158BF7" w14:textId="77777777" w:rsidTr="008D0E0E">
        <w:trPr>
          <w:jc w:val="center"/>
        </w:trPr>
        <w:tc>
          <w:tcPr>
            <w:tcW w:w="9747" w:type="dxa"/>
            <w:gridSpan w:val="4"/>
            <w:tcBorders>
              <w:top w:val="single" w:sz="4" w:space="0" w:color="auto"/>
              <w:left w:val="single" w:sz="4" w:space="0" w:color="auto"/>
              <w:bottom w:val="single" w:sz="4" w:space="0" w:color="auto"/>
              <w:right w:val="single" w:sz="4" w:space="0" w:color="auto"/>
            </w:tcBorders>
            <w:hideMark/>
          </w:tcPr>
          <w:p w14:paraId="3C33BE3A" w14:textId="62E8BEE6" w:rsidR="00F954AA" w:rsidRPr="000702BF" w:rsidRDefault="00F954AA" w:rsidP="00AE3F12">
            <w:pPr>
              <w:pStyle w:val="TAH"/>
              <w:jc w:val="left"/>
              <w:rPr>
                <w:b w:val="0"/>
              </w:rPr>
            </w:pPr>
            <w:bookmarkStart w:id="835" w:name="_MCCTEMPBM_CRPT44170014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Pr="000702BF">
              <w:rPr>
                <w:b w:val="0"/>
              </w:rPr>
              <w:t>TS</w:t>
            </w:r>
            <w:r w:rsidR="008D0E0E" w:rsidRPr="000702BF">
              <w:rPr>
                <w:b w:val="0"/>
              </w:rPr>
              <w:t xml:space="preserve"> </w:t>
            </w:r>
            <w:r w:rsidRPr="000702BF">
              <w:rPr>
                <w:b w:val="0"/>
              </w:rPr>
              <w:t>38.508-1</w:t>
            </w:r>
            <w:r w:rsidR="00201225">
              <w:rPr>
                <w:b w:val="0"/>
              </w:rPr>
              <w:t xml:space="preserve"> </w:t>
            </w:r>
            <w:r w:rsidRPr="000702BF">
              <w:rPr>
                <w:b w:val="0"/>
              </w:rPr>
              <w:t>[5],</w:t>
            </w:r>
            <w:r w:rsidR="008D0E0E" w:rsidRPr="000702BF">
              <w:rPr>
                <w:b w:val="0"/>
              </w:rPr>
              <w:t xml:space="preserve"> </w:t>
            </w:r>
            <w:r w:rsidRPr="000702BF">
              <w:rPr>
                <w:b w:val="0"/>
              </w:rPr>
              <w:t>Table</w:t>
            </w:r>
            <w:r w:rsidR="008D0E0E" w:rsidRPr="000702BF">
              <w:rPr>
                <w:b w:val="0"/>
              </w:rPr>
              <w:t xml:space="preserve"> </w:t>
            </w:r>
            <w:r w:rsidRPr="000702BF">
              <w:rPr>
                <w:b w:val="0"/>
              </w:rPr>
              <w:t>4.6.3-122</w:t>
            </w:r>
            <w:bookmarkEnd w:id="835"/>
          </w:p>
        </w:tc>
      </w:tr>
      <w:tr w:rsidR="00F954AA" w:rsidRPr="000702BF" w14:paraId="4CC4B8B4"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5DA754DA" w14:textId="17CB9DC8" w:rsidR="00F954AA" w:rsidRPr="000702BF" w:rsidRDefault="00F954AA" w:rsidP="00AE3F12">
            <w:pPr>
              <w:pStyle w:val="TAH"/>
            </w:pPr>
            <w:r w:rsidRPr="000702BF">
              <w:t>Information</w:t>
            </w:r>
            <w:r w:rsidR="008D0E0E" w:rsidRPr="000702BF">
              <w:t xml:space="preserve"> </w:t>
            </w:r>
            <w:r w:rsidRPr="000702BF">
              <w:t>Element</w:t>
            </w:r>
          </w:p>
        </w:tc>
        <w:tc>
          <w:tcPr>
            <w:tcW w:w="2267" w:type="dxa"/>
            <w:tcBorders>
              <w:top w:val="single" w:sz="4" w:space="0" w:color="auto"/>
              <w:left w:val="single" w:sz="4" w:space="0" w:color="auto"/>
              <w:bottom w:val="single" w:sz="4" w:space="0" w:color="auto"/>
              <w:right w:val="single" w:sz="4" w:space="0" w:color="auto"/>
            </w:tcBorders>
            <w:hideMark/>
          </w:tcPr>
          <w:p w14:paraId="776F0C07" w14:textId="77777777" w:rsidR="00F954AA" w:rsidRPr="000702BF" w:rsidRDefault="00F954AA" w:rsidP="00AE3F12">
            <w:pPr>
              <w:pStyle w:val="TAH"/>
            </w:pPr>
            <w:r w:rsidRPr="000702BF">
              <w:t>Value/remark</w:t>
            </w:r>
          </w:p>
        </w:tc>
        <w:tc>
          <w:tcPr>
            <w:tcW w:w="1700" w:type="dxa"/>
            <w:tcBorders>
              <w:top w:val="single" w:sz="4" w:space="0" w:color="auto"/>
              <w:left w:val="single" w:sz="4" w:space="0" w:color="auto"/>
              <w:bottom w:val="single" w:sz="4" w:space="0" w:color="auto"/>
              <w:right w:val="single" w:sz="4" w:space="0" w:color="auto"/>
            </w:tcBorders>
            <w:hideMark/>
          </w:tcPr>
          <w:p w14:paraId="7A2D6AC4" w14:textId="77777777" w:rsidR="00F954AA" w:rsidRPr="000702BF" w:rsidRDefault="00F954AA"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3B65D5B8" w14:textId="77777777" w:rsidR="00F954AA" w:rsidRPr="000702BF" w:rsidRDefault="00F954AA" w:rsidP="00AE3F12">
            <w:pPr>
              <w:pStyle w:val="TAH"/>
            </w:pPr>
            <w:r w:rsidRPr="000702BF">
              <w:t>Condition</w:t>
            </w:r>
          </w:p>
        </w:tc>
      </w:tr>
      <w:tr w:rsidR="00F954AA" w:rsidRPr="000702BF" w14:paraId="02B3B638"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31EEA875" w14:textId="0FB36479" w:rsidR="00F954AA" w:rsidRPr="000702BF" w:rsidRDefault="00F954AA" w:rsidP="00AE3F12">
            <w:pPr>
              <w:pStyle w:val="TAL"/>
            </w:pPr>
            <w:r w:rsidRPr="000702BF">
              <w:t>PUSCH-TimeDomainResourceAllocationList</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rPr>
                <w:snapToGrid w:val="0"/>
              </w:rPr>
              <w:t>(SIZE(1..maxNrofUL-Allocations))</w:t>
            </w:r>
            <w:r w:rsidR="008D0E0E" w:rsidRPr="000702BF">
              <w:rPr>
                <w:snapToGrid w:val="0"/>
              </w:rPr>
              <w:t xml:space="preserve"> </w:t>
            </w:r>
            <w:r w:rsidRPr="000702BF">
              <w:rPr>
                <w:snapToGrid w:val="0"/>
              </w:rPr>
              <w:t>OF</w:t>
            </w:r>
            <w:r w:rsidR="008D0E0E" w:rsidRPr="000702BF">
              <w:rPr>
                <w:snapToGrid w:val="0"/>
              </w:rPr>
              <w:t xml:space="preserve"> </w:t>
            </w:r>
            <w:r w:rsidRPr="000702BF">
              <w:rPr>
                <w:snapToGrid w:val="0"/>
              </w:rPr>
              <w:t>{</w:t>
            </w:r>
            <w:r w:rsidR="008D0E0E" w:rsidRPr="000702BF">
              <w:rPr>
                <w:snapToGrid w:val="0"/>
              </w:rPr>
              <w:t xml:space="preserve"> </w:t>
            </w:r>
          </w:p>
        </w:tc>
        <w:tc>
          <w:tcPr>
            <w:tcW w:w="2267" w:type="dxa"/>
            <w:tcBorders>
              <w:top w:val="single" w:sz="4" w:space="0" w:color="auto"/>
              <w:left w:val="single" w:sz="4" w:space="0" w:color="auto"/>
              <w:bottom w:val="single" w:sz="4" w:space="0" w:color="auto"/>
              <w:right w:val="single" w:sz="4" w:space="0" w:color="auto"/>
            </w:tcBorders>
            <w:hideMark/>
          </w:tcPr>
          <w:p w14:paraId="2BC16CE4" w14:textId="6D25D042" w:rsidR="00F954AA" w:rsidRPr="000702BF" w:rsidRDefault="00F954AA" w:rsidP="00AE3F12">
            <w:pPr>
              <w:pStyle w:val="TAL"/>
            </w:pPr>
            <w:r w:rsidRPr="000702BF">
              <w:t>2</w:t>
            </w:r>
            <w:r w:rsidR="008D0E0E" w:rsidRPr="000702BF">
              <w:t xml:space="preserve"> </w:t>
            </w:r>
            <w:r w:rsidRPr="000702BF">
              <w:t>entries</w:t>
            </w:r>
          </w:p>
        </w:tc>
        <w:tc>
          <w:tcPr>
            <w:tcW w:w="1700" w:type="dxa"/>
            <w:tcBorders>
              <w:top w:val="single" w:sz="4" w:space="0" w:color="auto"/>
              <w:left w:val="single" w:sz="4" w:space="0" w:color="auto"/>
              <w:bottom w:val="single" w:sz="4" w:space="0" w:color="auto"/>
              <w:right w:val="single" w:sz="4" w:space="0" w:color="auto"/>
            </w:tcBorders>
          </w:tcPr>
          <w:p w14:paraId="367B3F3F"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31361440" w14:textId="77777777" w:rsidR="00F954AA" w:rsidRPr="000702BF" w:rsidRDefault="00F954AA" w:rsidP="00AE3F12">
            <w:pPr>
              <w:pStyle w:val="TAL"/>
            </w:pPr>
          </w:p>
        </w:tc>
      </w:tr>
      <w:tr w:rsidR="00F954AA" w:rsidRPr="000702BF" w14:paraId="3FC86754"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43622316" w14:textId="24EF9E9C" w:rsidR="00F954AA" w:rsidRPr="000702BF" w:rsidRDefault="008D0E0E" w:rsidP="00AE3F12">
            <w:pPr>
              <w:pStyle w:val="TAL"/>
            </w:pPr>
            <w:r w:rsidRPr="000702BF">
              <w:t xml:space="preserve">  </w:t>
            </w:r>
            <w:r w:rsidR="00F954AA" w:rsidRPr="000702BF">
              <w:t>PUSCH-TimeDomainResourceAllocation[1]</w:t>
            </w:r>
            <w:r w:rsidRPr="000702BF">
              <w:t xml:space="preserve"> </w:t>
            </w:r>
            <w:r w:rsidR="00F954AA" w:rsidRPr="000702BF">
              <w:rPr>
                <w:snapToGrid w:val="0"/>
              </w:rPr>
              <w:t>SEQUENCE</w:t>
            </w:r>
            <w:r w:rsidRPr="000702BF">
              <w:rPr>
                <w:snapToGrid w:val="0"/>
              </w:rPr>
              <w:t xml:space="preserve">  </w:t>
            </w:r>
            <w:r w:rsidR="00F954AA" w:rsidRPr="000702BF">
              <w:t>{</w:t>
            </w:r>
          </w:p>
        </w:tc>
        <w:tc>
          <w:tcPr>
            <w:tcW w:w="2267" w:type="dxa"/>
            <w:tcBorders>
              <w:top w:val="single" w:sz="4" w:space="0" w:color="auto"/>
              <w:left w:val="single" w:sz="4" w:space="0" w:color="auto"/>
              <w:bottom w:val="single" w:sz="4" w:space="0" w:color="auto"/>
              <w:right w:val="single" w:sz="4" w:space="0" w:color="auto"/>
            </w:tcBorders>
          </w:tcPr>
          <w:p w14:paraId="26E8EB4C"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0978718"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0267E4E" w14:textId="77777777" w:rsidR="00F954AA" w:rsidRPr="000702BF" w:rsidRDefault="00F954AA" w:rsidP="00AE3F12">
            <w:pPr>
              <w:pStyle w:val="TAL"/>
            </w:pPr>
          </w:p>
        </w:tc>
      </w:tr>
      <w:tr w:rsidR="00F954AA" w:rsidRPr="000702BF" w14:paraId="53B3FCC1" w14:textId="77777777" w:rsidTr="008D0E0E">
        <w:trPr>
          <w:jc w:val="center"/>
        </w:trPr>
        <w:tc>
          <w:tcPr>
            <w:tcW w:w="4535" w:type="dxa"/>
            <w:vMerge w:val="restart"/>
            <w:tcBorders>
              <w:top w:val="single" w:sz="4" w:space="0" w:color="auto"/>
              <w:left w:val="single" w:sz="4" w:space="0" w:color="auto"/>
              <w:bottom w:val="single" w:sz="4" w:space="0" w:color="auto"/>
              <w:right w:val="single" w:sz="4" w:space="0" w:color="auto"/>
            </w:tcBorders>
            <w:hideMark/>
          </w:tcPr>
          <w:p w14:paraId="0630D810" w14:textId="5BC75BE9" w:rsidR="00F954AA" w:rsidRPr="000702BF" w:rsidRDefault="008D0E0E" w:rsidP="00AE3F12">
            <w:pPr>
              <w:pStyle w:val="TAL"/>
            </w:pPr>
            <w:r w:rsidRPr="000702BF">
              <w:t xml:space="preserve">    </w:t>
            </w:r>
            <w:r w:rsidR="00F954AA" w:rsidRPr="000702BF">
              <w:t>k2</w:t>
            </w:r>
          </w:p>
        </w:tc>
        <w:tc>
          <w:tcPr>
            <w:tcW w:w="2267" w:type="dxa"/>
            <w:tcBorders>
              <w:top w:val="single" w:sz="4" w:space="0" w:color="auto"/>
              <w:left w:val="single" w:sz="4" w:space="0" w:color="auto"/>
              <w:bottom w:val="single" w:sz="4" w:space="0" w:color="auto"/>
              <w:right w:val="single" w:sz="4" w:space="0" w:color="auto"/>
            </w:tcBorders>
            <w:hideMark/>
          </w:tcPr>
          <w:p w14:paraId="1ADD896C" w14:textId="77777777" w:rsidR="00F954AA" w:rsidRPr="000702BF" w:rsidRDefault="00F954AA" w:rsidP="00AE3F12">
            <w:pPr>
              <w:pStyle w:val="TAL"/>
            </w:pPr>
            <w:r w:rsidRPr="000702BF">
              <w:t>4</w:t>
            </w:r>
          </w:p>
        </w:tc>
        <w:tc>
          <w:tcPr>
            <w:tcW w:w="1700" w:type="dxa"/>
            <w:tcBorders>
              <w:top w:val="single" w:sz="4" w:space="0" w:color="auto"/>
              <w:left w:val="single" w:sz="4" w:space="0" w:color="auto"/>
              <w:bottom w:val="single" w:sz="4" w:space="0" w:color="auto"/>
              <w:right w:val="single" w:sz="4" w:space="0" w:color="auto"/>
            </w:tcBorders>
          </w:tcPr>
          <w:p w14:paraId="3FEDC322"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1F63D375" w14:textId="77777777" w:rsidR="00F954AA" w:rsidRPr="000702BF" w:rsidRDefault="00F954AA" w:rsidP="00AE3F12">
            <w:pPr>
              <w:pStyle w:val="TAL"/>
            </w:pPr>
            <w:r w:rsidRPr="000702BF">
              <w:rPr>
                <w:rFonts w:cs="Arial"/>
                <w:kern w:val="2"/>
                <w:szCs w:val="18"/>
              </w:rPr>
              <w:t>FR1_15kHz,FR1_30kHz</w:t>
            </w:r>
          </w:p>
        </w:tc>
      </w:tr>
      <w:tr w:rsidR="00F954AA" w:rsidRPr="000702BF" w14:paraId="40995331" w14:textId="77777777" w:rsidTr="008D0E0E">
        <w:trPr>
          <w:jc w:val="center"/>
        </w:trPr>
        <w:tc>
          <w:tcPr>
            <w:tcW w:w="4535" w:type="dxa"/>
            <w:vMerge/>
            <w:tcBorders>
              <w:top w:val="single" w:sz="4" w:space="0" w:color="auto"/>
              <w:left w:val="single" w:sz="4" w:space="0" w:color="auto"/>
              <w:bottom w:val="single" w:sz="4" w:space="0" w:color="auto"/>
              <w:right w:val="single" w:sz="4" w:space="0" w:color="auto"/>
            </w:tcBorders>
            <w:vAlign w:val="center"/>
            <w:hideMark/>
          </w:tcPr>
          <w:p w14:paraId="3AF45C5E" w14:textId="77777777" w:rsidR="00F954AA" w:rsidRPr="000702BF" w:rsidRDefault="00F954AA" w:rsidP="00AE3F12">
            <w:pPr>
              <w:spacing w:after="0"/>
              <w:rPr>
                <w:rFonts w:ascii="Arial" w:hAnsi="Arial"/>
                <w:sz w:val="18"/>
              </w:rPr>
            </w:pPr>
          </w:p>
        </w:tc>
        <w:tc>
          <w:tcPr>
            <w:tcW w:w="2267" w:type="dxa"/>
            <w:tcBorders>
              <w:top w:val="single" w:sz="4" w:space="0" w:color="auto"/>
              <w:left w:val="single" w:sz="4" w:space="0" w:color="auto"/>
              <w:bottom w:val="single" w:sz="4" w:space="0" w:color="auto"/>
              <w:right w:val="single" w:sz="4" w:space="0" w:color="auto"/>
            </w:tcBorders>
          </w:tcPr>
          <w:p w14:paraId="4B885D56" w14:textId="77777777" w:rsidR="00F954AA" w:rsidRPr="000702BF" w:rsidRDefault="00F954AA" w:rsidP="00AE3F12">
            <w:pPr>
              <w:pStyle w:val="TAL"/>
            </w:pPr>
            <w:r w:rsidRPr="000702BF">
              <w:t>6</w:t>
            </w:r>
          </w:p>
        </w:tc>
        <w:tc>
          <w:tcPr>
            <w:tcW w:w="1700" w:type="dxa"/>
            <w:tcBorders>
              <w:top w:val="single" w:sz="4" w:space="0" w:color="auto"/>
              <w:left w:val="single" w:sz="4" w:space="0" w:color="auto"/>
              <w:bottom w:val="single" w:sz="4" w:space="0" w:color="auto"/>
              <w:right w:val="single" w:sz="4" w:space="0" w:color="auto"/>
            </w:tcBorders>
          </w:tcPr>
          <w:p w14:paraId="49718841"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2385018D" w14:textId="77777777" w:rsidR="00F954AA" w:rsidRPr="000702BF" w:rsidRDefault="00F954AA" w:rsidP="00AE3F12">
            <w:pPr>
              <w:pStyle w:val="TAL"/>
            </w:pPr>
            <w:r w:rsidRPr="000702BF">
              <w:rPr>
                <w:rFonts w:cs="Arial"/>
                <w:kern w:val="2"/>
                <w:szCs w:val="18"/>
              </w:rPr>
              <w:t>FR1_60kHz</w:t>
            </w:r>
          </w:p>
        </w:tc>
      </w:tr>
      <w:tr w:rsidR="00F954AA" w:rsidRPr="000702BF" w14:paraId="50E73EE6"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551957E4" w14:textId="6B7D5123" w:rsidR="00F954AA" w:rsidRPr="000702BF" w:rsidRDefault="008D0E0E" w:rsidP="00AE3F12">
            <w:pPr>
              <w:pStyle w:val="TAL"/>
            </w:pPr>
            <w:r w:rsidRPr="000702BF">
              <w:t xml:space="preserve">    </w:t>
            </w:r>
            <w:r w:rsidR="00F954AA" w:rsidRPr="000702BF">
              <w:t>mappingType</w:t>
            </w:r>
          </w:p>
        </w:tc>
        <w:tc>
          <w:tcPr>
            <w:tcW w:w="2267" w:type="dxa"/>
            <w:tcBorders>
              <w:top w:val="single" w:sz="4" w:space="0" w:color="auto"/>
              <w:left w:val="single" w:sz="4" w:space="0" w:color="auto"/>
              <w:bottom w:val="single" w:sz="4" w:space="0" w:color="auto"/>
              <w:right w:val="single" w:sz="4" w:space="0" w:color="auto"/>
            </w:tcBorders>
            <w:hideMark/>
          </w:tcPr>
          <w:p w14:paraId="484D9E8B" w14:textId="77777777" w:rsidR="00F954AA" w:rsidRPr="000702BF" w:rsidRDefault="00F954AA" w:rsidP="00AE3F12">
            <w:pPr>
              <w:pStyle w:val="TAL"/>
            </w:pPr>
            <w:r w:rsidRPr="000702BF">
              <w:t>typeA</w:t>
            </w:r>
          </w:p>
        </w:tc>
        <w:tc>
          <w:tcPr>
            <w:tcW w:w="1700" w:type="dxa"/>
            <w:tcBorders>
              <w:top w:val="single" w:sz="4" w:space="0" w:color="auto"/>
              <w:left w:val="single" w:sz="4" w:space="0" w:color="auto"/>
              <w:bottom w:val="single" w:sz="4" w:space="0" w:color="auto"/>
              <w:right w:val="single" w:sz="4" w:space="0" w:color="auto"/>
            </w:tcBorders>
          </w:tcPr>
          <w:p w14:paraId="64C816BB"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B1CF4C6" w14:textId="77777777" w:rsidR="00F954AA" w:rsidRPr="000702BF" w:rsidRDefault="00F954AA" w:rsidP="00AE3F12">
            <w:pPr>
              <w:pStyle w:val="TAL"/>
            </w:pPr>
          </w:p>
        </w:tc>
      </w:tr>
      <w:tr w:rsidR="00F954AA" w:rsidRPr="000702BF" w14:paraId="3636EE5F"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5264D7D8" w14:textId="482A8285" w:rsidR="00F954AA" w:rsidRPr="000702BF" w:rsidRDefault="008D0E0E" w:rsidP="00AE3F12">
            <w:pPr>
              <w:pStyle w:val="TAL"/>
            </w:pPr>
            <w:r w:rsidRPr="000702BF">
              <w:t xml:space="preserve">  </w:t>
            </w:r>
            <w:r w:rsidR="00F954AA" w:rsidRPr="000702BF">
              <w:t>startSymbolAndLength</w:t>
            </w:r>
          </w:p>
        </w:tc>
        <w:tc>
          <w:tcPr>
            <w:tcW w:w="2267" w:type="dxa"/>
            <w:tcBorders>
              <w:top w:val="single" w:sz="4" w:space="0" w:color="auto"/>
              <w:left w:val="single" w:sz="4" w:space="0" w:color="auto"/>
              <w:bottom w:val="single" w:sz="4" w:space="0" w:color="auto"/>
              <w:right w:val="single" w:sz="4" w:space="0" w:color="auto"/>
            </w:tcBorders>
            <w:hideMark/>
          </w:tcPr>
          <w:p w14:paraId="01B94E97" w14:textId="77777777" w:rsidR="00F954AA" w:rsidRPr="000702BF" w:rsidRDefault="00F954AA" w:rsidP="00AE3F12">
            <w:pPr>
              <w:pStyle w:val="TAL"/>
            </w:pPr>
            <w:r w:rsidRPr="000702BF">
              <w:t>27</w:t>
            </w:r>
          </w:p>
        </w:tc>
        <w:tc>
          <w:tcPr>
            <w:tcW w:w="1700" w:type="dxa"/>
            <w:tcBorders>
              <w:top w:val="single" w:sz="4" w:space="0" w:color="auto"/>
              <w:left w:val="single" w:sz="4" w:space="0" w:color="auto"/>
              <w:bottom w:val="single" w:sz="4" w:space="0" w:color="auto"/>
              <w:right w:val="single" w:sz="4" w:space="0" w:color="auto"/>
            </w:tcBorders>
            <w:hideMark/>
          </w:tcPr>
          <w:p w14:paraId="3D08B785" w14:textId="7CFC942F" w:rsidR="00F954AA" w:rsidRPr="000702BF" w:rsidRDefault="00F954AA" w:rsidP="00AE3F12">
            <w:pPr>
              <w:pStyle w:val="TAL"/>
            </w:pPr>
            <w:r w:rsidRPr="000702BF">
              <w:t>Start</w:t>
            </w:r>
            <w:r w:rsidR="008D0E0E" w:rsidRPr="000702BF">
              <w:t xml:space="preserve"> </w:t>
            </w:r>
            <w:r w:rsidRPr="000702BF">
              <w:t>symbol(S)=0,</w:t>
            </w:r>
            <w:r w:rsidR="008D0E0E" w:rsidRPr="000702BF">
              <w:t xml:space="preserve"> </w:t>
            </w:r>
            <w:r w:rsidRPr="000702BF">
              <w:t>Length(L)=14</w:t>
            </w:r>
          </w:p>
        </w:tc>
        <w:tc>
          <w:tcPr>
            <w:tcW w:w="1245" w:type="dxa"/>
            <w:tcBorders>
              <w:top w:val="single" w:sz="4" w:space="0" w:color="auto"/>
              <w:left w:val="single" w:sz="4" w:space="0" w:color="auto"/>
              <w:bottom w:val="single" w:sz="4" w:space="0" w:color="auto"/>
              <w:right w:val="single" w:sz="4" w:space="0" w:color="auto"/>
            </w:tcBorders>
          </w:tcPr>
          <w:p w14:paraId="127539CB" w14:textId="77777777" w:rsidR="00F954AA" w:rsidRPr="000702BF" w:rsidRDefault="00F954AA" w:rsidP="00AE3F12">
            <w:pPr>
              <w:pStyle w:val="TAL"/>
            </w:pPr>
          </w:p>
        </w:tc>
      </w:tr>
      <w:tr w:rsidR="00F954AA" w:rsidRPr="000702BF" w14:paraId="19AC53E8"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7463933E" w14:textId="165DDDB5" w:rsidR="00F954AA" w:rsidRPr="000702BF" w:rsidRDefault="008D0E0E" w:rsidP="00AE3F12">
            <w:pPr>
              <w:pStyle w:val="TAL"/>
            </w:pPr>
            <w:r w:rsidRPr="000702BF">
              <w:t xml:space="preserve">  </w:t>
            </w:r>
            <w:r w:rsidR="00F954AA" w:rsidRPr="000702BF">
              <w:t>}</w:t>
            </w:r>
          </w:p>
        </w:tc>
        <w:tc>
          <w:tcPr>
            <w:tcW w:w="2267" w:type="dxa"/>
            <w:tcBorders>
              <w:top w:val="single" w:sz="4" w:space="0" w:color="auto"/>
              <w:left w:val="single" w:sz="4" w:space="0" w:color="auto"/>
              <w:bottom w:val="single" w:sz="4" w:space="0" w:color="auto"/>
              <w:right w:val="single" w:sz="4" w:space="0" w:color="auto"/>
            </w:tcBorders>
          </w:tcPr>
          <w:p w14:paraId="2B149E79"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1103FA1"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7765DBC0" w14:textId="77777777" w:rsidR="00F954AA" w:rsidRPr="000702BF" w:rsidRDefault="00F954AA" w:rsidP="00AE3F12">
            <w:pPr>
              <w:pStyle w:val="TAL"/>
            </w:pPr>
          </w:p>
        </w:tc>
      </w:tr>
      <w:tr w:rsidR="00F954AA" w:rsidRPr="000702BF" w14:paraId="769D71DE"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031BA834" w14:textId="32AA568A" w:rsidR="00F954AA" w:rsidRPr="000702BF" w:rsidRDefault="008D0E0E" w:rsidP="00AE3F12">
            <w:pPr>
              <w:pStyle w:val="TAL"/>
            </w:pPr>
            <w:r w:rsidRPr="000702BF">
              <w:t xml:space="preserve">  </w:t>
            </w:r>
            <w:r w:rsidR="00F954AA" w:rsidRPr="000702BF">
              <w:t>PUSCH-TimeDomainResourceAllocation[2]</w:t>
            </w:r>
            <w:r w:rsidRPr="000702BF">
              <w:t xml:space="preserve"> </w:t>
            </w:r>
            <w:r w:rsidR="00F954AA" w:rsidRPr="000702BF">
              <w:rPr>
                <w:snapToGrid w:val="0"/>
              </w:rPr>
              <w:t>SEQUENCE</w:t>
            </w:r>
            <w:r w:rsidRPr="000702BF">
              <w:rPr>
                <w:snapToGrid w:val="0"/>
              </w:rPr>
              <w:t xml:space="preserve">  </w:t>
            </w:r>
            <w:r w:rsidR="00F954AA" w:rsidRPr="000702BF">
              <w:t>{</w:t>
            </w:r>
          </w:p>
        </w:tc>
        <w:tc>
          <w:tcPr>
            <w:tcW w:w="2267" w:type="dxa"/>
            <w:tcBorders>
              <w:top w:val="single" w:sz="4" w:space="0" w:color="auto"/>
              <w:left w:val="single" w:sz="4" w:space="0" w:color="auto"/>
              <w:bottom w:val="single" w:sz="4" w:space="0" w:color="auto"/>
              <w:right w:val="single" w:sz="4" w:space="0" w:color="auto"/>
            </w:tcBorders>
          </w:tcPr>
          <w:p w14:paraId="571079DA"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hideMark/>
          </w:tcPr>
          <w:p w14:paraId="2E1F8B6C" w14:textId="6E5F9072" w:rsidR="00F954AA" w:rsidRPr="000702BF" w:rsidRDefault="00F954AA" w:rsidP="00AE3F12">
            <w:pPr>
              <w:pStyle w:val="TAL"/>
            </w:pPr>
            <w:r w:rsidRPr="000702BF">
              <w:t>addressed</w:t>
            </w:r>
            <w:r w:rsidR="008D0E0E" w:rsidRPr="000702BF">
              <w:t xml:space="preserve"> </w:t>
            </w:r>
            <w:r w:rsidRPr="000702BF">
              <w:t>by</w:t>
            </w:r>
            <w:r w:rsidR="008D0E0E" w:rsidRPr="000702BF">
              <w:t xml:space="preserve"> </w:t>
            </w:r>
            <w:r w:rsidRPr="000702BF">
              <w:t>Msg3</w:t>
            </w:r>
            <w:r w:rsidR="008D0E0E" w:rsidRPr="000702BF">
              <w:t xml:space="preserve"> </w:t>
            </w:r>
            <w:r w:rsidRPr="000702BF">
              <w:t>PUSCH</w:t>
            </w:r>
            <w:r w:rsidR="008D0E0E" w:rsidRPr="000702BF">
              <w:t xml:space="preserve"> </w:t>
            </w:r>
            <w:r w:rsidRPr="000702BF">
              <w:t>time</w:t>
            </w:r>
            <w:r w:rsidR="008D0E0E" w:rsidRPr="000702BF">
              <w:t xml:space="preserve"> </w:t>
            </w:r>
            <w:r w:rsidRPr="000702BF">
              <w:t>resource</w:t>
            </w:r>
            <w:r w:rsidR="008D0E0E" w:rsidRPr="000702BF">
              <w:t xml:space="preserve"> </w:t>
            </w:r>
            <w:r w:rsidRPr="000702BF">
              <w:t>allocation</w:t>
            </w:r>
            <w:r w:rsidR="008D0E0E" w:rsidRPr="000702BF">
              <w:t xml:space="preserve"> </w:t>
            </w:r>
            <w:r w:rsidRPr="000702BF">
              <w:t>field</w:t>
            </w:r>
            <w:r w:rsidR="008D0E0E" w:rsidRPr="000702BF">
              <w:t xml:space="preserve"> </w:t>
            </w:r>
            <w:r w:rsidRPr="000702BF">
              <w:t>of</w:t>
            </w:r>
            <w:r w:rsidR="008D0E0E" w:rsidRPr="000702BF">
              <w:t xml:space="preserve"> </w:t>
            </w:r>
            <w:r w:rsidRPr="000702BF">
              <w:t>the</w:t>
            </w:r>
            <w:r w:rsidR="008D0E0E" w:rsidRPr="000702BF">
              <w:t xml:space="preserve"> </w:t>
            </w:r>
            <w:r w:rsidRPr="000702BF">
              <w:t>Random</w:t>
            </w:r>
            <w:r w:rsidR="008D0E0E" w:rsidRPr="000702BF">
              <w:t xml:space="preserve"> </w:t>
            </w:r>
            <w:r w:rsidRPr="000702BF">
              <w:t>Access</w:t>
            </w:r>
            <w:r w:rsidR="008D0E0E" w:rsidRPr="000702BF">
              <w:t xml:space="preserve"> </w:t>
            </w:r>
            <w:r w:rsidRPr="000702BF">
              <w:t>Response</w:t>
            </w:r>
            <w:r w:rsidR="008D0E0E" w:rsidRPr="000702BF">
              <w:t xml:space="preserve"> </w:t>
            </w:r>
            <w:r w:rsidRPr="000702BF">
              <w:t>acc.</w:t>
            </w:r>
            <w:r w:rsidR="008D0E0E" w:rsidRPr="000702BF">
              <w:t xml:space="preserve"> </w:t>
            </w:r>
            <w:r w:rsidRPr="000702BF">
              <w:t>to</w:t>
            </w:r>
            <w:r w:rsidR="008D0E0E" w:rsidRPr="000702BF">
              <w:t xml:space="preserve"> </w:t>
            </w:r>
            <w:r w:rsidRPr="000702BF">
              <w:t>TS</w:t>
            </w:r>
            <w:r w:rsidR="008D0E0E" w:rsidRPr="000702BF">
              <w:t xml:space="preserve"> </w:t>
            </w:r>
            <w:r w:rsidRPr="000702BF">
              <w:t>38.213</w:t>
            </w:r>
            <w:r w:rsidR="008D0E0E" w:rsidRPr="000702BF">
              <w:t xml:space="preserve"> </w:t>
            </w:r>
            <w:r w:rsidRPr="000702BF">
              <w:t>[</w:t>
            </w:r>
            <w:r w:rsidR="000702BF">
              <w:t>7</w:t>
            </w:r>
            <w:r w:rsidRPr="000702BF">
              <w:t>]</w:t>
            </w:r>
            <w:r w:rsidR="008D0E0E" w:rsidRPr="000702BF">
              <w:t xml:space="preserve"> </w:t>
            </w:r>
            <w:r w:rsidRPr="000702BF">
              <w:t>Table</w:t>
            </w:r>
            <w:r w:rsidR="008D0E0E" w:rsidRPr="000702BF">
              <w:t xml:space="preserve"> </w:t>
            </w:r>
            <w:r w:rsidRPr="000702BF">
              <w:t>8.2-1.</w:t>
            </w:r>
          </w:p>
        </w:tc>
        <w:tc>
          <w:tcPr>
            <w:tcW w:w="1245" w:type="dxa"/>
            <w:tcBorders>
              <w:top w:val="single" w:sz="4" w:space="0" w:color="auto"/>
              <w:left w:val="single" w:sz="4" w:space="0" w:color="auto"/>
              <w:bottom w:val="single" w:sz="4" w:space="0" w:color="auto"/>
              <w:right w:val="single" w:sz="4" w:space="0" w:color="auto"/>
            </w:tcBorders>
          </w:tcPr>
          <w:p w14:paraId="0B3475F2" w14:textId="77777777" w:rsidR="00F954AA" w:rsidRPr="000702BF" w:rsidRDefault="00F954AA" w:rsidP="00AE3F12">
            <w:pPr>
              <w:pStyle w:val="TAL"/>
            </w:pPr>
          </w:p>
        </w:tc>
      </w:tr>
      <w:tr w:rsidR="00F954AA" w:rsidRPr="000702BF" w14:paraId="218F73D1" w14:textId="77777777" w:rsidTr="008D0E0E">
        <w:trPr>
          <w:jc w:val="center"/>
        </w:trPr>
        <w:tc>
          <w:tcPr>
            <w:tcW w:w="4535" w:type="dxa"/>
            <w:vMerge w:val="restart"/>
            <w:tcBorders>
              <w:top w:val="single" w:sz="4" w:space="0" w:color="auto"/>
              <w:left w:val="single" w:sz="4" w:space="0" w:color="auto"/>
              <w:bottom w:val="single" w:sz="4" w:space="0" w:color="auto"/>
              <w:right w:val="single" w:sz="4" w:space="0" w:color="auto"/>
            </w:tcBorders>
            <w:hideMark/>
          </w:tcPr>
          <w:p w14:paraId="11265141" w14:textId="2DA21237" w:rsidR="00F954AA" w:rsidRPr="000702BF" w:rsidRDefault="008D0E0E" w:rsidP="00AE3F12">
            <w:pPr>
              <w:pStyle w:val="TAL"/>
            </w:pPr>
            <w:r w:rsidRPr="000702BF">
              <w:t xml:space="preserve">    </w:t>
            </w:r>
            <w:r w:rsidR="00F954AA" w:rsidRPr="000702BF">
              <w:t>k2</w:t>
            </w:r>
          </w:p>
        </w:tc>
        <w:tc>
          <w:tcPr>
            <w:tcW w:w="2267" w:type="dxa"/>
            <w:tcBorders>
              <w:top w:val="single" w:sz="4" w:space="0" w:color="auto"/>
              <w:left w:val="single" w:sz="4" w:space="0" w:color="auto"/>
              <w:bottom w:val="single" w:sz="4" w:space="0" w:color="auto"/>
              <w:right w:val="single" w:sz="4" w:space="0" w:color="auto"/>
            </w:tcBorders>
            <w:hideMark/>
          </w:tcPr>
          <w:p w14:paraId="0607EAFB" w14:textId="77777777" w:rsidR="00F954AA" w:rsidRPr="000702BF" w:rsidRDefault="00F954AA" w:rsidP="00AE3F12">
            <w:pPr>
              <w:pStyle w:val="TAL"/>
            </w:pPr>
            <w:r w:rsidRPr="000702BF">
              <w:t>2</w:t>
            </w:r>
          </w:p>
        </w:tc>
        <w:tc>
          <w:tcPr>
            <w:tcW w:w="1700" w:type="dxa"/>
            <w:tcBorders>
              <w:top w:val="single" w:sz="4" w:space="0" w:color="auto"/>
              <w:left w:val="single" w:sz="4" w:space="0" w:color="auto"/>
              <w:bottom w:val="single" w:sz="4" w:space="0" w:color="auto"/>
              <w:right w:val="single" w:sz="4" w:space="0" w:color="auto"/>
            </w:tcBorders>
            <w:hideMark/>
          </w:tcPr>
          <w:p w14:paraId="78CE53C8" w14:textId="532F42B3" w:rsidR="00F954AA" w:rsidRPr="000702BF" w:rsidRDefault="00F954AA" w:rsidP="00AE3F12">
            <w:pPr>
              <w:pStyle w:val="TAL"/>
            </w:pPr>
            <w:r w:rsidRPr="000702BF">
              <w:t>K</w:t>
            </w:r>
            <w:r w:rsidRPr="000702BF">
              <w:rPr>
                <w:vertAlign w:val="subscript"/>
              </w:rPr>
              <w:t>2</w:t>
            </w:r>
            <w:r w:rsidRPr="000702BF">
              <w:t>+</w:t>
            </w:r>
            <w:r w:rsidR="008D0E0E" w:rsidRPr="000702BF">
              <w:t xml:space="preserve"> </w:t>
            </w:r>
            <w:r w:rsidRPr="000702BF">
              <w:t>Δ=4</w:t>
            </w:r>
            <w:r w:rsidR="008D0E0E" w:rsidRPr="000702BF">
              <w:t xml:space="preserve"> </w:t>
            </w:r>
            <w:r w:rsidRPr="000702BF">
              <w:t>acc.</w:t>
            </w:r>
            <w:r w:rsidR="008D0E0E" w:rsidRPr="000702BF">
              <w:t xml:space="preserve"> </w:t>
            </w:r>
            <w:r w:rsidRPr="000702BF">
              <w:t>to</w:t>
            </w:r>
            <w:r w:rsidR="008D0E0E" w:rsidRPr="000702BF">
              <w:t xml:space="preserve"> </w:t>
            </w:r>
            <w:r w:rsidRPr="000702BF">
              <w:t>TS</w:t>
            </w:r>
            <w:r w:rsidR="008D0E0E" w:rsidRPr="000702BF">
              <w:t xml:space="preserve"> </w:t>
            </w:r>
            <w:r w:rsidRPr="000702BF">
              <w:t>38.214</w:t>
            </w:r>
            <w:r w:rsidR="008D0E0E" w:rsidRPr="000702BF">
              <w:t xml:space="preserve"> </w:t>
            </w:r>
            <w:r w:rsidRPr="000702BF">
              <w:t>[21]</w:t>
            </w:r>
            <w:r w:rsidR="008D0E0E" w:rsidRPr="000702BF">
              <w:t xml:space="preserve"> </w:t>
            </w:r>
            <w:r w:rsidRPr="000702BF">
              <w:t>Table</w:t>
            </w:r>
            <w:r w:rsidR="008D0E0E" w:rsidRPr="000702BF">
              <w:t xml:space="preserve"> </w:t>
            </w:r>
            <w:r w:rsidRPr="000702BF">
              <w:t>6.1.2.1.1-5</w:t>
            </w:r>
          </w:p>
          <w:p w14:paraId="1E710D21" w14:textId="50D72315" w:rsidR="00F954AA" w:rsidRPr="000702BF" w:rsidRDefault="00F954AA" w:rsidP="00AE3F12">
            <w:pPr>
              <w:pStyle w:val="TAL"/>
            </w:pPr>
            <w:r w:rsidRPr="000702BF">
              <w:t>(NOTE</w:t>
            </w:r>
            <w:r w:rsidR="008D0E0E" w:rsidRPr="000702BF">
              <w:t xml:space="preserve"> </w:t>
            </w:r>
            <w:r w:rsidRPr="000702BF">
              <w:t>1)</w:t>
            </w:r>
          </w:p>
        </w:tc>
        <w:tc>
          <w:tcPr>
            <w:tcW w:w="1245" w:type="dxa"/>
            <w:tcBorders>
              <w:top w:val="single" w:sz="4" w:space="0" w:color="auto"/>
              <w:left w:val="single" w:sz="4" w:space="0" w:color="auto"/>
              <w:bottom w:val="single" w:sz="4" w:space="0" w:color="auto"/>
              <w:right w:val="single" w:sz="4" w:space="0" w:color="auto"/>
            </w:tcBorders>
            <w:hideMark/>
          </w:tcPr>
          <w:p w14:paraId="72116CFF" w14:textId="77777777" w:rsidR="00F954AA" w:rsidRPr="000702BF" w:rsidRDefault="00F954AA" w:rsidP="00AE3F12">
            <w:pPr>
              <w:pStyle w:val="TAL"/>
            </w:pPr>
            <w:r w:rsidRPr="000702BF">
              <w:t>FR1_15kHz</w:t>
            </w:r>
          </w:p>
        </w:tc>
      </w:tr>
      <w:tr w:rsidR="00F954AA" w:rsidRPr="000702BF" w14:paraId="3DE4B141" w14:textId="77777777" w:rsidTr="008D0E0E">
        <w:trPr>
          <w:jc w:val="center"/>
        </w:trPr>
        <w:tc>
          <w:tcPr>
            <w:tcW w:w="4535" w:type="dxa"/>
            <w:vMerge/>
            <w:tcBorders>
              <w:top w:val="single" w:sz="4" w:space="0" w:color="auto"/>
              <w:left w:val="single" w:sz="4" w:space="0" w:color="auto"/>
              <w:bottom w:val="single" w:sz="4" w:space="0" w:color="auto"/>
              <w:right w:val="single" w:sz="4" w:space="0" w:color="auto"/>
            </w:tcBorders>
            <w:vAlign w:val="center"/>
            <w:hideMark/>
          </w:tcPr>
          <w:p w14:paraId="175AD219" w14:textId="77777777" w:rsidR="00F954AA" w:rsidRPr="000702BF" w:rsidRDefault="00F954AA" w:rsidP="00AE3F12">
            <w:pPr>
              <w:spacing w:after="0"/>
              <w:rPr>
                <w:rFonts w:ascii="Arial" w:hAnsi="Arial"/>
                <w:sz w:val="18"/>
              </w:rPr>
            </w:pPr>
          </w:p>
        </w:tc>
        <w:tc>
          <w:tcPr>
            <w:tcW w:w="2267" w:type="dxa"/>
            <w:tcBorders>
              <w:top w:val="single" w:sz="4" w:space="0" w:color="auto"/>
              <w:left w:val="single" w:sz="4" w:space="0" w:color="auto"/>
              <w:bottom w:val="single" w:sz="4" w:space="0" w:color="auto"/>
              <w:right w:val="single" w:sz="4" w:space="0" w:color="auto"/>
            </w:tcBorders>
            <w:hideMark/>
          </w:tcPr>
          <w:p w14:paraId="123AD344" w14:textId="77777777" w:rsidR="00F954AA" w:rsidRPr="000702BF" w:rsidRDefault="00F954AA" w:rsidP="00AE3F12">
            <w:pPr>
              <w:pStyle w:val="TAL"/>
            </w:pPr>
            <w:r w:rsidRPr="000702BF">
              <w:t>6</w:t>
            </w:r>
          </w:p>
        </w:tc>
        <w:tc>
          <w:tcPr>
            <w:tcW w:w="1700" w:type="dxa"/>
            <w:tcBorders>
              <w:top w:val="single" w:sz="4" w:space="0" w:color="auto"/>
              <w:left w:val="single" w:sz="4" w:space="0" w:color="auto"/>
              <w:bottom w:val="single" w:sz="4" w:space="0" w:color="auto"/>
              <w:right w:val="single" w:sz="4" w:space="0" w:color="auto"/>
            </w:tcBorders>
            <w:hideMark/>
          </w:tcPr>
          <w:p w14:paraId="75C7846F" w14:textId="2B7F0D37" w:rsidR="00F954AA" w:rsidRPr="000702BF" w:rsidRDefault="00F954AA" w:rsidP="00AE3F12">
            <w:pPr>
              <w:pStyle w:val="TAL"/>
            </w:pPr>
            <w:r w:rsidRPr="000702BF">
              <w:t>K</w:t>
            </w:r>
            <w:r w:rsidRPr="000702BF">
              <w:rPr>
                <w:vertAlign w:val="subscript"/>
              </w:rPr>
              <w:t>2</w:t>
            </w:r>
            <w:r w:rsidRPr="000702BF">
              <w:t>+</w:t>
            </w:r>
            <w:r w:rsidR="008D0E0E" w:rsidRPr="000702BF">
              <w:t xml:space="preserve"> </w:t>
            </w:r>
            <w:r w:rsidRPr="000702BF">
              <w:t>Δ=9</w:t>
            </w:r>
            <w:r w:rsidR="008D0E0E" w:rsidRPr="000702BF">
              <w:t xml:space="preserve"> </w:t>
            </w:r>
            <w:r w:rsidRPr="000702BF">
              <w:t>acc.</w:t>
            </w:r>
            <w:r w:rsidR="008D0E0E" w:rsidRPr="000702BF">
              <w:t xml:space="preserve"> </w:t>
            </w:r>
            <w:r w:rsidRPr="000702BF">
              <w:t>to</w:t>
            </w:r>
            <w:r w:rsidR="008D0E0E" w:rsidRPr="000702BF">
              <w:t xml:space="preserve"> </w:t>
            </w:r>
            <w:r w:rsidRPr="000702BF">
              <w:t>TS</w:t>
            </w:r>
            <w:r w:rsidR="008D0E0E" w:rsidRPr="000702BF">
              <w:t xml:space="preserve"> </w:t>
            </w:r>
            <w:r w:rsidRPr="000702BF">
              <w:t>38.214</w:t>
            </w:r>
            <w:r w:rsidR="008D0E0E" w:rsidRPr="000702BF">
              <w:t xml:space="preserve"> </w:t>
            </w:r>
            <w:r w:rsidRPr="000702BF">
              <w:t>[21]</w:t>
            </w:r>
            <w:r w:rsidR="008D0E0E" w:rsidRPr="000702BF">
              <w:t xml:space="preserve"> </w:t>
            </w:r>
            <w:r w:rsidRPr="000702BF">
              <w:t>Table</w:t>
            </w:r>
            <w:r w:rsidR="008D0E0E" w:rsidRPr="000702BF">
              <w:t xml:space="preserve"> </w:t>
            </w:r>
            <w:r w:rsidRPr="000702BF">
              <w:t>6.1.2.1.1-5</w:t>
            </w:r>
          </w:p>
          <w:p w14:paraId="02308107" w14:textId="35E82483" w:rsidR="00F954AA" w:rsidRPr="000702BF" w:rsidRDefault="00F954AA" w:rsidP="00AE3F12">
            <w:pPr>
              <w:pStyle w:val="TAL"/>
            </w:pPr>
            <w:r w:rsidRPr="000702BF">
              <w:t>(NOTE</w:t>
            </w:r>
            <w:r w:rsidR="008D0E0E" w:rsidRPr="000702BF">
              <w:t xml:space="preserve"> </w:t>
            </w:r>
            <w:r w:rsidRPr="000702BF">
              <w:t>1)</w:t>
            </w:r>
          </w:p>
        </w:tc>
        <w:tc>
          <w:tcPr>
            <w:tcW w:w="1245" w:type="dxa"/>
            <w:tcBorders>
              <w:top w:val="single" w:sz="4" w:space="0" w:color="auto"/>
              <w:left w:val="single" w:sz="4" w:space="0" w:color="auto"/>
              <w:bottom w:val="single" w:sz="4" w:space="0" w:color="auto"/>
              <w:right w:val="single" w:sz="4" w:space="0" w:color="auto"/>
            </w:tcBorders>
            <w:hideMark/>
          </w:tcPr>
          <w:p w14:paraId="19D28FD6" w14:textId="77777777" w:rsidR="00F954AA" w:rsidRPr="000702BF" w:rsidRDefault="00F954AA" w:rsidP="00AE3F12">
            <w:pPr>
              <w:pStyle w:val="TAL"/>
            </w:pPr>
            <w:r w:rsidRPr="000702BF">
              <w:t>FR1_30kHz</w:t>
            </w:r>
          </w:p>
        </w:tc>
      </w:tr>
      <w:tr w:rsidR="00F954AA" w:rsidRPr="000702BF" w14:paraId="352F98D5"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0970D10D" w14:textId="260F32CF" w:rsidR="00F954AA" w:rsidRPr="000702BF" w:rsidRDefault="008D0E0E" w:rsidP="00AE3F12">
            <w:pPr>
              <w:pStyle w:val="TAL"/>
            </w:pPr>
            <w:r w:rsidRPr="000702BF">
              <w:t xml:space="preserve">    </w:t>
            </w:r>
            <w:r w:rsidR="00F954AA" w:rsidRPr="000702BF">
              <w:t>mappingType</w:t>
            </w:r>
          </w:p>
        </w:tc>
        <w:tc>
          <w:tcPr>
            <w:tcW w:w="2267" w:type="dxa"/>
            <w:tcBorders>
              <w:top w:val="single" w:sz="4" w:space="0" w:color="auto"/>
              <w:left w:val="single" w:sz="4" w:space="0" w:color="auto"/>
              <w:bottom w:val="single" w:sz="4" w:space="0" w:color="auto"/>
              <w:right w:val="single" w:sz="4" w:space="0" w:color="auto"/>
            </w:tcBorders>
            <w:hideMark/>
          </w:tcPr>
          <w:p w14:paraId="4810894F" w14:textId="77777777" w:rsidR="00F954AA" w:rsidRPr="000702BF" w:rsidRDefault="00F954AA" w:rsidP="00AE3F12">
            <w:pPr>
              <w:pStyle w:val="TAL"/>
            </w:pPr>
            <w:r w:rsidRPr="000702BF">
              <w:t>typeA</w:t>
            </w:r>
          </w:p>
        </w:tc>
        <w:tc>
          <w:tcPr>
            <w:tcW w:w="1700" w:type="dxa"/>
            <w:tcBorders>
              <w:top w:val="single" w:sz="4" w:space="0" w:color="auto"/>
              <w:left w:val="single" w:sz="4" w:space="0" w:color="auto"/>
              <w:bottom w:val="single" w:sz="4" w:space="0" w:color="auto"/>
              <w:right w:val="single" w:sz="4" w:space="0" w:color="auto"/>
            </w:tcBorders>
          </w:tcPr>
          <w:p w14:paraId="3D706E45"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1D432D5A" w14:textId="77777777" w:rsidR="00F954AA" w:rsidRPr="000702BF" w:rsidRDefault="00F954AA" w:rsidP="00AE3F12">
            <w:pPr>
              <w:pStyle w:val="TAL"/>
            </w:pPr>
          </w:p>
        </w:tc>
      </w:tr>
      <w:tr w:rsidR="00F954AA" w:rsidRPr="000702BF" w14:paraId="630E95D6"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7E06F3A0" w14:textId="3F847094" w:rsidR="00F954AA" w:rsidRPr="000702BF" w:rsidRDefault="008D0E0E" w:rsidP="00AE3F12">
            <w:pPr>
              <w:pStyle w:val="TAL"/>
            </w:pPr>
            <w:r w:rsidRPr="000702BF">
              <w:t xml:space="preserve">    </w:t>
            </w:r>
            <w:r w:rsidR="00F954AA" w:rsidRPr="000702BF">
              <w:t>startSymbolAndLength</w:t>
            </w:r>
          </w:p>
        </w:tc>
        <w:tc>
          <w:tcPr>
            <w:tcW w:w="2267" w:type="dxa"/>
            <w:tcBorders>
              <w:top w:val="single" w:sz="4" w:space="0" w:color="auto"/>
              <w:left w:val="single" w:sz="4" w:space="0" w:color="auto"/>
              <w:bottom w:val="single" w:sz="4" w:space="0" w:color="auto"/>
              <w:right w:val="single" w:sz="4" w:space="0" w:color="auto"/>
            </w:tcBorders>
            <w:hideMark/>
          </w:tcPr>
          <w:p w14:paraId="6BBD2F91" w14:textId="77777777" w:rsidR="00F954AA" w:rsidRPr="000702BF" w:rsidRDefault="00F954AA" w:rsidP="00AE3F12">
            <w:pPr>
              <w:pStyle w:val="TAL"/>
            </w:pPr>
            <w:r w:rsidRPr="000702BF">
              <w:t>27</w:t>
            </w:r>
          </w:p>
        </w:tc>
        <w:tc>
          <w:tcPr>
            <w:tcW w:w="1700" w:type="dxa"/>
            <w:tcBorders>
              <w:top w:val="single" w:sz="4" w:space="0" w:color="auto"/>
              <w:left w:val="single" w:sz="4" w:space="0" w:color="auto"/>
              <w:bottom w:val="single" w:sz="4" w:space="0" w:color="auto"/>
              <w:right w:val="single" w:sz="4" w:space="0" w:color="auto"/>
            </w:tcBorders>
            <w:hideMark/>
          </w:tcPr>
          <w:p w14:paraId="53D6C3FD" w14:textId="4B0F17CD" w:rsidR="00F954AA" w:rsidRPr="000702BF" w:rsidRDefault="00F954AA" w:rsidP="00AE3F12">
            <w:pPr>
              <w:pStyle w:val="TAL"/>
            </w:pPr>
            <w:r w:rsidRPr="000702BF">
              <w:t>Start</w:t>
            </w:r>
            <w:r w:rsidR="008D0E0E" w:rsidRPr="000702BF">
              <w:t xml:space="preserve"> </w:t>
            </w:r>
            <w:r w:rsidRPr="000702BF">
              <w:t>symbol(S)=0,</w:t>
            </w:r>
            <w:r w:rsidR="008D0E0E" w:rsidRPr="000702BF">
              <w:t xml:space="preserve"> </w:t>
            </w:r>
            <w:r w:rsidRPr="000702BF">
              <w:t>Length(L)=14</w:t>
            </w:r>
          </w:p>
        </w:tc>
        <w:tc>
          <w:tcPr>
            <w:tcW w:w="1245" w:type="dxa"/>
            <w:tcBorders>
              <w:top w:val="single" w:sz="4" w:space="0" w:color="auto"/>
              <w:left w:val="single" w:sz="4" w:space="0" w:color="auto"/>
              <w:bottom w:val="single" w:sz="4" w:space="0" w:color="auto"/>
              <w:right w:val="single" w:sz="4" w:space="0" w:color="auto"/>
            </w:tcBorders>
          </w:tcPr>
          <w:p w14:paraId="7129938E" w14:textId="77777777" w:rsidR="00F954AA" w:rsidRPr="000702BF" w:rsidRDefault="00F954AA" w:rsidP="00AE3F12">
            <w:pPr>
              <w:pStyle w:val="TAL"/>
            </w:pPr>
          </w:p>
        </w:tc>
      </w:tr>
      <w:tr w:rsidR="00F954AA" w:rsidRPr="000702BF" w14:paraId="51D8C4E8"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41971845" w14:textId="00E5FDD1" w:rsidR="00F954AA" w:rsidRPr="000702BF" w:rsidRDefault="008D0E0E" w:rsidP="00AE3F12">
            <w:pPr>
              <w:pStyle w:val="TAL"/>
            </w:pPr>
            <w:r w:rsidRPr="000702BF">
              <w:t xml:space="preserve">  </w:t>
            </w:r>
            <w:r w:rsidR="00F954AA" w:rsidRPr="000702BF">
              <w:t>}</w:t>
            </w:r>
          </w:p>
        </w:tc>
        <w:tc>
          <w:tcPr>
            <w:tcW w:w="2267" w:type="dxa"/>
            <w:tcBorders>
              <w:top w:val="single" w:sz="4" w:space="0" w:color="auto"/>
              <w:left w:val="single" w:sz="4" w:space="0" w:color="auto"/>
              <w:bottom w:val="single" w:sz="4" w:space="0" w:color="auto"/>
              <w:right w:val="single" w:sz="4" w:space="0" w:color="auto"/>
            </w:tcBorders>
          </w:tcPr>
          <w:p w14:paraId="5C8AEDA0"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8CAF5CE"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7D44C223" w14:textId="77777777" w:rsidR="00F954AA" w:rsidRPr="000702BF" w:rsidRDefault="00F954AA" w:rsidP="00AE3F12">
            <w:pPr>
              <w:pStyle w:val="TAL"/>
            </w:pPr>
          </w:p>
        </w:tc>
      </w:tr>
      <w:tr w:rsidR="00F954AA" w:rsidRPr="000702BF" w14:paraId="6C1062F6"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0406CC6E" w14:textId="77777777" w:rsidR="00F954AA" w:rsidRPr="000702BF" w:rsidRDefault="00F954AA" w:rsidP="00AE3F12">
            <w:pPr>
              <w:pStyle w:val="TAL"/>
            </w:pPr>
            <w:r w:rsidRPr="000702BF">
              <w:t>}</w:t>
            </w:r>
          </w:p>
        </w:tc>
        <w:tc>
          <w:tcPr>
            <w:tcW w:w="2267" w:type="dxa"/>
            <w:tcBorders>
              <w:top w:val="single" w:sz="4" w:space="0" w:color="auto"/>
              <w:left w:val="single" w:sz="4" w:space="0" w:color="auto"/>
              <w:bottom w:val="single" w:sz="4" w:space="0" w:color="auto"/>
              <w:right w:val="single" w:sz="4" w:space="0" w:color="auto"/>
            </w:tcBorders>
          </w:tcPr>
          <w:p w14:paraId="13DD4AC4" w14:textId="77777777" w:rsidR="00F954AA" w:rsidRPr="000702BF" w:rsidRDefault="00F954AA"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2B89FA86" w14:textId="77777777" w:rsidR="00F954AA" w:rsidRPr="000702BF" w:rsidRDefault="00F954AA"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75CBECB" w14:textId="77777777" w:rsidR="00F954AA" w:rsidRPr="000702BF" w:rsidRDefault="00F954AA" w:rsidP="00AE3F12">
            <w:pPr>
              <w:pStyle w:val="TAL"/>
            </w:pPr>
          </w:p>
        </w:tc>
      </w:tr>
      <w:tr w:rsidR="00F954AA" w:rsidRPr="000702BF" w14:paraId="6F28B1AE" w14:textId="77777777" w:rsidTr="008D0E0E">
        <w:trPr>
          <w:jc w:val="center"/>
        </w:trPr>
        <w:tc>
          <w:tcPr>
            <w:tcW w:w="9747" w:type="dxa"/>
            <w:gridSpan w:val="4"/>
            <w:tcBorders>
              <w:top w:val="single" w:sz="4" w:space="0" w:color="auto"/>
              <w:left w:val="single" w:sz="4" w:space="0" w:color="auto"/>
              <w:bottom w:val="single" w:sz="4" w:space="0" w:color="auto"/>
              <w:right w:val="single" w:sz="4" w:space="0" w:color="auto"/>
            </w:tcBorders>
            <w:hideMark/>
          </w:tcPr>
          <w:p w14:paraId="4BB162D0" w14:textId="54450204" w:rsidR="00F954AA" w:rsidRPr="000702BF" w:rsidRDefault="00F954AA" w:rsidP="00AE3F12">
            <w:pPr>
              <w:pStyle w:val="TAN"/>
            </w:pPr>
            <w:r w:rsidRPr="000702BF">
              <w:t>NOTE</w:t>
            </w:r>
            <w:r w:rsidR="008D0E0E" w:rsidRPr="000702BF">
              <w:t xml:space="preserve"> </w:t>
            </w:r>
            <w:r w:rsidRPr="000702BF">
              <w:t>1:</w:t>
            </w:r>
            <w:r w:rsidRPr="000702BF">
              <w:tab/>
              <w:t>Values</w:t>
            </w:r>
            <w:r w:rsidR="008D0E0E" w:rsidRPr="000702BF">
              <w:t xml:space="preserve"> </w:t>
            </w:r>
            <w:r w:rsidRPr="000702BF">
              <w:t>are</w:t>
            </w:r>
            <w:r w:rsidR="008D0E0E" w:rsidRPr="000702BF">
              <w:t xml:space="preserve"> </w:t>
            </w:r>
            <w:r w:rsidRPr="000702BF">
              <w:t>chosen</w:t>
            </w:r>
            <w:r w:rsidR="008D0E0E" w:rsidRPr="000702BF">
              <w:t xml:space="preserve"> </w:t>
            </w:r>
            <w:r w:rsidRPr="000702BF">
              <w:t>so</w:t>
            </w:r>
            <w:r w:rsidR="008D0E0E" w:rsidRPr="000702BF">
              <w:t xml:space="preserve"> </w:t>
            </w:r>
            <w:r w:rsidRPr="000702BF">
              <w:t>that</w:t>
            </w:r>
            <w:r w:rsidR="008D0E0E" w:rsidRPr="000702BF">
              <w:t xml:space="preserve"> </w:t>
            </w:r>
            <w:r w:rsidRPr="000702BF">
              <w:t>first</w:t>
            </w:r>
            <w:r w:rsidR="008D0E0E" w:rsidRPr="000702BF">
              <w:t xml:space="preserve"> </w:t>
            </w:r>
            <w:r w:rsidRPr="000702BF">
              <w:t>slot</w:t>
            </w:r>
            <w:r w:rsidR="008D0E0E" w:rsidRPr="000702BF">
              <w:t xml:space="preserve"> </w:t>
            </w:r>
            <w:r w:rsidRPr="000702BF">
              <w:t>of</w:t>
            </w:r>
            <w:r w:rsidR="008D0E0E" w:rsidRPr="000702BF">
              <w:t xml:space="preserve"> </w:t>
            </w:r>
            <w:r w:rsidRPr="000702BF">
              <w:t>a</w:t>
            </w:r>
            <w:r w:rsidR="008D0E0E" w:rsidRPr="000702BF">
              <w:t xml:space="preserve"> </w:t>
            </w:r>
            <w:r w:rsidRPr="000702BF">
              <w:t>TDD-UL-DL</w:t>
            </w:r>
            <w:r w:rsidR="008D0E0E" w:rsidRPr="000702BF">
              <w:t xml:space="preserve"> </w:t>
            </w:r>
            <w:r w:rsidRPr="000702BF">
              <w:t>slot</w:t>
            </w:r>
            <w:r w:rsidR="008D0E0E" w:rsidRPr="000702BF">
              <w:t xml:space="preserve"> </w:t>
            </w:r>
            <w:r w:rsidRPr="000702BF">
              <w:t>configuration</w:t>
            </w:r>
            <w:r w:rsidR="008D0E0E" w:rsidRPr="000702BF">
              <w:t xml:space="preserve"> </w:t>
            </w:r>
            <w:r w:rsidRPr="000702BF">
              <w:t>period</w:t>
            </w:r>
            <w:r w:rsidR="008D0E0E" w:rsidRPr="000702BF">
              <w:t xml:space="preserve"> </w:t>
            </w:r>
            <w:r w:rsidRPr="000702BF">
              <w:t>can</w:t>
            </w:r>
            <w:r w:rsidR="008D0E0E" w:rsidRPr="000702BF">
              <w:t xml:space="preserve"> </w:t>
            </w:r>
            <w:r w:rsidRPr="000702BF">
              <w:t>be</w:t>
            </w:r>
            <w:r w:rsidR="008D0E0E" w:rsidRPr="000702BF">
              <w:t xml:space="preserve"> </w:t>
            </w:r>
            <w:r w:rsidRPr="000702BF">
              <w:t>used</w:t>
            </w:r>
            <w:r w:rsidR="008D0E0E" w:rsidRPr="000702BF">
              <w:t xml:space="preserve"> </w:t>
            </w:r>
            <w:r w:rsidRPr="000702BF">
              <w:t>for</w:t>
            </w:r>
            <w:r w:rsidR="008D0E0E" w:rsidRPr="000702BF">
              <w:t xml:space="preserve"> </w:t>
            </w:r>
            <w:r w:rsidRPr="000702BF">
              <w:t>the</w:t>
            </w:r>
            <w:r w:rsidR="008D0E0E" w:rsidRPr="000702BF">
              <w:t xml:space="preserve"> </w:t>
            </w:r>
            <w:r w:rsidRPr="000702BF">
              <w:t>Random</w:t>
            </w:r>
            <w:r w:rsidR="008D0E0E" w:rsidRPr="000702BF">
              <w:t xml:space="preserve"> </w:t>
            </w:r>
            <w:r w:rsidRPr="000702BF">
              <w:t>Access</w:t>
            </w:r>
            <w:r w:rsidR="008D0E0E" w:rsidRPr="000702BF">
              <w:t xml:space="preserve"> </w:t>
            </w:r>
            <w:r w:rsidRPr="000702BF">
              <w:t>Response</w:t>
            </w:r>
            <w:r w:rsidR="008D0E0E" w:rsidRPr="000702BF">
              <w:t xml:space="preserve"> </w:t>
            </w:r>
            <w:r w:rsidRPr="000702BF">
              <w:t>and</w:t>
            </w:r>
            <w:r w:rsidR="008D0E0E" w:rsidRPr="000702BF">
              <w:t xml:space="preserve"> </w:t>
            </w:r>
            <w:r w:rsidRPr="000702BF">
              <w:t>the</w:t>
            </w:r>
            <w:r w:rsidR="008D0E0E" w:rsidRPr="000702BF">
              <w:t xml:space="preserve"> </w:t>
            </w:r>
            <w:r w:rsidRPr="000702BF">
              <w:t>last</w:t>
            </w:r>
            <w:r w:rsidR="008D0E0E" w:rsidRPr="000702BF">
              <w:t xml:space="preserve"> </w:t>
            </w:r>
            <w:r w:rsidRPr="000702BF">
              <w:t>slot</w:t>
            </w:r>
            <w:r w:rsidR="008D0E0E" w:rsidRPr="000702BF">
              <w:t xml:space="preserve"> </w:t>
            </w:r>
            <w:r w:rsidRPr="000702BF">
              <w:t>(of</w:t>
            </w:r>
            <w:r w:rsidR="008D0E0E" w:rsidRPr="000702BF">
              <w:t xml:space="preserve"> </w:t>
            </w:r>
            <w:r w:rsidRPr="000702BF">
              <w:t>the</w:t>
            </w:r>
            <w:r w:rsidR="008D0E0E" w:rsidRPr="000702BF">
              <w:t xml:space="preserve"> </w:t>
            </w:r>
            <w:r w:rsidRPr="000702BF">
              <w:t>same</w:t>
            </w:r>
            <w:r w:rsidR="008D0E0E" w:rsidRPr="000702BF">
              <w:t xml:space="preserve"> </w:t>
            </w:r>
            <w:r w:rsidRPr="000702BF">
              <w:t>or</w:t>
            </w:r>
            <w:r w:rsidR="008D0E0E" w:rsidRPr="000702BF">
              <w:t xml:space="preserve"> </w:t>
            </w:r>
            <w:r w:rsidRPr="000702BF">
              <w:t>another</w:t>
            </w:r>
            <w:r w:rsidR="008D0E0E" w:rsidRPr="000702BF">
              <w:t xml:space="preserve"> </w:t>
            </w:r>
            <w:r w:rsidRPr="000702BF">
              <w:t>period)</w:t>
            </w:r>
            <w:r w:rsidR="008D0E0E" w:rsidRPr="000702BF">
              <w:t xml:space="preserve"> </w:t>
            </w:r>
            <w:r w:rsidRPr="000702BF">
              <w:t>for</w:t>
            </w:r>
            <w:r w:rsidR="008D0E0E" w:rsidRPr="000702BF">
              <w:t xml:space="preserve"> </w:t>
            </w:r>
            <w:r w:rsidRPr="000702BF">
              <w:t>the</w:t>
            </w:r>
            <w:r w:rsidR="008D0E0E" w:rsidRPr="000702BF">
              <w:t xml:space="preserve"> </w:t>
            </w:r>
            <w:r w:rsidRPr="000702BF">
              <w:t>corresponding</w:t>
            </w:r>
            <w:r w:rsidR="008D0E0E" w:rsidRPr="000702BF">
              <w:t xml:space="preserve"> </w:t>
            </w:r>
            <w:r w:rsidRPr="000702BF">
              <w:t>Msg3.</w:t>
            </w:r>
          </w:p>
        </w:tc>
      </w:tr>
    </w:tbl>
    <w:p w14:paraId="0735648A" w14:textId="77777777" w:rsidR="00F954AA" w:rsidRPr="000702BF" w:rsidRDefault="00F954AA" w:rsidP="00F954A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936"/>
        <w:gridCol w:w="5811"/>
      </w:tblGrid>
      <w:tr w:rsidR="00F954AA" w:rsidRPr="000702BF" w14:paraId="2EDAFC9B" w14:textId="77777777" w:rsidTr="008D0E0E">
        <w:trPr>
          <w:jc w:val="center"/>
        </w:trPr>
        <w:tc>
          <w:tcPr>
            <w:tcW w:w="3936" w:type="dxa"/>
          </w:tcPr>
          <w:p w14:paraId="265EAD38" w14:textId="77777777" w:rsidR="00F954AA" w:rsidRPr="000702BF" w:rsidRDefault="00F954AA" w:rsidP="00AE3F12">
            <w:pPr>
              <w:pStyle w:val="TAH"/>
            </w:pPr>
            <w:r w:rsidRPr="000702BF">
              <w:t>Condition</w:t>
            </w:r>
          </w:p>
        </w:tc>
        <w:tc>
          <w:tcPr>
            <w:tcW w:w="5811" w:type="dxa"/>
          </w:tcPr>
          <w:p w14:paraId="192801D5" w14:textId="77777777" w:rsidR="00F954AA" w:rsidRPr="000702BF" w:rsidRDefault="00F954AA" w:rsidP="00AE3F12">
            <w:pPr>
              <w:pStyle w:val="TAH"/>
            </w:pPr>
            <w:r w:rsidRPr="000702BF">
              <w:t>Explanation</w:t>
            </w:r>
          </w:p>
        </w:tc>
      </w:tr>
      <w:tr w:rsidR="00F954AA" w:rsidRPr="000702BF" w14:paraId="4FB360E8" w14:textId="77777777" w:rsidTr="008D0E0E">
        <w:trPr>
          <w:jc w:val="center"/>
        </w:trPr>
        <w:tc>
          <w:tcPr>
            <w:tcW w:w="3936" w:type="dxa"/>
          </w:tcPr>
          <w:p w14:paraId="221990F0" w14:textId="77777777" w:rsidR="00F954AA" w:rsidRPr="000702BF" w:rsidRDefault="00F954AA" w:rsidP="00AE3F12">
            <w:pPr>
              <w:pStyle w:val="TAL"/>
            </w:pPr>
            <w:r w:rsidRPr="000702BF">
              <w:t>FR1_15kHz</w:t>
            </w:r>
          </w:p>
        </w:tc>
        <w:tc>
          <w:tcPr>
            <w:tcW w:w="5811" w:type="dxa"/>
          </w:tcPr>
          <w:p w14:paraId="49DA1DBB" w14:textId="1E746546" w:rsidR="00F954AA" w:rsidRPr="000702BF" w:rsidRDefault="00F954AA" w:rsidP="00AE3F12">
            <w:pPr>
              <w:pStyle w:val="TAL"/>
            </w:pPr>
            <w:r w:rsidRPr="000702BF">
              <w:t>FR1</w:t>
            </w:r>
            <w:r w:rsidR="008D0E0E" w:rsidRPr="000702BF">
              <w:t xml:space="preserve"> </w:t>
            </w:r>
            <w:r w:rsidRPr="000702BF">
              <w:t>is</w:t>
            </w:r>
            <w:r w:rsidR="008D0E0E" w:rsidRPr="000702BF">
              <w:t xml:space="preserve"> </w:t>
            </w:r>
            <w:r w:rsidRPr="000702BF">
              <w:t>used</w:t>
            </w:r>
            <w:r w:rsidR="008D0E0E" w:rsidRPr="000702BF">
              <w:t xml:space="preserve"> </w:t>
            </w:r>
            <w:r w:rsidRPr="000702BF">
              <w:t>under</w:t>
            </w:r>
            <w:r w:rsidR="008D0E0E" w:rsidRPr="000702BF">
              <w:t xml:space="preserve"> </w:t>
            </w:r>
            <w:r w:rsidRPr="000702BF">
              <w:t>the</w:t>
            </w:r>
            <w:r w:rsidR="008D0E0E" w:rsidRPr="000702BF">
              <w:t xml:space="preserve"> </w:t>
            </w:r>
            <w:r w:rsidRPr="000702BF">
              <w:t>test.</w:t>
            </w:r>
            <w:r w:rsidR="008D0E0E" w:rsidRPr="000702BF">
              <w:t xml:space="preserve"> </w:t>
            </w:r>
            <w:r w:rsidRPr="000702BF">
              <w:t>SCS</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15kHz.</w:t>
            </w:r>
          </w:p>
        </w:tc>
      </w:tr>
      <w:tr w:rsidR="00F954AA" w:rsidRPr="000702BF" w14:paraId="576E122D" w14:textId="77777777" w:rsidTr="008D0E0E">
        <w:trPr>
          <w:jc w:val="center"/>
        </w:trPr>
        <w:tc>
          <w:tcPr>
            <w:tcW w:w="3936" w:type="dxa"/>
          </w:tcPr>
          <w:p w14:paraId="2F99732F" w14:textId="77777777" w:rsidR="00F954AA" w:rsidRPr="000702BF" w:rsidRDefault="00F954AA" w:rsidP="00AE3F12">
            <w:pPr>
              <w:pStyle w:val="TAL"/>
            </w:pPr>
            <w:r w:rsidRPr="000702BF">
              <w:t>FR1_30kHz</w:t>
            </w:r>
          </w:p>
        </w:tc>
        <w:tc>
          <w:tcPr>
            <w:tcW w:w="5811" w:type="dxa"/>
          </w:tcPr>
          <w:p w14:paraId="2CE48FD1" w14:textId="7CF22D05" w:rsidR="00F954AA" w:rsidRPr="000702BF" w:rsidRDefault="00F954AA" w:rsidP="00AE3F12">
            <w:pPr>
              <w:pStyle w:val="TAL"/>
            </w:pPr>
            <w:r w:rsidRPr="000702BF">
              <w:t>FR1</w:t>
            </w:r>
            <w:r w:rsidR="008D0E0E" w:rsidRPr="000702BF">
              <w:t xml:space="preserve"> </w:t>
            </w:r>
            <w:r w:rsidRPr="000702BF">
              <w:t>is</w:t>
            </w:r>
            <w:r w:rsidR="008D0E0E" w:rsidRPr="000702BF">
              <w:t xml:space="preserve"> </w:t>
            </w:r>
            <w:r w:rsidRPr="000702BF">
              <w:t>used</w:t>
            </w:r>
            <w:r w:rsidR="008D0E0E" w:rsidRPr="000702BF">
              <w:t xml:space="preserve"> </w:t>
            </w:r>
            <w:r w:rsidRPr="000702BF">
              <w:t>under</w:t>
            </w:r>
            <w:r w:rsidR="008D0E0E" w:rsidRPr="000702BF">
              <w:t xml:space="preserve"> </w:t>
            </w:r>
            <w:r w:rsidRPr="000702BF">
              <w:t>the</w:t>
            </w:r>
            <w:r w:rsidR="008D0E0E" w:rsidRPr="000702BF">
              <w:t xml:space="preserve"> </w:t>
            </w:r>
            <w:r w:rsidRPr="000702BF">
              <w:t>test.</w:t>
            </w:r>
            <w:r w:rsidR="008D0E0E" w:rsidRPr="000702BF">
              <w:t xml:space="preserve"> </w:t>
            </w:r>
            <w:r w:rsidRPr="000702BF">
              <w:t>SCS</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30kHz.</w:t>
            </w:r>
          </w:p>
        </w:tc>
      </w:tr>
      <w:tr w:rsidR="00F954AA" w:rsidRPr="000702BF" w14:paraId="74D4535C" w14:textId="77777777" w:rsidTr="008D0E0E">
        <w:trPr>
          <w:jc w:val="center"/>
        </w:trPr>
        <w:tc>
          <w:tcPr>
            <w:tcW w:w="3936" w:type="dxa"/>
          </w:tcPr>
          <w:p w14:paraId="34BC2C9A" w14:textId="77777777" w:rsidR="00F954AA" w:rsidRPr="000702BF" w:rsidRDefault="00F954AA" w:rsidP="00AE3F12">
            <w:pPr>
              <w:pStyle w:val="TAL"/>
            </w:pPr>
            <w:r w:rsidRPr="000702BF">
              <w:t>FR1_60kHz</w:t>
            </w:r>
          </w:p>
        </w:tc>
        <w:tc>
          <w:tcPr>
            <w:tcW w:w="5811" w:type="dxa"/>
          </w:tcPr>
          <w:p w14:paraId="3207EB22" w14:textId="40D37B0B" w:rsidR="00F954AA" w:rsidRPr="000702BF" w:rsidRDefault="00F954AA" w:rsidP="00AE3F12">
            <w:pPr>
              <w:pStyle w:val="TAL"/>
            </w:pPr>
            <w:r w:rsidRPr="000702BF">
              <w:t>FR1</w:t>
            </w:r>
            <w:r w:rsidR="008D0E0E" w:rsidRPr="000702BF">
              <w:t xml:space="preserve"> </w:t>
            </w:r>
            <w:r w:rsidRPr="000702BF">
              <w:t>is</w:t>
            </w:r>
            <w:r w:rsidR="008D0E0E" w:rsidRPr="000702BF">
              <w:t xml:space="preserve"> </w:t>
            </w:r>
            <w:r w:rsidRPr="000702BF">
              <w:t>used</w:t>
            </w:r>
            <w:r w:rsidR="008D0E0E" w:rsidRPr="000702BF">
              <w:t xml:space="preserve"> </w:t>
            </w:r>
            <w:r w:rsidRPr="000702BF">
              <w:t>under</w:t>
            </w:r>
            <w:r w:rsidR="008D0E0E" w:rsidRPr="000702BF">
              <w:t xml:space="preserve"> </w:t>
            </w:r>
            <w:r w:rsidRPr="000702BF">
              <w:t>the</w:t>
            </w:r>
            <w:r w:rsidR="008D0E0E" w:rsidRPr="000702BF">
              <w:t xml:space="preserve"> </w:t>
            </w:r>
            <w:r w:rsidRPr="000702BF">
              <w:t>test.</w:t>
            </w:r>
            <w:r w:rsidR="008D0E0E" w:rsidRPr="000702BF">
              <w:t xml:space="preserve"> </w:t>
            </w:r>
            <w:r w:rsidRPr="000702BF">
              <w:t>SCS</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60kHz.</w:t>
            </w:r>
          </w:p>
        </w:tc>
      </w:tr>
    </w:tbl>
    <w:p w14:paraId="108EF2BA" w14:textId="77777777" w:rsidR="00F954AA" w:rsidRPr="000702BF" w:rsidRDefault="00F954AA" w:rsidP="00F954AA"/>
    <w:p w14:paraId="57027840" w14:textId="77777777" w:rsidR="00F954AA" w:rsidRPr="000702BF" w:rsidRDefault="00F954AA" w:rsidP="00F954AA">
      <w:pPr>
        <w:pStyle w:val="TH"/>
      </w:pPr>
      <w:r w:rsidRPr="000702BF">
        <w:t xml:space="preserve">Table 6.3.3.4.3-2: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F954AA" w:rsidRPr="000702BF" w14:paraId="73741E4A" w14:textId="77777777" w:rsidTr="008D0E0E">
        <w:trPr>
          <w:jc w:val="center"/>
        </w:trPr>
        <w:tc>
          <w:tcPr>
            <w:tcW w:w="9747" w:type="dxa"/>
          </w:tcPr>
          <w:p w14:paraId="14CC0F50" w14:textId="43A3B07F" w:rsidR="00F954AA" w:rsidRPr="000702BF" w:rsidRDefault="00F954AA" w:rsidP="00AE3F12">
            <w:pPr>
              <w:pStyle w:val="TAH"/>
              <w:jc w:val="left"/>
              <w:rPr>
                <w:b w:val="0"/>
              </w:rPr>
            </w:pPr>
            <w:bookmarkStart w:id="836" w:name="_MCCTEMPBM_CRPT44170015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000702BF">
              <w:rPr>
                <w:b w:val="0"/>
              </w:rPr>
              <w:t>TS 38.508-1 [12]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4.6.3-118</w:t>
            </w:r>
            <w:r w:rsidR="008D0E0E" w:rsidRPr="000702BF">
              <w:rPr>
                <w:b w:val="0"/>
              </w:rPr>
              <w:t xml:space="preserve"> </w:t>
            </w:r>
            <w:r w:rsidRPr="000702BF">
              <w:rPr>
                <w:b w:val="0"/>
              </w:rPr>
              <w:t>with</w:t>
            </w:r>
            <w:r w:rsidR="008D0E0E" w:rsidRPr="000702BF">
              <w:rPr>
                <w:b w:val="0"/>
              </w:rPr>
              <w:t xml:space="preserve"> </w:t>
            </w:r>
            <w:r w:rsidRPr="000702BF">
              <w:rPr>
                <w:b w:val="0"/>
              </w:rPr>
              <w:t>condition</w:t>
            </w:r>
            <w:r w:rsidR="008D0E0E" w:rsidRPr="000702BF">
              <w:rPr>
                <w:b w:val="0"/>
              </w:rPr>
              <w:t xml:space="preserve"> </w:t>
            </w:r>
            <w:r w:rsidRPr="000702BF">
              <w:rPr>
                <w:b w:val="0"/>
              </w:rPr>
              <w:t>TRANSFORM_PRECODER_ENABLED</w:t>
            </w:r>
            <w:bookmarkEnd w:id="836"/>
          </w:p>
        </w:tc>
      </w:tr>
    </w:tbl>
    <w:p w14:paraId="48BAFFDB" w14:textId="77777777" w:rsidR="00F954AA" w:rsidRPr="000702BF" w:rsidRDefault="00F954AA" w:rsidP="00F954AA"/>
    <w:p w14:paraId="48F661E1" w14:textId="77777777" w:rsidR="00F954AA" w:rsidRPr="000702BF" w:rsidRDefault="00F954AA" w:rsidP="00F954AA">
      <w:pPr>
        <w:pStyle w:val="TH"/>
        <w:rPr>
          <w:i/>
          <w:iCs/>
        </w:rPr>
      </w:pPr>
      <w:r w:rsidRPr="000702BF">
        <w:t>Table 6.3.3.2.4.3-</w:t>
      </w:r>
      <w:r w:rsidRPr="000702BF">
        <w:rPr>
          <w:lang w:eastAsia="ja-JP"/>
        </w:rPr>
        <w:t>7</w:t>
      </w:r>
      <w:r w:rsidRPr="000702BF">
        <w:t xml:space="preserve">: </w:t>
      </w:r>
      <w:r w:rsidRPr="000702BF">
        <w:rPr>
          <w:i/>
          <w:iCs/>
        </w:rPr>
        <w:t>P-Max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F954AA" w:rsidRPr="000702BF" w14:paraId="72B6F488" w14:textId="77777777" w:rsidTr="008D0E0E">
        <w:trPr>
          <w:jc w:val="center"/>
        </w:trPr>
        <w:tc>
          <w:tcPr>
            <w:tcW w:w="9747" w:type="dxa"/>
            <w:gridSpan w:val="4"/>
          </w:tcPr>
          <w:p w14:paraId="2F15CF1A" w14:textId="4A451D0F" w:rsidR="00F954AA" w:rsidRPr="000702BF" w:rsidRDefault="00F954AA" w:rsidP="00AE3F12">
            <w:pPr>
              <w:pStyle w:val="TAH"/>
              <w:jc w:val="left"/>
              <w:rPr>
                <w:b w:val="0"/>
              </w:rPr>
            </w:pPr>
            <w:bookmarkStart w:id="837" w:name="_MCCTEMPBM_CRPT44170016___4"/>
            <w:r w:rsidRPr="000702BF">
              <w:rPr>
                <w:b w:val="0"/>
              </w:rPr>
              <w:t>Derivation</w:t>
            </w:r>
            <w:r w:rsidR="008D0E0E" w:rsidRPr="000702BF">
              <w:rPr>
                <w:b w:val="0"/>
              </w:rPr>
              <w:t xml:space="preserve"> </w:t>
            </w:r>
            <w:r w:rsidRPr="000702BF">
              <w:rPr>
                <w:b w:val="0"/>
              </w:rPr>
              <w:t>Path:</w:t>
            </w:r>
            <w:r w:rsidR="008D0E0E" w:rsidRPr="000702BF">
              <w:rPr>
                <w:b w:val="0"/>
              </w:rPr>
              <w:t xml:space="preserve"> </w:t>
            </w:r>
            <w:r w:rsidR="000702BF">
              <w:rPr>
                <w:b w:val="0"/>
              </w:rPr>
              <w:t>TS 38.508-1 [12]</w:t>
            </w:r>
            <w:r w:rsidRPr="000702BF">
              <w:rPr>
                <w:b w:val="0"/>
              </w:rPr>
              <w:t>,</w:t>
            </w:r>
            <w:r w:rsidR="008D0E0E" w:rsidRPr="000702BF">
              <w:rPr>
                <w:b w:val="0"/>
              </w:rPr>
              <w:t xml:space="preserve"> </w:t>
            </w:r>
            <w:r w:rsidRPr="000702BF">
              <w:rPr>
                <w:b w:val="0"/>
              </w:rPr>
              <w:t>Table</w:t>
            </w:r>
            <w:r w:rsidR="008D0E0E" w:rsidRPr="000702BF">
              <w:rPr>
                <w:b w:val="0"/>
              </w:rPr>
              <w:t xml:space="preserve"> </w:t>
            </w:r>
            <w:r w:rsidRPr="000702BF">
              <w:rPr>
                <w:b w:val="0"/>
              </w:rPr>
              <w:t>4.6.3-89</w:t>
            </w:r>
            <w:bookmarkEnd w:id="837"/>
          </w:p>
        </w:tc>
      </w:tr>
      <w:tr w:rsidR="00F954AA" w:rsidRPr="000702BF" w14:paraId="0B881FAD" w14:textId="77777777" w:rsidTr="008D0E0E">
        <w:trPr>
          <w:jc w:val="center"/>
        </w:trPr>
        <w:tc>
          <w:tcPr>
            <w:tcW w:w="3652" w:type="dxa"/>
            <w:tcBorders>
              <w:bottom w:val="single" w:sz="4" w:space="0" w:color="auto"/>
            </w:tcBorders>
          </w:tcPr>
          <w:p w14:paraId="6FCFE84F" w14:textId="4D849B32" w:rsidR="00F954AA" w:rsidRPr="000702BF" w:rsidRDefault="00F954AA" w:rsidP="00AE3F12">
            <w:pPr>
              <w:pStyle w:val="TAH"/>
            </w:pPr>
            <w:r w:rsidRPr="000702BF">
              <w:t>Information</w:t>
            </w:r>
            <w:r w:rsidR="008D0E0E" w:rsidRPr="000702BF">
              <w:t xml:space="preserve"> </w:t>
            </w:r>
            <w:r w:rsidRPr="000702BF">
              <w:t>Element</w:t>
            </w:r>
          </w:p>
        </w:tc>
        <w:tc>
          <w:tcPr>
            <w:tcW w:w="2268" w:type="dxa"/>
          </w:tcPr>
          <w:p w14:paraId="161015EA" w14:textId="77777777" w:rsidR="00F954AA" w:rsidRPr="000702BF" w:rsidRDefault="00F954AA" w:rsidP="00AE3F12">
            <w:pPr>
              <w:pStyle w:val="TAH"/>
            </w:pPr>
            <w:r w:rsidRPr="000702BF">
              <w:t>Value/remark</w:t>
            </w:r>
          </w:p>
        </w:tc>
        <w:tc>
          <w:tcPr>
            <w:tcW w:w="2582" w:type="dxa"/>
          </w:tcPr>
          <w:p w14:paraId="02256530" w14:textId="77777777" w:rsidR="00F954AA" w:rsidRPr="000702BF" w:rsidRDefault="00F954AA" w:rsidP="00AE3F12">
            <w:pPr>
              <w:pStyle w:val="TAH"/>
            </w:pPr>
            <w:r w:rsidRPr="000702BF">
              <w:t>Comment</w:t>
            </w:r>
          </w:p>
        </w:tc>
        <w:tc>
          <w:tcPr>
            <w:tcW w:w="1245" w:type="dxa"/>
          </w:tcPr>
          <w:p w14:paraId="6FA7983C" w14:textId="77777777" w:rsidR="00F954AA" w:rsidRPr="000702BF" w:rsidRDefault="00F954AA" w:rsidP="00AE3F12">
            <w:pPr>
              <w:pStyle w:val="TAH"/>
            </w:pPr>
            <w:r w:rsidRPr="000702BF">
              <w:t>Condition</w:t>
            </w:r>
          </w:p>
        </w:tc>
      </w:tr>
      <w:tr w:rsidR="00F954AA" w:rsidRPr="000702BF" w14:paraId="741E3E55" w14:textId="77777777" w:rsidTr="008D0E0E">
        <w:trPr>
          <w:jc w:val="center"/>
        </w:trPr>
        <w:tc>
          <w:tcPr>
            <w:tcW w:w="3652" w:type="dxa"/>
          </w:tcPr>
          <w:p w14:paraId="0033ED38" w14:textId="77777777" w:rsidR="00F954AA" w:rsidRPr="000702BF" w:rsidRDefault="00F954AA" w:rsidP="00AE3F12">
            <w:pPr>
              <w:pStyle w:val="TAL"/>
            </w:pPr>
            <w:r w:rsidRPr="000702BF">
              <w:t>P-Max</w:t>
            </w:r>
          </w:p>
        </w:tc>
        <w:tc>
          <w:tcPr>
            <w:tcW w:w="2268" w:type="dxa"/>
          </w:tcPr>
          <w:p w14:paraId="632027C0" w14:textId="77777777" w:rsidR="00F954AA" w:rsidRPr="000702BF" w:rsidRDefault="00F954AA" w:rsidP="00AE3F12">
            <w:pPr>
              <w:pStyle w:val="TAL"/>
            </w:pPr>
            <w:r w:rsidRPr="000702BF">
              <w:t>23</w:t>
            </w:r>
          </w:p>
        </w:tc>
        <w:tc>
          <w:tcPr>
            <w:tcW w:w="2582" w:type="dxa"/>
          </w:tcPr>
          <w:p w14:paraId="63A1E99C" w14:textId="77777777" w:rsidR="00F954AA" w:rsidRPr="000702BF" w:rsidRDefault="00F954AA" w:rsidP="00AE3F12">
            <w:pPr>
              <w:pStyle w:val="TAL"/>
            </w:pPr>
          </w:p>
        </w:tc>
        <w:tc>
          <w:tcPr>
            <w:tcW w:w="1245" w:type="dxa"/>
          </w:tcPr>
          <w:p w14:paraId="558BED5F" w14:textId="77777777" w:rsidR="00F954AA" w:rsidRPr="000702BF" w:rsidRDefault="00F954AA" w:rsidP="00AE3F12">
            <w:pPr>
              <w:pStyle w:val="TAL"/>
            </w:pPr>
          </w:p>
        </w:tc>
      </w:tr>
    </w:tbl>
    <w:p w14:paraId="4D4B471A" w14:textId="77777777" w:rsidR="00F954AA" w:rsidRPr="000702BF" w:rsidRDefault="00F954AA" w:rsidP="004666C3">
      <w:pPr>
        <w:rPr>
          <w:lang w:eastAsia="zh-CN"/>
        </w:rPr>
      </w:pPr>
    </w:p>
    <w:p w14:paraId="46EBFE55" w14:textId="77777777" w:rsidR="004666C3" w:rsidRPr="000702BF" w:rsidRDefault="004666C3" w:rsidP="0002370F">
      <w:pPr>
        <w:pStyle w:val="Heading4"/>
      </w:pPr>
      <w:bookmarkStart w:id="838" w:name="_Toc152356624"/>
      <w:r w:rsidRPr="000702BF">
        <w:t>6.3.3.5</w:t>
      </w:r>
      <w:r w:rsidRPr="000702BF">
        <w:tab/>
        <w:t>Test requirement</w:t>
      </w:r>
      <w:bookmarkEnd w:id="838"/>
    </w:p>
    <w:p w14:paraId="2682E4FB" w14:textId="0BE54EB3" w:rsidR="009867A5" w:rsidRPr="000702BF" w:rsidRDefault="009867A5" w:rsidP="009867A5">
      <w:r w:rsidRPr="000702BF">
        <w:t xml:space="preserve">The requirement for the power measured in steps 2, 3 and 4 of the test procedure shall not </w:t>
      </w:r>
      <w:r w:rsidRPr="000702BF">
        <w:rPr>
          <w:rFonts w:eastAsia="香~??’c‘I"/>
        </w:rPr>
        <w:t>exceed</w:t>
      </w:r>
      <w:r w:rsidRPr="000702BF">
        <w:t xml:space="preserve"> the values specified in Table 6.3.3.5-1.</w:t>
      </w:r>
    </w:p>
    <w:p w14:paraId="06973825" w14:textId="77777777" w:rsidR="009867A5" w:rsidRPr="000702BF" w:rsidRDefault="009867A5" w:rsidP="009867A5">
      <w:pPr>
        <w:pStyle w:val="TH"/>
      </w:pPr>
      <w:r w:rsidRPr="000702BF">
        <w:lastRenderedPageBreak/>
        <w:t>Table 6.3.3.5-1: General ON/OFF time mask</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28"/>
        <w:gridCol w:w="549"/>
        <w:gridCol w:w="549"/>
        <w:gridCol w:w="623"/>
        <w:gridCol w:w="623"/>
        <w:gridCol w:w="623"/>
        <w:gridCol w:w="623"/>
        <w:gridCol w:w="623"/>
        <w:gridCol w:w="623"/>
        <w:gridCol w:w="623"/>
        <w:gridCol w:w="623"/>
        <w:gridCol w:w="549"/>
        <w:gridCol w:w="549"/>
        <w:gridCol w:w="549"/>
        <w:gridCol w:w="549"/>
        <w:gridCol w:w="612"/>
      </w:tblGrid>
      <w:tr w:rsidR="009867A5" w:rsidRPr="000702BF" w14:paraId="08916FB3" w14:textId="77777777" w:rsidTr="008D0E0E">
        <w:trPr>
          <w:jc w:val="center"/>
        </w:trPr>
        <w:tc>
          <w:tcPr>
            <w:tcW w:w="1028" w:type="dxa"/>
            <w:vMerge w:val="restart"/>
            <w:tcBorders>
              <w:top w:val="single" w:sz="4" w:space="0" w:color="auto"/>
              <w:left w:val="single" w:sz="4" w:space="0" w:color="auto"/>
              <w:right w:val="single" w:sz="4" w:space="0" w:color="auto"/>
            </w:tcBorders>
          </w:tcPr>
          <w:p w14:paraId="72519770" w14:textId="77777777" w:rsidR="009867A5" w:rsidRPr="000702BF" w:rsidRDefault="009867A5" w:rsidP="00AE3F12">
            <w:pPr>
              <w:pStyle w:val="TAH"/>
            </w:pPr>
          </w:p>
        </w:tc>
        <w:tc>
          <w:tcPr>
            <w:tcW w:w="8890" w:type="dxa"/>
            <w:gridSpan w:val="15"/>
            <w:tcBorders>
              <w:top w:val="single" w:sz="4" w:space="0" w:color="auto"/>
              <w:left w:val="single" w:sz="4" w:space="0" w:color="auto"/>
              <w:bottom w:val="single" w:sz="4" w:space="0" w:color="auto"/>
              <w:right w:val="single" w:sz="4" w:space="0" w:color="auto"/>
            </w:tcBorders>
          </w:tcPr>
          <w:p w14:paraId="3F2BA623" w14:textId="1397D4F8" w:rsidR="009867A5" w:rsidRPr="000702BF" w:rsidRDefault="009867A5" w:rsidP="00AE3F12">
            <w:pPr>
              <w:pStyle w:val="TAH"/>
            </w:pPr>
            <w:r w:rsidRPr="000702BF">
              <w:t>Channel</w:t>
            </w:r>
            <w:r w:rsidR="008D0E0E" w:rsidRPr="000702BF">
              <w:t xml:space="preserve"> </w:t>
            </w:r>
            <w:r w:rsidRPr="000702BF">
              <w:t>bandwidth</w:t>
            </w:r>
            <w:r w:rsidR="008D0E0E" w:rsidRPr="000702BF">
              <w:t xml:space="preserve"> </w:t>
            </w:r>
            <w:r w:rsidRPr="000702BF">
              <w:t>/</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r w:rsidR="008D0E0E" w:rsidRPr="000702BF">
              <w:t xml:space="preserve"> </w:t>
            </w:r>
            <w:r w:rsidRPr="000702BF">
              <w:t>/</w:t>
            </w:r>
            <w:r w:rsidR="008D0E0E" w:rsidRPr="000702BF">
              <w:t xml:space="preserve"> </w:t>
            </w:r>
            <w:r w:rsidRPr="000702BF">
              <w:t>measurement</w:t>
            </w:r>
            <w:r w:rsidR="008D0E0E" w:rsidRPr="000702BF">
              <w:t xml:space="preserve"> </w:t>
            </w:r>
            <w:r w:rsidRPr="000702BF">
              <w:t>bandwidth</w:t>
            </w:r>
          </w:p>
        </w:tc>
      </w:tr>
      <w:tr w:rsidR="009867A5" w:rsidRPr="000702BF" w14:paraId="295AF129" w14:textId="77777777" w:rsidTr="008D0E0E">
        <w:trPr>
          <w:jc w:val="center"/>
        </w:trPr>
        <w:tc>
          <w:tcPr>
            <w:tcW w:w="1028" w:type="dxa"/>
            <w:vMerge/>
            <w:tcBorders>
              <w:left w:val="single" w:sz="4" w:space="0" w:color="auto"/>
              <w:bottom w:val="single" w:sz="4" w:space="0" w:color="auto"/>
              <w:right w:val="single" w:sz="4" w:space="0" w:color="auto"/>
            </w:tcBorders>
          </w:tcPr>
          <w:p w14:paraId="4E76D77B" w14:textId="77777777" w:rsidR="009867A5" w:rsidRPr="000702BF" w:rsidRDefault="009867A5" w:rsidP="00AE3F12">
            <w:pPr>
              <w:pStyle w:val="TAH"/>
            </w:pP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40355F07" w14:textId="77777777" w:rsidR="009867A5" w:rsidRPr="000702BF" w:rsidRDefault="009867A5" w:rsidP="00AE3F12">
            <w:pPr>
              <w:pStyle w:val="TAH"/>
            </w:pPr>
            <w:r w:rsidRPr="000702BF">
              <w:t>5</w:t>
            </w:r>
          </w:p>
          <w:p w14:paraId="5A8B651C" w14:textId="77777777" w:rsidR="009867A5" w:rsidRPr="000702BF" w:rsidRDefault="009867A5" w:rsidP="00AE3F12">
            <w:pPr>
              <w:pStyle w:val="TAH"/>
            </w:pPr>
            <w:r w:rsidRPr="000702BF">
              <w:t>MHz</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30B2CDA5" w14:textId="77777777" w:rsidR="009867A5" w:rsidRPr="000702BF" w:rsidRDefault="009867A5" w:rsidP="00AE3F12">
            <w:pPr>
              <w:pStyle w:val="TAH"/>
            </w:pPr>
            <w:r w:rsidRPr="000702BF">
              <w:t>10</w:t>
            </w:r>
          </w:p>
          <w:p w14:paraId="5688110D" w14:textId="77777777" w:rsidR="009867A5" w:rsidRPr="000702BF" w:rsidRDefault="009867A5" w:rsidP="00AE3F12">
            <w:pPr>
              <w:pStyle w:val="TAH"/>
            </w:pPr>
            <w:r w:rsidRPr="000702BF">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3D02FEF5" w14:textId="77777777" w:rsidR="009867A5" w:rsidRPr="000702BF" w:rsidRDefault="009867A5" w:rsidP="00AE3F12">
            <w:pPr>
              <w:pStyle w:val="TAH"/>
            </w:pPr>
            <w:r w:rsidRPr="000702BF">
              <w:t>15</w:t>
            </w:r>
          </w:p>
          <w:p w14:paraId="36FBD1AC" w14:textId="77777777" w:rsidR="009867A5" w:rsidRPr="000702BF" w:rsidRDefault="009867A5" w:rsidP="00AE3F12">
            <w:pPr>
              <w:pStyle w:val="TAH"/>
            </w:pPr>
            <w:r w:rsidRPr="000702BF">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75A79710" w14:textId="77777777" w:rsidR="009867A5" w:rsidRPr="000702BF" w:rsidRDefault="009867A5" w:rsidP="00AE3F12">
            <w:pPr>
              <w:pStyle w:val="TAH"/>
            </w:pPr>
            <w:r w:rsidRPr="000702BF">
              <w:t>20</w:t>
            </w:r>
          </w:p>
          <w:p w14:paraId="395B2A03" w14:textId="77777777" w:rsidR="009867A5" w:rsidRPr="000702BF" w:rsidRDefault="009867A5" w:rsidP="00AE3F12">
            <w:pPr>
              <w:pStyle w:val="TAH"/>
            </w:pPr>
            <w:r w:rsidRPr="000702BF">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79678FD3" w14:textId="77777777" w:rsidR="009867A5" w:rsidRPr="000702BF" w:rsidRDefault="009867A5" w:rsidP="00AE3F12">
            <w:pPr>
              <w:pStyle w:val="TAH"/>
            </w:pPr>
            <w:r w:rsidRPr="000702BF">
              <w:t>25</w:t>
            </w:r>
          </w:p>
          <w:p w14:paraId="15059095" w14:textId="77777777" w:rsidR="009867A5" w:rsidRPr="000702BF" w:rsidRDefault="009867A5" w:rsidP="00AE3F12">
            <w:pPr>
              <w:pStyle w:val="TAH"/>
            </w:pPr>
            <w:r w:rsidRPr="000702BF">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11887295" w14:textId="77777777" w:rsidR="009867A5" w:rsidRPr="000702BF" w:rsidRDefault="009867A5" w:rsidP="00AE3F12">
            <w:pPr>
              <w:pStyle w:val="TAH"/>
            </w:pPr>
            <w:r w:rsidRPr="000702BF">
              <w:t>30</w:t>
            </w:r>
          </w:p>
          <w:p w14:paraId="3AA0786C" w14:textId="77777777" w:rsidR="009867A5" w:rsidRPr="000702BF" w:rsidRDefault="009867A5" w:rsidP="00AE3F12">
            <w:pPr>
              <w:pStyle w:val="TAH"/>
            </w:pPr>
            <w:r w:rsidRPr="000702BF">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3938AD36" w14:textId="77777777" w:rsidR="009867A5" w:rsidRPr="000702BF" w:rsidRDefault="009867A5" w:rsidP="00AE3F12">
            <w:pPr>
              <w:pStyle w:val="TAH"/>
              <w:rPr>
                <w:lang w:eastAsia="zh-CN"/>
              </w:rPr>
            </w:pPr>
            <w:r w:rsidRPr="000702BF">
              <w:rPr>
                <w:rFonts w:hint="eastAsia"/>
                <w:lang w:eastAsia="zh-CN"/>
              </w:rPr>
              <w:t>35</w:t>
            </w:r>
          </w:p>
          <w:p w14:paraId="4E59D29F" w14:textId="77777777" w:rsidR="009867A5" w:rsidRPr="000702BF" w:rsidRDefault="009867A5" w:rsidP="00AE3F12">
            <w:pPr>
              <w:pStyle w:val="TAH"/>
              <w:rPr>
                <w:lang w:eastAsia="zh-CN"/>
              </w:rPr>
            </w:pPr>
            <w:r w:rsidRPr="000702BF">
              <w:rPr>
                <w:rFonts w:hint="eastAsia"/>
                <w:lang w:eastAsia="zh-CN"/>
              </w:rPr>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66F20E14" w14:textId="77777777" w:rsidR="009867A5" w:rsidRPr="000702BF" w:rsidRDefault="009867A5" w:rsidP="00AE3F12">
            <w:pPr>
              <w:pStyle w:val="TAH"/>
            </w:pPr>
            <w:r w:rsidRPr="000702BF">
              <w:t>40</w:t>
            </w:r>
          </w:p>
          <w:p w14:paraId="6F12F9D1" w14:textId="77777777" w:rsidR="009867A5" w:rsidRPr="000702BF" w:rsidRDefault="009867A5" w:rsidP="00AE3F12">
            <w:pPr>
              <w:pStyle w:val="TAH"/>
            </w:pPr>
            <w:r w:rsidRPr="000702BF">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4606BDFD" w14:textId="77777777" w:rsidR="009867A5" w:rsidRPr="000702BF" w:rsidRDefault="009867A5" w:rsidP="00AE3F12">
            <w:pPr>
              <w:pStyle w:val="TAH"/>
              <w:rPr>
                <w:lang w:eastAsia="zh-CN"/>
              </w:rPr>
            </w:pPr>
            <w:r w:rsidRPr="000702BF">
              <w:rPr>
                <w:lang w:eastAsia="zh-CN"/>
              </w:rPr>
              <w:t>45</w:t>
            </w:r>
          </w:p>
          <w:p w14:paraId="0BB35E84" w14:textId="77777777" w:rsidR="009867A5" w:rsidRPr="000702BF" w:rsidRDefault="009867A5" w:rsidP="00AE3F12">
            <w:pPr>
              <w:pStyle w:val="TAH"/>
              <w:rPr>
                <w:lang w:eastAsia="zh-CN"/>
              </w:rPr>
            </w:pPr>
            <w:r w:rsidRPr="000702BF">
              <w:rPr>
                <w:lang w:eastAsia="zh-CN"/>
              </w:rPr>
              <w:t>MHz</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7B3DABFE" w14:textId="77777777" w:rsidR="009867A5" w:rsidRPr="000702BF" w:rsidRDefault="009867A5" w:rsidP="00AE3F12">
            <w:pPr>
              <w:pStyle w:val="TAH"/>
            </w:pPr>
            <w:r w:rsidRPr="000702BF">
              <w:t>50</w:t>
            </w:r>
          </w:p>
          <w:p w14:paraId="07FC1867" w14:textId="77777777" w:rsidR="009867A5" w:rsidRPr="000702BF" w:rsidRDefault="009867A5" w:rsidP="00AE3F12">
            <w:pPr>
              <w:pStyle w:val="TAH"/>
            </w:pPr>
            <w:r w:rsidRPr="000702BF">
              <w:t>MHz</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6D40D4E6" w14:textId="77777777" w:rsidR="009867A5" w:rsidRPr="000702BF" w:rsidRDefault="009867A5" w:rsidP="00AE3F12">
            <w:pPr>
              <w:pStyle w:val="TAH"/>
            </w:pPr>
            <w:r w:rsidRPr="000702BF">
              <w:t>60</w:t>
            </w:r>
          </w:p>
          <w:p w14:paraId="6B345F35" w14:textId="77777777" w:rsidR="009867A5" w:rsidRPr="000702BF" w:rsidRDefault="009867A5" w:rsidP="00AE3F12">
            <w:pPr>
              <w:pStyle w:val="TAH"/>
            </w:pPr>
            <w:r w:rsidRPr="000702BF">
              <w:t>MHz</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53356492" w14:textId="77777777" w:rsidR="009867A5" w:rsidRPr="000702BF" w:rsidRDefault="009867A5" w:rsidP="00AE3F12">
            <w:pPr>
              <w:pStyle w:val="TAH"/>
            </w:pPr>
            <w:r w:rsidRPr="000702BF">
              <w:t>70</w:t>
            </w:r>
          </w:p>
          <w:p w14:paraId="426019AB" w14:textId="77777777" w:rsidR="009867A5" w:rsidRPr="000702BF" w:rsidRDefault="009867A5" w:rsidP="00AE3F12">
            <w:pPr>
              <w:pStyle w:val="TAH"/>
            </w:pPr>
            <w:r w:rsidRPr="000702BF">
              <w:t>MHz</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7BC58CC9" w14:textId="77777777" w:rsidR="009867A5" w:rsidRPr="000702BF" w:rsidRDefault="009867A5" w:rsidP="00AE3F12">
            <w:pPr>
              <w:pStyle w:val="TAH"/>
            </w:pPr>
            <w:r w:rsidRPr="000702BF">
              <w:t>80</w:t>
            </w:r>
          </w:p>
          <w:p w14:paraId="64B6E8CA" w14:textId="77777777" w:rsidR="009867A5" w:rsidRPr="000702BF" w:rsidRDefault="009867A5" w:rsidP="00AE3F12">
            <w:pPr>
              <w:pStyle w:val="TAH"/>
            </w:pPr>
            <w:r w:rsidRPr="000702BF">
              <w:t>MHz</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580D6B44" w14:textId="77777777" w:rsidR="009867A5" w:rsidRPr="000702BF" w:rsidRDefault="009867A5" w:rsidP="00AE3F12">
            <w:pPr>
              <w:pStyle w:val="TAH"/>
              <w:rPr>
                <w:lang w:eastAsia="zh-CN"/>
              </w:rPr>
            </w:pPr>
            <w:r w:rsidRPr="000702BF">
              <w:rPr>
                <w:lang w:eastAsia="zh-CN"/>
              </w:rPr>
              <w:t>90</w:t>
            </w:r>
          </w:p>
          <w:p w14:paraId="15D90066" w14:textId="77777777" w:rsidR="009867A5" w:rsidRPr="000702BF" w:rsidRDefault="009867A5" w:rsidP="00AE3F12">
            <w:pPr>
              <w:pStyle w:val="TAH"/>
              <w:rPr>
                <w:lang w:eastAsia="zh-CN"/>
              </w:rPr>
            </w:pPr>
            <w:r w:rsidRPr="000702BF">
              <w:rPr>
                <w:lang w:eastAsia="zh-CN"/>
              </w:rPr>
              <w:t>MHz</w:t>
            </w:r>
          </w:p>
        </w:tc>
        <w:tc>
          <w:tcPr>
            <w:tcW w:w="612" w:type="dxa"/>
            <w:tcBorders>
              <w:top w:val="single" w:sz="4" w:space="0" w:color="auto"/>
              <w:left w:val="single" w:sz="4" w:space="0" w:color="auto"/>
              <w:bottom w:val="single" w:sz="4" w:space="0" w:color="auto"/>
              <w:right w:val="single" w:sz="4" w:space="0" w:color="auto"/>
            </w:tcBorders>
            <w:tcMar>
              <w:left w:w="57" w:type="dxa"/>
              <w:right w:w="57" w:type="dxa"/>
            </w:tcMar>
          </w:tcPr>
          <w:p w14:paraId="40F103B9" w14:textId="77777777" w:rsidR="009867A5" w:rsidRPr="000702BF" w:rsidRDefault="009867A5" w:rsidP="00AE3F12">
            <w:pPr>
              <w:pStyle w:val="TAH"/>
            </w:pPr>
            <w:r w:rsidRPr="000702BF">
              <w:t>100</w:t>
            </w:r>
          </w:p>
          <w:p w14:paraId="7928B2A9" w14:textId="77777777" w:rsidR="009867A5" w:rsidRPr="000702BF" w:rsidRDefault="009867A5" w:rsidP="00AE3F12">
            <w:pPr>
              <w:pStyle w:val="TAH"/>
            </w:pPr>
            <w:r w:rsidRPr="000702BF">
              <w:t>MHz</w:t>
            </w:r>
          </w:p>
        </w:tc>
      </w:tr>
      <w:tr w:rsidR="009867A5" w:rsidRPr="000702BF" w14:paraId="36F91FD2" w14:textId="77777777" w:rsidTr="008D0E0E">
        <w:trPr>
          <w:jc w:val="center"/>
        </w:trPr>
        <w:tc>
          <w:tcPr>
            <w:tcW w:w="1028" w:type="dxa"/>
            <w:tcBorders>
              <w:top w:val="single" w:sz="4" w:space="0" w:color="auto"/>
              <w:left w:val="single" w:sz="4" w:space="0" w:color="auto"/>
              <w:bottom w:val="single" w:sz="4" w:space="0" w:color="auto"/>
              <w:right w:val="single" w:sz="4" w:space="0" w:color="auto"/>
            </w:tcBorders>
          </w:tcPr>
          <w:p w14:paraId="20E27DCD" w14:textId="3C2F7921" w:rsidR="009867A5" w:rsidRPr="000702BF" w:rsidRDefault="009867A5" w:rsidP="00AE3F12">
            <w:pPr>
              <w:pStyle w:val="TAC"/>
              <w:rPr>
                <w:rFonts w:cs="Arial"/>
                <w:szCs w:val="18"/>
              </w:rPr>
            </w:pPr>
            <w:r w:rsidRPr="000702BF">
              <w:rPr>
                <w:szCs w:val="18"/>
              </w:rPr>
              <w:t>Transmit</w:t>
            </w:r>
            <w:r w:rsidR="008D0E0E" w:rsidRPr="000702BF">
              <w:rPr>
                <w:szCs w:val="18"/>
              </w:rPr>
              <w:t xml:space="preserve"> </w:t>
            </w:r>
            <w:r w:rsidRPr="000702BF">
              <w:rPr>
                <w:szCs w:val="18"/>
              </w:rPr>
              <w:t>OFF</w:t>
            </w:r>
            <w:r w:rsidR="008D0E0E" w:rsidRPr="000702BF">
              <w:rPr>
                <w:szCs w:val="18"/>
              </w:rPr>
              <w:t xml:space="preserve"> </w:t>
            </w:r>
            <w:r w:rsidRPr="000702BF">
              <w:rPr>
                <w:szCs w:val="18"/>
              </w:rPr>
              <w:t>power</w:t>
            </w:r>
          </w:p>
        </w:tc>
        <w:tc>
          <w:tcPr>
            <w:tcW w:w="8890" w:type="dxa"/>
            <w:gridSpan w:val="15"/>
            <w:tcBorders>
              <w:top w:val="single" w:sz="4" w:space="0" w:color="auto"/>
              <w:left w:val="single" w:sz="4" w:space="0" w:color="auto"/>
              <w:bottom w:val="single" w:sz="4" w:space="0" w:color="auto"/>
              <w:right w:val="single" w:sz="4" w:space="0" w:color="auto"/>
            </w:tcBorders>
          </w:tcPr>
          <w:p w14:paraId="2C00D506" w14:textId="7A7AA63A" w:rsidR="009867A5" w:rsidRPr="000702BF" w:rsidRDefault="009867A5" w:rsidP="00AE3F12">
            <w:pPr>
              <w:pStyle w:val="TAC"/>
              <w:rPr>
                <w:szCs w:val="18"/>
              </w:rPr>
            </w:pPr>
            <w:r w:rsidRPr="000702BF">
              <w:rPr>
                <w:szCs w:val="18"/>
              </w:rPr>
              <w:t>≤</w:t>
            </w:r>
            <w:r w:rsidR="008D0E0E" w:rsidRPr="000702BF">
              <w:rPr>
                <w:rFonts w:cs="v4.2.0"/>
                <w:szCs w:val="18"/>
              </w:rPr>
              <w:t xml:space="preserve"> </w:t>
            </w:r>
            <w:r w:rsidRPr="000702BF">
              <w:rPr>
                <w:szCs w:val="18"/>
              </w:rPr>
              <w:t>-50+TT</w:t>
            </w:r>
            <w:r w:rsidR="008D0E0E" w:rsidRPr="000702BF">
              <w:rPr>
                <w:szCs w:val="18"/>
              </w:rPr>
              <w:t xml:space="preserve"> </w:t>
            </w:r>
            <w:r w:rsidRPr="000702BF">
              <w:rPr>
                <w:szCs w:val="18"/>
              </w:rPr>
              <w:t>dBm</w:t>
            </w:r>
          </w:p>
        </w:tc>
      </w:tr>
      <w:tr w:rsidR="009867A5" w:rsidRPr="000702BF" w14:paraId="0160106B" w14:textId="77777777" w:rsidTr="008D0E0E">
        <w:trPr>
          <w:jc w:val="center"/>
        </w:trPr>
        <w:tc>
          <w:tcPr>
            <w:tcW w:w="1028" w:type="dxa"/>
            <w:tcBorders>
              <w:top w:val="single" w:sz="4" w:space="0" w:color="auto"/>
              <w:left w:val="single" w:sz="4" w:space="0" w:color="auto"/>
              <w:bottom w:val="single" w:sz="4" w:space="0" w:color="auto"/>
              <w:right w:val="single" w:sz="4" w:space="0" w:color="auto"/>
            </w:tcBorders>
            <w:vAlign w:val="center"/>
          </w:tcPr>
          <w:p w14:paraId="0E469090" w14:textId="655EC2C6" w:rsidR="009867A5" w:rsidRPr="000702BF" w:rsidRDefault="009867A5" w:rsidP="00AE3F12">
            <w:pPr>
              <w:pStyle w:val="TAC"/>
              <w:rPr>
                <w:szCs w:val="18"/>
              </w:rPr>
            </w:pPr>
            <w:r w:rsidRPr="000702BF">
              <w:rPr>
                <w:szCs w:val="18"/>
              </w:rPr>
              <w:t>Transmission</w:t>
            </w:r>
            <w:r w:rsidR="008D0E0E" w:rsidRPr="000702BF">
              <w:rPr>
                <w:szCs w:val="18"/>
              </w:rPr>
              <w:t xml:space="preserve"> </w:t>
            </w:r>
            <w:r w:rsidRPr="000702BF">
              <w:rPr>
                <w:szCs w:val="18"/>
              </w:rPr>
              <w:t>OFF</w:t>
            </w:r>
            <w:r w:rsidR="008D0E0E" w:rsidRPr="000702BF">
              <w:rPr>
                <w:szCs w:val="18"/>
              </w:rPr>
              <w:t xml:space="preserve"> </w:t>
            </w:r>
            <w:r w:rsidRPr="000702BF">
              <w:rPr>
                <w:szCs w:val="18"/>
              </w:rPr>
              <w:t>Measurement</w:t>
            </w:r>
            <w:r w:rsidR="008D0E0E" w:rsidRPr="000702BF">
              <w:rPr>
                <w:szCs w:val="18"/>
              </w:rPr>
              <w:t xml:space="preserve"> </w:t>
            </w:r>
            <w:r w:rsidRPr="000702BF">
              <w:rPr>
                <w:szCs w:val="18"/>
              </w:rPr>
              <w:t>bandwidth</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44248C8D" w14:textId="74292893" w:rsidR="009867A5" w:rsidRPr="000702BF" w:rsidRDefault="00826F20" w:rsidP="00AE3F12">
            <w:pPr>
              <w:pStyle w:val="TAC"/>
            </w:pPr>
            <w:r w:rsidRPr="000702BF">
              <w:t>[</w:t>
            </w:r>
            <w:r w:rsidR="009867A5" w:rsidRPr="000702BF">
              <w:t>4.515</w:t>
            </w:r>
            <w:r w:rsidRPr="000702BF">
              <w:t>]</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4930C574" w14:textId="100F1D87" w:rsidR="009867A5" w:rsidRPr="000702BF" w:rsidRDefault="00826F20" w:rsidP="00AE3F12">
            <w:pPr>
              <w:pStyle w:val="TAC"/>
            </w:pPr>
            <w:r w:rsidRPr="000702BF">
              <w:t>[</w:t>
            </w:r>
            <w:r w:rsidR="009867A5" w:rsidRPr="000702BF">
              <w:t>9.375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6F13D0E0" w14:textId="0B33D4B9" w:rsidR="009867A5" w:rsidRPr="000702BF" w:rsidRDefault="00826F20" w:rsidP="00AE3F12">
            <w:pPr>
              <w:pStyle w:val="TAC"/>
            </w:pPr>
            <w:r w:rsidRPr="000702BF">
              <w:t>[</w:t>
            </w:r>
            <w:r w:rsidR="009867A5" w:rsidRPr="000702BF">
              <w:t>14.235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66410421" w14:textId="6FB28C59" w:rsidR="009867A5" w:rsidRPr="000702BF" w:rsidRDefault="00826F20" w:rsidP="00AE3F12">
            <w:pPr>
              <w:pStyle w:val="TAC"/>
            </w:pPr>
            <w:r w:rsidRPr="000702BF">
              <w:t>[</w:t>
            </w:r>
            <w:r w:rsidR="009867A5" w:rsidRPr="000702BF">
              <w:t>19.095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67484F69" w14:textId="0284C05E" w:rsidR="009867A5" w:rsidRPr="000702BF" w:rsidRDefault="00826F20" w:rsidP="00AE3F12">
            <w:pPr>
              <w:pStyle w:val="TAC"/>
            </w:pPr>
            <w:r w:rsidRPr="000702BF">
              <w:t>[</w:t>
            </w:r>
            <w:r w:rsidR="009867A5" w:rsidRPr="000702BF">
              <w:t>23.955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5C1B5EC9" w14:textId="278D66B3" w:rsidR="009867A5" w:rsidRPr="000702BF" w:rsidRDefault="00826F20" w:rsidP="00AE3F12">
            <w:pPr>
              <w:pStyle w:val="TAC"/>
            </w:pPr>
            <w:r w:rsidRPr="000702BF">
              <w:t>[</w:t>
            </w:r>
            <w:r w:rsidR="009867A5" w:rsidRPr="000702BF">
              <w:t>28.815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21103796" w14:textId="40B6D1FB" w:rsidR="009867A5" w:rsidRPr="000702BF" w:rsidRDefault="00826F20" w:rsidP="00AE3F12">
            <w:pPr>
              <w:pStyle w:val="TAC"/>
              <w:rPr>
                <w:lang w:eastAsia="zh-CN"/>
              </w:rPr>
            </w:pPr>
            <w:r w:rsidRPr="000702BF">
              <w:rPr>
                <w:lang w:eastAsia="zh-CN"/>
              </w:rPr>
              <w:t>[</w:t>
            </w:r>
            <w:r w:rsidR="009867A5" w:rsidRPr="000702BF">
              <w:rPr>
                <w:rFonts w:hint="eastAsia"/>
                <w:lang w:eastAsia="zh-CN"/>
              </w:rPr>
              <w:t>33.855</w:t>
            </w:r>
            <w:r w:rsidRPr="000702BF">
              <w:rPr>
                <w:lang w:eastAsia="zh-CN"/>
              </w:rPr>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063144EC" w14:textId="32770A9A" w:rsidR="009867A5" w:rsidRPr="000702BF" w:rsidRDefault="00826F20" w:rsidP="00AE3F12">
            <w:pPr>
              <w:pStyle w:val="TAC"/>
            </w:pPr>
            <w:r w:rsidRPr="000702BF">
              <w:t>[</w:t>
            </w:r>
            <w:r w:rsidR="009867A5" w:rsidRPr="000702BF">
              <w:t>38.895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2B2DB387" w14:textId="0D4E4AB6" w:rsidR="009867A5" w:rsidRPr="000702BF" w:rsidRDefault="00826F20" w:rsidP="00AE3F12">
            <w:pPr>
              <w:pStyle w:val="TAC"/>
            </w:pPr>
            <w:r w:rsidRPr="000702BF">
              <w:t>[</w:t>
            </w:r>
            <w:r w:rsidR="009867A5" w:rsidRPr="000702BF">
              <w:t>43.575</w:t>
            </w:r>
            <w:r w:rsidRPr="000702BF">
              <w:t>]</w:t>
            </w:r>
          </w:p>
        </w:tc>
        <w:tc>
          <w:tcPr>
            <w:tcW w:w="623" w:type="dxa"/>
            <w:tcBorders>
              <w:top w:val="single" w:sz="4" w:space="0" w:color="auto"/>
              <w:left w:val="single" w:sz="4" w:space="0" w:color="auto"/>
              <w:bottom w:val="single" w:sz="4" w:space="0" w:color="auto"/>
              <w:right w:val="single" w:sz="4" w:space="0" w:color="auto"/>
            </w:tcBorders>
            <w:tcMar>
              <w:left w:w="57" w:type="dxa"/>
              <w:right w:w="57" w:type="dxa"/>
            </w:tcMar>
          </w:tcPr>
          <w:p w14:paraId="134D18D0" w14:textId="052CE76D" w:rsidR="009867A5" w:rsidRPr="000702BF" w:rsidRDefault="00826F20" w:rsidP="00AE3F12">
            <w:pPr>
              <w:pStyle w:val="TAC"/>
            </w:pPr>
            <w:r w:rsidRPr="000702BF">
              <w:t>[</w:t>
            </w:r>
            <w:r w:rsidR="009867A5" w:rsidRPr="000702BF">
              <w:t>48.615</w:t>
            </w:r>
            <w:r w:rsidRPr="000702BF">
              <w:t>]</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0FBDA414" w14:textId="31E987E4" w:rsidR="009867A5" w:rsidRPr="000702BF" w:rsidRDefault="00826F20" w:rsidP="00AE3F12">
            <w:pPr>
              <w:pStyle w:val="TAC"/>
            </w:pPr>
            <w:r w:rsidRPr="000702BF">
              <w:t>[</w:t>
            </w:r>
            <w:r w:rsidR="009867A5" w:rsidRPr="000702BF">
              <w:t>58.35</w:t>
            </w:r>
            <w:r w:rsidRPr="000702BF">
              <w:t>]</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794C55CC" w14:textId="3D533113" w:rsidR="009867A5" w:rsidRPr="000702BF" w:rsidRDefault="00826F20" w:rsidP="00AE3F12">
            <w:pPr>
              <w:pStyle w:val="TAC"/>
            </w:pPr>
            <w:r w:rsidRPr="000702BF">
              <w:t>[</w:t>
            </w:r>
            <w:r w:rsidR="009867A5" w:rsidRPr="000702BF">
              <w:t>68.07</w:t>
            </w:r>
            <w:r w:rsidRPr="000702BF">
              <w:t>]</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00847EB4" w14:textId="251FD29B" w:rsidR="009867A5" w:rsidRPr="000702BF" w:rsidRDefault="00826F20" w:rsidP="00AE3F12">
            <w:pPr>
              <w:pStyle w:val="TAC"/>
            </w:pPr>
            <w:r w:rsidRPr="000702BF">
              <w:t>[</w:t>
            </w:r>
            <w:r w:rsidR="009867A5" w:rsidRPr="000702BF">
              <w:t>78.15</w:t>
            </w:r>
            <w:r w:rsidRPr="000702BF">
              <w:t>]</w:t>
            </w:r>
          </w:p>
        </w:tc>
        <w:tc>
          <w:tcPr>
            <w:tcW w:w="549" w:type="dxa"/>
            <w:tcBorders>
              <w:top w:val="single" w:sz="4" w:space="0" w:color="auto"/>
              <w:left w:val="single" w:sz="4" w:space="0" w:color="auto"/>
              <w:bottom w:val="single" w:sz="4" w:space="0" w:color="auto"/>
              <w:right w:val="single" w:sz="4" w:space="0" w:color="auto"/>
            </w:tcBorders>
            <w:tcMar>
              <w:left w:w="57" w:type="dxa"/>
              <w:right w:w="57" w:type="dxa"/>
            </w:tcMar>
          </w:tcPr>
          <w:p w14:paraId="75FD8226" w14:textId="6DDF0FCF" w:rsidR="009867A5" w:rsidRPr="000702BF" w:rsidRDefault="00826F20" w:rsidP="00AE3F12">
            <w:pPr>
              <w:pStyle w:val="TAC"/>
            </w:pPr>
            <w:r w:rsidRPr="000702BF">
              <w:t>[</w:t>
            </w:r>
            <w:r w:rsidR="009867A5" w:rsidRPr="000702BF">
              <w:t>88.23</w:t>
            </w:r>
            <w:r w:rsidRPr="000702BF">
              <w:t>]</w:t>
            </w:r>
          </w:p>
        </w:tc>
        <w:tc>
          <w:tcPr>
            <w:tcW w:w="612" w:type="dxa"/>
            <w:tcBorders>
              <w:top w:val="single" w:sz="4" w:space="0" w:color="auto"/>
              <w:left w:val="single" w:sz="4" w:space="0" w:color="auto"/>
              <w:bottom w:val="single" w:sz="4" w:space="0" w:color="auto"/>
              <w:right w:val="single" w:sz="4" w:space="0" w:color="auto"/>
            </w:tcBorders>
            <w:tcMar>
              <w:left w:w="57" w:type="dxa"/>
              <w:right w:w="57" w:type="dxa"/>
            </w:tcMar>
          </w:tcPr>
          <w:p w14:paraId="1976E5F1" w14:textId="136E8E08" w:rsidR="009867A5" w:rsidRPr="000702BF" w:rsidRDefault="00826F20" w:rsidP="00AE3F12">
            <w:pPr>
              <w:pStyle w:val="TAC"/>
            </w:pPr>
            <w:r w:rsidRPr="000702BF">
              <w:t>[</w:t>
            </w:r>
            <w:r w:rsidR="009867A5" w:rsidRPr="000702BF">
              <w:t>98.31</w:t>
            </w:r>
            <w:r w:rsidRPr="000702BF">
              <w:t>]</w:t>
            </w:r>
          </w:p>
        </w:tc>
      </w:tr>
      <w:tr w:rsidR="009867A5" w:rsidRPr="000702BF" w14:paraId="57A3F022" w14:textId="77777777" w:rsidTr="008D0E0E">
        <w:trPr>
          <w:jc w:val="center"/>
        </w:trPr>
        <w:tc>
          <w:tcPr>
            <w:tcW w:w="1028" w:type="dxa"/>
            <w:tcBorders>
              <w:top w:val="single" w:sz="4" w:space="0" w:color="auto"/>
              <w:left w:val="single" w:sz="4" w:space="0" w:color="auto"/>
              <w:bottom w:val="single" w:sz="4" w:space="0" w:color="auto"/>
              <w:right w:val="single" w:sz="4" w:space="0" w:color="auto"/>
            </w:tcBorders>
          </w:tcPr>
          <w:p w14:paraId="5D627F62" w14:textId="67C8B55C" w:rsidR="009867A5" w:rsidRPr="000702BF" w:rsidRDefault="009867A5" w:rsidP="00AE3F12">
            <w:pPr>
              <w:pStyle w:val="TAC"/>
              <w:rPr>
                <w:rFonts w:cs="Arial"/>
                <w:szCs w:val="18"/>
              </w:rPr>
            </w:pPr>
            <w:r w:rsidRPr="000702BF">
              <w:rPr>
                <w:rFonts w:cs="Arial"/>
                <w:szCs w:val="18"/>
              </w:rPr>
              <w:t>Transmit</w:t>
            </w:r>
            <w:r w:rsidR="008D0E0E" w:rsidRPr="000702BF">
              <w:rPr>
                <w:rFonts w:cs="Arial"/>
                <w:szCs w:val="18"/>
              </w:rPr>
              <w:t xml:space="preserve"> </w:t>
            </w:r>
            <w:r w:rsidRPr="000702BF">
              <w:rPr>
                <w:rFonts w:cs="Arial"/>
                <w:szCs w:val="18"/>
              </w:rPr>
              <w:t>ON</w:t>
            </w:r>
            <w:r w:rsidR="008D0E0E" w:rsidRPr="000702BF">
              <w:rPr>
                <w:rFonts w:cs="Arial"/>
                <w:szCs w:val="18"/>
              </w:rPr>
              <w:t xml:space="preserve"> </w:t>
            </w:r>
            <w:r w:rsidRPr="000702BF">
              <w:rPr>
                <w:rFonts w:cs="Arial"/>
                <w:szCs w:val="18"/>
              </w:rPr>
              <w:t>power</w:t>
            </w:r>
          </w:p>
        </w:tc>
        <w:tc>
          <w:tcPr>
            <w:tcW w:w="8890" w:type="dxa"/>
            <w:gridSpan w:val="15"/>
            <w:tcBorders>
              <w:top w:val="single" w:sz="4" w:space="0" w:color="auto"/>
              <w:left w:val="single" w:sz="4" w:space="0" w:color="auto"/>
              <w:bottom w:val="single" w:sz="4" w:space="0" w:color="auto"/>
              <w:right w:val="single" w:sz="4" w:space="0" w:color="auto"/>
            </w:tcBorders>
          </w:tcPr>
          <w:p w14:paraId="26BDBA61" w14:textId="3C79D7FF" w:rsidR="009867A5" w:rsidRPr="000702BF" w:rsidRDefault="009867A5" w:rsidP="00AE3F12">
            <w:pPr>
              <w:pStyle w:val="TAC"/>
            </w:pPr>
            <w:r w:rsidRPr="000702BF">
              <w:t>Same</w:t>
            </w:r>
            <w:r w:rsidR="008D0E0E" w:rsidRPr="000702BF">
              <w:t xml:space="preserve"> </w:t>
            </w:r>
            <w:r w:rsidRPr="000702BF">
              <w:t>as</w:t>
            </w:r>
            <w:r w:rsidR="008D0E0E" w:rsidRPr="000702BF">
              <w:t xml:space="preserve"> </w:t>
            </w:r>
            <w:r w:rsidRPr="000702BF">
              <w:t>Table</w:t>
            </w:r>
            <w:r w:rsidR="008D0E0E" w:rsidRPr="000702BF">
              <w:t xml:space="preserve"> </w:t>
            </w:r>
            <w:r w:rsidRPr="000702BF">
              <w:t>6.2.1.5-1</w:t>
            </w:r>
          </w:p>
        </w:tc>
      </w:tr>
      <w:tr w:rsidR="009867A5" w:rsidRPr="000702BF" w14:paraId="39A7F79C" w14:textId="77777777" w:rsidTr="008D0E0E">
        <w:trPr>
          <w:jc w:val="center"/>
        </w:trPr>
        <w:tc>
          <w:tcPr>
            <w:tcW w:w="9918" w:type="dxa"/>
            <w:gridSpan w:val="16"/>
            <w:tcBorders>
              <w:top w:val="single" w:sz="4" w:space="0" w:color="auto"/>
              <w:left w:val="single" w:sz="4" w:space="0" w:color="auto"/>
              <w:bottom w:val="single" w:sz="4" w:space="0" w:color="auto"/>
              <w:right w:val="single" w:sz="4" w:space="0" w:color="auto"/>
            </w:tcBorders>
          </w:tcPr>
          <w:p w14:paraId="47401A79" w14:textId="14895308" w:rsidR="009867A5" w:rsidRPr="000702BF" w:rsidRDefault="009867A5" w:rsidP="00AE3F12">
            <w:pPr>
              <w:pStyle w:val="TAN"/>
            </w:pPr>
            <w:r w:rsidRPr="000702BF">
              <w:t>NOTE</w:t>
            </w:r>
            <w:r w:rsidR="008D0E0E" w:rsidRPr="000702BF">
              <w:t xml:space="preserve"> </w:t>
            </w:r>
            <w:r w:rsidRPr="000702BF">
              <w:t>1:</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of</w:t>
            </w:r>
            <w:r w:rsidR="008D0E0E" w:rsidRPr="000702BF">
              <w:t xml:space="preserve"> </w:t>
            </w:r>
            <w:r w:rsidRPr="000702BF">
              <w:t>OFF</w:t>
            </w:r>
            <w:r w:rsidR="008D0E0E" w:rsidRPr="000702BF">
              <w:t xml:space="preserve"> </w:t>
            </w:r>
            <w:r w:rsidRPr="000702BF">
              <w:t>power</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6.3.3.2.5-2</w:t>
            </w:r>
          </w:p>
          <w:p w14:paraId="014470CC" w14:textId="1784231D" w:rsidR="009867A5" w:rsidRPr="000702BF" w:rsidRDefault="009867A5" w:rsidP="00AE3F12">
            <w:pPr>
              <w:pStyle w:val="TAN"/>
            </w:pPr>
            <w:r w:rsidRPr="000702BF">
              <w:t>NOTE</w:t>
            </w:r>
            <w:r w:rsidR="008D0E0E" w:rsidRPr="000702BF">
              <w:t xml:space="preserve"> </w:t>
            </w:r>
            <w:r w:rsidRPr="000702BF">
              <w:t>2:</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of</w:t>
            </w:r>
            <w:r w:rsidR="008D0E0E" w:rsidRPr="000702BF">
              <w:t xml:space="preserve"> </w:t>
            </w:r>
            <w:r w:rsidRPr="000702BF">
              <w:t>ON</w:t>
            </w:r>
            <w:r w:rsidR="008D0E0E" w:rsidRPr="000702BF">
              <w:t xml:space="preserve"> </w:t>
            </w:r>
            <w:r w:rsidRPr="000702BF">
              <w:t>power</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6.2.1.5-3</w:t>
            </w:r>
          </w:p>
        </w:tc>
      </w:tr>
    </w:tbl>
    <w:p w14:paraId="7BD2E9AC" w14:textId="77777777" w:rsidR="009867A5" w:rsidRPr="000702BF" w:rsidRDefault="009867A5" w:rsidP="009867A5"/>
    <w:p w14:paraId="655B5428" w14:textId="77777777" w:rsidR="009867A5" w:rsidRPr="000702BF" w:rsidRDefault="009867A5" w:rsidP="009867A5">
      <w:pPr>
        <w:pStyle w:val="TH"/>
      </w:pPr>
      <w:r w:rsidRPr="000702BF">
        <w:t>Table 6.3.3.2.5-2: Test Tolerance for OFF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608"/>
        <w:gridCol w:w="1984"/>
      </w:tblGrid>
      <w:tr w:rsidR="00165744" w:rsidRPr="000702BF" w14:paraId="57D582D7"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495697D7" w14:textId="4AFE3876" w:rsidR="00165744" w:rsidRPr="000702BF" w:rsidRDefault="00165744" w:rsidP="002600C1">
            <w:pPr>
              <w:pStyle w:val="TAC"/>
              <w:rPr>
                <w:b/>
              </w:rPr>
            </w:pPr>
            <w:r w:rsidRPr="000702BF">
              <w:t>The</w:t>
            </w:r>
            <w:r w:rsidR="008D0E0E" w:rsidRPr="000702BF">
              <w:t xml:space="preserve"> </w:t>
            </w:r>
            <w:r w:rsidRPr="000702BF">
              <w:t>test</w:t>
            </w:r>
            <w:r w:rsidR="008D0E0E" w:rsidRPr="000702BF">
              <w:t xml:space="preserve"> </w:t>
            </w:r>
            <w:r w:rsidRPr="000702BF">
              <w:t>tolerance</w:t>
            </w:r>
            <w:r w:rsidR="008D0E0E" w:rsidRPr="000702BF">
              <w:t xml:space="preserve"> </w:t>
            </w:r>
            <w:r w:rsidRPr="000702BF">
              <w:t>for</w:t>
            </w:r>
            <w:r w:rsidR="008D0E0E" w:rsidRPr="000702BF">
              <w:t xml:space="preserve"> </w:t>
            </w:r>
            <w:r w:rsidRPr="000702BF">
              <w:t>frequency</w:t>
            </w:r>
            <w:r w:rsidR="008D0E0E" w:rsidRPr="000702BF">
              <w:t xml:space="preserve"> </w:t>
            </w:r>
            <w:r w:rsidRPr="000702BF">
              <w:t>range</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applicable</w:t>
            </w:r>
            <w:r w:rsidR="008D0E0E" w:rsidRPr="000702BF">
              <w:t xml:space="preserve"> </w:t>
            </w:r>
            <w:r w:rsidRPr="000702BF">
              <w:t>to</w:t>
            </w:r>
            <w:r w:rsidR="008D0E0E" w:rsidRPr="000702BF">
              <w:t xml:space="preserve"> </w:t>
            </w:r>
            <w:r w:rsidRPr="000702BF">
              <w:t>NTN</w:t>
            </w:r>
            <w:r w:rsidR="008D0E0E" w:rsidRPr="000702BF">
              <w:t xml:space="preserve"> </w:t>
            </w:r>
            <w:r w:rsidRPr="000702BF">
              <w:t>is</w:t>
            </w:r>
            <w:r w:rsidR="008D0E0E" w:rsidRPr="000702BF">
              <w:t xml:space="preserve"> </w:t>
            </w:r>
            <w:r w:rsidRPr="000702BF">
              <w:t>provided</w:t>
            </w:r>
            <w:r w:rsidR="008D0E0E" w:rsidRPr="000702BF">
              <w:t xml:space="preserve"> </w:t>
            </w:r>
            <w:r w:rsidRPr="000702BF">
              <w:t>below.</w:t>
            </w:r>
          </w:p>
        </w:tc>
        <w:tc>
          <w:tcPr>
            <w:tcW w:w="1984" w:type="dxa"/>
            <w:tcBorders>
              <w:top w:val="single" w:sz="4" w:space="0" w:color="auto"/>
              <w:left w:val="single" w:sz="4" w:space="0" w:color="auto"/>
              <w:bottom w:val="single" w:sz="4" w:space="0" w:color="auto"/>
              <w:right w:val="single" w:sz="4" w:space="0" w:color="auto"/>
            </w:tcBorders>
            <w:vAlign w:val="center"/>
          </w:tcPr>
          <w:p w14:paraId="1A0BF57D" w14:textId="56798DA9" w:rsidR="00165744" w:rsidRPr="000702BF" w:rsidRDefault="00165744" w:rsidP="00AE3F12">
            <w:pPr>
              <w:pStyle w:val="TAH"/>
            </w:pPr>
            <w:r w:rsidRPr="000702BF">
              <w:t>f</w:t>
            </w:r>
            <w:r w:rsidR="008D0E0E" w:rsidRPr="000702BF">
              <w:t xml:space="preserve"> </w:t>
            </w:r>
            <w:r w:rsidRPr="000702BF">
              <w:t>≤</w:t>
            </w:r>
            <w:r w:rsidR="008D0E0E" w:rsidRPr="000702BF">
              <w:t xml:space="preserve"> </w:t>
            </w:r>
            <w:r w:rsidRPr="000702BF">
              <w:t>3.0GHz</w:t>
            </w:r>
          </w:p>
        </w:tc>
      </w:tr>
      <w:tr w:rsidR="00165744" w:rsidRPr="000702BF" w14:paraId="6B460655" w14:textId="77777777" w:rsidTr="008D0E0E">
        <w:trPr>
          <w:jc w:val="center"/>
        </w:trPr>
        <w:tc>
          <w:tcPr>
            <w:tcW w:w="2608" w:type="dxa"/>
            <w:tcBorders>
              <w:top w:val="single" w:sz="4" w:space="0" w:color="auto"/>
              <w:left w:val="single" w:sz="4" w:space="0" w:color="auto"/>
              <w:bottom w:val="single" w:sz="4" w:space="0" w:color="auto"/>
              <w:right w:val="single" w:sz="4" w:space="0" w:color="auto"/>
            </w:tcBorders>
            <w:vAlign w:val="center"/>
          </w:tcPr>
          <w:p w14:paraId="3509686B" w14:textId="2DE4CEB8" w:rsidR="00165744" w:rsidRPr="000702BF" w:rsidRDefault="00165744" w:rsidP="00AE3F12">
            <w:pPr>
              <w:pStyle w:val="TAH"/>
            </w:pPr>
            <w:r w:rsidRPr="000702BF">
              <w:t>BW</w:t>
            </w:r>
            <w:r w:rsidR="008D0E0E" w:rsidRPr="000702BF">
              <w:t xml:space="preserve"> </w:t>
            </w:r>
            <w:r w:rsidRPr="000702BF">
              <w:t>≤</w:t>
            </w:r>
            <w:r w:rsidR="008D0E0E" w:rsidRPr="000702BF">
              <w:t xml:space="preserve"> </w:t>
            </w:r>
            <w:r w:rsidRPr="000702BF">
              <w:t>40MHz</w:t>
            </w:r>
          </w:p>
        </w:tc>
        <w:tc>
          <w:tcPr>
            <w:tcW w:w="1984" w:type="dxa"/>
            <w:tcBorders>
              <w:top w:val="single" w:sz="4" w:space="0" w:color="auto"/>
              <w:left w:val="single" w:sz="4" w:space="0" w:color="auto"/>
              <w:bottom w:val="single" w:sz="4" w:space="0" w:color="auto"/>
              <w:right w:val="single" w:sz="4" w:space="0" w:color="auto"/>
            </w:tcBorders>
            <w:vAlign w:val="center"/>
          </w:tcPr>
          <w:p w14:paraId="44F7A371" w14:textId="1F483C65" w:rsidR="00165744" w:rsidRPr="000702BF" w:rsidRDefault="00384981" w:rsidP="00AE3F12">
            <w:pPr>
              <w:pStyle w:val="TAC"/>
            </w:pPr>
            <w:r>
              <w:t>[to be updated]</w:t>
            </w:r>
          </w:p>
        </w:tc>
      </w:tr>
    </w:tbl>
    <w:p w14:paraId="7D8D613D" w14:textId="77777777" w:rsidR="00165744" w:rsidRPr="000702BF" w:rsidRDefault="00165744" w:rsidP="009867A5"/>
    <w:p w14:paraId="28800F12" w14:textId="5BC99F02" w:rsidR="00935C52" w:rsidRPr="000702BF" w:rsidRDefault="00935C52" w:rsidP="00935C52">
      <w:pPr>
        <w:pStyle w:val="Heading2"/>
      </w:pPr>
      <w:bookmarkStart w:id="839" w:name="_Toc137543595"/>
      <w:bookmarkStart w:id="840" w:name="_Toc152356625"/>
      <w:r w:rsidRPr="000702BF">
        <w:t>6.4</w:t>
      </w:r>
      <w:r w:rsidRPr="000702BF">
        <w:tab/>
        <w:t>Transmit signal quality</w:t>
      </w:r>
      <w:bookmarkEnd w:id="822"/>
      <w:bookmarkEnd w:id="823"/>
      <w:bookmarkEnd w:id="824"/>
      <w:bookmarkEnd w:id="825"/>
      <w:bookmarkEnd w:id="839"/>
      <w:bookmarkEnd w:id="840"/>
    </w:p>
    <w:p w14:paraId="3F2B3C7B" w14:textId="2504C7DA" w:rsidR="00DB6175" w:rsidRPr="000702BF" w:rsidRDefault="00DB6175" w:rsidP="00DB6175">
      <w:pPr>
        <w:pStyle w:val="Heading3"/>
      </w:pPr>
      <w:bookmarkStart w:id="841" w:name="_Toc152356626"/>
      <w:r w:rsidRPr="000702BF">
        <w:t>6.4.1</w:t>
      </w:r>
      <w:r w:rsidRPr="000702BF">
        <w:tab/>
        <w:t>Frequency error</w:t>
      </w:r>
      <w:bookmarkEnd w:id="841"/>
    </w:p>
    <w:p w14:paraId="78BC2082" w14:textId="2F87D745" w:rsidR="00DB6175" w:rsidRPr="000702BF" w:rsidRDefault="00DB6175" w:rsidP="00DB6175">
      <w:pPr>
        <w:pStyle w:val="EditorsNote"/>
      </w:pPr>
      <w:r w:rsidRPr="000702BF">
        <w:t>Editor</w:t>
      </w:r>
      <w:r w:rsidR="0002370F" w:rsidRPr="000702BF">
        <w:t>'</w:t>
      </w:r>
      <w:r w:rsidRPr="000702BF">
        <w:t>s Note: This clause is incomplete. The following aspects are either missing or not yet determined:</w:t>
      </w:r>
    </w:p>
    <w:p w14:paraId="56A3C6BD" w14:textId="1DE3CBE6" w:rsidR="00DB6175" w:rsidRPr="000702BF" w:rsidRDefault="00DB6175" w:rsidP="00DB6175">
      <w:pPr>
        <w:pStyle w:val="EditorsNote"/>
        <w:rPr>
          <w:lang w:eastAsia="zh-TW"/>
        </w:rPr>
      </w:pPr>
      <w:r w:rsidRPr="000702BF">
        <w:t xml:space="preserve">- Verification of UE frequency pre-compensation is </w:t>
      </w:r>
      <w:r w:rsidR="008B19AB">
        <w:t>to be updated</w:t>
      </w:r>
    </w:p>
    <w:p w14:paraId="42F668EB" w14:textId="77777777" w:rsidR="00DB6175" w:rsidRPr="000702BF" w:rsidRDefault="00DB6175" w:rsidP="0002370F">
      <w:pPr>
        <w:pStyle w:val="Heading4"/>
      </w:pPr>
      <w:bookmarkStart w:id="842" w:name="_Toc152356627"/>
      <w:r w:rsidRPr="000702BF">
        <w:t>6.4.1.1</w:t>
      </w:r>
      <w:r w:rsidRPr="000702BF">
        <w:tab/>
        <w:t>Test purpose</w:t>
      </w:r>
      <w:bookmarkEnd w:id="842"/>
    </w:p>
    <w:p w14:paraId="0223CE80" w14:textId="77777777" w:rsidR="00DB6175" w:rsidRPr="000702BF" w:rsidRDefault="00DB6175" w:rsidP="00DB6175">
      <w:r w:rsidRPr="000702BF">
        <w:t>This test verifies the ability of both, the receiver and the transmitter, to process frequency correctly.</w:t>
      </w:r>
    </w:p>
    <w:p w14:paraId="32B5B0C9" w14:textId="77777777" w:rsidR="00DB6175" w:rsidRPr="000702BF" w:rsidRDefault="00DB6175" w:rsidP="00DB6175">
      <w:r w:rsidRPr="000702BF">
        <w:t>Receiver: to extract the correct frequency from the stimulus signal, offered by the System simulator, under ideal propagation conditions and low level.</w:t>
      </w:r>
    </w:p>
    <w:p w14:paraId="7F4BCFE8" w14:textId="77777777" w:rsidR="00DB6175" w:rsidRPr="000702BF" w:rsidRDefault="00DB6175" w:rsidP="00DB6175">
      <w:r w:rsidRPr="000702BF">
        <w:t>Transmitter: to derive the correct modulated carrier frequency from the results, gained by the receiver.</w:t>
      </w:r>
    </w:p>
    <w:p w14:paraId="1A73F3AA" w14:textId="77777777" w:rsidR="00DB6175" w:rsidRPr="000702BF" w:rsidRDefault="00DB6175" w:rsidP="0002370F">
      <w:pPr>
        <w:pStyle w:val="Heading4"/>
      </w:pPr>
      <w:bookmarkStart w:id="843" w:name="_Toc152356628"/>
      <w:r w:rsidRPr="000702BF">
        <w:t>6.4.1.2</w:t>
      </w:r>
      <w:r w:rsidRPr="000702BF">
        <w:tab/>
        <w:t>Test applicability</w:t>
      </w:r>
      <w:bookmarkEnd w:id="843"/>
    </w:p>
    <w:p w14:paraId="6D578850" w14:textId="77777777" w:rsidR="00DB6175" w:rsidRPr="000702BF" w:rsidRDefault="00DB6175" w:rsidP="00DB6175">
      <w:r w:rsidRPr="000702BF">
        <w:t>This test case applies to all types of NR Power Class 3 UE release 17 and forward that support satellite access operation.</w:t>
      </w:r>
    </w:p>
    <w:p w14:paraId="521550CF" w14:textId="77777777" w:rsidR="00DB6175" w:rsidRPr="000702BF" w:rsidRDefault="00DB6175" w:rsidP="0002370F">
      <w:pPr>
        <w:pStyle w:val="Heading4"/>
      </w:pPr>
      <w:bookmarkStart w:id="844" w:name="_Toc152356629"/>
      <w:r w:rsidRPr="000702BF">
        <w:t>6.4.1.3</w:t>
      </w:r>
      <w:r w:rsidRPr="000702BF">
        <w:tab/>
        <w:t>Minimum conformance requirements</w:t>
      </w:r>
      <w:bookmarkEnd w:id="844"/>
    </w:p>
    <w:p w14:paraId="16C9F6D5" w14:textId="72CC102F" w:rsidR="00DB6175" w:rsidRPr="000702BF" w:rsidRDefault="00DB6175" w:rsidP="00DB6175">
      <w:r w:rsidRPr="000702BF">
        <w:t xml:space="preserve">The NTN satellite UE basic measurement interval of modulated carrier frequency is 1 UL slot. The NTN satellite UE pre-compensates the uplink modulated carrier frequency by the estimated Doppler shift according to </w:t>
      </w:r>
      <w:r w:rsidR="00962386" w:rsidRPr="000702BF">
        <w:t>3GPP TS 38.300 [</w:t>
      </w:r>
      <w:r w:rsidRPr="000702BF">
        <w:t xml:space="preserve">9] clause 16.14.2. The mean value of basic measurements of NTN UE modulated carrier frequency shall be accurate to within ± 0.1 PPM observed over a period of 1 ms of cumulated measurement intervals compared to ideally pre-compensated reference uplink carrier frequency. </w:t>
      </w:r>
    </w:p>
    <w:p w14:paraId="5D0F16DA" w14:textId="77777777" w:rsidR="00DB6175" w:rsidRPr="000702BF" w:rsidRDefault="00DB6175" w:rsidP="00DB6175">
      <w:pPr>
        <w:pStyle w:val="NO"/>
      </w:pPr>
      <w:r w:rsidRPr="000702BF">
        <w:t>[NOTE:</w:t>
      </w:r>
      <w:r w:rsidRPr="000702BF">
        <w:tab/>
        <w:t>The ideally pre-compensated reference uplink carrier frequency consists of the UL carrier frequency signalled to the UE by SAN and UL pre-compensated Doppler frequency shift. For the test case, the location of the UE is explicitly provided to the UE from the test equipment.]</w:t>
      </w:r>
    </w:p>
    <w:p w14:paraId="26ECA25B" w14:textId="77777777" w:rsidR="00DB6175" w:rsidRPr="000702BF" w:rsidRDefault="00DB6175" w:rsidP="00DB6175">
      <w:r w:rsidRPr="000702BF">
        <w:lastRenderedPageBreak/>
        <w:t>The normative reference for this requirement is TS 38.101-5 [11] clause 6.4.1.</w:t>
      </w:r>
    </w:p>
    <w:p w14:paraId="5F1D4BE2" w14:textId="77777777" w:rsidR="00DB6175" w:rsidRPr="000702BF" w:rsidRDefault="00DB6175" w:rsidP="0002370F">
      <w:pPr>
        <w:pStyle w:val="Heading4"/>
      </w:pPr>
      <w:bookmarkStart w:id="845" w:name="_Toc152356630"/>
      <w:r w:rsidRPr="000702BF">
        <w:t>6.4.1.4</w:t>
      </w:r>
      <w:r w:rsidRPr="000702BF">
        <w:tab/>
        <w:t>Test description</w:t>
      </w:r>
      <w:bookmarkEnd w:id="845"/>
    </w:p>
    <w:p w14:paraId="01F4FA3E" w14:textId="77777777" w:rsidR="00DB6175" w:rsidRPr="000702BF" w:rsidRDefault="00DB6175" w:rsidP="0002370F">
      <w:pPr>
        <w:pStyle w:val="Heading5"/>
      </w:pPr>
      <w:bookmarkStart w:id="846" w:name="_Toc152356631"/>
      <w:r w:rsidRPr="000702BF">
        <w:t>6.4.1.4.1</w:t>
      </w:r>
      <w:r w:rsidRPr="000702BF">
        <w:tab/>
        <w:t>Initial condition</w:t>
      </w:r>
      <w:bookmarkEnd w:id="846"/>
    </w:p>
    <w:p w14:paraId="2E30C789" w14:textId="77777777" w:rsidR="00DB6175" w:rsidRPr="000702BF" w:rsidRDefault="00DB6175" w:rsidP="00DB6175">
      <w:pPr>
        <w:rPr>
          <w:rFonts w:eastAsia="MS Mincho"/>
        </w:rPr>
      </w:pPr>
      <w:r w:rsidRPr="000702BF">
        <w:t>Initial conditions are a set of test configurations the UE needs to be tested in and the steps for the SS to take with the UE to reach the correct measurement state.</w:t>
      </w:r>
    </w:p>
    <w:p w14:paraId="2063904A" w14:textId="77777777" w:rsidR="00DB6175" w:rsidRPr="000702BF" w:rsidRDefault="00DB6175" w:rsidP="00DB6175">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6.4.1.4.1-1. The details of the uplink and downlink reference measurement channels (RMCs) are specified in TS 38.521-1 [2] Annexe A.2. Configurations of PDSCH and PDCCH before measurement are specified in TS 38.521-1 Annex C.2.</w:t>
      </w:r>
    </w:p>
    <w:p w14:paraId="26A3363C" w14:textId="77777777" w:rsidR="00DB6175" w:rsidRPr="000702BF" w:rsidRDefault="00DB6175" w:rsidP="00DB6175">
      <w:pPr>
        <w:pStyle w:val="TH"/>
        <w:rPr>
          <w:lang w:eastAsia="zh-CN"/>
        </w:rPr>
      </w:pPr>
      <w:r w:rsidRPr="000702BF">
        <w:t>Table 6.4.1.4.1-1: Test Configuration T</w:t>
      </w:r>
      <w:r w:rsidRPr="000702BF">
        <w:rPr>
          <w:lang w:eastAsia="zh-CN"/>
        </w:rPr>
        <w:t>able</w:t>
      </w:r>
    </w:p>
    <w:tbl>
      <w:tblPr>
        <w:tblW w:w="49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69"/>
        <w:gridCol w:w="1583"/>
        <w:gridCol w:w="1893"/>
        <w:gridCol w:w="1887"/>
        <w:gridCol w:w="3113"/>
      </w:tblGrid>
      <w:tr w:rsidR="00DB6175" w:rsidRPr="000702BF" w14:paraId="4B500A6F" w14:textId="77777777" w:rsidTr="008D0E0E">
        <w:trPr>
          <w:jc w:val="center"/>
        </w:trPr>
        <w:tc>
          <w:tcPr>
            <w:tcW w:w="5000" w:type="pct"/>
            <w:gridSpan w:val="5"/>
            <w:shd w:val="clear" w:color="auto" w:fill="auto"/>
          </w:tcPr>
          <w:p w14:paraId="5E645CFC" w14:textId="1E8EB147" w:rsidR="00DB6175" w:rsidRPr="000702BF" w:rsidRDefault="00DB6175" w:rsidP="00AE3F12">
            <w:pPr>
              <w:pStyle w:val="TAH"/>
            </w:pPr>
            <w:r w:rsidRPr="000702BF">
              <w:t>Initial</w:t>
            </w:r>
            <w:r w:rsidR="008D0E0E" w:rsidRPr="000702BF">
              <w:t xml:space="preserve"> </w:t>
            </w:r>
            <w:r w:rsidRPr="000702BF">
              <w:t>Conditions</w:t>
            </w:r>
          </w:p>
        </w:tc>
      </w:tr>
      <w:tr w:rsidR="00DB6175" w:rsidRPr="000702BF" w14:paraId="64D8255F" w14:textId="77777777" w:rsidTr="008D0E0E">
        <w:trPr>
          <w:jc w:val="center"/>
        </w:trPr>
        <w:tc>
          <w:tcPr>
            <w:tcW w:w="2353" w:type="pct"/>
            <w:gridSpan w:val="3"/>
            <w:shd w:val="clear" w:color="auto" w:fill="auto"/>
          </w:tcPr>
          <w:p w14:paraId="58AD2AD3" w14:textId="21425175" w:rsidR="00DB6175" w:rsidRPr="000702BF" w:rsidRDefault="00DB6175"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647" w:type="pct"/>
            <w:gridSpan w:val="2"/>
          </w:tcPr>
          <w:p w14:paraId="0650CD14" w14:textId="6FFABECE" w:rsidR="00DB6175" w:rsidRPr="000702BF" w:rsidRDefault="00DB6175" w:rsidP="00AE3F12">
            <w:pPr>
              <w:pStyle w:val="TAL"/>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DB6175" w:rsidRPr="000702BF" w14:paraId="0DD5E514" w14:textId="77777777" w:rsidTr="008D0E0E">
        <w:trPr>
          <w:jc w:val="center"/>
        </w:trPr>
        <w:tc>
          <w:tcPr>
            <w:tcW w:w="2353" w:type="pct"/>
            <w:gridSpan w:val="3"/>
            <w:shd w:val="clear" w:color="auto" w:fill="auto"/>
          </w:tcPr>
          <w:p w14:paraId="531E94B0" w14:textId="2BD6A060" w:rsidR="00DB6175" w:rsidRPr="000702BF" w:rsidRDefault="00DB6175"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647" w:type="pct"/>
            <w:gridSpan w:val="2"/>
          </w:tcPr>
          <w:p w14:paraId="573B0259" w14:textId="2E8785C8" w:rsidR="00DB6175" w:rsidRPr="000702BF" w:rsidRDefault="00DB6175" w:rsidP="00AE3F12">
            <w:pPr>
              <w:pStyle w:val="TAL"/>
              <w:rPr>
                <w:lang w:eastAsia="zh-CN"/>
              </w:rPr>
            </w:pPr>
            <w:r w:rsidRPr="000702BF">
              <w:t>Mid</w:t>
            </w:r>
            <w:r w:rsidR="008D0E0E" w:rsidRPr="000702BF">
              <w:t xml:space="preserve"> </w:t>
            </w:r>
            <w:r w:rsidRPr="000702BF">
              <w:t>range</w:t>
            </w:r>
          </w:p>
        </w:tc>
      </w:tr>
      <w:tr w:rsidR="00DB6175" w:rsidRPr="000702BF" w14:paraId="6C4BE0AB" w14:textId="77777777" w:rsidTr="008D0E0E">
        <w:trPr>
          <w:jc w:val="center"/>
        </w:trPr>
        <w:tc>
          <w:tcPr>
            <w:tcW w:w="2353" w:type="pct"/>
            <w:gridSpan w:val="3"/>
            <w:shd w:val="clear" w:color="auto" w:fill="auto"/>
          </w:tcPr>
          <w:p w14:paraId="61C1F473" w14:textId="04344662" w:rsidR="00DB6175" w:rsidRPr="000702BF" w:rsidRDefault="00DB6175"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647" w:type="pct"/>
            <w:gridSpan w:val="2"/>
          </w:tcPr>
          <w:p w14:paraId="68CBC4DA" w14:textId="77777777" w:rsidR="00DB6175" w:rsidRPr="000702BF" w:rsidRDefault="00DB6175" w:rsidP="00AE3F12">
            <w:pPr>
              <w:pStyle w:val="TAL"/>
            </w:pPr>
            <w:r w:rsidRPr="000702BF">
              <w:t>Highest</w:t>
            </w:r>
          </w:p>
        </w:tc>
      </w:tr>
      <w:tr w:rsidR="00DB6175" w:rsidRPr="000702BF" w14:paraId="5B567BE9" w14:textId="77777777" w:rsidTr="008D0E0E">
        <w:trPr>
          <w:jc w:val="center"/>
        </w:trPr>
        <w:tc>
          <w:tcPr>
            <w:tcW w:w="2353" w:type="pct"/>
            <w:gridSpan w:val="3"/>
            <w:shd w:val="clear" w:color="auto" w:fill="auto"/>
          </w:tcPr>
          <w:p w14:paraId="35F6FB87" w14:textId="11AD6AF4" w:rsidR="00DB6175" w:rsidRPr="000702BF" w:rsidRDefault="00DB6175"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647" w:type="pct"/>
            <w:gridSpan w:val="2"/>
          </w:tcPr>
          <w:p w14:paraId="5F1C4A2D" w14:textId="77777777" w:rsidR="00DB6175" w:rsidRPr="000702BF" w:rsidRDefault="00DB6175" w:rsidP="00AE3F12">
            <w:pPr>
              <w:pStyle w:val="TAL"/>
            </w:pPr>
            <w:r w:rsidRPr="000702BF">
              <w:t>Lowest</w:t>
            </w:r>
          </w:p>
        </w:tc>
      </w:tr>
      <w:tr w:rsidR="00DB6175" w:rsidRPr="000702BF" w14:paraId="6713700B" w14:textId="77777777" w:rsidTr="008D0E0E">
        <w:trPr>
          <w:jc w:val="center"/>
        </w:trPr>
        <w:tc>
          <w:tcPr>
            <w:tcW w:w="5000" w:type="pct"/>
            <w:gridSpan w:val="5"/>
            <w:shd w:val="clear" w:color="auto" w:fill="auto"/>
          </w:tcPr>
          <w:p w14:paraId="1FDC7223" w14:textId="4B67D3D6" w:rsidR="00DB6175" w:rsidRPr="000702BF" w:rsidRDefault="00DB6175" w:rsidP="00AE3F12">
            <w:pPr>
              <w:pStyle w:val="TAH"/>
            </w:pPr>
            <w:r w:rsidRPr="000702BF">
              <w:t>Test</w:t>
            </w:r>
            <w:r w:rsidR="008D0E0E" w:rsidRPr="000702BF">
              <w:t xml:space="preserve"> </w:t>
            </w:r>
            <w:r w:rsidRPr="000702BF">
              <w:t>Parameters</w:t>
            </w:r>
          </w:p>
        </w:tc>
      </w:tr>
      <w:tr w:rsidR="00DB6175" w:rsidRPr="000702BF" w14:paraId="245EFA4E" w14:textId="77777777" w:rsidTr="008D0E0E">
        <w:trPr>
          <w:jc w:val="center"/>
        </w:trPr>
        <w:tc>
          <w:tcPr>
            <w:tcW w:w="513" w:type="pct"/>
            <w:shd w:val="clear" w:color="auto" w:fill="auto"/>
          </w:tcPr>
          <w:p w14:paraId="6FBE5333" w14:textId="77777777" w:rsidR="00DB6175" w:rsidRPr="000702BF" w:rsidRDefault="00DB6175" w:rsidP="00AE3F12">
            <w:pPr>
              <w:pStyle w:val="TAH"/>
              <w:rPr>
                <w:lang w:eastAsia="zh-CN"/>
              </w:rPr>
            </w:pPr>
          </w:p>
        </w:tc>
        <w:tc>
          <w:tcPr>
            <w:tcW w:w="1840" w:type="pct"/>
            <w:gridSpan w:val="2"/>
            <w:tcBorders>
              <w:bottom w:val="single" w:sz="4" w:space="0" w:color="auto"/>
            </w:tcBorders>
            <w:shd w:val="clear" w:color="auto" w:fill="auto"/>
          </w:tcPr>
          <w:p w14:paraId="738AB95F" w14:textId="6E0C8B03" w:rsidR="00DB6175" w:rsidRPr="000702BF" w:rsidRDefault="00DB6175" w:rsidP="00AE3F12">
            <w:pPr>
              <w:pStyle w:val="TAH"/>
            </w:pPr>
            <w:r w:rsidRPr="000702BF">
              <w:t>Downlink</w:t>
            </w:r>
            <w:r w:rsidR="008D0E0E" w:rsidRPr="000702BF">
              <w:t xml:space="preserve"> </w:t>
            </w:r>
            <w:r w:rsidRPr="000702BF">
              <w:t>Configuration</w:t>
            </w:r>
          </w:p>
        </w:tc>
        <w:tc>
          <w:tcPr>
            <w:tcW w:w="2647" w:type="pct"/>
            <w:gridSpan w:val="2"/>
          </w:tcPr>
          <w:p w14:paraId="2BF65671" w14:textId="4D991829" w:rsidR="00DB6175" w:rsidRPr="000702BF" w:rsidRDefault="00DB6175" w:rsidP="00AE3F12">
            <w:pPr>
              <w:pStyle w:val="TAH"/>
              <w:rPr>
                <w:lang w:eastAsia="zh-CN"/>
              </w:rPr>
            </w:pPr>
            <w:r w:rsidRPr="000702BF">
              <w:t>Uplink</w:t>
            </w:r>
            <w:r w:rsidR="008D0E0E" w:rsidRPr="000702BF">
              <w:t xml:space="preserve"> </w:t>
            </w:r>
            <w:r w:rsidRPr="000702BF">
              <w:t>Configuration</w:t>
            </w:r>
          </w:p>
        </w:tc>
      </w:tr>
      <w:tr w:rsidR="00DB6175" w:rsidRPr="000702BF" w14:paraId="6D8CBA6E" w14:textId="77777777" w:rsidTr="008D0E0E">
        <w:trPr>
          <w:jc w:val="center"/>
        </w:trPr>
        <w:tc>
          <w:tcPr>
            <w:tcW w:w="513" w:type="pct"/>
            <w:shd w:val="clear" w:color="auto" w:fill="auto"/>
          </w:tcPr>
          <w:p w14:paraId="6AB54039" w14:textId="22247423" w:rsidR="00DB6175" w:rsidRPr="000702BF" w:rsidRDefault="00DB6175" w:rsidP="00AE3F12">
            <w:pPr>
              <w:pStyle w:val="TAH"/>
              <w:rPr>
                <w:lang w:eastAsia="zh-CN"/>
              </w:rPr>
            </w:pPr>
            <w:r w:rsidRPr="000702BF">
              <w:rPr>
                <w:lang w:eastAsia="zh-CN"/>
              </w:rPr>
              <w:t>Test</w:t>
            </w:r>
            <w:r w:rsidR="008D0E0E" w:rsidRPr="000702BF">
              <w:rPr>
                <w:lang w:eastAsia="zh-CN"/>
              </w:rPr>
              <w:t xml:space="preserve"> </w:t>
            </w:r>
            <w:r w:rsidRPr="000702BF">
              <w:rPr>
                <w:lang w:eastAsia="zh-CN"/>
              </w:rPr>
              <w:t>ID</w:t>
            </w:r>
          </w:p>
        </w:tc>
        <w:tc>
          <w:tcPr>
            <w:tcW w:w="838" w:type="pct"/>
            <w:tcBorders>
              <w:bottom w:val="nil"/>
            </w:tcBorders>
            <w:shd w:val="clear" w:color="auto" w:fill="auto"/>
          </w:tcPr>
          <w:p w14:paraId="466DCC42" w14:textId="77777777" w:rsidR="00DB6175" w:rsidRPr="000702BF" w:rsidRDefault="00DB6175" w:rsidP="00AE3F12">
            <w:pPr>
              <w:pStyle w:val="TAH"/>
              <w:rPr>
                <w:lang w:eastAsia="zh-CN"/>
              </w:rPr>
            </w:pPr>
            <w:r w:rsidRPr="000702BF">
              <w:rPr>
                <w:lang w:eastAsia="zh-CN"/>
              </w:rPr>
              <w:t>Modulation</w:t>
            </w:r>
          </w:p>
        </w:tc>
        <w:tc>
          <w:tcPr>
            <w:tcW w:w="1002" w:type="pct"/>
            <w:tcBorders>
              <w:bottom w:val="nil"/>
            </w:tcBorders>
            <w:shd w:val="clear" w:color="auto" w:fill="auto"/>
          </w:tcPr>
          <w:p w14:paraId="7D41DBFC" w14:textId="63F82BB9" w:rsidR="00DB6175" w:rsidRPr="000702BF" w:rsidRDefault="00DB6175"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p>
        </w:tc>
        <w:tc>
          <w:tcPr>
            <w:tcW w:w="999" w:type="pct"/>
          </w:tcPr>
          <w:p w14:paraId="62A154D8" w14:textId="77777777" w:rsidR="00DB6175" w:rsidRPr="000702BF" w:rsidRDefault="00DB6175" w:rsidP="00AE3F12">
            <w:pPr>
              <w:pStyle w:val="TAH"/>
              <w:rPr>
                <w:lang w:eastAsia="zh-CN"/>
              </w:rPr>
            </w:pPr>
            <w:r w:rsidRPr="000702BF">
              <w:rPr>
                <w:lang w:eastAsia="zh-CN"/>
              </w:rPr>
              <w:t>Modulation</w:t>
            </w:r>
          </w:p>
        </w:tc>
        <w:tc>
          <w:tcPr>
            <w:tcW w:w="1648" w:type="pct"/>
            <w:shd w:val="clear" w:color="auto" w:fill="auto"/>
          </w:tcPr>
          <w:p w14:paraId="6240DDE0" w14:textId="4B47B03C" w:rsidR="00DB6175" w:rsidRPr="000702BF" w:rsidRDefault="00DB6175"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p>
        </w:tc>
      </w:tr>
      <w:tr w:rsidR="00DB6175" w:rsidRPr="000702BF" w14:paraId="175DEE1B" w14:textId="77777777" w:rsidTr="008D0E0E">
        <w:trPr>
          <w:jc w:val="center"/>
        </w:trPr>
        <w:tc>
          <w:tcPr>
            <w:tcW w:w="513" w:type="pct"/>
            <w:shd w:val="clear" w:color="auto" w:fill="auto"/>
          </w:tcPr>
          <w:p w14:paraId="4AD908EB" w14:textId="77777777" w:rsidR="00DB6175" w:rsidRPr="000702BF" w:rsidRDefault="00DB6175" w:rsidP="00AE3F12">
            <w:pPr>
              <w:pStyle w:val="TAC"/>
            </w:pPr>
            <w:r w:rsidRPr="000702BF">
              <w:t>1</w:t>
            </w:r>
          </w:p>
        </w:tc>
        <w:tc>
          <w:tcPr>
            <w:tcW w:w="838" w:type="pct"/>
            <w:shd w:val="clear" w:color="auto" w:fill="auto"/>
          </w:tcPr>
          <w:p w14:paraId="0337FC10" w14:textId="097F3B26" w:rsidR="00DB6175" w:rsidRPr="000702BF" w:rsidRDefault="00DB6175" w:rsidP="00AE3F12">
            <w:pPr>
              <w:pStyle w:val="TAC"/>
            </w:pPr>
            <w:r w:rsidRPr="000702BF">
              <w:t>CP-OFDM</w:t>
            </w:r>
            <w:r w:rsidR="008D0E0E" w:rsidRPr="000702BF">
              <w:t xml:space="preserve"> </w:t>
            </w:r>
            <w:r w:rsidRPr="000702BF">
              <w:t>QPSK</w:t>
            </w:r>
          </w:p>
        </w:tc>
        <w:tc>
          <w:tcPr>
            <w:tcW w:w="1002" w:type="pct"/>
            <w:shd w:val="clear" w:color="auto" w:fill="auto"/>
          </w:tcPr>
          <w:p w14:paraId="15CD9961" w14:textId="34F53C29" w:rsidR="00DB6175" w:rsidRPr="000702BF" w:rsidRDefault="00DB6175" w:rsidP="00AE3F12">
            <w:pPr>
              <w:pStyle w:val="TAC"/>
            </w:pPr>
            <w:r w:rsidRPr="000702BF">
              <w:t>Full</w:t>
            </w:r>
            <w:r w:rsidR="008D0E0E" w:rsidRPr="000702BF">
              <w:t xml:space="preserve"> </w:t>
            </w:r>
            <w:r w:rsidRPr="000702BF">
              <w:t>RB</w:t>
            </w:r>
            <w:r w:rsidR="008D0E0E" w:rsidRPr="000702BF">
              <w:t xml:space="preserve"> </w:t>
            </w:r>
            <w:r w:rsidRPr="000702BF">
              <w:t>(NOTE</w:t>
            </w:r>
            <w:r w:rsidR="008D0E0E" w:rsidRPr="000702BF">
              <w:t xml:space="preserve"> </w:t>
            </w:r>
            <w:r w:rsidRPr="000702BF">
              <w:t>1)</w:t>
            </w:r>
          </w:p>
        </w:tc>
        <w:tc>
          <w:tcPr>
            <w:tcW w:w="999" w:type="pct"/>
          </w:tcPr>
          <w:p w14:paraId="0B81CE20" w14:textId="24D58B6D" w:rsidR="00DB6175" w:rsidRPr="000702BF" w:rsidRDefault="00DB6175" w:rsidP="00AE3F12">
            <w:pPr>
              <w:pStyle w:val="TAC"/>
            </w:pPr>
            <w:r w:rsidRPr="000702BF">
              <w:t>DFT-s-OFDM</w:t>
            </w:r>
            <w:r w:rsidR="008D0E0E" w:rsidRPr="000702BF">
              <w:t xml:space="preserve"> </w:t>
            </w:r>
            <w:r w:rsidRPr="000702BF">
              <w:t>QPSK</w:t>
            </w:r>
          </w:p>
        </w:tc>
        <w:tc>
          <w:tcPr>
            <w:tcW w:w="1648" w:type="pct"/>
            <w:shd w:val="clear" w:color="auto" w:fill="auto"/>
          </w:tcPr>
          <w:p w14:paraId="0DCD485E" w14:textId="5346E47D" w:rsidR="00DB6175" w:rsidRPr="000702BF" w:rsidRDefault="00DB6175" w:rsidP="00AE3F12">
            <w:pPr>
              <w:pStyle w:val="TAC"/>
            </w:pPr>
            <w:r w:rsidRPr="000702BF">
              <w:t>REFSENS</w:t>
            </w:r>
            <w:r w:rsidR="008D0E0E" w:rsidRPr="000702BF">
              <w:t xml:space="preserve"> </w:t>
            </w:r>
            <w:r w:rsidRPr="000702BF">
              <w:t>(NOTE</w:t>
            </w:r>
            <w:r w:rsidR="008D0E0E" w:rsidRPr="000702BF">
              <w:t xml:space="preserve"> </w:t>
            </w:r>
            <w:r w:rsidRPr="000702BF">
              <w:t>2)</w:t>
            </w:r>
          </w:p>
        </w:tc>
      </w:tr>
      <w:tr w:rsidR="00DB6175" w:rsidRPr="000702BF" w14:paraId="3BA53A32" w14:textId="77777777" w:rsidTr="008D0E0E">
        <w:trPr>
          <w:jc w:val="center"/>
        </w:trPr>
        <w:tc>
          <w:tcPr>
            <w:tcW w:w="5000" w:type="pct"/>
            <w:gridSpan w:val="5"/>
          </w:tcPr>
          <w:p w14:paraId="09843EE1" w14:textId="588C0ED0" w:rsidR="00DB6175" w:rsidRPr="000702BF" w:rsidRDefault="00DB6175"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tab/>
            </w:r>
            <w:r w:rsidRPr="000702BF">
              <w:rPr>
                <w:lang w:eastAsia="zh-CN"/>
              </w:rPr>
              <w:t>Full</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shall</w:t>
            </w:r>
            <w:r w:rsidR="008D0E0E" w:rsidRPr="000702BF">
              <w:rPr>
                <w:lang w:eastAsia="zh-CN"/>
              </w:rPr>
              <w:t xml:space="preserve"> </w:t>
            </w:r>
            <w:r w:rsidRPr="000702BF">
              <w:rPr>
                <w:lang w:eastAsia="zh-CN"/>
              </w:rPr>
              <w:t>be</w:t>
            </w:r>
            <w:r w:rsidR="008D0E0E" w:rsidRPr="000702BF">
              <w:rPr>
                <w:lang w:eastAsia="zh-CN"/>
              </w:rPr>
              <w:t xml:space="preserve"> </w:t>
            </w:r>
            <w:r w:rsidRPr="000702BF">
              <w:rPr>
                <w:lang w:eastAsia="zh-CN"/>
              </w:rPr>
              <w:t>used</w:t>
            </w:r>
            <w:r w:rsidR="008D0E0E" w:rsidRPr="000702BF">
              <w:rPr>
                <w:lang w:eastAsia="zh-CN"/>
              </w:rPr>
              <w:t xml:space="preserve"> </w:t>
            </w:r>
            <w:r w:rsidRPr="000702BF">
              <w:rPr>
                <w:lang w:eastAsia="zh-CN"/>
              </w:rPr>
              <w:t>per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as</w:t>
            </w:r>
            <w:r w:rsidR="008D0E0E" w:rsidRPr="000702BF">
              <w:rPr>
                <w:lang w:eastAsia="zh-CN"/>
              </w:rPr>
              <w:t xml:space="preserve"> </w:t>
            </w:r>
            <w:r w:rsidRPr="000702BF">
              <w:rPr>
                <w:lang w:eastAsia="zh-CN"/>
              </w:rPr>
              <w:t>specified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7.3.2.4.1-2</w:t>
            </w:r>
          </w:p>
          <w:p w14:paraId="316CF2A4" w14:textId="7F7D4059" w:rsidR="00DB6175" w:rsidRPr="000702BF" w:rsidRDefault="00DB6175"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tab/>
            </w:r>
            <w:r w:rsidRPr="000702BF">
              <w:rPr>
                <w:lang w:eastAsia="zh-CN"/>
              </w:rPr>
              <w:t>REFSENS</w:t>
            </w:r>
            <w:r w:rsidR="008D0E0E" w:rsidRPr="000702BF">
              <w:rPr>
                <w:lang w:eastAsia="zh-CN"/>
              </w:rPr>
              <w:t xml:space="preserve"> </w:t>
            </w:r>
            <w:r w:rsidRPr="000702BF">
              <w:rPr>
                <w:lang w:eastAsia="zh-CN"/>
              </w:rPr>
              <w:t>refers</w:t>
            </w:r>
            <w:r w:rsidR="008D0E0E" w:rsidRPr="000702BF">
              <w:rPr>
                <w:lang w:eastAsia="zh-CN"/>
              </w:rPr>
              <w:t xml:space="preserve"> </w:t>
            </w:r>
            <w:r w:rsidRPr="000702BF">
              <w:rPr>
                <w:lang w:eastAsia="zh-CN"/>
              </w:rPr>
              <w:t>to</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7.3.2.4.1-3</w:t>
            </w:r>
            <w:r w:rsidR="008D0E0E" w:rsidRPr="000702BF">
              <w:rPr>
                <w:lang w:eastAsia="zh-CN"/>
              </w:rPr>
              <w:t xml:space="preserve"> </w:t>
            </w:r>
            <w:r w:rsidRPr="000702BF">
              <w:rPr>
                <w:lang w:eastAsia="zh-CN"/>
              </w:rPr>
              <w:t>which</w:t>
            </w:r>
            <w:r w:rsidR="008D0E0E" w:rsidRPr="000702BF">
              <w:rPr>
                <w:lang w:eastAsia="zh-CN"/>
              </w:rPr>
              <w:t xml:space="preserve"> </w:t>
            </w:r>
            <w:r w:rsidRPr="000702BF">
              <w:rPr>
                <w:lang w:eastAsia="zh-CN"/>
              </w:rPr>
              <w:t>defines</w:t>
            </w:r>
            <w:r w:rsidR="008D0E0E" w:rsidRPr="000702BF">
              <w:rPr>
                <w:lang w:eastAsia="zh-CN"/>
              </w:rPr>
              <w:t xml:space="preserve"> </w:t>
            </w:r>
            <w:r w:rsidRPr="000702BF">
              <w:rPr>
                <w:lang w:eastAsia="zh-CN"/>
              </w:rPr>
              <w:t>uplink</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start</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location</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NR</w:t>
            </w:r>
            <w:r w:rsidR="008D0E0E" w:rsidRPr="000702BF">
              <w:rPr>
                <w:lang w:eastAsia="zh-CN"/>
              </w:rPr>
              <w:t xml:space="preserve"> </w:t>
            </w:r>
            <w:r w:rsidRPr="000702BF">
              <w:rPr>
                <w:lang w:eastAsia="zh-CN"/>
              </w:rPr>
              <w:t>band.</w:t>
            </w:r>
          </w:p>
        </w:tc>
      </w:tr>
    </w:tbl>
    <w:p w14:paraId="4CB667FB" w14:textId="77777777" w:rsidR="00DB6175" w:rsidRPr="000702BF" w:rsidRDefault="00DB6175" w:rsidP="00DB6175">
      <w:pPr>
        <w:rPr>
          <w:lang w:eastAsia="zh-CN"/>
        </w:rPr>
      </w:pPr>
    </w:p>
    <w:p w14:paraId="0CBFDD88" w14:textId="247911EA" w:rsidR="00DB6175" w:rsidRPr="000702BF" w:rsidRDefault="00DB6175" w:rsidP="00DB6175">
      <w:pPr>
        <w:pStyle w:val="B1"/>
      </w:pPr>
      <w:r w:rsidRPr="000702BF">
        <w:t>1.</w:t>
      </w:r>
      <w:r w:rsidRPr="000702BF">
        <w:rPr>
          <w:lang w:eastAsia="zh-CN"/>
        </w:rPr>
        <w:tab/>
      </w:r>
      <w:r w:rsidRPr="000702BF">
        <w:t xml:space="preserve">Connect the SS to the UE antenna connectors as shown in </w:t>
      </w:r>
      <w:r w:rsidR="000702BF">
        <w:t>TS 38.508-1 [12]</w:t>
      </w:r>
      <w:r w:rsidRPr="000702BF">
        <w:t xml:space="preserve"> Annex A, in Figure A.3.1.1.1 for TE diagram and </w:t>
      </w:r>
      <w:r w:rsidR="00201225">
        <w:t>clause</w:t>
      </w:r>
      <w:r w:rsidRPr="000702BF">
        <w:t xml:space="preserve"> A.3.2 for UE diagram.</w:t>
      </w:r>
    </w:p>
    <w:p w14:paraId="37A2599D" w14:textId="53B0F168" w:rsidR="00DB6175" w:rsidRPr="000702BF" w:rsidRDefault="00DB6175" w:rsidP="00DB6175">
      <w:pPr>
        <w:pStyle w:val="B1"/>
        <w:rPr>
          <w:lang w:eastAsia="zh-CN"/>
        </w:rPr>
      </w:pPr>
      <w:r w:rsidRPr="000702BF">
        <w:rPr>
          <w:lang w:eastAsia="zh-CN"/>
        </w:rPr>
        <w:t>2.</w:t>
      </w:r>
      <w:r w:rsidRPr="000702BF">
        <w:rPr>
          <w:lang w:eastAsia="zh-CN"/>
        </w:rPr>
        <w:tab/>
        <w:t xml:space="preserve">The parameter settings for the cell are set up </w:t>
      </w:r>
      <w:r w:rsidRPr="000702BF">
        <w:t xml:space="preserve">according to </w:t>
      </w:r>
      <w:r w:rsidR="000702BF">
        <w:t>TS 38.508-1 [12]</w:t>
      </w:r>
      <w:r w:rsidRPr="000702BF">
        <w:t xml:space="preserve"> subclause </w:t>
      </w:r>
      <w:r w:rsidRPr="000702BF">
        <w:rPr>
          <w:lang w:eastAsia="zh-CN"/>
        </w:rPr>
        <w:t>4.4.3.</w:t>
      </w:r>
    </w:p>
    <w:p w14:paraId="6A54A025" w14:textId="7575378F" w:rsidR="00DB6175" w:rsidRPr="000702BF" w:rsidRDefault="00DB6175" w:rsidP="00DB6175">
      <w:pPr>
        <w:pStyle w:val="B1"/>
      </w:pPr>
      <w:r w:rsidRPr="000702BF">
        <w:rPr>
          <w:lang w:eastAsia="zh-CN"/>
        </w:rPr>
        <w:t>3.</w:t>
      </w:r>
      <w:r w:rsidRPr="000702BF">
        <w:rPr>
          <w:lang w:eastAsia="zh-CN"/>
        </w:rPr>
        <w:tab/>
        <w:t xml:space="preserve">Downlink signals are initially set up according to </w:t>
      </w:r>
      <w:r w:rsidR="00201225">
        <w:t>clauses</w:t>
      </w:r>
      <w:r w:rsidRPr="000702BF">
        <w:t xml:space="preserve"> C.0, C.1, C.2, and uplink signals according to </w:t>
      </w:r>
      <w:r w:rsidR="00201225">
        <w:t>clauses</w:t>
      </w:r>
      <w:r w:rsidR="00201225" w:rsidRPr="000702BF">
        <w:t xml:space="preserve"> </w:t>
      </w:r>
      <w:r w:rsidRPr="000702BF">
        <w:t>G.0, G.1, G.2, G.3.0.</w:t>
      </w:r>
    </w:p>
    <w:p w14:paraId="4B90898D" w14:textId="77777777" w:rsidR="00DB6175" w:rsidRPr="000702BF" w:rsidRDefault="00DB6175" w:rsidP="00DB6175">
      <w:pPr>
        <w:pStyle w:val="B1"/>
      </w:pPr>
      <w:r w:rsidRPr="000702BF">
        <w:t>4.</w:t>
      </w:r>
      <w:r w:rsidRPr="000702BF">
        <w:tab/>
        <w:t>The DL and UL Reference Measurement channels are set according to Table 6.4.1.4.1-1.</w:t>
      </w:r>
    </w:p>
    <w:p w14:paraId="02F9C576" w14:textId="77777777" w:rsidR="00DB6175" w:rsidRPr="000702BF" w:rsidRDefault="00DB6175" w:rsidP="00DB6175">
      <w:pPr>
        <w:pStyle w:val="B1"/>
      </w:pPr>
      <w:r w:rsidRPr="000702BF">
        <w:t>5.</w:t>
      </w:r>
      <w:r w:rsidRPr="000702BF">
        <w:tab/>
        <w:t>Propagation conditions are set according to Annex B.0.</w:t>
      </w:r>
    </w:p>
    <w:p w14:paraId="4318EE2C" w14:textId="77777777" w:rsidR="00DB6175" w:rsidRPr="000702BF" w:rsidRDefault="00DB6175" w:rsidP="0002370F">
      <w:pPr>
        <w:pStyle w:val="Heading5"/>
      </w:pPr>
      <w:bookmarkStart w:id="847" w:name="_Toc152356632"/>
      <w:r w:rsidRPr="000702BF">
        <w:t>6.4.1.4.2</w:t>
      </w:r>
      <w:r w:rsidRPr="000702BF">
        <w:tab/>
        <w:t>Test procedure</w:t>
      </w:r>
      <w:bookmarkEnd w:id="847"/>
    </w:p>
    <w:p w14:paraId="2E75F191" w14:textId="77777777" w:rsidR="00DB6175" w:rsidRPr="000702BF" w:rsidRDefault="00DB6175" w:rsidP="002600C1">
      <w:pPr>
        <w:pStyle w:val="B1"/>
        <w:rPr>
          <w:bdr w:val="none" w:sz="0" w:space="0" w:color="auto" w:frame="1"/>
        </w:rPr>
      </w:pPr>
      <w:r w:rsidRPr="000702BF">
        <w:t>1.  UE location according to TS 38.508-1 [12] clause 5.6.1 is provided to the UE through any preconfigured means.</w:t>
      </w:r>
    </w:p>
    <w:p w14:paraId="7DC12183" w14:textId="66FD5F86" w:rsidR="00DB6175" w:rsidRPr="000702BF" w:rsidRDefault="00DB6175" w:rsidP="002600C1">
      <w:pPr>
        <w:pStyle w:val="B1"/>
        <w:rPr>
          <w:bdr w:val="none" w:sz="0" w:space="0" w:color="auto" w:frame="1"/>
        </w:rPr>
      </w:pPr>
      <w:r w:rsidRPr="000702BF">
        <w:t xml:space="preserve">2.  Test equipment shall emulate the signal with doppler and delay according to ephemeris defined in </w:t>
      </w:r>
      <w:r w:rsidR="00962386" w:rsidRPr="000702BF">
        <w:t>TS 38.508 [</w:t>
      </w:r>
      <w:r w:rsidRPr="000702BF">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752F969F" w14:textId="77777777" w:rsidR="00DB6175" w:rsidRPr="000702BF" w:rsidRDefault="00DB6175" w:rsidP="002600C1">
      <w:pPr>
        <w:pStyle w:val="B1"/>
        <w:rPr>
          <w:bdr w:val="none" w:sz="0" w:space="0" w:color="auto" w:frame="1"/>
        </w:rPr>
      </w:pPr>
      <w:r w:rsidRPr="000702BF">
        <w:t>3.  Deactivate UE prediction of satellite trajectory by any preconfigured means</w:t>
      </w:r>
    </w:p>
    <w:p w14:paraId="3DB251AA" w14:textId="462A13D9" w:rsidR="00DB6175" w:rsidRPr="000702BF" w:rsidRDefault="00DB6175" w:rsidP="002600C1">
      <w:pPr>
        <w:pStyle w:val="B1"/>
        <w:rPr>
          <w:bdr w:val="none" w:sz="0" w:space="0" w:color="auto" w:frame="1"/>
        </w:rPr>
      </w:pPr>
      <w:r w:rsidRPr="000702BF">
        <w:t xml:space="preserve">4.  Ensure the UE is in state RRC_CONNECTED with generic procedure parameters Connectivity NR, Connected without release On, Test Mode On and Test Loop Function On according to </w:t>
      </w:r>
      <w:r w:rsidR="000702BF">
        <w:t>TS 38.508-1 [12]</w:t>
      </w:r>
      <w:r w:rsidRPr="000702BF">
        <w:t xml:space="preserve"> clause 4.5. Message contents are defined in clause 6.4.1.4.3.</w:t>
      </w:r>
    </w:p>
    <w:p w14:paraId="7CF3C2FE" w14:textId="77777777" w:rsidR="00DB6175" w:rsidRPr="000702BF" w:rsidRDefault="00DB6175" w:rsidP="002600C1">
      <w:pPr>
        <w:pStyle w:val="B1"/>
        <w:rPr>
          <w:bdr w:val="none" w:sz="0" w:space="0" w:color="auto" w:frame="1"/>
        </w:rPr>
      </w:pPr>
      <w:r w:rsidRPr="000702BF">
        <w:t>5.  SS transmits PDSCH via PDCCH DCI format 1_1 for C_RNTI to transmit the DL RMC according to Table 6.4.1.4.1-1. The SS sends downlink MAC padding bits on the DL RMC.</w:t>
      </w:r>
    </w:p>
    <w:p w14:paraId="2E8C7B1E" w14:textId="77777777" w:rsidR="00DB6175" w:rsidRPr="000702BF" w:rsidRDefault="00DB6175" w:rsidP="00DB6175">
      <w:pPr>
        <w:pStyle w:val="B1"/>
        <w:rPr>
          <w:lang w:eastAsia="zh-CN"/>
        </w:rPr>
      </w:pPr>
      <w:r w:rsidRPr="000702BF">
        <w:rPr>
          <w:lang w:eastAsia="zh-CN"/>
        </w:rPr>
        <w:lastRenderedPageBreak/>
        <w:t>6.</w:t>
      </w:r>
      <w:r w:rsidRPr="000702BF">
        <w:rPr>
          <w:lang w:eastAsia="zh-CN"/>
        </w:rPr>
        <w:tab/>
        <w:t xml:space="preserve">SS sends uplink scheduling information for each UL HARQ process via PDCCH DCI format 0_1 for C_RNTI to schedule the UL RMC according to Table 6.4.1.4.1-1. </w:t>
      </w:r>
      <w:r w:rsidRPr="000702BF">
        <w:t>Since the UL has no payload and no loopback data to send the UE sends uplink MAC padding bits on the UL RMC.</w:t>
      </w:r>
    </w:p>
    <w:p w14:paraId="5E5BF6A7" w14:textId="1DD902AF" w:rsidR="00DB6175" w:rsidRPr="000702BF" w:rsidRDefault="00DB6175" w:rsidP="00DB6175">
      <w:pPr>
        <w:pStyle w:val="B1"/>
      </w:pPr>
      <w:r w:rsidRPr="000702BF">
        <w:rPr>
          <w:rFonts w:eastAsia="MS Mincho"/>
        </w:rPr>
        <w:t>7</w:t>
      </w:r>
      <w:r w:rsidRPr="000702BF">
        <w:t>.</w:t>
      </w:r>
      <w:r w:rsidRPr="000702BF">
        <w:tab/>
        <w:t>Set the Downlink signal level to the appropriate REFSENS value defined in Table 7.3.2.5-1. Send continuously uplink power control "up" commands to the UE in every uplink scheduling information to the UE</w:t>
      </w:r>
      <w:r w:rsidRPr="000702BF" w:rsidDel="00917444">
        <w:t xml:space="preserve"> </w:t>
      </w:r>
      <w:r w:rsidRPr="000702BF">
        <w:t>so that the UE transmits at P</w:t>
      </w:r>
      <w:r w:rsidRPr="000702BF">
        <w:rPr>
          <w:vertAlign w:val="subscript"/>
        </w:rPr>
        <w:t xml:space="preserve">UMAX </w:t>
      </w:r>
      <w:r w:rsidRPr="000702BF">
        <w:t xml:space="preserve">level for the duration of the test. Allow at least </w:t>
      </w:r>
      <w:r w:rsidR="00201225">
        <w:t>200 ms</w:t>
      </w:r>
      <w:r w:rsidRPr="000702BF">
        <w:t xml:space="preserve"> starting from the first TPC command in this step for the UE to reach P</w:t>
      </w:r>
      <w:r w:rsidRPr="000702BF">
        <w:rPr>
          <w:vertAlign w:val="subscript"/>
        </w:rPr>
        <w:t xml:space="preserve">UMAX </w:t>
      </w:r>
      <w:r w:rsidRPr="000702BF">
        <w:t>level.</w:t>
      </w:r>
    </w:p>
    <w:p w14:paraId="09124CD2" w14:textId="77777777" w:rsidR="00DB6175" w:rsidRPr="000702BF" w:rsidRDefault="00DB6175" w:rsidP="00DB6175">
      <w:pPr>
        <w:pStyle w:val="B1"/>
      </w:pPr>
      <w:r w:rsidRPr="000702BF">
        <w:rPr>
          <w:rFonts w:eastAsia="MS Mincho"/>
        </w:rPr>
        <w:t>8</w:t>
      </w:r>
      <w:r w:rsidRPr="000702BF">
        <w:t>.</w:t>
      </w:r>
      <w:r w:rsidRPr="000702BF">
        <w:tab/>
        <w:t>Measure the Frequency Error using Global In-Channel Tx-Test (Annex E). For TDD, only slots consisting of only UL symbols are under test.</w:t>
      </w:r>
    </w:p>
    <w:p w14:paraId="1E19DA33" w14:textId="0B3282D3" w:rsidR="00DB6175" w:rsidRPr="000702BF" w:rsidRDefault="00DB6175" w:rsidP="00DB6175">
      <w:pPr>
        <w:pStyle w:val="B1"/>
      </w:pPr>
      <w:bookmarkStart w:id="848" w:name="_Toc27478036"/>
      <w:bookmarkStart w:id="849" w:name="_Toc36226729"/>
      <w:bookmarkStart w:id="850" w:name="_Toc44324014"/>
      <w:bookmarkStart w:id="851" w:name="_Toc52990207"/>
      <w:bookmarkStart w:id="852" w:name="_Toc60823406"/>
      <w:bookmarkStart w:id="853" w:name="_Toc60825328"/>
      <w:r w:rsidRPr="000702BF">
        <w:t>9.</w:t>
      </w:r>
      <w:r w:rsidRPr="000702BF">
        <w:tab/>
        <w:t>For UEs supporting</w:t>
      </w:r>
      <w:r w:rsidRPr="000702BF">
        <w:rPr>
          <w:lang w:eastAsia="zh-CN"/>
        </w:rPr>
        <w:t xml:space="preserve"> DSS, repeat steps 1~4 on the applicable bands as specified in </w:t>
      </w:r>
      <w:r w:rsidR="00201225">
        <w:rPr>
          <w:lang w:eastAsia="zh-CN"/>
        </w:rPr>
        <w:t>Clause</w:t>
      </w:r>
      <w:r w:rsidRPr="000702BF">
        <w:rPr>
          <w:lang w:eastAsia="zh-CN"/>
        </w:rPr>
        <w:t xml:space="preserve"> 5.4.2.1 with message </w:t>
      </w:r>
      <w:r w:rsidRPr="000702BF">
        <w:t xml:space="preserve">contents being according to </w:t>
      </w:r>
      <w:r w:rsidR="000702BF">
        <w:t>TS 38.508-1 [12]</w:t>
      </w:r>
      <w:r w:rsidRPr="000702BF">
        <w:t xml:space="preserve"> subclause 4.6 ensuring Table 4.6.3-61 and Table 4.6.3-62 with condition DSS. </w:t>
      </w:r>
    </w:p>
    <w:p w14:paraId="60D49C0F" w14:textId="2BD18191" w:rsidR="00DB6175" w:rsidRPr="000702BF" w:rsidRDefault="00DB6175" w:rsidP="001001E3">
      <w:pPr>
        <w:pStyle w:val="B1"/>
      </w:pPr>
      <w:r w:rsidRPr="000702BF">
        <w:t xml:space="preserve">10  Repeat from test procedure steps 1-9 with ephemeris values for maximum positive Doppler for GSO if UE  supports only GSO or both GSO and NGSO satellites and for NGSO (LEO-600) if UE supports only NGSO satellites replacing ephemeris in step 2 by corresponding tables in </w:t>
      </w:r>
      <w:r w:rsidR="00201225">
        <w:t>clause</w:t>
      </w:r>
      <w:r w:rsidRPr="000702BF">
        <w:t xml:space="preserve"> 6.4A.1.4.3. Test system shall send same SIB19 information during the duration of this frequency error measurement.</w:t>
      </w:r>
    </w:p>
    <w:p w14:paraId="5773DADE" w14:textId="1F6451E6" w:rsidR="00DB6175" w:rsidRPr="000702BF" w:rsidRDefault="00DB6175" w:rsidP="001001E3">
      <w:pPr>
        <w:pStyle w:val="B1"/>
      </w:pPr>
      <w:r w:rsidRPr="000702BF">
        <w:t xml:space="preserve">11  Repeat from test procedure steps 1-9 with ephemeris values for maximum negative Doppler for GSO if UE supports only GSO or both GSO and NGSO satellites and for NGSO (LEO-600) if UE supports only NGSO satellites replacing ephemeris in step 2 by corresponding tables in </w:t>
      </w:r>
      <w:r w:rsidR="00201225">
        <w:t>clause</w:t>
      </w:r>
      <w:r w:rsidRPr="000702BF">
        <w:t xml:space="preserve"> 6.4A.1.4.3. Test system shall send same SIB19 information during the duration of each frequency error measurement.</w:t>
      </w:r>
    </w:p>
    <w:p w14:paraId="12A05450" w14:textId="66A69D33" w:rsidR="00DB6175" w:rsidRPr="000702BF" w:rsidRDefault="00DB6175" w:rsidP="001001E3">
      <w:pPr>
        <w:pStyle w:val="B1"/>
      </w:pPr>
      <w:r w:rsidRPr="000702BF">
        <w:t xml:space="preserve">12  Repeat from test procedure steps 1-8 with ephemeris values for half of maximum positive Doppler if UE supports only GSO or both GSO and NGSO satellites and for NGSO (LEO-600) if UE supports only NGSO satellites replacing ephemeris in step 2 by corresponding tables in </w:t>
      </w:r>
      <w:r w:rsidR="00201225">
        <w:t>clause</w:t>
      </w:r>
      <w:r w:rsidRPr="000702BF">
        <w:t xml:space="preserve"> 6.4A.1.4.3. Test system shall send same SIB19 information during the duration of this frequency error measurement.</w:t>
      </w:r>
    </w:p>
    <w:p w14:paraId="476A2071" w14:textId="32A8F310" w:rsidR="00DB6175" w:rsidRPr="000702BF" w:rsidRDefault="00DB6175" w:rsidP="00DB6175">
      <w:pPr>
        <w:pStyle w:val="B1"/>
      </w:pPr>
      <w:r w:rsidRPr="000702BF">
        <w:t>13  In case the UE supports both GSO and NGSO satellites, repeat test procedure steps 10-13 for NGSO (LEO-600).</w:t>
      </w:r>
    </w:p>
    <w:p w14:paraId="4D6B7062" w14:textId="05F58A6C" w:rsidR="00DB6175" w:rsidRPr="000702BF" w:rsidRDefault="00DB6175" w:rsidP="0002370F">
      <w:pPr>
        <w:pStyle w:val="Heading5"/>
      </w:pPr>
      <w:bookmarkStart w:id="854" w:name="_Toc152356633"/>
      <w:r w:rsidRPr="000702BF">
        <w:t>6.4.1.4.3</w:t>
      </w:r>
      <w:r w:rsidRPr="000702BF">
        <w:tab/>
      </w:r>
      <w:r w:rsidRPr="000702BF">
        <w:rPr>
          <w:snapToGrid w:val="0"/>
        </w:rPr>
        <w:t>Message contents</w:t>
      </w:r>
      <w:bookmarkEnd w:id="848"/>
      <w:bookmarkEnd w:id="849"/>
      <w:bookmarkEnd w:id="850"/>
      <w:bookmarkEnd w:id="851"/>
      <w:bookmarkEnd w:id="852"/>
      <w:bookmarkEnd w:id="853"/>
      <w:bookmarkEnd w:id="854"/>
    </w:p>
    <w:p w14:paraId="2DC33792" w14:textId="105E11C0" w:rsidR="00DB6175" w:rsidRPr="000702BF" w:rsidRDefault="00DB6175" w:rsidP="00DB6175">
      <w:r w:rsidRPr="000702BF">
        <w:t xml:space="preserve">Message contents are according to </w:t>
      </w:r>
      <w:r w:rsidR="000702BF">
        <w:t>TS 38.508-1 [12]</w:t>
      </w:r>
      <w:r w:rsidRPr="000702BF">
        <w:t xml:space="preserve"> subclause 4.6 and subclause 5.6.2.1 with the following exceptions</w:t>
      </w:r>
    </w:p>
    <w:p w14:paraId="353798F5" w14:textId="77777777" w:rsidR="00DB6175" w:rsidRPr="000702BF" w:rsidRDefault="00DB6175" w:rsidP="002600C1">
      <w:pPr>
        <w:pStyle w:val="TH"/>
      </w:pPr>
      <w:r w:rsidRPr="000702BF">
        <w:lastRenderedPageBreak/>
        <w:t>Table 6.4.1.4.3-1a:</w:t>
      </w:r>
      <w:r w:rsidRPr="000702BF">
        <w:rPr>
          <w:b w:val="0"/>
        </w:rPr>
        <w:t xml:space="preserve"> </w:t>
      </w:r>
      <w:r w:rsidRPr="000702BF">
        <w:t>EphemerisInfo- NR NTN Ephemeris Information for GSO satellites (maximum positive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DB6175" w:rsidRPr="000702BF" w14:paraId="118CCDBE" w14:textId="77777777" w:rsidTr="008D0E0E">
        <w:trPr>
          <w:jc w:val="center"/>
        </w:trPr>
        <w:tc>
          <w:tcPr>
            <w:tcW w:w="975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F3BC55" w14:textId="0DCC5F02" w:rsidR="00DB6175" w:rsidRPr="000702BF" w:rsidRDefault="00DB6175" w:rsidP="002600C1">
            <w:pPr>
              <w:pStyle w:val="TAH"/>
              <w:rPr>
                <w:lang w:eastAsia="en-GB"/>
              </w:rPr>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38.598-1,</w:t>
            </w:r>
            <w:r w:rsidR="008D0E0E" w:rsidRPr="000702BF">
              <w:t xml:space="preserve"> </w:t>
            </w:r>
            <w:r w:rsidRPr="000702BF">
              <w:t>Table</w:t>
            </w:r>
            <w:r w:rsidR="008D0E0E" w:rsidRPr="000702BF">
              <w:t xml:space="preserve"> </w:t>
            </w:r>
            <w:r w:rsidRPr="000702BF">
              <w:t>4.6.3-56C</w:t>
            </w:r>
          </w:p>
        </w:tc>
      </w:tr>
      <w:tr w:rsidR="00DB6175" w:rsidRPr="000702BF" w14:paraId="347FCB8C"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BDA2BA" w14:textId="78978ED5" w:rsidR="00DB6175" w:rsidRPr="000702BF" w:rsidRDefault="00DB6175" w:rsidP="002600C1">
            <w:pPr>
              <w:pStyle w:val="TAH"/>
              <w:rPr>
                <w:lang w:eastAsia="en-GB"/>
              </w:rPr>
            </w:pPr>
            <w:r w:rsidRPr="000702BF">
              <w:t>Information</w:t>
            </w:r>
            <w:r w:rsidR="008D0E0E" w:rsidRPr="000702BF">
              <w:t xml:space="preserve"> </w:t>
            </w:r>
            <w:r w:rsidRPr="000702BF">
              <w:t>Element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31895F5" w14:textId="77777777" w:rsidR="00DB6175" w:rsidRPr="000702BF" w:rsidRDefault="00DB6175" w:rsidP="002600C1">
            <w:pPr>
              <w:pStyle w:val="TAH"/>
              <w:rPr>
                <w:lang w:eastAsia="en-GB"/>
              </w:rPr>
            </w:pPr>
            <w:r w:rsidRPr="000702BF">
              <w:t>Value/remark</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13DB06C" w14:textId="77777777" w:rsidR="00DB6175" w:rsidRPr="000702BF" w:rsidRDefault="00DB6175" w:rsidP="002600C1">
            <w:pPr>
              <w:pStyle w:val="TAH"/>
              <w:rPr>
                <w:lang w:eastAsia="en-GB"/>
              </w:rPr>
            </w:pPr>
            <w:r w:rsidRPr="000702BF">
              <w:t>Comment</w:t>
            </w: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56A5DF99" w14:textId="77777777" w:rsidR="00DB6175" w:rsidRPr="00B758F8" w:rsidRDefault="00DB6175" w:rsidP="002600C1">
            <w:pPr>
              <w:pStyle w:val="TAH"/>
              <w:rPr>
                <w:rFonts w:cs="Arial"/>
                <w:bCs/>
                <w:szCs w:val="18"/>
                <w:lang w:eastAsia="en-GB"/>
              </w:rPr>
            </w:pPr>
            <w:r w:rsidRPr="00B758F8">
              <w:rPr>
                <w:rFonts w:cs="Arial"/>
                <w:bCs/>
                <w:szCs w:val="18"/>
                <w:lang w:eastAsia="en-GB"/>
              </w:rPr>
              <w:t>Condition</w:t>
            </w:r>
          </w:p>
        </w:tc>
      </w:tr>
      <w:tr w:rsidR="00DB6175" w:rsidRPr="000702BF" w14:paraId="0FBA7676"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080F8" w14:textId="04923005" w:rsidR="00DB6175" w:rsidRPr="000702BF" w:rsidRDefault="00DB6175" w:rsidP="002600C1">
            <w:pPr>
              <w:pStyle w:val="TAL"/>
              <w:rPr>
                <w:lang w:eastAsia="en-GB"/>
              </w:rPr>
            </w:pPr>
            <w:r w:rsidRPr="000702BF">
              <w:t>EphemerisInfo-r17</w:t>
            </w:r>
            <w:r w:rsidR="008D0E0E" w:rsidRPr="000702BF">
              <w:t xml:space="preserve"> </w:t>
            </w:r>
            <w:r w:rsidRPr="000702BF">
              <w:t>::=</w:t>
            </w:r>
            <w:r w:rsidR="008D0E0E" w:rsidRPr="000702BF">
              <w:t xml:space="preserve"> </w:t>
            </w:r>
            <w:r w:rsidRPr="000702BF">
              <w:t>CHOICE</w:t>
            </w:r>
            <w:r w:rsidR="008D0E0E" w:rsidRPr="000702BF">
              <w:t xml:space="preserve"> </w:t>
            </w:r>
            <w:r w:rsidRPr="000702BF">
              <w:t>{</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7F506C07" w14:textId="77777777" w:rsidR="00DB6175" w:rsidRPr="000702BF" w:rsidRDefault="00DB6175" w:rsidP="002600C1">
            <w:pPr>
              <w:pStyle w:val="TAL"/>
              <w:rPr>
                <w:rFonts w:cs="Arial"/>
                <w:color w:val="FF0000"/>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B4D42C0" w14:textId="77777777" w:rsidR="00DB6175" w:rsidRPr="000702BF" w:rsidRDefault="00DB6175" w:rsidP="002600C1">
            <w:pPr>
              <w:pStyle w:val="TAL"/>
              <w:rPr>
                <w:rFonts w:cs="Arial"/>
                <w:color w:val="FF0000"/>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E06A37A" w14:textId="77777777" w:rsidR="00DB6175" w:rsidRPr="000702BF" w:rsidRDefault="00DB6175" w:rsidP="002600C1">
            <w:pPr>
              <w:pStyle w:val="TAL"/>
              <w:rPr>
                <w:rFonts w:cs="Arial"/>
                <w:color w:val="FF0000"/>
                <w:szCs w:val="18"/>
                <w:lang w:eastAsia="en-GB"/>
              </w:rPr>
            </w:pPr>
          </w:p>
        </w:tc>
      </w:tr>
      <w:tr w:rsidR="00DB6175" w:rsidRPr="000702BF" w14:paraId="473765E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F3925" w14:textId="53631459" w:rsidR="00DB6175" w:rsidRPr="000702BF" w:rsidRDefault="008D0E0E" w:rsidP="002600C1">
            <w:pPr>
              <w:pStyle w:val="TAL"/>
              <w:rPr>
                <w:lang w:eastAsia="en-GB"/>
              </w:rPr>
            </w:pPr>
            <w:r w:rsidRPr="000702BF">
              <w:t xml:space="preserve">  </w:t>
            </w:r>
            <w:r w:rsidR="00DB6175" w:rsidRPr="000702BF">
              <w:t>positionVelocity-r17</w:t>
            </w:r>
            <w:r w:rsidRPr="000702BF">
              <w:t xml:space="preserve"> </w:t>
            </w:r>
            <w:r w:rsidR="00DB6175" w:rsidRPr="000702BF">
              <w:t>SEQUENCE</w:t>
            </w:r>
            <w:r w:rsidRPr="000702BF">
              <w:t xml:space="preserve"> </w:t>
            </w:r>
            <w:r w:rsidR="00DB6175" w:rsidRPr="000702BF">
              <w:t>{</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03204E0F" w14:textId="77777777" w:rsidR="00DB6175" w:rsidRPr="000702BF" w:rsidRDefault="00DB6175" w:rsidP="002600C1">
            <w:pPr>
              <w:pStyle w:val="TAL"/>
              <w:rPr>
                <w:rFonts w:cs="Arial"/>
                <w:color w:val="FF0000"/>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95F549E" w14:textId="77777777" w:rsidR="00DB6175" w:rsidRPr="000702BF" w:rsidRDefault="00DB6175" w:rsidP="002600C1">
            <w:pPr>
              <w:pStyle w:val="TAL"/>
              <w:rPr>
                <w:rFonts w:cs="Arial"/>
                <w:color w:val="FF0000"/>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293DE999" w14:textId="77777777" w:rsidR="00DB6175" w:rsidRPr="000702BF" w:rsidRDefault="00DB6175" w:rsidP="002600C1">
            <w:pPr>
              <w:pStyle w:val="TAL"/>
              <w:rPr>
                <w:rFonts w:cs="Arial"/>
                <w:color w:val="FF0000"/>
                <w:szCs w:val="18"/>
                <w:lang w:eastAsia="en-GB"/>
              </w:rPr>
            </w:pPr>
          </w:p>
        </w:tc>
      </w:tr>
      <w:tr w:rsidR="00DB6175" w:rsidRPr="000702BF" w14:paraId="7813129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4CCC2F" w14:textId="571E3104" w:rsidR="00DB6175" w:rsidRPr="00B758F8" w:rsidRDefault="008D0E0E" w:rsidP="002600C1">
            <w:pPr>
              <w:pStyle w:val="TAL"/>
              <w:rPr>
                <w:rFonts w:eastAsia="SimSun"/>
                <w:lang w:eastAsia="en-GB"/>
              </w:rPr>
            </w:pPr>
            <w:r w:rsidRPr="00B758F8">
              <w:t xml:space="preserve">    </w:t>
            </w:r>
            <w:r w:rsidR="00DB6175" w:rsidRPr="00B758F8">
              <w:t>positionX-r17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441FBE5" w14:textId="77777777" w:rsidR="00DB6175" w:rsidRPr="00B758F8" w:rsidRDefault="00DB6175" w:rsidP="002600C1">
            <w:pPr>
              <w:pStyle w:val="TAL"/>
              <w:rPr>
                <w:rFonts w:cs="Arial"/>
                <w:szCs w:val="18"/>
                <w:lang w:eastAsia="en-GB"/>
              </w:rPr>
            </w:pPr>
            <w:r w:rsidRPr="00B758F8">
              <w:rPr>
                <w:rFonts w:cs="Arial"/>
                <w:szCs w:val="18"/>
                <w:lang w:eastAsia="en-GB"/>
              </w:rPr>
              <w:t>-17104941</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2694B59"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C7C4FEC" w14:textId="77777777" w:rsidR="00DB6175" w:rsidRPr="00B758F8" w:rsidRDefault="00DB6175" w:rsidP="002600C1">
            <w:pPr>
              <w:pStyle w:val="TAL"/>
              <w:rPr>
                <w:rFonts w:cs="Arial"/>
                <w:szCs w:val="18"/>
                <w:lang w:eastAsia="en-GB"/>
              </w:rPr>
            </w:pPr>
          </w:p>
        </w:tc>
      </w:tr>
      <w:tr w:rsidR="00DB6175" w:rsidRPr="000702BF" w14:paraId="3D49CAB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BCD618" w14:textId="2C5F7AA8" w:rsidR="00DB6175" w:rsidRPr="00B758F8" w:rsidRDefault="008D0E0E" w:rsidP="002600C1">
            <w:pPr>
              <w:pStyle w:val="TAL"/>
              <w:rPr>
                <w:lang w:eastAsia="en-GB"/>
              </w:rPr>
            </w:pPr>
            <w:r w:rsidRPr="00B758F8">
              <w:t xml:space="preserve">    </w:t>
            </w:r>
            <w:r w:rsidR="00DB6175" w:rsidRPr="00B758F8">
              <w:t>positionY-r17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D6E02D9" w14:textId="77777777" w:rsidR="00DB6175" w:rsidRPr="00B758F8" w:rsidRDefault="00DB6175" w:rsidP="002600C1">
            <w:pPr>
              <w:pStyle w:val="TAL"/>
              <w:rPr>
                <w:rFonts w:cs="Arial"/>
                <w:szCs w:val="18"/>
                <w:lang w:eastAsia="en-GB"/>
              </w:rPr>
            </w:pPr>
            <w:r w:rsidRPr="00B758F8">
              <w:rPr>
                <w:rFonts w:cs="Arial"/>
                <w:szCs w:val="18"/>
                <w:lang w:eastAsia="en-GB"/>
              </w:rPr>
              <w:t>27550229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0703E84"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D1AEED8" w14:textId="77777777" w:rsidR="00DB6175" w:rsidRPr="00B758F8" w:rsidRDefault="00DB6175" w:rsidP="002600C1">
            <w:pPr>
              <w:pStyle w:val="TAL"/>
              <w:rPr>
                <w:rFonts w:cs="Arial"/>
                <w:szCs w:val="18"/>
                <w:lang w:eastAsia="en-GB"/>
              </w:rPr>
            </w:pPr>
          </w:p>
        </w:tc>
      </w:tr>
      <w:tr w:rsidR="00DB6175" w:rsidRPr="000702BF" w14:paraId="6B6CF481"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258E5" w14:textId="066DB5E7" w:rsidR="00DB6175" w:rsidRPr="00B758F8" w:rsidRDefault="008D0E0E" w:rsidP="002600C1">
            <w:pPr>
              <w:pStyle w:val="TAL"/>
              <w:rPr>
                <w:rFonts w:cs="Arial"/>
                <w:szCs w:val="18"/>
                <w:lang w:eastAsia="en-GB"/>
              </w:rPr>
            </w:pPr>
            <w:bookmarkStart w:id="855" w:name="_MCCTEMPBM_CRPT44170026___7" w:colFirst="0" w:colLast="0"/>
            <w:r w:rsidRPr="00B758F8">
              <w:rPr>
                <w:rFonts w:cs="Arial"/>
                <w:szCs w:val="18"/>
                <w:lang w:eastAsia="en-GB"/>
              </w:rPr>
              <w:t xml:space="preserve">    </w:t>
            </w:r>
            <w:r w:rsidR="00DB6175" w:rsidRPr="00B758F8">
              <w:rPr>
                <w:rFonts w:cs="Arial"/>
                <w:szCs w:val="18"/>
                <w:lang w:eastAsia="en-GB"/>
              </w:rPr>
              <w:t>positionZ-r17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6492C8C" w14:textId="77777777" w:rsidR="00DB6175" w:rsidRPr="00B758F8" w:rsidRDefault="00DB6175" w:rsidP="002600C1">
            <w:pPr>
              <w:pStyle w:val="TAL"/>
              <w:rPr>
                <w:rFonts w:cs="Arial"/>
                <w:szCs w:val="18"/>
                <w:lang w:eastAsia="en-GB"/>
              </w:rPr>
            </w:pPr>
            <w:r w:rsidRPr="00B758F8">
              <w:rPr>
                <w:rFonts w:cs="Arial"/>
                <w:szCs w:val="18"/>
                <w:lang w:eastAsia="en-GB"/>
              </w:rPr>
              <w:t>-607219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03ECB28"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74047E44" w14:textId="77777777" w:rsidR="00DB6175" w:rsidRPr="00B758F8" w:rsidRDefault="00DB6175" w:rsidP="002600C1">
            <w:pPr>
              <w:pStyle w:val="TAL"/>
              <w:rPr>
                <w:rFonts w:cs="Arial"/>
                <w:szCs w:val="18"/>
                <w:lang w:eastAsia="en-GB"/>
              </w:rPr>
            </w:pPr>
          </w:p>
        </w:tc>
      </w:tr>
      <w:tr w:rsidR="00DB6175" w:rsidRPr="000702BF" w14:paraId="0D63B46E"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ECF82A" w14:textId="493C8D62" w:rsidR="00DB6175" w:rsidRPr="00B758F8" w:rsidRDefault="008D0E0E" w:rsidP="002600C1">
            <w:pPr>
              <w:pStyle w:val="TAL"/>
              <w:rPr>
                <w:rFonts w:cs="Arial"/>
                <w:szCs w:val="18"/>
                <w:lang w:eastAsia="en-GB"/>
              </w:rPr>
            </w:pPr>
            <w:bookmarkStart w:id="856" w:name="_MCCTEMPBM_CRPT44170027___7" w:colFirst="0" w:colLast="0"/>
            <w:bookmarkEnd w:id="855"/>
            <w:r w:rsidRPr="00B758F8">
              <w:rPr>
                <w:rFonts w:cs="Arial"/>
                <w:szCs w:val="18"/>
                <w:lang w:eastAsia="en-GB"/>
              </w:rPr>
              <w:t xml:space="preserve">    </w:t>
            </w:r>
            <w:r w:rsidR="00DB6175" w:rsidRPr="00B758F8">
              <w:rPr>
                <w:rFonts w:cs="Arial"/>
                <w:szCs w:val="18"/>
                <w:lang w:eastAsia="en-GB"/>
              </w:rPr>
              <w:t>velocityVX-r17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6F9547A" w14:textId="77777777" w:rsidR="00DB6175" w:rsidRPr="00B758F8" w:rsidRDefault="00DB6175" w:rsidP="002600C1">
            <w:pPr>
              <w:pStyle w:val="TAL"/>
              <w:rPr>
                <w:rFonts w:cs="Arial"/>
                <w:szCs w:val="18"/>
                <w:lang w:eastAsia="en-GB"/>
              </w:rPr>
            </w:pPr>
            <w:r w:rsidRPr="00B758F8">
              <w:rPr>
                <w:rFonts w:cs="Arial"/>
                <w:szCs w:val="18"/>
                <w:lang w:eastAsia="en-GB"/>
              </w:rPr>
              <w:t>258</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762A9167"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5A190863" w14:textId="77777777" w:rsidR="00DB6175" w:rsidRPr="00B758F8" w:rsidRDefault="00DB6175" w:rsidP="002600C1">
            <w:pPr>
              <w:pStyle w:val="TAL"/>
              <w:rPr>
                <w:rFonts w:cs="Arial"/>
                <w:szCs w:val="18"/>
                <w:lang w:eastAsia="en-GB"/>
              </w:rPr>
            </w:pPr>
          </w:p>
        </w:tc>
      </w:tr>
      <w:tr w:rsidR="00DB6175" w:rsidRPr="000702BF" w14:paraId="6AA69CF9"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0D9A1B" w14:textId="1DEBBCC7" w:rsidR="00DB6175" w:rsidRPr="00B758F8" w:rsidRDefault="008D0E0E" w:rsidP="002600C1">
            <w:pPr>
              <w:pStyle w:val="TAL"/>
              <w:rPr>
                <w:rFonts w:cs="Arial"/>
                <w:szCs w:val="18"/>
                <w:lang w:eastAsia="en-GB"/>
              </w:rPr>
            </w:pPr>
            <w:bookmarkStart w:id="857" w:name="_MCCTEMPBM_CRPT44170028___7" w:colFirst="0" w:colLast="0"/>
            <w:bookmarkEnd w:id="856"/>
            <w:r w:rsidRPr="00B758F8">
              <w:rPr>
                <w:rFonts w:cs="Arial"/>
                <w:szCs w:val="18"/>
                <w:lang w:eastAsia="en-GB"/>
              </w:rPr>
              <w:t xml:space="preserve">    </w:t>
            </w:r>
            <w:r w:rsidR="00DB6175" w:rsidRPr="00B758F8">
              <w:rPr>
                <w:rFonts w:cs="Arial"/>
                <w:szCs w:val="18"/>
                <w:lang w:eastAsia="en-GB"/>
              </w:rPr>
              <w:t>velocityVY-r17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5DDD5DA" w14:textId="77777777" w:rsidR="00DB6175" w:rsidRPr="00B758F8" w:rsidRDefault="00DB6175" w:rsidP="002600C1">
            <w:pPr>
              <w:pStyle w:val="TAL"/>
              <w:rPr>
                <w:rFonts w:cs="Arial"/>
                <w:szCs w:val="18"/>
                <w:lang w:eastAsia="en-GB"/>
              </w:rPr>
            </w:pPr>
            <w:r w:rsidRPr="00B758F8">
              <w:rPr>
                <w:rFonts w:cs="Arial"/>
                <w:szCs w:val="18"/>
                <w:lang w:eastAsia="en-GB"/>
              </w:rPr>
              <w:t>299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A61D015"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5787ED6" w14:textId="77777777" w:rsidR="00DB6175" w:rsidRPr="00B758F8" w:rsidRDefault="00DB6175" w:rsidP="002600C1">
            <w:pPr>
              <w:pStyle w:val="TAL"/>
              <w:rPr>
                <w:rFonts w:cs="Arial"/>
                <w:szCs w:val="18"/>
                <w:lang w:eastAsia="en-GB"/>
              </w:rPr>
            </w:pPr>
          </w:p>
        </w:tc>
      </w:tr>
      <w:tr w:rsidR="00DB6175" w:rsidRPr="000702BF" w14:paraId="4683E8AD"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E0F65E" w14:textId="6CFC4397" w:rsidR="00DB6175" w:rsidRPr="00B758F8" w:rsidRDefault="008D0E0E" w:rsidP="002600C1">
            <w:pPr>
              <w:pStyle w:val="TAL"/>
              <w:rPr>
                <w:rFonts w:cs="Arial"/>
                <w:szCs w:val="18"/>
                <w:lang w:eastAsia="en-GB"/>
              </w:rPr>
            </w:pPr>
            <w:bookmarkStart w:id="858" w:name="_MCCTEMPBM_CRPT44170029___7" w:colFirst="0" w:colLast="0"/>
            <w:bookmarkEnd w:id="857"/>
            <w:r w:rsidRPr="00B758F8">
              <w:rPr>
                <w:rFonts w:cs="Arial"/>
                <w:szCs w:val="18"/>
                <w:lang w:eastAsia="en-GB"/>
              </w:rPr>
              <w:t xml:space="preserve">    </w:t>
            </w:r>
            <w:r w:rsidR="00DB6175" w:rsidRPr="00B758F8">
              <w:rPr>
                <w:rFonts w:cs="Arial"/>
                <w:szCs w:val="18"/>
                <w:lang w:eastAsia="en-GB"/>
              </w:rPr>
              <w:t>velocityVZ-r17</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5583BEF" w14:textId="77777777" w:rsidR="00DB6175" w:rsidRPr="00B758F8" w:rsidRDefault="00DB6175" w:rsidP="002600C1">
            <w:pPr>
              <w:pStyle w:val="TAL"/>
              <w:rPr>
                <w:rFonts w:cs="Arial"/>
                <w:szCs w:val="18"/>
                <w:lang w:eastAsia="en-GB"/>
              </w:rPr>
            </w:pPr>
            <w:r w:rsidRPr="00B758F8">
              <w:rPr>
                <w:rFonts w:cs="Arial"/>
                <w:szCs w:val="18"/>
                <w:lang w:eastAsia="en-GB"/>
              </w:rPr>
              <w:t>6277</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74FFF3BF"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A36E1DF" w14:textId="77777777" w:rsidR="00DB6175" w:rsidRPr="00B758F8" w:rsidRDefault="00DB6175" w:rsidP="002600C1">
            <w:pPr>
              <w:pStyle w:val="TAL"/>
              <w:rPr>
                <w:rFonts w:cs="Arial"/>
                <w:szCs w:val="18"/>
                <w:lang w:eastAsia="en-GB"/>
              </w:rPr>
            </w:pPr>
          </w:p>
        </w:tc>
      </w:tr>
      <w:tr w:rsidR="00DB6175" w:rsidRPr="000702BF" w14:paraId="2CE1F343"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20552" w14:textId="61088A40" w:rsidR="00DB6175" w:rsidRPr="00B758F8" w:rsidRDefault="008D0E0E" w:rsidP="002600C1">
            <w:pPr>
              <w:pStyle w:val="TAL"/>
              <w:rPr>
                <w:rFonts w:cs="Arial"/>
                <w:szCs w:val="18"/>
                <w:lang w:eastAsia="en-GB"/>
              </w:rPr>
            </w:pPr>
            <w:bookmarkStart w:id="859" w:name="_MCCTEMPBM_CRPT44170030___7"/>
            <w:bookmarkEnd w:id="858"/>
            <w:r w:rsidRPr="00B758F8">
              <w:rPr>
                <w:rFonts w:cs="Arial"/>
                <w:szCs w:val="18"/>
                <w:lang w:eastAsia="en-GB"/>
              </w:rPr>
              <w:t xml:space="preserve">  </w:t>
            </w:r>
            <w:r w:rsidR="00DB6175" w:rsidRPr="00B758F8">
              <w:rPr>
                <w:rFonts w:cs="Arial"/>
                <w:szCs w:val="18"/>
                <w:lang w:eastAsia="en-GB"/>
              </w:rPr>
              <w:t>}</w:t>
            </w:r>
            <w:bookmarkEnd w:id="859"/>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1012F7C7" w14:textId="77777777" w:rsidR="00DB6175" w:rsidRPr="00B758F8" w:rsidRDefault="00DB6175" w:rsidP="002600C1">
            <w:pPr>
              <w:pStyle w:val="TAL"/>
              <w:rPr>
                <w:rFonts w:cs="Arial"/>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2B850BB"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3FDDBB1" w14:textId="77777777" w:rsidR="00DB6175" w:rsidRPr="00B758F8" w:rsidRDefault="00DB6175" w:rsidP="002600C1">
            <w:pPr>
              <w:pStyle w:val="TAL"/>
              <w:rPr>
                <w:rFonts w:cs="Arial"/>
                <w:szCs w:val="18"/>
                <w:lang w:eastAsia="en-GB"/>
              </w:rPr>
            </w:pPr>
          </w:p>
        </w:tc>
      </w:tr>
      <w:tr w:rsidR="00DB6175" w:rsidRPr="000702BF" w14:paraId="12952931"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E22A2" w14:textId="77777777" w:rsidR="00DB6175" w:rsidRPr="00B758F8" w:rsidRDefault="00DB6175" w:rsidP="002600C1">
            <w:pPr>
              <w:pStyle w:val="TAL"/>
              <w:rPr>
                <w:rFonts w:cs="Arial"/>
                <w:szCs w:val="18"/>
                <w:lang w:eastAsia="en-GB"/>
              </w:rPr>
            </w:pPr>
            <w:bookmarkStart w:id="860" w:name="_MCCTEMPBM_CRPT44170031___7"/>
            <w:r w:rsidRPr="00B758F8">
              <w:rPr>
                <w:rFonts w:cs="Arial"/>
                <w:szCs w:val="18"/>
                <w:lang w:eastAsia="en-GB"/>
              </w:rPr>
              <w:t>}</w:t>
            </w:r>
            <w:bookmarkEnd w:id="860"/>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31C3A421" w14:textId="77777777" w:rsidR="00DB6175" w:rsidRPr="00B758F8" w:rsidRDefault="00DB6175" w:rsidP="002600C1">
            <w:pPr>
              <w:pStyle w:val="TAL"/>
              <w:rPr>
                <w:rFonts w:cs="Arial"/>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97C4275" w14:textId="77777777" w:rsidR="00DB6175" w:rsidRPr="00B758F8" w:rsidRDefault="00DB6175" w:rsidP="002600C1">
            <w:pPr>
              <w:pStyle w:val="TAL"/>
              <w:rPr>
                <w:rFonts w:cs="Arial"/>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F0E4C61" w14:textId="77777777" w:rsidR="00DB6175" w:rsidRPr="00B758F8" w:rsidRDefault="00DB6175" w:rsidP="002600C1">
            <w:pPr>
              <w:pStyle w:val="TAL"/>
              <w:rPr>
                <w:rFonts w:cs="Arial"/>
                <w:szCs w:val="18"/>
                <w:lang w:eastAsia="en-GB"/>
              </w:rPr>
            </w:pPr>
          </w:p>
        </w:tc>
      </w:tr>
      <w:tr w:rsidR="00DB6175" w:rsidRPr="000702BF" w14:paraId="37A5EE00" w14:textId="77777777" w:rsidTr="008D0E0E">
        <w:trPr>
          <w:jc w:val="center"/>
        </w:trPr>
        <w:tc>
          <w:tcPr>
            <w:tcW w:w="9750"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9EB54" w14:textId="2AD95FFE" w:rsidR="00DB6175" w:rsidRPr="000702BF" w:rsidRDefault="00DB6175" w:rsidP="002600C1">
            <w:pPr>
              <w:pStyle w:val="TAN"/>
              <w:rPr>
                <w:rFonts w:cs="Arial"/>
                <w:szCs w:val="18"/>
                <w:lang w:eastAsia="fr-FR"/>
              </w:rPr>
            </w:pPr>
            <w:r w:rsidRPr="000702BF">
              <w:t>NOTE</w:t>
            </w:r>
            <w:r w:rsidR="008D0E0E" w:rsidRPr="000702BF">
              <w:t xml:space="preserve"> </w:t>
            </w:r>
            <w:r w:rsidRPr="000702BF">
              <w:t>1:</w:t>
            </w:r>
            <w:r w:rsidR="008D0E0E" w:rsidRPr="000702BF">
              <w:t xml:space="preserve"> </w:t>
            </w:r>
            <w:r w:rsidRPr="000702BF">
              <w:t>Satellite-UE</w:t>
            </w:r>
            <w:r w:rsidR="008D0E0E" w:rsidRPr="000702BF">
              <w:t xml:space="preserve"> </w:t>
            </w:r>
            <w:r w:rsidRPr="000702BF">
              <w:t>elevation</w:t>
            </w:r>
            <w:r w:rsidR="008D0E0E" w:rsidRPr="000702BF">
              <w:t xml:space="preserve"> </w:t>
            </w:r>
            <w:r w:rsidRPr="000702BF">
              <w:t>angle</w:t>
            </w:r>
            <w:r w:rsidR="008D0E0E" w:rsidRPr="000702BF">
              <w:t xml:space="preserve"> </w:t>
            </w:r>
            <w:r w:rsidRPr="000702BF">
              <w:t>equal</w:t>
            </w:r>
            <w:r w:rsidR="008D0E0E" w:rsidRPr="000702BF">
              <w:t xml:space="preserve"> </w:t>
            </w:r>
            <w:r w:rsidRPr="000702BF">
              <w:t>to</w:t>
            </w:r>
            <w:r w:rsidR="008D0E0E" w:rsidRPr="000702BF">
              <w:t xml:space="preserve"> </w:t>
            </w:r>
            <w:r w:rsidRPr="000702BF">
              <w:t>26.15</w:t>
            </w:r>
            <w:r w:rsidR="008D0E0E" w:rsidRPr="000702BF">
              <w:t xml:space="preserve"> </w:t>
            </w:r>
            <w:r w:rsidRPr="000702BF">
              <w:t>degrees,</w:t>
            </w:r>
            <w:r w:rsidR="008D0E0E" w:rsidRPr="000702BF">
              <w:t xml:space="preserve"> </w:t>
            </w:r>
            <w:r w:rsidRPr="000702BF">
              <w:t>one-way</w:t>
            </w:r>
            <w:r w:rsidR="008D0E0E" w:rsidRPr="000702BF">
              <w:t xml:space="preserve"> </w:t>
            </w:r>
            <w:r w:rsidRPr="000702BF">
              <w:t>delay</w:t>
            </w:r>
            <w:r w:rsidR="008D0E0E" w:rsidRPr="000702BF">
              <w:t xml:space="preserve"> </w:t>
            </w:r>
            <w:r w:rsidRPr="000702BF">
              <w:t>equal</w:t>
            </w:r>
            <w:r w:rsidR="008D0E0E" w:rsidRPr="000702BF">
              <w:t xml:space="preserve"> </w:t>
            </w:r>
            <w:r w:rsidRPr="000702BF">
              <w:t>to</w:t>
            </w:r>
            <w:r w:rsidR="008D0E0E" w:rsidRPr="000702BF">
              <w:t xml:space="preserve"> </w:t>
            </w:r>
            <w:r w:rsidRPr="000702BF">
              <w:t>129.93</w:t>
            </w:r>
            <w:r w:rsidR="008D0E0E" w:rsidRPr="000702BF">
              <w:t xml:space="preserve"> </w:t>
            </w:r>
            <w:r w:rsidRPr="000702BF">
              <w:t>ms</w:t>
            </w:r>
            <w:r w:rsidR="008D0E0E" w:rsidRPr="000702BF">
              <w:t xml:space="preserve"> </w:t>
            </w:r>
            <w:r w:rsidRPr="000702BF">
              <w:t>and</w:t>
            </w:r>
            <w:r w:rsidR="008D0E0E" w:rsidRPr="000702BF">
              <w:t xml:space="preserve"> </w:t>
            </w:r>
            <w:r w:rsidRPr="000702BF">
              <w:t>Doppler</w:t>
            </w:r>
            <w:r w:rsidR="008D0E0E" w:rsidRPr="000702BF">
              <w:t xml:space="preserve"> </w:t>
            </w:r>
            <w:r w:rsidRPr="000702BF">
              <w:t>equal</w:t>
            </w:r>
            <w:r w:rsidR="008D0E0E" w:rsidRPr="000702BF">
              <w:t xml:space="preserve"> </w:t>
            </w:r>
            <w:r w:rsidRPr="000702BF">
              <w:t>to</w:t>
            </w:r>
            <w:r w:rsidR="008D0E0E" w:rsidRPr="000702BF">
              <w:t xml:space="preserve"> </w:t>
            </w:r>
            <w:r w:rsidRPr="000702BF">
              <w:t>0.17</w:t>
            </w:r>
            <w:r w:rsidR="008D0E0E" w:rsidRPr="000702BF">
              <w:t xml:space="preserve"> </w:t>
            </w:r>
            <w:r w:rsidRPr="000702BF">
              <w:t>ppm</w:t>
            </w:r>
          </w:p>
        </w:tc>
      </w:tr>
    </w:tbl>
    <w:p w14:paraId="73A852D5" w14:textId="77777777" w:rsidR="00DB6175" w:rsidRPr="000702BF" w:rsidRDefault="00DB6175" w:rsidP="002600C1">
      <w:pPr>
        <w:pStyle w:val="TH"/>
        <w:rPr>
          <w:rFonts w:eastAsiaTheme="minorHAnsi"/>
          <w:lang w:eastAsia="en-GB"/>
        </w:rPr>
      </w:pPr>
    </w:p>
    <w:p w14:paraId="1B7EB79B" w14:textId="77777777" w:rsidR="00DB6175" w:rsidRPr="000702BF" w:rsidRDefault="00DB6175" w:rsidP="002600C1">
      <w:pPr>
        <w:pStyle w:val="TH"/>
      </w:pPr>
      <w:r w:rsidRPr="000702BF">
        <w:t>Table 6.4.1.4.3-1b:</w:t>
      </w:r>
      <w:r w:rsidRPr="000702BF">
        <w:rPr>
          <w:b w:val="0"/>
        </w:rPr>
        <w:t xml:space="preserve"> </w:t>
      </w:r>
      <w:r w:rsidRPr="000702BF">
        <w:t>EphemerisInfo- NR NTN Ephemeris Information for NGSO (LEO-600) satellites (maximum positive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DB6175" w:rsidRPr="000702BF" w14:paraId="7CFE0AA6" w14:textId="77777777" w:rsidTr="008D0E0E">
        <w:trPr>
          <w:jc w:val="center"/>
        </w:trPr>
        <w:tc>
          <w:tcPr>
            <w:tcW w:w="975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568375" w14:textId="34780ACC" w:rsidR="00DB6175" w:rsidRPr="00B758F8" w:rsidRDefault="00DB6175" w:rsidP="00AE3F12">
            <w:pPr>
              <w:keepNext/>
              <w:rPr>
                <w:rFonts w:ascii="Arial" w:hAnsi="Arial" w:cs="Arial"/>
                <w:sz w:val="18"/>
                <w:szCs w:val="18"/>
                <w:lang w:eastAsia="en-GB"/>
              </w:rPr>
            </w:pPr>
            <w:bookmarkStart w:id="861" w:name="_MCCTEMPBM_CRPT44170034___7"/>
            <w:r w:rsidRPr="00B758F8">
              <w:rPr>
                <w:rFonts w:ascii="Arial" w:hAnsi="Arial" w:cs="Arial"/>
                <w:sz w:val="18"/>
                <w:szCs w:val="18"/>
                <w:lang w:eastAsia="en-GB"/>
              </w:rPr>
              <w:t>Derivation</w:t>
            </w:r>
            <w:r w:rsidR="008D0E0E" w:rsidRPr="00B758F8">
              <w:rPr>
                <w:rFonts w:ascii="Arial" w:hAnsi="Arial" w:cs="Arial"/>
                <w:sz w:val="18"/>
                <w:szCs w:val="18"/>
                <w:lang w:eastAsia="en-GB"/>
              </w:rPr>
              <w:t xml:space="preserve"> </w:t>
            </w:r>
            <w:r w:rsidRPr="00B758F8">
              <w:rPr>
                <w:rFonts w:ascii="Arial" w:hAnsi="Arial" w:cs="Arial"/>
                <w:sz w:val="18"/>
                <w:szCs w:val="18"/>
                <w:lang w:eastAsia="en-GB"/>
              </w:rPr>
              <w:t>Path:</w:t>
            </w:r>
            <w:r w:rsidR="008D0E0E" w:rsidRPr="00B758F8">
              <w:rPr>
                <w:rFonts w:ascii="Arial" w:hAnsi="Arial" w:cs="Arial"/>
                <w:sz w:val="18"/>
                <w:szCs w:val="18"/>
                <w:lang w:eastAsia="en-GB"/>
              </w:rPr>
              <w:t xml:space="preserve"> </w:t>
            </w:r>
            <w:r w:rsidRPr="00B758F8">
              <w:rPr>
                <w:rFonts w:ascii="Arial" w:hAnsi="Arial" w:cs="Arial"/>
                <w:sz w:val="18"/>
                <w:szCs w:val="18"/>
                <w:lang w:eastAsia="en-GB"/>
              </w:rPr>
              <w:t>TS</w:t>
            </w:r>
            <w:r w:rsidR="008D0E0E" w:rsidRPr="00B758F8">
              <w:rPr>
                <w:rFonts w:ascii="Arial" w:hAnsi="Arial" w:cs="Arial"/>
                <w:sz w:val="18"/>
                <w:szCs w:val="18"/>
                <w:lang w:eastAsia="en-GB"/>
              </w:rPr>
              <w:t xml:space="preserve"> </w:t>
            </w:r>
            <w:r w:rsidRPr="00B758F8">
              <w:rPr>
                <w:rFonts w:ascii="Arial" w:hAnsi="Arial" w:cs="Arial"/>
                <w:sz w:val="18"/>
                <w:szCs w:val="18"/>
                <w:lang w:eastAsia="en-GB"/>
              </w:rPr>
              <w:t>38.598-1,</w:t>
            </w:r>
            <w:r w:rsidR="008D0E0E" w:rsidRPr="00B758F8">
              <w:rPr>
                <w:rFonts w:ascii="Arial" w:hAnsi="Arial" w:cs="Arial"/>
                <w:sz w:val="18"/>
                <w:szCs w:val="18"/>
                <w:lang w:eastAsia="en-GB"/>
              </w:rPr>
              <w:t xml:space="preserve"> </w:t>
            </w:r>
            <w:r w:rsidRPr="00B758F8">
              <w:rPr>
                <w:rFonts w:ascii="Arial" w:hAnsi="Arial" w:cs="Arial"/>
                <w:sz w:val="18"/>
                <w:szCs w:val="18"/>
                <w:lang w:eastAsia="en-GB"/>
              </w:rPr>
              <w:t>Table</w:t>
            </w:r>
            <w:r w:rsidR="008D0E0E" w:rsidRPr="00B758F8">
              <w:rPr>
                <w:rFonts w:ascii="Arial" w:hAnsi="Arial" w:cs="Arial"/>
                <w:sz w:val="18"/>
                <w:szCs w:val="18"/>
                <w:lang w:eastAsia="en-GB"/>
              </w:rPr>
              <w:t xml:space="preserve"> </w:t>
            </w:r>
            <w:r w:rsidRPr="00B758F8">
              <w:rPr>
                <w:rFonts w:ascii="Arial" w:hAnsi="Arial" w:cs="Arial"/>
                <w:sz w:val="18"/>
                <w:szCs w:val="18"/>
                <w:lang w:eastAsia="en-GB"/>
              </w:rPr>
              <w:t>4.6.3-56C</w:t>
            </w:r>
            <w:bookmarkEnd w:id="861"/>
          </w:p>
        </w:tc>
      </w:tr>
      <w:tr w:rsidR="00DB6175" w:rsidRPr="000702BF" w14:paraId="40FB1B10"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B78C4" w14:textId="221749B7" w:rsidR="00DB6175" w:rsidRPr="000702BF" w:rsidRDefault="00DB6175" w:rsidP="00D362E8">
            <w:pPr>
              <w:pStyle w:val="TAH"/>
              <w:rPr>
                <w:lang w:eastAsia="en-GB"/>
              </w:rPr>
            </w:pPr>
            <w:r w:rsidRPr="000702BF">
              <w:t>Information</w:t>
            </w:r>
            <w:r w:rsidR="008D0E0E" w:rsidRPr="000702BF">
              <w:t xml:space="preserve"> </w:t>
            </w:r>
            <w:r w:rsidRPr="000702BF">
              <w:t>Element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C84D7C9" w14:textId="77777777" w:rsidR="00DB6175" w:rsidRPr="00B758F8" w:rsidRDefault="00DB6175" w:rsidP="00D362E8">
            <w:pPr>
              <w:pStyle w:val="TAH"/>
              <w:rPr>
                <w:lang w:eastAsia="en-GB"/>
              </w:rPr>
            </w:pPr>
            <w:r w:rsidRPr="00B758F8">
              <w:t>Value/remark</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F571907" w14:textId="77777777" w:rsidR="00DB6175" w:rsidRPr="00B758F8" w:rsidRDefault="00DB6175" w:rsidP="00D362E8">
            <w:pPr>
              <w:pStyle w:val="TAH"/>
              <w:rPr>
                <w:lang w:eastAsia="en-GB"/>
              </w:rPr>
            </w:pPr>
            <w:r w:rsidRPr="00B758F8">
              <w:t>Comment</w:t>
            </w: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5B6807AB" w14:textId="77777777" w:rsidR="00DB6175" w:rsidRPr="00B758F8" w:rsidRDefault="00DB6175" w:rsidP="00D362E8">
            <w:pPr>
              <w:pStyle w:val="TAH"/>
              <w:rPr>
                <w:rFonts w:cs="Arial"/>
                <w:bCs/>
                <w:szCs w:val="18"/>
                <w:lang w:eastAsia="en-GB"/>
              </w:rPr>
            </w:pPr>
            <w:r w:rsidRPr="00B758F8">
              <w:rPr>
                <w:rFonts w:cs="Arial"/>
                <w:bCs/>
                <w:szCs w:val="18"/>
                <w:lang w:eastAsia="en-GB"/>
              </w:rPr>
              <w:t>Condition</w:t>
            </w:r>
          </w:p>
        </w:tc>
      </w:tr>
      <w:tr w:rsidR="00DB6175" w:rsidRPr="000702BF" w14:paraId="206F4E26"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4A1CE2" w14:textId="5EE54513" w:rsidR="00DB6175" w:rsidRPr="000702BF" w:rsidRDefault="00DB6175" w:rsidP="002600C1">
            <w:pPr>
              <w:pStyle w:val="TAL"/>
              <w:rPr>
                <w:lang w:eastAsia="en-GB"/>
              </w:rPr>
            </w:pPr>
            <w:bookmarkStart w:id="862" w:name="_MCCTEMPBM_CRPT44170036___7"/>
            <w:r w:rsidRPr="000702BF">
              <w:rPr>
                <w:lang w:eastAsia="en-GB"/>
              </w:rPr>
              <w:t>EphemerisInfo-r17</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CHOICE</w:t>
            </w:r>
            <w:r w:rsidR="008D0E0E" w:rsidRPr="000702BF">
              <w:rPr>
                <w:lang w:eastAsia="en-GB"/>
              </w:rPr>
              <w:t xml:space="preserve"> </w:t>
            </w:r>
            <w:r w:rsidRPr="000702BF">
              <w:rPr>
                <w:lang w:eastAsia="en-GB"/>
              </w:rPr>
              <w:t>{</w:t>
            </w:r>
            <w:bookmarkEnd w:id="862"/>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424315C5" w14:textId="77777777" w:rsidR="00DB6175" w:rsidRPr="00B758F8"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2A6F039" w14:textId="77777777" w:rsidR="00DB6175" w:rsidRPr="00B758F8"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795A8362" w14:textId="77777777" w:rsidR="00DB6175" w:rsidRPr="00B758F8" w:rsidRDefault="00DB6175" w:rsidP="002600C1">
            <w:pPr>
              <w:pStyle w:val="TAL"/>
              <w:rPr>
                <w:lang w:eastAsia="en-GB"/>
              </w:rPr>
            </w:pPr>
          </w:p>
        </w:tc>
      </w:tr>
      <w:tr w:rsidR="00DB6175" w:rsidRPr="000702BF" w14:paraId="482A3DEA"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15D1E8" w14:textId="6402BFB7" w:rsidR="00DB6175" w:rsidRPr="000702BF" w:rsidRDefault="008D0E0E" w:rsidP="002600C1">
            <w:pPr>
              <w:pStyle w:val="TAL"/>
              <w:rPr>
                <w:lang w:eastAsia="en-GB"/>
              </w:rPr>
            </w:pPr>
            <w:bookmarkStart w:id="863" w:name="_MCCTEMPBM_CRPT44170037___7"/>
            <w:r w:rsidRPr="000702BF">
              <w:rPr>
                <w:lang w:eastAsia="en-GB"/>
              </w:rPr>
              <w:t xml:space="preserve">  </w:t>
            </w:r>
            <w:r w:rsidR="00DB6175" w:rsidRPr="000702BF">
              <w:rPr>
                <w:lang w:eastAsia="en-GB"/>
              </w:rPr>
              <w:t>positionVelocity-r17</w:t>
            </w:r>
            <w:r w:rsidRPr="000702BF">
              <w:rPr>
                <w:lang w:eastAsia="en-GB"/>
              </w:rPr>
              <w:t xml:space="preserve"> </w:t>
            </w:r>
            <w:r w:rsidR="00DB6175" w:rsidRPr="000702BF">
              <w:rPr>
                <w:lang w:eastAsia="en-GB"/>
              </w:rPr>
              <w:t>SEQUENCE</w:t>
            </w:r>
            <w:r w:rsidRPr="000702BF">
              <w:rPr>
                <w:lang w:eastAsia="en-GB"/>
              </w:rPr>
              <w:t xml:space="preserve"> </w:t>
            </w:r>
            <w:r w:rsidR="00DB6175" w:rsidRPr="000702BF">
              <w:rPr>
                <w:lang w:eastAsia="en-GB"/>
              </w:rPr>
              <w:t>{</w:t>
            </w:r>
            <w:bookmarkEnd w:id="863"/>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0522A3C7"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CF1AB63"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7E48C13D" w14:textId="77777777" w:rsidR="00DB6175" w:rsidRPr="000702BF" w:rsidRDefault="00DB6175" w:rsidP="002600C1">
            <w:pPr>
              <w:pStyle w:val="TAL"/>
              <w:rPr>
                <w:lang w:eastAsia="en-GB"/>
              </w:rPr>
            </w:pPr>
          </w:p>
        </w:tc>
      </w:tr>
      <w:tr w:rsidR="00DB6175" w:rsidRPr="000702BF" w14:paraId="42F475A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96247C" w14:textId="75C145EF" w:rsidR="00DB6175" w:rsidRPr="000702BF" w:rsidRDefault="008D0E0E" w:rsidP="002600C1">
            <w:pPr>
              <w:pStyle w:val="TAL"/>
              <w:rPr>
                <w:rFonts w:eastAsia="SimSun"/>
                <w:lang w:eastAsia="en-GB"/>
              </w:rPr>
            </w:pPr>
            <w:bookmarkStart w:id="864" w:name="_MCCTEMPBM_CRPT44170038___7" w:colFirst="0" w:colLast="0"/>
            <w:r w:rsidRPr="000702BF">
              <w:rPr>
                <w:lang w:eastAsia="en-GB"/>
              </w:rPr>
              <w:t xml:space="preserve">    </w:t>
            </w:r>
            <w:r w:rsidR="00DB6175" w:rsidRPr="000702BF">
              <w:rPr>
                <w:lang w:eastAsia="en-GB"/>
              </w:rPr>
              <w:t>positionX-r17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60260CA" w14:textId="77777777" w:rsidR="00DB6175" w:rsidRPr="000702BF" w:rsidRDefault="00DB6175" w:rsidP="002600C1">
            <w:pPr>
              <w:pStyle w:val="TAL"/>
              <w:rPr>
                <w:lang w:eastAsia="en-GB"/>
              </w:rPr>
            </w:pPr>
            <w:r w:rsidRPr="000702BF">
              <w:rPr>
                <w:lang w:eastAsia="en-GB"/>
              </w:rPr>
              <w:t>-2717617</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4482AFB"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FA5B3ED" w14:textId="77777777" w:rsidR="00DB6175" w:rsidRPr="000702BF" w:rsidRDefault="00DB6175" w:rsidP="002600C1">
            <w:pPr>
              <w:pStyle w:val="TAL"/>
              <w:rPr>
                <w:lang w:eastAsia="en-GB"/>
              </w:rPr>
            </w:pPr>
          </w:p>
        </w:tc>
      </w:tr>
      <w:tr w:rsidR="00DB6175" w:rsidRPr="000702BF" w14:paraId="7D339E10"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2202C" w14:textId="0C3DBE35" w:rsidR="00DB6175" w:rsidRPr="000702BF" w:rsidRDefault="008D0E0E" w:rsidP="002600C1">
            <w:pPr>
              <w:pStyle w:val="TAL"/>
              <w:rPr>
                <w:lang w:eastAsia="en-GB"/>
              </w:rPr>
            </w:pPr>
            <w:bookmarkStart w:id="865" w:name="_MCCTEMPBM_CRPT44170039___7" w:colFirst="0" w:colLast="0"/>
            <w:bookmarkEnd w:id="864"/>
            <w:r w:rsidRPr="000702BF">
              <w:rPr>
                <w:lang w:eastAsia="en-GB"/>
              </w:rPr>
              <w:t xml:space="preserve">    </w:t>
            </w:r>
            <w:r w:rsidR="00DB6175" w:rsidRPr="000702BF">
              <w:rPr>
                <w:lang w:eastAsia="en-GB"/>
              </w:rPr>
              <w:t>positionY-r17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A8FAAB" w14:textId="77777777" w:rsidR="00DB6175" w:rsidRPr="000702BF" w:rsidRDefault="00DB6175" w:rsidP="002600C1">
            <w:pPr>
              <w:pStyle w:val="TAL"/>
              <w:rPr>
                <w:lang w:eastAsia="en-GB"/>
              </w:rPr>
            </w:pPr>
            <w:r w:rsidRPr="000702BF">
              <w:rPr>
                <w:lang w:eastAsia="en-GB"/>
              </w:rPr>
              <w:t>4550419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1A56549"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12B8255" w14:textId="77777777" w:rsidR="00DB6175" w:rsidRPr="000702BF" w:rsidRDefault="00DB6175" w:rsidP="002600C1">
            <w:pPr>
              <w:pStyle w:val="TAL"/>
              <w:rPr>
                <w:lang w:eastAsia="en-GB"/>
              </w:rPr>
            </w:pPr>
          </w:p>
        </w:tc>
      </w:tr>
      <w:tr w:rsidR="00DB6175" w:rsidRPr="000702BF" w14:paraId="368AE1D2"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43CBF1" w14:textId="3C25E67F" w:rsidR="00DB6175" w:rsidRPr="000702BF" w:rsidRDefault="008D0E0E" w:rsidP="002600C1">
            <w:pPr>
              <w:pStyle w:val="TAL"/>
              <w:rPr>
                <w:lang w:eastAsia="en-GB"/>
              </w:rPr>
            </w:pPr>
            <w:bookmarkStart w:id="866" w:name="_MCCTEMPBM_CRPT44170040___7" w:colFirst="0" w:colLast="0"/>
            <w:bookmarkEnd w:id="865"/>
            <w:r w:rsidRPr="000702BF">
              <w:rPr>
                <w:lang w:eastAsia="en-GB"/>
              </w:rPr>
              <w:t xml:space="preserve">    </w:t>
            </w:r>
            <w:r w:rsidR="00DB6175" w:rsidRPr="000702BF">
              <w:rPr>
                <w:lang w:eastAsia="en-GB"/>
              </w:rPr>
              <w:t>positionZ-r17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F3B2CC" w14:textId="77777777" w:rsidR="00DB6175" w:rsidRPr="000702BF" w:rsidRDefault="00DB6175" w:rsidP="002600C1">
            <w:pPr>
              <w:pStyle w:val="TAL"/>
              <w:rPr>
                <w:lang w:eastAsia="en-GB"/>
              </w:rPr>
            </w:pPr>
            <w:r w:rsidRPr="000702BF">
              <w:rPr>
                <w:lang w:eastAsia="en-GB"/>
              </w:rPr>
              <w:t>852799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71EF235"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93EBAA3" w14:textId="77777777" w:rsidR="00DB6175" w:rsidRPr="000702BF" w:rsidRDefault="00DB6175" w:rsidP="002600C1">
            <w:pPr>
              <w:pStyle w:val="TAL"/>
              <w:rPr>
                <w:lang w:eastAsia="en-GB"/>
              </w:rPr>
            </w:pPr>
          </w:p>
        </w:tc>
      </w:tr>
      <w:tr w:rsidR="00DB6175" w:rsidRPr="000702BF" w14:paraId="7F8DC304"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610A1" w14:textId="7226EC71" w:rsidR="00DB6175" w:rsidRPr="000702BF" w:rsidRDefault="008D0E0E" w:rsidP="002600C1">
            <w:pPr>
              <w:pStyle w:val="TAL"/>
              <w:rPr>
                <w:lang w:eastAsia="en-GB"/>
              </w:rPr>
            </w:pPr>
            <w:bookmarkStart w:id="867" w:name="_MCCTEMPBM_CRPT44170041___7" w:colFirst="0" w:colLast="0"/>
            <w:bookmarkEnd w:id="866"/>
            <w:r w:rsidRPr="000702BF">
              <w:rPr>
                <w:lang w:eastAsia="en-GB"/>
              </w:rPr>
              <w:t xml:space="preserve">    </w:t>
            </w:r>
            <w:r w:rsidR="00DB6175" w:rsidRPr="000702BF">
              <w:rPr>
                <w:lang w:eastAsia="en-GB"/>
              </w:rPr>
              <w:t>velocityVX-r17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8B8B413" w14:textId="77777777" w:rsidR="00DB6175" w:rsidRPr="000702BF" w:rsidRDefault="00DB6175" w:rsidP="002600C1">
            <w:pPr>
              <w:pStyle w:val="TAL"/>
              <w:rPr>
                <w:lang w:eastAsia="en-GB"/>
              </w:rPr>
            </w:pPr>
            <w:r w:rsidRPr="000702BF">
              <w:rPr>
                <w:lang w:eastAsia="en-GB"/>
              </w:rPr>
              <w:t>6164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70E11098"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546934E" w14:textId="77777777" w:rsidR="00DB6175" w:rsidRPr="000702BF" w:rsidRDefault="00DB6175" w:rsidP="002600C1">
            <w:pPr>
              <w:pStyle w:val="TAL"/>
              <w:rPr>
                <w:lang w:eastAsia="en-GB"/>
              </w:rPr>
            </w:pPr>
          </w:p>
        </w:tc>
      </w:tr>
      <w:tr w:rsidR="00DB6175" w:rsidRPr="000702BF" w14:paraId="4945539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F6CAE" w14:textId="48EBD696" w:rsidR="00DB6175" w:rsidRPr="000702BF" w:rsidRDefault="008D0E0E" w:rsidP="002600C1">
            <w:pPr>
              <w:pStyle w:val="TAL"/>
              <w:rPr>
                <w:lang w:eastAsia="en-GB"/>
              </w:rPr>
            </w:pPr>
            <w:bookmarkStart w:id="868" w:name="_MCCTEMPBM_CRPT44170042___7" w:colFirst="0" w:colLast="0"/>
            <w:bookmarkEnd w:id="867"/>
            <w:r w:rsidRPr="000702BF">
              <w:rPr>
                <w:lang w:eastAsia="en-GB"/>
              </w:rPr>
              <w:t xml:space="preserve">    </w:t>
            </w:r>
            <w:r w:rsidR="00DB6175" w:rsidRPr="000702BF">
              <w:rPr>
                <w:lang w:eastAsia="en-GB"/>
              </w:rPr>
              <w:t>velocityVY-r17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F7955B5" w14:textId="77777777" w:rsidR="00DB6175" w:rsidRPr="000702BF" w:rsidRDefault="00DB6175" w:rsidP="002600C1">
            <w:pPr>
              <w:pStyle w:val="TAL"/>
              <w:rPr>
                <w:lang w:eastAsia="en-GB"/>
              </w:rPr>
            </w:pPr>
            <w:r w:rsidRPr="000702BF">
              <w:rPr>
                <w:lang w:eastAsia="en-GB"/>
              </w:rPr>
              <w:t>-19424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CD9DC65"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CE8C7CA" w14:textId="77777777" w:rsidR="00DB6175" w:rsidRPr="000702BF" w:rsidRDefault="00DB6175" w:rsidP="002600C1">
            <w:pPr>
              <w:pStyle w:val="TAL"/>
              <w:rPr>
                <w:lang w:eastAsia="en-GB"/>
              </w:rPr>
            </w:pPr>
          </w:p>
        </w:tc>
      </w:tr>
      <w:tr w:rsidR="00DB6175" w:rsidRPr="000702BF" w14:paraId="6FBC3A07"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A4C570" w14:textId="7BCFC9FC" w:rsidR="00DB6175" w:rsidRPr="000702BF" w:rsidRDefault="008D0E0E" w:rsidP="002600C1">
            <w:pPr>
              <w:pStyle w:val="TAL"/>
              <w:rPr>
                <w:lang w:eastAsia="en-GB"/>
              </w:rPr>
            </w:pPr>
            <w:bookmarkStart w:id="869" w:name="_MCCTEMPBM_CRPT44170043___7" w:colFirst="0" w:colLast="0"/>
            <w:bookmarkEnd w:id="868"/>
            <w:r w:rsidRPr="000702BF">
              <w:rPr>
                <w:lang w:eastAsia="en-GB"/>
              </w:rPr>
              <w:t xml:space="preserve">    </w:t>
            </w:r>
            <w:r w:rsidR="00DB6175" w:rsidRPr="000702BF">
              <w:rPr>
                <w:lang w:eastAsia="en-GB"/>
              </w:rPr>
              <w:t>velocityVZ-r17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3371DA5" w14:textId="77777777" w:rsidR="00DB6175" w:rsidRPr="000702BF" w:rsidRDefault="00DB6175" w:rsidP="002600C1">
            <w:pPr>
              <w:pStyle w:val="TAL"/>
              <w:rPr>
                <w:lang w:eastAsia="en-GB"/>
              </w:rPr>
            </w:pPr>
            <w:r w:rsidRPr="000702BF">
              <w:rPr>
                <w:lang w:eastAsia="en-GB"/>
              </w:rPr>
              <w:t>124281</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479397A"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499EE4CC" w14:textId="77777777" w:rsidR="00DB6175" w:rsidRPr="000702BF" w:rsidRDefault="00DB6175" w:rsidP="002600C1">
            <w:pPr>
              <w:pStyle w:val="TAL"/>
              <w:rPr>
                <w:lang w:eastAsia="en-GB"/>
              </w:rPr>
            </w:pPr>
          </w:p>
        </w:tc>
      </w:tr>
      <w:tr w:rsidR="00DB6175" w:rsidRPr="000702BF" w14:paraId="6387074E"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0B092B" w14:textId="0C831D1B" w:rsidR="00DB6175" w:rsidRPr="000702BF" w:rsidRDefault="008D0E0E" w:rsidP="002600C1">
            <w:pPr>
              <w:pStyle w:val="TAL"/>
              <w:rPr>
                <w:lang w:eastAsia="en-GB"/>
              </w:rPr>
            </w:pPr>
            <w:bookmarkStart w:id="870" w:name="_MCCTEMPBM_CRPT44170044___7"/>
            <w:bookmarkEnd w:id="869"/>
            <w:r w:rsidRPr="000702BF">
              <w:rPr>
                <w:lang w:eastAsia="en-GB"/>
              </w:rPr>
              <w:t xml:space="preserve">  </w:t>
            </w:r>
            <w:r w:rsidR="00DB6175" w:rsidRPr="000702BF">
              <w:rPr>
                <w:lang w:eastAsia="en-GB"/>
              </w:rPr>
              <w:t>}</w:t>
            </w:r>
            <w:bookmarkEnd w:id="870"/>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796B7C60"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B8F7333"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9433CFA" w14:textId="77777777" w:rsidR="00DB6175" w:rsidRPr="000702BF" w:rsidRDefault="00DB6175" w:rsidP="002600C1">
            <w:pPr>
              <w:pStyle w:val="TAL"/>
              <w:rPr>
                <w:lang w:eastAsia="en-GB"/>
              </w:rPr>
            </w:pPr>
          </w:p>
        </w:tc>
      </w:tr>
      <w:tr w:rsidR="00DB6175" w:rsidRPr="000702BF" w14:paraId="04831D21"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015EC" w14:textId="77777777" w:rsidR="00DB6175" w:rsidRPr="000702BF" w:rsidRDefault="00DB6175" w:rsidP="002600C1">
            <w:pPr>
              <w:pStyle w:val="TAL"/>
              <w:rPr>
                <w:lang w:eastAsia="en-GB"/>
              </w:rPr>
            </w:pPr>
            <w:bookmarkStart w:id="871" w:name="_MCCTEMPBM_CRPT44170045___7"/>
            <w:r w:rsidRPr="000702BF">
              <w:rPr>
                <w:lang w:eastAsia="en-GB"/>
              </w:rPr>
              <w:t>}</w:t>
            </w:r>
            <w:bookmarkEnd w:id="871"/>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5C5EFBA"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58A891D"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EBAEF82" w14:textId="77777777" w:rsidR="00DB6175" w:rsidRPr="000702BF" w:rsidRDefault="00DB6175" w:rsidP="002600C1">
            <w:pPr>
              <w:pStyle w:val="TAL"/>
              <w:rPr>
                <w:lang w:eastAsia="en-GB"/>
              </w:rPr>
            </w:pPr>
          </w:p>
        </w:tc>
      </w:tr>
      <w:tr w:rsidR="00DB6175" w:rsidRPr="000702BF" w14:paraId="0AEA2B30" w14:textId="77777777" w:rsidTr="008D0E0E">
        <w:trPr>
          <w:jc w:val="center"/>
        </w:trPr>
        <w:tc>
          <w:tcPr>
            <w:tcW w:w="9750"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0138BB" w14:textId="6EA4C32C" w:rsidR="00DB6175" w:rsidRPr="000702BF" w:rsidRDefault="00DB6175" w:rsidP="002600C1">
            <w:pPr>
              <w:pStyle w:val="TAN"/>
              <w:rPr>
                <w:rFonts w:cs="Arial"/>
                <w:szCs w:val="18"/>
                <w:lang w:eastAsia="fr-FR"/>
              </w:rPr>
            </w:pPr>
            <w:r w:rsidRPr="000702BF">
              <w:t>NOTE</w:t>
            </w:r>
            <w:r w:rsidR="008D0E0E" w:rsidRPr="000702BF">
              <w:t xml:space="preserve"> </w:t>
            </w:r>
            <w:r w:rsidRPr="000702BF">
              <w:t>1:</w:t>
            </w:r>
            <w:r w:rsidR="008D0E0E" w:rsidRPr="000702BF">
              <w:t xml:space="preserve"> </w:t>
            </w:r>
            <w:r w:rsidRPr="000702BF">
              <w:t>Satellite-UE</w:t>
            </w:r>
            <w:r w:rsidR="008D0E0E" w:rsidRPr="000702BF">
              <w:t xml:space="preserve"> </w:t>
            </w:r>
            <w:r w:rsidRPr="000702BF">
              <w:t>elevation</w:t>
            </w:r>
            <w:r w:rsidR="008D0E0E" w:rsidRPr="000702BF">
              <w:t xml:space="preserve"> </w:t>
            </w:r>
            <w:r w:rsidRPr="000702BF">
              <w:t>angle</w:t>
            </w:r>
            <w:r w:rsidR="008D0E0E" w:rsidRPr="000702BF">
              <w:t xml:space="preserve"> </w:t>
            </w:r>
            <w:r w:rsidRPr="000702BF">
              <w:t>equal</w:t>
            </w:r>
            <w:r w:rsidR="008D0E0E" w:rsidRPr="000702BF">
              <w:t xml:space="preserve"> </w:t>
            </w:r>
            <w:r w:rsidRPr="000702BF">
              <w:t>to</w:t>
            </w:r>
            <w:r w:rsidR="008D0E0E" w:rsidRPr="000702BF">
              <w:t xml:space="preserve"> </w:t>
            </w:r>
            <w:r w:rsidRPr="000702BF">
              <w:t>10</w:t>
            </w:r>
            <w:r w:rsidR="008D0E0E" w:rsidRPr="000702BF">
              <w:t xml:space="preserve"> </w:t>
            </w:r>
            <w:r w:rsidRPr="000702BF">
              <w:t>degrees,</w:t>
            </w:r>
            <w:r w:rsidR="008D0E0E" w:rsidRPr="000702BF">
              <w:t xml:space="preserve"> </w:t>
            </w:r>
            <w:r w:rsidRPr="000702BF">
              <w:t>one-way</w:t>
            </w:r>
            <w:r w:rsidR="008D0E0E" w:rsidRPr="000702BF">
              <w:t xml:space="preserve"> </w:t>
            </w:r>
            <w:r w:rsidRPr="000702BF">
              <w:t>delay</w:t>
            </w:r>
            <w:r w:rsidR="008D0E0E" w:rsidRPr="000702BF">
              <w:t xml:space="preserve"> </w:t>
            </w:r>
            <w:r w:rsidRPr="000702BF">
              <w:t>equal</w:t>
            </w:r>
            <w:r w:rsidR="008D0E0E" w:rsidRPr="000702BF">
              <w:t xml:space="preserve"> </w:t>
            </w:r>
            <w:r w:rsidRPr="000702BF">
              <w:t>to</w:t>
            </w:r>
            <w:r w:rsidR="008D0E0E" w:rsidRPr="000702BF">
              <w:t xml:space="preserve"> </w:t>
            </w:r>
            <w:r w:rsidRPr="000702BF">
              <w:t>6.44</w:t>
            </w:r>
            <w:r w:rsidR="008D0E0E" w:rsidRPr="000702BF">
              <w:t xml:space="preserve"> </w:t>
            </w:r>
            <w:r w:rsidRPr="000702BF">
              <w:t>ms</w:t>
            </w:r>
            <w:r w:rsidR="008D0E0E" w:rsidRPr="000702BF">
              <w:t xml:space="preserve"> </w:t>
            </w:r>
            <w:r w:rsidRPr="000702BF">
              <w:t>and</w:t>
            </w:r>
            <w:r w:rsidR="008D0E0E" w:rsidRPr="000702BF">
              <w:t xml:space="preserve"> </w:t>
            </w:r>
            <w:r w:rsidRPr="000702BF">
              <w:t>Doppler</w:t>
            </w:r>
            <w:r w:rsidR="008D0E0E" w:rsidRPr="000702BF">
              <w:t xml:space="preserve"> </w:t>
            </w:r>
            <w:r w:rsidRPr="000702BF">
              <w:t>equal</w:t>
            </w:r>
            <w:r w:rsidR="008D0E0E" w:rsidRPr="000702BF">
              <w:t xml:space="preserve"> </w:t>
            </w:r>
            <w:r w:rsidRPr="000702BF">
              <w:t>to</w:t>
            </w:r>
            <w:r w:rsidR="008D0E0E" w:rsidRPr="000702BF">
              <w:t xml:space="preserve"> </w:t>
            </w:r>
            <w:r w:rsidRPr="000702BF">
              <w:t>22.65</w:t>
            </w:r>
            <w:r w:rsidR="008D0E0E" w:rsidRPr="000702BF">
              <w:t xml:space="preserve"> </w:t>
            </w:r>
            <w:r w:rsidRPr="000702BF">
              <w:t>ppm.</w:t>
            </w:r>
          </w:p>
        </w:tc>
      </w:tr>
    </w:tbl>
    <w:p w14:paraId="54878E54" w14:textId="77777777" w:rsidR="00DB6175" w:rsidRPr="000702BF" w:rsidRDefault="00DB6175" w:rsidP="00DB6175">
      <w:pPr>
        <w:pStyle w:val="TH"/>
        <w:ind w:left="720"/>
        <w:jc w:val="left"/>
        <w:rPr>
          <w:rFonts w:eastAsiaTheme="minorHAnsi" w:cs="Arial"/>
        </w:rPr>
      </w:pPr>
      <w:bookmarkStart w:id="872" w:name="_MCCTEMPBM_CRPT44170047___2"/>
    </w:p>
    <w:bookmarkEnd w:id="872"/>
    <w:p w14:paraId="6F6C07B3" w14:textId="77777777" w:rsidR="00DB6175" w:rsidRPr="000702BF" w:rsidRDefault="00DB6175" w:rsidP="002600C1">
      <w:pPr>
        <w:pStyle w:val="TH"/>
      </w:pPr>
      <w:r w:rsidRPr="000702BF">
        <w:t>Table 6.4.1.4.3-2a:</w:t>
      </w:r>
      <w:r w:rsidRPr="000702BF">
        <w:rPr>
          <w:b w:val="0"/>
        </w:rPr>
        <w:t xml:space="preserve"> </w:t>
      </w:r>
      <w:r w:rsidRPr="000702BF">
        <w:t>EphemerisInfo -NR NTN Ephemeris Information for GSO satellites (maximum negative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DB6175" w:rsidRPr="000702BF" w14:paraId="582F2B5B" w14:textId="77777777" w:rsidTr="008D0E0E">
        <w:trPr>
          <w:jc w:val="center"/>
        </w:trPr>
        <w:tc>
          <w:tcPr>
            <w:tcW w:w="975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706068" w14:textId="6C7DD1F2" w:rsidR="00DB6175" w:rsidRPr="000702BF" w:rsidRDefault="00DB6175" w:rsidP="002600C1">
            <w:pPr>
              <w:pStyle w:val="TAH"/>
              <w:rPr>
                <w:lang w:eastAsia="en-GB"/>
              </w:rPr>
            </w:pPr>
            <w:bookmarkStart w:id="873" w:name="_MCCTEMPBM_CRPT44170049___7"/>
            <w:r w:rsidRPr="000702BF">
              <w:rPr>
                <w:lang w:eastAsia="en-GB"/>
              </w:rPr>
              <w:t>Derivation</w:t>
            </w:r>
            <w:r w:rsidR="008D0E0E" w:rsidRPr="000702BF">
              <w:rPr>
                <w:lang w:eastAsia="en-GB"/>
              </w:rPr>
              <w:t xml:space="preserve"> </w:t>
            </w:r>
            <w:r w:rsidRPr="000702BF">
              <w:rPr>
                <w:lang w:eastAsia="en-GB"/>
              </w:rPr>
              <w:t>Path:</w:t>
            </w:r>
            <w:r w:rsidR="008D0E0E" w:rsidRPr="000702BF">
              <w:rPr>
                <w:lang w:eastAsia="en-GB"/>
              </w:rPr>
              <w:t xml:space="preserve"> </w:t>
            </w:r>
            <w:r w:rsidRPr="000702BF">
              <w:rPr>
                <w:lang w:eastAsia="en-GB"/>
              </w:rPr>
              <w:t>TS</w:t>
            </w:r>
            <w:r w:rsidR="008D0E0E" w:rsidRPr="000702BF">
              <w:rPr>
                <w:lang w:eastAsia="en-GB"/>
              </w:rPr>
              <w:t xml:space="preserve"> </w:t>
            </w:r>
            <w:r w:rsidRPr="000702BF">
              <w:rPr>
                <w:lang w:eastAsia="en-GB"/>
              </w:rPr>
              <w:t>38.598-1,</w:t>
            </w:r>
            <w:r w:rsidR="008D0E0E" w:rsidRPr="000702BF">
              <w:rPr>
                <w:lang w:eastAsia="en-GB"/>
              </w:rPr>
              <w:t xml:space="preserve"> </w:t>
            </w:r>
            <w:r w:rsidRPr="000702BF">
              <w:rPr>
                <w:lang w:eastAsia="en-GB"/>
              </w:rPr>
              <w:t>Table</w:t>
            </w:r>
            <w:r w:rsidR="008D0E0E" w:rsidRPr="000702BF">
              <w:rPr>
                <w:lang w:eastAsia="en-GB"/>
              </w:rPr>
              <w:t xml:space="preserve"> </w:t>
            </w:r>
            <w:r w:rsidRPr="000702BF">
              <w:rPr>
                <w:lang w:eastAsia="en-GB"/>
              </w:rPr>
              <w:t>4.6.3-56C</w:t>
            </w:r>
            <w:bookmarkEnd w:id="873"/>
          </w:p>
        </w:tc>
      </w:tr>
      <w:tr w:rsidR="00DB6175" w:rsidRPr="000702BF" w14:paraId="5B5CF07C"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F1707" w14:textId="4EBAB6F2" w:rsidR="00DB6175" w:rsidRPr="000702BF" w:rsidRDefault="00DB6175" w:rsidP="002600C1">
            <w:pPr>
              <w:pStyle w:val="TAH"/>
              <w:rPr>
                <w:lang w:eastAsia="en-GB"/>
              </w:rPr>
            </w:pPr>
            <w:r w:rsidRPr="000702BF">
              <w:t>Information</w:t>
            </w:r>
            <w:r w:rsidR="008D0E0E" w:rsidRPr="000702BF">
              <w:t xml:space="preserve"> </w:t>
            </w:r>
            <w:r w:rsidRPr="000702BF">
              <w:t>Element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64340A3" w14:textId="77777777" w:rsidR="00DB6175" w:rsidRPr="000702BF" w:rsidRDefault="00DB6175" w:rsidP="002600C1">
            <w:pPr>
              <w:pStyle w:val="TAH"/>
              <w:rPr>
                <w:lang w:eastAsia="en-GB"/>
              </w:rPr>
            </w:pPr>
            <w:r w:rsidRPr="000702BF">
              <w:t>Value/remark</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5D135F91" w14:textId="77777777" w:rsidR="00DB6175" w:rsidRPr="000702BF" w:rsidRDefault="00DB6175" w:rsidP="002600C1">
            <w:pPr>
              <w:pStyle w:val="TAH"/>
              <w:rPr>
                <w:lang w:eastAsia="en-GB"/>
              </w:rPr>
            </w:pPr>
            <w:r w:rsidRPr="000702BF">
              <w:t>Comment</w:t>
            </w: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4B4619EA" w14:textId="77777777" w:rsidR="00DB6175" w:rsidRPr="000702BF" w:rsidRDefault="00DB6175" w:rsidP="002600C1">
            <w:pPr>
              <w:pStyle w:val="TAH"/>
              <w:rPr>
                <w:bCs/>
                <w:lang w:eastAsia="en-GB"/>
              </w:rPr>
            </w:pPr>
            <w:r w:rsidRPr="000702BF">
              <w:rPr>
                <w:bCs/>
                <w:lang w:eastAsia="en-GB"/>
              </w:rPr>
              <w:t>Condition</w:t>
            </w:r>
          </w:p>
        </w:tc>
      </w:tr>
      <w:tr w:rsidR="00DB6175" w:rsidRPr="000702BF" w14:paraId="42F29914"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82B405" w14:textId="7E962EE6" w:rsidR="00DB6175" w:rsidRPr="000702BF" w:rsidRDefault="00DB6175" w:rsidP="002600C1">
            <w:pPr>
              <w:pStyle w:val="TAL"/>
              <w:rPr>
                <w:lang w:eastAsia="en-GB"/>
              </w:rPr>
            </w:pPr>
            <w:bookmarkStart w:id="874" w:name="_MCCTEMPBM_CRPT44170051___7"/>
            <w:r w:rsidRPr="000702BF">
              <w:rPr>
                <w:lang w:eastAsia="en-GB"/>
              </w:rPr>
              <w:t>EphemerisInfo-r17</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CHOICE</w:t>
            </w:r>
            <w:r w:rsidR="008D0E0E" w:rsidRPr="000702BF">
              <w:rPr>
                <w:lang w:eastAsia="en-GB"/>
              </w:rPr>
              <w:t xml:space="preserve"> </w:t>
            </w:r>
            <w:r w:rsidRPr="000702BF">
              <w:rPr>
                <w:lang w:eastAsia="en-GB"/>
              </w:rPr>
              <w:t>{</w:t>
            </w:r>
            <w:bookmarkEnd w:id="874"/>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0C40D7AC"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E9E8946"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3050738" w14:textId="77777777" w:rsidR="00DB6175" w:rsidRPr="000702BF" w:rsidRDefault="00DB6175" w:rsidP="002600C1">
            <w:pPr>
              <w:pStyle w:val="TAL"/>
              <w:rPr>
                <w:lang w:eastAsia="en-GB"/>
              </w:rPr>
            </w:pPr>
          </w:p>
        </w:tc>
      </w:tr>
      <w:tr w:rsidR="00DB6175" w:rsidRPr="000702BF" w14:paraId="2EA35979"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E774C5" w14:textId="54FCA4CD" w:rsidR="00DB6175" w:rsidRPr="000702BF" w:rsidRDefault="008D0E0E" w:rsidP="002600C1">
            <w:pPr>
              <w:pStyle w:val="TAL"/>
              <w:rPr>
                <w:lang w:eastAsia="en-GB"/>
              </w:rPr>
            </w:pPr>
            <w:bookmarkStart w:id="875" w:name="_MCCTEMPBM_CRPT44170052___7"/>
            <w:r w:rsidRPr="000702BF">
              <w:rPr>
                <w:lang w:eastAsia="en-GB"/>
              </w:rPr>
              <w:t xml:space="preserve">  </w:t>
            </w:r>
            <w:r w:rsidR="00DB6175" w:rsidRPr="000702BF">
              <w:rPr>
                <w:lang w:eastAsia="en-GB"/>
              </w:rPr>
              <w:t>positionVelocity-r17</w:t>
            </w:r>
            <w:r w:rsidRPr="000702BF">
              <w:rPr>
                <w:lang w:eastAsia="en-GB"/>
              </w:rPr>
              <w:t xml:space="preserve"> </w:t>
            </w:r>
            <w:r w:rsidR="00DB6175" w:rsidRPr="000702BF">
              <w:rPr>
                <w:lang w:eastAsia="en-GB"/>
              </w:rPr>
              <w:t>SEQUENCE</w:t>
            </w:r>
            <w:r w:rsidRPr="000702BF">
              <w:rPr>
                <w:lang w:eastAsia="en-GB"/>
              </w:rPr>
              <w:t xml:space="preserve"> </w:t>
            </w:r>
            <w:r w:rsidR="00DB6175" w:rsidRPr="000702BF">
              <w:rPr>
                <w:lang w:eastAsia="en-GB"/>
              </w:rPr>
              <w:t>{</w:t>
            </w:r>
            <w:bookmarkEnd w:id="875"/>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1D77A7F9"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273BF6C"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7D833C0A" w14:textId="77777777" w:rsidR="00DB6175" w:rsidRPr="000702BF" w:rsidRDefault="00DB6175" w:rsidP="002600C1">
            <w:pPr>
              <w:pStyle w:val="TAL"/>
              <w:rPr>
                <w:lang w:eastAsia="en-GB"/>
              </w:rPr>
            </w:pPr>
          </w:p>
        </w:tc>
      </w:tr>
      <w:tr w:rsidR="00DB6175" w:rsidRPr="000702BF" w14:paraId="5702BA76"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C4AF4" w14:textId="239584FD" w:rsidR="00DB6175" w:rsidRPr="000702BF" w:rsidRDefault="008D0E0E" w:rsidP="002600C1">
            <w:pPr>
              <w:pStyle w:val="TAL"/>
              <w:rPr>
                <w:rFonts w:eastAsia="SimSun"/>
                <w:lang w:eastAsia="en-GB"/>
              </w:rPr>
            </w:pPr>
            <w:bookmarkStart w:id="876" w:name="_MCCTEMPBM_CRPT44170053___7" w:colFirst="0" w:colLast="0"/>
            <w:r w:rsidRPr="000702BF">
              <w:rPr>
                <w:lang w:eastAsia="en-GB"/>
              </w:rPr>
              <w:t xml:space="preserve">    </w:t>
            </w:r>
            <w:r w:rsidR="00DB6175" w:rsidRPr="000702BF">
              <w:rPr>
                <w:lang w:eastAsia="en-GB"/>
              </w:rPr>
              <w:t>positionX-r17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C43DDF" w14:textId="77777777" w:rsidR="00DB6175" w:rsidRPr="000702BF" w:rsidRDefault="00DB6175" w:rsidP="002600C1">
            <w:pPr>
              <w:pStyle w:val="TAL"/>
              <w:rPr>
                <w:lang w:eastAsia="en-GB"/>
              </w:rPr>
            </w:pPr>
            <w:r w:rsidRPr="000702BF">
              <w:rPr>
                <w:lang w:eastAsia="en-GB"/>
              </w:rPr>
              <w:t>-17061001</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2865593"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68DBFC6" w14:textId="77777777" w:rsidR="00DB6175" w:rsidRPr="000702BF" w:rsidRDefault="00DB6175" w:rsidP="002600C1">
            <w:pPr>
              <w:pStyle w:val="TAL"/>
              <w:rPr>
                <w:lang w:eastAsia="en-GB"/>
              </w:rPr>
            </w:pPr>
          </w:p>
        </w:tc>
      </w:tr>
      <w:tr w:rsidR="00DB6175" w:rsidRPr="000702BF" w14:paraId="02069B4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B82F2A" w14:textId="2C6782B0" w:rsidR="00DB6175" w:rsidRPr="000702BF" w:rsidRDefault="008D0E0E" w:rsidP="002600C1">
            <w:pPr>
              <w:pStyle w:val="TAL"/>
              <w:rPr>
                <w:lang w:eastAsia="en-GB"/>
              </w:rPr>
            </w:pPr>
            <w:bookmarkStart w:id="877" w:name="_MCCTEMPBM_CRPT44170054___7" w:colFirst="0" w:colLast="0"/>
            <w:bookmarkEnd w:id="876"/>
            <w:r w:rsidRPr="000702BF">
              <w:rPr>
                <w:lang w:eastAsia="en-GB"/>
              </w:rPr>
              <w:t xml:space="preserve">    </w:t>
            </w:r>
            <w:r w:rsidR="00DB6175" w:rsidRPr="000702BF">
              <w:rPr>
                <w:lang w:eastAsia="en-GB"/>
              </w:rPr>
              <w:t>positionY-r17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AF6201F" w14:textId="77777777" w:rsidR="00DB6175" w:rsidRPr="000702BF" w:rsidRDefault="00DB6175" w:rsidP="002600C1">
            <w:pPr>
              <w:pStyle w:val="TAL"/>
              <w:rPr>
                <w:lang w:eastAsia="en-GB"/>
              </w:rPr>
            </w:pPr>
            <w:r w:rsidRPr="000702BF">
              <w:rPr>
                <w:lang w:eastAsia="en-GB"/>
              </w:rPr>
              <w:t>27582763</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6F3B1223"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4833B07E" w14:textId="77777777" w:rsidR="00DB6175" w:rsidRPr="000702BF" w:rsidRDefault="00DB6175" w:rsidP="002600C1">
            <w:pPr>
              <w:pStyle w:val="TAL"/>
              <w:rPr>
                <w:lang w:eastAsia="en-GB"/>
              </w:rPr>
            </w:pPr>
          </w:p>
        </w:tc>
      </w:tr>
      <w:tr w:rsidR="00DB6175" w:rsidRPr="000702BF" w14:paraId="3CA2242F"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7FD3E6" w14:textId="315D35DB" w:rsidR="00DB6175" w:rsidRPr="000702BF" w:rsidRDefault="008D0E0E" w:rsidP="002600C1">
            <w:pPr>
              <w:pStyle w:val="TAL"/>
              <w:rPr>
                <w:lang w:eastAsia="en-GB"/>
              </w:rPr>
            </w:pPr>
            <w:bookmarkStart w:id="878" w:name="_MCCTEMPBM_CRPT44170055___7" w:colFirst="0" w:colLast="0"/>
            <w:bookmarkEnd w:id="877"/>
            <w:r w:rsidRPr="000702BF">
              <w:rPr>
                <w:lang w:eastAsia="en-GB"/>
              </w:rPr>
              <w:t xml:space="preserve">    </w:t>
            </w:r>
            <w:r w:rsidR="00DB6175" w:rsidRPr="000702BF">
              <w:rPr>
                <w:lang w:eastAsia="en-GB"/>
              </w:rPr>
              <w:t>positionZ-r17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F107FC" w14:textId="77777777" w:rsidR="00DB6175" w:rsidRPr="000702BF" w:rsidRDefault="00DB6175" w:rsidP="002600C1">
            <w:pPr>
              <w:pStyle w:val="TAL"/>
              <w:rPr>
                <w:lang w:eastAsia="en-GB"/>
              </w:rPr>
            </w:pPr>
            <w:r w:rsidRPr="000702BF">
              <w:rPr>
                <w:lang w:eastAsia="en-GB"/>
              </w:rPr>
              <w:t>-276165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5CC0878"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4F6DA6BB" w14:textId="77777777" w:rsidR="00DB6175" w:rsidRPr="000702BF" w:rsidRDefault="00DB6175" w:rsidP="002600C1">
            <w:pPr>
              <w:pStyle w:val="TAL"/>
              <w:rPr>
                <w:lang w:eastAsia="en-GB"/>
              </w:rPr>
            </w:pPr>
          </w:p>
        </w:tc>
      </w:tr>
      <w:tr w:rsidR="00DB6175" w:rsidRPr="000702BF" w14:paraId="48904949"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52E728" w14:textId="6CFEE9ED" w:rsidR="00DB6175" w:rsidRPr="000702BF" w:rsidRDefault="008D0E0E" w:rsidP="002600C1">
            <w:pPr>
              <w:pStyle w:val="TAL"/>
              <w:rPr>
                <w:lang w:eastAsia="en-GB"/>
              </w:rPr>
            </w:pPr>
            <w:bookmarkStart w:id="879" w:name="_MCCTEMPBM_CRPT44170056___7" w:colFirst="0" w:colLast="0"/>
            <w:bookmarkEnd w:id="878"/>
            <w:r w:rsidRPr="000702BF">
              <w:rPr>
                <w:lang w:eastAsia="en-GB"/>
              </w:rPr>
              <w:t xml:space="preserve">    </w:t>
            </w:r>
            <w:r w:rsidR="00DB6175" w:rsidRPr="000702BF">
              <w:rPr>
                <w:lang w:eastAsia="en-GB"/>
              </w:rPr>
              <w:t>velocityVX-r17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7AB955" w14:textId="77777777" w:rsidR="00DB6175" w:rsidRPr="000702BF" w:rsidRDefault="00DB6175" w:rsidP="002600C1">
            <w:pPr>
              <w:pStyle w:val="TAL"/>
              <w:rPr>
                <w:lang w:eastAsia="en-GB"/>
              </w:rPr>
            </w:pPr>
            <w:r w:rsidRPr="000702BF">
              <w:rPr>
                <w:lang w:eastAsia="en-GB"/>
              </w:rPr>
              <w:t>361</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524B684"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C7AA81E" w14:textId="77777777" w:rsidR="00DB6175" w:rsidRPr="000702BF" w:rsidRDefault="00DB6175" w:rsidP="002600C1">
            <w:pPr>
              <w:pStyle w:val="TAL"/>
              <w:rPr>
                <w:lang w:eastAsia="en-GB"/>
              </w:rPr>
            </w:pPr>
          </w:p>
        </w:tc>
      </w:tr>
      <w:tr w:rsidR="00DB6175" w:rsidRPr="000702BF" w14:paraId="4A816222"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584CCF" w14:textId="24409940" w:rsidR="00DB6175" w:rsidRPr="000702BF" w:rsidRDefault="008D0E0E" w:rsidP="002600C1">
            <w:pPr>
              <w:pStyle w:val="TAL"/>
              <w:rPr>
                <w:lang w:eastAsia="en-GB"/>
              </w:rPr>
            </w:pPr>
            <w:bookmarkStart w:id="880" w:name="_MCCTEMPBM_CRPT44170057___7" w:colFirst="0" w:colLast="0"/>
            <w:bookmarkEnd w:id="879"/>
            <w:r w:rsidRPr="000702BF">
              <w:rPr>
                <w:lang w:eastAsia="en-GB"/>
              </w:rPr>
              <w:t xml:space="preserve">    </w:t>
            </w:r>
            <w:r w:rsidR="00DB6175" w:rsidRPr="000702BF">
              <w:rPr>
                <w:lang w:eastAsia="en-GB"/>
              </w:rPr>
              <w:t>velocityVY-r17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087927D" w14:textId="77777777" w:rsidR="00DB6175" w:rsidRPr="000702BF" w:rsidRDefault="00DB6175" w:rsidP="002600C1">
            <w:pPr>
              <w:pStyle w:val="TAL"/>
              <w:rPr>
                <w:lang w:eastAsia="en-GB"/>
              </w:rPr>
            </w:pPr>
            <w:r w:rsidRPr="000702BF">
              <w:rPr>
                <w:lang w:eastAsia="en-GB"/>
              </w:rPr>
              <w:t>160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C0BB7D4"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8980195" w14:textId="77777777" w:rsidR="00DB6175" w:rsidRPr="000702BF" w:rsidRDefault="00DB6175" w:rsidP="002600C1">
            <w:pPr>
              <w:pStyle w:val="TAL"/>
              <w:rPr>
                <w:lang w:eastAsia="en-GB"/>
              </w:rPr>
            </w:pPr>
          </w:p>
        </w:tc>
      </w:tr>
      <w:tr w:rsidR="00DB6175" w:rsidRPr="000702BF" w14:paraId="44334C97"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E843F" w14:textId="400D1802" w:rsidR="00DB6175" w:rsidRPr="000702BF" w:rsidRDefault="008D0E0E" w:rsidP="002600C1">
            <w:pPr>
              <w:pStyle w:val="TAL"/>
              <w:rPr>
                <w:lang w:eastAsia="en-GB"/>
              </w:rPr>
            </w:pPr>
            <w:bookmarkStart w:id="881" w:name="_MCCTEMPBM_CRPT44170058___7" w:colFirst="0" w:colLast="0"/>
            <w:bookmarkEnd w:id="880"/>
            <w:r w:rsidRPr="000702BF">
              <w:rPr>
                <w:lang w:eastAsia="en-GB"/>
              </w:rPr>
              <w:t xml:space="preserve">    </w:t>
            </w:r>
            <w:r w:rsidR="00DB6175" w:rsidRPr="000702BF">
              <w:rPr>
                <w:lang w:eastAsia="en-GB"/>
              </w:rPr>
              <w:t>velocityVZ-r17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44532F" w14:textId="77777777" w:rsidR="00DB6175" w:rsidRPr="000702BF" w:rsidRDefault="00DB6175" w:rsidP="002600C1">
            <w:pPr>
              <w:pStyle w:val="TAL"/>
              <w:rPr>
                <w:lang w:eastAsia="en-GB"/>
              </w:rPr>
            </w:pPr>
            <w:r w:rsidRPr="000702BF">
              <w:rPr>
                <w:lang w:eastAsia="en-GB"/>
              </w:rPr>
              <w:t>-6335</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437F3F0"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1960B11" w14:textId="77777777" w:rsidR="00DB6175" w:rsidRPr="000702BF" w:rsidRDefault="00DB6175" w:rsidP="002600C1">
            <w:pPr>
              <w:pStyle w:val="TAL"/>
              <w:rPr>
                <w:lang w:eastAsia="en-GB"/>
              </w:rPr>
            </w:pPr>
          </w:p>
        </w:tc>
      </w:tr>
      <w:tr w:rsidR="00DB6175" w:rsidRPr="000702BF" w14:paraId="27E4A01A"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0E0648" w14:textId="1A3F7999" w:rsidR="00DB6175" w:rsidRPr="000702BF" w:rsidRDefault="008D0E0E" w:rsidP="002600C1">
            <w:pPr>
              <w:pStyle w:val="TAL"/>
              <w:rPr>
                <w:lang w:eastAsia="en-GB"/>
              </w:rPr>
            </w:pPr>
            <w:bookmarkStart w:id="882" w:name="_MCCTEMPBM_CRPT44170059___7"/>
            <w:bookmarkEnd w:id="881"/>
            <w:r w:rsidRPr="000702BF">
              <w:rPr>
                <w:lang w:eastAsia="en-GB"/>
              </w:rPr>
              <w:t xml:space="preserve">  </w:t>
            </w:r>
            <w:r w:rsidR="00DB6175" w:rsidRPr="000702BF">
              <w:rPr>
                <w:lang w:eastAsia="en-GB"/>
              </w:rPr>
              <w:t>}</w:t>
            </w:r>
            <w:bookmarkEnd w:id="882"/>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813F8A8"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13732A8"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D9F008C" w14:textId="77777777" w:rsidR="00DB6175" w:rsidRPr="000702BF" w:rsidRDefault="00DB6175" w:rsidP="002600C1">
            <w:pPr>
              <w:pStyle w:val="TAL"/>
              <w:rPr>
                <w:lang w:eastAsia="en-GB"/>
              </w:rPr>
            </w:pPr>
          </w:p>
        </w:tc>
      </w:tr>
      <w:tr w:rsidR="00DB6175" w:rsidRPr="000702BF" w14:paraId="54A6DA66"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DEC37D" w14:textId="77777777" w:rsidR="00DB6175" w:rsidRPr="000702BF" w:rsidRDefault="00DB6175" w:rsidP="002600C1">
            <w:pPr>
              <w:pStyle w:val="TAL"/>
              <w:rPr>
                <w:lang w:eastAsia="en-GB"/>
              </w:rPr>
            </w:pPr>
            <w:bookmarkStart w:id="883" w:name="_MCCTEMPBM_CRPT44170060___7"/>
            <w:r w:rsidRPr="000702BF">
              <w:rPr>
                <w:lang w:eastAsia="en-GB"/>
              </w:rPr>
              <w:t>}</w:t>
            </w:r>
            <w:bookmarkEnd w:id="883"/>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64FE552B" w14:textId="77777777" w:rsidR="00DB6175" w:rsidRPr="000702BF" w:rsidRDefault="00DB6175" w:rsidP="002600C1">
            <w:pPr>
              <w:pStyle w:val="TAL"/>
              <w:rPr>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C164CC2" w14:textId="77777777" w:rsidR="00DB6175" w:rsidRPr="000702BF" w:rsidRDefault="00DB6175" w:rsidP="002600C1">
            <w:pPr>
              <w:pStyle w:val="TAL"/>
              <w:rPr>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4E8B64CD" w14:textId="77777777" w:rsidR="00DB6175" w:rsidRPr="000702BF" w:rsidRDefault="00DB6175" w:rsidP="002600C1">
            <w:pPr>
              <w:pStyle w:val="TAL"/>
              <w:rPr>
                <w:lang w:eastAsia="en-GB"/>
              </w:rPr>
            </w:pPr>
          </w:p>
        </w:tc>
      </w:tr>
      <w:tr w:rsidR="00DB6175" w:rsidRPr="000702BF" w14:paraId="6CDCAD12" w14:textId="77777777" w:rsidTr="008D0E0E">
        <w:trPr>
          <w:jc w:val="center"/>
        </w:trPr>
        <w:tc>
          <w:tcPr>
            <w:tcW w:w="9750"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15514D" w14:textId="436DFDE1" w:rsidR="00DB6175" w:rsidRPr="000702BF" w:rsidRDefault="00DB6175" w:rsidP="002600C1">
            <w:pPr>
              <w:pStyle w:val="TAN"/>
              <w:rPr>
                <w:rFonts w:cs="Arial"/>
                <w:szCs w:val="18"/>
                <w:lang w:eastAsia="fr-FR"/>
              </w:rPr>
            </w:pPr>
            <w:r w:rsidRPr="000702BF">
              <w:t>NOTE</w:t>
            </w:r>
            <w:r w:rsidR="008D0E0E" w:rsidRPr="000702BF">
              <w:t xml:space="preserve"> </w:t>
            </w:r>
            <w:r w:rsidRPr="000702BF">
              <w:t>1:</w:t>
            </w:r>
            <w:r w:rsidR="008D0E0E" w:rsidRPr="000702BF">
              <w:t xml:space="preserve"> </w:t>
            </w:r>
            <w:r w:rsidRPr="000702BF">
              <w:t>Satellite-UE</w:t>
            </w:r>
            <w:r w:rsidR="008D0E0E" w:rsidRPr="000702BF">
              <w:t xml:space="preserve"> </w:t>
            </w:r>
            <w:r w:rsidRPr="000702BF">
              <w:t>elevation</w:t>
            </w:r>
            <w:r w:rsidR="008D0E0E" w:rsidRPr="000702BF">
              <w:t xml:space="preserve"> </w:t>
            </w:r>
            <w:r w:rsidRPr="000702BF">
              <w:t>angle</w:t>
            </w:r>
            <w:r w:rsidR="008D0E0E" w:rsidRPr="000702BF">
              <w:t xml:space="preserve"> </w:t>
            </w:r>
            <w:r w:rsidRPr="000702BF">
              <w:t>equal</w:t>
            </w:r>
            <w:r w:rsidR="008D0E0E" w:rsidRPr="000702BF">
              <w:t xml:space="preserve"> </w:t>
            </w:r>
            <w:r w:rsidRPr="000702BF">
              <w:t>to</w:t>
            </w:r>
            <w:r w:rsidR="008D0E0E" w:rsidRPr="000702BF">
              <w:t xml:space="preserve"> </w:t>
            </w:r>
            <w:r w:rsidRPr="000702BF">
              <w:t>26.78</w:t>
            </w:r>
            <w:r w:rsidR="008D0E0E" w:rsidRPr="000702BF">
              <w:t xml:space="preserve"> </w:t>
            </w:r>
            <w:r w:rsidRPr="000702BF">
              <w:t>degrees,</w:t>
            </w:r>
            <w:r w:rsidR="008D0E0E" w:rsidRPr="000702BF">
              <w:t xml:space="preserve"> </w:t>
            </w:r>
            <w:r w:rsidRPr="000702BF">
              <w:t>one-way</w:t>
            </w:r>
            <w:r w:rsidR="008D0E0E" w:rsidRPr="000702BF">
              <w:t xml:space="preserve"> </w:t>
            </w:r>
            <w:r w:rsidRPr="000702BF">
              <w:t>delay</w:t>
            </w:r>
            <w:r w:rsidR="008D0E0E" w:rsidRPr="000702BF">
              <w:t xml:space="preserve"> </w:t>
            </w:r>
            <w:r w:rsidRPr="000702BF">
              <w:t>equal</w:t>
            </w:r>
            <w:r w:rsidR="008D0E0E" w:rsidRPr="000702BF">
              <w:t xml:space="preserve"> </w:t>
            </w:r>
            <w:r w:rsidRPr="000702BF">
              <w:t>to</w:t>
            </w:r>
            <w:r w:rsidR="008D0E0E" w:rsidRPr="000702BF">
              <w:t xml:space="preserve"> </w:t>
            </w:r>
            <w:r w:rsidRPr="000702BF">
              <w:t>129.74</w:t>
            </w:r>
            <w:r w:rsidR="008D0E0E" w:rsidRPr="000702BF">
              <w:t xml:space="preserve"> </w:t>
            </w:r>
            <w:r w:rsidRPr="000702BF">
              <w:t>ms</w:t>
            </w:r>
            <w:r w:rsidR="008D0E0E" w:rsidRPr="000702BF">
              <w:t xml:space="preserve"> </w:t>
            </w:r>
            <w:r w:rsidRPr="000702BF">
              <w:t>and</w:t>
            </w:r>
            <w:r w:rsidR="008D0E0E" w:rsidRPr="000702BF">
              <w:t xml:space="preserve"> </w:t>
            </w:r>
            <w:r w:rsidRPr="000702BF">
              <w:t>Doppler</w:t>
            </w:r>
            <w:r w:rsidR="008D0E0E" w:rsidRPr="000702BF">
              <w:t xml:space="preserve"> </w:t>
            </w:r>
            <w:r w:rsidRPr="000702BF">
              <w:t>equal</w:t>
            </w:r>
            <w:r w:rsidR="008D0E0E" w:rsidRPr="000702BF">
              <w:t xml:space="preserve"> </w:t>
            </w:r>
            <w:r w:rsidRPr="000702BF">
              <w:t>to</w:t>
            </w:r>
            <w:r w:rsidR="008D0E0E" w:rsidRPr="000702BF">
              <w:t xml:space="preserve"> </w:t>
            </w:r>
            <w:r w:rsidRPr="000702BF">
              <w:t>-0.17</w:t>
            </w:r>
            <w:r w:rsidR="008D0E0E" w:rsidRPr="000702BF">
              <w:t xml:space="preserve"> </w:t>
            </w:r>
            <w:r w:rsidRPr="000702BF">
              <w:t>ppm.</w:t>
            </w:r>
          </w:p>
        </w:tc>
      </w:tr>
    </w:tbl>
    <w:p w14:paraId="68E86AEC" w14:textId="77777777" w:rsidR="00DB6175" w:rsidRPr="000702BF" w:rsidRDefault="00DB6175" w:rsidP="00DB6175">
      <w:pPr>
        <w:pStyle w:val="TH"/>
        <w:ind w:left="720"/>
        <w:jc w:val="left"/>
        <w:rPr>
          <w:rFonts w:eastAsiaTheme="minorHAnsi" w:cs="Arial"/>
        </w:rPr>
      </w:pPr>
      <w:bookmarkStart w:id="884" w:name="_MCCTEMPBM_CRPT44170062___2"/>
    </w:p>
    <w:bookmarkEnd w:id="884"/>
    <w:p w14:paraId="375AC26A" w14:textId="77777777" w:rsidR="00DB6175" w:rsidRPr="000702BF" w:rsidRDefault="00DB6175" w:rsidP="002600C1">
      <w:pPr>
        <w:pStyle w:val="TH"/>
      </w:pPr>
      <w:r w:rsidRPr="000702BF">
        <w:t>Table 6.4.1.4.3-2b:</w:t>
      </w:r>
      <w:r w:rsidRPr="000702BF">
        <w:rPr>
          <w:b w:val="0"/>
        </w:rPr>
        <w:t xml:space="preserve"> </w:t>
      </w:r>
      <w:r w:rsidRPr="000702BF">
        <w:t>EphemerisInfo -NR NTN NTN Ephemeris Information for NGSO (LEO-600) satellites (maximum negative Doppler)</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DB6175" w:rsidRPr="000702BF" w14:paraId="6F339763" w14:textId="77777777" w:rsidTr="008D0E0E">
        <w:trPr>
          <w:jc w:val="center"/>
        </w:trPr>
        <w:tc>
          <w:tcPr>
            <w:tcW w:w="975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E13ED1" w14:textId="061D4DD8" w:rsidR="00DB6175" w:rsidRPr="000702BF" w:rsidRDefault="00DB6175" w:rsidP="00D362E8">
            <w:pPr>
              <w:pStyle w:val="TAH"/>
              <w:rPr>
                <w:lang w:eastAsia="en-GB"/>
              </w:rPr>
            </w:pPr>
            <w:bookmarkStart w:id="885" w:name="_MCCTEMPBM_CRPT44170064___7"/>
            <w:r w:rsidRPr="000702BF">
              <w:rPr>
                <w:lang w:eastAsia="en-GB"/>
              </w:rPr>
              <w:lastRenderedPageBreak/>
              <w:t>Derivation</w:t>
            </w:r>
            <w:r w:rsidR="008D0E0E" w:rsidRPr="000702BF">
              <w:rPr>
                <w:lang w:eastAsia="en-GB"/>
              </w:rPr>
              <w:t xml:space="preserve"> </w:t>
            </w:r>
            <w:r w:rsidRPr="000702BF">
              <w:rPr>
                <w:lang w:eastAsia="en-GB"/>
              </w:rPr>
              <w:t>Path:</w:t>
            </w:r>
            <w:r w:rsidR="008D0E0E" w:rsidRPr="000702BF">
              <w:rPr>
                <w:lang w:eastAsia="en-GB"/>
              </w:rPr>
              <w:t xml:space="preserve"> </w:t>
            </w:r>
            <w:r w:rsidRPr="000702BF">
              <w:rPr>
                <w:lang w:eastAsia="en-GB"/>
              </w:rPr>
              <w:t>TS</w:t>
            </w:r>
            <w:r w:rsidR="008D0E0E" w:rsidRPr="000702BF">
              <w:rPr>
                <w:lang w:eastAsia="en-GB"/>
              </w:rPr>
              <w:t xml:space="preserve"> </w:t>
            </w:r>
            <w:r w:rsidRPr="000702BF">
              <w:rPr>
                <w:lang w:eastAsia="en-GB"/>
              </w:rPr>
              <w:t>38.598-1,</w:t>
            </w:r>
            <w:r w:rsidR="008D0E0E" w:rsidRPr="000702BF">
              <w:rPr>
                <w:lang w:eastAsia="en-GB"/>
              </w:rPr>
              <w:t xml:space="preserve"> </w:t>
            </w:r>
            <w:r w:rsidRPr="000702BF">
              <w:rPr>
                <w:lang w:eastAsia="en-GB"/>
              </w:rPr>
              <w:t>Table</w:t>
            </w:r>
            <w:r w:rsidR="008D0E0E" w:rsidRPr="000702BF">
              <w:rPr>
                <w:lang w:eastAsia="en-GB"/>
              </w:rPr>
              <w:t xml:space="preserve"> </w:t>
            </w:r>
            <w:r w:rsidRPr="000702BF">
              <w:rPr>
                <w:lang w:eastAsia="en-GB"/>
              </w:rPr>
              <w:t>4.6.3-56C</w:t>
            </w:r>
            <w:bookmarkEnd w:id="885"/>
          </w:p>
        </w:tc>
      </w:tr>
      <w:tr w:rsidR="00DB6175" w:rsidRPr="000702BF" w14:paraId="57F818CC"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43AB66" w14:textId="31D41AF6" w:rsidR="00DB6175" w:rsidRPr="000702BF" w:rsidRDefault="00DB6175" w:rsidP="00D362E8">
            <w:pPr>
              <w:pStyle w:val="TAH"/>
              <w:rPr>
                <w:lang w:eastAsia="en-GB"/>
              </w:rPr>
            </w:pPr>
            <w:r w:rsidRPr="000702BF">
              <w:t>Information</w:t>
            </w:r>
            <w:r w:rsidR="008D0E0E" w:rsidRPr="000702BF">
              <w:t xml:space="preserve"> </w:t>
            </w:r>
            <w:r w:rsidRPr="000702BF">
              <w:t>Element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4133A67" w14:textId="77777777" w:rsidR="00DB6175" w:rsidRPr="000702BF" w:rsidRDefault="00DB6175" w:rsidP="00D362E8">
            <w:pPr>
              <w:pStyle w:val="TAH"/>
              <w:rPr>
                <w:lang w:eastAsia="en-GB"/>
              </w:rPr>
            </w:pPr>
            <w:r w:rsidRPr="000702BF">
              <w:t>Value/remark</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10B44CCD" w14:textId="77777777" w:rsidR="00DB6175" w:rsidRPr="000702BF" w:rsidRDefault="00DB6175" w:rsidP="00D362E8">
            <w:pPr>
              <w:pStyle w:val="TAH"/>
              <w:rPr>
                <w:lang w:eastAsia="en-GB"/>
              </w:rPr>
            </w:pPr>
            <w:r w:rsidRPr="000702BF">
              <w:t>Comment</w:t>
            </w: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6FF2FD9B" w14:textId="77777777" w:rsidR="00DB6175" w:rsidRPr="000702BF" w:rsidRDefault="00DB6175" w:rsidP="00D362E8">
            <w:pPr>
              <w:pStyle w:val="TAH"/>
              <w:rPr>
                <w:bCs/>
                <w:lang w:eastAsia="en-GB"/>
              </w:rPr>
            </w:pPr>
            <w:r w:rsidRPr="000702BF">
              <w:rPr>
                <w:bCs/>
                <w:lang w:eastAsia="en-GB"/>
              </w:rPr>
              <w:t>Condition</w:t>
            </w:r>
          </w:p>
        </w:tc>
      </w:tr>
      <w:tr w:rsidR="00DB6175" w:rsidRPr="000702BF" w14:paraId="7D13A9A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DC1CC1" w14:textId="4CAC5C75" w:rsidR="00DB6175" w:rsidRPr="00B758F8" w:rsidRDefault="00DB6175" w:rsidP="00AE3F12">
            <w:pPr>
              <w:keepNext/>
              <w:rPr>
                <w:rFonts w:ascii="Arial" w:hAnsi="Arial" w:cs="Arial"/>
                <w:sz w:val="18"/>
                <w:szCs w:val="18"/>
                <w:lang w:eastAsia="en-GB"/>
              </w:rPr>
            </w:pPr>
            <w:bookmarkStart w:id="886" w:name="_MCCTEMPBM_CRPT44170066___7"/>
            <w:r w:rsidRPr="00B758F8">
              <w:rPr>
                <w:rFonts w:ascii="Arial" w:hAnsi="Arial" w:cs="Arial"/>
                <w:sz w:val="18"/>
                <w:szCs w:val="18"/>
                <w:lang w:eastAsia="en-GB"/>
              </w:rPr>
              <w:t>EphemerisInfo-r17</w:t>
            </w:r>
            <w:r w:rsidR="008D0E0E" w:rsidRPr="00B758F8">
              <w:rPr>
                <w:rFonts w:ascii="Arial" w:hAnsi="Arial" w:cs="Arial"/>
                <w:sz w:val="18"/>
                <w:szCs w:val="18"/>
                <w:lang w:eastAsia="en-GB"/>
              </w:rPr>
              <w:t xml:space="preserve"> </w:t>
            </w:r>
            <w:r w:rsidRPr="00B758F8">
              <w:rPr>
                <w:rFonts w:ascii="Arial" w:hAnsi="Arial" w:cs="Arial"/>
                <w:sz w:val="18"/>
                <w:szCs w:val="18"/>
                <w:lang w:eastAsia="en-GB"/>
              </w:rPr>
              <w:t>::=</w:t>
            </w:r>
            <w:r w:rsidR="008D0E0E" w:rsidRPr="00B758F8">
              <w:rPr>
                <w:rFonts w:ascii="Arial" w:hAnsi="Arial" w:cs="Arial"/>
                <w:sz w:val="18"/>
                <w:szCs w:val="18"/>
                <w:lang w:eastAsia="en-GB"/>
              </w:rPr>
              <w:t xml:space="preserve"> </w:t>
            </w:r>
            <w:r w:rsidRPr="00B758F8">
              <w:rPr>
                <w:rFonts w:ascii="Arial" w:hAnsi="Arial" w:cs="Arial"/>
                <w:sz w:val="18"/>
                <w:szCs w:val="18"/>
                <w:lang w:eastAsia="en-GB"/>
              </w:rPr>
              <w:t>CHOICE</w:t>
            </w:r>
            <w:r w:rsidR="008D0E0E" w:rsidRPr="00B758F8">
              <w:rPr>
                <w:rFonts w:ascii="Arial" w:hAnsi="Arial" w:cs="Arial"/>
                <w:sz w:val="18"/>
                <w:szCs w:val="18"/>
                <w:lang w:eastAsia="en-GB"/>
              </w:rPr>
              <w:t xml:space="preserve"> </w:t>
            </w:r>
            <w:r w:rsidRPr="00B758F8">
              <w:rPr>
                <w:rFonts w:ascii="Arial" w:hAnsi="Arial" w:cs="Arial"/>
                <w:sz w:val="18"/>
                <w:szCs w:val="18"/>
                <w:lang w:eastAsia="en-GB"/>
              </w:rPr>
              <w:t>{</w:t>
            </w:r>
            <w:bookmarkEnd w:id="886"/>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0E47FF5E"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7B1C7829"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E3AB3E2" w14:textId="77777777" w:rsidR="00DB6175" w:rsidRPr="000702BF" w:rsidRDefault="00DB6175" w:rsidP="00AE3F12">
            <w:pPr>
              <w:keepNext/>
              <w:rPr>
                <w:rFonts w:ascii="Arial" w:hAnsi="Arial" w:cs="Arial"/>
                <w:color w:val="FF0000"/>
                <w:sz w:val="18"/>
                <w:szCs w:val="18"/>
                <w:lang w:eastAsia="en-GB"/>
              </w:rPr>
            </w:pPr>
          </w:p>
        </w:tc>
      </w:tr>
      <w:tr w:rsidR="00DB6175" w:rsidRPr="000702BF" w14:paraId="451A66DB"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6099F3" w14:textId="16246BC2" w:rsidR="00DB6175" w:rsidRPr="00B758F8" w:rsidRDefault="008D0E0E" w:rsidP="00AE3F12">
            <w:pPr>
              <w:keepNext/>
              <w:rPr>
                <w:rFonts w:ascii="Arial" w:hAnsi="Arial" w:cs="Arial"/>
                <w:sz w:val="18"/>
                <w:szCs w:val="18"/>
                <w:lang w:eastAsia="en-GB"/>
              </w:rPr>
            </w:pPr>
            <w:bookmarkStart w:id="887" w:name="_MCCTEMPBM_CRPT44170067___7"/>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positionVelocity-r17</w:t>
            </w:r>
            <w:r w:rsidRPr="00B758F8">
              <w:rPr>
                <w:rFonts w:ascii="Arial" w:hAnsi="Arial" w:cs="Arial"/>
                <w:sz w:val="18"/>
                <w:szCs w:val="18"/>
                <w:lang w:eastAsia="en-GB"/>
              </w:rPr>
              <w:t xml:space="preserve"> </w:t>
            </w:r>
            <w:r w:rsidR="00DB6175" w:rsidRPr="00B758F8">
              <w:rPr>
                <w:rFonts w:ascii="Arial" w:hAnsi="Arial" w:cs="Arial"/>
                <w:sz w:val="18"/>
                <w:szCs w:val="18"/>
                <w:lang w:eastAsia="en-GB"/>
              </w:rPr>
              <w:t>SEQUENCE</w:t>
            </w:r>
            <w:r w:rsidRPr="00B758F8">
              <w:rPr>
                <w:rFonts w:ascii="Arial" w:hAnsi="Arial" w:cs="Arial"/>
                <w:sz w:val="18"/>
                <w:szCs w:val="18"/>
                <w:lang w:eastAsia="en-GB"/>
              </w:rPr>
              <w:t xml:space="preserve"> </w:t>
            </w:r>
            <w:r w:rsidR="00DB6175" w:rsidRPr="00B758F8">
              <w:rPr>
                <w:rFonts w:ascii="Arial" w:hAnsi="Arial" w:cs="Arial"/>
                <w:sz w:val="18"/>
                <w:szCs w:val="18"/>
                <w:lang w:eastAsia="en-GB"/>
              </w:rPr>
              <w:t>{</w:t>
            </w:r>
            <w:bookmarkEnd w:id="887"/>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72FEEC4C"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8BC048A"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2006EF63" w14:textId="77777777" w:rsidR="00DB6175" w:rsidRPr="000702BF" w:rsidRDefault="00DB6175" w:rsidP="00AE3F12">
            <w:pPr>
              <w:rPr>
                <w:rFonts w:ascii="Arial" w:hAnsi="Arial" w:cs="Arial"/>
                <w:color w:val="FF0000"/>
                <w:sz w:val="18"/>
                <w:szCs w:val="18"/>
                <w:lang w:eastAsia="en-GB"/>
              </w:rPr>
            </w:pPr>
          </w:p>
        </w:tc>
      </w:tr>
      <w:tr w:rsidR="00DB6175" w:rsidRPr="000702BF" w14:paraId="07FAD99E"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E8BAC0" w14:textId="531A7C77" w:rsidR="00DB6175" w:rsidRPr="00B758F8" w:rsidRDefault="008D0E0E" w:rsidP="00AE3F12">
            <w:pPr>
              <w:keepNext/>
              <w:rPr>
                <w:rFonts w:ascii="Arial" w:eastAsia="SimSun" w:hAnsi="Arial" w:cs="Arial"/>
                <w:sz w:val="18"/>
                <w:szCs w:val="18"/>
                <w:lang w:eastAsia="en-GB"/>
              </w:rPr>
            </w:pPr>
            <w:bookmarkStart w:id="888" w:name="_MCCTEMPBM_CRPT44170068___7" w:colFirst="0" w:colLast="0"/>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510D67"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-2199272</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F7BDDFF"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E002E3F" w14:textId="77777777" w:rsidR="00DB6175" w:rsidRPr="000702BF" w:rsidRDefault="00DB6175" w:rsidP="00AE3F12">
            <w:pPr>
              <w:keepNext/>
              <w:rPr>
                <w:rFonts w:ascii="Arial" w:hAnsi="Arial" w:cs="Arial"/>
                <w:color w:val="FF0000"/>
                <w:sz w:val="18"/>
                <w:szCs w:val="18"/>
                <w:lang w:eastAsia="en-GB"/>
              </w:rPr>
            </w:pPr>
          </w:p>
        </w:tc>
      </w:tr>
      <w:tr w:rsidR="00DB6175" w:rsidRPr="000702BF" w14:paraId="2D2BCC0A"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7B34C0" w14:textId="58AE0343" w:rsidR="00DB6175" w:rsidRPr="00B758F8" w:rsidRDefault="008D0E0E" w:rsidP="00AE3F12">
            <w:pPr>
              <w:keepNext/>
              <w:rPr>
                <w:rFonts w:ascii="Arial" w:hAnsi="Arial" w:cs="Arial"/>
                <w:sz w:val="18"/>
                <w:szCs w:val="18"/>
                <w:lang w:eastAsia="en-GB"/>
              </w:rPr>
            </w:pPr>
            <w:bookmarkStart w:id="889" w:name="_MCCTEMPBM_CRPT44170069___7" w:colFirst="0" w:colLast="0"/>
            <w:bookmarkEnd w:id="888"/>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A385FD"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3404229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E580564"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1D395F0" w14:textId="77777777" w:rsidR="00DB6175" w:rsidRPr="000702BF" w:rsidRDefault="00DB6175" w:rsidP="00AE3F12">
            <w:pPr>
              <w:keepNext/>
              <w:rPr>
                <w:rFonts w:ascii="Arial" w:hAnsi="Arial" w:cs="Arial"/>
                <w:color w:val="FF0000"/>
                <w:sz w:val="18"/>
                <w:szCs w:val="18"/>
                <w:lang w:eastAsia="en-GB"/>
              </w:rPr>
            </w:pPr>
          </w:p>
        </w:tc>
      </w:tr>
      <w:tr w:rsidR="00DB6175" w:rsidRPr="000702BF" w14:paraId="4E87D62B"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3F69CA" w14:textId="7AFF8C08" w:rsidR="00DB6175" w:rsidRPr="00B758F8" w:rsidRDefault="008D0E0E" w:rsidP="00AE3F12">
            <w:pPr>
              <w:keepNext/>
              <w:rPr>
                <w:rFonts w:ascii="Arial" w:hAnsi="Arial" w:cs="Arial"/>
                <w:sz w:val="18"/>
                <w:szCs w:val="18"/>
                <w:lang w:eastAsia="en-GB"/>
              </w:rPr>
            </w:pPr>
            <w:bookmarkStart w:id="890" w:name="_MCCTEMPBM_CRPT44170070___7" w:colFirst="0" w:colLast="0"/>
            <w:bookmarkEnd w:id="889"/>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CA1FCF"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3535794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8330F3B"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9DC2BC4" w14:textId="77777777" w:rsidR="00DB6175" w:rsidRPr="000702BF" w:rsidRDefault="00DB6175" w:rsidP="00AE3F12">
            <w:pPr>
              <w:keepNext/>
              <w:rPr>
                <w:rFonts w:ascii="Arial" w:hAnsi="Arial" w:cs="Arial"/>
                <w:color w:val="FF0000"/>
                <w:sz w:val="18"/>
                <w:szCs w:val="18"/>
                <w:lang w:eastAsia="en-GB"/>
              </w:rPr>
            </w:pPr>
          </w:p>
        </w:tc>
      </w:tr>
      <w:tr w:rsidR="00DB6175" w:rsidRPr="000702BF" w14:paraId="6447626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3012E7" w14:textId="49615DF6" w:rsidR="00DB6175" w:rsidRPr="00B758F8" w:rsidRDefault="008D0E0E" w:rsidP="00AE3F12">
            <w:pPr>
              <w:keepNext/>
              <w:rPr>
                <w:rFonts w:ascii="Arial" w:hAnsi="Arial" w:cs="Arial"/>
                <w:sz w:val="18"/>
                <w:szCs w:val="18"/>
                <w:lang w:eastAsia="en-GB"/>
              </w:rPr>
            </w:pPr>
            <w:bookmarkStart w:id="891" w:name="_MCCTEMPBM_CRPT44170071___7" w:colFirst="0" w:colLast="0"/>
            <w:bookmarkEnd w:id="890"/>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51F53E"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35394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23A36BF"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4E531487" w14:textId="77777777" w:rsidR="00DB6175" w:rsidRPr="000702BF" w:rsidRDefault="00DB6175" w:rsidP="00AE3F12">
            <w:pPr>
              <w:keepNext/>
              <w:rPr>
                <w:rFonts w:ascii="Arial" w:hAnsi="Arial" w:cs="Arial"/>
                <w:color w:val="FF0000"/>
                <w:sz w:val="18"/>
                <w:szCs w:val="18"/>
                <w:lang w:eastAsia="en-GB"/>
              </w:rPr>
            </w:pPr>
          </w:p>
        </w:tc>
      </w:tr>
      <w:tr w:rsidR="00DB6175" w:rsidRPr="000702BF" w14:paraId="4F066759"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96B75A" w14:textId="10D8891C" w:rsidR="00DB6175" w:rsidRPr="00B758F8" w:rsidRDefault="008D0E0E" w:rsidP="00AE3F12">
            <w:pPr>
              <w:keepNext/>
              <w:rPr>
                <w:rFonts w:ascii="Arial" w:hAnsi="Arial" w:cs="Arial"/>
                <w:sz w:val="18"/>
                <w:szCs w:val="18"/>
                <w:lang w:eastAsia="en-GB"/>
              </w:rPr>
            </w:pPr>
            <w:bookmarkStart w:id="892" w:name="_MCCTEMPBM_CRPT44170072___7" w:colFirst="0" w:colLast="0"/>
            <w:bookmarkEnd w:id="891"/>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04B86F"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-74414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62451C5"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A61A512" w14:textId="77777777" w:rsidR="00DB6175" w:rsidRPr="000702BF" w:rsidRDefault="00DB6175" w:rsidP="00AE3F12">
            <w:pPr>
              <w:keepNext/>
              <w:rPr>
                <w:rFonts w:ascii="Arial" w:hAnsi="Arial" w:cs="Arial"/>
                <w:color w:val="FF0000"/>
                <w:sz w:val="18"/>
                <w:szCs w:val="18"/>
                <w:lang w:eastAsia="en-GB"/>
              </w:rPr>
            </w:pPr>
          </w:p>
        </w:tc>
      </w:tr>
      <w:tr w:rsidR="00DB6175" w:rsidRPr="000702BF" w14:paraId="7DF42D0D"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B7A9EF" w14:textId="736AB7A4" w:rsidR="00DB6175" w:rsidRPr="00B758F8" w:rsidRDefault="008D0E0E" w:rsidP="00AE3F12">
            <w:pPr>
              <w:keepNext/>
              <w:rPr>
                <w:rFonts w:ascii="Arial" w:hAnsi="Arial" w:cs="Arial"/>
                <w:sz w:val="18"/>
                <w:szCs w:val="18"/>
                <w:lang w:eastAsia="en-GB"/>
              </w:rPr>
            </w:pPr>
            <w:bookmarkStart w:id="893" w:name="_MCCTEMPBM_CRPT44170073___7" w:colFirst="0" w:colLast="0"/>
            <w:bookmarkEnd w:id="892"/>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FEFF2D"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94682</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C905AE3"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8FB5B8F" w14:textId="77777777" w:rsidR="00DB6175" w:rsidRPr="000702BF" w:rsidRDefault="00DB6175" w:rsidP="00AE3F12">
            <w:pPr>
              <w:keepNext/>
              <w:rPr>
                <w:rFonts w:ascii="Arial" w:hAnsi="Arial" w:cs="Arial"/>
                <w:color w:val="FF0000"/>
                <w:sz w:val="18"/>
                <w:szCs w:val="18"/>
                <w:lang w:eastAsia="en-GB"/>
              </w:rPr>
            </w:pPr>
          </w:p>
        </w:tc>
      </w:tr>
      <w:tr w:rsidR="00DB6175" w:rsidRPr="000702BF" w14:paraId="2C65635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13D17" w14:textId="47B5699A" w:rsidR="00DB6175" w:rsidRPr="00B758F8" w:rsidRDefault="008D0E0E" w:rsidP="00AE3F12">
            <w:pPr>
              <w:keepNext/>
              <w:rPr>
                <w:rFonts w:ascii="Arial" w:hAnsi="Arial" w:cs="Arial"/>
                <w:sz w:val="18"/>
                <w:szCs w:val="18"/>
                <w:lang w:eastAsia="en-GB"/>
              </w:rPr>
            </w:pPr>
            <w:bookmarkStart w:id="894" w:name="_MCCTEMPBM_CRPT44170074___7"/>
            <w:bookmarkEnd w:id="893"/>
            <w:r w:rsidRPr="00B758F8">
              <w:rPr>
                <w:rFonts w:ascii="Arial" w:hAnsi="Arial" w:cs="Arial"/>
                <w:sz w:val="18"/>
                <w:szCs w:val="18"/>
                <w:lang w:eastAsia="en-GB"/>
              </w:rPr>
              <w:t xml:space="preserve">  </w:t>
            </w:r>
            <w:r w:rsidR="00DB6175" w:rsidRPr="00B758F8">
              <w:rPr>
                <w:rFonts w:ascii="Arial" w:hAnsi="Arial" w:cs="Arial"/>
                <w:sz w:val="18"/>
                <w:szCs w:val="18"/>
                <w:lang w:eastAsia="en-GB"/>
              </w:rPr>
              <w:t>}</w:t>
            </w:r>
            <w:bookmarkEnd w:id="894"/>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62416E73"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3371C7B"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744C40F8" w14:textId="77777777" w:rsidR="00DB6175" w:rsidRPr="000702BF" w:rsidRDefault="00DB6175" w:rsidP="00AE3F12">
            <w:pPr>
              <w:keepNext/>
              <w:rPr>
                <w:rFonts w:ascii="Arial" w:hAnsi="Arial" w:cs="Arial"/>
                <w:color w:val="FF0000"/>
                <w:sz w:val="18"/>
                <w:szCs w:val="18"/>
                <w:lang w:eastAsia="en-GB"/>
              </w:rPr>
            </w:pPr>
          </w:p>
        </w:tc>
      </w:tr>
      <w:tr w:rsidR="00DB6175" w:rsidRPr="000702BF" w14:paraId="2953FCB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07A63" w14:textId="77777777" w:rsidR="00DB6175" w:rsidRPr="00B758F8" w:rsidRDefault="00DB6175" w:rsidP="00AE3F12">
            <w:pPr>
              <w:keepNext/>
              <w:rPr>
                <w:rFonts w:ascii="Arial" w:hAnsi="Arial" w:cs="Arial"/>
                <w:sz w:val="18"/>
                <w:szCs w:val="18"/>
                <w:lang w:eastAsia="en-GB"/>
              </w:rPr>
            </w:pPr>
            <w:bookmarkStart w:id="895" w:name="_MCCTEMPBM_CRPT44170075___7"/>
            <w:r w:rsidRPr="00B758F8">
              <w:rPr>
                <w:rFonts w:ascii="Arial" w:hAnsi="Arial" w:cs="Arial"/>
                <w:sz w:val="18"/>
                <w:szCs w:val="18"/>
                <w:lang w:eastAsia="en-GB"/>
              </w:rPr>
              <w:t>}</w:t>
            </w:r>
            <w:bookmarkEnd w:id="895"/>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4F83FEE2"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5D5F28E"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4BC6EBE1" w14:textId="77777777" w:rsidR="00DB6175" w:rsidRPr="000702BF" w:rsidRDefault="00DB6175" w:rsidP="00AE3F12">
            <w:pPr>
              <w:keepNext/>
              <w:rPr>
                <w:rFonts w:ascii="Arial" w:hAnsi="Arial" w:cs="Arial"/>
                <w:color w:val="FF0000"/>
                <w:sz w:val="18"/>
                <w:szCs w:val="18"/>
                <w:lang w:eastAsia="en-GB"/>
              </w:rPr>
            </w:pPr>
          </w:p>
        </w:tc>
      </w:tr>
      <w:tr w:rsidR="00DB6175" w:rsidRPr="000702BF" w14:paraId="6C54B75D" w14:textId="77777777" w:rsidTr="008D0E0E">
        <w:trPr>
          <w:jc w:val="center"/>
        </w:trPr>
        <w:tc>
          <w:tcPr>
            <w:tcW w:w="9750"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2DA7D" w14:textId="34536B45" w:rsidR="00DB6175" w:rsidRPr="000702BF" w:rsidRDefault="00DB6175" w:rsidP="002600C1">
            <w:pPr>
              <w:pStyle w:val="TAN"/>
              <w:rPr>
                <w:rFonts w:cs="Arial"/>
                <w:szCs w:val="18"/>
                <w:lang w:eastAsia="fr-FR"/>
              </w:rPr>
            </w:pPr>
            <w:r w:rsidRPr="000702BF">
              <w:t>NOTE</w:t>
            </w:r>
            <w:r w:rsidR="008D0E0E" w:rsidRPr="000702BF">
              <w:t xml:space="preserve"> </w:t>
            </w:r>
            <w:r w:rsidRPr="000702BF">
              <w:t>1:</w:t>
            </w:r>
            <w:r w:rsidR="008D0E0E" w:rsidRPr="000702BF">
              <w:t xml:space="preserve"> </w:t>
            </w:r>
            <w:r w:rsidRPr="000702BF">
              <w:t>Satellite-UE</w:t>
            </w:r>
            <w:r w:rsidR="008D0E0E" w:rsidRPr="000702BF">
              <w:t xml:space="preserve"> </w:t>
            </w:r>
            <w:r w:rsidRPr="000702BF">
              <w:t>elevation</w:t>
            </w:r>
            <w:r w:rsidR="008D0E0E" w:rsidRPr="000702BF">
              <w:t xml:space="preserve"> </w:t>
            </w:r>
            <w:r w:rsidRPr="000702BF">
              <w:t>angle</w:t>
            </w:r>
            <w:r w:rsidR="008D0E0E" w:rsidRPr="000702BF">
              <w:t xml:space="preserve"> </w:t>
            </w:r>
            <w:r w:rsidRPr="000702BF">
              <w:t>equal</w:t>
            </w:r>
            <w:r w:rsidR="008D0E0E" w:rsidRPr="000702BF">
              <w:t xml:space="preserve"> </w:t>
            </w:r>
            <w:r w:rsidRPr="000702BF">
              <w:t>to</w:t>
            </w:r>
            <w:r w:rsidR="008D0E0E" w:rsidRPr="000702BF">
              <w:t xml:space="preserve"> </w:t>
            </w:r>
            <w:r w:rsidRPr="000702BF">
              <w:t>169.97</w:t>
            </w:r>
            <w:r w:rsidR="008D0E0E" w:rsidRPr="000702BF">
              <w:t xml:space="preserve"> </w:t>
            </w:r>
            <w:r w:rsidRPr="000702BF">
              <w:t>degrees,</w:t>
            </w:r>
            <w:r w:rsidR="008D0E0E" w:rsidRPr="000702BF">
              <w:t xml:space="preserve"> </w:t>
            </w:r>
            <w:r w:rsidRPr="000702BF">
              <w:t>one-way</w:t>
            </w:r>
            <w:r w:rsidR="008D0E0E" w:rsidRPr="000702BF">
              <w:t xml:space="preserve"> </w:t>
            </w:r>
            <w:r w:rsidRPr="000702BF">
              <w:t>delay</w:t>
            </w:r>
            <w:r w:rsidR="008D0E0E" w:rsidRPr="000702BF">
              <w:t xml:space="preserve"> </w:t>
            </w:r>
            <w:r w:rsidRPr="000702BF">
              <w:t>equal</w:t>
            </w:r>
            <w:r w:rsidR="008D0E0E" w:rsidRPr="000702BF">
              <w:t xml:space="preserve"> </w:t>
            </w:r>
            <w:r w:rsidRPr="000702BF">
              <w:t>to</w:t>
            </w:r>
            <w:r w:rsidR="008D0E0E" w:rsidRPr="000702BF">
              <w:t xml:space="preserve"> </w:t>
            </w:r>
            <w:r w:rsidRPr="000702BF">
              <w:t>6.60</w:t>
            </w:r>
            <w:r w:rsidR="008D0E0E" w:rsidRPr="000702BF">
              <w:t xml:space="preserve"> </w:t>
            </w:r>
            <w:r w:rsidRPr="000702BF">
              <w:t>ms</w:t>
            </w:r>
            <w:r w:rsidR="008D0E0E" w:rsidRPr="000702BF">
              <w:t xml:space="preserve"> </w:t>
            </w:r>
            <w:r w:rsidRPr="000702BF">
              <w:t>and</w:t>
            </w:r>
            <w:r w:rsidR="008D0E0E" w:rsidRPr="000702BF">
              <w:t xml:space="preserve"> </w:t>
            </w:r>
            <w:r w:rsidRPr="000702BF">
              <w:t>Doppler</w:t>
            </w:r>
            <w:r w:rsidR="008D0E0E" w:rsidRPr="000702BF">
              <w:t xml:space="preserve"> </w:t>
            </w:r>
            <w:r w:rsidRPr="000702BF">
              <w:t>equal</w:t>
            </w:r>
            <w:r w:rsidR="008D0E0E" w:rsidRPr="000702BF">
              <w:t xml:space="preserve"> </w:t>
            </w:r>
            <w:r w:rsidRPr="000702BF">
              <w:t>to</w:t>
            </w:r>
            <w:r w:rsidR="008D0E0E" w:rsidRPr="000702BF">
              <w:t xml:space="preserve"> </w:t>
            </w:r>
            <w:r w:rsidRPr="000702BF">
              <w:t>-22.62</w:t>
            </w:r>
            <w:r w:rsidR="008D0E0E" w:rsidRPr="000702BF">
              <w:t xml:space="preserve"> </w:t>
            </w:r>
            <w:r w:rsidRPr="000702BF">
              <w:t>ppm.</w:t>
            </w:r>
          </w:p>
        </w:tc>
      </w:tr>
    </w:tbl>
    <w:p w14:paraId="090B4F58" w14:textId="77777777" w:rsidR="00DB6175" w:rsidRPr="000702BF" w:rsidRDefault="00DB6175" w:rsidP="00DB6175">
      <w:pPr>
        <w:pStyle w:val="TH"/>
        <w:ind w:left="720"/>
        <w:jc w:val="left"/>
        <w:rPr>
          <w:rFonts w:eastAsiaTheme="minorHAnsi" w:cs="Arial"/>
        </w:rPr>
      </w:pPr>
      <w:bookmarkStart w:id="896" w:name="_MCCTEMPBM_CRPT44170077___2"/>
    </w:p>
    <w:bookmarkEnd w:id="896"/>
    <w:p w14:paraId="11EF8D75" w14:textId="77777777" w:rsidR="00DB6175" w:rsidRPr="000702BF" w:rsidRDefault="00DB6175" w:rsidP="002600C1">
      <w:pPr>
        <w:pStyle w:val="TH"/>
      </w:pPr>
      <w:r w:rsidRPr="000702BF">
        <w:t>Table 6.4.1.4.3-3a:</w:t>
      </w:r>
      <w:r w:rsidRPr="000702BF">
        <w:rPr>
          <w:b w:val="0"/>
        </w:rPr>
        <w:t xml:space="preserve"> </w:t>
      </w:r>
      <w:r w:rsidRPr="000702BF">
        <w:t>EphemerisInfo -NR NTN Ephemeris Information for GSO  satellites (maximum positive Doppler/2)</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DB6175" w:rsidRPr="000702BF" w14:paraId="15103381" w14:textId="77777777" w:rsidTr="008D0E0E">
        <w:trPr>
          <w:jc w:val="center"/>
        </w:trPr>
        <w:tc>
          <w:tcPr>
            <w:tcW w:w="975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12749B" w14:textId="251171AE" w:rsidR="00DB6175" w:rsidRPr="000702BF" w:rsidRDefault="00DB6175" w:rsidP="00D362E8">
            <w:pPr>
              <w:pStyle w:val="TAH"/>
              <w:rPr>
                <w:lang w:eastAsia="en-GB"/>
              </w:rPr>
            </w:pPr>
            <w:bookmarkStart w:id="897" w:name="_MCCTEMPBM_CRPT44170079___7"/>
            <w:r w:rsidRPr="000702BF">
              <w:rPr>
                <w:lang w:eastAsia="en-GB"/>
              </w:rPr>
              <w:t>Derivation</w:t>
            </w:r>
            <w:r w:rsidR="008D0E0E" w:rsidRPr="000702BF">
              <w:rPr>
                <w:lang w:eastAsia="en-GB"/>
              </w:rPr>
              <w:t xml:space="preserve"> </w:t>
            </w:r>
            <w:r w:rsidRPr="000702BF">
              <w:rPr>
                <w:lang w:eastAsia="en-GB"/>
              </w:rPr>
              <w:t>Path:</w:t>
            </w:r>
            <w:r w:rsidR="008D0E0E" w:rsidRPr="000702BF">
              <w:rPr>
                <w:lang w:eastAsia="en-GB"/>
              </w:rPr>
              <w:t xml:space="preserve"> </w:t>
            </w:r>
            <w:r w:rsidRPr="000702BF">
              <w:rPr>
                <w:lang w:eastAsia="en-GB"/>
              </w:rPr>
              <w:t>TS</w:t>
            </w:r>
            <w:r w:rsidR="008D0E0E" w:rsidRPr="000702BF">
              <w:rPr>
                <w:lang w:eastAsia="en-GB"/>
              </w:rPr>
              <w:t xml:space="preserve"> </w:t>
            </w:r>
            <w:r w:rsidRPr="000702BF">
              <w:rPr>
                <w:lang w:eastAsia="en-GB"/>
              </w:rPr>
              <w:t>38.598-1,</w:t>
            </w:r>
            <w:r w:rsidR="008D0E0E" w:rsidRPr="000702BF">
              <w:rPr>
                <w:lang w:eastAsia="en-GB"/>
              </w:rPr>
              <w:t xml:space="preserve"> </w:t>
            </w:r>
            <w:r w:rsidRPr="000702BF">
              <w:rPr>
                <w:lang w:eastAsia="en-GB"/>
              </w:rPr>
              <w:t>Table</w:t>
            </w:r>
            <w:r w:rsidR="008D0E0E" w:rsidRPr="000702BF">
              <w:rPr>
                <w:lang w:eastAsia="en-GB"/>
              </w:rPr>
              <w:t xml:space="preserve"> </w:t>
            </w:r>
            <w:r w:rsidRPr="000702BF">
              <w:rPr>
                <w:lang w:eastAsia="en-GB"/>
              </w:rPr>
              <w:t>4.6.3-56C</w:t>
            </w:r>
            <w:bookmarkEnd w:id="897"/>
          </w:p>
        </w:tc>
      </w:tr>
      <w:tr w:rsidR="00DB6175" w:rsidRPr="000702BF" w14:paraId="0DABA3FD"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4A37F" w14:textId="2D46DD54" w:rsidR="00DB6175" w:rsidRPr="000702BF" w:rsidRDefault="00DB6175" w:rsidP="00D362E8">
            <w:pPr>
              <w:pStyle w:val="TAH"/>
              <w:rPr>
                <w:bCs/>
                <w:lang w:eastAsia="en-GB"/>
              </w:rPr>
            </w:pPr>
            <w:bookmarkStart w:id="898" w:name="_MCCTEMPBM_CRPT44170080___4" w:colFirst="0" w:colLast="2"/>
            <w:r w:rsidRPr="000702BF">
              <w:rPr>
                <w:bCs/>
                <w:lang w:eastAsia="en-GB"/>
              </w:rPr>
              <w:t>Information</w:t>
            </w:r>
            <w:r w:rsidR="008D0E0E" w:rsidRPr="000702BF">
              <w:rPr>
                <w:bCs/>
                <w:lang w:eastAsia="en-GB"/>
              </w:rPr>
              <w:t xml:space="preserve"> </w:t>
            </w:r>
            <w:r w:rsidRPr="000702BF">
              <w:rPr>
                <w:bCs/>
                <w:lang w:eastAsia="en-GB"/>
              </w:rPr>
              <w:t>Element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6510B7D" w14:textId="77777777" w:rsidR="00DB6175" w:rsidRPr="000702BF" w:rsidRDefault="00DB6175" w:rsidP="00D362E8">
            <w:pPr>
              <w:pStyle w:val="TAH"/>
              <w:rPr>
                <w:bCs/>
                <w:lang w:eastAsia="en-GB"/>
              </w:rPr>
            </w:pPr>
            <w:r w:rsidRPr="000702BF">
              <w:rPr>
                <w:bCs/>
                <w:lang w:eastAsia="en-GB"/>
              </w:rPr>
              <w:t>Value/remark</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2E3297C6" w14:textId="77777777" w:rsidR="00DB6175" w:rsidRPr="000702BF" w:rsidRDefault="00DB6175" w:rsidP="00D362E8">
            <w:pPr>
              <w:pStyle w:val="TAH"/>
              <w:rPr>
                <w:bCs/>
                <w:lang w:eastAsia="en-GB"/>
              </w:rPr>
            </w:pPr>
            <w:r w:rsidRPr="000702BF">
              <w:rPr>
                <w:bCs/>
                <w:lang w:eastAsia="en-GB"/>
              </w:rPr>
              <w:t>Comment</w:t>
            </w: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65F546D7" w14:textId="77777777" w:rsidR="00DB6175" w:rsidRPr="000702BF" w:rsidRDefault="00DB6175" w:rsidP="00D362E8">
            <w:pPr>
              <w:pStyle w:val="TAH"/>
              <w:rPr>
                <w:bCs/>
                <w:lang w:eastAsia="en-GB"/>
              </w:rPr>
            </w:pPr>
            <w:r w:rsidRPr="000702BF">
              <w:rPr>
                <w:bCs/>
                <w:lang w:eastAsia="en-GB"/>
              </w:rPr>
              <w:t>Condition</w:t>
            </w:r>
          </w:p>
        </w:tc>
      </w:tr>
      <w:tr w:rsidR="00DB6175" w:rsidRPr="000702BF" w14:paraId="67B6D60A"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EDA62" w14:textId="4132F4DD" w:rsidR="00DB6175" w:rsidRPr="00B758F8" w:rsidRDefault="00DB6175" w:rsidP="00AE3F12">
            <w:pPr>
              <w:keepNext/>
              <w:rPr>
                <w:rFonts w:ascii="Arial" w:hAnsi="Arial" w:cs="Arial"/>
                <w:sz w:val="18"/>
                <w:szCs w:val="18"/>
                <w:lang w:eastAsia="en-GB"/>
              </w:rPr>
            </w:pPr>
            <w:bookmarkStart w:id="899" w:name="_MCCTEMPBM_CRPT44170081___7"/>
            <w:bookmarkEnd w:id="898"/>
            <w:r w:rsidRPr="00B758F8">
              <w:rPr>
                <w:rFonts w:ascii="Arial" w:hAnsi="Arial" w:cs="Arial"/>
                <w:sz w:val="18"/>
                <w:szCs w:val="18"/>
                <w:lang w:eastAsia="en-GB"/>
              </w:rPr>
              <w:t>EphemerisInfo-r17</w:t>
            </w:r>
            <w:r w:rsidR="008D0E0E" w:rsidRPr="00B758F8">
              <w:rPr>
                <w:rFonts w:ascii="Arial" w:hAnsi="Arial" w:cs="Arial"/>
                <w:sz w:val="18"/>
                <w:szCs w:val="18"/>
                <w:lang w:eastAsia="en-GB"/>
              </w:rPr>
              <w:t xml:space="preserve"> </w:t>
            </w:r>
            <w:r w:rsidRPr="00B758F8">
              <w:rPr>
                <w:rFonts w:ascii="Arial" w:hAnsi="Arial" w:cs="Arial"/>
                <w:sz w:val="18"/>
                <w:szCs w:val="18"/>
                <w:lang w:eastAsia="en-GB"/>
              </w:rPr>
              <w:t>::=</w:t>
            </w:r>
            <w:r w:rsidR="008D0E0E" w:rsidRPr="00B758F8">
              <w:rPr>
                <w:rFonts w:ascii="Arial" w:hAnsi="Arial" w:cs="Arial"/>
                <w:sz w:val="18"/>
                <w:szCs w:val="18"/>
                <w:lang w:eastAsia="en-GB"/>
              </w:rPr>
              <w:t xml:space="preserve"> </w:t>
            </w:r>
            <w:r w:rsidRPr="00B758F8">
              <w:rPr>
                <w:rFonts w:ascii="Arial" w:hAnsi="Arial" w:cs="Arial"/>
                <w:sz w:val="18"/>
                <w:szCs w:val="18"/>
                <w:lang w:eastAsia="en-GB"/>
              </w:rPr>
              <w:t>CHOICE</w:t>
            </w:r>
            <w:r w:rsidR="008D0E0E" w:rsidRPr="00B758F8">
              <w:rPr>
                <w:rFonts w:ascii="Arial" w:hAnsi="Arial" w:cs="Arial"/>
                <w:sz w:val="18"/>
                <w:szCs w:val="18"/>
                <w:lang w:eastAsia="en-GB"/>
              </w:rPr>
              <w:t xml:space="preserve"> </w:t>
            </w:r>
            <w:r w:rsidRPr="00B758F8">
              <w:rPr>
                <w:rFonts w:ascii="Arial" w:hAnsi="Arial" w:cs="Arial"/>
                <w:sz w:val="18"/>
                <w:szCs w:val="18"/>
                <w:lang w:eastAsia="en-GB"/>
              </w:rPr>
              <w:t>{</w:t>
            </w:r>
            <w:bookmarkEnd w:id="899"/>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10CCA14B"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5547CDC"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546C9C1" w14:textId="77777777" w:rsidR="00DB6175" w:rsidRPr="000702BF" w:rsidRDefault="00DB6175" w:rsidP="00AE3F12">
            <w:pPr>
              <w:keepNext/>
              <w:rPr>
                <w:rFonts w:ascii="Arial" w:hAnsi="Arial" w:cs="Arial"/>
                <w:color w:val="FF0000"/>
                <w:sz w:val="18"/>
                <w:szCs w:val="18"/>
                <w:lang w:eastAsia="en-GB"/>
              </w:rPr>
            </w:pPr>
          </w:p>
        </w:tc>
      </w:tr>
      <w:tr w:rsidR="00DB6175" w:rsidRPr="000702BF" w14:paraId="4DDE20F0"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3E312B" w14:textId="5B6C9A0E" w:rsidR="00DB6175" w:rsidRPr="00B758F8" w:rsidRDefault="008D0E0E" w:rsidP="00AE3F12">
            <w:pPr>
              <w:keepNext/>
              <w:rPr>
                <w:rFonts w:ascii="Arial" w:hAnsi="Arial" w:cs="Arial"/>
                <w:sz w:val="18"/>
                <w:szCs w:val="18"/>
                <w:lang w:eastAsia="en-GB"/>
              </w:rPr>
            </w:pPr>
            <w:bookmarkStart w:id="900" w:name="_MCCTEMPBM_CRPT44170082___7"/>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positionVelocity-r17</w:t>
            </w:r>
            <w:r w:rsidRPr="00B758F8">
              <w:rPr>
                <w:rFonts w:ascii="Arial" w:hAnsi="Arial" w:cs="Arial"/>
                <w:sz w:val="18"/>
                <w:szCs w:val="18"/>
                <w:lang w:eastAsia="en-GB"/>
              </w:rPr>
              <w:t xml:space="preserve"> </w:t>
            </w:r>
            <w:r w:rsidR="00DB6175" w:rsidRPr="00B758F8">
              <w:rPr>
                <w:rFonts w:ascii="Arial" w:hAnsi="Arial" w:cs="Arial"/>
                <w:sz w:val="18"/>
                <w:szCs w:val="18"/>
                <w:lang w:eastAsia="en-GB"/>
              </w:rPr>
              <w:t>SEQUENCE</w:t>
            </w:r>
            <w:r w:rsidRPr="00B758F8">
              <w:rPr>
                <w:rFonts w:ascii="Arial" w:hAnsi="Arial" w:cs="Arial"/>
                <w:sz w:val="18"/>
                <w:szCs w:val="18"/>
                <w:lang w:eastAsia="en-GB"/>
              </w:rPr>
              <w:t xml:space="preserve"> </w:t>
            </w:r>
            <w:r w:rsidR="00DB6175" w:rsidRPr="00B758F8">
              <w:rPr>
                <w:rFonts w:ascii="Arial" w:hAnsi="Arial" w:cs="Arial"/>
                <w:sz w:val="18"/>
                <w:szCs w:val="18"/>
                <w:lang w:eastAsia="en-GB"/>
              </w:rPr>
              <w:t>{</w:t>
            </w:r>
            <w:bookmarkEnd w:id="900"/>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8F14246"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A883073"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65B78E62" w14:textId="77777777" w:rsidR="00DB6175" w:rsidRPr="000702BF" w:rsidRDefault="00DB6175" w:rsidP="00AE3F12">
            <w:pPr>
              <w:rPr>
                <w:rFonts w:ascii="Arial" w:hAnsi="Arial" w:cs="Arial"/>
                <w:color w:val="FF0000"/>
                <w:sz w:val="18"/>
                <w:szCs w:val="18"/>
                <w:lang w:eastAsia="en-GB"/>
              </w:rPr>
            </w:pPr>
          </w:p>
        </w:tc>
      </w:tr>
      <w:tr w:rsidR="00DB6175" w:rsidRPr="000702BF" w14:paraId="4AE146BF"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28122" w14:textId="684AB7C1" w:rsidR="00DB6175" w:rsidRPr="00B758F8" w:rsidRDefault="008D0E0E" w:rsidP="00AE3F12">
            <w:pPr>
              <w:keepNext/>
              <w:rPr>
                <w:rFonts w:ascii="Arial" w:eastAsia="SimSun" w:hAnsi="Arial" w:cs="Arial"/>
                <w:sz w:val="18"/>
                <w:szCs w:val="18"/>
                <w:lang w:eastAsia="en-GB"/>
              </w:rPr>
            </w:pPr>
            <w:bookmarkStart w:id="901" w:name="_MCCTEMPBM_CRPT44170083___7" w:colFirst="0" w:colLast="0"/>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E40EF69"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-17062164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C2D64DC"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54834455" w14:textId="77777777" w:rsidR="00DB6175" w:rsidRPr="000702BF" w:rsidRDefault="00DB6175" w:rsidP="00AE3F12">
            <w:pPr>
              <w:keepNext/>
              <w:rPr>
                <w:rFonts w:ascii="Arial" w:hAnsi="Arial" w:cs="Arial"/>
                <w:color w:val="FF0000"/>
                <w:sz w:val="18"/>
                <w:szCs w:val="18"/>
                <w:lang w:eastAsia="en-GB"/>
              </w:rPr>
            </w:pPr>
          </w:p>
        </w:tc>
      </w:tr>
      <w:tr w:rsidR="00DB6175" w:rsidRPr="000702BF" w14:paraId="26B4472E"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63ED5F" w14:textId="25DA42C2" w:rsidR="00DB6175" w:rsidRPr="00B758F8" w:rsidRDefault="008D0E0E" w:rsidP="00AE3F12">
            <w:pPr>
              <w:keepNext/>
              <w:rPr>
                <w:rFonts w:ascii="Arial" w:hAnsi="Arial" w:cs="Arial"/>
                <w:sz w:val="18"/>
                <w:szCs w:val="18"/>
                <w:lang w:eastAsia="en-GB"/>
              </w:rPr>
            </w:pPr>
            <w:bookmarkStart w:id="902" w:name="_MCCTEMPBM_CRPT44170084___7" w:colFirst="0" w:colLast="0"/>
            <w:bookmarkEnd w:id="901"/>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7962322"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27354696</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5CED672"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7B05C06E" w14:textId="77777777" w:rsidR="00DB6175" w:rsidRPr="000702BF" w:rsidRDefault="00DB6175" w:rsidP="00AE3F12">
            <w:pPr>
              <w:keepNext/>
              <w:rPr>
                <w:rFonts w:ascii="Arial" w:hAnsi="Arial" w:cs="Arial"/>
                <w:color w:val="FF0000"/>
                <w:sz w:val="18"/>
                <w:szCs w:val="18"/>
                <w:lang w:eastAsia="en-GB"/>
              </w:rPr>
            </w:pPr>
          </w:p>
        </w:tc>
      </w:tr>
      <w:tr w:rsidR="00DB6175" w:rsidRPr="000702BF" w14:paraId="19796DA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1B7611" w14:textId="0F8BF5F7" w:rsidR="00DB6175" w:rsidRPr="00B758F8" w:rsidRDefault="008D0E0E" w:rsidP="00AE3F12">
            <w:pPr>
              <w:keepNext/>
              <w:rPr>
                <w:rFonts w:ascii="Arial" w:hAnsi="Arial" w:cs="Arial"/>
                <w:sz w:val="18"/>
                <w:szCs w:val="18"/>
                <w:lang w:eastAsia="en-GB"/>
              </w:rPr>
            </w:pPr>
            <w:bookmarkStart w:id="903" w:name="_MCCTEMPBM_CRPT44170085___7" w:colFirst="0" w:colLast="0"/>
            <w:bookmarkEnd w:id="902"/>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8D5985"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-3544856</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6B01A29"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CE85E61" w14:textId="77777777" w:rsidR="00DB6175" w:rsidRPr="000702BF" w:rsidRDefault="00DB6175" w:rsidP="00AE3F12">
            <w:pPr>
              <w:keepNext/>
              <w:rPr>
                <w:rFonts w:ascii="Arial" w:hAnsi="Arial" w:cs="Arial"/>
                <w:color w:val="FF0000"/>
                <w:sz w:val="18"/>
                <w:szCs w:val="18"/>
                <w:lang w:eastAsia="en-GB"/>
              </w:rPr>
            </w:pPr>
          </w:p>
        </w:tc>
      </w:tr>
      <w:tr w:rsidR="00DB6175" w:rsidRPr="000702BF" w14:paraId="70EEE4D6"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08545" w14:textId="4C5804C2" w:rsidR="00DB6175" w:rsidRPr="00B758F8" w:rsidRDefault="008D0E0E" w:rsidP="00AE3F12">
            <w:pPr>
              <w:keepNext/>
              <w:rPr>
                <w:rFonts w:ascii="Arial" w:hAnsi="Arial" w:cs="Arial"/>
                <w:sz w:val="18"/>
                <w:szCs w:val="18"/>
                <w:lang w:eastAsia="en-GB"/>
              </w:rPr>
            </w:pPr>
            <w:bookmarkStart w:id="904" w:name="_MCCTEMPBM_CRPT44170086___7" w:colFirst="0" w:colLast="0"/>
            <w:bookmarkEnd w:id="903"/>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1B58D99"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-360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7D05DEC6"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5405AF9" w14:textId="77777777" w:rsidR="00DB6175" w:rsidRPr="000702BF" w:rsidRDefault="00DB6175" w:rsidP="00AE3F12">
            <w:pPr>
              <w:keepNext/>
              <w:rPr>
                <w:rFonts w:ascii="Arial" w:hAnsi="Arial" w:cs="Arial"/>
                <w:color w:val="FF0000"/>
                <w:sz w:val="18"/>
                <w:szCs w:val="18"/>
                <w:lang w:eastAsia="en-GB"/>
              </w:rPr>
            </w:pPr>
          </w:p>
        </w:tc>
      </w:tr>
      <w:tr w:rsidR="00DB6175" w:rsidRPr="000702BF" w14:paraId="197782B3"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DD28A" w14:textId="1AD12935" w:rsidR="00DB6175" w:rsidRPr="00B758F8" w:rsidRDefault="008D0E0E" w:rsidP="00AE3F12">
            <w:pPr>
              <w:keepNext/>
              <w:rPr>
                <w:rFonts w:ascii="Arial" w:hAnsi="Arial" w:cs="Arial"/>
                <w:sz w:val="18"/>
                <w:szCs w:val="18"/>
                <w:lang w:eastAsia="en-GB"/>
              </w:rPr>
            </w:pPr>
            <w:bookmarkStart w:id="905" w:name="_MCCTEMPBM_CRPT44170087___7" w:colFirst="0" w:colLast="0"/>
            <w:bookmarkEnd w:id="904"/>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12C815"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164</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192A033"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118A4D0" w14:textId="77777777" w:rsidR="00DB6175" w:rsidRPr="000702BF" w:rsidRDefault="00DB6175" w:rsidP="00AE3F12">
            <w:pPr>
              <w:keepNext/>
              <w:rPr>
                <w:rFonts w:ascii="Arial" w:hAnsi="Arial" w:cs="Arial"/>
                <w:color w:val="FF0000"/>
                <w:sz w:val="18"/>
                <w:szCs w:val="18"/>
                <w:lang w:eastAsia="en-GB"/>
              </w:rPr>
            </w:pPr>
          </w:p>
        </w:tc>
      </w:tr>
      <w:tr w:rsidR="00DB6175" w:rsidRPr="000702BF" w14:paraId="7FB56CB4"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DDD47" w14:textId="41D1A71B" w:rsidR="00DB6175" w:rsidRPr="00B758F8" w:rsidRDefault="008D0E0E" w:rsidP="00AE3F12">
            <w:pPr>
              <w:keepNext/>
              <w:rPr>
                <w:rFonts w:ascii="Arial" w:hAnsi="Arial" w:cs="Arial"/>
                <w:sz w:val="18"/>
                <w:szCs w:val="18"/>
                <w:lang w:eastAsia="en-GB"/>
              </w:rPr>
            </w:pPr>
            <w:bookmarkStart w:id="906" w:name="_MCCTEMPBM_CRPT44170088___7" w:colFirst="0" w:colLast="0"/>
            <w:bookmarkEnd w:id="905"/>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27EB4E1"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2993</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1EDC52D"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39B213FC" w14:textId="77777777" w:rsidR="00DB6175" w:rsidRPr="000702BF" w:rsidRDefault="00DB6175" w:rsidP="00AE3F12">
            <w:pPr>
              <w:keepNext/>
              <w:rPr>
                <w:rFonts w:ascii="Arial" w:hAnsi="Arial" w:cs="Arial"/>
                <w:color w:val="FF0000"/>
                <w:sz w:val="18"/>
                <w:szCs w:val="18"/>
                <w:lang w:eastAsia="en-GB"/>
              </w:rPr>
            </w:pPr>
          </w:p>
        </w:tc>
      </w:tr>
      <w:tr w:rsidR="00DB6175" w:rsidRPr="000702BF" w14:paraId="1A8EAC85"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84480" w14:textId="5E916C39" w:rsidR="00DB6175" w:rsidRPr="00B758F8" w:rsidRDefault="008D0E0E" w:rsidP="00AE3F12">
            <w:pPr>
              <w:keepNext/>
              <w:rPr>
                <w:rFonts w:ascii="Arial" w:hAnsi="Arial" w:cs="Arial"/>
                <w:sz w:val="18"/>
                <w:szCs w:val="18"/>
                <w:lang w:eastAsia="en-GB"/>
              </w:rPr>
            </w:pPr>
            <w:bookmarkStart w:id="907" w:name="_MCCTEMPBM_CRPT44170089___7"/>
            <w:bookmarkEnd w:id="906"/>
            <w:r w:rsidRPr="00B758F8">
              <w:rPr>
                <w:rFonts w:ascii="Arial" w:hAnsi="Arial" w:cs="Arial"/>
                <w:sz w:val="18"/>
                <w:szCs w:val="18"/>
                <w:lang w:eastAsia="en-GB"/>
              </w:rPr>
              <w:t xml:space="preserve">  </w:t>
            </w:r>
            <w:r w:rsidR="00DB6175" w:rsidRPr="00B758F8">
              <w:rPr>
                <w:rFonts w:ascii="Arial" w:hAnsi="Arial" w:cs="Arial"/>
                <w:sz w:val="18"/>
                <w:szCs w:val="18"/>
                <w:lang w:eastAsia="en-GB"/>
              </w:rPr>
              <w:t>}</w:t>
            </w:r>
            <w:bookmarkEnd w:id="907"/>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3408E04E"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391E946"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FAF1393" w14:textId="77777777" w:rsidR="00DB6175" w:rsidRPr="000702BF" w:rsidRDefault="00DB6175" w:rsidP="00AE3F12">
            <w:pPr>
              <w:keepNext/>
              <w:rPr>
                <w:rFonts w:ascii="Arial" w:hAnsi="Arial" w:cs="Arial"/>
                <w:color w:val="FF0000"/>
                <w:sz w:val="18"/>
                <w:szCs w:val="18"/>
                <w:lang w:eastAsia="en-GB"/>
              </w:rPr>
            </w:pPr>
          </w:p>
        </w:tc>
      </w:tr>
      <w:tr w:rsidR="00DB6175" w:rsidRPr="000702BF" w14:paraId="713694E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D340B" w14:textId="77777777" w:rsidR="00DB6175" w:rsidRPr="00B758F8" w:rsidRDefault="00DB6175" w:rsidP="00AE3F12">
            <w:pPr>
              <w:keepNext/>
              <w:rPr>
                <w:rFonts w:ascii="Arial" w:hAnsi="Arial" w:cs="Arial"/>
                <w:sz w:val="18"/>
                <w:szCs w:val="18"/>
                <w:lang w:eastAsia="en-GB"/>
              </w:rPr>
            </w:pPr>
            <w:bookmarkStart w:id="908" w:name="_MCCTEMPBM_CRPT44170090___7"/>
            <w:r w:rsidRPr="00B758F8">
              <w:rPr>
                <w:rFonts w:ascii="Arial" w:hAnsi="Arial" w:cs="Arial"/>
                <w:sz w:val="18"/>
                <w:szCs w:val="18"/>
                <w:lang w:eastAsia="en-GB"/>
              </w:rPr>
              <w:t>}</w:t>
            </w:r>
            <w:bookmarkEnd w:id="908"/>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4428002"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635A9DE"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23C254A9" w14:textId="77777777" w:rsidR="00DB6175" w:rsidRPr="000702BF" w:rsidRDefault="00DB6175" w:rsidP="00AE3F12">
            <w:pPr>
              <w:keepNext/>
              <w:rPr>
                <w:rFonts w:ascii="Arial" w:hAnsi="Arial" w:cs="Arial"/>
                <w:color w:val="FF0000"/>
                <w:sz w:val="18"/>
                <w:szCs w:val="18"/>
                <w:lang w:eastAsia="en-GB"/>
              </w:rPr>
            </w:pPr>
          </w:p>
        </w:tc>
      </w:tr>
      <w:tr w:rsidR="00DB6175" w:rsidRPr="000702BF" w14:paraId="2E6AA650" w14:textId="77777777" w:rsidTr="008D0E0E">
        <w:trPr>
          <w:jc w:val="center"/>
        </w:trPr>
        <w:tc>
          <w:tcPr>
            <w:tcW w:w="9750"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FB8D5A" w14:textId="03F69276" w:rsidR="00DB6175" w:rsidRPr="000702BF" w:rsidRDefault="00DB6175" w:rsidP="002600C1">
            <w:pPr>
              <w:pStyle w:val="TAN"/>
              <w:rPr>
                <w:rFonts w:cs="Arial"/>
                <w:szCs w:val="18"/>
                <w:lang w:eastAsia="fr-FR"/>
              </w:rPr>
            </w:pPr>
            <w:r w:rsidRPr="000702BF">
              <w:t>NOTE</w:t>
            </w:r>
            <w:r w:rsidR="008D0E0E" w:rsidRPr="000702BF">
              <w:t xml:space="preserve"> </w:t>
            </w:r>
            <w:r w:rsidRPr="000702BF">
              <w:t>1:</w:t>
            </w:r>
            <w:r w:rsidR="008D0E0E" w:rsidRPr="000702BF">
              <w:t xml:space="preserve"> </w:t>
            </w:r>
            <w:r w:rsidRPr="000702BF">
              <w:t>Satellite-UE</w:t>
            </w:r>
            <w:r w:rsidR="008D0E0E" w:rsidRPr="000702BF">
              <w:t xml:space="preserve"> </w:t>
            </w:r>
            <w:r w:rsidRPr="000702BF">
              <w:t>elevation</w:t>
            </w:r>
            <w:r w:rsidR="008D0E0E" w:rsidRPr="000702BF">
              <w:t xml:space="preserve"> </w:t>
            </w:r>
            <w:r w:rsidRPr="000702BF">
              <w:t>angle</w:t>
            </w:r>
            <w:r w:rsidR="008D0E0E" w:rsidRPr="000702BF">
              <w:t xml:space="preserve"> </w:t>
            </w:r>
            <w:r w:rsidRPr="000702BF">
              <w:t>equal</w:t>
            </w:r>
            <w:r w:rsidR="008D0E0E" w:rsidRPr="000702BF">
              <w:t xml:space="preserve"> </w:t>
            </w:r>
            <w:r w:rsidRPr="000702BF">
              <w:t>to</w:t>
            </w:r>
            <w:r w:rsidR="008D0E0E" w:rsidRPr="000702BF">
              <w:t xml:space="preserve"> </w:t>
            </w:r>
            <w:r w:rsidRPr="000702BF">
              <w:t>20.61</w:t>
            </w:r>
            <w:r w:rsidR="008D0E0E" w:rsidRPr="000702BF">
              <w:t xml:space="preserve"> </w:t>
            </w:r>
            <w:r w:rsidRPr="000702BF">
              <w:t>degrees,</w:t>
            </w:r>
            <w:r w:rsidR="008D0E0E" w:rsidRPr="000702BF">
              <w:t xml:space="preserve"> </w:t>
            </w:r>
            <w:r w:rsidRPr="000702BF">
              <w:t>one-way</w:t>
            </w:r>
            <w:r w:rsidR="008D0E0E" w:rsidRPr="000702BF">
              <w:t xml:space="preserve"> </w:t>
            </w:r>
            <w:r w:rsidRPr="000702BF">
              <w:t>delay</w:t>
            </w:r>
            <w:r w:rsidR="008D0E0E" w:rsidRPr="000702BF">
              <w:t xml:space="preserve"> </w:t>
            </w:r>
            <w:r w:rsidRPr="000702BF">
              <w:t>equal</w:t>
            </w:r>
            <w:r w:rsidR="008D0E0E" w:rsidRPr="000702BF">
              <w:t xml:space="preserve"> </w:t>
            </w:r>
            <w:r w:rsidRPr="000702BF">
              <w:t>to</w:t>
            </w:r>
            <w:r w:rsidR="008D0E0E" w:rsidRPr="000702BF">
              <w:t xml:space="preserve"> </w:t>
            </w:r>
            <w:r w:rsidRPr="000702BF">
              <w:t>131.70</w:t>
            </w:r>
            <w:r w:rsidR="008D0E0E" w:rsidRPr="000702BF">
              <w:t xml:space="preserve"> </w:t>
            </w:r>
            <w:r w:rsidRPr="000702BF">
              <w:t>ms</w:t>
            </w:r>
            <w:r w:rsidR="008D0E0E" w:rsidRPr="000702BF">
              <w:t xml:space="preserve"> </w:t>
            </w:r>
            <w:r w:rsidRPr="000702BF">
              <w:t>and</w:t>
            </w:r>
            <w:r w:rsidR="008D0E0E" w:rsidRPr="000702BF">
              <w:t xml:space="preserve"> </w:t>
            </w:r>
            <w:r w:rsidRPr="000702BF">
              <w:t>Doppler</w:t>
            </w:r>
            <w:r w:rsidR="008D0E0E" w:rsidRPr="000702BF">
              <w:t xml:space="preserve"> </w:t>
            </w:r>
            <w:r w:rsidRPr="000702BF">
              <w:t>equal</w:t>
            </w:r>
            <w:r w:rsidR="008D0E0E" w:rsidRPr="000702BF">
              <w:t xml:space="preserve"> </w:t>
            </w:r>
            <w:r w:rsidRPr="000702BF">
              <w:t>to</w:t>
            </w:r>
            <w:r w:rsidR="008D0E0E" w:rsidRPr="000702BF">
              <w:t xml:space="preserve"> </w:t>
            </w:r>
            <w:r w:rsidRPr="000702BF">
              <w:t>-0.085</w:t>
            </w:r>
            <w:r w:rsidR="008D0E0E" w:rsidRPr="000702BF">
              <w:t xml:space="preserve"> </w:t>
            </w:r>
            <w:r w:rsidRPr="000702BF">
              <w:t>ppm.</w:t>
            </w:r>
          </w:p>
        </w:tc>
      </w:tr>
    </w:tbl>
    <w:p w14:paraId="4C7B2520" w14:textId="77777777" w:rsidR="00DB6175" w:rsidRPr="000702BF" w:rsidRDefault="00DB6175" w:rsidP="00DB6175">
      <w:pPr>
        <w:pStyle w:val="TH"/>
        <w:ind w:left="720"/>
        <w:jc w:val="left"/>
        <w:rPr>
          <w:rFonts w:eastAsiaTheme="minorHAnsi" w:cs="Arial"/>
        </w:rPr>
      </w:pPr>
      <w:bookmarkStart w:id="909" w:name="_MCCTEMPBM_CRPT44170092___2"/>
    </w:p>
    <w:bookmarkEnd w:id="909"/>
    <w:p w14:paraId="2B4C2334" w14:textId="77777777" w:rsidR="00DB6175" w:rsidRPr="000702BF" w:rsidRDefault="00DB6175" w:rsidP="002600C1">
      <w:pPr>
        <w:pStyle w:val="TH"/>
      </w:pPr>
      <w:r w:rsidRPr="000702BF">
        <w:t>Table 6.4.1.4.3-3b:</w:t>
      </w:r>
      <w:r w:rsidRPr="000702BF">
        <w:rPr>
          <w:b w:val="0"/>
        </w:rPr>
        <w:t xml:space="preserve"> </w:t>
      </w:r>
      <w:r w:rsidRPr="000702BF">
        <w:t>EphemerisInfo -NR NTN Ephemeris Information for NGSO (LEO-600)  satellites (maximum positive Doppler/2)</w:t>
      </w:r>
    </w:p>
    <w:tbl>
      <w:tblPr>
        <w:tblW w:w="9750" w:type="dxa"/>
        <w:jc w:val="center"/>
        <w:tblLayout w:type="fixed"/>
        <w:tblCellMar>
          <w:left w:w="28" w:type="dxa"/>
        </w:tblCellMar>
        <w:tblLook w:val="04A0" w:firstRow="1" w:lastRow="0" w:firstColumn="1" w:lastColumn="0" w:noHBand="0" w:noVBand="1"/>
      </w:tblPr>
      <w:tblGrid>
        <w:gridCol w:w="4536"/>
        <w:gridCol w:w="2268"/>
        <w:gridCol w:w="1701"/>
        <w:gridCol w:w="1245"/>
      </w:tblGrid>
      <w:tr w:rsidR="00DB6175" w:rsidRPr="000702BF" w14:paraId="51B35CB8" w14:textId="77777777" w:rsidTr="008D0E0E">
        <w:trPr>
          <w:jc w:val="center"/>
        </w:trPr>
        <w:tc>
          <w:tcPr>
            <w:tcW w:w="9750"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EF4EEB" w14:textId="2F48AFA6" w:rsidR="00DB6175" w:rsidRPr="000702BF" w:rsidRDefault="00DB6175" w:rsidP="00D362E8">
            <w:pPr>
              <w:pStyle w:val="TAH"/>
              <w:rPr>
                <w:lang w:eastAsia="en-GB"/>
              </w:rPr>
            </w:pPr>
            <w:bookmarkStart w:id="910" w:name="_MCCTEMPBM_CRPT44170094___7"/>
            <w:r w:rsidRPr="000702BF">
              <w:rPr>
                <w:lang w:eastAsia="en-GB"/>
              </w:rPr>
              <w:lastRenderedPageBreak/>
              <w:t>Derivation</w:t>
            </w:r>
            <w:r w:rsidR="008D0E0E" w:rsidRPr="000702BF">
              <w:rPr>
                <w:lang w:eastAsia="en-GB"/>
              </w:rPr>
              <w:t xml:space="preserve"> </w:t>
            </w:r>
            <w:r w:rsidRPr="000702BF">
              <w:rPr>
                <w:lang w:eastAsia="en-GB"/>
              </w:rPr>
              <w:t>Path:</w:t>
            </w:r>
            <w:r w:rsidR="008D0E0E" w:rsidRPr="000702BF">
              <w:rPr>
                <w:lang w:eastAsia="en-GB"/>
              </w:rPr>
              <w:t xml:space="preserve"> </w:t>
            </w:r>
            <w:r w:rsidRPr="000702BF">
              <w:rPr>
                <w:lang w:eastAsia="en-GB"/>
              </w:rPr>
              <w:t>TS</w:t>
            </w:r>
            <w:r w:rsidR="008D0E0E" w:rsidRPr="000702BF">
              <w:rPr>
                <w:lang w:eastAsia="en-GB"/>
              </w:rPr>
              <w:t xml:space="preserve"> </w:t>
            </w:r>
            <w:r w:rsidRPr="000702BF">
              <w:rPr>
                <w:lang w:eastAsia="en-GB"/>
              </w:rPr>
              <w:t>38.598-1,</w:t>
            </w:r>
            <w:r w:rsidR="008D0E0E" w:rsidRPr="000702BF">
              <w:rPr>
                <w:lang w:eastAsia="en-GB"/>
              </w:rPr>
              <w:t xml:space="preserve"> </w:t>
            </w:r>
            <w:r w:rsidRPr="000702BF">
              <w:rPr>
                <w:lang w:eastAsia="en-GB"/>
              </w:rPr>
              <w:t>Table</w:t>
            </w:r>
            <w:r w:rsidR="008D0E0E" w:rsidRPr="000702BF">
              <w:rPr>
                <w:lang w:eastAsia="en-GB"/>
              </w:rPr>
              <w:t xml:space="preserve"> </w:t>
            </w:r>
            <w:r w:rsidRPr="000702BF">
              <w:rPr>
                <w:lang w:eastAsia="en-GB"/>
              </w:rPr>
              <w:t>4.6.3-56C</w:t>
            </w:r>
            <w:bookmarkEnd w:id="910"/>
          </w:p>
        </w:tc>
      </w:tr>
      <w:tr w:rsidR="00DB6175" w:rsidRPr="000702BF" w14:paraId="05059319"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8E664" w14:textId="5648B54C" w:rsidR="00DB6175" w:rsidRPr="000702BF" w:rsidRDefault="00DB6175" w:rsidP="00D362E8">
            <w:pPr>
              <w:pStyle w:val="TAH"/>
              <w:rPr>
                <w:bCs/>
                <w:lang w:eastAsia="en-GB"/>
              </w:rPr>
            </w:pPr>
            <w:bookmarkStart w:id="911" w:name="_MCCTEMPBM_CRPT44170095___4" w:colFirst="0" w:colLast="2"/>
            <w:r w:rsidRPr="000702BF">
              <w:rPr>
                <w:bCs/>
                <w:lang w:eastAsia="en-GB"/>
              </w:rPr>
              <w:t>Information</w:t>
            </w:r>
            <w:r w:rsidR="008D0E0E" w:rsidRPr="000702BF">
              <w:rPr>
                <w:bCs/>
                <w:lang w:eastAsia="en-GB"/>
              </w:rPr>
              <w:t xml:space="preserve"> </w:t>
            </w:r>
            <w:r w:rsidRPr="000702BF">
              <w:rPr>
                <w:bCs/>
                <w:lang w:eastAsia="en-GB"/>
              </w:rPr>
              <w:t>Element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FAB8B95" w14:textId="77777777" w:rsidR="00DB6175" w:rsidRPr="000702BF" w:rsidRDefault="00DB6175" w:rsidP="00D362E8">
            <w:pPr>
              <w:pStyle w:val="TAH"/>
              <w:rPr>
                <w:bCs/>
                <w:lang w:eastAsia="en-GB"/>
              </w:rPr>
            </w:pPr>
            <w:r w:rsidRPr="000702BF">
              <w:rPr>
                <w:bCs/>
                <w:lang w:eastAsia="en-GB"/>
              </w:rPr>
              <w:t>Value/remark</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63169344" w14:textId="77777777" w:rsidR="00DB6175" w:rsidRPr="000702BF" w:rsidRDefault="00DB6175" w:rsidP="00D362E8">
            <w:pPr>
              <w:pStyle w:val="TAH"/>
              <w:rPr>
                <w:bCs/>
                <w:lang w:eastAsia="en-GB"/>
              </w:rPr>
            </w:pPr>
            <w:r w:rsidRPr="000702BF">
              <w:rPr>
                <w:bCs/>
                <w:lang w:eastAsia="en-GB"/>
              </w:rPr>
              <w:t>Comment</w:t>
            </w: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741C841F" w14:textId="77777777" w:rsidR="00DB6175" w:rsidRPr="000702BF" w:rsidRDefault="00DB6175" w:rsidP="00D362E8">
            <w:pPr>
              <w:pStyle w:val="TAH"/>
              <w:rPr>
                <w:bCs/>
                <w:lang w:eastAsia="en-GB"/>
              </w:rPr>
            </w:pPr>
            <w:r w:rsidRPr="000702BF">
              <w:rPr>
                <w:bCs/>
                <w:lang w:eastAsia="en-GB"/>
              </w:rPr>
              <w:t>Condition</w:t>
            </w:r>
          </w:p>
        </w:tc>
      </w:tr>
      <w:tr w:rsidR="00DB6175" w:rsidRPr="000702BF" w14:paraId="296DE3DD"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E8E70C" w14:textId="56896D56" w:rsidR="00DB6175" w:rsidRPr="00B758F8" w:rsidRDefault="00DB6175" w:rsidP="00AE3F12">
            <w:pPr>
              <w:keepNext/>
              <w:rPr>
                <w:rFonts w:ascii="Arial" w:hAnsi="Arial" w:cs="Arial"/>
                <w:sz w:val="18"/>
                <w:szCs w:val="18"/>
                <w:lang w:eastAsia="en-GB"/>
              </w:rPr>
            </w:pPr>
            <w:bookmarkStart w:id="912" w:name="_MCCTEMPBM_CRPT44170096___7"/>
            <w:bookmarkEnd w:id="911"/>
            <w:r w:rsidRPr="00B758F8">
              <w:rPr>
                <w:rFonts w:ascii="Arial" w:hAnsi="Arial" w:cs="Arial"/>
                <w:sz w:val="18"/>
                <w:szCs w:val="18"/>
                <w:lang w:eastAsia="en-GB"/>
              </w:rPr>
              <w:t>EphemerisInfo-r17</w:t>
            </w:r>
            <w:r w:rsidR="008D0E0E" w:rsidRPr="00B758F8">
              <w:rPr>
                <w:rFonts w:ascii="Arial" w:hAnsi="Arial" w:cs="Arial"/>
                <w:sz w:val="18"/>
                <w:szCs w:val="18"/>
                <w:lang w:eastAsia="en-GB"/>
              </w:rPr>
              <w:t xml:space="preserve"> </w:t>
            </w:r>
            <w:r w:rsidRPr="00B758F8">
              <w:rPr>
                <w:rFonts w:ascii="Arial" w:hAnsi="Arial" w:cs="Arial"/>
                <w:sz w:val="18"/>
                <w:szCs w:val="18"/>
                <w:lang w:eastAsia="en-GB"/>
              </w:rPr>
              <w:t>::=</w:t>
            </w:r>
            <w:r w:rsidR="008D0E0E" w:rsidRPr="00B758F8">
              <w:rPr>
                <w:rFonts w:ascii="Arial" w:hAnsi="Arial" w:cs="Arial"/>
                <w:sz w:val="18"/>
                <w:szCs w:val="18"/>
                <w:lang w:eastAsia="en-GB"/>
              </w:rPr>
              <w:t xml:space="preserve"> </w:t>
            </w:r>
            <w:r w:rsidRPr="00B758F8">
              <w:rPr>
                <w:rFonts w:ascii="Arial" w:hAnsi="Arial" w:cs="Arial"/>
                <w:sz w:val="18"/>
                <w:szCs w:val="18"/>
                <w:lang w:eastAsia="en-GB"/>
              </w:rPr>
              <w:t>CHOICE</w:t>
            </w:r>
            <w:r w:rsidR="008D0E0E" w:rsidRPr="00B758F8">
              <w:rPr>
                <w:rFonts w:ascii="Arial" w:hAnsi="Arial" w:cs="Arial"/>
                <w:sz w:val="18"/>
                <w:szCs w:val="18"/>
                <w:lang w:eastAsia="en-GB"/>
              </w:rPr>
              <w:t xml:space="preserve"> </w:t>
            </w:r>
            <w:r w:rsidRPr="00B758F8">
              <w:rPr>
                <w:rFonts w:ascii="Arial" w:hAnsi="Arial" w:cs="Arial"/>
                <w:sz w:val="18"/>
                <w:szCs w:val="18"/>
                <w:lang w:eastAsia="en-GB"/>
              </w:rPr>
              <w:t>{</w:t>
            </w:r>
            <w:bookmarkEnd w:id="912"/>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1EF47D58"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4796579"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03697E4" w14:textId="77777777" w:rsidR="00DB6175" w:rsidRPr="000702BF" w:rsidRDefault="00DB6175" w:rsidP="00AE3F12">
            <w:pPr>
              <w:keepNext/>
              <w:rPr>
                <w:rFonts w:ascii="Arial" w:hAnsi="Arial" w:cs="Arial"/>
                <w:color w:val="FF0000"/>
                <w:sz w:val="18"/>
                <w:szCs w:val="18"/>
                <w:lang w:eastAsia="en-GB"/>
              </w:rPr>
            </w:pPr>
          </w:p>
        </w:tc>
      </w:tr>
      <w:tr w:rsidR="00DB6175" w:rsidRPr="000702BF" w14:paraId="1E34A6F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CB6D8C" w14:textId="1AEDAA89" w:rsidR="00DB6175" w:rsidRPr="00B758F8" w:rsidRDefault="008D0E0E" w:rsidP="00AE3F12">
            <w:pPr>
              <w:keepNext/>
              <w:rPr>
                <w:rFonts w:ascii="Arial" w:hAnsi="Arial" w:cs="Arial"/>
                <w:sz w:val="18"/>
                <w:szCs w:val="18"/>
                <w:lang w:eastAsia="en-GB"/>
              </w:rPr>
            </w:pPr>
            <w:bookmarkStart w:id="913" w:name="_MCCTEMPBM_CRPT44170097___7"/>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positionVelocity-r17</w:t>
            </w:r>
            <w:r w:rsidRPr="00B758F8">
              <w:rPr>
                <w:rFonts w:ascii="Arial" w:hAnsi="Arial" w:cs="Arial"/>
                <w:sz w:val="18"/>
                <w:szCs w:val="18"/>
                <w:lang w:eastAsia="en-GB"/>
              </w:rPr>
              <w:t xml:space="preserve"> </w:t>
            </w:r>
            <w:r w:rsidR="00DB6175" w:rsidRPr="00B758F8">
              <w:rPr>
                <w:rFonts w:ascii="Arial" w:hAnsi="Arial" w:cs="Arial"/>
                <w:sz w:val="18"/>
                <w:szCs w:val="18"/>
                <w:lang w:eastAsia="en-GB"/>
              </w:rPr>
              <w:t>SEQUENCE</w:t>
            </w:r>
            <w:r w:rsidRPr="00B758F8">
              <w:rPr>
                <w:rFonts w:ascii="Arial" w:hAnsi="Arial" w:cs="Arial"/>
                <w:sz w:val="18"/>
                <w:szCs w:val="18"/>
                <w:lang w:eastAsia="en-GB"/>
              </w:rPr>
              <w:t xml:space="preserve"> </w:t>
            </w:r>
            <w:r w:rsidR="00DB6175" w:rsidRPr="00B758F8">
              <w:rPr>
                <w:rFonts w:ascii="Arial" w:hAnsi="Arial" w:cs="Arial"/>
                <w:sz w:val="18"/>
                <w:szCs w:val="18"/>
                <w:lang w:eastAsia="en-GB"/>
              </w:rPr>
              <w:t>{</w:t>
            </w:r>
            <w:bookmarkEnd w:id="913"/>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2369303"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12B2BD5F"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hideMark/>
          </w:tcPr>
          <w:p w14:paraId="6E17B2D6" w14:textId="77777777" w:rsidR="00DB6175" w:rsidRPr="000702BF" w:rsidRDefault="00DB6175" w:rsidP="00AE3F12">
            <w:pPr>
              <w:rPr>
                <w:rFonts w:ascii="Arial" w:hAnsi="Arial" w:cs="Arial"/>
                <w:color w:val="FF0000"/>
                <w:sz w:val="18"/>
                <w:szCs w:val="18"/>
                <w:lang w:eastAsia="en-GB"/>
              </w:rPr>
            </w:pPr>
          </w:p>
        </w:tc>
      </w:tr>
      <w:tr w:rsidR="00DB6175" w:rsidRPr="000702BF" w14:paraId="1577559D"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628DF" w14:textId="65C86F99" w:rsidR="00DB6175" w:rsidRPr="00B758F8" w:rsidRDefault="008D0E0E" w:rsidP="00AE3F12">
            <w:pPr>
              <w:keepNext/>
              <w:rPr>
                <w:rFonts w:ascii="Arial" w:eastAsia="SimSun" w:hAnsi="Arial" w:cs="Arial"/>
                <w:sz w:val="18"/>
                <w:szCs w:val="18"/>
                <w:lang w:eastAsia="en-GB"/>
              </w:rPr>
            </w:pPr>
            <w:bookmarkStart w:id="914" w:name="_MCCTEMPBM_CRPT44170098___7" w:colFirst="0" w:colLast="0"/>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28AD65E"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-2592823</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34EA872"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BA0DE26" w14:textId="77777777" w:rsidR="00DB6175" w:rsidRPr="000702BF" w:rsidRDefault="00DB6175" w:rsidP="00AE3F12">
            <w:pPr>
              <w:keepNext/>
              <w:rPr>
                <w:rFonts w:ascii="Arial" w:hAnsi="Arial" w:cs="Arial"/>
                <w:color w:val="FF0000"/>
                <w:sz w:val="18"/>
                <w:szCs w:val="18"/>
                <w:lang w:eastAsia="en-GB"/>
              </w:rPr>
            </w:pPr>
          </w:p>
        </w:tc>
      </w:tr>
      <w:tr w:rsidR="00DB6175" w:rsidRPr="000702BF" w14:paraId="2EAE6138"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C1A9D" w14:textId="56D57B05" w:rsidR="00DB6175" w:rsidRPr="00B758F8" w:rsidRDefault="008D0E0E" w:rsidP="00AE3F12">
            <w:pPr>
              <w:keepNext/>
              <w:rPr>
                <w:rFonts w:ascii="Arial" w:hAnsi="Arial" w:cs="Arial"/>
                <w:sz w:val="18"/>
                <w:szCs w:val="18"/>
                <w:lang w:eastAsia="en-GB"/>
              </w:rPr>
            </w:pPr>
            <w:bookmarkStart w:id="915" w:name="_MCCTEMPBM_CRPT44170099___7" w:colFirst="0" w:colLast="0"/>
            <w:bookmarkEnd w:id="914"/>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735C3D1"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4245650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4A5E70B"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B9D5ABB" w14:textId="77777777" w:rsidR="00DB6175" w:rsidRPr="000702BF" w:rsidRDefault="00DB6175" w:rsidP="00AE3F12">
            <w:pPr>
              <w:keepNext/>
              <w:rPr>
                <w:rFonts w:ascii="Arial" w:hAnsi="Arial" w:cs="Arial"/>
                <w:color w:val="FF0000"/>
                <w:sz w:val="18"/>
                <w:szCs w:val="18"/>
                <w:lang w:eastAsia="en-GB"/>
              </w:rPr>
            </w:pPr>
          </w:p>
        </w:tc>
      </w:tr>
      <w:tr w:rsidR="00DB6175" w:rsidRPr="000702BF" w14:paraId="4E075FD3"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D47E67" w14:textId="20B61C90" w:rsidR="00DB6175" w:rsidRPr="00B758F8" w:rsidRDefault="008D0E0E" w:rsidP="00AE3F12">
            <w:pPr>
              <w:keepNext/>
              <w:rPr>
                <w:rFonts w:ascii="Arial" w:hAnsi="Arial" w:cs="Arial"/>
                <w:sz w:val="18"/>
                <w:szCs w:val="18"/>
                <w:lang w:eastAsia="en-GB"/>
              </w:rPr>
            </w:pPr>
            <w:bookmarkStart w:id="916" w:name="_MCCTEMPBM_CRPT44170100___7" w:colFirst="0" w:colLast="0"/>
            <w:bookmarkEnd w:id="915"/>
            <w:r w:rsidRPr="00B758F8">
              <w:rPr>
                <w:rFonts w:ascii="Arial" w:hAnsi="Arial" w:cs="Arial"/>
                <w:sz w:val="18"/>
                <w:szCs w:val="18"/>
                <w:lang w:eastAsia="en-GB"/>
              </w:rPr>
              <w:t xml:space="preserve">    </w:t>
            </w:r>
            <w:r w:rsidR="00DB6175" w:rsidRPr="00B758F8">
              <w:rPr>
                <w:rFonts w:ascii="Arial" w:hAnsi="Arial" w:cs="Arial"/>
                <w:sz w:val="18"/>
                <w:szCs w:val="18"/>
                <w:lang w:eastAsia="en-GB"/>
              </w:rPr>
              <w:t>positionZ-r17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02262F"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2024520</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367FC127"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5E21B41B" w14:textId="77777777" w:rsidR="00DB6175" w:rsidRPr="000702BF" w:rsidRDefault="00DB6175" w:rsidP="00AE3F12">
            <w:pPr>
              <w:keepNext/>
              <w:rPr>
                <w:rFonts w:ascii="Arial" w:hAnsi="Arial" w:cs="Arial"/>
                <w:color w:val="FF0000"/>
                <w:sz w:val="18"/>
                <w:szCs w:val="18"/>
                <w:lang w:eastAsia="en-GB"/>
              </w:rPr>
            </w:pPr>
          </w:p>
        </w:tc>
      </w:tr>
      <w:tr w:rsidR="00DB6175" w:rsidRPr="000702BF" w14:paraId="5F4267FD"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410B3" w14:textId="6513F3AE" w:rsidR="00DB6175" w:rsidRPr="00B758F8" w:rsidRDefault="008D0E0E" w:rsidP="00AE3F12">
            <w:pPr>
              <w:keepNext/>
              <w:rPr>
                <w:rFonts w:ascii="Arial" w:hAnsi="Arial" w:cs="Arial"/>
                <w:sz w:val="18"/>
                <w:szCs w:val="18"/>
                <w:lang w:eastAsia="en-GB"/>
              </w:rPr>
            </w:pPr>
            <w:bookmarkStart w:id="917" w:name="_MCCTEMPBM_CRPT44170101___7" w:colFirst="0" w:colLast="0"/>
            <w:bookmarkEnd w:id="916"/>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velocityVX-r17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D315DD9"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19359</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59EA17DC"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04A23E73" w14:textId="77777777" w:rsidR="00DB6175" w:rsidRPr="000702BF" w:rsidRDefault="00DB6175" w:rsidP="00AE3F12">
            <w:pPr>
              <w:keepNext/>
              <w:rPr>
                <w:rFonts w:ascii="Arial" w:hAnsi="Arial" w:cs="Arial"/>
                <w:color w:val="FF0000"/>
                <w:sz w:val="18"/>
                <w:szCs w:val="18"/>
                <w:lang w:eastAsia="en-GB"/>
              </w:rPr>
            </w:pPr>
          </w:p>
        </w:tc>
      </w:tr>
      <w:tr w:rsidR="00DB6175" w:rsidRPr="000702BF" w14:paraId="0077FBBF"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C472E" w14:textId="68E4588C" w:rsidR="00DB6175" w:rsidRPr="00B758F8" w:rsidRDefault="008D0E0E" w:rsidP="00AE3F12">
            <w:pPr>
              <w:keepNext/>
              <w:rPr>
                <w:rFonts w:ascii="Arial" w:hAnsi="Arial" w:cs="Arial"/>
                <w:sz w:val="18"/>
                <w:szCs w:val="18"/>
                <w:lang w:eastAsia="en-GB"/>
              </w:rPr>
            </w:pPr>
            <w:bookmarkStart w:id="918" w:name="_MCCTEMPBM_CRPT44170102___7" w:colFirst="0" w:colLast="0"/>
            <w:bookmarkEnd w:id="917"/>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velocityVY-r17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636343"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-43278</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06E3D9FC"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E2E4773" w14:textId="77777777" w:rsidR="00DB6175" w:rsidRPr="000702BF" w:rsidRDefault="00DB6175" w:rsidP="00AE3F12">
            <w:pPr>
              <w:keepNext/>
              <w:rPr>
                <w:rFonts w:ascii="Arial" w:hAnsi="Arial" w:cs="Arial"/>
                <w:color w:val="FF0000"/>
                <w:sz w:val="18"/>
                <w:szCs w:val="18"/>
                <w:lang w:eastAsia="en-GB"/>
              </w:rPr>
            </w:pPr>
          </w:p>
        </w:tc>
      </w:tr>
      <w:tr w:rsidR="00DB6175" w:rsidRPr="000702BF" w14:paraId="252450EF"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017055" w14:textId="5E9E5B4C" w:rsidR="00DB6175" w:rsidRPr="00B758F8" w:rsidRDefault="008D0E0E" w:rsidP="00AE3F12">
            <w:pPr>
              <w:keepNext/>
              <w:rPr>
                <w:rFonts w:ascii="Arial" w:hAnsi="Arial" w:cs="Arial"/>
                <w:sz w:val="18"/>
                <w:szCs w:val="18"/>
                <w:lang w:eastAsia="en-GB"/>
              </w:rPr>
            </w:pPr>
            <w:bookmarkStart w:id="919" w:name="_MCCTEMPBM_CRPT44170103___7" w:colFirst="0" w:colLast="0"/>
            <w:bookmarkEnd w:id="918"/>
            <w:r w:rsidRPr="00B758F8">
              <w:rPr>
                <w:rFonts w:ascii="Arial" w:hAnsi="Arial" w:cs="Arial"/>
                <w:sz w:val="18"/>
                <w:szCs w:val="18"/>
                <w:lang w:eastAsia="en-GB"/>
              </w:rPr>
              <w:t xml:space="preserve">    </w:t>
            </w:r>
            <w:r w:rsidR="00DB6175" w:rsidRPr="00B758F8">
              <w:rPr>
                <w:rFonts w:ascii="Arial" w:hAnsi="Arial" w:cs="Arial"/>
                <w:sz w:val="18"/>
                <w:szCs w:val="18"/>
                <w:lang w:eastAsia="en-GB"/>
              </w:rPr>
              <w:t>velocityVZ-r17</w:t>
            </w:r>
          </w:p>
        </w:tc>
        <w:tc>
          <w:tcPr>
            <w:tcW w:w="226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03F2B38" w14:textId="77777777" w:rsidR="00DB6175" w:rsidRPr="00B758F8" w:rsidRDefault="00DB6175" w:rsidP="00AE3F12">
            <w:pPr>
              <w:keepNext/>
              <w:rPr>
                <w:rFonts w:ascii="Arial" w:hAnsi="Arial" w:cs="Arial"/>
                <w:sz w:val="18"/>
                <w:szCs w:val="18"/>
                <w:lang w:eastAsia="en-GB"/>
              </w:rPr>
            </w:pPr>
            <w:r w:rsidRPr="00B758F8">
              <w:rPr>
                <w:rFonts w:ascii="Arial" w:hAnsi="Arial" w:cs="Arial"/>
                <w:sz w:val="18"/>
                <w:szCs w:val="18"/>
                <w:lang w:eastAsia="en-GB"/>
              </w:rPr>
              <w:t>116553</w:t>
            </w: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2269ED7B"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54C859A7" w14:textId="77777777" w:rsidR="00DB6175" w:rsidRPr="000702BF" w:rsidRDefault="00DB6175" w:rsidP="00AE3F12">
            <w:pPr>
              <w:keepNext/>
              <w:rPr>
                <w:rFonts w:ascii="Arial" w:hAnsi="Arial" w:cs="Arial"/>
                <w:color w:val="FF0000"/>
                <w:sz w:val="18"/>
                <w:szCs w:val="18"/>
                <w:lang w:eastAsia="en-GB"/>
              </w:rPr>
            </w:pPr>
          </w:p>
        </w:tc>
      </w:tr>
      <w:tr w:rsidR="00DB6175" w:rsidRPr="000702BF" w14:paraId="28030802"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419E90" w14:textId="08164106" w:rsidR="00DB6175" w:rsidRPr="00B758F8" w:rsidRDefault="008D0E0E" w:rsidP="00AE3F12">
            <w:pPr>
              <w:keepNext/>
              <w:rPr>
                <w:rFonts w:ascii="Arial" w:hAnsi="Arial" w:cs="Arial"/>
                <w:sz w:val="18"/>
                <w:szCs w:val="18"/>
                <w:lang w:eastAsia="en-GB"/>
              </w:rPr>
            </w:pPr>
            <w:bookmarkStart w:id="920" w:name="_MCCTEMPBM_CRPT44170104___7"/>
            <w:bookmarkEnd w:id="919"/>
            <w:r w:rsidRPr="00B758F8">
              <w:rPr>
                <w:rFonts w:ascii="Arial" w:hAnsi="Arial" w:cs="Arial"/>
                <w:sz w:val="18"/>
                <w:szCs w:val="18"/>
                <w:lang w:eastAsia="en-GB"/>
              </w:rPr>
              <w:t xml:space="preserve">  </w:t>
            </w:r>
            <w:r w:rsidR="00DB6175" w:rsidRPr="00B758F8">
              <w:rPr>
                <w:rFonts w:ascii="Arial" w:hAnsi="Arial" w:cs="Arial"/>
                <w:sz w:val="18"/>
                <w:szCs w:val="18"/>
                <w:lang w:eastAsia="en-GB"/>
              </w:rPr>
              <w:t>}</w:t>
            </w:r>
            <w:bookmarkEnd w:id="920"/>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96CEDED"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2F0816D"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1FA214C2" w14:textId="77777777" w:rsidR="00DB6175" w:rsidRPr="000702BF" w:rsidRDefault="00DB6175" w:rsidP="00AE3F12">
            <w:pPr>
              <w:keepNext/>
              <w:rPr>
                <w:rFonts w:ascii="Arial" w:hAnsi="Arial" w:cs="Arial"/>
                <w:color w:val="FF0000"/>
                <w:sz w:val="18"/>
                <w:szCs w:val="18"/>
                <w:lang w:eastAsia="en-GB"/>
              </w:rPr>
            </w:pPr>
          </w:p>
        </w:tc>
      </w:tr>
      <w:tr w:rsidR="00DB6175" w:rsidRPr="000702BF" w14:paraId="00F65013" w14:textId="77777777" w:rsidTr="008D0E0E">
        <w:trPr>
          <w:jc w:val="center"/>
        </w:trPr>
        <w:tc>
          <w:tcPr>
            <w:tcW w:w="45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56EAAE" w14:textId="77777777" w:rsidR="00DB6175" w:rsidRPr="00B758F8" w:rsidRDefault="00DB6175" w:rsidP="00AE3F12">
            <w:pPr>
              <w:keepNext/>
              <w:rPr>
                <w:rFonts w:ascii="Arial" w:hAnsi="Arial" w:cs="Arial"/>
                <w:sz w:val="18"/>
                <w:szCs w:val="18"/>
                <w:lang w:eastAsia="en-GB"/>
              </w:rPr>
            </w:pPr>
            <w:bookmarkStart w:id="921" w:name="_MCCTEMPBM_CRPT44170105___7"/>
            <w:r w:rsidRPr="00B758F8">
              <w:rPr>
                <w:rFonts w:ascii="Arial" w:hAnsi="Arial" w:cs="Arial"/>
                <w:sz w:val="18"/>
                <w:szCs w:val="18"/>
                <w:lang w:eastAsia="en-GB"/>
              </w:rPr>
              <w:t>}</w:t>
            </w:r>
            <w:bookmarkEnd w:id="921"/>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7C75C04B" w14:textId="77777777" w:rsidR="00DB6175" w:rsidRPr="00B758F8" w:rsidRDefault="00DB6175" w:rsidP="00AE3F12">
            <w:pPr>
              <w:keepNext/>
              <w:rPr>
                <w:rFonts w:ascii="Arial" w:hAnsi="Arial" w:cs="Arial"/>
                <w:sz w:val="18"/>
                <w:szCs w:val="18"/>
                <w:lang w:eastAsia="en-GB"/>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tcPr>
          <w:p w14:paraId="4C5EE818" w14:textId="77777777" w:rsidR="00DB6175" w:rsidRPr="000702BF" w:rsidRDefault="00DB6175" w:rsidP="00AE3F12">
            <w:pPr>
              <w:keepNext/>
              <w:rPr>
                <w:rFonts w:ascii="Arial" w:hAnsi="Arial" w:cs="Arial"/>
                <w:color w:val="FF0000"/>
                <w:sz w:val="18"/>
                <w:szCs w:val="18"/>
                <w:lang w:eastAsia="en-GB"/>
              </w:rPr>
            </w:pPr>
          </w:p>
        </w:tc>
        <w:tc>
          <w:tcPr>
            <w:tcW w:w="1245" w:type="dxa"/>
            <w:tcBorders>
              <w:top w:val="nil"/>
              <w:left w:val="nil"/>
              <w:bottom w:val="single" w:sz="8" w:space="0" w:color="auto"/>
              <w:right w:val="single" w:sz="8" w:space="0" w:color="auto"/>
            </w:tcBorders>
            <w:tcMar>
              <w:top w:w="0" w:type="dxa"/>
              <w:left w:w="108" w:type="dxa"/>
              <w:bottom w:w="0" w:type="dxa"/>
              <w:right w:w="108" w:type="dxa"/>
            </w:tcMar>
          </w:tcPr>
          <w:p w14:paraId="6FFABB74" w14:textId="77777777" w:rsidR="00DB6175" w:rsidRPr="000702BF" w:rsidRDefault="00DB6175" w:rsidP="00AE3F12">
            <w:pPr>
              <w:keepNext/>
              <w:rPr>
                <w:rFonts w:ascii="Arial" w:hAnsi="Arial" w:cs="Arial"/>
                <w:color w:val="FF0000"/>
                <w:sz w:val="18"/>
                <w:szCs w:val="18"/>
                <w:lang w:eastAsia="en-GB"/>
              </w:rPr>
            </w:pPr>
          </w:p>
        </w:tc>
      </w:tr>
      <w:tr w:rsidR="00DB6175" w:rsidRPr="000702BF" w14:paraId="07491A93" w14:textId="77777777" w:rsidTr="008D0E0E">
        <w:trPr>
          <w:jc w:val="center"/>
        </w:trPr>
        <w:tc>
          <w:tcPr>
            <w:tcW w:w="9750"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A90FE" w14:textId="76DF19D7" w:rsidR="00DB6175" w:rsidRPr="000702BF" w:rsidRDefault="00DB6175" w:rsidP="002600C1">
            <w:pPr>
              <w:pStyle w:val="TAN"/>
              <w:rPr>
                <w:rFonts w:cs="Arial"/>
                <w:szCs w:val="18"/>
                <w:lang w:eastAsia="fr-FR"/>
              </w:rPr>
            </w:pPr>
            <w:r w:rsidRPr="000702BF">
              <w:t>NOTE</w:t>
            </w:r>
            <w:r w:rsidR="008D0E0E" w:rsidRPr="000702BF">
              <w:t xml:space="preserve"> </w:t>
            </w:r>
            <w:r w:rsidRPr="000702BF">
              <w:t>1:</w:t>
            </w:r>
            <w:r w:rsidR="008D0E0E" w:rsidRPr="000702BF">
              <w:t xml:space="preserve"> </w:t>
            </w:r>
            <w:r w:rsidRPr="000702BF">
              <w:t>Satellite-UE</w:t>
            </w:r>
            <w:r w:rsidR="008D0E0E" w:rsidRPr="000702BF">
              <w:t xml:space="preserve"> </w:t>
            </w:r>
            <w:r w:rsidRPr="000702BF">
              <w:t>elevation</w:t>
            </w:r>
            <w:r w:rsidR="008D0E0E" w:rsidRPr="000702BF">
              <w:t xml:space="preserve"> </w:t>
            </w:r>
            <w:r w:rsidRPr="000702BF">
              <w:t>angle</w:t>
            </w:r>
            <w:r w:rsidR="008D0E0E" w:rsidRPr="000702BF">
              <w:t xml:space="preserve"> </w:t>
            </w:r>
            <w:r w:rsidRPr="000702BF">
              <w:t>equal</w:t>
            </w:r>
            <w:r w:rsidR="008D0E0E" w:rsidRPr="000702BF">
              <w:t xml:space="preserve"> </w:t>
            </w:r>
            <w:r w:rsidRPr="000702BF">
              <w:t>to</w:t>
            </w:r>
            <w:r w:rsidR="008D0E0E" w:rsidRPr="000702BF">
              <w:t xml:space="preserve"> </w:t>
            </w:r>
            <w:r w:rsidRPr="000702BF">
              <w:t>60.25</w:t>
            </w:r>
            <w:r w:rsidR="008D0E0E" w:rsidRPr="000702BF">
              <w:t xml:space="preserve"> </w:t>
            </w:r>
            <w:r w:rsidRPr="000702BF">
              <w:t>degrees,</w:t>
            </w:r>
            <w:r w:rsidR="008D0E0E" w:rsidRPr="000702BF">
              <w:t xml:space="preserve"> </w:t>
            </w:r>
            <w:r w:rsidRPr="000702BF">
              <w:t>one-way</w:t>
            </w:r>
            <w:r w:rsidR="008D0E0E" w:rsidRPr="000702BF">
              <w:t xml:space="preserve"> </w:t>
            </w:r>
            <w:r w:rsidRPr="000702BF">
              <w:t>delay</w:t>
            </w:r>
            <w:r w:rsidR="008D0E0E" w:rsidRPr="000702BF">
              <w:t xml:space="preserve"> </w:t>
            </w:r>
            <w:r w:rsidRPr="000702BF">
              <w:t>equal</w:t>
            </w:r>
            <w:r w:rsidR="008D0E0E" w:rsidRPr="000702BF">
              <w:t xml:space="preserve"> </w:t>
            </w:r>
            <w:r w:rsidRPr="000702BF">
              <w:t>to</w:t>
            </w:r>
            <w:r w:rsidR="008D0E0E" w:rsidRPr="000702BF">
              <w:t xml:space="preserve"> </w:t>
            </w:r>
            <w:r w:rsidRPr="000702BF">
              <w:t>2.30</w:t>
            </w:r>
            <w:r w:rsidR="008D0E0E" w:rsidRPr="000702BF">
              <w:t xml:space="preserve"> </w:t>
            </w:r>
            <w:r w:rsidRPr="000702BF">
              <w:t>ms</w:t>
            </w:r>
            <w:r w:rsidR="008D0E0E" w:rsidRPr="000702BF">
              <w:t xml:space="preserve"> </w:t>
            </w:r>
            <w:r w:rsidRPr="000702BF">
              <w:t>and</w:t>
            </w:r>
            <w:r w:rsidR="008D0E0E" w:rsidRPr="000702BF">
              <w:t xml:space="preserve"> </w:t>
            </w:r>
            <w:r w:rsidRPr="000702BF">
              <w:t>Doppler</w:t>
            </w:r>
            <w:r w:rsidR="008D0E0E" w:rsidRPr="000702BF">
              <w:t xml:space="preserve"> </w:t>
            </w:r>
            <w:r w:rsidRPr="000702BF">
              <w:t>equal</w:t>
            </w:r>
            <w:r w:rsidR="008D0E0E" w:rsidRPr="000702BF">
              <w:t xml:space="preserve"> </w:t>
            </w:r>
            <w:r w:rsidRPr="000702BF">
              <w:t>to</w:t>
            </w:r>
            <w:r w:rsidR="008D0E0E" w:rsidRPr="000702BF">
              <w:t xml:space="preserve"> </w:t>
            </w:r>
            <w:r w:rsidRPr="000702BF">
              <w:t>11.29</w:t>
            </w:r>
            <w:r w:rsidR="008D0E0E" w:rsidRPr="000702BF">
              <w:t xml:space="preserve"> </w:t>
            </w:r>
            <w:r w:rsidRPr="000702BF">
              <w:t>ppm</w:t>
            </w:r>
            <w:r w:rsidR="0002370F" w:rsidRPr="000702BF">
              <w:t>.</w:t>
            </w:r>
          </w:p>
        </w:tc>
      </w:tr>
    </w:tbl>
    <w:p w14:paraId="32CA80D6" w14:textId="77777777" w:rsidR="00DB6175" w:rsidRPr="000702BF" w:rsidRDefault="00DB6175" w:rsidP="00DB6175">
      <w:pPr>
        <w:rPr>
          <w:rFonts w:eastAsia="MS Mincho"/>
        </w:rPr>
      </w:pPr>
    </w:p>
    <w:p w14:paraId="1DBD6665" w14:textId="77777777" w:rsidR="00DB6175" w:rsidRPr="000702BF" w:rsidRDefault="00DB6175" w:rsidP="0002370F">
      <w:pPr>
        <w:pStyle w:val="Heading4"/>
      </w:pPr>
      <w:bookmarkStart w:id="922" w:name="_Toc27478037"/>
      <w:bookmarkStart w:id="923" w:name="_Toc36226730"/>
      <w:bookmarkStart w:id="924" w:name="_Toc44324015"/>
      <w:bookmarkStart w:id="925" w:name="_Toc52990208"/>
      <w:bookmarkStart w:id="926" w:name="_Toc60823407"/>
      <w:bookmarkStart w:id="927" w:name="_Toc60825329"/>
      <w:bookmarkStart w:id="928" w:name="_Toc152356634"/>
      <w:r w:rsidRPr="000702BF">
        <w:t>6.4.1.5</w:t>
      </w:r>
      <w:r w:rsidRPr="000702BF">
        <w:tab/>
        <w:t>Test requirement</w:t>
      </w:r>
      <w:bookmarkEnd w:id="922"/>
      <w:bookmarkEnd w:id="923"/>
      <w:bookmarkEnd w:id="924"/>
      <w:bookmarkEnd w:id="925"/>
      <w:bookmarkEnd w:id="926"/>
      <w:bookmarkEnd w:id="927"/>
      <w:bookmarkEnd w:id="928"/>
    </w:p>
    <w:p w14:paraId="060DF5C7" w14:textId="37C0724C" w:rsidR="00DB6175" w:rsidRPr="000702BF" w:rsidRDefault="00DB6175" w:rsidP="00DB6175">
      <w:r w:rsidRPr="000702BF">
        <w:t xml:space="preserve">The frequency error Δf </w:t>
      </w:r>
      <w:r w:rsidR="00B06CF5">
        <w:t>shall</w:t>
      </w:r>
      <w:r w:rsidRPr="000702BF">
        <w:t xml:space="preserve"> fulfil the test requirement:</w:t>
      </w:r>
    </w:p>
    <w:p w14:paraId="609A98E6" w14:textId="77777777" w:rsidR="00DB6175" w:rsidRPr="000702BF" w:rsidRDefault="00DB6175" w:rsidP="00DB6175">
      <w:r w:rsidRPr="000702BF">
        <w:t>|Δf| ≤</w:t>
      </w:r>
      <w:r w:rsidRPr="000702BF">
        <w:rPr>
          <w:sz w:val="24"/>
        </w:rPr>
        <w:t xml:space="preserve"> (</w:t>
      </w:r>
      <w:r w:rsidRPr="000702BF">
        <w:t>0.1 PPM + [15 Hz])</w:t>
      </w:r>
    </w:p>
    <w:p w14:paraId="25E8A5F1" w14:textId="46BC4346" w:rsidR="00DB6175" w:rsidRPr="000702BF" w:rsidRDefault="00DB6175" w:rsidP="00DB6175">
      <w:r w:rsidRPr="000702BF">
        <w:t xml:space="preserve">The above requirement </w:t>
      </w:r>
      <w:r w:rsidR="00B06CF5">
        <w:t>shall</w:t>
      </w:r>
      <w:r w:rsidRPr="000702BF">
        <w:t xml:space="preserve"> be verified for at least two cases of which one has zero Doppler conditions.</w:t>
      </w:r>
    </w:p>
    <w:p w14:paraId="42BE50BC" w14:textId="77777777" w:rsidR="00935C52" w:rsidRPr="000702BF" w:rsidRDefault="00935C52" w:rsidP="00935C52">
      <w:pPr>
        <w:pStyle w:val="Heading2"/>
      </w:pPr>
      <w:bookmarkStart w:id="929" w:name="_Toc123057937"/>
      <w:bookmarkStart w:id="930" w:name="_Toc124255232"/>
      <w:bookmarkStart w:id="931" w:name="_Toc124255423"/>
      <w:bookmarkStart w:id="932" w:name="_Toc124255560"/>
      <w:bookmarkStart w:id="933" w:name="_Toc137543596"/>
      <w:bookmarkStart w:id="934" w:name="_Toc152356635"/>
      <w:r w:rsidRPr="000702BF">
        <w:rPr>
          <w:rFonts w:hint="eastAsia"/>
        </w:rPr>
        <w:t>6</w:t>
      </w:r>
      <w:r w:rsidRPr="000702BF">
        <w:t>.</w:t>
      </w:r>
      <w:r w:rsidRPr="000702BF">
        <w:rPr>
          <w:rFonts w:hint="eastAsia"/>
        </w:rPr>
        <w:t>5</w:t>
      </w:r>
      <w:r w:rsidRPr="000702BF">
        <w:tab/>
      </w:r>
      <w:r w:rsidRPr="000702BF">
        <w:rPr>
          <w:rFonts w:hint="eastAsia"/>
        </w:rPr>
        <w:t>Output</w:t>
      </w:r>
      <w:r w:rsidRPr="000702BF">
        <w:t xml:space="preserve"> RF spectrum emissions</w:t>
      </w:r>
      <w:bookmarkEnd w:id="929"/>
      <w:bookmarkEnd w:id="930"/>
      <w:bookmarkEnd w:id="931"/>
      <w:bookmarkEnd w:id="932"/>
      <w:bookmarkEnd w:id="933"/>
      <w:bookmarkEnd w:id="934"/>
    </w:p>
    <w:p w14:paraId="1A2C1E02" w14:textId="646431DF" w:rsidR="00935C52" w:rsidRPr="000702BF" w:rsidRDefault="000D1B0A" w:rsidP="00935C52">
      <w:r>
        <w:t>[to be updated]</w:t>
      </w:r>
    </w:p>
    <w:p w14:paraId="2987E0CF" w14:textId="77777777" w:rsidR="00935C52" w:rsidRPr="000702BF" w:rsidRDefault="00935C52" w:rsidP="00935C52">
      <w:pPr>
        <w:pStyle w:val="Heading3"/>
      </w:pPr>
      <w:bookmarkStart w:id="935" w:name="_Toc104122524"/>
      <w:bookmarkStart w:id="936" w:name="_Toc104205475"/>
      <w:bookmarkStart w:id="937" w:name="_Toc104206682"/>
      <w:bookmarkStart w:id="938" w:name="_Toc104503642"/>
      <w:bookmarkStart w:id="939" w:name="_Toc106127573"/>
      <w:bookmarkStart w:id="940" w:name="_Toc123057938"/>
      <w:bookmarkStart w:id="941" w:name="_Toc124255233"/>
      <w:bookmarkStart w:id="942" w:name="_Toc124255424"/>
      <w:bookmarkStart w:id="943" w:name="_Toc124255561"/>
      <w:bookmarkStart w:id="944" w:name="_Toc137543597"/>
      <w:bookmarkStart w:id="945" w:name="_Toc152356636"/>
      <w:r w:rsidRPr="000702BF">
        <w:t>6.5.1</w:t>
      </w:r>
      <w:r w:rsidRPr="000702BF">
        <w:tab/>
      </w:r>
      <w:bookmarkStart w:id="946" w:name="_Toc97562297"/>
      <w:r w:rsidRPr="000702BF">
        <w:t>Occupied bandwidth</w:t>
      </w:r>
      <w:bookmarkEnd w:id="935"/>
      <w:bookmarkEnd w:id="936"/>
      <w:bookmarkEnd w:id="937"/>
      <w:bookmarkEnd w:id="938"/>
      <w:bookmarkEnd w:id="939"/>
      <w:bookmarkEnd w:id="940"/>
      <w:bookmarkEnd w:id="941"/>
      <w:bookmarkEnd w:id="942"/>
      <w:bookmarkEnd w:id="943"/>
      <w:bookmarkEnd w:id="944"/>
      <w:bookmarkEnd w:id="945"/>
      <w:bookmarkEnd w:id="946"/>
    </w:p>
    <w:p w14:paraId="5CC833DF" w14:textId="350251D0" w:rsidR="00935C52" w:rsidRPr="000702BF" w:rsidRDefault="000D1B0A" w:rsidP="00935C52">
      <w:r>
        <w:t>[to be updated]</w:t>
      </w:r>
    </w:p>
    <w:p w14:paraId="077AE794" w14:textId="77777777" w:rsidR="00935C52" w:rsidRPr="000702BF" w:rsidRDefault="00935C52" w:rsidP="00935C52">
      <w:pPr>
        <w:pStyle w:val="Heading3"/>
      </w:pPr>
      <w:bookmarkStart w:id="947" w:name="_Toc97562298"/>
      <w:bookmarkStart w:id="948" w:name="_Toc104122525"/>
      <w:bookmarkStart w:id="949" w:name="_Toc104205476"/>
      <w:bookmarkStart w:id="950" w:name="_Toc104206683"/>
      <w:bookmarkStart w:id="951" w:name="_Toc104503643"/>
      <w:bookmarkStart w:id="952" w:name="_Toc106127574"/>
      <w:bookmarkStart w:id="953" w:name="_Toc123057939"/>
      <w:bookmarkStart w:id="954" w:name="_Toc124255234"/>
      <w:bookmarkStart w:id="955" w:name="_Toc124255425"/>
      <w:bookmarkStart w:id="956" w:name="_Toc124255562"/>
      <w:bookmarkStart w:id="957" w:name="_Toc137543598"/>
      <w:bookmarkStart w:id="958" w:name="_Toc152356637"/>
      <w:r w:rsidRPr="000702BF">
        <w:t>6.5.2</w:t>
      </w:r>
      <w:r w:rsidRPr="000702BF">
        <w:tab/>
        <w:t>Out of band emission</w:t>
      </w:r>
      <w:bookmarkEnd w:id="947"/>
      <w:bookmarkEnd w:id="948"/>
      <w:bookmarkEnd w:id="949"/>
      <w:bookmarkEnd w:id="950"/>
      <w:bookmarkEnd w:id="951"/>
      <w:bookmarkEnd w:id="952"/>
      <w:bookmarkEnd w:id="953"/>
      <w:bookmarkEnd w:id="954"/>
      <w:bookmarkEnd w:id="955"/>
      <w:bookmarkEnd w:id="956"/>
      <w:bookmarkEnd w:id="957"/>
      <w:bookmarkEnd w:id="958"/>
    </w:p>
    <w:p w14:paraId="1654EECF" w14:textId="46822A93" w:rsidR="00B21E34" w:rsidRPr="000702BF" w:rsidRDefault="000D7434" w:rsidP="000D7434">
      <w:pPr>
        <w:pStyle w:val="Heading4"/>
      </w:pPr>
      <w:bookmarkStart w:id="959" w:name="_Toc137543599"/>
      <w:bookmarkStart w:id="960" w:name="_Toc152356638"/>
      <w:r w:rsidRPr="000702BF">
        <w:t>6.5.2.1</w:t>
      </w:r>
      <w:r w:rsidRPr="000702BF">
        <w:tab/>
      </w:r>
      <w:bookmarkEnd w:id="959"/>
      <w:r w:rsidR="000D1B0A">
        <w:t>[to be updated]</w:t>
      </w:r>
      <w:bookmarkEnd w:id="960"/>
    </w:p>
    <w:p w14:paraId="7C6ADF3E" w14:textId="77777777" w:rsidR="00C62099" w:rsidRPr="000702BF" w:rsidRDefault="00C62099" w:rsidP="00CD1DFB">
      <w:pPr>
        <w:pStyle w:val="Heading4"/>
      </w:pPr>
      <w:bookmarkStart w:id="961" w:name="_Toc121817594"/>
      <w:bookmarkStart w:id="962" w:name="_Toc137543600"/>
      <w:bookmarkStart w:id="963" w:name="_Toc152356639"/>
      <w:r w:rsidRPr="000702BF">
        <w:t>6.5.2.2</w:t>
      </w:r>
      <w:r w:rsidRPr="000702BF">
        <w:tab/>
      </w:r>
      <w:bookmarkEnd w:id="961"/>
      <w:r w:rsidRPr="000702BF">
        <w:t>Spectrum emission mask</w:t>
      </w:r>
      <w:bookmarkEnd w:id="962"/>
      <w:bookmarkEnd w:id="963"/>
    </w:p>
    <w:p w14:paraId="2B033E24" w14:textId="670AE15E" w:rsidR="00C62099" w:rsidRPr="000702BF" w:rsidRDefault="00C62099" w:rsidP="00C62099">
      <w:pPr>
        <w:pStyle w:val="EditorsNote"/>
      </w:pPr>
      <w:r w:rsidRPr="000702BF">
        <w:t>Editor</w:t>
      </w:r>
      <w:r w:rsidR="0002370F" w:rsidRPr="000702BF">
        <w:t>'</w:t>
      </w:r>
      <w:r w:rsidRPr="000702BF">
        <w:t>s Note: This clause is incomplete. The following aspects are either missing or not yet determined:</w:t>
      </w:r>
    </w:p>
    <w:p w14:paraId="3673C538" w14:textId="77777777" w:rsidR="00C62099" w:rsidRPr="000702BF" w:rsidRDefault="00C62099" w:rsidP="00C62099">
      <w:pPr>
        <w:pStyle w:val="EditorsNote"/>
      </w:pPr>
      <w:r w:rsidRPr="000702BF">
        <w:t>- Addition to applicability spec is pending</w:t>
      </w:r>
    </w:p>
    <w:p w14:paraId="1261BC87" w14:textId="1328F70D" w:rsidR="00C62099" w:rsidRPr="000702BF" w:rsidRDefault="00C62099" w:rsidP="00C62099">
      <w:pPr>
        <w:pStyle w:val="EditorsNote"/>
      </w:pPr>
      <w:r w:rsidRPr="000702BF">
        <w:t xml:space="preserve">- Initial condition and call setup procedure to support NR satellite access is </w:t>
      </w:r>
      <w:r w:rsidR="008B19AB">
        <w:t>to be updated</w:t>
      </w:r>
    </w:p>
    <w:p w14:paraId="4A8A4FF3" w14:textId="2E2837DB" w:rsidR="00C62099" w:rsidRPr="000702BF" w:rsidRDefault="00C62099" w:rsidP="00C62099">
      <w:pPr>
        <w:pStyle w:val="EditorsNote"/>
      </w:pPr>
      <w:r w:rsidRPr="000702BF">
        <w:t xml:space="preserve">- Message exceptions specific to satellite access is </w:t>
      </w:r>
      <w:r w:rsidR="008B19AB">
        <w:t>to be updated</w:t>
      </w:r>
    </w:p>
    <w:p w14:paraId="6F78E230" w14:textId="386EB24C" w:rsidR="00C62099" w:rsidRPr="000702BF" w:rsidRDefault="00C62099" w:rsidP="00C62099">
      <w:pPr>
        <w:pStyle w:val="EditorsNote"/>
        <w:rPr>
          <w:lang w:eastAsia="zh-TW"/>
        </w:rPr>
      </w:pPr>
      <w:r w:rsidRPr="000702BF">
        <w:t xml:space="preserve">- Annex F MU/TT is </w:t>
      </w:r>
      <w:r w:rsidR="008B19AB">
        <w:t>to be updated</w:t>
      </w:r>
    </w:p>
    <w:p w14:paraId="0B8A33D1" w14:textId="77777777" w:rsidR="00C62099" w:rsidRPr="000702BF" w:rsidRDefault="00C62099" w:rsidP="0002370F">
      <w:pPr>
        <w:pStyle w:val="Heading5"/>
      </w:pPr>
      <w:bookmarkStart w:id="964" w:name="_Toc152356640"/>
      <w:r w:rsidRPr="000702BF">
        <w:t>6.5.2.2.1</w:t>
      </w:r>
      <w:r w:rsidRPr="000702BF">
        <w:tab/>
        <w:t>Test purpose</w:t>
      </w:r>
      <w:bookmarkEnd w:id="964"/>
    </w:p>
    <w:p w14:paraId="4FF28D73" w14:textId="77777777" w:rsidR="00C62099" w:rsidRPr="000702BF" w:rsidRDefault="00C62099" w:rsidP="000A2603">
      <w:r w:rsidRPr="000702BF">
        <w:t>To verify that the power of any UE emission shall not exceed specified level for the specified channel bandwidth</w:t>
      </w:r>
    </w:p>
    <w:p w14:paraId="27295B48" w14:textId="77777777" w:rsidR="00C62099" w:rsidRPr="000702BF" w:rsidRDefault="00C62099" w:rsidP="0002370F">
      <w:pPr>
        <w:pStyle w:val="Heading5"/>
      </w:pPr>
      <w:bookmarkStart w:id="965" w:name="_Toc152356641"/>
      <w:r w:rsidRPr="000702BF">
        <w:lastRenderedPageBreak/>
        <w:t>6.5.2.2.2</w:t>
      </w:r>
      <w:r w:rsidRPr="000702BF">
        <w:tab/>
        <w:t>Test applicability</w:t>
      </w:r>
      <w:bookmarkEnd w:id="965"/>
    </w:p>
    <w:p w14:paraId="789F9F36" w14:textId="77777777" w:rsidR="00C62099" w:rsidRPr="000702BF" w:rsidRDefault="00C62099" w:rsidP="00C62099">
      <w:pPr>
        <w:rPr>
          <w:lang w:eastAsia="zh-CN"/>
        </w:rPr>
      </w:pPr>
      <w:r w:rsidRPr="000702BF">
        <w:t>The requirements of this test apply to all types of NR Power Class 3 UE release 17 and forward that support satellite access operation.</w:t>
      </w:r>
    </w:p>
    <w:p w14:paraId="1EABD474" w14:textId="77777777" w:rsidR="00C62099" w:rsidRPr="000702BF" w:rsidRDefault="00C62099" w:rsidP="0002370F">
      <w:pPr>
        <w:pStyle w:val="Heading5"/>
      </w:pPr>
      <w:bookmarkStart w:id="966" w:name="_Toc152356642"/>
      <w:r w:rsidRPr="000702BF">
        <w:t>6.5.2.2.3</w:t>
      </w:r>
      <w:r w:rsidRPr="000702BF">
        <w:tab/>
        <w:t>Minimum conformance requirements</w:t>
      </w:r>
      <w:bookmarkEnd w:id="966"/>
    </w:p>
    <w:p w14:paraId="4102271B" w14:textId="77777777" w:rsidR="00C62099" w:rsidRPr="000702BF" w:rsidRDefault="00C62099" w:rsidP="00C62099">
      <w:pPr>
        <w:rPr>
          <w:snapToGrid w:val="0"/>
        </w:rPr>
      </w:pPr>
      <w:r w:rsidRPr="000702BF">
        <w:t>The spectrum emission mask of the UE applies to frequencies (Δf</w:t>
      </w:r>
      <w:r w:rsidRPr="000702BF">
        <w:rPr>
          <w:vertAlign w:val="subscript"/>
        </w:rPr>
        <w:t>OOB</w:t>
      </w:r>
      <w:r w:rsidRPr="000702BF">
        <w:rPr>
          <w:snapToGrid w:val="0"/>
        </w:rPr>
        <w:t>)</w:t>
      </w:r>
      <w:r w:rsidRPr="000702BF">
        <w:t xml:space="preserve"> starting from the </w:t>
      </w:r>
      <w:r w:rsidRPr="000702BF">
        <w:sym w:font="Symbol" w:char="F0B1"/>
      </w:r>
      <w:r w:rsidRPr="000702BF">
        <w:t xml:space="preserve"> edge of the assigned NR channel bandwidth. For frequencies offset greater than Δf</w:t>
      </w:r>
      <w:r w:rsidRPr="000702BF">
        <w:rPr>
          <w:vertAlign w:val="subscript"/>
        </w:rPr>
        <w:t>OOB</w:t>
      </w:r>
      <w:r w:rsidRPr="000702BF">
        <w:t>,</w:t>
      </w:r>
      <w:r w:rsidRPr="000702BF">
        <w:rPr>
          <w:snapToGrid w:val="0"/>
        </w:rPr>
        <w:t xml:space="preserve"> the spurious requirements in clause 6.5.3 are applicable.</w:t>
      </w:r>
    </w:p>
    <w:p w14:paraId="0AA2FCCC" w14:textId="77777777" w:rsidR="00C62099" w:rsidRPr="000702BF" w:rsidRDefault="00C62099" w:rsidP="00C62099">
      <w:pPr>
        <w:pStyle w:val="NO"/>
      </w:pPr>
      <w:r w:rsidRPr="000702BF">
        <w:t>NOTE:</w:t>
      </w:r>
      <w:r w:rsidRPr="000702BF">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29C8C440" w14:textId="51B20BBD" w:rsidR="00C62099" w:rsidRPr="000702BF" w:rsidRDefault="00C62099" w:rsidP="00C62099">
      <w:pPr>
        <w:rPr>
          <w:rFonts w:cs="v5.0.0"/>
        </w:rPr>
      </w:pPr>
      <w:r w:rsidRPr="000702BF">
        <w:rPr>
          <w:rFonts w:cs="v5.0.0"/>
        </w:rPr>
        <w:t>The power of any UE emission shall not exceed the levels specified in Table 6.5.2.</w:t>
      </w:r>
      <w:r w:rsidR="00153AEA" w:rsidRPr="000702BF">
        <w:rPr>
          <w:rFonts w:cs="v5.0.0"/>
        </w:rPr>
        <w:t>3</w:t>
      </w:r>
      <w:r w:rsidRPr="000702BF">
        <w:rPr>
          <w:rFonts w:cs="v5.0.0"/>
        </w:rPr>
        <w:t>-1 for the specified channel bandwidth.</w:t>
      </w:r>
    </w:p>
    <w:p w14:paraId="161D9030" w14:textId="36792535" w:rsidR="00C62099" w:rsidRPr="000702BF" w:rsidRDefault="00C62099" w:rsidP="00C62099">
      <w:pPr>
        <w:pStyle w:val="TH"/>
      </w:pPr>
      <w:r w:rsidRPr="000702BF">
        <w:t>Table 6.5.2.</w:t>
      </w:r>
      <w:r w:rsidR="00153AEA" w:rsidRPr="000702BF">
        <w:t>3</w:t>
      </w:r>
      <w:r w:rsidRPr="000702BF">
        <w:t>-1: General NR spectrum emission mask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7"/>
        <w:gridCol w:w="2408"/>
        <w:gridCol w:w="2408"/>
        <w:gridCol w:w="2408"/>
      </w:tblGrid>
      <w:tr w:rsidR="00C62099" w:rsidRPr="000702BF" w14:paraId="4139C467" w14:textId="77777777" w:rsidTr="008D0E0E">
        <w:trPr>
          <w:jc w:val="center"/>
        </w:trPr>
        <w:tc>
          <w:tcPr>
            <w:tcW w:w="2407" w:type="dxa"/>
            <w:vMerge w:val="restart"/>
            <w:vAlign w:val="center"/>
          </w:tcPr>
          <w:p w14:paraId="0731391D" w14:textId="77777777" w:rsidR="00C62099" w:rsidRPr="000702BF" w:rsidRDefault="00C62099" w:rsidP="00AE3F12">
            <w:pPr>
              <w:pStyle w:val="TAH"/>
            </w:pPr>
            <w:r w:rsidRPr="000702BF">
              <w:rPr>
                <w:rFonts w:hint="eastAsia"/>
              </w:rPr>
              <w:t>Δ</w:t>
            </w:r>
            <w:r w:rsidRPr="000702BF">
              <w:t>f</w:t>
            </w:r>
            <w:r w:rsidRPr="000702BF">
              <w:rPr>
                <w:vertAlign w:val="subscript"/>
              </w:rPr>
              <w:t>OOB</w:t>
            </w:r>
          </w:p>
          <w:p w14:paraId="0668BF71" w14:textId="77777777" w:rsidR="00C62099" w:rsidRPr="000702BF" w:rsidRDefault="00C62099" w:rsidP="00AE3F12">
            <w:pPr>
              <w:pStyle w:val="TAH"/>
            </w:pPr>
            <w:r w:rsidRPr="000702BF">
              <w:t>(MHz)</w:t>
            </w:r>
          </w:p>
        </w:tc>
        <w:tc>
          <w:tcPr>
            <w:tcW w:w="4816" w:type="dxa"/>
            <w:gridSpan w:val="2"/>
            <w:vAlign w:val="center"/>
          </w:tcPr>
          <w:p w14:paraId="7B850479" w14:textId="6934825B" w:rsidR="00C62099" w:rsidRPr="000702BF" w:rsidRDefault="00C62099" w:rsidP="00AE3F12">
            <w:pPr>
              <w:pStyle w:val="TAH"/>
            </w:pPr>
            <w:r w:rsidRPr="000702BF">
              <w:t>Channel</w:t>
            </w:r>
            <w:r w:rsidR="008D0E0E" w:rsidRPr="000702BF">
              <w:t xml:space="preserve"> </w:t>
            </w:r>
            <w:r w:rsidRPr="000702BF">
              <w:t>bandwidth</w:t>
            </w:r>
            <w:r w:rsidR="008D0E0E" w:rsidRPr="000702BF">
              <w:t xml:space="preserve"> </w:t>
            </w:r>
            <w:r w:rsidRPr="000702BF">
              <w:t>(MHz)</w:t>
            </w:r>
            <w:r w:rsidR="008D0E0E" w:rsidRPr="000702BF">
              <w:t xml:space="preserve"> </w:t>
            </w:r>
            <w:r w:rsidRPr="000702BF">
              <w:t>/</w:t>
            </w:r>
            <w:r w:rsidR="008D0E0E" w:rsidRPr="000702BF">
              <w:t xml:space="preserve"> </w:t>
            </w:r>
            <w:r w:rsidRPr="000702BF">
              <w:t>Spectrum</w:t>
            </w:r>
            <w:r w:rsidR="008D0E0E" w:rsidRPr="000702BF">
              <w:t xml:space="preserve"> </w:t>
            </w:r>
            <w:r w:rsidRPr="000702BF">
              <w:t>emission</w:t>
            </w:r>
            <w:r w:rsidR="008D0E0E" w:rsidRPr="000702BF">
              <w:t xml:space="preserve"> </w:t>
            </w:r>
            <w:r w:rsidRPr="000702BF">
              <w:t>limit</w:t>
            </w:r>
            <w:r w:rsidR="008D0E0E" w:rsidRPr="000702BF">
              <w:t xml:space="preserve"> </w:t>
            </w:r>
            <w:r w:rsidRPr="000702BF">
              <w:t>(dBm)</w:t>
            </w:r>
          </w:p>
        </w:tc>
        <w:tc>
          <w:tcPr>
            <w:tcW w:w="2408" w:type="dxa"/>
            <w:vMerge w:val="restart"/>
            <w:vAlign w:val="center"/>
          </w:tcPr>
          <w:p w14:paraId="39099F87" w14:textId="4086CEEA" w:rsidR="00C62099" w:rsidRPr="000702BF" w:rsidRDefault="00C62099" w:rsidP="00AE3F12">
            <w:pPr>
              <w:pStyle w:val="TAH"/>
            </w:pPr>
            <w:r w:rsidRPr="000702BF">
              <w:t>Measurement</w:t>
            </w:r>
            <w:r w:rsidR="008D0E0E" w:rsidRPr="000702BF">
              <w:t xml:space="preserve"> </w:t>
            </w:r>
            <w:r w:rsidRPr="000702BF">
              <w:t>bandwidth</w:t>
            </w:r>
          </w:p>
        </w:tc>
      </w:tr>
      <w:tr w:rsidR="00C62099" w:rsidRPr="000702BF" w14:paraId="5032D5A2" w14:textId="77777777" w:rsidTr="008D0E0E">
        <w:trPr>
          <w:jc w:val="center"/>
        </w:trPr>
        <w:tc>
          <w:tcPr>
            <w:tcW w:w="2407" w:type="dxa"/>
            <w:vMerge/>
            <w:vAlign w:val="center"/>
          </w:tcPr>
          <w:p w14:paraId="60306C66" w14:textId="77777777" w:rsidR="00C62099" w:rsidRPr="000702BF" w:rsidRDefault="00C62099" w:rsidP="00AE3F12">
            <w:pPr>
              <w:pStyle w:val="TAH"/>
            </w:pPr>
          </w:p>
        </w:tc>
        <w:tc>
          <w:tcPr>
            <w:tcW w:w="2408" w:type="dxa"/>
            <w:vAlign w:val="center"/>
          </w:tcPr>
          <w:p w14:paraId="3CBB5BBF" w14:textId="77777777" w:rsidR="00C62099" w:rsidRPr="000702BF" w:rsidRDefault="00C62099" w:rsidP="00AE3F12">
            <w:pPr>
              <w:pStyle w:val="TAH"/>
            </w:pPr>
            <w:r w:rsidRPr="000702BF">
              <w:rPr>
                <w:rFonts w:hint="eastAsia"/>
              </w:rPr>
              <w:t>5</w:t>
            </w:r>
          </w:p>
        </w:tc>
        <w:tc>
          <w:tcPr>
            <w:tcW w:w="2408" w:type="dxa"/>
            <w:vAlign w:val="center"/>
          </w:tcPr>
          <w:p w14:paraId="7ABB8E4B" w14:textId="57C8526B" w:rsidR="00C62099" w:rsidRPr="000702BF" w:rsidRDefault="00C62099" w:rsidP="00AE3F12">
            <w:pPr>
              <w:pStyle w:val="TAH"/>
            </w:pPr>
            <w:r w:rsidRPr="000702BF">
              <w:rPr>
                <w:rFonts w:hint="eastAsia"/>
              </w:rPr>
              <w:t>1</w:t>
            </w:r>
            <w:r w:rsidRPr="000702BF">
              <w:t>0,</w:t>
            </w:r>
            <w:r w:rsidR="008D0E0E" w:rsidRPr="000702BF">
              <w:t xml:space="preserve"> </w:t>
            </w:r>
            <w:r w:rsidRPr="000702BF">
              <w:t>15,</w:t>
            </w:r>
            <w:r w:rsidR="008D0E0E" w:rsidRPr="000702BF">
              <w:t xml:space="preserve"> </w:t>
            </w:r>
            <w:r w:rsidRPr="000702BF">
              <w:t>20</w:t>
            </w:r>
          </w:p>
        </w:tc>
        <w:tc>
          <w:tcPr>
            <w:tcW w:w="2408" w:type="dxa"/>
            <w:vMerge/>
            <w:vAlign w:val="center"/>
          </w:tcPr>
          <w:p w14:paraId="084EC045" w14:textId="77777777" w:rsidR="00C62099" w:rsidRPr="000702BF" w:rsidRDefault="00C62099" w:rsidP="00AE3F12">
            <w:pPr>
              <w:pStyle w:val="TAH"/>
            </w:pPr>
          </w:p>
        </w:tc>
      </w:tr>
      <w:tr w:rsidR="00C62099" w:rsidRPr="000702BF" w14:paraId="39B839EB" w14:textId="77777777" w:rsidTr="008D0E0E">
        <w:trPr>
          <w:jc w:val="center"/>
        </w:trPr>
        <w:tc>
          <w:tcPr>
            <w:tcW w:w="2407" w:type="dxa"/>
            <w:vAlign w:val="center"/>
          </w:tcPr>
          <w:p w14:paraId="493A7507" w14:textId="40268FB5" w:rsidR="00C62099" w:rsidRPr="000702BF" w:rsidRDefault="00C62099" w:rsidP="00AE3F12">
            <w:pPr>
              <w:pStyle w:val="TAC"/>
            </w:pPr>
            <w:r w:rsidRPr="000702BF">
              <w:rPr>
                <w:rFonts w:hint="eastAsia"/>
              </w:rPr>
              <w:t>±</w:t>
            </w:r>
            <w:r w:rsidR="008D0E0E" w:rsidRPr="000702BF">
              <w:t xml:space="preserve"> </w:t>
            </w:r>
            <w:r w:rsidRPr="000702BF">
              <w:t>0-1</w:t>
            </w:r>
          </w:p>
        </w:tc>
        <w:tc>
          <w:tcPr>
            <w:tcW w:w="2408" w:type="dxa"/>
            <w:vAlign w:val="center"/>
          </w:tcPr>
          <w:p w14:paraId="62A86AD4" w14:textId="77777777" w:rsidR="00C62099" w:rsidRPr="000702BF" w:rsidRDefault="00C62099" w:rsidP="00AE3F12">
            <w:pPr>
              <w:pStyle w:val="TAC"/>
            </w:pPr>
            <w:r w:rsidRPr="000702BF">
              <w:t>-13</w:t>
            </w:r>
          </w:p>
        </w:tc>
        <w:tc>
          <w:tcPr>
            <w:tcW w:w="2408" w:type="dxa"/>
            <w:vAlign w:val="center"/>
          </w:tcPr>
          <w:p w14:paraId="72172652" w14:textId="77777777" w:rsidR="00C62099" w:rsidRPr="000702BF" w:rsidRDefault="00C62099" w:rsidP="00AE3F12">
            <w:pPr>
              <w:pStyle w:val="TAC"/>
            </w:pPr>
            <w:r w:rsidRPr="000702BF">
              <w:t>-13</w:t>
            </w:r>
          </w:p>
        </w:tc>
        <w:tc>
          <w:tcPr>
            <w:tcW w:w="2408" w:type="dxa"/>
            <w:vAlign w:val="center"/>
          </w:tcPr>
          <w:p w14:paraId="7D2619C9" w14:textId="5A40911F" w:rsidR="00C62099" w:rsidRPr="000702BF" w:rsidRDefault="00C62099" w:rsidP="00AE3F12">
            <w:pPr>
              <w:pStyle w:val="TAC"/>
            </w:pPr>
            <w:r w:rsidRPr="000702BF">
              <w:t>1</w:t>
            </w:r>
            <w:r w:rsidR="008D0E0E" w:rsidRPr="000702BF">
              <w:t xml:space="preserve"> </w:t>
            </w:r>
            <w:r w:rsidRPr="000702BF">
              <w:t>%</w:t>
            </w:r>
            <w:r w:rsidR="008D0E0E" w:rsidRPr="000702BF">
              <w:t xml:space="preserve"> </w:t>
            </w:r>
            <w:r w:rsidRPr="000702BF">
              <w:t>of</w:t>
            </w:r>
            <w:r w:rsidR="008D0E0E" w:rsidRPr="000702BF">
              <w:t xml:space="preserve"> </w:t>
            </w:r>
            <w:r w:rsidRPr="000702BF">
              <w:t>channel</w:t>
            </w:r>
            <w:r w:rsidR="008D0E0E" w:rsidRPr="000702BF">
              <w:t xml:space="preserve"> </w:t>
            </w:r>
            <w:r w:rsidRPr="000702BF">
              <w:t>BW</w:t>
            </w:r>
          </w:p>
        </w:tc>
      </w:tr>
      <w:tr w:rsidR="00C62099" w:rsidRPr="000702BF" w14:paraId="6C8891C2" w14:textId="77777777" w:rsidTr="008D0E0E">
        <w:trPr>
          <w:jc w:val="center"/>
        </w:trPr>
        <w:tc>
          <w:tcPr>
            <w:tcW w:w="2407" w:type="dxa"/>
            <w:vAlign w:val="center"/>
          </w:tcPr>
          <w:p w14:paraId="6B92B69F" w14:textId="43350E64" w:rsidR="00C62099" w:rsidRPr="000702BF" w:rsidRDefault="00C62099" w:rsidP="00AE3F12">
            <w:pPr>
              <w:pStyle w:val="TAC"/>
            </w:pPr>
            <w:r w:rsidRPr="000702BF">
              <w:rPr>
                <w:rFonts w:hint="eastAsia"/>
              </w:rPr>
              <w:t>±</w:t>
            </w:r>
            <w:r w:rsidR="008D0E0E" w:rsidRPr="000702BF">
              <w:t xml:space="preserve"> </w:t>
            </w:r>
            <w:r w:rsidRPr="000702BF">
              <w:t>1-5</w:t>
            </w:r>
          </w:p>
        </w:tc>
        <w:tc>
          <w:tcPr>
            <w:tcW w:w="2408" w:type="dxa"/>
            <w:vAlign w:val="center"/>
          </w:tcPr>
          <w:p w14:paraId="7674F230" w14:textId="77777777" w:rsidR="00C62099" w:rsidRPr="000702BF" w:rsidRDefault="00C62099" w:rsidP="00AE3F12">
            <w:pPr>
              <w:pStyle w:val="TAC"/>
            </w:pPr>
            <w:r w:rsidRPr="000702BF">
              <w:t>-10</w:t>
            </w:r>
          </w:p>
        </w:tc>
        <w:tc>
          <w:tcPr>
            <w:tcW w:w="2408" w:type="dxa"/>
            <w:vAlign w:val="center"/>
          </w:tcPr>
          <w:p w14:paraId="7F7C0229" w14:textId="77777777" w:rsidR="00C62099" w:rsidRPr="000702BF" w:rsidRDefault="00C62099" w:rsidP="00AE3F12">
            <w:pPr>
              <w:pStyle w:val="TAC"/>
            </w:pPr>
            <w:r w:rsidRPr="000702BF">
              <w:t>-10</w:t>
            </w:r>
          </w:p>
        </w:tc>
        <w:tc>
          <w:tcPr>
            <w:tcW w:w="2408" w:type="dxa"/>
            <w:vMerge w:val="restart"/>
            <w:vAlign w:val="center"/>
          </w:tcPr>
          <w:p w14:paraId="536BE04B" w14:textId="74FB216F" w:rsidR="00C62099" w:rsidRPr="000702BF" w:rsidRDefault="00C62099" w:rsidP="00AE3F12">
            <w:pPr>
              <w:pStyle w:val="TAC"/>
            </w:pPr>
            <w:r w:rsidRPr="000702BF">
              <w:t>1</w:t>
            </w:r>
            <w:r w:rsidR="008D0E0E" w:rsidRPr="000702BF">
              <w:t xml:space="preserve"> </w:t>
            </w:r>
            <w:r w:rsidRPr="000702BF">
              <w:t>MHz</w:t>
            </w:r>
          </w:p>
        </w:tc>
      </w:tr>
      <w:tr w:rsidR="00C62099" w:rsidRPr="000702BF" w14:paraId="4AEDC736" w14:textId="77777777" w:rsidTr="008D0E0E">
        <w:trPr>
          <w:jc w:val="center"/>
        </w:trPr>
        <w:tc>
          <w:tcPr>
            <w:tcW w:w="2407" w:type="dxa"/>
            <w:vAlign w:val="center"/>
          </w:tcPr>
          <w:p w14:paraId="4E4CAAA0" w14:textId="36BABAFC" w:rsidR="00C62099" w:rsidRPr="000702BF" w:rsidRDefault="00C62099" w:rsidP="00AE3F12">
            <w:pPr>
              <w:pStyle w:val="TAC"/>
            </w:pPr>
            <w:r w:rsidRPr="000702BF">
              <w:rPr>
                <w:rFonts w:hint="eastAsia"/>
              </w:rPr>
              <w:t>±</w:t>
            </w:r>
            <w:r w:rsidR="008D0E0E" w:rsidRPr="000702BF">
              <w:t xml:space="preserve"> </w:t>
            </w:r>
            <w:r w:rsidRPr="000702BF">
              <w:t>5-6</w:t>
            </w:r>
          </w:p>
        </w:tc>
        <w:tc>
          <w:tcPr>
            <w:tcW w:w="2408" w:type="dxa"/>
            <w:vAlign w:val="center"/>
          </w:tcPr>
          <w:p w14:paraId="6E3A8C5F" w14:textId="77777777" w:rsidR="00C62099" w:rsidRPr="000702BF" w:rsidRDefault="00C62099" w:rsidP="00AE3F12">
            <w:pPr>
              <w:pStyle w:val="TAC"/>
            </w:pPr>
            <w:r w:rsidRPr="000702BF">
              <w:t>-13</w:t>
            </w:r>
          </w:p>
        </w:tc>
        <w:tc>
          <w:tcPr>
            <w:tcW w:w="2408" w:type="dxa"/>
            <w:vAlign w:val="center"/>
          </w:tcPr>
          <w:p w14:paraId="572806F4" w14:textId="77777777" w:rsidR="00C62099" w:rsidRPr="000702BF" w:rsidRDefault="00C62099" w:rsidP="00AE3F12">
            <w:pPr>
              <w:pStyle w:val="TAC"/>
            </w:pPr>
          </w:p>
        </w:tc>
        <w:tc>
          <w:tcPr>
            <w:tcW w:w="2408" w:type="dxa"/>
            <w:vMerge/>
            <w:vAlign w:val="center"/>
          </w:tcPr>
          <w:p w14:paraId="359FB4F4" w14:textId="77777777" w:rsidR="00C62099" w:rsidRPr="000702BF" w:rsidRDefault="00C62099" w:rsidP="00AE3F12">
            <w:pPr>
              <w:pStyle w:val="TAC"/>
            </w:pPr>
          </w:p>
        </w:tc>
      </w:tr>
      <w:tr w:rsidR="00C62099" w:rsidRPr="000702BF" w14:paraId="030116F4" w14:textId="77777777" w:rsidTr="008D0E0E">
        <w:trPr>
          <w:jc w:val="center"/>
        </w:trPr>
        <w:tc>
          <w:tcPr>
            <w:tcW w:w="2407" w:type="dxa"/>
            <w:vAlign w:val="center"/>
          </w:tcPr>
          <w:p w14:paraId="1F0042E7" w14:textId="1A029768" w:rsidR="00C62099" w:rsidRPr="000702BF" w:rsidRDefault="00C62099" w:rsidP="00AE3F12">
            <w:pPr>
              <w:pStyle w:val="TAC"/>
            </w:pPr>
            <w:r w:rsidRPr="000702BF">
              <w:rPr>
                <w:rFonts w:hint="eastAsia"/>
              </w:rPr>
              <w:t>±</w:t>
            </w:r>
            <w:r w:rsidR="008D0E0E" w:rsidRPr="000702BF">
              <w:t xml:space="preserve"> </w:t>
            </w:r>
            <w:r w:rsidRPr="000702BF">
              <w:t>6-10</w:t>
            </w:r>
          </w:p>
        </w:tc>
        <w:tc>
          <w:tcPr>
            <w:tcW w:w="2408" w:type="dxa"/>
            <w:vAlign w:val="center"/>
          </w:tcPr>
          <w:p w14:paraId="68135B0D" w14:textId="77777777" w:rsidR="00C62099" w:rsidRPr="000702BF" w:rsidRDefault="00C62099" w:rsidP="00AE3F12">
            <w:pPr>
              <w:pStyle w:val="TAC"/>
            </w:pPr>
            <w:r w:rsidRPr="000702BF">
              <w:t>-25</w:t>
            </w:r>
          </w:p>
        </w:tc>
        <w:tc>
          <w:tcPr>
            <w:tcW w:w="2408" w:type="dxa"/>
            <w:vAlign w:val="center"/>
          </w:tcPr>
          <w:p w14:paraId="4998F855" w14:textId="77777777" w:rsidR="00C62099" w:rsidRPr="000702BF" w:rsidRDefault="00C62099" w:rsidP="00AE3F12">
            <w:pPr>
              <w:pStyle w:val="TAC"/>
            </w:pPr>
          </w:p>
        </w:tc>
        <w:tc>
          <w:tcPr>
            <w:tcW w:w="2408" w:type="dxa"/>
            <w:vMerge/>
            <w:vAlign w:val="center"/>
          </w:tcPr>
          <w:p w14:paraId="0C7BC354" w14:textId="77777777" w:rsidR="00C62099" w:rsidRPr="000702BF" w:rsidRDefault="00C62099" w:rsidP="00AE3F12">
            <w:pPr>
              <w:pStyle w:val="TAC"/>
            </w:pPr>
          </w:p>
        </w:tc>
      </w:tr>
      <w:tr w:rsidR="00C62099" w:rsidRPr="000702BF" w14:paraId="3D2FFF20" w14:textId="77777777" w:rsidTr="008D0E0E">
        <w:trPr>
          <w:jc w:val="center"/>
        </w:trPr>
        <w:tc>
          <w:tcPr>
            <w:tcW w:w="2407" w:type="dxa"/>
            <w:vAlign w:val="center"/>
          </w:tcPr>
          <w:p w14:paraId="5BDA5346" w14:textId="2774559B" w:rsidR="00C62099" w:rsidRPr="000702BF" w:rsidRDefault="00C62099" w:rsidP="00AE3F12">
            <w:pPr>
              <w:pStyle w:val="TAC"/>
            </w:pPr>
            <w:r w:rsidRPr="000702BF">
              <w:rPr>
                <w:rFonts w:hint="eastAsia"/>
              </w:rPr>
              <w:t>±</w:t>
            </w:r>
            <w:r w:rsidR="008D0E0E" w:rsidRPr="000702BF">
              <w:t xml:space="preserve"> </w:t>
            </w:r>
            <w:r w:rsidRPr="000702BF">
              <w:t>5-BW</w:t>
            </w:r>
            <w:r w:rsidRPr="000702BF">
              <w:rPr>
                <w:vertAlign w:val="subscript"/>
              </w:rPr>
              <w:t>Channel</w:t>
            </w:r>
          </w:p>
        </w:tc>
        <w:tc>
          <w:tcPr>
            <w:tcW w:w="2408" w:type="dxa"/>
            <w:vAlign w:val="center"/>
          </w:tcPr>
          <w:p w14:paraId="61B98CF5" w14:textId="77777777" w:rsidR="00C62099" w:rsidRPr="000702BF" w:rsidRDefault="00C62099" w:rsidP="00AE3F12">
            <w:pPr>
              <w:pStyle w:val="TAC"/>
            </w:pPr>
          </w:p>
        </w:tc>
        <w:tc>
          <w:tcPr>
            <w:tcW w:w="2408" w:type="dxa"/>
            <w:vAlign w:val="center"/>
          </w:tcPr>
          <w:p w14:paraId="26616C65" w14:textId="77777777" w:rsidR="00C62099" w:rsidRPr="000702BF" w:rsidRDefault="00C62099" w:rsidP="00AE3F12">
            <w:pPr>
              <w:pStyle w:val="TAC"/>
            </w:pPr>
            <w:r w:rsidRPr="000702BF">
              <w:t>-13</w:t>
            </w:r>
          </w:p>
        </w:tc>
        <w:tc>
          <w:tcPr>
            <w:tcW w:w="2408" w:type="dxa"/>
            <w:vMerge/>
            <w:vAlign w:val="center"/>
          </w:tcPr>
          <w:p w14:paraId="02882CEC" w14:textId="77777777" w:rsidR="00C62099" w:rsidRPr="000702BF" w:rsidRDefault="00C62099" w:rsidP="00AE3F12">
            <w:pPr>
              <w:pStyle w:val="TAC"/>
            </w:pPr>
          </w:p>
        </w:tc>
      </w:tr>
      <w:tr w:rsidR="00C62099" w:rsidRPr="000702BF" w14:paraId="46AAE3D6" w14:textId="77777777" w:rsidTr="008D0E0E">
        <w:trPr>
          <w:jc w:val="center"/>
        </w:trPr>
        <w:tc>
          <w:tcPr>
            <w:tcW w:w="2407" w:type="dxa"/>
            <w:vAlign w:val="center"/>
          </w:tcPr>
          <w:p w14:paraId="755B3A9A" w14:textId="1671F031" w:rsidR="00C62099" w:rsidRPr="000702BF" w:rsidRDefault="00C62099" w:rsidP="00AE3F12">
            <w:pPr>
              <w:pStyle w:val="TAC"/>
            </w:pPr>
            <w:r w:rsidRPr="000702BF">
              <w:rPr>
                <w:rFonts w:hint="eastAsia"/>
              </w:rPr>
              <w:t>±</w:t>
            </w:r>
            <w:r w:rsidR="008D0E0E" w:rsidRPr="000702BF">
              <w:t xml:space="preserve"> </w:t>
            </w:r>
            <w:r w:rsidRPr="000702BF">
              <w:t>BW</w:t>
            </w:r>
            <w:r w:rsidRPr="000702BF">
              <w:rPr>
                <w:vertAlign w:val="subscript"/>
              </w:rPr>
              <w:t>Channel</w:t>
            </w:r>
            <w:r w:rsidRPr="000702BF">
              <w:t>-(BW</w:t>
            </w:r>
            <w:r w:rsidRPr="000702BF">
              <w:rPr>
                <w:vertAlign w:val="subscript"/>
              </w:rPr>
              <w:t>Channe</w:t>
            </w:r>
            <w:r w:rsidRPr="000702BF">
              <w:t>l+5)</w:t>
            </w:r>
          </w:p>
        </w:tc>
        <w:tc>
          <w:tcPr>
            <w:tcW w:w="2408" w:type="dxa"/>
            <w:vAlign w:val="center"/>
          </w:tcPr>
          <w:p w14:paraId="47E41DD5" w14:textId="77777777" w:rsidR="00C62099" w:rsidRPr="000702BF" w:rsidRDefault="00C62099" w:rsidP="00AE3F12">
            <w:pPr>
              <w:pStyle w:val="TAC"/>
            </w:pPr>
          </w:p>
        </w:tc>
        <w:tc>
          <w:tcPr>
            <w:tcW w:w="2408" w:type="dxa"/>
            <w:vAlign w:val="center"/>
          </w:tcPr>
          <w:p w14:paraId="15593FD6" w14:textId="77777777" w:rsidR="00C62099" w:rsidRPr="000702BF" w:rsidRDefault="00C62099" w:rsidP="00AE3F12">
            <w:pPr>
              <w:pStyle w:val="TAC"/>
            </w:pPr>
            <w:r w:rsidRPr="000702BF">
              <w:t>-25</w:t>
            </w:r>
          </w:p>
        </w:tc>
        <w:tc>
          <w:tcPr>
            <w:tcW w:w="2408" w:type="dxa"/>
            <w:vMerge/>
            <w:vAlign w:val="center"/>
          </w:tcPr>
          <w:p w14:paraId="1BF2A4D9" w14:textId="77777777" w:rsidR="00C62099" w:rsidRPr="000702BF" w:rsidRDefault="00C62099" w:rsidP="00AE3F12">
            <w:pPr>
              <w:pStyle w:val="TAC"/>
            </w:pPr>
          </w:p>
        </w:tc>
      </w:tr>
    </w:tbl>
    <w:p w14:paraId="24F35BC4" w14:textId="77777777" w:rsidR="00C62099" w:rsidRPr="000702BF" w:rsidRDefault="00C62099" w:rsidP="00C62099"/>
    <w:p w14:paraId="27142B92" w14:textId="77777777" w:rsidR="00C62099" w:rsidRPr="000702BF" w:rsidRDefault="00C62099" w:rsidP="00C62099">
      <w:r w:rsidRPr="000702BF">
        <w:t>The normative reference for this requirement is TS 38.101-5 [11] clause 6.5.2.2.</w:t>
      </w:r>
    </w:p>
    <w:p w14:paraId="4BD850D0" w14:textId="77777777" w:rsidR="00C62099" w:rsidRPr="000702BF" w:rsidRDefault="00C62099" w:rsidP="0002370F">
      <w:pPr>
        <w:pStyle w:val="Heading5"/>
      </w:pPr>
      <w:bookmarkStart w:id="967" w:name="_Toc152356643"/>
      <w:r w:rsidRPr="000702BF">
        <w:t>6.5.2.2.4</w:t>
      </w:r>
      <w:r w:rsidRPr="000702BF">
        <w:tab/>
        <w:t>Test description</w:t>
      </w:r>
      <w:bookmarkEnd w:id="967"/>
    </w:p>
    <w:p w14:paraId="44A10E0F" w14:textId="77777777" w:rsidR="00C62099" w:rsidRPr="000702BF" w:rsidRDefault="00C62099" w:rsidP="00C62099">
      <w:pPr>
        <w:pStyle w:val="H6"/>
      </w:pPr>
      <w:r w:rsidRPr="000702BF">
        <w:t>6.5.2.2.4.1</w:t>
      </w:r>
      <w:r w:rsidRPr="000702BF">
        <w:tab/>
        <w:t>Initial conditions</w:t>
      </w:r>
    </w:p>
    <w:p w14:paraId="71A52EC3" w14:textId="77777777" w:rsidR="00C62099" w:rsidRPr="000702BF" w:rsidRDefault="00C62099" w:rsidP="00C62099">
      <w:r w:rsidRPr="000702BF">
        <w:t>Initial conditions are a set of test configurations the UE needs to be tested in and the steps for the SS to take with the UE to reach the correct measurement state.</w:t>
      </w:r>
    </w:p>
    <w:p w14:paraId="68FFDC75" w14:textId="77777777" w:rsidR="00C62099" w:rsidRPr="000702BF" w:rsidRDefault="00C62099" w:rsidP="00C62099">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7643A67E" w14:textId="35BEB9C2" w:rsidR="00C62099" w:rsidRPr="000702BF" w:rsidRDefault="00C62099" w:rsidP="00C62099">
      <w:pPr>
        <w:pStyle w:val="TH"/>
        <w:rPr>
          <w:lang w:eastAsia="zh-CN"/>
        </w:rPr>
      </w:pPr>
      <w:r w:rsidRPr="000702BF">
        <w:t>Table 6.2.2.4.1-1: Test Configuration T</w:t>
      </w:r>
      <w:r w:rsidRPr="000702BF">
        <w:rPr>
          <w:lang w:eastAsia="zh-CN"/>
        </w:rPr>
        <w:t>able</w:t>
      </w:r>
      <w:r w:rsidRPr="000702BF">
        <w:rPr>
          <w:rFonts w:eastAsia="DengXian"/>
          <w:lang w:eastAsia="zh-CN"/>
        </w:rPr>
        <w:t xml:space="preserve"> for </w:t>
      </w:r>
      <w:r w:rsidRPr="000702BF">
        <w:t>power class 3</w:t>
      </w:r>
      <w:r w:rsidR="008E1FDE" w:rsidRPr="000702BF">
        <w:t xml:space="preserve"> (contiguous allocation)</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596"/>
        <w:gridCol w:w="968"/>
        <w:gridCol w:w="849"/>
        <w:gridCol w:w="706"/>
        <w:gridCol w:w="1259"/>
        <w:gridCol w:w="1567"/>
        <w:gridCol w:w="1992"/>
      </w:tblGrid>
      <w:tr w:rsidR="004E317D" w:rsidRPr="000702BF" w14:paraId="0CE53A86" w14:textId="77777777" w:rsidTr="008D0E0E">
        <w:trPr>
          <w:jc w:val="center"/>
        </w:trPr>
        <w:tc>
          <w:tcPr>
            <w:tcW w:w="5000" w:type="pct"/>
            <w:gridSpan w:val="7"/>
          </w:tcPr>
          <w:p w14:paraId="31EDDA87" w14:textId="3A5BD0CF" w:rsidR="004E317D" w:rsidRPr="000702BF" w:rsidRDefault="004E317D" w:rsidP="00D362E8">
            <w:pPr>
              <w:pStyle w:val="TAH"/>
              <w:keepNext w:val="0"/>
            </w:pPr>
            <w:r w:rsidRPr="000702BF">
              <w:t>Default</w:t>
            </w:r>
            <w:r w:rsidR="008D0E0E" w:rsidRPr="000702BF">
              <w:t xml:space="preserve"> </w:t>
            </w:r>
            <w:r w:rsidRPr="000702BF">
              <w:t>Conditions</w:t>
            </w:r>
          </w:p>
        </w:tc>
      </w:tr>
      <w:tr w:rsidR="004E317D" w:rsidRPr="000702BF" w14:paraId="1A1E7C8F" w14:textId="77777777" w:rsidTr="008D0E0E">
        <w:trPr>
          <w:jc w:val="center"/>
        </w:trPr>
        <w:tc>
          <w:tcPr>
            <w:tcW w:w="2723" w:type="pct"/>
            <w:gridSpan w:val="5"/>
          </w:tcPr>
          <w:p w14:paraId="5102D31D" w14:textId="7D64FFDB" w:rsidR="004E317D" w:rsidRPr="000702BF" w:rsidRDefault="004E317D" w:rsidP="00D362E8">
            <w:pPr>
              <w:pStyle w:val="TAL"/>
              <w:keepNext w:val="0"/>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277" w:type="pct"/>
            <w:gridSpan w:val="2"/>
          </w:tcPr>
          <w:p w14:paraId="7469CE5B" w14:textId="77777777" w:rsidR="004E317D" w:rsidRPr="000702BF" w:rsidRDefault="004E317D" w:rsidP="00D362E8">
            <w:pPr>
              <w:pStyle w:val="TAL"/>
              <w:keepNext w:val="0"/>
            </w:pPr>
            <w:r w:rsidRPr="000702BF">
              <w:t>Normal</w:t>
            </w:r>
          </w:p>
        </w:tc>
      </w:tr>
      <w:tr w:rsidR="004E317D" w:rsidRPr="000702BF" w14:paraId="3D1F24B9" w14:textId="77777777" w:rsidTr="008D0E0E">
        <w:trPr>
          <w:jc w:val="center"/>
        </w:trPr>
        <w:tc>
          <w:tcPr>
            <w:tcW w:w="2723" w:type="pct"/>
            <w:gridSpan w:val="5"/>
          </w:tcPr>
          <w:p w14:paraId="1E9D4B66" w14:textId="6CDCD5D6" w:rsidR="004E317D" w:rsidRPr="000702BF" w:rsidRDefault="004E317D" w:rsidP="00D362E8">
            <w:pPr>
              <w:pStyle w:val="TAL"/>
              <w:keepNext w:val="0"/>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277" w:type="pct"/>
            <w:gridSpan w:val="2"/>
          </w:tcPr>
          <w:p w14:paraId="13624C8B" w14:textId="1B68A576" w:rsidR="004E317D" w:rsidRPr="000702BF" w:rsidRDefault="004E317D" w:rsidP="00D362E8">
            <w:pPr>
              <w:pStyle w:val="TAL"/>
              <w:keepNext w:val="0"/>
            </w:pPr>
            <w:r w:rsidRPr="000702BF">
              <w:rPr>
                <w:lang w:eastAsia="zh-CN"/>
              </w:rPr>
              <w:t>Low</w:t>
            </w:r>
            <w:r w:rsidR="008D0E0E" w:rsidRPr="000702BF">
              <w:rPr>
                <w:lang w:eastAsia="zh-CN"/>
              </w:rPr>
              <w:t xml:space="preserve"> </w:t>
            </w:r>
            <w:r w:rsidRPr="000702BF">
              <w:rPr>
                <w:lang w:eastAsia="zh-CN"/>
              </w:rPr>
              <w:t>range,</w:t>
            </w:r>
            <w:r w:rsidR="008D0E0E" w:rsidRPr="000702BF">
              <w:rPr>
                <w:lang w:eastAsia="zh-CN"/>
              </w:rPr>
              <w:t xml:space="preserve"> </w:t>
            </w:r>
            <w:r w:rsidRPr="000702BF">
              <w:rPr>
                <w:lang w:eastAsia="zh-CN"/>
              </w:rPr>
              <w:t>High</w:t>
            </w:r>
            <w:r w:rsidR="008D0E0E" w:rsidRPr="000702BF">
              <w:rPr>
                <w:lang w:eastAsia="zh-CN"/>
              </w:rPr>
              <w:t xml:space="preserve"> </w:t>
            </w:r>
            <w:r w:rsidRPr="000702BF">
              <w:rPr>
                <w:lang w:eastAsia="zh-CN"/>
              </w:rPr>
              <w:t>range</w:t>
            </w:r>
          </w:p>
        </w:tc>
      </w:tr>
      <w:tr w:rsidR="004E317D" w:rsidRPr="000702BF" w14:paraId="4F199991" w14:textId="77777777" w:rsidTr="008D0E0E">
        <w:trPr>
          <w:jc w:val="center"/>
        </w:trPr>
        <w:tc>
          <w:tcPr>
            <w:tcW w:w="2723" w:type="pct"/>
            <w:gridSpan w:val="5"/>
          </w:tcPr>
          <w:p w14:paraId="6ED097D5" w14:textId="044510C2" w:rsidR="004E317D" w:rsidRPr="000702BF" w:rsidRDefault="004E317D" w:rsidP="00D362E8">
            <w:pPr>
              <w:pStyle w:val="TAL"/>
              <w:keepNext w:val="0"/>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277" w:type="pct"/>
            <w:gridSpan w:val="2"/>
          </w:tcPr>
          <w:p w14:paraId="535DC349" w14:textId="381DC4E3" w:rsidR="004E317D" w:rsidRPr="000702BF" w:rsidRDefault="004E317D" w:rsidP="00D362E8">
            <w:pPr>
              <w:pStyle w:val="TAL"/>
              <w:keepNext w:val="0"/>
            </w:pPr>
            <w:r w:rsidRPr="000702BF">
              <w:t>Lowest,</w:t>
            </w:r>
            <w:r w:rsidR="008D0E0E" w:rsidRPr="000702BF">
              <w:t xml:space="preserve"> </w:t>
            </w:r>
            <w:r w:rsidRPr="000702BF">
              <w:t>Highest</w:t>
            </w:r>
          </w:p>
        </w:tc>
      </w:tr>
      <w:tr w:rsidR="004E317D" w:rsidRPr="000702BF" w14:paraId="5F90AD4F" w14:textId="77777777" w:rsidTr="008D0E0E">
        <w:trPr>
          <w:jc w:val="center"/>
        </w:trPr>
        <w:tc>
          <w:tcPr>
            <w:tcW w:w="2723" w:type="pct"/>
            <w:gridSpan w:val="5"/>
          </w:tcPr>
          <w:p w14:paraId="2425258C" w14:textId="1566394E" w:rsidR="004E317D" w:rsidRPr="000702BF" w:rsidRDefault="004E317D" w:rsidP="00D362E8">
            <w:pPr>
              <w:pStyle w:val="TAL"/>
              <w:keepNext w:val="0"/>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r w:rsidR="008D0E0E" w:rsidRPr="000702BF">
              <w:t xml:space="preserve"> </w:t>
            </w:r>
          </w:p>
        </w:tc>
        <w:tc>
          <w:tcPr>
            <w:tcW w:w="2277" w:type="pct"/>
            <w:gridSpan w:val="2"/>
          </w:tcPr>
          <w:p w14:paraId="401E257B" w14:textId="6084590A" w:rsidR="004E317D" w:rsidRPr="000702BF" w:rsidRDefault="004E317D" w:rsidP="00D362E8">
            <w:pPr>
              <w:pStyle w:val="TAL"/>
              <w:keepNext w:val="0"/>
            </w:pPr>
            <w:r w:rsidRPr="000702BF">
              <w:t>Lowest,</w:t>
            </w:r>
            <w:r w:rsidR="008D0E0E" w:rsidRPr="000702BF">
              <w:t xml:space="preserve"> </w:t>
            </w:r>
            <w:r w:rsidRPr="000702BF">
              <w:t>Highest</w:t>
            </w:r>
          </w:p>
        </w:tc>
      </w:tr>
      <w:tr w:rsidR="004E317D" w:rsidRPr="000702BF" w14:paraId="0992B8E9" w14:textId="77777777" w:rsidTr="008D0E0E">
        <w:trPr>
          <w:jc w:val="center"/>
        </w:trPr>
        <w:tc>
          <w:tcPr>
            <w:tcW w:w="5000" w:type="pct"/>
            <w:gridSpan w:val="7"/>
          </w:tcPr>
          <w:p w14:paraId="4C55906E" w14:textId="110FE940" w:rsidR="004E317D" w:rsidRPr="000702BF" w:rsidRDefault="004E317D" w:rsidP="00D362E8">
            <w:pPr>
              <w:pStyle w:val="TAH"/>
              <w:keepNext w:val="0"/>
            </w:pPr>
            <w:r w:rsidRPr="000702BF">
              <w:t>Test</w:t>
            </w:r>
            <w:r w:rsidR="008D0E0E" w:rsidRPr="000702BF">
              <w:t xml:space="preserve"> </w:t>
            </w:r>
            <w:r w:rsidRPr="000702BF">
              <w:t>Parameters</w:t>
            </w:r>
            <w:r w:rsidR="008D0E0E" w:rsidRPr="000702BF">
              <w:t xml:space="preserve"> </w:t>
            </w:r>
            <w:r w:rsidRPr="000702BF">
              <w:t>for</w:t>
            </w:r>
            <w:r w:rsidR="008D0E0E" w:rsidRPr="000702BF">
              <w:t xml:space="preserve"> </w:t>
            </w:r>
            <w:r w:rsidRPr="000702BF">
              <w:t>Channel</w:t>
            </w:r>
            <w:r w:rsidR="008D0E0E" w:rsidRPr="000702BF">
              <w:t xml:space="preserve"> </w:t>
            </w:r>
            <w:r w:rsidRPr="000702BF">
              <w:t>Bandwidths</w:t>
            </w:r>
          </w:p>
        </w:tc>
      </w:tr>
      <w:tr w:rsidR="004E317D" w:rsidRPr="000702BF" w14:paraId="643F499D" w14:textId="77777777" w:rsidTr="008D0E0E">
        <w:trPr>
          <w:jc w:val="center"/>
        </w:trPr>
        <w:tc>
          <w:tcPr>
            <w:tcW w:w="375" w:type="pct"/>
            <w:shd w:val="clear" w:color="auto" w:fill="auto"/>
          </w:tcPr>
          <w:p w14:paraId="5CCC7A2A" w14:textId="3DC058BC" w:rsidR="004E317D" w:rsidRPr="000702BF" w:rsidRDefault="004E317D" w:rsidP="00D362E8">
            <w:pPr>
              <w:pStyle w:val="TAH"/>
              <w:keepNext w:val="0"/>
              <w:jc w:val="left"/>
              <w:rPr>
                <w:lang w:eastAsia="zh-CN"/>
              </w:rPr>
            </w:pPr>
            <w:bookmarkStart w:id="968" w:name="_MCCTEMPBM_CRPT44170108___4" w:colFirst="0" w:colLast="4"/>
            <w:r w:rsidRPr="000702BF">
              <w:rPr>
                <w:lang w:eastAsia="zh-CN"/>
              </w:rPr>
              <w:t>Test</w:t>
            </w:r>
            <w:r w:rsidR="008D0E0E" w:rsidRPr="000702BF">
              <w:rPr>
                <w:lang w:eastAsia="zh-CN"/>
              </w:rPr>
              <w:t xml:space="preserve"> </w:t>
            </w:r>
            <w:r w:rsidRPr="000702BF">
              <w:rPr>
                <w:lang w:eastAsia="zh-CN"/>
              </w:rPr>
              <w:t>ID</w:t>
            </w:r>
          </w:p>
        </w:tc>
        <w:tc>
          <w:tcPr>
            <w:tcW w:w="610" w:type="pct"/>
          </w:tcPr>
          <w:p w14:paraId="2B778DF4" w14:textId="77777777" w:rsidR="004E317D" w:rsidRPr="000702BF" w:rsidRDefault="004E317D" w:rsidP="00D362E8">
            <w:pPr>
              <w:pStyle w:val="TAH"/>
              <w:keepNext w:val="0"/>
              <w:jc w:val="left"/>
            </w:pPr>
            <w:r w:rsidRPr="000702BF">
              <w:t>Freq</w:t>
            </w:r>
          </w:p>
        </w:tc>
        <w:tc>
          <w:tcPr>
            <w:tcW w:w="535" w:type="pct"/>
            <w:tcBorders>
              <w:bottom w:val="single" w:sz="4" w:space="0" w:color="auto"/>
            </w:tcBorders>
          </w:tcPr>
          <w:p w14:paraId="248D8450" w14:textId="77777777" w:rsidR="004E317D" w:rsidRPr="000702BF" w:rsidRDefault="004E317D" w:rsidP="00D362E8">
            <w:pPr>
              <w:pStyle w:val="TAH"/>
              <w:keepNext w:val="0"/>
              <w:jc w:val="left"/>
            </w:pPr>
            <w:r w:rsidRPr="000702BF">
              <w:t>ChBw</w:t>
            </w:r>
          </w:p>
        </w:tc>
        <w:tc>
          <w:tcPr>
            <w:tcW w:w="445" w:type="pct"/>
            <w:tcBorders>
              <w:bottom w:val="single" w:sz="4" w:space="0" w:color="auto"/>
            </w:tcBorders>
          </w:tcPr>
          <w:p w14:paraId="6419AD27" w14:textId="77777777" w:rsidR="004E317D" w:rsidRPr="000702BF" w:rsidRDefault="004E317D" w:rsidP="00D362E8">
            <w:pPr>
              <w:pStyle w:val="TAH"/>
              <w:keepNext w:val="0"/>
              <w:jc w:val="left"/>
            </w:pPr>
            <w:r w:rsidRPr="000702BF">
              <w:t>SCS</w:t>
            </w:r>
          </w:p>
        </w:tc>
        <w:tc>
          <w:tcPr>
            <w:tcW w:w="793" w:type="pct"/>
            <w:shd w:val="clear" w:color="auto" w:fill="auto"/>
          </w:tcPr>
          <w:p w14:paraId="4814A4EF" w14:textId="31901C48" w:rsidR="004E317D" w:rsidRPr="000702BF" w:rsidRDefault="004E317D" w:rsidP="00D362E8">
            <w:pPr>
              <w:pStyle w:val="TAH"/>
              <w:keepNext w:val="0"/>
              <w:jc w:val="left"/>
            </w:pPr>
            <w:r w:rsidRPr="000702BF">
              <w:t>Downlink</w:t>
            </w:r>
            <w:r w:rsidR="008D0E0E" w:rsidRPr="000702BF">
              <w:t xml:space="preserve"> </w:t>
            </w:r>
            <w:r w:rsidRPr="000702BF">
              <w:t>Configuration</w:t>
            </w:r>
          </w:p>
        </w:tc>
        <w:tc>
          <w:tcPr>
            <w:tcW w:w="2242" w:type="pct"/>
            <w:gridSpan w:val="2"/>
          </w:tcPr>
          <w:p w14:paraId="5B0830A6" w14:textId="24B6BEE0" w:rsidR="004E317D" w:rsidRPr="000702BF" w:rsidRDefault="004E317D" w:rsidP="00D362E8">
            <w:pPr>
              <w:pStyle w:val="TAH"/>
              <w:keepNext w:val="0"/>
              <w:jc w:val="left"/>
              <w:rPr>
                <w:lang w:eastAsia="zh-CN"/>
              </w:rPr>
            </w:pPr>
            <w:r w:rsidRPr="000702BF">
              <w:t>Uplink</w:t>
            </w:r>
            <w:r w:rsidR="008D0E0E" w:rsidRPr="000702BF">
              <w:t xml:space="preserve"> </w:t>
            </w:r>
            <w:r w:rsidRPr="000702BF">
              <w:t>Configuration</w:t>
            </w:r>
          </w:p>
        </w:tc>
      </w:tr>
      <w:tr w:rsidR="004E317D" w:rsidRPr="000702BF" w14:paraId="27FFC3B1" w14:textId="77777777" w:rsidTr="008D0E0E">
        <w:trPr>
          <w:jc w:val="center"/>
        </w:trPr>
        <w:tc>
          <w:tcPr>
            <w:tcW w:w="375" w:type="pct"/>
            <w:shd w:val="clear" w:color="auto" w:fill="auto"/>
          </w:tcPr>
          <w:p w14:paraId="6AF7E8CB" w14:textId="77777777" w:rsidR="004E317D" w:rsidRPr="000702BF" w:rsidRDefault="004E317D" w:rsidP="00D362E8">
            <w:pPr>
              <w:pStyle w:val="TAH"/>
              <w:keepNext w:val="0"/>
              <w:jc w:val="left"/>
              <w:rPr>
                <w:lang w:eastAsia="zh-CN"/>
              </w:rPr>
            </w:pPr>
            <w:bookmarkStart w:id="969" w:name="_MCCTEMPBM_CRPT44170109___4" w:colFirst="2" w:colLast="3"/>
            <w:bookmarkStart w:id="970" w:name="_MCCTEMPBM_CRPT44170110___4" w:colFirst="5" w:colLast="5"/>
            <w:bookmarkEnd w:id="968"/>
          </w:p>
        </w:tc>
        <w:tc>
          <w:tcPr>
            <w:tcW w:w="610" w:type="pct"/>
          </w:tcPr>
          <w:p w14:paraId="43AAAF01" w14:textId="77777777" w:rsidR="004E317D" w:rsidRPr="000702BF" w:rsidRDefault="004E317D" w:rsidP="00D362E8">
            <w:pPr>
              <w:pStyle w:val="TAC"/>
              <w:keepNext w:val="0"/>
              <w:jc w:val="left"/>
            </w:pPr>
          </w:p>
        </w:tc>
        <w:tc>
          <w:tcPr>
            <w:tcW w:w="535" w:type="pct"/>
            <w:tcBorders>
              <w:bottom w:val="nil"/>
            </w:tcBorders>
          </w:tcPr>
          <w:p w14:paraId="06088B90" w14:textId="77777777" w:rsidR="004E317D" w:rsidRPr="000702BF" w:rsidRDefault="004E317D" w:rsidP="00D362E8">
            <w:pPr>
              <w:pStyle w:val="TAC"/>
              <w:keepNext w:val="0"/>
              <w:jc w:val="left"/>
            </w:pPr>
            <w:r w:rsidRPr="000702BF">
              <w:t>Default</w:t>
            </w:r>
          </w:p>
        </w:tc>
        <w:tc>
          <w:tcPr>
            <w:tcW w:w="445" w:type="pct"/>
            <w:tcBorders>
              <w:bottom w:val="nil"/>
            </w:tcBorders>
          </w:tcPr>
          <w:p w14:paraId="10DED0C2" w14:textId="77777777" w:rsidR="004E317D" w:rsidRPr="000702BF" w:rsidRDefault="004E317D" w:rsidP="00D362E8">
            <w:pPr>
              <w:pStyle w:val="TAC"/>
              <w:keepNext w:val="0"/>
              <w:jc w:val="left"/>
            </w:pPr>
            <w:r w:rsidRPr="000702BF">
              <w:t>Default</w:t>
            </w:r>
          </w:p>
        </w:tc>
        <w:tc>
          <w:tcPr>
            <w:tcW w:w="793" w:type="pct"/>
            <w:shd w:val="clear" w:color="auto" w:fill="auto"/>
          </w:tcPr>
          <w:p w14:paraId="4EFB53DB" w14:textId="1CE7F933" w:rsidR="004E317D" w:rsidRPr="000702BF" w:rsidRDefault="004E317D" w:rsidP="00D362E8">
            <w:pPr>
              <w:pStyle w:val="TAC"/>
              <w:keepNext w:val="0"/>
              <w:jc w:val="left"/>
            </w:pPr>
            <w:r w:rsidRPr="000702BF">
              <w:t>N/A</w:t>
            </w:r>
            <w:r w:rsidR="008D0E0E" w:rsidRPr="000702BF">
              <w:t xml:space="preserve"> </w:t>
            </w:r>
            <w:r w:rsidRPr="000702BF">
              <w:t>for</w:t>
            </w:r>
            <w:r w:rsidR="008D0E0E" w:rsidRPr="000702BF">
              <w:t xml:space="preserve"> </w:t>
            </w:r>
            <w:r w:rsidRPr="000702BF">
              <w:t>Spectrum</w:t>
            </w:r>
            <w:r w:rsidR="008D0E0E" w:rsidRPr="000702BF">
              <w:t xml:space="preserve"> </w:t>
            </w:r>
            <w:r w:rsidRPr="000702BF">
              <w:t>Emission</w:t>
            </w:r>
            <w:r w:rsidR="008D0E0E" w:rsidRPr="000702BF">
              <w:t xml:space="preserve"> </w:t>
            </w:r>
            <w:r w:rsidRPr="000702BF">
              <w:t>Mask</w:t>
            </w:r>
            <w:r w:rsidR="008D0E0E" w:rsidRPr="000702BF">
              <w:t xml:space="preserve"> </w:t>
            </w:r>
            <w:r w:rsidRPr="000702BF">
              <w:t>test</w:t>
            </w:r>
            <w:r w:rsidR="008D0E0E" w:rsidRPr="000702BF">
              <w:t xml:space="preserve"> </w:t>
            </w:r>
            <w:r w:rsidRPr="000702BF">
              <w:t>case</w:t>
            </w:r>
          </w:p>
        </w:tc>
        <w:tc>
          <w:tcPr>
            <w:tcW w:w="987" w:type="pct"/>
          </w:tcPr>
          <w:p w14:paraId="1ACCC6F0" w14:textId="40D05A7B" w:rsidR="004E317D" w:rsidRPr="000702BF" w:rsidRDefault="004E317D" w:rsidP="00D362E8">
            <w:pPr>
              <w:pStyle w:val="TAH"/>
              <w:keepNext w:val="0"/>
              <w:jc w:val="left"/>
              <w:rPr>
                <w:lang w:eastAsia="zh-CN"/>
              </w:rPr>
            </w:pPr>
            <w:r w:rsidRPr="000702BF">
              <w:rPr>
                <w:lang w:eastAsia="zh-CN"/>
              </w:rPr>
              <w:t>Modulation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2)</w:t>
            </w:r>
          </w:p>
        </w:tc>
        <w:tc>
          <w:tcPr>
            <w:tcW w:w="1255" w:type="pct"/>
            <w:shd w:val="clear" w:color="auto" w:fill="auto"/>
          </w:tcPr>
          <w:p w14:paraId="3CF89884" w14:textId="4EF18049" w:rsidR="004E317D" w:rsidRPr="000702BF" w:rsidRDefault="004E317D" w:rsidP="00D362E8">
            <w:pPr>
              <w:pStyle w:val="TAH"/>
              <w:keepNext w:val="0"/>
              <w:jc w:val="left"/>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4E317D" w:rsidRPr="000702BF" w14:paraId="2F41F67A" w14:textId="77777777" w:rsidTr="008D0E0E">
        <w:trPr>
          <w:jc w:val="center"/>
        </w:trPr>
        <w:tc>
          <w:tcPr>
            <w:tcW w:w="375" w:type="pct"/>
            <w:shd w:val="clear" w:color="auto" w:fill="auto"/>
          </w:tcPr>
          <w:p w14:paraId="1A031892" w14:textId="77777777" w:rsidR="004E317D" w:rsidRPr="000702BF" w:rsidRDefault="004E317D" w:rsidP="00D362E8">
            <w:pPr>
              <w:pStyle w:val="TAC"/>
              <w:keepNext w:val="0"/>
              <w:jc w:val="left"/>
            </w:pPr>
            <w:bookmarkStart w:id="971" w:name="_MCCTEMPBM_CRPT44170111___4" w:colFirst="0" w:colLast="0"/>
            <w:bookmarkStart w:id="972" w:name="_MCCTEMPBM_CRPT44170112___4" w:colFirst="5" w:colLast="5"/>
            <w:bookmarkEnd w:id="969"/>
            <w:bookmarkEnd w:id="970"/>
            <w:r w:rsidRPr="000702BF">
              <w:rPr>
                <w:rFonts w:eastAsia="MS Mincho"/>
              </w:rPr>
              <w:t>4</w:t>
            </w:r>
            <w:r w:rsidRPr="000702BF">
              <w:rPr>
                <w:rFonts w:eastAsia="MS Mincho"/>
                <w:vertAlign w:val="superscript"/>
              </w:rPr>
              <w:t>4</w:t>
            </w:r>
          </w:p>
        </w:tc>
        <w:tc>
          <w:tcPr>
            <w:tcW w:w="610" w:type="pct"/>
          </w:tcPr>
          <w:p w14:paraId="03D26685" w14:textId="77777777" w:rsidR="004E317D" w:rsidRPr="000702BF" w:rsidRDefault="004E317D" w:rsidP="00D362E8">
            <w:pPr>
              <w:pStyle w:val="TAC"/>
              <w:keepNext w:val="0"/>
              <w:jc w:val="left"/>
            </w:pPr>
            <w:r w:rsidRPr="000702BF">
              <w:rPr>
                <w:rFonts w:eastAsia="MS Mincho"/>
              </w:rPr>
              <w:t>Low</w:t>
            </w:r>
          </w:p>
        </w:tc>
        <w:tc>
          <w:tcPr>
            <w:tcW w:w="535" w:type="pct"/>
            <w:tcBorders>
              <w:top w:val="nil"/>
              <w:bottom w:val="nil"/>
            </w:tcBorders>
          </w:tcPr>
          <w:p w14:paraId="39B3A8C0" w14:textId="77777777" w:rsidR="004E317D" w:rsidRPr="000702BF" w:rsidRDefault="004E317D" w:rsidP="00D362E8">
            <w:pPr>
              <w:pStyle w:val="TAC"/>
              <w:keepNext w:val="0"/>
              <w:jc w:val="left"/>
            </w:pPr>
          </w:p>
        </w:tc>
        <w:tc>
          <w:tcPr>
            <w:tcW w:w="445" w:type="pct"/>
            <w:tcBorders>
              <w:top w:val="nil"/>
              <w:bottom w:val="nil"/>
            </w:tcBorders>
          </w:tcPr>
          <w:p w14:paraId="3C5D9C93" w14:textId="77777777" w:rsidR="004E317D" w:rsidRPr="000702BF" w:rsidRDefault="004E317D" w:rsidP="00D362E8">
            <w:pPr>
              <w:pStyle w:val="TAC"/>
              <w:keepNext w:val="0"/>
              <w:jc w:val="left"/>
            </w:pPr>
          </w:p>
        </w:tc>
        <w:tc>
          <w:tcPr>
            <w:tcW w:w="793" w:type="pct"/>
            <w:tcBorders>
              <w:top w:val="nil"/>
              <w:bottom w:val="nil"/>
            </w:tcBorders>
            <w:shd w:val="clear" w:color="auto" w:fill="auto"/>
          </w:tcPr>
          <w:p w14:paraId="6E4C9089" w14:textId="77777777" w:rsidR="004E317D" w:rsidRPr="000702BF" w:rsidRDefault="004E317D" w:rsidP="00D362E8">
            <w:pPr>
              <w:pStyle w:val="TAC"/>
              <w:keepNext w:val="0"/>
              <w:jc w:val="left"/>
            </w:pPr>
          </w:p>
        </w:tc>
        <w:tc>
          <w:tcPr>
            <w:tcW w:w="987" w:type="pct"/>
          </w:tcPr>
          <w:p w14:paraId="0A51CF82" w14:textId="158F0676" w:rsidR="004E317D" w:rsidRPr="000702BF" w:rsidRDefault="004E317D" w:rsidP="00D362E8">
            <w:pPr>
              <w:pStyle w:val="TAC"/>
              <w:keepNext w:val="0"/>
              <w:jc w:val="left"/>
            </w:pPr>
            <w:r w:rsidRPr="000702BF">
              <w:rPr>
                <w:rFonts w:eastAsia="MS Mincho"/>
              </w:rPr>
              <w:t>DFT-s-OFDM</w:t>
            </w:r>
            <w:r w:rsidR="008D0E0E" w:rsidRPr="000702BF">
              <w:rPr>
                <w:rFonts w:eastAsia="MS Mincho"/>
              </w:rPr>
              <w:t xml:space="preserve"> </w:t>
            </w:r>
            <w:r w:rsidRPr="000702BF">
              <w:rPr>
                <w:rFonts w:eastAsia="MS Mincho"/>
              </w:rPr>
              <w:t>PI/2</w:t>
            </w:r>
            <w:r w:rsidR="008D0E0E" w:rsidRPr="000702BF">
              <w:rPr>
                <w:rFonts w:eastAsia="MS Mincho"/>
              </w:rPr>
              <w:t xml:space="preserve"> </w:t>
            </w:r>
            <w:r w:rsidRPr="000702BF">
              <w:rPr>
                <w:rFonts w:eastAsia="MS Mincho"/>
              </w:rPr>
              <w:t>BPSK</w:t>
            </w:r>
          </w:p>
        </w:tc>
        <w:tc>
          <w:tcPr>
            <w:tcW w:w="1255" w:type="pct"/>
            <w:shd w:val="clear" w:color="auto" w:fill="auto"/>
          </w:tcPr>
          <w:p w14:paraId="7F926BE4" w14:textId="77777777" w:rsidR="004E317D" w:rsidRPr="000702BF" w:rsidRDefault="004E317D" w:rsidP="00D362E8">
            <w:pPr>
              <w:pStyle w:val="TAC"/>
              <w:keepNext w:val="0"/>
              <w:jc w:val="left"/>
            </w:pPr>
            <w:r w:rsidRPr="000702BF">
              <w:rPr>
                <w:rFonts w:eastAsia="MS Mincho"/>
              </w:rPr>
              <w:t>Edge_1RB_Left</w:t>
            </w:r>
          </w:p>
        </w:tc>
      </w:tr>
      <w:tr w:rsidR="004E317D" w:rsidRPr="000702BF" w14:paraId="133AE412" w14:textId="77777777" w:rsidTr="008D0E0E">
        <w:trPr>
          <w:jc w:val="center"/>
        </w:trPr>
        <w:tc>
          <w:tcPr>
            <w:tcW w:w="375" w:type="pct"/>
            <w:shd w:val="clear" w:color="auto" w:fill="auto"/>
          </w:tcPr>
          <w:p w14:paraId="1099687C" w14:textId="77777777" w:rsidR="004E317D" w:rsidRPr="000702BF" w:rsidRDefault="004E317D" w:rsidP="00D362E8">
            <w:pPr>
              <w:pStyle w:val="TAC"/>
              <w:keepNext w:val="0"/>
              <w:jc w:val="left"/>
            </w:pPr>
            <w:bookmarkStart w:id="973" w:name="_MCCTEMPBM_CRPT44170113___4" w:colFirst="0" w:colLast="0"/>
            <w:bookmarkStart w:id="974" w:name="_MCCTEMPBM_CRPT44170114___4" w:colFirst="5" w:colLast="5"/>
            <w:bookmarkEnd w:id="971"/>
            <w:bookmarkEnd w:id="972"/>
            <w:r w:rsidRPr="000702BF">
              <w:rPr>
                <w:rFonts w:eastAsia="MS Mincho"/>
              </w:rPr>
              <w:t>5</w:t>
            </w:r>
            <w:r w:rsidRPr="000702BF">
              <w:rPr>
                <w:rFonts w:eastAsia="MS Mincho"/>
                <w:vertAlign w:val="superscript"/>
              </w:rPr>
              <w:t>4</w:t>
            </w:r>
          </w:p>
        </w:tc>
        <w:tc>
          <w:tcPr>
            <w:tcW w:w="610" w:type="pct"/>
          </w:tcPr>
          <w:p w14:paraId="684A1F6E" w14:textId="77777777" w:rsidR="004E317D" w:rsidRPr="000702BF" w:rsidRDefault="004E317D" w:rsidP="00D362E8">
            <w:pPr>
              <w:pStyle w:val="TAC"/>
              <w:keepNext w:val="0"/>
              <w:jc w:val="left"/>
            </w:pPr>
            <w:r w:rsidRPr="000702BF">
              <w:rPr>
                <w:rFonts w:eastAsia="MS Mincho"/>
              </w:rPr>
              <w:t>High</w:t>
            </w:r>
          </w:p>
        </w:tc>
        <w:tc>
          <w:tcPr>
            <w:tcW w:w="535" w:type="pct"/>
            <w:tcBorders>
              <w:top w:val="nil"/>
              <w:bottom w:val="nil"/>
            </w:tcBorders>
          </w:tcPr>
          <w:p w14:paraId="7EA4BC9D" w14:textId="77777777" w:rsidR="004E317D" w:rsidRPr="000702BF" w:rsidRDefault="004E317D" w:rsidP="00D362E8">
            <w:pPr>
              <w:pStyle w:val="TAC"/>
              <w:keepNext w:val="0"/>
              <w:jc w:val="left"/>
            </w:pPr>
          </w:p>
        </w:tc>
        <w:tc>
          <w:tcPr>
            <w:tcW w:w="445" w:type="pct"/>
            <w:tcBorders>
              <w:top w:val="nil"/>
              <w:bottom w:val="nil"/>
            </w:tcBorders>
          </w:tcPr>
          <w:p w14:paraId="10E4C454" w14:textId="77777777" w:rsidR="004E317D" w:rsidRPr="000702BF" w:rsidRDefault="004E317D" w:rsidP="00D362E8">
            <w:pPr>
              <w:pStyle w:val="TAC"/>
              <w:keepNext w:val="0"/>
              <w:jc w:val="left"/>
            </w:pPr>
          </w:p>
        </w:tc>
        <w:tc>
          <w:tcPr>
            <w:tcW w:w="793" w:type="pct"/>
            <w:tcBorders>
              <w:top w:val="nil"/>
              <w:bottom w:val="nil"/>
            </w:tcBorders>
            <w:shd w:val="clear" w:color="auto" w:fill="auto"/>
          </w:tcPr>
          <w:p w14:paraId="334C9692" w14:textId="77777777" w:rsidR="004E317D" w:rsidRPr="000702BF" w:rsidRDefault="004E317D" w:rsidP="00D362E8">
            <w:pPr>
              <w:pStyle w:val="TAC"/>
              <w:keepNext w:val="0"/>
              <w:jc w:val="left"/>
            </w:pPr>
          </w:p>
        </w:tc>
        <w:tc>
          <w:tcPr>
            <w:tcW w:w="987" w:type="pct"/>
          </w:tcPr>
          <w:p w14:paraId="1C392087" w14:textId="2DAF9590" w:rsidR="004E317D" w:rsidRPr="000702BF" w:rsidRDefault="004E317D" w:rsidP="00D362E8">
            <w:pPr>
              <w:pStyle w:val="TAC"/>
              <w:keepNext w:val="0"/>
              <w:jc w:val="left"/>
            </w:pPr>
            <w:r w:rsidRPr="000702BF">
              <w:rPr>
                <w:rFonts w:eastAsia="MS Mincho"/>
              </w:rPr>
              <w:t>DFT-s-OFDM</w:t>
            </w:r>
            <w:r w:rsidR="008D0E0E" w:rsidRPr="000702BF">
              <w:rPr>
                <w:rFonts w:eastAsia="MS Mincho"/>
              </w:rPr>
              <w:t xml:space="preserve"> </w:t>
            </w:r>
            <w:r w:rsidRPr="000702BF">
              <w:rPr>
                <w:rFonts w:eastAsia="MS Mincho"/>
              </w:rPr>
              <w:t>PI/2</w:t>
            </w:r>
            <w:r w:rsidR="008D0E0E" w:rsidRPr="000702BF">
              <w:rPr>
                <w:rFonts w:eastAsia="MS Mincho"/>
              </w:rPr>
              <w:t xml:space="preserve"> </w:t>
            </w:r>
            <w:r w:rsidRPr="000702BF">
              <w:rPr>
                <w:rFonts w:eastAsia="MS Mincho"/>
              </w:rPr>
              <w:t>BPSK</w:t>
            </w:r>
          </w:p>
        </w:tc>
        <w:tc>
          <w:tcPr>
            <w:tcW w:w="1255" w:type="pct"/>
            <w:shd w:val="clear" w:color="auto" w:fill="auto"/>
          </w:tcPr>
          <w:p w14:paraId="56A1AB71" w14:textId="77777777" w:rsidR="004E317D" w:rsidRPr="000702BF" w:rsidRDefault="004E317D" w:rsidP="00D362E8">
            <w:pPr>
              <w:pStyle w:val="TAC"/>
              <w:keepNext w:val="0"/>
              <w:jc w:val="left"/>
            </w:pPr>
            <w:r w:rsidRPr="000702BF">
              <w:rPr>
                <w:rFonts w:eastAsia="MS Mincho"/>
              </w:rPr>
              <w:t>Edge_1RB_Right</w:t>
            </w:r>
          </w:p>
        </w:tc>
      </w:tr>
      <w:tr w:rsidR="004E317D" w:rsidRPr="000702BF" w14:paraId="239454DD" w14:textId="77777777" w:rsidTr="008D0E0E">
        <w:trPr>
          <w:jc w:val="center"/>
        </w:trPr>
        <w:tc>
          <w:tcPr>
            <w:tcW w:w="375" w:type="pct"/>
            <w:shd w:val="clear" w:color="auto" w:fill="auto"/>
          </w:tcPr>
          <w:p w14:paraId="554C4E18" w14:textId="77777777" w:rsidR="004E317D" w:rsidRPr="000702BF" w:rsidRDefault="004E317D" w:rsidP="00D362E8">
            <w:pPr>
              <w:pStyle w:val="TAC"/>
              <w:keepNext w:val="0"/>
              <w:jc w:val="left"/>
            </w:pPr>
            <w:bookmarkStart w:id="975" w:name="_MCCTEMPBM_CRPT44170115___4" w:colFirst="0" w:colLast="0"/>
            <w:bookmarkStart w:id="976" w:name="_MCCTEMPBM_CRPT44170116___4" w:colFirst="5" w:colLast="5"/>
            <w:bookmarkEnd w:id="973"/>
            <w:bookmarkEnd w:id="974"/>
            <w:r w:rsidRPr="000702BF">
              <w:rPr>
                <w:rFonts w:eastAsia="MS Mincho"/>
              </w:rPr>
              <w:t>6</w:t>
            </w:r>
            <w:r w:rsidRPr="000702BF">
              <w:rPr>
                <w:rFonts w:eastAsia="MS Mincho"/>
                <w:vertAlign w:val="superscript"/>
              </w:rPr>
              <w:t>4</w:t>
            </w:r>
          </w:p>
        </w:tc>
        <w:tc>
          <w:tcPr>
            <w:tcW w:w="610" w:type="pct"/>
          </w:tcPr>
          <w:p w14:paraId="6B5CDA77" w14:textId="77777777" w:rsidR="004E317D" w:rsidRPr="000702BF" w:rsidRDefault="004E317D" w:rsidP="00D362E8">
            <w:pPr>
              <w:pStyle w:val="TAC"/>
              <w:keepNext w:val="0"/>
              <w:jc w:val="left"/>
            </w:pPr>
            <w:r w:rsidRPr="000702BF">
              <w:rPr>
                <w:rFonts w:eastAsia="MS Mincho"/>
              </w:rPr>
              <w:t>Default</w:t>
            </w:r>
          </w:p>
        </w:tc>
        <w:tc>
          <w:tcPr>
            <w:tcW w:w="535" w:type="pct"/>
            <w:tcBorders>
              <w:top w:val="nil"/>
              <w:bottom w:val="nil"/>
            </w:tcBorders>
          </w:tcPr>
          <w:p w14:paraId="6435E8B6" w14:textId="77777777" w:rsidR="004E317D" w:rsidRPr="000702BF" w:rsidRDefault="004E317D" w:rsidP="00D362E8">
            <w:pPr>
              <w:pStyle w:val="TAC"/>
              <w:keepNext w:val="0"/>
              <w:jc w:val="left"/>
            </w:pPr>
          </w:p>
        </w:tc>
        <w:tc>
          <w:tcPr>
            <w:tcW w:w="445" w:type="pct"/>
            <w:tcBorders>
              <w:top w:val="nil"/>
              <w:bottom w:val="nil"/>
            </w:tcBorders>
          </w:tcPr>
          <w:p w14:paraId="032D7419" w14:textId="77777777" w:rsidR="004E317D" w:rsidRPr="000702BF" w:rsidRDefault="004E317D" w:rsidP="00D362E8">
            <w:pPr>
              <w:pStyle w:val="TAC"/>
              <w:keepNext w:val="0"/>
              <w:jc w:val="left"/>
            </w:pPr>
          </w:p>
        </w:tc>
        <w:tc>
          <w:tcPr>
            <w:tcW w:w="793" w:type="pct"/>
            <w:tcBorders>
              <w:top w:val="nil"/>
              <w:bottom w:val="nil"/>
            </w:tcBorders>
            <w:shd w:val="clear" w:color="auto" w:fill="auto"/>
          </w:tcPr>
          <w:p w14:paraId="01CB9EBB" w14:textId="77777777" w:rsidR="004E317D" w:rsidRPr="000702BF" w:rsidRDefault="004E317D" w:rsidP="00D362E8">
            <w:pPr>
              <w:pStyle w:val="TAC"/>
              <w:keepNext w:val="0"/>
              <w:jc w:val="left"/>
            </w:pPr>
          </w:p>
        </w:tc>
        <w:tc>
          <w:tcPr>
            <w:tcW w:w="987" w:type="pct"/>
          </w:tcPr>
          <w:p w14:paraId="7B950F86" w14:textId="2AF4D391" w:rsidR="004E317D" w:rsidRPr="000702BF" w:rsidRDefault="004E317D" w:rsidP="00D362E8">
            <w:pPr>
              <w:pStyle w:val="TAC"/>
              <w:keepNext w:val="0"/>
              <w:jc w:val="left"/>
            </w:pPr>
            <w:r w:rsidRPr="000702BF">
              <w:rPr>
                <w:rFonts w:eastAsia="MS Mincho"/>
              </w:rPr>
              <w:t>DFT-s-OFDM</w:t>
            </w:r>
            <w:r w:rsidR="008D0E0E" w:rsidRPr="000702BF">
              <w:rPr>
                <w:rFonts w:eastAsia="MS Mincho"/>
              </w:rPr>
              <w:t xml:space="preserve"> </w:t>
            </w:r>
            <w:r w:rsidRPr="000702BF">
              <w:rPr>
                <w:rFonts w:eastAsia="MS Mincho"/>
              </w:rPr>
              <w:t>PI/2</w:t>
            </w:r>
            <w:r w:rsidR="008D0E0E" w:rsidRPr="000702BF">
              <w:rPr>
                <w:rFonts w:eastAsia="MS Mincho"/>
              </w:rPr>
              <w:t xml:space="preserve"> </w:t>
            </w:r>
            <w:r w:rsidRPr="000702BF">
              <w:rPr>
                <w:rFonts w:eastAsia="MS Mincho"/>
              </w:rPr>
              <w:t>BPSK</w:t>
            </w:r>
          </w:p>
        </w:tc>
        <w:tc>
          <w:tcPr>
            <w:tcW w:w="1255" w:type="pct"/>
            <w:shd w:val="clear" w:color="auto" w:fill="auto"/>
          </w:tcPr>
          <w:p w14:paraId="2081833C" w14:textId="77777777" w:rsidR="004E317D" w:rsidRPr="000702BF" w:rsidRDefault="004E317D" w:rsidP="00D362E8">
            <w:pPr>
              <w:pStyle w:val="TAC"/>
              <w:keepNext w:val="0"/>
              <w:jc w:val="left"/>
            </w:pPr>
            <w:r w:rsidRPr="000702BF">
              <w:rPr>
                <w:rFonts w:eastAsia="MS Mincho"/>
              </w:rPr>
              <w:t>Outer_Full</w:t>
            </w:r>
          </w:p>
        </w:tc>
      </w:tr>
      <w:tr w:rsidR="004E317D" w:rsidRPr="000702BF" w14:paraId="5F20EA43" w14:textId="77777777" w:rsidTr="008D0E0E">
        <w:trPr>
          <w:jc w:val="center"/>
        </w:trPr>
        <w:tc>
          <w:tcPr>
            <w:tcW w:w="375" w:type="pct"/>
            <w:shd w:val="clear" w:color="auto" w:fill="auto"/>
          </w:tcPr>
          <w:p w14:paraId="0C886161" w14:textId="77777777" w:rsidR="004E317D" w:rsidRPr="000702BF" w:rsidRDefault="004E317D" w:rsidP="00D362E8">
            <w:pPr>
              <w:pStyle w:val="TAC"/>
              <w:keepNext w:val="0"/>
              <w:jc w:val="left"/>
            </w:pPr>
            <w:bookmarkStart w:id="977" w:name="_MCCTEMPBM_CRPT44170117___4" w:colFirst="0" w:colLast="0"/>
            <w:bookmarkStart w:id="978" w:name="_MCCTEMPBM_CRPT44170118___4" w:colFirst="5" w:colLast="5"/>
            <w:bookmarkEnd w:id="975"/>
            <w:bookmarkEnd w:id="976"/>
            <w:r w:rsidRPr="000702BF">
              <w:rPr>
                <w:lang w:eastAsia="zh-CN"/>
              </w:rPr>
              <w:t>7</w:t>
            </w:r>
          </w:p>
        </w:tc>
        <w:tc>
          <w:tcPr>
            <w:tcW w:w="610" w:type="pct"/>
          </w:tcPr>
          <w:p w14:paraId="670C7777"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644FF708" w14:textId="77777777" w:rsidR="004E317D" w:rsidRPr="000702BF" w:rsidRDefault="004E317D" w:rsidP="00D362E8">
            <w:pPr>
              <w:pStyle w:val="TAC"/>
              <w:keepNext w:val="0"/>
              <w:jc w:val="left"/>
            </w:pPr>
          </w:p>
        </w:tc>
        <w:tc>
          <w:tcPr>
            <w:tcW w:w="445" w:type="pct"/>
            <w:tcBorders>
              <w:top w:val="nil"/>
              <w:bottom w:val="nil"/>
            </w:tcBorders>
          </w:tcPr>
          <w:p w14:paraId="6AC4CFD6" w14:textId="77777777" w:rsidR="004E317D" w:rsidRPr="000702BF" w:rsidRDefault="004E317D" w:rsidP="00D362E8">
            <w:pPr>
              <w:pStyle w:val="TAC"/>
              <w:keepNext w:val="0"/>
              <w:jc w:val="left"/>
            </w:pPr>
          </w:p>
        </w:tc>
        <w:tc>
          <w:tcPr>
            <w:tcW w:w="793" w:type="pct"/>
            <w:vMerge w:val="restart"/>
            <w:tcBorders>
              <w:top w:val="nil"/>
            </w:tcBorders>
            <w:shd w:val="clear" w:color="auto" w:fill="auto"/>
          </w:tcPr>
          <w:p w14:paraId="1B662E18" w14:textId="77777777" w:rsidR="004E317D" w:rsidRPr="000702BF" w:rsidRDefault="004E317D" w:rsidP="00D362E8">
            <w:pPr>
              <w:pStyle w:val="TAC"/>
              <w:keepNext w:val="0"/>
              <w:jc w:val="left"/>
            </w:pPr>
          </w:p>
        </w:tc>
        <w:tc>
          <w:tcPr>
            <w:tcW w:w="987" w:type="pct"/>
          </w:tcPr>
          <w:p w14:paraId="3A03112E" w14:textId="7C8FAC51" w:rsidR="004E317D" w:rsidRPr="000702BF" w:rsidRDefault="004E317D" w:rsidP="00D362E8">
            <w:pPr>
              <w:pStyle w:val="TAC"/>
              <w:keepNext w:val="0"/>
              <w:jc w:val="left"/>
            </w:pPr>
            <w:r w:rsidRPr="000702BF">
              <w:t>DFT-s-OFDM</w:t>
            </w:r>
            <w:r w:rsidR="008D0E0E" w:rsidRPr="000702BF">
              <w:t xml:space="preserve"> </w:t>
            </w:r>
            <w:r w:rsidRPr="000702BF">
              <w:t>QPSK</w:t>
            </w:r>
          </w:p>
        </w:tc>
        <w:tc>
          <w:tcPr>
            <w:tcW w:w="1255" w:type="pct"/>
            <w:shd w:val="clear" w:color="auto" w:fill="auto"/>
          </w:tcPr>
          <w:p w14:paraId="22B6EFF9" w14:textId="77777777" w:rsidR="004E317D" w:rsidRPr="000702BF" w:rsidRDefault="004E317D" w:rsidP="00D362E8">
            <w:pPr>
              <w:pStyle w:val="TAC"/>
              <w:keepNext w:val="0"/>
              <w:jc w:val="left"/>
            </w:pPr>
            <w:r w:rsidRPr="000702BF">
              <w:t>Edger_1RB_Left</w:t>
            </w:r>
          </w:p>
        </w:tc>
      </w:tr>
      <w:tr w:rsidR="004E317D" w:rsidRPr="000702BF" w14:paraId="1890B318" w14:textId="77777777" w:rsidTr="008D0E0E">
        <w:trPr>
          <w:jc w:val="center"/>
        </w:trPr>
        <w:tc>
          <w:tcPr>
            <w:tcW w:w="375" w:type="pct"/>
            <w:shd w:val="clear" w:color="auto" w:fill="auto"/>
          </w:tcPr>
          <w:p w14:paraId="0CC7FF22" w14:textId="77777777" w:rsidR="004E317D" w:rsidRPr="000702BF" w:rsidRDefault="004E317D" w:rsidP="00D362E8">
            <w:pPr>
              <w:pStyle w:val="TAC"/>
              <w:keepNext w:val="0"/>
              <w:jc w:val="left"/>
            </w:pPr>
            <w:bookmarkStart w:id="979" w:name="_MCCTEMPBM_CRPT44170119___4" w:colFirst="0" w:colLast="0"/>
            <w:bookmarkStart w:id="980" w:name="_MCCTEMPBM_CRPT44170120___4" w:colFirst="5" w:colLast="5"/>
            <w:bookmarkEnd w:id="977"/>
            <w:bookmarkEnd w:id="978"/>
            <w:r w:rsidRPr="000702BF">
              <w:rPr>
                <w:lang w:eastAsia="zh-CN"/>
              </w:rPr>
              <w:t>8</w:t>
            </w:r>
          </w:p>
        </w:tc>
        <w:tc>
          <w:tcPr>
            <w:tcW w:w="610" w:type="pct"/>
          </w:tcPr>
          <w:p w14:paraId="6F937951"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07A1FA96" w14:textId="77777777" w:rsidR="004E317D" w:rsidRPr="000702BF" w:rsidRDefault="004E317D" w:rsidP="00D362E8">
            <w:pPr>
              <w:pStyle w:val="TAC"/>
              <w:keepNext w:val="0"/>
              <w:jc w:val="left"/>
            </w:pPr>
          </w:p>
        </w:tc>
        <w:tc>
          <w:tcPr>
            <w:tcW w:w="445" w:type="pct"/>
            <w:tcBorders>
              <w:top w:val="nil"/>
              <w:bottom w:val="nil"/>
            </w:tcBorders>
          </w:tcPr>
          <w:p w14:paraId="6C16FE2B" w14:textId="77777777" w:rsidR="004E317D" w:rsidRPr="000702BF" w:rsidRDefault="004E317D" w:rsidP="00D362E8">
            <w:pPr>
              <w:pStyle w:val="TAC"/>
              <w:keepNext w:val="0"/>
              <w:jc w:val="left"/>
            </w:pPr>
          </w:p>
        </w:tc>
        <w:tc>
          <w:tcPr>
            <w:tcW w:w="793" w:type="pct"/>
            <w:vMerge/>
            <w:shd w:val="clear" w:color="auto" w:fill="auto"/>
          </w:tcPr>
          <w:p w14:paraId="4921A1DF" w14:textId="77777777" w:rsidR="004E317D" w:rsidRPr="000702BF" w:rsidRDefault="004E317D" w:rsidP="00D362E8">
            <w:pPr>
              <w:pStyle w:val="TAC"/>
              <w:keepNext w:val="0"/>
              <w:jc w:val="left"/>
            </w:pPr>
          </w:p>
        </w:tc>
        <w:tc>
          <w:tcPr>
            <w:tcW w:w="987" w:type="pct"/>
          </w:tcPr>
          <w:p w14:paraId="2A4BB15E" w14:textId="5F2C0D4A" w:rsidR="004E317D" w:rsidRPr="000702BF" w:rsidRDefault="004E317D" w:rsidP="00D362E8">
            <w:pPr>
              <w:pStyle w:val="TAC"/>
              <w:keepNext w:val="0"/>
              <w:jc w:val="left"/>
            </w:pPr>
            <w:r w:rsidRPr="000702BF">
              <w:t>DFT-s-OFDM</w:t>
            </w:r>
            <w:r w:rsidR="008D0E0E" w:rsidRPr="000702BF">
              <w:t xml:space="preserve"> </w:t>
            </w:r>
            <w:r w:rsidRPr="000702BF">
              <w:t>QPSK</w:t>
            </w:r>
          </w:p>
        </w:tc>
        <w:tc>
          <w:tcPr>
            <w:tcW w:w="1255" w:type="pct"/>
            <w:shd w:val="clear" w:color="auto" w:fill="auto"/>
          </w:tcPr>
          <w:p w14:paraId="34E03652" w14:textId="77777777" w:rsidR="004E317D" w:rsidRPr="000702BF" w:rsidRDefault="004E317D" w:rsidP="00D362E8">
            <w:pPr>
              <w:pStyle w:val="TAC"/>
              <w:keepNext w:val="0"/>
              <w:jc w:val="left"/>
            </w:pPr>
            <w:r w:rsidRPr="000702BF">
              <w:t>Edge_1RB_Right</w:t>
            </w:r>
          </w:p>
        </w:tc>
      </w:tr>
      <w:tr w:rsidR="004E317D" w:rsidRPr="000702BF" w14:paraId="738785B4" w14:textId="77777777" w:rsidTr="008D0E0E">
        <w:trPr>
          <w:jc w:val="center"/>
        </w:trPr>
        <w:tc>
          <w:tcPr>
            <w:tcW w:w="375" w:type="pct"/>
            <w:shd w:val="clear" w:color="auto" w:fill="auto"/>
          </w:tcPr>
          <w:p w14:paraId="02336841" w14:textId="77777777" w:rsidR="004E317D" w:rsidRPr="000702BF" w:rsidRDefault="004E317D" w:rsidP="00D362E8">
            <w:pPr>
              <w:pStyle w:val="TAC"/>
              <w:keepNext w:val="0"/>
              <w:jc w:val="left"/>
            </w:pPr>
            <w:bookmarkStart w:id="981" w:name="_MCCTEMPBM_CRPT44170121___4" w:colFirst="0" w:colLast="0"/>
            <w:bookmarkStart w:id="982" w:name="_MCCTEMPBM_CRPT44170122___4" w:colFirst="5" w:colLast="5"/>
            <w:bookmarkEnd w:id="979"/>
            <w:bookmarkEnd w:id="980"/>
            <w:r w:rsidRPr="000702BF">
              <w:rPr>
                <w:lang w:eastAsia="zh-CN"/>
              </w:rPr>
              <w:t>9</w:t>
            </w:r>
          </w:p>
        </w:tc>
        <w:tc>
          <w:tcPr>
            <w:tcW w:w="610" w:type="pct"/>
          </w:tcPr>
          <w:p w14:paraId="09333280" w14:textId="77777777" w:rsidR="004E317D" w:rsidRPr="000702BF" w:rsidRDefault="004E317D" w:rsidP="00D362E8">
            <w:pPr>
              <w:pStyle w:val="TAC"/>
              <w:keepNext w:val="0"/>
              <w:jc w:val="left"/>
            </w:pPr>
            <w:r w:rsidRPr="000702BF">
              <w:t>Default</w:t>
            </w:r>
          </w:p>
        </w:tc>
        <w:tc>
          <w:tcPr>
            <w:tcW w:w="535" w:type="pct"/>
            <w:tcBorders>
              <w:top w:val="nil"/>
              <w:bottom w:val="nil"/>
            </w:tcBorders>
          </w:tcPr>
          <w:p w14:paraId="0C25046A" w14:textId="77777777" w:rsidR="004E317D" w:rsidRPr="000702BF" w:rsidRDefault="004E317D" w:rsidP="00D362E8">
            <w:pPr>
              <w:pStyle w:val="TAC"/>
              <w:keepNext w:val="0"/>
              <w:jc w:val="left"/>
            </w:pPr>
          </w:p>
        </w:tc>
        <w:tc>
          <w:tcPr>
            <w:tcW w:w="445" w:type="pct"/>
            <w:tcBorders>
              <w:top w:val="nil"/>
              <w:bottom w:val="nil"/>
            </w:tcBorders>
          </w:tcPr>
          <w:p w14:paraId="03270B8D" w14:textId="77777777" w:rsidR="004E317D" w:rsidRPr="000702BF" w:rsidRDefault="004E317D" w:rsidP="00D362E8">
            <w:pPr>
              <w:pStyle w:val="TAC"/>
              <w:keepNext w:val="0"/>
              <w:jc w:val="left"/>
            </w:pPr>
          </w:p>
        </w:tc>
        <w:tc>
          <w:tcPr>
            <w:tcW w:w="793" w:type="pct"/>
            <w:vMerge/>
            <w:shd w:val="clear" w:color="auto" w:fill="auto"/>
          </w:tcPr>
          <w:p w14:paraId="0BF2DB86" w14:textId="77777777" w:rsidR="004E317D" w:rsidRPr="000702BF" w:rsidRDefault="004E317D" w:rsidP="00D362E8">
            <w:pPr>
              <w:pStyle w:val="TAC"/>
              <w:keepNext w:val="0"/>
              <w:jc w:val="left"/>
            </w:pPr>
          </w:p>
        </w:tc>
        <w:tc>
          <w:tcPr>
            <w:tcW w:w="987" w:type="pct"/>
          </w:tcPr>
          <w:p w14:paraId="7EDC5233" w14:textId="738745EB" w:rsidR="004E317D" w:rsidRPr="000702BF" w:rsidRDefault="004E317D" w:rsidP="00D362E8">
            <w:pPr>
              <w:pStyle w:val="TAC"/>
              <w:keepNext w:val="0"/>
              <w:jc w:val="left"/>
            </w:pPr>
            <w:r w:rsidRPr="000702BF">
              <w:t>DFT-s-OFDM</w:t>
            </w:r>
            <w:r w:rsidR="008D0E0E" w:rsidRPr="000702BF">
              <w:t xml:space="preserve"> </w:t>
            </w:r>
            <w:r w:rsidRPr="000702BF">
              <w:t>QPSK</w:t>
            </w:r>
          </w:p>
        </w:tc>
        <w:tc>
          <w:tcPr>
            <w:tcW w:w="1255" w:type="pct"/>
            <w:shd w:val="clear" w:color="auto" w:fill="auto"/>
          </w:tcPr>
          <w:p w14:paraId="654A6EBF" w14:textId="77777777" w:rsidR="004E317D" w:rsidRPr="000702BF" w:rsidRDefault="004E317D" w:rsidP="00D362E8">
            <w:pPr>
              <w:pStyle w:val="TAC"/>
              <w:keepNext w:val="0"/>
              <w:jc w:val="left"/>
            </w:pPr>
            <w:r w:rsidRPr="000702BF">
              <w:t>Outer_Full</w:t>
            </w:r>
          </w:p>
        </w:tc>
      </w:tr>
      <w:tr w:rsidR="004E317D" w:rsidRPr="000702BF" w14:paraId="1044536F" w14:textId="77777777" w:rsidTr="008D0E0E">
        <w:trPr>
          <w:jc w:val="center"/>
        </w:trPr>
        <w:tc>
          <w:tcPr>
            <w:tcW w:w="375" w:type="pct"/>
            <w:shd w:val="clear" w:color="auto" w:fill="auto"/>
          </w:tcPr>
          <w:p w14:paraId="31212EF2" w14:textId="77777777" w:rsidR="004E317D" w:rsidRPr="000702BF" w:rsidRDefault="004E317D" w:rsidP="00D362E8">
            <w:pPr>
              <w:pStyle w:val="TAC"/>
              <w:keepNext w:val="0"/>
              <w:jc w:val="left"/>
              <w:rPr>
                <w:lang w:eastAsia="zh-CN"/>
              </w:rPr>
            </w:pPr>
            <w:bookmarkStart w:id="983" w:name="_MCCTEMPBM_CRPT44170123___4" w:colFirst="0" w:colLast="0"/>
            <w:bookmarkStart w:id="984" w:name="_MCCTEMPBM_CRPT44170124___4" w:colFirst="5" w:colLast="5"/>
            <w:bookmarkEnd w:id="981"/>
            <w:bookmarkEnd w:id="982"/>
            <w:r w:rsidRPr="000702BF">
              <w:rPr>
                <w:lang w:eastAsia="zh-CN"/>
              </w:rPr>
              <w:t>10</w:t>
            </w:r>
          </w:p>
        </w:tc>
        <w:tc>
          <w:tcPr>
            <w:tcW w:w="610" w:type="pct"/>
          </w:tcPr>
          <w:p w14:paraId="6112CAC3"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28F9744E" w14:textId="77777777" w:rsidR="004E317D" w:rsidRPr="000702BF" w:rsidRDefault="004E317D" w:rsidP="00D362E8">
            <w:pPr>
              <w:pStyle w:val="TAC"/>
              <w:keepNext w:val="0"/>
              <w:jc w:val="left"/>
            </w:pPr>
          </w:p>
        </w:tc>
        <w:tc>
          <w:tcPr>
            <w:tcW w:w="445" w:type="pct"/>
            <w:tcBorders>
              <w:top w:val="nil"/>
              <w:bottom w:val="nil"/>
            </w:tcBorders>
          </w:tcPr>
          <w:p w14:paraId="04EFA989" w14:textId="77777777" w:rsidR="004E317D" w:rsidRPr="000702BF" w:rsidRDefault="004E317D" w:rsidP="00D362E8">
            <w:pPr>
              <w:pStyle w:val="TAC"/>
              <w:keepNext w:val="0"/>
              <w:jc w:val="left"/>
            </w:pPr>
          </w:p>
        </w:tc>
        <w:tc>
          <w:tcPr>
            <w:tcW w:w="793" w:type="pct"/>
            <w:vMerge/>
            <w:shd w:val="clear" w:color="auto" w:fill="auto"/>
          </w:tcPr>
          <w:p w14:paraId="79478E09" w14:textId="77777777" w:rsidR="004E317D" w:rsidRPr="000702BF" w:rsidRDefault="004E317D" w:rsidP="00D362E8">
            <w:pPr>
              <w:pStyle w:val="TAC"/>
              <w:keepNext w:val="0"/>
              <w:jc w:val="left"/>
            </w:pPr>
          </w:p>
        </w:tc>
        <w:tc>
          <w:tcPr>
            <w:tcW w:w="987" w:type="pct"/>
          </w:tcPr>
          <w:p w14:paraId="4920E1FC" w14:textId="1837E4DB" w:rsidR="004E317D" w:rsidRPr="000702BF" w:rsidRDefault="004E317D" w:rsidP="00D362E8">
            <w:pPr>
              <w:pStyle w:val="TAC"/>
              <w:keepNext w:val="0"/>
              <w:jc w:val="left"/>
            </w:pPr>
            <w:r w:rsidRPr="000702BF">
              <w:t>DFT-s-OFDM</w:t>
            </w:r>
            <w:r w:rsidR="008D0E0E" w:rsidRPr="000702BF">
              <w:t xml:space="preserve"> </w:t>
            </w:r>
            <w:r w:rsidRPr="000702BF">
              <w:t>16</w:t>
            </w:r>
            <w:r w:rsidR="008D0E0E" w:rsidRPr="000702BF">
              <w:t xml:space="preserve"> </w:t>
            </w:r>
            <w:r w:rsidRPr="000702BF">
              <w:t>QAM</w:t>
            </w:r>
          </w:p>
        </w:tc>
        <w:tc>
          <w:tcPr>
            <w:tcW w:w="1255" w:type="pct"/>
            <w:shd w:val="clear" w:color="auto" w:fill="auto"/>
          </w:tcPr>
          <w:p w14:paraId="0D8A5DFC" w14:textId="77777777" w:rsidR="004E317D" w:rsidRPr="000702BF" w:rsidRDefault="004E317D" w:rsidP="00D362E8">
            <w:pPr>
              <w:pStyle w:val="TAC"/>
              <w:keepNext w:val="0"/>
              <w:jc w:val="left"/>
            </w:pPr>
            <w:r w:rsidRPr="000702BF">
              <w:t>Edge_1RB_Left</w:t>
            </w:r>
          </w:p>
        </w:tc>
      </w:tr>
      <w:tr w:rsidR="004E317D" w:rsidRPr="000702BF" w14:paraId="67AF6D34" w14:textId="77777777" w:rsidTr="008D0E0E">
        <w:trPr>
          <w:jc w:val="center"/>
        </w:trPr>
        <w:tc>
          <w:tcPr>
            <w:tcW w:w="375" w:type="pct"/>
            <w:shd w:val="clear" w:color="auto" w:fill="auto"/>
          </w:tcPr>
          <w:p w14:paraId="2841765C" w14:textId="77777777" w:rsidR="004E317D" w:rsidRPr="000702BF" w:rsidRDefault="004E317D" w:rsidP="00D362E8">
            <w:pPr>
              <w:pStyle w:val="TAC"/>
              <w:keepNext w:val="0"/>
              <w:jc w:val="left"/>
              <w:rPr>
                <w:lang w:eastAsia="zh-CN"/>
              </w:rPr>
            </w:pPr>
            <w:bookmarkStart w:id="985" w:name="_MCCTEMPBM_CRPT44170125___4" w:colFirst="0" w:colLast="0"/>
            <w:bookmarkStart w:id="986" w:name="_MCCTEMPBM_CRPT44170126___4" w:colFirst="5" w:colLast="5"/>
            <w:bookmarkEnd w:id="983"/>
            <w:bookmarkEnd w:id="984"/>
            <w:r w:rsidRPr="000702BF">
              <w:rPr>
                <w:lang w:eastAsia="zh-CN"/>
              </w:rPr>
              <w:t>11</w:t>
            </w:r>
          </w:p>
        </w:tc>
        <w:tc>
          <w:tcPr>
            <w:tcW w:w="610" w:type="pct"/>
          </w:tcPr>
          <w:p w14:paraId="72666144"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5CAE503B" w14:textId="77777777" w:rsidR="004E317D" w:rsidRPr="000702BF" w:rsidRDefault="004E317D" w:rsidP="00D362E8">
            <w:pPr>
              <w:pStyle w:val="TAC"/>
              <w:keepNext w:val="0"/>
              <w:jc w:val="left"/>
            </w:pPr>
          </w:p>
        </w:tc>
        <w:tc>
          <w:tcPr>
            <w:tcW w:w="445" w:type="pct"/>
            <w:tcBorders>
              <w:top w:val="nil"/>
              <w:bottom w:val="nil"/>
            </w:tcBorders>
          </w:tcPr>
          <w:p w14:paraId="2648E23E" w14:textId="77777777" w:rsidR="004E317D" w:rsidRPr="000702BF" w:rsidRDefault="004E317D" w:rsidP="00D362E8">
            <w:pPr>
              <w:pStyle w:val="TAC"/>
              <w:keepNext w:val="0"/>
              <w:jc w:val="left"/>
            </w:pPr>
          </w:p>
        </w:tc>
        <w:tc>
          <w:tcPr>
            <w:tcW w:w="793" w:type="pct"/>
            <w:vMerge/>
            <w:shd w:val="clear" w:color="auto" w:fill="auto"/>
          </w:tcPr>
          <w:p w14:paraId="551C3332" w14:textId="77777777" w:rsidR="004E317D" w:rsidRPr="000702BF" w:rsidRDefault="004E317D" w:rsidP="00D362E8">
            <w:pPr>
              <w:pStyle w:val="TAC"/>
              <w:keepNext w:val="0"/>
              <w:jc w:val="left"/>
            </w:pPr>
          </w:p>
        </w:tc>
        <w:tc>
          <w:tcPr>
            <w:tcW w:w="987" w:type="pct"/>
          </w:tcPr>
          <w:p w14:paraId="35E4FABA" w14:textId="076A5D21" w:rsidR="004E317D" w:rsidRPr="000702BF" w:rsidRDefault="004E317D" w:rsidP="00D362E8">
            <w:pPr>
              <w:pStyle w:val="TAC"/>
              <w:keepNext w:val="0"/>
              <w:jc w:val="left"/>
            </w:pPr>
            <w:r w:rsidRPr="000702BF">
              <w:t>DFT-s-OFDM</w:t>
            </w:r>
            <w:r w:rsidR="008D0E0E" w:rsidRPr="000702BF">
              <w:t xml:space="preserve"> </w:t>
            </w:r>
            <w:r w:rsidRPr="000702BF">
              <w:t>16</w:t>
            </w:r>
            <w:r w:rsidR="008D0E0E" w:rsidRPr="000702BF">
              <w:t xml:space="preserve"> </w:t>
            </w:r>
            <w:r w:rsidRPr="000702BF">
              <w:t>QAM</w:t>
            </w:r>
          </w:p>
        </w:tc>
        <w:tc>
          <w:tcPr>
            <w:tcW w:w="1255" w:type="pct"/>
            <w:shd w:val="clear" w:color="auto" w:fill="auto"/>
          </w:tcPr>
          <w:p w14:paraId="2C738B30" w14:textId="77777777" w:rsidR="004E317D" w:rsidRPr="000702BF" w:rsidRDefault="004E317D" w:rsidP="00D362E8">
            <w:pPr>
              <w:pStyle w:val="TAC"/>
              <w:keepNext w:val="0"/>
              <w:jc w:val="left"/>
            </w:pPr>
            <w:r w:rsidRPr="000702BF">
              <w:t>Edge_1RB_Right</w:t>
            </w:r>
          </w:p>
        </w:tc>
      </w:tr>
      <w:tr w:rsidR="004E317D" w:rsidRPr="000702BF" w14:paraId="5B8C2D4D" w14:textId="77777777" w:rsidTr="008D0E0E">
        <w:trPr>
          <w:jc w:val="center"/>
        </w:trPr>
        <w:tc>
          <w:tcPr>
            <w:tcW w:w="375" w:type="pct"/>
            <w:shd w:val="clear" w:color="auto" w:fill="auto"/>
          </w:tcPr>
          <w:p w14:paraId="4FFD49A5" w14:textId="77777777" w:rsidR="004E317D" w:rsidRPr="000702BF" w:rsidRDefault="004E317D" w:rsidP="00D362E8">
            <w:pPr>
              <w:pStyle w:val="TAC"/>
              <w:keepNext w:val="0"/>
              <w:jc w:val="left"/>
              <w:rPr>
                <w:lang w:eastAsia="zh-CN"/>
              </w:rPr>
            </w:pPr>
            <w:bookmarkStart w:id="987" w:name="_MCCTEMPBM_CRPT44170127___4" w:colFirst="0" w:colLast="0"/>
            <w:bookmarkStart w:id="988" w:name="_MCCTEMPBM_CRPT44170128___4" w:colFirst="5" w:colLast="5"/>
            <w:bookmarkEnd w:id="985"/>
            <w:bookmarkEnd w:id="986"/>
            <w:r w:rsidRPr="000702BF">
              <w:rPr>
                <w:lang w:eastAsia="zh-CN"/>
              </w:rPr>
              <w:t>12</w:t>
            </w:r>
          </w:p>
        </w:tc>
        <w:tc>
          <w:tcPr>
            <w:tcW w:w="610" w:type="pct"/>
          </w:tcPr>
          <w:p w14:paraId="42FF0C0B" w14:textId="77777777" w:rsidR="004E317D" w:rsidRPr="000702BF" w:rsidRDefault="004E317D" w:rsidP="00D362E8">
            <w:pPr>
              <w:pStyle w:val="TAC"/>
              <w:keepNext w:val="0"/>
              <w:jc w:val="left"/>
            </w:pPr>
            <w:r w:rsidRPr="000702BF">
              <w:t>Default</w:t>
            </w:r>
          </w:p>
        </w:tc>
        <w:tc>
          <w:tcPr>
            <w:tcW w:w="535" w:type="pct"/>
            <w:tcBorders>
              <w:top w:val="nil"/>
              <w:bottom w:val="nil"/>
            </w:tcBorders>
          </w:tcPr>
          <w:p w14:paraId="4D7DD850" w14:textId="77777777" w:rsidR="004E317D" w:rsidRPr="000702BF" w:rsidRDefault="004E317D" w:rsidP="00D362E8">
            <w:pPr>
              <w:pStyle w:val="TAC"/>
              <w:keepNext w:val="0"/>
              <w:jc w:val="left"/>
            </w:pPr>
          </w:p>
        </w:tc>
        <w:tc>
          <w:tcPr>
            <w:tcW w:w="445" w:type="pct"/>
            <w:tcBorders>
              <w:top w:val="nil"/>
              <w:bottom w:val="nil"/>
            </w:tcBorders>
          </w:tcPr>
          <w:p w14:paraId="6FE0587D" w14:textId="77777777" w:rsidR="004E317D" w:rsidRPr="000702BF" w:rsidRDefault="004E317D" w:rsidP="00D362E8">
            <w:pPr>
              <w:pStyle w:val="TAC"/>
              <w:keepNext w:val="0"/>
              <w:jc w:val="left"/>
            </w:pPr>
          </w:p>
        </w:tc>
        <w:tc>
          <w:tcPr>
            <w:tcW w:w="793" w:type="pct"/>
            <w:vMerge/>
            <w:shd w:val="clear" w:color="auto" w:fill="auto"/>
          </w:tcPr>
          <w:p w14:paraId="0CAFB50A" w14:textId="77777777" w:rsidR="004E317D" w:rsidRPr="000702BF" w:rsidRDefault="004E317D" w:rsidP="00D362E8">
            <w:pPr>
              <w:pStyle w:val="TAC"/>
              <w:keepNext w:val="0"/>
              <w:jc w:val="left"/>
            </w:pPr>
          </w:p>
        </w:tc>
        <w:tc>
          <w:tcPr>
            <w:tcW w:w="987" w:type="pct"/>
          </w:tcPr>
          <w:p w14:paraId="4BC0FD66" w14:textId="76A61986" w:rsidR="004E317D" w:rsidRPr="000702BF" w:rsidRDefault="004E317D" w:rsidP="00D362E8">
            <w:pPr>
              <w:pStyle w:val="TAC"/>
              <w:keepNext w:val="0"/>
              <w:jc w:val="left"/>
            </w:pPr>
            <w:r w:rsidRPr="000702BF">
              <w:t>DFT-s-OFDM</w:t>
            </w:r>
            <w:r w:rsidR="008D0E0E" w:rsidRPr="000702BF">
              <w:t xml:space="preserve"> </w:t>
            </w:r>
            <w:r w:rsidRPr="000702BF">
              <w:t>16</w:t>
            </w:r>
            <w:r w:rsidR="008D0E0E" w:rsidRPr="000702BF">
              <w:t xml:space="preserve"> </w:t>
            </w:r>
            <w:r w:rsidRPr="000702BF">
              <w:t>QAM</w:t>
            </w:r>
          </w:p>
        </w:tc>
        <w:tc>
          <w:tcPr>
            <w:tcW w:w="1255" w:type="pct"/>
            <w:shd w:val="clear" w:color="auto" w:fill="auto"/>
          </w:tcPr>
          <w:p w14:paraId="45C617CF" w14:textId="77777777" w:rsidR="004E317D" w:rsidRPr="000702BF" w:rsidRDefault="004E317D" w:rsidP="00D362E8">
            <w:pPr>
              <w:pStyle w:val="TAC"/>
              <w:keepNext w:val="0"/>
              <w:jc w:val="left"/>
            </w:pPr>
            <w:r w:rsidRPr="000702BF">
              <w:t>Outer_Full</w:t>
            </w:r>
          </w:p>
        </w:tc>
      </w:tr>
      <w:tr w:rsidR="004E317D" w:rsidRPr="000702BF" w14:paraId="7C816055" w14:textId="77777777" w:rsidTr="008D0E0E">
        <w:trPr>
          <w:jc w:val="center"/>
        </w:trPr>
        <w:tc>
          <w:tcPr>
            <w:tcW w:w="375" w:type="pct"/>
            <w:shd w:val="clear" w:color="auto" w:fill="auto"/>
          </w:tcPr>
          <w:p w14:paraId="2BB2B94B" w14:textId="77777777" w:rsidR="004E317D" w:rsidRPr="000702BF" w:rsidRDefault="004E317D" w:rsidP="00D362E8">
            <w:pPr>
              <w:pStyle w:val="TAC"/>
              <w:keepNext w:val="0"/>
              <w:jc w:val="left"/>
              <w:rPr>
                <w:lang w:eastAsia="zh-CN"/>
              </w:rPr>
            </w:pPr>
            <w:bookmarkStart w:id="989" w:name="_MCCTEMPBM_CRPT44170129___4" w:colFirst="0" w:colLast="0"/>
            <w:bookmarkStart w:id="990" w:name="_MCCTEMPBM_CRPT44170130___4" w:colFirst="5" w:colLast="5"/>
            <w:bookmarkEnd w:id="987"/>
            <w:bookmarkEnd w:id="988"/>
            <w:r w:rsidRPr="000702BF">
              <w:rPr>
                <w:lang w:eastAsia="zh-CN"/>
              </w:rPr>
              <w:t>13</w:t>
            </w:r>
          </w:p>
        </w:tc>
        <w:tc>
          <w:tcPr>
            <w:tcW w:w="610" w:type="pct"/>
          </w:tcPr>
          <w:p w14:paraId="027B2F51"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4AD2EB53" w14:textId="77777777" w:rsidR="004E317D" w:rsidRPr="000702BF" w:rsidRDefault="004E317D" w:rsidP="00D362E8">
            <w:pPr>
              <w:pStyle w:val="TAC"/>
              <w:keepNext w:val="0"/>
              <w:jc w:val="left"/>
            </w:pPr>
          </w:p>
        </w:tc>
        <w:tc>
          <w:tcPr>
            <w:tcW w:w="445" w:type="pct"/>
            <w:tcBorders>
              <w:top w:val="nil"/>
              <w:bottom w:val="nil"/>
            </w:tcBorders>
          </w:tcPr>
          <w:p w14:paraId="189AB223" w14:textId="77777777" w:rsidR="004E317D" w:rsidRPr="000702BF" w:rsidRDefault="004E317D" w:rsidP="00D362E8">
            <w:pPr>
              <w:pStyle w:val="TAC"/>
              <w:keepNext w:val="0"/>
              <w:jc w:val="left"/>
            </w:pPr>
          </w:p>
        </w:tc>
        <w:tc>
          <w:tcPr>
            <w:tcW w:w="793" w:type="pct"/>
            <w:vMerge/>
            <w:shd w:val="clear" w:color="auto" w:fill="auto"/>
          </w:tcPr>
          <w:p w14:paraId="01B0B12D" w14:textId="77777777" w:rsidR="004E317D" w:rsidRPr="000702BF" w:rsidRDefault="004E317D" w:rsidP="00D362E8">
            <w:pPr>
              <w:pStyle w:val="TAC"/>
              <w:keepNext w:val="0"/>
              <w:jc w:val="left"/>
            </w:pPr>
          </w:p>
        </w:tc>
        <w:tc>
          <w:tcPr>
            <w:tcW w:w="987" w:type="pct"/>
          </w:tcPr>
          <w:p w14:paraId="7289B142" w14:textId="4985FED5" w:rsidR="004E317D" w:rsidRPr="000702BF" w:rsidRDefault="004E317D" w:rsidP="00D362E8">
            <w:pPr>
              <w:pStyle w:val="TAC"/>
              <w:keepNext w:val="0"/>
              <w:jc w:val="left"/>
            </w:pPr>
            <w:r w:rsidRPr="000702BF">
              <w:t>DFT-s-OFDM</w:t>
            </w:r>
            <w:r w:rsidR="008D0E0E" w:rsidRPr="000702BF">
              <w:t xml:space="preserve"> </w:t>
            </w:r>
            <w:r w:rsidRPr="000702BF">
              <w:t>64</w:t>
            </w:r>
            <w:r w:rsidR="008D0E0E" w:rsidRPr="000702BF">
              <w:t xml:space="preserve"> </w:t>
            </w:r>
            <w:r w:rsidRPr="000702BF">
              <w:t>QAM</w:t>
            </w:r>
          </w:p>
        </w:tc>
        <w:tc>
          <w:tcPr>
            <w:tcW w:w="1255" w:type="pct"/>
            <w:shd w:val="clear" w:color="auto" w:fill="auto"/>
          </w:tcPr>
          <w:p w14:paraId="27622DBD" w14:textId="77777777" w:rsidR="004E317D" w:rsidRPr="000702BF" w:rsidRDefault="004E317D" w:rsidP="00D362E8">
            <w:pPr>
              <w:pStyle w:val="TAC"/>
              <w:keepNext w:val="0"/>
              <w:jc w:val="left"/>
            </w:pPr>
            <w:r w:rsidRPr="000702BF">
              <w:t>Edge_1RB_Left</w:t>
            </w:r>
          </w:p>
        </w:tc>
      </w:tr>
      <w:tr w:rsidR="004E317D" w:rsidRPr="000702BF" w14:paraId="2FCFFE83" w14:textId="77777777" w:rsidTr="008D0E0E">
        <w:trPr>
          <w:jc w:val="center"/>
        </w:trPr>
        <w:tc>
          <w:tcPr>
            <w:tcW w:w="375" w:type="pct"/>
            <w:shd w:val="clear" w:color="auto" w:fill="auto"/>
          </w:tcPr>
          <w:p w14:paraId="0A599152" w14:textId="77777777" w:rsidR="004E317D" w:rsidRPr="000702BF" w:rsidRDefault="004E317D" w:rsidP="00D362E8">
            <w:pPr>
              <w:pStyle w:val="TAC"/>
              <w:keepNext w:val="0"/>
              <w:jc w:val="left"/>
              <w:rPr>
                <w:lang w:eastAsia="zh-CN"/>
              </w:rPr>
            </w:pPr>
            <w:bookmarkStart w:id="991" w:name="_MCCTEMPBM_CRPT44170131___4" w:colFirst="0" w:colLast="0"/>
            <w:bookmarkStart w:id="992" w:name="_MCCTEMPBM_CRPT44170132___4" w:colFirst="5" w:colLast="5"/>
            <w:bookmarkEnd w:id="989"/>
            <w:bookmarkEnd w:id="990"/>
            <w:r w:rsidRPr="000702BF">
              <w:rPr>
                <w:lang w:eastAsia="zh-CN"/>
              </w:rPr>
              <w:t>14</w:t>
            </w:r>
          </w:p>
        </w:tc>
        <w:tc>
          <w:tcPr>
            <w:tcW w:w="610" w:type="pct"/>
          </w:tcPr>
          <w:p w14:paraId="2928B4C2"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19AB3246" w14:textId="77777777" w:rsidR="004E317D" w:rsidRPr="000702BF" w:rsidRDefault="004E317D" w:rsidP="00D362E8">
            <w:pPr>
              <w:pStyle w:val="TAC"/>
              <w:keepNext w:val="0"/>
              <w:jc w:val="left"/>
            </w:pPr>
          </w:p>
        </w:tc>
        <w:tc>
          <w:tcPr>
            <w:tcW w:w="445" w:type="pct"/>
            <w:tcBorders>
              <w:top w:val="nil"/>
              <w:bottom w:val="nil"/>
            </w:tcBorders>
          </w:tcPr>
          <w:p w14:paraId="57B458F5" w14:textId="77777777" w:rsidR="004E317D" w:rsidRPr="000702BF" w:rsidRDefault="004E317D" w:rsidP="00D362E8">
            <w:pPr>
              <w:pStyle w:val="TAC"/>
              <w:keepNext w:val="0"/>
              <w:jc w:val="left"/>
            </w:pPr>
          </w:p>
        </w:tc>
        <w:tc>
          <w:tcPr>
            <w:tcW w:w="793" w:type="pct"/>
            <w:vMerge/>
            <w:shd w:val="clear" w:color="auto" w:fill="auto"/>
          </w:tcPr>
          <w:p w14:paraId="3CC58B51" w14:textId="77777777" w:rsidR="004E317D" w:rsidRPr="000702BF" w:rsidRDefault="004E317D" w:rsidP="00D362E8">
            <w:pPr>
              <w:pStyle w:val="TAC"/>
              <w:keepNext w:val="0"/>
              <w:jc w:val="left"/>
            </w:pPr>
          </w:p>
        </w:tc>
        <w:tc>
          <w:tcPr>
            <w:tcW w:w="987" w:type="pct"/>
          </w:tcPr>
          <w:p w14:paraId="017E73E1" w14:textId="74F4D006" w:rsidR="004E317D" w:rsidRPr="000702BF" w:rsidRDefault="004E317D" w:rsidP="00D362E8">
            <w:pPr>
              <w:pStyle w:val="TAC"/>
              <w:keepNext w:val="0"/>
              <w:jc w:val="left"/>
            </w:pPr>
            <w:r w:rsidRPr="000702BF">
              <w:t>DFT-s-OFDM</w:t>
            </w:r>
            <w:r w:rsidR="008D0E0E" w:rsidRPr="000702BF">
              <w:t xml:space="preserve"> </w:t>
            </w:r>
            <w:r w:rsidRPr="000702BF">
              <w:t>64</w:t>
            </w:r>
            <w:r w:rsidR="008D0E0E" w:rsidRPr="000702BF">
              <w:t xml:space="preserve"> </w:t>
            </w:r>
            <w:r w:rsidRPr="000702BF">
              <w:t>QAM</w:t>
            </w:r>
          </w:p>
        </w:tc>
        <w:tc>
          <w:tcPr>
            <w:tcW w:w="1255" w:type="pct"/>
            <w:shd w:val="clear" w:color="auto" w:fill="auto"/>
          </w:tcPr>
          <w:p w14:paraId="6B301CDB" w14:textId="77777777" w:rsidR="004E317D" w:rsidRPr="000702BF" w:rsidRDefault="004E317D" w:rsidP="00D362E8">
            <w:pPr>
              <w:pStyle w:val="TAC"/>
              <w:keepNext w:val="0"/>
              <w:jc w:val="left"/>
            </w:pPr>
            <w:r w:rsidRPr="000702BF">
              <w:t>Edge_1RB_Right</w:t>
            </w:r>
          </w:p>
        </w:tc>
      </w:tr>
      <w:tr w:rsidR="004E317D" w:rsidRPr="000702BF" w14:paraId="2825FB03" w14:textId="77777777" w:rsidTr="008D0E0E">
        <w:trPr>
          <w:jc w:val="center"/>
        </w:trPr>
        <w:tc>
          <w:tcPr>
            <w:tcW w:w="375" w:type="pct"/>
            <w:shd w:val="clear" w:color="auto" w:fill="auto"/>
          </w:tcPr>
          <w:p w14:paraId="5963BDD5" w14:textId="77777777" w:rsidR="004E317D" w:rsidRPr="000702BF" w:rsidRDefault="004E317D" w:rsidP="00D362E8">
            <w:pPr>
              <w:pStyle w:val="TAC"/>
              <w:keepNext w:val="0"/>
              <w:jc w:val="left"/>
              <w:rPr>
                <w:lang w:eastAsia="zh-CN"/>
              </w:rPr>
            </w:pPr>
            <w:bookmarkStart w:id="993" w:name="_MCCTEMPBM_CRPT44170133___4" w:colFirst="0" w:colLast="0"/>
            <w:bookmarkStart w:id="994" w:name="_MCCTEMPBM_CRPT44170134___4" w:colFirst="5" w:colLast="5"/>
            <w:bookmarkEnd w:id="991"/>
            <w:bookmarkEnd w:id="992"/>
            <w:r w:rsidRPr="000702BF">
              <w:rPr>
                <w:lang w:eastAsia="zh-CN"/>
              </w:rPr>
              <w:t>15</w:t>
            </w:r>
          </w:p>
        </w:tc>
        <w:tc>
          <w:tcPr>
            <w:tcW w:w="610" w:type="pct"/>
          </w:tcPr>
          <w:p w14:paraId="627670D7" w14:textId="77777777" w:rsidR="004E317D" w:rsidRPr="000702BF" w:rsidRDefault="004E317D" w:rsidP="00D362E8">
            <w:pPr>
              <w:pStyle w:val="TAC"/>
              <w:keepNext w:val="0"/>
              <w:jc w:val="left"/>
            </w:pPr>
            <w:r w:rsidRPr="000702BF">
              <w:t>Default</w:t>
            </w:r>
          </w:p>
        </w:tc>
        <w:tc>
          <w:tcPr>
            <w:tcW w:w="535" w:type="pct"/>
            <w:tcBorders>
              <w:top w:val="nil"/>
              <w:bottom w:val="nil"/>
            </w:tcBorders>
          </w:tcPr>
          <w:p w14:paraId="74D3C77C" w14:textId="77777777" w:rsidR="004E317D" w:rsidRPr="000702BF" w:rsidRDefault="004E317D" w:rsidP="00D362E8">
            <w:pPr>
              <w:pStyle w:val="TAC"/>
              <w:keepNext w:val="0"/>
              <w:jc w:val="left"/>
            </w:pPr>
          </w:p>
        </w:tc>
        <w:tc>
          <w:tcPr>
            <w:tcW w:w="445" w:type="pct"/>
            <w:tcBorders>
              <w:top w:val="nil"/>
              <w:bottom w:val="nil"/>
            </w:tcBorders>
          </w:tcPr>
          <w:p w14:paraId="7B98E903" w14:textId="77777777" w:rsidR="004E317D" w:rsidRPr="000702BF" w:rsidRDefault="004E317D" w:rsidP="00D362E8">
            <w:pPr>
              <w:pStyle w:val="TAC"/>
              <w:keepNext w:val="0"/>
              <w:jc w:val="left"/>
            </w:pPr>
          </w:p>
        </w:tc>
        <w:tc>
          <w:tcPr>
            <w:tcW w:w="793" w:type="pct"/>
            <w:vMerge/>
            <w:shd w:val="clear" w:color="auto" w:fill="auto"/>
          </w:tcPr>
          <w:p w14:paraId="343019CB" w14:textId="77777777" w:rsidR="004E317D" w:rsidRPr="000702BF" w:rsidRDefault="004E317D" w:rsidP="00D362E8">
            <w:pPr>
              <w:pStyle w:val="TAC"/>
              <w:keepNext w:val="0"/>
              <w:jc w:val="left"/>
            </w:pPr>
          </w:p>
        </w:tc>
        <w:tc>
          <w:tcPr>
            <w:tcW w:w="987" w:type="pct"/>
          </w:tcPr>
          <w:p w14:paraId="345A4468" w14:textId="7EAC8F1B" w:rsidR="004E317D" w:rsidRPr="000702BF" w:rsidRDefault="004E317D" w:rsidP="00D362E8">
            <w:pPr>
              <w:pStyle w:val="TAC"/>
              <w:keepNext w:val="0"/>
              <w:jc w:val="left"/>
            </w:pPr>
            <w:r w:rsidRPr="000702BF">
              <w:t>DFT-s-OFDM</w:t>
            </w:r>
            <w:r w:rsidR="008D0E0E" w:rsidRPr="000702BF">
              <w:t xml:space="preserve"> </w:t>
            </w:r>
            <w:r w:rsidRPr="000702BF">
              <w:t>64</w:t>
            </w:r>
            <w:r w:rsidR="008D0E0E" w:rsidRPr="000702BF">
              <w:t xml:space="preserve"> </w:t>
            </w:r>
            <w:r w:rsidRPr="000702BF">
              <w:t>QAM</w:t>
            </w:r>
          </w:p>
        </w:tc>
        <w:tc>
          <w:tcPr>
            <w:tcW w:w="1255" w:type="pct"/>
            <w:shd w:val="clear" w:color="auto" w:fill="auto"/>
          </w:tcPr>
          <w:p w14:paraId="05FF2473" w14:textId="77777777" w:rsidR="004E317D" w:rsidRPr="000702BF" w:rsidRDefault="004E317D" w:rsidP="00D362E8">
            <w:pPr>
              <w:pStyle w:val="TAC"/>
              <w:keepNext w:val="0"/>
              <w:jc w:val="left"/>
            </w:pPr>
            <w:r w:rsidRPr="000702BF">
              <w:t>Outer_Full</w:t>
            </w:r>
          </w:p>
        </w:tc>
      </w:tr>
      <w:tr w:rsidR="004E317D" w:rsidRPr="000702BF" w14:paraId="495FEA8B" w14:textId="77777777" w:rsidTr="008D0E0E">
        <w:trPr>
          <w:jc w:val="center"/>
        </w:trPr>
        <w:tc>
          <w:tcPr>
            <w:tcW w:w="375" w:type="pct"/>
            <w:shd w:val="clear" w:color="auto" w:fill="auto"/>
          </w:tcPr>
          <w:p w14:paraId="541B7483" w14:textId="77777777" w:rsidR="004E317D" w:rsidRPr="000702BF" w:rsidRDefault="004E317D" w:rsidP="00D362E8">
            <w:pPr>
              <w:pStyle w:val="TAC"/>
              <w:keepNext w:val="0"/>
              <w:jc w:val="left"/>
              <w:rPr>
                <w:lang w:eastAsia="zh-CN"/>
              </w:rPr>
            </w:pPr>
            <w:bookmarkStart w:id="995" w:name="_MCCTEMPBM_CRPT44170135___4" w:colFirst="0" w:colLast="0"/>
            <w:bookmarkStart w:id="996" w:name="_MCCTEMPBM_CRPT44170136___4" w:colFirst="5" w:colLast="5"/>
            <w:bookmarkEnd w:id="993"/>
            <w:bookmarkEnd w:id="994"/>
            <w:r w:rsidRPr="000702BF">
              <w:t>19</w:t>
            </w:r>
          </w:p>
        </w:tc>
        <w:tc>
          <w:tcPr>
            <w:tcW w:w="610" w:type="pct"/>
          </w:tcPr>
          <w:p w14:paraId="3C5197F0"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213E9D91" w14:textId="77777777" w:rsidR="004E317D" w:rsidRPr="000702BF" w:rsidRDefault="004E317D" w:rsidP="00D362E8">
            <w:pPr>
              <w:pStyle w:val="TAC"/>
              <w:keepNext w:val="0"/>
              <w:jc w:val="left"/>
            </w:pPr>
          </w:p>
        </w:tc>
        <w:tc>
          <w:tcPr>
            <w:tcW w:w="445" w:type="pct"/>
            <w:tcBorders>
              <w:top w:val="nil"/>
              <w:bottom w:val="nil"/>
            </w:tcBorders>
          </w:tcPr>
          <w:p w14:paraId="7A2F932C" w14:textId="77777777" w:rsidR="004E317D" w:rsidRPr="000702BF" w:rsidRDefault="004E317D" w:rsidP="00D362E8">
            <w:pPr>
              <w:pStyle w:val="TAC"/>
              <w:keepNext w:val="0"/>
              <w:jc w:val="left"/>
            </w:pPr>
          </w:p>
        </w:tc>
        <w:tc>
          <w:tcPr>
            <w:tcW w:w="793" w:type="pct"/>
            <w:vMerge/>
            <w:shd w:val="clear" w:color="auto" w:fill="auto"/>
          </w:tcPr>
          <w:p w14:paraId="0E2DF47A" w14:textId="77777777" w:rsidR="004E317D" w:rsidRPr="000702BF" w:rsidRDefault="004E317D" w:rsidP="00D362E8">
            <w:pPr>
              <w:pStyle w:val="TAC"/>
              <w:keepNext w:val="0"/>
              <w:jc w:val="left"/>
            </w:pPr>
          </w:p>
        </w:tc>
        <w:tc>
          <w:tcPr>
            <w:tcW w:w="987" w:type="pct"/>
          </w:tcPr>
          <w:p w14:paraId="1408989B" w14:textId="05D093ED" w:rsidR="004E317D" w:rsidRPr="000702BF" w:rsidRDefault="004E317D" w:rsidP="00D362E8">
            <w:pPr>
              <w:pStyle w:val="TAC"/>
              <w:keepNext w:val="0"/>
              <w:jc w:val="left"/>
            </w:pPr>
            <w:r w:rsidRPr="000702BF">
              <w:t>CP-OFDM</w:t>
            </w:r>
            <w:r w:rsidR="008D0E0E" w:rsidRPr="000702BF">
              <w:t xml:space="preserve"> </w:t>
            </w:r>
            <w:r w:rsidRPr="000702BF">
              <w:t>QPSK</w:t>
            </w:r>
          </w:p>
        </w:tc>
        <w:tc>
          <w:tcPr>
            <w:tcW w:w="1255" w:type="pct"/>
            <w:shd w:val="clear" w:color="auto" w:fill="auto"/>
          </w:tcPr>
          <w:p w14:paraId="28D33333" w14:textId="77777777" w:rsidR="004E317D" w:rsidRPr="000702BF" w:rsidRDefault="004E317D" w:rsidP="00D362E8">
            <w:pPr>
              <w:pStyle w:val="TAC"/>
              <w:keepNext w:val="0"/>
              <w:jc w:val="left"/>
            </w:pPr>
            <w:r w:rsidRPr="000702BF">
              <w:t>Edge_1RB_Left</w:t>
            </w:r>
          </w:p>
        </w:tc>
      </w:tr>
      <w:tr w:rsidR="004E317D" w:rsidRPr="000702BF" w14:paraId="33F9C861" w14:textId="77777777" w:rsidTr="008D0E0E">
        <w:trPr>
          <w:jc w:val="center"/>
        </w:trPr>
        <w:tc>
          <w:tcPr>
            <w:tcW w:w="375" w:type="pct"/>
            <w:shd w:val="clear" w:color="auto" w:fill="auto"/>
          </w:tcPr>
          <w:p w14:paraId="7FB5A71E" w14:textId="77777777" w:rsidR="004E317D" w:rsidRPr="000702BF" w:rsidRDefault="004E317D" w:rsidP="00D362E8">
            <w:pPr>
              <w:pStyle w:val="TAC"/>
              <w:keepNext w:val="0"/>
              <w:jc w:val="left"/>
              <w:rPr>
                <w:lang w:eastAsia="zh-CN"/>
              </w:rPr>
            </w:pPr>
            <w:bookmarkStart w:id="997" w:name="_MCCTEMPBM_CRPT44170137___4" w:colFirst="0" w:colLast="0"/>
            <w:bookmarkStart w:id="998" w:name="_MCCTEMPBM_CRPT44170138___4" w:colFirst="5" w:colLast="5"/>
            <w:bookmarkEnd w:id="995"/>
            <w:bookmarkEnd w:id="996"/>
            <w:r w:rsidRPr="000702BF">
              <w:t>20</w:t>
            </w:r>
          </w:p>
        </w:tc>
        <w:tc>
          <w:tcPr>
            <w:tcW w:w="610" w:type="pct"/>
          </w:tcPr>
          <w:p w14:paraId="76D914D1"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01009DED" w14:textId="77777777" w:rsidR="004E317D" w:rsidRPr="000702BF" w:rsidRDefault="004E317D" w:rsidP="00D362E8">
            <w:pPr>
              <w:pStyle w:val="TAC"/>
              <w:keepNext w:val="0"/>
              <w:jc w:val="left"/>
            </w:pPr>
          </w:p>
        </w:tc>
        <w:tc>
          <w:tcPr>
            <w:tcW w:w="445" w:type="pct"/>
            <w:tcBorders>
              <w:top w:val="nil"/>
              <w:bottom w:val="nil"/>
            </w:tcBorders>
          </w:tcPr>
          <w:p w14:paraId="0FB7344A" w14:textId="77777777" w:rsidR="004E317D" w:rsidRPr="000702BF" w:rsidRDefault="004E317D" w:rsidP="00D362E8">
            <w:pPr>
              <w:pStyle w:val="TAC"/>
              <w:keepNext w:val="0"/>
              <w:jc w:val="left"/>
            </w:pPr>
          </w:p>
        </w:tc>
        <w:tc>
          <w:tcPr>
            <w:tcW w:w="793" w:type="pct"/>
            <w:vMerge/>
            <w:shd w:val="clear" w:color="auto" w:fill="auto"/>
          </w:tcPr>
          <w:p w14:paraId="025DAE4A" w14:textId="77777777" w:rsidR="004E317D" w:rsidRPr="000702BF" w:rsidRDefault="004E317D" w:rsidP="00D362E8">
            <w:pPr>
              <w:pStyle w:val="TAC"/>
              <w:keepNext w:val="0"/>
              <w:jc w:val="left"/>
            </w:pPr>
          </w:p>
        </w:tc>
        <w:tc>
          <w:tcPr>
            <w:tcW w:w="987" w:type="pct"/>
          </w:tcPr>
          <w:p w14:paraId="5EF3FCB9" w14:textId="5BF637C6" w:rsidR="004E317D" w:rsidRPr="000702BF" w:rsidRDefault="004E317D" w:rsidP="00D362E8">
            <w:pPr>
              <w:pStyle w:val="TAC"/>
              <w:keepNext w:val="0"/>
              <w:jc w:val="left"/>
            </w:pPr>
            <w:r w:rsidRPr="000702BF">
              <w:t>CP-OFDM</w:t>
            </w:r>
            <w:r w:rsidR="008D0E0E" w:rsidRPr="000702BF">
              <w:t xml:space="preserve"> </w:t>
            </w:r>
            <w:r w:rsidRPr="000702BF">
              <w:t>QPSK</w:t>
            </w:r>
          </w:p>
        </w:tc>
        <w:tc>
          <w:tcPr>
            <w:tcW w:w="1255" w:type="pct"/>
            <w:shd w:val="clear" w:color="auto" w:fill="auto"/>
          </w:tcPr>
          <w:p w14:paraId="5133315E" w14:textId="77777777" w:rsidR="004E317D" w:rsidRPr="000702BF" w:rsidRDefault="004E317D" w:rsidP="00D362E8">
            <w:pPr>
              <w:pStyle w:val="TAC"/>
              <w:keepNext w:val="0"/>
              <w:jc w:val="left"/>
            </w:pPr>
            <w:r w:rsidRPr="000702BF">
              <w:t>Edge_1RB_Right</w:t>
            </w:r>
          </w:p>
        </w:tc>
      </w:tr>
      <w:tr w:rsidR="004E317D" w:rsidRPr="000702BF" w14:paraId="23AD88CF" w14:textId="77777777" w:rsidTr="008D0E0E">
        <w:trPr>
          <w:jc w:val="center"/>
        </w:trPr>
        <w:tc>
          <w:tcPr>
            <w:tcW w:w="375" w:type="pct"/>
            <w:shd w:val="clear" w:color="auto" w:fill="auto"/>
          </w:tcPr>
          <w:p w14:paraId="1088F3ED" w14:textId="77777777" w:rsidR="004E317D" w:rsidRPr="000702BF" w:rsidRDefault="004E317D" w:rsidP="00D362E8">
            <w:pPr>
              <w:pStyle w:val="TAC"/>
              <w:keepNext w:val="0"/>
              <w:jc w:val="left"/>
              <w:rPr>
                <w:lang w:eastAsia="zh-CN"/>
              </w:rPr>
            </w:pPr>
            <w:bookmarkStart w:id="999" w:name="_MCCTEMPBM_CRPT44170139___4" w:colFirst="0" w:colLast="0"/>
            <w:bookmarkStart w:id="1000" w:name="_MCCTEMPBM_CRPT44170140___4" w:colFirst="5" w:colLast="5"/>
            <w:bookmarkEnd w:id="997"/>
            <w:bookmarkEnd w:id="998"/>
            <w:r w:rsidRPr="000702BF">
              <w:t>21</w:t>
            </w:r>
          </w:p>
        </w:tc>
        <w:tc>
          <w:tcPr>
            <w:tcW w:w="610" w:type="pct"/>
          </w:tcPr>
          <w:p w14:paraId="710297E6" w14:textId="77777777" w:rsidR="004E317D" w:rsidRPr="000702BF" w:rsidRDefault="004E317D" w:rsidP="00D362E8">
            <w:pPr>
              <w:pStyle w:val="TAC"/>
              <w:keepNext w:val="0"/>
              <w:jc w:val="left"/>
            </w:pPr>
            <w:r w:rsidRPr="000702BF">
              <w:t>Default</w:t>
            </w:r>
          </w:p>
        </w:tc>
        <w:tc>
          <w:tcPr>
            <w:tcW w:w="535" w:type="pct"/>
            <w:tcBorders>
              <w:top w:val="nil"/>
              <w:bottom w:val="nil"/>
            </w:tcBorders>
          </w:tcPr>
          <w:p w14:paraId="0B8A335E" w14:textId="77777777" w:rsidR="004E317D" w:rsidRPr="000702BF" w:rsidRDefault="004E317D" w:rsidP="00D362E8">
            <w:pPr>
              <w:pStyle w:val="TAC"/>
              <w:keepNext w:val="0"/>
              <w:jc w:val="left"/>
            </w:pPr>
          </w:p>
        </w:tc>
        <w:tc>
          <w:tcPr>
            <w:tcW w:w="445" w:type="pct"/>
            <w:tcBorders>
              <w:top w:val="nil"/>
              <w:bottom w:val="nil"/>
            </w:tcBorders>
          </w:tcPr>
          <w:p w14:paraId="4FE14456" w14:textId="77777777" w:rsidR="004E317D" w:rsidRPr="000702BF" w:rsidRDefault="004E317D" w:rsidP="00D362E8">
            <w:pPr>
              <w:pStyle w:val="TAC"/>
              <w:keepNext w:val="0"/>
              <w:jc w:val="left"/>
            </w:pPr>
          </w:p>
        </w:tc>
        <w:tc>
          <w:tcPr>
            <w:tcW w:w="793" w:type="pct"/>
            <w:vMerge/>
            <w:shd w:val="clear" w:color="auto" w:fill="auto"/>
          </w:tcPr>
          <w:p w14:paraId="10077102" w14:textId="77777777" w:rsidR="004E317D" w:rsidRPr="000702BF" w:rsidRDefault="004E317D" w:rsidP="00D362E8">
            <w:pPr>
              <w:pStyle w:val="TAC"/>
              <w:keepNext w:val="0"/>
              <w:jc w:val="left"/>
            </w:pPr>
          </w:p>
        </w:tc>
        <w:tc>
          <w:tcPr>
            <w:tcW w:w="987" w:type="pct"/>
          </w:tcPr>
          <w:p w14:paraId="0887246F" w14:textId="502F55BE" w:rsidR="004E317D" w:rsidRPr="000702BF" w:rsidRDefault="004E317D" w:rsidP="00D362E8">
            <w:pPr>
              <w:pStyle w:val="TAC"/>
              <w:keepNext w:val="0"/>
              <w:jc w:val="left"/>
            </w:pPr>
            <w:r w:rsidRPr="000702BF">
              <w:t>CP-OFDM</w:t>
            </w:r>
            <w:r w:rsidR="008D0E0E" w:rsidRPr="000702BF">
              <w:t xml:space="preserve"> </w:t>
            </w:r>
            <w:r w:rsidRPr="000702BF">
              <w:t>QPSK</w:t>
            </w:r>
          </w:p>
        </w:tc>
        <w:tc>
          <w:tcPr>
            <w:tcW w:w="1255" w:type="pct"/>
            <w:shd w:val="clear" w:color="auto" w:fill="auto"/>
          </w:tcPr>
          <w:p w14:paraId="438D6D79" w14:textId="77777777" w:rsidR="004E317D" w:rsidRPr="000702BF" w:rsidRDefault="004E317D" w:rsidP="00D362E8">
            <w:pPr>
              <w:pStyle w:val="TAC"/>
              <w:keepNext w:val="0"/>
              <w:jc w:val="left"/>
            </w:pPr>
            <w:r w:rsidRPr="000702BF">
              <w:t>Outer_Full</w:t>
            </w:r>
          </w:p>
        </w:tc>
      </w:tr>
      <w:tr w:rsidR="004E317D" w:rsidRPr="000702BF" w14:paraId="089DD913" w14:textId="77777777" w:rsidTr="008D0E0E">
        <w:trPr>
          <w:jc w:val="center"/>
        </w:trPr>
        <w:tc>
          <w:tcPr>
            <w:tcW w:w="375" w:type="pct"/>
            <w:shd w:val="clear" w:color="auto" w:fill="auto"/>
          </w:tcPr>
          <w:p w14:paraId="53663C79" w14:textId="77777777" w:rsidR="004E317D" w:rsidRPr="000702BF" w:rsidRDefault="004E317D" w:rsidP="00D362E8">
            <w:pPr>
              <w:pStyle w:val="TAC"/>
              <w:keepNext w:val="0"/>
              <w:jc w:val="left"/>
              <w:rPr>
                <w:lang w:eastAsia="zh-CN"/>
              </w:rPr>
            </w:pPr>
            <w:bookmarkStart w:id="1001" w:name="_MCCTEMPBM_CRPT44170141___4" w:colFirst="0" w:colLast="0"/>
            <w:bookmarkStart w:id="1002" w:name="_MCCTEMPBM_CRPT44170142___4" w:colFirst="5" w:colLast="5"/>
            <w:bookmarkEnd w:id="999"/>
            <w:bookmarkEnd w:id="1000"/>
            <w:r w:rsidRPr="000702BF">
              <w:rPr>
                <w:lang w:eastAsia="zh-CN"/>
              </w:rPr>
              <w:t>22</w:t>
            </w:r>
          </w:p>
        </w:tc>
        <w:tc>
          <w:tcPr>
            <w:tcW w:w="610" w:type="pct"/>
          </w:tcPr>
          <w:p w14:paraId="142ACE8B"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49426324" w14:textId="77777777" w:rsidR="004E317D" w:rsidRPr="000702BF" w:rsidRDefault="004E317D" w:rsidP="00D362E8">
            <w:pPr>
              <w:pStyle w:val="TAC"/>
              <w:keepNext w:val="0"/>
              <w:jc w:val="left"/>
            </w:pPr>
          </w:p>
        </w:tc>
        <w:tc>
          <w:tcPr>
            <w:tcW w:w="445" w:type="pct"/>
            <w:tcBorders>
              <w:top w:val="nil"/>
              <w:bottom w:val="nil"/>
            </w:tcBorders>
          </w:tcPr>
          <w:p w14:paraId="12E24235" w14:textId="77777777" w:rsidR="004E317D" w:rsidRPr="000702BF" w:rsidRDefault="004E317D" w:rsidP="00D362E8">
            <w:pPr>
              <w:pStyle w:val="TAC"/>
              <w:keepNext w:val="0"/>
              <w:jc w:val="left"/>
            </w:pPr>
          </w:p>
        </w:tc>
        <w:tc>
          <w:tcPr>
            <w:tcW w:w="793" w:type="pct"/>
            <w:vMerge/>
            <w:shd w:val="clear" w:color="auto" w:fill="auto"/>
          </w:tcPr>
          <w:p w14:paraId="0D12B4D6" w14:textId="77777777" w:rsidR="004E317D" w:rsidRPr="000702BF" w:rsidRDefault="004E317D" w:rsidP="00D362E8">
            <w:pPr>
              <w:pStyle w:val="TAC"/>
              <w:keepNext w:val="0"/>
              <w:jc w:val="left"/>
            </w:pPr>
          </w:p>
        </w:tc>
        <w:tc>
          <w:tcPr>
            <w:tcW w:w="987" w:type="pct"/>
          </w:tcPr>
          <w:p w14:paraId="21B03775" w14:textId="090D884E" w:rsidR="004E317D" w:rsidRPr="000702BF" w:rsidRDefault="004E317D" w:rsidP="00D362E8">
            <w:pPr>
              <w:pStyle w:val="TAC"/>
              <w:keepNext w:val="0"/>
              <w:jc w:val="left"/>
            </w:pPr>
            <w:r w:rsidRPr="000702BF">
              <w:t>CP-OFDM</w:t>
            </w:r>
            <w:r w:rsidR="008D0E0E" w:rsidRPr="000702BF">
              <w:t xml:space="preserve"> </w:t>
            </w:r>
            <w:r w:rsidRPr="000702BF">
              <w:t>16</w:t>
            </w:r>
            <w:r w:rsidR="008D0E0E" w:rsidRPr="000702BF">
              <w:t xml:space="preserve"> </w:t>
            </w:r>
            <w:r w:rsidRPr="000702BF">
              <w:t>QAM</w:t>
            </w:r>
          </w:p>
        </w:tc>
        <w:tc>
          <w:tcPr>
            <w:tcW w:w="1255" w:type="pct"/>
            <w:shd w:val="clear" w:color="auto" w:fill="auto"/>
          </w:tcPr>
          <w:p w14:paraId="004C4273" w14:textId="77777777" w:rsidR="004E317D" w:rsidRPr="000702BF" w:rsidRDefault="004E317D" w:rsidP="00D362E8">
            <w:pPr>
              <w:pStyle w:val="TAC"/>
              <w:keepNext w:val="0"/>
              <w:jc w:val="left"/>
            </w:pPr>
            <w:r w:rsidRPr="000702BF">
              <w:t>Edge_1RB_Left</w:t>
            </w:r>
          </w:p>
        </w:tc>
      </w:tr>
      <w:tr w:rsidR="004E317D" w:rsidRPr="000702BF" w14:paraId="318EDAF9" w14:textId="77777777" w:rsidTr="008D0E0E">
        <w:trPr>
          <w:jc w:val="center"/>
        </w:trPr>
        <w:tc>
          <w:tcPr>
            <w:tcW w:w="375" w:type="pct"/>
            <w:shd w:val="clear" w:color="auto" w:fill="auto"/>
          </w:tcPr>
          <w:p w14:paraId="2A9D5039" w14:textId="77777777" w:rsidR="004E317D" w:rsidRPr="000702BF" w:rsidRDefault="004E317D" w:rsidP="00D362E8">
            <w:pPr>
              <w:pStyle w:val="TAC"/>
              <w:keepNext w:val="0"/>
              <w:jc w:val="left"/>
              <w:rPr>
                <w:lang w:eastAsia="zh-CN"/>
              </w:rPr>
            </w:pPr>
            <w:bookmarkStart w:id="1003" w:name="_MCCTEMPBM_CRPT44170143___4" w:colFirst="0" w:colLast="0"/>
            <w:bookmarkStart w:id="1004" w:name="_MCCTEMPBM_CRPT44170144___4" w:colFirst="5" w:colLast="5"/>
            <w:bookmarkEnd w:id="1001"/>
            <w:bookmarkEnd w:id="1002"/>
            <w:r w:rsidRPr="000702BF">
              <w:rPr>
                <w:lang w:eastAsia="zh-CN"/>
              </w:rPr>
              <w:t>23</w:t>
            </w:r>
          </w:p>
        </w:tc>
        <w:tc>
          <w:tcPr>
            <w:tcW w:w="610" w:type="pct"/>
          </w:tcPr>
          <w:p w14:paraId="701B63E6"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65D47144" w14:textId="77777777" w:rsidR="004E317D" w:rsidRPr="000702BF" w:rsidRDefault="004E317D" w:rsidP="00D362E8">
            <w:pPr>
              <w:pStyle w:val="TAC"/>
              <w:keepNext w:val="0"/>
              <w:jc w:val="left"/>
            </w:pPr>
          </w:p>
        </w:tc>
        <w:tc>
          <w:tcPr>
            <w:tcW w:w="445" w:type="pct"/>
            <w:tcBorders>
              <w:top w:val="nil"/>
              <w:bottom w:val="nil"/>
            </w:tcBorders>
          </w:tcPr>
          <w:p w14:paraId="220A25EE" w14:textId="77777777" w:rsidR="004E317D" w:rsidRPr="000702BF" w:rsidRDefault="004E317D" w:rsidP="00D362E8">
            <w:pPr>
              <w:pStyle w:val="TAC"/>
              <w:keepNext w:val="0"/>
              <w:jc w:val="left"/>
            </w:pPr>
          </w:p>
        </w:tc>
        <w:tc>
          <w:tcPr>
            <w:tcW w:w="793" w:type="pct"/>
            <w:vMerge/>
            <w:shd w:val="clear" w:color="auto" w:fill="auto"/>
          </w:tcPr>
          <w:p w14:paraId="7A5DE856" w14:textId="77777777" w:rsidR="004E317D" w:rsidRPr="000702BF" w:rsidRDefault="004E317D" w:rsidP="00D362E8">
            <w:pPr>
              <w:pStyle w:val="TAC"/>
              <w:keepNext w:val="0"/>
              <w:jc w:val="left"/>
            </w:pPr>
          </w:p>
        </w:tc>
        <w:tc>
          <w:tcPr>
            <w:tcW w:w="987" w:type="pct"/>
          </w:tcPr>
          <w:p w14:paraId="7FA71304" w14:textId="0C58BABD" w:rsidR="004E317D" w:rsidRPr="000702BF" w:rsidRDefault="004E317D" w:rsidP="00D362E8">
            <w:pPr>
              <w:pStyle w:val="TAC"/>
              <w:keepNext w:val="0"/>
              <w:jc w:val="left"/>
            </w:pPr>
            <w:r w:rsidRPr="000702BF">
              <w:t>CP-OFDM</w:t>
            </w:r>
            <w:r w:rsidR="008D0E0E" w:rsidRPr="000702BF">
              <w:t xml:space="preserve"> </w:t>
            </w:r>
            <w:r w:rsidRPr="000702BF">
              <w:t>16</w:t>
            </w:r>
            <w:r w:rsidR="008D0E0E" w:rsidRPr="000702BF">
              <w:t xml:space="preserve"> </w:t>
            </w:r>
            <w:r w:rsidRPr="000702BF">
              <w:t>QAM</w:t>
            </w:r>
          </w:p>
        </w:tc>
        <w:tc>
          <w:tcPr>
            <w:tcW w:w="1255" w:type="pct"/>
            <w:shd w:val="clear" w:color="auto" w:fill="auto"/>
          </w:tcPr>
          <w:p w14:paraId="47917052" w14:textId="77777777" w:rsidR="004E317D" w:rsidRPr="000702BF" w:rsidRDefault="004E317D" w:rsidP="00D362E8">
            <w:pPr>
              <w:pStyle w:val="TAC"/>
              <w:keepNext w:val="0"/>
              <w:jc w:val="left"/>
            </w:pPr>
            <w:r w:rsidRPr="000702BF">
              <w:t>Edge_1RB_Right</w:t>
            </w:r>
          </w:p>
        </w:tc>
      </w:tr>
      <w:tr w:rsidR="004E317D" w:rsidRPr="000702BF" w14:paraId="6AC52F62" w14:textId="77777777" w:rsidTr="008D0E0E">
        <w:trPr>
          <w:jc w:val="center"/>
        </w:trPr>
        <w:tc>
          <w:tcPr>
            <w:tcW w:w="375" w:type="pct"/>
            <w:shd w:val="clear" w:color="auto" w:fill="auto"/>
          </w:tcPr>
          <w:p w14:paraId="50734C7C" w14:textId="77777777" w:rsidR="004E317D" w:rsidRPr="000702BF" w:rsidRDefault="004E317D" w:rsidP="00D362E8">
            <w:pPr>
              <w:pStyle w:val="TAC"/>
              <w:keepNext w:val="0"/>
              <w:jc w:val="left"/>
              <w:rPr>
                <w:lang w:eastAsia="zh-CN"/>
              </w:rPr>
            </w:pPr>
            <w:bookmarkStart w:id="1005" w:name="_MCCTEMPBM_CRPT44170145___4" w:colFirst="0" w:colLast="0"/>
            <w:bookmarkStart w:id="1006" w:name="_MCCTEMPBM_CRPT44170146___4" w:colFirst="5" w:colLast="5"/>
            <w:bookmarkEnd w:id="1003"/>
            <w:bookmarkEnd w:id="1004"/>
            <w:r w:rsidRPr="000702BF">
              <w:t>24</w:t>
            </w:r>
          </w:p>
        </w:tc>
        <w:tc>
          <w:tcPr>
            <w:tcW w:w="610" w:type="pct"/>
          </w:tcPr>
          <w:p w14:paraId="724A1C91" w14:textId="77777777" w:rsidR="004E317D" w:rsidRPr="000702BF" w:rsidRDefault="004E317D" w:rsidP="00D362E8">
            <w:pPr>
              <w:pStyle w:val="TAC"/>
              <w:keepNext w:val="0"/>
              <w:jc w:val="left"/>
            </w:pPr>
            <w:r w:rsidRPr="000702BF">
              <w:t>Default</w:t>
            </w:r>
          </w:p>
        </w:tc>
        <w:tc>
          <w:tcPr>
            <w:tcW w:w="535" w:type="pct"/>
            <w:tcBorders>
              <w:top w:val="nil"/>
              <w:bottom w:val="nil"/>
            </w:tcBorders>
          </w:tcPr>
          <w:p w14:paraId="2036D99E" w14:textId="77777777" w:rsidR="004E317D" w:rsidRPr="000702BF" w:rsidRDefault="004E317D" w:rsidP="00D362E8">
            <w:pPr>
              <w:pStyle w:val="TAC"/>
              <w:keepNext w:val="0"/>
              <w:jc w:val="left"/>
            </w:pPr>
          </w:p>
        </w:tc>
        <w:tc>
          <w:tcPr>
            <w:tcW w:w="445" w:type="pct"/>
            <w:tcBorders>
              <w:top w:val="nil"/>
              <w:bottom w:val="nil"/>
            </w:tcBorders>
          </w:tcPr>
          <w:p w14:paraId="73474E73" w14:textId="77777777" w:rsidR="004E317D" w:rsidRPr="000702BF" w:rsidRDefault="004E317D" w:rsidP="00D362E8">
            <w:pPr>
              <w:pStyle w:val="TAC"/>
              <w:keepNext w:val="0"/>
              <w:jc w:val="left"/>
            </w:pPr>
          </w:p>
        </w:tc>
        <w:tc>
          <w:tcPr>
            <w:tcW w:w="793" w:type="pct"/>
            <w:vMerge/>
            <w:shd w:val="clear" w:color="auto" w:fill="auto"/>
          </w:tcPr>
          <w:p w14:paraId="119979A2" w14:textId="77777777" w:rsidR="004E317D" w:rsidRPr="000702BF" w:rsidRDefault="004E317D" w:rsidP="00D362E8">
            <w:pPr>
              <w:pStyle w:val="TAC"/>
              <w:keepNext w:val="0"/>
              <w:jc w:val="left"/>
            </w:pPr>
          </w:p>
        </w:tc>
        <w:tc>
          <w:tcPr>
            <w:tcW w:w="987" w:type="pct"/>
          </w:tcPr>
          <w:p w14:paraId="47DBE609" w14:textId="3D0FF4DB" w:rsidR="004E317D" w:rsidRPr="000702BF" w:rsidRDefault="004E317D" w:rsidP="00D362E8">
            <w:pPr>
              <w:pStyle w:val="TAC"/>
              <w:keepNext w:val="0"/>
              <w:jc w:val="left"/>
            </w:pPr>
            <w:r w:rsidRPr="000702BF">
              <w:t>CP-OFDM</w:t>
            </w:r>
            <w:r w:rsidR="008D0E0E" w:rsidRPr="000702BF">
              <w:t xml:space="preserve"> </w:t>
            </w:r>
            <w:r w:rsidRPr="000702BF">
              <w:t>16</w:t>
            </w:r>
            <w:r w:rsidR="008D0E0E" w:rsidRPr="000702BF">
              <w:t xml:space="preserve"> </w:t>
            </w:r>
            <w:r w:rsidRPr="000702BF">
              <w:t>QAM</w:t>
            </w:r>
          </w:p>
        </w:tc>
        <w:tc>
          <w:tcPr>
            <w:tcW w:w="1255" w:type="pct"/>
            <w:shd w:val="clear" w:color="auto" w:fill="auto"/>
          </w:tcPr>
          <w:p w14:paraId="5A14CB39" w14:textId="77777777" w:rsidR="004E317D" w:rsidRPr="000702BF" w:rsidRDefault="004E317D" w:rsidP="00D362E8">
            <w:pPr>
              <w:pStyle w:val="TAC"/>
              <w:keepNext w:val="0"/>
              <w:jc w:val="left"/>
            </w:pPr>
            <w:r w:rsidRPr="000702BF">
              <w:t>Outer_Full</w:t>
            </w:r>
          </w:p>
        </w:tc>
      </w:tr>
      <w:tr w:rsidR="004E317D" w:rsidRPr="000702BF" w14:paraId="43061387" w14:textId="77777777" w:rsidTr="008D0E0E">
        <w:trPr>
          <w:jc w:val="center"/>
        </w:trPr>
        <w:tc>
          <w:tcPr>
            <w:tcW w:w="375" w:type="pct"/>
            <w:shd w:val="clear" w:color="auto" w:fill="auto"/>
          </w:tcPr>
          <w:p w14:paraId="29B7AF19" w14:textId="77777777" w:rsidR="004E317D" w:rsidRPr="000702BF" w:rsidRDefault="004E317D" w:rsidP="00D362E8">
            <w:pPr>
              <w:pStyle w:val="TAC"/>
              <w:keepNext w:val="0"/>
              <w:jc w:val="left"/>
            </w:pPr>
            <w:bookmarkStart w:id="1007" w:name="_MCCTEMPBM_CRPT44170147___4" w:colFirst="0" w:colLast="0"/>
            <w:bookmarkStart w:id="1008" w:name="_MCCTEMPBM_CRPT44170148___4" w:colFirst="5" w:colLast="5"/>
            <w:bookmarkEnd w:id="1005"/>
            <w:bookmarkEnd w:id="1006"/>
            <w:r w:rsidRPr="000702BF">
              <w:rPr>
                <w:lang w:eastAsia="zh-CN"/>
              </w:rPr>
              <w:t>25</w:t>
            </w:r>
          </w:p>
        </w:tc>
        <w:tc>
          <w:tcPr>
            <w:tcW w:w="610" w:type="pct"/>
          </w:tcPr>
          <w:p w14:paraId="06C52C86"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5549CD5F" w14:textId="77777777" w:rsidR="004E317D" w:rsidRPr="000702BF" w:rsidRDefault="004E317D" w:rsidP="00D362E8">
            <w:pPr>
              <w:pStyle w:val="TAC"/>
              <w:keepNext w:val="0"/>
              <w:jc w:val="left"/>
            </w:pPr>
          </w:p>
        </w:tc>
        <w:tc>
          <w:tcPr>
            <w:tcW w:w="445" w:type="pct"/>
            <w:tcBorders>
              <w:top w:val="nil"/>
              <w:bottom w:val="nil"/>
            </w:tcBorders>
          </w:tcPr>
          <w:p w14:paraId="0B58944D" w14:textId="77777777" w:rsidR="004E317D" w:rsidRPr="000702BF" w:rsidRDefault="004E317D" w:rsidP="00D362E8">
            <w:pPr>
              <w:pStyle w:val="TAC"/>
              <w:keepNext w:val="0"/>
              <w:jc w:val="left"/>
            </w:pPr>
          </w:p>
        </w:tc>
        <w:tc>
          <w:tcPr>
            <w:tcW w:w="793" w:type="pct"/>
            <w:vMerge/>
            <w:shd w:val="clear" w:color="auto" w:fill="auto"/>
          </w:tcPr>
          <w:p w14:paraId="603DF8D4" w14:textId="77777777" w:rsidR="004E317D" w:rsidRPr="000702BF" w:rsidRDefault="004E317D" w:rsidP="00D362E8">
            <w:pPr>
              <w:pStyle w:val="TAC"/>
              <w:keepNext w:val="0"/>
              <w:jc w:val="left"/>
            </w:pPr>
          </w:p>
        </w:tc>
        <w:tc>
          <w:tcPr>
            <w:tcW w:w="987" w:type="pct"/>
          </w:tcPr>
          <w:p w14:paraId="447FD952" w14:textId="0284EAD4" w:rsidR="004E317D" w:rsidRPr="000702BF" w:rsidRDefault="004E317D" w:rsidP="00D362E8">
            <w:pPr>
              <w:pStyle w:val="TAC"/>
              <w:keepNext w:val="0"/>
              <w:jc w:val="left"/>
            </w:pPr>
            <w:r w:rsidRPr="000702BF">
              <w:t>CP-OFDM</w:t>
            </w:r>
            <w:r w:rsidR="008D0E0E" w:rsidRPr="000702BF">
              <w:t xml:space="preserve"> </w:t>
            </w:r>
            <w:r w:rsidRPr="000702BF">
              <w:t>64</w:t>
            </w:r>
            <w:r w:rsidR="008D0E0E" w:rsidRPr="000702BF">
              <w:t xml:space="preserve"> </w:t>
            </w:r>
            <w:r w:rsidRPr="000702BF">
              <w:t>QAM</w:t>
            </w:r>
          </w:p>
        </w:tc>
        <w:tc>
          <w:tcPr>
            <w:tcW w:w="1255" w:type="pct"/>
            <w:shd w:val="clear" w:color="auto" w:fill="auto"/>
          </w:tcPr>
          <w:p w14:paraId="77C105BD" w14:textId="77777777" w:rsidR="004E317D" w:rsidRPr="000702BF" w:rsidRDefault="004E317D" w:rsidP="00D362E8">
            <w:pPr>
              <w:pStyle w:val="TAC"/>
              <w:keepNext w:val="0"/>
              <w:jc w:val="left"/>
            </w:pPr>
            <w:r w:rsidRPr="000702BF">
              <w:t>Edge_1RB_Left</w:t>
            </w:r>
          </w:p>
        </w:tc>
      </w:tr>
      <w:tr w:rsidR="004E317D" w:rsidRPr="000702BF" w14:paraId="108B67E5" w14:textId="77777777" w:rsidTr="008D0E0E">
        <w:trPr>
          <w:jc w:val="center"/>
        </w:trPr>
        <w:tc>
          <w:tcPr>
            <w:tcW w:w="375" w:type="pct"/>
            <w:shd w:val="clear" w:color="auto" w:fill="auto"/>
          </w:tcPr>
          <w:p w14:paraId="5B280339" w14:textId="77777777" w:rsidR="004E317D" w:rsidRPr="000702BF" w:rsidRDefault="004E317D" w:rsidP="00D362E8">
            <w:pPr>
              <w:pStyle w:val="TAC"/>
              <w:keepNext w:val="0"/>
              <w:jc w:val="left"/>
            </w:pPr>
            <w:bookmarkStart w:id="1009" w:name="_MCCTEMPBM_CRPT44170149___4" w:colFirst="0" w:colLast="0"/>
            <w:bookmarkStart w:id="1010" w:name="_MCCTEMPBM_CRPT44170150___4" w:colFirst="5" w:colLast="5"/>
            <w:bookmarkEnd w:id="1007"/>
            <w:bookmarkEnd w:id="1008"/>
            <w:r w:rsidRPr="000702BF">
              <w:rPr>
                <w:lang w:eastAsia="zh-CN"/>
              </w:rPr>
              <w:t>26</w:t>
            </w:r>
          </w:p>
        </w:tc>
        <w:tc>
          <w:tcPr>
            <w:tcW w:w="610" w:type="pct"/>
          </w:tcPr>
          <w:p w14:paraId="2910921A"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7BC1B49A" w14:textId="77777777" w:rsidR="004E317D" w:rsidRPr="000702BF" w:rsidRDefault="004E317D" w:rsidP="00D362E8">
            <w:pPr>
              <w:pStyle w:val="TAC"/>
              <w:keepNext w:val="0"/>
              <w:jc w:val="left"/>
            </w:pPr>
          </w:p>
        </w:tc>
        <w:tc>
          <w:tcPr>
            <w:tcW w:w="445" w:type="pct"/>
            <w:tcBorders>
              <w:top w:val="nil"/>
              <w:bottom w:val="nil"/>
            </w:tcBorders>
          </w:tcPr>
          <w:p w14:paraId="513A6AE2" w14:textId="77777777" w:rsidR="004E317D" w:rsidRPr="000702BF" w:rsidRDefault="004E317D" w:rsidP="00D362E8">
            <w:pPr>
              <w:pStyle w:val="TAC"/>
              <w:keepNext w:val="0"/>
              <w:jc w:val="left"/>
            </w:pPr>
          </w:p>
        </w:tc>
        <w:tc>
          <w:tcPr>
            <w:tcW w:w="793" w:type="pct"/>
            <w:vMerge/>
            <w:shd w:val="clear" w:color="auto" w:fill="auto"/>
          </w:tcPr>
          <w:p w14:paraId="49235284" w14:textId="77777777" w:rsidR="004E317D" w:rsidRPr="000702BF" w:rsidRDefault="004E317D" w:rsidP="00D362E8">
            <w:pPr>
              <w:pStyle w:val="TAC"/>
              <w:keepNext w:val="0"/>
              <w:jc w:val="left"/>
            </w:pPr>
          </w:p>
        </w:tc>
        <w:tc>
          <w:tcPr>
            <w:tcW w:w="987" w:type="pct"/>
          </w:tcPr>
          <w:p w14:paraId="6B2179CD" w14:textId="239B113A" w:rsidR="004E317D" w:rsidRPr="000702BF" w:rsidRDefault="004E317D" w:rsidP="00D362E8">
            <w:pPr>
              <w:pStyle w:val="TAC"/>
              <w:keepNext w:val="0"/>
              <w:jc w:val="left"/>
            </w:pPr>
            <w:r w:rsidRPr="000702BF">
              <w:t>CP-OFDM</w:t>
            </w:r>
            <w:r w:rsidR="008D0E0E" w:rsidRPr="000702BF">
              <w:t xml:space="preserve"> </w:t>
            </w:r>
            <w:r w:rsidRPr="000702BF">
              <w:t>64</w:t>
            </w:r>
            <w:r w:rsidR="008D0E0E" w:rsidRPr="000702BF">
              <w:t xml:space="preserve"> </w:t>
            </w:r>
            <w:r w:rsidRPr="000702BF">
              <w:t>QAM</w:t>
            </w:r>
          </w:p>
        </w:tc>
        <w:tc>
          <w:tcPr>
            <w:tcW w:w="1255" w:type="pct"/>
            <w:shd w:val="clear" w:color="auto" w:fill="auto"/>
          </w:tcPr>
          <w:p w14:paraId="7E4AA43B" w14:textId="77777777" w:rsidR="004E317D" w:rsidRPr="000702BF" w:rsidRDefault="004E317D" w:rsidP="00D362E8">
            <w:pPr>
              <w:pStyle w:val="TAC"/>
              <w:keepNext w:val="0"/>
              <w:jc w:val="left"/>
            </w:pPr>
            <w:r w:rsidRPr="000702BF">
              <w:t>Edge_1RB_Right</w:t>
            </w:r>
          </w:p>
        </w:tc>
      </w:tr>
      <w:tr w:rsidR="004E317D" w:rsidRPr="000702BF" w14:paraId="2C48B023" w14:textId="77777777" w:rsidTr="008D0E0E">
        <w:trPr>
          <w:jc w:val="center"/>
        </w:trPr>
        <w:tc>
          <w:tcPr>
            <w:tcW w:w="375" w:type="pct"/>
            <w:shd w:val="clear" w:color="auto" w:fill="auto"/>
          </w:tcPr>
          <w:p w14:paraId="4F1D646D" w14:textId="77777777" w:rsidR="004E317D" w:rsidRPr="000702BF" w:rsidRDefault="004E317D" w:rsidP="00D362E8">
            <w:pPr>
              <w:pStyle w:val="TAC"/>
              <w:keepNext w:val="0"/>
              <w:jc w:val="left"/>
              <w:rPr>
                <w:lang w:eastAsia="zh-CN"/>
              </w:rPr>
            </w:pPr>
            <w:bookmarkStart w:id="1011" w:name="_MCCTEMPBM_CRPT44170151___4" w:colFirst="0" w:colLast="0"/>
            <w:bookmarkStart w:id="1012" w:name="_MCCTEMPBM_CRPT44170152___4" w:colFirst="5" w:colLast="5"/>
            <w:bookmarkEnd w:id="1009"/>
            <w:bookmarkEnd w:id="1010"/>
            <w:r w:rsidRPr="000702BF">
              <w:t>27</w:t>
            </w:r>
          </w:p>
        </w:tc>
        <w:tc>
          <w:tcPr>
            <w:tcW w:w="610" w:type="pct"/>
          </w:tcPr>
          <w:p w14:paraId="35A29831" w14:textId="77777777" w:rsidR="004E317D" w:rsidRPr="000702BF" w:rsidRDefault="004E317D" w:rsidP="00D362E8">
            <w:pPr>
              <w:pStyle w:val="TAC"/>
              <w:keepNext w:val="0"/>
              <w:jc w:val="left"/>
            </w:pPr>
            <w:r w:rsidRPr="000702BF">
              <w:t>Default</w:t>
            </w:r>
          </w:p>
        </w:tc>
        <w:tc>
          <w:tcPr>
            <w:tcW w:w="535" w:type="pct"/>
            <w:tcBorders>
              <w:top w:val="nil"/>
              <w:bottom w:val="nil"/>
            </w:tcBorders>
          </w:tcPr>
          <w:p w14:paraId="39B56D89" w14:textId="77777777" w:rsidR="004E317D" w:rsidRPr="000702BF" w:rsidRDefault="004E317D" w:rsidP="00D362E8">
            <w:pPr>
              <w:pStyle w:val="TAC"/>
              <w:keepNext w:val="0"/>
              <w:jc w:val="left"/>
            </w:pPr>
          </w:p>
        </w:tc>
        <w:tc>
          <w:tcPr>
            <w:tcW w:w="445" w:type="pct"/>
            <w:tcBorders>
              <w:top w:val="nil"/>
              <w:bottom w:val="nil"/>
            </w:tcBorders>
          </w:tcPr>
          <w:p w14:paraId="00380387" w14:textId="77777777" w:rsidR="004E317D" w:rsidRPr="000702BF" w:rsidRDefault="004E317D" w:rsidP="00D362E8">
            <w:pPr>
              <w:pStyle w:val="TAC"/>
              <w:keepNext w:val="0"/>
              <w:jc w:val="left"/>
            </w:pPr>
          </w:p>
        </w:tc>
        <w:tc>
          <w:tcPr>
            <w:tcW w:w="793" w:type="pct"/>
            <w:vMerge/>
            <w:shd w:val="clear" w:color="auto" w:fill="auto"/>
          </w:tcPr>
          <w:p w14:paraId="7FEC14F3" w14:textId="77777777" w:rsidR="004E317D" w:rsidRPr="000702BF" w:rsidRDefault="004E317D" w:rsidP="00D362E8">
            <w:pPr>
              <w:pStyle w:val="TAC"/>
              <w:keepNext w:val="0"/>
              <w:jc w:val="left"/>
            </w:pPr>
          </w:p>
        </w:tc>
        <w:tc>
          <w:tcPr>
            <w:tcW w:w="987" w:type="pct"/>
          </w:tcPr>
          <w:p w14:paraId="1EECB65A" w14:textId="12359A45" w:rsidR="004E317D" w:rsidRPr="000702BF" w:rsidRDefault="004E317D" w:rsidP="00D362E8">
            <w:pPr>
              <w:pStyle w:val="TAC"/>
              <w:keepNext w:val="0"/>
              <w:jc w:val="left"/>
            </w:pPr>
            <w:r w:rsidRPr="000702BF">
              <w:t>CP-OFDM</w:t>
            </w:r>
            <w:r w:rsidR="008D0E0E" w:rsidRPr="000702BF">
              <w:t xml:space="preserve"> </w:t>
            </w:r>
            <w:r w:rsidRPr="000702BF">
              <w:t>64</w:t>
            </w:r>
            <w:r w:rsidR="008D0E0E" w:rsidRPr="000702BF">
              <w:t xml:space="preserve"> </w:t>
            </w:r>
            <w:r w:rsidRPr="000702BF">
              <w:t>QAM</w:t>
            </w:r>
          </w:p>
        </w:tc>
        <w:tc>
          <w:tcPr>
            <w:tcW w:w="1255" w:type="pct"/>
            <w:shd w:val="clear" w:color="auto" w:fill="auto"/>
          </w:tcPr>
          <w:p w14:paraId="7A1C5729" w14:textId="77777777" w:rsidR="004E317D" w:rsidRPr="000702BF" w:rsidRDefault="004E317D" w:rsidP="00D362E8">
            <w:pPr>
              <w:pStyle w:val="TAC"/>
              <w:keepNext w:val="0"/>
              <w:jc w:val="left"/>
            </w:pPr>
            <w:r w:rsidRPr="000702BF">
              <w:t>Outer_Full</w:t>
            </w:r>
          </w:p>
        </w:tc>
      </w:tr>
      <w:tr w:rsidR="004E317D" w:rsidRPr="000702BF" w14:paraId="4978C2C3" w14:textId="77777777" w:rsidTr="008D0E0E">
        <w:trPr>
          <w:jc w:val="center"/>
        </w:trPr>
        <w:tc>
          <w:tcPr>
            <w:tcW w:w="375" w:type="pct"/>
            <w:shd w:val="clear" w:color="auto" w:fill="auto"/>
          </w:tcPr>
          <w:p w14:paraId="7B9A0C72" w14:textId="77777777" w:rsidR="004E317D" w:rsidRPr="000702BF" w:rsidRDefault="004E317D" w:rsidP="00D362E8">
            <w:pPr>
              <w:pStyle w:val="TAC"/>
              <w:keepNext w:val="0"/>
              <w:jc w:val="left"/>
            </w:pPr>
            <w:bookmarkStart w:id="1013" w:name="_MCCTEMPBM_CRPT44170153___4" w:colFirst="0" w:colLast="0"/>
            <w:bookmarkStart w:id="1014" w:name="_MCCTEMPBM_CRPT44170154___4" w:colFirst="5" w:colLast="5"/>
            <w:bookmarkEnd w:id="1011"/>
            <w:bookmarkEnd w:id="1012"/>
            <w:r w:rsidRPr="000702BF">
              <w:rPr>
                <w:lang w:eastAsia="zh-CN"/>
              </w:rPr>
              <w:t>28</w:t>
            </w:r>
          </w:p>
        </w:tc>
        <w:tc>
          <w:tcPr>
            <w:tcW w:w="610" w:type="pct"/>
          </w:tcPr>
          <w:p w14:paraId="5FDC7A88" w14:textId="77777777" w:rsidR="004E317D" w:rsidRPr="000702BF" w:rsidRDefault="004E317D" w:rsidP="00D362E8">
            <w:pPr>
              <w:pStyle w:val="TAC"/>
              <w:keepNext w:val="0"/>
              <w:jc w:val="left"/>
            </w:pPr>
            <w:r w:rsidRPr="000702BF">
              <w:t>Low</w:t>
            </w:r>
          </w:p>
        </w:tc>
        <w:tc>
          <w:tcPr>
            <w:tcW w:w="535" w:type="pct"/>
            <w:tcBorders>
              <w:top w:val="nil"/>
              <w:bottom w:val="nil"/>
            </w:tcBorders>
          </w:tcPr>
          <w:p w14:paraId="28559CD5" w14:textId="77777777" w:rsidR="004E317D" w:rsidRPr="000702BF" w:rsidRDefault="004E317D" w:rsidP="00D362E8">
            <w:pPr>
              <w:pStyle w:val="TAC"/>
              <w:keepNext w:val="0"/>
              <w:jc w:val="left"/>
            </w:pPr>
          </w:p>
        </w:tc>
        <w:tc>
          <w:tcPr>
            <w:tcW w:w="445" w:type="pct"/>
            <w:tcBorders>
              <w:top w:val="nil"/>
              <w:bottom w:val="nil"/>
            </w:tcBorders>
          </w:tcPr>
          <w:p w14:paraId="776E60A8" w14:textId="77777777" w:rsidR="004E317D" w:rsidRPr="000702BF" w:rsidRDefault="004E317D" w:rsidP="00D362E8">
            <w:pPr>
              <w:pStyle w:val="TAC"/>
              <w:keepNext w:val="0"/>
              <w:jc w:val="left"/>
            </w:pPr>
          </w:p>
        </w:tc>
        <w:tc>
          <w:tcPr>
            <w:tcW w:w="793" w:type="pct"/>
            <w:vMerge/>
            <w:shd w:val="clear" w:color="auto" w:fill="auto"/>
          </w:tcPr>
          <w:p w14:paraId="607EFF98" w14:textId="77777777" w:rsidR="004E317D" w:rsidRPr="000702BF" w:rsidRDefault="004E317D" w:rsidP="00D362E8">
            <w:pPr>
              <w:pStyle w:val="TAC"/>
              <w:keepNext w:val="0"/>
              <w:jc w:val="left"/>
            </w:pPr>
          </w:p>
        </w:tc>
        <w:tc>
          <w:tcPr>
            <w:tcW w:w="987" w:type="pct"/>
          </w:tcPr>
          <w:p w14:paraId="03206016" w14:textId="4E580320" w:rsidR="004E317D" w:rsidRPr="000702BF" w:rsidRDefault="004E317D" w:rsidP="00D362E8">
            <w:pPr>
              <w:pStyle w:val="TAC"/>
              <w:keepNext w:val="0"/>
              <w:jc w:val="left"/>
            </w:pPr>
            <w:r w:rsidRPr="000702BF">
              <w:t>CP-OFDM</w:t>
            </w:r>
            <w:r w:rsidR="008D0E0E" w:rsidRPr="000702BF">
              <w:t xml:space="preserve"> </w:t>
            </w:r>
            <w:r w:rsidRPr="000702BF">
              <w:t>256</w:t>
            </w:r>
            <w:r w:rsidR="008D0E0E" w:rsidRPr="000702BF">
              <w:t xml:space="preserve"> </w:t>
            </w:r>
            <w:r w:rsidRPr="000702BF">
              <w:t>QAM</w:t>
            </w:r>
          </w:p>
        </w:tc>
        <w:tc>
          <w:tcPr>
            <w:tcW w:w="1255" w:type="pct"/>
            <w:shd w:val="clear" w:color="auto" w:fill="auto"/>
          </w:tcPr>
          <w:p w14:paraId="0C12D4C2" w14:textId="77777777" w:rsidR="004E317D" w:rsidRPr="000702BF" w:rsidRDefault="004E317D" w:rsidP="00D362E8">
            <w:pPr>
              <w:pStyle w:val="TAC"/>
              <w:keepNext w:val="0"/>
              <w:jc w:val="left"/>
            </w:pPr>
            <w:r w:rsidRPr="000702BF">
              <w:t>Edge_1RB_Left</w:t>
            </w:r>
          </w:p>
        </w:tc>
      </w:tr>
      <w:tr w:rsidR="004E317D" w:rsidRPr="000702BF" w14:paraId="4F40BC69" w14:textId="77777777" w:rsidTr="008D0E0E">
        <w:trPr>
          <w:jc w:val="center"/>
        </w:trPr>
        <w:tc>
          <w:tcPr>
            <w:tcW w:w="375" w:type="pct"/>
            <w:shd w:val="clear" w:color="auto" w:fill="auto"/>
          </w:tcPr>
          <w:p w14:paraId="38D48AB9" w14:textId="77777777" w:rsidR="004E317D" w:rsidRPr="000702BF" w:rsidRDefault="004E317D" w:rsidP="00D362E8">
            <w:pPr>
              <w:pStyle w:val="TAC"/>
              <w:keepNext w:val="0"/>
              <w:jc w:val="left"/>
            </w:pPr>
            <w:bookmarkStart w:id="1015" w:name="_MCCTEMPBM_CRPT44170155___4" w:colFirst="0" w:colLast="0"/>
            <w:bookmarkStart w:id="1016" w:name="_MCCTEMPBM_CRPT44170156___4" w:colFirst="5" w:colLast="5"/>
            <w:bookmarkEnd w:id="1013"/>
            <w:bookmarkEnd w:id="1014"/>
            <w:r w:rsidRPr="000702BF">
              <w:rPr>
                <w:lang w:eastAsia="zh-CN"/>
              </w:rPr>
              <w:t>29</w:t>
            </w:r>
          </w:p>
        </w:tc>
        <w:tc>
          <w:tcPr>
            <w:tcW w:w="610" w:type="pct"/>
          </w:tcPr>
          <w:p w14:paraId="4CDAA83C" w14:textId="77777777" w:rsidR="004E317D" w:rsidRPr="000702BF" w:rsidRDefault="004E317D" w:rsidP="00D362E8">
            <w:pPr>
              <w:pStyle w:val="TAC"/>
              <w:keepNext w:val="0"/>
              <w:jc w:val="left"/>
            </w:pPr>
            <w:r w:rsidRPr="000702BF">
              <w:t>High</w:t>
            </w:r>
          </w:p>
        </w:tc>
        <w:tc>
          <w:tcPr>
            <w:tcW w:w="535" w:type="pct"/>
            <w:tcBorders>
              <w:top w:val="nil"/>
              <w:bottom w:val="nil"/>
            </w:tcBorders>
          </w:tcPr>
          <w:p w14:paraId="7B74D525" w14:textId="77777777" w:rsidR="004E317D" w:rsidRPr="000702BF" w:rsidRDefault="004E317D" w:rsidP="00D362E8">
            <w:pPr>
              <w:pStyle w:val="TAC"/>
              <w:keepNext w:val="0"/>
              <w:jc w:val="left"/>
            </w:pPr>
          </w:p>
        </w:tc>
        <w:tc>
          <w:tcPr>
            <w:tcW w:w="445" w:type="pct"/>
            <w:tcBorders>
              <w:top w:val="nil"/>
              <w:bottom w:val="nil"/>
            </w:tcBorders>
          </w:tcPr>
          <w:p w14:paraId="4C21D3FE" w14:textId="77777777" w:rsidR="004E317D" w:rsidRPr="000702BF" w:rsidRDefault="004E317D" w:rsidP="00D362E8">
            <w:pPr>
              <w:pStyle w:val="TAC"/>
              <w:keepNext w:val="0"/>
              <w:jc w:val="left"/>
            </w:pPr>
          </w:p>
        </w:tc>
        <w:tc>
          <w:tcPr>
            <w:tcW w:w="793" w:type="pct"/>
            <w:vMerge/>
            <w:shd w:val="clear" w:color="auto" w:fill="auto"/>
          </w:tcPr>
          <w:p w14:paraId="48CE9250" w14:textId="77777777" w:rsidR="004E317D" w:rsidRPr="000702BF" w:rsidRDefault="004E317D" w:rsidP="00D362E8">
            <w:pPr>
              <w:pStyle w:val="TAC"/>
              <w:keepNext w:val="0"/>
              <w:jc w:val="left"/>
            </w:pPr>
          </w:p>
        </w:tc>
        <w:tc>
          <w:tcPr>
            <w:tcW w:w="987" w:type="pct"/>
          </w:tcPr>
          <w:p w14:paraId="37CFD523" w14:textId="1B797D81" w:rsidR="004E317D" w:rsidRPr="000702BF" w:rsidRDefault="004E317D" w:rsidP="00D362E8">
            <w:pPr>
              <w:pStyle w:val="TAC"/>
              <w:keepNext w:val="0"/>
              <w:jc w:val="left"/>
            </w:pPr>
            <w:r w:rsidRPr="000702BF">
              <w:t>CP-OFDM</w:t>
            </w:r>
            <w:r w:rsidR="008D0E0E" w:rsidRPr="000702BF">
              <w:t xml:space="preserve"> </w:t>
            </w:r>
            <w:r w:rsidRPr="000702BF">
              <w:t>256</w:t>
            </w:r>
            <w:r w:rsidR="008D0E0E" w:rsidRPr="000702BF">
              <w:t xml:space="preserve"> </w:t>
            </w:r>
            <w:r w:rsidRPr="000702BF">
              <w:t>QAM</w:t>
            </w:r>
          </w:p>
        </w:tc>
        <w:tc>
          <w:tcPr>
            <w:tcW w:w="1255" w:type="pct"/>
            <w:shd w:val="clear" w:color="auto" w:fill="auto"/>
          </w:tcPr>
          <w:p w14:paraId="3B3083E5" w14:textId="77777777" w:rsidR="004E317D" w:rsidRPr="000702BF" w:rsidRDefault="004E317D" w:rsidP="00D362E8">
            <w:pPr>
              <w:pStyle w:val="TAC"/>
              <w:keepNext w:val="0"/>
              <w:jc w:val="left"/>
            </w:pPr>
            <w:r w:rsidRPr="000702BF">
              <w:t>Edge_1RB_Right</w:t>
            </w:r>
          </w:p>
        </w:tc>
      </w:tr>
      <w:tr w:rsidR="004E317D" w:rsidRPr="000702BF" w14:paraId="12FB8075" w14:textId="77777777" w:rsidTr="008D0E0E">
        <w:trPr>
          <w:jc w:val="center"/>
        </w:trPr>
        <w:tc>
          <w:tcPr>
            <w:tcW w:w="375" w:type="pct"/>
            <w:shd w:val="clear" w:color="auto" w:fill="auto"/>
          </w:tcPr>
          <w:p w14:paraId="0188E848" w14:textId="77777777" w:rsidR="004E317D" w:rsidRPr="000702BF" w:rsidRDefault="004E317D" w:rsidP="00D362E8">
            <w:pPr>
              <w:pStyle w:val="TAC"/>
              <w:keepNext w:val="0"/>
              <w:jc w:val="left"/>
              <w:rPr>
                <w:lang w:eastAsia="zh-CN"/>
              </w:rPr>
            </w:pPr>
            <w:bookmarkStart w:id="1017" w:name="_MCCTEMPBM_CRPT44170157___4" w:colFirst="0" w:colLast="0"/>
            <w:bookmarkStart w:id="1018" w:name="_MCCTEMPBM_CRPT44170158___4" w:colFirst="5" w:colLast="5"/>
            <w:bookmarkEnd w:id="1015"/>
            <w:bookmarkEnd w:id="1016"/>
            <w:r w:rsidRPr="000702BF">
              <w:t>30</w:t>
            </w:r>
          </w:p>
        </w:tc>
        <w:tc>
          <w:tcPr>
            <w:tcW w:w="610" w:type="pct"/>
          </w:tcPr>
          <w:p w14:paraId="7C43C75A" w14:textId="77777777" w:rsidR="004E317D" w:rsidRPr="000702BF" w:rsidRDefault="004E317D" w:rsidP="00D362E8">
            <w:pPr>
              <w:pStyle w:val="TAC"/>
              <w:keepNext w:val="0"/>
              <w:jc w:val="left"/>
            </w:pPr>
            <w:r w:rsidRPr="000702BF">
              <w:t>Default</w:t>
            </w:r>
          </w:p>
        </w:tc>
        <w:tc>
          <w:tcPr>
            <w:tcW w:w="535" w:type="pct"/>
            <w:tcBorders>
              <w:top w:val="nil"/>
            </w:tcBorders>
          </w:tcPr>
          <w:p w14:paraId="4F43C68D" w14:textId="77777777" w:rsidR="004E317D" w:rsidRPr="000702BF" w:rsidRDefault="004E317D" w:rsidP="00D362E8">
            <w:pPr>
              <w:pStyle w:val="TAC"/>
              <w:keepNext w:val="0"/>
              <w:jc w:val="left"/>
            </w:pPr>
          </w:p>
        </w:tc>
        <w:tc>
          <w:tcPr>
            <w:tcW w:w="445" w:type="pct"/>
            <w:tcBorders>
              <w:top w:val="nil"/>
            </w:tcBorders>
          </w:tcPr>
          <w:p w14:paraId="7624E22A" w14:textId="77777777" w:rsidR="004E317D" w:rsidRPr="000702BF" w:rsidRDefault="004E317D" w:rsidP="00D362E8">
            <w:pPr>
              <w:pStyle w:val="TAC"/>
              <w:keepNext w:val="0"/>
              <w:jc w:val="left"/>
            </w:pPr>
          </w:p>
        </w:tc>
        <w:tc>
          <w:tcPr>
            <w:tcW w:w="793" w:type="pct"/>
            <w:vMerge/>
            <w:shd w:val="clear" w:color="auto" w:fill="auto"/>
          </w:tcPr>
          <w:p w14:paraId="00056863" w14:textId="77777777" w:rsidR="004E317D" w:rsidRPr="000702BF" w:rsidRDefault="004E317D" w:rsidP="00D362E8">
            <w:pPr>
              <w:pStyle w:val="TAC"/>
              <w:keepNext w:val="0"/>
              <w:jc w:val="left"/>
            </w:pPr>
          </w:p>
        </w:tc>
        <w:tc>
          <w:tcPr>
            <w:tcW w:w="987" w:type="pct"/>
          </w:tcPr>
          <w:p w14:paraId="6A824CA5" w14:textId="422839B6" w:rsidR="004E317D" w:rsidRPr="000702BF" w:rsidRDefault="004E317D" w:rsidP="00D362E8">
            <w:pPr>
              <w:pStyle w:val="TAC"/>
              <w:keepNext w:val="0"/>
              <w:jc w:val="left"/>
            </w:pPr>
            <w:r w:rsidRPr="000702BF">
              <w:t>CP-OFDM</w:t>
            </w:r>
            <w:r w:rsidR="008D0E0E" w:rsidRPr="000702BF">
              <w:t xml:space="preserve"> </w:t>
            </w:r>
            <w:r w:rsidRPr="000702BF">
              <w:t>256</w:t>
            </w:r>
            <w:r w:rsidR="008D0E0E" w:rsidRPr="000702BF">
              <w:t xml:space="preserve"> </w:t>
            </w:r>
            <w:r w:rsidRPr="000702BF">
              <w:t>QAM</w:t>
            </w:r>
          </w:p>
        </w:tc>
        <w:tc>
          <w:tcPr>
            <w:tcW w:w="1255" w:type="pct"/>
            <w:shd w:val="clear" w:color="auto" w:fill="auto"/>
          </w:tcPr>
          <w:p w14:paraId="23C33601" w14:textId="77777777" w:rsidR="004E317D" w:rsidRPr="000702BF" w:rsidRDefault="004E317D" w:rsidP="00D362E8">
            <w:pPr>
              <w:pStyle w:val="TAC"/>
              <w:keepNext w:val="0"/>
              <w:jc w:val="left"/>
            </w:pPr>
            <w:r w:rsidRPr="000702BF">
              <w:t>Outer_Full</w:t>
            </w:r>
          </w:p>
        </w:tc>
      </w:tr>
      <w:bookmarkEnd w:id="1017"/>
      <w:bookmarkEnd w:id="1018"/>
      <w:tr w:rsidR="004E317D" w:rsidRPr="000702BF" w14:paraId="173EF05F" w14:textId="77777777" w:rsidTr="008D0E0E">
        <w:trPr>
          <w:jc w:val="center"/>
        </w:trPr>
        <w:tc>
          <w:tcPr>
            <w:tcW w:w="5000" w:type="pct"/>
            <w:gridSpan w:val="7"/>
            <w:shd w:val="clear" w:color="auto" w:fill="auto"/>
          </w:tcPr>
          <w:p w14:paraId="557BD5E7" w14:textId="2595DE1A" w:rsidR="004E317D" w:rsidRPr="000702BF" w:rsidRDefault="004E317D"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RF</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p>
          <w:p w14:paraId="0AC9F11D" w14:textId="328442EB" w:rsidR="004E317D" w:rsidRPr="000702BF" w:rsidRDefault="004E317D" w:rsidP="00AE3F12">
            <w:pPr>
              <w:pStyle w:val="TAN"/>
            </w:pPr>
            <w:r w:rsidRPr="000702BF">
              <w:rPr>
                <w:lang w:eastAsia="zh-CN"/>
              </w:rPr>
              <w:t>NOTE</w:t>
            </w:r>
            <w:r w:rsidR="008D0E0E" w:rsidRPr="000702BF">
              <w:rPr>
                <w:lang w:eastAsia="zh-CN"/>
              </w:rPr>
              <w:t xml:space="preserve"> </w:t>
            </w:r>
            <w:r w:rsidRPr="000702BF">
              <w:rPr>
                <w:lang w:eastAsia="zh-CN"/>
              </w:rPr>
              <w:t>2:</w:t>
            </w:r>
            <w:r w:rsidRPr="000702BF">
              <w:rPr>
                <w:lang w:eastAsia="zh-CN"/>
              </w:rPr>
              <w:tab/>
            </w:r>
            <w:r w:rsidRPr="000702BF">
              <w:t>DFT-s-OFDM</w:t>
            </w:r>
            <w:r w:rsidR="008D0E0E" w:rsidRPr="000702BF">
              <w:t xml:space="preserve"> </w:t>
            </w:r>
            <w:r w:rsidRPr="000702BF">
              <w:t>PI/2</w:t>
            </w:r>
            <w:r w:rsidR="008D0E0E" w:rsidRPr="000702BF">
              <w:t xml:space="preserve"> </w:t>
            </w:r>
            <w:r w:rsidRPr="000702BF">
              <w:t>BPSK</w:t>
            </w:r>
            <w:r w:rsidR="008D0E0E" w:rsidRPr="000702BF">
              <w:t xml:space="preserve"> </w:t>
            </w:r>
            <w:r w:rsidRPr="000702BF">
              <w:t>test</w:t>
            </w:r>
            <w:r w:rsidR="008D0E0E" w:rsidRPr="000702BF">
              <w:t xml:space="preserve"> </w:t>
            </w:r>
            <w:r w:rsidRPr="000702BF">
              <w:t>applies</w:t>
            </w:r>
            <w:r w:rsidR="008D0E0E" w:rsidRPr="000702BF">
              <w:t xml:space="preserve"> </w:t>
            </w:r>
            <w:r w:rsidRPr="000702BF">
              <w:t>only</w:t>
            </w:r>
            <w:r w:rsidR="008D0E0E" w:rsidRPr="000702BF">
              <w:t xml:space="preserve"> </w:t>
            </w:r>
            <w:r w:rsidRPr="000702BF">
              <w:t>for</w:t>
            </w:r>
            <w:r w:rsidR="008D0E0E" w:rsidRPr="000702BF">
              <w:t xml:space="preserve"> </w:t>
            </w:r>
            <w:r w:rsidRPr="000702BF">
              <w:t>UEs</w:t>
            </w:r>
            <w:r w:rsidR="008D0E0E" w:rsidRPr="000702BF">
              <w:t xml:space="preserve"> </w:t>
            </w:r>
            <w:r w:rsidRPr="000702BF">
              <w:t>which</w:t>
            </w:r>
            <w:r w:rsidR="008D0E0E" w:rsidRPr="000702BF">
              <w:t xml:space="preserve"> </w:t>
            </w:r>
            <w:r w:rsidRPr="000702BF">
              <w:t>supports</w:t>
            </w:r>
            <w:r w:rsidR="008D0E0E" w:rsidRPr="000702BF">
              <w:t xml:space="preserve"> </w:t>
            </w:r>
            <w:r w:rsidRPr="000702BF">
              <w:t>half</w:t>
            </w:r>
            <w:r w:rsidR="008D0E0E" w:rsidRPr="000702BF">
              <w:t xml:space="preserve"> </w:t>
            </w:r>
            <w:r w:rsidRPr="000702BF">
              <w:t>Pi</w:t>
            </w:r>
            <w:r w:rsidR="008D0E0E" w:rsidRPr="000702BF">
              <w:t xml:space="preserve"> </w:t>
            </w:r>
            <w:r w:rsidRPr="000702BF">
              <w:t>BPSK</w:t>
            </w:r>
            <w:r w:rsidR="008D0E0E" w:rsidRPr="000702BF">
              <w:t xml:space="preserve"> </w:t>
            </w:r>
            <w:r w:rsidRPr="000702BF">
              <w:t>in</w:t>
            </w:r>
            <w:r w:rsidR="008D0E0E" w:rsidRPr="000702BF">
              <w:t xml:space="preserve"> </w:t>
            </w:r>
            <w:r w:rsidRPr="000702BF">
              <w:t>FR1.</w:t>
            </w:r>
          </w:p>
          <w:p w14:paraId="0033921F" w14:textId="593084CC" w:rsidR="004E317D" w:rsidRPr="000702BF" w:rsidRDefault="004E317D" w:rsidP="00AE3F12">
            <w:pPr>
              <w:pStyle w:val="TAN"/>
            </w:pPr>
            <w:r w:rsidRPr="000702BF">
              <w:t>NOTE</w:t>
            </w:r>
            <w:r w:rsidR="008D0E0E" w:rsidRPr="000702BF">
              <w:t xml:space="preserve"> </w:t>
            </w:r>
            <w:r w:rsidRPr="000702BF">
              <w:t>3:</w:t>
            </w:r>
            <w:r w:rsidRPr="000702BF">
              <w:tab/>
            </w:r>
            <w:r w:rsidR="008D0E0E" w:rsidRPr="000702BF">
              <w:t xml:space="preserve"> </w:t>
            </w:r>
            <w:r w:rsidRPr="000702BF">
              <w:t>VOID</w:t>
            </w:r>
          </w:p>
          <w:p w14:paraId="557965A9" w14:textId="50D712E2" w:rsidR="004E317D" w:rsidRPr="000702BF" w:rsidRDefault="004E317D" w:rsidP="00AE3F12">
            <w:pPr>
              <w:pStyle w:val="TAN"/>
            </w:pPr>
            <w:r w:rsidRPr="000702BF">
              <w:t>NOTE</w:t>
            </w:r>
            <w:r w:rsidR="008D0E0E" w:rsidRPr="000702BF">
              <w:t xml:space="preserve"> </w:t>
            </w:r>
            <w:r w:rsidRPr="000702BF">
              <w:t>4:</w:t>
            </w:r>
            <w:r w:rsidRPr="000702BF">
              <w:tab/>
              <w:t>UE</w:t>
            </w:r>
            <w:r w:rsidR="008D0E0E" w:rsidRPr="000702BF">
              <w:t xml:space="preserve"> </w:t>
            </w:r>
            <w:r w:rsidRPr="000702BF">
              <w:t>operating</w:t>
            </w:r>
            <w:r w:rsidR="008D0E0E" w:rsidRPr="000702BF">
              <w:t xml:space="preserve"> </w:t>
            </w:r>
            <w:r w:rsidRPr="000702BF">
              <w:t>in</w:t>
            </w:r>
            <w:r w:rsidR="008D0E0E" w:rsidRPr="000702BF">
              <w:t xml:space="preserve"> </w:t>
            </w:r>
            <w:r w:rsidRPr="000702BF">
              <w:t>FDD</w:t>
            </w:r>
            <w:r w:rsidR="008D0E0E" w:rsidRPr="000702BF">
              <w:t xml:space="preserve"> </w:t>
            </w:r>
            <w:r w:rsidRPr="000702BF">
              <w:t>mode,</w:t>
            </w:r>
            <w:r w:rsidR="008D0E0E" w:rsidRPr="000702BF">
              <w:t xml:space="preserve"> </w:t>
            </w:r>
            <w:r w:rsidRPr="000702BF">
              <w:t>or</w:t>
            </w:r>
            <w:r w:rsidR="008D0E0E" w:rsidRPr="000702BF">
              <w:t xml:space="preserve"> </w:t>
            </w:r>
            <w:r w:rsidRPr="000702BF">
              <w:t>in</w:t>
            </w:r>
            <w:r w:rsidR="008D0E0E" w:rsidRPr="000702BF">
              <w:t xml:space="preserve"> </w:t>
            </w:r>
            <w:r w:rsidRPr="000702BF">
              <w:t>TDD</w:t>
            </w:r>
            <w:r w:rsidR="008D0E0E" w:rsidRPr="000702BF">
              <w:t xml:space="preserve"> </w:t>
            </w:r>
            <w:r w:rsidRPr="000702BF">
              <w:t>mode</w:t>
            </w:r>
            <w:r w:rsidR="008D0E0E" w:rsidRPr="000702BF">
              <w:t xml:space="preserve"> </w:t>
            </w:r>
            <w:r w:rsidRPr="000702BF">
              <w:t>in</w:t>
            </w:r>
            <w:r w:rsidR="008D0E0E" w:rsidRPr="000702BF">
              <w:t xml:space="preserve"> </w:t>
            </w:r>
            <w:r w:rsidRPr="000702BF">
              <w:t>bands</w:t>
            </w:r>
            <w:r w:rsidR="008D0E0E" w:rsidRPr="000702BF">
              <w:t xml:space="preserve"> </w:t>
            </w:r>
            <w:r w:rsidRPr="000702BF">
              <w:t>other</w:t>
            </w:r>
            <w:r w:rsidR="008D0E0E" w:rsidRPr="000702BF">
              <w:t xml:space="preserve"> </w:t>
            </w:r>
            <w:r w:rsidRPr="000702BF">
              <w:t>than</w:t>
            </w:r>
            <w:r w:rsidR="008D0E0E" w:rsidRPr="000702BF">
              <w:t xml:space="preserve"> </w:t>
            </w:r>
            <w:r w:rsidRPr="000702BF">
              <w:t>n40,</w:t>
            </w:r>
            <w:r w:rsidR="008D0E0E" w:rsidRPr="000702BF">
              <w:t xml:space="preserve"> </w:t>
            </w:r>
            <w:r w:rsidRPr="000702BF">
              <w:t>n4</w:t>
            </w:r>
            <w:r w:rsidRPr="000702BF">
              <w:rPr>
                <w:lang w:eastAsia="zh-CN"/>
              </w:rPr>
              <w:t>1</w:t>
            </w:r>
            <w:r w:rsidRPr="000702BF">
              <w:t>,</w:t>
            </w:r>
            <w:r w:rsidR="008D0E0E" w:rsidRPr="000702BF">
              <w:t xml:space="preserve"> </w:t>
            </w:r>
            <w:r w:rsidRPr="000702BF">
              <w:t>n77,</w:t>
            </w:r>
            <w:r w:rsidR="008D0E0E" w:rsidRPr="000702BF">
              <w:t xml:space="preserve"> </w:t>
            </w:r>
            <w:r w:rsidRPr="000702BF">
              <w:t>n78</w:t>
            </w:r>
            <w:r w:rsidR="008D0E0E" w:rsidRPr="000702BF">
              <w:t xml:space="preserve"> </w:t>
            </w:r>
            <w:r w:rsidRPr="000702BF">
              <w:t>and</w:t>
            </w:r>
            <w:r w:rsidR="008D0E0E" w:rsidRPr="000702BF">
              <w:t xml:space="preserve"> </w:t>
            </w:r>
            <w:r w:rsidRPr="000702BF">
              <w:t>n79</w:t>
            </w:r>
            <w:r w:rsidRPr="000702BF">
              <w:rPr>
                <w:lang w:eastAsia="zh-CN"/>
              </w:rPr>
              <w:t>,</w:t>
            </w:r>
            <w:r w:rsidR="008D0E0E" w:rsidRPr="000702BF">
              <w:rPr>
                <w:lang w:eastAsia="zh-CN"/>
              </w:rPr>
              <w:t xml:space="preserve"> </w:t>
            </w:r>
            <w:r w:rsidRPr="000702BF">
              <w:rPr>
                <w:lang w:eastAsia="zh-CN"/>
              </w:rPr>
              <w:t>or</w:t>
            </w:r>
            <w:r w:rsidR="008D0E0E" w:rsidRPr="000702BF">
              <w:t xml:space="preserve"> </w:t>
            </w:r>
            <w:r w:rsidRPr="000702BF">
              <w:t>in</w:t>
            </w:r>
            <w:r w:rsidR="008D0E0E" w:rsidRPr="000702BF">
              <w:t xml:space="preserve"> </w:t>
            </w:r>
            <w:r w:rsidRPr="000702BF">
              <w:t>TDD</w:t>
            </w:r>
            <w:r w:rsidR="008D0E0E" w:rsidRPr="000702BF">
              <w:t xml:space="preserve"> </w:t>
            </w:r>
            <w:r w:rsidRPr="000702BF">
              <w:t>mode</w:t>
            </w:r>
            <w:r w:rsidR="008D0E0E" w:rsidRPr="000702BF">
              <w:t xml:space="preserve"> </w:t>
            </w:r>
            <w:r w:rsidRPr="000702BF">
              <w:t>the</w:t>
            </w:r>
            <w:r w:rsidR="008D0E0E" w:rsidRPr="000702BF">
              <w:t xml:space="preserve"> </w:t>
            </w:r>
            <w:r w:rsidRPr="000702BF">
              <w:t>IE</w:t>
            </w:r>
            <w:r w:rsidR="008D0E0E" w:rsidRPr="000702BF">
              <w:t xml:space="preserve"> </w:t>
            </w:r>
            <w:r w:rsidRPr="000702BF">
              <w:rPr>
                <w:rFonts w:cs="Arial"/>
                <w:i/>
              </w:rPr>
              <w:t>powerBoostPi2BPSK</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0</w:t>
            </w:r>
            <w:r w:rsidR="008D0E0E" w:rsidRPr="000702BF">
              <w:t xml:space="preserve"> </w:t>
            </w:r>
            <w:r w:rsidRPr="000702BF">
              <w:t>for</w:t>
            </w:r>
            <w:r w:rsidR="008D0E0E" w:rsidRPr="000702BF">
              <w:t xml:space="preserve"> </w:t>
            </w:r>
            <w:r w:rsidRPr="000702BF">
              <w:t>bands</w:t>
            </w:r>
            <w:r w:rsidR="008D0E0E" w:rsidRPr="000702BF">
              <w:t xml:space="preserve"> </w:t>
            </w:r>
            <w:r w:rsidRPr="000702BF">
              <w:t>n40,</w:t>
            </w:r>
            <w:r w:rsidR="008D0E0E" w:rsidRPr="000702BF">
              <w:t xml:space="preserve"> </w:t>
            </w:r>
            <w:r w:rsidRPr="000702BF">
              <w:t>n41,</w:t>
            </w:r>
            <w:r w:rsidR="008D0E0E" w:rsidRPr="000702BF">
              <w:t xml:space="preserve"> </w:t>
            </w:r>
            <w:r w:rsidRPr="000702BF">
              <w:t>n77,</w:t>
            </w:r>
            <w:r w:rsidR="008D0E0E" w:rsidRPr="000702BF">
              <w:t xml:space="preserve"> </w:t>
            </w:r>
            <w:r w:rsidRPr="000702BF">
              <w:t>n78</w:t>
            </w:r>
            <w:r w:rsidR="008D0E0E" w:rsidRPr="000702BF">
              <w:t xml:space="preserve"> </w:t>
            </w:r>
            <w:r w:rsidRPr="000702BF">
              <w:t>and</w:t>
            </w:r>
            <w:r w:rsidR="008D0E0E" w:rsidRPr="000702BF">
              <w:t xml:space="preserve"> </w:t>
            </w:r>
            <w:r w:rsidRPr="000702BF">
              <w:t>n79.</w:t>
            </w:r>
          </w:p>
          <w:p w14:paraId="38C5CC64" w14:textId="3D4B3B21" w:rsidR="004E317D" w:rsidRPr="000702BF" w:rsidRDefault="004E317D" w:rsidP="00AE3F12">
            <w:pPr>
              <w:pStyle w:val="TAN"/>
            </w:pPr>
            <w:r w:rsidRPr="000702BF">
              <w:t>NOTE</w:t>
            </w:r>
            <w:r w:rsidR="008D0E0E" w:rsidRPr="000702BF">
              <w:t xml:space="preserve"> </w:t>
            </w:r>
            <w:r w:rsidRPr="000702BF">
              <w:t>5:</w:t>
            </w:r>
            <w:r w:rsidRPr="000702BF">
              <w:tab/>
              <w:t>For</w:t>
            </w:r>
            <w:r w:rsidR="008D0E0E" w:rsidRPr="000702BF">
              <w:t xml:space="preserve"> </w:t>
            </w:r>
            <w:r w:rsidRPr="000702BF">
              <w:t>Power</w:t>
            </w:r>
            <w:r w:rsidR="008D0E0E" w:rsidRPr="000702BF">
              <w:t xml:space="preserve"> </w:t>
            </w:r>
            <w:r w:rsidRPr="000702BF">
              <w:t>Class</w:t>
            </w:r>
            <w:r w:rsidR="008D0E0E" w:rsidRPr="000702BF">
              <w:t xml:space="preserve"> </w:t>
            </w:r>
            <w:r w:rsidRPr="000702BF">
              <w:t>3</w:t>
            </w:r>
            <w:r w:rsidR="008D0E0E" w:rsidRPr="000702BF">
              <w:t xml:space="preserve"> </w:t>
            </w:r>
            <w:r w:rsidRPr="000702BF">
              <w:t>testing,</w:t>
            </w:r>
            <w:r w:rsidR="008D0E0E" w:rsidRPr="000702BF">
              <w:t xml:space="preserve"> </w:t>
            </w:r>
            <w:r w:rsidRPr="000702BF">
              <w:t>UE</w:t>
            </w:r>
            <w:r w:rsidR="008D0E0E" w:rsidRPr="000702BF">
              <w:t xml:space="preserve"> </w:t>
            </w:r>
            <w:r w:rsidRPr="000702BF">
              <w:t>operating</w:t>
            </w:r>
            <w:r w:rsidR="008D0E0E" w:rsidRPr="000702BF">
              <w:t xml:space="preserve"> </w:t>
            </w:r>
            <w:r w:rsidRPr="000702BF">
              <w:t>in</w:t>
            </w:r>
            <w:r w:rsidR="008D0E0E" w:rsidRPr="000702BF">
              <w:t xml:space="preserve"> </w:t>
            </w:r>
            <w:r w:rsidRPr="000702BF">
              <w:t>FDD</w:t>
            </w:r>
            <w:r w:rsidR="008D0E0E" w:rsidRPr="000702BF">
              <w:t xml:space="preserve"> </w:t>
            </w:r>
            <w:r w:rsidRPr="000702BF">
              <w:t>mode,</w:t>
            </w:r>
            <w:r w:rsidR="008D0E0E" w:rsidRPr="000702BF">
              <w:t xml:space="preserve"> </w:t>
            </w:r>
            <w:r w:rsidRPr="000702BF">
              <w:t>or</w:t>
            </w:r>
            <w:r w:rsidR="008D0E0E" w:rsidRPr="000702BF">
              <w:t xml:space="preserve"> </w:t>
            </w:r>
            <w:r w:rsidRPr="000702BF">
              <w:t>in</w:t>
            </w:r>
            <w:r w:rsidR="008D0E0E" w:rsidRPr="000702BF">
              <w:t xml:space="preserve"> </w:t>
            </w:r>
            <w:r w:rsidRPr="000702BF">
              <w:t>TDD</w:t>
            </w:r>
            <w:r w:rsidR="008D0E0E" w:rsidRPr="000702BF">
              <w:t xml:space="preserve"> </w:t>
            </w:r>
            <w:r w:rsidRPr="000702BF">
              <w:t>mode</w:t>
            </w:r>
            <w:r w:rsidR="008D0E0E" w:rsidRPr="000702BF">
              <w:t xml:space="preserve"> </w:t>
            </w:r>
            <w:r w:rsidRPr="000702BF">
              <w:t>in</w:t>
            </w:r>
            <w:r w:rsidR="008D0E0E" w:rsidRPr="000702BF">
              <w:t xml:space="preserve"> </w:t>
            </w:r>
            <w:r w:rsidRPr="000702BF">
              <w:t>bands</w:t>
            </w:r>
            <w:r w:rsidR="008D0E0E" w:rsidRPr="000702BF">
              <w:t xml:space="preserve"> </w:t>
            </w:r>
            <w:r w:rsidRPr="000702BF">
              <w:t>other</w:t>
            </w:r>
            <w:r w:rsidR="008D0E0E" w:rsidRPr="000702BF">
              <w:t xml:space="preserve"> </w:t>
            </w:r>
            <w:r w:rsidRPr="000702BF">
              <w:t>than</w:t>
            </w:r>
            <w:r w:rsidR="008D0E0E" w:rsidRPr="000702BF">
              <w:t xml:space="preserve"> </w:t>
            </w:r>
            <w:r w:rsidRPr="000702BF">
              <w:t>n40,</w:t>
            </w:r>
            <w:r w:rsidR="008D0E0E" w:rsidRPr="000702BF">
              <w:t xml:space="preserve"> </w:t>
            </w:r>
            <w:r w:rsidRPr="000702BF">
              <w:t>n4</w:t>
            </w:r>
            <w:r w:rsidRPr="000702BF">
              <w:rPr>
                <w:lang w:eastAsia="zh-CN"/>
              </w:rPr>
              <w:t>1</w:t>
            </w:r>
            <w:r w:rsidRPr="000702BF">
              <w:t>,</w:t>
            </w:r>
            <w:r w:rsidR="008D0E0E" w:rsidRPr="000702BF">
              <w:t xml:space="preserve"> </w:t>
            </w:r>
            <w:r w:rsidRPr="000702BF">
              <w:t>n77,</w:t>
            </w:r>
            <w:r w:rsidR="008D0E0E" w:rsidRPr="000702BF">
              <w:t xml:space="preserve"> </w:t>
            </w:r>
            <w:r w:rsidRPr="000702BF">
              <w:t>n78</w:t>
            </w:r>
            <w:r w:rsidR="008D0E0E" w:rsidRPr="000702BF">
              <w:t xml:space="preserve"> </w:t>
            </w:r>
            <w:r w:rsidRPr="000702BF">
              <w:t>and</w:t>
            </w:r>
            <w:r w:rsidR="008D0E0E" w:rsidRPr="000702BF">
              <w:t xml:space="preserve"> </w:t>
            </w:r>
            <w:r w:rsidRPr="000702BF">
              <w:t>n79</w:t>
            </w:r>
            <w:r w:rsidRPr="000702BF">
              <w:rPr>
                <w:lang w:eastAsia="zh-CN"/>
              </w:rPr>
              <w:t>,</w:t>
            </w:r>
            <w:r w:rsidR="008D0E0E" w:rsidRPr="000702BF">
              <w:rPr>
                <w:lang w:eastAsia="zh-CN"/>
              </w:rPr>
              <w:t xml:space="preserve"> </w:t>
            </w:r>
            <w:r w:rsidRPr="000702BF">
              <w:rPr>
                <w:lang w:eastAsia="zh-CN"/>
              </w:rPr>
              <w:t>or</w:t>
            </w:r>
            <w:r w:rsidR="008D0E0E" w:rsidRPr="000702BF">
              <w:t xml:space="preserve"> </w:t>
            </w:r>
            <w:r w:rsidRPr="000702BF">
              <w:t>in</w:t>
            </w:r>
            <w:r w:rsidR="008D0E0E" w:rsidRPr="000702BF">
              <w:t xml:space="preserve"> </w:t>
            </w:r>
            <w:r w:rsidRPr="000702BF">
              <w:t>TDD</w:t>
            </w:r>
            <w:r w:rsidR="008D0E0E" w:rsidRPr="000702BF">
              <w:t xml:space="preserve"> </w:t>
            </w:r>
            <w:r w:rsidRPr="000702BF">
              <w:t>mode</w:t>
            </w:r>
            <w:r w:rsidR="008D0E0E" w:rsidRPr="000702BF">
              <w:t xml:space="preserve"> </w:t>
            </w:r>
            <w:r w:rsidRPr="000702BF">
              <w:t>the</w:t>
            </w:r>
            <w:r w:rsidR="008D0E0E" w:rsidRPr="000702BF">
              <w:t xml:space="preserve"> </w:t>
            </w:r>
            <w:r w:rsidRPr="000702BF">
              <w:t>IE</w:t>
            </w:r>
            <w:r w:rsidR="008D0E0E" w:rsidRPr="000702BF">
              <w:t xml:space="preserve"> </w:t>
            </w:r>
            <w:r w:rsidRPr="000702BF">
              <w:rPr>
                <w:rFonts w:cs="Times"/>
                <w:i/>
              </w:rPr>
              <w:t>powerBoostPi2BPSK</w:t>
            </w:r>
            <w:r w:rsidR="008D0E0E" w:rsidRPr="000702BF">
              <w:t xml:space="preserve"> </w:t>
            </w:r>
            <w:r w:rsidRPr="000702BF">
              <w:t>is</w:t>
            </w:r>
            <w:r w:rsidR="008D0E0E" w:rsidRPr="000702BF">
              <w:t xml:space="preserve"> </w:t>
            </w:r>
            <w:r w:rsidRPr="000702BF">
              <w:t>set</w:t>
            </w:r>
            <w:r w:rsidR="008D0E0E" w:rsidRPr="000702BF">
              <w:t xml:space="preserve"> </w:t>
            </w:r>
            <w:r w:rsidRPr="000702BF">
              <w:t>to</w:t>
            </w:r>
            <w:r w:rsidR="008D0E0E" w:rsidRPr="000702BF">
              <w:t xml:space="preserve"> </w:t>
            </w:r>
            <w:r w:rsidRPr="000702BF">
              <w:t>0</w:t>
            </w:r>
            <w:r w:rsidR="008D0E0E" w:rsidRPr="000702BF">
              <w:t xml:space="preserve"> </w:t>
            </w:r>
            <w:r w:rsidRPr="000702BF">
              <w:t>for</w:t>
            </w:r>
            <w:r w:rsidR="008D0E0E" w:rsidRPr="000702BF">
              <w:t xml:space="preserve"> </w:t>
            </w:r>
            <w:r w:rsidRPr="000702BF">
              <w:t>bands</w:t>
            </w:r>
            <w:r w:rsidR="008D0E0E" w:rsidRPr="000702BF">
              <w:t xml:space="preserve"> </w:t>
            </w:r>
            <w:r w:rsidRPr="000702BF">
              <w:t>n40,</w:t>
            </w:r>
            <w:r w:rsidR="008D0E0E" w:rsidRPr="000702BF">
              <w:t xml:space="preserve"> </w:t>
            </w:r>
            <w:r w:rsidRPr="000702BF">
              <w:t>n77,</w:t>
            </w:r>
            <w:r w:rsidR="008D0E0E" w:rsidRPr="000702BF">
              <w:t xml:space="preserve"> </w:t>
            </w:r>
            <w:r w:rsidRPr="000702BF">
              <w:t>n78</w:t>
            </w:r>
            <w:r w:rsidR="008D0E0E" w:rsidRPr="000702BF">
              <w:t xml:space="preserve"> </w:t>
            </w:r>
            <w:r w:rsidRPr="000702BF">
              <w:t>and</w:t>
            </w:r>
            <w:r w:rsidR="008D0E0E" w:rsidRPr="000702BF">
              <w:t xml:space="preserve"> </w:t>
            </w:r>
            <w:r w:rsidRPr="000702BF">
              <w:t>n79.</w:t>
            </w:r>
          </w:p>
        </w:tc>
      </w:tr>
    </w:tbl>
    <w:p w14:paraId="3C37C72B" w14:textId="77777777" w:rsidR="004E317D" w:rsidRPr="000702BF" w:rsidRDefault="004E317D" w:rsidP="00C62099">
      <w:pPr>
        <w:pStyle w:val="TH"/>
        <w:rPr>
          <w:lang w:eastAsia="zh-CN"/>
        </w:rPr>
      </w:pPr>
    </w:p>
    <w:p w14:paraId="1C57366C" w14:textId="4EC5A456" w:rsidR="00C62099" w:rsidRPr="000702BF" w:rsidRDefault="00C62099" w:rsidP="00C62099">
      <w:pPr>
        <w:pStyle w:val="B1"/>
      </w:pPr>
      <w:r w:rsidRPr="000702BF">
        <w:t>1.</w:t>
      </w:r>
      <w:r w:rsidRPr="000702BF">
        <w:tab/>
        <w:t>Connect the SS to the UE antenna connectors as shown in TS 38.508-1 [</w:t>
      </w:r>
      <w:r w:rsidR="00153AEA" w:rsidRPr="000702BF">
        <w:t>12</w:t>
      </w:r>
      <w:r w:rsidRPr="000702BF">
        <w:t>] Annex A, Figure A.3.1.</w:t>
      </w:r>
      <w:r w:rsidR="00153AEA" w:rsidRPr="000702BF">
        <w:t>1</w:t>
      </w:r>
      <w:r w:rsidRPr="000702BF">
        <w:t xml:space="preserve">.1 for TE diagram and </w:t>
      </w:r>
      <w:r w:rsidR="00201225">
        <w:t>clause</w:t>
      </w:r>
      <w:r w:rsidRPr="000702BF">
        <w:t xml:space="preserve"> A.3.2 for UE diagram.</w:t>
      </w:r>
    </w:p>
    <w:p w14:paraId="58CF9072" w14:textId="55FCC411" w:rsidR="00C62099" w:rsidRPr="000702BF" w:rsidRDefault="00C62099" w:rsidP="00C62099">
      <w:pPr>
        <w:pStyle w:val="B1"/>
      </w:pPr>
      <w:r w:rsidRPr="000702BF">
        <w:t>2.</w:t>
      </w:r>
      <w:r w:rsidRPr="000702BF">
        <w:tab/>
        <w:t>The parameter settings for the cell are set up according to TS 38.508-1 [</w:t>
      </w:r>
      <w:r w:rsidR="00153AEA" w:rsidRPr="000702BF">
        <w:t>12</w:t>
      </w:r>
      <w:r w:rsidRPr="000702BF">
        <w:t>] subclause 4.4.3.</w:t>
      </w:r>
    </w:p>
    <w:p w14:paraId="2DE53CA2" w14:textId="77777777" w:rsidR="00C62099" w:rsidRPr="000702BF" w:rsidRDefault="00C62099" w:rsidP="00C62099">
      <w:pPr>
        <w:pStyle w:val="B1"/>
      </w:pPr>
      <w:r w:rsidRPr="000702BF">
        <w:lastRenderedPageBreak/>
        <w:t>3.</w:t>
      </w:r>
      <w:r w:rsidRPr="000702BF">
        <w:tab/>
        <w:t>Downlink signals are initially set up according to TS 38.521-1 [2] Annex C.0, C.1, C.2, and uplink signals according to TS 38.521-1 [2] Annex G.0, G.1, G.2, G.3.0.</w:t>
      </w:r>
    </w:p>
    <w:p w14:paraId="4E53D6D0" w14:textId="77777777" w:rsidR="00C62099" w:rsidRPr="000702BF" w:rsidRDefault="00C62099" w:rsidP="00C62099">
      <w:pPr>
        <w:pStyle w:val="B1"/>
      </w:pPr>
      <w:r w:rsidRPr="000702BF">
        <w:t>4.</w:t>
      </w:r>
      <w:r w:rsidRPr="000702BF">
        <w:tab/>
        <w:t>The UL Reference Measurement Channel is set according to Table 6.2.2.4.1-1.</w:t>
      </w:r>
    </w:p>
    <w:p w14:paraId="0164B9BD" w14:textId="77777777" w:rsidR="00C62099" w:rsidRPr="000702BF" w:rsidRDefault="00C62099" w:rsidP="00C62099">
      <w:pPr>
        <w:pStyle w:val="B1"/>
      </w:pPr>
      <w:r w:rsidRPr="000702BF">
        <w:t>5.</w:t>
      </w:r>
      <w:r w:rsidRPr="000702BF">
        <w:tab/>
        <w:t xml:space="preserve">Propagation conditions are set according to TS 38.521-1 [2] Annex </w:t>
      </w:r>
      <w:r w:rsidRPr="000702BF">
        <w:rPr>
          <w:rFonts w:eastAsia="DengXian"/>
          <w:lang w:eastAsia="zh-CN"/>
        </w:rPr>
        <w:t>B.0</w:t>
      </w:r>
      <w:r w:rsidRPr="000702BF">
        <w:t>.</w:t>
      </w:r>
    </w:p>
    <w:p w14:paraId="15520DB0" w14:textId="481202E5" w:rsidR="00967CE4" w:rsidRPr="000702BF" w:rsidRDefault="00C62099" w:rsidP="00967CE4">
      <w:pPr>
        <w:pStyle w:val="B1"/>
        <w:rPr>
          <w:rFonts w:eastAsia="Malgun Gothic"/>
          <w:lang w:eastAsia="en-GB"/>
        </w:rPr>
      </w:pPr>
      <w:r w:rsidRPr="000702BF">
        <w:t>6.</w:t>
      </w:r>
      <w:r w:rsidRPr="000702BF">
        <w:tab/>
      </w:r>
      <w:r w:rsidR="00967CE4" w:rsidRPr="000702BF">
        <w:rPr>
          <w:rFonts w:eastAsia="Malgun Gothic"/>
          <w:lang w:eastAsia="en-GB"/>
        </w:rPr>
        <w:t>UE location according to TS 38.508-1 [12] clause [</w:t>
      </w:r>
      <w:r w:rsidR="00384981">
        <w:rPr>
          <w:rFonts w:eastAsia="Malgun Gothic"/>
          <w:lang w:eastAsia="en-GB"/>
        </w:rPr>
        <w:t>to be updated</w:t>
      </w:r>
      <w:r w:rsidR="00967CE4" w:rsidRPr="000702BF">
        <w:rPr>
          <w:rFonts w:eastAsia="Malgun Gothic"/>
          <w:lang w:eastAsia="en-GB"/>
        </w:rPr>
        <w:t xml:space="preserve">] is provided to the UE through AT commands or any other preconfigured means. </w:t>
      </w:r>
    </w:p>
    <w:p w14:paraId="07E3D9FB" w14:textId="77777777" w:rsidR="00967CE4" w:rsidRPr="000702BF" w:rsidRDefault="00967CE4"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103648C7" w14:textId="3A2495FF" w:rsidR="00C62099" w:rsidRPr="000702BF" w:rsidRDefault="00967CE4" w:rsidP="002600C1">
      <w:pPr>
        <w:pStyle w:val="B1"/>
      </w:pPr>
      <w:r w:rsidRPr="000702BF">
        <w:t>8.</w:t>
      </w:r>
      <w:r w:rsidRPr="000702BF">
        <w:tab/>
      </w:r>
      <w:r w:rsidR="00C62099" w:rsidRPr="000702BF">
        <w:t>Ensure the UE is in State [</w:t>
      </w:r>
      <w:r w:rsidR="00384981">
        <w:t>to be updated</w:t>
      </w:r>
      <w:r w:rsidR="00C62099" w:rsidRPr="000702BF">
        <w:t>] with generic procedure parameters [</w:t>
      </w:r>
      <w:r w:rsidR="00384981">
        <w:t>to be updated</w:t>
      </w:r>
      <w:r w:rsidR="00C62099" w:rsidRPr="000702BF">
        <w:t xml:space="preserve">], Connected without release </w:t>
      </w:r>
      <w:r w:rsidR="00C62099" w:rsidRPr="000702BF">
        <w:rPr>
          <w:i/>
        </w:rPr>
        <w:t xml:space="preserve">On, </w:t>
      </w:r>
      <w:r w:rsidR="00C62099" w:rsidRPr="000702BF">
        <w:t>Test Mode</w:t>
      </w:r>
      <w:r w:rsidR="00C62099" w:rsidRPr="000702BF">
        <w:rPr>
          <w:i/>
        </w:rPr>
        <w:t xml:space="preserve"> On </w:t>
      </w:r>
      <w:r w:rsidR="00C62099" w:rsidRPr="000702BF">
        <w:t>and Test Loop Function</w:t>
      </w:r>
      <w:r w:rsidR="00C62099" w:rsidRPr="000702BF">
        <w:rPr>
          <w:i/>
        </w:rPr>
        <w:t xml:space="preserve"> On</w:t>
      </w:r>
      <w:r w:rsidR="00C62099" w:rsidRPr="000702BF">
        <w:t xml:space="preserve"> according to TS 38.508-1 [</w:t>
      </w:r>
      <w:r w:rsidR="00153AEA" w:rsidRPr="000702BF">
        <w:t>12</w:t>
      </w:r>
      <w:r w:rsidR="00C62099" w:rsidRPr="000702BF">
        <w:t>] clause 4.5. Message contents are defined in clause 6.2.2.4.3.</w:t>
      </w:r>
    </w:p>
    <w:p w14:paraId="0D92A7DB" w14:textId="77777777" w:rsidR="00C62099" w:rsidRPr="000702BF" w:rsidRDefault="00C62099" w:rsidP="00C62099">
      <w:pPr>
        <w:pStyle w:val="H6"/>
      </w:pPr>
      <w:r w:rsidRPr="000702BF">
        <w:t>6.5.2.2.4.2</w:t>
      </w:r>
      <w:r w:rsidRPr="000702BF">
        <w:tab/>
        <w:t>Test procedure</w:t>
      </w:r>
    </w:p>
    <w:p w14:paraId="7C4635E0" w14:textId="16ED465E" w:rsidR="0011178D" w:rsidRPr="000702BF" w:rsidRDefault="0011178D" w:rsidP="0011178D">
      <w:pPr>
        <w:pStyle w:val="B1"/>
      </w:pPr>
      <w:r w:rsidRPr="000702BF">
        <w:t>1.</w:t>
      </w:r>
      <w:r w:rsidRPr="000702BF">
        <w:tab/>
        <w:t>SS sends uplink scheduling information for each UL HARQ process via PDCCH DCI format 0_1 for C_RNTI to schedule the UL RMC according to Table 6.5.2.2.4.1-1, Table 6.5.2.2.4.1-2, Table 6.5.2.2.4.1-2a and Table 6.5.2.2.4.1-3. Since the UL has no payload and no loopback data to send the UE sends uplink MAC padding bits on the UL RMC.</w:t>
      </w:r>
    </w:p>
    <w:p w14:paraId="2C8DD221" w14:textId="6756A030" w:rsidR="0011178D" w:rsidRPr="000702BF" w:rsidRDefault="0011178D" w:rsidP="0011178D">
      <w:pPr>
        <w:pStyle w:val="B1"/>
      </w:pPr>
      <w:r w:rsidRPr="000702BF">
        <w:t>2.</w:t>
      </w:r>
      <w:r w:rsidRPr="000702BF">
        <w:tab/>
        <w:t xml:space="preserve">Send continuously power control </w:t>
      </w:r>
      <w:r w:rsidR="0002370F" w:rsidRPr="000702BF">
        <w:t>"</w:t>
      </w:r>
      <w:r w:rsidRPr="000702BF">
        <w:t>up</w:t>
      </w:r>
      <w:r w:rsidR="0002370F" w:rsidRPr="000702BF">
        <w:t>"</w:t>
      </w:r>
      <w:r w:rsidRPr="000702BF">
        <w:t xml:space="preserve"> commands to the UE until the UE transmits at PUMAX level. Allow at least </w:t>
      </w:r>
      <w:r w:rsidR="00201225">
        <w:t>200 ms</w:t>
      </w:r>
      <w:r w:rsidRPr="000702BF">
        <w:t xml:space="preserve"> for the UE to reach PUMAX level.</w:t>
      </w:r>
    </w:p>
    <w:p w14:paraId="57C30A4A" w14:textId="0A282673" w:rsidR="0011178D" w:rsidRPr="000702BF" w:rsidRDefault="0011178D" w:rsidP="0011178D">
      <w:pPr>
        <w:pStyle w:val="B1"/>
      </w:pPr>
      <w:r w:rsidRPr="000702BF">
        <w:t>3.</w:t>
      </w:r>
      <w:r w:rsidRPr="000702BF">
        <w:tab/>
        <w:t>Measure the mean power of the UE in the channel bandwidth of the radio access mode according to the test configuration, which shall meet the requirements described in Table</w:t>
      </w:r>
      <w:r w:rsidR="00201225">
        <w:t>s</w:t>
      </w:r>
      <w:r w:rsidRPr="000702BF">
        <w:t xml:space="preserve"> 6.2.</w:t>
      </w:r>
      <w:r w:rsidRPr="000702BF">
        <w:rPr>
          <w:lang w:eastAsia="zh-CN"/>
        </w:rPr>
        <w:t>2</w:t>
      </w:r>
      <w:r w:rsidRPr="000702BF">
        <w:t xml:space="preserve">.5-1 </w:t>
      </w:r>
      <w:r w:rsidRPr="000702BF">
        <w:rPr>
          <w:lang w:eastAsia="zh-CN"/>
        </w:rPr>
        <w:t>to</w:t>
      </w:r>
      <w:r w:rsidRPr="000702BF">
        <w:t xml:space="preserve"> 6.2.2.5-</w:t>
      </w:r>
      <w:r w:rsidRPr="000702BF">
        <w:rPr>
          <w:lang w:eastAsia="zh-CN"/>
        </w:rPr>
        <w:t>9</w:t>
      </w:r>
      <w:r w:rsidRPr="000702BF">
        <w:t xml:space="preserve">. The period of the measurement shall be at least the continuous duration of </w:t>
      </w:r>
      <w:r w:rsidR="00201225">
        <w:t>1 ms</w:t>
      </w:r>
      <w:r w:rsidRPr="000702BF">
        <w:t xml:space="preserve"> over consecutive active uplink slots. For TDD, only slots consisting of only UL symbols are under test.</w:t>
      </w:r>
    </w:p>
    <w:p w14:paraId="706E8B9A" w14:textId="77777777" w:rsidR="0011178D" w:rsidRPr="000702BF" w:rsidRDefault="0011178D" w:rsidP="0011178D">
      <w:pPr>
        <w:pStyle w:val="B1"/>
      </w:pPr>
      <w:r w:rsidRPr="000702BF">
        <w:t>4.</w:t>
      </w:r>
      <w:r w:rsidRPr="000702BF">
        <w:tab/>
        <w:t>Measure the power of the transmitted signal with a measurement filter of bandwidths according to table 6.5.2.2.5-1. The centre frequency of the filter shall be stepped in continuous steps according to the same table. The measured power shall be recorded for each step. The measurement period shall capture the active TSs.</w:t>
      </w:r>
    </w:p>
    <w:p w14:paraId="543F7C11" w14:textId="390D38C1" w:rsidR="0011178D" w:rsidRPr="000702BF" w:rsidRDefault="0011178D" w:rsidP="0011178D">
      <w:pPr>
        <w:pStyle w:val="B1"/>
      </w:pPr>
      <w:r w:rsidRPr="000702BF">
        <w:t>NOTE 1: When switching to DFT-s-OFDM</w:t>
      </w:r>
      <w:r w:rsidRPr="000702BF" w:rsidDel="00F43EE5">
        <w:t xml:space="preserve"> </w:t>
      </w:r>
      <w:r w:rsidRPr="000702BF">
        <w:t>waveform, as specified in the test configuration table 6.5.2.2.4.1-1, table 6.5.2.2.4.1-2, and table 6.5.2.2.4.1-2a, send an NR RRCReconfiguration message according to TS 38.508-1 [12] clause 4.6.3 Table 4.6.3-118 PUSCH-Config with TRANSFORM_PRECODER_ENABLED condition.</w:t>
      </w:r>
    </w:p>
    <w:p w14:paraId="4142FC56" w14:textId="77777777" w:rsidR="00C62099" w:rsidRPr="000702BF" w:rsidRDefault="00C62099" w:rsidP="00C62099">
      <w:pPr>
        <w:pStyle w:val="H6"/>
      </w:pPr>
      <w:r w:rsidRPr="000702BF">
        <w:t>6.5.2.2.4.3</w:t>
      </w:r>
      <w:r w:rsidRPr="000702BF">
        <w:tab/>
        <w:t>Message contents</w:t>
      </w:r>
    </w:p>
    <w:p w14:paraId="41D7469C" w14:textId="30627CEC" w:rsidR="00C62099" w:rsidRPr="000702BF" w:rsidRDefault="00C62099" w:rsidP="00C62099">
      <w:pPr>
        <w:rPr>
          <w:lang w:eastAsia="zh-CN"/>
        </w:rPr>
      </w:pPr>
      <w:r w:rsidRPr="000702BF">
        <w:rPr>
          <w:lang w:eastAsia="zh-CN"/>
        </w:rPr>
        <w:t>M</w:t>
      </w:r>
      <w:r w:rsidRPr="000702BF">
        <w:t>essage contents are according to TS 38.508-1 [</w:t>
      </w:r>
      <w:r w:rsidR="00384981">
        <w:t>to be updated</w:t>
      </w:r>
      <w:r w:rsidRPr="000702BF">
        <w:t>] subclause 4.6</w:t>
      </w:r>
      <w:r w:rsidRPr="000702BF">
        <w:rPr>
          <w:lang w:eastAsia="zh-CN"/>
        </w:rPr>
        <w:t xml:space="preserve"> and 5.4</w:t>
      </w:r>
      <w:r w:rsidRPr="000702BF">
        <w:t xml:space="preserve"> with the following exceptions</w:t>
      </w:r>
      <w:r w:rsidRPr="000702BF">
        <w:rPr>
          <w:lang w:eastAsia="zh-CN"/>
        </w:rPr>
        <w:t>:</w:t>
      </w:r>
    </w:p>
    <w:p w14:paraId="143F03B5" w14:textId="39B2C83A" w:rsidR="00E00F6A" w:rsidRPr="000702BF" w:rsidRDefault="00E00F6A" w:rsidP="00E00F6A">
      <w:pPr>
        <w:pStyle w:val="TH"/>
      </w:pPr>
      <w:r w:rsidRPr="000702BF">
        <w:t xml:space="preserve">Table 6.5.2.2.4.3-1: </w:t>
      </w:r>
      <w:r w:rsidRPr="000702BF">
        <w:rPr>
          <w:i/>
        </w:rPr>
        <w:t>P</w:t>
      </w:r>
      <w:r w:rsidRPr="000702BF">
        <w:rPr>
          <w:i/>
          <w:iCs/>
        </w:rPr>
        <w:t>USCH-Config</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E00F6A" w:rsidRPr="000702BF" w14:paraId="0A252462" w14:textId="77777777" w:rsidTr="008D0E0E">
        <w:trPr>
          <w:jc w:val="center"/>
        </w:trPr>
        <w:tc>
          <w:tcPr>
            <w:tcW w:w="9635" w:type="dxa"/>
            <w:gridSpan w:val="4"/>
          </w:tcPr>
          <w:p w14:paraId="507DEE20" w14:textId="4377117E" w:rsidR="00E00F6A" w:rsidRPr="000702BF" w:rsidRDefault="00E00F6A"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4.6.3-11</w:t>
            </w:r>
            <w:r w:rsidRPr="000702BF">
              <w:rPr>
                <w:lang w:eastAsia="zh-CN"/>
              </w:rPr>
              <w:t>8</w:t>
            </w:r>
            <w:r w:rsidR="008D0E0E" w:rsidRPr="000702BF">
              <w:t xml:space="preserve"> </w:t>
            </w:r>
            <w:r w:rsidRPr="000702BF">
              <w:t>PUSCH-Config</w:t>
            </w:r>
          </w:p>
        </w:tc>
      </w:tr>
      <w:tr w:rsidR="00E00F6A" w:rsidRPr="000702BF" w14:paraId="0B4CE00B" w14:textId="77777777" w:rsidTr="008D0E0E">
        <w:trPr>
          <w:jc w:val="center"/>
        </w:trPr>
        <w:tc>
          <w:tcPr>
            <w:tcW w:w="4535" w:type="dxa"/>
          </w:tcPr>
          <w:p w14:paraId="4DF18683" w14:textId="2F8E5D7C" w:rsidR="00E00F6A" w:rsidRPr="000702BF" w:rsidRDefault="00E00F6A" w:rsidP="00AE3F12">
            <w:pPr>
              <w:pStyle w:val="TAH"/>
              <w:jc w:val="left"/>
            </w:pPr>
            <w:bookmarkStart w:id="1019" w:name="_MCCTEMPBM_CRPT44170161___4" w:colFirst="0" w:colLast="2"/>
            <w:r w:rsidRPr="000702BF">
              <w:t>Information</w:t>
            </w:r>
            <w:r w:rsidR="008D0E0E" w:rsidRPr="000702BF">
              <w:t xml:space="preserve"> </w:t>
            </w:r>
            <w:r w:rsidRPr="000702BF">
              <w:t>Element</w:t>
            </w:r>
          </w:p>
        </w:tc>
        <w:tc>
          <w:tcPr>
            <w:tcW w:w="2267" w:type="dxa"/>
          </w:tcPr>
          <w:p w14:paraId="45C2314C" w14:textId="77777777" w:rsidR="00E00F6A" w:rsidRPr="000702BF" w:rsidRDefault="00E00F6A" w:rsidP="00AE3F12">
            <w:pPr>
              <w:pStyle w:val="TAH"/>
              <w:jc w:val="left"/>
            </w:pPr>
            <w:r w:rsidRPr="000702BF">
              <w:t>Value/remark</w:t>
            </w:r>
          </w:p>
        </w:tc>
        <w:tc>
          <w:tcPr>
            <w:tcW w:w="1700" w:type="dxa"/>
          </w:tcPr>
          <w:p w14:paraId="45EA050E" w14:textId="77777777" w:rsidR="00E00F6A" w:rsidRPr="000702BF" w:rsidRDefault="00E00F6A" w:rsidP="00AE3F12">
            <w:pPr>
              <w:pStyle w:val="TAH"/>
              <w:jc w:val="left"/>
            </w:pPr>
            <w:r w:rsidRPr="000702BF">
              <w:t>Comment</w:t>
            </w:r>
          </w:p>
        </w:tc>
        <w:tc>
          <w:tcPr>
            <w:tcW w:w="1133" w:type="dxa"/>
          </w:tcPr>
          <w:p w14:paraId="3DD0B8C3" w14:textId="77777777" w:rsidR="00E00F6A" w:rsidRPr="000702BF" w:rsidRDefault="00E00F6A" w:rsidP="00AE3F12">
            <w:pPr>
              <w:pStyle w:val="TAH"/>
              <w:jc w:val="left"/>
            </w:pPr>
            <w:r w:rsidRPr="000702BF">
              <w:t>Condition</w:t>
            </w:r>
          </w:p>
        </w:tc>
      </w:tr>
      <w:bookmarkEnd w:id="1019"/>
      <w:tr w:rsidR="00E00F6A" w:rsidRPr="000702BF" w14:paraId="5773E360" w14:textId="77777777" w:rsidTr="008D0E0E">
        <w:trPr>
          <w:jc w:val="center"/>
        </w:trPr>
        <w:tc>
          <w:tcPr>
            <w:tcW w:w="4535" w:type="dxa"/>
            <w:tcBorders>
              <w:bottom w:val="single" w:sz="4" w:space="0" w:color="auto"/>
            </w:tcBorders>
          </w:tcPr>
          <w:p w14:paraId="1F3BB940" w14:textId="3A0699D9" w:rsidR="00E00F6A" w:rsidRPr="000702BF" w:rsidRDefault="00E00F6A" w:rsidP="00AE3F12">
            <w:pPr>
              <w:pStyle w:val="TAL"/>
            </w:pPr>
            <w:r w:rsidRPr="000702BF">
              <w:t>PUSCH-Config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Pr>
          <w:p w14:paraId="513E8904" w14:textId="77777777" w:rsidR="00E00F6A" w:rsidRPr="000702BF" w:rsidRDefault="00E00F6A" w:rsidP="00AE3F12">
            <w:pPr>
              <w:pStyle w:val="TAL"/>
            </w:pPr>
          </w:p>
        </w:tc>
        <w:tc>
          <w:tcPr>
            <w:tcW w:w="1700" w:type="dxa"/>
          </w:tcPr>
          <w:p w14:paraId="671B4434" w14:textId="77777777" w:rsidR="00E00F6A" w:rsidRPr="000702BF" w:rsidRDefault="00E00F6A" w:rsidP="00AE3F12">
            <w:pPr>
              <w:pStyle w:val="TAL"/>
            </w:pPr>
          </w:p>
        </w:tc>
        <w:tc>
          <w:tcPr>
            <w:tcW w:w="1133" w:type="dxa"/>
          </w:tcPr>
          <w:p w14:paraId="1C14725C" w14:textId="77777777" w:rsidR="00E00F6A" w:rsidRPr="000702BF" w:rsidRDefault="00E00F6A" w:rsidP="00AE3F12">
            <w:pPr>
              <w:pStyle w:val="TAL"/>
            </w:pPr>
          </w:p>
        </w:tc>
      </w:tr>
      <w:tr w:rsidR="00E00F6A" w:rsidRPr="000702BF" w14:paraId="7CC75754" w14:textId="77777777" w:rsidTr="008D0E0E">
        <w:trPr>
          <w:jc w:val="center"/>
        </w:trPr>
        <w:tc>
          <w:tcPr>
            <w:tcW w:w="4535" w:type="dxa"/>
            <w:tcBorders>
              <w:bottom w:val="nil"/>
            </w:tcBorders>
          </w:tcPr>
          <w:p w14:paraId="13E6BD4F" w14:textId="46F8EA12" w:rsidR="00E00F6A" w:rsidRPr="000702BF" w:rsidRDefault="008D0E0E" w:rsidP="00AE3F12">
            <w:pPr>
              <w:pStyle w:val="TAL"/>
            </w:pPr>
            <w:r w:rsidRPr="000702BF">
              <w:t xml:space="preserve">  </w:t>
            </w:r>
            <w:r w:rsidR="00E00F6A" w:rsidRPr="000702BF">
              <w:t>resourceAllocation</w:t>
            </w:r>
          </w:p>
        </w:tc>
        <w:tc>
          <w:tcPr>
            <w:tcW w:w="2267" w:type="dxa"/>
          </w:tcPr>
          <w:p w14:paraId="15F9349A" w14:textId="77777777" w:rsidR="00E00F6A" w:rsidRPr="000702BF" w:rsidDel="000A5BB2" w:rsidRDefault="00E00F6A" w:rsidP="00AE3F12">
            <w:pPr>
              <w:pStyle w:val="TAL"/>
              <w:rPr>
                <w:lang w:eastAsia="zh-CN"/>
              </w:rPr>
            </w:pPr>
            <w:r w:rsidRPr="000702BF">
              <w:t>resourceAllocationType</w:t>
            </w:r>
            <w:r w:rsidRPr="000702BF">
              <w:rPr>
                <w:lang w:eastAsia="zh-CN"/>
              </w:rPr>
              <w:t>0</w:t>
            </w:r>
          </w:p>
        </w:tc>
        <w:tc>
          <w:tcPr>
            <w:tcW w:w="1700" w:type="dxa"/>
          </w:tcPr>
          <w:p w14:paraId="1463B491" w14:textId="77777777" w:rsidR="00E00F6A" w:rsidRPr="000702BF" w:rsidDel="000A5BB2" w:rsidRDefault="00E00F6A" w:rsidP="00AE3F12">
            <w:pPr>
              <w:pStyle w:val="TAL"/>
            </w:pPr>
          </w:p>
        </w:tc>
        <w:tc>
          <w:tcPr>
            <w:tcW w:w="1133" w:type="dxa"/>
          </w:tcPr>
          <w:p w14:paraId="5012D021" w14:textId="5ED70F83" w:rsidR="00E00F6A" w:rsidRPr="000702BF" w:rsidRDefault="00E00F6A" w:rsidP="00AE3F12">
            <w:pPr>
              <w:pStyle w:val="TAL"/>
            </w:pPr>
            <w:r w:rsidRPr="000702BF">
              <w:rPr>
                <w:lang w:eastAsia="zh-CN"/>
              </w:rPr>
              <w:t>Almost</w:t>
            </w:r>
            <w:r w:rsidR="008D0E0E" w:rsidRPr="000702BF">
              <w:rPr>
                <w:lang w:eastAsia="zh-CN"/>
              </w:rPr>
              <w:t xml:space="preserve"> </w:t>
            </w: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E00F6A" w:rsidRPr="000702BF" w14:paraId="16149A4B" w14:textId="77777777" w:rsidTr="008D0E0E">
        <w:trPr>
          <w:jc w:val="center"/>
        </w:trPr>
        <w:tc>
          <w:tcPr>
            <w:tcW w:w="4535" w:type="dxa"/>
            <w:tcBorders>
              <w:top w:val="nil"/>
            </w:tcBorders>
          </w:tcPr>
          <w:p w14:paraId="066E2D73" w14:textId="77777777" w:rsidR="00E00F6A" w:rsidRPr="000702BF" w:rsidRDefault="00E00F6A" w:rsidP="00AE3F12">
            <w:pPr>
              <w:pStyle w:val="TAL"/>
            </w:pPr>
          </w:p>
        </w:tc>
        <w:tc>
          <w:tcPr>
            <w:tcW w:w="2267" w:type="dxa"/>
          </w:tcPr>
          <w:p w14:paraId="4BD25909" w14:textId="77777777" w:rsidR="00E00F6A" w:rsidRPr="000702BF" w:rsidRDefault="00E00F6A" w:rsidP="00AE3F12">
            <w:pPr>
              <w:pStyle w:val="TAL"/>
            </w:pPr>
            <w:r w:rsidRPr="000702BF">
              <w:t>resourceAllocationType</w:t>
            </w:r>
            <w:r w:rsidRPr="000702BF">
              <w:rPr>
                <w:lang w:eastAsia="zh-CN"/>
              </w:rPr>
              <w:t>1</w:t>
            </w:r>
          </w:p>
        </w:tc>
        <w:tc>
          <w:tcPr>
            <w:tcW w:w="1700" w:type="dxa"/>
          </w:tcPr>
          <w:p w14:paraId="5FAE9A51" w14:textId="77777777" w:rsidR="00E00F6A" w:rsidRPr="000702BF" w:rsidDel="000A5BB2" w:rsidRDefault="00E00F6A" w:rsidP="00AE3F12">
            <w:pPr>
              <w:pStyle w:val="TAL"/>
            </w:pPr>
          </w:p>
        </w:tc>
        <w:tc>
          <w:tcPr>
            <w:tcW w:w="1133" w:type="dxa"/>
          </w:tcPr>
          <w:p w14:paraId="4862EC6B" w14:textId="50D398E9" w:rsidR="00E00F6A" w:rsidRPr="000702BF" w:rsidRDefault="00E00F6A" w:rsidP="00AE3F12">
            <w:pPr>
              <w:pStyle w:val="TAL"/>
            </w:pP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E00F6A" w:rsidRPr="000702BF" w14:paraId="5925FFF6" w14:textId="77777777" w:rsidTr="008D0E0E">
        <w:trPr>
          <w:jc w:val="center"/>
        </w:trPr>
        <w:tc>
          <w:tcPr>
            <w:tcW w:w="4535" w:type="dxa"/>
          </w:tcPr>
          <w:p w14:paraId="2F6FE56C" w14:textId="77777777" w:rsidR="00E00F6A" w:rsidRPr="000702BF" w:rsidRDefault="00E00F6A" w:rsidP="00AE3F12">
            <w:pPr>
              <w:pStyle w:val="TAL"/>
            </w:pPr>
            <w:r w:rsidRPr="000702BF">
              <w:t>}</w:t>
            </w:r>
          </w:p>
        </w:tc>
        <w:tc>
          <w:tcPr>
            <w:tcW w:w="2267" w:type="dxa"/>
          </w:tcPr>
          <w:p w14:paraId="72C12038" w14:textId="77777777" w:rsidR="00E00F6A" w:rsidRPr="000702BF" w:rsidDel="000A5BB2" w:rsidRDefault="00E00F6A" w:rsidP="00AE3F12">
            <w:pPr>
              <w:pStyle w:val="TAL"/>
            </w:pPr>
          </w:p>
        </w:tc>
        <w:tc>
          <w:tcPr>
            <w:tcW w:w="1700" w:type="dxa"/>
          </w:tcPr>
          <w:p w14:paraId="75FE0930" w14:textId="77777777" w:rsidR="00E00F6A" w:rsidRPr="000702BF" w:rsidDel="000A5BB2" w:rsidRDefault="00E00F6A" w:rsidP="00AE3F12">
            <w:pPr>
              <w:pStyle w:val="TAL"/>
            </w:pPr>
          </w:p>
        </w:tc>
        <w:tc>
          <w:tcPr>
            <w:tcW w:w="1133" w:type="dxa"/>
          </w:tcPr>
          <w:p w14:paraId="2DB37897" w14:textId="77777777" w:rsidR="00E00F6A" w:rsidRPr="000702BF" w:rsidRDefault="00E00F6A" w:rsidP="00AE3F12">
            <w:pPr>
              <w:pStyle w:val="TAL"/>
            </w:pPr>
          </w:p>
        </w:tc>
      </w:tr>
    </w:tbl>
    <w:p w14:paraId="1E2A3F8B" w14:textId="77777777" w:rsidR="00E00F6A" w:rsidRPr="000702BF" w:rsidRDefault="00E00F6A" w:rsidP="00C62099">
      <w:pPr>
        <w:rPr>
          <w:lang w:eastAsia="zh-CN"/>
        </w:rPr>
      </w:pPr>
    </w:p>
    <w:p w14:paraId="3168C8F9" w14:textId="77777777" w:rsidR="00C62099" w:rsidRPr="000702BF" w:rsidRDefault="00C62099" w:rsidP="0002370F">
      <w:pPr>
        <w:pStyle w:val="Heading5"/>
      </w:pPr>
      <w:bookmarkStart w:id="1020" w:name="_Toc152356644"/>
      <w:r w:rsidRPr="000702BF">
        <w:t>6.5.2.2.5</w:t>
      </w:r>
      <w:r w:rsidRPr="000702BF">
        <w:tab/>
        <w:t>Test requirement</w:t>
      </w:r>
      <w:bookmarkEnd w:id="1020"/>
    </w:p>
    <w:p w14:paraId="23251D82" w14:textId="27B13AC6" w:rsidR="007B2C1C" w:rsidRPr="000702BF" w:rsidRDefault="007B2C1C" w:rsidP="007B2C1C">
      <w:r w:rsidRPr="000702BF">
        <w:t>The measured UE mean power in the channel bandwidth, derived in step 3, shall fulfil requirements in Tables 6.2.2.5-1, and the power of any UE emission shall fulfil requirements in Table 6.5.2.2.5-1.</w:t>
      </w:r>
    </w:p>
    <w:p w14:paraId="555BC491" w14:textId="46BB56BC" w:rsidR="00DA0537" w:rsidRPr="000702BF" w:rsidRDefault="007B2C1C" w:rsidP="00DA0537">
      <w:pPr>
        <w:pStyle w:val="TH"/>
      </w:pPr>
      <w:r w:rsidRPr="000702BF">
        <w:lastRenderedPageBreak/>
        <w:t>Table 6.5.2.2.5-1: General NR spectrum emission mask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7"/>
        <w:gridCol w:w="2408"/>
        <w:gridCol w:w="2408"/>
        <w:gridCol w:w="2408"/>
      </w:tblGrid>
      <w:tr w:rsidR="00DA0537" w:rsidRPr="000702BF" w14:paraId="5565DB4A" w14:textId="77777777" w:rsidTr="008D0E0E">
        <w:trPr>
          <w:jc w:val="center"/>
        </w:trPr>
        <w:tc>
          <w:tcPr>
            <w:tcW w:w="2407" w:type="dxa"/>
            <w:vMerge w:val="restart"/>
            <w:vAlign w:val="center"/>
          </w:tcPr>
          <w:p w14:paraId="3C90CF56" w14:textId="77777777" w:rsidR="00DA0537" w:rsidRPr="000702BF" w:rsidRDefault="00DA0537" w:rsidP="00AE3F12">
            <w:pPr>
              <w:pStyle w:val="TAH"/>
            </w:pPr>
            <w:r w:rsidRPr="000702BF">
              <w:rPr>
                <w:rFonts w:hint="eastAsia"/>
              </w:rPr>
              <w:t>Δ</w:t>
            </w:r>
            <w:r w:rsidRPr="000702BF">
              <w:t>f</w:t>
            </w:r>
            <w:r w:rsidRPr="000702BF">
              <w:rPr>
                <w:vertAlign w:val="subscript"/>
              </w:rPr>
              <w:t>OOB</w:t>
            </w:r>
          </w:p>
          <w:p w14:paraId="1A6EECDD" w14:textId="77777777" w:rsidR="00DA0537" w:rsidRPr="000702BF" w:rsidRDefault="00DA0537" w:rsidP="00AE3F12">
            <w:pPr>
              <w:pStyle w:val="TAH"/>
            </w:pPr>
            <w:r w:rsidRPr="000702BF">
              <w:t>(MHz)</w:t>
            </w:r>
          </w:p>
        </w:tc>
        <w:tc>
          <w:tcPr>
            <w:tcW w:w="4816" w:type="dxa"/>
            <w:gridSpan w:val="2"/>
            <w:vAlign w:val="center"/>
          </w:tcPr>
          <w:p w14:paraId="2C818CDD" w14:textId="19278AAE" w:rsidR="00DA0537" w:rsidRPr="000702BF" w:rsidRDefault="00DA0537" w:rsidP="00AE3F12">
            <w:pPr>
              <w:pStyle w:val="TAH"/>
            </w:pPr>
            <w:r w:rsidRPr="000702BF">
              <w:t>Channel</w:t>
            </w:r>
            <w:r w:rsidR="008D0E0E" w:rsidRPr="000702BF">
              <w:t xml:space="preserve"> </w:t>
            </w:r>
            <w:r w:rsidRPr="000702BF">
              <w:t>bandwidth</w:t>
            </w:r>
            <w:r w:rsidR="008D0E0E" w:rsidRPr="000702BF">
              <w:t xml:space="preserve"> </w:t>
            </w:r>
            <w:r w:rsidRPr="000702BF">
              <w:t>(MHz)</w:t>
            </w:r>
            <w:r w:rsidR="008D0E0E" w:rsidRPr="000702BF">
              <w:t xml:space="preserve"> </w:t>
            </w:r>
            <w:r w:rsidRPr="000702BF">
              <w:t>/</w:t>
            </w:r>
            <w:r w:rsidR="008D0E0E" w:rsidRPr="000702BF">
              <w:t xml:space="preserve"> </w:t>
            </w:r>
            <w:r w:rsidRPr="000702BF">
              <w:t>Spectrum</w:t>
            </w:r>
            <w:r w:rsidR="008D0E0E" w:rsidRPr="000702BF">
              <w:t xml:space="preserve"> </w:t>
            </w:r>
            <w:r w:rsidRPr="000702BF">
              <w:t>emission</w:t>
            </w:r>
            <w:r w:rsidR="008D0E0E" w:rsidRPr="000702BF">
              <w:t xml:space="preserve"> </w:t>
            </w:r>
            <w:r w:rsidRPr="000702BF">
              <w:t>limit</w:t>
            </w:r>
            <w:r w:rsidR="008D0E0E" w:rsidRPr="000702BF">
              <w:t xml:space="preserve"> </w:t>
            </w:r>
            <w:r w:rsidRPr="000702BF">
              <w:t>(dBm)</w:t>
            </w:r>
          </w:p>
        </w:tc>
        <w:tc>
          <w:tcPr>
            <w:tcW w:w="2408" w:type="dxa"/>
            <w:vMerge w:val="restart"/>
            <w:vAlign w:val="center"/>
          </w:tcPr>
          <w:p w14:paraId="0105C511" w14:textId="2362D905" w:rsidR="00DA0537" w:rsidRPr="000702BF" w:rsidRDefault="00DA0537" w:rsidP="00AE3F12">
            <w:pPr>
              <w:pStyle w:val="TAH"/>
            </w:pPr>
            <w:r w:rsidRPr="000702BF">
              <w:t>Measurement</w:t>
            </w:r>
            <w:r w:rsidR="008D0E0E" w:rsidRPr="000702BF">
              <w:t xml:space="preserve"> </w:t>
            </w:r>
            <w:r w:rsidRPr="000702BF">
              <w:t>bandwidth</w:t>
            </w:r>
          </w:p>
        </w:tc>
      </w:tr>
      <w:tr w:rsidR="00DA0537" w:rsidRPr="000702BF" w14:paraId="0BAFCF5A" w14:textId="77777777" w:rsidTr="008D0E0E">
        <w:trPr>
          <w:jc w:val="center"/>
        </w:trPr>
        <w:tc>
          <w:tcPr>
            <w:tcW w:w="2407" w:type="dxa"/>
            <w:vMerge/>
            <w:vAlign w:val="center"/>
          </w:tcPr>
          <w:p w14:paraId="3F9A95FA" w14:textId="77777777" w:rsidR="00DA0537" w:rsidRPr="000702BF" w:rsidRDefault="00DA0537" w:rsidP="00AE3F12">
            <w:pPr>
              <w:pStyle w:val="TAH"/>
            </w:pPr>
          </w:p>
        </w:tc>
        <w:tc>
          <w:tcPr>
            <w:tcW w:w="2408" w:type="dxa"/>
            <w:vAlign w:val="center"/>
          </w:tcPr>
          <w:p w14:paraId="287872EF" w14:textId="77777777" w:rsidR="00DA0537" w:rsidRPr="000702BF" w:rsidRDefault="00DA0537" w:rsidP="00AE3F12">
            <w:pPr>
              <w:pStyle w:val="TAH"/>
            </w:pPr>
            <w:r w:rsidRPr="000702BF">
              <w:rPr>
                <w:rFonts w:hint="eastAsia"/>
              </w:rPr>
              <w:t>5</w:t>
            </w:r>
          </w:p>
        </w:tc>
        <w:tc>
          <w:tcPr>
            <w:tcW w:w="2408" w:type="dxa"/>
            <w:vAlign w:val="center"/>
          </w:tcPr>
          <w:p w14:paraId="2FDE0FDF" w14:textId="41717C5E" w:rsidR="00DA0537" w:rsidRPr="000702BF" w:rsidRDefault="00DA0537" w:rsidP="00AE3F12">
            <w:pPr>
              <w:pStyle w:val="TAH"/>
            </w:pPr>
            <w:r w:rsidRPr="000702BF">
              <w:rPr>
                <w:rFonts w:hint="eastAsia"/>
              </w:rPr>
              <w:t>1</w:t>
            </w:r>
            <w:r w:rsidRPr="000702BF">
              <w:t>0,</w:t>
            </w:r>
            <w:r w:rsidR="008D0E0E" w:rsidRPr="000702BF">
              <w:t xml:space="preserve"> </w:t>
            </w:r>
            <w:r w:rsidRPr="000702BF">
              <w:t>15,</w:t>
            </w:r>
            <w:r w:rsidR="008D0E0E" w:rsidRPr="000702BF">
              <w:t xml:space="preserve"> </w:t>
            </w:r>
            <w:r w:rsidRPr="000702BF">
              <w:t>20</w:t>
            </w:r>
          </w:p>
        </w:tc>
        <w:tc>
          <w:tcPr>
            <w:tcW w:w="2408" w:type="dxa"/>
            <w:vMerge/>
            <w:vAlign w:val="center"/>
          </w:tcPr>
          <w:p w14:paraId="751397B4" w14:textId="77777777" w:rsidR="00DA0537" w:rsidRPr="000702BF" w:rsidRDefault="00DA0537" w:rsidP="00AE3F12">
            <w:pPr>
              <w:pStyle w:val="TAH"/>
            </w:pPr>
          </w:p>
        </w:tc>
      </w:tr>
      <w:tr w:rsidR="00DA0537" w:rsidRPr="000702BF" w14:paraId="213DF1A5" w14:textId="77777777" w:rsidTr="008D0E0E">
        <w:trPr>
          <w:jc w:val="center"/>
        </w:trPr>
        <w:tc>
          <w:tcPr>
            <w:tcW w:w="2407" w:type="dxa"/>
            <w:vAlign w:val="center"/>
          </w:tcPr>
          <w:p w14:paraId="72B26604" w14:textId="1F2ACC78" w:rsidR="00DA0537" w:rsidRPr="000702BF" w:rsidRDefault="00DA0537" w:rsidP="00AE3F12">
            <w:pPr>
              <w:pStyle w:val="TAC"/>
            </w:pPr>
            <w:r w:rsidRPr="000702BF">
              <w:rPr>
                <w:rFonts w:hint="eastAsia"/>
              </w:rPr>
              <w:t>±</w:t>
            </w:r>
            <w:r w:rsidR="008D0E0E" w:rsidRPr="000702BF">
              <w:t xml:space="preserve"> </w:t>
            </w:r>
            <w:r w:rsidRPr="000702BF">
              <w:t>0-1</w:t>
            </w:r>
          </w:p>
        </w:tc>
        <w:tc>
          <w:tcPr>
            <w:tcW w:w="2408" w:type="dxa"/>
            <w:vAlign w:val="center"/>
          </w:tcPr>
          <w:p w14:paraId="41009BBE" w14:textId="77777777" w:rsidR="00DA0537" w:rsidRPr="000702BF" w:rsidRDefault="00DA0537" w:rsidP="00AE3F12">
            <w:pPr>
              <w:pStyle w:val="TAC"/>
            </w:pPr>
            <w:r w:rsidRPr="000702BF">
              <w:t>-13+TT</w:t>
            </w:r>
          </w:p>
        </w:tc>
        <w:tc>
          <w:tcPr>
            <w:tcW w:w="2408" w:type="dxa"/>
            <w:vAlign w:val="center"/>
          </w:tcPr>
          <w:p w14:paraId="4F639E44" w14:textId="77777777" w:rsidR="00DA0537" w:rsidRPr="000702BF" w:rsidRDefault="00DA0537" w:rsidP="00AE3F12">
            <w:pPr>
              <w:pStyle w:val="TAC"/>
            </w:pPr>
            <w:r w:rsidRPr="000702BF">
              <w:t>-13+TT</w:t>
            </w:r>
          </w:p>
        </w:tc>
        <w:tc>
          <w:tcPr>
            <w:tcW w:w="2408" w:type="dxa"/>
            <w:vAlign w:val="center"/>
          </w:tcPr>
          <w:p w14:paraId="3BBB732A" w14:textId="08B51266" w:rsidR="00DA0537" w:rsidRPr="000702BF" w:rsidRDefault="00DA0537" w:rsidP="00AE3F12">
            <w:pPr>
              <w:pStyle w:val="TAC"/>
            </w:pPr>
            <w:r w:rsidRPr="000702BF">
              <w:t>1</w:t>
            </w:r>
            <w:r w:rsidR="008D0E0E" w:rsidRPr="000702BF">
              <w:t xml:space="preserve"> </w:t>
            </w:r>
            <w:r w:rsidRPr="000702BF">
              <w:t>%</w:t>
            </w:r>
            <w:r w:rsidR="008D0E0E" w:rsidRPr="000702BF">
              <w:t xml:space="preserve"> </w:t>
            </w:r>
            <w:r w:rsidRPr="000702BF">
              <w:t>of</w:t>
            </w:r>
            <w:r w:rsidR="008D0E0E" w:rsidRPr="000702BF">
              <w:t xml:space="preserve"> </w:t>
            </w:r>
            <w:r w:rsidRPr="000702BF">
              <w:t>channel</w:t>
            </w:r>
            <w:r w:rsidR="008D0E0E" w:rsidRPr="000702BF">
              <w:t xml:space="preserve"> </w:t>
            </w:r>
            <w:r w:rsidRPr="000702BF">
              <w:t>BW</w:t>
            </w:r>
          </w:p>
        </w:tc>
      </w:tr>
      <w:tr w:rsidR="00DA0537" w:rsidRPr="000702BF" w14:paraId="5C9F3B39" w14:textId="77777777" w:rsidTr="008D0E0E">
        <w:trPr>
          <w:jc w:val="center"/>
        </w:trPr>
        <w:tc>
          <w:tcPr>
            <w:tcW w:w="2407" w:type="dxa"/>
            <w:vAlign w:val="center"/>
          </w:tcPr>
          <w:p w14:paraId="606C032F" w14:textId="0E7F28B4" w:rsidR="00DA0537" w:rsidRPr="000702BF" w:rsidRDefault="00DA0537" w:rsidP="00AE3F12">
            <w:pPr>
              <w:pStyle w:val="TAC"/>
            </w:pPr>
            <w:r w:rsidRPr="000702BF">
              <w:rPr>
                <w:rFonts w:hint="eastAsia"/>
              </w:rPr>
              <w:t>±</w:t>
            </w:r>
            <w:r w:rsidR="008D0E0E" w:rsidRPr="000702BF">
              <w:t xml:space="preserve"> </w:t>
            </w:r>
            <w:r w:rsidRPr="000702BF">
              <w:t>1-5</w:t>
            </w:r>
          </w:p>
        </w:tc>
        <w:tc>
          <w:tcPr>
            <w:tcW w:w="2408" w:type="dxa"/>
            <w:vAlign w:val="center"/>
          </w:tcPr>
          <w:p w14:paraId="2AC2FD6A" w14:textId="77777777" w:rsidR="00DA0537" w:rsidRPr="000702BF" w:rsidRDefault="00DA0537" w:rsidP="00AE3F12">
            <w:pPr>
              <w:pStyle w:val="TAC"/>
            </w:pPr>
            <w:r w:rsidRPr="000702BF">
              <w:t>-10+TT</w:t>
            </w:r>
          </w:p>
        </w:tc>
        <w:tc>
          <w:tcPr>
            <w:tcW w:w="2408" w:type="dxa"/>
            <w:vAlign w:val="center"/>
          </w:tcPr>
          <w:p w14:paraId="15808F19" w14:textId="77777777" w:rsidR="00DA0537" w:rsidRPr="000702BF" w:rsidRDefault="00DA0537" w:rsidP="00AE3F12">
            <w:pPr>
              <w:pStyle w:val="TAC"/>
            </w:pPr>
            <w:r w:rsidRPr="000702BF">
              <w:t>-10+TT</w:t>
            </w:r>
          </w:p>
        </w:tc>
        <w:tc>
          <w:tcPr>
            <w:tcW w:w="2408" w:type="dxa"/>
            <w:vMerge w:val="restart"/>
            <w:vAlign w:val="center"/>
          </w:tcPr>
          <w:p w14:paraId="7FFE5F69" w14:textId="7757008E" w:rsidR="00DA0537" w:rsidRPr="000702BF" w:rsidRDefault="00DA0537" w:rsidP="00AE3F12">
            <w:pPr>
              <w:pStyle w:val="TAC"/>
            </w:pPr>
            <w:r w:rsidRPr="000702BF">
              <w:t>1</w:t>
            </w:r>
            <w:r w:rsidR="008D0E0E" w:rsidRPr="000702BF">
              <w:t xml:space="preserve"> </w:t>
            </w:r>
            <w:r w:rsidRPr="000702BF">
              <w:t>MHz</w:t>
            </w:r>
          </w:p>
        </w:tc>
      </w:tr>
      <w:tr w:rsidR="00DA0537" w:rsidRPr="000702BF" w14:paraId="28D7766B" w14:textId="77777777" w:rsidTr="008D0E0E">
        <w:trPr>
          <w:jc w:val="center"/>
        </w:trPr>
        <w:tc>
          <w:tcPr>
            <w:tcW w:w="2407" w:type="dxa"/>
            <w:vAlign w:val="center"/>
          </w:tcPr>
          <w:p w14:paraId="63AFF21D" w14:textId="77E2EB4E" w:rsidR="00DA0537" w:rsidRPr="000702BF" w:rsidRDefault="00DA0537" w:rsidP="00AE3F12">
            <w:pPr>
              <w:pStyle w:val="TAC"/>
            </w:pPr>
            <w:r w:rsidRPr="000702BF">
              <w:rPr>
                <w:rFonts w:hint="eastAsia"/>
              </w:rPr>
              <w:t>±</w:t>
            </w:r>
            <w:r w:rsidR="008D0E0E" w:rsidRPr="000702BF">
              <w:t xml:space="preserve"> </w:t>
            </w:r>
            <w:r w:rsidRPr="000702BF">
              <w:t>5-6</w:t>
            </w:r>
          </w:p>
        </w:tc>
        <w:tc>
          <w:tcPr>
            <w:tcW w:w="2408" w:type="dxa"/>
            <w:vAlign w:val="center"/>
          </w:tcPr>
          <w:p w14:paraId="6FE83EC3" w14:textId="77777777" w:rsidR="00DA0537" w:rsidRPr="000702BF" w:rsidRDefault="00DA0537" w:rsidP="00AE3F12">
            <w:pPr>
              <w:pStyle w:val="TAC"/>
            </w:pPr>
            <w:r w:rsidRPr="000702BF">
              <w:t>-13+TT</w:t>
            </w:r>
          </w:p>
        </w:tc>
        <w:tc>
          <w:tcPr>
            <w:tcW w:w="2408" w:type="dxa"/>
            <w:vAlign w:val="center"/>
          </w:tcPr>
          <w:p w14:paraId="3BBCC530" w14:textId="77777777" w:rsidR="00DA0537" w:rsidRPr="000702BF" w:rsidRDefault="00DA0537" w:rsidP="00AE3F12">
            <w:pPr>
              <w:pStyle w:val="TAC"/>
            </w:pPr>
          </w:p>
        </w:tc>
        <w:tc>
          <w:tcPr>
            <w:tcW w:w="2408" w:type="dxa"/>
            <w:vMerge/>
            <w:vAlign w:val="center"/>
          </w:tcPr>
          <w:p w14:paraId="53E59023" w14:textId="77777777" w:rsidR="00DA0537" w:rsidRPr="000702BF" w:rsidRDefault="00DA0537" w:rsidP="00AE3F12">
            <w:pPr>
              <w:pStyle w:val="TAC"/>
            </w:pPr>
          </w:p>
        </w:tc>
      </w:tr>
      <w:tr w:rsidR="00DA0537" w:rsidRPr="000702BF" w14:paraId="2A8735F1" w14:textId="77777777" w:rsidTr="008D0E0E">
        <w:trPr>
          <w:jc w:val="center"/>
        </w:trPr>
        <w:tc>
          <w:tcPr>
            <w:tcW w:w="2407" w:type="dxa"/>
            <w:vAlign w:val="center"/>
          </w:tcPr>
          <w:p w14:paraId="6CE6A954" w14:textId="1C5B8204" w:rsidR="00DA0537" w:rsidRPr="000702BF" w:rsidRDefault="00DA0537" w:rsidP="00AE3F12">
            <w:pPr>
              <w:pStyle w:val="TAC"/>
            </w:pPr>
            <w:r w:rsidRPr="000702BF">
              <w:rPr>
                <w:rFonts w:hint="eastAsia"/>
              </w:rPr>
              <w:t>±</w:t>
            </w:r>
            <w:r w:rsidR="008D0E0E" w:rsidRPr="000702BF">
              <w:t xml:space="preserve"> </w:t>
            </w:r>
            <w:r w:rsidRPr="000702BF">
              <w:t>6-10</w:t>
            </w:r>
          </w:p>
        </w:tc>
        <w:tc>
          <w:tcPr>
            <w:tcW w:w="2408" w:type="dxa"/>
            <w:vAlign w:val="center"/>
          </w:tcPr>
          <w:p w14:paraId="67FB0023" w14:textId="77777777" w:rsidR="00DA0537" w:rsidRPr="000702BF" w:rsidRDefault="00DA0537" w:rsidP="00AE3F12">
            <w:pPr>
              <w:pStyle w:val="TAC"/>
            </w:pPr>
            <w:r w:rsidRPr="000702BF">
              <w:t>-25+TT</w:t>
            </w:r>
          </w:p>
        </w:tc>
        <w:tc>
          <w:tcPr>
            <w:tcW w:w="2408" w:type="dxa"/>
            <w:vAlign w:val="center"/>
          </w:tcPr>
          <w:p w14:paraId="23412C0A" w14:textId="77777777" w:rsidR="00DA0537" w:rsidRPr="000702BF" w:rsidRDefault="00DA0537" w:rsidP="00AE3F12">
            <w:pPr>
              <w:pStyle w:val="TAC"/>
            </w:pPr>
          </w:p>
        </w:tc>
        <w:tc>
          <w:tcPr>
            <w:tcW w:w="2408" w:type="dxa"/>
            <w:vMerge/>
            <w:vAlign w:val="center"/>
          </w:tcPr>
          <w:p w14:paraId="16432FA3" w14:textId="77777777" w:rsidR="00DA0537" w:rsidRPr="000702BF" w:rsidRDefault="00DA0537" w:rsidP="00AE3F12">
            <w:pPr>
              <w:pStyle w:val="TAC"/>
            </w:pPr>
          </w:p>
        </w:tc>
      </w:tr>
      <w:tr w:rsidR="00DA0537" w:rsidRPr="000702BF" w14:paraId="15CC62CE" w14:textId="77777777" w:rsidTr="008D0E0E">
        <w:trPr>
          <w:jc w:val="center"/>
        </w:trPr>
        <w:tc>
          <w:tcPr>
            <w:tcW w:w="2407" w:type="dxa"/>
            <w:vAlign w:val="center"/>
          </w:tcPr>
          <w:p w14:paraId="202D1B18" w14:textId="3ABB37A4" w:rsidR="00DA0537" w:rsidRPr="000702BF" w:rsidRDefault="00DA0537" w:rsidP="00AE3F12">
            <w:pPr>
              <w:pStyle w:val="TAC"/>
            </w:pPr>
            <w:r w:rsidRPr="000702BF">
              <w:rPr>
                <w:rFonts w:hint="eastAsia"/>
              </w:rPr>
              <w:t>±</w:t>
            </w:r>
            <w:r w:rsidR="008D0E0E" w:rsidRPr="000702BF">
              <w:t xml:space="preserve"> </w:t>
            </w:r>
            <w:r w:rsidRPr="000702BF">
              <w:t>5-BW</w:t>
            </w:r>
            <w:r w:rsidRPr="000702BF">
              <w:rPr>
                <w:vertAlign w:val="subscript"/>
              </w:rPr>
              <w:t>Channel</w:t>
            </w:r>
          </w:p>
        </w:tc>
        <w:tc>
          <w:tcPr>
            <w:tcW w:w="2408" w:type="dxa"/>
            <w:vAlign w:val="center"/>
          </w:tcPr>
          <w:p w14:paraId="7D753890" w14:textId="77777777" w:rsidR="00DA0537" w:rsidRPr="000702BF" w:rsidRDefault="00DA0537" w:rsidP="00AE3F12">
            <w:pPr>
              <w:pStyle w:val="TAC"/>
            </w:pPr>
          </w:p>
        </w:tc>
        <w:tc>
          <w:tcPr>
            <w:tcW w:w="2408" w:type="dxa"/>
            <w:vAlign w:val="center"/>
          </w:tcPr>
          <w:p w14:paraId="1507EC25" w14:textId="77777777" w:rsidR="00DA0537" w:rsidRPr="000702BF" w:rsidRDefault="00DA0537" w:rsidP="00AE3F12">
            <w:pPr>
              <w:pStyle w:val="TAC"/>
            </w:pPr>
            <w:r w:rsidRPr="000702BF">
              <w:t>-13+TT</w:t>
            </w:r>
          </w:p>
        </w:tc>
        <w:tc>
          <w:tcPr>
            <w:tcW w:w="2408" w:type="dxa"/>
            <w:vMerge/>
            <w:vAlign w:val="center"/>
          </w:tcPr>
          <w:p w14:paraId="6BFAF66B" w14:textId="77777777" w:rsidR="00DA0537" w:rsidRPr="000702BF" w:rsidRDefault="00DA0537" w:rsidP="00AE3F12">
            <w:pPr>
              <w:pStyle w:val="TAC"/>
            </w:pPr>
          </w:p>
        </w:tc>
      </w:tr>
      <w:tr w:rsidR="00DA0537" w:rsidRPr="000702BF" w14:paraId="77B01EAA" w14:textId="77777777" w:rsidTr="008D0E0E">
        <w:trPr>
          <w:jc w:val="center"/>
        </w:trPr>
        <w:tc>
          <w:tcPr>
            <w:tcW w:w="2407" w:type="dxa"/>
            <w:vAlign w:val="center"/>
          </w:tcPr>
          <w:p w14:paraId="5CF73D18" w14:textId="615A7B1D" w:rsidR="00DA0537" w:rsidRPr="000702BF" w:rsidRDefault="00DA0537" w:rsidP="00AE3F12">
            <w:pPr>
              <w:pStyle w:val="TAC"/>
            </w:pPr>
            <w:r w:rsidRPr="000702BF">
              <w:rPr>
                <w:rFonts w:hint="eastAsia"/>
              </w:rPr>
              <w:t>±</w:t>
            </w:r>
            <w:r w:rsidR="008D0E0E" w:rsidRPr="000702BF">
              <w:t xml:space="preserve"> </w:t>
            </w:r>
            <w:r w:rsidRPr="000702BF">
              <w:t>BW</w:t>
            </w:r>
            <w:r w:rsidRPr="000702BF">
              <w:rPr>
                <w:vertAlign w:val="subscript"/>
              </w:rPr>
              <w:t>Channel</w:t>
            </w:r>
            <w:r w:rsidRPr="000702BF">
              <w:t>-(BW</w:t>
            </w:r>
            <w:r w:rsidRPr="000702BF">
              <w:rPr>
                <w:vertAlign w:val="subscript"/>
              </w:rPr>
              <w:t>Channe</w:t>
            </w:r>
            <w:r w:rsidRPr="000702BF">
              <w:t>l+5)</w:t>
            </w:r>
          </w:p>
        </w:tc>
        <w:tc>
          <w:tcPr>
            <w:tcW w:w="2408" w:type="dxa"/>
            <w:vAlign w:val="center"/>
          </w:tcPr>
          <w:p w14:paraId="13EFADC5" w14:textId="77777777" w:rsidR="00DA0537" w:rsidRPr="000702BF" w:rsidRDefault="00DA0537" w:rsidP="00AE3F12">
            <w:pPr>
              <w:pStyle w:val="TAC"/>
            </w:pPr>
          </w:p>
        </w:tc>
        <w:tc>
          <w:tcPr>
            <w:tcW w:w="2408" w:type="dxa"/>
            <w:vAlign w:val="center"/>
          </w:tcPr>
          <w:p w14:paraId="6CEA0F31" w14:textId="77777777" w:rsidR="00DA0537" w:rsidRPr="000702BF" w:rsidRDefault="00DA0537" w:rsidP="00AE3F12">
            <w:pPr>
              <w:pStyle w:val="TAC"/>
            </w:pPr>
            <w:r w:rsidRPr="000702BF">
              <w:t>-25+TT</w:t>
            </w:r>
          </w:p>
        </w:tc>
        <w:tc>
          <w:tcPr>
            <w:tcW w:w="2408" w:type="dxa"/>
            <w:vMerge/>
            <w:vAlign w:val="center"/>
          </w:tcPr>
          <w:p w14:paraId="6A55C694" w14:textId="77777777" w:rsidR="00DA0537" w:rsidRPr="000702BF" w:rsidRDefault="00DA0537" w:rsidP="00AE3F12">
            <w:pPr>
              <w:pStyle w:val="TAC"/>
            </w:pPr>
          </w:p>
        </w:tc>
      </w:tr>
    </w:tbl>
    <w:p w14:paraId="45AE39E0" w14:textId="77777777" w:rsidR="00DA0537" w:rsidRPr="000702BF" w:rsidRDefault="00DA0537" w:rsidP="007B2C1C">
      <w:pPr>
        <w:pStyle w:val="TH"/>
      </w:pPr>
    </w:p>
    <w:p w14:paraId="7A8296A1" w14:textId="77777777" w:rsidR="007B2C1C" w:rsidRPr="000702BF" w:rsidRDefault="007B2C1C" w:rsidP="007B2C1C">
      <w:pPr>
        <w:pStyle w:val="TH"/>
      </w:pPr>
      <w:r w:rsidRPr="000702BF">
        <w:t>Table 6.5.2.2.5-2: Test Tolerance (Spectrum Emission Mask)</w:t>
      </w:r>
    </w:p>
    <w:p w14:paraId="7ED99073" w14:textId="4F14B5C8" w:rsidR="007B2C1C" w:rsidRPr="000702BF" w:rsidRDefault="000D1B0A" w:rsidP="000A2603">
      <w:pPr>
        <w:pStyle w:val="TH"/>
        <w:jc w:val="left"/>
      </w:pPr>
      <w:bookmarkStart w:id="1021" w:name="_MCCTEMPBM_CRPT44170162___4"/>
      <w:r>
        <w:t>[to be updated]</w:t>
      </w:r>
    </w:p>
    <w:p w14:paraId="0D7BE930" w14:textId="0D19C8A9" w:rsidR="007B2C1C" w:rsidRPr="000702BF" w:rsidRDefault="007B2C1C" w:rsidP="000702BF">
      <w:pPr>
        <w:pStyle w:val="NO"/>
      </w:pPr>
      <w:bookmarkStart w:id="1022" w:name="_MCCTEMPBM_CRPT44170163___4"/>
      <w:bookmarkEnd w:id="1021"/>
      <w:r w:rsidRPr="000702BF">
        <w:t>NOTE:</w:t>
      </w:r>
      <w:r w:rsidRPr="000702BF">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21FDBD0" w14:textId="412A7BE5" w:rsidR="00C43E0B" w:rsidRPr="000702BF" w:rsidRDefault="00C43E0B" w:rsidP="009D2F95">
      <w:pPr>
        <w:pStyle w:val="Heading4"/>
      </w:pPr>
      <w:bookmarkStart w:id="1023" w:name="_Toc137543601"/>
      <w:bookmarkStart w:id="1024" w:name="_Toc152356645"/>
      <w:bookmarkStart w:id="1025" w:name="_Toc97562299"/>
      <w:bookmarkStart w:id="1026" w:name="_Toc104122532"/>
      <w:bookmarkStart w:id="1027" w:name="_Toc104205483"/>
      <w:bookmarkStart w:id="1028" w:name="_Toc104206690"/>
      <w:bookmarkStart w:id="1029" w:name="_Toc104503650"/>
      <w:bookmarkStart w:id="1030" w:name="_Toc106127581"/>
      <w:bookmarkStart w:id="1031" w:name="_Toc123057946"/>
      <w:bookmarkStart w:id="1032" w:name="_Toc124255241"/>
      <w:bookmarkStart w:id="1033" w:name="_Toc124255432"/>
      <w:bookmarkStart w:id="1034" w:name="_Toc124255569"/>
      <w:bookmarkEnd w:id="1022"/>
      <w:r w:rsidRPr="000702BF">
        <w:t>6.5.2.3</w:t>
      </w:r>
      <w:r w:rsidRPr="000702BF">
        <w:tab/>
      </w:r>
      <w:bookmarkEnd w:id="1023"/>
      <w:r w:rsidR="000D1B0A">
        <w:t>[to be updated]</w:t>
      </w:r>
      <w:bookmarkEnd w:id="1024"/>
    </w:p>
    <w:p w14:paraId="19A88057" w14:textId="77777777" w:rsidR="00C43E0B" w:rsidRPr="004501F7" w:rsidRDefault="00C43E0B" w:rsidP="009D2F95">
      <w:pPr>
        <w:pStyle w:val="Heading4"/>
      </w:pPr>
      <w:bookmarkStart w:id="1035" w:name="_Toc137543602"/>
      <w:bookmarkStart w:id="1036" w:name="_Toc152356646"/>
      <w:r w:rsidRPr="004501F7">
        <w:t>6.5.2.4</w:t>
      </w:r>
      <w:r w:rsidRPr="004501F7">
        <w:tab/>
        <w:t>Adjacent channel leakage ratio</w:t>
      </w:r>
      <w:bookmarkEnd w:id="1035"/>
      <w:bookmarkEnd w:id="1036"/>
    </w:p>
    <w:p w14:paraId="1D154D39" w14:textId="4710089F" w:rsidR="004501F7" w:rsidRPr="004501F7" w:rsidRDefault="004501F7" w:rsidP="004501F7">
      <w:pPr>
        <w:pStyle w:val="Heading5"/>
      </w:pPr>
      <w:bookmarkStart w:id="1037" w:name="_Toc152356647"/>
      <w:r w:rsidRPr="004501F7">
        <w:t>6.5.2.4.0</w:t>
      </w:r>
      <w:r w:rsidRPr="004501F7">
        <w:tab/>
        <w:t>General</w:t>
      </w:r>
      <w:bookmarkEnd w:id="1037"/>
    </w:p>
    <w:p w14:paraId="70505AFA" w14:textId="2142DC97" w:rsidR="00C43E0B" w:rsidRPr="004501F7" w:rsidRDefault="00C43E0B" w:rsidP="00C43E0B">
      <w:r w:rsidRPr="004501F7">
        <w:t>Adjacent Channel Leakage power Ratio (ACLR) is the ratio of the filtered mean power centred on the assigned channel frequency to the filtered mean power centred on an adjacent channel frequency.</w:t>
      </w:r>
    </w:p>
    <w:p w14:paraId="55BF0CB3" w14:textId="77777777" w:rsidR="00C43E0B" w:rsidRPr="004501F7" w:rsidRDefault="00C43E0B" w:rsidP="00C43E0B">
      <w:r w:rsidRPr="004501F7">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1D570DD0" w14:textId="26865A71" w:rsidR="00C43E0B" w:rsidRPr="004501F7" w:rsidRDefault="00C43E0B" w:rsidP="009D2F95">
      <w:pPr>
        <w:pStyle w:val="Heading5"/>
      </w:pPr>
      <w:bookmarkStart w:id="1038" w:name="_Toc137543603"/>
      <w:bookmarkStart w:id="1039" w:name="_Toc152356648"/>
      <w:r w:rsidRPr="004501F7">
        <w:t>6.5.2.4.1</w:t>
      </w:r>
      <w:r w:rsidRPr="004501F7">
        <w:tab/>
        <w:t>NR Adjacent channel leakage ratio</w:t>
      </w:r>
      <w:bookmarkEnd w:id="1038"/>
      <w:bookmarkEnd w:id="1039"/>
    </w:p>
    <w:p w14:paraId="2FB9B5C9" w14:textId="43D7E3AA" w:rsidR="00C43E0B" w:rsidRPr="000702BF" w:rsidRDefault="00C43E0B" w:rsidP="00C43E0B">
      <w:pPr>
        <w:pStyle w:val="EditorsNote"/>
      </w:pPr>
      <w:r w:rsidRPr="000702BF">
        <w:t>Editor</w:t>
      </w:r>
      <w:r w:rsidR="0002370F" w:rsidRPr="000702BF">
        <w:t>'</w:t>
      </w:r>
      <w:r w:rsidRPr="000702BF">
        <w:t>s Note: This clause is incomplete. The following aspects are either missing or not yet determined:</w:t>
      </w:r>
    </w:p>
    <w:p w14:paraId="027FB5F7" w14:textId="77777777" w:rsidR="00C43E0B" w:rsidRPr="000702BF" w:rsidRDefault="00C43E0B" w:rsidP="00C43E0B">
      <w:pPr>
        <w:pStyle w:val="EditorsNote"/>
      </w:pPr>
      <w:r w:rsidRPr="000702BF">
        <w:t>- Addition to applicability spec is pending</w:t>
      </w:r>
    </w:p>
    <w:p w14:paraId="78748551" w14:textId="61F1FC96" w:rsidR="00C43E0B" w:rsidRPr="000702BF" w:rsidRDefault="00C43E0B" w:rsidP="00C43E0B">
      <w:pPr>
        <w:pStyle w:val="EditorsNote"/>
      </w:pPr>
      <w:r w:rsidRPr="000702BF">
        <w:t xml:space="preserve">- Initial condition and call setup procedure to support NR satellite access is </w:t>
      </w:r>
      <w:r w:rsidR="008B19AB">
        <w:t>to be updated</w:t>
      </w:r>
    </w:p>
    <w:p w14:paraId="292B644C" w14:textId="49E4925C" w:rsidR="00C43E0B" w:rsidRPr="000702BF" w:rsidRDefault="00C43E0B" w:rsidP="00C43E0B">
      <w:pPr>
        <w:pStyle w:val="EditorsNote"/>
      </w:pPr>
      <w:r w:rsidRPr="000702BF">
        <w:t xml:space="preserve">- Message exceptions specific to satellite access is </w:t>
      </w:r>
      <w:r w:rsidR="008B19AB">
        <w:t>to be updated</w:t>
      </w:r>
    </w:p>
    <w:p w14:paraId="334BFAFA" w14:textId="17BE5177" w:rsidR="00C43E0B" w:rsidRPr="000702BF" w:rsidRDefault="00C43E0B" w:rsidP="00C43E0B">
      <w:pPr>
        <w:pStyle w:val="EditorsNote"/>
        <w:rPr>
          <w:lang w:eastAsia="zh-TW"/>
        </w:rPr>
      </w:pPr>
      <w:r w:rsidRPr="000702BF">
        <w:t xml:space="preserve">- Annex F MU/TT is </w:t>
      </w:r>
      <w:r w:rsidR="008B19AB">
        <w:t>to be updated</w:t>
      </w:r>
    </w:p>
    <w:p w14:paraId="04E82073" w14:textId="77777777" w:rsidR="00C43E0B" w:rsidRPr="000702BF" w:rsidRDefault="00C43E0B" w:rsidP="00C43E0B">
      <w:pPr>
        <w:pStyle w:val="H6"/>
      </w:pPr>
      <w:r w:rsidRPr="000702BF">
        <w:t>6.5.2.4.1.1</w:t>
      </w:r>
      <w:r w:rsidRPr="000702BF">
        <w:tab/>
        <w:t>Test purpose</w:t>
      </w:r>
    </w:p>
    <w:p w14:paraId="58319BE1" w14:textId="77777777" w:rsidR="00C43E0B" w:rsidRPr="000702BF" w:rsidRDefault="00C43E0B" w:rsidP="00C43E0B">
      <w:r w:rsidRPr="000702BF">
        <w:t>To verify that UE transmitter does not cause unacceptable interference to adjacent channels in terms of Adjacent Channel Leakage power Ratio (ACLR).</w:t>
      </w:r>
    </w:p>
    <w:p w14:paraId="0235DC7F" w14:textId="77777777" w:rsidR="00C43E0B" w:rsidRPr="000702BF" w:rsidRDefault="00C43E0B" w:rsidP="00C43E0B">
      <w:pPr>
        <w:pStyle w:val="H6"/>
      </w:pPr>
      <w:r w:rsidRPr="000702BF">
        <w:t>6.5.2.4.1.2</w:t>
      </w:r>
      <w:r w:rsidRPr="000702BF">
        <w:tab/>
        <w:t>Test applicability</w:t>
      </w:r>
    </w:p>
    <w:p w14:paraId="6758B685" w14:textId="77777777" w:rsidR="00C43E0B" w:rsidRPr="000702BF" w:rsidRDefault="00C43E0B" w:rsidP="00C43E0B">
      <w:pPr>
        <w:rPr>
          <w:lang w:eastAsia="zh-CN"/>
        </w:rPr>
      </w:pPr>
      <w:r w:rsidRPr="000702BF">
        <w:t>The requirements of this test apply to all types of NR Power Class 3 UE release 17 and forward that support satellite access operation.</w:t>
      </w:r>
    </w:p>
    <w:p w14:paraId="515F09F9" w14:textId="77777777" w:rsidR="00C43E0B" w:rsidRPr="000702BF" w:rsidRDefault="00C43E0B" w:rsidP="00C43E0B">
      <w:pPr>
        <w:pStyle w:val="H6"/>
      </w:pPr>
      <w:r w:rsidRPr="000702BF">
        <w:lastRenderedPageBreak/>
        <w:t>6.5.2.4.1.3</w:t>
      </w:r>
      <w:r w:rsidRPr="000702BF">
        <w:tab/>
        <w:t>Minimum conformance requirements</w:t>
      </w:r>
    </w:p>
    <w:p w14:paraId="460E7763" w14:textId="77777777" w:rsidR="00C43E0B" w:rsidRPr="000702BF" w:rsidRDefault="00C43E0B" w:rsidP="00C43E0B">
      <w:r w:rsidRPr="000702BF">
        <w:t>NR Adjacent Channel Leakage power Ratio (NR</w:t>
      </w:r>
      <w:r w:rsidRPr="000702BF">
        <w:rPr>
          <w:vertAlign w:val="subscript"/>
        </w:rPr>
        <w:t>ACLR</w:t>
      </w:r>
      <w:r w:rsidRPr="000702BF">
        <w:t>) is the ratio of the filtered mean power centred on the assigned NR channel frequency to the filtered mean power centred on an adjacent NR channel frequency at nominal channel spacing.</w:t>
      </w:r>
    </w:p>
    <w:p w14:paraId="3406FA51" w14:textId="77777777" w:rsidR="00C43E0B" w:rsidRPr="000702BF" w:rsidRDefault="00C43E0B" w:rsidP="00C43E0B">
      <w:pPr>
        <w:rPr>
          <w:rFonts w:cs="v5.0.0"/>
        </w:rPr>
      </w:pPr>
      <w:r w:rsidRPr="000702BF">
        <w:t xml:space="preserve">The assigned NR channel power and adjacent NR channel power are measured with rectangular filters with measurement bandwidths specified in </w:t>
      </w:r>
      <w:r w:rsidRPr="000702BF">
        <w:rPr>
          <w:rFonts w:cs="v5.0.0"/>
        </w:rPr>
        <w:t>Table 6.5.2.4.1-1.</w:t>
      </w:r>
    </w:p>
    <w:p w14:paraId="0ABDB7BE" w14:textId="77777777" w:rsidR="00C43E0B" w:rsidRPr="000702BF" w:rsidRDefault="00C43E0B" w:rsidP="00C43E0B">
      <w:pPr>
        <w:rPr>
          <w:rFonts w:cs="v5.0.0"/>
        </w:rPr>
      </w:pPr>
      <w:r w:rsidRPr="000702BF">
        <w:rPr>
          <w:rFonts w:cs="v5.0.0"/>
        </w:rPr>
        <w:t xml:space="preserve">If the measured adjacent channel power is greater than –50 dBm then the </w:t>
      </w:r>
      <w:r w:rsidRPr="000702BF">
        <w:t>NR</w:t>
      </w:r>
      <w:r w:rsidRPr="000702BF">
        <w:rPr>
          <w:vertAlign w:val="subscript"/>
        </w:rPr>
        <w:t>ACLR</w:t>
      </w:r>
      <w:r w:rsidRPr="000702BF">
        <w:rPr>
          <w:rFonts w:cs="v5.0.0"/>
        </w:rPr>
        <w:t xml:space="preserve"> shall be higher than the value specified in Table 6.5.2.4.1-2.</w:t>
      </w:r>
    </w:p>
    <w:p w14:paraId="2B3E9DFC" w14:textId="77777777" w:rsidR="00C43E0B" w:rsidRPr="000702BF" w:rsidRDefault="00C43E0B" w:rsidP="00C43E0B">
      <w:pPr>
        <w:pStyle w:val="TH"/>
      </w:pPr>
      <w:r w:rsidRPr="000702BF">
        <w:t>Table 6.5.2.4.1-1: NR ACLR measurement bandwidth</w:t>
      </w:r>
    </w:p>
    <w:tbl>
      <w:tblPr>
        <w:tblW w:w="6585" w:type="dxa"/>
        <w:jc w:val="center"/>
        <w:tblLayout w:type="fixed"/>
        <w:tblCellMar>
          <w:left w:w="28" w:type="dxa"/>
        </w:tblCellMar>
        <w:tblLook w:val="04A0" w:firstRow="1" w:lastRow="0" w:firstColumn="1" w:lastColumn="0" w:noHBand="0" w:noVBand="1"/>
      </w:tblPr>
      <w:tblGrid>
        <w:gridCol w:w="1387"/>
        <w:gridCol w:w="706"/>
        <w:gridCol w:w="4492"/>
      </w:tblGrid>
      <w:tr w:rsidR="00C43E0B" w:rsidRPr="000702BF" w14:paraId="0A14B657" w14:textId="77777777" w:rsidTr="008D0E0E">
        <w:trPr>
          <w:jc w:val="center"/>
        </w:trPr>
        <w:tc>
          <w:tcPr>
            <w:tcW w:w="13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3F9B99" w14:textId="01EA572B" w:rsidR="00C43E0B" w:rsidRPr="000702BF" w:rsidRDefault="00C43E0B" w:rsidP="00AE3F12">
            <w:pPr>
              <w:pStyle w:val="TAH"/>
            </w:pPr>
            <w:r w:rsidRPr="000702BF">
              <w:t>Channel</w:t>
            </w:r>
            <w:r w:rsidR="008D0E0E" w:rsidRPr="000702BF">
              <w:t xml:space="preserve"> </w:t>
            </w:r>
            <w:r w:rsidRPr="000702BF">
              <w:t>bandwidth</w:t>
            </w:r>
          </w:p>
        </w:tc>
        <w:tc>
          <w:tcPr>
            <w:tcW w:w="706" w:type="dxa"/>
            <w:tcBorders>
              <w:top w:val="single" w:sz="8" w:space="0" w:color="auto"/>
              <w:left w:val="nil"/>
              <w:bottom w:val="single" w:sz="8" w:space="0" w:color="auto"/>
              <w:right w:val="single" w:sz="8" w:space="0" w:color="auto"/>
            </w:tcBorders>
            <w:shd w:val="clear" w:color="auto" w:fill="auto"/>
            <w:vAlign w:val="center"/>
            <w:hideMark/>
          </w:tcPr>
          <w:p w14:paraId="4F410842" w14:textId="77777777" w:rsidR="00C43E0B" w:rsidRPr="000702BF" w:rsidRDefault="00C43E0B" w:rsidP="00AE3F12">
            <w:pPr>
              <w:pStyle w:val="TAC"/>
            </w:pPr>
            <w:r w:rsidRPr="000702BF">
              <w:t>(MHz)</w:t>
            </w:r>
          </w:p>
        </w:tc>
        <w:tc>
          <w:tcPr>
            <w:tcW w:w="4492" w:type="dxa"/>
            <w:tcBorders>
              <w:top w:val="single" w:sz="8" w:space="0" w:color="auto"/>
              <w:left w:val="nil"/>
              <w:bottom w:val="single" w:sz="8" w:space="0" w:color="auto"/>
              <w:right w:val="single" w:sz="8" w:space="0" w:color="auto"/>
            </w:tcBorders>
            <w:shd w:val="clear" w:color="auto" w:fill="auto"/>
            <w:noWrap/>
            <w:vAlign w:val="center"/>
            <w:hideMark/>
          </w:tcPr>
          <w:p w14:paraId="0CE6B75A" w14:textId="77777777" w:rsidR="00C43E0B" w:rsidRPr="000702BF" w:rsidRDefault="00C43E0B" w:rsidP="00AE3F12">
            <w:pPr>
              <w:pStyle w:val="TAC"/>
            </w:pPr>
            <w:r w:rsidRPr="000702BF">
              <w:t>5,10,15,20</w:t>
            </w:r>
          </w:p>
        </w:tc>
      </w:tr>
      <w:tr w:rsidR="00C43E0B" w:rsidRPr="000702BF" w14:paraId="23301B9A"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57A3D563" w14:textId="77777777" w:rsidR="00C43E0B" w:rsidRPr="000702BF" w:rsidRDefault="00C43E0B" w:rsidP="00AE3F12">
            <w:pPr>
              <w:pStyle w:val="TAH"/>
            </w:pPr>
            <w:r w:rsidRPr="000702BF">
              <w:t>REF_SCS</w:t>
            </w:r>
          </w:p>
        </w:tc>
        <w:tc>
          <w:tcPr>
            <w:tcW w:w="706" w:type="dxa"/>
            <w:tcBorders>
              <w:top w:val="nil"/>
              <w:left w:val="nil"/>
              <w:bottom w:val="single" w:sz="8" w:space="0" w:color="auto"/>
              <w:right w:val="single" w:sz="8" w:space="0" w:color="auto"/>
            </w:tcBorders>
            <w:shd w:val="clear" w:color="auto" w:fill="auto"/>
            <w:vAlign w:val="center"/>
            <w:hideMark/>
          </w:tcPr>
          <w:p w14:paraId="433E1021" w14:textId="77777777" w:rsidR="00C43E0B" w:rsidRPr="000702BF" w:rsidRDefault="00C43E0B" w:rsidP="00AE3F12">
            <w:pPr>
              <w:pStyle w:val="TAC"/>
            </w:pPr>
            <w:r w:rsidRPr="000702BF">
              <w:t>(kHz)</w:t>
            </w:r>
          </w:p>
        </w:tc>
        <w:tc>
          <w:tcPr>
            <w:tcW w:w="4492" w:type="dxa"/>
            <w:tcBorders>
              <w:top w:val="nil"/>
              <w:left w:val="nil"/>
              <w:bottom w:val="single" w:sz="8" w:space="0" w:color="auto"/>
              <w:right w:val="single" w:sz="8" w:space="0" w:color="auto"/>
            </w:tcBorders>
            <w:shd w:val="clear" w:color="auto" w:fill="auto"/>
            <w:noWrap/>
            <w:vAlign w:val="center"/>
            <w:hideMark/>
          </w:tcPr>
          <w:p w14:paraId="3EFDA1AC" w14:textId="77777777" w:rsidR="00C43E0B" w:rsidRPr="000702BF" w:rsidRDefault="00C43E0B" w:rsidP="00AE3F12">
            <w:pPr>
              <w:pStyle w:val="TAC"/>
            </w:pPr>
            <w:r w:rsidRPr="000702BF">
              <w:t>15</w:t>
            </w:r>
          </w:p>
        </w:tc>
      </w:tr>
      <w:tr w:rsidR="00C43E0B" w:rsidRPr="000702BF" w14:paraId="39D54AF9"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079FADCD" w14:textId="0A9644D9" w:rsidR="00C43E0B" w:rsidRPr="000702BF" w:rsidRDefault="00C43E0B" w:rsidP="00AE3F12">
            <w:pPr>
              <w:pStyle w:val="TAH"/>
            </w:pPr>
            <w:r w:rsidRPr="000702BF">
              <w:t>NR</w:t>
            </w:r>
            <w:r w:rsidR="008D0E0E" w:rsidRPr="000702BF">
              <w:t xml:space="preserve"> </w:t>
            </w:r>
            <w:r w:rsidRPr="000702BF">
              <w:t>ACLR</w:t>
            </w:r>
            <w:r w:rsidR="008D0E0E" w:rsidRPr="000702BF">
              <w:t xml:space="preserve"> </w:t>
            </w:r>
            <w:r w:rsidRPr="000702BF">
              <w:t>measurement</w:t>
            </w:r>
            <w:r w:rsidR="008D0E0E" w:rsidRPr="000702BF">
              <w:t xml:space="preserve"> </w:t>
            </w:r>
            <w:r w:rsidRPr="000702BF">
              <w:t>bandwidth</w:t>
            </w:r>
          </w:p>
        </w:tc>
        <w:tc>
          <w:tcPr>
            <w:tcW w:w="706" w:type="dxa"/>
            <w:tcBorders>
              <w:top w:val="nil"/>
              <w:left w:val="nil"/>
              <w:bottom w:val="single" w:sz="8" w:space="0" w:color="auto"/>
              <w:right w:val="single" w:sz="8" w:space="0" w:color="auto"/>
            </w:tcBorders>
            <w:shd w:val="clear" w:color="auto" w:fill="auto"/>
            <w:vAlign w:val="center"/>
            <w:hideMark/>
          </w:tcPr>
          <w:p w14:paraId="13DB568F" w14:textId="77777777" w:rsidR="00C43E0B" w:rsidRPr="000702BF" w:rsidRDefault="00C43E0B" w:rsidP="00AE3F12">
            <w:pPr>
              <w:pStyle w:val="TAC"/>
            </w:pPr>
            <w:r w:rsidRPr="000702BF">
              <w:t>(MHz)</w:t>
            </w:r>
          </w:p>
        </w:tc>
        <w:tc>
          <w:tcPr>
            <w:tcW w:w="4492" w:type="dxa"/>
            <w:tcBorders>
              <w:top w:val="single" w:sz="8" w:space="0" w:color="auto"/>
              <w:left w:val="nil"/>
              <w:bottom w:val="single" w:sz="8" w:space="0" w:color="auto"/>
              <w:right w:val="single" w:sz="8" w:space="0" w:color="000000"/>
            </w:tcBorders>
            <w:shd w:val="clear" w:color="auto" w:fill="auto"/>
            <w:noWrap/>
            <w:vAlign w:val="center"/>
            <w:hideMark/>
          </w:tcPr>
          <w:p w14:paraId="6094718E" w14:textId="7218BEDE" w:rsidR="00C43E0B" w:rsidRPr="000702BF" w:rsidRDefault="00C43E0B" w:rsidP="00AE3F12">
            <w:pPr>
              <w:pStyle w:val="TAC"/>
            </w:pPr>
            <w:r w:rsidRPr="000702BF">
              <w:t>MBW=REF_SCS*(12*N</w:t>
            </w:r>
            <w:r w:rsidRPr="000702BF">
              <w:rPr>
                <w:vertAlign w:val="subscript"/>
              </w:rPr>
              <w:t>RB</w:t>
            </w:r>
            <w:r w:rsidRPr="000702BF">
              <w:t>+1)/1000</w:t>
            </w:r>
          </w:p>
        </w:tc>
      </w:tr>
    </w:tbl>
    <w:p w14:paraId="46AA0BFF" w14:textId="77777777" w:rsidR="00C43E0B" w:rsidRPr="000702BF" w:rsidRDefault="00C43E0B" w:rsidP="00C43E0B"/>
    <w:p w14:paraId="049B11CD" w14:textId="77777777" w:rsidR="00C43E0B" w:rsidRPr="000702BF" w:rsidRDefault="00C43E0B" w:rsidP="00C43E0B">
      <w:pPr>
        <w:pStyle w:val="TH"/>
      </w:pPr>
      <w:r w:rsidRPr="000702BF">
        <w:t>Table 6.5.2.4.1-2: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46"/>
        <w:gridCol w:w="1327"/>
      </w:tblGrid>
      <w:tr w:rsidR="00C43E0B" w:rsidRPr="000702BF" w14:paraId="71178F44" w14:textId="77777777" w:rsidTr="008D0E0E">
        <w:trPr>
          <w:jc w:val="center"/>
        </w:trPr>
        <w:tc>
          <w:tcPr>
            <w:tcW w:w="946" w:type="dxa"/>
            <w:shd w:val="clear" w:color="auto" w:fill="auto"/>
          </w:tcPr>
          <w:p w14:paraId="4C06A8FC" w14:textId="77777777" w:rsidR="00C43E0B" w:rsidRPr="000702BF" w:rsidRDefault="00C43E0B" w:rsidP="00AE3F12">
            <w:pPr>
              <w:pStyle w:val="TAH"/>
            </w:pPr>
          </w:p>
        </w:tc>
        <w:tc>
          <w:tcPr>
            <w:tcW w:w="1327" w:type="dxa"/>
            <w:shd w:val="clear" w:color="auto" w:fill="auto"/>
          </w:tcPr>
          <w:p w14:paraId="368D9846" w14:textId="7870B257" w:rsidR="00C43E0B" w:rsidRPr="000702BF" w:rsidRDefault="00C43E0B" w:rsidP="00AE3F12">
            <w:pPr>
              <w:pStyle w:val="TAH"/>
            </w:pPr>
            <w:r w:rsidRPr="000702BF">
              <w:t>Power</w:t>
            </w:r>
            <w:r w:rsidR="008D0E0E" w:rsidRPr="000702BF">
              <w:t xml:space="preserve"> </w:t>
            </w:r>
            <w:r w:rsidRPr="000702BF">
              <w:t>class</w:t>
            </w:r>
            <w:r w:rsidR="008D0E0E" w:rsidRPr="000702BF">
              <w:t xml:space="preserve"> </w:t>
            </w:r>
            <w:r w:rsidRPr="000702BF">
              <w:t>3</w:t>
            </w:r>
          </w:p>
        </w:tc>
      </w:tr>
      <w:tr w:rsidR="00C43E0B" w:rsidRPr="000702BF" w14:paraId="4575AFB0" w14:textId="77777777" w:rsidTr="008D0E0E">
        <w:trPr>
          <w:jc w:val="center"/>
        </w:trPr>
        <w:tc>
          <w:tcPr>
            <w:tcW w:w="946" w:type="dxa"/>
            <w:shd w:val="clear" w:color="auto" w:fill="auto"/>
            <w:vAlign w:val="center"/>
          </w:tcPr>
          <w:p w14:paraId="2FE01BBD" w14:textId="5F08AA1F" w:rsidR="00C43E0B" w:rsidRPr="000702BF" w:rsidRDefault="00C43E0B" w:rsidP="00AE3F12">
            <w:pPr>
              <w:pStyle w:val="TAH"/>
            </w:pPr>
            <w:r w:rsidRPr="000702BF">
              <w:rPr>
                <w:rFonts w:hint="eastAsia"/>
              </w:rPr>
              <w:t>N</w:t>
            </w:r>
            <w:r w:rsidRPr="000702BF">
              <w:t>R</w:t>
            </w:r>
            <w:r w:rsidR="008D0E0E" w:rsidRPr="000702BF">
              <w:t xml:space="preserve"> </w:t>
            </w:r>
            <w:r w:rsidRPr="000702BF">
              <w:t>ACLR</w:t>
            </w:r>
          </w:p>
        </w:tc>
        <w:tc>
          <w:tcPr>
            <w:tcW w:w="1327" w:type="dxa"/>
            <w:shd w:val="clear" w:color="auto" w:fill="auto"/>
          </w:tcPr>
          <w:p w14:paraId="4394FB33" w14:textId="627B7548" w:rsidR="00C43E0B" w:rsidRPr="000702BF" w:rsidRDefault="00C43E0B" w:rsidP="00AE3F12">
            <w:pPr>
              <w:pStyle w:val="TAC"/>
            </w:pPr>
            <w:r w:rsidRPr="000702BF">
              <w:t>30</w:t>
            </w:r>
            <w:r w:rsidR="008D0E0E" w:rsidRPr="000702BF">
              <w:t xml:space="preserve"> </w:t>
            </w:r>
            <w:r w:rsidRPr="000702BF">
              <w:t>dB</w:t>
            </w:r>
          </w:p>
        </w:tc>
      </w:tr>
    </w:tbl>
    <w:p w14:paraId="4EE1DCD0" w14:textId="77777777" w:rsidR="00C43E0B" w:rsidRPr="000702BF" w:rsidRDefault="00C43E0B" w:rsidP="00C43E0B"/>
    <w:p w14:paraId="49E0E44A" w14:textId="77777777" w:rsidR="00C43E0B" w:rsidRPr="000702BF" w:rsidRDefault="00C43E0B" w:rsidP="00C43E0B">
      <w:r w:rsidRPr="000702BF">
        <w:t>The normative reference for this requirement is TS 38.101-5 [11] clause 6.5.2.4.1.</w:t>
      </w:r>
    </w:p>
    <w:p w14:paraId="53A2C4B9" w14:textId="77777777" w:rsidR="00C43E0B" w:rsidRPr="000702BF" w:rsidRDefault="00C43E0B" w:rsidP="00C43E0B">
      <w:pPr>
        <w:pStyle w:val="H6"/>
      </w:pPr>
      <w:r w:rsidRPr="000702BF">
        <w:t>6.5.2.4.1.4</w:t>
      </w:r>
      <w:r w:rsidRPr="000702BF">
        <w:tab/>
        <w:t>Test description</w:t>
      </w:r>
    </w:p>
    <w:p w14:paraId="2661BEE1" w14:textId="77777777" w:rsidR="00C43E0B" w:rsidRPr="000702BF" w:rsidRDefault="00C43E0B" w:rsidP="00C43E0B">
      <w:pPr>
        <w:pStyle w:val="H6"/>
      </w:pPr>
      <w:r w:rsidRPr="000702BF">
        <w:t>6.5.2.4.1.4.1</w:t>
      </w:r>
      <w:r w:rsidRPr="000702BF">
        <w:tab/>
        <w:t>Initial conditions</w:t>
      </w:r>
    </w:p>
    <w:p w14:paraId="0EE49722" w14:textId="77777777" w:rsidR="00C43E0B" w:rsidRPr="000702BF" w:rsidRDefault="00C43E0B" w:rsidP="00C43E0B">
      <w:r w:rsidRPr="000702BF">
        <w:t>Initial conditions are a set of test configurations the UE needs to be tested in and the steps for the SS to take with the UE to reach the correct measurement state.</w:t>
      </w:r>
    </w:p>
    <w:p w14:paraId="72869B36" w14:textId="77777777" w:rsidR="00C43E0B" w:rsidRPr="000702BF" w:rsidRDefault="00C43E0B" w:rsidP="00C43E0B">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30FD58BC" w14:textId="31D43FFC" w:rsidR="00C43E0B" w:rsidRPr="000702BF" w:rsidRDefault="00C43E0B" w:rsidP="00C43E0B">
      <w:pPr>
        <w:pStyle w:val="TH"/>
        <w:rPr>
          <w:lang w:eastAsia="zh-CN"/>
        </w:rPr>
      </w:pPr>
      <w:r w:rsidRPr="000702BF">
        <w:t xml:space="preserve">Table 6.2.2.4.1-1: </w:t>
      </w:r>
      <w:r w:rsidR="00987B4F" w:rsidRPr="000702BF">
        <w:t>VOID</w:t>
      </w:r>
    </w:p>
    <w:p w14:paraId="36AE6E2F" w14:textId="49E6F0A1" w:rsidR="00C43E0B" w:rsidRPr="000702BF" w:rsidRDefault="00C43E0B" w:rsidP="00C43E0B">
      <w:pPr>
        <w:pStyle w:val="B1"/>
      </w:pPr>
      <w:r w:rsidRPr="000702BF">
        <w:t>1.</w:t>
      </w:r>
      <w:r w:rsidRPr="000702BF">
        <w:tab/>
        <w:t>Connect the SS to the UE antenna connectors as shown in TS 38.508-1 [</w:t>
      </w:r>
      <w:r w:rsidR="00E65D33" w:rsidRPr="000702BF">
        <w:t>12</w:t>
      </w:r>
      <w:r w:rsidRPr="000702BF">
        <w:t xml:space="preserve">] Annex A, Figure A.3.1.2.1 for TE diagram and </w:t>
      </w:r>
      <w:r w:rsidR="00201225">
        <w:t>clause</w:t>
      </w:r>
      <w:r w:rsidRPr="000702BF">
        <w:t xml:space="preserve"> A.3.2 for UE diagram.</w:t>
      </w:r>
    </w:p>
    <w:p w14:paraId="5CC5D179" w14:textId="0DF7B8E9" w:rsidR="00C43E0B" w:rsidRPr="000702BF" w:rsidRDefault="00C43E0B" w:rsidP="00C43E0B">
      <w:pPr>
        <w:pStyle w:val="B1"/>
      </w:pPr>
      <w:r w:rsidRPr="000702BF">
        <w:t>2.</w:t>
      </w:r>
      <w:r w:rsidRPr="000702BF">
        <w:tab/>
        <w:t>The parameter settings for the cell are set up according to TS 38.508-1 [</w:t>
      </w:r>
      <w:r w:rsidR="00E65D33" w:rsidRPr="000702BF">
        <w:t>12</w:t>
      </w:r>
      <w:r w:rsidRPr="000702BF">
        <w:t>] subclause 4.4.3.</w:t>
      </w:r>
    </w:p>
    <w:p w14:paraId="2C01FBFB" w14:textId="59125466" w:rsidR="00C43E0B" w:rsidRPr="000702BF" w:rsidRDefault="00C43E0B" w:rsidP="00C43E0B">
      <w:pPr>
        <w:pStyle w:val="B1"/>
      </w:pPr>
      <w:r w:rsidRPr="000702BF">
        <w:t>3.</w:t>
      </w:r>
      <w:r w:rsidRPr="000702BF">
        <w:tab/>
        <w:t xml:space="preserve">Downlink signals are initially set up according to TS 38.521-1 [2] </w:t>
      </w:r>
      <w:r w:rsidR="00201225">
        <w:t>clauses</w:t>
      </w:r>
      <w:r w:rsidR="00201225" w:rsidRPr="000702BF">
        <w:t xml:space="preserve"> </w:t>
      </w:r>
      <w:r w:rsidRPr="000702BF">
        <w:t xml:space="preserve">C.0, C.1, C.2, and uplink signals according to TS 38.521-1 [2] </w:t>
      </w:r>
      <w:r w:rsidR="00201225">
        <w:t>clauses</w:t>
      </w:r>
      <w:r w:rsidR="00201225" w:rsidRPr="000702BF">
        <w:t xml:space="preserve"> </w:t>
      </w:r>
      <w:r w:rsidRPr="000702BF">
        <w:t>G.0, G.1, G.2, G.3.0.</w:t>
      </w:r>
    </w:p>
    <w:p w14:paraId="632C8AAC" w14:textId="77777777" w:rsidR="00C43E0B" w:rsidRPr="000702BF" w:rsidRDefault="00C43E0B" w:rsidP="00C43E0B">
      <w:pPr>
        <w:pStyle w:val="B1"/>
      </w:pPr>
      <w:r w:rsidRPr="000702BF">
        <w:t>4.</w:t>
      </w:r>
      <w:r w:rsidRPr="000702BF">
        <w:tab/>
        <w:t>The UL Reference Measurement Channel is set according to Table 6.2.2.4.1-1.</w:t>
      </w:r>
    </w:p>
    <w:p w14:paraId="3ED0D50E" w14:textId="77777777" w:rsidR="00C43E0B" w:rsidRPr="000702BF" w:rsidRDefault="00C43E0B" w:rsidP="00C43E0B">
      <w:pPr>
        <w:pStyle w:val="B1"/>
      </w:pPr>
      <w:r w:rsidRPr="000702BF">
        <w:t>5.</w:t>
      </w:r>
      <w:r w:rsidRPr="000702BF">
        <w:tab/>
        <w:t xml:space="preserve">Propagation conditions are set according to TS 38.521-1 [2] Annex </w:t>
      </w:r>
      <w:r w:rsidRPr="000702BF">
        <w:rPr>
          <w:rFonts w:eastAsia="DengXian"/>
          <w:lang w:eastAsia="zh-CN"/>
        </w:rPr>
        <w:t>B.0</w:t>
      </w:r>
      <w:r w:rsidRPr="000702BF">
        <w:t>.</w:t>
      </w:r>
    </w:p>
    <w:p w14:paraId="165C33DE" w14:textId="27420E67" w:rsidR="0000440E" w:rsidRPr="000702BF" w:rsidRDefault="00C43E0B" w:rsidP="0000440E">
      <w:pPr>
        <w:pStyle w:val="B1"/>
        <w:rPr>
          <w:rFonts w:eastAsia="Malgun Gothic"/>
          <w:lang w:eastAsia="en-GB"/>
        </w:rPr>
      </w:pPr>
      <w:r w:rsidRPr="000702BF">
        <w:t>6.</w:t>
      </w:r>
      <w:r w:rsidRPr="000702BF">
        <w:tab/>
      </w:r>
      <w:r w:rsidR="0000440E" w:rsidRPr="000702BF">
        <w:rPr>
          <w:rFonts w:eastAsia="Malgun Gothic"/>
          <w:lang w:eastAsia="en-GB"/>
        </w:rPr>
        <w:t>UE location according to TS 38.508-1 [12] clause [</w:t>
      </w:r>
      <w:r w:rsidR="00384981">
        <w:rPr>
          <w:rFonts w:eastAsia="Malgun Gothic"/>
          <w:lang w:eastAsia="en-GB"/>
        </w:rPr>
        <w:t>to be updated</w:t>
      </w:r>
      <w:r w:rsidR="0000440E" w:rsidRPr="000702BF">
        <w:rPr>
          <w:rFonts w:eastAsia="Malgun Gothic"/>
          <w:lang w:eastAsia="en-GB"/>
        </w:rPr>
        <w:t xml:space="preserve">] is provided to the UE through AT commands or any other preconfigured means. </w:t>
      </w:r>
    </w:p>
    <w:p w14:paraId="6A3E7D66" w14:textId="77777777" w:rsidR="0000440E" w:rsidRPr="000702BF" w:rsidRDefault="0000440E"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6C8A5B7E" w14:textId="6FA8FD8D" w:rsidR="00C43E0B" w:rsidRPr="000702BF" w:rsidRDefault="0000440E" w:rsidP="002600C1">
      <w:pPr>
        <w:pStyle w:val="B1"/>
      </w:pPr>
      <w:r w:rsidRPr="000702BF">
        <w:lastRenderedPageBreak/>
        <w:t>8.</w:t>
      </w:r>
      <w:r w:rsidRPr="000702BF">
        <w:tab/>
      </w:r>
      <w:r w:rsidR="00C43E0B" w:rsidRPr="000702BF">
        <w:t>Ensure the UE is in State [</w:t>
      </w:r>
      <w:r w:rsidR="00384981">
        <w:t>to be updated</w:t>
      </w:r>
      <w:r w:rsidR="00C43E0B" w:rsidRPr="000702BF">
        <w:t>] with generic procedure parameters</w:t>
      </w:r>
      <w:r w:rsidR="006E09DD" w:rsidRPr="000702BF">
        <w:t xml:space="preserve"> according to TS 38.508-1</w:t>
      </w:r>
      <w:r w:rsidR="00C43E0B" w:rsidRPr="000702BF">
        <w:t xml:space="preserve"> [</w:t>
      </w:r>
      <w:r w:rsidR="006E09DD" w:rsidRPr="000702BF">
        <w:t>12</w:t>
      </w:r>
      <w:r w:rsidR="00C43E0B" w:rsidRPr="000702BF">
        <w:t>]</w:t>
      </w:r>
      <w:r w:rsidR="006E09DD" w:rsidRPr="000702BF">
        <w:t xml:space="preserve"> clause </w:t>
      </w:r>
      <w:r w:rsidR="00384981">
        <w:t>[to be updated]</w:t>
      </w:r>
      <w:r w:rsidR="00C43E0B" w:rsidRPr="000702BF">
        <w:t xml:space="preserve">, Connected without release </w:t>
      </w:r>
      <w:r w:rsidR="00C43E0B" w:rsidRPr="000702BF">
        <w:rPr>
          <w:i/>
        </w:rPr>
        <w:t xml:space="preserve">On, </w:t>
      </w:r>
      <w:r w:rsidR="00C43E0B" w:rsidRPr="000702BF">
        <w:t>Test Mode</w:t>
      </w:r>
      <w:r w:rsidR="00C43E0B" w:rsidRPr="000702BF">
        <w:rPr>
          <w:i/>
        </w:rPr>
        <w:t xml:space="preserve"> On </w:t>
      </w:r>
      <w:r w:rsidR="00C43E0B" w:rsidRPr="000702BF">
        <w:t>and Test Loop Function</w:t>
      </w:r>
      <w:r w:rsidR="00C43E0B" w:rsidRPr="000702BF">
        <w:rPr>
          <w:i/>
        </w:rPr>
        <w:t xml:space="preserve"> On</w:t>
      </w:r>
      <w:r w:rsidR="00C43E0B" w:rsidRPr="000702BF">
        <w:t xml:space="preserve"> according to TS 38.508-1 [</w:t>
      </w:r>
      <w:r w:rsidR="007E55DA" w:rsidRPr="000702BF">
        <w:t>12</w:t>
      </w:r>
      <w:r w:rsidR="00C43E0B" w:rsidRPr="000702BF">
        <w:t>] clause 4.5. Message contents are defined in clause 6.2.2.4.3.</w:t>
      </w:r>
    </w:p>
    <w:p w14:paraId="12E4CFB6" w14:textId="77777777" w:rsidR="00C43E0B" w:rsidRPr="000702BF" w:rsidRDefault="00C43E0B" w:rsidP="00C43E0B">
      <w:pPr>
        <w:pStyle w:val="H6"/>
      </w:pPr>
      <w:r w:rsidRPr="000702BF">
        <w:t>6.5.2.4.1.4.2</w:t>
      </w:r>
      <w:r w:rsidRPr="000702BF">
        <w:tab/>
        <w:t>Test procedure</w:t>
      </w:r>
    </w:p>
    <w:p w14:paraId="2006233F" w14:textId="10CCEE47" w:rsidR="003A617D" w:rsidRPr="000702BF" w:rsidRDefault="003A617D" w:rsidP="003A617D">
      <w:pPr>
        <w:pStyle w:val="B1"/>
      </w:pPr>
      <w:r w:rsidRPr="000702BF">
        <w:t>1.</w:t>
      </w:r>
      <w:r w:rsidRPr="000702BF">
        <w:tab/>
        <w:t xml:space="preserve">SS sends uplink scheduling information for each UL HARQ process via PDCCH DCI format 0_1 for C_RNTI to schedule the UL RMC according to </w:t>
      </w:r>
      <w:r w:rsidRPr="000702BF">
        <w:rPr>
          <w:lang w:eastAsia="zh-CN"/>
        </w:rPr>
        <w:t>the t</w:t>
      </w:r>
      <w:r w:rsidRPr="000702BF">
        <w:t xml:space="preserve">est </w:t>
      </w:r>
      <w:r w:rsidRPr="000702BF">
        <w:rPr>
          <w:lang w:eastAsia="zh-CN"/>
        </w:rPr>
        <w:t>c</w:t>
      </w:r>
      <w:r w:rsidRPr="000702BF">
        <w:t>onfiguration</w:t>
      </w:r>
      <w:r w:rsidRPr="000702BF">
        <w:rPr>
          <w:lang w:eastAsia="zh-CN"/>
        </w:rPr>
        <w:t xml:space="preserve"> tables in clause 6.2.2.4.1</w:t>
      </w:r>
      <w:r w:rsidRPr="000702BF">
        <w:t>T. Since the UL has no payload and no loopback data to send the UE sends uplink MAC padding bits on the UL RMC.</w:t>
      </w:r>
    </w:p>
    <w:p w14:paraId="2682E2DB" w14:textId="66A000DD" w:rsidR="003A617D" w:rsidRPr="000702BF" w:rsidRDefault="003A617D" w:rsidP="003A617D">
      <w:pPr>
        <w:pStyle w:val="B1"/>
      </w:pPr>
      <w:r w:rsidRPr="000702BF">
        <w:t>2.</w:t>
      </w:r>
      <w:r w:rsidRPr="000702BF">
        <w:tab/>
        <w:t xml:space="preserve">Send continuously power control </w:t>
      </w:r>
      <w:r w:rsidR="0002370F" w:rsidRPr="000702BF">
        <w:t>"</w:t>
      </w:r>
      <w:r w:rsidRPr="000702BF">
        <w:t>up</w:t>
      </w:r>
      <w:r w:rsidR="0002370F" w:rsidRPr="000702BF">
        <w:t>"</w:t>
      </w:r>
      <w:r w:rsidRPr="000702BF">
        <w:t xml:space="preserve"> commands to the UE until the UE transmits at P</w:t>
      </w:r>
      <w:r w:rsidRPr="000702BF">
        <w:rPr>
          <w:vertAlign w:val="subscript"/>
        </w:rPr>
        <w:t>UMAX</w:t>
      </w:r>
      <w:r w:rsidRPr="000702BF">
        <w:t xml:space="preserve"> level. Allow at least </w:t>
      </w:r>
      <w:r w:rsidR="00201225">
        <w:t>200 ms</w:t>
      </w:r>
      <w:r w:rsidRPr="000702BF">
        <w:t xml:space="preserve"> for the UE to reach P</w:t>
      </w:r>
      <w:r w:rsidRPr="000702BF">
        <w:rPr>
          <w:vertAlign w:val="subscript"/>
        </w:rPr>
        <w:t>UMAX</w:t>
      </w:r>
      <w:r w:rsidRPr="000702BF">
        <w:t xml:space="preserve"> level.</w:t>
      </w:r>
    </w:p>
    <w:p w14:paraId="0645C387" w14:textId="08CCEB6A" w:rsidR="003A617D" w:rsidRPr="000702BF" w:rsidRDefault="003A617D" w:rsidP="003A617D">
      <w:pPr>
        <w:pStyle w:val="B1"/>
      </w:pPr>
      <w:r w:rsidRPr="000702BF">
        <w:t>3.</w:t>
      </w:r>
      <w:r w:rsidRPr="000702BF">
        <w:tab/>
        <w:t>Measure the mean power of the UE in the channel bandwidth of the radio access mode according to the test configuration, as measured in step 3</w:t>
      </w:r>
      <w:r w:rsidR="00201225">
        <w:t xml:space="preserve"> </w:t>
      </w:r>
      <w:r w:rsidRPr="000702BF">
        <w:rPr>
          <w:lang w:eastAsia="zh-CN"/>
        </w:rPr>
        <w:t xml:space="preserve">of </w:t>
      </w:r>
      <w:r w:rsidRPr="000702BF">
        <w:t xml:space="preserve">6.2.2.4.2, which shall meet the requirements described in </w:t>
      </w:r>
      <w:r w:rsidRPr="000702BF">
        <w:rPr>
          <w:lang w:eastAsia="zh-CN"/>
        </w:rPr>
        <w:t>clause</w:t>
      </w:r>
      <w:r w:rsidRPr="000702BF">
        <w:t xml:space="preserve"> 6.2.2.5 as appropriate.</w:t>
      </w:r>
    </w:p>
    <w:p w14:paraId="3D6ACEF6" w14:textId="77777777" w:rsidR="003A617D" w:rsidRPr="000702BF" w:rsidRDefault="003A617D" w:rsidP="003A617D">
      <w:pPr>
        <w:pStyle w:val="B1"/>
      </w:pPr>
      <w:r w:rsidRPr="000702BF">
        <w:t>4.</w:t>
      </w:r>
      <w:r w:rsidRPr="000702BF">
        <w:tab/>
        <w:t>Measure the rectangular filtered mean power for the assigned NR channel.</w:t>
      </w:r>
    </w:p>
    <w:p w14:paraId="459280B1" w14:textId="77777777" w:rsidR="003A617D" w:rsidRPr="000702BF" w:rsidRDefault="003A617D" w:rsidP="003A617D">
      <w:pPr>
        <w:pStyle w:val="B1"/>
      </w:pPr>
      <w:r w:rsidRPr="000702BF">
        <w:t>5.</w:t>
      </w:r>
      <w:r w:rsidRPr="000702BF">
        <w:tab/>
        <w:t>Measure the rectangular filtered mean power of the first NR adjacent channel on both lower and upper side of the assigned NR channel, respectively.</w:t>
      </w:r>
    </w:p>
    <w:p w14:paraId="205FF187" w14:textId="77777777" w:rsidR="003A617D" w:rsidRPr="000702BF" w:rsidRDefault="003A617D" w:rsidP="003A617D">
      <w:pPr>
        <w:pStyle w:val="B1"/>
      </w:pPr>
      <w:r w:rsidRPr="000702BF">
        <w:t>6.</w:t>
      </w:r>
      <w:r w:rsidRPr="000702BF">
        <w:tab/>
        <w:t>Calculate the ratios of the power between the values measured in step 4 over step 5 for lower and upper NR ACLR, respectively.</w:t>
      </w:r>
    </w:p>
    <w:p w14:paraId="1B75F224" w14:textId="3BAA32DF" w:rsidR="003A617D" w:rsidRPr="000702BF" w:rsidRDefault="003A617D" w:rsidP="00201225">
      <w:pPr>
        <w:pStyle w:val="NO"/>
      </w:pPr>
      <w:r w:rsidRPr="000702BF">
        <w:t>NOTE:</w:t>
      </w:r>
      <w:r w:rsidRPr="000702BF">
        <w:tab/>
        <w:t>When switching to DFT-s-OFDM waveform, as specified in the test configuration table</w:t>
      </w:r>
      <w:r w:rsidRPr="000702BF">
        <w:rPr>
          <w:lang w:eastAsia="zh-CN"/>
        </w:rPr>
        <w:t>s in clause</w:t>
      </w:r>
      <w:r w:rsidRPr="000702BF">
        <w:t xml:space="preserve"> 6.2.2.4.1, send an NR RRCReconfiguration message according to </w:t>
      </w:r>
      <w:r w:rsidR="000702BF">
        <w:t>TS 38.508-1 [12]</w:t>
      </w:r>
      <w:r w:rsidRPr="000702BF">
        <w:t xml:space="preserve"> clause 4.6.3 Table 4.6.3-118 PUSCH-Config with TRANSFORM_PRECODER_ENABLED condition.</w:t>
      </w:r>
    </w:p>
    <w:p w14:paraId="1BE78B95" w14:textId="77777777" w:rsidR="00C43E0B" w:rsidRPr="000702BF" w:rsidRDefault="00C43E0B" w:rsidP="00C43E0B">
      <w:pPr>
        <w:pStyle w:val="H6"/>
      </w:pPr>
      <w:r w:rsidRPr="000702BF">
        <w:t>6.5.2.4.1.4.3</w:t>
      </w:r>
      <w:r w:rsidRPr="000702BF">
        <w:tab/>
        <w:t>Message contents</w:t>
      </w:r>
    </w:p>
    <w:p w14:paraId="1CE2907F" w14:textId="20DDDD3B" w:rsidR="00C43E0B" w:rsidRPr="000702BF" w:rsidRDefault="00C43E0B" w:rsidP="00C43E0B">
      <w:pPr>
        <w:rPr>
          <w:lang w:eastAsia="zh-CN"/>
        </w:rPr>
      </w:pPr>
      <w:r w:rsidRPr="000702BF">
        <w:rPr>
          <w:lang w:eastAsia="zh-CN"/>
        </w:rPr>
        <w:t>M</w:t>
      </w:r>
      <w:r w:rsidRPr="000702BF">
        <w:t>essage contents are according to TS 38.508-1 [</w:t>
      </w:r>
      <w:r w:rsidR="003A617D" w:rsidRPr="000702BF">
        <w:t>12</w:t>
      </w:r>
      <w:r w:rsidRPr="000702BF">
        <w:t>] subclause 4.6</w:t>
      </w:r>
      <w:r w:rsidRPr="000702BF">
        <w:rPr>
          <w:lang w:eastAsia="zh-CN"/>
        </w:rPr>
        <w:t xml:space="preserve"> and 5.4</w:t>
      </w:r>
      <w:r w:rsidRPr="000702BF">
        <w:t xml:space="preserve"> with the following exceptions</w:t>
      </w:r>
      <w:r w:rsidRPr="000702BF">
        <w:rPr>
          <w:lang w:eastAsia="zh-CN"/>
        </w:rPr>
        <w:t>:</w:t>
      </w:r>
    </w:p>
    <w:p w14:paraId="7B76A33C" w14:textId="7DFB71E1" w:rsidR="00272644" w:rsidRPr="000702BF" w:rsidRDefault="00272644" w:rsidP="00272644">
      <w:pPr>
        <w:pStyle w:val="TH"/>
        <w:rPr>
          <w:i/>
          <w:iCs/>
        </w:rPr>
      </w:pPr>
      <w:r w:rsidRPr="000702BF">
        <w:t xml:space="preserve">Table 6.5.2.4.1.4.3-1: </w:t>
      </w:r>
      <w:r w:rsidRPr="000702BF">
        <w:rPr>
          <w:i/>
          <w:iCs/>
        </w:rPr>
        <w:t>P-Max</w:t>
      </w:r>
      <w:r w:rsidRPr="000702BF">
        <w:rPr>
          <w:iCs/>
        </w:rPr>
        <w:t xml:space="preserve"> (Step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272644" w:rsidRPr="000702BF" w14:paraId="5744094E" w14:textId="77777777" w:rsidTr="008D0E0E">
        <w:trPr>
          <w:jc w:val="center"/>
        </w:trPr>
        <w:tc>
          <w:tcPr>
            <w:tcW w:w="9747" w:type="dxa"/>
            <w:gridSpan w:val="4"/>
          </w:tcPr>
          <w:p w14:paraId="116127E4" w14:textId="679CA01A" w:rsidR="00272644" w:rsidRPr="000702BF" w:rsidRDefault="00272644" w:rsidP="00AE3F12">
            <w:pPr>
              <w:pStyle w:val="TAH"/>
              <w:jc w:val="left"/>
            </w:pPr>
            <w:bookmarkStart w:id="1040" w:name="_MCCTEMPBM_CRPT44170166___4"/>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4.6.3-89</w:t>
            </w:r>
            <w:bookmarkEnd w:id="1040"/>
          </w:p>
        </w:tc>
      </w:tr>
      <w:tr w:rsidR="00272644" w:rsidRPr="000702BF" w14:paraId="3F31DA37" w14:textId="77777777" w:rsidTr="008D0E0E">
        <w:trPr>
          <w:jc w:val="center"/>
        </w:trPr>
        <w:tc>
          <w:tcPr>
            <w:tcW w:w="3652" w:type="dxa"/>
            <w:tcBorders>
              <w:bottom w:val="single" w:sz="4" w:space="0" w:color="auto"/>
            </w:tcBorders>
          </w:tcPr>
          <w:p w14:paraId="6825C701" w14:textId="11FD84A0" w:rsidR="00272644" w:rsidRPr="000702BF" w:rsidRDefault="00272644" w:rsidP="00AE3F12">
            <w:pPr>
              <w:pStyle w:val="TAH"/>
              <w:jc w:val="left"/>
            </w:pPr>
            <w:bookmarkStart w:id="1041" w:name="_MCCTEMPBM_CRPT44170167___4" w:colFirst="0" w:colLast="2"/>
            <w:r w:rsidRPr="000702BF">
              <w:t>Information</w:t>
            </w:r>
            <w:r w:rsidR="008D0E0E" w:rsidRPr="000702BF">
              <w:t xml:space="preserve"> </w:t>
            </w:r>
            <w:r w:rsidRPr="000702BF">
              <w:t>Element</w:t>
            </w:r>
          </w:p>
        </w:tc>
        <w:tc>
          <w:tcPr>
            <w:tcW w:w="2268" w:type="dxa"/>
          </w:tcPr>
          <w:p w14:paraId="0C50711F" w14:textId="77777777" w:rsidR="00272644" w:rsidRPr="000702BF" w:rsidRDefault="00272644" w:rsidP="00AE3F12">
            <w:pPr>
              <w:pStyle w:val="TAH"/>
              <w:jc w:val="left"/>
            </w:pPr>
            <w:r w:rsidRPr="000702BF">
              <w:t>Value/remark</w:t>
            </w:r>
          </w:p>
        </w:tc>
        <w:tc>
          <w:tcPr>
            <w:tcW w:w="2582" w:type="dxa"/>
          </w:tcPr>
          <w:p w14:paraId="05105A21" w14:textId="77777777" w:rsidR="00272644" w:rsidRPr="000702BF" w:rsidRDefault="00272644" w:rsidP="00AE3F12">
            <w:pPr>
              <w:pStyle w:val="TAH"/>
              <w:jc w:val="left"/>
            </w:pPr>
            <w:r w:rsidRPr="000702BF">
              <w:t>Comment</w:t>
            </w:r>
          </w:p>
        </w:tc>
        <w:tc>
          <w:tcPr>
            <w:tcW w:w="1245" w:type="dxa"/>
          </w:tcPr>
          <w:p w14:paraId="5F5E4960" w14:textId="77777777" w:rsidR="00272644" w:rsidRPr="000702BF" w:rsidRDefault="00272644" w:rsidP="00AE3F12">
            <w:pPr>
              <w:pStyle w:val="TAH"/>
              <w:jc w:val="left"/>
            </w:pPr>
            <w:r w:rsidRPr="000702BF">
              <w:t>Condition</w:t>
            </w:r>
          </w:p>
        </w:tc>
      </w:tr>
      <w:bookmarkEnd w:id="1041"/>
      <w:tr w:rsidR="00272644" w:rsidRPr="000702BF" w14:paraId="04B025D5" w14:textId="77777777" w:rsidTr="008D0E0E">
        <w:trPr>
          <w:jc w:val="center"/>
        </w:trPr>
        <w:tc>
          <w:tcPr>
            <w:tcW w:w="3652" w:type="dxa"/>
          </w:tcPr>
          <w:p w14:paraId="768D50DC" w14:textId="77777777" w:rsidR="00272644" w:rsidRPr="000702BF" w:rsidRDefault="00272644" w:rsidP="00AE3F12">
            <w:pPr>
              <w:pStyle w:val="TAL"/>
            </w:pPr>
            <w:r w:rsidRPr="000702BF">
              <w:t>P-Max</w:t>
            </w:r>
          </w:p>
        </w:tc>
        <w:tc>
          <w:tcPr>
            <w:tcW w:w="2268" w:type="dxa"/>
          </w:tcPr>
          <w:p w14:paraId="266402CE" w14:textId="77777777" w:rsidR="00272644" w:rsidRPr="000702BF" w:rsidRDefault="00272644" w:rsidP="00AE3F12">
            <w:pPr>
              <w:pStyle w:val="TAL"/>
            </w:pPr>
            <w:r w:rsidRPr="000702BF">
              <w:t>23</w:t>
            </w:r>
          </w:p>
        </w:tc>
        <w:tc>
          <w:tcPr>
            <w:tcW w:w="2582" w:type="dxa"/>
          </w:tcPr>
          <w:p w14:paraId="65CC6E7A" w14:textId="77777777" w:rsidR="00272644" w:rsidRPr="000702BF" w:rsidRDefault="00272644" w:rsidP="00AE3F12">
            <w:pPr>
              <w:pStyle w:val="TAL"/>
            </w:pPr>
          </w:p>
        </w:tc>
        <w:tc>
          <w:tcPr>
            <w:tcW w:w="1245" w:type="dxa"/>
          </w:tcPr>
          <w:p w14:paraId="6EB72FC2" w14:textId="51016C4E" w:rsidR="00272644" w:rsidRPr="000702BF" w:rsidRDefault="00272644" w:rsidP="00AE3F12">
            <w:pPr>
              <w:pStyle w:val="TAL"/>
            </w:pPr>
            <w:r w:rsidRPr="000702BF">
              <w:t>PC2</w:t>
            </w:r>
            <w:r w:rsidR="008D0E0E" w:rsidRPr="000702BF">
              <w:t xml:space="preserve"> </w:t>
            </w:r>
            <w:r w:rsidRPr="000702BF">
              <w:t>UE</w:t>
            </w:r>
            <w:r w:rsidR="008D0E0E" w:rsidRPr="000702BF">
              <w:t xml:space="preserve"> </w:t>
            </w:r>
            <w:r w:rsidRPr="000702BF">
              <w:t>or</w:t>
            </w:r>
            <w:r w:rsidR="008D0E0E" w:rsidRPr="000702BF">
              <w:t xml:space="preserve"> </w:t>
            </w:r>
            <w:r w:rsidRPr="000702BF">
              <w:t>PC1</w:t>
            </w:r>
            <w:r w:rsidR="008D0E0E" w:rsidRPr="000702BF">
              <w:t xml:space="preserve"> </w:t>
            </w:r>
            <w:r w:rsidRPr="000702BF">
              <w:t>UE</w:t>
            </w:r>
          </w:p>
        </w:tc>
      </w:tr>
    </w:tbl>
    <w:p w14:paraId="74A815B2" w14:textId="77777777" w:rsidR="00272644" w:rsidRPr="000702BF" w:rsidRDefault="00272644" w:rsidP="00272644"/>
    <w:p w14:paraId="6F554C24" w14:textId="77777777" w:rsidR="00272644" w:rsidRPr="000702BF" w:rsidRDefault="00272644" w:rsidP="00272644">
      <w:pPr>
        <w:pStyle w:val="TH"/>
        <w:rPr>
          <w:i/>
          <w:iCs/>
        </w:rPr>
      </w:pPr>
      <w:r w:rsidRPr="000702BF">
        <w:t>Table 6.5.2.4.1.4.3-1a: Void</w:t>
      </w:r>
    </w:p>
    <w:p w14:paraId="3656F24C" w14:textId="77777777" w:rsidR="00272644" w:rsidRPr="000702BF" w:rsidRDefault="00272644" w:rsidP="00272644">
      <w:pPr>
        <w:pStyle w:val="TH"/>
      </w:pPr>
      <w:r w:rsidRPr="000702BF">
        <w:t xml:space="preserve">Table 6.5.2.4.1.4.3-2: </w:t>
      </w:r>
      <w:r w:rsidRPr="000702BF">
        <w:rPr>
          <w:i/>
        </w:rPr>
        <w:t>P</w:t>
      </w:r>
      <w:r w:rsidRPr="000702BF">
        <w:rPr>
          <w:i/>
          <w:iCs/>
        </w:rPr>
        <w:t>USCH-Config</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2267"/>
        <w:gridCol w:w="1700"/>
        <w:gridCol w:w="1133"/>
      </w:tblGrid>
      <w:tr w:rsidR="00272644" w:rsidRPr="000702BF" w14:paraId="71CEDC24" w14:textId="77777777" w:rsidTr="008D0E0E">
        <w:trPr>
          <w:jc w:val="center"/>
        </w:trPr>
        <w:tc>
          <w:tcPr>
            <w:tcW w:w="9635" w:type="dxa"/>
            <w:gridSpan w:val="4"/>
          </w:tcPr>
          <w:p w14:paraId="409A12C5" w14:textId="5AE6D9C5" w:rsidR="00272644" w:rsidRPr="000702BF" w:rsidRDefault="00272644"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4.6.3-11</w:t>
            </w:r>
            <w:r w:rsidRPr="000702BF">
              <w:rPr>
                <w:lang w:eastAsia="zh-CN"/>
              </w:rPr>
              <w:t>8</w:t>
            </w:r>
            <w:r w:rsidR="008D0E0E" w:rsidRPr="000702BF">
              <w:t xml:space="preserve"> </w:t>
            </w:r>
            <w:r w:rsidRPr="000702BF">
              <w:t>PUSCH-Config</w:t>
            </w:r>
          </w:p>
        </w:tc>
      </w:tr>
      <w:tr w:rsidR="00272644" w:rsidRPr="000702BF" w14:paraId="2E9A780D" w14:textId="77777777" w:rsidTr="008D0E0E">
        <w:trPr>
          <w:jc w:val="center"/>
        </w:trPr>
        <w:tc>
          <w:tcPr>
            <w:tcW w:w="4535" w:type="dxa"/>
          </w:tcPr>
          <w:p w14:paraId="27E04358" w14:textId="7182F262" w:rsidR="00272644" w:rsidRPr="000702BF" w:rsidRDefault="00272644" w:rsidP="00AE3F12">
            <w:pPr>
              <w:pStyle w:val="TAH"/>
              <w:jc w:val="left"/>
            </w:pPr>
            <w:bookmarkStart w:id="1042" w:name="_MCCTEMPBM_CRPT44170168___4" w:colFirst="0" w:colLast="2"/>
            <w:r w:rsidRPr="000702BF">
              <w:t>Information</w:t>
            </w:r>
            <w:r w:rsidR="008D0E0E" w:rsidRPr="000702BF">
              <w:t xml:space="preserve"> </w:t>
            </w:r>
            <w:r w:rsidRPr="000702BF">
              <w:t>Element</w:t>
            </w:r>
          </w:p>
        </w:tc>
        <w:tc>
          <w:tcPr>
            <w:tcW w:w="2267" w:type="dxa"/>
          </w:tcPr>
          <w:p w14:paraId="618460F5" w14:textId="77777777" w:rsidR="00272644" w:rsidRPr="000702BF" w:rsidRDefault="00272644" w:rsidP="00AE3F12">
            <w:pPr>
              <w:pStyle w:val="TAH"/>
              <w:jc w:val="left"/>
            </w:pPr>
            <w:r w:rsidRPr="000702BF">
              <w:t>Value/remark</w:t>
            </w:r>
          </w:p>
        </w:tc>
        <w:tc>
          <w:tcPr>
            <w:tcW w:w="1700" w:type="dxa"/>
          </w:tcPr>
          <w:p w14:paraId="2E88769D" w14:textId="77777777" w:rsidR="00272644" w:rsidRPr="000702BF" w:rsidRDefault="00272644" w:rsidP="00AE3F12">
            <w:pPr>
              <w:pStyle w:val="TAH"/>
              <w:jc w:val="left"/>
            </w:pPr>
            <w:r w:rsidRPr="000702BF">
              <w:t>Comment</w:t>
            </w:r>
          </w:p>
        </w:tc>
        <w:tc>
          <w:tcPr>
            <w:tcW w:w="1133" w:type="dxa"/>
          </w:tcPr>
          <w:p w14:paraId="443B362F" w14:textId="77777777" w:rsidR="00272644" w:rsidRPr="000702BF" w:rsidRDefault="00272644" w:rsidP="00AE3F12">
            <w:pPr>
              <w:pStyle w:val="TAH"/>
              <w:jc w:val="left"/>
            </w:pPr>
            <w:r w:rsidRPr="000702BF">
              <w:t>Condition</w:t>
            </w:r>
          </w:p>
        </w:tc>
      </w:tr>
      <w:bookmarkEnd w:id="1042"/>
      <w:tr w:rsidR="00272644" w:rsidRPr="000702BF" w14:paraId="5DAB1A5A" w14:textId="77777777" w:rsidTr="008D0E0E">
        <w:trPr>
          <w:jc w:val="center"/>
        </w:trPr>
        <w:tc>
          <w:tcPr>
            <w:tcW w:w="4535" w:type="dxa"/>
            <w:tcBorders>
              <w:bottom w:val="single" w:sz="4" w:space="0" w:color="auto"/>
            </w:tcBorders>
          </w:tcPr>
          <w:p w14:paraId="76FC4F6E" w14:textId="6FBC2CAF" w:rsidR="00272644" w:rsidRPr="000702BF" w:rsidRDefault="00272644" w:rsidP="00AE3F12">
            <w:pPr>
              <w:pStyle w:val="TAL"/>
            </w:pPr>
            <w:r w:rsidRPr="000702BF">
              <w:t>PUSCH-Config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Pr>
          <w:p w14:paraId="48801E74" w14:textId="77777777" w:rsidR="00272644" w:rsidRPr="000702BF" w:rsidRDefault="00272644" w:rsidP="00AE3F12">
            <w:pPr>
              <w:pStyle w:val="TAL"/>
            </w:pPr>
          </w:p>
        </w:tc>
        <w:tc>
          <w:tcPr>
            <w:tcW w:w="1700" w:type="dxa"/>
          </w:tcPr>
          <w:p w14:paraId="761D2CC4" w14:textId="77777777" w:rsidR="00272644" w:rsidRPr="000702BF" w:rsidRDefault="00272644" w:rsidP="00AE3F12">
            <w:pPr>
              <w:pStyle w:val="TAL"/>
            </w:pPr>
          </w:p>
        </w:tc>
        <w:tc>
          <w:tcPr>
            <w:tcW w:w="1133" w:type="dxa"/>
          </w:tcPr>
          <w:p w14:paraId="584B593B" w14:textId="77777777" w:rsidR="00272644" w:rsidRPr="000702BF" w:rsidRDefault="00272644" w:rsidP="00AE3F12">
            <w:pPr>
              <w:pStyle w:val="TAL"/>
            </w:pPr>
          </w:p>
        </w:tc>
      </w:tr>
      <w:tr w:rsidR="00272644" w:rsidRPr="000702BF" w14:paraId="01EE36BD" w14:textId="77777777" w:rsidTr="008D0E0E">
        <w:trPr>
          <w:jc w:val="center"/>
        </w:trPr>
        <w:tc>
          <w:tcPr>
            <w:tcW w:w="4535" w:type="dxa"/>
            <w:tcBorders>
              <w:bottom w:val="nil"/>
            </w:tcBorders>
          </w:tcPr>
          <w:p w14:paraId="081EDA72" w14:textId="31DFD64B" w:rsidR="00272644" w:rsidRPr="000702BF" w:rsidRDefault="008D0E0E" w:rsidP="00AE3F12">
            <w:pPr>
              <w:pStyle w:val="TAL"/>
            </w:pPr>
            <w:r w:rsidRPr="000702BF">
              <w:t xml:space="preserve">  </w:t>
            </w:r>
            <w:r w:rsidR="00272644" w:rsidRPr="000702BF">
              <w:t>resourceAllocation</w:t>
            </w:r>
          </w:p>
        </w:tc>
        <w:tc>
          <w:tcPr>
            <w:tcW w:w="2267" w:type="dxa"/>
          </w:tcPr>
          <w:p w14:paraId="22AF0289" w14:textId="77777777" w:rsidR="00272644" w:rsidRPr="000702BF" w:rsidDel="000A5BB2" w:rsidRDefault="00272644" w:rsidP="00AE3F12">
            <w:pPr>
              <w:pStyle w:val="TAL"/>
              <w:rPr>
                <w:lang w:eastAsia="zh-CN"/>
              </w:rPr>
            </w:pPr>
            <w:r w:rsidRPr="000702BF">
              <w:t>resourceAllocationType</w:t>
            </w:r>
            <w:r w:rsidRPr="000702BF">
              <w:rPr>
                <w:lang w:eastAsia="zh-CN"/>
              </w:rPr>
              <w:t>0</w:t>
            </w:r>
          </w:p>
        </w:tc>
        <w:tc>
          <w:tcPr>
            <w:tcW w:w="1700" w:type="dxa"/>
          </w:tcPr>
          <w:p w14:paraId="2F01014F" w14:textId="77777777" w:rsidR="00272644" w:rsidRPr="000702BF" w:rsidDel="000A5BB2" w:rsidRDefault="00272644" w:rsidP="00AE3F12">
            <w:pPr>
              <w:pStyle w:val="TAL"/>
            </w:pPr>
          </w:p>
        </w:tc>
        <w:tc>
          <w:tcPr>
            <w:tcW w:w="1133" w:type="dxa"/>
          </w:tcPr>
          <w:p w14:paraId="549C0EBC" w14:textId="0154850E" w:rsidR="00272644" w:rsidRPr="000702BF" w:rsidRDefault="00272644" w:rsidP="00AE3F12">
            <w:pPr>
              <w:pStyle w:val="TAL"/>
            </w:pPr>
            <w:r w:rsidRPr="000702BF">
              <w:rPr>
                <w:lang w:eastAsia="zh-CN"/>
              </w:rPr>
              <w:t>Almost</w:t>
            </w:r>
            <w:r w:rsidR="008D0E0E" w:rsidRPr="000702BF">
              <w:rPr>
                <w:lang w:eastAsia="zh-CN"/>
              </w:rPr>
              <w:t xml:space="preserve"> </w:t>
            </w: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272644" w:rsidRPr="000702BF" w14:paraId="2A7F79A1" w14:textId="77777777" w:rsidTr="008D0E0E">
        <w:trPr>
          <w:jc w:val="center"/>
        </w:trPr>
        <w:tc>
          <w:tcPr>
            <w:tcW w:w="4535" w:type="dxa"/>
            <w:tcBorders>
              <w:top w:val="nil"/>
            </w:tcBorders>
          </w:tcPr>
          <w:p w14:paraId="2AB6AE7A" w14:textId="77777777" w:rsidR="00272644" w:rsidRPr="000702BF" w:rsidRDefault="00272644" w:rsidP="00AE3F12">
            <w:pPr>
              <w:pStyle w:val="TAL"/>
            </w:pPr>
          </w:p>
        </w:tc>
        <w:tc>
          <w:tcPr>
            <w:tcW w:w="2267" w:type="dxa"/>
          </w:tcPr>
          <w:p w14:paraId="3D50528B" w14:textId="77777777" w:rsidR="00272644" w:rsidRPr="000702BF" w:rsidRDefault="00272644" w:rsidP="00AE3F12">
            <w:pPr>
              <w:pStyle w:val="TAL"/>
            </w:pPr>
            <w:r w:rsidRPr="000702BF">
              <w:t>resourceAllocationType</w:t>
            </w:r>
            <w:r w:rsidRPr="000702BF">
              <w:rPr>
                <w:lang w:eastAsia="zh-CN"/>
              </w:rPr>
              <w:t>1</w:t>
            </w:r>
          </w:p>
        </w:tc>
        <w:tc>
          <w:tcPr>
            <w:tcW w:w="1700" w:type="dxa"/>
          </w:tcPr>
          <w:p w14:paraId="4D7B6F45" w14:textId="77777777" w:rsidR="00272644" w:rsidRPr="000702BF" w:rsidDel="000A5BB2" w:rsidRDefault="00272644" w:rsidP="00AE3F12">
            <w:pPr>
              <w:pStyle w:val="TAL"/>
            </w:pPr>
          </w:p>
        </w:tc>
        <w:tc>
          <w:tcPr>
            <w:tcW w:w="1133" w:type="dxa"/>
          </w:tcPr>
          <w:p w14:paraId="13687C91" w14:textId="13E935AA" w:rsidR="00272644" w:rsidRPr="000702BF" w:rsidRDefault="00272644" w:rsidP="00AE3F12">
            <w:pPr>
              <w:pStyle w:val="TAL"/>
            </w:pPr>
            <w:r w:rsidRPr="000702BF">
              <w:rPr>
                <w:lang w:eastAsia="zh-CN"/>
              </w:rPr>
              <w:t>Contiguous</w:t>
            </w:r>
            <w:r w:rsidR="008D0E0E" w:rsidRPr="000702BF">
              <w:rPr>
                <w:lang w:eastAsia="zh-CN"/>
              </w:rPr>
              <w:t xml:space="preserve"> </w:t>
            </w:r>
            <w:r w:rsidRPr="000702BF">
              <w:rPr>
                <w:lang w:eastAsia="zh-CN"/>
              </w:rPr>
              <w:t>allocation</w:t>
            </w:r>
            <w:r w:rsidR="008D0E0E" w:rsidRPr="000702BF">
              <w:rPr>
                <w:lang w:eastAsia="zh-CN"/>
              </w:rPr>
              <w:t xml:space="preserve"> </w:t>
            </w:r>
          </w:p>
        </w:tc>
      </w:tr>
      <w:tr w:rsidR="00272644" w:rsidRPr="000702BF" w14:paraId="2257AE8C" w14:textId="77777777" w:rsidTr="008D0E0E">
        <w:trPr>
          <w:jc w:val="center"/>
        </w:trPr>
        <w:tc>
          <w:tcPr>
            <w:tcW w:w="4535" w:type="dxa"/>
          </w:tcPr>
          <w:p w14:paraId="7769DCBE" w14:textId="77777777" w:rsidR="00272644" w:rsidRPr="000702BF" w:rsidRDefault="00272644" w:rsidP="00AE3F12">
            <w:pPr>
              <w:pStyle w:val="TAL"/>
            </w:pPr>
            <w:r w:rsidRPr="000702BF">
              <w:t>}</w:t>
            </w:r>
          </w:p>
        </w:tc>
        <w:tc>
          <w:tcPr>
            <w:tcW w:w="2267" w:type="dxa"/>
          </w:tcPr>
          <w:p w14:paraId="33465B43" w14:textId="77777777" w:rsidR="00272644" w:rsidRPr="000702BF" w:rsidDel="000A5BB2" w:rsidRDefault="00272644" w:rsidP="00AE3F12">
            <w:pPr>
              <w:pStyle w:val="TAL"/>
            </w:pPr>
          </w:p>
        </w:tc>
        <w:tc>
          <w:tcPr>
            <w:tcW w:w="1700" w:type="dxa"/>
          </w:tcPr>
          <w:p w14:paraId="2D27E518" w14:textId="77777777" w:rsidR="00272644" w:rsidRPr="000702BF" w:rsidDel="000A5BB2" w:rsidRDefault="00272644" w:rsidP="00AE3F12">
            <w:pPr>
              <w:pStyle w:val="TAL"/>
            </w:pPr>
          </w:p>
        </w:tc>
        <w:tc>
          <w:tcPr>
            <w:tcW w:w="1133" w:type="dxa"/>
          </w:tcPr>
          <w:p w14:paraId="6E8C95B2" w14:textId="77777777" w:rsidR="00272644" w:rsidRPr="000702BF" w:rsidRDefault="00272644" w:rsidP="00AE3F12">
            <w:pPr>
              <w:pStyle w:val="TAL"/>
            </w:pPr>
          </w:p>
        </w:tc>
      </w:tr>
    </w:tbl>
    <w:p w14:paraId="18D00575" w14:textId="77777777" w:rsidR="00272644" w:rsidRPr="000702BF" w:rsidRDefault="00272644" w:rsidP="00272644"/>
    <w:p w14:paraId="7F6E0FC0" w14:textId="77777777" w:rsidR="00272644" w:rsidRPr="000702BF" w:rsidRDefault="00272644" w:rsidP="00272644">
      <w:pPr>
        <w:pStyle w:val="TH"/>
        <w:rPr>
          <w:i/>
          <w:iCs/>
        </w:rPr>
      </w:pPr>
      <w:r w:rsidRPr="000702BF">
        <w:lastRenderedPageBreak/>
        <w:t>Table 6.5.2.4.1.4.3-3: DMRS-UplinkConfig (</w:t>
      </w:r>
      <w:r w:rsidRPr="000702BF">
        <w:rPr>
          <w:lang w:eastAsia="zh-CN"/>
        </w:rPr>
        <w:t xml:space="preserve">Test ID 33-35 in </w:t>
      </w:r>
      <w:r w:rsidRPr="000702BF">
        <w:t>Table 6.2.2.4.1-1)</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652"/>
        <w:gridCol w:w="2268"/>
        <w:gridCol w:w="2582"/>
        <w:gridCol w:w="1245"/>
      </w:tblGrid>
      <w:tr w:rsidR="00272644" w:rsidRPr="000702BF" w14:paraId="29445AFB" w14:textId="77777777" w:rsidTr="008D0E0E">
        <w:trPr>
          <w:jc w:val="center"/>
        </w:trPr>
        <w:tc>
          <w:tcPr>
            <w:tcW w:w="9747" w:type="dxa"/>
            <w:gridSpan w:val="4"/>
          </w:tcPr>
          <w:p w14:paraId="3C5F2612" w14:textId="51B78377" w:rsidR="00272644" w:rsidRPr="000702BF" w:rsidRDefault="00272644" w:rsidP="00AE3F12">
            <w:pPr>
              <w:pStyle w:val="TAH"/>
              <w:jc w:val="left"/>
            </w:pPr>
            <w:bookmarkStart w:id="1043" w:name="_MCCTEMPBM_CRPT44170169___4"/>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4.6.3-51</w:t>
            </w:r>
            <w:bookmarkEnd w:id="1043"/>
          </w:p>
        </w:tc>
      </w:tr>
      <w:tr w:rsidR="00272644" w:rsidRPr="000702BF" w14:paraId="1622F40F" w14:textId="77777777" w:rsidTr="008D0E0E">
        <w:trPr>
          <w:jc w:val="center"/>
        </w:trPr>
        <w:tc>
          <w:tcPr>
            <w:tcW w:w="3652" w:type="dxa"/>
            <w:tcBorders>
              <w:bottom w:val="single" w:sz="4" w:space="0" w:color="auto"/>
            </w:tcBorders>
          </w:tcPr>
          <w:p w14:paraId="3E630BE0" w14:textId="70D25283" w:rsidR="00272644" w:rsidRPr="000702BF" w:rsidRDefault="00272644" w:rsidP="00AE3F12">
            <w:pPr>
              <w:pStyle w:val="TAH"/>
              <w:jc w:val="left"/>
            </w:pPr>
            <w:bookmarkStart w:id="1044" w:name="_MCCTEMPBM_CRPT44170170___4" w:colFirst="0" w:colLast="2"/>
            <w:r w:rsidRPr="000702BF">
              <w:t>Information</w:t>
            </w:r>
            <w:r w:rsidR="008D0E0E" w:rsidRPr="000702BF">
              <w:t xml:space="preserve"> </w:t>
            </w:r>
            <w:r w:rsidRPr="000702BF">
              <w:t>Element</w:t>
            </w:r>
          </w:p>
        </w:tc>
        <w:tc>
          <w:tcPr>
            <w:tcW w:w="2268" w:type="dxa"/>
          </w:tcPr>
          <w:p w14:paraId="78CB6F28" w14:textId="77777777" w:rsidR="00272644" w:rsidRPr="000702BF" w:rsidRDefault="00272644" w:rsidP="00AE3F12">
            <w:pPr>
              <w:pStyle w:val="TAH"/>
              <w:jc w:val="left"/>
            </w:pPr>
            <w:r w:rsidRPr="000702BF">
              <w:t>Value/remark</w:t>
            </w:r>
          </w:p>
        </w:tc>
        <w:tc>
          <w:tcPr>
            <w:tcW w:w="2582" w:type="dxa"/>
          </w:tcPr>
          <w:p w14:paraId="2F74491E" w14:textId="77777777" w:rsidR="00272644" w:rsidRPr="000702BF" w:rsidRDefault="00272644" w:rsidP="00AE3F12">
            <w:pPr>
              <w:pStyle w:val="TAH"/>
              <w:jc w:val="left"/>
            </w:pPr>
            <w:r w:rsidRPr="000702BF">
              <w:t>Comment</w:t>
            </w:r>
          </w:p>
        </w:tc>
        <w:tc>
          <w:tcPr>
            <w:tcW w:w="1245" w:type="dxa"/>
          </w:tcPr>
          <w:p w14:paraId="1B25D9D8" w14:textId="77777777" w:rsidR="00272644" w:rsidRPr="000702BF" w:rsidRDefault="00272644" w:rsidP="00AE3F12">
            <w:pPr>
              <w:pStyle w:val="TAH"/>
              <w:jc w:val="left"/>
            </w:pPr>
            <w:r w:rsidRPr="000702BF">
              <w:t>Condition</w:t>
            </w:r>
          </w:p>
        </w:tc>
      </w:tr>
      <w:bookmarkEnd w:id="1044"/>
      <w:tr w:rsidR="00272644" w:rsidRPr="000702BF" w14:paraId="65A937D2" w14:textId="77777777" w:rsidTr="008D0E0E">
        <w:trPr>
          <w:jc w:val="center"/>
        </w:trPr>
        <w:tc>
          <w:tcPr>
            <w:tcW w:w="3652" w:type="dxa"/>
          </w:tcPr>
          <w:p w14:paraId="55F9ACF4" w14:textId="389537C0" w:rsidR="00272644" w:rsidRPr="000702BF" w:rsidRDefault="00272644" w:rsidP="00AE3F12">
            <w:pPr>
              <w:pStyle w:val="TAL"/>
            </w:pPr>
            <w:r w:rsidRPr="000702BF">
              <w:t>DMRS-UplinkConfig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8" w:type="dxa"/>
          </w:tcPr>
          <w:p w14:paraId="666CEDBF" w14:textId="77777777" w:rsidR="00272644" w:rsidRPr="000702BF" w:rsidRDefault="00272644" w:rsidP="00AE3F12">
            <w:pPr>
              <w:pStyle w:val="TAL"/>
            </w:pPr>
          </w:p>
        </w:tc>
        <w:tc>
          <w:tcPr>
            <w:tcW w:w="2582" w:type="dxa"/>
          </w:tcPr>
          <w:p w14:paraId="7BE9A1CF" w14:textId="77777777" w:rsidR="00272644" w:rsidRPr="000702BF" w:rsidRDefault="00272644" w:rsidP="00AE3F12">
            <w:pPr>
              <w:pStyle w:val="TAL"/>
            </w:pPr>
          </w:p>
        </w:tc>
        <w:tc>
          <w:tcPr>
            <w:tcW w:w="1245" w:type="dxa"/>
          </w:tcPr>
          <w:p w14:paraId="4CF171D8" w14:textId="77777777" w:rsidR="00272644" w:rsidRPr="000702BF" w:rsidRDefault="00272644" w:rsidP="00AE3F12">
            <w:pPr>
              <w:pStyle w:val="TAL"/>
            </w:pPr>
          </w:p>
        </w:tc>
      </w:tr>
      <w:tr w:rsidR="00272644" w:rsidRPr="000702BF" w14:paraId="0CC217FC" w14:textId="77777777" w:rsidTr="008D0E0E">
        <w:trPr>
          <w:jc w:val="center"/>
        </w:trPr>
        <w:tc>
          <w:tcPr>
            <w:tcW w:w="3652" w:type="dxa"/>
          </w:tcPr>
          <w:p w14:paraId="27CF50A7" w14:textId="0A590FDE" w:rsidR="00272644" w:rsidRPr="000702BF" w:rsidRDefault="008D0E0E" w:rsidP="00AE3F12">
            <w:pPr>
              <w:pStyle w:val="TAL"/>
              <w:rPr>
                <w:lang w:eastAsia="zh-CN"/>
              </w:rPr>
            </w:pPr>
            <w:r w:rsidRPr="000702BF">
              <w:rPr>
                <w:lang w:eastAsia="zh-CN"/>
              </w:rPr>
              <w:t xml:space="preserve">  </w:t>
            </w:r>
            <w:r w:rsidR="00272644" w:rsidRPr="000702BF">
              <w:t>transformPrecodingEnabled</w:t>
            </w:r>
            <w:r w:rsidRPr="000702BF">
              <w:t xml:space="preserve"> </w:t>
            </w:r>
            <w:r w:rsidR="00272644" w:rsidRPr="000702BF">
              <w:t>SEQUENCE</w:t>
            </w:r>
            <w:r w:rsidRPr="000702BF">
              <w:t xml:space="preserve"> </w:t>
            </w:r>
            <w:r w:rsidR="00272644" w:rsidRPr="000702BF">
              <w:t>{</w:t>
            </w:r>
          </w:p>
        </w:tc>
        <w:tc>
          <w:tcPr>
            <w:tcW w:w="2268" w:type="dxa"/>
          </w:tcPr>
          <w:p w14:paraId="5755D695" w14:textId="77777777" w:rsidR="00272644" w:rsidRPr="000702BF" w:rsidRDefault="00272644" w:rsidP="00AE3F12">
            <w:pPr>
              <w:pStyle w:val="TAL"/>
            </w:pPr>
          </w:p>
        </w:tc>
        <w:tc>
          <w:tcPr>
            <w:tcW w:w="2582" w:type="dxa"/>
          </w:tcPr>
          <w:p w14:paraId="1315E9A6" w14:textId="77777777" w:rsidR="00272644" w:rsidRPr="000702BF" w:rsidRDefault="00272644" w:rsidP="00AE3F12">
            <w:pPr>
              <w:pStyle w:val="TAL"/>
            </w:pPr>
          </w:p>
        </w:tc>
        <w:tc>
          <w:tcPr>
            <w:tcW w:w="1245" w:type="dxa"/>
          </w:tcPr>
          <w:p w14:paraId="4AB13EC6" w14:textId="77777777" w:rsidR="00272644" w:rsidRPr="000702BF" w:rsidRDefault="00272644" w:rsidP="00AE3F12">
            <w:pPr>
              <w:pStyle w:val="TAL"/>
            </w:pPr>
          </w:p>
        </w:tc>
      </w:tr>
      <w:tr w:rsidR="00272644" w:rsidRPr="000702BF" w14:paraId="4BAB0001" w14:textId="77777777" w:rsidTr="008D0E0E">
        <w:trPr>
          <w:jc w:val="center"/>
        </w:trPr>
        <w:tc>
          <w:tcPr>
            <w:tcW w:w="3652" w:type="dxa"/>
          </w:tcPr>
          <w:p w14:paraId="0D1EE129" w14:textId="53F5B276" w:rsidR="00272644" w:rsidRPr="000702BF" w:rsidRDefault="008D0E0E" w:rsidP="00AE3F12">
            <w:pPr>
              <w:pStyle w:val="TAL"/>
              <w:rPr>
                <w:lang w:eastAsia="zh-CN"/>
              </w:rPr>
            </w:pPr>
            <w:r w:rsidRPr="000702BF">
              <w:rPr>
                <w:lang w:eastAsia="zh-CN"/>
              </w:rPr>
              <w:t xml:space="preserve">    </w:t>
            </w:r>
            <w:r w:rsidR="00272644" w:rsidRPr="000702BF">
              <w:t>dmrs-UplinkTransformPrecoding-r16</w:t>
            </w:r>
            <w:r w:rsidRPr="000702BF">
              <w:t xml:space="preserve"> </w:t>
            </w:r>
            <w:r w:rsidR="00272644" w:rsidRPr="000702BF">
              <w:t>{</w:t>
            </w:r>
          </w:p>
        </w:tc>
        <w:tc>
          <w:tcPr>
            <w:tcW w:w="2268" w:type="dxa"/>
          </w:tcPr>
          <w:p w14:paraId="74B0A7BA" w14:textId="77777777" w:rsidR="00272644" w:rsidRPr="000702BF" w:rsidRDefault="00272644" w:rsidP="00AE3F12">
            <w:pPr>
              <w:pStyle w:val="TAL"/>
            </w:pPr>
          </w:p>
        </w:tc>
        <w:tc>
          <w:tcPr>
            <w:tcW w:w="2582" w:type="dxa"/>
          </w:tcPr>
          <w:p w14:paraId="381F6F80" w14:textId="77777777" w:rsidR="00272644" w:rsidRPr="000702BF" w:rsidRDefault="00272644" w:rsidP="00AE3F12">
            <w:pPr>
              <w:pStyle w:val="TAL"/>
            </w:pPr>
          </w:p>
        </w:tc>
        <w:tc>
          <w:tcPr>
            <w:tcW w:w="1245" w:type="dxa"/>
          </w:tcPr>
          <w:p w14:paraId="29054EC1" w14:textId="77777777" w:rsidR="00272644" w:rsidRPr="000702BF" w:rsidRDefault="00272644" w:rsidP="00AE3F12">
            <w:pPr>
              <w:pStyle w:val="TAL"/>
            </w:pPr>
          </w:p>
        </w:tc>
      </w:tr>
      <w:tr w:rsidR="00272644" w:rsidRPr="000702BF" w14:paraId="0A2489CC" w14:textId="77777777" w:rsidTr="008D0E0E">
        <w:trPr>
          <w:jc w:val="center"/>
        </w:trPr>
        <w:tc>
          <w:tcPr>
            <w:tcW w:w="3652" w:type="dxa"/>
          </w:tcPr>
          <w:p w14:paraId="7A2C018C" w14:textId="4DD328E7" w:rsidR="00272644" w:rsidRPr="000702BF" w:rsidRDefault="008D0E0E" w:rsidP="00AE3F12">
            <w:pPr>
              <w:pStyle w:val="TAL"/>
              <w:rPr>
                <w:lang w:eastAsia="zh-CN"/>
              </w:rPr>
            </w:pPr>
            <w:r w:rsidRPr="000702BF">
              <w:rPr>
                <w:lang w:eastAsia="zh-CN"/>
              </w:rPr>
              <w:t xml:space="preserve">      </w:t>
            </w:r>
            <w:r w:rsidR="00272644" w:rsidRPr="000702BF">
              <w:rPr>
                <w:lang w:eastAsia="zh-CN"/>
              </w:rPr>
              <w:t>Setup</w:t>
            </w:r>
            <w:r w:rsidRPr="000702BF">
              <w:rPr>
                <w:lang w:eastAsia="zh-CN"/>
              </w:rPr>
              <w:t xml:space="preserve"> </w:t>
            </w:r>
            <w:r w:rsidR="00272644" w:rsidRPr="000702BF">
              <w:rPr>
                <w:lang w:eastAsia="zh-CN"/>
              </w:rPr>
              <w:t>SEQUENCE</w:t>
            </w:r>
            <w:r w:rsidRPr="000702BF">
              <w:rPr>
                <w:lang w:eastAsia="zh-CN"/>
              </w:rPr>
              <w:t xml:space="preserve"> </w:t>
            </w:r>
            <w:r w:rsidR="00272644" w:rsidRPr="000702BF">
              <w:rPr>
                <w:lang w:eastAsia="zh-CN"/>
              </w:rPr>
              <w:t>{</w:t>
            </w:r>
          </w:p>
        </w:tc>
        <w:tc>
          <w:tcPr>
            <w:tcW w:w="2268" w:type="dxa"/>
          </w:tcPr>
          <w:p w14:paraId="05445A3D" w14:textId="77777777" w:rsidR="00272644" w:rsidRPr="000702BF" w:rsidRDefault="00272644" w:rsidP="00AE3F12">
            <w:pPr>
              <w:pStyle w:val="TAL"/>
            </w:pPr>
          </w:p>
        </w:tc>
        <w:tc>
          <w:tcPr>
            <w:tcW w:w="2582" w:type="dxa"/>
          </w:tcPr>
          <w:p w14:paraId="2A468BBC" w14:textId="77777777" w:rsidR="00272644" w:rsidRPr="000702BF" w:rsidRDefault="00272644" w:rsidP="00AE3F12">
            <w:pPr>
              <w:pStyle w:val="TAL"/>
            </w:pPr>
          </w:p>
        </w:tc>
        <w:tc>
          <w:tcPr>
            <w:tcW w:w="1245" w:type="dxa"/>
          </w:tcPr>
          <w:p w14:paraId="6F6B8043" w14:textId="77777777" w:rsidR="00272644" w:rsidRPr="000702BF" w:rsidRDefault="00272644" w:rsidP="00AE3F12">
            <w:pPr>
              <w:pStyle w:val="TAL"/>
            </w:pPr>
          </w:p>
        </w:tc>
      </w:tr>
      <w:tr w:rsidR="00272644" w:rsidRPr="000702BF" w14:paraId="3F0A85FE" w14:textId="77777777" w:rsidTr="008D0E0E">
        <w:trPr>
          <w:jc w:val="center"/>
        </w:trPr>
        <w:tc>
          <w:tcPr>
            <w:tcW w:w="3652" w:type="dxa"/>
          </w:tcPr>
          <w:p w14:paraId="36C70989" w14:textId="22F6D6BB" w:rsidR="00272644" w:rsidRPr="000702BF" w:rsidRDefault="008D0E0E" w:rsidP="00AE3F12">
            <w:pPr>
              <w:pStyle w:val="TAL"/>
              <w:rPr>
                <w:lang w:eastAsia="zh-CN"/>
              </w:rPr>
            </w:pPr>
            <w:r w:rsidRPr="000702BF">
              <w:rPr>
                <w:lang w:eastAsia="zh-CN"/>
              </w:rPr>
              <w:t xml:space="preserve">        </w:t>
            </w:r>
            <w:r w:rsidR="00272644" w:rsidRPr="000702BF">
              <w:t>pi2BPSK-ScramblingID0</w:t>
            </w:r>
          </w:p>
        </w:tc>
        <w:tc>
          <w:tcPr>
            <w:tcW w:w="2268" w:type="dxa"/>
          </w:tcPr>
          <w:p w14:paraId="0CC5AFFA" w14:textId="6193A180" w:rsidR="00272644" w:rsidRPr="000702BF" w:rsidRDefault="00272644" w:rsidP="00AE3F12">
            <w:pPr>
              <w:pStyle w:val="TAL"/>
              <w:rPr>
                <w:lang w:eastAsia="zh-CN"/>
              </w:rPr>
            </w:pPr>
            <w:r w:rsidRPr="000702BF">
              <w:rPr>
                <w:lang w:eastAsia="zh-CN"/>
              </w:rPr>
              <w:t>Not</w:t>
            </w:r>
            <w:r w:rsidR="008D0E0E" w:rsidRPr="000702BF">
              <w:rPr>
                <w:lang w:eastAsia="zh-CN"/>
              </w:rPr>
              <w:t xml:space="preserve"> </w:t>
            </w:r>
            <w:r w:rsidRPr="000702BF">
              <w:rPr>
                <w:lang w:eastAsia="zh-CN"/>
              </w:rPr>
              <w:t>present</w:t>
            </w:r>
          </w:p>
        </w:tc>
        <w:tc>
          <w:tcPr>
            <w:tcW w:w="2582" w:type="dxa"/>
          </w:tcPr>
          <w:p w14:paraId="16FCD02E" w14:textId="77777777" w:rsidR="00272644" w:rsidRPr="000702BF" w:rsidRDefault="00272644" w:rsidP="00AE3F12">
            <w:pPr>
              <w:pStyle w:val="TAL"/>
            </w:pPr>
          </w:p>
        </w:tc>
        <w:tc>
          <w:tcPr>
            <w:tcW w:w="1245" w:type="dxa"/>
          </w:tcPr>
          <w:p w14:paraId="7BCB3DB0" w14:textId="77777777" w:rsidR="00272644" w:rsidRPr="000702BF" w:rsidRDefault="00272644" w:rsidP="00AE3F12">
            <w:pPr>
              <w:pStyle w:val="TAL"/>
            </w:pPr>
          </w:p>
        </w:tc>
      </w:tr>
      <w:tr w:rsidR="00272644" w:rsidRPr="000702BF" w14:paraId="772538A1" w14:textId="77777777" w:rsidTr="008D0E0E">
        <w:trPr>
          <w:jc w:val="center"/>
        </w:trPr>
        <w:tc>
          <w:tcPr>
            <w:tcW w:w="3652" w:type="dxa"/>
          </w:tcPr>
          <w:p w14:paraId="11C34142" w14:textId="0C34E114" w:rsidR="00272644" w:rsidRPr="000702BF" w:rsidRDefault="008D0E0E" w:rsidP="00AE3F12">
            <w:pPr>
              <w:pStyle w:val="TAL"/>
              <w:rPr>
                <w:lang w:eastAsia="zh-CN"/>
              </w:rPr>
            </w:pPr>
            <w:r w:rsidRPr="000702BF">
              <w:rPr>
                <w:lang w:eastAsia="zh-CN"/>
              </w:rPr>
              <w:t xml:space="preserve">        </w:t>
            </w:r>
            <w:r w:rsidR="00272644" w:rsidRPr="000702BF">
              <w:t>pi2BPSK-ScramblingID1</w:t>
            </w:r>
          </w:p>
        </w:tc>
        <w:tc>
          <w:tcPr>
            <w:tcW w:w="2268" w:type="dxa"/>
          </w:tcPr>
          <w:p w14:paraId="0AAB4E9B" w14:textId="457CE014" w:rsidR="00272644" w:rsidRPr="000702BF" w:rsidRDefault="00272644" w:rsidP="00AE3F12">
            <w:pPr>
              <w:pStyle w:val="TAL"/>
            </w:pPr>
            <w:r w:rsidRPr="000702BF">
              <w:rPr>
                <w:lang w:eastAsia="zh-CN"/>
              </w:rPr>
              <w:t>Not</w:t>
            </w:r>
            <w:r w:rsidR="008D0E0E" w:rsidRPr="000702BF">
              <w:rPr>
                <w:lang w:eastAsia="zh-CN"/>
              </w:rPr>
              <w:t xml:space="preserve"> </w:t>
            </w:r>
            <w:r w:rsidRPr="000702BF">
              <w:rPr>
                <w:lang w:eastAsia="zh-CN"/>
              </w:rPr>
              <w:t>present</w:t>
            </w:r>
          </w:p>
        </w:tc>
        <w:tc>
          <w:tcPr>
            <w:tcW w:w="2582" w:type="dxa"/>
          </w:tcPr>
          <w:p w14:paraId="68F34AAD" w14:textId="77777777" w:rsidR="00272644" w:rsidRPr="000702BF" w:rsidRDefault="00272644" w:rsidP="00AE3F12">
            <w:pPr>
              <w:pStyle w:val="TAL"/>
            </w:pPr>
          </w:p>
        </w:tc>
        <w:tc>
          <w:tcPr>
            <w:tcW w:w="1245" w:type="dxa"/>
          </w:tcPr>
          <w:p w14:paraId="5884BBCB" w14:textId="77777777" w:rsidR="00272644" w:rsidRPr="000702BF" w:rsidRDefault="00272644" w:rsidP="00AE3F12">
            <w:pPr>
              <w:pStyle w:val="TAL"/>
            </w:pPr>
          </w:p>
        </w:tc>
      </w:tr>
      <w:tr w:rsidR="00272644" w:rsidRPr="000702BF" w14:paraId="16F1E8D3" w14:textId="77777777" w:rsidTr="008D0E0E">
        <w:trPr>
          <w:jc w:val="center"/>
        </w:trPr>
        <w:tc>
          <w:tcPr>
            <w:tcW w:w="3652" w:type="dxa"/>
          </w:tcPr>
          <w:p w14:paraId="69FA692E" w14:textId="675ADBD9" w:rsidR="00272644" w:rsidRPr="000702BF" w:rsidRDefault="008D0E0E" w:rsidP="00AE3F12">
            <w:pPr>
              <w:pStyle w:val="TAL"/>
              <w:rPr>
                <w:lang w:eastAsia="zh-CN"/>
              </w:rPr>
            </w:pPr>
            <w:r w:rsidRPr="000702BF">
              <w:rPr>
                <w:lang w:eastAsia="zh-CN"/>
              </w:rPr>
              <w:t xml:space="preserve">      </w:t>
            </w:r>
            <w:r w:rsidR="00272644" w:rsidRPr="000702BF">
              <w:rPr>
                <w:lang w:eastAsia="zh-CN"/>
              </w:rPr>
              <w:t>}</w:t>
            </w:r>
          </w:p>
        </w:tc>
        <w:tc>
          <w:tcPr>
            <w:tcW w:w="2268" w:type="dxa"/>
          </w:tcPr>
          <w:p w14:paraId="46A1EABE" w14:textId="77777777" w:rsidR="00272644" w:rsidRPr="000702BF" w:rsidRDefault="00272644" w:rsidP="00AE3F12">
            <w:pPr>
              <w:pStyle w:val="TAL"/>
            </w:pPr>
          </w:p>
        </w:tc>
        <w:tc>
          <w:tcPr>
            <w:tcW w:w="2582" w:type="dxa"/>
          </w:tcPr>
          <w:p w14:paraId="4CB75D7B" w14:textId="77777777" w:rsidR="00272644" w:rsidRPr="000702BF" w:rsidRDefault="00272644" w:rsidP="00AE3F12">
            <w:pPr>
              <w:pStyle w:val="TAL"/>
            </w:pPr>
          </w:p>
        </w:tc>
        <w:tc>
          <w:tcPr>
            <w:tcW w:w="1245" w:type="dxa"/>
          </w:tcPr>
          <w:p w14:paraId="318A0516" w14:textId="77777777" w:rsidR="00272644" w:rsidRPr="000702BF" w:rsidRDefault="00272644" w:rsidP="00AE3F12">
            <w:pPr>
              <w:pStyle w:val="TAL"/>
            </w:pPr>
          </w:p>
        </w:tc>
      </w:tr>
      <w:tr w:rsidR="00272644" w:rsidRPr="000702BF" w14:paraId="43B504B1" w14:textId="77777777" w:rsidTr="008D0E0E">
        <w:trPr>
          <w:jc w:val="center"/>
        </w:trPr>
        <w:tc>
          <w:tcPr>
            <w:tcW w:w="3652" w:type="dxa"/>
          </w:tcPr>
          <w:p w14:paraId="597D933C" w14:textId="23914D6E" w:rsidR="00272644" w:rsidRPr="000702BF" w:rsidRDefault="008D0E0E" w:rsidP="00AE3F12">
            <w:pPr>
              <w:pStyle w:val="TAL"/>
              <w:rPr>
                <w:lang w:eastAsia="zh-CN"/>
              </w:rPr>
            </w:pPr>
            <w:r w:rsidRPr="000702BF">
              <w:rPr>
                <w:lang w:eastAsia="zh-CN"/>
              </w:rPr>
              <w:t xml:space="preserve">    </w:t>
            </w:r>
            <w:r w:rsidR="00272644" w:rsidRPr="000702BF">
              <w:rPr>
                <w:lang w:eastAsia="zh-CN"/>
              </w:rPr>
              <w:t>}</w:t>
            </w:r>
          </w:p>
        </w:tc>
        <w:tc>
          <w:tcPr>
            <w:tcW w:w="2268" w:type="dxa"/>
          </w:tcPr>
          <w:p w14:paraId="4186418F" w14:textId="77777777" w:rsidR="00272644" w:rsidRPr="000702BF" w:rsidRDefault="00272644" w:rsidP="00AE3F12">
            <w:pPr>
              <w:pStyle w:val="TAL"/>
            </w:pPr>
          </w:p>
        </w:tc>
        <w:tc>
          <w:tcPr>
            <w:tcW w:w="2582" w:type="dxa"/>
          </w:tcPr>
          <w:p w14:paraId="568DDFD8" w14:textId="77777777" w:rsidR="00272644" w:rsidRPr="000702BF" w:rsidRDefault="00272644" w:rsidP="00AE3F12">
            <w:pPr>
              <w:pStyle w:val="TAL"/>
            </w:pPr>
          </w:p>
        </w:tc>
        <w:tc>
          <w:tcPr>
            <w:tcW w:w="1245" w:type="dxa"/>
          </w:tcPr>
          <w:p w14:paraId="1BD13398" w14:textId="77777777" w:rsidR="00272644" w:rsidRPr="000702BF" w:rsidRDefault="00272644" w:rsidP="00AE3F12">
            <w:pPr>
              <w:pStyle w:val="TAL"/>
            </w:pPr>
          </w:p>
        </w:tc>
      </w:tr>
      <w:tr w:rsidR="00272644" w:rsidRPr="000702BF" w14:paraId="2223B30E" w14:textId="77777777" w:rsidTr="008D0E0E">
        <w:trPr>
          <w:jc w:val="center"/>
        </w:trPr>
        <w:tc>
          <w:tcPr>
            <w:tcW w:w="3652" w:type="dxa"/>
          </w:tcPr>
          <w:p w14:paraId="1281D62A" w14:textId="445E3690" w:rsidR="00272644" w:rsidRPr="000702BF" w:rsidRDefault="008D0E0E" w:rsidP="00AE3F12">
            <w:pPr>
              <w:pStyle w:val="TAL"/>
              <w:rPr>
                <w:lang w:eastAsia="zh-CN"/>
              </w:rPr>
            </w:pPr>
            <w:r w:rsidRPr="000702BF">
              <w:rPr>
                <w:lang w:eastAsia="zh-CN"/>
              </w:rPr>
              <w:t xml:space="preserve">  </w:t>
            </w:r>
            <w:r w:rsidR="00272644" w:rsidRPr="000702BF">
              <w:rPr>
                <w:lang w:eastAsia="zh-CN"/>
              </w:rPr>
              <w:t>}</w:t>
            </w:r>
          </w:p>
        </w:tc>
        <w:tc>
          <w:tcPr>
            <w:tcW w:w="2268" w:type="dxa"/>
          </w:tcPr>
          <w:p w14:paraId="1A01D743" w14:textId="77777777" w:rsidR="00272644" w:rsidRPr="000702BF" w:rsidRDefault="00272644" w:rsidP="00AE3F12">
            <w:pPr>
              <w:pStyle w:val="TAL"/>
            </w:pPr>
          </w:p>
        </w:tc>
        <w:tc>
          <w:tcPr>
            <w:tcW w:w="2582" w:type="dxa"/>
          </w:tcPr>
          <w:p w14:paraId="53ABDC30" w14:textId="77777777" w:rsidR="00272644" w:rsidRPr="000702BF" w:rsidRDefault="00272644" w:rsidP="00AE3F12">
            <w:pPr>
              <w:pStyle w:val="TAL"/>
            </w:pPr>
          </w:p>
        </w:tc>
        <w:tc>
          <w:tcPr>
            <w:tcW w:w="1245" w:type="dxa"/>
          </w:tcPr>
          <w:p w14:paraId="032AF5C8" w14:textId="77777777" w:rsidR="00272644" w:rsidRPr="000702BF" w:rsidRDefault="00272644" w:rsidP="00AE3F12">
            <w:pPr>
              <w:pStyle w:val="TAL"/>
            </w:pPr>
          </w:p>
        </w:tc>
      </w:tr>
      <w:tr w:rsidR="00272644" w:rsidRPr="000702BF" w14:paraId="46B70957" w14:textId="77777777" w:rsidTr="008D0E0E">
        <w:trPr>
          <w:jc w:val="center"/>
        </w:trPr>
        <w:tc>
          <w:tcPr>
            <w:tcW w:w="3652" w:type="dxa"/>
          </w:tcPr>
          <w:p w14:paraId="4E98D8CF" w14:textId="77777777" w:rsidR="00272644" w:rsidRPr="000702BF" w:rsidRDefault="00272644" w:rsidP="00AE3F12">
            <w:pPr>
              <w:pStyle w:val="TAL"/>
              <w:rPr>
                <w:lang w:eastAsia="zh-CN"/>
              </w:rPr>
            </w:pPr>
            <w:r w:rsidRPr="000702BF">
              <w:rPr>
                <w:lang w:eastAsia="zh-CN"/>
              </w:rPr>
              <w:t>}</w:t>
            </w:r>
          </w:p>
        </w:tc>
        <w:tc>
          <w:tcPr>
            <w:tcW w:w="2268" w:type="dxa"/>
          </w:tcPr>
          <w:p w14:paraId="58C25AEF" w14:textId="77777777" w:rsidR="00272644" w:rsidRPr="000702BF" w:rsidRDefault="00272644" w:rsidP="00AE3F12">
            <w:pPr>
              <w:pStyle w:val="TAL"/>
            </w:pPr>
          </w:p>
        </w:tc>
        <w:tc>
          <w:tcPr>
            <w:tcW w:w="2582" w:type="dxa"/>
          </w:tcPr>
          <w:p w14:paraId="33276595" w14:textId="77777777" w:rsidR="00272644" w:rsidRPr="000702BF" w:rsidRDefault="00272644" w:rsidP="00AE3F12">
            <w:pPr>
              <w:pStyle w:val="TAL"/>
            </w:pPr>
          </w:p>
        </w:tc>
        <w:tc>
          <w:tcPr>
            <w:tcW w:w="1245" w:type="dxa"/>
          </w:tcPr>
          <w:p w14:paraId="0970C80B" w14:textId="77777777" w:rsidR="00272644" w:rsidRPr="000702BF" w:rsidRDefault="00272644" w:rsidP="00AE3F12">
            <w:pPr>
              <w:pStyle w:val="TAL"/>
            </w:pPr>
          </w:p>
        </w:tc>
      </w:tr>
    </w:tbl>
    <w:p w14:paraId="76EE230C" w14:textId="77777777" w:rsidR="00272644" w:rsidRPr="000702BF" w:rsidRDefault="00272644" w:rsidP="00272644">
      <w:pPr>
        <w:pStyle w:val="TH"/>
      </w:pPr>
      <w:r w:rsidRPr="000702BF">
        <w:t>Table 6.5.2.4.1.4.3-4: ServingCellConfig</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535"/>
        <w:gridCol w:w="1670"/>
        <w:gridCol w:w="1620"/>
        <w:gridCol w:w="1922"/>
      </w:tblGrid>
      <w:tr w:rsidR="00272644" w:rsidRPr="000702BF" w14:paraId="6DEEB067" w14:textId="77777777" w:rsidTr="008D0E0E">
        <w:trPr>
          <w:jc w:val="center"/>
        </w:trPr>
        <w:tc>
          <w:tcPr>
            <w:tcW w:w="9747" w:type="dxa"/>
            <w:gridSpan w:val="4"/>
          </w:tcPr>
          <w:p w14:paraId="28C37866" w14:textId="67321B20" w:rsidR="00272644" w:rsidRPr="000702BF" w:rsidRDefault="00272644" w:rsidP="00AE3F12">
            <w:pPr>
              <w:pStyle w:val="TAH"/>
              <w:jc w:val="left"/>
            </w:pPr>
            <w:bookmarkStart w:id="1045" w:name="_MCCTEMPBM_CRPT44170171___4"/>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Table</w:t>
            </w:r>
            <w:r w:rsidR="008D0E0E" w:rsidRPr="000702BF">
              <w:t xml:space="preserve"> </w:t>
            </w:r>
            <w:r w:rsidRPr="000702BF">
              <w:t>4.6.3-167</w:t>
            </w:r>
            <w:bookmarkEnd w:id="1045"/>
          </w:p>
        </w:tc>
      </w:tr>
      <w:tr w:rsidR="00272644" w:rsidRPr="000702BF" w14:paraId="7E37A5F0" w14:textId="77777777" w:rsidTr="008D0E0E">
        <w:trPr>
          <w:jc w:val="center"/>
        </w:trPr>
        <w:tc>
          <w:tcPr>
            <w:tcW w:w="4535" w:type="dxa"/>
          </w:tcPr>
          <w:p w14:paraId="78F246F7" w14:textId="4AD1CD26" w:rsidR="00272644" w:rsidRPr="000702BF" w:rsidRDefault="00272644" w:rsidP="00AE3F12">
            <w:pPr>
              <w:pStyle w:val="TAH"/>
              <w:jc w:val="left"/>
            </w:pPr>
            <w:bookmarkStart w:id="1046" w:name="_MCCTEMPBM_CRPT44170172___4" w:colFirst="0" w:colLast="2"/>
            <w:r w:rsidRPr="000702BF">
              <w:t>Information</w:t>
            </w:r>
            <w:r w:rsidR="008D0E0E" w:rsidRPr="000702BF">
              <w:t xml:space="preserve"> </w:t>
            </w:r>
            <w:r w:rsidRPr="000702BF">
              <w:t>Element</w:t>
            </w:r>
          </w:p>
        </w:tc>
        <w:tc>
          <w:tcPr>
            <w:tcW w:w="1670" w:type="dxa"/>
          </w:tcPr>
          <w:p w14:paraId="01997323" w14:textId="77777777" w:rsidR="00272644" w:rsidRPr="000702BF" w:rsidRDefault="00272644" w:rsidP="00AE3F12">
            <w:pPr>
              <w:pStyle w:val="TAH"/>
              <w:jc w:val="left"/>
            </w:pPr>
            <w:r w:rsidRPr="000702BF">
              <w:t>Value/remark</w:t>
            </w:r>
          </w:p>
        </w:tc>
        <w:tc>
          <w:tcPr>
            <w:tcW w:w="1620" w:type="dxa"/>
          </w:tcPr>
          <w:p w14:paraId="76E2AD80" w14:textId="77777777" w:rsidR="00272644" w:rsidRPr="000702BF" w:rsidRDefault="00272644" w:rsidP="00AE3F12">
            <w:pPr>
              <w:pStyle w:val="TAH"/>
              <w:jc w:val="left"/>
            </w:pPr>
            <w:r w:rsidRPr="000702BF">
              <w:t>Comment</w:t>
            </w:r>
          </w:p>
        </w:tc>
        <w:tc>
          <w:tcPr>
            <w:tcW w:w="1922" w:type="dxa"/>
          </w:tcPr>
          <w:p w14:paraId="7126F2A5" w14:textId="77777777" w:rsidR="00272644" w:rsidRPr="000702BF" w:rsidRDefault="00272644" w:rsidP="00AE3F12">
            <w:pPr>
              <w:pStyle w:val="TAH"/>
              <w:jc w:val="left"/>
            </w:pPr>
            <w:r w:rsidRPr="000702BF">
              <w:t>Condition</w:t>
            </w:r>
          </w:p>
        </w:tc>
      </w:tr>
      <w:bookmarkEnd w:id="1046"/>
      <w:tr w:rsidR="00272644" w:rsidRPr="000702BF" w14:paraId="5D138495" w14:textId="77777777" w:rsidTr="008D0E0E">
        <w:trPr>
          <w:jc w:val="center"/>
        </w:trPr>
        <w:tc>
          <w:tcPr>
            <w:tcW w:w="4535" w:type="dxa"/>
          </w:tcPr>
          <w:p w14:paraId="37E5EE16" w14:textId="5D33CBD9" w:rsidR="00272644" w:rsidRPr="000702BF" w:rsidRDefault="00272644" w:rsidP="00AE3F12">
            <w:pPr>
              <w:pStyle w:val="TAL"/>
            </w:pPr>
            <w:r w:rsidRPr="000702BF">
              <w:t>ServingCellConfig</w:t>
            </w:r>
            <w:r w:rsidR="008D0E0E" w:rsidRPr="000702BF">
              <w:t xml:space="preserve"> </w:t>
            </w:r>
            <w:r w:rsidRPr="000702BF">
              <w:t>::=</w:t>
            </w:r>
            <w:r w:rsidR="008D0E0E" w:rsidRPr="000702BF">
              <w:t xml:space="preserve"> </w:t>
            </w:r>
            <w:r w:rsidRPr="000702BF">
              <w:t>SEQUENCE</w:t>
            </w:r>
            <w:r w:rsidR="008D0E0E" w:rsidRPr="000702BF">
              <w:t xml:space="preserve"> </w:t>
            </w:r>
            <w:r w:rsidRPr="000702BF">
              <w:t>{</w:t>
            </w:r>
          </w:p>
        </w:tc>
        <w:tc>
          <w:tcPr>
            <w:tcW w:w="1670" w:type="dxa"/>
          </w:tcPr>
          <w:p w14:paraId="0AEB8C40" w14:textId="77777777" w:rsidR="00272644" w:rsidRPr="000702BF" w:rsidRDefault="00272644" w:rsidP="00AE3F12">
            <w:pPr>
              <w:pStyle w:val="TAL"/>
            </w:pPr>
          </w:p>
        </w:tc>
        <w:tc>
          <w:tcPr>
            <w:tcW w:w="1620" w:type="dxa"/>
          </w:tcPr>
          <w:p w14:paraId="097026F4" w14:textId="77777777" w:rsidR="00272644" w:rsidRPr="000702BF" w:rsidRDefault="00272644" w:rsidP="00AE3F12">
            <w:pPr>
              <w:pStyle w:val="TAL"/>
            </w:pPr>
          </w:p>
        </w:tc>
        <w:tc>
          <w:tcPr>
            <w:tcW w:w="1922" w:type="dxa"/>
          </w:tcPr>
          <w:p w14:paraId="2E931EDB" w14:textId="77777777" w:rsidR="00272644" w:rsidRPr="000702BF" w:rsidRDefault="00272644" w:rsidP="00AE3F12">
            <w:pPr>
              <w:pStyle w:val="TAL"/>
            </w:pPr>
          </w:p>
        </w:tc>
      </w:tr>
      <w:tr w:rsidR="00272644" w:rsidRPr="000702BF" w14:paraId="4445C76F" w14:textId="77777777" w:rsidTr="008D0E0E">
        <w:trPr>
          <w:jc w:val="center"/>
        </w:trPr>
        <w:tc>
          <w:tcPr>
            <w:tcW w:w="4535" w:type="dxa"/>
            <w:tcBorders>
              <w:bottom w:val="single" w:sz="4" w:space="0" w:color="auto"/>
            </w:tcBorders>
          </w:tcPr>
          <w:p w14:paraId="50D23DD7" w14:textId="28FC2AD9" w:rsidR="00272644" w:rsidRPr="000702BF" w:rsidRDefault="008D0E0E" w:rsidP="00AE3F12">
            <w:pPr>
              <w:pStyle w:val="TAL"/>
            </w:pPr>
            <w:r w:rsidRPr="000702BF">
              <w:t xml:space="preserve">  </w:t>
            </w:r>
            <w:r w:rsidR="00272644" w:rsidRPr="000702BF">
              <w:t>uplinkConfig</w:t>
            </w:r>
            <w:r w:rsidRPr="000702BF">
              <w:t xml:space="preserve"> </w:t>
            </w:r>
            <w:r w:rsidR="00272644" w:rsidRPr="000702BF">
              <w:t>SEQUENCE</w:t>
            </w:r>
            <w:r w:rsidRPr="000702BF">
              <w:t xml:space="preserve"> </w:t>
            </w:r>
            <w:r w:rsidR="00272644" w:rsidRPr="000702BF">
              <w:t>{</w:t>
            </w:r>
          </w:p>
        </w:tc>
        <w:tc>
          <w:tcPr>
            <w:tcW w:w="1670" w:type="dxa"/>
          </w:tcPr>
          <w:p w14:paraId="2C9B48A8" w14:textId="77777777" w:rsidR="00272644" w:rsidRPr="000702BF" w:rsidRDefault="00272644" w:rsidP="00AE3F12">
            <w:pPr>
              <w:pStyle w:val="TAL"/>
            </w:pPr>
          </w:p>
        </w:tc>
        <w:tc>
          <w:tcPr>
            <w:tcW w:w="1620" w:type="dxa"/>
          </w:tcPr>
          <w:p w14:paraId="5C3F2FEB" w14:textId="77777777" w:rsidR="00272644" w:rsidRPr="000702BF" w:rsidRDefault="00272644" w:rsidP="00AE3F12">
            <w:pPr>
              <w:pStyle w:val="TAL"/>
            </w:pPr>
          </w:p>
        </w:tc>
        <w:tc>
          <w:tcPr>
            <w:tcW w:w="1922" w:type="dxa"/>
          </w:tcPr>
          <w:p w14:paraId="7F1E30DF" w14:textId="77777777" w:rsidR="00272644" w:rsidRPr="000702BF" w:rsidRDefault="00272644" w:rsidP="00AE3F12">
            <w:pPr>
              <w:pStyle w:val="TAL"/>
            </w:pPr>
          </w:p>
        </w:tc>
      </w:tr>
      <w:tr w:rsidR="00272644" w:rsidRPr="000702BF" w14:paraId="329502DD" w14:textId="77777777" w:rsidTr="008D0E0E">
        <w:trPr>
          <w:jc w:val="center"/>
        </w:trPr>
        <w:tc>
          <w:tcPr>
            <w:tcW w:w="4535" w:type="dxa"/>
            <w:tcBorders>
              <w:bottom w:val="nil"/>
            </w:tcBorders>
          </w:tcPr>
          <w:p w14:paraId="4400C0DF" w14:textId="0C2FF7DD" w:rsidR="00272644" w:rsidRPr="000702BF" w:rsidRDefault="008D0E0E" w:rsidP="00AE3F12">
            <w:pPr>
              <w:pStyle w:val="TAL"/>
            </w:pPr>
            <w:r w:rsidRPr="000702BF">
              <w:t xml:space="preserve">    </w:t>
            </w:r>
            <w:r w:rsidR="00272644" w:rsidRPr="000702BF">
              <w:t>powerBoostPi2BPSK</w:t>
            </w:r>
          </w:p>
        </w:tc>
        <w:tc>
          <w:tcPr>
            <w:tcW w:w="1670" w:type="dxa"/>
          </w:tcPr>
          <w:p w14:paraId="6BF3F2CA" w14:textId="77777777" w:rsidR="00272644" w:rsidRPr="000702BF" w:rsidRDefault="00272644" w:rsidP="00AE3F12">
            <w:pPr>
              <w:pStyle w:val="TAL"/>
            </w:pPr>
            <w:r w:rsidRPr="000702BF">
              <w:t>1</w:t>
            </w:r>
          </w:p>
        </w:tc>
        <w:tc>
          <w:tcPr>
            <w:tcW w:w="1620" w:type="dxa"/>
          </w:tcPr>
          <w:p w14:paraId="08B6300A" w14:textId="77777777" w:rsidR="00272644" w:rsidRPr="000702BF" w:rsidRDefault="00272644" w:rsidP="00AE3F12">
            <w:pPr>
              <w:pStyle w:val="TAL"/>
            </w:pPr>
          </w:p>
        </w:tc>
        <w:tc>
          <w:tcPr>
            <w:tcW w:w="1922" w:type="dxa"/>
          </w:tcPr>
          <w:p w14:paraId="505D9E76" w14:textId="64EE5C3F" w:rsidR="00272644" w:rsidRPr="000702BF" w:rsidRDefault="00272644" w:rsidP="00AE3F12">
            <w:pPr>
              <w:pStyle w:val="TAL"/>
            </w:pPr>
            <w:r w:rsidRPr="000702BF">
              <w:t>Test</w:t>
            </w:r>
            <w:r w:rsidR="008D0E0E" w:rsidRPr="000702BF">
              <w:t xml:space="preserve"> </w:t>
            </w:r>
            <w:r w:rsidRPr="000702BF">
              <w:t>IDs</w:t>
            </w:r>
            <w:r w:rsidR="008D0E0E" w:rsidRPr="000702BF">
              <w:t xml:space="preserve"> </w:t>
            </w:r>
            <w:r w:rsidRPr="000702BF">
              <w:t>where</w:t>
            </w:r>
            <w:r w:rsidR="008D0E0E" w:rsidRPr="000702BF">
              <w:t xml:space="preserve"> </w:t>
            </w:r>
            <w:r w:rsidRPr="000702BF">
              <w:rPr>
                <w:lang w:eastAsia="zh-CN"/>
              </w:rPr>
              <w:t>NOTE</w:t>
            </w:r>
            <w:r w:rsidR="008D0E0E" w:rsidRPr="000702BF">
              <w:rPr>
                <w:lang w:eastAsia="zh-CN"/>
              </w:rPr>
              <w:t xml:space="preserve"> </w:t>
            </w:r>
            <w:r w:rsidRPr="000702BF">
              <w:rPr>
                <w:lang w:eastAsia="zh-CN"/>
              </w:rPr>
              <w:t>3</w:t>
            </w:r>
            <w:r w:rsidR="008D0E0E" w:rsidRPr="000702BF">
              <w:rPr>
                <w:lang w:eastAsia="zh-CN"/>
              </w:rPr>
              <w:t xml:space="preserve"> </w:t>
            </w:r>
            <w:r w:rsidRPr="000702BF">
              <w:rPr>
                <w:lang w:eastAsia="zh-CN"/>
              </w:rPr>
              <w:t>in</w:t>
            </w:r>
            <w:r w:rsidR="008D0E0E" w:rsidRPr="000702BF">
              <w:rPr>
                <w:lang w:eastAsia="zh-CN"/>
              </w:rPr>
              <w:t xml:space="preserve"> </w:t>
            </w:r>
            <w:r w:rsidRPr="000702BF">
              <w:t>Table</w:t>
            </w:r>
            <w:r w:rsidR="008D0E0E" w:rsidRPr="000702BF">
              <w:t xml:space="preserve"> </w:t>
            </w:r>
            <w:r w:rsidRPr="000702BF">
              <w:t>6.2.2.4.1-1</w:t>
            </w:r>
            <w:r w:rsidR="008D0E0E" w:rsidRPr="000702BF">
              <w:t xml:space="preserve"> </w:t>
            </w:r>
            <w:r w:rsidRPr="000702BF">
              <w:rPr>
                <w:lang w:eastAsia="zh-CN"/>
              </w:rPr>
              <w:t>applies.</w:t>
            </w:r>
          </w:p>
        </w:tc>
      </w:tr>
      <w:tr w:rsidR="00272644" w:rsidRPr="000702BF" w14:paraId="58044368" w14:textId="77777777" w:rsidTr="008D0E0E">
        <w:trPr>
          <w:jc w:val="center"/>
        </w:trPr>
        <w:tc>
          <w:tcPr>
            <w:tcW w:w="4535" w:type="dxa"/>
            <w:tcBorders>
              <w:top w:val="nil"/>
            </w:tcBorders>
          </w:tcPr>
          <w:p w14:paraId="199BA4A4" w14:textId="77777777" w:rsidR="00272644" w:rsidRPr="000702BF" w:rsidRDefault="00272644" w:rsidP="00AE3F12">
            <w:pPr>
              <w:pStyle w:val="TAL"/>
            </w:pPr>
          </w:p>
        </w:tc>
        <w:tc>
          <w:tcPr>
            <w:tcW w:w="1670" w:type="dxa"/>
          </w:tcPr>
          <w:p w14:paraId="0307DE94" w14:textId="77777777" w:rsidR="00272644" w:rsidRPr="000702BF" w:rsidRDefault="00272644" w:rsidP="00AE3F12">
            <w:pPr>
              <w:pStyle w:val="TAL"/>
            </w:pPr>
            <w:r w:rsidRPr="000702BF">
              <w:t>0</w:t>
            </w:r>
          </w:p>
        </w:tc>
        <w:tc>
          <w:tcPr>
            <w:tcW w:w="1620" w:type="dxa"/>
          </w:tcPr>
          <w:p w14:paraId="5FF293AE" w14:textId="77777777" w:rsidR="00272644" w:rsidRPr="000702BF" w:rsidRDefault="00272644" w:rsidP="00AE3F12">
            <w:pPr>
              <w:pStyle w:val="TAL"/>
            </w:pPr>
          </w:p>
        </w:tc>
        <w:tc>
          <w:tcPr>
            <w:tcW w:w="1922" w:type="dxa"/>
          </w:tcPr>
          <w:p w14:paraId="781851BA" w14:textId="115A4BB5" w:rsidR="00272644" w:rsidRPr="000702BF" w:rsidRDefault="00272644" w:rsidP="00AE3F12">
            <w:pPr>
              <w:pStyle w:val="TAL"/>
            </w:pPr>
            <w:r w:rsidRPr="000702BF">
              <w:t>Test</w:t>
            </w:r>
            <w:r w:rsidR="008D0E0E" w:rsidRPr="000702BF">
              <w:t xml:space="preserve"> </w:t>
            </w:r>
            <w:r w:rsidRPr="000702BF">
              <w:t>IDs</w:t>
            </w:r>
            <w:r w:rsidR="008D0E0E" w:rsidRPr="000702BF">
              <w:t xml:space="preserve"> </w:t>
            </w:r>
            <w:r w:rsidRPr="000702BF">
              <w:t>where</w:t>
            </w:r>
            <w:r w:rsidR="008D0E0E" w:rsidRPr="000702BF">
              <w:t xml:space="preserve"> </w:t>
            </w:r>
            <w:r w:rsidRPr="000702BF">
              <w:rPr>
                <w:lang w:eastAsia="zh-CN"/>
              </w:rPr>
              <w:t>NOTE</w:t>
            </w:r>
            <w:r w:rsidR="008D0E0E" w:rsidRPr="000702BF">
              <w:rPr>
                <w:lang w:eastAsia="zh-CN"/>
              </w:rPr>
              <w:t xml:space="preserve"> </w:t>
            </w:r>
            <w:r w:rsidRPr="000702BF">
              <w:rPr>
                <w:lang w:eastAsia="zh-CN"/>
              </w:rPr>
              <w:t>4</w:t>
            </w:r>
            <w:r w:rsidR="008D0E0E" w:rsidRPr="000702BF">
              <w:rPr>
                <w:lang w:eastAsia="zh-CN"/>
              </w:rPr>
              <w:t xml:space="preserve"> </w:t>
            </w:r>
            <w:r w:rsidRPr="000702BF">
              <w:rPr>
                <w:lang w:eastAsia="zh-CN"/>
              </w:rPr>
              <w:t>in</w:t>
            </w:r>
            <w:r w:rsidR="008D0E0E" w:rsidRPr="000702BF">
              <w:rPr>
                <w:lang w:eastAsia="zh-CN"/>
              </w:rPr>
              <w:t xml:space="preserve"> </w:t>
            </w:r>
            <w:r w:rsidRPr="000702BF">
              <w:t>Table</w:t>
            </w:r>
            <w:r w:rsidR="008D0E0E" w:rsidRPr="000702BF">
              <w:t xml:space="preserve"> </w:t>
            </w:r>
            <w:r w:rsidRPr="000702BF">
              <w:t>6.2.2.4.1-1</w:t>
            </w:r>
            <w:r w:rsidR="008D0E0E" w:rsidRPr="000702BF">
              <w:t xml:space="preserve"> </w:t>
            </w:r>
            <w:r w:rsidRPr="000702BF">
              <w:rPr>
                <w:lang w:eastAsia="zh-CN"/>
              </w:rPr>
              <w:t>applies.</w:t>
            </w:r>
          </w:p>
        </w:tc>
      </w:tr>
      <w:tr w:rsidR="00272644" w:rsidRPr="000702BF" w14:paraId="29A2539D" w14:textId="77777777" w:rsidTr="008D0E0E">
        <w:trPr>
          <w:jc w:val="center"/>
        </w:trPr>
        <w:tc>
          <w:tcPr>
            <w:tcW w:w="4535" w:type="dxa"/>
          </w:tcPr>
          <w:p w14:paraId="369AC9EB" w14:textId="238A94E0" w:rsidR="00272644" w:rsidRPr="000702BF" w:rsidRDefault="008D0E0E" w:rsidP="00AE3F12">
            <w:pPr>
              <w:pStyle w:val="TAL"/>
            </w:pPr>
            <w:r w:rsidRPr="000702BF">
              <w:t xml:space="preserve">  </w:t>
            </w:r>
            <w:r w:rsidR="00272644" w:rsidRPr="000702BF">
              <w:t>}</w:t>
            </w:r>
          </w:p>
        </w:tc>
        <w:tc>
          <w:tcPr>
            <w:tcW w:w="1670" w:type="dxa"/>
          </w:tcPr>
          <w:p w14:paraId="6B410DBE" w14:textId="77777777" w:rsidR="00272644" w:rsidRPr="000702BF" w:rsidRDefault="00272644" w:rsidP="00AE3F12">
            <w:pPr>
              <w:pStyle w:val="TAL"/>
            </w:pPr>
          </w:p>
        </w:tc>
        <w:tc>
          <w:tcPr>
            <w:tcW w:w="1620" w:type="dxa"/>
          </w:tcPr>
          <w:p w14:paraId="39B915E7" w14:textId="77777777" w:rsidR="00272644" w:rsidRPr="000702BF" w:rsidRDefault="00272644" w:rsidP="00AE3F12">
            <w:pPr>
              <w:pStyle w:val="TAL"/>
            </w:pPr>
          </w:p>
        </w:tc>
        <w:tc>
          <w:tcPr>
            <w:tcW w:w="1922" w:type="dxa"/>
          </w:tcPr>
          <w:p w14:paraId="0C8A1DB5" w14:textId="77777777" w:rsidR="00272644" w:rsidRPr="000702BF" w:rsidRDefault="00272644" w:rsidP="00AE3F12">
            <w:pPr>
              <w:pStyle w:val="TAL"/>
            </w:pPr>
          </w:p>
        </w:tc>
      </w:tr>
      <w:tr w:rsidR="00272644" w:rsidRPr="000702BF" w14:paraId="49909D63" w14:textId="77777777" w:rsidTr="008D0E0E">
        <w:trPr>
          <w:jc w:val="center"/>
        </w:trPr>
        <w:tc>
          <w:tcPr>
            <w:tcW w:w="4535" w:type="dxa"/>
            <w:tcBorders>
              <w:bottom w:val="single" w:sz="4" w:space="0" w:color="auto"/>
            </w:tcBorders>
          </w:tcPr>
          <w:p w14:paraId="536E83FA" w14:textId="77777777" w:rsidR="00272644" w:rsidRPr="000702BF" w:rsidRDefault="00272644" w:rsidP="00AE3F12">
            <w:pPr>
              <w:pStyle w:val="TAL"/>
            </w:pPr>
            <w:r w:rsidRPr="000702BF">
              <w:t>}</w:t>
            </w:r>
          </w:p>
        </w:tc>
        <w:tc>
          <w:tcPr>
            <w:tcW w:w="1670" w:type="dxa"/>
          </w:tcPr>
          <w:p w14:paraId="51C9F4C5" w14:textId="77777777" w:rsidR="00272644" w:rsidRPr="000702BF" w:rsidRDefault="00272644" w:rsidP="00AE3F12">
            <w:pPr>
              <w:pStyle w:val="TAL"/>
            </w:pPr>
          </w:p>
        </w:tc>
        <w:tc>
          <w:tcPr>
            <w:tcW w:w="1620" w:type="dxa"/>
          </w:tcPr>
          <w:p w14:paraId="4BC0196F" w14:textId="77777777" w:rsidR="00272644" w:rsidRPr="000702BF" w:rsidRDefault="00272644" w:rsidP="00AE3F12">
            <w:pPr>
              <w:pStyle w:val="TAL"/>
            </w:pPr>
          </w:p>
        </w:tc>
        <w:tc>
          <w:tcPr>
            <w:tcW w:w="1922" w:type="dxa"/>
          </w:tcPr>
          <w:p w14:paraId="239C986F" w14:textId="77777777" w:rsidR="00272644" w:rsidRPr="000702BF" w:rsidRDefault="00272644" w:rsidP="00AE3F12">
            <w:pPr>
              <w:pStyle w:val="TAL"/>
            </w:pPr>
          </w:p>
        </w:tc>
      </w:tr>
    </w:tbl>
    <w:p w14:paraId="4800C2DF" w14:textId="77777777" w:rsidR="00272644" w:rsidRPr="000702BF" w:rsidRDefault="00272644" w:rsidP="00C43E0B">
      <w:pPr>
        <w:rPr>
          <w:lang w:eastAsia="zh-CN"/>
        </w:rPr>
      </w:pPr>
    </w:p>
    <w:p w14:paraId="12044525" w14:textId="77777777" w:rsidR="00C43E0B" w:rsidRPr="000702BF" w:rsidRDefault="00C43E0B" w:rsidP="00C43E0B">
      <w:pPr>
        <w:pStyle w:val="H6"/>
      </w:pPr>
      <w:r w:rsidRPr="000702BF">
        <w:t>6.5.2.4.1.5</w:t>
      </w:r>
      <w:r w:rsidRPr="000702BF">
        <w:tab/>
        <w:t>Test requirement</w:t>
      </w:r>
    </w:p>
    <w:p w14:paraId="1EFCB11D" w14:textId="7A7CE630" w:rsidR="0003610B" w:rsidRPr="000702BF" w:rsidRDefault="0003610B" w:rsidP="0003610B">
      <w:r w:rsidRPr="000702BF">
        <w:t xml:space="preserve">The measured UE mean power in the channel bandwidth, derived in step 3, shall fulfil requirements in </w:t>
      </w:r>
      <w:r w:rsidRPr="000702BF">
        <w:rPr>
          <w:lang w:eastAsia="zh-CN"/>
        </w:rPr>
        <w:t>clause 6.2.2.5</w:t>
      </w:r>
      <w:r w:rsidRPr="000702BF">
        <w:t xml:space="preserve"> as appropriate, and </w:t>
      </w:r>
      <w:r w:rsidRPr="000702BF">
        <w:rPr>
          <w:rFonts w:cs="v5.0.0"/>
        </w:rPr>
        <w:t>if the measured adjacent channel power is greater than –50 dBm then</w:t>
      </w:r>
      <w:r w:rsidRPr="000702BF">
        <w:t xml:space="preserve"> the measured NR ACLR, derived in step 6, shall be higher than the limits in Table 6.5.2.4.1.5-2.</w:t>
      </w:r>
    </w:p>
    <w:p w14:paraId="5F235E1B" w14:textId="77777777" w:rsidR="0003610B" w:rsidRPr="000702BF" w:rsidRDefault="0003610B" w:rsidP="0003610B">
      <w:r w:rsidRPr="000702BF">
        <w:t xml:space="preserve">The measured UE mean power in the channel bandwidth, derived in step 7, shall fulfil power class 3 requirements in Tables 6.2.2.5-1 and 6.2.2.5-3 as appropriate, and </w:t>
      </w:r>
      <w:r w:rsidRPr="000702BF">
        <w:rPr>
          <w:rFonts w:cs="v5.0.0"/>
        </w:rPr>
        <w:t>if the measured adjacent channel power is greater than –50 dBm then</w:t>
      </w:r>
      <w:r w:rsidRPr="000702BF">
        <w:t xml:space="preserve"> the measured NR ACLR, derived in step 7, shall be higher than the power class 3 limits in Table 6.5.2.4.1.5-2.</w:t>
      </w:r>
    </w:p>
    <w:p w14:paraId="643DC7CB" w14:textId="77777777" w:rsidR="0003610B" w:rsidRPr="000702BF" w:rsidRDefault="0003610B" w:rsidP="0003610B">
      <w:pPr>
        <w:pStyle w:val="TH"/>
      </w:pPr>
      <w:r w:rsidRPr="000702BF">
        <w:t>Table 6.5.2.4.1.5-1: NR ACLR measurement bandwidth</w:t>
      </w:r>
    </w:p>
    <w:tbl>
      <w:tblPr>
        <w:tblW w:w="6585" w:type="dxa"/>
        <w:jc w:val="center"/>
        <w:tblLayout w:type="fixed"/>
        <w:tblCellMar>
          <w:left w:w="28" w:type="dxa"/>
        </w:tblCellMar>
        <w:tblLook w:val="04A0" w:firstRow="1" w:lastRow="0" w:firstColumn="1" w:lastColumn="0" w:noHBand="0" w:noVBand="1"/>
      </w:tblPr>
      <w:tblGrid>
        <w:gridCol w:w="1387"/>
        <w:gridCol w:w="706"/>
        <w:gridCol w:w="4492"/>
      </w:tblGrid>
      <w:tr w:rsidR="0003610B" w:rsidRPr="000702BF" w14:paraId="05F78440" w14:textId="77777777" w:rsidTr="008D0E0E">
        <w:trPr>
          <w:jc w:val="center"/>
        </w:trPr>
        <w:tc>
          <w:tcPr>
            <w:tcW w:w="13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269E86" w14:textId="7E4E4C08" w:rsidR="0003610B" w:rsidRPr="000702BF" w:rsidRDefault="0003610B" w:rsidP="00AE3F12">
            <w:pPr>
              <w:pStyle w:val="TAH"/>
            </w:pPr>
            <w:r w:rsidRPr="000702BF">
              <w:t>Channel</w:t>
            </w:r>
            <w:r w:rsidR="008D0E0E" w:rsidRPr="000702BF">
              <w:t xml:space="preserve"> </w:t>
            </w:r>
            <w:r w:rsidRPr="000702BF">
              <w:t>bandwidth</w:t>
            </w:r>
          </w:p>
        </w:tc>
        <w:tc>
          <w:tcPr>
            <w:tcW w:w="706" w:type="dxa"/>
            <w:tcBorders>
              <w:top w:val="single" w:sz="8" w:space="0" w:color="auto"/>
              <w:left w:val="nil"/>
              <w:bottom w:val="single" w:sz="8" w:space="0" w:color="auto"/>
              <w:right w:val="single" w:sz="8" w:space="0" w:color="auto"/>
            </w:tcBorders>
            <w:shd w:val="clear" w:color="auto" w:fill="auto"/>
            <w:vAlign w:val="center"/>
            <w:hideMark/>
          </w:tcPr>
          <w:p w14:paraId="319C441C" w14:textId="77777777" w:rsidR="0003610B" w:rsidRPr="000702BF" w:rsidRDefault="0003610B" w:rsidP="00AE3F12">
            <w:pPr>
              <w:pStyle w:val="TAC"/>
            </w:pPr>
            <w:r w:rsidRPr="000702BF">
              <w:t>(MHz)</w:t>
            </w:r>
          </w:p>
        </w:tc>
        <w:tc>
          <w:tcPr>
            <w:tcW w:w="4492" w:type="dxa"/>
            <w:tcBorders>
              <w:top w:val="single" w:sz="8" w:space="0" w:color="auto"/>
              <w:left w:val="nil"/>
              <w:bottom w:val="single" w:sz="8" w:space="0" w:color="auto"/>
              <w:right w:val="single" w:sz="8" w:space="0" w:color="auto"/>
            </w:tcBorders>
            <w:shd w:val="clear" w:color="auto" w:fill="auto"/>
            <w:noWrap/>
            <w:vAlign w:val="center"/>
            <w:hideMark/>
          </w:tcPr>
          <w:p w14:paraId="52EDC04F" w14:textId="77777777" w:rsidR="0003610B" w:rsidRPr="000702BF" w:rsidRDefault="0003610B" w:rsidP="00AE3F12">
            <w:pPr>
              <w:pStyle w:val="TAC"/>
            </w:pPr>
            <w:r w:rsidRPr="000702BF">
              <w:t>5,10,15,20</w:t>
            </w:r>
          </w:p>
        </w:tc>
      </w:tr>
      <w:tr w:rsidR="0003610B" w:rsidRPr="000702BF" w14:paraId="231BF769"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03992DCC" w14:textId="77777777" w:rsidR="0003610B" w:rsidRPr="000702BF" w:rsidRDefault="0003610B" w:rsidP="00AE3F12">
            <w:pPr>
              <w:pStyle w:val="TAH"/>
            </w:pPr>
            <w:r w:rsidRPr="000702BF">
              <w:t>REF_SCS</w:t>
            </w:r>
          </w:p>
        </w:tc>
        <w:tc>
          <w:tcPr>
            <w:tcW w:w="706" w:type="dxa"/>
            <w:tcBorders>
              <w:top w:val="nil"/>
              <w:left w:val="nil"/>
              <w:bottom w:val="single" w:sz="8" w:space="0" w:color="auto"/>
              <w:right w:val="single" w:sz="8" w:space="0" w:color="auto"/>
            </w:tcBorders>
            <w:shd w:val="clear" w:color="auto" w:fill="auto"/>
            <w:vAlign w:val="center"/>
            <w:hideMark/>
          </w:tcPr>
          <w:p w14:paraId="267E9479" w14:textId="77777777" w:rsidR="0003610B" w:rsidRPr="000702BF" w:rsidRDefault="0003610B" w:rsidP="00AE3F12">
            <w:pPr>
              <w:pStyle w:val="TAC"/>
            </w:pPr>
            <w:r w:rsidRPr="000702BF">
              <w:t>(kHz)</w:t>
            </w:r>
          </w:p>
        </w:tc>
        <w:tc>
          <w:tcPr>
            <w:tcW w:w="4492" w:type="dxa"/>
            <w:tcBorders>
              <w:top w:val="nil"/>
              <w:left w:val="nil"/>
              <w:bottom w:val="single" w:sz="8" w:space="0" w:color="auto"/>
              <w:right w:val="single" w:sz="8" w:space="0" w:color="auto"/>
            </w:tcBorders>
            <w:shd w:val="clear" w:color="auto" w:fill="auto"/>
            <w:noWrap/>
            <w:vAlign w:val="center"/>
            <w:hideMark/>
          </w:tcPr>
          <w:p w14:paraId="6112A39F" w14:textId="77777777" w:rsidR="0003610B" w:rsidRPr="000702BF" w:rsidRDefault="0003610B" w:rsidP="00AE3F12">
            <w:pPr>
              <w:pStyle w:val="TAC"/>
            </w:pPr>
            <w:r w:rsidRPr="000702BF">
              <w:t>15</w:t>
            </w:r>
          </w:p>
        </w:tc>
      </w:tr>
      <w:tr w:rsidR="0003610B" w:rsidRPr="000702BF" w14:paraId="5307270B" w14:textId="77777777" w:rsidTr="008D0E0E">
        <w:trPr>
          <w:jc w:val="center"/>
        </w:trPr>
        <w:tc>
          <w:tcPr>
            <w:tcW w:w="1387" w:type="dxa"/>
            <w:tcBorders>
              <w:top w:val="nil"/>
              <w:left w:val="single" w:sz="8" w:space="0" w:color="auto"/>
              <w:bottom w:val="single" w:sz="8" w:space="0" w:color="auto"/>
              <w:right w:val="single" w:sz="8" w:space="0" w:color="auto"/>
            </w:tcBorders>
            <w:shd w:val="clear" w:color="auto" w:fill="auto"/>
            <w:vAlign w:val="center"/>
            <w:hideMark/>
          </w:tcPr>
          <w:p w14:paraId="02EF3929" w14:textId="4064B5E5" w:rsidR="0003610B" w:rsidRPr="000702BF" w:rsidRDefault="0003610B" w:rsidP="00AE3F12">
            <w:pPr>
              <w:pStyle w:val="TAH"/>
            </w:pPr>
            <w:r w:rsidRPr="000702BF">
              <w:t>NR</w:t>
            </w:r>
            <w:r w:rsidR="008D0E0E" w:rsidRPr="000702BF">
              <w:t xml:space="preserve"> </w:t>
            </w:r>
            <w:r w:rsidRPr="000702BF">
              <w:t>ACLR</w:t>
            </w:r>
            <w:r w:rsidR="008D0E0E" w:rsidRPr="000702BF">
              <w:t xml:space="preserve"> </w:t>
            </w:r>
            <w:r w:rsidRPr="000702BF">
              <w:t>measurement</w:t>
            </w:r>
            <w:r w:rsidR="008D0E0E" w:rsidRPr="000702BF">
              <w:t xml:space="preserve"> </w:t>
            </w:r>
            <w:r w:rsidRPr="000702BF">
              <w:t>bandwidth</w:t>
            </w:r>
          </w:p>
        </w:tc>
        <w:tc>
          <w:tcPr>
            <w:tcW w:w="706" w:type="dxa"/>
            <w:tcBorders>
              <w:top w:val="nil"/>
              <w:left w:val="nil"/>
              <w:bottom w:val="single" w:sz="8" w:space="0" w:color="auto"/>
              <w:right w:val="single" w:sz="8" w:space="0" w:color="auto"/>
            </w:tcBorders>
            <w:shd w:val="clear" w:color="auto" w:fill="auto"/>
            <w:vAlign w:val="center"/>
            <w:hideMark/>
          </w:tcPr>
          <w:p w14:paraId="2E708E59" w14:textId="77777777" w:rsidR="0003610B" w:rsidRPr="000702BF" w:rsidRDefault="0003610B" w:rsidP="00AE3F12">
            <w:pPr>
              <w:pStyle w:val="TAC"/>
            </w:pPr>
            <w:r w:rsidRPr="000702BF">
              <w:t>(MHz)</w:t>
            </w:r>
          </w:p>
        </w:tc>
        <w:tc>
          <w:tcPr>
            <w:tcW w:w="4492" w:type="dxa"/>
            <w:tcBorders>
              <w:top w:val="single" w:sz="8" w:space="0" w:color="auto"/>
              <w:left w:val="nil"/>
              <w:bottom w:val="single" w:sz="8" w:space="0" w:color="auto"/>
              <w:right w:val="single" w:sz="8" w:space="0" w:color="000000"/>
            </w:tcBorders>
            <w:shd w:val="clear" w:color="auto" w:fill="auto"/>
            <w:noWrap/>
            <w:vAlign w:val="center"/>
            <w:hideMark/>
          </w:tcPr>
          <w:p w14:paraId="2F11A582" w14:textId="77777777" w:rsidR="0003610B" w:rsidRPr="000702BF" w:rsidRDefault="0003610B" w:rsidP="00AE3F12">
            <w:pPr>
              <w:pStyle w:val="TAC"/>
            </w:pPr>
            <w:r w:rsidRPr="000702BF">
              <w:t>MBW=REF_SCS*(12*N</w:t>
            </w:r>
            <w:r w:rsidRPr="000702BF">
              <w:rPr>
                <w:vertAlign w:val="subscript"/>
              </w:rPr>
              <w:t>RB</w:t>
            </w:r>
            <w:r w:rsidRPr="000702BF">
              <w:t>+1)/1000</w:t>
            </w:r>
          </w:p>
        </w:tc>
      </w:tr>
    </w:tbl>
    <w:p w14:paraId="5471C163" w14:textId="77777777" w:rsidR="0003610B" w:rsidRPr="000702BF" w:rsidRDefault="0003610B" w:rsidP="0003610B"/>
    <w:p w14:paraId="2B14DE7D" w14:textId="77777777" w:rsidR="0003610B" w:rsidRPr="000702BF" w:rsidRDefault="0003610B" w:rsidP="0003610B">
      <w:pPr>
        <w:pStyle w:val="TH"/>
      </w:pPr>
      <w:r w:rsidRPr="000702BF">
        <w:t>Table 6.5.2.4.1.5-2: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46"/>
        <w:gridCol w:w="1327"/>
      </w:tblGrid>
      <w:tr w:rsidR="0003610B" w:rsidRPr="000702BF" w14:paraId="6DBA1B79" w14:textId="77777777" w:rsidTr="008D0E0E">
        <w:trPr>
          <w:jc w:val="center"/>
        </w:trPr>
        <w:tc>
          <w:tcPr>
            <w:tcW w:w="946" w:type="dxa"/>
            <w:shd w:val="clear" w:color="auto" w:fill="auto"/>
          </w:tcPr>
          <w:p w14:paraId="5AA82DFC" w14:textId="77777777" w:rsidR="0003610B" w:rsidRPr="000702BF" w:rsidRDefault="0003610B" w:rsidP="00AE3F12">
            <w:pPr>
              <w:pStyle w:val="TAH"/>
            </w:pPr>
          </w:p>
        </w:tc>
        <w:tc>
          <w:tcPr>
            <w:tcW w:w="1327" w:type="dxa"/>
            <w:shd w:val="clear" w:color="auto" w:fill="auto"/>
          </w:tcPr>
          <w:p w14:paraId="00F90ED1" w14:textId="7BED6B84" w:rsidR="0003610B" w:rsidRPr="000702BF" w:rsidRDefault="0003610B" w:rsidP="00AE3F12">
            <w:pPr>
              <w:pStyle w:val="TAH"/>
            </w:pPr>
            <w:r w:rsidRPr="000702BF">
              <w:t>Power</w:t>
            </w:r>
            <w:r w:rsidR="008D0E0E" w:rsidRPr="000702BF">
              <w:t xml:space="preserve"> </w:t>
            </w:r>
            <w:r w:rsidRPr="000702BF">
              <w:t>class</w:t>
            </w:r>
            <w:r w:rsidR="008D0E0E" w:rsidRPr="000702BF">
              <w:t xml:space="preserve"> </w:t>
            </w:r>
            <w:r w:rsidRPr="000702BF">
              <w:t>3</w:t>
            </w:r>
          </w:p>
        </w:tc>
      </w:tr>
      <w:tr w:rsidR="0003610B" w:rsidRPr="000702BF" w14:paraId="4F2718C5" w14:textId="77777777" w:rsidTr="008D0E0E">
        <w:trPr>
          <w:jc w:val="center"/>
        </w:trPr>
        <w:tc>
          <w:tcPr>
            <w:tcW w:w="946" w:type="dxa"/>
            <w:shd w:val="clear" w:color="auto" w:fill="auto"/>
            <w:vAlign w:val="center"/>
          </w:tcPr>
          <w:p w14:paraId="17BCEFF7" w14:textId="3B02D596" w:rsidR="0003610B" w:rsidRPr="000702BF" w:rsidRDefault="0003610B" w:rsidP="00AE3F12">
            <w:pPr>
              <w:pStyle w:val="TAH"/>
            </w:pPr>
            <w:r w:rsidRPr="000702BF">
              <w:rPr>
                <w:rFonts w:hint="eastAsia"/>
              </w:rPr>
              <w:t>N</w:t>
            </w:r>
            <w:r w:rsidRPr="000702BF">
              <w:t>R</w:t>
            </w:r>
            <w:r w:rsidR="008D0E0E" w:rsidRPr="000702BF">
              <w:t xml:space="preserve"> </w:t>
            </w:r>
            <w:r w:rsidRPr="000702BF">
              <w:t>ACLR</w:t>
            </w:r>
          </w:p>
        </w:tc>
        <w:tc>
          <w:tcPr>
            <w:tcW w:w="1327" w:type="dxa"/>
            <w:shd w:val="clear" w:color="auto" w:fill="auto"/>
          </w:tcPr>
          <w:p w14:paraId="464E9140" w14:textId="2F895375" w:rsidR="0003610B" w:rsidRPr="000702BF" w:rsidRDefault="0003610B" w:rsidP="00AE3F12">
            <w:pPr>
              <w:pStyle w:val="TAC"/>
            </w:pPr>
            <w:r w:rsidRPr="000702BF">
              <w:t>30</w:t>
            </w:r>
            <w:r w:rsidR="008D0E0E" w:rsidRPr="000702BF">
              <w:t xml:space="preserve"> </w:t>
            </w:r>
            <w:r w:rsidR="00272644" w:rsidRPr="000702BF">
              <w:t>-</w:t>
            </w:r>
            <w:r w:rsidR="008D0E0E" w:rsidRPr="000702BF">
              <w:t xml:space="preserve"> </w:t>
            </w:r>
            <w:r w:rsidR="00272644" w:rsidRPr="000702BF">
              <w:t>TT</w:t>
            </w:r>
            <w:r w:rsidR="008D0E0E" w:rsidRPr="000702BF">
              <w:t xml:space="preserve"> </w:t>
            </w:r>
            <w:r w:rsidRPr="000702BF">
              <w:t>dB</w:t>
            </w:r>
          </w:p>
        </w:tc>
      </w:tr>
    </w:tbl>
    <w:p w14:paraId="29EE1336" w14:textId="77777777" w:rsidR="0003610B" w:rsidRPr="000702BF" w:rsidRDefault="0003610B" w:rsidP="001B6141"/>
    <w:p w14:paraId="2D63C9B2" w14:textId="77777777" w:rsidR="0003610B" w:rsidRPr="000702BF" w:rsidRDefault="0003610B" w:rsidP="000A2603">
      <w:pPr>
        <w:pStyle w:val="TH"/>
      </w:pPr>
      <w:r w:rsidRPr="000702BF">
        <w:t xml:space="preserve">Table 6.5.2.4.1.5-3: Test Tolerance (NR ACLR) </w:t>
      </w:r>
    </w:p>
    <w:p w14:paraId="78B1A550" w14:textId="62EE743A" w:rsidR="0003610B" w:rsidRPr="000702BF" w:rsidRDefault="000D1B0A" w:rsidP="0003610B">
      <w:r>
        <w:t>[to be updated]</w:t>
      </w:r>
    </w:p>
    <w:p w14:paraId="6D3B9CF2" w14:textId="1944E113" w:rsidR="00C43E0B" w:rsidRPr="000702BF" w:rsidRDefault="00C43E0B" w:rsidP="009D2F95">
      <w:pPr>
        <w:pStyle w:val="Heading5"/>
      </w:pPr>
      <w:bookmarkStart w:id="1047" w:name="_Toc137543604"/>
      <w:bookmarkStart w:id="1048" w:name="_Toc152356649"/>
      <w:r w:rsidRPr="000702BF">
        <w:t>6.5.2.4.2</w:t>
      </w:r>
      <w:r w:rsidRPr="000702BF">
        <w:tab/>
        <w:t>UTRA Adjacent channel leakage ratio</w:t>
      </w:r>
      <w:bookmarkEnd w:id="1047"/>
      <w:bookmarkEnd w:id="1048"/>
    </w:p>
    <w:p w14:paraId="2300E627" w14:textId="2F0983C5" w:rsidR="00C43E0B" w:rsidRPr="000702BF" w:rsidRDefault="00C43E0B" w:rsidP="00C43E0B">
      <w:pPr>
        <w:pStyle w:val="EditorsNote"/>
      </w:pPr>
      <w:r w:rsidRPr="000702BF">
        <w:t>Editor</w:t>
      </w:r>
      <w:r w:rsidR="0002370F" w:rsidRPr="000702BF">
        <w:t>'</w:t>
      </w:r>
      <w:r w:rsidRPr="000702BF">
        <w:t>s Note: This clause is incomplete. The following aspects are either missing or not yet determined:</w:t>
      </w:r>
    </w:p>
    <w:p w14:paraId="748A31EB" w14:textId="77777777" w:rsidR="00C43E0B" w:rsidRPr="000702BF" w:rsidRDefault="00C43E0B" w:rsidP="00C43E0B">
      <w:pPr>
        <w:pStyle w:val="EditorsNote"/>
      </w:pPr>
      <w:r w:rsidRPr="000702BF">
        <w:lastRenderedPageBreak/>
        <w:t>- Addition to applicability spec is pending</w:t>
      </w:r>
    </w:p>
    <w:p w14:paraId="74A9F6B5" w14:textId="163C094E" w:rsidR="00C43E0B" w:rsidRPr="000702BF" w:rsidRDefault="00C43E0B" w:rsidP="00C43E0B">
      <w:pPr>
        <w:pStyle w:val="EditorsNote"/>
      </w:pPr>
      <w:r w:rsidRPr="000702BF">
        <w:t xml:space="preserve">- Initial condition and call setup procedure to support NR satellite access is </w:t>
      </w:r>
      <w:r w:rsidR="008B19AB">
        <w:t>to be updated</w:t>
      </w:r>
    </w:p>
    <w:p w14:paraId="376A8526" w14:textId="0F85109E" w:rsidR="00C43E0B" w:rsidRPr="000702BF" w:rsidRDefault="00C43E0B" w:rsidP="00C43E0B">
      <w:pPr>
        <w:pStyle w:val="EditorsNote"/>
      </w:pPr>
      <w:r w:rsidRPr="000702BF">
        <w:t xml:space="preserve">- Message exceptions specific to satellite access is </w:t>
      </w:r>
      <w:r w:rsidR="008B19AB">
        <w:t>to be updated</w:t>
      </w:r>
    </w:p>
    <w:p w14:paraId="0C82E557" w14:textId="3C7875D2" w:rsidR="00C43E0B" w:rsidRPr="000702BF" w:rsidRDefault="00C43E0B" w:rsidP="00C43E0B">
      <w:pPr>
        <w:pStyle w:val="EditorsNote"/>
      </w:pPr>
      <w:r w:rsidRPr="000702BF">
        <w:t xml:space="preserve">- Test Points analysis is </w:t>
      </w:r>
      <w:r w:rsidR="008B19AB">
        <w:t>to be updated</w:t>
      </w:r>
    </w:p>
    <w:p w14:paraId="14A4E89D" w14:textId="48B984FA" w:rsidR="00C43E0B" w:rsidRPr="000702BF" w:rsidRDefault="00C43E0B" w:rsidP="00C43E0B">
      <w:pPr>
        <w:pStyle w:val="EditorsNote"/>
      </w:pPr>
      <w:r w:rsidRPr="000702BF">
        <w:t xml:space="preserve">- Test configuration is </w:t>
      </w:r>
      <w:r w:rsidR="008B19AB">
        <w:t>to be updated</w:t>
      </w:r>
    </w:p>
    <w:p w14:paraId="157C96BF" w14:textId="40A2FDCD" w:rsidR="00C43E0B" w:rsidRPr="000702BF" w:rsidRDefault="00C43E0B" w:rsidP="00C43E0B">
      <w:pPr>
        <w:pStyle w:val="EditorsNote"/>
        <w:rPr>
          <w:lang w:eastAsia="zh-TW"/>
        </w:rPr>
      </w:pPr>
      <w:r w:rsidRPr="000702BF">
        <w:t xml:space="preserve">- Annex F MU/TT is </w:t>
      </w:r>
      <w:r w:rsidR="008B19AB">
        <w:t>to be updated</w:t>
      </w:r>
    </w:p>
    <w:p w14:paraId="67AFCA57" w14:textId="77777777" w:rsidR="00C43E0B" w:rsidRPr="000702BF" w:rsidRDefault="00C43E0B" w:rsidP="00C43E0B">
      <w:pPr>
        <w:pStyle w:val="H6"/>
      </w:pPr>
      <w:r w:rsidRPr="000702BF">
        <w:t>6.5.2.4.2.1</w:t>
      </w:r>
      <w:r w:rsidRPr="000702BF">
        <w:tab/>
        <w:t>Test purpose</w:t>
      </w:r>
    </w:p>
    <w:p w14:paraId="5DF26B35" w14:textId="77777777" w:rsidR="00C43E0B" w:rsidRPr="000702BF" w:rsidRDefault="00C43E0B" w:rsidP="00C43E0B">
      <w:r w:rsidRPr="000702BF">
        <w:t>To verify that UE transmitter does not cause unacceptable interference to adjacent channels in terms of Adjacent Channel Leakage power Ratio (ACLR).</w:t>
      </w:r>
    </w:p>
    <w:p w14:paraId="3807B6E8" w14:textId="77777777" w:rsidR="00C43E0B" w:rsidRPr="000702BF" w:rsidRDefault="00C43E0B" w:rsidP="00C43E0B">
      <w:pPr>
        <w:pStyle w:val="H6"/>
      </w:pPr>
      <w:r w:rsidRPr="000702BF">
        <w:t>6.5.2.4.2.2</w:t>
      </w:r>
      <w:r w:rsidRPr="000702BF">
        <w:tab/>
        <w:t>Test applicability</w:t>
      </w:r>
    </w:p>
    <w:p w14:paraId="1B00B647" w14:textId="77777777" w:rsidR="00C43E0B" w:rsidRPr="000702BF" w:rsidRDefault="00C43E0B" w:rsidP="00C43E0B">
      <w:pPr>
        <w:rPr>
          <w:lang w:eastAsia="zh-CN"/>
        </w:rPr>
      </w:pPr>
      <w:r w:rsidRPr="000702BF">
        <w:t>The requirements of this test apply to all types of NR Power Class 3 UE release 17 and forward that support satellite access operation.</w:t>
      </w:r>
    </w:p>
    <w:p w14:paraId="055D8D06" w14:textId="77777777" w:rsidR="00C43E0B" w:rsidRPr="000702BF" w:rsidRDefault="00C43E0B" w:rsidP="00C43E0B">
      <w:pPr>
        <w:pStyle w:val="H6"/>
      </w:pPr>
      <w:r w:rsidRPr="000702BF">
        <w:t>6.5.2.4.2.3</w:t>
      </w:r>
      <w:r w:rsidRPr="000702BF">
        <w:tab/>
        <w:t>Minimum conformance requirements</w:t>
      </w:r>
    </w:p>
    <w:p w14:paraId="70F7E0BD" w14:textId="77777777" w:rsidR="00C43E0B" w:rsidRPr="000702BF" w:rsidRDefault="00C43E0B" w:rsidP="00C43E0B">
      <w:r w:rsidRPr="000702BF">
        <w:t>UTRA adjacent channel leakage power ratio (UTRA</w:t>
      </w:r>
      <w:r w:rsidRPr="000702BF">
        <w:rPr>
          <w:vertAlign w:val="subscript"/>
        </w:rPr>
        <w:t>ACLR</w:t>
      </w:r>
      <w:r w:rsidRPr="000702BF">
        <w:t>) is the ratio of the filtered mean power centred on the assigned NR channel frequency to the filtered mean power centred on an adjacent(s) UTRA channel frequency.</w:t>
      </w:r>
    </w:p>
    <w:p w14:paraId="7075B063" w14:textId="77777777" w:rsidR="00C43E0B" w:rsidRPr="000702BF" w:rsidRDefault="00C43E0B" w:rsidP="00C43E0B">
      <w:r w:rsidRPr="000702BF">
        <w:t>UTRA</w:t>
      </w:r>
      <w:r w:rsidRPr="000702BF">
        <w:rPr>
          <w:vertAlign w:val="subscript"/>
        </w:rPr>
        <w:t>ACLR</w:t>
      </w:r>
      <w:r w:rsidRPr="000702BF">
        <w:t xml:space="preserve"> is specified for the first adjacent UTRA channel (UTRA</w:t>
      </w:r>
      <w:r w:rsidRPr="000702BF">
        <w:rPr>
          <w:vertAlign w:val="subscript"/>
        </w:rPr>
        <w:t>ACLR1</w:t>
      </w:r>
      <w:r w:rsidRPr="000702BF">
        <w:t>) which center frequency is ± 2.5 MHz from NR channel edge and for the 2</w:t>
      </w:r>
      <w:r w:rsidRPr="000702BF">
        <w:rPr>
          <w:vertAlign w:val="superscript"/>
        </w:rPr>
        <w:t>nd</w:t>
      </w:r>
      <w:r w:rsidRPr="000702BF">
        <w:t xml:space="preserve"> adjacent UTRA channel (UTRA</w:t>
      </w:r>
      <w:r w:rsidRPr="000702BF">
        <w:rPr>
          <w:vertAlign w:val="subscript"/>
        </w:rPr>
        <w:t>ACLR2</w:t>
      </w:r>
      <w:r w:rsidRPr="000702BF">
        <w:t>) which center frequency is ± 7.5 MHz from NR channel edge.</w:t>
      </w:r>
    </w:p>
    <w:p w14:paraId="6DFCBE5F" w14:textId="77777777" w:rsidR="00C43E0B" w:rsidRPr="000702BF" w:rsidRDefault="00C43E0B" w:rsidP="00C43E0B">
      <w:bookmarkStart w:id="1049" w:name="_MCCTEMPBM_CRPT44170173___7"/>
      <w:r w:rsidRPr="000702BF">
        <w:t xml:space="preserve">The UTRA channel power is measured with a RRC filter with roll-off factor </w:t>
      </w:r>
      <w:r w:rsidRPr="000702BF">
        <w:rPr>
          <w:rFonts w:ascii="Symbol" w:hAnsi="Symbol"/>
        </w:rPr>
        <w:t></w:t>
      </w:r>
      <w:r w:rsidRPr="000702BF">
        <w:rPr>
          <w:rFonts w:ascii="Symbol" w:hAnsi="Symbol"/>
        </w:rPr>
        <w:t></w:t>
      </w:r>
      <w:r w:rsidRPr="000702BF">
        <w:t xml:space="preserve">= 0.22 and bandwidth of 3.84 MHz. The assigned NR channel power is measured with a rectangular filter with measurement bandwidth specified in </w:t>
      </w:r>
      <w:r w:rsidRPr="000702BF">
        <w:rPr>
          <w:rFonts w:cs="v5.0.0"/>
        </w:rPr>
        <w:t>Table 6.5.2.4.1-1</w:t>
      </w:r>
      <w:r w:rsidRPr="000702BF">
        <w:t>.</w:t>
      </w:r>
    </w:p>
    <w:bookmarkEnd w:id="1049"/>
    <w:p w14:paraId="14203ED2" w14:textId="77777777" w:rsidR="00C43E0B" w:rsidRPr="000702BF" w:rsidRDefault="00C43E0B" w:rsidP="00C43E0B">
      <w:pPr>
        <w:rPr>
          <w:rFonts w:cs="v5.0.0"/>
        </w:rPr>
      </w:pPr>
      <w:r w:rsidRPr="000702BF">
        <w:rPr>
          <w:rFonts w:cs="v5.0.0"/>
        </w:rPr>
        <w:t xml:space="preserve">If the measured adjacent channel power is greater than – 50 dBm then the </w:t>
      </w:r>
      <w:r w:rsidRPr="000702BF">
        <w:t>UTRA</w:t>
      </w:r>
      <w:r w:rsidRPr="000702BF">
        <w:rPr>
          <w:vertAlign w:val="subscript"/>
        </w:rPr>
        <w:t xml:space="preserve">ACLR1 </w:t>
      </w:r>
      <w:r w:rsidRPr="000702BF">
        <w:rPr>
          <w:rFonts w:cs="v5.0.0"/>
        </w:rPr>
        <w:t xml:space="preserve">and </w:t>
      </w:r>
      <w:r w:rsidRPr="000702BF">
        <w:t>UTRA</w:t>
      </w:r>
      <w:r w:rsidRPr="000702BF">
        <w:rPr>
          <w:vertAlign w:val="subscript"/>
        </w:rPr>
        <w:t>ACLR2</w:t>
      </w:r>
      <w:r w:rsidRPr="000702BF">
        <w:rPr>
          <w:rFonts w:cs="v5.0.0"/>
        </w:rPr>
        <w:t xml:space="preserve"> shall be higher than the value specified in Table 6.5.2.4.2-1.</w:t>
      </w:r>
    </w:p>
    <w:p w14:paraId="3416BEF4" w14:textId="77777777" w:rsidR="00C43E0B" w:rsidRPr="000702BF" w:rsidRDefault="00C43E0B" w:rsidP="00C43E0B">
      <w:pPr>
        <w:pStyle w:val="TH"/>
      </w:pPr>
      <w:r w:rsidRPr="000702BF">
        <w:t>Table 6.5.2.4.2-1: UTRA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36"/>
        <w:gridCol w:w="1327"/>
      </w:tblGrid>
      <w:tr w:rsidR="00C43E0B" w:rsidRPr="000702BF" w14:paraId="0E82F81E" w14:textId="77777777" w:rsidTr="008D0E0E">
        <w:trPr>
          <w:jc w:val="center"/>
        </w:trPr>
        <w:tc>
          <w:tcPr>
            <w:tcW w:w="1036" w:type="dxa"/>
            <w:shd w:val="clear" w:color="auto" w:fill="auto"/>
          </w:tcPr>
          <w:p w14:paraId="67A8671D" w14:textId="77777777" w:rsidR="00C43E0B" w:rsidRPr="000702BF" w:rsidRDefault="00C43E0B" w:rsidP="00AE3F12">
            <w:pPr>
              <w:pStyle w:val="TAH"/>
            </w:pPr>
          </w:p>
        </w:tc>
        <w:tc>
          <w:tcPr>
            <w:tcW w:w="1327" w:type="dxa"/>
            <w:shd w:val="clear" w:color="auto" w:fill="auto"/>
          </w:tcPr>
          <w:p w14:paraId="4288A085" w14:textId="7D713F54" w:rsidR="00C43E0B" w:rsidRPr="000702BF" w:rsidRDefault="00C43E0B" w:rsidP="00AE3F12">
            <w:pPr>
              <w:pStyle w:val="TAH"/>
            </w:pPr>
            <w:r w:rsidRPr="000702BF">
              <w:t>Power</w:t>
            </w:r>
            <w:r w:rsidR="008D0E0E" w:rsidRPr="000702BF">
              <w:t xml:space="preserve"> </w:t>
            </w:r>
            <w:r w:rsidRPr="000702BF">
              <w:t>class</w:t>
            </w:r>
            <w:r w:rsidR="008D0E0E" w:rsidRPr="000702BF">
              <w:t xml:space="preserve"> </w:t>
            </w:r>
            <w:r w:rsidRPr="000702BF">
              <w:t>3</w:t>
            </w:r>
          </w:p>
        </w:tc>
      </w:tr>
      <w:tr w:rsidR="00C43E0B" w:rsidRPr="000702BF" w14:paraId="5B91BF92" w14:textId="77777777" w:rsidTr="008D0E0E">
        <w:trPr>
          <w:jc w:val="center"/>
        </w:trPr>
        <w:tc>
          <w:tcPr>
            <w:tcW w:w="1036" w:type="dxa"/>
            <w:shd w:val="clear" w:color="auto" w:fill="auto"/>
            <w:vAlign w:val="center"/>
          </w:tcPr>
          <w:p w14:paraId="51755CA8" w14:textId="77777777" w:rsidR="00C43E0B" w:rsidRPr="000702BF" w:rsidRDefault="00C43E0B" w:rsidP="00AE3F12">
            <w:pPr>
              <w:pStyle w:val="TAH"/>
            </w:pPr>
            <w:r w:rsidRPr="000702BF">
              <w:t>UTRA</w:t>
            </w:r>
            <w:r w:rsidRPr="000702BF">
              <w:rPr>
                <w:vertAlign w:val="subscript"/>
              </w:rPr>
              <w:t>ACLR1</w:t>
            </w:r>
          </w:p>
        </w:tc>
        <w:tc>
          <w:tcPr>
            <w:tcW w:w="1327" w:type="dxa"/>
            <w:shd w:val="clear" w:color="auto" w:fill="auto"/>
          </w:tcPr>
          <w:p w14:paraId="1E7076FE" w14:textId="5AAF5362" w:rsidR="00C43E0B" w:rsidRPr="000702BF" w:rsidRDefault="00C43E0B" w:rsidP="00AE3F12">
            <w:pPr>
              <w:pStyle w:val="TAC"/>
            </w:pPr>
            <w:r w:rsidRPr="000702BF">
              <w:t>33</w:t>
            </w:r>
            <w:r w:rsidR="008D0E0E" w:rsidRPr="000702BF">
              <w:t xml:space="preserve"> </w:t>
            </w:r>
            <w:r w:rsidRPr="000702BF">
              <w:t>dB</w:t>
            </w:r>
          </w:p>
        </w:tc>
      </w:tr>
      <w:tr w:rsidR="00C43E0B" w:rsidRPr="000702BF" w14:paraId="5848150D" w14:textId="77777777" w:rsidTr="008D0E0E">
        <w:trPr>
          <w:jc w:val="center"/>
        </w:trPr>
        <w:tc>
          <w:tcPr>
            <w:tcW w:w="1036" w:type="dxa"/>
            <w:shd w:val="clear" w:color="auto" w:fill="auto"/>
            <w:vAlign w:val="center"/>
          </w:tcPr>
          <w:p w14:paraId="016F20F4" w14:textId="77777777" w:rsidR="00C43E0B" w:rsidRPr="000702BF" w:rsidRDefault="00C43E0B" w:rsidP="00AE3F12">
            <w:pPr>
              <w:pStyle w:val="TAH"/>
            </w:pPr>
            <w:r w:rsidRPr="000702BF">
              <w:t>UTRA</w:t>
            </w:r>
            <w:r w:rsidRPr="000702BF">
              <w:rPr>
                <w:vertAlign w:val="subscript"/>
              </w:rPr>
              <w:t>ACLR2</w:t>
            </w:r>
          </w:p>
        </w:tc>
        <w:tc>
          <w:tcPr>
            <w:tcW w:w="1327" w:type="dxa"/>
            <w:shd w:val="clear" w:color="auto" w:fill="auto"/>
          </w:tcPr>
          <w:p w14:paraId="1F4FED1C" w14:textId="1B7AAFB1" w:rsidR="00C43E0B" w:rsidRPr="000702BF" w:rsidRDefault="00C43E0B" w:rsidP="00AE3F12">
            <w:pPr>
              <w:pStyle w:val="TAC"/>
            </w:pPr>
            <w:r w:rsidRPr="000702BF">
              <w:t>36</w:t>
            </w:r>
            <w:r w:rsidR="008D0E0E" w:rsidRPr="000702BF">
              <w:t xml:space="preserve"> </w:t>
            </w:r>
            <w:r w:rsidRPr="000702BF">
              <w:t>dB</w:t>
            </w:r>
          </w:p>
        </w:tc>
      </w:tr>
    </w:tbl>
    <w:p w14:paraId="605C7CCF" w14:textId="77777777" w:rsidR="00C43E0B" w:rsidRPr="000702BF" w:rsidRDefault="00C43E0B" w:rsidP="00C43E0B"/>
    <w:p w14:paraId="572CF4B4" w14:textId="77777777" w:rsidR="00C43E0B" w:rsidRPr="000702BF" w:rsidRDefault="00C43E0B" w:rsidP="00C43E0B">
      <w:pPr>
        <w:rPr>
          <w:rFonts w:eastAsia="DengXian"/>
        </w:rPr>
      </w:pPr>
      <w:r w:rsidRPr="000702BF">
        <w:t xml:space="preserve">UTRA ACLR requirement is applicable when signalled by the network with network signalling </w:t>
      </w:r>
      <w:r w:rsidRPr="000702BF">
        <w:rPr>
          <w:rFonts w:hint="eastAsia"/>
        </w:rPr>
        <w:t xml:space="preserve">value indicated </w:t>
      </w:r>
      <w:r w:rsidRPr="000702BF">
        <w:t>by</w:t>
      </w:r>
      <w:r w:rsidRPr="000702BF">
        <w:rPr>
          <w:rFonts w:hint="eastAsia"/>
        </w:rPr>
        <w:t xml:space="preserve"> </w:t>
      </w:r>
      <w:r w:rsidRPr="000702BF">
        <w:t xml:space="preserve">the field </w:t>
      </w:r>
      <w:r w:rsidRPr="000702BF">
        <w:rPr>
          <w:i/>
        </w:rPr>
        <w:t>additionalSpectrumEmission</w:t>
      </w:r>
      <w:r w:rsidRPr="000702BF">
        <w:t>.</w:t>
      </w:r>
    </w:p>
    <w:p w14:paraId="72B47F9E" w14:textId="77777777" w:rsidR="00C43E0B" w:rsidRPr="000702BF" w:rsidRDefault="00C43E0B" w:rsidP="00C43E0B">
      <w:r w:rsidRPr="000702BF">
        <w:t>The normative reference for this requirement is TS 38.101-5 [11] clause 6.5.2.4.2.</w:t>
      </w:r>
    </w:p>
    <w:p w14:paraId="1190D5A0" w14:textId="77777777" w:rsidR="00C43E0B" w:rsidRPr="000702BF" w:rsidRDefault="00C43E0B" w:rsidP="00C43E0B">
      <w:pPr>
        <w:pStyle w:val="H6"/>
      </w:pPr>
      <w:r w:rsidRPr="000702BF">
        <w:t>6.5.2.4.2.4</w:t>
      </w:r>
      <w:r w:rsidRPr="000702BF">
        <w:tab/>
        <w:t>Test description</w:t>
      </w:r>
    </w:p>
    <w:p w14:paraId="7C600D19" w14:textId="77777777" w:rsidR="00C43E0B" w:rsidRPr="000702BF" w:rsidRDefault="00C43E0B" w:rsidP="00C43E0B">
      <w:pPr>
        <w:pStyle w:val="H6"/>
      </w:pPr>
      <w:r w:rsidRPr="000702BF">
        <w:t>6.5.2.4.2.4.1</w:t>
      </w:r>
      <w:r w:rsidRPr="000702BF">
        <w:tab/>
        <w:t>Initial conditions</w:t>
      </w:r>
    </w:p>
    <w:p w14:paraId="0BE37E35" w14:textId="77777777" w:rsidR="00C43E0B" w:rsidRPr="000702BF" w:rsidRDefault="00C43E0B" w:rsidP="00C43E0B">
      <w:r w:rsidRPr="000702BF">
        <w:t>Initial conditions are a set of test configurations the UE needs to be tested in and the steps for the SS to take with the UE to reach the correct measurement state.</w:t>
      </w:r>
    </w:p>
    <w:p w14:paraId="316D7020" w14:textId="77777777" w:rsidR="00C43E0B" w:rsidRPr="000702BF" w:rsidRDefault="00C43E0B" w:rsidP="00C43E0B">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combination of test channel bandwidth and sub-carrier spacing, and are shown in Table 6.2.2.4.1-1. The details of the uplink reference measurement channels (RMCs) are specified in TS 38.521-1 [2] Annexe</w:t>
      </w:r>
      <w:r w:rsidRPr="000702BF">
        <w:rPr>
          <w:lang w:eastAsia="zh-CN"/>
        </w:rPr>
        <w:t>s</w:t>
      </w:r>
      <w:r w:rsidRPr="000702BF">
        <w:t xml:space="preserve"> A.2. Configurations of PDSCH and PDCCH before measurement are specified in TS 38.521-1 [2] Annex </w:t>
      </w:r>
      <w:r w:rsidRPr="000702BF">
        <w:rPr>
          <w:rFonts w:eastAsia="DengXian"/>
          <w:lang w:eastAsia="zh-CN"/>
        </w:rPr>
        <w:t>C.2</w:t>
      </w:r>
      <w:r w:rsidRPr="000702BF">
        <w:t>.</w:t>
      </w:r>
    </w:p>
    <w:p w14:paraId="4E73504B" w14:textId="77777777" w:rsidR="00C43E0B" w:rsidRPr="000702BF" w:rsidRDefault="00C43E0B" w:rsidP="00C43E0B">
      <w:pPr>
        <w:pStyle w:val="TH"/>
        <w:rPr>
          <w:lang w:eastAsia="zh-CN"/>
        </w:rPr>
      </w:pPr>
      <w:r w:rsidRPr="000702BF">
        <w:lastRenderedPageBreak/>
        <w:t>Table 6.2.2.4.2-1: Test Configuration T</w:t>
      </w:r>
      <w:r w:rsidRPr="000702BF">
        <w:rPr>
          <w:lang w:eastAsia="zh-CN"/>
        </w:rPr>
        <w:t>able</w:t>
      </w:r>
      <w:r w:rsidRPr="000702BF">
        <w:rPr>
          <w:rFonts w:eastAsia="DengXian"/>
          <w:lang w:eastAsia="zh-CN"/>
        </w:rPr>
        <w:t xml:space="preserve"> for </w:t>
      </w:r>
      <w:r w:rsidRPr="000702BF">
        <w:t>power class 3</w:t>
      </w:r>
    </w:p>
    <w:p w14:paraId="38DC30D4" w14:textId="2B49E95F" w:rsidR="00C43E0B" w:rsidRPr="000702BF" w:rsidRDefault="000D1B0A" w:rsidP="00C43E0B">
      <w:pPr>
        <w:pStyle w:val="TH"/>
        <w:rPr>
          <w:rFonts w:ascii="Times New Roman" w:hAnsi="Times New Roman"/>
          <w:b w:val="0"/>
        </w:rPr>
      </w:pPr>
      <w:bookmarkStart w:id="1050" w:name="_MCCTEMPBM_CRPT44170174___7"/>
      <w:r>
        <w:t>[to be updated]</w:t>
      </w:r>
    </w:p>
    <w:bookmarkEnd w:id="1050"/>
    <w:p w14:paraId="7249F7D9" w14:textId="700F989C" w:rsidR="00C43E0B" w:rsidRPr="000702BF" w:rsidRDefault="00C43E0B" w:rsidP="00C43E0B">
      <w:pPr>
        <w:pStyle w:val="B1"/>
      </w:pPr>
      <w:r w:rsidRPr="000702BF">
        <w:t>1.</w:t>
      </w:r>
      <w:r w:rsidRPr="000702BF">
        <w:tab/>
        <w:t>Connect the SS to the UE antenna connectors as shown in TS 38.508-1 [</w:t>
      </w:r>
      <w:r w:rsidR="00384981">
        <w:t>to be updated</w:t>
      </w:r>
      <w:r w:rsidRPr="000702BF">
        <w:t xml:space="preserve">] Annex A, Figure A.3.1.2.1 for TE diagram and </w:t>
      </w:r>
      <w:r w:rsidR="00201225">
        <w:t>clause</w:t>
      </w:r>
      <w:r w:rsidRPr="000702BF">
        <w:t xml:space="preserve"> A.3.2 for UE diagram.</w:t>
      </w:r>
    </w:p>
    <w:p w14:paraId="1AB640F0" w14:textId="01FDF92B" w:rsidR="00C43E0B" w:rsidRPr="000702BF" w:rsidRDefault="00C43E0B" w:rsidP="00C43E0B">
      <w:pPr>
        <w:pStyle w:val="B1"/>
      </w:pPr>
      <w:r w:rsidRPr="000702BF">
        <w:t>2.</w:t>
      </w:r>
      <w:r w:rsidRPr="000702BF">
        <w:tab/>
        <w:t>The parameter settings for the cell are set up according to TS 38.508-1 [</w:t>
      </w:r>
      <w:r w:rsidR="00384981">
        <w:t>to be updated</w:t>
      </w:r>
      <w:r w:rsidRPr="000702BF">
        <w:t>] subclause 4.4.3.</w:t>
      </w:r>
    </w:p>
    <w:p w14:paraId="5CE5E977" w14:textId="22C287D6" w:rsidR="00C43E0B" w:rsidRPr="000702BF" w:rsidRDefault="00C43E0B" w:rsidP="00C43E0B">
      <w:pPr>
        <w:pStyle w:val="B1"/>
      </w:pPr>
      <w:r w:rsidRPr="000702BF">
        <w:t>3.</w:t>
      </w:r>
      <w:r w:rsidRPr="000702BF">
        <w:tab/>
        <w:t xml:space="preserve">Downlink signals are initially set up according to TS 38.521-1 [2] </w:t>
      </w:r>
      <w:r w:rsidR="00201225">
        <w:t>clauses</w:t>
      </w:r>
      <w:r w:rsidR="00201225" w:rsidRPr="000702BF">
        <w:t xml:space="preserve"> </w:t>
      </w:r>
      <w:r w:rsidRPr="000702BF">
        <w:t xml:space="preserve">C.0, C.1, C.2, and uplink signals according to TS 38.521-1 [2] </w:t>
      </w:r>
      <w:r w:rsidR="00201225">
        <w:t>clauses</w:t>
      </w:r>
      <w:r w:rsidR="00201225" w:rsidRPr="000702BF">
        <w:t xml:space="preserve"> </w:t>
      </w:r>
      <w:r w:rsidRPr="000702BF">
        <w:t>G.0, G.1, G.2, G.3.0.</w:t>
      </w:r>
    </w:p>
    <w:p w14:paraId="7B3A4F7F" w14:textId="77777777" w:rsidR="00C43E0B" w:rsidRPr="000702BF" w:rsidRDefault="00C43E0B" w:rsidP="00C43E0B">
      <w:pPr>
        <w:pStyle w:val="B1"/>
      </w:pPr>
      <w:r w:rsidRPr="000702BF">
        <w:t>4.</w:t>
      </w:r>
      <w:r w:rsidRPr="000702BF">
        <w:tab/>
        <w:t>The UL Reference Measurement Channel is set according to Table 6.2.2.4.1-1.</w:t>
      </w:r>
    </w:p>
    <w:p w14:paraId="0708B01B" w14:textId="77777777" w:rsidR="00C43E0B" w:rsidRPr="000702BF" w:rsidRDefault="00C43E0B" w:rsidP="00C43E0B">
      <w:pPr>
        <w:pStyle w:val="B1"/>
      </w:pPr>
      <w:r w:rsidRPr="000702BF">
        <w:t>5.</w:t>
      </w:r>
      <w:r w:rsidRPr="000702BF">
        <w:tab/>
        <w:t xml:space="preserve">Propagation conditions are set according to TS 38.521-1 [2] Annex </w:t>
      </w:r>
      <w:r w:rsidRPr="000702BF">
        <w:rPr>
          <w:rFonts w:eastAsia="DengXian"/>
          <w:lang w:eastAsia="zh-CN"/>
        </w:rPr>
        <w:t>B.0</w:t>
      </w:r>
      <w:r w:rsidRPr="000702BF">
        <w:t>.</w:t>
      </w:r>
    </w:p>
    <w:p w14:paraId="73589DC0" w14:textId="51113099" w:rsidR="00C43E0B" w:rsidRPr="000702BF" w:rsidRDefault="00C43E0B" w:rsidP="002600C1">
      <w:pPr>
        <w:pStyle w:val="B1"/>
      </w:pPr>
      <w:r w:rsidRPr="000702BF">
        <w:t>6.</w:t>
      </w:r>
      <w:r w:rsidRPr="000702BF">
        <w:tab/>
        <w:t>Ensure the UE is in State [</w:t>
      </w:r>
      <w:r w:rsidR="00384981">
        <w:t>to be updated</w:t>
      </w:r>
      <w:r w:rsidRPr="000702BF">
        <w:t>] with generic procedure parameters [</w:t>
      </w:r>
      <w:r w:rsidR="00384981">
        <w:t>to be updated</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TS 38.508-1 [</w:t>
      </w:r>
      <w:r w:rsidR="00384981">
        <w:t>to be updated</w:t>
      </w:r>
      <w:r w:rsidRPr="000702BF">
        <w:t>] clause 4.5. Message contents are defined in clause 6.2.2.4.3.</w:t>
      </w:r>
    </w:p>
    <w:p w14:paraId="29A8B375" w14:textId="77777777" w:rsidR="00C43E0B" w:rsidRPr="000702BF" w:rsidRDefault="00C43E0B" w:rsidP="00C43E0B">
      <w:pPr>
        <w:pStyle w:val="H6"/>
      </w:pPr>
      <w:r w:rsidRPr="000702BF">
        <w:t>6.5.2.4.2.4.2</w:t>
      </w:r>
      <w:r w:rsidRPr="000702BF">
        <w:tab/>
        <w:t>Test procedure</w:t>
      </w:r>
    </w:p>
    <w:p w14:paraId="47F947C6" w14:textId="0E8CFEA1" w:rsidR="00C43E0B" w:rsidRPr="000702BF" w:rsidRDefault="000D1B0A" w:rsidP="00C43E0B">
      <w:pPr>
        <w:pStyle w:val="B1"/>
      </w:pPr>
      <w:r>
        <w:t>[to be updated]</w:t>
      </w:r>
    </w:p>
    <w:p w14:paraId="41436094" w14:textId="77777777" w:rsidR="00C43E0B" w:rsidRPr="000702BF" w:rsidRDefault="00C43E0B" w:rsidP="00C43E0B">
      <w:pPr>
        <w:pStyle w:val="H6"/>
      </w:pPr>
      <w:r w:rsidRPr="000702BF">
        <w:t>6.5.2.4.2.4.3</w:t>
      </w:r>
      <w:r w:rsidRPr="000702BF">
        <w:tab/>
        <w:t>Message contents</w:t>
      </w:r>
    </w:p>
    <w:p w14:paraId="50DCEBF3" w14:textId="2360A84E" w:rsidR="00C43E0B" w:rsidRPr="000702BF" w:rsidRDefault="00C43E0B" w:rsidP="00C43E0B">
      <w:pPr>
        <w:rPr>
          <w:lang w:eastAsia="zh-CN"/>
        </w:rPr>
      </w:pPr>
      <w:r w:rsidRPr="000702BF">
        <w:rPr>
          <w:lang w:eastAsia="zh-CN"/>
        </w:rPr>
        <w:t>M</w:t>
      </w:r>
      <w:r w:rsidRPr="000702BF">
        <w:t>essage contents are according to TS 38.508-1 [</w:t>
      </w:r>
      <w:r w:rsidR="00384981">
        <w:t>to be updated</w:t>
      </w:r>
      <w:r w:rsidRPr="000702BF">
        <w:t>] subclause 4.6</w:t>
      </w:r>
      <w:r w:rsidRPr="000702BF">
        <w:rPr>
          <w:lang w:eastAsia="zh-CN"/>
        </w:rPr>
        <w:t xml:space="preserve"> and 5.4</w:t>
      </w:r>
      <w:r w:rsidRPr="000702BF">
        <w:t xml:space="preserve"> with the following exceptions</w:t>
      </w:r>
      <w:r w:rsidRPr="000702BF">
        <w:rPr>
          <w:lang w:eastAsia="zh-CN"/>
        </w:rPr>
        <w:t>:</w:t>
      </w:r>
    </w:p>
    <w:p w14:paraId="4654AF7B" w14:textId="747A11C5" w:rsidR="00C43E0B" w:rsidRPr="000702BF" w:rsidRDefault="000D1B0A" w:rsidP="00C43E0B">
      <w:pPr>
        <w:rPr>
          <w:lang w:eastAsia="zh-CN"/>
        </w:rPr>
      </w:pPr>
      <w:r>
        <w:t>[to be updated]</w:t>
      </w:r>
    </w:p>
    <w:p w14:paraId="39DCD23B" w14:textId="77777777" w:rsidR="00C43E0B" w:rsidRPr="000702BF" w:rsidRDefault="00C43E0B" w:rsidP="00C43E0B">
      <w:pPr>
        <w:pStyle w:val="H6"/>
      </w:pPr>
      <w:r w:rsidRPr="000702BF">
        <w:t>6.5.2.4.2.5</w:t>
      </w:r>
      <w:r w:rsidRPr="000702BF">
        <w:tab/>
        <w:t>Test requirement</w:t>
      </w:r>
    </w:p>
    <w:p w14:paraId="3C957DB7" w14:textId="0B62D9DF" w:rsidR="00C43E0B" w:rsidRPr="000702BF" w:rsidRDefault="000D1B0A" w:rsidP="00CD1DFB">
      <w:r>
        <w:t>[to be updated]</w:t>
      </w:r>
    </w:p>
    <w:p w14:paraId="19299896" w14:textId="4F90BFBD" w:rsidR="00935C52" w:rsidRPr="00BB4684" w:rsidRDefault="00935C52" w:rsidP="00935C52">
      <w:pPr>
        <w:pStyle w:val="Heading3"/>
      </w:pPr>
      <w:bookmarkStart w:id="1051" w:name="_Toc137543605"/>
      <w:bookmarkStart w:id="1052" w:name="_Toc152356650"/>
      <w:r w:rsidRPr="00BB4684">
        <w:t>6.5.3</w:t>
      </w:r>
      <w:r w:rsidRPr="00BB4684">
        <w:tab/>
        <w:t>Spurious emission</w:t>
      </w:r>
      <w:bookmarkEnd w:id="1025"/>
      <w:bookmarkEnd w:id="1026"/>
      <w:bookmarkEnd w:id="1027"/>
      <w:bookmarkEnd w:id="1028"/>
      <w:bookmarkEnd w:id="1029"/>
      <w:bookmarkEnd w:id="1030"/>
      <w:bookmarkEnd w:id="1031"/>
      <w:bookmarkEnd w:id="1032"/>
      <w:bookmarkEnd w:id="1033"/>
      <w:bookmarkEnd w:id="1034"/>
      <w:bookmarkEnd w:id="1051"/>
      <w:bookmarkEnd w:id="1052"/>
    </w:p>
    <w:p w14:paraId="2DD7CED8" w14:textId="4DBDDD24" w:rsidR="00D02D8D" w:rsidRPr="00BB4684" w:rsidRDefault="00D02D8D" w:rsidP="00D02D8D">
      <w:pPr>
        <w:pStyle w:val="Heading4"/>
      </w:pPr>
      <w:bookmarkStart w:id="1053" w:name="_Toc152356651"/>
      <w:r w:rsidRPr="00BB4684">
        <w:t>6.5.3.0</w:t>
      </w:r>
      <w:r w:rsidRPr="00BB4684">
        <w:tab/>
        <w:t>General</w:t>
      </w:r>
      <w:bookmarkEnd w:id="1053"/>
    </w:p>
    <w:p w14:paraId="6BCF71E1" w14:textId="497C93C6" w:rsidR="00935C52" w:rsidRPr="00BB4684" w:rsidRDefault="00935C52" w:rsidP="00935C52">
      <w:r w:rsidRPr="00BB4684">
        <w:t>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 line with SM.329 [</w:t>
      </w:r>
      <w:r w:rsidR="00384981">
        <w:t>to be updated</w:t>
      </w:r>
      <w:r w:rsidRPr="00BB4684">
        <w:t xml:space="preserve">] and </w:t>
      </w:r>
      <w:r w:rsidRPr="00BB4684">
        <w:rPr>
          <w:lang w:eastAsia="zh-CN"/>
        </w:rPr>
        <w:t>NTN</w:t>
      </w:r>
      <w:r w:rsidRPr="00BB4684">
        <w:t xml:space="preserve"> operating band requirement to address UE co-existence.</w:t>
      </w:r>
    </w:p>
    <w:p w14:paraId="1050B835" w14:textId="77777777" w:rsidR="00935C52" w:rsidRPr="00BB4684" w:rsidRDefault="00935C52" w:rsidP="00935C52">
      <w:r w:rsidRPr="00BB4684">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03B77949" w14:textId="77777777" w:rsidR="00935C52" w:rsidRPr="00BB4684" w:rsidRDefault="00935C52" w:rsidP="00935C52">
      <w:pPr>
        <w:pStyle w:val="NO"/>
      </w:pPr>
      <w:r w:rsidRPr="00BB4684">
        <w:t>NOTE:</w:t>
      </w:r>
      <w:r w:rsidRPr="00BB4684">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30B4A98E" w14:textId="77777777" w:rsidR="00935C52" w:rsidRPr="000702BF" w:rsidRDefault="00935C52" w:rsidP="00935C52">
      <w:pPr>
        <w:pStyle w:val="Heading4"/>
      </w:pPr>
      <w:bookmarkStart w:id="1054" w:name="_Toc97562300"/>
      <w:bookmarkStart w:id="1055" w:name="_Toc104122533"/>
      <w:bookmarkStart w:id="1056" w:name="_Toc104205484"/>
      <w:bookmarkStart w:id="1057" w:name="_Toc104206691"/>
      <w:bookmarkStart w:id="1058" w:name="_Toc104503651"/>
      <w:bookmarkStart w:id="1059" w:name="_Toc106127582"/>
      <w:bookmarkStart w:id="1060" w:name="_Toc123057947"/>
      <w:bookmarkStart w:id="1061" w:name="_Toc124255242"/>
      <w:bookmarkStart w:id="1062" w:name="_Toc124255433"/>
      <w:bookmarkStart w:id="1063" w:name="_Toc124255570"/>
      <w:bookmarkStart w:id="1064" w:name="_Toc137543606"/>
      <w:bookmarkStart w:id="1065" w:name="_Toc152356652"/>
      <w:r w:rsidRPr="00BB4684">
        <w:t>6.5.3.1</w:t>
      </w:r>
      <w:r w:rsidRPr="00BB4684">
        <w:tab/>
      </w:r>
      <w:bookmarkEnd w:id="1054"/>
      <w:r w:rsidRPr="00BB4684">
        <w:t>General spurious emissions</w:t>
      </w:r>
      <w:bookmarkEnd w:id="1055"/>
      <w:bookmarkEnd w:id="1056"/>
      <w:bookmarkEnd w:id="1057"/>
      <w:bookmarkEnd w:id="1058"/>
      <w:bookmarkEnd w:id="1059"/>
      <w:bookmarkEnd w:id="1060"/>
      <w:bookmarkEnd w:id="1061"/>
      <w:bookmarkEnd w:id="1062"/>
      <w:bookmarkEnd w:id="1063"/>
      <w:bookmarkEnd w:id="1064"/>
      <w:bookmarkEnd w:id="1065"/>
    </w:p>
    <w:p w14:paraId="1DD983BB" w14:textId="71E426D1" w:rsidR="00935C52" w:rsidRPr="000702BF" w:rsidRDefault="00935C52" w:rsidP="00935C52">
      <w:pPr>
        <w:pStyle w:val="EditorsNote"/>
      </w:pPr>
      <w:r w:rsidRPr="000702BF">
        <w:t>Editor</w:t>
      </w:r>
      <w:r w:rsidR="0002370F" w:rsidRPr="000702BF">
        <w:t>'</w:t>
      </w:r>
      <w:r w:rsidRPr="000702BF">
        <w:t>s Note: This clause is incomplete. The following aspects are either missing or not yet determined:</w:t>
      </w:r>
    </w:p>
    <w:p w14:paraId="3C9F59ED" w14:textId="77777777" w:rsidR="00935C52" w:rsidRPr="000702BF" w:rsidRDefault="00935C52" w:rsidP="00935C52">
      <w:pPr>
        <w:pStyle w:val="EditorsNote"/>
      </w:pPr>
      <w:r w:rsidRPr="000702BF">
        <w:t>- Addition to applicability spec is pending</w:t>
      </w:r>
    </w:p>
    <w:p w14:paraId="4849AD64" w14:textId="006F98D0" w:rsidR="00935C52" w:rsidRPr="000702BF" w:rsidRDefault="00935C52" w:rsidP="00935C52">
      <w:pPr>
        <w:pStyle w:val="EditorsNote"/>
      </w:pPr>
      <w:r w:rsidRPr="000702BF">
        <w:t xml:space="preserve">- Initial condition and call setup procedure to support NR satellite access are </w:t>
      </w:r>
      <w:r w:rsidR="008B19AB">
        <w:t>to be updated</w:t>
      </w:r>
    </w:p>
    <w:p w14:paraId="4D8DBC6E" w14:textId="1EA13B4F" w:rsidR="00935C52" w:rsidRPr="000702BF" w:rsidRDefault="00935C52" w:rsidP="00935C52">
      <w:pPr>
        <w:pStyle w:val="EditorsNote"/>
      </w:pPr>
      <w:r w:rsidRPr="000702BF">
        <w:lastRenderedPageBreak/>
        <w:t xml:space="preserve">- Message exceptions specific to satellite access is </w:t>
      </w:r>
      <w:r w:rsidR="008B19AB">
        <w:t>to be updated</w:t>
      </w:r>
    </w:p>
    <w:p w14:paraId="36FFB355" w14:textId="35ECF37D" w:rsidR="00935C52" w:rsidRPr="000702BF" w:rsidRDefault="00935C52" w:rsidP="00935C52">
      <w:pPr>
        <w:pStyle w:val="EditorsNote"/>
        <w:rPr>
          <w:lang w:eastAsia="zh-TW"/>
        </w:rPr>
      </w:pPr>
      <w:r w:rsidRPr="000702BF">
        <w:t xml:space="preserve">- Annex F MU/TT is </w:t>
      </w:r>
      <w:r w:rsidR="008B19AB">
        <w:t>to be updated</w:t>
      </w:r>
    </w:p>
    <w:p w14:paraId="0A8F861E" w14:textId="77777777" w:rsidR="00935C52" w:rsidRPr="000702BF" w:rsidRDefault="00935C52" w:rsidP="0002370F">
      <w:pPr>
        <w:pStyle w:val="Heading5"/>
      </w:pPr>
      <w:bookmarkStart w:id="1066" w:name="_Toc27478177"/>
      <w:bookmarkStart w:id="1067" w:name="_Toc36226889"/>
      <w:bookmarkStart w:id="1068" w:name="_Toc44324174"/>
      <w:bookmarkStart w:id="1069" w:name="_Toc52990368"/>
      <w:bookmarkStart w:id="1070" w:name="_Toc60823567"/>
      <w:bookmarkStart w:id="1071" w:name="_Toc60825489"/>
      <w:bookmarkStart w:id="1072" w:name="_Toc152356653"/>
      <w:r w:rsidRPr="000702BF">
        <w:t>6.5.3.1.1</w:t>
      </w:r>
      <w:r w:rsidRPr="000702BF">
        <w:tab/>
        <w:t>Test purpose</w:t>
      </w:r>
      <w:bookmarkEnd w:id="1066"/>
      <w:bookmarkEnd w:id="1067"/>
      <w:bookmarkEnd w:id="1068"/>
      <w:bookmarkEnd w:id="1069"/>
      <w:bookmarkEnd w:id="1070"/>
      <w:bookmarkEnd w:id="1071"/>
      <w:bookmarkEnd w:id="1072"/>
    </w:p>
    <w:p w14:paraId="3F18F641" w14:textId="77777777" w:rsidR="00935C52" w:rsidRPr="000702BF" w:rsidRDefault="00935C52" w:rsidP="00935C52">
      <w:r w:rsidRPr="000702BF">
        <w:t>To verify that UE transmitter does not cause unacceptable interference to other channels or other systems in terms of transmitter spurious emissions.</w:t>
      </w:r>
    </w:p>
    <w:p w14:paraId="3BABEEC9" w14:textId="77777777" w:rsidR="00935C52" w:rsidRPr="000702BF" w:rsidRDefault="00935C52" w:rsidP="0002370F">
      <w:pPr>
        <w:pStyle w:val="Heading5"/>
      </w:pPr>
      <w:bookmarkStart w:id="1073" w:name="_Toc27478178"/>
      <w:bookmarkStart w:id="1074" w:name="_Toc36226890"/>
      <w:bookmarkStart w:id="1075" w:name="_Toc44324175"/>
      <w:bookmarkStart w:id="1076" w:name="_Toc52990369"/>
      <w:bookmarkStart w:id="1077" w:name="_Toc60823568"/>
      <w:bookmarkStart w:id="1078" w:name="_Toc60825490"/>
      <w:bookmarkStart w:id="1079" w:name="_Toc152356654"/>
      <w:r w:rsidRPr="000702BF">
        <w:t>6.5.3.1.2</w:t>
      </w:r>
      <w:r w:rsidRPr="000702BF">
        <w:tab/>
        <w:t>Test applicability</w:t>
      </w:r>
      <w:bookmarkEnd w:id="1073"/>
      <w:bookmarkEnd w:id="1074"/>
      <w:bookmarkEnd w:id="1075"/>
      <w:bookmarkEnd w:id="1076"/>
      <w:bookmarkEnd w:id="1077"/>
      <w:bookmarkEnd w:id="1078"/>
      <w:bookmarkEnd w:id="1079"/>
    </w:p>
    <w:p w14:paraId="4DF46052" w14:textId="77777777" w:rsidR="00935C52" w:rsidRPr="000702BF" w:rsidRDefault="00935C52" w:rsidP="00935C52">
      <w:pPr>
        <w:rPr>
          <w:rFonts w:eastAsia="SimSun"/>
        </w:rPr>
      </w:pPr>
      <w:r w:rsidRPr="000702BF">
        <w:t>The requirements of this test apply to all types of NR Power Class 3 UE release 17 and forward that support satellite access operation</w:t>
      </w:r>
      <w:r w:rsidRPr="000702BF">
        <w:rPr>
          <w:rFonts w:eastAsia="SimSun"/>
        </w:rPr>
        <w:t>.</w:t>
      </w:r>
    </w:p>
    <w:p w14:paraId="332018AF" w14:textId="77777777" w:rsidR="00935C52" w:rsidRPr="000702BF" w:rsidRDefault="00935C52" w:rsidP="0002370F">
      <w:pPr>
        <w:pStyle w:val="Heading5"/>
      </w:pPr>
      <w:bookmarkStart w:id="1080" w:name="_Toc27478179"/>
      <w:bookmarkStart w:id="1081" w:name="_Toc36226891"/>
      <w:bookmarkStart w:id="1082" w:name="_Toc44324176"/>
      <w:bookmarkStart w:id="1083" w:name="_Toc52990370"/>
      <w:bookmarkStart w:id="1084" w:name="_Toc60823569"/>
      <w:bookmarkStart w:id="1085" w:name="_Toc60825491"/>
      <w:bookmarkStart w:id="1086" w:name="_Toc152356655"/>
      <w:r w:rsidRPr="000702BF">
        <w:t>6.5.3.1.3</w:t>
      </w:r>
      <w:r w:rsidRPr="000702BF">
        <w:tab/>
        <w:t>Minimum conformance requirements</w:t>
      </w:r>
      <w:bookmarkEnd w:id="1080"/>
      <w:bookmarkEnd w:id="1081"/>
      <w:bookmarkEnd w:id="1082"/>
      <w:bookmarkEnd w:id="1083"/>
      <w:bookmarkEnd w:id="1084"/>
      <w:bookmarkEnd w:id="1085"/>
      <w:bookmarkEnd w:id="1086"/>
    </w:p>
    <w:p w14:paraId="715FC4D1" w14:textId="77777777" w:rsidR="00935C52" w:rsidRPr="000702BF" w:rsidRDefault="00935C52" w:rsidP="00935C52">
      <w:r w:rsidRPr="000702BF">
        <w:t>Unless otherwise stated, the spurious emission limits apply for the frequency ranges that are more than F</w:t>
      </w:r>
      <w:r w:rsidRPr="000702BF">
        <w:rPr>
          <w:vertAlign w:val="subscript"/>
        </w:rPr>
        <w:t>OOB</w:t>
      </w:r>
      <w:r w:rsidRPr="000702BF">
        <w:t xml:space="preserve"> (MHz) in Table </w:t>
      </w:r>
      <w:r w:rsidRPr="000702BF">
        <w:rPr>
          <w:rFonts w:hint="eastAsia"/>
        </w:rPr>
        <w:t>6</w:t>
      </w:r>
      <w:r w:rsidRPr="000702BF">
        <w:t>.</w:t>
      </w:r>
      <w:r w:rsidRPr="000702BF">
        <w:rPr>
          <w:rFonts w:hint="eastAsia"/>
        </w:rPr>
        <w:t>5</w:t>
      </w:r>
      <w:r w:rsidRPr="000702BF">
        <w:t>.</w:t>
      </w:r>
      <w:r w:rsidRPr="000702BF">
        <w:rPr>
          <w:rFonts w:hint="eastAsia"/>
        </w:rPr>
        <w:t>3</w:t>
      </w:r>
      <w:r w:rsidRPr="000702BF">
        <w:t xml:space="preserve">.1.3-1 from the edge of the channel bandwidth. The spurious emission limits in Table </w:t>
      </w:r>
      <w:r w:rsidRPr="000702BF">
        <w:rPr>
          <w:rFonts w:hint="eastAsia"/>
        </w:rPr>
        <w:t>6</w:t>
      </w:r>
      <w:r w:rsidRPr="000702BF">
        <w:t>.</w:t>
      </w:r>
      <w:r w:rsidRPr="000702BF">
        <w:rPr>
          <w:rFonts w:hint="eastAsia"/>
        </w:rPr>
        <w:t>5</w:t>
      </w:r>
      <w:r w:rsidRPr="000702BF">
        <w:t>.</w:t>
      </w:r>
      <w:r w:rsidRPr="000702BF">
        <w:rPr>
          <w:rFonts w:hint="eastAsia"/>
        </w:rPr>
        <w:t>3</w:t>
      </w:r>
      <w:r w:rsidRPr="000702BF">
        <w:t>.1.3-2 apply for all transmitter band configurations (N</w:t>
      </w:r>
      <w:r w:rsidRPr="000702BF">
        <w:rPr>
          <w:vertAlign w:val="subscript"/>
        </w:rPr>
        <w:t>RB</w:t>
      </w:r>
      <w:r w:rsidRPr="000702BF">
        <w:t>) and channel bandwidths.</w:t>
      </w:r>
    </w:p>
    <w:p w14:paraId="020E7E90" w14:textId="77777777" w:rsidR="00935C52" w:rsidRPr="000702BF" w:rsidRDefault="00935C52" w:rsidP="00935C52">
      <w:pPr>
        <w:pStyle w:val="TH"/>
      </w:pPr>
      <w:r w:rsidRPr="000702BF">
        <w:t xml:space="preserve">Table </w:t>
      </w:r>
      <w:r w:rsidRPr="000702BF">
        <w:rPr>
          <w:rFonts w:hint="eastAsia"/>
        </w:rPr>
        <w:t>6</w:t>
      </w:r>
      <w:r w:rsidRPr="000702BF">
        <w:t>.</w:t>
      </w:r>
      <w:r w:rsidRPr="000702BF">
        <w:rPr>
          <w:rFonts w:hint="eastAsia"/>
        </w:rPr>
        <w:t>5</w:t>
      </w:r>
      <w:r w:rsidRPr="000702BF">
        <w:t xml:space="preserve">.3.1.3-1: Boundary between </w:t>
      </w:r>
      <w:r w:rsidRPr="000702BF">
        <w:rPr>
          <w:rFonts w:hint="eastAsia"/>
        </w:rPr>
        <w:t>NR</w:t>
      </w:r>
      <w:r w:rsidRPr="000702BF">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31"/>
        <w:gridCol w:w="4284"/>
      </w:tblGrid>
      <w:tr w:rsidR="00935C52" w:rsidRPr="000702BF" w14:paraId="61E3E88B" w14:textId="77777777" w:rsidTr="008D0E0E">
        <w:trPr>
          <w:jc w:val="center"/>
        </w:trPr>
        <w:tc>
          <w:tcPr>
            <w:tcW w:w="1731" w:type="dxa"/>
          </w:tcPr>
          <w:p w14:paraId="011A1EE0" w14:textId="0324776F" w:rsidR="00935C52" w:rsidRPr="000702BF" w:rsidRDefault="00935C52" w:rsidP="00AE3F12">
            <w:pPr>
              <w:pStyle w:val="TAH"/>
            </w:pPr>
            <w:r w:rsidRPr="000702BF">
              <w:rPr>
                <w:rFonts w:hint="eastAsia"/>
              </w:rPr>
              <w:t>Channel</w:t>
            </w:r>
            <w:r w:rsidR="008D0E0E" w:rsidRPr="000702BF">
              <w:rPr>
                <w:rFonts w:hint="eastAsia"/>
              </w:rPr>
              <w:t xml:space="preserve"> </w:t>
            </w:r>
            <w:r w:rsidRPr="000702BF">
              <w:rPr>
                <w:rFonts w:hint="eastAsia"/>
              </w:rPr>
              <w:t>bandwidth</w:t>
            </w:r>
          </w:p>
        </w:tc>
        <w:tc>
          <w:tcPr>
            <w:tcW w:w="4284" w:type="dxa"/>
          </w:tcPr>
          <w:p w14:paraId="621F3292" w14:textId="62DB25E7" w:rsidR="00935C52" w:rsidRPr="000702BF" w:rsidRDefault="00935C52" w:rsidP="00AE3F12">
            <w:pPr>
              <w:pStyle w:val="TAH"/>
            </w:pPr>
            <w:r w:rsidRPr="000702BF">
              <w:t>OOB</w:t>
            </w:r>
            <w:r w:rsidR="008D0E0E" w:rsidRPr="000702BF">
              <w:t xml:space="preserve"> </w:t>
            </w:r>
            <w:r w:rsidRPr="000702BF">
              <w:t>boundary</w:t>
            </w:r>
            <w:r w:rsidR="008D0E0E" w:rsidRPr="000702BF">
              <w:rPr>
                <w:rFonts w:hint="eastAsia"/>
              </w:rPr>
              <w:t xml:space="preserve"> </w:t>
            </w:r>
            <w:r w:rsidRPr="000702BF">
              <w:t>F</w:t>
            </w:r>
            <w:r w:rsidRPr="000702BF">
              <w:rPr>
                <w:vertAlign w:val="subscript"/>
              </w:rPr>
              <w:t>OOB</w:t>
            </w:r>
            <w:r w:rsidR="008D0E0E" w:rsidRPr="000702BF">
              <w:t xml:space="preserve"> </w:t>
            </w:r>
            <w:r w:rsidRPr="000702BF">
              <w:t>(MHz)</w:t>
            </w:r>
          </w:p>
        </w:tc>
      </w:tr>
      <w:tr w:rsidR="00935C52" w:rsidRPr="000702BF" w14:paraId="388793DE" w14:textId="77777777" w:rsidTr="008D0E0E">
        <w:trPr>
          <w:jc w:val="center"/>
        </w:trPr>
        <w:tc>
          <w:tcPr>
            <w:tcW w:w="1731" w:type="dxa"/>
          </w:tcPr>
          <w:p w14:paraId="7F5CFD9A" w14:textId="77777777" w:rsidR="00935C52" w:rsidRPr="000702BF" w:rsidRDefault="00935C52" w:rsidP="00AE3F12">
            <w:pPr>
              <w:pStyle w:val="TAC"/>
            </w:pPr>
            <w:r w:rsidRPr="000702BF">
              <w:rPr>
                <w:rFonts w:hint="eastAsia"/>
              </w:rPr>
              <w:t>BW</w:t>
            </w:r>
            <w:r w:rsidRPr="000702BF">
              <w:rPr>
                <w:vertAlign w:val="subscript"/>
              </w:rPr>
              <w:t>Channel</w:t>
            </w:r>
          </w:p>
        </w:tc>
        <w:tc>
          <w:tcPr>
            <w:tcW w:w="4284" w:type="dxa"/>
          </w:tcPr>
          <w:p w14:paraId="2D79E65F" w14:textId="4F029772" w:rsidR="00935C52" w:rsidRPr="000702BF" w:rsidRDefault="00935C52" w:rsidP="00AE3F12">
            <w:pPr>
              <w:pStyle w:val="TAC"/>
            </w:pPr>
            <w:r w:rsidRPr="000702BF">
              <w:rPr>
                <w:rFonts w:hint="eastAsia"/>
              </w:rPr>
              <w:t>BW</w:t>
            </w:r>
            <w:r w:rsidRPr="000702BF">
              <w:rPr>
                <w:rStyle w:val="TAHCar"/>
                <w:bCs/>
                <w:vertAlign w:val="subscript"/>
              </w:rPr>
              <w:t>Channel</w:t>
            </w:r>
            <w:r w:rsidR="008D0E0E" w:rsidRPr="000702BF">
              <w:rPr>
                <w:rStyle w:val="TAHCar"/>
                <w:bCs/>
                <w:vertAlign w:val="subscript"/>
              </w:rPr>
              <w:t xml:space="preserve"> </w:t>
            </w:r>
            <w:r w:rsidRPr="000702BF">
              <w:rPr>
                <w:rFonts w:hint="eastAsia"/>
              </w:rPr>
              <w:t>+</w:t>
            </w:r>
            <w:r w:rsidR="008D0E0E" w:rsidRPr="000702BF">
              <w:rPr>
                <w:rFonts w:hint="eastAsia"/>
              </w:rPr>
              <w:t xml:space="preserve"> </w:t>
            </w:r>
            <w:r w:rsidRPr="000702BF">
              <w:rPr>
                <w:rFonts w:hint="eastAsia"/>
              </w:rPr>
              <w:t>5</w:t>
            </w:r>
          </w:p>
        </w:tc>
      </w:tr>
    </w:tbl>
    <w:p w14:paraId="44407ED2" w14:textId="77777777" w:rsidR="00935C52" w:rsidRPr="000702BF" w:rsidRDefault="00935C52" w:rsidP="00935C52"/>
    <w:p w14:paraId="794E0997" w14:textId="77777777" w:rsidR="00935C52" w:rsidRPr="000702BF" w:rsidRDefault="00935C52" w:rsidP="00935C52">
      <w:pPr>
        <w:pStyle w:val="TH"/>
        <w:rPr>
          <w:rFonts w:cs="v5.0.0"/>
        </w:rPr>
      </w:pPr>
      <w:r w:rsidRPr="000702BF">
        <w:rPr>
          <w:rFonts w:cs="v5.0.0"/>
        </w:rPr>
        <w:t xml:space="preserve">Table </w:t>
      </w:r>
      <w:r w:rsidRPr="000702BF">
        <w:rPr>
          <w:rFonts w:cs="v5.0.0" w:hint="eastAsia"/>
        </w:rPr>
        <w:t>6</w:t>
      </w:r>
      <w:r w:rsidRPr="000702BF">
        <w:rPr>
          <w:rFonts w:cs="v5.0.0"/>
        </w:rPr>
        <w:t>.</w:t>
      </w:r>
      <w:r w:rsidRPr="000702BF">
        <w:rPr>
          <w:rFonts w:cs="v5.0.0" w:hint="eastAsia"/>
        </w:rPr>
        <w:t>5</w:t>
      </w:r>
      <w:r w:rsidRPr="000702BF">
        <w:rPr>
          <w:rFonts w:cs="v5.0.0"/>
        </w:rPr>
        <w:t>.3.1.3-2: Requirement for general spurious emissions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152"/>
        <w:gridCol w:w="1522"/>
        <w:gridCol w:w="2262"/>
        <w:gridCol w:w="868"/>
      </w:tblGrid>
      <w:tr w:rsidR="00935C52" w:rsidRPr="000702BF" w14:paraId="6E4FD3B4" w14:textId="77777777" w:rsidTr="008D0E0E">
        <w:trPr>
          <w:jc w:val="center"/>
        </w:trPr>
        <w:tc>
          <w:tcPr>
            <w:tcW w:w="2152" w:type="dxa"/>
            <w:vAlign w:val="center"/>
          </w:tcPr>
          <w:p w14:paraId="41D2D4C0" w14:textId="013ED970" w:rsidR="00935C52" w:rsidRPr="000702BF" w:rsidRDefault="00935C52" w:rsidP="00AE3F12">
            <w:pPr>
              <w:pStyle w:val="TAH"/>
            </w:pPr>
            <w:r w:rsidRPr="000702BF">
              <w:t>Frequency</w:t>
            </w:r>
            <w:r w:rsidR="008D0E0E" w:rsidRPr="000702BF">
              <w:t xml:space="preserve"> </w:t>
            </w:r>
            <w:r w:rsidRPr="000702BF">
              <w:t>Range</w:t>
            </w:r>
          </w:p>
        </w:tc>
        <w:tc>
          <w:tcPr>
            <w:tcW w:w="1522" w:type="dxa"/>
            <w:vAlign w:val="center"/>
          </w:tcPr>
          <w:p w14:paraId="50389CFF" w14:textId="1B573A19" w:rsidR="00935C52" w:rsidRPr="000702BF" w:rsidRDefault="00935C52" w:rsidP="00AE3F12">
            <w:pPr>
              <w:pStyle w:val="TAH"/>
            </w:pPr>
            <w:r w:rsidRPr="000702BF">
              <w:t>Maximum</w:t>
            </w:r>
            <w:r w:rsidR="008D0E0E" w:rsidRPr="000702BF">
              <w:t xml:space="preserve"> </w:t>
            </w:r>
            <w:r w:rsidRPr="000702BF">
              <w:t>Level</w:t>
            </w:r>
          </w:p>
        </w:tc>
        <w:tc>
          <w:tcPr>
            <w:tcW w:w="2262" w:type="dxa"/>
            <w:vAlign w:val="center"/>
          </w:tcPr>
          <w:p w14:paraId="26EBB4E9" w14:textId="0872444B" w:rsidR="00935C52" w:rsidRPr="000702BF" w:rsidRDefault="00935C52" w:rsidP="00AE3F12">
            <w:pPr>
              <w:pStyle w:val="TAH"/>
            </w:pPr>
            <w:r w:rsidRPr="000702BF">
              <w:t>Measurement</w:t>
            </w:r>
            <w:r w:rsidR="008D0E0E" w:rsidRPr="000702BF">
              <w:t xml:space="preserve"> </w:t>
            </w:r>
            <w:r w:rsidRPr="000702BF">
              <w:t>bandwidth</w:t>
            </w:r>
          </w:p>
        </w:tc>
        <w:tc>
          <w:tcPr>
            <w:tcW w:w="868" w:type="dxa"/>
            <w:vAlign w:val="center"/>
          </w:tcPr>
          <w:p w14:paraId="3B88130E" w14:textId="77777777" w:rsidR="00935C52" w:rsidRPr="000702BF" w:rsidRDefault="00935C52" w:rsidP="00AE3F12">
            <w:pPr>
              <w:pStyle w:val="TAH"/>
            </w:pPr>
            <w:r w:rsidRPr="000702BF">
              <w:t>NOTE</w:t>
            </w:r>
          </w:p>
        </w:tc>
      </w:tr>
      <w:tr w:rsidR="00935C52" w:rsidRPr="000702BF" w14:paraId="778D6061" w14:textId="77777777" w:rsidTr="008D0E0E">
        <w:trPr>
          <w:jc w:val="center"/>
        </w:trPr>
        <w:tc>
          <w:tcPr>
            <w:tcW w:w="2152" w:type="dxa"/>
            <w:vAlign w:val="center"/>
          </w:tcPr>
          <w:p w14:paraId="07799582" w14:textId="68756FDC" w:rsidR="00935C52" w:rsidRPr="000702BF" w:rsidRDefault="00935C52" w:rsidP="00AE3F12">
            <w:pPr>
              <w:pStyle w:val="TAC"/>
            </w:pPr>
            <w:r w:rsidRPr="000702BF">
              <w:t>9</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150</w:t>
            </w:r>
            <w:r w:rsidR="008D0E0E" w:rsidRPr="000702BF">
              <w:t xml:space="preserve"> </w:t>
            </w:r>
            <w:r w:rsidRPr="000702BF">
              <w:t>kHz</w:t>
            </w:r>
          </w:p>
        </w:tc>
        <w:tc>
          <w:tcPr>
            <w:tcW w:w="1522" w:type="dxa"/>
            <w:vAlign w:val="center"/>
          </w:tcPr>
          <w:p w14:paraId="5E694C1B" w14:textId="5509A450"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08998446" w14:textId="655946A7" w:rsidR="00935C52" w:rsidRPr="000702BF" w:rsidRDefault="00935C52" w:rsidP="00AE3F12">
            <w:pPr>
              <w:pStyle w:val="TAC"/>
            </w:pPr>
            <w:r w:rsidRPr="000702BF">
              <w:t>1</w:t>
            </w:r>
            <w:r w:rsidR="008D0E0E" w:rsidRPr="000702BF">
              <w:t xml:space="preserve"> </w:t>
            </w:r>
            <w:r w:rsidRPr="000702BF">
              <w:t>kHz</w:t>
            </w:r>
          </w:p>
        </w:tc>
        <w:tc>
          <w:tcPr>
            <w:tcW w:w="868" w:type="dxa"/>
            <w:vAlign w:val="center"/>
          </w:tcPr>
          <w:p w14:paraId="04742A74" w14:textId="77777777" w:rsidR="00935C52" w:rsidRPr="000702BF" w:rsidRDefault="00935C52" w:rsidP="00AE3F12">
            <w:pPr>
              <w:pStyle w:val="TAC"/>
            </w:pPr>
          </w:p>
        </w:tc>
      </w:tr>
      <w:tr w:rsidR="00935C52" w:rsidRPr="000702BF" w14:paraId="1CFAFE89" w14:textId="77777777" w:rsidTr="008D0E0E">
        <w:trPr>
          <w:jc w:val="center"/>
        </w:trPr>
        <w:tc>
          <w:tcPr>
            <w:tcW w:w="2152" w:type="dxa"/>
            <w:vAlign w:val="center"/>
          </w:tcPr>
          <w:p w14:paraId="05B76AF1" w14:textId="2A5B7955" w:rsidR="00935C52" w:rsidRPr="000702BF" w:rsidRDefault="00935C52" w:rsidP="00AE3F12">
            <w:pPr>
              <w:pStyle w:val="TAC"/>
            </w:pPr>
            <w:r w:rsidRPr="000702BF">
              <w:t>150</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30</w:t>
            </w:r>
            <w:r w:rsidR="008D0E0E" w:rsidRPr="000702BF">
              <w:t xml:space="preserve"> </w:t>
            </w:r>
            <w:r w:rsidRPr="000702BF">
              <w:t>MHz</w:t>
            </w:r>
          </w:p>
        </w:tc>
        <w:tc>
          <w:tcPr>
            <w:tcW w:w="1522" w:type="dxa"/>
            <w:vAlign w:val="center"/>
          </w:tcPr>
          <w:p w14:paraId="688E6335" w14:textId="5012CCB2"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3980E948" w14:textId="4D4777CC" w:rsidR="00935C52" w:rsidRPr="000702BF" w:rsidRDefault="00935C52" w:rsidP="00AE3F12">
            <w:pPr>
              <w:pStyle w:val="TAC"/>
            </w:pPr>
            <w:r w:rsidRPr="000702BF">
              <w:t>10</w:t>
            </w:r>
            <w:r w:rsidR="008D0E0E" w:rsidRPr="000702BF">
              <w:t xml:space="preserve"> </w:t>
            </w:r>
            <w:r w:rsidRPr="000702BF">
              <w:t>kHz</w:t>
            </w:r>
          </w:p>
        </w:tc>
        <w:tc>
          <w:tcPr>
            <w:tcW w:w="868" w:type="dxa"/>
            <w:vAlign w:val="center"/>
          </w:tcPr>
          <w:p w14:paraId="218240C1" w14:textId="77777777" w:rsidR="00935C52" w:rsidRPr="000702BF" w:rsidRDefault="00935C52" w:rsidP="00AE3F12">
            <w:pPr>
              <w:pStyle w:val="TAC"/>
            </w:pPr>
          </w:p>
        </w:tc>
      </w:tr>
      <w:tr w:rsidR="00935C52" w:rsidRPr="000702BF" w14:paraId="0A6EA808" w14:textId="77777777" w:rsidTr="008D0E0E">
        <w:trPr>
          <w:jc w:val="center"/>
        </w:trPr>
        <w:tc>
          <w:tcPr>
            <w:tcW w:w="2152" w:type="dxa"/>
            <w:vAlign w:val="center"/>
          </w:tcPr>
          <w:p w14:paraId="6403A01D" w14:textId="4542B1B1" w:rsidR="00935C52" w:rsidRPr="000702BF" w:rsidRDefault="00935C52" w:rsidP="00AE3F12">
            <w:pPr>
              <w:pStyle w:val="TAC"/>
            </w:pPr>
            <w:r w:rsidRPr="000702BF">
              <w:t>30</w:t>
            </w:r>
            <w:r w:rsidR="008D0E0E" w:rsidRPr="000702BF">
              <w:t xml:space="preserve"> </w:t>
            </w:r>
            <w:r w:rsidRPr="000702BF">
              <w:t>MHz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BB4684">
              <w:t>,</w:t>
            </w:r>
            <w:r w:rsidRPr="000702BF">
              <w:t>000</w:t>
            </w:r>
            <w:r w:rsidR="008D0E0E" w:rsidRPr="000702BF">
              <w:t xml:space="preserve"> </w:t>
            </w:r>
            <w:r w:rsidRPr="000702BF">
              <w:t>MHz</w:t>
            </w:r>
          </w:p>
        </w:tc>
        <w:tc>
          <w:tcPr>
            <w:tcW w:w="1522" w:type="dxa"/>
            <w:vAlign w:val="center"/>
          </w:tcPr>
          <w:p w14:paraId="7A226A46" w14:textId="052597AE"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1553F54B" w14:textId="2E9F831A" w:rsidR="00935C52" w:rsidRPr="000702BF" w:rsidRDefault="00935C52" w:rsidP="00AE3F12">
            <w:pPr>
              <w:pStyle w:val="TAC"/>
            </w:pPr>
            <w:r w:rsidRPr="000702BF">
              <w:t>100</w:t>
            </w:r>
            <w:r w:rsidR="008D0E0E" w:rsidRPr="000702BF">
              <w:t xml:space="preserve"> </w:t>
            </w:r>
            <w:r w:rsidRPr="000702BF">
              <w:t>kHz</w:t>
            </w:r>
          </w:p>
        </w:tc>
        <w:tc>
          <w:tcPr>
            <w:tcW w:w="868" w:type="dxa"/>
            <w:vAlign w:val="center"/>
          </w:tcPr>
          <w:p w14:paraId="50F60D72" w14:textId="77777777" w:rsidR="00935C52" w:rsidRPr="000702BF" w:rsidRDefault="00935C52" w:rsidP="00AE3F12">
            <w:pPr>
              <w:pStyle w:val="TAC"/>
            </w:pPr>
          </w:p>
        </w:tc>
      </w:tr>
      <w:tr w:rsidR="00935C52" w:rsidRPr="000702BF" w14:paraId="4D58AC76" w14:textId="77777777" w:rsidTr="008D0E0E">
        <w:trPr>
          <w:jc w:val="center"/>
        </w:trPr>
        <w:tc>
          <w:tcPr>
            <w:tcW w:w="2152" w:type="dxa"/>
            <w:vAlign w:val="center"/>
          </w:tcPr>
          <w:p w14:paraId="5230F7AC" w14:textId="7E44BE69" w:rsidR="00935C52" w:rsidRPr="000702BF" w:rsidRDefault="00935C52" w:rsidP="00AE3F12">
            <w:pPr>
              <w:pStyle w:val="TAC"/>
            </w:pPr>
            <w:r w:rsidRPr="000702BF">
              <w:t>1</w:t>
            </w:r>
            <w:r w:rsidR="008D0E0E" w:rsidRPr="000702BF">
              <w:t xml:space="preserve"> </w:t>
            </w:r>
            <w:r w:rsidRPr="000702BF">
              <w:t>GHz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5</w:t>
            </w:r>
            <w:r w:rsidRPr="000702BF">
              <w:rPr>
                <w:vertAlign w:val="superscript"/>
              </w:rPr>
              <w:t>th</w:t>
            </w:r>
            <w:r w:rsidR="008D0E0E" w:rsidRPr="000702BF">
              <w:t xml:space="preserve"> </w:t>
            </w:r>
            <w:r w:rsidRPr="000702BF">
              <w:t>harmonic</w:t>
            </w:r>
            <w:r w:rsidR="008D0E0E" w:rsidRPr="000702BF">
              <w:t xml:space="preserve"> </w:t>
            </w:r>
            <w:r w:rsidRPr="000702BF">
              <w:t>of</w:t>
            </w:r>
            <w:r w:rsidR="008D0E0E" w:rsidRPr="000702BF">
              <w:t xml:space="preserve"> </w:t>
            </w:r>
            <w:r w:rsidRPr="000702BF">
              <w:t>the</w:t>
            </w:r>
            <w:r w:rsidR="008D0E0E" w:rsidRPr="000702BF">
              <w:t xml:space="preserve"> </w:t>
            </w:r>
            <w:r w:rsidRPr="000702BF">
              <w:t>upper</w:t>
            </w:r>
            <w:r w:rsidR="008D0E0E" w:rsidRPr="000702BF">
              <w:t xml:space="preserve"> </w:t>
            </w:r>
            <w:r w:rsidRPr="000702BF">
              <w:t>frequency</w:t>
            </w:r>
            <w:r w:rsidR="008D0E0E" w:rsidRPr="000702BF">
              <w:t xml:space="preserve"> </w:t>
            </w:r>
            <w:r w:rsidRPr="000702BF">
              <w:t>edge</w:t>
            </w:r>
            <w:r w:rsidR="008D0E0E" w:rsidRPr="000702BF">
              <w:t xml:space="preserve"> </w:t>
            </w:r>
            <w:r w:rsidRPr="000702BF">
              <w:t>of</w:t>
            </w:r>
            <w:r w:rsidR="008D0E0E" w:rsidRPr="000702BF">
              <w:t xml:space="preserve"> </w:t>
            </w:r>
            <w:r w:rsidRPr="000702BF">
              <w:t>the</w:t>
            </w:r>
            <w:r w:rsidR="008D0E0E" w:rsidRPr="000702BF">
              <w:t xml:space="preserve"> </w:t>
            </w:r>
            <w:r w:rsidRPr="000702BF">
              <w:t>UL</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in</w:t>
            </w:r>
            <w:r w:rsidR="008D0E0E" w:rsidRPr="000702BF">
              <w:t xml:space="preserve"> </w:t>
            </w:r>
            <w:r w:rsidRPr="000702BF">
              <w:t>GHz</w:t>
            </w:r>
          </w:p>
        </w:tc>
        <w:tc>
          <w:tcPr>
            <w:tcW w:w="1522" w:type="dxa"/>
            <w:vAlign w:val="center"/>
          </w:tcPr>
          <w:p w14:paraId="3B9A673D" w14:textId="5BD782ED" w:rsidR="00935C52" w:rsidRPr="000702BF" w:rsidRDefault="00935C52" w:rsidP="00AE3F12">
            <w:pPr>
              <w:pStyle w:val="TAC"/>
            </w:pPr>
            <w:r w:rsidRPr="000702BF">
              <w:t>-30</w:t>
            </w:r>
            <w:r w:rsidR="008D0E0E" w:rsidRPr="000702BF">
              <w:t xml:space="preserve"> </w:t>
            </w:r>
            <w:r w:rsidRPr="000702BF">
              <w:t>dBm</w:t>
            </w:r>
          </w:p>
        </w:tc>
        <w:tc>
          <w:tcPr>
            <w:tcW w:w="2262" w:type="dxa"/>
            <w:vAlign w:val="center"/>
          </w:tcPr>
          <w:p w14:paraId="2D775C43" w14:textId="615D65BA" w:rsidR="00935C52" w:rsidRPr="000702BF" w:rsidRDefault="00935C52" w:rsidP="00AE3F12">
            <w:pPr>
              <w:pStyle w:val="TAC"/>
            </w:pPr>
            <w:r w:rsidRPr="000702BF">
              <w:t>1</w:t>
            </w:r>
            <w:r w:rsidR="008D0E0E" w:rsidRPr="000702BF">
              <w:t xml:space="preserve"> </w:t>
            </w:r>
            <w:r w:rsidRPr="000702BF">
              <w:t>MHz</w:t>
            </w:r>
          </w:p>
        </w:tc>
        <w:tc>
          <w:tcPr>
            <w:tcW w:w="868" w:type="dxa"/>
            <w:vAlign w:val="center"/>
          </w:tcPr>
          <w:p w14:paraId="571B4CA8" w14:textId="77777777" w:rsidR="00935C52" w:rsidRPr="000702BF" w:rsidRDefault="00935C52" w:rsidP="00AE3F12">
            <w:pPr>
              <w:pStyle w:val="TAC"/>
            </w:pPr>
          </w:p>
        </w:tc>
      </w:tr>
    </w:tbl>
    <w:p w14:paraId="5DDD0621" w14:textId="77777777" w:rsidR="00935C52" w:rsidRPr="000702BF" w:rsidRDefault="00935C52" w:rsidP="00935C52"/>
    <w:p w14:paraId="034102F9" w14:textId="77777777" w:rsidR="00935C52" w:rsidRPr="000702BF" w:rsidRDefault="00935C52" w:rsidP="00935C52">
      <w:pPr>
        <w:rPr>
          <w:lang w:eastAsia="zh-CN"/>
        </w:rPr>
      </w:pPr>
      <w:r w:rsidRPr="000702BF">
        <w:t>The normative reference for this requirement is TS 38.101-5 [11] subclause 6.5.3.</w:t>
      </w:r>
      <w:r w:rsidRPr="000702BF">
        <w:rPr>
          <w:lang w:eastAsia="zh-CN"/>
        </w:rPr>
        <w:t>1</w:t>
      </w:r>
    </w:p>
    <w:p w14:paraId="701BBBE8" w14:textId="77777777" w:rsidR="00935C52" w:rsidRPr="000702BF" w:rsidRDefault="00935C52" w:rsidP="0002370F">
      <w:pPr>
        <w:pStyle w:val="Heading5"/>
      </w:pPr>
      <w:bookmarkStart w:id="1087" w:name="_Toc27478180"/>
      <w:bookmarkStart w:id="1088" w:name="_Toc36226892"/>
      <w:bookmarkStart w:id="1089" w:name="_Toc44324177"/>
      <w:bookmarkStart w:id="1090" w:name="_Toc52990371"/>
      <w:bookmarkStart w:id="1091" w:name="_Toc60823570"/>
      <w:bookmarkStart w:id="1092" w:name="_Toc60825492"/>
      <w:bookmarkStart w:id="1093" w:name="_Toc152356656"/>
      <w:r w:rsidRPr="000702BF">
        <w:t>6.5.3.1.4</w:t>
      </w:r>
      <w:r w:rsidRPr="000702BF">
        <w:tab/>
        <w:t>Test description</w:t>
      </w:r>
      <w:bookmarkEnd w:id="1087"/>
      <w:bookmarkEnd w:id="1088"/>
      <w:bookmarkEnd w:id="1089"/>
      <w:bookmarkEnd w:id="1090"/>
      <w:bookmarkEnd w:id="1091"/>
      <w:bookmarkEnd w:id="1092"/>
      <w:bookmarkEnd w:id="1093"/>
    </w:p>
    <w:p w14:paraId="7304AEFD" w14:textId="77777777" w:rsidR="00935C52" w:rsidRPr="000702BF" w:rsidRDefault="00935C52" w:rsidP="00935C52">
      <w:pPr>
        <w:pStyle w:val="H6"/>
      </w:pPr>
      <w:r w:rsidRPr="000702BF">
        <w:t>6.5.3.1.4.1</w:t>
      </w:r>
      <w:r w:rsidRPr="000702BF">
        <w:tab/>
      </w:r>
      <w:r w:rsidRPr="000702BF">
        <w:rPr>
          <w:snapToGrid w:val="0"/>
        </w:rPr>
        <w:t>Initial conditions</w:t>
      </w:r>
    </w:p>
    <w:p w14:paraId="15BA0C7C" w14:textId="77777777" w:rsidR="00935C52" w:rsidRPr="000702BF" w:rsidRDefault="00935C52" w:rsidP="00935C52">
      <w:r w:rsidRPr="000702BF">
        <w:t>Initial conditions are a set of test configurations the UE needs to be tested in and the steps for the SS to take with the UE to reach the correct measurement state.</w:t>
      </w:r>
    </w:p>
    <w:p w14:paraId="1D7DAC2B" w14:textId="1D54FB25" w:rsidR="00935C52" w:rsidRPr="000702BF" w:rsidRDefault="00935C52" w:rsidP="00935C52">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6.5.3.1.4.1-1. The details of the uplink reference measurement channels (RMCs) are specified in [</w:t>
      </w:r>
      <w:r w:rsidR="00C146E6">
        <w:t>to be updated</w:t>
      </w:r>
      <w:r w:rsidRPr="000702BF">
        <w:t>]. Configurations of PDSCH and PDCCH before measurement are specified in [</w:t>
      </w:r>
      <w:r w:rsidR="00C146E6">
        <w:t>to be updated</w:t>
      </w:r>
      <w:r w:rsidRPr="000702BF">
        <w:t xml:space="preserve">]. </w:t>
      </w:r>
    </w:p>
    <w:p w14:paraId="0DF9D8F0" w14:textId="45DE257A" w:rsidR="00935C52" w:rsidRPr="000702BF" w:rsidRDefault="00935C52" w:rsidP="001B6141">
      <w:pPr>
        <w:pStyle w:val="TH"/>
        <w:rPr>
          <w:lang w:eastAsia="zh-CN"/>
        </w:rPr>
      </w:pPr>
      <w:r w:rsidRPr="000702BF">
        <w:lastRenderedPageBreak/>
        <w:t>Table 6.5.3.1.4.1-1: Test Configuration T</w:t>
      </w:r>
      <w:r w:rsidRPr="000702BF">
        <w:rPr>
          <w:lang w:eastAsia="zh-CN"/>
        </w:rPr>
        <w:t>able</w:t>
      </w:r>
    </w:p>
    <w:tbl>
      <w:tblPr>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71"/>
        <w:gridCol w:w="2630"/>
        <w:gridCol w:w="3326"/>
        <w:gridCol w:w="2320"/>
      </w:tblGrid>
      <w:tr w:rsidR="009B5DF6" w:rsidRPr="000702BF" w14:paraId="03E2D45D" w14:textId="77777777" w:rsidTr="008D0E0E">
        <w:trPr>
          <w:jc w:val="center"/>
        </w:trPr>
        <w:tc>
          <w:tcPr>
            <w:tcW w:w="5000" w:type="pct"/>
            <w:gridSpan w:val="4"/>
            <w:shd w:val="clear" w:color="auto" w:fill="auto"/>
          </w:tcPr>
          <w:p w14:paraId="6A240BBA" w14:textId="45099267" w:rsidR="009B5DF6" w:rsidRPr="000702BF" w:rsidRDefault="009B5DF6" w:rsidP="00AE3F12">
            <w:pPr>
              <w:pStyle w:val="TAH"/>
              <w:jc w:val="left"/>
            </w:pPr>
            <w:bookmarkStart w:id="1094" w:name="_MCCTEMPBM_CRPT44170176___4"/>
            <w:r w:rsidRPr="000702BF">
              <w:t>Initial</w:t>
            </w:r>
            <w:r w:rsidR="008D0E0E" w:rsidRPr="000702BF">
              <w:t xml:space="preserve"> </w:t>
            </w:r>
            <w:r w:rsidRPr="000702BF">
              <w:t>Conditions</w:t>
            </w:r>
            <w:bookmarkEnd w:id="1094"/>
          </w:p>
        </w:tc>
      </w:tr>
      <w:tr w:rsidR="009B5DF6" w:rsidRPr="000702BF" w14:paraId="4268B948" w14:textId="77777777" w:rsidTr="008D0E0E">
        <w:trPr>
          <w:jc w:val="center"/>
        </w:trPr>
        <w:tc>
          <w:tcPr>
            <w:tcW w:w="1980" w:type="pct"/>
            <w:gridSpan w:val="2"/>
            <w:shd w:val="clear" w:color="auto" w:fill="auto"/>
          </w:tcPr>
          <w:p w14:paraId="2FF99594" w14:textId="1E2B52B8" w:rsidR="009B5DF6" w:rsidRPr="000702BF" w:rsidRDefault="009B5DF6"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3020" w:type="pct"/>
            <w:gridSpan w:val="2"/>
          </w:tcPr>
          <w:p w14:paraId="14EC2589" w14:textId="77777777" w:rsidR="009B5DF6" w:rsidRPr="000702BF" w:rsidRDefault="009B5DF6" w:rsidP="00AE3F12">
            <w:pPr>
              <w:pStyle w:val="TAL"/>
            </w:pPr>
            <w:r w:rsidRPr="000702BF">
              <w:t>Normal</w:t>
            </w:r>
          </w:p>
        </w:tc>
      </w:tr>
      <w:tr w:rsidR="009B5DF6" w:rsidRPr="000702BF" w14:paraId="1295541D" w14:textId="77777777" w:rsidTr="008D0E0E">
        <w:trPr>
          <w:jc w:val="center"/>
        </w:trPr>
        <w:tc>
          <w:tcPr>
            <w:tcW w:w="1980" w:type="pct"/>
            <w:gridSpan w:val="2"/>
            <w:shd w:val="clear" w:color="auto" w:fill="auto"/>
          </w:tcPr>
          <w:p w14:paraId="4698E80E" w14:textId="6C2274A7" w:rsidR="009B5DF6" w:rsidRPr="000702BF" w:rsidRDefault="009B5DF6"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3020" w:type="pct"/>
            <w:gridSpan w:val="2"/>
          </w:tcPr>
          <w:p w14:paraId="730B4650" w14:textId="3E1090E6" w:rsidR="009B5DF6" w:rsidRPr="000702BF" w:rsidRDefault="009B5DF6"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9B5DF6" w:rsidRPr="000702BF" w14:paraId="6961790D" w14:textId="77777777" w:rsidTr="008D0E0E">
        <w:trPr>
          <w:jc w:val="center"/>
        </w:trPr>
        <w:tc>
          <w:tcPr>
            <w:tcW w:w="1980" w:type="pct"/>
            <w:gridSpan w:val="2"/>
            <w:shd w:val="clear" w:color="auto" w:fill="auto"/>
          </w:tcPr>
          <w:p w14:paraId="05C8A97E" w14:textId="6701B43A" w:rsidR="009B5DF6" w:rsidRPr="000702BF" w:rsidRDefault="009B5DF6"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3020" w:type="pct"/>
            <w:gridSpan w:val="2"/>
          </w:tcPr>
          <w:p w14:paraId="7E1AE8CA" w14:textId="33E416BC" w:rsidR="009B5DF6" w:rsidRPr="000702BF" w:rsidRDefault="009B5DF6" w:rsidP="00AE3F12">
            <w:pPr>
              <w:pStyle w:val="TAC"/>
            </w:pPr>
            <w:r w:rsidRPr="000702BF">
              <w:t>Lowest,</w:t>
            </w:r>
            <w:r w:rsidR="008D0E0E" w:rsidRPr="000702BF">
              <w:t xml:space="preserve"> </w:t>
            </w:r>
            <w:r w:rsidRPr="000702BF">
              <w:t>Mid,</w:t>
            </w:r>
            <w:r w:rsidR="008D0E0E" w:rsidRPr="000702BF">
              <w:t xml:space="preserve"> </w:t>
            </w:r>
            <w:r w:rsidRPr="000702BF">
              <w:t>Highest</w:t>
            </w:r>
          </w:p>
        </w:tc>
      </w:tr>
      <w:tr w:rsidR="009B5DF6" w:rsidRPr="000702BF" w14:paraId="3CECC1DD" w14:textId="77777777" w:rsidTr="008D0E0E">
        <w:trPr>
          <w:jc w:val="center"/>
        </w:trPr>
        <w:tc>
          <w:tcPr>
            <w:tcW w:w="1980" w:type="pct"/>
            <w:gridSpan w:val="2"/>
            <w:shd w:val="clear" w:color="auto" w:fill="auto"/>
          </w:tcPr>
          <w:p w14:paraId="5B6DE8AC" w14:textId="5F611E17" w:rsidR="009B5DF6" w:rsidRPr="000702BF" w:rsidRDefault="009B5DF6"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3020" w:type="pct"/>
            <w:gridSpan w:val="2"/>
          </w:tcPr>
          <w:p w14:paraId="2283FF7A" w14:textId="5654DB50" w:rsidR="009B5DF6" w:rsidRPr="000702BF" w:rsidRDefault="009B5DF6" w:rsidP="00AE3F12">
            <w:pPr>
              <w:pStyle w:val="TAC"/>
            </w:pPr>
            <w:r w:rsidRPr="000702BF">
              <w:t>Lowest</w:t>
            </w:r>
            <w:r w:rsidR="008D0E0E" w:rsidRPr="000702BF">
              <w:t xml:space="preserve"> </w:t>
            </w:r>
          </w:p>
        </w:tc>
      </w:tr>
      <w:tr w:rsidR="009B5DF6" w:rsidRPr="000702BF" w14:paraId="6BC76BE0" w14:textId="77777777" w:rsidTr="008D0E0E">
        <w:trPr>
          <w:jc w:val="center"/>
        </w:trPr>
        <w:tc>
          <w:tcPr>
            <w:tcW w:w="5000" w:type="pct"/>
            <w:gridSpan w:val="4"/>
            <w:shd w:val="clear" w:color="auto" w:fill="auto"/>
          </w:tcPr>
          <w:p w14:paraId="61D60D41" w14:textId="79F1366D" w:rsidR="009B5DF6" w:rsidRPr="000702BF" w:rsidRDefault="009B5DF6" w:rsidP="00AE3F12">
            <w:pPr>
              <w:pStyle w:val="TAH"/>
              <w:jc w:val="left"/>
            </w:pPr>
            <w:bookmarkStart w:id="1095" w:name="_MCCTEMPBM_CRPT44170177___4"/>
            <w:r w:rsidRPr="000702BF">
              <w:t>Test</w:t>
            </w:r>
            <w:r w:rsidR="008D0E0E" w:rsidRPr="000702BF">
              <w:t xml:space="preserve"> </w:t>
            </w:r>
            <w:r w:rsidRPr="000702BF">
              <w:t>Parameters</w:t>
            </w:r>
            <w:bookmarkEnd w:id="1095"/>
          </w:p>
        </w:tc>
      </w:tr>
      <w:tr w:rsidR="009B5DF6" w:rsidRPr="000702BF" w14:paraId="71DF9273" w14:textId="77777777" w:rsidTr="008D0E0E">
        <w:trPr>
          <w:jc w:val="center"/>
        </w:trPr>
        <w:tc>
          <w:tcPr>
            <w:tcW w:w="573" w:type="pct"/>
            <w:shd w:val="clear" w:color="auto" w:fill="auto"/>
          </w:tcPr>
          <w:p w14:paraId="5C82547A" w14:textId="3014B270" w:rsidR="009B5DF6" w:rsidRPr="000702BF" w:rsidRDefault="009B5DF6" w:rsidP="00AE3F12">
            <w:pPr>
              <w:pStyle w:val="TAH"/>
              <w:jc w:val="left"/>
              <w:rPr>
                <w:lang w:eastAsia="zh-CN"/>
              </w:rPr>
            </w:pPr>
            <w:bookmarkStart w:id="1096" w:name="_MCCTEMPBM_CRPT44170178___4" w:colFirst="0" w:colLast="1"/>
            <w:r w:rsidRPr="000702BF">
              <w:rPr>
                <w:lang w:eastAsia="zh-CN"/>
              </w:rPr>
              <w:t>Test</w:t>
            </w:r>
            <w:r w:rsidR="008D0E0E" w:rsidRPr="000702BF">
              <w:rPr>
                <w:lang w:eastAsia="zh-CN"/>
              </w:rPr>
              <w:t xml:space="preserve"> </w:t>
            </w:r>
            <w:r w:rsidRPr="000702BF">
              <w:rPr>
                <w:lang w:eastAsia="zh-CN"/>
              </w:rPr>
              <w:t>ID</w:t>
            </w:r>
          </w:p>
        </w:tc>
        <w:tc>
          <w:tcPr>
            <w:tcW w:w="1407" w:type="pct"/>
            <w:shd w:val="clear" w:color="auto" w:fill="auto"/>
          </w:tcPr>
          <w:p w14:paraId="0EEFBFF0" w14:textId="2FF11059" w:rsidR="009B5DF6" w:rsidRPr="000702BF" w:rsidRDefault="009B5DF6" w:rsidP="00AE3F12">
            <w:pPr>
              <w:pStyle w:val="TAH"/>
              <w:jc w:val="left"/>
            </w:pPr>
            <w:r w:rsidRPr="000702BF">
              <w:t>Downlink</w:t>
            </w:r>
            <w:r w:rsidR="008D0E0E" w:rsidRPr="000702BF">
              <w:t xml:space="preserve"> </w:t>
            </w:r>
            <w:r w:rsidRPr="000702BF">
              <w:t>Configuration</w:t>
            </w:r>
          </w:p>
        </w:tc>
        <w:tc>
          <w:tcPr>
            <w:tcW w:w="3020" w:type="pct"/>
            <w:gridSpan w:val="2"/>
          </w:tcPr>
          <w:p w14:paraId="1EA31815" w14:textId="5FECB646" w:rsidR="009B5DF6" w:rsidRPr="000702BF" w:rsidRDefault="009B5DF6" w:rsidP="00AE3F12">
            <w:pPr>
              <w:pStyle w:val="TAH"/>
              <w:jc w:val="left"/>
              <w:rPr>
                <w:lang w:eastAsia="zh-CN"/>
              </w:rPr>
            </w:pPr>
            <w:r w:rsidRPr="000702BF">
              <w:t>Uplink</w:t>
            </w:r>
            <w:r w:rsidR="008D0E0E" w:rsidRPr="000702BF">
              <w:t xml:space="preserve"> </w:t>
            </w:r>
            <w:r w:rsidRPr="000702BF">
              <w:t>Configuration</w:t>
            </w:r>
          </w:p>
        </w:tc>
      </w:tr>
      <w:tr w:rsidR="009B5DF6" w:rsidRPr="000702BF" w14:paraId="0A6FD352" w14:textId="77777777" w:rsidTr="008D0E0E">
        <w:trPr>
          <w:jc w:val="center"/>
        </w:trPr>
        <w:tc>
          <w:tcPr>
            <w:tcW w:w="573" w:type="pct"/>
            <w:shd w:val="clear" w:color="auto" w:fill="auto"/>
          </w:tcPr>
          <w:p w14:paraId="29024827" w14:textId="77777777" w:rsidR="009B5DF6" w:rsidRPr="000702BF" w:rsidRDefault="009B5DF6" w:rsidP="00AE3F12">
            <w:pPr>
              <w:pStyle w:val="TAH"/>
              <w:jc w:val="left"/>
              <w:rPr>
                <w:lang w:eastAsia="zh-CN"/>
              </w:rPr>
            </w:pPr>
            <w:bookmarkStart w:id="1097" w:name="_MCCTEMPBM_CRPT44170180___4" w:colFirst="2" w:colLast="2"/>
            <w:bookmarkEnd w:id="1096"/>
          </w:p>
        </w:tc>
        <w:tc>
          <w:tcPr>
            <w:tcW w:w="1407" w:type="pct"/>
            <w:vMerge w:val="restart"/>
            <w:shd w:val="clear" w:color="auto" w:fill="auto"/>
            <w:vAlign w:val="center"/>
          </w:tcPr>
          <w:p w14:paraId="5796DC1B" w14:textId="1E3EFA25" w:rsidR="009B5DF6" w:rsidRPr="000702BF" w:rsidRDefault="009B5DF6" w:rsidP="00AE3F12">
            <w:pPr>
              <w:pStyle w:val="TAC"/>
              <w:jc w:val="left"/>
            </w:pPr>
            <w:bookmarkStart w:id="1098" w:name="_MCCTEMPBM_CRPT44170179___4"/>
            <w:r w:rsidRPr="000702BF">
              <w:rPr>
                <w:rFonts w:eastAsia="MS Mincho"/>
              </w:rPr>
              <w:t>N/A</w:t>
            </w:r>
            <w:r w:rsidR="008D0E0E" w:rsidRPr="000702BF">
              <w:rPr>
                <w:rFonts w:eastAsia="MS Mincho"/>
              </w:rPr>
              <w:t xml:space="preserve"> </w:t>
            </w:r>
            <w:r w:rsidRPr="000702BF">
              <w:rPr>
                <w:rFonts w:eastAsia="MS Mincho"/>
              </w:rPr>
              <w:t>for</w:t>
            </w:r>
            <w:r w:rsidR="008D0E0E" w:rsidRPr="000702BF">
              <w:rPr>
                <w:rFonts w:eastAsia="MS Mincho"/>
              </w:rPr>
              <w:t xml:space="preserve"> </w:t>
            </w:r>
            <w:r w:rsidRPr="000702BF">
              <w:rPr>
                <w:rFonts w:eastAsia="MS Mincho"/>
              </w:rPr>
              <w:t>Spurious</w:t>
            </w:r>
            <w:r w:rsidR="008D0E0E" w:rsidRPr="000702BF">
              <w:rPr>
                <w:rFonts w:eastAsia="MS Mincho"/>
              </w:rPr>
              <w:t xml:space="preserve"> </w:t>
            </w:r>
            <w:r w:rsidRPr="000702BF">
              <w:rPr>
                <w:rFonts w:eastAsia="MS Mincho"/>
              </w:rPr>
              <w:t>Emissions</w:t>
            </w:r>
            <w:r w:rsidR="008D0E0E" w:rsidRPr="000702BF">
              <w:rPr>
                <w:rFonts w:eastAsia="MS Mincho"/>
              </w:rPr>
              <w:t xml:space="preserve"> </w:t>
            </w:r>
            <w:r w:rsidRPr="000702BF">
              <w:rPr>
                <w:rFonts w:eastAsia="MS Mincho"/>
              </w:rPr>
              <w:t>testing</w:t>
            </w:r>
            <w:bookmarkEnd w:id="1098"/>
          </w:p>
        </w:tc>
        <w:tc>
          <w:tcPr>
            <w:tcW w:w="1779" w:type="pct"/>
          </w:tcPr>
          <w:p w14:paraId="5186CCC7" w14:textId="77777777" w:rsidR="009B5DF6" w:rsidRPr="000702BF" w:rsidRDefault="009B5DF6" w:rsidP="00AE3F12">
            <w:pPr>
              <w:pStyle w:val="TAH"/>
              <w:jc w:val="left"/>
              <w:rPr>
                <w:lang w:eastAsia="zh-CN"/>
              </w:rPr>
            </w:pPr>
            <w:r w:rsidRPr="000702BF">
              <w:rPr>
                <w:lang w:eastAsia="zh-CN"/>
              </w:rPr>
              <w:t>Modulation</w:t>
            </w:r>
          </w:p>
        </w:tc>
        <w:tc>
          <w:tcPr>
            <w:tcW w:w="1241" w:type="pct"/>
            <w:shd w:val="clear" w:color="auto" w:fill="auto"/>
          </w:tcPr>
          <w:p w14:paraId="3B6AC762" w14:textId="16D28BA4" w:rsidR="009B5DF6" w:rsidRPr="000702BF" w:rsidRDefault="009B5DF6" w:rsidP="00AE3F12">
            <w:pPr>
              <w:pStyle w:val="TAH"/>
              <w:jc w:val="left"/>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9B5DF6" w:rsidRPr="000702BF" w14:paraId="5B4385CD" w14:textId="77777777" w:rsidTr="008D0E0E">
        <w:trPr>
          <w:jc w:val="center"/>
        </w:trPr>
        <w:tc>
          <w:tcPr>
            <w:tcW w:w="573" w:type="pct"/>
            <w:shd w:val="clear" w:color="auto" w:fill="auto"/>
          </w:tcPr>
          <w:p w14:paraId="7F0AA6A9" w14:textId="77777777" w:rsidR="009B5DF6" w:rsidRPr="000702BF" w:rsidRDefault="009B5DF6" w:rsidP="00AE3F12">
            <w:pPr>
              <w:pStyle w:val="TAC"/>
              <w:jc w:val="left"/>
            </w:pPr>
            <w:bookmarkStart w:id="1099" w:name="_MCCTEMPBM_CRPT44170181___4"/>
            <w:bookmarkStart w:id="1100" w:name="_MCCTEMPBM_CRPT44170182___4" w:colFirst="2" w:colLast="2"/>
            <w:bookmarkEnd w:id="1097"/>
            <w:r w:rsidRPr="000702BF">
              <w:t>1</w:t>
            </w:r>
            <w:bookmarkEnd w:id="1099"/>
          </w:p>
        </w:tc>
        <w:tc>
          <w:tcPr>
            <w:tcW w:w="1407" w:type="pct"/>
            <w:vMerge/>
            <w:shd w:val="clear" w:color="auto" w:fill="auto"/>
          </w:tcPr>
          <w:p w14:paraId="56A8923C" w14:textId="77777777" w:rsidR="009B5DF6" w:rsidRPr="000702BF" w:rsidRDefault="009B5DF6" w:rsidP="00AE3F12">
            <w:pPr>
              <w:pStyle w:val="TAC"/>
              <w:jc w:val="left"/>
            </w:pPr>
          </w:p>
        </w:tc>
        <w:tc>
          <w:tcPr>
            <w:tcW w:w="1779" w:type="pct"/>
          </w:tcPr>
          <w:p w14:paraId="1BFEF6EB" w14:textId="48DD5FBC" w:rsidR="009B5DF6" w:rsidRPr="000702BF" w:rsidRDefault="009B5DF6" w:rsidP="00AE3F12">
            <w:pPr>
              <w:pStyle w:val="TAC"/>
              <w:jc w:val="left"/>
            </w:pPr>
            <w:r w:rsidRPr="000702BF">
              <w:t>CP-OFDM</w:t>
            </w:r>
            <w:r w:rsidR="008D0E0E" w:rsidRPr="000702BF">
              <w:t xml:space="preserve"> </w:t>
            </w:r>
            <w:r w:rsidRPr="000702BF">
              <w:t>QPSK</w:t>
            </w:r>
            <w:r w:rsidR="008D0E0E" w:rsidRPr="000702BF">
              <w:t xml:space="preserve"> </w:t>
            </w:r>
          </w:p>
        </w:tc>
        <w:tc>
          <w:tcPr>
            <w:tcW w:w="1241" w:type="pct"/>
            <w:shd w:val="clear" w:color="auto" w:fill="auto"/>
          </w:tcPr>
          <w:p w14:paraId="1F535729" w14:textId="77777777" w:rsidR="009B5DF6" w:rsidRPr="000702BF" w:rsidRDefault="009B5DF6" w:rsidP="00AE3F12">
            <w:pPr>
              <w:pStyle w:val="TAC"/>
              <w:jc w:val="left"/>
            </w:pPr>
            <w:r w:rsidRPr="000702BF">
              <w:t>OuterFull</w:t>
            </w:r>
          </w:p>
        </w:tc>
      </w:tr>
      <w:tr w:rsidR="009B5DF6" w:rsidRPr="000702BF" w14:paraId="7F5DD2EF" w14:textId="77777777" w:rsidTr="008D0E0E">
        <w:trPr>
          <w:jc w:val="center"/>
        </w:trPr>
        <w:tc>
          <w:tcPr>
            <w:tcW w:w="573" w:type="pct"/>
            <w:shd w:val="clear" w:color="auto" w:fill="auto"/>
          </w:tcPr>
          <w:p w14:paraId="4870F55F" w14:textId="77777777" w:rsidR="009B5DF6" w:rsidRPr="000702BF" w:rsidRDefault="009B5DF6" w:rsidP="00AE3F12">
            <w:pPr>
              <w:pStyle w:val="TAC"/>
              <w:jc w:val="left"/>
            </w:pPr>
            <w:bookmarkStart w:id="1101" w:name="_MCCTEMPBM_CRPT44170183___4"/>
            <w:bookmarkStart w:id="1102" w:name="_MCCTEMPBM_CRPT44170184___4" w:colFirst="2" w:colLast="2"/>
            <w:bookmarkEnd w:id="1100"/>
            <w:r w:rsidRPr="000702BF">
              <w:t>2</w:t>
            </w:r>
            <w:bookmarkEnd w:id="1101"/>
          </w:p>
        </w:tc>
        <w:tc>
          <w:tcPr>
            <w:tcW w:w="1407" w:type="pct"/>
            <w:vMerge/>
            <w:shd w:val="clear" w:color="auto" w:fill="auto"/>
          </w:tcPr>
          <w:p w14:paraId="30820691" w14:textId="77777777" w:rsidR="009B5DF6" w:rsidRPr="000702BF" w:rsidRDefault="009B5DF6" w:rsidP="00AE3F12">
            <w:pPr>
              <w:pStyle w:val="TAC"/>
              <w:jc w:val="left"/>
            </w:pPr>
          </w:p>
        </w:tc>
        <w:tc>
          <w:tcPr>
            <w:tcW w:w="1779" w:type="pct"/>
          </w:tcPr>
          <w:p w14:paraId="0742C657" w14:textId="171D4663" w:rsidR="009B5DF6" w:rsidRPr="000702BF" w:rsidRDefault="009B5DF6" w:rsidP="00AE3F12">
            <w:pPr>
              <w:pStyle w:val="TAC"/>
              <w:jc w:val="left"/>
            </w:pPr>
            <w:r w:rsidRPr="000702BF">
              <w:t>CP-OFDM</w:t>
            </w:r>
            <w:r w:rsidR="008D0E0E" w:rsidRPr="000702BF">
              <w:t xml:space="preserve"> </w:t>
            </w:r>
            <w:r w:rsidRPr="000702BF">
              <w:t>QPSK</w:t>
            </w:r>
          </w:p>
        </w:tc>
        <w:tc>
          <w:tcPr>
            <w:tcW w:w="1241" w:type="pct"/>
            <w:shd w:val="clear" w:color="auto" w:fill="auto"/>
          </w:tcPr>
          <w:p w14:paraId="27BFAD08" w14:textId="77777777" w:rsidR="009B5DF6" w:rsidRPr="000702BF" w:rsidRDefault="009B5DF6" w:rsidP="00AE3F12">
            <w:pPr>
              <w:pStyle w:val="TAC"/>
              <w:jc w:val="left"/>
            </w:pPr>
            <w:r w:rsidRPr="000702BF">
              <w:t>Edge_1RB_Left</w:t>
            </w:r>
          </w:p>
        </w:tc>
      </w:tr>
      <w:tr w:rsidR="009B5DF6" w:rsidRPr="000702BF" w14:paraId="69DCA183" w14:textId="77777777" w:rsidTr="008D0E0E">
        <w:trPr>
          <w:jc w:val="center"/>
        </w:trPr>
        <w:tc>
          <w:tcPr>
            <w:tcW w:w="573" w:type="pct"/>
            <w:shd w:val="clear" w:color="auto" w:fill="auto"/>
          </w:tcPr>
          <w:p w14:paraId="4D722285" w14:textId="77777777" w:rsidR="009B5DF6" w:rsidRPr="000702BF" w:rsidRDefault="009B5DF6" w:rsidP="00AE3F12">
            <w:pPr>
              <w:pStyle w:val="TAC"/>
              <w:jc w:val="left"/>
            </w:pPr>
            <w:bookmarkStart w:id="1103" w:name="_MCCTEMPBM_CRPT44170185___4"/>
            <w:bookmarkStart w:id="1104" w:name="_MCCTEMPBM_CRPT44170186___4" w:colFirst="2" w:colLast="2"/>
            <w:bookmarkEnd w:id="1102"/>
            <w:r w:rsidRPr="000702BF">
              <w:t>3</w:t>
            </w:r>
            <w:bookmarkEnd w:id="1103"/>
          </w:p>
        </w:tc>
        <w:tc>
          <w:tcPr>
            <w:tcW w:w="1407" w:type="pct"/>
            <w:vMerge/>
            <w:shd w:val="clear" w:color="auto" w:fill="auto"/>
          </w:tcPr>
          <w:p w14:paraId="2EA3205C" w14:textId="77777777" w:rsidR="009B5DF6" w:rsidRPr="000702BF" w:rsidRDefault="009B5DF6" w:rsidP="00AE3F12">
            <w:pPr>
              <w:pStyle w:val="TAC"/>
              <w:jc w:val="left"/>
            </w:pPr>
          </w:p>
        </w:tc>
        <w:tc>
          <w:tcPr>
            <w:tcW w:w="1779" w:type="pct"/>
          </w:tcPr>
          <w:p w14:paraId="431D2D4F" w14:textId="0A2C588D" w:rsidR="009B5DF6" w:rsidRPr="000702BF" w:rsidRDefault="009B5DF6" w:rsidP="00AE3F12">
            <w:pPr>
              <w:pStyle w:val="TAC"/>
              <w:jc w:val="left"/>
            </w:pPr>
            <w:r w:rsidRPr="000702BF">
              <w:t>CP-OFDM</w:t>
            </w:r>
            <w:r w:rsidR="008D0E0E" w:rsidRPr="000702BF">
              <w:t xml:space="preserve"> </w:t>
            </w:r>
            <w:r w:rsidRPr="000702BF">
              <w:t>QPSK</w:t>
            </w:r>
          </w:p>
        </w:tc>
        <w:tc>
          <w:tcPr>
            <w:tcW w:w="1241" w:type="pct"/>
            <w:shd w:val="clear" w:color="auto" w:fill="auto"/>
          </w:tcPr>
          <w:p w14:paraId="515FF8E7" w14:textId="77777777" w:rsidR="009B5DF6" w:rsidRPr="000702BF" w:rsidRDefault="009B5DF6" w:rsidP="00AE3F12">
            <w:pPr>
              <w:pStyle w:val="TAC"/>
              <w:jc w:val="left"/>
            </w:pPr>
            <w:r w:rsidRPr="000702BF">
              <w:t>Edge_1RB_Right</w:t>
            </w:r>
          </w:p>
        </w:tc>
      </w:tr>
      <w:bookmarkEnd w:id="1104"/>
      <w:tr w:rsidR="009B5DF6" w:rsidRPr="000702BF" w14:paraId="6D11AE47" w14:textId="77777777" w:rsidTr="008D0E0E">
        <w:trPr>
          <w:jc w:val="center"/>
        </w:trPr>
        <w:tc>
          <w:tcPr>
            <w:tcW w:w="5000" w:type="pct"/>
            <w:gridSpan w:val="4"/>
            <w:shd w:val="clear" w:color="auto" w:fill="auto"/>
          </w:tcPr>
          <w:p w14:paraId="502D187F" w14:textId="69912A29" w:rsidR="009B5DF6" w:rsidRPr="000702BF" w:rsidRDefault="009B5DF6"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r w:rsidR="008D0E0E" w:rsidRPr="000702BF">
              <w:rPr>
                <w:lang w:eastAsia="zh-CN"/>
              </w:rPr>
              <w:t xml:space="preserve"> </w:t>
            </w:r>
            <w:r w:rsidRPr="000702BF">
              <w:rPr>
                <w:lang w:eastAsia="zh-CN"/>
              </w:rPr>
              <w:t>Common</w:t>
            </w:r>
            <w:r w:rsidR="008D0E0E" w:rsidRPr="000702BF">
              <w:rPr>
                <w:lang w:eastAsia="zh-CN"/>
              </w:rPr>
              <w:t xml:space="preserve"> </w:t>
            </w:r>
            <w:r w:rsidRPr="000702BF">
              <w:rPr>
                <w:lang w:eastAsia="zh-CN"/>
              </w:rPr>
              <w:t>UL</w:t>
            </w:r>
            <w:r w:rsidR="008D0E0E" w:rsidRPr="000702BF">
              <w:rPr>
                <w:lang w:eastAsia="zh-CN"/>
              </w:rPr>
              <w:t xml:space="preserve"> </w:t>
            </w:r>
            <w:r w:rsidRPr="000702BF">
              <w:rPr>
                <w:lang w:eastAsia="zh-CN"/>
              </w:rPr>
              <w:t>configuration.</w:t>
            </w:r>
          </w:p>
        </w:tc>
      </w:tr>
    </w:tbl>
    <w:p w14:paraId="0BA4A7DF" w14:textId="77777777" w:rsidR="009B5DF6" w:rsidRPr="000702BF" w:rsidRDefault="009B5DF6" w:rsidP="001B6141"/>
    <w:p w14:paraId="450416F9" w14:textId="26937D7E" w:rsidR="00935C52" w:rsidRPr="000702BF" w:rsidRDefault="00935C52" w:rsidP="00935C52">
      <w:pPr>
        <w:pStyle w:val="B1"/>
      </w:pPr>
      <w:r w:rsidRPr="000702BF">
        <w:t>1.</w:t>
      </w:r>
      <w:r w:rsidRPr="000702BF">
        <w:tab/>
        <w:t>Connect the SS to the UE antenna connectors as shown in TS 38.508-1 [</w:t>
      </w:r>
      <w:r w:rsidR="009B5DF6" w:rsidRPr="000702BF">
        <w:t>12</w:t>
      </w:r>
      <w:r w:rsidRPr="000702BF">
        <w:t>] Annex A, Figure [</w:t>
      </w:r>
      <w:r w:rsidR="00C146E6">
        <w:t>to be updated</w:t>
      </w:r>
      <w:r w:rsidRPr="000702BF">
        <w:t xml:space="preserve">] for TE diagram and </w:t>
      </w:r>
      <w:r w:rsidR="00201225">
        <w:t>clause</w:t>
      </w:r>
      <w:r w:rsidRPr="000702BF">
        <w:t xml:space="preserve"> A.3.2 for UE diagram.</w:t>
      </w:r>
    </w:p>
    <w:p w14:paraId="48F2399B" w14:textId="38689D03" w:rsidR="00935C52" w:rsidRPr="000702BF" w:rsidRDefault="00935C52" w:rsidP="00935C52">
      <w:pPr>
        <w:pStyle w:val="B1"/>
      </w:pPr>
      <w:r w:rsidRPr="000702BF">
        <w:t>2.</w:t>
      </w:r>
      <w:r w:rsidRPr="000702BF">
        <w:tab/>
        <w:t>The parameter settings for the cell are set up according to TS 38.508-1 [</w:t>
      </w:r>
      <w:r w:rsidR="00FA0529" w:rsidRPr="000702BF">
        <w:t>12</w:t>
      </w:r>
      <w:r w:rsidRPr="000702BF">
        <w:t>] subclause 4.4.3.</w:t>
      </w:r>
    </w:p>
    <w:p w14:paraId="0F98BF69" w14:textId="19568993" w:rsidR="00935C52" w:rsidRPr="000702BF" w:rsidRDefault="00935C52" w:rsidP="00935C52">
      <w:pPr>
        <w:pStyle w:val="B1"/>
      </w:pPr>
      <w:r w:rsidRPr="000702BF">
        <w:t>3.</w:t>
      </w:r>
      <w:r w:rsidRPr="000702BF">
        <w:tab/>
        <w:t>Downlink signals are initially set up according to Annex [</w:t>
      </w:r>
      <w:r w:rsidR="00C146E6">
        <w:t>to be updated</w:t>
      </w:r>
      <w:r w:rsidRPr="000702BF">
        <w:t>]</w:t>
      </w:r>
    </w:p>
    <w:p w14:paraId="71F3D949" w14:textId="77777777" w:rsidR="00935C52" w:rsidRPr="000702BF" w:rsidRDefault="00935C52" w:rsidP="00935C52">
      <w:pPr>
        <w:pStyle w:val="B1"/>
      </w:pPr>
      <w:r w:rsidRPr="000702BF">
        <w:t>4.</w:t>
      </w:r>
      <w:r w:rsidRPr="000702BF">
        <w:tab/>
        <w:t>The UL Reference Measurement channels are set according to Table 6.5.3.1.4.1-1.</w:t>
      </w:r>
    </w:p>
    <w:p w14:paraId="32E3C3ED" w14:textId="4A3341E3" w:rsidR="00935C52" w:rsidRPr="000702BF" w:rsidRDefault="00935C52" w:rsidP="00935C52">
      <w:pPr>
        <w:pStyle w:val="B1"/>
      </w:pPr>
      <w:r w:rsidRPr="000702BF">
        <w:t>5.</w:t>
      </w:r>
      <w:r w:rsidRPr="000702BF">
        <w:tab/>
        <w:t>Propagation conditions are set according to Annex [</w:t>
      </w:r>
      <w:r w:rsidR="00C146E6">
        <w:t>to be updated</w:t>
      </w:r>
      <w:r w:rsidRPr="000702BF">
        <w:t xml:space="preserve">]. </w:t>
      </w:r>
    </w:p>
    <w:p w14:paraId="7ED64436" w14:textId="7630ED7A" w:rsidR="00BB154E" w:rsidRPr="000702BF" w:rsidRDefault="00935C52" w:rsidP="00BB154E">
      <w:pPr>
        <w:pStyle w:val="B1"/>
        <w:rPr>
          <w:rFonts w:eastAsia="Malgun Gothic"/>
          <w:lang w:eastAsia="en-GB"/>
        </w:rPr>
      </w:pPr>
      <w:r w:rsidRPr="000702BF">
        <w:t>6.</w:t>
      </w:r>
      <w:r w:rsidRPr="000702BF">
        <w:tab/>
      </w:r>
      <w:r w:rsidR="00BB154E" w:rsidRPr="000702BF">
        <w:rPr>
          <w:rFonts w:eastAsia="Malgun Gothic"/>
          <w:lang w:eastAsia="en-GB"/>
        </w:rPr>
        <w:t>UE location according to TS 38.508-1 [12] clause [</w:t>
      </w:r>
      <w:r w:rsidR="00C146E6">
        <w:rPr>
          <w:rFonts w:eastAsia="Malgun Gothic"/>
          <w:lang w:eastAsia="en-GB"/>
        </w:rPr>
        <w:t>to be updated</w:t>
      </w:r>
      <w:r w:rsidR="00BB154E" w:rsidRPr="000702BF">
        <w:rPr>
          <w:rFonts w:eastAsia="Malgun Gothic"/>
          <w:lang w:eastAsia="en-GB"/>
        </w:rPr>
        <w:t xml:space="preserve">] is provided to the UE through AT commands or any other preconfigured means. </w:t>
      </w:r>
    </w:p>
    <w:p w14:paraId="7D03CD9D" w14:textId="77777777" w:rsidR="00BB154E" w:rsidRPr="000702BF" w:rsidRDefault="00BB154E"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66E01F0E" w14:textId="1B7D3150" w:rsidR="00935C52" w:rsidRPr="000702BF" w:rsidRDefault="00D56781" w:rsidP="00935C52">
      <w:pPr>
        <w:pStyle w:val="B1"/>
      </w:pPr>
      <w:r w:rsidRPr="000702BF">
        <w:t>8.</w:t>
      </w:r>
      <w:r w:rsidRPr="000702BF">
        <w:tab/>
      </w:r>
      <w:r w:rsidR="00935C52" w:rsidRPr="000702BF">
        <w:t xml:space="preserve">Ensure the UE is in state RRC_CONNECTED with generic procedure parameters Connectivity </w:t>
      </w:r>
      <w:r w:rsidR="00935C52" w:rsidRPr="000702BF">
        <w:rPr>
          <w:i/>
        </w:rPr>
        <w:t>NR</w:t>
      </w:r>
      <w:r w:rsidR="00935C52" w:rsidRPr="000702BF">
        <w:t xml:space="preserve">, Connected without release </w:t>
      </w:r>
      <w:r w:rsidR="00935C52" w:rsidRPr="000702BF">
        <w:rPr>
          <w:i/>
        </w:rPr>
        <w:t xml:space="preserve">On, </w:t>
      </w:r>
      <w:r w:rsidR="00935C52" w:rsidRPr="000702BF">
        <w:t>Test Mode</w:t>
      </w:r>
      <w:r w:rsidR="00935C52" w:rsidRPr="000702BF">
        <w:rPr>
          <w:i/>
        </w:rPr>
        <w:t xml:space="preserve"> On </w:t>
      </w:r>
      <w:r w:rsidR="00935C52" w:rsidRPr="000702BF">
        <w:t>and Test Loop Function</w:t>
      </w:r>
      <w:r w:rsidR="00935C52" w:rsidRPr="000702BF">
        <w:rPr>
          <w:i/>
        </w:rPr>
        <w:t xml:space="preserve"> On</w:t>
      </w:r>
      <w:r w:rsidR="00935C52" w:rsidRPr="000702BF">
        <w:t xml:space="preserve"> according to TS 38.508-1 [</w:t>
      </w:r>
      <w:r w:rsidR="00FA0529" w:rsidRPr="000702BF">
        <w:t>12</w:t>
      </w:r>
      <w:r w:rsidR="00935C52" w:rsidRPr="000702BF">
        <w:t>] clause 4.5. Message contents are defined in clause 6.5.3.1.4.3.</w:t>
      </w:r>
    </w:p>
    <w:p w14:paraId="3F14529F" w14:textId="77777777" w:rsidR="00935C52" w:rsidRPr="000702BF" w:rsidRDefault="00935C52" w:rsidP="00935C52">
      <w:pPr>
        <w:pStyle w:val="H6"/>
        <w:rPr>
          <w:snapToGrid w:val="0"/>
        </w:rPr>
      </w:pPr>
      <w:r w:rsidRPr="000702BF">
        <w:t>6.5.3.1.4.2</w:t>
      </w:r>
      <w:r w:rsidRPr="000702BF">
        <w:tab/>
      </w:r>
      <w:r w:rsidRPr="000702BF">
        <w:rPr>
          <w:snapToGrid w:val="0"/>
        </w:rPr>
        <w:t>Test procedure</w:t>
      </w:r>
    </w:p>
    <w:p w14:paraId="09B2853E" w14:textId="77777777" w:rsidR="00935C52" w:rsidRPr="000702BF" w:rsidRDefault="00935C52" w:rsidP="00935C52">
      <w:pPr>
        <w:pStyle w:val="B1"/>
      </w:pPr>
      <w:r w:rsidRPr="000702BF">
        <w:rPr>
          <w:rFonts w:eastAsia="MS Mincho"/>
        </w:rPr>
        <w:t>1</w:t>
      </w:r>
      <w:r w:rsidRPr="000702BF">
        <w:t>.</w:t>
      </w:r>
      <w:r w:rsidRPr="000702BF">
        <w:tab/>
      </w:r>
      <w:r w:rsidRPr="000702BF">
        <w:rPr>
          <w:lang w:eastAsia="zh-CN"/>
        </w:rPr>
        <w:t xml:space="preserve">SS sends uplink scheduling information for each UL HARQ process via </w:t>
      </w:r>
      <w:r w:rsidRPr="000702BF">
        <w:t>PDCCH DCI format 0_1 for C_RNTI to schedule the UL RMC according</w:t>
      </w:r>
      <w:r w:rsidRPr="000702BF">
        <w:rPr>
          <w:lang w:eastAsia="zh-CN"/>
        </w:rPr>
        <w:t xml:space="preserve"> to </w:t>
      </w:r>
      <w:r w:rsidRPr="000702BF">
        <w:t>Table 6.5.3.1.4.1-1. Since the UE has no payload data</w:t>
      </w:r>
      <w:r w:rsidRPr="000702BF">
        <w:rPr>
          <w:color w:val="FFFF00"/>
        </w:rPr>
        <w:t xml:space="preserve"> </w:t>
      </w:r>
      <w:r w:rsidRPr="000702BF">
        <w:t>to send, the UE transmits uplink MAC padding bits on the UL RMC.</w:t>
      </w:r>
    </w:p>
    <w:p w14:paraId="20AE4915" w14:textId="7814C268" w:rsidR="00935C52" w:rsidRPr="000702BF" w:rsidRDefault="00935C52" w:rsidP="00935C52">
      <w:pPr>
        <w:pStyle w:val="B1"/>
      </w:pPr>
      <w:r w:rsidRPr="000702BF">
        <w:rPr>
          <w:rFonts w:eastAsia="MS Mincho"/>
        </w:rPr>
        <w:t>2</w:t>
      </w:r>
      <w:r w:rsidRPr="000702BF">
        <w:t>.</w:t>
      </w:r>
      <w:r w:rsidRPr="000702BF">
        <w:tab/>
        <w:t xml:space="preserve">Send continuously uplink power control </w:t>
      </w:r>
      <w:r w:rsidR="0002370F" w:rsidRPr="000702BF">
        <w:t>"</w:t>
      </w:r>
      <w:r w:rsidRPr="000702BF">
        <w:t>up</w:t>
      </w:r>
      <w:r w:rsidR="0002370F" w:rsidRPr="000702BF">
        <w:t>"</w:t>
      </w:r>
      <w:r w:rsidRPr="000702BF">
        <w:t xml:space="preserve"> commands in the uplink scheduling information to the UE until the UE transmits at P</w:t>
      </w:r>
      <w:r w:rsidRPr="000702BF">
        <w:rPr>
          <w:vertAlign w:val="subscript"/>
        </w:rPr>
        <w:t>UMAX</w:t>
      </w:r>
      <w:r w:rsidRPr="000702BF">
        <w:t xml:space="preserve"> level.</w:t>
      </w:r>
    </w:p>
    <w:p w14:paraId="59366EE3" w14:textId="77777777" w:rsidR="00935C52" w:rsidRPr="000702BF" w:rsidRDefault="00935C52" w:rsidP="00935C52">
      <w:pPr>
        <w:pStyle w:val="B1"/>
      </w:pPr>
      <w:r w:rsidRPr="000702BF">
        <w:t>3.</w:t>
      </w:r>
      <w:r w:rsidRPr="000702BF">
        <w:tab/>
        <w:t xml:space="preserve">Measure the power of the transmitted signal with a measurement filter of bandwidths according to Table 6.5.3.1.5-1. The centre frequency of the filter shall be stepped in contiguous steps according to Table 6.5.3.1.5-1. The measured power shall be verified for each step. The measurement period shall capture the active </w:t>
      </w:r>
      <w:r w:rsidRPr="000702BF">
        <w:rPr>
          <w:rFonts w:eastAsia="MS Mincho"/>
        </w:rPr>
        <w:t>time slot</w:t>
      </w:r>
      <w:r w:rsidRPr="000702BF">
        <w:t xml:space="preserve">s. </w:t>
      </w:r>
    </w:p>
    <w:p w14:paraId="1848E684" w14:textId="77777777" w:rsidR="00935C52" w:rsidRPr="000702BF" w:rsidRDefault="00935C52" w:rsidP="00935C52">
      <w:pPr>
        <w:pStyle w:val="H6"/>
        <w:rPr>
          <w:snapToGrid w:val="0"/>
        </w:rPr>
      </w:pPr>
      <w:r w:rsidRPr="000702BF">
        <w:t>6.5.3.1.4.3</w:t>
      </w:r>
      <w:r w:rsidRPr="000702BF">
        <w:tab/>
      </w:r>
      <w:r w:rsidRPr="000702BF">
        <w:rPr>
          <w:snapToGrid w:val="0"/>
        </w:rPr>
        <w:t>Message contents</w:t>
      </w:r>
    </w:p>
    <w:p w14:paraId="3FC00695" w14:textId="7601B58F" w:rsidR="00935C52" w:rsidRPr="000702BF" w:rsidRDefault="00935C52" w:rsidP="00935C52">
      <w:r w:rsidRPr="000702BF">
        <w:t xml:space="preserve">Message contents are according to </w:t>
      </w:r>
      <w:r w:rsidR="000702BF">
        <w:t>TS 38.508-1 [12]</w:t>
      </w:r>
      <w:r w:rsidRPr="000702BF">
        <w:t xml:space="preserve"> subclause 4.6</w:t>
      </w:r>
      <w:r w:rsidR="00FA0529" w:rsidRPr="000702BF">
        <w:t xml:space="preserve"> with </w:t>
      </w:r>
      <w:r w:rsidR="00A430D6" w:rsidRPr="000702BF">
        <w:t xml:space="preserve">below </w:t>
      </w:r>
      <w:r w:rsidR="00FA0529" w:rsidRPr="000702BF">
        <w:t>exceptions</w:t>
      </w:r>
      <w:r w:rsidRPr="000702BF">
        <w:t>.</w:t>
      </w:r>
    </w:p>
    <w:p w14:paraId="5379443E" w14:textId="58AE295B" w:rsidR="00A430D6" w:rsidRPr="000702BF" w:rsidRDefault="00C146E6" w:rsidP="00935C52">
      <w:pPr>
        <w:rPr>
          <w:lang w:eastAsia="zh-CN"/>
        </w:rPr>
      </w:pPr>
      <w:r>
        <w:t>[to be updated]</w:t>
      </w:r>
    </w:p>
    <w:p w14:paraId="44C9578C" w14:textId="77777777" w:rsidR="00935C52" w:rsidRPr="000702BF" w:rsidRDefault="00935C52" w:rsidP="0002370F">
      <w:pPr>
        <w:pStyle w:val="Heading5"/>
      </w:pPr>
      <w:bookmarkStart w:id="1105" w:name="_Toc27478181"/>
      <w:bookmarkStart w:id="1106" w:name="_Toc36226893"/>
      <w:bookmarkStart w:id="1107" w:name="_Toc44324178"/>
      <w:bookmarkStart w:id="1108" w:name="_Toc52990372"/>
      <w:bookmarkStart w:id="1109" w:name="_Toc60823571"/>
      <w:bookmarkStart w:id="1110" w:name="_Toc60825493"/>
      <w:bookmarkStart w:id="1111" w:name="_Toc152356657"/>
      <w:r w:rsidRPr="000702BF">
        <w:rPr>
          <w:snapToGrid w:val="0"/>
        </w:rPr>
        <w:t>6.5.3.1.5</w:t>
      </w:r>
      <w:r w:rsidRPr="000702BF">
        <w:rPr>
          <w:snapToGrid w:val="0"/>
        </w:rPr>
        <w:tab/>
      </w:r>
      <w:r w:rsidRPr="000702BF">
        <w:t>Test requirement</w:t>
      </w:r>
      <w:bookmarkEnd w:id="1105"/>
      <w:bookmarkEnd w:id="1106"/>
      <w:bookmarkEnd w:id="1107"/>
      <w:bookmarkEnd w:id="1108"/>
      <w:bookmarkEnd w:id="1109"/>
      <w:bookmarkEnd w:id="1110"/>
      <w:bookmarkEnd w:id="1111"/>
    </w:p>
    <w:p w14:paraId="7B307264" w14:textId="77777777" w:rsidR="00935C52" w:rsidRPr="000702BF" w:rsidRDefault="00935C52" w:rsidP="00935C52">
      <w:pPr>
        <w:rPr>
          <w:rFonts w:eastAsia="MS Mincho"/>
        </w:rPr>
      </w:pPr>
      <w:r w:rsidRPr="000702BF">
        <w:t xml:space="preserve">This clause specifies the requirements for the specified NR band for Transmitter Spurious emissions requirement with </w:t>
      </w:r>
      <w:r w:rsidRPr="000702BF">
        <w:rPr>
          <w:rFonts w:eastAsia="MS Mincho"/>
        </w:rPr>
        <w:t>f</w:t>
      </w:r>
      <w:r w:rsidRPr="000702BF">
        <w:t xml:space="preserve">requency </w:t>
      </w:r>
      <w:r w:rsidRPr="000702BF">
        <w:rPr>
          <w:rFonts w:eastAsia="MS Mincho"/>
        </w:rPr>
        <w:t>r</w:t>
      </w:r>
      <w:r w:rsidRPr="000702BF">
        <w:t xml:space="preserve">ange as indicated </w:t>
      </w:r>
      <w:r w:rsidRPr="000702BF">
        <w:rPr>
          <w:rFonts w:eastAsia="MS Mincho"/>
        </w:rPr>
        <w:t>in Table</w:t>
      </w:r>
      <w:r w:rsidRPr="000702BF">
        <w:t xml:space="preserve"> 6.5.3.1.5-1</w:t>
      </w:r>
      <w:r w:rsidRPr="000702BF">
        <w:rPr>
          <w:rFonts w:eastAsia="MS Mincho"/>
        </w:rPr>
        <w:t>.</w:t>
      </w:r>
    </w:p>
    <w:p w14:paraId="0CA1730C" w14:textId="77777777" w:rsidR="00935C52" w:rsidRPr="000702BF" w:rsidRDefault="00935C52" w:rsidP="00935C52">
      <w:r w:rsidRPr="000702BF">
        <w:lastRenderedPageBreak/>
        <w:t>Unless otherwise stated, the spurious emission limits apply for the frequency ranges that are more than F</w:t>
      </w:r>
      <w:r w:rsidRPr="000702BF">
        <w:rPr>
          <w:vertAlign w:val="subscript"/>
        </w:rPr>
        <w:t>OOB</w:t>
      </w:r>
      <w:r w:rsidRPr="000702BF">
        <w:t xml:space="preserve"> (MHz) in Table </w:t>
      </w:r>
      <w:r w:rsidRPr="000702BF">
        <w:rPr>
          <w:lang w:eastAsia="zh-CN"/>
        </w:rPr>
        <w:t>6</w:t>
      </w:r>
      <w:r w:rsidRPr="000702BF">
        <w:t>.</w:t>
      </w:r>
      <w:r w:rsidRPr="000702BF">
        <w:rPr>
          <w:lang w:eastAsia="zh-CN"/>
        </w:rPr>
        <w:t>5</w:t>
      </w:r>
      <w:r w:rsidRPr="000702BF">
        <w:t>.</w:t>
      </w:r>
      <w:r w:rsidRPr="000702BF">
        <w:rPr>
          <w:lang w:eastAsia="zh-CN"/>
        </w:rPr>
        <w:t>3</w:t>
      </w:r>
      <w:r w:rsidRPr="000702BF">
        <w:t>.1.3-1 from the edge of the channel bandwidth. The spurious emission limits in Table 6.5.3.1.5-1 apply for all transmitter band configurations (N</w:t>
      </w:r>
      <w:r w:rsidRPr="000702BF">
        <w:rPr>
          <w:vertAlign w:val="subscript"/>
        </w:rPr>
        <w:t>RB</w:t>
      </w:r>
      <w:r w:rsidRPr="000702BF">
        <w:t>) and channel bandwidths.</w:t>
      </w:r>
    </w:p>
    <w:p w14:paraId="28C74BA2" w14:textId="1A3966F3" w:rsidR="00935C52" w:rsidRPr="000702BF" w:rsidRDefault="00935C52" w:rsidP="00935C52">
      <w:r w:rsidRPr="000702BF">
        <w:t xml:space="preserve">The measured average power of spurious emission, derived in step </w:t>
      </w:r>
      <w:r w:rsidRPr="000702BF">
        <w:rPr>
          <w:lang w:eastAsia="zh-CN"/>
        </w:rPr>
        <w:t>3</w:t>
      </w:r>
      <w:r w:rsidRPr="000702BF">
        <w:t>, shall not exceed the described value in Table 6.5.3.1.5-1.</w:t>
      </w:r>
    </w:p>
    <w:p w14:paraId="00AD4924" w14:textId="77777777" w:rsidR="00935C52" w:rsidRPr="000702BF" w:rsidRDefault="00935C52" w:rsidP="00935C52">
      <w:pPr>
        <w:pStyle w:val="TH"/>
      </w:pPr>
      <w:r w:rsidRPr="000702BF">
        <w:t>Table 6.5.3.1.5-1: General spurious emissions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152"/>
        <w:gridCol w:w="1522"/>
        <w:gridCol w:w="2262"/>
        <w:gridCol w:w="868"/>
      </w:tblGrid>
      <w:tr w:rsidR="00935C52" w:rsidRPr="000702BF" w14:paraId="4A6D5B3F" w14:textId="77777777" w:rsidTr="008D0E0E">
        <w:trPr>
          <w:jc w:val="center"/>
        </w:trPr>
        <w:tc>
          <w:tcPr>
            <w:tcW w:w="2152" w:type="dxa"/>
            <w:vAlign w:val="center"/>
          </w:tcPr>
          <w:p w14:paraId="12DBA1E7" w14:textId="0CFA78F4" w:rsidR="00935C52" w:rsidRPr="000702BF" w:rsidRDefault="00D362E8" w:rsidP="00AE3F12">
            <w:pPr>
              <w:pStyle w:val="TAH"/>
            </w:pPr>
            <w:r w:rsidRPr="000702BF">
              <w:t>frequency</w:t>
            </w:r>
            <w:r w:rsidR="008D0E0E" w:rsidRPr="000702BF">
              <w:t xml:space="preserve"> </w:t>
            </w:r>
            <w:r w:rsidR="00935C52" w:rsidRPr="000702BF">
              <w:t>Range</w:t>
            </w:r>
          </w:p>
        </w:tc>
        <w:tc>
          <w:tcPr>
            <w:tcW w:w="1522" w:type="dxa"/>
            <w:vAlign w:val="center"/>
          </w:tcPr>
          <w:p w14:paraId="0EDEDAC3" w14:textId="42C480BA" w:rsidR="00935C52" w:rsidRPr="000702BF" w:rsidRDefault="00935C52" w:rsidP="00AE3F12">
            <w:pPr>
              <w:pStyle w:val="TAH"/>
            </w:pPr>
            <w:r w:rsidRPr="000702BF">
              <w:t>Maximum</w:t>
            </w:r>
            <w:r w:rsidR="008D0E0E" w:rsidRPr="000702BF">
              <w:t xml:space="preserve"> </w:t>
            </w:r>
            <w:r w:rsidRPr="000702BF">
              <w:t>Level</w:t>
            </w:r>
          </w:p>
        </w:tc>
        <w:tc>
          <w:tcPr>
            <w:tcW w:w="2262" w:type="dxa"/>
            <w:vAlign w:val="center"/>
          </w:tcPr>
          <w:p w14:paraId="167B2087" w14:textId="05219BF5" w:rsidR="00935C52" w:rsidRPr="000702BF" w:rsidRDefault="00935C52" w:rsidP="00AE3F12">
            <w:pPr>
              <w:pStyle w:val="TAH"/>
            </w:pPr>
            <w:r w:rsidRPr="000702BF">
              <w:t>Measurement</w:t>
            </w:r>
            <w:r w:rsidR="008D0E0E" w:rsidRPr="000702BF">
              <w:t xml:space="preserve"> </w:t>
            </w:r>
            <w:r w:rsidRPr="000702BF">
              <w:t>bandwidth</w:t>
            </w:r>
          </w:p>
        </w:tc>
        <w:tc>
          <w:tcPr>
            <w:tcW w:w="868" w:type="dxa"/>
            <w:vAlign w:val="center"/>
          </w:tcPr>
          <w:p w14:paraId="0C9BA749" w14:textId="77777777" w:rsidR="00935C52" w:rsidRPr="000702BF" w:rsidRDefault="00935C52" w:rsidP="00AE3F12">
            <w:pPr>
              <w:pStyle w:val="TAH"/>
            </w:pPr>
            <w:r w:rsidRPr="000702BF">
              <w:t>NOTE</w:t>
            </w:r>
          </w:p>
        </w:tc>
      </w:tr>
      <w:tr w:rsidR="00935C52" w:rsidRPr="000702BF" w14:paraId="768CEE2D" w14:textId="77777777" w:rsidTr="008D0E0E">
        <w:trPr>
          <w:jc w:val="center"/>
        </w:trPr>
        <w:tc>
          <w:tcPr>
            <w:tcW w:w="2152" w:type="dxa"/>
            <w:vAlign w:val="center"/>
          </w:tcPr>
          <w:p w14:paraId="6052592A" w14:textId="459ECBB0" w:rsidR="00935C52" w:rsidRPr="000702BF" w:rsidRDefault="00935C52" w:rsidP="00AE3F12">
            <w:pPr>
              <w:pStyle w:val="TAC"/>
            </w:pPr>
            <w:r w:rsidRPr="000702BF">
              <w:t>9</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150</w:t>
            </w:r>
            <w:r w:rsidR="008D0E0E" w:rsidRPr="000702BF">
              <w:t xml:space="preserve"> </w:t>
            </w:r>
            <w:r w:rsidRPr="000702BF">
              <w:t>kHz</w:t>
            </w:r>
          </w:p>
        </w:tc>
        <w:tc>
          <w:tcPr>
            <w:tcW w:w="1522" w:type="dxa"/>
            <w:vAlign w:val="center"/>
          </w:tcPr>
          <w:p w14:paraId="5233772D" w14:textId="258F3A6A"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1B6FC7CD" w14:textId="380411AA" w:rsidR="00935C52" w:rsidRPr="000702BF" w:rsidRDefault="00935C52" w:rsidP="00AE3F12">
            <w:pPr>
              <w:pStyle w:val="TAC"/>
            </w:pPr>
            <w:r w:rsidRPr="000702BF">
              <w:t>1</w:t>
            </w:r>
            <w:r w:rsidR="008D0E0E" w:rsidRPr="000702BF">
              <w:t xml:space="preserve"> </w:t>
            </w:r>
            <w:r w:rsidRPr="000702BF">
              <w:t>kHz</w:t>
            </w:r>
          </w:p>
        </w:tc>
        <w:tc>
          <w:tcPr>
            <w:tcW w:w="868" w:type="dxa"/>
            <w:vAlign w:val="center"/>
          </w:tcPr>
          <w:p w14:paraId="2A50BDC5" w14:textId="77777777" w:rsidR="00935C52" w:rsidRPr="000702BF" w:rsidRDefault="00935C52" w:rsidP="00AE3F12">
            <w:pPr>
              <w:pStyle w:val="TAC"/>
            </w:pPr>
          </w:p>
        </w:tc>
      </w:tr>
      <w:tr w:rsidR="00935C52" w:rsidRPr="000702BF" w14:paraId="52F9A408" w14:textId="77777777" w:rsidTr="008D0E0E">
        <w:trPr>
          <w:jc w:val="center"/>
        </w:trPr>
        <w:tc>
          <w:tcPr>
            <w:tcW w:w="2152" w:type="dxa"/>
            <w:vAlign w:val="center"/>
          </w:tcPr>
          <w:p w14:paraId="179A3CB8" w14:textId="0F96444F" w:rsidR="00935C52" w:rsidRPr="000702BF" w:rsidRDefault="00935C52" w:rsidP="00AE3F12">
            <w:pPr>
              <w:pStyle w:val="TAC"/>
            </w:pPr>
            <w:r w:rsidRPr="000702BF">
              <w:t>150</w:t>
            </w:r>
            <w:r w:rsidR="008D0E0E" w:rsidRPr="000702BF">
              <w:t xml:space="preserve"> </w:t>
            </w:r>
            <w:r w:rsidRPr="000702BF">
              <w:t>kHz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30</w:t>
            </w:r>
            <w:r w:rsidR="008D0E0E" w:rsidRPr="000702BF">
              <w:t xml:space="preserve"> </w:t>
            </w:r>
            <w:r w:rsidRPr="000702BF">
              <w:t>MHz</w:t>
            </w:r>
          </w:p>
        </w:tc>
        <w:tc>
          <w:tcPr>
            <w:tcW w:w="1522" w:type="dxa"/>
            <w:vAlign w:val="center"/>
          </w:tcPr>
          <w:p w14:paraId="131828CD" w14:textId="01E267ED"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20E1FEAA" w14:textId="1F39C096" w:rsidR="00935C52" w:rsidRPr="000702BF" w:rsidRDefault="00935C52" w:rsidP="00AE3F12">
            <w:pPr>
              <w:pStyle w:val="TAC"/>
            </w:pPr>
            <w:r w:rsidRPr="000702BF">
              <w:t>10</w:t>
            </w:r>
            <w:r w:rsidR="008D0E0E" w:rsidRPr="000702BF">
              <w:t xml:space="preserve"> </w:t>
            </w:r>
            <w:r w:rsidRPr="000702BF">
              <w:t>kHz</w:t>
            </w:r>
          </w:p>
        </w:tc>
        <w:tc>
          <w:tcPr>
            <w:tcW w:w="868" w:type="dxa"/>
            <w:vAlign w:val="center"/>
          </w:tcPr>
          <w:p w14:paraId="18F39075" w14:textId="77777777" w:rsidR="00935C52" w:rsidRPr="000702BF" w:rsidRDefault="00935C52" w:rsidP="00AE3F12">
            <w:pPr>
              <w:pStyle w:val="TAC"/>
            </w:pPr>
          </w:p>
        </w:tc>
      </w:tr>
      <w:tr w:rsidR="00935C52" w:rsidRPr="000702BF" w14:paraId="1902C559" w14:textId="77777777" w:rsidTr="008D0E0E">
        <w:trPr>
          <w:jc w:val="center"/>
        </w:trPr>
        <w:tc>
          <w:tcPr>
            <w:tcW w:w="2152" w:type="dxa"/>
            <w:vAlign w:val="center"/>
          </w:tcPr>
          <w:p w14:paraId="4E16A457" w14:textId="68742882" w:rsidR="00935C52" w:rsidRPr="000702BF" w:rsidRDefault="00935C52" w:rsidP="00AE3F12">
            <w:pPr>
              <w:pStyle w:val="TAC"/>
            </w:pPr>
            <w:r w:rsidRPr="000702BF">
              <w:t>30</w:t>
            </w:r>
            <w:r w:rsidR="008D0E0E" w:rsidRPr="000702BF">
              <w:t xml:space="preserve"> </w:t>
            </w:r>
            <w:r w:rsidRPr="000702BF">
              <w:t>MHz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DB6B85">
              <w:t>,</w:t>
            </w:r>
            <w:r w:rsidRPr="000702BF">
              <w:t>000</w:t>
            </w:r>
            <w:r w:rsidR="008D0E0E" w:rsidRPr="000702BF">
              <w:t xml:space="preserve"> </w:t>
            </w:r>
            <w:r w:rsidRPr="000702BF">
              <w:t>MHz</w:t>
            </w:r>
          </w:p>
        </w:tc>
        <w:tc>
          <w:tcPr>
            <w:tcW w:w="1522" w:type="dxa"/>
            <w:vAlign w:val="center"/>
          </w:tcPr>
          <w:p w14:paraId="55AB8ADA" w14:textId="61238929" w:rsidR="00935C52" w:rsidRPr="000702BF" w:rsidRDefault="00935C52" w:rsidP="00AE3F12">
            <w:pPr>
              <w:pStyle w:val="TAC"/>
            </w:pPr>
            <w:r w:rsidRPr="000702BF">
              <w:t>-36</w:t>
            </w:r>
            <w:r w:rsidR="008D0E0E" w:rsidRPr="000702BF">
              <w:t xml:space="preserve"> </w:t>
            </w:r>
            <w:r w:rsidRPr="000702BF">
              <w:t>dBm</w:t>
            </w:r>
          </w:p>
        </w:tc>
        <w:tc>
          <w:tcPr>
            <w:tcW w:w="2262" w:type="dxa"/>
            <w:vAlign w:val="center"/>
          </w:tcPr>
          <w:p w14:paraId="30FAA097" w14:textId="7CE57CE9" w:rsidR="00935C52" w:rsidRPr="000702BF" w:rsidRDefault="00935C52" w:rsidP="00AE3F12">
            <w:pPr>
              <w:pStyle w:val="TAC"/>
            </w:pPr>
            <w:r w:rsidRPr="000702BF">
              <w:t>100</w:t>
            </w:r>
            <w:r w:rsidR="008D0E0E" w:rsidRPr="000702BF">
              <w:t xml:space="preserve"> </w:t>
            </w:r>
            <w:r w:rsidRPr="000702BF">
              <w:t>kHz</w:t>
            </w:r>
          </w:p>
        </w:tc>
        <w:tc>
          <w:tcPr>
            <w:tcW w:w="868" w:type="dxa"/>
            <w:vAlign w:val="center"/>
          </w:tcPr>
          <w:p w14:paraId="19EFA111" w14:textId="77777777" w:rsidR="00935C52" w:rsidRPr="000702BF" w:rsidRDefault="00935C52" w:rsidP="00AE3F12">
            <w:pPr>
              <w:pStyle w:val="TAC"/>
            </w:pPr>
          </w:p>
        </w:tc>
      </w:tr>
      <w:tr w:rsidR="00935C52" w:rsidRPr="000702BF" w14:paraId="764790C1" w14:textId="77777777" w:rsidTr="008D0E0E">
        <w:trPr>
          <w:jc w:val="center"/>
        </w:trPr>
        <w:tc>
          <w:tcPr>
            <w:tcW w:w="2152" w:type="dxa"/>
            <w:vAlign w:val="center"/>
          </w:tcPr>
          <w:p w14:paraId="1A599557" w14:textId="510EBF39" w:rsidR="00935C52" w:rsidRPr="000702BF" w:rsidRDefault="00935C52" w:rsidP="00AE3F12">
            <w:pPr>
              <w:pStyle w:val="TAC"/>
            </w:pPr>
            <w:r w:rsidRPr="000702BF">
              <w:t>1</w:t>
            </w:r>
            <w:r w:rsidR="008D0E0E" w:rsidRPr="000702BF">
              <w:t xml:space="preserve"> </w:t>
            </w:r>
            <w:r w:rsidRPr="000702BF">
              <w:t>GHz</w:t>
            </w:r>
            <w:r w:rsidR="008D0E0E" w:rsidRPr="000702BF">
              <w:t xml:space="preserve"> </w:t>
            </w:r>
            <w:r w:rsidRPr="000702BF">
              <w:t>≤</w:t>
            </w:r>
            <w:r w:rsidR="008D0E0E" w:rsidRPr="000702BF">
              <w:t xml:space="preserve"> </w:t>
            </w:r>
            <w:r w:rsidRPr="000702BF">
              <w:t>f</w:t>
            </w:r>
            <w:r w:rsidR="008D0E0E" w:rsidRPr="000702BF">
              <w:t xml:space="preserve"> </w:t>
            </w:r>
            <w:r w:rsidRPr="000702BF">
              <w:t>&lt;</w:t>
            </w:r>
            <w:r w:rsidR="008D0E0E" w:rsidRPr="000702BF">
              <w:t xml:space="preserve"> </w:t>
            </w:r>
            <w:r w:rsidRPr="000702BF">
              <w:t>5</w:t>
            </w:r>
            <w:r w:rsidRPr="000702BF">
              <w:rPr>
                <w:vertAlign w:val="superscript"/>
              </w:rPr>
              <w:t>th</w:t>
            </w:r>
            <w:r w:rsidR="008D0E0E" w:rsidRPr="000702BF">
              <w:t xml:space="preserve"> </w:t>
            </w:r>
            <w:r w:rsidRPr="000702BF">
              <w:t>harmonic</w:t>
            </w:r>
            <w:r w:rsidR="008D0E0E" w:rsidRPr="000702BF">
              <w:t xml:space="preserve"> </w:t>
            </w:r>
            <w:r w:rsidRPr="000702BF">
              <w:t>of</w:t>
            </w:r>
            <w:r w:rsidR="008D0E0E" w:rsidRPr="000702BF">
              <w:t xml:space="preserve"> </w:t>
            </w:r>
            <w:r w:rsidRPr="000702BF">
              <w:t>the</w:t>
            </w:r>
            <w:r w:rsidR="008D0E0E" w:rsidRPr="000702BF">
              <w:t xml:space="preserve"> </w:t>
            </w:r>
            <w:r w:rsidRPr="000702BF">
              <w:t>upper</w:t>
            </w:r>
            <w:r w:rsidR="008D0E0E" w:rsidRPr="000702BF">
              <w:t xml:space="preserve"> </w:t>
            </w:r>
            <w:r w:rsidRPr="000702BF">
              <w:t>frequency</w:t>
            </w:r>
            <w:r w:rsidR="008D0E0E" w:rsidRPr="000702BF">
              <w:t xml:space="preserve"> </w:t>
            </w:r>
            <w:r w:rsidRPr="000702BF">
              <w:t>edge</w:t>
            </w:r>
            <w:r w:rsidR="008D0E0E" w:rsidRPr="000702BF">
              <w:t xml:space="preserve"> </w:t>
            </w:r>
            <w:r w:rsidRPr="000702BF">
              <w:t>of</w:t>
            </w:r>
            <w:r w:rsidR="008D0E0E" w:rsidRPr="000702BF">
              <w:t xml:space="preserve"> </w:t>
            </w:r>
            <w:r w:rsidRPr="000702BF">
              <w:t>the</w:t>
            </w:r>
            <w:r w:rsidR="008D0E0E" w:rsidRPr="000702BF">
              <w:t xml:space="preserve"> </w:t>
            </w:r>
            <w:r w:rsidRPr="000702BF">
              <w:t>UL</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in</w:t>
            </w:r>
            <w:r w:rsidR="008D0E0E" w:rsidRPr="000702BF">
              <w:t xml:space="preserve"> </w:t>
            </w:r>
            <w:r w:rsidRPr="000702BF">
              <w:t>GHz</w:t>
            </w:r>
          </w:p>
        </w:tc>
        <w:tc>
          <w:tcPr>
            <w:tcW w:w="1522" w:type="dxa"/>
            <w:vAlign w:val="center"/>
          </w:tcPr>
          <w:p w14:paraId="79C2F24F" w14:textId="2608A689" w:rsidR="00935C52" w:rsidRPr="000702BF" w:rsidRDefault="00935C52" w:rsidP="00AE3F12">
            <w:pPr>
              <w:pStyle w:val="TAC"/>
            </w:pPr>
            <w:r w:rsidRPr="000702BF">
              <w:t>-30</w:t>
            </w:r>
            <w:r w:rsidR="008D0E0E" w:rsidRPr="000702BF">
              <w:t xml:space="preserve"> </w:t>
            </w:r>
            <w:r w:rsidRPr="000702BF">
              <w:t>dBm</w:t>
            </w:r>
          </w:p>
        </w:tc>
        <w:tc>
          <w:tcPr>
            <w:tcW w:w="2262" w:type="dxa"/>
            <w:vAlign w:val="center"/>
          </w:tcPr>
          <w:p w14:paraId="46D6BA62" w14:textId="00D829D1" w:rsidR="00935C52" w:rsidRPr="000702BF" w:rsidRDefault="00935C52" w:rsidP="00AE3F12">
            <w:pPr>
              <w:pStyle w:val="TAC"/>
            </w:pPr>
            <w:r w:rsidRPr="000702BF">
              <w:t>1</w:t>
            </w:r>
            <w:r w:rsidR="008D0E0E" w:rsidRPr="000702BF">
              <w:t xml:space="preserve"> </w:t>
            </w:r>
            <w:r w:rsidRPr="000702BF">
              <w:t>MHz</w:t>
            </w:r>
          </w:p>
        </w:tc>
        <w:tc>
          <w:tcPr>
            <w:tcW w:w="868" w:type="dxa"/>
            <w:vAlign w:val="center"/>
          </w:tcPr>
          <w:p w14:paraId="36B91AD8" w14:textId="77777777" w:rsidR="00935C52" w:rsidRPr="000702BF" w:rsidRDefault="00935C52" w:rsidP="00AE3F12">
            <w:pPr>
              <w:pStyle w:val="TAC"/>
            </w:pPr>
          </w:p>
        </w:tc>
      </w:tr>
    </w:tbl>
    <w:p w14:paraId="070A42D8" w14:textId="77777777" w:rsidR="00201225" w:rsidRDefault="00201225" w:rsidP="002A243D">
      <w:bookmarkStart w:id="1112" w:name="_Toc137543607"/>
      <w:bookmarkStart w:id="1113" w:name="_Toc27478336"/>
      <w:bookmarkStart w:id="1114" w:name="_Toc36227050"/>
      <w:bookmarkStart w:id="1115" w:name="_Toc123057959"/>
      <w:bookmarkStart w:id="1116" w:name="_Toc124256652"/>
    </w:p>
    <w:p w14:paraId="379DE757" w14:textId="5686A8E5" w:rsidR="00695633" w:rsidRPr="000702BF" w:rsidRDefault="00695633" w:rsidP="008B19AB">
      <w:pPr>
        <w:pStyle w:val="Heading4"/>
      </w:pPr>
      <w:bookmarkStart w:id="1117" w:name="_Toc152356658"/>
      <w:r w:rsidRPr="000702BF">
        <w:t>6.5.3.2</w:t>
      </w:r>
      <w:r w:rsidRPr="000702BF">
        <w:tab/>
        <w:t>Spurious emissions for UE co-existence</w:t>
      </w:r>
      <w:bookmarkEnd w:id="1112"/>
      <w:bookmarkEnd w:id="1117"/>
    </w:p>
    <w:p w14:paraId="3FC0D3C4" w14:textId="42D27765" w:rsidR="00695633" w:rsidRPr="000702BF" w:rsidRDefault="00695633" w:rsidP="00695633">
      <w:pPr>
        <w:pStyle w:val="EditorsNote"/>
      </w:pPr>
      <w:r w:rsidRPr="000702BF">
        <w:t>Editor</w:t>
      </w:r>
      <w:r w:rsidR="0002370F" w:rsidRPr="000702BF">
        <w:t>'</w:t>
      </w:r>
      <w:r w:rsidRPr="000702BF">
        <w:t>s Note: This clause is incomplete. The following aspects are either missing or not yet determined:</w:t>
      </w:r>
    </w:p>
    <w:p w14:paraId="6388D3E7" w14:textId="77777777" w:rsidR="00695633" w:rsidRPr="000702BF" w:rsidRDefault="00695633" w:rsidP="00695633">
      <w:pPr>
        <w:pStyle w:val="EditorsNote"/>
      </w:pPr>
      <w:r w:rsidRPr="000702BF">
        <w:t>- Addition to applicability spec is pending</w:t>
      </w:r>
    </w:p>
    <w:p w14:paraId="13362C9F" w14:textId="383C3F24" w:rsidR="00695633" w:rsidRPr="000702BF" w:rsidRDefault="00695633" w:rsidP="00695633">
      <w:pPr>
        <w:pStyle w:val="EditorsNote"/>
      </w:pPr>
      <w:r w:rsidRPr="000702BF">
        <w:t xml:space="preserve">- Initial condition and call setup procedure to support NR satellite access are </w:t>
      </w:r>
      <w:r w:rsidR="008B19AB">
        <w:t>to be updated</w:t>
      </w:r>
    </w:p>
    <w:p w14:paraId="205A923A" w14:textId="45CFC8D5" w:rsidR="00695633" w:rsidRPr="000702BF" w:rsidRDefault="00695633" w:rsidP="00695633">
      <w:pPr>
        <w:pStyle w:val="EditorsNote"/>
      </w:pPr>
      <w:r w:rsidRPr="000702BF">
        <w:t xml:space="preserve">- Message exceptions specific to satellite access is </w:t>
      </w:r>
      <w:r w:rsidR="008B19AB">
        <w:t>to be updated</w:t>
      </w:r>
    </w:p>
    <w:p w14:paraId="495F1C58" w14:textId="0DBC1685" w:rsidR="00695633" w:rsidRPr="000702BF" w:rsidRDefault="00695633" w:rsidP="00695633">
      <w:pPr>
        <w:pStyle w:val="EditorsNote"/>
        <w:rPr>
          <w:lang w:eastAsia="zh-TW"/>
        </w:rPr>
      </w:pPr>
      <w:r w:rsidRPr="000702BF">
        <w:t xml:space="preserve">- Annex F MU/TT is </w:t>
      </w:r>
      <w:r w:rsidR="008B19AB">
        <w:t>to be updated</w:t>
      </w:r>
    </w:p>
    <w:p w14:paraId="60CF404C" w14:textId="77777777" w:rsidR="00695633" w:rsidRPr="000702BF" w:rsidRDefault="00695633" w:rsidP="0002370F">
      <w:pPr>
        <w:pStyle w:val="Heading5"/>
      </w:pPr>
      <w:bookmarkStart w:id="1118" w:name="_Toc152356659"/>
      <w:r w:rsidRPr="000702BF">
        <w:t>6.5.3.2.1</w:t>
      </w:r>
      <w:r w:rsidRPr="000702BF">
        <w:tab/>
        <w:t>Test purpose</w:t>
      </w:r>
      <w:bookmarkEnd w:id="1118"/>
    </w:p>
    <w:p w14:paraId="09E285C5" w14:textId="77777777" w:rsidR="00695633" w:rsidRPr="000702BF" w:rsidRDefault="00695633" w:rsidP="00695633">
      <w:r w:rsidRPr="000702BF">
        <w:t>To verify that UE transmitter does not cause unacceptable interference to co-existing systems for the specified bands which has specific requirements in terms of transmitter spurious emissions.</w:t>
      </w:r>
    </w:p>
    <w:p w14:paraId="52328818" w14:textId="77777777" w:rsidR="00695633" w:rsidRPr="000702BF" w:rsidRDefault="00695633" w:rsidP="0002370F">
      <w:pPr>
        <w:pStyle w:val="Heading5"/>
      </w:pPr>
      <w:bookmarkStart w:id="1119" w:name="_Toc152356660"/>
      <w:r w:rsidRPr="000702BF">
        <w:t>6.5.3.2.2</w:t>
      </w:r>
      <w:r w:rsidRPr="000702BF">
        <w:tab/>
        <w:t>Test applicability</w:t>
      </w:r>
      <w:bookmarkEnd w:id="1119"/>
    </w:p>
    <w:p w14:paraId="779BDD07" w14:textId="77777777" w:rsidR="00695633" w:rsidRPr="000702BF" w:rsidRDefault="00695633" w:rsidP="00695633">
      <w:pPr>
        <w:rPr>
          <w:rFonts w:eastAsia="SimSun"/>
        </w:rPr>
      </w:pPr>
      <w:r w:rsidRPr="000702BF">
        <w:t>The requirements of this test apply to all types of NR Power Class 3 UE release 17 and forward that support satellite access operation</w:t>
      </w:r>
      <w:r w:rsidRPr="000702BF">
        <w:rPr>
          <w:rFonts w:eastAsia="SimSun"/>
        </w:rPr>
        <w:t>.</w:t>
      </w:r>
    </w:p>
    <w:p w14:paraId="317B4D5B" w14:textId="77777777" w:rsidR="00695633" w:rsidRPr="000702BF" w:rsidRDefault="00695633" w:rsidP="0002370F">
      <w:pPr>
        <w:pStyle w:val="Heading5"/>
      </w:pPr>
      <w:bookmarkStart w:id="1120" w:name="_Toc152356661"/>
      <w:r w:rsidRPr="000702BF">
        <w:t>6.5.3.2.3</w:t>
      </w:r>
      <w:r w:rsidRPr="000702BF">
        <w:tab/>
        <w:t>Minimum conformance requirements</w:t>
      </w:r>
      <w:bookmarkEnd w:id="1120"/>
    </w:p>
    <w:p w14:paraId="6253609E" w14:textId="77777777" w:rsidR="00695633" w:rsidRPr="000702BF" w:rsidRDefault="00695633" w:rsidP="00695633">
      <w:r w:rsidRPr="000702BF">
        <w:t>This clause specifies the requirements for NR NTN satellite bands for UE coexistence with protected bands.</w:t>
      </w:r>
    </w:p>
    <w:p w14:paraId="33AE6EF5" w14:textId="77777777" w:rsidR="00695633" w:rsidRPr="000702BF" w:rsidRDefault="00695633" w:rsidP="00695633">
      <w:pPr>
        <w:pStyle w:val="TH"/>
      </w:pPr>
      <w:r w:rsidRPr="000702BF">
        <w:lastRenderedPageBreak/>
        <w:t>Table 6.5.3.2.3-1: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59"/>
        <w:gridCol w:w="2831"/>
        <w:gridCol w:w="810"/>
        <w:gridCol w:w="540"/>
        <w:gridCol w:w="889"/>
        <w:gridCol w:w="1133"/>
        <w:gridCol w:w="850"/>
        <w:gridCol w:w="928"/>
      </w:tblGrid>
      <w:tr w:rsidR="00695633" w:rsidRPr="000702BF" w14:paraId="60382CAD" w14:textId="77777777" w:rsidTr="008D0E0E">
        <w:trPr>
          <w:tblHeader/>
          <w:jc w:val="center"/>
        </w:trPr>
        <w:tc>
          <w:tcPr>
            <w:tcW w:w="959" w:type="dxa"/>
            <w:vMerge w:val="restart"/>
            <w:shd w:val="clear" w:color="auto" w:fill="auto"/>
            <w:vAlign w:val="center"/>
            <w:hideMark/>
          </w:tcPr>
          <w:p w14:paraId="45E37383" w14:textId="1D06D6C6" w:rsidR="00695633" w:rsidRPr="000702BF" w:rsidRDefault="00695633" w:rsidP="00AE3F12">
            <w:pPr>
              <w:pStyle w:val="TAH"/>
              <w:keepNext w:val="0"/>
            </w:pPr>
            <w:r w:rsidRPr="000702BF">
              <w:t>NR</w:t>
            </w:r>
            <w:r w:rsidR="008D0E0E" w:rsidRPr="000702BF">
              <w:t xml:space="preserve"> </w:t>
            </w:r>
            <w:r w:rsidRPr="000702BF">
              <w:t>NTN</w:t>
            </w:r>
            <w:r w:rsidR="008D0E0E" w:rsidRPr="000702BF">
              <w:t xml:space="preserve"> </w:t>
            </w:r>
            <w:r w:rsidRPr="000702BF">
              <w:t>satellite</w:t>
            </w:r>
            <w:r w:rsidR="008D0E0E" w:rsidRPr="000702BF">
              <w:t xml:space="preserve"> </w:t>
            </w:r>
            <w:r w:rsidRPr="000702BF">
              <w:t>Band</w:t>
            </w:r>
          </w:p>
        </w:tc>
        <w:tc>
          <w:tcPr>
            <w:tcW w:w="7981" w:type="dxa"/>
            <w:gridSpan w:val="7"/>
            <w:vAlign w:val="center"/>
            <w:hideMark/>
          </w:tcPr>
          <w:p w14:paraId="41D33F82" w14:textId="67060F8D" w:rsidR="00695633" w:rsidRPr="000702BF" w:rsidRDefault="00695633" w:rsidP="00AE3F12">
            <w:pPr>
              <w:pStyle w:val="TAH"/>
              <w:keepNext w:val="0"/>
            </w:pPr>
            <w:r w:rsidRPr="000702BF">
              <w:t>Spurious</w:t>
            </w:r>
            <w:r w:rsidR="008D0E0E" w:rsidRPr="000702BF">
              <w:t xml:space="preserve"> </w:t>
            </w:r>
            <w:r w:rsidRPr="000702BF">
              <w:t>emission</w:t>
            </w:r>
            <w:r w:rsidR="008D0E0E" w:rsidRPr="000702BF">
              <w:t xml:space="preserve"> </w:t>
            </w:r>
            <w:r w:rsidRPr="000702BF">
              <w:t>for</w:t>
            </w:r>
            <w:r w:rsidR="008D0E0E" w:rsidRPr="000702BF">
              <w:t xml:space="preserve"> </w:t>
            </w:r>
            <w:r w:rsidRPr="000702BF">
              <w:t>UE</w:t>
            </w:r>
            <w:r w:rsidR="008D0E0E" w:rsidRPr="000702BF">
              <w:t xml:space="preserve"> </w:t>
            </w:r>
            <w:r w:rsidRPr="000702BF">
              <w:t>co-existence</w:t>
            </w:r>
          </w:p>
        </w:tc>
      </w:tr>
      <w:tr w:rsidR="00695633" w:rsidRPr="000702BF" w14:paraId="4811193B" w14:textId="77777777" w:rsidTr="008D0E0E">
        <w:trPr>
          <w:tblHeader/>
          <w:jc w:val="center"/>
        </w:trPr>
        <w:tc>
          <w:tcPr>
            <w:tcW w:w="959" w:type="dxa"/>
            <w:vMerge/>
            <w:tcBorders>
              <w:bottom w:val="single" w:sz="4" w:space="0" w:color="auto"/>
            </w:tcBorders>
            <w:shd w:val="clear" w:color="auto" w:fill="auto"/>
            <w:vAlign w:val="center"/>
            <w:hideMark/>
          </w:tcPr>
          <w:p w14:paraId="6616C981" w14:textId="77777777" w:rsidR="00695633" w:rsidRPr="000702BF" w:rsidRDefault="00695633" w:rsidP="00AE3F12">
            <w:pPr>
              <w:pStyle w:val="TAH"/>
              <w:keepNext w:val="0"/>
            </w:pPr>
          </w:p>
        </w:tc>
        <w:tc>
          <w:tcPr>
            <w:tcW w:w="2831" w:type="dxa"/>
            <w:vAlign w:val="center"/>
            <w:hideMark/>
          </w:tcPr>
          <w:p w14:paraId="133D3FD8" w14:textId="12276ED6" w:rsidR="00695633" w:rsidRPr="000702BF" w:rsidRDefault="00695633" w:rsidP="00AE3F12">
            <w:pPr>
              <w:pStyle w:val="TAH"/>
              <w:keepNext w:val="0"/>
            </w:pPr>
            <w:r w:rsidRPr="000702BF">
              <w:t>Protected</w:t>
            </w:r>
            <w:r w:rsidR="008D0E0E" w:rsidRPr="000702BF">
              <w:t xml:space="preserve"> </w:t>
            </w:r>
            <w:r w:rsidRPr="000702BF">
              <w:t>band</w:t>
            </w:r>
          </w:p>
        </w:tc>
        <w:tc>
          <w:tcPr>
            <w:tcW w:w="2239" w:type="dxa"/>
            <w:gridSpan w:val="3"/>
            <w:vAlign w:val="center"/>
            <w:hideMark/>
          </w:tcPr>
          <w:p w14:paraId="2FC6FD1D" w14:textId="75D0DAD8" w:rsidR="00695633" w:rsidRPr="000702BF" w:rsidRDefault="00695633" w:rsidP="00AE3F12">
            <w:pPr>
              <w:pStyle w:val="TAH"/>
              <w:keepNext w:val="0"/>
            </w:pPr>
            <w:r w:rsidRPr="000702BF">
              <w:t>Frequency</w:t>
            </w:r>
            <w:r w:rsidR="008D0E0E" w:rsidRPr="000702BF">
              <w:t xml:space="preserve"> </w:t>
            </w:r>
            <w:r w:rsidRPr="000702BF">
              <w:t>range</w:t>
            </w:r>
            <w:r w:rsidR="008D0E0E" w:rsidRPr="000702BF">
              <w:t xml:space="preserve"> </w:t>
            </w:r>
            <w:r w:rsidRPr="000702BF">
              <w:t>(MHz)</w:t>
            </w:r>
          </w:p>
        </w:tc>
        <w:tc>
          <w:tcPr>
            <w:tcW w:w="1133" w:type="dxa"/>
            <w:vAlign w:val="center"/>
            <w:hideMark/>
          </w:tcPr>
          <w:p w14:paraId="7FE90B7C" w14:textId="1602F5FA" w:rsidR="00695633" w:rsidRPr="000702BF" w:rsidRDefault="00695633" w:rsidP="00AE3F12">
            <w:pPr>
              <w:pStyle w:val="TAH"/>
              <w:keepNext w:val="0"/>
            </w:pPr>
            <w:r w:rsidRPr="000702BF">
              <w:t>Maximum</w:t>
            </w:r>
            <w:r w:rsidR="008D0E0E" w:rsidRPr="000702BF">
              <w:t xml:space="preserve"> </w:t>
            </w:r>
            <w:r w:rsidRPr="000702BF">
              <w:t>Level</w:t>
            </w:r>
            <w:r w:rsidR="008D0E0E" w:rsidRPr="000702BF">
              <w:t xml:space="preserve"> </w:t>
            </w:r>
            <w:r w:rsidRPr="000702BF">
              <w:t>(dBm)</w:t>
            </w:r>
          </w:p>
        </w:tc>
        <w:tc>
          <w:tcPr>
            <w:tcW w:w="850" w:type="dxa"/>
            <w:vAlign w:val="center"/>
            <w:hideMark/>
          </w:tcPr>
          <w:p w14:paraId="2A6A9EF7" w14:textId="333C17B4" w:rsidR="00695633" w:rsidRPr="000702BF" w:rsidRDefault="00695633" w:rsidP="00AE3F12">
            <w:pPr>
              <w:pStyle w:val="TAH"/>
              <w:keepNext w:val="0"/>
            </w:pPr>
            <w:r w:rsidRPr="000702BF">
              <w:t>MBW</w:t>
            </w:r>
            <w:r w:rsidR="008D0E0E" w:rsidRPr="000702BF">
              <w:t xml:space="preserve"> </w:t>
            </w:r>
            <w:r w:rsidRPr="000702BF">
              <w:t>(MHz)</w:t>
            </w:r>
          </w:p>
        </w:tc>
        <w:tc>
          <w:tcPr>
            <w:tcW w:w="928" w:type="dxa"/>
            <w:noWrap/>
            <w:vAlign w:val="center"/>
            <w:hideMark/>
          </w:tcPr>
          <w:p w14:paraId="57613A94" w14:textId="77777777" w:rsidR="00695633" w:rsidRPr="000702BF" w:rsidRDefault="00695633" w:rsidP="00AE3F12">
            <w:pPr>
              <w:pStyle w:val="TAH"/>
              <w:keepNext w:val="0"/>
            </w:pPr>
            <w:r w:rsidRPr="000702BF">
              <w:t>NOTE</w:t>
            </w:r>
          </w:p>
        </w:tc>
      </w:tr>
      <w:tr w:rsidR="00695633" w:rsidRPr="000702BF" w14:paraId="2349DEFC" w14:textId="77777777" w:rsidTr="008D0E0E">
        <w:trPr>
          <w:jc w:val="center"/>
        </w:trPr>
        <w:tc>
          <w:tcPr>
            <w:tcW w:w="959" w:type="dxa"/>
            <w:vMerge w:val="restart"/>
            <w:shd w:val="clear" w:color="auto" w:fill="auto"/>
            <w:vAlign w:val="center"/>
          </w:tcPr>
          <w:p w14:paraId="5301C1A0" w14:textId="77777777" w:rsidR="00695633" w:rsidRPr="000702BF" w:rsidRDefault="00695633" w:rsidP="00AE3F12">
            <w:pPr>
              <w:pStyle w:val="TAC"/>
            </w:pPr>
            <w:r w:rsidRPr="000702BF">
              <w:t>n255</w:t>
            </w:r>
          </w:p>
        </w:tc>
        <w:tc>
          <w:tcPr>
            <w:tcW w:w="2831" w:type="dxa"/>
            <w:vAlign w:val="center"/>
          </w:tcPr>
          <w:p w14:paraId="056E0520" w14:textId="347CA7D6"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n1,</w:t>
            </w:r>
            <w:r w:rsidR="008D0E0E" w:rsidRPr="000702BF">
              <w:t xml:space="preserve"> </w:t>
            </w:r>
            <w:r w:rsidRPr="000702BF">
              <w:t>n2,</w:t>
            </w:r>
            <w:r w:rsidR="008D0E0E" w:rsidRPr="000702BF">
              <w:t xml:space="preserve"> </w:t>
            </w:r>
            <w:r w:rsidRPr="000702BF">
              <w:t>n3,</w:t>
            </w:r>
            <w:r w:rsidR="008D0E0E" w:rsidRPr="000702BF">
              <w:t xml:space="preserve"> </w:t>
            </w:r>
            <w:r w:rsidRPr="000702BF">
              <w:t>n5,</w:t>
            </w:r>
            <w:r w:rsidR="008D0E0E" w:rsidRPr="000702BF">
              <w:t xml:space="preserve"> </w:t>
            </w:r>
            <w:r w:rsidRPr="000702BF">
              <w:t>n7,</w:t>
            </w:r>
            <w:r w:rsidR="008D0E0E" w:rsidRPr="000702BF">
              <w:t xml:space="preserve"> </w:t>
            </w:r>
            <w:r w:rsidRPr="000702BF">
              <w:t>n8,</w:t>
            </w:r>
            <w:r w:rsidR="008D0E0E" w:rsidRPr="000702BF">
              <w:t xml:space="preserve"> </w:t>
            </w:r>
            <w:r w:rsidRPr="000702BF">
              <w:t>n12,</w:t>
            </w:r>
            <w:r w:rsidR="008D0E0E" w:rsidRPr="000702BF">
              <w:t xml:space="preserve"> </w:t>
            </w:r>
            <w:r w:rsidRPr="000702BF">
              <w:t>n13,</w:t>
            </w:r>
            <w:r w:rsidR="008D0E0E" w:rsidRPr="000702BF">
              <w:t xml:space="preserve"> </w:t>
            </w:r>
            <w:r w:rsidRPr="000702BF">
              <w:t>n14,</w:t>
            </w:r>
            <w:r w:rsidR="008D0E0E" w:rsidRPr="000702BF">
              <w:t xml:space="preserve"> </w:t>
            </w:r>
            <w:r w:rsidRPr="000702BF">
              <w:t>n18,</w:t>
            </w:r>
            <w:r w:rsidR="008D0E0E" w:rsidRPr="000702BF">
              <w:t xml:space="preserve"> </w:t>
            </w:r>
            <w:r w:rsidRPr="000702BF">
              <w:t>n20,</w:t>
            </w:r>
            <w:r w:rsidR="008D0E0E" w:rsidRPr="000702BF">
              <w:t xml:space="preserve"> </w:t>
            </w:r>
            <w:r w:rsidRPr="000702BF">
              <w:t>n24,</w:t>
            </w:r>
            <w:r w:rsidR="008D0E0E" w:rsidRPr="000702BF">
              <w:t xml:space="preserve"> </w:t>
            </w:r>
            <w:r w:rsidRPr="000702BF">
              <w:t>n25,</w:t>
            </w:r>
            <w:r w:rsidR="008D0E0E" w:rsidRPr="000702BF">
              <w:t xml:space="preserve"> </w:t>
            </w:r>
            <w:r w:rsidRPr="000702BF">
              <w:t>n26,</w:t>
            </w:r>
            <w:r w:rsidR="008D0E0E" w:rsidRPr="000702BF">
              <w:t xml:space="preserve"> </w:t>
            </w:r>
            <w:r w:rsidRPr="000702BF">
              <w:t>n28,</w:t>
            </w:r>
            <w:r w:rsidR="008D0E0E" w:rsidRPr="000702BF">
              <w:t xml:space="preserve"> </w:t>
            </w:r>
            <w:r w:rsidRPr="000702BF">
              <w:t>n29,</w:t>
            </w:r>
            <w:r w:rsidR="008D0E0E" w:rsidRPr="000702BF">
              <w:t xml:space="preserve"> </w:t>
            </w:r>
            <w:r w:rsidRPr="000702BF">
              <w:t>n30,</w:t>
            </w:r>
            <w:r w:rsidR="008D0E0E" w:rsidRPr="000702BF">
              <w:t xml:space="preserve"> </w:t>
            </w:r>
            <w:r w:rsidRPr="000702BF">
              <w:t>n34,</w:t>
            </w:r>
            <w:r w:rsidR="008D0E0E" w:rsidRPr="000702BF">
              <w:t xml:space="preserve"> </w:t>
            </w:r>
            <w:r w:rsidRPr="000702BF">
              <w:t>n38,</w:t>
            </w:r>
            <w:r w:rsidR="008D0E0E" w:rsidRPr="000702BF">
              <w:t xml:space="preserve"> </w:t>
            </w:r>
            <w:r w:rsidRPr="000702BF">
              <w:t>n39,</w:t>
            </w:r>
            <w:r w:rsidR="008D0E0E" w:rsidRPr="000702BF">
              <w:t xml:space="preserve"> </w:t>
            </w:r>
            <w:r w:rsidRPr="000702BF">
              <w:t>n40,</w:t>
            </w:r>
            <w:r w:rsidR="008D0E0E" w:rsidRPr="000702BF">
              <w:t xml:space="preserve"> </w:t>
            </w:r>
            <w:r w:rsidRPr="000702BF">
              <w:t>n41,</w:t>
            </w:r>
            <w:r w:rsidR="008D0E0E" w:rsidRPr="000702BF">
              <w:t xml:space="preserve"> </w:t>
            </w:r>
            <w:r w:rsidRPr="000702BF">
              <w:t>n48,</w:t>
            </w:r>
            <w:r w:rsidR="008D0E0E" w:rsidRPr="000702BF">
              <w:t xml:space="preserve"> </w:t>
            </w:r>
            <w:r w:rsidRPr="000702BF">
              <w:t>n50,</w:t>
            </w:r>
            <w:r w:rsidR="008D0E0E" w:rsidRPr="000702BF">
              <w:t xml:space="preserve"> </w:t>
            </w:r>
            <w:r w:rsidRPr="000702BF">
              <w:t>n51,</w:t>
            </w:r>
            <w:r w:rsidR="008D0E0E" w:rsidRPr="000702BF">
              <w:t xml:space="preserve"> </w:t>
            </w:r>
            <w:r w:rsidRPr="000702BF">
              <w:t>n53,</w:t>
            </w:r>
            <w:r w:rsidR="008D0E0E" w:rsidRPr="000702BF">
              <w:t xml:space="preserve"> </w:t>
            </w:r>
            <w:r w:rsidRPr="000702BF">
              <w:t>n65,</w:t>
            </w:r>
            <w:r w:rsidR="008D0E0E" w:rsidRPr="000702BF">
              <w:t xml:space="preserve"> </w:t>
            </w:r>
            <w:r w:rsidRPr="000702BF">
              <w:t>n66,</w:t>
            </w:r>
            <w:r w:rsidR="008D0E0E" w:rsidRPr="000702BF">
              <w:t xml:space="preserve"> </w:t>
            </w:r>
            <w:r w:rsidRPr="000702BF">
              <w:t>n67,</w:t>
            </w:r>
            <w:r w:rsidR="008D0E0E" w:rsidRPr="000702BF">
              <w:t xml:space="preserve"> </w:t>
            </w:r>
            <w:r w:rsidRPr="000702BF">
              <w:t>n70,</w:t>
            </w:r>
            <w:r w:rsidR="008D0E0E" w:rsidRPr="000702BF">
              <w:t xml:space="preserve"> </w:t>
            </w:r>
            <w:r w:rsidRPr="000702BF">
              <w:t>n71,</w:t>
            </w:r>
            <w:r w:rsidR="008D0E0E" w:rsidRPr="000702BF">
              <w:t xml:space="preserve"> </w:t>
            </w:r>
            <w:r w:rsidRPr="000702BF">
              <w:t>n74,</w:t>
            </w:r>
            <w:r w:rsidR="008D0E0E" w:rsidRPr="000702BF">
              <w:t xml:space="preserve"> </w:t>
            </w:r>
            <w:r w:rsidRPr="000702BF">
              <w:t>n75,</w:t>
            </w:r>
            <w:r w:rsidR="008D0E0E" w:rsidRPr="000702BF">
              <w:t xml:space="preserve"> </w:t>
            </w:r>
            <w:r w:rsidRPr="000702BF">
              <w:t>n76,</w:t>
            </w:r>
            <w:r w:rsidR="008D0E0E" w:rsidRPr="000702BF">
              <w:t xml:space="preserve"> </w:t>
            </w:r>
            <w:r w:rsidRPr="000702BF">
              <w:t>n85,</w:t>
            </w:r>
            <w:r w:rsidR="008D0E0E" w:rsidRPr="000702BF">
              <w:t xml:space="preserve"> </w:t>
            </w:r>
            <w:r w:rsidRPr="000702BF">
              <w:t>n90,</w:t>
            </w:r>
            <w:r w:rsidR="008D0E0E" w:rsidRPr="000702BF">
              <w:t xml:space="preserve"> </w:t>
            </w:r>
            <w:r w:rsidRPr="000702BF">
              <w:t>n91,</w:t>
            </w:r>
            <w:r w:rsidR="008D0E0E" w:rsidRPr="000702BF">
              <w:t xml:space="preserve"> </w:t>
            </w:r>
            <w:r w:rsidRPr="000702BF">
              <w:t>n92,</w:t>
            </w:r>
            <w:r w:rsidR="008D0E0E" w:rsidRPr="000702BF">
              <w:t xml:space="preserve"> </w:t>
            </w:r>
            <w:r w:rsidRPr="000702BF">
              <w:t>n93,</w:t>
            </w:r>
            <w:r w:rsidR="008D0E0E" w:rsidRPr="000702BF">
              <w:t xml:space="preserve"> </w:t>
            </w:r>
            <w:r w:rsidRPr="000702BF">
              <w:t>n94,</w:t>
            </w:r>
            <w:r w:rsidR="008D0E0E" w:rsidRPr="000702BF">
              <w:t xml:space="preserve"> </w:t>
            </w:r>
            <w:r w:rsidRPr="000702BF">
              <w:t>n100,</w:t>
            </w:r>
            <w:r w:rsidR="008D0E0E" w:rsidRPr="000702BF">
              <w:t xml:space="preserve"> </w:t>
            </w:r>
            <w:r w:rsidRPr="000702BF">
              <w:t>n101</w:t>
            </w:r>
          </w:p>
        </w:tc>
        <w:tc>
          <w:tcPr>
            <w:tcW w:w="810" w:type="dxa"/>
            <w:vAlign w:val="center"/>
          </w:tcPr>
          <w:p w14:paraId="68C7429D"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3F535E65" w14:textId="77777777" w:rsidR="00695633" w:rsidRPr="000702BF" w:rsidRDefault="00695633" w:rsidP="00AE3F12">
            <w:pPr>
              <w:pStyle w:val="TAC"/>
            </w:pPr>
            <w:r w:rsidRPr="000702BF">
              <w:t>-</w:t>
            </w:r>
          </w:p>
        </w:tc>
        <w:tc>
          <w:tcPr>
            <w:tcW w:w="889" w:type="dxa"/>
            <w:vAlign w:val="center"/>
          </w:tcPr>
          <w:p w14:paraId="7C592EF7"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046BB79D" w14:textId="77777777" w:rsidR="00695633" w:rsidRPr="000702BF" w:rsidRDefault="00695633" w:rsidP="00AE3F12">
            <w:pPr>
              <w:pStyle w:val="TAC"/>
            </w:pPr>
            <w:r w:rsidRPr="000702BF">
              <w:t>-50</w:t>
            </w:r>
          </w:p>
        </w:tc>
        <w:tc>
          <w:tcPr>
            <w:tcW w:w="850" w:type="dxa"/>
            <w:noWrap/>
            <w:vAlign w:val="center"/>
          </w:tcPr>
          <w:p w14:paraId="336FBB82" w14:textId="77777777" w:rsidR="00695633" w:rsidRPr="000702BF" w:rsidRDefault="00695633" w:rsidP="00AE3F12">
            <w:pPr>
              <w:pStyle w:val="TAC"/>
            </w:pPr>
            <w:r w:rsidRPr="000702BF">
              <w:t>1</w:t>
            </w:r>
          </w:p>
        </w:tc>
        <w:tc>
          <w:tcPr>
            <w:tcW w:w="928" w:type="dxa"/>
            <w:noWrap/>
            <w:vAlign w:val="center"/>
          </w:tcPr>
          <w:p w14:paraId="607929EA" w14:textId="77777777" w:rsidR="00695633" w:rsidRPr="000702BF" w:rsidRDefault="00695633" w:rsidP="00AE3F12">
            <w:pPr>
              <w:pStyle w:val="TAC"/>
            </w:pPr>
          </w:p>
        </w:tc>
      </w:tr>
      <w:tr w:rsidR="00695633" w:rsidRPr="000702BF" w14:paraId="2A1401BE" w14:textId="77777777" w:rsidTr="008D0E0E">
        <w:trPr>
          <w:jc w:val="center"/>
        </w:trPr>
        <w:tc>
          <w:tcPr>
            <w:tcW w:w="959" w:type="dxa"/>
            <w:vMerge/>
            <w:tcBorders>
              <w:bottom w:val="single" w:sz="4" w:space="0" w:color="auto"/>
            </w:tcBorders>
            <w:shd w:val="clear" w:color="auto" w:fill="auto"/>
            <w:vAlign w:val="center"/>
          </w:tcPr>
          <w:p w14:paraId="63FC2F61" w14:textId="77777777" w:rsidR="00695633" w:rsidRPr="000702BF" w:rsidRDefault="00695633" w:rsidP="00AE3F12">
            <w:pPr>
              <w:pStyle w:val="TAC"/>
            </w:pPr>
          </w:p>
        </w:tc>
        <w:tc>
          <w:tcPr>
            <w:tcW w:w="2831" w:type="dxa"/>
            <w:vAlign w:val="center"/>
          </w:tcPr>
          <w:p w14:paraId="5CB2812A" w14:textId="450A3F8C"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n77,</w:t>
            </w:r>
            <w:r w:rsidR="008D0E0E" w:rsidRPr="000702BF">
              <w:t xml:space="preserve"> </w:t>
            </w:r>
            <w:r w:rsidRPr="000702BF">
              <w:t>n78,</w:t>
            </w:r>
            <w:r w:rsidR="008D0E0E" w:rsidRPr="000702BF">
              <w:t xml:space="preserve"> </w:t>
            </w:r>
            <w:r w:rsidRPr="000702BF">
              <w:t>n79</w:t>
            </w:r>
          </w:p>
        </w:tc>
        <w:tc>
          <w:tcPr>
            <w:tcW w:w="810" w:type="dxa"/>
            <w:vAlign w:val="center"/>
          </w:tcPr>
          <w:p w14:paraId="47121BCC"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1CC13E66" w14:textId="77777777" w:rsidR="00695633" w:rsidRPr="000702BF" w:rsidRDefault="00695633" w:rsidP="00AE3F12">
            <w:pPr>
              <w:pStyle w:val="TAC"/>
            </w:pPr>
            <w:r w:rsidRPr="000702BF">
              <w:t>-</w:t>
            </w:r>
          </w:p>
        </w:tc>
        <w:tc>
          <w:tcPr>
            <w:tcW w:w="889" w:type="dxa"/>
            <w:vAlign w:val="center"/>
          </w:tcPr>
          <w:p w14:paraId="3C838800"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1D0543A4" w14:textId="77777777" w:rsidR="00695633" w:rsidRPr="000702BF" w:rsidRDefault="00695633" w:rsidP="00AE3F12">
            <w:pPr>
              <w:pStyle w:val="TAC"/>
            </w:pPr>
            <w:r w:rsidRPr="000702BF">
              <w:t>-50</w:t>
            </w:r>
          </w:p>
        </w:tc>
        <w:tc>
          <w:tcPr>
            <w:tcW w:w="850" w:type="dxa"/>
            <w:noWrap/>
            <w:vAlign w:val="center"/>
          </w:tcPr>
          <w:p w14:paraId="6E00A3AC" w14:textId="77777777" w:rsidR="00695633" w:rsidRPr="000702BF" w:rsidRDefault="00695633" w:rsidP="00AE3F12">
            <w:pPr>
              <w:pStyle w:val="TAC"/>
            </w:pPr>
            <w:r w:rsidRPr="000702BF">
              <w:t>1</w:t>
            </w:r>
          </w:p>
        </w:tc>
        <w:tc>
          <w:tcPr>
            <w:tcW w:w="928" w:type="dxa"/>
            <w:noWrap/>
            <w:vAlign w:val="center"/>
          </w:tcPr>
          <w:p w14:paraId="2993E70F" w14:textId="77777777" w:rsidR="00695633" w:rsidRPr="000702BF" w:rsidRDefault="00695633" w:rsidP="00AE3F12">
            <w:pPr>
              <w:pStyle w:val="TAC"/>
            </w:pPr>
            <w:r w:rsidRPr="000702BF">
              <w:rPr>
                <w:rFonts w:hint="eastAsia"/>
              </w:rPr>
              <w:t>2</w:t>
            </w:r>
          </w:p>
        </w:tc>
      </w:tr>
      <w:tr w:rsidR="00695633" w:rsidRPr="000702BF" w14:paraId="39ED34A6" w14:textId="77777777" w:rsidTr="008D0E0E">
        <w:trPr>
          <w:jc w:val="center"/>
        </w:trPr>
        <w:tc>
          <w:tcPr>
            <w:tcW w:w="959" w:type="dxa"/>
            <w:vMerge w:val="restart"/>
            <w:tcBorders>
              <w:top w:val="single" w:sz="4" w:space="0" w:color="auto"/>
            </w:tcBorders>
            <w:shd w:val="clear" w:color="auto" w:fill="auto"/>
            <w:vAlign w:val="center"/>
          </w:tcPr>
          <w:p w14:paraId="5C93A0F3" w14:textId="77777777" w:rsidR="00695633" w:rsidRPr="000702BF" w:rsidRDefault="00695633" w:rsidP="00AE3F12">
            <w:pPr>
              <w:pStyle w:val="TAC"/>
            </w:pPr>
            <w:r w:rsidRPr="000702BF">
              <w:t>n256</w:t>
            </w:r>
          </w:p>
        </w:tc>
        <w:tc>
          <w:tcPr>
            <w:tcW w:w="2831" w:type="dxa"/>
            <w:vAlign w:val="center"/>
          </w:tcPr>
          <w:p w14:paraId="26927CB2" w14:textId="19D243B7"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n1,</w:t>
            </w:r>
            <w:r w:rsidR="008D0E0E" w:rsidRPr="000702BF">
              <w:t xml:space="preserve"> </w:t>
            </w:r>
            <w:r w:rsidRPr="000702BF">
              <w:t>n3,</w:t>
            </w:r>
            <w:r w:rsidR="008D0E0E" w:rsidRPr="000702BF">
              <w:t xml:space="preserve"> </w:t>
            </w:r>
            <w:r w:rsidRPr="000702BF">
              <w:t>n5,</w:t>
            </w:r>
            <w:r w:rsidR="008D0E0E" w:rsidRPr="000702BF">
              <w:t xml:space="preserve"> </w:t>
            </w:r>
            <w:r w:rsidRPr="000702BF">
              <w:t>n7,</w:t>
            </w:r>
            <w:r w:rsidR="008D0E0E" w:rsidRPr="000702BF">
              <w:t xml:space="preserve"> </w:t>
            </w:r>
            <w:r w:rsidRPr="000702BF">
              <w:t>n8,</w:t>
            </w:r>
            <w:r w:rsidR="008D0E0E" w:rsidRPr="000702BF">
              <w:t xml:space="preserve"> </w:t>
            </w:r>
            <w:r w:rsidRPr="000702BF">
              <w:t>n12,</w:t>
            </w:r>
            <w:r w:rsidR="008D0E0E" w:rsidRPr="000702BF">
              <w:t xml:space="preserve"> </w:t>
            </w:r>
            <w:r w:rsidRPr="000702BF">
              <w:t>n13,</w:t>
            </w:r>
            <w:r w:rsidR="008D0E0E" w:rsidRPr="000702BF">
              <w:t xml:space="preserve"> </w:t>
            </w:r>
            <w:r w:rsidRPr="000702BF">
              <w:t>n14,</w:t>
            </w:r>
            <w:r w:rsidR="008D0E0E" w:rsidRPr="000702BF">
              <w:t xml:space="preserve"> </w:t>
            </w:r>
            <w:r w:rsidRPr="000702BF">
              <w:t>n18,</w:t>
            </w:r>
            <w:r w:rsidR="008D0E0E" w:rsidRPr="000702BF">
              <w:t xml:space="preserve"> </w:t>
            </w:r>
            <w:r w:rsidRPr="000702BF">
              <w:t>n20,</w:t>
            </w:r>
            <w:r w:rsidR="008D0E0E" w:rsidRPr="000702BF">
              <w:t xml:space="preserve"> </w:t>
            </w:r>
            <w:r w:rsidRPr="000702BF">
              <w:t>n24,</w:t>
            </w:r>
            <w:r w:rsidR="008D0E0E" w:rsidRPr="000702BF">
              <w:t xml:space="preserve"> </w:t>
            </w:r>
            <w:r w:rsidRPr="000702BF">
              <w:t>n26,</w:t>
            </w:r>
            <w:r w:rsidR="008D0E0E" w:rsidRPr="000702BF">
              <w:t xml:space="preserve"> </w:t>
            </w:r>
            <w:r w:rsidRPr="000702BF">
              <w:t>n28,</w:t>
            </w:r>
            <w:r w:rsidR="008D0E0E" w:rsidRPr="000702BF">
              <w:t xml:space="preserve"> </w:t>
            </w:r>
            <w:r w:rsidRPr="000702BF">
              <w:t>n29,</w:t>
            </w:r>
            <w:r w:rsidR="008D0E0E" w:rsidRPr="000702BF">
              <w:t xml:space="preserve"> </w:t>
            </w:r>
            <w:r w:rsidRPr="000702BF">
              <w:t>n30,</w:t>
            </w:r>
            <w:r w:rsidR="008D0E0E" w:rsidRPr="000702BF">
              <w:t xml:space="preserve"> </w:t>
            </w:r>
            <w:r w:rsidRPr="000702BF">
              <w:t>n38,</w:t>
            </w:r>
            <w:r w:rsidR="008D0E0E" w:rsidRPr="000702BF">
              <w:t xml:space="preserve"> </w:t>
            </w:r>
            <w:r w:rsidRPr="000702BF">
              <w:t>n39,</w:t>
            </w:r>
            <w:r w:rsidR="008D0E0E" w:rsidRPr="000702BF">
              <w:t xml:space="preserve"> </w:t>
            </w:r>
            <w:r w:rsidRPr="000702BF">
              <w:t>n40,</w:t>
            </w:r>
            <w:r w:rsidR="008D0E0E" w:rsidRPr="000702BF">
              <w:t xml:space="preserve"> </w:t>
            </w:r>
            <w:r w:rsidRPr="000702BF">
              <w:t>n41,</w:t>
            </w:r>
            <w:r w:rsidR="008D0E0E" w:rsidRPr="000702BF">
              <w:t xml:space="preserve"> </w:t>
            </w:r>
            <w:r w:rsidRPr="000702BF">
              <w:t>n48,</w:t>
            </w:r>
            <w:r w:rsidR="008D0E0E" w:rsidRPr="000702BF">
              <w:t xml:space="preserve"> </w:t>
            </w:r>
            <w:r w:rsidRPr="000702BF">
              <w:t>n50,</w:t>
            </w:r>
            <w:r w:rsidR="008D0E0E" w:rsidRPr="000702BF">
              <w:t xml:space="preserve"> </w:t>
            </w:r>
            <w:r w:rsidRPr="000702BF">
              <w:t>n51,</w:t>
            </w:r>
            <w:r w:rsidR="008D0E0E" w:rsidRPr="000702BF">
              <w:t xml:space="preserve"> </w:t>
            </w:r>
            <w:r w:rsidRPr="000702BF">
              <w:t>n53,</w:t>
            </w:r>
            <w:r w:rsidR="008D0E0E" w:rsidRPr="000702BF">
              <w:t xml:space="preserve"> </w:t>
            </w:r>
            <w:r w:rsidRPr="000702BF">
              <w:t>n65,</w:t>
            </w:r>
            <w:r w:rsidR="008D0E0E" w:rsidRPr="000702BF">
              <w:t xml:space="preserve"> </w:t>
            </w:r>
            <w:r w:rsidRPr="000702BF">
              <w:t>n66,</w:t>
            </w:r>
            <w:r w:rsidR="008D0E0E" w:rsidRPr="000702BF">
              <w:t xml:space="preserve"> </w:t>
            </w:r>
            <w:r w:rsidRPr="000702BF">
              <w:t>n67,</w:t>
            </w:r>
            <w:r w:rsidR="008D0E0E" w:rsidRPr="000702BF">
              <w:t xml:space="preserve"> </w:t>
            </w:r>
            <w:r w:rsidRPr="000702BF">
              <w:t>n71,</w:t>
            </w:r>
            <w:r w:rsidR="008D0E0E" w:rsidRPr="000702BF">
              <w:t xml:space="preserve"> </w:t>
            </w:r>
            <w:r w:rsidRPr="000702BF">
              <w:t>n74,</w:t>
            </w:r>
            <w:r w:rsidR="008D0E0E" w:rsidRPr="000702BF">
              <w:t xml:space="preserve"> </w:t>
            </w:r>
            <w:r w:rsidRPr="000702BF">
              <w:t>n75,</w:t>
            </w:r>
            <w:r w:rsidR="008D0E0E" w:rsidRPr="000702BF">
              <w:t xml:space="preserve"> </w:t>
            </w:r>
            <w:r w:rsidRPr="000702BF">
              <w:t>n76,</w:t>
            </w:r>
            <w:r w:rsidR="008D0E0E" w:rsidRPr="000702BF">
              <w:t xml:space="preserve"> </w:t>
            </w:r>
            <w:r w:rsidRPr="000702BF">
              <w:t>n78,</w:t>
            </w:r>
            <w:r w:rsidR="008D0E0E" w:rsidRPr="000702BF">
              <w:t xml:space="preserve"> </w:t>
            </w:r>
            <w:r w:rsidRPr="000702BF">
              <w:t>n79,</w:t>
            </w:r>
            <w:r w:rsidR="008D0E0E" w:rsidRPr="000702BF">
              <w:t xml:space="preserve"> </w:t>
            </w:r>
            <w:r w:rsidRPr="000702BF">
              <w:t>n85,</w:t>
            </w:r>
            <w:r w:rsidR="008D0E0E" w:rsidRPr="000702BF">
              <w:t xml:space="preserve"> </w:t>
            </w:r>
            <w:r w:rsidRPr="000702BF">
              <w:t>n90,</w:t>
            </w:r>
            <w:r w:rsidR="008D0E0E" w:rsidRPr="000702BF">
              <w:t xml:space="preserve"> </w:t>
            </w:r>
            <w:r w:rsidRPr="000702BF">
              <w:t>n91,</w:t>
            </w:r>
            <w:r w:rsidR="008D0E0E" w:rsidRPr="000702BF">
              <w:t xml:space="preserve"> </w:t>
            </w:r>
            <w:r w:rsidRPr="000702BF">
              <w:t>n92,</w:t>
            </w:r>
            <w:r w:rsidR="008D0E0E" w:rsidRPr="000702BF">
              <w:t xml:space="preserve"> </w:t>
            </w:r>
            <w:r w:rsidRPr="000702BF">
              <w:t>n93,</w:t>
            </w:r>
            <w:r w:rsidR="008D0E0E" w:rsidRPr="000702BF">
              <w:t xml:space="preserve"> </w:t>
            </w:r>
            <w:r w:rsidRPr="000702BF">
              <w:t>n94,</w:t>
            </w:r>
            <w:r w:rsidR="008D0E0E" w:rsidRPr="000702BF">
              <w:t xml:space="preserve"> </w:t>
            </w:r>
            <w:r w:rsidRPr="000702BF">
              <w:t>n101,</w:t>
            </w:r>
            <w:r w:rsidR="008D0E0E" w:rsidRPr="000702BF">
              <w:t xml:space="preserve"> </w:t>
            </w:r>
            <w:r w:rsidRPr="000702BF">
              <w:t>n100,</w:t>
            </w:r>
            <w:r w:rsidR="008D0E0E" w:rsidRPr="000702BF">
              <w:t xml:space="preserve"> </w:t>
            </w:r>
            <w:r w:rsidRPr="000702BF">
              <w:t>n101</w:t>
            </w:r>
          </w:p>
        </w:tc>
        <w:tc>
          <w:tcPr>
            <w:tcW w:w="810" w:type="dxa"/>
            <w:vAlign w:val="center"/>
          </w:tcPr>
          <w:p w14:paraId="5CC67A26"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4548FA91" w14:textId="77777777" w:rsidR="00695633" w:rsidRPr="000702BF" w:rsidRDefault="00695633" w:rsidP="00AE3F12">
            <w:pPr>
              <w:pStyle w:val="TAC"/>
            </w:pPr>
            <w:r w:rsidRPr="000702BF">
              <w:t>-</w:t>
            </w:r>
          </w:p>
        </w:tc>
        <w:tc>
          <w:tcPr>
            <w:tcW w:w="889" w:type="dxa"/>
            <w:vAlign w:val="center"/>
          </w:tcPr>
          <w:p w14:paraId="1BC162B2"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64F40E38" w14:textId="77777777" w:rsidR="00695633" w:rsidRPr="000702BF" w:rsidRDefault="00695633" w:rsidP="00AE3F12">
            <w:pPr>
              <w:pStyle w:val="TAC"/>
            </w:pPr>
            <w:r w:rsidRPr="000702BF">
              <w:t>-50</w:t>
            </w:r>
          </w:p>
        </w:tc>
        <w:tc>
          <w:tcPr>
            <w:tcW w:w="850" w:type="dxa"/>
            <w:noWrap/>
            <w:vAlign w:val="center"/>
          </w:tcPr>
          <w:p w14:paraId="01D26618" w14:textId="77777777" w:rsidR="00695633" w:rsidRPr="000702BF" w:rsidRDefault="00695633" w:rsidP="00AE3F12">
            <w:pPr>
              <w:pStyle w:val="TAC"/>
            </w:pPr>
            <w:r w:rsidRPr="000702BF">
              <w:t>1</w:t>
            </w:r>
          </w:p>
        </w:tc>
        <w:tc>
          <w:tcPr>
            <w:tcW w:w="928" w:type="dxa"/>
            <w:noWrap/>
            <w:vAlign w:val="center"/>
          </w:tcPr>
          <w:p w14:paraId="7FA361D5" w14:textId="77777777" w:rsidR="00695633" w:rsidRPr="000702BF" w:rsidRDefault="00695633" w:rsidP="00AE3F12">
            <w:pPr>
              <w:pStyle w:val="TAC"/>
            </w:pPr>
          </w:p>
        </w:tc>
      </w:tr>
      <w:tr w:rsidR="00695633" w:rsidRPr="000702BF" w14:paraId="4E31C9FA" w14:textId="77777777" w:rsidTr="008D0E0E">
        <w:trPr>
          <w:jc w:val="center"/>
        </w:trPr>
        <w:tc>
          <w:tcPr>
            <w:tcW w:w="959" w:type="dxa"/>
            <w:vMerge/>
            <w:shd w:val="clear" w:color="auto" w:fill="auto"/>
            <w:vAlign w:val="center"/>
          </w:tcPr>
          <w:p w14:paraId="5C09900E" w14:textId="77777777" w:rsidR="00695633" w:rsidRPr="000702BF" w:rsidRDefault="00695633" w:rsidP="00AE3F12">
            <w:pPr>
              <w:pStyle w:val="TAC"/>
            </w:pPr>
          </w:p>
        </w:tc>
        <w:tc>
          <w:tcPr>
            <w:tcW w:w="2831" w:type="dxa"/>
            <w:vAlign w:val="center"/>
          </w:tcPr>
          <w:p w14:paraId="75E85B6C" w14:textId="34DB9F9C" w:rsidR="00695633" w:rsidRPr="000702BF" w:rsidRDefault="00695633" w:rsidP="00AE3F12">
            <w:pPr>
              <w:pStyle w:val="TAL"/>
            </w:pPr>
            <w:r w:rsidRPr="000702BF">
              <w:t>E-UTRA</w:t>
            </w:r>
            <w:r w:rsidR="008D0E0E" w:rsidRPr="000702BF">
              <w:t xml:space="preserve"> </w:t>
            </w:r>
            <w:r w:rsidRPr="000702BF">
              <w:t>Band</w:t>
            </w:r>
            <w:r w:rsidR="008D0E0E" w:rsidRPr="000702BF">
              <w:t xml:space="preserve"> </w:t>
            </w:r>
            <w:r w:rsidRPr="000702BF">
              <w:t>33,</w:t>
            </w:r>
            <w:r w:rsidR="008D0E0E" w:rsidRPr="000702BF">
              <w:t xml:space="preserve"> </w:t>
            </w:r>
            <w:r w:rsidRPr="000702BF">
              <w:t>35</w:t>
            </w:r>
            <w:r w:rsidR="00ED3C64" w:rsidRPr="00ED3C64">
              <w:t>, 54</w:t>
            </w:r>
          </w:p>
        </w:tc>
        <w:tc>
          <w:tcPr>
            <w:tcW w:w="810" w:type="dxa"/>
            <w:vAlign w:val="center"/>
          </w:tcPr>
          <w:p w14:paraId="6E08457A"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4E5E5447" w14:textId="77777777" w:rsidR="00695633" w:rsidRPr="000702BF" w:rsidRDefault="00695633" w:rsidP="00AE3F12">
            <w:pPr>
              <w:pStyle w:val="TAC"/>
            </w:pPr>
            <w:r w:rsidRPr="000702BF">
              <w:t>-</w:t>
            </w:r>
          </w:p>
        </w:tc>
        <w:tc>
          <w:tcPr>
            <w:tcW w:w="889" w:type="dxa"/>
            <w:vAlign w:val="center"/>
          </w:tcPr>
          <w:p w14:paraId="13D4047B"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47BCB09C" w14:textId="77777777" w:rsidR="00695633" w:rsidRPr="000702BF" w:rsidRDefault="00695633" w:rsidP="00AE3F12">
            <w:pPr>
              <w:pStyle w:val="TAC"/>
            </w:pPr>
            <w:r w:rsidRPr="000702BF">
              <w:t>-50</w:t>
            </w:r>
          </w:p>
        </w:tc>
        <w:tc>
          <w:tcPr>
            <w:tcW w:w="850" w:type="dxa"/>
            <w:noWrap/>
            <w:vAlign w:val="center"/>
          </w:tcPr>
          <w:p w14:paraId="2CD026EA" w14:textId="77777777" w:rsidR="00695633" w:rsidRPr="000702BF" w:rsidRDefault="00695633" w:rsidP="00AE3F12">
            <w:pPr>
              <w:pStyle w:val="TAC"/>
            </w:pPr>
            <w:r w:rsidRPr="000702BF">
              <w:t>1</w:t>
            </w:r>
          </w:p>
        </w:tc>
        <w:tc>
          <w:tcPr>
            <w:tcW w:w="928" w:type="dxa"/>
            <w:noWrap/>
            <w:vAlign w:val="center"/>
          </w:tcPr>
          <w:p w14:paraId="4871BB78" w14:textId="77777777" w:rsidR="00695633" w:rsidRPr="000702BF" w:rsidRDefault="00695633" w:rsidP="00AE3F12">
            <w:pPr>
              <w:pStyle w:val="TAC"/>
            </w:pPr>
          </w:p>
        </w:tc>
      </w:tr>
      <w:tr w:rsidR="00695633" w:rsidRPr="000702BF" w14:paraId="2FE1ABF3" w14:textId="77777777" w:rsidTr="008D0E0E">
        <w:trPr>
          <w:jc w:val="center"/>
        </w:trPr>
        <w:tc>
          <w:tcPr>
            <w:tcW w:w="959" w:type="dxa"/>
            <w:vMerge/>
            <w:shd w:val="clear" w:color="auto" w:fill="auto"/>
            <w:vAlign w:val="center"/>
          </w:tcPr>
          <w:p w14:paraId="671E5E6D" w14:textId="77777777" w:rsidR="00695633" w:rsidRPr="000702BF" w:rsidRDefault="00695633" w:rsidP="00AE3F12">
            <w:pPr>
              <w:pStyle w:val="TAC"/>
            </w:pPr>
          </w:p>
        </w:tc>
        <w:tc>
          <w:tcPr>
            <w:tcW w:w="2831" w:type="dxa"/>
            <w:vAlign w:val="center"/>
          </w:tcPr>
          <w:p w14:paraId="131956F0" w14:textId="20DC5B35"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n77</w:t>
            </w:r>
          </w:p>
        </w:tc>
        <w:tc>
          <w:tcPr>
            <w:tcW w:w="810" w:type="dxa"/>
            <w:vAlign w:val="center"/>
          </w:tcPr>
          <w:p w14:paraId="4E28F8C6"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14DC97A1" w14:textId="77777777" w:rsidR="00695633" w:rsidRPr="000702BF" w:rsidRDefault="00695633" w:rsidP="00AE3F12">
            <w:pPr>
              <w:pStyle w:val="TAC"/>
            </w:pPr>
            <w:r w:rsidRPr="000702BF">
              <w:t>-</w:t>
            </w:r>
          </w:p>
        </w:tc>
        <w:tc>
          <w:tcPr>
            <w:tcW w:w="889" w:type="dxa"/>
            <w:vAlign w:val="center"/>
          </w:tcPr>
          <w:p w14:paraId="6DB1AAD7"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53F3F284" w14:textId="77777777" w:rsidR="00695633" w:rsidRPr="000702BF" w:rsidRDefault="00695633" w:rsidP="00AE3F12">
            <w:pPr>
              <w:pStyle w:val="TAC"/>
            </w:pPr>
            <w:r w:rsidRPr="000702BF">
              <w:t>-50</w:t>
            </w:r>
          </w:p>
        </w:tc>
        <w:tc>
          <w:tcPr>
            <w:tcW w:w="850" w:type="dxa"/>
            <w:noWrap/>
            <w:vAlign w:val="center"/>
          </w:tcPr>
          <w:p w14:paraId="50AB87E5" w14:textId="77777777" w:rsidR="00695633" w:rsidRPr="000702BF" w:rsidRDefault="00695633" w:rsidP="00AE3F12">
            <w:pPr>
              <w:pStyle w:val="TAC"/>
            </w:pPr>
            <w:r w:rsidRPr="000702BF">
              <w:t>1</w:t>
            </w:r>
          </w:p>
        </w:tc>
        <w:tc>
          <w:tcPr>
            <w:tcW w:w="928" w:type="dxa"/>
            <w:noWrap/>
            <w:vAlign w:val="center"/>
          </w:tcPr>
          <w:p w14:paraId="5F894324" w14:textId="77777777" w:rsidR="00695633" w:rsidRPr="000702BF" w:rsidRDefault="00695633" w:rsidP="00AE3F12">
            <w:pPr>
              <w:pStyle w:val="TAC"/>
            </w:pPr>
            <w:r w:rsidRPr="000702BF">
              <w:t>2</w:t>
            </w:r>
          </w:p>
        </w:tc>
      </w:tr>
      <w:tr w:rsidR="00695633" w:rsidRPr="000702BF" w14:paraId="5E22A458" w14:textId="77777777" w:rsidTr="008D0E0E">
        <w:trPr>
          <w:jc w:val="center"/>
        </w:trPr>
        <w:tc>
          <w:tcPr>
            <w:tcW w:w="959" w:type="dxa"/>
            <w:vMerge/>
            <w:tcBorders>
              <w:bottom w:val="single" w:sz="4" w:space="0" w:color="auto"/>
            </w:tcBorders>
            <w:shd w:val="clear" w:color="auto" w:fill="auto"/>
            <w:vAlign w:val="center"/>
          </w:tcPr>
          <w:p w14:paraId="7F8E4404" w14:textId="77777777" w:rsidR="00695633" w:rsidRPr="000702BF" w:rsidRDefault="00695633" w:rsidP="00AE3F12">
            <w:pPr>
              <w:pStyle w:val="TAC"/>
            </w:pPr>
          </w:p>
        </w:tc>
        <w:tc>
          <w:tcPr>
            <w:tcW w:w="2831" w:type="dxa"/>
            <w:vAlign w:val="center"/>
          </w:tcPr>
          <w:p w14:paraId="0FD45D3E" w14:textId="40E02DA0" w:rsidR="00695633" w:rsidRPr="000702BF" w:rsidRDefault="00695633" w:rsidP="00AE3F12">
            <w:pPr>
              <w:pStyle w:val="TAL"/>
            </w:pPr>
            <w:r w:rsidRPr="000702BF">
              <w:t>NR</w:t>
            </w:r>
            <w:r w:rsidR="008D0E0E" w:rsidRPr="000702BF">
              <w:t xml:space="preserve"> </w:t>
            </w:r>
            <w:r w:rsidRPr="000702BF">
              <w:t>Band</w:t>
            </w:r>
            <w:r w:rsidR="008D0E0E" w:rsidRPr="000702BF">
              <w:t xml:space="preserve"> </w:t>
            </w:r>
            <w:r w:rsidRPr="000702BF">
              <w:t>n2,</w:t>
            </w:r>
            <w:r w:rsidR="008D0E0E" w:rsidRPr="000702BF">
              <w:t xml:space="preserve"> </w:t>
            </w:r>
            <w:r w:rsidRPr="000702BF">
              <w:t>n25,</w:t>
            </w:r>
            <w:r w:rsidR="008D0E0E" w:rsidRPr="000702BF">
              <w:t xml:space="preserve"> </w:t>
            </w:r>
            <w:r w:rsidRPr="000702BF">
              <w:t>n70</w:t>
            </w:r>
          </w:p>
        </w:tc>
        <w:tc>
          <w:tcPr>
            <w:tcW w:w="810" w:type="dxa"/>
            <w:vAlign w:val="center"/>
          </w:tcPr>
          <w:p w14:paraId="6109DCE0" w14:textId="77777777" w:rsidR="00695633" w:rsidRPr="000702BF" w:rsidRDefault="00695633" w:rsidP="00AE3F12">
            <w:pPr>
              <w:pStyle w:val="TAC"/>
            </w:pPr>
            <w:r w:rsidRPr="000702BF">
              <w:t>F</w:t>
            </w:r>
            <w:r w:rsidRPr="000702BF">
              <w:rPr>
                <w:vertAlign w:val="subscript"/>
              </w:rPr>
              <w:t>DL_low</w:t>
            </w:r>
          </w:p>
        </w:tc>
        <w:tc>
          <w:tcPr>
            <w:tcW w:w="540" w:type="dxa"/>
            <w:vAlign w:val="center"/>
          </w:tcPr>
          <w:p w14:paraId="526B76E8" w14:textId="77777777" w:rsidR="00695633" w:rsidRPr="000702BF" w:rsidRDefault="00695633" w:rsidP="00AE3F12">
            <w:pPr>
              <w:pStyle w:val="TAC"/>
            </w:pPr>
            <w:r w:rsidRPr="000702BF">
              <w:t>-</w:t>
            </w:r>
          </w:p>
        </w:tc>
        <w:tc>
          <w:tcPr>
            <w:tcW w:w="889" w:type="dxa"/>
            <w:vAlign w:val="center"/>
          </w:tcPr>
          <w:p w14:paraId="7FBD93F2" w14:textId="77777777" w:rsidR="00695633" w:rsidRPr="000702BF" w:rsidRDefault="00695633" w:rsidP="00AE3F12">
            <w:pPr>
              <w:pStyle w:val="TAC"/>
            </w:pPr>
            <w:r w:rsidRPr="000702BF">
              <w:t>F</w:t>
            </w:r>
            <w:r w:rsidRPr="000702BF">
              <w:rPr>
                <w:vertAlign w:val="subscript"/>
              </w:rPr>
              <w:t>DL_high</w:t>
            </w:r>
          </w:p>
        </w:tc>
        <w:tc>
          <w:tcPr>
            <w:tcW w:w="1133" w:type="dxa"/>
            <w:vAlign w:val="center"/>
          </w:tcPr>
          <w:p w14:paraId="26E199CF" w14:textId="77777777" w:rsidR="00695633" w:rsidRPr="000702BF" w:rsidRDefault="00695633" w:rsidP="00AE3F12">
            <w:pPr>
              <w:pStyle w:val="TAC"/>
            </w:pPr>
            <w:r w:rsidRPr="000702BF">
              <w:rPr>
                <w:rFonts w:hint="eastAsia"/>
              </w:rPr>
              <w:t>N</w:t>
            </w:r>
            <w:r w:rsidRPr="000702BF">
              <w:t>A</w:t>
            </w:r>
          </w:p>
        </w:tc>
        <w:tc>
          <w:tcPr>
            <w:tcW w:w="850" w:type="dxa"/>
            <w:noWrap/>
            <w:vAlign w:val="center"/>
          </w:tcPr>
          <w:p w14:paraId="37D66D72" w14:textId="77777777" w:rsidR="00695633" w:rsidRPr="000702BF" w:rsidRDefault="00695633" w:rsidP="00AE3F12">
            <w:pPr>
              <w:pStyle w:val="TAC"/>
            </w:pPr>
            <w:r w:rsidRPr="000702BF">
              <w:rPr>
                <w:rFonts w:hint="eastAsia"/>
              </w:rPr>
              <w:t>N</w:t>
            </w:r>
            <w:r w:rsidRPr="000702BF">
              <w:t>A</w:t>
            </w:r>
          </w:p>
        </w:tc>
        <w:tc>
          <w:tcPr>
            <w:tcW w:w="928" w:type="dxa"/>
            <w:noWrap/>
            <w:vAlign w:val="center"/>
          </w:tcPr>
          <w:p w14:paraId="383180B0" w14:textId="77777777" w:rsidR="00695633" w:rsidRPr="000702BF" w:rsidRDefault="00695633" w:rsidP="00AE3F12">
            <w:pPr>
              <w:pStyle w:val="TAC"/>
            </w:pPr>
            <w:r w:rsidRPr="000702BF">
              <w:rPr>
                <w:rFonts w:hint="eastAsia"/>
              </w:rPr>
              <w:t>3</w:t>
            </w:r>
          </w:p>
        </w:tc>
      </w:tr>
      <w:tr w:rsidR="00695633" w:rsidRPr="000702BF" w14:paraId="501F4F80" w14:textId="77777777" w:rsidTr="008D0E0E">
        <w:trPr>
          <w:jc w:val="center"/>
        </w:trPr>
        <w:tc>
          <w:tcPr>
            <w:tcW w:w="8940" w:type="dxa"/>
            <w:gridSpan w:val="8"/>
            <w:tcBorders>
              <w:bottom w:val="single" w:sz="4" w:space="0" w:color="auto"/>
            </w:tcBorders>
            <w:shd w:val="clear" w:color="auto" w:fill="auto"/>
            <w:vAlign w:val="center"/>
          </w:tcPr>
          <w:p w14:paraId="7207BDF3" w14:textId="01C42398" w:rsidR="00695633" w:rsidRPr="000702BF" w:rsidRDefault="00695633" w:rsidP="00AE3F12">
            <w:pPr>
              <w:pStyle w:val="TAN"/>
              <w:keepNext w:val="0"/>
            </w:pPr>
            <w:r w:rsidRPr="000702BF">
              <w:t>NOTE</w:t>
            </w:r>
            <w:r w:rsidR="008D0E0E" w:rsidRPr="000702BF">
              <w:t xml:space="preserve"> </w:t>
            </w:r>
            <w:r w:rsidRPr="000702BF">
              <w:t>1:</w:t>
            </w:r>
            <w:r w:rsidRPr="000702BF">
              <w:tab/>
              <w:t>The</w:t>
            </w:r>
            <w:r w:rsidR="008D0E0E" w:rsidRPr="000702BF">
              <w:t xml:space="preserve"> </w:t>
            </w:r>
            <w:r w:rsidRPr="000702BF">
              <w:t>protected</w:t>
            </w:r>
            <w:r w:rsidR="008D0E0E" w:rsidRPr="000702BF">
              <w:t xml:space="preserve"> </w:t>
            </w:r>
            <w:r w:rsidRPr="000702BF">
              <w:t>NR</w:t>
            </w:r>
            <w:r w:rsidR="008D0E0E" w:rsidRPr="000702BF">
              <w:t xml:space="preserve"> </w:t>
            </w:r>
            <w:r w:rsidRPr="000702BF">
              <w:t>or</w:t>
            </w:r>
            <w:r w:rsidR="008D0E0E" w:rsidRPr="000702BF">
              <w:t xml:space="preserve"> </w:t>
            </w:r>
            <w:r w:rsidRPr="000702BF">
              <w:t>E-UTRA</w:t>
            </w:r>
            <w:r w:rsidR="008D0E0E" w:rsidRPr="000702BF">
              <w:t xml:space="preserve"> </w:t>
            </w:r>
            <w:r w:rsidRPr="000702BF">
              <w:t>bands</w:t>
            </w:r>
            <w:r w:rsidR="008D0E0E" w:rsidRPr="000702BF">
              <w:t xml:space="preserve"> </w:t>
            </w:r>
            <w:r w:rsidRPr="000702BF">
              <w:t>are</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5.2</w:t>
            </w:r>
            <w:r w:rsidR="008D0E0E" w:rsidRPr="000702BF">
              <w:t xml:space="preserve"> </w:t>
            </w:r>
            <w:r w:rsidRPr="000702BF">
              <w:t>from</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w:t>
            </w:r>
            <w:r w:rsidR="00576761" w:rsidRPr="000702BF">
              <w:t>5</w:t>
            </w:r>
            <w:r w:rsidRPr="000702BF">
              <w:t>]</w:t>
            </w:r>
            <w:r w:rsidR="008D0E0E" w:rsidRPr="000702BF">
              <w:t xml:space="preserve"> </w:t>
            </w:r>
            <w:r w:rsidRPr="000702BF">
              <w:t>or</w:t>
            </w:r>
            <w:r w:rsidR="008D0E0E" w:rsidRPr="000702BF">
              <w:t xml:space="preserve"> </w:t>
            </w:r>
            <w:r w:rsidRPr="000702BF">
              <w:t>3GPP</w:t>
            </w:r>
            <w:r w:rsidR="008D0E0E" w:rsidRPr="000702BF">
              <w:t xml:space="preserve"> </w:t>
            </w:r>
            <w:r w:rsidRPr="000702BF">
              <w:t>TS</w:t>
            </w:r>
            <w:r w:rsidR="008D0E0E" w:rsidRPr="000702BF">
              <w:t xml:space="preserve"> </w:t>
            </w:r>
            <w:r w:rsidRPr="000702BF">
              <w:t>36.101</w:t>
            </w:r>
            <w:r w:rsidR="008D0E0E" w:rsidRPr="000702BF">
              <w:t xml:space="preserve"> </w:t>
            </w:r>
            <w:r w:rsidRPr="000702BF">
              <w:rPr>
                <w:rFonts w:hint="eastAsia"/>
              </w:rPr>
              <w:t>[</w:t>
            </w:r>
            <w:r w:rsidRPr="000702BF">
              <w:t>10].</w:t>
            </w:r>
            <w:r w:rsidR="008D0E0E" w:rsidRPr="000702BF">
              <w:t xml:space="preserve"> </w:t>
            </w:r>
            <w:r w:rsidRPr="000702BF">
              <w:t>F</w:t>
            </w:r>
            <w:r w:rsidRPr="000702BF">
              <w:rPr>
                <w:vertAlign w:val="subscript"/>
              </w:rPr>
              <w:t>DL_low</w:t>
            </w:r>
            <w:r w:rsidR="008D0E0E" w:rsidRPr="000702BF">
              <w:t xml:space="preserve"> </w:t>
            </w:r>
            <w:r w:rsidRPr="000702BF">
              <w:t>and</w:t>
            </w:r>
            <w:r w:rsidR="008D0E0E" w:rsidRPr="000702BF">
              <w:t xml:space="preserve"> </w:t>
            </w:r>
            <w:r w:rsidRPr="000702BF">
              <w:t>F</w:t>
            </w:r>
            <w:r w:rsidRPr="000702BF">
              <w:rPr>
                <w:vertAlign w:val="subscript"/>
              </w:rPr>
              <w:t>DL_high</w:t>
            </w:r>
            <w:r w:rsidR="008D0E0E" w:rsidRPr="000702BF">
              <w:rPr>
                <w:vertAlign w:val="subscript"/>
              </w:rPr>
              <w:t xml:space="preserve"> </w:t>
            </w:r>
            <w:r w:rsidRPr="000702BF">
              <w:t>refer</w:t>
            </w:r>
            <w:r w:rsidR="008D0E0E" w:rsidRPr="000702BF">
              <w:t xml:space="preserve"> </w:t>
            </w:r>
            <w:r w:rsidRPr="000702BF">
              <w:t>to</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band</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5.2.2-1</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w:t>
            </w:r>
            <w:r w:rsidR="00576761" w:rsidRPr="000702BF">
              <w:t>5</w:t>
            </w:r>
            <w:r w:rsidRPr="000702BF">
              <w:t>]</w:t>
            </w:r>
            <w:r w:rsidR="008D0E0E" w:rsidRPr="000702BF">
              <w:t xml:space="preserve"> </w:t>
            </w:r>
            <w:r w:rsidRPr="000702BF">
              <w:t>or</w:t>
            </w:r>
            <w:r w:rsidR="008D0E0E" w:rsidRPr="000702BF">
              <w:t xml:space="preserve"> </w:t>
            </w:r>
            <w:r w:rsidRPr="000702BF">
              <w:t>3GPP</w:t>
            </w:r>
            <w:r w:rsidR="008D0E0E" w:rsidRPr="000702BF">
              <w:t xml:space="preserve"> </w:t>
            </w:r>
            <w:r w:rsidRPr="000702BF">
              <w:t>TS</w:t>
            </w:r>
            <w:r w:rsidR="008D0E0E" w:rsidRPr="000702BF">
              <w:t xml:space="preserve"> </w:t>
            </w:r>
            <w:r w:rsidRPr="000702BF">
              <w:t>36.101</w:t>
            </w:r>
            <w:r w:rsidR="008D0E0E" w:rsidRPr="000702BF">
              <w:t xml:space="preserve"> </w:t>
            </w:r>
            <w:r w:rsidRPr="000702BF">
              <w:rPr>
                <w:rFonts w:hint="eastAsia"/>
              </w:rPr>
              <w:t>[</w:t>
            </w:r>
            <w:r w:rsidRPr="000702BF">
              <w:t>10].</w:t>
            </w:r>
          </w:p>
          <w:p w14:paraId="2E0F0864" w14:textId="5832ECF5" w:rsidR="00695633" w:rsidRPr="000702BF" w:rsidRDefault="00695633" w:rsidP="00AE3F12">
            <w:pPr>
              <w:pStyle w:val="TAN"/>
              <w:keepNext w:val="0"/>
            </w:pPr>
            <w:r w:rsidRPr="000702BF">
              <w:t>NOTE</w:t>
            </w:r>
            <w:r w:rsidR="008D0E0E" w:rsidRPr="000702BF">
              <w:t xml:space="preserve"> </w:t>
            </w:r>
            <w:r w:rsidRPr="000702BF">
              <w:t>2:</w:t>
            </w:r>
            <w:r w:rsidRPr="000702BF">
              <w:tab/>
              <w:t>As</w:t>
            </w:r>
            <w:r w:rsidR="008D0E0E" w:rsidRPr="000702BF">
              <w:t xml:space="preserve"> </w:t>
            </w:r>
            <w:r w:rsidRPr="000702BF">
              <w:t>exceptions,</w:t>
            </w:r>
            <w:r w:rsidR="008D0E0E" w:rsidRPr="000702BF">
              <w:t xml:space="preserve"> </w:t>
            </w:r>
            <w:r w:rsidRPr="000702BF">
              <w:t>measurements</w:t>
            </w:r>
            <w:r w:rsidR="008D0E0E" w:rsidRPr="000702BF">
              <w:t xml:space="preserve"> </w:t>
            </w:r>
            <w:r w:rsidRPr="000702BF">
              <w:t>with</w:t>
            </w:r>
            <w:r w:rsidR="008D0E0E" w:rsidRPr="000702BF">
              <w:t xml:space="preserve"> </w:t>
            </w:r>
            <w:r w:rsidRPr="000702BF">
              <w:t>a</w:t>
            </w:r>
            <w:r w:rsidR="008D0E0E" w:rsidRPr="000702BF">
              <w:t xml:space="preserve"> </w:t>
            </w:r>
            <w:r w:rsidRPr="000702BF">
              <w:t>level</w:t>
            </w:r>
            <w:r w:rsidR="008D0E0E" w:rsidRPr="000702BF">
              <w:t xml:space="preserve"> </w:t>
            </w:r>
            <w:r w:rsidRPr="000702BF">
              <w:t>up</w:t>
            </w:r>
            <w:r w:rsidR="008D0E0E" w:rsidRPr="000702BF">
              <w:t xml:space="preserve"> </w:t>
            </w:r>
            <w:r w:rsidRPr="000702BF">
              <w:t>to</w:t>
            </w:r>
            <w:r w:rsidR="008D0E0E" w:rsidRPr="000702BF">
              <w:t xml:space="preserve"> </w:t>
            </w:r>
            <w:r w:rsidRPr="000702BF">
              <w:t>the</w:t>
            </w:r>
            <w:r w:rsidR="008D0E0E" w:rsidRPr="000702BF">
              <w:t xml:space="preserve"> </w:t>
            </w:r>
            <w:r w:rsidRPr="000702BF">
              <w:t>applicable</w:t>
            </w:r>
            <w:r w:rsidR="008D0E0E" w:rsidRPr="000702BF">
              <w:t xml:space="preserve"> </w:t>
            </w:r>
            <w:r w:rsidRPr="000702BF">
              <w:t>requirements</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6.5.3.1.3-2</w:t>
            </w:r>
            <w:r w:rsidR="008D0E0E" w:rsidRPr="000702BF">
              <w:t xml:space="preserve"> </w:t>
            </w:r>
            <w:r w:rsidRPr="000702BF">
              <w:t>are</w:t>
            </w:r>
            <w:r w:rsidR="008D0E0E" w:rsidRPr="000702BF">
              <w:t xml:space="preserve"> </w:t>
            </w:r>
            <w:r w:rsidRPr="000702BF">
              <w:t>permitted</w:t>
            </w:r>
            <w:r w:rsidR="008D0E0E" w:rsidRPr="000702BF">
              <w:t xml:space="preserve"> </w:t>
            </w:r>
            <w:r w:rsidRPr="000702BF">
              <w:t>for</w:t>
            </w:r>
            <w:r w:rsidR="008D0E0E" w:rsidRPr="000702BF">
              <w:t xml:space="preserve"> </w:t>
            </w:r>
            <w:r w:rsidRPr="000702BF">
              <w:t>each</w:t>
            </w:r>
            <w:r w:rsidR="008D0E0E" w:rsidRPr="000702BF">
              <w:t xml:space="preserve"> </w:t>
            </w:r>
            <w:r w:rsidRPr="000702BF">
              <w:t>assigned</w:t>
            </w:r>
            <w:r w:rsidR="008D0E0E" w:rsidRPr="000702BF">
              <w:t xml:space="preserve"> </w:t>
            </w:r>
            <w:r w:rsidRPr="000702BF">
              <w:t>NR</w:t>
            </w:r>
            <w:r w:rsidR="008D0E0E" w:rsidRPr="000702BF">
              <w:t xml:space="preserve"> </w:t>
            </w:r>
            <w:r w:rsidRPr="000702BF">
              <w:t>carrier</w:t>
            </w:r>
            <w:r w:rsidR="008D0E0E" w:rsidRPr="000702BF">
              <w:t xml:space="preserve"> </w:t>
            </w:r>
            <w:r w:rsidRPr="000702BF">
              <w:t>used</w:t>
            </w:r>
            <w:r w:rsidR="008D0E0E" w:rsidRPr="000702BF">
              <w:t xml:space="preserve"> </w:t>
            </w:r>
            <w:r w:rsidRPr="000702BF">
              <w:t>in</w:t>
            </w:r>
            <w:r w:rsidR="008D0E0E" w:rsidRPr="000702BF">
              <w:t xml:space="preserve"> </w:t>
            </w:r>
            <w:r w:rsidRPr="000702BF">
              <w:t>the</w:t>
            </w:r>
            <w:r w:rsidR="008D0E0E" w:rsidRPr="000702BF">
              <w:t xml:space="preserve"> </w:t>
            </w:r>
            <w:r w:rsidRPr="000702BF">
              <w:t>measurement</w:t>
            </w:r>
            <w:r w:rsidR="008D0E0E" w:rsidRPr="000702BF">
              <w:t xml:space="preserve"> </w:t>
            </w:r>
            <w:r w:rsidRPr="000702BF">
              <w:t>due</w:t>
            </w:r>
            <w:r w:rsidR="008D0E0E" w:rsidRPr="000702BF">
              <w:t xml:space="preserve"> </w:t>
            </w:r>
            <w:r w:rsidRPr="000702BF">
              <w:t>to</w:t>
            </w:r>
            <w:r w:rsidR="008D0E0E" w:rsidRPr="000702BF">
              <w:t xml:space="preserve"> </w:t>
            </w:r>
            <w:r w:rsidRPr="000702BF">
              <w:t>2nd,</w:t>
            </w:r>
            <w:r w:rsidR="008D0E0E" w:rsidRPr="000702BF">
              <w:t xml:space="preserve"> </w:t>
            </w:r>
            <w:r w:rsidRPr="000702BF">
              <w:t>3rd,</w:t>
            </w:r>
            <w:r w:rsidR="008D0E0E" w:rsidRPr="000702BF">
              <w:t xml:space="preserve"> </w:t>
            </w:r>
            <w:r w:rsidRPr="000702BF">
              <w:t>4th</w:t>
            </w:r>
            <w:r w:rsidR="008D0E0E" w:rsidRPr="000702BF">
              <w:t xml:space="preserve"> </w:t>
            </w:r>
            <w:r w:rsidRPr="000702BF">
              <w:t>or</w:t>
            </w:r>
            <w:r w:rsidR="008D0E0E" w:rsidRPr="000702BF">
              <w:t xml:space="preserve"> </w:t>
            </w:r>
            <w:r w:rsidRPr="000702BF">
              <w:t>5th</w:t>
            </w:r>
            <w:r w:rsidR="008D0E0E" w:rsidRPr="000702BF">
              <w:t xml:space="preserve"> </w:t>
            </w:r>
            <w:r w:rsidRPr="000702BF">
              <w:t>harmonic</w:t>
            </w:r>
            <w:r w:rsidR="008D0E0E" w:rsidRPr="000702BF">
              <w:t xml:space="preserve"> </w:t>
            </w:r>
            <w:r w:rsidRPr="000702BF">
              <w:t>spurious</w:t>
            </w:r>
            <w:r w:rsidR="008D0E0E" w:rsidRPr="000702BF">
              <w:t xml:space="preserve"> </w:t>
            </w:r>
            <w:r w:rsidRPr="000702BF">
              <w:t>emissions.</w:t>
            </w:r>
            <w:r w:rsidR="008D0E0E" w:rsidRPr="000702BF">
              <w:t xml:space="preserve"> </w:t>
            </w:r>
            <w:r w:rsidRPr="000702BF">
              <w:t>Due</w:t>
            </w:r>
            <w:r w:rsidR="008D0E0E" w:rsidRPr="000702BF">
              <w:t xml:space="preserve"> </w:t>
            </w:r>
            <w:r w:rsidRPr="000702BF">
              <w:t>to</w:t>
            </w:r>
            <w:r w:rsidR="008D0E0E" w:rsidRPr="000702BF">
              <w:t xml:space="preserve"> </w:t>
            </w:r>
            <w:r w:rsidRPr="000702BF">
              <w:t>spreading</w:t>
            </w:r>
            <w:r w:rsidR="008D0E0E" w:rsidRPr="000702BF">
              <w:t xml:space="preserve"> </w:t>
            </w:r>
            <w:r w:rsidRPr="000702BF">
              <w:t>of</w:t>
            </w:r>
            <w:r w:rsidR="008D0E0E" w:rsidRPr="000702BF">
              <w:t xml:space="preserve"> </w:t>
            </w:r>
            <w:r w:rsidRPr="000702BF">
              <w:t>the</w:t>
            </w:r>
            <w:r w:rsidR="008D0E0E" w:rsidRPr="000702BF">
              <w:t xml:space="preserve"> </w:t>
            </w:r>
            <w:r w:rsidRPr="000702BF">
              <w:t>harmonic</w:t>
            </w:r>
            <w:r w:rsidR="008D0E0E" w:rsidRPr="000702BF">
              <w:t xml:space="preserve"> </w:t>
            </w:r>
            <w:r w:rsidRPr="000702BF">
              <w:t>emission</w:t>
            </w:r>
            <w:r w:rsidR="008D0E0E" w:rsidRPr="000702BF">
              <w:t xml:space="preserve"> </w:t>
            </w:r>
            <w:r w:rsidRPr="000702BF">
              <w:t>the</w:t>
            </w:r>
            <w:r w:rsidR="008D0E0E" w:rsidRPr="000702BF">
              <w:t xml:space="preserve"> </w:t>
            </w:r>
            <w:r w:rsidRPr="000702BF">
              <w:t>exception</w:t>
            </w:r>
            <w:r w:rsidR="008D0E0E" w:rsidRPr="000702BF">
              <w:t xml:space="preserve"> </w:t>
            </w:r>
            <w:r w:rsidRPr="000702BF">
              <w:t>is</w:t>
            </w:r>
            <w:r w:rsidR="008D0E0E" w:rsidRPr="000702BF">
              <w:t xml:space="preserve"> </w:t>
            </w:r>
            <w:r w:rsidRPr="000702BF">
              <w:t>also</w:t>
            </w:r>
            <w:r w:rsidR="008D0E0E" w:rsidRPr="000702BF">
              <w:t xml:space="preserve"> </w:t>
            </w:r>
            <w:r w:rsidRPr="000702BF">
              <w:t>allowed</w:t>
            </w:r>
            <w:r w:rsidR="008D0E0E" w:rsidRPr="000702BF">
              <w:t xml:space="preserve"> </w:t>
            </w:r>
            <w:r w:rsidRPr="000702BF">
              <w:t>for</w:t>
            </w:r>
            <w:r w:rsidR="008D0E0E" w:rsidRPr="000702BF">
              <w:t xml:space="preserve"> </w:t>
            </w:r>
            <w:r w:rsidRPr="000702BF">
              <w:t>the</w:t>
            </w:r>
            <w:r w:rsidR="008D0E0E" w:rsidRPr="000702BF">
              <w:t xml:space="preserve"> </w:t>
            </w:r>
            <w:r w:rsidRPr="000702BF">
              <w:t>first</w:t>
            </w:r>
            <w:r w:rsidR="008D0E0E" w:rsidRPr="000702BF">
              <w:t xml:space="preserve"> </w:t>
            </w:r>
            <w:r w:rsidRPr="000702BF">
              <w:t>1</w:t>
            </w:r>
            <w:r w:rsidR="008D0E0E" w:rsidRPr="000702BF">
              <w:t xml:space="preserve"> </w:t>
            </w:r>
            <w:r w:rsidRPr="000702BF">
              <w:t>MHz</w:t>
            </w:r>
            <w:r w:rsidR="008D0E0E" w:rsidRPr="000702BF">
              <w:t xml:space="preserve"> </w:t>
            </w:r>
            <w:r w:rsidRPr="000702BF">
              <w:t>frequency</w:t>
            </w:r>
            <w:r w:rsidR="008D0E0E" w:rsidRPr="000702BF">
              <w:t xml:space="preserve"> </w:t>
            </w:r>
            <w:r w:rsidRPr="000702BF">
              <w:t>range</w:t>
            </w:r>
            <w:r w:rsidR="008D0E0E" w:rsidRPr="000702BF">
              <w:t xml:space="preserve"> </w:t>
            </w:r>
            <w:r w:rsidRPr="000702BF">
              <w:t>immediately</w:t>
            </w:r>
            <w:r w:rsidR="008D0E0E" w:rsidRPr="000702BF">
              <w:t xml:space="preserve"> </w:t>
            </w:r>
            <w:r w:rsidRPr="000702BF">
              <w:t>outside</w:t>
            </w:r>
            <w:r w:rsidR="008D0E0E" w:rsidRPr="000702BF">
              <w:t xml:space="preserve"> </w:t>
            </w:r>
            <w:r w:rsidRPr="000702BF">
              <w:t>the</w:t>
            </w:r>
            <w:r w:rsidR="008D0E0E" w:rsidRPr="000702BF">
              <w:t xml:space="preserve"> </w:t>
            </w:r>
            <w:r w:rsidRPr="000702BF">
              <w:t>harmonic</w:t>
            </w:r>
            <w:r w:rsidR="008D0E0E" w:rsidRPr="000702BF">
              <w:t xml:space="preserve"> </w:t>
            </w:r>
            <w:r w:rsidRPr="000702BF">
              <w:t>emission</w:t>
            </w:r>
            <w:r w:rsidR="008D0E0E" w:rsidRPr="000702BF">
              <w:t xml:space="preserve"> </w:t>
            </w:r>
            <w:r w:rsidRPr="000702BF">
              <w:t>on</w:t>
            </w:r>
            <w:r w:rsidR="008D0E0E" w:rsidRPr="000702BF">
              <w:t xml:space="preserve"> </w:t>
            </w:r>
            <w:r w:rsidRPr="000702BF">
              <w:t>both</w:t>
            </w:r>
            <w:r w:rsidR="008D0E0E" w:rsidRPr="000702BF">
              <w:t xml:space="preserve"> </w:t>
            </w:r>
            <w:r w:rsidRPr="000702BF">
              <w:t>sides</w:t>
            </w:r>
            <w:r w:rsidR="008D0E0E" w:rsidRPr="000702BF">
              <w:t xml:space="preserve"> </w:t>
            </w:r>
            <w:r w:rsidRPr="000702BF">
              <w:t>of</w:t>
            </w:r>
            <w:r w:rsidR="008D0E0E" w:rsidRPr="000702BF">
              <w:t xml:space="preserve"> </w:t>
            </w:r>
            <w:r w:rsidRPr="000702BF">
              <w:t>the</w:t>
            </w:r>
            <w:r w:rsidR="008D0E0E" w:rsidRPr="000702BF">
              <w:t xml:space="preserve"> </w:t>
            </w:r>
            <w:r w:rsidRPr="000702BF">
              <w:t>harmonic</w:t>
            </w:r>
            <w:r w:rsidR="008D0E0E" w:rsidRPr="000702BF">
              <w:t xml:space="preserve"> </w:t>
            </w:r>
            <w:r w:rsidRPr="000702BF">
              <w:t>emission.</w:t>
            </w:r>
            <w:r w:rsidR="008D0E0E" w:rsidRPr="000702BF">
              <w:t xml:space="preserve"> </w:t>
            </w:r>
            <w:r w:rsidRPr="000702BF">
              <w:t>This</w:t>
            </w:r>
            <w:r w:rsidR="008D0E0E" w:rsidRPr="000702BF">
              <w:t xml:space="preserve"> </w:t>
            </w:r>
            <w:r w:rsidRPr="000702BF">
              <w:t>results</w:t>
            </w:r>
            <w:r w:rsidR="008D0E0E" w:rsidRPr="000702BF">
              <w:t xml:space="preserve"> </w:t>
            </w:r>
            <w:r w:rsidRPr="000702BF">
              <w:t>in</w:t>
            </w:r>
            <w:r w:rsidR="008D0E0E" w:rsidRPr="000702BF">
              <w:t xml:space="preserve"> </w:t>
            </w:r>
            <w:r w:rsidRPr="000702BF">
              <w:t>an</w:t>
            </w:r>
            <w:r w:rsidR="008D0E0E" w:rsidRPr="000702BF">
              <w:t xml:space="preserve"> </w:t>
            </w:r>
            <w:r w:rsidRPr="000702BF">
              <w:t>overall</w:t>
            </w:r>
            <w:r w:rsidR="008D0E0E" w:rsidRPr="000702BF">
              <w:t xml:space="preserve"> </w:t>
            </w:r>
            <w:r w:rsidRPr="000702BF">
              <w:t>exception</w:t>
            </w:r>
            <w:r w:rsidR="008D0E0E" w:rsidRPr="000702BF">
              <w:t xml:space="preserve"> </w:t>
            </w:r>
            <w:r w:rsidRPr="000702BF">
              <w:t>interval</w:t>
            </w:r>
            <w:r w:rsidR="008D0E0E" w:rsidRPr="000702BF">
              <w:t xml:space="preserve"> </w:t>
            </w:r>
            <w:r w:rsidRPr="000702BF">
              <w:t>centred</w:t>
            </w:r>
            <w:r w:rsidR="008D0E0E" w:rsidRPr="000702BF">
              <w:t xml:space="preserve"> </w:t>
            </w:r>
            <w:r w:rsidRPr="000702BF">
              <w:t>at</w:t>
            </w:r>
            <w:r w:rsidR="008D0E0E" w:rsidRPr="000702BF">
              <w:t xml:space="preserve"> </w:t>
            </w:r>
            <w:r w:rsidRPr="000702BF">
              <w:t>the</w:t>
            </w:r>
            <w:r w:rsidR="008D0E0E" w:rsidRPr="000702BF">
              <w:t xml:space="preserve"> </w:t>
            </w:r>
            <w:r w:rsidRPr="000702BF">
              <w:t>harmonic</w:t>
            </w:r>
            <w:r w:rsidR="008D0E0E" w:rsidRPr="000702BF">
              <w:t xml:space="preserve"> </w:t>
            </w:r>
            <w:r w:rsidRPr="000702BF">
              <w:t>emission</w:t>
            </w:r>
            <w:r w:rsidR="008D0E0E" w:rsidRPr="000702BF">
              <w:t xml:space="preserve"> </w:t>
            </w:r>
            <w:r w:rsidRPr="000702BF">
              <w:t>of</w:t>
            </w:r>
            <w:r w:rsidR="008D0E0E" w:rsidRPr="000702BF">
              <w:t xml:space="preserve"> </w:t>
            </w:r>
            <w:r w:rsidRPr="000702BF">
              <w:t>(2</w:t>
            </w:r>
            <w:r w:rsidR="008D0E0E" w:rsidRPr="000702BF">
              <w:t xml:space="preserve"> </w:t>
            </w:r>
            <w:r w:rsidRPr="000702BF">
              <w:t>MHz</w:t>
            </w:r>
            <w:r w:rsidR="008D0E0E" w:rsidRPr="000702BF">
              <w:t xml:space="preserve"> </w:t>
            </w:r>
            <w:r w:rsidRPr="000702BF">
              <w:t>+</w:t>
            </w:r>
            <w:r w:rsidR="008D0E0E" w:rsidRPr="000702BF">
              <w:t xml:space="preserve"> </w:t>
            </w:r>
            <w:r w:rsidRPr="000702BF">
              <w:t>N</w:t>
            </w:r>
            <w:r w:rsidR="008D0E0E" w:rsidRPr="000702BF">
              <w:t xml:space="preserve"> </w:t>
            </w:r>
            <w:r w:rsidRPr="000702BF">
              <w:t>x</w:t>
            </w:r>
            <w:r w:rsidR="008D0E0E" w:rsidRPr="000702BF">
              <w:t xml:space="preserve"> </w:t>
            </w:r>
            <w:r w:rsidRPr="000702BF">
              <w:t>L</w:t>
            </w:r>
            <w:r w:rsidRPr="000702BF">
              <w:rPr>
                <w:vertAlign w:val="subscript"/>
              </w:rPr>
              <w:t>CRB</w:t>
            </w:r>
            <w:r w:rsidR="008D0E0E" w:rsidRPr="000702BF">
              <w:t xml:space="preserve"> </w:t>
            </w:r>
            <w:r w:rsidRPr="000702BF">
              <w:t>x</w:t>
            </w:r>
            <w:r w:rsidR="008D0E0E" w:rsidRPr="000702BF">
              <w:t xml:space="preserve"> </w:t>
            </w:r>
            <w:r w:rsidRPr="000702BF">
              <w:t>RB</w:t>
            </w:r>
            <w:r w:rsidRPr="000702BF">
              <w:rPr>
                <w:vertAlign w:val="subscript"/>
              </w:rPr>
              <w:t>size</w:t>
            </w:r>
            <w:r w:rsidR="008D0E0E" w:rsidRPr="000702BF">
              <w:t xml:space="preserve"> </w:t>
            </w:r>
            <w:r w:rsidRPr="000702BF">
              <w:t>kHz),</w:t>
            </w:r>
            <w:r w:rsidR="008D0E0E" w:rsidRPr="000702BF">
              <w:t xml:space="preserve"> </w:t>
            </w:r>
            <w:r w:rsidRPr="000702BF">
              <w:t>where</w:t>
            </w:r>
            <w:r w:rsidR="008D0E0E" w:rsidRPr="000702BF">
              <w:t xml:space="preserve"> </w:t>
            </w:r>
            <w:r w:rsidRPr="000702BF">
              <w:t>N</w:t>
            </w:r>
            <w:r w:rsidR="008D0E0E" w:rsidRPr="000702BF">
              <w:t xml:space="preserve"> </w:t>
            </w:r>
            <w:r w:rsidRPr="000702BF">
              <w:t>is</w:t>
            </w:r>
            <w:r w:rsidR="008D0E0E" w:rsidRPr="000702BF">
              <w:t xml:space="preserve"> </w:t>
            </w:r>
            <w:r w:rsidRPr="000702BF">
              <w:t>2,</w:t>
            </w:r>
            <w:r w:rsidR="008D0E0E" w:rsidRPr="000702BF">
              <w:t xml:space="preserve"> </w:t>
            </w:r>
            <w:r w:rsidRPr="000702BF">
              <w:t>3,</w:t>
            </w:r>
            <w:r w:rsidR="008D0E0E" w:rsidRPr="000702BF">
              <w:t xml:space="preserve"> </w:t>
            </w:r>
            <w:r w:rsidRPr="000702BF">
              <w:t>4,</w:t>
            </w:r>
            <w:r w:rsidR="008D0E0E" w:rsidRPr="000702BF">
              <w:t xml:space="preserve"> </w:t>
            </w:r>
            <w:r w:rsidRPr="000702BF">
              <w:t>5</w:t>
            </w:r>
            <w:r w:rsidR="008D0E0E" w:rsidRPr="000702BF">
              <w:t xml:space="preserve"> </w:t>
            </w:r>
            <w:r w:rsidRPr="000702BF">
              <w:t>for</w:t>
            </w:r>
            <w:r w:rsidR="008D0E0E" w:rsidRPr="000702BF">
              <w:t xml:space="preserve"> </w:t>
            </w:r>
            <w:r w:rsidRPr="000702BF">
              <w:t>the</w:t>
            </w:r>
            <w:r w:rsidR="008D0E0E" w:rsidRPr="000702BF">
              <w:t xml:space="preserve"> </w:t>
            </w:r>
            <w:r w:rsidRPr="000702BF">
              <w:t>2nd,</w:t>
            </w:r>
            <w:r w:rsidR="008D0E0E" w:rsidRPr="000702BF">
              <w:t xml:space="preserve"> </w:t>
            </w:r>
            <w:r w:rsidRPr="000702BF">
              <w:t>3rd,</w:t>
            </w:r>
            <w:r w:rsidR="008D0E0E" w:rsidRPr="000702BF">
              <w:t xml:space="preserve"> </w:t>
            </w:r>
            <w:r w:rsidRPr="000702BF">
              <w:t>4th</w:t>
            </w:r>
            <w:r w:rsidR="008D0E0E" w:rsidRPr="000702BF">
              <w:t xml:space="preserve"> </w:t>
            </w:r>
            <w:r w:rsidRPr="000702BF">
              <w:t>or</w:t>
            </w:r>
            <w:r w:rsidR="008D0E0E" w:rsidRPr="000702BF">
              <w:t xml:space="preserve"> </w:t>
            </w:r>
            <w:r w:rsidRPr="000702BF">
              <w:t>5th</w:t>
            </w:r>
            <w:r w:rsidR="008D0E0E" w:rsidRPr="000702BF">
              <w:t xml:space="preserve"> </w:t>
            </w:r>
            <w:r w:rsidRPr="000702BF">
              <w:t>harmonic</w:t>
            </w:r>
            <w:r w:rsidR="008D0E0E" w:rsidRPr="000702BF">
              <w:t xml:space="preserve"> </w:t>
            </w:r>
            <w:r w:rsidRPr="000702BF">
              <w:t>respectively.</w:t>
            </w:r>
            <w:r w:rsidR="008D0E0E" w:rsidRPr="000702BF">
              <w:t xml:space="preserve"> </w:t>
            </w:r>
            <w:r w:rsidRPr="000702BF">
              <w:t>The</w:t>
            </w:r>
            <w:r w:rsidR="008D0E0E" w:rsidRPr="000702BF">
              <w:t xml:space="preserve"> </w:t>
            </w:r>
            <w:r w:rsidRPr="000702BF">
              <w:t>exception</w:t>
            </w:r>
            <w:r w:rsidR="008D0E0E" w:rsidRPr="000702BF">
              <w:t xml:space="preserve"> </w:t>
            </w:r>
            <w:r w:rsidRPr="000702BF">
              <w:t>is</w:t>
            </w:r>
            <w:r w:rsidR="008D0E0E" w:rsidRPr="000702BF">
              <w:t xml:space="preserve"> </w:t>
            </w:r>
            <w:r w:rsidRPr="000702BF">
              <w:t>allowed</w:t>
            </w:r>
            <w:r w:rsidR="008D0E0E" w:rsidRPr="000702BF">
              <w:t xml:space="preserve"> </w:t>
            </w:r>
            <w:r w:rsidRPr="000702BF">
              <w:t>if</w:t>
            </w:r>
            <w:r w:rsidR="008D0E0E" w:rsidRPr="000702BF">
              <w:t xml:space="preserve"> </w:t>
            </w:r>
            <w:r w:rsidRPr="000702BF">
              <w:t>the</w:t>
            </w:r>
            <w:r w:rsidR="008D0E0E" w:rsidRPr="000702BF">
              <w:t xml:space="preserve"> </w:t>
            </w:r>
            <w:r w:rsidRPr="000702BF">
              <w:t>measurement</w:t>
            </w:r>
            <w:r w:rsidR="008D0E0E" w:rsidRPr="000702BF">
              <w:t xml:space="preserve"> </w:t>
            </w:r>
            <w:r w:rsidRPr="000702BF">
              <w:t>bandwidth</w:t>
            </w:r>
            <w:r w:rsidR="008D0E0E" w:rsidRPr="000702BF">
              <w:t xml:space="preserve"> </w:t>
            </w:r>
            <w:r w:rsidRPr="000702BF">
              <w:t>(MBW)</w:t>
            </w:r>
            <w:r w:rsidR="008D0E0E" w:rsidRPr="000702BF">
              <w:t xml:space="preserve"> </w:t>
            </w:r>
            <w:r w:rsidRPr="000702BF">
              <w:t>totally</w:t>
            </w:r>
            <w:r w:rsidR="008D0E0E" w:rsidRPr="000702BF">
              <w:t xml:space="preserve"> </w:t>
            </w:r>
            <w:r w:rsidRPr="000702BF">
              <w:t>or</w:t>
            </w:r>
            <w:r w:rsidR="008D0E0E" w:rsidRPr="000702BF">
              <w:t xml:space="preserve"> </w:t>
            </w:r>
            <w:r w:rsidRPr="000702BF">
              <w:t>partially</w:t>
            </w:r>
            <w:r w:rsidR="008D0E0E" w:rsidRPr="000702BF">
              <w:t xml:space="preserve"> </w:t>
            </w:r>
            <w:r w:rsidRPr="000702BF">
              <w:t>overlaps</w:t>
            </w:r>
            <w:r w:rsidR="008D0E0E" w:rsidRPr="000702BF">
              <w:t xml:space="preserve"> </w:t>
            </w:r>
            <w:r w:rsidRPr="000702BF">
              <w:t>the</w:t>
            </w:r>
            <w:r w:rsidR="008D0E0E" w:rsidRPr="000702BF">
              <w:t xml:space="preserve"> </w:t>
            </w:r>
            <w:r w:rsidRPr="000702BF">
              <w:t>overall</w:t>
            </w:r>
            <w:r w:rsidR="008D0E0E" w:rsidRPr="000702BF">
              <w:t xml:space="preserve"> </w:t>
            </w:r>
            <w:r w:rsidRPr="000702BF">
              <w:t>exception</w:t>
            </w:r>
            <w:r w:rsidR="008D0E0E" w:rsidRPr="000702BF">
              <w:t xml:space="preserve"> </w:t>
            </w:r>
            <w:r w:rsidRPr="000702BF">
              <w:t>interval.</w:t>
            </w:r>
          </w:p>
          <w:p w14:paraId="11C1BA93" w14:textId="66DE94FA" w:rsidR="00695633" w:rsidRPr="000702BF" w:rsidRDefault="00695633" w:rsidP="00AE3F12">
            <w:pPr>
              <w:pStyle w:val="TAN"/>
              <w:keepNext w:val="0"/>
            </w:pPr>
            <w:r w:rsidRPr="000702BF">
              <w:t>NOTE</w:t>
            </w:r>
            <w:r w:rsidR="008D0E0E" w:rsidRPr="000702BF">
              <w:t xml:space="preserve"> </w:t>
            </w:r>
            <w:r w:rsidRPr="000702BF">
              <w:t>3:</w:t>
            </w:r>
            <w:r w:rsidRPr="000702BF">
              <w:tab/>
              <w:t>The</w:t>
            </w:r>
            <w:r w:rsidR="008D0E0E" w:rsidRPr="000702BF">
              <w:t xml:space="preserve"> </w:t>
            </w:r>
            <w:r w:rsidRPr="000702BF">
              <w:t>co-existence</w:t>
            </w:r>
            <w:r w:rsidR="008D0E0E" w:rsidRPr="000702BF">
              <w:t xml:space="preserve"> </w:t>
            </w:r>
            <w:r w:rsidRPr="000702BF">
              <w:t>between</w:t>
            </w:r>
            <w:r w:rsidR="008D0E0E" w:rsidRPr="000702BF">
              <w:t xml:space="preserve"> </w:t>
            </w:r>
            <w:r w:rsidRPr="000702BF">
              <w:t>n256</w:t>
            </w:r>
            <w:r w:rsidR="008D0E0E" w:rsidRPr="000702BF">
              <w:t xml:space="preserve"> </w:t>
            </w:r>
            <w:r w:rsidRPr="000702BF">
              <w:t>and</w:t>
            </w:r>
            <w:r w:rsidR="008D0E0E" w:rsidRPr="000702BF">
              <w:t xml:space="preserve"> </w:t>
            </w:r>
            <w:r w:rsidRPr="000702BF">
              <w:t>band</w:t>
            </w:r>
            <w:r w:rsidR="008D0E0E" w:rsidRPr="000702BF">
              <w:t xml:space="preserve"> </w:t>
            </w:r>
            <w:r w:rsidRPr="000702BF">
              <w:t>n2,</w:t>
            </w:r>
            <w:r w:rsidR="008D0E0E" w:rsidRPr="000702BF">
              <w:t xml:space="preserve"> </w:t>
            </w:r>
            <w:r w:rsidRPr="000702BF">
              <w:t>n25</w:t>
            </w:r>
            <w:r w:rsidR="008D0E0E" w:rsidRPr="000702BF">
              <w:t xml:space="preserve"> </w:t>
            </w:r>
            <w:r w:rsidRPr="000702BF">
              <w:t>and</w:t>
            </w:r>
            <w:r w:rsidR="008D0E0E" w:rsidRPr="000702BF">
              <w:t xml:space="preserve"> </w:t>
            </w:r>
            <w:r w:rsidRPr="000702BF">
              <w:t>n70</w:t>
            </w:r>
            <w:r w:rsidR="008D0E0E" w:rsidRPr="000702BF">
              <w:t xml:space="preserve"> </w:t>
            </w:r>
            <w:r w:rsidRPr="000702BF">
              <w:t>is</w:t>
            </w:r>
            <w:r w:rsidR="008D0E0E" w:rsidRPr="000702BF">
              <w:t xml:space="preserve"> </w:t>
            </w:r>
            <w:r w:rsidRPr="000702BF">
              <w:t>subject</w:t>
            </w:r>
            <w:r w:rsidR="008D0E0E" w:rsidRPr="000702BF">
              <w:t xml:space="preserve"> </w:t>
            </w:r>
            <w:r w:rsidRPr="000702BF">
              <w:t>to</w:t>
            </w:r>
            <w:r w:rsidR="008D0E0E" w:rsidRPr="000702BF">
              <w:t xml:space="preserve"> </w:t>
            </w:r>
            <w:r w:rsidRPr="000702BF">
              <w:t>regional/national</w:t>
            </w:r>
            <w:r w:rsidR="008D0E0E" w:rsidRPr="000702BF">
              <w:t xml:space="preserve"> </w:t>
            </w:r>
            <w:r w:rsidRPr="000702BF">
              <w:t>regulation.</w:t>
            </w:r>
          </w:p>
        </w:tc>
      </w:tr>
    </w:tbl>
    <w:p w14:paraId="5C39C0E2" w14:textId="77777777" w:rsidR="00695633" w:rsidRPr="000702BF" w:rsidRDefault="00695633" w:rsidP="00695633"/>
    <w:p w14:paraId="2EA980B5" w14:textId="77777777" w:rsidR="00695633" w:rsidRPr="000702BF" w:rsidRDefault="00695633" w:rsidP="00695633">
      <w:pPr>
        <w:rPr>
          <w:lang w:eastAsia="zh-CN"/>
        </w:rPr>
      </w:pPr>
      <w:r w:rsidRPr="000702BF">
        <w:t>The normative reference for this requirement is TS 38.101-5 [11] subclause 6.5.3.</w:t>
      </w:r>
      <w:r w:rsidRPr="000702BF">
        <w:rPr>
          <w:lang w:eastAsia="zh-CN"/>
        </w:rPr>
        <w:t>2.</w:t>
      </w:r>
    </w:p>
    <w:p w14:paraId="37BB7B18" w14:textId="77777777" w:rsidR="00695633" w:rsidRPr="000702BF" w:rsidRDefault="00695633" w:rsidP="0002370F">
      <w:pPr>
        <w:pStyle w:val="Heading5"/>
      </w:pPr>
      <w:bookmarkStart w:id="1121" w:name="_Toc152356662"/>
      <w:r w:rsidRPr="000702BF">
        <w:t>6.5.3.2.4</w:t>
      </w:r>
      <w:r w:rsidRPr="000702BF">
        <w:tab/>
        <w:t>Test description</w:t>
      </w:r>
      <w:bookmarkEnd w:id="1121"/>
    </w:p>
    <w:p w14:paraId="2E6E0B4E" w14:textId="77777777" w:rsidR="00695633" w:rsidRPr="000702BF" w:rsidRDefault="00695633" w:rsidP="00695633">
      <w:pPr>
        <w:pStyle w:val="H6"/>
      </w:pPr>
      <w:r w:rsidRPr="000702BF">
        <w:t>6.5.3.2.4.1</w:t>
      </w:r>
      <w:r w:rsidRPr="000702BF">
        <w:tab/>
      </w:r>
      <w:r w:rsidRPr="000702BF">
        <w:rPr>
          <w:snapToGrid w:val="0"/>
        </w:rPr>
        <w:t>Initial conditions</w:t>
      </w:r>
    </w:p>
    <w:p w14:paraId="4EB48308" w14:textId="77777777" w:rsidR="00695633" w:rsidRPr="000702BF" w:rsidRDefault="00695633" w:rsidP="00695633">
      <w:r w:rsidRPr="000702BF">
        <w:t>Initial conditions are a set of test configurations the UE needs to be tested in and the steps for the SS to take with the UE to reach the correct measurement state.</w:t>
      </w:r>
    </w:p>
    <w:p w14:paraId="7E139F9F" w14:textId="68C71274" w:rsidR="00695633" w:rsidRPr="000702BF" w:rsidRDefault="00695633" w:rsidP="00695633">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6.5.3.2.4.1-1. The details of the uplink reference measurement channels (RMCs) are specified in [</w:t>
      </w:r>
      <w:r w:rsidR="00C146E6">
        <w:t>to be updated</w:t>
      </w:r>
      <w:r w:rsidRPr="000702BF">
        <w:t>]. Configurations of PDSCH and PDCCH before measurement are specified in [</w:t>
      </w:r>
      <w:r w:rsidR="00C146E6">
        <w:t>to be updated</w:t>
      </w:r>
      <w:r w:rsidRPr="000702BF">
        <w:t xml:space="preserve">]. </w:t>
      </w:r>
    </w:p>
    <w:p w14:paraId="088460EE" w14:textId="2F0EB5F7" w:rsidR="00695633" w:rsidRPr="000702BF" w:rsidRDefault="00695633" w:rsidP="0002370F">
      <w:pPr>
        <w:pStyle w:val="TH"/>
        <w:rPr>
          <w:lang w:eastAsia="zh-CN"/>
        </w:rPr>
      </w:pPr>
      <w:r w:rsidRPr="000702BF">
        <w:lastRenderedPageBreak/>
        <w:t>Table 6.5.3.2.4.1-1: Test Configuration T</w:t>
      </w:r>
      <w:r w:rsidRPr="000702BF">
        <w:rPr>
          <w:lang w:eastAsia="zh-CN"/>
        </w:rPr>
        <w:t>able</w:t>
      </w:r>
      <w:bookmarkStart w:id="1122" w:name="_MCCTEMPBM_CRPT44170188___4"/>
    </w:p>
    <w:tbl>
      <w:tblPr>
        <w:tblW w:w="48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72"/>
        <w:gridCol w:w="2630"/>
        <w:gridCol w:w="1802"/>
        <w:gridCol w:w="3843"/>
      </w:tblGrid>
      <w:tr w:rsidR="00E334BD" w:rsidRPr="000702BF" w14:paraId="7C8CDA0C" w14:textId="77777777" w:rsidTr="008D0E0E">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bookmarkEnd w:id="1122"/>
          <w:p w14:paraId="288E778B" w14:textId="788FC659" w:rsidR="00E334BD" w:rsidRPr="000702BF" w:rsidRDefault="00E334BD" w:rsidP="00AE3F12">
            <w:pPr>
              <w:pStyle w:val="TAH"/>
              <w:rPr>
                <w:lang w:eastAsia="zh-CN"/>
              </w:rPr>
            </w:pPr>
            <w:r w:rsidRPr="000702BF">
              <w:rPr>
                <w:lang w:eastAsia="zh-CN"/>
              </w:rPr>
              <w:t>Initial</w:t>
            </w:r>
            <w:r w:rsidR="008D0E0E" w:rsidRPr="000702BF">
              <w:rPr>
                <w:lang w:eastAsia="zh-CN"/>
              </w:rPr>
              <w:t xml:space="preserve"> </w:t>
            </w:r>
            <w:r w:rsidRPr="000702BF">
              <w:rPr>
                <w:lang w:eastAsia="zh-CN"/>
              </w:rPr>
              <w:t>Conditions</w:t>
            </w:r>
          </w:p>
        </w:tc>
      </w:tr>
      <w:tr w:rsidR="00E334BD" w:rsidRPr="000702BF" w14:paraId="1450D0A9" w14:textId="77777777" w:rsidTr="008D0E0E">
        <w:trPr>
          <w:jc w:val="center"/>
        </w:trPr>
        <w:tc>
          <w:tcPr>
            <w:tcW w:w="1980" w:type="pct"/>
            <w:gridSpan w:val="2"/>
            <w:shd w:val="clear" w:color="auto" w:fill="auto"/>
          </w:tcPr>
          <w:p w14:paraId="4295F44C" w14:textId="6A71CB8F" w:rsidR="00E334BD" w:rsidRPr="000702BF" w:rsidRDefault="00E334BD"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3020" w:type="pct"/>
            <w:gridSpan w:val="2"/>
          </w:tcPr>
          <w:p w14:paraId="0DC9DDDB" w14:textId="77777777" w:rsidR="00E334BD" w:rsidRPr="000702BF" w:rsidRDefault="00E334BD" w:rsidP="00AE3F12">
            <w:pPr>
              <w:pStyle w:val="TAL"/>
            </w:pPr>
            <w:r w:rsidRPr="000702BF">
              <w:t>Normal</w:t>
            </w:r>
          </w:p>
        </w:tc>
      </w:tr>
      <w:tr w:rsidR="00E334BD" w:rsidRPr="000702BF" w14:paraId="0D9240E0" w14:textId="77777777" w:rsidTr="008D0E0E">
        <w:trPr>
          <w:jc w:val="center"/>
        </w:trPr>
        <w:tc>
          <w:tcPr>
            <w:tcW w:w="1980" w:type="pct"/>
            <w:gridSpan w:val="2"/>
            <w:shd w:val="clear" w:color="auto" w:fill="auto"/>
          </w:tcPr>
          <w:p w14:paraId="7B619C69" w14:textId="18685CD2" w:rsidR="00E334BD" w:rsidRPr="000702BF" w:rsidRDefault="00E334BD"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3020" w:type="pct"/>
            <w:gridSpan w:val="2"/>
          </w:tcPr>
          <w:p w14:paraId="6ABA711C" w14:textId="1537FC72" w:rsidR="00E334BD" w:rsidRPr="000702BF" w:rsidRDefault="00E334BD"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E334BD" w:rsidRPr="000702BF" w14:paraId="59A1BC87" w14:textId="77777777" w:rsidTr="008D0E0E">
        <w:trPr>
          <w:jc w:val="center"/>
        </w:trPr>
        <w:tc>
          <w:tcPr>
            <w:tcW w:w="1980" w:type="pct"/>
            <w:gridSpan w:val="2"/>
            <w:shd w:val="clear" w:color="auto" w:fill="auto"/>
          </w:tcPr>
          <w:p w14:paraId="3ECF94F6" w14:textId="07D26030" w:rsidR="00E334BD" w:rsidRPr="000702BF" w:rsidRDefault="00E334BD"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3020" w:type="pct"/>
            <w:gridSpan w:val="2"/>
          </w:tcPr>
          <w:p w14:paraId="3C927510" w14:textId="38C21DE3" w:rsidR="00E334BD" w:rsidRPr="000702BF" w:rsidRDefault="00E334BD" w:rsidP="00AE3F12">
            <w:pPr>
              <w:pStyle w:val="TAL"/>
            </w:pPr>
            <w:r w:rsidRPr="000702BF">
              <w:t>Lowest,</w:t>
            </w:r>
            <w:r w:rsidR="008D0E0E" w:rsidRPr="000702BF">
              <w:t xml:space="preserve"> </w:t>
            </w:r>
            <w:r w:rsidRPr="000702BF">
              <w:t>Mid,</w:t>
            </w:r>
            <w:r w:rsidR="008D0E0E" w:rsidRPr="000702BF">
              <w:t xml:space="preserve"> </w:t>
            </w:r>
            <w:r w:rsidRPr="000702BF">
              <w:t>Highest</w:t>
            </w:r>
          </w:p>
        </w:tc>
      </w:tr>
      <w:tr w:rsidR="00E334BD" w:rsidRPr="000702BF" w14:paraId="5D183BB5" w14:textId="77777777" w:rsidTr="008D0E0E">
        <w:trPr>
          <w:jc w:val="center"/>
        </w:trPr>
        <w:tc>
          <w:tcPr>
            <w:tcW w:w="1980" w:type="pct"/>
            <w:gridSpan w:val="2"/>
            <w:shd w:val="clear" w:color="auto" w:fill="auto"/>
          </w:tcPr>
          <w:p w14:paraId="2CCA7F74" w14:textId="3D730739" w:rsidR="00E334BD" w:rsidRPr="000702BF" w:rsidRDefault="00E334BD"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3020" w:type="pct"/>
            <w:gridSpan w:val="2"/>
          </w:tcPr>
          <w:p w14:paraId="6F885B02" w14:textId="77777777" w:rsidR="00E334BD" w:rsidRPr="000702BF" w:rsidRDefault="00E334BD" w:rsidP="00AE3F12">
            <w:pPr>
              <w:pStyle w:val="TAL"/>
              <w:rPr>
                <w:szCs w:val="18"/>
              </w:rPr>
            </w:pPr>
            <w:r w:rsidRPr="000702BF">
              <w:t>Lowest</w:t>
            </w:r>
          </w:p>
        </w:tc>
      </w:tr>
      <w:tr w:rsidR="00E334BD" w:rsidRPr="000702BF" w14:paraId="6C2273A0" w14:textId="77777777" w:rsidTr="008D0E0E">
        <w:trPr>
          <w:jc w:val="center"/>
        </w:trPr>
        <w:tc>
          <w:tcPr>
            <w:tcW w:w="5000" w:type="pct"/>
            <w:gridSpan w:val="4"/>
            <w:shd w:val="clear" w:color="auto" w:fill="auto"/>
          </w:tcPr>
          <w:p w14:paraId="05B782D2" w14:textId="02F2C2C5" w:rsidR="00E334BD" w:rsidRPr="000702BF" w:rsidRDefault="00E334BD" w:rsidP="00AE3F12">
            <w:pPr>
              <w:pStyle w:val="TAH"/>
            </w:pPr>
            <w:r w:rsidRPr="000702BF">
              <w:t>Test</w:t>
            </w:r>
            <w:r w:rsidR="008D0E0E" w:rsidRPr="000702BF">
              <w:t xml:space="preserve"> </w:t>
            </w:r>
            <w:r w:rsidRPr="000702BF">
              <w:t>Parameters</w:t>
            </w:r>
          </w:p>
        </w:tc>
      </w:tr>
      <w:tr w:rsidR="00E334BD" w:rsidRPr="000702BF" w14:paraId="725D585E" w14:textId="77777777" w:rsidTr="008D0E0E">
        <w:trPr>
          <w:jc w:val="center"/>
        </w:trPr>
        <w:tc>
          <w:tcPr>
            <w:tcW w:w="573" w:type="pct"/>
            <w:tcBorders>
              <w:bottom w:val="nil"/>
            </w:tcBorders>
            <w:shd w:val="clear" w:color="auto" w:fill="auto"/>
          </w:tcPr>
          <w:p w14:paraId="00BAA9F4" w14:textId="03CF7FC5" w:rsidR="00E334BD" w:rsidRPr="000702BF" w:rsidRDefault="00E334BD" w:rsidP="00AE3F12">
            <w:pPr>
              <w:pStyle w:val="TAH"/>
              <w:jc w:val="left"/>
              <w:rPr>
                <w:lang w:eastAsia="zh-CN"/>
              </w:rPr>
            </w:pPr>
            <w:bookmarkStart w:id="1123" w:name="_MCCTEMPBM_CRPT44170189___4" w:colFirst="0" w:colLast="1"/>
            <w:r w:rsidRPr="000702BF">
              <w:t>Test</w:t>
            </w:r>
            <w:r w:rsidR="008D0E0E" w:rsidRPr="000702BF">
              <w:t xml:space="preserve"> </w:t>
            </w:r>
            <w:r w:rsidRPr="000702BF">
              <w:t>ID</w:t>
            </w:r>
          </w:p>
        </w:tc>
        <w:tc>
          <w:tcPr>
            <w:tcW w:w="1407" w:type="pct"/>
            <w:tcBorders>
              <w:bottom w:val="single" w:sz="4" w:space="0" w:color="auto"/>
            </w:tcBorders>
            <w:shd w:val="clear" w:color="auto" w:fill="auto"/>
          </w:tcPr>
          <w:p w14:paraId="1416AD9D" w14:textId="2BDF76CF" w:rsidR="00E334BD" w:rsidRPr="000702BF" w:rsidRDefault="00E334BD" w:rsidP="00AE3F12">
            <w:pPr>
              <w:pStyle w:val="TAH"/>
              <w:jc w:val="left"/>
            </w:pPr>
            <w:r w:rsidRPr="000702BF">
              <w:t>Downlink</w:t>
            </w:r>
            <w:r w:rsidR="008D0E0E" w:rsidRPr="000702BF">
              <w:t xml:space="preserve"> </w:t>
            </w:r>
            <w:r w:rsidRPr="000702BF">
              <w:t>Configuration</w:t>
            </w:r>
          </w:p>
        </w:tc>
        <w:tc>
          <w:tcPr>
            <w:tcW w:w="3020" w:type="pct"/>
            <w:gridSpan w:val="2"/>
          </w:tcPr>
          <w:p w14:paraId="450F2DD0" w14:textId="730341CE" w:rsidR="00E334BD" w:rsidRPr="000702BF" w:rsidRDefault="00E334BD" w:rsidP="00AE3F12">
            <w:pPr>
              <w:pStyle w:val="TAH"/>
              <w:jc w:val="left"/>
              <w:rPr>
                <w:lang w:eastAsia="zh-CN"/>
              </w:rPr>
            </w:pPr>
            <w:r w:rsidRPr="000702BF">
              <w:t>Uplink</w:t>
            </w:r>
            <w:r w:rsidR="008D0E0E" w:rsidRPr="000702BF">
              <w:t xml:space="preserve"> </w:t>
            </w:r>
            <w:r w:rsidRPr="000702BF">
              <w:t>Configuration</w:t>
            </w:r>
          </w:p>
        </w:tc>
      </w:tr>
      <w:tr w:rsidR="00E334BD" w:rsidRPr="000702BF" w14:paraId="62BCD85F" w14:textId="77777777" w:rsidTr="008D0E0E">
        <w:trPr>
          <w:jc w:val="center"/>
        </w:trPr>
        <w:tc>
          <w:tcPr>
            <w:tcW w:w="573" w:type="pct"/>
            <w:tcBorders>
              <w:top w:val="nil"/>
            </w:tcBorders>
            <w:shd w:val="clear" w:color="auto" w:fill="auto"/>
          </w:tcPr>
          <w:p w14:paraId="0214018B" w14:textId="77777777" w:rsidR="00E334BD" w:rsidRPr="000702BF" w:rsidRDefault="00E334BD" w:rsidP="00AE3F12">
            <w:pPr>
              <w:pStyle w:val="TAH"/>
              <w:jc w:val="left"/>
              <w:rPr>
                <w:lang w:eastAsia="zh-CN"/>
              </w:rPr>
            </w:pPr>
            <w:bookmarkStart w:id="1124" w:name="_MCCTEMPBM_CRPT44170191___4" w:colFirst="2" w:colLast="2"/>
            <w:bookmarkEnd w:id="1123"/>
          </w:p>
        </w:tc>
        <w:tc>
          <w:tcPr>
            <w:tcW w:w="1407" w:type="pct"/>
            <w:tcBorders>
              <w:bottom w:val="nil"/>
            </w:tcBorders>
            <w:shd w:val="clear" w:color="auto" w:fill="auto"/>
            <w:vAlign w:val="center"/>
          </w:tcPr>
          <w:p w14:paraId="548BDA7B" w14:textId="77777777" w:rsidR="00E334BD" w:rsidRPr="000702BF" w:rsidRDefault="00E334BD" w:rsidP="00AE3F12">
            <w:pPr>
              <w:pStyle w:val="TAC"/>
              <w:jc w:val="left"/>
            </w:pPr>
            <w:bookmarkStart w:id="1125" w:name="_MCCTEMPBM_CRPT44170190___4"/>
            <w:r w:rsidRPr="000702BF">
              <w:t>N/A</w:t>
            </w:r>
            <w:bookmarkEnd w:id="1125"/>
          </w:p>
        </w:tc>
        <w:tc>
          <w:tcPr>
            <w:tcW w:w="964" w:type="pct"/>
            <w:tcBorders>
              <w:bottom w:val="single" w:sz="4" w:space="0" w:color="auto"/>
            </w:tcBorders>
          </w:tcPr>
          <w:p w14:paraId="1449883D" w14:textId="77777777" w:rsidR="00E334BD" w:rsidRPr="000702BF" w:rsidRDefault="00E334BD" w:rsidP="00AE3F12">
            <w:pPr>
              <w:pStyle w:val="TAH"/>
              <w:jc w:val="left"/>
              <w:rPr>
                <w:lang w:eastAsia="zh-CN"/>
              </w:rPr>
            </w:pPr>
            <w:r w:rsidRPr="000702BF">
              <w:rPr>
                <w:lang w:eastAsia="zh-CN"/>
              </w:rPr>
              <w:t>Modulation</w:t>
            </w:r>
          </w:p>
        </w:tc>
        <w:tc>
          <w:tcPr>
            <w:tcW w:w="2056" w:type="pct"/>
            <w:shd w:val="clear" w:color="auto" w:fill="auto"/>
          </w:tcPr>
          <w:p w14:paraId="63FC57B0" w14:textId="6B8A6F0E" w:rsidR="00E334BD" w:rsidRPr="000702BF" w:rsidRDefault="00E334BD" w:rsidP="00AE3F12">
            <w:pPr>
              <w:pStyle w:val="TAH"/>
              <w:jc w:val="left"/>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E334BD" w:rsidRPr="000702BF" w14:paraId="2F50190B" w14:textId="77777777" w:rsidTr="008D0E0E">
        <w:trPr>
          <w:jc w:val="center"/>
        </w:trPr>
        <w:tc>
          <w:tcPr>
            <w:tcW w:w="573" w:type="pct"/>
            <w:shd w:val="clear" w:color="auto" w:fill="auto"/>
          </w:tcPr>
          <w:p w14:paraId="01C5A1C3" w14:textId="77777777" w:rsidR="00E334BD" w:rsidRPr="000702BF" w:rsidRDefault="00E334BD" w:rsidP="00AE3F12">
            <w:pPr>
              <w:pStyle w:val="TAC"/>
              <w:jc w:val="left"/>
              <w:rPr>
                <w:lang w:eastAsia="zh-CN"/>
              </w:rPr>
            </w:pPr>
            <w:bookmarkStart w:id="1126" w:name="_MCCTEMPBM_CRPT44170192___4"/>
            <w:bookmarkStart w:id="1127" w:name="_MCCTEMPBM_CRPT44170193___4" w:colFirst="2" w:colLast="2"/>
            <w:bookmarkEnd w:id="1124"/>
            <w:r w:rsidRPr="000702BF">
              <w:rPr>
                <w:lang w:eastAsia="zh-CN"/>
              </w:rPr>
              <w:t>1</w:t>
            </w:r>
            <w:bookmarkEnd w:id="1126"/>
          </w:p>
        </w:tc>
        <w:tc>
          <w:tcPr>
            <w:tcW w:w="1407" w:type="pct"/>
            <w:tcBorders>
              <w:top w:val="nil"/>
              <w:bottom w:val="nil"/>
            </w:tcBorders>
            <w:shd w:val="clear" w:color="auto" w:fill="auto"/>
          </w:tcPr>
          <w:p w14:paraId="15DB62E0" w14:textId="77777777" w:rsidR="00E334BD" w:rsidRPr="000702BF" w:rsidRDefault="00E334BD" w:rsidP="00AE3F12">
            <w:pPr>
              <w:pStyle w:val="TAC"/>
              <w:jc w:val="left"/>
            </w:pPr>
          </w:p>
        </w:tc>
        <w:tc>
          <w:tcPr>
            <w:tcW w:w="964" w:type="pct"/>
            <w:tcBorders>
              <w:bottom w:val="single" w:sz="4" w:space="0" w:color="auto"/>
            </w:tcBorders>
          </w:tcPr>
          <w:p w14:paraId="1C6CE539" w14:textId="1CDADF16" w:rsidR="00E334BD" w:rsidRPr="000702BF" w:rsidRDefault="00E334BD" w:rsidP="00AE3F12">
            <w:pPr>
              <w:pStyle w:val="TAC"/>
              <w:jc w:val="left"/>
            </w:pPr>
            <w:r w:rsidRPr="000702BF">
              <w:t>CP-OFDM</w:t>
            </w:r>
            <w:r w:rsidR="008D0E0E" w:rsidRPr="000702BF">
              <w:t xml:space="preserve"> </w:t>
            </w:r>
            <w:r w:rsidRPr="000702BF">
              <w:t>QPSK</w:t>
            </w:r>
          </w:p>
        </w:tc>
        <w:tc>
          <w:tcPr>
            <w:tcW w:w="2056" w:type="pct"/>
            <w:shd w:val="clear" w:color="auto" w:fill="auto"/>
          </w:tcPr>
          <w:p w14:paraId="18A28EE1" w14:textId="77777777" w:rsidR="00E334BD" w:rsidRPr="000702BF" w:rsidRDefault="00E334BD" w:rsidP="00AE3F12">
            <w:pPr>
              <w:pStyle w:val="TAC"/>
              <w:jc w:val="left"/>
            </w:pPr>
            <w:r w:rsidRPr="000702BF">
              <w:t>Outer_Full</w:t>
            </w:r>
          </w:p>
        </w:tc>
      </w:tr>
      <w:tr w:rsidR="00E334BD" w:rsidRPr="000702BF" w14:paraId="24BAAC2D" w14:textId="77777777" w:rsidTr="008D0E0E">
        <w:trPr>
          <w:jc w:val="center"/>
        </w:trPr>
        <w:tc>
          <w:tcPr>
            <w:tcW w:w="573" w:type="pct"/>
            <w:shd w:val="clear" w:color="auto" w:fill="auto"/>
          </w:tcPr>
          <w:p w14:paraId="2EDD8387" w14:textId="77777777" w:rsidR="00E334BD" w:rsidRPr="000702BF" w:rsidRDefault="00E334BD" w:rsidP="00AE3F12">
            <w:pPr>
              <w:pStyle w:val="TAC"/>
              <w:jc w:val="left"/>
              <w:rPr>
                <w:lang w:eastAsia="zh-CN"/>
              </w:rPr>
            </w:pPr>
            <w:bookmarkStart w:id="1128" w:name="_MCCTEMPBM_CRPT44170194___4"/>
            <w:bookmarkStart w:id="1129" w:name="_MCCTEMPBM_CRPT44170195___4" w:colFirst="2" w:colLast="2"/>
            <w:bookmarkEnd w:id="1127"/>
            <w:r w:rsidRPr="000702BF">
              <w:rPr>
                <w:lang w:eastAsia="zh-CN"/>
              </w:rPr>
              <w:t>2</w:t>
            </w:r>
            <w:bookmarkEnd w:id="1128"/>
          </w:p>
        </w:tc>
        <w:tc>
          <w:tcPr>
            <w:tcW w:w="1407" w:type="pct"/>
            <w:tcBorders>
              <w:top w:val="nil"/>
              <w:bottom w:val="nil"/>
            </w:tcBorders>
            <w:shd w:val="clear" w:color="auto" w:fill="auto"/>
          </w:tcPr>
          <w:p w14:paraId="030BA54B" w14:textId="77777777" w:rsidR="00E334BD" w:rsidRPr="000702BF" w:rsidRDefault="00E334BD" w:rsidP="00AE3F12">
            <w:pPr>
              <w:pStyle w:val="TAC"/>
              <w:jc w:val="left"/>
            </w:pPr>
          </w:p>
        </w:tc>
        <w:tc>
          <w:tcPr>
            <w:tcW w:w="964" w:type="pct"/>
            <w:tcBorders>
              <w:top w:val="single" w:sz="4" w:space="0" w:color="auto"/>
              <w:bottom w:val="single" w:sz="4" w:space="0" w:color="auto"/>
            </w:tcBorders>
          </w:tcPr>
          <w:p w14:paraId="70D0DA27" w14:textId="736EF748" w:rsidR="00E334BD" w:rsidRPr="000702BF" w:rsidRDefault="00E334BD" w:rsidP="00AE3F12">
            <w:pPr>
              <w:pStyle w:val="TAC"/>
              <w:jc w:val="left"/>
            </w:pPr>
            <w:r w:rsidRPr="000702BF">
              <w:t>CP-OFDM</w:t>
            </w:r>
            <w:r w:rsidR="008D0E0E" w:rsidRPr="000702BF">
              <w:t xml:space="preserve"> </w:t>
            </w:r>
            <w:r w:rsidRPr="000702BF">
              <w:t>QPSK</w:t>
            </w:r>
          </w:p>
        </w:tc>
        <w:tc>
          <w:tcPr>
            <w:tcW w:w="2056" w:type="pct"/>
            <w:shd w:val="clear" w:color="auto" w:fill="auto"/>
          </w:tcPr>
          <w:p w14:paraId="174DF4F2" w14:textId="77777777" w:rsidR="00E334BD" w:rsidRPr="000702BF" w:rsidRDefault="00E334BD" w:rsidP="00AE3F12">
            <w:pPr>
              <w:pStyle w:val="TAC"/>
              <w:jc w:val="left"/>
            </w:pPr>
            <w:r w:rsidRPr="000702BF">
              <w:t>Edge_1RB_Left</w:t>
            </w:r>
          </w:p>
        </w:tc>
      </w:tr>
      <w:tr w:rsidR="00E334BD" w:rsidRPr="000702BF" w14:paraId="43ADCBB3" w14:textId="77777777" w:rsidTr="008D0E0E">
        <w:trPr>
          <w:jc w:val="center"/>
        </w:trPr>
        <w:tc>
          <w:tcPr>
            <w:tcW w:w="573" w:type="pct"/>
            <w:shd w:val="clear" w:color="auto" w:fill="auto"/>
          </w:tcPr>
          <w:p w14:paraId="286C0008" w14:textId="77777777" w:rsidR="00E334BD" w:rsidRPr="000702BF" w:rsidRDefault="00E334BD" w:rsidP="00AE3F12">
            <w:pPr>
              <w:pStyle w:val="TAC"/>
              <w:jc w:val="left"/>
              <w:rPr>
                <w:lang w:eastAsia="zh-CN"/>
              </w:rPr>
            </w:pPr>
            <w:bookmarkStart w:id="1130" w:name="_MCCTEMPBM_CRPT44170196___4"/>
            <w:bookmarkStart w:id="1131" w:name="_MCCTEMPBM_CRPT44170197___4" w:colFirst="2" w:colLast="2"/>
            <w:bookmarkEnd w:id="1129"/>
            <w:r w:rsidRPr="000702BF">
              <w:rPr>
                <w:lang w:eastAsia="zh-CN"/>
              </w:rPr>
              <w:t>3</w:t>
            </w:r>
            <w:bookmarkEnd w:id="1130"/>
          </w:p>
        </w:tc>
        <w:tc>
          <w:tcPr>
            <w:tcW w:w="1407" w:type="pct"/>
            <w:tcBorders>
              <w:top w:val="nil"/>
              <w:bottom w:val="nil"/>
            </w:tcBorders>
            <w:shd w:val="clear" w:color="auto" w:fill="auto"/>
          </w:tcPr>
          <w:p w14:paraId="524A09E6" w14:textId="77777777" w:rsidR="00E334BD" w:rsidRPr="000702BF" w:rsidRDefault="00E334BD" w:rsidP="00AE3F12">
            <w:pPr>
              <w:pStyle w:val="TAC"/>
              <w:jc w:val="left"/>
            </w:pPr>
          </w:p>
        </w:tc>
        <w:tc>
          <w:tcPr>
            <w:tcW w:w="964" w:type="pct"/>
            <w:tcBorders>
              <w:top w:val="single" w:sz="4" w:space="0" w:color="auto"/>
              <w:bottom w:val="nil"/>
            </w:tcBorders>
          </w:tcPr>
          <w:p w14:paraId="7D6A91F8" w14:textId="52FC432B" w:rsidR="00E334BD" w:rsidRPr="000702BF" w:rsidRDefault="00E334BD" w:rsidP="00AE3F12">
            <w:pPr>
              <w:pStyle w:val="TAC"/>
              <w:jc w:val="left"/>
            </w:pPr>
            <w:r w:rsidRPr="000702BF">
              <w:t>CP-OFDM</w:t>
            </w:r>
            <w:r w:rsidR="008D0E0E" w:rsidRPr="000702BF">
              <w:t xml:space="preserve"> </w:t>
            </w:r>
            <w:r w:rsidRPr="000702BF">
              <w:t>QPSK</w:t>
            </w:r>
          </w:p>
        </w:tc>
        <w:tc>
          <w:tcPr>
            <w:tcW w:w="2056" w:type="pct"/>
            <w:shd w:val="clear" w:color="auto" w:fill="auto"/>
          </w:tcPr>
          <w:p w14:paraId="7C6ED9FD" w14:textId="77777777" w:rsidR="00E334BD" w:rsidRPr="000702BF" w:rsidRDefault="00E334BD" w:rsidP="00AE3F12">
            <w:pPr>
              <w:pStyle w:val="TAC"/>
              <w:jc w:val="left"/>
            </w:pPr>
            <w:r w:rsidRPr="000702BF">
              <w:t>Edge_1RB_Right</w:t>
            </w:r>
          </w:p>
        </w:tc>
      </w:tr>
      <w:bookmarkEnd w:id="1131"/>
      <w:tr w:rsidR="00E334BD" w:rsidRPr="000702BF" w14:paraId="45336125" w14:textId="77777777" w:rsidTr="008D0E0E">
        <w:trPr>
          <w:jc w:val="center"/>
        </w:trPr>
        <w:tc>
          <w:tcPr>
            <w:tcW w:w="5000" w:type="pct"/>
            <w:gridSpan w:val="4"/>
            <w:shd w:val="clear" w:color="auto" w:fill="auto"/>
          </w:tcPr>
          <w:p w14:paraId="7D6C778D" w14:textId="4B2D6C3D" w:rsidR="00E334BD" w:rsidRPr="000702BF" w:rsidRDefault="00E334BD" w:rsidP="00AE3F12">
            <w:pPr>
              <w:pStyle w:val="TAN"/>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r w:rsidR="008D0E0E" w:rsidRPr="000702BF">
              <w:rPr>
                <w:lang w:eastAsia="zh-CN"/>
              </w:rPr>
              <w:t xml:space="preserve"> </w:t>
            </w:r>
            <w:r w:rsidRPr="000702BF">
              <w:rPr>
                <w:lang w:eastAsia="zh-CN"/>
              </w:rPr>
              <w:t>Common</w:t>
            </w:r>
            <w:r w:rsidR="008D0E0E" w:rsidRPr="000702BF">
              <w:rPr>
                <w:lang w:eastAsia="zh-CN"/>
              </w:rPr>
              <w:t xml:space="preserve"> </w:t>
            </w:r>
            <w:r w:rsidRPr="000702BF">
              <w:rPr>
                <w:lang w:eastAsia="zh-CN"/>
              </w:rPr>
              <w:t>UL</w:t>
            </w:r>
            <w:r w:rsidR="008D0E0E" w:rsidRPr="000702BF">
              <w:rPr>
                <w:lang w:eastAsia="zh-CN"/>
              </w:rPr>
              <w:t xml:space="preserve"> </w:t>
            </w:r>
            <w:r w:rsidRPr="000702BF">
              <w:rPr>
                <w:lang w:eastAsia="zh-CN"/>
              </w:rPr>
              <w:t>configuration.</w:t>
            </w:r>
            <w:r w:rsidR="008D0E0E" w:rsidRPr="000702BF">
              <w:rPr>
                <w:lang w:eastAsia="zh-CN"/>
              </w:rPr>
              <w:t xml:space="preserve"> </w:t>
            </w:r>
          </w:p>
        </w:tc>
      </w:tr>
    </w:tbl>
    <w:p w14:paraId="7C7B361E" w14:textId="77777777" w:rsidR="00E334BD" w:rsidRPr="000702BF" w:rsidRDefault="00E334BD" w:rsidP="00695633">
      <w:pPr>
        <w:jc w:val="center"/>
      </w:pPr>
      <w:bookmarkStart w:id="1132" w:name="_MCCTEMPBM_CRPT44170198___4"/>
    </w:p>
    <w:bookmarkEnd w:id="1132"/>
    <w:p w14:paraId="59874B0C" w14:textId="06D28913" w:rsidR="00695633" w:rsidRPr="000702BF" w:rsidRDefault="00695633" w:rsidP="00695633">
      <w:pPr>
        <w:pStyle w:val="B1"/>
      </w:pPr>
      <w:r w:rsidRPr="000702BF">
        <w:t>1.</w:t>
      </w:r>
      <w:r w:rsidRPr="000702BF">
        <w:tab/>
        <w:t xml:space="preserve">Connect the SS to the UE antenna connectors as shown in TS 38.508-1 </w:t>
      </w:r>
      <w:r w:rsidR="00E334BD" w:rsidRPr="000702BF">
        <w:t>12</w:t>
      </w:r>
      <w:r w:rsidRPr="000702BF">
        <w:t xml:space="preserve"> Annex A, Figure</w:t>
      </w:r>
      <w:r w:rsidR="00F952AC" w:rsidRPr="000702BF">
        <w:t xml:space="preserve"> A.3.1.1.1</w:t>
      </w:r>
      <w:r w:rsidRPr="000702BF">
        <w:t xml:space="preserve"> for TE diagram and </w:t>
      </w:r>
      <w:r w:rsidR="00201225">
        <w:t>clause</w:t>
      </w:r>
      <w:r w:rsidRPr="000702BF">
        <w:t xml:space="preserve"> A.3.2 for UE diagram.</w:t>
      </w:r>
    </w:p>
    <w:p w14:paraId="3656FB3A" w14:textId="69DBA584" w:rsidR="00695633" w:rsidRPr="000702BF" w:rsidRDefault="00695633" w:rsidP="00695633">
      <w:pPr>
        <w:pStyle w:val="B1"/>
      </w:pPr>
      <w:r w:rsidRPr="000702BF">
        <w:t>2.</w:t>
      </w:r>
      <w:r w:rsidRPr="000702BF">
        <w:tab/>
        <w:t xml:space="preserve">The parameter settings for the cell are set up according to TS 38.508-1 </w:t>
      </w:r>
      <w:r w:rsidR="00F952AC" w:rsidRPr="000702BF">
        <w:t>12</w:t>
      </w:r>
      <w:r w:rsidRPr="000702BF">
        <w:t xml:space="preserve"> subclause 4.4.3.</w:t>
      </w:r>
    </w:p>
    <w:p w14:paraId="41F0C12D" w14:textId="554FC87A" w:rsidR="00695633" w:rsidRPr="000702BF" w:rsidRDefault="00695633" w:rsidP="00695633">
      <w:pPr>
        <w:pStyle w:val="B1"/>
      </w:pPr>
      <w:r w:rsidRPr="000702BF">
        <w:t>3.</w:t>
      </w:r>
      <w:r w:rsidRPr="000702BF">
        <w:tab/>
        <w:t xml:space="preserve">Downlink signals are initially set up according to </w:t>
      </w:r>
      <w:r w:rsidR="00E8099C" w:rsidRPr="000702BF">
        <w:t>TS 38.521-1</w:t>
      </w:r>
      <w:r w:rsidR="00962386" w:rsidRPr="000702BF">
        <w:t xml:space="preserve"> </w:t>
      </w:r>
      <w:r w:rsidR="00E8099C" w:rsidRPr="000702BF">
        <w:t xml:space="preserve">[2] </w:t>
      </w:r>
      <w:r w:rsidR="00931528">
        <w:t>clauses</w:t>
      </w:r>
      <w:r w:rsidR="00E8099C" w:rsidRPr="000702BF">
        <w:t xml:space="preserve"> C.0, C.1 and C.2, and uplink signals according to TS 38.521-1</w:t>
      </w:r>
      <w:r w:rsidR="00962386" w:rsidRPr="000702BF">
        <w:t xml:space="preserve"> </w:t>
      </w:r>
      <w:r w:rsidR="00E8099C" w:rsidRPr="000702BF">
        <w:t xml:space="preserve">[2] </w:t>
      </w:r>
      <w:r w:rsidR="00931528">
        <w:t>clauses</w:t>
      </w:r>
      <w:r w:rsidR="00E8099C" w:rsidRPr="000702BF">
        <w:t xml:space="preserve"> G.0, G.1, G.2, G.3.0.</w:t>
      </w:r>
    </w:p>
    <w:p w14:paraId="4C2FC4C5" w14:textId="77777777" w:rsidR="00695633" w:rsidRPr="000702BF" w:rsidRDefault="00695633" w:rsidP="00695633">
      <w:pPr>
        <w:pStyle w:val="B1"/>
      </w:pPr>
      <w:r w:rsidRPr="000702BF">
        <w:t>4.</w:t>
      </w:r>
      <w:r w:rsidRPr="000702BF">
        <w:tab/>
        <w:t>The UL Reference Measurement channels are set according to Table 6.5.3.2.4.1-1.</w:t>
      </w:r>
    </w:p>
    <w:p w14:paraId="5F9CA935" w14:textId="7B604034" w:rsidR="00695633" w:rsidRPr="000702BF" w:rsidRDefault="00695633" w:rsidP="00695633">
      <w:pPr>
        <w:pStyle w:val="B1"/>
      </w:pPr>
      <w:r w:rsidRPr="000702BF">
        <w:t>5.</w:t>
      </w:r>
      <w:r w:rsidRPr="000702BF">
        <w:tab/>
        <w:t xml:space="preserve">Propagation conditions are set according to Annex </w:t>
      </w:r>
      <w:r w:rsidR="00560DB8" w:rsidRPr="000702BF">
        <w:t>B.0 in TS 38.</w:t>
      </w:r>
      <w:r w:rsidR="00962386" w:rsidRPr="000702BF">
        <w:t>521-1 [2</w:t>
      </w:r>
      <w:r w:rsidR="00560DB8" w:rsidRPr="000702BF">
        <w:t xml:space="preserve">]. </w:t>
      </w:r>
    </w:p>
    <w:p w14:paraId="2250FC1F" w14:textId="69F623DA" w:rsidR="00BA41D8" w:rsidRPr="000702BF" w:rsidRDefault="00695633" w:rsidP="00BA41D8">
      <w:pPr>
        <w:pStyle w:val="B1"/>
        <w:rPr>
          <w:rFonts w:eastAsia="Malgun Gothic"/>
          <w:lang w:eastAsia="en-GB"/>
        </w:rPr>
      </w:pPr>
      <w:r w:rsidRPr="000702BF">
        <w:t>6.</w:t>
      </w:r>
      <w:r w:rsidRPr="000702BF">
        <w:tab/>
      </w:r>
      <w:r w:rsidR="00BA41D8" w:rsidRPr="000702BF">
        <w:rPr>
          <w:rFonts w:eastAsia="Malgun Gothic"/>
          <w:lang w:eastAsia="en-GB"/>
        </w:rPr>
        <w:t>UE location according to TS 38.508-1 [12] clause [</w:t>
      </w:r>
      <w:r w:rsidR="00C146E6">
        <w:rPr>
          <w:rFonts w:eastAsia="Malgun Gothic"/>
          <w:lang w:eastAsia="en-GB"/>
        </w:rPr>
        <w:t>to be updated</w:t>
      </w:r>
      <w:r w:rsidR="00BA41D8" w:rsidRPr="000702BF">
        <w:rPr>
          <w:rFonts w:eastAsia="Malgun Gothic"/>
          <w:lang w:eastAsia="en-GB"/>
        </w:rPr>
        <w:t xml:space="preserve">] is provided to the UE through AT commands or any other preconfigured means. </w:t>
      </w:r>
    </w:p>
    <w:p w14:paraId="17E4EC3C" w14:textId="77777777" w:rsidR="00BA41D8" w:rsidRPr="000702BF" w:rsidRDefault="00BA41D8"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181448D2" w14:textId="25D6D149" w:rsidR="00695633" w:rsidRPr="000702BF" w:rsidRDefault="00BA41D8" w:rsidP="00695633">
      <w:pPr>
        <w:pStyle w:val="B1"/>
      </w:pPr>
      <w:r w:rsidRPr="000702BF">
        <w:t>8.</w:t>
      </w:r>
      <w:r w:rsidRPr="000702BF">
        <w:tab/>
      </w:r>
      <w:r w:rsidR="00695633" w:rsidRPr="000702BF">
        <w:t xml:space="preserve">Ensure the UE is in state RRC_CONNECTED with generic procedure parameters Connectivity </w:t>
      </w:r>
      <w:r w:rsidR="00695633" w:rsidRPr="000702BF">
        <w:rPr>
          <w:i/>
        </w:rPr>
        <w:t>NR</w:t>
      </w:r>
      <w:r w:rsidR="00695633" w:rsidRPr="000702BF">
        <w:t xml:space="preserve">, Connected without release </w:t>
      </w:r>
      <w:r w:rsidR="00695633" w:rsidRPr="000702BF">
        <w:rPr>
          <w:i/>
        </w:rPr>
        <w:t xml:space="preserve">On, </w:t>
      </w:r>
      <w:r w:rsidR="00695633" w:rsidRPr="000702BF">
        <w:t>Test Mode</w:t>
      </w:r>
      <w:r w:rsidR="00695633" w:rsidRPr="000702BF">
        <w:rPr>
          <w:i/>
        </w:rPr>
        <w:t xml:space="preserve"> On </w:t>
      </w:r>
      <w:r w:rsidR="00695633" w:rsidRPr="000702BF">
        <w:t>and Test Loop Function</w:t>
      </w:r>
      <w:r w:rsidR="00695633" w:rsidRPr="000702BF">
        <w:rPr>
          <w:i/>
        </w:rPr>
        <w:t xml:space="preserve"> On</w:t>
      </w:r>
      <w:r w:rsidR="00695633" w:rsidRPr="000702BF">
        <w:t xml:space="preserve"> according to TS 38.508-1 </w:t>
      </w:r>
      <w:r w:rsidR="00A14C3C" w:rsidRPr="000702BF">
        <w:t>12</w:t>
      </w:r>
      <w:r w:rsidR="00695633" w:rsidRPr="000702BF">
        <w:t xml:space="preserve"> clause 4.5. Message contents are defined in clause 6.5.3.2.4.3.</w:t>
      </w:r>
    </w:p>
    <w:p w14:paraId="5D3A6FB6" w14:textId="77777777" w:rsidR="00695633" w:rsidRPr="000702BF" w:rsidRDefault="00695633" w:rsidP="00695633">
      <w:pPr>
        <w:pStyle w:val="H6"/>
        <w:rPr>
          <w:snapToGrid w:val="0"/>
        </w:rPr>
      </w:pPr>
      <w:r w:rsidRPr="000702BF">
        <w:t>6.5.3.2.4.2</w:t>
      </w:r>
      <w:r w:rsidRPr="000702BF">
        <w:tab/>
      </w:r>
      <w:r w:rsidRPr="000702BF">
        <w:rPr>
          <w:snapToGrid w:val="0"/>
        </w:rPr>
        <w:t>Test procedure</w:t>
      </w:r>
    </w:p>
    <w:p w14:paraId="25DC87A3" w14:textId="77777777" w:rsidR="00695633" w:rsidRPr="000702BF" w:rsidRDefault="00695633" w:rsidP="00695633">
      <w:pPr>
        <w:pStyle w:val="B1"/>
      </w:pPr>
      <w:r w:rsidRPr="000702BF">
        <w:rPr>
          <w:rFonts w:eastAsia="MS Mincho"/>
        </w:rPr>
        <w:t>1</w:t>
      </w:r>
      <w:r w:rsidRPr="000702BF">
        <w:t>.</w:t>
      </w:r>
      <w:r w:rsidRPr="000702BF">
        <w:tab/>
      </w:r>
      <w:r w:rsidRPr="000702BF">
        <w:rPr>
          <w:lang w:eastAsia="zh-CN"/>
        </w:rPr>
        <w:t xml:space="preserve">SS sends uplink scheduling information for each UL HARQ process via </w:t>
      </w:r>
      <w:r w:rsidRPr="000702BF">
        <w:t>PDCCH DCI format 0_1 for C_RNTI to schedule the UL RMC according</w:t>
      </w:r>
      <w:r w:rsidRPr="000702BF">
        <w:rPr>
          <w:lang w:eastAsia="zh-CN"/>
        </w:rPr>
        <w:t xml:space="preserve"> to </w:t>
      </w:r>
      <w:r w:rsidRPr="000702BF">
        <w:t>Table 6.5.3.2.4.1-1. Since the UE has no payload data</w:t>
      </w:r>
      <w:r w:rsidRPr="000702BF">
        <w:rPr>
          <w:color w:val="FFFF00"/>
        </w:rPr>
        <w:t xml:space="preserve"> </w:t>
      </w:r>
      <w:r w:rsidRPr="000702BF">
        <w:t>to send, the UE transmits uplink MAC padding bits on the UL RMC.</w:t>
      </w:r>
    </w:p>
    <w:p w14:paraId="184C4EFC" w14:textId="77777777" w:rsidR="00695633" w:rsidRPr="000702BF" w:rsidRDefault="00695633" w:rsidP="00695633">
      <w:pPr>
        <w:pStyle w:val="B1"/>
      </w:pPr>
      <w:r w:rsidRPr="000702BF">
        <w:rPr>
          <w:rFonts w:eastAsia="MS Mincho"/>
        </w:rPr>
        <w:t>2</w:t>
      </w:r>
      <w:r w:rsidRPr="000702BF">
        <w:t>.</w:t>
      </w:r>
      <w:r w:rsidRPr="000702BF">
        <w:tab/>
        <w:t>Send continuously uplink power control "up" commands in the uplink scheduling information to the UE until the UE transmits at P</w:t>
      </w:r>
      <w:r w:rsidRPr="000702BF">
        <w:rPr>
          <w:vertAlign w:val="subscript"/>
        </w:rPr>
        <w:t>UMAX</w:t>
      </w:r>
      <w:r w:rsidRPr="000702BF">
        <w:t xml:space="preserve"> level.</w:t>
      </w:r>
    </w:p>
    <w:p w14:paraId="427EDA0F" w14:textId="77777777" w:rsidR="00695633" w:rsidRPr="000702BF" w:rsidRDefault="00695633" w:rsidP="00695633">
      <w:pPr>
        <w:pStyle w:val="B1"/>
      </w:pPr>
      <w:r w:rsidRPr="000702BF">
        <w:t>3.</w:t>
      </w:r>
      <w:r w:rsidRPr="000702BF">
        <w:tab/>
        <w:t xml:space="preserve">Measure the power of the transmitted signal with a measurement filter of bandwidths according to Table 6.5.3.2.3-1. The centre frequency of the filter shall be stepped in contiguous steps according to Table 6.5.3.2.3-1. The measured power shall be verified for each step. The measurement period shall capture the active </w:t>
      </w:r>
      <w:r w:rsidRPr="000702BF">
        <w:rPr>
          <w:rFonts w:eastAsia="MS Mincho"/>
        </w:rPr>
        <w:t>time slot</w:t>
      </w:r>
      <w:r w:rsidRPr="000702BF">
        <w:t xml:space="preserve">s. </w:t>
      </w:r>
    </w:p>
    <w:p w14:paraId="17805A5A" w14:textId="77777777" w:rsidR="00695633" w:rsidRPr="000702BF" w:rsidRDefault="00695633" w:rsidP="00695633">
      <w:pPr>
        <w:pStyle w:val="H6"/>
        <w:rPr>
          <w:snapToGrid w:val="0"/>
        </w:rPr>
      </w:pPr>
      <w:r w:rsidRPr="000702BF">
        <w:t>6.5.3.2.4.3</w:t>
      </w:r>
      <w:r w:rsidRPr="000702BF">
        <w:tab/>
      </w:r>
      <w:r w:rsidRPr="000702BF">
        <w:rPr>
          <w:snapToGrid w:val="0"/>
        </w:rPr>
        <w:t>Message contents</w:t>
      </w:r>
    </w:p>
    <w:p w14:paraId="3216ED90" w14:textId="53F9E661" w:rsidR="00695633" w:rsidRPr="000702BF" w:rsidRDefault="00695633" w:rsidP="00695633">
      <w:pPr>
        <w:rPr>
          <w:lang w:eastAsia="zh-CN"/>
        </w:rPr>
      </w:pPr>
      <w:r w:rsidRPr="000702BF">
        <w:t>Message contents are according to TS 38.508-1</w:t>
      </w:r>
      <w:r w:rsidR="00DB6B85">
        <w:t>[</w:t>
      </w:r>
      <w:r w:rsidR="00A14C3C" w:rsidRPr="000702BF">
        <w:t>12</w:t>
      </w:r>
      <w:r w:rsidR="00DB6B85">
        <w:t>]</w:t>
      </w:r>
      <w:r w:rsidRPr="000702BF">
        <w:t xml:space="preserve"> subclause 4.6.</w:t>
      </w:r>
    </w:p>
    <w:p w14:paraId="34A47000" w14:textId="77777777" w:rsidR="00695633" w:rsidRPr="000702BF" w:rsidRDefault="00695633" w:rsidP="0002370F">
      <w:pPr>
        <w:pStyle w:val="Heading5"/>
      </w:pPr>
      <w:bookmarkStart w:id="1133" w:name="_Toc152356663"/>
      <w:r w:rsidRPr="000702BF">
        <w:rPr>
          <w:snapToGrid w:val="0"/>
        </w:rPr>
        <w:t>6.5.3.1.5</w:t>
      </w:r>
      <w:r w:rsidRPr="000702BF">
        <w:rPr>
          <w:snapToGrid w:val="0"/>
        </w:rPr>
        <w:tab/>
      </w:r>
      <w:r w:rsidRPr="000702BF">
        <w:t>Test requirement</w:t>
      </w:r>
      <w:bookmarkEnd w:id="1133"/>
    </w:p>
    <w:p w14:paraId="23347345" w14:textId="55E15BA4" w:rsidR="008C3315" w:rsidRPr="000702BF" w:rsidRDefault="008C3315" w:rsidP="008C3315">
      <w:r w:rsidRPr="000702BF">
        <w:t xml:space="preserve">Test requirements for Spurious Emissions UE Co-existence are the same as the minimum requirements and are not repeated in this </w:t>
      </w:r>
      <w:r w:rsidR="00201225">
        <w:t>clause</w:t>
      </w:r>
      <w:r w:rsidRPr="000702BF">
        <w:t>.</w:t>
      </w:r>
    </w:p>
    <w:p w14:paraId="2E36D943" w14:textId="77777777" w:rsidR="008C3315" w:rsidRPr="000702BF" w:rsidRDefault="008C3315" w:rsidP="008C3315">
      <w:r w:rsidRPr="000702BF">
        <w:lastRenderedPageBreak/>
        <w:t>Unless otherwise stated, the spurious emission limits apply for the frequency ranges that are more than F</w:t>
      </w:r>
      <w:r w:rsidRPr="000702BF">
        <w:rPr>
          <w:vertAlign w:val="subscript"/>
        </w:rPr>
        <w:t>OOB</w:t>
      </w:r>
      <w:r w:rsidRPr="000702BF">
        <w:t xml:space="preserve"> (MHz) in Tables 6.5.3.1.3-1 from the edge of the channel bandwidth. The spurious emission limits in Tables 6.5.3.2.3-1 apply for all transmitter band configurations (NRB) and channel bandwidths.</w:t>
      </w:r>
    </w:p>
    <w:p w14:paraId="69CF1B42" w14:textId="0939A5DA" w:rsidR="008C3315" w:rsidRPr="000702BF" w:rsidRDefault="008C3315" w:rsidP="008C3315">
      <w:r w:rsidRPr="000702BF">
        <w:t xml:space="preserve">The measured average power of spurious emission, derived in step </w:t>
      </w:r>
      <w:r w:rsidRPr="000702BF">
        <w:rPr>
          <w:rFonts w:eastAsia="MS Mincho"/>
        </w:rPr>
        <w:t>3</w:t>
      </w:r>
      <w:r w:rsidRPr="000702BF">
        <w:t>, shall not exceed the described value in Table 6.5.3.2.3-1.</w:t>
      </w:r>
    </w:p>
    <w:p w14:paraId="34730D34" w14:textId="77777777" w:rsidR="001265E6" w:rsidRPr="000702BF" w:rsidRDefault="001265E6" w:rsidP="001265E6">
      <w:pPr>
        <w:pStyle w:val="Heading4"/>
      </w:pPr>
      <w:bookmarkStart w:id="1134" w:name="_Toc152356664"/>
      <w:r w:rsidRPr="000702BF">
        <w:t>6.5.3.3</w:t>
      </w:r>
      <w:r w:rsidRPr="000702BF">
        <w:tab/>
        <w:t>Additional Spurious emissions</w:t>
      </w:r>
      <w:bookmarkEnd w:id="1134"/>
    </w:p>
    <w:p w14:paraId="3CCE57BC" w14:textId="72F981E4" w:rsidR="001265E6" w:rsidRPr="000702BF" w:rsidRDefault="001265E6" w:rsidP="001265E6">
      <w:pPr>
        <w:pStyle w:val="EditorsNote"/>
      </w:pPr>
      <w:r w:rsidRPr="000702BF">
        <w:t>Editor</w:t>
      </w:r>
      <w:r w:rsidR="0002370F" w:rsidRPr="000702BF">
        <w:t>'</w:t>
      </w:r>
      <w:r w:rsidRPr="000702BF">
        <w:t>s Note: This clause is incomplete. The following aspects are either missing or not yet determined:</w:t>
      </w:r>
    </w:p>
    <w:p w14:paraId="0E931C73" w14:textId="2B594413" w:rsidR="001265E6" w:rsidRPr="000702BF" w:rsidRDefault="001265E6" w:rsidP="001265E6">
      <w:pPr>
        <w:pStyle w:val="EditorsNote"/>
      </w:pPr>
      <w:r w:rsidRPr="000702BF">
        <w:t xml:space="preserve">- Test configuration is </w:t>
      </w:r>
      <w:r w:rsidR="008B19AB">
        <w:t>to be updated</w:t>
      </w:r>
    </w:p>
    <w:p w14:paraId="3CB71808" w14:textId="6E34D3FB" w:rsidR="001265E6" w:rsidRPr="000702BF" w:rsidRDefault="001265E6" w:rsidP="001265E6">
      <w:pPr>
        <w:pStyle w:val="EditorsNote"/>
      </w:pPr>
      <w:r w:rsidRPr="000702BF">
        <w:t xml:space="preserve">- Annex F MU/TT is </w:t>
      </w:r>
      <w:r w:rsidR="008B19AB">
        <w:t>to be updated</w:t>
      </w:r>
    </w:p>
    <w:p w14:paraId="5721C3D8" w14:textId="721092AD" w:rsidR="001265E6" w:rsidRPr="000702BF" w:rsidRDefault="001265E6" w:rsidP="001265E6">
      <w:pPr>
        <w:pStyle w:val="EditorsNote"/>
      </w:pPr>
      <w:r w:rsidRPr="000702BF">
        <w:t xml:space="preserve">- Relative power TC Table 6.3.4.3.3-1 is </w:t>
      </w:r>
      <w:r w:rsidR="008B19AB">
        <w:t>to be updated</w:t>
      </w:r>
    </w:p>
    <w:p w14:paraId="4563269C" w14:textId="77777777" w:rsidR="001265E6" w:rsidRPr="000702BF" w:rsidRDefault="001265E6" w:rsidP="0002370F">
      <w:pPr>
        <w:pStyle w:val="Heading5"/>
      </w:pPr>
      <w:bookmarkStart w:id="1135" w:name="_Toc152356665"/>
      <w:r w:rsidRPr="000702BF">
        <w:t>6.5.3.3.1</w:t>
      </w:r>
      <w:r w:rsidRPr="000702BF">
        <w:tab/>
        <w:t>Test purpose</w:t>
      </w:r>
      <w:bookmarkEnd w:id="1135"/>
    </w:p>
    <w:p w14:paraId="07CD1328" w14:textId="77777777" w:rsidR="001265E6" w:rsidRPr="000702BF" w:rsidRDefault="001265E6" w:rsidP="001265E6">
      <w:r w:rsidRPr="000702BF">
        <w:t>To verify that UE transmitter does not cause unacceptable interference to other channels or other systems in terms of transmitter spurious emissions under the deployment scenarios where additional requirements are specified.</w:t>
      </w:r>
    </w:p>
    <w:p w14:paraId="616488E5" w14:textId="77777777" w:rsidR="001265E6" w:rsidRPr="000702BF" w:rsidRDefault="001265E6" w:rsidP="0002370F">
      <w:pPr>
        <w:pStyle w:val="Heading5"/>
      </w:pPr>
      <w:bookmarkStart w:id="1136" w:name="_Toc152356666"/>
      <w:r w:rsidRPr="000702BF">
        <w:t>6.5.3.3.2</w:t>
      </w:r>
      <w:r w:rsidRPr="000702BF">
        <w:tab/>
        <w:t>Test applicability</w:t>
      </w:r>
      <w:bookmarkEnd w:id="1136"/>
    </w:p>
    <w:p w14:paraId="68E4AF34" w14:textId="77777777" w:rsidR="001265E6" w:rsidRPr="000702BF" w:rsidRDefault="001265E6" w:rsidP="001265E6">
      <w:pPr>
        <w:rPr>
          <w:rFonts w:eastAsia="SimSun"/>
        </w:rPr>
      </w:pPr>
      <w:r w:rsidRPr="000702BF">
        <w:t>The requirements of this test apply to all types of NR Power Class 3 UE release 17 and forward that support satellite access operation</w:t>
      </w:r>
      <w:r w:rsidRPr="000702BF">
        <w:rPr>
          <w:rFonts w:eastAsia="SimSun"/>
        </w:rPr>
        <w:t>.</w:t>
      </w:r>
    </w:p>
    <w:p w14:paraId="28223AF4" w14:textId="77777777" w:rsidR="001265E6" w:rsidRPr="000702BF" w:rsidRDefault="001265E6" w:rsidP="0002370F">
      <w:pPr>
        <w:pStyle w:val="Heading5"/>
      </w:pPr>
      <w:bookmarkStart w:id="1137" w:name="_Toc152356667"/>
      <w:r w:rsidRPr="000702BF">
        <w:t>6.5.3.3.3</w:t>
      </w:r>
      <w:r w:rsidRPr="000702BF">
        <w:tab/>
        <w:t>Minimum conformance requirements</w:t>
      </w:r>
      <w:bookmarkEnd w:id="1137"/>
    </w:p>
    <w:p w14:paraId="443C6D0B" w14:textId="77777777" w:rsidR="001265E6" w:rsidRPr="000702BF" w:rsidRDefault="001265E6" w:rsidP="001265E6">
      <w:r w:rsidRPr="000702BF">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14:paraId="5D3026FF" w14:textId="77777777" w:rsidR="001265E6" w:rsidRPr="000702BF" w:rsidRDefault="001265E6" w:rsidP="001265E6">
      <w:pPr>
        <w:rPr>
          <w:lang w:eastAsia="zh-CN"/>
        </w:rPr>
      </w:pPr>
      <w:r w:rsidRPr="000702BF">
        <w:t>The normative reference for this requirement is TS 38.101-5 [11] subclause 6.5.3.3</w:t>
      </w:r>
      <w:r w:rsidRPr="000702BF">
        <w:rPr>
          <w:lang w:eastAsia="zh-CN"/>
        </w:rPr>
        <w:t>.</w:t>
      </w:r>
    </w:p>
    <w:p w14:paraId="1B54E2F9" w14:textId="77777777" w:rsidR="001265E6" w:rsidRPr="000702BF" w:rsidRDefault="001265E6" w:rsidP="001265E6">
      <w:pPr>
        <w:pStyle w:val="H6"/>
      </w:pPr>
      <w:r w:rsidRPr="000702BF">
        <w:t>6.5.3.3.3.1</w:t>
      </w:r>
      <w:r w:rsidRPr="000702BF">
        <w:tab/>
        <w:t>Minimum conformance requirements (network signalling value "NS_02N")</w:t>
      </w:r>
    </w:p>
    <w:p w14:paraId="2294383C" w14:textId="77777777" w:rsidR="001265E6" w:rsidRPr="000702BF" w:rsidRDefault="001265E6" w:rsidP="001265E6">
      <w:r w:rsidRPr="000702BF">
        <w:t>When "NS_02N" is indicated in the cell, the power of any UE emission shall not exceed the levels specified in Table 6.5.3.3.3.1-1. This requirement also applies for the frequency ranges that are less than F</w:t>
      </w:r>
      <w:r w:rsidRPr="000702BF">
        <w:rPr>
          <w:vertAlign w:val="subscript"/>
        </w:rPr>
        <w:t>OOB</w:t>
      </w:r>
      <w:r w:rsidRPr="000702BF">
        <w:t xml:space="preserve"> (MHz) in Table 6.5.3.1.3-1 from the edge of the channel bandwidth.</w:t>
      </w:r>
    </w:p>
    <w:p w14:paraId="2B3E1E1B" w14:textId="77777777" w:rsidR="001265E6" w:rsidRPr="000702BF" w:rsidRDefault="001265E6" w:rsidP="001265E6">
      <w:pPr>
        <w:pStyle w:val="TH"/>
      </w:pPr>
      <w:r w:rsidRPr="000702BF">
        <w:t xml:space="preserve">Table 6.5.3.3.3.1-1: Additional requirements for </w:t>
      </w:r>
      <w:r w:rsidRPr="000702BF">
        <w:rPr>
          <w:rFonts w:eastAsia="Yu Mincho"/>
        </w:rPr>
        <w:t>"</w:t>
      </w:r>
      <w:r w:rsidRPr="000702BF">
        <w:t>NS_02N</w:t>
      </w:r>
      <w:r w:rsidRPr="000702BF">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8"/>
        <w:gridCol w:w="2065"/>
        <w:gridCol w:w="1377"/>
        <w:gridCol w:w="2222"/>
      </w:tblGrid>
      <w:tr w:rsidR="001265E6" w:rsidRPr="000702BF" w14:paraId="0E517B06" w14:textId="77777777" w:rsidTr="008D0E0E">
        <w:trPr>
          <w:cantSplit/>
          <w:jc w:val="center"/>
        </w:trPr>
        <w:tc>
          <w:tcPr>
            <w:tcW w:w="1848" w:type="dxa"/>
            <w:vMerge w:val="restart"/>
          </w:tcPr>
          <w:p w14:paraId="0915B027" w14:textId="5B4BCAD7" w:rsidR="001265E6" w:rsidRPr="000702BF" w:rsidRDefault="001265E6" w:rsidP="00AE3F12">
            <w:pPr>
              <w:pStyle w:val="TAH"/>
              <w:rPr>
                <w:rFonts w:cs="Arial"/>
                <w:bCs/>
              </w:rPr>
            </w:pPr>
            <w:r w:rsidRPr="000702BF">
              <w:rPr>
                <w:rFonts w:cs="Arial"/>
                <w:bCs/>
              </w:rPr>
              <w:t>Frequency</w:t>
            </w:r>
            <w:r w:rsidR="008D0E0E" w:rsidRPr="000702BF">
              <w:rPr>
                <w:rFonts w:cs="Arial"/>
                <w:bCs/>
              </w:rPr>
              <w:t xml:space="preserve"> </w:t>
            </w:r>
            <w:r w:rsidRPr="000702BF">
              <w:rPr>
                <w:rFonts w:cs="Arial"/>
                <w:bCs/>
              </w:rPr>
              <w:t>band</w:t>
            </w:r>
          </w:p>
          <w:p w14:paraId="20138071" w14:textId="77777777" w:rsidR="001265E6" w:rsidRPr="000702BF" w:rsidRDefault="001265E6" w:rsidP="00AE3F12">
            <w:pPr>
              <w:pStyle w:val="TAH"/>
              <w:rPr>
                <w:rFonts w:cs="Arial"/>
                <w:bCs/>
              </w:rPr>
            </w:pPr>
            <w:r w:rsidRPr="000702BF">
              <w:rPr>
                <w:rFonts w:cs="Arial"/>
                <w:bCs/>
              </w:rPr>
              <w:t>(MHz)</w:t>
            </w:r>
          </w:p>
        </w:tc>
        <w:tc>
          <w:tcPr>
            <w:tcW w:w="2065" w:type="dxa"/>
          </w:tcPr>
          <w:p w14:paraId="27333257" w14:textId="69BC0056" w:rsidR="001265E6" w:rsidRPr="000702BF" w:rsidRDefault="001265E6" w:rsidP="00AE3F12">
            <w:pPr>
              <w:pStyle w:val="TAH"/>
              <w:rPr>
                <w:rFonts w:cs="Arial"/>
                <w:bCs/>
              </w:rPr>
            </w:pPr>
            <w:r w:rsidRPr="000702BF">
              <w:rPr>
                <w:rFonts w:cs="Arial"/>
                <w:bCs/>
              </w:rPr>
              <w:t>Channel</w:t>
            </w:r>
            <w:r w:rsidR="008D0E0E" w:rsidRPr="000702BF">
              <w:rPr>
                <w:rFonts w:cs="Arial"/>
                <w:bCs/>
              </w:rPr>
              <w:t xml:space="preserve"> </w:t>
            </w:r>
            <w:r w:rsidRPr="000702BF">
              <w:rPr>
                <w:rFonts w:cs="Arial"/>
                <w:bCs/>
              </w:rPr>
              <w:t>bandwidth</w:t>
            </w:r>
            <w:r w:rsidR="008D0E0E" w:rsidRPr="000702BF">
              <w:rPr>
                <w:rFonts w:cs="Arial"/>
                <w:bCs/>
              </w:rPr>
              <w:t xml:space="preserve"> </w:t>
            </w:r>
            <w:r w:rsidRPr="000702BF">
              <w:rPr>
                <w:rFonts w:cs="Arial"/>
                <w:bCs/>
              </w:rPr>
              <w:t>/</w:t>
            </w:r>
            <w:r w:rsidR="008D0E0E" w:rsidRPr="000702BF">
              <w:rPr>
                <w:rFonts w:cs="Arial"/>
                <w:bCs/>
              </w:rPr>
              <w:t xml:space="preserve"> </w:t>
            </w:r>
            <w:r w:rsidRPr="000702BF">
              <w:rPr>
                <w:rFonts w:cs="Arial"/>
                <w:bCs/>
              </w:rPr>
              <w:t>Spectrum</w:t>
            </w:r>
            <w:r w:rsidR="008D0E0E" w:rsidRPr="000702BF">
              <w:rPr>
                <w:rFonts w:cs="Arial"/>
                <w:bCs/>
              </w:rPr>
              <w:t xml:space="preserve"> </w:t>
            </w:r>
            <w:r w:rsidRPr="000702BF">
              <w:rPr>
                <w:rFonts w:cs="Arial"/>
                <w:bCs/>
              </w:rPr>
              <w:t>emission</w:t>
            </w:r>
            <w:r w:rsidR="008D0E0E" w:rsidRPr="000702BF">
              <w:rPr>
                <w:rFonts w:cs="Arial"/>
                <w:bCs/>
              </w:rPr>
              <w:t xml:space="preserve"> </w:t>
            </w:r>
            <w:r w:rsidRPr="000702BF">
              <w:rPr>
                <w:rFonts w:cs="Arial"/>
                <w:bCs/>
              </w:rPr>
              <w:t>limit</w:t>
            </w:r>
            <w:r w:rsidRPr="000702BF">
              <w:rPr>
                <w:rFonts w:cs="Arial"/>
                <w:bCs/>
                <w:vertAlign w:val="superscript"/>
              </w:rPr>
              <w:t>1</w:t>
            </w:r>
            <w:r w:rsidR="008D0E0E" w:rsidRPr="000702BF">
              <w:rPr>
                <w:rFonts w:cs="Arial"/>
                <w:bCs/>
              </w:rPr>
              <w:t xml:space="preserve"> </w:t>
            </w:r>
            <w:r w:rsidRPr="000702BF">
              <w:rPr>
                <w:rFonts w:cs="Arial"/>
                <w:bCs/>
              </w:rPr>
              <w:t>(dBm)</w:t>
            </w:r>
          </w:p>
        </w:tc>
        <w:tc>
          <w:tcPr>
            <w:tcW w:w="1377" w:type="dxa"/>
            <w:vMerge w:val="restart"/>
          </w:tcPr>
          <w:p w14:paraId="721EEB6D" w14:textId="3A9BEABA" w:rsidR="001265E6" w:rsidRPr="000702BF" w:rsidRDefault="001265E6" w:rsidP="00AE3F12">
            <w:pPr>
              <w:pStyle w:val="TAH"/>
              <w:rPr>
                <w:rFonts w:cs="Arial"/>
                <w:bCs/>
              </w:rPr>
            </w:pPr>
            <w:r w:rsidRPr="000702BF">
              <w:rPr>
                <w:rFonts w:cs="Arial"/>
                <w:bCs/>
              </w:rPr>
              <w:t>Measurement</w:t>
            </w:r>
            <w:r w:rsidR="008D0E0E" w:rsidRPr="000702BF">
              <w:rPr>
                <w:rFonts w:cs="Arial"/>
                <w:bCs/>
              </w:rPr>
              <w:t xml:space="preserve"> </w:t>
            </w:r>
            <w:r w:rsidRPr="000702BF">
              <w:rPr>
                <w:rFonts w:cs="Arial"/>
                <w:bCs/>
              </w:rPr>
              <w:t>bandwidth</w:t>
            </w:r>
            <w:r w:rsidR="008D0E0E" w:rsidRPr="000702BF">
              <w:rPr>
                <w:rFonts w:cs="Arial"/>
                <w:bCs/>
              </w:rPr>
              <w:t xml:space="preserve"> </w:t>
            </w:r>
          </w:p>
        </w:tc>
        <w:tc>
          <w:tcPr>
            <w:tcW w:w="2222" w:type="dxa"/>
            <w:vMerge w:val="restart"/>
          </w:tcPr>
          <w:p w14:paraId="273A9ACD" w14:textId="77777777" w:rsidR="001265E6" w:rsidRPr="000702BF" w:rsidRDefault="001265E6" w:rsidP="00AE3F12">
            <w:pPr>
              <w:pStyle w:val="TAH"/>
              <w:rPr>
                <w:rFonts w:cs="Arial"/>
                <w:bCs/>
              </w:rPr>
            </w:pPr>
            <w:r w:rsidRPr="000702BF">
              <w:rPr>
                <w:rFonts w:cs="Arial"/>
                <w:bCs/>
              </w:rPr>
              <w:t>NOTE</w:t>
            </w:r>
          </w:p>
        </w:tc>
      </w:tr>
      <w:tr w:rsidR="001265E6" w:rsidRPr="000702BF" w14:paraId="28D5CAAC" w14:textId="77777777" w:rsidTr="008D0E0E">
        <w:trPr>
          <w:cantSplit/>
          <w:jc w:val="center"/>
        </w:trPr>
        <w:tc>
          <w:tcPr>
            <w:tcW w:w="1848" w:type="dxa"/>
            <w:vMerge/>
          </w:tcPr>
          <w:p w14:paraId="66E952C5" w14:textId="77777777" w:rsidR="001265E6" w:rsidRPr="000702BF" w:rsidRDefault="001265E6" w:rsidP="00AE3F12">
            <w:pPr>
              <w:pStyle w:val="TAH"/>
              <w:rPr>
                <w:rFonts w:cs="Arial"/>
                <w:b w:val="0"/>
              </w:rPr>
            </w:pPr>
          </w:p>
        </w:tc>
        <w:tc>
          <w:tcPr>
            <w:tcW w:w="2065" w:type="dxa"/>
          </w:tcPr>
          <w:p w14:paraId="2019353F" w14:textId="60CE42BE" w:rsidR="001265E6" w:rsidRPr="000702BF" w:rsidRDefault="001265E6" w:rsidP="00AE3F12">
            <w:pPr>
              <w:pStyle w:val="TAH"/>
              <w:rPr>
                <w:rFonts w:cs="Arial"/>
                <w:b w:val="0"/>
              </w:rPr>
            </w:pPr>
            <w:r w:rsidRPr="000702BF">
              <w:rPr>
                <w:rFonts w:cs="Arial"/>
                <w:b w:val="0"/>
              </w:rPr>
              <w:t>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10</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20</w:t>
            </w:r>
            <w:r w:rsidR="008D0E0E" w:rsidRPr="000702BF">
              <w:rPr>
                <w:rFonts w:cs="Arial"/>
                <w:b w:val="0"/>
              </w:rPr>
              <w:t xml:space="preserve"> </w:t>
            </w:r>
            <w:r w:rsidRPr="000702BF">
              <w:rPr>
                <w:rFonts w:cs="Arial"/>
                <w:b w:val="0"/>
              </w:rPr>
              <w:t>MHz</w:t>
            </w:r>
          </w:p>
        </w:tc>
        <w:tc>
          <w:tcPr>
            <w:tcW w:w="1377" w:type="dxa"/>
            <w:vMerge/>
          </w:tcPr>
          <w:p w14:paraId="021C7806" w14:textId="77777777" w:rsidR="001265E6" w:rsidRPr="000702BF" w:rsidRDefault="001265E6" w:rsidP="00AE3F12">
            <w:pPr>
              <w:pStyle w:val="TableText"/>
              <w:ind w:left="800"/>
              <w:rPr>
                <w:rFonts w:ascii="Arial" w:eastAsia="Times New Roman" w:hAnsi="Arial" w:cs="Arial"/>
                <w:sz w:val="18"/>
                <w:szCs w:val="18"/>
              </w:rPr>
            </w:pPr>
          </w:p>
        </w:tc>
        <w:tc>
          <w:tcPr>
            <w:tcW w:w="2222" w:type="dxa"/>
            <w:vMerge/>
            <w:tcBorders>
              <w:bottom w:val="single" w:sz="4" w:space="0" w:color="auto"/>
            </w:tcBorders>
          </w:tcPr>
          <w:p w14:paraId="19353242" w14:textId="77777777" w:rsidR="001265E6" w:rsidRPr="000702BF" w:rsidRDefault="001265E6" w:rsidP="00AE3F12">
            <w:pPr>
              <w:pStyle w:val="TableText"/>
              <w:ind w:left="800"/>
              <w:rPr>
                <w:rFonts w:ascii="Arial" w:eastAsia="Times New Roman" w:hAnsi="Arial" w:cs="Arial"/>
                <w:sz w:val="18"/>
                <w:szCs w:val="18"/>
              </w:rPr>
            </w:pPr>
          </w:p>
        </w:tc>
      </w:tr>
      <w:tr w:rsidR="001265E6" w:rsidRPr="000702BF" w14:paraId="522DA92B" w14:textId="77777777" w:rsidTr="008D0E0E">
        <w:trPr>
          <w:jc w:val="center"/>
        </w:trPr>
        <w:tc>
          <w:tcPr>
            <w:tcW w:w="1848" w:type="dxa"/>
          </w:tcPr>
          <w:p w14:paraId="2CCCF7E9" w14:textId="19AB3E34" w:rsidR="001265E6" w:rsidRPr="000702BF" w:rsidRDefault="001265E6" w:rsidP="00AE3F12">
            <w:pPr>
              <w:pStyle w:val="TAC"/>
              <w:rPr>
                <w:rFonts w:cs="Arial"/>
                <w:szCs w:val="18"/>
              </w:rPr>
            </w:pPr>
            <w:r w:rsidRPr="000702BF">
              <w:rPr>
                <w:rFonts w:cs="Arial"/>
                <w:szCs w:val="18"/>
              </w:rPr>
              <w:t>1</w:t>
            </w:r>
            <w:r w:rsidR="00DB6B85">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DB6B85">
              <w:rPr>
                <w:rFonts w:cs="Arial"/>
                <w:szCs w:val="18"/>
              </w:rPr>
              <w:t>,</w:t>
            </w:r>
            <w:r w:rsidRPr="000702BF">
              <w:rPr>
                <w:rFonts w:cs="Arial"/>
                <w:szCs w:val="18"/>
              </w:rPr>
              <w:t>605</w:t>
            </w:r>
          </w:p>
        </w:tc>
        <w:tc>
          <w:tcPr>
            <w:tcW w:w="2065" w:type="dxa"/>
          </w:tcPr>
          <w:p w14:paraId="4E4F6DCD" w14:textId="77777777" w:rsidR="001265E6" w:rsidRPr="000702BF" w:rsidRDefault="001265E6" w:rsidP="00AE3F12">
            <w:pPr>
              <w:pStyle w:val="TAC"/>
              <w:rPr>
                <w:rFonts w:cs="Arial"/>
                <w:szCs w:val="18"/>
              </w:rPr>
            </w:pPr>
            <w:r w:rsidRPr="000702BF">
              <w:rPr>
                <w:rFonts w:cs="Arial"/>
                <w:szCs w:val="18"/>
              </w:rPr>
              <w:t>-50</w:t>
            </w:r>
          </w:p>
        </w:tc>
        <w:tc>
          <w:tcPr>
            <w:tcW w:w="1377" w:type="dxa"/>
          </w:tcPr>
          <w:p w14:paraId="5834283D" w14:textId="2D8F7901" w:rsidR="001265E6" w:rsidRPr="000702BF" w:rsidRDefault="001265E6" w:rsidP="00AE3F12">
            <w:pPr>
              <w:pStyle w:val="TAC"/>
              <w:rPr>
                <w:rFonts w:cs="Arial"/>
                <w:szCs w:val="18"/>
              </w:rPr>
            </w:pPr>
            <w:r w:rsidRPr="000702BF">
              <w:rPr>
                <w:rFonts w:cs="Arial"/>
                <w:szCs w:val="18"/>
              </w:rPr>
              <w:t>700</w:t>
            </w:r>
            <w:r w:rsidR="008D0E0E" w:rsidRPr="000702BF">
              <w:rPr>
                <w:rFonts w:cs="Arial"/>
                <w:szCs w:val="18"/>
              </w:rPr>
              <w:t xml:space="preserve"> </w:t>
            </w:r>
            <w:r w:rsidRPr="000702BF">
              <w:rPr>
                <w:rFonts w:cs="Arial"/>
                <w:szCs w:val="18"/>
              </w:rPr>
              <w:t>Hz</w:t>
            </w:r>
          </w:p>
        </w:tc>
        <w:tc>
          <w:tcPr>
            <w:tcW w:w="2222" w:type="dxa"/>
            <w:tcBorders>
              <w:bottom w:val="nil"/>
            </w:tcBorders>
            <w:shd w:val="clear" w:color="auto" w:fill="auto"/>
          </w:tcPr>
          <w:p w14:paraId="63F89309" w14:textId="51890C68"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w:t>
            </w:r>
            <w:r w:rsidR="008D0E0E" w:rsidRPr="000702BF">
              <w:rPr>
                <w:rFonts w:cs="Arial"/>
                <w:szCs w:val="18"/>
              </w:rPr>
              <w:t xml:space="preserve"> </w:t>
            </w:r>
            <w:r w:rsidRPr="000702BF">
              <w:rPr>
                <w:rFonts w:cs="Arial"/>
                <w:szCs w:val="18"/>
              </w:rPr>
              <w:t>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2212B920" w14:textId="77777777" w:rsidTr="008D0E0E">
        <w:trPr>
          <w:jc w:val="center"/>
        </w:trPr>
        <w:tc>
          <w:tcPr>
            <w:tcW w:w="1848" w:type="dxa"/>
          </w:tcPr>
          <w:p w14:paraId="3CBFBBDA" w14:textId="40B8F741" w:rsidR="001265E6" w:rsidRPr="000702BF" w:rsidRDefault="001265E6" w:rsidP="00AE3F12">
            <w:pPr>
              <w:pStyle w:val="TAC"/>
              <w:rPr>
                <w:rFonts w:cs="Arial"/>
                <w:szCs w:val="18"/>
              </w:rPr>
            </w:pPr>
            <w:r w:rsidRPr="000702BF">
              <w:rPr>
                <w:rFonts w:cs="Arial"/>
                <w:szCs w:val="18"/>
              </w:rPr>
              <w:t>1</w:t>
            </w:r>
            <w:r w:rsidR="00DB6B85">
              <w:rPr>
                <w:rFonts w:cs="Arial"/>
                <w:szCs w:val="18"/>
              </w:rPr>
              <w:t>,</w:t>
            </w:r>
            <w:r w:rsidRPr="000702BF">
              <w:rPr>
                <w:rFonts w:cs="Arial"/>
                <w:szCs w:val="18"/>
              </w:rPr>
              <w:t>605≤</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DB6B85">
              <w:rPr>
                <w:rFonts w:cs="Arial"/>
                <w:szCs w:val="18"/>
              </w:rPr>
              <w:t>,</w:t>
            </w:r>
            <w:r w:rsidRPr="000702BF">
              <w:rPr>
                <w:rFonts w:cs="Arial"/>
                <w:szCs w:val="18"/>
              </w:rPr>
              <w:t>610</w:t>
            </w:r>
          </w:p>
        </w:tc>
        <w:tc>
          <w:tcPr>
            <w:tcW w:w="2065" w:type="dxa"/>
          </w:tcPr>
          <w:p w14:paraId="22965CE2" w14:textId="7574BD1A" w:rsidR="001265E6" w:rsidRPr="000702BF" w:rsidRDefault="001265E6" w:rsidP="00AE3F12">
            <w:pPr>
              <w:pStyle w:val="TAC"/>
              <w:rPr>
                <w:rFonts w:cs="Arial"/>
                <w:szCs w:val="18"/>
              </w:rPr>
            </w:pPr>
            <w:r w:rsidRPr="000702BF">
              <w:rPr>
                <w:rFonts w:cs="Arial"/>
                <w:szCs w:val="18"/>
              </w:rPr>
              <w:t>-50</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24/5</w:t>
            </w:r>
            <w:r w:rsidR="008D0E0E" w:rsidRPr="000702BF">
              <w:rPr>
                <w:rFonts w:cs="Arial"/>
                <w:szCs w:val="18"/>
              </w:rPr>
              <w:t xml:space="preserve"> </w:t>
            </w:r>
            <w:r w:rsidRPr="000702BF">
              <w:rPr>
                <w:rFonts w:cs="Arial"/>
                <w:szCs w:val="18"/>
              </w:rPr>
              <w:t>(f-1605)</w:t>
            </w:r>
          </w:p>
        </w:tc>
        <w:tc>
          <w:tcPr>
            <w:tcW w:w="1377" w:type="dxa"/>
          </w:tcPr>
          <w:p w14:paraId="7D7616E6" w14:textId="77777777" w:rsidR="001265E6" w:rsidRPr="000702BF" w:rsidRDefault="001265E6" w:rsidP="00AE3F12">
            <w:pPr>
              <w:pStyle w:val="TAC"/>
              <w:rPr>
                <w:rFonts w:cs="Arial"/>
                <w:szCs w:val="18"/>
              </w:rPr>
            </w:pPr>
            <w:r w:rsidRPr="000702BF">
              <w:rPr>
                <w:rFonts w:cs="Arial"/>
                <w:szCs w:val="18"/>
              </w:rPr>
              <w:t>700Hz</w:t>
            </w:r>
          </w:p>
        </w:tc>
        <w:tc>
          <w:tcPr>
            <w:tcW w:w="2222" w:type="dxa"/>
            <w:tcBorders>
              <w:top w:val="nil"/>
              <w:bottom w:val="nil"/>
            </w:tcBorders>
            <w:shd w:val="clear" w:color="auto" w:fill="auto"/>
          </w:tcPr>
          <w:p w14:paraId="36597CBA" w14:textId="77777777" w:rsidR="001265E6" w:rsidRPr="000702BF" w:rsidRDefault="001265E6" w:rsidP="00AE3F12">
            <w:pPr>
              <w:pStyle w:val="TAC"/>
              <w:rPr>
                <w:rFonts w:cs="Arial"/>
                <w:szCs w:val="18"/>
              </w:rPr>
            </w:pPr>
          </w:p>
        </w:tc>
      </w:tr>
      <w:tr w:rsidR="001265E6" w:rsidRPr="000702BF" w14:paraId="2690F68F" w14:textId="77777777" w:rsidTr="008D0E0E">
        <w:trPr>
          <w:jc w:val="center"/>
        </w:trPr>
        <w:tc>
          <w:tcPr>
            <w:tcW w:w="1848" w:type="dxa"/>
          </w:tcPr>
          <w:p w14:paraId="4354B407" w14:textId="12F24AD0" w:rsidR="001265E6" w:rsidRPr="000702BF" w:rsidRDefault="001265E6" w:rsidP="00AE3F12">
            <w:pPr>
              <w:pStyle w:val="TAC"/>
              <w:rPr>
                <w:rFonts w:cs="Arial"/>
                <w:szCs w:val="18"/>
              </w:rPr>
            </w:pPr>
            <w:r w:rsidRPr="000702BF">
              <w:rPr>
                <w:rFonts w:cs="Arial"/>
                <w:szCs w:val="18"/>
              </w:rPr>
              <w:t>1</w:t>
            </w:r>
            <w:r w:rsidR="00DB6B85">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DB6B85">
              <w:rPr>
                <w:rFonts w:cs="Arial"/>
                <w:szCs w:val="18"/>
              </w:rPr>
              <w:t>,</w:t>
            </w:r>
            <w:r w:rsidRPr="000702BF">
              <w:rPr>
                <w:rFonts w:cs="Arial"/>
                <w:szCs w:val="18"/>
              </w:rPr>
              <w:t>605</w:t>
            </w:r>
          </w:p>
        </w:tc>
        <w:tc>
          <w:tcPr>
            <w:tcW w:w="2065" w:type="dxa"/>
          </w:tcPr>
          <w:p w14:paraId="238B3B40" w14:textId="77777777" w:rsidR="001265E6" w:rsidRPr="000702BF" w:rsidRDefault="001265E6" w:rsidP="00AE3F12">
            <w:pPr>
              <w:pStyle w:val="TAC"/>
              <w:rPr>
                <w:rFonts w:cs="Arial"/>
                <w:szCs w:val="18"/>
              </w:rPr>
            </w:pPr>
            <w:r w:rsidRPr="000702BF">
              <w:rPr>
                <w:rFonts w:cs="Arial"/>
                <w:szCs w:val="18"/>
              </w:rPr>
              <w:t>-40</w:t>
            </w:r>
          </w:p>
        </w:tc>
        <w:tc>
          <w:tcPr>
            <w:tcW w:w="1377" w:type="dxa"/>
          </w:tcPr>
          <w:p w14:paraId="2F6CBD66" w14:textId="77777777" w:rsidR="001265E6" w:rsidRPr="000702BF" w:rsidRDefault="001265E6" w:rsidP="00AE3F12">
            <w:pPr>
              <w:pStyle w:val="TAC"/>
              <w:rPr>
                <w:rFonts w:cs="Arial"/>
                <w:szCs w:val="18"/>
              </w:rPr>
            </w:pPr>
            <w:r w:rsidRPr="000702BF">
              <w:rPr>
                <w:rFonts w:cs="Arial"/>
                <w:szCs w:val="18"/>
              </w:rPr>
              <w:t>1MHz</w:t>
            </w:r>
          </w:p>
        </w:tc>
        <w:tc>
          <w:tcPr>
            <w:tcW w:w="2222" w:type="dxa"/>
            <w:tcBorders>
              <w:bottom w:val="nil"/>
            </w:tcBorders>
            <w:shd w:val="clear" w:color="auto" w:fill="auto"/>
          </w:tcPr>
          <w:p w14:paraId="79AABFE7" w14:textId="18038ED8"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w:t>
            </w:r>
            <w:r w:rsidR="008D0E0E" w:rsidRPr="000702BF">
              <w:rPr>
                <w:rFonts w:cs="Arial"/>
                <w:szCs w:val="18"/>
              </w:rPr>
              <w:t xml:space="preserve"> </w:t>
            </w:r>
            <w:r w:rsidRPr="000702BF">
              <w:rPr>
                <w:rFonts w:cs="Arial"/>
                <w:szCs w:val="18"/>
              </w:rPr>
              <w:t>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5D6D97A2" w14:textId="77777777" w:rsidTr="008D0E0E">
        <w:trPr>
          <w:jc w:val="center"/>
        </w:trPr>
        <w:tc>
          <w:tcPr>
            <w:tcW w:w="1848" w:type="dxa"/>
          </w:tcPr>
          <w:p w14:paraId="224F8652" w14:textId="2A648717" w:rsidR="001265E6" w:rsidRPr="000702BF" w:rsidRDefault="001265E6" w:rsidP="00AE3F12">
            <w:pPr>
              <w:pStyle w:val="TAC"/>
              <w:rPr>
                <w:rFonts w:cs="Arial"/>
              </w:rPr>
            </w:pPr>
            <w:r w:rsidRPr="000702BF">
              <w:rPr>
                <w:rFonts w:cs="Arial"/>
              </w:rPr>
              <w:t>1</w:t>
            </w:r>
            <w:r w:rsidR="00DB6B85">
              <w:rPr>
                <w:rFonts w:cs="Arial"/>
              </w:rPr>
              <w:t>,</w:t>
            </w:r>
            <w:r w:rsidRPr="000702BF">
              <w:rPr>
                <w:rFonts w:cs="Arial"/>
              </w:rPr>
              <w:t>605≤</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w:t>
            </w:r>
            <w:r w:rsidR="00DB6B85">
              <w:rPr>
                <w:rFonts w:cs="Arial"/>
              </w:rPr>
              <w:t>,</w:t>
            </w:r>
            <w:r w:rsidRPr="000702BF">
              <w:rPr>
                <w:rFonts w:cs="Arial"/>
              </w:rPr>
              <w:t>610</w:t>
            </w:r>
          </w:p>
        </w:tc>
        <w:tc>
          <w:tcPr>
            <w:tcW w:w="2065" w:type="dxa"/>
          </w:tcPr>
          <w:p w14:paraId="5FE0BE5F" w14:textId="1A18DBCE" w:rsidR="001265E6" w:rsidRPr="000702BF" w:rsidRDefault="001265E6" w:rsidP="00AE3F12">
            <w:pPr>
              <w:pStyle w:val="TAC"/>
              <w:rPr>
                <w:rFonts w:cs="Arial"/>
              </w:rPr>
            </w:pPr>
            <w:r w:rsidRPr="000702BF">
              <w:rPr>
                <w:rFonts w:cs="Arial"/>
              </w:rPr>
              <w:t>-40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24/5</w:t>
            </w:r>
            <w:r w:rsidR="008D0E0E" w:rsidRPr="000702BF">
              <w:rPr>
                <w:rFonts w:cs="Arial"/>
              </w:rPr>
              <w:t xml:space="preserve"> </w:t>
            </w:r>
            <w:r w:rsidRPr="000702BF">
              <w:rPr>
                <w:rFonts w:cs="Arial"/>
              </w:rPr>
              <w:t>(f-1605)</w:t>
            </w:r>
          </w:p>
        </w:tc>
        <w:tc>
          <w:tcPr>
            <w:tcW w:w="1377" w:type="dxa"/>
          </w:tcPr>
          <w:p w14:paraId="4BF42065" w14:textId="77777777" w:rsidR="001265E6" w:rsidRPr="000702BF" w:rsidRDefault="001265E6" w:rsidP="00AE3F12">
            <w:pPr>
              <w:pStyle w:val="TAC"/>
              <w:rPr>
                <w:rFonts w:cs="Arial"/>
              </w:rPr>
            </w:pPr>
            <w:r w:rsidRPr="000702BF">
              <w:rPr>
                <w:rFonts w:cs="Arial"/>
              </w:rPr>
              <w:t>1MHz</w:t>
            </w:r>
          </w:p>
        </w:tc>
        <w:tc>
          <w:tcPr>
            <w:tcW w:w="2222" w:type="dxa"/>
            <w:tcBorders>
              <w:top w:val="nil"/>
              <w:bottom w:val="nil"/>
            </w:tcBorders>
            <w:shd w:val="clear" w:color="auto" w:fill="auto"/>
          </w:tcPr>
          <w:p w14:paraId="6F8BB362" w14:textId="77777777" w:rsidR="001265E6" w:rsidRPr="000702BF" w:rsidRDefault="001265E6" w:rsidP="00AE3F12">
            <w:pPr>
              <w:pStyle w:val="TAC"/>
              <w:rPr>
                <w:rFonts w:ascii="Times New Roman" w:hAnsi="Times New Roman"/>
              </w:rPr>
            </w:pPr>
          </w:p>
        </w:tc>
      </w:tr>
      <w:tr w:rsidR="001265E6" w:rsidRPr="000702BF" w14:paraId="6837F7F8" w14:textId="77777777" w:rsidTr="008D0E0E">
        <w:trPr>
          <w:jc w:val="center"/>
        </w:trPr>
        <w:tc>
          <w:tcPr>
            <w:tcW w:w="7512" w:type="dxa"/>
            <w:gridSpan w:val="4"/>
          </w:tcPr>
          <w:p w14:paraId="505F0462" w14:textId="65674347" w:rsidR="001265E6" w:rsidRPr="000702BF" w:rsidRDefault="001265E6" w:rsidP="00AE3F12">
            <w:pPr>
              <w:pStyle w:val="TAN"/>
              <w:rPr>
                <w:rFonts w:ascii="Times New Roman" w:hAnsi="Times New Roman"/>
              </w:rPr>
            </w:pPr>
            <w:r w:rsidRPr="000702BF">
              <w:rPr>
                <w:rFonts w:cs="Arial"/>
              </w:rPr>
              <w:t>NOTE:</w:t>
            </w:r>
            <w:r w:rsidRPr="000702BF">
              <w:tab/>
              <w:t>The</w:t>
            </w:r>
            <w:r w:rsidR="008D0E0E" w:rsidRPr="000702BF">
              <w:t xml:space="preserve"> </w:t>
            </w:r>
            <w:r w:rsidRPr="000702BF">
              <w:t>EIRP</w:t>
            </w:r>
            <w:r w:rsidR="008D0E0E" w:rsidRPr="000702BF">
              <w:t xml:space="preserve"> </w:t>
            </w:r>
            <w:r w:rsidRPr="000702BF">
              <w:t>requirement</w:t>
            </w:r>
            <w:r w:rsidR="008D0E0E" w:rsidRPr="000702BF">
              <w:t xml:space="preserve"> </w:t>
            </w:r>
            <w:r w:rsidRPr="000702BF">
              <w:t>in</w:t>
            </w:r>
            <w:r w:rsidR="008D0E0E" w:rsidRPr="000702BF">
              <w:t xml:space="preserve"> </w:t>
            </w:r>
            <w:r w:rsidRPr="000702BF">
              <w:t>regulation</w:t>
            </w:r>
            <w:r w:rsidR="008D0E0E" w:rsidRPr="000702BF">
              <w:t xml:space="preserve"> </w:t>
            </w:r>
            <w:r w:rsidRPr="000702BF">
              <w:t>is</w:t>
            </w:r>
            <w:r w:rsidR="008D0E0E" w:rsidRPr="000702BF">
              <w:t xml:space="preserve"> </w:t>
            </w:r>
            <w:r w:rsidRPr="000702BF">
              <w:t>converted</w:t>
            </w:r>
            <w:r w:rsidR="008D0E0E" w:rsidRPr="000702BF">
              <w:t xml:space="preserve"> </w:t>
            </w:r>
            <w:r w:rsidRPr="000702BF">
              <w:t>to</w:t>
            </w:r>
            <w:r w:rsidR="008D0E0E" w:rsidRPr="000702BF">
              <w:t xml:space="preserve"> </w:t>
            </w:r>
            <w:r w:rsidRPr="000702BF">
              <w:t>conducted</w:t>
            </w:r>
            <w:r w:rsidR="008D0E0E" w:rsidRPr="000702BF">
              <w:t xml:space="preserve"> </w:t>
            </w:r>
            <w:r w:rsidRPr="000702BF">
              <w:t>requirement</w:t>
            </w:r>
            <w:r w:rsidR="008D0E0E" w:rsidRPr="000702BF">
              <w:t xml:space="preserve"> </w:t>
            </w:r>
            <w:r w:rsidRPr="000702BF">
              <w:t>using</w:t>
            </w:r>
            <w:r w:rsidR="008D0E0E" w:rsidRPr="000702BF">
              <w:t xml:space="preserve"> </w:t>
            </w:r>
            <w:r w:rsidRPr="000702BF">
              <w:t>a</w:t>
            </w:r>
            <w:r w:rsidR="008D0E0E" w:rsidRPr="000702BF">
              <w:t xml:space="preserve"> </w:t>
            </w:r>
            <w:r w:rsidRPr="000702BF">
              <w:t>0</w:t>
            </w:r>
            <w:r w:rsidR="008D0E0E" w:rsidRPr="000702BF">
              <w:t xml:space="preserve"> </w:t>
            </w:r>
            <w:r w:rsidRPr="000702BF">
              <w:t>dBi</w:t>
            </w:r>
            <w:r w:rsidR="008D0E0E" w:rsidRPr="000702BF">
              <w:t xml:space="preserve"> </w:t>
            </w:r>
            <w:r w:rsidRPr="000702BF">
              <w:t>antenna.</w:t>
            </w:r>
          </w:p>
        </w:tc>
      </w:tr>
    </w:tbl>
    <w:p w14:paraId="4630D32A" w14:textId="77777777" w:rsidR="001265E6" w:rsidRPr="000702BF" w:rsidRDefault="001265E6" w:rsidP="001265E6"/>
    <w:p w14:paraId="5A21C594" w14:textId="77777777" w:rsidR="001265E6" w:rsidRPr="000702BF" w:rsidRDefault="001265E6" w:rsidP="0002370F">
      <w:pPr>
        <w:pStyle w:val="Heading5"/>
      </w:pPr>
      <w:bookmarkStart w:id="1138" w:name="_Toc152356668"/>
      <w:r w:rsidRPr="000702BF">
        <w:lastRenderedPageBreak/>
        <w:t>6.5.3.3.4</w:t>
      </w:r>
      <w:r w:rsidRPr="000702BF">
        <w:tab/>
        <w:t>Test description</w:t>
      </w:r>
      <w:bookmarkEnd w:id="1138"/>
    </w:p>
    <w:p w14:paraId="5CA59801" w14:textId="77777777" w:rsidR="001265E6" w:rsidRPr="000702BF" w:rsidRDefault="001265E6" w:rsidP="001265E6">
      <w:pPr>
        <w:pStyle w:val="H6"/>
      </w:pPr>
      <w:r w:rsidRPr="000702BF">
        <w:t>6.5.3.3.4.1</w:t>
      </w:r>
      <w:r w:rsidRPr="000702BF">
        <w:tab/>
      </w:r>
      <w:r w:rsidRPr="000702BF">
        <w:rPr>
          <w:snapToGrid w:val="0"/>
        </w:rPr>
        <w:t>Initial conditions</w:t>
      </w:r>
    </w:p>
    <w:p w14:paraId="57C54504" w14:textId="77777777" w:rsidR="001265E6" w:rsidRPr="000702BF" w:rsidRDefault="001265E6" w:rsidP="001265E6">
      <w:r w:rsidRPr="000702BF">
        <w:t>Initial conditions are a set of test configurations the UE needs to be tested in and the steps for the SS to take with the UE to reach the correct measurement state.</w:t>
      </w:r>
    </w:p>
    <w:p w14:paraId="45F57E73" w14:textId="77777777" w:rsidR="001265E6" w:rsidRPr="000702BF" w:rsidRDefault="001265E6" w:rsidP="002600C1">
      <w:r w:rsidRPr="000702BF">
        <w:t>The initial test configurations consist of environmental conditions, test frequencies, test channel bandwidths and sub-carrier spacing based on NR operating bands specified in Table 5.3.5-1. All these configurations shall be tested with applicable test parameters for each channel bandwidth and sub-carrier spacing, are shown in Tables 6.5.3.3.4.1-1. The details of the uplink reference measurement channels (RMCs) are specified in Annex A.2.2. Configurations of PDSCH and PDCCH before measurement are specified in TS 38.521-1 Annex C.2.</w:t>
      </w:r>
    </w:p>
    <w:p w14:paraId="7600CD01" w14:textId="77777777" w:rsidR="001265E6" w:rsidRPr="000702BF" w:rsidRDefault="001265E6" w:rsidP="001265E6">
      <w:r w:rsidRPr="000702BF">
        <w:t xml:space="preserve"> </w:t>
      </w:r>
    </w:p>
    <w:p w14:paraId="17C5874B" w14:textId="77777777" w:rsidR="001265E6" w:rsidRPr="000702BF" w:rsidRDefault="001265E6" w:rsidP="001265E6">
      <w:pPr>
        <w:pStyle w:val="TH"/>
        <w:rPr>
          <w:lang w:eastAsia="zh-CN"/>
        </w:rPr>
      </w:pPr>
      <w:r w:rsidRPr="000702BF">
        <w:t>Table 6.5.3.3.4.1-1: Test Configuration T</w:t>
      </w:r>
      <w:r w:rsidRPr="000702BF">
        <w:rPr>
          <w:lang w:eastAsia="zh-CN"/>
        </w:rPr>
        <w:t>able</w:t>
      </w:r>
    </w:p>
    <w:p w14:paraId="0FE3F954" w14:textId="57988F63" w:rsidR="001265E6" w:rsidRPr="000702BF" w:rsidRDefault="000D1B0A" w:rsidP="001265E6">
      <w:pPr>
        <w:pStyle w:val="TH"/>
        <w:rPr>
          <w:lang w:eastAsia="zh-CN"/>
        </w:rPr>
      </w:pPr>
      <w:r>
        <w:t>[to be updated]</w:t>
      </w:r>
    </w:p>
    <w:p w14:paraId="37E0BE05" w14:textId="41859631" w:rsidR="001265E6" w:rsidRPr="000702BF" w:rsidRDefault="001265E6" w:rsidP="001265E6">
      <w:pPr>
        <w:pStyle w:val="B1"/>
      </w:pPr>
      <w:r w:rsidRPr="000702BF">
        <w:t>1.</w:t>
      </w:r>
      <w:r w:rsidRPr="000702BF">
        <w:tab/>
        <w:t xml:space="preserve">Connect the SS to the UE antenna connectors as shown in TS 38.508-1 [12] Annex A, Figure A.3.1.1.1 for TE diagram and </w:t>
      </w:r>
      <w:r w:rsidR="00201225">
        <w:t>clause</w:t>
      </w:r>
      <w:r w:rsidRPr="000702BF">
        <w:t xml:space="preserve"> A.3.2 for UE diagram.</w:t>
      </w:r>
    </w:p>
    <w:p w14:paraId="43E689A0" w14:textId="77777777" w:rsidR="001265E6" w:rsidRPr="000702BF" w:rsidRDefault="001265E6" w:rsidP="001265E6">
      <w:pPr>
        <w:pStyle w:val="B1"/>
      </w:pPr>
      <w:r w:rsidRPr="000702BF">
        <w:t>2.</w:t>
      </w:r>
      <w:r w:rsidRPr="000702BF">
        <w:tab/>
        <w:t>The parameter settings for the cell are set up according to TS 38.508-1 [12] subclause 4.4.3.</w:t>
      </w:r>
    </w:p>
    <w:p w14:paraId="7E3AA7B9" w14:textId="2ACBCE34" w:rsidR="001265E6" w:rsidRPr="000702BF" w:rsidRDefault="001265E6" w:rsidP="001265E6">
      <w:pPr>
        <w:pStyle w:val="B1"/>
      </w:pPr>
      <w:r w:rsidRPr="000702BF">
        <w:t>3.</w:t>
      </w:r>
      <w:r w:rsidRPr="000702BF">
        <w:tab/>
        <w:t xml:space="preserve">Downlink signals are initially set up according to TS 38.521-1 [2] </w:t>
      </w:r>
      <w:r w:rsidR="00931528">
        <w:t>clauses</w:t>
      </w:r>
      <w:r w:rsidRPr="000702BF">
        <w:t xml:space="preserve"> C.0, C.1 and C.2, and uplink signals according to TS 38.</w:t>
      </w:r>
      <w:r w:rsidR="00962386" w:rsidRPr="000702BF">
        <w:t>521-1 [2</w:t>
      </w:r>
      <w:r w:rsidRPr="000702BF">
        <w:t xml:space="preserve">] </w:t>
      </w:r>
      <w:r w:rsidR="00931528">
        <w:t>clauses</w:t>
      </w:r>
      <w:r w:rsidR="00931528" w:rsidRPr="000702BF">
        <w:t xml:space="preserve"> </w:t>
      </w:r>
      <w:r w:rsidRPr="000702BF">
        <w:t>G.0, G.1, G.2, G.3.0.</w:t>
      </w:r>
    </w:p>
    <w:p w14:paraId="2B4153ED" w14:textId="77777777" w:rsidR="001265E6" w:rsidRPr="000702BF" w:rsidRDefault="001265E6" w:rsidP="001265E6">
      <w:pPr>
        <w:pStyle w:val="B1"/>
      </w:pPr>
      <w:r w:rsidRPr="000702BF">
        <w:t>4.</w:t>
      </w:r>
      <w:r w:rsidRPr="000702BF">
        <w:tab/>
        <w:t>The UL Reference Measurement channels are set according to Table 6.5.3.3.4.1-1.</w:t>
      </w:r>
    </w:p>
    <w:p w14:paraId="043D7E59" w14:textId="6300A45E" w:rsidR="001265E6" w:rsidRPr="000702BF" w:rsidRDefault="001265E6" w:rsidP="001265E6">
      <w:pPr>
        <w:pStyle w:val="B1"/>
      </w:pPr>
      <w:r w:rsidRPr="000702BF">
        <w:t>5.</w:t>
      </w:r>
      <w:r w:rsidRPr="000702BF">
        <w:tab/>
        <w:t>Propagation conditions are set according to Annex B.0 in TS 38.</w:t>
      </w:r>
      <w:r w:rsidR="00962386" w:rsidRPr="000702BF">
        <w:t>521-1 [2</w:t>
      </w:r>
      <w:r w:rsidRPr="000702BF">
        <w:t xml:space="preserve">]. </w:t>
      </w:r>
    </w:p>
    <w:p w14:paraId="4624C83D" w14:textId="77777777" w:rsidR="001265E6" w:rsidRPr="000702BF" w:rsidRDefault="001265E6" w:rsidP="001265E6">
      <w:pPr>
        <w:pStyle w:val="B1"/>
        <w:rPr>
          <w:rFonts w:eastAsia="Malgun Gothic"/>
          <w:lang w:eastAsia="en-GB"/>
        </w:rPr>
      </w:pPr>
      <w:r w:rsidRPr="000702BF">
        <w:t>6.</w:t>
      </w:r>
      <w:r w:rsidRPr="000702BF">
        <w:tab/>
      </w:r>
      <w:r w:rsidRPr="000702BF">
        <w:rPr>
          <w:rFonts w:eastAsia="Malgun Gothic"/>
          <w:lang w:eastAsia="en-GB"/>
        </w:rPr>
        <w:t xml:space="preserve">UE location according to TS 38.508-1 [12] clause 5.6.1 is provided to the UE through any preconfigured means. </w:t>
      </w:r>
    </w:p>
    <w:p w14:paraId="0C22B6F0" w14:textId="5A07D086" w:rsidR="001265E6" w:rsidRPr="000702BF" w:rsidRDefault="001265E6" w:rsidP="002600C1">
      <w:pPr>
        <w:pStyle w:val="B1"/>
        <w:rPr>
          <w:rFonts w:cs="Calibri"/>
          <w:lang w:eastAsia="en-GB"/>
        </w:rPr>
      </w:pPr>
      <w:r w:rsidRPr="000702BF">
        <w:rPr>
          <w:rFonts w:hint="eastAsia"/>
        </w:rPr>
        <w:t xml:space="preserve">7.  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2AD0C272" w14:textId="77777777" w:rsidR="001265E6" w:rsidRPr="000702BF" w:rsidRDefault="001265E6" w:rsidP="002600C1">
      <w:pPr>
        <w:pStyle w:val="B1"/>
        <w:rPr>
          <w:lang w:eastAsia="en-GB"/>
        </w:rPr>
      </w:pPr>
      <w:r w:rsidRPr="000702BF">
        <w:rPr>
          <w:rFonts w:hint="eastAsia"/>
        </w:rPr>
        <w:t>8.  Deactivate UE prediction of satellite trajectory by any preconfigured means</w:t>
      </w:r>
      <w:r w:rsidRPr="000702BF">
        <w:t>.</w:t>
      </w:r>
    </w:p>
    <w:p w14:paraId="25C05E2A" w14:textId="77777777" w:rsidR="001265E6" w:rsidRPr="000702BF" w:rsidRDefault="001265E6" w:rsidP="001265E6">
      <w:pPr>
        <w:pStyle w:val="H6"/>
        <w:rPr>
          <w:snapToGrid w:val="0"/>
        </w:rPr>
      </w:pPr>
      <w:r w:rsidRPr="000702BF">
        <w:t>6.5.3.3.4.2</w:t>
      </w:r>
      <w:r w:rsidRPr="000702BF">
        <w:tab/>
      </w:r>
      <w:r w:rsidRPr="000702BF">
        <w:rPr>
          <w:snapToGrid w:val="0"/>
        </w:rPr>
        <w:t>Test procedure</w:t>
      </w:r>
    </w:p>
    <w:p w14:paraId="5FE9476C" w14:textId="77777777" w:rsidR="001265E6" w:rsidRPr="000702BF" w:rsidRDefault="001265E6" w:rsidP="001265E6">
      <w:pPr>
        <w:pStyle w:val="B1"/>
      </w:pPr>
      <w:r w:rsidRPr="000702BF">
        <w:rPr>
          <w:lang w:eastAsia="zh-CN"/>
        </w:rPr>
        <w:t>1.</w:t>
      </w:r>
      <w:r w:rsidRPr="000702BF">
        <w:rPr>
          <w:lang w:eastAsia="zh-CN"/>
        </w:rPr>
        <w:tab/>
        <w:t xml:space="preserve">SS sends uplink scheduling information for each UL HARQ process via </w:t>
      </w:r>
      <w:r w:rsidRPr="000702BF">
        <w:t>PDCCH DCI format 0_1 for C_RNTI to schedule the UL RMC according</w:t>
      </w:r>
      <w:r w:rsidRPr="000702BF">
        <w:rPr>
          <w:lang w:eastAsia="zh-CN"/>
        </w:rPr>
        <w:t xml:space="preserve"> to </w:t>
      </w:r>
      <w:r w:rsidRPr="000702BF">
        <w:t>Table 6.5.3.3.4.1-1. Since the UE has no payload data</w:t>
      </w:r>
      <w:r w:rsidRPr="000702BF">
        <w:rPr>
          <w:color w:val="FFFF00"/>
        </w:rPr>
        <w:t xml:space="preserve"> </w:t>
      </w:r>
      <w:r w:rsidRPr="000702BF">
        <w:t>to send, the UE transmits uplink MAC padding bits on the UL RMC.</w:t>
      </w:r>
    </w:p>
    <w:p w14:paraId="1365F618" w14:textId="77777777" w:rsidR="001265E6" w:rsidRPr="000702BF" w:rsidRDefault="001265E6" w:rsidP="001265E6">
      <w:pPr>
        <w:pStyle w:val="B1"/>
      </w:pPr>
      <w:r w:rsidRPr="000702BF">
        <w:rPr>
          <w:rFonts w:eastAsia="MS Mincho"/>
        </w:rPr>
        <w:t>2</w:t>
      </w:r>
      <w:r w:rsidRPr="000702BF">
        <w:t>.</w:t>
      </w:r>
      <w:r w:rsidRPr="000702BF">
        <w:tab/>
        <w:t>Send continuously uplink power control "up" commands in the uplink scheduling information to the UE until the UE transmits at P</w:t>
      </w:r>
      <w:r w:rsidRPr="000702BF">
        <w:rPr>
          <w:vertAlign w:val="subscript"/>
        </w:rPr>
        <w:t>UMAX</w:t>
      </w:r>
      <w:r w:rsidRPr="000702BF">
        <w:t xml:space="preserve"> level.</w:t>
      </w:r>
    </w:p>
    <w:p w14:paraId="499EB3DC" w14:textId="77777777" w:rsidR="001265E6" w:rsidRPr="000702BF" w:rsidRDefault="001265E6" w:rsidP="001265E6">
      <w:pPr>
        <w:pStyle w:val="B1"/>
      </w:pPr>
      <w:r w:rsidRPr="000702BF">
        <w:t>3.</w:t>
      </w:r>
      <w:r w:rsidRPr="000702BF">
        <w:tab/>
        <w:t xml:space="preserve">Measure the mean power of the UE in the channel bandwidth of the radio access mode according to the test configuration in Tables 6.5.3.3.4.1-1, which shall meet the requirements in clause 6.5.3.3.5 with allowed A-MPR values specified in </w:t>
      </w:r>
      <w:r w:rsidRPr="000702BF">
        <w:rPr>
          <w:lang w:eastAsia="zh-CN"/>
        </w:rPr>
        <w:t>6.2.3.5</w:t>
      </w:r>
      <w:r w:rsidRPr="000702BF">
        <w:t xml:space="preserve">. The measured power shall be verified for each step. The measurement period shall capture the active </w:t>
      </w:r>
      <w:r w:rsidRPr="000702BF">
        <w:rPr>
          <w:rFonts w:eastAsia="MS Mincho"/>
        </w:rPr>
        <w:t>time slot</w:t>
      </w:r>
      <w:r w:rsidRPr="000702BF">
        <w:t>s.</w:t>
      </w:r>
    </w:p>
    <w:p w14:paraId="6866E127" w14:textId="3A43E717" w:rsidR="001265E6" w:rsidRPr="000702BF" w:rsidRDefault="001265E6" w:rsidP="001265E6">
      <w:pPr>
        <w:pStyle w:val="B1"/>
      </w:pPr>
      <w:r w:rsidRPr="000702BF">
        <w:t>4.</w:t>
      </w:r>
      <w:r w:rsidRPr="000702BF">
        <w:tab/>
        <w:t>Measure the power of the transmitted signal with a measurement filter of bandwidths according to clauses 6.5.3.3.3.1. The centre frequency of the filter shall be stepped in contiguous steps according to the same table. During measurement the spectrum analyser shall be set to 'Detector' = RMS. For NS_02N the additional spurious emissions requirement shall be verified with UE transmission power obtained by sending uplink power control commands to the UE using 1dB power step size to ensure that the UE output power measured by the test system is within the Uplink power control window, defined as -MU to -(MU + Uplink power control window size) dB of the target power level 15</w:t>
      </w:r>
      <w:r w:rsidR="00931528">
        <w:t xml:space="preserve"> </w:t>
      </w:r>
      <w:r w:rsidRPr="000702BF">
        <w:t>dBm for at least the duration of the additional spurious emissions measurement, where:</w:t>
      </w:r>
    </w:p>
    <w:p w14:paraId="4DD87407" w14:textId="65E25126" w:rsidR="001265E6" w:rsidRPr="000702BF" w:rsidRDefault="001265E6" w:rsidP="001265E6">
      <w:pPr>
        <w:pStyle w:val="B2"/>
      </w:pPr>
      <w:r w:rsidRPr="000702BF">
        <w:lastRenderedPageBreak/>
        <w:t>-</w:t>
      </w:r>
      <w:r w:rsidRPr="000702BF">
        <w:tab/>
        <w:t>MU is the test system uplink power measurement uncertainty and is specified in Table F.1.3-1 for the carrier frequency f and the channel bandwidth BW</w:t>
      </w:r>
      <w:r w:rsidR="00931528">
        <w:t>.</w:t>
      </w:r>
    </w:p>
    <w:p w14:paraId="03E808BD" w14:textId="678792DF" w:rsidR="001265E6" w:rsidRPr="000702BF" w:rsidRDefault="001265E6" w:rsidP="001265E6">
      <w:pPr>
        <w:pStyle w:val="B2"/>
      </w:pPr>
      <w:r w:rsidRPr="000702BF">
        <w:t>-</w:t>
      </w:r>
      <w:r w:rsidRPr="000702BF">
        <w:tab/>
        <w:t>Uplink power control window size = 1dB (UE power step size) + 0.7dB (UE power step tolerance) + (Test system relative power measurement uncertainty), where, the UE power step tolerance is specified in [Table 6.3.4.3.3-1] and is [0.7dB] for 1dB power step size, and the Test system relative power measurement uncertainty is specified for test case 6.3.4.3 in Table F.1.2-1</w:t>
      </w:r>
      <w:r w:rsidR="00931528">
        <w:t>.</w:t>
      </w:r>
    </w:p>
    <w:p w14:paraId="77A3E61E" w14:textId="77777777" w:rsidR="001265E6" w:rsidRPr="000702BF" w:rsidRDefault="001265E6" w:rsidP="001265E6">
      <w:pPr>
        <w:pStyle w:val="H6"/>
        <w:rPr>
          <w:snapToGrid w:val="0"/>
        </w:rPr>
      </w:pPr>
      <w:r w:rsidRPr="000702BF">
        <w:t>6.5.3.3.4.3</w:t>
      </w:r>
      <w:r w:rsidRPr="000702BF">
        <w:tab/>
      </w:r>
      <w:r w:rsidRPr="000702BF">
        <w:rPr>
          <w:snapToGrid w:val="0"/>
        </w:rPr>
        <w:t>Message contents</w:t>
      </w:r>
    </w:p>
    <w:p w14:paraId="65BFF439" w14:textId="77777777" w:rsidR="001265E6" w:rsidRPr="000702BF" w:rsidRDefault="001265E6" w:rsidP="001001E3">
      <w:r w:rsidRPr="000702BF">
        <w:t>Message contents for SIB19 are according to TS 38.508-1 [12] clause 5.6.2.1 with following exceptions:</w:t>
      </w:r>
    </w:p>
    <w:p w14:paraId="10091B22" w14:textId="77777777" w:rsidR="001265E6" w:rsidRPr="000702BF" w:rsidRDefault="001265E6" w:rsidP="001265E6">
      <w:pPr>
        <w:pStyle w:val="H6"/>
      </w:pPr>
      <w:r w:rsidRPr="000702BF">
        <w:t>6.5.3.3.4.3.1</w:t>
      </w:r>
      <w:r w:rsidRPr="000702BF">
        <w:tab/>
      </w:r>
      <w:r w:rsidRPr="000702BF">
        <w:rPr>
          <w:snapToGrid w:val="0"/>
        </w:rPr>
        <w:t xml:space="preserve">Message contents exceptions </w:t>
      </w:r>
      <w:r w:rsidRPr="000702BF">
        <w:t>(network signalling value "NS_02N")</w:t>
      </w:r>
    </w:p>
    <w:p w14:paraId="48629475" w14:textId="3CDFBA0E" w:rsidR="001265E6" w:rsidRPr="000702BF" w:rsidRDefault="001265E6" w:rsidP="001265E6">
      <w:r w:rsidRPr="000702BF">
        <w:t xml:space="preserve">Message contents are according to </w:t>
      </w:r>
      <w:r w:rsidR="000702BF">
        <w:t>TS 38.508-1 [12]</w:t>
      </w:r>
      <w:r w:rsidRPr="000702BF">
        <w:t xml:space="preserve"> subclause 4.6, with the following exceptions:</w:t>
      </w:r>
    </w:p>
    <w:p w14:paraId="08E633AF" w14:textId="77777777" w:rsidR="001265E6" w:rsidRPr="000702BF" w:rsidRDefault="001265E6" w:rsidP="001265E6">
      <w:pPr>
        <w:pStyle w:val="B1"/>
      </w:pPr>
      <w:r w:rsidRPr="000702BF">
        <w:t>1.</w:t>
      </w:r>
      <w:r w:rsidRPr="000702BF">
        <w:tab/>
        <w:t xml:space="preserve">Information element additionalSpectrumEmission is set to NS_02N. This can be set in </w:t>
      </w:r>
      <w:r w:rsidRPr="000702BF">
        <w:rPr>
          <w:i/>
        </w:rPr>
        <w:t>SIB1</w:t>
      </w:r>
      <w:r w:rsidRPr="000702BF">
        <w:t xml:space="preserve"> as part of the cell broadcast message. This exception indicates that the UE shall meet the additional spurious emission requirement for a specific deployment scenario.</w:t>
      </w:r>
    </w:p>
    <w:p w14:paraId="025978A0" w14:textId="77777777" w:rsidR="001265E6" w:rsidRPr="000702BF" w:rsidRDefault="001265E6" w:rsidP="001265E6">
      <w:pPr>
        <w:pStyle w:val="TH"/>
      </w:pPr>
      <w:r w:rsidRPr="000702BF">
        <w:t xml:space="preserve">Table </w:t>
      </w:r>
      <w:r w:rsidRPr="000702BF">
        <w:rPr>
          <w:snapToGrid w:val="0"/>
        </w:rPr>
        <w:t>6.5.3.3.4.3.1-1</w:t>
      </w:r>
      <w:r w:rsidRPr="000702BF">
        <w:t xml:space="preserve">: </w:t>
      </w:r>
      <w:r w:rsidRPr="000702BF">
        <w:rPr>
          <w:i/>
        </w:rPr>
        <w:t>AdditionalSpectrumEmission: A</w:t>
      </w:r>
      <w:r w:rsidRPr="000702BF">
        <w:t>dditional spurious emissions test requirement for "NS_02N"</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425"/>
        <w:gridCol w:w="2267"/>
        <w:gridCol w:w="1700"/>
        <w:gridCol w:w="1133"/>
      </w:tblGrid>
      <w:tr w:rsidR="001265E6" w:rsidRPr="000702BF" w14:paraId="56387F6A" w14:textId="77777777" w:rsidTr="008D0E0E">
        <w:trPr>
          <w:jc w:val="center"/>
        </w:trPr>
        <w:tc>
          <w:tcPr>
            <w:tcW w:w="9525" w:type="dxa"/>
            <w:gridSpan w:val="4"/>
            <w:tcBorders>
              <w:top w:val="single" w:sz="4" w:space="0" w:color="auto"/>
              <w:left w:val="single" w:sz="4" w:space="0" w:color="auto"/>
              <w:bottom w:val="single" w:sz="4" w:space="0" w:color="auto"/>
              <w:right w:val="single" w:sz="4" w:space="0" w:color="auto"/>
            </w:tcBorders>
            <w:hideMark/>
          </w:tcPr>
          <w:p w14:paraId="3D754082" w14:textId="526C53D4" w:rsidR="001265E6" w:rsidRPr="000702BF" w:rsidRDefault="001265E6" w:rsidP="00AE3F12">
            <w:pPr>
              <w:pStyle w:val="TAL"/>
            </w:pPr>
            <w:r w:rsidRPr="000702BF">
              <w:t>Derivation</w:t>
            </w:r>
            <w:r w:rsidR="008D0E0E" w:rsidRPr="000702BF">
              <w:t xml:space="preserve"> </w:t>
            </w:r>
            <w:r w:rsidRPr="000702BF">
              <w:t>Path:</w:t>
            </w:r>
            <w:r w:rsidR="008D0E0E" w:rsidRPr="000702BF">
              <w:t xml:space="preserve"> </w:t>
            </w:r>
            <w:r w:rsidR="000702BF">
              <w:t>TS 38.508-1 [12]</w:t>
            </w:r>
            <w:r w:rsidR="008D0E0E" w:rsidRPr="000702BF">
              <w:t xml:space="preserve"> </w:t>
            </w:r>
            <w:r w:rsidRPr="000702BF">
              <w:t>clause</w:t>
            </w:r>
            <w:r w:rsidR="008D0E0E" w:rsidRPr="000702BF">
              <w:t xml:space="preserve"> </w:t>
            </w:r>
            <w:r w:rsidRPr="000702BF">
              <w:t>4.6.3,</w:t>
            </w:r>
            <w:r w:rsidR="008D0E0E" w:rsidRPr="000702BF">
              <w:t xml:space="preserve"> </w:t>
            </w:r>
            <w:r w:rsidRPr="000702BF">
              <w:t>Table</w:t>
            </w:r>
            <w:r w:rsidR="008D0E0E" w:rsidRPr="000702BF">
              <w:t xml:space="preserve"> </w:t>
            </w:r>
            <w:r w:rsidRPr="000702BF">
              <w:t>4.6.3-1</w:t>
            </w:r>
          </w:p>
        </w:tc>
      </w:tr>
      <w:tr w:rsidR="001265E6" w:rsidRPr="000702BF" w14:paraId="17353011" w14:textId="77777777" w:rsidTr="008D0E0E">
        <w:trPr>
          <w:jc w:val="center"/>
        </w:trPr>
        <w:tc>
          <w:tcPr>
            <w:tcW w:w="4425" w:type="dxa"/>
            <w:tcBorders>
              <w:top w:val="single" w:sz="4" w:space="0" w:color="auto"/>
              <w:left w:val="single" w:sz="4" w:space="0" w:color="auto"/>
              <w:bottom w:val="single" w:sz="4" w:space="0" w:color="auto"/>
              <w:right w:val="single" w:sz="4" w:space="0" w:color="auto"/>
            </w:tcBorders>
            <w:hideMark/>
          </w:tcPr>
          <w:p w14:paraId="507CDB3A" w14:textId="68198B29" w:rsidR="001265E6" w:rsidRPr="000702BF" w:rsidRDefault="001265E6" w:rsidP="00AE3F12">
            <w:pPr>
              <w:pStyle w:val="TAH"/>
              <w:jc w:val="left"/>
            </w:pPr>
            <w:bookmarkStart w:id="1139" w:name="_MCCTEMPBM_CRPT44170202___4" w:colFirst="0" w:colLast="2"/>
            <w:r w:rsidRPr="000702BF">
              <w:t>Information</w:t>
            </w:r>
            <w:r w:rsidR="008D0E0E" w:rsidRPr="000702BF">
              <w:t xml:space="preserve"> </w:t>
            </w:r>
            <w:r w:rsidRPr="000702BF">
              <w:t>Element</w:t>
            </w:r>
          </w:p>
        </w:tc>
        <w:tc>
          <w:tcPr>
            <w:tcW w:w="2267" w:type="dxa"/>
            <w:tcBorders>
              <w:top w:val="single" w:sz="4" w:space="0" w:color="auto"/>
              <w:left w:val="single" w:sz="4" w:space="0" w:color="auto"/>
              <w:bottom w:val="single" w:sz="4" w:space="0" w:color="auto"/>
              <w:right w:val="single" w:sz="4" w:space="0" w:color="auto"/>
            </w:tcBorders>
            <w:hideMark/>
          </w:tcPr>
          <w:p w14:paraId="60F3121D" w14:textId="77777777" w:rsidR="001265E6" w:rsidRPr="000702BF" w:rsidRDefault="001265E6" w:rsidP="00AE3F12">
            <w:pPr>
              <w:pStyle w:val="TAH"/>
              <w:jc w:val="left"/>
            </w:pPr>
            <w:r w:rsidRPr="000702BF">
              <w:t>Value/remark</w:t>
            </w:r>
          </w:p>
        </w:tc>
        <w:tc>
          <w:tcPr>
            <w:tcW w:w="1700" w:type="dxa"/>
            <w:tcBorders>
              <w:top w:val="single" w:sz="4" w:space="0" w:color="auto"/>
              <w:left w:val="single" w:sz="4" w:space="0" w:color="auto"/>
              <w:bottom w:val="single" w:sz="4" w:space="0" w:color="auto"/>
              <w:right w:val="single" w:sz="4" w:space="0" w:color="auto"/>
            </w:tcBorders>
            <w:hideMark/>
          </w:tcPr>
          <w:p w14:paraId="680ADEC4" w14:textId="77777777" w:rsidR="001265E6" w:rsidRPr="000702BF" w:rsidRDefault="001265E6" w:rsidP="00AE3F12">
            <w:pPr>
              <w:pStyle w:val="TAH"/>
              <w:jc w:val="left"/>
            </w:pPr>
            <w:r w:rsidRPr="000702BF">
              <w:t>Comment</w:t>
            </w:r>
          </w:p>
        </w:tc>
        <w:tc>
          <w:tcPr>
            <w:tcW w:w="1133" w:type="dxa"/>
            <w:tcBorders>
              <w:top w:val="single" w:sz="4" w:space="0" w:color="auto"/>
              <w:left w:val="single" w:sz="4" w:space="0" w:color="auto"/>
              <w:bottom w:val="single" w:sz="4" w:space="0" w:color="auto"/>
              <w:right w:val="single" w:sz="4" w:space="0" w:color="auto"/>
            </w:tcBorders>
            <w:hideMark/>
          </w:tcPr>
          <w:p w14:paraId="0410E531" w14:textId="77777777" w:rsidR="001265E6" w:rsidRPr="000702BF" w:rsidRDefault="001265E6" w:rsidP="00AE3F12">
            <w:pPr>
              <w:pStyle w:val="TAH"/>
              <w:jc w:val="left"/>
            </w:pPr>
            <w:r w:rsidRPr="000702BF">
              <w:t>Condition</w:t>
            </w:r>
          </w:p>
        </w:tc>
      </w:tr>
      <w:bookmarkEnd w:id="1139"/>
      <w:tr w:rsidR="001265E6" w:rsidRPr="000702BF" w14:paraId="349B2C3B" w14:textId="77777777" w:rsidTr="008D0E0E">
        <w:trPr>
          <w:jc w:val="center"/>
        </w:trPr>
        <w:tc>
          <w:tcPr>
            <w:tcW w:w="4425" w:type="dxa"/>
            <w:tcBorders>
              <w:top w:val="single" w:sz="4" w:space="0" w:color="auto"/>
              <w:left w:val="single" w:sz="4" w:space="0" w:color="auto"/>
              <w:bottom w:val="single" w:sz="4" w:space="0" w:color="auto"/>
              <w:right w:val="single" w:sz="4" w:space="0" w:color="auto"/>
            </w:tcBorders>
            <w:hideMark/>
          </w:tcPr>
          <w:p w14:paraId="6E81B68B" w14:textId="77777777" w:rsidR="001265E6" w:rsidRPr="000702BF" w:rsidRDefault="001265E6" w:rsidP="00AE3F12">
            <w:pPr>
              <w:pStyle w:val="TAL"/>
            </w:pPr>
            <w:r w:rsidRPr="000702BF">
              <w:t>additionalSpectrumEmission</w:t>
            </w:r>
          </w:p>
        </w:tc>
        <w:tc>
          <w:tcPr>
            <w:tcW w:w="2267" w:type="dxa"/>
            <w:tcBorders>
              <w:top w:val="single" w:sz="4" w:space="0" w:color="auto"/>
              <w:left w:val="single" w:sz="4" w:space="0" w:color="auto"/>
              <w:bottom w:val="single" w:sz="4" w:space="0" w:color="auto"/>
              <w:right w:val="single" w:sz="4" w:space="0" w:color="auto"/>
            </w:tcBorders>
            <w:hideMark/>
          </w:tcPr>
          <w:p w14:paraId="0144DF72" w14:textId="5C94BC08" w:rsidR="001265E6" w:rsidRPr="000702BF" w:rsidRDefault="001265E6" w:rsidP="00AE3F12">
            <w:pPr>
              <w:pStyle w:val="TAC"/>
              <w:jc w:val="left"/>
            </w:pPr>
            <w:bookmarkStart w:id="1140" w:name="_MCCTEMPBM_CRPT44170203___4"/>
            <w:r w:rsidRPr="000702BF">
              <w:t>1</w:t>
            </w:r>
            <w:r w:rsidR="008D0E0E" w:rsidRPr="000702BF">
              <w:t xml:space="preserve"> </w:t>
            </w:r>
            <w:r w:rsidRPr="000702BF">
              <w:t>(NS_02N)</w:t>
            </w:r>
            <w:bookmarkEnd w:id="1140"/>
          </w:p>
        </w:tc>
        <w:tc>
          <w:tcPr>
            <w:tcW w:w="1700" w:type="dxa"/>
            <w:tcBorders>
              <w:top w:val="single" w:sz="4" w:space="0" w:color="auto"/>
              <w:left w:val="single" w:sz="4" w:space="0" w:color="auto"/>
              <w:bottom w:val="single" w:sz="4" w:space="0" w:color="auto"/>
              <w:right w:val="single" w:sz="4" w:space="0" w:color="auto"/>
            </w:tcBorders>
          </w:tcPr>
          <w:p w14:paraId="4A3CD016" w14:textId="77777777" w:rsidR="001265E6" w:rsidRPr="000702BF" w:rsidRDefault="001265E6" w:rsidP="00AE3F12">
            <w:pPr>
              <w:pStyle w:val="TAL"/>
            </w:pPr>
          </w:p>
        </w:tc>
        <w:tc>
          <w:tcPr>
            <w:tcW w:w="1133" w:type="dxa"/>
            <w:tcBorders>
              <w:top w:val="single" w:sz="4" w:space="0" w:color="auto"/>
              <w:left w:val="single" w:sz="4" w:space="0" w:color="auto"/>
              <w:bottom w:val="single" w:sz="4" w:space="0" w:color="auto"/>
              <w:right w:val="single" w:sz="4" w:space="0" w:color="auto"/>
            </w:tcBorders>
          </w:tcPr>
          <w:p w14:paraId="1A07B443" w14:textId="77777777" w:rsidR="001265E6" w:rsidRPr="000702BF" w:rsidRDefault="001265E6" w:rsidP="00AE3F12">
            <w:pPr>
              <w:pStyle w:val="TAL"/>
            </w:pPr>
          </w:p>
        </w:tc>
      </w:tr>
    </w:tbl>
    <w:p w14:paraId="3FFCAE9F" w14:textId="77777777" w:rsidR="001265E6" w:rsidRPr="000702BF" w:rsidRDefault="001265E6" w:rsidP="001265E6"/>
    <w:p w14:paraId="5BC3E5C6" w14:textId="77777777" w:rsidR="001265E6" w:rsidRPr="000702BF" w:rsidRDefault="001265E6" w:rsidP="0002370F">
      <w:pPr>
        <w:pStyle w:val="Heading5"/>
      </w:pPr>
      <w:bookmarkStart w:id="1141" w:name="_Toc152356669"/>
      <w:r w:rsidRPr="000702BF">
        <w:rPr>
          <w:snapToGrid w:val="0"/>
        </w:rPr>
        <w:t>6.5.3.3.5</w:t>
      </w:r>
      <w:r w:rsidRPr="000702BF">
        <w:rPr>
          <w:snapToGrid w:val="0"/>
        </w:rPr>
        <w:tab/>
      </w:r>
      <w:r w:rsidRPr="000702BF">
        <w:t>Test requirement</w:t>
      </w:r>
      <w:bookmarkEnd w:id="1141"/>
    </w:p>
    <w:p w14:paraId="0552B8DF" w14:textId="77777777" w:rsidR="001265E6" w:rsidRPr="000702BF" w:rsidRDefault="001265E6" w:rsidP="001265E6">
      <w:pPr>
        <w:rPr>
          <w:rFonts w:eastAsia="MS Mincho"/>
        </w:rPr>
      </w:pPr>
      <w:r w:rsidRPr="000702BF">
        <w:t xml:space="preserve">This clause specifies the requirements for the specified NR band for an additional spectrum emission requirement with protected bands as indicated </w:t>
      </w:r>
      <w:r w:rsidRPr="000702BF">
        <w:rPr>
          <w:rFonts w:eastAsia="MS Mincho"/>
        </w:rPr>
        <w:t>from T</w:t>
      </w:r>
      <w:r w:rsidRPr="000702BF">
        <w:t>able 6.5.3.3.5.1</w:t>
      </w:r>
      <w:r w:rsidRPr="000702BF">
        <w:rPr>
          <w:rFonts w:eastAsia="MS Mincho"/>
        </w:rPr>
        <w:t>.</w:t>
      </w:r>
    </w:p>
    <w:p w14:paraId="518AF19E" w14:textId="77777777" w:rsidR="001265E6" w:rsidRPr="000702BF" w:rsidRDefault="001265E6" w:rsidP="001265E6">
      <w:pPr>
        <w:pStyle w:val="NO"/>
      </w:pPr>
      <w:r w:rsidRPr="000702BF">
        <w:t>NOTE:</w:t>
      </w:r>
      <w:r w:rsidRPr="000702BF">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5A64137D" w14:textId="0D69BA97" w:rsidR="001265E6" w:rsidRPr="000702BF" w:rsidRDefault="001265E6" w:rsidP="001265E6">
      <w:pPr>
        <w:pStyle w:val="H6"/>
      </w:pPr>
      <w:r w:rsidRPr="000702BF">
        <w:t>6.5.3.3.5.1</w:t>
      </w:r>
      <w:r w:rsidRPr="000702BF">
        <w:tab/>
        <w:t xml:space="preserve">Test requirement (network signalling value </w:t>
      </w:r>
      <w:r w:rsidR="0002370F" w:rsidRPr="000702BF">
        <w:t>"</w:t>
      </w:r>
      <w:r w:rsidRPr="000702BF">
        <w:t>NS_02N</w:t>
      </w:r>
      <w:r w:rsidR="0002370F" w:rsidRPr="000702BF">
        <w:t>"</w:t>
      </w:r>
      <w:r w:rsidRPr="000702BF">
        <w:t>)</w:t>
      </w:r>
    </w:p>
    <w:p w14:paraId="4C4C7B20" w14:textId="77777777" w:rsidR="001265E6" w:rsidRPr="000702BF" w:rsidRDefault="001265E6" w:rsidP="001265E6">
      <w:r w:rsidRPr="000702BF">
        <w:t xml:space="preserve">When "NS 02N" is indicated in the cell, </w:t>
      </w:r>
    </w:p>
    <w:p w14:paraId="2D1C56DD" w14:textId="77777777" w:rsidR="001265E6" w:rsidRPr="000702BF" w:rsidRDefault="001265E6" w:rsidP="001265E6">
      <w:pPr>
        <w:pStyle w:val="B1"/>
      </w:pPr>
      <w:r w:rsidRPr="000702BF">
        <w:t>The power of any UE emission shall not exceed the levels specified in Table 6.5.3.3.5.1-1. This requirement also applies for the frequency ranges that are less than F</w:t>
      </w:r>
      <w:r w:rsidRPr="000702BF">
        <w:rPr>
          <w:vertAlign w:val="subscript"/>
        </w:rPr>
        <w:t>OOB</w:t>
      </w:r>
      <w:r w:rsidRPr="000702BF">
        <w:t xml:space="preserve"> (MHz) in Table 6.5.3.1.3-1 from the edge of the channel bandwidth.</w:t>
      </w:r>
    </w:p>
    <w:p w14:paraId="333D26C4" w14:textId="77777777" w:rsidR="001265E6" w:rsidRPr="000702BF" w:rsidRDefault="001265E6" w:rsidP="001265E6">
      <w:pPr>
        <w:pStyle w:val="TH"/>
      </w:pPr>
      <w:r w:rsidRPr="000702BF">
        <w:lastRenderedPageBreak/>
        <w:t xml:space="preserve">Table 6.5.3.3.5.1-1: Additional requirements for </w:t>
      </w:r>
      <w:r w:rsidRPr="000702BF">
        <w:rPr>
          <w:rFonts w:eastAsia="Yu Mincho"/>
        </w:rPr>
        <w:t>"</w:t>
      </w:r>
      <w:r w:rsidRPr="000702BF">
        <w:t>NS_02N</w:t>
      </w:r>
      <w:r w:rsidRPr="000702BF">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8"/>
        <w:gridCol w:w="2065"/>
        <w:gridCol w:w="1377"/>
        <w:gridCol w:w="2222"/>
      </w:tblGrid>
      <w:tr w:rsidR="001265E6" w:rsidRPr="000702BF" w14:paraId="660FDB98" w14:textId="77777777" w:rsidTr="008D0E0E">
        <w:trPr>
          <w:cantSplit/>
          <w:jc w:val="center"/>
        </w:trPr>
        <w:tc>
          <w:tcPr>
            <w:tcW w:w="1848" w:type="dxa"/>
            <w:vMerge w:val="restart"/>
          </w:tcPr>
          <w:p w14:paraId="4C04F5CF" w14:textId="4A6594A0" w:rsidR="001265E6" w:rsidRPr="000702BF" w:rsidRDefault="001265E6" w:rsidP="00AE3F12">
            <w:pPr>
              <w:pStyle w:val="TAH"/>
              <w:rPr>
                <w:rFonts w:cs="Arial"/>
                <w:bCs/>
              </w:rPr>
            </w:pPr>
            <w:r w:rsidRPr="000702BF">
              <w:rPr>
                <w:rFonts w:cs="Arial"/>
                <w:bCs/>
              </w:rPr>
              <w:t>Frequency</w:t>
            </w:r>
            <w:r w:rsidR="008D0E0E" w:rsidRPr="000702BF">
              <w:rPr>
                <w:rFonts w:cs="Arial"/>
                <w:bCs/>
              </w:rPr>
              <w:t xml:space="preserve"> </w:t>
            </w:r>
            <w:r w:rsidRPr="000702BF">
              <w:rPr>
                <w:rFonts w:cs="Arial"/>
                <w:bCs/>
              </w:rPr>
              <w:t>band</w:t>
            </w:r>
          </w:p>
          <w:p w14:paraId="7556E069" w14:textId="77777777" w:rsidR="001265E6" w:rsidRPr="000702BF" w:rsidRDefault="001265E6" w:rsidP="00AE3F12">
            <w:pPr>
              <w:pStyle w:val="TAH"/>
              <w:rPr>
                <w:rFonts w:cs="Arial"/>
                <w:bCs/>
              </w:rPr>
            </w:pPr>
            <w:r w:rsidRPr="000702BF">
              <w:rPr>
                <w:rFonts w:cs="Arial"/>
                <w:bCs/>
              </w:rPr>
              <w:t>(MHz)</w:t>
            </w:r>
          </w:p>
        </w:tc>
        <w:tc>
          <w:tcPr>
            <w:tcW w:w="2065" w:type="dxa"/>
          </w:tcPr>
          <w:p w14:paraId="20EC10A9" w14:textId="49A68FD0" w:rsidR="001265E6" w:rsidRPr="000702BF" w:rsidRDefault="001265E6" w:rsidP="00AE3F12">
            <w:pPr>
              <w:pStyle w:val="TAH"/>
              <w:rPr>
                <w:rFonts w:cs="Arial"/>
                <w:bCs/>
              </w:rPr>
            </w:pPr>
            <w:r w:rsidRPr="000702BF">
              <w:rPr>
                <w:rFonts w:cs="Arial"/>
                <w:bCs/>
              </w:rPr>
              <w:t>Channel</w:t>
            </w:r>
            <w:r w:rsidR="008D0E0E" w:rsidRPr="000702BF">
              <w:rPr>
                <w:rFonts w:cs="Arial"/>
                <w:bCs/>
              </w:rPr>
              <w:t xml:space="preserve"> </w:t>
            </w:r>
            <w:r w:rsidRPr="000702BF">
              <w:rPr>
                <w:rFonts w:cs="Arial"/>
                <w:bCs/>
              </w:rPr>
              <w:t>bandwidth</w:t>
            </w:r>
            <w:r w:rsidR="008D0E0E" w:rsidRPr="000702BF">
              <w:rPr>
                <w:rFonts w:cs="Arial"/>
                <w:bCs/>
              </w:rPr>
              <w:t xml:space="preserve"> </w:t>
            </w:r>
            <w:r w:rsidRPr="000702BF">
              <w:rPr>
                <w:rFonts w:cs="Arial"/>
                <w:bCs/>
              </w:rPr>
              <w:t>/</w:t>
            </w:r>
            <w:r w:rsidR="008D0E0E" w:rsidRPr="000702BF">
              <w:rPr>
                <w:rFonts w:cs="Arial"/>
                <w:bCs/>
              </w:rPr>
              <w:t xml:space="preserve"> </w:t>
            </w:r>
            <w:r w:rsidRPr="000702BF">
              <w:rPr>
                <w:rFonts w:cs="Arial"/>
                <w:bCs/>
              </w:rPr>
              <w:t>Spectrum</w:t>
            </w:r>
            <w:r w:rsidR="008D0E0E" w:rsidRPr="000702BF">
              <w:rPr>
                <w:rFonts w:cs="Arial"/>
                <w:bCs/>
              </w:rPr>
              <w:t xml:space="preserve"> </w:t>
            </w:r>
            <w:r w:rsidRPr="000702BF">
              <w:rPr>
                <w:rFonts w:cs="Arial"/>
                <w:bCs/>
              </w:rPr>
              <w:t>emission</w:t>
            </w:r>
            <w:r w:rsidR="008D0E0E" w:rsidRPr="000702BF">
              <w:rPr>
                <w:rFonts w:cs="Arial"/>
                <w:bCs/>
              </w:rPr>
              <w:t xml:space="preserve"> </w:t>
            </w:r>
            <w:r w:rsidRPr="000702BF">
              <w:rPr>
                <w:rFonts w:cs="Arial"/>
                <w:bCs/>
              </w:rPr>
              <w:t>limit</w:t>
            </w:r>
            <w:r w:rsidRPr="000702BF">
              <w:rPr>
                <w:rFonts w:cs="Arial"/>
                <w:bCs/>
                <w:vertAlign w:val="superscript"/>
              </w:rPr>
              <w:t>1</w:t>
            </w:r>
            <w:r w:rsidR="008D0E0E" w:rsidRPr="000702BF">
              <w:rPr>
                <w:rFonts w:cs="Arial"/>
                <w:bCs/>
              </w:rPr>
              <w:t xml:space="preserve"> </w:t>
            </w:r>
            <w:r w:rsidRPr="000702BF">
              <w:rPr>
                <w:rFonts w:cs="Arial"/>
                <w:bCs/>
              </w:rPr>
              <w:t>(dBm)</w:t>
            </w:r>
          </w:p>
        </w:tc>
        <w:tc>
          <w:tcPr>
            <w:tcW w:w="1377" w:type="dxa"/>
            <w:vMerge w:val="restart"/>
          </w:tcPr>
          <w:p w14:paraId="1B47E842" w14:textId="4C8910E5" w:rsidR="001265E6" w:rsidRPr="000702BF" w:rsidRDefault="001265E6" w:rsidP="00AE3F12">
            <w:pPr>
              <w:pStyle w:val="TAH"/>
              <w:rPr>
                <w:rFonts w:cs="Arial"/>
                <w:bCs/>
              </w:rPr>
            </w:pPr>
            <w:r w:rsidRPr="000702BF">
              <w:rPr>
                <w:rFonts w:cs="Arial"/>
                <w:bCs/>
              </w:rPr>
              <w:t>Measurement</w:t>
            </w:r>
            <w:r w:rsidR="008D0E0E" w:rsidRPr="000702BF">
              <w:rPr>
                <w:rFonts w:cs="Arial"/>
                <w:bCs/>
              </w:rPr>
              <w:t xml:space="preserve"> </w:t>
            </w:r>
            <w:r w:rsidRPr="000702BF">
              <w:rPr>
                <w:rFonts w:cs="Arial"/>
                <w:bCs/>
              </w:rPr>
              <w:t>bandwidth</w:t>
            </w:r>
            <w:r w:rsidR="008D0E0E" w:rsidRPr="000702BF">
              <w:rPr>
                <w:rFonts w:cs="Arial"/>
                <w:bCs/>
              </w:rPr>
              <w:t xml:space="preserve"> </w:t>
            </w:r>
          </w:p>
        </w:tc>
        <w:tc>
          <w:tcPr>
            <w:tcW w:w="2222" w:type="dxa"/>
            <w:vMerge w:val="restart"/>
          </w:tcPr>
          <w:p w14:paraId="30A5DCAE" w14:textId="77777777" w:rsidR="001265E6" w:rsidRPr="000702BF" w:rsidRDefault="001265E6" w:rsidP="00AE3F12">
            <w:pPr>
              <w:pStyle w:val="TAH"/>
              <w:rPr>
                <w:rFonts w:cs="Arial"/>
                <w:bCs/>
              </w:rPr>
            </w:pPr>
            <w:r w:rsidRPr="000702BF">
              <w:rPr>
                <w:rFonts w:cs="Arial"/>
                <w:bCs/>
              </w:rPr>
              <w:t>NOTE</w:t>
            </w:r>
          </w:p>
        </w:tc>
      </w:tr>
      <w:tr w:rsidR="001265E6" w:rsidRPr="000702BF" w14:paraId="6ED86BDC" w14:textId="77777777" w:rsidTr="008D0E0E">
        <w:trPr>
          <w:cantSplit/>
          <w:jc w:val="center"/>
        </w:trPr>
        <w:tc>
          <w:tcPr>
            <w:tcW w:w="1848" w:type="dxa"/>
            <w:vMerge/>
          </w:tcPr>
          <w:p w14:paraId="09685500" w14:textId="77777777" w:rsidR="001265E6" w:rsidRPr="000702BF" w:rsidRDefault="001265E6" w:rsidP="00AE3F12">
            <w:pPr>
              <w:pStyle w:val="TAH"/>
              <w:rPr>
                <w:rFonts w:cs="Arial"/>
                <w:b w:val="0"/>
              </w:rPr>
            </w:pPr>
          </w:p>
        </w:tc>
        <w:tc>
          <w:tcPr>
            <w:tcW w:w="2065" w:type="dxa"/>
          </w:tcPr>
          <w:p w14:paraId="0291A15E" w14:textId="1E969E21" w:rsidR="001265E6" w:rsidRPr="000702BF" w:rsidRDefault="001265E6" w:rsidP="00AE3F12">
            <w:pPr>
              <w:pStyle w:val="TAH"/>
              <w:rPr>
                <w:rFonts w:cs="Arial"/>
                <w:b w:val="0"/>
              </w:rPr>
            </w:pPr>
            <w:r w:rsidRPr="000702BF">
              <w:rPr>
                <w:rFonts w:cs="Arial"/>
                <w:b w:val="0"/>
              </w:rPr>
              <w:t>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10</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15</w:t>
            </w:r>
            <w:r w:rsidR="008D0E0E" w:rsidRPr="000702BF">
              <w:rPr>
                <w:rFonts w:cs="Arial"/>
                <w:b w:val="0"/>
              </w:rPr>
              <w:t xml:space="preserve"> </w:t>
            </w:r>
            <w:r w:rsidRPr="000702BF">
              <w:rPr>
                <w:rFonts w:cs="Arial"/>
                <w:b w:val="0"/>
              </w:rPr>
              <w:t>MHz,</w:t>
            </w:r>
            <w:r w:rsidR="008D0E0E" w:rsidRPr="000702BF">
              <w:rPr>
                <w:rFonts w:cs="Arial"/>
                <w:b w:val="0"/>
              </w:rPr>
              <w:t xml:space="preserve"> </w:t>
            </w:r>
            <w:r w:rsidRPr="000702BF">
              <w:rPr>
                <w:rFonts w:cs="Arial"/>
                <w:b w:val="0"/>
              </w:rPr>
              <w:t>20</w:t>
            </w:r>
            <w:r w:rsidR="008D0E0E" w:rsidRPr="000702BF">
              <w:rPr>
                <w:rFonts w:cs="Arial"/>
                <w:b w:val="0"/>
              </w:rPr>
              <w:t xml:space="preserve"> </w:t>
            </w:r>
            <w:r w:rsidRPr="000702BF">
              <w:rPr>
                <w:rFonts w:cs="Arial"/>
                <w:b w:val="0"/>
              </w:rPr>
              <w:t>MHz</w:t>
            </w:r>
          </w:p>
        </w:tc>
        <w:tc>
          <w:tcPr>
            <w:tcW w:w="1377" w:type="dxa"/>
            <w:vMerge/>
          </w:tcPr>
          <w:p w14:paraId="27E847C0" w14:textId="77777777" w:rsidR="001265E6" w:rsidRPr="000702BF" w:rsidRDefault="001265E6" w:rsidP="00AE3F12">
            <w:pPr>
              <w:pStyle w:val="TableText"/>
              <w:ind w:left="800"/>
              <w:rPr>
                <w:rFonts w:ascii="Arial" w:eastAsia="Times New Roman" w:hAnsi="Arial" w:cs="Arial"/>
                <w:sz w:val="18"/>
                <w:szCs w:val="18"/>
              </w:rPr>
            </w:pPr>
          </w:p>
        </w:tc>
        <w:tc>
          <w:tcPr>
            <w:tcW w:w="2222" w:type="dxa"/>
            <w:vMerge/>
            <w:tcBorders>
              <w:bottom w:val="single" w:sz="4" w:space="0" w:color="auto"/>
            </w:tcBorders>
          </w:tcPr>
          <w:p w14:paraId="151557DD" w14:textId="77777777" w:rsidR="001265E6" w:rsidRPr="000702BF" w:rsidRDefault="001265E6" w:rsidP="00AE3F12">
            <w:pPr>
              <w:pStyle w:val="TableText"/>
              <w:ind w:left="800"/>
              <w:rPr>
                <w:rFonts w:ascii="Arial" w:eastAsia="Times New Roman" w:hAnsi="Arial" w:cs="Arial"/>
                <w:sz w:val="18"/>
                <w:szCs w:val="18"/>
              </w:rPr>
            </w:pPr>
          </w:p>
        </w:tc>
      </w:tr>
      <w:tr w:rsidR="001265E6" w:rsidRPr="000702BF" w14:paraId="6B38A0D2" w14:textId="77777777" w:rsidTr="008D0E0E">
        <w:trPr>
          <w:jc w:val="center"/>
        </w:trPr>
        <w:tc>
          <w:tcPr>
            <w:tcW w:w="1848" w:type="dxa"/>
          </w:tcPr>
          <w:p w14:paraId="7FAEC80F" w14:textId="06E4C560" w:rsidR="001265E6" w:rsidRPr="000702BF" w:rsidRDefault="001265E6" w:rsidP="00AE3F12">
            <w:pPr>
              <w:pStyle w:val="TAC"/>
              <w:rPr>
                <w:rFonts w:cs="Arial"/>
                <w:szCs w:val="18"/>
              </w:rPr>
            </w:pPr>
            <w:r w:rsidRPr="000702BF">
              <w:rPr>
                <w:rFonts w:cs="Arial"/>
                <w:szCs w:val="18"/>
              </w:rPr>
              <w:t>1</w:t>
            </w:r>
            <w:r w:rsidR="007C04FC">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7C04FC">
              <w:rPr>
                <w:rFonts w:cs="Arial"/>
                <w:szCs w:val="18"/>
              </w:rPr>
              <w:t>,</w:t>
            </w:r>
            <w:r w:rsidRPr="000702BF">
              <w:rPr>
                <w:rFonts w:cs="Arial"/>
                <w:szCs w:val="18"/>
              </w:rPr>
              <w:t>605</w:t>
            </w:r>
          </w:p>
        </w:tc>
        <w:tc>
          <w:tcPr>
            <w:tcW w:w="2065" w:type="dxa"/>
          </w:tcPr>
          <w:p w14:paraId="6F3DF270" w14:textId="77777777" w:rsidR="001265E6" w:rsidRPr="000702BF" w:rsidRDefault="001265E6" w:rsidP="00AE3F12">
            <w:pPr>
              <w:pStyle w:val="TAC"/>
              <w:rPr>
                <w:rFonts w:cs="Arial"/>
                <w:szCs w:val="18"/>
              </w:rPr>
            </w:pPr>
            <w:r w:rsidRPr="000702BF">
              <w:rPr>
                <w:rFonts w:cs="Arial"/>
                <w:szCs w:val="18"/>
              </w:rPr>
              <w:t>-50</w:t>
            </w:r>
          </w:p>
        </w:tc>
        <w:tc>
          <w:tcPr>
            <w:tcW w:w="1377" w:type="dxa"/>
          </w:tcPr>
          <w:p w14:paraId="368AB0CB" w14:textId="545FAD54" w:rsidR="001265E6" w:rsidRPr="000702BF" w:rsidRDefault="001265E6" w:rsidP="00AE3F12">
            <w:pPr>
              <w:pStyle w:val="TAC"/>
              <w:rPr>
                <w:rFonts w:cs="Arial"/>
                <w:szCs w:val="18"/>
              </w:rPr>
            </w:pPr>
            <w:r w:rsidRPr="000702BF">
              <w:rPr>
                <w:rFonts w:cs="Arial"/>
                <w:szCs w:val="18"/>
              </w:rPr>
              <w:t>700</w:t>
            </w:r>
            <w:r w:rsidR="008D0E0E" w:rsidRPr="000702BF">
              <w:rPr>
                <w:rFonts w:cs="Arial"/>
                <w:szCs w:val="18"/>
              </w:rPr>
              <w:t xml:space="preserve"> </w:t>
            </w:r>
            <w:r w:rsidRPr="000702BF">
              <w:rPr>
                <w:rFonts w:cs="Arial"/>
                <w:szCs w:val="18"/>
              </w:rPr>
              <w:t>Hz</w:t>
            </w:r>
          </w:p>
        </w:tc>
        <w:tc>
          <w:tcPr>
            <w:tcW w:w="2222" w:type="dxa"/>
            <w:tcBorders>
              <w:bottom w:val="nil"/>
            </w:tcBorders>
            <w:shd w:val="clear" w:color="auto" w:fill="auto"/>
          </w:tcPr>
          <w:p w14:paraId="01AD2A33" w14:textId="5E97E57A"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3EB0846D" w14:textId="77777777" w:rsidTr="008D0E0E">
        <w:trPr>
          <w:jc w:val="center"/>
        </w:trPr>
        <w:tc>
          <w:tcPr>
            <w:tcW w:w="1848" w:type="dxa"/>
          </w:tcPr>
          <w:p w14:paraId="767E7E44" w14:textId="1A072932" w:rsidR="001265E6" w:rsidRPr="000702BF" w:rsidRDefault="001265E6" w:rsidP="00AE3F12">
            <w:pPr>
              <w:pStyle w:val="TAC"/>
              <w:rPr>
                <w:rFonts w:cs="Arial"/>
                <w:szCs w:val="18"/>
              </w:rPr>
            </w:pPr>
            <w:r w:rsidRPr="000702BF">
              <w:rPr>
                <w:rFonts w:cs="Arial"/>
                <w:szCs w:val="18"/>
              </w:rPr>
              <w:t>1</w:t>
            </w:r>
            <w:r w:rsidR="007C04FC">
              <w:rPr>
                <w:rFonts w:cs="Arial"/>
                <w:szCs w:val="18"/>
              </w:rPr>
              <w:t>,</w:t>
            </w:r>
            <w:r w:rsidRPr="000702BF">
              <w:rPr>
                <w:rFonts w:cs="Arial"/>
                <w:szCs w:val="18"/>
              </w:rPr>
              <w:t>605≤</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7C04FC">
              <w:rPr>
                <w:rFonts w:cs="Arial"/>
                <w:szCs w:val="18"/>
              </w:rPr>
              <w:t>,</w:t>
            </w:r>
            <w:r w:rsidRPr="000702BF">
              <w:rPr>
                <w:rFonts w:cs="Arial"/>
                <w:szCs w:val="18"/>
              </w:rPr>
              <w:t>610</w:t>
            </w:r>
          </w:p>
        </w:tc>
        <w:tc>
          <w:tcPr>
            <w:tcW w:w="2065" w:type="dxa"/>
          </w:tcPr>
          <w:p w14:paraId="6DBEEFB6" w14:textId="08587929" w:rsidR="001265E6" w:rsidRPr="000702BF" w:rsidRDefault="001265E6" w:rsidP="00AE3F12">
            <w:pPr>
              <w:pStyle w:val="TAC"/>
              <w:rPr>
                <w:rFonts w:cs="Arial"/>
                <w:szCs w:val="18"/>
              </w:rPr>
            </w:pPr>
            <w:r w:rsidRPr="000702BF">
              <w:rPr>
                <w:rFonts w:cs="Arial"/>
                <w:szCs w:val="18"/>
              </w:rPr>
              <w:t>-50</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24/5</w:t>
            </w:r>
            <w:r w:rsidR="008D0E0E" w:rsidRPr="000702BF">
              <w:rPr>
                <w:rFonts w:cs="Arial"/>
                <w:szCs w:val="18"/>
              </w:rPr>
              <w:t xml:space="preserve"> </w:t>
            </w:r>
            <w:r w:rsidRPr="000702BF">
              <w:rPr>
                <w:rFonts w:cs="Arial"/>
                <w:szCs w:val="18"/>
              </w:rPr>
              <w:t>(f-1605)</w:t>
            </w:r>
          </w:p>
        </w:tc>
        <w:tc>
          <w:tcPr>
            <w:tcW w:w="1377" w:type="dxa"/>
          </w:tcPr>
          <w:p w14:paraId="50FF0071" w14:textId="77777777" w:rsidR="001265E6" w:rsidRPr="000702BF" w:rsidRDefault="001265E6" w:rsidP="00AE3F12">
            <w:pPr>
              <w:pStyle w:val="TAC"/>
              <w:rPr>
                <w:rFonts w:cs="Arial"/>
                <w:szCs w:val="18"/>
              </w:rPr>
            </w:pPr>
            <w:r w:rsidRPr="000702BF">
              <w:rPr>
                <w:rFonts w:cs="Arial"/>
                <w:szCs w:val="18"/>
              </w:rPr>
              <w:t>700Hz</w:t>
            </w:r>
          </w:p>
        </w:tc>
        <w:tc>
          <w:tcPr>
            <w:tcW w:w="2222" w:type="dxa"/>
            <w:tcBorders>
              <w:top w:val="nil"/>
              <w:bottom w:val="nil"/>
            </w:tcBorders>
            <w:shd w:val="clear" w:color="auto" w:fill="auto"/>
          </w:tcPr>
          <w:p w14:paraId="61C0DB78" w14:textId="77777777" w:rsidR="001265E6" w:rsidRPr="000702BF" w:rsidRDefault="001265E6" w:rsidP="00AE3F12">
            <w:pPr>
              <w:pStyle w:val="TAC"/>
              <w:rPr>
                <w:rFonts w:cs="Arial"/>
                <w:szCs w:val="18"/>
              </w:rPr>
            </w:pPr>
          </w:p>
        </w:tc>
      </w:tr>
      <w:tr w:rsidR="001265E6" w:rsidRPr="000702BF" w14:paraId="256E0CD2" w14:textId="77777777" w:rsidTr="008D0E0E">
        <w:trPr>
          <w:jc w:val="center"/>
        </w:trPr>
        <w:tc>
          <w:tcPr>
            <w:tcW w:w="1848" w:type="dxa"/>
          </w:tcPr>
          <w:p w14:paraId="14D530C7" w14:textId="40212933" w:rsidR="001265E6" w:rsidRPr="000702BF" w:rsidRDefault="001265E6" w:rsidP="00AE3F12">
            <w:pPr>
              <w:pStyle w:val="TAC"/>
              <w:rPr>
                <w:rFonts w:cs="Arial"/>
                <w:szCs w:val="18"/>
              </w:rPr>
            </w:pPr>
            <w:r w:rsidRPr="000702BF">
              <w:rPr>
                <w:rFonts w:cs="Arial"/>
                <w:szCs w:val="18"/>
              </w:rPr>
              <w:t>1</w:t>
            </w:r>
            <w:r w:rsidR="007C04FC">
              <w:rPr>
                <w:rFonts w:cs="Arial"/>
                <w:szCs w:val="18"/>
              </w:rPr>
              <w:t>,</w:t>
            </w:r>
            <w:r w:rsidRPr="000702BF">
              <w:rPr>
                <w:rFonts w:cs="Arial"/>
                <w:szCs w:val="18"/>
              </w:rPr>
              <w:t>559</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f</w:t>
            </w:r>
            <w:r w:rsidR="008D0E0E" w:rsidRPr="000702BF">
              <w:rPr>
                <w:rFonts w:cs="Arial"/>
                <w:szCs w:val="18"/>
              </w:rPr>
              <w:t xml:space="preserve"> </w:t>
            </w:r>
            <w:r w:rsidRPr="000702BF">
              <w:rPr>
                <w:rFonts w:cs="Arial"/>
                <w:szCs w:val="18"/>
              </w:rPr>
              <w:t>≤</w:t>
            </w:r>
            <w:r w:rsidR="008D0E0E" w:rsidRPr="000702BF">
              <w:rPr>
                <w:rFonts w:cs="Arial"/>
                <w:szCs w:val="18"/>
              </w:rPr>
              <w:t xml:space="preserve"> </w:t>
            </w:r>
            <w:r w:rsidRPr="000702BF">
              <w:rPr>
                <w:rFonts w:cs="Arial"/>
                <w:szCs w:val="18"/>
              </w:rPr>
              <w:t>1</w:t>
            </w:r>
            <w:r w:rsidR="007C04FC">
              <w:rPr>
                <w:rFonts w:cs="Arial"/>
                <w:szCs w:val="18"/>
              </w:rPr>
              <w:t>,</w:t>
            </w:r>
            <w:r w:rsidRPr="000702BF">
              <w:rPr>
                <w:rFonts w:cs="Arial"/>
                <w:szCs w:val="18"/>
              </w:rPr>
              <w:t>605</w:t>
            </w:r>
          </w:p>
        </w:tc>
        <w:tc>
          <w:tcPr>
            <w:tcW w:w="2065" w:type="dxa"/>
          </w:tcPr>
          <w:p w14:paraId="51BCFA57" w14:textId="77777777" w:rsidR="001265E6" w:rsidRPr="000702BF" w:rsidRDefault="001265E6" w:rsidP="00AE3F12">
            <w:pPr>
              <w:pStyle w:val="TAC"/>
              <w:rPr>
                <w:rFonts w:cs="Arial"/>
                <w:szCs w:val="18"/>
              </w:rPr>
            </w:pPr>
            <w:r w:rsidRPr="000702BF">
              <w:rPr>
                <w:rFonts w:cs="Arial"/>
                <w:szCs w:val="18"/>
              </w:rPr>
              <w:t>-40</w:t>
            </w:r>
          </w:p>
        </w:tc>
        <w:tc>
          <w:tcPr>
            <w:tcW w:w="1377" w:type="dxa"/>
          </w:tcPr>
          <w:p w14:paraId="59DCB059" w14:textId="77777777" w:rsidR="001265E6" w:rsidRPr="000702BF" w:rsidRDefault="001265E6" w:rsidP="00AE3F12">
            <w:pPr>
              <w:pStyle w:val="TAC"/>
              <w:rPr>
                <w:rFonts w:cs="Arial"/>
                <w:szCs w:val="18"/>
              </w:rPr>
            </w:pPr>
            <w:r w:rsidRPr="000702BF">
              <w:rPr>
                <w:rFonts w:cs="Arial"/>
                <w:szCs w:val="18"/>
              </w:rPr>
              <w:t>1MHz</w:t>
            </w:r>
          </w:p>
        </w:tc>
        <w:tc>
          <w:tcPr>
            <w:tcW w:w="2222" w:type="dxa"/>
            <w:tcBorders>
              <w:bottom w:val="nil"/>
            </w:tcBorders>
            <w:shd w:val="clear" w:color="auto" w:fill="auto"/>
          </w:tcPr>
          <w:p w14:paraId="026630E2" w14:textId="48A02547" w:rsidR="001265E6" w:rsidRPr="000702BF" w:rsidRDefault="001265E6" w:rsidP="00AE3F12">
            <w:pPr>
              <w:pStyle w:val="TAC"/>
              <w:rPr>
                <w:rFonts w:cs="Arial"/>
                <w:szCs w:val="18"/>
              </w:rPr>
            </w:pPr>
            <w:r w:rsidRPr="000702BF">
              <w:rPr>
                <w:rFonts w:cs="Arial"/>
                <w:szCs w:val="18"/>
              </w:rPr>
              <w:t>Averaged</w:t>
            </w:r>
            <w:r w:rsidR="008D0E0E" w:rsidRPr="000702BF">
              <w:rPr>
                <w:rFonts w:cs="Arial"/>
                <w:szCs w:val="18"/>
              </w:rPr>
              <w:t xml:space="preserve"> </w:t>
            </w:r>
            <w:r w:rsidRPr="000702BF">
              <w:rPr>
                <w:rFonts w:cs="Arial"/>
                <w:szCs w:val="18"/>
              </w:rPr>
              <w:t>over</w:t>
            </w:r>
            <w:r w:rsidR="008D0E0E" w:rsidRPr="000702BF">
              <w:rPr>
                <w:rFonts w:cs="Arial"/>
                <w:szCs w:val="18"/>
              </w:rPr>
              <w:t xml:space="preserve"> </w:t>
            </w:r>
            <w:r w:rsidRPr="000702BF">
              <w:rPr>
                <w:rFonts w:cs="Arial"/>
                <w:szCs w:val="18"/>
              </w:rPr>
              <w:t>any</w:t>
            </w:r>
            <w:r w:rsidR="008D0E0E" w:rsidRPr="000702BF">
              <w:rPr>
                <w:rFonts w:cs="Arial"/>
                <w:szCs w:val="18"/>
              </w:rPr>
              <w:t xml:space="preserve"> </w:t>
            </w:r>
            <w:r w:rsidRPr="000702BF">
              <w:rPr>
                <w:rFonts w:cs="Arial"/>
                <w:szCs w:val="18"/>
              </w:rPr>
              <w:t>2-millisecond</w:t>
            </w:r>
            <w:r w:rsidR="008D0E0E" w:rsidRPr="000702BF">
              <w:rPr>
                <w:rFonts w:cs="Arial"/>
                <w:szCs w:val="18"/>
              </w:rPr>
              <w:t xml:space="preserve"> </w:t>
            </w:r>
            <w:r w:rsidRPr="000702BF">
              <w:rPr>
                <w:rFonts w:cs="Arial"/>
                <w:szCs w:val="18"/>
              </w:rPr>
              <w:t>active</w:t>
            </w:r>
            <w:r w:rsidR="008D0E0E" w:rsidRPr="000702BF">
              <w:rPr>
                <w:rFonts w:cs="Arial"/>
                <w:szCs w:val="18"/>
              </w:rPr>
              <w:t xml:space="preserve"> </w:t>
            </w:r>
            <w:r w:rsidRPr="000702BF">
              <w:rPr>
                <w:rFonts w:cs="Arial"/>
                <w:szCs w:val="18"/>
              </w:rPr>
              <w:t>transmission</w:t>
            </w:r>
            <w:r w:rsidR="008D0E0E" w:rsidRPr="000702BF">
              <w:rPr>
                <w:rFonts w:cs="Arial"/>
                <w:szCs w:val="18"/>
              </w:rPr>
              <w:t xml:space="preserve"> </w:t>
            </w:r>
            <w:r w:rsidRPr="000702BF">
              <w:rPr>
                <w:rFonts w:cs="Arial"/>
                <w:szCs w:val="18"/>
              </w:rPr>
              <w:t>interval</w:t>
            </w:r>
          </w:p>
        </w:tc>
      </w:tr>
      <w:tr w:rsidR="001265E6" w:rsidRPr="000702BF" w14:paraId="54637D3C" w14:textId="77777777" w:rsidTr="008D0E0E">
        <w:trPr>
          <w:jc w:val="center"/>
        </w:trPr>
        <w:tc>
          <w:tcPr>
            <w:tcW w:w="1848" w:type="dxa"/>
          </w:tcPr>
          <w:p w14:paraId="09EE890B" w14:textId="68276379" w:rsidR="001265E6" w:rsidRPr="000702BF" w:rsidRDefault="001265E6" w:rsidP="00AE3F12">
            <w:pPr>
              <w:pStyle w:val="TAC"/>
              <w:rPr>
                <w:rFonts w:cs="Arial"/>
              </w:rPr>
            </w:pPr>
            <w:r w:rsidRPr="000702BF">
              <w:rPr>
                <w:rFonts w:cs="Arial"/>
              </w:rPr>
              <w:t>1</w:t>
            </w:r>
            <w:r w:rsidR="007C04FC">
              <w:rPr>
                <w:rFonts w:cs="Arial"/>
              </w:rPr>
              <w:t>,</w:t>
            </w:r>
            <w:r w:rsidRPr="000702BF">
              <w:rPr>
                <w:rFonts w:cs="Arial"/>
              </w:rPr>
              <w:t>605≤</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w:t>
            </w:r>
            <w:r w:rsidR="007C04FC">
              <w:rPr>
                <w:rFonts w:cs="Arial"/>
              </w:rPr>
              <w:t>,</w:t>
            </w:r>
            <w:r w:rsidRPr="000702BF">
              <w:rPr>
                <w:rFonts w:cs="Arial"/>
              </w:rPr>
              <w:t>610</w:t>
            </w:r>
          </w:p>
        </w:tc>
        <w:tc>
          <w:tcPr>
            <w:tcW w:w="2065" w:type="dxa"/>
          </w:tcPr>
          <w:p w14:paraId="1F0C30AF" w14:textId="35427561" w:rsidR="001265E6" w:rsidRPr="000702BF" w:rsidRDefault="001265E6" w:rsidP="00AE3F12">
            <w:pPr>
              <w:pStyle w:val="TAC"/>
              <w:rPr>
                <w:rFonts w:cs="Arial"/>
              </w:rPr>
            </w:pPr>
            <w:r w:rsidRPr="000702BF">
              <w:rPr>
                <w:rFonts w:cs="Arial"/>
              </w:rPr>
              <w:t>-40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24/5</w:t>
            </w:r>
            <w:r w:rsidR="008D0E0E" w:rsidRPr="000702BF">
              <w:rPr>
                <w:rFonts w:cs="Arial"/>
              </w:rPr>
              <w:t xml:space="preserve"> </w:t>
            </w:r>
            <w:r w:rsidRPr="000702BF">
              <w:rPr>
                <w:rFonts w:cs="Arial"/>
              </w:rPr>
              <w:t>(f-1605)</w:t>
            </w:r>
          </w:p>
        </w:tc>
        <w:tc>
          <w:tcPr>
            <w:tcW w:w="1377" w:type="dxa"/>
          </w:tcPr>
          <w:p w14:paraId="31B45A34" w14:textId="77777777" w:rsidR="001265E6" w:rsidRPr="000702BF" w:rsidRDefault="001265E6" w:rsidP="00AE3F12">
            <w:pPr>
              <w:pStyle w:val="TAC"/>
              <w:rPr>
                <w:rFonts w:cs="Arial"/>
              </w:rPr>
            </w:pPr>
            <w:r w:rsidRPr="000702BF">
              <w:rPr>
                <w:rFonts w:cs="Arial"/>
              </w:rPr>
              <w:t>1MHz</w:t>
            </w:r>
          </w:p>
        </w:tc>
        <w:tc>
          <w:tcPr>
            <w:tcW w:w="2222" w:type="dxa"/>
            <w:tcBorders>
              <w:top w:val="nil"/>
              <w:bottom w:val="nil"/>
            </w:tcBorders>
            <w:shd w:val="clear" w:color="auto" w:fill="auto"/>
          </w:tcPr>
          <w:p w14:paraId="6EF5524E" w14:textId="77777777" w:rsidR="001265E6" w:rsidRPr="000702BF" w:rsidRDefault="001265E6" w:rsidP="00AE3F12">
            <w:pPr>
              <w:pStyle w:val="TAC"/>
              <w:rPr>
                <w:rFonts w:ascii="Times New Roman" w:hAnsi="Times New Roman"/>
              </w:rPr>
            </w:pPr>
          </w:p>
        </w:tc>
      </w:tr>
      <w:tr w:rsidR="001265E6" w:rsidRPr="000702BF" w14:paraId="2A476929" w14:textId="77777777" w:rsidTr="008D0E0E">
        <w:trPr>
          <w:jc w:val="center"/>
        </w:trPr>
        <w:tc>
          <w:tcPr>
            <w:tcW w:w="7512" w:type="dxa"/>
            <w:gridSpan w:val="4"/>
          </w:tcPr>
          <w:p w14:paraId="07C84D3A" w14:textId="0623FC88" w:rsidR="001265E6" w:rsidRPr="000702BF" w:rsidRDefault="001265E6" w:rsidP="00AE3F12">
            <w:pPr>
              <w:pStyle w:val="TAN"/>
              <w:rPr>
                <w:rFonts w:ascii="Times New Roman" w:hAnsi="Times New Roman"/>
              </w:rPr>
            </w:pPr>
            <w:r w:rsidRPr="000702BF">
              <w:rPr>
                <w:rFonts w:cs="Arial"/>
              </w:rPr>
              <w:t>NOTE:</w:t>
            </w:r>
            <w:r w:rsidRPr="000702BF">
              <w:tab/>
              <w:t>The</w:t>
            </w:r>
            <w:r w:rsidR="008D0E0E" w:rsidRPr="000702BF">
              <w:t xml:space="preserve"> </w:t>
            </w:r>
            <w:r w:rsidRPr="000702BF">
              <w:t>EIRP</w:t>
            </w:r>
            <w:r w:rsidR="008D0E0E" w:rsidRPr="000702BF">
              <w:t xml:space="preserve"> </w:t>
            </w:r>
            <w:r w:rsidRPr="000702BF">
              <w:t>requirement</w:t>
            </w:r>
            <w:r w:rsidR="008D0E0E" w:rsidRPr="000702BF">
              <w:t xml:space="preserve"> </w:t>
            </w:r>
            <w:r w:rsidRPr="000702BF">
              <w:t>in</w:t>
            </w:r>
            <w:r w:rsidR="008D0E0E" w:rsidRPr="000702BF">
              <w:t xml:space="preserve"> </w:t>
            </w:r>
            <w:r w:rsidRPr="000702BF">
              <w:t>regulation</w:t>
            </w:r>
            <w:r w:rsidR="008D0E0E" w:rsidRPr="000702BF">
              <w:t xml:space="preserve"> </w:t>
            </w:r>
            <w:r w:rsidRPr="000702BF">
              <w:t>is</w:t>
            </w:r>
            <w:r w:rsidR="008D0E0E" w:rsidRPr="000702BF">
              <w:t xml:space="preserve"> </w:t>
            </w:r>
            <w:r w:rsidRPr="000702BF">
              <w:t>converted</w:t>
            </w:r>
            <w:r w:rsidR="008D0E0E" w:rsidRPr="000702BF">
              <w:t xml:space="preserve"> </w:t>
            </w:r>
            <w:r w:rsidRPr="000702BF">
              <w:t>to</w:t>
            </w:r>
            <w:r w:rsidR="008D0E0E" w:rsidRPr="000702BF">
              <w:t xml:space="preserve"> </w:t>
            </w:r>
            <w:r w:rsidRPr="000702BF">
              <w:t>conducted</w:t>
            </w:r>
            <w:r w:rsidR="008D0E0E" w:rsidRPr="000702BF">
              <w:t xml:space="preserve"> </w:t>
            </w:r>
            <w:r w:rsidRPr="000702BF">
              <w:t>requirement</w:t>
            </w:r>
            <w:r w:rsidR="008D0E0E" w:rsidRPr="000702BF">
              <w:t xml:space="preserve"> </w:t>
            </w:r>
            <w:r w:rsidRPr="000702BF">
              <w:t>using</w:t>
            </w:r>
            <w:r w:rsidR="008D0E0E" w:rsidRPr="000702BF">
              <w:t xml:space="preserve"> </w:t>
            </w:r>
            <w:r w:rsidRPr="000702BF">
              <w:t>a</w:t>
            </w:r>
            <w:r w:rsidR="008D0E0E" w:rsidRPr="000702BF">
              <w:t xml:space="preserve"> </w:t>
            </w:r>
            <w:r w:rsidRPr="000702BF">
              <w:t>0</w:t>
            </w:r>
            <w:r w:rsidR="008D0E0E" w:rsidRPr="000702BF">
              <w:t xml:space="preserve"> </w:t>
            </w:r>
            <w:r w:rsidRPr="000702BF">
              <w:t>dBi</w:t>
            </w:r>
            <w:r w:rsidR="008D0E0E" w:rsidRPr="000702BF">
              <w:t xml:space="preserve"> </w:t>
            </w:r>
            <w:r w:rsidRPr="000702BF">
              <w:t>antenna.</w:t>
            </w:r>
          </w:p>
        </w:tc>
      </w:tr>
    </w:tbl>
    <w:p w14:paraId="69DFBC12" w14:textId="77777777" w:rsidR="00695633" w:rsidRPr="000702BF" w:rsidRDefault="00695633" w:rsidP="00CD1DFB"/>
    <w:p w14:paraId="44491E88" w14:textId="77777777" w:rsidR="00947E8E" w:rsidRPr="000702BF" w:rsidRDefault="00947E8E" w:rsidP="00947E8E">
      <w:pPr>
        <w:pStyle w:val="Heading3"/>
      </w:pPr>
      <w:bookmarkStart w:id="1142" w:name="_Toc60823584"/>
      <w:bookmarkStart w:id="1143" w:name="_Toc60825506"/>
      <w:bookmarkStart w:id="1144" w:name="_Toc69306279"/>
      <w:bookmarkStart w:id="1145" w:name="_Toc69309944"/>
      <w:bookmarkStart w:id="1146" w:name="_Toc76020268"/>
      <w:bookmarkStart w:id="1147" w:name="_Toc83720751"/>
      <w:bookmarkStart w:id="1148" w:name="_Toc152356670"/>
      <w:r w:rsidRPr="000702BF">
        <w:t>6.5.4</w:t>
      </w:r>
      <w:r w:rsidRPr="000702BF">
        <w:tab/>
        <w:t>Transmit intermodulation</w:t>
      </w:r>
      <w:bookmarkEnd w:id="1142"/>
      <w:bookmarkEnd w:id="1143"/>
      <w:bookmarkEnd w:id="1144"/>
      <w:bookmarkEnd w:id="1145"/>
      <w:bookmarkEnd w:id="1146"/>
      <w:bookmarkEnd w:id="1147"/>
      <w:bookmarkEnd w:id="1148"/>
    </w:p>
    <w:p w14:paraId="44251149" w14:textId="32A224A8" w:rsidR="00947E8E" w:rsidRPr="000702BF" w:rsidRDefault="00947E8E" w:rsidP="00947E8E">
      <w:pPr>
        <w:pStyle w:val="EditorsNote"/>
      </w:pPr>
      <w:r w:rsidRPr="000702BF">
        <w:t>Editor</w:t>
      </w:r>
      <w:r w:rsidR="0002370F" w:rsidRPr="000702BF">
        <w:t>'</w:t>
      </w:r>
      <w:r w:rsidRPr="000702BF">
        <w:t>s Note: This clause is incomplete. The following aspects are either missing or not yet determined:</w:t>
      </w:r>
    </w:p>
    <w:p w14:paraId="5D14FB1B" w14:textId="77777777" w:rsidR="00947E8E" w:rsidRPr="000702BF" w:rsidRDefault="00947E8E" w:rsidP="00947E8E">
      <w:pPr>
        <w:pStyle w:val="EditorsNote"/>
      </w:pPr>
      <w:r w:rsidRPr="000702BF">
        <w:t>- Addition to applicability spec is pending</w:t>
      </w:r>
    </w:p>
    <w:p w14:paraId="08F20FA2" w14:textId="2CD3335F" w:rsidR="00947E8E" w:rsidRPr="000702BF" w:rsidRDefault="00947E8E" w:rsidP="00947E8E">
      <w:pPr>
        <w:pStyle w:val="EditorsNote"/>
      </w:pPr>
      <w:r w:rsidRPr="000702BF">
        <w:t xml:space="preserve">- Initial condition and call setup procedure to support NR satellite access are </w:t>
      </w:r>
      <w:r w:rsidR="008B19AB">
        <w:t>to be updated</w:t>
      </w:r>
    </w:p>
    <w:p w14:paraId="494E5EA4" w14:textId="2056E96B" w:rsidR="00947E8E" w:rsidRPr="000702BF" w:rsidRDefault="00947E8E" w:rsidP="00947E8E">
      <w:pPr>
        <w:pStyle w:val="EditorsNote"/>
      </w:pPr>
      <w:r w:rsidRPr="000702BF">
        <w:t xml:space="preserve">- Message exceptions specific to satellite access is </w:t>
      </w:r>
      <w:r w:rsidR="008B19AB">
        <w:t>to be updated</w:t>
      </w:r>
    </w:p>
    <w:p w14:paraId="5E919A89" w14:textId="20ED5FE4" w:rsidR="00947E8E" w:rsidRPr="000702BF" w:rsidRDefault="00947E8E" w:rsidP="00947E8E">
      <w:pPr>
        <w:pStyle w:val="EditorsNote"/>
        <w:rPr>
          <w:lang w:eastAsia="zh-TW"/>
        </w:rPr>
      </w:pPr>
      <w:r w:rsidRPr="000702BF">
        <w:t xml:space="preserve">- Annex F MU/TT is </w:t>
      </w:r>
      <w:r w:rsidR="008B19AB">
        <w:t>to be updated</w:t>
      </w:r>
    </w:p>
    <w:p w14:paraId="12E25543" w14:textId="77777777" w:rsidR="00947E8E" w:rsidRPr="000702BF" w:rsidRDefault="00947E8E" w:rsidP="0002370F">
      <w:pPr>
        <w:pStyle w:val="Heading4"/>
      </w:pPr>
      <w:bookmarkStart w:id="1149" w:name="_Toc27478192"/>
      <w:bookmarkStart w:id="1150" w:name="_Toc36226907"/>
      <w:bookmarkStart w:id="1151" w:name="_Toc44324192"/>
      <w:bookmarkStart w:id="1152" w:name="_Toc52990386"/>
      <w:bookmarkStart w:id="1153" w:name="_Toc60823585"/>
      <w:bookmarkStart w:id="1154" w:name="_Toc60825507"/>
      <w:bookmarkStart w:id="1155" w:name="_Toc83720752"/>
      <w:bookmarkStart w:id="1156" w:name="_Toc152356671"/>
      <w:r w:rsidRPr="000702BF">
        <w:t>6.5.4.1</w:t>
      </w:r>
      <w:r w:rsidRPr="000702BF">
        <w:tab/>
        <w:t>Test purpose</w:t>
      </w:r>
      <w:bookmarkEnd w:id="1149"/>
      <w:bookmarkEnd w:id="1150"/>
      <w:bookmarkEnd w:id="1151"/>
      <w:bookmarkEnd w:id="1152"/>
      <w:bookmarkEnd w:id="1153"/>
      <w:bookmarkEnd w:id="1154"/>
      <w:bookmarkEnd w:id="1155"/>
      <w:bookmarkEnd w:id="1156"/>
    </w:p>
    <w:p w14:paraId="0FED9680" w14:textId="77777777" w:rsidR="00947E8E" w:rsidRPr="000702BF" w:rsidRDefault="00947E8E" w:rsidP="00947E8E">
      <w:r w:rsidRPr="000702BF">
        <w:t>To verify that the UE transmit intermodulation does not exceed the described value in the test requirement.</w:t>
      </w:r>
    </w:p>
    <w:p w14:paraId="28B377F4" w14:textId="77777777" w:rsidR="00947E8E" w:rsidRPr="000702BF" w:rsidRDefault="00947E8E" w:rsidP="00947E8E">
      <w:r w:rsidRPr="000702BF">
        <w:t>The transmit intermodulation performance is a measure of the capability of the transmitter to inhibit the generation of signals in its non-linear elements caused by presence of the wanted signal and an interfering signal reaching the transmitter via the antenna.</w:t>
      </w:r>
    </w:p>
    <w:p w14:paraId="080DA21D" w14:textId="77777777" w:rsidR="00947E8E" w:rsidRPr="000702BF" w:rsidRDefault="00947E8E" w:rsidP="0002370F">
      <w:pPr>
        <w:pStyle w:val="Heading4"/>
      </w:pPr>
      <w:bookmarkStart w:id="1157" w:name="_Toc27478193"/>
      <w:bookmarkStart w:id="1158" w:name="_Toc36226908"/>
      <w:bookmarkStart w:id="1159" w:name="_Toc44324193"/>
      <w:bookmarkStart w:id="1160" w:name="_Toc52990387"/>
      <w:bookmarkStart w:id="1161" w:name="_Toc60823586"/>
      <w:bookmarkStart w:id="1162" w:name="_Toc60825508"/>
      <w:bookmarkStart w:id="1163" w:name="_Toc83720753"/>
      <w:bookmarkStart w:id="1164" w:name="_Toc152356672"/>
      <w:r w:rsidRPr="000702BF">
        <w:t>6.5.4.2</w:t>
      </w:r>
      <w:r w:rsidRPr="000702BF">
        <w:tab/>
        <w:t>Test applicability</w:t>
      </w:r>
      <w:bookmarkEnd w:id="1157"/>
      <w:bookmarkEnd w:id="1158"/>
      <w:bookmarkEnd w:id="1159"/>
      <w:bookmarkEnd w:id="1160"/>
      <w:bookmarkEnd w:id="1161"/>
      <w:bookmarkEnd w:id="1162"/>
      <w:bookmarkEnd w:id="1163"/>
      <w:bookmarkEnd w:id="1164"/>
    </w:p>
    <w:p w14:paraId="0E10D72E" w14:textId="77777777" w:rsidR="00947E8E" w:rsidRPr="000702BF" w:rsidRDefault="00947E8E" w:rsidP="00947E8E">
      <w:pPr>
        <w:spacing w:after="0"/>
      </w:pPr>
      <w:r w:rsidRPr="000702BF">
        <w:t>The requirements of this test apply to all types of NR Power Class 3 UE release 17 and forward that support satellite</w:t>
      </w:r>
    </w:p>
    <w:p w14:paraId="371BAC5E" w14:textId="77777777" w:rsidR="00947E8E" w:rsidRPr="000702BF" w:rsidRDefault="00947E8E" w:rsidP="00947E8E">
      <w:pPr>
        <w:spacing w:after="0"/>
      </w:pPr>
      <w:r w:rsidRPr="000702BF">
        <w:t>access operation.</w:t>
      </w:r>
      <w:bookmarkStart w:id="1165" w:name="_Toc27478194"/>
      <w:bookmarkStart w:id="1166" w:name="_Toc36226909"/>
      <w:bookmarkStart w:id="1167" w:name="_Toc44324194"/>
      <w:bookmarkStart w:id="1168" w:name="_Toc52990388"/>
      <w:bookmarkStart w:id="1169" w:name="_Toc60823587"/>
      <w:bookmarkStart w:id="1170" w:name="_Toc60825509"/>
      <w:bookmarkStart w:id="1171" w:name="_Toc83720754"/>
    </w:p>
    <w:p w14:paraId="3BB075E1" w14:textId="77777777" w:rsidR="00947E8E" w:rsidRPr="000702BF" w:rsidRDefault="00947E8E" w:rsidP="0002370F">
      <w:pPr>
        <w:pStyle w:val="Heading4"/>
      </w:pPr>
      <w:bookmarkStart w:id="1172" w:name="_Toc152356673"/>
      <w:r w:rsidRPr="000702BF">
        <w:t>6.5.4.3</w:t>
      </w:r>
      <w:r w:rsidRPr="000702BF">
        <w:tab/>
        <w:t>Minimum conformance requirements</w:t>
      </w:r>
      <w:bookmarkEnd w:id="1165"/>
      <w:bookmarkEnd w:id="1166"/>
      <w:bookmarkEnd w:id="1167"/>
      <w:bookmarkEnd w:id="1168"/>
      <w:bookmarkEnd w:id="1169"/>
      <w:bookmarkEnd w:id="1170"/>
      <w:bookmarkEnd w:id="1171"/>
      <w:bookmarkEnd w:id="1172"/>
    </w:p>
    <w:p w14:paraId="7BA70982" w14:textId="77777777" w:rsidR="00947E8E" w:rsidRPr="000702BF" w:rsidRDefault="00947E8E" w:rsidP="00947E8E">
      <w:r w:rsidRPr="000702BF">
        <w:t>The transmit intermodulation performance is a measure of the capability of the transmitter to inhibit the generation of signals in its non-linear elements caused by presence of the wanted signal and an interfering signal reaching the transmitter via the antenna.</w:t>
      </w:r>
    </w:p>
    <w:p w14:paraId="5224B916" w14:textId="77777777" w:rsidR="00947E8E" w:rsidRPr="000702BF" w:rsidRDefault="00947E8E" w:rsidP="00947E8E">
      <w:pPr>
        <w:rPr>
          <w:rFonts w:cs="v5.0.0"/>
        </w:rPr>
      </w:pPr>
      <w:r w:rsidRPr="000702BF">
        <w:rPr>
          <w:rFonts w:cs="v5.0.0"/>
        </w:rPr>
        <w:t xml:space="preserve">UE </w:t>
      </w:r>
      <w:r w:rsidRPr="000702BF">
        <w:rPr>
          <w:rFonts w:cs="v5.0.0" w:hint="eastAsia"/>
        </w:rPr>
        <w:t xml:space="preserve">transmit </w:t>
      </w:r>
      <w:r w:rsidRPr="000702BF">
        <w:rPr>
          <w:rFonts w:cs="v5.0.0"/>
        </w:rPr>
        <w:t xml:space="preserve">intermodulation is defined by the ratio of the </w:t>
      </w:r>
      <w:r w:rsidRPr="000702BF">
        <w:t>mean</w:t>
      </w:r>
      <w:r w:rsidRPr="000702BF">
        <w:rPr>
          <w:rFonts w:cs="v5.0.0"/>
        </w:rPr>
        <w:t xml:space="preserve"> power of the wanted signal to the </w:t>
      </w:r>
      <w:r w:rsidRPr="000702BF">
        <w:t>mean</w:t>
      </w:r>
      <w:r w:rsidRPr="000702BF">
        <w:rPr>
          <w:rFonts w:cs="v5.0.0"/>
        </w:rPr>
        <w:t xml:space="preserve"> power of the intermodulation product when an interfering CW signal is added at a level below the wanted signal at each</w:t>
      </w:r>
      <w:r w:rsidRPr="000702BF">
        <w:rPr>
          <w:rFonts w:cs="v5.0.0" w:hint="eastAsia"/>
        </w:rPr>
        <w:t xml:space="preserve"> </w:t>
      </w:r>
      <w:r w:rsidRPr="000702BF">
        <w:rPr>
          <w:rFonts w:cs="v5.0.0"/>
        </w:rPr>
        <w:t>transmitter antenna port with the other antenna port(s) if any</w:t>
      </w:r>
      <w:r w:rsidRPr="000702BF">
        <w:rPr>
          <w:rFonts w:cs="v5.0.0" w:hint="eastAsia"/>
        </w:rPr>
        <w:t xml:space="preserve"> </w:t>
      </w:r>
      <w:r w:rsidRPr="000702BF">
        <w:rPr>
          <w:rFonts w:cs="v5.0.0"/>
        </w:rPr>
        <w:t xml:space="preserve">terminated. Both the wanted signal power and the intermodulation product power are measured through </w:t>
      </w:r>
      <w:r w:rsidRPr="000702BF">
        <w:rPr>
          <w:rFonts w:cs="v5.0.0" w:hint="eastAsia"/>
        </w:rPr>
        <w:t>NR</w:t>
      </w:r>
      <w:r w:rsidRPr="000702BF">
        <w:rPr>
          <w:rFonts w:cs="v5.0.0"/>
        </w:rPr>
        <w:t xml:space="preserve"> rectangular filter with measurement bandwidth shown in Table 6.5</w:t>
      </w:r>
      <w:r w:rsidRPr="000702BF">
        <w:rPr>
          <w:rFonts w:cs="v5.0.0" w:hint="eastAsia"/>
        </w:rPr>
        <w:t>.</w:t>
      </w:r>
      <w:r w:rsidRPr="000702BF">
        <w:rPr>
          <w:rFonts w:cs="v5.0.0"/>
        </w:rPr>
        <w:t>4.3-1.</w:t>
      </w:r>
    </w:p>
    <w:p w14:paraId="65DD5A61" w14:textId="77777777" w:rsidR="00947E8E" w:rsidRPr="000702BF" w:rsidRDefault="00947E8E" w:rsidP="00947E8E">
      <w:pPr>
        <w:rPr>
          <w:rFonts w:cs="v5.0.0"/>
        </w:rPr>
      </w:pPr>
      <w:r w:rsidRPr="000702BF">
        <w:rPr>
          <w:rFonts w:cs="v5.0.0"/>
        </w:rPr>
        <w:t>The requirement of transmit intermodulation is</w:t>
      </w:r>
      <w:r w:rsidRPr="000702BF">
        <w:rPr>
          <w:rFonts w:cs="v5.0.0" w:hint="eastAsia"/>
        </w:rPr>
        <w:t xml:space="preserve"> specified</w:t>
      </w:r>
      <w:r w:rsidRPr="000702BF">
        <w:rPr>
          <w:rFonts w:cs="v5.0.0"/>
        </w:rPr>
        <w:t xml:space="preserve"> in Table 6.5</w:t>
      </w:r>
      <w:r w:rsidRPr="000702BF">
        <w:rPr>
          <w:rFonts w:cs="v5.0.0" w:hint="eastAsia"/>
        </w:rPr>
        <w:t>.</w:t>
      </w:r>
      <w:r w:rsidRPr="000702BF">
        <w:rPr>
          <w:rFonts w:cs="v5.0.0"/>
        </w:rPr>
        <w:t>4.3-1.</w:t>
      </w:r>
    </w:p>
    <w:p w14:paraId="77E12FD3" w14:textId="77777777" w:rsidR="00947E8E" w:rsidRPr="000702BF" w:rsidRDefault="00947E8E" w:rsidP="00947E8E">
      <w:pPr>
        <w:pStyle w:val="TH"/>
      </w:pPr>
      <w:r w:rsidRPr="000702BF">
        <w:lastRenderedPageBreak/>
        <w:t>Table 6.5.4.3-1: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709"/>
        <w:gridCol w:w="3346"/>
        <w:gridCol w:w="3573"/>
      </w:tblGrid>
      <w:tr w:rsidR="00947E8E" w:rsidRPr="000702BF" w14:paraId="47A450A6" w14:textId="77777777" w:rsidTr="008D0E0E">
        <w:trPr>
          <w:jc w:val="center"/>
        </w:trPr>
        <w:tc>
          <w:tcPr>
            <w:tcW w:w="2709" w:type="dxa"/>
            <w:vAlign w:val="center"/>
          </w:tcPr>
          <w:p w14:paraId="14F4A3C5" w14:textId="4535DE42" w:rsidR="00947E8E" w:rsidRPr="000702BF" w:rsidRDefault="00947E8E" w:rsidP="00EB7DE4">
            <w:pPr>
              <w:pStyle w:val="TAH"/>
              <w:jc w:val="left"/>
            </w:pPr>
            <w:bookmarkStart w:id="1173" w:name="_MCCTEMPBM_CRPT44170204___4" w:colFirst="0" w:colLast="0"/>
            <w:r w:rsidRPr="000702BF">
              <w:rPr>
                <w:rFonts w:hint="eastAsia"/>
              </w:rPr>
              <w:t>Wanted</w:t>
            </w:r>
            <w:r w:rsidR="008D0E0E" w:rsidRPr="000702BF">
              <w:rPr>
                <w:rFonts w:hint="eastAsia"/>
              </w:rPr>
              <w:t xml:space="preserve"> </w:t>
            </w:r>
            <w:r w:rsidRPr="000702BF">
              <w:rPr>
                <w:rFonts w:hint="eastAsia"/>
              </w:rPr>
              <w:t>signal</w:t>
            </w:r>
          </w:p>
          <w:p w14:paraId="083B889F" w14:textId="10CAD94F" w:rsidR="00947E8E" w:rsidRPr="000702BF" w:rsidRDefault="00947E8E" w:rsidP="00EB7DE4">
            <w:pPr>
              <w:pStyle w:val="TAH"/>
              <w:jc w:val="left"/>
            </w:pPr>
            <w:r w:rsidRPr="000702BF">
              <w:rPr>
                <w:rFonts w:hint="eastAsia"/>
              </w:rPr>
              <w:t>channel</w:t>
            </w:r>
            <w:r w:rsidR="008D0E0E" w:rsidRPr="000702BF">
              <w:rPr>
                <w:rFonts w:hint="eastAsia"/>
              </w:rPr>
              <w:t xml:space="preserve"> </w:t>
            </w:r>
            <w:r w:rsidRPr="000702BF">
              <w:t>bandwidth</w:t>
            </w:r>
          </w:p>
        </w:tc>
        <w:tc>
          <w:tcPr>
            <w:tcW w:w="6919" w:type="dxa"/>
            <w:gridSpan w:val="2"/>
            <w:vAlign w:val="center"/>
          </w:tcPr>
          <w:p w14:paraId="6EF4FD3F" w14:textId="77777777" w:rsidR="00947E8E" w:rsidRPr="000702BF" w:rsidRDefault="00947E8E" w:rsidP="00AE3F12">
            <w:pPr>
              <w:pStyle w:val="TAC"/>
            </w:pPr>
            <w:r w:rsidRPr="000702BF">
              <w:t>BW</w:t>
            </w:r>
            <w:r w:rsidRPr="000702BF">
              <w:rPr>
                <w:vertAlign w:val="subscript"/>
              </w:rPr>
              <w:t>Channel</w:t>
            </w:r>
          </w:p>
        </w:tc>
      </w:tr>
      <w:tr w:rsidR="00947E8E" w:rsidRPr="000702BF" w14:paraId="599A2974" w14:textId="77777777" w:rsidTr="008D0E0E">
        <w:trPr>
          <w:jc w:val="center"/>
        </w:trPr>
        <w:tc>
          <w:tcPr>
            <w:tcW w:w="2709" w:type="dxa"/>
            <w:vAlign w:val="center"/>
          </w:tcPr>
          <w:p w14:paraId="05B6C667" w14:textId="7DF507AB" w:rsidR="00947E8E" w:rsidRPr="000702BF" w:rsidRDefault="00947E8E" w:rsidP="00EB7DE4">
            <w:pPr>
              <w:pStyle w:val="TAH"/>
              <w:jc w:val="left"/>
            </w:pPr>
            <w:bookmarkStart w:id="1174" w:name="_MCCTEMPBM_CRPT44170205___4" w:colFirst="0" w:colLast="0"/>
            <w:bookmarkEnd w:id="1173"/>
            <w:r w:rsidRPr="000702BF">
              <w:t>Interference</w:t>
            </w:r>
            <w:r w:rsidR="008D0E0E" w:rsidRPr="000702BF">
              <w:t xml:space="preserve"> </w:t>
            </w:r>
            <w:r w:rsidRPr="000702BF">
              <w:rPr>
                <w:rFonts w:hint="eastAsia"/>
              </w:rPr>
              <w:t>s</w:t>
            </w:r>
            <w:r w:rsidRPr="000702BF">
              <w:t>ignal</w:t>
            </w:r>
          </w:p>
          <w:p w14:paraId="4FE60594" w14:textId="0FF4B209" w:rsidR="00947E8E" w:rsidRPr="000702BF" w:rsidRDefault="00947E8E" w:rsidP="00EB7DE4">
            <w:pPr>
              <w:pStyle w:val="TAH"/>
              <w:jc w:val="left"/>
            </w:pPr>
            <w:r w:rsidRPr="000702BF">
              <w:rPr>
                <w:rFonts w:hint="eastAsia"/>
              </w:rPr>
              <w:t>f</w:t>
            </w:r>
            <w:r w:rsidRPr="000702BF">
              <w:t>requency</w:t>
            </w:r>
            <w:r w:rsidR="008D0E0E" w:rsidRPr="000702BF">
              <w:t xml:space="preserve"> </w:t>
            </w:r>
            <w:r w:rsidRPr="000702BF">
              <w:rPr>
                <w:rFonts w:hint="eastAsia"/>
              </w:rPr>
              <w:t>o</w:t>
            </w:r>
            <w:r w:rsidRPr="000702BF">
              <w:t>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p>
        </w:tc>
        <w:tc>
          <w:tcPr>
            <w:tcW w:w="3346" w:type="dxa"/>
            <w:vAlign w:val="center"/>
          </w:tcPr>
          <w:p w14:paraId="4670E664" w14:textId="77777777" w:rsidR="00947E8E" w:rsidRPr="000702BF" w:rsidRDefault="00947E8E" w:rsidP="00AE3F12">
            <w:pPr>
              <w:pStyle w:val="TAC"/>
            </w:pPr>
            <w:r w:rsidRPr="000702BF">
              <w:t>BW</w:t>
            </w:r>
            <w:r w:rsidRPr="000702BF">
              <w:rPr>
                <w:vertAlign w:val="subscript"/>
              </w:rPr>
              <w:t>Channel</w:t>
            </w:r>
          </w:p>
        </w:tc>
        <w:tc>
          <w:tcPr>
            <w:tcW w:w="3573" w:type="dxa"/>
            <w:vAlign w:val="center"/>
          </w:tcPr>
          <w:p w14:paraId="74436C2E" w14:textId="77777777" w:rsidR="00947E8E" w:rsidRPr="000702BF" w:rsidRDefault="00947E8E" w:rsidP="00AE3F12">
            <w:pPr>
              <w:pStyle w:val="TAC"/>
            </w:pPr>
            <w:r w:rsidRPr="000702BF">
              <w:rPr>
                <w:rFonts w:hint="eastAsia"/>
              </w:rPr>
              <w:t>2*</w:t>
            </w:r>
            <w:r w:rsidRPr="000702BF">
              <w:t>BW</w:t>
            </w:r>
            <w:r w:rsidRPr="000702BF">
              <w:rPr>
                <w:vertAlign w:val="subscript"/>
              </w:rPr>
              <w:t>Channel</w:t>
            </w:r>
          </w:p>
        </w:tc>
      </w:tr>
      <w:tr w:rsidR="00947E8E" w:rsidRPr="000702BF" w14:paraId="7F06D12C" w14:textId="77777777" w:rsidTr="008D0E0E">
        <w:trPr>
          <w:jc w:val="center"/>
        </w:trPr>
        <w:tc>
          <w:tcPr>
            <w:tcW w:w="2709" w:type="dxa"/>
            <w:vAlign w:val="center"/>
          </w:tcPr>
          <w:p w14:paraId="0A353404" w14:textId="74D55712" w:rsidR="00947E8E" w:rsidRPr="000702BF" w:rsidRDefault="00947E8E" w:rsidP="00EB7DE4">
            <w:pPr>
              <w:pStyle w:val="TAH"/>
              <w:jc w:val="left"/>
            </w:pPr>
            <w:bookmarkStart w:id="1175" w:name="_MCCTEMPBM_CRPT44170206___4"/>
            <w:bookmarkEnd w:id="1174"/>
            <w:r w:rsidRPr="000702BF">
              <w:t>Interference</w:t>
            </w:r>
            <w:r w:rsidR="008D0E0E" w:rsidRPr="000702BF">
              <w:t xml:space="preserve"> </w:t>
            </w:r>
            <w:r w:rsidRPr="000702BF">
              <w:t>CW</w:t>
            </w:r>
            <w:r w:rsidR="008D0E0E" w:rsidRPr="000702BF">
              <w:t xml:space="preserve"> </w:t>
            </w:r>
            <w:r w:rsidRPr="000702BF">
              <w:rPr>
                <w:rFonts w:hint="eastAsia"/>
              </w:rPr>
              <w:t>s</w:t>
            </w:r>
            <w:r w:rsidRPr="000702BF">
              <w:t>ignal</w:t>
            </w:r>
            <w:r w:rsidR="008D0E0E" w:rsidRPr="000702BF">
              <w:t xml:space="preserve"> </w:t>
            </w:r>
            <w:r w:rsidRPr="000702BF">
              <w:rPr>
                <w:rFonts w:hint="eastAsia"/>
              </w:rPr>
              <w:t>l</w:t>
            </w:r>
            <w:r w:rsidRPr="000702BF">
              <w:t>evel</w:t>
            </w:r>
            <w:bookmarkEnd w:id="1175"/>
          </w:p>
        </w:tc>
        <w:tc>
          <w:tcPr>
            <w:tcW w:w="6919" w:type="dxa"/>
            <w:gridSpan w:val="2"/>
            <w:vAlign w:val="center"/>
          </w:tcPr>
          <w:p w14:paraId="36192E02" w14:textId="56B23048" w:rsidR="00947E8E" w:rsidRPr="000702BF" w:rsidRDefault="00947E8E" w:rsidP="00AE3F12">
            <w:pPr>
              <w:pStyle w:val="TAC"/>
            </w:pPr>
            <w:r w:rsidRPr="000702BF">
              <w:rPr>
                <w:rFonts w:hint="eastAsia"/>
              </w:rPr>
              <w:t>-40</w:t>
            </w:r>
            <w:r w:rsidR="008D0E0E" w:rsidRPr="000702BF">
              <w:t xml:space="preserve"> </w:t>
            </w:r>
            <w:r w:rsidRPr="000702BF">
              <w:rPr>
                <w:rFonts w:hint="eastAsia"/>
              </w:rPr>
              <w:t>dBc</w:t>
            </w:r>
          </w:p>
        </w:tc>
      </w:tr>
      <w:tr w:rsidR="00947E8E" w:rsidRPr="000702BF" w14:paraId="7759ABC5" w14:textId="77777777" w:rsidTr="008D0E0E">
        <w:trPr>
          <w:jc w:val="center"/>
        </w:trPr>
        <w:tc>
          <w:tcPr>
            <w:tcW w:w="2709" w:type="dxa"/>
            <w:vAlign w:val="center"/>
          </w:tcPr>
          <w:p w14:paraId="43938C01" w14:textId="64BA6AA7" w:rsidR="00947E8E" w:rsidRPr="000702BF" w:rsidRDefault="00947E8E" w:rsidP="00EB7DE4">
            <w:pPr>
              <w:pStyle w:val="TAH"/>
              <w:jc w:val="left"/>
            </w:pPr>
            <w:bookmarkStart w:id="1176" w:name="_MCCTEMPBM_CRPT44170207___4"/>
            <w:r w:rsidRPr="000702BF">
              <w:rPr>
                <w:rFonts w:hint="eastAsia"/>
              </w:rPr>
              <w:t>Intermodulation</w:t>
            </w:r>
            <w:r w:rsidR="008D0E0E" w:rsidRPr="000702BF">
              <w:rPr>
                <w:rFonts w:hint="eastAsia"/>
              </w:rPr>
              <w:t xml:space="preserve"> </w:t>
            </w:r>
            <w:r w:rsidRPr="000702BF">
              <w:rPr>
                <w:rFonts w:hint="eastAsia"/>
              </w:rPr>
              <w:t>product</w:t>
            </w:r>
            <w:bookmarkEnd w:id="1176"/>
          </w:p>
        </w:tc>
        <w:tc>
          <w:tcPr>
            <w:tcW w:w="3346" w:type="dxa"/>
            <w:vAlign w:val="center"/>
          </w:tcPr>
          <w:p w14:paraId="0E6EE87E" w14:textId="01CC414E" w:rsidR="00947E8E" w:rsidRPr="000702BF" w:rsidRDefault="00947E8E" w:rsidP="00AE3F12">
            <w:pPr>
              <w:pStyle w:val="TAC"/>
            </w:pPr>
            <w:r w:rsidRPr="000702BF">
              <w:rPr>
                <w:rFonts w:cs="v5.0.0"/>
              </w:rPr>
              <w:t>&lt;</w:t>
            </w:r>
            <w:r w:rsidR="008D0E0E" w:rsidRPr="000702BF">
              <w:rPr>
                <w:rFonts w:cs="v5.0.0"/>
              </w:rPr>
              <w:t xml:space="preserve"> </w:t>
            </w:r>
            <w:r w:rsidRPr="000702BF">
              <w:t>-29</w:t>
            </w:r>
            <w:r w:rsidR="008D0E0E" w:rsidRPr="000702BF">
              <w:t xml:space="preserve"> </w:t>
            </w:r>
            <w:r w:rsidRPr="000702BF">
              <w:t>dBc</w:t>
            </w:r>
          </w:p>
        </w:tc>
        <w:tc>
          <w:tcPr>
            <w:tcW w:w="3573" w:type="dxa"/>
            <w:vAlign w:val="center"/>
          </w:tcPr>
          <w:p w14:paraId="4FD9F35A" w14:textId="4D0AE083" w:rsidR="00947E8E" w:rsidRPr="000702BF" w:rsidRDefault="00947E8E" w:rsidP="00AE3F12">
            <w:pPr>
              <w:pStyle w:val="TAC"/>
            </w:pPr>
            <w:r w:rsidRPr="000702BF">
              <w:rPr>
                <w:rFonts w:cs="v5.0.0"/>
              </w:rPr>
              <w:t>&lt;</w:t>
            </w:r>
            <w:r w:rsidR="008D0E0E" w:rsidRPr="000702BF">
              <w:t xml:space="preserve"> </w:t>
            </w:r>
            <w:r w:rsidRPr="000702BF">
              <w:t>-35</w:t>
            </w:r>
            <w:r w:rsidR="008D0E0E" w:rsidRPr="000702BF">
              <w:t xml:space="preserve"> </w:t>
            </w:r>
            <w:r w:rsidRPr="000702BF">
              <w:t>dBc</w:t>
            </w:r>
          </w:p>
        </w:tc>
      </w:tr>
      <w:tr w:rsidR="00947E8E" w:rsidRPr="000702BF" w14:paraId="648EDDCD" w14:textId="77777777" w:rsidTr="008D0E0E">
        <w:trPr>
          <w:jc w:val="center"/>
        </w:trPr>
        <w:tc>
          <w:tcPr>
            <w:tcW w:w="2709" w:type="dxa"/>
            <w:vAlign w:val="center"/>
          </w:tcPr>
          <w:p w14:paraId="461F89DF" w14:textId="6ECAC8F9" w:rsidR="00947E8E" w:rsidRPr="000702BF" w:rsidRDefault="00947E8E" w:rsidP="00EB7DE4">
            <w:pPr>
              <w:pStyle w:val="TAH"/>
              <w:jc w:val="left"/>
            </w:pPr>
            <w:bookmarkStart w:id="1177" w:name="_MCCTEMPBM_CRPT44170208___4"/>
            <w:r w:rsidRPr="000702BF">
              <w:t>Measurement</w:t>
            </w:r>
            <w:r w:rsidR="008D0E0E" w:rsidRPr="000702BF">
              <w:t xml:space="preserve"> </w:t>
            </w:r>
            <w:r w:rsidRPr="000702BF">
              <w:t>bandwidth</w:t>
            </w:r>
            <w:bookmarkEnd w:id="1177"/>
          </w:p>
        </w:tc>
        <w:tc>
          <w:tcPr>
            <w:tcW w:w="6919" w:type="dxa"/>
            <w:gridSpan w:val="2"/>
            <w:vAlign w:val="center"/>
          </w:tcPr>
          <w:p w14:paraId="42F8F9AB" w14:textId="78C7CF0E" w:rsidR="00947E8E" w:rsidRPr="000702BF" w:rsidRDefault="00947E8E" w:rsidP="00AE3F12">
            <w:pPr>
              <w:pStyle w:val="TAC"/>
            </w:pPr>
            <w:r w:rsidRPr="000702BF">
              <w:rPr>
                <w:rFonts w:hint="eastAsia"/>
              </w:rPr>
              <w:t>T</w:t>
            </w:r>
            <w:r w:rsidRPr="000702BF">
              <w:t>he</w:t>
            </w:r>
            <w:r w:rsidR="008D0E0E" w:rsidRPr="000702BF">
              <w:t xml:space="preserve"> </w:t>
            </w:r>
            <w:r w:rsidRPr="000702BF">
              <w:t>maximum</w:t>
            </w:r>
            <w:r w:rsidR="008D0E0E" w:rsidRPr="000702BF">
              <w:t xml:space="preserve"> </w:t>
            </w:r>
            <w:r w:rsidRPr="000702BF">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t xml:space="preserve"> </w:t>
            </w:r>
            <w:r w:rsidRPr="000702BF">
              <w:t>among</w:t>
            </w:r>
            <w:r w:rsidR="008D0E0E" w:rsidRPr="000702BF">
              <w:t xml:space="preserve"> </w:t>
            </w:r>
            <w:r w:rsidRPr="000702BF">
              <w:t>the</w:t>
            </w:r>
            <w:r w:rsidR="008D0E0E" w:rsidRPr="000702BF">
              <w:t xml:space="preserve"> </w:t>
            </w:r>
            <w:r w:rsidRPr="000702BF">
              <w:t>different</w:t>
            </w:r>
            <w:r w:rsidR="008D0E0E" w:rsidRPr="000702BF">
              <w:t xml:space="preserve"> </w:t>
            </w:r>
            <w:r w:rsidRPr="000702BF">
              <w:t>SCS's</w:t>
            </w:r>
            <w:r w:rsidR="008D0E0E" w:rsidRPr="000702BF">
              <w:t xml:space="preserve"> </w:t>
            </w:r>
            <w:r w:rsidRPr="000702BF">
              <w:t>for</w:t>
            </w:r>
            <w:r w:rsidR="008D0E0E" w:rsidRPr="000702BF">
              <w:t xml:space="preserve"> </w:t>
            </w:r>
            <w:r w:rsidRPr="000702BF">
              <w:rPr>
                <w:rFonts w:hint="eastAsia"/>
              </w:rPr>
              <w:t>the</w:t>
            </w:r>
            <w:r w:rsidR="008D0E0E" w:rsidRPr="000702BF">
              <w:rPr>
                <w:rFonts w:hint="eastAsia"/>
              </w:rPr>
              <w:t xml:space="preserve"> </w:t>
            </w:r>
            <w:r w:rsidRPr="000702BF">
              <w:t>channel</w:t>
            </w:r>
            <w:r w:rsidR="008D0E0E" w:rsidRPr="000702BF">
              <w:t xml:space="preserve"> </w:t>
            </w:r>
            <w:r w:rsidRPr="000702BF">
              <w:t>BW</w:t>
            </w:r>
            <w:r w:rsidR="008D0E0E" w:rsidRPr="000702BF">
              <w:t xml:space="preserve"> </w:t>
            </w:r>
            <w:r w:rsidRPr="000702BF">
              <w:rPr>
                <w:rFonts w:hint="eastAsia"/>
              </w:rPr>
              <w:t>as</w:t>
            </w:r>
            <w:r w:rsidR="008D0E0E" w:rsidRPr="000702BF">
              <w:rPr>
                <w:rFonts w:hint="eastAsia"/>
              </w:rPr>
              <w:t xml:space="preserve"> </w:t>
            </w:r>
            <w:r w:rsidRPr="000702BF">
              <w:rPr>
                <w:rFonts w:hint="eastAsia"/>
              </w:rPr>
              <w:t>defined</w:t>
            </w:r>
            <w:r w:rsidR="008D0E0E" w:rsidRPr="000702BF">
              <w:rPr>
                <w:rFonts w:hint="eastAsia"/>
              </w:rPr>
              <w:t xml:space="preserve"> </w:t>
            </w:r>
            <w:r w:rsidRPr="000702BF">
              <w:rPr>
                <w:rFonts w:hint="eastAsia"/>
              </w:rPr>
              <w:t>in</w:t>
            </w:r>
            <w:r w:rsidR="008D0E0E" w:rsidRPr="000702BF">
              <w:rPr>
                <w:rFonts w:hint="eastAsia"/>
              </w:rPr>
              <w:t xml:space="preserve"> </w:t>
            </w:r>
            <w:r w:rsidRPr="000702BF">
              <w:t>Table</w:t>
            </w:r>
            <w:r w:rsidR="008D0E0E" w:rsidRPr="000702BF">
              <w:t xml:space="preserve"> </w:t>
            </w:r>
            <w:r w:rsidRPr="000702BF">
              <w:t>6.5.2.4.1-1</w:t>
            </w:r>
          </w:p>
        </w:tc>
      </w:tr>
      <w:tr w:rsidR="00947E8E" w:rsidRPr="000702BF" w14:paraId="3709B809" w14:textId="77777777" w:rsidTr="008D0E0E">
        <w:trPr>
          <w:jc w:val="center"/>
        </w:trPr>
        <w:tc>
          <w:tcPr>
            <w:tcW w:w="2709" w:type="dxa"/>
            <w:vAlign w:val="center"/>
          </w:tcPr>
          <w:p w14:paraId="57DFE2A7" w14:textId="279851E9" w:rsidR="00947E8E" w:rsidRPr="000702BF" w:rsidRDefault="00947E8E" w:rsidP="00EB7DE4">
            <w:pPr>
              <w:pStyle w:val="TAH"/>
              <w:jc w:val="left"/>
            </w:pPr>
            <w:bookmarkStart w:id="1178" w:name="_MCCTEMPBM_CRPT44170209___4"/>
            <w:r w:rsidRPr="000702BF">
              <w:t>Measurement</w:t>
            </w:r>
            <w:r w:rsidR="008D0E0E" w:rsidRPr="000702BF">
              <w:t xml:space="preserve"> </w:t>
            </w:r>
            <w:r w:rsidRPr="000702BF">
              <w:t>offset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bookmarkEnd w:id="1178"/>
          </w:p>
        </w:tc>
        <w:tc>
          <w:tcPr>
            <w:tcW w:w="3346" w:type="dxa"/>
            <w:vAlign w:val="center"/>
          </w:tcPr>
          <w:p w14:paraId="4307110F" w14:textId="36808F57" w:rsidR="00947E8E" w:rsidRPr="000702BF" w:rsidRDefault="00947E8E" w:rsidP="00AE3F12">
            <w:pPr>
              <w:pStyle w:val="TAC"/>
            </w:pPr>
            <w:r w:rsidRPr="000702BF">
              <w:t>BW</w:t>
            </w:r>
            <w:r w:rsidRPr="000702BF">
              <w:rPr>
                <w:vertAlign w:val="subscript"/>
              </w:rPr>
              <w:t>Chann</w:t>
            </w:r>
            <w:r w:rsidRPr="000702BF">
              <w:rPr>
                <w:rFonts w:hint="eastAsia"/>
                <w:vertAlign w:val="subscript"/>
              </w:rPr>
              <w:t>el</w:t>
            </w:r>
            <w:r w:rsidR="008D0E0E" w:rsidRPr="000702BF">
              <w:t xml:space="preserve"> </w:t>
            </w:r>
            <w:r w:rsidRPr="000702BF">
              <w:t>and</w:t>
            </w:r>
            <w:r w:rsidR="008D0E0E" w:rsidRPr="000702BF">
              <w:t xml:space="preserve"> </w:t>
            </w:r>
            <w:r w:rsidRPr="000702BF">
              <w:rPr>
                <w:rFonts w:hint="eastAsia"/>
              </w:rPr>
              <w:t>2*</w:t>
            </w:r>
            <w:r w:rsidRPr="000702BF">
              <w:t>BW</w:t>
            </w:r>
            <w:r w:rsidRPr="000702BF">
              <w:rPr>
                <w:vertAlign w:val="subscript"/>
              </w:rPr>
              <w:t>Channel</w:t>
            </w:r>
          </w:p>
        </w:tc>
        <w:tc>
          <w:tcPr>
            <w:tcW w:w="3573" w:type="dxa"/>
            <w:vAlign w:val="center"/>
          </w:tcPr>
          <w:p w14:paraId="012657FA" w14:textId="423B281A" w:rsidR="00947E8E" w:rsidRPr="000702BF" w:rsidRDefault="00947E8E" w:rsidP="00AE3F12">
            <w:pPr>
              <w:pStyle w:val="TAC"/>
            </w:pPr>
            <w:r w:rsidRPr="000702BF">
              <w:rPr>
                <w:rFonts w:hint="eastAsia"/>
              </w:rPr>
              <w:t>2*</w:t>
            </w:r>
            <w:r w:rsidRPr="000702BF">
              <w:t>BW</w:t>
            </w:r>
            <w:r w:rsidRPr="000702BF">
              <w:rPr>
                <w:vertAlign w:val="subscript"/>
              </w:rPr>
              <w:t>Channel</w:t>
            </w:r>
            <w:r w:rsidR="008D0E0E" w:rsidRPr="000702BF">
              <w:t xml:space="preserve"> </w:t>
            </w:r>
            <w:r w:rsidRPr="000702BF">
              <w:t>and</w:t>
            </w:r>
            <w:r w:rsidR="008D0E0E" w:rsidRPr="000702BF">
              <w:t xml:space="preserve"> </w:t>
            </w:r>
            <w:r w:rsidRPr="000702BF">
              <w:rPr>
                <w:rFonts w:hint="eastAsia"/>
              </w:rPr>
              <w:t>4*</w:t>
            </w:r>
            <w:r w:rsidRPr="000702BF">
              <w:t>BW</w:t>
            </w:r>
            <w:r w:rsidRPr="000702BF">
              <w:rPr>
                <w:vertAlign w:val="subscript"/>
              </w:rPr>
              <w:t>Channel</w:t>
            </w:r>
          </w:p>
        </w:tc>
      </w:tr>
    </w:tbl>
    <w:p w14:paraId="0AE5FD2D" w14:textId="77777777" w:rsidR="00947E8E" w:rsidRPr="000702BF" w:rsidRDefault="00947E8E" w:rsidP="00947E8E"/>
    <w:p w14:paraId="342E665D" w14:textId="77777777" w:rsidR="00947E8E" w:rsidRPr="000702BF" w:rsidRDefault="00947E8E" w:rsidP="00947E8E">
      <w:r w:rsidRPr="000702BF">
        <w:t>The normative reference for this requirement is TS 38.101-5 [11] clause 6.5.4.</w:t>
      </w:r>
    </w:p>
    <w:p w14:paraId="7319CE68" w14:textId="77777777" w:rsidR="00947E8E" w:rsidRPr="000702BF" w:rsidRDefault="00947E8E" w:rsidP="00947E8E"/>
    <w:p w14:paraId="401056B4" w14:textId="77777777" w:rsidR="00947E8E" w:rsidRPr="000702BF" w:rsidRDefault="00947E8E" w:rsidP="0002370F">
      <w:pPr>
        <w:pStyle w:val="Heading4"/>
      </w:pPr>
      <w:bookmarkStart w:id="1179" w:name="_Toc27478195"/>
      <w:bookmarkStart w:id="1180" w:name="_Toc36226910"/>
      <w:bookmarkStart w:id="1181" w:name="_Toc44324195"/>
      <w:bookmarkStart w:id="1182" w:name="_Toc52990389"/>
      <w:bookmarkStart w:id="1183" w:name="_Toc60823588"/>
      <w:bookmarkStart w:id="1184" w:name="_Toc60825510"/>
      <w:bookmarkStart w:id="1185" w:name="_Toc83720755"/>
      <w:bookmarkStart w:id="1186" w:name="_Toc152356674"/>
      <w:r w:rsidRPr="000702BF">
        <w:t>6.5.4.4</w:t>
      </w:r>
      <w:r w:rsidRPr="000702BF">
        <w:tab/>
        <w:t>Test description</w:t>
      </w:r>
      <w:bookmarkEnd w:id="1179"/>
      <w:bookmarkEnd w:id="1180"/>
      <w:bookmarkEnd w:id="1181"/>
      <w:bookmarkEnd w:id="1182"/>
      <w:bookmarkEnd w:id="1183"/>
      <w:bookmarkEnd w:id="1184"/>
      <w:bookmarkEnd w:id="1185"/>
      <w:bookmarkEnd w:id="1186"/>
    </w:p>
    <w:p w14:paraId="4DDB1906" w14:textId="77777777" w:rsidR="00947E8E" w:rsidRPr="000702BF" w:rsidRDefault="00947E8E" w:rsidP="0002370F">
      <w:pPr>
        <w:pStyle w:val="Heading5"/>
      </w:pPr>
      <w:bookmarkStart w:id="1187" w:name="_Toc27478196"/>
      <w:bookmarkStart w:id="1188" w:name="_Toc36226911"/>
      <w:bookmarkStart w:id="1189" w:name="_Toc44324196"/>
      <w:bookmarkStart w:id="1190" w:name="_Toc52990390"/>
      <w:bookmarkStart w:id="1191" w:name="_Toc60823589"/>
      <w:bookmarkStart w:id="1192" w:name="_Toc60825511"/>
      <w:bookmarkStart w:id="1193" w:name="_Toc152356675"/>
      <w:r w:rsidRPr="000702BF">
        <w:t>6.5.4.4.1</w:t>
      </w:r>
      <w:r w:rsidRPr="000702BF">
        <w:tab/>
        <w:t>Initial conditions</w:t>
      </w:r>
      <w:bookmarkEnd w:id="1187"/>
      <w:bookmarkEnd w:id="1188"/>
      <w:bookmarkEnd w:id="1189"/>
      <w:bookmarkEnd w:id="1190"/>
      <w:bookmarkEnd w:id="1191"/>
      <w:bookmarkEnd w:id="1192"/>
      <w:bookmarkEnd w:id="1193"/>
    </w:p>
    <w:p w14:paraId="695BC8A7" w14:textId="77777777" w:rsidR="00947E8E" w:rsidRPr="000702BF" w:rsidRDefault="00947E8E" w:rsidP="00947E8E">
      <w:r w:rsidRPr="000702BF">
        <w:t>Initial conditions are a set of test configurations the UE needs to be tested in and the steps for the SS to take with the UE to reach the correct measurement state.</w:t>
      </w:r>
    </w:p>
    <w:p w14:paraId="012DA7D5" w14:textId="77777777" w:rsidR="00947E8E" w:rsidRPr="000702BF" w:rsidRDefault="00947E8E" w:rsidP="00947E8E">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and are shown in table 6.5.4.4.1-1. The details of the uplink reference measurement channels (RMCs) are specified in Annexes A.2. Configurations of PDSCH and PDCCH before measurement are specified in Annex C.2.</w:t>
      </w:r>
    </w:p>
    <w:p w14:paraId="4F8C3ED7" w14:textId="77777777" w:rsidR="00947E8E" w:rsidRPr="000702BF" w:rsidRDefault="00947E8E" w:rsidP="00EB7DE4">
      <w:pPr>
        <w:pStyle w:val="TH"/>
      </w:pPr>
      <w:r w:rsidRPr="000702BF">
        <w:t>Table 6.5.4.4.1-1: Test Configuration Table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1"/>
        <w:gridCol w:w="2630"/>
        <w:gridCol w:w="3325"/>
        <w:gridCol w:w="2320"/>
      </w:tblGrid>
      <w:tr w:rsidR="00947E8E" w:rsidRPr="000702BF" w14:paraId="6C77765B" w14:textId="77777777" w:rsidTr="008D0E0E">
        <w:trPr>
          <w:jc w:val="center"/>
        </w:trPr>
        <w:tc>
          <w:tcPr>
            <w:tcW w:w="5000" w:type="pct"/>
            <w:gridSpan w:val="4"/>
            <w:shd w:val="clear" w:color="auto" w:fill="auto"/>
          </w:tcPr>
          <w:p w14:paraId="52539B3E" w14:textId="72D4BDEE" w:rsidR="00947E8E" w:rsidRPr="000702BF" w:rsidRDefault="00947E8E" w:rsidP="00AE3F12">
            <w:pPr>
              <w:pStyle w:val="TAH"/>
              <w:jc w:val="left"/>
            </w:pPr>
            <w:bookmarkStart w:id="1194" w:name="_MCCTEMPBM_CRPT44170210___4"/>
            <w:r w:rsidRPr="000702BF">
              <w:t>Initial</w:t>
            </w:r>
            <w:r w:rsidR="008D0E0E" w:rsidRPr="000702BF">
              <w:t xml:space="preserve"> </w:t>
            </w:r>
            <w:r w:rsidRPr="000702BF">
              <w:t>Conditions</w:t>
            </w:r>
            <w:bookmarkEnd w:id="1194"/>
          </w:p>
        </w:tc>
      </w:tr>
      <w:tr w:rsidR="00947E8E" w:rsidRPr="000702BF" w14:paraId="3C3C6C45" w14:textId="77777777" w:rsidTr="008D0E0E">
        <w:trPr>
          <w:jc w:val="center"/>
        </w:trPr>
        <w:tc>
          <w:tcPr>
            <w:tcW w:w="2068" w:type="pct"/>
            <w:gridSpan w:val="2"/>
            <w:shd w:val="clear" w:color="auto" w:fill="auto"/>
          </w:tcPr>
          <w:p w14:paraId="3E048349" w14:textId="5B894403" w:rsidR="00947E8E" w:rsidRPr="000702BF" w:rsidRDefault="00947E8E"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932" w:type="pct"/>
            <w:gridSpan w:val="2"/>
          </w:tcPr>
          <w:p w14:paraId="4E2D55AB" w14:textId="77777777" w:rsidR="00947E8E" w:rsidRPr="000702BF" w:rsidRDefault="00947E8E" w:rsidP="00AE3F12">
            <w:pPr>
              <w:pStyle w:val="TAL"/>
            </w:pPr>
            <w:r w:rsidRPr="000702BF">
              <w:t>Normal</w:t>
            </w:r>
          </w:p>
        </w:tc>
      </w:tr>
      <w:tr w:rsidR="00947E8E" w:rsidRPr="000702BF" w14:paraId="2509913F" w14:textId="77777777" w:rsidTr="008D0E0E">
        <w:trPr>
          <w:jc w:val="center"/>
        </w:trPr>
        <w:tc>
          <w:tcPr>
            <w:tcW w:w="2068" w:type="pct"/>
            <w:gridSpan w:val="2"/>
            <w:shd w:val="clear" w:color="auto" w:fill="auto"/>
          </w:tcPr>
          <w:p w14:paraId="75126329" w14:textId="67303C52" w:rsidR="00947E8E" w:rsidRPr="000702BF" w:rsidRDefault="00947E8E"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5D7322C4" w14:textId="18BCCA73" w:rsidR="00947E8E" w:rsidRPr="000702BF" w:rsidRDefault="00947E8E" w:rsidP="00AE3F12">
            <w:pPr>
              <w:pStyle w:val="TAL"/>
            </w:pPr>
            <w:r w:rsidRPr="000702BF">
              <w:t>Mid</w:t>
            </w:r>
            <w:r w:rsidR="008D0E0E" w:rsidRPr="000702BF">
              <w:t xml:space="preserve"> </w:t>
            </w:r>
            <w:r w:rsidRPr="000702BF">
              <w:t>range</w:t>
            </w:r>
          </w:p>
        </w:tc>
      </w:tr>
      <w:tr w:rsidR="00947E8E" w:rsidRPr="000702BF" w14:paraId="71272E05" w14:textId="77777777" w:rsidTr="008D0E0E">
        <w:trPr>
          <w:jc w:val="center"/>
        </w:trPr>
        <w:tc>
          <w:tcPr>
            <w:tcW w:w="2068" w:type="pct"/>
            <w:gridSpan w:val="2"/>
            <w:shd w:val="clear" w:color="auto" w:fill="auto"/>
          </w:tcPr>
          <w:p w14:paraId="7B15E1C5" w14:textId="12993492" w:rsidR="00947E8E" w:rsidRPr="000702BF" w:rsidRDefault="00947E8E"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932" w:type="pct"/>
            <w:gridSpan w:val="2"/>
          </w:tcPr>
          <w:p w14:paraId="11833223" w14:textId="1D474FBE" w:rsidR="00947E8E" w:rsidRPr="000702BF" w:rsidRDefault="00947E8E" w:rsidP="00AE3F12">
            <w:pPr>
              <w:pStyle w:val="TAL"/>
            </w:pPr>
            <w:r w:rsidRPr="000702BF">
              <w:t>Mid,</w:t>
            </w:r>
            <w:r w:rsidR="008D0E0E" w:rsidRPr="000702BF">
              <w:t xml:space="preserve"> </w:t>
            </w:r>
            <w:r w:rsidRPr="000702BF">
              <w:t>Highest</w:t>
            </w:r>
          </w:p>
        </w:tc>
      </w:tr>
      <w:tr w:rsidR="00947E8E" w:rsidRPr="000702BF" w14:paraId="334CA0D1" w14:textId="77777777" w:rsidTr="008D0E0E">
        <w:trPr>
          <w:jc w:val="center"/>
        </w:trPr>
        <w:tc>
          <w:tcPr>
            <w:tcW w:w="2068" w:type="pct"/>
            <w:gridSpan w:val="2"/>
            <w:shd w:val="clear" w:color="auto" w:fill="auto"/>
          </w:tcPr>
          <w:p w14:paraId="071D76B2" w14:textId="28DDC606" w:rsidR="00947E8E" w:rsidRPr="000702BF" w:rsidRDefault="00947E8E"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932" w:type="pct"/>
            <w:gridSpan w:val="2"/>
          </w:tcPr>
          <w:p w14:paraId="105F4E54" w14:textId="01AA6C39" w:rsidR="00947E8E" w:rsidRPr="000702BF" w:rsidRDefault="00947E8E" w:rsidP="00AE3F12">
            <w:pPr>
              <w:pStyle w:val="TAL"/>
            </w:pPr>
            <w:r w:rsidRPr="000702BF">
              <w:t>Lowest,</w:t>
            </w:r>
            <w:r w:rsidR="008D0E0E" w:rsidRPr="000702BF">
              <w:t xml:space="preserve"> </w:t>
            </w:r>
            <w:r w:rsidRPr="000702BF">
              <w:t>Highest</w:t>
            </w:r>
          </w:p>
        </w:tc>
      </w:tr>
      <w:tr w:rsidR="00947E8E" w:rsidRPr="000702BF" w14:paraId="40A53E1A" w14:textId="77777777" w:rsidTr="008D0E0E">
        <w:trPr>
          <w:jc w:val="center"/>
        </w:trPr>
        <w:tc>
          <w:tcPr>
            <w:tcW w:w="5000" w:type="pct"/>
            <w:gridSpan w:val="4"/>
            <w:shd w:val="clear" w:color="auto" w:fill="auto"/>
          </w:tcPr>
          <w:p w14:paraId="1DC24386" w14:textId="4AA4901D" w:rsidR="00947E8E" w:rsidRPr="000702BF" w:rsidRDefault="00947E8E" w:rsidP="00AE3F12">
            <w:pPr>
              <w:pStyle w:val="TAH"/>
              <w:jc w:val="left"/>
            </w:pPr>
            <w:bookmarkStart w:id="1195" w:name="_MCCTEMPBM_CRPT44170211___4"/>
            <w:r w:rsidRPr="000702BF">
              <w:t>Test</w:t>
            </w:r>
            <w:r w:rsidR="008D0E0E" w:rsidRPr="000702BF">
              <w:t xml:space="preserve"> </w:t>
            </w:r>
            <w:r w:rsidRPr="000702BF">
              <w:t>Parameters</w:t>
            </w:r>
            <w:bookmarkEnd w:id="1195"/>
          </w:p>
        </w:tc>
      </w:tr>
      <w:tr w:rsidR="00947E8E" w:rsidRPr="000702BF" w14:paraId="412749D3" w14:textId="77777777" w:rsidTr="008D0E0E">
        <w:trPr>
          <w:jc w:val="center"/>
        </w:trPr>
        <w:tc>
          <w:tcPr>
            <w:tcW w:w="702" w:type="pct"/>
            <w:shd w:val="clear" w:color="auto" w:fill="auto"/>
          </w:tcPr>
          <w:p w14:paraId="1E4C3DCB" w14:textId="69BE1DD0" w:rsidR="00947E8E" w:rsidRPr="000702BF" w:rsidRDefault="00947E8E" w:rsidP="00AE3F12">
            <w:pPr>
              <w:pStyle w:val="TAH"/>
              <w:jc w:val="left"/>
              <w:rPr>
                <w:lang w:eastAsia="zh-CN"/>
              </w:rPr>
            </w:pPr>
            <w:bookmarkStart w:id="1196" w:name="_MCCTEMPBM_CRPT44170212___4" w:colFirst="0" w:colLast="1"/>
            <w:r w:rsidRPr="000702BF">
              <w:rPr>
                <w:lang w:eastAsia="zh-CN"/>
              </w:rPr>
              <w:t>Test</w:t>
            </w:r>
            <w:r w:rsidR="008D0E0E" w:rsidRPr="000702BF">
              <w:rPr>
                <w:lang w:eastAsia="zh-CN"/>
              </w:rPr>
              <w:t xml:space="preserve"> </w:t>
            </w:r>
            <w:r w:rsidRPr="000702BF">
              <w:rPr>
                <w:lang w:eastAsia="zh-CN"/>
              </w:rPr>
              <w:t>ID</w:t>
            </w:r>
          </w:p>
        </w:tc>
        <w:tc>
          <w:tcPr>
            <w:tcW w:w="1366" w:type="pct"/>
            <w:tcBorders>
              <w:bottom w:val="single" w:sz="4" w:space="0" w:color="auto"/>
            </w:tcBorders>
            <w:shd w:val="clear" w:color="auto" w:fill="auto"/>
          </w:tcPr>
          <w:p w14:paraId="6DEB601F" w14:textId="0A9C5387" w:rsidR="00947E8E" w:rsidRPr="000702BF" w:rsidRDefault="00947E8E" w:rsidP="00AE3F12">
            <w:pPr>
              <w:pStyle w:val="TAH"/>
              <w:jc w:val="left"/>
            </w:pPr>
            <w:r w:rsidRPr="000702BF">
              <w:t>Downlink</w:t>
            </w:r>
            <w:r w:rsidR="008D0E0E" w:rsidRPr="000702BF">
              <w:t xml:space="preserve"> </w:t>
            </w:r>
            <w:r w:rsidRPr="000702BF">
              <w:t>Configuration</w:t>
            </w:r>
          </w:p>
        </w:tc>
        <w:tc>
          <w:tcPr>
            <w:tcW w:w="2932" w:type="pct"/>
            <w:gridSpan w:val="2"/>
          </w:tcPr>
          <w:p w14:paraId="79D37B1F" w14:textId="0701A360" w:rsidR="00947E8E" w:rsidRPr="000702BF" w:rsidRDefault="00947E8E" w:rsidP="00AE3F12">
            <w:pPr>
              <w:pStyle w:val="TAH"/>
              <w:jc w:val="left"/>
              <w:rPr>
                <w:lang w:eastAsia="zh-CN"/>
              </w:rPr>
            </w:pPr>
            <w:r w:rsidRPr="000702BF">
              <w:t>Uplink</w:t>
            </w:r>
            <w:r w:rsidR="008D0E0E" w:rsidRPr="000702BF">
              <w:t xml:space="preserve"> </w:t>
            </w:r>
            <w:r w:rsidRPr="000702BF">
              <w:t>Configuration</w:t>
            </w:r>
          </w:p>
        </w:tc>
      </w:tr>
      <w:tr w:rsidR="00947E8E" w:rsidRPr="000702BF" w14:paraId="0E9645D5" w14:textId="77777777" w:rsidTr="008D0E0E">
        <w:trPr>
          <w:jc w:val="center"/>
        </w:trPr>
        <w:tc>
          <w:tcPr>
            <w:tcW w:w="702" w:type="pct"/>
            <w:shd w:val="clear" w:color="auto" w:fill="auto"/>
          </w:tcPr>
          <w:p w14:paraId="1B47FD58" w14:textId="77777777" w:rsidR="00947E8E" w:rsidRPr="000702BF" w:rsidRDefault="00947E8E" w:rsidP="00AE3F12">
            <w:pPr>
              <w:pStyle w:val="TAH"/>
              <w:jc w:val="left"/>
              <w:rPr>
                <w:lang w:eastAsia="zh-CN"/>
              </w:rPr>
            </w:pPr>
            <w:bookmarkStart w:id="1197" w:name="_MCCTEMPBM_CRPT44170214___4" w:colFirst="2" w:colLast="2"/>
            <w:bookmarkEnd w:id="1196"/>
          </w:p>
        </w:tc>
        <w:tc>
          <w:tcPr>
            <w:tcW w:w="1366" w:type="pct"/>
            <w:vMerge w:val="restart"/>
            <w:shd w:val="clear" w:color="auto" w:fill="auto"/>
            <w:vAlign w:val="center"/>
          </w:tcPr>
          <w:p w14:paraId="33CEDCB4" w14:textId="0F8085CF" w:rsidR="00947E8E" w:rsidRPr="000702BF" w:rsidRDefault="00947E8E" w:rsidP="00AE3F12">
            <w:pPr>
              <w:pStyle w:val="TAC"/>
              <w:jc w:val="left"/>
            </w:pPr>
            <w:bookmarkStart w:id="1198" w:name="_MCCTEMPBM_CRPT44170213___4"/>
            <w:r w:rsidRPr="000702BF">
              <w:t>N/A</w:t>
            </w:r>
            <w:r w:rsidR="008D0E0E" w:rsidRPr="000702BF">
              <w:t xml:space="preserve"> </w:t>
            </w:r>
            <w:r w:rsidRPr="000702BF">
              <w:t>for</w:t>
            </w:r>
            <w:r w:rsidR="008D0E0E" w:rsidRPr="000702BF">
              <w:t xml:space="preserve"> </w:t>
            </w:r>
            <w:r w:rsidRPr="000702BF">
              <w:t>transmit</w:t>
            </w:r>
            <w:r w:rsidR="008D0E0E" w:rsidRPr="000702BF">
              <w:t xml:space="preserve"> </w:t>
            </w:r>
            <w:r w:rsidRPr="000702BF">
              <w:t>intermodulation</w:t>
            </w:r>
            <w:r w:rsidR="008D0E0E" w:rsidRPr="000702BF">
              <w:t xml:space="preserve"> </w:t>
            </w:r>
            <w:r w:rsidRPr="000702BF">
              <w:t>test</w:t>
            </w:r>
            <w:r w:rsidR="008D0E0E" w:rsidRPr="000702BF">
              <w:t xml:space="preserve"> </w:t>
            </w:r>
            <w:r w:rsidRPr="000702BF">
              <w:t>case</w:t>
            </w:r>
            <w:r w:rsidR="008D0E0E" w:rsidRPr="000702BF">
              <w:t xml:space="preserve"> </w:t>
            </w:r>
            <w:bookmarkEnd w:id="1198"/>
          </w:p>
        </w:tc>
        <w:tc>
          <w:tcPr>
            <w:tcW w:w="1727" w:type="pct"/>
          </w:tcPr>
          <w:p w14:paraId="21F5C706" w14:textId="77777777" w:rsidR="00947E8E" w:rsidRPr="000702BF" w:rsidRDefault="00947E8E" w:rsidP="00AE3F12">
            <w:pPr>
              <w:pStyle w:val="TAH"/>
              <w:jc w:val="left"/>
              <w:rPr>
                <w:lang w:eastAsia="zh-CN"/>
              </w:rPr>
            </w:pPr>
            <w:r w:rsidRPr="000702BF">
              <w:rPr>
                <w:lang w:eastAsia="zh-CN"/>
              </w:rPr>
              <w:t>Modulation</w:t>
            </w:r>
          </w:p>
        </w:tc>
        <w:tc>
          <w:tcPr>
            <w:tcW w:w="1205" w:type="pct"/>
            <w:shd w:val="clear" w:color="auto" w:fill="auto"/>
          </w:tcPr>
          <w:p w14:paraId="6CE0FEA7" w14:textId="15B7E7ED" w:rsidR="00947E8E" w:rsidRPr="000702BF" w:rsidRDefault="00947E8E" w:rsidP="00AE3F12">
            <w:pPr>
              <w:pStyle w:val="TAH"/>
              <w:jc w:val="left"/>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(NOTE</w:t>
            </w:r>
            <w:r w:rsidR="008D0E0E" w:rsidRPr="000702BF">
              <w:rPr>
                <w:lang w:eastAsia="zh-CN"/>
              </w:rPr>
              <w:t xml:space="preserve"> </w:t>
            </w:r>
            <w:r w:rsidRPr="000702BF">
              <w:rPr>
                <w:lang w:eastAsia="zh-CN"/>
              </w:rPr>
              <w:t>1)</w:t>
            </w:r>
          </w:p>
        </w:tc>
      </w:tr>
      <w:tr w:rsidR="00947E8E" w:rsidRPr="000702BF" w14:paraId="0E9E097E" w14:textId="77777777" w:rsidTr="008D0E0E">
        <w:trPr>
          <w:jc w:val="center"/>
        </w:trPr>
        <w:tc>
          <w:tcPr>
            <w:tcW w:w="702" w:type="pct"/>
            <w:shd w:val="clear" w:color="auto" w:fill="auto"/>
          </w:tcPr>
          <w:p w14:paraId="3601A4EB" w14:textId="77777777" w:rsidR="00947E8E" w:rsidRPr="000702BF" w:rsidRDefault="00947E8E" w:rsidP="00AE3F12">
            <w:pPr>
              <w:pStyle w:val="TAC"/>
              <w:jc w:val="left"/>
            </w:pPr>
            <w:bookmarkStart w:id="1199" w:name="_MCCTEMPBM_CRPT44170215___4"/>
            <w:bookmarkStart w:id="1200" w:name="_MCCTEMPBM_CRPT44170216___4" w:colFirst="2" w:colLast="2"/>
            <w:bookmarkEnd w:id="1197"/>
            <w:r w:rsidRPr="000702BF">
              <w:t>1</w:t>
            </w:r>
            <w:bookmarkEnd w:id="1199"/>
          </w:p>
        </w:tc>
        <w:tc>
          <w:tcPr>
            <w:tcW w:w="1366" w:type="pct"/>
            <w:vMerge/>
            <w:shd w:val="clear" w:color="auto" w:fill="auto"/>
          </w:tcPr>
          <w:p w14:paraId="7820891C" w14:textId="77777777" w:rsidR="00947E8E" w:rsidRPr="000702BF" w:rsidRDefault="00947E8E" w:rsidP="00AE3F12">
            <w:pPr>
              <w:pStyle w:val="TAC"/>
              <w:jc w:val="left"/>
            </w:pPr>
          </w:p>
        </w:tc>
        <w:tc>
          <w:tcPr>
            <w:tcW w:w="1727" w:type="pct"/>
          </w:tcPr>
          <w:p w14:paraId="1338EACA" w14:textId="1485EB7B" w:rsidR="00947E8E" w:rsidRPr="000702BF" w:rsidRDefault="00947E8E" w:rsidP="00AE3F12">
            <w:pPr>
              <w:pStyle w:val="TAC"/>
              <w:jc w:val="left"/>
            </w:pPr>
            <w:r w:rsidRPr="000702BF">
              <w:t>DFT-s-OFDM</w:t>
            </w:r>
            <w:r w:rsidR="008D0E0E" w:rsidRPr="000702BF">
              <w:t xml:space="preserve"> </w:t>
            </w:r>
            <w:r w:rsidRPr="000702BF">
              <w:t>PI/2</w:t>
            </w:r>
            <w:r w:rsidR="008D0E0E" w:rsidRPr="000702BF">
              <w:t xml:space="preserve"> </w:t>
            </w:r>
            <w:r w:rsidRPr="000702BF">
              <w:t>BPSK</w:t>
            </w:r>
          </w:p>
        </w:tc>
        <w:tc>
          <w:tcPr>
            <w:tcW w:w="1205" w:type="pct"/>
            <w:shd w:val="clear" w:color="auto" w:fill="auto"/>
          </w:tcPr>
          <w:p w14:paraId="0994055A" w14:textId="649FD8BD" w:rsidR="00947E8E" w:rsidRPr="000702BF" w:rsidRDefault="00947E8E" w:rsidP="00AE3F12">
            <w:pPr>
              <w:pStyle w:val="TAC"/>
              <w:jc w:val="left"/>
            </w:pPr>
            <w:r w:rsidRPr="000702BF">
              <w:t>Inner</w:t>
            </w:r>
            <w:r w:rsidR="008D0E0E" w:rsidRPr="000702BF">
              <w:t xml:space="preserve"> </w:t>
            </w:r>
            <w:r w:rsidRPr="000702BF">
              <w:t>Full</w:t>
            </w:r>
          </w:p>
        </w:tc>
      </w:tr>
      <w:tr w:rsidR="00947E8E" w:rsidRPr="000702BF" w14:paraId="4ABE7459" w14:textId="77777777" w:rsidTr="008D0E0E">
        <w:trPr>
          <w:jc w:val="center"/>
        </w:trPr>
        <w:tc>
          <w:tcPr>
            <w:tcW w:w="702" w:type="pct"/>
            <w:shd w:val="clear" w:color="auto" w:fill="auto"/>
          </w:tcPr>
          <w:p w14:paraId="5FDED84D" w14:textId="77777777" w:rsidR="00947E8E" w:rsidRPr="000702BF" w:rsidRDefault="00947E8E" w:rsidP="00AE3F12">
            <w:pPr>
              <w:pStyle w:val="TAC"/>
              <w:jc w:val="left"/>
            </w:pPr>
            <w:bookmarkStart w:id="1201" w:name="_MCCTEMPBM_CRPT44170217___4"/>
            <w:bookmarkStart w:id="1202" w:name="_MCCTEMPBM_CRPT44170218___4" w:colFirst="2" w:colLast="2"/>
            <w:bookmarkEnd w:id="1200"/>
            <w:r w:rsidRPr="000702BF">
              <w:t>2</w:t>
            </w:r>
            <w:bookmarkEnd w:id="1201"/>
          </w:p>
        </w:tc>
        <w:tc>
          <w:tcPr>
            <w:tcW w:w="1366" w:type="pct"/>
            <w:vMerge/>
            <w:tcBorders>
              <w:bottom w:val="nil"/>
            </w:tcBorders>
            <w:shd w:val="clear" w:color="auto" w:fill="auto"/>
          </w:tcPr>
          <w:p w14:paraId="031CDE4A" w14:textId="77777777" w:rsidR="00947E8E" w:rsidRPr="000702BF" w:rsidRDefault="00947E8E" w:rsidP="00AE3F12">
            <w:pPr>
              <w:pStyle w:val="TAC"/>
              <w:jc w:val="left"/>
            </w:pPr>
          </w:p>
        </w:tc>
        <w:tc>
          <w:tcPr>
            <w:tcW w:w="1727" w:type="pct"/>
          </w:tcPr>
          <w:p w14:paraId="058867F8" w14:textId="433F0108" w:rsidR="00947E8E" w:rsidRPr="000702BF" w:rsidRDefault="00947E8E" w:rsidP="00AE3F12">
            <w:pPr>
              <w:pStyle w:val="TAC"/>
              <w:jc w:val="left"/>
            </w:pPr>
            <w:r w:rsidRPr="000702BF">
              <w:t>DFT-s-OFDM</w:t>
            </w:r>
            <w:r w:rsidR="008D0E0E" w:rsidRPr="000702BF">
              <w:t xml:space="preserve"> </w:t>
            </w:r>
            <w:r w:rsidRPr="000702BF">
              <w:t>QPSK</w:t>
            </w:r>
          </w:p>
        </w:tc>
        <w:tc>
          <w:tcPr>
            <w:tcW w:w="1205" w:type="pct"/>
            <w:shd w:val="clear" w:color="auto" w:fill="auto"/>
          </w:tcPr>
          <w:p w14:paraId="5D095994" w14:textId="14C4D01D" w:rsidR="00947E8E" w:rsidRPr="000702BF" w:rsidRDefault="00947E8E" w:rsidP="00AE3F12">
            <w:pPr>
              <w:pStyle w:val="TAC"/>
              <w:jc w:val="left"/>
            </w:pPr>
            <w:r w:rsidRPr="000702BF">
              <w:t>Inner</w:t>
            </w:r>
            <w:r w:rsidR="008D0E0E" w:rsidRPr="000702BF">
              <w:t xml:space="preserve"> </w:t>
            </w:r>
            <w:r w:rsidRPr="000702BF">
              <w:t>Full</w:t>
            </w:r>
          </w:p>
        </w:tc>
      </w:tr>
      <w:bookmarkEnd w:id="1202"/>
      <w:tr w:rsidR="00947E8E" w:rsidRPr="000702BF" w14:paraId="2DB5EFBA" w14:textId="77777777" w:rsidTr="008D0E0E">
        <w:trPr>
          <w:jc w:val="center"/>
        </w:trPr>
        <w:tc>
          <w:tcPr>
            <w:tcW w:w="5000" w:type="pct"/>
            <w:gridSpan w:val="4"/>
            <w:shd w:val="clear" w:color="auto" w:fill="auto"/>
          </w:tcPr>
          <w:p w14:paraId="078252FA" w14:textId="05F51448" w:rsidR="00947E8E" w:rsidRPr="000702BF" w:rsidRDefault="00947E8E" w:rsidP="00AE3F12">
            <w:pPr>
              <w:pStyle w:val="TAN"/>
            </w:pPr>
            <w:r w:rsidRPr="000702BF">
              <w:rPr>
                <w:lang w:eastAsia="zh-CN"/>
              </w:rPr>
              <w:t>NOTE</w:t>
            </w:r>
            <w:r w:rsidR="008D0E0E" w:rsidRPr="000702BF">
              <w:rPr>
                <w:lang w:eastAsia="zh-CN"/>
              </w:rPr>
              <w:t xml:space="preserve"> </w:t>
            </w:r>
            <w:r w:rsidRPr="000702BF">
              <w:rPr>
                <w:lang w:eastAsia="zh-CN"/>
              </w:rPr>
              <w:t>1:</w:t>
            </w:r>
            <w:r w:rsidRPr="000702BF">
              <w:rPr>
                <w:lang w:eastAsia="zh-CN"/>
              </w:rPr>
              <w:tab/>
              <w:t>The</w:t>
            </w:r>
            <w:r w:rsidR="008D0E0E" w:rsidRPr="000702BF">
              <w:rPr>
                <w:lang w:eastAsia="zh-CN"/>
              </w:rPr>
              <w:t xml:space="preserve"> </w:t>
            </w:r>
            <w:r w:rsidRPr="000702BF">
              <w:rPr>
                <w:lang w:eastAsia="zh-CN"/>
              </w:rPr>
              <w:t>specific</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of</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is</w:t>
            </w:r>
            <w:r w:rsidR="008D0E0E" w:rsidRPr="000702BF">
              <w:rPr>
                <w:lang w:eastAsia="zh-CN"/>
              </w:rPr>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6.1-1.</w:t>
            </w:r>
          </w:p>
        </w:tc>
      </w:tr>
    </w:tbl>
    <w:p w14:paraId="37BA812C" w14:textId="77777777" w:rsidR="00947E8E" w:rsidRPr="000702BF" w:rsidRDefault="00947E8E" w:rsidP="00947E8E"/>
    <w:p w14:paraId="08FA3D38" w14:textId="20D8C4BC" w:rsidR="00947E8E" w:rsidRPr="000702BF" w:rsidRDefault="00947E8E" w:rsidP="00947E8E">
      <w:pPr>
        <w:pStyle w:val="B1"/>
      </w:pPr>
      <w:r w:rsidRPr="000702BF">
        <w:t>1.</w:t>
      </w:r>
      <w:r w:rsidRPr="000702BF">
        <w:tab/>
        <w:t xml:space="preserve">Connect the SS to the UE antenna connectors as shown in TS 38.508-1 [12] Annex A, in Figure A.3.1.3.1 for TE diagram and </w:t>
      </w:r>
      <w:r w:rsidR="00201225">
        <w:t>clause</w:t>
      </w:r>
      <w:r w:rsidRPr="000702BF">
        <w:t xml:space="preserve"> A.3.2 for UE diagram.</w:t>
      </w:r>
    </w:p>
    <w:p w14:paraId="030B44B8" w14:textId="77777777" w:rsidR="00947E8E" w:rsidRPr="000702BF" w:rsidRDefault="00947E8E" w:rsidP="00947E8E">
      <w:pPr>
        <w:pStyle w:val="B1"/>
      </w:pPr>
      <w:r w:rsidRPr="000702BF">
        <w:t>2.</w:t>
      </w:r>
      <w:r w:rsidRPr="000702BF">
        <w:tab/>
        <w:t>The parameter settings for the cell are set up according to TS 38.508-1 [12] subclause 4.4.3.</w:t>
      </w:r>
    </w:p>
    <w:p w14:paraId="6258033C" w14:textId="3E24CD07" w:rsidR="00947E8E" w:rsidRPr="000702BF" w:rsidRDefault="00947E8E" w:rsidP="00947E8E">
      <w:pPr>
        <w:pStyle w:val="B1"/>
      </w:pPr>
      <w:r w:rsidRPr="000702BF">
        <w:t>3.</w:t>
      </w:r>
      <w:r w:rsidRPr="000702BF">
        <w:tab/>
        <w:t xml:space="preserve">Downlink signals are initially set up according to </w:t>
      </w:r>
      <w:r w:rsidR="00931528">
        <w:t>clauses</w:t>
      </w:r>
      <w:r w:rsidR="00931528" w:rsidRPr="000702BF">
        <w:t xml:space="preserve"> </w:t>
      </w:r>
      <w:r w:rsidRPr="000702BF">
        <w:t xml:space="preserve">C.0, C.1, C.2, and uplink signals according to </w:t>
      </w:r>
      <w:r w:rsidR="00931528">
        <w:t>clauses</w:t>
      </w:r>
      <w:r w:rsidR="00931528" w:rsidRPr="000702BF">
        <w:t xml:space="preserve"> </w:t>
      </w:r>
      <w:r w:rsidRPr="000702BF">
        <w:t>G.0, G.1, G.2, G.3.0 in TS 38.</w:t>
      </w:r>
      <w:r w:rsidR="00962386" w:rsidRPr="000702BF">
        <w:t>521-1 [2</w:t>
      </w:r>
      <w:r w:rsidRPr="000702BF">
        <w:t>].</w:t>
      </w:r>
    </w:p>
    <w:p w14:paraId="6580FE12" w14:textId="77777777" w:rsidR="00947E8E" w:rsidRPr="000702BF" w:rsidRDefault="00947E8E" w:rsidP="00947E8E">
      <w:pPr>
        <w:pStyle w:val="B1"/>
      </w:pPr>
      <w:r w:rsidRPr="000702BF">
        <w:t>4.</w:t>
      </w:r>
      <w:r w:rsidRPr="000702BF">
        <w:tab/>
        <w:t>The UL Reference Measurement channels are set according to Table 6.5.4.4.1-1.</w:t>
      </w:r>
    </w:p>
    <w:p w14:paraId="209FF140" w14:textId="5C2772C8" w:rsidR="00947E8E" w:rsidRPr="000702BF" w:rsidRDefault="00947E8E" w:rsidP="00947E8E">
      <w:pPr>
        <w:pStyle w:val="B1"/>
      </w:pPr>
      <w:r w:rsidRPr="000702BF">
        <w:t>5.</w:t>
      </w:r>
      <w:r w:rsidRPr="000702BF">
        <w:tab/>
        <w:t>Propagation conditions are set according to Annex B.0 in TS 38.</w:t>
      </w:r>
      <w:r w:rsidR="00962386" w:rsidRPr="000702BF">
        <w:t>521-1 [2</w:t>
      </w:r>
      <w:r w:rsidRPr="000702BF">
        <w:t>].</w:t>
      </w:r>
    </w:p>
    <w:p w14:paraId="32F6EFA1" w14:textId="77777777" w:rsidR="00947E8E" w:rsidRPr="000702BF" w:rsidRDefault="00947E8E" w:rsidP="00947E8E">
      <w:pPr>
        <w:pStyle w:val="B1"/>
      </w:pPr>
      <w:r w:rsidRPr="000702BF">
        <w:lastRenderedPageBreak/>
        <w:t>6.</w:t>
      </w:r>
      <w:r w:rsidRPr="000702BF">
        <w:tab/>
        <w:t xml:space="preserve">Ensure the UE is in State RRC_CONNECTED with generic procedure parameters Connectivity </w:t>
      </w:r>
      <w:r w:rsidRPr="000702BF">
        <w:rPr>
          <w:i/>
        </w:rPr>
        <w:t>NR</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TS 38.508-1 [12] clause 4.5. Message contents are defined in clause 6.5.4.4.3.</w:t>
      </w:r>
    </w:p>
    <w:p w14:paraId="4653C2FD" w14:textId="77777777" w:rsidR="00947E8E" w:rsidRPr="000702BF" w:rsidRDefault="00947E8E" w:rsidP="0002370F">
      <w:pPr>
        <w:pStyle w:val="Heading5"/>
      </w:pPr>
      <w:bookmarkStart w:id="1203" w:name="_Toc27478197"/>
      <w:bookmarkStart w:id="1204" w:name="_Toc36226912"/>
      <w:bookmarkStart w:id="1205" w:name="_Toc44324197"/>
      <w:bookmarkStart w:id="1206" w:name="_Toc52990391"/>
      <w:bookmarkStart w:id="1207" w:name="_Toc60823590"/>
      <w:bookmarkStart w:id="1208" w:name="_Toc60825512"/>
      <w:bookmarkStart w:id="1209" w:name="_Toc152356676"/>
      <w:r w:rsidRPr="000702BF">
        <w:t>6.5.4.4.2</w:t>
      </w:r>
      <w:r w:rsidRPr="000702BF">
        <w:tab/>
        <w:t>Test procedure</w:t>
      </w:r>
      <w:bookmarkEnd w:id="1203"/>
      <w:bookmarkEnd w:id="1204"/>
      <w:bookmarkEnd w:id="1205"/>
      <w:bookmarkEnd w:id="1206"/>
      <w:bookmarkEnd w:id="1207"/>
      <w:bookmarkEnd w:id="1208"/>
      <w:bookmarkEnd w:id="1209"/>
    </w:p>
    <w:p w14:paraId="166C330A" w14:textId="77777777" w:rsidR="00947E8E" w:rsidRPr="000702BF" w:rsidRDefault="00947E8E" w:rsidP="00947E8E">
      <w:pPr>
        <w:pStyle w:val="B1"/>
      </w:pPr>
      <w:r w:rsidRPr="000702BF">
        <w:t>1.</w:t>
      </w:r>
      <w:r w:rsidRPr="000702BF">
        <w:tab/>
        <w:t xml:space="preserve">SS sends uplink scheduling information </w:t>
      </w:r>
      <w:r w:rsidRPr="000702BF">
        <w:rPr>
          <w:rFonts w:eastAsia="MS Mincho"/>
        </w:rPr>
        <w:t>for each UL HARQ process</w:t>
      </w:r>
      <w:r w:rsidRPr="000702BF">
        <w:t xml:space="preserve"> via PDCCH DCI format 0_1 for C_RNTI to schedule the UL RMC according to Table 6.5.4.4.1-1. Since the UE has no payload and no loopback data to send the UE sends uplink MAC padding bits on the UL RMC</w:t>
      </w:r>
      <w:r w:rsidRPr="000702BF">
        <w:rPr>
          <w:rFonts w:eastAsia="MS Mincho"/>
        </w:rPr>
        <w:t>.</w:t>
      </w:r>
    </w:p>
    <w:p w14:paraId="4FEEB2EA" w14:textId="77777777" w:rsidR="00947E8E" w:rsidRPr="000702BF" w:rsidRDefault="00947E8E" w:rsidP="00947E8E">
      <w:pPr>
        <w:pStyle w:val="B1"/>
      </w:pPr>
      <w:r w:rsidRPr="000702BF">
        <w:t>2.</w:t>
      </w:r>
      <w:r w:rsidRPr="000702BF">
        <w:tab/>
        <w:t>Send continuously uplink power control "up" commands to the UE until the UE transmits at its P</w:t>
      </w:r>
      <w:r w:rsidRPr="000702BF">
        <w:rPr>
          <w:vertAlign w:val="subscript"/>
        </w:rPr>
        <w:t>UMAX</w:t>
      </w:r>
      <w:r w:rsidRPr="000702BF">
        <w:t xml:space="preserve"> level</w:t>
      </w:r>
      <w:r w:rsidRPr="000702BF">
        <w:rPr>
          <w:rFonts w:eastAsia="MS Mincho"/>
        </w:rPr>
        <w:t>.</w:t>
      </w:r>
    </w:p>
    <w:p w14:paraId="1352A243" w14:textId="77777777" w:rsidR="00947E8E" w:rsidRPr="000702BF" w:rsidRDefault="00947E8E" w:rsidP="00947E8E">
      <w:pPr>
        <w:pStyle w:val="B1"/>
      </w:pPr>
      <w:r w:rsidRPr="000702BF">
        <w:t>3.</w:t>
      </w:r>
      <w:r w:rsidRPr="000702BF">
        <w:tab/>
        <w:t>Measure the rectangular filtered mean power of the UE. For TDD, only slots consisting of only UL symbols are under test for the wanted signal and for the intermodulation product.</w:t>
      </w:r>
    </w:p>
    <w:p w14:paraId="6427A35A" w14:textId="77777777" w:rsidR="00947E8E" w:rsidRPr="000702BF" w:rsidRDefault="00947E8E" w:rsidP="00947E8E">
      <w:pPr>
        <w:pStyle w:val="B1"/>
      </w:pPr>
      <w:r w:rsidRPr="000702BF">
        <w:t>4.</w:t>
      </w:r>
      <w:r w:rsidRPr="000702BF">
        <w:tab/>
        <w:t>Set the interference signal frequency below the UL carrier frequency using the first offset in table 6.5.4.5-1.</w:t>
      </w:r>
    </w:p>
    <w:p w14:paraId="5FB2AAAE" w14:textId="77777777" w:rsidR="00947E8E" w:rsidRPr="000702BF" w:rsidRDefault="00947E8E" w:rsidP="00947E8E">
      <w:pPr>
        <w:pStyle w:val="B1"/>
      </w:pPr>
      <w:r w:rsidRPr="000702BF">
        <w:t>5.</w:t>
      </w:r>
      <w:r w:rsidRPr="000702BF">
        <w:tab/>
        <w:t>Set the interference CW signal level according to table 6.5.4.5-1.</w:t>
      </w:r>
    </w:p>
    <w:p w14:paraId="644AC022" w14:textId="77777777" w:rsidR="00947E8E" w:rsidRPr="000702BF" w:rsidRDefault="00947E8E" w:rsidP="00947E8E">
      <w:pPr>
        <w:pStyle w:val="B1"/>
      </w:pPr>
      <w:r w:rsidRPr="000702BF">
        <w:t>6.</w:t>
      </w:r>
      <w:r w:rsidRPr="000702BF">
        <w:tab/>
        <w:t>Search the intermodulation product signals below and above the UL carrier frequency, then measure the rectangular filtered mean power of transmitting intermodulation for both signals, and calculate the ratios with the power measured in step 3.</w:t>
      </w:r>
    </w:p>
    <w:p w14:paraId="22B9B9E9" w14:textId="77777777" w:rsidR="00947E8E" w:rsidRPr="000702BF" w:rsidRDefault="00947E8E" w:rsidP="00947E8E">
      <w:pPr>
        <w:pStyle w:val="B1"/>
      </w:pPr>
      <w:r w:rsidRPr="000702BF">
        <w:t>7.</w:t>
      </w:r>
      <w:r w:rsidRPr="000702BF">
        <w:tab/>
        <w:t>Set the interference signal frequency above the UL carrier frequency using the first offset in table 6.5.4.5-1.</w:t>
      </w:r>
    </w:p>
    <w:p w14:paraId="4A1DE627" w14:textId="77777777" w:rsidR="00947E8E" w:rsidRPr="000702BF" w:rsidRDefault="00947E8E" w:rsidP="00947E8E">
      <w:pPr>
        <w:pStyle w:val="B1"/>
      </w:pPr>
      <w:r w:rsidRPr="000702BF">
        <w:t>8.</w:t>
      </w:r>
      <w:r w:rsidRPr="000702BF">
        <w:tab/>
        <w:t>Search the intermodulation product signals below and above the UL carrier frequency, then measure the rectangular filtered mean power of transmitting intermodulation for both signals, and calculate the ratios with the power measured in step 3.</w:t>
      </w:r>
    </w:p>
    <w:p w14:paraId="78133D15" w14:textId="77777777" w:rsidR="00947E8E" w:rsidRPr="000702BF" w:rsidRDefault="00947E8E" w:rsidP="00947E8E">
      <w:pPr>
        <w:pStyle w:val="B1"/>
      </w:pPr>
      <w:r w:rsidRPr="000702BF">
        <w:t>9.</w:t>
      </w:r>
      <w:r w:rsidRPr="000702BF">
        <w:tab/>
        <w:t>Repeat the measurement using the second offset in table 6.5.4.5-1.</w:t>
      </w:r>
    </w:p>
    <w:p w14:paraId="151B4372" w14:textId="77777777" w:rsidR="00947E8E" w:rsidRPr="000702BF" w:rsidRDefault="00947E8E" w:rsidP="0002370F">
      <w:pPr>
        <w:pStyle w:val="Heading5"/>
      </w:pPr>
      <w:bookmarkStart w:id="1210" w:name="_Toc27478198"/>
      <w:bookmarkStart w:id="1211" w:name="_Toc36226913"/>
      <w:bookmarkStart w:id="1212" w:name="_Toc44324198"/>
      <w:bookmarkStart w:id="1213" w:name="_Toc52990392"/>
      <w:bookmarkStart w:id="1214" w:name="_Toc60823591"/>
      <w:bookmarkStart w:id="1215" w:name="_Toc60825513"/>
      <w:bookmarkStart w:id="1216" w:name="_Toc152356677"/>
      <w:r w:rsidRPr="000702BF">
        <w:t>6.5.4.4.3</w:t>
      </w:r>
      <w:r w:rsidRPr="000702BF">
        <w:tab/>
        <w:t>Message contents</w:t>
      </w:r>
      <w:bookmarkEnd w:id="1210"/>
      <w:bookmarkEnd w:id="1211"/>
      <w:bookmarkEnd w:id="1212"/>
      <w:bookmarkEnd w:id="1213"/>
      <w:bookmarkEnd w:id="1214"/>
      <w:bookmarkEnd w:id="1215"/>
      <w:bookmarkEnd w:id="1216"/>
    </w:p>
    <w:p w14:paraId="51F726C8" w14:textId="77777777" w:rsidR="00947E8E" w:rsidRPr="000702BF" w:rsidRDefault="00947E8E" w:rsidP="00947E8E">
      <w:r w:rsidRPr="000702BF">
        <w:t>Message contents are according to TS 38.508-1 [12] subclause 4.6 with the following exception:</w:t>
      </w:r>
    </w:p>
    <w:p w14:paraId="1197B39B" w14:textId="77777777" w:rsidR="00947E8E" w:rsidRPr="000702BF" w:rsidRDefault="00947E8E" w:rsidP="00947E8E">
      <w:pPr>
        <w:pStyle w:val="TH"/>
        <w:jc w:val="left"/>
      </w:pPr>
      <w:bookmarkStart w:id="1217" w:name="_MCCTEMPBM_CRPT44170219___4"/>
      <w:r w:rsidRPr="000702BF">
        <w:t xml:space="preserve">Table </w:t>
      </w:r>
      <w:r w:rsidRPr="000702BF">
        <w:rPr>
          <w:rFonts w:eastAsia="MS Mincho"/>
        </w:rPr>
        <w:t>6.5.4.4.3</w:t>
      </w:r>
      <w:r w:rsidRPr="000702BF">
        <w:t xml:space="preserve">-1: </w:t>
      </w:r>
      <w:r w:rsidRPr="000702BF">
        <w:rPr>
          <w:i/>
        </w:rPr>
        <w:t>P</w:t>
      </w:r>
      <w:r w:rsidRPr="000702BF">
        <w:rPr>
          <w:i/>
          <w:iCs/>
        </w:rPr>
        <w:t>USCH-Config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9747"/>
      </w:tblGrid>
      <w:tr w:rsidR="00947E8E" w:rsidRPr="000702BF" w14:paraId="2943CDB6" w14:textId="77777777" w:rsidTr="008D0E0E">
        <w:trPr>
          <w:jc w:val="center"/>
        </w:trPr>
        <w:tc>
          <w:tcPr>
            <w:tcW w:w="9747" w:type="dxa"/>
          </w:tcPr>
          <w:p w14:paraId="03D1F8D6" w14:textId="4F340927" w:rsidR="00947E8E" w:rsidRPr="000702BF" w:rsidRDefault="00947E8E" w:rsidP="00AE3F12">
            <w:pPr>
              <w:pStyle w:val="TAH"/>
              <w:jc w:val="left"/>
            </w:pPr>
            <w:bookmarkStart w:id="1218" w:name="_MCCTEMPBM_CRPT44170220___4"/>
            <w:bookmarkEnd w:id="1217"/>
            <w:r w:rsidRPr="000702BF">
              <w:t>Derivation</w:t>
            </w:r>
            <w:r w:rsidR="008D0E0E" w:rsidRPr="000702BF">
              <w:t xml:space="preserve"> </w:t>
            </w:r>
            <w:r w:rsidRPr="000702BF">
              <w:t>Path:</w:t>
            </w:r>
            <w:r w:rsidR="008D0E0E" w:rsidRPr="000702BF">
              <w:t xml:space="preserve"> </w:t>
            </w:r>
            <w:r w:rsidR="000702BF">
              <w:t>TS 38.508-1 [12]</w:t>
            </w:r>
            <w:r w:rsidRPr="000702BF">
              <w:t>,</w:t>
            </w:r>
            <w:r w:rsidR="008D0E0E" w:rsidRPr="000702BF">
              <w:t xml:space="preserve"> </w:t>
            </w:r>
            <w:r w:rsidRPr="000702BF">
              <w:t>Table</w:t>
            </w:r>
            <w:r w:rsidR="008D0E0E" w:rsidRPr="000702BF">
              <w:t xml:space="preserve"> </w:t>
            </w:r>
            <w:r w:rsidRPr="000702BF">
              <w:t>4.6.3-118</w:t>
            </w:r>
            <w:r w:rsidR="008D0E0E" w:rsidRPr="000702BF">
              <w:t xml:space="preserve"> </w:t>
            </w:r>
            <w:r w:rsidRPr="000702BF">
              <w:t>with</w:t>
            </w:r>
            <w:r w:rsidR="008D0E0E" w:rsidRPr="000702BF">
              <w:t xml:space="preserve"> </w:t>
            </w:r>
            <w:r w:rsidRPr="000702BF">
              <w:t>condition</w:t>
            </w:r>
            <w:r w:rsidR="008D0E0E" w:rsidRPr="000702BF">
              <w:t xml:space="preserve"> </w:t>
            </w:r>
            <w:r w:rsidRPr="000702BF">
              <w:t>TRANSFORM_PRECODER_ENABLED</w:t>
            </w:r>
            <w:bookmarkEnd w:id="1218"/>
          </w:p>
        </w:tc>
      </w:tr>
    </w:tbl>
    <w:p w14:paraId="293779CA" w14:textId="77777777" w:rsidR="00947E8E" w:rsidRPr="000702BF" w:rsidRDefault="00947E8E" w:rsidP="00947E8E"/>
    <w:p w14:paraId="5047F67A" w14:textId="77777777" w:rsidR="00947E8E" w:rsidRPr="000702BF" w:rsidRDefault="00947E8E" w:rsidP="0002370F">
      <w:pPr>
        <w:pStyle w:val="Heading4"/>
      </w:pPr>
      <w:bookmarkStart w:id="1219" w:name="_Toc27478199"/>
      <w:bookmarkStart w:id="1220" w:name="_Toc36226914"/>
      <w:bookmarkStart w:id="1221" w:name="_Toc44324199"/>
      <w:bookmarkStart w:id="1222" w:name="_Toc52990393"/>
      <w:bookmarkStart w:id="1223" w:name="_Toc60823592"/>
      <w:bookmarkStart w:id="1224" w:name="_Toc60825514"/>
      <w:bookmarkStart w:id="1225" w:name="_Toc83720756"/>
      <w:bookmarkStart w:id="1226" w:name="_Toc152356678"/>
      <w:r w:rsidRPr="000702BF">
        <w:t>6.5.4.5</w:t>
      </w:r>
      <w:r w:rsidRPr="000702BF">
        <w:tab/>
        <w:t>Test requirement</w:t>
      </w:r>
      <w:bookmarkEnd w:id="1219"/>
      <w:bookmarkEnd w:id="1220"/>
      <w:bookmarkEnd w:id="1221"/>
      <w:bookmarkEnd w:id="1222"/>
      <w:bookmarkEnd w:id="1223"/>
      <w:bookmarkEnd w:id="1224"/>
      <w:bookmarkEnd w:id="1225"/>
      <w:bookmarkEnd w:id="1226"/>
    </w:p>
    <w:p w14:paraId="73C773B8" w14:textId="77777777" w:rsidR="00947E8E" w:rsidRPr="000702BF" w:rsidRDefault="00947E8E" w:rsidP="00947E8E">
      <w:r w:rsidRPr="000702BF">
        <w:t>The ratio derived in step 6 and 8, shall not exceed the described value in table 6.5.4.5-1.</w:t>
      </w:r>
    </w:p>
    <w:p w14:paraId="45AF4C09" w14:textId="77777777" w:rsidR="00947E8E" w:rsidRPr="000702BF" w:rsidRDefault="00947E8E" w:rsidP="00EB7DE4">
      <w:pPr>
        <w:pStyle w:val="TH"/>
      </w:pPr>
      <w:r w:rsidRPr="000702BF">
        <w:t>Table 6.5.4.5-1: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709"/>
        <w:gridCol w:w="3346"/>
        <w:gridCol w:w="3573"/>
      </w:tblGrid>
      <w:tr w:rsidR="00947E8E" w:rsidRPr="000702BF" w14:paraId="21C0143C" w14:textId="77777777" w:rsidTr="008D0E0E">
        <w:trPr>
          <w:jc w:val="center"/>
        </w:trPr>
        <w:tc>
          <w:tcPr>
            <w:tcW w:w="2709" w:type="dxa"/>
            <w:vAlign w:val="center"/>
          </w:tcPr>
          <w:p w14:paraId="7104C836" w14:textId="057E72CE" w:rsidR="00947E8E" w:rsidRPr="000702BF" w:rsidRDefault="00947E8E" w:rsidP="00EB7DE4">
            <w:pPr>
              <w:pStyle w:val="TAH"/>
              <w:jc w:val="left"/>
            </w:pPr>
            <w:bookmarkStart w:id="1227" w:name="_MCCTEMPBM_CRPT44170221___4" w:colFirst="0" w:colLast="0"/>
            <w:r w:rsidRPr="000702BF">
              <w:rPr>
                <w:rFonts w:hint="eastAsia"/>
              </w:rPr>
              <w:t>Wanted</w:t>
            </w:r>
            <w:r w:rsidR="008D0E0E" w:rsidRPr="000702BF">
              <w:rPr>
                <w:rFonts w:hint="eastAsia"/>
              </w:rPr>
              <w:t xml:space="preserve"> </w:t>
            </w:r>
            <w:r w:rsidRPr="000702BF">
              <w:rPr>
                <w:rFonts w:hint="eastAsia"/>
              </w:rPr>
              <w:t>signal</w:t>
            </w:r>
          </w:p>
          <w:p w14:paraId="5F81C2BD" w14:textId="2949C367" w:rsidR="00947E8E" w:rsidRPr="000702BF" w:rsidRDefault="00947E8E" w:rsidP="00EB7DE4">
            <w:pPr>
              <w:pStyle w:val="TAH"/>
              <w:jc w:val="left"/>
            </w:pPr>
            <w:r w:rsidRPr="000702BF">
              <w:rPr>
                <w:rFonts w:hint="eastAsia"/>
              </w:rPr>
              <w:t>channel</w:t>
            </w:r>
            <w:r w:rsidR="008D0E0E" w:rsidRPr="000702BF">
              <w:rPr>
                <w:rFonts w:hint="eastAsia"/>
              </w:rPr>
              <w:t xml:space="preserve"> </w:t>
            </w:r>
            <w:r w:rsidRPr="000702BF">
              <w:t>bandwidth</w:t>
            </w:r>
          </w:p>
        </w:tc>
        <w:tc>
          <w:tcPr>
            <w:tcW w:w="6919" w:type="dxa"/>
            <w:gridSpan w:val="2"/>
            <w:vAlign w:val="center"/>
          </w:tcPr>
          <w:p w14:paraId="1018C812" w14:textId="77777777" w:rsidR="00947E8E" w:rsidRPr="000702BF" w:rsidRDefault="00947E8E" w:rsidP="00AE3F12">
            <w:pPr>
              <w:pStyle w:val="TAC"/>
            </w:pPr>
            <w:r w:rsidRPr="000702BF">
              <w:t>BW</w:t>
            </w:r>
            <w:r w:rsidRPr="000702BF">
              <w:rPr>
                <w:vertAlign w:val="subscript"/>
              </w:rPr>
              <w:t>Channel</w:t>
            </w:r>
          </w:p>
        </w:tc>
      </w:tr>
      <w:tr w:rsidR="00947E8E" w:rsidRPr="000702BF" w14:paraId="2A538FF2" w14:textId="77777777" w:rsidTr="008D0E0E">
        <w:trPr>
          <w:jc w:val="center"/>
        </w:trPr>
        <w:tc>
          <w:tcPr>
            <w:tcW w:w="2709" w:type="dxa"/>
            <w:vAlign w:val="center"/>
          </w:tcPr>
          <w:p w14:paraId="60D51664" w14:textId="20482DFE" w:rsidR="00947E8E" w:rsidRPr="000702BF" w:rsidRDefault="00947E8E" w:rsidP="00EB7DE4">
            <w:pPr>
              <w:pStyle w:val="TAH"/>
              <w:jc w:val="left"/>
            </w:pPr>
            <w:bookmarkStart w:id="1228" w:name="_MCCTEMPBM_CRPT44170222___4" w:colFirst="0" w:colLast="0"/>
            <w:bookmarkEnd w:id="1227"/>
            <w:r w:rsidRPr="000702BF">
              <w:t>Interference</w:t>
            </w:r>
            <w:r w:rsidR="008D0E0E" w:rsidRPr="000702BF">
              <w:t xml:space="preserve"> </w:t>
            </w:r>
            <w:r w:rsidRPr="000702BF">
              <w:rPr>
                <w:rFonts w:hint="eastAsia"/>
              </w:rPr>
              <w:t>s</w:t>
            </w:r>
            <w:r w:rsidRPr="000702BF">
              <w:t>ignal</w:t>
            </w:r>
          </w:p>
          <w:p w14:paraId="69C8D6F0" w14:textId="08480304" w:rsidR="00947E8E" w:rsidRPr="000702BF" w:rsidRDefault="00947E8E" w:rsidP="00EB7DE4">
            <w:pPr>
              <w:pStyle w:val="TAH"/>
              <w:jc w:val="left"/>
            </w:pPr>
            <w:r w:rsidRPr="000702BF">
              <w:rPr>
                <w:rFonts w:hint="eastAsia"/>
              </w:rPr>
              <w:t>f</w:t>
            </w:r>
            <w:r w:rsidRPr="000702BF">
              <w:t>requency</w:t>
            </w:r>
            <w:r w:rsidR="008D0E0E" w:rsidRPr="000702BF">
              <w:t xml:space="preserve"> </w:t>
            </w:r>
            <w:r w:rsidRPr="000702BF">
              <w:rPr>
                <w:rFonts w:hint="eastAsia"/>
              </w:rPr>
              <w:t>o</w:t>
            </w:r>
            <w:r w:rsidRPr="000702BF">
              <w:t>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p>
        </w:tc>
        <w:tc>
          <w:tcPr>
            <w:tcW w:w="3346" w:type="dxa"/>
            <w:vAlign w:val="center"/>
          </w:tcPr>
          <w:p w14:paraId="58EAA282" w14:textId="77777777" w:rsidR="00947E8E" w:rsidRPr="000702BF" w:rsidRDefault="00947E8E" w:rsidP="00AE3F12">
            <w:pPr>
              <w:pStyle w:val="TAC"/>
            </w:pPr>
            <w:r w:rsidRPr="000702BF">
              <w:t>BW</w:t>
            </w:r>
            <w:r w:rsidRPr="000702BF">
              <w:rPr>
                <w:vertAlign w:val="subscript"/>
              </w:rPr>
              <w:t>Channel</w:t>
            </w:r>
          </w:p>
        </w:tc>
        <w:tc>
          <w:tcPr>
            <w:tcW w:w="3573" w:type="dxa"/>
            <w:vAlign w:val="center"/>
          </w:tcPr>
          <w:p w14:paraId="3C692F97" w14:textId="77777777" w:rsidR="00947E8E" w:rsidRPr="000702BF" w:rsidRDefault="00947E8E" w:rsidP="00AE3F12">
            <w:pPr>
              <w:pStyle w:val="TAC"/>
            </w:pPr>
            <w:r w:rsidRPr="000702BF">
              <w:rPr>
                <w:rFonts w:hint="eastAsia"/>
              </w:rPr>
              <w:t>2*</w:t>
            </w:r>
            <w:r w:rsidRPr="000702BF">
              <w:t>BW</w:t>
            </w:r>
            <w:r w:rsidRPr="000702BF">
              <w:rPr>
                <w:vertAlign w:val="subscript"/>
              </w:rPr>
              <w:t>Channel</w:t>
            </w:r>
          </w:p>
        </w:tc>
      </w:tr>
      <w:tr w:rsidR="00947E8E" w:rsidRPr="000702BF" w14:paraId="75297628" w14:textId="77777777" w:rsidTr="008D0E0E">
        <w:trPr>
          <w:jc w:val="center"/>
        </w:trPr>
        <w:tc>
          <w:tcPr>
            <w:tcW w:w="2709" w:type="dxa"/>
            <w:vAlign w:val="center"/>
          </w:tcPr>
          <w:p w14:paraId="62C5F374" w14:textId="7168A346" w:rsidR="00947E8E" w:rsidRPr="000702BF" w:rsidRDefault="00947E8E" w:rsidP="00EB7DE4">
            <w:pPr>
              <w:pStyle w:val="TAH"/>
              <w:jc w:val="left"/>
            </w:pPr>
            <w:bookmarkStart w:id="1229" w:name="_MCCTEMPBM_CRPT44170223___4"/>
            <w:bookmarkEnd w:id="1228"/>
            <w:r w:rsidRPr="000702BF">
              <w:t>Interference</w:t>
            </w:r>
            <w:r w:rsidR="008D0E0E" w:rsidRPr="000702BF">
              <w:t xml:space="preserve"> </w:t>
            </w:r>
            <w:r w:rsidRPr="000702BF">
              <w:t>CW</w:t>
            </w:r>
            <w:r w:rsidR="008D0E0E" w:rsidRPr="000702BF">
              <w:t xml:space="preserve"> </w:t>
            </w:r>
            <w:r w:rsidRPr="000702BF">
              <w:rPr>
                <w:rFonts w:hint="eastAsia"/>
              </w:rPr>
              <w:t>s</w:t>
            </w:r>
            <w:r w:rsidRPr="000702BF">
              <w:t>ignal</w:t>
            </w:r>
            <w:r w:rsidR="008D0E0E" w:rsidRPr="000702BF">
              <w:t xml:space="preserve"> </w:t>
            </w:r>
            <w:r w:rsidRPr="000702BF">
              <w:rPr>
                <w:rFonts w:hint="eastAsia"/>
              </w:rPr>
              <w:t>l</w:t>
            </w:r>
            <w:r w:rsidRPr="000702BF">
              <w:t>evel</w:t>
            </w:r>
            <w:bookmarkEnd w:id="1229"/>
          </w:p>
        </w:tc>
        <w:tc>
          <w:tcPr>
            <w:tcW w:w="6919" w:type="dxa"/>
            <w:gridSpan w:val="2"/>
            <w:vAlign w:val="center"/>
          </w:tcPr>
          <w:p w14:paraId="5F19A05A" w14:textId="677518D0" w:rsidR="00947E8E" w:rsidRPr="000702BF" w:rsidRDefault="00947E8E" w:rsidP="00AE3F12">
            <w:pPr>
              <w:pStyle w:val="TAC"/>
            </w:pPr>
            <w:r w:rsidRPr="000702BF">
              <w:rPr>
                <w:rFonts w:hint="eastAsia"/>
              </w:rPr>
              <w:t>-40</w:t>
            </w:r>
            <w:r w:rsidR="008D0E0E" w:rsidRPr="000702BF">
              <w:t xml:space="preserve"> </w:t>
            </w:r>
            <w:r w:rsidRPr="000702BF">
              <w:rPr>
                <w:rFonts w:hint="eastAsia"/>
              </w:rPr>
              <w:t>dBc</w:t>
            </w:r>
          </w:p>
        </w:tc>
      </w:tr>
      <w:tr w:rsidR="00947E8E" w:rsidRPr="000702BF" w14:paraId="30A16898" w14:textId="77777777" w:rsidTr="008D0E0E">
        <w:trPr>
          <w:jc w:val="center"/>
        </w:trPr>
        <w:tc>
          <w:tcPr>
            <w:tcW w:w="2709" w:type="dxa"/>
            <w:vAlign w:val="center"/>
          </w:tcPr>
          <w:p w14:paraId="52A6D816" w14:textId="1DCCBB70" w:rsidR="00947E8E" w:rsidRPr="000702BF" w:rsidRDefault="00947E8E" w:rsidP="00EB7DE4">
            <w:pPr>
              <w:pStyle w:val="TAH"/>
              <w:jc w:val="left"/>
            </w:pPr>
            <w:bookmarkStart w:id="1230" w:name="_MCCTEMPBM_CRPT44170224___4"/>
            <w:r w:rsidRPr="000702BF">
              <w:rPr>
                <w:rFonts w:hint="eastAsia"/>
              </w:rPr>
              <w:t>Intermodulation</w:t>
            </w:r>
            <w:r w:rsidR="008D0E0E" w:rsidRPr="000702BF">
              <w:rPr>
                <w:rFonts w:hint="eastAsia"/>
              </w:rPr>
              <w:t xml:space="preserve"> </w:t>
            </w:r>
            <w:r w:rsidRPr="000702BF">
              <w:rPr>
                <w:rFonts w:hint="eastAsia"/>
              </w:rPr>
              <w:t>product</w:t>
            </w:r>
            <w:bookmarkEnd w:id="1230"/>
          </w:p>
        </w:tc>
        <w:tc>
          <w:tcPr>
            <w:tcW w:w="3346" w:type="dxa"/>
            <w:vAlign w:val="center"/>
          </w:tcPr>
          <w:p w14:paraId="65BCB20F" w14:textId="053B518D" w:rsidR="00947E8E" w:rsidRPr="000702BF" w:rsidRDefault="00947E8E" w:rsidP="00AE3F12">
            <w:pPr>
              <w:pStyle w:val="TAC"/>
            </w:pPr>
            <w:r w:rsidRPr="000702BF">
              <w:rPr>
                <w:rFonts w:cs="v5.0.0"/>
              </w:rPr>
              <w:t>&lt;</w:t>
            </w:r>
            <w:r w:rsidR="008D0E0E" w:rsidRPr="000702BF">
              <w:rPr>
                <w:rFonts w:cs="v5.0.0"/>
              </w:rPr>
              <w:t xml:space="preserve"> </w:t>
            </w:r>
            <w:r w:rsidRPr="000702BF">
              <w:t>-29</w:t>
            </w:r>
            <w:r w:rsidR="008D0E0E" w:rsidRPr="000702BF">
              <w:t xml:space="preserve"> </w:t>
            </w:r>
            <w:r w:rsidRPr="000702BF">
              <w:t>dBc</w:t>
            </w:r>
          </w:p>
        </w:tc>
        <w:tc>
          <w:tcPr>
            <w:tcW w:w="3573" w:type="dxa"/>
            <w:vAlign w:val="center"/>
          </w:tcPr>
          <w:p w14:paraId="1307E323" w14:textId="1F135A70" w:rsidR="00947E8E" w:rsidRPr="000702BF" w:rsidRDefault="00947E8E" w:rsidP="00AE3F12">
            <w:pPr>
              <w:pStyle w:val="TAC"/>
            </w:pPr>
            <w:r w:rsidRPr="000702BF">
              <w:rPr>
                <w:rFonts w:cs="v5.0.0"/>
              </w:rPr>
              <w:t>&lt;</w:t>
            </w:r>
            <w:r w:rsidR="008D0E0E" w:rsidRPr="000702BF">
              <w:t xml:space="preserve"> </w:t>
            </w:r>
            <w:r w:rsidRPr="000702BF">
              <w:t>-35</w:t>
            </w:r>
            <w:r w:rsidR="008D0E0E" w:rsidRPr="000702BF">
              <w:t xml:space="preserve"> </w:t>
            </w:r>
            <w:r w:rsidRPr="000702BF">
              <w:t>dBc</w:t>
            </w:r>
          </w:p>
        </w:tc>
      </w:tr>
      <w:tr w:rsidR="00947E8E" w:rsidRPr="000702BF" w14:paraId="48830FEF" w14:textId="77777777" w:rsidTr="008D0E0E">
        <w:trPr>
          <w:jc w:val="center"/>
        </w:trPr>
        <w:tc>
          <w:tcPr>
            <w:tcW w:w="2709" w:type="dxa"/>
            <w:vAlign w:val="center"/>
          </w:tcPr>
          <w:p w14:paraId="3B364F82" w14:textId="2FD6E4C1" w:rsidR="00947E8E" w:rsidRPr="000702BF" w:rsidRDefault="00947E8E" w:rsidP="00EB7DE4">
            <w:pPr>
              <w:pStyle w:val="TAH"/>
              <w:jc w:val="left"/>
            </w:pPr>
            <w:bookmarkStart w:id="1231" w:name="_MCCTEMPBM_CRPT44170225___4"/>
            <w:r w:rsidRPr="000702BF">
              <w:t>Measurement</w:t>
            </w:r>
            <w:r w:rsidR="008D0E0E" w:rsidRPr="000702BF">
              <w:t xml:space="preserve"> </w:t>
            </w:r>
            <w:r w:rsidRPr="000702BF">
              <w:t>bandwidth</w:t>
            </w:r>
            <w:bookmarkEnd w:id="1231"/>
          </w:p>
        </w:tc>
        <w:tc>
          <w:tcPr>
            <w:tcW w:w="6919" w:type="dxa"/>
            <w:gridSpan w:val="2"/>
            <w:vAlign w:val="center"/>
          </w:tcPr>
          <w:p w14:paraId="2D950239" w14:textId="4A45968B" w:rsidR="00947E8E" w:rsidRPr="000702BF" w:rsidRDefault="00947E8E" w:rsidP="00AE3F12">
            <w:pPr>
              <w:pStyle w:val="TAC"/>
            </w:pPr>
            <w:r w:rsidRPr="000702BF">
              <w:rPr>
                <w:rFonts w:hint="eastAsia"/>
              </w:rPr>
              <w:t>T</w:t>
            </w:r>
            <w:r w:rsidRPr="000702BF">
              <w:t>he</w:t>
            </w:r>
            <w:r w:rsidR="008D0E0E" w:rsidRPr="000702BF">
              <w:t xml:space="preserve"> </w:t>
            </w:r>
            <w:r w:rsidRPr="000702BF">
              <w:t>maximum</w:t>
            </w:r>
            <w:r w:rsidR="008D0E0E" w:rsidRPr="000702BF">
              <w:t xml:space="preserve"> </w:t>
            </w:r>
            <w:r w:rsidRPr="000702BF">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t xml:space="preserve"> </w:t>
            </w:r>
            <w:r w:rsidRPr="000702BF">
              <w:t>among</w:t>
            </w:r>
            <w:r w:rsidR="008D0E0E" w:rsidRPr="000702BF">
              <w:t xml:space="preserve"> </w:t>
            </w:r>
            <w:r w:rsidRPr="000702BF">
              <w:t>the</w:t>
            </w:r>
            <w:r w:rsidR="008D0E0E" w:rsidRPr="000702BF">
              <w:t xml:space="preserve"> </w:t>
            </w:r>
            <w:r w:rsidRPr="000702BF">
              <w:t>different</w:t>
            </w:r>
            <w:r w:rsidR="008D0E0E" w:rsidRPr="000702BF">
              <w:t xml:space="preserve"> </w:t>
            </w:r>
            <w:r w:rsidRPr="000702BF">
              <w:t>SCS's</w:t>
            </w:r>
            <w:r w:rsidR="008D0E0E" w:rsidRPr="000702BF">
              <w:t xml:space="preserve"> </w:t>
            </w:r>
            <w:r w:rsidRPr="000702BF">
              <w:t>for</w:t>
            </w:r>
            <w:r w:rsidR="008D0E0E" w:rsidRPr="000702BF">
              <w:t xml:space="preserve"> </w:t>
            </w:r>
            <w:r w:rsidRPr="000702BF">
              <w:rPr>
                <w:rFonts w:hint="eastAsia"/>
              </w:rPr>
              <w:t>the</w:t>
            </w:r>
            <w:r w:rsidR="008D0E0E" w:rsidRPr="000702BF">
              <w:rPr>
                <w:rFonts w:hint="eastAsia"/>
              </w:rPr>
              <w:t xml:space="preserve"> </w:t>
            </w:r>
            <w:r w:rsidRPr="000702BF">
              <w:t>channel</w:t>
            </w:r>
            <w:r w:rsidR="008D0E0E" w:rsidRPr="000702BF">
              <w:t xml:space="preserve"> </w:t>
            </w:r>
            <w:r w:rsidRPr="000702BF">
              <w:t>BW</w:t>
            </w:r>
            <w:r w:rsidR="008D0E0E" w:rsidRPr="000702BF">
              <w:t xml:space="preserve"> </w:t>
            </w:r>
            <w:r w:rsidRPr="000702BF">
              <w:rPr>
                <w:rFonts w:hint="eastAsia"/>
              </w:rPr>
              <w:t>as</w:t>
            </w:r>
            <w:r w:rsidR="008D0E0E" w:rsidRPr="000702BF">
              <w:rPr>
                <w:rFonts w:hint="eastAsia"/>
              </w:rPr>
              <w:t xml:space="preserve"> </w:t>
            </w:r>
            <w:r w:rsidRPr="000702BF">
              <w:rPr>
                <w:rFonts w:hint="eastAsia"/>
              </w:rPr>
              <w:t>defined</w:t>
            </w:r>
            <w:r w:rsidR="008D0E0E" w:rsidRPr="000702BF">
              <w:rPr>
                <w:rFonts w:hint="eastAsia"/>
              </w:rPr>
              <w:t xml:space="preserve"> </w:t>
            </w:r>
            <w:r w:rsidRPr="000702BF">
              <w:rPr>
                <w:rFonts w:hint="eastAsia"/>
              </w:rPr>
              <w:t>in</w:t>
            </w:r>
            <w:r w:rsidR="008D0E0E" w:rsidRPr="000702BF">
              <w:rPr>
                <w:rFonts w:hint="eastAsia"/>
              </w:rPr>
              <w:t xml:space="preserve"> </w:t>
            </w:r>
            <w:r w:rsidRPr="000702BF">
              <w:t>Table</w:t>
            </w:r>
            <w:r w:rsidR="008D0E0E" w:rsidRPr="000702BF">
              <w:t xml:space="preserve"> </w:t>
            </w:r>
            <w:r w:rsidRPr="000702BF">
              <w:t>6.5.2.4.1-1</w:t>
            </w:r>
          </w:p>
        </w:tc>
      </w:tr>
      <w:tr w:rsidR="00947E8E" w:rsidRPr="000702BF" w14:paraId="3FA6860A" w14:textId="77777777" w:rsidTr="008D0E0E">
        <w:trPr>
          <w:jc w:val="center"/>
        </w:trPr>
        <w:tc>
          <w:tcPr>
            <w:tcW w:w="2709" w:type="dxa"/>
            <w:vAlign w:val="center"/>
          </w:tcPr>
          <w:p w14:paraId="67072BBF" w14:textId="407099DA" w:rsidR="00947E8E" w:rsidRPr="000702BF" w:rsidRDefault="00947E8E" w:rsidP="00EB7DE4">
            <w:pPr>
              <w:pStyle w:val="TAH"/>
              <w:jc w:val="left"/>
            </w:pPr>
            <w:bookmarkStart w:id="1232" w:name="_MCCTEMPBM_CRPT44170226___4"/>
            <w:r w:rsidRPr="000702BF">
              <w:t>Measurement</w:t>
            </w:r>
            <w:r w:rsidR="008D0E0E" w:rsidRPr="000702BF">
              <w:t xml:space="preserve"> </w:t>
            </w:r>
            <w:r w:rsidRPr="000702BF">
              <w:t>offset</w:t>
            </w:r>
            <w:r w:rsidR="008D0E0E" w:rsidRPr="000702BF">
              <w:t xml:space="preserve"> </w:t>
            </w:r>
            <w:r w:rsidRPr="000702BF">
              <w:t>from</w:t>
            </w:r>
            <w:r w:rsidR="008D0E0E" w:rsidRPr="000702BF">
              <w:t xml:space="preserve"> </w:t>
            </w:r>
            <w:r w:rsidRPr="000702BF">
              <w:t>channel</w:t>
            </w:r>
            <w:r w:rsidR="008D0E0E" w:rsidRPr="000702BF">
              <w:t xml:space="preserve"> </w:t>
            </w:r>
            <w:r w:rsidRPr="000702BF">
              <w:t>center</w:t>
            </w:r>
            <w:bookmarkEnd w:id="1232"/>
          </w:p>
        </w:tc>
        <w:tc>
          <w:tcPr>
            <w:tcW w:w="3346" w:type="dxa"/>
            <w:vAlign w:val="center"/>
          </w:tcPr>
          <w:p w14:paraId="19263C1E" w14:textId="099ADBD0" w:rsidR="00947E8E" w:rsidRPr="000702BF" w:rsidRDefault="00947E8E" w:rsidP="00AE3F12">
            <w:pPr>
              <w:pStyle w:val="TAC"/>
            </w:pPr>
            <w:r w:rsidRPr="000702BF">
              <w:t>BW</w:t>
            </w:r>
            <w:r w:rsidRPr="000702BF">
              <w:rPr>
                <w:vertAlign w:val="subscript"/>
              </w:rPr>
              <w:t>Chann</w:t>
            </w:r>
            <w:r w:rsidRPr="000702BF">
              <w:rPr>
                <w:rFonts w:hint="eastAsia"/>
                <w:vertAlign w:val="subscript"/>
              </w:rPr>
              <w:t>el</w:t>
            </w:r>
            <w:r w:rsidR="008D0E0E" w:rsidRPr="000702BF">
              <w:t xml:space="preserve"> </w:t>
            </w:r>
            <w:r w:rsidRPr="000702BF">
              <w:t>and</w:t>
            </w:r>
            <w:r w:rsidR="008D0E0E" w:rsidRPr="000702BF">
              <w:t xml:space="preserve"> </w:t>
            </w:r>
            <w:r w:rsidRPr="000702BF">
              <w:rPr>
                <w:rFonts w:hint="eastAsia"/>
              </w:rPr>
              <w:t>2*</w:t>
            </w:r>
            <w:r w:rsidRPr="000702BF">
              <w:t>BW</w:t>
            </w:r>
            <w:r w:rsidRPr="000702BF">
              <w:rPr>
                <w:vertAlign w:val="subscript"/>
              </w:rPr>
              <w:t>Channel</w:t>
            </w:r>
          </w:p>
        </w:tc>
        <w:tc>
          <w:tcPr>
            <w:tcW w:w="3573" w:type="dxa"/>
            <w:vAlign w:val="center"/>
          </w:tcPr>
          <w:p w14:paraId="6ADD1CCB" w14:textId="23D0EC28" w:rsidR="00947E8E" w:rsidRPr="000702BF" w:rsidRDefault="00947E8E" w:rsidP="00AE3F12">
            <w:pPr>
              <w:pStyle w:val="TAC"/>
            </w:pPr>
            <w:r w:rsidRPr="000702BF">
              <w:rPr>
                <w:rFonts w:hint="eastAsia"/>
              </w:rPr>
              <w:t>2*</w:t>
            </w:r>
            <w:r w:rsidRPr="000702BF">
              <w:t>BW</w:t>
            </w:r>
            <w:r w:rsidRPr="000702BF">
              <w:rPr>
                <w:vertAlign w:val="subscript"/>
              </w:rPr>
              <w:t>Channel</w:t>
            </w:r>
            <w:r w:rsidR="008D0E0E" w:rsidRPr="000702BF">
              <w:t xml:space="preserve"> </w:t>
            </w:r>
            <w:r w:rsidRPr="000702BF">
              <w:t>and</w:t>
            </w:r>
            <w:r w:rsidR="008D0E0E" w:rsidRPr="000702BF">
              <w:t xml:space="preserve"> </w:t>
            </w:r>
            <w:r w:rsidRPr="000702BF">
              <w:rPr>
                <w:rFonts w:hint="eastAsia"/>
              </w:rPr>
              <w:t>4*</w:t>
            </w:r>
            <w:r w:rsidRPr="000702BF">
              <w:t>BW</w:t>
            </w:r>
            <w:r w:rsidRPr="000702BF">
              <w:rPr>
                <w:vertAlign w:val="subscript"/>
              </w:rPr>
              <w:t>Channel</w:t>
            </w:r>
          </w:p>
        </w:tc>
      </w:tr>
      <w:tr w:rsidR="00947E8E" w:rsidRPr="000702BF" w14:paraId="776065CC" w14:textId="77777777" w:rsidTr="008D0E0E">
        <w:trPr>
          <w:jc w:val="center"/>
        </w:trPr>
        <w:tc>
          <w:tcPr>
            <w:tcW w:w="9628" w:type="dxa"/>
            <w:gridSpan w:val="3"/>
            <w:vAlign w:val="center"/>
          </w:tcPr>
          <w:p w14:paraId="727115DB" w14:textId="3D1F92D0" w:rsidR="00947E8E" w:rsidRPr="000702BF" w:rsidRDefault="00947E8E" w:rsidP="002600C1">
            <w:pPr>
              <w:pStyle w:val="TAN"/>
            </w:pPr>
            <w:r w:rsidRPr="000702BF">
              <w:t>NO</w:t>
            </w:r>
            <w:r w:rsidR="002600C1" w:rsidRPr="000702BF">
              <w:t>T</w:t>
            </w:r>
            <w:r w:rsidRPr="000702BF">
              <w:t>E:</w:t>
            </w:r>
            <w:r w:rsidR="008D0E0E" w:rsidRPr="000702BF">
              <w:t xml:space="preserve"> </w:t>
            </w:r>
            <w:r w:rsidR="00931528">
              <w:tab/>
            </w:r>
            <w:r w:rsidRPr="000702BF">
              <w:t>The</w:t>
            </w:r>
            <w:r w:rsidR="008D0E0E" w:rsidRPr="000702BF">
              <w:t xml:space="preserve"> </w:t>
            </w:r>
            <w:r w:rsidRPr="000702BF">
              <w:t>test</w:t>
            </w:r>
            <w:r w:rsidR="008D0E0E" w:rsidRPr="000702BF">
              <w:t xml:space="preserve"> </w:t>
            </w:r>
            <w:r w:rsidRPr="000702BF">
              <w:t>requirements</w:t>
            </w:r>
            <w:r w:rsidR="008D0E0E" w:rsidRPr="000702BF">
              <w:t xml:space="preserve"> </w:t>
            </w:r>
            <w:r w:rsidRPr="000702BF">
              <w:t>do</w:t>
            </w:r>
            <w:r w:rsidR="008D0E0E" w:rsidRPr="000702BF">
              <w:t xml:space="preserve"> </w:t>
            </w:r>
            <w:r w:rsidRPr="000702BF">
              <w:t>not</w:t>
            </w:r>
            <w:r w:rsidR="008D0E0E" w:rsidRPr="000702BF">
              <w:t xml:space="preserve"> </w:t>
            </w:r>
            <w:r w:rsidRPr="000702BF">
              <w:t>apply</w:t>
            </w:r>
            <w:r w:rsidR="008D0E0E" w:rsidRPr="000702BF">
              <w:t xml:space="preserve"> </w:t>
            </w:r>
            <w:r w:rsidRPr="000702BF">
              <w:t>when</w:t>
            </w:r>
            <w:r w:rsidR="008D0E0E" w:rsidRPr="000702BF">
              <w:t xml:space="preserve"> </w:t>
            </w:r>
            <w:r w:rsidRPr="000702BF">
              <w:t>the</w:t>
            </w:r>
            <w:r w:rsidR="008D0E0E" w:rsidRPr="000702BF">
              <w:t xml:space="preserve"> </w:t>
            </w:r>
            <w:r w:rsidRPr="000702BF">
              <w:t>interfering</w:t>
            </w:r>
            <w:r w:rsidR="008D0E0E" w:rsidRPr="000702BF">
              <w:t xml:space="preserve"> </w:t>
            </w:r>
            <w:r w:rsidRPr="000702BF">
              <w:t>signal</w:t>
            </w:r>
            <w:r w:rsidR="008D0E0E" w:rsidRPr="000702BF">
              <w:t xml:space="preserve"> </w:t>
            </w:r>
            <w:r w:rsidRPr="000702BF">
              <w:t>overlaps</w:t>
            </w:r>
            <w:r w:rsidR="008D0E0E" w:rsidRPr="000702BF">
              <w:t xml:space="preserve"> </w:t>
            </w:r>
            <w:r w:rsidRPr="000702BF">
              <w:t>with</w:t>
            </w:r>
            <w:r w:rsidR="008D0E0E" w:rsidRPr="000702BF">
              <w:t xml:space="preserve"> </w:t>
            </w:r>
            <w:r w:rsidRPr="000702BF">
              <w:t>the</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of</w:t>
            </w:r>
            <w:r w:rsidR="008D0E0E" w:rsidRPr="000702BF">
              <w:t xml:space="preserve"> </w:t>
            </w:r>
            <w:r w:rsidRPr="000702BF">
              <w:t>the</w:t>
            </w:r>
            <w:r w:rsidR="008D0E0E" w:rsidRPr="000702BF">
              <w:t xml:space="preserve"> </w:t>
            </w:r>
            <w:r w:rsidRPr="000702BF">
              <w:t>downlink</w:t>
            </w:r>
            <w:r w:rsidR="008D0E0E" w:rsidRPr="000702BF">
              <w:t xml:space="preserve"> </w:t>
            </w:r>
            <w:r w:rsidRPr="000702BF">
              <w:t>signal</w:t>
            </w:r>
            <w:r w:rsidR="00931528">
              <w:t>.</w:t>
            </w:r>
          </w:p>
        </w:tc>
      </w:tr>
    </w:tbl>
    <w:p w14:paraId="508AFFE2" w14:textId="77777777" w:rsidR="006C5E17" w:rsidRPr="000702BF" w:rsidRDefault="006C5E17" w:rsidP="00CD1DFB"/>
    <w:p w14:paraId="30CF1017" w14:textId="57F99A97" w:rsidR="00BE2B18" w:rsidRPr="000702BF" w:rsidRDefault="00BE2B18" w:rsidP="00BE2B18">
      <w:pPr>
        <w:pStyle w:val="Heading1"/>
      </w:pPr>
      <w:bookmarkStart w:id="1233" w:name="_Toc137543608"/>
      <w:bookmarkStart w:id="1234" w:name="_Toc152356679"/>
      <w:r w:rsidRPr="000702BF">
        <w:lastRenderedPageBreak/>
        <w:t>7</w:t>
      </w:r>
      <w:r w:rsidRPr="000702BF">
        <w:tab/>
        <w:t>Receiver characteristics</w:t>
      </w:r>
      <w:bookmarkEnd w:id="1113"/>
      <w:bookmarkEnd w:id="1114"/>
      <w:bookmarkEnd w:id="1233"/>
      <w:bookmarkEnd w:id="1234"/>
    </w:p>
    <w:p w14:paraId="793063EC" w14:textId="77777777" w:rsidR="00BE2B18" w:rsidRPr="000702BF" w:rsidRDefault="00BE2B18" w:rsidP="00BE2B18">
      <w:pPr>
        <w:pStyle w:val="Heading2"/>
      </w:pPr>
      <w:bookmarkStart w:id="1235" w:name="_Toc27478337"/>
      <w:bookmarkStart w:id="1236" w:name="_Toc36227051"/>
      <w:bookmarkStart w:id="1237" w:name="_Toc137543609"/>
      <w:bookmarkStart w:id="1238" w:name="_Toc152356680"/>
      <w:r w:rsidRPr="000702BF">
        <w:t>7.1</w:t>
      </w:r>
      <w:r w:rsidRPr="000702BF">
        <w:tab/>
        <w:t>General</w:t>
      </w:r>
      <w:bookmarkEnd w:id="1235"/>
      <w:bookmarkEnd w:id="1236"/>
      <w:bookmarkEnd w:id="1237"/>
      <w:bookmarkEnd w:id="1238"/>
    </w:p>
    <w:p w14:paraId="50766007" w14:textId="77777777" w:rsidR="00BE2B18" w:rsidRPr="000702BF" w:rsidRDefault="00BE2B18" w:rsidP="00BE2B18">
      <w:pPr>
        <w:rPr>
          <w:snapToGrid w:val="0"/>
        </w:rPr>
      </w:pPr>
      <w:r w:rsidRPr="000702BF">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w:t>
      </w:r>
      <w:r w:rsidRPr="000702BF">
        <w:rPr>
          <w:snapToGrid w:val="0"/>
        </w:rPr>
        <w:t>For UEs with more than one receiver antenna connector, identical interfering signals shall be applied to each receiver antenna port if more than one of these is used (diversity).</w:t>
      </w:r>
    </w:p>
    <w:p w14:paraId="684EB9CB" w14:textId="77777777" w:rsidR="00BE2B18" w:rsidRPr="000702BF" w:rsidRDefault="00BE2B18" w:rsidP="00BE2B18">
      <w:pPr>
        <w:rPr>
          <w:snapToGrid w:val="0"/>
        </w:rPr>
      </w:pPr>
      <w:r w:rsidRPr="000702BF">
        <w:rPr>
          <w:snapToGrid w:val="0"/>
        </w:rPr>
        <w:t>The levels of the test signal applied to each of the antenna connectors shall be as defined in the respective clauses below.</w:t>
      </w:r>
    </w:p>
    <w:p w14:paraId="2F3A8500" w14:textId="141417EB" w:rsidR="00BE2B18" w:rsidRPr="000702BF" w:rsidRDefault="00BE2B18" w:rsidP="00BE2B18">
      <w:pPr>
        <w:rPr>
          <w:snapToGrid w:val="0"/>
        </w:rPr>
      </w:pPr>
      <w:r w:rsidRPr="000702BF">
        <w:rPr>
          <w:snapToGrid w:val="0"/>
        </w:rPr>
        <w:t xml:space="preserve">With the exception of clause 7.3, the requirements shall be verified with the network signalling value NS_01 configured in Table </w:t>
      </w:r>
      <w:r w:rsidR="00C146E6">
        <w:rPr>
          <w:snapToGrid w:val="0"/>
        </w:rPr>
        <w:t>[to be updated]</w:t>
      </w:r>
      <w:r w:rsidRPr="000702BF">
        <w:rPr>
          <w:snapToGrid w:val="0"/>
        </w:rPr>
        <w:t>.</w:t>
      </w:r>
    </w:p>
    <w:p w14:paraId="2E4B8F34" w14:textId="1A500865" w:rsidR="00EE5E5E" w:rsidRPr="000702BF" w:rsidRDefault="00EE5E5E" w:rsidP="00BE2B18">
      <w:pPr>
        <w:rPr>
          <w:snapToGrid w:val="0"/>
        </w:rPr>
      </w:pPr>
      <w:r w:rsidRPr="000702BF">
        <w:rPr>
          <w:rFonts w:eastAsiaTheme="minorEastAsia" w:cs="v5.0.0"/>
        </w:rPr>
        <w:t xml:space="preserve">All requirements in this </w:t>
      </w:r>
      <w:r w:rsidR="00201225">
        <w:rPr>
          <w:rFonts w:eastAsiaTheme="minorEastAsia" w:cs="v5.0.0"/>
        </w:rPr>
        <w:t>clause</w:t>
      </w:r>
      <w:r w:rsidRPr="000702BF">
        <w:rPr>
          <w:rFonts w:eastAsiaTheme="minorEastAsia" w:cs="v5.0.0"/>
        </w:rPr>
        <w:t xml:space="preserve"> are applicable to devices supporting GSO and/or NGSO satellites.</w:t>
      </w:r>
    </w:p>
    <w:p w14:paraId="5B650973" w14:textId="77777777" w:rsidR="00BE2B18" w:rsidRPr="000702BF" w:rsidRDefault="00BE2B18" w:rsidP="00BE2B18">
      <w:pPr>
        <w:rPr>
          <w:rFonts w:eastAsia="MS Mincho" w:cs="v5.0.0"/>
        </w:rPr>
      </w:pPr>
      <w:r w:rsidRPr="000702BF">
        <w:rPr>
          <w:rFonts w:eastAsia="MS Mincho" w:cs="v5.0.0"/>
        </w:rPr>
        <w:t xml:space="preserve">All the parameters in clause 7 are defined using the UL reference measurement channels specified in </w:t>
      </w:r>
      <w:r w:rsidRPr="000702BF">
        <w:t xml:space="preserve">3GPP </w:t>
      </w:r>
      <w:r w:rsidRPr="000702BF">
        <w:rPr>
          <w:rFonts w:eastAsia="MS Mincho" w:cs="v5.0.0"/>
        </w:rPr>
        <w:t xml:space="preserve">TS 38.101-1 [5] Annex A.2.2, the DL reference measurement channels specified in </w:t>
      </w:r>
      <w:r w:rsidRPr="000702BF">
        <w:t xml:space="preserve">3GPP </w:t>
      </w:r>
      <w:r w:rsidRPr="000702BF">
        <w:rPr>
          <w:rFonts w:eastAsia="MS Mincho" w:cs="v5.0.0"/>
        </w:rPr>
        <w:t xml:space="preserve">TS 38.101-1 [5] Annex A.3.2 and using the set-up specified in </w:t>
      </w:r>
      <w:r w:rsidRPr="000702BF">
        <w:t xml:space="preserve">3GPP </w:t>
      </w:r>
      <w:r w:rsidRPr="000702BF">
        <w:rPr>
          <w:rFonts w:eastAsia="MS Mincho" w:cs="v5.0.0"/>
        </w:rPr>
        <w:t>TS 38.101-1 [5] Annex C.3.1.</w:t>
      </w:r>
    </w:p>
    <w:p w14:paraId="7D79AD72" w14:textId="77777777" w:rsidR="00BE2B18" w:rsidRPr="000702BF" w:rsidRDefault="00BE2B18" w:rsidP="00BE2B18">
      <w:pPr>
        <w:pStyle w:val="Heading2"/>
      </w:pPr>
      <w:bookmarkStart w:id="1239" w:name="_Toc27478338"/>
      <w:bookmarkStart w:id="1240" w:name="_Toc36227052"/>
      <w:bookmarkStart w:id="1241" w:name="_Toc137543610"/>
      <w:bookmarkStart w:id="1242" w:name="_Toc152356681"/>
      <w:r w:rsidRPr="000702BF">
        <w:t>7.2</w:t>
      </w:r>
      <w:r w:rsidRPr="000702BF">
        <w:tab/>
        <w:t>Diversity characteristics</w:t>
      </w:r>
      <w:bookmarkEnd w:id="1239"/>
      <w:bookmarkEnd w:id="1240"/>
      <w:bookmarkEnd w:id="1241"/>
      <w:bookmarkEnd w:id="1242"/>
    </w:p>
    <w:p w14:paraId="3FFFEDDE" w14:textId="77777777" w:rsidR="00BE2B18" w:rsidRPr="000702BF" w:rsidRDefault="00BE2B18" w:rsidP="00BE2B18">
      <w:bookmarkStart w:id="1243" w:name="_Toc27478339"/>
      <w:bookmarkStart w:id="1244" w:name="_Toc36227053"/>
      <w:r w:rsidRPr="000702BF">
        <w:t>The UE is required to be equipped with a minimum of two RX antenna ports in all operating bands.</w:t>
      </w:r>
    </w:p>
    <w:p w14:paraId="58553670" w14:textId="77777777" w:rsidR="00BE2B18" w:rsidRPr="000702BF" w:rsidRDefault="00BE2B18" w:rsidP="00BE2B18">
      <w:r w:rsidRPr="000702BF">
        <w:t>The UE shall be verified with two RX antenna ports in all supported frequency bands.</w:t>
      </w:r>
    </w:p>
    <w:p w14:paraId="6A1D9C8C" w14:textId="0F9DFCA8" w:rsidR="00BE2B18" w:rsidRPr="000702BF" w:rsidRDefault="00BE2B18" w:rsidP="00BE2B18">
      <w:r w:rsidRPr="000702BF">
        <w:t>The above rules apply for all clauses with the exception of clause 7.9.</w:t>
      </w:r>
    </w:p>
    <w:p w14:paraId="0D0B9635" w14:textId="77777777" w:rsidR="00BE2B18" w:rsidRPr="000702BF" w:rsidRDefault="00BE2B18" w:rsidP="00BE2B18">
      <w:pPr>
        <w:pStyle w:val="Heading2"/>
      </w:pPr>
      <w:bookmarkStart w:id="1245" w:name="_Toc137543611"/>
      <w:bookmarkStart w:id="1246" w:name="_Toc152356682"/>
      <w:r w:rsidRPr="000702BF">
        <w:t>7.3</w:t>
      </w:r>
      <w:r w:rsidRPr="000702BF">
        <w:tab/>
        <w:t>Reference sensitivity</w:t>
      </w:r>
      <w:bookmarkEnd w:id="1243"/>
      <w:bookmarkEnd w:id="1244"/>
      <w:bookmarkEnd w:id="1245"/>
      <w:bookmarkEnd w:id="1246"/>
    </w:p>
    <w:p w14:paraId="375E770A" w14:textId="77777777" w:rsidR="00BE2B18" w:rsidRPr="000702BF" w:rsidRDefault="00BE2B18" w:rsidP="00BE2B18">
      <w:pPr>
        <w:pStyle w:val="Heading3"/>
      </w:pPr>
      <w:bookmarkStart w:id="1247" w:name="_Toc27478340"/>
      <w:bookmarkStart w:id="1248" w:name="_Toc36227054"/>
      <w:bookmarkStart w:id="1249" w:name="_Toc137543612"/>
      <w:bookmarkStart w:id="1250" w:name="_Toc152356683"/>
      <w:r w:rsidRPr="000702BF">
        <w:t>7.3.1</w:t>
      </w:r>
      <w:r w:rsidRPr="000702BF">
        <w:tab/>
        <w:t>General</w:t>
      </w:r>
      <w:bookmarkEnd w:id="1247"/>
      <w:bookmarkEnd w:id="1248"/>
      <w:bookmarkEnd w:id="1249"/>
      <w:bookmarkEnd w:id="1250"/>
    </w:p>
    <w:p w14:paraId="3E09814A" w14:textId="77777777" w:rsidR="00BE2B18" w:rsidRPr="000702BF" w:rsidRDefault="00BE2B18" w:rsidP="00BE2B18">
      <w:r w:rsidRPr="000702BF">
        <w:t>The reference sensitivity power level REFSENS is the minimum mean power applied to each one of the UE antenna ports for all UE categories, at which the throughput shall meet or exceed the requirements for the specified reference measurement channel.</w:t>
      </w:r>
    </w:p>
    <w:p w14:paraId="0DB1D8BD" w14:textId="77777777" w:rsidR="00BE2B18" w:rsidRPr="000702BF" w:rsidRDefault="00BE2B18" w:rsidP="00BE2B18">
      <w:r w:rsidRPr="000702BF">
        <w:t>In later clauses of Clause 7 where the value of REFSENS is used as a reference to set the corresponding requirement. In all bands, the UE shall be verified against those requirements by applying the REFSENS value in Table 7.3.2.3-1.</w:t>
      </w:r>
    </w:p>
    <w:p w14:paraId="47C6760E" w14:textId="77777777" w:rsidR="00BE2B18" w:rsidRPr="000702BF" w:rsidRDefault="00BE2B18" w:rsidP="00BE2B18">
      <w:pPr>
        <w:pStyle w:val="Heading3"/>
      </w:pPr>
      <w:bookmarkStart w:id="1251" w:name="_Toc27478341"/>
      <w:bookmarkStart w:id="1252" w:name="_Toc36227055"/>
      <w:bookmarkStart w:id="1253" w:name="_Toc137543613"/>
      <w:bookmarkStart w:id="1254" w:name="_Toc152356684"/>
      <w:r w:rsidRPr="000702BF">
        <w:t>7.3.2</w:t>
      </w:r>
      <w:r w:rsidRPr="000702BF">
        <w:tab/>
        <w:t>Reference sensitivity power level</w:t>
      </w:r>
      <w:bookmarkEnd w:id="1251"/>
      <w:bookmarkEnd w:id="1252"/>
      <w:bookmarkEnd w:id="1253"/>
      <w:bookmarkEnd w:id="1254"/>
    </w:p>
    <w:p w14:paraId="23ABD606" w14:textId="53ADD799" w:rsidR="00BE2B18" w:rsidRPr="000702BF" w:rsidRDefault="00BE2B18" w:rsidP="00BE2B18">
      <w:pPr>
        <w:pStyle w:val="EditorsNote"/>
      </w:pPr>
      <w:r w:rsidRPr="000702BF">
        <w:t>Editor</w:t>
      </w:r>
      <w:r w:rsidR="0002370F" w:rsidRPr="000702BF">
        <w:t>'</w:t>
      </w:r>
      <w:r w:rsidRPr="000702BF">
        <w:t>s Note: This clause is incomplete. The following aspects are either missing or not yet determined:</w:t>
      </w:r>
    </w:p>
    <w:p w14:paraId="5A01E9D6" w14:textId="09F4C408" w:rsidR="00BE2B18" w:rsidRPr="000702BF" w:rsidRDefault="00BE2B18" w:rsidP="00BE2B18">
      <w:pPr>
        <w:pStyle w:val="EditorsNote"/>
        <w:rPr>
          <w:lang w:eastAsia="zh-TW"/>
        </w:rPr>
      </w:pPr>
      <w:r w:rsidRPr="000702BF">
        <w:t xml:space="preserve">- Annex F MU/TT is </w:t>
      </w:r>
      <w:r w:rsidR="008B19AB">
        <w:t>to be updated</w:t>
      </w:r>
    </w:p>
    <w:p w14:paraId="1508C5B2" w14:textId="77777777" w:rsidR="00BE2B18" w:rsidRPr="000702BF" w:rsidRDefault="00BE2B18" w:rsidP="0002370F">
      <w:pPr>
        <w:pStyle w:val="Heading4"/>
      </w:pPr>
      <w:bookmarkStart w:id="1255" w:name="_Toc27478342"/>
      <w:bookmarkStart w:id="1256" w:name="_Toc36227056"/>
      <w:bookmarkStart w:id="1257" w:name="_Toc152356685"/>
      <w:r w:rsidRPr="000702BF">
        <w:t>7.3.2.1</w:t>
      </w:r>
      <w:r w:rsidRPr="000702BF">
        <w:tab/>
        <w:t>Test purpose</w:t>
      </w:r>
      <w:bookmarkEnd w:id="1255"/>
      <w:bookmarkEnd w:id="1256"/>
      <w:bookmarkEnd w:id="1257"/>
    </w:p>
    <w:p w14:paraId="0C94F231" w14:textId="77777777" w:rsidR="00BE2B18" w:rsidRPr="000702BF" w:rsidRDefault="00BE2B18" w:rsidP="00BE2B18">
      <w:r w:rsidRPr="000702BF">
        <w:t>The test purpose is to verify the ability of the UE to receive data with a given average throughput for a specified reference measurement channel, under conditions of low signal level, ideal propagation and no added noise.</w:t>
      </w:r>
    </w:p>
    <w:p w14:paraId="491C01F0" w14:textId="77777777" w:rsidR="00BE2B18" w:rsidRPr="000702BF" w:rsidRDefault="00BE2B18" w:rsidP="0002370F">
      <w:pPr>
        <w:pStyle w:val="Heading4"/>
      </w:pPr>
      <w:bookmarkStart w:id="1258" w:name="_Toc27478343"/>
      <w:bookmarkStart w:id="1259" w:name="_Toc36227057"/>
      <w:bookmarkStart w:id="1260" w:name="_Toc152356686"/>
      <w:r w:rsidRPr="000702BF">
        <w:t>7.3.2.2</w:t>
      </w:r>
      <w:r w:rsidRPr="000702BF">
        <w:tab/>
        <w:t>Test applicability</w:t>
      </w:r>
      <w:bookmarkEnd w:id="1258"/>
      <w:bookmarkEnd w:id="1259"/>
      <w:bookmarkEnd w:id="1260"/>
    </w:p>
    <w:p w14:paraId="5283409C" w14:textId="77777777" w:rsidR="00BE2B18" w:rsidRPr="000702BF" w:rsidRDefault="00BE2B18" w:rsidP="00BE2B18">
      <w:r w:rsidRPr="000702BF">
        <w:t xml:space="preserve">The requirements of this test apply to all types of NR Power Class 3 UE release 17 and forward that support satellite access operation. </w:t>
      </w:r>
    </w:p>
    <w:p w14:paraId="10527425" w14:textId="77777777" w:rsidR="00BE2B18" w:rsidRPr="000702BF" w:rsidRDefault="00BE2B18" w:rsidP="0002370F">
      <w:pPr>
        <w:pStyle w:val="Heading4"/>
      </w:pPr>
      <w:bookmarkStart w:id="1261" w:name="_Toc27478344"/>
      <w:bookmarkStart w:id="1262" w:name="_Toc36227058"/>
      <w:bookmarkStart w:id="1263" w:name="_Toc152356687"/>
      <w:r w:rsidRPr="000702BF">
        <w:lastRenderedPageBreak/>
        <w:t>7.3.2.3</w:t>
      </w:r>
      <w:r w:rsidRPr="000702BF">
        <w:tab/>
        <w:t>Minimum conformance requirements</w:t>
      </w:r>
      <w:bookmarkEnd w:id="1261"/>
      <w:bookmarkEnd w:id="1262"/>
      <w:bookmarkEnd w:id="1263"/>
    </w:p>
    <w:p w14:paraId="463E7041" w14:textId="5C983F14" w:rsidR="00BE2B18" w:rsidRPr="000702BF" w:rsidRDefault="00BE2B18" w:rsidP="00BE2B18">
      <w:r w:rsidRPr="000702BF">
        <w:t xml:space="preserve">The throughput shall be ≥ 95 % of the maximum throughput of the reference measurement channels as specified in Annex A3.2.2 of </w:t>
      </w:r>
      <w:r w:rsidR="00962386" w:rsidRPr="000702BF">
        <w:t>3GPP TS 38.101</w:t>
      </w:r>
      <w:r w:rsidR="00962386" w:rsidRPr="000702BF">
        <w:noBreakHyphen/>
        <w:t xml:space="preserve">1 </w:t>
      </w:r>
      <w:r w:rsidRPr="000702BF">
        <w:rPr>
          <w:rFonts w:hint="eastAsia"/>
        </w:rPr>
        <w:t>[</w:t>
      </w:r>
      <w:r w:rsidRPr="000702BF">
        <w:t>5], with parameters specified in Table 7.3.2.3-1.</w:t>
      </w:r>
    </w:p>
    <w:p w14:paraId="64654C05" w14:textId="77777777" w:rsidR="00BE2B18" w:rsidRPr="000702BF" w:rsidRDefault="00BE2B18" w:rsidP="00BE2B18">
      <w:pPr>
        <w:pStyle w:val="TH"/>
      </w:pPr>
      <w:r w:rsidRPr="000702BF">
        <w:t>Table 7.3.2.3-1: Two antenna port reference sensitivity QPSK PREFSENS for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0"/>
        <w:gridCol w:w="629"/>
        <w:gridCol w:w="741"/>
        <w:gridCol w:w="740"/>
        <w:gridCol w:w="741"/>
        <w:gridCol w:w="741"/>
        <w:gridCol w:w="740"/>
        <w:gridCol w:w="741"/>
        <w:gridCol w:w="741"/>
        <w:gridCol w:w="740"/>
        <w:gridCol w:w="741"/>
        <w:gridCol w:w="814"/>
      </w:tblGrid>
      <w:tr w:rsidR="00BE2B18" w:rsidRPr="000702BF" w14:paraId="496D8648" w14:textId="77777777" w:rsidTr="008D0E0E">
        <w:trPr>
          <w:tblHeader/>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1D2256ED" w14:textId="213E40E6" w:rsidR="00BE2B18" w:rsidRPr="000702BF" w:rsidRDefault="00BE2B18" w:rsidP="00AE3F12">
            <w:pPr>
              <w:pStyle w:val="TAH"/>
              <w:rPr>
                <w:rFonts w:eastAsia="PMingLiU"/>
                <w:lang w:eastAsia="en-GB"/>
              </w:rPr>
            </w:pPr>
            <w:r w:rsidRPr="000702BF">
              <w:rPr>
                <w:rFonts w:eastAsia="PMingLiU"/>
                <w:lang w:eastAsia="en-GB"/>
              </w:rPr>
              <w:t>Operating</w:t>
            </w:r>
            <w:r w:rsidR="008D0E0E" w:rsidRPr="000702BF">
              <w:rPr>
                <w:rFonts w:eastAsia="PMingLiU"/>
                <w:lang w:eastAsia="en-GB"/>
              </w:rPr>
              <w:t xml:space="preserve"> </w:t>
            </w:r>
            <w:r w:rsidRPr="000702BF">
              <w:rPr>
                <w:rFonts w:eastAsia="PMingLiU"/>
                <w:lang w:eastAsia="en-GB"/>
              </w:rPr>
              <w:t>band</w:t>
            </w:r>
            <w:r w:rsidR="008D0E0E" w:rsidRPr="000702BF">
              <w:rPr>
                <w:rFonts w:eastAsia="PMingLiU"/>
                <w:lang w:eastAsia="en-GB"/>
              </w:rPr>
              <w:t xml:space="preserve"> </w:t>
            </w:r>
            <w:r w:rsidRPr="000702BF">
              <w:rPr>
                <w:rFonts w:eastAsia="PMingLiU"/>
                <w:lang w:eastAsia="en-GB"/>
              </w:rPr>
              <w:t>/</w:t>
            </w:r>
            <w:r w:rsidR="008D0E0E" w:rsidRPr="000702BF">
              <w:rPr>
                <w:rFonts w:eastAsia="PMingLiU"/>
                <w:lang w:eastAsia="en-GB"/>
              </w:rPr>
              <w:t xml:space="preserve"> </w:t>
            </w:r>
            <w:r w:rsidRPr="000702BF">
              <w:rPr>
                <w:rFonts w:eastAsia="PMingLiU"/>
                <w:lang w:eastAsia="en-GB"/>
              </w:rPr>
              <w:t>SCS</w:t>
            </w:r>
            <w:r w:rsidR="008D0E0E" w:rsidRPr="000702BF">
              <w:rPr>
                <w:rFonts w:eastAsia="PMingLiU"/>
                <w:lang w:eastAsia="en-GB"/>
              </w:rPr>
              <w:t xml:space="preserve"> </w:t>
            </w:r>
            <w:r w:rsidRPr="000702BF">
              <w:rPr>
                <w:rFonts w:eastAsia="PMingLiU"/>
                <w:lang w:eastAsia="en-GB"/>
              </w:rPr>
              <w:t>/</w:t>
            </w:r>
            <w:r w:rsidR="008D0E0E" w:rsidRPr="000702BF">
              <w:rPr>
                <w:rFonts w:eastAsia="PMingLiU"/>
                <w:lang w:eastAsia="en-GB"/>
              </w:rPr>
              <w:t xml:space="preserve"> </w:t>
            </w:r>
            <w:r w:rsidRPr="000702BF">
              <w:rPr>
                <w:rFonts w:eastAsia="PMingLiU"/>
                <w:lang w:eastAsia="en-GB"/>
              </w:rPr>
              <w:t>Channel</w:t>
            </w:r>
            <w:r w:rsidR="008D0E0E" w:rsidRPr="000702BF">
              <w:rPr>
                <w:rFonts w:eastAsia="PMingLiU"/>
                <w:lang w:eastAsia="en-GB"/>
              </w:rPr>
              <w:t xml:space="preserve"> </w:t>
            </w:r>
            <w:r w:rsidRPr="000702BF">
              <w:rPr>
                <w:rFonts w:eastAsia="PMingLiU"/>
                <w:lang w:eastAsia="en-GB"/>
              </w:rPr>
              <w:t>bandwidth</w:t>
            </w:r>
          </w:p>
        </w:tc>
      </w:tr>
      <w:tr w:rsidR="00BE2B18" w:rsidRPr="000702BF" w14:paraId="590A9863" w14:textId="77777777" w:rsidTr="008D0E0E">
        <w:trPr>
          <w:tblHeader/>
          <w:jc w:val="center"/>
        </w:trPr>
        <w:tc>
          <w:tcPr>
            <w:tcW w:w="1100" w:type="dxa"/>
            <w:tcBorders>
              <w:top w:val="single" w:sz="4" w:space="0" w:color="auto"/>
              <w:left w:val="single" w:sz="4" w:space="0" w:color="auto"/>
              <w:bottom w:val="single" w:sz="4" w:space="0" w:color="auto"/>
              <w:right w:val="single" w:sz="4" w:space="0" w:color="auto"/>
            </w:tcBorders>
            <w:vAlign w:val="center"/>
            <w:hideMark/>
          </w:tcPr>
          <w:p w14:paraId="09C55D3D" w14:textId="4A6826F1" w:rsidR="00BE2B18" w:rsidRPr="000702BF" w:rsidRDefault="00BE2B18" w:rsidP="00AE3F12">
            <w:pPr>
              <w:pStyle w:val="TAH"/>
              <w:rPr>
                <w:rFonts w:eastAsia="PMingLiU"/>
                <w:lang w:eastAsia="en-GB"/>
              </w:rPr>
            </w:pPr>
            <w:r w:rsidRPr="000702BF">
              <w:rPr>
                <w:rFonts w:eastAsia="PMingLiU"/>
                <w:lang w:eastAsia="en-GB"/>
              </w:rPr>
              <w:t>Operating</w:t>
            </w:r>
            <w:r w:rsidR="008D0E0E" w:rsidRPr="000702BF">
              <w:rPr>
                <w:rFonts w:eastAsia="PMingLiU"/>
                <w:lang w:eastAsia="en-GB"/>
              </w:rPr>
              <w:t xml:space="preserve"> </w:t>
            </w:r>
            <w:r w:rsidRPr="000702BF">
              <w:rPr>
                <w:rFonts w:eastAsia="PMingLiU"/>
                <w:lang w:eastAsia="en-GB"/>
              </w:rPr>
              <w:t>Band</w:t>
            </w:r>
          </w:p>
        </w:tc>
        <w:tc>
          <w:tcPr>
            <w:tcW w:w="629" w:type="dxa"/>
            <w:tcBorders>
              <w:top w:val="single" w:sz="4" w:space="0" w:color="auto"/>
              <w:left w:val="single" w:sz="4" w:space="0" w:color="auto"/>
              <w:bottom w:val="single" w:sz="4" w:space="0" w:color="auto"/>
              <w:right w:val="single" w:sz="4" w:space="0" w:color="auto"/>
            </w:tcBorders>
            <w:vAlign w:val="center"/>
            <w:hideMark/>
          </w:tcPr>
          <w:p w14:paraId="7396A1E8" w14:textId="69216D7B" w:rsidR="00BE2B18" w:rsidRPr="000702BF" w:rsidRDefault="00BE2B18" w:rsidP="00AE3F12">
            <w:pPr>
              <w:pStyle w:val="TAH"/>
              <w:rPr>
                <w:rFonts w:eastAsia="PMingLiU"/>
                <w:lang w:eastAsia="en-GB"/>
              </w:rPr>
            </w:pPr>
            <w:r w:rsidRPr="000702BF">
              <w:rPr>
                <w:rFonts w:eastAsia="PMingLiU"/>
                <w:lang w:eastAsia="en-GB"/>
              </w:rPr>
              <w:t>SCS</w:t>
            </w:r>
            <w:r w:rsidR="008D0E0E" w:rsidRPr="000702BF">
              <w:rPr>
                <w:rFonts w:eastAsia="PMingLiU"/>
                <w:lang w:eastAsia="en-GB"/>
              </w:rPr>
              <w:t xml:space="preserve"> </w:t>
            </w:r>
            <w:r w:rsidRPr="000702BF">
              <w:rPr>
                <w:rFonts w:eastAsia="PMingLiU"/>
                <w:lang w:eastAsia="en-GB"/>
              </w:rPr>
              <w:t>kHz</w:t>
            </w:r>
          </w:p>
        </w:tc>
        <w:tc>
          <w:tcPr>
            <w:tcW w:w="741" w:type="dxa"/>
            <w:tcBorders>
              <w:top w:val="single" w:sz="4" w:space="0" w:color="auto"/>
              <w:left w:val="single" w:sz="4" w:space="0" w:color="auto"/>
              <w:bottom w:val="single" w:sz="4" w:space="0" w:color="auto"/>
              <w:right w:val="single" w:sz="4" w:space="0" w:color="auto"/>
            </w:tcBorders>
            <w:vAlign w:val="center"/>
            <w:hideMark/>
          </w:tcPr>
          <w:p w14:paraId="74CE3CAF" w14:textId="77777777" w:rsidR="00BE2B18" w:rsidRPr="000702BF" w:rsidRDefault="00BE2B18" w:rsidP="00AE3F12">
            <w:pPr>
              <w:pStyle w:val="TAH"/>
              <w:rPr>
                <w:rFonts w:eastAsia="PMingLiU"/>
                <w:lang w:eastAsia="en-GB"/>
              </w:rPr>
            </w:pPr>
            <w:r w:rsidRPr="000702BF">
              <w:rPr>
                <w:rFonts w:eastAsia="PMingLiU"/>
                <w:lang w:eastAsia="en-GB"/>
              </w:rPr>
              <w:t>5</w:t>
            </w:r>
          </w:p>
          <w:p w14:paraId="26FB0C13"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080AEA2E" w14:textId="77777777" w:rsidR="00BE2B18" w:rsidRPr="000702BF" w:rsidRDefault="00BE2B18" w:rsidP="00AE3F12">
            <w:pPr>
              <w:pStyle w:val="TAH"/>
              <w:rPr>
                <w:rFonts w:eastAsia="PMingLiU"/>
                <w:lang w:eastAsia="en-GB"/>
              </w:rPr>
            </w:pPr>
            <w:r w:rsidRPr="000702BF">
              <w:rPr>
                <w:rFonts w:eastAsia="PMingLiU"/>
                <w:lang w:eastAsia="en-GB"/>
              </w:rPr>
              <w:t>10</w:t>
            </w:r>
          </w:p>
          <w:p w14:paraId="25C69FCF"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4FED8B69" w14:textId="77777777" w:rsidR="00BE2B18" w:rsidRPr="000702BF" w:rsidRDefault="00BE2B18" w:rsidP="00AE3F12">
            <w:pPr>
              <w:pStyle w:val="TAH"/>
              <w:rPr>
                <w:rFonts w:eastAsia="PMingLiU"/>
                <w:lang w:eastAsia="en-GB"/>
              </w:rPr>
            </w:pPr>
            <w:r w:rsidRPr="000702BF">
              <w:rPr>
                <w:rFonts w:eastAsia="PMingLiU"/>
                <w:lang w:eastAsia="en-GB"/>
              </w:rPr>
              <w:t>15</w:t>
            </w:r>
          </w:p>
          <w:p w14:paraId="670A125C"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086F3DC0" w14:textId="77777777" w:rsidR="00BE2B18" w:rsidRPr="000702BF" w:rsidRDefault="00BE2B18" w:rsidP="00AE3F12">
            <w:pPr>
              <w:pStyle w:val="TAH"/>
              <w:rPr>
                <w:rFonts w:eastAsia="PMingLiU"/>
                <w:lang w:eastAsia="en-GB"/>
              </w:rPr>
            </w:pPr>
            <w:r w:rsidRPr="000702BF">
              <w:rPr>
                <w:rFonts w:eastAsia="PMingLiU"/>
                <w:lang w:eastAsia="en-GB"/>
              </w:rPr>
              <w:t>20</w:t>
            </w:r>
          </w:p>
          <w:p w14:paraId="2EA09890"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62098D6C" w14:textId="77777777" w:rsidR="00BE2B18" w:rsidRPr="000702BF" w:rsidRDefault="00BE2B18" w:rsidP="00AE3F12">
            <w:pPr>
              <w:pStyle w:val="TAH"/>
              <w:rPr>
                <w:rFonts w:eastAsia="PMingLiU"/>
                <w:lang w:eastAsia="en-GB"/>
              </w:rPr>
            </w:pPr>
            <w:r w:rsidRPr="000702BF">
              <w:rPr>
                <w:rFonts w:eastAsia="PMingLiU"/>
                <w:lang w:eastAsia="en-GB"/>
              </w:rPr>
              <w:t>25</w:t>
            </w:r>
          </w:p>
          <w:p w14:paraId="23836285"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02674C95" w14:textId="7DA4DD0F" w:rsidR="00BE2B18" w:rsidRPr="000702BF" w:rsidRDefault="00BE2B18" w:rsidP="00AE3F12">
            <w:pPr>
              <w:pStyle w:val="TAH"/>
              <w:rPr>
                <w:rFonts w:eastAsia="PMingLiU"/>
                <w:lang w:eastAsia="en-GB"/>
              </w:rPr>
            </w:pPr>
            <w:r w:rsidRPr="000702BF">
              <w:rPr>
                <w:rFonts w:eastAsia="PMingLiU"/>
                <w:lang w:eastAsia="en-GB"/>
              </w:rPr>
              <w:t>30</w:t>
            </w:r>
            <w:r w:rsidR="008D0E0E" w:rsidRPr="000702BF">
              <w:rPr>
                <w:rFonts w:eastAsia="PMingLiU"/>
                <w:lang w:eastAsia="en-GB"/>
              </w:rPr>
              <w:t xml:space="preserve"> </w:t>
            </w:r>
            <w:r w:rsidRPr="000702BF">
              <w:rPr>
                <w:rFonts w:eastAsia="PMingLiU"/>
                <w:lang w:eastAsia="en-GB"/>
              </w:rPr>
              <w:t>MHz</w:t>
            </w:r>
            <w:r w:rsidR="008D0E0E" w:rsidRPr="000702BF">
              <w:rPr>
                <w:rFonts w:eastAsia="PMingLiU"/>
                <w:lang w:eastAsia="en-GB"/>
              </w:rPr>
              <w:t xml:space="preserve"> </w:t>
            </w:r>
            <w:r w:rsidRPr="000702BF">
              <w:rPr>
                <w:rFonts w:eastAsia="PMingLiU"/>
                <w:lang w:eastAsia="en-GB"/>
              </w:rP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4FF18F73" w14:textId="271D0B27" w:rsidR="00BE2B18" w:rsidRPr="000702BF" w:rsidRDefault="00BE2B18" w:rsidP="00AE3F12">
            <w:pPr>
              <w:pStyle w:val="TAH"/>
              <w:rPr>
                <w:rFonts w:eastAsia="PMingLiU"/>
                <w:lang w:eastAsia="en-GB"/>
              </w:rPr>
            </w:pPr>
            <w:r w:rsidRPr="000702BF">
              <w:rPr>
                <w:rFonts w:eastAsia="PMingLiU"/>
                <w:lang w:eastAsia="en-GB"/>
              </w:rPr>
              <w:t>35</w:t>
            </w:r>
            <w:r w:rsidR="008D0E0E" w:rsidRPr="000702BF">
              <w:rPr>
                <w:rFonts w:eastAsia="PMingLiU"/>
                <w:lang w:eastAsia="en-GB"/>
              </w:rPr>
              <w:t xml:space="preserve"> </w:t>
            </w:r>
            <w:r w:rsidRPr="000702BF">
              <w:rPr>
                <w:rFonts w:eastAsia="PMingLiU"/>
                <w:lang w:eastAsia="en-GB"/>
              </w:rPr>
              <w:t>MHz</w:t>
            </w:r>
            <w:r w:rsidR="008D0E0E" w:rsidRPr="000702BF">
              <w:rPr>
                <w:rFonts w:eastAsia="PMingLiU"/>
                <w:lang w:eastAsia="en-GB"/>
              </w:rPr>
              <w:t xml:space="preserve"> </w:t>
            </w:r>
            <w:r w:rsidRPr="000702BF">
              <w:rPr>
                <w:rFonts w:eastAsia="PMingLiU"/>
                <w:lang w:eastAsia="en-GB"/>
              </w:rP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011905C7" w14:textId="77777777" w:rsidR="00BE2B18" w:rsidRPr="000702BF" w:rsidRDefault="00BE2B18" w:rsidP="00AE3F12">
            <w:pPr>
              <w:pStyle w:val="TAH"/>
              <w:rPr>
                <w:rFonts w:eastAsia="PMingLiU"/>
                <w:lang w:eastAsia="en-GB"/>
              </w:rPr>
            </w:pPr>
            <w:r w:rsidRPr="000702BF">
              <w:rPr>
                <w:rFonts w:eastAsia="PMingLiU"/>
                <w:lang w:eastAsia="en-GB"/>
              </w:rPr>
              <w:t>40</w:t>
            </w:r>
          </w:p>
          <w:p w14:paraId="37FF42FD"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56B9B761" w14:textId="79A00D7C" w:rsidR="00BE2B18" w:rsidRPr="000702BF" w:rsidRDefault="00BE2B18" w:rsidP="00AE3F12">
            <w:pPr>
              <w:pStyle w:val="TAH"/>
              <w:rPr>
                <w:rFonts w:eastAsia="PMingLiU"/>
                <w:lang w:eastAsia="en-GB"/>
              </w:rPr>
            </w:pPr>
            <w:r w:rsidRPr="000702BF">
              <w:rPr>
                <w:rFonts w:eastAsia="PMingLiU"/>
                <w:lang w:eastAsia="en-GB"/>
              </w:rPr>
              <w:t>45</w:t>
            </w:r>
            <w:r w:rsidR="008D0E0E" w:rsidRPr="000702BF">
              <w:rPr>
                <w:rFonts w:eastAsia="PMingLiU"/>
                <w:lang w:eastAsia="en-GB"/>
              </w:rPr>
              <w:t xml:space="preserve"> </w:t>
            </w:r>
            <w:r w:rsidRPr="000702BF">
              <w:rPr>
                <w:rFonts w:eastAsia="PMingLiU"/>
                <w:lang w:eastAsia="en-GB"/>
              </w:rPr>
              <w:t>MHz</w:t>
            </w:r>
            <w:r w:rsidR="008D0E0E" w:rsidRPr="000702BF">
              <w:rPr>
                <w:rFonts w:eastAsia="PMingLiU"/>
                <w:lang w:eastAsia="en-GB"/>
              </w:rPr>
              <w:t xml:space="preserve"> </w:t>
            </w:r>
            <w:r w:rsidRPr="000702BF">
              <w:rPr>
                <w:rFonts w:eastAsia="PMingLiU"/>
                <w:lang w:eastAsia="en-GB"/>
              </w:rPr>
              <w:t>(dBm)</w:t>
            </w:r>
          </w:p>
        </w:tc>
        <w:tc>
          <w:tcPr>
            <w:tcW w:w="814" w:type="dxa"/>
            <w:tcBorders>
              <w:top w:val="single" w:sz="4" w:space="0" w:color="auto"/>
              <w:left w:val="single" w:sz="4" w:space="0" w:color="auto"/>
              <w:bottom w:val="single" w:sz="4" w:space="0" w:color="auto"/>
              <w:right w:val="single" w:sz="4" w:space="0" w:color="auto"/>
            </w:tcBorders>
            <w:vAlign w:val="center"/>
            <w:hideMark/>
          </w:tcPr>
          <w:p w14:paraId="2DBCF6E1" w14:textId="77777777" w:rsidR="00BE2B18" w:rsidRPr="000702BF" w:rsidRDefault="00BE2B18" w:rsidP="00AE3F12">
            <w:pPr>
              <w:pStyle w:val="TAH"/>
              <w:rPr>
                <w:rFonts w:eastAsia="PMingLiU"/>
                <w:lang w:eastAsia="en-GB"/>
              </w:rPr>
            </w:pPr>
            <w:r w:rsidRPr="000702BF">
              <w:rPr>
                <w:rFonts w:eastAsia="PMingLiU"/>
                <w:lang w:eastAsia="en-GB"/>
              </w:rPr>
              <w:t>50</w:t>
            </w:r>
          </w:p>
          <w:p w14:paraId="4557EC21" w14:textId="77777777" w:rsidR="00BE2B18" w:rsidRPr="000702BF" w:rsidRDefault="00BE2B18" w:rsidP="00AE3F12">
            <w:pPr>
              <w:pStyle w:val="TAH"/>
              <w:rPr>
                <w:rFonts w:eastAsia="PMingLiU"/>
                <w:lang w:eastAsia="en-GB"/>
              </w:rPr>
            </w:pPr>
            <w:r w:rsidRPr="000702BF">
              <w:rPr>
                <w:rFonts w:eastAsia="PMingLiU"/>
                <w:lang w:eastAsia="en-GB"/>
              </w:rPr>
              <w:t>MHz</w:t>
            </w:r>
            <w:r w:rsidRPr="000702BF">
              <w:rPr>
                <w:rFonts w:eastAsia="PMingLiU"/>
                <w:lang w:eastAsia="en-GB"/>
              </w:rPr>
              <w:br/>
              <w:t>(dBm)</w:t>
            </w:r>
          </w:p>
        </w:tc>
      </w:tr>
      <w:tr w:rsidR="00BE2B18" w:rsidRPr="000702BF" w14:paraId="628722A2" w14:textId="77777777" w:rsidTr="008D0E0E">
        <w:trPr>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0684E51C" w14:textId="77777777" w:rsidR="00BE2B18" w:rsidRPr="000702BF" w:rsidRDefault="00BE2B18" w:rsidP="00AE3F12">
            <w:pPr>
              <w:pStyle w:val="TAC"/>
              <w:rPr>
                <w:rFonts w:eastAsia="PMingLiU"/>
                <w:lang w:eastAsia="en-GB"/>
              </w:rPr>
            </w:pPr>
            <w:r w:rsidRPr="000702BF">
              <w:rPr>
                <w:rFonts w:eastAsia="PMingLiU"/>
                <w:lang w:eastAsia="en-GB"/>
              </w:rPr>
              <w:t>n256</w:t>
            </w:r>
          </w:p>
        </w:tc>
        <w:tc>
          <w:tcPr>
            <w:tcW w:w="629" w:type="dxa"/>
            <w:tcBorders>
              <w:top w:val="single" w:sz="4" w:space="0" w:color="auto"/>
              <w:left w:val="single" w:sz="4" w:space="0" w:color="auto"/>
              <w:bottom w:val="single" w:sz="4" w:space="0" w:color="auto"/>
              <w:right w:val="single" w:sz="4" w:space="0" w:color="auto"/>
            </w:tcBorders>
            <w:hideMark/>
          </w:tcPr>
          <w:p w14:paraId="3356202A" w14:textId="77777777" w:rsidR="00BE2B18" w:rsidRPr="000702BF" w:rsidRDefault="00BE2B18" w:rsidP="00AE3F12">
            <w:pPr>
              <w:pStyle w:val="TAC"/>
              <w:rPr>
                <w:rFonts w:eastAsia="PMingLiU"/>
                <w:lang w:eastAsia="en-GB"/>
              </w:rPr>
            </w:pPr>
            <w:r w:rsidRPr="000702BF">
              <w:rPr>
                <w:lang w:eastAsia="en-GB"/>
              </w:rPr>
              <w:t>15</w:t>
            </w:r>
          </w:p>
        </w:tc>
        <w:tc>
          <w:tcPr>
            <w:tcW w:w="741" w:type="dxa"/>
            <w:tcBorders>
              <w:top w:val="single" w:sz="4" w:space="0" w:color="auto"/>
              <w:left w:val="single" w:sz="4" w:space="0" w:color="auto"/>
              <w:bottom w:val="single" w:sz="4" w:space="0" w:color="auto"/>
              <w:right w:val="single" w:sz="4" w:space="0" w:color="auto"/>
            </w:tcBorders>
            <w:hideMark/>
          </w:tcPr>
          <w:p w14:paraId="0A1CBF8E" w14:textId="77777777" w:rsidR="00BE2B18" w:rsidRPr="000702BF" w:rsidRDefault="00BE2B18" w:rsidP="00AE3F12">
            <w:pPr>
              <w:pStyle w:val="TAC"/>
              <w:rPr>
                <w:rFonts w:eastAsia="PMingLiU"/>
                <w:lang w:eastAsia="en-GB"/>
              </w:rPr>
            </w:pPr>
            <w:r w:rsidRPr="000702BF">
              <w:rPr>
                <w:rFonts w:eastAsia="PMingLiU" w:cs="Arial"/>
                <w:szCs w:val="18"/>
                <w:lang w:eastAsia="en-GB"/>
              </w:rPr>
              <w:t>-99.5</w:t>
            </w:r>
          </w:p>
        </w:tc>
        <w:tc>
          <w:tcPr>
            <w:tcW w:w="740" w:type="dxa"/>
            <w:tcBorders>
              <w:top w:val="single" w:sz="4" w:space="0" w:color="auto"/>
              <w:left w:val="single" w:sz="4" w:space="0" w:color="auto"/>
              <w:bottom w:val="single" w:sz="4" w:space="0" w:color="auto"/>
              <w:right w:val="single" w:sz="4" w:space="0" w:color="auto"/>
            </w:tcBorders>
            <w:hideMark/>
          </w:tcPr>
          <w:p w14:paraId="0BED6B54" w14:textId="77777777" w:rsidR="00BE2B18" w:rsidRPr="000702BF" w:rsidRDefault="00BE2B18" w:rsidP="00AE3F12">
            <w:pPr>
              <w:pStyle w:val="TAC"/>
              <w:rPr>
                <w:rFonts w:eastAsia="PMingLiU"/>
                <w:lang w:eastAsia="en-GB"/>
              </w:rPr>
            </w:pPr>
            <w:r w:rsidRPr="000702BF">
              <w:rPr>
                <w:rFonts w:eastAsia="PMingLiU" w:cs="Arial"/>
                <w:szCs w:val="18"/>
                <w:lang w:eastAsia="en-GB"/>
              </w:rPr>
              <w:t>-96.3</w:t>
            </w:r>
          </w:p>
        </w:tc>
        <w:tc>
          <w:tcPr>
            <w:tcW w:w="741" w:type="dxa"/>
            <w:tcBorders>
              <w:top w:val="single" w:sz="4" w:space="0" w:color="auto"/>
              <w:left w:val="single" w:sz="4" w:space="0" w:color="auto"/>
              <w:bottom w:val="single" w:sz="4" w:space="0" w:color="auto"/>
              <w:right w:val="single" w:sz="4" w:space="0" w:color="auto"/>
            </w:tcBorders>
            <w:hideMark/>
          </w:tcPr>
          <w:p w14:paraId="2E3B2698" w14:textId="77777777" w:rsidR="00BE2B18" w:rsidRPr="000702BF" w:rsidRDefault="00BE2B18" w:rsidP="00AE3F12">
            <w:pPr>
              <w:pStyle w:val="TAC"/>
              <w:rPr>
                <w:rFonts w:eastAsia="PMingLiU"/>
                <w:lang w:eastAsia="en-GB"/>
              </w:rPr>
            </w:pPr>
            <w:r w:rsidRPr="000702BF">
              <w:rPr>
                <w:rFonts w:eastAsia="PMingLiU" w:cs="Arial"/>
                <w:szCs w:val="18"/>
                <w:lang w:eastAsia="en-GB"/>
              </w:rPr>
              <w:t>-94.5</w:t>
            </w:r>
          </w:p>
        </w:tc>
        <w:tc>
          <w:tcPr>
            <w:tcW w:w="741" w:type="dxa"/>
            <w:tcBorders>
              <w:top w:val="single" w:sz="4" w:space="0" w:color="auto"/>
              <w:left w:val="single" w:sz="4" w:space="0" w:color="auto"/>
              <w:bottom w:val="single" w:sz="4" w:space="0" w:color="auto"/>
              <w:right w:val="single" w:sz="4" w:space="0" w:color="auto"/>
            </w:tcBorders>
            <w:hideMark/>
          </w:tcPr>
          <w:p w14:paraId="2E446E16" w14:textId="77777777" w:rsidR="00BE2B18" w:rsidRPr="000702BF" w:rsidRDefault="00BE2B18" w:rsidP="00AE3F12">
            <w:pPr>
              <w:pStyle w:val="TAC"/>
              <w:rPr>
                <w:rFonts w:eastAsia="PMingLiU"/>
                <w:lang w:eastAsia="en-GB"/>
              </w:rPr>
            </w:pPr>
            <w:r w:rsidRPr="000702BF">
              <w:rPr>
                <w:rFonts w:eastAsia="PMingLiU" w:cs="Arial"/>
                <w:szCs w:val="18"/>
                <w:lang w:eastAsia="en-GB"/>
              </w:rPr>
              <w:t>-93.8</w:t>
            </w:r>
          </w:p>
        </w:tc>
        <w:tc>
          <w:tcPr>
            <w:tcW w:w="740" w:type="dxa"/>
            <w:tcBorders>
              <w:top w:val="single" w:sz="4" w:space="0" w:color="auto"/>
              <w:left w:val="single" w:sz="4" w:space="0" w:color="auto"/>
              <w:bottom w:val="single" w:sz="4" w:space="0" w:color="auto"/>
              <w:right w:val="single" w:sz="4" w:space="0" w:color="auto"/>
            </w:tcBorders>
          </w:tcPr>
          <w:p w14:paraId="124005CE"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3D2B7213"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46C40C42"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tcPr>
          <w:p w14:paraId="6A171325"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1246641C" w14:textId="77777777" w:rsidR="00BE2B18" w:rsidRPr="000702BF" w:rsidRDefault="00BE2B18" w:rsidP="00AE3F12">
            <w:pPr>
              <w:pStyle w:val="TAC"/>
              <w:rPr>
                <w:rFonts w:eastAsia="PMingLiU"/>
                <w:lang w:eastAsia="en-GB"/>
              </w:rPr>
            </w:pPr>
          </w:p>
        </w:tc>
        <w:tc>
          <w:tcPr>
            <w:tcW w:w="814" w:type="dxa"/>
            <w:tcBorders>
              <w:top w:val="single" w:sz="4" w:space="0" w:color="auto"/>
              <w:left w:val="single" w:sz="4" w:space="0" w:color="auto"/>
              <w:bottom w:val="single" w:sz="4" w:space="0" w:color="auto"/>
              <w:right w:val="single" w:sz="4" w:space="0" w:color="auto"/>
            </w:tcBorders>
          </w:tcPr>
          <w:p w14:paraId="317B4EB4" w14:textId="77777777" w:rsidR="00BE2B18" w:rsidRPr="000702BF" w:rsidRDefault="00BE2B18" w:rsidP="00AE3F12">
            <w:pPr>
              <w:pStyle w:val="TAC"/>
              <w:rPr>
                <w:rFonts w:eastAsia="PMingLiU"/>
                <w:lang w:eastAsia="en-GB"/>
              </w:rPr>
            </w:pPr>
          </w:p>
        </w:tc>
      </w:tr>
      <w:tr w:rsidR="00BE2B18" w:rsidRPr="000702BF" w14:paraId="071C0E11" w14:textId="77777777" w:rsidTr="008D0E0E">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7548997C" w14:textId="77777777" w:rsidR="00BE2B18" w:rsidRPr="000702BF" w:rsidRDefault="00BE2B18" w:rsidP="00AE3F12">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7D3514D1" w14:textId="77777777" w:rsidR="00BE2B18" w:rsidRPr="000702BF" w:rsidRDefault="00BE2B18" w:rsidP="00AE3F12">
            <w:pPr>
              <w:pStyle w:val="TAC"/>
              <w:rPr>
                <w:rFonts w:eastAsia="PMingLiU"/>
                <w:lang w:eastAsia="en-GB"/>
              </w:rPr>
            </w:pPr>
            <w:r w:rsidRPr="000702BF">
              <w:rPr>
                <w:lang w:eastAsia="en-GB"/>
              </w:rPr>
              <w:t>30</w:t>
            </w:r>
          </w:p>
        </w:tc>
        <w:tc>
          <w:tcPr>
            <w:tcW w:w="741" w:type="dxa"/>
            <w:tcBorders>
              <w:top w:val="single" w:sz="4" w:space="0" w:color="auto"/>
              <w:left w:val="single" w:sz="4" w:space="0" w:color="auto"/>
              <w:bottom w:val="single" w:sz="4" w:space="0" w:color="auto"/>
              <w:right w:val="single" w:sz="4" w:space="0" w:color="auto"/>
            </w:tcBorders>
          </w:tcPr>
          <w:p w14:paraId="786C8FFB"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hideMark/>
          </w:tcPr>
          <w:p w14:paraId="77DC8C56" w14:textId="77777777" w:rsidR="00BE2B18" w:rsidRPr="000702BF" w:rsidRDefault="00BE2B18" w:rsidP="00AE3F12">
            <w:pPr>
              <w:pStyle w:val="TAC"/>
              <w:rPr>
                <w:rFonts w:eastAsia="PMingLiU"/>
                <w:lang w:eastAsia="en-GB"/>
              </w:rPr>
            </w:pPr>
            <w:r w:rsidRPr="000702BF">
              <w:rPr>
                <w:rFonts w:eastAsia="PMingLiU" w:cs="Arial"/>
                <w:szCs w:val="18"/>
                <w:lang w:eastAsia="en-GB"/>
              </w:rPr>
              <w:t>-96.6</w:t>
            </w:r>
          </w:p>
        </w:tc>
        <w:tc>
          <w:tcPr>
            <w:tcW w:w="741" w:type="dxa"/>
            <w:tcBorders>
              <w:top w:val="single" w:sz="4" w:space="0" w:color="auto"/>
              <w:left w:val="single" w:sz="4" w:space="0" w:color="auto"/>
              <w:bottom w:val="single" w:sz="4" w:space="0" w:color="auto"/>
              <w:right w:val="single" w:sz="4" w:space="0" w:color="auto"/>
            </w:tcBorders>
            <w:hideMark/>
          </w:tcPr>
          <w:p w14:paraId="6300BEB2" w14:textId="77777777" w:rsidR="00BE2B18" w:rsidRPr="000702BF" w:rsidRDefault="00BE2B18" w:rsidP="00AE3F12">
            <w:pPr>
              <w:pStyle w:val="TAC"/>
              <w:rPr>
                <w:rFonts w:eastAsia="PMingLiU"/>
                <w:lang w:eastAsia="en-GB"/>
              </w:rPr>
            </w:pPr>
            <w:r w:rsidRPr="000702BF">
              <w:rPr>
                <w:rFonts w:eastAsia="PMingLiU" w:cs="Arial"/>
                <w:szCs w:val="18"/>
                <w:lang w:eastAsia="en-GB"/>
              </w:rPr>
              <w:t>-94.6</w:t>
            </w:r>
          </w:p>
        </w:tc>
        <w:tc>
          <w:tcPr>
            <w:tcW w:w="741" w:type="dxa"/>
            <w:tcBorders>
              <w:top w:val="single" w:sz="4" w:space="0" w:color="auto"/>
              <w:left w:val="single" w:sz="4" w:space="0" w:color="auto"/>
              <w:bottom w:val="single" w:sz="4" w:space="0" w:color="auto"/>
              <w:right w:val="single" w:sz="4" w:space="0" w:color="auto"/>
            </w:tcBorders>
            <w:hideMark/>
          </w:tcPr>
          <w:p w14:paraId="2EA08B75" w14:textId="77777777" w:rsidR="00BE2B18" w:rsidRPr="000702BF" w:rsidRDefault="00BE2B18" w:rsidP="00AE3F12">
            <w:pPr>
              <w:pStyle w:val="TAC"/>
              <w:rPr>
                <w:rFonts w:eastAsia="PMingLiU"/>
                <w:lang w:eastAsia="en-GB"/>
              </w:rPr>
            </w:pPr>
            <w:r w:rsidRPr="000702BF">
              <w:rPr>
                <w:rFonts w:eastAsia="PMingLiU" w:cs="Arial"/>
                <w:szCs w:val="18"/>
                <w:lang w:eastAsia="en-GB"/>
              </w:rPr>
              <w:t>-94.0</w:t>
            </w:r>
          </w:p>
        </w:tc>
        <w:tc>
          <w:tcPr>
            <w:tcW w:w="740" w:type="dxa"/>
            <w:tcBorders>
              <w:top w:val="single" w:sz="4" w:space="0" w:color="auto"/>
              <w:left w:val="single" w:sz="4" w:space="0" w:color="auto"/>
              <w:bottom w:val="single" w:sz="4" w:space="0" w:color="auto"/>
              <w:right w:val="single" w:sz="4" w:space="0" w:color="auto"/>
            </w:tcBorders>
          </w:tcPr>
          <w:p w14:paraId="6012C458"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4B0350B0"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593B5F48"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tcPr>
          <w:p w14:paraId="55C323D9"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3A431BBE" w14:textId="77777777" w:rsidR="00BE2B18" w:rsidRPr="000702BF" w:rsidRDefault="00BE2B18" w:rsidP="00AE3F12">
            <w:pPr>
              <w:pStyle w:val="TAC"/>
              <w:rPr>
                <w:rFonts w:eastAsia="PMingLiU"/>
                <w:lang w:eastAsia="en-GB"/>
              </w:rPr>
            </w:pPr>
          </w:p>
        </w:tc>
        <w:tc>
          <w:tcPr>
            <w:tcW w:w="814" w:type="dxa"/>
            <w:tcBorders>
              <w:top w:val="single" w:sz="4" w:space="0" w:color="auto"/>
              <w:left w:val="single" w:sz="4" w:space="0" w:color="auto"/>
              <w:bottom w:val="single" w:sz="4" w:space="0" w:color="auto"/>
              <w:right w:val="single" w:sz="4" w:space="0" w:color="auto"/>
            </w:tcBorders>
          </w:tcPr>
          <w:p w14:paraId="3B8C0EAE" w14:textId="77777777" w:rsidR="00BE2B18" w:rsidRPr="000702BF" w:rsidRDefault="00BE2B18" w:rsidP="00AE3F12">
            <w:pPr>
              <w:pStyle w:val="TAC"/>
              <w:rPr>
                <w:rFonts w:eastAsia="PMingLiU"/>
                <w:lang w:eastAsia="en-GB"/>
              </w:rPr>
            </w:pPr>
          </w:p>
        </w:tc>
      </w:tr>
      <w:tr w:rsidR="00BE2B18" w:rsidRPr="000702BF" w14:paraId="2F13AD3B" w14:textId="77777777" w:rsidTr="008D0E0E">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5A546862" w14:textId="77777777" w:rsidR="00BE2B18" w:rsidRPr="000702BF" w:rsidRDefault="00BE2B18" w:rsidP="00AE3F12">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73355901" w14:textId="77777777" w:rsidR="00BE2B18" w:rsidRPr="000702BF" w:rsidRDefault="00BE2B18" w:rsidP="00AE3F12">
            <w:pPr>
              <w:pStyle w:val="TAC"/>
              <w:rPr>
                <w:rFonts w:eastAsia="PMingLiU"/>
                <w:lang w:eastAsia="en-GB"/>
              </w:rPr>
            </w:pPr>
            <w:r w:rsidRPr="000702BF">
              <w:rPr>
                <w:lang w:eastAsia="en-GB"/>
              </w:rPr>
              <w:t>60</w:t>
            </w:r>
          </w:p>
        </w:tc>
        <w:tc>
          <w:tcPr>
            <w:tcW w:w="741" w:type="dxa"/>
            <w:tcBorders>
              <w:top w:val="single" w:sz="4" w:space="0" w:color="auto"/>
              <w:left w:val="single" w:sz="4" w:space="0" w:color="auto"/>
              <w:bottom w:val="single" w:sz="4" w:space="0" w:color="auto"/>
              <w:right w:val="single" w:sz="4" w:space="0" w:color="auto"/>
            </w:tcBorders>
          </w:tcPr>
          <w:p w14:paraId="60A480A9"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hideMark/>
          </w:tcPr>
          <w:p w14:paraId="21E8B2A1" w14:textId="77777777" w:rsidR="00BE2B18" w:rsidRPr="000702BF" w:rsidRDefault="00BE2B18" w:rsidP="00AE3F12">
            <w:pPr>
              <w:pStyle w:val="TAC"/>
              <w:rPr>
                <w:rFonts w:eastAsia="PMingLiU"/>
                <w:lang w:eastAsia="en-GB"/>
              </w:rPr>
            </w:pPr>
            <w:r w:rsidRPr="000702BF">
              <w:rPr>
                <w:rFonts w:eastAsia="PMingLiU" w:cs="Arial"/>
                <w:szCs w:val="18"/>
                <w:lang w:eastAsia="en-GB"/>
              </w:rPr>
              <w:t>-97.0</w:t>
            </w:r>
          </w:p>
        </w:tc>
        <w:tc>
          <w:tcPr>
            <w:tcW w:w="741" w:type="dxa"/>
            <w:tcBorders>
              <w:top w:val="single" w:sz="4" w:space="0" w:color="auto"/>
              <w:left w:val="single" w:sz="4" w:space="0" w:color="auto"/>
              <w:bottom w:val="single" w:sz="4" w:space="0" w:color="auto"/>
              <w:right w:val="single" w:sz="4" w:space="0" w:color="auto"/>
            </w:tcBorders>
            <w:hideMark/>
          </w:tcPr>
          <w:p w14:paraId="77199F27" w14:textId="77777777" w:rsidR="00BE2B18" w:rsidRPr="000702BF" w:rsidRDefault="00BE2B18" w:rsidP="00AE3F12">
            <w:pPr>
              <w:pStyle w:val="TAC"/>
              <w:rPr>
                <w:rFonts w:eastAsia="PMingLiU"/>
                <w:lang w:eastAsia="en-GB"/>
              </w:rPr>
            </w:pPr>
            <w:r w:rsidRPr="000702BF">
              <w:rPr>
                <w:rFonts w:eastAsia="PMingLiU" w:cs="Arial"/>
                <w:szCs w:val="18"/>
                <w:lang w:eastAsia="en-GB"/>
              </w:rPr>
              <w:t>-94.9</w:t>
            </w:r>
          </w:p>
        </w:tc>
        <w:tc>
          <w:tcPr>
            <w:tcW w:w="741" w:type="dxa"/>
            <w:tcBorders>
              <w:top w:val="single" w:sz="4" w:space="0" w:color="auto"/>
              <w:left w:val="single" w:sz="4" w:space="0" w:color="auto"/>
              <w:bottom w:val="single" w:sz="4" w:space="0" w:color="auto"/>
              <w:right w:val="single" w:sz="4" w:space="0" w:color="auto"/>
            </w:tcBorders>
            <w:hideMark/>
          </w:tcPr>
          <w:p w14:paraId="2CFBA51D" w14:textId="77777777" w:rsidR="00BE2B18" w:rsidRPr="000702BF" w:rsidRDefault="00BE2B18" w:rsidP="00AE3F12">
            <w:pPr>
              <w:pStyle w:val="TAC"/>
              <w:rPr>
                <w:rFonts w:eastAsia="PMingLiU"/>
                <w:lang w:eastAsia="en-GB"/>
              </w:rPr>
            </w:pPr>
            <w:r w:rsidRPr="000702BF">
              <w:rPr>
                <w:rFonts w:eastAsia="PMingLiU" w:cs="Arial"/>
                <w:szCs w:val="18"/>
                <w:lang w:eastAsia="en-GB"/>
              </w:rPr>
              <w:t>-94.2</w:t>
            </w:r>
          </w:p>
        </w:tc>
        <w:tc>
          <w:tcPr>
            <w:tcW w:w="740" w:type="dxa"/>
            <w:tcBorders>
              <w:top w:val="single" w:sz="4" w:space="0" w:color="auto"/>
              <w:left w:val="single" w:sz="4" w:space="0" w:color="auto"/>
              <w:bottom w:val="single" w:sz="4" w:space="0" w:color="auto"/>
              <w:right w:val="single" w:sz="4" w:space="0" w:color="auto"/>
            </w:tcBorders>
          </w:tcPr>
          <w:p w14:paraId="4CFA0C72"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2FBC531F"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66CDA0B4"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tcPr>
          <w:p w14:paraId="799B0E6D"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4C856129" w14:textId="77777777" w:rsidR="00BE2B18" w:rsidRPr="000702BF" w:rsidRDefault="00BE2B18" w:rsidP="00AE3F12">
            <w:pPr>
              <w:pStyle w:val="TAC"/>
              <w:rPr>
                <w:rFonts w:eastAsia="PMingLiU"/>
                <w:lang w:eastAsia="en-GB"/>
              </w:rPr>
            </w:pPr>
          </w:p>
        </w:tc>
        <w:tc>
          <w:tcPr>
            <w:tcW w:w="814" w:type="dxa"/>
            <w:tcBorders>
              <w:top w:val="single" w:sz="4" w:space="0" w:color="auto"/>
              <w:left w:val="single" w:sz="4" w:space="0" w:color="auto"/>
              <w:bottom w:val="single" w:sz="4" w:space="0" w:color="auto"/>
              <w:right w:val="single" w:sz="4" w:space="0" w:color="auto"/>
            </w:tcBorders>
          </w:tcPr>
          <w:p w14:paraId="33ED3B96" w14:textId="77777777" w:rsidR="00BE2B18" w:rsidRPr="000702BF" w:rsidRDefault="00BE2B18" w:rsidP="00AE3F12">
            <w:pPr>
              <w:pStyle w:val="TAC"/>
              <w:rPr>
                <w:rFonts w:eastAsia="PMingLiU"/>
                <w:lang w:eastAsia="en-GB"/>
              </w:rPr>
            </w:pPr>
          </w:p>
        </w:tc>
      </w:tr>
      <w:tr w:rsidR="00BE2B18" w:rsidRPr="000702BF" w14:paraId="27BB4A87" w14:textId="77777777" w:rsidTr="008D0E0E">
        <w:trPr>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20E96BB4" w14:textId="77777777" w:rsidR="00BE2B18" w:rsidRPr="000702BF" w:rsidRDefault="00BE2B18" w:rsidP="00AE3F12">
            <w:pPr>
              <w:pStyle w:val="TAC"/>
              <w:rPr>
                <w:rFonts w:eastAsia="PMingLiU"/>
                <w:lang w:eastAsia="en-GB"/>
              </w:rPr>
            </w:pPr>
            <w:r w:rsidRPr="000702BF">
              <w:rPr>
                <w:rFonts w:eastAsia="PMingLiU"/>
                <w:lang w:eastAsia="en-GB"/>
              </w:rPr>
              <w:t>n255</w:t>
            </w:r>
          </w:p>
        </w:tc>
        <w:tc>
          <w:tcPr>
            <w:tcW w:w="629" w:type="dxa"/>
            <w:tcBorders>
              <w:top w:val="single" w:sz="4" w:space="0" w:color="auto"/>
              <w:left w:val="single" w:sz="4" w:space="0" w:color="auto"/>
              <w:bottom w:val="single" w:sz="4" w:space="0" w:color="auto"/>
              <w:right w:val="single" w:sz="4" w:space="0" w:color="auto"/>
            </w:tcBorders>
            <w:hideMark/>
          </w:tcPr>
          <w:p w14:paraId="35D5A5DE" w14:textId="77777777" w:rsidR="00BE2B18" w:rsidRPr="000702BF" w:rsidRDefault="00BE2B18" w:rsidP="00AE3F12">
            <w:pPr>
              <w:pStyle w:val="TAC"/>
              <w:rPr>
                <w:rFonts w:eastAsia="PMingLiU"/>
                <w:lang w:eastAsia="en-GB"/>
              </w:rPr>
            </w:pPr>
            <w:r w:rsidRPr="000702BF">
              <w:rPr>
                <w:rFonts w:eastAsia="PMingLiU"/>
                <w:lang w:eastAsia="en-GB"/>
              </w:rPr>
              <w:t>15</w:t>
            </w:r>
          </w:p>
        </w:tc>
        <w:tc>
          <w:tcPr>
            <w:tcW w:w="741" w:type="dxa"/>
            <w:tcBorders>
              <w:top w:val="single" w:sz="4" w:space="0" w:color="auto"/>
              <w:left w:val="single" w:sz="4" w:space="0" w:color="auto"/>
              <w:bottom w:val="single" w:sz="4" w:space="0" w:color="auto"/>
              <w:right w:val="single" w:sz="4" w:space="0" w:color="auto"/>
            </w:tcBorders>
            <w:hideMark/>
          </w:tcPr>
          <w:p w14:paraId="60490871" w14:textId="77777777" w:rsidR="00BE2B18" w:rsidRPr="000702BF" w:rsidRDefault="00BE2B18" w:rsidP="00AE3F12">
            <w:pPr>
              <w:pStyle w:val="TAC"/>
              <w:rPr>
                <w:rFonts w:eastAsia="PMingLiU"/>
                <w:lang w:eastAsia="en-GB"/>
              </w:rPr>
            </w:pPr>
            <w:r w:rsidRPr="000702BF">
              <w:rPr>
                <w:rFonts w:eastAsia="PMingLiU" w:cs="Arial"/>
                <w:szCs w:val="18"/>
                <w:lang w:eastAsia="en-GB"/>
              </w:rPr>
              <w:t>-100.0</w:t>
            </w:r>
          </w:p>
        </w:tc>
        <w:tc>
          <w:tcPr>
            <w:tcW w:w="740" w:type="dxa"/>
            <w:tcBorders>
              <w:top w:val="single" w:sz="4" w:space="0" w:color="auto"/>
              <w:left w:val="single" w:sz="4" w:space="0" w:color="auto"/>
              <w:bottom w:val="single" w:sz="4" w:space="0" w:color="auto"/>
              <w:right w:val="single" w:sz="4" w:space="0" w:color="auto"/>
            </w:tcBorders>
            <w:hideMark/>
          </w:tcPr>
          <w:p w14:paraId="6CD5CC3C" w14:textId="77777777" w:rsidR="00BE2B18" w:rsidRPr="000702BF" w:rsidRDefault="00BE2B18" w:rsidP="00AE3F12">
            <w:pPr>
              <w:pStyle w:val="TAC"/>
              <w:rPr>
                <w:rFonts w:eastAsia="PMingLiU"/>
                <w:lang w:eastAsia="en-GB"/>
              </w:rPr>
            </w:pPr>
            <w:r w:rsidRPr="000702BF">
              <w:rPr>
                <w:rFonts w:eastAsia="PMingLiU" w:cs="Arial"/>
                <w:szCs w:val="18"/>
                <w:lang w:eastAsia="en-GB"/>
              </w:rPr>
              <w:t>-96.8</w:t>
            </w:r>
          </w:p>
        </w:tc>
        <w:tc>
          <w:tcPr>
            <w:tcW w:w="741" w:type="dxa"/>
            <w:tcBorders>
              <w:top w:val="single" w:sz="4" w:space="0" w:color="auto"/>
              <w:left w:val="single" w:sz="4" w:space="0" w:color="auto"/>
              <w:bottom w:val="single" w:sz="4" w:space="0" w:color="auto"/>
              <w:right w:val="single" w:sz="4" w:space="0" w:color="auto"/>
            </w:tcBorders>
            <w:hideMark/>
          </w:tcPr>
          <w:p w14:paraId="61091D4B" w14:textId="77777777" w:rsidR="00BE2B18" w:rsidRPr="000702BF" w:rsidRDefault="00BE2B18" w:rsidP="00AE3F12">
            <w:pPr>
              <w:pStyle w:val="TAC"/>
              <w:rPr>
                <w:rFonts w:eastAsia="PMingLiU"/>
                <w:lang w:eastAsia="en-GB"/>
              </w:rPr>
            </w:pPr>
            <w:r w:rsidRPr="000702BF">
              <w:rPr>
                <w:rFonts w:eastAsia="PMingLiU" w:cs="Arial"/>
                <w:szCs w:val="18"/>
                <w:lang w:eastAsia="en-GB"/>
              </w:rPr>
              <w:t>-95.0</w:t>
            </w:r>
          </w:p>
        </w:tc>
        <w:tc>
          <w:tcPr>
            <w:tcW w:w="741" w:type="dxa"/>
            <w:tcBorders>
              <w:top w:val="single" w:sz="4" w:space="0" w:color="auto"/>
              <w:left w:val="single" w:sz="4" w:space="0" w:color="auto"/>
              <w:bottom w:val="single" w:sz="4" w:space="0" w:color="auto"/>
              <w:right w:val="single" w:sz="4" w:space="0" w:color="auto"/>
            </w:tcBorders>
            <w:hideMark/>
          </w:tcPr>
          <w:p w14:paraId="35B5BE0F" w14:textId="77777777" w:rsidR="00BE2B18" w:rsidRPr="000702BF" w:rsidRDefault="00BE2B18" w:rsidP="00AE3F12">
            <w:pPr>
              <w:pStyle w:val="TAC"/>
              <w:rPr>
                <w:rFonts w:eastAsia="PMingLiU"/>
                <w:lang w:eastAsia="en-GB"/>
              </w:rPr>
            </w:pPr>
            <w:r w:rsidRPr="000702BF">
              <w:rPr>
                <w:rFonts w:eastAsia="PMingLiU" w:cs="Arial"/>
                <w:szCs w:val="18"/>
                <w:lang w:eastAsia="en-GB"/>
              </w:rPr>
              <w:t>-93.8</w:t>
            </w:r>
          </w:p>
        </w:tc>
        <w:tc>
          <w:tcPr>
            <w:tcW w:w="740" w:type="dxa"/>
            <w:tcBorders>
              <w:top w:val="single" w:sz="4" w:space="0" w:color="auto"/>
              <w:left w:val="single" w:sz="4" w:space="0" w:color="auto"/>
              <w:bottom w:val="single" w:sz="4" w:space="0" w:color="auto"/>
              <w:right w:val="single" w:sz="4" w:space="0" w:color="auto"/>
            </w:tcBorders>
          </w:tcPr>
          <w:p w14:paraId="184909F0"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450EF06A"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6929DD22"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tcPr>
          <w:p w14:paraId="06155E43"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7CCDDBF2" w14:textId="77777777" w:rsidR="00BE2B18" w:rsidRPr="000702BF" w:rsidRDefault="00BE2B18" w:rsidP="00AE3F12">
            <w:pPr>
              <w:pStyle w:val="TAC"/>
              <w:rPr>
                <w:rFonts w:eastAsia="PMingLiU"/>
                <w:lang w:eastAsia="en-GB"/>
              </w:rPr>
            </w:pPr>
          </w:p>
        </w:tc>
        <w:tc>
          <w:tcPr>
            <w:tcW w:w="814" w:type="dxa"/>
            <w:tcBorders>
              <w:top w:val="single" w:sz="4" w:space="0" w:color="auto"/>
              <w:left w:val="single" w:sz="4" w:space="0" w:color="auto"/>
              <w:bottom w:val="single" w:sz="4" w:space="0" w:color="auto"/>
              <w:right w:val="single" w:sz="4" w:space="0" w:color="auto"/>
            </w:tcBorders>
          </w:tcPr>
          <w:p w14:paraId="007BC82E" w14:textId="77777777" w:rsidR="00BE2B18" w:rsidRPr="000702BF" w:rsidRDefault="00BE2B18" w:rsidP="00AE3F12">
            <w:pPr>
              <w:pStyle w:val="TAC"/>
              <w:rPr>
                <w:rFonts w:eastAsia="PMingLiU"/>
                <w:lang w:eastAsia="en-GB"/>
              </w:rPr>
            </w:pPr>
          </w:p>
        </w:tc>
      </w:tr>
      <w:tr w:rsidR="00BE2B18" w:rsidRPr="000702BF" w14:paraId="3F645661" w14:textId="77777777" w:rsidTr="008D0E0E">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5726F143" w14:textId="77777777" w:rsidR="00BE2B18" w:rsidRPr="000702BF" w:rsidRDefault="00BE2B18" w:rsidP="00AE3F12">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0C0282FA" w14:textId="77777777" w:rsidR="00BE2B18" w:rsidRPr="000702BF" w:rsidRDefault="00BE2B18" w:rsidP="00AE3F12">
            <w:pPr>
              <w:pStyle w:val="TAC"/>
              <w:rPr>
                <w:rFonts w:eastAsia="PMingLiU"/>
                <w:lang w:eastAsia="en-GB"/>
              </w:rPr>
            </w:pPr>
            <w:r w:rsidRPr="000702BF">
              <w:rPr>
                <w:rFonts w:eastAsia="PMingLiU"/>
                <w:lang w:eastAsia="en-GB"/>
              </w:rPr>
              <w:t>30</w:t>
            </w:r>
          </w:p>
        </w:tc>
        <w:tc>
          <w:tcPr>
            <w:tcW w:w="741" w:type="dxa"/>
            <w:tcBorders>
              <w:top w:val="single" w:sz="4" w:space="0" w:color="auto"/>
              <w:left w:val="single" w:sz="4" w:space="0" w:color="auto"/>
              <w:bottom w:val="single" w:sz="4" w:space="0" w:color="auto"/>
              <w:right w:val="single" w:sz="4" w:space="0" w:color="auto"/>
            </w:tcBorders>
          </w:tcPr>
          <w:p w14:paraId="576774B4"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hideMark/>
          </w:tcPr>
          <w:p w14:paraId="36F50CF6" w14:textId="77777777" w:rsidR="00BE2B18" w:rsidRPr="000702BF" w:rsidRDefault="00BE2B18" w:rsidP="00AE3F12">
            <w:pPr>
              <w:pStyle w:val="TAC"/>
              <w:rPr>
                <w:rFonts w:eastAsia="PMingLiU"/>
                <w:lang w:eastAsia="en-GB"/>
              </w:rPr>
            </w:pPr>
            <w:r w:rsidRPr="000702BF">
              <w:rPr>
                <w:rFonts w:eastAsia="PMingLiU" w:cs="Arial"/>
                <w:szCs w:val="18"/>
                <w:lang w:eastAsia="en-GB"/>
              </w:rPr>
              <w:t>-97.1</w:t>
            </w:r>
          </w:p>
        </w:tc>
        <w:tc>
          <w:tcPr>
            <w:tcW w:w="741" w:type="dxa"/>
            <w:tcBorders>
              <w:top w:val="single" w:sz="4" w:space="0" w:color="auto"/>
              <w:left w:val="single" w:sz="4" w:space="0" w:color="auto"/>
              <w:bottom w:val="single" w:sz="4" w:space="0" w:color="auto"/>
              <w:right w:val="single" w:sz="4" w:space="0" w:color="auto"/>
            </w:tcBorders>
            <w:hideMark/>
          </w:tcPr>
          <w:p w14:paraId="71FEFE99" w14:textId="77777777" w:rsidR="00BE2B18" w:rsidRPr="000702BF" w:rsidRDefault="00BE2B18" w:rsidP="00AE3F12">
            <w:pPr>
              <w:pStyle w:val="TAC"/>
              <w:rPr>
                <w:rFonts w:eastAsia="PMingLiU"/>
                <w:lang w:eastAsia="en-GB"/>
              </w:rPr>
            </w:pPr>
            <w:r w:rsidRPr="000702BF">
              <w:rPr>
                <w:rFonts w:eastAsia="PMingLiU" w:cs="Arial"/>
                <w:szCs w:val="18"/>
                <w:lang w:eastAsia="en-GB"/>
              </w:rPr>
              <w:t>-95.1</w:t>
            </w:r>
          </w:p>
        </w:tc>
        <w:tc>
          <w:tcPr>
            <w:tcW w:w="741" w:type="dxa"/>
            <w:tcBorders>
              <w:top w:val="single" w:sz="4" w:space="0" w:color="auto"/>
              <w:left w:val="single" w:sz="4" w:space="0" w:color="auto"/>
              <w:bottom w:val="single" w:sz="4" w:space="0" w:color="auto"/>
              <w:right w:val="single" w:sz="4" w:space="0" w:color="auto"/>
            </w:tcBorders>
            <w:hideMark/>
          </w:tcPr>
          <w:p w14:paraId="5E7A2D7D" w14:textId="77777777" w:rsidR="00BE2B18" w:rsidRPr="000702BF" w:rsidRDefault="00BE2B18" w:rsidP="00AE3F12">
            <w:pPr>
              <w:pStyle w:val="TAC"/>
              <w:rPr>
                <w:rFonts w:eastAsia="PMingLiU"/>
                <w:lang w:eastAsia="en-GB"/>
              </w:rPr>
            </w:pPr>
            <w:r w:rsidRPr="000702BF">
              <w:rPr>
                <w:rFonts w:eastAsia="PMingLiU" w:cs="Arial"/>
                <w:szCs w:val="18"/>
                <w:lang w:eastAsia="en-GB"/>
              </w:rPr>
              <w:t>-94.0</w:t>
            </w:r>
          </w:p>
        </w:tc>
        <w:tc>
          <w:tcPr>
            <w:tcW w:w="740" w:type="dxa"/>
            <w:tcBorders>
              <w:top w:val="single" w:sz="4" w:space="0" w:color="auto"/>
              <w:left w:val="single" w:sz="4" w:space="0" w:color="auto"/>
              <w:bottom w:val="single" w:sz="4" w:space="0" w:color="auto"/>
              <w:right w:val="single" w:sz="4" w:space="0" w:color="auto"/>
            </w:tcBorders>
          </w:tcPr>
          <w:p w14:paraId="103002A2"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1CE1BBBF"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1AEC5F63"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tcPr>
          <w:p w14:paraId="79141A00"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13366551" w14:textId="77777777" w:rsidR="00BE2B18" w:rsidRPr="000702BF" w:rsidRDefault="00BE2B18" w:rsidP="00AE3F12">
            <w:pPr>
              <w:pStyle w:val="TAC"/>
              <w:rPr>
                <w:rFonts w:eastAsia="PMingLiU"/>
                <w:lang w:eastAsia="en-GB"/>
              </w:rPr>
            </w:pPr>
          </w:p>
        </w:tc>
        <w:tc>
          <w:tcPr>
            <w:tcW w:w="814" w:type="dxa"/>
            <w:tcBorders>
              <w:top w:val="single" w:sz="4" w:space="0" w:color="auto"/>
              <w:left w:val="single" w:sz="4" w:space="0" w:color="auto"/>
              <w:bottom w:val="single" w:sz="4" w:space="0" w:color="auto"/>
              <w:right w:val="single" w:sz="4" w:space="0" w:color="auto"/>
            </w:tcBorders>
          </w:tcPr>
          <w:p w14:paraId="28D99CE2" w14:textId="77777777" w:rsidR="00BE2B18" w:rsidRPr="000702BF" w:rsidRDefault="00BE2B18" w:rsidP="00AE3F12">
            <w:pPr>
              <w:pStyle w:val="TAC"/>
              <w:rPr>
                <w:rFonts w:eastAsia="PMingLiU"/>
                <w:lang w:eastAsia="en-GB"/>
              </w:rPr>
            </w:pPr>
          </w:p>
        </w:tc>
      </w:tr>
      <w:tr w:rsidR="00BE2B18" w:rsidRPr="000702BF" w14:paraId="6941BD9B" w14:textId="77777777" w:rsidTr="008D0E0E">
        <w:trPr>
          <w:jc w:val="center"/>
        </w:trPr>
        <w:tc>
          <w:tcPr>
            <w:tcW w:w="1100" w:type="dxa"/>
            <w:vMerge/>
            <w:tcBorders>
              <w:top w:val="single" w:sz="4" w:space="0" w:color="auto"/>
              <w:left w:val="single" w:sz="4" w:space="0" w:color="auto"/>
              <w:bottom w:val="single" w:sz="4" w:space="0" w:color="auto"/>
              <w:right w:val="single" w:sz="4" w:space="0" w:color="auto"/>
            </w:tcBorders>
            <w:vAlign w:val="center"/>
            <w:hideMark/>
          </w:tcPr>
          <w:p w14:paraId="07529DA2" w14:textId="77777777" w:rsidR="00BE2B18" w:rsidRPr="000702BF" w:rsidRDefault="00BE2B18" w:rsidP="00AE3F12">
            <w:pPr>
              <w:spacing w:after="0"/>
              <w:rPr>
                <w:rFonts w:ascii="Arial" w:eastAsia="PMingLiU" w:hAnsi="Arial"/>
                <w:sz w:val="18"/>
                <w:lang w:eastAsia="en-GB"/>
              </w:rPr>
            </w:pPr>
          </w:p>
        </w:tc>
        <w:tc>
          <w:tcPr>
            <w:tcW w:w="629" w:type="dxa"/>
            <w:tcBorders>
              <w:top w:val="single" w:sz="4" w:space="0" w:color="auto"/>
              <w:left w:val="single" w:sz="4" w:space="0" w:color="auto"/>
              <w:bottom w:val="single" w:sz="4" w:space="0" w:color="auto"/>
              <w:right w:val="single" w:sz="4" w:space="0" w:color="auto"/>
            </w:tcBorders>
            <w:hideMark/>
          </w:tcPr>
          <w:p w14:paraId="077613E4" w14:textId="77777777" w:rsidR="00BE2B18" w:rsidRPr="000702BF" w:rsidRDefault="00BE2B18" w:rsidP="00AE3F12">
            <w:pPr>
              <w:pStyle w:val="TAC"/>
              <w:rPr>
                <w:rFonts w:eastAsia="PMingLiU"/>
                <w:lang w:eastAsia="en-GB"/>
              </w:rPr>
            </w:pPr>
            <w:r w:rsidRPr="000702BF">
              <w:rPr>
                <w:rFonts w:eastAsia="PMingLiU"/>
                <w:lang w:eastAsia="en-GB"/>
              </w:rPr>
              <w:t>60</w:t>
            </w:r>
          </w:p>
        </w:tc>
        <w:tc>
          <w:tcPr>
            <w:tcW w:w="741" w:type="dxa"/>
            <w:tcBorders>
              <w:top w:val="single" w:sz="4" w:space="0" w:color="auto"/>
              <w:left w:val="single" w:sz="4" w:space="0" w:color="auto"/>
              <w:bottom w:val="single" w:sz="4" w:space="0" w:color="auto"/>
              <w:right w:val="single" w:sz="4" w:space="0" w:color="auto"/>
            </w:tcBorders>
          </w:tcPr>
          <w:p w14:paraId="57E5C29B"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hideMark/>
          </w:tcPr>
          <w:p w14:paraId="246797AA" w14:textId="77777777" w:rsidR="00BE2B18" w:rsidRPr="000702BF" w:rsidRDefault="00BE2B18" w:rsidP="00AE3F12">
            <w:pPr>
              <w:pStyle w:val="TAC"/>
              <w:rPr>
                <w:rFonts w:eastAsia="PMingLiU"/>
                <w:lang w:eastAsia="en-GB"/>
              </w:rPr>
            </w:pPr>
            <w:r w:rsidRPr="000702BF">
              <w:rPr>
                <w:rFonts w:eastAsia="PMingLiU" w:cs="Arial"/>
                <w:szCs w:val="18"/>
                <w:lang w:eastAsia="en-GB"/>
              </w:rPr>
              <w:t>-97.5</w:t>
            </w:r>
          </w:p>
        </w:tc>
        <w:tc>
          <w:tcPr>
            <w:tcW w:w="741" w:type="dxa"/>
            <w:tcBorders>
              <w:top w:val="single" w:sz="4" w:space="0" w:color="auto"/>
              <w:left w:val="single" w:sz="4" w:space="0" w:color="auto"/>
              <w:bottom w:val="single" w:sz="4" w:space="0" w:color="auto"/>
              <w:right w:val="single" w:sz="4" w:space="0" w:color="auto"/>
            </w:tcBorders>
            <w:hideMark/>
          </w:tcPr>
          <w:p w14:paraId="3532290E" w14:textId="77777777" w:rsidR="00BE2B18" w:rsidRPr="000702BF" w:rsidRDefault="00BE2B18" w:rsidP="00AE3F12">
            <w:pPr>
              <w:pStyle w:val="TAC"/>
              <w:rPr>
                <w:rFonts w:eastAsia="PMingLiU"/>
                <w:lang w:eastAsia="en-GB"/>
              </w:rPr>
            </w:pPr>
            <w:r w:rsidRPr="000702BF">
              <w:rPr>
                <w:rFonts w:eastAsia="PMingLiU" w:cs="Arial"/>
                <w:szCs w:val="18"/>
                <w:lang w:eastAsia="en-GB"/>
              </w:rPr>
              <w:t>-95.4</w:t>
            </w:r>
          </w:p>
        </w:tc>
        <w:tc>
          <w:tcPr>
            <w:tcW w:w="741" w:type="dxa"/>
            <w:tcBorders>
              <w:top w:val="single" w:sz="4" w:space="0" w:color="auto"/>
              <w:left w:val="single" w:sz="4" w:space="0" w:color="auto"/>
              <w:bottom w:val="single" w:sz="4" w:space="0" w:color="auto"/>
              <w:right w:val="single" w:sz="4" w:space="0" w:color="auto"/>
            </w:tcBorders>
            <w:hideMark/>
          </w:tcPr>
          <w:p w14:paraId="605DBED3" w14:textId="77777777" w:rsidR="00BE2B18" w:rsidRPr="000702BF" w:rsidRDefault="00BE2B18" w:rsidP="00AE3F12">
            <w:pPr>
              <w:pStyle w:val="TAC"/>
              <w:rPr>
                <w:rFonts w:eastAsia="PMingLiU"/>
                <w:lang w:eastAsia="en-GB"/>
              </w:rPr>
            </w:pPr>
            <w:r w:rsidRPr="000702BF">
              <w:rPr>
                <w:rFonts w:eastAsia="PMingLiU" w:cs="Arial"/>
                <w:szCs w:val="18"/>
                <w:lang w:eastAsia="en-GB"/>
              </w:rPr>
              <w:t>-94.2</w:t>
            </w:r>
          </w:p>
        </w:tc>
        <w:tc>
          <w:tcPr>
            <w:tcW w:w="740" w:type="dxa"/>
            <w:tcBorders>
              <w:top w:val="single" w:sz="4" w:space="0" w:color="auto"/>
              <w:left w:val="single" w:sz="4" w:space="0" w:color="auto"/>
              <w:bottom w:val="single" w:sz="4" w:space="0" w:color="auto"/>
              <w:right w:val="single" w:sz="4" w:space="0" w:color="auto"/>
            </w:tcBorders>
          </w:tcPr>
          <w:p w14:paraId="076E7C19"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349B7D96"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4C2DA74D" w14:textId="77777777" w:rsidR="00BE2B18" w:rsidRPr="000702BF" w:rsidRDefault="00BE2B18" w:rsidP="00AE3F12">
            <w:pPr>
              <w:pStyle w:val="TAC"/>
              <w:rPr>
                <w:rFonts w:eastAsia="PMingLiU"/>
                <w:lang w:eastAsia="en-GB"/>
              </w:rPr>
            </w:pPr>
          </w:p>
        </w:tc>
        <w:tc>
          <w:tcPr>
            <w:tcW w:w="740" w:type="dxa"/>
            <w:tcBorders>
              <w:top w:val="single" w:sz="4" w:space="0" w:color="auto"/>
              <w:left w:val="single" w:sz="4" w:space="0" w:color="auto"/>
              <w:bottom w:val="single" w:sz="4" w:space="0" w:color="auto"/>
              <w:right w:val="single" w:sz="4" w:space="0" w:color="auto"/>
            </w:tcBorders>
          </w:tcPr>
          <w:p w14:paraId="0E781D93" w14:textId="77777777" w:rsidR="00BE2B18" w:rsidRPr="000702BF" w:rsidRDefault="00BE2B18" w:rsidP="00AE3F12">
            <w:pPr>
              <w:pStyle w:val="TAC"/>
              <w:rPr>
                <w:rFonts w:eastAsia="PMingLiU"/>
                <w:lang w:eastAsia="en-GB"/>
              </w:rPr>
            </w:pPr>
          </w:p>
        </w:tc>
        <w:tc>
          <w:tcPr>
            <w:tcW w:w="741" w:type="dxa"/>
            <w:tcBorders>
              <w:top w:val="single" w:sz="4" w:space="0" w:color="auto"/>
              <w:left w:val="single" w:sz="4" w:space="0" w:color="auto"/>
              <w:bottom w:val="single" w:sz="4" w:space="0" w:color="auto"/>
              <w:right w:val="single" w:sz="4" w:space="0" w:color="auto"/>
            </w:tcBorders>
          </w:tcPr>
          <w:p w14:paraId="311359C2" w14:textId="77777777" w:rsidR="00BE2B18" w:rsidRPr="000702BF" w:rsidRDefault="00BE2B18" w:rsidP="00AE3F12">
            <w:pPr>
              <w:pStyle w:val="TAC"/>
              <w:rPr>
                <w:rFonts w:eastAsia="PMingLiU"/>
                <w:lang w:eastAsia="en-GB"/>
              </w:rPr>
            </w:pPr>
          </w:p>
        </w:tc>
        <w:tc>
          <w:tcPr>
            <w:tcW w:w="814" w:type="dxa"/>
            <w:tcBorders>
              <w:top w:val="single" w:sz="4" w:space="0" w:color="auto"/>
              <w:left w:val="single" w:sz="4" w:space="0" w:color="auto"/>
              <w:bottom w:val="single" w:sz="4" w:space="0" w:color="auto"/>
              <w:right w:val="single" w:sz="4" w:space="0" w:color="auto"/>
            </w:tcBorders>
          </w:tcPr>
          <w:p w14:paraId="4E673AA5" w14:textId="77777777" w:rsidR="00BE2B18" w:rsidRPr="000702BF" w:rsidRDefault="00BE2B18" w:rsidP="00AE3F12">
            <w:pPr>
              <w:pStyle w:val="TAC"/>
              <w:rPr>
                <w:rFonts w:eastAsia="PMingLiU"/>
                <w:lang w:eastAsia="en-GB"/>
              </w:rPr>
            </w:pPr>
          </w:p>
        </w:tc>
      </w:tr>
      <w:tr w:rsidR="00BE2B18" w:rsidRPr="000702BF" w14:paraId="0573E824" w14:textId="77777777" w:rsidTr="008D0E0E">
        <w:trPr>
          <w:jc w:val="center"/>
        </w:trPr>
        <w:tc>
          <w:tcPr>
            <w:tcW w:w="9209" w:type="dxa"/>
            <w:gridSpan w:val="12"/>
            <w:tcBorders>
              <w:top w:val="single" w:sz="4" w:space="0" w:color="auto"/>
              <w:left w:val="single" w:sz="4" w:space="0" w:color="auto"/>
              <w:bottom w:val="single" w:sz="4" w:space="0" w:color="auto"/>
              <w:right w:val="single" w:sz="4" w:space="0" w:color="auto"/>
            </w:tcBorders>
            <w:vAlign w:val="center"/>
          </w:tcPr>
          <w:p w14:paraId="1A13D235" w14:textId="221C555A" w:rsidR="00BE2B18" w:rsidRPr="000702BF" w:rsidRDefault="00BE2B18" w:rsidP="00AE3F12">
            <w:pPr>
              <w:pStyle w:val="TAN"/>
              <w:rPr>
                <w:lang w:eastAsia="en-GB"/>
              </w:rPr>
            </w:pPr>
            <w:bookmarkStart w:id="1264" w:name="_MCCTEMPBM_CRPT44170228___7"/>
            <w:r w:rsidRPr="000702BF">
              <w:rPr>
                <w:lang w:eastAsia="en-GB"/>
              </w:rPr>
              <w:t>NOTE</w:t>
            </w:r>
            <w:r w:rsidRPr="000702BF">
              <w:rPr>
                <w:rFonts w:ascii="MS Gothic" w:eastAsia="MS Gothic" w:hAnsi="MS Gothic" w:cs="MS Gothic" w:hint="eastAsia"/>
                <w:lang w:eastAsia="en-GB"/>
              </w:rPr>
              <w:t>：</w:t>
            </w:r>
            <w:r w:rsidRPr="000702BF">
              <w:rPr>
                <w:lang w:eastAsia="en-GB"/>
              </w:rPr>
              <w:t>The</w:t>
            </w:r>
            <w:r w:rsidR="008D0E0E" w:rsidRPr="000702BF">
              <w:rPr>
                <w:lang w:eastAsia="en-GB"/>
              </w:rPr>
              <w:t xml:space="preserve"> </w:t>
            </w:r>
            <w:r w:rsidRPr="000702BF">
              <w:rPr>
                <w:lang w:eastAsia="en-GB"/>
              </w:rPr>
              <w:t>transmitter</w:t>
            </w:r>
            <w:r w:rsidR="008D0E0E" w:rsidRPr="000702BF">
              <w:rPr>
                <w:lang w:eastAsia="en-GB"/>
              </w:rPr>
              <w:t xml:space="preserve"> </w:t>
            </w:r>
            <w:r w:rsidRPr="000702BF">
              <w:rPr>
                <w:lang w:eastAsia="en-GB"/>
              </w:rPr>
              <w:t>shall</w:t>
            </w:r>
            <w:r w:rsidR="008D0E0E" w:rsidRPr="000702BF">
              <w:rPr>
                <w:lang w:eastAsia="en-GB"/>
              </w:rPr>
              <w:t xml:space="preserve"> </w:t>
            </w:r>
            <w:r w:rsidRPr="000702BF">
              <w:rPr>
                <w:lang w:eastAsia="en-GB"/>
              </w:rPr>
              <w:t>be</w:t>
            </w:r>
            <w:r w:rsidR="008D0E0E" w:rsidRPr="000702BF">
              <w:rPr>
                <w:lang w:eastAsia="en-GB"/>
              </w:rPr>
              <w:t xml:space="preserve"> </w:t>
            </w:r>
            <w:r w:rsidRPr="000702BF">
              <w:rPr>
                <w:lang w:eastAsia="en-GB"/>
              </w:rPr>
              <w:t>set</w:t>
            </w:r>
            <w:r w:rsidR="008D0E0E" w:rsidRPr="000702BF">
              <w:rPr>
                <w:lang w:eastAsia="en-GB"/>
              </w:rPr>
              <w:t xml:space="preserve"> </w:t>
            </w:r>
            <w:r w:rsidRPr="000702BF">
              <w:rPr>
                <w:lang w:eastAsia="en-GB"/>
              </w:rPr>
              <w:t>to</w:t>
            </w:r>
            <w:r w:rsidR="008D0E0E" w:rsidRPr="000702BF">
              <w:rPr>
                <w:lang w:eastAsia="en-GB"/>
              </w:rPr>
              <w:t xml:space="preserve"> </w:t>
            </w:r>
            <w:r w:rsidRPr="000702BF">
              <w:rPr>
                <w:lang w:eastAsia="en-GB"/>
              </w:rPr>
              <w:t>P</w:t>
            </w:r>
            <w:r w:rsidRPr="000702BF">
              <w:rPr>
                <w:vertAlign w:val="subscript"/>
                <w:lang w:eastAsia="en-GB"/>
              </w:rPr>
              <w:t>UMAX</w:t>
            </w:r>
            <w:r w:rsidR="008D0E0E" w:rsidRPr="000702BF">
              <w:rPr>
                <w:lang w:eastAsia="en-GB"/>
              </w:rPr>
              <w:t xml:space="preserve"> </w:t>
            </w:r>
            <w:r w:rsidRPr="000702BF">
              <w:rPr>
                <w:lang w:eastAsia="en-GB"/>
              </w:rPr>
              <w:t>as</w:t>
            </w:r>
            <w:r w:rsidR="008D0E0E" w:rsidRPr="000702BF">
              <w:rPr>
                <w:lang w:eastAsia="en-GB"/>
              </w:rPr>
              <w:t xml:space="preserve"> </w:t>
            </w:r>
            <w:r w:rsidRPr="000702BF">
              <w:rPr>
                <w:lang w:eastAsia="en-GB"/>
              </w:rPr>
              <w:t>defined</w:t>
            </w:r>
            <w:r w:rsidR="008D0E0E" w:rsidRPr="000702BF">
              <w:rPr>
                <w:lang w:eastAsia="en-GB"/>
              </w:rPr>
              <w:t xml:space="preserve"> </w:t>
            </w:r>
            <w:r w:rsidRPr="000702BF">
              <w:rPr>
                <w:lang w:eastAsia="en-GB"/>
              </w:rPr>
              <w:t>in</w:t>
            </w:r>
            <w:r w:rsidR="008D0E0E" w:rsidRPr="000702BF">
              <w:rPr>
                <w:lang w:eastAsia="en-GB"/>
              </w:rPr>
              <w:t xml:space="preserve"> </w:t>
            </w:r>
            <w:r w:rsidRPr="000702BF">
              <w:rPr>
                <w:lang w:eastAsia="en-GB"/>
              </w:rPr>
              <w:t>clause</w:t>
            </w:r>
            <w:r w:rsidR="008D0E0E" w:rsidRPr="000702BF">
              <w:rPr>
                <w:lang w:eastAsia="en-GB"/>
              </w:rPr>
              <w:t xml:space="preserve"> </w:t>
            </w:r>
            <w:r w:rsidRPr="000702BF">
              <w:rPr>
                <w:lang w:eastAsia="en-GB"/>
              </w:rPr>
              <w:t>6.2.4</w:t>
            </w:r>
            <w:r w:rsidR="008D0E0E" w:rsidRPr="000702BF">
              <w:rPr>
                <w:lang w:eastAsia="en-GB"/>
              </w:rPr>
              <w:t xml:space="preserve"> </w:t>
            </w:r>
            <w:r w:rsidRPr="000702BF">
              <w:t>of</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bookmarkEnd w:id="1264"/>
          </w:p>
        </w:tc>
      </w:tr>
    </w:tbl>
    <w:p w14:paraId="4A9D58FC" w14:textId="77777777" w:rsidR="00BE2B18" w:rsidRPr="000702BF" w:rsidRDefault="00BE2B18" w:rsidP="00BE2B18">
      <w:pPr>
        <w:rPr>
          <w:rFonts w:cs="v5.0.0"/>
        </w:rPr>
      </w:pPr>
    </w:p>
    <w:p w14:paraId="116BA653" w14:textId="77777777" w:rsidR="00BE2B18" w:rsidRPr="000702BF" w:rsidRDefault="00BE2B18" w:rsidP="00BE2B18">
      <w:r w:rsidRPr="000702BF">
        <w:t>The reference receiver sensitivity (REFSENS) requirement specified in Table 7.3.2.3-1 shall be met with uplink transmission bandwidth less than or equal to that specified in Table 7.3.2.3-2.</w:t>
      </w:r>
    </w:p>
    <w:p w14:paraId="69D86B68" w14:textId="77777777" w:rsidR="00BE2B18" w:rsidRPr="000702BF" w:rsidRDefault="00BE2B18" w:rsidP="00BE2B18">
      <w:r w:rsidRPr="000702BF">
        <w:t>less than or equal to that specified in Table 7.3.2.3-2.</w:t>
      </w:r>
    </w:p>
    <w:p w14:paraId="2E9D69E5" w14:textId="77777777" w:rsidR="00BE2B18" w:rsidRPr="000702BF" w:rsidRDefault="00BE2B18" w:rsidP="00BE2B18">
      <w:pPr>
        <w:pStyle w:val="TH"/>
      </w:pPr>
      <w:r w:rsidRPr="000702BF">
        <w:t>Table 7.3.2.3-2: Uplink configuration for reference sensitivity</w:t>
      </w:r>
    </w:p>
    <w:tbl>
      <w:tblPr>
        <w:tblW w:w="47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6"/>
        <w:gridCol w:w="712"/>
        <w:gridCol w:w="708"/>
        <w:gridCol w:w="710"/>
        <w:gridCol w:w="706"/>
        <w:gridCol w:w="712"/>
        <w:gridCol w:w="4544"/>
      </w:tblGrid>
      <w:tr w:rsidR="00BE2B18" w:rsidRPr="000702BF" w14:paraId="22223AEB" w14:textId="77777777" w:rsidTr="008D0E0E">
        <w:trPr>
          <w:tblHeade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67F44C5B" w14:textId="4072D1BC" w:rsidR="00BE2B18" w:rsidRPr="000702BF" w:rsidRDefault="00BE2B18" w:rsidP="00AE3F12">
            <w:pPr>
              <w:pStyle w:val="TAH"/>
              <w:rPr>
                <w:lang w:eastAsia="en-GB"/>
              </w:rPr>
            </w:pPr>
            <w:r w:rsidRPr="000702BF">
              <w:rPr>
                <w:lang w:eastAsia="en-GB"/>
              </w:rPr>
              <w:t>Operating</w:t>
            </w:r>
            <w:r w:rsidR="008D0E0E" w:rsidRPr="000702BF">
              <w:rPr>
                <w:lang w:eastAsia="en-GB"/>
              </w:rPr>
              <w:t xml:space="preserve"> </w:t>
            </w:r>
            <w:r w:rsidRPr="000702BF">
              <w:rPr>
                <w:lang w:eastAsia="en-GB"/>
              </w:rPr>
              <w:t>band</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SCS</w:t>
            </w:r>
            <w:r w:rsidR="008D0E0E" w:rsidRPr="000702BF">
              <w:rPr>
                <w:lang w:eastAsia="en-GB"/>
              </w:rPr>
              <w:t xml:space="preserve"> </w:t>
            </w:r>
            <w:r w:rsidRPr="000702BF">
              <w:rPr>
                <w:lang w:eastAsia="en-GB"/>
              </w:rPr>
              <w:t>(kHz)</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Channel</w:t>
            </w:r>
            <w:r w:rsidR="008D0E0E" w:rsidRPr="000702BF">
              <w:rPr>
                <w:lang w:eastAsia="en-GB"/>
              </w:rPr>
              <w:t xml:space="preserve"> </w:t>
            </w:r>
            <w:r w:rsidRPr="000702BF">
              <w:rPr>
                <w:lang w:eastAsia="en-GB"/>
              </w:rPr>
              <w:t>bandwidth</w:t>
            </w:r>
            <w:r w:rsidR="008D0E0E" w:rsidRPr="000702BF">
              <w:rPr>
                <w:lang w:eastAsia="en-GB"/>
              </w:rPr>
              <w:t xml:space="preserve"> </w:t>
            </w:r>
            <w:r w:rsidRPr="000702BF">
              <w:rPr>
                <w:lang w:eastAsia="en-GB"/>
              </w:rPr>
              <w:t>(MHz)</w:t>
            </w:r>
            <w:r w:rsidR="008D0E0E" w:rsidRPr="000702BF">
              <w:rPr>
                <w:lang w:eastAsia="en-GB"/>
              </w:rPr>
              <w:t xml:space="preserve"> </w:t>
            </w:r>
            <w:r w:rsidRPr="000702BF">
              <w:rPr>
                <w:lang w:eastAsia="en-GB"/>
              </w:rPr>
              <w:t>/</w:t>
            </w:r>
            <w:r w:rsidR="008D0E0E" w:rsidRPr="000702BF">
              <w:rPr>
                <w:lang w:eastAsia="en-GB"/>
              </w:rPr>
              <w:t xml:space="preserve"> </w:t>
            </w:r>
            <w:r w:rsidRPr="000702BF">
              <w:rPr>
                <w:lang w:eastAsia="en-GB"/>
              </w:rPr>
              <w:t>Duplex</w:t>
            </w:r>
            <w:r w:rsidR="008D0E0E" w:rsidRPr="000702BF">
              <w:rPr>
                <w:lang w:eastAsia="en-GB"/>
              </w:rPr>
              <w:t xml:space="preserve"> </w:t>
            </w:r>
            <w:r w:rsidRPr="000702BF">
              <w:rPr>
                <w:lang w:eastAsia="en-GB"/>
              </w:rPr>
              <w:t>mode</w:t>
            </w:r>
          </w:p>
        </w:tc>
      </w:tr>
      <w:tr w:rsidR="00BE2B18" w:rsidRPr="000702BF" w14:paraId="6E75B406" w14:textId="77777777" w:rsidTr="008D0E0E">
        <w:trPr>
          <w:tblHeader/>
          <w:jc w:val="center"/>
        </w:trPr>
        <w:tc>
          <w:tcPr>
            <w:tcW w:w="611" w:type="pct"/>
            <w:tcBorders>
              <w:top w:val="single" w:sz="4" w:space="0" w:color="auto"/>
              <w:left w:val="single" w:sz="4" w:space="0" w:color="auto"/>
              <w:bottom w:val="single" w:sz="4" w:space="0" w:color="auto"/>
              <w:right w:val="single" w:sz="4" w:space="0" w:color="auto"/>
            </w:tcBorders>
            <w:hideMark/>
          </w:tcPr>
          <w:p w14:paraId="163B0684" w14:textId="5C3C63CD" w:rsidR="00BE2B18" w:rsidRPr="000702BF" w:rsidRDefault="00BE2B18" w:rsidP="00AE3F12">
            <w:pPr>
              <w:pStyle w:val="TAH"/>
              <w:rPr>
                <w:lang w:eastAsia="en-GB"/>
              </w:rPr>
            </w:pPr>
            <w:r w:rsidRPr="000702BF">
              <w:rPr>
                <w:lang w:eastAsia="en-GB"/>
              </w:rPr>
              <w:t>Operating</w:t>
            </w:r>
            <w:r w:rsidR="008D0E0E" w:rsidRPr="000702BF">
              <w:rPr>
                <w:lang w:eastAsia="en-GB"/>
              </w:rPr>
              <w:t xml:space="preserve"> </w:t>
            </w:r>
            <w:r w:rsidRPr="000702BF">
              <w:rPr>
                <w:lang w:eastAsia="en-GB"/>
              </w:rPr>
              <w:t>Band</w:t>
            </w:r>
          </w:p>
        </w:tc>
        <w:tc>
          <w:tcPr>
            <w:tcW w:w="386" w:type="pct"/>
            <w:tcBorders>
              <w:top w:val="single" w:sz="4" w:space="0" w:color="auto"/>
              <w:left w:val="single" w:sz="4" w:space="0" w:color="auto"/>
              <w:bottom w:val="single" w:sz="4" w:space="0" w:color="auto"/>
              <w:right w:val="single" w:sz="4" w:space="0" w:color="auto"/>
            </w:tcBorders>
            <w:vAlign w:val="center"/>
            <w:hideMark/>
          </w:tcPr>
          <w:p w14:paraId="7175B1D1" w14:textId="77777777" w:rsidR="00BE2B18" w:rsidRPr="000702BF" w:rsidRDefault="00BE2B18" w:rsidP="00AE3F12">
            <w:pPr>
              <w:pStyle w:val="TAH"/>
              <w:rPr>
                <w:lang w:eastAsia="en-GB"/>
              </w:rPr>
            </w:pPr>
            <w:r w:rsidRPr="000702BF">
              <w:rPr>
                <w:lang w:eastAsia="en-GB"/>
              </w:rPr>
              <w:t>SCS</w:t>
            </w:r>
          </w:p>
        </w:tc>
        <w:tc>
          <w:tcPr>
            <w:tcW w:w="384" w:type="pct"/>
            <w:tcBorders>
              <w:top w:val="single" w:sz="4" w:space="0" w:color="auto"/>
              <w:left w:val="single" w:sz="4" w:space="0" w:color="auto"/>
              <w:bottom w:val="single" w:sz="4" w:space="0" w:color="auto"/>
              <w:right w:val="single" w:sz="4" w:space="0" w:color="auto"/>
            </w:tcBorders>
            <w:vAlign w:val="center"/>
            <w:hideMark/>
          </w:tcPr>
          <w:p w14:paraId="4B33A426" w14:textId="77777777" w:rsidR="00BE2B18" w:rsidRPr="000702BF" w:rsidRDefault="00BE2B18" w:rsidP="00AE3F12">
            <w:pPr>
              <w:pStyle w:val="TAH"/>
              <w:rPr>
                <w:lang w:eastAsia="en-GB"/>
              </w:rPr>
            </w:pPr>
            <w:r w:rsidRPr="000702BF">
              <w:rPr>
                <w:lang w:eastAsia="en-GB"/>
              </w:rPr>
              <w:t>5</w:t>
            </w:r>
          </w:p>
        </w:tc>
        <w:tc>
          <w:tcPr>
            <w:tcW w:w="385" w:type="pct"/>
            <w:tcBorders>
              <w:top w:val="single" w:sz="4" w:space="0" w:color="auto"/>
              <w:left w:val="single" w:sz="4" w:space="0" w:color="auto"/>
              <w:bottom w:val="single" w:sz="4" w:space="0" w:color="auto"/>
              <w:right w:val="single" w:sz="4" w:space="0" w:color="auto"/>
            </w:tcBorders>
            <w:vAlign w:val="center"/>
            <w:hideMark/>
          </w:tcPr>
          <w:p w14:paraId="172D1E26" w14:textId="77777777" w:rsidR="00BE2B18" w:rsidRPr="000702BF" w:rsidRDefault="00BE2B18" w:rsidP="00AE3F12">
            <w:pPr>
              <w:pStyle w:val="TAH"/>
              <w:rPr>
                <w:lang w:eastAsia="en-GB"/>
              </w:rPr>
            </w:pPr>
            <w:r w:rsidRPr="000702BF">
              <w:rPr>
                <w:lang w:eastAsia="en-GB"/>
              </w:rPr>
              <w:t>10</w:t>
            </w:r>
          </w:p>
        </w:tc>
        <w:tc>
          <w:tcPr>
            <w:tcW w:w="383" w:type="pct"/>
            <w:tcBorders>
              <w:top w:val="single" w:sz="4" w:space="0" w:color="auto"/>
              <w:left w:val="single" w:sz="4" w:space="0" w:color="auto"/>
              <w:bottom w:val="single" w:sz="4" w:space="0" w:color="auto"/>
              <w:right w:val="single" w:sz="4" w:space="0" w:color="auto"/>
            </w:tcBorders>
            <w:vAlign w:val="center"/>
            <w:hideMark/>
          </w:tcPr>
          <w:p w14:paraId="38EA5133" w14:textId="77777777" w:rsidR="00BE2B18" w:rsidRPr="000702BF" w:rsidRDefault="00BE2B18" w:rsidP="00AE3F12">
            <w:pPr>
              <w:pStyle w:val="TAH"/>
              <w:rPr>
                <w:lang w:eastAsia="en-GB"/>
              </w:rPr>
            </w:pPr>
            <w:r w:rsidRPr="000702BF">
              <w:rPr>
                <w:lang w:eastAsia="en-GB"/>
              </w:rPr>
              <w:t>15</w:t>
            </w:r>
          </w:p>
        </w:tc>
        <w:tc>
          <w:tcPr>
            <w:tcW w:w="386" w:type="pct"/>
            <w:tcBorders>
              <w:top w:val="single" w:sz="4" w:space="0" w:color="auto"/>
              <w:left w:val="single" w:sz="4" w:space="0" w:color="auto"/>
              <w:bottom w:val="single" w:sz="4" w:space="0" w:color="auto"/>
              <w:right w:val="single" w:sz="4" w:space="0" w:color="auto"/>
            </w:tcBorders>
            <w:vAlign w:val="center"/>
            <w:hideMark/>
          </w:tcPr>
          <w:p w14:paraId="1039F09D" w14:textId="77777777" w:rsidR="00BE2B18" w:rsidRPr="000702BF" w:rsidRDefault="00BE2B18" w:rsidP="00AE3F12">
            <w:pPr>
              <w:pStyle w:val="TAH"/>
              <w:rPr>
                <w:lang w:eastAsia="en-GB"/>
              </w:rPr>
            </w:pPr>
            <w:r w:rsidRPr="000702BF">
              <w:rPr>
                <w:lang w:eastAsia="en-GB"/>
              </w:rPr>
              <w:t>20</w:t>
            </w:r>
          </w:p>
        </w:tc>
        <w:tc>
          <w:tcPr>
            <w:tcW w:w="2465" w:type="pct"/>
            <w:tcBorders>
              <w:top w:val="single" w:sz="4" w:space="0" w:color="auto"/>
              <w:left w:val="single" w:sz="4" w:space="0" w:color="auto"/>
              <w:bottom w:val="single" w:sz="4" w:space="0" w:color="auto"/>
              <w:right w:val="single" w:sz="4" w:space="0" w:color="auto"/>
            </w:tcBorders>
            <w:vAlign w:val="center"/>
            <w:hideMark/>
          </w:tcPr>
          <w:p w14:paraId="19D07DC5" w14:textId="50D43FD1" w:rsidR="00BE2B18" w:rsidRPr="000702BF" w:rsidRDefault="00BE2B18" w:rsidP="00AE3F12">
            <w:pPr>
              <w:pStyle w:val="TAH"/>
              <w:rPr>
                <w:lang w:eastAsia="en-GB"/>
              </w:rPr>
            </w:pPr>
            <w:r w:rsidRPr="000702BF">
              <w:rPr>
                <w:lang w:eastAsia="en-GB"/>
              </w:rPr>
              <w:t>Duplex</w:t>
            </w:r>
            <w:r w:rsidR="008D0E0E" w:rsidRPr="000702BF">
              <w:rPr>
                <w:lang w:eastAsia="en-GB"/>
              </w:rPr>
              <w:t xml:space="preserve"> </w:t>
            </w:r>
            <w:r w:rsidRPr="000702BF">
              <w:rPr>
                <w:lang w:eastAsia="en-GB"/>
              </w:rPr>
              <w:t>Mode</w:t>
            </w:r>
          </w:p>
        </w:tc>
      </w:tr>
      <w:tr w:rsidR="00BE2B18" w:rsidRPr="000702BF" w14:paraId="1ED2E548" w14:textId="77777777" w:rsidTr="008D0E0E">
        <w:trPr>
          <w:jc w:val="center"/>
        </w:trPr>
        <w:tc>
          <w:tcPr>
            <w:tcW w:w="611" w:type="pct"/>
            <w:tcBorders>
              <w:top w:val="single" w:sz="4" w:space="0" w:color="auto"/>
              <w:left w:val="single" w:sz="4" w:space="0" w:color="auto"/>
              <w:bottom w:val="nil"/>
              <w:right w:val="single" w:sz="4" w:space="0" w:color="auto"/>
            </w:tcBorders>
          </w:tcPr>
          <w:p w14:paraId="348832A1"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680B2C6B" w14:textId="77777777" w:rsidR="00BE2B18" w:rsidRPr="000702BF" w:rsidRDefault="00BE2B18" w:rsidP="00AE3F12">
            <w:pPr>
              <w:pStyle w:val="TAC"/>
              <w:rPr>
                <w:rFonts w:cs="Arial"/>
                <w:lang w:eastAsia="en-GB"/>
              </w:rPr>
            </w:pPr>
            <w:r w:rsidRPr="000702BF">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0FB3EE39" w14:textId="77777777" w:rsidR="00BE2B18" w:rsidRPr="000702BF" w:rsidRDefault="00BE2B18" w:rsidP="00AE3F12">
            <w:pPr>
              <w:pStyle w:val="TAC"/>
              <w:rPr>
                <w:lang w:eastAsia="en-GB"/>
              </w:rPr>
            </w:pPr>
            <w:r w:rsidRPr="000702BF">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04C6C306" w14:textId="77777777" w:rsidR="00BE2B18" w:rsidRPr="000702BF" w:rsidRDefault="00BE2B18" w:rsidP="00AE3F12">
            <w:pPr>
              <w:pStyle w:val="TAC"/>
              <w:rPr>
                <w:lang w:eastAsia="en-GB"/>
              </w:rPr>
            </w:pPr>
            <w:r w:rsidRPr="000702BF">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58346723" w14:textId="77777777" w:rsidR="00BE2B18" w:rsidRPr="000702BF" w:rsidRDefault="00BE2B18" w:rsidP="00AE3F12">
            <w:pPr>
              <w:pStyle w:val="TAC"/>
              <w:rPr>
                <w:lang w:eastAsia="en-GB"/>
              </w:rPr>
            </w:pPr>
            <w:r w:rsidRPr="000702BF">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6D659F20" w14:textId="77777777" w:rsidR="00BE2B18" w:rsidRPr="000702BF" w:rsidRDefault="00BE2B18" w:rsidP="00AE3F12">
            <w:pPr>
              <w:pStyle w:val="TAC"/>
              <w:rPr>
                <w:lang w:eastAsia="en-GB"/>
              </w:rPr>
            </w:pPr>
            <w:r w:rsidRPr="000702BF">
              <w:rPr>
                <w:rFonts w:cs="Arial"/>
                <w:szCs w:val="18"/>
                <w:lang w:eastAsia="en-GB"/>
              </w:rPr>
              <w:t>100</w:t>
            </w:r>
          </w:p>
        </w:tc>
        <w:tc>
          <w:tcPr>
            <w:tcW w:w="2465" w:type="pct"/>
            <w:tcBorders>
              <w:top w:val="single" w:sz="4" w:space="0" w:color="auto"/>
              <w:left w:val="single" w:sz="4" w:space="0" w:color="auto"/>
              <w:bottom w:val="nil"/>
              <w:right w:val="single" w:sz="4" w:space="0" w:color="auto"/>
            </w:tcBorders>
          </w:tcPr>
          <w:p w14:paraId="6E9680AA" w14:textId="77777777" w:rsidR="00BE2B18" w:rsidRPr="000702BF" w:rsidRDefault="00BE2B18" w:rsidP="00AE3F12">
            <w:pPr>
              <w:pStyle w:val="TAC"/>
              <w:rPr>
                <w:lang w:eastAsia="en-GB"/>
              </w:rPr>
            </w:pPr>
          </w:p>
        </w:tc>
      </w:tr>
      <w:tr w:rsidR="00BE2B18" w:rsidRPr="000702BF" w14:paraId="0B0F74DC" w14:textId="77777777" w:rsidTr="008D0E0E">
        <w:trPr>
          <w:jc w:val="center"/>
        </w:trPr>
        <w:tc>
          <w:tcPr>
            <w:tcW w:w="611" w:type="pct"/>
            <w:tcBorders>
              <w:top w:val="nil"/>
              <w:left w:val="single" w:sz="4" w:space="0" w:color="auto"/>
              <w:bottom w:val="nil"/>
              <w:right w:val="single" w:sz="4" w:space="0" w:color="auto"/>
            </w:tcBorders>
            <w:hideMark/>
          </w:tcPr>
          <w:p w14:paraId="1BB2C7CF" w14:textId="77777777" w:rsidR="00BE2B18" w:rsidRPr="000702BF" w:rsidRDefault="00BE2B18" w:rsidP="00AE3F12">
            <w:pPr>
              <w:pStyle w:val="TAC"/>
              <w:rPr>
                <w:lang w:eastAsia="en-GB"/>
              </w:rPr>
            </w:pPr>
            <w:r w:rsidRPr="000702BF">
              <w:rPr>
                <w:lang w:eastAsia="en-GB"/>
              </w:rPr>
              <w:t>n256</w:t>
            </w:r>
          </w:p>
        </w:tc>
        <w:tc>
          <w:tcPr>
            <w:tcW w:w="386" w:type="pct"/>
            <w:tcBorders>
              <w:top w:val="single" w:sz="4" w:space="0" w:color="auto"/>
              <w:left w:val="single" w:sz="4" w:space="0" w:color="auto"/>
              <w:bottom w:val="single" w:sz="4" w:space="0" w:color="auto"/>
              <w:right w:val="single" w:sz="4" w:space="0" w:color="auto"/>
            </w:tcBorders>
            <w:hideMark/>
          </w:tcPr>
          <w:p w14:paraId="34A82312" w14:textId="77777777" w:rsidR="00BE2B18" w:rsidRPr="000702BF" w:rsidRDefault="00BE2B18" w:rsidP="00AE3F12">
            <w:pPr>
              <w:pStyle w:val="TAC"/>
              <w:rPr>
                <w:rFonts w:cs="Arial"/>
                <w:lang w:eastAsia="en-GB"/>
              </w:rPr>
            </w:pPr>
            <w:r w:rsidRPr="000702BF">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31563F55"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54C878E5" w14:textId="77777777" w:rsidR="00BE2B18" w:rsidRPr="000702BF" w:rsidRDefault="00BE2B18" w:rsidP="00AE3F12">
            <w:pPr>
              <w:pStyle w:val="TAC"/>
              <w:rPr>
                <w:lang w:eastAsia="en-GB"/>
              </w:rPr>
            </w:pPr>
            <w:r w:rsidRPr="000702BF">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29D2BAF1" w14:textId="77777777" w:rsidR="00BE2B18" w:rsidRPr="000702BF" w:rsidRDefault="00BE2B18" w:rsidP="00AE3F12">
            <w:pPr>
              <w:pStyle w:val="TAC"/>
              <w:rPr>
                <w:lang w:eastAsia="en-GB"/>
              </w:rPr>
            </w:pPr>
            <w:r w:rsidRPr="000702BF">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145A698C" w14:textId="77777777" w:rsidR="00BE2B18" w:rsidRPr="000702BF" w:rsidRDefault="00BE2B18" w:rsidP="00AE3F12">
            <w:pPr>
              <w:pStyle w:val="TAC"/>
              <w:rPr>
                <w:lang w:eastAsia="en-GB"/>
              </w:rPr>
            </w:pPr>
            <w:r w:rsidRPr="000702BF">
              <w:rPr>
                <w:rFonts w:cs="Arial"/>
                <w:szCs w:val="18"/>
                <w:lang w:eastAsia="en-GB"/>
              </w:rPr>
              <w:t>50</w:t>
            </w:r>
          </w:p>
        </w:tc>
        <w:tc>
          <w:tcPr>
            <w:tcW w:w="2465" w:type="pct"/>
            <w:tcBorders>
              <w:top w:val="nil"/>
              <w:left w:val="single" w:sz="4" w:space="0" w:color="auto"/>
              <w:bottom w:val="nil"/>
              <w:right w:val="single" w:sz="4" w:space="0" w:color="auto"/>
            </w:tcBorders>
            <w:hideMark/>
          </w:tcPr>
          <w:p w14:paraId="6B8FE9F6" w14:textId="77777777" w:rsidR="00BE2B18" w:rsidRPr="000702BF" w:rsidRDefault="00BE2B18" w:rsidP="00AE3F12">
            <w:pPr>
              <w:pStyle w:val="TAC"/>
              <w:rPr>
                <w:lang w:eastAsia="en-GB"/>
              </w:rPr>
            </w:pPr>
            <w:r w:rsidRPr="000702BF">
              <w:rPr>
                <w:lang w:eastAsia="en-GB"/>
              </w:rPr>
              <w:t>FDD</w:t>
            </w:r>
          </w:p>
        </w:tc>
      </w:tr>
      <w:tr w:rsidR="00BE2B18" w:rsidRPr="000702BF" w14:paraId="20669CD2" w14:textId="77777777" w:rsidTr="008D0E0E">
        <w:trPr>
          <w:jc w:val="center"/>
        </w:trPr>
        <w:tc>
          <w:tcPr>
            <w:tcW w:w="611" w:type="pct"/>
            <w:tcBorders>
              <w:top w:val="nil"/>
              <w:left w:val="single" w:sz="4" w:space="0" w:color="auto"/>
              <w:bottom w:val="single" w:sz="4" w:space="0" w:color="auto"/>
              <w:right w:val="single" w:sz="4" w:space="0" w:color="auto"/>
            </w:tcBorders>
          </w:tcPr>
          <w:p w14:paraId="6B02E460"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69002983" w14:textId="77777777" w:rsidR="00BE2B18" w:rsidRPr="000702BF" w:rsidRDefault="00BE2B18" w:rsidP="00AE3F12">
            <w:pPr>
              <w:pStyle w:val="TAC"/>
              <w:rPr>
                <w:rFonts w:cs="Arial"/>
                <w:lang w:eastAsia="en-GB"/>
              </w:rPr>
            </w:pPr>
            <w:r w:rsidRPr="000702BF">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4645837F"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73D2711B" w14:textId="77777777" w:rsidR="00BE2B18" w:rsidRPr="000702BF" w:rsidRDefault="00BE2B18" w:rsidP="00AE3F12">
            <w:pPr>
              <w:pStyle w:val="TAC"/>
              <w:rPr>
                <w:lang w:eastAsia="en-GB"/>
              </w:rPr>
            </w:pPr>
            <w:r w:rsidRPr="000702BF">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B4A0E12" w14:textId="77777777" w:rsidR="00BE2B18" w:rsidRPr="000702BF" w:rsidRDefault="00BE2B18" w:rsidP="00AE3F12">
            <w:pPr>
              <w:pStyle w:val="TAC"/>
              <w:rPr>
                <w:lang w:eastAsia="en-GB"/>
              </w:rPr>
            </w:pPr>
            <w:r w:rsidRPr="000702BF">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130AACB9" w14:textId="77777777" w:rsidR="00BE2B18" w:rsidRPr="000702BF" w:rsidRDefault="00BE2B18" w:rsidP="00AE3F12">
            <w:pPr>
              <w:pStyle w:val="TAC"/>
              <w:rPr>
                <w:lang w:eastAsia="en-GB"/>
              </w:rPr>
            </w:pPr>
            <w:r w:rsidRPr="000702BF">
              <w:rPr>
                <w:rFonts w:cs="Arial"/>
                <w:szCs w:val="18"/>
                <w:lang w:eastAsia="en-GB"/>
              </w:rPr>
              <w:t>24</w:t>
            </w:r>
          </w:p>
        </w:tc>
        <w:tc>
          <w:tcPr>
            <w:tcW w:w="2465" w:type="pct"/>
            <w:tcBorders>
              <w:top w:val="nil"/>
              <w:left w:val="single" w:sz="4" w:space="0" w:color="auto"/>
              <w:bottom w:val="single" w:sz="4" w:space="0" w:color="auto"/>
              <w:right w:val="single" w:sz="4" w:space="0" w:color="auto"/>
            </w:tcBorders>
          </w:tcPr>
          <w:p w14:paraId="1B90E324" w14:textId="77777777" w:rsidR="00BE2B18" w:rsidRPr="000702BF" w:rsidRDefault="00BE2B18" w:rsidP="00AE3F12">
            <w:pPr>
              <w:pStyle w:val="TAC"/>
              <w:rPr>
                <w:lang w:eastAsia="en-GB"/>
              </w:rPr>
            </w:pPr>
          </w:p>
        </w:tc>
      </w:tr>
      <w:tr w:rsidR="00BE2B18" w:rsidRPr="000702BF" w14:paraId="388A28D6" w14:textId="77777777" w:rsidTr="008D0E0E">
        <w:trPr>
          <w:jc w:val="center"/>
        </w:trPr>
        <w:tc>
          <w:tcPr>
            <w:tcW w:w="611" w:type="pct"/>
            <w:tcBorders>
              <w:top w:val="single" w:sz="4" w:space="0" w:color="auto"/>
              <w:left w:val="single" w:sz="4" w:space="0" w:color="auto"/>
              <w:bottom w:val="nil"/>
              <w:right w:val="single" w:sz="4" w:space="0" w:color="auto"/>
            </w:tcBorders>
          </w:tcPr>
          <w:p w14:paraId="1B9AD55F"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1DF85004" w14:textId="77777777" w:rsidR="00BE2B18" w:rsidRPr="000702BF" w:rsidRDefault="00BE2B18" w:rsidP="00AE3F12">
            <w:pPr>
              <w:pStyle w:val="TAC"/>
              <w:rPr>
                <w:rFonts w:cs="Arial"/>
                <w:lang w:eastAsia="en-GB"/>
              </w:rPr>
            </w:pPr>
            <w:r w:rsidRPr="000702BF">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5A226D43" w14:textId="77777777" w:rsidR="00BE2B18" w:rsidRPr="000702BF" w:rsidRDefault="00BE2B18" w:rsidP="00AE3F12">
            <w:pPr>
              <w:pStyle w:val="TAC"/>
              <w:rPr>
                <w:lang w:eastAsia="en-GB"/>
              </w:rPr>
            </w:pPr>
            <w:r w:rsidRPr="000702BF">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75C68BF0" w14:textId="77777777" w:rsidR="00BE2B18" w:rsidRPr="000702BF" w:rsidRDefault="00BE2B18" w:rsidP="00AE3F12">
            <w:pPr>
              <w:pStyle w:val="TAC"/>
              <w:rPr>
                <w:lang w:eastAsia="en-GB"/>
              </w:rPr>
            </w:pPr>
            <w:r w:rsidRPr="000702BF">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5CF365E7" w14:textId="77777777" w:rsidR="00BE2B18" w:rsidRPr="000702BF" w:rsidRDefault="00BE2B18" w:rsidP="00AE3F12">
            <w:pPr>
              <w:pStyle w:val="TAC"/>
              <w:rPr>
                <w:lang w:eastAsia="en-GB"/>
              </w:rPr>
            </w:pPr>
            <w:r w:rsidRPr="000702BF">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00994888" w14:textId="77777777" w:rsidR="00BE2B18" w:rsidRPr="000702BF" w:rsidRDefault="00BE2B18" w:rsidP="00AE3F12">
            <w:pPr>
              <w:pStyle w:val="TAC"/>
              <w:rPr>
                <w:lang w:eastAsia="en-GB"/>
              </w:rPr>
            </w:pPr>
            <w:r w:rsidRPr="000702BF">
              <w:rPr>
                <w:rFonts w:cs="Arial"/>
                <w:szCs w:val="18"/>
                <w:lang w:eastAsia="en-GB"/>
              </w:rPr>
              <w:t>[75]</w:t>
            </w:r>
          </w:p>
        </w:tc>
        <w:tc>
          <w:tcPr>
            <w:tcW w:w="2465" w:type="pct"/>
            <w:tcBorders>
              <w:top w:val="single" w:sz="4" w:space="0" w:color="auto"/>
              <w:left w:val="single" w:sz="4" w:space="0" w:color="auto"/>
              <w:bottom w:val="nil"/>
              <w:right w:val="single" w:sz="4" w:space="0" w:color="auto"/>
            </w:tcBorders>
          </w:tcPr>
          <w:p w14:paraId="13803551" w14:textId="77777777" w:rsidR="00BE2B18" w:rsidRPr="000702BF" w:rsidRDefault="00BE2B18" w:rsidP="00AE3F12">
            <w:pPr>
              <w:pStyle w:val="TAC"/>
              <w:rPr>
                <w:lang w:eastAsia="en-GB"/>
              </w:rPr>
            </w:pPr>
          </w:p>
        </w:tc>
      </w:tr>
      <w:tr w:rsidR="00BE2B18" w:rsidRPr="000702BF" w14:paraId="4FBC62B4" w14:textId="77777777" w:rsidTr="008D0E0E">
        <w:trPr>
          <w:jc w:val="center"/>
        </w:trPr>
        <w:tc>
          <w:tcPr>
            <w:tcW w:w="611" w:type="pct"/>
            <w:tcBorders>
              <w:top w:val="nil"/>
              <w:left w:val="single" w:sz="4" w:space="0" w:color="auto"/>
              <w:bottom w:val="nil"/>
              <w:right w:val="single" w:sz="4" w:space="0" w:color="auto"/>
            </w:tcBorders>
            <w:hideMark/>
          </w:tcPr>
          <w:p w14:paraId="274D78DE" w14:textId="77777777" w:rsidR="00BE2B18" w:rsidRPr="000702BF" w:rsidRDefault="00BE2B18" w:rsidP="00AE3F12">
            <w:pPr>
              <w:pStyle w:val="TAC"/>
              <w:rPr>
                <w:lang w:eastAsia="en-GB"/>
              </w:rPr>
            </w:pPr>
            <w:r w:rsidRPr="000702BF">
              <w:rPr>
                <w:lang w:eastAsia="en-GB"/>
              </w:rPr>
              <w:t>n255</w:t>
            </w:r>
          </w:p>
        </w:tc>
        <w:tc>
          <w:tcPr>
            <w:tcW w:w="386" w:type="pct"/>
            <w:tcBorders>
              <w:top w:val="single" w:sz="4" w:space="0" w:color="auto"/>
              <w:left w:val="single" w:sz="4" w:space="0" w:color="auto"/>
              <w:bottom w:val="single" w:sz="4" w:space="0" w:color="auto"/>
              <w:right w:val="single" w:sz="4" w:space="0" w:color="auto"/>
            </w:tcBorders>
            <w:hideMark/>
          </w:tcPr>
          <w:p w14:paraId="622293A5" w14:textId="77777777" w:rsidR="00BE2B18" w:rsidRPr="000702BF" w:rsidRDefault="00BE2B18" w:rsidP="00AE3F12">
            <w:pPr>
              <w:pStyle w:val="TAC"/>
              <w:rPr>
                <w:rFonts w:cs="Arial"/>
                <w:lang w:eastAsia="en-GB"/>
              </w:rPr>
            </w:pPr>
            <w:r w:rsidRPr="000702BF">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63870737"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4E2CC6DC" w14:textId="77777777" w:rsidR="00BE2B18" w:rsidRPr="000702BF" w:rsidRDefault="00BE2B18" w:rsidP="00AE3F12">
            <w:pPr>
              <w:pStyle w:val="TAC"/>
              <w:rPr>
                <w:lang w:eastAsia="en-GB"/>
              </w:rPr>
            </w:pPr>
            <w:r w:rsidRPr="000702BF">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26D5C5C2" w14:textId="77777777" w:rsidR="00BE2B18" w:rsidRPr="000702BF" w:rsidRDefault="00BE2B18" w:rsidP="00AE3F12">
            <w:pPr>
              <w:pStyle w:val="TAC"/>
              <w:rPr>
                <w:lang w:eastAsia="en-GB"/>
              </w:rPr>
            </w:pPr>
            <w:r w:rsidRPr="000702BF">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7210632A" w14:textId="77777777" w:rsidR="00BE2B18" w:rsidRPr="000702BF" w:rsidRDefault="00BE2B18" w:rsidP="00AE3F12">
            <w:pPr>
              <w:pStyle w:val="TAC"/>
              <w:rPr>
                <w:lang w:eastAsia="en-GB"/>
              </w:rPr>
            </w:pPr>
            <w:r w:rsidRPr="000702BF">
              <w:rPr>
                <w:rFonts w:cs="Arial"/>
                <w:szCs w:val="18"/>
                <w:lang w:eastAsia="en-GB"/>
              </w:rPr>
              <w:t>[36]</w:t>
            </w:r>
          </w:p>
        </w:tc>
        <w:tc>
          <w:tcPr>
            <w:tcW w:w="2465" w:type="pct"/>
            <w:tcBorders>
              <w:top w:val="nil"/>
              <w:left w:val="single" w:sz="4" w:space="0" w:color="auto"/>
              <w:bottom w:val="nil"/>
              <w:right w:val="single" w:sz="4" w:space="0" w:color="auto"/>
            </w:tcBorders>
            <w:hideMark/>
          </w:tcPr>
          <w:p w14:paraId="79B92B3B" w14:textId="77777777" w:rsidR="00BE2B18" w:rsidRPr="000702BF" w:rsidRDefault="00BE2B18" w:rsidP="00AE3F12">
            <w:pPr>
              <w:pStyle w:val="TAC"/>
              <w:rPr>
                <w:lang w:eastAsia="en-GB"/>
              </w:rPr>
            </w:pPr>
            <w:r w:rsidRPr="000702BF">
              <w:rPr>
                <w:lang w:eastAsia="en-GB"/>
              </w:rPr>
              <w:t>FDD</w:t>
            </w:r>
          </w:p>
        </w:tc>
      </w:tr>
      <w:tr w:rsidR="00BE2B18" w:rsidRPr="000702BF" w14:paraId="0DDECFA4" w14:textId="77777777" w:rsidTr="008D0E0E">
        <w:trPr>
          <w:jc w:val="center"/>
        </w:trPr>
        <w:tc>
          <w:tcPr>
            <w:tcW w:w="611" w:type="pct"/>
            <w:tcBorders>
              <w:top w:val="nil"/>
              <w:left w:val="single" w:sz="4" w:space="0" w:color="auto"/>
              <w:bottom w:val="single" w:sz="4" w:space="0" w:color="auto"/>
              <w:right w:val="single" w:sz="4" w:space="0" w:color="auto"/>
            </w:tcBorders>
          </w:tcPr>
          <w:p w14:paraId="09237F5E" w14:textId="77777777" w:rsidR="00BE2B18" w:rsidRPr="000702BF" w:rsidRDefault="00BE2B18" w:rsidP="00AE3F12">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31D9E2CF" w14:textId="77777777" w:rsidR="00BE2B18" w:rsidRPr="000702BF" w:rsidRDefault="00BE2B18" w:rsidP="00AE3F12">
            <w:pPr>
              <w:pStyle w:val="TAC"/>
              <w:rPr>
                <w:rFonts w:cs="Arial"/>
                <w:lang w:eastAsia="en-GB"/>
              </w:rPr>
            </w:pPr>
            <w:r w:rsidRPr="000702BF">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0EDEF8BE" w14:textId="77777777" w:rsidR="00BE2B18" w:rsidRPr="000702BF" w:rsidRDefault="00BE2B18" w:rsidP="00AE3F12">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1AF946D3" w14:textId="77777777" w:rsidR="00BE2B18" w:rsidRPr="000702BF" w:rsidRDefault="00BE2B18" w:rsidP="00AE3F12">
            <w:pPr>
              <w:pStyle w:val="TAC"/>
              <w:rPr>
                <w:lang w:eastAsia="en-GB"/>
              </w:rPr>
            </w:pPr>
            <w:r w:rsidRPr="000702BF">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81ED029" w14:textId="77777777" w:rsidR="00BE2B18" w:rsidRPr="000702BF" w:rsidRDefault="00BE2B18" w:rsidP="00AE3F12">
            <w:pPr>
              <w:pStyle w:val="TAC"/>
              <w:rPr>
                <w:lang w:eastAsia="en-GB"/>
              </w:rPr>
            </w:pPr>
            <w:r w:rsidRPr="000702BF">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0124A7FD" w14:textId="77777777" w:rsidR="00BE2B18" w:rsidRPr="000702BF" w:rsidRDefault="00BE2B18" w:rsidP="00AE3F12">
            <w:pPr>
              <w:pStyle w:val="TAC"/>
              <w:rPr>
                <w:lang w:eastAsia="en-GB"/>
              </w:rPr>
            </w:pPr>
            <w:r w:rsidRPr="000702BF">
              <w:rPr>
                <w:rFonts w:cs="Arial"/>
                <w:szCs w:val="18"/>
                <w:lang w:eastAsia="en-GB"/>
              </w:rPr>
              <w:t>[18]</w:t>
            </w:r>
          </w:p>
        </w:tc>
        <w:tc>
          <w:tcPr>
            <w:tcW w:w="2465" w:type="pct"/>
            <w:tcBorders>
              <w:top w:val="nil"/>
              <w:left w:val="single" w:sz="4" w:space="0" w:color="auto"/>
              <w:bottom w:val="single" w:sz="4" w:space="0" w:color="auto"/>
              <w:right w:val="single" w:sz="4" w:space="0" w:color="auto"/>
            </w:tcBorders>
          </w:tcPr>
          <w:p w14:paraId="764D4862" w14:textId="77777777" w:rsidR="00BE2B18" w:rsidRPr="000702BF" w:rsidRDefault="00BE2B18" w:rsidP="00AE3F12">
            <w:pPr>
              <w:pStyle w:val="TAC"/>
              <w:rPr>
                <w:lang w:eastAsia="en-GB"/>
              </w:rPr>
            </w:pPr>
          </w:p>
        </w:tc>
      </w:tr>
      <w:tr w:rsidR="00BE2B18" w:rsidRPr="000702BF" w14:paraId="5590A99E" w14:textId="77777777" w:rsidTr="008D0E0E">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37D08525" w14:textId="2230A0CF" w:rsidR="00BE2B18" w:rsidRPr="000702BF" w:rsidRDefault="00BE2B18" w:rsidP="00AE3F12">
            <w:pPr>
              <w:pStyle w:val="TAN"/>
              <w:rPr>
                <w:lang w:eastAsia="en-GB"/>
              </w:rPr>
            </w:pPr>
            <w:r w:rsidRPr="000702BF">
              <w:rPr>
                <w:lang w:eastAsia="en-GB"/>
              </w:rPr>
              <w:t>NOTE:</w:t>
            </w:r>
            <w:r w:rsidRPr="000702BF">
              <w:rPr>
                <w:lang w:eastAsia="en-GB"/>
              </w:rPr>
              <w:tab/>
              <w:t>UL</w:t>
            </w:r>
            <w:r w:rsidR="008D0E0E" w:rsidRPr="000702BF">
              <w:rPr>
                <w:lang w:eastAsia="en-GB"/>
              </w:rPr>
              <w:t xml:space="preserve"> </w:t>
            </w:r>
            <w:r w:rsidRPr="000702BF">
              <w:rPr>
                <w:lang w:eastAsia="en-GB"/>
              </w:rPr>
              <w:t>resource</w:t>
            </w:r>
            <w:r w:rsidR="008D0E0E" w:rsidRPr="000702BF">
              <w:rPr>
                <w:lang w:eastAsia="en-GB"/>
              </w:rPr>
              <w:t xml:space="preserve"> </w:t>
            </w:r>
            <w:r w:rsidRPr="000702BF">
              <w:rPr>
                <w:lang w:eastAsia="en-GB"/>
              </w:rPr>
              <w:t>blocks</w:t>
            </w:r>
            <w:r w:rsidR="008D0E0E" w:rsidRPr="000702BF">
              <w:rPr>
                <w:lang w:eastAsia="en-GB"/>
              </w:rPr>
              <w:t xml:space="preserve"> </w:t>
            </w:r>
            <w:r w:rsidRPr="000702BF">
              <w:rPr>
                <w:lang w:eastAsia="en-GB"/>
              </w:rPr>
              <w:t>shall</w:t>
            </w:r>
            <w:r w:rsidR="008D0E0E" w:rsidRPr="000702BF">
              <w:rPr>
                <w:lang w:eastAsia="en-GB"/>
              </w:rPr>
              <w:t xml:space="preserve"> </w:t>
            </w:r>
            <w:r w:rsidRPr="000702BF">
              <w:rPr>
                <w:lang w:eastAsia="en-GB"/>
              </w:rPr>
              <w:t>be</w:t>
            </w:r>
            <w:r w:rsidR="008D0E0E" w:rsidRPr="000702BF">
              <w:rPr>
                <w:lang w:eastAsia="en-GB"/>
              </w:rPr>
              <w:t xml:space="preserve"> </w:t>
            </w:r>
            <w:r w:rsidRPr="000702BF">
              <w:rPr>
                <w:lang w:eastAsia="en-GB"/>
              </w:rPr>
              <w:t>located</w:t>
            </w:r>
            <w:r w:rsidR="008D0E0E" w:rsidRPr="000702BF">
              <w:rPr>
                <w:lang w:eastAsia="en-GB"/>
              </w:rPr>
              <w:t xml:space="preserve"> </w:t>
            </w:r>
            <w:r w:rsidRPr="000702BF">
              <w:rPr>
                <w:lang w:eastAsia="en-GB"/>
              </w:rPr>
              <w:t>as</w:t>
            </w:r>
            <w:r w:rsidR="008D0E0E" w:rsidRPr="000702BF">
              <w:rPr>
                <w:lang w:eastAsia="en-GB"/>
              </w:rPr>
              <w:t xml:space="preserve"> </w:t>
            </w:r>
            <w:r w:rsidRPr="000702BF">
              <w:rPr>
                <w:lang w:eastAsia="en-GB"/>
              </w:rPr>
              <w:t>close</w:t>
            </w:r>
            <w:r w:rsidR="008D0E0E" w:rsidRPr="000702BF">
              <w:rPr>
                <w:lang w:eastAsia="en-GB"/>
              </w:rPr>
              <w:t xml:space="preserve"> </w:t>
            </w:r>
            <w:r w:rsidRPr="000702BF">
              <w:rPr>
                <w:lang w:eastAsia="en-GB"/>
              </w:rPr>
              <w:t>as</w:t>
            </w:r>
            <w:r w:rsidR="008D0E0E" w:rsidRPr="000702BF">
              <w:rPr>
                <w:lang w:eastAsia="en-GB"/>
              </w:rPr>
              <w:t xml:space="preserve"> </w:t>
            </w:r>
            <w:r w:rsidRPr="000702BF">
              <w:rPr>
                <w:lang w:eastAsia="en-GB"/>
              </w:rPr>
              <w:t>possible</w:t>
            </w:r>
            <w:r w:rsidR="008D0E0E" w:rsidRPr="000702BF">
              <w:rPr>
                <w:lang w:eastAsia="en-GB"/>
              </w:rPr>
              <w:t xml:space="preserve"> </w:t>
            </w:r>
            <w:r w:rsidRPr="000702BF">
              <w:rPr>
                <w:lang w:eastAsia="en-GB"/>
              </w:rPr>
              <w:t>to</w:t>
            </w:r>
            <w:r w:rsidR="008D0E0E" w:rsidRPr="000702BF">
              <w:rPr>
                <w:lang w:eastAsia="en-GB"/>
              </w:rPr>
              <w:t xml:space="preserve"> </w:t>
            </w:r>
            <w:r w:rsidRPr="000702BF">
              <w:rPr>
                <w:lang w:eastAsia="en-GB"/>
              </w:rPr>
              <w:t>the</w:t>
            </w:r>
            <w:r w:rsidR="008D0E0E" w:rsidRPr="000702BF">
              <w:rPr>
                <w:lang w:eastAsia="en-GB"/>
              </w:rPr>
              <w:t xml:space="preserve"> </w:t>
            </w:r>
            <w:r w:rsidRPr="000702BF">
              <w:rPr>
                <w:lang w:eastAsia="en-GB"/>
              </w:rPr>
              <w:t>downlink</w:t>
            </w:r>
            <w:r w:rsidR="008D0E0E" w:rsidRPr="000702BF">
              <w:rPr>
                <w:lang w:eastAsia="en-GB"/>
              </w:rPr>
              <w:t xml:space="preserve"> </w:t>
            </w:r>
            <w:r w:rsidRPr="000702BF">
              <w:rPr>
                <w:lang w:eastAsia="en-GB"/>
              </w:rPr>
              <w:t>operating</w:t>
            </w:r>
            <w:r w:rsidR="008D0E0E" w:rsidRPr="000702BF">
              <w:rPr>
                <w:lang w:eastAsia="en-GB"/>
              </w:rPr>
              <w:t xml:space="preserve"> </w:t>
            </w:r>
            <w:r w:rsidRPr="000702BF">
              <w:rPr>
                <w:lang w:eastAsia="en-GB"/>
              </w:rPr>
              <w:t>band</w:t>
            </w:r>
            <w:r w:rsidR="008D0E0E" w:rsidRPr="000702BF">
              <w:rPr>
                <w:lang w:eastAsia="en-GB"/>
              </w:rPr>
              <w:t xml:space="preserve"> </w:t>
            </w:r>
            <w:r w:rsidRPr="000702BF">
              <w:rPr>
                <w:lang w:eastAsia="en-GB"/>
              </w:rPr>
              <w:t>but</w:t>
            </w:r>
            <w:r w:rsidR="008D0E0E" w:rsidRPr="000702BF">
              <w:rPr>
                <w:lang w:eastAsia="en-GB"/>
              </w:rPr>
              <w:t xml:space="preserve"> </w:t>
            </w:r>
            <w:r w:rsidRPr="000702BF">
              <w:rPr>
                <w:lang w:eastAsia="en-GB"/>
              </w:rPr>
              <w:t>confined</w:t>
            </w:r>
            <w:r w:rsidR="008D0E0E" w:rsidRPr="000702BF">
              <w:rPr>
                <w:lang w:eastAsia="en-GB"/>
              </w:rPr>
              <w:t xml:space="preserve"> </w:t>
            </w:r>
            <w:r w:rsidRPr="000702BF">
              <w:rPr>
                <w:lang w:eastAsia="en-GB"/>
              </w:rPr>
              <w:t>within</w:t>
            </w:r>
            <w:r w:rsidR="008D0E0E" w:rsidRPr="000702BF">
              <w:rPr>
                <w:lang w:eastAsia="en-GB"/>
              </w:rPr>
              <w:t xml:space="preserve"> </w:t>
            </w:r>
            <w:r w:rsidRPr="000702BF">
              <w:rPr>
                <w:lang w:eastAsia="en-GB"/>
              </w:rPr>
              <w:t>the</w:t>
            </w:r>
            <w:r w:rsidR="008D0E0E" w:rsidRPr="000702BF">
              <w:rPr>
                <w:lang w:eastAsia="en-GB"/>
              </w:rPr>
              <w:t xml:space="preserve"> </w:t>
            </w:r>
            <w:r w:rsidRPr="000702BF">
              <w:rPr>
                <w:lang w:eastAsia="en-GB"/>
              </w:rPr>
              <w:t>transmission</w:t>
            </w:r>
            <w:r w:rsidR="008D0E0E" w:rsidRPr="000702BF">
              <w:rPr>
                <w:lang w:eastAsia="en-GB"/>
              </w:rPr>
              <w:t xml:space="preserve"> </w:t>
            </w:r>
            <w:r w:rsidRPr="000702BF">
              <w:rPr>
                <w:lang w:eastAsia="en-GB"/>
              </w:rPr>
              <w:t>bandwidth</w:t>
            </w:r>
            <w:r w:rsidR="008D0E0E" w:rsidRPr="000702BF">
              <w:rPr>
                <w:lang w:eastAsia="en-GB"/>
              </w:rPr>
              <w:t xml:space="preserve"> </w:t>
            </w:r>
            <w:r w:rsidRPr="000702BF">
              <w:rPr>
                <w:lang w:eastAsia="en-GB"/>
              </w:rPr>
              <w:t>configuration</w:t>
            </w:r>
            <w:r w:rsidR="008D0E0E" w:rsidRPr="000702BF">
              <w:rPr>
                <w:lang w:eastAsia="en-GB"/>
              </w:rPr>
              <w:t xml:space="preserve"> </w:t>
            </w:r>
            <w:r w:rsidRPr="000702BF">
              <w:rPr>
                <w:lang w:eastAsia="en-GB"/>
              </w:rPr>
              <w:t>for</w:t>
            </w:r>
            <w:r w:rsidR="008D0E0E" w:rsidRPr="000702BF">
              <w:rPr>
                <w:lang w:eastAsia="en-GB"/>
              </w:rPr>
              <w:t xml:space="preserve"> </w:t>
            </w:r>
            <w:r w:rsidRPr="000702BF">
              <w:rPr>
                <w:lang w:eastAsia="en-GB"/>
              </w:rPr>
              <w:t>the</w:t>
            </w:r>
            <w:r w:rsidR="008D0E0E" w:rsidRPr="000702BF">
              <w:rPr>
                <w:lang w:eastAsia="en-GB"/>
              </w:rPr>
              <w:t xml:space="preserve"> </w:t>
            </w:r>
            <w:r w:rsidRPr="000702BF">
              <w:rPr>
                <w:lang w:eastAsia="en-GB"/>
              </w:rPr>
              <w:t>channel</w:t>
            </w:r>
            <w:r w:rsidR="008D0E0E" w:rsidRPr="000702BF">
              <w:rPr>
                <w:lang w:eastAsia="en-GB"/>
              </w:rPr>
              <w:t xml:space="preserve"> </w:t>
            </w:r>
            <w:r w:rsidRPr="000702BF">
              <w:rPr>
                <w:lang w:eastAsia="en-GB"/>
              </w:rPr>
              <w:t>bandwidth</w:t>
            </w:r>
            <w:r w:rsidR="008D0E0E" w:rsidRPr="000702BF">
              <w:rPr>
                <w:lang w:eastAsia="en-GB"/>
              </w:rPr>
              <w:t xml:space="preserve"> </w:t>
            </w:r>
            <w:r w:rsidRPr="000702BF">
              <w:rPr>
                <w:lang w:eastAsia="en-GB"/>
              </w:rPr>
              <w:t>(Table</w:t>
            </w:r>
            <w:r w:rsidR="008D0E0E" w:rsidRPr="000702BF">
              <w:rPr>
                <w:lang w:eastAsia="en-GB"/>
              </w:rPr>
              <w:t xml:space="preserve"> </w:t>
            </w:r>
            <w:r w:rsidRPr="000702BF">
              <w:rPr>
                <w:lang w:eastAsia="en-GB"/>
              </w:rPr>
              <w:t>5.3.2-1</w:t>
            </w:r>
            <w:r w:rsidR="008D0E0E" w:rsidRPr="000702BF">
              <w:rPr>
                <w:lang w:eastAsia="en-GB"/>
              </w:rPr>
              <w:t xml:space="preserve"> </w:t>
            </w:r>
            <w:r w:rsidRPr="000702BF">
              <w:rPr>
                <w:lang w:eastAsia="en-GB"/>
              </w:rPr>
              <w:t>of</w:t>
            </w:r>
            <w:r w:rsidR="008D0E0E" w:rsidRPr="000702BF">
              <w:rPr>
                <w:lang w:eastAsia="en-GB"/>
              </w:rPr>
              <w:t xml:space="preserve"> </w:t>
            </w:r>
            <w:r w:rsidRPr="000702BF">
              <w:rPr>
                <w:lang w:eastAsia="en-GB"/>
              </w:rPr>
              <w:t>3GPP</w:t>
            </w:r>
            <w:r w:rsidR="008D0E0E" w:rsidRPr="000702BF">
              <w:rPr>
                <w:lang w:eastAsia="en-GB"/>
              </w:rPr>
              <w:t xml:space="preserve"> </w:t>
            </w:r>
            <w:r w:rsidRPr="000702BF">
              <w:rPr>
                <w:lang w:eastAsia="en-GB"/>
              </w:rPr>
              <w:t>TS</w:t>
            </w:r>
            <w:r w:rsidR="008D0E0E" w:rsidRPr="000702BF">
              <w:rPr>
                <w:lang w:eastAsia="en-GB"/>
              </w:rPr>
              <w:t xml:space="preserve"> </w:t>
            </w:r>
            <w:r w:rsidRPr="000702BF">
              <w:rPr>
                <w:lang w:eastAsia="en-GB"/>
              </w:rPr>
              <w:t>38.101-1</w:t>
            </w:r>
            <w:r w:rsidR="008D0E0E" w:rsidRPr="000702BF">
              <w:rPr>
                <w:lang w:eastAsia="en-GB"/>
              </w:rPr>
              <w:t xml:space="preserve"> </w:t>
            </w:r>
            <w:r w:rsidRPr="000702BF">
              <w:rPr>
                <w:lang w:eastAsia="en-GB"/>
              </w:rPr>
              <w:t>[5]).</w:t>
            </w:r>
          </w:p>
        </w:tc>
      </w:tr>
    </w:tbl>
    <w:p w14:paraId="29C7EFB0" w14:textId="77777777" w:rsidR="00BE2B18" w:rsidRPr="000702BF" w:rsidRDefault="00BE2B18" w:rsidP="00BE2B18"/>
    <w:p w14:paraId="7642EBE1" w14:textId="4BB9AF41" w:rsidR="00BE2B18" w:rsidRPr="000702BF" w:rsidRDefault="00BE2B18" w:rsidP="00BE2B18">
      <w:r w:rsidRPr="000702BF">
        <w:rPr>
          <w:snapToGrid w:val="0"/>
        </w:rPr>
        <w:t xml:space="preserve">The minimum requirements </w:t>
      </w:r>
      <w:r w:rsidRPr="000702BF">
        <w:t xml:space="preserve">specified in Table 7.3.2.3-1 </w:t>
      </w:r>
      <w:r w:rsidRPr="000702BF">
        <w:rPr>
          <w:snapToGrid w:val="0"/>
        </w:rPr>
        <w:t xml:space="preserve">shall be verified with the network signalling value NS_01 (Table 6.2.3.1-1 of </w:t>
      </w:r>
      <w:r w:rsidR="00962386" w:rsidRPr="000702BF">
        <w:t>3GPP </w:t>
      </w:r>
      <w:r w:rsidR="00962386" w:rsidRPr="000702BF">
        <w:rPr>
          <w:snapToGrid w:val="0"/>
        </w:rPr>
        <w:t>TS</w:t>
      </w:r>
      <w:r w:rsidR="00962386" w:rsidRPr="000702BF">
        <w:t> </w:t>
      </w:r>
      <w:r w:rsidR="00962386" w:rsidRPr="000702BF">
        <w:rPr>
          <w:snapToGrid w:val="0"/>
        </w:rPr>
        <w:t>38</w:t>
      </w:r>
      <w:r w:rsidR="00962386" w:rsidRPr="000702BF">
        <w:t>.</w:t>
      </w:r>
      <w:r w:rsidR="00962386" w:rsidRPr="000702BF">
        <w:rPr>
          <w:snapToGrid w:val="0"/>
        </w:rPr>
        <w:t>101</w:t>
      </w:r>
      <w:r w:rsidR="00962386" w:rsidRPr="000702BF">
        <w:noBreakHyphen/>
      </w:r>
      <w:r w:rsidR="00962386" w:rsidRPr="000702BF">
        <w:rPr>
          <w:snapToGrid w:val="0"/>
        </w:rPr>
        <w:t xml:space="preserve">1 </w:t>
      </w:r>
      <w:r w:rsidRPr="000702BF">
        <w:t>[5]</w:t>
      </w:r>
      <w:r w:rsidRPr="000702BF">
        <w:rPr>
          <w:snapToGrid w:val="0"/>
        </w:rPr>
        <w:t>) configured.</w:t>
      </w:r>
    </w:p>
    <w:p w14:paraId="006018BE" w14:textId="77777777" w:rsidR="00BE2B18" w:rsidRPr="000702BF" w:rsidRDefault="00BE2B18" w:rsidP="00BE2B18">
      <w:r w:rsidRPr="000702BF">
        <w:t xml:space="preserve">The normative reference for this requirement is TS 38.101-5 [11] clause 7.3.2. </w:t>
      </w:r>
    </w:p>
    <w:p w14:paraId="01A1EA33" w14:textId="77777777" w:rsidR="00BE2B18" w:rsidRPr="000702BF" w:rsidRDefault="00BE2B18" w:rsidP="0002370F">
      <w:pPr>
        <w:pStyle w:val="Heading4"/>
      </w:pPr>
      <w:bookmarkStart w:id="1265" w:name="_Toc27478345"/>
      <w:bookmarkStart w:id="1266" w:name="_Toc36227059"/>
      <w:bookmarkStart w:id="1267" w:name="_Toc152356688"/>
      <w:r w:rsidRPr="000702BF">
        <w:t>7.3.2.4</w:t>
      </w:r>
      <w:r w:rsidRPr="000702BF">
        <w:tab/>
        <w:t>Test description</w:t>
      </w:r>
      <w:bookmarkEnd w:id="1265"/>
      <w:bookmarkEnd w:id="1266"/>
      <w:bookmarkEnd w:id="1267"/>
    </w:p>
    <w:p w14:paraId="3BA24A58" w14:textId="77777777" w:rsidR="00BE2B18" w:rsidRPr="000702BF" w:rsidRDefault="00BE2B18" w:rsidP="0002370F">
      <w:pPr>
        <w:pStyle w:val="Heading5"/>
      </w:pPr>
      <w:bookmarkStart w:id="1268" w:name="_Toc27478346"/>
      <w:bookmarkStart w:id="1269" w:name="_Toc36227060"/>
      <w:bookmarkStart w:id="1270" w:name="_Toc152356689"/>
      <w:r w:rsidRPr="000702BF">
        <w:t>7.3.2.4.1</w:t>
      </w:r>
      <w:r w:rsidRPr="000702BF">
        <w:tab/>
        <w:t>Initial conditions</w:t>
      </w:r>
      <w:bookmarkEnd w:id="1268"/>
      <w:bookmarkEnd w:id="1269"/>
      <w:bookmarkEnd w:id="1270"/>
    </w:p>
    <w:p w14:paraId="5C0AF370" w14:textId="77777777" w:rsidR="00BE2B18" w:rsidRPr="000702BF" w:rsidRDefault="00BE2B18" w:rsidP="00BE2B18">
      <w:r w:rsidRPr="000702BF">
        <w:t>Initial conditions are a set of test configurations the UE needs to be tested in and the steps for the SS to take with the UE to reach the correct measurement state.</w:t>
      </w:r>
    </w:p>
    <w:p w14:paraId="2B29EA34" w14:textId="4E3A7EAC" w:rsidR="00BE2B18" w:rsidRPr="000702BF" w:rsidRDefault="00BE2B18" w:rsidP="00BE2B18">
      <w:r w:rsidRPr="000702BF">
        <w:t xml:space="preserve">The initial test configurations consist of environmental conditions, test frequencies, and channel bandwidths based on NR operating bands specified in Table 5.3.5-1. All of these configurations shall be tested with applicable test parameters for each channel bandwidth, and are shown in Table 7.3.2.4.1-1, Table 7.3.2.4.1-2, and Table 7.3.2.4.1-3 The details of the uplink reference measurement channels (RMCs) are specified in Annex </w:t>
      </w:r>
      <w:r w:rsidR="00D367A6" w:rsidRPr="000702BF">
        <w:t>A.2.2</w:t>
      </w:r>
      <w:r w:rsidR="00016EC1" w:rsidRPr="000702BF">
        <w:t>of TS 38.521-1 [2]</w:t>
      </w:r>
      <w:r w:rsidRPr="000702BF">
        <w:t>. Configurations of PDSCH and PDCCH before measurement are specified in Annex [</w:t>
      </w:r>
      <w:r w:rsidR="00C146E6">
        <w:t>to be updated</w:t>
      </w:r>
      <w:r w:rsidRPr="000702BF">
        <w:t>].</w:t>
      </w:r>
    </w:p>
    <w:p w14:paraId="6A584BE2" w14:textId="0B2D7F0E" w:rsidR="00BE2B18" w:rsidRPr="000702BF" w:rsidRDefault="00BE2B18" w:rsidP="0002370F">
      <w:pPr>
        <w:pStyle w:val="TH"/>
      </w:pPr>
      <w:r w:rsidRPr="000702BF">
        <w:lastRenderedPageBreak/>
        <w:t>Table 7.3.2.4.1-1: Test Configuration Table</w:t>
      </w:r>
      <w:bookmarkStart w:id="1271" w:name="_MCCTEMPBM_CRPT44170229___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76"/>
        <w:gridCol w:w="1383"/>
        <w:gridCol w:w="1646"/>
        <w:gridCol w:w="3268"/>
        <w:gridCol w:w="2255"/>
      </w:tblGrid>
      <w:tr w:rsidR="001D7CE3" w:rsidRPr="000702BF" w14:paraId="5956DCEC" w14:textId="77777777" w:rsidTr="008D0E0E">
        <w:trPr>
          <w:jc w:val="center"/>
        </w:trPr>
        <w:tc>
          <w:tcPr>
            <w:tcW w:w="5000" w:type="pct"/>
            <w:gridSpan w:val="5"/>
            <w:shd w:val="clear" w:color="auto" w:fill="auto"/>
          </w:tcPr>
          <w:bookmarkEnd w:id="1271"/>
          <w:p w14:paraId="2FFB5E21" w14:textId="19FEA479" w:rsidR="001D7CE3" w:rsidRPr="000702BF" w:rsidRDefault="001D7CE3" w:rsidP="00AE3F12">
            <w:pPr>
              <w:pStyle w:val="TAH"/>
            </w:pPr>
            <w:r w:rsidRPr="000702BF">
              <w:t>Initial</w:t>
            </w:r>
            <w:r w:rsidR="008D0E0E" w:rsidRPr="000702BF">
              <w:t xml:space="preserve"> </w:t>
            </w:r>
            <w:r w:rsidRPr="000702BF">
              <w:t>Conditions</w:t>
            </w:r>
          </w:p>
        </w:tc>
      </w:tr>
      <w:tr w:rsidR="001D7CE3" w:rsidRPr="000702BF" w14:paraId="2B5E2C52" w14:textId="77777777" w:rsidTr="008D0E0E">
        <w:trPr>
          <w:jc w:val="center"/>
        </w:trPr>
        <w:tc>
          <w:tcPr>
            <w:tcW w:w="2132" w:type="pct"/>
            <w:gridSpan w:val="3"/>
            <w:shd w:val="clear" w:color="auto" w:fill="auto"/>
          </w:tcPr>
          <w:p w14:paraId="746627C4" w14:textId="3FFAA7C0" w:rsidR="001D7CE3" w:rsidRPr="000702BF" w:rsidRDefault="001D7CE3"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2868" w:type="pct"/>
            <w:gridSpan w:val="2"/>
          </w:tcPr>
          <w:p w14:paraId="0E1088D6" w14:textId="0313FD2B" w:rsidR="001D7CE3" w:rsidRPr="000702BF" w:rsidRDefault="001D7CE3" w:rsidP="00AE3F12">
            <w:pPr>
              <w:pStyle w:val="TAL"/>
              <w:rPr>
                <w:lang w:eastAsia="zh-CN"/>
              </w:rPr>
            </w:pPr>
            <w:r w:rsidRPr="000702BF">
              <w:t>Normal,</w:t>
            </w:r>
            <w:r w:rsidR="008D0E0E" w:rsidRPr="000702BF">
              <w:t xml:space="preserve"> </w:t>
            </w:r>
            <w:r w:rsidRPr="000702BF">
              <w:t>TL/VL,</w:t>
            </w:r>
            <w:r w:rsidR="008D0E0E" w:rsidRPr="000702BF">
              <w:t xml:space="preserve"> </w:t>
            </w:r>
            <w:r w:rsidRPr="000702BF">
              <w:t>TL/VH,</w:t>
            </w:r>
            <w:r w:rsidR="008D0E0E" w:rsidRPr="000702BF">
              <w:t xml:space="preserve"> </w:t>
            </w:r>
            <w:r w:rsidRPr="000702BF">
              <w:t>TH/VL,</w:t>
            </w:r>
            <w:r w:rsidR="008D0E0E" w:rsidRPr="000702BF">
              <w:t xml:space="preserve"> </w:t>
            </w:r>
            <w:r w:rsidRPr="000702BF">
              <w:t>TH/VH</w:t>
            </w:r>
          </w:p>
        </w:tc>
      </w:tr>
      <w:tr w:rsidR="001D7CE3" w:rsidRPr="000702BF" w14:paraId="7FEC1B42" w14:textId="77777777" w:rsidTr="008D0E0E">
        <w:trPr>
          <w:jc w:val="center"/>
        </w:trPr>
        <w:tc>
          <w:tcPr>
            <w:tcW w:w="2132" w:type="pct"/>
            <w:gridSpan w:val="3"/>
            <w:shd w:val="clear" w:color="auto" w:fill="auto"/>
          </w:tcPr>
          <w:p w14:paraId="56D71091" w14:textId="0956A1CB" w:rsidR="001D7CE3" w:rsidRPr="000702BF" w:rsidRDefault="001D7CE3"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subclause4.3.1</w:t>
            </w:r>
          </w:p>
        </w:tc>
        <w:tc>
          <w:tcPr>
            <w:tcW w:w="2868" w:type="pct"/>
            <w:gridSpan w:val="2"/>
          </w:tcPr>
          <w:p w14:paraId="13A36F28" w14:textId="70D7ED12" w:rsidR="001D7CE3" w:rsidRPr="000702BF" w:rsidRDefault="001D7CE3" w:rsidP="00AE3F12">
            <w:pPr>
              <w:pStyle w:val="TAL"/>
              <w:rPr>
                <w:lang w:eastAsia="zh-CN"/>
              </w:rPr>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1D7CE3" w:rsidRPr="000702BF" w14:paraId="762879CF" w14:textId="77777777" w:rsidTr="008D0E0E">
        <w:trPr>
          <w:jc w:val="center"/>
        </w:trPr>
        <w:tc>
          <w:tcPr>
            <w:tcW w:w="2132" w:type="pct"/>
            <w:gridSpan w:val="3"/>
            <w:shd w:val="clear" w:color="auto" w:fill="auto"/>
          </w:tcPr>
          <w:p w14:paraId="1FDEA8FE" w14:textId="3D552902" w:rsidR="001D7CE3" w:rsidRPr="000702BF" w:rsidRDefault="001D7CE3"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2868" w:type="pct"/>
            <w:gridSpan w:val="2"/>
          </w:tcPr>
          <w:p w14:paraId="3C05CF0C" w14:textId="52EB307E" w:rsidR="001D7CE3" w:rsidRPr="000702BF" w:rsidRDefault="001D7CE3" w:rsidP="00AE3F12">
            <w:pPr>
              <w:pStyle w:val="TAL"/>
            </w:pPr>
            <w:r w:rsidRPr="000702BF">
              <w:t>Lowest,</w:t>
            </w:r>
            <w:r w:rsidR="008D0E0E" w:rsidRPr="000702BF">
              <w:t xml:space="preserve"> </w:t>
            </w:r>
            <w:r w:rsidRPr="000702BF">
              <w:t>Mid,</w:t>
            </w:r>
            <w:r w:rsidR="008D0E0E" w:rsidRPr="000702BF">
              <w:t xml:space="preserve"> </w:t>
            </w:r>
            <w:r w:rsidRPr="000702BF">
              <w:t>Highest</w:t>
            </w:r>
          </w:p>
          <w:p w14:paraId="45E4D0BB" w14:textId="77777777" w:rsidR="001D7CE3" w:rsidRPr="000702BF" w:rsidRDefault="001D7CE3" w:rsidP="00AE3F12">
            <w:pPr>
              <w:pStyle w:val="TAL"/>
              <w:rPr>
                <w:lang w:eastAsia="zh-CN"/>
              </w:rPr>
            </w:pPr>
          </w:p>
        </w:tc>
      </w:tr>
      <w:tr w:rsidR="001D7CE3" w:rsidRPr="000702BF" w14:paraId="5E6E15A3" w14:textId="77777777" w:rsidTr="008D0E0E">
        <w:trPr>
          <w:jc w:val="center"/>
        </w:trPr>
        <w:tc>
          <w:tcPr>
            <w:tcW w:w="2132" w:type="pct"/>
            <w:gridSpan w:val="3"/>
            <w:shd w:val="clear" w:color="auto" w:fill="auto"/>
          </w:tcPr>
          <w:p w14:paraId="09D5FF47" w14:textId="034D2A75" w:rsidR="001D7CE3" w:rsidRPr="000702BF" w:rsidRDefault="001D7CE3"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868" w:type="pct"/>
            <w:gridSpan w:val="2"/>
          </w:tcPr>
          <w:p w14:paraId="71AEEAAE" w14:textId="77777777" w:rsidR="001D7CE3" w:rsidRPr="000702BF" w:rsidRDefault="001D7CE3" w:rsidP="00AE3F12">
            <w:pPr>
              <w:pStyle w:val="TAC"/>
            </w:pPr>
            <w:r w:rsidRPr="000702BF">
              <w:t>Lowest</w:t>
            </w:r>
          </w:p>
        </w:tc>
      </w:tr>
      <w:tr w:rsidR="001D7CE3" w:rsidRPr="000702BF" w14:paraId="17019C84" w14:textId="77777777" w:rsidTr="008D0E0E">
        <w:trPr>
          <w:jc w:val="center"/>
        </w:trPr>
        <w:tc>
          <w:tcPr>
            <w:tcW w:w="5000" w:type="pct"/>
            <w:gridSpan w:val="5"/>
            <w:shd w:val="clear" w:color="auto" w:fill="auto"/>
          </w:tcPr>
          <w:p w14:paraId="4040F4F1" w14:textId="555D27D0" w:rsidR="001D7CE3" w:rsidRPr="000702BF" w:rsidRDefault="001D7CE3" w:rsidP="00AE3F12">
            <w:pPr>
              <w:pStyle w:val="TAH"/>
            </w:pPr>
            <w:r w:rsidRPr="000702BF">
              <w:t>Test</w:t>
            </w:r>
            <w:r w:rsidR="008D0E0E" w:rsidRPr="000702BF">
              <w:t xml:space="preserve"> </w:t>
            </w:r>
            <w:r w:rsidRPr="000702BF">
              <w:t>Parameters</w:t>
            </w:r>
          </w:p>
        </w:tc>
      </w:tr>
      <w:tr w:rsidR="001D7CE3" w:rsidRPr="000702BF" w14:paraId="701605F2" w14:textId="77777777" w:rsidTr="008D0E0E">
        <w:trPr>
          <w:jc w:val="center"/>
        </w:trPr>
        <w:tc>
          <w:tcPr>
            <w:tcW w:w="559" w:type="pct"/>
            <w:shd w:val="clear" w:color="auto" w:fill="auto"/>
          </w:tcPr>
          <w:p w14:paraId="33DE3B10" w14:textId="696A5E35" w:rsidR="001D7CE3" w:rsidRPr="000702BF" w:rsidRDefault="001D7CE3" w:rsidP="00AE3F12">
            <w:pPr>
              <w:pStyle w:val="TAH"/>
              <w:rPr>
                <w:lang w:eastAsia="zh-CN"/>
              </w:rPr>
            </w:pPr>
            <w:r w:rsidRPr="000702BF">
              <w:rPr>
                <w:lang w:eastAsia="zh-CN"/>
              </w:rPr>
              <w:t>Test</w:t>
            </w:r>
            <w:r w:rsidR="008D0E0E" w:rsidRPr="000702BF">
              <w:rPr>
                <w:lang w:eastAsia="zh-CN"/>
              </w:rPr>
              <w:t xml:space="preserve"> </w:t>
            </w:r>
            <w:r w:rsidRPr="000702BF">
              <w:rPr>
                <w:lang w:eastAsia="zh-CN"/>
              </w:rPr>
              <w:t>ID</w:t>
            </w:r>
          </w:p>
        </w:tc>
        <w:tc>
          <w:tcPr>
            <w:tcW w:w="1573" w:type="pct"/>
            <w:gridSpan w:val="2"/>
            <w:shd w:val="clear" w:color="auto" w:fill="auto"/>
          </w:tcPr>
          <w:p w14:paraId="6F8C96BF" w14:textId="776A6336" w:rsidR="001D7CE3" w:rsidRPr="000702BF" w:rsidRDefault="001D7CE3" w:rsidP="00AE3F12">
            <w:pPr>
              <w:pStyle w:val="TAH"/>
            </w:pPr>
            <w:r w:rsidRPr="000702BF">
              <w:t>Downlink</w:t>
            </w:r>
            <w:r w:rsidR="008D0E0E" w:rsidRPr="000702BF">
              <w:t xml:space="preserve"> </w:t>
            </w:r>
            <w:r w:rsidRPr="000702BF">
              <w:t>Configuration</w:t>
            </w:r>
          </w:p>
        </w:tc>
        <w:tc>
          <w:tcPr>
            <w:tcW w:w="2868" w:type="pct"/>
            <w:gridSpan w:val="2"/>
          </w:tcPr>
          <w:p w14:paraId="7F801797" w14:textId="3F3190C7" w:rsidR="001D7CE3" w:rsidRPr="000702BF" w:rsidRDefault="001D7CE3" w:rsidP="00AE3F12">
            <w:pPr>
              <w:pStyle w:val="TAH"/>
              <w:rPr>
                <w:lang w:eastAsia="zh-CN"/>
              </w:rPr>
            </w:pPr>
            <w:r w:rsidRPr="000702BF">
              <w:t>Uplink</w:t>
            </w:r>
            <w:r w:rsidR="008D0E0E" w:rsidRPr="000702BF">
              <w:t xml:space="preserve"> </w:t>
            </w:r>
            <w:r w:rsidRPr="000702BF">
              <w:t>Configuration</w:t>
            </w:r>
          </w:p>
        </w:tc>
      </w:tr>
      <w:tr w:rsidR="001D7CE3" w:rsidRPr="000702BF" w14:paraId="284A0460" w14:textId="77777777" w:rsidTr="008D0E0E">
        <w:trPr>
          <w:jc w:val="center"/>
        </w:trPr>
        <w:tc>
          <w:tcPr>
            <w:tcW w:w="559" w:type="pct"/>
            <w:shd w:val="clear" w:color="auto" w:fill="auto"/>
          </w:tcPr>
          <w:p w14:paraId="17EF0C21" w14:textId="77777777" w:rsidR="001D7CE3" w:rsidRPr="000702BF" w:rsidRDefault="001D7CE3" w:rsidP="00AE3F12">
            <w:pPr>
              <w:pStyle w:val="TAH"/>
              <w:rPr>
                <w:lang w:eastAsia="zh-CN"/>
              </w:rPr>
            </w:pPr>
          </w:p>
        </w:tc>
        <w:tc>
          <w:tcPr>
            <w:tcW w:w="718" w:type="pct"/>
            <w:shd w:val="clear" w:color="auto" w:fill="auto"/>
          </w:tcPr>
          <w:p w14:paraId="48B1012A" w14:textId="77777777" w:rsidR="001D7CE3" w:rsidRPr="000702BF" w:rsidRDefault="001D7CE3" w:rsidP="00AE3F12">
            <w:pPr>
              <w:pStyle w:val="TAH"/>
            </w:pPr>
            <w:r w:rsidRPr="000702BF">
              <w:rPr>
                <w:lang w:eastAsia="zh-CN"/>
              </w:rPr>
              <w:t>Modulation</w:t>
            </w:r>
          </w:p>
        </w:tc>
        <w:tc>
          <w:tcPr>
            <w:tcW w:w="854" w:type="pct"/>
            <w:shd w:val="clear" w:color="auto" w:fill="auto"/>
          </w:tcPr>
          <w:p w14:paraId="4986846B" w14:textId="716BF784" w:rsidR="001D7CE3" w:rsidRPr="000702BF" w:rsidRDefault="001D7CE3" w:rsidP="00AE3F12">
            <w:pPr>
              <w:pStyle w:val="TAH"/>
            </w:pPr>
            <w:r w:rsidRPr="000702BF">
              <w:rPr>
                <w:lang w:eastAsia="zh-CN"/>
              </w:rPr>
              <w:t>RB</w:t>
            </w:r>
            <w:r w:rsidR="008D0E0E" w:rsidRPr="000702BF">
              <w:rPr>
                <w:lang w:eastAsia="zh-CN"/>
              </w:rPr>
              <w:t xml:space="preserve"> </w:t>
            </w:r>
            <w:r w:rsidRPr="000702BF">
              <w:rPr>
                <w:lang w:eastAsia="zh-CN"/>
              </w:rPr>
              <w:t>allocation</w:t>
            </w:r>
          </w:p>
        </w:tc>
        <w:tc>
          <w:tcPr>
            <w:tcW w:w="1697" w:type="pct"/>
          </w:tcPr>
          <w:p w14:paraId="4892E6BF" w14:textId="77777777" w:rsidR="001D7CE3" w:rsidRPr="000702BF" w:rsidRDefault="001D7CE3" w:rsidP="00AE3F12">
            <w:pPr>
              <w:pStyle w:val="TAH"/>
              <w:rPr>
                <w:lang w:eastAsia="zh-CN"/>
              </w:rPr>
            </w:pPr>
            <w:r w:rsidRPr="000702BF">
              <w:rPr>
                <w:lang w:eastAsia="zh-CN"/>
              </w:rPr>
              <w:t>Modulation</w:t>
            </w:r>
          </w:p>
        </w:tc>
        <w:tc>
          <w:tcPr>
            <w:tcW w:w="1171" w:type="pct"/>
            <w:shd w:val="clear" w:color="auto" w:fill="auto"/>
          </w:tcPr>
          <w:p w14:paraId="46AAFA1D" w14:textId="5EB773B1" w:rsidR="001D7CE3" w:rsidRPr="000702BF" w:rsidRDefault="001D7CE3"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p>
        </w:tc>
      </w:tr>
      <w:tr w:rsidR="001D7CE3" w:rsidRPr="000702BF" w14:paraId="047B75A0" w14:textId="77777777" w:rsidTr="008D0E0E">
        <w:trPr>
          <w:jc w:val="center"/>
        </w:trPr>
        <w:tc>
          <w:tcPr>
            <w:tcW w:w="559" w:type="pct"/>
            <w:shd w:val="clear" w:color="auto" w:fill="auto"/>
          </w:tcPr>
          <w:p w14:paraId="3A96A88C" w14:textId="77777777" w:rsidR="001D7CE3" w:rsidRPr="000702BF" w:rsidRDefault="001D7CE3" w:rsidP="00AE3F12">
            <w:pPr>
              <w:pStyle w:val="TAC"/>
              <w:rPr>
                <w:lang w:eastAsia="zh-CN"/>
              </w:rPr>
            </w:pPr>
            <w:r w:rsidRPr="000702BF">
              <w:t>1</w:t>
            </w:r>
          </w:p>
        </w:tc>
        <w:tc>
          <w:tcPr>
            <w:tcW w:w="718" w:type="pct"/>
            <w:shd w:val="clear" w:color="auto" w:fill="auto"/>
          </w:tcPr>
          <w:p w14:paraId="40CCDC40" w14:textId="6E5661CE" w:rsidR="001D7CE3" w:rsidRPr="000702BF" w:rsidRDefault="001D7CE3" w:rsidP="00AE3F12">
            <w:pPr>
              <w:pStyle w:val="TAC"/>
            </w:pPr>
            <w:r w:rsidRPr="000702BF">
              <w:t>CP-OFDM</w:t>
            </w:r>
            <w:r w:rsidR="008D0E0E" w:rsidRPr="000702BF">
              <w:t xml:space="preserve"> </w:t>
            </w:r>
            <w:r w:rsidRPr="000702BF">
              <w:t>QPSK</w:t>
            </w:r>
          </w:p>
        </w:tc>
        <w:tc>
          <w:tcPr>
            <w:tcW w:w="854" w:type="pct"/>
            <w:shd w:val="clear" w:color="auto" w:fill="auto"/>
          </w:tcPr>
          <w:p w14:paraId="0E2A517A" w14:textId="10CE53CD" w:rsidR="001D7CE3" w:rsidRPr="000702BF" w:rsidRDefault="001D7CE3" w:rsidP="00AE3F12">
            <w:pPr>
              <w:pStyle w:val="TAC"/>
            </w:pPr>
            <w:r w:rsidRPr="000702BF">
              <w:t>Full</w:t>
            </w:r>
            <w:r w:rsidR="008D0E0E" w:rsidRPr="000702BF">
              <w:t xml:space="preserve"> </w:t>
            </w:r>
            <w:r w:rsidRPr="000702BF">
              <w:t>RB</w:t>
            </w:r>
            <w:r w:rsidR="008D0E0E" w:rsidRPr="000702BF">
              <w:t xml:space="preserve"> </w:t>
            </w:r>
            <w:r w:rsidRPr="000702BF">
              <w:t>(NOTE</w:t>
            </w:r>
            <w:r w:rsidR="008D0E0E" w:rsidRPr="000702BF">
              <w:t xml:space="preserve"> </w:t>
            </w:r>
            <w:r w:rsidRPr="000702BF">
              <w:t>1)</w:t>
            </w:r>
          </w:p>
        </w:tc>
        <w:tc>
          <w:tcPr>
            <w:tcW w:w="1697" w:type="pct"/>
          </w:tcPr>
          <w:p w14:paraId="08848114" w14:textId="615560F6" w:rsidR="001D7CE3" w:rsidRPr="000702BF" w:rsidRDefault="001D7CE3" w:rsidP="00AE3F12">
            <w:pPr>
              <w:pStyle w:val="TAC"/>
            </w:pPr>
            <w:r w:rsidRPr="000702BF">
              <w:t>DFT-s-OFDM</w:t>
            </w:r>
            <w:r w:rsidR="008D0E0E" w:rsidRPr="000702BF">
              <w:t xml:space="preserve"> </w:t>
            </w:r>
            <w:r w:rsidRPr="000702BF">
              <w:t>QPSK</w:t>
            </w:r>
          </w:p>
        </w:tc>
        <w:tc>
          <w:tcPr>
            <w:tcW w:w="1171" w:type="pct"/>
            <w:shd w:val="clear" w:color="auto" w:fill="auto"/>
          </w:tcPr>
          <w:p w14:paraId="5E5881E1" w14:textId="42D43349" w:rsidR="001D7CE3" w:rsidRPr="000702BF" w:rsidRDefault="001D7CE3" w:rsidP="00AE3F12">
            <w:pPr>
              <w:pStyle w:val="TAC"/>
            </w:pPr>
            <w:r w:rsidRPr="000702BF">
              <w:t>REFSENS</w:t>
            </w:r>
            <w:r w:rsidR="008D0E0E" w:rsidRPr="000702BF">
              <w:t xml:space="preserve"> </w:t>
            </w:r>
            <w:r w:rsidRPr="000702BF">
              <w:t>(NOTE</w:t>
            </w:r>
            <w:r w:rsidR="008D0E0E" w:rsidRPr="000702BF">
              <w:t xml:space="preserve"> </w:t>
            </w:r>
            <w:r w:rsidRPr="000702BF">
              <w:t>2)</w:t>
            </w:r>
          </w:p>
        </w:tc>
      </w:tr>
      <w:tr w:rsidR="001D7CE3" w:rsidRPr="000702BF" w14:paraId="24FB778E" w14:textId="77777777" w:rsidTr="008D0E0E">
        <w:trPr>
          <w:jc w:val="center"/>
        </w:trPr>
        <w:tc>
          <w:tcPr>
            <w:tcW w:w="5000" w:type="pct"/>
            <w:gridSpan w:val="5"/>
            <w:shd w:val="clear" w:color="auto" w:fill="auto"/>
          </w:tcPr>
          <w:p w14:paraId="0F5C2949" w14:textId="149131B4" w:rsidR="001D7CE3" w:rsidRPr="000702BF" w:rsidRDefault="001D7CE3" w:rsidP="00AE3F12">
            <w:pPr>
              <w:pStyle w:val="TAN"/>
              <w:rPr>
                <w:lang w:eastAsia="zh-CN"/>
              </w:rPr>
            </w:pPr>
            <w:r w:rsidRPr="000702BF">
              <w:rPr>
                <w:lang w:eastAsia="zh-CN"/>
              </w:rPr>
              <w:t>NOTE</w:t>
            </w:r>
            <w:r w:rsidR="008D0E0E" w:rsidRPr="000702BF">
              <w:rPr>
                <w:lang w:eastAsia="zh-CN"/>
              </w:rPr>
              <w:t xml:space="preserve"> </w:t>
            </w:r>
            <w:r w:rsidRPr="000702BF">
              <w:rPr>
                <w:lang w:eastAsia="zh-CN"/>
              </w:rPr>
              <w:t>1:</w:t>
            </w:r>
            <w:r w:rsidRPr="000702BF">
              <w:rPr>
                <w:lang w:eastAsia="zh-CN"/>
              </w:rPr>
              <w:tab/>
              <w:t>Full</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r w:rsidRPr="000702BF">
              <w:rPr>
                <w:lang w:eastAsia="zh-CN"/>
              </w:rPr>
              <w:t>shall</w:t>
            </w:r>
            <w:r w:rsidR="008D0E0E" w:rsidRPr="000702BF">
              <w:rPr>
                <w:lang w:eastAsia="zh-CN"/>
              </w:rPr>
              <w:t xml:space="preserve"> </w:t>
            </w:r>
            <w:r w:rsidRPr="000702BF">
              <w:rPr>
                <w:lang w:eastAsia="zh-CN"/>
              </w:rPr>
              <w:t>be</w:t>
            </w:r>
            <w:r w:rsidR="008D0E0E" w:rsidRPr="000702BF">
              <w:rPr>
                <w:lang w:eastAsia="zh-CN"/>
              </w:rPr>
              <w:t xml:space="preserve"> </w:t>
            </w:r>
            <w:r w:rsidRPr="000702BF">
              <w:rPr>
                <w:lang w:eastAsia="zh-CN"/>
              </w:rPr>
              <w:t>used</w:t>
            </w:r>
            <w:r w:rsidR="008D0E0E" w:rsidRPr="000702BF">
              <w:rPr>
                <w:lang w:eastAsia="zh-CN"/>
              </w:rPr>
              <w:t xml:space="preserve"> </w:t>
            </w:r>
            <w:r w:rsidRPr="000702BF">
              <w:rPr>
                <w:lang w:eastAsia="zh-CN"/>
              </w:rPr>
              <w:t>per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as</w:t>
            </w:r>
            <w:r w:rsidR="008D0E0E" w:rsidRPr="000702BF">
              <w:rPr>
                <w:lang w:eastAsia="zh-CN"/>
              </w:rPr>
              <w:t xml:space="preserve"> </w:t>
            </w:r>
            <w:r w:rsidRPr="000702BF">
              <w:rPr>
                <w:lang w:eastAsia="zh-CN"/>
              </w:rPr>
              <w:t>specified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7.3.2.4.1-2.</w:t>
            </w:r>
          </w:p>
          <w:p w14:paraId="5DA884CC" w14:textId="72884B5F" w:rsidR="001D7CE3" w:rsidRPr="000702BF" w:rsidRDefault="001D7CE3" w:rsidP="00AE3F12">
            <w:pPr>
              <w:pStyle w:val="TAN"/>
              <w:rPr>
                <w:lang w:eastAsia="zh-CN"/>
              </w:rPr>
            </w:pPr>
            <w:r w:rsidRPr="000702BF">
              <w:rPr>
                <w:lang w:eastAsia="zh-CN"/>
              </w:rPr>
              <w:t>NOTE</w:t>
            </w:r>
            <w:r w:rsidR="008D0E0E" w:rsidRPr="000702BF">
              <w:rPr>
                <w:lang w:eastAsia="zh-CN"/>
              </w:rPr>
              <w:t xml:space="preserve"> </w:t>
            </w:r>
            <w:r w:rsidRPr="000702BF">
              <w:rPr>
                <w:lang w:eastAsia="zh-CN"/>
              </w:rPr>
              <w:t>2:</w:t>
            </w:r>
            <w:r w:rsidRPr="000702BF">
              <w:rPr>
                <w:lang w:eastAsia="zh-CN"/>
              </w:rPr>
              <w:tab/>
              <w:t>REFSENS</w:t>
            </w:r>
            <w:r w:rsidR="008D0E0E" w:rsidRPr="000702BF">
              <w:rPr>
                <w:lang w:eastAsia="zh-CN"/>
              </w:rPr>
              <w:t xml:space="preserve"> </w:t>
            </w:r>
            <w:r w:rsidRPr="000702BF">
              <w:rPr>
                <w:lang w:eastAsia="zh-CN"/>
              </w:rPr>
              <w:t>refers</w:t>
            </w:r>
            <w:r w:rsidR="008D0E0E" w:rsidRPr="000702BF">
              <w:rPr>
                <w:lang w:eastAsia="zh-CN"/>
              </w:rPr>
              <w:t xml:space="preserve"> </w:t>
            </w:r>
            <w:r w:rsidRPr="000702BF">
              <w:rPr>
                <w:lang w:eastAsia="zh-CN"/>
              </w:rPr>
              <w:t>to</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7.3.2.4.1-3</w:t>
            </w:r>
            <w:r w:rsidR="008D0E0E" w:rsidRPr="000702BF">
              <w:rPr>
                <w:lang w:eastAsia="zh-CN"/>
              </w:rPr>
              <w:t xml:space="preserve"> </w:t>
            </w:r>
            <w:r w:rsidRPr="000702BF">
              <w:rPr>
                <w:lang w:eastAsia="zh-CN"/>
              </w:rPr>
              <w:t>which</w:t>
            </w:r>
            <w:r w:rsidR="008D0E0E" w:rsidRPr="000702BF">
              <w:rPr>
                <w:lang w:eastAsia="zh-CN"/>
              </w:rPr>
              <w:t xml:space="preserve"> </w:t>
            </w:r>
            <w:r w:rsidRPr="000702BF">
              <w:rPr>
                <w:lang w:eastAsia="zh-CN"/>
              </w:rPr>
              <w:t>defines</w:t>
            </w:r>
            <w:r w:rsidR="008D0E0E" w:rsidRPr="000702BF">
              <w:rPr>
                <w:lang w:eastAsia="zh-CN"/>
              </w:rPr>
              <w:t xml:space="preserve"> </w:t>
            </w:r>
            <w:r w:rsidRPr="000702BF">
              <w:rPr>
                <w:lang w:eastAsia="zh-CN"/>
              </w:rPr>
              <w:t>uplink</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configuration</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start</w:t>
            </w:r>
            <w:r w:rsidR="008D0E0E" w:rsidRPr="000702BF">
              <w:rPr>
                <w:lang w:eastAsia="zh-CN"/>
              </w:rPr>
              <w:t xml:space="preserve"> </w:t>
            </w:r>
            <w:r w:rsidRPr="000702BF">
              <w:rPr>
                <w:lang w:eastAsia="zh-CN"/>
              </w:rPr>
              <w:t>RB</w:t>
            </w:r>
            <w:r w:rsidR="008D0E0E" w:rsidRPr="000702BF">
              <w:rPr>
                <w:lang w:eastAsia="zh-CN"/>
              </w:rPr>
              <w:t xml:space="preserve"> </w:t>
            </w:r>
            <w:r w:rsidRPr="000702BF">
              <w:rPr>
                <w:lang w:eastAsia="zh-CN"/>
              </w:rPr>
              <w:t>location</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SCS,</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BW</w:t>
            </w:r>
            <w:r w:rsidR="008D0E0E" w:rsidRPr="000702BF">
              <w:rPr>
                <w:lang w:eastAsia="zh-CN"/>
              </w:rPr>
              <w:t xml:space="preserve"> </w:t>
            </w:r>
            <w:r w:rsidRPr="000702BF">
              <w:rPr>
                <w:lang w:eastAsia="zh-CN"/>
              </w:rPr>
              <w:t>and</w:t>
            </w:r>
            <w:r w:rsidR="008D0E0E" w:rsidRPr="000702BF">
              <w:rPr>
                <w:lang w:eastAsia="zh-CN"/>
              </w:rPr>
              <w:t xml:space="preserve"> </w:t>
            </w:r>
            <w:r w:rsidRPr="000702BF">
              <w:rPr>
                <w:lang w:eastAsia="zh-CN"/>
              </w:rPr>
              <w:t>NR</w:t>
            </w:r>
            <w:r w:rsidR="008D0E0E" w:rsidRPr="000702BF">
              <w:rPr>
                <w:lang w:eastAsia="zh-CN"/>
              </w:rPr>
              <w:t xml:space="preserve"> </w:t>
            </w:r>
            <w:r w:rsidRPr="000702BF">
              <w:rPr>
                <w:lang w:eastAsia="zh-CN"/>
              </w:rPr>
              <w:t>band.</w:t>
            </w:r>
            <w:r w:rsidR="008D0E0E" w:rsidRPr="000702BF">
              <w:rPr>
                <w:lang w:eastAsia="zh-CN"/>
              </w:rPr>
              <w:t xml:space="preserve"> </w:t>
            </w:r>
          </w:p>
        </w:tc>
      </w:tr>
    </w:tbl>
    <w:p w14:paraId="3DF58EE1" w14:textId="77777777" w:rsidR="001D7CE3" w:rsidRPr="000702BF" w:rsidRDefault="001D7CE3" w:rsidP="00BE2B18">
      <w:pPr>
        <w:jc w:val="center"/>
      </w:pPr>
      <w:bookmarkStart w:id="1272" w:name="_MCCTEMPBM_CRPT44170230___4"/>
    </w:p>
    <w:bookmarkEnd w:id="1272"/>
    <w:p w14:paraId="58641510" w14:textId="77777777" w:rsidR="00BE2B18" w:rsidRPr="000702BF" w:rsidRDefault="00BE2B18" w:rsidP="00BE2B18">
      <w:pPr>
        <w:pStyle w:val="TH"/>
      </w:pPr>
      <w:r w:rsidRPr="000702BF">
        <w:t>Table 7.3.2.4.1-2: Downlink Configuration of each RB allocation</w:t>
      </w:r>
    </w:p>
    <w:tbl>
      <w:tblPr>
        <w:tblW w:w="31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37"/>
        <w:gridCol w:w="1027"/>
        <w:gridCol w:w="1077"/>
        <w:gridCol w:w="2792"/>
      </w:tblGrid>
      <w:tr w:rsidR="00BE2B18" w:rsidRPr="000702BF" w14:paraId="4785E4CA" w14:textId="77777777" w:rsidTr="008D0E0E">
        <w:trPr>
          <w:jc w:val="center"/>
        </w:trPr>
        <w:tc>
          <w:tcPr>
            <w:tcW w:w="942" w:type="pct"/>
            <w:shd w:val="clear" w:color="auto" w:fill="auto"/>
            <w:vAlign w:val="center"/>
          </w:tcPr>
          <w:p w14:paraId="1288F03D" w14:textId="7D1DF244" w:rsidR="00BE2B18" w:rsidRPr="000702BF" w:rsidRDefault="00BE2B18" w:rsidP="00AE3F12">
            <w:pPr>
              <w:pStyle w:val="TAH"/>
            </w:pPr>
            <w:r w:rsidRPr="000702BF">
              <w:t>Channel</w:t>
            </w:r>
            <w:r w:rsidR="008D0E0E" w:rsidRPr="000702BF">
              <w:t xml:space="preserve"> </w:t>
            </w:r>
            <w:r w:rsidRPr="000702BF">
              <w:t>Bandwidth</w:t>
            </w:r>
          </w:p>
        </w:tc>
        <w:tc>
          <w:tcPr>
            <w:tcW w:w="851" w:type="pct"/>
            <w:shd w:val="clear" w:color="auto" w:fill="auto"/>
            <w:vAlign w:val="center"/>
          </w:tcPr>
          <w:p w14:paraId="2A751D71" w14:textId="77777777" w:rsidR="00BE2B18" w:rsidRPr="000702BF" w:rsidRDefault="00BE2B18" w:rsidP="00AE3F12">
            <w:pPr>
              <w:pStyle w:val="TAH"/>
            </w:pPr>
            <w:r w:rsidRPr="000702BF">
              <w:t>SCS(kHz)</w:t>
            </w:r>
          </w:p>
        </w:tc>
        <w:tc>
          <w:tcPr>
            <w:tcW w:w="893" w:type="pct"/>
            <w:shd w:val="clear" w:color="auto" w:fill="auto"/>
            <w:vAlign w:val="center"/>
          </w:tcPr>
          <w:p w14:paraId="69F74440" w14:textId="77777777" w:rsidR="00BE2B18" w:rsidRPr="000702BF" w:rsidRDefault="00BE2B18" w:rsidP="00AE3F12">
            <w:pPr>
              <w:pStyle w:val="TAH"/>
            </w:pPr>
            <w:r w:rsidRPr="000702BF">
              <w:t>LCRBmax</w:t>
            </w:r>
          </w:p>
        </w:tc>
        <w:tc>
          <w:tcPr>
            <w:tcW w:w="2314" w:type="pct"/>
            <w:shd w:val="clear" w:color="auto" w:fill="auto"/>
            <w:vAlign w:val="center"/>
          </w:tcPr>
          <w:p w14:paraId="4E024109" w14:textId="4FC4862C" w:rsidR="00BE2B18" w:rsidRPr="000702BF" w:rsidRDefault="00BE2B18" w:rsidP="00AE3F12">
            <w:pPr>
              <w:pStyle w:val="TAH"/>
            </w:pPr>
            <w:r w:rsidRPr="000702BF">
              <w:t>Outer</w:t>
            </w:r>
            <w:r w:rsidR="008D0E0E" w:rsidRPr="000702BF">
              <w:t xml:space="preserve"> </w:t>
            </w:r>
            <w:r w:rsidRPr="000702BF">
              <w:t>RB</w:t>
            </w:r>
            <w:r w:rsidR="008D0E0E" w:rsidRPr="000702BF">
              <w:t xml:space="preserve"> </w:t>
            </w:r>
            <w:r w:rsidRPr="000702BF">
              <w:t>allocation</w:t>
            </w:r>
            <w:r w:rsidR="008D0E0E" w:rsidRPr="000702BF">
              <w:t xml:space="preserve"> </w:t>
            </w:r>
            <w:r w:rsidRPr="000702BF">
              <w:t>/</w:t>
            </w:r>
            <w:r w:rsidR="008D0E0E" w:rsidRPr="000702BF">
              <w:t xml:space="preserve"> </w:t>
            </w:r>
            <w:r w:rsidRPr="000702BF">
              <w:t>Normal</w:t>
            </w:r>
            <w:r w:rsidR="008D0E0E" w:rsidRPr="000702BF">
              <w:t xml:space="preserve"> </w:t>
            </w:r>
            <w:r w:rsidRPr="000702BF">
              <w:t>RB</w:t>
            </w:r>
            <w:r w:rsidR="008D0E0E" w:rsidRPr="000702BF">
              <w:t xml:space="preserve"> </w:t>
            </w:r>
            <w:r w:rsidRPr="000702BF">
              <w:t>allocation</w:t>
            </w:r>
          </w:p>
        </w:tc>
      </w:tr>
      <w:tr w:rsidR="00BE2B18" w:rsidRPr="000702BF" w14:paraId="64A39ADD" w14:textId="77777777" w:rsidTr="008D0E0E">
        <w:trPr>
          <w:jc w:val="center"/>
        </w:trPr>
        <w:tc>
          <w:tcPr>
            <w:tcW w:w="942" w:type="pct"/>
            <w:vMerge w:val="restart"/>
            <w:shd w:val="clear" w:color="auto" w:fill="auto"/>
            <w:vAlign w:val="center"/>
            <w:hideMark/>
          </w:tcPr>
          <w:p w14:paraId="76A6F026" w14:textId="77777777" w:rsidR="00BE2B18" w:rsidRPr="000702BF" w:rsidRDefault="00BE2B18" w:rsidP="00AE3F12">
            <w:pPr>
              <w:pStyle w:val="TAH"/>
              <w:rPr>
                <w:lang w:eastAsia="zh-CN"/>
              </w:rPr>
            </w:pPr>
            <w:r w:rsidRPr="000702BF">
              <w:rPr>
                <w:lang w:eastAsia="zh-CN"/>
              </w:rPr>
              <w:t>5MHz</w:t>
            </w:r>
          </w:p>
        </w:tc>
        <w:tc>
          <w:tcPr>
            <w:tcW w:w="851" w:type="pct"/>
            <w:shd w:val="clear" w:color="auto" w:fill="auto"/>
            <w:vAlign w:val="center"/>
            <w:hideMark/>
          </w:tcPr>
          <w:p w14:paraId="7D57C8AE" w14:textId="77777777" w:rsidR="00BE2B18" w:rsidRPr="000702BF" w:rsidRDefault="00BE2B18" w:rsidP="00AE3F12">
            <w:pPr>
              <w:pStyle w:val="TAC"/>
              <w:rPr>
                <w:lang w:eastAsia="zh-CN"/>
              </w:rPr>
            </w:pPr>
            <w:r w:rsidRPr="000702BF">
              <w:rPr>
                <w:lang w:eastAsia="zh-CN"/>
              </w:rPr>
              <w:t>15</w:t>
            </w:r>
          </w:p>
        </w:tc>
        <w:tc>
          <w:tcPr>
            <w:tcW w:w="893" w:type="pct"/>
            <w:shd w:val="clear" w:color="auto" w:fill="auto"/>
            <w:vAlign w:val="center"/>
            <w:hideMark/>
          </w:tcPr>
          <w:p w14:paraId="2BBAA430" w14:textId="77777777" w:rsidR="00BE2B18" w:rsidRPr="000702BF" w:rsidRDefault="00BE2B18" w:rsidP="00AE3F12">
            <w:pPr>
              <w:pStyle w:val="TAC"/>
              <w:rPr>
                <w:lang w:eastAsia="zh-CN"/>
              </w:rPr>
            </w:pPr>
            <w:r w:rsidRPr="000702BF">
              <w:rPr>
                <w:lang w:eastAsia="zh-CN"/>
              </w:rPr>
              <w:t>25</w:t>
            </w:r>
          </w:p>
        </w:tc>
        <w:tc>
          <w:tcPr>
            <w:tcW w:w="2314" w:type="pct"/>
            <w:shd w:val="clear" w:color="auto" w:fill="auto"/>
            <w:vAlign w:val="center"/>
            <w:hideMark/>
          </w:tcPr>
          <w:p w14:paraId="32398B59" w14:textId="77777777" w:rsidR="00BE2B18" w:rsidRPr="000702BF" w:rsidRDefault="00BE2B18" w:rsidP="00AE3F12">
            <w:pPr>
              <w:pStyle w:val="TAC"/>
              <w:rPr>
                <w:lang w:eastAsia="zh-CN"/>
              </w:rPr>
            </w:pPr>
            <w:r w:rsidRPr="000702BF">
              <w:rPr>
                <w:lang w:eastAsia="zh-CN"/>
              </w:rPr>
              <w:t>25@0</w:t>
            </w:r>
          </w:p>
        </w:tc>
      </w:tr>
      <w:tr w:rsidR="00BE2B18" w:rsidRPr="000702BF" w14:paraId="31BD70E0" w14:textId="77777777" w:rsidTr="008D0E0E">
        <w:trPr>
          <w:jc w:val="center"/>
        </w:trPr>
        <w:tc>
          <w:tcPr>
            <w:tcW w:w="942" w:type="pct"/>
            <w:vMerge/>
            <w:shd w:val="clear" w:color="auto" w:fill="auto"/>
            <w:vAlign w:val="center"/>
            <w:hideMark/>
          </w:tcPr>
          <w:p w14:paraId="7378FFB3" w14:textId="77777777" w:rsidR="00BE2B18" w:rsidRPr="000702BF" w:rsidRDefault="00BE2B18" w:rsidP="00AE3F12">
            <w:pPr>
              <w:pStyle w:val="TAH"/>
              <w:rPr>
                <w:lang w:eastAsia="zh-CN"/>
              </w:rPr>
            </w:pPr>
          </w:p>
        </w:tc>
        <w:tc>
          <w:tcPr>
            <w:tcW w:w="851" w:type="pct"/>
            <w:shd w:val="clear" w:color="auto" w:fill="auto"/>
            <w:vAlign w:val="center"/>
            <w:hideMark/>
          </w:tcPr>
          <w:p w14:paraId="03F67A0E" w14:textId="77777777" w:rsidR="00BE2B18" w:rsidRPr="000702BF" w:rsidRDefault="00BE2B18" w:rsidP="00AE3F12">
            <w:pPr>
              <w:pStyle w:val="TAC"/>
              <w:rPr>
                <w:lang w:eastAsia="zh-CN"/>
              </w:rPr>
            </w:pPr>
            <w:r w:rsidRPr="000702BF">
              <w:rPr>
                <w:lang w:eastAsia="zh-CN"/>
              </w:rPr>
              <w:t>30</w:t>
            </w:r>
          </w:p>
        </w:tc>
        <w:tc>
          <w:tcPr>
            <w:tcW w:w="893" w:type="pct"/>
            <w:shd w:val="clear" w:color="auto" w:fill="auto"/>
            <w:vAlign w:val="center"/>
            <w:hideMark/>
          </w:tcPr>
          <w:p w14:paraId="21B520A9" w14:textId="77777777" w:rsidR="00BE2B18" w:rsidRPr="000702BF" w:rsidRDefault="00BE2B18" w:rsidP="00AE3F12">
            <w:pPr>
              <w:pStyle w:val="TAC"/>
              <w:rPr>
                <w:lang w:eastAsia="zh-CN"/>
              </w:rPr>
            </w:pPr>
            <w:r w:rsidRPr="000702BF">
              <w:rPr>
                <w:lang w:eastAsia="zh-CN"/>
              </w:rPr>
              <w:t>11</w:t>
            </w:r>
          </w:p>
        </w:tc>
        <w:tc>
          <w:tcPr>
            <w:tcW w:w="2314" w:type="pct"/>
            <w:shd w:val="clear" w:color="auto" w:fill="auto"/>
            <w:vAlign w:val="center"/>
            <w:hideMark/>
          </w:tcPr>
          <w:p w14:paraId="3CB2C85D" w14:textId="77777777" w:rsidR="00BE2B18" w:rsidRPr="000702BF" w:rsidRDefault="00BE2B18" w:rsidP="00AE3F12">
            <w:pPr>
              <w:pStyle w:val="TAC"/>
              <w:rPr>
                <w:lang w:eastAsia="zh-CN"/>
              </w:rPr>
            </w:pPr>
            <w:r w:rsidRPr="000702BF">
              <w:rPr>
                <w:lang w:eastAsia="zh-CN"/>
              </w:rPr>
              <w:t>11@0</w:t>
            </w:r>
          </w:p>
        </w:tc>
      </w:tr>
      <w:tr w:rsidR="00BE2B18" w:rsidRPr="000702BF" w14:paraId="0FF10912" w14:textId="77777777" w:rsidTr="008D0E0E">
        <w:trPr>
          <w:jc w:val="center"/>
        </w:trPr>
        <w:tc>
          <w:tcPr>
            <w:tcW w:w="942" w:type="pct"/>
            <w:vMerge/>
            <w:shd w:val="clear" w:color="auto" w:fill="auto"/>
            <w:vAlign w:val="center"/>
            <w:hideMark/>
          </w:tcPr>
          <w:p w14:paraId="4BA01A17" w14:textId="77777777" w:rsidR="00BE2B18" w:rsidRPr="000702BF" w:rsidRDefault="00BE2B18" w:rsidP="00AE3F12">
            <w:pPr>
              <w:pStyle w:val="TAH"/>
              <w:rPr>
                <w:lang w:eastAsia="zh-CN"/>
              </w:rPr>
            </w:pPr>
          </w:p>
        </w:tc>
        <w:tc>
          <w:tcPr>
            <w:tcW w:w="851" w:type="pct"/>
            <w:shd w:val="clear" w:color="auto" w:fill="auto"/>
            <w:vAlign w:val="center"/>
            <w:hideMark/>
          </w:tcPr>
          <w:p w14:paraId="5815C097" w14:textId="77777777" w:rsidR="00BE2B18" w:rsidRPr="000702BF" w:rsidRDefault="00BE2B18" w:rsidP="00AE3F12">
            <w:pPr>
              <w:pStyle w:val="TAC"/>
              <w:rPr>
                <w:lang w:eastAsia="zh-CN"/>
              </w:rPr>
            </w:pPr>
            <w:r w:rsidRPr="000702BF">
              <w:rPr>
                <w:lang w:eastAsia="zh-CN"/>
              </w:rPr>
              <w:t>60</w:t>
            </w:r>
          </w:p>
        </w:tc>
        <w:tc>
          <w:tcPr>
            <w:tcW w:w="893" w:type="pct"/>
            <w:shd w:val="clear" w:color="auto" w:fill="auto"/>
            <w:vAlign w:val="center"/>
            <w:hideMark/>
          </w:tcPr>
          <w:p w14:paraId="558A51B2" w14:textId="77777777" w:rsidR="00BE2B18" w:rsidRPr="000702BF" w:rsidRDefault="00BE2B18" w:rsidP="00AE3F12">
            <w:pPr>
              <w:pStyle w:val="TAC"/>
              <w:rPr>
                <w:lang w:eastAsia="zh-CN"/>
              </w:rPr>
            </w:pPr>
            <w:r w:rsidRPr="000702BF">
              <w:rPr>
                <w:lang w:eastAsia="zh-CN"/>
              </w:rPr>
              <w:t>N/A</w:t>
            </w:r>
          </w:p>
        </w:tc>
        <w:tc>
          <w:tcPr>
            <w:tcW w:w="2314" w:type="pct"/>
            <w:shd w:val="clear" w:color="auto" w:fill="auto"/>
            <w:vAlign w:val="center"/>
            <w:hideMark/>
          </w:tcPr>
          <w:p w14:paraId="366D08A2" w14:textId="77777777" w:rsidR="00BE2B18" w:rsidRPr="000702BF" w:rsidRDefault="00BE2B18" w:rsidP="00AE3F12">
            <w:pPr>
              <w:pStyle w:val="TAC"/>
              <w:rPr>
                <w:lang w:eastAsia="zh-CN"/>
              </w:rPr>
            </w:pPr>
            <w:r w:rsidRPr="000702BF">
              <w:rPr>
                <w:lang w:eastAsia="zh-CN"/>
              </w:rPr>
              <w:t>N/A</w:t>
            </w:r>
          </w:p>
        </w:tc>
      </w:tr>
      <w:tr w:rsidR="00BE2B18" w:rsidRPr="000702BF" w14:paraId="65304B66" w14:textId="77777777" w:rsidTr="008D0E0E">
        <w:trPr>
          <w:jc w:val="center"/>
        </w:trPr>
        <w:tc>
          <w:tcPr>
            <w:tcW w:w="942" w:type="pct"/>
            <w:vMerge w:val="restart"/>
            <w:shd w:val="clear" w:color="auto" w:fill="auto"/>
            <w:vAlign w:val="center"/>
            <w:hideMark/>
          </w:tcPr>
          <w:p w14:paraId="2CF59F54" w14:textId="77777777" w:rsidR="00BE2B18" w:rsidRPr="000702BF" w:rsidRDefault="00BE2B18" w:rsidP="00AE3F12">
            <w:pPr>
              <w:pStyle w:val="TAH"/>
              <w:rPr>
                <w:lang w:eastAsia="zh-CN"/>
              </w:rPr>
            </w:pPr>
            <w:r w:rsidRPr="000702BF">
              <w:rPr>
                <w:lang w:eastAsia="zh-CN"/>
              </w:rPr>
              <w:t>10MHz</w:t>
            </w:r>
          </w:p>
        </w:tc>
        <w:tc>
          <w:tcPr>
            <w:tcW w:w="851" w:type="pct"/>
            <w:shd w:val="clear" w:color="auto" w:fill="auto"/>
            <w:vAlign w:val="center"/>
            <w:hideMark/>
          </w:tcPr>
          <w:p w14:paraId="65EE1E4C" w14:textId="77777777" w:rsidR="00BE2B18" w:rsidRPr="000702BF" w:rsidRDefault="00BE2B18" w:rsidP="00AE3F12">
            <w:pPr>
              <w:pStyle w:val="TAC"/>
              <w:rPr>
                <w:lang w:eastAsia="zh-CN"/>
              </w:rPr>
            </w:pPr>
            <w:r w:rsidRPr="000702BF">
              <w:rPr>
                <w:lang w:eastAsia="zh-CN"/>
              </w:rPr>
              <w:t>15</w:t>
            </w:r>
          </w:p>
        </w:tc>
        <w:tc>
          <w:tcPr>
            <w:tcW w:w="893" w:type="pct"/>
            <w:shd w:val="clear" w:color="auto" w:fill="auto"/>
            <w:vAlign w:val="center"/>
            <w:hideMark/>
          </w:tcPr>
          <w:p w14:paraId="7B0D4011" w14:textId="77777777" w:rsidR="00BE2B18" w:rsidRPr="000702BF" w:rsidRDefault="00BE2B18" w:rsidP="00AE3F12">
            <w:pPr>
              <w:pStyle w:val="TAC"/>
              <w:rPr>
                <w:lang w:eastAsia="zh-CN"/>
              </w:rPr>
            </w:pPr>
            <w:r w:rsidRPr="000702BF">
              <w:rPr>
                <w:lang w:eastAsia="zh-CN"/>
              </w:rPr>
              <w:t>52</w:t>
            </w:r>
          </w:p>
        </w:tc>
        <w:tc>
          <w:tcPr>
            <w:tcW w:w="2314" w:type="pct"/>
            <w:shd w:val="clear" w:color="auto" w:fill="auto"/>
            <w:vAlign w:val="center"/>
            <w:hideMark/>
          </w:tcPr>
          <w:p w14:paraId="465FD30C" w14:textId="77777777" w:rsidR="00BE2B18" w:rsidRPr="000702BF" w:rsidRDefault="00BE2B18" w:rsidP="00AE3F12">
            <w:pPr>
              <w:pStyle w:val="TAC"/>
              <w:rPr>
                <w:lang w:eastAsia="zh-CN"/>
              </w:rPr>
            </w:pPr>
            <w:r w:rsidRPr="000702BF">
              <w:rPr>
                <w:lang w:eastAsia="zh-CN"/>
              </w:rPr>
              <w:t>52@0</w:t>
            </w:r>
          </w:p>
        </w:tc>
      </w:tr>
      <w:tr w:rsidR="00BE2B18" w:rsidRPr="000702BF" w14:paraId="25D89B78" w14:textId="77777777" w:rsidTr="008D0E0E">
        <w:trPr>
          <w:jc w:val="center"/>
        </w:trPr>
        <w:tc>
          <w:tcPr>
            <w:tcW w:w="942" w:type="pct"/>
            <w:vMerge/>
            <w:shd w:val="clear" w:color="auto" w:fill="auto"/>
            <w:vAlign w:val="center"/>
          </w:tcPr>
          <w:p w14:paraId="08C9724F" w14:textId="77777777" w:rsidR="00BE2B18" w:rsidRPr="000702BF" w:rsidRDefault="00BE2B18" w:rsidP="00AE3F12">
            <w:pPr>
              <w:pStyle w:val="TAH"/>
              <w:rPr>
                <w:lang w:eastAsia="zh-CN"/>
              </w:rPr>
            </w:pPr>
          </w:p>
        </w:tc>
        <w:tc>
          <w:tcPr>
            <w:tcW w:w="851" w:type="pct"/>
            <w:shd w:val="clear" w:color="auto" w:fill="auto"/>
            <w:vAlign w:val="center"/>
            <w:hideMark/>
          </w:tcPr>
          <w:p w14:paraId="3332E38B" w14:textId="77777777" w:rsidR="00BE2B18" w:rsidRPr="000702BF" w:rsidRDefault="00BE2B18" w:rsidP="00AE3F12">
            <w:pPr>
              <w:pStyle w:val="TAC"/>
              <w:rPr>
                <w:lang w:eastAsia="zh-CN"/>
              </w:rPr>
            </w:pPr>
            <w:r w:rsidRPr="000702BF">
              <w:rPr>
                <w:lang w:eastAsia="zh-CN"/>
              </w:rPr>
              <w:t>30</w:t>
            </w:r>
          </w:p>
        </w:tc>
        <w:tc>
          <w:tcPr>
            <w:tcW w:w="893" w:type="pct"/>
            <w:shd w:val="clear" w:color="auto" w:fill="auto"/>
            <w:vAlign w:val="center"/>
            <w:hideMark/>
          </w:tcPr>
          <w:p w14:paraId="425010BB" w14:textId="77777777" w:rsidR="00BE2B18" w:rsidRPr="000702BF" w:rsidRDefault="00BE2B18" w:rsidP="00AE3F12">
            <w:pPr>
              <w:pStyle w:val="TAC"/>
              <w:rPr>
                <w:lang w:eastAsia="zh-CN"/>
              </w:rPr>
            </w:pPr>
            <w:r w:rsidRPr="000702BF">
              <w:rPr>
                <w:lang w:eastAsia="zh-CN"/>
              </w:rPr>
              <w:t>24</w:t>
            </w:r>
          </w:p>
        </w:tc>
        <w:tc>
          <w:tcPr>
            <w:tcW w:w="2314" w:type="pct"/>
            <w:shd w:val="clear" w:color="auto" w:fill="auto"/>
            <w:vAlign w:val="center"/>
            <w:hideMark/>
          </w:tcPr>
          <w:p w14:paraId="149EA97B" w14:textId="77777777" w:rsidR="00BE2B18" w:rsidRPr="000702BF" w:rsidRDefault="00BE2B18" w:rsidP="00AE3F12">
            <w:pPr>
              <w:pStyle w:val="TAC"/>
              <w:rPr>
                <w:lang w:eastAsia="zh-CN"/>
              </w:rPr>
            </w:pPr>
            <w:r w:rsidRPr="000702BF">
              <w:rPr>
                <w:lang w:eastAsia="zh-CN"/>
              </w:rPr>
              <w:t>24@0</w:t>
            </w:r>
          </w:p>
        </w:tc>
      </w:tr>
      <w:tr w:rsidR="00BE2B18" w:rsidRPr="000702BF" w14:paraId="58A47DE7" w14:textId="77777777" w:rsidTr="008D0E0E">
        <w:trPr>
          <w:jc w:val="center"/>
        </w:trPr>
        <w:tc>
          <w:tcPr>
            <w:tcW w:w="942" w:type="pct"/>
            <w:vMerge/>
            <w:shd w:val="clear" w:color="auto" w:fill="auto"/>
            <w:vAlign w:val="center"/>
          </w:tcPr>
          <w:p w14:paraId="01D0FE86" w14:textId="77777777" w:rsidR="00BE2B18" w:rsidRPr="000702BF" w:rsidRDefault="00BE2B18" w:rsidP="00AE3F12">
            <w:pPr>
              <w:pStyle w:val="TAH"/>
              <w:rPr>
                <w:lang w:eastAsia="zh-CN"/>
              </w:rPr>
            </w:pPr>
          </w:p>
        </w:tc>
        <w:tc>
          <w:tcPr>
            <w:tcW w:w="851" w:type="pct"/>
            <w:shd w:val="clear" w:color="auto" w:fill="auto"/>
            <w:vAlign w:val="center"/>
            <w:hideMark/>
          </w:tcPr>
          <w:p w14:paraId="49C1096F" w14:textId="77777777" w:rsidR="00BE2B18" w:rsidRPr="000702BF" w:rsidRDefault="00BE2B18" w:rsidP="00AE3F12">
            <w:pPr>
              <w:pStyle w:val="TAC"/>
              <w:rPr>
                <w:lang w:eastAsia="zh-CN"/>
              </w:rPr>
            </w:pPr>
            <w:r w:rsidRPr="000702BF">
              <w:rPr>
                <w:lang w:eastAsia="zh-CN"/>
              </w:rPr>
              <w:t>60</w:t>
            </w:r>
          </w:p>
        </w:tc>
        <w:tc>
          <w:tcPr>
            <w:tcW w:w="893" w:type="pct"/>
            <w:shd w:val="clear" w:color="auto" w:fill="auto"/>
            <w:vAlign w:val="center"/>
            <w:hideMark/>
          </w:tcPr>
          <w:p w14:paraId="0D93CE5B" w14:textId="77777777" w:rsidR="00BE2B18" w:rsidRPr="000702BF" w:rsidRDefault="00BE2B18" w:rsidP="00AE3F12">
            <w:pPr>
              <w:pStyle w:val="TAC"/>
              <w:rPr>
                <w:lang w:eastAsia="zh-CN"/>
              </w:rPr>
            </w:pPr>
            <w:r w:rsidRPr="000702BF">
              <w:rPr>
                <w:lang w:eastAsia="zh-CN"/>
              </w:rPr>
              <w:t>11</w:t>
            </w:r>
          </w:p>
        </w:tc>
        <w:tc>
          <w:tcPr>
            <w:tcW w:w="2314" w:type="pct"/>
            <w:shd w:val="clear" w:color="auto" w:fill="auto"/>
            <w:vAlign w:val="center"/>
            <w:hideMark/>
          </w:tcPr>
          <w:p w14:paraId="7A603A2B" w14:textId="77777777" w:rsidR="00BE2B18" w:rsidRPr="000702BF" w:rsidRDefault="00BE2B18" w:rsidP="00AE3F12">
            <w:pPr>
              <w:pStyle w:val="TAC"/>
              <w:rPr>
                <w:lang w:eastAsia="zh-CN"/>
              </w:rPr>
            </w:pPr>
            <w:r w:rsidRPr="000702BF">
              <w:rPr>
                <w:lang w:eastAsia="zh-CN"/>
              </w:rPr>
              <w:t>11@0</w:t>
            </w:r>
          </w:p>
        </w:tc>
      </w:tr>
      <w:tr w:rsidR="00BE2B18" w:rsidRPr="000702BF" w14:paraId="13544DBD" w14:textId="77777777" w:rsidTr="008D0E0E">
        <w:trPr>
          <w:jc w:val="center"/>
        </w:trPr>
        <w:tc>
          <w:tcPr>
            <w:tcW w:w="942" w:type="pct"/>
            <w:vMerge w:val="restart"/>
            <w:shd w:val="clear" w:color="auto" w:fill="auto"/>
            <w:vAlign w:val="center"/>
            <w:hideMark/>
          </w:tcPr>
          <w:p w14:paraId="397EF18B" w14:textId="77777777" w:rsidR="00BE2B18" w:rsidRPr="000702BF" w:rsidRDefault="00BE2B18" w:rsidP="00AE3F12">
            <w:pPr>
              <w:pStyle w:val="TAH"/>
              <w:rPr>
                <w:lang w:eastAsia="zh-CN"/>
              </w:rPr>
            </w:pPr>
            <w:r w:rsidRPr="000702BF">
              <w:rPr>
                <w:lang w:eastAsia="zh-CN"/>
              </w:rPr>
              <w:t>15MHz</w:t>
            </w:r>
          </w:p>
        </w:tc>
        <w:tc>
          <w:tcPr>
            <w:tcW w:w="851" w:type="pct"/>
            <w:shd w:val="clear" w:color="auto" w:fill="auto"/>
            <w:vAlign w:val="center"/>
            <w:hideMark/>
          </w:tcPr>
          <w:p w14:paraId="5605272E" w14:textId="77777777" w:rsidR="00BE2B18" w:rsidRPr="000702BF" w:rsidRDefault="00BE2B18" w:rsidP="00AE3F12">
            <w:pPr>
              <w:pStyle w:val="TAC"/>
              <w:rPr>
                <w:lang w:eastAsia="zh-CN"/>
              </w:rPr>
            </w:pPr>
            <w:r w:rsidRPr="000702BF">
              <w:rPr>
                <w:lang w:eastAsia="zh-CN"/>
              </w:rPr>
              <w:t>15</w:t>
            </w:r>
          </w:p>
        </w:tc>
        <w:tc>
          <w:tcPr>
            <w:tcW w:w="893" w:type="pct"/>
            <w:shd w:val="clear" w:color="auto" w:fill="auto"/>
            <w:vAlign w:val="center"/>
            <w:hideMark/>
          </w:tcPr>
          <w:p w14:paraId="1EBCE6B4" w14:textId="77777777" w:rsidR="00BE2B18" w:rsidRPr="000702BF" w:rsidRDefault="00BE2B18" w:rsidP="00AE3F12">
            <w:pPr>
              <w:pStyle w:val="TAC"/>
              <w:rPr>
                <w:lang w:eastAsia="zh-CN"/>
              </w:rPr>
            </w:pPr>
            <w:r w:rsidRPr="000702BF">
              <w:rPr>
                <w:lang w:eastAsia="zh-CN"/>
              </w:rPr>
              <w:t>79</w:t>
            </w:r>
          </w:p>
        </w:tc>
        <w:tc>
          <w:tcPr>
            <w:tcW w:w="2314" w:type="pct"/>
            <w:shd w:val="clear" w:color="auto" w:fill="auto"/>
            <w:vAlign w:val="center"/>
            <w:hideMark/>
          </w:tcPr>
          <w:p w14:paraId="4FEB5CCF" w14:textId="77777777" w:rsidR="00BE2B18" w:rsidRPr="000702BF" w:rsidRDefault="00BE2B18" w:rsidP="00AE3F12">
            <w:pPr>
              <w:pStyle w:val="TAC"/>
              <w:rPr>
                <w:lang w:eastAsia="zh-CN"/>
              </w:rPr>
            </w:pPr>
            <w:r w:rsidRPr="000702BF">
              <w:rPr>
                <w:lang w:eastAsia="zh-CN"/>
              </w:rPr>
              <w:t>79@0</w:t>
            </w:r>
          </w:p>
        </w:tc>
      </w:tr>
      <w:tr w:rsidR="00BE2B18" w:rsidRPr="000702BF" w14:paraId="62AE2DE4" w14:textId="77777777" w:rsidTr="008D0E0E">
        <w:trPr>
          <w:jc w:val="center"/>
        </w:trPr>
        <w:tc>
          <w:tcPr>
            <w:tcW w:w="942" w:type="pct"/>
            <w:vMerge/>
            <w:shd w:val="clear" w:color="auto" w:fill="auto"/>
            <w:vAlign w:val="center"/>
          </w:tcPr>
          <w:p w14:paraId="24370BA7" w14:textId="77777777" w:rsidR="00BE2B18" w:rsidRPr="000702BF" w:rsidRDefault="00BE2B18" w:rsidP="00AE3F12">
            <w:pPr>
              <w:pStyle w:val="TAH"/>
              <w:rPr>
                <w:lang w:eastAsia="zh-CN"/>
              </w:rPr>
            </w:pPr>
          </w:p>
        </w:tc>
        <w:tc>
          <w:tcPr>
            <w:tcW w:w="851" w:type="pct"/>
            <w:shd w:val="clear" w:color="auto" w:fill="auto"/>
            <w:vAlign w:val="center"/>
            <w:hideMark/>
          </w:tcPr>
          <w:p w14:paraId="6EC6BDC9" w14:textId="77777777" w:rsidR="00BE2B18" w:rsidRPr="000702BF" w:rsidRDefault="00BE2B18" w:rsidP="00AE3F12">
            <w:pPr>
              <w:pStyle w:val="TAC"/>
              <w:rPr>
                <w:lang w:eastAsia="zh-CN"/>
              </w:rPr>
            </w:pPr>
            <w:r w:rsidRPr="000702BF">
              <w:rPr>
                <w:lang w:eastAsia="zh-CN"/>
              </w:rPr>
              <w:t>30</w:t>
            </w:r>
          </w:p>
        </w:tc>
        <w:tc>
          <w:tcPr>
            <w:tcW w:w="893" w:type="pct"/>
            <w:shd w:val="clear" w:color="auto" w:fill="auto"/>
            <w:vAlign w:val="center"/>
            <w:hideMark/>
          </w:tcPr>
          <w:p w14:paraId="596BCA18" w14:textId="77777777" w:rsidR="00BE2B18" w:rsidRPr="000702BF" w:rsidRDefault="00BE2B18" w:rsidP="00AE3F12">
            <w:pPr>
              <w:pStyle w:val="TAC"/>
              <w:rPr>
                <w:lang w:eastAsia="zh-CN"/>
              </w:rPr>
            </w:pPr>
            <w:r w:rsidRPr="000702BF">
              <w:rPr>
                <w:lang w:eastAsia="zh-CN"/>
              </w:rPr>
              <w:t>38</w:t>
            </w:r>
          </w:p>
        </w:tc>
        <w:tc>
          <w:tcPr>
            <w:tcW w:w="2314" w:type="pct"/>
            <w:shd w:val="clear" w:color="auto" w:fill="auto"/>
            <w:vAlign w:val="center"/>
            <w:hideMark/>
          </w:tcPr>
          <w:p w14:paraId="1734E126" w14:textId="77777777" w:rsidR="00BE2B18" w:rsidRPr="000702BF" w:rsidRDefault="00BE2B18" w:rsidP="00AE3F12">
            <w:pPr>
              <w:pStyle w:val="TAC"/>
              <w:rPr>
                <w:lang w:eastAsia="zh-CN"/>
              </w:rPr>
            </w:pPr>
            <w:r w:rsidRPr="000702BF">
              <w:rPr>
                <w:lang w:eastAsia="zh-CN"/>
              </w:rPr>
              <w:t>38@0</w:t>
            </w:r>
          </w:p>
        </w:tc>
      </w:tr>
      <w:tr w:rsidR="00BE2B18" w:rsidRPr="000702BF" w14:paraId="04991450" w14:textId="77777777" w:rsidTr="008D0E0E">
        <w:trPr>
          <w:jc w:val="center"/>
        </w:trPr>
        <w:tc>
          <w:tcPr>
            <w:tcW w:w="942" w:type="pct"/>
            <w:vMerge/>
            <w:shd w:val="clear" w:color="auto" w:fill="auto"/>
            <w:vAlign w:val="center"/>
          </w:tcPr>
          <w:p w14:paraId="4F2381C8" w14:textId="77777777" w:rsidR="00BE2B18" w:rsidRPr="000702BF" w:rsidRDefault="00BE2B18" w:rsidP="00AE3F12">
            <w:pPr>
              <w:pStyle w:val="TAH"/>
              <w:rPr>
                <w:lang w:eastAsia="zh-CN"/>
              </w:rPr>
            </w:pPr>
          </w:p>
        </w:tc>
        <w:tc>
          <w:tcPr>
            <w:tcW w:w="851" w:type="pct"/>
            <w:shd w:val="clear" w:color="auto" w:fill="auto"/>
            <w:vAlign w:val="center"/>
            <w:hideMark/>
          </w:tcPr>
          <w:p w14:paraId="2036BC76" w14:textId="77777777" w:rsidR="00BE2B18" w:rsidRPr="000702BF" w:rsidRDefault="00BE2B18" w:rsidP="00AE3F12">
            <w:pPr>
              <w:pStyle w:val="TAC"/>
              <w:rPr>
                <w:lang w:eastAsia="zh-CN"/>
              </w:rPr>
            </w:pPr>
            <w:r w:rsidRPr="000702BF">
              <w:rPr>
                <w:lang w:eastAsia="zh-CN"/>
              </w:rPr>
              <w:t>60</w:t>
            </w:r>
          </w:p>
        </w:tc>
        <w:tc>
          <w:tcPr>
            <w:tcW w:w="893" w:type="pct"/>
            <w:shd w:val="clear" w:color="auto" w:fill="auto"/>
            <w:vAlign w:val="center"/>
            <w:hideMark/>
          </w:tcPr>
          <w:p w14:paraId="6EE8B66F" w14:textId="77777777" w:rsidR="00BE2B18" w:rsidRPr="000702BF" w:rsidRDefault="00BE2B18" w:rsidP="00AE3F12">
            <w:pPr>
              <w:pStyle w:val="TAC"/>
              <w:rPr>
                <w:lang w:eastAsia="zh-CN"/>
              </w:rPr>
            </w:pPr>
            <w:r w:rsidRPr="000702BF">
              <w:rPr>
                <w:lang w:eastAsia="zh-CN"/>
              </w:rPr>
              <w:t>18</w:t>
            </w:r>
          </w:p>
        </w:tc>
        <w:tc>
          <w:tcPr>
            <w:tcW w:w="2314" w:type="pct"/>
            <w:shd w:val="clear" w:color="auto" w:fill="auto"/>
            <w:vAlign w:val="center"/>
            <w:hideMark/>
          </w:tcPr>
          <w:p w14:paraId="70ABA9AC" w14:textId="77777777" w:rsidR="00BE2B18" w:rsidRPr="000702BF" w:rsidRDefault="00BE2B18" w:rsidP="00AE3F12">
            <w:pPr>
              <w:pStyle w:val="TAC"/>
              <w:rPr>
                <w:lang w:eastAsia="zh-CN"/>
              </w:rPr>
            </w:pPr>
            <w:r w:rsidRPr="000702BF">
              <w:rPr>
                <w:lang w:eastAsia="zh-CN"/>
              </w:rPr>
              <w:t>18@0</w:t>
            </w:r>
          </w:p>
        </w:tc>
      </w:tr>
      <w:tr w:rsidR="00BE2B18" w:rsidRPr="000702BF" w14:paraId="236AC749" w14:textId="77777777" w:rsidTr="008D0E0E">
        <w:trPr>
          <w:jc w:val="center"/>
        </w:trPr>
        <w:tc>
          <w:tcPr>
            <w:tcW w:w="942" w:type="pct"/>
            <w:vMerge w:val="restart"/>
            <w:shd w:val="clear" w:color="auto" w:fill="auto"/>
            <w:vAlign w:val="center"/>
            <w:hideMark/>
          </w:tcPr>
          <w:p w14:paraId="7FACF908" w14:textId="77777777" w:rsidR="00BE2B18" w:rsidRPr="000702BF" w:rsidRDefault="00BE2B18" w:rsidP="00AE3F12">
            <w:pPr>
              <w:pStyle w:val="TAH"/>
              <w:rPr>
                <w:lang w:eastAsia="zh-CN"/>
              </w:rPr>
            </w:pPr>
            <w:r w:rsidRPr="000702BF">
              <w:rPr>
                <w:lang w:eastAsia="zh-CN"/>
              </w:rPr>
              <w:t>20MHz</w:t>
            </w:r>
          </w:p>
        </w:tc>
        <w:tc>
          <w:tcPr>
            <w:tcW w:w="851" w:type="pct"/>
            <w:shd w:val="clear" w:color="auto" w:fill="auto"/>
            <w:vAlign w:val="center"/>
            <w:hideMark/>
          </w:tcPr>
          <w:p w14:paraId="29DA9C0C" w14:textId="77777777" w:rsidR="00BE2B18" w:rsidRPr="000702BF" w:rsidRDefault="00BE2B18" w:rsidP="00AE3F12">
            <w:pPr>
              <w:pStyle w:val="TAC"/>
              <w:rPr>
                <w:lang w:eastAsia="zh-CN"/>
              </w:rPr>
            </w:pPr>
            <w:r w:rsidRPr="000702BF">
              <w:rPr>
                <w:lang w:eastAsia="zh-CN"/>
              </w:rPr>
              <w:t>15</w:t>
            </w:r>
          </w:p>
        </w:tc>
        <w:tc>
          <w:tcPr>
            <w:tcW w:w="893" w:type="pct"/>
            <w:shd w:val="clear" w:color="auto" w:fill="auto"/>
            <w:vAlign w:val="center"/>
            <w:hideMark/>
          </w:tcPr>
          <w:p w14:paraId="42A140D1" w14:textId="77777777" w:rsidR="00BE2B18" w:rsidRPr="000702BF" w:rsidRDefault="00BE2B18" w:rsidP="00AE3F12">
            <w:pPr>
              <w:pStyle w:val="TAC"/>
              <w:rPr>
                <w:lang w:eastAsia="zh-CN"/>
              </w:rPr>
            </w:pPr>
            <w:r w:rsidRPr="000702BF">
              <w:rPr>
                <w:lang w:eastAsia="zh-CN"/>
              </w:rPr>
              <w:t>106</w:t>
            </w:r>
          </w:p>
        </w:tc>
        <w:tc>
          <w:tcPr>
            <w:tcW w:w="2314" w:type="pct"/>
            <w:shd w:val="clear" w:color="auto" w:fill="auto"/>
            <w:vAlign w:val="center"/>
            <w:hideMark/>
          </w:tcPr>
          <w:p w14:paraId="3F405E34" w14:textId="77777777" w:rsidR="00BE2B18" w:rsidRPr="000702BF" w:rsidRDefault="00BE2B18" w:rsidP="00AE3F12">
            <w:pPr>
              <w:pStyle w:val="TAC"/>
              <w:rPr>
                <w:lang w:eastAsia="zh-CN"/>
              </w:rPr>
            </w:pPr>
            <w:r w:rsidRPr="000702BF">
              <w:rPr>
                <w:lang w:eastAsia="zh-CN"/>
              </w:rPr>
              <w:t>106@0</w:t>
            </w:r>
          </w:p>
        </w:tc>
      </w:tr>
      <w:tr w:rsidR="00BE2B18" w:rsidRPr="000702BF" w14:paraId="57D4F26E" w14:textId="77777777" w:rsidTr="008D0E0E">
        <w:trPr>
          <w:jc w:val="center"/>
        </w:trPr>
        <w:tc>
          <w:tcPr>
            <w:tcW w:w="942" w:type="pct"/>
            <w:vMerge/>
            <w:shd w:val="clear" w:color="auto" w:fill="auto"/>
            <w:vAlign w:val="center"/>
          </w:tcPr>
          <w:p w14:paraId="526BFF8E" w14:textId="77777777" w:rsidR="00BE2B18" w:rsidRPr="000702BF" w:rsidRDefault="00BE2B18" w:rsidP="00AE3F12">
            <w:pPr>
              <w:pStyle w:val="TAH"/>
              <w:rPr>
                <w:lang w:eastAsia="zh-CN"/>
              </w:rPr>
            </w:pPr>
          </w:p>
        </w:tc>
        <w:tc>
          <w:tcPr>
            <w:tcW w:w="851" w:type="pct"/>
            <w:shd w:val="clear" w:color="auto" w:fill="auto"/>
            <w:vAlign w:val="center"/>
            <w:hideMark/>
          </w:tcPr>
          <w:p w14:paraId="1437C1BB" w14:textId="77777777" w:rsidR="00BE2B18" w:rsidRPr="000702BF" w:rsidRDefault="00BE2B18" w:rsidP="00AE3F12">
            <w:pPr>
              <w:pStyle w:val="TAC"/>
              <w:rPr>
                <w:lang w:eastAsia="zh-CN"/>
              </w:rPr>
            </w:pPr>
            <w:r w:rsidRPr="000702BF">
              <w:rPr>
                <w:lang w:eastAsia="zh-CN"/>
              </w:rPr>
              <w:t>30</w:t>
            </w:r>
          </w:p>
        </w:tc>
        <w:tc>
          <w:tcPr>
            <w:tcW w:w="893" w:type="pct"/>
            <w:shd w:val="clear" w:color="auto" w:fill="auto"/>
            <w:vAlign w:val="center"/>
            <w:hideMark/>
          </w:tcPr>
          <w:p w14:paraId="3A0FDFED" w14:textId="77777777" w:rsidR="00BE2B18" w:rsidRPr="000702BF" w:rsidRDefault="00BE2B18" w:rsidP="00AE3F12">
            <w:pPr>
              <w:pStyle w:val="TAC"/>
              <w:rPr>
                <w:lang w:eastAsia="zh-CN"/>
              </w:rPr>
            </w:pPr>
            <w:r w:rsidRPr="000702BF">
              <w:rPr>
                <w:lang w:eastAsia="zh-CN"/>
              </w:rPr>
              <w:t>51</w:t>
            </w:r>
          </w:p>
        </w:tc>
        <w:tc>
          <w:tcPr>
            <w:tcW w:w="2314" w:type="pct"/>
            <w:shd w:val="clear" w:color="auto" w:fill="auto"/>
            <w:vAlign w:val="center"/>
            <w:hideMark/>
          </w:tcPr>
          <w:p w14:paraId="0E0E5B65" w14:textId="77777777" w:rsidR="00BE2B18" w:rsidRPr="000702BF" w:rsidRDefault="00BE2B18" w:rsidP="00AE3F12">
            <w:pPr>
              <w:pStyle w:val="TAC"/>
              <w:rPr>
                <w:lang w:eastAsia="zh-CN"/>
              </w:rPr>
            </w:pPr>
            <w:r w:rsidRPr="000702BF">
              <w:rPr>
                <w:lang w:eastAsia="zh-CN"/>
              </w:rPr>
              <w:t>51@0</w:t>
            </w:r>
          </w:p>
        </w:tc>
      </w:tr>
      <w:tr w:rsidR="00BE2B18" w:rsidRPr="000702BF" w14:paraId="42ADF441" w14:textId="77777777" w:rsidTr="008D0E0E">
        <w:trPr>
          <w:jc w:val="center"/>
        </w:trPr>
        <w:tc>
          <w:tcPr>
            <w:tcW w:w="942" w:type="pct"/>
            <w:vMerge/>
            <w:shd w:val="clear" w:color="auto" w:fill="auto"/>
            <w:vAlign w:val="center"/>
          </w:tcPr>
          <w:p w14:paraId="1F653D68" w14:textId="77777777" w:rsidR="00BE2B18" w:rsidRPr="000702BF" w:rsidRDefault="00BE2B18" w:rsidP="00AE3F12">
            <w:pPr>
              <w:pStyle w:val="TAH"/>
              <w:rPr>
                <w:lang w:eastAsia="zh-CN"/>
              </w:rPr>
            </w:pPr>
          </w:p>
        </w:tc>
        <w:tc>
          <w:tcPr>
            <w:tcW w:w="851" w:type="pct"/>
            <w:shd w:val="clear" w:color="auto" w:fill="auto"/>
            <w:vAlign w:val="center"/>
            <w:hideMark/>
          </w:tcPr>
          <w:p w14:paraId="09F17149" w14:textId="77777777" w:rsidR="00BE2B18" w:rsidRPr="000702BF" w:rsidRDefault="00BE2B18" w:rsidP="00AE3F12">
            <w:pPr>
              <w:pStyle w:val="TAC"/>
              <w:rPr>
                <w:lang w:eastAsia="zh-CN"/>
              </w:rPr>
            </w:pPr>
            <w:r w:rsidRPr="000702BF">
              <w:rPr>
                <w:lang w:eastAsia="zh-CN"/>
              </w:rPr>
              <w:t>60</w:t>
            </w:r>
          </w:p>
        </w:tc>
        <w:tc>
          <w:tcPr>
            <w:tcW w:w="893" w:type="pct"/>
            <w:shd w:val="clear" w:color="auto" w:fill="auto"/>
            <w:vAlign w:val="center"/>
            <w:hideMark/>
          </w:tcPr>
          <w:p w14:paraId="0E93C155" w14:textId="77777777" w:rsidR="00BE2B18" w:rsidRPr="000702BF" w:rsidRDefault="00BE2B18" w:rsidP="00AE3F12">
            <w:pPr>
              <w:pStyle w:val="TAC"/>
              <w:rPr>
                <w:lang w:eastAsia="zh-CN"/>
              </w:rPr>
            </w:pPr>
            <w:r w:rsidRPr="000702BF">
              <w:rPr>
                <w:lang w:eastAsia="zh-CN"/>
              </w:rPr>
              <w:t>24</w:t>
            </w:r>
          </w:p>
        </w:tc>
        <w:tc>
          <w:tcPr>
            <w:tcW w:w="2314" w:type="pct"/>
            <w:shd w:val="clear" w:color="auto" w:fill="auto"/>
            <w:vAlign w:val="center"/>
            <w:hideMark/>
          </w:tcPr>
          <w:p w14:paraId="556C9C1D" w14:textId="77777777" w:rsidR="00BE2B18" w:rsidRPr="000702BF" w:rsidRDefault="00BE2B18" w:rsidP="00AE3F12">
            <w:pPr>
              <w:pStyle w:val="TAC"/>
              <w:rPr>
                <w:lang w:eastAsia="zh-CN"/>
              </w:rPr>
            </w:pPr>
            <w:r w:rsidRPr="000702BF">
              <w:rPr>
                <w:lang w:eastAsia="zh-CN"/>
              </w:rPr>
              <w:t>24@0</w:t>
            </w:r>
          </w:p>
        </w:tc>
      </w:tr>
      <w:tr w:rsidR="00BE2B18" w:rsidRPr="000702BF" w14:paraId="1F75CE53" w14:textId="77777777" w:rsidTr="008D0E0E">
        <w:trPr>
          <w:jc w:val="center"/>
        </w:trPr>
        <w:tc>
          <w:tcPr>
            <w:tcW w:w="5000" w:type="pct"/>
            <w:gridSpan w:val="4"/>
            <w:shd w:val="clear" w:color="auto" w:fill="auto"/>
            <w:vAlign w:val="center"/>
          </w:tcPr>
          <w:p w14:paraId="268034C9" w14:textId="3BAB4844" w:rsidR="00BE2B18" w:rsidRPr="000702BF" w:rsidRDefault="00BE2B18" w:rsidP="00AE3F12">
            <w:pPr>
              <w:pStyle w:val="TAN"/>
              <w:rPr>
                <w:rFonts w:cs="Arial"/>
                <w:szCs w:val="18"/>
                <w:lang w:eastAsia="zh-CN"/>
              </w:rPr>
            </w:pPr>
            <w:r w:rsidRPr="000702BF">
              <w:rPr>
                <w:lang w:eastAsia="zh-CN"/>
              </w:rPr>
              <w:t>NOTE:</w:t>
            </w:r>
            <w:r w:rsidRPr="000702BF">
              <w:rPr>
                <w:lang w:eastAsia="zh-CN"/>
              </w:rPr>
              <w:tab/>
              <w:t>Test</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Bandwidths</w:t>
            </w:r>
            <w:r w:rsidR="008D0E0E" w:rsidRPr="000702BF">
              <w:rPr>
                <w:lang w:eastAsia="zh-CN"/>
              </w:rPr>
              <w:t xml:space="preserve"> </w:t>
            </w:r>
            <w:r w:rsidRPr="000702BF">
              <w:rPr>
                <w:lang w:eastAsia="zh-CN"/>
              </w:rPr>
              <w:t>are</w:t>
            </w:r>
            <w:r w:rsidR="008D0E0E" w:rsidRPr="000702BF">
              <w:rPr>
                <w:lang w:eastAsia="zh-CN"/>
              </w:rPr>
              <w:t xml:space="preserve"> </w:t>
            </w:r>
            <w:r w:rsidRPr="000702BF">
              <w:rPr>
                <w:lang w:eastAsia="zh-CN"/>
              </w:rPr>
              <w:t>checked</w:t>
            </w:r>
            <w:r w:rsidR="008D0E0E" w:rsidRPr="000702BF">
              <w:rPr>
                <w:lang w:eastAsia="zh-CN"/>
              </w:rPr>
              <w:t xml:space="preserve"> </w:t>
            </w:r>
            <w:r w:rsidRPr="000702BF">
              <w:rPr>
                <w:lang w:eastAsia="zh-CN"/>
              </w:rPr>
              <w:t>separately</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each</w:t>
            </w:r>
            <w:r w:rsidR="008D0E0E" w:rsidRPr="000702BF">
              <w:rPr>
                <w:lang w:eastAsia="zh-CN"/>
              </w:rPr>
              <w:t xml:space="preserve"> </w:t>
            </w:r>
            <w:r w:rsidRPr="000702BF">
              <w:rPr>
                <w:lang w:eastAsia="zh-CN"/>
              </w:rPr>
              <w:t>NR</w:t>
            </w:r>
            <w:r w:rsidR="008D0E0E" w:rsidRPr="000702BF">
              <w:rPr>
                <w:lang w:eastAsia="zh-CN"/>
              </w:rPr>
              <w:t xml:space="preserve"> </w:t>
            </w:r>
            <w:r w:rsidRPr="000702BF">
              <w:rPr>
                <w:lang w:eastAsia="zh-CN"/>
              </w:rPr>
              <w:t>band,</w:t>
            </w:r>
            <w:r w:rsidR="008D0E0E" w:rsidRPr="000702BF">
              <w:rPr>
                <w:lang w:eastAsia="zh-CN"/>
              </w:rPr>
              <w:t xml:space="preserve"> </w:t>
            </w:r>
            <w:r w:rsidRPr="000702BF">
              <w:rPr>
                <w:lang w:eastAsia="zh-CN"/>
              </w:rPr>
              <w:t>the</w:t>
            </w:r>
            <w:r w:rsidR="008D0E0E" w:rsidRPr="000702BF">
              <w:rPr>
                <w:lang w:eastAsia="zh-CN"/>
              </w:rPr>
              <w:t xml:space="preserve"> </w:t>
            </w:r>
            <w:r w:rsidRPr="000702BF">
              <w:rPr>
                <w:lang w:eastAsia="zh-CN"/>
              </w:rPr>
              <w:t>applicable</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bandwidths</w:t>
            </w:r>
            <w:r w:rsidR="008D0E0E" w:rsidRPr="000702BF">
              <w:rPr>
                <w:lang w:eastAsia="zh-CN"/>
              </w:rPr>
              <w:t xml:space="preserve"> </w:t>
            </w:r>
            <w:r w:rsidRPr="000702BF">
              <w:rPr>
                <w:lang w:eastAsia="zh-CN"/>
              </w:rPr>
              <w:t>are</w:t>
            </w:r>
            <w:r w:rsidR="008D0E0E" w:rsidRPr="000702BF">
              <w:rPr>
                <w:lang w:eastAsia="zh-CN"/>
              </w:rPr>
              <w:t xml:space="preserve"> </w:t>
            </w:r>
            <w:r w:rsidRPr="000702BF">
              <w:rPr>
                <w:lang w:eastAsia="zh-CN"/>
              </w:rPr>
              <w:t>specified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t>5.3.5-1</w:t>
            </w:r>
            <w:r w:rsidRPr="000702BF">
              <w:rPr>
                <w:lang w:eastAsia="zh-CN"/>
              </w:rPr>
              <w:t>.</w:t>
            </w:r>
          </w:p>
        </w:tc>
      </w:tr>
    </w:tbl>
    <w:p w14:paraId="05790EB0" w14:textId="77777777" w:rsidR="00BE2B18" w:rsidRPr="000702BF" w:rsidRDefault="00BE2B18" w:rsidP="00BE2B18"/>
    <w:p w14:paraId="103522D3" w14:textId="77777777" w:rsidR="00BE2B18" w:rsidRPr="000702BF" w:rsidRDefault="00BE2B18" w:rsidP="00BE2B18">
      <w:pPr>
        <w:pStyle w:val="TH"/>
      </w:pPr>
      <w:r w:rsidRPr="000702BF">
        <w:t>Table 7.3.2.4.1-3: Uplink configuration for reference sensitivity, LCRB @ RBstart format</w:t>
      </w:r>
    </w:p>
    <w:tbl>
      <w:tblPr>
        <w:tblW w:w="7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67"/>
        <w:gridCol w:w="587"/>
        <w:gridCol w:w="1349"/>
        <w:gridCol w:w="1511"/>
        <w:gridCol w:w="1511"/>
        <w:gridCol w:w="1511"/>
      </w:tblGrid>
      <w:tr w:rsidR="00BE2B18" w:rsidRPr="000702BF" w14:paraId="20BB169F" w14:textId="77777777" w:rsidTr="008D0E0E">
        <w:trPr>
          <w:jc w:val="center"/>
        </w:trPr>
        <w:tc>
          <w:tcPr>
            <w:tcW w:w="1067" w:type="dxa"/>
            <w:tcBorders>
              <w:top w:val="single" w:sz="4" w:space="0" w:color="auto"/>
              <w:left w:val="single" w:sz="4" w:space="0" w:color="auto"/>
              <w:bottom w:val="single" w:sz="4" w:space="0" w:color="auto"/>
              <w:right w:val="single" w:sz="4" w:space="0" w:color="auto"/>
            </w:tcBorders>
            <w:vAlign w:val="center"/>
            <w:hideMark/>
          </w:tcPr>
          <w:p w14:paraId="6185A48F" w14:textId="77777777" w:rsidR="00BE2B18" w:rsidRPr="000702BF" w:rsidRDefault="00BE2B18" w:rsidP="00AE3F12">
            <w:pPr>
              <w:pStyle w:val="TAH"/>
              <w:rPr>
                <w:rFonts w:eastAsia="SimSun"/>
              </w:rPr>
            </w:pPr>
            <w:r w:rsidRPr="000702BF">
              <w:rPr>
                <w:rFonts w:eastAsia="SimSun"/>
              </w:rPr>
              <w:t>Operating</w:t>
            </w:r>
          </w:p>
          <w:p w14:paraId="5F06ECB8" w14:textId="77777777" w:rsidR="00BE2B18" w:rsidRPr="000702BF" w:rsidRDefault="00BE2B18" w:rsidP="00AE3F12">
            <w:pPr>
              <w:pStyle w:val="TAH"/>
              <w:rPr>
                <w:rFonts w:eastAsia="MS Mincho"/>
              </w:rPr>
            </w:pPr>
            <w:r w:rsidRPr="000702BF">
              <w:rPr>
                <w:rFonts w:eastAsia="SimSun"/>
              </w:rPr>
              <w:t>Band</w:t>
            </w:r>
          </w:p>
        </w:tc>
        <w:tc>
          <w:tcPr>
            <w:tcW w:w="587" w:type="dxa"/>
            <w:tcBorders>
              <w:top w:val="single" w:sz="4" w:space="0" w:color="auto"/>
              <w:left w:val="single" w:sz="4" w:space="0" w:color="auto"/>
              <w:bottom w:val="single" w:sz="4" w:space="0" w:color="auto"/>
              <w:right w:val="single" w:sz="4" w:space="0" w:color="auto"/>
            </w:tcBorders>
            <w:vAlign w:val="center"/>
            <w:hideMark/>
          </w:tcPr>
          <w:p w14:paraId="27B448D4" w14:textId="77777777" w:rsidR="00BE2B18" w:rsidRPr="000702BF" w:rsidRDefault="00BE2B18" w:rsidP="00AE3F12">
            <w:pPr>
              <w:pStyle w:val="TAH"/>
              <w:rPr>
                <w:rFonts w:eastAsia="SimSun"/>
              </w:rPr>
            </w:pPr>
            <w:r w:rsidRPr="000702BF">
              <w:rPr>
                <w:rFonts w:eastAsia="SimSun"/>
              </w:rPr>
              <w:t>SCS</w:t>
            </w:r>
          </w:p>
          <w:p w14:paraId="4A5ABBC4" w14:textId="77777777" w:rsidR="00BE2B18" w:rsidRPr="000702BF" w:rsidRDefault="00BE2B18" w:rsidP="00AE3F12">
            <w:pPr>
              <w:pStyle w:val="TAH"/>
              <w:rPr>
                <w:rFonts w:eastAsia="SimSun"/>
              </w:rPr>
            </w:pPr>
            <w:r w:rsidRPr="000702BF">
              <w:rPr>
                <w:rFonts w:eastAsia="SimSun"/>
              </w:rPr>
              <w:t>kHz</w:t>
            </w:r>
          </w:p>
        </w:tc>
        <w:tc>
          <w:tcPr>
            <w:tcW w:w="1349" w:type="dxa"/>
            <w:tcBorders>
              <w:top w:val="single" w:sz="4" w:space="0" w:color="auto"/>
              <w:left w:val="single" w:sz="4" w:space="0" w:color="auto"/>
              <w:bottom w:val="single" w:sz="4" w:space="0" w:color="auto"/>
              <w:right w:val="single" w:sz="4" w:space="0" w:color="auto"/>
            </w:tcBorders>
            <w:vAlign w:val="center"/>
            <w:hideMark/>
          </w:tcPr>
          <w:p w14:paraId="15E22460" w14:textId="77777777" w:rsidR="00BE2B18" w:rsidRPr="000702BF" w:rsidRDefault="00BE2B18" w:rsidP="00AE3F12">
            <w:pPr>
              <w:pStyle w:val="TAH"/>
              <w:rPr>
                <w:rFonts w:eastAsia="SimSun"/>
              </w:rPr>
            </w:pPr>
            <w:r w:rsidRPr="000702BF">
              <w:rPr>
                <w:rFonts w:eastAsia="SimSun"/>
              </w:rPr>
              <w:t>5</w:t>
            </w:r>
          </w:p>
          <w:p w14:paraId="1F9A2602" w14:textId="77777777" w:rsidR="00BE2B18" w:rsidRPr="000702BF" w:rsidRDefault="00BE2B18" w:rsidP="00AE3F12">
            <w:pPr>
              <w:pStyle w:val="TAH"/>
              <w:rPr>
                <w:rFonts w:eastAsia="MS Mincho"/>
              </w:rPr>
            </w:pPr>
            <w:r w:rsidRPr="000702BF">
              <w:rPr>
                <w:rFonts w:eastAsia="SimSun"/>
              </w:rPr>
              <w:t>MHz</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7B0D7DD" w14:textId="77777777" w:rsidR="00BE2B18" w:rsidRPr="000702BF" w:rsidRDefault="00BE2B18" w:rsidP="00AE3F12">
            <w:pPr>
              <w:pStyle w:val="TAH"/>
              <w:rPr>
                <w:rFonts w:eastAsia="SimSun"/>
              </w:rPr>
            </w:pPr>
            <w:r w:rsidRPr="000702BF">
              <w:rPr>
                <w:rFonts w:eastAsia="SimSun"/>
              </w:rPr>
              <w:t>10</w:t>
            </w:r>
          </w:p>
          <w:p w14:paraId="565641E1" w14:textId="77777777" w:rsidR="00BE2B18" w:rsidRPr="000702BF" w:rsidRDefault="00BE2B18" w:rsidP="00AE3F12">
            <w:pPr>
              <w:pStyle w:val="TAH"/>
              <w:rPr>
                <w:rFonts w:eastAsia="MS Mincho"/>
              </w:rPr>
            </w:pPr>
            <w:r w:rsidRPr="000702BF">
              <w:rPr>
                <w:rFonts w:eastAsia="SimSun"/>
              </w:rPr>
              <w:t>MHz</w:t>
            </w:r>
          </w:p>
        </w:tc>
        <w:tc>
          <w:tcPr>
            <w:tcW w:w="1511" w:type="dxa"/>
            <w:tcBorders>
              <w:top w:val="single" w:sz="4" w:space="0" w:color="auto"/>
              <w:left w:val="single" w:sz="4" w:space="0" w:color="auto"/>
              <w:bottom w:val="single" w:sz="4" w:space="0" w:color="auto"/>
              <w:right w:val="single" w:sz="4" w:space="0" w:color="auto"/>
            </w:tcBorders>
            <w:vAlign w:val="center"/>
            <w:hideMark/>
          </w:tcPr>
          <w:p w14:paraId="462A33AC" w14:textId="77777777" w:rsidR="00BE2B18" w:rsidRPr="000702BF" w:rsidRDefault="00BE2B18" w:rsidP="00AE3F12">
            <w:pPr>
              <w:pStyle w:val="TAH"/>
              <w:rPr>
                <w:rFonts w:eastAsia="SimSun"/>
              </w:rPr>
            </w:pPr>
            <w:r w:rsidRPr="000702BF">
              <w:rPr>
                <w:rFonts w:eastAsia="SimSun"/>
              </w:rPr>
              <w:t>15</w:t>
            </w:r>
          </w:p>
          <w:p w14:paraId="5C0D2CA4" w14:textId="77777777" w:rsidR="00BE2B18" w:rsidRPr="000702BF" w:rsidRDefault="00BE2B18" w:rsidP="00AE3F12">
            <w:pPr>
              <w:pStyle w:val="TAH"/>
              <w:rPr>
                <w:rFonts w:eastAsia="MS Mincho"/>
              </w:rPr>
            </w:pPr>
            <w:r w:rsidRPr="000702BF">
              <w:rPr>
                <w:rFonts w:eastAsia="SimSun"/>
              </w:rPr>
              <w:t>MHz</w:t>
            </w:r>
          </w:p>
        </w:tc>
        <w:tc>
          <w:tcPr>
            <w:tcW w:w="1511" w:type="dxa"/>
            <w:tcBorders>
              <w:top w:val="single" w:sz="4" w:space="0" w:color="auto"/>
              <w:left w:val="single" w:sz="4" w:space="0" w:color="auto"/>
              <w:bottom w:val="single" w:sz="4" w:space="0" w:color="auto"/>
              <w:right w:val="single" w:sz="4" w:space="0" w:color="auto"/>
            </w:tcBorders>
            <w:vAlign w:val="center"/>
            <w:hideMark/>
          </w:tcPr>
          <w:p w14:paraId="007683A5" w14:textId="77777777" w:rsidR="00BE2B18" w:rsidRPr="000702BF" w:rsidRDefault="00BE2B18" w:rsidP="00AE3F12">
            <w:pPr>
              <w:pStyle w:val="TAH"/>
              <w:rPr>
                <w:rFonts w:eastAsia="SimSun"/>
              </w:rPr>
            </w:pPr>
            <w:r w:rsidRPr="000702BF">
              <w:rPr>
                <w:rFonts w:eastAsia="SimSun"/>
              </w:rPr>
              <w:t>20</w:t>
            </w:r>
          </w:p>
          <w:p w14:paraId="5DA51247" w14:textId="77777777" w:rsidR="00BE2B18" w:rsidRPr="000702BF" w:rsidRDefault="00BE2B18" w:rsidP="00AE3F12">
            <w:pPr>
              <w:pStyle w:val="TAH"/>
              <w:rPr>
                <w:rFonts w:eastAsia="MS Mincho"/>
              </w:rPr>
            </w:pPr>
            <w:r w:rsidRPr="000702BF">
              <w:rPr>
                <w:rFonts w:eastAsia="SimSun"/>
              </w:rPr>
              <w:t>MHz</w:t>
            </w:r>
          </w:p>
        </w:tc>
      </w:tr>
      <w:tr w:rsidR="00BE2B18" w:rsidRPr="000702BF" w14:paraId="3748BBF3" w14:textId="77777777" w:rsidTr="008D0E0E">
        <w:trPr>
          <w:jc w:val="center"/>
        </w:trPr>
        <w:tc>
          <w:tcPr>
            <w:tcW w:w="1067" w:type="dxa"/>
            <w:vMerge w:val="restart"/>
            <w:tcBorders>
              <w:top w:val="single" w:sz="4" w:space="0" w:color="auto"/>
              <w:left w:val="single" w:sz="4" w:space="0" w:color="auto"/>
              <w:bottom w:val="single" w:sz="4" w:space="0" w:color="auto"/>
              <w:right w:val="single" w:sz="4" w:space="0" w:color="auto"/>
            </w:tcBorders>
            <w:vAlign w:val="center"/>
            <w:hideMark/>
          </w:tcPr>
          <w:p w14:paraId="445F951F" w14:textId="77777777" w:rsidR="00BE2B18" w:rsidRPr="000702BF" w:rsidRDefault="00BE2B18" w:rsidP="00AE3F12">
            <w:pPr>
              <w:pStyle w:val="TAC"/>
              <w:rPr>
                <w:rFonts w:eastAsia="SimSun"/>
              </w:rPr>
            </w:pPr>
            <w:r w:rsidRPr="000702BF">
              <w:rPr>
                <w:rFonts w:eastAsia="SimSun"/>
              </w:rPr>
              <w:t>n256</w:t>
            </w:r>
          </w:p>
        </w:tc>
        <w:tc>
          <w:tcPr>
            <w:tcW w:w="587" w:type="dxa"/>
            <w:tcBorders>
              <w:top w:val="single" w:sz="4" w:space="0" w:color="auto"/>
              <w:left w:val="single" w:sz="4" w:space="0" w:color="auto"/>
              <w:bottom w:val="single" w:sz="4" w:space="0" w:color="auto"/>
              <w:right w:val="single" w:sz="4" w:space="0" w:color="auto"/>
            </w:tcBorders>
            <w:vAlign w:val="center"/>
            <w:hideMark/>
          </w:tcPr>
          <w:p w14:paraId="21E8AB6B" w14:textId="77777777" w:rsidR="00BE2B18" w:rsidRPr="000702BF" w:rsidRDefault="00BE2B18" w:rsidP="00AE3F12">
            <w:pPr>
              <w:pStyle w:val="TAC"/>
              <w:rPr>
                <w:rFonts w:eastAsia="SimSun"/>
              </w:rPr>
            </w:pPr>
            <w:r w:rsidRPr="000702BF">
              <w:rPr>
                <w:rFonts w:eastAsia="SimSun"/>
              </w:rPr>
              <w:t>15</w:t>
            </w:r>
          </w:p>
        </w:tc>
        <w:tc>
          <w:tcPr>
            <w:tcW w:w="1349" w:type="dxa"/>
            <w:tcBorders>
              <w:top w:val="single" w:sz="4" w:space="0" w:color="auto"/>
              <w:left w:val="single" w:sz="4" w:space="0" w:color="auto"/>
              <w:bottom w:val="single" w:sz="4" w:space="0" w:color="auto"/>
              <w:right w:val="single" w:sz="4" w:space="0" w:color="auto"/>
            </w:tcBorders>
            <w:vAlign w:val="center"/>
            <w:hideMark/>
          </w:tcPr>
          <w:p w14:paraId="7604E396" w14:textId="77777777" w:rsidR="00BE2B18" w:rsidRPr="000702BF" w:rsidRDefault="00BE2B18" w:rsidP="00AE3F12">
            <w:pPr>
              <w:pStyle w:val="TAC"/>
              <w:rPr>
                <w:rFonts w:eastAsia="SimSun"/>
              </w:rPr>
            </w:pPr>
            <w:r w:rsidRPr="000702BF">
              <w:rPr>
                <w:rFonts w:eastAsia="SimSun"/>
              </w:rPr>
              <w:t>25@0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349BE8C7" w14:textId="77777777" w:rsidR="00BE2B18" w:rsidRPr="000702BF" w:rsidRDefault="00BE2B18" w:rsidP="00AE3F12">
            <w:pPr>
              <w:pStyle w:val="TAC"/>
              <w:rPr>
                <w:rFonts w:eastAsia="SimSun"/>
              </w:rPr>
            </w:pPr>
            <w:r w:rsidRPr="000702BF">
              <w:rPr>
                <w:rFonts w:eastAsia="SimSun"/>
              </w:rPr>
              <w:t>50@0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5C3DFAB9" w14:textId="77777777" w:rsidR="00BE2B18" w:rsidRPr="000702BF" w:rsidRDefault="00BE2B18" w:rsidP="00AE3F12">
            <w:pPr>
              <w:pStyle w:val="TAC"/>
              <w:rPr>
                <w:rFonts w:eastAsia="SimSun"/>
              </w:rPr>
            </w:pPr>
            <w:r w:rsidRPr="000702BF">
              <w:rPr>
                <w:rFonts w:eastAsia="SimSun"/>
              </w:rPr>
              <w:t>75@0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50C882A4" w14:textId="77777777" w:rsidR="00BE2B18" w:rsidRPr="000702BF" w:rsidRDefault="00BE2B18" w:rsidP="00AE3F12">
            <w:pPr>
              <w:pStyle w:val="TAC"/>
              <w:rPr>
                <w:rFonts w:eastAsia="SimSun"/>
              </w:rPr>
            </w:pPr>
            <w:r w:rsidRPr="000702BF">
              <w:rPr>
                <w:rFonts w:eastAsia="SimSun"/>
              </w:rPr>
              <w:t>100@0</w:t>
            </w:r>
          </w:p>
        </w:tc>
      </w:tr>
      <w:tr w:rsidR="00BE2B18" w:rsidRPr="000702BF" w14:paraId="0477DA7D"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7C5F221B"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68AC54ED" w14:textId="77777777" w:rsidR="00BE2B18" w:rsidRPr="000702BF" w:rsidRDefault="00BE2B18" w:rsidP="00AE3F12">
            <w:pPr>
              <w:pStyle w:val="TAC"/>
              <w:rPr>
                <w:rFonts w:eastAsia="SimSun"/>
              </w:rPr>
            </w:pPr>
            <w:r w:rsidRPr="000702BF">
              <w:rPr>
                <w:rFonts w:eastAsia="SimSun"/>
              </w:rPr>
              <w:t>30</w:t>
            </w:r>
          </w:p>
        </w:tc>
        <w:tc>
          <w:tcPr>
            <w:tcW w:w="1349" w:type="dxa"/>
            <w:tcBorders>
              <w:top w:val="single" w:sz="4" w:space="0" w:color="auto"/>
              <w:left w:val="single" w:sz="4" w:space="0" w:color="auto"/>
              <w:bottom w:val="single" w:sz="4" w:space="0" w:color="auto"/>
              <w:right w:val="single" w:sz="4" w:space="0" w:color="auto"/>
            </w:tcBorders>
            <w:vAlign w:val="center"/>
          </w:tcPr>
          <w:p w14:paraId="3642F053" w14:textId="77777777"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410A6D07" w14:textId="77777777" w:rsidR="00BE2B18" w:rsidRPr="000702BF" w:rsidRDefault="00BE2B18" w:rsidP="00AE3F12">
            <w:pPr>
              <w:pStyle w:val="TAC"/>
              <w:rPr>
                <w:rFonts w:eastAsia="SimSun"/>
              </w:rPr>
            </w:pPr>
            <w:r w:rsidRPr="000702BF">
              <w:rPr>
                <w:rFonts w:eastAsia="SimSun"/>
              </w:rPr>
              <w:t>24@0</w:t>
            </w:r>
          </w:p>
        </w:tc>
        <w:tc>
          <w:tcPr>
            <w:tcW w:w="1511" w:type="dxa"/>
            <w:tcBorders>
              <w:top w:val="single" w:sz="4" w:space="0" w:color="auto"/>
              <w:left w:val="single" w:sz="4" w:space="0" w:color="auto"/>
              <w:bottom w:val="single" w:sz="4" w:space="0" w:color="auto"/>
              <w:right w:val="single" w:sz="4" w:space="0" w:color="auto"/>
            </w:tcBorders>
            <w:vAlign w:val="center"/>
          </w:tcPr>
          <w:p w14:paraId="48058D52" w14:textId="77777777" w:rsidR="00BE2B18" w:rsidRPr="000702BF" w:rsidRDefault="00BE2B18" w:rsidP="00AE3F12">
            <w:pPr>
              <w:pStyle w:val="TAC"/>
              <w:rPr>
                <w:rFonts w:eastAsia="SimSun"/>
              </w:rPr>
            </w:pPr>
            <w:r w:rsidRPr="000702BF">
              <w:rPr>
                <w:rFonts w:eastAsia="SimSun"/>
              </w:rPr>
              <w:t>36@0</w:t>
            </w:r>
          </w:p>
        </w:tc>
        <w:tc>
          <w:tcPr>
            <w:tcW w:w="1511" w:type="dxa"/>
            <w:tcBorders>
              <w:top w:val="single" w:sz="4" w:space="0" w:color="auto"/>
              <w:left w:val="single" w:sz="4" w:space="0" w:color="auto"/>
              <w:bottom w:val="single" w:sz="4" w:space="0" w:color="auto"/>
              <w:right w:val="single" w:sz="4" w:space="0" w:color="auto"/>
            </w:tcBorders>
            <w:vAlign w:val="center"/>
          </w:tcPr>
          <w:p w14:paraId="180B4C39" w14:textId="77777777" w:rsidR="00BE2B18" w:rsidRPr="000702BF" w:rsidRDefault="00BE2B18" w:rsidP="00AE3F12">
            <w:pPr>
              <w:pStyle w:val="TAC"/>
              <w:rPr>
                <w:rFonts w:eastAsia="SimSun"/>
              </w:rPr>
            </w:pPr>
            <w:r w:rsidRPr="000702BF">
              <w:rPr>
                <w:rFonts w:eastAsia="SimSun"/>
              </w:rPr>
              <w:t>50@0</w:t>
            </w:r>
          </w:p>
        </w:tc>
      </w:tr>
      <w:tr w:rsidR="00BE2B18" w:rsidRPr="000702BF" w14:paraId="7ED847F3"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05058E3C"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412E3657" w14:textId="77777777" w:rsidR="00BE2B18" w:rsidRPr="000702BF" w:rsidRDefault="00BE2B18" w:rsidP="00AE3F12">
            <w:pPr>
              <w:pStyle w:val="TAC"/>
              <w:rPr>
                <w:rFonts w:eastAsia="SimSun"/>
              </w:rPr>
            </w:pPr>
            <w:r w:rsidRPr="000702BF">
              <w:rPr>
                <w:rFonts w:eastAsia="SimSun"/>
              </w:rPr>
              <w:t>60</w:t>
            </w:r>
          </w:p>
        </w:tc>
        <w:tc>
          <w:tcPr>
            <w:tcW w:w="1349" w:type="dxa"/>
            <w:tcBorders>
              <w:top w:val="single" w:sz="4" w:space="0" w:color="auto"/>
              <w:left w:val="single" w:sz="4" w:space="0" w:color="auto"/>
              <w:bottom w:val="single" w:sz="4" w:space="0" w:color="auto"/>
              <w:right w:val="single" w:sz="4" w:space="0" w:color="auto"/>
            </w:tcBorders>
            <w:vAlign w:val="center"/>
          </w:tcPr>
          <w:p w14:paraId="24E77755" w14:textId="77777777"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5ED9B58B" w14:textId="77777777" w:rsidR="00BE2B18" w:rsidRPr="000702BF" w:rsidRDefault="00BE2B18" w:rsidP="00AE3F12">
            <w:pPr>
              <w:pStyle w:val="TAC"/>
              <w:rPr>
                <w:rFonts w:eastAsia="SimSun"/>
              </w:rPr>
            </w:pPr>
            <w:r w:rsidRPr="000702BF">
              <w:rPr>
                <w:rFonts w:eastAsia="SimSun"/>
              </w:rPr>
              <w:t>10@0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61168224" w14:textId="77777777" w:rsidR="00BE2B18" w:rsidRPr="000702BF" w:rsidRDefault="00BE2B18" w:rsidP="00AE3F12">
            <w:pPr>
              <w:pStyle w:val="TAC"/>
              <w:rPr>
                <w:rFonts w:eastAsia="SimSun"/>
              </w:rPr>
            </w:pPr>
            <w:r w:rsidRPr="000702BF">
              <w:rPr>
                <w:rFonts w:eastAsia="SimSun"/>
              </w:rPr>
              <w:t>18@0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378B8774" w14:textId="77777777" w:rsidR="00BE2B18" w:rsidRPr="000702BF" w:rsidRDefault="00BE2B18" w:rsidP="00AE3F12">
            <w:pPr>
              <w:pStyle w:val="TAC"/>
              <w:rPr>
                <w:rFonts w:eastAsia="SimSun"/>
              </w:rPr>
            </w:pPr>
            <w:r w:rsidRPr="000702BF">
              <w:rPr>
                <w:rFonts w:eastAsia="SimSun"/>
              </w:rPr>
              <w:t>24@0</w:t>
            </w:r>
          </w:p>
        </w:tc>
      </w:tr>
      <w:tr w:rsidR="00BE2B18" w:rsidRPr="000702BF" w14:paraId="48477FE7" w14:textId="77777777" w:rsidTr="008D0E0E">
        <w:trPr>
          <w:jc w:val="center"/>
        </w:trPr>
        <w:tc>
          <w:tcPr>
            <w:tcW w:w="1067" w:type="dxa"/>
            <w:vMerge w:val="restart"/>
            <w:tcBorders>
              <w:top w:val="single" w:sz="4" w:space="0" w:color="auto"/>
              <w:left w:val="single" w:sz="4" w:space="0" w:color="auto"/>
              <w:bottom w:val="single" w:sz="4" w:space="0" w:color="auto"/>
              <w:right w:val="single" w:sz="4" w:space="0" w:color="auto"/>
            </w:tcBorders>
            <w:vAlign w:val="center"/>
            <w:hideMark/>
          </w:tcPr>
          <w:p w14:paraId="4A4D3B2D" w14:textId="77777777" w:rsidR="00BE2B18" w:rsidRPr="000702BF" w:rsidRDefault="00BE2B18" w:rsidP="00AE3F12">
            <w:pPr>
              <w:pStyle w:val="TAC"/>
              <w:rPr>
                <w:rFonts w:eastAsia="SimSun"/>
              </w:rPr>
            </w:pPr>
            <w:r w:rsidRPr="000702BF">
              <w:rPr>
                <w:rFonts w:eastAsia="SimSun"/>
              </w:rPr>
              <w:t>n255</w:t>
            </w:r>
          </w:p>
        </w:tc>
        <w:tc>
          <w:tcPr>
            <w:tcW w:w="587" w:type="dxa"/>
            <w:tcBorders>
              <w:top w:val="single" w:sz="4" w:space="0" w:color="auto"/>
              <w:left w:val="single" w:sz="4" w:space="0" w:color="auto"/>
              <w:bottom w:val="single" w:sz="4" w:space="0" w:color="auto"/>
              <w:right w:val="single" w:sz="4" w:space="0" w:color="auto"/>
            </w:tcBorders>
            <w:vAlign w:val="center"/>
            <w:hideMark/>
          </w:tcPr>
          <w:p w14:paraId="0FE3F79B" w14:textId="77777777" w:rsidR="00BE2B18" w:rsidRPr="000702BF" w:rsidRDefault="00BE2B18" w:rsidP="00AE3F12">
            <w:pPr>
              <w:pStyle w:val="TAC"/>
              <w:rPr>
                <w:rFonts w:eastAsia="SimSun"/>
              </w:rPr>
            </w:pPr>
            <w:r w:rsidRPr="000702BF">
              <w:rPr>
                <w:rFonts w:eastAsia="SimSun"/>
              </w:rPr>
              <w:t>15</w:t>
            </w:r>
          </w:p>
        </w:tc>
        <w:tc>
          <w:tcPr>
            <w:tcW w:w="1349" w:type="dxa"/>
            <w:tcBorders>
              <w:top w:val="single" w:sz="4" w:space="0" w:color="auto"/>
              <w:left w:val="single" w:sz="4" w:space="0" w:color="auto"/>
              <w:bottom w:val="single" w:sz="4" w:space="0" w:color="auto"/>
              <w:right w:val="single" w:sz="4" w:space="0" w:color="auto"/>
            </w:tcBorders>
            <w:vAlign w:val="center"/>
            <w:hideMark/>
          </w:tcPr>
          <w:p w14:paraId="379EA903" w14:textId="77777777" w:rsidR="00BE2B18" w:rsidRPr="000702BF" w:rsidRDefault="00BE2B18" w:rsidP="00AE3F12">
            <w:pPr>
              <w:pStyle w:val="TAC"/>
              <w:rPr>
                <w:rFonts w:eastAsia="SimSun"/>
              </w:rPr>
            </w:pPr>
            <w:r w:rsidRPr="000702BF">
              <w:rPr>
                <w:rFonts w:eastAsia="SimSun"/>
              </w:rPr>
              <w:t>25@0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5CC6984D" w14:textId="77777777" w:rsidR="00BE2B18" w:rsidRPr="000702BF" w:rsidRDefault="00BE2B18" w:rsidP="00AE3F12">
            <w:pPr>
              <w:pStyle w:val="TAC"/>
              <w:rPr>
                <w:rFonts w:eastAsia="SimSun"/>
              </w:rPr>
            </w:pPr>
            <w:r w:rsidRPr="000702BF">
              <w:rPr>
                <w:rFonts w:eastAsia="SimSun"/>
              </w:rPr>
              <w:t>50@0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49CDB55D" w14:textId="77777777" w:rsidR="00BE2B18" w:rsidRPr="000702BF" w:rsidRDefault="00BE2B18" w:rsidP="00AE3F12">
            <w:pPr>
              <w:pStyle w:val="TAC"/>
              <w:rPr>
                <w:rFonts w:eastAsia="SimSun"/>
              </w:rPr>
            </w:pPr>
            <w:r w:rsidRPr="000702BF">
              <w:rPr>
                <w:rFonts w:eastAsia="SimSun"/>
              </w:rPr>
              <w:t>75@0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3B38022" w14:textId="77777777" w:rsidR="00BE2B18" w:rsidRPr="000702BF" w:rsidRDefault="00BE2B18" w:rsidP="00AE3F12">
            <w:pPr>
              <w:pStyle w:val="TAC"/>
              <w:rPr>
                <w:rFonts w:eastAsia="SimSun"/>
              </w:rPr>
            </w:pPr>
            <w:r w:rsidRPr="000702BF">
              <w:rPr>
                <w:rFonts w:eastAsia="SimSun"/>
              </w:rPr>
              <w:t>[75@0]</w:t>
            </w:r>
          </w:p>
        </w:tc>
      </w:tr>
      <w:tr w:rsidR="00BE2B18" w:rsidRPr="000702BF" w14:paraId="71297666"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7A029BF4"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5125D414" w14:textId="77777777" w:rsidR="00BE2B18" w:rsidRPr="000702BF" w:rsidRDefault="00BE2B18" w:rsidP="00AE3F12">
            <w:pPr>
              <w:pStyle w:val="TAC"/>
              <w:rPr>
                <w:rFonts w:eastAsia="SimSun"/>
              </w:rPr>
            </w:pPr>
            <w:r w:rsidRPr="000702BF">
              <w:rPr>
                <w:rFonts w:eastAsia="SimSun"/>
              </w:rPr>
              <w:t>30</w:t>
            </w:r>
          </w:p>
        </w:tc>
        <w:tc>
          <w:tcPr>
            <w:tcW w:w="1349" w:type="dxa"/>
            <w:tcBorders>
              <w:top w:val="single" w:sz="4" w:space="0" w:color="auto"/>
              <w:left w:val="single" w:sz="4" w:space="0" w:color="auto"/>
              <w:bottom w:val="single" w:sz="4" w:space="0" w:color="auto"/>
              <w:right w:val="single" w:sz="4" w:space="0" w:color="auto"/>
            </w:tcBorders>
            <w:vAlign w:val="center"/>
            <w:hideMark/>
          </w:tcPr>
          <w:p w14:paraId="3345E799" w14:textId="77777777" w:rsidR="00BE2B18" w:rsidRPr="000702BF" w:rsidRDefault="00BE2B18" w:rsidP="00AE3F12">
            <w:pPr>
              <w:pStyle w:val="TAC"/>
              <w:rPr>
                <w:rFonts w:eastAsia="SimSun"/>
              </w:rPr>
            </w:pPr>
            <w:r w:rsidRPr="000702BF">
              <w:rPr>
                <w:rFonts w:eastAsia="SimSun"/>
              </w:rPr>
              <w:t>10@1</w:t>
            </w:r>
            <w:r w:rsidRPr="000702BF">
              <w:rPr>
                <w:rFonts w:eastAsia="SimSun"/>
                <w:vertAlign w:val="superscript"/>
              </w:rPr>
              <w:t>1</w:t>
            </w:r>
          </w:p>
        </w:tc>
        <w:tc>
          <w:tcPr>
            <w:tcW w:w="1511" w:type="dxa"/>
            <w:tcBorders>
              <w:top w:val="single" w:sz="4" w:space="0" w:color="auto"/>
              <w:left w:val="single" w:sz="4" w:space="0" w:color="auto"/>
              <w:bottom w:val="single" w:sz="4" w:space="0" w:color="auto"/>
              <w:right w:val="single" w:sz="4" w:space="0" w:color="auto"/>
            </w:tcBorders>
            <w:vAlign w:val="center"/>
            <w:hideMark/>
          </w:tcPr>
          <w:p w14:paraId="1BD29461" w14:textId="77777777" w:rsidR="00BE2B18" w:rsidRPr="000702BF" w:rsidRDefault="00BE2B18" w:rsidP="00AE3F12">
            <w:pPr>
              <w:pStyle w:val="TAC"/>
              <w:rPr>
                <w:rFonts w:eastAsia="SimSun"/>
              </w:rPr>
            </w:pPr>
            <w:r w:rsidRPr="000702BF">
              <w:rPr>
                <w:rFonts w:eastAsia="SimSun"/>
              </w:rPr>
              <w:t>24@0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7892FEC3" w14:textId="77777777" w:rsidR="00BE2B18" w:rsidRPr="000702BF" w:rsidRDefault="00BE2B18" w:rsidP="00AE3F12">
            <w:pPr>
              <w:pStyle w:val="TAC"/>
              <w:rPr>
                <w:rFonts w:eastAsia="SimSun"/>
              </w:rPr>
            </w:pPr>
            <w:r w:rsidRPr="000702BF">
              <w:rPr>
                <w:rFonts w:eastAsia="SimSun"/>
              </w:rPr>
              <w:t>36@0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3A448184" w14:textId="77777777" w:rsidR="00BE2B18" w:rsidRPr="000702BF" w:rsidRDefault="00BE2B18" w:rsidP="00AE3F12">
            <w:pPr>
              <w:pStyle w:val="TAC"/>
              <w:rPr>
                <w:rFonts w:eastAsia="SimSun"/>
              </w:rPr>
            </w:pPr>
            <w:r w:rsidRPr="000702BF">
              <w:rPr>
                <w:rFonts w:eastAsia="SimSun"/>
              </w:rPr>
              <w:t>[36@0]</w:t>
            </w:r>
          </w:p>
        </w:tc>
      </w:tr>
      <w:tr w:rsidR="00BE2B18" w:rsidRPr="000702BF" w14:paraId="12E9177D" w14:textId="77777777" w:rsidTr="008D0E0E">
        <w:trPr>
          <w:jc w:val="center"/>
        </w:trPr>
        <w:tc>
          <w:tcPr>
            <w:tcW w:w="1067" w:type="dxa"/>
            <w:vMerge/>
            <w:tcBorders>
              <w:top w:val="single" w:sz="4" w:space="0" w:color="auto"/>
              <w:left w:val="single" w:sz="4" w:space="0" w:color="auto"/>
              <w:bottom w:val="single" w:sz="4" w:space="0" w:color="auto"/>
              <w:right w:val="single" w:sz="4" w:space="0" w:color="auto"/>
            </w:tcBorders>
            <w:vAlign w:val="center"/>
            <w:hideMark/>
          </w:tcPr>
          <w:p w14:paraId="5EB011E7" w14:textId="77777777" w:rsidR="00BE2B18" w:rsidRPr="000702BF" w:rsidRDefault="00BE2B18" w:rsidP="00AE3F12">
            <w:pPr>
              <w:pStyle w:val="TAC"/>
              <w:rPr>
                <w:rFonts w:eastAsia="SimSun"/>
              </w:rPr>
            </w:pPr>
          </w:p>
        </w:tc>
        <w:tc>
          <w:tcPr>
            <w:tcW w:w="587" w:type="dxa"/>
            <w:tcBorders>
              <w:top w:val="single" w:sz="4" w:space="0" w:color="auto"/>
              <w:left w:val="single" w:sz="4" w:space="0" w:color="auto"/>
              <w:bottom w:val="single" w:sz="4" w:space="0" w:color="auto"/>
              <w:right w:val="single" w:sz="4" w:space="0" w:color="auto"/>
            </w:tcBorders>
            <w:vAlign w:val="center"/>
            <w:hideMark/>
          </w:tcPr>
          <w:p w14:paraId="23ABA5A8" w14:textId="77777777" w:rsidR="00BE2B18" w:rsidRPr="000702BF" w:rsidRDefault="00BE2B18" w:rsidP="00AE3F12">
            <w:pPr>
              <w:pStyle w:val="TAC"/>
              <w:rPr>
                <w:rFonts w:eastAsia="SimSun"/>
              </w:rPr>
            </w:pPr>
            <w:r w:rsidRPr="000702BF">
              <w:rPr>
                <w:rFonts w:eastAsia="SimSun"/>
              </w:rPr>
              <w:t>60</w:t>
            </w:r>
          </w:p>
        </w:tc>
        <w:tc>
          <w:tcPr>
            <w:tcW w:w="1349" w:type="dxa"/>
            <w:tcBorders>
              <w:top w:val="single" w:sz="4" w:space="0" w:color="auto"/>
              <w:left w:val="single" w:sz="4" w:space="0" w:color="auto"/>
              <w:bottom w:val="single" w:sz="4" w:space="0" w:color="auto"/>
              <w:right w:val="single" w:sz="4" w:space="0" w:color="auto"/>
            </w:tcBorders>
            <w:vAlign w:val="center"/>
          </w:tcPr>
          <w:p w14:paraId="0AFEF69A" w14:textId="77777777" w:rsidR="00BE2B18" w:rsidRPr="000702BF" w:rsidRDefault="00BE2B18" w:rsidP="00AE3F12">
            <w:pPr>
              <w:pStyle w:val="TAC"/>
              <w:rPr>
                <w:rFonts w:eastAsia="SimSun"/>
              </w:rPr>
            </w:pPr>
          </w:p>
        </w:tc>
        <w:tc>
          <w:tcPr>
            <w:tcW w:w="1511" w:type="dxa"/>
            <w:tcBorders>
              <w:top w:val="single" w:sz="4" w:space="0" w:color="auto"/>
              <w:left w:val="single" w:sz="4" w:space="0" w:color="auto"/>
              <w:bottom w:val="single" w:sz="4" w:space="0" w:color="auto"/>
              <w:right w:val="single" w:sz="4" w:space="0" w:color="auto"/>
            </w:tcBorders>
            <w:vAlign w:val="center"/>
            <w:hideMark/>
          </w:tcPr>
          <w:p w14:paraId="724719E1" w14:textId="77777777" w:rsidR="00BE2B18" w:rsidRPr="000702BF" w:rsidRDefault="00BE2B18" w:rsidP="00AE3F12">
            <w:pPr>
              <w:pStyle w:val="TAC"/>
              <w:rPr>
                <w:rFonts w:eastAsia="SimSun"/>
              </w:rPr>
            </w:pPr>
            <w:r w:rsidRPr="000702BF">
              <w:rPr>
                <w:rFonts w:eastAsia="SimSun"/>
              </w:rPr>
              <w:t>10@0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2CB8C5D3" w14:textId="77777777" w:rsidR="00BE2B18" w:rsidRPr="000702BF" w:rsidRDefault="00BE2B18" w:rsidP="00AE3F12">
            <w:pPr>
              <w:pStyle w:val="TAC"/>
              <w:rPr>
                <w:rFonts w:eastAsia="SimSun"/>
              </w:rPr>
            </w:pPr>
            <w:r w:rsidRPr="000702BF">
              <w:rPr>
                <w:rFonts w:eastAsia="SimSun"/>
              </w:rPr>
              <w:t>18@0</w:t>
            </w:r>
          </w:p>
        </w:tc>
        <w:tc>
          <w:tcPr>
            <w:tcW w:w="1511" w:type="dxa"/>
            <w:tcBorders>
              <w:top w:val="single" w:sz="4" w:space="0" w:color="auto"/>
              <w:left w:val="single" w:sz="4" w:space="0" w:color="auto"/>
              <w:bottom w:val="single" w:sz="4" w:space="0" w:color="auto"/>
              <w:right w:val="single" w:sz="4" w:space="0" w:color="auto"/>
            </w:tcBorders>
            <w:vAlign w:val="center"/>
            <w:hideMark/>
          </w:tcPr>
          <w:p w14:paraId="4789F782" w14:textId="77777777" w:rsidR="00BE2B18" w:rsidRPr="000702BF" w:rsidRDefault="00BE2B18" w:rsidP="00AE3F12">
            <w:pPr>
              <w:pStyle w:val="TAC"/>
              <w:rPr>
                <w:rFonts w:eastAsia="SimSun"/>
              </w:rPr>
            </w:pPr>
            <w:r w:rsidRPr="000702BF">
              <w:rPr>
                <w:rFonts w:eastAsia="SimSun"/>
              </w:rPr>
              <w:t>[18@0]</w:t>
            </w:r>
          </w:p>
        </w:tc>
      </w:tr>
    </w:tbl>
    <w:p w14:paraId="19CDD802" w14:textId="77777777" w:rsidR="00BE2B18" w:rsidRPr="000702BF" w:rsidRDefault="00BE2B18" w:rsidP="00BE2B18"/>
    <w:p w14:paraId="08E48D1C" w14:textId="0B5EBB66" w:rsidR="00BE2B18" w:rsidRPr="000702BF" w:rsidRDefault="00BE2B18" w:rsidP="00BE2B18">
      <w:pPr>
        <w:pStyle w:val="B1"/>
      </w:pPr>
      <w:r w:rsidRPr="000702BF">
        <w:t>1.</w:t>
      </w:r>
      <w:r w:rsidRPr="000702BF">
        <w:tab/>
        <w:t>Connect the SS to the UE antenna connectors as shown in TS 38.508-1 [</w:t>
      </w:r>
      <w:r w:rsidR="001D7CE3" w:rsidRPr="000702BF">
        <w:t>12</w:t>
      </w:r>
      <w:r w:rsidRPr="000702BF">
        <w:t xml:space="preserve">] Annex A, Figure </w:t>
      </w:r>
      <w:r w:rsidR="009E7EFF" w:rsidRPr="000702BF">
        <w:t>A.3.1.1</w:t>
      </w:r>
      <w:r w:rsidRPr="000702BF">
        <w:t xml:space="preserve"> for TE diagram and </w:t>
      </w:r>
      <w:r w:rsidR="00201225">
        <w:t>clause</w:t>
      </w:r>
      <w:r w:rsidRPr="000702BF">
        <w:t xml:space="preserve"> A.3.2 for UE diagram.</w:t>
      </w:r>
    </w:p>
    <w:p w14:paraId="4306307B" w14:textId="2A461012" w:rsidR="00BE2B18" w:rsidRPr="000702BF" w:rsidRDefault="00BE2B18" w:rsidP="00BE2B18">
      <w:pPr>
        <w:pStyle w:val="B1"/>
      </w:pPr>
      <w:r w:rsidRPr="000702BF">
        <w:t>2.</w:t>
      </w:r>
      <w:r w:rsidRPr="000702BF">
        <w:tab/>
        <w:t xml:space="preserve">The parameter settings for the cell are set up according to TS 38.508-1 </w:t>
      </w:r>
      <w:r w:rsidR="009E7EFF" w:rsidRPr="000702BF">
        <w:t>12</w:t>
      </w:r>
      <w:r w:rsidRPr="000702BF">
        <w:t xml:space="preserve"> subclause 4.4.3.</w:t>
      </w:r>
    </w:p>
    <w:p w14:paraId="5F7EB932" w14:textId="14412CBC" w:rsidR="00BE2B18" w:rsidRPr="000702BF" w:rsidRDefault="00BE2B18" w:rsidP="00BE2B18">
      <w:pPr>
        <w:pStyle w:val="B1"/>
      </w:pPr>
      <w:r w:rsidRPr="000702BF">
        <w:t>3.</w:t>
      </w:r>
      <w:r w:rsidRPr="000702BF">
        <w:tab/>
        <w:t xml:space="preserve">Downlink signals are initially set up according </w:t>
      </w:r>
      <w:r w:rsidR="00DA27DF" w:rsidRPr="000702BF">
        <w:t>to TS 38.</w:t>
      </w:r>
      <w:r w:rsidR="00962386" w:rsidRPr="000702BF">
        <w:t>521-1 [2</w:t>
      </w:r>
      <w:r w:rsidR="00DA27DF" w:rsidRPr="000702BF">
        <w:t xml:space="preserve">] </w:t>
      </w:r>
      <w:r w:rsidR="00931528">
        <w:t>clauses</w:t>
      </w:r>
      <w:r w:rsidR="00931528" w:rsidRPr="000702BF">
        <w:t xml:space="preserve"> </w:t>
      </w:r>
      <w:r w:rsidR="00DA27DF" w:rsidRPr="000702BF">
        <w:t>C.0, C.1 and C.2, and uplink signals according to TS 38.</w:t>
      </w:r>
      <w:r w:rsidR="00962386" w:rsidRPr="000702BF">
        <w:t>521-1 [2</w:t>
      </w:r>
      <w:r w:rsidR="00DA27DF" w:rsidRPr="000702BF">
        <w:t xml:space="preserve">] </w:t>
      </w:r>
      <w:r w:rsidR="00931528">
        <w:t>clauses</w:t>
      </w:r>
      <w:r w:rsidR="00931528" w:rsidRPr="000702BF">
        <w:t xml:space="preserve"> </w:t>
      </w:r>
      <w:r w:rsidR="00DA27DF" w:rsidRPr="000702BF">
        <w:t>G.0, G.1, G.2, G.3.0.</w:t>
      </w:r>
    </w:p>
    <w:p w14:paraId="1B939D31" w14:textId="77777777" w:rsidR="00BE2B18" w:rsidRPr="000702BF" w:rsidRDefault="00BE2B18" w:rsidP="00BE2B18">
      <w:pPr>
        <w:pStyle w:val="B1"/>
      </w:pPr>
      <w:r w:rsidRPr="000702BF">
        <w:t>4.</w:t>
      </w:r>
      <w:r w:rsidRPr="000702BF">
        <w:tab/>
        <w:t xml:space="preserve">The UL </w:t>
      </w:r>
      <w:r w:rsidRPr="000702BF">
        <w:rPr>
          <w:lang w:eastAsia="zh-CN"/>
        </w:rPr>
        <w:t xml:space="preserve">and </w:t>
      </w:r>
      <w:r w:rsidRPr="000702BF">
        <w:t xml:space="preserve">Reference Measurement Channel is set according to Table 7.3.2.4.1-1, Table 7.3.2.4.1-2, and Table 7.3.2.4.1-3. </w:t>
      </w:r>
    </w:p>
    <w:p w14:paraId="0902151B" w14:textId="648A2E4D" w:rsidR="00BE2B18" w:rsidRPr="000702BF" w:rsidRDefault="00BE2B18" w:rsidP="00BE2B18">
      <w:pPr>
        <w:pStyle w:val="B1"/>
      </w:pPr>
      <w:r w:rsidRPr="000702BF">
        <w:t>5.</w:t>
      </w:r>
      <w:r w:rsidRPr="000702BF">
        <w:tab/>
        <w:t xml:space="preserve">Propagation conditions are set according to Annex </w:t>
      </w:r>
      <w:r w:rsidR="00347E8C" w:rsidRPr="000702BF">
        <w:rPr>
          <w:lang w:eastAsia="fr-FR"/>
        </w:rPr>
        <w:t>B.0.</w:t>
      </w:r>
      <w:r w:rsidR="00347E8C" w:rsidRPr="000702BF">
        <w:t xml:space="preserve"> in TS 38.</w:t>
      </w:r>
      <w:r w:rsidR="00962386" w:rsidRPr="000702BF">
        <w:t>521-1 [2</w:t>
      </w:r>
      <w:r w:rsidR="00347E8C" w:rsidRPr="000702BF">
        <w:t>].</w:t>
      </w:r>
    </w:p>
    <w:p w14:paraId="2FF0580B" w14:textId="4C47EE14" w:rsidR="00BE2B18" w:rsidRPr="000702BF" w:rsidRDefault="00BE2B18" w:rsidP="001001E3">
      <w:pPr>
        <w:pStyle w:val="B1"/>
      </w:pPr>
      <w:r w:rsidRPr="000702BF">
        <w:lastRenderedPageBreak/>
        <w:t>6.</w:t>
      </w:r>
      <w:r w:rsidRPr="000702BF">
        <w:tab/>
        <w:t xml:space="preserve">Ensure the UE is in State RRC_CONNECTED with generic procedure parameters Connectivity </w:t>
      </w:r>
      <w:r w:rsidRPr="000702BF">
        <w:rPr>
          <w:i/>
        </w:rPr>
        <w:t>NR</w:t>
      </w:r>
      <w:r w:rsidRPr="000702BF">
        <w:t xml:space="preserve">,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w:t>
      </w:r>
      <w:r w:rsidR="000702BF">
        <w:t>TS 38.508-1 [12]</w:t>
      </w:r>
      <w:r w:rsidRPr="000702BF">
        <w:t xml:space="preserve"> clause 4.5. Message contents are defined in clause</w:t>
      </w:r>
      <w:r w:rsidR="00931528">
        <w:rPr>
          <w:rFonts w:ascii="SimSun" w:hAnsi="SimSun"/>
          <w:lang w:eastAsia="zh-CN"/>
        </w:rPr>
        <w:t xml:space="preserve"> 7</w:t>
      </w:r>
      <w:r w:rsidRPr="000702BF">
        <w:t>.3</w:t>
      </w:r>
      <w:r w:rsidRPr="000702BF">
        <w:rPr>
          <w:lang w:eastAsia="zh-CN"/>
        </w:rPr>
        <w:t>.2</w:t>
      </w:r>
      <w:r w:rsidRPr="000702BF">
        <w:t>.4.3</w:t>
      </w:r>
      <w:r w:rsidR="00931528">
        <w:t>.</w:t>
      </w:r>
    </w:p>
    <w:p w14:paraId="326E706B" w14:textId="241F20DB" w:rsidR="00BE2B18" w:rsidRPr="000702BF" w:rsidRDefault="00BE2B18" w:rsidP="0002370F">
      <w:pPr>
        <w:pStyle w:val="Heading5"/>
        <w:rPr>
          <w:snapToGrid w:val="0"/>
        </w:rPr>
      </w:pPr>
      <w:bookmarkStart w:id="1273" w:name="_Toc27478347"/>
      <w:bookmarkStart w:id="1274" w:name="_Toc36227061"/>
      <w:bookmarkStart w:id="1275" w:name="_Toc152356690"/>
      <w:r w:rsidRPr="000702BF">
        <w:t>7.3.2.4.2</w:t>
      </w:r>
      <w:r w:rsidRPr="000702BF">
        <w:tab/>
      </w:r>
      <w:r w:rsidRPr="000702BF">
        <w:rPr>
          <w:snapToGrid w:val="0"/>
        </w:rPr>
        <w:t>Test procedure</w:t>
      </w:r>
      <w:bookmarkEnd w:id="1273"/>
      <w:bookmarkEnd w:id="1274"/>
      <w:r w:rsidR="00931528">
        <w:rPr>
          <w:snapToGrid w:val="0"/>
        </w:rPr>
        <w:t>.</w:t>
      </w:r>
      <w:bookmarkEnd w:id="1275"/>
    </w:p>
    <w:p w14:paraId="61E34C5D" w14:textId="07DF8C3C" w:rsidR="00403930" w:rsidRPr="000702BF" w:rsidRDefault="00403930" w:rsidP="002600C1">
      <w:pPr>
        <w:pStyle w:val="B1"/>
        <w:rPr>
          <w:lang w:eastAsia="en-GB"/>
        </w:rPr>
      </w:pPr>
      <w:r w:rsidRPr="000702BF">
        <w:t>1.</w:t>
      </w:r>
      <w:r w:rsidRPr="000702BF">
        <w:tab/>
        <w:t xml:space="preserve">UE location according to TS 38.508-1 [12] clause 5.6.1 is provided to the UE through </w:t>
      </w:r>
      <w:r w:rsidRPr="000702BF">
        <w:rPr>
          <w:rFonts w:hint="eastAsia"/>
        </w:rPr>
        <w:t> </w:t>
      </w:r>
      <w:r w:rsidRPr="000702BF">
        <w:t>any preconfigured means.</w:t>
      </w:r>
    </w:p>
    <w:p w14:paraId="67F577D4" w14:textId="39F7ADC9" w:rsidR="00403930" w:rsidRPr="000702BF" w:rsidRDefault="00403930" w:rsidP="002600C1">
      <w:pPr>
        <w:pStyle w:val="B1"/>
        <w:rPr>
          <w:rFonts w:ascii="SimSun" w:hAnsi="SimSun" w:cs="Calibri"/>
          <w:lang w:eastAsia="en-GB"/>
        </w:rPr>
      </w:pPr>
      <w:r w:rsidRPr="000702BF">
        <w:t>2</w:t>
      </w:r>
      <w:r w:rsidRPr="000702BF">
        <w:tab/>
        <w:t>Test equipment shall emulate the signal with doppler and delay according to ephemeris defined in TS 38.508 [12]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4F02FD5F" w14:textId="77777777" w:rsidR="00403930" w:rsidRPr="000702BF" w:rsidRDefault="00403930" w:rsidP="002600C1">
      <w:pPr>
        <w:pStyle w:val="B1"/>
        <w:rPr>
          <w:lang w:eastAsia="en-GB"/>
        </w:rPr>
      </w:pPr>
      <w:r w:rsidRPr="000702BF">
        <w:t>3. Deactivate UE prediction of satellite trajectory by any preconfigured means.</w:t>
      </w:r>
    </w:p>
    <w:p w14:paraId="51DB8B37" w14:textId="2613925F" w:rsidR="00BE2B18" w:rsidRPr="000702BF" w:rsidRDefault="00403930" w:rsidP="00BE2B18">
      <w:pPr>
        <w:pStyle w:val="B1"/>
      </w:pPr>
      <w:r w:rsidRPr="000702BF">
        <w:t>4</w:t>
      </w:r>
      <w:r w:rsidR="00BE2B18" w:rsidRPr="000702BF">
        <w:t>.</w:t>
      </w:r>
      <w:r w:rsidR="00BE2B18" w:rsidRPr="000702BF">
        <w:tab/>
        <w:t>SS transmits PDSCH via PDCCH DCI format 1_1 for C_RNTI to transmit the DL RMC according to Table 7.3.2.4.1-1. The SS sends downlink MAC padding bits on the DL RMC.</w:t>
      </w:r>
    </w:p>
    <w:p w14:paraId="6E78AEB8" w14:textId="57E2FF4E" w:rsidR="00BE2B18" w:rsidRPr="000702BF" w:rsidRDefault="00403930" w:rsidP="00BE2B18">
      <w:pPr>
        <w:pStyle w:val="B1"/>
      </w:pPr>
      <w:r w:rsidRPr="000702BF">
        <w:t>5</w:t>
      </w:r>
      <w:r w:rsidR="00BE2B18" w:rsidRPr="000702BF">
        <w:t>.</w:t>
      </w:r>
      <w:r w:rsidR="00BE2B18" w:rsidRPr="000702BF">
        <w:tab/>
        <w:t>SS sends uplink scheduling information for each UL HARQ process via PDCCH DCI format 0_1 for C_RNTI to schedule the UL RMC according to Tables 7.3.2.4.1-1. Since the UE has no payload data to send, the UE transmits uplink MAC padding bits on the UL RMC.</w:t>
      </w:r>
    </w:p>
    <w:p w14:paraId="26D3BEB5" w14:textId="3A694767" w:rsidR="00BE2B18" w:rsidRPr="000702BF" w:rsidRDefault="00403930" w:rsidP="00BE2B18">
      <w:pPr>
        <w:pStyle w:val="B1"/>
      </w:pPr>
      <w:r w:rsidRPr="000702BF">
        <w:t>6</w:t>
      </w:r>
      <w:r w:rsidR="00BE2B18" w:rsidRPr="000702BF">
        <w:t>.</w:t>
      </w:r>
      <w:r w:rsidR="00BE2B18" w:rsidRPr="000702BF">
        <w:tab/>
        <w:t>Set the Downlink signal level to the appropriate REFSENS value defined in Table 7.3.2.5-1 if 2Rx antennas connected or Table 7.3.2.5-2 if 4Rx antennas connected.  Send continuously uplink power control "up" commands in the uplink scheduling information to the UE to ensure the UE transmits PUMAX level for at least the duration of the Throughput measurement.</w:t>
      </w:r>
    </w:p>
    <w:p w14:paraId="2447F4F5" w14:textId="76418EF2" w:rsidR="00BE2B18" w:rsidRPr="000702BF" w:rsidRDefault="00403930" w:rsidP="00BE2B18">
      <w:pPr>
        <w:pStyle w:val="B1"/>
      </w:pPr>
      <w:r w:rsidRPr="000702BF">
        <w:t>7</w:t>
      </w:r>
      <w:r w:rsidR="00BE2B18" w:rsidRPr="000702BF">
        <w:t>.</w:t>
      </w:r>
      <w:r w:rsidR="00BE2B18" w:rsidRPr="000702BF">
        <w:tab/>
        <w:t>Measure the average throughput for a duration sufficient to achieve statistical significance according to Annex [</w:t>
      </w:r>
      <w:r w:rsidR="00C146E6">
        <w:t>to be updated</w:t>
      </w:r>
      <w:r w:rsidR="00BE2B18" w:rsidRPr="000702BF">
        <w:t>].</w:t>
      </w:r>
    </w:p>
    <w:p w14:paraId="778D0E40" w14:textId="77777777" w:rsidR="00BE2B18" w:rsidRPr="000702BF" w:rsidRDefault="00BE2B18" w:rsidP="0002370F">
      <w:pPr>
        <w:pStyle w:val="Heading5"/>
        <w:rPr>
          <w:snapToGrid w:val="0"/>
        </w:rPr>
      </w:pPr>
      <w:bookmarkStart w:id="1276" w:name="_Toc27478348"/>
      <w:bookmarkStart w:id="1277" w:name="_Toc36227062"/>
      <w:bookmarkStart w:id="1278" w:name="_Toc152356691"/>
      <w:r w:rsidRPr="000702BF">
        <w:t>7.3.2.4.3</w:t>
      </w:r>
      <w:r w:rsidRPr="000702BF">
        <w:tab/>
      </w:r>
      <w:r w:rsidRPr="000702BF">
        <w:rPr>
          <w:snapToGrid w:val="0"/>
        </w:rPr>
        <w:t>Message contents</w:t>
      </w:r>
      <w:bookmarkEnd w:id="1276"/>
      <w:bookmarkEnd w:id="1277"/>
      <w:bookmarkEnd w:id="1278"/>
    </w:p>
    <w:p w14:paraId="7968B6BE" w14:textId="757328CD" w:rsidR="00BE2B18" w:rsidRPr="000702BF" w:rsidRDefault="00BE2B18" w:rsidP="00BE2B18">
      <w:r w:rsidRPr="000702BF">
        <w:t>Message contents are according to TS 38.508-1 [</w:t>
      </w:r>
      <w:r w:rsidR="00347E8C" w:rsidRPr="000702BF">
        <w:t>12</w:t>
      </w:r>
      <w:r w:rsidRPr="000702BF">
        <w:t>] clause 4.6 ensuring Table 4.6.3-118 with condition TRANSFORM_PRECODER_ENABLED for NR band.</w:t>
      </w:r>
    </w:p>
    <w:p w14:paraId="41377CDA" w14:textId="5DF13103" w:rsidR="00BE2B18" w:rsidRPr="000702BF" w:rsidRDefault="00BE2B18" w:rsidP="00BE2B18">
      <w:r w:rsidRPr="000702BF">
        <w:t>Message contents are according to TS 38.508-1[</w:t>
      </w:r>
      <w:r w:rsidR="00347E8C" w:rsidRPr="000702BF">
        <w:t>12</w:t>
      </w:r>
      <w:r w:rsidRPr="000702BF">
        <w:t>] subclause 4.6</w:t>
      </w:r>
      <w:r w:rsidRPr="000702BF">
        <w:rPr>
          <w:lang w:eastAsia="zh-CN"/>
        </w:rPr>
        <w:t xml:space="preserve"> </w:t>
      </w:r>
      <w:r w:rsidRPr="000702BF">
        <w:t>with the following exceptions for each network signalling value.</w:t>
      </w:r>
    </w:p>
    <w:p w14:paraId="37D7240B" w14:textId="49442005" w:rsidR="00403930" w:rsidRPr="000702BF" w:rsidRDefault="00403930" w:rsidP="00BE2B18">
      <w:r w:rsidRPr="000702BF">
        <w:t>SIB19 message contents according to TS 38.508-1 [12] clause 5.6.2.1</w:t>
      </w:r>
    </w:p>
    <w:p w14:paraId="08BD8B58" w14:textId="77777777" w:rsidR="00BE2B18" w:rsidRPr="000702BF" w:rsidRDefault="00BE2B18" w:rsidP="00BE2B18">
      <w:pPr>
        <w:pStyle w:val="H6"/>
      </w:pPr>
      <w:r w:rsidRPr="000702BF">
        <w:t>7.3.2.4.3.1</w:t>
      </w:r>
      <w:r w:rsidRPr="000702BF">
        <w:tab/>
        <w:t>Message contents exceptions (network signalled value "NS_01")</w:t>
      </w:r>
    </w:p>
    <w:p w14:paraId="6A9761C5" w14:textId="08F239B4" w:rsidR="00BE2B18" w:rsidRPr="000702BF" w:rsidRDefault="00BE2B18" w:rsidP="00BE2B18">
      <w:r w:rsidRPr="000702BF">
        <w:t>Message contents according to TS 38.508-1 [</w:t>
      </w:r>
      <w:r w:rsidR="00347E8C" w:rsidRPr="000702BF">
        <w:t>12</w:t>
      </w:r>
      <w:r w:rsidRPr="000702BF">
        <w:t>] subclause 4.6 can be used without exceptions.</w:t>
      </w:r>
    </w:p>
    <w:p w14:paraId="4C8EA240" w14:textId="77777777" w:rsidR="00BE2B18" w:rsidRPr="000702BF" w:rsidRDefault="00BE2B18" w:rsidP="0002370F">
      <w:pPr>
        <w:pStyle w:val="Heading4"/>
      </w:pPr>
      <w:bookmarkStart w:id="1279" w:name="_Toc27478349"/>
      <w:bookmarkStart w:id="1280" w:name="_Toc36227063"/>
      <w:bookmarkStart w:id="1281" w:name="_Toc152356692"/>
      <w:r w:rsidRPr="000702BF">
        <w:t>7.3.2.5</w:t>
      </w:r>
      <w:r w:rsidRPr="000702BF">
        <w:tab/>
        <w:t>Test requirement</w:t>
      </w:r>
      <w:bookmarkEnd w:id="1279"/>
      <w:bookmarkEnd w:id="1280"/>
      <w:bookmarkEnd w:id="1281"/>
    </w:p>
    <w:p w14:paraId="0E526601" w14:textId="79E5C04C" w:rsidR="00BE2B18" w:rsidRPr="000702BF" w:rsidRDefault="00BE2B18" w:rsidP="00BE2B18">
      <w:r w:rsidRPr="000702BF">
        <w:t>The throughput shall be ≥ 95% of the maximum throughput of the reference measurement channels as specified in Annex [</w:t>
      </w:r>
      <w:r w:rsidR="00C146E6">
        <w:t>to be updated</w:t>
      </w:r>
      <w:r w:rsidRPr="000702BF">
        <w:t>] with reference receive power level specified in Tables 7.3.</w:t>
      </w:r>
      <w:r w:rsidRPr="000702BF">
        <w:rPr>
          <w:lang w:eastAsia="zh-CN"/>
        </w:rPr>
        <w:t>2.</w:t>
      </w:r>
      <w:r w:rsidRPr="000702BF">
        <w:t>5-1 and parameters specified Tables 7.3.2.4.1-1, Tables 7.3.2.4.1-2 and Tables 7.3.2.4.1-3</w:t>
      </w:r>
      <w:r w:rsidRPr="000702BF">
        <w:rPr>
          <w:lang w:eastAsia="zh-CN"/>
        </w:rPr>
        <w:t>.</w:t>
      </w:r>
    </w:p>
    <w:p w14:paraId="0A1FF973" w14:textId="77777777" w:rsidR="00BE2B18" w:rsidRPr="000702BF" w:rsidRDefault="00BE2B18" w:rsidP="00BE2B18">
      <w:pPr>
        <w:sectPr w:rsidR="00BE2B18" w:rsidRPr="000702BF">
          <w:headerReference w:type="default" r:id="rId17"/>
          <w:footerReference w:type="default" r:id="rId18"/>
          <w:pgSz w:w="11906" w:h="16838"/>
          <w:pgMar w:top="1418" w:right="1134" w:bottom="1134" w:left="1134" w:header="851" w:footer="340" w:gutter="0"/>
          <w:cols w:space="708"/>
          <w:docGrid w:linePitch="360"/>
        </w:sectPr>
      </w:pPr>
    </w:p>
    <w:p w14:paraId="07B17664" w14:textId="77777777" w:rsidR="00BE2B18" w:rsidRPr="000702BF" w:rsidRDefault="00BE2B18" w:rsidP="00BE2B18">
      <w:pPr>
        <w:pStyle w:val="TH"/>
      </w:pPr>
      <w:r w:rsidRPr="000702BF">
        <w:lastRenderedPageBreak/>
        <w:t>Table 7.3.</w:t>
      </w:r>
      <w:r w:rsidRPr="000702BF">
        <w:rPr>
          <w:lang w:eastAsia="zh-CN"/>
        </w:rPr>
        <w:t>2.</w:t>
      </w:r>
      <w:r w:rsidRPr="000702BF">
        <w:t>5-1: Two antenna por</w:t>
      </w:r>
      <w:r w:rsidRPr="000702BF">
        <w:rPr>
          <w:lang w:eastAsia="zh-Hans"/>
        </w:rPr>
        <w:t xml:space="preserve">t </w:t>
      </w:r>
      <w:r w:rsidRPr="000702BF">
        <w:t>Reference sensitivity QPSK P</w:t>
      </w:r>
      <w:r w:rsidRPr="000702BF">
        <w:rPr>
          <w:vertAlign w:val="subscript"/>
        </w:rPr>
        <w:t xml:space="preserve">REFSENS </w:t>
      </w:r>
      <w:r w:rsidRPr="000702BF">
        <w:t>for FDD bands for PC3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347"/>
        <w:gridCol w:w="967"/>
        <w:gridCol w:w="1071"/>
        <w:gridCol w:w="1245"/>
        <w:gridCol w:w="1245"/>
        <w:gridCol w:w="1071"/>
        <w:gridCol w:w="1068"/>
        <w:gridCol w:w="928"/>
        <w:gridCol w:w="1222"/>
        <w:gridCol w:w="928"/>
        <w:gridCol w:w="1048"/>
        <w:gridCol w:w="1071"/>
        <w:gridCol w:w="1065"/>
      </w:tblGrid>
      <w:tr w:rsidR="00BE2B18" w:rsidRPr="000702BF" w14:paraId="272F5A74" w14:textId="77777777" w:rsidTr="00BA430C">
        <w:trPr>
          <w:jc w:val="center"/>
        </w:trPr>
        <w:tc>
          <w:tcPr>
            <w:tcW w:w="5000" w:type="pct"/>
            <w:gridSpan w:val="13"/>
            <w:shd w:val="clear" w:color="auto" w:fill="auto"/>
            <w:vAlign w:val="center"/>
          </w:tcPr>
          <w:p w14:paraId="3E1783FD" w14:textId="5206D0A8" w:rsidR="00BE2B18" w:rsidRPr="000702BF" w:rsidRDefault="00BE2B18" w:rsidP="00AE3F12">
            <w:pPr>
              <w:pStyle w:val="TAH"/>
            </w:pPr>
            <w:r w:rsidRPr="000702BF">
              <w:t>Operating</w:t>
            </w:r>
            <w:r w:rsidR="008D0E0E" w:rsidRPr="000702BF">
              <w:t xml:space="preserve"> </w:t>
            </w:r>
            <w:r w:rsidRPr="000702BF">
              <w:t>band</w:t>
            </w:r>
            <w:r w:rsidR="008D0E0E" w:rsidRPr="000702BF">
              <w:t xml:space="preserve"> </w:t>
            </w:r>
            <w:r w:rsidRPr="000702BF">
              <w:t>/</w:t>
            </w:r>
            <w:r w:rsidR="008D0E0E" w:rsidRPr="000702BF">
              <w:t xml:space="preserve"> </w:t>
            </w:r>
            <w:r w:rsidRPr="000702BF">
              <w:t>SCS</w:t>
            </w:r>
            <w:r w:rsidR="008D0E0E" w:rsidRPr="000702BF">
              <w:t xml:space="preserve"> </w:t>
            </w:r>
            <w:r w:rsidRPr="000702BF">
              <w:t>/</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w:t>
            </w:r>
            <w:r w:rsidR="008D0E0E" w:rsidRPr="000702BF">
              <w:t xml:space="preserve"> </w:t>
            </w:r>
            <w:r w:rsidRPr="000702BF">
              <w:t>Duplex-mode</w:t>
            </w:r>
          </w:p>
        </w:tc>
      </w:tr>
      <w:tr w:rsidR="00BE2B18" w:rsidRPr="000702BF" w14:paraId="4FBE739F" w14:textId="77777777" w:rsidTr="00BA430C">
        <w:trPr>
          <w:jc w:val="center"/>
        </w:trPr>
        <w:tc>
          <w:tcPr>
            <w:tcW w:w="472" w:type="pct"/>
            <w:shd w:val="clear" w:color="auto" w:fill="auto"/>
            <w:vAlign w:val="center"/>
          </w:tcPr>
          <w:p w14:paraId="5EADC9F0" w14:textId="3E669CAE" w:rsidR="00BE2B18" w:rsidRPr="000702BF" w:rsidRDefault="00BE2B18" w:rsidP="00AE3F12">
            <w:pPr>
              <w:pStyle w:val="TAH"/>
              <w:rPr>
                <w:rFonts w:eastAsia="MS Mincho"/>
              </w:rPr>
            </w:pPr>
            <w:r w:rsidRPr="000702BF">
              <w:t>Operating</w:t>
            </w:r>
            <w:r w:rsidR="008D0E0E" w:rsidRPr="000702BF">
              <w:t xml:space="preserve"> </w:t>
            </w:r>
            <w:r w:rsidRPr="000702BF">
              <w:t>Band</w:t>
            </w:r>
          </w:p>
        </w:tc>
        <w:tc>
          <w:tcPr>
            <w:tcW w:w="339" w:type="pct"/>
          </w:tcPr>
          <w:p w14:paraId="4C28E610" w14:textId="637F14FF" w:rsidR="00BE2B18" w:rsidRPr="000702BF" w:rsidRDefault="00BE2B18" w:rsidP="00AE3F12">
            <w:pPr>
              <w:pStyle w:val="TAH"/>
            </w:pPr>
            <w:r w:rsidRPr="000702BF">
              <w:t>SCS</w:t>
            </w:r>
            <w:r w:rsidR="008D0E0E" w:rsidRPr="000702BF">
              <w:t xml:space="preserve"> </w:t>
            </w:r>
            <w:r w:rsidRPr="000702BF">
              <w:t>kHz</w:t>
            </w:r>
          </w:p>
        </w:tc>
        <w:tc>
          <w:tcPr>
            <w:tcW w:w="375" w:type="pct"/>
            <w:shd w:val="clear" w:color="auto" w:fill="auto"/>
            <w:vAlign w:val="center"/>
          </w:tcPr>
          <w:p w14:paraId="580EC08A" w14:textId="77777777" w:rsidR="00BE2B18" w:rsidRPr="000702BF" w:rsidRDefault="00BE2B18" w:rsidP="00AE3F12">
            <w:pPr>
              <w:pStyle w:val="TAH"/>
            </w:pPr>
            <w:r w:rsidRPr="000702BF">
              <w:t>5</w:t>
            </w:r>
          </w:p>
          <w:p w14:paraId="48FD47F9" w14:textId="77777777" w:rsidR="00BE2B18" w:rsidRPr="000702BF" w:rsidRDefault="00BE2B18" w:rsidP="00AE3F12">
            <w:pPr>
              <w:pStyle w:val="TAH"/>
              <w:rPr>
                <w:rFonts w:eastAsia="MS Mincho"/>
              </w:rPr>
            </w:pPr>
            <w:r w:rsidRPr="000702BF">
              <w:t>MHz</w:t>
            </w:r>
            <w:r w:rsidRPr="000702BF">
              <w:br/>
              <w:t>(dBm)</w:t>
            </w:r>
          </w:p>
        </w:tc>
        <w:tc>
          <w:tcPr>
            <w:tcW w:w="436" w:type="pct"/>
            <w:shd w:val="clear" w:color="auto" w:fill="auto"/>
            <w:vAlign w:val="center"/>
          </w:tcPr>
          <w:p w14:paraId="37BEED21" w14:textId="77777777" w:rsidR="00BE2B18" w:rsidRPr="000702BF" w:rsidRDefault="00BE2B18" w:rsidP="00AE3F12">
            <w:pPr>
              <w:pStyle w:val="TAH"/>
            </w:pPr>
            <w:r w:rsidRPr="000702BF">
              <w:t>10</w:t>
            </w:r>
          </w:p>
          <w:p w14:paraId="329BE461" w14:textId="77777777" w:rsidR="00BE2B18" w:rsidRPr="000702BF" w:rsidRDefault="00BE2B18" w:rsidP="00AE3F12">
            <w:pPr>
              <w:pStyle w:val="TAH"/>
              <w:rPr>
                <w:rFonts w:eastAsia="MS Mincho"/>
              </w:rPr>
            </w:pPr>
            <w:r w:rsidRPr="000702BF">
              <w:t>MHz</w:t>
            </w:r>
            <w:r w:rsidRPr="000702BF">
              <w:br/>
              <w:t>(dBm)</w:t>
            </w:r>
          </w:p>
        </w:tc>
        <w:tc>
          <w:tcPr>
            <w:tcW w:w="436" w:type="pct"/>
            <w:shd w:val="clear" w:color="auto" w:fill="auto"/>
            <w:vAlign w:val="center"/>
          </w:tcPr>
          <w:p w14:paraId="21952B77" w14:textId="77777777" w:rsidR="00BE2B18" w:rsidRPr="000702BF" w:rsidRDefault="00BE2B18" w:rsidP="00AE3F12">
            <w:pPr>
              <w:pStyle w:val="TAH"/>
            </w:pPr>
            <w:r w:rsidRPr="000702BF">
              <w:t>15</w:t>
            </w:r>
          </w:p>
          <w:p w14:paraId="72B13FFB" w14:textId="77777777" w:rsidR="00BE2B18" w:rsidRPr="000702BF" w:rsidRDefault="00BE2B18" w:rsidP="00AE3F12">
            <w:pPr>
              <w:pStyle w:val="TAH"/>
              <w:rPr>
                <w:rFonts w:eastAsia="MS Mincho"/>
              </w:rPr>
            </w:pPr>
            <w:r w:rsidRPr="000702BF">
              <w:t>MHz</w:t>
            </w:r>
            <w:r w:rsidRPr="000702BF">
              <w:br/>
              <w:t>(dBm)</w:t>
            </w:r>
          </w:p>
        </w:tc>
        <w:tc>
          <w:tcPr>
            <w:tcW w:w="375" w:type="pct"/>
            <w:shd w:val="clear" w:color="auto" w:fill="auto"/>
            <w:vAlign w:val="center"/>
          </w:tcPr>
          <w:p w14:paraId="14F07287" w14:textId="77777777" w:rsidR="00BE2B18" w:rsidRPr="000702BF" w:rsidRDefault="00BE2B18" w:rsidP="00AE3F12">
            <w:pPr>
              <w:pStyle w:val="TAH"/>
            </w:pPr>
            <w:r w:rsidRPr="000702BF">
              <w:t>20</w:t>
            </w:r>
          </w:p>
          <w:p w14:paraId="67665FB6" w14:textId="77777777" w:rsidR="00BE2B18" w:rsidRPr="000702BF" w:rsidRDefault="00BE2B18" w:rsidP="00AE3F12">
            <w:pPr>
              <w:pStyle w:val="TAH"/>
              <w:rPr>
                <w:rFonts w:eastAsia="MS Mincho"/>
              </w:rPr>
            </w:pPr>
            <w:r w:rsidRPr="000702BF">
              <w:t>MHz</w:t>
            </w:r>
            <w:r w:rsidRPr="000702BF">
              <w:br/>
              <w:t>(dBm)</w:t>
            </w:r>
          </w:p>
        </w:tc>
        <w:tc>
          <w:tcPr>
            <w:tcW w:w="374" w:type="pct"/>
            <w:shd w:val="clear" w:color="auto" w:fill="auto"/>
            <w:vAlign w:val="center"/>
          </w:tcPr>
          <w:p w14:paraId="5D72AB92" w14:textId="77777777" w:rsidR="00BE2B18" w:rsidRPr="000702BF" w:rsidRDefault="00BE2B18" w:rsidP="00AE3F12">
            <w:pPr>
              <w:pStyle w:val="TAH"/>
            </w:pPr>
            <w:r w:rsidRPr="000702BF">
              <w:t>25</w:t>
            </w:r>
          </w:p>
          <w:p w14:paraId="132CF3CE" w14:textId="77777777" w:rsidR="00BE2B18" w:rsidRPr="000702BF" w:rsidRDefault="00BE2B18" w:rsidP="00AE3F12">
            <w:pPr>
              <w:pStyle w:val="TAH"/>
              <w:rPr>
                <w:rFonts w:eastAsia="MS Mincho"/>
              </w:rPr>
            </w:pPr>
            <w:r w:rsidRPr="000702BF">
              <w:t>MHz</w:t>
            </w:r>
            <w:r w:rsidRPr="000702BF">
              <w:br/>
              <w:t>(dBm)</w:t>
            </w:r>
          </w:p>
        </w:tc>
        <w:tc>
          <w:tcPr>
            <w:tcW w:w="325" w:type="pct"/>
          </w:tcPr>
          <w:p w14:paraId="3E91F1AA" w14:textId="6F851336" w:rsidR="00BE2B18" w:rsidRPr="000702BF" w:rsidRDefault="00BE2B18" w:rsidP="00AE3F12">
            <w:pPr>
              <w:pStyle w:val="TAH"/>
            </w:pPr>
            <w:r w:rsidRPr="000702BF">
              <w:t>30</w:t>
            </w:r>
            <w:r w:rsidR="008D0E0E" w:rsidRPr="000702BF">
              <w:t xml:space="preserve"> </w:t>
            </w:r>
          </w:p>
          <w:p w14:paraId="7FF0D9B3" w14:textId="0AC05E49" w:rsidR="00BE2B18" w:rsidRPr="000702BF" w:rsidRDefault="00BE2B18" w:rsidP="00AE3F12">
            <w:pPr>
              <w:pStyle w:val="TAH"/>
            </w:pPr>
            <w:r w:rsidRPr="000702BF">
              <w:t>MHz</w:t>
            </w:r>
            <w:r w:rsidR="008D0E0E" w:rsidRPr="000702BF">
              <w:t xml:space="preserve"> </w:t>
            </w:r>
            <w:r w:rsidRPr="000702BF">
              <w:t>(dBm)</w:t>
            </w:r>
          </w:p>
        </w:tc>
        <w:tc>
          <w:tcPr>
            <w:tcW w:w="428" w:type="pct"/>
            <w:shd w:val="clear" w:color="auto" w:fill="auto"/>
            <w:vAlign w:val="center"/>
          </w:tcPr>
          <w:p w14:paraId="55DCAB27" w14:textId="0BB34119" w:rsidR="00BE2B18" w:rsidRPr="000702BF" w:rsidRDefault="00BE2B18" w:rsidP="00AE3F12">
            <w:pPr>
              <w:pStyle w:val="TAH"/>
            </w:pPr>
            <w:r w:rsidRPr="000702BF">
              <w:t>35</w:t>
            </w:r>
            <w:r w:rsidR="008D0E0E" w:rsidRPr="000702BF">
              <w:t xml:space="preserve"> </w:t>
            </w:r>
          </w:p>
          <w:p w14:paraId="0D9ECC37" w14:textId="6932768E" w:rsidR="00BE2B18" w:rsidRPr="000702BF" w:rsidRDefault="00BE2B18" w:rsidP="00AE3F12">
            <w:pPr>
              <w:pStyle w:val="TAH"/>
            </w:pPr>
            <w:r w:rsidRPr="000702BF">
              <w:t>MHz</w:t>
            </w:r>
            <w:r w:rsidR="008D0E0E" w:rsidRPr="000702BF">
              <w:t xml:space="preserve"> </w:t>
            </w:r>
            <w:r w:rsidRPr="000702BF">
              <w:t>(dBm)</w:t>
            </w:r>
          </w:p>
        </w:tc>
        <w:tc>
          <w:tcPr>
            <w:tcW w:w="325" w:type="pct"/>
            <w:shd w:val="clear" w:color="auto" w:fill="auto"/>
            <w:vAlign w:val="center"/>
          </w:tcPr>
          <w:p w14:paraId="200D13AD" w14:textId="77777777" w:rsidR="00BE2B18" w:rsidRPr="000702BF" w:rsidRDefault="00BE2B18" w:rsidP="00AE3F12">
            <w:pPr>
              <w:pStyle w:val="TAH"/>
            </w:pPr>
            <w:r w:rsidRPr="000702BF">
              <w:t>40</w:t>
            </w:r>
          </w:p>
          <w:p w14:paraId="30B8A871" w14:textId="77777777" w:rsidR="00BE2B18" w:rsidRPr="000702BF" w:rsidRDefault="00BE2B18" w:rsidP="00AE3F12">
            <w:pPr>
              <w:pStyle w:val="TAH"/>
              <w:rPr>
                <w:rFonts w:eastAsia="MS Mincho"/>
              </w:rPr>
            </w:pPr>
            <w:r w:rsidRPr="000702BF">
              <w:t>MHz</w:t>
            </w:r>
            <w:r w:rsidRPr="000702BF">
              <w:br/>
              <w:t>(dBm)</w:t>
            </w:r>
          </w:p>
        </w:tc>
        <w:tc>
          <w:tcPr>
            <w:tcW w:w="367" w:type="pct"/>
            <w:vAlign w:val="center"/>
          </w:tcPr>
          <w:p w14:paraId="3722D3AA" w14:textId="77777777" w:rsidR="00BE2B18" w:rsidRPr="000702BF" w:rsidRDefault="00BE2B18" w:rsidP="00AE3F12">
            <w:pPr>
              <w:pStyle w:val="TAH"/>
            </w:pPr>
            <w:r w:rsidRPr="000702BF">
              <w:t>45</w:t>
            </w:r>
          </w:p>
          <w:p w14:paraId="4E1EE7B7" w14:textId="77777777" w:rsidR="00BE2B18" w:rsidRPr="000702BF" w:rsidRDefault="00BE2B18" w:rsidP="00AE3F12">
            <w:pPr>
              <w:pStyle w:val="TAH"/>
            </w:pPr>
            <w:r w:rsidRPr="000702BF">
              <w:t>MHz</w:t>
            </w:r>
            <w:r w:rsidRPr="000702BF">
              <w:br/>
              <w:t>(dBm)</w:t>
            </w:r>
          </w:p>
        </w:tc>
        <w:tc>
          <w:tcPr>
            <w:tcW w:w="375" w:type="pct"/>
            <w:vAlign w:val="center"/>
          </w:tcPr>
          <w:p w14:paraId="12AC31D9" w14:textId="77777777" w:rsidR="00BE2B18" w:rsidRPr="000702BF" w:rsidRDefault="00BE2B18" w:rsidP="00AE3F12">
            <w:pPr>
              <w:pStyle w:val="TAH"/>
            </w:pPr>
            <w:r w:rsidRPr="000702BF">
              <w:t>50</w:t>
            </w:r>
          </w:p>
          <w:p w14:paraId="7301078E" w14:textId="77777777" w:rsidR="00BE2B18" w:rsidRPr="000702BF" w:rsidRDefault="00BE2B18" w:rsidP="00AE3F12">
            <w:pPr>
              <w:pStyle w:val="TAH"/>
            </w:pPr>
            <w:r w:rsidRPr="000702BF">
              <w:t>MHz</w:t>
            </w:r>
            <w:r w:rsidRPr="000702BF">
              <w:br/>
              <w:t>(dBm)</w:t>
            </w:r>
          </w:p>
        </w:tc>
        <w:tc>
          <w:tcPr>
            <w:tcW w:w="375" w:type="pct"/>
            <w:shd w:val="clear" w:color="auto" w:fill="auto"/>
            <w:vAlign w:val="center"/>
          </w:tcPr>
          <w:p w14:paraId="098BB57F" w14:textId="6F0E1D43" w:rsidR="00BE2B18" w:rsidRPr="000702BF" w:rsidRDefault="00BE2B18" w:rsidP="00AE3F12">
            <w:pPr>
              <w:pStyle w:val="TAH"/>
              <w:rPr>
                <w:rFonts w:eastAsia="MS Mincho"/>
              </w:rPr>
            </w:pPr>
            <w:r w:rsidRPr="000702BF">
              <w:t>Duplex</w:t>
            </w:r>
            <w:r w:rsidR="008D0E0E" w:rsidRPr="000702BF">
              <w:t xml:space="preserve"> </w:t>
            </w:r>
            <w:r w:rsidRPr="000702BF">
              <w:t>Mode</w:t>
            </w:r>
          </w:p>
        </w:tc>
      </w:tr>
      <w:tr w:rsidR="00BE2B18" w:rsidRPr="000702BF" w14:paraId="093E5741" w14:textId="77777777" w:rsidTr="00BA430C">
        <w:trPr>
          <w:jc w:val="center"/>
        </w:trPr>
        <w:tc>
          <w:tcPr>
            <w:tcW w:w="472" w:type="pct"/>
            <w:vMerge w:val="restart"/>
            <w:shd w:val="clear" w:color="auto" w:fill="auto"/>
            <w:vAlign w:val="center"/>
          </w:tcPr>
          <w:p w14:paraId="5866743A" w14:textId="77777777" w:rsidR="00BE2B18" w:rsidRPr="000702BF" w:rsidRDefault="00BE2B18" w:rsidP="00AE3F12">
            <w:pPr>
              <w:pStyle w:val="TAC"/>
            </w:pPr>
            <w:r w:rsidRPr="000702BF">
              <w:t>n256</w:t>
            </w:r>
          </w:p>
        </w:tc>
        <w:tc>
          <w:tcPr>
            <w:tcW w:w="339" w:type="pct"/>
            <w:vAlign w:val="center"/>
          </w:tcPr>
          <w:p w14:paraId="6D85AA43" w14:textId="77777777" w:rsidR="00BE2B18" w:rsidRPr="000702BF" w:rsidRDefault="00BE2B18" w:rsidP="00AE3F12">
            <w:pPr>
              <w:pStyle w:val="TAC"/>
              <w:rPr>
                <w:rFonts w:eastAsia="MS Mincho"/>
              </w:rPr>
            </w:pPr>
            <w:r w:rsidRPr="000702BF">
              <w:rPr>
                <w:rFonts w:eastAsia="MS Mincho"/>
              </w:rPr>
              <w:t>15</w:t>
            </w:r>
          </w:p>
        </w:tc>
        <w:tc>
          <w:tcPr>
            <w:tcW w:w="375" w:type="pct"/>
            <w:shd w:val="clear" w:color="auto" w:fill="auto"/>
          </w:tcPr>
          <w:p w14:paraId="3BE1BA56" w14:textId="1C35675F" w:rsidR="00BE2B18" w:rsidRPr="000702BF" w:rsidRDefault="00BE2B18" w:rsidP="00AE3F12">
            <w:pPr>
              <w:pStyle w:val="TAC"/>
            </w:pPr>
            <w:r w:rsidRPr="000702BF">
              <w:rPr>
                <w:rFonts w:eastAsia="PMingLiU" w:cs="Arial"/>
                <w:szCs w:val="18"/>
                <w:lang w:eastAsia="en-GB"/>
              </w:rPr>
              <w:t>-99.5</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5DB64198" w14:textId="5EADD63F" w:rsidR="00BE2B18" w:rsidRPr="000702BF" w:rsidRDefault="00BE2B18" w:rsidP="00AE3F12">
            <w:pPr>
              <w:pStyle w:val="TAC"/>
              <w:rPr>
                <w:vertAlign w:val="subscript"/>
              </w:rPr>
            </w:pPr>
            <w:r w:rsidRPr="000702BF">
              <w:rPr>
                <w:rFonts w:eastAsia="PMingLiU" w:cs="Arial"/>
                <w:szCs w:val="18"/>
                <w:lang w:eastAsia="en-GB"/>
              </w:rPr>
              <w:t>-96.3</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33FF4195" w14:textId="19C9ACF5" w:rsidR="00BE2B18" w:rsidRPr="000702BF" w:rsidRDefault="00BE2B18" w:rsidP="00AE3F12">
            <w:pPr>
              <w:pStyle w:val="TAC"/>
            </w:pPr>
            <w:r w:rsidRPr="000702BF">
              <w:rPr>
                <w:rFonts w:eastAsia="PMingLiU" w:cs="Arial"/>
                <w:szCs w:val="18"/>
                <w:lang w:eastAsia="en-GB"/>
              </w:rPr>
              <w:t>-94.5</w:t>
            </w:r>
            <w:r w:rsidR="008D0E0E" w:rsidRPr="000702BF">
              <w:rPr>
                <w:rFonts w:eastAsia="PMingLiU" w:cs="Arial"/>
                <w:szCs w:val="18"/>
                <w:lang w:eastAsia="en-GB"/>
              </w:rPr>
              <w:t xml:space="preserve"> </w:t>
            </w:r>
            <w:r w:rsidRPr="000702BF">
              <w:rPr>
                <w:rFonts w:eastAsia="PMingLiU" w:cs="Arial"/>
                <w:szCs w:val="18"/>
                <w:lang w:eastAsia="en-GB"/>
              </w:rPr>
              <w:t>+TT</w:t>
            </w:r>
          </w:p>
        </w:tc>
        <w:tc>
          <w:tcPr>
            <w:tcW w:w="375" w:type="pct"/>
            <w:shd w:val="clear" w:color="auto" w:fill="auto"/>
          </w:tcPr>
          <w:p w14:paraId="6283B10A" w14:textId="4DA37A7F" w:rsidR="00BE2B18" w:rsidRPr="000702BF" w:rsidRDefault="00BE2B18" w:rsidP="00AE3F12">
            <w:pPr>
              <w:pStyle w:val="TAC"/>
            </w:pPr>
            <w:r w:rsidRPr="000702BF">
              <w:rPr>
                <w:rFonts w:eastAsia="PMingLiU" w:cs="Arial"/>
                <w:szCs w:val="18"/>
                <w:lang w:eastAsia="en-GB"/>
              </w:rPr>
              <w:t>-93.8</w:t>
            </w:r>
            <w:r w:rsidR="008D0E0E" w:rsidRPr="000702BF">
              <w:rPr>
                <w:rFonts w:eastAsia="PMingLiU" w:cs="Arial"/>
                <w:szCs w:val="18"/>
                <w:lang w:eastAsia="en-GB"/>
              </w:rPr>
              <w:t xml:space="preserve"> </w:t>
            </w:r>
            <w:r w:rsidRPr="000702BF">
              <w:rPr>
                <w:rFonts w:eastAsia="PMingLiU" w:cs="Arial"/>
                <w:szCs w:val="18"/>
                <w:lang w:eastAsia="en-GB"/>
              </w:rPr>
              <w:t>+TT</w:t>
            </w:r>
          </w:p>
        </w:tc>
        <w:tc>
          <w:tcPr>
            <w:tcW w:w="374" w:type="pct"/>
            <w:shd w:val="clear" w:color="auto" w:fill="auto"/>
            <w:vAlign w:val="center"/>
          </w:tcPr>
          <w:p w14:paraId="712BCA82" w14:textId="77777777" w:rsidR="00BE2B18" w:rsidRPr="000702BF" w:rsidRDefault="00BE2B18" w:rsidP="00AE3F12">
            <w:pPr>
              <w:pStyle w:val="TAC"/>
            </w:pPr>
          </w:p>
        </w:tc>
        <w:tc>
          <w:tcPr>
            <w:tcW w:w="325" w:type="pct"/>
            <w:vAlign w:val="center"/>
          </w:tcPr>
          <w:p w14:paraId="3804E36D" w14:textId="77777777" w:rsidR="00BE2B18" w:rsidRPr="000702BF" w:rsidRDefault="00BE2B18" w:rsidP="00AE3F12">
            <w:pPr>
              <w:pStyle w:val="TAC"/>
            </w:pPr>
          </w:p>
        </w:tc>
        <w:tc>
          <w:tcPr>
            <w:tcW w:w="428" w:type="pct"/>
            <w:shd w:val="clear" w:color="auto" w:fill="auto"/>
            <w:vAlign w:val="center"/>
          </w:tcPr>
          <w:p w14:paraId="2E958C5D" w14:textId="77777777" w:rsidR="00BE2B18" w:rsidRPr="000702BF" w:rsidRDefault="00BE2B18" w:rsidP="00AE3F12">
            <w:pPr>
              <w:pStyle w:val="TAC"/>
            </w:pPr>
          </w:p>
        </w:tc>
        <w:tc>
          <w:tcPr>
            <w:tcW w:w="325" w:type="pct"/>
            <w:shd w:val="clear" w:color="auto" w:fill="auto"/>
            <w:vAlign w:val="center"/>
          </w:tcPr>
          <w:p w14:paraId="3A36955E" w14:textId="77777777" w:rsidR="00BE2B18" w:rsidRPr="000702BF" w:rsidRDefault="00BE2B18" w:rsidP="00AE3F12">
            <w:pPr>
              <w:pStyle w:val="TAC"/>
            </w:pPr>
          </w:p>
        </w:tc>
        <w:tc>
          <w:tcPr>
            <w:tcW w:w="367" w:type="pct"/>
            <w:vAlign w:val="center"/>
          </w:tcPr>
          <w:p w14:paraId="5B0CF8DC" w14:textId="77777777" w:rsidR="00BE2B18" w:rsidRPr="000702BF" w:rsidRDefault="00BE2B18" w:rsidP="00AE3F12">
            <w:pPr>
              <w:pStyle w:val="TAC"/>
            </w:pPr>
          </w:p>
        </w:tc>
        <w:tc>
          <w:tcPr>
            <w:tcW w:w="375" w:type="pct"/>
            <w:vAlign w:val="center"/>
          </w:tcPr>
          <w:p w14:paraId="1BB3F53A" w14:textId="77777777" w:rsidR="00BE2B18" w:rsidRPr="000702BF" w:rsidRDefault="00BE2B18" w:rsidP="00AE3F12">
            <w:pPr>
              <w:pStyle w:val="TAC"/>
            </w:pPr>
          </w:p>
        </w:tc>
        <w:tc>
          <w:tcPr>
            <w:tcW w:w="375" w:type="pct"/>
            <w:vMerge w:val="restart"/>
            <w:shd w:val="clear" w:color="auto" w:fill="auto"/>
            <w:vAlign w:val="center"/>
          </w:tcPr>
          <w:p w14:paraId="61D37BB9" w14:textId="77777777" w:rsidR="00BE2B18" w:rsidRPr="000702BF" w:rsidRDefault="00BE2B18" w:rsidP="00AE3F12">
            <w:pPr>
              <w:pStyle w:val="TAC"/>
            </w:pPr>
            <w:r w:rsidRPr="000702BF">
              <w:t>FDD</w:t>
            </w:r>
          </w:p>
        </w:tc>
      </w:tr>
      <w:tr w:rsidR="00BE2B18" w:rsidRPr="000702BF" w14:paraId="2CF0DCE1" w14:textId="77777777" w:rsidTr="00BA430C">
        <w:trPr>
          <w:jc w:val="center"/>
        </w:trPr>
        <w:tc>
          <w:tcPr>
            <w:tcW w:w="472" w:type="pct"/>
            <w:vMerge/>
            <w:shd w:val="clear" w:color="auto" w:fill="auto"/>
            <w:vAlign w:val="center"/>
          </w:tcPr>
          <w:p w14:paraId="37A6136F" w14:textId="77777777" w:rsidR="00BE2B18" w:rsidRPr="000702BF" w:rsidRDefault="00BE2B18" w:rsidP="00AE3F12">
            <w:pPr>
              <w:pStyle w:val="TAC"/>
            </w:pPr>
          </w:p>
        </w:tc>
        <w:tc>
          <w:tcPr>
            <w:tcW w:w="339" w:type="pct"/>
            <w:vAlign w:val="center"/>
          </w:tcPr>
          <w:p w14:paraId="7944535A" w14:textId="77777777" w:rsidR="00BE2B18" w:rsidRPr="000702BF" w:rsidRDefault="00BE2B18" w:rsidP="00AE3F12">
            <w:pPr>
              <w:pStyle w:val="TAC"/>
              <w:rPr>
                <w:rFonts w:eastAsia="MS Mincho"/>
              </w:rPr>
            </w:pPr>
            <w:r w:rsidRPr="000702BF">
              <w:rPr>
                <w:rFonts w:eastAsia="MS Mincho"/>
              </w:rPr>
              <w:t>30</w:t>
            </w:r>
          </w:p>
        </w:tc>
        <w:tc>
          <w:tcPr>
            <w:tcW w:w="375" w:type="pct"/>
            <w:shd w:val="clear" w:color="auto" w:fill="auto"/>
          </w:tcPr>
          <w:p w14:paraId="4D3E8F38" w14:textId="77777777" w:rsidR="00BE2B18" w:rsidRPr="000702BF" w:rsidRDefault="00BE2B18" w:rsidP="00AE3F12">
            <w:pPr>
              <w:pStyle w:val="TAC"/>
            </w:pPr>
          </w:p>
        </w:tc>
        <w:tc>
          <w:tcPr>
            <w:tcW w:w="436" w:type="pct"/>
            <w:shd w:val="clear" w:color="auto" w:fill="auto"/>
          </w:tcPr>
          <w:p w14:paraId="740923FE" w14:textId="5D18754F" w:rsidR="00BE2B18" w:rsidRPr="000702BF" w:rsidRDefault="00BE2B18" w:rsidP="00AE3F12">
            <w:pPr>
              <w:pStyle w:val="TAC"/>
            </w:pPr>
            <w:r w:rsidRPr="000702BF">
              <w:rPr>
                <w:rFonts w:eastAsia="PMingLiU" w:cs="Arial"/>
                <w:szCs w:val="18"/>
                <w:lang w:eastAsia="en-GB"/>
              </w:rPr>
              <w:t>-96.6</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1DB6C083" w14:textId="1388765D" w:rsidR="00BE2B18" w:rsidRPr="000702BF" w:rsidRDefault="00BE2B18" w:rsidP="00AE3F12">
            <w:pPr>
              <w:pStyle w:val="TAC"/>
            </w:pPr>
            <w:r w:rsidRPr="000702BF">
              <w:rPr>
                <w:rFonts w:eastAsia="PMingLiU" w:cs="Arial"/>
                <w:szCs w:val="18"/>
                <w:lang w:eastAsia="en-GB"/>
              </w:rPr>
              <w:t>-94.6</w:t>
            </w:r>
            <w:r w:rsidR="008D0E0E" w:rsidRPr="000702BF">
              <w:rPr>
                <w:rFonts w:eastAsia="PMingLiU" w:cs="Arial"/>
                <w:szCs w:val="18"/>
                <w:lang w:eastAsia="en-GB"/>
              </w:rPr>
              <w:t xml:space="preserve"> </w:t>
            </w:r>
            <w:r w:rsidRPr="000702BF">
              <w:rPr>
                <w:rFonts w:eastAsia="PMingLiU" w:cs="Arial"/>
                <w:szCs w:val="18"/>
                <w:lang w:eastAsia="en-GB"/>
              </w:rPr>
              <w:t>+TT</w:t>
            </w:r>
          </w:p>
        </w:tc>
        <w:tc>
          <w:tcPr>
            <w:tcW w:w="375" w:type="pct"/>
            <w:shd w:val="clear" w:color="auto" w:fill="auto"/>
          </w:tcPr>
          <w:p w14:paraId="0704112C" w14:textId="05DCE8AA" w:rsidR="00BE2B18" w:rsidRPr="000702BF" w:rsidRDefault="00BE2B18" w:rsidP="00AE3F12">
            <w:pPr>
              <w:pStyle w:val="TAC"/>
            </w:pPr>
            <w:r w:rsidRPr="000702BF">
              <w:rPr>
                <w:rFonts w:eastAsia="PMingLiU" w:cs="Arial"/>
                <w:szCs w:val="18"/>
                <w:lang w:eastAsia="en-GB"/>
              </w:rPr>
              <w:t>-94.0</w:t>
            </w:r>
            <w:r w:rsidR="008D0E0E" w:rsidRPr="000702BF">
              <w:rPr>
                <w:rFonts w:eastAsia="PMingLiU" w:cs="Arial"/>
                <w:szCs w:val="18"/>
                <w:lang w:eastAsia="en-GB"/>
              </w:rPr>
              <w:t xml:space="preserve"> </w:t>
            </w:r>
            <w:r w:rsidRPr="000702BF">
              <w:rPr>
                <w:rFonts w:eastAsia="PMingLiU" w:cs="Arial"/>
                <w:szCs w:val="18"/>
                <w:lang w:eastAsia="en-GB"/>
              </w:rPr>
              <w:t>+TT</w:t>
            </w:r>
          </w:p>
        </w:tc>
        <w:tc>
          <w:tcPr>
            <w:tcW w:w="374" w:type="pct"/>
            <w:shd w:val="clear" w:color="auto" w:fill="auto"/>
            <w:vAlign w:val="center"/>
          </w:tcPr>
          <w:p w14:paraId="42138593" w14:textId="77777777" w:rsidR="00BE2B18" w:rsidRPr="000702BF" w:rsidRDefault="00BE2B18" w:rsidP="00AE3F12">
            <w:pPr>
              <w:pStyle w:val="TAC"/>
            </w:pPr>
          </w:p>
        </w:tc>
        <w:tc>
          <w:tcPr>
            <w:tcW w:w="325" w:type="pct"/>
            <w:vAlign w:val="center"/>
          </w:tcPr>
          <w:p w14:paraId="01F821E9" w14:textId="77777777" w:rsidR="00BE2B18" w:rsidRPr="000702BF" w:rsidRDefault="00BE2B18" w:rsidP="00AE3F12">
            <w:pPr>
              <w:pStyle w:val="TAC"/>
            </w:pPr>
          </w:p>
        </w:tc>
        <w:tc>
          <w:tcPr>
            <w:tcW w:w="428" w:type="pct"/>
            <w:shd w:val="clear" w:color="auto" w:fill="auto"/>
            <w:vAlign w:val="center"/>
          </w:tcPr>
          <w:p w14:paraId="2739A264" w14:textId="77777777" w:rsidR="00BE2B18" w:rsidRPr="000702BF" w:rsidRDefault="00BE2B18" w:rsidP="00AE3F12">
            <w:pPr>
              <w:pStyle w:val="TAC"/>
            </w:pPr>
          </w:p>
        </w:tc>
        <w:tc>
          <w:tcPr>
            <w:tcW w:w="325" w:type="pct"/>
            <w:shd w:val="clear" w:color="auto" w:fill="auto"/>
            <w:vAlign w:val="center"/>
          </w:tcPr>
          <w:p w14:paraId="69179964" w14:textId="77777777" w:rsidR="00BE2B18" w:rsidRPr="000702BF" w:rsidRDefault="00BE2B18" w:rsidP="00AE3F12">
            <w:pPr>
              <w:pStyle w:val="TAC"/>
            </w:pPr>
          </w:p>
        </w:tc>
        <w:tc>
          <w:tcPr>
            <w:tcW w:w="367" w:type="pct"/>
            <w:vAlign w:val="center"/>
          </w:tcPr>
          <w:p w14:paraId="4964719C" w14:textId="77777777" w:rsidR="00BE2B18" w:rsidRPr="000702BF" w:rsidRDefault="00BE2B18" w:rsidP="00AE3F12">
            <w:pPr>
              <w:pStyle w:val="TAC"/>
            </w:pPr>
          </w:p>
        </w:tc>
        <w:tc>
          <w:tcPr>
            <w:tcW w:w="375" w:type="pct"/>
            <w:vAlign w:val="center"/>
          </w:tcPr>
          <w:p w14:paraId="2D67572C" w14:textId="77777777" w:rsidR="00BE2B18" w:rsidRPr="000702BF" w:rsidRDefault="00BE2B18" w:rsidP="00AE3F12">
            <w:pPr>
              <w:pStyle w:val="TAC"/>
            </w:pPr>
          </w:p>
        </w:tc>
        <w:tc>
          <w:tcPr>
            <w:tcW w:w="375" w:type="pct"/>
            <w:vMerge/>
            <w:shd w:val="clear" w:color="auto" w:fill="auto"/>
            <w:vAlign w:val="center"/>
          </w:tcPr>
          <w:p w14:paraId="7088033B" w14:textId="77777777" w:rsidR="00BE2B18" w:rsidRPr="000702BF" w:rsidRDefault="00BE2B18" w:rsidP="00AE3F12">
            <w:pPr>
              <w:pStyle w:val="TAC"/>
            </w:pPr>
          </w:p>
        </w:tc>
      </w:tr>
      <w:tr w:rsidR="00BE2B18" w:rsidRPr="000702BF" w14:paraId="23070C18" w14:textId="77777777" w:rsidTr="00BA430C">
        <w:trPr>
          <w:jc w:val="center"/>
        </w:trPr>
        <w:tc>
          <w:tcPr>
            <w:tcW w:w="472" w:type="pct"/>
            <w:vMerge/>
            <w:shd w:val="clear" w:color="auto" w:fill="auto"/>
            <w:vAlign w:val="center"/>
          </w:tcPr>
          <w:p w14:paraId="2F5673B0" w14:textId="77777777" w:rsidR="00BE2B18" w:rsidRPr="000702BF" w:rsidRDefault="00BE2B18" w:rsidP="00AE3F12">
            <w:pPr>
              <w:pStyle w:val="TAC"/>
            </w:pPr>
          </w:p>
        </w:tc>
        <w:tc>
          <w:tcPr>
            <w:tcW w:w="339" w:type="pct"/>
            <w:vAlign w:val="center"/>
          </w:tcPr>
          <w:p w14:paraId="22A0F983" w14:textId="77777777" w:rsidR="00BE2B18" w:rsidRPr="000702BF" w:rsidRDefault="00BE2B18" w:rsidP="00AE3F12">
            <w:pPr>
              <w:pStyle w:val="TAC"/>
              <w:rPr>
                <w:rFonts w:eastAsia="MS Mincho"/>
              </w:rPr>
            </w:pPr>
            <w:r w:rsidRPr="000702BF">
              <w:rPr>
                <w:rFonts w:eastAsia="MS Mincho"/>
              </w:rPr>
              <w:t>60</w:t>
            </w:r>
          </w:p>
        </w:tc>
        <w:tc>
          <w:tcPr>
            <w:tcW w:w="375" w:type="pct"/>
            <w:shd w:val="clear" w:color="auto" w:fill="auto"/>
          </w:tcPr>
          <w:p w14:paraId="1490D083" w14:textId="77777777" w:rsidR="00BE2B18" w:rsidRPr="000702BF" w:rsidRDefault="00BE2B18" w:rsidP="00AE3F12">
            <w:pPr>
              <w:pStyle w:val="TAC"/>
            </w:pPr>
          </w:p>
        </w:tc>
        <w:tc>
          <w:tcPr>
            <w:tcW w:w="436" w:type="pct"/>
            <w:shd w:val="clear" w:color="auto" w:fill="auto"/>
          </w:tcPr>
          <w:p w14:paraId="129BF4BB" w14:textId="6C4B113E" w:rsidR="00BE2B18" w:rsidRPr="000702BF" w:rsidRDefault="00BE2B18" w:rsidP="00AE3F12">
            <w:pPr>
              <w:pStyle w:val="TAC"/>
            </w:pPr>
            <w:r w:rsidRPr="000702BF">
              <w:rPr>
                <w:rFonts w:eastAsia="PMingLiU" w:cs="Arial"/>
                <w:szCs w:val="18"/>
                <w:lang w:eastAsia="en-GB"/>
              </w:rPr>
              <w:t>-97.0</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040853D3" w14:textId="609E84A1" w:rsidR="00BE2B18" w:rsidRPr="000702BF" w:rsidRDefault="00BE2B18" w:rsidP="00AE3F12">
            <w:pPr>
              <w:pStyle w:val="TAC"/>
            </w:pPr>
            <w:r w:rsidRPr="000702BF">
              <w:rPr>
                <w:rFonts w:eastAsia="PMingLiU" w:cs="Arial"/>
                <w:szCs w:val="18"/>
                <w:lang w:eastAsia="en-GB"/>
              </w:rPr>
              <w:t>-94.9</w:t>
            </w:r>
            <w:r w:rsidR="008D0E0E" w:rsidRPr="000702BF">
              <w:rPr>
                <w:rFonts w:eastAsia="PMingLiU" w:cs="Arial"/>
                <w:szCs w:val="18"/>
                <w:lang w:eastAsia="en-GB"/>
              </w:rPr>
              <w:t xml:space="preserve"> </w:t>
            </w:r>
            <w:r w:rsidRPr="000702BF">
              <w:rPr>
                <w:rFonts w:eastAsia="PMingLiU" w:cs="Arial"/>
                <w:szCs w:val="18"/>
                <w:lang w:eastAsia="en-GB"/>
              </w:rPr>
              <w:t>+TT</w:t>
            </w:r>
          </w:p>
        </w:tc>
        <w:tc>
          <w:tcPr>
            <w:tcW w:w="375" w:type="pct"/>
            <w:shd w:val="clear" w:color="auto" w:fill="auto"/>
          </w:tcPr>
          <w:p w14:paraId="4E84675F" w14:textId="56A76601" w:rsidR="00BE2B18" w:rsidRPr="000702BF" w:rsidRDefault="00BE2B18" w:rsidP="00AE3F12">
            <w:pPr>
              <w:pStyle w:val="TAC"/>
            </w:pPr>
            <w:r w:rsidRPr="000702BF">
              <w:rPr>
                <w:rFonts w:eastAsia="PMingLiU" w:cs="Arial"/>
                <w:szCs w:val="18"/>
                <w:lang w:eastAsia="en-GB"/>
              </w:rPr>
              <w:t>-94.2</w:t>
            </w:r>
            <w:r w:rsidR="008D0E0E" w:rsidRPr="000702BF">
              <w:rPr>
                <w:rFonts w:eastAsia="PMingLiU" w:cs="Arial"/>
                <w:szCs w:val="18"/>
                <w:lang w:eastAsia="en-GB"/>
              </w:rPr>
              <w:t xml:space="preserve"> </w:t>
            </w:r>
            <w:r w:rsidRPr="000702BF">
              <w:rPr>
                <w:rFonts w:eastAsia="PMingLiU" w:cs="Arial"/>
                <w:szCs w:val="18"/>
                <w:lang w:eastAsia="en-GB"/>
              </w:rPr>
              <w:t>+TT</w:t>
            </w:r>
          </w:p>
        </w:tc>
        <w:tc>
          <w:tcPr>
            <w:tcW w:w="374" w:type="pct"/>
            <w:shd w:val="clear" w:color="auto" w:fill="auto"/>
            <w:vAlign w:val="center"/>
          </w:tcPr>
          <w:p w14:paraId="487E774F" w14:textId="77777777" w:rsidR="00BE2B18" w:rsidRPr="000702BF" w:rsidRDefault="00BE2B18" w:rsidP="00AE3F12">
            <w:pPr>
              <w:pStyle w:val="TAC"/>
            </w:pPr>
          </w:p>
        </w:tc>
        <w:tc>
          <w:tcPr>
            <w:tcW w:w="325" w:type="pct"/>
            <w:vAlign w:val="center"/>
          </w:tcPr>
          <w:p w14:paraId="36B3FCB3" w14:textId="77777777" w:rsidR="00BE2B18" w:rsidRPr="000702BF" w:rsidRDefault="00BE2B18" w:rsidP="00AE3F12">
            <w:pPr>
              <w:pStyle w:val="TAC"/>
            </w:pPr>
          </w:p>
        </w:tc>
        <w:tc>
          <w:tcPr>
            <w:tcW w:w="428" w:type="pct"/>
            <w:shd w:val="clear" w:color="auto" w:fill="auto"/>
            <w:vAlign w:val="center"/>
          </w:tcPr>
          <w:p w14:paraId="31F22131" w14:textId="77777777" w:rsidR="00BE2B18" w:rsidRPr="000702BF" w:rsidRDefault="00BE2B18" w:rsidP="00AE3F12">
            <w:pPr>
              <w:pStyle w:val="TAC"/>
            </w:pPr>
          </w:p>
        </w:tc>
        <w:tc>
          <w:tcPr>
            <w:tcW w:w="325" w:type="pct"/>
            <w:shd w:val="clear" w:color="auto" w:fill="auto"/>
            <w:vAlign w:val="center"/>
          </w:tcPr>
          <w:p w14:paraId="30F01730" w14:textId="77777777" w:rsidR="00BE2B18" w:rsidRPr="000702BF" w:rsidRDefault="00BE2B18" w:rsidP="00AE3F12">
            <w:pPr>
              <w:pStyle w:val="TAC"/>
            </w:pPr>
          </w:p>
        </w:tc>
        <w:tc>
          <w:tcPr>
            <w:tcW w:w="367" w:type="pct"/>
            <w:vAlign w:val="center"/>
          </w:tcPr>
          <w:p w14:paraId="05B663BC" w14:textId="77777777" w:rsidR="00BE2B18" w:rsidRPr="000702BF" w:rsidRDefault="00BE2B18" w:rsidP="00AE3F12">
            <w:pPr>
              <w:pStyle w:val="TAC"/>
            </w:pPr>
          </w:p>
        </w:tc>
        <w:tc>
          <w:tcPr>
            <w:tcW w:w="375" w:type="pct"/>
            <w:vAlign w:val="center"/>
          </w:tcPr>
          <w:p w14:paraId="411CC7DD" w14:textId="77777777" w:rsidR="00BE2B18" w:rsidRPr="000702BF" w:rsidRDefault="00BE2B18" w:rsidP="00AE3F12">
            <w:pPr>
              <w:pStyle w:val="TAC"/>
            </w:pPr>
          </w:p>
        </w:tc>
        <w:tc>
          <w:tcPr>
            <w:tcW w:w="375" w:type="pct"/>
            <w:vMerge/>
            <w:shd w:val="clear" w:color="auto" w:fill="auto"/>
            <w:vAlign w:val="center"/>
          </w:tcPr>
          <w:p w14:paraId="082C3557" w14:textId="77777777" w:rsidR="00BE2B18" w:rsidRPr="000702BF" w:rsidRDefault="00BE2B18" w:rsidP="00AE3F12">
            <w:pPr>
              <w:pStyle w:val="TAC"/>
            </w:pPr>
          </w:p>
        </w:tc>
      </w:tr>
      <w:tr w:rsidR="00BE2B18" w:rsidRPr="000702BF" w14:paraId="16D345E6" w14:textId="77777777" w:rsidTr="00BA430C">
        <w:trPr>
          <w:jc w:val="center"/>
        </w:trPr>
        <w:tc>
          <w:tcPr>
            <w:tcW w:w="472" w:type="pct"/>
            <w:vMerge w:val="restart"/>
            <w:shd w:val="clear" w:color="auto" w:fill="auto"/>
            <w:vAlign w:val="center"/>
          </w:tcPr>
          <w:p w14:paraId="6067C51D" w14:textId="77777777" w:rsidR="00BE2B18" w:rsidRPr="000702BF" w:rsidRDefault="00BE2B18" w:rsidP="00AE3F12">
            <w:pPr>
              <w:pStyle w:val="TAC"/>
            </w:pPr>
            <w:r w:rsidRPr="000702BF">
              <w:rPr>
                <w:lang w:eastAsia="zh-CN"/>
              </w:rPr>
              <w:t>n255</w:t>
            </w:r>
          </w:p>
        </w:tc>
        <w:tc>
          <w:tcPr>
            <w:tcW w:w="339" w:type="pct"/>
            <w:vAlign w:val="center"/>
          </w:tcPr>
          <w:p w14:paraId="0801E5EB" w14:textId="77777777" w:rsidR="00BE2B18" w:rsidRPr="000702BF" w:rsidRDefault="00BE2B18" w:rsidP="00AE3F12">
            <w:pPr>
              <w:pStyle w:val="TAC"/>
              <w:rPr>
                <w:rFonts w:eastAsia="MS Mincho"/>
              </w:rPr>
            </w:pPr>
            <w:r w:rsidRPr="000702BF">
              <w:rPr>
                <w:rFonts w:eastAsia="MS Mincho"/>
              </w:rPr>
              <w:t>15</w:t>
            </w:r>
          </w:p>
        </w:tc>
        <w:tc>
          <w:tcPr>
            <w:tcW w:w="375" w:type="pct"/>
            <w:shd w:val="clear" w:color="auto" w:fill="auto"/>
          </w:tcPr>
          <w:p w14:paraId="4BDE2FED" w14:textId="15F81929" w:rsidR="00BE2B18" w:rsidRPr="000702BF" w:rsidRDefault="00BE2B18" w:rsidP="00AE3F12">
            <w:pPr>
              <w:pStyle w:val="TAC"/>
            </w:pPr>
            <w:r w:rsidRPr="000702BF">
              <w:rPr>
                <w:rFonts w:eastAsia="PMingLiU" w:cs="Arial"/>
                <w:szCs w:val="18"/>
                <w:lang w:eastAsia="en-GB"/>
              </w:rPr>
              <w:t>-100.0</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25E182D9" w14:textId="50F60825" w:rsidR="00BE2B18" w:rsidRPr="000702BF" w:rsidRDefault="00BE2B18" w:rsidP="00AE3F12">
            <w:pPr>
              <w:pStyle w:val="TAC"/>
            </w:pPr>
            <w:r w:rsidRPr="000702BF">
              <w:rPr>
                <w:rFonts w:eastAsia="PMingLiU" w:cs="Arial"/>
                <w:szCs w:val="18"/>
                <w:lang w:eastAsia="en-GB"/>
              </w:rPr>
              <w:t>-96.8</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576579F3" w14:textId="5A09471E" w:rsidR="00BE2B18" w:rsidRPr="000702BF" w:rsidRDefault="00BE2B18" w:rsidP="00AE3F12">
            <w:pPr>
              <w:pStyle w:val="TAC"/>
            </w:pPr>
            <w:r w:rsidRPr="000702BF">
              <w:rPr>
                <w:rFonts w:eastAsia="PMingLiU" w:cs="Arial"/>
                <w:szCs w:val="18"/>
                <w:lang w:eastAsia="en-GB"/>
              </w:rPr>
              <w:t>-95.0</w:t>
            </w:r>
            <w:r w:rsidR="008D0E0E" w:rsidRPr="000702BF">
              <w:rPr>
                <w:rFonts w:eastAsia="PMingLiU" w:cs="Arial"/>
                <w:szCs w:val="18"/>
                <w:lang w:eastAsia="en-GB"/>
              </w:rPr>
              <w:t xml:space="preserve"> </w:t>
            </w:r>
            <w:r w:rsidRPr="000702BF">
              <w:rPr>
                <w:rFonts w:eastAsia="PMingLiU" w:cs="Arial"/>
                <w:szCs w:val="18"/>
                <w:lang w:eastAsia="en-GB"/>
              </w:rPr>
              <w:t>+TT</w:t>
            </w:r>
          </w:p>
        </w:tc>
        <w:tc>
          <w:tcPr>
            <w:tcW w:w="375" w:type="pct"/>
            <w:shd w:val="clear" w:color="auto" w:fill="auto"/>
          </w:tcPr>
          <w:p w14:paraId="6B04452D" w14:textId="0AAF3381" w:rsidR="00BE2B18" w:rsidRPr="000702BF" w:rsidRDefault="00BE2B18" w:rsidP="00AE3F12">
            <w:pPr>
              <w:pStyle w:val="TAC"/>
            </w:pPr>
            <w:r w:rsidRPr="000702BF">
              <w:rPr>
                <w:rFonts w:eastAsia="PMingLiU" w:cs="Arial"/>
                <w:szCs w:val="18"/>
                <w:lang w:eastAsia="en-GB"/>
              </w:rPr>
              <w:t>-93.8</w:t>
            </w:r>
            <w:r w:rsidR="008D0E0E" w:rsidRPr="000702BF">
              <w:rPr>
                <w:rFonts w:eastAsia="PMingLiU" w:cs="Arial"/>
                <w:szCs w:val="18"/>
                <w:lang w:eastAsia="en-GB"/>
              </w:rPr>
              <w:t xml:space="preserve"> </w:t>
            </w:r>
            <w:r w:rsidRPr="000702BF">
              <w:rPr>
                <w:rFonts w:eastAsia="PMingLiU" w:cs="Arial"/>
                <w:szCs w:val="18"/>
                <w:lang w:eastAsia="en-GB"/>
              </w:rPr>
              <w:t>+TT</w:t>
            </w:r>
          </w:p>
        </w:tc>
        <w:tc>
          <w:tcPr>
            <w:tcW w:w="374" w:type="pct"/>
            <w:shd w:val="clear" w:color="auto" w:fill="auto"/>
          </w:tcPr>
          <w:p w14:paraId="1DDED0C0" w14:textId="77777777" w:rsidR="00BE2B18" w:rsidRPr="000702BF" w:rsidRDefault="00BE2B18" w:rsidP="00AE3F12">
            <w:pPr>
              <w:pStyle w:val="TAC"/>
            </w:pPr>
          </w:p>
        </w:tc>
        <w:tc>
          <w:tcPr>
            <w:tcW w:w="325" w:type="pct"/>
          </w:tcPr>
          <w:p w14:paraId="07FB23E7" w14:textId="77777777" w:rsidR="00BE2B18" w:rsidRPr="000702BF" w:rsidRDefault="00BE2B18" w:rsidP="00AE3F12">
            <w:pPr>
              <w:pStyle w:val="TAC"/>
            </w:pPr>
          </w:p>
        </w:tc>
        <w:tc>
          <w:tcPr>
            <w:tcW w:w="428" w:type="pct"/>
            <w:shd w:val="clear" w:color="auto" w:fill="auto"/>
            <w:vAlign w:val="center"/>
          </w:tcPr>
          <w:p w14:paraId="489D19B4" w14:textId="77777777" w:rsidR="00BE2B18" w:rsidRPr="000702BF" w:rsidRDefault="00BE2B18" w:rsidP="00AE3F12">
            <w:pPr>
              <w:pStyle w:val="TAC"/>
            </w:pPr>
          </w:p>
        </w:tc>
        <w:tc>
          <w:tcPr>
            <w:tcW w:w="325" w:type="pct"/>
            <w:shd w:val="clear" w:color="auto" w:fill="auto"/>
          </w:tcPr>
          <w:p w14:paraId="4DEFDE7D" w14:textId="77777777" w:rsidR="00BE2B18" w:rsidRPr="000702BF" w:rsidRDefault="00BE2B18" w:rsidP="00AE3F12">
            <w:pPr>
              <w:pStyle w:val="TAC"/>
            </w:pPr>
          </w:p>
        </w:tc>
        <w:tc>
          <w:tcPr>
            <w:tcW w:w="367" w:type="pct"/>
            <w:vAlign w:val="center"/>
          </w:tcPr>
          <w:p w14:paraId="063741EC" w14:textId="77777777" w:rsidR="00BE2B18" w:rsidRPr="000702BF" w:rsidRDefault="00BE2B18" w:rsidP="00AE3F12">
            <w:pPr>
              <w:pStyle w:val="TAC"/>
            </w:pPr>
          </w:p>
        </w:tc>
        <w:tc>
          <w:tcPr>
            <w:tcW w:w="375" w:type="pct"/>
            <w:vAlign w:val="center"/>
          </w:tcPr>
          <w:p w14:paraId="10E8AC6A" w14:textId="77777777" w:rsidR="00BE2B18" w:rsidRPr="000702BF" w:rsidRDefault="00BE2B18" w:rsidP="00AE3F12">
            <w:pPr>
              <w:pStyle w:val="TAC"/>
            </w:pPr>
          </w:p>
        </w:tc>
        <w:tc>
          <w:tcPr>
            <w:tcW w:w="375" w:type="pct"/>
            <w:vMerge w:val="restart"/>
            <w:shd w:val="clear" w:color="auto" w:fill="auto"/>
            <w:vAlign w:val="center"/>
          </w:tcPr>
          <w:p w14:paraId="492B2265" w14:textId="77777777" w:rsidR="00BE2B18" w:rsidRPr="000702BF" w:rsidRDefault="00BE2B18" w:rsidP="00AE3F12">
            <w:pPr>
              <w:pStyle w:val="TAC"/>
            </w:pPr>
            <w:r w:rsidRPr="000702BF">
              <w:t>FDD</w:t>
            </w:r>
          </w:p>
        </w:tc>
      </w:tr>
      <w:tr w:rsidR="00BE2B18" w:rsidRPr="000702BF" w14:paraId="388360F3" w14:textId="77777777" w:rsidTr="00BA430C">
        <w:trPr>
          <w:jc w:val="center"/>
        </w:trPr>
        <w:tc>
          <w:tcPr>
            <w:tcW w:w="472" w:type="pct"/>
            <w:vMerge/>
            <w:shd w:val="clear" w:color="auto" w:fill="auto"/>
            <w:vAlign w:val="center"/>
          </w:tcPr>
          <w:p w14:paraId="422D4DCA" w14:textId="77777777" w:rsidR="00BE2B18" w:rsidRPr="000702BF" w:rsidRDefault="00BE2B18" w:rsidP="00AE3F12">
            <w:pPr>
              <w:pStyle w:val="TAC"/>
            </w:pPr>
          </w:p>
        </w:tc>
        <w:tc>
          <w:tcPr>
            <w:tcW w:w="339" w:type="pct"/>
            <w:vAlign w:val="center"/>
          </w:tcPr>
          <w:p w14:paraId="5F0E11ED" w14:textId="77777777" w:rsidR="00BE2B18" w:rsidRPr="000702BF" w:rsidRDefault="00BE2B18" w:rsidP="00AE3F12">
            <w:pPr>
              <w:pStyle w:val="TAC"/>
              <w:rPr>
                <w:rFonts w:eastAsia="MS Mincho"/>
              </w:rPr>
            </w:pPr>
            <w:r w:rsidRPr="000702BF">
              <w:rPr>
                <w:rFonts w:eastAsia="MS Mincho"/>
              </w:rPr>
              <w:t>30</w:t>
            </w:r>
          </w:p>
        </w:tc>
        <w:tc>
          <w:tcPr>
            <w:tcW w:w="375" w:type="pct"/>
            <w:shd w:val="clear" w:color="auto" w:fill="auto"/>
          </w:tcPr>
          <w:p w14:paraId="39D29F3E" w14:textId="77777777" w:rsidR="00BE2B18" w:rsidRPr="000702BF" w:rsidRDefault="00BE2B18" w:rsidP="00AE3F12">
            <w:pPr>
              <w:pStyle w:val="TAC"/>
            </w:pPr>
          </w:p>
        </w:tc>
        <w:tc>
          <w:tcPr>
            <w:tcW w:w="436" w:type="pct"/>
            <w:shd w:val="clear" w:color="auto" w:fill="auto"/>
          </w:tcPr>
          <w:p w14:paraId="6033E7CF" w14:textId="7F9314BD" w:rsidR="00BE2B18" w:rsidRPr="000702BF" w:rsidRDefault="00BE2B18" w:rsidP="00AE3F12">
            <w:pPr>
              <w:pStyle w:val="TAC"/>
            </w:pPr>
            <w:r w:rsidRPr="000702BF">
              <w:rPr>
                <w:rFonts w:eastAsia="PMingLiU" w:cs="Arial"/>
                <w:szCs w:val="18"/>
                <w:lang w:eastAsia="en-GB"/>
              </w:rPr>
              <w:t>-97.1</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4250EBAE" w14:textId="49AC563C" w:rsidR="00BE2B18" w:rsidRPr="000702BF" w:rsidRDefault="00BE2B18" w:rsidP="00AE3F12">
            <w:pPr>
              <w:pStyle w:val="TAC"/>
            </w:pPr>
            <w:r w:rsidRPr="000702BF">
              <w:rPr>
                <w:rFonts w:eastAsia="PMingLiU" w:cs="Arial"/>
                <w:szCs w:val="18"/>
                <w:lang w:eastAsia="en-GB"/>
              </w:rPr>
              <w:t>-95.1</w:t>
            </w:r>
            <w:r w:rsidR="008D0E0E" w:rsidRPr="000702BF">
              <w:rPr>
                <w:rFonts w:eastAsia="PMingLiU" w:cs="Arial"/>
                <w:szCs w:val="18"/>
                <w:lang w:eastAsia="en-GB"/>
              </w:rPr>
              <w:t xml:space="preserve"> </w:t>
            </w:r>
            <w:r w:rsidRPr="000702BF">
              <w:rPr>
                <w:rFonts w:eastAsia="PMingLiU" w:cs="Arial"/>
                <w:szCs w:val="18"/>
                <w:lang w:eastAsia="en-GB"/>
              </w:rPr>
              <w:t>+TT</w:t>
            </w:r>
          </w:p>
        </w:tc>
        <w:tc>
          <w:tcPr>
            <w:tcW w:w="375" w:type="pct"/>
            <w:shd w:val="clear" w:color="auto" w:fill="auto"/>
          </w:tcPr>
          <w:p w14:paraId="356E593D" w14:textId="701EE51D" w:rsidR="00BE2B18" w:rsidRPr="000702BF" w:rsidRDefault="00BE2B18" w:rsidP="00AE3F12">
            <w:pPr>
              <w:pStyle w:val="TAC"/>
            </w:pPr>
            <w:r w:rsidRPr="000702BF">
              <w:rPr>
                <w:rFonts w:eastAsia="PMingLiU" w:cs="Arial"/>
                <w:szCs w:val="18"/>
                <w:lang w:eastAsia="en-GB"/>
              </w:rPr>
              <w:t>-94.0</w:t>
            </w:r>
            <w:r w:rsidR="008D0E0E" w:rsidRPr="000702BF">
              <w:rPr>
                <w:rFonts w:eastAsia="PMingLiU" w:cs="Arial"/>
                <w:szCs w:val="18"/>
                <w:lang w:eastAsia="en-GB"/>
              </w:rPr>
              <w:t xml:space="preserve"> </w:t>
            </w:r>
            <w:r w:rsidRPr="000702BF">
              <w:rPr>
                <w:rFonts w:eastAsia="PMingLiU" w:cs="Arial"/>
                <w:szCs w:val="18"/>
                <w:lang w:eastAsia="en-GB"/>
              </w:rPr>
              <w:t>+TT</w:t>
            </w:r>
          </w:p>
        </w:tc>
        <w:tc>
          <w:tcPr>
            <w:tcW w:w="374" w:type="pct"/>
            <w:shd w:val="clear" w:color="auto" w:fill="auto"/>
          </w:tcPr>
          <w:p w14:paraId="656249A2" w14:textId="77777777" w:rsidR="00BE2B18" w:rsidRPr="000702BF" w:rsidRDefault="00BE2B18" w:rsidP="00AE3F12">
            <w:pPr>
              <w:pStyle w:val="TAC"/>
            </w:pPr>
          </w:p>
        </w:tc>
        <w:tc>
          <w:tcPr>
            <w:tcW w:w="325" w:type="pct"/>
          </w:tcPr>
          <w:p w14:paraId="06AFA8D7" w14:textId="77777777" w:rsidR="00BE2B18" w:rsidRPr="000702BF" w:rsidRDefault="00BE2B18" w:rsidP="00AE3F12">
            <w:pPr>
              <w:pStyle w:val="TAC"/>
            </w:pPr>
          </w:p>
        </w:tc>
        <w:tc>
          <w:tcPr>
            <w:tcW w:w="428" w:type="pct"/>
            <w:shd w:val="clear" w:color="auto" w:fill="auto"/>
            <w:vAlign w:val="center"/>
          </w:tcPr>
          <w:p w14:paraId="1BED038B" w14:textId="77777777" w:rsidR="00BE2B18" w:rsidRPr="000702BF" w:rsidRDefault="00BE2B18" w:rsidP="00AE3F12">
            <w:pPr>
              <w:pStyle w:val="TAC"/>
            </w:pPr>
          </w:p>
        </w:tc>
        <w:tc>
          <w:tcPr>
            <w:tcW w:w="325" w:type="pct"/>
            <w:shd w:val="clear" w:color="auto" w:fill="auto"/>
          </w:tcPr>
          <w:p w14:paraId="6EADB140" w14:textId="77777777" w:rsidR="00BE2B18" w:rsidRPr="000702BF" w:rsidRDefault="00BE2B18" w:rsidP="00AE3F12">
            <w:pPr>
              <w:pStyle w:val="TAC"/>
            </w:pPr>
          </w:p>
        </w:tc>
        <w:tc>
          <w:tcPr>
            <w:tcW w:w="367" w:type="pct"/>
            <w:vAlign w:val="center"/>
          </w:tcPr>
          <w:p w14:paraId="1875E893" w14:textId="77777777" w:rsidR="00BE2B18" w:rsidRPr="000702BF" w:rsidRDefault="00BE2B18" w:rsidP="00AE3F12">
            <w:pPr>
              <w:pStyle w:val="TAC"/>
            </w:pPr>
          </w:p>
        </w:tc>
        <w:tc>
          <w:tcPr>
            <w:tcW w:w="375" w:type="pct"/>
            <w:vAlign w:val="center"/>
          </w:tcPr>
          <w:p w14:paraId="7E6820D9" w14:textId="77777777" w:rsidR="00BE2B18" w:rsidRPr="000702BF" w:rsidRDefault="00BE2B18" w:rsidP="00AE3F12">
            <w:pPr>
              <w:pStyle w:val="TAC"/>
            </w:pPr>
          </w:p>
        </w:tc>
        <w:tc>
          <w:tcPr>
            <w:tcW w:w="375" w:type="pct"/>
            <w:vMerge/>
            <w:shd w:val="clear" w:color="auto" w:fill="auto"/>
            <w:vAlign w:val="center"/>
          </w:tcPr>
          <w:p w14:paraId="7BC10FAD" w14:textId="77777777" w:rsidR="00BE2B18" w:rsidRPr="000702BF" w:rsidRDefault="00BE2B18" w:rsidP="00AE3F12">
            <w:pPr>
              <w:pStyle w:val="TAC"/>
            </w:pPr>
          </w:p>
        </w:tc>
      </w:tr>
      <w:tr w:rsidR="00BE2B18" w:rsidRPr="000702BF" w14:paraId="516EC539" w14:textId="77777777" w:rsidTr="00BA430C">
        <w:trPr>
          <w:jc w:val="center"/>
        </w:trPr>
        <w:tc>
          <w:tcPr>
            <w:tcW w:w="472" w:type="pct"/>
            <w:vMerge/>
            <w:shd w:val="clear" w:color="auto" w:fill="auto"/>
            <w:vAlign w:val="center"/>
          </w:tcPr>
          <w:p w14:paraId="232B22EB" w14:textId="77777777" w:rsidR="00BE2B18" w:rsidRPr="000702BF" w:rsidRDefault="00BE2B18" w:rsidP="00AE3F12">
            <w:pPr>
              <w:pStyle w:val="TAC"/>
            </w:pPr>
          </w:p>
        </w:tc>
        <w:tc>
          <w:tcPr>
            <w:tcW w:w="339" w:type="pct"/>
            <w:vAlign w:val="center"/>
          </w:tcPr>
          <w:p w14:paraId="48E766A4" w14:textId="77777777" w:rsidR="00BE2B18" w:rsidRPr="000702BF" w:rsidRDefault="00BE2B18" w:rsidP="00AE3F12">
            <w:pPr>
              <w:pStyle w:val="TAC"/>
              <w:rPr>
                <w:rFonts w:eastAsia="MS Mincho"/>
              </w:rPr>
            </w:pPr>
            <w:r w:rsidRPr="000702BF">
              <w:rPr>
                <w:rFonts w:eastAsia="MS Mincho"/>
              </w:rPr>
              <w:t>60</w:t>
            </w:r>
          </w:p>
        </w:tc>
        <w:tc>
          <w:tcPr>
            <w:tcW w:w="375" w:type="pct"/>
            <w:shd w:val="clear" w:color="auto" w:fill="auto"/>
            <w:vAlign w:val="center"/>
          </w:tcPr>
          <w:p w14:paraId="7059702D" w14:textId="77777777" w:rsidR="00BE2B18" w:rsidRPr="000702BF" w:rsidRDefault="00BE2B18" w:rsidP="00AE3F12">
            <w:pPr>
              <w:pStyle w:val="TAC"/>
            </w:pPr>
          </w:p>
        </w:tc>
        <w:tc>
          <w:tcPr>
            <w:tcW w:w="436" w:type="pct"/>
            <w:shd w:val="clear" w:color="auto" w:fill="auto"/>
          </w:tcPr>
          <w:p w14:paraId="32315CF1" w14:textId="346EB9B4" w:rsidR="00BE2B18" w:rsidRPr="000702BF" w:rsidRDefault="00BE2B18" w:rsidP="00AE3F12">
            <w:pPr>
              <w:pStyle w:val="TAC"/>
            </w:pPr>
            <w:r w:rsidRPr="000702BF">
              <w:rPr>
                <w:rFonts w:eastAsia="PMingLiU" w:cs="Arial"/>
                <w:szCs w:val="18"/>
                <w:lang w:eastAsia="en-GB"/>
              </w:rPr>
              <w:t>-97.5</w:t>
            </w:r>
            <w:r w:rsidR="008D0E0E" w:rsidRPr="000702BF">
              <w:rPr>
                <w:rFonts w:eastAsia="PMingLiU" w:cs="Arial"/>
                <w:szCs w:val="18"/>
                <w:lang w:eastAsia="en-GB"/>
              </w:rPr>
              <w:t xml:space="preserve"> </w:t>
            </w:r>
            <w:r w:rsidRPr="000702BF">
              <w:rPr>
                <w:rFonts w:eastAsia="PMingLiU" w:cs="Arial"/>
                <w:szCs w:val="18"/>
                <w:lang w:eastAsia="en-GB"/>
              </w:rPr>
              <w:t>+TT</w:t>
            </w:r>
          </w:p>
        </w:tc>
        <w:tc>
          <w:tcPr>
            <w:tcW w:w="436" w:type="pct"/>
            <w:shd w:val="clear" w:color="auto" w:fill="auto"/>
          </w:tcPr>
          <w:p w14:paraId="2AC7674A" w14:textId="50B46481" w:rsidR="00BE2B18" w:rsidRPr="000702BF" w:rsidRDefault="00BE2B18" w:rsidP="00AE3F12">
            <w:pPr>
              <w:pStyle w:val="TAC"/>
            </w:pPr>
            <w:r w:rsidRPr="000702BF">
              <w:rPr>
                <w:rFonts w:eastAsia="PMingLiU" w:cs="Arial"/>
                <w:szCs w:val="18"/>
                <w:lang w:eastAsia="en-GB"/>
              </w:rPr>
              <w:t>-95.4</w:t>
            </w:r>
            <w:r w:rsidR="008D0E0E" w:rsidRPr="000702BF">
              <w:rPr>
                <w:rFonts w:eastAsia="PMingLiU" w:cs="Arial"/>
                <w:szCs w:val="18"/>
                <w:lang w:eastAsia="en-GB"/>
              </w:rPr>
              <w:t xml:space="preserve"> </w:t>
            </w:r>
            <w:r w:rsidRPr="000702BF">
              <w:rPr>
                <w:rFonts w:eastAsia="PMingLiU" w:cs="Arial"/>
                <w:szCs w:val="18"/>
                <w:lang w:eastAsia="en-GB"/>
              </w:rPr>
              <w:t>+TT</w:t>
            </w:r>
          </w:p>
        </w:tc>
        <w:tc>
          <w:tcPr>
            <w:tcW w:w="375" w:type="pct"/>
            <w:shd w:val="clear" w:color="auto" w:fill="auto"/>
          </w:tcPr>
          <w:p w14:paraId="3ED23E47" w14:textId="64B87E56" w:rsidR="00BE2B18" w:rsidRPr="000702BF" w:rsidRDefault="00BE2B18" w:rsidP="00AE3F12">
            <w:pPr>
              <w:pStyle w:val="TAC"/>
            </w:pPr>
            <w:r w:rsidRPr="000702BF">
              <w:rPr>
                <w:rFonts w:eastAsia="PMingLiU" w:cs="Arial"/>
                <w:szCs w:val="18"/>
                <w:lang w:eastAsia="en-GB"/>
              </w:rPr>
              <w:t>-94.2</w:t>
            </w:r>
            <w:r w:rsidR="008D0E0E" w:rsidRPr="000702BF">
              <w:rPr>
                <w:rFonts w:eastAsia="PMingLiU" w:cs="Arial"/>
                <w:szCs w:val="18"/>
                <w:lang w:eastAsia="en-GB"/>
              </w:rPr>
              <w:t xml:space="preserve"> </w:t>
            </w:r>
            <w:r w:rsidRPr="000702BF">
              <w:rPr>
                <w:rFonts w:eastAsia="PMingLiU" w:cs="Arial"/>
                <w:szCs w:val="18"/>
                <w:lang w:eastAsia="en-GB"/>
              </w:rPr>
              <w:t>+TT</w:t>
            </w:r>
          </w:p>
        </w:tc>
        <w:tc>
          <w:tcPr>
            <w:tcW w:w="374" w:type="pct"/>
            <w:shd w:val="clear" w:color="auto" w:fill="auto"/>
          </w:tcPr>
          <w:p w14:paraId="22ABECB5" w14:textId="77777777" w:rsidR="00BE2B18" w:rsidRPr="000702BF" w:rsidRDefault="00BE2B18" w:rsidP="00AE3F12">
            <w:pPr>
              <w:pStyle w:val="TAC"/>
            </w:pPr>
          </w:p>
        </w:tc>
        <w:tc>
          <w:tcPr>
            <w:tcW w:w="325" w:type="pct"/>
          </w:tcPr>
          <w:p w14:paraId="38A49719" w14:textId="77777777" w:rsidR="00BE2B18" w:rsidRPr="000702BF" w:rsidRDefault="00BE2B18" w:rsidP="00AE3F12">
            <w:pPr>
              <w:pStyle w:val="TAC"/>
            </w:pPr>
          </w:p>
        </w:tc>
        <w:tc>
          <w:tcPr>
            <w:tcW w:w="428" w:type="pct"/>
            <w:shd w:val="clear" w:color="auto" w:fill="auto"/>
            <w:vAlign w:val="center"/>
          </w:tcPr>
          <w:p w14:paraId="1D456E87" w14:textId="77777777" w:rsidR="00BE2B18" w:rsidRPr="000702BF" w:rsidRDefault="00BE2B18" w:rsidP="00AE3F12">
            <w:pPr>
              <w:pStyle w:val="TAC"/>
            </w:pPr>
          </w:p>
        </w:tc>
        <w:tc>
          <w:tcPr>
            <w:tcW w:w="325" w:type="pct"/>
            <w:shd w:val="clear" w:color="auto" w:fill="auto"/>
          </w:tcPr>
          <w:p w14:paraId="0BADFFB9" w14:textId="77777777" w:rsidR="00BE2B18" w:rsidRPr="000702BF" w:rsidRDefault="00BE2B18" w:rsidP="00AE3F12">
            <w:pPr>
              <w:pStyle w:val="TAC"/>
            </w:pPr>
          </w:p>
        </w:tc>
        <w:tc>
          <w:tcPr>
            <w:tcW w:w="367" w:type="pct"/>
            <w:vAlign w:val="center"/>
          </w:tcPr>
          <w:p w14:paraId="2D38050B" w14:textId="77777777" w:rsidR="00BE2B18" w:rsidRPr="000702BF" w:rsidRDefault="00BE2B18" w:rsidP="00AE3F12">
            <w:pPr>
              <w:pStyle w:val="TAC"/>
            </w:pPr>
          </w:p>
        </w:tc>
        <w:tc>
          <w:tcPr>
            <w:tcW w:w="375" w:type="pct"/>
            <w:vAlign w:val="center"/>
          </w:tcPr>
          <w:p w14:paraId="5926509C" w14:textId="77777777" w:rsidR="00BE2B18" w:rsidRPr="000702BF" w:rsidRDefault="00BE2B18" w:rsidP="00AE3F12">
            <w:pPr>
              <w:pStyle w:val="TAC"/>
            </w:pPr>
          </w:p>
        </w:tc>
        <w:tc>
          <w:tcPr>
            <w:tcW w:w="375" w:type="pct"/>
            <w:vMerge/>
            <w:shd w:val="clear" w:color="auto" w:fill="auto"/>
            <w:vAlign w:val="center"/>
          </w:tcPr>
          <w:p w14:paraId="2DEF53CE" w14:textId="77777777" w:rsidR="00BE2B18" w:rsidRPr="000702BF" w:rsidRDefault="00BE2B18" w:rsidP="00AE3F12">
            <w:pPr>
              <w:pStyle w:val="TAC"/>
            </w:pPr>
          </w:p>
        </w:tc>
      </w:tr>
      <w:tr w:rsidR="00BE2B18" w:rsidRPr="000702BF" w14:paraId="71EA8CBC" w14:textId="77777777" w:rsidTr="00BA430C">
        <w:trPr>
          <w:jc w:val="center"/>
        </w:trPr>
        <w:tc>
          <w:tcPr>
            <w:tcW w:w="472" w:type="pct"/>
            <w:vMerge/>
            <w:shd w:val="clear" w:color="auto" w:fill="auto"/>
            <w:vAlign w:val="center"/>
          </w:tcPr>
          <w:p w14:paraId="21910F2C" w14:textId="77777777" w:rsidR="00BE2B18" w:rsidRPr="000702BF" w:rsidRDefault="00BE2B18" w:rsidP="00AE3F12">
            <w:pPr>
              <w:pStyle w:val="TAC"/>
              <w:rPr>
                <w:rFonts w:eastAsia="MS Mincho"/>
              </w:rPr>
            </w:pPr>
          </w:p>
        </w:tc>
        <w:tc>
          <w:tcPr>
            <w:tcW w:w="339" w:type="pct"/>
            <w:vAlign w:val="center"/>
          </w:tcPr>
          <w:p w14:paraId="54FFE14D" w14:textId="77777777" w:rsidR="00BE2B18" w:rsidRPr="000702BF" w:rsidRDefault="00BE2B18" w:rsidP="00AE3F12">
            <w:pPr>
              <w:pStyle w:val="TAC"/>
              <w:rPr>
                <w:rFonts w:eastAsia="MS Mincho"/>
              </w:rPr>
            </w:pPr>
            <w:r w:rsidRPr="000702BF">
              <w:t>30</w:t>
            </w:r>
          </w:p>
        </w:tc>
        <w:tc>
          <w:tcPr>
            <w:tcW w:w="375" w:type="pct"/>
            <w:shd w:val="clear" w:color="auto" w:fill="auto"/>
            <w:vAlign w:val="center"/>
          </w:tcPr>
          <w:p w14:paraId="77732A66" w14:textId="77777777" w:rsidR="00BE2B18" w:rsidRPr="000702BF" w:rsidRDefault="00BE2B18" w:rsidP="00AE3F12">
            <w:pPr>
              <w:pStyle w:val="TAC"/>
            </w:pPr>
          </w:p>
        </w:tc>
        <w:tc>
          <w:tcPr>
            <w:tcW w:w="436" w:type="pct"/>
            <w:shd w:val="clear" w:color="auto" w:fill="auto"/>
            <w:vAlign w:val="center"/>
          </w:tcPr>
          <w:p w14:paraId="182E8CAF" w14:textId="2A6EBCC8" w:rsidR="00BE2B18" w:rsidRPr="000702BF" w:rsidRDefault="00BE2B18" w:rsidP="00AE3F12">
            <w:pPr>
              <w:pStyle w:val="TAC"/>
            </w:pPr>
            <w:r w:rsidRPr="000702BF">
              <w:t>-96.6</w:t>
            </w:r>
            <w:r w:rsidRPr="000702BF">
              <w:rPr>
                <w:vertAlign w:val="superscript"/>
              </w:rPr>
              <w:t>3</w:t>
            </w:r>
            <w:r w:rsidR="008D0E0E" w:rsidRPr="000702BF">
              <w:rPr>
                <w:vertAlign w:val="superscript"/>
              </w:rPr>
              <w:t xml:space="preserve">  </w:t>
            </w:r>
            <w:r w:rsidRPr="000702BF">
              <w:t>+TT</w:t>
            </w:r>
          </w:p>
        </w:tc>
        <w:tc>
          <w:tcPr>
            <w:tcW w:w="436" w:type="pct"/>
            <w:shd w:val="clear" w:color="auto" w:fill="auto"/>
            <w:vAlign w:val="center"/>
          </w:tcPr>
          <w:p w14:paraId="4CD7D257" w14:textId="22DA8F4A" w:rsidR="00BE2B18" w:rsidRPr="000702BF" w:rsidRDefault="00BE2B18" w:rsidP="00AE3F12">
            <w:pPr>
              <w:pStyle w:val="TAC"/>
            </w:pPr>
            <w:r w:rsidRPr="000702BF">
              <w:t>-94.6</w:t>
            </w:r>
            <w:r w:rsidRPr="000702BF">
              <w:rPr>
                <w:vertAlign w:val="superscript"/>
              </w:rPr>
              <w:t>3</w:t>
            </w:r>
            <w:r w:rsidR="008D0E0E" w:rsidRPr="000702BF">
              <w:rPr>
                <w:vertAlign w:val="superscript"/>
              </w:rPr>
              <w:t xml:space="preserve">  </w:t>
            </w:r>
            <w:r w:rsidRPr="000702BF">
              <w:t>+TT</w:t>
            </w:r>
          </w:p>
        </w:tc>
        <w:tc>
          <w:tcPr>
            <w:tcW w:w="375" w:type="pct"/>
            <w:shd w:val="clear" w:color="auto" w:fill="auto"/>
            <w:vAlign w:val="center"/>
          </w:tcPr>
          <w:p w14:paraId="0EAD395D" w14:textId="40139426" w:rsidR="00BE2B18" w:rsidRPr="000702BF" w:rsidRDefault="00BE2B18" w:rsidP="00AE3F12">
            <w:pPr>
              <w:pStyle w:val="TAC"/>
            </w:pPr>
            <w:r w:rsidRPr="000702BF">
              <w:t>-93.5</w:t>
            </w:r>
            <w:r w:rsidRPr="000702BF">
              <w:rPr>
                <w:vertAlign w:val="superscript"/>
              </w:rPr>
              <w:t>3</w:t>
            </w:r>
            <w:r w:rsidR="008D0E0E" w:rsidRPr="000702BF">
              <w:rPr>
                <w:vertAlign w:val="superscript"/>
              </w:rPr>
              <w:t xml:space="preserve">  </w:t>
            </w:r>
            <w:r w:rsidRPr="000702BF">
              <w:t>+TT</w:t>
            </w:r>
          </w:p>
        </w:tc>
        <w:tc>
          <w:tcPr>
            <w:tcW w:w="374" w:type="pct"/>
            <w:shd w:val="clear" w:color="auto" w:fill="auto"/>
            <w:vAlign w:val="bottom"/>
          </w:tcPr>
          <w:p w14:paraId="267E4B86" w14:textId="77777777" w:rsidR="00BE2B18" w:rsidRPr="000702BF" w:rsidRDefault="00BE2B18" w:rsidP="00AE3F12">
            <w:pPr>
              <w:pStyle w:val="TAC"/>
            </w:pPr>
          </w:p>
        </w:tc>
        <w:tc>
          <w:tcPr>
            <w:tcW w:w="325" w:type="pct"/>
          </w:tcPr>
          <w:p w14:paraId="562429FF" w14:textId="77777777" w:rsidR="00BE2B18" w:rsidRPr="000702BF" w:rsidRDefault="00BE2B18" w:rsidP="00AE3F12">
            <w:pPr>
              <w:pStyle w:val="TAC"/>
            </w:pPr>
          </w:p>
        </w:tc>
        <w:tc>
          <w:tcPr>
            <w:tcW w:w="428" w:type="pct"/>
            <w:shd w:val="clear" w:color="auto" w:fill="auto"/>
          </w:tcPr>
          <w:p w14:paraId="446BFF11" w14:textId="77777777" w:rsidR="00BE2B18" w:rsidRPr="000702BF" w:rsidRDefault="00BE2B18" w:rsidP="00AE3F12">
            <w:pPr>
              <w:pStyle w:val="TAC"/>
            </w:pPr>
          </w:p>
        </w:tc>
        <w:tc>
          <w:tcPr>
            <w:tcW w:w="325" w:type="pct"/>
            <w:shd w:val="clear" w:color="auto" w:fill="auto"/>
          </w:tcPr>
          <w:p w14:paraId="7E250A6F" w14:textId="77777777" w:rsidR="00BE2B18" w:rsidRPr="000702BF" w:rsidRDefault="00BE2B18" w:rsidP="00AE3F12">
            <w:pPr>
              <w:pStyle w:val="TAC"/>
            </w:pPr>
          </w:p>
        </w:tc>
        <w:tc>
          <w:tcPr>
            <w:tcW w:w="367" w:type="pct"/>
          </w:tcPr>
          <w:p w14:paraId="6E0E4DAA" w14:textId="77777777" w:rsidR="00BE2B18" w:rsidRPr="000702BF" w:rsidRDefault="00BE2B18" w:rsidP="00AE3F12">
            <w:pPr>
              <w:pStyle w:val="TAC"/>
            </w:pPr>
          </w:p>
        </w:tc>
        <w:tc>
          <w:tcPr>
            <w:tcW w:w="375" w:type="pct"/>
          </w:tcPr>
          <w:p w14:paraId="35C67103" w14:textId="77777777" w:rsidR="00BE2B18" w:rsidRPr="000702BF" w:rsidRDefault="00BE2B18" w:rsidP="00AE3F12">
            <w:pPr>
              <w:pStyle w:val="TAC"/>
            </w:pPr>
          </w:p>
        </w:tc>
        <w:tc>
          <w:tcPr>
            <w:tcW w:w="375" w:type="pct"/>
            <w:vMerge/>
            <w:shd w:val="clear" w:color="auto" w:fill="auto"/>
            <w:vAlign w:val="center"/>
          </w:tcPr>
          <w:p w14:paraId="18EA5C7B" w14:textId="77777777" w:rsidR="00BE2B18" w:rsidRPr="000702BF" w:rsidRDefault="00BE2B18" w:rsidP="00AE3F12">
            <w:pPr>
              <w:pStyle w:val="TAC"/>
              <w:rPr>
                <w:rFonts w:eastAsia="MS Mincho"/>
              </w:rPr>
            </w:pPr>
          </w:p>
        </w:tc>
      </w:tr>
      <w:tr w:rsidR="00BE2B18" w:rsidRPr="000702BF" w14:paraId="3B41D551" w14:textId="77777777" w:rsidTr="00BA430C">
        <w:trPr>
          <w:jc w:val="center"/>
        </w:trPr>
        <w:tc>
          <w:tcPr>
            <w:tcW w:w="472" w:type="pct"/>
            <w:vMerge/>
            <w:shd w:val="clear" w:color="auto" w:fill="auto"/>
            <w:vAlign w:val="center"/>
          </w:tcPr>
          <w:p w14:paraId="4E25EF06" w14:textId="77777777" w:rsidR="00BE2B18" w:rsidRPr="000702BF" w:rsidRDefault="00BE2B18" w:rsidP="00AE3F12">
            <w:pPr>
              <w:pStyle w:val="TAC"/>
              <w:rPr>
                <w:rFonts w:eastAsia="MS Mincho"/>
              </w:rPr>
            </w:pPr>
          </w:p>
        </w:tc>
        <w:tc>
          <w:tcPr>
            <w:tcW w:w="339" w:type="pct"/>
            <w:vAlign w:val="center"/>
          </w:tcPr>
          <w:p w14:paraId="204F9438" w14:textId="77777777" w:rsidR="00BE2B18" w:rsidRPr="000702BF" w:rsidRDefault="00BE2B18" w:rsidP="00AE3F12">
            <w:pPr>
              <w:pStyle w:val="TAC"/>
              <w:rPr>
                <w:rFonts w:eastAsia="MS Mincho"/>
              </w:rPr>
            </w:pPr>
            <w:r w:rsidRPr="000702BF">
              <w:t>60</w:t>
            </w:r>
          </w:p>
        </w:tc>
        <w:tc>
          <w:tcPr>
            <w:tcW w:w="375" w:type="pct"/>
            <w:shd w:val="clear" w:color="auto" w:fill="auto"/>
            <w:vAlign w:val="center"/>
          </w:tcPr>
          <w:p w14:paraId="27F5F66C" w14:textId="77777777" w:rsidR="00BE2B18" w:rsidRPr="000702BF" w:rsidRDefault="00BE2B18" w:rsidP="00AE3F12">
            <w:pPr>
              <w:pStyle w:val="TAC"/>
            </w:pPr>
          </w:p>
        </w:tc>
        <w:tc>
          <w:tcPr>
            <w:tcW w:w="436" w:type="pct"/>
            <w:shd w:val="clear" w:color="auto" w:fill="auto"/>
            <w:vAlign w:val="center"/>
          </w:tcPr>
          <w:p w14:paraId="21FB4B0D" w14:textId="3C827780" w:rsidR="00BE2B18" w:rsidRPr="000702BF" w:rsidRDefault="00BE2B18" w:rsidP="00AE3F12">
            <w:pPr>
              <w:pStyle w:val="TAC"/>
            </w:pPr>
            <w:r w:rsidRPr="000702BF">
              <w:rPr>
                <w:lang w:eastAsia="zh-CN"/>
              </w:rPr>
              <w:t>-97.0</w:t>
            </w:r>
            <w:r w:rsidRPr="000702BF">
              <w:rPr>
                <w:vertAlign w:val="superscript"/>
                <w:lang w:eastAsia="zh-CN"/>
              </w:rPr>
              <w:t>3</w:t>
            </w:r>
            <w:r w:rsidR="008D0E0E" w:rsidRPr="000702BF">
              <w:rPr>
                <w:vertAlign w:val="superscript"/>
                <w:lang w:eastAsia="zh-CN"/>
              </w:rPr>
              <w:t xml:space="preserve">  </w:t>
            </w:r>
            <w:r w:rsidRPr="000702BF">
              <w:t>+TT</w:t>
            </w:r>
          </w:p>
        </w:tc>
        <w:tc>
          <w:tcPr>
            <w:tcW w:w="436" w:type="pct"/>
            <w:shd w:val="clear" w:color="auto" w:fill="auto"/>
            <w:vAlign w:val="center"/>
          </w:tcPr>
          <w:p w14:paraId="407B05F1" w14:textId="05FA4A88" w:rsidR="00BE2B18" w:rsidRPr="000702BF" w:rsidRDefault="00BE2B18" w:rsidP="00AE3F12">
            <w:pPr>
              <w:pStyle w:val="TAC"/>
            </w:pPr>
            <w:r w:rsidRPr="000702BF">
              <w:t>-94.9</w:t>
            </w:r>
            <w:r w:rsidRPr="000702BF">
              <w:rPr>
                <w:vertAlign w:val="superscript"/>
              </w:rPr>
              <w:t>3</w:t>
            </w:r>
            <w:r w:rsidR="008D0E0E" w:rsidRPr="000702BF">
              <w:rPr>
                <w:vertAlign w:val="superscript"/>
              </w:rPr>
              <w:t xml:space="preserve">  </w:t>
            </w:r>
            <w:r w:rsidRPr="000702BF">
              <w:t>+TT</w:t>
            </w:r>
          </w:p>
        </w:tc>
        <w:tc>
          <w:tcPr>
            <w:tcW w:w="375" w:type="pct"/>
            <w:shd w:val="clear" w:color="auto" w:fill="auto"/>
            <w:vAlign w:val="center"/>
          </w:tcPr>
          <w:p w14:paraId="4A9FCEAF" w14:textId="04DAAFE6" w:rsidR="00BE2B18" w:rsidRPr="000702BF" w:rsidRDefault="00BE2B18" w:rsidP="00AE3F12">
            <w:pPr>
              <w:pStyle w:val="TAC"/>
            </w:pPr>
            <w:r w:rsidRPr="000702BF">
              <w:t>-93.7</w:t>
            </w:r>
            <w:r w:rsidRPr="000702BF">
              <w:rPr>
                <w:vertAlign w:val="superscript"/>
              </w:rPr>
              <w:t>3</w:t>
            </w:r>
            <w:r w:rsidR="008D0E0E" w:rsidRPr="000702BF">
              <w:rPr>
                <w:vertAlign w:val="superscript"/>
              </w:rPr>
              <w:t xml:space="preserve">  </w:t>
            </w:r>
            <w:r w:rsidRPr="000702BF">
              <w:t>+TT</w:t>
            </w:r>
          </w:p>
        </w:tc>
        <w:tc>
          <w:tcPr>
            <w:tcW w:w="374" w:type="pct"/>
            <w:shd w:val="clear" w:color="auto" w:fill="auto"/>
            <w:vAlign w:val="bottom"/>
          </w:tcPr>
          <w:p w14:paraId="6FC8EB22" w14:textId="77777777" w:rsidR="00BE2B18" w:rsidRPr="000702BF" w:rsidRDefault="00BE2B18" w:rsidP="00AE3F12">
            <w:pPr>
              <w:pStyle w:val="TAC"/>
            </w:pPr>
          </w:p>
        </w:tc>
        <w:tc>
          <w:tcPr>
            <w:tcW w:w="325" w:type="pct"/>
          </w:tcPr>
          <w:p w14:paraId="09F17635" w14:textId="77777777" w:rsidR="00BE2B18" w:rsidRPr="000702BF" w:rsidRDefault="00BE2B18" w:rsidP="00AE3F12">
            <w:pPr>
              <w:pStyle w:val="TAC"/>
            </w:pPr>
          </w:p>
        </w:tc>
        <w:tc>
          <w:tcPr>
            <w:tcW w:w="428" w:type="pct"/>
            <w:shd w:val="clear" w:color="auto" w:fill="auto"/>
          </w:tcPr>
          <w:p w14:paraId="0F5096AA" w14:textId="77777777" w:rsidR="00BE2B18" w:rsidRPr="000702BF" w:rsidRDefault="00BE2B18" w:rsidP="00AE3F12">
            <w:pPr>
              <w:pStyle w:val="TAC"/>
            </w:pPr>
          </w:p>
        </w:tc>
        <w:tc>
          <w:tcPr>
            <w:tcW w:w="325" w:type="pct"/>
            <w:shd w:val="clear" w:color="auto" w:fill="auto"/>
          </w:tcPr>
          <w:p w14:paraId="21B0AF35" w14:textId="77777777" w:rsidR="00BE2B18" w:rsidRPr="000702BF" w:rsidRDefault="00BE2B18" w:rsidP="00AE3F12">
            <w:pPr>
              <w:pStyle w:val="TAC"/>
            </w:pPr>
          </w:p>
        </w:tc>
        <w:tc>
          <w:tcPr>
            <w:tcW w:w="367" w:type="pct"/>
          </w:tcPr>
          <w:p w14:paraId="123E479E" w14:textId="77777777" w:rsidR="00BE2B18" w:rsidRPr="000702BF" w:rsidRDefault="00BE2B18" w:rsidP="00AE3F12">
            <w:pPr>
              <w:pStyle w:val="TAC"/>
            </w:pPr>
          </w:p>
        </w:tc>
        <w:tc>
          <w:tcPr>
            <w:tcW w:w="375" w:type="pct"/>
          </w:tcPr>
          <w:p w14:paraId="7A4E372F" w14:textId="77777777" w:rsidR="00BE2B18" w:rsidRPr="000702BF" w:rsidRDefault="00BE2B18" w:rsidP="00AE3F12">
            <w:pPr>
              <w:pStyle w:val="TAC"/>
            </w:pPr>
          </w:p>
        </w:tc>
        <w:tc>
          <w:tcPr>
            <w:tcW w:w="375" w:type="pct"/>
            <w:vMerge/>
            <w:shd w:val="clear" w:color="auto" w:fill="auto"/>
            <w:vAlign w:val="center"/>
          </w:tcPr>
          <w:p w14:paraId="25A80E85" w14:textId="77777777" w:rsidR="00BE2B18" w:rsidRPr="000702BF" w:rsidRDefault="00BE2B18" w:rsidP="00AE3F12">
            <w:pPr>
              <w:pStyle w:val="TAC"/>
              <w:rPr>
                <w:rFonts w:eastAsia="MS Mincho"/>
              </w:rPr>
            </w:pPr>
          </w:p>
        </w:tc>
      </w:tr>
      <w:tr w:rsidR="00BE2B18" w:rsidRPr="000702BF" w14:paraId="6CAC09C2" w14:textId="77777777" w:rsidTr="00BA430C">
        <w:trPr>
          <w:jc w:val="center"/>
        </w:trPr>
        <w:tc>
          <w:tcPr>
            <w:tcW w:w="5000" w:type="pct"/>
            <w:gridSpan w:val="13"/>
            <w:shd w:val="clear" w:color="auto" w:fill="auto"/>
            <w:vAlign w:val="center"/>
          </w:tcPr>
          <w:p w14:paraId="67A14576" w14:textId="2EA0A0D6" w:rsidR="00BE2B18" w:rsidRPr="000702BF" w:rsidRDefault="00BE2B18" w:rsidP="00AE3F12">
            <w:pPr>
              <w:pStyle w:val="TAN"/>
            </w:pPr>
            <w:r w:rsidRPr="000702BF">
              <w:t>NOTE</w:t>
            </w:r>
            <w:r w:rsidR="008D0E0E" w:rsidRPr="000702BF">
              <w:t xml:space="preserve"> </w:t>
            </w:r>
            <w:r w:rsidRPr="000702BF">
              <w:t>1:</w:t>
            </w:r>
            <w:r w:rsidRPr="000702BF">
              <w:tab/>
              <w:t>Four</w:t>
            </w:r>
            <w:r w:rsidR="008D0E0E" w:rsidRPr="000702BF">
              <w:t xml:space="preserve"> </w:t>
            </w:r>
            <w:r w:rsidRPr="000702BF">
              <w:t>Rx</w:t>
            </w:r>
            <w:r w:rsidR="008D0E0E" w:rsidRPr="000702BF">
              <w:t xml:space="preserve"> </w:t>
            </w:r>
            <w:r w:rsidRPr="000702BF">
              <w:t>antenna</w:t>
            </w:r>
            <w:r w:rsidR="008D0E0E" w:rsidRPr="000702BF">
              <w:t xml:space="preserve"> </w:t>
            </w:r>
            <w:r w:rsidRPr="000702BF">
              <w:t>ports</w:t>
            </w:r>
            <w:r w:rsidR="008D0E0E" w:rsidRPr="000702BF">
              <w:t xml:space="preserve"> </w:t>
            </w:r>
            <w:r w:rsidRPr="000702BF">
              <w:t>shall</w:t>
            </w:r>
            <w:r w:rsidR="008D0E0E" w:rsidRPr="000702BF">
              <w:t xml:space="preserve"> </w:t>
            </w:r>
            <w:r w:rsidRPr="000702BF">
              <w:t>be</w:t>
            </w:r>
            <w:r w:rsidR="008D0E0E" w:rsidRPr="000702BF">
              <w:t xml:space="preserve"> </w:t>
            </w:r>
            <w:r w:rsidRPr="000702BF">
              <w:t>the</w:t>
            </w:r>
            <w:r w:rsidR="008D0E0E" w:rsidRPr="000702BF">
              <w:t xml:space="preserve"> </w:t>
            </w:r>
            <w:r w:rsidRPr="000702BF">
              <w:t>baseline</w:t>
            </w:r>
            <w:r w:rsidR="008D0E0E" w:rsidRPr="000702BF">
              <w:t xml:space="preserve"> </w:t>
            </w:r>
            <w:r w:rsidRPr="000702BF">
              <w:t>for</w:t>
            </w:r>
            <w:r w:rsidR="008D0E0E" w:rsidRPr="000702BF">
              <w:t xml:space="preserve"> </w:t>
            </w:r>
            <w:r w:rsidRPr="000702BF">
              <w:t>this</w:t>
            </w:r>
            <w:r w:rsidR="008D0E0E" w:rsidRPr="000702BF">
              <w:t xml:space="preserve"> </w:t>
            </w:r>
            <w:r w:rsidRPr="000702BF">
              <w:t>operating</w:t>
            </w:r>
            <w:r w:rsidR="008D0E0E" w:rsidRPr="000702BF">
              <w:t xml:space="preserve"> </w:t>
            </w:r>
            <w:r w:rsidRPr="000702BF">
              <w:t>band</w:t>
            </w:r>
            <w:r w:rsidR="008D0E0E" w:rsidRPr="000702BF">
              <w:t xml:space="preserve"> </w:t>
            </w:r>
            <w:r w:rsidRPr="000702BF">
              <w:t>except</w:t>
            </w:r>
            <w:r w:rsidR="008D0E0E" w:rsidRPr="000702BF">
              <w:t xml:space="preserve"> </w:t>
            </w:r>
            <w:r w:rsidRPr="000702BF">
              <w:t>for</w:t>
            </w:r>
            <w:r w:rsidR="008D0E0E" w:rsidRPr="000702BF">
              <w:t xml:space="preserve"> </w:t>
            </w:r>
            <w:r w:rsidRPr="000702BF">
              <w:t>two</w:t>
            </w:r>
            <w:r w:rsidR="008D0E0E" w:rsidRPr="000702BF">
              <w:t xml:space="preserve"> </w:t>
            </w:r>
            <w:r w:rsidRPr="000702BF">
              <w:t>Rx</w:t>
            </w:r>
            <w:r w:rsidR="008D0E0E" w:rsidRPr="000702BF">
              <w:t xml:space="preserve"> </w:t>
            </w:r>
            <w:r w:rsidRPr="000702BF">
              <w:t>vehicular</w:t>
            </w:r>
            <w:r w:rsidR="008D0E0E" w:rsidRPr="000702BF">
              <w:t xml:space="preserve"> </w:t>
            </w:r>
            <w:r w:rsidRPr="000702BF">
              <w:t>UE.</w:t>
            </w:r>
            <w:r w:rsidR="008D0E0E" w:rsidRPr="000702BF">
              <w:t xml:space="preserve"> </w:t>
            </w:r>
            <w:r w:rsidRPr="000702BF">
              <w:t>Four</w:t>
            </w:r>
            <w:r w:rsidR="008D0E0E" w:rsidRPr="000702BF">
              <w:t xml:space="preserve"> </w:t>
            </w:r>
            <w:r w:rsidRPr="000702BF">
              <w:t>Rx</w:t>
            </w:r>
            <w:r w:rsidR="008D0E0E" w:rsidRPr="000702BF">
              <w:t xml:space="preserve"> </w:t>
            </w:r>
            <w:r w:rsidRPr="000702BF">
              <w:t>antenna</w:t>
            </w:r>
            <w:r w:rsidR="008D0E0E" w:rsidRPr="000702BF">
              <w:t xml:space="preserve"> </w:t>
            </w:r>
            <w:r w:rsidRPr="000702BF">
              <w:t>ports</w:t>
            </w:r>
            <w:r w:rsidR="008D0E0E" w:rsidRPr="000702BF">
              <w:t xml:space="preserve"> </w:t>
            </w:r>
            <w:r w:rsidRPr="000702BF">
              <w:t>for</w:t>
            </w:r>
            <w:r w:rsidR="008D0E0E" w:rsidRPr="000702BF">
              <w:t xml:space="preserve"> </w:t>
            </w:r>
            <w:r w:rsidRPr="000702BF">
              <w:t>RedCap</w:t>
            </w:r>
            <w:r w:rsidR="008D0E0E" w:rsidRPr="000702BF">
              <w:t xml:space="preserve"> </w:t>
            </w:r>
            <w:r w:rsidRPr="000702BF">
              <w:t>UE</w:t>
            </w:r>
            <w:r w:rsidR="008D0E0E" w:rsidRPr="000702BF">
              <w:t xml:space="preserve"> </w:t>
            </w:r>
            <w:r w:rsidRPr="000702BF">
              <w:t>is</w:t>
            </w:r>
            <w:r w:rsidR="008D0E0E" w:rsidRPr="000702BF">
              <w:t xml:space="preserve"> </w:t>
            </w:r>
            <w:r w:rsidRPr="000702BF">
              <w:t>not</w:t>
            </w:r>
            <w:r w:rsidR="008D0E0E" w:rsidRPr="000702BF">
              <w:t xml:space="preserve"> </w:t>
            </w:r>
            <w:r w:rsidRPr="000702BF">
              <w:t>supported</w:t>
            </w:r>
            <w:r w:rsidR="008D0E0E" w:rsidRPr="000702BF">
              <w:t xml:space="preserve"> </w:t>
            </w:r>
            <w:r w:rsidRPr="000702BF">
              <w:t>for</w:t>
            </w:r>
            <w:r w:rsidR="008D0E0E" w:rsidRPr="000702BF">
              <w:t xml:space="preserve"> </w:t>
            </w:r>
            <w:r w:rsidRPr="000702BF">
              <w:t>this</w:t>
            </w:r>
            <w:r w:rsidR="008D0E0E" w:rsidRPr="000702BF">
              <w:t xml:space="preserve"> </w:t>
            </w:r>
            <w:r w:rsidRPr="000702BF">
              <w:t>operating</w:t>
            </w:r>
            <w:r w:rsidR="008D0E0E" w:rsidRPr="000702BF">
              <w:t xml:space="preserve"> </w:t>
            </w:r>
            <w:r w:rsidRPr="000702BF">
              <w:t>band.</w:t>
            </w:r>
          </w:p>
          <w:p w14:paraId="30F2B32F" w14:textId="7015A32A" w:rsidR="00BE2B18" w:rsidRPr="000702BF" w:rsidRDefault="00BE2B18"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P</w:t>
            </w:r>
            <w:r w:rsidRPr="000702BF">
              <w:rPr>
                <w:vertAlign w:val="subscript"/>
              </w:rPr>
              <w:t>UMAX</w:t>
            </w:r>
            <w:r w:rsidR="008D0E0E" w:rsidRPr="000702BF">
              <w:t xml:space="preserve"> </w:t>
            </w:r>
            <w:r w:rsidRPr="000702BF">
              <w:t>as</w:t>
            </w:r>
            <w:r w:rsidR="008D0E0E" w:rsidRPr="000702BF">
              <w:t xml:space="preserve"> </w:t>
            </w:r>
            <w:r w:rsidRPr="000702BF">
              <w:t>defined</w:t>
            </w:r>
            <w:r w:rsidR="008D0E0E" w:rsidRPr="000702BF">
              <w:t xml:space="preserve"> </w:t>
            </w:r>
            <w:r w:rsidRPr="000702BF">
              <w:t>in</w:t>
            </w:r>
            <w:r w:rsidR="008D0E0E" w:rsidRPr="000702BF">
              <w:t xml:space="preserve"> </w:t>
            </w:r>
            <w:r w:rsidRPr="000702BF">
              <w:t>subclause</w:t>
            </w:r>
            <w:r w:rsidR="008D0E0E" w:rsidRPr="000702BF">
              <w:t xml:space="preserve"> </w:t>
            </w:r>
            <w:r w:rsidRPr="000702BF">
              <w:t>6.2.4</w:t>
            </w:r>
            <w:r w:rsidR="008D0E0E" w:rsidRPr="000702BF">
              <w:t xml:space="preserve"> </w:t>
            </w:r>
          </w:p>
          <w:p w14:paraId="69D0DA74" w14:textId="374483E3" w:rsidR="00BE2B18" w:rsidRPr="000702BF" w:rsidRDefault="00BE2B18" w:rsidP="00AE3F12">
            <w:pPr>
              <w:pStyle w:val="TAN"/>
            </w:pPr>
            <w:r w:rsidRPr="000702BF">
              <w:t>NOTE</w:t>
            </w:r>
            <w:r w:rsidR="008D0E0E" w:rsidRPr="000702BF">
              <w:t xml:space="preserve"> </w:t>
            </w:r>
            <w:r w:rsidRPr="000702BF">
              <w:t>3:</w:t>
            </w:r>
            <w:r w:rsidRPr="000702BF">
              <w:tab/>
            </w:r>
            <w:r w:rsidRPr="000702BF">
              <w:rPr>
                <w:vertAlign w:val="superscript"/>
              </w:rPr>
              <w:t>3</w:t>
            </w:r>
            <w:r w:rsidR="008D0E0E" w:rsidRPr="000702BF">
              <w:t xml:space="preserve"> </w:t>
            </w:r>
            <w:r w:rsidRPr="000702BF">
              <w:t>indicates</w:t>
            </w:r>
            <w:r w:rsidR="008D0E0E" w:rsidRPr="000702BF">
              <w:t xml:space="preserve"> </w:t>
            </w:r>
            <w:r w:rsidRPr="000702BF">
              <w:t>that</w:t>
            </w:r>
            <w:r w:rsidR="008D0E0E" w:rsidRPr="000702BF">
              <w:t xml:space="preserve"> </w:t>
            </w:r>
            <w:r w:rsidRPr="000702BF">
              <w:t>the</w:t>
            </w:r>
            <w:r w:rsidR="008D0E0E" w:rsidRPr="000702BF">
              <w:t xml:space="preserve"> </w:t>
            </w:r>
            <w:r w:rsidRPr="000702BF">
              <w:t>requirement</w:t>
            </w:r>
            <w:r w:rsidR="008D0E0E" w:rsidRPr="000702BF">
              <w:t xml:space="preserve"> </w:t>
            </w:r>
            <w:r w:rsidRPr="000702BF">
              <w:t>is</w:t>
            </w:r>
            <w:r w:rsidR="008D0E0E" w:rsidRPr="000702BF">
              <w:t xml:space="preserve"> </w:t>
            </w:r>
            <w:r w:rsidRPr="000702BF">
              <w:t>modified</w:t>
            </w:r>
            <w:r w:rsidR="008D0E0E" w:rsidRPr="000702BF">
              <w:t xml:space="preserve"> </w:t>
            </w:r>
            <w:r w:rsidRPr="000702BF">
              <w:t>by</w:t>
            </w:r>
            <w:r w:rsidR="008D0E0E" w:rsidRPr="000702BF">
              <w:t xml:space="preserve"> </w:t>
            </w:r>
            <w:r w:rsidRPr="000702BF">
              <w:t>-0.5</w:t>
            </w:r>
            <w:r w:rsidR="008D0E0E" w:rsidRPr="000702BF">
              <w:t xml:space="preserve"> </w:t>
            </w:r>
            <w:r w:rsidRPr="000702BF">
              <w:t>dB</w:t>
            </w:r>
            <w:r w:rsidR="008D0E0E" w:rsidRPr="000702BF">
              <w:t xml:space="preserve"> </w:t>
            </w:r>
            <w:r w:rsidRPr="000702BF">
              <w:t>when</w:t>
            </w:r>
            <w:r w:rsidR="008D0E0E" w:rsidRPr="000702BF">
              <w:t xml:space="preserve"> </w:t>
            </w:r>
            <w:r w:rsidRPr="000702BF">
              <w:t>the</w:t>
            </w:r>
            <w:r w:rsidR="008D0E0E" w:rsidRPr="000702BF">
              <w:t xml:space="preserve"> </w:t>
            </w:r>
            <w:r w:rsidRPr="000702BF">
              <w:t>assigned</w:t>
            </w:r>
            <w:r w:rsidR="008D0E0E" w:rsidRPr="000702BF">
              <w:t xml:space="preserve"> </w:t>
            </w:r>
            <w:r w:rsidRPr="000702BF">
              <w:t>NR</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confined</w:t>
            </w:r>
            <w:r w:rsidR="008D0E0E" w:rsidRPr="000702BF">
              <w:t xml:space="preserve"> </w:t>
            </w:r>
            <w:r w:rsidRPr="000702BF">
              <w:t>within</w:t>
            </w:r>
            <w:r w:rsidR="008D0E0E" w:rsidRPr="000702BF">
              <w:t xml:space="preserve"> </w:t>
            </w:r>
            <w:r w:rsidRPr="000702BF">
              <w:t>1475.9-1510.9</w:t>
            </w:r>
            <w:r w:rsidR="008D0E0E" w:rsidRPr="000702BF">
              <w:t xml:space="preserve"> </w:t>
            </w:r>
            <w:r w:rsidRPr="000702BF">
              <w:t>MHz.</w:t>
            </w:r>
          </w:p>
          <w:p w14:paraId="0C597FD1" w14:textId="228D1170" w:rsidR="00BE2B18" w:rsidRPr="000702BF" w:rsidRDefault="00BE2B18" w:rsidP="00AE3F12">
            <w:pPr>
              <w:pStyle w:val="TAN"/>
              <w:rPr>
                <w:lang w:eastAsia="zh-Hans"/>
              </w:rPr>
            </w:pPr>
            <w:r w:rsidRPr="000702BF">
              <w:t>NOTE</w:t>
            </w:r>
            <w:r w:rsidR="008D0E0E" w:rsidRPr="000702BF">
              <w:t xml:space="preserve"> </w:t>
            </w:r>
            <w:r w:rsidRPr="000702BF">
              <w:t>4:</w:t>
            </w:r>
            <w:r w:rsidRPr="000702BF">
              <w:tab/>
            </w:r>
            <w:r w:rsidRPr="000702BF">
              <w:rPr>
                <w:lang w:eastAsia="zh-Hans"/>
              </w:rPr>
              <w:t>Void</w:t>
            </w:r>
          </w:p>
          <w:p w14:paraId="60892913" w14:textId="4DADFD54" w:rsidR="00BE2B18" w:rsidRPr="000702BF" w:rsidRDefault="00BE2B18" w:rsidP="00AE3F12">
            <w:pPr>
              <w:pStyle w:val="TAN"/>
              <w:rPr>
                <w:lang w:eastAsia="zh-Hans"/>
              </w:rPr>
            </w:pPr>
            <w:r w:rsidRPr="000702BF">
              <w:t>NOTE</w:t>
            </w:r>
            <w:r w:rsidR="008D0E0E" w:rsidRPr="000702BF">
              <w:t xml:space="preserve"> </w:t>
            </w:r>
            <w:r w:rsidRPr="000702BF">
              <w:t>5:</w:t>
            </w:r>
            <w:r w:rsidRPr="000702BF">
              <w:tab/>
            </w:r>
            <w:r w:rsidRPr="000702BF">
              <w:rPr>
                <w:lang w:eastAsia="zh-Hans"/>
              </w:rPr>
              <w:t>Void</w:t>
            </w:r>
          </w:p>
          <w:p w14:paraId="08F9A7EE" w14:textId="79AC9328" w:rsidR="00BE2B18" w:rsidRPr="000702BF" w:rsidRDefault="00BE2B18" w:rsidP="00AE3F12">
            <w:pPr>
              <w:pStyle w:val="TAN"/>
              <w:rPr>
                <w:rFonts w:eastAsia="MS Mincho"/>
              </w:rPr>
            </w:pPr>
            <w:r w:rsidRPr="000702BF">
              <w:t>NOTE</w:t>
            </w:r>
            <w:r w:rsidR="008D0E0E" w:rsidRPr="000702BF">
              <w:t xml:space="preserve"> </w:t>
            </w:r>
            <w:r w:rsidRPr="000702BF">
              <w:t>6:</w:t>
            </w:r>
            <w:r w:rsidRPr="000702BF">
              <w:tab/>
              <w:t>TT</w:t>
            </w:r>
            <w:r w:rsidR="008D0E0E" w:rsidRPr="000702BF">
              <w:t xml:space="preserve"> </w:t>
            </w:r>
            <w:r w:rsidRPr="000702BF">
              <w:t>for</w:t>
            </w:r>
            <w:r w:rsidR="008D0E0E" w:rsidRPr="000702BF">
              <w:t xml:space="preserve"> </w:t>
            </w:r>
            <w:r w:rsidRPr="000702BF">
              <w:t>each</w:t>
            </w:r>
            <w:r w:rsidR="008D0E0E" w:rsidRPr="000702BF">
              <w:t xml:space="preserve"> </w:t>
            </w:r>
            <w:r w:rsidRPr="000702BF">
              <w:t>frequency</w:t>
            </w:r>
            <w:r w:rsidR="008D0E0E" w:rsidRPr="000702BF">
              <w:t xml:space="preserve"> </w:t>
            </w:r>
            <w:r w:rsidRPr="000702BF">
              <w:t>and</w:t>
            </w:r>
            <w:r w:rsidR="008D0E0E" w:rsidRPr="000702BF">
              <w:t xml:space="preserve"> </w:t>
            </w:r>
            <w:r w:rsidRPr="000702BF">
              <w:t>channel</w:t>
            </w:r>
            <w:r w:rsidR="008D0E0E" w:rsidRPr="000702BF">
              <w:t xml:space="preserve"> </w:t>
            </w:r>
            <w:r w:rsidRPr="000702BF">
              <w:t>bandwidth</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w:t>
            </w:r>
            <w:r w:rsidRPr="000702BF">
              <w:rPr>
                <w:lang w:eastAsia="zh-CN"/>
              </w:rPr>
              <w:t>2.</w:t>
            </w:r>
            <w:r w:rsidRPr="000702BF">
              <w:t>5-3.</w:t>
            </w:r>
          </w:p>
        </w:tc>
      </w:tr>
    </w:tbl>
    <w:p w14:paraId="1EFF4F70" w14:textId="77777777" w:rsidR="00BE2B18" w:rsidRPr="000702BF" w:rsidRDefault="00BE2B18" w:rsidP="00BE2B18"/>
    <w:p w14:paraId="43974E2F" w14:textId="77777777" w:rsidR="00BE2B18" w:rsidRPr="000702BF" w:rsidRDefault="00BE2B18" w:rsidP="00BE2B18">
      <w:pPr>
        <w:sectPr w:rsidR="00BE2B18" w:rsidRPr="000702BF">
          <w:pgSz w:w="16838" w:h="11906" w:orient="landscape"/>
          <w:pgMar w:top="1134" w:right="1418" w:bottom="1134" w:left="1134" w:header="851" w:footer="340" w:gutter="0"/>
          <w:cols w:space="708"/>
          <w:docGrid w:linePitch="360"/>
        </w:sectPr>
      </w:pPr>
    </w:p>
    <w:p w14:paraId="1E9F3A64" w14:textId="121F85A1" w:rsidR="00BE2B18" w:rsidRPr="000702BF" w:rsidRDefault="00BE2B18" w:rsidP="00BE2B18">
      <w:pPr>
        <w:pStyle w:val="TH"/>
      </w:pPr>
      <w:r w:rsidRPr="000702BF">
        <w:lastRenderedPageBreak/>
        <w:t>Table 7.3.2.5-2: Test Tolerance (TT) for RX sensitivity 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1984"/>
        <w:gridCol w:w="1984"/>
      </w:tblGrid>
      <w:tr w:rsidR="00BE2B18" w:rsidRPr="000702BF" w14:paraId="451800C0" w14:textId="77777777" w:rsidTr="008D0E0E">
        <w:trPr>
          <w:cantSplit/>
          <w:jc w:val="center"/>
        </w:trPr>
        <w:tc>
          <w:tcPr>
            <w:tcW w:w="1984" w:type="dxa"/>
            <w:tcBorders>
              <w:top w:val="single" w:sz="4" w:space="0" w:color="auto"/>
              <w:left w:val="single" w:sz="4" w:space="0" w:color="auto"/>
              <w:bottom w:val="single" w:sz="4" w:space="0" w:color="auto"/>
              <w:right w:val="single" w:sz="4" w:space="0" w:color="auto"/>
            </w:tcBorders>
          </w:tcPr>
          <w:p w14:paraId="5D8FD595" w14:textId="6265E3EB" w:rsidR="00BE2B18" w:rsidRPr="000702BF" w:rsidRDefault="00BE2B18" w:rsidP="00AE3F12">
            <w:pPr>
              <w:pStyle w:val="TAH"/>
            </w:pPr>
            <w:r w:rsidRPr="000702BF">
              <w:t>f</w:t>
            </w:r>
            <w:r w:rsidR="008D0E0E" w:rsidRPr="000702BF">
              <w:t xml:space="preserve"> </w:t>
            </w:r>
            <w:r w:rsidRPr="000702BF">
              <w:t>≤</w:t>
            </w:r>
            <w:r w:rsidR="008D0E0E" w:rsidRPr="000702BF">
              <w:t xml:space="preserve"> </w:t>
            </w:r>
            <w:r w:rsidRPr="000702BF">
              <w:t>3.0GHz</w:t>
            </w:r>
          </w:p>
        </w:tc>
        <w:tc>
          <w:tcPr>
            <w:tcW w:w="1984" w:type="dxa"/>
            <w:tcBorders>
              <w:top w:val="single" w:sz="4" w:space="0" w:color="auto"/>
              <w:left w:val="single" w:sz="4" w:space="0" w:color="auto"/>
              <w:bottom w:val="single" w:sz="4" w:space="0" w:color="auto"/>
              <w:right w:val="single" w:sz="4" w:space="0" w:color="auto"/>
            </w:tcBorders>
          </w:tcPr>
          <w:p w14:paraId="7201AB5D" w14:textId="133ED666" w:rsidR="00BE2B18" w:rsidRPr="000702BF" w:rsidRDefault="00BE2B18" w:rsidP="00AE3F12">
            <w:pPr>
              <w:pStyle w:val="TAH"/>
            </w:pPr>
            <w:r w:rsidRPr="000702BF">
              <w:t>3.0GHz</w:t>
            </w:r>
            <w:r w:rsidR="008D0E0E" w:rsidRPr="000702BF">
              <w:t xml:space="preserve"> </w:t>
            </w:r>
            <w:r w:rsidRPr="000702BF">
              <w:t>&lt;</w:t>
            </w:r>
            <w:r w:rsidR="008D0E0E" w:rsidRPr="000702BF">
              <w:t xml:space="preserve"> </w:t>
            </w:r>
            <w:r w:rsidRPr="000702BF">
              <w:t>f</w:t>
            </w:r>
            <w:r w:rsidR="008D0E0E" w:rsidRPr="000702BF">
              <w:t xml:space="preserve"> </w:t>
            </w:r>
            <w:r w:rsidRPr="000702BF">
              <w:t>≤</w:t>
            </w:r>
            <w:r w:rsidR="008D0E0E" w:rsidRPr="000702BF">
              <w:t xml:space="preserve"> </w:t>
            </w:r>
            <w:r w:rsidRPr="000702BF">
              <w:t>6.0</w:t>
            </w:r>
            <w:r w:rsidR="008D0E0E" w:rsidRPr="000702BF">
              <w:t xml:space="preserve"> </w:t>
            </w:r>
            <w:r w:rsidRPr="000702BF">
              <w:t>GHz</w:t>
            </w:r>
          </w:p>
        </w:tc>
      </w:tr>
      <w:tr w:rsidR="00BE2B18" w:rsidRPr="000702BF" w14:paraId="2D8511E8" w14:textId="77777777" w:rsidTr="008D0E0E">
        <w:trPr>
          <w:cantSplit/>
          <w:jc w:val="center"/>
        </w:trPr>
        <w:tc>
          <w:tcPr>
            <w:tcW w:w="1984" w:type="dxa"/>
            <w:tcBorders>
              <w:top w:val="single" w:sz="4" w:space="0" w:color="auto"/>
              <w:left w:val="single" w:sz="4" w:space="0" w:color="auto"/>
              <w:bottom w:val="single" w:sz="4" w:space="0" w:color="auto"/>
              <w:right w:val="single" w:sz="4" w:space="0" w:color="auto"/>
            </w:tcBorders>
          </w:tcPr>
          <w:p w14:paraId="44E1AA3B" w14:textId="0D349AE5" w:rsidR="00BE2B18" w:rsidRPr="000702BF" w:rsidRDefault="00C146E6" w:rsidP="00AE3F12">
            <w:pPr>
              <w:pStyle w:val="TAC"/>
            </w:pPr>
            <w:r>
              <w:t>[X</w:t>
            </w:r>
            <w:r w:rsidR="008D0E0E" w:rsidRPr="000702BF">
              <w:t xml:space="preserve"> </w:t>
            </w:r>
            <w:r w:rsidR="00BE2B18" w:rsidRPr="000702BF">
              <w:t>dB</w:t>
            </w:r>
            <w:r>
              <w:t>]</w:t>
            </w:r>
          </w:p>
        </w:tc>
        <w:tc>
          <w:tcPr>
            <w:tcW w:w="1984" w:type="dxa"/>
            <w:tcBorders>
              <w:top w:val="single" w:sz="4" w:space="0" w:color="auto"/>
              <w:left w:val="single" w:sz="4" w:space="0" w:color="auto"/>
              <w:bottom w:val="single" w:sz="4" w:space="0" w:color="auto"/>
              <w:right w:val="single" w:sz="4" w:space="0" w:color="auto"/>
            </w:tcBorders>
          </w:tcPr>
          <w:p w14:paraId="204C632A" w14:textId="3E982FCE" w:rsidR="00BE2B18" w:rsidRPr="000702BF" w:rsidRDefault="00C146E6" w:rsidP="00AE3F12">
            <w:pPr>
              <w:pStyle w:val="TAC"/>
            </w:pPr>
            <w:r>
              <w:t xml:space="preserve">[Y </w:t>
            </w:r>
            <w:r w:rsidR="00BE2B18" w:rsidRPr="000702BF">
              <w:t>dB</w:t>
            </w:r>
            <w:r>
              <w:t>]</w:t>
            </w:r>
          </w:p>
        </w:tc>
      </w:tr>
    </w:tbl>
    <w:p w14:paraId="30B34A9A" w14:textId="77777777" w:rsidR="001B6141" w:rsidRPr="000702BF" w:rsidRDefault="001B6141" w:rsidP="001B6141"/>
    <w:p w14:paraId="710F100B" w14:textId="72125B8F" w:rsidR="00737688" w:rsidRPr="007C04FC" w:rsidRDefault="00737688" w:rsidP="00737688">
      <w:pPr>
        <w:pStyle w:val="Heading2"/>
      </w:pPr>
      <w:bookmarkStart w:id="1282" w:name="_Toc137543614"/>
      <w:bookmarkStart w:id="1283" w:name="_Toc152356693"/>
      <w:r w:rsidRPr="007C04FC">
        <w:t>7.4</w:t>
      </w:r>
      <w:r w:rsidRPr="007C04FC">
        <w:tab/>
        <w:t>Maximum input level</w:t>
      </w:r>
      <w:bookmarkEnd w:id="1115"/>
      <w:bookmarkEnd w:id="1116"/>
      <w:bookmarkEnd w:id="1282"/>
      <w:bookmarkEnd w:id="1283"/>
    </w:p>
    <w:p w14:paraId="07A46781" w14:textId="73E0C957" w:rsidR="00CD67EB" w:rsidRPr="007C04FC" w:rsidRDefault="00CD67EB" w:rsidP="00CD67EB">
      <w:pPr>
        <w:pStyle w:val="EditorsNote"/>
      </w:pPr>
      <w:bookmarkStart w:id="1284" w:name="_Toc27478407"/>
      <w:bookmarkStart w:id="1285" w:name="_Toc36227121"/>
      <w:r w:rsidRPr="007C04FC">
        <w:t>Editor</w:t>
      </w:r>
      <w:r w:rsidR="0002370F" w:rsidRPr="007C04FC">
        <w:t>'</w:t>
      </w:r>
      <w:r w:rsidRPr="007C04FC">
        <w:t>s Note: This clause is incomplete. The following aspects are either missing or not yet determined:</w:t>
      </w:r>
    </w:p>
    <w:p w14:paraId="4923748A" w14:textId="77777777" w:rsidR="00CD67EB" w:rsidRPr="007C04FC" w:rsidRDefault="00CD67EB" w:rsidP="00CD67EB">
      <w:pPr>
        <w:pStyle w:val="EditorsNote"/>
      </w:pPr>
      <w:r w:rsidRPr="007C04FC">
        <w:t>- Addition to applicability spec is pending</w:t>
      </w:r>
    </w:p>
    <w:p w14:paraId="703AA035" w14:textId="3296BDFA" w:rsidR="00CD67EB" w:rsidRPr="007C04FC" w:rsidRDefault="00CD67EB" w:rsidP="00CD67EB">
      <w:pPr>
        <w:pStyle w:val="EditorsNote"/>
      </w:pPr>
      <w:r w:rsidRPr="007C04FC">
        <w:t xml:space="preserve">- Initial condition and call setup procedure to support NR satellite access are </w:t>
      </w:r>
      <w:r w:rsidR="008B19AB">
        <w:t>to be updated</w:t>
      </w:r>
    </w:p>
    <w:p w14:paraId="1420F570" w14:textId="4B9415D3" w:rsidR="00CD67EB" w:rsidRPr="007C04FC" w:rsidRDefault="00CD67EB" w:rsidP="00CD67EB">
      <w:pPr>
        <w:pStyle w:val="EditorsNote"/>
      </w:pPr>
      <w:r w:rsidRPr="007C04FC">
        <w:t xml:space="preserve">- Message exceptions specific to satellite access is </w:t>
      </w:r>
      <w:r w:rsidR="008B19AB">
        <w:t>to be updated</w:t>
      </w:r>
    </w:p>
    <w:p w14:paraId="0CAE38F2" w14:textId="77777777" w:rsidR="00CD67EB" w:rsidRPr="007C04FC" w:rsidRDefault="00CD67EB" w:rsidP="0002370F">
      <w:pPr>
        <w:pStyle w:val="Heading3"/>
        <w:rPr>
          <w:lang w:eastAsia="zh-CN"/>
        </w:rPr>
      </w:pPr>
      <w:bookmarkStart w:id="1286" w:name="_Toc152356694"/>
      <w:r w:rsidRPr="007C04FC">
        <w:t>7.4.1</w:t>
      </w:r>
      <w:r w:rsidRPr="007C04FC">
        <w:tab/>
        <w:t>Test purpose</w:t>
      </w:r>
      <w:bookmarkEnd w:id="1284"/>
      <w:bookmarkEnd w:id="1285"/>
      <w:bookmarkEnd w:id="1286"/>
    </w:p>
    <w:p w14:paraId="12CB4E6B" w14:textId="77777777" w:rsidR="00CD67EB" w:rsidRPr="000702BF" w:rsidRDefault="00CD67EB" w:rsidP="00CD67EB">
      <w:pPr>
        <w:rPr>
          <w:lang w:eastAsia="zh-CN"/>
        </w:rPr>
      </w:pPr>
      <w:r w:rsidRPr="000702BF">
        <w:rPr>
          <w:lang w:eastAsia="zh-CN"/>
        </w:rPr>
        <w:t>Maximum input level tests the UE's ability to receive data with a given average throughput for a specified reference measurement channel, under conditions of high signal level, ideal propagation and no added noise.</w:t>
      </w:r>
    </w:p>
    <w:p w14:paraId="1C8C22AF" w14:textId="77777777" w:rsidR="00CD67EB" w:rsidRPr="000702BF" w:rsidRDefault="00CD67EB" w:rsidP="00CD67EB">
      <w:pPr>
        <w:rPr>
          <w:lang w:eastAsia="zh-CN"/>
        </w:rPr>
      </w:pPr>
      <w:r w:rsidRPr="000702BF">
        <w:rPr>
          <w:lang w:eastAsia="zh-CN"/>
        </w:rPr>
        <w:t>A UE unable to meet the throughput requirement under these conditions will decrease the coverage area near to a g-NodeB.</w:t>
      </w:r>
    </w:p>
    <w:p w14:paraId="471B55D0" w14:textId="77777777" w:rsidR="00CD67EB" w:rsidRPr="000702BF" w:rsidRDefault="00CD67EB" w:rsidP="0002370F">
      <w:pPr>
        <w:pStyle w:val="Heading3"/>
        <w:rPr>
          <w:lang w:eastAsia="zh-CN"/>
        </w:rPr>
      </w:pPr>
      <w:bookmarkStart w:id="1287" w:name="_Toc27478408"/>
      <w:bookmarkStart w:id="1288" w:name="_Toc36227122"/>
      <w:bookmarkStart w:id="1289" w:name="_Toc152356695"/>
      <w:r w:rsidRPr="000702BF">
        <w:t>7.4.2</w:t>
      </w:r>
      <w:r w:rsidRPr="000702BF">
        <w:tab/>
        <w:t>Test applicability</w:t>
      </w:r>
      <w:bookmarkEnd w:id="1287"/>
      <w:bookmarkEnd w:id="1288"/>
      <w:bookmarkEnd w:id="1289"/>
    </w:p>
    <w:p w14:paraId="7EB7D5EA" w14:textId="77777777" w:rsidR="00CD67EB" w:rsidRPr="000702BF" w:rsidRDefault="00CD67EB" w:rsidP="00CD67EB">
      <w:pPr>
        <w:rPr>
          <w:lang w:eastAsia="zh-CN"/>
        </w:rPr>
      </w:pPr>
      <w:r w:rsidRPr="000702BF">
        <w:t>This test case applies to all types of NR Power Class 3 UE release 17 and forward that support satellite access operation.</w:t>
      </w:r>
    </w:p>
    <w:p w14:paraId="6D966B8A" w14:textId="77777777" w:rsidR="00CD67EB" w:rsidRPr="000702BF" w:rsidRDefault="00CD67EB" w:rsidP="0002370F">
      <w:pPr>
        <w:pStyle w:val="Heading3"/>
        <w:rPr>
          <w:lang w:eastAsia="zh-CN"/>
        </w:rPr>
      </w:pPr>
      <w:bookmarkStart w:id="1290" w:name="_Toc27478409"/>
      <w:bookmarkStart w:id="1291" w:name="_Toc36227123"/>
      <w:bookmarkStart w:id="1292" w:name="_Toc152356696"/>
      <w:r w:rsidRPr="000702BF">
        <w:t>7.4.3</w:t>
      </w:r>
      <w:r w:rsidRPr="000702BF">
        <w:tab/>
        <w:t>Minimum conformance requirement</w:t>
      </w:r>
      <w:r w:rsidRPr="000702BF">
        <w:rPr>
          <w:lang w:eastAsia="zh-CN"/>
        </w:rPr>
        <w:t>s</w:t>
      </w:r>
      <w:bookmarkEnd w:id="1290"/>
      <w:bookmarkEnd w:id="1291"/>
      <w:bookmarkEnd w:id="1292"/>
    </w:p>
    <w:p w14:paraId="3EA87EF3" w14:textId="2D2ECB26" w:rsidR="00CD67EB" w:rsidRPr="000702BF" w:rsidRDefault="00CD67EB" w:rsidP="00CD67EB">
      <w:r w:rsidRPr="000702BF">
        <w:rPr>
          <w:rFonts w:cs="v5.0.0"/>
        </w:rPr>
        <w:t xml:space="preserve">Maximum input level is defined as the maximum mean power received at the UE antenna port, at which the specified relative throughput shall </w:t>
      </w:r>
      <w:r w:rsidRPr="000702BF">
        <w:t>meet or exceed the minimum requirements for the specified reference measurement channel</w:t>
      </w:r>
      <w:r w:rsidRPr="000702BF">
        <w:rPr>
          <w:rFonts w:cs="v5.0.0"/>
        </w:rPr>
        <w:t>.</w:t>
      </w:r>
      <w:r w:rsidRPr="000702BF">
        <w:t xml:space="preserve"> The throughput shall be ≥ 95 % of the maximum throughput of the reference measurement channels as specified in </w:t>
      </w:r>
      <w:r w:rsidR="00962386" w:rsidRPr="000702BF">
        <w:t>3GPP TS 38.101</w:t>
      </w:r>
      <w:r w:rsidR="00962386" w:rsidRPr="000702BF">
        <w:noBreakHyphen/>
        <w:t xml:space="preserve">1 </w:t>
      </w:r>
      <w:r w:rsidRPr="000702BF">
        <w:t xml:space="preserve">[5] </w:t>
      </w:r>
      <w:r w:rsidR="00D362E8" w:rsidRPr="000702BF">
        <w:t>Annexes</w:t>
      </w:r>
      <w:r w:rsidRPr="000702BF">
        <w:t xml:space="preserve"> A.3.2 and A.3.3 (with one sided dynamic OCNG Pattern OP.1 FDD/TDD as described in Annex A.5.1.1/A.5.2.1) with parameters specified in Table 7.4</w:t>
      </w:r>
      <w:r w:rsidRPr="000702BF">
        <w:rPr>
          <w:lang w:eastAsia="zh-CN"/>
        </w:rPr>
        <w:t>.3</w:t>
      </w:r>
      <w:r w:rsidRPr="000702BF">
        <w:t>-1.</w:t>
      </w:r>
    </w:p>
    <w:p w14:paraId="611B06D1" w14:textId="77777777" w:rsidR="00CD67EB" w:rsidRPr="000702BF" w:rsidRDefault="00CD67EB" w:rsidP="00CD67EB">
      <w:pPr>
        <w:pStyle w:val="TH"/>
      </w:pPr>
      <w:r w:rsidRPr="000702BF">
        <w:t>Table 7.4.3-1: Maximum input level</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15"/>
        <w:gridCol w:w="817"/>
        <w:gridCol w:w="6452"/>
      </w:tblGrid>
      <w:tr w:rsidR="00CD67EB" w:rsidRPr="000702BF" w14:paraId="47949EF4" w14:textId="77777777" w:rsidTr="008D0E0E">
        <w:trPr>
          <w:jc w:val="center"/>
        </w:trPr>
        <w:tc>
          <w:tcPr>
            <w:tcW w:w="1515" w:type="dxa"/>
            <w:vMerge w:val="restart"/>
            <w:tcBorders>
              <w:top w:val="single" w:sz="4" w:space="0" w:color="auto"/>
              <w:left w:val="single" w:sz="4" w:space="0" w:color="auto"/>
              <w:bottom w:val="single" w:sz="4" w:space="0" w:color="auto"/>
              <w:right w:val="single" w:sz="4" w:space="0" w:color="auto"/>
            </w:tcBorders>
            <w:vAlign w:val="center"/>
            <w:hideMark/>
          </w:tcPr>
          <w:p w14:paraId="64E17842" w14:textId="3E4EEE84" w:rsidR="00CD67EB" w:rsidRPr="000702BF" w:rsidRDefault="00CD67EB" w:rsidP="00AE3F12">
            <w:pPr>
              <w:keepNext/>
              <w:keepLines/>
              <w:spacing w:after="0"/>
              <w:jc w:val="center"/>
              <w:rPr>
                <w:rFonts w:ascii="Arial" w:hAnsi="Arial" w:cs="Arial"/>
                <w:b/>
                <w:sz w:val="18"/>
                <w:lang w:eastAsia="en-GB"/>
              </w:rPr>
            </w:pPr>
            <w:bookmarkStart w:id="1293" w:name="_MCCTEMPBM_CRPT44170232___4" w:colFirst="0" w:colLast="1"/>
            <w:r w:rsidRPr="000702BF">
              <w:rPr>
                <w:rFonts w:ascii="Arial" w:hAnsi="Arial" w:cs="Arial"/>
                <w:b/>
                <w:sz w:val="18"/>
                <w:lang w:eastAsia="en-GB"/>
              </w:rPr>
              <w:t>Rx</w:t>
            </w:r>
            <w:r w:rsidR="008D0E0E" w:rsidRPr="000702BF">
              <w:rPr>
                <w:rFonts w:ascii="Arial" w:hAnsi="Arial" w:cs="Arial"/>
                <w:b/>
                <w:sz w:val="18"/>
                <w:lang w:eastAsia="en-GB"/>
              </w:rPr>
              <w:t xml:space="preserve"> </w:t>
            </w:r>
            <w:r w:rsidRPr="000702BF">
              <w:rPr>
                <w:rFonts w:ascii="Arial" w:hAnsi="Arial" w:cs="Arial"/>
                <w:b/>
                <w:sz w:val="18"/>
                <w:lang w:eastAsia="en-GB"/>
              </w:rPr>
              <w:t>Parameter</w:t>
            </w:r>
          </w:p>
        </w:tc>
        <w:tc>
          <w:tcPr>
            <w:tcW w:w="817" w:type="dxa"/>
            <w:vMerge w:val="restart"/>
            <w:tcBorders>
              <w:top w:val="single" w:sz="4" w:space="0" w:color="auto"/>
              <w:left w:val="single" w:sz="4" w:space="0" w:color="auto"/>
              <w:bottom w:val="single" w:sz="4" w:space="0" w:color="auto"/>
              <w:right w:val="single" w:sz="4" w:space="0" w:color="auto"/>
            </w:tcBorders>
            <w:vAlign w:val="center"/>
            <w:hideMark/>
          </w:tcPr>
          <w:p w14:paraId="38CF713D" w14:textId="77777777" w:rsidR="00CD67EB" w:rsidRPr="000702BF" w:rsidRDefault="00CD67EB" w:rsidP="00AE3F12">
            <w:pPr>
              <w:keepNext/>
              <w:keepLines/>
              <w:spacing w:after="0"/>
              <w:jc w:val="center"/>
              <w:rPr>
                <w:rFonts w:ascii="Arial" w:hAnsi="Arial" w:cs="Arial"/>
                <w:b/>
                <w:sz w:val="18"/>
                <w:lang w:eastAsia="en-GB"/>
              </w:rPr>
            </w:pPr>
            <w:r w:rsidRPr="000702BF">
              <w:rPr>
                <w:rFonts w:ascii="Arial" w:hAnsi="Arial" w:cs="Arial"/>
                <w:b/>
                <w:sz w:val="18"/>
                <w:lang w:eastAsia="en-GB"/>
              </w:rPr>
              <w:t>Units</w:t>
            </w:r>
          </w:p>
        </w:tc>
        <w:tc>
          <w:tcPr>
            <w:tcW w:w="6452" w:type="dxa"/>
            <w:tcBorders>
              <w:top w:val="single" w:sz="4" w:space="0" w:color="auto"/>
              <w:left w:val="single" w:sz="4" w:space="0" w:color="auto"/>
              <w:bottom w:val="single" w:sz="4" w:space="0" w:color="auto"/>
              <w:right w:val="single" w:sz="4" w:space="0" w:color="auto"/>
            </w:tcBorders>
            <w:vAlign w:val="center"/>
            <w:hideMark/>
          </w:tcPr>
          <w:p w14:paraId="09381545" w14:textId="47D17640" w:rsidR="00CD67EB" w:rsidRPr="000702BF" w:rsidRDefault="00CD67EB" w:rsidP="00AE3F12">
            <w:pPr>
              <w:keepNext/>
              <w:keepLines/>
              <w:spacing w:after="0"/>
              <w:jc w:val="center"/>
              <w:rPr>
                <w:rFonts w:ascii="Arial" w:hAnsi="Arial" w:cs="Arial"/>
                <w:b/>
                <w:sz w:val="18"/>
                <w:lang w:eastAsia="en-GB"/>
              </w:rPr>
            </w:pPr>
            <w:r w:rsidRPr="000702BF">
              <w:rPr>
                <w:rFonts w:ascii="Arial" w:hAnsi="Arial" w:cs="Arial"/>
                <w:b/>
                <w:sz w:val="18"/>
                <w:lang w:eastAsia="en-GB"/>
              </w:rPr>
              <w:t>Channel</w:t>
            </w:r>
            <w:r w:rsidR="008D0E0E" w:rsidRPr="000702BF">
              <w:rPr>
                <w:rFonts w:ascii="Arial" w:hAnsi="Arial" w:cs="Arial"/>
                <w:b/>
                <w:sz w:val="18"/>
                <w:lang w:eastAsia="en-GB"/>
              </w:rPr>
              <w:t xml:space="preserve"> </w:t>
            </w:r>
            <w:r w:rsidRPr="000702BF">
              <w:rPr>
                <w:rFonts w:ascii="Arial" w:hAnsi="Arial" w:cs="Arial"/>
                <w:b/>
                <w:sz w:val="18"/>
                <w:lang w:eastAsia="en-GB"/>
              </w:rPr>
              <w:t>bandwidth</w:t>
            </w:r>
            <w:r w:rsidR="008D0E0E" w:rsidRPr="000702BF">
              <w:rPr>
                <w:rFonts w:ascii="Arial" w:hAnsi="Arial" w:cs="Arial"/>
                <w:b/>
                <w:sz w:val="18"/>
                <w:lang w:eastAsia="en-GB"/>
              </w:rPr>
              <w:t xml:space="preserve"> </w:t>
            </w:r>
            <w:r w:rsidRPr="000702BF">
              <w:rPr>
                <w:rFonts w:ascii="Arial" w:hAnsi="Arial" w:cs="Arial"/>
                <w:b/>
                <w:sz w:val="18"/>
                <w:lang w:eastAsia="en-GB"/>
              </w:rPr>
              <w:t>(MHz)</w:t>
            </w:r>
          </w:p>
        </w:tc>
      </w:tr>
      <w:bookmarkEnd w:id="1293"/>
      <w:tr w:rsidR="00CD67EB" w:rsidRPr="000702BF" w14:paraId="470BF230" w14:textId="77777777" w:rsidTr="008D0E0E">
        <w:trPr>
          <w:jc w:val="center"/>
        </w:trPr>
        <w:tc>
          <w:tcPr>
            <w:tcW w:w="8784" w:type="dxa"/>
            <w:vMerge/>
            <w:tcBorders>
              <w:top w:val="single" w:sz="4" w:space="0" w:color="auto"/>
              <w:left w:val="single" w:sz="4" w:space="0" w:color="auto"/>
              <w:bottom w:val="single" w:sz="4" w:space="0" w:color="auto"/>
              <w:right w:val="single" w:sz="4" w:space="0" w:color="auto"/>
            </w:tcBorders>
            <w:vAlign w:val="center"/>
            <w:hideMark/>
          </w:tcPr>
          <w:p w14:paraId="2BA2DAE5" w14:textId="77777777" w:rsidR="00CD67EB" w:rsidRPr="000702BF" w:rsidRDefault="00CD67EB" w:rsidP="00AE3F12">
            <w:pPr>
              <w:spacing w:after="0"/>
              <w:rPr>
                <w:rFonts w:ascii="Arial" w:hAnsi="Arial" w:cs="Arial"/>
                <w:b/>
                <w:sz w:val="18"/>
                <w:lang w:eastAsia="en-GB"/>
              </w:rPr>
            </w:pPr>
          </w:p>
        </w:tc>
        <w:tc>
          <w:tcPr>
            <w:tcW w:w="817" w:type="dxa"/>
            <w:vMerge/>
            <w:tcBorders>
              <w:top w:val="single" w:sz="4" w:space="0" w:color="auto"/>
              <w:left w:val="single" w:sz="4" w:space="0" w:color="auto"/>
              <w:bottom w:val="single" w:sz="4" w:space="0" w:color="auto"/>
              <w:right w:val="single" w:sz="4" w:space="0" w:color="auto"/>
            </w:tcBorders>
            <w:vAlign w:val="center"/>
            <w:hideMark/>
          </w:tcPr>
          <w:p w14:paraId="21B45E62" w14:textId="77777777" w:rsidR="00CD67EB" w:rsidRPr="000702BF" w:rsidRDefault="00CD67EB" w:rsidP="00AE3F12">
            <w:pPr>
              <w:spacing w:after="0"/>
              <w:rPr>
                <w:rFonts w:ascii="Arial" w:hAnsi="Arial" w:cs="Arial"/>
                <w:b/>
                <w:sz w:val="18"/>
                <w:lang w:eastAsia="en-GB"/>
              </w:rPr>
            </w:pPr>
          </w:p>
        </w:tc>
        <w:tc>
          <w:tcPr>
            <w:tcW w:w="6452" w:type="dxa"/>
            <w:tcBorders>
              <w:top w:val="single" w:sz="4" w:space="0" w:color="auto"/>
              <w:left w:val="single" w:sz="4" w:space="0" w:color="auto"/>
              <w:bottom w:val="single" w:sz="4" w:space="0" w:color="auto"/>
              <w:right w:val="single" w:sz="4" w:space="0" w:color="auto"/>
            </w:tcBorders>
            <w:vAlign w:val="center"/>
            <w:hideMark/>
          </w:tcPr>
          <w:p w14:paraId="1F958B41" w14:textId="1719D74B" w:rsidR="00CD67EB" w:rsidRPr="000702BF" w:rsidRDefault="00CD67EB" w:rsidP="00AE3F12">
            <w:pPr>
              <w:keepNext/>
              <w:keepLines/>
              <w:spacing w:after="0"/>
              <w:jc w:val="center"/>
              <w:rPr>
                <w:rFonts w:ascii="Arial" w:hAnsi="Arial" w:cs="Arial"/>
                <w:b/>
                <w:sz w:val="18"/>
                <w:lang w:eastAsia="en-GB"/>
              </w:rPr>
            </w:pPr>
            <w:bookmarkStart w:id="1294" w:name="_MCCTEMPBM_CRPT44170233___4"/>
            <w:r w:rsidRPr="000702BF">
              <w:rPr>
                <w:rFonts w:ascii="Arial" w:hAnsi="Arial" w:cs="Arial"/>
                <w:b/>
                <w:sz w:val="18"/>
                <w:lang w:eastAsia="en-GB"/>
              </w:rPr>
              <w:t>5,</w:t>
            </w:r>
            <w:r w:rsidR="008D0E0E" w:rsidRPr="000702BF">
              <w:rPr>
                <w:rFonts w:ascii="Arial" w:hAnsi="Arial" w:cs="Arial"/>
                <w:b/>
                <w:sz w:val="18"/>
                <w:lang w:eastAsia="en-GB"/>
              </w:rPr>
              <w:t xml:space="preserve"> </w:t>
            </w:r>
            <w:r w:rsidRPr="000702BF">
              <w:rPr>
                <w:rFonts w:ascii="Arial" w:hAnsi="Arial" w:cs="Arial"/>
                <w:b/>
                <w:sz w:val="18"/>
                <w:lang w:eastAsia="en-GB"/>
              </w:rPr>
              <w:t>10,</w:t>
            </w:r>
            <w:r w:rsidR="008D0E0E" w:rsidRPr="000702BF">
              <w:rPr>
                <w:rFonts w:ascii="Arial" w:hAnsi="Arial" w:cs="Arial"/>
                <w:b/>
                <w:sz w:val="18"/>
                <w:lang w:eastAsia="en-GB"/>
              </w:rPr>
              <w:t xml:space="preserve"> </w:t>
            </w:r>
            <w:r w:rsidRPr="000702BF">
              <w:rPr>
                <w:rFonts w:ascii="Arial" w:hAnsi="Arial" w:cs="Arial"/>
                <w:b/>
                <w:sz w:val="18"/>
                <w:lang w:eastAsia="en-GB"/>
              </w:rPr>
              <w:t>15,</w:t>
            </w:r>
            <w:r w:rsidR="008D0E0E" w:rsidRPr="000702BF">
              <w:rPr>
                <w:rFonts w:ascii="Arial" w:hAnsi="Arial" w:cs="Arial"/>
                <w:b/>
                <w:sz w:val="18"/>
                <w:lang w:eastAsia="en-GB"/>
              </w:rPr>
              <w:t xml:space="preserve"> </w:t>
            </w:r>
            <w:r w:rsidRPr="000702BF">
              <w:rPr>
                <w:rFonts w:ascii="Arial" w:hAnsi="Arial" w:cs="Arial"/>
                <w:b/>
                <w:sz w:val="18"/>
                <w:lang w:eastAsia="en-GB"/>
              </w:rPr>
              <w:t>20</w:t>
            </w:r>
            <w:bookmarkEnd w:id="1294"/>
          </w:p>
        </w:tc>
      </w:tr>
      <w:tr w:rsidR="00CD67EB" w:rsidRPr="000702BF" w14:paraId="5EA420CE" w14:textId="77777777" w:rsidTr="008D0E0E">
        <w:trPr>
          <w:jc w:val="center"/>
        </w:trPr>
        <w:tc>
          <w:tcPr>
            <w:tcW w:w="1515" w:type="dxa"/>
            <w:tcBorders>
              <w:top w:val="single" w:sz="4" w:space="0" w:color="auto"/>
              <w:left w:val="single" w:sz="4" w:space="0" w:color="auto"/>
              <w:bottom w:val="nil"/>
              <w:right w:val="single" w:sz="4" w:space="0" w:color="auto"/>
            </w:tcBorders>
            <w:vAlign w:val="center"/>
            <w:hideMark/>
          </w:tcPr>
          <w:p w14:paraId="3056F068" w14:textId="4D3DA27A" w:rsidR="00CD67EB" w:rsidRPr="000702BF" w:rsidRDefault="00CD67EB" w:rsidP="00AE3F12">
            <w:pPr>
              <w:pStyle w:val="TAC"/>
              <w:rPr>
                <w:lang w:eastAsia="en-GB"/>
              </w:rPr>
            </w:pPr>
            <w:r w:rsidRPr="000702BF">
              <w:rPr>
                <w:lang w:eastAsia="en-GB"/>
              </w:rPr>
              <w:t>Power</w:t>
            </w:r>
            <w:r w:rsidR="008D0E0E" w:rsidRPr="000702BF">
              <w:rPr>
                <w:lang w:eastAsia="en-GB"/>
              </w:rPr>
              <w:t xml:space="preserve"> </w:t>
            </w:r>
            <w:r w:rsidRPr="000702BF">
              <w:rPr>
                <w:lang w:eastAsia="en-GB"/>
              </w:rPr>
              <w:t>in</w:t>
            </w:r>
            <w:r w:rsidR="008D0E0E" w:rsidRPr="000702BF">
              <w:rPr>
                <w:lang w:eastAsia="en-GB"/>
              </w:rPr>
              <w:t xml:space="preserve"> </w:t>
            </w:r>
            <w:r w:rsidRPr="000702BF">
              <w:rPr>
                <w:lang w:eastAsia="en-GB"/>
              </w:rPr>
              <w:t>Transmission</w:t>
            </w:r>
            <w:r w:rsidR="008D0E0E" w:rsidRPr="000702BF">
              <w:rPr>
                <w:lang w:eastAsia="en-GB"/>
              </w:rPr>
              <w:t xml:space="preserve"> </w:t>
            </w:r>
            <w:r w:rsidRPr="000702BF">
              <w:rPr>
                <w:lang w:eastAsia="en-GB"/>
              </w:rPr>
              <w:t>Bandwidth</w:t>
            </w:r>
            <w:r w:rsidR="008D0E0E" w:rsidRPr="000702BF">
              <w:rPr>
                <w:lang w:eastAsia="en-GB"/>
              </w:rPr>
              <w:t xml:space="preserve"> </w:t>
            </w:r>
            <w:r w:rsidRPr="000702BF">
              <w:rPr>
                <w:lang w:eastAsia="en-GB"/>
              </w:rPr>
              <w:t>Configuration</w:t>
            </w:r>
            <w:r w:rsidRPr="000702BF">
              <w:rPr>
                <w:vertAlign w:val="superscript"/>
                <w:lang w:eastAsia="en-GB"/>
              </w:rPr>
              <w:t>3</w:t>
            </w:r>
          </w:p>
        </w:tc>
        <w:tc>
          <w:tcPr>
            <w:tcW w:w="817" w:type="dxa"/>
            <w:tcBorders>
              <w:top w:val="single" w:sz="4" w:space="0" w:color="auto"/>
              <w:left w:val="single" w:sz="4" w:space="0" w:color="auto"/>
              <w:bottom w:val="nil"/>
              <w:right w:val="single" w:sz="4" w:space="0" w:color="auto"/>
            </w:tcBorders>
            <w:vAlign w:val="center"/>
            <w:hideMark/>
          </w:tcPr>
          <w:p w14:paraId="12519EE0" w14:textId="77777777" w:rsidR="00CD67EB" w:rsidRPr="000702BF" w:rsidRDefault="00CD67EB" w:rsidP="00AE3F12">
            <w:pPr>
              <w:pStyle w:val="TAC"/>
              <w:rPr>
                <w:lang w:eastAsia="en-GB"/>
              </w:rPr>
            </w:pPr>
            <w:r w:rsidRPr="000702BF">
              <w:rPr>
                <w:lang w:eastAsia="en-GB"/>
              </w:rPr>
              <w:t>dBm</w:t>
            </w:r>
          </w:p>
        </w:tc>
        <w:tc>
          <w:tcPr>
            <w:tcW w:w="6452" w:type="dxa"/>
            <w:tcBorders>
              <w:top w:val="single" w:sz="4" w:space="0" w:color="auto"/>
              <w:left w:val="single" w:sz="4" w:space="0" w:color="auto"/>
              <w:bottom w:val="single" w:sz="4" w:space="0" w:color="auto"/>
              <w:right w:val="single" w:sz="4" w:space="0" w:color="auto"/>
            </w:tcBorders>
            <w:vAlign w:val="center"/>
            <w:hideMark/>
          </w:tcPr>
          <w:p w14:paraId="6048A9BA" w14:textId="77777777" w:rsidR="00CD67EB" w:rsidRPr="000702BF" w:rsidRDefault="00CD67EB" w:rsidP="00AE3F12">
            <w:pPr>
              <w:pStyle w:val="TAC"/>
              <w:rPr>
                <w:lang w:eastAsia="en-GB"/>
              </w:rPr>
            </w:pPr>
            <w:r w:rsidRPr="000702BF">
              <w:rPr>
                <w:lang w:eastAsia="en-GB"/>
              </w:rPr>
              <w:t>-40</w:t>
            </w:r>
            <w:r w:rsidRPr="000702BF">
              <w:rPr>
                <w:vertAlign w:val="superscript"/>
                <w:lang w:eastAsia="en-GB"/>
              </w:rPr>
              <w:t>2</w:t>
            </w:r>
          </w:p>
        </w:tc>
      </w:tr>
      <w:tr w:rsidR="00CD67EB" w:rsidRPr="000702BF" w14:paraId="1A484D3B" w14:textId="77777777" w:rsidTr="008D0E0E">
        <w:trPr>
          <w:jc w:val="center"/>
        </w:trPr>
        <w:tc>
          <w:tcPr>
            <w:tcW w:w="8784" w:type="dxa"/>
            <w:gridSpan w:val="3"/>
            <w:tcBorders>
              <w:top w:val="single" w:sz="4" w:space="0" w:color="auto"/>
              <w:left w:val="single" w:sz="4" w:space="0" w:color="auto"/>
              <w:bottom w:val="single" w:sz="4" w:space="0" w:color="auto"/>
              <w:right w:val="single" w:sz="4" w:space="0" w:color="auto"/>
            </w:tcBorders>
            <w:hideMark/>
          </w:tcPr>
          <w:p w14:paraId="598B6FAD" w14:textId="72DE24C0" w:rsidR="00CD67EB" w:rsidRPr="000702BF" w:rsidRDefault="00CD67EB" w:rsidP="00AE3F12">
            <w:pPr>
              <w:pStyle w:val="TAN"/>
              <w:rPr>
                <w:lang w:eastAsia="en-GB"/>
              </w:rPr>
            </w:pPr>
            <w:r w:rsidRPr="000702BF">
              <w:rPr>
                <w:lang w:eastAsia="en-GB"/>
              </w:rPr>
              <w:t>NOTE</w:t>
            </w:r>
            <w:r w:rsidR="008D0E0E" w:rsidRPr="000702BF">
              <w:rPr>
                <w:lang w:eastAsia="en-GB"/>
              </w:rPr>
              <w:t xml:space="preserve"> </w:t>
            </w:r>
            <w:r w:rsidRPr="000702BF">
              <w:rPr>
                <w:lang w:eastAsia="en-GB"/>
              </w:rPr>
              <w:t>1:</w:t>
            </w:r>
            <w:r w:rsidRPr="000702BF">
              <w:rPr>
                <w:lang w:eastAsia="en-GB"/>
              </w:rPr>
              <w:tab/>
              <w:t>The</w:t>
            </w:r>
            <w:r w:rsidR="008D0E0E" w:rsidRPr="000702BF">
              <w:rPr>
                <w:lang w:eastAsia="en-GB"/>
              </w:rPr>
              <w:t xml:space="preserve"> </w:t>
            </w:r>
            <w:r w:rsidRPr="000702BF">
              <w:rPr>
                <w:lang w:eastAsia="en-GB"/>
              </w:rPr>
              <w:t>transmitter</w:t>
            </w:r>
            <w:r w:rsidR="008D0E0E" w:rsidRPr="000702BF">
              <w:rPr>
                <w:lang w:eastAsia="en-GB"/>
              </w:rPr>
              <w:t xml:space="preserve"> </w:t>
            </w:r>
            <w:r w:rsidRPr="000702BF">
              <w:rPr>
                <w:lang w:eastAsia="en-GB"/>
              </w:rPr>
              <w:t>shall</w:t>
            </w:r>
            <w:r w:rsidR="008D0E0E" w:rsidRPr="000702BF">
              <w:rPr>
                <w:lang w:eastAsia="en-GB"/>
              </w:rPr>
              <w:t xml:space="preserve"> </w:t>
            </w:r>
            <w:r w:rsidRPr="000702BF">
              <w:rPr>
                <w:lang w:eastAsia="en-GB"/>
              </w:rPr>
              <w:t>be</w:t>
            </w:r>
            <w:r w:rsidR="008D0E0E" w:rsidRPr="000702BF">
              <w:rPr>
                <w:lang w:eastAsia="en-GB"/>
              </w:rPr>
              <w:t xml:space="preserve"> </w:t>
            </w:r>
            <w:r w:rsidRPr="000702BF">
              <w:rPr>
                <w:lang w:eastAsia="en-GB"/>
              </w:rPr>
              <w:t>set</w:t>
            </w:r>
            <w:r w:rsidR="008D0E0E" w:rsidRPr="000702BF">
              <w:rPr>
                <w:lang w:eastAsia="en-GB"/>
              </w:rPr>
              <w:t xml:space="preserve"> </w:t>
            </w:r>
            <w:r w:rsidRPr="000702BF">
              <w:rPr>
                <w:lang w:eastAsia="en-GB"/>
              </w:rPr>
              <w:t>to</w:t>
            </w:r>
            <w:r w:rsidR="008D0E0E" w:rsidRPr="000702BF">
              <w:rPr>
                <w:lang w:eastAsia="en-GB"/>
              </w:rPr>
              <w:t xml:space="preserve"> </w:t>
            </w:r>
            <w:r w:rsidRPr="000702BF">
              <w:rPr>
                <w:lang w:eastAsia="en-GB"/>
              </w:rPr>
              <w:t>4</w:t>
            </w:r>
            <w:r w:rsidR="008D0E0E" w:rsidRPr="000702BF">
              <w:rPr>
                <w:lang w:eastAsia="en-GB"/>
              </w:rPr>
              <w:t xml:space="preserve"> </w:t>
            </w:r>
            <w:r w:rsidRPr="000702BF">
              <w:rPr>
                <w:lang w:eastAsia="en-GB"/>
              </w:rPr>
              <w:t>dB</w:t>
            </w:r>
            <w:r w:rsidR="008D0E0E" w:rsidRPr="000702BF">
              <w:rPr>
                <w:lang w:eastAsia="en-GB"/>
              </w:rPr>
              <w:t xml:space="preserve"> </w:t>
            </w:r>
            <w:r w:rsidRPr="000702BF">
              <w:rPr>
                <w:lang w:eastAsia="en-GB"/>
              </w:rPr>
              <w:t>below</w:t>
            </w:r>
            <w:r w:rsidR="008D0E0E" w:rsidRPr="000702BF">
              <w:rPr>
                <w:lang w:eastAsia="en-GB"/>
              </w:rPr>
              <w:t xml:space="preserve"> </w:t>
            </w:r>
            <w:r w:rsidRPr="000702BF">
              <w:rPr>
                <w:lang w:eastAsia="en-GB"/>
              </w:rPr>
              <w:t>P</w:t>
            </w:r>
            <w:r w:rsidRPr="000702BF">
              <w:rPr>
                <w:szCs w:val="22"/>
                <w:vertAlign w:val="subscript"/>
                <w:lang w:eastAsia="en-GB"/>
              </w:rPr>
              <w:t>CMAX_L,f,c</w:t>
            </w:r>
            <w:r w:rsidR="008D0E0E" w:rsidRPr="000702BF">
              <w:rPr>
                <w:lang w:eastAsia="en-GB"/>
              </w:rPr>
              <w:t xml:space="preserve"> </w:t>
            </w:r>
            <w:r w:rsidRPr="000702BF">
              <w:rPr>
                <w:lang w:eastAsia="en-GB"/>
              </w:rPr>
              <w:t>at</w:t>
            </w:r>
            <w:r w:rsidR="008D0E0E" w:rsidRPr="000702BF">
              <w:rPr>
                <w:lang w:eastAsia="en-GB"/>
              </w:rPr>
              <w:t xml:space="preserve"> </w:t>
            </w:r>
            <w:r w:rsidRPr="000702BF">
              <w:rPr>
                <w:lang w:eastAsia="en-GB"/>
              </w:rPr>
              <w:t>the</w:t>
            </w:r>
            <w:r w:rsidR="008D0E0E" w:rsidRPr="000702BF">
              <w:rPr>
                <w:lang w:eastAsia="en-GB"/>
              </w:rPr>
              <w:t xml:space="preserve"> </w:t>
            </w:r>
            <w:r w:rsidRPr="000702BF">
              <w:rPr>
                <w:lang w:eastAsia="en-GB"/>
              </w:rPr>
              <w:t>minimum</w:t>
            </w:r>
            <w:r w:rsidR="008D0E0E" w:rsidRPr="000702BF">
              <w:rPr>
                <w:lang w:eastAsia="en-GB"/>
              </w:rPr>
              <w:t xml:space="preserve"> </w:t>
            </w:r>
            <w:r w:rsidRPr="000702BF">
              <w:rPr>
                <w:lang w:eastAsia="en-GB"/>
              </w:rPr>
              <w:t>uplink</w:t>
            </w:r>
            <w:r w:rsidR="008D0E0E" w:rsidRPr="000702BF">
              <w:rPr>
                <w:lang w:eastAsia="en-GB"/>
              </w:rPr>
              <w:t xml:space="preserve"> </w:t>
            </w:r>
            <w:r w:rsidRPr="000702BF">
              <w:rPr>
                <w:lang w:eastAsia="en-GB"/>
              </w:rPr>
              <w:t>configuration</w:t>
            </w:r>
            <w:r w:rsidR="008D0E0E" w:rsidRPr="000702BF">
              <w:rPr>
                <w:lang w:eastAsia="en-GB"/>
              </w:rPr>
              <w:t xml:space="preserve"> </w:t>
            </w:r>
            <w:r w:rsidRPr="000702BF">
              <w:rPr>
                <w:lang w:eastAsia="en-GB"/>
              </w:rPr>
              <w:t>specified</w:t>
            </w:r>
            <w:r w:rsidR="008D0E0E" w:rsidRPr="000702BF">
              <w:rPr>
                <w:lang w:eastAsia="en-GB"/>
              </w:rPr>
              <w:t xml:space="preserve"> </w:t>
            </w:r>
            <w:r w:rsidRPr="000702BF">
              <w:rPr>
                <w:lang w:eastAsia="en-GB"/>
              </w:rPr>
              <w:t>in</w:t>
            </w:r>
            <w:r w:rsidR="008D0E0E" w:rsidRPr="000702BF">
              <w:rPr>
                <w:lang w:eastAsia="en-GB"/>
              </w:rPr>
              <w:t xml:space="preserve"> </w:t>
            </w:r>
            <w:r w:rsidRPr="000702BF">
              <w:rPr>
                <w:lang w:eastAsia="en-GB"/>
              </w:rPr>
              <w:t>Table</w:t>
            </w:r>
            <w:r w:rsidR="008D0E0E" w:rsidRPr="000702BF">
              <w:rPr>
                <w:lang w:eastAsia="en-GB"/>
              </w:rPr>
              <w:t xml:space="preserve"> </w:t>
            </w:r>
            <w:r w:rsidRPr="000702BF">
              <w:rPr>
                <w:lang w:eastAsia="en-GB"/>
              </w:rPr>
              <w:t>7.3.2-2</w:t>
            </w:r>
            <w:r w:rsidR="008D0E0E" w:rsidRPr="000702BF">
              <w:rPr>
                <w:lang w:eastAsia="en-GB"/>
              </w:rPr>
              <w:t xml:space="preserve"> </w:t>
            </w:r>
            <w:r w:rsidRPr="000702BF">
              <w:rPr>
                <w:lang w:eastAsia="en-GB"/>
              </w:rPr>
              <w:t>with</w:t>
            </w:r>
            <w:r w:rsidR="008D0E0E" w:rsidRPr="000702BF">
              <w:rPr>
                <w:lang w:eastAsia="en-GB"/>
              </w:rPr>
              <w:t xml:space="preserve"> </w:t>
            </w:r>
            <w:r w:rsidRPr="000702BF">
              <w:rPr>
                <w:lang w:eastAsia="en-GB"/>
              </w:rPr>
              <w:t>P</w:t>
            </w:r>
            <w:r w:rsidRPr="000702BF">
              <w:rPr>
                <w:szCs w:val="22"/>
                <w:vertAlign w:val="subscript"/>
                <w:lang w:eastAsia="en-GB"/>
              </w:rPr>
              <w:t>CMAX_L,f,c</w:t>
            </w:r>
            <w:r w:rsidR="008D0E0E" w:rsidRPr="000702BF">
              <w:rPr>
                <w:lang w:eastAsia="en-GB"/>
              </w:rPr>
              <w:t xml:space="preserve"> </w:t>
            </w:r>
            <w:r w:rsidRPr="000702BF">
              <w:rPr>
                <w:lang w:eastAsia="en-GB"/>
              </w:rPr>
              <w:t>as</w:t>
            </w:r>
            <w:r w:rsidR="008D0E0E" w:rsidRPr="000702BF">
              <w:rPr>
                <w:lang w:eastAsia="en-GB"/>
              </w:rPr>
              <w:t xml:space="preserve"> </w:t>
            </w:r>
            <w:r w:rsidRPr="000702BF">
              <w:rPr>
                <w:lang w:eastAsia="en-GB"/>
              </w:rPr>
              <w:t>defined</w:t>
            </w:r>
            <w:r w:rsidR="008D0E0E" w:rsidRPr="000702BF">
              <w:rPr>
                <w:lang w:eastAsia="en-GB"/>
              </w:rPr>
              <w:t xml:space="preserve"> </w:t>
            </w:r>
            <w:r w:rsidRPr="000702BF">
              <w:rPr>
                <w:lang w:eastAsia="en-GB"/>
              </w:rPr>
              <w:t>in</w:t>
            </w:r>
            <w:r w:rsidR="008D0E0E" w:rsidRPr="000702BF">
              <w:rPr>
                <w:lang w:eastAsia="en-GB"/>
              </w:rPr>
              <w:t xml:space="preserve"> </w:t>
            </w:r>
            <w:r w:rsidRPr="000702BF">
              <w:rPr>
                <w:lang w:eastAsia="en-GB"/>
              </w:rPr>
              <w:t>clause</w:t>
            </w:r>
            <w:r w:rsidR="008D0E0E" w:rsidRPr="000702BF">
              <w:rPr>
                <w:lang w:eastAsia="en-GB"/>
              </w:rPr>
              <w:t xml:space="preserve"> </w:t>
            </w:r>
            <w:r w:rsidRPr="000702BF">
              <w:rPr>
                <w:lang w:eastAsia="en-GB"/>
              </w:rPr>
              <w:t>6.2.4.</w:t>
            </w:r>
          </w:p>
          <w:p w14:paraId="55482ED1" w14:textId="62240E9B" w:rsidR="00CD67EB" w:rsidRPr="000702BF" w:rsidRDefault="00CD67EB" w:rsidP="00AE3F12">
            <w:pPr>
              <w:pStyle w:val="TAN"/>
              <w:rPr>
                <w:lang w:eastAsia="en-GB"/>
              </w:rPr>
            </w:pPr>
            <w:r w:rsidRPr="000702BF">
              <w:rPr>
                <w:lang w:eastAsia="en-GB"/>
              </w:rPr>
              <w:t>NOTE</w:t>
            </w:r>
            <w:r w:rsidR="008D0E0E" w:rsidRPr="000702BF">
              <w:rPr>
                <w:lang w:eastAsia="en-GB"/>
              </w:rPr>
              <w:t xml:space="preserve"> </w:t>
            </w:r>
            <w:r w:rsidRPr="000702BF">
              <w:rPr>
                <w:lang w:eastAsia="en-GB"/>
              </w:rPr>
              <w:t>2:</w:t>
            </w:r>
            <w:r w:rsidRPr="000702BF">
              <w:rPr>
                <w:lang w:eastAsia="en-GB"/>
              </w:rPr>
              <w:tab/>
              <w:t>Reference</w:t>
            </w:r>
            <w:r w:rsidR="008D0E0E" w:rsidRPr="000702BF">
              <w:rPr>
                <w:lang w:eastAsia="en-GB"/>
              </w:rPr>
              <w:t xml:space="preserve"> </w:t>
            </w:r>
            <w:r w:rsidRPr="000702BF">
              <w:rPr>
                <w:lang w:eastAsia="en-GB"/>
              </w:rPr>
              <w:t>measurement</w:t>
            </w:r>
            <w:r w:rsidR="008D0E0E" w:rsidRPr="000702BF">
              <w:rPr>
                <w:lang w:eastAsia="en-GB"/>
              </w:rPr>
              <w:t xml:space="preserve"> </w:t>
            </w:r>
            <w:r w:rsidRPr="000702BF">
              <w:rPr>
                <w:lang w:eastAsia="en-GB"/>
              </w:rPr>
              <w:t>channel</w:t>
            </w:r>
            <w:r w:rsidR="008D0E0E" w:rsidRPr="000702BF">
              <w:rPr>
                <w:lang w:eastAsia="en-GB"/>
              </w:rPr>
              <w:t xml:space="preserve"> </w:t>
            </w:r>
            <w:r w:rsidRPr="000702BF">
              <w:rPr>
                <w:lang w:eastAsia="en-GB"/>
              </w:rPr>
              <w:t>is</w:t>
            </w:r>
            <w:r w:rsidR="008D0E0E" w:rsidRPr="000702BF">
              <w:rPr>
                <w:lang w:eastAsia="en-GB"/>
              </w:rPr>
              <w:t xml:space="preserve"> </w:t>
            </w:r>
            <w:r w:rsidRPr="000702BF">
              <w:rPr>
                <w:lang w:eastAsia="en-GB"/>
              </w:rPr>
              <w:t>A.3.2.3</w:t>
            </w:r>
            <w:r w:rsidR="008D0E0E" w:rsidRPr="000702BF">
              <w:rPr>
                <w:lang w:eastAsia="en-GB"/>
              </w:rPr>
              <w:t xml:space="preserve"> </w:t>
            </w:r>
            <w:r w:rsidRPr="000702BF">
              <w:rPr>
                <w:lang w:eastAsia="en-GB"/>
              </w:rPr>
              <w:t>or</w:t>
            </w:r>
            <w:r w:rsidR="008D0E0E" w:rsidRPr="000702BF">
              <w:rPr>
                <w:lang w:eastAsia="en-GB"/>
              </w:rPr>
              <w:t xml:space="preserve"> </w:t>
            </w:r>
            <w:r w:rsidRPr="000702BF">
              <w:rPr>
                <w:lang w:eastAsia="en-GB"/>
              </w:rPr>
              <w:t>A.3.3.3</w:t>
            </w:r>
            <w:r w:rsidR="008D0E0E" w:rsidRPr="000702BF">
              <w:rPr>
                <w:lang w:eastAsia="en-GB"/>
              </w:rPr>
              <w:t xml:space="preserve"> </w:t>
            </w:r>
            <w:r w:rsidRPr="000702BF">
              <w:rPr>
                <w:lang w:eastAsia="en-GB"/>
              </w:rPr>
              <w:t>for</w:t>
            </w:r>
            <w:r w:rsidR="008D0E0E" w:rsidRPr="000702BF">
              <w:rPr>
                <w:lang w:eastAsia="en-GB"/>
              </w:rPr>
              <w:t xml:space="preserve"> </w:t>
            </w:r>
            <w:r w:rsidRPr="000702BF">
              <w:rPr>
                <w:lang w:eastAsia="en-GB"/>
              </w:rPr>
              <w:t>64</w:t>
            </w:r>
            <w:r w:rsidR="008D0E0E" w:rsidRPr="000702BF">
              <w:rPr>
                <w:lang w:eastAsia="en-GB"/>
              </w:rPr>
              <w:t xml:space="preserve"> </w:t>
            </w:r>
            <w:r w:rsidRPr="000702BF">
              <w:rPr>
                <w:lang w:eastAsia="en-GB"/>
              </w:rPr>
              <w:t>QAM.</w:t>
            </w:r>
          </w:p>
          <w:p w14:paraId="4D38E224" w14:textId="37764C9E" w:rsidR="00CD67EB" w:rsidRPr="000702BF" w:rsidRDefault="00CD67EB" w:rsidP="00AE3F12">
            <w:pPr>
              <w:pStyle w:val="TAN"/>
              <w:rPr>
                <w:szCs w:val="18"/>
                <w:lang w:eastAsia="en-GB"/>
              </w:rPr>
            </w:pPr>
            <w:r w:rsidRPr="000702BF">
              <w:rPr>
                <w:rFonts w:eastAsia="MS Mincho"/>
                <w:lang w:eastAsia="en-GB"/>
              </w:rPr>
              <w:t>NOTE</w:t>
            </w:r>
            <w:r w:rsidR="008D0E0E" w:rsidRPr="000702BF">
              <w:rPr>
                <w:rFonts w:eastAsia="MS Mincho"/>
                <w:lang w:eastAsia="en-GB"/>
              </w:rPr>
              <w:t xml:space="preserve"> </w:t>
            </w:r>
            <w:r w:rsidRPr="000702BF">
              <w:rPr>
                <w:rFonts w:eastAsia="MS Mincho"/>
                <w:lang w:eastAsia="en-GB"/>
              </w:rPr>
              <w:t>3:</w:t>
            </w:r>
            <w:r w:rsidRPr="000702BF">
              <w:rPr>
                <w:rFonts w:eastAsia="MS Mincho"/>
                <w:lang w:eastAsia="en-GB"/>
              </w:rPr>
              <w:tab/>
            </w:r>
            <w:r w:rsidRPr="000702BF">
              <w:rPr>
                <w:rFonts w:eastAsia="MS Mincho"/>
                <w:szCs w:val="18"/>
                <w:lang w:eastAsia="en-GB"/>
              </w:rPr>
              <w:t>Power</w:t>
            </w:r>
            <w:r w:rsidR="008D0E0E" w:rsidRPr="000702BF">
              <w:rPr>
                <w:rFonts w:eastAsia="MS Mincho"/>
                <w:szCs w:val="18"/>
                <w:lang w:eastAsia="en-GB"/>
              </w:rPr>
              <w:t xml:space="preserve"> </w:t>
            </w:r>
            <w:r w:rsidRPr="000702BF">
              <w:rPr>
                <w:rFonts w:eastAsia="MS Mincho"/>
                <w:szCs w:val="18"/>
                <w:lang w:eastAsia="en-GB"/>
              </w:rPr>
              <w:t>in</w:t>
            </w:r>
            <w:r w:rsidR="008D0E0E" w:rsidRPr="000702BF">
              <w:rPr>
                <w:rFonts w:eastAsia="MS Mincho"/>
                <w:szCs w:val="18"/>
                <w:lang w:eastAsia="en-GB"/>
              </w:rPr>
              <w:t xml:space="preserve"> </w:t>
            </w:r>
            <w:r w:rsidRPr="000702BF">
              <w:rPr>
                <w:rFonts w:eastAsia="MS Mincho"/>
                <w:szCs w:val="18"/>
                <w:lang w:eastAsia="en-GB"/>
              </w:rPr>
              <w:t>transmission</w:t>
            </w:r>
            <w:r w:rsidR="008D0E0E" w:rsidRPr="000702BF">
              <w:rPr>
                <w:rFonts w:eastAsia="MS Mincho"/>
                <w:szCs w:val="18"/>
                <w:lang w:eastAsia="en-GB"/>
              </w:rPr>
              <w:t xml:space="preserve"> </w:t>
            </w:r>
            <w:r w:rsidRPr="000702BF">
              <w:rPr>
                <w:rFonts w:eastAsia="MS Mincho"/>
                <w:szCs w:val="18"/>
                <w:lang w:eastAsia="en-GB"/>
              </w:rPr>
              <w:t>bandwidth</w:t>
            </w:r>
            <w:r w:rsidR="008D0E0E" w:rsidRPr="000702BF">
              <w:rPr>
                <w:rFonts w:eastAsia="MS Mincho"/>
                <w:szCs w:val="18"/>
                <w:lang w:eastAsia="en-GB"/>
              </w:rPr>
              <w:t xml:space="preserve"> </w:t>
            </w:r>
            <w:r w:rsidRPr="000702BF">
              <w:rPr>
                <w:rFonts w:eastAsia="MS Mincho"/>
                <w:szCs w:val="18"/>
                <w:lang w:eastAsia="en-GB"/>
              </w:rPr>
              <w:t>configuration</w:t>
            </w:r>
            <w:r w:rsidR="008D0E0E" w:rsidRPr="000702BF">
              <w:rPr>
                <w:rFonts w:eastAsia="MS Mincho"/>
                <w:szCs w:val="18"/>
                <w:lang w:eastAsia="en-GB"/>
              </w:rPr>
              <w:t xml:space="preserve"> </w:t>
            </w:r>
            <w:r w:rsidRPr="000702BF">
              <w:rPr>
                <w:rFonts w:eastAsia="MS Mincho"/>
                <w:szCs w:val="18"/>
                <w:lang w:eastAsia="en-GB"/>
              </w:rPr>
              <w:t>value</w:t>
            </w:r>
            <w:r w:rsidR="008D0E0E" w:rsidRPr="000702BF">
              <w:rPr>
                <w:rFonts w:eastAsia="MS Mincho"/>
                <w:szCs w:val="18"/>
                <w:lang w:eastAsia="en-GB"/>
              </w:rPr>
              <w:t xml:space="preserve"> </w:t>
            </w:r>
            <w:r w:rsidRPr="000702BF">
              <w:rPr>
                <w:rFonts w:eastAsia="MS Mincho"/>
                <w:szCs w:val="18"/>
                <w:lang w:eastAsia="en-GB"/>
              </w:rPr>
              <w:t>is</w:t>
            </w:r>
            <w:r w:rsidR="008D0E0E" w:rsidRPr="000702BF">
              <w:rPr>
                <w:rFonts w:eastAsia="MS Mincho"/>
                <w:szCs w:val="18"/>
                <w:lang w:eastAsia="en-GB"/>
              </w:rPr>
              <w:t xml:space="preserve"> </w:t>
            </w:r>
            <w:r w:rsidRPr="000702BF">
              <w:rPr>
                <w:rFonts w:eastAsia="MS Mincho"/>
                <w:szCs w:val="18"/>
                <w:lang w:eastAsia="en-GB"/>
              </w:rPr>
              <w:t>rounded</w:t>
            </w:r>
            <w:r w:rsidR="008D0E0E" w:rsidRPr="000702BF">
              <w:rPr>
                <w:rFonts w:eastAsia="MS Mincho"/>
                <w:szCs w:val="18"/>
                <w:lang w:eastAsia="en-GB"/>
              </w:rPr>
              <w:t xml:space="preserve"> </w:t>
            </w:r>
            <w:r w:rsidRPr="000702BF">
              <w:rPr>
                <w:rFonts w:eastAsia="MS Mincho"/>
                <w:szCs w:val="18"/>
                <w:lang w:eastAsia="en-GB"/>
              </w:rPr>
              <w:t>to</w:t>
            </w:r>
            <w:r w:rsidR="008D0E0E" w:rsidRPr="000702BF">
              <w:rPr>
                <w:rFonts w:eastAsia="MS Mincho"/>
                <w:szCs w:val="18"/>
                <w:lang w:eastAsia="en-GB"/>
              </w:rPr>
              <w:t xml:space="preserve"> </w:t>
            </w:r>
            <w:r w:rsidRPr="000702BF">
              <w:rPr>
                <w:rFonts w:eastAsia="MS Mincho"/>
                <w:szCs w:val="18"/>
                <w:lang w:eastAsia="en-GB"/>
              </w:rPr>
              <w:t>the</w:t>
            </w:r>
            <w:r w:rsidR="008D0E0E" w:rsidRPr="000702BF">
              <w:rPr>
                <w:rFonts w:eastAsia="MS Mincho"/>
                <w:szCs w:val="18"/>
                <w:lang w:eastAsia="en-GB"/>
              </w:rPr>
              <w:t xml:space="preserve"> </w:t>
            </w:r>
            <w:r w:rsidRPr="000702BF">
              <w:rPr>
                <w:rFonts w:eastAsia="MS Mincho"/>
                <w:szCs w:val="18"/>
                <w:lang w:eastAsia="en-GB"/>
              </w:rPr>
              <w:t>nearest</w:t>
            </w:r>
            <w:r w:rsidR="008D0E0E" w:rsidRPr="000702BF">
              <w:rPr>
                <w:rFonts w:eastAsia="MS Mincho"/>
                <w:szCs w:val="18"/>
                <w:lang w:eastAsia="en-GB"/>
              </w:rPr>
              <w:t xml:space="preserve"> </w:t>
            </w:r>
            <w:r w:rsidRPr="000702BF">
              <w:rPr>
                <w:rFonts w:eastAsia="MS Mincho"/>
                <w:szCs w:val="18"/>
                <w:lang w:eastAsia="en-GB"/>
              </w:rPr>
              <w:t>0.5dB</w:t>
            </w:r>
            <w:r w:rsidR="008D0E0E" w:rsidRPr="000702BF">
              <w:rPr>
                <w:rFonts w:eastAsia="MS Mincho"/>
                <w:szCs w:val="18"/>
                <w:lang w:eastAsia="en-GB"/>
              </w:rPr>
              <w:t xml:space="preserve"> </w:t>
            </w:r>
            <w:r w:rsidRPr="000702BF">
              <w:rPr>
                <w:rFonts w:eastAsia="MS Mincho"/>
                <w:szCs w:val="18"/>
                <w:lang w:eastAsia="en-GB"/>
              </w:rPr>
              <w:t>value.</w:t>
            </w:r>
          </w:p>
        </w:tc>
      </w:tr>
    </w:tbl>
    <w:p w14:paraId="62C79537" w14:textId="77777777" w:rsidR="00CD67EB" w:rsidRPr="000702BF" w:rsidRDefault="00CD67EB" w:rsidP="00CD67EB">
      <w:pPr>
        <w:rPr>
          <w:lang w:eastAsia="zh-CN"/>
        </w:rPr>
      </w:pPr>
    </w:p>
    <w:p w14:paraId="1DB45572" w14:textId="77777777" w:rsidR="00CD67EB" w:rsidRPr="000702BF" w:rsidRDefault="00CD67EB" w:rsidP="00CD67EB">
      <w:pPr>
        <w:rPr>
          <w:lang w:eastAsia="zh-CN"/>
        </w:rPr>
      </w:pPr>
      <w:r w:rsidRPr="000702BF">
        <w:t>The normative reference for this requirement is TS 38.101-5 [11] clause 7.</w:t>
      </w:r>
      <w:r w:rsidRPr="000702BF">
        <w:rPr>
          <w:lang w:eastAsia="zh-CN"/>
        </w:rPr>
        <w:t>4</w:t>
      </w:r>
      <w:r w:rsidRPr="000702BF">
        <w:t>.</w:t>
      </w:r>
    </w:p>
    <w:p w14:paraId="2A3EB08F" w14:textId="77777777" w:rsidR="00CD67EB" w:rsidRPr="000702BF" w:rsidRDefault="00CD67EB" w:rsidP="0002370F">
      <w:pPr>
        <w:pStyle w:val="Heading3"/>
        <w:rPr>
          <w:lang w:eastAsia="zh-CN"/>
        </w:rPr>
      </w:pPr>
      <w:bookmarkStart w:id="1295" w:name="_Toc27478410"/>
      <w:bookmarkStart w:id="1296" w:name="_Toc36227124"/>
      <w:bookmarkStart w:id="1297" w:name="_Toc152356697"/>
      <w:r w:rsidRPr="000702BF">
        <w:t>7.4.</w:t>
      </w:r>
      <w:r w:rsidRPr="000702BF">
        <w:rPr>
          <w:lang w:eastAsia="zh-CN"/>
        </w:rPr>
        <w:t>4</w:t>
      </w:r>
      <w:r w:rsidRPr="000702BF">
        <w:tab/>
        <w:t>Test description</w:t>
      </w:r>
      <w:bookmarkEnd w:id="1295"/>
      <w:bookmarkEnd w:id="1296"/>
      <w:bookmarkEnd w:id="1297"/>
    </w:p>
    <w:p w14:paraId="420835FD" w14:textId="77777777" w:rsidR="00CD67EB" w:rsidRPr="000702BF" w:rsidRDefault="00CD67EB" w:rsidP="0002370F">
      <w:pPr>
        <w:pStyle w:val="Heading4"/>
      </w:pPr>
      <w:bookmarkStart w:id="1298" w:name="_Toc27478411"/>
      <w:bookmarkStart w:id="1299" w:name="_Toc36227125"/>
      <w:bookmarkStart w:id="1300" w:name="_Toc152356698"/>
      <w:r w:rsidRPr="000702BF">
        <w:t>7.4.</w:t>
      </w:r>
      <w:r w:rsidRPr="000702BF">
        <w:rPr>
          <w:lang w:eastAsia="zh-CN"/>
        </w:rPr>
        <w:t>4</w:t>
      </w:r>
      <w:r w:rsidRPr="000702BF">
        <w:t>.1</w:t>
      </w:r>
      <w:r w:rsidRPr="000702BF">
        <w:tab/>
        <w:t>Initial conditions</w:t>
      </w:r>
      <w:bookmarkEnd w:id="1298"/>
      <w:bookmarkEnd w:id="1299"/>
      <w:bookmarkEnd w:id="1300"/>
    </w:p>
    <w:p w14:paraId="500C1528" w14:textId="77777777" w:rsidR="00CD67EB" w:rsidRPr="000702BF" w:rsidRDefault="00CD67EB" w:rsidP="00CD67EB">
      <w:pPr>
        <w:rPr>
          <w:lang w:eastAsia="zh-CN"/>
        </w:rPr>
      </w:pPr>
      <w:r w:rsidRPr="000702BF">
        <w:t>Initial conditions are a set of test configurations the UE needs to be tested in and the steps for the SS to take with the UE to reach the correct measurement state.</w:t>
      </w:r>
    </w:p>
    <w:p w14:paraId="7A948F19" w14:textId="77777777" w:rsidR="00CD67EB" w:rsidRPr="000702BF" w:rsidRDefault="00CD67EB" w:rsidP="00CD67EB">
      <w:pPr>
        <w:rPr>
          <w:lang w:eastAsia="zh-CN"/>
        </w:rPr>
      </w:pPr>
      <w:r w:rsidRPr="000702BF">
        <w:lastRenderedPageBreak/>
        <w:t xml:space="preserve">The initial test configurations consist of environmental conditions, test frequencies, test channel bandwidths and sub-carrier spacing based on NR operating bands specified in table </w:t>
      </w:r>
      <w:r w:rsidRPr="000702BF">
        <w:rPr>
          <w:lang w:eastAsia="zh-CN"/>
        </w:rPr>
        <w:t>5.3.5-1</w:t>
      </w:r>
      <w:r w:rsidRPr="000702BF">
        <w:t>. All of these configurations shall be tested with applicable test parameters for each combination of channel bandwidth and sub-carrier spacing, are shown in table 7.</w:t>
      </w:r>
      <w:r w:rsidRPr="000702BF">
        <w:rPr>
          <w:lang w:eastAsia="zh-CN"/>
        </w:rPr>
        <w:t>4</w:t>
      </w:r>
      <w:r w:rsidRPr="000702BF">
        <w:t xml:space="preserve">.4.1-1. The details of the uplink </w:t>
      </w:r>
      <w:r w:rsidRPr="000702BF">
        <w:rPr>
          <w:lang w:eastAsia="zh-CN"/>
        </w:rPr>
        <w:t xml:space="preserve">and downlink </w:t>
      </w:r>
      <w:r w:rsidRPr="000702BF">
        <w:t>refe</w:t>
      </w:r>
      <w:r w:rsidRPr="000702BF">
        <w:rPr>
          <w:lang w:eastAsia="zh-CN"/>
        </w:rPr>
        <w:t>re</w:t>
      </w:r>
      <w:r w:rsidRPr="000702BF">
        <w:t>nce</w:t>
      </w:r>
      <w:r w:rsidRPr="000702BF">
        <w:rPr>
          <w:lang w:eastAsia="zh-CN"/>
        </w:rPr>
        <w:t xml:space="preserve"> </w:t>
      </w:r>
      <w:r w:rsidRPr="000702BF">
        <w:t>measurement channels (RMC) are specified in Annexes A.2 and A.3. The details of the OCNG patterns used are specified in Annex A</w:t>
      </w:r>
      <w:r w:rsidRPr="000702BF">
        <w:rPr>
          <w:lang w:eastAsia="zh-CN"/>
        </w:rPr>
        <w:t>.5</w:t>
      </w:r>
      <w:r w:rsidRPr="000702BF">
        <w:t>. Configuration</w:t>
      </w:r>
      <w:r w:rsidRPr="000702BF">
        <w:rPr>
          <w:lang w:eastAsia="zh-CN"/>
        </w:rPr>
        <w:t>s</w:t>
      </w:r>
      <w:r w:rsidRPr="000702BF">
        <w:t xml:space="preserve"> of PDSCH and PDCCH before measurement are specified in Annex </w:t>
      </w:r>
      <w:r w:rsidRPr="000702BF">
        <w:rPr>
          <w:lang w:eastAsia="zh-CN"/>
        </w:rPr>
        <w:t>C.2</w:t>
      </w:r>
      <w:r w:rsidRPr="000702BF">
        <w:t>.</w:t>
      </w:r>
    </w:p>
    <w:p w14:paraId="30429DAE" w14:textId="77777777" w:rsidR="00CD67EB" w:rsidRPr="000702BF" w:rsidRDefault="00CD67EB" w:rsidP="00CD67EB">
      <w:pPr>
        <w:pStyle w:val="TH"/>
      </w:pPr>
      <w:r w:rsidRPr="000702BF">
        <w:t>Table 7.</w:t>
      </w:r>
      <w:r w:rsidRPr="000702BF">
        <w:rPr>
          <w:lang w:eastAsia="zh-CN"/>
        </w:rPr>
        <w:t>4</w:t>
      </w:r>
      <w:r w:rsidRPr="000702BF">
        <w:t>.4.1-1: Test Configuration Table</w:t>
      </w:r>
    </w:p>
    <w:tbl>
      <w:tblPr>
        <w:tblW w:w="43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59"/>
        <w:gridCol w:w="1951"/>
        <w:gridCol w:w="2274"/>
        <w:gridCol w:w="1976"/>
      </w:tblGrid>
      <w:tr w:rsidR="00CD67EB" w:rsidRPr="000702BF" w14:paraId="73A5AD41" w14:textId="77777777" w:rsidTr="008D0E0E">
        <w:trPr>
          <w:jc w:val="center"/>
        </w:trPr>
        <w:tc>
          <w:tcPr>
            <w:tcW w:w="5000" w:type="pct"/>
            <w:gridSpan w:val="4"/>
          </w:tcPr>
          <w:p w14:paraId="06A7EFC3" w14:textId="79CA282C" w:rsidR="00CD67EB" w:rsidRPr="000702BF" w:rsidRDefault="00CD67EB" w:rsidP="00AE3F12">
            <w:pPr>
              <w:pStyle w:val="TAH"/>
            </w:pPr>
            <w:r w:rsidRPr="000702BF">
              <w:t>Initial</w:t>
            </w:r>
            <w:r w:rsidR="008D0E0E" w:rsidRPr="000702BF">
              <w:t xml:space="preserve"> </w:t>
            </w:r>
            <w:r w:rsidRPr="000702BF">
              <w:t>Conditions</w:t>
            </w:r>
          </w:p>
        </w:tc>
      </w:tr>
      <w:tr w:rsidR="00CD67EB" w:rsidRPr="000702BF" w14:paraId="76CF9F2F" w14:textId="77777777" w:rsidTr="008D0E0E">
        <w:trPr>
          <w:jc w:val="center"/>
        </w:trPr>
        <w:tc>
          <w:tcPr>
            <w:tcW w:w="2488" w:type="pct"/>
            <w:gridSpan w:val="2"/>
            <w:shd w:val="clear" w:color="auto" w:fill="auto"/>
          </w:tcPr>
          <w:p w14:paraId="35F49744" w14:textId="560180EB" w:rsidR="00CD67EB" w:rsidRPr="000702BF" w:rsidRDefault="00CD67EB"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4.1</w:t>
            </w:r>
          </w:p>
        </w:tc>
        <w:tc>
          <w:tcPr>
            <w:tcW w:w="2512" w:type="pct"/>
            <w:gridSpan w:val="2"/>
          </w:tcPr>
          <w:p w14:paraId="035BE0E7" w14:textId="77777777" w:rsidR="00CD67EB" w:rsidRPr="000702BF" w:rsidRDefault="00CD67EB" w:rsidP="00AE3F12">
            <w:pPr>
              <w:pStyle w:val="TAL"/>
            </w:pPr>
            <w:r w:rsidRPr="000702BF">
              <w:t>Normal</w:t>
            </w:r>
          </w:p>
        </w:tc>
      </w:tr>
      <w:tr w:rsidR="00CD67EB" w:rsidRPr="000702BF" w14:paraId="3BA4592C" w14:textId="77777777" w:rsidTr="008D0E0E">
        <w:trPr>
          <w:jc w:val="center"/>
        </w:trPr>
        <w:tc>
          <w:tcPr>
            <w:tcW w:w="2488" w:type="pct"/>
            <w:gridSpan w:val="2"/>
            <w:shd w:val="clear" w:color="auto" w:fill="auto"/>
          </w:tcPr>
          <w:p w14:paraId="161AC0CB" w14:textId="5E2ACFC1" w:rsidR="00CD67EB" w:rsidRPr="000702BF" w:rsidRDefault="00CD67EB"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512" w:type="pct"/>
            <w:gridSpan w:val="2"/>
          </w:tcPr>
          <w:p w14:paraId="1B62E2D2" w14:textId="3364A507" w:rsidR="00CD67EB" w:rsidRPr="000702BF" w:rsidRDefault="00CD67EB" w:rsidP="00AE3F12">
            <w:pPr>
              <w:pStyle w:val="TAL"/>
              <w:rPr>
                <w:lang w:eastAsia="zh-CN"/>
              </w:rPr>
            </w:pPr>
            <w:r w:rsidRPr="000702BF">
              <w:t>Mid</w:t>
            </w:r>
            <w:r w:rsidR="008D0E0E" w:rsidRPr="000702BF">
              <w:t xml:space="preserve"> </w:t>
            </w:r>
            <w:r w:rsidRPr="000702BF">
              <w:t>range</w:t>
            </w:r>
          </w:p>
        </w:tc>
      </w:tr>
      <w:tr w:rsidR="00CD67EB" w:rsidRPr="000702BF" w14:paraId="18BD0449" w14:textId="77777777" w:rsidTr="008D0E0E">
        <w:trPr>
          <w:jc w:val="center"/>
        </w:trPr>
        <w:tc>
          <w:tcPr>
            <w:tcW w:w="2488" w:type="pct"/>
            <w:gridSpan w:val="2"/>
            <w:shd w:val="clear" w:color="auto" w:fill="auto"/>
          </w:tcPr>
          <w:p w14:paraId="2AFDC062" w14:textId="44E2EB01" w:rsidR="00CD67EB" w:rsidRPr="000702BF" w:rsidRDefault="00CD67EB"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000702BF">
              <w:t>TS 38.508-1 [12]</w:t>
            </w:r>
            <w:r w:rsidR="008D0E0E" w:rsidRPr="000702BF">
              <w:t xml:space="preserve"> </w:t>
            </w:r>
            <w:r w:rsidRPr="000702BF">
              <w:t>subclause</w:t>
            </w:r>
            <w:r w:rsidR="008D0E0E" w:rsidRPr="000702BF">
              <w:t xml:space="preserve"> </w:t>
            </w:r>
            <w:r w:rsidRPr="000702BF">
              <w:t>4.3.1</w:t>
            </w:r>
          </w:p>
        </w:tc>
        <w:tc>
          <w:tcPr>
            <w:tcW w:w="2512" w:type="pct"/>
            <w:gridSpan w:val="2"/>
          </w:tcPr>
          <w:p w14:paraId="63CA2972" w14:textId="04BF8A59" w:rsidR="00CD67EB" w:rsidRPr="000702BF" w:rsidRDefault="00CD67EB" w:rsidP="00AE3F12">
            <w:pPr>
              <w:pStyle w:val="TAL"/>
              <w:rPr>
                <w:szCs w:val="18"/>
              </w:rPr>
            </w:pPr>
            <w:r w:rsidRPr="000702BF">
              <w:t>Lowest,</w:t>
            </w:r>
            <w:r w:rsidR="008D0E0E" w:rsidRPr="000702BF">
              <w:t xml:space="preserve"> </w:t>
            </w:r>
            <w:r w:rsidRPr="000702BF">
              <w:t>Mid,</w:t>
            </w:r>
            <w:r w:rsidR="008D0E0E" w:rsidRPr="000702BF">
              <w:t xml:space="preserve"> </w:t>
            </w:r>
            <w:r w:rsidRPr="000702BF">
              <w:t>Highest</w:t>
            </w:r>
          </w:p>
          <w:p w14:paraId="5DA4DCF1" w14:textId="77777777" w:rsidR="00CD67EB" w:rsidRPr="000702BF" w:rsidRDefault="00CD67EB" w:rsidP="00AE3F12">
            <w:pPr>
              <w:pStyle w:val="TAL"/>
            </w:pPr>
          </w:p>
        </w:tc>
      </w:tr>
      <w:tr w:rsidR="00CD67EB" w:rsidRPr="000702BF" w14:paraId="26CD5592" w14:textId="77777777" w:rsidTr="008D0E0E">
        <w:trPr>
          <w:jc w:val="center"/>
        </w:trPr>
        <w:tc>
          <w:tcPr>
            <w:tcW w:w="2488" w:type="pct"/>
            <w:gridSpan w:val="2"/>
            <w:shd w:val="clear" w:color="auto" w:fill="auto"/>
          </w:tcPr>
          <w:p w14:paraId="265A2C3A" w14:textId="3D347676" w:rsidR="00CD67EB" w:rsidRPr="000702BF" w:rsidDel="00FE0884" w:rsidRDefault="00CD67EB"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2512" w:type="pct"/>
            <w:gridSpan w:val="2"/>
          </w:tcPr>
          <w:p w14:paraId="6C5F8063" w14:textId="77777777" w:rsidR="00CD67EB" w:rsidRPr="000702BF" w:rsidRDefault="00CD67EB" w:rsidP="00AE3F12">
            <w:pPr>
              <w:pStyle w:val="TAL"/>
              <w:rPr>
                <w:lang w:eastAsia="zh-CN"/>
              </w:rPr>
            </w:pPr>
            <w:r w:rsidRPr="000702BF">
              <w:t>Lowest</w:t>
            </w:r>
          </w:p>
        </w:tc>
      </w:tr>
      <w:tr w:rsidR="00CD67EB" w:rsidRPr="000702BF" w14:paraId="148F8462" w14:textId="77777777" w:rsidTr="008D0E0E">
        <w:trPr>
          <w:jc w:val="center"/>
        </w:trPr>
        <w:tc>
          <w:tcPr>
            <w:tcW w:w="5000" w:type="pct"/>
            <w:gridSpan w:val="4"/>
          </w:tcPr>
          <w:p w14:paraId="2E588267" w14:textId="187ABF19" w:rsidR="00CD67EB" w:rsidRPr="000702BF" w:rsidRDefault="00CD67EB" w:rsidP="00AE3F12">
            <w:pPr>
              <w:pStyle w:val="TAH"/>
              <w:rPr>
                <w:lang w:eastAsia="zh-CN"/>
              </w:rPr>
            </w:pPr>
            <w:r w:rsidRPr="000702BF">
              <w:t>Test</w:t>
            </w:r>
            <w:r w:rsidR="008D0E0E" w:rsidRPr="000702BF">
              <w:t xml:space="preserve"> </w:t>
            </w:r>
            <w:r w:rsidRPr="000702BF">
              <w:t>Parameters</w:t>
            </w:r>
            <w:r w:rsidR="008D0E0E" w:rsidRPr="000702BF">
              <w:rPr>
                <w:lang w:eastAsia="zh-CN"/>
              </w:rPr>
              <w:t xml:space="preserve"> </w:t>
            </w:r>
            <w:r w:rsidRPr="000702BF">
              <w:rPr>
                <w:lang w:eastAsia="zh-CN"/>
              </w:rPr>
              <w:t>for</w:t>
            </w:r>
            <w:r w:rsidR="008D0E0E" w:rsidRPr="000702BF">
              <w:rPr>
                <w:lang w:eastAsia="zh-CN"/>
              </w:rPr>
              <w:t xml:space="preserve"> </w:t>
            </w:r>
            <w:r w:rsidRPr="000702BF">
              <w:rPr>
                <w:lang w:eastAsia="zh-CN"/>
              </w:rPr>
              <w:t>Channel</w:t>
            </w:r>
            <w:r w:rsidR="008D0E0E" w:rsidRPr="000702BF">
              <w:rPr>
                <w:lang w:eastAsia="zh-CN"/>
              </w:rPr>
              <w:t xml:space="preserve"> </w:t>
            </w:r>
            <w:r w:rsidRPr="000702BF">
              <w:rPr>
                <w:lang w:eastAsia="zh-CN"/>
              </w:rPr>
              <w:t>Bandwidths</w:t>
            </w:r>
          </w:p>
        </w:tc>
      </w:tr>
      <w:tr w:rsidR="00CD67EB" w:rsidRPr="000702BF" w14:paraId="54650EEE" w14:textId="77777777" w:rsidTr="008D0E0E">
        <w:trPr>
          <w:jc w:val="center"/>
        </w:trPr>
        <w:tc>
          <w:tcPr>
            <w:tcW w:w="2488" w:type="pct"/>
            <w:gridSpan w:val="2"/>
            <w:shd w:val="clear" w:color="auto" w:fill="auto"/>
          </w:tcPr>
          <w:p w14:paraId="60D66AB5" w14:textId="390EA4C3" w:rsidR="00CD67EB" w:rsidRPr="000702BF" w:rsidRDefault="00CD67EB" w:rsidP="00AE3F12">
            <w:pPr>
              <w:pStyle w:val="TAH"/>
            </w:pPr>
            <w:r w:rsidRPr="000702BF">
              <w:t>Downlink</w:t>
            </w:r>
            <w:r w:rsidR="008D0E0E" w:rsidRPr="000702BF">
              <w:t xml:space="preserve"> </w:t>
            </w:r>
            <w:r w:rsidRPr="000702BF">
              <w:t>Configuration</w:t>
            </w:r>
          </w:p>
        </w:tc>
        <w:tc>
          <w:tcPr>
            <w:tcW w:w="2512" w:type="pct"/>
            <w:gridSpan w:val="2"/>
          </w:tcPr>
          <w:p w14:paraId="1CC88A0E" w14:textId="2C6118E8" w:rsidR="00CD67EB" w:rsidRPr="000702BF" w:rsidRDefault="00CD67EB" w:rsidP="00AE3F12">
            <w:pPr>
              <w:pStyle w:val="TAH"/>
              <w:rPr>
                <w:lang w:eastAsia="zh-CN"/>
              </w:rPr>
            </w:pPr>
            <w:r w:rsidRPr="000702BF">
              <w:t>Uplink</w:t>
            </w:r>
            <w:r w:rsidR="008D0E0E" w:rsidRPr="000702BF">
              <w:t xml:space="preserve"> </w:t>
            </w:r>
            <w:r w:rsidRPr="000702BF">
              <w:t>Configuration</w:t>
            </w:r>
          </w:p>
        </w:tc>
      </w:tr>
      <w:tr w:rsidR="00CD67EB" w:rsidRPr="000702BF" w14:paraId="006F835E" w14:textId="77777777" w:rsidTr="008D0E0E">
        <w:trPr>
          <w:jc w:val="center"/>
        </w:trPr>
        <w:tc>
          <w:tcPr>
            <w:tcW w:w="1335" w:type="pct"/>
            <w:shd w:val="clear" w:color="auto" w:fill="auto"/>
          </w:tcPr>
          <w:p w14:paraId="43FAA41E" w14:textId="77777777" w:rsidR="00CD67EB" w:rsidRPr="000702BF" w:rsidRDefault="00CD67EB" w:rsidP="00AE3F12">
            <w:pPr>
              <w:pStyle w:val="TAC"/>
            </w:pPr>
            <w:r w:rsidRPr="000702BF">
              <w:rPr>
                <w:lang w:eastAsia="zh-CN"/>
              </w:rPr>
              <w:t>Modulation</w:t>
            </w:r>
          </w:p>
        </w:tc>
        <w:tc>
          <w:tcPr>
            <w:tcW w:w="1153" w:type="pct"/>
          </w:tcPr>
          <w:p w14:paraId="0176DCB5" w14:textId="0DF93209" w:rsidR="00CD67EB" w:rsidRPr="000702BF" w:rsidRDefault="00CD67EB"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p>
        </w:tc>
        <w:tc>
          <w:tcPr>
            <w:tcW w:w="1344" w:type="pct"/>
          </w:tcPr>
          <w:p w14:paraId="47FDBC02" w14:textId="77777777" w:rsidR="00CD67EB" w:rsidRPr="000702BF" w:rsidRDefault="00CD67EB" w:rsidP="00AE3F12">
            <w:pPr>
              <w:pStyle w:val="TAH"/>
              <w:rPr>
                <w:lang w:eastAsia="zh-CN"/>
              </w:rPr>
            </w:pPr>
            <w:r w:rsidRPr="000702BF">
              <w:rPr>
                <w:lang w:eastAsia="zh-CN"/>
              </w:rPr>
              <w:t>Modulation</w:t>
            </w:r>
          </w:p>
        </w:tc>
        <w:tc>
          <w:tcPr>
            <w:tcW w:w="1168" w:type="pct"/>
            <w:shd w:val="clear" w:color="auto" w:fill="auto"/>
          </w:tcPr>
          <w:p w14:paraId="6C2271AA" w14:textId="12DDA34A" w:rsidR="00CD67EB" w:rsidRPr="000702BF" w:rsidRDefault="00CD67EB" w:rsidP="00AE3F12">
            <w:pPr>
              <w:pStyle w:val="TAH"/>
              <w:rPr>
                <w:lang w:eastAsia="zh-CN"/>
              </w:rPr>
            </w:pPr>
            <w:r w:rsidRPr="000702BF">
              <w:rPr>
                <w:lang w:eastAsia="zh-CN"/>
              </w:rPr>
              <w:t>RB</w:t>
            </w:r>
            <w:r w:rsidR="008D0E0E" w:rsidRPr="000702BF">
              <w:rPr>
                <w:lang w:eastAsia="zh-CN"/>
              </w:rPr>
              <w:t xml:space="preserve"> </w:t>
            </w:r>
            <w:r w:rsidRPr="000702BF">
              <w:rPr>
                <w:lang w:eastAsia="zh-CN"/>
              </w:rPr>
              <w:t>allocation</w:t>
            </w:r>
            <w:r w:rsidR="008D0E0E" w:rsidRPr="000702BF">
              <w:rPr>
                <w:lang w:eastAsia="zh-CN"/>
              </w:rPr>
              <w:t xml:space="preserve"> </w:t>
            </w:r>
          </w:p>
        </w:tc>
      </w:tr>
      <w:tr w:rsidR="00CD67EB" w:rsidRPr="000702BF" w14:paraId="387623E1" w14:textId="77777777" w:rsidTr="008D0E0E">
        <w:trPr>
          <w:jc w:val="center"/>
        </w:trPr>
        <w:tc>
          <w:tcPr>
            <w:tcW w:w="1335" w:type="pct"/>
            <w:shd w:val="clear" w:color="auto" w:fill="auto"/>
          </w:tcPr>
          <w:p w14:paraId="510F6352" w14:textId="33FB7DEB" w:rsidR="00CD67EB" w:rsidRPr="000702BF" w:rsidRDefault="00CD67EB" w:rsidP="00AE3F12">
            <w:pPr>
              <w:pStyle w:val="TAC"/>
              <w:rPr>
                <w:lang w:eastAsia="zh-CN"/>
              </w:rPr>
            </w:pPr>
            <w:r w:rsidRPr="000702BF">
              <w:t>CP-OFDM</w:t>
            </w:r>
            <w:r w:rsidR="008D0E0E" w:rsidRPr="000702BF">
              <w:t xml:space="preserve"> </w:t>
            </w:r>
            <w:r w:rsidRPr="000702BF">
              <w:rPr>
                <w:lang w:eastAsia="zh-CN"/>
              </w:rPr>
              <w:t>64</w:t>
            </w:r>
            <w:r w:rsidR="008D0E0E" w:rsidRPr="000702BF">
              <w:rPr>
                <w:lang w:eastAsia="zh-CN"/>
              </w:rPr>
              <w:t xml:space="preserve"> </w:t>
            </w:r>
            <w:r w:rsidRPr="000702BF">
              <w:rPr>
                <w:lang w:eastAsia="zh-CN"/>
              </w:rPr>
              <w:t>QAM</w:t>
            </w:r>
          </w:p>
        </w:tc>
        <w:tc>
          <w:tcPr>
            <w:tcW w:w="1153" w:type="pct"/>
          </w:tcPr>
          <w:p w14:paraId="56622724" w14:textId="5C4261A0" w:rsidR="00CD67EB" w:rsidRPr="000702BF" w:rsidRDefault="00CD67EB" w:rsidP="00AE3F12">
            <w:pPr>
              <w:pStyle w:val="TAC"/>
              <w:rPr>
                <w:lang w:eastAsia="zh-CN"/>
              </w:rPr>
            </w:pPr>
            <w:r w:rsidRPr="000702BF">
              <w:t>NOTE</w:t>
            </w:r>
            <w:r w:rsidR="008D0E0E" w:rsidRPr="000702BF">
              <w:t xml:space="preserve"> </w:t>
            </w:r>
            <w:r w:rsidRPr="000702BF">
              <w:rPr>
                <w:lang w:eastAsia="zh-CN"/>
              </w:rPr>
              <w:t>1</w:t>
            </w:r>
          </w:p>
        </w:tc>
        <w:tc>
          <w:tcPr>
            <w:tcW w:w="1344" w:type="pct"/>
          </w:tcPr>
          <w:p w14:paraId="0E847A08" w14:textId="411274B8" w:rsidR="00CD67EB" w:rsidRPr="000702BF" w:rsidRDefault="00CD67EB" w:rsidP="00AE3F12">
            <w:pPr>
              <w:pStyle w:val="TAC"/>
            </w:pPr>
            <w:r w:rsidRPr="000702BF">
              <w:t>DFT-s-OFDM</w:t>
            </w:r>
            <w:r w:rsidR="008D0E0E" w:rsidRPr="000702BF">
              <w:t xml:space="preserve"> </w:t>
            </w:r>
            <w:r w:rsidRPr="000702BF">
              <w:t>QPSK</w:t>
            </w:r>
          </w:p>
        </w:tc>
        <w:tc>
          <w:tcPr>
            <w:tcW w:w="1168" w:type="pct"/>
            <w:shd w:val="clear" w:color="auto" w:fill="auto"/>
          </w:tcPr>
          <w:p w14:paraId="0B4A323E" w14:textId="3CC2D274" w:rsidR="00CD67EB" w:rsidRPr="000702BF" w:rsidRDefault="00CD67EB" w:rsidP="00AE3F12">
            <w:pPr>
              <w:pStyle w:val="TAC"/>
              <w:rPr>
                <w:lang w:eastAsia="zh-CN"/>
              </w:rPr>
            </w:pPr>
            <w:r w:rsidRPr="000702BF">
              <w:t>NOTE</w:t>
            </w:r>
            <w:r w:rsidR="008D0E0E" w:rsidRPr="000702BF">
              <w:t xml:space="preserve"> </w:t>
            </w:r>
            <w:r w:rsidRPr="000702BF">
              <w:rPr>
                <w:lang w:eastAsia="zh-CN"/>
              </w:rPr>
              <w:t>2</w:t>
            </w:r>
          </w:p>
        </w:tc>
      </w:tr>
      <w:tr w:rsidR="00CD67EB" w:rsidRPr="000702BF" w14:paraId="0256C874" w14:textId="77777777" w:rsidTr="008D0E0E">
        <w:trPr>
          <w:jc w:val="center"/>
        </w:trPr>
        <w:tc>
          <w:tcPr>
            <w:tcW w:w="5000" w:type="pct"/>
            <w:gridSpan w:val="4"/>
            <w:shd w:val="clear" w:color="auto" w:fill="auto"/>
          </w:tcPr>
          <w:p w14:paraId="274B40C9" w14:textId="526D47E4" w:rsidR="00CD67EB" w:rsidRPr="000702BF" w:rsidRDefault="00CD67EB" w:rsidP="00AE3F12">
            <w:pPr>
              <w:pStyle w:val="TAN"/>
              <w:rPr>
                <w:lang w:eastAsia="zh-CN"/>
              </w:rPr>
            </w:pPr>
            <w:r w:rsidRPr="000702BF">
              <w:t>NOTE</w:t>
            </w:r>
            <w:r w:rsidR="008D0E0E" w:rsidRPr="000702BF">
              <w:t xml:space="preserve"> </w:t>
            </w:r>
            <w:r w:rsidRPr="000702BF">
              <w:rPr>
                <w:lang w:eastAsia="zh-CN"/>
              </w:rPr>
              <w:t>1</w:t>
            </w:r>
            <w:r w:rsidRPr="000702BF">
              <w:t>:</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rPr>
                <w:lang w:eastAsia="zh-CN"/>
              </w:rPr>
              <w:t xml:space="preserve"> </w:t>
            </w:r>
            <w:r w:rsidRPr="000702BF">
              <w:rPr>
                <w:lang w:eastAsia="zh-CN"/>
              </w:rPr>
              <w:t>downlink</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t>Table</w:t>
            </w:r>
            <w:r w:rsidR="008D0E0E" w:rsidRPr="000702BF">
              <w:t xml:space="preserve"> </w:t>
            </w:r>
            <w:r w:rsidRPr="000702BF">
              <w:t>7.3.2.4.1-2</w:t>
            </w:r>
            <w:r w:rsidRPr="000702BF">
              <w:rPr>
                <w:lang w:eastAsia="zh-CN"/>
              </w:rPr>
              <w:t>.</w:t>
            </w:r>
          </w:p>
          <w:p w14:paraId="0D0134E4" w14:textId="57EC2A8E" w:rsidR="00CD67EB" w:rsidRPr="000702BF" w:rsidRDefault="00CD67EB" w:rsidP="00AE3F12">
            <w:pPr>
              <w:pStyle w:val="TAN"/>
            </w:pPr>
            <w:r w:rsidRPr="000702BF">
              <w:t>NOTE</w:t>
            </w:r>
            <w:r w:rsidR="008D0E0E" w:rsidRPr="000702BF">
              <w:t xml:space="preserve"> </w:t>
            </w:r>
            <w:r w:rsidRPr="000702BF">
              <w:rPr>
                <w:lang w:eastAsia="zh-CN"/>
              </w:rPr>
              <w:t>2</w:t>
            </w:r>
            <w:r w:rsidRPr="000702BF">
              <w:t>:</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rPr>
                <w:lang w:eastAsia="zh-CN"/>
              </w:rPr>
              <w:t>uplink</w:t>
            </w:r>
            <w:r w:rsidR="008D0E0E" w:rsidRPr="000702BF">
              <w:t xml:space="preserve"> </w:t>
            </w:r>
            <w:r w:rsidRPr="000702BF">
              <w:t>RB</w:t>
            </w:r>
            <w:r w:rsidR="008D0E0E" w:rsidRPr="000702BF">
              <w:t xml:space="preserve"> </w:t>
            </w:r>
            <w:r w:rsidRPr="000702BF">
              <w:t>allocation</w:t>
            </w:r>
            <w:r w:rsidR="008D0E0E" w:rsidRPr="000702BF">
              <w:t xml:space="preserve"> </w:t>
            </w:r>
            <w:r w:rsidRPr="000702BF">
              <w:t>is</w:t>
            </w:r>
            <w:r w:rsidR="008D0E0E" w:rsidRPr="000702BF">
              <w:t xml:space="preserve"> </w:t>
            </w:r>
            <w:r w:rsidRPr="000702BF">
              <w:rPr>
                <w:lang w:eastAsia="zh-CN"/>
              </w:rPr>
              <w:t>defined</w:t>
            </w:r>
            <w:r w:rsidR="008D0E0E" w:rsidRPr="000702BF">
              <w:rPr>
                <w:lang w:eastAsia="zh-CN"/>
              </w:rPr>
              <w:t xml:space="preserve"> </w:t>
            </w:r>
            <w:r w:rsidRPr="000702BF">
              <w:rPr>
                <w:lang w:eastAsia="zh-CN"/>
              </w:rPr>
              <w:t>in</w:t>
            </w:r>
            <w:r w:rsidR="008D0E0E" w:rsidRPr="000702BF">
              <w:rPr>
                <w:lang w:eastAsia="zh-CN"/>
              </w:rPr>
              <w:t xml:space="preserve"> </w:t>
            </w:r>
            <w:r w:rsidRPr="000702BF">
              <w:rPr>
                <w:lang w:eastAsia="zh-CN"/>
              </w:rPr>
              <w:t>Table</w:t>
            </w:r>
            <w:r w:rsidR="008D0E0E" w:rsidRPr="000702BF">
              <w:rPr>
                <w:lang w:eastAsia="zh-CN"/>
              </w:rPr>
              <w:t xml:space="preserve"> </w:t>
            </w:r>
            <w:r w:rsidRPr="000702BF">
              <w:rPr>
                <w:lang w:eastAsia="zh-CN"/>
              </w:rPr>
              <w:t>7.3.2.4.1-3</w:t>
            </w:r>
            <w:r w:rsidRPr="000702BF">
              <w:t>.</w:t>
            </w:r>
          </w:p>
        </w:tc>
      </w:tr>
    </w:tbl>
    <w:p w14:paraId="5654B167" w14:textId="77777777" w:rsidR="00CD67EB" w:rsidRPr="000702BF" w:rsidRDefault="00CD67EB" w:rsidP="00CD67EB">
      <w:pPr>
        <w:rPr>
          <w:lang w:eastAsia="zh-CN"/>
        </w:rPr>
      </w:pPr>
    </w:p>
    <w:p w14:paraId="0A269D28" w14:textId="505E5BC1" w:rsidR="00CD67EB" w:rsidRPr="000702BF" w:rsidRDefault="00CD67EB" w:rsidP="00CD67EB">
      <w:pPr>
        <w:pStyle w:val="B1"/>
      </w:pPr>
      <w:r w:rsidRPr="000702BF">
        <w:t>1.</w:t>
      </w:r>
      <w:r w:rsidRPr="000702BF">
        <w:tab/>
        <w:t xml:space="preserve">Connect the SS to the UE antenna connectors as shown in TS 38.508-1 [12] Annex A, Figure A.3.1.1.1 for TE diagram and </w:t>
      </w:r>
      <w:r w:rsidR="00201225">
        <w:t>clause</w:t>
      </w:r>
      <w:r w:rsidRPr="000702BF">
        <w:t xml:space="preserve"> A.3.2 for UE diagram.</w:t>
      </w:r>
    </w:p>
    <w:p w14:paraId="0667BEC2" w14:textId="77777777" w:rsidR="00CD67EB" w:rsidRPr="000702BF" w:rsidRDefault="00CD67EB" w:rsidP="00CD67EB">
      <w:pPr>
        <w:pStyle w:val="B1"/>
      </w:pPr>
      <w:r w:rsidRPr="000702BF">
        <w:t>2.</w:t>
      </w:r>
      <w:r w:rsidRPr="000702BF">
        <w:tab/>
        <w:t>The parameter settings for the cell are set up according to TS 38.508-1 [12] subclause 4.4.3.</w:t>
      </w:r>
    </w:p>
    <w:p w14:paraId="550DC6EE" w14:textId="5031C7A4" w:rsidR="00CD67EB" w:rsidRPr="000702BF" w:rsidRDefault="00CD67EB" w:rsidP="00CD67EB">
      <w:pPr>
        <w:pStyle w:val="B1"/>
      </w:pPr>
      <w:r w:rsidRPr="000702BF">
        <w:t>3.</w:t>
      </w:r>
      <w:r w:rsidRPr="000702BF">
        <w:tab/>
        <w:t xml:space="preserve">Downlink signals are initially set up according to </w:t>
      </w:r>
      <w:r w:rsidR="00931528">
        <w:t>clauses</w:t>
      </w:r>
      <w:r w:rsidR="00931528" w:rsidRPr="000702BF">
        <w:t xml:space="preserve"> </w:t>
      </w:r>
      <w:r w:rsidRPr="000702BF">
        <w:t>C.0, C.1, C.2, and C.3.1, and uplink signals according to</w:t>
      </w:r>
      <w:r w:rsidRPr="000702BF">
        <w:rPr>
          <w:lang w:eastAsia="zh-CN"/>
        </w:rPr>
        <w:t xml:space="preserve"> </w:t>
      </w:r>
      <w:r w:rsidR="00931528">
        <w:t>clauses</w:t>
      </w:r>
      <w:r w:rsidR="00931528" w:rsidRPr="000702BF">
        <w:t xml:space="preserve"> </w:t>
      </w:r>
      <w:r w:rsidRPr="000702BF">
        <w:t>G.0, G.1, G.2, and G.3.1.</w:t>
      </w:r>
    </w:p>
    <w:p w14:paraId="0C9589FB" w14:textId="77777777" w:rsidR="00CD67EB" w:rsidRPr="000702BF" w:rsidRDefault="00CD67EB" w:rsidP="00CD67EB">
      <w:pPr>
        <w:pStyle w:val="B1"/>
      </w:pPr>
      <w:r w:rsidRPr="000702BF">
        <w:t>4.</w:t>
      </w:r>
      <w:r w:rsidRPr="000702BF">
        <w:tab/>
        <w:t xml:space="preserve">The </w:t>
      </w:r>
      <w:r w:rsidRPr="000702BF">
        <w:rPr>
          <w:lang w:eastAsia="zh-CN"/>
        </w:rPr>
        <w:t xml:space="preserve">DL and </w:t>
      </w:r>
      <w:r w:rsidRPr="000702BF">
        <w:t>UL</w:t>
      </w:r>
      <w:r w:rsidRPr="000702BF">
        <w:rPr>
          <w:lang w:eastAsia="zh-CN"/>
        </w:rPr>
        <w:t xml:space="preserve"> </w:t>
      </w:r>
      <w:r w:rsidRPr="000702BF">
        <w:t>Reference Measurement Channel</w:t>
      </w:r>
      <w:r w:rsidRPr="000702BF">
        <w:rPr>
          <w:lang w:eastAsia="zh-CN"/>
        </w:rPr>
        <w:t>s</w:t>
      </w:r>
      <w:r w:rsidRPr="000702BF">
        <w:t xml:space="preserve"> </w:t>
      </w:r>
      <w:r w:rsidRPr="000702BF">
        <w:rPr>
          <w:lang w:eastAsia="zh-CN"/>
        </w:rPr>
        <w:t>are</w:t>
      </w:r>
      <w:r w:rsidRPr="000702BF">
        <w:t xml:space="preserve"> set according to Table 7.</w:t>
      </w:r>
      <w:r w:rsidRPr="000702BF">
        <w:rPr>
          <w:lang w:eastAsia="zh-CN"/>
        </w:rPr>
        <w:t>4</w:t>
      </w:r>
      <w:r w:rsidRPr="000702BF">
        <w:t xml:space="preserve">.4.1-1. </w:t>
      </w:r>
    </w:p>
    <w:p w14:paraId="5FDB1CC7" w14:textId="77777777" w:rsidR="00CD67EB" w:rsidRPr="000702BF" w:rsidRDefault="00CD67EB" w:rsidP="00CD67EB">
      <w:pPr>
        <w:pStyle w:val="B1"/>
      </w:pPr>
      <w:r w:rsidRPr="000702BF">
        <w:t>5.</w:t>
      </w:r>
      <w:r w:rsidRPr="000702BF">
        <w:tab/>
        <w:t>Propagation conditions are set according to Annex B.0.</w:t>
      </w:r>
    </w:p>
    <w:p w14:paraId="72E2C898" w14:textId="1E3ECE07" w:rsidR="007C4CEB" w:rsidRPr="000702BF" w:rsidRDefault="00CD67EB" w:rsidP="007C4CEB">
      <w:pPr>
        <w:pStyle w:val="B1"/>
        <w:rPr>
          <w:rFonts w:eastAsia="Malgun Gothic"/>
          <w:lang w:eastAsia="en-GB"/>
        </w:rPr>
      </w:pPr>
      <w:r w:rsidRPr="000702BF">
        <w:t>6.</w:t>
      </w:r>
      <w:r w:rsidRPr="000702BF">
        <w:tab/>
      </w:r>
      <w:r w:rsidR="007C4CEB" w:rsidRPr="000702BF">
        <w:rPr>
          <w:rFonts w:eastAsia="Malgun Gothic"/>
          <w:lang w:eastAsia="en-GB"/>
        </w:rPr>
        <w:t>UE location according to TS 38.508-1 [12] clause [</w:t>
      </w:r>
      <w:r w:rsidR="00C146E6">
        <w:rPr>
          <w:rFonts w:eastAsia="Malgun Gothic"/>
          <w:lang w:eastAsia="en-GB"/>
        </w:rPr>
        <w:t>to be updated</w:t>
      </w:r>
      <w:r w:rsidR="007C4CEB" w:rsidRPr="000702BF">
        <w:rPr>
          <w:rFonts w:eastAsia="Malgun Gothic"/>
          <w:lang w:eastAsia="en-GB"/>
        </w:rPr>
        <w:t xml:space="preserve">] is provided to the UE through AT commands or any other preconfigured means. </w:t>
      </w:r>
    </w:p>
    <w:p w14:paraId="0136580C" w14:textId="77777777" w:rsidR="007C4CEB" w:rsidRPr="000702BF" w:rsidRDefault="007C4CEB" w:rsidP="002600C1">
      <w:pPr>
        <w:pStyle w:val="B1"/>
        <w:rPr>
          <w:rFonts w:eastAsia="Malgun Gothic"/>
          <w:lang w:eastAsia="en-GB"/>
        </w:rPr>
      </w:pPr>
      <w:r w:rsidRPr="000702BF">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73EBD9C7" w14:textId="35A79364" w:rsidR="00CD67EB" w:rsidRPr="000702BF" w:rsidRDefault="007C4CEB" w:rsidP="00CD67EB">
      <w:pPr>
        <w:pStyle w:val="B1"/>
      </w:pPr>
      <w:r w:rsidRPr="000702BF">
        <w:t>8.</w:t>
      </w:r>
      <w:r w:rsidRPr="000702BF">
        <w:tab/>
      </w:r>
      <w:r w:rsidR="00CD67EB" w:rsidRPr="000702BF">
        <w:t xml:space="preserve">Ensure the UE is in State RRC_CONNECTED with generic procedure parameters Connectivity </w:t>
      </w:r>
      <w:r w:rsidR="00CD67EB" w:rsidRPr="000702BF">
        <w:rPr>
          <w:i/>
        </w:rPr>
        <w:t>NR</w:t>
      </w:r>
      <w:r w:rsidR="00CD67EB" w:rsidRPr="000702BF">
        <w:t xml:space="preserve">, Connected without release </w:t>
      </w:r>
      <w:r w:rsidR="00CD67EB" w:rsidRPr="000702BF">
        <w:rPr>
          <w:i/>
        </w:rPr>
        <w:t xml:space="preserve">On, </w:t>
      </w:r>
      <w:r w:rsidR="00CD67EB" w:rsidRPr="000702BF">
        <w:t>Test Mode</w:t>
      </w:r>
      <w:r w:rsidR="00CD67EB" w:rsidRPr="000702BF">
        <w:rPr>
          <w:i/>
        </w:rPr>
        <w:t xml:space="preserve"> On </w:t>
      </w:r>
      <w:r w:rsidR="00CD67EB" w:rsidRPr="000702BF">
        <w:t>and Test Loop Function</w:t>
      </w:r>
      <w:r w:rsidR="00CD67EB" w:rsidRPr="000702BF">
        <w:rPr>
          <w:i/>
        </w:rPr>
        <w:t xml:space="preserve"> On</w:t>
      </w:r>
      <w:r w:rsidR="00CD67EB" w:rsidRPr="000702BF">
        <w:t xml:space="preserve"> according to TS 38.508-1 [12] clause 4.5. Message contents are defined in clause 7.</w:t>
      </w:r>
      <w:r w:rsidR="00CD67EB" w:rsidRPr="000702BF">
        <w:rPr>
          <w:lang w:eastAsia="zh-CN"/>
        </w:rPr>
        <w:t>4</w:t>
      </w:r>
      <w:r w:rsidR="00CD67EB" w:rsidRPr="000702BF">
        <w:t>.4.3</w:t>
      </w:r>
      <w:r w:rsidR="00CD67EB" w:rsidRPr="000702BF">
        <w:rPr>
          <w:i/>
        </w:rPr>
        <w:t>.</w:t>
      </w:r>
      <w:r w:rsidR="00CD67EB" w:rsidRPr="000702BF">
        <w:t xml:space="preserve"> </w:t>
      </w:r>
    </w:p>
    <w:p w14:paraId="3A0E9F2E" w14:textId="77777777" w:rsidR="00CD67EB" w:rsidRPr="000702BF" w:rsidRDefault="00CD67EB" w:rsidP="0002370F">
      <w:pPr>
        <w:pStyle w:val="Heading4"/>
        <w:rPr>
          <w:snapToGrid w:val="0"/>
        </w:rPr>
      </w:pPr>
      <w:bookmarkStart w:id="1301" w:name="_Toc27478412"/>
      <w:bookmarkStart w:id="1302" w:name="_Toc36227126"/>
      <w:bookmarkStart w:id="1303" w:name="_Toc152356699"/>
      <w:r w:rsidRPr="000702BF">
        <w:t>7.</w:t>
      </w:r>
      <w:r w:rsidRPr="000702BF">
        <w:rPr>
          <w:lang w:eastAsia="zh-CN"/>
        </w:rPr>
        <w:t>4</w:t>
      </w:r>
      <w:r w:rsidRPr="000702BF">
        <w:t>.4.2</w:t>
      </w:r>
      <w:r w:rsidRPr="000702BF">
        <w:tab/>
      </w:r>
      <w:r w:rsidRPr="000702BF">
        <w:rPr>
          <w:snapToGrid w:val="0"/>
        </w:rPr>
        <w:t>Test procedure</w:t>
      </w:r>
      <w:bookmarkEnd w:id="1301"/>
      <w:bookmarkEnd w:id="1302"/>
      <w:bookmarkEnd w:id="1303"/>
    </w:p>
    <w:p w14:paraId="5DFD732A" w14:textId="77777777" w:rsidR="00CD67EB" w:rsidRPr="000702BF" w:rsidRDefault="00CD67EB" w:rsidP="00CD67EB">
      <w:pPr>
        <w:pStyle w:val="B1"/>
      </w:pPr>
      <w:r w:rsidRPr="000702BF">
        <w:t xml:space="preserve">1. </w:t>
      </w:r>
      <w:r w:rsidRPr="000702BF">
        <w:tab/>
        <w:t>SS transmits PDSCH via PDCCH DCI format 1_1 for C_RNTI to transmit the DL RMC according to Table 7.</w:t>
      </w:r>
      <w:r w:rsidRPr="000702BF">
        <w:rPr>
          <w:lang w:eastAsia="zh-CN"/>
        </w:rPr>
        <w:t>4</w:t>
      </w:r>
      <w:r w:rsidRPr="000702BF">
        <w:t>.4.1-1. The SS sends downlink MAC padding bits on the DL RMC.</w:t>
      </w:r>
    </w:p>
    <w:p w14:paraId="5F37E8B9" w14:textId="77777777" w:rsidR="00CD67EB" w:rsidRPr="000702BF" w:rsidRDefault="00CD67EB" w:rsidP="00CD67EB">
      <w:pPr>
        <w:pStyle w:val="B1"/>
      </w:pPr>
      <w:r w:rsidRPr="000702BF">
        <w:t>2.</w:t>
      </w:r>
      <w:r w:rsidRPr="000702BF">
        <w:tab/>
        <w:t>SS sends uplink scheduling information for each UL HARQ process via PDCCH DCI format 0_1 for C_RNTI to schedule the UL RMC according to Tables 7.</w:t>
      </w:r>
      <w:r w:rsidRPr="000702BF">
        <w:rPr>
          <w:lang w:eastAsia="zh-CN"/>
        </w:rPr>
        <w:t>4</w:t>
      </w:r>
      <w:r w:rsidRPr="000702BF">
        <w:t xml:space="preserve">.4.1-1. Since the UE has no payload data </w:t>
      </w:r>
      <w:r w:rsidRPr="000702BF">
        <w:rPr>
          <w:lang w:eastAsia="zh-CN"/>
        </w:rPr>
        <w:t xml:space="preserve">and no loopback data </w:t>
      </w:r>
      <w:r w:rsidRPr="000702BF">
        <w:t xml:space="preserve">to send, the UE </w:t>
      </w:r>
      <w:r w:rsidRPr="000702BF">
        <w:rPr>
          <w:lang w:eastAsia="zh-CN"/>
        </w:rPr>
        <w:t>send</w:t>
      </w:r>
      <w:r w:rsidRPr="000702BF">
        <w:t>s uplink MAC padding bits on the UL RMC.</w:t>
      </w:r>
    </w:p>
    <w:p w14:paraId="7EE7F292" w14:textId="77777777" w:rsidR="00CD67EB" w:rsidRPr="000702BF" w:rsidRDefault="00CD67EB" w:rsidP="00CD67EB">
      <w:pPr>
        <w:pStyle w:val="B1"/>
      </w:pPr>
      <w:r w:rsidRPr="000702BF">
        <w:t>3.</w:t>
      </w:r>
      <w:r w:rsidRPr="000702BF">
        <w:tab/>
        <w:t xml:space="preserve">Set the Downlink signal level to the value </w:t>
      </w:r>
      <w:r w:rsidRPr="000702BF">
        <w:rPr>
          <w:lang w:eastAsia="zh-CN"/>
        </w:rPr>
        <w:t xml:space="preserve">as </w:t>
      </w:r>
      <w:r w:rsidRPr="000702BF">
        <w:t>defined in Table 7.</w:t>
      </w:r>
      <w:r w:rsidRPr="000702BF">
        <w:rPr>
          <w:lang w:eastAsia="zh-CN"/>
        </w:rPr>
        <w:t>4</w:t>
      </w:r>
      <w:r w:rsidRPr="000702BF">
        <w:t>.5-1. Send uplink power control commands to the UE using 1dB power step size to ensure that the UE output power measured by the test system is within the Uplink power control window, defined as -MU to -(MU + Uplink power control window size) dB of the target power level in Table 7.4.5-1 for at least the duration of the Throughput measurement, where:</w:t>
      </w:r>
    </w:p>
    <w:p w14:paraId="2351C46D" w14:textId="77777777" w:rsidR="00CD67EB" w:rsidRPr="000702BF" w:rsidRDefault="00CD67EB" w:rsidP="00CD67EB">
      <w:pPr>
        <w:pStyle w:val="B2"/>
      </w:pPr>
      <w:r w:rsidRPr="000702BF">
        <w:t>-</w:t>
      </w:r>
      <w:r w:rsidRPr="000702BF">
        <w:tab/>
        <w:t>MU is the test system uplink power measurement uncertainty and is specified in Table F.1.3-1 for the carrier frequency f and the channel bandwidth BW</w:t>
      </w:r>
    </w:p>
    <w:p w14:paraId="12E946F8" w14:textId="4EF2E583" w:rsidR="00CD67EB" w:rsidRPr="000702BF" w:rsidRDefault="00CD67EB" w:rsidP="00CD67EB">
      <w:pPr>
        <w:pStyle w:val="B2"/>
        <w:rPr>
          <w:lang w:eastAsia="zh-CN"/>
        </w:rPr>
      </w:pPr>
      <w:r w:rsidRPr="000702BF">
        <w:lastRenderedPageBreak/>
        <w:t>-</w:t>
      </w:r>
      <w:r w:rsidRPr="000702BF">
        <w:tab/>
        <w:t>Uplink power control window size = 1dB (UE power step size) + 0.7dB (UE power step tolerance) + (Test system relative power measurement uncertainty), where, the UE power step tolerance is specified in TS 38.101-1 [</w:t>
      </w:r>
      <w:r w:rsidR="000702BF">
        <w:t>5</w:t>
      </w:r>
      <w:r w:rsidRPr="000702BF">
        <w:t xml:space="preserve">], Table 6.3.4.3-1 and is 0.7dB for 1dB power step size, </w:t>
      </w:r>
      <w:r w:rsidRPr="000702BF">
        <w:rPr>
          <w:lang w:eastAsia="zh-CN"/>
        </w:rPr>
        <w:t>and the Test system relative power measurement uncertainty is specified for test case 6.3.4.3 in Table F.1.2-1.</w:t>
      </w:r>
    </w:p>
    <w:p w14:paraId="1A544281" w14:textId="77777777" w:rsidR="00CD67EB" w:rsidRPr="000702BF" w:rsidRDefault="00CD67EB" w:rsidP="00CD67EB">
      <w:pPr>
        <w:pStyle w:val="B2"/>
        <w:rPr>
          <w:lang w:eastAsia="zh-CN"/>
        </w:rPr>
      </w:pPr>
      <w:r w:rsidRPr="000702BF">
        <w:rPr>
          <w:lang w:eastAsia="zh-CN"/>
        </w:rPr>
        <w:t>-</w:t>
      </w:r>
      <w:r w:rsidRPr="000702BF">
        <w:rPr>
          <w:lang w:eastAsia="zh-CN"/>
        </w:rPr>
        <w:tab/>
        <w:t>For UEs supporting Tx diversity, the transmit power is measured as the sum of the output power from both UE antenna connectors.</w:t>
      </w:r>
    </w:p>
    <w:p w14:paraId="2D88215C" w14:textId="77777777" w:rsidR="00CD67EB" w:rsidRPr="000702BF" w:rsidRDefault="00CD67EB" w:rsidP="00CD67EB">
      <w:pPr>
        <w:pStyle w:val="B1"/>
      </w:pPr>
      <w:r w:rsidRPr="000702BF">
        <w:t>4.</w:t>
      </w:r>
      <w:r w:rsidRPr="000702BF">
        <w:tab/>
        <w:t>Measure the average throughput for a duration sufficient to achieve statistical significance according to Annex H.2</w:t>
      </w:r>
    </w:p>
    <w:p w14:paraId="5A749FBC" w14:textId="77777777" w:rsidR="00CD67EB" w:rsidRPr="000702BF" w:rsidRDefault="00CD67EB" w:rsidP="00CD67EB">
      <w:pPr>
        <w:pStyle w:val="NO"/>
        <w:rPr>
          <w:lang w:eastAsia="zh-CN"/>
        </w:rPr>
      </w:pPr>
      <w:r w:rsidRPr="000702BF">
        <w:rPr>
          <w:lang w:eastAsia="zh-CN"/>
        </w:rPr>
        <w:t>NOTE:</w:t>
      </w:r>
      <w:r w:rsidRPr="000702BF">
        <w:tab/>
      </w:r>
      <w:r w:rsidRPr="000702BF">
        <w:rPr>
          <w:lang w:eastAsia="zh-CN"/>
        </w:rPr>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4720DCEB" w14:textId="77777777" w:rsidR="00CD67EB" w:rsidRPr="000702BF" w:rsidRDefault="00CD67EB" w:rsidP="0002370F">
      <w:pPr>
        <w:pStyle w:val="Heading4"/>
      </w:pPr>
      <w:bookmarkStart w:id="1304" w:name="_Toc27478413"/>
      <w:bookmarkStart w:id="1305" w:name="_Toc36227127"/>
      <w:bookmarkStart w:id="1306" w:name="_Toc152356700"/>
      <w:r w:rsidRPr="000702BF">
        <w:t>7.</w:t>
      </w:r>
      <w:r w:rsidRPr="000702BF">
        <w:rPr>
          <w:lang w:eastAsia="zh-CN"/>
        </w:rPr>
        <w:t>4</w:t>
      </w:r>
      <w:r w:rsidRPr="000702BF">
        <w:t>.4.3</w:t>
      </w:r>
      <w:r w:rsidRPr="000702BF">
        <w:tab/>
        <w:t>Message contents</w:t>
      </w:r>
      <w:bookmarkEnd w:id="1304"/>
      <w:bookmarkEnd w:id="1305"/>
      <w:bookmarkEnd w:id="1306"/>
    </w:p>
    <w:p w14:paraId="52C7F33E" w14:textId="77777777" w:rsidR="00CD67EB" w:rsidRPr="000702BF" w:rsidRDefault="00CD67EB" w:rsidP="00CD67EB">
      <w:r w:rsidRPr="000702BF">
        <w:t>Message contents are according to TS 38.508-1 [12] subclause 4.6 Table 4.6.3-118 with condition TRANSFORM_PRECODER_ENABLED.</w:t>
      </w:r>
    </w:p>
    <w:p w14:paraId="5BCB837D" w14:textId="77777777" w:rsidR="00CD67EB" w:rsidRPr="000702BF" w:rsidRDefault="00CD67EB" w:rsidP="0002370F">
      <w:pPr>
        <w:pStyle w:val="Heading3"/>
        <w:rPr>
          <w:lang w:eastAsia="zh-CN"/>
        </w:rPr>
      </w:pPr>
      <w:bookmarkStart w:id="1307" w:name="_Toc27478414"/>
      <w:bookmarkStart w:id="1308" w:name="_Toc36227128"/>
      <w:bookmarkStart w:id="1309" w:name="_Toc152356701"/>
      <w:r w:rsidRPr="000702BF">
        <w:t>7.4.</w:t>
      </w:r>
      <w:r w:rsidRPr="000702BF">
        <w:rPr>
          <w:lang w:eastAsia="zh-CN"/>
        </w:rPr>
        <w:t>5</w:t>
      </w:r>
      <w:r w:rsidRPr="000702BF">
        <w:tab/>
        <w:t>Test requirement</w:t>
      </w:r>
      <w:bookmarkEnd w:id="1307"/>
      <w:bookmarkEnd w:id="1308"/>
      <w:bookmarkEnd w:id="1309"/>
    </w:p>
    <w:p w14:paraId="298036D1" w14:textId="77777777" w:rsidR="00CD67EB" w:rsidRPr="000702BF" w:rsidRDefault="00CD67EB" w:rsidP="00CD67EB">
      <w:r w:rsidRPr="000702BF">
        <w:t xml:space="preserve">The throughput measurement derived in test procedure shall be ≥ 95% of the maximum throughput of the reference measurement channels as specified in Annex </w:t>
      </w:r>
      <w:r w:rsidRPr="000702BF">
        <w:rPr>
          <w:lang w:eastAsia="zh-CN"/>
        </w:rPr>
        <w:t>A.3.2 and A.3.3</w:t>
      </w:r>
      <w:r w:rsidRPr="000702BF">
        <w:t xml:space="preserve"> with parameters specified in Tables 7.</w:t>
      </w:r>
      <w:r w:rsidRPr="000702BF">
        <w:rPr>
          <w:lang w:eastAsia="zh-CN"/>
        </w:rPr>
        <w:t>4</w:t>
      </w:r>
      <w:r w:rsidRPr="000702BF">
        <w:t>.5-1.</w:t>
      </w:r>
    </w:p>
    <w:p w14:paraId="36C3B2B0" w14:textId="77777777" w:rsidR="00CD67EB" w:rsidRPr="000702BF" w:rsidRDefault="00CD67EB" w:rsidP="00CD67EB">
      <w:pPr>
        <w:pStyle w:val="TH"/>
        <w:rPr>
          <w:rFonts w:eastAsia="Osaka"/>
        </w:rPr>
      </w:pPr>
      <w:r w:rsidRPr="000702BF">
        <w:rPr>
          <w:rFonts w:eastAsia="Osaka"/>
        </w:rPr>
        <w:t>Table 7.4.</w:t>
      </w:r>
      <w:r w:rsidRPr="000702BF">
        <w:rPr>
          <w:lang w:eastAsia="zh-CN"/>
        </w:rPr>
        <w:t>5</w:t>
      </w:r>
      <w:r w:rsidRPr="000702BF">
        <w:rPr>
          <w:rFonts w:eastAsia="Osaka"/>
        </w:rPr>
        <w:t>-1: Maximum input level</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58"/>
        <w:gridCol w:w="948"/>
        <w:gridCol w:w="3810"/>
      </w:tblGrid>
      <w:tr w:rsidR="00CD67EB" w:rsidRPr="000702BF" w14:paraId="1D56C611" w14:textId="77777777" w:rsidTr="008D0E0E">
        <w:trPr>
          <w:jc w:val="center"/>
        </w:trPr>
        <w:tc>
          <w:tcPr>
            <w:tcW w:w="1758" w:type="dxa"/>
            <w:vMerge w:val="restart"/>
            <w:shd w:val="clear" w:color="auto" w:fill="auto"/>
            <w:vAlign w:val="center"/>
          </w:tcPr>
          <w:p w14:paraId="0CAADDB6" w14:textId="4527EC9C" w:rsidR="00CD67EB" w:rsidRPr="000702BF" w:rsidRDefault="00CD67EB" w:rsidP="00AE3F12">
            <w:pPr>
              <w:pStyle w:val="TAH"/>
            </w:pPr>
            <w:r w:rsidRPr="000702BF">
              <w:t>Rx</w:t>
            </w:r>
            <w:r w:rsidR="008D0E0E" w:rsidRPr="000702BF">
              <w:t xml:space="preserve"> </w:t>
            </w:r>
            <w:r w:rsidRPr="000702BF">
              <w:t>Parameter</w:t>
            </w:r>
          </w:p>
        </w:tc>
        <w:tc>
          <w:tcPr>
            <w:tcW w:w="948" w:type="dxa"/>
            <w:vMerge w:val="restart"/>
            <w:shd w:val="clear" w:color="auto" w:fill="auto"/>
            <w:vAlign w:val="center"/>
          </w:tcPr>
          <w:p w14:paraId="12084571" w14:textId="77777777" w:rsidR="00CD67EB" w:rsidRPr="000702BF" w:rsidRDefault="00CD67EB" w:rsidP="00AE3F12">
            <w:pPr>
              <w:pStyle w:val="TAH"/>
            </w:pPr>
            <w:r w:rsidRPr="000702BF">
              <w:t>Units</w:t>
            </w:r>
          </w:p>
        </w:tc>
        <w:tc>
          <w:tcPr>
            <w:tcW w:w="3810" w:type="dxa"/>
            <w:vAlign w:val="center"/>
          </w:tcPr>
          <w:p w14:paraId="625CCDF9" w14:textId="552B68FD" w:rsidR="00CD67EB" w:rsidRPr="000702BF" w:rsidRDefault="00CD67EB"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CD67EB" w:rsidRPr="000702BF" w14:paraId="22C98EF6" w14:textId="77777777" w:rsidTr="008D0E0E">
        <w:trPr>
          <w:jc w:val="center"/>
        </w:trPr>
        <w:tc>
          <w:tcPr>
            <w:tcW w:w="1758" w:type="dxa"/>
            <w:vMerge/>
            <w:tcBorders>
              <w:bottom w:val="single" w:sz="4" w:space="0" w:color="auto"/>
            </w:tcBorders>
            <w:shd w:val="clear" w:color="auto" w:fill="auto"/>
            <w:vAlign w:val="center"/>
          </w:tcPr>
          <w:p w14:paraId="24F93047" w14:textId="77777777" w:rsidR="00CD67EB" w:rsidRPr="000702BF" w:rsidRDefault="00CD67EB" w:rsidP="00AE3F12">
            <w:pPr>
              <w:pStyle w:val="TAH"/>
            </w:pPr>
          </w:p>
        </w:tc>
        <w:tc>
          <w:tcPr>
            <w:tcW w:w="948" w:type="dxa"/>
            <w:vMerge/>
            <w:tcBorders>
              <w:bottom w:val="single" w:sz="4" w:space="0" w:color="auto"/>
            </w:tcBorders>
            <w:shd w:val="clear" w:color="auto" w:fill="auto"/>
            <w:vAlign w:val="center"/>
          </w:tcPr>
          <w:p w14:paraId="06BDCCD1" w14:textId="77777777" w:rsidR="00CD67EB" w:rsidRPr="000702BF" w:rsidRDefault="00CD67EB" w:rsidP="00AE3F12">
            <w:pPr>
              <w:pStyle w:val="TAH"/>
            </w:pPr>
          </w:p>
        </w:tc>
        <w:tc>
          <w:tcPr>
            <w:tcW w:w="3810" w:type="dxa"/>
            <w:vAlign w:val="center"/>
          </w:tcPr>
          <w:p w14:paraId="3A672A2B" w14:textId="372F58F9" w:rsidR="00CD67EB" w:rsidRPr="000702BF" w:rsidRDefault="00CD67EB" w:rsidP="00AE3F12">
            <w:pPr>
              <w:pStyle w:val="TAH"/>
            </w:pPr>
            <w:r w:rsidRPr="000702BF">
              <w:t>5,</w:t>
            </w:r>
            <w:r w:rsidR="008D0E0E" w:rsidRPr="000702BF">
              <w:t xml:space="preserve"> </w:t>
            </w:r>
            <w:r w:rsidRPr="000702BF">
              <w:t>10,</w:t>
            </w:r>
            <w:r w:rsidR="008D0E0E" w:rsidRPr="000702BF">
              <w:t xml:space="preserve"> </w:t>
            </w:r>
            <w:r w:rsidRPr="000702BF">
              <w:t>15,</w:t>
            </w:r>
            <w:r w:rsidR="008D0E0E" w:rsidRPr="000702BF">
              <w:t xml:space="preserve"> </w:t>
            </w:r>
            <w:r w:rsidRPr="000702BF">
              <w:t>20</w:t>
            </w:r>
          </w:p>
        </w:tc>
      </w:tr>
      <w:tr w:rsidR="00CD67EB" w:rsidRPr="000702BF" w14:paraId="1D1C196B" w14:textId="77777777" w:rsidTr="008D0E0E">
        <w:trPr>
          <w:jc w:val="center"/>
        </w:trPr>
        <w:tc>
          <w:tcPr>
            <w:tcW w:w="1758" w:type="dxa"/>
            <w:tcBorders>
              <w:bottom w:val="nil"/>
            </w:tcBorders>
            <w:shd w:val="clear" w:color="auto" w:fill="auto"/>
            <w:vAlign w:val="center"/>
          </w:tcPr>
          <w:p w14:paraId="297E36F4" w14:textId="36C0BC4C" w:rsidR="00CD67EB" w:rsidRPr="000702BF" w:rsidRDefault="00CD67EB" w:rsidP="00AE3F12">
            <w:pPr>
              <w:pStyle w:val="TAL"/>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948" w:type="dxa"/>
            <w:tcBorders>
              <w:bottom w:val="nil"/>
            </w:tcBorders>
            <w:shd w:val="clear" w:color="auto" w:fill="auto"/>
            <w:vAlign w:val="center"/>
          </w:tcPr>
          <w:p w14:paraId="6A0F0255" w14:textId="77777777" w:rsidR="00CD67EB" w:rsidRPr="000702BF" w:rsidRDefault="00CD67EB" w:rsidP="00AE3F12">
            <w:pPr>
              <w:pStyle w:val="TAL"/>
            </w:pPr>
            <w:r w:rsidRPr="000702BF">
              <w:t>dBm</w:t>
            </w:r>
          </w:p>
        </w:tc>
        <w:tc>
          <w:tcPr>
            <w:tcW w:w="3810" w:type="dxa"/>
            <w:vAlign w:val="center"/>
          </w:tcPr>
          <w:p w14:paraId="5CD972F5" w14:textId="1778D9B2" w:rsidR="00CD67EB" w:rsidRPr="000702BF" w:rsidRDefault="00CD67EB" w:rsidP="00AE3F12">
            <w:pPr>
              <w:pStyle w:val="TAL"/>
              <w:jc w:val="center"/>
            </w:pPr>
            <w:bookmarkStart w:id="1310" w:name="_MCCTEMPBM_CRPT44170235___4"/>
            <w:r w:rsidRPr="000702BF">
              <w:t>-40</w:t>
            </w:r>
            <w:r w:rsidRPr="000702BF">
              <w:rPr>
                <w:vertAlign w:val="superscript"/>
                <w:lang w:eastAsia="zh-CN"/>
              </w:rPr>
              <w:t>2</w:t>
            </w:r>
            <w:r w:rsidR="008D0E0E" w:rsidRPr="000702BF">
              <w:rPr>
                <w:vertAlign w:val="superscript"/>
                <w:lang w:eastAsia="zh-CN"/>
              </w:rPr>
              <w:t xml:space="preserve"> </w:t>
            </w:r>
            <w:r w:rsidRPr="000702BF">
              <w:rPr>
                <w:lang w:eastAsia="zh-CN"/>
              </w:rPr>
              <w:t>-TT</w:t>
            </w:r>
            <w:bookmarkEnd w:id="1310"/>
          </w:p>
        </w:tc>
      </w:tr>
      <w:tr w:rsidR="00CD67EB" w:rsidRPr="000702BF" w14:paraId="6559B48C" w14:textId="77777777" w:rsidTr="008D0E0E">
        <w:trPr>
          <w:jc w:val="center"/>
        </w:trPr>
        <w:tc>
          <w:tcPr>
            <w:tcW w:w="6516" w:type="dxa"/>
            <w:gridSpan w:val="3"/>
          </w:tcPr>
          <w:p w14:paraId="5A07CD60" w14:textId="2A52A7EE" w:rsidR="00CD67EB" w:rsidRPr="000702BF" w:rsidRDefault="00CD67EB"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szCs w:val="22"/>
                <w:vertAlign w:val="subscript"/>
              </w:rPr>
              <w:t>CMAX_L,f,c</w:t>
            </w:r>
            <w:r w:rsidR="008D0E0E" w:rsidRPr="000702BF">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uplink</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w:t>
            </w:r>
            <w:r w:rsidR="008D0E0E" w:rsidRPr="000702BF">
              <w:t xml:space="preserve"> </w:t>
            </w:r>
            <w:r w:rsidRPr="000702BF">
              <w:t>with</w:t>
            </w:r>
            <w:r w:rsidR="008D0E0E" w:rsidRPr="000702BF">
              <w:t xml:space="preserve"> </w:t>
            </w:r>
            <w:r w:rsidRPr="000702BF">
              <w:t>P</w:t>
            </w:r>
            <w:r w:rsidRPr="000702BF">
              <w:rPr>
                <w:szCs w:val="22"/>
                <w:vertAlign w:val="subscript"/>
              </w:rPr>
              <w:t>CMAX_L,f,c</w:t>
            </w:r>
            <w:r w:rsidR="008D0E0E" w:rsidRPr="000702BF">
              <w:t xml:space="preserve"> </w:t>
            </w:r>
            <w:r w:rsidRPr="000702BF">
              <w:t>as</w:t>
            </w:r>
            <w:r w:rsidR="008D0E0E" w:rsidRPr="000702BF">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785EBBDB" w14:textId="2995C18F" w:rsidR="00CD67EB" w:rsidRPr="000702BF" w:rsidRDefault="00CD67EB" w:rsidP="00AE3F12">
            <w:pPr>
              <w:pStyle w:val="TAN"/>
            </w:pPr>
            <w:r w:rsidRPr="000702BF">
              <w:t>NOTE</w:t>
            </w:r>
            <w:r w:rsidR="008D0E0E" w:rsidRPr="000702BF">
              <w:t xml:space="preserve"> </w:t>
            </w:r>
            <w:r w:rsidRPr="000702BF">
              <w:t>2:</w:t>
            </w:r>
            <w:r w:rsidRPr="000702BF">
              <w:tab/>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is</w:t>
            </w:r>
            <w:r w:rsidR="008D0E0E" w:rsidRPr="000702BF">
              <w:t xml:space="preserve"> </w:t>
            </w:r>
            <w:r w:rsidRPr="000702BF">
              <w:t>A.3.2.3</w:t>
            </w:r>
            <w:r w:rsidR="008D0E0E" w:rsidRPr="000702BF">
              <w:t xml:space="preserve"> </w:t>
            </w:r>
            <w:r w:rsidRPr="000702BF">
              <w:t>or</w:t>
            </w:r>
            <w:r w:rsidR="008D0E0E" w:rsidRPr="000702BF">
              <w:t xml:space="preserve"> </w:t>
            </w:r>
            <w:r w:rsidRPr="000702BF">
              <w:t>A.3.3.3</w:t>
            </w:r>
            <w:r w:rsidR="008D0E0E" w:rsidRPr="000702BF">
              <w:t xml:space="preserve"> </w:t>
            </w:r>
            <w:r w:rsidRPr="000702BF">
              <w:t>for</w:t>
            </w:r>
            <w:r w:rsidR="008D0E0E" w:rsidRPr="000702BF">
              <w:t xml:space="preserve"> </w:t>
            </w:r>
            <w:r w:rsidRPr="000702BF">
              <w:t>64</w:t>
            </w:r>
            <w:r w:rsidR="008D0E0E" w:rsidRPr="000702BF">
              <w:t xml:space="preserve"> </w:t>
            </w:r>
            <w:r w:rsidRPr="000702BF">
              <w:t>QAM.</w:t>
            </w:r>
          </w:p>
        </w:tc>
      </w:tr>
    </w:tbl>
    <w:p w14:paraId="3D703F98" w14:textId="77777777" w:rsidR="00CD67EB" w:rsidRPr="000702BF" w:rsidRDefault="00CD67EB" w:rsidP="001B6141"/>
    <w:p w14:paraId="164470CE" w14:textId="77777777" w:rsidR="00CD67EB" w:rsidRPr="000702BF" w:rsidRDefault="00CD67EB" w:rsidP="00CD67EB">
      <w:pPr>
        <w:pStyle w:val="TH"/>
      </w:pPr>
      <w:r w:rsidRPr="000702BF">
        <w:t xml:space="preserve">Table </w:t>
      </w:r>
      <w:r w:rsidRPr="000702BF">
        <w:rPr>
          <w:lang w:eastAsia="zh-CN"/>
        </w:rPr>
        <w:t>7</w:t>
      </w:r>
      <w:r w:rsidRPr="000702BF">
        <w:t>.</w:t>
      </w:r>
      <w:r w:rsidRPr="000702BF">
        <w:rPr>
          <w:lang w:eastAsia="zh-CN"/>
        </w:rPr>
        <w:t>4</w:t>
      </w:r>
      <w:r w:rsidRPr="000702BF">
        <w:t>.5-</w:t>
      </w:r>
      <w:r w:rsidRPr="000702BF">
        <w:rPr>
          <w:lang w:eastAsia="zh-CN"/>
        </w:rPr>
        <w:t>2</w:t>
      </w:r>
      <w:r w:rsidRPr="000702BF">
        <w:t>: Test Tolerance (</w:t>
      </w:r>
      <w:r w:rsidRPr="000702BF">
        <w:rPr>
          <w:rFonts w:eastAsia="Osaka"/>
        </w:rPr>
        <w:t>Maximum input level</w:t>
      </w:r>
      <w:r w:rsidRPr="000702BF">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2768"/>
      </w:tblGrid>
      <w:tr w:rsidR="00CD67EB" w:rsidRPr="000702BF" w14:paraId="04A001C1" w14:textId="77777777" w:rsidTr="008D0E0E">
        <w:trPr>
          <w:jc w:val="center"/>
        </w:trPr>
        <w:tc>
          <w:tcPr>
            <w:tcW w:w="2768" w:type="dxa"/>
            <w:tcBorders>
              <w:top w:val="single" w:sz="4" w:space="0" w:color="auto"/>
              <w:left w:val="single" w:sz="4" w:space="0" w:color="auto"/>
              <w:bottom w:val="single" w:sz="4" w:space="0" w:color="auto"/>
              <w:right w:val="single" w:sz="4" w:space="0" w:color="auto"/>
            </w:tcBorders>
            <w:vAlign w:val="center"/>
          </w:tcPr>
          <w:p w14:paraId="5AA8465B" w14:textId="7F0CB98D" w:rsidR="00CD67EB" w:rsidRPr="000702BF" w:rsidRDefault="00CD67EB" w:rsidP="00AE3F12">
            <w:pPr>
              <w:pStyle w:val="TAH"/>
            </w:pPr>
            <w:r w:rsidRPr="000702BF">
              <w:t>f</w:t>
            </w:r>
            <w:r w:rsidR="008D0E0E" w:rsidRPr="000702BF">
              <w:t xml:space="preserve"> </w:t>
            </w:r>
            <w:r w:rsidRPr="000702BF">
              <w:t>≤</w:t>
            </w:r>
            <w:r w:rsidR="008D0E0E" w:rsidRPr="000702BF">
              <w:t xml:space="preserve"> </w:t>
            </w:r>
            <w:r w:rsidRPr="000702BF">
              <w:t>3.0GHz</w:t>
            </w:r>
          </w:p>
        </w:tc>
      </w:tr>
      <w:tr w:rsidR="00CD67EB" w:rsidRPr="000702BF" w14:paraId="294DF21D" w14:textId="77777777" w:rsidTr="008D0E0E">
        <w:trPr>
          <w:jc w:val="center"/>
        </w:trPr>
        <w:tc>
          <w:tcPr>
            <w:tcW w:w="2768" w:type="dxa"/>
            <w:tcBorders>
              <w:top w:val="single" w:sz="4" w:space="0" w:color="auto"/>
              <w:left w:val="single" w:sz="4" w:space="0" w:color="auto"/>
              <w:bottom w:val="single" w:sz="4" w:space="0" w:color="auto"/>
              <w:right w:val="single" w:sz="4" w:space="0" w:color="auto"/>
            </w:tcBorders>
            <w:vAlign w:val="center"/>
          </w:tcPr>
          <w:p w14:paraId="097003C9" w14:textId="32F8B0FC" w:rsidR="00CD67EB" w:rsidRPr="000702BF" w:rsidRDefault="00C12BFC" w:rsidP="00AE3F12">
            <w:pPr>
              <w:pStyle w:val="TAC"/>
            </w:pPr>
            <w:r w:rsidRPr="000702BF">
              <w:t>0.7</w:t>
            </w:r>
            <w:r w:rsidR="008D0E0E" w:rsidRPr="000702BF">
              <w:t xml:space="preserve"> </w:t>
            </w:r>
            <w:r w:rsidR="00CD67EB" w:rsidRPr="000702BF">
              <w:t>dB</w:t>
            </w:r>
          </w:p>
        </w:tc>
      </w:tr>
    </w:tbl>
    <w:p w14:paraId="4B8B970F" w14:textId="77777777" w:rsidR="001B6141" w:rsidRPr="000702BF" w:rsidRDefault="001B6141" w:rsidP="001B6141">
      <w:bookmarkStart w:id="1311" w:name="_Toc123057960"/>
      <w:bookmarkStart w:id="1312" w:name="_Toc124256653"/>
    </w:p>
    <w:p w14:paraId="69E76A95" w14:textId="5E039C2F" w:rsidR="00737688" w:rsidRPr="000702BF" w:rsidRDefault="00737688" w:rsidP="00737688">
      <w:pPr>
        <w:pStyle w:val="Heading2"/>
      </w:pPr>
      <w:bookmarkStart w:id="1313" w:name="_Toc137543615"/>
      <w:bookmarkStart w:id="1314" w:name="_Toc152356702"/>
      <w:r w:rsidRPr="000702BF">
        <w:t>7.5</w:t>
      </w:r>
      <w:r w:rsidRPr="000702BF">
        <w:tab/>
        <w:t>Adjacent channel selectivity</w:t>
      </w:r>
      <w:bookmarkEnd w:id="1311"/>
      <w:bookmarkEnd w:id="1312"/>
      <w:bookmarkEnd w:id="1313"/>
      <w:bookmarkEnd w:id="1314"/>
    </w:p>
    <w:p w14:paraId="332B6E44" w14:textId="77777777" w:rsidR="00442976" w:rsidRPr="000702BF" w:rsidRDefault="00442976" w:rsidP="0002370F">
      <w:pPr>
        <w:pStyle w:val="Heading3"/>
      </w:pPr>
      <w:bookmarkStart w:id="1315" w:name="_Toc27478431"/>
      <w:bookmarkStart w:id="1316" w:name="_Toc36227150"/>
      <w:bookmarkStart w:id="1317" w:name="_Toc152356703"/>
      <w:r w:rsidRPr="000702BF">
        <w:t>7.5.1</w:t>
      </w:r>
      <w:r w:rsidRPr="000702BF">
        <w:tab/>
        <w:t>Test purpose</w:t>
      </w:r>
      <w:bookmarkEnd w:id="1315"/>
      <w:bookmarkEnd w:id="1316"/>
      <w:bookmarkEnd w:id="1317"/>
    </w:p>
    <w:p w14:paraId="2431F3BB" w14:textId="77777777" w:rsidR="00442976" w:rsidRPr="000702BF" w:rsidRDefault="00442976" w:rsidP="00442976">
      <w:r w:rsidRPr="000702BF">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2B601C49" w14:textId="77777777" w:rsidR="00442976" w:rsidRPr="000702BF" w:rsidRDefault="00442976" w:rsidP="0002370F">
      <w:pPr>
        <w:pStyle w:val="Heading3"/>
      </w:pPr>
      <w:bookmarkStart w:id="1318" w:name="_Toc27478432"/>
      <w:bookmarkStart w:id="1319" w:name="_Toc36227151"/>
      <w:bookmarkStart w:id="1320" w:name="_Toc152356704"/>
      <w:r w:rsidRPr="000702BF">
        <w:t>7.5.2</w:t>
      </w:r>
      <w:r w:rsidRPr="000702BF">
        <w:tab/>
        <w:t>Test applicability</w:t>
      </w:r>
      <w:bookmarkEnd w:id="1318"/>
      <w:bookmarkEnd w:id="1319"/>
      <w:bookmarkEnd w:id="1320"/>
    </w:p>
    <w:p w14:paraId="2129DDB6" w14:textId="77777777" w:rsidR="00442976" w:rsidRPr="000702BF" w:rsidRDefault="00442976" w:rsidP="00442976">
      <w:r w:rsidRPr="000702BF">
        <w:t>This test case applies to all types of NR UE release 17 and forward that support satellite access operation.</w:t>
      </w:r>
    </w:p>
    <w:p w14:paraId="5E2B43A4" w14:textId="77777777" w:rsidR="00442976" w:rsidRPr="000702BF" w:rsidRDefault="00442976" w:rsidP="0002370F">
      <w:pPr>
        <w:pStyle w:val="Heading3"/>
      </w:pPr>
      <w:bookmarkStart w:id="1321" w:name="_Toc27478433"/>
      <w:bookmarkStart w:id="1322" w:name="_Toc36227152"/>
      <w:bookmarkStart w:id="1323" w:name="_Toc152356705"/>
      <w:r w:rsidRPr="000702BF">
        <w:lastRenderedPageBreak/>
        <w:t>7.5.3</w:t>
      </w:r>
      <w:r w:rsidRPr="000702BF">
        <w:tab/>
        <w:t>Minimum conformance requirements</w:t>
      </w:r>
      <w:bookmarkEnd w:id="1321"/>
      <w:bookmarkEnd w:id="1322"/>
      <w:bookmarkEnd w:id="1323"/>
    </w:p>
    <w:p w14:paraId="3CCED115" w14:textId="0E51D708" w:rsidR="00442976" w:rsidRPr="000702BF" w:rsidRDefault="00442976" w:rsidP="000702BF">
      <w:bookmarkStart w:id="1324" w:name="_MCCTEMPBM_CRPT44170236___4"/>
      <w:r w:rsidRPr="000702BF">
        <w:t>In Release 17, only frequency bands below 2.7GHz are considered.</w:t>
      </w:r>
      <w:r w:rsidRPr="000702BF">
        <w:rPr>
          <w:rFonts w:hint="eastAsia"/>
        </w:rPr>
        <w:t xml:space="preserve"> </w:t>
      </w:r>
      <w:r w:rsidRPr="000702BF">
        <w:t>The NR satellite UE shall fulfil the minimum requirements specified in Table 7.5.3-1 for NR satellite bands with FDL_high &lt; 2700 MHz and FUL_high &lt; 2</w:t>
      </w:r>
      <w:r w:rsidR="007C04FC">
        <w:t>,</w:t>
      </w:r>
      <w:r w:rsidRPr="000702BF">
        <w:t xml:space="preserve">700 MHz. These requirements apply for all values of an adjacent channel interferer in case 1 and for any SCS specified for the channel bandwidth of the wanted signal. The lower and upper range of test parameters are chosen as in Table 7.5.3-2 and Table 7.5.3-3 for verification of the requirements specified in Table 7.5.3-1. For these test parameters, the throughput shall be ≥ 95 % of the maximum throughput of the reference measurement channels as specified in </w:t>
      </w:r>
      <w:r w:rsidR="00962386" w:rsidRPr="000702BF">
        <w:t>3GPP TS 38.101</w:t>
      </w:r>
      <w:r w:rsidR="00962386" w:rsidRPr="000702BF">
        <w:noBreakHyphen/>
        <w:t xml:space="preserve">1 </w:t>
      </w:r>
      <w:r w:rsidRPr="000702BF">
        <w:t>[5] Annexes A.2.2 and A.3.</w:t>
      </w:r>
      <w:r w:rsidR="0044729F" w:rsidRPr="000702BF">
        <w:t>2</w:t>
      </w:r>
      <w:r w:rsidRPr="000702BF">
        <w:t xml:space="preserve"> (with one sided dynamic OCNG Pattern OP.1 FD for the DL-signal as described in </w:t>
      </w:r>
      <w:r w:rsidR="00962386" w:rsidRPr="000702BF">
        <w:t>3GPP TS 38.101</w:t>
      </w:r>
      <w:r w:rsidR="00962386" w:rsidRPr="000702BF">
        <w:noBreakHyphen/>
        <w:t xml:space="preserve">1 </w:t>
      </w:r>
      <w:r w:rsidRPr="000702BF">
        <w:t>[5] Annex A.5.1.1/A.5.2.1).</w:t>
      </w:r>
    </w:p>
    <w:bookmarkEnd w:id="1324"/>
    <w:p w14:paraId="6537D8AF" w14:textId="5AA37778" w:rsidR="00442976" w:rsidRPr="000702BF" w:rsidRDefault="00442976" w:rsidP="00442976">
      <w:pPr>
        <w:pStyle w:val="TH"/>
      </w:pPr>
      <w:r w:rsidRPr="000702BF">
        <w:t>Table 7.5.3-1: ACS for NR satellite bands with 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0"/>
        <w:gridCol w:w="874"/>
        <w:gridCol w:w="1065"/>
        <w:gridCol w:w="1065"/>
        <w:gridCol w:w="1066"/>
      </w:tblGrid>
      <w:tr w:rsidR="00442976" w:rsidRPr="000702BF" w14:paraId="78428B40" w14:textId="77777777" w:rsidTr="008D0E0E">
        <w:trPr>
          <w:jc w:val="center"/>
        </w:trPr>
        <w:tc>
          <w:tcPr>
            <w:tcW w:w="1170" w:type="dxa"/>
            <w:vMerge w:val="restart"/>
            <w:shd w:val="clear" w:color="auto" w:fill="auto"/>
            <w:vAlign w:val="center"/>
          </w:tcPr>
          <w:p w14:paraId="2A80AB69" w14:textId="6E104B5E" w:rsidR="00442976" w:rsidRPr="000702BF" w:rsidRDefault="00442976" w:rsidP="00AE3F12">
            <w:pPr>
              <w:pStyle w:val="TAH"/>
            </w:pPr>
            <w:r w:rsidRPr="000702BF">
              <w:t>RX</w:t>
            </w:r>
            <w:r w:rsidR="008D0E0E" w:rsidRPr="000702BF">
              <w:t xml:space="preserve"> </w:t>
            </w:r>
            <w:r w:rsidRPr="000702BF">
              <w:t>parameter</w:t>
            </w:r>
          </w:p>
        </w:tc>
        <w:tc>
          <w:tcPr>
            <w:tcW w:w="874" w:type="dxa"/>
            <w:vMerge w:val="restart"/>
            <w:vAlign w:val="center"/>
          </w:tcPr>
          <w:p w14:paraId="253C9BF6" w14:textId="77777777" w:rsidR="00442976" w:rsidRPr="000702BF" w:rsidRDefault="00442976" w:rsidP="00AE3F12">
            <w:pPr>
              <w:pStyle w:val="TAH"/>
            </w:pPr>
            <w:r w:rsidRPr="000702BF">
              <w:t>Units</w:t>
            </w:r>
          </w:p>
        </w:tc>
        <w:tc>
          <w:tcPr>
            <w:tcW w:w="3196" w:type="dxa"/>
            <w:gridSpan w:val="3"/>
            <w:vAlign w:val="center"/>
          </w:tcPr>
          <w:p w14:paraId="2137E46A" w14:textId="2FC4C735"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4599F50B" w14:textId="77777777" w:rsidTr="008D0E0E">
        <w:trPr>
          <w:jc w:val="center"/>
        </w:trPr>
        <w:tc>
          <w:tcPr>
            <w:tcW w:w="1170" w:type="dxa"/>
            <w:vMerge/>
            <w:shd w:val="clear" w:color="auto" w:fill="auto"/>
            <w:vAlign w:val="center"/>
          </w:tcPr>
          <w:p w14:paraId="2BE500CD" w14:textId="77777777" w:rsidR="00442976" w:rsidRPr="000702BF" w:rsidRDefault="00442976" w:rsidP="00AE3F12">
            <w:pPr>
              <w:pStyle w:val="TAH"/>
            </w:pPr>
          </w:p>
        </w:tc>
        <w:tc>
          <w:tcPr>
            <w:tcW w:w="874" w:type="dxa"/>
            <w:vMerge/>
            <w:vAlign w:val="center"/>
          </w:tcPr>
          <w:p w14:paraId="0B5C7757" w14:textId="77777777" w:rsidR="00442976" w:rsidRPr="000702BF" w:rsidRDefault="00442976" w:rsidP="00AE3F12">
            <w:pPr>
              <w:pStyle w:val="TAH"/>
            </w:pPr>
          </w:p>
        </w:tc>
        <w:tc>
          <w:tcPr>
            <w:tcW w:w="1065" w:type="dxa"/>
            <w:vAlign w:val="center"/>
          </w:tcPr>
          <w:p w14:paraId="755B074A" w14:textId="48ACEE15" w:rsidR="00442976" w:rsidRPr="000702BF" w:rsidRDefault="00442976" w:rsidP="00AE3F12">
            <w:pPr>
              <w:pStyle w:val="TAH"/>
            </w:pPr>
            <w:r w:rsidRPr="000702BF">
              <w:t>5,</w:t>
            </w:r>
            <w:r w:rsidR="008D0E0E" w:rsidRPr="000702BF">
              <w:t xml:space="preserve"> </w:t>
            </w:r>
            <w:r w:rsidRPr="000702BF">
              <w:t>10</w:t>
            </w:r>
          </w:p>
        </w:tc>
        <w:tc>
          <w:tcPr>
            <w:tcW w:w="1065" w:type="dxa"/>
            <w:vAlign w:val="center"/>
          </w:tcPr>
          <w:p w14:paraId="4033950C" w14:textId="77777777" w:rsidR="00442976" w:rsidRPr="000702BF" w:rsidRDefault="00442976" w:rsidP="00AE3F12">
            <w:pPr>
              <w:pStyle w:val="TAH"/>
            </w:pPr>
            <w:r w:rsidRPr="000702BF">
              <w:t>15</w:t>
            </w:r>
          </w:p>
        </w:tc>
        <w:tc>
          <w:tcPr>
            <w:tcW w:w="1066" w:type="dxa"/>
            <w:vAlign w:val="center"/>
          </w:tcPr>
          <w:p w14:paraId="15E9CE3F" w14:textId="77777777" w:rsidR="00442976" w:rsidRPr="000702BF" w:rsidRDefault="00442976" w:rsidP="00AE3F12">
            <w:pPr>
              <w:pStyle w:val="TAH"/>
            </w:pPr>
            <w:r w:rsidRPr="000702BF">
              <w:t>20</w:t>
            </w:r>
          </w:p>
        </w:tc>
      </w:tr>
      <w:tr w:rsidR="00442976" w:rsidRPr="000702BF" w14:paraId="1ED7C05D" w14:textId="77777777" w:rsidTr="008D0E0E">
        <w:trPr>
          <w:jc w:val="center"/>
        </w:trPr>
        <w:tc>
          <w:tcPr>
            <w:tcW w:w="1170" w:type="dxa"/>
            <w:shd w:val="clear" w:color="auto" w:fill="auto"/>
            <w:vAlign w:val="center"/>
          </w:tcPr>
          <w:p w14:paraId="3E5A7CA4" w14:textId="77777777" w:rsidR="00442976" w:rsidRPr="000702BF" w:rsidRDefault="00442976" w:rsidP="00AE3F12">
            <w:pPr>
              <w:pStyle w:val="TAC"/>
            </w:pPr>
            <w:r w:rsidRPr="000702BF">
              <w:t>ACS</w:t>
            </w:r>
          </w:p>
        </w:tc>
        <w:tc>
          <w:tcPr>
            <w:tcW w:w="874" w:type="dxa"/>
            <w:vAlign w:val="center"/>
          </w:tcPr>
          <w:p w14:paraId="306C6AA8" w14:textId="77777777" w:rsidR="00442976" w:rsidRPr="000702BF" w:rsidRDefault="00442976" w:rsidP="00AE3F12">
            <w:pPr>
              <w:pStyle w:val="TAC"/>
            </w:pPr>
            <w:r w:rsidRPr="000702BF">
              <w:t>dB</w:t>
            </w:r>
          </w:p>
        </w:tc>
        <w:tc>
          <w:tcPr>
            <w:tcW w:w="1065" w:type="dxa"/>
            <w:vAlign w:val="center"/>
          </w:tcPr>
          <w:p w14:paraId="4A448905" w14:textId="77777777" w:rsidR="00442976" w:rsidRPr="000702BF" w:rsidRDefault="00442976" w:rsidP="00AE3F12">
            <w:pPr>
              <w:pStyle w:val="TAC"/>
            </w:pPr>
            <w:r w:rsidRPr="000702BF">
              <w:t>33</w:t>
            </w:r>
          </w:p>
        </w:tc>
        <w:tc>
          <w:tcPr>
            <w:tcW w:w="1065" w:type="dxa"/>
            <w:vAlign w:val="center"/>
          </w:tcPr>
          <w:p w14:paraId="4249646D" w14:textId="77777777" w:rsidR="00442976" w:rsidRPr="000702BF" w:rsidRDefault="00442976" w:rsidP="00AE3F12">
            <w:pPr>
              <w:pStyle w:val="TAC"/>
            </w:pPr>
            <w:r w:rsidRPr="000702BF">
              <w:t>30</w:t>
            </w:r>
          </w:p>
        </w:tc>
        <w:tc>
          <w:tcPr>
            <w:tcW w:w="1066" w:type="dxa"/>
            <w:vAlign w:val="center"/>
          </w:tcPr>
          <w:p w14:paraId="149E7ABF" w14:textId="77777777" w:rsidR="00442976" w:rsidRPr="000702BF" w:rsidRDefault="00442976" w:rsidP="00AE3F12">
            <w:pPr>
              <w:pStyle w:val="TAC"/>
            </w:pPr>
            <w:r w:rsidRPr="000702BF">
              <w:t>27</w:t>
            </w:r>
          </w:p>
        </w:tc>
      </w:tr>
    </w:tbl>
    <w:p w14:paraId="55FB747E" w14:textId="77777777" w:rsidR="00442976" w:rsidRPr="000702BF" w:rsidRDefault="00442976" w:rsidP="00442976"/>
    <w:p w14:paraId="2AB0F545" w14:textId="72251981" w:rsidR="00442976" w:rsidRPr="000702BF" w:rsidRDefault="00442976" w:rsidP="00442976">
      <w:pPr>
        <w:pStyle w:val="TH"/>
      </w:pPr>
      <w:r w:rsidRPr="000702BF">
        <w:t>Table 7.5.3-2: Test parameters for NR bands with F</w:t>
      </w:r>
      <w:r w:rsidRPr="000702BF">
        <w:rPr>
          <w:vertAlign w:val="subscript"/>
        </w:rPr>
        <w:t xml:space="preserve">DL_high </w:t>
      </w:r>
      <w:r w:rsidRPr="000702BF">
        <w:t>&lt; 2</w:t>
      </w:r>
      <w:r w:rsidR="007C04FC">
        <w:t>,</w:t>
      </w:r>
      <w:r w:rsidRPr="000702BF">
        <w:t>700 MHz and F</w:t>
      </w:r>
      <w:r w:rsidRPr="000702BF">
        <w:rPr>
          <w:vertAlign w:val="subscript"/>
        </w:rPr>
        <w:t xml:space="preserve">UL_high </w:t>
      </w:r>
      <w:r w:rsidRPr="000702BF">
        <w:t>&lt; 2</w:t>
      </w:r>
      <w:r w:rsidR="007C04FC">
        <w:t>,</w:t>
      </w:r>
      <w:r w:rsidRPr="000702BF">
        <w:t>700 MHz,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1A662A84" w14:textId="77777777" w:rsidTr="008D0E0E">
        <w:trPr>
          <w:jc w:val="center"/>
        </w:trPr>
        <w:tc>
          <w:tcPr>
            <w:tcW w:w="1985" w:type="dxa"/>
            <w:vMerge w:val="restart"/>
            <w:vAlign w:val="center"/>
          </w:tcPr>
          <w:p w14:paraId="61BE1655" w14:textId="1BA1A126"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546B928B" w14:textId="77777777" w:rsidR="00442976" w:rsidRPr="000702BF" w:rsidRDefault="00442976" w:rsidP="00AE3F12">
            <w:pPr>
              <w:pStyle w:val="TAH"/>
            </w:pPr>
            <w:r w:rsidRPr="000702BF">
              <w:t>Units</w:t>
            </w:r>
          </w:p>
        </w:tc>
        <w:tc>
          <w:tcPr>
            <w:tcW w:w="5779" w:type="dxa"/>
            <w:gridSpan w:val="3"/>
            <w:vAlign w:val="center"/>
          </w:tcPr>
          <w:p w14:paraId="3DE1CC44" w14:textId="3C48ACC2"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04A08403" w14:textId="77777777" w:rsidTr="008D0E0E">
        <w:trPr>
          <w:jc w:val="center"/>
        </w:trPr>
        <w:tc>
          <w:tcPr>
            <w:tcW w:w="1985" w:type="dxa"/>
            <w:vMerge/>
            <w:vAlign w:val="center"/>
          </w:tcPr>
          <w:p w14:paraId="5C79CD50" w14:textId="77777777" w:rsidR="00442976" w:rsidRPr="000702BF" w:rsidRDefault="00442976" w:rsidP="00AE3F12">
            <w:pPr>
              <w:pStyle w:val="TAH"/>
            </w:pPr>
          </w:p>
        </w:tc>
        <w:tc>
          <w:tcPr>
            <w:tcW w:w="1305" w:type="dxa"/>
            <w:vMerge/>
            <w:vAlign w:val="center"/>
          </w:tcPr>
          <w:p w14:paraId="47C65B37" w14:textId="77777777" w:rsidR="00442976" w:rsidRPr="000702BF" w:rsidRDefault="00442976" w:rsidP="00AE3F12">
            <w:pPr>
              <w:pStyle w:val="TAH"/>
            </w:pPr>
          </w:p>
        </w:tc>
        <w:tc>
          <w:tcPr>
            <w:tcW w:w="1926" w:type="dxa"/>
            <w:vAlign w:val="center"/>
          </w:tcPr>
          <w:p w14:paraId="1FA62F10" w14:textId="02B7397B"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456849BC" w14:textId="77777777" w:rsidR="00442976" w:rsidRPr="000702BF" w:rsidRDefault="00442976" w:rsidP="00AE3F12">
            <w:pPr>
              <w:pStyle w:val="TAH"/>
            </w:pPr>
            <w:r w:rsidRPr="000702BF">
              <w:t>15</w:t>
            </w:r>
          </w:p>
        </w:tc>
        <w:tc>
          <w:tcPr>
            <w:tcW w:w="1927" w:type="dxa"/>
            <w:vAlign w:val="center"/>
          </w:tcPr>
          <w:p w14:paraId="4CE191BB"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04487841" w14:textId="77777777" w:rsidTr="008D0E0E">
        <w:trPr>
          <w:jc w:val="center"/>
        </w:trPr>
        <w:tc>
          <w:tcPr>
            <w:tcW w:w="1985" w:type="dxa"/>
            <w:vAlign w:val="center"/>
          </w:tcPr>
          <w:p w14:paraId="1CF508BC" w14:textId="4B652410"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7F5CDD20" w14:textId="77777777" w:rsidR="00442976" w:rsidRPr="000702BF" w:rsidRDefault="00442976" w:rsidP="00AE3F12">
            <w:pPr>
              <w:pStyle w:val="TAC"/>
            </w:pPr>
            <w:r w:rsidRPr="000702BF">
              <w:t>dBm</w:t>
            </w:r>
          </w:p>
        </w:tc>
        <w:tc>
          <w:tcPr>
            <w:tcW w:w="5779" w:type="dxa"/>
            <w:gridSpan w:val="3"/>
            <w:vAlign w:val="center"/>
          </w:tcPr>
          <w:p w14:paraId="289C03BF" w14:textId="15BE40A0"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14</w:t>
            </w:r>
            <w:r w:rsidR="008D0E0E" w:rsidRPr="000702BF">
              <w:t xml:space="preserve"> </w:t>
            </w:r>
            <w:r w:rsidRPr="000702BF">
              <w:t>dB</w:t>
            </w:r>
          </w:p>
        </w:tc>
      </w:tr>
      <w:tr w:rsidR="00442976" w:rsidRPr="000702BF" w14:paraId="5B965CAF" w14:textId="77777777" w:rsidTr="008D0E0E">
        <w:trPr>
          <w:jc w:val="center"/>
        </w:trPr>
        <w:tc>
          <w:tcPr>
            <w:tcW w:w="1985" w:type="dxa"/>
            <w:vAlign w:val="center"/>
          </w:tcPr>
          <w:p w14:paraId="6B39FC20" w14:textId="77777777" w:rsidR="00442976" w:rsidRPr="000702BF" w:rsidRDefault="00442976" w:rsidP="00AE3F12">
            <w:pPr>
              <w:pStyle w:val="TAC"/>
            </w:pPr>
            <w:bookmarkStart w:id="1325" w:name="_MCCTEMPBM_CRPT44170237___7"/>
            <w:r w:rsidRPr="000702BF">
              <w:t>P</w:t>
            </w:r>
            <w:r w:rsidRPr="000702BF">
              <w:rPr>
                <w:vertAlign w:val="subscript"/>
              </w:rPr>
              <w:t>interferer</w:t>
            </w:r>
            <w:r w:rsidRPr="000702BF">
              <w:rPr>
                <w:rFonts w:asciiTheme="minorEastAsia" w:eastAsiaTheme="minorEastAsia" w:hAnsiTheme="minorEastAsia"/>
                <w:vertAlign w:val="superscript"/>
              </w:rPr>
              <w:t>4</w:t>
            </w:r>
            <w:bookmarkEnd w:id="1325"/>
          </w:p>
        </w:tc>
        <w:tc>
          <w:tcPr>
            <w:tcW w:w="1305" w:type="dxa"/>
            <w:vAlign w:val="center"/>
          </w:tcPr>
          <w:p w14:paraId="2A8A3F67" w14:textId="77777777" w:rsidR="00442976" w:rsidRPr="000702BF" w:rsidRDefault="00442976" w:rsidP="00AE3F12">
            <w:pPr>
              <w:pStyle w:val="TAC"/>
            </w:pPr>
            <w:r w:rsidRPr="000702BF">
              <w:t>dBm</w:t>
            </w:r>
          </w:p>
        </w:tc>
        <w:tc>
          <w:tcPr>
            <w:tcW w:w="1926" w:type="dxa"/>
            <w:vAlign w:val="center"/>
          </w:tcPr>
          <w:p w14:paraId="14AF1BED" w14:textId="265A09B5"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45.5</w:t>
            </w:r>
            <w:r w:rsidR="008D0E0E" w:rsidRPr="000702BF">
              <w:t xml:space="preserve"> </w:t>
            </w:r>
            <w:r w:rsidRPr="000702BF">
              <w:t>dB</w:t>
            </w:r>
          </w:p>
        </w:tc>
        <w:tc>
          <w:tcPr>
            <w:tcW w:w="1926" w:type="dxa"/>
            <w:vAlign w:val="center"/>
          </w:tcPr>
          <w:p w14:paraId="1CCF0DD8" w14:textId="3E0D6B7A"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42.5</w:t>
            </w:r>
            <w:r w:rsidR="008D0E0E" w:rsidRPr="000702BF">
              <w:t xml:space="preserve"> </w:t>
            </w:r>
            <w:r w:rsidRPr="000702BF">
              <w:t>dB</w:t>
            </w:r>
          </w:p>
        </w:tc>
        <w:tc>
          <w:tcPr>
            <w:tcW w:w="1927" w:type="dxa"/>
            <w:vAlign w:val="center"/>
          </w:tcPr>
          <w:p w14:paraId="4E52DA87" w14:textId="603371C8"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39.5</w:t>
            </w:r>
          </w:p>
        </w:tc>
      </w:tr>
      <w:tr w:rsidR="00442976" w:rsidRPr="000702BF" w14:paraId="629DEB95" w14:textId="77777777" w:rsidTr="008D0E0E">
        <w:trPr>
          <w:jc w:val="center"/>
        </w:trPr>
        <w:tc>
          <w:tcPr>
            <w:tcW w:w="1985" w:type="dxa"/>
            <w:vAlign w:val="center"/>
          </w:tcPr>
          <w:p w14:paraId="326E9824"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57CF6C80" w14:textId="77777777" w:rsidR="00442976" w:rsidRPr="000702BF" w:rsidRDefault="00442976" w:rsidP="00AE3F12">
            <w:pPr>
              <w:pStyle w:val="TAC"/>
            </w:pPr>
            <w:r w:rsidRPr="000702BF">
              <w:t>MHz</w:t>
            </w:r>
          </w:p>
        </w:tc>
        <w:tc>
          <w:tcPr>
            <w:tcW w:w="5779" w:type="dxa"/>
            <w:gridSpan w:val="3"/>
            <w:vAlign w:val="center"/>
          </w:tcPr>
          <w:p w14:paraId="4B825905"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461D1052" w14:textId="77777777" w:rsidTr="008D0E0E">
        <w:trPr>
          <w:jc w:val="center"/>
        </w:trPr>
        <w:tc>
          <w:tcPr>
            <w:tcW w:w="1985" w:type="dxa"/>
            <w:vAlign w:val="center"/>
          </w:tcPr>
          <w:p w14:paraId="5F639A01" w14:textId="2AB5AE41"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r w:rsidRPr="000702BF">
              <w:rPr>
                <w:rFonts w:hint="eastAsia"/>
                <w:vertAlign w:val="superscript"/>
              </w:rPr>
              <w:t>2</w:t>
            </w:r>
          </w:p>
        </w:tc>
        <w:tc>
          <w:tcPr>
            <w:tcW w:w="1305" w:type="dxa"/>
            <w:vAlign w:val="center"/>
          </w:tcPr>
          <w:p w14:paraId="0B180144" w14:textId="77777777" w:rsidR="00442976" w:rsidRPr="000702BF" w:rsidRDefault="00442976" w:rsidP="00AE3F12">
            <w:pPr>
              <w:pStyle w:val="TAC"/>
            </w:pPr>
            <w:r w:rsidRPr="000702BF">
              <w:t>MHz</w:t>
            </w:r>
          </w:p>
        </w:tc>
        <w:tc>
          <w:tcPr>
            <w:tcW w:w="5779" w:type="dxa"/>
            <w:gridSpan w:val="3"/>
            <w:vAlign w:val="center"/>
          </w:tcPr>
          <w:p w14:paraId="32F54C92" w14:textId="20AB9FF6"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07873FBB" w14:textId="77777777" w:rsidR="00442976" w:rsidRPr="000702BF" w:rsidRDefault="00442976" w:rsidP="00AE3F12">
            <w:pPr>
              <w:pStyle w:val="TAC"/>
            </w:pPr>
            <w:r w:rsidRPr="000702BF">
              <w:t>/</w:t>
            </w:r>
          </w:p>
          <w:p w14:paraId="6AA48F5F" w14:textId="400E9E47"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1B6E03A0" w14:textId="77777777" w:rsidTr="008D0E0E">
        <w:trPr>
          <w:jc w:val="center"/>
        </w:trPr>
        <w:tc>
          <w:tcPr>
            <w:tcW w:w="9069" w:type="dxa"/>
            <w:gridSpan w:val="5"/>
          </w:tcPr>
          <w:p w14:paraId="6407E757" w14:textId="507547A2"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1E42CE5F" w14:textId="56CA5B48"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37FD216E">
                <v:shape id="_x0000_i1027" type="#_x0000_t75" style="width:114pt;height:9.75pt" o:ole="">
                  <v:imagedata r:id="rId19" o:title=""/>
                </v:shape>
                <o:OLEObject Type="Embed" ProgID="Equation.3" ShapeID="_x0000_i1027" DrawAspect="Content" ObjectID="_1765802124" r:id="rId20"/>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03F3DD38" w14:textId="4681D3B6"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Annexes</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w:t>
            </w:r>
            <w:r w:rsidR="008D0E0E" w:rsidRPr="000702BF">
              <w:t xml:space="preserve"> </w:t>
            </w:r>
            <w:r w:rsidRPr="000702BF">
              <w:t>A.5.1.1.</w:t>
            </w:r>
          </w:p>
          <w:p w14:paraId="3D7A647E" w14:textId="42DBDD32"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668DE066" w14:textId="77777777" w:rsidR="00442976" w:rsidRPr="000702BF" w:rsidRDefault="00442976" w:rsidP="00442976"/>
    <w:p w14:paraId="6BE689A3" w14:textId="716B59EB" w:rsidR="00442976" w:rsidRPr="000702BF" w:rsidRDefault="00442976" w:rsidP="00442976">
      <w:pPr>
        <w:pStyle w:val="TH"/>
      </w:pPr>
      <w:r w:rsidRPr="000702BF">
        <w:t xml:space="preserve">Table 7.5.3-3: Test parameters for NR bands with </w:t>
      </w:r>
      <w:r w:rsidR="0002370F" w:rsidRPr="000702BF">
        <w:br/>
      </w:r>
      <w:r w:rsidRPr="000702BF">
        <w:t>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11DB05DE" w14:textId="77777777" w:rsidTr="008D0E0E">
        <w:trPr>
          <w:jc w:val="center"/>
        </w:trPr>
        <w:tc>
          <w:tcPr>
            <w:tcW w:w="1985" w:type="dxa"/>
            <w:vMerge w:val="restart"/>
            <w:vAlign w:val="center"/>
          </w:tcPr>
          <w:p w14:paraId="063B113A" w14:textId="27C69202"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23109DD6" w14:textId="77777777" w:rsidR="00442976" w:rsidRPr="000702BF" w:rsidRDefault="00442976" w:rsidP="00AE3F12">
            <w:pPr>
              <w:pStyle w:val="TAH"/>
            </w:pPr>
            <w:r w:rsidRPr="000702BF">
              <w:t>Units</w:t>
            </w:r>
          </w:p>
        </w:tc>
        <w:tc>
          <w:tcPr>
            <w:tcW w:w="5779" w:type="dxa"/>
            <w:gridSpan w:val="3"/>
            <w:vAlign w:val="center"/>
          </w:tcPr>
          <w:p w14:paraId="4F83E452" w14:textId="140E33E4"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1F73A451" w14:textId="77777777" w:rsidTr="008D0E0E">
        <w:trPr>
          <w:jc w:val="center"/>
        </w:trPr>
        <w:tc>
          <w:tcPr>
            <w:tcW w:w="1985" w:type="dxa"/>
            <w:vMerge/>
            <w:vAlign w:val="center"/>
          </w:tcPr>
          <w:p w14:paraId="1A7CD497" w14:textId="77777777" w:rsidR="00442976" w:rsidRPr="000702BF" w:rsidRDefault="00442976" w:rsidP="00AE3F12">
            <w:pPr>
              <w:pStyle w:val="TAH"/>
            </w:pPr>
          </w:p>
        </w:tc>
        <w:tc>
          <w:tcPr>
            <w:tcW w:w="1305" w:type="dxa"/>
            <w:vMerge/>
            <w:vAlign w:val="center"/>
          </w:tcPr>
          <w:p w14:paraId="41F46E83" w14:textId="77777777" w:rsidR="00442976" w:rsidRPr="000702BF" w:rsidRDefault="00442976" w:rsidP="00AE3F12">
            <w:pPr>
              <w:pStyle w:val="TAH"/>
            </w:pPr>
          </w:p>
        </w:tc>
        <w:tc>
          <w:tcPr>
            <w:tcW w:w="1926" w:type="dxa"/>
            <w:vAlign w:val="center"/>
          </w:tcPr>
          <w:p w14:paraId="59406045" w14:textId="394A62B7"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15BA1840" w14:textId="77777777" w:rsidR="00442976" w:rsidRPr="000702BF" w:rsidRDefault="00442976" w:rsidP="00AE3F12">
            <w:pPr>
              <w:pStyle w:val="TAH"/>
            </w:pPr>
            <w:r w:rsidRPr="000702BF">
              <w:t>15</w:t>
            </w:r>
          </w:p>
        </w:tc>
        <w:tc>
          <w:tcPr>
            <w:tcW w:w="1927" w:type="dxa"/>
            <w:vAlign w:val="center"/>
          </w:tcPr>
          <w:p w14:paraId="1F411948"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628B1E84" w14:textId="77777777" w:rsidTr="008D0E0E">
        <w:trPr>
          <w:jc w:val="center"/>
        </w:trPr>
        <w:tc>
          <w:tcPr>
            <w:tcW w:w="1985" w:type="dxa"/>
            <w:vAlign w:val="center"/>
          </w:tcPr>
          <w:p w14:paraId="32738401" w14:textId="043DF0A1"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149BE645" w14:textId="77777777" w:rsidR="00442976" w:rsidRPr="000702BF" w:rsidRDefault="00442976" w:rsidP="00AE3F12">
            <w:pPr>
              <w:pStyle w:val="TAC"/>
            </w:pPr>
            <w:r w:rsidRPr="000702BF">
              <w:t>dBm</w:t>
            </w:r>
          </w:p>
        </w:tc>
        <w:tc>
          <w:tcPr>
            <w:tcW w:w="1926" w:type="dxa"/>
            <w:vAlign w:val="center"/>
          </w:tcPr>
          <w:p w14:paraId="3BDD989E" w14:textId="77777777" w:rsidR="00442976" w:rsidRPr="000702BF" w:rsidRDefault="00442976" w:rsidP="00AE3F12">
            <w:pPr>
              <w:pStyle w:val="TAC"/>
              <w:rPr>
                <w:lang w:eastAsia="zh-TW"/>
              </w:rPr>
            </w:pPr>
            <w:r w:rsidRPr="000702BF">
              <w:t>-</w:t>
            </w:r>
            <w:r w:rsidRPr="000702BF">
              <w:rPr>
                <w:rFonts w:eastAsia="Microsoft JhengHei"/>
                <w:lang w:eastAsia="zh-TW"/>
              </w:rPr>
              <w:t>71.5</w:t>
            </w:r>
          </w:p>
        </w:tc>
        <w:tc>
          <w:tcPr>
            <w:tcW w:w="1926" w:type="dxa"/>
            <w:vAlign w:val="center"/>
          </w:tcPr>
          <w:p w14:paraId="3F34BE0A" w14:textId="77777777" w:rsidR="00442976" w:rsidRPr="000702BF" w:rsidRDefault="00442976" w:rsidP="00AE3F12">
            <w:pPr>
              <w:pStyle w:val="TAC"/>
            </w:pPr>
            <w:r w:rsidRPr="000702BF">
              <w:t>-68.5</w:t>
            </w:r>
          </w:p>
        </w:tc>
        <w:tc>
          <w:tcPr>
            <w:tcW w:w="1927" w:type="dxa"/>
            <w:vAlign w:val="center"/>
          </w:tcPr>
          <w:p w14:paraId="656B5AE6" w14:textId="77777777" w:rsidR="00442976" w:rsidRPr="000702BF" w:rsidRDefault="00442976" w:rsidP="00AE3F12">
            <w:pPr>
              <w:pStyle w:val="TAC"/>
            </w:pPr>
            <w:r w:rsidRPr="000702BF">
              <w:t>-65.5</w:t>
            </w:r>
          </w:p>
        </w:tc>
      </w:tr>
      <w:tr w:rsidR="00442976" w:rsidRPr="000702BF" w14:paraId="78C042BA" w14:textId="77777777" w:rsidTr="008D0E0E">
        <w:trPr>
          <w:jc w:val="center"/>
        </w:trPr>
        <w:tc>
          <w:tcPr>
            <w:tcW w:w="1985" w:type="dxa"/>
            <w:vAlign w:val="center"/>
          </w:tcPr>
          <w:p w14:paraId="0E1E9C8D" w14:textId="77777777" w:rsidR="00442976" w:rsidRPr="000702BF" w:rsidRDefault="00442976" w:rsidP="00AE3F12">
            <w:pPr>
              <w:pStyle w:val="TAC"/>
            </w:pPr>
            <w:r w:rsidRPr="000702BF">
              <w:t>P</w:t>
            </w:r>
            <w:r w:rsidRPr="000702BF">
              <w:rPr>
                <w:vertAlign w:val="subscript"/>
              </w:rPr>
              <w:t>interferer</w:t>
            </w:r>
          </w:p>
        </w:tc>
        <w:tc>
          <w:tcPr>
            <w:tcW w:w="1305" w:type="dxa"/>
            <w:vAlign w:val="center"/>
          </w:tcPr>
          <w:p w14:paraId="47688498" w14:textId="77777777" w:rsidR="00442976" w:rsidRPr="000702BF" w:rsidRDefault="00442976" w:rsidP="00AE3F12">
            <w:pPr>
              <w:pStyle w:val="TAC"/>
            </w:pPr>
            <w:r w:rsidRPr="000702BF">
              <w:t>dBm</w:t>
            </w:r>
          </w:p>
        </w:tc>
        <w:tc>
          <w:tcPr>
            <w:tcW w:w="5779" w:type="dxa"/>
            <w:gridSpan w:val="3"/>
            <w:vAlign w:val="center"/>
          </w:tcPr>
          <w:p w14:paraId="0FB39DFA" w14:textId="77777777" w:rsidR="00442976" w:rsidRPr="000702BF" w:rsidRDefault="00442976" w:rsidP="00AE3F12">
            <w:pPr>
              <w:pStyle w:val="TAC"/>
              <w:rPr>
                <w:rFonts w:eastAsiaTheme="minorEastAsia"/>
                <w:lang w:eastAsia="zh-TW"/>
              </w:rPr>
            </w:pPr>
            <w:r w:rsidRPr="000702BF">
              <w:rPr>
                <w:rFonts w:eastAsiaTheme="minorEastAsia" w:hint="eastAsia"/>
                <w:lang w:eastAsia="zh-TW"/>
              </w:rPr>
              <w:t>-</w:t>
            </w:r>
            <w:r w:rsidRPr="000702BF">
              <w:rPr>
                <w:rFonts w:eastAsiaTheme="minorEastAsia"/>
                <w:lang w:eastAsia="zh-TW"/>
              </w:rPr>
              <w:t>40</w:t>
            </w:r>
          </w:p>
        </w:tc>
      </w:tr>
      <w:tr w:rsidR="00442976" w:rsidRPr="000702BF" w14:paraId="0ECF28C1" w14:textId="77777777" w:rsidTr="008D0E0E">
        <w:trPr>
          <w:jc w:val="center"/>
        </w:trPr>
        <w:tc>
          <w:tcPr>
            <w:tcW w:w="1985" w:type="dxa"/>
            <w:vAlign w:val="center"/>
          </w:tcPr>
          <w:p w14:paraId="02CCE1A5"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08F92507" w14:textId="77777777" w:rsidR="00442976" w:rsidRPr="000702BF" w:rsidRDefault="00442976" w:rsidP="00AE3F12">
            <w:pPr>
              <w:pStyle w:val="TAC"/>
            </w:pPr>
            <w:r w:rsidRPr="000702BF">
              <w:t>MHz</w:t>
            </w:r>
          </w:p>
        </w:tc>
        <w:tc>
          <w:tcPr>
            <w:tcW w:w="5779" w:type="dxa"/>
            <w:gridSpan w:val="3"/>
            <w:vAlign w:val="center"/>
          </w:tcPr>
          <w:p w14:paraId="590E25DB"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77F49694" w14:textId="77777777" w:rsidTr="008D0E0E">
        <w:trPr>
          <w:jc w:val="center"/>
        </w:trPr>
        <w:tc>
          <w:tcPr>
            <w:tcW w:w="1985" w:type="dxa"/>
            <w:vAlign w:val="center"/>
          </w:tcPr>
          <w:p w14:paraId="3C5B3560" w14:textId="1025B058"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p>
        </w:tc>
        <w:tc>
          <w:tcPr>
            <w:tcW w:w="1305" w:type="dxa"/>
            <w:vAlign w:val="center"/>
          </w:tcPr>
          <w:p w14:paraId="121B85BC" w14:textId="77777777" w:rsidR="00442976" w:rsidRPr="000702BF" w:rsidRDefault="00442976" w:rsidP="00AE3F12">
            <w:pPr>
              <w:pStyle w:val="TAC"/>
            </w:pPr>
            <w:r w:rsidRPr="000702BF">
              <w:t>MHz</w:t>
            </w:r>
          </w:p>
        </w:tc>
        <w:tc>
          <w:tcPr>
            <w:tcW w:w="5779" w:type="dxa"/>
            <w:gridSpan w:val="3"/>
            <w:vAlign w:val="center"/>
          </w:tcPr>
          <w:p w14:paraId="44E63951" w14:textId="799C4DFA"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4F319EDC" w14:textId="77777777" w:rsidR="00442976" w:rsidRPr="000702BF" w:rsidRDefault="00442976" w:rsidP="00AE3F12">
            <w:pPr>
              <w:pStyle w:val="TAC"/>
            </w:pPr>
            <w:r w:rsidRPr="000702BF">
              <w:t>/</w:t>
            </w:r>
          </w:p>
          <w:p w14:paraId="3DA82DDF" w14:textId="1AAE79F5"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35BD8FFF" w14:textId="77777777" w:rsidTr="008D0E0E">
        <w:trPr>
          <w:jc w:val="center"/>
        </w:trPr>
        <w:tc>
          <w:tcPr>
            <w:tcW w:w="9069" w:type="dxa"/>
            <w:gridSpan w:val="5"/>
          </w:tcPr>
          <w:p w14:paraId="7D41B269" w14:textId="0E808927"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24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5C664FB8" w14:textId="04FC4E6A"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04F85341">
                <v:shape id="_x0000_i1028" type="#_x0000_t75" style="width:114pt;height:9.75pt" o:ole="">
                  <v:imagedata r:id="rId19" o:title=""/>
                </v:shape>
                <o:OLEObject Type="Embed" ProgID="Equation.3" ShapeID="_x0000_i1028" DrawAspect="Content" ObjectID="_1765802125" r:id="rId21"/>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5C0D1D22" w14:textId="02AD9718"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Annexes</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w:t>
            </w:r>
            <w:r w:rsidR="008D0E0E" w:rsidRPr="000702BF">
              <w:t xml:space="preserve"> </w:t>
            </w:r>
            <w:r w:rsidRPr="000702BF">
              <w:t>A.5.1.1.</w:t>
            </w:r>
          </w:p>
          <w:p w14:paraId="7E2392A4" w14:textId="6C322CDF"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4449EB33" w14:textId="77777777" w:rsidR="00442976" w:rsidRPr="000702BF" w:rsidRDefault="00442976" w:rsidP="00442976"/>
    <w:p w14:paraId="62D0DAE4" w14:textId="77777777" w:rsidR="00442976" w:rsidRPr="000702BF" w:rsidRDefault="00442976" w:rsidP="00442976">
      <w:r w:rsidRPr="000702BF">
        <w:lastRenderedPageBreak/>
        <w:t>The normative reference for this requirement is TS 38.101-5 [11] clause 7.5.</w:t>
      </w:r>
    </w:p>
    <w:p w14:paraId="016A5518" w14:textId="77777777" w:rsidR="00442976" w:rsidRPr="000702BF" w:rsidRDefault="00442976" w:rsidP="0002370F">
      <w:pPr>
        <w:pStyle w:val="Heading3"/>
      </w:pPr>
      <w:bookmarkStart w:id="1326" w:name="_Toc27478434"/>
      <w:bookmarkStart w:id="1327" w:name="_Toc36227153"/>
      <w:bookmarkStart w:id="1328" w:name="_Toc152356706"/>
      <w:r w:rsidRPr="000702BF">
        <w:t>7.5.4</w:t>
      </w:r>
      <w:r w:rsidRPr="000702BF">
        <w:tab/>
        <w:t>Test description</w:t>
      </w:r>
      <w:bookmarkEnd w:id="1326"/>
      <w:bookmarkEnd w:id="1327"/>
      <w:bookmarkEnd w:id="1328"/>
    </w:p>
    <w:p w14:paraId="674F1B49" w14:textId="77777777" w:rsidR="00442976" w:rsidRPr="000702BF" w:rsidRDefault="00442976" w:rsidP="0002370F">
      <w:pPr>
        <w:pStyle w:val="Heading4"/>
      </w:pPr>
      <w:bookmarkStart w:id="1329" w:name="_Toc27478435"/>
      <w:bookmarkStart w:id="1330" w:name="_Toc36227154"/>
      <w:bookmarkStart w:id="1331" w:name="_Toc152356707"/>
      <w:r w:rsidRPr="000702BF">
        <w:t>7.5.4.1</w:t>
      </w:r>
      <w:r w:rsidRPr="000702BF">
        <w:tab/>
        <w:t>Initial conditions</w:t>
      </w:r>
      <w:bookmarkEnd w:id="1329"/>
      <w:bookmarkEnd w:id="1330"/>
      <w:bookmarkEnd w:id="1331"/>
    </w:p>
    <w:p w14:paraId="60D6A7BF" w14:textId="77777777" w:rsidR="00442976" w:rsidRPr="000702BF" w:rsidRDefault="00442976" w:rsidP="00442976">
      <w:r w:rsidRPr="000702BF">
        <w:t>Initial conditions are a set of test configurations the UE needs to be tested in and the steps for the SS to take with the UE to reach the correct measurement state.</w:t>
      </w:r>
    </w:p>
    <w:p w14:paraId="25EE22BB" w14:textId="77777777" w:rsidR="00442976" w:rsidRPr="000702BF" w:rsidRDefault="00442976" w:rsidP="00442976">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7.5.4.1-1. The details of the uplink and downlink reference measurement channels (RMC) are specified in Annexes A.2 and A.3. Configuration of PDSCH and PDCCH before measurement are specified in Annex C.2.</w:t>
      </w:r>
    </w:p>
    <w:p w14:paraId="7A538A99" w14:textId="601E121F" w:rsidR="00442976" w:rsidRPr="000702BF" w:rsidRDefault="00442976" w:rsidP="001001E3">
      <w:pPr>
        <w:pStyle w:val="TH"/>
        <w:rPr>
          <w:rFonts w:eastAsiaTheme="minorEastAsia"/>
        </w:rPr>
      </w:pPr>
      <w:r w:rsidRPr="000702BF">
        <w:t>Table 7.5.4.1-1: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1"/>
        <w:gridCol w:w="1890"/>
        <w:gridCol w:w="635"/>
        <w:gridCol w:w="1166"/>
        <w:gridCol w:w="1979"/>
        <w:gridCol w:w="1519"/>
      </w:tblGrid>
      <w:tr w:rsidR="0044729F" w:rsidRPr="000702BF" w14:paraId="657E26C1"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5C8B425F" w14:textId="2E22386B" w:rsidR="0044729F" w:rsidRPr="000702BF" w:rsidRDefault="0044729F" w:rsidP="00AE3F12">
            <w:pPr>
              <w:pStyle w:val="TAH"/>
            </w:pPr>
            <w:r w:rsidRPr="000702BF">
              <w:t>Default</w:t>
            </w:r>
            <w:r w:rsidR="008D0E0E" w:rsidRPr="000702BF">
              <w:t xml:space="preserve"> </w:t>
            </w:r>
            <w:r w:rsidRPr="000702BF">
              <w:t>Conditions</w:t>
            </w:r>
          </w:p>
        </w:tc>
      </w:tr>
      <w:tr w:rsidR="0044729F" w:rsidRPr="000702BF" w14:paraId="5AB989FC"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33A197B3" w14:textId="108526BA" w:rsidR="0044729F" w:rsidRPr="000702BF" w:rsidRDefault="0044729F"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4664" w:type="dxa"/>
            <w:gridSpan w:val="3"/>
            <w:tcBorders>
              <w:top w:val="single" w:sz="4" w:space="0" w:color="auto"/>
              <w:left w:val="single" w:sz="4" w:space="0" w:color="auto"/>
              <w:bottom w:val="single" w:sz="4" w:space="0" w:color="auto"/>
              <w:right w:val="single" w:sz="4" w:space="0" w:color="auto"/>
            </w:tcBorders>
          </w:tcPr>
          <w:p w14:paraId="594582D8" w14:textId="77777777" w:rsidR="0044729F" w:rsidRPr="000702BF" w:rsidRDefault="0044729F" w:rsidP="00AE3F12">
            <w:pPr>
              <w:pStyle w:val="TAL"/>
            </w:pPr>
            <w:r w:rsidRPr="000702BF">
              <w:t>Normal</w:t>
            </w:r>
          </w:p>
        </w:tc>
      </w:tr>
      <w:tr w:rsidR="0044729F" w:rsidRPr="000702BF" w14:paraId="7A6A2F37"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1AEF6982" w14:textId="3DD4E558" w:rsidR="0044729F" w:rsidRPr="000702BF" w:rsidRDefault="0044729F"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6DAF5559" w14:textId="6629FD9E" w:rsidR="0044729F" w:rsidRPr="000702BF" w:rsidRDefault="0044729F" w:rsidP="00AE3F12">
            <w:pPr>
              <w:pStyle w:val="TAL"/>
            </w:pPr>
            <w:r w:rsidRPr="000702BF">
              <w:t>Mid</w:t>
            </w:r>
            <w:r w:rsidR="008D0E0E" w:rsidRPr="000702BF">
              <w:t xml:space="preserve"> </w:t>
            </w:r>
            <w:r w:rsidRPr="000702BF">
              <w:t>range</w:t>
            </w:r>
          </w:p>
        </w:tc>
      </w:tr>
      <w:tr w:rsidR="0044729F" w:rsidRPr="000702BF" w14:paraId="797A72A3"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56A242CC" w14:textId="16433C70" w:rsidR="0044729F" w:rsidRPr="000702BF" w:rsidRDefault="0044729F"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29E962A7" w14:textId="43E729E0" w:rsidR="0044729F" w:rsidRPr="000702BF" w:rsidRDefault="0044729F" w:rsidP="00AE3F12">
            <w:pPr>
              <w:pStyle w:val="TAL"/>
            </w:pPr>
            <w:r w:rsidRPr="000702BF">
              <w:t>Lowest,</w:t>
            </w:r>
            <w:r w:rsidR="008D0E0E" w:rsidRPr="000702BF">
              <w:t xml:space="preserve"> </w:t>
            </w:r>
            <w:r w:rsidRPr="000702BF">
              <w:t>Mid,</w:t>
            </w:r>
            <w:r w:rsidR="008D0E0E" w:rsidRPr="000702BF">
              <w:t xml:space="preserve"> </w:t>
            </w:r>
            <w:r w:rsidRPr="000702BF">
              <w:t>Highest</w:t>
            </w:r>
          </w:p>
        </w:tc>
      </w:tr>
      <w:tr w:rsidR="0044729F" w:rsidRPr="000702BF" w14:paraId="1C232AB9"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698CCC7A" w14:textId="1653DC19" w:rsidR="0044729F" w:rsidRPr="000702BF" w:rsidRDefault="0044729F"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r w:rsidR="008D0E0E" w:rsidRPr="000702BF">
              <w:t xml:space="preserve"> </w:t>
            </w:r>
          </w:p>
        </w:tc>
        <w:tc>
          <w:tcPr>
            <w:tcW w:w="4664" w:type="dxa"/>
            <w:gridSpan w:val="3"/>
            <w:tcBorders>
              <w:top w:val="single" w:sz="4" w:space="0" w:color="auto"/>
              <w:left w:val="single" w:sz="4" w:space="0" w:color="auto"/>
              <w:bottom w:val="single" w:sz="4" w:space="0" w:color="auto"/>
              <w:right w:val="single" w:sz="4" w:space="0" w:color="auto"/>
            </w:tcBorders>
            <w:hideMark/>
          </w:tcPr>
          <w:p w14:paraId="598D4880" w14:textId="77777777" w:rsidR="0044729F" w:rsidRPr="000702BF" w:rsidRDefault="0044729F" w:rsidP="00AE3F12">
            <w:pPr>
              <w:pStyle w:val="TAL"/>
            </w:pPr>
            <w:r w:rsidRPr="000702BF">
              <w:t>Lowest</w:t>
            </w:r>
          </w:p>
        </w:tc>
      </w:tr>
      <w:tr w:rsidR="0044729F" w:rsidRPr="000702BF" w14:paraId="5D6DB662"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0C2AB4FB" w14:textId="7811A830" w:rsidR="0044729F" w:rsidRPr="000702BF" w:rsidRDefault="0044729F" w:rsidP="00AE3F12">
            <w:pPr>
              <w:pStyle w:val="TAH"/>
            </w:pPr>
            <w:r w:rsidRPr="000702BF">
              <w:t>Test</w:t>
            </w:r>
            <w:r w:rsidR="008D0E0E" w:rsidRPr="000702BF">
              <w:t xml:space="preserve"> </w:t>
            </w:r>
            <w:r w:rsidRPr="000702BF">
              <w:t>Parameters</w:t>
            </w:r>
          </w:p>
        </w:tc>
      </w:tr>
      <w:tr w:rsidR="0044729F" w:rsidRPr="000702BF" w14:paraId="64A82528"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54FAA617" w14:textId="77777777" w:rsidR="0044729F" w:rsidRPr="000702BF" w:rsidRDefault="0044729F" w:rsidP="00AE3F12">
            <w:pPr>
              <w:pStyle w:val="TAL"/>
            </w:pPr>
          </w:p>
        </w:tc>
        <w:tc>
          <w:tcPr>
            <w:tcW w:w="3691" w:type="dxa"/>
            <w:gridSpan w:val="3"/>
            <w:tcBorders>
              <w:top w:val="single" w:sz="4" w:space="0" w:color="auto"/>
              <w:left w:val="single" w:sz="4" w:space="0" w:color="auto"/>
              <w:bottom w:val="single" w:sz="4" w:space="0" w:color="auto"/>
              <w:right w:val="single" w:sz="4" w:space="0" w:color="auto"/>
            </w:tcBorders>
            <w:hideMark/>
          </w:tcPr>
          <w:p w14:paraId="2EC2AE0D" w14:textId="16614904" w:rsidR="0044729F" w:rsidRPr="000702BF" w:rsidRDefault="0044729F" w:rsidP="00AE3F12">
            <w:pPr>
              <w:pStyle w:val="TAH"/>
            </w:pPr>
            <w:r w:rsidRPr="000702BF">
              <w:t>Downlink</w:t>
            </w:r>
            <w:r w:rsidR="008D0E0E" w:rsidRPr="000702BF">
              <w:t xml:space="preserve"> </w:t>
            </w:r>
            <w:r w:rsidRPr="000702BF">
              <w:t>Configuration</w:t>
            </w:r>
          </w:p>
        </w:tc>
        <w:tc>
          <w:tcPr>
            <w:tcW w:w="3498" w:type="dxa"/>
            <w:gridSpan w:val="2"/>
            <w:tcBorders>
              <w:top w:val="single" w:sz="4" w:space="0" w:color="auto"/>
              <w:left w:val="single" w:sz="4" w:space="0" w:color="auto"/>
              <w:bottom w:val="single" w:sz="4" w:space="0" w:color="auto"/>
              <w:right w:val="single" w:sz="4" w:space="0" w:color="auto"/>
            </w:tcBorders>
            <w:hideMark/>
          </w:tcPr>
          <w:p w14:paraId="7D9BFF90" w14:textId="4765E8AC" w:rsidR="0044729F" w:rsidRPr="000702BF" w:rsidRDefault="0044729F" w:rsidP="00AE3F12">
            <w:pPr>
              <w:pStyle w:val="TAH"/>
            </w:pPr>
            <w:r w:rsidRPr="000702BF">
              <w:t>Uplink</w:t>
            </w:r>
            <w:r w:rsidR="008D0E0E" w:rsidRPr="000702BF">
              <w:t xml:space="preserve"> </w:t>
            </w:r>
            <w:r w:rsidRPr="000702BF">
              <w:t>Configuration</w:t>
            </w:r>
          </w:p>
        </w:tc>
      </w:tr>
      <w:tr w:rsidR="0044729F" w:rsidRPr="000702BF" w14:paraId="7AE0541B" w14:textId="77777777" w:rsidTr="008D0E0E">
        <w:trPr>
          <w:cantSplit/>
          <w:jc w:val="center"/>
        </w:trPr>
        <w:tc>
          <w:tcPr>
            <w:tcW w:w="971" w:type="dxa"/>
            <w:tcBorders>
              <w:top w:val="single" w:sz="4" w:space="0" w:color="auto"/>
              <w:left w:val="single" w:sz="4" w:space="0" w:color="auto"/>
              <w:bottom w:val="single" w:sz="4" w:space="0" w:color="auto"/>
              <w:right w:val="single" w:sz="4" w:space="0" w:color="auto"/>
            </w:tcBorders>
            <w:hideMark/>
          </w:tcPr>
          <w:p w14:paraId="21A65476" w14:textId="1751E825" w:rsidR="0044729F" w:rsidRPr="000702BF" w:rsidRDefault="0044729F" w:rsidP="00AE3F12">
            <w:pPr>
              <w:pStyle w:val="TAH"/>
            </w:pPr>
            <w:r w:rsidRPr="000702BF">
              <w:t>Test</w:t>
            </w:r>
            <w:r w:rsidR="008D0E0E" w:rsidRPr="000702BF">
              <w:t xml:space="preserve"> </w:t>
            </w:r>
            <w:r w:rsidRPr="000702BF">
              <w:t>ID</w:t>
            </w:r>
          </w:p>
        </w:tc>
        <w:tc>
          <w:tcPr>
            <w:tcW w:w="1890" w:type="dxa"/>
            <w:tcBorders>
              <w:top w:val="single" w:sz="4" w:space="0" w:color="auto"/>
              <w:left w:val="single" w:sz="4" w:space="0" w:color="auto"/>
              <w:bottom w:val="single" w:sz="4" w:space="0" w:color="auto"/>
              <w:right w:val="single" w:sz="4" w:space="0" w:color="auto"/>
            </w:tcBorders>
            <w:hideMark/>
          </w:tcPr>
          <w:p w14:paraId="0503000C" w14:textId="77777777" w:rsidR="0044729F" w:rsidRPr="000702BF" w:rsidRDefault="0044729F" w:rsidP="00AE3F12">
            <w:pPr>
              <w:pStyle w:val="TAH"/>
            </w:pPr>
            <w:r w:rsidRPr="000702BF">
              <w:t>Modulation</w:t>
            </w:r>
          </w:p>
        </w:tc>
        <w:tc>
          <w:tcPr>
            <w:tcW w:w="1801" w:type="dxa"/>
            <w:gridSpan w:val="2"/>
            <w:tcBorders>
              <w:top w:val="single" w:sz="4" w:space="0" w:color="auto"/>
              <w:left w:val="single" w:sz="4" w:space="0" w:color="auto"/>
              <w:bottom w:val="single" w:sz="4" w:space="0" w:color="auto"/>
              <w:right w:val="single" w:sz="4" w:space="0" w:color="auto"/>
            </w:tcBorders>
            <w:hideMark/>
          </w:tcPr>
          <w:p w14:paraId="5F258348" w14:textId="63EA63A0" w:rsidR="0044729F" w:rsidRPr="000702BF" w:rsidRDefault="0044729F" w:rsidP="00AE3F12">
            <w:pPr>
              <w:pStyle w:val="TAH"/>
            </w:pPr>
            <w:r w:rsidRPr="000702BF">
              <w:t>RB</w:t>
            </w:r>
            <w:r w:rsidR="008D0E0E" w:rsidRPr="000702BF">
              <w:t xml:space="preserve"> </w:t>
            </w:r>
            <w:r w:rsidRPr="000702BF">
              <w:t>allocation</w:t>
            </w:r>
            <w:r w:rsidR="008D0E0E" w:rsidRPr="000702BF">
              <w:t xml:space="preserve"> </w:t>
            </w:r>
          </w:p>
        </w:tc>
        <w:tc>
          <w:tcPr>
            <w:tcW w:w="1979" w:type="dxa"/>
            <w:tcBorders>
              <w:top w:val="single" w:sz="4" w:space="0" w:color="auto"/>
              <w:left w:val="single" w:sz="4" w:space="0" w:color="auto"/>
              <w:bottom w:val="single" w:sz="4" w:space="0" w:color="auto"/>
              <w:right w:val="single" w:sz="4" w:space="0" w:color="auto"/>
            </w:tcBorders>
            <w:hideMark/>
          </w:tcPr>
          <w:p w14:paraId="3D2A4077" w14:textId="77777777" w:rsidR="0044729F" w:rsidRPr="000702BF" w:rsidRDefault="0044729F" w:rsidP="00AE3F12">
            <w:pPr>
              <w:pStyle w:val="TAH"/>
            </w:pPr>
            <w:r w:rsidRPr="000702BF">
              <w:t>Modulation</w:t>
            </w:r>
          </w:p>
        </w:tc>
        <w:tc>
          <w:tcPr>
            <w:tcW w:w="1519" w:type="dxa"/>
            <w:tcBorders>
              <w:top w:val="single" w:sz="4" w:space="0" w:color="auto"/>
              <w:left w:val="single" w:sz="4" w:space="0" w:color="auto"/>
              <w:bottom w:val="single" w:sz="4" w:space="0" w:color="auto"/>
              <w:right w:val="single" w:sz="4" w:space="0" w:color="auto"/>
            </w:tcBorders>
            <w:hideMark/>
          </w:tcPr>
          <w:p w14:paraId="18F7F0DF" w14:textId="4EB7A137" w:rsidR="0044729F" w:rsidRPr="000702BF" w:rsidRDefault="0044729F" w:rsidP="00AE3F12">
            <w:pPr>
              <w:pStyle w:val="TAH"/>
            </w:pPr>
            <w:r w:rsidRPr="000702BF">
              <w:t>RB</w:t>
            </w:r>
            <w:r w:rsidR="008D0E0E" w:rsidRPr="000702BF">
              <w:t xml:space="preserve"> </w:t>
            </w:r>
            <w:r w:rsidRPr="000702BF">
              <w:t>allocation</w:t>
            </w:r>
          </w:p>
        </w:tc>
      </w:tr>
      <w:tr w:rsidR="0044729F" w:rsidRPr="000702BF" w14:paraId="64294546"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0B077963" w14:textId="77777777" w:rsidR="0044729F" w:rsidRPr="000702BF" w:rsidRDefault="0044729F" w:rsidP="00AE3F12">
            <w:pPr>
              <w:pStyle w:val="TAC"/>
            </w:pPr>
            <w:r w:rsidRPr="000702BF">
              <w:t>1</w:t>
            </w:r>
          </w:p>
        </w:tc>
        <w:tc>
          <w:tcPr>
            <w:tcW w:w="1890" w:type="dxa"/>
            <w:tcBorders>
              <w:top w:val="single" w:sz="4" w:space="0" w:color="auto"/>
              <w:left w:val="single" w:sz="4" w:space="0" w:color="auto"/>
              <w:right w:val="single" w:sz="4" w:space="0" w:color="auto"/>
            </w:tcBorders>
          </w:tcPr>
          <w:p w14:paraId="38C87BE5" w14:textId="122A6F63" w:rsidR="0044729F" w:rsidRPr="000702BF" w:rsidRDefault="0044729F" w:rsidP="00AE3F12">
            <w:pPr>
              <w:pStyle w:val="TAC"/>
            </w:pPr>
            <w:r w:rsidRPr="000702BF">
              <w:t>CP-OFDM</w:t>
            </w:r>
            <w:r w:rsidR="008D0E0E" w:rsidRPr="000702BF">
              <w:t xml:space="preserve"> </w:t>
            </w:r>
            <w:r w:rsidRPr="000702BF">
              <w:t>QPSK</w:t>
            </w:r>
          </w:p>
        </w:tc>
        <w:tc>
          <w:tcPr>
            <w:tcW w:w="1801" w:type="dxa"/>
            <w:gridSpan w:val="2"/>
            <w:tcBorders>
              <w:top w:val="single" w:sz="4" w:space="0" w:color="auto"/>
              <w:left w:val="single" w:sz="4" w:space="0" w:color="auto"/>
              <w:right w:val="single" w:sz="4" w:space="0" w:color="auto"/>
            </w:tcBorders>
            <w:hideMark/>
          </w:tcPr>
          <w:p w14:paraId="7E45CB1E" w14:textId="73B5A157" w:rsidR="0044729F" w:rsidRPr="000702BF" w:rsidRDefault="0044729F" w:rsidP="00AE3F12">
            <w:pPr>
              <w:pStyle w:val="TAC"/>
            </w:pPr>
            <w:r w:rsidRPr="000702BF">
              <w:t>NOTE</w:t>
            </w:r>
            <w:r w:rsidR="008D0E0E" w:rsidRPr="000702BF">
              <w:t xml:space="preserve"> </w:t>
            </w:r>
            <w:r w:rsidRPr="000702BF">
              <w:t>1</w:t>
            </w:r>
          </w:p>
        </w:tc>
        <w:tc>
          <w:tcPr>
            <w:tcW w:w="1979" w:type="dxa"/>
            <w:tcBorders>
              <w:top w:val="single" w:sz="4" w:space="0" w:color="auto"/>
              <w:left w:val="single" w:sz="4" w:space="0" w:color="auto"/>
              <w:bottom w:val="single" w:sz="4" w:space="0" w:color="auto"/>
              <w:right w:val="single" w:sz="4" w:space="0" w:color="auto"/>
            </w:tcBorders>
          </w:tcPr>
          <w:p w14:paraId="568E3050" w14:textId="5EC36F43" w:rsidR="0044729F" w:rsidRPr="000702BF" w:rsidRDefault="0044729F" w:rsidP="00AE3F12">
            <w:pPr>
              <w:pStyle w:val="TAC"/>
            </w:pPr>
            <w:r w:rsidRPr="000702BF">
              <w:t>DFT-s-OFDM</w:t>
            </w:r>
            <w:r w:rsidR="008D0E0E" w:rsidRPr="000702BF">
              <w:t xml:space="preserve"> </w:t>
            </w:r>
            <w:r w:rsidRPr="000702BF">
              <w:t>QPSK</w:t>
            </w:r>
          </w:p>
        </w:tc>
        <w:tc>
          <w:tcPr>
            <w:tcW w:w="1519" w:type="dxa"/>
            <w:tcBorders>
              <w:top w:val="single" w:sz="4" w:space="0" w:color="auto"/>
              <w:left w:val="single" w:sz="4" w:space="0" w:color="auto"/>
              <w:bottom w:val="single" w:sz="4" w:space="0" w:color="auto"/>
              <w:right w:val="single" w:sz="4" w:space="0" w:color="auto"/>
            </w:tcBorders>
            <w:hideMark/>
          </w:tcPr>
          <w:p w14:paraId="27E054FD" w14:textId="5DB52270" w:rsidR="0044729F" w:rsidRPr="000702BF" w:rsidRDefault="0044729F" w:rsidP="00AE3F12">
            <w:pPr>
              <w:pStyle w:val="TAC"/>
            </w:pPr>
            <w:r w:rsidRPr="000702BF">
              <w:t>NOTE</w:t>
            </w:r>
            <w:r w:rsidR="008D0E0E" w:rsidRPr="000702BF">
              <w:t xml:space="preserve"> </w:t>
            </w:r>
            <w:r w:rsidRPr="000702BF">
              <w:t>1</w:t>
            </w:r>
          </w:p>
        </w:tc>
      </w:tr>
      <w:tr w:rsidR="0044729F" w:rsidRPr="000702BF" w14:paraId="0562FC3C"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1E5386B1" w14:textId="78DFDDB0" w:rsidR="0044729F" w:rsidRPr="000702BF" w:rsidRDefault="0044729F"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uplink</w:t>
            </w:r>
            <w:r w:rsidR="008D0E0E" w:rsidRPr="000702BF">
              <w:t xml:space="preserve"> </w:t>
            </w:r>
            <w:r w:rsidRPr="000702BF">
              <w:t>and</w:t>
            </w:r>
            <w:r w:rsidR="008D0E0E" w:rsidRPr="000702BF">
              <w:t xml:space="preserve"> </w:t>
            </w:r>
            <w:r w:rsidRPr="000702BF">
              <w:t>downlink</w:t>
            </w:r>
            <w:r w:rsidR="008D0E0E" w:rsidRPr="000702BF">
              <w:t xml:space="preserve"> </w:t>
            </w:r>
            <w:r w:rsidRPr="000702BF">
              <w:t>are</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7.3.2.4.1-1.</w:t>
            </w:r>
          </w:p>
        </w:tc>
      </w:tr>
    </w:tbl>
    <w:p w14:paraId="32839DB0" w14:textId="77777777" w:rsidR="0044729F" w:rsidRPr="000702BF" w:rsidRDefault="0044729F" w:rsidP="00442976">
      <w:pPr>
        <w:jc w:val="center"/>
        <w:rPr>
          <w:rFonts w:eastAsiaTheme="minorEastAsia"/>
        </w:rPr>
      </w:pPr>
      <w:bookmarkStart w:id="1332" w:name="_MCCTEMPBM_CRPT44170238___4"/>
    </w:p>
    <w:bookmarkEnd w:id="1332"/>
    <w:p w14:paraId="71F8FCAD" w14:textId="575BA9BB" w:rsidR="00442976" w:rsidRPr="000702BF" w:rsidRDefault="00442976" w:rsidP="00442976">
      <w:pPr>
        <w:pStyle w:val="B1"/>
      </w:pPr>
      <w:r w:rsidRPr="000702BF">
        <w:t>1.</w:t>
      </w:r>
      <w:r w:rsidRPr="000702BF">
        <w:tab/>
        <w:t xml:space="preserve">Connect the SS to the UE antenna connectors as shown in TS 38.508-1 [12] Annex A, in Figure A.3.1.4.1 for TE diagram and </w:t>
      </w:r>
      <w:r w:rsidR="00201225">
        <w:t>clause</w:t>
      </w:r>
      <w:r w:rsidRPr="000702BF">
        <w:t xml:space="preserve"> A.3.2 for UE diagram.</w:t>
      </w:r>
    </w:p>
    <w:p w14:paraId="780264AB" w14:textId="77777777" w:rsidR="00442976" w:rsidRPr="000702BF" w:rsidRDefault="00442976" w:rsidP="00442976">
      <w:pPr>
        <w:pStyle w:val="B1"/>
      </w:pPr>
      <w:r w:rsidRPr="000702BF">
        <w:t>2.</w:t>
      </w:r>
      <w:r w:rsidRPr="000702BF">
        <w:tab/>
        <w:t>The parameter settings for the cell are set up according to TS 38.508-1 [12] subclause 4.4.3.</w:t>
      </w:r>
    </w:p>
    <w:p w14:paraId="0EDCDCA6" w14:textId="0F08E949" w:rsidR="00442976" w:rsidRPr="000702BF" w:rsidRDefault="00442976" w:rsidP="00442976">
      <w:pPr>
        <w:pStyle w:val="B1"/>
      </w:pPr>
      <w:r w:rsidRPr="000702BF">
        <w:t>3.</w:t>
      </w:r>
      <w:r w:rsidRPr="000702BF">
        <w:tab/>
        <w:t xml:space="preserve">Downlink signals are initially set up according to </w:t>
      </w:r>
      <w:r w:rsidR="00931528">
        <w:t>clauses</w:t>
      </w:r>
      <w:r w:rsidR="00931528" w:rsidRPr="000702BF">
        <w:t xml:space="preserve"> </w:t>
      </w:r>
      <w:r w:rsidRPr="000702BF">
        <w:t xml:space="preserve">C.1, C.2, C.3.1, and uplink signals according to TS 38.521-1 [2] </w:t>
      </w:r>
      <w:r w:rsidR="00931528">
        <w:t>clauses</w:t>
      </w:r>
      <w:r w:rsidR="00931528" w:rsidRPr="000702BF">
        <w:t xml:space="preserve"> </w:t>
      </w:r>
      <w:r w:rsidRPr="000702BF">
        <w:t>G.0, G.1, G.2, G.3.1.</w:t>
      </w:r>
    </w:p>
    <w:p w14:paraId="4A098EC4" w14:textId="77777777" w:rsidR="00442976" w:rsidRPr="000702BF" w:rsidRDefault="00442976" w:rsidP="00442976">
      <w:pPr>
        <w:pStyle w:val="B1"/>
      </w:pPr>
      <w:r w:rsidRPr="000702BF">
        <w:t>4.</w:t>
      </w:r>
      <w:r w:rsidRPr="000702BF">
        <w:tab/>
        <w:t>The DL and UL Reference Measurement channels are set according to Table 7.5.4.1-1.</w:t>
      </w:r>
    </w:p>
    <w:p w14:paraId="6BB6D376" w14:textId="2622AE78" w:rsidR="00442976" w:rsidRPr="000702BF" w:rsidRDefault="00442976" w:rsidP="00442976">
      <w:pPr>
        <w:pStyle w:val="B1"/>
      </w:pPr>
      <w:r w:rsidRPr="000702BF">
        <w:t>5.</w:t>
      </w:r>
      <w:r w:rsidRPr="000702BF">
        <w:tab/>
        <w:t>Propagation conditions are set according to Annex B.0.</w:t>
      </w:r>
    </w:p>
    <w:p w14:paraId="1460491C" w14:textId="031E9613" w:rsidR="00BA02AF" w:rsidRPr="000702BF" w:rsidRDefault="00442976" w:rsidP="00BA02AF">
      <w:pPr>
        <w:pStyle w:val="B1"/>
        <w:rPr>
          <w:rFonts w:eastAsia="Malgun Gothic"/>
          <w:lang w:eastAsia="en-GB"/>
        </w:rPr>
      </w:pPr>
      <w:r w:rsidRPr="000702BF">
        <w:t>6.</w:t>
      </w:r>
      <w:r w:rsidRPr="000702BF">
        <w:tab/>
      </w:r>
      <w:r w:rsidR="00BA02AF" w:rsidRPr="000702BF">
        <w:rPr>
          <w:rFonts w:eastAsia="Malgun Gothic"/>
          <w:lang w:eastAsia="en-GB"/>
        </w:rPr>
        <w:t xml:space="preserve">UE location according to TS 38.508-1 [12] clause </w:t>
      </w:r>
      <w:r w:rsidR="0044729F" w:rsidRPr="000702BF">
        <w:rPr>
          <w:rFonts w:eastAsia="Malgun Gothic"/>
          <w:lang w:eastAsia="en-GB"/>
        </w:rPr>
        <w:t>5.6.1</w:t>
      </w:r>
      <w:r w:rsidR="00BA02AF" w:rsidRPr="000702BF">
        <w:rPr>
          <w:rFonts w:eastAsia="Malgun Gothic"/>
          <w:lang w:eastAsia="en-GB"/>
        </w:rPr>
        <w:t xml:space="preserve"> is provided to the UE through any preconfigured means. </w:t>
      </w:r>
    </w:p>
    <w:p w14:paraId="0B32A969" w14:textId="50276460" w:rsidR="0044729F" w:rsidRPr="000702BF" w:rsidRDefault="0044729F" w:rsidP="00BA02AF">
      <w:pPr>
        <w:pStyle w:val="B1"/>
        <w:rPr>
          <w:rFonts w:eastAsia="Malgun Gothic"/>
          <w:lang w:eastAsia="en-GB"/>
        </w:rPr>
      </w:pPr>
      <w:r w:rsidRPr="000702BF">
        <w:t>7.</w:t>
      </w:r>
      <w:r w:rsidRPr="000702BF">
        <w:rPr>
          <w:rFonts w:eastAsia="Malgun Gothic"/>
          <w:lang w:eastAsia="en-GB"/>
        </w:rPr>
        <w:tab/>
      </w:r>
      <w:r w:rsidRPr="000702BF">
        <w:rPr>
          <w:rFonts w:hint="eastAsia"/>
        </w:rPr>
        <w:t xml:space="preserve">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234C7113" w14:textId="77777777" w:rsidR="0044729F" w:rsidRPr="000702BF" w:rsidRDefault="00BA02AF" w:rsidP="0044729F">
      <w:pPr>
        <w:pStyle w:val="B1"/>
      </w:pPr>
      <w:r w:rsidRPr="000702BF">
        <w:t>8.</w:t>
      </w:r>
      <w:r w:rsidRPr="000702BF">
        <w:tab/>
      </w:r>
      <w:r w:rsidR="0044729F" w:rsidRPr="000702BF">
        <w:rPr>
          <w:rFonts w:hint="eastAsia"/>
        </w:rPr>
        <w:t>Deactivate UE prediction of satellite trajectory by any preconfigured means.</w:t>
      </w:r>
    </w:p>
    <w:p w14:paraId="5FDB4309" w14:textId="3A74FAAC" w:rsidR="00442976" w:rsidRPr="000702BF" w:rsidRDefault="0044729F" w:rsidP="00442976">
      <w:pPr>
        <w:pStyle w:val="B1"/>
      </w:pPr>
      <w:r w:rsidRPr="000702BF">
        <w:t>9.</w:t>
      </w:r>
      <w:r w:rsidRPr="000702BF">
        <w:tab/>
      </w:r>
      <w:r w:rsidR="00442976" w:rsidRPr="000702BF">
        <w:t xml:space="preserve">Ensure the UE is in state RRC_CONNECTED with generic procedure parameters Connectivity </w:t>
      </w:r>
      <w:r w:rsidR="00442976" w:rsidRPr="000702BF">
        <w:rPr>
          <w:i/>
        </w:rPr>
        <w:t>NR</w:t>
      </w:r>
      <w:r w:rsidR="00442976" w:rsidRPr="000702BF">
        <w:t xml:space="preserve">, Connected without release </w:t>
      </w:r>
      <w:r w:rsidR="00442976" w:rsidRPr="000702BF">
        <w:rPr>
          <w:i/>
        </w:rPr>
        <w:t xml:space="preserve">On, </w:t>
      </w:r>
      <w:r w:rsidR="00442976" w:rsidRPr="000702BF">
        <w:t>Test Mode</w:t>
      </w:r>
      <w:r w:rsidR="00442976" w:rsidRPr="000702BF">
        <w:rPr>
          <w:i/>
        </w:rPr>
        <w:t xml:space="preserve"> On </w:t>
      </w:r>
      <w:r w:rsidR="00442976" w:rsidRPr="000702BF">
        <w:t>and Test Loop Function</w:t>
      </w:r>
      <w:r w:rsidR="00442976" w:rsidRPr="000702BF">
        <w:rPr>
          <w:i/>
        </w:rPr>
        <w:t xml:space="preserve"> On</w:t>
      </w:r>
      <w:r w:rsidR="00442976" w:rsidRPr="000702BF">
        <w:t xml:space="preserve"> according to TS 38.508-1 [12] clause 4.5. Message </w:t>
      </w:r>
      <w:r w:rsidR="001B6141" w:rsidRPr="000702BF">
        <w:t>contents</w:t>
      </w:r>
      <w:r w:rsidR="00442976" w:rsidRPr="000702BF">
        <w:t xml:space="preserve"> are defined in clause 7.5.4.3.</w:t>
      </w:r>
    </w:p>
    <w:p w14:paraId="79A7A322" w14:textId="77777777" w:rsidR="00442976" w:rsidRPr="000702BF" w:rsidRDefault="00442976" w:rsidP="0002370F">
      <w:pPr>
        <w:pStyle w:val="Heading4"/>
      </w:pPr>
      <w:bookmarkStart w:id="1333" w:name="_Toc27478436"/>
      <w:bookmarkStart w:id="1334" w:name="_Toc36227155"/>
      <w:bookmarkStart w:id="1335" w:name="_Toc152356708"/>
      <w:r w:rsidRPr="000702BF">
        <w:t>7.5.4.2</w:t>
      </w:r>
      <w:r w:rsidRPr="000702BF">
        <w:tab/>
        <w:t>Test procedure</w:t>
      </w:r>
      <w:bookmarkEnd w:id="1333"/>
      <w:bookmarkEnd w:id="1334"/>
      <w:bookmarkEnd w:id="1335"/>
    </w:p>
    <w:p w14:paraId="2F2A3AA6" w14:textId="77777777" w:rsidR="00442976" w:rsidRPr="000702BF" w:rsidRDefault="00442976" w:rsidP="00442976">
      <w:pPr>
        <w:pStyle w:val="B1"/>
      </w:pPr>
      <w:r w:rsidRPr="000702BF">
        <w:t>1.</w:t>
      </w:r>
      <w:r w:rsidRPr="000702BF">
        <w:tab/>
        <w:t>SS transmits PDSCH via PDCCH DCI format 1_1 for C_RNTI to transmit the DL RMC according to Table 7.5.4.1-1. The SS sends downlink MAC padding bits on the DL RMC.</w:t>
      </w:r>
    </w:p>
    <w:p w14:paraId="0218D058" w14:textId="77777777" w:rsidR="00442976" w:rsidRPr="000702BF" w:rsidRDefault="00442976" w:rsidP="00442976">
      <w:pPr>
        <w:pStyle w:val="B1"/>
      </w:pPr>
      <w:r w:rsidRPr="000702BF">
        <w:lastRenderedPageBreak/>
        <w:t>2.</w:t>
      </w:r>
      <w:r w:rsidRPr="000702BF">
        <w:tab/>
        <w:t>SS sends uplink scheduling information for each UL HARQ process via PDCCH DCI format 0_1 for C_RNTI to schedule the UL RMC according to Table 7.5.4.1-1. Since the UL has no payload and no loopback data to send the UE sends uplink MAC padding bits on the UL RMC.</w:t>
      </w:r>
    </w:p>
    <w:p w14:paraId="0CFD71E0" w14:textId="77777777" w:rsidR="00442976" w:rsidRPr="000702BF" w:rsidRDefault="00442976" w:rsidP="00442976">
      <w:pPr>
        <w:pStyle w:val="B1"/>
      </w:pPr>
      <w:r w:rsidRPr="000702BF">
        <w:t>3.</w:t>
      </w:r>
      <w:r w:rsidRPr="000702BF">
        <w:tab/>
        <w:t>Set the Downlink signal level to the value as defined in Table 7.5.5-2 as appropriate (Case 1). Send uplink power control commands to the UE using 1dB power step size to ensure that the UE output power measured by the test system is within the Uplink power control window, defined as -MU to -(MU + Uplink power control window size) dB of the target power level in Table 7.5.5-2 for at least the duration of the Throughput measurement, where:</w:t>
      </w:r>
    </w:p>
    <w:p w14:paraId="720650CD" w14:textId="7DD57ED4" w:rsidR="00442976" w:rsidRPr="000702BF" w:rsidRDefault="00442976" w:rsidP="00442976">
      <w:pPr>
        <w:pStyle w:val="B2"/>
      </w:pPr>
      <w:r w:rsidRPr="000702BF">
        <w:t>-</w:t>
      </w:r>
      <w:r w:rsidRPr="000702BF">
        <w:tab/>
        <w:t>MU is the test system uplink power measurement uncertainty and is specified in Table F.1.3-1 for the carrier frequency f and the channel bandwidth BW</w:t>
      </w:r>
      <w:r w:rsidR="00931528">
        <w:t>.</w:t>
      </w:r>
    </w:p>
    <w:p w14:paraId="7756C2AB" w14:textId="5680E603" w:rsidR="00442976" w:rsidRPr="000702BF" w:rsidRDefault="00442976" w:rsidP="00442976">
      <w:pPr>
        <w:pStyle w:val="B2"/>
      </w:pPr>
      <w:r w:rsidRPr="000702BF">
        <w:t>-</w:t>
      </w:r>
      <w:r w:rsidRPr="000702BF">
        <w:tab/>
        <w:t>Uplink power control window size = 1dB (UE power step size) + 0.7dB (UE power step tolerance) + (Test system relative power measurement uncertainty), where, the UE power step tolerance is specified in TS 38.101-1 [5], Table 6.3.4.3-1 and is 0.7dB for 1dB power step size, and the Test system relative power measurement uncertainty is specified in Table F.1.</w:t>
      </w:r>
      <w:r w:rsidR="0044729F" w:rsidRPr="000702BF">
        <w:t>2</w:t>
      </w:r>
      <w:r w:rsidRPr="000702BF">
        <w:t>-1.</w:t>
      </w:r>
    </w:p>
    <w:p w14:paraId="567714ED" w14:textId="77777777" w:rsidR="00442976" w:rsidRPr="000702BF" w:rsidRDefault="00442976" w:rsidP="00442976">
      <w:pPr>
        <w:pStyle w:val="B1"/>
      </w:pPr>
      <w:r w:rsidRPr="000702BF">
        <w:t>-</w:t>
      </w:r>
      <w:r w:rsidRPr="000702BF">
        <w:tab/>
        <w:t>For UEs supporting Tx diversity, the transmit power is measured as the sum of the output power from both UE antenna connectors.</w:t>
      </w:r>
    </w:p>
    <w:p w14:paraId="316ABD36" w14:textId="1680B772" w:rsidR="00442976" w:rsidRPr="000702BF" w:rsidRDefault="00442976" w:rsidP="00442976">
      <w:pPr>
        <w:pStyle w:val="B1"/>
      </w:pPr>
      <w:r w:rsidRPr="000702BF">
        <w:t>4.</w:t>
      </w:r>
      <w:r w:rsidRPr="000702BF">
        <w:tab/>
        <w:t>Set the Interferer signal level to the value as defined in Table 7.5.5-2 as appropriate (Case 1) and frequency below the wanted signal, using a modulated interferer bandwidth as defined in Annex D.</w:t>
      </w:r>
    </w:p>
    <w:p w14:paraId="66E996C8" w14:textId="2002E3A7" w:rsidR="00442976" w:rsidRPr="000702BF" w:rsidRDefault="00442976" w:rsidP="00442976">
      <w:pPr>
        <w:pStyle w:val="B1"/>
      </w:pPr>
      <w:r w:rsidRPr="000702BF">
        <w:t>5.</w:t>
      </w:r>
      <w:r w:rsidRPr="000702BF">
        <w:tab/>
        <w:t>Measure the average throughput for a duration sufficient to achieve statistical significance according to Annex H.</w:t>
      </w:r>
    </w:p>
    <w:p w14:paraId="2A4A7284" w14:textId="77777777" w:rsidR="00442976" w:rsidRPr="000702BF" w:rsidRDefault="00442976" w:rsidP="00442976">
      <w:pPr>
        <w:pStyle w:val="B1"/>
      </w:pPr>
      <w:r w:rsidRPr="000702BF">
        <w:t>6.</w:t>
      </w:r>
      <w:r w:rsidRPr="000702BF">
        <w:tab/>
        <w:t>Repeat steps from 3 to 5, using an interfering signal above the wanted signal in Case 1 at step 4.</w:t>
      </w:r>
    </w:p>
    <w:p w14:paraId="0517EF19" w14:textId="77777777" w:rsidR="00442976" w:rsidRPr="000702BF" w:rsidRDefault="00442976" w:rsidP="00442976">
      <w:pPr>
        <w:pStyle w:val="B1"/>
      </w:pPr>
      <w:r w:rsidRPr="000702BF">
        <w:t>7.</w:t>
      </w:r>
      <w:r w:rsidRPr="000702BF">
        <w:tab/>
        <w:t>Set the Downlink signal level to the value as defined in Table 7.5.5-3 as appropriate (Case 2). Send uplink power control commands to the UE using 1dB power step size to ensure that the UE output power measured by the test system is within the Uplink power control window, defined as -MU to -(MU + Uplink power control window size) dB of the target power level in Table 7.5.5-3 for at least the duration of the Throughput measurement, where MU and Uplink power control window size are defined above.</w:t>
      </w:r>
    </w:p>
    <w:p w14:paraId="023C4DF4" w14:textId="33A29A14" w:rsidR="00442976" w:rsidRPr="000702BF" w:rsidRDefault="00442976" w:rsidP="00442976">
      <w:pPr>
        <w:pStyle w:val="B1"/>
      </w:pPr>
      <w:r w:rsidRPr="000702BF">
        <w:t>8.</w:t>
      </w:r>
      <w:r w:rsidRPr="000702BF">
        <w:tab/>
        <w:t>Set the Interferer signal level to the value as defined in Table 7.5.5-3 s appropriate (Case 2) and frequency below the wanted signal, using a modulated interferer bandwidth as defined in Annex D.</w:t>
      </w:r>
    </w:p>
    <w:p w14:paraId="5E874223" w14:textId="447CF277" w:rsidR="00442976" w:rsidRPr="000702BF" w:rsidRDefault="00442976" w:rsidP="00442976">
      <w:pPr>
        <w:pStyle w:val="B1"/>
      </w:pPr>
      <w:r w:rsidRPr="000702BF">
        <w:t>9.</w:t>
      </w:r>
      <w:r w:rsidRPr="000702BF">
        <w:tab/>
        <w:t>Measure the average throughput for a duration sufficient to achieve statistical significance according to Annex H.</w:t>
      </w:r>
    </w:p>
    <w:p w14:paraId="060110E9" w14:textId="77777777" w:rsidR="00442976" w:rsidRPr="000702BF" w:rsidRDefault="00442976" w:rsidP="00442976">
      <w:pPr>
        <w:pStyle w:val="B1"/>
      </w:pPr>
      <w:r w:rsidRPr="000702BF">
        <w:t>10.</w:t>
      </w:r>
      <w:r w:rsidRPr="000702BF">
        <w:tab/>
        <w:t>Repeat steps from 7 to 9, using an interfering signal above the wanted signal in Case 2 at step 8.</w:t>
      </w:r>
    </w:p>
    <w:p w14:paraId="71F27D1A" w14:textId="77777777" w:rsidR="00442976" w:rsidRPr="000702BF" w:rsidRDefault="00442976" w:rsidP="00442976">
      <w:pPr>
        <w:pStyle w:val="B1"/>
      </w:pPr>
      <w:r w:rsidRPr="000702BF">
        <w:t>11.</w:t>
      </w:r>
      <w:r w:rsidRPr="000702BF">
        <w:tab/>
        <w:t>Repeat for applicable channel bandwidths and operating band combinations in both Case 1 and Case 2.</w:t>
      </w:r>
    </w:p>
    <w:p w14:paraId="7EB65311" w14:textId="176308A9" w:rsidR="00442976" w:rsidRPr="000702BF" w:rsidRDefault="00442976" w:rsidP="00442976">
      <w:pPr>
        <w:pStyle w:val="NO"/>
      </w:pPr>
      <w:r w:rsidRPr="000702BF">
        <w:t>NOTE:</w:t>
      </w:r>
      <w:r w:rsidRPr="000702BF">
        <w:tab/>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339DA07F" w14:textId="77777777" w:rsidR="00442976" w:rsidRPr="000702BF" w:rsidRDefault="00442976" w:rsidP="0002370F">
      <w:pPr>
        <w:pStyle w:val="Heading4"/>
      </w:pPr>
      <w:bookmarkStart w:id="1336" w:name="_Toc27478437"/>
      <w:bookmarkStart w:id="1337" w:name="_Toc36227156"/>
      <w:bookmarkStart w:id="1338" w:name="_Toc152356709"/>
      <w:r w:rsidRPr="000702BF">
        <w:t>7.5.4.3</w:t>
      </w:r>
      <w:r w:rsidRPr="000702BF">
        <w:tab/>
        <w:t>Message contents</w:t>
      </w:r>
      <w:bookmarkEnd w:id="1336"/>
      <w:bookmarkEnd w:id="1337"/>
      <w:bookmarkEnd w:id="1338"/>
    </w:p>
    <w:p w14:paraId="14C96BF1" w14:textId="4D4FF803" w:rsidR="0044729F" w:rsidRPr="000702BF" w:rsidRDefault="0044729F" w:rsidP="0044729F">
      <w:r w:rsidRPr="000702BF">
        <w:t>Message contents are according to TS 38.508-1 [12] clause 4.6 ensuring Table 4.6.3-118 with condition TRANSFORM_PRECODER_ENABLED for NR band.</w:t>
      </w:r>
    </w:p>
    <w:p w14:paraId="0E3EC576" w14:textId="77777777" w:rsidR="0044729F" w:rsidRPr="000702BF" w:rsidRDefault="0044729F" w:rsidP="0044729F">
      <w:r w:rsidRPr="000702BF">
        <w:t>Message contents are according to TS 38.508-1[12] subclause 4.6 with the following exceptions for each network signalling value.</w:t>
      </w:r>
    </w:p>
    <w:p w14:paraId="3ED74F1D" w14:textId="1929E93B" w:rsidR="0044729F" w:rsidRPr="000702BF" w:rsidRDefault="0044729F" w:rsidP="0044729F">
      <w:r w:rsidRPr="000702BF">
        <w:t>SIB19 message contents according to TS 38.508-1 [12] clause 5.6.2.1.</w:t>
      </w:r>
    </w:p>
    <w:p w14:paraId="7726A474" w14:textId="77777777" w:rsidR="00442976" w:rsidRPr="000702BF" w:rsidRDefault="00442976" w:rsidP="0002370F">
      <w:pPr>
        <w:pStyle w:val="Heading3"/>
      </w:pPr>
      <w:bookmarkStart w:id="1339" w:name="_Toc27478438"/>
      <w:bookmarkStart w:id="1340" w:name="_Toc36227157"/>
      <w:bookmarkStart w:id="1341" w:name="_Toc152356710"/>
      <w:r w:rsidRPr="000702BF">
        <w:t>7.5.5</w:t>
      </w:r>
      <w:r w:rsidRPr="000702BF">
        <w:tab/>
        <w:t>Test requirement</w:t>
      </w:r>
      <w:bookmarkEnd w:id="1339"/>
      <w:bookmarkEnd w:id="1340"/>
      <w:bookmarkEnd w:id="1341"/>
    </w:p>
    <w:p w14:paraId="207FFB4A" w14:textId="38E279DD" w:rsidR="00442976" w:rsidRPr="000702BF" w:rsidRDefault="00442976" w:rsidP="00442976">
      <w:r w:rsidRPr="000702BF">
        <w:t>For NR bands with 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 xml:space="preserve">700 MHz, the throughput measurement derived in test procedure shall be ≥ 95% of the maximum throughput of the reference measurement channels as specified in [Annexes </w:t>
      </w:r>
      <w:r w:rsidRPr="000702BF">
        <w:lastRenderedPageBreak/>
        <w:t xml:space="preserve">A.2.2 </w:t>
      </w:r>
      <w:r w:rsidR="00D84448" w:rsidRPr="000702BF">
        <w:t xml:space="preserve">and </w:t>
      </w:r>
      <w:r w:rsidRPr="000702BF">
        <w:t>A.3.2 (with one sided dynamic OCNG Pattern OP.1 FDD for the DL-signal as described in Annex A.5.1.1</w:t>
      </w:r>
      <w:r w:rsidR="00D84448" w:rsidRPr="000702BF">
        <w:t xml:space="preserve"> </w:t>
      </w:r>
      <w:r w:rsidRPr="000702BF">
        <w:t>with parameters specified in Tables 7.5.5-2 and 7.5.5-3.</w:t>
      </w:r>
    </w:p>
    <w:p w14:paraId="68D8172E" w14:textId="6E827470" w:rsidR="00442976" w:rsidRPr="000702BF" w:rsidRDefault="00442976" w:rsidP="00442976">
      <w:pPr>
        <w:pStyle w:val="TH"/>
      </w:pPr>
      <w:r w:rsidRPr="000702BF">
        <w:t>Table 7.5.5-1: ACS for NR satellite bands with 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0"/>
        <w:gridCol w:w="874"/>
        <w:gridCol w:w="1065"/>
        <w:gridCol w:w="1065"/>
        <w:gridCol w:w="1066"/>
      </w:tblGrid>
      <w:tr w:rsidR="00442976" w:rsidRPr="000702BF" w14:paraId="6589BBAA" w14:textId="77777777" w:rsidTr="008D0E0E">
        <w:trPr>
          <w:jc w:val="center"/>
        </w:trPr>
        <w:tc>
          <w:tcPr>
            <w:tcW w:w="1170" w:type="dxa"/>
            <w:vMerge w:val="restart"/>
            <w:shd w:val="clear" w:color="auto" w:fill="auto"/>
            <w:vAlign w:val="center"/>
          </w:tcPr>
          <w:p w14:paraId="44FE1C9F" w14:textId="625C9283" w:rsidR="00442976" w:rsidRPr="000702BF" w:rsidRDefault="00442976" w:rsidP="00AE3F12">
            <w:pPr>
              <w:pStyle w:val="TAH"/>
            </w:pPr>
            <w:r w:rsidRPr="000702BF">
              <w:t>RX</w:t>
            </w:r>
            <w:r w:rsidR="008D0E0E" w:rsidRPr="000702BF">
              <w:t xml:space="preserve"> </w:t>
            </w:r>
            <w:r w:rsidRPr="000702BF">
              <w:t>parameter</w:t>
            </w:r>
          </w:p>
        </w:tc>
        <w:tc>
          <w:tcPr>
            <w:tcW w:w="874" w:type="dxa"/>
            <w:vMerge w:val="restart"/>
            <w:vAlign w:val="center"/>
          </w:tcPr>
          <w:p w14:paraId="639CE297" w14:textId="77777777" w:rsidR="00442976" w:rsidRPr="000702BF" w:rsidRDefault="00442976" w:rsidP="00AE3F12">
            <w:pPr>
              <w:pStyle w:val="TAH"/>
            </w:pPr>
            <w:r w:rsidRPr="000702BF">
              <w:t>Units</w:t>
            </w:r>
          </w:p>
        </w:tc>
        <w:tc>
          <w:tcPr>
            <w:tcW w:w="3196" w:type="dxa"/>
            <w:gridSpan w:val="3"/>
            <w:vAlign w:val="center"/>
          </w:tcPr>
          <w:p w14:paraId="14ADAB1A" w14:textId="4DB2A3F7"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26AB9638" w14:textId="77777777" w:rsidTr="008D0E0E">
        <w:trPr>
          <w:jc w:val="center"/>
        </w:trPr>
        <w:tc>
          <w:tcPr>
            <w:tcW w:w="1170" w:type="dxa"/>
            <w:vMerge/>
            <w:shd w:val="clear" w:color="auto" w:fill="auto"/>
            <w:vAlign w:val="center"/>
          </w:tcPr>
          <w:p w14:paraId="6FF163F0" w14:textId="77777777" w:rsidR="00442976" w:rsidRPr="000702BF" w:rsidRDefault="00442976" w:rsidP="00AE3F12">
            <w:pPr>
              <w:pStyle w:val="TAH"/>
            </w:pPr>
          </w:p>
        </w:tc>
        <w:tc>
          <w:tcPr>
            <w:tcW w:w="874" w:type="dxa"/>
            <w:vMerge/>
            <w:vAlign w:val="center"/>
          </w:tcPr>
          <w:p w14:paraId="1A93DFB5" w14:textId="77777777" w:rsidR="00442976" w:rsidRPr="000702BF" w:rsidRDefault="00442976" w:rsidP="00AE3F12">
            <w:pPr>
              <w:pStyle w:val="TAH"/>
            </w:pPr>
          </w:p>
        </w:tc>
        <w:tc>
          <w:tcPr>
            <w:tcW w:w="1065" w:type="dxa"/>
            <w:vAlign w:val="center"/>
          </w:tcPr>
          <w:p w14:paraId="35F9DD6C" w14:textId="64986BD8" w:rsidR="00442976" w:rsidRPr="000702BF" w:rsidRDefault="00442976" w:rsidP="00AE3F12">
            <w:pPr>
              <w:pStyle w:val="TAH"/>
            </w:pPr>
            <w:r w:rsidRPr="000702BF">
              <w:t>5,</w:t>
            </w:r>
            <w:r w:rsidR="008D0E0E" w:rsidRPr="000702BF">
              <w:t xml:space="preserve"> </w:t>
            </w:r>
            <w:r w:rsidRPr="000702BF">
              <w:t>10</w:t>
            </w:r>
          </w:p>
        </w:tc>
        <w:tc>
          <w:tcPr>
            <w:tcW w:w="1065" w:type="dxa"/>
            <w:vAlign w:val="center"/>
          </w:tcPr>
          <w:p w14:paraId="4DB05AB1" w14:textId="77777777" w:rsidR="00442976" w:rsidRPr="000702BF" w:rsidRDefault="00442976" w:rsidP="00AE3F12">
            <w:pPr>
              <w:pStyle w:val="TAH"/>
            </w:pPr>
            <w:r w:rsidRPr="000702BF">
              <w:t>15</w:t>
            </w:r>
          </w:p>
        </w:tc>
        <w:tc>
          <w:tcPr>
            <w:tcW w:w="1066" w:type="dxa"/>
            <w:vAlign w:val="center"/>
          </w:tcPr>
          <w:p w14:paraId="019405B5" w14:textId="77777777" w:rsidR="00442976" w:rsidRPr="000702BF" w:rsidRDefault="00442976" w:rsidP="00AE3F12">
            <w:pPr>
              <w:pStyle w:val="TAH"/>
            </w:pPr>
            <w:r w:rsidRPr="000702BF">
              <w:t>20</w:t>
            </w:r>
          </w:p>
        </w:tc>
      </w:tr>
      <w:tr w:rsidR="00442976" w:rsidRPr="000702BF" w14:paraId="4FF45854" w14:textId="77777777" w:rsidTr="008D0E0E">
        <w:trPr>
          <w:jc w:val="center"/>
        </w:trPr>
        <w:tc>
          <w:tcPr>
            <w:tcW w:w="1170" w:type="dxa"/>
            <w:shd w:val="clear" w:color="auto" w:fill="auto"/>
            <w:vAlign w:val="center"/>
          </w:tcPr>
          <w:p w14:paraId="1FAEB54B" w14:textId="77777777" w:rsidR="00442976" w:rsidRPr="000702BF" w:rsidRDefault="00442976" w:rsidP="00AE3F12">
            <w:pPr>
              <w:pStyle w:val="TAC"/>
            </w:pPr>
            <w:r w:rsidRPr="000702BF">
              <w:t>ACS</w:t>
            </w:r>
          </w:p>
        </w:tc>
        <w:tc>
          <w:tcPr>
            <w:tcW w:w="874" w:type="dxa"/>
            <w:vAlign w:val="center"/>
          </w:tcPr>
          <w:p w14:paraId="0C6DC026" w14:textId="77777777" w:rsidR="00442976" w:rsidRPr="000702BF" w:rsidRDefault="00442976" w:rsidP="00AE3F12">
            <w:pPr>
              <w:pStyle w:val="TAC"/>
            </w:pPr>
            <w:r w:rsidRPr="000702BF">
              <w:t>dB</w:t>
            </w:r>
          </w:p>
        </w:tc>
        <w:tc>
          <w:tcPr>
            <w:tcW w:w="1065" w:type="dxa"/>
            <w:vAlign w:val="center"/>
          </w:tcPr>
          <w:p w14:paraId="69712EFB" w14:textId="77777777" w:rsidR="00442976" w:rsidRPr="000702BF" w:rsidRDefault="00442976" w:rsidP="00AE3F12">
            <w:pPr>
              <w:pStyle w:val="TAC"/>
            </w:pPr>
            <w:r w:rsidRPr="000702BF">
              <w:t>33</w:t>
            </w:r>
          </w:p>
        </w:tc>
        <w:tc>
          <w:tcPr>
            <w:tcW w:w="1065" w:type="dxa"/>
            <w:vAlign w:val="center"/>
          </w:tcPr>
          <w:p w14:paraId="36244C15" w14:textId="77777777" w:rsidR="00442976" w:rsidRPr="000702BF" w:rsidRDefault="00442976" w:rsidP="00AE3F12">
            <w:pPr>
              <w:pStyle w:val="TAC"/>
            </w:pPr>
            <w:r w:rsidRPr="000702BF">
              <w:t>30</w:t>
            </w:r>
          </w:p>
        </w:tc>
        <w:tc>
          <w:tcPr>
            <w:tcW w:w="1066" w:type="dxa"/>
            <w:vAlign w:val="center"/>
          </w:tcPr>
          <w:p w14:paraId="29878B36" w14:textId="77777777" w:rsidR="00442976" w:rsidRPr="000702BF" w:rsidRDefault="00442976" w:rsidP="00AE3F12">
            <w:pPr>
              <w:pStyle w:val="TAC"/>
            </w:pPr>
            <w:r w:rsidRPr="000702BF">
              <w:t>27</w:t>
            </w:r>
          </w:p>
        </w:tc>
      </w:tr>
    </w:tbl>
    <w:p w14:paraId="6BED73D1" w14:textId="77777777" w:rsidR="00442976" w:rsidRPr="000702BF" w:rsidRDefault="00442976" w:rsidP="00442976"/>
    <w:p w14:paraId="0F8108F2" w14:textId="42F67F2F" w:rsidR="00442976" w:rsidRPr="000702BF" w:rsidRDefault="00442976" w:rsidP="00442976">
      <w:pPr>
        <w:pStyle w:val="TH"/>
      </w:pPr>
      <w:r w:rsidRPr="000702BF">
        <w:t>Table 7.5.5-2: Test parameters for NR bands with F</w:t>
      </w:r>
      <w:r w:rsidRPr="000702BF">
        <w:rPr>
          <w:vertAlign w:val="subscript"/>
        </w:rPr>
        <w:t xml:space="preserve">DL_high </w:t>
      </w:r>
      <w:r w:rsidRPr="000702BF">
        <w:t>&lt; 2</w:t>
      </w:r>
      <w:r w:rsidR="007C04FC">
        <w:t>,</w:t>
      </w:r>
      <w:r w:rsidRPr="000702BF">
        <w:t>700 MHz and F</w:t>
      </w:r>
      <w:r w:rsidRPr="000702BF">
        <w:rPr>
          <w:vertAlign w:val="subscript"/>
        </w:rPr>
        <w:t xml:space="preserve">UL_high </w:t>
      </w:r>
      <w:r w:rsidRPr="000702BF">
        <w:t>&lt; 2</w:t>
      </w:r>
      <w:r w:rsidR="007C04FC">
        <w:t>,</w:t>
      </w:r>
      <w:r w:rsidRPr="000702BF">
        <w:t>700 MHz,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720CB223" w14:textId="77777777" w:rsidTr="008D0E0E">
        <w:trPr>
          <w:jc w:val="center"/>
        </w:trPr>
        <w:tc>
          <w:tcPr>
            <w:tcW w:w="1985" w:type="dxa"/>
            <w:vMerge w:val="restart"/>
            <w:vAlign w:val="center"/>
          </w:tcPr>
          <w:p w14:paraId="6440F4AB" w14:textId="0E0D037D"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2AF72C46" w14:textId="77777777" w:rsidR="00442976" w:rsidRPr="000702BF" w:rsidRDefault="00442976" w:rsidP="00AE3F12">
            <w:pPr>
              <w:pStyle w:val="TAH"/>
            </w:pPr>
            <w:r w:rsidRPr="000702BF">
              <w:t>Units</w:t>
            </w:r>
          </w:p>
        </w:tc>
        <w:tc>
          <w:tcPr>
            <w:tcW w:w="5779" w:type="dxa"/>
            <w:gridSpan w:val="3"/>
            <w:vAlign w:val="center"/>
          </w:tcPr>
          <w:p w14:paraId="676A3F56" w14:textId="066CA900"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608486D6" w14:textId="77777777" w:rsidTr="008D0E0E">
        <w:trPr>
          <w:jc w:val="center"/>
        </w:trPr>
        <w:tc>
          <w:tcPr>
            <w:tcW w:w="1985" w:type="dxa"/>
            <w:vMerge/>
            <w:vAlign w:val="center"/>
          </w:tcPr>
          <w:p w14:paraId="6C1AD821" w14:textId="77777777" w:rsidR="00442976" w:rsidRPr="000702BF" w:rsidRDefault="00442976" w:rsidP="00AE3F12">
            <w:pPr>
              <w:pStyle w:val="TAH"/>
            </w:pPr>
          </w:p>
        </w:tc>
        <w:tc>
          <w:tcPr>
            <w:tcW w:w="1305" w:type="dxa"/>
            <w:vMerge/>
            <w:vAlign w:val="center"/>
          </w:tcPr>
          <w:p w14:paraId="5CE26E16" w14:textId="77777777" w:rsidR="00442976" w:rsidRPr="000702BF" w:rsidRDefault="00442976" w:rsidP="00AE3F12">
            <w:pPr>
              <w:pStyle w:val="TAH"/>
            </w:pPr>
          </w:p>
        </w:tc>
        <w:tc>
          <w:tcPr>
            <w:tcW w:w="1926" w:type="dxa"/>
            <w:vAlign w:val="center"/>
          </w:tcPr>
          <w:p w14:paraId="75A624D2" w14:textId="2F2F91CB"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01DF7C89" w14:textId="77777777" w:rsidR="00442976" w:rsidRPr="000702BF" w:rsidRDefault="00442976" w:rsidP="00AE3F12">
            <w:pPr>
              <w:pStyle w:val="TAH"/>
            </w:pPr>
            <w:r w:rsidRPr="000702BF">
              <w:t>15</w:t>
            </w:r>
          </w:p>
        </w:tc>
        <w:tc>
          <w:tcPr>
            <w:tcW w:w="1927" w:type="dxa"/>
            <w:vAlign w:val="center"/>
          </w:tcPr>
          <w:p w14:paraId="75B94B23"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029D43EB" w14:textId="77777777" w:rsidTr="008D0E0E">
        <w:trPr>
          <w:jc w:val="center"/>
        </w:trPr>
        <w:tc>
          <w:tcPr>
            <w:tcW w:w="1985" w:type="dxa"/>
            <w:vAlign w:val="center"/>
          </w:tcPr>
          <w:p w14:paraId="573599BB" w14:textId="6CB2EAD3"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3E577A8B" w14:textId="77777777" w:rsidR="00442976" w:rsidRPr="000702BF" w:rsidRDefault="00442976" w:rsidP="00AE3F12">
            <w:pPr>
              <w:pStyle w:val="TAC"/>
            </w:pPr>
            <w:r w:rsidRPr="000702BF">
              <w:t>dBm</w:t>
            </w:r>
          </w:p>
        </w:tc>
        <w:tc>
          <w:tcPr>
            <w:tcW w:w="5779" w:type="dxa"/>
            <w:gridSpan w:val="3"/>
            <w:vAlign w:val="center"/>
          </w:tcPr>
          <w:p w14:paraId="3D04F7A5" w14:textId="27598032"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14</w:t>
            </w:r>
            <w:r w:rsidR="008D0E0E" w:rsidRPr="000702BF">
              <w:t xml:space="preserve"> </w:t>
            </w:r>
            <w:r w:rsidRPr="000702BF">
              <w:t>dB</w:t>
            </w:r>
          </w:p>
        </w:tc>
      </w:tr>
      <w:tr w:rsidR="00442976" w:rsidRPr="000702BF" w14:paraId="48DD91A1" w14:textId="77777777" w:rsidTr="008D0E0E">
        <w:trPr>
          <w:jc w:val="center"/>
        </w:trPr>
        <w:tc>
          <w:tcPr>
            <w:tcW w:w="1985" w:type="dxa"/>
            <w:vAlign w:val="center"/>
          </w:tcPr>
          <w:p w14:paraId="66435314" w14:textId="77777777" w:rsidR="00442976" w:rsidRPr="000702BF" w:rsidRDefault="00442976" w:rsidP="00AE3F12">
            <w:pPr>
              <w:pStyle w:val="TAC"/>
            </w:pPr>
            <w:bookmarkStart w:id="1342" w:name="_MCCTEMPBM_CRPT44170239___7"/>
            <w:r w:rsidRPr="000702BF">
              <w:t>P</w:t>
            </w:r>
            <w:r w:rsidRPr="000702BF">
              <w:rPr>
                <w:vertAlign w:val="subscript"/>
              </w:rPr>
              <w:t>interferer</w:t>
            </w:r>
            <w:r w:rsidRPr="000702BF">
              <w:rPr>
                <w:rFonts w:asciiTheme="minorEastAsia" w:eastAsiaTheme="minorEastAsia" w:hAnsiTheme="minorEastAsia"/>
                <w:vertAlign w:val="superscript"/>
              </w:rPr>
              <w:t>4</w:t>
            </w:r>
            <w:bookmarkEnd w:id="1342"/>
          </w:p>
        </w:tc>
        <w:tc>
          <w:tcPr>
            <w:tcW w:w="1305" w:type="dxa"/>
            <w:vAlign w:val="center"/>
          </w:tcPr>
          <w:p w14:paraId="3FD715C3" w14:textId="77777777" w:rsidR="00442976" w:rsidRPr="000702BF" w:rsidRDefault="00442976" w:rsidP="00AE3F12">
            <w:pPr>
              <w:pStyle w:val="TAC"/>
            </w:pPr>
            <w:r w:rsidRPr="000702BF">
              <w:t>dBm</w:t>
            </w:r>
          </w:p>
        </w:tc>
        <w:tc>
          <w:tcPr>
            <w:tcW w:w="1926" w:type="dxa"/>
            <w:vAlign w:val="center"/>
          </w:tcPr>
          <w:p w14:paraId="396AAF1C" w14:textId="5F5CDBFB"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45.5</w:t>
            </w:r>
            <w:r w:rsidR="008D0E0E" w:rsidRPr="000702BF">
              <w:t xml:space="preserve"> </w:t>
            </w:r>
            <w:r w:rsidRPr="000702BF">
              <w:t>dB</w:t>
            </w:r>
          </w:p>
        </w:tc>
        <w:tc>
          <w:tcPr>
            <w:tcW w:w="1926" w:type="dxa"/>
            <w:vAlign w:val="center"/>
          </w:tcPr>
          <w:p w14:paraId="4CCC93C5" w14:textId="1FEA561D"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42.5</w:t>
            </w:r>
            <w:r w:rsidR="008D0E0E" w:rsidRPr="000702BF">
              <w:t xml:space="preserve"> </w:t>
            </w:r>
            <w:r w:rsidRPr="000702BF">
              <w:t>dB</w:t>
            </w:r>
          </w:p>
        </w:tc>
        <w:tc>
          <w:tcPr>
            <w:tcW w:w="1927" w:type="dxa"/>
            <w:vAlign w:val="center"/>
          </w:tcPr>
          <w:p w14:paraId="5F4DDB29" w14:textId="12E1617F" w:rsidR="00442976" w:rsidRPr="000702BF" w:rsidRDefault="00442976" w:rsidP="00AE3F12">
            <w:pPr>
              <w:pStyle w:val="TAC"/>
            </w:pPr>
            <w:r w:rsidRPr="000702BF">
              <w:t>REFSENS</w:t>
            </w:r>
            <w:r w:rsidR="008D0E0E" w:rsidRPr="000702BF">
              <w:t xml:space="preserve"> </w:t>
            </w:r>
            <w:r w:rsidRPr="000702BF">
              <w:t>+</w:t>
            </w:r>
            <w:r w:rsidR="008D0E0E" w:rsidRPr="000702BF">
              <w:t xml:space="preserve"> </w:t>
            </w:r>
            <w:r w:rsidRPr="000702BF">
              <w:t>39.5</w:t>
            </w:r>
          </w:p>
        </w:tc>
      </w:tr>
      <w:tr w:rsidR="00442976" w:rsidRPr="000702BF" w14:paraId="4F6A4851" w14:textId="77777777" w:rsidTr="008D0E0E">
        <w:trPr>
          <w:jc w:val="center"/>
        </w:trPr>
        <w:tc>
          <w:tcPr>
            <w:tcW w:w="1985" w:type="dxa"/>
            <w:vAlign w:val="center"/>
          </w:tcPr>
          <w:p w14:paraId="7728B03E"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6EFE23CC" w14:textId="77777777" w:rsidR="00442976" w:rsidRPr="000702BF" w:rsidRDefault="00442976" w:rsidP="00AE3F12">
            <w:pPr>
              <w:pStyle w:val="TAC"/>
            </w:pPr>
            <w:r w:rsidRPr="000702BF">
              <w:t>MHz</w:t>
            </w:r>
          </w:p>
        </w:tc>
        <w:tc>
          <w:tcPr>
            <w:tcW w:w="5779" w:type="dxa"/>
            <w:gridSpan w:val="3"/>
            <w:vAlign w:val="center"/>
          </w:tcPr>
          <w:p w14:paraId="26B02AE5"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5541424A" w14:textId="77777777" w:rsidTr="008D0E0E">
        <w:trPr>
          <w:jc w:val="center"/>
        </w:trPr>
        <w:tc>
          <w:tcPr>
            <w:tcW w:w="1985" w:type="dxa"/>
            <w:vAlign w:val="center"/>
          </w:tcPr>
          <w:p w14:paraId="3B651CF3" w14:textId="42A06977"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r w:rsidRPr="000702BF">
              <w:rPr>
                <w:rFonts w:hint="eastAsia"/>
                <w:vertAlign w:val="superscript"/>
              </w:rPr>
              <w:t>2</w:t>
            </w:r>
          </w:p>
        </w:tc>
        <w:tc>
          <w:tcPr>
            <w:tcW w:w="1305" w:type="dxa"/>
            <w:vAlign w:val="center"/>
          </w:tcPr>
          <w:p w14:paraId="311461BB" w14:textId="77777777" w:rsidR="00442976" w:rsidRPr="000702BF" w:rsidRDefault="00442976" w:rsidP="00AE3F12">
            <w:pPr>
              <w:pStyle w:val="TAC"/>
            </w:pPr>
            <w:r w:rsidRPr="000702BF">
              <w:t>MHz</w:t>
            </w:r>
          </w:p>
        </w:tc>
        <w:tc>
          <w:tcPr>
            <w:tcW w:w="5779" w:type="dxa"/>
            <w:gridSpan w:val="3"/>
            <w:vAlign w:val="center"/>
          </w:tcPr>
          <w:p w14:paraId="75F61966" w14:textId="10C05ECB"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7D394F6B" w14:textId="77777777" w:rsidR="00442976" w:rsidRPr="000702BF" w:rsidRDefault="00442976" w:rsidP="00AE3F12">
            <w:pPr>
              <w:pStyle w:val="TAC"/>
            </w:pPr>
            <w:r w:rsidRPr="000702BF">
              <w:t>/</w:t>
            </w:r>
          </w:p>
          <w:p w14:paraId="1AA8B555" w14:textId="3058E025"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3C168B1B" w14:textId="77777777" w:rsidTr="008D0E0E">
        <w:trPr>
          <w:jc w:val="center"/>
        </w:trPr>
        <w:tc>
          <w:tcPr>
            <w:tcW w:w="9069" w:type="dxa"/>
            <w:gridSpan w:val="5"/>
          </w:tcPr>
          <w:p w14:paraId="4398E481" w14:textId="7317C44E"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5B82F79D" w14:textId="2144BD42"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459E935E">
                <v:shape id="_x0000_i1029" type="#_x0000_t75" style="width:114pt;height:9.75pt" o:ole="">
                  <v:imagedata r:id="rId19" o:title=""/>
                </v:shape>
                <o:OLEObject Type="Embed" ProgID="Equation.3" ShapeID="_x0000_i1029" DrawAspect="Content" ObjectID="_1765802126" r:id="rId22"/>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4A621834" w14:textId="3589ABF2"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00931528">
              <w:t xml:space="preserve">clause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w:t>
            </w:r>
            <w:r w:rsidR="008D0E0E" w:rsidRPr="000702BF">
              <w:t xml:space="preserve"> </w:t>
            </w:r>
            <w:r w:rsidRPr="000702BF">
              <w:t>A.5.1.1.</w:t>
            </w:r>
          </w:p>
          <w:p w14:paraId="30475863" w14:textId="6F7D9378"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47E36D0A" w14:textId="77777777" w:rsidR="00442976" w:rsidRPr="000702BF" w:rsidRDefault="00442976" w:rsidP="00442976"/>
    <w:p w14:paraId="7ADAF77D" w14:textId="56442B8D" w:rsidR="00442976" w:rsidRPr="000702BF" w:rsidRDefault="00442976" w:rsidP="00442976">
      <w:pPr>
        <w:pStyle w:val="TH"/>
      </w:pPr>
      <w:r w:rsidRPr="000702BF">
        <w:t xml:space="preserve">Table 7.5.5-3: Test parameters for NR bands with </w:t>
      </w:r>
      <w:r w:rsidR="0002370F" w:rsidRPr="000702BF">
        <w:br/>
      </w:r>
      <w:r w:rsidRPr="000702BF">
        <w:t>F</w:t>
      </w:r>
      <w:r w:rsidRPr="000702BF">
        <w:rPr>
          <w:vertAlign w:val="subscript"/>
        </w:rPr>
        <w:t>DL_high</w:t>
      </w:r>
      <w:r w:rsidRPr="000702BF">
        <w:t xml:space="preserve"> &lt; 2</w:t>
      </w:r>
      <w:r w:rsidR="007C04FC">
        <w:t>,</w:t>
      </w:r>
      <w:r w:rsidRPr="000702BF">
        <w:t>700 MHz and F</w:t>
      </w:r>
      <w:r w:rsidRPr="000702BF">
        <w:rPr>
          <w:vertAlign w:val="subscript"/>
        </w:rPr>
        <w:t>UL_high</w:t>
      </w:r>
      <w:r w:rsidRPr="000702BF">
        <w:t xml:space="preserve"> &lt; 2</w:t>
      </w:r>
      <w:r w:rsidR="007C04FC">
        <w:t>,</w:t>
      </w:r>
      <w:r w:rsidRPr="000702BF">
        <w:t>700 MHz, case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305"/>
        <w:gridCol w:w="1926"/>
        <w:gridCol w:w="1926"/>
        <w:gridCol w:w="1927"/>
      </w:tblGrid>
      <w:tr w:rsidR="00442976" w:rsidRPr="000702BF" w14:paraId="12A1BA19" w14:textId="77777777" w:rsidTr="008D0E0E">
        <w:trPr>
          <w:jc w:val="center"/>
        </w:trPr>
        <w:tc>
          <w:tcPr>
            <w:tcW w:w="1985" w:type="dxa"/>
            <w:vMerge w:val="restart"/>
            <w:vAlign w:val="center"/>
          </w:tcPr>
          <w:p w14:paraId="3D5574F7" w14:textId="78445B15" w:rsidR="00442976" w:rsidRPr="000702BF" w:rsidRDefault="00442976" w:rsidP="00AE3F12">
            <w:pPr>
              <w:pStyle w:val="TAH"/>
            </w:pPr>
            <w:r w:rsidRPr="000702BF">
              <w:t>RX</w:t>
            </w:r>
            <w:r w:rsidR="008D0E0E" w:rsidRPr="000702BF">
              <w:t xml:space="preserve"> </w:t>
            </w:r>
            <w:r w:rsidRPr="000702BF">
              <w:t>parameter</w:t>
            </w:r>
          </w:p>
        </w:tc>
        <w:tc>
          <w:tcPr>
            <w:tcW w:w="1305" w:type="dxa"/>
            <w:vMerge w:val="restart"/>
            <w:vAlign w:val="center"/>
          </w:tcPr>
          <w:p w14:paraId="1274F9A1" w14:textId="77777777" w:rsidR="00442976" w:rsidRPr="000702BF" w:rsidRDefault="00442976" w:rsidP="00AE3F12">
            <w:pPr>
              <w:pStyle w:val="TAH"/>
            </w:pPr>
            <w:r w:rsidRPr="000702BF">
              <w:t>Units</w:t>
            </w:r>
          </w:p>
        </w:tc>
        <w:tc>
          <w:tcPr>
            <w:tcW w:w="5779" w:type="dxa"/>
            <w:gridSpan w:val="3"/>
            <w:vAlign w:val="center"/>
          </w:tcPr>
          <w:p w14:paraId="2C995D6C" w14:textId="10ACE240" w:rsidR="00442976" w:rsidRPr="000702BF" w:rsidRDefault="00442976"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442976" w:rsidRPr="000702BF" w14:paraId="663ECAAC" w14:textId="77777777" w:rsidTr="008D0E0E">
        <w:trPr>
          <w:jc w:val="center"/>
        </w:trPr>
        <w:tc>
          <w:tcPr>
            <w:tcW w:w="1985" w:type="dxa"/>
            <w:vMerge/>
            <w:vAlign w:val="center"/>
          </w:tcPr>
          <w:p w14:paraId="616D1DF5" w14:textId="77777777" w:rsidR="00442976" w:rsidRPr="000702BF" w:rsidRDefault="00442976" w:rsidP="00AE3F12">
            <w:pPr>
              <w:pStyle w:val="TAH"/>
            </w:pPr>
          </w:p>
        </w:tc>
        <w:tc>
          <w:tcPr>
            <w:tcW w:w="1305" w:type="dxa"/>
            <w:vMerge/>
            <w:vAlign w:val="center"/>
          </w:tcPr>
          <w:p w14:paraId="322327C8" w14:textId="77777777" w:rsidR="00442976" w:rsidRPr="000702BF" w:rsidRDefault="00442976" w:rsidP="00AE3F12">
            <w:pPr>
              <w:pStyle w:val="TAH"/>
            </w:pPr>
          </w:p>
        </w:tc>
        <w:tc>
          <w:tcPr>
            <w:tcW w:w="1926" w:type="dxa"/>
            <w:vAlign w:val="center"/>
          </w:tcPr>
          <w:p w14:paraId="09B9ED17" w14:textId="1CBAA3E1" w:rsidR="00442976" w:rsidRPr="000702BF" w:rsidRDefault="00442976" w:rsidP="00AE3F12">
            <w:pPr>
              <w:pStyle w:val="TAH"/>
            </w:pPr>
            <w:r w:rsidRPr="000702BF">
              <w:t>5,</w:t>
            </w:r>
            <w:r w:rsidR="008D0E0E" w:rsidRPr="000702BF">
              <w:t xml:space="preserve"> </w:t>
            </w:r>
            <w:r w:rsidRPr="000702BF">
              <w:t>10</w:t>
            </w:r>
          </w:p>
        </w:tc>
        <w:tc>
          <w:tcPr>
            <w:tcW w:w="1926" w:type="dxa"/>
            <w:vAlign w:val="center"/>
          </w:tcPr>
          <w:p w14:paraId="3CC93F22" w14:textId="77777777" w:rsidR="00442976" w:rsidRPr="000702BF" w:rsidRDefault="00442976" w:rsidP="00AE3F12">
            <w:pPr>
              <w:pStyle w:val="TAH"/>
            </w:pPr>
            <w:r w:rsidRPr="000702BF">
              <w:t>15</w:t>
            </w:r>
          </w:p>
        </w:tc>
        <w:tc>
          <w:tcPr>
            <w:tcW w:w="1927" w:type="dxa"/>
            <w:vAlign w:val="center"/>
          </w:tcPr>
          <w:p w14:paraId="0F87C289" w14:textId="77777777" w:rsidR="00442976" w:rsidRPr="000702BF" w:rsidRDefault="00442976" w:rsidP="00AE3F12">
            <w:pPr>
              <w:pStyle w:val="TAH"/>
              <w:rPr>
                <w:rFonts w:eastAsiaTheme="minorEastAsia"/>
                <w:lang w:eastAsia="zh-TW"/>
              </w:rPr>
            </w:pPr>
            <w:r w:rsidRPr="000702BF">
              <w:rPr>
                <w:rFonts w:eastAsiaTheme="minorEastAsia"/>
                <w:lang w:eastAsia="zh-TW"/>
              </w:rPr>
              <w:t>20</w:t>
            </w:r>
          </w:p>
        </w:tc>
      </w:tr>
      <w:tr w:rsidR="00442976" w:rsidRPr="000702BF" w14:paraId="7A1F9792" w14:textId="77777777" w:rsidTr="008D0E0E">
        <w:trPr>
          <w:jc w:val="center"/>
        </w:trPr>
        <w:tc>
          <w:tcPr>
            <w:tcW w:w="1985" w:type="dxa"/>
            <w:vAlign w:val="center"/>
          </w:tcPr>
          <w:p w14:paraId="11F21E93" w14:textId="14D00628" w:rsidR="00442976" w:rsidRPr="000702BF" w:rsidRDefault="00442976" w:rsidP="00AE3F12">
            <w:pPr>
              <w:pStyle w:val="TAC"/>
            </w:pPr>
            <w:r w:rsidRPr="000702BF">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p>
        </w:tc>
        <w:tc>
          <w:tcPr>
            <w:tcW w:w="1305" w:type="dxa"/>
            <w:vAlign w:val="center"/>
          </w:tcPr>
          <w:p w14:paraId="108BAB12" w14:textId="77777777" w:rsidR="00442976" w:rsidRPr="000702BF" w:rsidRDefault="00442976" w:rsidP="00AE3F12">
            <w:pPr>
              <w:pStyle w:val="TAC"/>
            </w:pPr>
            <w:r w:rsidRPr="000702BF">
              <w:t>dBm</w:t>
            </w:r>
          </w:p>
        </w:tc>
        <w:tc>
          <w:tcPr>
            <w:tcW w:w="1926" w:type="dxa"/>
            <w:vAlign w:val="center"/>
          </w:tcPr>
          <w:p w14:paraId="592E97D2" w14:textId="77777777" w:rsidR="00442976" w:rsidRPr="000702BF" w:rsidRDefault="00442976" w:rsidP="00AE3F12">
            <w:pPr>
              <w:pStyle w:val="TAC"/>
              <w:rPr>
                <w:lang w:eastAsia="zh-TW"/>
              </w:rPr>
            </w:pPr>
            <w:r w:rsidRPr="000702BF">
              <w:t>-</w:t>
            </w:r>
            <w:r w:rsidRPr="000702BF">
              <w:rPr>
                <w:rFonts w:eastAsia="Microsoft JhengHei"/>
                <w:lang w:eastAsia="zh-TW"/>
              </w:rPr>
              <w:t>71.5</w:t>
            </w:r>
          </w:p>
        </w:tc>
        <w:tc>
          <w:tcPr>
            <w:tcW w:w="1926" w:type="dxa"/>
            <w:vAlign w:val="center"/>
          </w:tcPr>
          <w:p w14:paraId="6B833BA9" w14:textId="77777777" w:rsidR="00442976" w:rsidRPr="000702BF" w:rsidRDefault="00442976" w:rsidP="00AE3F12">
            <w:pPr>
              <w:pStyle w:val="TAC"/>
            </w:pPr>
            <w:r w:rsidRPr="000702BF">
              <w:t>-68.5</w:t>
            </w:r>
          </w:p>
        </w:tc>
        <w:tc>
          <w:tcPr>
            <w:tcW w:w="1927" w:type="dxa"/>
            <w:vAlign w:val="center"/>
          </w:tcPr>
          <w:p w14:paraId="2494C393" w14:textId="77777777" w:rsidR="00442976" w:rsidRPr="000702BF" w:rsidRDefault="00442976" w:rsidP="00AE3F12">
            <w:pPr>
              <w:pStyle w:val="TAC"/>
            </w:pPr>
            <w:r w:rsidRPr="000702BF">
              <w:t>-65.5</w:t>
            </w:r>
          </w:p>
        </w:tc>
      </w:tr>
      <w:tr w:rsidR="00442976" w:rsidRPr="000702BF" w14:paraId="20B8B238" w14:textId="77777777" w:rsidTr="008D0E0E">
        <w:trPr>
          <w:jc w:val="center"/>
        </w:trPr>
        <w:tc>
          <w:tcPr>
            <w:tcW w:w="1985" w:type="dxa"/>
            <w:vAlign w:val="center"/>
          </w:tcPr>
          <w:p w14:paraId="2906AC95" w14:textId="77777777" w:rsidR="00442976" w:rsidRPr="000702BF" w:rsidRDefault="00442976" w:rsidP="00AE3F12">
            <w:pPr>
              <w:pStyle w:val="TAC"/>
            </w:pPr>
            <w:r w:rsidRPr="000702BF">
              <w:t>P</w:t>
            </w:r>
            <w:r w:rsidRPr="000702BF">
              <w:rPr>
                <w:vertAlign w:val="subscript"/>
              </w:rPr>
              <w:t>interferer</w:t>
            </w:r>
          </w:p>
        </w:tc>
        <w:tc>
          <w:tcPr>
            <w:tcW w:w="1305" w:type="dxa"/>
            <w:vAlign w:val="center"/>
          </w:tcPr>
          <w:p w14:paraId="0017A361" w14:textId="77777777" w:rsidR="00442976" w:rsidRPr="000702BF" w:rsidRDefault="00442976" w:rsidP="00AE3F12">
            <w:pPr>
              <w:pStyle w:val="TAC"/>
            </w:pPr>
            <w:r w:rsidRPr="000702BF">
              <w:t>dBm</w:t>
            </w:r>
          </w:p>
        </w:tc>
        <w:tc>
          <w:tcPr>
            <w:tcW w:w="5779" w:type="dxa"/>
            <w:gridSpan w:val="3"/>
            <w:vAlign w:val="center"/>
          </w:tcPr>
          <w:p w14:paraId="25E36C26" w14:textId="77777777" w:rsidR="00442976" w:rsidRPr="000702BF" w:rsidRDefault="00442976" w:rsidP="00AE3F12">
            <w:pPr>
              <w:pStyle w:val="TAC"/>
              <w:rPr>
                <w:rFonts w:eastAsiaTheme="minorEastAsia"/>
                <w:lang w:eastAsia="zh-TW"/>
              </w:rPr>
            </w:pPr>
            <w:r w:rsidRPr="000702BF">
              <w:rPr>
                <w:rFonts w:eastAsiaTheme="minorEastAsia" w:hint="eastAsia"/>
                <w:lang w:eastAsia="zh-TW"/>
              </w:rPr>
              <w:t>-</w:t>
            </w:r>
            <w:r w:rsidRPr="000702BF">
              <w:rPr>
                <w:rFonts w:eastAsiaTheme="minorEastAsia"/>
                <w:lang w:eastAsia="zh-TW"/>
              </w:rPr>
              <w:t>40</w:t>
            </w:r>
          </w:p>
        </w:tc>
      </w:tr>
      <w:tr w:rsidR="00442976" w:rsidRPr="000702BF" w14:paraId="5F3318C6" w14:textId="77777777" w:rsidTr="008D0E0E">
        <w:trPr>
          <w:jc w:val="center"/>
        </w:trPr>
        <w:tc>
          <w:tcPr>
            <w:tcW w:w="1985" w:type="dxa"/>
            <w:vAlign w:val="center"/>
          </w:tcPr>
          <w:p w14:paraId="6899C93C" w14:textId="77777777" w:rsidR="00442976" w:rsidRPr="000702BF" w:rsidRDefault="00442976" w:rsidP="00AE3F12">
            <w:pPr>
              <w:pStyle w:val="TAC"/>
            </w:pPr>
            <w:r w:rsidRPr="000702BF">
              <w:t>BW</w:t>
            </w:r>
            <w:r w:rsidRPr="000702BF">
              <w:rPr>
                <w:vertAlign w:val="subscript"/>
              </w:rPr>
              <w:t>interferer</w:t>
            </w:r>
          </w:p>
        </w:tc>
        <w:tc>
          <w:tcPr>
            <w:tcW w:w="1305" w:type="dxa"/>
            <w:vAlign w:val="center"/>
          </w:tcPr>
          <w:p w14:paraId="6EC9FA28" w14:textId="77777777" w:rsidR="00442976" w:rsidRPr="000702BF" w:rsidRDefault="00442976" w:rsidP="00AE3F12">
            <w:pPr>
              <w:pStyle w:val="TAC"/>
            </w:pPr>
            <w:r w:rsidRPr="000702BF">
              <w:t>MHz</w:t>
            </w:r>
          </w:p>
        </w:tc>
        <w:tc>
          <w:tcPr>
            <w:tcW w:w="5779" w:type="dxa"/>
            <w:gridSpan w:val="3"/>
            <w:vAlign w:val="center"/>
          </w:tcPr>
          <w:p w14:paraId="558EB7EE" w14:textId="77777777" w:rsidR="00442976" w:rsidRPr="000702BF" w:rsidRDefault="00442976" w:rsidP="00AE3F12">
            <w:pPr>
              <w:pStyle w:val="TAC"/>
              <w:rPr>
                <w:rFonts w:eastAsiaTheme="minorEastAsia"/>
                <w:lang w:eastAsia="zh-TW"/>
              </w:rPr>
            </w:pPr>
            <w:r w:rsidRPr="000702BF">
              <w:rPr>
                <w:rFonts w:eastAsiaTheme="minorEastAsia"/>
                <w:lang w:eastAsia="zh-TW"/>
              </w:rPr>
              <w:t>5</w:t>
            </w:r>
          </w:p>
        </w:tc>
      </w:tr>
      <w:tr w:rsidR="00442976" w:rsidRPr="000702BF" w14:paraId="5DCF9B3A" w14:textId="77777777" w:rsidTr="008D0E0E">
        <w:trPr>
          <w:jc w:val="center"/>
        </w:trPr>
        <w:tc>
          <w:tcPr>
            <w:tcW w:w="1985" w:type="dxa"/>
            <w:vAlign w:val="center"/>
          </w:tcPr>
          <w:p w14:paraId="464A52AC" w14:textId="1C880417" w:rsidR="00442976" w:rsidRPr="000702BF" w:rsidRDefault="00442976" w:rsidP="00AE3F12">
            <w:pPr>
              <w:pStyle w:val="TAC"/>
            </w:pPr>
            <w:r w:rsidRPr="000702BF">
              <w:t>F</w:t>
            </w:r>
            <w:r w:rsidRPr="000702BF">
              <w:rPr>
                <w:vertAlign w:val="subscript"/>
              </w:rPr>
              <w:t>interferer</w:t>
            </w:r>
            <w:r w:rsidR="008D0E0E" w:rsidRPr="000702BF">
              <w:rPr>
                <w:vertAlign w:val="subscript"/>
              </w:rPr>
              <w:t xml:space="preserve"> </w:t>
            </w:r>
            <w:r w:rsidRPr="000702BF">
              <w:t>(offset)</w:t>
            </w:r>
          </w:p>
        </w:tc>
        <w:tc>
          <w:tcPr>
            <w:tcW w:w="1305" w:type="dxa"/>
            <w:vAlign w:val="center"/>
          </w:tcPr>
          <w:p w14:paraId="2C527C28" w14:textId="77777777" w:rsidR="00442976" w:rsidRPr="000702BF" w:rsidRDefault="00442976" w:rsidP="00AE3F12">
            <w:pPr>
              <w:pStyle w:val="TAC"/>
            </w:pPr>
            <w:r w:rsidRPr="000702BF">
              <w:t>MHz</w:t>
            </w:r>
          </w:p>
        </w:tc>
        <w:tc>
          <w:tcPr>
            <w:tcW w:w="5779" w:type="dxa"/>
            <w:gridSpan w:val="3"/>
            <w:vAlign w:val="center"/>
          </w:tcPr>
          <w:p w14:paraId="7371E50B" w14:textId="759972F3"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p w14:paraId="736CC104" w14:textId="77777777" w:rsidR="00442976" w:rsidRPr="000702BF" w:rsidRDefault="00442976" w:rsidP="00AE3F12">
            <w:pPr>
              <w:pStyle w:val="TAC"/>
            </w:pPr>
            <w:r w:rsidRPr="000702BF">
              <w:t>/</w:t>
            </w:r>
          </w:p>
          <w:p w14:paraId="2E35B78E" w14:textId="1FE0FB69" w:rsidR="00442976" w:rsidRPr="000702BF" w:rsidRDefault="00442976" w:rsidP="00AE3F12">
            <w:pPr>
              <w:pStyle w:val="TAC"/>
            </w:pPr>
            <w:r w:rsidRPr="000702BF">
              <w:t>-(BW</w:t>
            </w:r>
            <w:r w:rsidRPr="000702BF">
              <w:rPr>
                <w:sz w:val="12"/>
                <w:szCs w:val="12"/>
              </w:rPr>
              <w:t>Channel</w:t>
            </w:r>
            <w:r w:rsidR="008D0E0E" w:rsidRPr="000702BF">
              <w:rPr>
                <w:sz w:val="12"/>
                <w:szCs w:val="12"/>
              </w:rPr>
              <w:t xml:space="preserve"> </w:t>
            </w:r>
            <w:r w:rsidRPr="000702BF">
              <w:t>/2</w:t>
            </w:r>
            <w:r w:rsidR="008D0E0E" w:rsidRPr="000702BF">
              <w:t xml:space="preserve"> </w:t>
            </w:r>
            <w:r w:rsidRPr="000702BF">
              <w:t>+</w:t>
            </w:r>
            <w:r w:rsidR="008D0E0E" w:rsidRPr="000702BF">
              <w:t xml:space="preserve"> </w:t>
            </w:r>
            <w:r w:rsidRPr="000702BF">
              <w:t>2.5)</w:t>
            </w:r>
          </w:p>
        </w:tc>
      </w:tr>
      <w:tr w:rsidR="00442976" w:rsidRPr="000702BF" w14:paraId="27D96FA0" w14:textId="77777777" w:rsidTr="008D0E0E">
        <w:trPr>
          <w:jc w:val="center"/>
        </w:trPr>
        <w:tc>
          <w:tcPr>
            <w:tcW w:w="9069" w:type="dxa"/>
            <w:gridSpan w:val="5"/>
          </w:tcPr>
          <w:p w14:paraId="0082D558" w14:textId="33737223" w:rsidR="00442976" w:rsidRPr="000702BF" w:rsidRDefault="00442976"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24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363F3935" w14:textId="533B7E31" w:rsidR="00442976" w:rsidRPr="000702BF" w:rsidRDefault="00442976" w:rsidP="00AE3F12">
            <w:pPr>
              <w:pStyle w:val="TAN"/>
            </w:pPr>
            <w:r w:rsidRPr="000702BF">
              <w:t>NOTE</w:t>
            </w:r>
            <w:r w:rsidR="008D0E0E" w:rsidRPr="000702BF">
              <w:t xml:space="preserve"> </w:t>
            </w:r>
            <w:r w:rsidRPr="000702BF">
              <w:t>2:</w:t>
            </w:r>
            <w:r w:rsidRPr="000702BF">
              <w:tab/>
              <w:t>The</w:t>
            </w:r>
            <w:r w:rsidR="008D0E0E" w:rsidRPr="000702BF">
              <w:t xml:space="preserve"> </w:t>
            </w:r>
            <w:r w:rsidRPr="000702BF">
              <w:t>absolute</w:t>
            </w:r>
            <w:r w:rsidR="008D0E0E" w:rsidRPr="000702BF">
              <w:t xml:space="preserve"> </w:t>
            </w:r>
            <w:r w:rsidRPr="000702BF">
              <w:t>value</w:t>
            </w:r>
            <w:r w:rsidR="008D0E0E" w:rsidRPr="000702BF">
              <w:t xml:space="preserve"> </w:t>
            </w:r>
            <w:r w:rsidRPr="000702BF">
              <w:t>of</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offset</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t>(offset)</w:t>
            </w:r>
            <w:r w:rsidR="008D0E0E" w:rsidRPr="000702BF">
              <w:t xml:space="preserve"> </w:t>
            </w:r>
            <w:r w:rsidRPr="000702BF">
              <w:t>shall</w:t>
            </w:r>
            <w:r w:rsidR="008D0E0E" w:rsidRPr="000702BF">
              <w:t xml:space="preserve"> </w:t>
            </w:r>
            <w:r w:rsidRPr="000702BF">
              <w:t>be</w:t>
            </w:r>
            <w:r w:rsidR="008D0E0E" w:rsidRPr="000702BF">
              <w:t xml:space="preserve"> </w:t>
            </w:r>
            <w:r w:rsidRPr="000702BF">
              <w:t>further</w:t>
            </w:r>
            <w:r w:rsidR="008D0E0E" w:rsidRPr="000702BF">
              <w:t xml:space="preserve"> </w:t>
            </w:r>
            <w:r w:rsidRPr="000702BF">
              <w:t>adjusted</w:t>
            </w:r>
            <w:r w:rsidR="008D0E0E" w:rsidRPr="000702BF">
              <w:t xml:space="preserve"> </w:t>
            </w:r>
            <w:r w:rsidRPr="000702BF">
              <w:t>to</w:t>
            </w:r>
            <w:r w:rsidR="008D0E0E" w:rsidRPr="000702BF">
              <w:t xml:space="preserve"> </w:t>
            </w:r>
            <w:r w:rsidRPr="000702BF">
              <w:rPr>
                <w:rFonts w:eastAsia="Osaka"/>
              </w:rPr>
              <w:object w:dxaOrig="2280" w:dyaOrig="240" w14:anchorId="6F88642C">
                <v:shape id="_x0000_i1030" type="#_x0000_t75" style="width:114pt;height:9.75pt" o:ole="">
                  <v:imagedata r:id="rId19" o:title=""/>
                </v:shape>
                <o:OLEObject Type="Embed" ProgID="Equation.3" ShapeID="_x0000_i1030" DrawAspect="Content" ObjectID="_1765802127" r:id="rId23"/>
              </w:object>
            </w:r>
            <w:r w:rsidRPr="000702BF">
              <w:t>MHz</w:t>
            </w:r>
            <w:r w:rsidR="008D0E0E" w:rsidRPr="000702BF">
              <w:t xml:space="preserve"> </w:t>
            </w:r>
            <w:r w:rsidRPr="000702BF">
              <w:t>with</w:t>
            </w:r>
            <w:r w:rsidR="008D0E0E" w:rsidRPr="000702BF">
              <w:t xml:space="preserve"> </w:t>
            </w:r>
            <w:r w:rsidRPr="000702BF">
              <w:t>SCS</w:t>
            </w:r>
            <w:r w:rsidR="008D0E0E" w:rsidRPr="000702BF">
              <w:t xml:space="preserve"> </w:t>
            </w:r>
            <w:r w:rsidRPr="000702BF">
              <w:t>the</w:t>
            </w:r>
            <w:r w:rsidR="008D0E0E" w:rsidRPr="000702BF">
              <w:t xml:space="preserve"> </w:t>
            </w:r>
            <w:r w:rsidRPr="000702BF">
              <w:t>sub-carrier</w:t>
            </w:r>
            <w:r w:rsidR="008D0E0E" w:rsidRPr="000702BF">
              <w:t xml:space="preserve"> </w:t>
            </w:r>
            <w:r w:rsidRPr="000702BF">
              <w:t>spacing</w:t>
            </w:r>
            <w:r w:rsidR="008D0E0E" w:rsidRPr="000702BF">
              <w:t xml:space="preserve"> </w:t>
            </w:r>
            <w:r w:rsidRPr="000702BF">
              <w:t>of</w:t>
            </w:r>
            <w:r w:rsidR="008D0E0E" w:rsidRPr="000702BF">
              <w:t xml:space="preserve"> </w:t>
            </w:r>
            <w:r w:rsidRPr="000702BF">
              <w:t>the</w:t>
            </w:r>
            <w:r w:rsidR="008D0E0E" w:rsidRPr="000702BF">
              <w:t xml:space="preserve"> </w:t>
            </w:r>
            <w:r w:rsidRPr="000702BF">
              <w:t>wanted</w:t>
            </w:r>
            <w:r w:rsidR="008D0E0E" w:rsidRPr="000702BF">
              <w:t xml:space="preserve"> </w:t>
            </w:r>
            <w:r w:rsidRPr="000702BF">
              <w:t>signal</w:t>
            </w:r>
            <w:r w:rsidR="008D0E0E" w:rsidRPr="000702BF">
              <w:t xml:space="preserve"> </w:t>
            </w:r>
            <w:r w:rsidRPr="000702BF">
              <w:t>in</w:t>
            </w:r>
            <w:r w:rsidR="008D0E0E" w:rsidRPr="000702BF">
              <w:t xml:space="preserve"> </w:t>
            </w:r>
            <w:r w:rsidRPr="000702BF">
              <w:t>MHz.</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is</w:t>
            </w:r>
            <w:r w:rsidR="008D0E0E" w:rsidRPr="000702BF">
              <w:t xml:space="preserve"> </w:t>
            </w:r>
            <w:r w:rsidRPr="000702BF">
              <w:t>an</w:t>
            </w:r>
            <w:r w:rsidR="008D0E0E" w:rsidRPr="000702BF">
              <w:t xml:space="preserve"> </w:t>
            </w:r>
            <w:r w:rsidRPr="000702BF">
              <w:t>NR</w:t>
            </w:r>
            <w:r w:rsidR="008D0E0E" w:rsidRPr="000702BF">
              <w:t xml:space="preserve"> </w:t>
            </w:r>
            <w:r w:rsidRPr="000702BF">
              <w:t>signal</w:t>
            </w:r>
            <w:r w:rsidR="008D0E0E" w:rsidRPr="000702BF">
              <w:t xml:space="preserve"> </w:t>
            </w:r>
            <w:r w:rsidRPr="000702BF">
              <w:t>with</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32826E7D" w14:textId="26B9D513" w:rsidR="00442976" w:rsidRPr="000702BF" w:rsidRDefault="00442976"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NR</w:t>
            </w:r>
            <w:r w:rsidR="008D0E0E" w:rsidRPr="000702BF">
              <w:t xml:space="preserve"> </w:t>
            </w:r>
            <w:r w:rsidRPr="000702BF">
              <w:t>interferer</w:t>
            </w:r>
            <w:r w:rsidR="008D0E0E" w:rsidRPr="000702BF">
              <w:t xml:space="preserve"> </w:t>
            </w:r>
            <w:r w:rsidRPr="000702BF">
              <w:t>RMC</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00931528">
              <w:t xml:space="preserve">clause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00931528">
              <w:t xml:space="preserve">clause </w:t>
            </w:r>
            <w:r w:rsidRPr="000702BF">
              <w:t>A.5.1.1.</w:t>
            </w:r>
          </w:p>
          <w:p w14:paraId="50D5743F" w14:textId="240DDC6F" w:rsidR="00442976" w:rsidRPr="000702BF" w:rsidRDefault="00442976" w:rsidP="00AE3F12">
            <w:pPr>
              <w:pStyle w:val="TAN"/>
            </w:pPr>
            <w:r w:rsidRPr="000702BF">
              <w:t>NOTE</w:t>
            </w:r>
            <w:r w:rsidR="008D0E0E" w:rsidRPr="000702BF">
              <w:t xml:space="preserve"> </w:t>
            </w:r>
            <w:r w:rsidRPr="000702BF">
              <w:t>4:</w:t>
            </w:r>
            <w:r w:rsidRPr="000702BF">
              <w:tab/>
              <w:t>P</w:t>
            </w:r>
            <w:r w:rsidRPr="000702BF">
              <w:rPr>
                <w:vertAlign w:val="subscript"/>
              </w:rPr>
              <w:t>interferer</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w:t>
            </w:r>
            <w:r w:rsidR="00931528">
              <w:t xml:space="preserve"> </w:t>
            </w:r>
            <w:r w:rsidRPr="000702BF">
              <w:t>dB</w:t>
            </w:r>
            <w:r w:rsidR="008D0E0E" w:rsidRPr="000702BF">
              <w:t xml:space="preserve"> </w:t>
            </w:r>
            <w:r w:rsidRPr="000702BF">
              <w:t>value.</w:t>
            </w:r>
          </w:p>
        </w:tc>
      </w:tr>
    </w:tbl>
    <w:p w14:paraId="4DF4FABA" w14:textId="77777777" w:rsidR="001B6141" w:rsidRPr="000702BF" w:rsidRDefault="001B6141" w:rsidP="001B6141">
      <w:bookmarkStart w:id="1343" w:name="_Toc104205498"/>
      <w:bookmarkStart w:id="1344" w:name="_Toc97562313"/>
      <w:bookmarkStart w:id="1345" w:name="_Toc123057961"/>
      <w:bookmarkStart w:id="1346" w:name="_Toc124256654"/>
      <w:bookmarkStart w:id="1347" w:name="_Toc104122547"/>
      <w:bookmarkStart w:id="1348" w:name="_Toc104206705"/>
      <w:bookmarkStart w:id="1349" w:name="_Toc104503665"/>
      <w:bookmarkStart w:id="1350" w:name="_Toc106127596"/>
    </w:p>
    <w:p w14:paraId="6DF0C83E" w14:textId="5959328C" w:rsidR="00737688" w:rsidRPr="000702BF" w:rsidRDefault="00737688" w:rsidP="00737688">
      <w:pPr>
        <w:pStyle w:val="Heading2"/>
      </w:pPr>
      <w:bookmarkStart w:id="1351" w:name="_Toc137543616"/>
      <w:bookmarkStart w:id="1352" w:name="_Toc152356711"/>
      <w:r w:rsidRPr="000702BF">
        <w:t>7.6</w:t>
      </w:r>
      <w:r w:rsidRPr="000702BF">
        <w:tab/>
        <w:t>Blocking characteristics</w:t>
      </w:r>
      <w:bookmarkEnd w:id="1343"/>
      <w:bookmarkEnd w:id="1344"/>
      <w:bookmarkEnd w:id="1345"/>
      <w:bookmarkEnd w:id="1346"/>
      <w:bookmarkEnd w:id="1347"/>
      <w:bookmarkEnd w:id="1348"/>
      <w:bookmarkEnd w:id="1349"/>
      <w:bookmarkEnd w:id="1350"/>
      <w:bookmarkEnd w:id="1351"/>
      <w:bookmarkEnd w:id="1352"/>
    </w:p>
    <w:p w14:paraId="493EE4DD" w14:textId="77777777" w:rsidR="00737688" w:rsidRPr="000702BF" w:rsidRDefault="00737688" w:rsidP="00737688">
      <w:pPr>
        <w:pStyle w:val="Heading3"/>
      </w:pPr>
      <w:bookmarkStart w:id="1353" w:name="_Toc106127597"/>
      <w:bookmarkStart w:id="1354" w:name="_Toc123057962"/>
      <w:bookmarkStart w:id="1355" w:name="_Toc104122548"/>
      <w:bookmarkStart w:id="1356" w:name="_Toc104205499"/>
      <w:bookmarkStart w:id="1357" w:name="_Toc104206706"/>
      <w:bookmarkStart w:id="1358" w:name="_Toc97562314"/>
      <w:bookmarkStart w:id="1359" w:name="_Toc104503666"/>
      <w:bookmarkStart w:id="1360" w:name="_Toc124256655"/>
      <w:bookmarkStart w:id="1361" w:name="_Toc137543617"/>
      <w:bookmarkStart w:id="1362" w:name="_Toc152356712"/>
      <w:r w:rsidRPr="000702BF">
        <w:t>7.6.1</w:t>
      </w:r>
      <w:r w:rsidRPr="000702BF">
        <w:tab/>
        <w:t>General</w:t>
      </w:r>
      <w:bookmarkEnd w:id="1353"/>
      <w:bookmarkEnd w:id="1354"/>
      <w:bookmarkEnd w:id="1355"/>
      <w:bookmarkEnd w:id="1356"/>
      <w:bookmarkEnd w:id="1357"/>
      <w:bookmarkEnd w:id="1358"/>
      <w:bookmarkEnd w:id="1359"/>
      <w:bookmarkEnd w:id="1360"/>
      <w:bookmarkEnd w:id="1361"/>
      <w:bookmarkEnd w:id="1362"/>
    </w:p>
    <w:p w14:paraId="0CDED352" w14:textId="77777777" w:rsidR="00737688" w:rsidRPr="000702BF" w:rsidRDefault="00737688" w:rsidP="00737688">
      <w:r w:rsidRPr="000702BF">
        <w:rPr>
          <w:rFonts w:cs="v5.0.0"/>
        </w:rPr>
        <w:t xml:space="preserve">The blocking characteristic is a measure of the receiver's ability to receive a wanted signal at its assigned channel </w:t>
      </w:r>
      <w:r w:rsidRPr="000702BF">
        <w:t xml:space="preserve">frequency in the presence of an unwanted interferer on frequencies other than those of the spurious response or the adjacent channels, without this unwanted input signal causing a degradation of the performance of the receiver beyond a </w:t>
      </w:r>
      <w:r w:rsidRPr="000702BF">
        <w:lastRenderedPageBreak/>
        <w:t>specified limit. The blocking performance shall apply at all frequencies except those at which a spurious response occurs.</w:t>
      </w:r>
    </w:p>
    <w:p w14:paraId="5B5DACE1" w14:textId="56C75D90" w:rsidR="00737688" w:rsidRPr="000702BF" w:rsidRDefault="00737688" w:rsidP="00737688">
      <w:pPr>
        <w:pStyle w:val="Heading3"/>
      </w:pPr>
      <w:bookmarkStart w:id="1363" w:name="_Toc97562315"/>
      <w:bookmarkStart w:id="1364" w:name="_Toc104122549"/>
      <w:bookmarkStart w:id="1365" w:name="_Toc104205500"/>
      <w:bookmarkStart w:id="1366" w:name="_Toc104206707"/>
      <w:bookmarkStart w:id="1367" w:name="_Toc104503667"/>
      <w:bookmarkStart w:id="1368" w:name="_Toc106127598"/>
      <w:bookmarkStart w:id="1369" w:name="_Toc124256656"/>
      <w:bookmarkStart w:id="1370" w:name="_Toc123057963"/>
      <w:bookmarkStart w:id="1371" w:name="_Toc137543618"/>
      <w:bookmarkStart w:id="1372" w:name="_Toc152356713"/>
      <w:r w:rsidRPr="000702BF">
        <w:t>7.6.2</w:t>
      </w:r>
      <w:r w:rsidRPr="000702BF">
        <w:tab/>
        <w:t>In-band blocking</w:t>
      </w:r>
      <w:bookmarkEnd w:id="1363"/>
      <w:bookmarkEnd w:id="1364"/>
      <w:bookmarkEnd w:id="1365"/>
      <w:bookmarkEnd w:id="1366"/>
      <w:bookmarkEnd w:id="1367"/>
      <w:bookmarkEnd w:id="1368"/>
      <w:bookmarkEnd w:id="1369"/>
      <w:bookmarkEnd w:id="1370"/>
      <w:bookmarkEnd w:id="1371"/>
      <w:bookmarkEnd w:id="1372"/>
    </w:p>
    <w:p w14:paraId="75083481" w14:textId="2B761CAD" w:rsidR="003E0FF8" w:rsidRPr="000702BF" w:rsidRDefault="000D1B0A" w:rsidP="003E0FF8">
      <w:r>
        <w:t>[to be updated]</w:t>
      </w:r>
    </w:p>
    <w:p w14:paraId="159BF689" w14:textId="77777777" w:rsidR="00FB0D70" w:rsidRPr="000702BF" w:rsidRDefault="00FB0D70" w:rsidP="00FB0D70">
      <w:pPr>
        <w:pStyle w:val="Heading3"/>
      </w:pPr>
      <w:bookmarkStart w:id="1373" w:name="_Toc137543619"/>
      <w:bookmarkStart w:id="1374" w:name="_Toc152356714"/>
      <w:r w:rsidRPr="000702BF">
        <w:t>7.6.3</w:t>
      </w:r>
      <w:r w:rsidRPr="000702BF">
        <w:tab/>
        <w:t>Out of Band Blocking</w:t>
      </w:r>
      <w:bookmarkEnd w:id="1373"/>
      <w:bookmarkEnd w:id="1374"/>
      <w:r w:rsidRPr="000702BF">
        <w:t xml:space="preserve"> </w:t>
      </w:r>
    </w:p>
    <w:p w14:paraId="1B4DA576" w14:textId="08357972" w:rsidR="00FB0D70" w:rsidRPr="000702BF" w:rsidRDefault="00FB0D70" w:rsidP="00FB0D70">
      <w:pPr>
        <w:pStyle w:val="EditorsNote"/>
      </w:pPr>
      <w:r w:rsidRPr="000702BF">
        <w:t>Editor</w:t>
      </w:r>
      <w:r w:rsidR="0002370F" w:rsidRPr="000702BF">
        <w:t>'</w:t>
      </w:r>
      <w:r w:rsidRPr="000702BF">
        <w:t>s Note: This clause is incomplete. The following aspects are either missing or not yet determined:</w:t>
      </w:r>
    </w:p>
    <w:p w14:paraId="0CD1627B" w14:textId="77777777" w:rsidR="00FB0D70" w:rsidRPr="000702BF" w:rsidRDefault="00FB0D70" w:rsidP="00FB0D70">
      <w:pPr>
        <w:pStyle w:val="EditorsNote"/>
      </w:pPr>
      <w:r w:rsidRPr="000702BF">
        <w:t>- Addition to applicability spec is pending</w:t>
      </w:r>
    </w:p>
    <w:p w14:paraId="57BBCE84" w14:textId="4D4F7B59" w:rsidR="00FB0D70" w:rsidRPr="000702BF" w:rsidRDefault="00FB0D70" w:rsidP="00FB0D70">
      <w:pPr>
        <w:pStyle w:val="EditorsNote"/>
      </w:pPr>
      <w:r w:rsidRPr="000702BF">
        <w:t xml:space="preserve">- Initial condition and call setup procedure to support NR satellite access is </w:t>
      </w:r>
      <w:r w:rsidR="008B19AB">
        <w:t>to be updated</w:t>
      </w:r>
    </w:p>
    <w:p w14:paraId="5AEE82E1" w14:textId="0487FDA1" w:rsidR="00FB0D70" w:rsidRPr="000702BF" w:rsidRDefault="00FB0D70" w:rsidP="00FB0D70">
      <w:pPr>
        <w:pStyle w:val="EditorsNote"/>
      </w:pPr>
      <w:r w:rsidRPr="000702BF">
        <w:t xml:space="preserve">- Message exceptions specific to satellite access is </w:t>
      </w:r>
      <w:r w:rsidR="008B19AB">
        <w:t>to be updated</w:t>
      </w:r>
    </w:p>
    <w:p w14:paraId="0B1FE548" w14:textId="0DBF37DF" w:rsidR="00FB0D70" w:rsidRPr="000702BF" w:rsidRDefault="00FB0D70" w:rsidP="00FB0D70">
      <w:pPr>
        <w:pStyle w:val="EditorsNote"/>
      </w:pPr>
      <w:r w:rsidRPr="000702BF">
        <w:t xml:space="preserve">- Test Points analysis is </w:t>
      </w:r>
      <w:r w:rsidR="008B19AB">
        <w:t>to be updated</w:t>
      </w:r>
    </w:p>
    <w:p w14:paraId="61ABB214" w14:textId="0ECE4C58" w:rsidR="00FB0D70" w:rsidRPr="000702BF" w:rsidRDefault="00FB0D70" w:rsidP="00FB0D70">
      <w:pPr>
        <w:pStyle w:val="EditorsNote"/>
      </w:pPr>
      <w:r w:rsidRPr="000702BF">
        <w:t xml:space="preserve">- Test configuration is </w:t>
      </w:r>
      <w:r w:rsidR="008B19AB">
        <w:t>to be updated</w:t>
      </w:r>
    </w:p>
    <w:p w14:paraId="12DB8894" w14:textId="60AE8037" w:rsidR="00FB0D70" w:rsidRPr="000702BF" w:rsidRDefault="00FB0D70" w:rsidP="00FB0D70">
      <w:pPr>
        <w:pStyle w:val="EditorsNote"/>
        <w:rPr>
          <w:lang w:eastAsia="zh-TW"/>
        </w:rPr>
      </w:pPr>
      <w:r w:rsidRPr="000702BF">
        <w:t xml:space="preserve">- Annex F MU/TT is </w:t>
      </w:r>
      <w:r w:rsidR="008B19AB">
        <w:t>to be updated</w:t>
      </w:r>
    </w:p>
    <w:p w14:paraId="0B134B0B" w14:textId="77777777" w:rsidR="00FB0D70" w:rsidRPr="000702BF" w:rsidRDefault="00FB0D70" w:rsidP="0002370F">
      <w:pPr>
        <w:pStyle w:val="Heading4"/>
      </w:pPr>
      <w:bookmarkStart w:id="1375" w:name="_Toc152356715"/>
      <w:r w:rsidRPr="000702BF">
        <w:t>7.6.3.1</w:t>
      </w:r>
      <w:r w:rsidRPr="000702BF">
        <w:tab/>
        <w:t>Test purpose</w:t>
      </w:r>
      <w:bookmarkEnd w:id="1375"/>
    </w:p>
    <w:p w14:paraId="7E329E17" w14:textId="450C360E" w:rsidR="00FB0D70" w:rsidRPr="000702BF" w:rsidRDefault="00FB0D70" w:rsidP="00FB0D70">
      <w:r w:rsidRPr="000702BF">
        <w:t xml:space="preserve">Out-of-band band blocking is defined for an unwanted CW interfering signal falling outside a frequency range 15 MHz below or above the UE receive band, </w:t>
      </w:r>
      <w:r w:rsidRPr="000702BF">
        <w:rPr>
          <w:lang w:eastAsia="zh-CN"/>
        </w:rPr>
        <w:t xml:space="preserve">with </w:t>
      </w:r>
      <w:r w:rsidRPr="000702BF">
        <w:t>F</w:t>
      </w:r>
      <w:r w:rsidRPr="000702BF">
        <w:rPr>
          <w:vertAlign w:val="subscript"/>
        </w:rPr>
        <w:t xml:space="preserve">DL_high </w:t>
      </w:r>
      <w:r w:rsidRPr="000702BF">
        <w:t>&lt; 2</w:t>
      </w:r>
      <w:r w:rsidR="007C04FC">
        <w:t>,</w:t>
      </w:r>
      <w:r w:rsidRPr="000702BF">
        <w:t>700 MHz and F</w:t>
      </w:r>
      <w:r w:rsidRPr="000702BF">
        <w:rPr>
          <w:vertAlign w:val="subscript"/>
        </w:rPr>
        <w:t xml:space="preserve">UL_high </w:t>
      </w:r>
      <w:r w:rsidRPr="000702BF">
        <w:t>&lt; 2</w:t>
      </w:r>
      <w:r w:rsidR="007C04FC">
        <w:t>,</w:t>
      </w:r>
      <w:r w:rsidRPr="000702BF">
        <w:t>700 MHz</w:t>
      </w:r>
      <w:r w:rsidRPr="000702BF">
        <w:rPr>
          <w:lang w:eastAsia="zh-CN"/>
        </w:rPr>
        <w:t xml:space="preserve">, or </w:t>
      </w:r>
      <w:r w:rsidRPr="000702BF">
        <w:t xml:space="preserve">falling outside a frequency range up to </w:t>
      </w:r>
      <w:r w:rsidRPr="000702BF">
        <w:rPr>
          <w:lang w:eastAsia="zh-CN"/>
        </w:rPr>
        <w:t>3*</w:t>
      </w:r>
      <w:r w:rsidRPr="000702BF">
        <w:t>BW</w:t>
      </w:r>
      <w:r w:rsidRPr="000702BF">
        <w:rPr>
          <w:vertAlign w:val="subscript"/>
        </w:rPr>
        <w:t>Channel</w:t>
      </w:r>
      <w:r w:rsidRPr="000702BF">
        <w:t xml:space="preserve"> below or from </w:t>
      </w:r>
      <w:r w:rsidRPr="000702BF">
        <w:rPr>
          <w:lang w:eastAsia="zh-CN"/>
        </w:rPr>
        <w:t>3*</w:t>
      </w:r>
      <w:r w:rsidRPr="000702BF">
        <w:t>BW</w:t>
      </w:r>
      <w:r w:rsidRPr="000702BF">
        <w:rPr>
          <w:vertAlign w:val="subscript"/>
        </w:rPr>
        <w:t>Channel</w:t>
      </w:r>
      <w:r w:rsidRPr="000702BF">
        <w:t xml:space="preserve"> above the UE receive band</w:t>
      </w:r>
      <w:r w:rsidRPr="000702BF">
        <w:rPr>
          <w:lang w:eastAsia="zh-CN"/>
        </w:rPr>
        <w:t xml:space="preserve">, with </w:t>
      </w:r>
      <w:r w:rsidRPr="000702BF">
        <w:t>F</w:t>
      </w:r>
      <w:r w:rsidRPr="000702BF">
        <w:rPr>
          <w:vertAlign w:val="subscript"/>
        </w:rPr>
        <w:t xml:space="preserve">DL_low </w:t>
      </w:r>
      <w:r w:rsidRPr="000702BF">
        <w:rPr>
          <w:rFonts w:cs="Arial"/>
        </w:rPr>
        <w:t>≥</w:t>
      </w:r>
      <w:r w:rsidRPr="000702BF">
        <w:t xml:space="preserve"> 3</w:t>
      </w:r>
      <w:r w:rsidR="007C04FC">
        <w:t>,</w:t>
      </w:r>
      <w:r w:rsidRPr="000702BF">
        <w:t>300 MHz and F</w:t>
      </w:r>
      <w:r w:rsidRPr="000702BF">
        <w:rPr>
          <w:vertAlign w:val="subscript"/>
        </w:rPr>
        <w:t xml:space="preserve">UL_low </w:t>
      </w:r>
      <w:r w:rsidRPr="000702BF">
        <w:rPr>
          <w:rFonts w:cs="Arial"/>
        </w:rPr>
        <w:t>≥</w:t>
      </w:r>
      <w:r w:rsidRPr="000702BF">
        <w:t xml:space="preserve"> 3</w:t>
      </w:r>
      <w:r w:rsidR="007C04FC">
        <w:t>,</w:t>
      </w:r>
      <w:r w:rsidRPr="000702BF">
        <w:t>300 MHz</w:t>
      </w:r>
      <w:r w:rsidRPr="000702BF">
        <w:rPr>
          <w:lang w:eastAsia="zh-CN"/>
        </w:rPr>
        <w:t xml:space="preserve">, </w:t>
      </w:r>
      <w:r w:rsidRPr="000702BF">
        <w:t>at which a given average throughput shall meet or exceed the requirement for the specified measurement channels.</w:t>
      </w:r>
    </w:p>
    <w:p w14:paraId="76E7C1ED" w14:textId="77777777" w:rsidR="00FB0D70" w:rsidRPr="000702BF" w:rsidRDefault="00FB0D70" w:rsidP="0002370F">
      <w:pPr>
        <w:pStyle w:val="Heading4"/>
      </w:pPr>
      <w:bookmarkStart w:id="1376" w:name="_Toc152356716"/>
      <w:r w:rsidRPr="000702BF">
        <w:t>7.6.3.2</w:t>
      </w:r>
      <w:r w:rsidRPr="000702BF">
        <w:tab/>
        <w:t>Test applicability</w:t>
      </w:r>
      <w:bookmarkEnd w:id="1376"/>
    </w:p>
    <w:p w14:paraId="34079EC1" w14:textId="77777777" w:rsidR="00FB0D70" w:rsidRPr="000702BF" w:rsidRDefault="00FB0D70" w:rsidP="00FB0D70">
      <w:pPr>
        <w:rPr>
          <w:lang w:eastAsia="zh-CN"/>
        </w:rPr>
      </w:pPr>
      <w:r w:rsidRPr="000702BF">
        <w:t>The requirements of this test apply to all types of NR Power Class 3 UE release 17 and forward that support satellite access operation.</w:t>
      </w:r>
    </w:p>
    <w:p w14:paraId="23621D1E" w14:textId="77777777" w:rsidR="00FB0D70" w:rsidRPr="000702BF" w:rsidRDefault="00FB0D70" w:rsidP="0002370F">
      <w:pPr>
        <w:pStyle w:val="Heading4"/>
      </w:pPr>
      <w:bookmarkStart w:id="1377" w:name="_Toc152356717"/>
      <w:r w:rsidRPr="000702BF">
        <w:t>7.6.3.3</w:t>
      </w:r>
      <w:r w:rsidRPr="000702BF">
        <w:tab/>
        <w:t>Minimum conformance requirements</w:t>
      </w:r>
      <w:bookmarkEnd w:id="1377"/>
    </w:p>
    <w:p w14:paraId="0603DAEC" w14:textId="70A8D7E2" w:rsidR="00FB0D70" w:rsidRPr="000702BF" w:rsidRDefault="00FB0D70" w:rsidP="00FB0D70">
      <w:r w:rsidRPr="000702BF">
        <w:t>For NR satellite bands with F</w:t>
      </w:r>
      <w:r w:rsidRPr="000702BF">
        <w:rPr>
          <w:vertAlign w:val="subscript"/>
        </w:rPr>
        <w:t xml:space="preserve">DL_high </w:t>
      </w:r>
      <w:r w:rsidRPr="000702BF">
        <w:t>&lt; 2</w:t>
      </w:r>
      <w:r w:rsidR="007C04FC">
        <w:t>,</w:t>
      </w:r>
      <w:r w:rsidRPr="000702BF">
        <w:t>700 MHz and F</w:t>
      </w:r>
      <w:r w:rsidRPr="000702BF">
        <w:rPr>
          <w:vertAlign w:val="subscript"/>
        </w:rPr>
        <w:t xml:space="preserve">UL_high </w:t>
      </w:r>
      <w:r w:rsidRPr="000702BF">
        <w:t>&lt; 2</w:t>
      </w:r>
      <w:r w:rsidR="007C04FC">
        <w:t>,</w:t>
      </w:r>
      <w:r w:rsidRPr="000702BF">
        <w:t xml:space="preserve">700 MHz </w:t>
      </w:r>
      <w:r w:rsidRPr="000702BF">
        <w:rPr>
          <w:rFonts w:eastAsia="Osaka"/>
        </w:rPr>
        <w:t>out-of-band band blocking is defined for an</w:t>
      </w:r>
      <w:r w:rsidRPr="000702BF">
        <w:t xml:space="preserve"> unwanted CW interfering signal falling outside a frequency range 15 MHz below or above the UE receive band. </w:t>
      </w:r>
    </w:p>
    <w:p w14:paraId="5CF24D19" w14:textId="52FE3C1E" w:rsidR="00FB0D70" w:rsidRPr="000702BF" w:rsidRDefault="00FB0D70" w:rsidP="00FB0D70">
      <w:r w:rsidRPr="000702BF">
        <w:t xml:space="preserve">The throughput of the wanted signal shall be ≥ 95% of the maximum throughput of the reference measurement channels as specified in </w:t>
      </w:r>
      <w:r w:rsidR="00962386" w:rsidRPr="000702BF">
        <w:t>3GPP TS 38.101</w:t>
      </w:r>
      <w:r w:rsidR="00962386" w:rsidRPr="000702BF">
        <w:noBreakHyphen/>
        <w:t xml:space="preserve">1 </w:t>
      </w:r>
      <w:r w:rsidRPr="000702BF">
        <w:t xml:space="preserve">[5] </w:t>
      </w:r>
      <w:r w:rsidR="00931528">
        <w:t>clauses</w:t>
      </w:r>
      <w:r w:rsidR="00931528" w:rsidRPr="000702BF">
        <w:t xml:space="preserve"> </w:t>
      </w:r>
      <w:r w:rsidRPr="000702BF">
        <w:t xml:space="preserve">A.2.2, A.3.2 and A.3.3 (with one sided dynamic OCNG Pattern OP.1 FDD/TDD for the DL-signal as described in </w:t>
      </w:r>
      <w:r w:rsidR="00931528">
        <w:t>clauses</w:t>
      </w:r>
      <w:r w:rsidR="00931528" w:rsidRPr="000702BF">
        <w:t xml:space="preserve"> </w:t>
      </w:r>
      <w:r w:rsidRPr="000702BF">
        <w:t>A.5.1.1/A.5.2.1) with parameters specified in Table 7.6.3-1 and Table 7.6.3-2. T</w:t>
      </w:r>
      <w:r w:rsidRPr="000702BF">
        <w:rPr>
          <w:rFonts w:cs="v5.0.0"/>
        </w:rPr>
        <w:t>he relative throughput requirement shall be met f</w:t>
      </w:r>
      <w:r w:rsidRPr="000702BF">
        <w:t xml:space="preserve">or any SCS specified for the channel bandwidth of the wanted signal. </w:t>
      </w:r>
    </w:p>
    <w:p w14:paraId="5684AF38" w14:textId="6AFFA61E" w:rsidR="00FB0D70" w:rsidRPr="000702BF" w:rsidRDefault="00FB0D70" w:rsidP="0002370F">
      <w:pPr>
        <w:pStyle w:val="TH"/>
      </w:pPr>
      <w:bookmarkStart w:id="1378" w:name="_MCCTEMPBM_CRPT44170240___4"/>
      <w:r w:rsidRPr="000702BF">
        <w:t xml:space="preserve">Table 7.6.3-1: Out-of-band blocking parameters for NR satellite bands with </w:t>
      </w:r>
      <w:r w:rsidR="0002370F" w:rsidRPr="000702BF">
        <w:br/>
      </w:r>
      <w:r w:rsidRPr="000702BF">
        <w:t>F</w:t>
      </w:r>
      <w:r w:rsidRPr="000702BF">
        <w:rPr>
          <w:vertAlign w:val="subscript"/>
        </w:rPr>
        <w:t xml:space="preserve">DL_high </w:t>
      </w:r>
      <w:r w:rsidRPr="000702BF">
        <w:rPr>
          <w:rFonts w:cs="Arial"/>
        </w:rPr>
        <w:t>&lt;</w:t>
      </w:r>
      <w:r w:rsidRPr="000702BF">
        <w:t xml:space="preserve"> 2</w:t>
      </w:r>
      <w:r w:rsidR="007C04FC">
        <w:t>,</w:t>
      </w:r>
      <w:r w:rsidRPr="000702BF">
        <w:t>700 MHz and F</w:t>
      </w:r>
      <w:r w:rsidRPr="000702BF">
        <w:rPr>
          <w:vertAlign w:val="subscript"/>
        </w:rPr>
        <w:t xml:space="preserve">UL_high </w:t>
      </w:r>
      <w:r w:rsidRPr="000702BF">
        <w:rPr>
          <w:rFonts w:cs="Arial"/>
        </w:rPr>
        <w:t>&lt;</w:t>
      </w:r>
      <w:r w:rsidRPr="000702BF">
        <w:t xml:space="preserve"> 2</w:t>
      </w:r>
      <w:r w:rsidR="007C04FC">
        <w:t>,</w:t>
      </w:r>
      <w:r w:rsidRPr="000702BF">
        <w:t>700 MHz</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908"/>
        <w:gridCol w:w="2171"/>
        <w:gridCol w:w="2172"/>
        <w:gridCol w:w="2172"/>
      </w:tblGrid>
      <w:tr w:rsidR="00FB0D70" w:rsidRPr="000702BF" w14:paraId="0C6E55A7" w14:textId="77777777" w:rsidTr="008D0E0E">
        <w:trPr>
          <w:jc w:val="center"/>
        </w:trPr>
        <w:tc>
          <w:tcPr>
            <w:tcW w:w="1487" w:type="dxa"/>
            <w:tcBorders>
              <w:top w:val="single" w:sz="4" w:space="0" w:color="auto"/>
              <w:left w:val="single" w:sz="4" w:space="0" w:color="auto"/>
              <w:bottom w:val="nil"/>
              <w:right w:val="single" w:sz="4" w:space="0" w:color="auto"/>
            </w:tcBorders>
            <w:vAlign w:val="center"/>
            <w:hideMark/>
          </w:tcPr>
          <w:p w14:paraId="3B42C9D7" w14:textId="12396FF9" w:rsidR="00FB0D70" w:rsidRPr="000702BF" w:rsidRDefault="00FB0D70" w:rsidP="00AE3F12">
            <w:pPr>
              <w:keepNext/>
              <w:keepLines/>
              <w:spacing w:after="0"/>
              <w:jc w:val="center"/>
              <w:rPr>
                <w:rFonts w:ascii="Arial" w:hAnsi="Arial"/>
                <w:b/>
                <w:sz w:val="18"/>
              </w:rPr>
            </w:pPr>
            <w:r w:rsidRPr="000702BF">
              <w:rPr>
                <w:rFonts w:ascii="Arial" w:hAnsi="Arial"/>
                <w:b/>
                <w:sz w:val="18"/>
              </w:rPr>
              <w:t>RX</w:t>
            </w:r>
            <w:r w:rsidR="008D0E0E" w:rsidRPr="000702BF">
              <w:rPr>
                <w:rFonts w:ascii="Arial" w:hAnsi="Arial"/>
                <w:b/>
                <w:sz w:val="18"/>
              </w:rPr>
              <w:t xml:space="preserve"> </w:t>
            </w:r>
            <w:r w:rsidRPr="000702BF">
              <w:rPr>
                <w:rFonts w:ascii="Arial" w:hAnsi="Arial"/>
                <w:b/>
                <w:sz w:val="18"/>
              </w:rPr>
              <w:t>parameter</w:t>
            </w:r>
          </w:p>
        </w:tc>
        <w:tc>
          <w:tcPr>
            <w:tcW w:w="908" w:type="dxa"/>
            <w:tcBorders>
              <w:top w:val="single" w:sz="4" w:space="0" w:color="auto"/>
              <w:left w:val="single" w:sz="4" w:space="0" w:color="auto"/>
              <w:bottom w:val="nil"/>
              <w:right w:val="single" w:sz="4" w:space="0" w:color="auto"/>
            </w:tcBorders>
            <w:vAlign w:val="center"/>
            <w:hideMark/>
          </w:tcPr>
          <w:p w14:paraId="0C46166C" w14:textId="77777777" w:rsidR="00FB0D70" w:rsidRPr="000702BF" w:rsidRDefault="00FB0D70" w:rsidP="00AE3F12">
            <w:pPr>
              <w:keepNext/>
              <w:keepLines/>
              <w:spacing w:after="0"/>
              <w:jc w:val="center"/>
              <w:rPr>
                <w:rFonts w:ascii="Arial" w:hAnsi="Arial"/>
                <w:b/>
                <w:sz w:val="18"/>
              </w:rPr>
            </w:pPr>
            <w:r w:rsidRPr="000702BF">
              <w:rPr>
                <w:rFonts w:ascii="Arial" w:hAnsi="Arial"/>
                <w:b/>
                <w:sz w:val="18"/>
              </w:rPr>
              <w:t>Units</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77D6F47D" w14:textId="451BD6EF" w:rsidR="00FB0D70" w:rsidRPr="000702BF" w:rsidRDefault="00FB0D70" w:rsidP="00AE3F12">
            <w:pPr>
              <w:keepNext/>
              <w:keepLines/>
              <w:spacing w:after="0"/>
              <w:jc w:val="center"/>
              <w:rPr>
                <w:rFonts w:ascii="Arial" w:hAnsi="Arial"/>
                <w:b/>
                <w:sz w:val="18"/>
              </w:rPr>
            </w:pPr>
            <w:r w:rsidRPr="000702BF">
              <w:rPr>
                <w:rFonts w:ascii="Arial" w:hAnsi="Arial"/>
                <w:b/>
                <w:sz w:val="18"/>
              </w:rPr>
              <w:t>Channel</w:t>
            </w:r>
            <w:r w:rsidR="008D0E0E" w:rsidRPr="000702BF">
              <w:rPr>
                <w:rFonts w:ascii="Arial" w:hAnsi="Arial"/>
                <w:b/>
                <w:sz w:val="18"/>
              </w:rPr>
              <w:t xml:space="preserve"> </w:t>
            </w:r>
            <w:r w:rsidRPr="000702BF">
              <w:rPr>
                <w:rFonts w:ascii="Arial" w:hAnsi="Arial"/>
                <w:b/>
                <w:sz w:val="18"/>
              </w:rPr>
              <w:t>bandwidth</w:t>
            </w:r>
            <w:r w:rsidR="008D0E0E" w:rsidRPr="000702BF">
              <w:rPr>
                <w:rFonts w:ascii="Arial" w:hAnsi="Arial"/>
                <w:b/>
                <w:sz w:val="18"/>
              </w:rPr>
              <w:t xml:space="preserve"> </w:t>
            </w:r>
            <w:r w:rsidRPr="000702BF">
              <w:rPr>
                <w:rFonts w:ascii="Arial" w:hAnsi="Arial"/>
                <w:b/>
                <w:sz w:val="18"/>
              </w:rPr>
              <w:t>(MHz)</w:t>
            </w:r>
          </w:p>
        </w:tc>
      </w:tr>
      <w:tr w:rsidR="00FB0D70" w:rsidRPr="000702BF" w14:paraId="7E784040" w14:textId="77777777" w:rsidTr="008D0E0E">
        <w:trPr>
          <w:jc w:val="center"/>
        </w:trPr>
        <w:tc>
          <w:tcPr>
            <w:tcW w:w="1487" w:type="dxa"/>
            <w:tcBorders>
              <w:top w:val="nil"/>
              <w:left w:val="single" w:sz="4" w:space="0" w:color="auto"/>
              <w:bottom w:val="single" w:sz="4" w:space="0" w:color="auto"/>
              <w:right w:val="single" w:sz="4" w:space="0" w:color="auto"/>
            </w:tcBorders>
            <w:vAlign w:val="center"/>
          </w:tcPr>
          <w:p w14:paraId="7FD88D0E" w14:textId="77777777" w:rsidR="00FB0D70" w:rsidRPr="000702BF" w:rsidRDefault="00FB0D70" w:rsidP="00AE3F12">
            <w:pPr>
              <w:keepNext/>
              <w:keepLines/>
              <w:spacing w:after="0"/>
              <w:jc w:val="center"/>
              <w:rPr>
                <w:rFonts w:ascii="Arial" w:hAnsi="Arial"/>
                <w:b/>
                <w:sz w:val="18"/>
              </w:rPr>
            </w:pPr>
            <w:bookmarkStart w:id="1379" w:name="_MCCTEMPBM_CRPT44170241___4" w:colFirst="2" w:colLast="3"/>
            <w:bookmarkEnd w:id="1378"/>
          </w:p>
        </w:tc>
        <w:tc>
          <w:tcPr>
            <w:tcW w:w="908" w:type="dxa"/>
            <w:tcBorders>
              <w:top w:val="nil"/>
              <w:left w:val="single" w:sz="4" w:space="0" w:color="auto"/>
              <w:bottom w:val="single" w:sz="4" w:space="0" w:color="auto"/>
              <w:right w:val="single" w:sz="4" w:space="0" w:color="auto"/>
            </w:tcBorders>
            <w:vAlign w:val="center"/>
          </w:tcPr>
          <w:p w14:paraId="31A8446D" w14:textId="77777777" w:rsidR="00FB0D70" w:rsidRPr="000702BF" w:rsidRDefault="00FB0D70" w:rsidP="00AE3F12">
            <w:pPr>
              <w:keepNext/>
              <w:keepLines/>
              <w:spacing w:after="0"/>
              <w:jc w:val="center"/>
              <w:rPr>
                <w:rFonts w:ascii="Arial" w:hAnsi="Arial"/>
                <w:b/>
                <w:sz w:val="18"/>
              </w:rPr>
            </w:pPr>
          </w:p>
        </w:tc>
        <w:tc>
          <w:tcPr>
            <w:tcW w:w="2171" w:type="dxa"/>
            <w:tcBorders>
              <w:top w:val="single" w:sz="4" w:space="0" w:color="auto"/>
              <w:left w:val="single" w:sz="4" w:space="0" w:color="auto"/>
              <w:bottom w:val="single" w:sz="4" w:space="0" w:color="auto"/>
              <w:right w:val="single" w:sz="4" w:space="0" w:color="auto"/>
            </w:tcBorders>
            <w:vAlign w:val="center"/>
            <w:hideMark/>
          </w:tcPr>
          <w:p w14:paraId="1F55EAA2" w14:textId="3924BB66" w:rsidR="00FB0D70" w:rsidRPr="000702BF" w:rsidRDefault="00FB0D70" w:rsidP="00AE3F12">
            <w:pPr>
              <w:keepNext/>
              <w:keepLines/>
              <w:spacing w:after="0"/>
              <w:jc w:val="center"/>
              <w:rPr>
                <w:rFonts w:ascii="Arial" w:hAnsi="Arial"/>
                <w:b/>
                <w:sz w:val="18"/>
              </w:rPr>
            </w:pPr>
            <w:r w:rsidRPr="000702BF">
              <w:rPr>
                <w:rFonts w:ascii="Arial" w:hAnsi="Arial"/>
                <w:b/>
                <w:sz w:val="18"/>
              </w:rPr>
              <w:t>5,</w:t>
            </w:r>
            <w:r w:rsidR="008D0E0E" w:rsidRPr="000702BF">
              <w:rPr>
                <w:rFonts w:ascii="Arial" w:hAnsi="Arial"/>
                <w:b/>
                <w:sz w:val="18"/>
              </w:rPr>
              <w:t xml:space="preserve"> </w:t>
            </w:r>
            <w:r w:rsidRPr="000702BF">
              <w:rPr>
                <w:rFonts w:ascii="Arial" w:hAnsi="Arial"/>
                <w:b/>
                <w:sz w:val="18"/>
              </w:rPr>
              <w:t>10</w:t>
            </w:r>
          </w:p>
        </w:tc>
        <w:tc>
          <w:tcPr>
            <w:tcW w:w="2172" w:type="dxa"/>
            <w:tcBorders>
              <w:top w:val="single" w:sz="4" w:space="0" w:color="auto"/>
              <w:left w:val="single" w:sz="4" w:space="0" w:color="auto"/>
              <w:bottom w:val="single" w:sz="4" w:space="0" w:color="auto"/>
              <w:right w:val="single" w:sz="4" w:space="0" w:color="auto"/>
            </w:tcBorders>
            <w:vAlign w:val="center"/>
            <w:hideMark/>
          </w:tcPr>
          <w:p w14:paraId="3E1704F2" w14:textId="77777777" w:rsidR="00FB0D70" w:rsidRPr="000702BF" w:rsidRDefault="00FB0D70" w:rsidP="00AE3F12">
            <w:pPr>
              <w:keepNext/>
              <w:keepLines/>
              <w:spacing w:after="0"/>
              <w:jc w:val="center"/>
              <w:rPr>
                <w:rFonts w:ascii="Arial" w:hAnsi="Arial"/>
                <w:b/>
                <w:sz w:val="18"/>
              </w:rPr>
            </w:pPr>
            <w:r w:rsidRPr="000702BF">
              <w:rPr>
                <w:rFonts w:ascii="Arial" w:hAnsi="Arial"/>
                <w:b/>
                <w:sz w:val="18"/>
              </w:rPr>
              <w:t>15</w:t>
            </w:r>
          </w:p>
        </w:tc>
        <w:tc>
          <w:tcPr>
            <w:tcW w:w="2172" w:type="dxa"/>
            <w:tcBorders>
              <w:top w:val="single" w:sz="4" w:space="0" w:color="auto"/>
              <w:left w:val="single" w:sz="4" w:space="0" w:color="auto"/>
              <w:bottom w:val="single" w:sz="4" w:space="0" w:color="auto"/>
              <w:right w:val="single" w:sz="4" w:space="0" w:color="auto"/>
            </w:tcBorders>
            <w:vAlign w:val="center"/>
            <w:hideMark/>
          </w:tcPr>
          <w:p w14:paraId="14258551" w14:textId="77777777" w:rsidR="00FB0D70" w:rsidRPr="000702BF" w:rsidRDefault="00FB0D70" w:rsidP="00AE3F12">
            <w:pPr>
              <w:keepNext/>
              <w:keepLines/>
              <w:spacing w:after="0"/>
              <w:jc w:val="center"/>
              <w:rPr>
                <w:rFonts w:ascii="Arial" w:hAnsi="Arial"/>
                <w:b/>
                <w:sz w:val="18"/>
              </w:rPr>
            </w:pPr>
            <w:r w:rsidRPr="000702BF">
              <w:rPr>
                <w:rFonts w:ascii="Arial" w:hAnsi="Arial"/>
                <w:b/>
                <w:sz w:val="18"/>
              </w:rPr>
              <w:t>20</w:t>
            </w:r>
          </w:p>
        </w:tc>
      </w:tr>
      <w:tr w:rsidR="00FB0D70" w:rsidRPr="000702BF" w14:paraId="3CF6675F" w14:textId="77777777" w:rsidTr="008D0E0E">
        <w:trPr>
          <w:jc w:val="center"/>
        </w:trPr>
        <w:tc>
          <w:tcPr>
            <w:tcW w:w="1487" w:type="dxa"/>
            <w:tcBorders>
              <w:top w:val="nil"/>
              <w:left w:val="single" w:sz="4" w:space="0" w:color="auto"/>
              <w:bottom w:val="single" w:sz="4" w:space="0" w:color="auto"/>
              <w:right w:val="single" w:sz="4" w:space="0" w:color="auto"/>
            </w:tcBorders>
            <w:vAlign w:val="center"/>
            <w:hideMark/>
          </w:tcPr>
          <w:p w14:paraId="6645D08F" w14:textId="2A1C20CF" w:rsidR="00FB0D70" w:rsidRPr="000702BF" w:rsidRDefault="00FB0D70" w:rsidP="00AE3F12">
            <w:pPr>
              <w:keepNext/>
              <w:keepLines/>
              <w:spacing w:after="0"/>
              <w:jc w:val="center"/>
              <w:rPr>
                <w:rFonts w:ascii="Arial" w:hAnsi="Arial"/>
                <w:sz w:val="18"/>
              </w:rPr>
            </w:pPr>
            <w:bookmarkStart w:id="1380" w:name="_MCCTEMPBM_CRPT44170242___4" w:colFirst="0" w:colLast="3"/>
            <w:bookmarkEnd w:id="1379"/>
            <w:r w:rsidRPr="000702BF">
              <w:rPr>
                <w:rFonts w:ascii="Arial" w:hAnsi="Arial"/>
                <w:sz w:val="18"/>
              </w:rPr>
              <w:t>Power</w:t>
            </w:r>
            <w:r w:rsidR="008D0E0E" w:rsidRPr="000702BF">
              <w:rPr>
                <w:rFonts w:ascii="Arial" w:hAnsi="Arial"/>
                <w:sz w:val="18"/>
              </w:rPr>
              <w:t xml:space="preserve"> </w:t>
            </w:r>
            <w:r w:rsidRPr="000702BF">
              <w:rPr>
                <w:rFonts w:ascii="Arial" w:hAnsi="Arial"/>
                <w:sz w:val="18"/>
              </w:rPr>
              <w:t>in</w:t>
            </w:r>
            <w:r w:rsidR="008D0E0E" w:rsidRPr="000702BF">
              <w:rPr>
                <w:rFonts w:ascii="Arial" w:hAnsi="Arial"/>
                <w:sz w:val="18"/>
              </w:rPr>
              <w:t xml:space="preserve"> </w:t>
            </w:r>
            <w:r w:rsidRPr="000702BF">
              <w:rPr>
                <w:rFonts w:ascii="Arial" w:hAnsi="Arial"/>
                <w:sz w:val="18"/>
              </w:rPr>
              <w:t>transmission</w:t>
            </w:r>
            <w:r w:rsidR="008D0E0E" w:rsidRPr="000702BF">
              <w:rPr>
                <w:rFonts w:ascii="Arial" w:hAnsi="Arial"/>
                <w:sz w:val="18"/>
              </w:rPr>
              <w:t xml:space="preserve"> </w:t>
            </w:r>
            <w:r w:rsidRPr="000702BF">
              <w:rPr>
                <w:rFonts w:ascii="Arial" w:hAnsi="Arial"/>
                <w:sz w:val="18"/>
              </w:rPr>
              <w:t>bandwidth</w:t>
            </w:r>
            <w:r w:rsidR="008D0E0E" w:rsidRPr="000702BF">
              <w:rPr>
                <w:rFonts w:ascii="Arial" w:hAnsi="Arial"/>
                <w:sz w:val="18"/>
              </w:rPr>
              <w:t xml:space="preserve"> </w:t>
            </w:r>
            <w:r w:rsidRPr="000702BF">
              <w:rPr>
                <w:rFonts w:ascii="Arial" w:hAnsi="Arial"/>
                <w:sz w:val="18"/>
              </w:rPr>
              <w:t>configuration</w:t>
            </w:r>
            <w:r w:rsidRPr="000702BF">
              <w:rPr>
                <w:rFonts w:ascii="Arial" w:hAnsi="Arial"/>
                <w:sz w:val="18"/>
                <w:vertAlign w:val="superscript"/>
              </w:rPr>
              <w:t>2</w:t>
            </w:r>
          </w:p>
        </w:tc>
        <w:tc>
          <w:tcPr>
            <w:tcW w:w="908" w:type="dxa"/>
            <w:tcBorders>
              <w:top w:val="single" w:sz="4" w:space="0" w:color="auto"/>
              <w:left w:val="single" w:sz="4" w:space="0" w:color="auto"/>
              <w:bottom w:val="single" w:sz="4" w:space="0" w:color="auto"/>
              <w:right w:val="single" w:sz="4" w:space="0" w:color="auto"/>
            </w:tcBorders>
            <w:vAlign w:val="center"/>
            <w:hideMark/>
          </w:tcPr>
          <w:p w14:paraId="1F5EDACA" w14:textId="77777777" w:rsidR="00FB0D70" w:rsidRPr="000702BF" w:rsidRDefault="00FB0D70" w:rsidP="00AE3F12">
            <w:pPr>
              <w:keepNext/>
              <w:keepLines/>
              <w:spacing w:after="0"/>
              <w:jc w:val="center"/>
              <w:rPr>
                <w:rFonts w:ascii="Arial" w:hAnsi="Arial"/>
                <w:sz w:val="18"/>
              </w:rPr>
            </w:pPr>
            <w:r w:rsidRPr="000702BF">
              <w:rPr>
                <w:rFonts w:ascii="Arial" w:hAnsi="Arial"/>
                <w:sz w:val="18"/>
              </w:rPr>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14FC2CE2" w14:textId="3C828490" w:rsidR="00FB0D70" w:rsidRPr="000702BF" w:rsidRDefault="00FB0D70"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6</w:t>
            </w:r>
            <w:r w:rsidR="008D0E0E" w:rsidRPr="000702BF">
              <w:rPr>
                <w:rFonts w:ascii="Arial" w:hAnsi="Arial"/>
                <w:sz w:val="18"/>
              </w:rPr>
              <w:t xml:space="preserve"> </w:t>
            </w:r>
            <w:r w:rsidRPr="000702BF">
              <w:rPr>
                <w:rFonts w:ascii="Arial" w:hAnsi="Arial"/>
                <w:sz w:val="18"/>
              </w:rPr>
              <w:t>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2952A81B" w14:textId="23E15766" w:rsidR="00FB0D70" w:rsidRPr="000702BF" w:rsidRDefault="00FB0D70"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7</w:t>
            </w:r>
            <w:r w:rsidR="008D0E0E" w:rsidRPr="000702BF">
              <w:rPr>
                <w:rFonts w:ascii="Arial" w:hAnsi="Arial"/>
                <w:sz w:val="18"/>
              </w:rPr>
              <w:t xml:space="preserve"> </w:t>
            </w:r>
            <w:r w:rsidRPr="000702BF">
              <w:rPr>
                <w:rFonts w:ascii="Arial" w:hAnsi="Arial"/>
                <w:sz w:val="18"/>
              </w:rPr>
              <w:t>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6307CAA7" w14:textId="0A253AF4" w:rsidR="00FB0D70" w:rsidRPr="000702BF" w:rsidRDefault="008D0E0E" w:rsidP="00AE3F12">
            <w:pPr>
              <w:keepNext/>
              <w:keepLines/>
              <w:spacing w:after="0"/>
              <w:jc w:val="center"/>
              <w:rPr>
                <w:rFonts w:ascii="Arial" w:hAnsi="Arial"/>
                <w:sz w:val="18"/>
              </w:rPr>
            </w:pPr>
            <w:r w:rsidRPr="000702BF">
              <w:rPr>
                <w:rFonts w:ascii="Arial" w:hAnsi="Arial"/>
                <w:sz w:val="18"/>
              </w:rPr>
              <w:t xml:space="preserve"> </w:t>
            </w:r>
            <w:r w:rsidR="00FB0D70" w:rsidRPr="000702BF">
              <w:rPr>
                <w:rFonts w:ascii="Arial" w:hAnsi="Arial"/>
                <w:sz w:val="18"/>
              </w:rPr>
              <w:t>REFSENS</w:t>
            </w:r>
            <w:r w:rsidRPr="000702BF">
              <w:rPr>
                <w:rFonts w:ascii="Arial" w:hAnsi="Arial"/>
                <w:sz w:val="18"/>
              </w:rPr>
              <w:t xml:space="preserve"> </w:t>
            </w:r>
            <w:r w:rsidR="00FB0D70" w:rsidRPr="000702BF">
              <w:rPr>
                <w:rFonts w:ascii="Arial" w:hAnsi="Arial"/>
                <w:sz w:val="18"/>
              </w:rPr>
              <w:t>+</w:t>
            </w:r>
            <w:r w:rsidRPr="000702BF">
              <w:rPr>
                <w:rFonts w:ascii="Arial" w:hAnsi="Arial"/>
                <w:sz w:val="18"/>
              </w:rPr>
              <w:t xml:space="preserve"> </w:t>
            </w:r>
            <w:r w:rsidR="00FB0D70" w:rsidRPr="000702BF">
              <w:rPr>
                <w:rFonts w:ascii="Arial" w:hAnsi="Arial"/>
                <w:sz w:val="18"/>
              </w:rPr>
              <w:t>9</w:t>
            </w:r>
            <w:r w:rsidRPr="000702BF">
              <w:rPr>
                <w:rFonts w:ascii="Arial" w:hAnsi="Arial"/>
                <w:sz w:val="18"/>
              </w:rPr>
              <w:t xml:space="preserve"> </w:t>
            </w:r>
            <w:r w:rsidR="00FB0D70" w:rsidRPr="000702BF">
              <w:rPr>
                <w:rFonts w:ascii="Arial" w:hAnsi="Arial"/>
                <w:sz w:val="18"/>
              </w:rPr>
              <w:t>dB</w:t>
            </w:r>
          </w:p>
        </w:tc>
      </w:tr>
      <w:bookmarkEnd w:id="1380"/>
      <w:tr w:rsidR="00FB0D70" w:rsidRPr="000702BF" w14:paraId="2AC23BE7" w14:textId="77777777" w:rsidTr="008D0E0E">
        <w:trPr>
          <w:jc w:val="center"/>
        </w:trPr>
        <w:tc>
          <w:tcPr>
            <w:tcW w:w="8910" w:type="dxa"/>
            <w:gridSpan w:val="5"/>
            <w:tcBorders>
              <w:top w:val="single" w:sz="4" w:space="0" w:color="auto"/>
              <w:left w:val="single" w:sz="4" w:space="0" w:color="auto"/>
              <w:bottom w:val="single" w:sz="4" w:space="0" w:color="auto"/>
              <w:right w:val="single" w:sz="4" w:space="0" w:color="auto"/>
            </w:tcBorders>
            <w:hideMark/>
          </w:tcPr>
          <w:p w14:paraId="53E88745" w14:textId="6D25AB94" w:rsidR="00FB0D70" w:rsidRPr="000702BF" w:rsidRDefault="00FB0D70"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clause</w:t>
            </w:r>
            <w:r w:rsidR="008D0E0E" w:rsidRPr="000702BF">
              <w:t xml:space="preserve"> </w:t>
            </w:r>
            <w:r w:rsidRPr="000702BF">
              <w:t>7.3.2</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1A9A4127" w14:textId="2312629C" w:rsidR="00FB0D70" w:rsidRPr="000702BF" w:rsidRDefault="00FB0D70" w:rsidP="00AE3F12">
            <w:pPr>
              <w:pStyle w:val="TAN"/>
            </w:pPr>
            <w:r w:rsidRPr="000702BF">
              <w:t>NOTE</w:t>
            </w:r>
            <w:r w:rsidR="008D0E0E" w:rsidRPr="000702BF">
              <w:t xml:space="preserve"> </w:t>
            </w:r>
            <w:r w:rsidRPr="000702BF">
              <w:t>2:</w:t>
            </w:r>
            <w:r w:rsidRPr="000702BF">
              <w:tab/>
              <w:t>Power</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r w:rsidR="008D0E0E" w:rsidRPr="000702BF">
              <w:t xml:space="preserve"> </w:t>
            </w:r>
            <w:r w:rsidRPr="000702BF">
              <w:t>shall</w:t>
            </w:r>
            <w:r w:rsidR="008D0E0E" w:rsidRPr="000702BF">
              <w:t xml:space="preserve"> </w:t>
            </w:r>
            <w:r w:rsidRPr="000702BF">
              <w:t>be</w:t>
            </w:r>
            <w:r w:rsidR="008D0E0E" w:rsidRPr="000702BF">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7880D260" w14:textId="77777777" w:rsidR="00FB0D70" w:rsidRPr="000702BF" w:rsidRDefault="00FB0D70" w:rsidP="00FB0D70"/>
    <w:p w14:paraId="01139554" w14:textId="72E8DFF8" w:rsidR="00FB0D70" w:rsidRPr="000702BF" w:rsidRDefault="0002370F" w:rsidP="00FB0D70">
      <w:pPr>
        <w:pStyle w:val="TH"/>
      </w:pPr>
      <w:r w:rsidRPr="000702BF">
        <w:lastRenderedPageBreak/>
        <w:t>T</w:t>
      </w:r>
      <w:r w:rsidR="00FB0D70" w:rsidRPr="000702BF">
        <w:t xml:space="preserve">able 7.6.3-2: Out of-band blocking for NR satellite bands with </w:t>
      </w:r>
      <w:r w:rsidRPr="000702BF">
        <w:br/>
      </w:r>
      <w:r w:rsidR="00FB0D70" w:rsidRPr="000702BF">
        <w:t>F</w:t>
      </w:r>
      <w:r w:rsidR="00FB0D70" w:rsidRPr="000702BF">
        <w:rPr>
          <w:vertAlign w:val="subscript"/>
        </w:rPr>
        <w:t xml:space="preserve">DL_high </w:t>
      </w:r>
      <w:r w:rsidR="00FB0D70" w:rsidRPr="000702BF">
        <w:rPr>
          <w:rFonts w:cs="Arial"/>
        </w:rPr>
        <w:t>&lt;</w:t>
      </w:r>
      <w:r w:rsidR="00FB0D70" w:rsidRPr="000702BF">
        <w:t xml:space="preserve"> 2</w:t>
      </w:r>
      <w:r w:rsidR="007C04FC">
        <w:t>,</w:t>
      </w:r>
      <w:r w:rsidR="00FB0D70" w:rsidRPr="000702BF">
        <w:t>700 MHz and F</w:t>
      </w:r>
      <w:r w:rsidR="00FB0D70" w:rsidRPr="000702BF">
        <w:rPr>
          <w:vertAlign w:val="subscript"/>
        </w:rPr>
        <w:t xml:space="preserve">UL_high </w:t>
      </w:r>
      <w:r w:rsidR="00FB0D70" w:rsidRPr="000702BF">
        <w:rPr>
          <w:rFonts w:cs="Arial"/>
        </w:rPr>
        <w:t>&lt;</w:t>
      </w:r>
      <w:r w:rsidR="00FB0D70" w:rsidRPr="000702BF">
        <w:t xml:space="preserve"> 2</w:t>
      </w:r>
      <w:r w:rsidR="007C04FC">
        <w:t>,</w:t>
      </w:r>
      <w:r w:rsidR="00FB0D70" w:rsidRPr="000702BF">
        <w:t>700 MHz</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6"/>
        <w:gridCol w:w="1488"/>
        <w:gridCol w:w="799"/>
        <w:gridCol w:w="1939"/>
        <w:gridCol w:w="1939"/>
        <w:gridCol w:w="1939"/>
      </w:tblGrid>
      <w:tr w:rsidR="00FB0D70" w:rsidRPr="000702BF" w14:paraId="3AD7A330"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hideMark/>
          </w:tcPr>
          <w:p w14:paraId="67547315" w14:textId="0E58BDAD" w:rsidR="00FB0D70" w:rsidRPr="000702BF" w:rsidRDefault="00FB0D70" w:rsidP="00AE3F12">
            <w:pPr>
              <w:pStyle w:val="TAH"/>
            </w:pPr>
            <w:r w:rsidRPr="000702BF">
              <w:rPr>
                <w:rFonts w:eastAsia="PMingLiU"/>
              </w:rPr>
              <w:t>Operating</w:t>
            </w:r>
            <w:r w:rsidR="008D0E0E" w:rsidRPr="000702BF">
              <w:rPr>
                <w:rFonts w:eastAsia="PMingLiU"/>
              </w:rPr>
              <w:t xml:space="preserve"> </w:t>
            </w:r>
            <w:r w:rsidRPr="000702BF">
              <w:rPr>
                <w:rFonts w:eastAsia="PMingLiU"/>
              </w:rPr>
              <w:t>Band</w:t>
            </w:r>
          </w:p>
        </w:tc>
        <w:tc>
          <w:tcPr>
            <w:tcW w:w="1488" w:type="dxa"/>
            <w:tcBorders>
              <w:top w:val="single" w:sz="4" w:space="0" w:color="auto"/>
              <w:left w:val="single" w:sz="4" w:space="0" w:color="auto"/>
              <w:bottom w:val="single" w:sz="4" w:space="0" w:color="auto"/>
              <w:right w:val="single" w:sz="4" w:space="0" w:color="auto"/>
            </w:tcBorders>
            <w:hideMark/>
          </w:tcPr>
          <w:p w14:paraId="2DCFD5FB" w14:textId="77777777" w:rsidR="00FB0D70" w:rsidRPr="000702BF" w:rsidRDefault="00FB0D70" w:rsidP="00AE3F12">
            <w:pPr>
              <w:pStyle w:val="TAH"/>
            </w:pPr>
            <w:r w:rsidRPr="000702BF">
              <w:t>Parameter</w:t>
            </w:r>
          </w:p>
        </w:tc>
        <w:tc>
          <w:tcPr>
            <w:tcW w:w="799" w:type="dxa"/>
            <w:tcBorders>
              <w:top w:val="single" w:sz="4" w:space="0" w:color="auto"/>
              <w:left w:val="single" w:sz="4" w:space="0" w:color="auto"/>
              <w:bottom w:val="single" w:sz="4" w:space="0" w:color="auto"/>
              <w:right w:val="single" w:sz="4" w:space="0" w:color="auto"/>
            </w:tcBorders>
            <w:hideMark/>
          </w:tcPr>
          <w:p w14:paraId="1950CBF6" w14:textId="77777777" w:rsidR="00FB0D70" w:rsidRPr="000702BF" w:rsidRDefault="00FB0D70" w:rsidP="00AE3F12">
            <w:pPr>
              <w:pStyle w:val="TAH"/>
            </w:pPr>
            <w:r w:rsidRPr="000702BF">
              <w:t>Unit</w:t>
            </w:r>
          </w:p>
        </w:tc>
        <w:tc>
          <w:tcPr>
            <w:tcW w:w="1939" w:type="dxa"/>
            <w:tcBorders>
              <w:top w:val="single" w:sz="4" w:space="0" w:color="auto"/>
              <w:left w:val="single" w:sz="4" w:space="0" w:color="auto"/>
              <w:bottom w:val="single" w:sz="4" w:space="0" w:color="auto"/>
              <w:right w:val="single" w:sz="4" w:space="0" w:color="auto"/>
            </w:tcBorders>
            <w:hideMark/>
          </w:tcPr>
          <w:p w14:paraId="4BAD64AC" w14:textId="7D78ADEF" w:rsidR="00FB0D70" w:rsidRPr="000702BF" w:rsidRDefault="00FB0D70" w:rsidP="00AE3F12">
            <w:pPr>
              <w:pStyle w:val="TAH"/>
            </w:pPr>
            <w:r w:rsidRPr="000702BF">
              <w:t>Range</w:t>
            </w:r>
            <w:r w:rsidR="008D0E0E" w:rsidRPr="000702BF">
              <w:t xml:space="preserve"> </w:t>
            </w:r>
            <w:r w:rsidRPr="000702BF">
              <w:t>1</w:t>
            </w:r>
          </w:p>
        </w:tc>
        <w:tc>
          <w:tcPr>
            <w:tcW w:w="1939" w:type="dxa"/>
            <w:tcBorders>
              <w:top w:val="single" w:sz="4" w:space="0" w:color="auto"/>
              <w:left w:val="single" w:sz="4" w:space="0" w:color="auto"/>
              <w:bottom w:val="single" w:sz="4" w:space="0" w:color="auto"/>
              <w:right w:val="single" w:sz="4" w:space="0" w:color="auto"/>
            </w:tcBorders>
            <w:hideMark/>
          </w:tcPr>
          <w:p w14:paraId="55FBFF30" w14:textId="68B32703" w:rsidR="00FB0D70" w:rsidRPr="000702BF" w:rsidRDefault="00FB0D70" w:rsidP="00AE3F12">
            <w:pPr>
              <w:pStyle w:val="TAH"/>
            </w:pPr>
            <w:r w:rsidRPr="000702BF">
              <w:t>Range</w:t>
            </w:r>
            <w:r w:rsidR="008D0E0E" w:rsidRPr="000702BF">
              <w:t xml:space="preserve"> </w:t>
            </w:r>
            <w:r w:rsidRPr="000702BF">
              <w:t>2</w:t>
            </w:r>
          </w:p>
        </w:tc>
        <w:tc>
          <w:tcPr>
            <w:tcW w:w="1939" w:type="dxa"/>
            <w:tcBorders>
              <w:top w:val="single" w:sz="4" w:space="0" w:color="auto"/>
              <w:left w:val="single" w:sz="4" w:space="0" w:color="auto"/>
              <w:bottom w:val="single" w:sz="4" w:space="0" w:color="auto"/>
              <w:right w:val="single" w:sz="4" w:space="0" w:color="auto"/>
            </w:tcBorders>
            <w:hideMark/>
          </w:tcPr>
          <w:p w14:paraId="3F79B313" w14:textId="7E1A2515" w:rsidR="00FB0D70" w:rsidRPr="000702BF" w:rsidRDefault="00FB0D70" w:rsidP="00AE3F12">
            <w:pPr>
              <w:pStyle w:val="TAH"/>
            </w:pPr>
            <w:r w:rsidRPr="000702BF">
              <w:t>Range</w:t>
            </w:r>
            <w:r w:rsidR="008D0E0E" w:rsidRPr="000702BF">
              <w:t xml:space="preserve"> </w:t>
            </w:r>
            <w:r w:rsidRPr="000702BF">
              <w:t>3</w:t>
            </w:r>
          </w:p>
        </w:tc>
      </w:tr>
      <w:tr w:rsidR="00FB0D70" w:rsidRPr="000702BF" w14:paraId="4ED20A57"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hideMark/>
          </w:tcPr>
          <w:p w14:paraId="7D9C469E" w14:textId="77777777" w:rsidR="00FB0D70" w:rsidRPr="000702BF" w:rsidRDefault="00FB0D70" w:rsidP="00AE3F12">
            <w:pPr>
              <w:pStyle w:val="TAC"/>
            </w:pPr>
          </w:p>
        </w:tc>
        <w:tc>
          <w:tcPr>
            <w:tcW w:w="1488" w:type="dxa"/>
            <w:tcBorders>
              <w:top w:val="single" w:sz="4" w:space="0" w:color="auto"/>
              <w:left w:val="single" w:sz="4" w:space="0" w:color="auto"/>
              <w:bottom w:val="single" w:sz="4" w:space="0" w:color="auto"/>
              <w:right w:val="single" w:sz="4" w:space="0" w:color="auto"/>
            </w:tcBorders>
            <w:hideMark/>
          </w:tcPr>
          <w:p w14:paraId="6F4E27F6" w14:textId="77777777" w:rsidR="00FB0D70" w:rsidRPr="000702BF" w:rsidRDefault="00FB0D70" w:rsidP="00AE3F12">
            <w:pPr>
              <w:pStyle w:val="TAC"/>
            </w:pPr>
            <w:r w:rsidRPr="000702BF">
              <w:t>P</w:t>
            </w:r>
            <w:r w:rsidRPr="000702BF">
              <w:rPr>
                <w:vertAlign w:val="subscript"/>
              </w:rPr>
              <w:t>interferer</w:t>
            </w:r>
          </w:p>
        </w:tc>
        <w:tc>
          <w:tcPr>
            <w:tcW w:w="799" w:type="dxa"/>
            <w:tcBorders>
              <w:top w:val="single" w:sz="4" w:space="0" w:color="auto"/>
              <w:left w:val="single" w:sz="4" w:space="0" w:color="auto"/>
              <w:bottom w:val="single" w:sz="4" w:space="0" w:color="auto"/>
              <w:right w:val="single" w:sz="4" w:space="0" w:color="auto"/>
            </w:tcBorders>
            <w:hideMark/>
          </w:tcPr>
          <w:p w14:paraId="245FFF48" w14:textId="77777777" w:rsidR="00FB0D70" w:rsidRPr="000702BF" w:rsidRDefault="00FB0D70" w:rsidP="00AE3F12">
            <w:pPr>
              <w:pStyle w:val="TAC"/>
            </w:pPr>
            <w:r w:rsidRPr="000702BF">
              <w:t>dBm</w:t>
            </w:r>
          </w:p>
        </w:tc>
        <w:tc>
          <w:tcPr>
            <w:tcW w:w="1939" w:type="dxa"/>
            <w:tcBorders>
              <w:top w:val="single" w:sz="4" w:space="0" w:color="auto"/>
              <w:left w:val="single" w:sz="4" w:space="0" w:color="auto"/>
              <w:bottom w:val="single" w:sz="4" w:space="0" w:color="auto"/>
              <w:right w:val="single" w:sz="4" w:space="0" w:color="auto"/>
            </w:tcBorders>
            <w:hideMark/>
          </w:tcPr>
          <w:p w14:paraId="11D12AD3" w14:textId="77777777" w:rsidR="00FB0D70" w:rsidRPr="000702BF" w:rsidRDefault="00FB0D70" w:rsidP="00AE3F12">
            <w:pPr>
              <w:pStyle w:val="TAC"/>
            </w:pPr>
            <w:r w:rsidRPr="000702BF">
              <w:t>-44</w:t>
            </w:r>
          </w:p>
        </w:tc>
        <w:tc>
          <w:tcPr>
            <w:tcW w:w="1939" w:type="dxa"/>
            <w:tcBorders>
              <w:top w:val="single" w:sz="4" w:space="0" w:color="auto"/>
              <w:left w:val="single" w:sz="4" w:space="0" w:color="auto"/>
              <w:bottom w:val="single" w:sz="4" w:space="0" w:color="auto"/>
              <w:right w:val="single" w:sz="4" w:space="0" w:color="auto"/>
            </w:tcBorders>
            <w:hideMark/>
          </w:tcPr>
          <w:p w14:paraId="2064A6F0" w14:textId="77777777" w:rsidR="00FB0D70" w:rsidRPr="000702BF" w:rsidRDefault="00FB0D70" w:rsidP="00AE3F12">
            <w:pPr>
              <w:pStyle w:val="TAC"/>
            </w:pPr>
            <w:r w:rsidRPr="000702BF">
              <w:t>-30</w:t>
            </w:r>
          </w:p>
        </w:tc>
        <w:tc>
          <w:tcPr>
            <w:tcW w:w="1939" w:type="dxa"/>
            <w:tcBorders>
              <w:top w:val="single" w:sz="4" w:space="0" w:color="auto"/>
              <w:left w:val="single" w:sz="4" w:space="0" w:color="auto"/>
              <w:bottom w:val="single" w:sz="4" w:space="0" w:color="auto"/>
              <w:right w:val="single" w:sz="4" w:space="0" w:color="auto"/>
            </w:tcBorders>
            <w:hideMark/>
          </w:tcPr>
          <w:p w14:paraId="50650733" w14:textId="77777777" w:rsidR="00FB0D70" w:rsidRPr="000702BF" w:rsidRDefault="00FB0D70" w:rsidP="00AE3F12">
            <w:pPr>
              <w:pStyle w:val="TAC"/>
            </w:pPr>
            <w:r w:rsidRPr="000702BF">
              <w:t>-15</w:t>
            </w:r>
          </w:p>
        </w:tc>
      </w:tr>
      <w:tr w:rsidR="00FB0D70" w:rsidRPr="000702BF" w14:paraId="7EF88C6F"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hideMark/>
          </w:tcPr>
          <w:p w14:paraId="6AE38B23" w14:textId="77777777" w:rsidR="00FB0D70" w:rsidRPr="000702BF" w:rsidRDefault="00FB0D70" w:rsidP="00AE3F12">
            <w:pPr>
              <w:pStyle w:val="TAC"/>
            </w:pPr>
            <w:r w:rsidRPr="000702BF">
              <w:t>n255</w:t>
            </w:r>
          </w:p>
        </w:tc>
        <w:tc>
          <w:tcPr>
            <w:tcW w:w="1488" w:type="dxa"/>
            <w:tcBorders>
              <w:top w:val="single" w:sz="4" w:space="0" w:color="auto"/>
              <w:left w:val="single" w:sz="4" w:space="0" w:color="auto"/>
              <w:bottom w:val="single" w:sz="4" w:space="0" w:color="auto"/>
              <w:right w:val="single" w:sz="4" w:space="0" w:color="auto"/>
            </w:tcBorders>
            <w:hideMark/>
          </w:tcPr>
          <w:p w14:paraId="365DAE42" w14:textId="3D04C1B8" w:rsidR="00FB0D70" w:rsidRPr="000702BF" w:rsidRDefault="00FB0D70" w:rsidP="00AE3F12">
            <w:pPr>
              <w:pStyle w:val="TAC"/>
            </w:pPr>
            <w:r w:rsidRPr="000702BF">
              <w:t>F</w:t>
            </w:r>
            <w:r w:rsidRPr="000702BF">
              <w:rPr>
                <w:vertAlign w:val="subscript"/>
              </w:rPr>
              <w:t>interferer</w:t>
            </w:r>
            <w:r w:rsidR="008D0E0E" w:rsidRPr="000702BF">
              <w:t xml:space="preserve"> </w:t>
            </w:r>
            <w:r w:rsidRPr="000702BF">
              <w:t>(CW)</w:t>
            </w:r>
          </w:p>
        </w:tc>
        <w:tc>
          <w:tcPr>
            <w:tcW w:w="799" w:type="dxa"/>
            <w:tcBorders>
              <w:top w:val="single" w:sz="4" w:space="0" w:color="auto"/>
              <w:left w:val="single" w:sz="4" w:space="0" w:color="auto"/>
              <w:bottom w:val="single" w:sz="4" w:space="0" w:color="auto"/>
              <w:right w:val="single" w:sz="4" w:space="0" w:color="auto"/>
            </w:tcBorders>
            <w:hideMark/>
          </w:tcPr>
          <w:p w14:paraId="42F2ED39" w14:textId="77777777" w:rsidR="00FB0D70" w:rsidRPr="000702BF" w:rsidRDefault="00FB0D70" w:rsidP="00AE3F12">
            <w:pPr>
              <w:pStyle w:val="TAC"/>
            </w:pPr>
            <w:r w:rsidRPr="000702BF">
              <w:t>MHz</w:t>
            </w:r>
          </w:p>
        </w:tc>
        <w:tc>
          <w:tcPr>
            <w:tcW w:w="1939" w:type="dxa"/>
            <w:tcBorders>
              <w:top w:val="single" w:sz="4" w:space="0" w:color="auto"/>
              <w:left w:val="single" w:sz="4" w:space="0" w:color="auto"/>
              <w:bottom w:val="single" w:sz="4" w:space="0" w:color="auto"/>
              <w:right w:val="single" w:sz="4" w:space="0" w:color="auto"/>
            </w:tcBorders>
            <w:hideMark/>
          </w:tcPr>
          <w:p w14:paraId="7C8375FA" w14:textId="5BFD8B4F" w:rsidR="00FB0D70" w:rsidRPr="000702BF" w:rsidRDefault="00FB0D70" w:rsidP="00AE3F12">
            <w:pPr>
              <w:pStyle w:val="TAC"/>
              <w:rPr>
                <w:rFonts w:cs="Arial"/>
              </w:rPr>
            </w:pPr>
            <w:r w:rsidRPr="000702BF">
              <w:rPr>
                <w:rFonts w:cs="Arial"/>
              </w:rPr>
              <w:t>-60</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-15</w:t>
            </w:r>
          </w:p>
          <w:p w14:paraId="5A51E298" w14:textId="77777777" w:rsidR="00FB0D70" w:rsidRPr="000702BF" w:rsidRDefault="00FB0D70" w:rsidP="00AE3F12">
            <w:pPr>
              <w:pStyle w:val="TAC"/>
              <w:rPr>
                <w:rFonts w:cs="Arial"/>
              </w:rPr>
            </w:pPr>
            <w:r w:rsidRPr="000702BF">
              <w:rPr>
                <w:rFonts w:cs="Arial"/>
              </w:rPr>
              <w:t>or</w:t>
            </w:r>
          </w:p>
          <w:p w14:paraId="126EB4EB" w14:textId="435C9980" w:rsidR="00FB0D70" w:rsidRPr="000702BF" w:rsidRDefault="00FB0D70" w:rsidP="00AE3F12">
            <w:pPr>
              <w:pStyle w:val="TAC"/>
              <w:rPr>
                <w:rFonts w:cs="Arial"/>
              </w:rPr>
            </w:pPr>
            <w:r w:rsidRPr="000702BF">
              <w:rPr>
                <w:rFonts w:cs="Arial"/>
              </w:rPr>
              <w:t>15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60</w:t>
            </w:r>
          </w:p>
        </w:tc>
        <w:tc>
          <w:tcPr>
            <w:tcW w:w="1939" w:type="dxa"/>
            <w:tcBorders>
              <w:top w:val="single" w:sz="4" w:space="0" w:color="auto"/>
              <w:left w:val="single" w:sz="4" w:space="0" w:color="auto"/>
              <w:bottom w:val="single" w:sz="4" w:space="0" w:color="auto"/>
              <w:right w:val="single" w:sz="4" w:space="0" w:color="auto"/>
            </w:tcBorders>
            <w:hideMark/>
          </w:tcPr>
          <w:p w14:paraId="3C1F4ABA" w14:textId="3D89FC5A" w:rsidR="00FB0D70" w:rsidRPr="000702BF" w:rsidRDefault="00FB0D70" w:rsidP="00AE3F12">
            <w:pPr>
              <w:pStyle w:val="TAC"/>
              <w:rPr>
                <w:rFonts w:cs="Arial"/>
              </w:rPr>
            </w:pPr>
            <w:r w:rsidRPr="000702BF">
              <w:rPr>
                <w:rFonts w:cs="Arial"/>
              </w:rPr>
              <w:t>-85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-60</w:t>
            </w:r>
          </w:p>
          <w:p w14:paraId="1782939F" w14:textId="77777777" w:rsidR="00FB0D70" w:rsidRPr="000702BF" w:rsidRDefault="00FB0D70" w:rsidP="00AE3F12">
            <w:pPr>
              <w:pStyle w:val="TAC"/>
              <w:rPr>
                <w:rFonts w:cs="Arial"/>
              </w:rPr>
            </w:pPr>
            <w:r w:rsidRPr="000702BF">
              <w:rPr>
                <w:rFonts w:cs="Arial"/>
              </w:rPr>
              <w:t>or</w:t>
            </w:r>
          </w:p>
          <w:p w14:paraId="0765EA45" w14:textId="2DCAA708" w:rsidR="00FB0D70" w:rsidRPr="000702BF" w:rsidRDefault="00FB0D70" w:rsidP="00AE3F12">
            <w:pPr>
              <w:pStyle w:val="TAC"/>
              <w:rPr>
                <w:rFonts w:cs="Arial"/>
              </w:rPr>
            </w:pPr>
            <w:r w:rsidRPr="000702BF">
              <w:rPr>
                <w:rFonts w:cs="Arial"/>
              </w:rPr>
              <w:t>60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85</w:t>
            </w:r>
          </w:p>
        </w:tc>
        <w:tc>
          <w:tcPr>
            <w:tcW w:w="1939" w:type="dxa"/>
            <w:tcBorders>
              <w:top w:val="single" w:sz="4" w:space="0" w:color="auto"/>
              <w:left w:val="single" w:sz="4" w:space="0" w:color="auto"/>
              <w:bottom w:val="single" w:sz="4" w:space="0" w:color="auto"/>
              <w:right w:val="single" w:sz="4" w:space="0" w:color="auto"/>
            </w:tcBorders>
            <w:hideMark/>
          </w:tcPr>
          <w:p w14:paraId="6BD912AF" w14:textId="4E4F3419" w:rsidR="00FB0D70" w:rsidRPr="000702BF" w:rsidRDefault="00FB0D70" w:rsidP="00AE3F12">
            <w:pPr>
              <w:pStyle w:val="TAC"/>
              <w:rPr>
                <w:rFonts w:cs="Arial"/>
              </w:rPr>
            </w:pPr>
            <w:r w:rsidRPr="000702BF">
              <w:rPr>
                <w:rFonts w:cs="Arial"/>
              </w:rPr>
              <w:t>1</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85</w:t>
            </w:r>
          </w:p>
          <w:p w14:paraId="01AEB791" w14:textId="77777777" w:rsidR="00FB0D70" w:rsidRPr="000702BF" w:rsidRDefault="00FB0D70" w:rsidP="00AE3F12">
            <w:pPr>
              <w:pStyle w:val="TAC"/>
              <w:rPr>
                <w:rFonts w:cs="Arial"/>
              </w:rPr>
            </w:pPr>
            <w:r w:rsidRPr="000702BF">
              <w:rPr>
                <w:rFonts w:cs="Arial"/>
              </w:rPr>
              <w:t>or</w:t>
            </w:r>
          </w:p>
          <w:p w14:paraId="26C4F00C" w14:textId="70904D24" w:rsidR="00FB0D70" w:rsidRPr="000702BF" w:rsidRDefault="00FB0D70" w:rsidP="00AE3F12">
            <w:pPr>
              <w:pStyle w:val="TAC"/>
              <w:rPr>
                <w:rFonts w:cs="Arial"/>
              </w:rPr>
            </w:pP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85</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p>
          <w:p w14:paraId="6C39C2F1" w14:textId="098D9A76" w:rsidR="00FB0D70" w:rsidRPr="000702BF" w:rsidRDefault="00FB0D70" w:rsidP="00AE3F12">
            <w:pPr>
              <w:pStyle w:val="TAC"/>
              <w:rPr>
                <w:rFonts w:cs="Arial"/>
              </w:rPr>
            </w:pPr>
            <w:r w:rsidRPr="000702BF">
              <w:rPr>
                <w:rFonts w:cs="Arial"/>
              </w:rPr>
              <w:t>≤</w:t>
            </w:r>
            <w:r w:rsidR="008D0E0E" w:rsidRPr="000702BF">
              <w:rPr>
                <w:rFonts w:cs="Arial"/>
              </w:rPr>
              <w:t xml:space="preserve"> </w:t>
            </w:r>
            <w:r w:rsidRPr="000702BF">
              <w:rPr>
                <w:rFonts w:cs="Arial"/>
              </w:rPr>
              <w:t>12750</w:t>
            </w:r>
          </w:p>
        </w:tc>
      </w:tr>
      <w:tr w:rsidR="00FB0D70" w:rsidRPr="000702BF" w14:paraId="1D1DCFF5" w14:textId="77777777" w:rsidTr="008D0E0E">
        <w:trPr>
          <w:jc w:val="center"/>
        </w:trPr>
        <w:tc>
          <w:tcPr>
            <w:tcW w:w="1106" w:type="dxa"/>
            <w:tcBorders>
              <w:top w:val="single" w:sz="4" w:space="0" w:color="auto"/>
              <w:left w:val="single" w:sz="4" w:space="0" w:color="auto"/>
              <w:bottom w:val="single" w:sz="4" w:space="0" w:color="auto"/>
              <w:right w:val="single" w:sz="4" w:space="0" w:color="auto"/>
            </w:tcBorders>
          </w:tcPr>
          <w:p w14:paraId="20308C51" w14:textId="77777777" w:rsidR="00FB0D70" w:rsidRPr="000702BF" w:rsidRDefault="00FB0D70" w:rsidP="00AE3F12">
            <w:pPr>
              <w:pStyle w:val="TAC"/>
            </w:pPr>
            <w:r w:rsidRPr="000702BF">
              <w:t>n256</w:t>
            </w:r>
            <w:r w:rsidRPr="000702BF">
              <w:rPr>
                <w:vertAlign w:val="superscript"/>
              </w:rPr>
              <w:t>1</w:t>
            </w:r>
          </w:p>
        </w:tc>
        <w:tc>
          <w:tcPr>
            <w:tcW w:w="1488" w:type="dxa"/>
            <w:tcBorders>
              <w:top w:val="single" w:sz="4" w:space="0" w:color="auto"/>
              <w:left w:val="single" w:sz="4" w:space="0" w:color="auto"/>
              <w:bottom w:val="single" w:sz="4" w:space="0" w:color="auto"/>
              <w:right w:val="single" w:sz="4" w:space="0" w:color="auto"/>
            </w:tcBorders>
          </w:tcPr>
          <w:p w14:paraId="0183BAFF" w14:textId="67CC0E6F" w:rsidR="00FB0D70" w:rsidRPr="000702BF" w:rsidRDefault="00FB0D70" w:rsidP="00AE3F12">
            <w:pPr>
              <w:pStyle w:val="TAC"/>
            </w:pPr>
            <w:r w:rsidRPr="000702BF">
              <w:t>F</w:t>
            </w:r>
            <w:r w:rsidRPr="000702BF">
              <w:rPr>
                <w:vertAlign w:val="subscript"/>
              </w:rPr>
              <w:t>interferer</w:t>
            </w:r>
            <w:r w:rsidR="008D0E0E" w:rsidRPr="000702BF">
              <w:t xml:space="preserve"> </w:t>
            </w:r>
            <w:r w:rsidRPr="000702BF">
              <w:t>(CW)</w:t>
            </w:r>
          </w:p>
        </w:tc>
        <w:tc>
          <w:tcPr>
            <w:tcW w:w="799" w:type="dxa"/>
            <w:tcBorders>
              <w:top w:val="single" w:sz="4" w:space="0" w:color="auto"/>
              <w:left w:val="single" w:sz="4" w:space="0" w:color="auto"/>
              <w:bottom w:val="single" w:sz="4" w:space="0" w:color="auto"/>
              <w:right w:val="single" w:sz="4" w:space="0" w:color="auto"/>
            </w:tcBorders>
          </w:tcPr>
          <w:p w14:paraId="35A98BA0" w14:textId="77777777" w:rsidR="00FB0D70" w:rsidRPr="000702BF" w:rsidRDefault="00FB0D70" w:rsidP="00AE3F12">
            <w:pPr>
              <w:pStyle w:val="TAC"/>
            </w:pPr>
            <w:r w:rsidRPr="000702BF">
              <w:t>MHz</w:t>
            </w:r>
          </w:p>
        </w:tc>
        <w:tc>
          <w:tcPr>
            <w:tcW w:w="1939" w:type="dxa"/>
            <w:tcBorders>
              <w:top w:val="single" w:sz="4" w:space="0" w:color="auto"/>
              <w:left w:val="single" w:sz="4" w:space="0" w:color="auto"/>
              <w:bottom w:val="single" w:sz="4" w:space="0" w:color="auto"/>
              <w:right w:val="single" w:sz="4" w:space="0" w:color="auto"/>
            </w:tcBorders>
          </w:tcPr>
          <w:p w14:paraId="445E3B70" w14:textId="62767003" w:rsidR="00FB0D70" w:rsidRPr="000702BF" w:rsidRDefault="00FB0D70" w:rsidP="00AE3F12">
            <w:pPr>
              <w:pStyle w:val="TAC"/>
              <w:rPr>
                <w:rFonts w:cs="Arial"/>
              </w:rPr>
            </w:pPr>
            <w:r w:rsidRPr="000702BF">
              <w:rPr>
                <w:rFonts w:cs="Arial"/>
              </w:rPr>
              <w:t>-100</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-15</w:t>
            </w:r>
          </w:p>
          <w:p w14:paraId="6E1B1379" w14:textId="77777777" w:rsidR="00FB0D70" w:rsidRPr="000702BF" w:rsidRDefault="00FB0D70" w:rsidP="00AE3F12">
            <w:pPr>
              <w:pStyle w:val="TAC"/>
              <w:rPr>
                <w:rFonts w:cs="Arial"/>
              </w:rPr>
            </w:pPr>
            <w:r w:rsidRPr="000702BF">
              <w:rPr>
                <w:rFonts w:cs="Arial"/>
              </w:rPr>
              <w:t>or</w:t>
            </w:r>
          </w:p>
          <w:p w14:paraId="1FC6F65B" w14:textId="7F5DF7D7" w:rsidR="00FB0D70" w:rsidRPr="000702BF" w:rsidRDefault="00FB0D70" w:rsidP="00AE3F12">
            <w:pPr>
              <w:pStyle w:val="TAC"/>
              <w:rPr>
                <w:rFonts w:cs="Arial"/>
              </w:rPr>
            </w:pPr>
            <w:r w:rsidRPr="000702BF">
              <w:rPr>
                <w:rFonts w:cs="Arial"/>
              </w:rPr>
              <w:t>15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60</w:t>
            </w:r>
          </w:p>
        </w:tc>
        <w:tc>
          <w:tcPr>
            <w:tcW w:w="1939" w:type="dxa"/>
            <w:tcBorders>
              <w:top w:val="single" w:sz="4" w:space="0" w:color="auto"/>
              <w:left w:val="single" w:sz="4" w:space="0" w:color="auto"/>
              <w:bottom w:val="single" w:sz="4" w:space="0" w:color="auto"/>
              <w:right w:val="single" w:sz="4" w:space="0" w:color="auto"/>
            </w:tcBorders>
          </w:tcPr>
          <w:p w14:paraId="2EE5BC07" w14:textId="4831C658" w:rsidR="00FB0D70" w:rsidRPr="000702BF" w:rsidRDefault="00FB0D70" w:rsidP="00AE3F12">
            <w:pPr>
              <w:pStyle w:val="TAC"/>
              <w:rPr>
                <w:rFonts w:cs="Arial"/>
              </w:rPr>
            </w:pPr>
            <w:r w:rsidRPr="000702BF">
              <w:rPr>
                <w:rFonts w:cs="Arial"/>
              </w:rPr>
              <w:t>-145</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-100</w:t>
            </w:r>
          </w:p>
          <w:p w14:paraId="3E6B3082" w14:textId="77777777" w:rsidR="00FB0D70" w:rsidRPr="000702BF" w:rsidRDefault="00FB0D70" w:rsidP="00AE3F12">
            <w:pPr>
              <w:pStyle w:val="TAC"/>
              <w:rPr>
                <w:rFonts w:cs="Arial"/>
              </w:rPr>
            </w:pPr>
            <w:r w:rsidRPr="000702BF">
              <w:rPr>
                <w:rFonts w:cs="Arial"/>
              </w:rPr>
              <w:t>or</w:t>
            </w:r>
          </w:p>
          <w:p w14:paraId="3130CE82" w14:textId="5F3AEBA3" w:rsidR="00FB0D70" w:rsidRPr="000702BF" w:rsidRDefault="00FB0D70" w:rsidP="00AE3F12">
            <w:pPr>
              <w:pStyle w:val="TAC"/>
              <w:rPr>
                <w:rFonts w:cs="Arial"/>
              </w:rPr>
            </w:pPr>
            <w:r w:rsidRPr="000702BF">
              <w:rPr>
                <w:rFonts w:cs="Arial"/>
              </w:rPr>
              <w:t>60</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&lt;</w:t>
            </w:r>
            <w:r w:rsidR="008D0E0E" w:rsidRPr="000702BF">
              <w:rPr>
                <w:rFonts w:cs="Arial"/>
              </w:rPr>
              <w:t xml:space="preserve"> </w:t>
            </w:r>
            <w:r w:rsidRPr="000702BF">
              <w:rPr>
                <w:rFonts w:cs="Arial"/>
              </w:rPr>
              <w:t>85</w:t>
            </w:r>
          </w:p>
        </w:tc>
        <w:tc>
          <w:tcPr>
            <w:tcW w:w="1939" w:type="dxa"/>
            <w:tcBorders>
              <w:top w:val="single" w:sz="4" w:space="0" w:color="auto"/>
              <w:left w:val="single" w:sz="4" w:space="0" w:color="auto"/>
              <w:bottom w:val="single" w:sz="4" w:space="0" w:color="auto"/>
              <w:right w:val="single" w:sz="4" w:space="0" w:color="auto"/>
            </w:tcBorders>
          </w:tcPr>
          <w:p w14:paraId="386F1E8E" w14:textId="39163944" w:rsidR="00FB0D70" w:rsidRPr="000702BF" w:rsidRDefault="00FB0D70" w:rsidP="00AE3F12">
            <w:pPr>
              <w:pStyle w:val="TAC"/>
              <w:rPr>
                <w:rFonts w:cs="Arial"/>
              </w:rPr>
            </w:pPr>
            <w:r w:rsidRPr="000702BF">
              <w:rPr>
                <w:rFonts w:cs="Arial"/>
              </w:rPr>
              <w:t>1</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r w:rsidRPr="000702BF">
              <w:rPr>
                <w:rFonts w:cs="Arial"/>
                <w:vertAlign w:val="subscript"/>
              </w:rPr>
              <w:t>DL_low</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145</w:t>
            </w:r>
          </w:p>
          <w:p w14:paraId="19F3F273" w14:textId="77777777" w:rsidR="00FB0D70" w:rsidRPr="000702BF" w:rsidRDefault="00FB0D70" w:rsidP="00AE3F12">
            <w:pPr>
              <w:pStyle w:val="TAC"/>
              <w:rPr>
                <w:rFonts w:cs="Arial"/>
              </w:rPr>
            </w:pPr>
            <w:r w:rsidRPr="000702BF">
              <w:rPr>
                <w:rFonts w:cs="Arial"/>
              </w:rPr>
              <w:t>or</w:t>
            </w:r>
          </w:p>
          <w:p w14:paraId="3EA8D67B" w14:textId="353E0D1D" w:rsidR="00FB0D70" w:rsidRPr="000702BF" w:rsidRDefault="00FB0D70" w:rsidP="00AE3F12">
            <w:pPr>
              <w:pStyle w:val="TAC"/>
              <w:rPr>
                <w:rFonts w:cs="Arial"/>
              </w:rPr>
            </w:pPr>
            <w:r w:rsidRPr="000702BF">
              <w:rPr>
                <w:rFonts w:cs="Arial"/>
              </w:rPr>
              <w:t>F</w:t>
            </w:r>
            <w:r w:rsidRPr="000702BF">
              <w:rPr>
                <w:rFonts w:cs="Arial"/>
                <w:vertAlign w:val="subscript"/>
              </w:rPr>
              <w:t>DL_high</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85</w:t>
            </w:r>
            <w:r w:rsidR="008D0E0E" w:rsidRPr="000702BF">
              <w:rPr>
                <w:rFonts w:cs="Arial"/>
              </w:rPr>
              <w:t xml:space="preserve"> </w:t>
            </w:r>
            <w:r w:rsidRPr="000702BF">
              <w:rPr>
                <w:rFonts w:cs="Arial"/>
              </w:rPr>
              <w:t>≤</w:t>
            </w:r>
            <w:r w:rsidR="008D0E0E" w:rsidRPr="000702BF">
              <w:rPr>
                <w:rFonts w:cs="Arial"/>
              </w:rPr>
              <w:t xml:space="preserve"> </w:t>
            </w:r>
            <w:r w:rsidRPr="000702BF">
              <w:rPr>
                <w:rFonts w:cs="Arial"/>
              </w:rPr>
              <w:t>f</w:t>
            </w:r>
          </w:p>
          <w:p w14:paraId="6E390911" w14:textId="4D2EBE06" w:rsidR="00FB0D70" w:rsidRPr="000702BF" w:rsidRDefault="00FB0D70" w:rsidP="00AE3F12">
            <w:pPr>
              <w:pStyle w:val="TAC"/>
              <w:rPr>
                <w:rFonts w:cs="Arial"/>
              </w:rPr>
            </w:pPr>
            <w:r w:rsidRPr="000702BF">
              <w:rPr>
                <w:rFonts w:cs="Arial"/>
              </w:rPr>
              <w:t>≤</w:t>
            </w:r>
            <w:r w:rsidR="008D0E0E" w:rsidRPr="000702BF">
              <w:rPr>
                <w:rFonts w:cs="Arial"/>
              </w:rPr>
              <w:t xml:space="preserve"> </w:t>
            </w:r>
            <w:r w:rsidRPr="000702BF">
              <w:rPr>
                <w:rFonts w:cs="Arial"/>
              </w:rPr>
              <w:t>12750</w:t>
            </w:r>
          </w:p>
        </w:tc>
      </w:tr>
      <w:tr w:rsidR="00FB0D70" w:rsidRPr="000702BF" w14:paraId="49111095" w14:textId="77777777" w:rsidTr="008D0E0E">
        <w:trPr>
          <w:jc w:val="center"/>
        </w:trPr>
        <w:tc>
          <w:tcPr>
            <w:tcW w:w="9210" w:type="dxa"/>
            <w:gridSpan w:val="6"/>
            <w:tcBorders>
              <w:top w:val="single" w:sz="4" w:space="0" w:color="auto"/>
              <w:left w:val="single" w:sz="4" w:space="0" w:color="auto"/>
              <w:bottom w:val="single" w:sz="4" w:space="0" w:color="auto"/>
              <w:right w:val="single" w:sz="4" w:space="0" w:color="auto"/>
            </w:tcBorders>
            <w:hideMark/>
          </w:tcPr>
          <w:p w14:paraId="1BBFAA5F" w14:textId="3381F790" w:rsidR="00FB0D70" w:rsidRPr="000702BF" w:rsidRDefault="00FB0D70" w:rsidP="00AE3F12">
            <w:pPr>
              <w:pStyle w:val="TAN"/>
              <w:rPr>
                <w:rFonts w:eastAsiaTheme="minorEastAsia" w:cs="Arial"/>
              </w:rPr>
            </w:pPr>
            <w:r w:rsidRPr="000702BF">
              <w:t>NOTE</w:t>
            </w:r>
            <w:r w:rsidR="008D0E0E" w:rsidRPr="000702BF">
              <w:t xml:space="preserve"> </w:t>
            </w:r>
            <w:r w:rsidRPr="000702BF">
              <w:rPr>
                <w:rFonts w:hint="eastAsia"/>
              </w:rPr>
              <w:t>1</w:t>
            </w:r>
            <w:r w:rsidRPr="000702BF">
              <w:t>:</w:t>
            </w:r>
            <w:r w:rsidRPr="000702BF">
              <w:tab/>
            </w:r>
            <w:r w:rsidRPr="000702BF">
              <w:rPr>
                <w:rFonts w:eastAsia="MS Mincho"/>
              </w:rPr>
              <w:t>Band</w:t>
            </w:r>
            <w:r w:rsidR="008D0E0E" w:rsidRPr="000702BF">
              <w:rPr>
                <w:rFonts w:eastAsia="MS Mincho"/>
              </w:rPr>
              <w:t xml:space="preserve"> </w:t>
            </w:r>
            <w:r w:rsidRPr="000702BF">
              <w:rPr>
                <w:rFonts w:eastAsia="MS Mincho"/>
              </w:rPr>
              <w:t>n256</w:t>
            </w:r>
            <w:r w:rsidR="008D0E0E" w:rsidRPr="000702BF">
              <w:rPr>
                <w:rFonts w:eastAsia="MS Mincho"/>
              </w:rPr>
              <w:t xml:space="preserve"> </w:t>
            </w:r>
            <w:r w:rsidRPr="000702BF">
              <w:rPr>
                <w:rFonts w:eastAsia="MS Mincho"/>
              </w:rPr>
              <w:t>lower</w:t>
            </w:r>
            <w:r w:rsidR="008D0E0E" w:rsidRPr="000702BF">
              <w:rPr>
                <w:rFonts w:eastAsia="MS Mincho"/>
              </w:rPr>
              <w:t xml:space="preserve"> </w:t>
            </w:r>
            <w:r w:rsidRPr="000702BF">
              <w:rPr>
                <w:rFonts w:eastAsia="MS Mincho"/>
              </w:rPr>
              <w:t>frequency</w:t>
            </w:r>
            <w:r w:rsidR="008D0E0E" w:rsidRPr="000702BF">
              <w:rPr>
                <w:rFonts w:eastAsia="MS Mincho"/>
              </w:rPr>
              <w:t xml:space="preserve"> </w:t>
            </w:r>
            <w:r w:rsidRPr="000702BF">
              <w:rPr>
                <w:rFonts w:eastAsia="MS Mincho"/>
              </w:rPr>
              <w:t>ranges</w:t>
            </w:r>
            <w:r w:rsidR="008D0E0E" w:rsidRPr="000702BF">
              <w:rPr>
                <w:rFonts w:eastAsia="MS Mincho"/>
              </w:rPr>
              <w:t xml:space="preserve"> </w:t>
            </w:r>
            <w:r w:rsidRPr="000702BF">
              <w:rPr>
                <w:rFonts w:eastAsia="MS Mincho"/>
              </w:rPr>
              <w:t>are</w:t>
            </w:r>
            <w:r w:rsidR="008D0E0E" w:rsidRPr="000702BF">
              <w:rPr>
                <w:rFonts w:eastAsia="MS Mincho"/>
              </w:rPr>
              <w:t xml:space="preserve"> </w:t>
            </w:r>
            <w:r w:rsidRPr="000702BF">
              <w:rPr>
                <w:rFonts w:eastAsia="MS Mincho"/>
              </w:rPr>
              <w:t>modified</w:t>
            </w:r>
            <w:r w:rsidR="008D0E0E" w:rsidRPr="000702BF">
              <w:rPr>
                <w:rFonts w:eastAsia="MS Mincho"/>
              </w:rPr>
              <w:t xml:space="preserve"> </w:t>
            </w:r>
            <w:r w:rsidRPr="000702BF">
              <w:rPr>
                <w:rFonts w:eastAsia="MS Mincho"/>
              </w:rPr>
              <w:t>to</w:t>
            </w:r>
            <w:r w:rsidR="008D0E0E" w:rsidRPr="000702BF">
              <w:rPr>
                <w:rFonts w:eastAsia="MS Mincho"/>
              </w:rPr>
              <w:t xml:space="preserve"> </w:t>
            </w:r>
            <w:r w:rsidRPr="000702BF">
              <w:rPr>
                <w:rFonts w:eastAsia="MS Mincho"/>
              </w:rPr>
              <w:t>enable</w:t>
            </w:r>
            <w:r w:rsidR="008D0E0E" w:rsidRPr="000702BF">
              <w:rPr>
                <w:rFonts w:eastAsia="MS Mincho"/>
              </w:rPr>
              <w:t xml:space="preserve"> </w:t>
            </w:r>
            <w:r w:rsidRPr="000702BF">
              <w:rPr>
                <w:rFonts w:eastAsia="MS Mincho"/>
              </w:rPr>
              <w:t>specific</w:t>
            </w:r>
            <w:r w:rsidR="008D0E0E" w:rsidRPr="000702BF">
              <w:rPr>
                <w:rFonts w:eastAsia="MS Mincho"/>
              </w:rPr>
              <w:t xml:space="preserve"> </w:t>
            </w:r>
            <w:r w:rsidRPr="000702BF">
              <w:rPr>
                <w:rFonts w:eastAsia="MS Mincho"/>
              </w:rPr>
              <w:t>implementations</w:t>
            </w:r>
            <w:r w:rsidR="008D0E0E" w:rsidRPr="000702BF">
              <w:rPr>
                <w:rFonts w:eastAsia="MS Mincho"/>
              </w:rPr>
              <w:t xml:space="preserve"> </w:t>
            </w:r>
            <w:r w:rsidRPr="000702BF">
              <w:rPr>
                <w:rFonts w:eastAsia="MS Mincho"/>
              </w:rPr>
              <w:t>void</w:t>
            </w:r>
          </w:p>
          <w:p w14:paraId="22F7B31D" w14:textId="3F714FCD" w:rsidR="00FB0D70" w:rsidRPr="000702BF" w:rsidRDefault="00FB0D70" w:rsidP="00AE3F12">
            <w:pPr>
              <w:pStyle w:val="TAN"/>
            </w:pPr>
            <w:r w:rsidRPr="000702BF">
              <w:t>NOTE</w:t>
            </w:r>
            <w:r w:rsidR="008D0E0E" w:rsidRPr="000702BF">
              <w:rPr>
                <w:rFonts w:hint="eastAsia"/>
              </w:rPr>
              <w:t xml:space="preserve"> </w:t>
            </w:r>
            <w:r w:rsidRPr="000702BF">
              <w:rPr>
                <w:rFonts w:hint="eastAsia"/>
              </w:rPr>
              <w:t>2</w:t>
            </w:r>
            <w:r w:rsidRPr="000702BF">
              <w:t>:</w:t>
            </w:r>
            <w:r w:rsidRPr="000702BF">
              <w:tab/>
            </w:r>
            <w:r w:rsidRPr="000702BF">
              <w:rPr>
                <w:rFonts w:eastAsia="MS Mincho"/>
              </w:rPr>
              <w:t>void</w:t>
            </w:r>
          </w:p>
          <w:p w14:paraId="139F26A5" w14:textId="5A055E2E" w:rsidR="00FB0D70" w:rsidRPr="000702BF" w:rsidRDefault="00FB0D70" w:rsidP="00AE3F12">
            <w:pPr>
              <w:pStyle w:val="TAN"/>
            </w:pPr>
            <w:r w:rsidRPr="000702BF">
              <w:t>NOTE</w:t>
            </w:r>
            <w:r w:rsidR="008D0E0E" w:rsidRPr="000702BF">
              <w:rPr>
                <w:rFonts w:hint="eastAsia"/>
              </w:rPr>
              <w:t xml:space="preserve"> </w:t>
            </w:r>
            <w:r w:rsidRPr="000702BF">
              <w:t>3:</w:t>
            </w:r>
            <w:r w:rsidRPr="000702BF">
              <w:tab/>
            </w:r>
            <w:r w:rsidRPr="000702BF">
              <w:rPr>
                <w:rFonts w:eastAsia="MS Mincho"/>
              </w:rPr>
              <w:t>void</w:t>
            </w:r>
          </w:p>
          <w:p w14:paraId="5B9A49E0" w14:textId="2A299857" w:rsidR="00FB0D70" w:rsidRPr="000702BF" w:rsidRDefault="00FB0D70" w:rsidP="00AE3F12">
            <w:pPr>
              <w:pStyle w:val="TAN"/>
            </w:pPr>
            <w:r w:rsidRPr="000702BF">
              <w:t>NOTE</w:t>
            </w:r>
            <w:r w:rsidR="008D0E0E" w:rsidRPr="000702BF">
              <w:rPr>
                <w:rFonts w:hint="eastAsia"/>
              </w:rPr>
              <w:t xml:space="preserve"> </w:t>
            </w:r>
            <w:r w:rsidRPr="000702BF">
              <w:t>4:</w:t>
            </w:r>
            <w:r w:rsidRPr="000702BF">
              <w:tab/>
            </w:r>
            <w:r w:rsidRPr="000702BF">
              <w:rPr>
                <w:rFonts w:eastAsia="MS Mincho"/>
              </w:rPr>
              <w:t>void</w:t>
            </w:r>
          </w:p>
        </w:tc>
      </w:tr>
    </w:tbl>
    <w:p w14:paraId="2EB607C9" w14:textId="77777777" w:rsidR="00FB0D70" w:rsidRPr="000702BF" w:rsidRDefault="00FB0D70" w:rsidP="00FB0D70">
      <w:pPr>
        <w:rPr>
          <w:rFonts w:eastAsiaTheme="minorEastAsia"/>
        </w:rPr>
      </w:pPr>
    </w:p>
    <w:p w14:paraId="185573D4" w14:textId="77777777" w:rsidR="00FB0D70" w:rsidRPr="000702BF" w:rsidRDefault="00FB0D70" w:rsidP="00FB0D70">
      <w:r w:rsidRPr="000702BF">
        <w:t>For interferer frequencies across ranges 1, 2 and 3 in Table 7.6.3-1, a maximum of</w:t>
      </w:r>
    </w:p>
    <w:p w14:paraId="21493C46" w14:textId="77777777" w:rsidR="00FB0D70" w:rsidRPr="000702BF" w:rsidRDefault="00FB0D70" w:rsidP="00FB0D70">
      <w:pPr>
        <w:pStyle w:val="EQ"/>
      </w:pPr>
      <w:r w:rsidRPr="000702BF">
        <w:tab/>
      </w:r>
      <w:r w:rsidRPr="000702BF">
        <w:rPr>
          <w:rFonts w:eastAsia="Osaka"/>
          <w:position w:val="-12"/>
        </w:rPr>
        <w:object w:dxaOrig="3720" w:dyaOrig="240" w14:anchorId="76379857">
          <v:shape id="_x0000_i1031" type="#_x0000_t75" style="width:186pt;height:14.25pt" o:ole="">
            <v:imagedata r:id="rId24" o:title=""/>
          </v:shape>
          <o:OLEObject Type="Embed" ProgID="Equation.3" ShapeID="_x0000_i1031" DrawAspect="Content" ObjectID="_1765802128" r:id="rId25"/>
        </w:object>
      </w:r>
    </w:p>
    <w:p w14:paraId="1199FC02" w14:textId="77777777" w:rsidR="00FB0D70" w:rsidRPr="000702BF" w:rsidRDefault="00FB0D70" w:rsidP="00FB0D70">
      <w:bookmarkStart w:id="1381" w:name="_MCCTEMPBM_CRPT44170243___7"/>
      <w:r w:rsidRPr="000702BF">
        <w:t xml:space="preserve">exceptions are allowed for spurious response frequencies in each assigned frequency channel when measured using a step size of  </w:t>
      </w:r>
      <m:oMath>
        <m:func>
          <m:funcPr>
            <m:ctrlPr>
              <w:rPr>
                <w:rFonts w:ascii="Cambria Math" w:eastAsiaTheme="minorEastAsia" w:hAnsi="Cambria Math"/>
                <w:i/>
              </w:rPr>
            </m:ctrlPr>
          </m:funcPr>
          <m:fName>
            <m:r>
              <w:rPr>
                <w:rFonts w:ascii="Cambria Math" w:eastAsiaTheme="minorEastAsia"/>
              </w:rPr>
              <m:t>min</m:t>
            </m:r>
          </m:fName>
          <m:e>
            <m:r>
              <w:rPr>
                <w:rFonts w:ascii="Cambria Math" w:eastAsiaTheme="minorEastAsia"/>
              </w:rPr>
              <m:t>(</m:t>
            </m:r>
          </m:e>
        </m:func>
        <m:d>
          <m:dPr>
            <m:begChr m:val="⌊"/>
            <m:endChr m:val="⌋"/>
            <m:ctrlPr>
              <w:rPr>
                <w:rFonts w:ascii="Cambria Math" w:eastAsiaTheme="minorEastAsia" w:hAnsi="Cambria Math"/>
                <w:i/>
              </w:rPr>
            </m:ctrlPr>
          </m:dPr>
          <m:e>
            <m:r>
              <w:rPr>
                <w:rFonts w:ascii="Cambria Math" w:eastAsiaTheme="minorEastAsia"/>
              </w:rPr>
              <m:t>B</m:t>
            </m:r>
            <m:sSub>
              <m:sSubPr>
                <m:ctrlPr>
                  <w:rPr>
                    <w:rFonts w:ascii="Cambria Math" w:eastAsiaTheme="minorEastAsia" w:hAnsi="Cambria Math"/>
                    <w:i/>
                  </w:rPr>
                </m:ctrlPr>
              </m:sSubPr>
              <m:e>
                <m:r>
                  <w:rPr>
                    <w:rFonts w:ascii="Cambria Math" w:eastAsiaTheme="minorEastAsia"/>
                  </w:rPr>
                  <m:t>W</m:t>
                </m:r>
              </m:e>
              <m:sub>
                <m:r>
                  <w:rPr>
                    <w:rFonts w:ascii="Cambria Math" w:eastAsiaTheme="minorEastAsia"/>
                  </w:rPr>
                  <m:t>c</m:t>
                </m:r>
                <m:r>
                  <w:rPr>
                    <w:rFonts w:ascii="Cambria Math" w:eastAsiaTheme="minorEastAsia"/>
                  </w:rPr>
                  <m:t>h</m:t>
                </m:r>
                <m:r>
                  <w:rPr>
                    <w:rFonts w:ascii="Cambria Math" w:eastAsiaTheme="minorEastAsia"/>
                  </w:rPr>
                  <m:t>annel</m:t>
                </m:r>
              </m:sub>
            </m:sSub>
            <m:r>
              <w:rPr>
                <w:rFonts w:ascii="Cambria Math" w:eastAsiaTheme="minorEastAsia"/>
              </w:rPr>
              <m:t>/2</m:t>
            </m:r>
          </m:e>
        </m:d>
        <m:r>
          <w:rPr>
            <w:rFonts w:ascii="Cambria Math" w:eastAsiaTheme="minorEastAsia"/>
          </w:rPr>
          <m:t>,5)</m:t>
        </m:r>
      </m:oMath>
      <w:r w:rsidRPr="000702BF">
        <w:t xml:space="preserve"> MHz with</w:t>
      </w:r>
      <w:r w:rsidRPr="000702BF">
        <w:rPr>
          <w:rFonts w:eastAsiaTheme="minorEastAsia"/>
          <w:position w:val="-10"/>
        </w:rPr>
        <w:object w:dxaOrig="240" w:dyaOrig="240" w14:anchorId="4DDC404F">
          <v:shape id="_x0000_i1032" type="#_x0000_t75" style="width:15.75pt;height:15.75pt;mso-position-horizontal-relative:page;mso-position-vertical-relative:page" o:ole="">
            <v:imagedata r:id="rId26" o:title=""/>
          </v:shape>
          <o:OLEObject Type="Embed" ProgID="Equation.3" ShapeID="_x0000_i1032" DrawAspect="Content" ObjectID="_1765802129" r:id="rId27"/>
        </w:object>
      </w:r>
      <w:r w:rsidRPr="000702BF">
        <w:t>the number of resource blocks in the downlink transmission bandwidth configuration, BW</w:t>
      </w:r>
      <w:r w:rsidRPr="000702BF">
        <w:rPr>
          <w:vertAlign w:val="subscript"/>
        </w:rPr>
        <w:t>Channel</w:t>
      </w:r>
      <w:r w:rsidRPr="000702BF">
        <w:rPr>
          <w:i/>
        </w:rPr>
        <w:t xml:space="preserve"> </w:t>
      </w:r>
      <w:r w:rsidRPr="000702BF">
        <w:t xml:space="preserve">the bandwidth of the frequency channel in MHz and </w:t>
      </w:r>
      <w:r w:rsidRPr="000702BF">
        <w:rPr>
          <w:i/>
        </w:rPr>
        <w:t>n</w:t>
      </w:r>
      <w:r w:rsidRPr="000702BF">
        <w:t xml:space="preserve"> = 1, 2, 3 for SCS = 15, 30</w:t>
      </w:r>
      <w:r w:rsidRPr="000702BF">
        <w:rPr>
          <w:rFonts w:ascii="PMingLiU" w:eastAsia="PMingLiU" w:hAnsi="PMingLiU" w:cs="PMingLiU"/>
          <w:lang w:eastAsia="zh-TW"/>
        </w:rPr>
        <w:t xml:space="preserve">, </w:t>
      </w:r>
      <w:r w:rsidRPr="000702BF">
        <w:t>60 kHz, respectively. For these exceptions, the requirements in clause 7.7 apply.</w:t>
      </w:r>
    </w:p>
    <w:bookmarkEnd w:id="1381"/>
    <w:p w14:paraId="5B65A381" w14:textId="77777777" w:rsidR="00FB0D70" w:rsidRPr="000702BF" w:rsidRDefault="00FB0D70" w:rsidP="00FB0D70">
      <w:r w:rsidRPr="000702BF">
        <w:t>The normative reference for this requirement is TS 38.101-5 [11] clause 7.6.3.</w:t>
      </w:r>
    </w:p>
    <w:p w14:paraId="653E7057" w14:textId="77777777" w:rsidR="00FB0D70" w:rsidRPr="000702BF" w:rsidRDefault="00FB0D70" w:rsidP="0002370F">
      <w:pPr>
        <w:pStyle w:val="Heading4"/>
      </w:pPr>
      <w:bookmarkStart w:id="1382" w:name="_Toc152356718"/>
      <w:r w:rsidRPr="000702BF">
        <w:t>7.6.3.4</w:t>
      </w:r>
      <w:r w:rsidRPr="000702BF">
        <w:tab/>
        <w:t>Test description</w:t>
      </w:r>
      <w:bookmarkEnd w:id="1382"/>
    </w:p>
    <w:p w14:paraId="2768A9B3" w14:textId="77777777" w:rsidR="00FB0D70" w:rsidRPr="000702BF" w:rsidRDefault="00FB0D70" w:rsidP="0002370F">
      <w:pPr>
        <w:pStyle w:val="Heading5"/>
      </w:pPr>
      <w:bookmarkStart w:id="1383" w:name="_Toc152356719"/>
      <w:r w:rsidRPr="000702BF">
        <w:t>7.6.3.4.1</w:t>
      </w:r>
      <w:r w:rsidRPr="000702BF">
        <w:tab/>
        <w:t>Initial conditions</w:t>
      </w:r>
      <w:bookmarkEnd w:id="1383"/>
    </w:p>
    <w:p w14:paraId="754307AC" w14:textId="77777777" w:rsidR="00FB0D70" w:rsidRPr="000702BF" w:rsidRDefault="00FB0D70" w:rsidP="00FB0D70">
      <w:r w:rsidRPr="000702BF">
        <w:t>Initial conditions are a set of test configurations the UE needs to be tested in and the steps for the SS to take with the UE to reach the correct measurement state.</w:t>
      </w:r>
    </w:p>
    <w:p w14:paraId="278A54E9" w14:textId="68D7C51C" w:rsidR="00FB0D70" w:rsidRPr="000702BF" w:rsidRDefault="00FB0D70" w:rsidP="00FB0D70">
      <w:r w:rsidRPr="000702BF">
        <w:t>The initial test configurations consist of environmental conditions, test frequencies, channel bandwidths</w:t>
      </w:r>
      <w:r w:rsidRPr="000702BF">
        <w:rPr>
          <w:lang w:eastAsia="zh-CN"/>
        </w:rPr>
        <w:t xml:space="preserve"> </w:t>
      </w:r>
      <w:r w:rsidRPr="000702BF">
        <w:t>and sub-carrier spacing based on NR operating bands specified in table 5.3.5-1. All of these configurations shall be tested with applicable test parameters for each</w:t>
      </w:r>
      <w:r w:rsidRPr="000702BF">
        <w:rPr>
          <w:rFonts w:ascii="SimSun" w:hAnsi="SimSun"/>
          <w:lang w:eastAsia="zh-CN"/>
        </w:rPr>
        <w:t xml:space="preserve"> </w:t>
      </w:r>
      <w:r w:rsidRPr="000702BF">
        <w:t xml:space="preserve">combination of test channel bandwidth and sub-carrier spacing, and are shown in Table 6.2.2.4.1-1. The details of the uplink reference measurement channels (RMCs) are specified in TS 38.521-1 [2] </w:t>
      </w:r>
      <w:r w:rsidR="00931528">
        <w:t xml:space="preserve">clause </w:t>
      </w:r>
      <w:r w:rsidRPr="000702BF">
        <w:t xml:space="preserve">A.2. Configurations of PDSCH and PDCCH before measurement are specified in TS 38.521-1 [2] Annex </w:t>
      </w:r>
      <w:r w:rsidRPr="000702BF">
        <w:rPr>
          <w:rFonts w:eastAsia="DengXian"/>
          <w:lang w:eastAsia="zh-CN"/>
        </w:rPr>
        <w:t>C.2</w:t>
      </w:r>
      <w:r w:rsidRPr="000702BF">
        <w:t>.</w:t>
      </w:r>
    </w:p>
    <w:p w14:paraId="00E83934" w14:textId="77777777" w:rsidR="00FB0D70" w:rsidRPr="000702BF" w:rsidRDefault="00FB0D70" w:rsidP="00FB0D70">
      <w:pPr>
        <w:pStyle w:val="TH"/>
        <w:rPr>
          <w:lang w:eastAsia="zh-CN"/>
        </w:rPr>
      </w:pPr>
      <w:r w:rsidRPr="000702BF">
        <w:t>Table 7.6.3.4.1-1: Test Configuration T</w:t>
      </w:r>
      <w:r w:rsidRPr="000702BF">
        <w:rPr>
          <w:lang w:eastAsia="zh-CN"/>
        </w:rPr>
        <w:t>able</w:t>
      </w:r>
      <w:r w:rsidRPr="000702BF">
        <w:rPr>
          <w:rFonts w:eastAsia="DengXian"/>
          <w:lang w:eastAsia="zh-CN"/>
        </w:rPr>
        <w:t xml:space="preserve"> for </w:t>
      </w:r>
      <w:r w:rsidRPr="000702BF">
        <w:t>power class 3</w:t>
      </w:r>
    </w:p>
    <w:p w14:paraId="67E72919" w14:textId="7DF8E8D3" w:rsidR="00FB0D70" w:rsidRPr="000702BF" w:rsidRDefault="00F7676F" w:rsidP="00FB0D70">
      <w:pPr>
        <w:pStyle w:val="TH"/>
        <w:rPr>
          <w:rFonts w:ascii="Times New Roman" w:hAnsi="Times New Roman"/>
          <w:b w:val="0"/>
        </w:rPr>
      </w:pPr>
      <w:bookmarkStart w:id="1384" w:name="_MCCTEMPBM_CRPT44170244___7"/>
      <w:r>
        <w:t>[to be updated]</w:t>
      </w:r>
    </w:p>
    <w:bookmarkEnd w:id="1384"/>
    <w:p w14:paraId="2A20A08A" w14:textId="1760F19F" w:rsidR="00FB0D70" w:rsidRPr="000702BF" w:rsidRDefault="00FB0D70" w:rsidP="00FB0D70">
      <w:pPr>
        <w:pStyle w:val="B1"/>
      </w:pPr>
      <w:r w:rsidRPr="000702BF">
        <w:t>1.</w:t>
      </w:r>
      <w:r w:rsidRPr="000702BF">
        <w:tab/>
        <w:t>Connect the SS to the UE antenna connectors as shown in TS 38.508-1 [</w:t>
      </w:r>
      <w:r w:rsidR="005217E2">
        <w:t>12</w:t>
      </w:r>
      <w:r w:rsidRPr="000702BF">
        <w:t xml:space="preserve">] Annex A, Figure A.3.1.2.1 for TE diagram and </w:t>
      </w:r>
      <w:r w:rsidR="00201225">
        <w:t>clause</w:t>
      </w:r>
      <w:r w:rsidRPr="000702BF">
        <w:t xml:space="preserve"> A.3.2 for UE diagram.</w:t>
      </w:r>
    </w:p>
    <w:p w14:paraId="40BBA81F" w14:textId="70DB1778" w:rsidR="00FB0D70" w:rsidRPr="000702BF" w:rsidRDefault="00FB0D70" w:rsidP="00FB0D70">
      <w:pPr>
        <w:pStyle w:val="B1"/>
      </w:pPr>
      <w:r w:rsidRPr="000702BF">
        <w:t>2.</w:t>
      </w:r>
      <w:r w:rsidRPr="000702BF">
        <w:tab/>
        <w:t>The parameter settings for the cell are set up according to TS 38.508-1 [</w:t>
      </w:r>
      <w:r w:rsidR="005217E2">
        <w:t>12</w:t>
      </w:r>
      <w:r w:rsidRPr="000702BF">
        <w:t>] subclause 4.4.3.</w:t>
      </w:r>
    </w:p>
    <w:p w14:paraId="7A2D8CDE" w14:textId="769F3314" w:rsidR="00FB0D70" w:rsidRPr="000702BF" w:rsidRDefault="00FB0D70" w:rsidP="00FB0D70">
      <w:pPr>
        <w:pStyle w:val="B1"/>
      </w:pPr>
      <w:r w:rsidRPr="000702BF">
        <w:t>3.</w:t>
      </w:r>
      <w:r w:rsidRPr="000702BF">
        <w:tab/>
        <w:t xml:space="preserve">Downlink signals are initially set up according to TS 38.521-1 [2] </w:t>
      </w:r>
      <w:r w:rsidR="00931528">
        <w:t>clauses</w:t>
      </w:r>
      <w:r w:rsidR="00931528" w:rsidRPr="000702BF">
        <w:t xml:space="preserve"> </w:t>
      </w:r>
      <w:r w:rsidRPr="000702BF">
        <w:t xml:space="preserve">C.0, C.1, C.2, and uplink signals according to TS 38.521-1 [2] </w:t>
      </w:r>
      <w:r w:rsidR="00931528">
        <w:t>clauses</w:t>
      </w:r>
      <w:r w:rsidR="00931528" w:rsidRPr="000702BF">
        <w:t xml:space="preserve"> </w:t>
      </w:r>
      <w:r w:rsidRPr="000702BF">
        <w:t>G.0, G.1, G.2, G.3.0.</w:t>
      </w:r>
    </w:p>
    <w:p w14:paraId="40821829" w14:textId="77777777" w:rsidR="00FB0D70" w:rsidRPr="000702BF" w:rsidRDefault="00FB0D70" w:rsidP="00FB0D70">
      <w:pPr>
        <w:pStyle w:val="B1"/>
      </w:pPr>
      <w:r w:rsidRPr="000702BF">
        <w:t>4.</w:t>
      </w:r>
      <w:r w:rsidRPr="000702BF">
        <w:tab/>
        <w:t>The UL Reference Measurement Channel is set according to Table 6.2.2.4.1-1.</w:t>
      </w:r>
    </w:p>
    <w:p w14:paraId="59E5ABF1" w14:textId="77777777" w:rsidR="00FB0D70" w:rsidRPr="000702BF" w:rsidRDefault="00FB0D70" w:rsidP="00FB0D70">
      <w:pPr>
        <w:pStyle w:val="B1"/>
      </w:pPr>
      <w:r w:rsidRPr="000702BF">
        <w:t>5.</w:t>
      </w:r>
      <w:r w:rsidRPr="000702BF">
        <w:tab/>
        <w:t xml:space="preserve">Propagation conditions are set according to TS 38.521-1 [2] Annex </w:t>
      </w:r>
      <w:r w:rsidRPr="000702BF">
        <w:rPr>
          <w:rFonts w:eastAsia="DengXian"/>
          <w:lang w:eastAsia="zh-CN"/>
        </w:rPr>
        <w:t>B.0</w:t>
      </w:r>
      <w:r w:rsidRPr="000702BF">
        <w:t>.</w:t>
      </w:r>
    </w:p>
    <w:p w14:paraId="5765667C" w14:textId="0C453796" w:rsidR="00BA02AF" w:rsidRPr="000702BF" w:rsidRDefault="00FB0D70" w:rsidP="00BA02AF">
      <w:pPr>
        <w:pStyle w:val="B1"/>
        <w:rPr>
          <w:rFonts w:eastAsia="Malgun Gothic"/>
          <w:lang w:eastAsia="en-GB"/>
        </w:rPr>
      </w:pPr>
      <w:r w:rsidRPr="000702BF">
        <w:t>6.</w:t>
      </w:r>
      <w:r w:rsidRPr="000702BF">
        <w:tab/>
      </w:r>
      <w:r w:rsidR="00BA02AF" w:rsidRPr="000702BF">
        <w:rPr>
          <w:rFonts w:eastAsia="Malgun Gothic"/>
          <w:lang w:eastAsia="en-GB"/>
        </w:rPr>
        <w:t>UE location according to TS 38.508-1 [12] clause [</w:t>
      </w:r>
      <w:r w:rsidR="00C146E6">
        <w:rPr>
          <w:rFonts w:eastAsia="Malgun Gothic"/>
          <w:lang w:eastAsia="en-GB"/>
        </w:rPr>
        <w:t>to be updated</w:t>
      </w:r>
      <w:r w:rsidR="00BA02AF" w:rsidRPr="000702BF">
        <w:rPr>
          <w:rFonts w:eastAsia="Malgun Gothic"/>
          <w:lang w:eastAsia="en-GB"/>
        </w:rPr>
        <w:t xml:space="preserve">] is provided to the UE through AT commands or any other preconfigured means. </w:t>
      </w:r>
    </w:p>
    <w:p w14:paraId="68198AD2" w14:textId="77777777" w:rsidR="00BA02AF" w:rsidRPr="000702BF" w:rsidRDefault="00BA02AF" w:rsidP="002600C1">
      <w:pPr>
        <w:pStyle w:val="B1"/>
        <w:rPr>
          <w:rFonts w:eastAsia="Malgun Gothic"/>
          <w:lang w:eastAsia="en-GB"/>
        </w:rPr>
      </w:pPr>
      <w:r w:rsidRPr="000702BF">
        <w:lastRenderedPageBreak/>
        <w:t>7.</w:t>
      </w:r>
      <w:r w:rsidRPr="000702BF">
        <w:tab/>
        <w:t xml:space="preserve">Test equipment shall emulate Zero Doppler conditions in service link and Common TA delay according to SIB19 configuration in </w:t>
      </w:r>
      <w:r w:rsidRPr="000702BF">
        <w:rPr>
          <w:rFonts w:eastAsia="Malgun Gothic"/>
        </w:rPr>
        <w:t>TS 38.508-1 [12].</w:t>
      </w:r>
    </w:p>
    <w:p w14:paraId="5B022E97" w14:textId="0C7F2255" w:rsidR="00FB0D70" w:rsidRPr="000702BF" w:rsidRDefault="00230574" w:rsidP="002600C1">
      <w:r w:rsidRPr="000702BF">
        <w:t>8.</w:t>
      </w:r>
      <w:r w:rsidRPr="000702BF">
        <w:tab/>
      </w:r>
      <w:r w:rsidR="00FB0D70" w:rsidRPr="000702BF">
        <w:t>Ensure the UE is in State [</w:t>
      </w:r>
      <w:r w:rsidR="00C146E6">
        <w:t>to be updated</w:t>
      </w:r>
      <w:r w:rsidR="00FB0D70" w:rsidRPr="000702BF">
        <w:t>] with generic procedure parameters [</w:t>
      </w:r>
      <w:r w:rsidR="00734D06">
        <w:t>to be updated</w:t>
      </w:r>
      <w:r w:rsidR="00FB0D70" w:rsidRPr="000702BF">
        <w:t xml:space="preserve">], Connected without release </w:t>
      </w:r>
      <w:r w:rsidR="00FB0D70" w:rsidRPr="000702BF">
        <w:rPr>
          <w:i/>
        </w:rPr>
        <w:t xml:space="preserve">On, </w:t>
      </w:r>
      <w:r w:rsidR="00FB0D70" w:rsidRPr="000702BF">
        <w:t>Test Mode</w:t>
      </w:r>
      <w:r w:rsidR="00FB0D70" w:rsidRPr="000702BF">
        <w:rPr>
          <w:i/>
        </w:rPr>
        <w:t xml:space="preserve"> On </w:t>
      </w:r>
      <w:r w:rsidR="00FB0D70" w:rsidRPr="000702BF">
        <w:t>and Test Loop Function</w:t>
      </w:r>
      <w:r w:rsidR="00FB0D70" w:rsidRPr="000702BF">
        <w:rPr>
          <w:i/>
        </w:rPr>
        <w:t xml:space="preserve"> On</w:t>
      </w:r>
      <w:r w:rsidR="00FB0D70" w:rsidRPr="000702BF">
        <w:t xml:space="preserve"> according to TS 38.508-1 [</w:t>
      </w:r>
      <w:r w:rsidR="00734D06">
        <w:t>12</w:t>
      </w:r>
      <w:r w:rsidR="00FB0D70" w:rsidRPr="000702BF">
        <w:t>] clause 4.5. Message contents are defined in clause 6.2.2.4.3.</w:t>
      </w:r>
    </w:p>
    <w:p w14:paraId="7DC24239" w14:textId="77777777" w:rsidR="00FB0D70" w:rsidRPr="000702BF" w:rsidRDefault="00FB0D70" w:rsidP="0002370F">
      <w:pPr>
        <w:pStyle w:val="Heading5"/>
      </w:pPr>
      <w:bookmarkStart w:id="1385" w:name="_Toc152356720"/>
      <w:r w:rsidRPr="000702BF">
        <w:t>7.6.3.4.2</w:t>
      </w:r>
      <w:r w:rsidRPr="000702BF">
        <w:tab/>
        <w:t>Test procedure</w:t>
      </w:r>
      <w:bookmarkEnd w:id="1385"/>
    </w:p>
    <w:p w14:paraId="20739013" w14:textId="7C73D177" w:rsidR="00FB0D70" w:rsidRPr="000702BF" w:rsidRDefault="00F7676F" w:rsidP="00FB0D70">
      <w:pPr>
        <w:pStyle w:val="B1"/>
      </w:pPr>
      <w:r>
        <w:t>[to be updated]</w:t>
      </w:r>
    </w:p>
    <w:p w14:paraId="0C6AFD0D" w14:textId="77777777" w:rsidR="00FB0D70" w:rsidRPr="000702BF" w:rsidRDefault="00FB0D70" w:rsidP="0002370F">
      <w:pPr>
        <w:pStyle w:val="Heading5"/>
      </w:pPr>
      <w:bookmarkStart w:id="1386" w:name="_Toc152356721"/>
      <w:r w:rsidRPr="000702BF">
        <w:t>7.6.3.4.3</w:t>
      </w:r>
      <w:r w:rsidRPr="000702BF">
        <w:tab/>
        <w:t>Message contents</w:t>
      </w:r>
      <w:bookmarkEnd w:id="1386"/>
    </w:p>
    <w:p w14:paraId="7F7A8E85" w14:textId="5EB3BCBA" w:rsidR="00FB0D70" w:rsidRPr="000702BF" w:rsidRDefault="00FB0D70" w:rsidP="00FB0D70">
      <w:pPr>
        <w:rPr>
          <w:lang w:eastAsia="zh-CN"/>
        </w:rPr>
      </w:pPr>
      <w:r w:rsidRPr="000702BF">
        <w:rPr>
          <w:lang w:eastAsia="zh-CN"/>
        </w:rPr>
        <w:t>M</w:t>
      </w:r>
      <w:r w:rsidRPr="000702BF">
        <w:t>essage contents are according to TS 38.508-1 [</w:t>
      </w:r>
      <w:r w:rsidR="00734D06">
        <w:t>12</w:t>
      </w:r>
      <w:r w:rsidRPr="000702BF">
        <w:t>] subclause 4.6</w:t>
      </w:r>
      <w:r w:rsidRPr="000702BF">
        <w:rPr>
          <w:lang w:eastAsia="zh-CN"/>
        </w:rPr>
        <w:t xml:space="preserve"> and 5.4</w:t>
      </w:r>
      <w:r w:rsidRPr="000702BF">
        <w:t xml:space="preserve"> with the following exceptions</w:t>
      </w:r>
      <w:r w:rsidRPr="000702BF">
        <w:rPr>
          <w:lang w:eastAsia="zh-CN"/>
        </w:rPr>
        <w:t>:</w:t>
      </w:r>
    </w:p>
    <w:p w14:paraId="1BBA8A5E" w14:textId="36C5F423" w:rsidR="00FB0D70" w:rsidRPr="000702BF" w:rsidRDefault="00F7676F" w:rsidP="00FB0D70">
      <w:pPr>
        <w:rPr>
          <w:lang w:eastAsia="zh-CN"/>
        </w:rPr>
      </w:pPr>
      <w:r>
        <w:t>[to be updated]</w:t>
      </w:r>
    </w:p>
    <w:p w14:paraId="5E5AE9F9" w14:textId="77777777" w:rsidR="00FB0D70" w:rsidRPr="000702BF" w:rsidRDefault="00FB0D70" w:rsidP="0002370F">
      <w:pPr>
        <w:pStyle w:val="Heading4"/>
      </w:pPr>
      <w:bookmarkStart w:id="1387" w:name="_Toc152356722"/>
      <w:r w:rsidRPr="000702BF">
        <w:t>7.6.3.5</w:t>
      </w:r>
      <w:r w:rsidRPr="000702BF">
        <w:tab/>
        <w:t>Test requirement</w:t>
      </w:r>
      <w:bookmarkEnd w:id="1387"/>
    </w:p>
    <w:p w14:paraId="56131AAA" w14:textId="2C0486A1" w:rsidR="003E0FF8" w:rsidRPr="000702BF" w:rsidRDefault="00F7676F" w:rsidP="00CD1DFB">
      <w:r>
        <w:t>[to be updated]</w:t>
      </w:r>
    </w:p>
    <w:p w14:paraId="33BE2781" w14:textId="4511B283" w:rsidR="00737688" w:rsidRPr="000702BF" w:rsidRDefault="00737688" w:rsidP="00737688">
      <w:pPr>
        <w:pStyle w:val="Heading3"/>
      </w:pPr>
      <w:bookmarkStart w:id="1388" w:name="_Toc104205502"/>
      <w:bookmarkStart w:id="1389" w:name="_Toc104206709"/>
      <w:bookmarkStart w:id="1390" w:name="_Toc106127600"/>
      <w:bookmarkStart w:id="1391" w:name="_Toc123057965"/>
      <w:bookmarkStart w:id="1392" w:name="_Toc104122551"/>
      <w:bookmarkStart w:id="1393" w:name="_Toc97562317"/>
      <w:bookmarkStart w:id="1394" w:name="_Toc124256658"/>
      <w:bookmarkStart w:id="1395" w:name="_Toc104503669"/>
      <w:bookmarkStart w:id="1396" w:name="_Toc137543620"/>
      <w:bookmarkStart w:id="1397" w:name="_Toc152356723"/>
      <w:r w:rsidRPr="000702BF">
        <w:t>7.6.4</w:t>
      </w:r>
      <w:r w:rsidRPr="000702BF">
        <w:tab/>
        <w:t>Narrow band blocking</w:t>
      </w:r>
      <w:bookmarkEnd w:id="1388"/>
      <w:bookmarkEnd w:id="1389"/>
      <w:bookmarkEnd w:id="1390"/>
      <w:bookmarkEnd w:id="1391"/>
      <w:bookmarkEnd w:id="1392"/>
      <w:bookmarkEnd w:id="1393"/>
      <w:bookmarkEnd w:id="1394"/>
      <w:bookmarkEnd w:id="1395"/>
      <w:bookmarkEnd w:id="1396"/>
      <w:bookmarkEnd w:id="1397"/>
    </w:p>
    <w:p w14:paraId="52FA2D72" w14:textId="12671AA0" w:rsidR="00D01953" w:rsidRPr="000702BF" w:rsidRDefault="00F7676F" w:rsidP="00CD1DFB">
      <w:r>
        <w:t>[to be updated]</w:t>
      </w:r>
    </w:p>
    <w:p w14:paraId="20FE4BB1" w14:textId="542F5595" w:rsidR="00737688" w:rsidRPr="000702BF" w:rsidRDefault="00737688" w:rsidP="00737688">
      <w:pPr>
        <w:pStyle w:val="Heading2"/>
      </w:pPr>
      <w:bookmarkStart w:id="1398" w:name="_Toc97562318"/>
      <w:bookmarkStart w:id="1399" w:name="_Toc104122552"/>
      <w:bookmarkStart w:id="1400" w:name="_Toc104503670"/>
      <w:bookmarkStart w:id="1401" w:name="_Toc124256659"/>
      <w:bookmarkStart w:id="1402" w:name="_Toc106127601"/>
      <w:bookmarkStart w:id="1403" w:name="_Toc123057966"/>
      <w:bookmarkStart w:id="1404" w:name="_Toc104205503"/>
      <w:bookmarkStart w:id="1405" w:name="_Toc104206710"/>
      <w:bookmarkStart w:id="1406" w:name="_Toc137543621"/>
      <w:bookmarkStart w:id="1407" w:name="_Toc152356724"/>
      <w:r w:rsidRPr="000702BF">
        <w:t>7.7</w:t>
      </w:r>
      <w:r w:rsidRPr="000702BF">
        <w:tab/>
        <w:t>Spurious response</w:t>
      </w:r>
      <w:bookmarkEnd w:id="1398"/>
      <w:bookmarkEnd w:id="1399"/>
      <w:bookmarkEnd w:id="1400"/>
      <w:bookmarkEnd w:id="1401"/>
      <w:bookmarkEnd w:id="1402"/>
      <w:bookmarkEnd w:id="1403"/>
      <w:bookmarkEnd w:id="1404"/>
      <w:bookmarkEnd w:id="1405"/>
      <w:bookmarkEnd w:id="1406"/>
      <w:bookmarkEnd w:id="1407"/>
      <w:r w:rsidRPr="000702BF">
        <w:t xml:space="preserve"> </w:t>
      </w:r>
    </w:p>
    <w:p w14:paraId="56247319" w14:textId="41A7E02F" w:rsidR="00D84448" w:rsidRPr="000702BF" w:rsidRDefault="00D84448" w:rsidP="0002370F">
      <w:pPr>
        <w:pStyle w:val="Heading3"/>
      </w:pPr>
      <w:bookmarkStart w:id="1408" w:name="_Toc27478569"/>
      <w:bookmarkStart w:id="1409" w:name="_Toc36227283"/>
      <w:bookmarkStart w:id="1410" w:name="_Toc152356725"/>
      <w:r w:rsidRPr="000702BF">
        <w:t>7.7.1</w:t>
      </w:r>
      <w:r w:rsidRPr="000702BF">
        <w:tab/>
        <w:t>Test Purpose</w:t>
      </w:r>
      <w:bookmarkEnd w:id="1408"/>
      <w:bookmarkEnd w:id="1409"/>
      <w:bookmarkEnd w:id="1410"/>
    </w:p>
    <w:p w14:paraId="4F605A13" w14:textId="77777777" w:rsidR="00D84448" w:rsidRPr="000702BF" w:rsidRDefault="00D84448" w:rsidP="00D84448">
      <w:pPr>
        <w:rPr>
          <w:rFonts w:cs="v5.0.0"/>
        </w:rPr>
      </w:pPr>
      <w:r w:rsidRPr="000702BF">
        <w:t>Spurious response is a measure of the ability of the receiver to receive a wanted signal on its assigned channel frequency without exceeding a given degradation due to the presence of an unwanted CW interfering signal at any other frequency for which a response is obtained, i.e. for which the out-of-band blocking limit as specified in subclause 7.6.3 is not met.</w:t>
      </w:r>
    </w:p>
    <w:p w14:paraId="3E6C7C7E" w14:textId="77777777" w:rsidR="00D84448" w:rsidRPr="000702BF" w:rsidRDefault="00D84448" w:rsidP="00D84448">
      <w:r w:rsidRPr="000702BF">
        <w:t>The lack of the spurious response ability decreases the coverage area when other unwanted interfering signal exists at any other frequency.</w:t>
      </w:r>
    </w:p>
    <w:p w14:paraId="62F0D5B2" w14:textId="77777777" w:rsidR="00D84448" w:rsidRPr="000702BF" w:rsidRDefault="00D84448" w:rsidP="0002370F">
      <w:pPr>
        <w:pStyle w:val="Heading3"/>
      </w:pPr>
      <w:bookmarkStart w:id="1411" w:name="_Toc27478570"/>
      <w:bookmarkStart w:id="1412" w:name="_Toc36227284"/>
      <w:bookmarkStart w:id="1413" w:name="_Toc152356726"/>
      <w:r w:rsidRPr="000702BF">
        <w:t>7.7.2</w:t>
      </w:r>
      <w:r w:rsidRPr="000702BF">
        <w:tab/>
        <w:t>Test Applicability</w:t>
      </w:r>
      <w:bookmarkEnd w:id="1411"/>
      <w:bookmarkEnd w:id="1412"/>
      <w:bookmarkEnd w:id="1413"/>
    </w:p>
    <w:p w14:paraId="4C430B65" w14:textId="77777777" w:rsidR="00D84448" w:rsidRPr="000702BF" w:rsidRDefault="00D84448" w:rsidP="00D84448">
      <w:r w:rsidRPr="000702BF">
        <w:t>This test case applies to all types of NR UE release 17 and forward that support satellite access operation.</w:t>
      </w:r>
    </w:p>
    <w:p w14:paraId="4318F397" w14:textId="77777777" w:rsidR="00D84448" w:rsidRPr="000702BF" w:rsidRDefault="00D84448" w:rsidP="0002370F">
      <w:pPr>
        <w:pStyle w:val="Heading3"/>
      </w:pPr>
      <w:bookmarkStart w:id="1414" w:name="_Toc27478571"/>
      <w:bookmarkStart w:id="1415" w:name="_Toc36227285"/>
      <w:bookmarkStart w:id="1416" w:name="_Toc152356727"/>
      <w:r w:rsidRPr="000702BF">
        <w:t>7.7.3</w:t>
      </w:r>
      <w:r w:rsidRPr="000702BF">
        <w:tab/>
        <w:t>Minimum Conformance Requirements</w:t>
      </w:r>
      <w:bookmarkEnd w:id="1414"/>
      <w:bookmarkEnd w:id="1415"/>
      <w:bookmarkEnd w:id="1416"/>
    </w:p>
    <w:p w14:paraId="2F45AFCA" w14:textId="2E662701" w:rsidR="00D84448" w:rsidRPr="000702BF" w:rsidRDefault="00D84448" w:rsidP="00D84448">
      <w:r w:rsidRPr="000702BF">
        <w:t xml:space="preserve">The throughput shall be ≥ 95 % of the maximum throughput of the reference measurement channels as specified in </w:t>
      </w:r>
      <w:r w:rsidR="00962386" w:rsidRPr="000702BF">
        <w:t>3GPP TS 38.101</w:t>
      </w:r>
      <w:r w:rsidR="00962386" w:rsidRPr="000702BF">
        <w:noBreakHyphen/>
        <w:t xml:space="preserve">1 </w:t>
      </w:r>
      <w:r w:rsidRPr="000702BF">
        <w:t>[5] Annexes A.2.2 and A.3.2 (with one sided dynamic OCNG Pattern OP.1 FDD for the DL-signal as described in Annex A.5.1.1) with parameters for the wanted signal as specified in Table 7.7.3-1 for NR bands with F</w:t>
      </w:r>
      <w:r w:rsidRPr="000702BF">
        <w:rPr>
          <w:vertAlign w:val="subscript"/>
        </w:rPr>
        <w:t>DL_high</w:t>
      </w:r>
      <w:r w:rsidRPr="000702BF">
        <w:t xml:space="preserve"> &lt; 2700 MHz and F</w:t>
      </w:r>
      <w:r w:rsidRPr="000702BF">
        <w:rPr>
          <w:vertAlign w:val="subscript"/>
        </w:rPr>
        <w:t>UL_high</w:t>
      </w:r>
      <w:r w:rsidRPr="000702BF">
        <w:t xml:space="preserve"> &lt; 2700 MHz and for the interferer as specified in Table 7.7.3-2. The relative throughput requirement shall be met for any SCS specified for the channel bandwidth of the wanted signal.</w:t>
      </w:r>
    </w:p>
    <w:p w14:paraId="1F759A3F" w14:textId="0661ED47" w:rsidR="00D84448" w:rsidRPr="000702BF" w:rsidRDefault="00D84448" w:rsidP="00D84448">
      <w:pPr>
        <w:pStyle w:val="TH"/>
      </w:pPr>
      <w:r w:rsidRPr="000702BF">
        <w:lastRenderedPageBreak/>
        <w:t>Table 7.7.3-1: Spurious response parameters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907"/>
        <w:gridCol w:w="1302"/>
        <w:gridCol w:w="1302"/>
        <w:gridCol w:w="3906"/>
      </w:tblGrid>
      <w:tr w:rsidR="00D84448" w:rsidRPr="000702BF" w14:paraId="1CB56807" w14:textId="77777777" w:rsidTr="008D0E0E">
        <w:trPr>
          <w:jc w:val="center"/>
        </w:trPr>
        <w:tc>
          <w:tcPr>
            <w:tcW w:w="1487" w:type="dxa"/>
            <w:tcBorders>
              <w:bottom w:val="nil"/>
            </w:tcBorders>
            <w:shd w:val="clear" w:color="auto" w:fill="auto"/>
            <w:vAlign w:val="center"/>
          </w:tcPr>
          <w:p w14:paraId="7DAB2FC2" w14:textId="7F29A359" w:rsidR="00D84448" w:rsidRPr="000702BF" w:rsidRDefault="00D84448" w:rsidP="00AE3F12">
            <w:pPr>
              <w:keepNext/>
              <w:keepLines/>
              <w:spacing w:after="0"/>
              <w:jc w:val="center"/>
              <w:rPr>
                <w:rFonts w:ascii="Arial" w:hAnsi="Arial"/>
                <w:b/>
                <w:sz w:val="18"/>
              </w:rPr>
            </w:pPr>
            <w:bookmarkStart w:id="1417" w:name="_MCCTEMPBM_CRPT44170247___4" w:colFirst="0" w:colLast="1"/>
            <w:r w:rsidRPr="000702BF">
              <w:rPr>
                <w:rFonts w:ascii="Arial" w:hAnsi="Arial"/>
                <w:b/>
                <w:sz w:val="18"/>
              </w:rPr>
              <w:t>RX</w:t>
            </w:r>
            <w:r w:rsidR="008D0E0E" w:rsidRPr="000702BF">
              <w:rPr>
                <w:rFonts w:ascii="Arial" w:hAnsi="Arial"/>
                <w:b/>
                <w:sz w:val="18"/>
              </w:rPr>
              <w:t xml:space="preserve"> </w:t>
            </w:r>
            <w:r w:rsidRPr="000702BF">
              <w:rPr>
                <w:rFonts w:ascii="Arial" w:hAnsi="Arial"/>
                <w:b/>
                <w:sz w:val="18"/>
              </w:rPr>
              <w:t>parameter</w:t>
            </w:r>
          </w:p>
        </w:tc>
        <w:tc>
          <w:tcPr>
            <w:tcW w:w="907" w:type="dxa"/>
            <w:tcBorders>
              <w:bottom w:val="nil"/>
            </w:tcBorders>
            <w:shd w:val="clear" w:color="auto" w:fill="auto"/>
            <w:vAlign w:val="center"/>
          </w:tcPr>
          <w:p w14:paraId="2B54339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Units</w:t>
            </w:r>
          </w:p>
        </w:tc>
        <w:tc>
          <w:tcPr>
            <w:tcW w:w="6510" w:type="dxa"/>
            <w:gridSpan w:val="3"/>
            <w:vAlign w:val="center"/>
          </w:tcPr>
          <w:p w14:paraId="584CFDE7" w14:textId="54E0E60D" w:rsidR="00D84448" w:rsidRPr="000702BF" w:rsidRDefault="00D84448" w:rsidP="00AE3F12">
            <w:pPr>
              <w:keepNext/>
              <w:keepLines/>
              <w:spacing w:after="0"/>
              <w:jc w:val="center"/>
              <w:rPr>
                <w:rFonts w:ascii="Arial" w:hAnsi="Arial"/>
                <w:b/>
                <w:sz w:val="18"/>
              </w:rPr>
            </w:pPr>
            <w:r w:rsidRPr="000702BF">
              <w:rPr>
                <w:rFonts w:ascii="Arial" w:hAnsi="Arial"/>
                <w:b/>
                <w:sz w:val="18"/>
              </w:rPr>
              <w:t>Channel</w:t>
            </w:r>
            <w:r w:rsidR="008D0E0E" w:rsidRPr="000702BF">
              <w:rPr>
                <w:rFonts w:ascii="Arial" w:hAnsi="Arial"/>
                <w:b/>
                <w:sz w:val="18"/>
              </w:rPr>
              <w:t xml:space="preserve"> </w:t>
            </w:r>
            <w:r w:rsidRPr="000702BF">
              <w:rPr>
                <w:rFonts w:ascii="Arial" w:hAnsi="Arial"/>
                <w:b/>
                <w:sz w:val="18"/>
              </w:rPr>
              <w:t>bandwidth</w:t>
            </w:r>
            <w:r w:rsidR="008D0E0E" w:rsidRPr="000702BF">
              <w:rPr>
                <w:rFonts w:ascii="Arial" w:hAnsi="Arial"/>
                <w:b/>
                <w:sz w:val="18"/>
              </w:rPr>
              <w:t xml:space="preserve"> </w:t>
            </w:r>
            <w:r w:rsidRPr="000702BF">
              <w:rPr>
                <w:rFonts w:ascii="Arial" w:hAnsi="Arial"/>
                <w:b/>
                <w:sz w:val="18"/>
              </w:rPr>
              <w:t>(MHz)</w:t>
            </w:r>
          </w:p>
        </w:tc>
      </w:tr>
      <w:tr w:rsidR="00D84448" w:rsidRPr="000702BF" w14:paraId="5E668A94" w14:textId="77777777" w:rsidTr="008D0E0E">
        <w:trPr>
          <w:jc w:val="center"/>
        </w:trPr>
        <w:tc>
          <w:tcPr>
            <w:tcW w:w="1487" w:type="dxa"/>
            <w:tcBorders>
              <w:top w:val="nil"/>
              <w:bottom w:val="single" w:sz="4" w:space="0" w:color="auto"/>
            </w:tcBorders>
            <w:shd w:val="clear" w:color="auto" w:fill="auto"/>
            <w:vAlign w:val="center"/>
          </w:tcPr>
          <w:p w14:paraId="7664979A" w14:textId="77777777" w:rsidR="00D84448" w:rsidRPr="000702BF" w:rsidRDefault="00D84448" w:rsidP="00AE3F12">
            <w:pPr>
              <w:keepNext/>
              <w:keepLines/>
              <w:spacing w:after="0"/>
              <w:jc w:val="center"/>
              <w:rPr>
                <w:rFonts w:ascii="Arial" w:hAnsi="Arial"/>
                <w:b/>
                <w:sz w:val="18"/>
              </w:rPr>
            </w:pPr>
            <w:bookmarkStart w:id="1418" w:name="_MCCTEMPBM_CRPT44170248___4" w:colFirst="2" w:colLast="3"/>
            <w:bookmarkEnd w:id="1417"/>
          </w:p>
        </w:tc>
        <w:tc>
          <w:tcPr>
            <w:tcW w:w="907" w:type="dxa"/>
            <w:tcBorders>
              <w:top w:val="nil"/>
            </w:tcBorders>
            <w:shd w:val="clear" w:color="auto" w:fill="auto"/>
            <w:vAlign w:val="center"/>
          </w:tcPr>
          <w:p w14:paraId="0C18DE98" w14:textId="77777777" w:rsidR="00D84448" w:rsidRPr="000702BF" w:rsidRDefault="00D84448" w:rsidP="00AE3F12">
            <w:pPr>
              <w:keepNext/>
              <w:keepLines/>
              <w:spacing w:after="0"/>
              <w:jc w:val="center"/>
              <w:rPr>
                <w:rFonts w:ascii="Arial" w:hAnsi="Arial"/>
                <w:b/>
                <w:sz w:val="18"/>
              </w:rPr>
            </w:pPr>
          </w:p>
        </w:tc>
        <w:tc>
          <w:tcPr>
            <w:tcW w:w="1302" w:type="dxa"/>
            <w:vAlign w:val="center"/>
          </w:tcPr>
          <w:p w14:paraId="31201335" w14:textId="54331D82" w:rsidR="00D84448" w:rsidRPr="000702BF" w:rsidRDefault="00D84448" w:rsidP="00AE3F12">
            <w:pPr>
              <w:keepNext/>
              <w:keepLines/>
              <w:spacing w:after="0"/>
              <w:jc w:val="center"/>
              <w:rPr>
                <w:rFonts w:ascii="Arial" w:hAnsi="Arial"/>
                <w:b/>
                <w:sz w:val="18"/>
              </w:rPr>
            </w:pPr>
            <w:r w:rsidRPr="000702BF">
              <w:rPr>
                <w:rFonts w:ascii="Arial" w:hAnsi="Arial"/>
                <w:b/>
                <w:sz w:val="18"/>
              </w:rPr>
              <w:t>5,</w:t>
            </w:r>
            <w:r w:rsidR="008D0E0E" w:rsidRPr="000702BF">
              <w:rPr>
                <w:rFonts w:ascii="Arial" w:hAnsi="Arial"/>
                <w:b/>
                <w:sz w:val="18"/>
              </w:rPr>
              <w:t xml:space="preserve"> </w:t>
            </w:r>
            <w:r w:rsidRPr="000702BF">
              <w:rPr>
                <w:rFonts w:ascii="Arial" w:hAnsi="Arial"/>
                <w:b/>
                <w:sz w:val="18"/>
              </w:rPr>
              <w:t>10</w:t>
            </w:r>
          </w:p>
        </w:tc>
        <w:tc>
          <w:tcPr>
            <w:tcW w:w="1302" w:type="dxa"/>
            <w:vAlign w:val="center"/>
          </w:tcPr>
          <w:p w14:paraId="368DB59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15</w:t>
            </w:r>
          </w:p>
        </w:tc>
        <w:tc>
          <w:tcPr>
            <w:tcW w:w="3906" w:type="dxa"/>
            <w:vAlign w:val="center"/>
          </w:tcPr>
          <w:p w14:paraId="757D2E4F"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20</w:t>
            </w:r>
          </w:p>
        </w:tc>
      </w:tr>
      <w:tr w:rsidR="00D84448" w:rsidRPr="000702BF" w14:paraId="1CBB64F2" w14:textId="77777777" w:rsidTr="008D0E0E">
        <w:trPr>
          <w:jc w:val="center"/>
        </w:trPr>
        <w:tc>
          <w:tcPr>
            <w:tcW w:w="1487" w:type="dxa"/>
            <w:tcBorders>
              <w:top w:val="single" w:sz="4" w:space="0" w:color="auto"/>
              <w:bottom w:val="single" w:sz="4" w:space="0" w:color="auto"/>
            </w:tcBorders>
            <w:shd w:val="clear" w:color="auto" w:fill="auto"/>
            <w:vAlign w:val="center"/>
          </w:tcPr>
          <w:p w14:paraId="1EDF2F9A" w14:textId="41CA7481" w:rsidR="00D84448" w:rsidRPr="000702BF" w:rsidRDefault="00D84448" w:rsidP="00AE3F12">
            <w:pPr>
              <w:keepNext/>
              <w:keepLines/>
              <w:spacing w:after="0"/>
              <w:jc w:val="center"/>
              <w:rPr>
                <w:rFonts w:ascii="Arial" w:hAnsi="Arial"/>
                <w:sz w:val="18"/>
              </w:rPr>
            </w:pPr>
            <w:bookmarkStart w:id="1419" w:name="_MCCTEMPBM_CRPT44170249___4" w:colFirst="0" w:colLast="3"/>
            <w:bookmarkEnd w:id="1418"/>
            <w:r w:rsidRPr="000702BF">
              <w:rPr>
                <w:rFonts w:ascii="Arial" w:hAnsi="Arial"/>
                <w:sz w:val="18"/>
              </w:rPr>
              <w:t>Power</w:t>
            </w:r>
            <w:r w:rsidR="008D0E0E" w:rsidRPr="000702BF">
              <w:rPr>
                <w:rFonts w:ascii="Arial" w:hAnsi="Arial"/>
                <w:sz w:val="18"/>
              </w:rPr>
              <w:t xml:space="preserve"> </w:t>
            </w:r>
            <w:r w:rsidRPr="000702BF">
              <w:rPr>
                <w:rFonts w:ascii="Arial" w:hAnsi="Arial"/>
                <w:sz w:val="18"/>
              </w:rPr>
              <w:t>in</w:t>
            </w:r>
            <w:r w:rsidR="008D0E0E" w:rsidRPr="000702BF">
              <w:rPr>
                <w:rFonts w:ascii="Arial" w:hAnsi="Arial"/>
                <w:sz w:val="18"/>
              </w:rPr>
              <w:t xml:space="preserve"> </w:t>
            </w:r>
            <w:r w:rsidRPr="000702BF">
              <w:rPr>
                <w:rFonts w:ascii="Arial" w:hAnsi="Arial"/>
                <w:sz w:val="18"/>
              </w:rPr>
              <w:t>transmission</w:t>
            </w:r>
            <w:r w:rsidR="008D0E0E" w:rsidRPr="000702BF">
              <w:rPr>
                <w:rFonts w:ascii="Arial" w:hAnsi="Arial"/>
                <w:sz w:val="18"/>
              </w:rPr>
              <w:t xml:space="preserve"> </w:t>
            </w:r>
            <w:r w:rsidRPr="000702BF">
              <w:rPr>
                <w:rFonts w:ascii="Arial" w:hAnsi="Arial"/>
                <w:sz w:val="18"/>
              </w:rPr>
              <w:t>bandwidth</w:t>
            </w:r>
            <w:r w:rsidR="008D0E0E" w:rsidRPr="000702BF">
              <w:rPr>
                <w:rFonts w:ascii="Arial" w:hAnsi="Arial"/>
                <w:sz w:val="18"/>
              </w:rPr>
              <w:t xml:space="preserve"> </w:t>
            </w:r>
            <w:r w:rsidRPr="000702BF">
              <w:rPr>
                <w:rFonts w:ascii="Arial" w:hAnsi="Arial"/>
                <w:sz w:val="18"/>
              </w:rPr>
              <w:t>configuration</w:t>
            </w:r>
            <w:r w:rsidRPr="000702BF">
              <w:rPr>
                <w:rFonts w:ascii="Arial" w:hAnsi="Arial"/>
                <w:sz w:val="18"/>
                <w:vertAlign w:val="superscript"/>
              </w:rPr>
              <w:t>2</w:t>
            </w:r>
          </w:p>
        </w:tc>
        <w:tc>
          <w:tcPr>
            <w:tcW w:w="907" w:type="dxa"/>
            <w:tcBorders>
              <w:bottom w:val="single" w:sz="4" w:space="0" w:color="auto"/>
            </w:tcBorders>
            <w:vAlign w:val="center"/>
          </w:tcPr>
          <w:p w14:paraId="7331E6A2" w14:textId="77777777" w:rsidR="00D84448" w:rsidRPr="000702BF" w:rsidRDefault="00D84448" w:rsidP="00AE3F12">
            <w:pPr>
              <w:keepNext/>
              <w:keepLines/>
              <w:spacing w:after="0"/>
              <w:jc w:val="center"/>
              <w:rPr>
                <w:rFonts w:ascii="Arial" w:hAnsi="Arial"/>
                <w:sz w:val="18"/>
              </w:rPr>
            </w:pPr>
            <w:r w:rsidRPr="000702BF">
              <w:rPr>
                <w:rFonts w:ascii="Arial" w:hAnsi="Arial"/>
                <w:sz w:val="18"/>
              </w:rPr>
              <w:t>dBm</w:t>
            </w:r>
          </w:p>
        </w:tc>
        <w:tc>
          <w:tcPr>
            <w:tcW w:w="1302" w:type="dxa"/>
            <w:vAlign w:val="center"/>
          </w:tcPr>
          <w:p w14:paraId="5C69BDD3" w14:textId="305235CC"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6</w:t>
            </w:r>
            <w:r w:rsidR="008D0E0E" w:rsidRPr="000702BF">
              <w:rPr>
                <w:rFonts w:ascii="Arial" w:hAnsi="Arial"/>
                <w:sz w:val="18"/>
              </w:rPr>
              <w:t xml:space="preserve"> </w:t>
            </w:r>
            <w:r w:rsidRPr="000702BF">
              <w:rPr>
                <w:rFonts w:ascii="Arial" w:hAnsi="Arial"/>
                <w:sz w:val="18"/>
              </w:rPr>
              <w:t>dB</w:t>
            </w:r>
          </w:p>
        </w:tc>
        <w:tc>
          <w:tcPr>
            <w:tcW w:w="1302" w:type="dxa"/>
            <w:vAlign w:val="center"/>
          </w:tcPr>
          <w:p w14:paraId="5FA433EC" w14:textId="155B1C6C"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p>
          <w:p w14:paraId="3968D0A2" w14:textId="2C051B2B" w:rsidR="00D84448" w:rsidRPr="000702BF" w:rsidRDefault="00D84448" w:rsidP="00AE3F12">
            <w:pPr>
              <w:keepNext/>
              <w:keepLines/>
              <w:spacing w:after="0"/>
              <w:jc w:val="center"/>
              <w:rPr>
                <w:rFonts w:ascii="Arial" w:hAnsi="Arial"/>
                <w:sz w:val="18"/>
              </w:rPr>
            </w:pPr>
            <w:r w:rsidRPr="000702BF">
              <w:rPr>
                <w:rFonts w:ascii="Arial" w:hAnsi="Arial"/>
                <w:sz w:val="18"/>
              </w:rPr>
              <w:t>7</w:t>
            </w:r>
            <w:r w:rsidR="008D0E0E" w:rsidRPr="000702BF">
              <w:rPr>
                <w:rFonts w:ascii="Arial" w:hAnsi="Arial"/>
                <w:sz w:val="18"/>
              </w:rPr>
              <w:t xml:space="preserve"> </w:t>
            </w:r>
            <w:r w:rsidRPr="000702BF">
              <w:rPr>
                <w:rFonts w:ascii="Arial" w:hAnsi="Arial"/>
                <w:sz w:val="18"/>
              </w:rPr>
              <w:t>dB</w:t>
            </w:r>
          </w:p>
        </w:tc>
        <w:tc>
          <w:tcPr>
            <w:tcW w:w="3906" w:type="dxa"/>
            <w:vAlign w:val="center"/>
          </w:tcPr>
          <w:p w14:paraId="05189FE9" w14:textId="67BC9800"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9</w:t>
            </w:r>
            <w:r w:rsidR="008D0E0E" w:rsidRPr="000702BF">
              <w:rPr>
                <w:rFonts w:ascii="Arial" w:hAnsi="Arial"/>
                <w:sz w:val="18"/>
              </w:rPr>
              <w:t xml:space="preserve"> </w:t>
            </w:r>
            <w:r w:rsidRPr="000702BF">
              <w:rPr>
                <w:rFonts w:ascii="Arial" w:hAnsi="Arial"/>
                <w:sz w:val="18"/>
              </w:rPr>
              <w:t>dB</w:t>
            </w:r>
            <w:r w:rsidR="008D0E0E" w:rsidRPr="000702BF">
              <w:rPr>
                <w:rFonts w:ascii="Arial" w:hAnsi="Arial"/>
                <w:sz w:val="18"/>
              </w:rPr>
              <w:t xml:space="preserve"> </w:t>
            </w:r>
          </w:p>
        </w:tc>
      </w:tr>
      <w:bookmarkEnd w:id="1419"/>
      <w:tr w:rsidR="00D84448" w:rsidRPr="000702BF" w14:paraId="7277538B" w14:textId="77777777" w:rsidTr="008D0E0E">
        <w:trPr>
          <w:jc w:val="center"/>
        </w:trPr>
        <w:tc>
          <w:tcPr>
            <w:tcW w:w="8904" w:type="dxa"/>
            <w:gridSpan w:val="5"/>
            <w:shd w:val="clear" w:color="auto" w:fill="auto"/>
          </w:tcPr>
          <w:p w14:paraId="5C1C4D56" w14:textId="24DF1109"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44CFC9A3" w14:textId="16B284C6" w:rsidR="00D84448" w:rsidRPr="000702BF" w:rsidRDefault="00D84448" w:rsidP="00AE3F12">
            <w:pPr>
              <w:pStyle w:val="TAN"/>
            </w:pPr>
            <w:r w:rsidRPr="000702BF">
              <w:t>NOTE</w:t>
            </w:r>
            <w:r w:rsidR="008D0E0E" w:rsidRPr="000702BF">
              <w:t xml:space="preserve"> </w:t>
            </w:r>
            <w:r w:rsidRPr="000702BF">
              <w:t>2:</w:t>
            </w:r>
            <w:r w:rsidRPr="000702BF">
              <w:tab/>
            </w:r>
            <w:r w:rsidRPr="000702BF">
              <w:rPr>
                <w:rFonts w:hint="eastAsia"/>
              </w:rPr>
              <w:t>Power</w:t>
            </w:r>
            <w:r w:rsidR="008D0E0E" w:rsidRPr="000702BF">
              <w:rPr>
                <w:rFonts w:hint="eastAsia"/>
              </w:rPr>
              <w:t xml:space="preserve"> </w:t>
            </w:r>
            <w:r w:rsidRPr="000702BF">
              <w:rPr>
                <w:rFonts w:hint="eastAsia"/>
              </w:rPr>
              <w:t>in</w:t>
            </w:r>
            <w:r w:rsidR="008D0E0E" w:rsidRPr="000702BF">
              <w:rPr>
                <w:rFonts w:hint="eastAsia"/>
              </w:rPr>
              <w:t xml:space="preserve"> </w:t>
            </w:r>
            <w:r w:rsidRPr="000702BF">
              <w:rPr>
                <w:rFonts w:hint="eastAsia"/>
              </w:rPr>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rPr>
                <w:rFonts w:hint="eastAsia"/>
              </w:rPr>
              <w:t xml:space="preserve"> </w:t>
            </w:r>
            <w:r w:rsidRPr="000702BF">
              <w:rPr>
                <w:rFonts w:hint="eastAsia"/>
              </w:rPr>
              <w:t>value</w:t>
            </w:r>
            <w:r w:rsidR="008D0E0E" w:rsidRPr="000702BF">
              <w:rPr>
                <w:rFonts w:hint="eastAsia"/>
              </w:rPr>
              <w:t xml:space="preserve"> </w:t>
            </w:r>
            <w:r w:rsidRPr="000702BF">
              <w:rPr>
                <w:rFonts w:hint="eastAsia"/>
              </w:rPr>
              <w:t>is</w:t>
            </w:r>
            <w:r w:rsidR="008D0E0E" w:rsidRPr="000702BF">
              <w:rPr>
                <w:rFonts w:hint="eastAsia"/>
              </w:rPr>
              <w:t xml:space="preserve"> </w:t>
            </w:r>
            <w:r w:rsidRPr="000702BF">
              <w:rPr>
                <w:rFonts w:hint="eastAsia"/>
              </w:rPr>
              <w:t>rounded</w:t>
            </w:r>
            <w:r w:rsidR="008D0E0E" w:rsidRPr="000702BF">
              <w:rPr>
                <w:rFonts w:hint="eastAsia"/>
              </w:rPr>
              <w:t xml:space="preserve"> </w:t>
            </w:r>
            <w:r w:rsidRPr="000702BF">
              <w:rPr>
                <w:rFonts w:hint="eastAsia"/>
              </w:rPr>
              <w:t>to</w:t>
            </w:r>
            <w:r w:rsidR="008D0E0E" w:rsidRPr="000702BF">
              <w:rPr>
                <w:rFonts w:hint="eastAsia"/>
              </w:rPr>
              <w:t xml:space="preserve"> </w:t>
            </w:r>
            <w:r w:rsidRPr="000702BF">
              <w:rPr>
                <w:rFonts w:hint="eastAsia"/>
              </w:rPr>
              <w:t>the</w:t>
            </w:r>
            <w:r w:rsidR="008D0E0E" w:rsidRPr="000702BF">
              <w:rPr>
                <w:rFonts w:hint="eastAsia"/>
              </w:rPr>
              <w:t xml:space="preserve"> </w:t>
            </w:r>
            <w:r w:rsidRPr="000702BF">
              <w:rPr>
                <w:rFonts w:hint="eastAsia"/>
              </w:rPr>
              <w:t>next</w:t>
            </w:r>
            <w:r w:rsidR="008D0E0E" w:rsidRPr="000702BF">
              <w:rPr>
                <w:rFonts w:hint="eastAsia"/>
              </w:rPr>
              <w:t xml:space="preserve"> </w:t>
            </w:r>
            <w:r w:rsidRPr="000702BF">
              <w:rPr>
                <w:rFonts w:hint="eastAsia"/>
              </w:rPr>
              <w:t>higher</w:t>
            </w:r>
            <w:r w:rsidR="008D0E0E" w:rsidRPr="000702BF">
              <w:rPr>
                <w:rFonts w:hint="eastAsia"/>
              </w:rPr>
              <w:t xml:space="preserve"> </w:t>
            </w:r>
            <w:r w:rsidRPr="000702BF">
              <w:rPr>
                <w:rFonts w:hint="eastAsia"/>
              </w:rPr>
              <w:t>0.5dB</w:t>
            </w:r>
            <w:r w:rsidR="008D0E0E" w:rsidRPr="000702BF">
              <w:rPr>
                <w:rFonts w:hint="eastAsia"/>
              </w:rPr>
              <w:t xml:space="preserve"> </w:t>
            </w:r>
            <w:r w:rsidRPr="000702BF">
              <w:rPr>
                <w:rFonts w:hint="eastAsia"/>
              </w:rPr>
              <w:t>value</w:t>
            </w:r>
            <w:r w:rsidRPr="000702BF">
              <w:t>.</w:t>
            </w:r>
          </w:p>
        </w:tc>
      </w:tr>
    </w:tbl>
    <w:p w14:paraId="66CCF9D3" w14:textId="77777777" w:rsidR="00D84448" w:rsidRPr="000702BF" w:rsidRDefault="00D84448" w:rsidP="00D84448"/>
    <w:p w14:paraId="6098F715" w14:textId="77777777" w:rsidR="00D84448" w:rsidRPr="000702BF" w:rsidRDefault="00D84448" w:rsidP="00D84448">
      <w:pPr>
        <w:pStyle w:val="TH"/>
      </w:pPr>
      <w:r w:rsidRPr="000702BF">
        <w:t>Table 7.7.3-2: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60"/>
        <w:gridCol w:w="2261"/>
        <w:gridCol w:w="2749"/>
      </w:tblGrid>
      <w:tr w:rsidR="00D84448" w:rsidRPr="000702BF" w14:paraId="13E793CD" w14:textId="77777777" w:rsidTr="008D0E0E">
        <w:trPr>
          <w:jc w:val="center"/>
        </w:trPr>
        <w:tc>
          <w:tcPr>
            <w:tcW w:w="2260" w:type="dxa"/>
          </w:tcPr>
          <w:p w14:paraId="674BBBE4" w14:textId="77777777" w:rsidR="00D84448" w:rsidRPr="000702BF" w:rsidRDefault="00D84448" w:rsidP="00AE3F12">
            <w:pPr>
              <w:pStyle w:val="TAH"/>
            </w:pPr>
            <w:r w:rsidRPr="000702BF">
              <w:br w:type="page"/>
              <w:t>Parameter</w:t>
            </w:r>
          </w:p>
        </w:tc>
        <w:tc>
          <w:tcPr>
            <w:tcW w:w="2261" w:type="dxa"/>
          </w:tcPr>
          <w:p w14:paraId="5F73FCCF" w14:textId="77777777" w:rsidR="00D84448" w:rsidRPr="000702BF" w:rsidRDefault="00D84448" w:rsidP="00AE3F12">
            <w:pPr>
              <w:pStyle w:val="TAH"/>
            </w:pPr>
            <w:r w:rsidRPr="000702BF">
              <w:t>Unit</w:t>
            </w:r>
          </w:p>
        </w:tc>
        <w:tc>
          <w:tcPr>
            <w:tcW w:w="2749" w:type="dxa"/>
          </w:tcPr>
          <w:p w14:paraId="7FB66903" w14:textId="77777777" w:rsidR="00D84448" w:rsidRPr="000702BF" w:rsidRDefault="00D84448" w:rsidP="00AE3F12">
            <w:pPr>
              <w:pStyle w:val="TAH"/>
            </w:pPr>
            <w:r w:rsidRPr="000702BF">
              <w:t>Level</w:t>
            </w:r>
          </w:p>
        </w:tc>
      </w:tr>
      <w:tr w:rsidR="00D84448" w:rsidRPr="000702BF" w14:paraId="3B27A6FE" w14:textId="77777777" w:rsidTr="008D0E0E">
        <w:trPr>
          <w:jc w:val="center"/>
        </w:trPr>
        <w:tc>
          <w:tcPr>
            <w:tcW w:w="2260" w:type="dxa"/>
          </w:tcPr>
          <w:p w14:paraId="361DCEC1" w14:textId="5EBC9CFE" w:rsidR="00D84448" w:rsidRPr="000702BF" w:rsidRDefault="00D84448" w:rsidP="00AE3F12">
            <w:pPr>
              <w:pStyle w:val="TAC"/>
            </w:pPr>
            <w:r w:rsidRPr="000702BF">
              <w:t>P</w:t>
            </w:r>
            <w:r w:rsidRPr="000702BF">
              <w:rPr>
                <w:vertAlign w:val="subscript"/>
              </w:rPr>
              <w:t>Interferer</w:t>
            </w:r>
            <w:r w:rsidR="008D0E0E" w:rsidRPr="000702BF">
              <w:t xml:space="preserve"> </w:t>
            </w:r>
            <w:r w:rsidRPr="000702BF">
              <w:t>(CW)</w:t>
            </w:r>
          </w:p>
        </w:tc>
        <w:tc>
          <w:tcPr>
            <w:tcW w:w="2261" w:type="dxa"/>
          </w:tcPr>
          <w:p w14:paraId="30918D31" w14:textId="77777777" w:rsidR="00D84448" w:rsidRPr="000702BF" w:rsidRDefault="00D84448" w:rsidP="00AE3F12">
            <w:pPr>
              <w:pStyle w:val="TAC"/>
            </w:pPr>
            <w:r w:rsidRPr="000702BF">
              <w:t>dBm</w:t>
            </w:r>
          </w:p>
        </w:tc>
        <w:tc>
          <w:tcPr>
            <w:tcW w:w="2749" w:type="dxa"/>
          </w:tcPr>
          <w:p w14:paraId="5AE26ACA" w14:textId="77777777" w:rsidR="00D84448" w:rsidRPr="000702BF" w:rsidRDefault="00D84448" w:rsidP="00AE3F12">
            <w:pPr>
              <w:pStyle w:val="TAC"/>
            </w:pPr>
            <w:r w:rsidRPr="000702BF">
              <w:t>-44</w:t>
            </w:r>
          </w:p>
        </w:tc>
      </w:tr>
      <w:tr w:rsidR="00D84448" w:rsidRPr="000702BF" w14:paraId="77936462" w14:textId="77777777" w:rsidTr="008D0E0E">
        <w:trPr>
          <w:jc w:val="center"/>
        </w:trPr>
        <w:tc>
          <w:tcPr>
            <w:tcW w:w="2260" w:type="dxa"/>
          </w:tcPr>
          <w:p w14:paraId="7B3E2F6B" w14:textId="77777777" w:rsidR="00D84448" w:rsidRPr="000702BF" w:rsidRDefault="00D84448" w:rsidP="00AE3F12">
            <w:pPr>
              <w:pStyle w:val="TAC"/>
            </w:pPr>
            <w:r w:rsidRPr="000702BF">
              <w:t>F</w:t>
            </w:r>
            <w:r w:rsidRPr="000702BF">
              <w:rPr>
                <w:vertAlign w:val="subscript"/>
              </w:rPr>
              <w:t>Interferer</w:t>
            </w:r>
          </w:p>
        </w:tc>
        <w:tc>
          <w:tcPr>
            <w:tcW w:w="2261" w:type="dxa"/>
          </w:tcPr>
          <w:p w14:paraId="1BAE1136" w14:textId="77777777" w:rsidR="00D84448" w:rsidRPr="000702BF" w:rsidRDefault="00D84448" w:rsidP="00AE3F12">
            <w:pPr>
              <w:pStyle w:val="TAC"/>
            </w:pPr>
            <w:r w:rsidRPr="000702BF">
              <w:t>MHz</w:t>
            </w:r>
          </w:p>
        </w:tc>
        <w:tc>
          <w:tcPr>
            <w:tcW w:w="2749" w:type="dxa"/>
          </w:tcPr>
          <w:p w14:paraId="7FD70979" w14:textId="66F2D4A7" w:rsidR="00D84448" w:rsidRPr="000702BF" w:rsidRDefault="00D84448" w:rsidP="00AE3F12">
            <w:pPr>
              <w:pStyle w:val="TAC"/>
            </w:pPr>
            <w:r w:rsidRPr="000702BF">
              <w:t>Spurious</w:t>
            </w:r>
            <w:r w:rsidR="008D0E0E" w:rsidRPr="000702BF">
              <w:t xml:space="preserve"> </w:t>
            </w:r>
            <w:r w:rsidRPr="000702BF">
              <w:t>response</w:t>
            </w:r>
            <w:r w:rsidR="008D0E0E" w:rsidRPr="000702BF">
              <w:t xml:space="preserve"> </w:t>
            </w:r>
            <w:r w:rsidRPr="000702BF">
              <w:t>frequencies</w:t>
            </w:r>
          </w:p>
        </w:tc>
      </w:tr>
    </w:tbl>
    <w:p w14:paraId="6C7F0680" w14:textId="77777777" w:rsidR="00D84448" w:rsidRPr="000702BF" w:rsidRDefault="00D84448" w:rsidP="00D84448"/>
    <w:p w14:paraId="602942ED" w14:textId="77777777" w:rsidR="00D84448" w:rsidRPr="000702BF" w:rsidRDefault="00D84448" w:rsidP="00D84448">
      <w:r w:rsidRPr="000702BF">
        <w:t>The normative reference for this requirement is TS 38.101-5 [11] clause 7.7.</w:t>
      </w:r>
    </w:p>
    <w:p w14:paraId="29F963A1" w14:textId="77777777" w:rsidR="00D84448" w:rsidRPr="000702BF" w:rsidRDefault="00D84448" w:rsidP="0002370F">
      <w:pPr>
        <w:pStyle w:val="Heading3"/>
      </w:pPr>
      <w:bookmarkStart w:id="1420" w:name="_Toc27478572"/>
      <w:bookmarkStart w:id="1421" w:name="_Toc36227286"/>
      <w:bookmarkStart w:id="1422" w:name="_Toc152356728"/>
      <w:r w:rsidRPr="000702BF">
        <w:t>7.7.4</w:t>
      </w:r>
      <w:r w:rsidRPr="000702BF">
        <w:tab/>
        <w:t>Test Description</w:t>
      </w:r>
      <w:bookmarkEnd w:id="1420"/>
      <w:bookmarkEnd w:id="1421"/>
      <w:bookmarkEnd w:id="1422"/>
    </w:p>
    <w:p w14:paraId="5F6FCFAF" w14:textId="77777777" w:rsidR="00D84448" w:rsidRPr="000702BF" w:rsidRDefault="00D84448" w:rsidP="0002370F">
      <w:pPr>
        <w:pStyle w:val="Heading4"/>
      </w:pPr>
      <w:bookmarkStart w:id="1423" w:name="_Toc27478573"/>
      <w:bookmarkStart w:id="1424" w:name="_Toc36227287"/>
      <w:bookmarkStart w:id="1425" w:name="_Toc152356729"/>
      <w:r w:rsidRPr="000702BF">
        <w:t>7.7.4.1</w:t>
      </w:r>
      <w:r w:rsidRPr="000702BF">
        <w:tab/>
        <w:t>Initial Conditions</w:t>
      </w:r>
      <w:bookmarkEnd w:id="1423"/>
      <w:bookmarkEnd w:id="1424"/>
      <w:bookmarkEnd w:id="1425"/>
    </w:p>
    <w:p w14:paraId="5F7F4F41" w14:textId="77777777" w:rsidR="00D84448" w:rsidRPr="000702BF" w:rsidRDefault="00D84448" w:rsidP="00D84448">
      <w:r w:rsidRPr="000702BF">
        <w:t>The initial conditions shall be the same as in clause 7.6.3.4.1 in order to test spurious responses obtained in clause 7.6.3 under the same conditions.</w:t>
      </w:r>
    </w:p>
    <w:p w14:paraId="321052EC" w14:textId="77777777" w:rsidR="00D84448" w:rsidRPr="000702BF" w:rsidRDefault="00D84448" w:rsidP="0002370F">
      <w:pPr>
        <w:pStyle w:val="Heading4"/>
      </w:pPr>
      <w:bookmarkStart w:id="1426" w:name="_Toc27478574"/>
      <w:bookmarkStart w:id="1427" w:name="_Toc36227288"/>
      <w:bookmarkStart w:id="1428" w:name="_Toc152356730"/>
      <w:r w:rsidRPr="000702BF">
        <w:t>7.7.4.2</w:t>
      </w:r>
      <w:r w:rsidRPr="000702BF">
        <w:tab/>
        <w:t>Test Procedure</w:t>
      </w:r>
      <w:bookmarkEnd w:id="1426"/>
      <w:bookmarkEnd w:id="1427"/>
      <w:bookmarkEnd w:id="1428"/>
    </w:p>
    <w:p w14:paraId="3749E733" w14:textId="77777777" w:rsidR="00D84448" w:rsidRPr="000702BF" w:rsidRDefault="00D84448" w:rsidP="00D84448">
      <w:pPr>
        <w:pStyle w:val="B1"/>
      </w:pPr>
      <w:r w:rsidRPr="000702BF">
        <w:rPr>
          <w:rFonts w:eastAsia="??"/>
        </w:rPr>
        <w:t>1.</w:t>
      </w:r>
      <w:r w:rsidRPr="000702BF">
        <w:rPr>
          <w:rFonts w:eastAsia="??"/>
        </w:rPr>
        <w:tab/>
        <w:t xml:space="preserve">SS transmits PDSCH via PDCCH DCI format </w:t>
      </w:r>
      <w:r w:rsidRPr="000702BF">
        <w:t>1_1</w:t>
      </w:r>
      <w:r w:rsidRPr="000702BF">
        <w:rPr>
          <w:rFonts w:eastAsia="??"/>
        </w:rPr>
        <w:t xml:space="preserve"> for C_RNTI to transmit the DL RMC according to Table 7.</w:t>
      </w:r>
      <w:r w:rsidRPr="000702BF">
        <w:t>6</w:t>
      </w:r>
      <w:r w:rsidRPr="000702BF">
        <w:rPr>
          <w:rFonts w:eastAsia="??"/>
        </w:rPr>
        <w:t>.</w:t>
      </w:r>
      <w:r w:rsidRPr="000702BF">
        <w:t>3.4</w:t>
      </w:r>
      <w:r w:rsidRPr="000702BF">
        <w:rPr>
          <w:rFonts w:eastAsia="??"/>
        </w:rPr>
        <w:t>.1-1. The SS sends downlink MAC padding bits on the DL RMC.</w:t>
      </w:r>
    </w:p>
    <w:p w14:paraId="29376399" w14:textId="77777777" w:rsidR="00D84448" w:rsidRPr="000702BF" w:rsidRDefault="00D84448" w:rsidP="00D84448">
      <w:pPr>
        <w:pStyle w:val="B1"/>
        <w:rPr>
          <w:rFonts w:eastAsia="??"/>
        </w:rPr>
      </w:pPr>
      <w:r w:rsidRPr="000702BF">
        <w:rPr>
          <w:rFonts w:eastAsia="??"/>
        </w:rPr>
        <w:t>2.</w:t>
      </w:r>
      <w:r w:rsidRPr="000702BF">
        <w:rPr>
          <w:rFonts w:eastAsia="??"/>
        </w:rPr>
        <w:tab/>
        <w:t>SS sends uplink scheduling information for each UL HARQ process via PDCCH DCI format 0_1 for C_RNTI to schedule the UL RMC according to Table 7.</w:t>
      </w:r>
      <w:r w:rsidRPr="000702BF">
        <w:t>6</w:t>
      </w:r>
      <w:r w:rsidRPr="000702BF">
        <w:rPr>
          <w:rFonts w:eastAsia="??"/>
        </w:rPr>
        <w:t>.</w:t>
      </w:r>
      <w:r w:rsidRPr="000702BF">
        <w:t>3.4</w:t>
      </w:r>
      <w:r w:rsidRPr="000702BF">
        <w:rPr>
          <w:rFonts w:eastAsia="??"/>
        </w:rPr>
        <w:t xml:space="preserve">.1-1. Since the </w:t>
      </w:r>
      <w:r w:rsidRPr="000702BF">
        <w:t xml:space="preserve">UE has no payload and no loopback data </w:t>
      </w:r>
      <w:r w:rsidRPr="000702BF">
        <w:rPr>
          <w:rFonts w:eastAsia="??"/>
        </w:rPr>
        <w:t>to send, the UE transmits uplink MAC padding bits on the UL RMC.</w:t>
      </w:r>
    </w:p>
    <w:p w14:paraId="4CF4B6C7" w14:textId="77777777" w:rsidR="00D84448" w:rsidRPr="000702BF" w:rsidRDefault="00D84448" w:rsidP="00D84448">
      <w:pPr>
        <w:pStyle w:val="B1"/>
      </w:pPr>
      <w:r w:rsidRPr="000702BF">
        <w:rPr>
          <w:rFonts w:eastAsia="??"/>
        </w:rPr>
        <w:t>3.</w:t>
      </w:r>
      <w:r w:rsidRPr="000702BF">
        <w:rPr>
          <w:rFonts w:eastAsia="??"/>
        </w:rPr>
        <w:tab/>
      </w:r>
      <w:r w:rsidRPr="000702BF">
        <w:t>Set the parameters of the CW signal generator for an interfering signal according to Table 7.7.5-2. The spurious frequencies are taken from records in the final step of test procedures in clause 7.6.3.4.2.</w:t>
      </w:r>
    </w:p>
    <w:p w14:paraId="6314D418" w14:textId="77777777" w:rsidR="00D84448" w:rsidRPr="000702BF" w:rsidRDefault="00D84448" w:rsidP="00D84448">
      <w:pPr>
        <w:pStyle w:val="B1"/>
      </w:pPr>
      <w:r w:rsidRPr="000702BF">
        <w:t>4.</w:t>
      </w:r>
      <w:r w:rsidRPr="000702BF">
        <w:tab/>
        <w:t>Set the downlink signal level according to the Table 7.7.5-1. Send uplink power control commands to the UE using 1dB power step size to ensure that the UE output power measured by the test system is within the Uplink power control window, defined as -MU to -(MU + Uplink power control window size) dB of the target power level in Table 7.7.5-1 for at least the duration of the Throughput measurement, where:</w:t>
      </w:r>
    </w:p>
    <w:p w14:paraId="31199AD3" w14:textId="77777777" w:rsidR="00D84448" w:rsidRPr="000702BF" w:rsidRDefault="00D84448" w:rsidP="00D84448">
      <w:pPr>
        <w:pStyle w:val="B2"/>
      </w:pPr>
      <w:r w:rsidRPr="000702BF">
        <w:t>-</w:t>
      </w:r>
      <w:r w:rsidRPr="000702BF">
        <w:tab/>
        <w:t>MU is the test system uplink power measurement uncertainty and is specified in Table F.1.3-1 for the carrier frequency f and the channel bandwidth BW</w:t>
      </w:r>
    </w:p>
    <w:p w14:paraId="3E555F07" w14:textId="77777777" w:rsidR="00D84448" w:rsidRPr="000702BF" w:rsidRDefault="00D84448" w:rsidP="00D84448">
      <w:pPr>
        <w:pStyle w:val="B2"/>
      </w:pPr>
      <w:r w:rsidRPr="000702BF">
        <w:t>-</w:t>
      </w:r>
      <w:r w:rsidRPr="000702BF">
        <w:tab/>
        <w:t>Uplink power control window size = 1dB (UE power step size) + 0.7dB (UE power step tolerance) + (Test system relative power measurement uncertainty), where, the UE power step tolerance is specified in TS 38.101-1 [5], Table 6.3.4.3-1 and is 0.7dB for 1dB power step size, and the Test system relative power measurement uncertainty is specified for test case 6.3.4.3 in Table F.1.2-1.</w:t>
      </w:r>
    </w:p>
    <w:p w14:paraId="6C2B693B" w14:textId="77777777" w:rsidR="00D84448" w:rsidRPr="000702BF" w:rsidRDefault="00D84448" w:rsidP="00D84448">
      <w:pPr>
        <w:pStyle w:val="B2"/>
      </w:pPr>
      <w:r w:rsidRPr="000702BF">
        <w:t>-</w:t>
      </w:r>
      <w:r w:rsidRPr="000702BF">
        <w:tab/>
        <w:t>For UEs supporting Tx diversity, the transmit power is measured as the sum of the output power from both UE antenna connectors.</w:t>
      </w:r>
    </w:p>
    <w:p w14:paraId="5870E688" w14:textId="77777777" w:rsidR="00D84448" w:rsidRPr="000702BF" w:rsidRDefault="00D84448" w:rsidP="00D84448">
      <w:pPr>
        <w:pStyle w:val="B1"/>
        <w:rPr>
          <w:rFonts w:eastAsia="??"/>
        </w:rPr>
      </w:pPr>
      <w:r w:rsidRPr="000702BF">
        <w:rPr>
          <w:rFonts w:eastAsia="??"/>
        </w:rPr>
        <w:t>5.</w:t>
      </w:r>
      <w:r w:rsidRPr="000702BF">
        <w:rPr>
          <w:rFonts w:eastAsia="??"/>
        </w:rPr>
        <w:tab/>
        <w:t>For the spurious frequency, measure the average throughput for a duration sufficient to achieve statistical significance according to Annex H.2.</w:t>
      </w:r>
    </w:p>
    <w:p w14:paraId="7E48D109" w14:textId="77777777" w:rsidR="00D84448" w:rsidRPr="000702BF" w:rsidRDefault="00D84448" w:rsidP="00D84448">
      <w:pPr>
        <w:pStyle w:val="NO"/>
      </w:pPr>
      <w:r w:rsidRPr="000702BF">
        <w:lastRenderedPageBreak/>
        <w:t>NOTE:</w:t>
      </w:r>
      <w:r w:rsidRPr="000702BF">
        <w:tab/>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4A883A1C" w14:textId="77777777" w:rsidR="00D84448" w:rsidRPr="000702BF" w:rsidRDefault="00D84448" w:rsidP="0002370F">
      <w:pPr>
        <w:pStyle w:val="Heading4"/>
      </w:pPr>
      <w:bookmarkStart w:id="1429" w:name="_Toc27478575"/>
      <w:bookmarkStart w:id="1430" w:name="_Toc36227289"/>
      <w:bookmarkStart w:id="1431" w:name="_Toc152356731"/>
      <w:r w:rsidRPr="000702BF">
        <w:t>7.7.4.3</w:t>
      </w:r>
      <w:r w:rsidRPr="000702BF">
        <w:tab/>
        <w:t>Message Contents</w:t>
      </w:r>
      <w:bookmarkEnd w:id="1429"/>
      <w:bookmarkEnd w:id="1430"/>
      <w:bookmarkEnd w:id="1431"/>
    </w:p>
    <w:p w14:paraId="672A171E" w14:textId="77777777" w:rsidR="00D84448" w:rsidRPr="000702BF" w:rsidRDefault="00D84448" w:rsidP="00D84448">
      <w:bookmarkStart w:id="1432" w:name="_Toc27478576"/>
      <w:bookmarkStart w:id="1433" w:name="_Toc36227290"/>
      <w:r w:rsidRPr="000702BF">
        <w:t>Message contents are according to TS 38.508-1 [12] clause 4.6 ensuring Table 4.6.3-118 with condition TRANSFORM_PRECODER_ENABLED for NR band.</w:t>
      </w:r>
    </w:p>
    <w:p w14:paraId="54C5B6A9" w14:textId="77777777" w:rsidR="00D84448" w:rsidRPr="000702BF" w:rsidRDefault="00D84448" w:rsidP="00D84448">
      <w:r w:rsidRPr="000702BF">
        <w:t>Message contents are according to TS 38.508-1[12] subclause 4.6 with the following exceptions for each network signalling value.</w:t>
      </w:r>
    </w:p>
    <w:p w14:paraId="3FFD464A" w14:textId="77777777" w:rsidR="00D84448" w:rsidRPr="000702BF" w:rsidRDefault="00D84448" w:rsidP="00D84448">
      <w:r w:rsidRPr="000702BF">
        <w:t>SIB19 message contents according to TS 38.508-1 [12] clause 5.6.2.1. Message contents are according to TS 38.508-1 [12] clause 4.6 ensuring Table 4.6.3-118 with condition TRANSFORM_PRECODER_ENABLED for NR band.</w:t>
      </w:r>
    </w:p>
    <w:p w14:paraId="727E5700" w14:textId="77777777" w:rsidR="00D84448" w:rsidRPr="000702BF" w:rsidRDefault="00D84448" w:rsidP="00D84448">
      <w:r w:rsidRPr="000702BF">
        <w:t>Message contents are according to TS 38.508-1[12] subclause 4.6 with the following exceptions for each network signalling value.</w:t>
      </w:r>
    </w:p>
    <w:p w14:paraId="73DC9E32" w14:textId="77777777" w:rsidR="00D84448" w:rsidRPr="000702BF" w:rsidRDefault="00D84448" w:rsidP="00D84448">
      <w:r w:rsidRPr="000702BF">
        <w:t>SIB19 message contents according to TS 38.508-1 [12] clause 5.6.2.1.</w:t>
      </w:r>
    </w:p>
    <w:p w14:paraId="71ADE676" w14:textId="77777777" w:rsidR="00D84448" w:rsidRPr="000702BF" w:rsidRDefault="00D84448" w:rsidP="0002370F">
      <w:pPr>
        <w:pStyle w:val="Heading3"/>
      </w:pPr>
      <w:bookmarkStart w:id="1434" w:name="_Toc152356732"/>
      <w:r w:rsidRPr="000702BF">
        <w:t>7.7.5</w:t>
      </w:r>
      <w:r w:rsidRPr="000702BF">
        <w:tab/>
        <w:t>Test Requirement</w:t>
      </w:r>
      <w:bookmarkEnd w:id="1432"/>
      <w:bookmarkEnd w:id="1433"/>
      <w:bookmarkEnd w:id="1434"/>
    </w:p>
    <w:p w14:paraId="376F3846" w14:textId="730EB45B" w:rsidR="00D84448" w:rsidRPr="000702BF" w:rsidRDefault="00D84448" w:rsidP="00D84448">
      <w:r w:rsidRPr="000702BF">
        <w:t>The throughput measurement derived in test procedure shall be ≥ 95% of the maximum throughput of the reference measurement channels as specified in Annex A.3.2 with parameters for the wanted signal as specified in Table 7.7.5-1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700 MHz and for the interferer as specified in Table 7.7.5-2.</w:t>
      </w:r>
    </w:p>
    <w:p w14:paraId="40CEB590" w14:textId="404251BC" w:rsidR="00D84448" w:rsidRPr="000702BF" w:rsidRDefault="00D84448" w:rsidP="00D84448">
      <w:pPr>
        <w:pStyle w:val="TH"/>
      </w:pPr>
      <w:r w:rsidRPr="000702BF">
        <w:t>Table 7.7.5-1: Spurious response parameters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7"/>
        <w:gridCol w:w="907"/>
        <w:gridCol w:w="1302"/>
        <w:gridCol w:w="1302"/>
        <w:gridCol w:w="3906"/>
      </w:tblGrid>
      <w:tr w:rsidR="00D84448" w:rsidRPr="000702BF" w14:paraId="617CD406" w14:textId="77777777" w:rsidTr="008D0E0E">
        <w:trPr>
          <w:jc w:val="center"/>
        </w:trPr>
        <w:tc>
          <w:tcPr>
            <w:tcW w:w="1487" w:type="dxa"/>
            <w:tcBorders>
              <w:bottom w:val="nil"/>
            </w:tcBorders>
            <w:shd w:val="clear" w:color="auto" w:fill="auto"/>
            <w:vAlign w:val="center"/>
          </w:tcPr>
          <w:p w14:paraId="551830E0" w14:textId="62C44D8E" w:rsidR="00D84448" w:rsidRPr="000702BF" w:rsidRDefault="00D84448" w:rsidP="00AE3F12">
            <w:pPr>
              <w:keepNext/>
              <w:keepLines/>
              <w:spacing w:after="0"/>
              <w:jc w:val="center"/>
              <w:rPr>
                <w:rFonts w:ascii="Arial" w:hAnsi="Arial"/>
                <w:b/>
                <w:sz w:val="18"/>
              </w:rPr>
            </w:pPr>
            <w:bookmarkStart w:id="1435" w:name="_MCCTEMPBM_CRPT44170250___4" w:colFirst="0" w:colLast="1"/>
            <w:r w:rsidRPr="000702BF">
              <w:rPr>
                <w:rFonts w:ascii="Arial" w:hAnsi="Arial"/>
                <w:b/>
                <w:sz w:val="18"/>
              </w:rPr>
              <w:t>RX</w:t>
            </w:r>
            <w:r w:rsidR="008D0E0E" w:rsidRPr="000702BF">
              <w:rPr>
                <w:rFonts w:ascii="Arial" w:hAnsi="Arial"/>
                <w:b/>
                <w:sz w:val="18"/>
              </w:rPr>
              <w:t xml:space="preserve"> </w:t>
            </w:r>
            <w:r w:rsidRPr="000702BF">
              <w:rPr>
                <w:rFonts w:ascii="Arial" w:hAnsi="Arial"/>
                <w:b/>
                <w:sz w:val="18"/>
              </w:rPr>
              <w:t>parameter</w:t>
            </w:r>
          </w:p>
        </w:tc>
        <w:tc>
          <w:tcPr>
            <w:tcW w:w="907" w:type="dxa"/>
            <w:tcBorders>
              <w:bottom w:val="nil"/>
            </w:tcBorders>
            <w:shd w:val="clear" w:color="auto" w:fill="auto"/>
            <w:vAlign w:val="center"/>
          </w:tcPr>
          <w:p w14:paraId="1C17D9D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Units</w:t>
            </w:r>
          </w:p>
        </w:tc>
        <w:tc>
          <w:tcPr>
            <w:tcW w:w="6510" w:type="dxa"/>
            <w:gridSpan w:val="3"/>
            <w:vAlign w:val="center"/>
          </w:tcPr>
          <w:p w14:paraId="5A0DE0FB" w14:textId="2F34BB37" w:rsidR="00D84448" w:rsidRPr="000702BF" w:rsidRDefault="00D84448" w:rsidP="00AE3F12">
            <w:pPr>
              <w:keepNext/>
              <w:keepLines/>
              <w:spacing w:after="0"/>
              <w:jc w:val="center"/>
              <w:rPr>
                <w:rFonts w:ascii="Arial" w:hAnsi="Arial"/>
                <w:b/>
                <w:sz w:val="18"/>
              </w:rPr>
            </w:pPr>
            <w:r w:rsidRPr="000702BF">
              <w:rPr>
                <w:rFonts w:ascii="Arial" w:hAnsi="Arial"/>
                <w:b/>
                <w:sz w:val="18"/>
              </w:rPr>
              <w:t>Channel</w:t>
            </w:r>
            <w:r w:rsidR="008D0E0E" w:rsidRPr="000702BF">
              <w:rPr>
                <w:rFonts w:ascii="Arial" w:hAnsi="Arial"/>
                <w:b/>
                <w:sz w:val="18"/>
              </w:rPr>
              <w:t xml:space="preserve"> </w:t>
            </w:r>
            <w:r w:rsidRPr="000702BF">
              <w:rPr>
                <w:rFonts w:ascii="Arial" w:hAnsi="Arial"/>
                <w:b/>
                <w:sz w:val="18"/>
              </w:rPr>
              <w:t>bandwidth</w:t>
            </w:r>
            <w:r w:rsidR="008D0E0E" w:rsidRPr="000702BF">
              <w:rPr>
                <w:rFonts w:ascii="Arial" w:hAnsi="Arial"/>
                <w:b/>
                <w:sz w:val="18"/>
              </w:rPr>
              <w:t xml:space="preserve"> </w:t>
            </w:r>
            <w:r w:rsidRPr="000702BF">
              <w:rPr>
                <w:rFonts w:ascii="Arial" w:hAnsi="Arial"/>
                <w:b/>
                <w:sz w:val="18"/>
              </w:rPr>
              <w:t>(MHz)</w:t>
            </w:r>
          </w:p>
        </w:tc>
      </w:tr>
      <w:tr w:rsidR="00D84448" w:rsidRPr="000702BF" w14:paraId="6298E1A7" w14:textId="77777777" w:rsidTr="008D0E0E">
        <w:trPr>
          <w:jc w:val="center"/>
        </w:trPr>
        <w:tc>
          <w:tcPr>
            <w:tcW w:w="1487" w:type="dxa"/>
            <w:tcBorders>
              <w:top w:val="nil"/>
              <w:bottom w:val="single" w:sz="4" w:space="0" w:color="auto"/>
            </w:tcBorders>
            <w:shd w:val="clear" w:color="auto" w:fill="auto"/>
            <w:vAlign w:val="center"/>
          </w:tcPr>
          <w:p w14:paraId="0CDED807" w14:textId="77777777" w:rsidR="00D84448" w:rsidRPr="000702BF" w:rsidRDefault="00D84448" w:rsidP="00AE3F12">
            <w:pPr>
              <w:keepNext/>
              <w:keepLines/>
              <w:spacing w:after="0"/>
              <w:jc w:val="center"/>
              <w:rPr>
                <w:rFonts w:ascii="Arial" w:hAnsi="Arial"/>
                <w:b/>
                <w:sz w:val="18"/>
              </w:rPr>
            </w:pPr>
            <w:bookmarkStart w:id="1436" w:name="_MCCTEMPBM_CRPT44170251___4" w:colFirst="2" w:colLast="3"/>
            <w:bookmarkEnd w:id="1435"/>
          </w:p>
        </w:tc>
        <w:tc>
          <w:tcPr>
            <w:tcW w:w="907" w:type="dxa"/>
            <w:tcBorders>
              <w:top w:val="nil"/>
            </w:tcBorders>
            <w:shd w:val="clear" w:color="auto" w:fill="auto"/>
            <w:vAlign w:val="center"/>
          </w:tcPr>
          <w:p w14:paraId="5C1242F5" w14:textId="77777777" w:rsidR="00D84448" w:rsidRPr="000702BF" w:rsidRDefault="00D84448" w:rsidP="00AE3F12">
            <w:pPr>
              <w:keepNext/>
              <w:keepLines/>
              <w:spacing w:after="0"/>
              <w:jc w:val="center"/>
              <w:rPr>
                <w:rFonts w:ascii="Arial" w:hAnsi="Arial"/>
                <w:b/>
                <w:sz w:val="18"/>
              </w:rPr>
            </w:pPr>
          </w:p>
        </w:tc>
        <w:tc>
          <w:tcPr>
            <w:tcW w:w="1302" w:type="dxa"/>
            <w:vAlign w:val="center"/>
          </w:tcPr>
          <w:p w14:paraId="439F969B" w14:textId="0AEBBB19" w:rsidR="00D84448" w:rsidRPr="000702BF" w:rsidRDefault="00D84448" w:rsidP="00AE3F12">
            <w:pPr>
              <w:keepNext/>
              <w:keepLines/>
              <w:spacing w:after="0"/>
              <w:jc w:val="center"/>
              <w:rPr>
                <w:rFonts w:ascii="Arial" w:hAnsi="Arial"/>
                <w:b/>
                <w:sz w:val="18"/>
              </w:rPr>
            </w:pPr>
            <w:r w:rsidRPr="000702BF">
              <w:rPr>
                <w:rFonts w:ascii="Arial" w:hAnsi="Arial"/>
                <w:b/>
                <w:sz w:val="18"/>
              </w:rPr>
              <w:t>5,</w:t>
            </w:r>
            <w:r w:rsidR="008D0E0E" w:rsidRPr="000702BF">
              <w:rPr>
                <w:rFonts w:ascii="Arial" w:hAnsi="Arial"/>
                <w:b/>
                <w:sz w:val="18"/>
              </w:rPr>
              <w:t xml:space="preserve"> </w:t>
            </w:r>
            <w:r w:rsidRPr="000702BF">
              <w:rPr>
                <w:rFonts w:ascii="Arial" w:hAnsi="Arial"/>
                <w:b/>
                <w:sz w:val="18"/>
              </w:rPr>
              <w:t>10</w:t>
            </w:r>
          </w:p>
        </w:tc>
        <w:tc>
          <w:tcPr>
            <w:tcW w:w="1302" w:type="dxa"/>
            <w:vAlign w:val="center"/>
          </w:tcPr>
          <w:p w14:paraId="5C619DD6"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15</w:t>
            </w:r>
          </w:p>
        </w:tc>
        <w:tc>
          <w:tcPr>
            <w:tcW w:w="3906" w:type="dxa"/>
            <w:vAlign w:val="center"/>
          </w:tcPr>
          <w:p w14:paraId="27F0F94E" w14:textId="77777777" w:rsidR="00D84448" w:rsidRPr="000702BF" w:rsidRDefault="00D84448" w:rsidP="00AE3F12">
            <w:pPr>
              <w:keepNext/>
              <w:keepLines/>
              <w:spacing w:after="0"/>
              <w:jc w:val="center"/>
              <w:rPr>
                <w:rFonts w:ascii="Arial" w:hAnsi="Arial"/>
                <w:b/>
                <w:sz w:val="18"/>
              </w:rPr>
            </w:pPr>
            <w:r w:rsidRPr="000702BF">
              <w:rPr>
                <w:rFonts w:ascii="Arial" w:hAnsi="Arial"/>
                <w:b/>
                <w:sz w:val="18"/>
              </w:rPr>
              <w:t>20</w:t>
            </w:r>
          </w:p>
        </w:tc>
      </w:tr>
      <w:tr w:rsidR="00D84448" w:rsidRPr="000702BF" w14:paraId="6C9BDB78" w14:textId="77777777" w:rsidTr="008D0E0E">
        <w:trPr>
          <w:jc w:val="center"/>
        </w:trPr>
        <w:tc>
          <w:tcPr>
            <w:tcW w:w="1487" w:type="dxa"/>
            <w:tcBorders>
              <w:top w:val="single" w:sz="4" w:space="0" w:color="auto"/>
              <w:bottom w:val="single" w:sz="4" w:space="0" w:color="auto"/>
            </w:tcBorders>
            <w:shd w:val="clear" w:color="auto" w:fill="auto"/>
            <w:vAlign w:val="center"/>
          </w:tcPr>
          <w:p w14:paraId="1E15A5FA" w14:textId="0A7B14AF" w:rsidR="00D84448" w:rsidRPr="000702BF" w:rsidRDefault="00D84448" w:rsidP="00AE3F12">
            <w:pPr>
              <w:keepNext/>
              <w:keepLines/>
              <w:spacing w:after="0"/>
              <w:jc w:val="center"/>
              <w:rPr>
                <w:rFonts w:ascii="Arial" w:hAnsi="Arial"/>
                <w:sz w:val="18"/>
              </w:rPr>
            </w:pPr>
            <w:bookmarkStart w:id="1437" w:name="_MCCTEMPBM_CRPT44170252___4" w:colFirst="0" w:colLast="3"/>
            <w:bookmarkEnd w:id="1436"/>
            <w:r w:rsidRPr="000702BF">
              <w:rPr>
                <w:rFonts w:ascii="Arial" w:hAnsi="Arial"/>
                <w:sz w:val="18"/>
              </w:rPr>
              <w:t>Power</w:t>
            </w:r>
            <w:r w:rsidR="008D0E0E" w:rsidRPr="000702BF">
              <w:rPr>
                <w:rFonts w:ascii="Arial" w:hAnsi="Arial"/>
                <w:sz w:val="18"/>
              </w:rPr>
              <w:t xml:space="preserve"> </w:t>
            </w:r>
            <w:r w:rsidRPr="000702BF">
              <w:rPr>
                <w:rFonts w:ascii="Arial" w:hAnsi="Arial"/>
                <w:sz w:val="18"/>
              </w:rPr>
              <w:t>in</w:t>
            </w:r>
            <w:r w:rsidR="008D0E0E" w:rsidRPr="000702BF">
              <w:rPr>
                <w:rFonts w:ascii="Arial" w:hAnsi="Arial"/>
                <w:sz w:val="18"/>
              </w:rPr>
              <w:t xml:space="preserve"> </w:t>
            </w:r>
            <w:r w:rsidRPr="000702BF">
              <w:rPr>
                <w:rFonts w:ascii="Arial" w:hAnsi="Arial"/>
                <w:sz w:val="18"/>
              </w:rPr>
              <w:t>transmission</w:t>
            </w:r>
            <w:r w:rsidR="008D0E0E" w:rsidRPr="000702BF">
              <w:rPr>
                <w:rFonts w:ascii="Arial" w:hAnsi="Arial"/>
                <w:sz w:val="18"/>
              </w:rPr>
              <w:t xml:space="preserve"> </w:t>
            </w:r>
            <w:r w:rsidRPr="000702BF">
              <w:rPr>
                <w:rFonts w:ascii="Arial" w:hAnsi="Arial"/>
                <w:sz w:val="18"/>
              </w:rPr>
              <w:t>bandwidth</w:t>
            </w:r>
            <w:r w:rsidR="008D0E0E" w:rsidRPr="000702BF">
              <w:rPr>
                <w:rFonts w:ascii="Arial" w:hAnsi="Arial"/>
                <w:sz w:val="18"/>
              </w:rPr>
              <w:t xml:space="preserve"> </w:t>
            </w:r>
            <w:r w:rsidRPr="000702BF">
              <w:rPr>
                <w:rFonts w:ascii="Arial" w:hAnsi="Arial"/>
                <w:sz w:val="18"/>
              </w:rPr>
              <w:t>configuration</w:t>
            </w:r>
            <w:r w:rsidRPr="000702BF">
              <w:rPr>
                <w:rFonts w:ascii="Arial" w:hAnsi="Arial"/>
                <w:sz w:val="18"/>
                <w:vertAlign w:val="superscript"/>
              </w:rPr>
              <w:t>2</w:t>
            </w:r>
          </w:p>
        </w:tc>
        <w:tc>
          <w:tcPr>
            <w:tcW w:w="907" w:type="dxa"/>
            <w:tcBorders>
              <w:bottom w:val="single" w:sz="4" w:space="0" w:color="auto"/>
            </w:tcBorders>
            <w:vAlign w:val="center"/>
          </w:tcPr>
          <w:p w14:paraId="3F8D2749" w14:textId="77777777" w:rsidR="00D84448" w:rsidRPr="000702BF" w:rsidRDefault="00D84448" w:rsidP="00AE3F12">
            <w:pPr>
              <w:keepNext/>
              <w:keepLines/>
              <w:spacing w:after="0"/>
              <w:jc w:val="center"/>
              <w:rPr>
                <w:rFonts w:ascii="Arial" w:hAnsi="Arial"/>
                <w:sz w:val="18"/>
              </w:rPr>
            </w:pPr>
            <w:r w:rsidRPr="000702BF">
              <w:rPr>
                <w:rFonts w:ascii="Arial" w:hAnsi="Arial"/>
                <w:sz w:val="18"/>
              </w:rPr>
              <w:t>dBm</w:t>
            </w:r>
          </w:p>
        </w:tc>
        <w:tc>
          <w:tcPr>
            <w:tcW w:w="1302" w:type="dxa"/>
            <w:vAlign w:val="center"/>
          </w:tcPr>
          <w:p w14:paraId="2528EF97" w14:textId="108EFB71"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6</w:t>
            </w:r>
            <w:r w:rsidR="008D0E0E" w:rsidRPr="000702BF">
              <w:rPr>
                <w:rFonts w:ascii="Arial" w:hAnsi="Arial"/>
                <w:sz w:val="18"/>
              </w:rPr>
              <w:t xml:space="preserve"> </w:t>
            </w:r>
            <w:r w:rsidRPr="000702BF">
              <w:rPr>
                <w:rFonts w:ascii="Arial" w:hAnsi="Arial"/>
                <w:sz w:val="18"/>
              </w:rPr>
              <w:t>dB</w:t>
            </w:r>
          </w:p>
        </w:tc>
        <w:tc>
          <w:tcPr>
            <w:tcW w:w="1302" w:type="dxa"/>
            <w:vAlign w:val="center"/>
          </w:tcPr>
          <w:p w14:paraId="2E7C460E" w14:textId="2E666685"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p>
          <w:p w14:paraId="70984486" w14:textId="7334C729" w:rsidR="00D84448" w:rsidRPr="000702BF" w:rsidRDefault="00D84448" w:rsidP="00AE3F12">
            <w:pPr>
              <w:keepNext/>
              <w:keepLines/>
              <w:spacing w:after="0"/>
              <w:jc w:val="center"/>
              <w:rPr>
                <w:rFonts w:ascii="Arial" w:hAnsi="Arial"/>
                <w:sz w:val="18"/>
              </w:rPr>
            </w:pPr>
            <w:r w:rsidRPr="000702BF">
              <w:rPr>
                <w:rFonts w:ascii="Arial" w:hAnsi="Arial"/>
                <w:sz w:val="18"/>
              </w:rPr>
              <w:t>7</w:t>
            </w:r>
            <w:r w:rsidR="008D0E0E" w:rsidRPr="000702BF">
              <w:rPr>
                <w:rFonts w:ascii="Arial" w:hAnsi="Arial"/>
                <w:sz w:val="18"/>
              </w:rPr>
              <w:t xml:space="preserve"> </w:t>
            </w:r>
            <w:r w:rsidRPr="000702BF">
              <w:rPr>
                <w:rFonts w:ascii="Arial" w:hAnsi="Arial"/>
                <w:sz w:val="18"/>
              </w:rPr>
              <w:t>dB</w:t>
            </w:r>
          </w:p>
        </w:tc>
        <w:tc>
          <w:tcPr>
            <w:tcW w:w="3906" w:type="dxa"/>
            <w:vAlign w:val="center"/>
          </w:tcPr>
          <w:p w14:paraId="1C89C6C9" w14:textId="45CF5E53" w:rsidR="00D84448" w:rsidRPr="000702BF" w:rsidRDefault="00D84448" w:rsidP="00AE3F12">
            <w:pPr>
              <w:keepNext/>
              <w:keepLines/>
              <w:spacing w:after="0"/>
              <w:jc w:val="center"/>
              <w:rPr>
                <w:rFonts w:ascii="Arial" w:hAnsi="Arial"/>
                <w:sz w:val="18"/>
              </w:rPr>
            </w:pPr>
            <w:r w:rsidRPr="000702BF">
              <w:rPr>
                <w:rFonts w:ascii="Arial" w:hAnsi="Arial"/>
                <w:sz w:val="18"/>
              </w:rPr>
              <w:t>REFSENS</w:t>
            </w:r>
            <w:r w:rsidR="008D0E0E" w:rsidRPr="000702BF">
              <w:rPr>
                <w:rFonts w:ascii="Arial" w:hAnsi="Arial"/>
                <w:sz w:val="18"/>
              </w:rPr>
              <w:t xml:space="preserve"> </w:t>
            </w:r>
            <w:r w:rsidRPr="000702BF">
              <w:rPr>
                <w:rFonts w:ascii="Arial" w:hAnsi="Arial"/>
                <w:sz w:val="18"/>
              </w:rPr>
              <w:t>+</w:t>
            </w:r>
            <w:r w:rsidR="008D0E0E" w:rsidRPr="000702BF">
              <w:rPr>
                <w:rFonts w:ascii="Arial" w:hAnsi="Arial"/>
                <w:sz w:val="18"/>
              </w:rPr>
              <w:t xml:space="preserve"> </w:t>
            </w:r>
            <w:r w:rsidRPr="000702BF">
              <w:rPr>
                <w:rFonts w:ascii="Arial" w:hAnsi="Arial"/>
                <w:sz w:val="18"/>
              </w:rPr>
              <w:t>9</w:t>
            </w:r>
            <w:r w:rsidR="008D0E0E" w:rsidRPr="000702BF">
              <w:rPr>
                <w:rFonts w:ascii="Arial" w:hAnsi="Arial"/>
                <w:sz w:val="18"/>
              </w:rPr>
              <w:t xml:space="preserve"> </w:t>
            </w:r>
            <w:r w:rsidRPr="000702BF">
              <w:rPr>
                <w:rFonts w:ascii="Arial" w:hAnsi="Arial"/>
                <w:sz w:val="18"/>
              </w:rPr>
              <w:t>dB</w:t>
            </w:r>
            <w:r w:rsidR="008D0E0E" w:rsidRPr="000702BF">
              <w:rPr>
                <w:rFonts w:ascii="Arial" w:hAnsi="Arial"/>
                <w:sz w:val="18"/>
              </w:rPr>
              <w:t xml:space="preserve"> </w:t>
            </w:r>
          </w:p>
        </w:tc>
      </w:tr>
      <w:bookmarkEnd w:id="1437"/>
      <w:tr w:rsidR="00D84448" w:rsidRPr="000702BF" w14:paraId="639EBED1" w14:textId="77777777" w:rsidTr="008D0E0E">
        <w:trPr>
          <w:jc w:val="center"/>
        </w:trPr>
        <w:tc>
          <w:tcPr>
            <w:tcW w:w="8904" w:type="dxa"/>
            <w:gridSpan w:val="5"/>
            <w:shd w:val="clear" w:color="auto" w:fill="auto"/>
          </w:tcPr>
          <w:p w14:paraId="323F6B41" w14:textId="24340E1A"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46025C61" w14:textId="47BCFF94" w:rsidR="00D84448" w:rsidRPr="000702BF" w:rsidRDefault="00D84448" w:rsidP="00AE3F12">
            <w:pPr>
              <w:pStyle w:val="TAN"/>
            </w:pPr>
            <w:r w:rsidRPr="000702BF">
              <w:t>NOTE</w:t>
            </w:r>
            <w:r w:rsidR="008D0E0E" w:rsidRPr="000702BF">
              <w:t xml:space="preserve"> </w:t>
            </w:r>
            <w:r w:rsidRPr="000702BF">
              <w:t>2:</w:t>
            </w:r>
            <w:r w:rsidRPr="000702BF">
              <w:tab/>
            </w:r>
            <w:r w:rsidRPr="000702BF">
              <w:rPr>
                <w:rFonts w:hint="eastAsia"/>
              </w:rPr>
              <w:t>Power</w:t>
            </w:r>
            <w:r w:rsidR="008D0E0E" w:rsidRPr="000702BF">
              <w:rPr>
                <w:rFonts w:hint="eastAsia"/>
              </w:rPr>
              <w:t xml:space="preserve"> </w:t>
            </w:r>
            <w:r w:rsidRPr="000702BF">
              <w:rPr>
                <w:rFonts w:hint="eastAsia"/>
              </w:rPr>
              <w:t>in</w:t>
            </w:r>
            <w:r w:rsidR="008D0E0E" w:rsidRPr="000702BF">
              <w:rPr>
                <w:rFonts w:hint="eastAsia"/>
              </w:rPr>
              <w:t xml:space="preserve"> </w:t>
            </w:r>
            <w:r w:rsidRPr="000702BF">
              <w:rPr>
                <w:rFonts w:hint="eastAsia"/>
              </w:rPr>
              <w:t>transmission</w:t>
            </w:r>
            <w:r w:rsidR="008D0E0E" w:rsidRPr="000702BF">
              <w:rPr>
                <w:rFonts w:hint="eastAsia"/>
              </w:rPr>
              <w:t xml:space="preserve"> </w:t>
            </w:r>
            <w:r w:rsidRPr="000702BF">
              <w:rPr>
                <w:rFonts w:hint="eastAsia"/>
              </w:rPr>
              <w:t>bandwidth</w:t>
            </w:r>
            <w:r w:rsidR="008D0E0E" w:rsidRPr="000702BF">
              <w:rPr>
                <w:rFonts w:hint="eastAsia"/>
              </w:rPr>
              <w:t xml:space="preserve"> </w:t>
            </w:r>
            <w:r w:rsidRPr="000702BF">
              <w:rPr>
                <w:rFonts w:hint="eastAsia"/>
              </w:rPr>
              <w:t>configuration</w:t>
            </w:r>
            <w:r w:rsidR="008D0E0E" w:rsidRPr="000702BF">
              <w:rPr>
                <w:rFonts w:hint="eastAsia"/>
              </w:rPr>
              <w:t xml:space="preserve"> </w:t>
            </w:r>
            <w:r w:rsidRPr="000702BF">
              <w:rPr>
                <w:rFonts w:hint="eastAsia"/>
              </w:rPr>
              <w:t>value</w:t>
            </w:r>
            <w:r w:rsidR="008D0E0E" w:rsidRPr="000702BF">
              <w:rPr>
                <w:rFonts w:hint="eastAsia"/>
              </w:rPr>
              <w:t xml:space="preserve"> </w:t>
            </w:r>
            <w:r w:rsidRPr="000702BF">
              <w:rPr>
                <w:rFonts w:hint="eastAsia"/>
              </w:rPr>
              <w:t>is</w:t>
            </w:r>
            <w:r w:rsidR="008D0E0E" w:rsidRPr="000702BF">
              <w:rPr>
                <w:rFonts w:hint="eastAsia"/>
              </w:rPr>
              <w:t xml:space="preserve"> </w:t>
            </w:r>
            <w:r w:rsidRPr="000702BF">
              <w:rPr>
                <w:rFonts w:hint="eastAsia"/>
              </w:rPr>
              <w:t>rounded</w:t>
            </w:r>
            <w:r w:rsidR="008D0E0E" w:rsidRPr="000702BF">
              <w:rPr>
                <w:rFonts w:hint="eastAsia"/>
              </w:rPr>
              <w:t xml:space="preserve"> </w:t>
            </w:r>
            <w:r w:rsidRPr="000702BF">
              <w:rPr>
                <w:rFonts w:hint="eastAsia"/>
              </w:rPr>
              <w:t>to</w:t>
            </w:r>
            <w:r w:rsidR="008D0E0E" w:rsidRPr="000702BF">
              <w:rPr>
                <w:rFonts w:hint="eastAsia"/>
              </w:rPr>
              <w:t xml:space="preserve"> </w:t>
            </w:r>
            <w:r w:rsidRPr="000702BF">
              <w:rPr>
                <w:rFonts w:hint="eastAsia"/>
              </w:rPr>
              <w:t>the</w:t>
            </w:r>
            <w:r w:rsidR="008D0E0E" w:rsidRPr="000702BF">
              <w:rPr>
                <w:rFonts w:hint="eastAsia"/>
              </w:rPr>
              <w:t xml:space="preserve"> </w:t>
            </w:r>
            <w:r w:rsidRPr="000702BF">
              <w:rPr>
                <w:rFonts w:hint="eastAsia"/>
              </w:rPr>
              <w:t>next</w:t>
            </w:r>
            <w:r w:rsidR="008D0E0E" w:rsidRPr="000702BF">
              <w:rPr>
                <w:rFonts w:hint="eastAsia"/>
              </w:rPr>
              <w:t xml:space="preserve"> </w:t>
            </w:r>
            <w:r w:rsidRPr="000702BF">
              <w:rPr>
                <w:rFonts w:hint="eastAsia"/>
              </w:rPr>
              <w:t>higher</w:t>
            </w:r>
            <w:r w:rsidR="008D0E0E" w:rsidRPr="000702BF">
              <w:rPr>
                <w:rFonts w:hint="eastAsia"/>
              </w:rPr>
              <w:t xml:space="preserve"> </w:t>
            </w:r>
            <w:r w:rsidRPr="000702BF">
              <w:rPr>
                <w:rFonts w:hint="eastAsia"/>
              </w:rPr>
              <w:t>0.5dB</w:t>
            </w:r>
            <w:r w:rsidR="008D0E0E" w:rsidRPr="000702BF">
              <w:rPr>
                <w:rFonts w:hint="eastAsia"/>
              </w:rPr>
              <w:t xml:space="preserve"> </w:t>
            </w:r>
            <w:r w:rsidRPr="000702BF">
              <w:rPr>
                <w:rFonts w:hint="eastAsia"/>
              </w:rPr>
              <w:t>value</w:t>
            </w:r>
            <w:r w:rsidRPr="000702BF">
              <w:t>.</w:t>
            </w:r>
          </w:p>
        </w:tc>
      </w:tr>
    </w:tbl>
    <w:p w14:paraId="5C0B4000" w14:textId="77777777" w:rsidR="00D84448" w:rsidRPr="000702BF" w:rsidRDefault="00D84448" w:rsidP="00D84448"/>
    <w:p w14:paraId="36A3254E" w14:textId="77777777" w:rsidR="00D84448" w:rsidRPr="000702BF" w:rsidRDefault="00D84448" w:rsidP="00D84448">
      <w:pPr>
        <w:pStyle w:val="TH"/>
      </w:pPr>
      <w:r w:rsidRPr="000702BF">
        <w:t>Table 7.7.5-2: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260"/>
        <w:gridCol w:w="2261"/>
        <w:gridCol w:w="2749"/>
      </w:tblGrid>
      <w:tr w:rsidR="00D84448" w:rsidRPr="000702BF" w14:paraId="1F629FAF" w14:textId="77777777" w:rsidTr="008D0E0E">
        <w:trPr>
          <w:jc w:val="center"/>
        </w:trPr>
        <w:tc>
          <w:tcPr>
            <w:tcW w:w="2260" w:type="dxa"/>
          </w:tcPr>
          <w:p w14:paraId="2BDAEAFE" w14:textId="77777777" w:rsidR="00D84448" w:rsidRPr="000702BF" w:rsidRDefault="00D84448" w:rsidP="00AE3F12">
            <w:pPr>
              <w:pStyle w:val="TAH"/>
            </w:pPr>
            <w:r w:rsidRPr="000702BF">
              <w:br w:type="page"/>
              <w:t>Parameter</w:t>
            </w:r>
          </w:p>
        </w:tc>
        <w:tc>
          <w:tcPr>
            <w:tcW w:w="2261" w:type="dxa"/>
          </w:tcPr>
          <w:p w14:paraId="0875DAF5" w14:textId="77777777" w:rsidR="00D84448" w:rsidRPr="000702BF" w:rsidRDefault="00D84448" w:rsidP="00AE3F12">
            <w:pPr>
              <w:pStyle w:val="TAH"/>
            </w:pPr>
            <w:r w:rsidRPr="000702BF">
              <w:t>Unit</w:t>
            </w:r>
          </w:p>
        </w:tc>
        <w:tc>
          <w:tcPr>
            <w:tcW w:w="2749" w:type="dxa"/>
          </w:tcPr>
          <w:p w14:paraId="2C5DA3D3" w14:textId="77777777" w:rsidR="00D84448" w:rsidRPr="000702BF" w:rsidRDefault="00D84448" w:rsidP="00AE3F12">
            <w:pPr>
              <w:pStyle w:val="TAH"/>
            </w:pPr>
            <w:r w:rsidRPr="000702BF">
              <w:t>Level</w:t>
            </w:r>
          </w:p>
        </w:tc>
      </w:tr>
      <w:tr w:rsidR="00D84448" w:rsidRPr="000702BF" w14:paraId="7CAFC3B4" w14:textId="77777777" w:rsidTr="008D0E0E">
        <w:trPr>
          <w:jc w:val="center"/>
        </w:trPr>
        <w:tc>
          <w:tcPr>
            <w:tcW w:w="2260" w:type="dxa"/>
          </w:tcPr>
          <w:p w14:paraId="2594C1BC" w14:textId="45B177F0" w:rsidR="00D84448" w:rsidRPr="000702BF" w:rsidRDefault="00D84448" w:rsidP="00AE3F12">
            <w:pPr>
              <w:pStyle w:val="TAC"/>
            </w:pPr>
            <w:r w:rsidRPr="000702BF">
              <w:t>P</w:t>
            </w:r>
            <w:r w:rsidRPr="000702BF">
              <w:rPr>
                <w:vertAlign w:val="subscript"/>
              </w:rPr>
              <w:t>Interferer</w:t>
            </w:r>
            <w:r w:rsidR="008D0E0E" w:rsidRPr="000702BF">
              <w:t xml:space="preserve"> </w:t>
            </w:r>
            <w:r w:rsidRPr="000702BF">
              <w:t>(CW)</w:t>
            </w:r>
          </w:p>
        </w:tc>
        <w:tc>
          <w:tcPr>
            <w:tcW w:w="2261" w:type="dxa"/>
          </w:tcPr>
          <w:p w14:paraId="56D915DF" w14:textId="77777777" w:rsidR="00D84448" w:rsidRPr="000702BF" w:rsidRDefault="00D84448" w:rsidP="00AE3F12">
            <w:pPr>
              <w:pStyle w:val="TAC"/>
            </w:pPr>
            <w:r w:rsidRPr="000702BF">
              <w:t>dBm</w:t>
            </w:r>
          </w:p>
        </w:tc>
        <w:tc>
          <w:tcPr>
            <w:tcW w:w="2749" w:type="dxa"/>
          </w:tcPr>
          <w:p w14:paraId="6128FE47" w14:textId="77777777" w:rsidR="00D84448" w:rsidRPr="000702BF" w:rsidRDefault="00D84448" w:rsidP="00AE3F12">
            <w:pPr>
              <w:pStyle w:val="TAC"/>
            </w:pPr>
            <w:r w:rsidRPr="000702BF">
              <w:t>-44</w:t>
            </w:r>
          </w:p>
        </w:tc>
      </w:tr>
      <w:tr w:rsidR="00D84448" w:rsidRPr="000702BF" w14:paraId="0DB35517" w14:textId="77777777" w:rsidTr="008D0E0E">
        <w:trPr>
          <w:jc w:val="center"/>
        </w:trPr>
        <w:tc>
          <w:tcPr>
            <w:tcW w:w="2260" w:type="dxa"/>
          </w:tcPr>
          <w:p w14:paraId="7DF3CF64" w14:textId="77777777" w:rsidR="00D84448" w:rsidRPr="000702BF" w:rsidRDefault="00D84448" w:rsidP="00AE3F12">
            <w:pPr>
              <w:pStyle w:val="TAC"/>
            </w:pPr>
            <w:r w:rsidRPr="000702BF">
              <w:t>F</w:t>
            </w:r>
            <w:r w:rsidRPr="000702BF">
              <w:rPr>
                <w:vertAlign w:val="subscript"/>
              </w:rPr>
              <w:t>Interferer</w:t>
            </w:r>
          </w:p>
        </w:tc>
        <w:tc>
          <w:tcPr>
            <w:tcW w:w="2261" w:type="dxa"/>
          </w:tcPr>
          <w:p w14:paraId="0D682B0A" w14:textId="77777777" w:rsidR="00D84448" w:rsidRPr="000702BF" w:rsidRDefault="00D84448" w:rsidP="00AE3F12">
            <w:pPr>
              <w:pStyle w:val="TAC"/>
            </w:pPr>
            <w:r w:rsidRPr="000702BF">
              <w:t>MHz</w:t>
            </w:r>
          </w:p>
        </w:tc>
        <w:tc>
          <w:tcPr>
            <w:tcW w:w="2749" w:type="dxa"/>
          </w:tcPr>
          <w:p w14:paraId="7047CDE9" w14:textId="019C9AB5" w:rsidR="00D84448" w:rsidRPr="000702BF" w:rsidRDefault="00D84448" w:rsidP="00AE3F12">
            <w:pPr>
              <w:pStyle w:val="TAC"/>
            </w:pPr>
            <w:r w:rsidRPr="000702BF">
              <w:t>Spurious</w:t>
            </w:r>
            <w:r w:rsidR="008D0E0E" w:rsidRPr="000702BF">
              <w:t xml:space="preserve"> </w:t>
            </w:r>
            <w:r w:rsidRPr="000702BF">
              <w:t>response</w:t>
            </w:r>
            <w:r w:rsidR="008D0E0E" w:rsidRPr="000702BF">
              <w:t xml:space="preserve"> </w:t>
            </w:r>
            <w:r w:rsidRPr="000702BF">
              <w:t>frequencies</w:t>
            </w:r>
          </w:p>
        </w:tc>
      </w:tr>
    </w:tbl>
    <w:p w14:paraId="57E8A4C4" w14:textId="77777777" w:rsidR="00D84448" w:rsidRPr="000702BF" w:rsidRDefault="00D84448" w:rsidP="00CD1DFB"/>
    <w:p w14:paraId="56AA983F" w14:textId="3E961F35" w:rsidR="00737688" w:rsidRPr="000702BF" w:rsidRDefault="00737688" w:rsidP="00737688">
      <w:pPr>
        <w:pStyle w:val="Heading2"/>
      </w:pPr>
      <w:bookmarkStart w:id="1438" w:name="_Toc106127602"/>
      <w:bookmarkStart w:id="1439" w:name="_Toc123057967"/>
      <w:bookmarkStart w:id="1440" w:name="_Toc124256660"/>
      <w:bookmarkStart w:id="1441" w:name="_Toc104122553"/>
      <w:bookmarkStart w:id="1442" w:name="_Toc104205504"/>
      <w:bookmarkStart w:id="1443" w:name="_Toc104206711"/>
      <w:bookmarkStart w:id="1444" w:name="_Toc104503671"/>
      <w:bookmarkStart w:id="1445" w:name="_Toc97562319"/>
      <w:bookmarkStart w:id="1446" w:name="_Toc137543622"/>
      <w:bookmarkStart w:id="1447" w:name="_Toc152356733"/>
      <w:r w:rsidRPr="000702BF">
        <w:t>7.8</w:t>
      </w:r>
      <w:r w:rsidRPr="000702BF">
        <w:tab/>
        <w:t>Intermodulation characteristics</w:t>
      </w:r>
      <w:bookmarkEnd w:id="1438"/>
      <w:bookmarkEnd w:id="1439"/>
      <w:bookmarkEnd w:id="1440"/>
      <w:bookmarkEnd w:id="1441"/>
      <w:bookmarkEnd w:id="1442"/>
      <w:bookmarkEnd w:id="1443"/>
      <w:bookmarkEnd w:id="1444"/>
      <w:bookmarkEnd w:id="1445"/>
      <w:bookmarkEnd w:id="1446"/>
      <w:bookmarkEnd w:id="1447"/>
    </w:p>
    <w:p w14:paraId="09A8D8BF" w14:textId="6C0E8D61" w:rsidR="00D84448" w:rsidRPr="000702BF" w:rsidRDefault="00D84448" w:rsidP="002600C1">
      <w:pPr>
        <w:pStyle w:val="Heading3"/>
      </w:pPr>
      <w:bookmarkStart w:id="1448" w:name="_Toc27478619"/>
      <w:bookmarkStart w:id="1449" w:name="_Toc36227333"/>
      <w:bookmarkStart w:id="1450" w:name="_Toc152356734"/>
      <w:r w:rsidRPr="000702BF">
        <w:t>7.8.1</w:t>
      </w:r>
      <w:r w:rsidRPr="000702BF">
        <w:tab/>
        <w:t>General</w:t>
      </w:r>
      <w:bookmarkEnd w:id="1448"/>
      <w:bookmarkEnd w:id="1449"/>
      <w:bookmarkEnd w:id="1450"/>
    </w:p>
    <w:p w14:paraId="2D8FD97A" w14:textId="77777777" w:rsidR="00D84448" w:rsidRPr="000702BF" w:rsidRDefault="00D84448" w:rsidP="00D84448">
      <w:r w:rsidRPr="000702BF">
        <w:t>Intermodulation response rejection is a measure of the capability of the receiver to receive a wanted signal on its assigned channel frequency in the presence of two or more interfering signals which have a specific frequency relationship to the wanted signal.</w:t>
      </w:r>
    </w:p>
    <w:p w14:paraId="0296D8BE" w14:textId="77777777" w:rsidR="00D84448" w:rsidRPr="000702BF" w:rsidRDefault="00D84448" w:rsidP="002600C1">
      <w:pPr>
        <w:pStyle w:val="Heading3"/>
      </w:pPr>
      <w:bookmarkStart w:id="1451" w:name="_Toc27478620"/>
      <w:bookmarkStart w:id="1452" w:name="_Toc36227334"/>
      <w:bookmarkStart w:id="1453" w:name="_Toc152356735"/>
      <w:r w:rsidRPr="000702BF">
        <w:lastRenderedPageBreak/>
        <w:t>7.8.2</w:t>
      </w:r>
      <w:r w:rsidRPr="000702BF">
        <w:tab/>
        <w:t>Wide band Intermodulation</w:t>
      </w:r>
      <w:bookmarkEnd w:id="1451"/>
      <w:bookmarkEnd w:id="1452"/>
      <w:bookmarkEnd w:id="1453"/>
    </w:p>
    <w:p w14:paraId="3BFBFC15" w14:textId="77777777" w:rsidR="00D84448" w:rsidRPr="000702BF" w:rsidRDefault="00D84448" w:rsidP="0002370F">
      <w:pPr>
        <w:pStyle w:val="Heading4"/>
      </w:pPr>
      <w:bookmarkStart w:id="1454" w:name="_Toc27478621"/>
      <w:bookmarkStart w:id="1455" w:name="_Toc36227335"/>
      <w:bookmarkStart w:id="1456" w:name="_Toc152356736"/>
      <w:r w:rsidRPr="000702BF">
        <w:t>7.</w:t>
      </w:r>
      <w:r w:rsidRPr="000702BF">
        <w:rPr>
          <w:rFonts w:eastAsia="MS Mincho"/>
        </w:rPr>
        <w:t>8</w:t>
      </w:r>
      <w:r w:rsidRPr="000702BF">
        <w:t>.</w:t>
      </w:r>
      <w:r w:rsidRPr="000702BF">
        <w:rPr>
          <w:rFonts w:eastAsia="MS Mincho"/>
        </w:rPr>
        <w:t>2.1</w:t>
      </w:r>
      <w:r w:rsidRPr="000702BF">
        <w:tab/>
        <w:t>Test purpose</w:t>
      </w:r>
      <w:bookmarkEnd w:id="1454"/>
      <w:bookmarkEnd w:id="1455"/>
      <w:bookmarkEnd w:id="1456"/>
    </w:p>
    <w:p w14:paraId="4D027EA8" w14:textId="77777777" w:rsidR="00D84448" w:rsidRPr="000702BF" w:rsidRDefault="00D84448" w:rsidP="00D84448">
      <w:r w:rsidRPr="000702BF">
        <w:rPr>
          <w:rFonts w:cs="v5.0.0"/>
        </w:rPr>
        <w:t xml:space="preserve">Intermodulation response </w:t>
      </w:r>
      <w:r w:rsidRPr="000702BF">
        <w:t xml:space="preserve">tests the UE's ability to receive data with a given average throughput for a specified reference measurement channel, in the presence of </w:t>
      </w:r>
      <w:r w:rsidRPr="000702BF">
        <w:rPr>
          <w:rFonts w:cs="v5.0.0"/>
        </w:rPr>
        <w:t>two or more interfering signals which have a specific frequency relationship to the wanted signa</w:t>
      </w:r>
      <w:r w:rsidRPr="000702BF">
        <w:t>l, under conditions of ideal propagation and no added noise.</w:t>
      </w:r>
    </w:p>
    <w:p w14:paraId="73C1C261" w14:textId="77777777" w:rsidR="00D84448" w:rsidRPr="000702BF" w:rsidRDefault="00D84448" w:rsidP="00D84448">
      <w:r w:rsidRPr="000702BF">
        <w:t>A UE unable to meet the throughput requirement under these conditions will decrease the coverage area when two or more interfering signals exist which have a specific frequency relationship to the wanted signal.</w:t>
      </w:r>
    </w:p>
    <w:p w14:paraId="6B4AEAC9" w14:textId="77777777" w:rsidR="00D84448" w:rsidRPr="000702BF" w:rsidRDefault="00D84448" w:rsidP="0002370F">
      <w:pPr>
        <w:pStyle w:val="Heading4"/>
      </w:pPr>
      <w:bookmarkStart w:id="1457" w:name="_Toc27478622"/>
      <w:bookmarkStart w:id="1458" w:name="_Toc36227336"/>
      <w:bookmarkStart w:id="1459" w:name="_Toc152356737"/>
      <w:r w:rsidRPr="000702BF">
        <w:t>7.</w:t>
      </w:r>
      <w:r w:rsidRPr="000702BF">
        <w:rPr>
          <w:rFonts w:eastAsia="MS Mincho"/>
        </w:rPr>
        <w:t>8</w:t>
      </w:r>
      <w:r w:rsidRPr="000702BF">
        <w:t>.2</w:t>
      </w:r>
      <w:r w:rsidRPr="000702BF">
        <w:rPr>
          <w:rFonts w:eastAsia="MS Mincho"/>
        </w:rPr>
        <w:t>.2</w:t>
      </w:r>
      <w:r w:rsidRPr="000702BF">
        <w:tab/>
        <w:t>Test applicability</w:t>
      </w:r>
      <w:bookmarkEnd w:id="1457"/>
      <w:bookmarkEnd w:id="1458"/>
      <w:bookmarkEnd w:id="1459"/>
    </w:p>
    <w:p w14:paraId="341E226C" w14:textId="77777777" w:rsidR="00D84448" w:rsidRPr="000702BF" w:rsidRDefault="00D84448" w:rsidP="00D84448">
      <w:bookmarkStart w:id="1460" w:name="_Toc27478623"/>
      <w:bookmarkStart w:id="1461" w:name="_Toc36227337"/>
      <w:r w:rsidRPr="000702BF">
        <w:t>This test case applies to all types of NR UE release 17 and forward that support satellite access operation.</w:t>
      </w:r>
    </w:p>
    <w:p w14:paraId="031B5763" w14:textId="77777777" w:rsidR="00D84448" w:rsidRPr="000702BF" w:rsidRDefault="00D84448" w:rsidP="0002370F">
      <w:pPr>
        <w:pStyle w:val="Heading4"/>
      </w:pPr>
      <w:bookmarkStart w:id="1462" w:name="_Toc152356738"/>
      <w:r w:rsidRPr="000702BF">
        <w:t>7.</w:t>
      </w:r>
      <w:r w:rsidRPr="000702BF">
        <w:rPr>
          <w:rFonts w:eastAsia="MS Mincho"/>
        </w:rPr>
        <w:t>8</w:t>
      </w:r>
      <w:r w:rsidRPr="000702BF">
        <w:t>.</w:t>
      </w:r>
      <w:r w:rsidRPr="000702BF">
        <w:rPr>
          <w:rFonts w:eastAsia="MS Mincho"/>
        </w:rPr>
        <w:t>2.</w:t>
      </w:r>
      <w:r w:rsidRPr="000702BF">
        <w:t>3</w:t>
      </w:r>
      <w:r w:rsidRPr="000702BF">
        <w:tab/>
        <w:t>Minimum conformance requirements</w:t>
      </w:r>
      <w:bookmarkEnd w:id="1460"/>
      <w:bookmarkEnd w:id="1461"/>
      <w:bookmarkEnd w:id="1462"/>
    </w:p>
    <w:p w14:paraId="4AF435C0" w14:textId="77777777" w:rsidR="00D84448" w:rsidRPr="000702BF" w:rsidRDefault="00D84448" w:rsidP="00D84448">
      <w:pPr>
        <w:rPr>
          <w:rFonts w:eastAsia="MS Mincho"/>
        </w:rPr>
      </w:pPr>
      <w:r w:rsidRPr="000702BF">
        <w:rPr>
          <w:rFonts w:eastAsia="MS Mincho"/>
        </w:rPr>
        <w:t>The wide band intermodulation requirement is defined using a CW carrier and modulated NR signal as interferer 1 and interferer 2 respectively.</w:t>
      </w:r>
    </w:p>
    <w:p w14:paraId="15BED6DB" w14:textId="248C7E12" w:rsidR="00D84448" w:rsidRPr="000702BF" w:rsidRDefault="00D84448" w:rsidP="00D84448">
      <w:pPr>
        <w:rPr>
          <w:rFonts w:eastAsia="MS Mincho"/>
        </w:rPr>
      </w:pPr>
      <w:r w:rsidRPr="000702BF">
        <w:t xml:space="preserve">The throughput shall be ≥ 95% of the maximum throughput of the reference measurement channels as specified in </w:t>
      </w:r>
      <w:r w:rsidR="00962386" w:rsidRPr="000702BF">
        <w:t>3GPP TS 38.101</w:t>
      </w:r>
      <w:r w:rsidR="00962386" w:rsidRPr="000702BF">
        <w:noBreakHyphen/>
        <w:t xml:space="preserve">1 </w:t>
      </w:r>
      <w:r w:rsidRPr="000702BF">
        <w:t>[5] Annexes A.2.2 and A.3.2 (with one sided dynamic OCNG Pattern OP.1 FDD for the DL-signal as described in Annex A.5.1.1) with parameters specified in Table 7.8.2.3-1 for NR bands with F</w:t>
      </w:r>
      <w:r w:rsidRPr="000702BF">
        <w:rPr>
          <w:vertAlign w:val="subscript"/>
        </w:rPr>
        <w:t>DL_high</w:t>
      </w:r>
      <w:r w:rsidRPr="000702BF">
        <w:t xml:space="preserve"> &lt; 2</w:t>
      </w:r>
      <w:r w:rsidR="002B0810">
        <w:t>,</w:t>
      </w:r>
      <w:r w:rsidRPr="000702BF">
        <w:t>700 MHz and F</w:t>
      </w:r>
      <w:r w:rsidRPr="000702BF">
        <w:rPr>
          <w:vertAlign w:val="subscript"/>
        </w:rPr>
        <w:t>UL_high</w:t>
      </w:r>
      <w:r w:rsidRPr="000702BF">
        <w:t xml:space="preserve"> &lt; 2</w:t>
      </w:r>
      <w:r w:rsidR="002B0810">
        <w:t>,</w:t>
      </w:r>
      <w:r w:rsidRPr="000702BF">
        <w:t xml:space="preserve">700 MHz. </w:t>
      </w:r>
      <w:r w:rsidRPr="000702BF">
        <w:rPr>
          <w:rFonts w:eastAsia="MS Mincho"/>
        </w:rPr>
        <w:t>The relative throughput requirement shall be met for any SCS specified for the channel bandwidth of the wanted signal.</w:t>
      </w:r>
    </w:p>
    <w:p w14:paraId="55453A57" w14:textId="7E1D0F33" w:rsidR="00D84448" w:rsidRPr="000702BF" w:rsidRDefault="00D84448" w:rsidP="00D84448">
      <w:pPr>
        <w:pStyle w:val="TH"/>
      </w:pPr>
      <w:r w:rsidRPr="000702BF">
        <w:t>Table 7.8.</w:t>
      </w:r>
      <w:r w:rsidRPr="000702BF">
        <w:rPr>
          <w:rFonts w:eastAsia="MS Mincho"/>
        </w:rPr>
        <w:t>2.3</w:t>
      </w:r>
      <w:r w:rsidRPr="000702BF">
        <w:t>-1: Wide band intermodulation parameters for NR bands with F</w:t>
      </w:r>
      <w:r w:rsidRPr="000702BF">
        <w:rPr>
          <w:vertAlign w:val="subscript"/>
        </w:rPr>
        <w:t xml:space="preserve">DL_high </w:t>
      </w:r>
      <w:r w:rsidRPr="000702BF">
        <w:rPr>
          <w:rFonts w:cs="Arial"/>
        </w:rPr>
        <w:t>&lt;</w:t>
      </w:r>
      <w:r w:rsidRPr="000702BF">
        <w:t xml:space="preserve"> 2</w:t>
      </w:r>
      <w:r w:rsidR="002B0810">
        <w:t>,</w:t>
      </w:r>
      <w:r w:rsidRPr="000702BF">
        <w:t>700 MHz and F</w:t>
      </w:r>
      <w:r w:rsidRPr="000702BF">
        <w:rPr>
          <w:vertAlign w:val="subscript"/>
        </w:rPr>
        <w:t xml:space="preserve">UL_high </w:t>
      </w:r>
      <w:r w:rsidRPr="000702BF">
        <w:rPr>
          <w:rFonts w:cs="Arial"/>
        </w:rPr>
        <w:t>&lt;</w:t>
      </w:r>
      <w:r w:rsidRPr="000702BF">
        <w:t xml:space="preserve"> 2</w:t>
      </w:r>
      <w:r w:rsidR="002B0810">
        <w:t>,</w:t>
      </w:r>
      <w:r w:rsidRPr="000702BF">
        <w:t>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3"/>
        <w:gridCol w:w="765"/>
        <w:gridCol w:w="994"/>
        <w:gridCol w:w="1013"/>
        <w:gridCol w:w="5586"/>
      </w:tblGrid>
      <w:tr w:rsidR="00D84448" w:rsidRPr="000702BF" w14:paraId="5897113E" w14:textId="77777777" w:rsidTr="008D0E0E">
        <w:trPr>
          <w:jc w:val="center"/>
        </w:trPr>
        <w:tc>
          <w:tcPr>
            <w:tcW w:w="661" w:type="pct"/>
            <w:tcBorders>
              <w:bottom w:val="nil"/>
            </w:tcBorders>
            <w:shd w:val="clear" w:color="auto" w:fill="auto"/>
            <w:vAlign w:val="center"/>
          </w:tcPr>
          <w:p w14:paraId="5BDC10F1" w14:textId="2BF5FE0B" w:rsidR="00D84448" w:rsidRPr="000702BF" w:rsidRDefault="00D84448" w:rsidP="00AE3F12">
            <w:pPr>
              <w:pStyle w:val="TAH"/>
            </w:pPr>
            <w:r w:rsidRPr="000702BF">
              <w:t>Rx</w:t>
            </w:r>
            <w:r w:rsidR="008D0E0E" w:rsidRPr="000702BF">
              <w:t xml:space="preserve"> </w:t>
            </w:r>
            <w:r w:rsidRPr="000702BF">
              <w:t>parameter</w:t>
            </w:r>
          </w:p>
        </w:tc>
        <w:tc>
          <w:tcPr>
            <w:tcW w:w="397" w:type="pct"/>
            <w:tcBorders>
              <w:bottom w:val="nil"/>
            </w:tcBorders>
            <w:shd w:val="clear" w:color="auto" w:fill="auto"/>
            <w:vAlign w:val="center"/>
          </w:tcPr>
          <w:p w14:paraId="2482D8A0" w14:textId="77777777" w:rsidR="00D84448" w:rsidRPr="000702BF" w:rsidRDefault="00D84448" w:rsidP="00AE3F12">
            <w:pPr>
              <w:pStyle w:val="TAH"/>
            </w:pPr>
            <w:r w:rsidRPr="000702BF">
              <w:t>Units</w:t>
            </w:r>
          </w:p>
        </w:tc>
        <w:tc>
          <w:tcPr>
            <w:tcW w:w="3942" w:type="pct"/>
            <w:gridSpan w:val="3"/>
            <w:vAlign w:val="center"/>
          </w:tcPr>
          <w:p w14:paraId="4ABD3B41" w14:textId="12C226C1" w:rsidR="00D84448" w:rsidRPr="000702BF" w:rsidRDefault="00D84448"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D84448" w:rsidRPr="000702BF" w14:paraId="0FE8E6FD" w14:textId="77777777" w:rsidTr="008D0E0E">
        <w:trPr>
          <w:jc w:val="center"/>
        </w:trPr>
        <w:tc>
          <w:tcPr>
            <w:tcW w:w="661" w:type="pct"/>
            <w:tcBorders>
              <w:top w:val="nil"/>
              <w:bottom w:val="single" w:sz="4" w:space="0" w:color="auto"/>
            </w:tcBorders>
            <w:shd w:val="clear" w:color="auto" w:fill="auto"/>
            <w:vAlign w:val="center"/>
          </w:tcPr>
          <w:p w14:paraId="367D4F31" w14:textId="77777777" w:rsidR="00D84448" w:rsidRPr="000702BF" w:rsidRDefault="00D84448" w:rsidP="00AE3F12">
            <w:pPr>
              <w:pStyle w:val="TAH"/>
            </w:pPr>
          </w:p>
        </w:tc>
        <w:tc>
          <w:tcPr>
            <w:tcW w:w="397" w:type="pct"/>
            <w:tcBorders>
              <w:top w:val="nil"/>
              <w:bottom w:val="single" w:sz="4" w:space="0" w:color="auto"/>
            </w:tcBorders>
            <w:shd w:val="clear" w:color="auto" w:fill="auto"/>
            <w:vAlign w:val="center"/>
          </w:tcPr>
          <w:p w14:paraId="0053D236" w14:textId="77777777" w:rsidR="00D84448" w:rsidRPr="000702BF" w:rsidRDefault="00D84448" w:rsidP="00AE3F12">
            <w:pPr>
              <w:pStyle w:val="TAH"/>
            </w:pPr>
          </w:p>
        </w:tc>
        <w:tc>
          <w:tcPr>
            <w:tcW w:w="516" w:type="pct"/>
            <w:vAlign w:val="center"/>
          </w:tcPr>
          <w:p w14:paraId="2AB41911" w14:textId="148A66CD" w:rsidR="00D84448" w:rsidRPr="000702BF" w:rsidRDefault="00D84448" w:rsidP="00AE3F12">
            <w:pPr>
              <w:pStyle w:val="TAH"/>
            </w:pPr>
            <w:r w:rsidRPr="000702BF">
              <w:t>5,</w:t>
            </w:r>
            <w:r w:rsidR="008D0E0E" w:rsidRPr="000702BF">
              <w:t xml:space="preserve"> </w:t>
            </w:r>
            <w:r w:rsidRPr="000702BF">
              <w:t>10</w:t>
            </w:r>
          </w:p>
        </w:tc>
        <w:tc>
          <w:tcPr>
            <w:tcW w:w="526" w:type="pct"/>
            <w:vAlign w:val="center"/>
          </w:tcPr>
          <w:p w14:paraId="5A326489" w14:textId="77777777" w:rsidR="00D84448" w:rsidRPr="000702BF" w:rsidRDefault="00D84448" w:rsidP="00AE3F12">
            <w:pPr>
              <w:pStyle w:val="TAH"/>
            </w:pPr>
            <w:r w:rsidRPr="000702BF">
              <w:t>15</w:t>
            </w:r>
          </w:p>
        </w:tc>
        <w:tc>
          <w:tcPr>
            <w:tcW w:w="2900" w:type="pct"/>
            <w:vAlign w:val="center"/>
          </w:tcPr>
          <w:p w14:paraId="5A47CF4F" w14:textId="77777777" w:rsidR="00D84448" w:rsidRPr="000702BF" w:rsidRDefault="00D84448" w:rsidP="00AE3F12">
            <w:pPr>
              <w:pStyle w:val="TAH"/>
            </w:pPr>
            <w:r w:rsidRPr="000702BF">
              <w:t>20</w:t>
            </w:r>
          </w:p>
        </w:tc>
      </w:tr>
      <w:tr w:rsidR="00D84448" w:rsidRPr="000702BF" w14:paraId="422A3808" w14:textId="77777777" w:rsidTr="008D0E0E">
        <w:trPr>
          <w:jc w:val="center"/>
        </w:trPr>
        <w:tc>
          <w:tcPr>
            <w:tcW w:w="661" w:type="pct"/>
            <w:tcBorders>
              <w:top w:val="single" w:sz="4" w:space="0" w:color="auto"/>
            </w:tcBorders>
            <w:shd w:val="clear" w:color="auto" w:fill="auto"/>
            <w:vAlign w:val="center"/>
          </w:tcPr>
          <w:p w14:paraId="74F230DA" w14:textId="48751817" w:rsidR="00D84448" w:rsidRPr="000702BF" w:rsidRDefault="00D84448" w:rsidP="00AE3F12">
            <w:pPr>
              <w:pStyle w:val="TAC"/>
              <w:rPr>
                <w:bCs/>
              </w:rPr>
            </w:pPr>
            <w:r w:rsidRPr="000702BF">
              <w:t>P</w:t>
            </w:r>
            <w:r w:rsidRPr="000702BF">
              <w:rPr>
                <w:vertAlign w:val="subscript"/>
              </w:rPr>
              <w:t>w</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r w:rsidR="008D0E0E" w:rsidRPr="000702BF">
              <w:t xml:space="preserve"> </w:t>
            </w:r>
            <w:r w:rsidRPr="000702BF">
              <w:t>per</w:t>
            </w:r>
            <w:r w:rsidR="008D0E0E" w:rsidRPr="000702BF">
              <w:t xml:space="preserve"> </w:t>
            </w:r>
            <w:r w:rsidRPr="000702BF">
              <w:t>CC</w:t>
            </w:r>
            <w:r w:rsidRPr="000702BF">
              <w:rPr>
                <w:vertAlign w:val="superscript"/>
              </w:rPr>
              <w:t>5</w:t>
            </w:r>
          </w:p>
        </w:tc>
        <w:tc>
          <w:tcPr>
            <w:tcW w:w="397" w:type="pct"/>
            <w:tcBorders>
              <w:top w:val="single" w:sz="4" w:space="0" w:color="auto"/>
            </w:tcBorders>
            <w:shd w:val="clear" w:color="auto" w:fill="auto"/>
            <w:vAlign w:val="center"/>
          </w:tcPr>
          <w:p w14:paraId="0A491D33" w14:textId="77777777" w:rsidR="00D84448" w:rsidRPr="000702BF" w:rsidRDefault="00D84448" w:rsidP="00AE3F12">
            <w:pPr>
              <w:pStyle w:val="TAC"/>
              <w:rPr>
                <w:rFonts w:cs="Arial"/>
                <w:kern w:val="2"/>
              </w:rPr>
            </w:pPr>
            <w:r w:rsidRPr="000702BF">
              <w:t>dBm</w:t>
            </w:r>
          </w:p>
        </w:tc>
        <w:tc>
          <w:tcPr>
            <w:tcW w:w="516" w:type="pct"/>
            <w:vAlign w:val="center"/>
          </w:tcPr>
          <w:p w14:paraId="31F1E6B3" w14:textId="67CD1A56"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6</w:t>
            </w:r>
            <w:r w:rsidR="008D0E0E" w:rsidRPr="000702BF">
              <w:t xml:space="preserve"> </w:t>
            </w:r>
            <w:r w:rsidRPr="000702BF">
              <w:t>dB</w:t>
            </w:r>
          </w:p>
        </w:tc>
        <w:tc>
          <w:tcPr>
            <w:tcW w:w="526" w:type="pct"/>
            <w:vAlign w:val="center"/>
          </w:tcPr>
          <w:p w14:paraId="282C2B35" w14:textId="0742EB64"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7</w:t>
            </w:r>
            <w:r w:rsidR="008D0E0E" w:rsidRPr="000702BF">
              <w:t xml:space="preserve"> </w:t>
            </w:r>
            <w:r w:rsidRPr="000702BF">
              <w:t>dB</w:t>
            </w:r>
          </w:p>
        </w:tc>
        <w:tc>
          <w:tcPr>
            <w:tcW w:w="2900" w:type="pct"/>
            <w:vAlign w:val="center"/>
          </w:tcPr>
          <w:p w14:paraId="4182635A" w14:textId="1DAF20EA"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(9</w:t>
            </w:r>
            <w:r w:rsidR="008D0E0E" w:rsidRPr="000702BF">
              <w:t xml:space="preserve"> </w:t>
            </w:r>
            <w:r w:rsidRPr="000702BF">
              <w:t>+</w:t>
            </w:r>
            <w:r w:rsidR="008D0E0E" w:rsidRPr="000702BF">
              <w:t xml:space="preserve"> </w:t>
            </w:r>
            <w:r w:rsidRPr="000702BF">
              <w:t>10log</w:t>
            </w:r>
            <w:r w:rsidRPr="000702BF">
              <w:rPr>
                <w:vertAlign w:val="subscript"/>
              </w:rPr>
              <w:t>10</w:t>
            </w:r>
            <w:r w:rsidRPr="000702BF">
              <w:t>(BW</w:t>
            </w:r>
            <w:r w:rsidRPr="000702BF">
              <w:rPr>
                <w:vertAlign w:val="subscript"/>
              </w:rPr>
              <w:t>Channel</w:t>
            </w:r>
            <w:r w:rsidR="008D0E0E" w:rsidRPr="000702BF">
              <w:t xml:space="preserve"> </w:t>
            </w:r>
            <w:r w:rsidRPr="000702BF">
              <w:t>/20))</w:t>
            </w:r>
            <w:r w:rsidR="008D0E0E" w:rsidRPr="000702BF">
              <w:t xml:space="preserve"> </w:t>
            </w:r>
            <w:r w:rsidRPr="000702BF">
              <w:t>dB</w:t>
            </w:r>
            <w:r w:rsidR="008D0E0E" w:rsidRPr="000702BF">
              <w:t xml:space="preserve"> </w:t>
            </w:r>
          </w:p>
        </w:tc>
      </w:tr>
      <w:tr w:rsidR="00D84448" w:rsidRPr="000702BF" w14:paraId="095E47A6" w14:textId="77777777" w:rsidTr="008D0E0E">
        <w:trPr>
          <w:jc w:val="center"/>
        </w:trPr>
        <w:tc>
          <w:tcPr>
            <w:tcW w:w="661" w:type="pct"/>
            <w:vAlign w:val="center"/>
          </w:tcPr>
          <w:p w14:paraId="68B4578E" w14:textId="5B64F424" w:rsidR="00D84448" w:rsidRPr="000702BF" w:rsidRDefault="00D84448" w:rsidP="00AE3F12">
            <w:pPr>
              <w:pStyle w:val="TAC"/>
              <w:rPr>
                <w:vertAlign w:val="subscript"/>
              </w:rPr>
            </w:pPr>
            <w:r w:rsidRPr="000702BF">
              <w:t>P</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(CW)</w:t>
            </w:r>
          </w:p>
        </w:tc>
        <w:tc>
          <w:tcPr>
            <w:tcW w:w="397" w:type="pct"/>
            <w:vAlign w:val="center"/>
          </w:tcPr>
          <w:p w14:paraId="698FDBD1" w14:textId="77777777" w:rsidR="00D84448" w:rsidRPr="000702BF" w:rsidRDefault="00D84448" w:rsidP="00AE3F12">
            <w:pPr>
              <w:pStyle w:val="TAC"/>
            </w:pPr>
            <w:r w:rsidRPr="000702BF">
              <w:t>dBm</w:t>
            </w:r>
          </w:p>
        </w:tc>
        <w:tc>
          <w:tcPr>
            <w:tcW w:w="3942" w:type="pct"/>
            <w:gridSpan w:val="3"/>
            <w:vAlign w:val="center"/>
          </w:tcPr>
          <w:p w14:paraId="4EF0DD15" w14:textId="77777777" w:rsidR="00D84448" w:rsidRPr="000702BF" w:rsidRDefault="00D84448" w:rsidP="00AE3F12">
            <w:pPr>
              <w:pStyle w:val="TAC"/>
            </w:pPr>
            <w:r w:rsidRPr="000702BF">
              <w:t>-46</w:t>
            </w:r>
          </w:p>
        </w:tc>
      </w:tr>
      <w:tr w:rsidR="00D84448" w:rsidRPr="000702BF" w14:paraId="778C8B38" w14:textId="77777777" w:rsidTr="008D0E0E">
        <w:trPr>
          <w:jc w:val="center"/>
        </w:trPr>
        <w:tc>
          <w:tcPr>
            <w:tcW w:w="661" w:type="pct"/>
            <w:vAlign w:val="center"/>
          </w:tcPr>
          <w:p w14:paraId="00EF56B1" w14:textId="3A6D4196" w:rsidR="00D84448" w:rsidRPr="000702BF" w:rsidRDefault="00D84448" w:rsidP="00AE3F12">
            <w:pPr>
              <w:pStyle w:val="TAC"/>
            </w:pPr>
            <w:r w:rsidRPr="000702BF">
              <w:t>P</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(Modulated)</w:t>
            </w:r>
          </w:p>
        </w:tc>
        <w:tc>
          <w:tcPr>
            <w:tcW w:w="397" w:type="pct"/>
            <w:vAlign w:val="center"/>
          </w:tcPr>
          <w:p w14:paraId="78DD7E4B" w14:textId="77777777" w:rsidR="00D84448" w:rsidRPr="000702BF" w:rsidRDefault="00D84448" w:rsidP="00AE3F12">
            <w:pPr>
              <w:pStyle w:val="TAC"/>
            </w:pPr>
            <w:r w:rsidRPr="000702BF">
              <w:t>dBm</w:t>
            </w:r>
          </w:p>
        </w:tc>
        <w:tc>
          <w:tcPr>
            <w:tcW w:w="3942" w:type="pct"/>
            <w:gridSpan w:val="3"/>
            <w:vAlign w:val="center"/>
          </w:tcPr>
          <w:p w14:paraId="6442F3B6" w14:textId="77777777" w:rsidR="00D84448" w:rsidRPr="000702BF" w:rsidRDefault="00D84448" w:rsidP="00AE3F12">
            <w:pPr>
              <w:pStyle w:val="TAC"/>
            </w:pPr>
            <w:r w:rsidRPr="000702BF">
              <w:t>-46</w:t>
            </w:r>
          </w:p>
        </w:tc>
      </w:tr>
      <w:tr w:rsidR="00D84448" w:rsidRPr="000702BF" w14:paraId="6D24F23D" w14:textId="77777777" w:rsidTr="008D0E0E">
        <w:trPr>
          <w:jc w:val="center"/>
        </w:trPr>
        <w:tc>
          <w:tcPr>
            <w:tcW w:w="661" w:type="pct"/>
            <w:vAlign w:val="center"/>
          </w:tcPr>
          <w:p w14:paraId="65C5D814" w14:textId="3AEA558C" w:rsidR="00D84448" w:rsidRPr="000702BF" w:rsidRDefault="00D84448" w:rsidP="00AE3F12">
            <w:pPr>
              <w:pStyle w:val="TAC"/>
            </w:pPr>
            <w:r w:rsidRPr="000702BF">
              <w:t>BW</w:t>
            </w:r>
            <w:r w:rsidRPr="000702BF">
              <w:rPr>
                <w:vertAlign w:val="subscript"/>
              </w:rPr>
              <w:t>Interferer</w:t>
            </w:r>
            <w:r w:rsidR="008D0E0E" w:rsidRPr="000702BF">
              <w:rPr>
                <w:vertAlign w:val="subscript"/>
              </w:rPr>
              <w:t xml:space="preserve"> </w:t>
            </w:r>
            <w:r w:rsidRPr="000702BF">
              <w:rPr>
                <w:vertAlign w:val="subscript"/>
              </w:rPr>
              <w:t>2</w:t>
            </w:r>
          </w:p>
        </w:tc>
        <w:tc>
          <w:tcPr>
            <w:tcW w:w="397" w:type="pct"/>
            <w:vAlign w:val="center"/>
          </w:tcPr>
          <w:p w14:paraId="71FF7777" w14:textId="77777777" w:rsidR="00D84448" w:rsidRPr="000702BF" w:rsidRDefault="00D84448" w:rsidP="00AE3F12">
            <w:pPr>
              <w:pStyle w:val="TAC"/>
            </w:pPr>
            <w:r w:rsidRPr="000702BF">
              <w:t>MHz</w:t>
            </w:r>
          </w:p>
        </w:tc>
        <w:tc>
          <w:tcPr>
            <w:tcW w:w="3942" w:type="pct"/>
            <w:gridSpan w:val="3"/>
            <w:vAlign w:val="center"/>
          </w:tcPr>
          <w:p w14:paraId="70970843" w14:textId="77777777" w:rsidR="00D84448" w:rsidRPr="000702BF" w:rsidRDefault="00D84448" w:rsidP="00AE3F12">
            <w:pPr>
              <w:pStyle w:val="TAC"/>
            </w:pPr>
            <w:r w:rsidRPr="000702BF">
              <w:t>5</w:t>
            </w:r>
          </w:p>
        </w:tc>
      </w:tr>
      <w:tr w:rsidR="00D84448" w:rsidRPr="000702BF" w14:paraId="026AC17B" w14:textId="77777777" w:rsidTr="008D0E0E">
        <w:trPr>
          <w:jc w:val="center"/>
        </w:trPr>
        <w:tc>
          <w:tcPr>
            <w:tcW w:w="661" w:type="pct"/>
            <w:vAlign w:val="center"/>
          </w:tcPr>
          <w:p w14:paraId="3D6E10C3" w14:textId="3BF64481"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(Offset)</w:t>
            </w:r>
          </w:p>
        </w:tc>
        <w:tc>
          <w:tcPr>
            <w:tcW w:w="397" w:type="pct"/>
            <w:vAlign w:val="center"/>
          </w:tcPr>
          <w:p w14:paraId="4285D365" w14:textId="77777777" w:rsidR="00D84448" w:rsidRPr="000702BF" w:rsidRDefault="00D84448" w:rsidP="00AE3F12">
            <w:pPr>
              <w:pStyle w:val="TAC"/>
            </w:pPr>
            <w:r w:rsidRPr="000702BF">
              <w:t>MHz</w:t>
            </w:r>
          </w:p>
        </w:tc>
        <w:tc>
          <w:tcPr>
            <w:tcW w:w="3942" w:type="pct"/>
            <w:gridSpan w:val="3"/>
            <w:vAlign w:val="center"/>
          </w:tcPr>
          <w:p w14:paraId="230B9944" w14:textId="541367D3"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p w14:paraId="0F039BCD" w14:textId="77777777" w:rsidR="00D84448" w:rsidRPr="000702BF" w:rsidRDefault="00D84448" w:rsidP="00AE3F12">
            <w:pPr>
              <w:pStyle w:val="TAC"/>
            </w:pPr>
            <w:r w:rsidRPr="000702BF">
              <w:t>/</w:t>
            </w:r>
          </w:p>
          <w:p w14:paraId="187CAFA3" w14:textId="6986D0EE"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tc>
      </w:tr>
      <w:tr w:rsidR="00D84448" w:rsidRPr="000702BF" w14:paraId="356A7D65" w14:textId="77777777" w:rsidTr="008D0E0E">
        <w:trPr>
          <w:jc w:val="center"/>
        </w:trPr>
        <w:tc>
          <w:tcPr>
            <w:tcW w:w="661" w:type="pct"/>
            <w:vAlign w:val="center"/>
          </w:tcPr>
          <w:p w14:paraId="548D472D" w14:textId="04E0EB36"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(Offset)</w:t>
            </w:r>
          </w:p>
        </w:tc>
        <w:tc>
          <w:tcPr>
            <w:tcW w:w="397" w:type="pct"/>
            <w:vAlign w:val="center"/>
          </w:tcPr>
          <w:p w14:paraId="4AF06BBB" w14:textId="77777777" w:rsidR="00D84448" w:rsidRPr="000702BF" w:rsidRDefault="00D84448" w:rsidP="00AE3F12">
            <w:pPr>
              <w:pStyle w:val="TAC"/>
            </w:pPr>
            <w:r w:rsidRPr="000702BF">
              <w:t>MHz</w:t>
            </w:r>
          </w:p>
        </w:tc>
        <w:tc>
          <w:tcPr>
            <w:tcW w:w="3942" w:type="pct"/>
            <w:gridSpan w:val="3"/>
            <w:vAlign w:val="center"/>
          </w:tcPr>
          <w:p w14:paraId="0461C260" w14:textId="3D2E3F88" w:rsidR="00D84448" w:rsidRPr="000702BF" w:rsidRDefault="00D84448" w:rsidP="00AE3F12">
            <w:pPr>
              <w:pStyle w:val="TAC"/>
              <w:rPr>
                <w:bCs/>
              </w:rPr>
            </w:pPr>
            <w:r w:rsidRPr="000702BF">
              <w:t>2*F</w:t>
            </w:r>
            <w:r w:rsidRPr="000702BF">
              <w:rPr>
                <w:vertAlign w:val="subscript"/>
              </w:rPr>
              <w:t>Interferer</w:t>
            </w:r>
            <w:r w:rsidR="008D0E0E" w:rsidRPr="000702BF">
              <w:rPr>
                <w:vertAlign w:val="subscript"/>
              </w:rPr>
              <w:t xml:space="preserve"> </w:t>
            </w:r>
            <w:r w:rsidRPr="000702BF">
              <w:rPr>
                <w:vertAlign w:val="subscript"/>
              </w:rPr>
              <w:t>1</w:t>
            </w:r>
          </w:p>
        </w:tc>
      </w:tr>
      <w:tr w:rsidR="00D84448" w:rsidRPr="000702BF" w14:paraId="7A0AC3D8" w14:textId="77777777" w:rsidTr="008D0E0E">
        <w:trPr>
          <w:jc w:val="center"/>
        </w:trPr>
        <w:tc>
          <w:tcPr>
            <w:tcW w:w="5000" w:type="pct"/>
            <w:gridSpan w:val="5"/>
          </w:tcPr>
          <w:p w14:paraId="51595F16" w14:textId="531CCB29"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6CA1AF33" w14:textId="2C68BA0E" w:rsidR="00D84448" w:rsidRPr="000702BF" w:rsidRDefault="00D84448" w:rsidP="00AE3F12">
            <w:pPr>
              <w:pStyle w:val="TAN"/>
            </w:pPr>
            <w:r w:rsidRPr="000702BF">
              <w:t>NOTE</w:t>
            </w:r>
            <w:r w:rsidR="008D0E0E" w:rsidRPr="000702BF">
              <w:t xml:space="preserve"> </w:t>
            </w:r>
            <w:r w:rsidRPr="000702BF">
              <w:t>2:</w:t>
            </w:r>
            <w:r w:rsidRPr="000702BF">
              <w:tab/>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is</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w:t>
            </w:r>
            <w:r w:rsidR="00931528">
              <w:t>s</w:t>
            </w:r>
            <w:r w:rsidR="008D0E0E" w:rsidRPr="000702BF">
              <w:t xml:space="preserve"> </w:t>
            </w:r>
            <w:r w:rsidRPr="000702BF">
              <w:t>A.2.2</w:t>
            </w:r>
            <w:r w:rsidR="008D0E0E" w:rsidRPr="000702BF">
              <w:t xml:space="preserve"> </w:t>
            </w:r>
            <w:r w:rsidRPr="000702BF">
              <w:t>and</w:t>
            </w:r>
            <w:r w:rsidR="008D0E0E" w:rsidRPr="000702BF">
              <w:t xml:space="preserve"> </w:t>
            </w:r>
            <w:r w:rsidRPr="000702BF">
              <w:t>A.3.2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Annex</w:t>
            </w:r>
            <w:r w:rsidR="008D0E0E" w:rsidRPr="000702BF">
              <w:t xml:space="preserve"> </w:t>
            </w:r>
            <w:r w:rsidRPr="000702BF">
              <w:t>A.5.1.1).</w:t>
            </w:r>
          </w:p>
          <w:p w14:paraId="11CB1A10" w14:textId="0F8CA138" w:rsidR="00D84448" w:rsidRPr="000702BF" w:rsidRDefault="00D84448"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modulated</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Annex</w:t>
            </w:r>
            <w:r w:rsidR="008D0E0E" w:rsidRPr="000702BF">
              <w:t xml:space="preserve"> </w:t>
            </w:r>
            <w:r w:rsidRPr="000702BF">
              <w:t>A.5.1.1</w:t>
            </w:r>
            <w:r w:rsidR="008D0E0E" w:rsidRPr="000702BF">
              <w:t xml:space="preserve"> </w:t>
            </w:r>
            <w:r w:rsidRPr="000702BF">
              <w:t>and</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37B385E5" w14:textId="693127A2" w:rsidR="00D84448" w:rsidRPr="000702BF" w:rsidRDefault="00D84448" w:rsidP="00AE3F12">
            <w:pPr>
              <w:pStyle w:val="TAN"/>
            </w:pPr>
            <w:r w:rsidRPr="000702BF">
              <w:t>NOTE</w:t>
            </w:r>
            <w:r w:rsidR="008D0E0E" w:rsidRPr="000702BF">
              <w:t xml:space="preserve"> </w:t>
            </w:r>
            <w:r w:rsidRPr="000702BF">
              <w:t>4:</w:t>
            </w:r>
            <w:r w:rsidRPr="000702BF">
              <w:tab/>
              <w:t>The</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rPr>
                <w:vertAlign w:val="subscript"/>
              </w:rPr>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CW</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F</w:t>
            </w:r>
            <w:r w:rsidRPr="000702BF">
              <w:rPr>
                <w:vertAlign w:val="subscript"/>
              </w:rPr>
              <w:t>interferer</w:t>
            </w:r>
            <w:r w:rsidR="008D0E0E" w:rsidRPr="000702BF">
              <w:t xml:space="preserve"> </w:t>
            </w:r>
            <w:r w:rsidRPr="000702BF">
              <w:rPr>
                <w:vertAlign w:val="subscript"/>
              </w:rPr>
              <w:t>2</w:t>
            </w:r>
            <w:r w:rsidR="008D0E0E" w:rsidRPr="000702BF">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modulated</w:t>
            </w:r>
            <w:r w:rsidR="008D0E0E" w:rsidRPr="000702BF">
              <w:t xml:space="preserve"> </w:t>
            </w:r>
            <w:r w:rsidRPr="000702BF">
              <w:t>interferer.</w:t>
            </w:r>
          </w:p>
          <w:p w14:paraId="7D2470DD" w14:textId="24E4C65B" w:rsidR="00D84448" w:rsidRPr="000702BF" w:rsidRDefault="00D84448" w:rsidP="00AE3F12">
            <w:pPr>
              <w:pStyle w:val="TAN"/>
            </w:pPr>
            <w:r w:rsidRPr="000702BF">
              <w:t>NOTE</w:t>
            </w:r>
            <w:r w:rsidR="008D0E0E" w:rsidRPr="000702BF">
              <w:t xml:space="preserve"> </w:t>
            </w:r>
            <w:r w:rsidRPr="000702BF">
              <w:t>5:</w:t>
            </w:r>
            <w:r w:rsidR="008D0E0E" w:rsidRPr="000702BF">
              <w:t xml:space="preserve"> </w:t>
            </w:r>
            <w:r w:rsidRPr="000702BF">
              <w:tab/>
            </w:r>
            <w:r w:rsidRPr="000702BF">
              <w:rPr>
                <w:rFonts w:cs="Arial"/>
                <w:szCs w:val="18"/>
                <w:shd w:val="clear" w:color="auto" w:fill="FFFFFF"/>
              </w:rPr>
              <w:t>10log</w:t>
            </w:r>
            <w:r w:rsidRPr="000702BF">
              <w:rPr>
                <w:rFonts w:cs="Arial"/>
                <w:szCs w:val="18"/>
                <w:shd w:val="clear" w:color="auto" w:fill="FFFFFF"/>
                <w:vertAlign w:val="subscript"/>
              </w:rPr>
              <w:t>10</w:t>
            </w:r>
            <w:r w:rsidRPr="000702BF">
              <w:rPr>
                <w:rFonts w:cs="Arial"/>
                <w:szCs w:val="18"/>
                <w:shd w:val="clear" w:color="auto" w:fill="FFFFFF"/>
              </w:rPr>
              <w:t>(x)</w:t>
            </w:r>
            <w:r w:rsidR="008D0E0E" w:rsidRPr="000702BF">
              <w:rPr>
                <w:rFonts w:cs="Arial"/>
                <w:szCs w:val="18"/>
                <w:shd w:val="clear" w:color="auto" w:fill="FFFFFF"/>
              </w:rPr>
              <w:t xml:space="preserve"> </w:t>
            </w:r>
            <w:r w:rsidRPr="000702BF">
              <w:rPr>
                <w:rFonts w:cs="Arial"/>
                <w:szCs w:val="18"/>
                <w:shd w:val="clear" w:color="auto" w:fill="FFFFFF"/>
              </w:rPr>
              <w:t>is</w:t>
            </w:r>
            <w:r w:rsidR="008D0E0E" w:rsidRPr="000702BF">
              <w:rPr>
                <w:rFonts w:cs="Arial"/>
                <w:szCs w:val="18"/>
                <w:shd w:val="clear" w:color="auto" w:fill="FFFFFF"/>
              </w:rPr>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0A083586" w14:textId="77777777" w:rsidR="00D84448" w:rsidRPr="000702BF" w:rsidRDefault="00D84448" w:rsidP="00D84448">
      <w:pPr>
        <w:rPr>
          <w:rFonts w:eastAsia="MS Mincho"/>
        </w:rPr>
      </w:pPr>
    </w:p>
    <w:p w14:paraId="77FA197D" w14:textId="77777777" w:rsidR="00D84448" w:rsidRPr="000702BF" w:rsidRDefault="00D84448" w:rsidP="00D84448">
      <w:r w:rsidRPr="000702BF">
        <w:t>The normative reference for this requirement is TS 38.101-5 [11] clause 7.</w:t>
      </w:r>
      <w:r w:rsidRPr="000702BF">
        <w:rPr>
          <w:rFonts w:eastAsia="MS Mincho"/>
        </w:rPr>
        <w:t>8</w:t>
      </w:r>
      <w:r w:rsidRPr="000702BF">
        <w:t>.</w:t>
      </w:r>
    </w:p>
    <w:p w14:paraId="50B0B902" w14:textId="77777777" w:rsidR="00D84448" w:rsidRPr="000702BF" w:rsidRDefault="00D84448" w:rsidP="0002370F">
      <w:pPr>
        <w:pStyle w:val="Heading4"/>
      </w:pPr>
      <w:bookmarkStart w:id="1463" w:name="_Toc27478624"/>
      <w:bookmarkStart w:id="1464" w:name="_Toc36227338"/>
      <w:bookmarkStart w:id="1465" w:name="_Toc152356739"/>
      <w:r w:rsidRPr="000702BF">
        <w:lastRenderedPageBreak/>
        <w:t>7.</w:t>
      </w:r>
      <w:r w:rsidRPr="000702BF">
        <w:rPr>
          <w:rFonts w:eastAsia="MS Mincho"/>
        </w:rPr>
        <w:t>8.2</w:t>
      </w:r>
      <w:r w:rsidRPr="000702BF">
        <w:t>.4</w:t>
      </w:r>
      <w:r w:rsidRPr="000702BF">
        <w:tab/>
        <w:t>Test description</w:t>
      </w:r>
      <w:bookmarkEnd w:id="1463"/>
      <w:bookmarkEnd w:id="1464"/>
      <w:bookmarkEnd w:id="1465"/>
    </w:p>
    <w:p w14:paraId="26B67172" w14:textId="77777777" w:rsidR="00D84448" w:rsidRPr="000702BF" w:rsidRDefault="00D84448" w:rsidP="0002370F">
      <w:pPr>
        <w:pStyle w:val="Heading5"/>
      </w:pPr>
      <w:bookmarkStart w:id="1466" w:name="_Toc27478625"/>
      <w:bookmarkStart w:id="1467" w:name="_Toc36227339"/>
      <w:bookmarkStart w:id="1468" w:name="_Toc152356740"/>
      <w:r w:rsidRPr="000702BF">
        <w:t>7.</w:t>
      </w:r>
      <w:r w:rsidRPr="000702BF">
        <w:rPr>
          <w:rFonts w:eastAsia="MS Mincho"/>
        </w:rPr>
        <w:t>8.2</w:t>
      </w:r>
      <w:r w:rsidRPr="000702BF">
        <w:t>.4.1</w:t>
      </w:r>
      <w:r w:rsidRPr="000702BF">
        <w:tab/>
        <w:t>Initial conditions</w:t>
      </w:r>
      <w:bookmarkEnd w:id="1466"/>
      <w:bookmarkEnd w:id="1467"/>
      <w:bookmarkEnd w:id="1468"/>
    </w:p>
    <w:p w14:paraId="402AF596" w14:textId="77777777" w:rsidR="00D84448" w:rsidRPr="000702BF" w:rsidRDefault="00D84448" w:rsidP="00D84448">
      <w:r w:rsidRPr="000702BF">
        <w:t>Initial conditions are a set of test configurations the UE needs to be tested in and the steps for the SS to take with the UE to reach the correct measurement state.</w:t>
      </w:r>
    </w:p>
    <w:p w14:paraId="4B1C46CB" w14:textId="77777777" w:rsidR="00D84448" w:rsidRPr="000702BF" w:rsidRDefault="00D84448" w:rsidP="00D84448">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w:t>
      </w:r>
      <w:r w:rsidRPr="000702BF">
        <w:rPr>
          <w:rFonts w:eastAsia="MS Mincho"/>
        </w:rPr>
        <w:t>8.2</w:t>
      </w:r>
      <w:r w:rsidRPr="000702BF">
        <w:t>.4.1-1. The details of the uplink and downlink reference measurement channels (RMC) are specified in Annexes A.2 and A.3. Configuration of PDSCH and PDCCH before measurement are specified in Annex C.2.</w:t>
      </w:r>
    </w:p>
    <w:p w14:paraId="16D4C8A5" w14:textId="77777777" w:rsidR="00D84448" w:rsidRPr="000702BF" w:rsidRDefault="00D84448" w:rsidP="00D84448">
      <w:pPr>
        <w:pStyle w:val="TH"/>
      </w:pPr>
      <w:r w:rsidRPr="000702BF">
        <w:t>Table 7.</w:t>
      </w:r>
      <w:r w:rsidRPr="000702BF">
        <w:rPr>
          <w:rFonts w:eastAsia="MS Mincho"/>
        </w:rPr>
        <w:t>8.2</w:t>
      </w:r>
      <w:r w:rsidRPr="000702BF">
        <w:t>.4.1-1: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1"/>
        <w:gridCol w:w="1890"/>
        <w:gridCol w:w="635"/>
        <w:gridCol w:w="1166"/>
        <w:gridCol w:w="1979"/>
        <w:gridCol w:w="1519"/>
      </w:tblGrid>
      <w:tr w:rsidR="00D84448" w:rsidRPr="000702BF" w14:paraId="419F86ED"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7C220ED2" w14:textId="74388DF5" w:rsidR="00D84448" w:rsidRPr="000702BF" w:rsidRDefault="00D84448" w:rsidP="00AE3F12">
            <w:pPr>
              <w:pStyle w:val="TAH"/>
            </w:pPr>
            <w:r w:rsidRPr="000702BF">
              <w:t>Default</w:t>
            </w:r>
            <w:r w:rsidR="008D0E0E" w:rsidRPr="000702BF">
              <w:t xml:space="preserve"> </w:t>
            </w:r>
            <w:r w:rsidRPr="000702BF">
              <w:t>Conditions</w:t>
            </w:r>
          </w:p>
        </w:tc>
      </w:tr>
      <w:tr w:rsidR="00D84448" w:rsidRPr="000702BF" w14:paraId="2EE8A35D"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2007F6A9" w14:textId="234406D8" w:rsidR="00D84448" w:rsidRPr="000702BF" w:rsidRDefault="00D84448"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4664" w:type="dxa"/>
            <w:gridSpan w:val="3"/>
            <w:tcBorders>
              <w:top w:val="single" w:sz="4" w:space="0" w:color="auto"/>
              <w:left w:val="single" w:sz="4" w:space="0" w:color="auto"/>
              <w:bottom w:val="single" w:sz="4" w:space="0" w:color="auto"/>
              <w:right w:val="single" w:sz="4" w:space="0" w:color="auto"/>
            </w:tcBorders>
          </w:tcPr>
          <w:p w14:paraId="6C8E6C96" w14:textId="77777777" w:rsidR="00D84448" w:rsidRPr="000702BF" w:rsidRDefault="00D84448" w:rsidP="00AE3F12">
            <w:pPr>
              <w:pStyle w:val="TAL"/>
            </w:pPr>
            <w:r w:rsidRPr="000702BF">
              <w:t>Normal</w:t>
            </w:r>
          </w:p>
        </w:tc>
      </w:tr>
      <w:tr w:rsidR="00D84448" w:rsidRPr="000702BF" w14:paraId="178772A8"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2DCFFDC7" w14:textId="1C32BC86" w:rsidR="00D84448" w:rsidRPr="000702BF" w:rsidRDefault="00D84448"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1F4790B7" w14:textId="32DC76B8" w:rsidR="00D84448" w:rsidRPr="000702BF" w:rsidRDefault="00D84448" w:rsidP="00AE3F12">
            <w:pPr>
              <w:pStyle w:val="TAL"/>
            </w:pPr>
            <w:r w:rsidRPr="000702BF">
              <w:t>Mid</w:t>
            </w:r>
            <w:r w:rsidR="008D0E0E" w:rsidRPr="000702BF">
              <w:t xml:space="preserve"> </w:t>
            </w:r>
            <w:r w:rsidRPr="000702BF">
              <w:t>range</w:t>
            </w:r>
          </w:p>
        </w:tc>
      </w:tr>
      <w:tr w:rsidR="00D84448" w:rsidRPr="000702BF" w14:paraId="54F41AAF"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42465705" w14:textId="67B85995" w:rsidR="00D84448" w:rsidRPr="000702BF" w:rsidRDefault="00D84448"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hideMark/>
          </w:tcPr>
          <w:p w14:paraId="1F85394E" w14:textId="6547412D" w:rsidR="00D84448" w:rsidRPr="000702BF" w:rsidRDefault="00D84448" w:rsidP="00AE3F12">
            <w:pPr>
              <w:pStyle w:val="TAL"/>
            </w:pPr>
            <w:r w:rsidRPr="000702BF">
              <w:t>Lowest,</w:t>
            </w:r>
            <w:r w:rsidR="008D0E0E" w:rsidRPr="000702BF">
              <w:t xml:space="preserve"> </w:t>
            </w:r>
            <w:r w:rsidRPr="000702BF">
              <w:t>Mid,</w:t>
            </w:r>
            <w:r w:rsidR="008D0E0E" w:rsidRPr="000702BF">
              <w:t xml:space="preserve"> </w:t>
            </w:r>
            <w:r w:rsidR="00D362E8" w:rsidRPr="000702BF">
              <w:t>Highest</w:t>
            </w:r>
          </w:p>
        </w:tc>
      </w:tr>
      <w:tr w:rsidR="00D84448" w:rsidRPr="000702BF" w14:paraId="38380CBC"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hideMark/>
          </w:tcPr>
          <w:p w14:paraId="33B09201" w14:textId="51E32C84" w:rsidR="00D84448" w:rsidRPr="000702BF" w:rsidRDefault="00D84448"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p>
        </w:tc>
        <w:tc>
          <w:tcPr>
            <w:tcW w:w="4664" w:type="dxa"/>
            <w:gridSpan w:val="3"/>
            <w:tcBorders>
              <w:top w:val="single" w:sz="4" w:space="0" w:color="auto"/>
              <w:left w:val="single" w:sz="4" w:space="0" w:color="auto"/>
              <w:bottom w:val="single" w:sz="4" w:space="0" w:color="auto"/>
              <w:right w:val="single" w:sz="4" w:space="0" w:color="auto"/>
            </w:tcBorders>
            <w:hideMark/>
          </w:tcPr>
          <w:p w14:paraId="17DDEF75" w14:textId="77777777" w:rsidR="00D84448" w:rsidRPr="000702BF" w:rsidRDefault="00D84448" w:rsidP="00AE3F12">
            <w:pPr>
              <w:pStyle w:val="TAL"/>
              <w:rPr>
                <w:rFonts w:eastAsia="MS Mincho"/>
              </w:rPr>
            </w:pPr>
            <w:r w:rsidRPr="000702BF">
              <w:rPr>
                <w:rFonts w:eastAsia="MS Mincho"/>
              </w:rPr>
              <w:t>Highest</w:t>
            </w:r>
          </w:p>
        </w:tc>
      </w:tr>
      <w:tr w:rsidR="00D84448" w:rsidRPr="000702BF" w14:paraId="04EC363B"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594D48BC" w14:textId="26C7CF45" w:rsidR="00D84448" w:rsidRPr="000702BF" w:rsidRDefault="00D84448" w:rsidP="00AE3F12">
            <w:pPr>
              <w:pStyle w:val="TAH"/>
            </w:pPr>
            <w:r w:rsidRPr="000702BF">
              <w:t>Test</w:t>
            </w:r>
            <w:r w:rsidR="008D0E0E" w:rsidRPr="000702BF">
              <w:t xml:space="preserve"> </w:t>
            </w:r>
            <w:r w:rsidRPr="000702BF">
              <w:t>Parameters</w:t>
            </w:r>
          </w:p>
        </w:tc>
      </w:tr>
      <w:tr w:rsidR="00D84448" w:rsidRPr="000702BF" w14:paraId="1573C9FF"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74E9386B" w14:textId="77777777" w:rsidR="00D84448" w:rsidRPr="000702BF" w:rsidRDefault="00D84448" w:rsidP="00AE3F12">
            <w:pPr>
              <w:pStyle w:val="TAL"/>
            </w:pPr>
          </w:p>
        </w:tc>
        <w:tc>
          <w:tcPr>
            <w:tcW w:w="3691" w:type="dxa"/>
            <w:gridSpan w:val="3"/>
            <w:tcBorders>
              <w:top w:val="single" w:sz="4" w:space="0" w:color="auto"/>
              <w:left w:val="single" w:sz="4" w:space="0" w:color="auto"/>
              <w:bottom w:val="single" w:sz="4" w:space="0" w:color="auto"/>
              <w:right w:val="single" w:sz="4" w:space="0" w:color="auto"/>
            </w:tcBorders>
            <w:hideMark/>
          </w:tcPr>
          <w:p w14:paraId="3226498C" w14:textId="4A0EFCDC" w:rsidR="00D84448" w:rsidRPr="000702BF" w:rsidRDefault="00D84448" w:rsidP="00AE3F12">
            <w:pPr>
              <w:pStyle w:val="TAH"/>
            </w:pPr>
            <w:r w:rsidRPr="000702BF">
              <w:t>Downlink</w:t>
            </w:r>
            <w:r w:rsidR="008D0E0E" w:rsidRPr="000702BF">
              <w:t xml:space="preserve"> </w:t>
            </w:r>
            <w:r w:rsidRPr="000702BF">
              <w:t>Configuration</w:t>
            </w:r>
          </w:p>
        </w:tc>
        <w:tc>
          <w:tcPr>
            <w:tcW w:w="3498" w:type="dxa"/>
            <w:gridSpan w:val="2"/>
            <w:tcBorders>
              <w:top w:val="single" w:sz="4" w:space="0" w:color="auto"/>
              <w:left w:val="single" w:sz="4" w:space="0" w:color="auto"/>
              <w:bottom w:val="single" w:sz="4" w:space="0" w:color="auto"/>
              <w:right w:val="single" w:sz="4" w:space="0" w:color="auto"/>
            </w:tcBorders>
            <w:hideMark/>
          </w:tcPr>
          <w:p w14:paraId="01E05043" w14:textId="02CCE632" w:rsidR="00D84448" w:rsidRPr="000702BF" w:rsidRDefault="00D84448" w:rsidP="00AE3F12">
            <w:pPr>
              <w:pStyle w:val="TAH"/>
            </w:pPr>
            <w:r w:rsidRPr="000702BF">
              <w:t>Uplink</w:t>
            </w:r>
            <w:r w:rsidR="008D0E0E" w:rsidRPr="000702BF">
              <w:t xml:space="preserve"> </w:t>
            </w:r>
            <w:r w:rsidRPr="000702BF">
              <w:t>Configuration</w:t>
            </w:r>
          </w:p>
        </w:tc>
      </w:tr>
      <w:tr w:rsidR="00D84448" w:rsidRPr="000702BF" w14:paraId="42B0F00F" w14:textId="77777777" w:rsidTr="008D0E0E">
        <w:trPr>
          <w:cantSplit/>
          <w:jc w:val="center"/>
        </w:trPr>
        <w:tc>
          <w:tcPr>
            <w:tcW w:w="971" w:type="dxa"/>
            <w:tcBorders>
              <w:top w:val="single" w:sz="4" w:space="0" w:color="auto"/>
              <w:left w:val="single" w:sz="4" w:space="0" w:color="auto"/>
              <w:bottom w:val="single" w:sz="4" w:space="0" w:color="auto"/>
              <w:right w:val="single" w:sz="4" w:space="0" w:color="auto"/>
            </w:tcBorders>
            <w:hideMark/>
          </w:tcPr>
          <w:p w14:paraId="16190333" w14:textId="02FFAD4D" w:rsidR="00D84448" w:rsidRPr="000702BF" w:rsidRDefault="00D84448" w:rsidP="00AE3F12">
            <w:pPr>
              <w:pStyle w:val="TAH"/>
            </w:pPr>
            <w:r w:rsidRPr="000702BF">
              <w:t>Test</w:t>
            </w:r>
            <w:r w:rsidR="008D0E0E" w:rsidRPr="000702BF">
              <w:t xml:space="preserve"> </w:t>
            </w:r>
            <w:r w:rsidRPr="000702BF">
              <w:t>ID</w:t>
            </w:r>
          </w:p>
        </w:tc>
        <w:tc>
          <w:tcPr>
            <w:tcW w:w="1890" w:type="dxa"/>
            <w:tcBorders>
              <w:top w:val="single" w:sz="4" w:space="0" w:color="auto"/>
              <w:left w:val="single" w:sz="4" w:space="0" w:color="auto"/>
              <w:bottom w:val="single" w:sz="4" w:space="0" w:color="auto"/>
              <w:right w:val="single" w:sz="4" w:space="0" w:color="auto"/>
            </w:tcBorders>
            <w:hideMark/>
          </w:tcPr>
          <w:p w14:paraId="589C718D" w14:textId="77777777" w:rsidR="00D84448" w:rsidRPr="000702BF" w:rsidRDefault="00D84448" w:rsidP="00AE3F12">
            <w:pPr>
              <w:pStyle w:val="TAH"/>
            </w:pPr>
            <w:r w:rsidRPr="000702BF">
              <w:t>Modulation</w:t>
            </w:r>
          </w:p>
        </w:tc>
        <w:tc>
          <w:tcPr>
            <w:tcW w:w="1801" w:type="dxa"/>
            <w:gridSpan w:val="2"/>
            <w:tcBorders>
              <w:top w:val="single" w:sz="4" w:space="0" w:color="auto"/>
              <w:left w:val="single" w:sz="4" w:space="0" w:color="auto"/>
              <w:bottom w:val="single" w:sz="4" w:space="0" w:color="auto"/>
              <w:right w:val="single" w:sz="4" w:space="0" w:color="auto"/>
            </w:tcBorders>
            <w:hideMark/>
          </w:tcPr>
          <w:p w14:paraId="04BD06A4" w14:textId="03D616FE" w:rsidR="00D84448" w:rsidRPr="000702BF" w:rsidRDefault="00D84448" w:rsidP="00AE3F12">
            <w:pPr>
              <w:pStyle w:val="TAH"/>
            </w:pPr>
            <w:r w:rsidRPr="000702BF">
              <w:t>RB</w:t>
            </w:r>
            <w:r w:rsidR="008D0E0E" w:rsidRPr="000702BF">
              <w:t xml:space="preserve"> </w:t>
            </w:r>
            <w:r w:rsidRPr="000702BF">
              <w:t>allocation</w:t>
            </w:r>
            <w:r w:rsidR="008D0E0E" w:rsidRPr="000702BF">
              <w:t xml:space="preserve"> </w:t>
            </w:r>
          </w:p>
        </w:tc>
        <w:tc>
          <w:tcPr>
            <w:tcW w:w="1979" w:type="dxa"/>
            <w:tcBorders>
              <w:top w:val="single" w:sz="4" w:space="0" w:color="auto"/>
              <w:left w:val="single" w:sz="4" w:space="0" w:color="auto"/>
              <w:bottom w:val="single" w:sz="4" w:space="0" w:color="auto"/>
              <w:right w:val="single" w:sz="4" w:space="0" w:color="auto"/>
            </w:tcBorders>
            <w:hideMark/>
          </w:tcPr>
          <w:p w14:paraId="62B481F1" w14:textId="77777777" w:rsidR="00D84448" w:rsidRPr="000702BF" w:rsidRDefault="00D84448" w:rsidP="00AE3F12">
            <w:pPr>
              <w:pStyle w:val="TAH"/>
            </w:pPr>
            <w:r w:rsidRPr="000702BF">
              <w:t>Modulation</w:t>
            </w:r>
          </w:p>
        </w:tc>
        <w:tc>
          <w:tcPr>
            <w:tcW w:w="1519" w:type="dxa"/>
            <w:tcBorders>
              <w:top w:val="single" w:sz="4" w:space="0" w:color="auto"/>
              <w:left w:val="single" w:sz="4" w:space="0" w:color="auto"/>
              <w:bottom w:val="single" w:sz="4" w:space="0" w:color="auto"/>
              <w:right w:val="single" w:sz="4" w:space="0" w:color="auto"/>
            </w:tcBorders>
            <w:hideMark/>
          </w:tcPr>
          <w:p w14:paraId="41E9D584" w14:textId="7DF6560B" w:rsidR="00D84448" w:rsidRPr="000702BF" w:rsidRDefault="00D84448" w:rsidP="00AE3F12">
            <w:pPr>
              <w:pStyle w:val="TAH"/>
            </w:pPr>
            <w:r w:rsidRPr="000702BF">
              <w:t>RB</w:t>
            </w:r>
            <w:r w:rsidR="008D0E0E" w:rsidRPr="000702BF">
              <w:t xml:space="preserve"> </w:t>
            </w:r>
            <w:r w:rsidRPr="000702BF">
              <w:t>allocation</w:t>
            </w:r>
          </w:p>
        </w:tc>
      </w:tr>
      <w:tr w:rsidR="00D84448" w:rsidRPr="000702BF" w14:paraId="06949776"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18F657C1" w14:textId="77777777" w:rsidR="00D84448" w:rsidRPr="000702BF" w:rsidRDefault="00D84448" w:rsidP="00AE3F12">
            <w:pPr>
              <w:pStyle w:val="TAC"/>
            </w:pPr>
            <w:r w:rsidRPr="000702BF">
              <w:t>1</w:t>
            </w:r>
          </w:p>
        </w:tc>
        <w:tc>
          <w:tcPr>
            <w:tcW w:w="1890" w:type="dxa"/>
            <w:tcBorders>
              <w:top w:val="single" w:sz="4" w:space="0" w:color="auto"/>
              <w:left w:val="single" w:sz="4" w:space="0" w:color="auto"/>
              <w:right w:val="single" w:sz="4" w:space="0" w:color="auto"/>
            </w:tcBorders>
          </w:tcPr>
          <w:p w14:paraId="3D913498" w14:textId="09798FB6" w:rsidR="00D84448" w:rsidRPr="000702BF" w:rsidRDefault="00D84448" w:rsidP="00AE3F12">
            <w:pPr>
              <w:pStyle w:val="TAC"/>
            </w:pPr>
            <w:r w:rsidRPr="000702BF">
              <w:t>CP-OFDM</w:t>
            </w:r>
            <w:r w:rsidR="008D0E0E" w:rsidRPr="000702BF">
              <w:t xml:space="preserve"> </w:t>
            </w:r>
            <w:r w:rsidRPr="000702BF">
              <w:t>QPSK</w:t>
            </w:r>
          </w:p>
        </w:tc>
        <w:tc>
          <w:tcPr>
            <w:tcW w:w="1801" w:type="dxa"/>
            <w:gridSpan w:val="2"/>
            <w:tcBorders>
              <w:top w:val="single" w:sz="4" w:space="0" w:color="auto"/>
              <w:left w:val="single" w:sz="4" w:space="0" w:color="auto"/>
              <w:right w:val="single" w:sz="4" w:space="0" w:color="auto"/>
            </w:tcBorders>
            <w:hideMark/>
          </w:tcPr>
          <w:p w14:paraId="069B8EE1" w14:textId="45D1A9D7" w:rsidR="00D84448" w:rsidRPr="000702BF" w:rsidRDefault="00D84448" w:rsidP="00AE3F12">
            <w:pPr>
              <w:pStyle w:val="TAC"/>
            </w:pPr>
            <w:r w:rsidRPr="000702BF">
              <w:t>NOTE</w:t>
            </w:r>
            <w:r w:rsidR="008D0E0E" w:rsidRPr="000702BF">
              <w:t xml:space="preserve"> </w:t>
            </w:r>
            <w:r w:rsidRPr="000702BF">
              <w:t>1</w:t>
            </w:r>
          </w:p>
        </w:tc>
        <w:tc>
          <w:tcPr>
            <w:tcW w:w="1979" w:type="dxa"/>
            <w:tcBorders>
              <w:top w:val="single" w:sz="4" w:space="0" w:color="auto"/>
              <w:left w:val="single" w:sz="4" w:space="0" w:color="auto"/>
              <w:bottom w:val="single" w:sz="4" w:space="0" w:color="auto"/>
              <w:right w:val="single" w:sz="4" w:space="0" w:color="auto"/>
            </w:tcBorders>
          </w:tcPr>
          <w:p w14:paraId="18C4F12F" w14:textId="5FB7D9B8" w:rsidR="00D84448" w:rsidRPr="000702BF" w:rsidRDefault="00D84448" w:rsidP="00AE3F12">
            <w:pPr>
              <w:pStyle w:val="TAC"/>
            </w:pPr>
            <w:r w:rsidRPr="000702BF">
              <w:t>DFT-s-OFDM</w:t>
            </w:r>
            <w:r w:rsidR="008D0E0E" w:rsidRPr="000702BF">
              <w:t xml:space="preserve"> </w:t>
            </w:r>
            <w:r w:rsidRPr="000702BF">
              <w:t>QPSK</w:t>
            </w:r>
          </w:p>
        </w:tc>
        <w:tc>
          <w:tcPr>
            <w:tcW w:w="1519" w:type="dxa"/>
            <w:tcBorders>
              <w:top w:val="single" w:sz="4" w:space="0" w:color="auto"/>
              <w:left w:val="single" w:sz="4" w:space="0" w:color="auto"/>
              <w:bottom w:val="single" w:sz="4" w:space="0" w:color="auto"/>
              <w:right w:val="single" w:sz="4" w:space="0" w:color="auto"/>
            </w:tcBorders>
            <w:hideMark/>
          </w:tcPr>
          <w:p w14:paraId="56654854" w14:textId="455246E1" w:rsidR="00D84448" w:rsidRPr="000702BF" w:rsidRDefault="00D84448" w:rsidP="00AE3F12">
            <w:pPr>
              <w:pStyle w:val="TAC"/>
            </w:pPr>
            <w:r w:rsidRPr="000702BF">
              <w:t>NOTE</w:t>
            </w:r>
            <w:r w:rsidR="008D0E0E" w:rsidRPr="000702BF">
              <w:t xml:space="preserve"> </w:t>
            </w:r>
            <w:r w:rsidRPr="000702BF">
              <w:t>1</w:t>
            </w:r>
          </w:p>
        </w:tc>
      </w:tr>
      <w:tr w:rsidR="00D84448" w:rsidRPr="000702BF" w14:paraId="7C9364A2"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hideMark/>
          </w:tcPr>
          <w:p w14:paraId="0D832E49" w14:textId="0ECB8F14"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specific</w:t>
            </w:r>
            <w:r w:rsidR="008D0E0E" w:rsidRPr="000702BF">
              <w:t xml:space="preserve"> </w:t>
            </w:r>
            <w:r w:rsidRPr="000702BF">
              <w:t>configuration</w:t>
            </w:r>
            <w:r w:rsidR="008D0E0E" w:rsidRPr="000702BF">
              <w:t xml:space="preserve"> </w:t>
            </w:r>
            <w:r w:rsidRPr="000702BF">
              <w:t>of</w:t>
            </w:r>
            <w:r w:rsidR="008D0E0E" w:rsidRPr="000702BF">
              <w:t xml:space="preserve"> </w:t>
            </w:r>
            <w:r w:rsidRPr="000702BF">
              <w:t>uplink</w:t>
            </w:r>
            <w:r w:rsidR="008D0E0E" w:rsidRPr="000702BF">
              <w:t xml:space="preserve"> </w:t>
            </w:r>
            <w:r w:rsidRPr="000702BF">
              <w:t>and</w:t>
            </w:r>
            <w:r w:rsidR="008D0E0E" w:rsidRPr="000702BF">
              <w:t xml:space="preserve"> </w:t>
            </w:r>
            <w:r w:rsidRPr="000702BF">
              <w:t>downlink</w:t>
            </w:r>
            <w:r w:rsidR="008D0E0E" w:rsidRPr="000702BF">
              <w:t xml:space="preserve"> </w:t>
            </w:r>
            <w:r w:rsidRPr="000702BF">
              <w:t>are</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7.3.2.4.1-1.</w:t>
            </w:r>
          </w:p>
        </w:tc>
      </w:tr>
    </w:tbl>
    <w:p w14:paraId="3D888AF2" w14:textId="77777777" w:rsidR="00D84448" w:rsidRPr="000702BF" w:rsidRDefault="00D84448" w:rsidP="00D84448"/>
    <w:p w14:paraId="3A473590" w14:textId="799C4285" w:rsidR="00D84448" w:rsidRPr="000702BF" w:rsidRDefault="00D84448" w:rsidP="00D84448">
      <w:pPr>
        <w:pStyle w:val="B1"/>
      </w:pPr>
      <w:r w:rsidRPr="000702BF">
        <w:t>1.</w:t>
      </w:r>
      <w:r w:rsidRPr="000702BF">
        <w:tab/>
        <w:t>Connect the SS to the UE antenna connectors as shown in TS 38.508-1 [12] Annex A, in Figure A.3.1.4.3</w:t>
      </w:r>
      <w:r w:rsidRPr="000702BF">
        <w:rPr>
          <w:rFonts w:eastAsia="MS Mincho"/>
        </w:rPr>
        <w:t xml:space="preserve"> </w:t>
      </w:r>
      <w:r w:rsidRPr="000702BF">
        <w:t xml:space="preserve">for TE diagram and </w:t>
      </w:r>
      <w:r w:rsidR="00201225">
        <w:t>clause</w:t>
      </w:r>
      <w:r w:rsidRPr="000702BF">
        <w:t xml:space="preserve"> A.3.2 for UE diagram.</w:t>
      </w:r>
    </w:p>
    <w:p w14:paraId="58DEB25F" w14:textId="77777777" w:rsidR="00D84448" w:rsidRPr="000702BF" w:rsidRDefault="00D84448" w:rsidP="00D84448">
      <w:pPr>
        <w:pStyle w:val="B1"/>
      </w:pPr>
      <w:r w:rsidRPr="000702BF">
        <w:t>2.</w:t>
      </w:r>
      <w:r w:rsidRPr="000702BF">
        <w:tab/>
        <w:t>The parameter settings for the cell are set up according to TS 38.508-1 [12] subclause 4.4.3.</w:t>
      </w:r>
    </w:p>
    <w:p w14:paraId="726DD747" w14:textId="7FCCBC0B" w:rsidR="00D84448" w:rsidRPr="000702BF" w:rsidRDefault="00D84448" w:rsidP="00D84448">
      <w:pPr>
        <w:pStyle w:val="B1"/>
      </w:pPr>
      <w:r w:rsidRPr="000702BF">
        <w:t>3.</w:t>
      </w:r>
      <w:r w:rsidRPr="000702BF">
        <w:tab/>
        <w:t xml:space="preserve">Downlink signals are initially set up according to </w:t>
      </w:r>
      <w:r w:rsidR="00931528">
        <w:t>clauses</w:t>
      </w:r>
      <w:r w:rsidR="00931528" w:rsidRPr="000702BF">
        <w:t xml:space="preserve"> </w:t>
      </w:r>
      <w:r w:rsidRPr="000702BF">
        <w:t xml:space="preserve">C.0, C.1, C.2, C.3.1, and uplink signals according to TS 38.521-1 [2] </w:t>
      </w:r>
      <w:r w:rsidR="00931528">
        <w:t>clauses</w:t>
      </w:r>
      <w:r w:rsidR="00931528" w:rsidRPr="000702BF">
        <w:t xml:space="preserve"> </w:t>
      </w:r>
      <w:r w:rsidRPr="000702BF">
        <w:t>G.0, G.1, G.2, G.3.1.</w:t>
      </w:r>
    </w:p>
    <w:p w14:paraId="7AE8A6CA" w14:textId="77777777" w:rsidR="00D84448" w:rsidRPr="000702BF" w:rsidRDefault="00D84448" w:rsidP="00D84448">
      <w:pPr>
        <w:pStyle w:val="B1"/>
      </w:pPr>
      <w:r w:rsidRPr="000702BF">
        <w:t>4.</w:t>
      </w:r>
      <w:r w:rsidRPr="000702BF">
        <w:tab/>
        <w:t>The DL and UL Reference Measurement channels are set according to Table 7.8.2.4.1-1.</w:t>
      </w:r>
    </w:p>
    <w:p w14:paraId="4A539815" w14:textId="77777777" w:rsidR="00D84448" w:rsidRPr="000702BF" w:rsidRDefault="00D84448" w:rsidP="00D84448">
      <w:pPr>
        <w:pStyle w:val="B1"/>
      </w:pPr>
      <w:r w:rsidRPr="000702BF">
        <w:t>5.</w:t>
      </w:r>
      <w:r w:rsidRPr="000702BF">
        <w:tab/>
        <w:t>Propagation conditions are set according to Annex B.0.</w:t>
      </w:r>
    </w:p>
    <w:p w14:paraId="03FE2B7C" w14:textId="77777777" w:rsidR="00D84448" w:rsidRPr="000702BF" w:rsidRDefault="00D84448" w:rsidP="00D84448">
      <w:pPr>
        <w:pStyle w:val="B1"/>
      </w:pPr>
      <w:r w:rsidRPr="000702BF">
        <w:rPr>
          <w:rFonts w:hint="eastAsia"/>
        </w:rPr>
        <w:t>6.</w:t>
      </w:r>
      <w:r w:rsidRPr="000702BF">
        <w:t xml:space="preserve">  </w:t>
      </w:r>
      <w:r w:rsidRPr="000702BF">
        <w:rPr>
          <w:rFonts w:hint="eastAsia"/>
        </w:rPr>
        <w:t>UE location according to TS 38.508-1 [12] clause 5.6.1 is provided to the UE through any preconfigured means.</w:t>
      </w:r>
    </w:p>
    <w:p w14:paraId="48D6DCF5" w14:textId="34FCD0D9" w:rsidR="00D84448" w:rsidRPr="000702BF" w:rsidRDefault="00D84448" w:rsidP="00D84448">
      <w:pPr>
        <w:pStyle w:val="B1"/>
      </w:pPr>
      <w:r w:rsidRPr="000702BF">
        <w:rPr>
          <w:rFonts w:hint="eastAsia"/>
        </w:rPr>
        <w:t>7.</w:t>
      </w:r>
      <w:r w:rsidRPr="000702BF">
        <w:t xml:space="preserve">  </w:t>
      </w:r>
      <w:r w:rsidRPr="000702BF">
        <w:rPr>
          <w:rFonts w:hint="eastAsia"/>
        </w:rPr>
        <w:t xml:space="preserve">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p>
    <w:p w14:paraId="75E78395" w14:textId="77777777" w:rsidR="00D84448" w:rsidRPr="000702BF" w:rsidRDefault="00D84448" w:rsidP="00D84448">
      <w:pPr>
        <w:pStyle w:val="B1"/>
      </w:pPr>
      <w:r w:rsidRPr="000702BF">
        <w:rPr>
          <w:rFonts w:hint="eastAsia"/>
        </w:rPr>
        <w:t>8.</w:t>
      </w:r>
      <w:r w:rsidRPr="000702BF">
        <w:t xml:space="preserve">  </w:t>
      </w:r>
      <w:r w:rsidRPr="000702BF">
        <w:rPr>
          <w:rFonts w:hint="eastAsia"/>
        </w:rPr>
        <w:t>Deactivate UE prediction of satellite trajectory by any preconfigured means.</w:t>
      </w:r>
    </w:p>
    <w:p w14:paraId="4DAFF080" w14:textId="77777777" w:rsidR="00D84448" w:rsidRPr="000702BF" w:rsidRDefault="00D84448" w:rsidP="00D84448">
      <w:pPr>
        <w:pStyle w:val="B1"/>
      </w:pPr>
      <w:r w:rsidRPr="000702BF">
        <w:t>9</w:t>
      </w:r>
      <w:r w:rsidRPr="000702BF">
        <w:rPr>
          <w:rFonts w:hint="eastAsia"/>
        </w:rPr>
        <w:t>.</w:t>
      </w:r>
      <w:r w:rsidRPr="000702BF">
        <w:rPr>
          <w:rFonts w:hint="eastAsia"/>
        </w:rPr>
        <w:tab/>
      </w:r>
      <w:r w:rsidRPr="000702BF">
        <w:t xml:space="preserve">Ensure the UE is in state RRC_CONNECTED with generic procedure parameters Connectivity NR, Connected without release </w:t>
      </w:r>
      <w:r w:rsidRPr="000702BF">
        <w:rPr>
          <w:i/>
        </w:rPr>
        <w:t xml:space="preserve">On, </w:t>
      </w:r>
      <w:r w:rsidRPr="000702BF">
        <w:t>Test Mode</w:t>
      </w:r>
      <w:r w:rsidRPr="000702BF">
        <w:rPr>
          <w:i/>
        </w:rPr>
        <w:t xml:space="preserve"> On </w:t>
      </w:r>
      <w:r w:rsidRPr="000702BF">
        <w:t>and Test Loop Function</w:t>
      </w:r>
      <w:r w:rsidRPr="000702BF">
        <w:rPr>
          <w:i/>
        </w:rPr>
        <w:t xml:space="preserve"> On</w:t>
      </w:r>
      <w:r w:rsidRPr="000702BF">
        <w:t xml:space="preserve"> according to TS 38.508-1 [12] clause 4.5. Message content</w:t>
      </w:r>
      <w:r w:rsidRPr="000702BF">
        <w:rPr>
          <w:rFonts w:hint="eastAsia"/>
        </w:rPr>
        <w:t>s</w:t>
      </w:r>
      <w:r w:rsidRPr="000702BF">
        <w:t xml:space="preserve"> are defined in clause 7.8.2.4.3.</w:t>
      </w:r>
    </w:p>
    <w:p w14:paraId="71AA44A0" w14:textId="77777777" w:rsidR="00D84448" w:rsidRPr="000702BF" w:rsidRDefault="00D84448" w:rsidP="0002370F">
      <w:pPr>
        <w:pStyle w:val="Heading5"/>
      </w:pPr>
      <w:bookmarkStart w:id="1469" w:name="_Toc27478626"/>
      <w:bookmarkStart w:id="1470" w:name="_Toc36227340"/>
      <w:bookmarkStart w:id="1471" w:name="_Toc152356741"/>
      <w:r w:rsidRPr="000702BF">
        <w:t>7.</w:t>
      </w:r>
      <w:r w:rsidRPr="000702BF">
        <w:rPr>
          <w:rFonts w:eastAsia="MS Mincho"/>
        </w:rPr>
        <w:t>8.2</w:t>
      </w:r>
      <w:r w:rsidRPr="000702BF">
        <w:t>.4.2</w:t>
      </w:r>
      <w:r w:rsidRPr="000702BF">
        <w:tab/>
        <w:t>Test procedure</w:t>
      </w:r>
      <w:bookmarkEnd w:id="1469"/>
      <w:bookmarkEnd w:id="1470"/>
      <w:bookmarkEnd w:id="1471"/>
    </w:p>
    <w:p w14:paraId="2C179E12" w14:textId="77777777" w:rsidR="00D84448" w:rsidRPr="000702BF" w:rsidRDefault="00D84448" w:rsidP="00D84448">
      <w:pPr>
        <w:pStyle w:val="B1"/>
      </w:pPr>
      <w:r w:rsidRPr="000702BF">
        <w:t>1.</w:t>
      </w:r>
      <w:r w:rsidRPr="000702BF">
        <w:tab/>
        <w:t>SS transmits PDSCH via PDCCH DCI format 1_1 for C_RNTI to transmit the DL RMC according to Table 7.8.2.4.1-1. The SS sends downlink MAC padding bits on the DL RMC.</w:t>
      </w:r>
    </w:p>
    <w:p w14:paraId="2117DA67" w14:textId="77777777" w:rsidR="00D84448" w:rsidRPr="000702BF" w:rsidRDefault="00D84448" w:rsidP="00D84448">
      <w:pPr>
        <w:pStyle w:val="B1"/>
      </w:pPr>
      <w:r w:rsidRPr="000702BF">
        <w:t>2.</w:t>
      </w:r>
      <w:r w:rsidRPr="000702BF">
        <w:tab/>
        <w:t>SS sends uplink scheduling information for each UL HARQ process via PDCCH DCI format 0_1 for C_RNTI to schedule the UL RMC according to Table 7.8.</w:t>
      </w:r>
      <w:r w:rsidRPr="000702BF">
        <w:rPr>
          <w:rFonts w:eastAsia="MS Mincho"/>
        </w:rPr>
        <w:t>2</w:t>
      </w:r>
      <w:r w:rsidRPr="000702BF">
        <w:t>.4.1-1. Since the UE has no payload and no loopback data to send the UE sends uplink MAC padding bits on the UL RMC.</w:t>
      </w:r>
    </w:p>
    <w:p w14:paraId="2B226E4C" w14:textId="77777777" w:rsidR="00D84448" w:rsidRPr="000702BF" w:rsidRDefault="00D84448" w:rsidP="00D84448">
      <w:pPr>
        <w:pStyle w:val="B1"/>
      </w:pPr>
      <w:r w:rsidRPr="000702BF">
        <w:lastRenderedPageBreak/>
        <w:t>3.</w:t>
      </w:r>
      <w:r w:rsidRPr="000702BF">
        <w:tab/>
        <w:t>Set the Downlink signal level to the value as defined in Table 7.8.2.5-1. Send uplink power control commands to the UE using 1dB power step size to ensure that the UE output power measured by the test system is within the Uplink power control window, defined as -MU to -(MU + Uplink power control window size) dB of the target power level in Table 7.8.2.5-1 for at least the duration of the Throughput measurement, where:</w:t>
      </w:r>
    </w:p>
    <w:p w14:paraId="62EE1B05" w14:textId="77777777" w:rsidR="00D84448" w:rsidRPr="000702BF" w:rsidRDefault="00D84448" w:rsidP="00D84448">
      <w:pPr>
        <w:pStyle w:val="B2"/>
      </w:pPr>
      <w:r w:rsidRPr="000702BF">
        <w:t>-</w:t>
      </w:r>
      <w:r w:rsidRPr="000702BF">
        <w:tab/>
        <w:t>MU is the test system uplink power measurement uncertainty and is specified in Table F.1.3-1 for the carrier frequency f and the channel bandwidth BW</w:t>
      </w:r>
    </w:p>
    <w:p w14:paraId="638F7E9C" w14:textId="77777777" w:rsidR="00D84448" w:rsidRPr="000702BF" w:rsidRDefault="00D84448" w:rsidP="00D84448">
      <w:pPr>
        <w:pStyle w:val="B2"/>
      </w:pPr>
      <w:r w:rsidRPr="000702BF">
        <w:t>-</w:t>
      </w:r>
      <w:r w:rsidRPr="000702BF">
        <w:tab/>
        <w:t>Uplink power control window size = 1dB (UE power step size) + 0.7dB (UE power step tolerance) + (Test system relative power measurement uncertainty), where, the UE power step tolerance is specified in TS 38.101-1 [5], Table 6.3.4.3-1 and is 0.7dB for 1dB power step size, and the Test system relative power measurement uncertainty is specified for test case 6.3.4.3 in Table F.1.2-1.</w:t>
      </w:r>
    </w:p>
    <w:p w14:paraId="12F900D0" w14:textId="77777777" w:rsidR="00D84448" w:rsidRPr="000702BF" w:rsidRDefault="00D84448" w:rsidP="00D84448">
      <w:pPr>
        <w:pStyle w:val="B2"/>
      </w:pPr>
      <w:r w:rsidRPr="000702BF">
        <w:t>-</w:t>
      </w:r>
      <w:r w:rsidRPr="000702BF">
        <w:tab/>
        <w:t>For UEs supporting Tx diversity, the transmit power is measured as the sum of the output power from both UE antenna connectors.</w:t>
      </w:r>
    </w:p>
    <w:p w14:paraId="75A0F2BE" w14:textId="77777777" w:rsidR="00D84448" w:rsidRPr="000702BF" w:rsidRDefault="00D84448" w:rsidP="00D84448">
      <w:pPr>
        <w:pStyle w:val="B1"/>
      </w:pPr>
      <w:r w:rsidRPr="000702BF">
        <w:t>4.</w:t>
      </w:r>
      <w:r w:rsidRPr="000702BF">
        <w:tab/>
        <w:t>Set the Interfering signal levels to the values as defined in Table 7.8.2.5-1 and frequency below the wanted signal.</w:t>
      </w:r>
    </w:p>
    <w:p w14:paraId="3A8D524B" w14:textId="77777777" w:rsidR="00D84448" w:rsidRPr="000702BF" w:rsidRDefault="00D84448" w:rsidP="00D84448">
      <w:pPr>
        <w:pStyle w:val="B1"/>
      </w:pPr>
      <w:r w:rsidRPr="000702BF">
        <w:t>5.</w:t>
      </w:r>
      <w:r w:rsidRPr="000702BF">
        <w:tab/>
        <w:t>Measure the average throughput for a duration sufficient to achieve statistical significance according to Annex H.2.</w:t>
      </w:r>
    </w:p>
    <w:p w14:paraId="5A9AD70B" w14:textId="77777777" w:rsidR="00D84448" w:rsidRPr="000702BF" w:rsidRDefault="00D84448" w:rsidP="00D84448">
      <w:pPr>
        <w:pStyle w:val="B1"/>
      </w:pPr>
      <w:r w:rsidRPr="000702BF">
        <w:t>6.</w:t>
      </w:r>
      <w:r w:rsidRPr="000702BF">
        <w:tab/>
        <w:t>Repeat steps from 3 to 5, using an interfering signal above the wanted signal at step 4.</w:t>
      </w:r>
    </w:p>
    <w:p w14:paraId="0138ABFF" w14:textId="77777777" w:rsidR="00D84448" w:rsidRPr="000702BF" w:rsidRDefault="00D84448" w:rsidP="00D84448">
      <w:pPr>
        <w:pStyle w:val="NO"/>
      </w:pPr>
      <w:r w:rsidRPr="000702BF">
        <w:t>NOTE:</w:t>
      </w:r>
      <w:r w:rsidRPr="000702BF">
        <w:tab/>
        <w:t>The purpose of the Uplink power control window is to ensure that the actual UE output power is no greater than the target power level, and as close as possible to the target power level. The relationship between the Uplink power control window, the target power level and the corresponding possible actual UE Uplink power window is illustrated in Annex F.4.3.</w:t>
      </w:r>
    </w:p>
    <w:p w14:paraId="762B17CC" w14:textId="77777777" w:rsidR="00D84448" w:rsidRPr="000702BF" w:rsidRDefault="00D84448" w:rsidP="0002370F">
      <w:pPr>
        <w:pStyle w:val="Heading5"/>
      </w:pPr>
      <w:bookmarkStart w:id="1472" w:name="_Toc27478627"/>
      <w:bookmarkStart w:id="1473" w:name="_Toc36227341"/>
      <w:bookmarkStart w:id="1474" w:name="_Toc152356742"/>
      <w:r w:rsidRPr="000702BF">
        <w:t>7.</w:t>
      </w:r>
      <w:r w:rsidRPr="000702BF">
        <w:rPr>
          <w:rFonts w:eastAsia="MS Mincho"/>
        </w:rPr>
        <w:t>8.2</w:t>
      </w:r>
      <w:r w:rsidRPr="000702BF">
        <w:t>.4.3</w:t>
      </w:r>
      <w:r w:rsidRPr="000702BF">
        <w:tab/>
        <w:t>Message contents</w:t>
      </w:r>
      <w:bookmarkEnd w:id="1472"/>
      <w:bookmarkEnd w:id="1473"/>
      <w:bookmarkEnd w:id="1474"/>
    </w:p>
    <w:p w14:paraId="6E3CD5DC" w14:textId="77777777" w:rsidR="00D84448" w:rsidRPr="000702BF" w:rsidRDefault="00D84448" w:rsidP="00D84448">
      <w:r w:rsidRPr="000702BF">
        <w:t>Message contents are according to TS 38.508-1 [12] clause 4.6 ensuring Table 4.6.3-118 with condition TRANSFORM_PRECODER_ENABLED for NR band.</w:t>
      </w:r>
    </w:p>
    <w:p w14:paraId="2EE53BC1" w14:textId="77777777" w:rsidR="00D84448" w:rsidRPr="000702BF" w:rsidRDefault="00D84448" w:rsidP="00D84448">
      <w:r w:rsidRPr="000702BF">
        <w:t>Message contents are according to TS 38.508-1[12] subclause 4.6 with the following exceptions for each network signalling value.</w:t>
      </w:r>
    </w:p>
    <w:p w14:paraId="2B322512" w14:textId="77777777" w:rsidR="00D84448" w:rsidRPr="000702BF" w:rsidRDefault="00D84448" w:rsidP="00D84448">
      <w:r w:rsidRPr="000702BF">
        <w:t>SIB19 message contents according to TS 38.508-1 [12] clause 5.6.2.1.</w:t>
      </w:r>
    </w:p>
    <w:p w14:paraId="3DC4E1BB" w14:textId="77777777" w:rsidR="00D84448" w:rsidRPr="000702BF" w:rsidRDefault="00D84448" w:rsidP="0002370F">
      <w:pPr>
        <w:pStyle w:val="Heading4"/>
      </w:pPr>
      <w:bookmarkStart w:id="1475" w:name="_Toc27478628"/>
      <w:bookmarkStart w:id="1476" w:name="_Toc36227342"/>
      <w:bookmarkStart w:id="1477" w:name="_Toc152356743"/>
      <w:r w:rsidRPr="000702BF">
        <w:t>7.</w:t>
      </w:r>
      <w:r w:rsidRPr="000702BF">
        <w:rPr>
          <w:rFonts w:eastAsia="MS Mincho"/>
        </w:rPr>
        <w:t>8.2</w:t>
      </w:r>
      <w:r w:rsidRPr="000702BF">
        <w:t>.5</w:t>
      </w:r>
      <w:r w:rsidRPr="000702BF">
        <w:tab/>
        <w:t>Test requirement</w:t>
      </w:r>
      <w:bookmarkEnd w:id="1475"/>
      <w:bookmarkEnd w:id="1476"/>
      <w:bookmarkEnd w:id="1477"/>
    </w:p>
    <w:p w14:paraId="451493A2" w14:textId="77777777" w:rsidR="00D84448" w:rsidRPr="000702BF" w:rsidRDefault="00D84448" w:rsidP="00D84448">
      <w:r w:rsidRPr="000702BF">
        <w:t>The throughput shall be ≥ 95% of the maximum throughput of the reference measurement channels as specified in Annex A.3.2 with parameters specified in Table 7.8.</w:t>
      </w:r>
      <w:r w:rsidRPr="000702BF">
        <w:rPr>
          <w:rFonts w:eastAsia="MS Mincho"/>
        </w:rPr>
        <w:t>2</w:t>
      </w:r>
      <w:r w:rsidRPr="000702BF">
        <w:t>.5-1 for the specified wanted signal mean power in the presence of two interfering signals.</w:t>
      </w:r>
    </w:p>
    <w:p w14:paraId="41707961" w14:textId="5B35A5C6" w:rsidR="00D84448" w:rsidRPr="000702BF" w:rsidRDefault="00D84448" w:rsidP="00D84448">
      <w:pPr>
        <w:pStyle w:val="TH"/>
      </w:pPr>
      <w:r w:rsidRPr="000702BF">
        <w:lastRenderedPageBreak/>
        <w:t>Table 7.8.</w:t>
      </w:r>
      <w:r w:rsidRPr="000702BF">
        <w:rPr>
          <w:rFonts w:eastAsia="MS Mincho"/>
        </w:rPr>
        <w:t>2.5</w:t>
      </w:r>
      <w:r w:rsidRPr="000702BF">
        <w:t>-1: Wide band intermodulation parameters for NR bands with F</w:t>
      </w:r>
      <w:r w:rsidRPr="000702BF">
        <w:rPr>
          <w:vertAlign w:val="subscript"/>
        </w:rPr>
        <w:t xml:space="preserve">DL_high </w:t>
      </w:r>
      <w:r w:rsidRPr="000702BF">
        <w:rPr>
          <w:rFonts w:cs="Arial"/>
        </w:rPr>
        <w:t>&lt;</w:t>
      </w:r>
      <w:r w:rsidRPr="000702BF">
        <w:t xml:space="preserve"> 2</w:t>
      </w:r>
      <w:r w:rsidR="002B0810">
        <w:t>,</w:t>
      </w:r>
      <w:r w:rsidRPr="000702BF">
        <w:t>700 MHz and F</w:t>
      </w:r>
      <w:r w:rsidRPr="000702BF">
        <w:rPr>
          <w:vertAlign w:val="subscript"/>
        </w:rPr>
        <w:t xml:space="preserve">UL_high </w:t>
      </w:r>
      <w:r w:rsidRPr="000702BF">
        <w:rPr>
          <w:rFonts w:cs="Arial"/>
        </w:rPr>
        <w:t>&lt;</w:t>
      </w:r>
      <w:r w:rsidRPr="000702BF">
        <w:t xml:space="preserve"> 2</w:t>
      </w:r>
      <w:r w:rsidR="002B0810">
        <w:t>,</w:t>
      </w:r>
      <w:r w:rsidRPr="000702BF">
        <w:t>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3"/>
        <w:gridCol w:w="765"/>
        <w:gridCol w:w="994"/>
        <w:gridCol w:w="1013"/>
        <w:gridCol w:w="5586"/>
      </w:tblGrid>
      <w:tr w:rsidR="00D84448" w:rsidRPr="000702BF" w14:paraId="486A9DB9" w14:textId="77777777" w:rsidTr="008D0E0E">
        <w:trPr>
          <w:jc w:val="center"/>
        </w:trPr>
        <w:tc>
          <w:tcPr>
            <w:tcW w:w="661" w:type="pct"/>
            <w:tcBorders>
              <w:bottom w:val="nil"/>
            </w:tcBorders>
            <w:shd w:val="clear" w:color="auto" w:fill="auto"/>
            <w:vAlign w:val="center"/>
          </w:tcPr>
          <w:p w14:paraId="12ED5BAD" w14:textId="5B6FFE8A" w:rsidR="00D84448" w:rsidRPr="000702BF" w:rsidRDefault="00D84448" w:rsidP="00AE3F12">
            <w:pPr>
              <w:pStyle w:val="TAH"/>
            </w:pPr>
            <w:r w:rsidRPr="000702BF">
              <w:t>Rx</w:t>
            </w:r>
            <w:r w:rsidR="008D0E0E" w:rsidRPr="000702BF">
              <w:t xml:space="preserve"> </w:t>
            </w:r>
            <w:r w:rsidRPr="000702BF">
              <w:t>parameter</w:t>
            </w:r>
          </w:p>
        </w:tc>
        <w:tc>
          <w:tcPr>
            <w:tcW w:w="397" w:type="pct"/>
            <w:tcBorders>
              <w:bottom w:val="nil"/>
            </w:tcBorders>
            <w:shd w:val="clear" w:color="auto" w:fill="auto"/>
            <w:vAlign w:val="center"/>
          </w:tcPr>
          <w:p w14:paraId="36E2C2BB" w14:textId="77777777" w:rsidR="00D84448" w:rsidRPr="000702BF" w:rsidRDefault="00D84448" w:rsidP="00AE3F12">
            <w:pPr>
              <w:pStyle w:val="TAH"/>
            </w:pPr>
            <w:r w:rsidRPr="000702BF">
              <w:t>Units</w:t>
            </w:r>
          </w:p>
        </w:tc>
        <w:tc>
          <w:tcPr>
            <w:tcW w:w="3942" w:type="pct"/>
            <w:gridSpan w:val="3"/>
            <w:vAlign w:val="center"/>
          </w:tcPr>
          <w:p w14:paraId="34555354" w14:textId="1598EDC8" w:rsidR="00D84448" w:rsidRPr="000702BF" w:rsidRDefault="00D84448" w:rsidP="00AE3F12">
            <w:pPr>
              <w:pStyle w:val="TAH"/>
            </w:pPr>
            <w:r w:rsidRPr="000702BF">
              <w:t>Channel</w:t>
            </w:r>
            <w:r w:rsidR="008D0E0E" w:rsidRPr="000702BF">
              <w:t xml:space="preserve"> </w:t>
            </w:r>
            <w:r w:rsidRPr="000702BF">
              <w:t>bandwidth</w:t>
            </w:r>
            <w:r w:rsidR="008D0E0E" w:rsidRPr="000702BF">
              <w:t xml:space="preserve"> </w:t>
            </w:r>
            <w:r w:rsidRPr="000702BF">
              <w:t>(MHz)</w:t>
            </w:r>
          </w:p>
        </w:tc>
      </w:tr>
      <w:tr w:rsidR="00D84448" w:rsidRPr="000702BF" w14:paraId="5D608D56" w14:textId="77777777" w:rsidTr="008D0E0E">
        <w:trPr>
          <w:jc w:val="center"/>
        </w:trPr>
        <w:tc>
          <w:tcPr>
            <w:tcW w:w="661" w:type="pct"/>
            <w:tcBorders>
              <w:top w:val="nil"/>
              <w:bottom w:val="single" w:sz="4" w:space="0" w:color="auto"/>
            </w:tcBorders>
            <w:shd w:val="clear" w:color="auto" w:fill="auto"/>
            <w:vAlign w:val="center"/>
          </w:tcPr>
          <w:p w14:paraId="3D31A4BD" w14:textId="77777777" w:rsidR="00D84448" w:rsidRPr="000702BF" w:rsidRDefault="00D84448" w:rsidP="00AE3F12">
            <w:pPr>
              <w:pStyle w:val="TAH"/>
            </w:pPr>
          </w:p>
        </w:tc>
        <w:tc>
          <w:tcPr>
            <w:tcW w:w="397" w:type="pct"/>
            <w:tcBorders>
              <w:top w:val="nil"/>
              <w:bottom w:val="single" w:sz="4" w:space="0" w:color="auto"/>
            </w:tcBorders>
            <w:shd w:val="clear" w:color="auto" w:fill="auto"/>
            <w:vAlign w:val="center"/>
          </w:tcPr>
          <w:p w14:paraId="3489BB08" w14:textId="77777777" w:rsidR="00D84448" w:rsidRPr="000702BF" w:rsidRDefault="00D84448" w:rsidP="00AE3F12">
            <w:pPr>
              <w:pStyle w:val="TAH"/>
            </w:pPr>
          </w:p>
        </w:tc>
        <w:tc>
          <w:tcPr>
            <w:tcW w:w="516" w:type="pct"/>
            <w:vAlign w:val="center"/>
          </w:tcPr>
          <w:p w14:paraId="22D8E99D" w14:textId="7E9595FA" w:rsidR="00D84448" w:rsidRPr="000702BF" w:rsidRDefault="00D84448" w:rsidP="00AE3F12">
            <w:pPr>
              <w:pStyle w:val="TAH"/>
            </w:pPr>
            <w:r w:rsidRPr="000702BF">
              <w:t>5,</w:t>
            </w:r>
            <w:r w:rsidR="008D0E0E" w:rsidRPr="000702BF">
              <w:t xml:space="preserve"> </w:t>
            </w:r>
            <w:r w:rsidRPr="000702BF">
              <w:t>10</w:t>
            </w:r>
          </w:p>
        </w:tc>
        <w:tc>
          <w:tcPr>
            <w:tcW w:w="526" w:type="pct"/>
            <w:vAlign w:val="center"/>
          </w:tcPr>
          <w:p w14:paraId="7686FF5A" w14:textId="77777777" w:rsidR="00D84448" w:rsidRPr="000702BF" w:rsidRDefault="00D84448" w:rsidP="00AE3F12">
            <w:pPr>
              <w:pStyle w:val="TAH"/>
            </w:pPr>
            <w:r w:rsidRPr="000702BF">
              <w:t>15</w:t>
            </w:r>
          </w:p>
        </w:tc>
        <w:tc>
          <w:tcPr>
            <w:tcW w:w="2900" w:type="pct"/>
            <w:vAlign w:val="center"/>
          </w:tcPr>
          <w:p w14:paraId="33FF1F4D" w14:textId="77777777" w:rsidR="00D84448" w:rsidRPr="000702BF" w:rsidRDefault="00D84448" w:rsidP="00AE3F12">
            <w:pPr>
              <w:pStyle w:val="TAH"/>
            </w:pPr>
            <w:r w:rsidRPr="000702BF">
              <w:t>20</w:t>
            </w:r>
          </w:p>
        </w:tc>
      </w:tr>
      <w:tr w:rsidR="00D84448" w:rsidRPr="000702BF" w14:paraId="444D1E0B" w14:textId="77777777" w:rsidTr="008D0E0E">
        <w:trPr>
          <w:jc w:val="center"/>
        </w:trPr>
        <w:tc>
          <w:tcPr>
            <w:tcW w:w="661" w:type="pct"/>
            <w:tcBorders>
              <w:top w:val="single" w:sz="4" w:space="0" w:color="auto"/>
            </w:tcBorders>
            <w:shd w:val="clear" w:color="auto" w:fill="auto"/>
            <w:vAlign w:val="center"/>
          </w:tcPr>
          <w:p w14:paraId="5C1AF734" w14:textId="165A2ED3" w:rsidR="00D84448" w:rsidRPr="000702BF" w:rsidRDefault="00D84448" w:rsidP="00AE3F12">
            <w:pPr>
              <w:pStyle w:val="TAC"/>
              <w:rPr>
                <w:bCs/>
              </w:rPr>
            </w:pPr>
            <w:r w:rsidRPr="000702BF">
              <w:t>P</w:t>
            </w:r>
            <w:r w:rsidRPr="000702BF">
              <w:rPr>
                <w:vertAlign w:val="subscript"/>
              </w:rPr>
              <w:t>w</w:t>
            </w:r>
            <w:r w:rsidR="008D0E0E" w:rsidRPr="000702BF">
              <w:t xml:space="preserve"> </w:t>
            </w:r>
            <w:r w:rsidRPr="000702BF">
              <w:t>in</w:t>
            </w:r>
            <w:r w:rsidR="008D0E0E" w:rsidRPr="000702BF">
              <w:t xml:space="preserve"> </w:t>
            </w:r>
            <w:r w:rsidRPr="000702BF">
              <w:t>Transmission</w:t>
            </w:r>
            <w:r w:rsidR="008D0E0E" w:rsidRPr="000702BF">
              <w:t xml:space="preserve"> </w:t>
            </w:r>
            <w:r w:rsidRPr="000702BF">
              <w:t>Bandwidth</w:t>
            </w:r>
            <w:r w:rsidR="008D0E0E" w:rsidRPr="000702BF">
              <w:t xml:space="preserve"> </w:t>
            </w:r>
            <w:r w:rsidRPr="000702BF">
              <w:t>Configuration,</w:t>
            </w:r>
            <w:r w:rsidR="008D0E0E" w:rsidRPr="000702BF">
              <w:t xml:space="preserve"> </w:t>
            </w:r>
            <w:r w:rsidRPr="000702BF">
              <w:t>per</w:t>
            </w:r>
            <w:r w:rsidR="008D0E0E" w:rsidRPr="000702BF">
              <w:t xml:space="preserve"> </w:t>
            </w:r>
            <w:r w:rsidRPr="000702BF">
              <w:t>CC</w:t>
            </w:r>
            <w:r w:rsidRPr="000702BF">
              <w:rPr>
                <w:vertAlign w:val="superscript"/>
              </w:rPr>
              <w:t>5</w:t>
            </w:r>
          </w:p>
        </w:tc>
        <w:tc>
          <w:tcPr>
            <w:tcW w:w="397" w:type="pct"/>
            <w:tcBorders>
              <w:top w:val="single" w:sz="4" w:space="0" w:color="auto"/>
            </w:tcBorders>
            <w:shd w:val="clear" w:color="auto" w:fill="auto"/>
            <w:vAlign w:val="center"/>
          </w:tcPr>
          <w:p w14:paraId="118A735D" w14:textId="77777777" w:rsidR="00D84448" w:rsidRPr="000702BF" w:rsidRDefault="00D84448" w:rsidP="00AE3F12">
            <w:pPr>
              <w:pStyle w:val="TAC"/>
              <w:rPr>
                <w:rFonts w:cs="Arial"/>
                <w:kern w:val="2"/>
              </w:rPr>
            </w:pPr>
            <w:r w:rsidRPr="000702BF">
              <w:t>dBm</w:t>
            </w:r>
          </w:p>
        </w:tc>
        <w:tc>
          <w:tcPr>
            <w:tcW w:w="516" w:type="pct"/>
            <w:vAlign w:val="center"/>
          </w:tcPr>
          <w:p w14:paraId="077878BA" w14:textId="2109F3B5"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6</w:t>
            </w:r>
            <w:r w:rsidR="008D0E0E" w:rsidRPr="000702BF">
              <w:t xml:space="preserve"> </w:t>
            </w:r>
            <w:r w:rsidRPr="000702BF">
              <w:t>dB</w:t>
            </w:r>
          </w:p>
        </w:tc>
        <w:tc>
          <w:tcPr>
            <w:tcW w:w="526" w:type="pct"/>
            <w:vAlign w:val="center"/>
          </w:tcPr>
          <w:p w14:paraId="33BC250E" w14:textId="5B687183"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7</w:t>
            </w:r>
            <w:r w:rsidR="008D0E0E" w:rsidRPr="000702BF">
              <w:t xml:space="preserve"> </w:t>
            </w:r>
            <w:r w:rsidRPr="000702BF">
              <w:t>dB</w:t>
            </w:r>
          </w:p>
        </w:tc>
        <w:tc>
          <w:tcPr>
            <w:tcW w:w="2900" w:type="pct"/>
            <w:vAlign w:val="center"/>
          </w:tcPr>
          <w:p w14:paraId="53E64760" w14:textId="0482502E" w:rsidR="00D84448" w:rsidRPr="000702BF" w:rsidRDefault="00D84448" w:rsidP="00AE3F12">
            <w:pPr>
              <w:pStyle w:val="TAC"/>
            </w:pPr>
            <w:r w:rsidRPr="000702BF">
              <w:t>REFSENS</w:t>
            </w:r>
            <w:r w:rsidR="008D0E0E" w:rsidRPr="000702BF">
              <w:t xml:space="preserve"> </w:t>
            </w:r>
            <w:r w:rsidRPr="000702BF">
              <w:t>+</w:t>
            </w:r>
            <w:r w:rsidR="008D0E0E" w:rsidRPr="000702BF">
              <w:t xml:space="preserve"> </w:t>
            </w:r>
            <w:r w:rsidRPr="000702BF">
              <w:t>(9</w:t>
            </w:r>
            <w:r w:rsidR="008D0E0E" w:rsidRPr="000702BF">
              <w:t xml:space="preserve"> </w:t>
            </w:r>
            <w:r w:rsidRPr="000702BF">
              <w:t>+</w:t>
            </w:r>
            <w:r w:rsidR="008D0E0E" w:rsidRPr="000702BF">
              <w:t xml:space="preserve"> </w:t>
            </w:r>
            <w:r w:rsidRPr="000702BF">
              <w:t>10log</w:t>
            </w:r>
            <w:r w:rsidRPr="000702BF">
              <w:rPr>
                <w:vertAlign w:val="subscript"/>
              </w:rPr>
              <w:t>10</w:t>
            </w:r>
            <w:r w:rsidRPr="000702BF">
              <w:t>(BW</w:t>
            </w:r>
            <w:r w:rsidRPr="000702BF">
              <w:rPr>
                <w:vertAlign w:val="subscript"/>
              </w:rPr>
              <w:t>Channel</w:t>
            </w:r>
            <w:r w:rsidR="008D0E0E" w:rsidRPr="000702BF">
              <w:t xml:space="preserve"> </w:t>
            </w:r>
            <w:r w:rsidRPr="000702BF">
              <w:t>/20))</w:t>
            </w:r>
            <w:r w:rsidR="008D0E0E" w:rsidRPr="000702BF">
              <w:t xml:space="preserve"> </w:t>
            </w:r>
            <w:r w:rsidRPr="000702BF">
              <w:t>dB</w:t>
            </w:r>
            <w:r w:rsidR="008D0E0E" w:rsidRPr="000702BF">
              <w:t xml:space="preserve"> </w:t>
            </w:r>
          </w:p>
        </w:tc>
      </w:tr>
      <w:tr w:rsidR="00D84448" w:rsidRPr="000702BF" w14:paraId="12ECF010" w14:textId="77777777" w:rsidTr="008D0E0E">
        <w:trPr>
          <w:jc w:val="center"/>
        </w:trPr>
        <w:tc>
          <w:tcPr>
            <w:tcW w:w="661" w:type="pct"/>
            <w:vAlign w:val="center"/>
          </w:tcPr>
          <w:p w14:paraId="5D86629D" w14:textId="02F1F465" w:rsidR="00D84448" w:rsidRPr="000702BF" w:rsidRDefault="00D84448" w:rsidP="00AE3F12">
            <w:pPr>
              <w:pStyle w:val="TAC"/>
              <w:rPr>
                <w:vertAlign w:val="subscript"/>
              </w:rPr>
            </w:pPr>
            <w:r w:rsidRPr="000702BF">
              <w:t>P</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(CW)</w:t>
            </w:r>
          </w:p>
        </w:tc>
        <w:tc>
          <w:tcPr>
            <w:tcW w:w="397" w:type="pct"/>
            <w:vAlign w:val="center"/>
          </w:tcPr>
          <w:p w14:paraId="0781F9FB" w14:textId="77777777" w:rsidR="00D84448" w:rsidRPr="000702BF" w:rsidRDefault="00D84448" w:rsidP="00AE3F12">
            <w:pPr>
              <w:pStyle w:val="TAC"/>
            </w:pPr>
            <w:r w:rsidRPr="000702BF">
              <w:t>dBm</w:t>
            </w:r>
          </w:p>
        </w:tc>
        <w:tc>
          <w:tcPr>
            <w:tcW w:w="3942" w:type="pct"/>
            <w:gridSpan w:val="3"/>
            <w:vAlign w:val="center"/>
          </w:tcPr>
          <w:p w14:paraId="205FB69A" w14:textId="77777777" w:rsidR="00D84448" w:rsidRPr="000702BF" w:rsidRDefault="00D84448" w:rsidP="00AE3F12">
            <w:pPr>
              <w:pStyle w:val="TAC"/>
            </w:pPr>
            <w:r w:rsidRPr="000702BF">
              <w:t>-46</w:t>
            </w:r>
          </w:p>
        </w:tc>
      </w:tr>
      <w:tr w:rsidR="00D84448" w:rsidRPr="000702BF" w14:paraId="14C18645" w14:textId="77777777" w:rsidTr="008D0E0E">
        <w:trPr>
          <w:jc w:val="center"/>
        </w:trPr>
        <w:tc>
          <w:tcPr>
            <w:tcW w:w="661" w:type="pct"/>
            <w:vAlign w:val="center"/>
          </w:tcPr>
          <w:p w14:paraId="26C25F8B" w14:textId="35DCAB7E" w:rsidR="00D84448" w:rsidRPr="000702BF" w:rsidRDefault="00D84448" w:rsidP="00AE3F12">
            <w:pPr>
              <w:pStyle w:val="TAC"/>
            </w:pPr>
            <w:r w:rsidRPr="000702BF">
              <w:t>P</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(Modulated)</w:t>
            </w:r>
          </w:p>
        </w:tc>
        <w:tc>
          <w:tcPr>
            <w:tcW w:w="397" w:type="pct"/>
            <w:vAlign w:val="center"/>
          </w:tcPr>
          <w:p w14:paraId="09D82726" w14:textId="77777777" w:rsidR="00D84448" w:rsidRPr="000702BF" w:rsidRDefault="00D84448" w:rsidP="00AE3F12">
            <w:pPr>
              <w:pStyle w:val="TAC"/>
            </w:pPr>
            <w:r w:rsidRPr="000702BF">
              <w:t>dBm</w:t>
            </w:r>
          </w:p>
        </w:tc>
        <w:tc>
          <w:tcPr>
            <w:tcW w:w="3942" w:type="pct"/>
            <w:gridSpan w:val="3"/>
            <w:vAlign w:val="center"/>
          </w:tcPr>
          <w:p w14:paraId="44629381" w14:textId="77777777" w:rsidR="00D84448" w:rsidRPr="000702BF" w:rsidRDefault="00D84448" w:rsidP="00AE3F12">
            <w:pPr>
              <w:pStyle w:val="TAC"/>
            </w:pPr>
            <w:r w:rsidRPr="000702BF">
              <w:t>-46</w:t>
            </w:r>
          </w:p>
        </w:tc>
      </w:tr>
      <w:tr w:rsidR="00D84448" w:rsidRPr="000702BF" w14:paraId="10ADA4A4" w14:textId="77777777" w:rsidTr="008D0E0E">
        <w:trPr>
          <w:jc w:val="center"/>
        </w:trPr>
        <w:tc>
          <w:tcPr>
            <w:tcW w:w="661" w:type="pct"/>
            <w:vAlign w:val="center"/>
          </w:tcPr>
          <w:p w14:paraId="5F48C6B4" w14:textId="75A3A28E" w:rsidR="00D84448" w:rsidRPr="000702BF" w:rsidRDefault="00D84448" w:rsidP="00AE3F12">
            <w:pPr>
              <w:pStyle w:val="TAC"/>
            </w:pPr>
            <w:r w:rsidRPr="000702BF">
              <w:t>BW</w:t>
            </w:r>
            <w:r w:rsidRPr="000702BF">
              <w:rPr>
                <w:vertAlign w:val="subscript"/>
              </w:rPr>
              <w:t>Interferer</w:t>
            </w:r>
            <w:r w:rsidR="008D0E0E" w:rsidRPr="000702BF">
              <w:rPr>
                <w:vertAlign w:val="subscript"/>
              </w:rPr>
              <w:t xml:space="preserve"> </w:t>
            </w:r>
            <w:r w:rsidRPr="000702BF">
              <w:rPr>
                <w:vertAlign w:val="subscript"/>
              </w:rPr>
              <w:t>2</w:t>
            </w:r>
          </w:p>
        </w:tc>
        <w:tc>
          <w:tcPr>
            <w:tcW w:w="397" w:type="pct"/>
            <w:vAlign w:val="center"/>
          </w:tcPr>
          <w:p w14:paraId="05FBC5BB" w14:textId="77777777" w:rsidR="00D84448" w:rsidRPr="000702BF" w:rsidRDefault="00D84448" w:rsidP="00AE3F12">
            <w:pPr>
              <w:pStyle w:val="TAC"/>
            </w:pPr>
            <w:r w:rsidRPr="000702BF">
              <w:t>MHz</w:t>
            </w:r>
          </w:p>
        </w:tc>
        <w:tc>
          <w:tcPr>
            <w:tcW w:w="3942" w:type="pct"/>
            <w:gridSpan w:val="3"/>
            <w:vAlign w:val="center"/>
          </w:tcPr>
          <w:p w14:paraId="26DD3E59" w14:textId="77777777" w:rsidR="00D84448" w:rsidRPr="000702BF" w:rsidRDefault="00D84448" w:rsidP="00AE3F12">
            <w:pPr>
              <w:pStyle w:val="TAC"/>
            </w:pPr>
            <w:r w:rsidRPr="000702BF">
              <w:t>5</w:t>
            </w:r>
          </w:p>
        </w:tc>
      </w:tr>
      <w:tr w:rsidR="00D84448" w:rsidRPr="000702BF" w14:paraId="27FE3E9B" w14:textId="77777777" w:rsidTr="008D0E0E">
        <w:trPr>
          <w:jc w:val="center"/>
        </w:trPr>
        <w:tc>
          <w:tcPr>
            <w:tcW w:w="661" w:type="pct"/>
            <w:vAlign w:val="center"/>
          </w:tcPr>
          <w:p w14:paraId="7091E5EA" w14:textId="5073D58D"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t xml:space="preserve"> </w:t>
            </w:r>
            <w:r w:rsidRPr="000702BF">
              <w:t>(Offset)</w:t>
            </w:r>
          </w:p>
        </w:tc>
        <w:tc>
          <w:tcPr>
            <w:tcW w:w="397" w:type="pct"/>
            <w:vAlign w:val="center"/>
          </w:tcPr>
          <w:p w14:paraId="282E4702" w14:textId="77777777" w:rsidR="00D84448" w:rsidRPr="000702BF" w:rsidRDefault="00D84448" w:rsidP="00AE3F12">
            <w:pPr>
              <w:pStyle w:val="TAC"/>
            </w:pPr>
            <w:r w:rsidRPr="000702BF">
              <w:t>MHz</w:t>
            </w:r>
          </w:p>
        </w:tc>
        <w:tc>
          <w:tcPr>
            <w:tcW w:w="3942" w:type="pct"/>
            <w:gridSpan w:val="3"/>
            <w:vAlign w:val="center"/>
          </w:tcPr>
          <w:p w14:paraId="1266DB17" w14:textId="2D900A5E"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p w14:paraId="0EEFC026" w14:textId="77777777" w:rsidR="00D84448" w:rsidRPr="000702BF" w:rsidRDefault="00D84448" w:rsidP="00AE3F12">
            <w:pPr>
              <w:pStyle w:val="TAC"/>
            </w:pPr>
            <w:r w:rsidRPr="000702BF">
              <w:t>/</w:t>
            </w:r>
          </w:p>
          <w:p w14:paraId="1EAB2D86" w14:textId="385722B9" w:rsidR="00D84448" w:rsidRPr="000702BF" w:rsidRDefault="00D84448" w:rsidP="00AE3F12">
            <w:pPr>
              <w:pStyle w:val="TAC"/>
            </w:pPr>
            <w:r w:rsidRPr="000702BF">
              <w:t>+BW</w:t>
            </w:r>
            <w:r w:rsidRPr="000702BF">
              <w:rPr>
                <w:vertAlign w:val="subscript"/>
              </w:rPr>
              <w:t>channel</w:t>
            </w:r>
            <w:r w:rsidRPr="000702BF">
              <w:t>/2</w:t>
            </w:r>
            <w:r w:rsidR="008D0E0E" w:rsidRPr="000702BF">
              <w:t xml:space="preserve"> </w:t>
            </w:r>
            <w:r w:rsidRPr="000702BF">
              <w:t>+</w:t>
            </w:r>
            <w:r w:rsidR="008D0E0E" w:rsidRPr="000702BF">
              <w:t xml:space="preserve"> </w:t>
            </w:r>
            <w:r w:rsidRPr="000702BF">
              <w:t>7.5</w:t>
            </w:r>
          </w:p>
        </w:tc>
      </w:tr>
      <w:tr w:rsidR="00D84448" w:rsidRPr="000702BF" w14:paraId="2C0F185F" w14:textId="77777777" w:rsidTr="008D0E0E">
        <w:trPr>
          <w:jc w:val="center"/>
        </w:trPr>
        <w:tc>
          <w:tcPr>
            <w:tcW w:w="661" w:type="pct"/>
            <w:vAlign w:val="center"/>
          </w:tcPr>
          <w:p w14:paraId="5FB47A60" w14:textId="53A73EC9" w:rsidR="00D84448" w:rsidRPr="000702BF" w:rsidRDefault="00D84448" w:rsidP="00AE3F12">
            <w:pPr>
              <w:pStyle w:val="TAC"/>
            </w:pPr>
            <w:r w:rsidRPr="000702BF">
              <w:t>F</w:t>
            </w:r>
            <w:r w:rsidRPr="000702BF">
              <w:rPr>
                <w:vertAlign w:val="subscript"/>
              </w:rPr>
              <w:t>Interferer</w:t>
            </w:r>
            <w:r w:rsidR="008D0E0E" w:rsidRPr="000702BF">
              <w:rPr>
                <w:vertAlign w:val="subscript"/>
              </w:rPr>
              <w:t xml:space="preserve"> </w:t>
            </w:r>
            <w:r w:rsidRPr="000702BF">
              <w:rPr>
                <w:vertAlign w:val="subscript"/>
              </w:rPr>
              <w:t>2</w:t>
            </w:r>
            <w:r w:rsidR="008D0E0E" w:rsidRPr="000702BF">
              <w:t xml:space="preserve"> </w:t>
            </w:r>
            <w:r w:rsidRPr="000702BF">
              <w:t>(Offset)</w:t>
            </w:r>
          </w:p>
        </w:tc>
        <w:tc>
          <w:tcPr>
            <w:tcW w:w="397" w:type="pct"/>
            <w:vAlign w:val="center"/>
          </w:tcPr>
          <w:p w14:paraId="29C7AC50" w14:textId="77777777" w:rsidR="00D84448" w:rsidRPr="000702BF" w:rsidRDefault="00D84448" w:rsidP="00AE3F12">
            <w:pPr>
              <w:pStyle w:val="TAC"/>
            </w:pPr>
            <w:r w:rsidRPr="000702BF">
              <w:t>MHz</w:t>
            </w:r>
          </w:p>
        </w:tc>
        <w:tc>
          <w:tcPr>
            <w:tcW w:w="3942" w:type="pct"/>
            <w:gridSpan w:val="3"/>
            <w:vAlign w:val="center"/>
          </w:tcPr>
          <w:p w14:paraId="6C2A4111" w14:textId="4636527F" w:rsidR="00D84448" w:rsidRPr="000702BF" w:rsidRDefault="00D84448" w:rsidP="00AE3F12">
            <w:pPr>
              <w:pStyle w:val="TAC"/>
              <w:rPr>
                <w:bCs/>
              </w:rPr>
            </w:pPr>
            <w:r w:rsidRPr="000702BF">
              <w:t>2*F</w:t>
            </w:r>
            <w:r w:rsidRPr="000702BF">
              <w:rPr>
                <w:vertAlign w:val="subscript"/>
              </w:rPr>
              <w:t>Interferer</w:t>
            </w:r>
            <w:r w:rsidR="008D0E0E" w:rsidRPr="000702BF">
              <w:rPr>
                <w:vertAlign w:val="subscript"/>
              </w:rPr>
              <w:t xml:space="preserve"> </w:t>
            </w:r>
            <w:r w:rsidRPr="000702BF">
              <w:rPr>
                <w:vertAlign w:val="subscript"/>
              </w:rPr>
              <w:t>1</w:t>
            </w:r>
          </w:p>
        </w:tc>
      </w:tr>
      <w:tr w:rsidR="00D84448" w:rsidRPr="000702BF" w14:paraId="72EB7FA7" w14:textId="77777777" w:rsidTr="008D0E0E">
        <w:trPr>
          <w:jc w:val="center"/>
        </w:trPr>
        <w:tc>
          <w:tcPr>
            <w:tcW w:w="5000" w:type="pct"/>
            <w:gridSpan w:val="5"/>
          </w:tcPr>
          <w:p w14:paraId="5A26BD44" w14:textId="6B097244" w:rsidR="00D84448" w:rsidRPr="000702BF" w:rsidRDefault="00D84448"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transmitter</w:t>
            </w:r>
            <w:r w:rsidR="008D0E0E" w:rsidRPr="000702BF">
              <w:t xml:space="preserve"> </w:t>
            </w:r>
            <w:r w:rsidRPr="000702BF">
              <w:t>shall</w:t>
            </w:r>
            <w:r w:rsidR="008D0E0E" w:rsidRPr="000702BF">
              <w:t xml:space="preserve"> </w:t>
            </w:r>
            <w:r w:rsidRPr="000702BF">
              <w:t>be</w:t>
            </w:r>
            <w:r w:rsidR="008D0E0E" w:rsidRPr="000702BF">
              <w:t xml:space="preserve"> </w:t>
            </w:r>
            <w:r w:rsidRPr="000702BF">
              <w:t>set</w:t>
            </w:r>
            <w:r w:rsidR="008D0E0E" w:rsidRPr="000702BF">
              <w:t xml:space="preserve"> </w:t>
            </w:r>
            <w:r w:rsidRPr="000702BF">
              <w:t>to</w:t>
            </w:r>
            <w:r w:rsidR="008D0E0E" w:rsidRPr="000702BF">
              <w:t xml:space="preserve"> </w:t>
            </w:r>
            <w:r w:rsidRPr="000702BF">
              <w:t>4</w:t>
            </w:r>
            <w:r w:rsidR="008D0E0E" w:rsidRPr="000702BF">
              <w:t xml:space="preserve"> </w:t>
            </w:r>
            <w:r w:rsidRPr="000702BF">
              <w:t>dB</w:t>
            </w:r>
            <w:r w:rsidR="008D0E0E" w:rsidRPr="000702BF">
              <w:t xml:space="preserve"> </w:t>
            </w:r>
            <w:r w:rsidRPr="000702BF">
              <w:t>below</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at</w:t>
            </w:r>
            <w:r w:rsidR="008D0E0E" w:rsidRPr="000702BF">
              <w:t xml:space="preserve"> </w:t>
            </w:r>
            <w:r w:rsidRPr="000702BF">
              <w:t>the</w:t>
            </w:r>
            <w:r w:rsidR="008D0E0E" w:rsidRPr="000702BF">
              <w:t xml:space="preserve"> </w:t>
            </w:r>
            <w:r w:rsidRPr="000702BF">
              <w:t>minimum</w:t>
            </w:r>
            <w:r w:rsidR="008D0E0E" w:rsidRPr="000702BF">
              <w:t xml:space="preserve"> </w:t>
            </w:r>
            <w:r w:rsidRPr="000702BF">
              <w:t>UL</w:t>
            </w:r>
            <w:r w:rsidR="008D0E0E" w:rsidRPr="000702BF">
              <w:t xml:space="preserve"> </w:t>
            </w:r>
            <w:r w:rsidRPr="000702BF">
              <w:t>configuration</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7.3.2.3-3</w:t>
            </w:r>
            <w:r w:rsidR="008D0E0E" w:rsidRPr="000702BF">
              <w:t xml:space="preserve"> </w:t>
            </w:r>
            <w:r w:rsidRPr="000702BF">
              <w:t>with</w:t>
            </w:r>
            <w:r w:rsidR="008D0E0E" w:rsidRPr="000702BF">
              <w:t xml:space="preserve"> </w:t>
            </w:r>
            <w:r w:rsidRPr="000702BF">
              <w:t>P</w:t>
            </w:r>
            <w:r w:rsidRPr="000702BF">
              <w:rPr>
                <w:vertAlign w:val="subscript"/>
              </w:rPr>
              <w:t>CMAX_L,f,c</w:t>
            </w:r>
            <w:r w:rsidR="008D0E0E" w:rsidRPr="000702BF">
              <w:rPr>
                <w:vertAlign w:val="subscript"/>
              </w:rPr>
              <w:t xml:space="preserve"> </w:t>
            </w:r>
            <w:r w:rsidRPr="000702BF">
              <w:t>defined</w:t>
            </w:r>
            <w:r w:rsidR="008D0E0E" w:rsidRPr="000702BF">
              <w:t xml:space="preserve"> </w:t>
            </w:r>
            <w:r w:rsidRPr="000702BF">
              <w:t>in</w:t>
            </w:r>
            <w:r w:rsidR="008D0E0E" w:rsidRPr="000702BF">
              <w:t xml:space="preserve"> </w:t>
            </w:r>
            <w:r w:rsidRPr="000702BF">
              <w:t>clause</w:t>
            </w:r>
            <w:r w:rsidR="008D0E0E" w:rsidRPr="000702BF">
              <w:t xml:space="preserve"> </w:t>
            </w:r>
            <w:r w:rsidRPr="000702BF">
              <w:t>6.2.4.</w:t>
            </w:r>
          </w:p>
          <w:p w14:paraId="1B37C1DB" w14:textId="4FCA199C" w:rsidR="00D84448" w:rsidRPr="000702BF" w:rsidRDefault="00D84448" w:rsidP="00AE3F12">
            <w:pPr>
              <w:pStyle w:val="TAN"/>
              <w:rPr>
                <w:rFonts w:eastAsia="MS Mincho"/>
              </w:rPr>
            </w:pPr>
            <w:r w:rsidRPr="000702BF">
              <w:rPr>
                <w:rFonts w:eastAsia="MS Mincho"/>
              </w:rPr>
              <w:t>NOTE</w:t>
            </w:r>
            <w:r w:rsidR="008D0E0E" w:rsidRPr="000702BF">
              <w:rPr>
                <w:rFonts w:eastAsia="MS Mincho"/>
              </w:rPr>
              <w:t xml:space="preserve"> </w:t>
            </w:r>
            <w:r w:rsidRPr="000702BF">
              <w:rPr>
                <w:rFonts w:eastAsia="MS Mincho"/>
              </w:rPr>
              <w:t>2:</w:t>
            </w:r>
            <w:r w:rsidRPr="000702BF">
              <w:rPr>
                <w:rFonts w:eastAsia="MS Mincho"/>
              </w:rPr>
              <w:tab/>
              <w:t>Reference</w:t>
            </w:r>
            <w:r w:rsidR="008D0E0E" w:rsidRPr="000702BF">
              <w:rPr>
                <w:rFonts w:eastAsia="MS Mincho"/>
              </w:rPr>
              <w:t xml:space="preserve"> </w:t>
            </w:r>
            <w:r w:rsidRPr="000702BF">
              <w:rPr>
                <w:rFonts w:eastAsia="MS Mincho"/>
              </w:rPr>
              <w:t>measurement</w:t>
            </w:r>
            <w:r w:rsidR="008D0E0E" w:rsidRPr="000702BF">
              <w:rPr>
                <w:rFonts w:eastAsia="MS Mincho"/>
              </w:rPr>
              <w:t xml:space="preserve"> </w:t>
            </w:r>
            <w:r w:rsidRPr="000702BF">
              <w:rPr>
                <w:rFonts w:eastAsia="MS Mincho"/>
              </w:rPr>
              <w:t>channel</w:t>
            </w:r>
            <w:r w:rsidR="008D0E0E" w:rsidRPr="000702BF">
              <w:rPr>
                <w:rFonts w:eastAsia="MS Mincho"/>
              </w:rPr>
              <w:t xml:space="preserve"> </w:t>
            </w:r>
            <w:r w:rsidRPr="000702BF">
              <w:rPr>
                <w:rFonts w:eastAsia="MS Mincho"/>
              </w:rPr>
              <w:t>is</w:t>
            </w:r>
            <w:r w:rsidR="008D0E0E" w:rsidRPr="000702BF">
              <w:rPr>
                <w:rFonts w:eastAsia="MS Mincho"/>
              </w:rPr>
              <w:t xml:space="preserve"> </w:t>
            </w:r>
            <w:r w:rsidRPr="000702BF">
              <w:rPr>
                <w:rFonts w:eastAsia="MS Mincho"/>
              </w:rPr>
              <w:t>specified</w:t>
            </w:r>
            <w:r w:rsidR="008D0E0E" w:rsidRPr="000702BF">
              <w:rPr>
                <w:rFonts w:eastAsia="MS Mincho"/>
              </w:rPr>
              <w:t xml:space="preserve"> </w:t>
            </w:r>
            <w:r w:rsidRPr="000702BF">
              <w:rPr>
                <w:rFonts w:eastAsia="MS Mincho"/>
              </w:rPr>
              <w:t>in</w:t>
            </w:r>
            <w:r w:rsidR="008D0E0E" w:rsidRPr="000702BF">
              <w:rPr>
                <w:rFonts w:eastAsia="MS Mincho"/>
              </w:rPr>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rPr>
                <w:rFonts w:eastAsia="MS Mincho"/>
              </w:rPr>
              <w:t>Annexes</w:t>
            </w:r>
            <w:r w:rsidR="008D0E0E" w:rsidRPr="000702BF">
              <w:rPr>
                <w:rFonts w:eastAsia="MS Mincho"/>
              </w:rPr>
              <w:t xml:space="preserve"> </w:t>
            </w:r>
            <w:r w:rsidRPr="000702BF">
              <w:rPr>
                <w:rFonts w:eastAsia="MS Mincho"/>
              </w:rPr>
              <w:t>A.2.2</w:t>
            </w:r>
            <w:r w:rsidR="008D0E0E" w:rsidRPr="000702BF">
              <w:rPr>
                <w:rFonts w:eastAsia="MS Mincho"/>
              </w:rPr>
              <w:t xml:space="preserve"> </w:t>
            </w:r>
            <w:r w:rsidRPr="000702BF">
              <w:rPr>
                <w:rFonts w:eastAsia="MS Mincho"/>
              </w:rPr>
              <w:t>and</w:t>
            </w:r>
            <w:r w:rsidR="008D0E0E" w:rsidRPr="000702BF">
              <w:rPr>
                <w:rFonts w:eastAsia="MS Mincho"/>
              </w:rPr>
              <w:t xml:space="preserve"> </w:t>
            </w:r>
            <w:r w:rsidRPr="000702BF">
              <w:rPr>
                <w:rFonts w:eastAsia="MS Mincho"/>
              </w:rPr>
              <w:t>A.3.2</w:t>
            </w:r>
            <w:r w:rsidR="008D0E0E" w:rsidRPr="000702BF">
              <w:rPr>
                <w:rFonts w:eastAsia="MS Mincho"/>
              </w:rPr>
              <w:t xml:space="preserve"> </w:t>
            </w:r>
            <w:r w:rsidRPr="000702BF">
              <w:rPr>
                <w:rFonts w:eastAsia="MS Mincho"/>
              </w:rPr>
              <w:t>(with</w:t>
            </w:r>
            <w:r w:rsidR="008D0E0E" w:rsidRPr="000702BF">
              <w:rPr>
                <w:rFonts w:eastAsia="MS Mincho"/>
              </w:rPr>
              <w:t xml:space="preserve"> </w:t>
            </w:r>
            <w:r w:rsidRPr="000702BF">
              <w:rPr>
                <w:rFonts w:eastAsia="MS Mincho"/>
              </w:rPr>
              <w:t>one</w:t>
            </w:r>
            <w:r w:rsidR="008D0E0E" w:rsidRPr="000702BF">
              <w:rPr>
                <w:rFonts w:eastAsia="MS Mincho"/>
              </w:rPr>
              <w:t xml:space="preserve"> </w:t>
            </w:r>
            <w:r w:rsidRPr="000702BF">
              <w:rPr>
                <w:rFonts w:eastAsia="MS Mincho"/>
              </w:rPr>
              <w:t>sided</w:t>
            </w:r>
            <w:r w:rsidR="008D0E0E" w:rsidRPr="000702BF">
              <w:rPr>
                <w:rFonts w:eastAsia="MS Mincho"/>
              </w:rPr>
              <w:t xml:space="preserve"> </w:t>
            </w:r>
            <w:r w:rsidRPr="000702BF">
              <w:rPr>
                <w:rFonts w:eastAsia="MS Mincho"/>
              </w:rPr>
              <w:t>dynamic</w:t>
            </w:r>
            <w:r w:rsidR="008D0E0E" w:rsidRPr="000702BF">
              <w:rPr>
                <w:rFonts w:eastAsia="MS Mincho"/>
              </w:rPr>
              <w:t xml:space="preserve"> </w:t>
            </w:r>
            <w:r w:rsidRPr="000702BF">
              <w:rPr>
                <w:rFonts w:eastAsia="MS Mincho"/>
              </w:rPr>
              <w:t>OCNG</w:t>
            </w:r>
            <w:r w:rsidR="008D0E0E" w:rsidRPr="000702BF">
              <w:rPr>
                <w:rFonts w:eastAsia="MS Mincho"/>
              </w:rPr>
              <w:t xml:space="preserve"> </w:t>
            </w:r>
            <w:r w:rsidRPr="000702BF">
              <w:rPr>
                <w:rFonts w:eastAsia="MS Mincho"/>
              </w:rPr>
              <w:t>Pattern</w:t>
            </w:r>
            <w:r w:rsidR="008D0E0E" w:rsidRPr="000702BF">
              <w:rPr>
                <w:rFonts w:eastAsia="MS Mincho"/>
              </w:rPr>
              <w:t xml:space="preserve"> </w:t>
            </w:r>
            <w:r w:rsidRPr="000702BF">
              <w:rPr>
                <w:rFonts w:eastAsia="MS Mincho"/>
              </w:rPr>
              <w:t>OP.1</w:t>
            </w:r>
            <w:r w:rsidR="008D0E0E" w:rsidRPr="000702BF">
              <w:rPr>
                <w:rFonts w:eastAsia="MS Mincho"/>
              </w:rPr>
              <w:t xml:space="preserve"> </w:t>
            </w:r>
            <w:r w:rsidRPr="000702BF">
              <w:rPr>
                <w:rFonts w:eastAsia="MS Mincho"/>
              </w:rPr>
              <w:t>FDD</w:t>
            </w:r>
            <w:r w:rsidR="008D0E0E" w:rsidRPr="000702BF">
              <w:rPr>
                <w:rFonts w:eastAsia="MS Mincho"/>
              </w:rPr>
              <w:t xml:space="preserve"> </w:t>
            </w:r>
            <w:r w:rsidRPr="000702BF">
              <w:rPr>
                <w:rFonts w:eastAsia="MS Mincho"/>
              </w:rPr>
              <w:t>for</w:t>
            </w:r>
            <w:r w:rsidR="008D0E0E" w:rsidRPr="000702BF">
              <w:rPr>
                <w:rFonts w:eastAsia="MS Mincho"/>
              </w:rPr>
              <w:t xml:space="preserve"> </w:t>
            </w:r>
            <w:r w:rsidRPr="000702BF">
              <w:rPr>
                <w:rFonts w:eastAsia="MS Mincho"/>
              </w:rPr>
              <w:t>the</w:t>
            </w:r>
            <w:r w:rsidR="008D0E0E" w:rsidRPr="000702BF">
              <w:rPr>
                <w:rFonts w:eastAsia="MS Mincho"/>
              </w:rPr>
              <w:t xml:space="preserve"> </w:t>
            </w:r>
            <w:r w:rsidRPr="000702BF">
              <w:rPr>
                <w:rFonts w:eastAsia="MS Mincho"/>
              </w:rPr>
              <w:t>DL-signal</w:t>
            </w:r>
            <w:r w:rsidR="008D0E0E" w:rsidRPr="000702BF">
              <w:rPr>
                <w:rFonts w:eastAsia="MS Mincho"/>
              </w:rPr>
              <w:t xml:space="preserve"> </w:t>
            </w:r>
            <w:r w:rsidRPr="000702BF">
              <w:rPr>
                <w:rFonts w:eastAsia="MS Mincho"/>
              </w:rPr>
              <w:t>as</w:t>
            </w:r>
            <w:r w:rsidR="008D0E0E" w:rsidRPr="000702BF">
              <w:rPr>
                <w:rFonts w:eastAsia="MS Mincho"/>
              </w:rPr>
              <w:t xml:space="preserve"> </w:t>
            </w:r>
            <w:r w:rsidRPr="000702BF">
              <w:rPr>
                <w:rFonts w:eastAsia="MS Mincho"/>
              </w:rPr>
              <w:t>described</w:t>
            </w:r>
            <w:r w:rsidR="008D0E0E" w:rsidRPr="000702BF">
              <w:rPr>
                <w:rFonts w:eastAsia="MS Mincho"/>
              </w:rPr>
              <w:t xml:space="preserve"> </w:t>
            </w:r>
            <w:r w:rsidRPr="000702BF">
              <w:rPr>
                <w:rFonts w:eastAsia="MS Mincho"/>
              </w:rPr>
              <w:t>in</w:t>
            </w:r>
            <w:r w:rsidR="008D0E0E" w:rsidRPr="000702BF">
              <w:rPr>
                <w:rFonts w:eastAsia="MS Mincho"/>
              </w:rPr>
              <w:t xml:space="preserve"> </w:t>
            </w:r>
            <w:r w:rsidRPr="000702BF">
              <w:rPr>
                <w:rFonts w:eastAsia="MS Mincho"/>
              </w:rPr>
              <w:t>Annex</w:t>
            </w:r>
            <w:r w:rsidR="008D0E0E" w:rsidRPr="000702BF">
              <w:rPr>
                <w:rFonts w:eastAsia="MS Mincho"/>
              </w:rPr>
              <w:t xml:space="preserve"> </w:t>
            </w:r>
            <w:r w:rsidRPr="000702BF">
              <w:rPr>
                <w:rFonts w:eastAsia="MS Mincho"/>
              </w:rPr>
              <w:t>A.5.1.1).</w:t>
            </w:r>
          </w:p>
          <w:p w14:paraId="4514B477" w14:textId="5DC8D162" w:rsidR="00D84448" w:rsidRPr="000702BF" w:rsidRDefault="00D84448" w:rsidP="00AE3F12">
            <w:pPr>
              <w:pStyle w:val="TAN"/>
            </w:pPr>
            <w:r w:rsidRPr="000702BF">
              <w:t>NOTE</w:t>
            </w:r>
            <w:r w:rsidR="008D0E0E" w:rsidRPr="000702BF">
              <w:t xml:space="preserve"> </w:t>
            </w:r>
            <w:r w:rsidRPr="000702BF">
              <w:t>3:</w:t>
            </w:r>
            <w:r w:rsidRPr="000702BF">
              <w:tab/>
              <w:t>The</w:t>
            </w:r>
            <w:r w:rsidR="008D0E0E" w:rsidRPr="000702BF">
              <w:t xml:space="preserve"> </w:t>
            </w:r>
            <w:r w:rsidRPr="000702BF">
              <w:t>modulated</w:t>
            </w:r>
            <w:r w:rsidR="008D0E0E" w:rsidRPr="000702BF">
              <w:t xml:space="preserve"> </w:t>
            </w:r>
            <w:r w:rsidRPr="000702BF">
              <w:t>interferer</w:t>
            </w:r>
            <w:r w:rsidR="008D0E0E" w:rsidRPr="000702BF">
              <w:t xml:space="preserve"> </w:t>
            </w:r>
            <w:r w:rsidRPr="000702BF">
              <w:t>consists</w:t>
            </w:r>
            <w:r w:rsidR="008D0E0E" w:rsidRPr="000702BF">
              <w:t xml:space="preserve"> </w:t>
            </w:r>
            <w:r w:rsidRPr="000702BF">
              <w:t>of</w:t>
            </w:r>
            <w:r w:rsidR="008D0E0E" w:rsidRPr="000702BF">
              <w:t xml:space="preserve"> </w:t>
            </w:r>
            <w:r w:rsidRPr="000702BF">
              <w:t>the</w:t>
            </w:r>
            <w:r w:rsidR="008D0E0E" w:rsidRPr="000702BF">
              <w:t xml:space="preserve"> </w:t>
            </w:r>
            <w:r w:rsidRPr="000702BF">
              <w:t>Reference</w:t>
            </w:r>
            <w:r w:rsidR="008D0E0E" w:rsidRPr="000702BF">
              <w:t xml:space="preserve"> </w:t>
            </w:r>
            <w:r w:rsidRPr="000702BF">
              <w:t>measurement</w:t>
            </w:r>
            <w:r w:rsidR="008D0E0E" w:rsidRPr="000702BF">
              <w:t xml:space="preserve"> </w:t>
            </w:r>
            <w:r w:rsidRPr="000702BF">
              <w:t>channel</w:t>
            </w:r>
            <w:r w:rsidR="008D0E0E" w:rsidRPr="000702BF">
              <w:t xml:space="preserve"> </w:t>
            </w:r>
            <w:r w:rsidRPr="000702BF">
              <w:t>specified</w:t>
            </w:r>
            <w:r w:rsidR="008D0E0E" w:rsidRPr="000702BF">
              <w:t xml:space="preserve"> </w:t>
            </w:r>
            <w:r w:rsidRPr="000702BF">
              <w:t>in</w:t>
            </w:r>
            <w:r w:rsidR="008D0E0E" w:rsidRPr="000702BF">
              <w:t xml:space="preserve"> </w:t>
            </w:r>
            <w:r w:rsidRPr="000702BF">
              <w:t>3GPP</w:t>
            </w:r>
            <w:r w:rsidR="008D0E0E" w:rsidRPr="000702BF">
              <w:t xml:space="preserve"> </w:t>
            </w:r>
            <w:r w:rsidRPr="000702BF">
              <w:t>TS</w:t>
            </w:r>
            <w:r w:rsidR="008D0E0E" w:rsidRPr="000702BF">
              <w:t xml:space="preserve"> </w:t>
            </w:r>
            <w:r w:rsidRPr="000702BF">
              <w:t>38.101-1</w:t>
            </w:r>
            <w:r w:rsidR="008D0E0E" w:rsidRPr="000702BF">
              <w:t xml:space="preserve"> </w:t>
            </w:r>
            <w:r w:rsidRPr="000702BF">
              <w:t>[5]</w:t>
            </w:r>
            <w:r w:rsidR="008D0E0E" w:rsidRPr="000702BF">
              <w:t xml:space="preserve"> </w:t>
            </w:r>
            <w:r w:rsidRPr="000702BF">
              <w:t>Annexes</w:t>
            </w:r>
            <w:r w:rsidR="008D0E0E" w:rsidRPr="000702BF">
              <w:t xml:space="preserve"> </w:t>
            </w:r>
            <w:r w:rsidRPr="000702BF">
              <w:t>A.3.2.2</w:t>
            </w:r>
            <w:r w:rsidR="008D0E0E" w:rsidRPr="000702BF">
              <w:t xml:space="preserve"> </w:t>
            </w:r>
            <w:r w:rsidRPr="000702BF">
              <w:t>with</w:t>
            </w:r>
            <w:r w:rsidR="008D0E0E" w:rsidRPr="000702BF">
              <w:t xml:space="preserve"> </w:t>
            </w:r>
            <w:r w:rsidRPr="000702BF">
              <w:t>one</w:t>
            </w:r>
            <w:r w:rsidR="008D0E0E" w:rsidRPr="000702BF">
              <w:t xml:space="preserve"> </w:t>
            </w:r>
            <w:r w:rsidRPr="000702BF">
              <w:t>sided</w:t>
            </w:r>
            <w:r w:rsidR="008D0E0E" w:rsidRPr="000702BF">
              <w:t xml:space="preserve"> </w:t>
            </w:r>
            <w:r w:rsidRPr="000702BF">
              <w:t>dynamic</w:t>
            </w:r>
            <w:r w:rsidR="008D0E0E" w:rsidRPr="000702BF">
              <w:t xml:space="preserve"> </w:t>
            </w:r>
            <w:r w:rsidRPr="000702BF">
              <w:t>OCNG</w:t>
            </w:r>
            <w:r w:rsidR="008D0E0E" w:rsidRPr="000702BF">
              <w:t xml:space="preserve"> </w:t>
            </w:r>
            <w:r w:rsidRPr="000702BF">
              <w:t>Pattern</w:t>
            </w:r>
            <w:r w:rsidR="008D0E0E" w:rsidRPr="000702BF">
              <w:t xml:space="preserve"> </w:t>
            </w:r>
            <w:r w:rsidRPr="000702BF">
              <w:t>OP.1</w:t>
            </w:r>
            <w:r w:rsidR="008D0E0E" w:rsidRPr="000702BF">
              <w:t xml:space="preserve"> </w:t>
            </w:r>
            <w:r w:rsidRPr="000702BF">
              <w:t>FDD</w:t>
            </w:r>
            <w:r w:rsidR="008D0E0E" w:rsidRPr="000702BF">
              <w:t xml:space="preserve"> </w:t>
            </w:r>
            <w:r w:rsidRPr="000702BF">
              <w:t>for</w:t>
            </w:r>
            <w:r w:rsidR="008D0E0E" w:rsidRPr="000702BF">
              <w:t xml:space="preserve"> </w:t>
            </w:r>
            <w:r w:rsidRPr="000702BF">
              <w:t>the</w:t>
            </w:r>
            <w:r w:rsidR="008D0E0E" w:rsidRPr="000702BF">
              <w:t xml:space="preserve"> </w:t>
            </w:r>
            <w:r w:rsidRPr="000702BF">
              <w:t>DL-signal</w:t>
            </w:r>
            <w:r w:rsidR="008D0E0E" w:rsidRPr="000702BF">
              <w:t xml:space="preserve"> </w:t>
            </w:r>
            <w:r w:rsidRPr="000702BF">
              <w:t>as</w:t>
            </w:r>
            <w:r w:rsidR="008D0E0E" w:rsidRPr="000702BF">
              <w:t xml:space="preserve"> </w:t>
            </w:r>
            <w:r w:rsidRPr="000702BF">
              <w:t>described</w:t>
            </w:r>
            <w:r w:rsidR="008D0E0E" w:rsidRPr="000702BF">
              <w:t xml:space="preserve"> </w:t>
            </w:r>
            <w:r w:rsidRPr="000702BF">
              <w:t>in</w:t>
            </w:r>
            <w:r w:rsidR="008D0E0E" w:rsidRPr="000702BF">
              <w:t xml:space="preserve"> </w:t>
            </w:r>
            <w:r w:rsidRPr="000702BF">
              <w:t>Annex</w:t>
            </w:r>
            <w:r w:rsidR="008D0E0E" w:rsidRPr="000702BF">
              <w:t xml:space="preserve"> </w:t>
            </w:r>
            <w:r w:rsidRPr="000702BF">
              <w:t>A.5.1.1</w:t>
            </w:r>
            <w:r w:rsidR="008D0E0E" w:rsidRPr="000702BF">
              <w:t xml:space="preserve"> </w:t>
            </w:r>
            <w:r w:rsidRPr="000702BF">
              <w:t>and</w:t>
            </w:r>
            <w:r w:rsidR="008D0E0E" w:rsidRPr="000702BF">
              <w:t xml:space="preserve"> </w:t>
            </w:r>
            <w:r w:rsidRPr="000702BF">
              <w:t>15</w:t>
            </w:r>
            <w:r w:rsidR="008D0E0E" w:rsidRPr="000702BF">
              <w:t xml:space="preserve"> </w:t>
            </w:r>
            <w:r w:rsidRPr="000702BF">
              <w:t>kHz</w:t>
            </w:r>
            <w:r w:rsidR="008D0E0E" w:rsidRPr="000702BF">
              <w:t xml:space="preserve"> </w:t>
            </w:r>
            <w:r w:rsidRPr="000702BF">
              <w:t>SCS.</w:t>
            </w:r>
          </w:p>
          <w:p w14:paraId="465C2521" w14:textId="204871DC" w:rsidR="00D84448" w:rsidRPr="000702BF" w:rsidRDefault="00D84448" w:rsidP="00AE3F12">
            <w:pPr>
              <w:pStyle w:val="TAN"/>
            </w:pPr>
            <w:r w:rsidRPr="000702BF">
              <w:t>NOTE</w:t>
            </w:r>
            <w:r w:rsidR="008D0E0E" w:rsidRPr="000702BF">
              <w:t xml:space="preserve"> </w:t>
            </w:r>
            <w:r w:rsidRPr="000702BF">
              <w:t>4:</w:t>
            </w:r>
            <w:r w:rsidRPr="000702BF">
              <w:tab/>
              <w:t>The</w:t>
            </w:r>
            <w:r w:rsidR="008D0E0E" w:rsidRPr="000702BF">
              <w:t xml:space="preserve"> </w:t>
            </w:r>
            <w:r w:rsidRPr="000702BF">
              <w:t>F</w:t>
            </w:r>
            <w:r w:rsidRPr="000702BF">
              <w:rPr>
                <w:vertAlign w:val="subscript"/>
              </w:rPr>
              <w:t>interferer</w:t>
            </w:r>
            <w:r w:rsidR="008D0E0E" w:rsidRPr="000702BF">
              <w:rPr>
                <w:vertAlign w:val="subscript"/>
              </w:rPr>
              <w:t xml:space="preserve"> </w:t>
            </w:r>
            <w:r w:rsidRPr="000702BF">
              <w:rPr>
                <w:vertAlign w:val="subscript"/>
              </w:rPr>
              <w:t>1</w:t>
            </w:r>
            <w:r w:rsidR="008D0E0E" w:rsidRPr="000702BF">
              <w:rPr>
                <w:vertAlign w:val="subscript"/>
              </w:rPr>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CW</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F</w:t>
            </w:r>
            <w:r w:rsidRPr="000702BF">
              <w:rPr>
                <w:vertAlign w:val="subscript"/>
              </w:rPr>
              <w:t>interferer</w:t>
            </w:r>
            <w:r w:rsidR="008D0E0E" w:rsidRPr="000702BF">
              <w:t xml:space="preserve"> </w:t>
            </w:r>
            <w:r w:rsidRPr="000702BF">
              <w:rPr>
                <w:vertAlign w:val="subscript"/>
              </w:rPr>
              <w:t>2</w:t>
            </w:r>
            <w:r w:rsidR="008D0E0E" w:rsidRPr="000702BF">
              <w:t xml:space="preserve"> </w:t>
            </w:r>
            <w:r w:rsidRPr="000702BF">
              <w:t>(offset)</w:t>
            </w:r>
            <w:r w:rsidR="008D0E0E" w:rsidRPr="000702BF">
              <w:t xml:space="preserve"> </w:t>
            </w:r>
            <w:r w:rsidRPr="000702BF">
              <w:t>is</w:t>
            </w:r>
            <w:r w:rsidR="008D0E0E" w:rsidRPr="000702BF">
              <w:t xml:space="preserve"> </w:t>
            </w:r>
            <w:r w:rsidRPr="000702BF">
              <w:t>the</w:t>
            </w:r>
            <w:r w:rsidR="008D0E0E" w:rsidRPr="000702BF">
              <w:t xml:space="preserve"> </w:t>
            </w:r>
            <w:r w:rsidRPr="000702BF">
              <w:t>frequency</w:t>
            </w:r>
            <w:r w:rsidR="008D0E0E" w:rsidRPr="000702BF">
              <w:t xml:space="preserve"> </w:t>
            </w:r>
            <w:r w:rsidRPr="000702BF">
              <w:t>separation</w:t>
            </w:r>
            <w:r w:rsidR="008D0E0E" w:rsidRPr="000702BF">
              <w:t xml:space="preserve"> </w:t>
            </w:r>
            <w:r w:rsidRPr="000702BF">
              <w:t>of</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carrier</w:t>
            </w:r>
            <w:r w:rsidR="008D0E0E" w:rsidRPr="000702BF">
              <w:t xml:space="preserve"> </w:t>
            </w:r>
            <w:r w:rsidRPr="000702BF">
              <w:t>closest</w:t>
            </w:r>
            <w:r w:rsidR="008D0E0E" w:rsidRPr="000702BF">
              <w:t xml:space="preserve"> </w:t>
            </w:r>
            <w:r w:rsidRPr="000702BF">
              <w:t>to</w:t>
            </w:r>
            <w:r w:rsidR="008D0E0E" w:rsidRPr="000702BF">
              <w:t xml:space="preserve"> </w:t>
            </w:r>
            <w:r w:rsidRPr="000702BF">
              <w:t>the</w:t>
            </w:r>
            <w:r w:rsidR="008D0E0E" w:rsidRPr="000702BF">
              <w:t xml:space="preserve"> </w:t>
            </w:r>
            <w:r w:rsidRPr="000702BF">
              <w:t>interferer</w:t>
            </w:r>
            <w:r w:rsidR="008D0E0E" w:rsidRPr="000702BF">
              <w:t xml:space="preserve"> </w:t>
            </w:r>
            <w:r w:rsidRPr="000702BF">
              <w:t>and</w:t>
            </w:r>
            <w:r w:rsidR="008D0E0E" w:rsidRPr="000702BF">
              <w:t xml:space="preserve"> </w:t>
            </w:r>
            <w:r w:rsidRPr="000702BF">
              <w:t>the</w:t>
            </w:r>
            <w:r w:rsidR="008D0E0E" w:rsidRPr="000702BF">
              <w:t xml:space="preserve"> </w:t>
            </w:r>
            <w:r w:rsidRPr="000702BF">
              <w:t>centre</w:t>
            </w:r>
            <w:r w:rsidR="008D0E0E" w:rsidRPr="000702BF">
              <w:t xml:space="preserve"> </w:t>
            </w:r>
            <w:r w:rsidRPr="000702BF">
              <w:t>frequency</w:t>
            </w:r>
            <w:r w:rsidR="008D0E0E" w:rsidRPr="000702BF">
              <w:t xml:space="preserve"> </w:t>
            </w:r>
            <w:r w:rsidRPr="000702BF">
              <w:t>of</w:t>
            </w:r>
            <w:r w:rsidR="008D0E0E" w:rsidRPr="000702BF">
              <w:t xml:space="preserve"> </w:t>
            </w:r>
            <w:r w:rsidRPr="000702BF">
              <w:t>the</w:t>
            </w:r>
            <w:r w:rsidR="008D0E0E" w:rsidRPr="000702BF">
              <w:t xml:space="preserve"> </w:t>
            </w:r>
            <w:r w:rsidRPr="000702BF">
              <w:t>modulated</w:t>
            </w:r>
            <w:r w:rsidR="008D0E0E" w:rsidRPr="000702BF">
              <w:t xml:space="preserve"> </w:t>
            </w:r>
            <w:r w:rsidRPr="000702BF">
              <w:t>interferer.</w:t>
            </w:r>
          </w:p>
          <w:p w14:paraId="58092C0B" w14:textId="0BB12F1D" w:rsidR="00D84448" w:rsidRPr="000702BF" w:rsidRDefault="00D84448" w:rsidP="00AE3F12">
            <w:pPr>
              <w:pStyle w:val="TAN"/>
            </w:pPr>
            <w:r w:rsidRPr="000702BF">
              <w:t>NOTE</w:t>
            </w:r>
            <w:r w:rsidR="008D0E0E" w:rsidRPr="000702BF">
              <w:t xml:space="preserve"> </w:t>
            </w:r>
            <w:r w:rsidRPr="000702BF">
              <w:t>5:</w:t>
            </w:r>
            <w:r w:rsidR="008D0E0E" w:rsidRPr="000702BF">
              <w:t xml:space="preserve"> </w:t>
            </w:r>
            <w:r w:rsidRPr="000702BF">
              <w:tab/>
            </w:r>
            <w:r w:rsidRPr="000702BF">
              <w:rPr>
                <w:rFonts w:cs="Arial"/>
                <w:szCs w:val="18"/>
                <w:shd w:val="clear" w:color="auto" w:fill="FFFFFF"/>
              </w:rPr>
              <w:t>10log</w:t>
            </w:r>
            <w:r w:rsidRPr="000702BF">
              <w:rPr>
                <w:rFonts w:cs="Arial"/>
                <w:szCs w:val="18"/>
                <w:shd w:val="clear" w:color="auto" w:fill="FFFFFF"/>
                <w:vertAlign w:val="subscript"/>
              </w:rPr>
              <w:t>10</w:t>
            </w:r>
            <w:r w:rsidRPr="000702BF">
              <w:rPr>
                <w:rFonts w:cs="Arial"/>
                <w:szCs w:val="18"/>
                <w:shd w:val="clear" w:color="auto" w:fill="FFFFFF"/>
              </w:rPr>
              <w:t>(x)</w:t>
            </w:r>
            <w:r w:rsidR="008D0E0E" w:rsidRPr="000702BF">
              <w:rPr>
                <w:rFonts w:cs="Arial"/>
                <w:szCs w:val="18"/>
                <w:shd w:val="clear" w:color="auto" w:fill="FFFFFF"/>
              </w:rPr>
              <w:t xml:space="preserve"> </w:t>
            </w:r>
            <w:r w:rsidRPr="000702BF">
              <w:rPr>
                <w:rFonts w:cs="Arial"/>
                <w:szCs w:val="18"/>
                <w:shd w:val="clear" w:color="auto" w:fill="FFFFFF"/>
              </w:rPr>
              <w:t>is</w:t>
            </w:r>
            <w:r w:rsidR="008D0E0E" w:rsidRPr="000702BF">
              <w:rPr>
                <w:rFonts w:cs="Arial"/>
                <w:szCs w:val="18"/>
                <w:shd w:val="clear" w:color="auto" w:fill="FFFFFF"/>
              </w:rPr>
              <w:t xml:space="preserve"> </w:t>
            </w:r>
            <w:r w:rsidRPr="000702BF">
              <w:t>rounded</w:t>
            </w:r>
            <w:r w:rsidR="008D0E0E" w:rsidRPr="000702BF">
              <w:t xml:space="preserve"> </w:t>
            </w:r>
            <w:r w:rsidRPr="000702BF">
              <w:t>to</w:t>
            </w:r>
            <w:r w:rsidR="008D0E0E" w:rsidRPr="000702BF">
              <w:t xml:space="preserve"> </w:t>
            </w:r>
            <w:r w:rsidRPr="000702BF">
              <w:t>the</w:t>
            </w:r>
            <w:r w:rsidR="008D0E0E" w:rsidRPr="000702BF">
              <w:t xml:space="preserve"> </w:t>
            </w:r>
            <w:r w:rsidRPr="000702BF">
              <w:t>next</w:t>
            </w:r>
            <w:r w:rsidR="008D0E0E" w:rsidRPr="000702BF">
              <w:t xml:space="preserve"> </w:t>
            </w:r>
            <w:r w:rsidRPr="000702BF">
              <w:t>higher</w:t>
            </w:r>
            <w:r w:rsidR="008D0E0E" w:rsidRPr="000702BF">
              <w:t xml:space="preserve"> </w:t>
            </w:r>
            <w:r w:rsidRPr="000702BF">
              <w:t>0.5dB</w:t>
            </w:r>
            <w:r w:rsidR="008D0E0E" w:rsidRPr="000702BF">
              <w:t xml:space="preserve"> </w:t>
            </w:r>
            <w:r w:rsidRPr="000702BF">
              <w:t>value.</w:t>
            </w:r>
          </w:p>
        </w:tc>
      </w:tr>
    </w:tbl>
    <w:p w14:paraId="1C53EE0E" w14:textId="77777777" w:rsidR="0002370F" w:rsidRPr="000702BF" w:rsidRDefault="0002370F" w:rsidP="0002370F">
      <w:bookmarkStart w:id="1478" w:name="_Toc124256661"/>
      <w:bookmarkStart w:id="1479" w:name="_Toc123057968"/>
      <w:bookmarkStart w:id="1480" w:name="_Toc137543623"/>
    </w:p>
    <w:p w14:paraId="699F85A5" w14:textId="7F5C8B2B" w:rsidR="00737688" w:rsidRPr="000702BF" w:rsidRDefault="00737688" w:rsidP="00737688">
      <w:pPr>
        <w:pStyle w:val="Heading2"/>
      </w:pPr>
      <w:bookmarkStart w:id="1481" w:name="_Toc152356744"/>
      <w:r w:rsidRPr="000702BF">
        <w:t>7.9</w:t>
      </w:r>
      <w:r w:rsidRPr="000702BF">
        <w:tab/>
        <w:t>Spurious emissions</w:t>
      </w:r>
      <w:bookmarkEnd w:id="1478"/>
      <w:bookmarkEnd w:id="1479"/>
      <w:bookmarkEnd w:id="1480"/>
      <w:bookmarkEnd w:id="1481"/>
    </w:p>
    <w:p w14:paraId="2A671517" w14:textId="77777777" w:rsidR="00737688" w:rsidRPr="000702BF" w:rsidRDefault="00737688" w:rsidP="0002370F">
      <w:pPr>
        <w:pStyle w:val="Heading3"/>
      </w:pPr>
      <w:bookmarkStart w:id="1482" w:name="_Toc36227365"/>
      <w:bookmarkStart w:id="1483" w:name="_Toc27478651"/>
      <w:bookmarkStart w:id="1484" w:name="_Toc152356745"/>
      <w:r w:rsidRPr="000702BF">
        <w:t>7.</w:t>
      </w:r>
      <w:r w:rsidRPr="000702BF">
        <w:rPr>
          <w:rFonts w:eastAsia="MS Mincho"/>
        </w:rPr>
        <w:t>9</w:t>
      </w:r>
      <w:r w:rsidRPr="000702BF">
        <w:t>.1</w:t>
      </w:r>
      <w:r w:rsidRPr="000702BF">
        <w:tab/>
        <w:t>Test purpose</w:t>
      </w:r>
      <w:bookmarkEnd w:id="1482"/>
      <w:bookmarkEnd w:id="1483"/>
      <w:bookmarkEnd w:id="1484"/>
    </w:p>
    <w:p w14:paraId="4FA0DA50" w14:textId="77777777" w:rsidR="00737688" w:rsidRPr="000702BF" w:rsidRDefault="00737688" w:rsidP="00737688">
      <w:r w:rsidRPr="000702BF">
        <w:rPr>
          <w:rFonts w:eastAsia="??"/>
        </w:rPr>
        <w:t>The spurious emissions power is the power of emissions generated or amplified in a receiver that appear at the UE antenna connector.</w:t>
      </w:r>
    </w:p>
    <w:p w14:paraId="68E4096D" w14:textId="15F5CF00" w:rsidR="00737688" w:rsidRPr="000702BF" w:rsidRDefault="00737688" w:rsidP="00737688">
      <w:r w:rsidRPr="000702BF">
        <w:t>Test verifies the UE</w:t>
      </w:r>
      <w:r w:rsidR="0002370F" w:rsidRPr="000702BF">
        <w:t>'</w:t>
      </w:r>
      <w:r w:rsidRPr="000702BF">
        <w:t>s spurious emissions meet the requirements described in clause 7.9.3.</w:t>
      </w:r>
    </w:p>
    <w:p w14:paraId="0F4A76B0" w14:textId="77777777" w:rsidR="00737688" w:rsidRPr="000702BF" w:rsidRDefault="00737688" w:rsidP="00737688">
      <w:r w:rsidRPr="000702BF">
        <w:t>Excess spurious emissions increase the interference to other systems.</w:t>
      </w:r>
    </w:p>
    <w:p w14:paraId="36B7FA7B" w14:textId="77777777" w:rsidR="00737688" w:rsidRPr="000702BF" w:rsidRDefault="00737688" w:rsidP="0002370F">
      <w:pPr>
        <w:pStyle w:val="Heading3"/>
      </w:pPr>
      <w:bookmarkStart w:id="1485" w:name="_Toc36227366"/>
      <w:bookmarkStart w:id="1486" w:name="_Toc27478652"/>
      <w:bookmarkStart w:id="1487" w:name="_Toc152356746"/>
      <w:r w:rsidRPr="000702BF">
        <w:t>7.</w:t>
      </w:r>
      <w:r w:rsidRPr="000702BF">
        <w:rPr>
          <w:rFonts w:eastAsia="MS Mincho"/>
        </w:rPr>
        <w:t>9</w:t>
      </w:r>
      <w:r w:rsidRPr="000702BF">
        <w:t>.2</w:t>
      </w:r>
      <w:r w:rsidRPr="000702BF">
        <w:tab/>
        <w:t>Test applicability</w:t>
      </w:r>
      <w:bookmarkEnd w:id="1485"/>
      <w:bookmarkEnd w:id="1486"/>
      <w:bookmarkEnd w:id="1487"/>
    </w:p>
    <w:p w14:paraId="4B111188" w14:textId="77777777" w:rsidR="00737688" w:rsidRPr="000702BF" w:rsidRDefault="00737688" w:rsidP="00737688">
      <w:r w:rsidRPr="000702BF">
        <w:t>This test case applies to all types of NR UE release 17 and forward that support satellite access operation.</w:t>
      </w:r>
    </w:p>
    <w:p w14:paraId="68DA67DE" w14:textId="77777777" w:rsidR="00737688" w:rsidRPr="000702BF" w:rsidRDefault="00737688" w:rsidP="0002370F">
      <w:pPr>
        <w:pStyle w:val="Heading3"/>
        <w:rPr>
          <w:rFonts w:eastAsia="MS Mincho"/>
        </w:rPr>
      </w:pPr>
      <w:bookmarkStart w:id="1488" w:name="_Toc27478653"/>
      <w:bookmarkStart w:id="1489" w:name="_Toc36227367"/>
      <w:bookmarkStart w:id="1490" w:name="_Toc152356747"/>
      <w:r w:rsidRPr="000702BF">
        <w:t>7.</w:t>
      </w:r>
      <w:r w:rsidRPr="000702BF">
        <w:rPr>
          <w:rFonts w:eastAsia="MS Mincho"/>
        </w:rPr>
        <w:t>9</w:t>
      </w:r>
      <w:r w:rsidRPr="000702BF">
        <w:t>.3</w:t>
      </w:r>
      <w:r w:rsidRPr="000702BF">
        <w:tab/>
        <w:t>Minimum conformance requirements</w:t>
      </w:r>
      <w:bookmarkEnd w:id="1488"/>
      <w:bookmarkEnd w:id="1489"/>
      <w:bookmarkEnd w:id="1490"/>
    </w:p>
    <w:p w14:paraId="1DCFAB35" w14:textId="77777777" w:rsidR="00737688" w:rsidRPr="000702BF" w:rsidRDefault="00737688" w:rsidP="00737688">
      <w:pPr>
        <w:rPr>
          <w:rFonts w:eastAsia="??"/>
        </w:rPr>
      </w:pPr>
      <w:r w:rsidRPr="000702BF">
        <w:rPr>
          <w:rFonts w:eastAsia="??"/>
        </w:rPr>
        <w:t>The spurious emissions power is the power of emissions generated or amplified in a receiver that appear at the UE antenna connector.</w:t>
      </w:r>
    </w:p>
    <w:p w14:paraId="42E7D7E3" w14:textId="77777777" w:rsidR="00737688" w:rsidRPr="000702BF" w:rsidRDefault="00737688" w:rsidP="00737688">
      <w:r w:rsidRPr="000702BF">
        <w:t>The power of any narrow band CW spurious emission shall not exceed the maximum level specified in Table 7.9</w:t>
      </w:r>
      <w:r w:rsidRPr="000702BF">
        <w:rPr>
          <w:rFonts w:eastAsia="MS Mincho"/>
        </w:rPr>
        <w:t>.3</w:t>
      </w:r>
      <w:r w:rsidRPr="000702BF">
        <w:t xml:space="preserve">-1 </w:t>
      </w:r>
    </w:p>
    <w:p w14:paraId="5351EBD1" w14:textId="77777777" w:rsidR="00737688" w:rsidRPr="000702BF" w:rsidRDefault="00737688" w:rsidP="00737688">
      <w:pPr>
        <w:pStyle w:val="TH"/>
      </w:pPr>
      <w:r w:rsidRPr="000702BF">
        <w:lastRenderedPageBreak/>
        <w:t>Table 7.9</w:t>
      </w:r>
      <w:r w:rsidRPr="000702BF">
        <w:rPr>
          <w:rFonts w:eastAsia="MS Mincho"/>
        </w:rPr>
        <w:t>.3</w:t>
      </w:r>
      <w:r w:rsidRPr="000702BF">
        <w:t>-1: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8"/>
        <w:gridCol w:w="1440"/>
        <w:gridCol w:w="1170"/>
        <w:gridCol w:w="3330"/>
      </w:tblGrid>
      <w:tr w:rsidR="00737688" w:rsidRPr="000702BF" w14:paraId="0C52A510" w14:textId="77777777" w:rsidTr="008D0E0E">
        <w:trPr>
          <w:jc w:val="center"/>
        </w:trPr>
        <w:tc>
          <w:tcPr>
            <w:tcW w:w="2538" w:type="dxa"/>
          </w:tcPr>
          <w:p w14:paraId="08D08E4A" w14:textId="05D4D368" w:rsidR="00737688" w:rsidRPr="000702BF" w:rsidRDefault="00737688" w:rsidP="00AE3F12">
            <w:pPr>
              <w:pStyle w:val="TAH"/>
            </w:pPr>
            <w:r w:rsidRPr="000702BF">
              <w:t>Frequency</w:t>
            </w:r>
            <w:r w:rsidR="008D0E0E" w:rsidRPr="000702BF">
              <w:t xml:space="preserve"> </w:t>
            </w:r>
            <w:r w:rsidRPr="000702BF">
              <w:t>range</w:t>
            </w:r>
          </w:p>
        </w:tc>
        <w:tc>
          <w:tcPr>
            <w:tcW w:w="1440" w:type="dxa"/>
          </w:tcPr>
          <w:p w14:paraId="43EF6CCC" w14:textId="77777777" w:rsidR="00737688" w:rsidRPr="000702BF" w:rsidRDefault="00737688" w:rsidP="00AE3F12">
            <w:pPr>
              <w:pStyle w:val="TAH"/>
            </w:pPr>
            <w:r w:rsidRPr="000702BF">
              <w:t>Measurement</w:t>
            </w:r>
          </w:p>
          <w:p w14:paraId="532DA5A0" w14:textId="77777777" w:rsidR="00737688" w:rsidRPr="000702BF" w:rsidRDefault="00737688" w:rsidP="00AE3F12">
            <w:pPr>
              <w:pStyle w:val="TAH"/>
            </w:pPr>
            <w:r w:rsidRPr="000702BF">
              <w:t>bandwidth</w:t>
            </w:r>
          </w:p>
        </w:tc>
        <w:tc>
          <w:tcPr>
            <w:tcW w:w="1170" w:type="dxa"/>
          </w:tcPr>
          <w:p w14:paraId="1937CAF6" w14:textId="4619FC69" w:rsidR="00737688" w:rsidRPr="000702BF" w:rsidRDefault="00737688" w:rsidP="00AE3F12">
            <w:pPr>
              <w:pStyle w:val="TAH"/>
            </w:pPr>
            <w:r w:rsidRPr="000702BF">
              <w:t>Maximum</w:t>
            </w:r>
            <w:r w:rsidR="008D0E0E" w:rsidRPr="000702BF">
              <w:t xml:space="preserve"> </w:t>
            </w:r>
            <w:r w:rsidRPr="000702BF">
              <w:t>level</w:t>
            </w:r>
          </w:p>
        </w:tc>
        <w:tc>
          <w:tcPr>
            <w:tcW w:w="3330" w:type="dxa"/>
          </w:tcPr>
          <w:p w14:paraId="0C71FF0F" w14:textId="77777777" w:rsidR="00737688" w:rsidRPr="000702BF" w:rsidRDefault="00737688" w:rsidP="00AE3F12">
            <w:pPr>
              <w:pStyle w:val="TAH"/>
            </w:pPr>
            <w:r w:rsidRPr="000702BF">
              <w:t>NOTE</w:t>
            </w:r>
          </w:p>
        </w:tc>
      </w:tr>
      <w:tr w:rsidR="00737688" w:rsidRPr="000702BF" w14:paraId="20B75842" w14:textId="77777777" w:rsidTr="008D0E0E">
        <w:trPr>
          <w:jc w:val="center"/>
        </w:trPr>
        <w:tc>
          <w:tcPr>
            <w:tcW w:w="2538" w:type="dxa"/>
          </w:tcPr>
          <w:p w14:paraId="59931CA5" w14:textId="1D2E09B7" w:rsidR="00737688" w:rsidRPr="000702BF" w:rsidRDefault="00737688" w:rsidP="00AE3F12">
            <w:pPr>
              <w:pStyle w:val="TAC"/>
            </w:pPr>
            <w:r w:rsidRPr="000702BF">
              <w:t>30</w:t>
            </w:r>
            <w:r w:rsidR="008D0E0E" w:rsidRPr="000702BF">
              <w:t xml:space="preserve"> </w:t>
            </w:r>
            <w:r w:rsidRPr="000702BF">
              <w:t>MHz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8D0E0E" w:rsidRPr="000702BF">
              <w:t xml:space="preserve"> </w:t>
            </w:r>
            <w:r w:rsidRPr="000702BF">
              <w:t>GHz</w:t>
            </w:r>
          </w:p>
        </w:tc>
        <w:tc>
          <w:tcPr>
            <w:tcW w:w="1440" w:type="dxa"/>
          </w:tcPr>
          <w:p w14:paraId="7BBECADE" w14:textId="0DAC9433" w:rsidR="00737688" w:rsidRPr="000702BF" w:rsidRDefault="00737688" w:rsidP="00AE3F12">
            <w:pPr>
              <w:pStyle w:val="TAC"/>
            </w:pPr>
            <w:r w:rsidRPr="000702BF">
              <w:t>100</w:t>
            </w:r>
            <w:r w:rsidR="008D0E0E" w:rsidRPr="000702BF">
              <w:t xml:space="preserve"> </w:t>
            </w:r>
            <w:r w:rsidRPr="000702BF">
              <w:t>kHz</w:t>
            </w:r>
          </w:p>
        </w:tc>
        <w:tc>
          <w:tcPr>
            <w:tcW w:w="1170" w:type="dxa"/>
          </w:tcPr>
          <w:p w14:paraId="61799A30" w14:textId="0A5EABDB" w:rsidR="00737688" w:rsidRPr="000702BF" w:rsidRDefault="00737688" w:rsidP="00AE3F12">
            <w:pPr>
              <w:pStyle w:val="TAC"/>
            </w:pPr>
            <w:r w:rsidRPr="000702BF">
              <w:t>-57</w:t>
            </w:r>
            <w:r w:rsidR="008D0E0E" w:rsidRPr="000702BF">
              <w:t xml:space="preserve"> </w:t>
            </w:r>
            <w:r w:rsidRPr="000702BF">
              <w:t>dBm</w:t>
            </w:r>
          </w:p>
        </w:tc>
        <w:tc>
          <w:tcPr>
            <w:tcW w:w="3330" w:type="dxa"/>
          </w:tcPr>
          <w:p w14:paraId="111D00E0" w14:textId="77777777" w:rsidR="00737688" w:rsidRPr="000702BF" w:rsidRDefault="00737688" w:rsidP="00AE3F12">
            <w:pPr>
              <w:pStyle w:val="TAC"/>
            </w:pPr>
          </w:p>
        </w:tc>
      </w:tr>
      <w:tr w:rsidR="00737688" w:rsidRPr="000702BF" w14:paraId="23387BBF" w14:textId="77777777" w:rsidTr="008D0E0E">
        <w:trPr>
          <w:jc w:val="center"/>
        </w:trPr>
        <w:tc>
          <w:tcPr>
            <w:tcW w:w="2538" w:type="dxa"/>
          </w:tcPr>
          <w:p w14:paraId="34C1AF5F" w14:textId="61977CF2" w:rsidR="00737688" w:rsidRPr="000702BF" w:rsidRDefault="00737688" w:rsidP="00AE3F12">
            <w:pPr>
              <w:pStyle w:val="TAC"/>
            </w:pPr>
            <w:r w:rsidRPr="000702BF">
              <w:t>1</w:t>
            </w:r>
            <w:r w:rsidR="008D0E0E" w:rsidRPr="000702BF">
              <w:t xml:space="preserve"> </w:t>
            </w:r>
            <w:r w:rsidRPr="000702BF">
              <w:t>GHz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sym w:font="Symbol" w:char="F0A3"/>
            </w:r>
            <w:r w:rsidR="008D0E0E" w:rsidRPr="000702BF">
              <w:t xml:space="preserve"> </w:t>
            </w:r>
            <w:r w:rsidRPr="000702BF">
              <w:t>12.75</w:t>
            </w:r>
            <w:r w:rsidR="008D0E0E" w:rsidRPr="000702BF">
              <w:t xml:space="preserve"> </w:t>
            </w:r>
            <w:r w:rsidRPr="000702BF">
              <w:t>GHz</w:t>
            </w:r>
          </w:p>
        </w:tc>
        <w:tc>
          <w:tcPr>
            <w:tcW w:w="1440" w:type="dxa"/>
          </w:tcPr>
          <w:p w14:paraId="0571AFB9" w14:textId="421913C9" w:rsidR="00737688" w:rsidRPr="000702BF" w:rsidRDefault="00737688" w:rsidP="00AE3F12">
            <w:pPr>
              <w:pStyle w:val="TAC"/>
            </w:pPr>
            <w:r w:rsidRPr="000702BF">
              <w:t>1</w:t>
            </w:r>
            <w:r w:rsidR="008D0E0E" w:rsidRPr="000702BF">
              <w:t xml:space="preserve"> </w:t>
            </w:r>
            <w:r w:rsidRPr="000702BF">
              <w:t>MHz</w:t>
            </w:r>
          </w:p>
        </w:tc>
        <w:tc>
          <w:tcPr>
            <w:tcW w:w="1170" w:type="dxa"/>
          </w:tcPr>
          <w:p w14:paraId="756F085F" w14:textId="6D992BE3" w:rsidR="00737688" w:rsidRPr="000702BF" w:rsidRDefault="00737688" w:rsidP="00AE3F12">
            <w:pPr>
              <w:pStyle w:val="TAC"/>
            </w:pPr>
            <w:r w:rsidRPr="000702BF">
              <w:t>-47</w:t>
            </w:r>
            <w:r w:rsidR="008D0E0E" w:rsidRPr="000702BF">
              <w:t xml:space="preserve"> </w:t>
            </w:r>
            <w:r w:rsidRPr="000702BF">
              <w:t>dBm</w:t>
            </w:r>
          </w:p>
        </w:tc>
        <w:tc>
          <w:tcPr>
            <w:tcW w:w="3330" w:type="dxa"/>
          </w:tcPr>
          <w:p w14:paraId="3FA11F3F" w14:textId="77777777" w:rsidR="00737688" w:rsidRPr="000702BF" w:rsidRDefault="00737688" w:rsidP="00AE3F12">
            <w:pPr>
              <w:pStyle w:val="TAC"/>
            </w:pPr>
          </w:p>
        </w:tc>
      </w:tr>
      <w:tr w:rsidR="00737688" w:rsidRPr="000702BF" w14:paraId="3BA0E028" w14:textId="77777777" w:rsidTr="008D0E0E">
        <w:trPr>
          <w:jc w:val="center"/>
        </w:trPr>
        <w:tc>
          <w:tcPr>
            <w:tcW w:w="8478" w:type="dxa"/>
            <w:gridSpan w:val="4"/>
          </w:tcPr>
          <w:p w14:paraId="48F00948" w14:textId="04DA6407" w:rsidR="00737688" w:rsidRPr="000702BF" w:rsidRDefault="00737688" w:rsidP="00AE3F12">
            <w:pPr>
              <w:pStyle w:val="TAN"/>
            </w:pPr>
            <w:r w:rsidRPr="000702BF">
              <w:t>NOTE:</w:t>
            </w:r>
            <w:r w:rsidRPr="000702BF">
              <w:tab/>
              <w:t>Unused</w:t>
            </w:r>
            <w:r w:rsidR="008D0E0E" w:rsidRPr="000702BF">
              <w:t xml:space="preserve"> </w:t>
            </w:r>
            <w:r w:rsidRPr="000702BF">
              <w:t>PDCCH</w:t>
            </w:r>
            <w:r w:rsidR="008D0E0E" w:rsidRPr="000702BF">
              <w:t xml:space="preserve"> </w:t>
            </w:r>
            <w:r w:rsidRPr="000702BF">
              <w:t>resources</w:t>
            </w:r>
            <w:r w:rsidR="008D0E0E" w:rsidRPr="000702BF">
              <w:t xml:space="preserve"> </w:t>
            </w:r>
            <w:r w:rsidRPr="000702BF">
              <w:t>are</w:t>
            </w:r>
            <w:r w:rsidR="008D0E0E" w:rsidRPr="000702BF">
              <w:t xml:space="preserve"> </w:t>
            </w:r>
            <w:r w:rsidRPr="000702BF">
              <w:t>padded</w:t>
            </w:r>
            <w:r w:rsidR="008D0E0E" w:rsidRPr="000702BF">
              <w:t xml:space="preserve"> </w:t>
            </w:r>
            <w:r w:rsidRPr="000702BF">
              <w:t>with</w:t>
            </w:r>
            <w:r w:rsidR="008D0E0E" w:rsidRPr="000702BF">
              <w:t xml:space="preserve"> </w:t>
            </w:r>
            <w:r w:rsidRPr="000702BF">
              <w:t>resource</w:t>
            </w:r>
            <w:r w:rsidR="008D0E0E" w:rsidRPr="000702BF">
              <w:t xml:space="preserve"> </w:t>
            </w:r>
            <w:r w:rsidRPr="000702BF">
              <w:t>element</w:t>
            </w:r>
            <w:r w:rsidR="008D0E0E" w:rsidRPr="000702BF">
              <w:t xml:space="preserve"> </w:t>
            </w:r>
            <w:r w:rsidRPr="000702BF">
              <w:t>groups</w:t>
            </w:r>
            <w:r w:rsidR="008D0E0E" w:rsidRPr="000702BF">
              <w:t xml:space="preserve"> </w:t>
            </w:r>
            <w:r w:rsidRPr="000702BF">
              <w:t>with</w:t>
            </w:r>
            <w:r w:rsidR="008D0E0E" w:rsidRPr="000702BF">
              <w:t xml:space="preserve"> </w:t>
            </w:r>
            <w:r w:rsidRPr="000702BF">
              <w:t>power</w:t>
            </w:r>
            <w:r w:rsidR="008D0E0E" w:rsidRPr="000702BF">
              <w:t xml:space="preserve"> </w:t>
            </w:r>
            <w:r w:rsidRPr="000702BF">
              <w:t>level</w:t>
            </w:r>
            <w:r w:rsidR="008D0E0E" w:rsidRPr="000702BF">
              <w:t xml:space="preserve"> </w:t>
            </w:r>
            <w:r w:rsidRPr="000702BF">
              <w:t>given</w:t>
            </w:r>
            <w:r w:rsidR="008D0E0E" w:rsidRPr="000702BF">
              <w:t xml:space="preserve"> </w:t>
            </w:r>
            <w:r w:rsidRPr="000702BF">
              <w:t>by</w:t>
            </w:r>
            <w:r w:rsidR="008D0E0E" w:rsidRPr="000702BF">
              <w:t xml:space="preserve"> </w:t>
            </w:r>
            <w:r w:rsidRPr="000702BF">
              <w:t>PDCCH</w:t>
            </w:r>
            <w:r w:rsidR="008D0E0E" w:rsidRPr="000702BF">
              <w:t xml:space="preserve"> </w:t>
            </w:r>
            <w:r w:rsidRPr="000702BF">
              <w:t>as</w:t>
            </w:r>
            <w:r w:rsidR="008D0E0E" w:rsidRPr="000702BF">
              <w:t xml:space="preserve"> </w:t>
            </w:r>
            <w:r w:rsidRPr="000702BF">
              <w:t>defined</w:t>
            </w:r>
            <w:r w:rsidR="008D0E0E" w:rsidRPr="000702BF">
              <w:t xml:space="preserve"> </w:t>
            </w:r>
            <w:r w:rsidRPr="000702BF">
              <w:t>in</w:t>
            </w:r>
            <w:r w:rsidR="008D0E0E" w:rsidRPr="000702BF">
              <w:t xml:space="preserve"> </w:t>
            </w:r>
            <w:r w:rsidRPr="000702BF">
              <w:t>Annex</w:t>
            </w:r>
            <w:r w:rsidR="008D0E0E" w:rsidRPr="000702BF">
              <w:t xml:space="preserve"> </w:t>
            </w:r>
            <w:r w:rsidRPr="000702BF">
              <w:t>C.3.1.</w:t>
            </w:r>
          </w:p>
        </w:tc>
      </w:tr>
    </w:tbl>
    <w:p w14:paraId="25C41F92" w14:textId="77777777" w:rsidR="00737688" w:rsidRPr="000702BF" w:rsidRDefault="00737688" w:rsidP="00737688">
      <w:pPr>
        <w:rPr>
          <w:rFonts w:eastAsia="MS Mincho"/>
        </w:rPr>
      </w:pPr>
    </w:p>
    <w:p w14:paraId="6FFBF0FD" w14:textId="77777777" w:rsidR="00737688" w:rsidRPr="000702BF" w:rsidRDefault="00737688" w:rsidP="00737688">
      <w:r w:rsidRPr="000702BF">
        <w:t>The normative reference for this requirement is TS 3</w:t>
      </w:r>
      <w:r w:rsidRPr="000702BF">
        <w:rPr>
          <w:rFonts w:eastAsia="MS Mincho"/>
        </w:rPr>
        <w:t>8</w:t>
      </w:r>
      <w:r w:rsidRPr="000702BF">
        <w:t>.101</w:t>
      </w:r>
      <w:r w:rsidRPr="000702BF">
        <w:rPr>
          <w:rFonts w:eastAsia="MS Mincho"/>
        </w:rPr>
        <w:t>-5</w:t>
      </w:r>
      <w:r w:rsidRPr="000702BF">
        <w:t> [11] clause 7.</w:t>
      </w:r>
      <w:r w:rsidRPr="000702BF">
        <w:rPr>
          <w:rFonts w:eastAsia="MS Mincho"/>
        </w:rPr>
        <w:t>9</w:t>
      </w:r>
      <w:r w:rsidRPr="000702BF">
        <w:t>.</w:t>
      </w:r>
    </w:p>
    <w:p w14:paraId="2F5908A8" w14:textId="77777777" w:rsidR="00737688" w:rsidRPr="000702BF" w:rsidRDefault="00737688" w:rsidP="0002370F">
      <w:pPr>
        <w:pStyle w:val="Heading3"/>
      </w:pPr>
      <w:bookmarkStart w:id="1491" w:name="_Toc36227368"/>
      <w:bookmarkStart w:id="1492" w:name="_Toc27478654"/>
      <w:bookmarkStart w:id="1493" w:name="_Toc152356748"/>
      <w:r w:rsidRPr="000702BF">
        <w:t>7.</w:t>
      </w:r>
      <w:r w:rsidRPr="000702BF">
        <w:rPr>
          <w:rFonts w:eastAsia="MS Mincho"/>
        </w:rPr>
        <w:t>9</w:t>
      </w:r>
      <w:r w:rsidRPr="000702BF">
        <w:t>.4</w:t>
      </w:r>
      <w:r w:rsidRPr="000702BF">
        <w:tab/>
        <w:t>Test description</w:t>
      </w:r>
      <w:bookmarkEnd w:id="1491"/>
      <w:bookmarkEnd w:id="1492"/>
      <w:bookmarkEnd w:id="1493"/>
    </w:p>
    <w:p w14:paraId="05ADDA7E" w14:textId="77777777" w:rsidR="00737688" w:rsidRPr="000702BF" w:rsidRDefault="00737688" w:rsidP="0002370F">
      <w:pPr>
        <w:pStyle w:val="Heading4"/>
        <w:rPr>
          <w:rFonts w:eastAsia="MS Mincho"/>
        </w:rPr>
      </w:pPr>
      <w:bookmarkStart w:id="1494" w:name="_Toc36227369"/>
      <w:bookmarkStart w:id="1495" w:name="_Toc27478655"/>
      <w:bookmarkStart w:id="1496" w:name="_Toc152356749"/>
      <w:r w:rsidRPr="000702BF">
        <w:t>7.</w:t>
      </w:r>
      <w:r w:rsidRPr="000702BF">
        <w:rPr>
          <w:rFonts w:eastAsia="MS Mincho"/>
        </w:rPr>
        <w:t>9</w:t>
      </w:r>
      <w:r w:rsidRPr="000702BF">
        <w:t>.4.1</w:t>
      </w:r>
      <w:r w:rsidRPr="000702BF">
        <w:tab/>
        <w:t>Initial conditions</w:t>
      </w:r>
      <w:bookmarkEnd w:id="1494"/>
      <w:bookmarkEnd w:id="1495"/>
      <w:bookmarkEnd w:id="1496"/>
    </w:p>
    <w:p w14:paraId="79A3D5DB" w14:textId="77777777" w:rsidR="00737688" w:rsidRPr="000702BF" w:rsidRDefault="00737688" w:rsidP="00737688">
      <w:r w:rsidRPr="000702BF">
        <w:t>Initial conditions are a set of test configurations the UE needs to be tested in and the steps for the SS to take with the UE to reach the correct measurement state.</w:t>
      </w:r>
    </w:p>
    <w:p w14:paraId="1D503AB5" w14:textId="756C7529" w:rsidR="00737688" w:rsidRPr="000702BF" w:rsidRDefault="00737688" w:rsidP="00737688">
      <w:r w:rsidRPr="000702BF">
        <w:t>The initial test configurations consist of environmental conditions, test frequencies, test channel bandwidths and sub-carrier spacing based on NR operating bands specified in Table 5.3.5-1. All of these configurations shall be tested with applicable test parameters for each combination of channel bandwidth and sub-carrier spacing, are shown in Table 7.</w:t>
      </w:r>
      <w:r w:rsidRPr="000702BF">
        <w:rPr>
          <w:rFonts w:eastAsia="MS Mincho"/>
        </w:rPr>
        <w:t>9</w:t>
      </w:r>
      <w:r w:rsidRPr="000702BF">
        <w:t>.4.1-1. The details of the uplink and downlink reference measurement channels (RMC) are specified in Annexes A.2 and A.3. Configuration of PDSCH and PDCCH before measurement are specified in Annex C.2.</w:t>
      </w:r>
    </w:p>
    <w:p w14:paraId="29E8E6E1" w14:textId="77777777" w:rsidR="00737688" w:rsidRPr="000702BF" w:rsidRDefault="00737688" w:rsidP="00737688">
      <w:pPr>
        <w:pStyle w:val="TH"/>
      </w:pPr>
      <w:r w:rsidRPr="000702BF">
        <w:t>Table 7.</w:t>
      </w:r>
      <w:r w:rsidRPr="000702BF">
        <w:rPr>
          <w:rFonts w:eastAsia="MS Mincho"/>
        </w:rPr>
        <w:t>9</w:t>
      </w:r>
      <w:r w:rsidRPr="000702BF">
        <w:t>.4.1-1: Test Configuration Table</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1"/>
        <w:gridCol w:w="1890"/>
        <w:gridCol w:w="635"/>
        <w:gridCol w:w="1166"/>
        <w:gridCol w:w="1979"/>
        <w:gridCol w:w="1519"/>
      </w:tblGrid>
      <w:tr w:rsidR="00737688" w:rsidRPr="000702BF" w14:paraId="56FF30CB"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tcPr>
          <w:p w14:paraId="66EE1742" w14:textId="220987C8" w:rsidR="00737688" w:rsidRPr="000702BF" w:rsidRDefault="00737688" w:rsidP="00AE3F12">
            <w:pPr>
              <w:pStyle w:val="TAH"/>
            </w:pPr>
            <w:r w:rsidRPr="000702BF">
              <w:t>Default</w:t>
            </w:r>
            <w:r w:rsidR="008D0E0E" w:rsidRPr="000702BF">
              <w:t xml:space="preserve"> </w:t>
            </w:r>
            <w:r w:rsidRPr="000702BF">
              <w:t>Conditions</w:t>
            </w:r>
          </w:p>
        </w:tc>
      </w:tr>
      <w:tr w:rsidR="00737688" w:rsidRPr="000702BF" w14:paraId="34334092"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16FFB237" w14:textId="72D4B50F" w:rsidR="00737688" w:rsidRPr="000702BF" w:rsidRDefault="00737688" w:rsidP="00AE3F12">
            <w:pPr>
              <w:pStyle w:val="TAL"/>
            </w:pPr>
            <w:r w:rsidRPr="000702BF">
              <w:t>Test</w:t>
            </w:r>
            <w:r w:rsidR="008D0E0E" w:rsidRPr="000702BF">
              <w:t xml:space="preserve"> </w:t>
            </w:r>
            <w:r w:rsidRPr="000702BF">
              <w:t>Environment</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4.1</w:t>
            </w:r>
          </w:p>
        </w:tc>
        <w:tc>
          <w:tcPr>
            <w:tcW w:w="4664" w:type="dxa"/>
            <w:gridSpan w:val="3"/>
            <w:tcBorders>
              <w:top w:val="single" w:sz="4" w:space="0" w:color="auto"/>
              <w:left w:val="single" w:sz="4" w:space="0" w:color="auto"/>
              <w:bottom w:val="single" w:sz="4" w:space="0" w:color="auto"/>
              <w:right w:val="single" w:sz="4" w:space="0" w:color="auto"/>
            </w:tcBorders>
          </w:tcPr>
          <w:p w14:paraId="6A64B2FB" w14:textId="49DA5986" w:rsidR="00737688" w:rsidRPr="000702BF" w:rsidRDefault="00737688" w:rsidP="00AE3F12">
            <w:pPr>
              <w:pStyle w:val="TAL"/>
            </w:pPr>
            <w:r w:rsidRPr="000702BF">
              <w:t>Normal</w:t>
            </w:r>
          </w:p>
        </w:tc>
      </w:tr>
      <w:tr w:rsidR="00737688" w:rsidRPr="000702BF" w14:paraId="396B7615"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2D40DE68" w14:textId="445DE5AB" w:rsidR="00737688" w:rsidRPr="000702BF" w:rsidRDefault="00737688" w:rsidP="00AE3F12">
            <w:pPr>
              <w:pStyle w:val="TAL"/>
            </w:pPr>
            <w:r w:rsidRPr="000702BF">
              <w:t>Test</w:t>
            </w:r>
            <w:r w:rsidR="008D0E0E" w:rsidRPr="000702BF">
              <w:t xml:space="preserve"> </w:t>
            </w:r>
            <w:r w:rsidRPr="000702BF">
              <w:t>Frequencies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tcPr>
          <w:p w14:paraId="2CA10C8E" w14:textId="47F08341" w:rsidR="00737688" w:rsidRPr="000702BF" w:rsidRDefault="00737688" w:rsidP="00AE3F12">
            <w:pPr>
              <w:pStyle w:val="TAL"/>
            </w:pPr>
            <w:r w:rsidRPr="000702BF">
              <w:t>Low</w:t>
            </w:r>
            <w:r w:rsidR="008D0E0E" w:rsidRPr="000702BF">
              <w:t xml:space="preserve"> </w:t>
            </w:r>
            <w:r w:rsidRPr="000702BF">
              <w:t>range,</w:t>
            </w:r>
            <w:r w:rsidR="008D0E0E" w:rsidRPr="000702BF">
              <w:t xml:space="preserve"> </w:t>
            </w:r>
            <w:r w:rsidRPr="000702BF">
              <w:t>Mid</w:t>
            </w:r>
            <w:r w:rsidR="008D0E0E" w:rsidRPr="000702BF">
              <w:t xml:space="preserve"> </w:t>
            </w:r>
            <w:r w:rsidRPr="000702BF">
              <w:t>range,</w:t>
            </w:r>
            <w:r w:rsidR="008D0E0E" w:rsidRPr="000702BF">
              <w:t xml:space="preserve"> </w:t>
            </w:r>
            <w:r w:rsidRPr="000702BF">
              <w:t>High</w:t>
            </w:r>
            <w:r w:rsidR="008D0E0E" w:rsidRPr="000702BF">
              <w:t xml:space="preserve"> </w:t>
            </w:r>
            <w:r w:rsidRPr="000702BF">
              <w:t>range</w:t>
            </w:r>
          </w:p>
        </w:tc>
      </w:tr>
      <w:tr w:rsidR="00737688" w:rsidRPr="000702BF" w14:paraId="28E422DC"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6A9DDCF1" w14:textId="633CD906" w:rsidR="00737688" w:rsidRPr="000702BF" w:rsidRDefault="00737688" w:rsidP="00AE3F12">
            <w:pPr>
              <w:pStyle w:val="TAL"/>
            </w:pPr>
            <w:r w:rsidRPr="000702BF">
              <w:t>Test</w:t>
            </w:r>
            <w:r w:rsidR="008D0E0E" w:rsidRPr="000702BF">
              <w:t xml:space="preserve"> </w:t>
            </w:r>
            <w:r w:rsidRPr="000702BF">
              <w:t>Channel</w:t>
            </w:r>
            <w:r w:rsidR="008D0E0E" w:rsidRPr="000702BF">
              <w:t xml:space="preserve"> </w:t>
            </w:r>
            <w:r w:rsidRPr="000702BF">
              <w:t>Bandwidths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TS</w:t>
            </w:r>
            <w:r w:rsidR="008D0E0E" w:rsidRPr="000702BF">
              <w:t xml:space="preserve"> </w:t>
            </w:r>
            <w:r w:rsidRPr="000702BF">
              <w:t>38.508-1</w:t>
            </w:r>
            <w:r w:rsidR="008D0E0E" w:rsidRPr="000702BF">
              <w:t xml:space="preserve"> </w:t>
            </w:r>
            <w:r w:rsidRPr="000702BF">
              <w:t>[12]</w:t>
            </w:r>
            <w:r w:rsidR="008D0E0E" w:rsidRPr="000702BF">
              <w:t xml:space="preserve"> </w:t>
            </w:r>
            <w:r w:rsidRPr="000702BF">
              <w:t>subclause</w:t>
            </w:r>
            <w:r w:rsidR="008D0E0E" w:rsidRPr="000702BF">
              <w:t xml:space="preserve"> </w:t>
            </w:r>
            <w:r w:rsidRPr="000702BF">
              <w:t>4.3.1</w:t>
            </w:r>
          </w:p>
        </w:tc>
        <w:tc>
          <w:tcPr>
            <w:tcW w:w="4664" w:type="dxa"/>
            <w:gridSpan w:val="3"/>
            <w:tcBorders>
              <w:top w:val="single" w:sz="4" w:space="0" w:color="auto"/>
              <w:left w:val="single" w:sz="4" w:space="0" w:color="auto"/>
              <w:bottom w:val="single" w:sz="4" w:space="0" w:color="auto"/>
              <w:right w:val="single" w:sz="4" w:space="0" w:color="auto"/>
            </w:tcBorders>
          </w:tcPr>
          <w:p w14:paraId="4531F72C" w14:textId="78F45A90" w:rsidR="00737688" w:rsidRPr="000702BF" w:rsidRDefault="00737688" w:rsidP="00AE3F12">
            <w:pPr>
              <w:pStyle w:val="TAL"/>
            </w:pPr>
            <w:r w:rsidRPr="000702BF">
              <w:t>Highest</w:t>
            </w:r>
          </w:p>
        </w:tc>
      </w:tr>
      <w:tr w:rsidR="00737688" w:rsidRPr="000702BF" w14:paraId="04EA48C2" w14:textId="77777777" w:rsidTr="008D0E0E">
        <w:trPr>
          <w:cantSplit/>
          <w:jc w:val="center"/>
        </w:trPr>
        <w:tc>
          <w:tcPr>
            <w:tcW w:w="3496" w:type="dxa"/>
            <w:gridSpan w:val="3"/>
            <w:tcBorders>
              <w:top w:val="single" w:sz="4" w:space="0" w:color="auto"/>
              <w:left w:val="single" w:sz="4" w:space="0" w:color="auto"/>
              <w:bottom w:val="single" w:sz="4" w:space="0" w:color="auto"/>
              <w:right w:val="single" w:sz="4" w:space="0" w:color="auto"/>
            </w:tcBorders>
          </w:tcPr>
          <w:p w14:paraId="531A1D86" w14:textId="0C7CEE54" w:rsidR="00737688" w:rsidRPr="000702BF" w:rsidRDefault="00737688" w:rsidP="00AE3F12">
            <w:pPr>
              <w:pStyle w:val="TAL"/>
            </w:pPr>
            <w:r w:rsidRPr="000702BF">
              <w:t>Test</w:t>
            </w:r>
            <w:r w:rsidR="008D0E0E" w:rsidRPr="000702BF">
              <w:t xml:space="preserve"> </w:t>
            </w:r>
            <w:r w:rsidRPr="000702BF">
              <w:t>SCS</w:t>
            </w:r>
            <w:r w:rsidR="008D0E0E" w:rsidRPr="000702BF">
              <w:t xml:space="preserve"> </w:t>
            </w:r>
            <w:r w:rsidRPr="000702BF">
              <w:t>as</w:t>
            </w:r>
            <w:r w:rsidR="008D0E0E" w:rsidRPr="000702BF">
              <w:t xml:space="preserve"> </w:t>
            </w:r>
            <w:r w:rsidRPr="000702BF">
              <w:t>specified</w:t>
            </w:r>
            <w:r w:rsidR="008D0E0E" w:rsidRPr="000702BF">
              <w:t xml:space="preserve"> </w:t>
            </w:r>
            <w:r w:rsidRPr="000702BF">
              <w:t>in</w:t>
            </w:r>
            <w:r w:rsidR="008D0E0E" w:rsidRPr="000702BF">
              <w:t xml:space="preserve"> </w:t>
            </w:r>
            <w:r w:rsidRPr="000702BF">
              <w:t>Table</w:t>
            </w:r>
            <w:r w:rsidR="008D0E0E" w:rsidRPr="000702BF">
              <w:t xml:space="preserve"> </w:t>
            </w:r>
            <w:r w:rsidRPr="000702BF">
              <w:t>5.3.5-1</w:t>
            </w:r>
            <w:r w:rsidR="008D0E0E" w:rsidRPr="000702BF">
              <w:t xml:space="preserve"> </w:t>
            </w:r>
          </w:p>
        </w:tc>
        <w:tc>
          <w:tcPr>
            <w:tcW w:w="4664" w:type="dxa"/>
            <w:gridSpan w:val="3"/>
            <w:tcBorders>
              <w:top w:val="single" w:sz="4" w:space="0" w:color="auto"/>
              <w:left w:val="single" w:sz="4" w:space="0" w:color="auto"/>
              <w:bottom w:val="single" w:sz="4" w:space="0" w:color="auto"/>
              <w:right w:val="single" w:sz="4" w:space="0" w:color="auto"/>
            </w:tcBorders>
          </w:tcPr>
          <w:p w14:paraId="2BEB8216" w14:textId="1951B19B" w:rsidR="00737688" w:rsidRPr="000702BF" w:rsidRDefault="00737688" w:rsidP="00AE3F12">
            <w:pPr>
              <w:pStyle w:val="TAL"/>
              <w:rPr>
                <w:rFonts w:eastAsia="MS Mincho"/>
              </w:rPr>
            </w:pPr>
            <w:r w:rsidRPr="000702BF">
              <w:rPr>
                <w:rFonts w:eastAsia="MS Mincho"/>
              </w:rPr>
              <w:t>Highest</w:t>
            </w:r>
          </w:p>
        </w:tc>
      </w:tr>
      <w:tr w:rsidR="00737688" w:rsidRPr="000702BF" w14:paraId="36CDA5CA" w14:textId="77777777" w:rsidTr="008D0E0E">
        <w:trPr>
          <w:cantSplit/>
          <w:jc w:val="center"/>
        </w:trPr>
        <w:tc>
          <w:tcPr>
            <w:tcW w:w="8160" w:type="dxa"/>
            <w:gridSpan w:val="6"/>
            <w:tcBorders>
              <w:top w:val="single" w:sz="4" w:space="0" w:color="auto"/>
              <w:left w:val="single" w:sz="4" w:space="0" w:color="auto"/>
              <w:bottom w:val="single" w:sz="4" w:space="0" w:color="auto"/>
              <w:right w:val="single" w:sz="4" w:space="0" w:color="auto"/>
            </w:tcBorders>
          </w:tcPr>
          <w:p w14:paraId="2AF5E7E2" w14:textId="4F72AB8A" w:rsidR="00737688" w:rsidRPr="000702BF" w:rsidRDefault="00737688" w:rsidP="00AE3F12">
            <w:pPr>
              <w:pStyle w:val="TAH"/>
            </w:pPr>
            <w:r w:rsidRPr="000702BF">
              <w:t>Test</w:t>
            </w:r>
            <w:r w:rsidR="008D0E0E" w:rsidRPr="000702BF">
              <w:t xml:space="preserve"> </w:t>
            </w:r>
            <w:r w:rsidRPr="000702BF">
              <w:t>Parameters</w:t>
            </w:r>
          </w:p>
        </w:tc>
      </w:tr>
      <w:tr w:rsidR="00737688" w:rsidRPr="000702BF" w14:paraId="0545447A"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0A5E0450" w14:textId="77777777" w:rsidR="00737688" w:rsidRPr="000702BF" w:rsidRDefault="00737688" w:rsidP="00AE3F12">
            <w:pPr>
              <w:pStyle w:val="TAL"/>
            </w:pPr>
          </w:p>
        </w:tc>
        <w:tc>
          <w:tcPr>
            <w:tcW w:w="3691" w:type="dxa"/>
            <w:gridSpan w:val="3"/>
            <w:tcBorders>
              <w:top w:val="single" w:sz="4" w:space="0" w:color="auto"/>
              <w:left w:val="single" w:sz="4" w:space="0" w:color="auto"/>
              <w:bottom w:val="single" w:sz="4" w:space="0" w:color="auto"/>
              <w:right w:val="single" w:sz="4" w:space="0" w:color="auto"/>
            </w:tcBorders>
          </w:tcPr>
          <w:p w14:paraId="53D820F1" w14:textId="11607139" w:rsidR="00737688" w:rsidRPr="000702BF" w:rsidRDefault="00737688" w:rsidP="00AE3F12">
            <w:pPr>
              <w:pStyle w:val="TAH"/>
            </w:pPr>
            <w:r w:rsidRPr="000702BF">
              <w:t>Downlink</w:t>
            </w:r>
            <w:r w:rsidR="008D0E0E" w:rsidRPr="000702BF">
              <w:t xml:space="preserve"> </w:t>
            </w:r>
            <w:r w:rsidRPr="000702BF">
              <w:t>Configuration</w:t>
            </w:r>
          </w:p>
        </w:tc>
        <w:tc>
          <w:tcPr>
            <w:tcW w:w="3498" w:type="dxa"/>
            <w:gridSpan w:val="2"/>
            <w:tcBorders>
              <w:top w:val="single" w:sz="4" w:space="0" w:color="auto"/>
              <w:left w:val="single" w:sz="4" w:space="0" w:color="auto"/>
              <w:bottom w:val="single" w:sz="4" w:space="0" w:color="auto"/>
              <w:right w:val="single" w:sz="4" w:space="0" w:color="auto"/>
            </w:tcBorders>
          </w:tcPr>
          <w:p w14:paraId="25749A04" w14:textId="41F6C6CC" w:rsidR="00737688" w:rsidRPr="000702BF" w:rsidRDefault="00737688" w:rsidP="00AE3F12">
            <w:pPr>
              <w:pStyle w:val="TAH"/>
            </w:pPr>
            <w:r w:rsidRPr="000702BF">
              <w:t>Uplink</w:t>
            </w:r>
            <w:r w:rsidR="008D0E0E" w:rsidRPr="000702BF">
              <w:t xml:space="preserve"> </w:t>
            </w:r>
            <w:r w:rsidRPr="000702BF">
              <w:t>Configuration</w:t>
            </w:r>
          </w:p>
        </w:tc>
      </w:tr>
      <w:tr w:rsidR="00737688" w:rsidRPr="000702BF" w14:paraId="605D18EA" w14:textId="77777777" w:rsidTr="008D0E0E">
        <w:trPr>
          <w:cantSplit/>
          <w:jc w:val="center"/>
        </w:trPr>
        <w:tc>
          <w:tcPr>
            <w:tcW w:w="971" w:type="dxa"/>
            <w:tcBorders>
              <w:top w:val="single" w:sz="4" w:space="0" w:color="auto"/>
              <w:left w:val="single" w:sz="4" w:space="0" w:color="auto"/>
              <w:bottom w:val="single" w:sz="4" w:space="0" w:color="auto"/>
              <w:right w:val="single" w:sz="4" w:space="0" w:color="auto"/>
            </w:tcBorders>
          </w:tcPr>
          <w:p w14:paraId="4D60B890" w14:textId="1E672C5E" w:rsidR="00737688" w:rsidRPr="000702BF" w:rsidRDefault="00737688" w:rsidP="00AE3F12">
            <w:pPr>
              <w:pStyle w:val="TAH"/>
            </w:pPr>
            <w:r w:rsidRPr="000702BF">
              <w:t>Test</w:t>
            </w:r>
            <w:r w:rsidR="008D0E0E" w:rsidRPr="000702BF">
              <w:t xml:space="preserve"> </w:t>
            </w:r>
            <w:r w:rsidRPr="000702BF">
              <w:t>ID</w:t>
            </w:r>
          </w:p>
        </w:tc>
        <w:tc>
          <w:tcPr>
            <w:tcW w:w="1890" w:type="dxa"/>
            <w:tcBorders>
              <w:top w:val="single" w:sz="4" w:space="0" w:color="auto"/>
              <w:left w:val="single" w:sz="4" w:space="0" w:color="auto"/>
              <w:bottom w:val="single" w:sz="4" w:space="0" w:color="auto"/>
              <w:right w:val="single" w:sz="4" w:space="0" w:color="auto"/>
            </w:tcBorders>
          </w:tcPr>
          <w:p w14:paraId="129547A7" w14:textId="0C11A460" w:rsidR="00737688" w:rsidRPr="000702BF" w:rsidRDefault="00737688" w:rsidP="00AE3F12">
            <w:pPr>
              <w:pStyle w:val="TAH"/>
            </w:pPr>
            <w:r w:rsidRPr="000702BF">
              <w:t>Mod</w:t>
            </w:r>
            <w:r w:rsidR="005F6927" w:rsidRPr="000702BF">
              <w:t>ulation</w:t>
            </w:r>
          </w:p>
        </w:tc>
        <w:tc>
          <w:tcPr>
            <w:tcW w:w="1801" w:type="dxa"/>
            <w:gridSpan w:val="2"/>
            <w:tcBorders>
              <w:top w:val="single" w:sz="4" w:space="0" w:color="auto"/>
              <w:left w:val="single" w:sz="4" w:space="0" w:color="auto"/>
              <w:bottom w:val="single" w:sz="4" w:space="0" w:color="auto"/>
              <w:right w:val="single" w:sz="4" w:space="0" w:color="auto"/>
            </w:tcBorders>
          </w:tcPr>
          <w:p w14:paraId="03EA9542" w14:textId="554946CE" w:rsidR="00737688" w:rsidRPr="000702BF" w:rsidRDefault="00737688" w:rsidP="00AE3F12">
            <w:pPr>
              <w:pStyle w:val="TAH"/>
            </w:pPr>
            <w:r w:rsidRPr="000702BF">
              <w:t>RB</w:t>
            </w:r>
            <w:r w:rsidR="008D0E0E" w:rsidRPr="000702BF">
              <w:t xml:space="preserve"> </w:t>
            </w:r>
            <w:r w:rsidRPr="000702BF">
              <w:t>allocation</w:t>
            </w:r>
            <w:r w:rsidR="008D0E0E" w:rsidRPr="000702BF">
              <w:t xml:space="preserve"> </w:t>
            </w:r>
          </w:p>
        </w:tc>
        <w:tc>
          <w:tcPr>
            <w:tcW w:w="1979" w:type="dxa"/>
            <w:tcBorders>
              <w:top w:val="single" w:sz="4" w:space="0" w:color="auto"/>
              <w:left w:val="single" w:sz="4" w:space="0" w:color="auto"/>
              <w:bottom w:val="single" w:sz="4" w:space="0" w:color="auto"/>
              <w:right w:val="single" w:sz="4" w:space="0" w:color="auto"/>
            </w:tcBorders>
          </w:tcPr>
          <w:p w14:paraId="596CB24F" w14:textId="1BDBB930" w:rsidR="00737688" w:rsidRPr="000702BF" w:rsidRDefault="00737688" w:rsidP="00AE3F12">
            <w:pPr>
              <w:pStyle w:val="TAH"/>
            </w:pPr>
            <w:r w:rsidRPr="000702BF">
              <w:t>Mod</w:t>
            </w:r>
            <w:r w:rsidR="005F6927" w:rsidRPr="000702BF">
              <w:t>ulatio</w:t>
            </w:r>
            <w:r w:rsidRPr="000702BF">
              <w:t>n</w:t>
            </w:r>
          </w:p>
        </w:tc>
        <w:tc>
          <w:tcPr>
            <w:tcW w:w="1519" w:type="dxa"/>
            <w:tcBorders>
              <w:top w:val="single" w:sz="4" w:space="0" w:color="auto"/>
              <w:left w:val="single" w:sz="4" w:space="0" w:color="auto"/>
              <w:bottom w:val="single" w:sz="4" w:space="0" w:color="auto"/>
              <w:right w:val="single" w:sz="4" w:space="0" w:color="auto"/>
            </w:tcBorders>
          </w:tcPr>
          <w:p w14:paraId="3A01566B" w14:textId="3F9757A4" w:rsidR="00737688" w:rsidRPr="000702BF" w:rsidRDefault="00737688" w:rsidP="00AE3F12">
            <w:pPr>
              <w:pStyle w:val="TAH"/>
            </w:pPr>
            <w:r w:rsidRPr="000702BF">
              <w:t>RB</w:t>
            </w:r>
            <w:r w:rsidR="008D0E0E" w:rsidRPr="000702BF">
              <w:t xml:space="preserve"> </w:t>
            </w:r>
            <w:r w:rsidRPr="000702BF">
              <w:t>allocation</w:t>
            </w:r>
          </w:p>
        </w:tc>
      </w:tr>
      <w:tr w:rsidR="00737688" w:rsidRPr="000702BF" w14:paraId="48EB5A28" w14:textId="77777777" w:rsidTr="008D0E0E">
        <w:trPr>
          <w:jc w:val="center"/>
        </w:trPr>
        <w:tc>
          <w:tcPr>
            <w:tcW w:w="971" w:type="dxa"/>
            <w:tcBorders>
              <w:top w:val="single" w:sz="4" w:space="0" w:color="auto"/>
              <w:left w:val="single" w:sz="4" w:space="0" w:color="auto"/>
              <w:bottom w:val="single" w:sz="4" w:space="0" w:color="auto"/>
              <w:right w:val="single" w:sz="4" w:space="0" w:color="auto"/>
            </w:tcBorders>
          </w:tcPr>
          <w:p w14:paraId="6E91C53D" w14:textId="77777777" w:rsidR="00737688" w:rsidRPr="000702BF" w:rsidRDefault="00737688" w:rsidP="001001E3">
            <w:pPr>
              <w:pStyle w:val="TAC"/>
            </w:pPr>
            <w:r w:rsidRPr="000702BF">
              <w:t>1</w:t>
            </w:r>
          </w:p>
        </w:tc>
        <w:tc>
          <w:tcPr>
            <w:tcW w:w="1890" w:type="dxa"/>
            <w:tcBorders>
              <w:top w:val="single" w:sz="4" w:space="0" w:color="auto"/>
              <w:left w:val="single" w:sz="4" w:space="0" w:color="auto"/>
              <w:bottom w:val="single" w:sz="4" w:space="0" w:color="auto"/>
              <w:right w:val="single" w:sz="4" w:space="0" w:color="auto"/>
            </w:tcBorders>
          </w:tcPr>
          <w:p w14:paraId="69489524" w14:textId="77777777" w:rsidR="00737688" w:rsidRPr="000702BF" w:rsidRDefault="00737688" w:rsidP="001001E3">
            <w:pPr>
              <w:pStyle w:val="TAC"/>
              <w:rPr>
                <w:rFonts w:eastAsia="MS Mincho"/>
              </w:rPr>
            </w:pPr>
            <w:r w:rsidRPr="000702BF">
              <w:rPr>
                <w:rFonts w:eastAsia="MS Mincho"/>
              </w:rPr>
              <w:t>N/A</w:t>
            </w:r>
          </w:p>
        </w:tc>
        <w:tc>
          <w:tcPr>
            <w:tcW w:w="1801" w:type="dxa"/>
            <w:gridSpan w:val="2"/>
            <w:tcBorders>
              <w:top w:val="single" w:sz="4" w:space="0" w:color="auto"/>
              <w:left w:val="single" w:sz="4" w:space="0" w:color="auto"/>
              <w:bottom w:val="single" w:sz="4" w:space="0" w:color="auto"/>
              <w:right w:val="single" w:sz="4" w:space="0" w:color="auto"/>
            </w:tcBorders>
          </w:tcPr>
          <w:p w14:paraId="208E7A25" w14:textId="77777777" w:rsidR="00737688" w:rsidRPr="000702BF" w:rsidRDefault="00737688" w:rsidP="001001E3">
            <w:pPr>
              <w:pStyle w:val="TAC"/>
              <w:rPr>
                <w:rFonts w:eastAsia="MS Mincho"/>
              </w:rPr>
            </w:pPr>
            <w:r w:rsidRPr="000702BF">
              <w:rPr>
                <w:rFonts w:eastAsia="MS Mincho"/>
              </w:rPr>
              <w:t>0</w:t>
            </w:r>
          </w:p>
        </w:tc>
        <w:tc>
          <w:tcPr>
            <w:tcW w:w="1979" w:type="dxa"/>
            <w:tcBorders>
              <w:top w:val="single" w:sz="4" w:space="0" w:color="auto"/>
              <w:left w:val="single" w:sz="4" w:space="0" w:color="auto"/>
              <w:bottom w:val="single" w:sz="4" w:space="0" w:color="auto"/>
              <w:right w:val="single" w:sz="4" w:space="0" w:color="auto"/>
            </w:tcBorders>
          </w:tcPr>
          <w:p w14:paraId="14F09EC8" w14:textId="77777777" w:rsidR="00737688" w:rsidRPr="000702BF" w:rsidRDefault="00737688" w:rsidP="001001E3">
            <w:pPr>
              <w:pStyle w:val="TAC"/>
              <w:rPr>
                <w:rFonts w:eastAsia="MS Mincho"/>
              </w:rPr>
            </w:pPr>
            <w:r w:rsidRPr="000702BF">
              <w:rPr>
                <w:rFonts w:eastAsia="MS Mincho"/>
              </w:rPr>
              <w:t>N/A</w:t>
            </w:r>
          </w:p>
        </w:tc>
        <w:tc>
          <w:tcPr>
            <w:tcW w:w="1519" w:type="dxa"/>
            <w:tcBorders>
              <w:top w:val="single" w:sz="4" w:space="0" w:color="auto"/>
              <w:left w:val="single" w:sz="4" w:space="0" w:color="auto"/>
              <w:bottom w:val="single" w:sz="4" w:space="0" w:color="auto"/>
              <w:right w:val="single" w:sz="4" w:space="0" w:color="auto"/>
            </w:tcBorders>
          </w:tcPr>
          <w:p w14:paraId="6E08211D" w14:textId="77777777" w:rsidR="00737688" w:rsidRPr="000702BF" w:rsidRDefault="00737688" w:rsidP="001001E3">
            <w:pPr>
              <w:pStyle w:val="TAC"/>
              <w:rPr>
                <w:rFonts w:eastAsia="MS Mincho"/>
              </w:rPr>
            </w:pPr>
            <w:r w:rsidRPr="000702BF">
              <w:rPr>
                <w:rFonts w:eastAsia="MS Mincho"/>
              </w:rPr>
              <w:t>0</w:t>
            </w:r>
          </w:p>
        </w:tc>
      </w:tr>
    </w:tbl>
    <w:p w14:paraId="07EE9DDB" w14:textId="77777777" w:rsidR="00737688" w:rsidRPr="000702BF" w:rsidRDefault="00737688" w:rsidP="00737688">
      <w:pPr>
        <w:pStyle w:val="FP"/>
        <w:rPr>
          <w:rFonts w:eastAsia="MS Mincho"/>
        </w:rPr>
      </w:pPr>
    </w:p>
    <w:p w14:paraId="682A8E8F" w14:textId="7AB0ED16" w:rsidR="00737688" w:rsidRPr="000702BF" w:rsidRDefault="00737688" w:rsidP="00737688">
      <w:pPr>
        <w:pStyle w:val="B1"/>
      </w:pPr>
      <w:r w:rsidRPr="000702BF">
        <w:t>1.</w:t>
      </w:r>
      <w:r w:rsidRPr="000702BF">
        <w:tab/>
        <w:t xml:space="preserve">Connect the SS to the UE antenna connectors as shown in TS 38.508-1 [12] Annex A, in Figure A.3.1.5.1 for TE diagram and </w:t>
      </w:r>
      <w:r w:rsidR="00201225">
        <w:t>clause</w:t>
      </w:r>
      <w:r w:rsidRPr="000702BF">
        <w:t xml:space="preserve"> A.3.2 for UE diagram.</w:t>
      </w:r>
    </w:p>
    <w:p w14:paraId="43ABE009" w14:textId="77777777" w:rsidR="00737688" w:rsidRPr="000702BF" w:rsidRDefault="00737688" w:rsidP="00737688">
      <w:pPr>
        <w:pStyle w:val="B1"/>
      </w:pPr>
      <w:r w:rsidRPr="000702BF">
        <w:t>2.</w:t>
      </w:r>
      <w:r w:rsidRPr="000702BF">
        <w:tab/>
        <w:t>The parameter settings for the cell are set up according to TS 38.508-1 [12] subclause 4.4.3.</w:t>
      </w:r>
    </w:p>
    <w:p w14:paraId="33BE9C2D" w14:textId="575C36C2" w:rsidR="00737688" w:rsidRPr="000702BF" w:rsidRDefault="00737688" w:rsidP="00737688">
      <w:pPr>
        <w:pStyle w:val="B1"/>
      </w:pPr>
      <w:r w:rsidRPr="000702BF">
        <w:t>3.</w:t>
      </w:r>
      <w:r w:rsidRPr="000702BF">
        <w:tab/>
        <w:t>Downlink signals are initially set up according to Annex C.1, C.2, C.3.1, and uplink signals according to TS 38.521-1 [2] Annex G.0, G.1, G.2, G.3.1.</w:t>
      </w:r>
    </w:p>
    <w:p w14:paraId="327A3B32" w14:textId="77777777" w:rsidR="00737688" w:rsidRPr="000702BF" w:rsidRDefault="00737688" w:rsidP="00737688">
      <w:pPr>
        <w:pStyle w:val="B1"/>
      </w:pPr>
      <w:r w:rsidRPr="000702BF">
        <w:t>4.</w:t>
      </w:r>
      <w:r w:rsidRPr="000702BF">
        <w:tab/>
        <w:t>The DL and UL Reference Measurement channels are set according to Table 7.</w:t>
      </w:r>
      <w:r w:rsidRPr="000702BF">
        <w:rPr>
          <w:rFonts w:eastAsia="MS Mincho"/>
        </w:rPr>
        <w:t>9</w:t>
      </w:r>
      <w:r w:rsidRPr="000702BF">
        <w:t>.4.1-1.</w:t>
      </w:r>
    </w:p>
    <w:p w14:paraId="163DC6A2" w14:textId="77777777" w:rsidR="00737688" w:rsidRPr="000702BF" w:rsidRDefault="00737688" w:rsidP="00737688">
      <w:pPr>
        <w:pStyle w:val="B1"/>
      </w:pPr>
      <w:r w:rsidRPr="000702BF">
        <w:t>5.</w:t>
      </w:r>
      <w:r w:rsidRPr="000702BF">
        <w:tab/>
        <w:t>Propagation conditions are set according to [Annex B.0].</w:t>
      </w:r>
    </w:p>
    <w:p w14:paraId="0D6EDB0D" w14:textId="48DB2B3C" w:rsidR="005F6927" w:rsidRPr="000702BF" w:rsidRDefault="00737688" w:rsidP="00230574">
      <w:pPr>
        <w:pStyle w:val="B1"/>
        <w:rPr>
          <w:rFonts w:eastAsia="Malgun Gothic"/>
          <w:lang w:eastAsia="en-GB"/>
        </w:rPr>
      </w:pPr>
      <w:r w:rsidRPr="000702BF">
        <w:t>6.</w:t>
      </w:r>
      <w:r w:rsidRPr="000702BF">
        <w:tab/>
      </w:r>
      <w:r w:rsidR="00230574" w:rsidRPr="000702BF">
        <w:rPr>
          <w:rFonts w:eastAsia="Malgun Gothic"/>
          <w:lang w:eastAsia="en-GB"/>
        </w:rPr>
        <w:t xml:space="preserve">UE location according to TS 38.508-1 [12] clause </w:t>
      </w:r>
      <w:r w:rsidR="005F6927" w:rsidRPr="000702BF">
        <w:rPr>
          <w:rFonts w:eastAsia="Malgun Gothic"/>
          <w:lang w:eastAsia="en-GB"/>
        </w:rPr>
        <w:t>5.6.1</w:t>
      </w:r>
      <w:r w:rsidR="00230574" w:rsidRPr="000702BF">
        <w:rPr>
          <w:rFonts w:eastAsia="Malgun Gothic"/>
          <w:lang w:eastAsia="en-GB"/>
        </w:rPr>
        <w:t xml:space="preserve"> is provided to the UE through any preconfigured means.</w:t>
      </w:r>
    </w:p>
    <w:p w14:paraId="3BA90F78" w14:textId="072A8925" w:rsidR="00230574" w:rsidRPr="000702BF" w:rsidRDefault="005F6927" w:rsidP="00230574">
      <w:pPr>
        <w:pStyle w:val="B1"/>
        <w:rPr>
          <w:rFonts w:eastAsia="Malgun Gothic"/>
          <w:lang w:eastAsia="en-GB"/>
        </w:rPr>
      </w:pPr>
      <w:r w:rsidRPr="000702BF">
        <w:t>7.</w:t>
      </w:r>
      <w:r w:rsidRPr="000702BF">
        <w:rPr>
          <w:rFonts w:eastAsia="Malgun Gothic"/>
          <w:lang w:eastAsia="en-GB"/>
        </w:rPr>
        <w:tab/>
      </w:r>
      <w:r w:rsidRPr="000702BF">
        <w:rPr>
          <w:rFonts w:hint="eastAsia"/>
        </w:rPr>
        <w:t xml:space="preserve">Test equipment shall emulate the signal with doppler and delay according to ephemeris defined in </w:t>
      </w:r>
      <w:r w:rsidR="00962386" w:rsidRPr="000702BF">
        <w:rPr>
          <w:rFonts w:hint="eastAsia"/>
        </w:rPr>
        <w:t>TS</w:t>
      </w:r>
      <w:r w:rsidR="00962386" w:rsidRPr="000702BF">
        <w:t> </w:t>
      </w:r>
      <w:r w:rsidR="00962386" w:rsidRPr="000702BF">
        <w:rPr>
          <w:rFonts w:hint="eastAsia"/>
        </w:rPr>
        <w:t>38.508</w:t>
      </w:r>
      <w:r w:rsidR="00962386" w:rsidRPr="000702BF">
        <w:t> </w:t>
      </w:r>
      <w:r w:rsidR="00962386" w:rsidRPr="000702BF">
        <w:rPr>
          <w:rFonts w:hint="eastAsia"/>
        </w:rPr>
        <w:t>[</w:t>
      </w:r>
      <w:r w:rsidRPr="000702BF">
        <w:rPr>
          <w:rFonts w:hint="eastAsia"/>
        </w:rPr>
        <w:t>12] Table 5.6.2.1-1 for GSO if UE supports only GSO or both GSO and NGSO satellites and Table 5.6.2.1-3 for NGSO (LEO-1200) if UE supports only NGSO satellites. Test system shall send same SIB19 information during the duration of the test as defined in TS 38.508-1 [12] clause 5.6.3.1.</w:t>
      </w:r>
      <w:r w:rsidR="00230574" w:rsidRPr="000702BF">
        <w:rPr>
          <w:rFonts w:eastAsia="Malgun Gothic"/>
          <w:lang w:eastAsia="en-GB"/>
        </w:rPr>
        <w:t xml:space="preserve"> </w:t>
      </w:r>
    </w:p>
    <w:p w14:paraId="3E8CAF58" w14:textId="1DDBFFE1" w:rsidR="005F6927" w:rsidRPr="000702BF" w:rsidRDefault="00230574" w:rsidP="00737688">
      <w:pPr>
        <w:pStyle w:val="B1"/>
      </w:pPr>
      <w:r w:rsidRPr="000702BF">
        <w:t>8.</w:t>
      </w:r>
      <w:r w:rsidRPr="000702BF">
        <w:tab/>
      </w:r>
      <w:r w:rsidR="005F6927" w:rsidRPr="000702BF">
        <w:rPr>
          <w:rFonts w:hint="eastAsia"/>
        </w:rPr>
        <w:t>Deactivate UE prediction of satellite trajectory by any preconfigured means.</w:t>
      </w:r>
    </w:p>
    <w:p w14:paraId="5AF9E3AE" w14:textId="3655EBEB" w:rsidR="00737688" w:rsidRPr="000702BF" w:rsidRDefault="005F6927" w:rsidP="00737688">
      <w:pPr>
        <w:pStyle w:val="B1"/>
      </w:pPr>
      <w:r w:rsidRPr="000702BF">
        <w:t>9.</w:t>
      </w:r>
      <w:r w:rsidRPr="000702BF">
        <w:tab/>
      </w:r>
      <w:r w:rsidR="00737688" w:rsidRPr="000702BF">
        <w:t xml:space="preserve">Ensure the UE is in state RRC_CONNECTED with generic procedure parameters Connectivity NR, Connected without release </w:t>
      </w:r>
      <w:r w:rsidR="00737688" w:rsidRPr="000702BF">
        <w:rPr>
          <w:i/>
        </w:rPr>
        <w:t xml:space="preserve">On, </w:t>
      </w:r>
      <w:r w:rsidR="00737688" w:rsidRPr="000702BF">
        <w:t>Test Mode</w:t>
      </w:r>
      <w:r w:rsidR="00737688" w:rsidRPr="000702BF">
        <w:rPr>
          <w:i/>
        </w:rPr>
        <w:t xml:space="preserve"> On </w:t>
      </w:r>
      <w:r w:rsidR="00737688" w:rsidRPr="000702BF">
        <w:t>and Test Loop Function</w:t>
      </w:r>
      <w:r w:rsidR="00737688" w:rsidRPr="000702BF">
        <w:rPr>
          <w:i/>
        </w:rPr>
        <w:t xml:space="preserve"> On</w:t>
      </w:r>
      <w:r w:rsidR="00737688" w:rsidRPr="000702BF">
        <w:t xml:space="preserve"> according to TS 38.508-1 [12] clause 4.5. Message </w:t>
      </w:r>
      <w:r w:rsidR="001B6141" w:rsidRPr="000702BF">
        <w:t>contents</w:t>
      </w:r>
      <w:r w:rsidR="00737688" w:rsidRPr="000702BF">
        <w:t xml:space="preserve"> are defined in clause 7.9.4.3.</w:t>
      </w:r>
    </w:p>
    <w:p w14:paraId="3FA07835" w14:textId="77777777" w:rsidR="00737688" w:rsidRPr="000702BF" w:rsidRDefault="00737688" w:rsidP="0002370F">
      <w:pPr>
        <w:pStyle w:val="Heading4"/>
      </w:pPr>
      <w:bookmarkStart w:id="1497" w:name="_Toc36227370"/>
      <w:bookmarkStart w:id="1498" w:name="_Toc27478656"/>
      <w:bookmarkStart w:id="1499" w:name="_Toc152356750"/>
      <w:r w:rsidRPr="000702BF">
        <w:lastRenderedPageBreak/>
        <w:t>7.</w:t>
      </w:r>
      <w:r w:rsidRPr="000702BF">
        <w:rPr>
          <w:rFonts w:eastAsia="MS Mincho"/>
        </w:rPr>
        <w:t>9.4.2</w:t>
      </w:r>
      <w:r w:rsidRPr="000702BF">
        <w:tab/>
        <w:t>Test procedure</w:t>
      </w:r>
      <w:bookmarkEnd w:id="1497"/>
      <w:bookmarkEnd w:id="1498"/>
      <w:bookmarkEnd w:id="1499"/>
    </w:p>
    <w:p w14:paraId="0A30559C" w14:textId="70846019" w:rsidR="00737688" w:rsidRPr="000702BF" w:rsidRDefault="00737688" w:rsidP="00737688">
      <w:pPr>
        <w:pStyle w:val="B1"/>
      </w:pPr>
      <w:r w:rsidRPr="000702BF">
        <w:t>1.</w:t>
      </w:r>
      <w:r w:rsidRPr="000702BF">
        <w:tab/>
        <w:t xml:space="preserve">Sweep the spectrum </w:t>
      </w:r>
      <w:r w:rsidR="00D362E8" w:rsidRPr="000702BF">
        <w:t>analyser</w:t>
      </w:r>
      <w:r w:rsidRPr="000702BF">
        <w:t xml:space="preserve"> (or equivalent equipment) over a frequency range and measure the average power of spurious emission.</w:t>
      </w:r>
    </w:p>
    <w:p w14:paraId="7B50F8AA" w14:textId="77777777" w:rsidR="00737688" w:rsidRPr="000702BF" w:rsidRDefault="00737688" w:rsidP="00737688">
      <w:pPr>
        <w:pStyle w:val="B1"/>
        <w:rPr>
          <w:rFonts w:eastAsia="MS Mincho"/>
        </w:rPr>
      </w:pPr>
      <w:r w:rsidRPr="000702BF">
        <w:t>2.</w:t>
      </w:r>
      <w:r w:rsidRPr="000702BF">
        <w:tab/>
        <w:t xml:space="preserve">Repeat step 1 for all </w:t>
      </w:r>
      <w:r w:rsidRPr="000702BF">
        <w:rPr>
          <w:rFonts w:eastAsia="MS Mincho"/>
        </w:rPr>
        <w:t>NR</w:t>
      </w:r>
      <w:r w:rsidRPr="000702BF">
        <w:t xml:space="preserve"> Rx antennas of the UE.</w:t>
      </w:r>
    </w:p>
    <w:p w14:paraId="6C609E65" w14:textId="77777777" w:rsidR="00737688" w:rsidRPr="000702BF" w:rsidRDefault="00737688" w:rsidP="0002370F">
      <w:pPr>
        <w:pStyle w:val="Heading4"/>
      </w:pPr>
      <w:bookmarkStart w:id="1500" w:name="_Toc27478657"/>
      <w:bookmarkStart w:id="1501" w:name="_Toc36227371"/>
      <w:bookmarkStart w:id="1502" w:name="_Toc152356751"/>
      <w:r w:rsidRPr="000702BF">
        <w:t>7.</w:t>
      </w:r>
      <w:r w:rsidRPr="000702BF">
        <w:rPr>
          <w:rFonts w:eastAsia="MS Mincho"/>
        </w:rPr>
        <w:t>9</w:t>
      </w:r>
      <w:r w:rsidRPr="000702BF">
        <w:t>.4.3</w:t>
      </w:r>
      <w:r w:rsidRPr="000702BF">
        <w:tab/>
        <w:t>Message contents</w:t>
      </w:r>
      <w:bookmarkEnd w:id="1500"/>
      <w:bookmarkEnd w:id="1501"/>
      <w:bookmarkEnd w:id="1502"/>
    </w:p>
    <w:p w14:paraId="4581B94E" w14:textId="10E418C1" w:rsidR="001F3235" w:rsidRPr="000702BF" w:rsidRDefault="001F3235" w:rsidP="001F3235">
      <w:r w:rsidRPr="000702BF">
        <w:t>Message contents are according to TS 38.508-1 [12] clause 4.6 ensuring Table 4.6.3-118 with condition TRANSFORM_PRECODER_ENABLED for NR band.</w:t>
      </w:r>
    </w:p>
    <w:p w14:paraId="1CAECF96" w14:textId="77777777" w:rsidR="001F3235" w:rsidRPr="000702BF" w:rsidRDefault="001F3235" w:rsidP="001F3235">
      <w:r w:rsidRPr="000702BF">
        <w:t>Message contents are according to TS 38.508-1[12] subclause 4.6 with the following exceptions for each network signalling value.</w:t>
      </w:r>
    </w:p>
    <w:p w14:paraId="0EA4C880" w14:textId="795E76B2" w:rsidR="001F3235" w:rsidRPr="000702BF" w:rsidRDefault="001F3235" w:rsidP="001F3235">
      <w:pPr>
        <w:rPr>
          <w:rFonts w:eastAsia="MS Mincho"/>
        </w:rPr>
      </w:pPr>
      <w:r w:rsidRPr="000702BF">
        <w:t>SIB19 message contents according to TS 38.508-1 [12] clause 5.6.2.1.</w:t>
      </w:r>
    </w:p>
    <w:p w14:paraId="6F9F4ED1" w14:textId="77777777" w:rsidR="00737688" w:rsidRPr="000702BF" w:rsidRDefault="00737688" w:rsidP="0002370F">
      <w:pPr>
        <w:pStyle w:val="Heading3"/>
      </w:pPr>
      <w:bookmarkStart w:id="1503" w:name="_Toc36227372"/>
      <w:bookmarkStart w:id="1504" w:name="_Toc27478658"/>
      <w:bookmarkStart w:id="1505" w:name="_Toc152356752"/>
      <w:r w:rsidRPr="000702BF">
        <w:t>7.</w:t>
      </w:r>
      <w:r w:rsidRPr="000702BF">
        <w:rPr>
          <w:rFonts w:eastAsia="MS Mincho"/>
        </w:rPr>
        <w:t>9</w:t>
      </w:r>
      <w:r w:rsidRPr="000702BF">
        <w:t>.5</w:t>
      </w:r>
      <w:r w:rsidRPr="000702BF">
        <w:tab/>
        <w:t>Test requirement</w:t>
      </w:r>
      <w:bookmarkEnd w:id="1503"/>
      <w:bookmarkEnd w:id="1504"/>
      <w:bookmarkEnd w:id="1505"/>
    </w:p>
    <w:p w14:paraId="4D9F90D3" w14:textId="77777777" w:rsidR="00737688" w:rsidRPr="000702BF" w:rsidRDefault="00737688" w:rsidP="00737688">
      <w:pPr>
        <w:rPr>
          <w:rFonts w:eastAsia="MS Mincho"/>
        </w:rPr>
      </w:pPr>
      <w:r w:rsidRPr="000702BF">
        <w:rPr>
          <w:rFonts w:eastAsia="MS Mincho"/>
        </w:rPr>
        <w:t xml:space="preserve">The measured spurious emissions derived in step 1), shall </w:t>
      </w:r>
      <w:r w:rsidRPr="000702BF">
        <w:rPr>
          <w:rFonts w:cs="v5.0.0"/>
        </w:rPr>
        <w:t>not exceed the maximum level specified in Table 7.9.5-1.</w:t>
      </w:r>
    </w:p>
    <w:p w14:paraId="7D83D3E1" w14:textId="77777777" w:rsidR="00737688" w:rsidRPr="000702BF" w:rsidRDefault="00737688" w:rsidP="00737688">
      <w:pPr>
        <w:pStyle w:val="TH"/>
      </w:pPr>
      <w:r w:rsidRPr="000702BF">
        <w:t>Table 7.9</w:t>
      </w:r>
      <w:r w:rsidRPr="000702BF">
        <w:rPr>
          <w:rFonts w:eastAsia="MS Mincho"/>
        </w:rPr>
        <w:t>.5</w:t>
      </w:r>
      <w:r w:rsidRPr="000702BF">
        <w:t>-1: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8"/>
        <w:gridCol w:w="1440"/>
        <w:gridCol w:w="1170"/>
        <w:gridCol w:w="3330"/>
      </w:tblGrid>
      <w:tr w:rsidR="00737688" w:rsidRPr="000702BF" w14:paraId="33A1C2C4" w14:textId="77777777" w:rsidTr="008D0E0E">
        <w:trPr>
          <w:jc w:val="center"/>
        </w:trPr>
        <w:tc>
          <w:tcPr>
            <w:tcW w:w="2538" w:type="dxa"/>
          </w:tcPr>
          <w:p w14:paraId="456447CA" w14:textId="193F338B" w:rsidR="00737688" w:rsidRPr="000702BF" w:rsidRDefault="00737688" w:rsidP="00AE3F12">
            <w:pPr>
              <w:pStyle w:val="TAH"/>
            </w:pPr>
            <w:r w:rsidRPr="000702BF">
              <w:t>Frequency</w:t>
            </w:r>
            <w:r w:rsidR="008D0E0E" w:rsidRPr="000702BF">
              <w:t xml:space="preserve"> </w:t>
            </w:r>
            <w:r w:rsidRPr="000702BF">
              <w:t>range</w:t>
            </w:r>
          </w:p>
        </w:tc>
        <w:tc>
          <w:tcPr>
            <w:tcW w:w="1440" w:type="dxa"/>
          </w:tcPr>
          <w:p w14:paraId="3322DD56" w14:textId="77777777" w:rsidR="00737688" w:rsidRPr="000702BF" w:rsidRDefault="00737688" w:rsidP="00AE3F12">
            <w:pPr>
              <w:pStyle w:val="TAH"/>
            </w:pPr>
            <w:r w:rsidRPr="000702BF">
              <w:t>Measurement</w:t>
            </w:r>
          </w:p>
          <w:p w14:paraId="5B91F49F" w14:textId="77777777" w:rsidR="00737688" w:rsidRPr="000702BF" w:rsidRDefault="00737688" w:rsidP="00AE3F12">
            <w:pPr>
              <w:pStyle w:val="TAH"/>
            </w:pPr>
            <w:r w:rsidRPr="000702BF">
              <w:t>bandwidth</w:t>
            </w:r>
          </w:p>
        </w:tc>
        <w:tc>
          <w:tcPr>
            <w:tcW w:w="1170" w:type="dxa"/>
          </w:tcPr>
          <w:p w14:paraId="09626370" w14:textId="7BB85535" w:rsidR="00737688" w:rsidRPr="000702BF" w:rsidRDefault="00737688" w:rsidP="00AE3F12">
            <w:pPr>
              <w:pStyle w:val="TAH"/>
            </w:pPr>
            <w:r w:rsidRPr="000702BF">
              <w:t>Maximum</w:t>
            </w:r>
            <w:r w:rsidR="008D0E0E" w:rsidRPr="000702BF">
              <w:t xml:space="preserve"> </w:t>
            </w:r>
            <w:r w:rsidRPr="000702BF">
              <w:t>level</w:t>
            </w:r>
          </w:p>
        </w:tc>
        <w:tc>
          <w:tcPr>
            <w:tcW w:w="3330" w:type="dxa"/>
          </w:tcPr>
          <w:p w14:paraId="1E8D73D7" w14:textId="77777777" w:rsidR="00737688" w:rsidRPr="000702BF" w:rsidRDefault="00737688" w:rsidP="00AE3F12">
            <w:pPr>
              <w:pStyle w:val="TAH"/>
            </w:pPr>
            <w:r w:rsidRPr="000702BF">
              <w:t>NOTE</w:t>
            </w:r>
          </w:p>
        </w:tc>
      </w:tr>
      <w:tr w:rsidR="00737688" w:rsidRPr="000702BF" w14:paraId="35C228BD" w14:textId="77777777" w:rsidTr="008D0E0E">
        <w:trPr>
          <w:jc w:val="center"/>
        </w:trPr>
        <w:tc>
          <w:tcPr>
            <w:tcW w:w="2538" w:type="dxa"/>
          </w:tcPr>
          <w:p w14:paraId="5FB9B3DD" w14:textId="796ABBEE" w:rsidR="00737688" w:rsidRPr="000702BF" w:rsidRDefault="00737688" w:rsidP="00AE3F12">
            <w:pPr>
              <w:pStyle w:val="TAC"/>
            </w:pPr>
            <w:r w:rsidRPr="000702BF">
              <w:t>30</w:t>
            </w:r>
            <w:r w:rsidR="008D0E0E" w:rsidRPr="000702BF">
              <w:t xml:space="preserve"> </w:t>
            </w:r>
            <w:r w:rsidRPr="000702BF">
              <w:t>MHz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t>&lt;</w:t>
            </w:r>
            <w:r w:rsidR="008D0E0E" w:rsidRPr="000702BF">
              <w:t xml:space="preserve"> </w:t>
            </w:r>
            <w:r w:rsidRPr="000702BF">
              <w:t>1</w:t>
            </w:r>
            <w:r w:rsidR="008D0E0E" w:rsidRPr="000702BF">
              <w:t xml:space="preserve"> </w:t>
            </w:r>
            <w:r w:rsidRPr="000702BF">
              <w:t>GHz</w:t>
            </w:r>
          </w:p>
        </w:tc>
        <w:tc>
          <w:tcPr>
            <w:tcW w:w="1440" w:type="dxa"/>
          </w:tcPr>
          <w:p w14:paraId="72361D3E" w14:textId="57FAC263" w:rsidR="00737688" w:rsidRPr="000702BF" w:rsidRDefault="00737688" w:rsidP="00AE3F12">
            <w:pPr>
              <w:pStyle w:val="TAC"/>
            </w:pPr>
            <w:r w:rsidRPr="000702BF">
              <w:t>100</w:t>
            </w:r>
            <w:r w:rsidR="008D0E0E" w:rsidRPr="000702BF">
              <w:t xml:space="preserve"> </w:t>
            </w:r>
            <w:r w:rsidRPr="000702BF">
              <w:t>kHz</w:t>
            </w:r>
          </w:p>
        </w:tc>
        <w:tc>
          <w:tcPr>
            <w:tcW w:w="1170" w:type="dxa"/>
          </w:tcPr>
          <w:p w14:paraId="210CCC4F" w14:textId="051F60B1" w:rsidR="00737688" w:rsidRPr="000702BF" w:rsidRDefault="00737688" w:rsidP="00AE3F12">
            <w:pPr>
              <w:pStyle w:val="TAC"/>
            </w:pPr>
            <w:r w:rsidRPr="000702BF">
              <w:t>-57</w:t>
            </w:r>
            <w:r w:rsidR="008D0E0E" w:rsidRPr="000702BF">
              <w:t xml:space="preserve"> </w:t>
            </w:r>
            <w:r w:rsidRPr="000702BF">
              <w:t>dBm</w:t>
            </w:r>
          </w:p>
        </w:tc>
        <w:tc>
          <w:tcPr>
            <w:tcW w:w="3330" w:type="dxa"/>
          </w:tcPr>
          <w:p w14:paraId="0306C50D" w14:textId="77777777" w:rsidR="00737688" w:rsidRPr="000702BF" w:rsidRDefault="00737688" w:rsidP="00AE3F12">
            <w:pPr>
              <w:pStyle w:val="TAC"/>
            </w:pPr>
          </w:p>
        </w:tc>
      </w:tr>
      <w:tr w:rsidR="00737688" w:rsidRPr="000702BF" w14:paraId="08118A4A" w14:textId="77777777" w:rsidTr="008D0E0E">
        <w:trPr>
          <w:jc w:val="center"/>
        </w:trPr>
        <w:tc>
          <w:tcPr>
            <w:tcW w:w="2538" w:type="dxa"/>
          </w:tcPr>
          <w:p w14:paraId="74A1AA29" w14:textId="1E759716" w:rsidR="00737688" w:rsidRPr="000702BF" w:rsidRDefault="00737688" w:rsidP="00AE3F12">
            <w:pPr>
              <w:pStyle w:val="TAC"/>
            </w:pPr>
            <w:r w:rsidRPr="000702BF">
              <w:t>1</w:t>
            </w:r>
            <w:r w:rsidR="008D0E0E" w:rsidRPr="000702BF">
              <w:t xml:space="preserve"> </w:t>
            </w:r>
            <w:r w:rsidRPr="000702BF">
              <w:t>GHz</w:t>
            </w:r>
            <w:r w:rsidR="008D0E0E" w:rsidRPr="000702BF">
              <w:t xml:space="preserve"> </w:t>
            </w:r>
            <w:r w:rsidRPr="000702BF">
              <w:sym w:font="Symbol" w:char="F0A3"/>
            </w:r>
            <w:r w:rsidR="008D0E0E" w:rsidRPr="000702BF">
              <w:t xml:space="preserve"> </w:t>
            </w:r>
            <w:r w:rsidRPr="000702BF">
              <w:t>f</w:t>
            </w:r>
            <w:r w:rsidR="008D0E0E" w:rsidRPr="000702BF">
              <w:t xml:space="preserve"> </w:t>
            </w:r>
            <w:r w:rsidRPr="000702BF">
              <w:sym w:font="Symbol" w:char="F0A3"/>
            </w:r>
            <w:r w:rsidR="008D0E0E" w:rsidRPr="000702BF">
              <w:t xml:space="preserve"> </w:t>
            </w:r>
            <w:r w:rsidRPr="000702BF">
              <w:t>12.75</w:t>
            </w:r>
            <w:r w:rsidR="008D0E0E" w:rsidRPr="000702BF">
              <w:t xml:space="preserve"> </w:t>
            </w:r>
            <w:r w:rsidRPr="000702BF">
              <w:t>GHz</w:t>
            </w:r>
          </w:p>
        </w:tc>
        <w:tc>
          <w:tcPr>
            <w:tcW w:w="1440" w:type="dxa"/>
          </w:tcPr>
          <w:p w14:paraId="7909CD05" w14:textId="3468D5D3" w:rsidR="00737688" w:rsidRPr="000702BF" w:rsidRDefault="00737688" w:rsidP="00AE3F12">
            <w:pPr>
              <w:pStyle w:val="TAC"/>
            </w:pPr>
            <w:r w:rsidRPr="000702BF">
              <w:t>1</w:t>
            </w:r>
            <w:r w:rsidR="008D0E0E" w:rsidRPr="000702BF">
              <w:t xml:space="preserve"> </w:t>
            </w:r>
            <w:r w:rsidRPr="000702BF">
              <w:t>MHz</w:t>
            </w:r>
          </w:p>
        </w:tc>
        <w:tc>
          <w:tcPr>
            <w:tcW w:w="1170" w:type="dxa"/>
          </w:tcPr>
          <w:p w14:paraId="080B28D7" w14:textId="0B7F1EC0" w:rsidR="00737688" w:rsidRPr="000702BF" w:rsidRDefault="00737688" w:rsidP="00AE3F12">
            <w:pPr>
              <w:pStyle w:val="TAC"/>
            </w:pPr>
            <w:r w:rsidRPr="000702BF">
              <w:t>-47</w:t>
            </w:r>
            <w:r w:rsidR="008D0E0E" w:rsidRPr="000702BF">
              <w:t xml:space="preserve"> </w:t>
            </w:r>
            <w:r w:rsidRPr="000702BF">
              <w:t>dBm</w:t>
            </w:r>
          </w:p>
        </w:tc>
        <w:tc>
          <w:tcPr>
            <w:tcW w:w="3330" w:type="dxa"/>
          </w:tcPr>
          <w:p w14:paraId="2F2A6280" w14:textId="77777777" w:rsidR="00737688" w:rsidRPr="000702BF" w:rsidRDefault="00737688" w:rsidP="00AE3F12">
            <w:pPr>
              <w:pStyle w:val="TAC"/>
            </w:pPr>
          </w:p>
        </w:tc>
      </w:tr>
      <w:tr w:rsidR="00737688" w:rsidRPr="000702BF" w14:paraId="3C257748" w14:textId="77777777" w:rsidTr="008D0E0E">
        <w:trPr>
          <w:jc w:val="center"/>
        </w:trPr>
        <w:tc>
          <w:tcPr>
            <w:tcW w:w="8478" w:type="dxa"/>
            <w:gridSpan w:val="4"/>
          </w:tcPr>
          <w:p w14:paraId="23F2FECB" w14:textId="403F0EF7" w:rsidR="00737688" w:rsidRPr="000702BF" w:rsidRDefault="00737688" w:rsidP="00AE3F12">
            <w:pPr>
              <w:pStyle w:val="TAN"/>
            </w:pPr>
            <w:r w:rsidRPr="000702BF">
              <w:t>NOTE:</w:t>
            </w:r>
            <w:r w:rsidRPr="000702BF">
              <w:tab/>
              <w:t>Unused</w:t>
            </w:r>
            <w:r w:rsidR="008D0E0E" w:rsidRPr="000702BF">
              <w:t xml:space="preserve"> </w:t>
            </w:r>
            <w:r w:rsidRPr="000702BF">
              <w:t>PDCCH</w:t>
            </w:r>
            <w:r w:rsidR="008D0E0E" w:rsidRPr="000702BF">
              <w:t xml:space="preserve"> </w:t>
            </w:r>
            <w:r w:rsidRPr="000702BF">
              <w:t>resources</w:t>
            </w:r>
            <w:r w:rsidR="008D0E0E" w:rsidRPr="000702BF">
              <w:t xml:space="preserve"> </w:t>
            </w:r>
            <w:r w:rsidRPr="000702BF">
              <w:t>are</w:t>
            </w:r>
            <w:r w:rsidR="008D0E0E" w:rsidRPr="000702BF">
              <w:t xml:space="preserve"> </w:t>
            </w:r>
            <w:r w:rsidRPr="000702BF">
              <w:t>padded</w:t>
            </w:r>
            <w:r w:rsidR="008D0E0E" w:rsidRPr="000702BF">
              <w:t xml:space="preserve"> </w:t>
            </w:r>
            <w:r w:rsidRPr="000702BF">
              <w:t>with</w:t>
            </w:r>
            <w:r w:rsidR="008D0E0E" w:rsidRPr="000702BF">
              <w:t xml:space="preserve"> </w:t>
            </w:r>
            <w:r w:rsidRPr="000702BF">
              <w:t>resource</w:t>
            </w:r>
            <w:r w:rsidR="008D0E0E" w:rsidRPr="000702BF">
              <w:t xml:space="preserve"> </w:t>
            </w:r>
            <w:r w:rsidRPr="000702BF">
              <w:t>element</w:t>
            </w:r>
            <w:r w:rsidR="008D0E0E" w:rsidRPr="000702BF">
              <w:t xml:space="preserve"> </w:t>
            </w:r>
            <w:r w:rsidRPr="000702BF">
              <w:t>groups</w:t>
            </w:r>
            <w:r w:rsidR="008D0E0E" w:rsidRPr="000702BF">
              <w:t xml:space="preserve"> </w:t>
            </w:r>
            <w:r w:rsidRPr="000702BF">
              <w:t>with</w:t>
            </w:r>
            <w:r w:rsidR="008D0E0E" w:rsidRPr="000702BF">
              <w:t xml:space="preserve"> </w:t>
            </w:r>
            <w:r w:rsidRPr="000702BF">
              <w:t>power</w:t>
            </w:r>
            <w:r w:rsidR="008D0E0E" w:rsidRPr="000702BF">
              <w:t xml:space="preserve"> </w:t>
            </w:r>
            <w:r w:rsidRPr="000702BF">
              <w:t>level</w:t>
            </w:r>
            <w:r w:rsidR="008D0E0E" w:rsidRPr="000702BF">
              <w:t xml:space="preserve"> </w:t>
            </w:r>
            <w:r w:rsidRPr="000702BF">
              <w:t>given</w:t>
            </w:r>
            <w:r w:rsidR="008D0E0E" w:rsidRPr="000702BF">
              <w:t xml:space="preserve"> </w:t>
            </w:r>
            <w:r w:rsidRPr="000702BF">
              <w:t>by</w:t>
            </w:r>
            <w:r w:rsidR="008D0E0E" w:rsidRPr="000702BF">
              <w:t xml:space="preserve"> </w:t>
            </w:r>
            <w:r w:rsidRPr="000702BF">
              <w:t>PDCCH</w:t>
            </w:r>
            <w:r w:rsidR="008D0E0E" w:rsidRPr="000702BF">
              <w:t xml:space="preserve"> </w:t>
            </w:r>
            <w:r w:rsidRPr="000702BF">
              <w:t>as</w:t>
            </w:r>
            <w:r w:rsidR="008D0E0E" w:rsidRPr="000702BF">
              <w:t xml:space="preserve"> </w:t>
            </w:r>
            <w:r w:rsidRPr="000702BF">
              <w:t>defined</w:t>
            </w:r>
            <w:r w:rsidR="008D0E0E" w:rsidRPr="000702BF">
              <w:t xml:space="preserve"> </w:t>
            </w:r>
            <w:r w:rsidRPr="000702BF">
              <w:t>in</w:t>
            </w:r>
            <w:r w:rsidR="008D0E0E" w:rsidRPr="000702BF">
              <w:t xml:space="preserve"> </w:t>
            </w:r>
            <w:r w:rsidRPr="000702BF">
              <w:t>Annex</w:t>
            </w:r>
            <w:r w:rsidR="008D0E0E" w:rsidRPr="000702BF">
              <w:t xml:space="preserve"> </w:t>
            </w:r>
            <w:r w:rsidRPr="000702BF">
              <w:t>C.3.1.</w:t>
            </w:r>
          </w:p>
        </w:tc>
      </w:tr>
    </w:tbl>
    <w:p w14:paraId="5FC8D5E3" w14:textId="77777777" w:rsidR="00022962" w:rsidRPr="000702BF" w:rsidRDefault="00022962" w:rsidP="001B6141"/>
    <w:p w14:paraId="572084F2" w14:textId="77777777" w:rsidR="00022962" w:rsidRPr="000702BF" w:rsidRDefault="00022962" w:rsidP="00022962">
      <w:pPr>
        <w:pStyle w:val="Heading1"/>
      </w:pPr>
      <w:bookmarkStart w:id="1506" w:name="_Toc97562321"/>
      <w:bookmarkStart w:id="1507" w:name="_Toc104122555"/>
      <w:bookmarkStart w:id="1508" w:name="_Toc104205506"/>
      <w:bookmarkStart w:id="1509" w:name="_Toc104206713"/>
      <w:bookmarkStart w:id="1510" w:name="_Toc104503673"/>
      <w:bookmarkStart w:id="1511" w:name="_Toc106127604"/>
      <w:bookmarkStart w:id="1512" w:name="_Toc123057969"/>
      <w:bookmarkStart w:id="1513" w:name="_Toc124256662"/>
      <w:bookmarkStart w:id="1514" w:name="_Toc137543624"/>
      <w:bookmarkStart w:id="1515" w:name="_Toc152356753"/>
      <w:r w:rsidRPr="000702BF">
        <w:t>8</w:t>
      </w:r>
      <w:r w:rsidRPr="000702BF">
        <w:tab/>
        <w:t>Conducted performance requirements</w:t>
      </w:r>
      <w:bookmarkEnd w:id="1506"/>
      <w:bookmarkEnd w:id="1507"/>
      <w:bookmarkEnd w:id="1508"/>
      <w:bookmarkEnd w:id="1509"/>
      <w:bookmarkEnd w:id="1510"/>
      <w:bookmarkEnd w:id="1511"/>
      <w:bookmarkEnd w:id="1512"/>
      <w:bookmarkEnd w:id="1513"/>
      <w:bookmarkEnd w:id="1514"/>
      <w:bookmarkEnd w:id="1515"/>
    </w:p>
    <w:p w14:paraId="15990D1C" w14:textId="45502FA8" w:rsidR="00022962" w:rsidRPr="00F1527E" w:rsidRDefault="00022962" w:rsidP="00022962">
      <w:pPr>
        <w:pStyle w:val="Heading2"/>
      </w:pPr>
      <w:bookmarkStart w:id="1516" w:name="_Toc97562322"/>
      <w:bookmarkStart w:id="1517" w:name="_Toc104122556"/>
      <w:bookmarkStart w:id="1518" w:name="_Toc104205507"/>
      <w:bookmarkStart w:id="1519" w:name="_Toc104206714"/>
      <w:bookmarkStart w:id="1520" w:name="_Toc104503674"/>
      <w:bookmarkStart w:id="1521" w:name="_Toc106127605"/>
      <w:bookmarkStart w:id="1522" w:name="_Toc123057970"/>
      <w:bookmarkStart w:id="1523" w:name="_Toc124256663"/>
      <w:bookmarkStart w:id="1524" w:name="_Toc137543625"/>
      <w:bookmarkStart w:id="1525" w:name="_Toc152356754"/>
      <w:r w:rsidRPr="00F1527E">
        <w:t>8.</w:t>
      </w:r>
      <w:r w:rsidR="002B0810" w:rsidRPr="00F1527E">
        <w:t>0</w:t>
      </w:r>
      <w:r w:rsidRPr="00F1527E">
        <w:tab/>
        <w:t>General</w:t>
      </w:r>
      <w:bookmarkEnd w:id="1516"/>
      <w:bookmarkEnd w:id="1517"/>
      <w:bookmarkEnd w:id="1518"/>
      <w:bookmarkEnd w:id="1519"/>
      <w:bookmarkEnd w:id="1520"/>
      <w:bookmarkEnd w:id="1521"/>
      <w:bookmarkEnd w:id="1522"/>
      <w:bookmarkEnd w:id="1523"/>
      <w:bookmarkEnd w:id="1524"/>
      <w:bookmarkEnd w:id="1525"/>
    </w:p>
    <w:p w14:paraId="2327EBEC" w14:textId="2896CB68" w:rsidR="00B05A83" w:rsidRPr="00F1527E" w:rsidRDefault="00F1527E" w:rsidP="00EB7DE4">
      <w:r w:rsidRPr="00F1527E">
        <w:t>[to be updated]</w:t>
      </w:r>
    </w:p>
    <w:p w14:paraId="2B98B2CE" w14:textId="77777777" w:rsidR="00022962" w:rsidRPr="00F1527E" w:rsidRDefault="00022962" w:rsidP="00022962">
      <w:pPr>
        <w:pStyle w:val="Heading3"/>
      </w:pPr>
      <w:bookmarkStart w:id="1526" w:name="_Toc21338139"/>
      <w:bookmarkStart w:id="1527" w:name="_Toc29808247"/>
      <w:bookmarkStart w:id="1528" w:name="_Toc37068166"/>
      <w:bookmarkStart w:id="1529" w:name="_Toc37083709"/>
      <w:bookmarkStart w:id="1530" w:name="_Toc37084051"/>
      <w:bookmarkStart w:id="1531" w:name="_Toc40209413"/>
      <w:bookmarkStart w:id="1532" w:name="_Toc40209755"/>
      <w:bookmarkStart w:id="1533" w:name="_Toc45892714"/>
      <w:bookmarkStart w:id="1534" w:name="_Toc53176571"/>
      <w:bookmarkStart w:id="1535" w:name="_Toc61120847"/>
      <w:bookmarkStart w:id="1536" w:name="_Toc67917991"/>
      <w:bookmarkStart w:id="1537" w:name="_Toc76298034"/>
      <w:bookmarkStart w:id="1538" w:name="_Toc76572046"/>
      <w:bookmarkStart w:id="1539" w:name="_Toc76651913"/>
      <w:bookmarkStart w:id="1540" w:name="_Toc76652751"/>
      <w:bookmarkStart w:id="1541" w:name="_Toc83742023"/>
      <w:bookmarkStart w:id="1542" w:name="_Toc91440513"/>
      <w:bookmarkStart w:id="1543" w:name="_Toc98849298"/>
      <w:bookmarkStart w:id="1544" w:name="_Toc106543147"/>
      <w:bookmarkStart w:id="1545" w:name="_Toc106737242"/>
      <w:bookmarkStart w:id="1546" w:name="_Toc107233009"/>
      <w:bookmarkStart w:id="1547" w:name="_Toc107234596"/>
      <w:bookmarkStart w:id="1548" w:name="_Toc107419565"/>
      <w:bookmarkStart w:id="1549" w:name="_Toc107476858"/>
      <w:bookmarkStart w:id="1550" w:name="_Toc114565671"/>
      <w:bookmarkStart w:id="1551" w:name="_Toc115267759"/>
      <w:bookmarkStart w:id="1552" w:name="_Toc123057971"/>
      <w:bookmarkStart w:id="1553" w:name="_Toc124256664"/>
      <w:bookmarkStart w:id="1554" w:name="_Toc137543626"/>
      <w:bookmarkStart w:id="1555" w:name="_Toc152356755"/>
      <w:r w:rsidRPr="00F1527E">
        <w:t>8.1.1</w:t>
      </w:r>
      <w:r w:rsidRPr="00F1527E">
        <w:rPr>
          <w:rFonts w:hint="eastAsia"/>
        </w:rPr>
        <w:tab/>
      </w:r>
      <w:r w:rsidRPr="00F1527E">
        <w:t>Relationship between minimum requirements and test requirements</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1C105531" w14:textId="77777777" w:rsidR="00022962" w:rsidRPr="000702BF" w:rsidRDefault="00022962" w:rsidP="00022962">
      <w:r w:rsidRPr="000702BF">
        <w:t xml:space="preserve">TS 38.101-5 is a Single-RAT and interwork specification for NR UE, covering </w:t>
      </w:r>
      <w:r w:rsidRPr="000702BF">
        <w:rPr>
          <w:rFonts w:cs="v5.0.0"/>
        </w:rPr>
        <w:t xml:space="preserve">minimum performance requirements </w:t>
      </w:r>
      <w:r w:rsidRPr="000702BF">
        <w:rPr>
          <w:rFonts w:cs="v5.0.0"/>
          <w:snapToGrid w:val="0"/>
        </w:rPr>
        <w:t>of both conducted and radiated requirements</w:t>
      </w:r>
      <w:r w:rsidRPr="000702BF">
        <w:rPr>
          <w:rFonts w:cs="v5.0.0"/>
        </w:rPr>
        <w:t xml:space="preserve">. </w:t>
      </w:r>
      <w:r w:rsidRPr="000702BF">
        <w:t>Conformance to 38.101-5 is demonstrated by fulfilling the test requirements specified in the present document.</w:t>
      </w:r>
    </w:p>
    <w:p w14:paraId="39A0EFCD" w14:textId="69B260B1" w:rsidR="00022962" w:rsidRPr="000702BF" w:rsidRDefault="00022962" w:rsidP="00022962">
      <w:pPr>
        <w:rPr>
          <w:rFonts w:cs="v5.0.0"/>
          <w:snapToGrid w:val="0"/>
        </w:rPr>
      </w:pPr>
      <w:r w:rsidRPr="000702BF">
        <w:rPr>
          <w:rFonts w:cs="v5.0.0"/>
          <w:snapToGrid w:val="0"/>
        </w:rPr>
        <w:t xml:space="preserve">The Minimum Requirements given in </w:t>
      </w:r>
      <w:r w:rsidR="00931528">
        <w:rPr>
          <w:rFonts w:cs="v5.0.0"/>
          <w:snapToGrid w:val="0"/>
        </w:rPr>
        <w:t xml:space="preserve">TS </w:t>
      </w:r>
      <w:r w:rsidRPr="000702BF">
        <w:rPr>
          <w:rFonts w:cs="v5.0.0"/>
          <w:snapToGrid w:val="0"/>
        </w:rPr>
        <w:t>38.101-5 make no allowances for measurement uncertainty (MU). The present document defines test tolerances (TT). These test tolerances are individually calculated for each test. The test tolerances are used to relax the minimum requirements in 38.101-4 to create test requirements. For some requirements, including regulatory requirements, the test tolerance is set to zero.</w:t>
      </w:r>
    </w:p>
    <w:p w14:paraId="6E1C4B62" w14:textId="107D0AE9" w:rsidR="00022962" w:rsidRPr="000702BF" w:rsidRDefault="00022962" w:rsidP="00022962">
      <w:pPr>
        <w:rPr>
          <w:rFonts w:cs="v5.0.0"/>
          <w:snapToGrid w:val="0"/>
        </w:rPr>
      </w:pPr>
      <w:r w:rsidRPr="000702BF">
        <w:rPr>
          <w:rFonts w:cs="v5.0.0"/>
          <w:snapToGrid w:val="0"/>
        </w:rPr>
        <w:t xml:space="preserve">The measurement results returned by the test system are compared – without any modification – against the test requirements as defined by various level of </w:t>
      </w:r>
      <w:r w:rsidR="0002370F" w:rsidRPr="000702BF">
        <w:rPr>
          <w:rFonts w:cs="v5.0.0"/>
          <w:snapToGrid w:val="0"/>
        </w:rPr>
        <w:t>"</w:t>
      </w:r>
      <w:r w:rsidRPr="000702BF">
        <w:rPr>
          <w:rFonts w:cs="v5.0.0"/>
          <w:snapToGrid w:val="0"/>
        </w:rPr>
        <w:t>Shared Risk</w:t>
      </w:r>
      <w:r w:rsidR="0002370F" w:rsidRPr="000702BF">
        <w:rPr>
          <w:rFonts w:cs="v5.0.0"/>
          <w:snapToGrid w:val="0"/>
        </w:rPr>
        <w:t>"</w:t>
      </w:r>
      <w:r w:rsidRPr="000702BF">
        <w:rPr>
          <w:rFonts w:cs="v5.0.0"/>
          <w:snapToGrid w:val="0"/>
        </w:rPr>
        <w:t xml:space="preserve"> principle as described below.</w:t>
      </w:r>
    </w:p>
    <w:p w14:paraId="4E84EC7B" w14:textId="77777777" w:rsidR="00022962" w:rsidRPr="000702BF" w:rsidRDefault="00022962" w:rsidP="00022962">
      <w:pPr>
        <w:pStyle w:val="B1"/>
        <w:rPr>
          <w:snapToGrid w:val="0"/>
          <w:lang w:eastAsia="zh-CN"/>
        </w:rPr>
      </w:pPr>
      <w:r w:rsidRPr="000702BF">
        <w:rPr>
          <w:snapToGrid w:val="0"/>
          <w:lang w:eastAsia="zh-CN"/>
        </w:rPr>
        <w:t>a)</w:t>
      </w:r>
      <w:r w:rsidRPr="000702BF">
        <w:rPr>
          <w:snapToGrid w:val="0"/>
          <w:lang w:eastAsia="zh-CN"/>
        </w:rPr>
        <w:tab/>
        <w:t>Core specification value is not relaxed by any relaxation value (TT=0). For each single measurement, the probability of a borderline good UE being judged as FAIL equals the probability of a borderline bad UE being judged as PASS.</w:t>
      </w:r>
    </w:p>
    <w:p w14:paraId="5C710A84" w14:textId="77777777" w:rsidR="00022962" w:rsidRPr="000702BF" w:rsidRDefault="00022962" w:rsidP="00022962">
      <w:pPr>
        <w:pStyle w:val="B2"/>
      </w:pPr>
      <w:r w:rsidRPr="000702BF">
        <w:rPr>
          <w:snapToGrid w:val="0"/>
          <w:lang w:eastAsia="zh-CN"/>
        </w:rPr>
        <w:t>-</w:t>
      </w:r>
      <w:r w:rsidRPr="000702BF">
        <w:rPr>
          <w:snapToGrid w:val="0"/>
          <w:lang w:eastAsia="zh-CN"/>
        </w:rPr>
        <w:tab/>
        <w:t>T</w:t>
      </w:r>
      <w:r w:rsidRPr="000702BF">
        <w:rPr>
          <w:snapToGrid w:val="0"/>
        </w:rPr>
        <w:t>est tolerances</w:t>
      </w:r>
      <w:r w:rsidRPr="000702BF">
        <w:rPr>
          <w:snapToGrid w:val="0"/>
          <w:lang w:eastAsia="zh-CN"/>
        </w:rPr>
        <w:t xml:space="preserve"> equal to 0 (TT=0) are considered in this specification.</w:t>
      </w:r>
    </w:p>
    <w:p w14:paraId="77AD5001" w14:textId="77777777" w:rsidR="00022962" w:rsidRPr="000702BF" w:rsidRDefault="00022962" w:rsidP="00022962">
      <w:pPr>
        <w:pStyle w:val="B1"/>
        <w:rPr>
          <w:snapToGrid w:val="0"/>
          <w:lang w:eastAsia="zh-CN"/>
        </w:rPr>
      </w:pPr>
      <w:r w:rsidRPr="000702BF">
        <w:rPr>
          <w:snapToGrid w:val="0"/>
          <w:lang w:eastAsia="zh-CN"/>
        </w:rPr>
        <w:t>b)</w:t>
      </w:r>
      <w:r w:rsidRPr="000702BF">
        <w:rPr>
          <w:snapToGrid w:val="0"/>
          <w:lang w:eastAsia="zh-CN"/>
        </w:rPr>
        <w:tab/>
        <w:t>Core specification value is relaxed by a relaxation value (TT&gt;0). For each single measurement, the probability of a borderline bad UE being judged as PASS is greater than the probability of a borderline good UE being judged as FAIL.</w:t>
      </w:r>
    </w:p>
    <w:p w14:paraId="4EE31F56" w14:textId="77777777" w:rsidR="00022962" w:rsidRPr="000702BF" w:rsidRDefault="00022962" w:rsidP="00022962">
      <w:pPr>
        <w:pStyle w:val="B2"/>
      </w:pPr>
      <w:r w:rsidRPr="000702BF">
        <w:rPr>
          <w:snapToGrid w:val="0"/>
          <w:lang w:eastAsia="zh-CN"/>
        </w:rPr>
        <w:lastRenderedPageBreak/>
        <w:t>-</w:t>
      </w:r>
      <w:r w:rsidRPr="000702BF">
        <w:rPr>
          <w:snapToGrid w:val="0"/>
          <w:lang w:eastAsia="zh-CN"/>
        </w:rPr>
        <w:tab/>
        <w:t>T</w:t>
      </w:r>
      <w:r w:rsidRPr="000702BF">
        <w:rPr>
          <w:snapToGrid w:val="0"/>
        </w:rPr>
        <w:t>est tolerances lower tha</w:t>
      </w:r>
      <w:r w:rsidRPr="000702BF">
        <w:rPr>
          <w:snapToGrid w:val="0"/>
          <w:lang w:eastAsia="zh-CN"/>
        </w:rPr>
        <w:t>n</w:t>
      </w:r>
      <w:r w:rsidRPr="000702BF">
        <w:rPr>
          <w:snapToGrid w:val="0"/>
        </w:rPr>
        <w:t xml:space="preserve"> measurement uncertainty and greater than 0 (0 &lt; TT &lt; MU) are considered in this specification.</w:t>
      </w:r>
    </w:p>
    <w:p w14:paraId="7A361283" w14:textId="44DF5CC1" w:rsidR="00022962" w:rsidRPr="000702BF" w:rsidRDefault="00022962" w:rsidP="00022962">
      <w:pPr>
        <w:pStyle w:val="B2"/>
      </w:pPr>
      <w:r w:rsidRPr="000702BF">
        <w:rPr>
          <w:snapToGrid w:val="0"/>
          <w:lang w:eastAsia="zh-CN"/>
        </w:rPr>
        <w:t>-</w:t>
      </w:r>
      <w:r w:rsidRPr="000702BF">
        <w:rPr>
          <w:snapToGrid w:val="0"/>
          <w:lang w:eastAsia="zh-CN"/>
        </w:rPr>
        <w:tab/>
        <w:t>T</w:t>
      </w:r>
      <w:r w:rsidRPr="000702BF">
        <w:rPr>
          <w:snapToGrid w:val="0"/>
        </w:rPr>
        <w:t xml:space="preserve">est tolerances </w:t>
      </w:r>
      <w:r w:rsidRPr="000702BF">
        <w:rPr>
          <w:snapToGrid w:val="0"/>
          <w:lang w:eastAsia="zh-CN"/>
        </w:rPr>
        <w:t>high up to</w:t>
      </w:r>
      <w:r w:rsidRPr="000702BF">
        <w:rPr>
          <w:snapToGrid w:val="0"/>
        </w:rPr>
        <w:t xml:space="preserve"> measurement uncertainty (TT = MU)</w:t>
      </w:r>
      <w:r w:rsidRPr="000702BF">
        <w:rPr>
          <w:snapToGrid w:val="0"/>
          <w:lang w:eastAsia="zh-CN"/>
        </w:rPr>
        <w:t xml:space="preserve"> </w:t>
      </w:r>
      <w:r w:rsidRPr="000702BF">
        <w:rPr>
          <w:snapToGrid w:val="0"/>
        </w:rPr>
        <w:t>are considered in this specification</w:t>
      </w:r>
      <w:r w:rsidRPr="000702BF">
        <w:rPr>
          <w:snapToGrid w:val="0"/>
          <w:lang w:eastAsia="zh-CN"/>
        </w:rPr>
        <w:t xml:space="preserve"> which is also known as </w:t>
      </w:r>
      <w:r w:rsidR="0002370F" w:rsidRPr="000702BF">
        <w:rPr>
          <w:lang w:eastAsia="zh-CN"/>
        </w:rPr>
        <w:t>"</w:t>
      </w:r>
      <w:r w:rsidRPr="000702BF">
        <w:rPr>
          <w:snapToGrid w:val="0"/>
        </w:rPr>
        <w:t>Never fail a good DUT</w:t>
      </w:r>
      <w:r w:rsidR="0002370F" w:rsidRPr="000702BF">
        <w:rPr>
          <w:lang w:eastAsia="zh-CN"/>
        </w:rPr>
        <w:t>"</w:t>
      </w:r>
      <w:r w:rsidRPr="000702BF">
        <w:rPr>
          <w:snapToGrid w:val="0"/>
        </w:rPr>
        <w:t xml:space="preserve"> principle</w:t>
      </w:r>
      <w:r w:rsidRPr="000702BF">
        <w:rPr>
          <w:snapToGrid w:val="0"/>
          <w:lang w:eastAsia="zh-CN"/>
        </w:rPr>
        <w:t>.</w:t>
      </w:r>
    </w:p>
    <w:p w14:paraId="0771177E" w14:textId="77777777" w:rsidR="00022962" w:rsidRPr="000702BF" w:rsidRDefault="00022962" w:rsidP="00022962">
      <w:pPr>
        <w:pStyle w:val="B1"/>
        <w:rPr>
          <w:snapToGrid w:val="0"/>
          <w:lang w:eastAsia="zh-CN"/>
        </w:rPr>
      </w:pPr>
      <w:r w:rsidRPr="000702BF">
        <w:rPr>
          <w:snapToGrid w:val="0"/>
          <w:lang w:eastAsia="zh-CN"/>
        </w:rPr>
        <w:t>c)</w:t>
      </w:r>
      <w:r w:rsidRPr="000702BF">
        <w:rPr>
          <w:snapToGrid w:val="0"/>
          <w:lang w:eastAsia="zh-CN"/>
        </w:rPr>
        <w:tab/>
        <w:t>Core specification value is tightened by a stringent value (TT&lt;0). For each single measurement, the probability of a borderline good UE being judged as FAIL is greater than the probability of a borderline bad UE being judged as PASS.</w:t>
      </w:r>
    </w:p>
    <w:p w14:paraId="189EDF78" w14:textId="77777777" w:rsidR="00022962" w:rsidRPr="000702BF" w:rsidRDefault="00022962" w:rsidP="00022962">
      <w:pPr>
        <w:pStyle w:val="B1"/>
        <w:rPr>
          <w:snapToGrid w:val="0"/>
        </w:rPr>
      </w:pPr>
      <w:r w:rsidRPr="000702BF">
        <w:rPr>
          <w:snapToGrid w:val="0"/>
          <w:lang w:eastAsia="zh-CN"/>
        </w:rPr>
        <w:tab/>
        <w:t>Test tolerances lower than 0 (TT&lt;0) are not considered in this specification.</w:t>
      </w:r>
    </w:p>
    <w:p w14:paraId="21EFB5E5" w14:textId="31FA4028" w:rsidR="00022962" w:rsidRPr="000702BF" w:rsidRDefault="00022962" w:rsidP="00022962">
      <w:pPr>
        <w:rPr>
          <w:rFonts w:cs="v5.0.0"/>
          <w:snapToGrid w:val="0"/>
        </w:rPr>
      </w:pPr>
      <w:r w:rsidRPr="000702BF">
        <w:rPr>
          <w:rFonts w:cs="v5.0.0"/>
          <w:snapToGrid w:val="0"/>
        </w:rPr>
        <w:t xml:space="preserve">The </w:t>
      </w:r>
      <w:r w:rsidR="0002370F" w:rsidRPr="000702BF">
        <w:rPr>
          <w:rFonts w:cs="v5.0.0"/>
          <w:snapToGrid w:val="0"/>
        </w:rPr>
        <w:t>"</w:t>
      </w:r>
      <w:r w:rsidRPr="000702BF">
        <w:rPr>
          <w:rFonts w:cs="v5.0.0"/>
          <w:snapToGrid w:val="0"/>
        </w:rPr>
        <w:t>Never fail a good DUT</w:t>
      </w:r>
      <w:r w:rsidR="0002370F" w:rsidRPr="000702BF">
        <w:rPr>
          <w:rFonts w:cs="v5.0.0"/>
          <w:snapToGrid w:val="0"/>
        </w:rPr>
        <w:t>"</w:t>
      </w:r>
      <w:r w:rsidRPr="000702BF">
        <w:rPr>
          <w:rFonts w:cs="v5.0.0"/>
          <w:snapToGrid w:val="0"/>
        </w:rPr>
        <w:t xml:space="preserve"> and the </w:t>
      </w:r>
      <w:r w:rsidR="0002370F" w:rsidRPr="000702BF">
        <w:rPr>
          <w:rFonts w:cs="v5.0.0"/>
          <w:snapToGrid w:val="0"/>
        </w:rPr>
        <w:t>"</w:t>
      </w:r>
      <w:r w:rsidRPr="000702BF">
        <w:rPr>
          <w:rFonts w:cs="v5.0.0"/>
          <w:snapToGrid w:val="0"/>
        </w:rPr>
        <w:t>Shared Risk</w:t>
      </w:r>
      <w:r w:rsidR="0002370F" w:rsidRPr="000702BF">
        <w:rPr>
          <w:rFonts w:cs="v5.0.0"/>
          <w:snapToGrid w:val="0"/>
        </w:rPr>
        <w:t>"</w:t>
      </w:r>
      <w:r w:rsidRPr="000702BF">
        <w:rPr>
          <w:rFonts w:cs="v5.0.0"/>
          <w:snapToGrid w:val="0"/>
        </w:rPr>
        <w:t xml:space="preserve"> principles are defined in Recommendation ITU-R M.1545.</w:t>
      </w:r>
    </w:p>
    <w:p w14:paraId="0421C79F" w14:textId="77777777" w:rsidR="00022962" w:rsidRPr="000702BF" w:rsidRDefault="00022962" w:rsidP="00022962">
      <w:pPr>
        <w:pStyle w:val="Heading3"/>
      </w:pPr>
      <w:bookmarkStart w:id="1556" w:name="_Toc21338140"/>
      <w:bookmarkStart w:id="1557" w:name="_Toc29808248"/>
      <w:bookmarkStart w:id="1558" w:name="_Toc37068167"/>
      <w:bookmarkStart w:id="1559" w:name="_Toc37083710"/>
      <w:bookmarkStart w:id="1560" w:name="_Toc37084052"/>
      <w:bookmarkStart w:id="1561" w:name="_Toc40209414"/>
      <w:bookmarkStart w:id="1562" w:name="_Toc40209756"/>
      <w:bookmarkStart w:id="1563" w:name="_Toc45892715"/>
      <w:bookmarkStart w:id="1564" w:name="_Toc53176572"/>
      <w:bookmarkStart w:id="1565" w:name="_Toc61120848"/>
      <w:bookmarkStart w:id="1566" w:name="_Toc67917992"/>
      <w:bookmarkStart w:id="1567" w:name="_Toc76298035"/>
      <w:bookmarkStart w:id="1568" w:name="_Toc76572047"/>
      <w:bookmarkStart w:id="1569" w:name="_Toc76651914"/>
      <w:bookmarkStart w:id="1570" w:name="_Toc76652752"/>
      <w:bookmarkStart w:id="1571" w:name="_Toc83742024"/>
      <w:bookmarkStart w:id="1572" w:name="_Toc91440514"/>
      <w:bookmarkStart w:id="1573" w:name="_Toc98849299"/>
      <w:bookmarkStart w:id="1574" w:name="_Toc106543148"/>
      <w:bookmarkStart w:id="1575" w:name="_Toc106737243"/>
      <w:bookmarkStart w:id="1576" w:name="_Toc107233010"/>
      <w:bookmarkStart w:id="1577" w:name="_Toc107234597"/>
      <w:bookmarkStart w:id="1578" w:name="_Toc107419566"/>
      <w:bookmarkStart w:id="1579" w:name="_Toc107476859"/>
      <w:bookmarkStart w:id="1580" w:name="_Toc114565672"/>
      <w:bookmarkStart w:id="1581" w:name="_Toc115267760"/>
      <w:bookmarkStart w:id="1582" w:name="_Toc123057972"/>
      <w:bookmarkStart w:id="1583" w:name="_Toc124256665"/>
      <w:bookmarkStart w:id="1584" w:name="_Toc137543627"/>
      <w:bookmarkStart w:id="1585" w:name="_Toc152356756"/>
      <w:r w:rsidRPr="000702BF">
        <w:t>8.1.2</w:t>
      </w:r>
      <w:r w:rsidRPr="000702BF">
        <w:rPr>
          <w:rFonts w:hint="eastAsia"/>
        </w:rPr>
        <w:tab/>
      </w:r>
      <w:r w:rsidRPr="000702BF">
        <w:t>Applicability of minimum requirements</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1EF3BF6F" w14:textId="77777777" w:rsidR="00022962" w:rsidRPr="000702BF" w:rsidRDefault="00022962" w:rsidP="00022962">
      <w:r w:rsidRPr="000702BF">
        <w:t>The conducted minimum requirements specified in the present document shall be met in all applicable scenarios for FR1. The interwork minimum requirement specified in the present document shall be met in all applicable scenarios for NR interworking operation.</w:t>
      </w:r>
    </w:p>
    <w:p w14:paraId="0803C04C" w14:textId="216789B5" w:rsidR="00022962" w:rsidRPr="000702BF" w:rsidRDefault="00022962" w:rsidP="00022962">
      <w:r w:rsidRPr="000702BF">
        <w:t xml:space="preserve">All minimum performance requirements defined in </w:t>
      </w:r>
      <w:r w:rsidR="00201225">
        <w:t>Clause</w:t>
      </w:r>
      <w:r w:rsidRPr="000702BF">
        <w:t xml:space="preserve"> 8 are applicable to NR/5GC, EN-DC and NE-DC unless otherwise explicitly stated.</w:t>
      </w:r>
    </w:p>
    <w:p w14:paraId="12F4D537" w14:textId="1C1AAA84" w:rsidR="00022962" w:rsidRPr="000702BF" w:rsidRDefault="00022962" w:rsidP="00022962">
      <w:r w:rsidRPr="000702BF">
        <w:rPr>
          <w:lang w:eastAsia="de-DE"/>
        </w:rPr>
        <w:t xml:space="preserve">Unless otherwise stated, all minimum performance requirements defined in </w:t>
      </w:r>
      <w:r w:rsidR="00201225">
        <w:rPr>
          <w:lang w:eastAsia="de-DE"/>
        </w:rPr>
        <w:t>Clause</w:t>
      </w:r>
      <w:r w:rsidRPr="000702BF">
        <w:rPr>
          <w:lang w:eastAsia="de-DE"/>
        </w:rPr>
        <w:t xml:space="preserve"> 8 are applicable to UE power class 3 only.</w:t>
      </w:r>
    </w:p>
    <w:p w14:paraId="55A45BE5" w14:textId="77777777" w:rsidR="00022962" w:rsidRPr="000702BF" w:rsidRDefault="00022962" w:rsidP="00022962">
      <w:pPr>
        <w:pStyle w:val="Heading3"/>
      </w:pPr>
      <w:bookmarkStart w:id="1586" w:name="_Toc21338142"/>
      <w:bookmarkStart w:id="1587" w:name="_Toc29808250"/>
      <w:bookmarkStart w:id="1588" w:name="_Toc37068169"/>
      <w:bookmarkStart w:id="1589" w:name="_Toc37083712"/>
      <w:bookmarkStart w:id="1590" w:name="_Toc37084054"/>
      <w:bookmarkStart w:id="1591" w:name="_Toc40209416"/>
      <w:bookmarkStart w:id="1592" w:name="_Toc40209758"/>
      <w:bookmarkStart w:id="1593" w:name="_Toc45892717"/>
      <w:bookmarkStart w:id="1594" w:name="_Toc53176574"/>
      <w:bookmarkStart w:id="1595" w:name="_Toc61120850"/>
      <w:bookmarkStart w:id="1596" w:name="_Toc67917994"/>
      <w:bookmarkStart w:id="1597" w:name="_Toc76298037"/>
      <w:bookmarkStart w:id="1598" w:name="_Toc76572049"/>
      <w:bookmarkStart w:id="1599" w:name="_Toc76651916"/>
      <w:bookmarkStart w:id="1600" w:name="_Toc76652754"/>
      <w:bookmarkStart w:id="1601" w:name="_Toc83742026"/>
      <w:bookmarkStart w:id="1602" w:name="_Toc91440516"/>
      <w:bookmarkStart w:id="1603" w:name="_Toc98849301"/>
      <w:bookmarkStart w:id="1604" w:name="_Toc106543150"/>
      <w:bookmarkStart w:id="1605" w:name="_Toc106737245"/>
      <w:bookmarkStart w:id="1606" w:name="_Toc107233012"/>
      <w:bookmarkStart w:id="1607" w:name="_Toc107234599"/>
      <w:bookmarkStart w:id="1608" w:name="_Toc107419568"/>
      <w:bookmarkStart w:id="1609" w:name="_Toc107476861"/>
      <w:bookmarkStart w:id="1610" w:name="_Toc114565674"/>
      <w:bookmarkStart w:id="1611" w:name="_Toc115267762"/>
      <w:bookmarkStart w:id="1612" w:name="_Toc123057973"/>
      <w:bookmarkStart w:id="1613" w:name="_Toc124256666"/>
      <w:bookmarkStart w:id="1614" w:name="_Toc137543628"/>
      <w:bookmarkStart w:id="1615" w:name="_Toc152356757"/>
      <w:r w:rsidRPr="000702BF">
        <w:t>8.1.3</w:t>
      </w:r>
      <w:r w:rsidRPr="000702BF">
        <w:rPr>
          <w:rFonts w:hint="eastAsia"/>
        </w:rPr>
        <w:tab/>
      </w:r>
      <w:r w:rsidRPr="000702BF">
        <w:t>Conducted requirements</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1D6653E2" w14:textId="77777777" w:rsidR="00022962" w:rsidRPr="000702BF" w:rsidRDefault="00022962" w:rsidP="00022962">
      <w:pPr>
        <w:pStyle w:val="Heading4"/>
      </w:pPr>
      <w:bookmarkStart w:id="1616" w:name="_Toc123057974"/>
      <w:bookmarkStart w:id="1617" w:name="_Toc124256667"/>
      <w:bookmarkStart w:id="1618" w:name="_Toc137543629"/>
      <w:bookmarkStart w:id="1619" w:name="_Toc152356758"/>
      <w:r w:rsidRPr="000702BF">
        <w:t>8.1.3.1</w:t>
      </w:r>
      <w:r w:rsidRPr="000702BF">
        <w:rPr>
          <w:rFonts w:hint="eastAsia"/>
        </w:rPr>
        <w:tab/>
      </w:r>
      <w:r w:rsidRPr="000702BF">
        <w:t>Introduction</w:t>
      </w:r>
      <w:bookmarkEnd w:id="1616"/>
      <w:bookmarkEnd w:id="1617"/>
      <w:bookmarkEnd w:id="1618"/>
      <w:bookmarkEnd w:id="1619"/>
    </w:p>
    <w:p w14:paraId="79ACC9F5" w14:textId="77777777" w:rsidR="00022962" w:rsidRPr="000702BF" w:rsidRDefault="00022962" w:rsidP="00022962">
      <w:pPr>
        <w:rPr>
          <w:rFonts w:eastAsia="Malgun Gothic"/>
        </w:rPr>
      </w:pPr>
      <w:r w:rsidRPr="000702BF">
        <w:rPr>
          <w:rFonts w:eastAsia="Malgun Gothic"/>
        </w:rPr>
        <w:t>The requirements are defined for the following modes:</w:t>
      </w:r>
    </w:p>
    <w:p w14:paraId="74CCB96E" w14:textId="77777777" w:rsidR="00022962" w:rsidRPr="000702BF" w:rsidRDefault="00022962" w:rsidP="00022962">
      <w:pPr>
        <w:pStyle w:val="B1"/>
      </w:pPr>
      <w:r w:rsidRPr="000702BF">
        <w:rPr>
          <w:lang w:eastAsia="ja-JP"/>
        </w:rPr>
        <w:t>-</w:t>
      </w:r>
      <w:r w:rsidRPr="000702BF">
        <w:rPr>
          <w:lang w:eastAsia="ja-JP"/>
        </w:rPr>
        <w:tab/>
      </w:r>
      <w:r w:rsidRPr="000702BF">
        <w:t>Mode 1: Conditions with external noise source</w:t>
      </w:r>
    </w:p>
    <w:p w14:paraId="6CF2B3DC" w14:textId="77777777" w:rsidR="00022962" w:rsidRPr="000702BF" w:rsidRDefault="00022962" w:rsidP="00022962">
      <w:pPr>
        <w:pStyle w:val="B2"/>
      </w:pPr>
      <w:r w:rsidRPr="000702BF">
        <w:rPr>
          <w:lang w:eastAsia="ja-JP"/>
        </w:rPr>
        <w:t>-</w:t>
      </w:r>
      <w:r w:rsidRPr="000702BF">
        <w:rPr>
          <w:lang w:eastAsia="ja-JP"/>
        </w:rPr>
        <w:tab/>
        <w:t xml:space="preserve">Wanted signal with </w:t>
      </w:r>
      <w:r w:rsidRPr="000702BF">
        <w:t>power level Es is transmitted.</w:t>
      </w:r>
    </w:p>
    <w:p w14:paraId="35EAE55A" w14:textId="77777777" w:rsidR="00022962" w:rsidRPr="000702BF" w:rsidRDefault="00022962" w:rsidP="00022962">
      <w:pPr>
        <w:pStyle w:val="B2"/>
      </w:pPr>
      <w:r w:rsidRPr="000702BF">
        <w:rPr>
          <w:lang w:eastAsia="ja-JP"/>
        </w:rPr>
        <w:t>-</w:t>
      </w:r>
      <w:r w:rsidRPr="000702BF">
        <w:rPr>
          <w:lang w:eastAsia="ja-JP"/>
        </w:rPr>
        <w:tab/>
      </w:r>
      <w:r w:rsidRPr="000702BF">
        <w:t>External white noise source with power spectral density Noc is used.</w:t>
      </w:r>
    </w:p>
    <w:p w14:paraId="0F6D6CDD" w14:textId="77777777" w:rsidR="00022962" w:rsidRPr="000702BF" w:rsidRDefault="00022962" w:rsidP="00022962">
      <w:pPr>
        <w:pStyle w:val="B2"/>
      </w:pPr>
      <w:r w:rsidRPr="000702BF">
        <w:rPr>
          <w:lang w:eastAsia="ja-JP"/>
        </w:rPr>
        <w:t>-</w:t>
      </w:r>
      <w:r w:rsidRPr="000702BF">
        <w:rPr>
          <w:lang w:eastAsia="ja-JP"/>
        </w:rPr>
        <w:tab/>
      </w:r>
      <w:r w:rsidRPr="000702BF">
        <w:rPr>
          <w:i/>
        </w:rPr>
        <w:t>Es</w:t>
      </w:r>
      <w:r w:rsidRPr="000702BF">
        <w:t xml:space="preserve"> and </w:t>
      </w:r>
      <w:r w:rsidRPr="000702BF">
        <w:rPr>
          <w:i/>
        </w:rPr>
        <w:t>Noc</w:t>
      </w:r>
      <w:r w:rsidRPr="000702BF">
        <w:t xml:space="preserve"> levels are selected to achieve target SNR as described in Clause 8.1.3.3.</w:t>
      </w:r>
    </w:p>
    <w:p w14:paraId="73F6127B" w14:textId="77777777" w:rsidR="00022962" w:rsidRPr="000702BF" w:rsidRDefault="00022962" w:rsidP="00022962">
      <w:pPr>
        <w:pStyle w:val="Heading4"/>
      </w:pPr>
      <w:bookmarkStart w:id="1620" w:name="_Toc21338143"/>
      <w:bookmarkStart w:id="1621" w:name="_Toc29808251"/>
      <w:bookmarkStart w:id="1622" w:name="_Toc37068170"/>
      <w:bookmarkStart w:id="1623" w:name="_Toc37083713"/>
      <w:bookmarkStart w:id="1624" w:name="_Toc37084055"/>
      <w:bookmarkStart w:id="1625" w:name="_Toc40209417"/>
      <w:bookmarkStart w:id="1626" w:name="_Toc40209759"/>
      <w:bookmarkStart w:id="1627" w:name="_Toc45892718"/>
      <w:bookmarkStart w:id="1628" w:name="_Toc53176575"/>
      <w:bookmarkStart w:id="1629" w:name="_Toc61120851"/>
      <w:bookmarkStart w:id="1630" w:name="_Toc67917995"/>
      <w:bookmarkStart w:id="1631" w:name="_Toc76298038"/>
      <w:bookmarkStart w:id="1632" w:name="_Toc76572050"/>
      <w:bookmarkStart w:id="1633" w:name="_Toc76651917"/>
      <w:bookmarkStart w:id="1634" w:name="_Toc76652755"/>
      <w:bookmarkStart w:id="1635" w:name="_Toc83742027"/>
      <w:bookmarkStart w:id="1636" w:name="_Toc91440517"/>
      <w:bookmarkStart w:id="1637" w:name="_Toc98849302"/>
      <w:bookmarkStart w:id="1638" w:name="_Toc106543151"/>
      <w:bookmarkStart w:id="1639" w:name="_Toc106737246"/>
      <w:bookmarkStart w:id="1640" w:name="_Toc107233013"/>
      <w:bookmarkStart w:id="1641" w:name="_Toc107234600"/>
      <w:bookmarkStart w:id="1642" w:name="_Toc107419569"/>
      <w:bookmarkStart w:id="1643" w:name="_Toc107476862"/>
      <w:bookmarkStart w:id="1644" w:name="_Toc114565675"/>
      <w:bookmarkStart w:id="1645" w:name="_Toc115267763"/>
      <w:bookmarkStart w:id="1646" w:name="_Toc123057975"/>
      <w:bookmarkStart w:id="1647" w:name="_Toc124256668"/>
      <w:bookmarkStart w:id="1648" w:name="_Toc137543630"/>
      <w:bookmarkStart w:id="1649" w:name="_Toc152356759"/>
      <w:r w:rsidRPr="000702BF">
        <w:t>8.1.3.2</w:t>
      </w:r>
      <w:r w:rsidRPr="000702BF">
        <w:rPr>
          <w:rFonts w:hint="eastAsia"/>
        </w:rPr>
        <w:tab/>
        <w:t>R</w:t>
      </w:r>
      <w:r w:rsidRPr="000702BF">
        <w:t>eference point</w:t>
      </w:r>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p>
    <w:p w14:paraId="422FDB5D" w14:textId="77777777" w:rsidR="00022962" w:rsidRPr="000702BF" w:rsidRDefault="00022962" w:rsidP="00022962">
      <w:pPr>
        <w:rPr>
          <w:rFonts w:eastAsia="Malgun Gothic"/>
        </w:rPr>
      </w:pPr>
      <w:r w:rsidRPr="000702BF">
        <w:rPr>
          <w:rFonts w:eastAsia="Malgun Gothic"/>
        </w:rPr>
        <w:t>The reference point for SNR</w:t>
      </w:r>
      <w:r w:rsidRPr="000702BF">
        <w:rPr>
          <w:rFonts w:hint="eastAsia"/>
        </w:rPr>
        <w:t xml:space="preserve">, </w:t>
      </w:r>
      <w:r w:rsidRPr="000702BF">
        <w:rPr>
          <w:rFonts w:eastAsia="Malgun Gothic"/>
        </w:rPr>
        <w:t>Es and Noc of DL signal is the UE antenna connector or connectors.</w:t>
      </w:r>
    </w:p>
    <w:p w14:paraId="40FF612B" w14:textId="77777777" w:rsidR="00022962" w:rsidRPr="000702BF" w:rsidRDefault="00022962" w:rsidP="00022962">
      <w:pPr>
        <w:pStyle w:val="Heading4"/>
        <w:rPr>
          <w:lang w:eastAsia="ko-KR"/>
        </w:rPr>
      </w:pPr>
      <w:bookmarkStart w:id="1650" w:name="_Toc21338144"/>
      <w:bookmarkStart w:id="1651" w:name="_Toc29808252"/>
      <w:bookmarkStart w:id="1652" w:name="_Toc37068171"/>
      <w:bookmarkStart w:id="1653" w:name="_Toc37083714"/>
      <w:bookmarkStart w:id="1654" w:name="_Toc37084056"/>
      <w:bookmarkStart w:id="1655" w:name="_Toc40209418"/>
      <w:bookmarkStart w:id="1656" w:name="_Toc40209760"/>
      <w:bookmarkStart w:id="1657" w:name="_Toc45892719"/>
      <w:bookmarkStart w:id="1658" w:name="_Toc53176576"/>
      <w:bookmarkStart w:id="1659" w:name="_Toc61120852"/>
      <w:bookmarkStart w:id="1660" w:name="_Toc67917996"/>
      <w:bookmarkStart w:id="1661" w:name="_Toc76298039"/>
      <w:bookmarkStart w:id="1662" w:name="_Toc76572051"/>
      <w:bookmarkStart w:id="1663" w:name="_Toc76651918"/>
      <w:bookmarkStart w:id="1664" w:name="_Toc76652756"/>
      <w:bookmarkStart w:id="1665" w:name="_Toc83742028"/>
      <w:bookmarkStart w:id="1666" w:name="_Toc91440518"/>
      <w:bookmarkStart w:id="1667" w:name="_Toc98849303"/>
      <w:bookmarkStart w:id="1668" w:name="_Toc106543152"/>
      <w:bookmarkStart w:id="1669" w:name="_Toc106737247"/>
      <w:bookmarkStart w:id="1670" w:name="_Toc107233014"/>
      <w:bookmarkStart w:id="1671" w:name="_Toc107234601"/>
      <w:bookmarkStart w:id="1672" w:name="_Toc107419570"/>
      <w:bookmarkStart w:id="1673" w:name="_Toc107476863"/>
      <w:bookmarkStart w:id="1674" w:name="_Toc114565676"/>
      <w:bookmarkStart w:id="1675" w:name="_Toc115267764"/>
      <w:bookmarkStart w:id="1676" w:name="_Toc123057976"/>
      <w:bookmarkStart w:id="1677" w:name="_Toc124256669"/>
      <w:bookmarkStart w:id="1678" w:name="_Toc137543631"/>
      <w:bookmarkStart w:id="1679" w:name="_Toc152356760"/>
      <w:r w:rsidRPr="000702BF">
        <w:rPr>
          <w:lang w:eastAsia="ko-KR"/>
        </w:rPr>
        <w:t>8.1.3.3</w:t>
      </w:r>
      <w:r w:rsidRPr="000702BF">
        <w:rPr>
          <w:rFonts w:hint="eastAsia"/>
        </w:rPr>
        <w:tab/>
      </w:r>
      <w:r w:rsidRPr="000702BF">
        <w:rPr>
          <w:lang w:eastAsia="ko-KR"/>
        </w:rPr>
        <w:t>SNR definition</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203F750E" w14:textId="77777777" w:rsidR="00022962" w:rsidRPr="000702BF" w:rsidRDefault="00022962" w:rsidP="00022962">
      <w:pPr>
        <w:rPr>
          <w:lang w:eastAsia="ko-KR"/>
        </w:rPr>
      </w:pPr>
      <w:r w:rsidRPr="000702BF">
        <w:rPr>
          <w:lang w:eastAsia="ko-KR"/>
        </w:rPr>
        <w:t>For Mode 1 conditions conducted UE demodulation and CSI requirements the SNR</w:t>
      </w:r>
      <w:r w:rsidRPr="000702BF">
        <w:rPr>
          <w:rFonts w:hint="eastAsia"/>
        </w:rPr>
        <w:t xml:space="preserve"> is defined</w:t>
      </w:r>
      <w:r w:rsidRPr="000702BF">
        <w:rPr>
          <w:lang w:eastAsia="ko-KR"/>
        </w:rPr>
        <w:t xml:space="preserve"> as:</w:t>
      </w:r>
    </w:p>
    <w:p w14:paraId="3D7A6A09" w14:textId="77777777" w:rsidR="00022962" w:rsidRPr="000702BF" w:rsidRDefault="00022962" w:rsidP="00022962">
      <w:pPr>
        <w:pStyle w:val="EQ"/>
        <w:rPr>
          <w:lang w:eastAsia="ko-KR"/>
        </w:rPr>
      </w:pPr>
      <w:bookmarkStart w:id="1680" w:name="_MCCTEMPBM_CRPT44170255___7"/>
      <w:r w:rsidRPr="000702BF">
        <w:tab/>
      </w:r>
      <m:oMath>
        <m:r>
          <w:rPr>
            <w:rFonts w:ascii="Cambria Math" w:hAnsi="Cambria Math"/>
          </w:rPr>
          <m:t>SNR</m:t>
        </m:r>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E</m:t>
                    </m:r>
                  </m:e>
                  <m:sub>
                    <m:r>
                      <w:rPr>
                        <w:rFonts w:ascii="Cambria Math" w:hAnsi="Cambria Math"/>
                      </w:rPr>
                      <m:t>s</m:t>
                    </m:r>
                  </m:sub>
                  <m:sup>
                    <m:r>
                      <m:rPr>
                        <m:sty m:val="p"/>
                      </m:rPr>
                      <w:rPr>
                        <w:rFonts w:ascii="Cambria Math" w:hAnsi="Cambria Math"/>
                      </w:rPr>
                      <m:t>(</m:t>
                    </m:r>
                    <m:r>
                      <w:rPr>
                        <w:rFonts w:ascii="Cambria Math" w:hAnsi="Cambria Math"/>
                      </w:rPr>
                      <m:t>j</m:t>
                    </m:r>
                    <m:r>
                      <m:rPr>
                        <m:sty m:val="p"/>
                      </m:rPr>
                      <w:rPr>
                        <w:rFonts w:ascii="Cambria Math" w:hAnsi="Cambria Math"/>
                      </w:rPr>
                      <m:t>)</m:t>
                    </m:r>
                  </m:sup>
                </m:sSubSup>
              </m:e>
            </m:nary>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RX</m:t>
                    </m:r>
                  </m:sub>
                </m:sSub>
              </m:sup>
              <m:e>
                <m:sSubSup>
                  <m:sSubSupPr>
                    <m:ctrlPr>
                      <w:rPr>
                        <w:rFonts w:ascii="Cambria Math" w:hAnsi="Cambria Math"/>
                      </w:rPr>
                    </m:ctrlPr>
                  </m:sSubSupPr>
                  <m:e>
                    <m:r>
                      <w:rPr>
                        <w:rFonts w:ascii="Cambria Math" w:hAnsi="Cambria Math"/>
                      </w:rPr>
                      <m:t>N</m:t>
                    </m:r>
                  </m:e>
                  <m:sub>
                    <m:r>
                      <w:rPr>
                        <w:rFonts w:ascii="Cambria Math" w:hAnsi="Cambria Math"/>
                      </w:rPr>
                      <m:t>oc</m:t>
                    </m:r>
                  </m:sub>
                  <m:sup>
                    <m:r>
                      <m:rPr>
                        <m:sty m:val="p"/>
                      </m:rPr>
                      <w:rPr>
                        <w:rFonts w:ascii="Cambria Math" w:hAnsi="Cambria Math"/>
                      </w:rPr>
                      <m:t>(</m:t>
                    </m:r>
                    <m:r>
                      <w:rPr>
                        <w:rFonts w:ascii="Cambria Math" w:hAnsi="Cambria Math"/>
                      </w:rPr>
                      <m:t>j</m:t>
                    </m:r>
                    <m:r>
                      <m:rPr>
                        <m:sty m:val="p"/>
                      </m:rPr>
                      <w:rPr>
                        <w:rFonts w:ascii="Cambria Math" w:hAnsi="Cambria Math"/>
                      </w:rPr>
                      <m:t>)</m:t>
                    </m:r>
                  </m:sup>
                </m:sSubSup>
              </m:e>
            </m:nary>
          </m:den>
        </m:f>
      </m:oMath>
    </w:p>
    <w:bookmarkEnd w:id="1680"/>
    <w:p w14:paraId="1C42ADD8" w14:textId="77777777" w:rsidR="00022962" w:rsidRPr="000702BF" w:rsidRDefault="00022962" w:rsidP="00022962">
      <w:r w:rsidRPr="000702BF">
        <w:t>Where</w:t>
      </w:r>
    </w:p>
    <w:p w14:paraId="4513F163" w14:textId="77777777" w:rsidR="00022962" w:rsidRPr="000702BF" w:rsidRDefault="00022962" w:rsidP="00022962">
      <w:pPr>
        <w:pStyle w:val="B1"/>
        <w:rPr>
          <w:lang w:eastAsia="ko-KR"/>
        </w:rPr>
      </w:pPr>
      <w:r w:rsidRPr="000702BF">
        <w:t>-</w:t>
      </w:r>
      <w:r w:rsidRPr="000702BF">
        <w:tab/>
        <w:t>N</w:t>
      </w:r>
      <w:r w:rsidRPr="000702BF">
        <w:rPr>
          <w:vertAlign w:val="subscript"/>
        </w:rPr>
        <w:t>RX</w:t>
      </w:r>
      <w:r w:rsidRPr="000702BF">
        <w:t xml:space="preserve"> denotes the number of receiver antenna connectors and the superscript receiver antenna connector </w:t>
      </w:r>
      <w:r w:rsidRPr="000702BF">
        <w:rPr>
          <w:i/>
        </w:rPr>
        <w:t>j</w:t>
      </w:r>
      <w:r w:rsidRPr="000702BF">
        <w:rPr>
          <w:lang w:eastAsia="ko-KR"/>
        </w:rPr>
        <w:t>.</w:t>
      </w:r>
    </w:p>
    <w:p w14:paraId="29204C77" w14:textId="77777777" w:rsidR="00022962" w:rsidRPr="000702BF" w:rsidRDefault="00022962" w:rsidP="00022962">
      <w:pPr>
        <w:pStyle w:val="B1"/>
      </w:pPr>
      <w:r w:rsidRPr="000702BF">
        <w:t>-</w:t>
      </w:r>
      <w:r w:rsidRPr="000702BF">
        <w:tab/>
      </w:r>
      <w:r w:rsidRPr="000702BF">
        <w:rPr>
          <w:lang w:eastAsia="ko-KR"/>
        </w:rPr>
        <w:t xml:space="preserve">The </w:t>
      </w:r>
      <w:r w:rsidRPr="000702BF">
        <w:t xml:space="preserve">above </w:t>
      </w:r>
      <w:r w:rsidRPr="000702BF">
        <w:rPr>
          <w:lang w:eastAsia="ko-KR"/>
        </w:rPr>
        <w:t xml:space="preserve">SNR </w:t>
      </w:r>
      <w:r w:rsidRPr="000702BF">
        <w:t>definition assumes that the</w:t>
      </w:r>
      <w:r w:rsidRPr="000702BF">
        <w:rPr>
          <w:lang w:eastAsia="ko-KR"/>
        </w:rPr>
        <w:t xml:space="preserve"> R</w:t>
      </w:r>
      <w:r w:rsidRPr="000702BF">
        <w:t>E</w:t>
      </w:r>
      <w:r w:rsidRPr="000702BF">
        <w:rPr>
          <w:lang w:eastAsia="ko-KR"/>
        </w:rPr>
        <w:t>s are not</w:t>
      </w:r>
      <w:r w:rsidRPr="000702BF">
        <w:t xml:space="preserve"> </w:t>
      </w:r>
      <w:r w:rsidRPr="000702BF">
        <w:rPr>
          <w:lang w:eastAsia="ko-KR"/>
        </w:rPr>
        <w:t>precod</w:t>
      </w:r>
      <w:r w:rsidRPr="000702BF">
        <w:t>ed, and does not account for any gain which can be associated to the precoding operation.</w:t>
      </w:r>
    </w:p>
    <w:p w14:paraId="5722417A" w14:textId="77777777" w:rsidR="00022962" w:rsidRPr="000702BF" w:rsidRDefault="00022962" w:rsidP="00022962">
      <w:pPr>
        <w:pStyle w:val="B1"/>
      </w:pPr>
      <w:r w:rsidRPr="000702BF">
        <w:t>-</w:t>
      </w:r>
      <w:r w:rsidRPr="000702BF">
        <w:tab/>
        <w:t xml:space="preserve">Unless otherwise stated, the </w:t>
      </w:r>
      <w:r w:rsidRPr="000702BF">
        <w:rPr>
          <w:rFonts w:eastAsia="Malgun Gothic"/>
        </w:rPr>
        <w:t>SNR</w:t>
      </w:r>
      <w:r w:rsidRPr="000702BF">
        <w:rPr>
          <w:rFonts w:eastAsia="Malgun Gothic"/>
          <w:lang w:eastAsia="x-none"/>
        </w:rPr>
        <w:t xml:space="preserve"> </w:t>
      </w:r>
      <w:r w:rsidRPr="000702BF">
        <w:t>refers to the SSS wanted signal.</w:t>
      </w:r>
    </w:p>
    <w:p w14:paraId="5836D3C3" w14:textId="77777777" w:rsidR="00022962" w:rsidRPr="000702BF" w:rsidRDefault="00022962" w:rsidP="00022962">
      <w:pPr>
        <w:pStyle w:val="B1"/>
      </w:pPr>
      <w:r w:rsidRPr="000702BF">
        <w:t>-</w:t>
      </w:r>
      <w:r w:rsidRPr="000702BF">
        <w:tab/>
        <w:t>The downlink SSS transmit power is defined as the linear average over the power contributions in [W] of all resource elements that carry the SSS within the operating system bandwidth.</w:t>
      </w:r>
    </w:p>
    <w:p w14:paraId="4A66D600" w14:textId="77777777" w:rsidR="00022962" w:rsidRPr="000702BF" w:rsidRDefault="00022962" w:rsidP="00022962">
      <w:pPr>
        <w:pStyle w:val="B1"/>
      </w:pPr>
      <w:r w:rsidRPr="000702BF">
        <w:lastRenderedPageBreak/>
        <w:t>-</w:t>
      </w:r>
      <w:r w:rsidRPr="000702BF">
        <w:tab/>
        <w:t>The power ratio of other wanted signals to the SSS is defined in clause C.3.1.</w:t>
      </w:r>
    </w:p>
    <w:p w14:paraId="5A5C2729" w14:textId="77777777" w:rsidR="00022962" w:rsidRPr="000702BF" w:rsidRDefault="00022962" w:rsidP="00022962">
      <w:pPr>
        <w:pStyle w:val="Heading4"/>
      </w:pPr>
      <w:bookmarkStart w:id="1681" w:name="_Toc21338145"/>
      <w:bookmarkStart w:id="1682" w:name="_Toc29808253"/>
      <w:bookmarkStart w:id="1683" w:name="_Toc37068172"/>
      <w:bookmarkStart w:id="1684" w:name="_Toc37083715"/>
      <w:bookmarkStart w:id="1685" w:name="_Toc37084057"/>
      <w:bookmarkStart w:id="1686" w:name="_Toc40209419"/>
      <w:bookmarkStart w:id="1687" w:name="_Toc40209761"/>
      <w:bookmarkStart w:id="1688" w:name="_Toc45892720"/>
      <w:bookmarkStart w:id="1689" w:name="_Toc53176577"/>
      <w:bookmarkStart w:id="1690" w:name="_Toc61120853"/>
      <w:bookmarkStart w:id="1691" w:name="_Toc67917997"/>
      <w:bookmarkStart w:id="1692" w:name="_Toc76298040"/>
      <w:bookmarkStart w:id="1693" w:name="_Toc76572052"/>
      <w:bookmarkStart w:id="1694" w:name="_Toc76651919"/>
      <w:bookmarkStart w:id="1695" w:name="_Toc76652757"/>
      <w:bookmarkStart w:id="1696" w:name="_Toc83742029"/>
      <w:bookmarkStart w:id="1697" w:name="_Toc91440519"/>
      <w:bookmarkStart w:id="1698" w:name="_Toc98849304"/>
      <w:bookmarkStart w:id="1699" w:name="_Toc106543153"/>
      <w:bookmarkStart w:id="1700" w:name="_Toc106737248"/>
      <w:bookmarkStart w:id="1701" w:name="_Toc107233015"/>
      <w:bookmarkStart w:id="1702" w:name="_Toc107234602"/>
      <w:bookmarkStart w:id="1703" w:name="_Toc107419571"/>
      <w:bookmarkStart w:id="1704" w:name="_Toc107476864"/>
      <w:bookmarkStart w:id="1705" w:name="_Toc114565677"/>
      <w:bookmarkStart w:id="1706" w:name="_Toc115267765"/>
      <w:bookmarkStart w:id="1707" w:name="_Toc123057977"/>
      <w:bookmarkStart w:id="1708" w:name="_Toc124256670"/>
      <w:bookmarkStart w:id="1709" w:name="_Toc137543632"/>
      <w:bookmarkStart w:id="1710" w:name="_Toc152356761"/>
      <w:r w:rsidRPr="000702BF">
        <w:t>8.1.3.4</w:t>
      </w:r>
      <w:r w:rsidRPr="000702BF">
        <w:rPr>
          <w:rFonts w:hint="eastAsia"/>
        </w:rPr>
        <w:tab/>
      </w:r>
      <w:r w:rsidRPr="000702BF">
        <w:t>Noc</w:t>
      </w:r>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14:paraId="1C5738A6" w14:textId="77777777" w:rsidR="00022962" w:rsidRPr="000702BF" w:rsidRDefault="00022962" w:rsidP="00022962">
      <w:pPr>
        <w:pStyle w:val="Heading5"/>
      </w:pPr>
      <w:bookmarkStart w:id="1711" w:name="_Toc21338146"/>
      <w:bookmarkStart w:id="1712" w:name="_Toc29808254"/>
      <w:bookmarkStart w:id="1713" w:name="_Toc37068173"/>
      <w:bookmarkStart w:id="1714" w:name="_Toc37083716"/>
      <w:bookmarkStart w:id="1715" w:name="_Toc37084058"/>
      <w:bookmarkStart w:id="1716" w:name="_Toc40209420"/>
      <w:bookmarkStart w:id="1717" w:name="_Toc40209762"/>
      <w:bookmarkStart w:id="1718" w:name="_Toc45892721"/>
      <w:bookmarkStart w:id="1719" w:name="_Toc53176578"/>
      <w:bookmarkStart w:id="1720" w:name="_Toc61120854"/>
      <w:bookmarkStart w:id="1721" w:name="_Toc67917998"/>
      <w:bookmarkStart w:id="1722" w:name="_Toc76298041"/>
      <w:bookmarkStart w:id="1723" w:name="_Toc76572053"/>
      <w:bookmarkStart w:id="1724" w:name="_Toc76651920"/>
      <w:bookmarkStart w:id="1725" w:name="_Toc76652758"/>
      <w:bookmarkStart w:id="1726" w:name="_Toc83742030"/>
      <w:bookmarkStart w:id="1727" w:name="_Toc91440520"/>
      <w:bookmarkStart w:id="1728" w:name="_Toc98849305"/>
      <w:bookmarkStart w:id="1729" w:name="_Toc106543154"/>
      <w:bookmarkStart w:id="1730" w:name="_Toc106737249"/>
      <w:bookmarkStart w:id="1731" w:name="_Toc107233016"/>
      <w:bookmarkStart w:id="1732" w:name="_Toc107234603"/>
      <w:bookmarkStart w:id="1733" w:name="_Toc107419572"/>
      <w:bookmarkStart w:id="1734" w:name="_Toc107476865"/>
      <w:bookmarkStart w:id="1735" w:name="_Toc114565678"/>
      <w:bookmarkStart w:id="1736" w:name="_Toc115267766"/>
      <w:bookmarkStart w:id="1737" w:name="_Toc123057978"/>
      <w:bookmarkStart w:id="1738" w:name="_Toc124256671"/>
      <w:bookmarkStart w:id="1739" w:name="_Toc137543633"/>
      <w:bookmarkStart w:id="1740" w:name="_Toc152356762"/>
      <w:r w:rsidRPr="000702BF">
        <w:t>8.1.3.4.1</w:t>
      </w:r>
      <w:r w:rsidRPr="000702BF">
        <w:tab/>
        <w:t>Introduction</w:t>
      </w:r>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p>
    <w:p w14:paraId="5924E93B" w14:textId="77777777" w:rsidR="00022962" w:rsidRPr="000702BF" w:rsidRDefault="00022962" w:rsidP="00022962">
      <w:pPr>
        <w:rPr>
          <w:rFonts w:eastAsia="Malgun Gothic"/>
        </w:rPr>
      </w:pPr>
      <w:r w:rsidRPr="000702BF">
        <w:t xml:space="preserve">This clause describes the Noc power level for </w:t>
      </w:r>
      <w:r w:rsidRPr="000702BF">
        <w:rPr>
          <w:rFonts w:hint="eastAsia"/>
        </w:rPr>
        <w:t>Mode 1 conditions</w:t>
      </w:r>
      <w:r w:rsidRPr="000702BF">
        <w:t xml:space="preserve"> conducted testing of demodulation and CSI requirements</w:t>
      </w:r>
      <w:r w:rsidRPr="000702BF">
        <w:rPr>
          <w:rFonts w:eastAsia="Malgun Gothic"/>
        </w:rPr>
        <w:t>.</w:t>
      </w:r>
    </w:p>
    <w:p w14:paraId="78146DB9" w14:textId="77777777" w:rsidR="00022962" w:rsidRPr="000702BF" w:rsidRDefault="00022962" w:rsidP="000E5091">
      <w:pPr>
        <w:pStyle w:val="Heading5"/>
      </w:pPr>
      <w:bookmarkStart w:id="1741" w:name="_Toc21338147"/>
      <w:bookmarkStart w:id="1742" w:name="_Toc29808255"/>
      <w:bookmarkStart w:id="1743" w:name="_Toc37068174"/>
      <w:bookmarkStart w:id="1744" w:name="_Toc37083717"/>
      <w:bookmarkStart w:id="1745" w:name="_Toc37084059"/>
      <w:bookmarkStart w:id="1746" w:name="_Toc40209421"/>
      <w:bookmarkStart w:id="1747" w:name="_Toc40209763"/>
      <w:bookmarkStart w:id="1748" w:name="_Toc45892722"/>
      <w:bookmarkStart w:id="1749" w:name="_Toc53176579"/>
      <w:bookmarkStart w:id="1750" w:name="_Toc61120855"/>
      <w:bookmarkStart w:id="1751" w:name="_Toc67917999"/>
      <w:bookmarkStart w:id="1752" w:name="_Toc76298042"/>
      <w:bookmarkStart w:id="1753" w:name="_Toc76572054"/>
      <w:bookmarkStart w:id="1754" w:name="_Toc76651921"/>
      <w:bookmarkStart w:id="1755" w:name="_Toc76652759"/>
      <w:bookmarkStart w:id="1756" w:name="_Toc83742031"/>
      <w:bookmarkStart w:id="1757" w:name="_Toc91440521"/>
      <w:bookmarkStart w:id="1758" w:name="_Toc98849306"/>
      <w:bookmarkStart w:id="1759" w:name="_Toc106543155"/>
      <w:bookmarkStart w:id="1760" w:name="_Toc106737250"/>
      <w:bookmarkStart w:id="1761" w:name="_Toc107233017"/>
      <w:bookmarkStart w:id="1762" w:name="_Toc107234604"/>
      <w:bookmarkStart w:id="1763" w:name="_Toc107419573"/>
      <w:bookmarkStart w:id="1764" w:name="_Toc107476866"/>
      <w:bookmarkStart w:id="1765" w:name="_Toc114565679"/>
      <w:bookmarkStart w:id="1766" w:name="_Toc115267767"/>
      <w:bookmarkStart w:id="1767" w:name="_Toc123057979"/>
      <w:bookmarkStart w:id="1768" w:name="_Toc124256672"/>
      <w:bookmarkStart w:id="1769" w:name="_Toc137543634"/>
      <w:bookmarkStart w:id="1770" w:name="_Toc152356763"/>
      <w:r w:rsidRPr="000702BF">
        <w:t>8.1.3.4.2</w:t>
      </w:r>
      <w:r w:rsidRPr="000702BF">
        <w:tab/>
        <w:t>Noc for NR operating bands in FR1</w:t>
      </w:r>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p>
    <w:p w14:paraId="42C2449F" w14:textId="77777777" w:rsidR="00022962" w:rsidRPr="000702BF" w:rsidRDefault="00022962" w:rsidP="00022962">
      <w:r w:rsidRPr="000702BF">
        <w:rPr>
          <w:lang w:eastAsia="ko-KR"/>
        </w:rPr>
        <w:t>T</w:t>
      </w:r>
      <w:r w:rsidRPr="000702BF">
        <w:t xml:space="preserve">he Noc power spectrum density shall be larger or equal to the minimum Noc power level for each operating band supported by the UE as defined in clause 8.1.3.4.2.1. </w:t>
      </w:r>
    </w:p>
    <w:p w14:paraId="31CF6FB0" w14:textId="77777777" w:rsidR="00022962" w:rsidRPr="000702BF" w:rsidRDefault="00022962" w:rsidP="00022962">
      <w:r w:rsidRPr="000702BF">
        <w:t>Unless otherwise stated, a fixed Noc power level of -145 dBm/Hz shall be used for all operating bands.</w:t>
      </w:r>
    </w:p>
    <w:p w14:paraId="7DFC8A4D" w14:textId="77777777" w:rsidR="00022962" w:rsidRPr="000702BF" w:rsidRDefault="00022962" w:rsidP="00022962">
      <w:pPr>
        <w:pStyle w:val="Header6"/>
      </w:pPr>
      <w:bookmarkStart w:id="1771" w:name="_Toc21338148"/>
      <w:bookmarkStart w:id="1772" w:name="_Toc29808256"/>
      <w:bookmarkStart w:id="1773" w:name="_Toc37068175"/>
      <w:bookmarkStart w:id="1774" w:name="_Toc37083718"/>
      <w:bookmarkStart w:id="1775" w:name="_Toc37084060"/>
      <w:bookmarkStart w:id="1776" w:name="_Toc40209422"/>
      <w:bookmarkStart w:id="1777" w:name="_Toc40209764"/>
      <w:bookmarkStart w:id="1778" w:name="_Toc45892723"/>
      <w:bookmarkStart w:id="1779" w:name="_Toc53176580"/>
      <w:bookmarkStart w:id="1780" w:name="_Toc61120856"/>
      <w:bookmarkStart w:id="1781" w:name="_Toc67918000"/>
      <w:bookmarkStart w:id="1782" w:name="_Toc76298043"/>
      <w:bookmarkStart w:id="1783" w:name="_Toc76572055"/>
      <w:bookmarkStart w:id="1784" w:name="_Toc76651922"/>
      <w:bookmarkStart w:id="1785" w:name="_Toc76652760"/>
      <w:bookmarkStart w:id="1786" w:name="_Toc83742032"/>
      <w:bookmarkStart w:id="1787" w:name="_Toc91440522"/>
      <w:bookmarkStart w:id="1788" w:name="_Toc98849307"/>
      <w:bookmarkStart w:id="1789" w:name="_Toc106543156"/>
      <w:bookmarkStart w:id="1790" w:name="_Toc106737251"/>
      <w:bookmarkStart w:id="1791" w:name="_Toc107233018"/>
      <w:bookmarkStart w:id="1792" w:name="_Toc107234605"/>
      <w:bookmarkStart w:id="1793" w:name="_Toc107419574"/>
      <w:bookmarkStart w:id="1794" w:name="_Toc107476867"/>
      <w:bookmarkStart w:id="1795" w:name="_Toc114565680"/>
      <w:bookmarkStart w:id="1796" w:name="_Toc115267768"/>
      <w:r w:rsidRPr="000702BF">
        <w:t>8.1.3.4.2.1</w:t>
      </w:r>
      <w:r w:rsidRPr="000702BF">
        <w:tab/>
        <w:t>Derivation of Noc values for NR operating bands in FR1</w:t>
      </w:r>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p>
    <w:p w14:paraId="5C52A43B" w14:textId="77777777" w:rsidR="00022962" w:rsidRPr="000702BF" w:rsidRDefault="00022962" w:rsidP="00022962">
      <w:r w:rsidRPr="000702BF">
        <w:t>The minimum Noc power level for an operating band, subcarrier spacing and channel bandwidth is derived based on the following equation:</w:t>
      </w:r>
    </w:p>
    <w:p w14:paraId="697359CD" w14:textId="77777777" w:rsidR="00022962" w:rsidRPr="000702BF" w:rsidRDefault="00022962" w:rsidP="00022962">
      <w:pPr>
        <w:pStyle w:val="EQ"/>
      </w:pPr>
      <w:r w:rsidRPr="000702BF">
        <w:t>Noc</w:t>
      </w:r>
      <w:r w:rsidRPr="000702BF">
        <w:rPr>
          <w:vertAlign w:val="subscript"/>
        </w:rPr>
        <w:t>Band_X, SCS_Y, CBW_Z</w:t>
      </w:r>
      <w:r w:rsidRPr="000702BF">
        <w:t xml:space="preserve"> = REFSENS</w:t>
      </w:r>
      <w:r w:rsidRPr="000702BF">
        <w:rPr>
          <w:vertAlign w:val="subscript"/>
        </w:rPr>
        <w:t>Band_X, SCS_Y, CBW_Z</w:t>
      </w:r>
      <w:r w:rsidRPr="000702BF">
        <w:t xml:space="preserve"> – 10*log10(12*SCS_Y*nPRB) + D – SNR</w:t>
      </w:r>
      <w:r w:rsidRPr="000702BF">
        <w:rPr>
          <w:vertAlign w:val="subscript"/>
        </w:rPr>
        <w:t>REFSENS</w:t>
      </w:r>
      <w:r w:rsidRPr="000702BF">
        <w:t xml:space="preserve"> </w:t>
      </w:r>
      <w:r w:rsidRPr="000702BF">
        <w:rPr>
          <w:lang w:eastAsia="ja-JP"/>
        </w:rPr>
        <w:t>+ ∆</w:t>
      </w:r>
      <w:r w:rsidRPr="000702BF">
        <w:rPr>
          <w:vertAlign w:val="subscript"/>
          <w:lang w:eastAsia="ja-JP"/>
        </w:rPr>
        <w:t>thermal</w:t>
      </w:r>
    </w:p>
    <w:p w14:paraId="0948FCAB" w14:textId="77777777" w:rsidR="00022962" w:rsidRPr="000702BF" w:rsidRDefault="00022962" w:rsidP="00022962">
      <w:r w:rsidRPr="000702BF">
        <w:t xml:space="preserve">where </w:t>
      </w:r>
    </w:p>
    <w:p w14:paraId="5011F4E0" w14:textId="460C418D" w:rsidR="00022962" w:rsidRPr="000702BF" w:rsidRDefault="00022962" w:rsidP="00022962">
      <w:pPr>
        <w:pStyle w:val="B1"/>
      </w:pPr>
      <w:r w:rsidRPr="000702BF">
        <w:t>-</w:t>
      </w:r>
      <w:r w:rsidRPr="000702BF">
        <w:tab/>
        <w:t>REFSENS</w:t>
      </w:r>
      <w:r w:rsidRPr="000702BF">
        <w:rPr>
          <w:vertAlign w:val="subscript"/>
        </w:rPr>
        <w:t>Band_X, SCS_Y, CBW_Z</w:t>
      </w:r>
      <w:r w:rsidRPr="000702BF">
        <w:t xml:space="preserve"> is the REFSENS value in dBm for Band X, SCS Y and CBW Z specified in Table 7.3.2-1 of TS 38.101-5 [</w:t>
      </w:r>
      <w:r w:rsidR="000702BF">
        <w:t>11</w:t>
      </w:r>
      <w:r w:rsidRPr="000702BF">
        <w:t>]</w:t>
      </w:r>
    </w:p>
    <w:p w14:paraId="5BEC1D86" w14:textId="77777777" w:rsidR="00022962" w:rsidRPr="000702BF" w:rsidRDefault="00022962" w:rsidP="00022962">
      <w:pPr>
        <w:pStyle w:val="B1"/>
      </w:pPr>
      <w:r w:rsidRPr="000702BF">
        <w:t>-</w:t>
      </w:r>
      <w:r w:rsidRPr="000702BF">
        <w:tab/>
        <w:t>12 is the number of subcarriers in a PRB</w:t>
      </w:r>
    </w:p>
    <w:p w14:paraId="0C3589F4" w14:textId="77777777" w:rsidR="00022962" w:rsidRPr="000702BF" w:rsidRDefault="00022962" w:rsidP="00022962">
      <w:pPr>
        <w:pStyle w:val="B1"/>
      </w:pPr>
      <w:r w:rsidRPr="000702BF">
        <w:t>-</w:t>
      </w:r>
      <w:r w:rsidRPr="000702BF">
        <w:tab/>
        <w:t>SCS Y is the subcarrier spacing associated with the REFSENS value</w:t>
      </w:r>
    </w:p>
    <w:p w14:paraId="7CFA1B2C" w14:textId="5F3B8F85" w:rsidR="00022962" w:rsidRPr="000702BF" w:rsidRDefault="00022962" w:rsidP="00022962">
      <w:pPr>
        <w:pStyle w:val="B1"/>
      </w:pPr>
      <w:r w:rsidRPr="000702BF">
        <w:t>-</w:t>
      </w:r>
      <w:r w:rsidRPr="000702BF">
        <w:tab/>
        <w:t>nPRB is the maximum number of PRB for SCS Y and CBW Z associated with the REFSENS value, and is specified in Table 5.3.2-1 of TS 38.101-5 [</w:t>
      </w:r>
      <w:r w:rsidR="000702BF">
        <w:t>11</w:t>
      </w:r>
      <w:r w:rsidRPr="000702BF">
        <w:t>]</w:t>
      </w:r>
    </w:p>
    <w:p w14:paraId="21F15668" w14:textId="77777777" w:rsidR="00022962" w:rsidRPr="000702BF" w:rsidRDefault="00022962" w:rsidP="00022962">
      <w:pPr>
        <w:pStyle w:val="B1"/>
      </w:pPr>
      <w:r w:rsidRPr="000702BF">
        <w:t>-</w:t>
      </w:r>
      <w:r w:rsidRPr="000702BF">
        <w:tab/>
        <w:t>D is diversity gain equal to 3 dB</w:t>
      </w:r>
    </w:p>
    <w:p w14:paraId="428C8B27" w14:textId="77777777" w:rsidR="00022962" w:rsidRPr="000702BF" w:rsidRDefault="00022962" w:rsidP="00022962">
      <w:pPr>
        <w:pStyle w:val="B1"/>
      </w:pPr>
      <w:r w:rsidRPr="000702BF">
        <w:t>-</w:t>
      </w:r>
      <w:r w:rsidRPr="000702BF">
        <w:tab/>
        <w:t>SNR</w:t>
      </w:r>
      <w:r w:rsidRPr="000702BF">
        <w:rPr>
          <w:vertAlign w:val="subscript"/>
        </w:rPr>
        <w:t>REFSENS</w:t>
      </w:r>
      <w:r w:rsidRPr="000702BF">
        <w:t xml:space="preserve"> = -1 dB is the SNR used for simulation of REFSENS</w:t>
      </w:r>
    </w:p>
    <w:p w14:paraId="24C339ED" w14:textId="7D6825D4" w:rsidR="00022962" w:rsidRPr="000702BF" w:rsidRDefault="00022962" w:rsidP="00022962">
      <w:pPr>
        <w:pStyle w:val="B1"/>
        <w:rPr>
          <w:rFonts w:ascii="Arial" w:eastAsia="Calibri" w:hAnsi="Arial" w:cs="Arial"/>
          <w:b/>
          <w:sz w:val="18"/>
          <w:szCs w:val="18"/>
        </w:rPr>
      </w:pPr>
      <w:bookmarkStart w:id="1797" w:name="_MCCTEMPBM_CRPT44170256___7"/>
      <w:r w:rsidRPr="000702BF">
        <w:t>-</w:t>
      </w:r>
      <w:r w:rsidRPr="000702BF">
        <w:tab/>
        <w:t>∆</w:t>
      </w:r>
      <w:r w:rsidRPr="000702BF">
        <w:rPr>
          <w:vertAlign w:val="subscript"/>
        </w:rPr>
        <w:t>thermal</w:t>
      </w:r>
      <w:r w:rsidRPr="000702BF">
        <w:t xml:space="preserve"> is the amount of dB that the wanted noise is set above UE thermal noise, giving a defined rise in total noise. ∆</w:t>
      </w:r>
      <w:r w:rsidRPr="000702BF">
        <w:rPr>
          <w:vertAlign w:val="subscript"/>
        </w:rPr>
        <w:t>thermal</w:t>
      </w:r>
      <w:r w:rsidRPr="000702BF">
        <w:t xml:space="preserve"> = 16</w:t>
      </w:r>
      <w:r w:rsidR="00931528">
        <w:t xml:space="preserve"> </w:t>
      </w:r>
      <w:r w:rsidRPr="000702BF">
        <w:t>dB, giving a rise in total noise of 0.1dB, regarded as insignificant</w:t>
      </w:r>
      <w:r w:rsidRPr="000702BF">
        <w:rPr>
          <w:rFonts w:ascii="Arial" w:eastAsia="Calibri" w:hAnsi="Arial" w:cs="Arial"/>
          <w:b/>
          <w:sz w:val="18"/>
          <w:szCs w:val="18"/>
        </w:rPr>
        <w:t>.</w:t>
      </w:r>
    </w:p>
    <w:bookmarkEnd w:id="1797"/>
    <w:p w14:paraId="36D52A0F" w14:textId="213C736B" w:rsidR="000E5091" w:rsidRPr="000702BF" w:rsidRDefault="00022962" w:rsidP="000E5091">
      <w:pPr>
        <w:rPr>
          <w:rFonts w:eastAsia="Malgun Gothic"/>
        </w:rPr>
      </w:pPr>
      <w:r w:rsidRPr="000702BF">
        <w:rPr>
          <w:iCs/>
          <w:lang w:eastAsia="ja-JP"/>
        </w:rPr>
        <w:t>The calculated Noc value for the baseline of Band n256, 15 kHz SCS, 10 MHz CBW is -146.5 dBm/Hz.</w:t>
      </w:r>
      <w:r w:rsidR="000E5091" w:rsidRPr="000702BF">
        <w:rPr>
          <w:iCs/>
          <w:lang w:eastAsia="ja-JP"/>
        </w:rPr>
        <w:t xml:space="preserve"> </w:t>
      </w:r>
      <w:r w:rsidRPr="000702BF">
        <w:rPr>
          <w:rFonts w:eastAsia="Malgun Gothic"/>
        </w:rPr>
        <w:t>An allowance of 1.5</w:t>
      </w:r>
      <w:r w:rsidR="00931528">
        <w:rPr>
          <w:rFonts w:eastAsia="Malgun Gothic"/>
        </w:rPr>
        <w:t xml:space="preserve"> </w:t>
      </w:r>
      <w:r w:rsidRPr="000702BF">
        <w:rPr>
          <w:rFonts w:eastAsia="Malgun Gothic"/>
        </w:rPr>
        <w:t>dB is made for future bands, giving an Noc power level of -145 dBm/Hz.</w:t>
      </w:r>
    </w:p>
    <w:p w14:paraId="75A6B5ED" w14:textId="77777777" w:rsidR="00AE5FB0" w:rsidRPr="000702BF" w:rsidRDefault="00AE5FB0" w:rsidP="00AE5FB0">
      <w:pPr>
        <w:pStyle w:val="Heading2"/>
      </w:pPr>
      <w:bookmarkStart w:id="1798" w:name="_Toc97562323"/>
      <w:bookmarkStart w:id="1799" w:name="_Toc104122557"/>
      <w:bookmarkStart w:id="1800" w:name="_Toc104205508"/>
      <w:bookmarkStart w:id="1801" w:name="_Toc104206715"/>
      <w:bookmarkStart w:id="1802" w:name="_Toc104503675"/>
      <w:bookmarkStart w:id="1803" w:name="_Toc106127606"/>
      <w:bookmarkStart w:id="1804" w:name="_Toc123057980"/>
      <w:bookmarkStart w:id="1805" w:name="_Toc124256673"/>
      <w:bookmarkStart w:id="1806" w:name="_Toc137543635"/>
      <w:bookmarkStart w:id="1807" w:name="_Toc152356764"/>
      <w:r w:rsidRPr="000702BF">
        <w:t>8.2</w:t>
      </w:r>
      <w:r w:rsidRPr="000702BF">
        <w:tab/>
        <w:t>Demodulation performance requirements</w:t>
      </w:r>
      <w:bookmarkEnd w:id="1798"/>
      <w:bookmarkEnd w:id="1799"/>
      <w:bookmarkEnd w:id="1800"/>
      <w:bookmarkEnd w:id="1801"/>
      <w:bookmarkEnd w:id="1802"/>
      <w:bookmarkEnd w:id="1803"/>
      <w:bookmarkEnd w:id="1804"/>
      <w:bookmarkEnd w:id="1805"/>
      <w:bookmarkEnd w:id="1806"/>
      <w:bookmarkEnd w:id="1807"/>
    </w:p>
    <w:p w14:paraId="179E4D52" w14:textId="77777777" w:rsidR="00AE5FB0" w:rsidRPr="000702BF" w:rsidRDefault="00AE5FB0" w:rsidP="00AE5FB0">
      <w:pPr>
        <w:pStyle w:val="Heading3"/>
      </w:pPr>
      <w:bookmarkStart w:id="1808" w:name="_Toc21338159"/>
      <w:bookmarkStart w:id="1809" w:name="_Toc29808267"/>
      <w:bookmarkStart w:id="1810" w:name="_Toc37068186"/>
      <w:bookmarkStart w:id="1811" w:name="_Toc37083729"/>
      <w:bookmarkStart w:id="1812" w:name="_Toc37084071"/>
      <w:bookmarkStart w:id="1813" w:name="_Toc40209433"/>
      <w:bookmarkStart w:id="1814" w:name="_Toc40209775"/>
      <w:bookmarkStart w:id="1815" w:name="_Toc45892734"/>
      <w:bookmarkStart w:id="1816" w:name="_Toc53176591"/>
      <w:bookmarkStart w:id="1817" w:name="_Toc61120867"/>
      <w:bookmarkStart w:id="1818" w:name="_Toc67918011"/>
      <w:bookmarkStart w:id="1819" w:name="_Toc76298054"/>
      <w:bookmarkStart w:id="1820" w:name="_Toc76572066"/>
      <w:bookmarkStart w:id="1821" w:name="_Toc76651933"/>
      <w:bookmarkStart w:id="1822" w:name="_Toc76652771"/>
      <w:bookmarkStart w:id="1823" w:name="_Toc83742043"/>
      <w:bookmarkStart w:id="1824" w:name="_Toc91440533"/>
      <w:bookmarkStart w:id="1825" w:name="_Toc98849318"/>
      <w:bookmarkStart w:id="1826" w:name="_Toc106543168"/>
      <w:bookmarkStart w:id="1827" w:name="_Toc106737263"/>
      <w:bookmarkStart w:id="1828" w:name="_Toc107233030"/>
      <w:bookmarkStart w:id="1829" w:name="_Toc107234620"/>
      <w:bookmarkStart w:id="1830" w:name="_Toc107419589"/>
      <w:bookmarkStart w:id="1831" w:name="_Toc107476882"/>
      <w:bookmarkStart w:id="1832" w:name="_Toc114565695"/>
      <w:bookmarkStart w:id="1833" w:name="_Toc115267783"/>
      <w:bookmarkStart w:id="1834" w:name="_Toc123057981"/>
      <w:bookmarkStart w:id="1835" w:name="_Toc124256674"/>
      <w:bookmarkStart w:id="1836" w:name="_Toc137543636"/>
      <w:bookmarkStart w:id="1837" w:name="_Toc152356765"/>
      <w:r w:rsidRPr="000702BF">
        <w:t>8.2.1</w:t>
      </w:r>
      <w:r w:rsidRPr="000702BF">
        <w:rPr>
          <w:rFonts w:hint="eastAsia"/>
        </w:rPr>
        <w:tab/>
        <w:t>General</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p>
    <w:p w14:paraId="2F08FEF5" w14:textId="77777777" w:rsidR="00AE5FB0" w:rsidRPr="000702BF" w:rsidRDefault="00AE5FB0" w:rsidP="00AE5FB0">
      <w:pPr>
        <w:pStyle w:val="Heading4"/>
      </w:pPr>
      <w:bookmarkStart w:id="1838" w:name="_Toc21338160"/>
      <w:bookmarkStart w:id="1839" w:name="_Toc29808268"/>
      <w:bookmarkStart w:id="1840" w:name="_Toc37068187"/>
      <w:bookmarkStart w:id="1841" w:name="_Toc37083730"/>
      <w:bookmarkStart w:id="1842" w:name="_Toc37084072"/>
      <w:bookmarkStart w:id="1843" w:name="_Toc40209434"/>
      <w:bookmarkStart w:id="1844" w:name="_Toc40209776"/>
      <w:bookmarkStart w:id="1845" w:name="_Toc45892735"/>
      <w:bookmarkStart w:id="1846" w:name="_Toc53176592"/>
      <w:bookmarkStart w:id="1847" w:name="_Toc61120868"/>
      <w:bookmarkStart w:id="1848" w:name="_Toc67918012"/>
      <w:bookmarkStart w:id="1849" w:name="_Toc76298055"/>
      <w:bookmarkStart w:id="1850" w:name="_Toc76572067"/>
      <w:bookmarkStart w:id="1851" w:name="_Toc76651934"/>
      <w:bookmarkStart w:id="1852" w:name="_Toc76652772"/>
      <w:bookmarkStart w:id="1853" w:name="_Toc83742044"/>
      <w:bookmarkStart w:id="1854" w:name="_Toc91440534"/>
      <w:bookmarkStart w:id="1855" w:name="_Toc98849319"/>
      <w:bookmarkStart w:id="1856" w:name="_Toc106543169"/>
      <w:bookmarkStart w:id="1857" w:name="_Toc106737264"/>
      <w:bookmarkStart w:id="1858" w:name="_Toc107233031"/>
      <w:bookmarkStart w:id="1859" w:name="_Toc107234621"/>
      <w:bookmarkStart w:id="1860" w:name="_Toc107419590"/>
      <w:bookmarkStart w:id="1861" w:name="_Toc107476883"/>
      <w:bookmarkStart w:id="1862" w:name="_Toc114565696"/>
      <w:bookmarkStart w:id="1863" w:name="_Toc115267784"/>
      <w:bookmarkStart w:id="1864" w:name="_Toc123057982"/>
      <w:bookmarkStart w:id="1865" w:name="_Toc124256675"/>
      <w:bookmarkStart w:id="1866" w:name="_Toc137543637"/>
      <w:bookmarkStart w:id="1867" w:name="_Toc152356766"/>
      <w:r w:rsidRPr="000702BF">
        <w:t>8.2.1.1</w:t>
      </w:r>
      <w:r w:rsidRPr="000702BF">
        <w:rPr>
          <w:rFonts w:hint="eastAsia"/>
        </w:rPr>
        <w:tab/>
      </w:r>
      <w:r w:rsidRPr="000702BF">
        <w:t>Applicability of requirements</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0729D161" w14:textId="77777777" w:rsidR="00AE5FB0" w:rsidRPr="000702BF" w:rsidRDefault="00AE5FB0" w:rsidP="00AE5FB0">
      <w:pPr>
        <w:pStyle w:val="Heading5"/>
      </w:pPr>
      <w:bookmarkStart w:id="1868" w:name="_Toc21338161"/>
      <w:bookmarkStart w:id="1869" w:name="_Toc29808269"/>
      <w:bookmarkStart w:id="1870" w:name="_Toc37068188"/>
      <w:bookmarkStart w:id="1871" w:name="_Toc37083731"/>
      <w:bookmarkStart w:id="1872" w:name="_Toc37084073"/>
      <w:bookmarkStart w:id="1873" w:name="_Toc40209435"/>
      <w:bookmarkStart w:id="1874" w:name="_Toc40209777"/>
      <w:bookmarkStart w:id="1875" w:name="_Toc45892736"/>
      <w:bookmarkStart w:id="1876" w:name="_Toc53176593"/>
      <w:bookmarkStart w:id="1877" w:name="_Toc61120869"/>
      <w:bookmarkStart w:id="1878" w:name="_Toc67918013"/>
      <w:bookmarkStart w:id="1879" w:name="_Toc76298056"/>
      <w:bookmarkStart w:id="1880" w:name="_Toc76572068"/>
      <w:bookmarkStart w:id="1881" w:name="_Toc76651935"/>
      <w:bookmarkStart w:id="1882" w:name="_Toc76652773"/>
      <w:bookmarkStart w:id="1883" w:name="_Toc83742045"/>
      <w:bookmarkStart w:id="1884" w:name="_Toc91440535"/>
      <w:bookmarkStart w:id="1885" w:name="_Toc98849320"/>
      <w:bookmarkStart w:id="1886" w:name="_Toc106543170"/>
      <w:bookmarkStart w:id="1887" w:name="_Toc106737265"/>
      <w:bookmarkStart w:id="1888" w:name="_Toc107233032"/>
      <w:bookmarkStart w:id="1889" w:name="_Toc107234622"/>
      <w:bookmarkStart w:id="1890" w:name="_Toc107419591"/>
      <w:bookmarkStart w:id="1891" w:name="_Toc107476884"/>
      <w:bookmarkStart w:id="1892" w:name="_Toc114565697"/>
      <w:bookmarkStart w:id="1893" w:name="_Toc115267785"/>
      <w:bookmarkStart w:id="1894" w:name="_Toc123057983"/>
      <w:bookmarkStart w:id="1895" w:name="_Toc124256676"/>
      <w:bookmarkStart w:id="1896" w:name="_Toc137543638"/>
      <w:bookmarkStart w:id="1897" w:name="_Toc152356767"/>
      <w:r w:rsidRPr="000702BF">
        <w:t>8.2.1.1.1</w:t>
      </w:r>
      <w:r w:rsidRPr="000702BF">
        <w:rPr>
          <w:rFonts w:hint="eastAsia"/>
        </w:rPr>
        <w:tab/>
      </w:r>
      <w:r w:rsidRPr="000702BF">
        <w:t>General</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p>
    <w:p w14:paraId="6A521794" w14:textId="77777777" w:rsidR="00AE5FB0" w:rsidRPr="000702BF" w:rsidRDefault="00AE5FB0" w:rsidP="00AE5FB0">
      <w:r w:rsidRPr="000702BF">
        <w:t>The minimum performance requirements are applicable to all FR1 operating bands defined in clause 5.2.</w:t>
      </w:r>
    </w:p>
    <w:p w14:paraId="6A5F8272" w14:textId="0AFDBE3B" w:rsidR="00AE5FB0" w:rsidRPr="000702BF" w:rsidRDefault="00AE5FB0" w:rsidP="00AE5FB0">
      <w:r w:rsidRPr="000702BF">
        <w:t>If same test is listed for different UE features/capabilities in Clause 8.2.1.1.2, then this test shall apply for UEs which support all corresponding UE features/capabilities.</w:t>
      </w:r>
    </w:p>
    <w:p w14:paraId="6D1C4F04" w14:textId="77777777" w:rsidR="00AE5FB0" w:rsidRPr="000702BF" w:rsidRDefault="00AE5FB0" w:rsidP="00AE5FB0">
      <w:pPr>
        <w:pStyle w:val="Heading5"/>
      </w:pPr>
      <w:bookmarkStart w:id="1898" w:name="_Toc21338163"/>
      <w:bookmarkStart w:id="1899" w:name="_Toc29808271"/>
      <w:bookmarkStart w:id="1900" w:name="_Toc37068190"/>
      <w:bookmarkStart w:id="1901" w:name="_Toc37083733"/>
      <w:bookmarkStart w:id="1902" w:name="_Toc37084075"/>
      <w:bookmarkStart w:id="1903" w:name="_Toc40209437"/>
      <w:bookmarkStart w:id="1904" w:name="_Toc40209779"/>
      <w:bookmarkStart w:id="1905" w:name="_Toc45892738"/>
      <w:bookmarkStart w:id="1906" w:name="_Toc53176595"/>
      <w:bookmarkStart w:id="1907" w:name="_Toc61120871"/>
      <w:bookmarkStart w:id="1908" w:name="_Toc67918015"/>
      <w:bookmarkStart w:id="1909" w:name="_Toc76298058"/>
      <w:bookmarkStart w:id="1910" w:name="_Toc76572070"/>
      <w:bookmarkStart w:id="1911" w:name="_Toc76651937"/>
      <w:bookmarkStart w:id="1912" w:name="_Toc76652775"/>
      <w:bookmarkStart w:id="1913" w:name="_Toc83742047"/>
      <w:bookmarkStart w:id="1914" w:name="_Toc91440537"/>
      <w:bookmarkStart w:id="1915" w:name="_Toc98849322"/>
      <w:bookmarkStart w:id="1916" w:name="_Toc106543172"/>
      <w:bookmarkStart w:id="1917" w:name="_Toc106737267"/>
      <w:bookmarkStart w:id="1918" w:name="_Toc107233034"/>
      <w:bookmarkStart w:id="1919" w:name="_Toc107234624"/>
      <w:bookmarkStart w:id="1920" w:name="_Toc107419593"/>
      <w:bookmarkStart w:id="1921" w:name="_Toc107476886"/>
      <w:bookmarkStart w:id="1922" w:name="_Toc114565699"/>
      <w:bookmarkStart w:id="1923" w:name="_Toc115267787"/>
      <w:bookmarkStart w:id="1924" w:name="_Toc123057984"/>
      <w:bookmarkStart w:id="1925" w:name="_Toc124256677"/>
      <w:bookmarkStart w:id="1926" w:name="_Toc137543639"/>
      <w:bookmarkStart w:id="1927" w:name="_Toc152356768"/>
      <w:r w:rsidRPr="000702BF">
        <w:t>8.2.1.1.2</w:t>
      </w:r>
      <w:r w:rsidRPr="000702BF">
        <w:rPr>
          <w:rFonts w:hint="eastAsia"/>
        </w:rPr>
        <w:tab/>
      </w:r>
      <w:r w:rsidRPr="000702BF">
        <w:t xml:space="preserve">Applicability of requirements for optional UE </w:t>
      </w:r>
      <w:r w:rsidRPr="000702BF">
        <w:rPr>
          <w:rFonts w:hint="eastAsia"/>
        </w:rPr>
        <w:t>features</w:t>
      </w:r>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7210331A" w14:textId="77777777" w:rsidR="00AE5FB0" w:rsidRPr="000702BF" w:rsidRDefault="00AE5FB0" w:rsidP="00AE5FB0">
      <w:r w:rsidRPr="000702BF">
        <w:t xml:space="preserve">The performance requirements in Table 8.2.1.1.2-1 shall apply for UEs which support optional UE </w:t>
      </w:r>
      <w:r w:rsidRPr="000702BF">
        <w:rPr>
          <w:rFonts w:hint="eastAsia"/>
        </w:rPr>
        <w:t>features</w:t>
      </w:r>
      <w:r w:rsidRPr="000702BF">
        <w:t xml:space="preserve"> only.</w:t>
      </w:r>
    </w:p>
    <w:p w14:paraId="728566F3" w14:textId="77777777" w:rsidR="00AE5FB0" w:rsidRPr="000702BF" w:rsidRDefault="00AE5FB0" w:rsidP="00AE5FB0">
      <w:pPr>
        <w:pStyle w:val="TH"/>
      </w:pPr>
      <w:r w:rsidRPr="000702BF">
        <w:lastRenderedPageBreak/>
        <w:t>Table 8.2.1.1.2-1: Requirements applicability for optional UE features</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51"/>
        <w:gridCol w:w="1093"/>
        <w:gridCol w:w="935"/>
        <w:gridCol w:w="2561"/>
        <w:gridCol w:w="1912"/>
      </w:tblGrid>
      <w:tr w:rsidR="00AE5FB0" w:rsidRPr="000702BF" w14:paraId="6C8335A9" w14:textId="77777777" w:rsidTr="008D0E0E">
        <w:trPr>
          <w:jc w:val="center"/>
        </w:trPr>
        <w:tc>
          <w:tcPr>
            <w:tcW w:w="1524" w:type="pct"/>
            <w:vAlign w:val="center"/>
            <w:hideMark/>
          </w:tcPr>
          <w:p w14:paraId="02CB77E2" w14:textId="10D7D8CB" w:rsidR="00AE5FB0" w:rsidRPr="000702BF" w:rsidRDefault="00AE5FB0" w:rsidP="00AE3F12">
            <w:pPr>
              <w:pStyle w:val="TAH"/>
              <w:rPr>
                <w:lang w:eastAsia="ko-KR"/>
              </w:rPr>
            </w:pPr>
            <w:r w:rsidRPr="000702BF">
              <w:rPr>
                <w:lang w:eastAsia="ko-KR"/>
              </w:rPr>
              <w:t>UE</w:t>
            </w:r>
            <w:r w:rsidR="008D0E0E" w:rsidRPr="000702BF">
              <w:rPr>
                <w:lang w:eastAsia="ko-KR"/>
              </w:rPr>
              <w:t xml:space="preserve"> </w:t>
            </w:r>
            <w:r w:rsidRPr="000702BF">
              <w:rPr>
                <w:lang w:eastAsia="ko-KR"/>
              </w:rPr>
              <w:t>feature/capability</w:t>
            </w:r>
            <w:r w:rsidR="008D0E0E" w:rsidRPr="000702BF">
              <w:rPr>
                <w:lang w:eastAsia="ko-KR"/>
              </w:rPr>
              <w:t xml:space="preserve"> </w:t>
            </w:r>
            <w:r w:rsidR="001265E6" w:rsidRPr="000702BF">
              <w:rPr>
                <w:lang w:eastAsia="ko-KR"/>
              </w:rPr>
              <w:t>13</w:t>
            </w:r>
            <w:r w:rsidRPr="000702BF">
              <w:rPr>
                <w:lang w:eastAsia="ko-KR"/>
              </w:rPr>
              <w:t>]</w:t>
            </w:r>
          </w:p>
        </w:tc>
        <w:tc>
          <w:tcPr>
            <w:tcW w:w="2028" w:type="dxa"/>
            <w:gridSpan w:val="2"/>
            <w:vAlign w:val="center"/>
            <w:hideMark/>
          </w:tcPr>
          <w:p w14:paraId="52C2D977" w14:textId="1AD1A853" w:rsidR="00AE5FB0" w:rsidRPr="000702BF" w:rsidRDefault="00AE5FB0" w:rsidP="00AE3F12">
            <w:pPr>
              <w:pStyle w:val="TAH"/>
              <w:rPr>
                <w:lang w:eastAsia="ko-KR"/>
              </w:rPr>
            </w:pPr>
            <w:r w:rsidRPr="000702BF">
              <w:rPr>
                <w:lang w:eastAsia="ko-KR"/>
              </w:rPr>
              <w:t>Test</w:t>
            </w:r>
            <w:r w:rsidR="008D0E0E" w:rsidRPr="000702BF">
              <w:rPr>
                <w:lang w:eastAsia="ko-KR"/>
              </w:rPr>
              <w:t xml:space="preserve"> </w:t>
            </w:r>
            <w:r w:rsidRPr="000702BF">
              <w:rPr>
                <w:lang w:eastAsia="ko-KR"/>
              </w:rPr>
              <w:t>type</w:t>
            </w:r>
          </w:p>
        </w:tc>
        <w:tc>
          <w:tcPr>
            <w:tcW w:w="1369" w:type="pct"/>
            <w:vAlign w:val="center"/>
            <w:hideMark/>
          </w:tcPr>
          <w:p w14:paraId="181D8533" w14:textId="5E76AD26" w:rsidR="00AE5FB0" w:rsidRPr="000702BF" w:rsidRDefault="00AE5FB0" w:rsidP="00AE3F12">
            <w:pPr>
              <w:pStyle w:val="TAH"/>
              <w:rPr>
                <w:lang w:eastAsia="ko-KR"/>
              </w:rPr>
            </w:pPr>
            <w:r w:rsidRPr="000702BF">
              <w:rPr>
                <w:lang w:eastAsia="ko-KR"/>
              </w:rPr>
              <w:t>Test</w:t>
            </w:r>
            <w:r w:rsidR="008D0E0E" w:rsidRPr="000702BF">
              <w:rPr>
                <w:lang w:eastAsia="ko-KR"/>
              </w:rPr>
              <w:t xml:space="preserve"> </w:t>
            </w:r>
            <w:r w:rsidRPr="000702BF">
              <w:rPr>
                <w:lang w:eastAsia="ko-KR"/>
              </w:rPr>
              <w:t>list</w:t>
            </w:r>
          </w:p>
        </w:tc>
        <w:tc>
          <w:tcPr>
            <w:tcW w:w="1022" w:type="pct"/>
            <w:vAlign w:val="center"/>
            <w:hideMark/>
          </w:tcPr>
          <w:p w14:paraId="3F8BAD46" w14:textId="113673E7" w:rsidR="00AE5FB0" w:rsidRPr="000702BF" w:rsidRDefault="00AE5FB0" w:rsidP="00AE3F12">
            <w:pPr>
              <w:pStyle w:val="TAH"/>
              <w:rPr>
                <w:lang w:eastAsia="ko-KR"/>
              </w:rPr>
            </w:pPr>
            <w:r w:rsidRPr="000702BF">
              <w:rPr>
                <w:lang w:eastAsia="ko-KR"/>
              </w:rPr>
              <w:t>Applicability</w:t>
            </w:r>
            <w:r w:rsidR="008D0E0E" w:rsidRPr="000702BF">
              <w:rPr>
                <w:lang w:eastAsia="ko-KR"/>
              </w:rPr>
              <w:t xml:space="preserve"> </w:t>
            </w:r>
            <w:r w:rsidRPr="000702BF">
              <w:rPr>
                <w:lang w:eastAsia="ko-KR"/>
              </w:rPr>
              <w:t>notes</w:t>
            </w:r>
          </w:p>
        </w:tc>
      </w:tr>
      <w:tr w:rsidR="00AE5FB0" w:rsidRPr="000702BF" w14:paraId="7EE0D21C" w14:textId="77777777" w:rsidTr="008D0E0E">
        <w:trPr>
          <w:jc w:val="center"/>
        </w:trPr>
        <w:tc>
          <w:tcPr>
            <w:tcW w:w="1524" w:type="pct"/>
            <w:vAlign w:val="center"/>
            <w:hideMark/>
          </w:tcPr>
          <w:p w14:paraId="00AE8F6E" w14:textId="5BF34A6E" w:rsidR="00AE5FB0" w:rsidRPr="000702BF" w:rsidRDefault="00AE5FB0" w:rsidP="00AE3F12">
            <w:pPr>
              <w:pStyle w:val="TAL"/>
            </w:pPr>
            <w:r w:rsidRPr="000702BF">
              <w:t>NR</w:t>
            </w:r>
            <w:r w:rsidR="008D0E0E" w:rsidRPr="000702BF">
              <w:t xml:space="preserve"> </w:t>
            </w:r>
            <w:r w:rsidRPr="000702BF">
              <w:t>NTN</w:t>
            </w:r>
            <w:r w:rsidR="008D0E0E" w:rsidRPr="000702BF">
              <w:t xml:space="preserve"> </w:t>
            </w:r>
            <w:r w:rsidRPr="000702BF">
              <w:t>access</w:t>
            </w:r>
            <w:r w:rsidR="008D0E0E" w:rsidRPr="000702BF">
              <w:t xml:space="preserve"> </w:t>
            </w:r>
            <w:r w:rsidRPr="000702BF">
              <w:t>(nonTerrestrialNetwork-r17)</w:t>
            </w:r>
          </w:p>
        </w:tc>
        <w:tc>
          <w:tcPr>
            <w:tcW w:w="1093" w:type="dxa"/>
            <w:vAlign w:val="center"/>
            <w:hideMark/>
          </w:tcPr>
          <w:p w14:paraId="43C12C54" w14:textId="561859A2" w:rsidR="00AE5FB0" w:rsidRPr="000702BF" w:rsidRDefault="00AE5FB0" w:rsidP="00AE3F12">
            <w:pPr>
              <w:pStyle w:val="TAC"/>
            </w:pPr>
            <w:r w:rsidRPr="000702BF">
              <w:t>FR1</w:t>
            </w:r>
            <w:r w:rsidR="008D0E0E" w:rsidRPr="000702BF">
              <w:t xml:space="preserve"> </w:t>
            </w:r>
            <w:r w:rsidRPr="000702BF">
              <w:t>FDD</w:t>
            </w:r>
          </w:p>
        </w:tc>
        <w:tc>
          <w:tcPr>
            <w:tcW w:w="935" w:type="dxa"/>
            <w:vAlign w:val="center"/>
            <w:hideMark/>
          </w:tcPr>
          <w:p w14:paraId="64CE634A" w14:textId="77777777" w:rsidR="00AE5FB0" w:rsidRPr="000702BF" w:rsidRDefault="00AE5FB0" w:rsidP="00AE3F12">
            <w:pPr>
              <w:pStyle w:val="TAC"/>
            </w:pPr>
            <w:r w:rsidRPr="000702BF">
              <w:t>PDSCH</w:t>
            </w:r>
          </w:p>
        </w:tc>
        <w:tc>
          <w:tcPr>
            <w:tcW w:w="1369" w:type="pct"/>
            <w:vAlign w:val="center"/>
          </w:tcPr>
          <w:p w14:paraId="5CC3EBD7" w14:textId="19C747CB"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1-1</w:t>
            </w:r>
            <w:r w:rsidRPr="000702BF">
              <w:rPr>
                <w:rFonts w:hint="eastAsia"/>
              </w:rPr>
              <w:t>,</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r w:rsidRPr="000702BF">
              <w:rPr>
                <w:rFonts w:hint="eastAsia"/>
              </w:rPr>
              <w:t>,</w:t>
            </w:r>
            <w:r w:rsidR="008D0E0E" w:rsidRPr="000702BF">
              <w:t xml:space="preserve"> </w:t>
            </w:r>
            <w:r w:rsidRPr="000702BF">
              <w:t>Test</w:t>
            </w:r>
            <w:r w:rsidR="008D0E0E" w:rsidRPr="000702BF">
              <w:t xml:space="preserve"> </w:t>
            </w:r>
            <w:r w:rsidRPr="000702BF">
              <w:t>1-4)</w:t>
            </w:r>
          </w:p>
        </w:tc>
        <w:tc>
          <w:tcPr>
            <w:tcW w:w="1022" w:type="pct"/>
            <w:vAlign w:val="center"/>
          </w:tcPr>
          <w:p w14:paraId="633B8EC4" w14:textId="77777777" w:rsidR="00AE5FB0" w:rsidRPr="000702BF" w:rsidRDefault="00AE5FB0" w:rsidP="00AE3F12">
            <w:pPr>
              <w:pStyle w:val="TAL"/>
            </w:pPr>
          </w:p>
        </w:tc>
      </w:tr>
      <w:tr w:rsidR="00AE5FB0" w:rsidRPr="000702BF" w14:paraId="49AACE05" w14:textId="77777777" w:rsidTr="008D0E0E">
        <w:trPr>
          <w:jc w:val="center"/>
        </w:trPr>
        <w:tc>
          <w:tcPr>
            <w:tcW w:w="1524" w:type="pct"/>
            <w:vAlign w:val="center"/>
          </w:tcPr>
          <w:p w14:paraId="11E9855E" w14:textId="49AA506A" w:rsidR="00AE5FB0" w:rsidRPr="000702BF" w:rsidRDefault="00AE5FB0" w:rsidP="00AE3F12">
            <w:pPr>
              <w:pStyle w:val="TAL"/>
            </w:pPr>
            <w:r w:rsidRPr="000702BF">
              <w:t>NR</w:t>
            </w:r>
            <w:r w:rsidR="008D0E0E" w:rsidRPr="000702BF">
              <w:t xml:space="preserve"> </w:t>
            </w:r>
            <w:r w:rsidRPr="000702BF">
              <w:t>NTN</w:t>
            </w:r>
            <w:r w:rsidR="008D0E0E" w:rsidRPr="000702BF">
              <w:t xml:space="preserve"> </w:t>
            </w:r>
            <w:r w:rsidRPr="000702BF">
              <w:t>scenario</w:t>
            </w:r>
            <w:r w:rsidR="008D0E0E" w:rsidRPr="000702BF">
              <w:t xml:space="preserve"> </w:t>
            </w:r>
            <w:r w:rsidRPr="000702BF">
              <w:t>support</w:t>
            </w:r>
            <w:r w:rsidR="008D0E0E" w:rsidRPr="000702BF">
              <w:t xml:space="preserve"> </w:t>
            </w:r>
            <w:r w:rsidRPr="000702BF">
              <w:t>(ntn-ScenarioSupport-r17)</w:t>
            </w:r>
          </w:p>
        </w:tc>
        <w:tc>
          <w:tcPr>
            <w:tcW w:w="1093" w:type="dxa"/>
            <w:vAlign w:val="center"/>
          </w:tcPr>
          <w:p w14:paraId="46AE311A" w14:textId="7B27506A" w:rsidR="00AE5FB0" w:rsidRPr="000702BF" w:rsidRDefault="00AE5FB0" w:rsidP="00AE3F12">
            <w:pPr>
              <w:pStyle w:val="TAC"/>
            </w:pPr>
            <w:r w:rsidRPr="000702BF">
              <w:t>FR1</w:t>
            </w:r>
            <w:r w:rsidR="008D0E0E" w:rsidRPr="000702BF">
              <w:t xml:space="preserve"> </w:t>
            </w:r>
            <w:r w:rsidRPr="000702BF">
              <w:t>FDD</w:t>
            </w:r>
          </w:p>
        </w:tc>
        <w:tc>
          <w:tcPr>
            <w:tcW w:w="935" w:type="dxa"/>
            <w:vAlign w:val="center"/>
          </w:tcPr>
          <w:p w14:paraId="239E9700" w14:textId="77777777" w:rsidR="00AE5FB0" w:rsidRPr="000702BF" w:rsidRDefault="00AE5FB0" w:rsidP="00AE3F12">
            <w:pPr>
              <w:pStyle w:val="TAC"/>
            </w:pPr>
            <w:r w:rsidRPr="000702BF">
              <w:t>PDSCH</w:t>
            </w:r>
          </w:p>
        </w:tc>
        <w:tc>
          <w:tcPr>
            <w:tcW w:w="1369" w:type="pct"/>
            <w:vAlign w:val="center"/>
          </w:tcPr>
          <w:p w14:paraId="1613ABB3" w14:textId="0DD7580A"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1-1</w:t>
            </w:r>
            <w:r w:rsidRPr="000702BF">
              <w:rPr>
                <w:rFonts w:hint="eastAsia"/>
              </w:rPr>
              <w:t>,</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r w:rsidRPr="000702BF">
              <w:rPr>
                <w:rFonts w:hint="eastAsia"/>
              </w:rPr>
              <w:t>,</w:t>
            </w:r>
            <w:r w:rsidR="008D0E0E" w:rsidRPr="000702BF">
              <w:t xml:space="preserve"> </w:t>
            </w:r>
            <w:r w:rsidRPr="000702BF">
              <w:t>Test</w:t>
            </w:r>
            <w:r w:rsidR="008D0E0E" w:rsidRPr="000702BF">
              <w:t xml:space="preserve"> </w:t>
            </w:r>
            <w:r w:rsidRPr="000702BF">
              <w:t>1-4)</w:t>
            </w:r>
          </w:p>
        </w:tc>
        <w:tc>
          <w:tcPr>
            <w:tcW w:w="1022" w:type="pct"/>
            <w:vAlign w:val="center"/>
          </w:tcPr>
          <w:p w14:paraId="0BAEBD8F" w14:textId="437799E7" w:rsidR="00AE5FB0" w:rsidRPr="000702BF" w:rsidRDefault="00AE5FB0" w:rsidP="00AE3F12">
            <w:pPr>
              <w:pStyle w:val="TAL"/>
            </w:pPr>
            <w:r w:rsidRPr="000702BF">
              <w:t>The</w:t>
            </w:r>
            <w:r w:rsidR="008D0E0E" w:rsidRPr="000702BF">
              <w:t xml:space="preserve"> </w:t>
            </w:r>
            <w:r w:rsidRPr="000702BF">
              <w:t>requirements</w:t>
            </w:r>
            <w:r w:rsidR="008D0E0E" w:rsidRPr="000702BF">
              <w:t xml:space="preserve"> </w:t>
            </w:r>
            <w:r w:rsidRPr="000702BF">
              <w:t>apply</w:t>
            </w:r>
            <w:r w:rsidR="008D0E0E" w:rsidRPr="000702BF">
              <w:t xml:space="preserve"> </w:t>
            </w:r>
            <w:r w:rsidRPr="000702BF">
              <w:t>only</w:t>
            </w:r>
            <w:r w:rsidR="008D0E0E" w:rsidRPr="000702BF">
              <w:t xml:space="preserve"> </w:t>
            </w:r>
            <w:r w:rsidRPr="000702BF">
              <w:t>when</w:t>
            </w:r>
            <w:r w:rsidR="008D0E0E" w:rsidRPr="000702BF">
              <w:t xml:space="preserve"> </w:t>
            </w:r>
            <w:r w:rsidRPr="000702BF">
              <w:rPr>
                <w:i/>
              </w:rPr>
              <w:t>ntn-ScenarioSupport-r17</w:t>
            </w:r>
            <w:r w:rsidR="008D0E0E" w:rsidRPr="000702BF">
              <w:t xml:space="preserve"> </w:t>
            </w:r>
            <w:r w:rsidRPr="000702BF">
              <w:t>is</w:t>
            </w:r>
            <w:r w:rsidR="008D0E0E" w:rsidRPr="000702BF">
              <w:t xml:space="preserve"> </w:t>
            </w:r>
            <w:r w:rsidR="0002370F" w:rsidRPr="000702BF">
              <w:t>"</w:t>
            </w:r>
            <w:r w:rsidRPr="000702BF">
              <w:t>ngso</w:t>
            </w:r>
            <w:r w:rsidR="0002370F" w:rsidRPr="000702BF">
              <w:t>"</w:t>
            </w:r>
            <w:r w:rsidR="008D0E0E" w:rsidRPr="000702BF">
              <w:t xml:space="preserve"> </w:t>
            </w:r>
            <w:r w:rsidRPr="000702BF">
              <w:t>or</w:t>
            </w:r>
            <w:r w:rsidR="008D0E0E" w:rsidRPr="000702BF">
              <w:t xml:space="preserve"> </w:t>
            </w:r>
            <w:r w:rsidRPr="000702BF">
              <w:t>is</w:t>
            </w:r>
            <w:r w:rsidR="008D0E0E" w:rsidRPr="000702BF">
              <w:t xml:space="preserve"> </w:t>
            </w:r>
            <w:r w:rsidRPr="000702BF">
              <w:t>not</w:t>
            </w:r>
            <w:r w:rsidR="008D0E0E" w:rsidRPr="000702BF">
              <w:t xml:space="preserve"> </w:t>
            </w:r>
            <w:r w:rsidR="00D362E8" w:rsidRPr="000702BF">
              <w:t>included</w:t>
            </w:r>
            <w:r w:rsidRPr="000702BF">
              <w:t>.</w:t>
            </w:r>
          </w:p>
        </w:tc>
      </w:tr>
      <w:tr w:rsidR="00AE5FB0" w:rsidRPr="000702BF" w14:paraId="3C7E6474" w14:textId="77777777" w:rsidTr="008D0E0E">
        <w:trPr>
          <w:jc w:val="center"/>
        </w:trPr>
        <w:tc>
          <w:tcPr>
            <w:tcW w:w="1524" w:type="pct"/>
            <w:vAlign w:val="center"/>
          </w:tcPr>
          <w:p w14:paraId="38AE8310" w14:textId="71FEAF4C" w:rsidR="00AE5FB0" w:rsidRPr="000702BF" w:rsidRDefault="00AE5FB0" w:rsidP="00AE3F12">
            <w:pPr>
              <w:pStyle w:val="TAL"/>
            </w:pPr>
            <w:r w:rsidRPr="000702BF">
              <w:t>Increasing</w:t>
            </w:r>
            <w:r w:rsidR="008D0E0E" w:rsidRPr="000702BF">
              <w:t xml:space="preserve"> </w:t>
            </w:r>
            <w:r w:rsidRPr="000702BF">
              <w:t>the</w:t>
            </w:r>
            <w:r w:rsidR="008D0E0E" w:rsidRPr="000702BF">
              <w:t xml:space="preserve"> </w:t>
            </w:r>
            <w:r w:rsidRPr="000702BF">
              <w:t>number</w:t>
            </w:r>
            <w:r w:rsidR="008D0E0E" w:rsidRPr="000702BF">
              <w:t xml:space="preserve"> </w:t>
            </w:r>
            <w:r w:rsidRPr="000702BF">
              <w:t>of</w:t>
            </w:r>
            <w:r w:rsidR="008D0E0E" w:rsidRPr="000702BF">
              <w:t xml:space="preserve"> </w:t>
            </w:r>
            <w:r w:rsidRPr="000702BF">
              <w:t>HARQ</w:t>
            </w:r>
            <w:r w:rsidR="008D0E0E" w:rsidRPr="000702BF">
              <w:t xml:space="preserve"> </w:t>
            </w:r>
            <w:r w:rsidRPr="000702BF">
              <w:t>processes</w:t>
            </w:r>
            <w:r w:rsidR="008D0E0E" w:rsidRPr="000702BF">
              <w:t xml:space="preserve"> </w:t>
            </w:r>
            <w:r w:rsidRPr="000702BF">
              <w:t>(max-HARQ-ProcessNumber-r17)</w:t>
            </w:r>
          </w:p>
        </w:tc>
        <w:tc>
          <w:tcPr>
            <w:tcW w:w="1093" w:type="dxa"/>
            <w:vAlign w:val="center"/>
          </w:tcPr>
          <w:p w14:paraId="19E6D036" w14:textId="26B42BA0" w:rsidR="00AE5FB0" w:rsidRPr="000702BF" w:rsidRDefault="00AE5FB0" w:rsidP="00AE3F12">
            <w:pPr>
              <w:pStyle w:val="TAC"/>
            </w:pPr>
            <w:r w:rsidRPr="000702BF">
              <w:t>FR1</w:t>
            </w:r>
            <w:r w:rsidR="008D0E0E" w:rsidRPr="000702BF">
              <w:t xml:space="preserve"> </w:t>
            </w:r>
            <w:r w:rsidRPr="000702BF">
              <w:t>FDD</w:t>
            </w:r>
          </w:p>
        </w:tc>
        <w:tc>
          <w:tcPr>
            <w:tcW w:w="935" w:type="dxa"/>
            <w:vAlign w:val="center"/>
          </w:tcPr>
          <w:p w14:paraId="46CE6176" w14:textId="77777777" w:rsidR="00AE5FB0" w:rsidRPr="000702BF" w:rsidRDefault="00AE5FB0" w:rsidP="00AE3F12">
            <w:pPr>
              <w:pStyle w:val="TAC"/>
            </w:pPr>
            <w:r w:rsidRPr="000702BF">
              <w:t>PDSCH</w:t>
            </w:r>
          </w:p>
        </w:tc>
        <w:tc>
          <w:tcPr>
            <w:tcW w:w="1369" w:type="pct"/>
          </w:tcPr>
          <w:p w14:paraId="767DCE65" w14:textId="55E42875"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1-3)</w:t>
            </w:r>
          </w:p>
        </w:tc>
        <w:tc>
          <w:tcPr>
            <w:tcW w:w="1022" w:type="pct"/>
            <w:vAlign w:val="center"/>
          </w:tcPr>
          <w:p w14:paraId="5363F36C" w14:textId="77777777" w:rsidR="00AE5FB0" w:rsidRPr="000702BF" w:rsidRDefault="00AE5FB0" w:rsidP="00AE3F12">
            <w:pPr>
              <w:pStyle w:val="TAL"/>
            </w:pPr>
          </w:p>
        </w:tc>
      </w:tr>
      <w:tr w:rsidR="00AE5FB0" w:rsidRPr="000702BF" w14:paraId="3923741D" w14:textId="77777777" w:rsidTr="008D0E0E">
        <w:trPr>
          <w:jc w:val="center"/>
        </w:trPr>
        <w:tc>
          <w:tcPr>
            <w:tcW w:w="1524" w:type="pct"/>
            <w:vAlign w:val="center"/>
          </w:tcPr>
          <w:p w14:paraId="57E09765" w14:textId="42648E0B" w:rsidR="00AE5FB0" w:rsidRPr="000702BF" w:rsidRDefault="00AE5FB0" w:rsidP="00AE3F12">
            <w:pPr>
              <w:pStyle w:val="TAL"/>
            </w:pPr>
            <w:r w:rsidRPr="000702BF">
              <w:t>Disabled</w:t>
            </w:r>
            <w:r w:rsidR="008D0E0E" w:rsidRPr="000702BF">
              <w:t xml:space="preserve"> </w:t>
            </w:r>
            <w:r w:rsidRPr="000702BF">
              <w:t>HARQ</w:t>
            </w:r>
            <w:r w:rsidR="008D0E0E" w:rsidRPr="000702BF">
              <w:t xml:space="preserve"> </w:t>
            </w:r>
            <w:r w:rsidRPr="000702BF">
              <w:t>feedback</w:t>
            </w:r>
            <w:r w:rsidR="008D0E0E" w:rsidRPr="000702BF">
              <w:t xml:space="preserve"> </w:t>
            </w:r>
            <w:r w:rsidRPr="000702BF">
              <w:t>for</w:t>
            </w:r>
            <w:r w:rsidR="008D0E0E" w:rsidRPr="000702BF">
              <w:t xml:space="preserve"> </w:t>
            </w:r>
            <w:r w:rsidRPr="000702BF">
              <w:t>downlink</w:t>
            </w:r>
            <w:r w:rsidR="008D0E0E" w:rsidRPr="000702BF">
              <w:t xml:space="preserve"> </w:t>
            </w:r>
            <w:r w:rsidRPr="000702BF">
              <w:t>transmission</w:t>
            </w:r>
            <w:r w:rsidR="008D0E0E" w:rsidRPr="000702BF">
              <w:t xml:space="preserve"> </w:t>
            </w:r>
            <w:r w:rsidRPr="000702BF">
              <w:t>(harq-FeedbackDisabled-r17)</w:t>
            </w:r>
          </w:p>
        </w:tc>
        <w:tc>
          <w:tcPr>
            <w:tcW w:w="1093" w:type="dxa"/>
            <w:vAlign w:val="center"/>
          </w:tcPr>
          <w:p w14:paraId="5E1CF50D" w14:textId="68592A4A" w:rsidR="00AE5FB0" w:rsidRPr="000702BF" w:rsidRDefault="00AE5FB0" w:rsidP="00AE3F12">
            <w:pPr>
              <w:pStyle w:val="TAC"/>
            </w:pPr>
            <w:r w:rsidRPr="000702BF">
              <w:rPr>
                <w:rFonts w:hint="eastAsia"/>
              </w:rPr>
              <w:t>F</w:t>
            </w:r>
            <w:r w:rsidRPr="000702BF">
              <w:t>R1</w:t>
            </w:r>
            <w:r w:rsidR="008D0E0E" w:rsidRPr="000702BF">
              <w:t xml:space="preserve"> </w:t>
            </w:r>
            <w:r w:rsidRPr="000702BF">
              <w:t>FDD</w:t>
            </w:r>
          </w:p>
        </w:tc>
        <w:tc>
          <w:tcPr>
            <w:tcW w:w="935" w:type="dxa"/>
            <w:vAlign w:val="center"/>
          </w:tcPr>
          <w:p w14:paraId="17F1DB20" w14:textId="77777777" w:rsidR="00AE5FB0" w:rsidRPr="000702BF" w:rsidRDefault="00AE5FB0" w:rsidP="00AE3F12">
            <w:pPr>
              <w:pStyle w:val="TAC"/>
            </w:pPr>
            <w:r w:rsidRPr="000702BF">
              <w:rPr>
                <w:rFonts w:hint="eastAsia"/>
              </w:rPr>
              <w:t>P</w:t>
            </w:r>
            <w:r w:rsidRPr="000702BF">
              <w:t>DSCH</w:t>
            </w:r>
          </w:p>
        </w:tc>
        <w:tc>
          <w:tcPr>
            <w:tcW w:w="1369" w:type="pct"/>
            <w:vAlign w:val="center"/>
          </w:tcPr>
          <w:p w14:paraId="34702794" w14:textId="6DFF746D" w:rsidR="00AE5FB0" w:rsidRPr="000702BF" w:rsidRDefault="00AE5FB0" w:rsidP="00AE3F12">
            <w:pPr>
              <w:pStyle w:val="TAL"/>
            </w:pPr>
            <w:r w:rsidRPr="000702BF">
              <w:t>Clause</w:t>
            </w:r>
            <w:r w:rsidR="008D0E0E" w:rsidRPr="000702BF">
              <w:t xml:space="preserve"> </w:t>
            </w:r>
            <w:r w:rsidRPr="000702BF">
              <w:t>8.2.1.2.2.1</w:t>
            </w:r>
            <w:r w:rsidR="008D0E0E" w:rsidRPr="000702BF">
              <w:t xml:space="preserve"> </w:t>
            </w:r>
            <w:r w:rsidRPr="000702BF">
              <w:t>(Test</w:t>
            </w:r>
            <w:r w:rsidR="008D0E0E" w:rsidRPr="000702BF">
              <w:t xml:space="preserve"> </w:t>
            </w:r>
            <w:r w:rsidRPr="000702BF">
              <w:t>1-4)</w:t>
            </w:r>
          </w:p>
        </w:tc>
        <w:tc>
          <w:tcPr>
            <w:tcW w:w="1022" w:type="pct"/>
            <w:vAlign w:val="center"/>
          </w:tcPr>
          <w:p w14:paraId="4DAB2125" w14:textId="77777777" w:rsidR="00AE5FB0" w:rsidRPr="000702BF" w:rsidRDefault="00AE5FB0" w:rsidP="00AE3F12">
            <w:pPr>
              <w:pStyle w:val="TAL"/>
            </w:pPr>
          </w:p>
        </w:tc>
      </w:tr>
      <w:tr w:rsidR="001265E6" w:rsidRPr="000702BF" w14:paraId="5714412D" w14:textId="77777777" w:rsidTr="008D0E0E">
        <w:trPr>
          <w:jc w:val="center"/>
        </w:trPr>
        <w:tc>
          <w:tcPr>
            <w:tcW w:w="5000" w:type="pct"/>
            <w:gridSpan w:val="5"/>
            <w:vAlign w:val="center"/>
          </w:tcPr>
          <w:p w14:paraId="4B27F5F9" w14:textId="05854252" w:rsidR="001265E6" w:rsidRPr="000702BF" w:rsidRDefault="00201225" w:rsidP="001001E3">
            <w:pPr>
              <w:pStyle w:val="TAN"/>
            </w:pPr>
            <w:r>
              <w:rPr>
                <w:rFonts w:eastAsia="SimSun"/>
                <w:lang w:eastAsia="zh-CN"/>
              </w:rPr>
              <w:t>NOTE</w:t>
            </w:r>
            <w:r w:rsidR="001265E6" w:rsidRPr="000702BF">
              <w:rPr>
                <w:rFonts w:eastAsia="SimSun"/>
                <w:lang w:eastAsia="zh-CN"/>
              </w:rPr>
              <w:t>:</w:t>
            </w:r>
            <w:r w:rsidR="001265E6" w:rsidRPr="000702BF">
              <w:rPr>
                <w:rFonts w:eastAsia="SimSun"/>
                <w:lang w:eastAsia="zh-CN"/>
              </w:rPr>
              <w:tab/>
              <w:t>For</w:t>
            </w:r>
            <w:r w:rsidR="008D0E0E" w:rsidRPr="000702BF">
              <w:rPr>
                <w:rFonts w:eastAsia="SimSun"/>
                <w:lang w:eastAsia="zh-CN"/>
              </w:rPr>
              <w:t xml:space="preserve"> </w:t>
            </w:r>
            <w:r w:rsidR="001265E6" w:rsidRPr="000702BF">
              <w:rPr>
                <w:rFonts w:eastAsia="SimSun"/>
                <w:lang w:eastAsia="zh-CN"/>
              </w:rPr>
              <w:t>UE</w:t>
            </w:r>
            <w:r w:rsidR="008D0E0E" w:rsidRPr="000702BF">
              <w:rPr>
                <w:rFonts w:eastAsia="SimSun"/>
                <w:lang w:eastAsia="zh-CN"/>
              </w:rPr>
              <w:t xml:space="preserve"> </w:t>
            </w:r>
            <w:r w:rsidR="001265E6" w:rsidRPr="000702BF">
              <w:rPr>
                <w:rFonts w:eastAsia="SimSun"/>
                <w:lang w:eastAsia="zh-CN"/>
              </w:rPr>
              <w:t>supporting</w:t>
            </w:r>
            <w:r w:rsidR="008D0E0E" w:rsidRPr="000702BF">
              <w:rPr>
                <w:rFonts w:eastAsia="SimSun"/>
                <w:lang w:eastAsia="zh-CN"/>
              </w:rPr>
              <w:t xml:space="preserve"> </w:t>
            </w:r>
            <w:r w:rsidR="001265E6" w:rsidRPr="000702BF">
              <w:rPr>
                <w:rFonts w:eastAsia="SimSun"/>
                <w:lang w:eastAsia="zh-CN"/>
              </w:rPr>
              <w:t>NR</w:t>
            </w:r>
            <w:r w:rsidR="008D0E0E" w:rsidRPr="000702BF">
              <w:rPr>
                <w:rFonts w:eastAsia="SimSun"/>
                <w:lang w:eastAsia="zh-CN"/>
              </w:rPr>
              <w:t xml:space="preserve"> </w:t>
            </w:r>
            <w:r w:rsidR="001265E6" w:rsidRPr="000702BF">
              <w:rPr>
                <w:rFonts w:eastAsia="SimSun"/>
                <w:lang w:eastAsia="zh-CN"/>
              </w:rPr>
              <w:t>NTN</w:t>
            </w:r>
            <w:r w:rsidR="008D0E0E" w:rsidRPr="000702BF">
              <w:rPr>
                <w:rFonts w:eastAsia="SimSun"/>
                <w:lang w:eastAsia="zh-CN"/>
              </w:rPr>
              <w:t xml:space="preserve"> </w:t>
            </w:r>
            <w:r w:rsidR="001265E6" w:rsidRPr="000702BF">
              <w:rPr>
                <w:rFonts w:eastAsia="SimSun"/>
                <w:lang w:eastAsia="zh-CN"/>
              </w:rPr>
              <w:t>access</w:t>
            </w:r>
            <w:r w:rsidR="008D0E0E" w:rsidRPr="000702BF">
              <w:rPr>
                <w:rFonts w:eastAsia="SimSun"/>
                <w:lang w:eastAsia="zh-CN"/>
              </w:rPr>
              <w:t xml:space="preserve"> </w:t>
            </w:r>
            <w:r w:rsidR="001265E6" w:rsidRPr="000702BF">
              <w:rPr>
                <w:rFonts w:eastAsia="SimSun"/>
                <w:lang w:eastAsia="zh-CN"/>
              </w:rPr>
              <w:t>(nonTerrestrialNetwork-r17),</w:t>
            </w:r>
            <w:r w:rsidR="008D0E0E" w:rsidRPr="000702BF">
              <w:rPr>
                <w:rFonts w:eastAsia="SimSun"/>
                <w:lang w:eastAsia="zh-CN"/>
              </w:rPr>
              <w:t xml:space="preserve"> </w:t>
            </w:r>
            <w:r w:rsidR="001265E6" w:rsidRPr="000702BF">
              <w:rPr>
                <w:rFonts w:eastAsia="SimSun"/>
                <w:lang w:eastAsia="zh-CN"/>
              </w:rPr>
              <w:t>the</w:t>
            </w:r>
            <w:r w:rsidR="008D0E0E" w:rsidRPr="000702BF">
              <w:rPr>
                <w:rFonts w:eastAsia="SimSun"/>
                <w:lang w:eastAsia="zh-CN"/>
              </w:rPr>
              <w:t xml:space="preserve"> </w:t>
            </w:r>
            <w:r w:rsidR="001265E6" w:rsidRPr="000702BF">
              <w:rPr>
                <w:rFonts w:eastAsia="SimSun"/>
                <w:lang w:eastAsia="zh-CN"/>
              </w:rPr>
              <w:t>requirements</w:t>
            </w:r>
            <w:r w:rsidR="008D0E0E" w:rsidRPr="000702BF">
              <w:rPr>
                <w:rFonts w:eastAsia="SimSun"/>
                <w:lang w:eastAsia="zh-CN"/>
              </w:rPr>
              <w:t xml:space="preserve"> </w:t>
            </w:r>
            <w:r w:rsidR="001265E6" w:rsidRPr="000702BF">
              <w:rPr>
                <w:rFonts w:eastAsia="SimSun"/>
                <w:lang w:eastAsia="zh-CN"/>
              </w:rPr>
              <w:t>in</w:t>
            </w:r>
            <w:r w:rsidR="008D0E0E" w:rsidRPr="000702BF">
              <w:rPr>
                <w:rFonts w:eastAsia="SimSun"/>
                <w:lang w:eastAsia="zh-CN"/>
              </w:rPr>
              <w:t xml:space="preserve"> </w:t>
            </w:r>
            <w:r w:rsidR="001265E6" w:rsidRPr="000702BF">
              <w:rPr>
                <w:rFonts w:eastAsia="SimSun"/>
                <w:lang w:eastAsia="zh-CN"/>
              </w:rPr>
              <w:t>TS</w:t>
            </w:r>
            <w:r w:rsidR="00931528">
              <w:rPr>
                <w:rFonts w:eastAsia="SimSun"/>
                <w:lang w:eastAsia="zh-CN"/>
              </w:rPr>
              <w:t xml:space="preserve"> </w:t>
            </w:r>
            <w:r w:rsidR="001265E6" w:rsidRPr="000702BF">
              <w:rPr>
                <w:rFonts w:eastAsia="SimSun"/>
                <w:lang w:eastAsia="zh-CN"/>
              </w:rPr>
              <w:t>38.101-4</w:t>
            </w:r>
            <w:r w:rsidR="008D0E0E" w:rsidRPr="000702BF">
              <w:rPr>
                <w:rFonts w:eastAsia="SimSun"/>
                <w:lang w:eastAsia="zh-CN"/>
              </w:rPr>
              <w:t xml:space="preserve"> </w:t>
            </w:r>
            <w:r w:rsidR="001265E6" w:rsidRPr="000702BF">
              <w:rPr>
                <w:rFonts w:eastAsia="SimSun"/>
                <w:lang w:eastAsia="zh-CN"/>
              </w:rPr>
              <w:t>[6]</w:t>
            </w:r>
            <w:r w:rsidR="008D0E0E" w:rsidRPr="000702BF">
              <w:rPr>
                <w:rFonts w:eastAsia="SimSun"/>
                <w:lang w:eastAsia="zh-CN"/>
              </w:rPr>
              <w:t xml:space="preserve"> </w:t>
            </w:r>
            <w:r w:rsidR="001265E6" w:rsidRPr="000702BF">
              <w:rPr>
                <w:rFonts w:eastAsia="SimSun"/>
                <w:lang w:eastAsia="zh-CN"/>
              </w:rPr>
              <w:t>also</w:t>
            </w:r>
            <w:r w:rsidR="008D0E0E" w:rsidRPr="000702BF">
              <w:rPr>
                <w:rFonts w:eastAsia="SimSun"/>
                <w:lang w:eastAsia="zh-CN"/>
              </w:rPr>
              <w:t xml:space="preserve"> </w:t>
            </w:r>
            <w:r w:rsidR="001265E6" w:rsidRPr="000702BF">
              <w:rPr>
                <w:rFonts w:eastAsia="SimSun"/>
                <w:lang w:eastAsia="zh-CN"/>
              </w:rPr>
              <w:t>applies</w:t>
            </w:r>
            <w:r w:rsidR="008D0E0E" w:rsidRPr="000702BF">
              <w:rPr>
                <w:rFonts w:eastAsia="SimSun"/>
                <w:lang w:eastAsia="zh-CN"/>
              </w:rPr>
              <w:t xml:space="preserve"> </w:t>
            </w:r>
            <w:r w:rsidR="001265E6" w:rsidRPr="000702BF">
              <w:rPr>
                <w:rFonts w:eastAsia="SimSun"/>
                <w:lang w:eastAsia="zh-CN"/>
              </w:rPr>
              <w:t>to</w:t>
            </w:r>
            <w:r w:rsidR="008D0E0E" w:rsidRPr="000702BF">
              <w:rPr>
                <w:rFonts w:eastAsia="SimSun"/>
                <w:lang w:eastAsia="zh-CN"/>
              </w:rPr>
              <w:t xml:space="preserve"> </w:t>
            </w:r>
            <w:r w:rsidR="001265E6" w:rsidRPr="000702BF">
              <w:rPr>
                <w:rFonts w:eastAsia="SimSun"/>
                <w:lang w:eastAsia="zh-CN"/>
              </w:rPr>
              <w:t>UE</w:t>
            </w:r>
            <w:r w:rsidR="008D0E0E" w:rsidRPr="000702BF">
              <w:rPr>
                <w:rFonts w:eastAsia="SimSun"/>
                <w:lang w:eastAsia="zh-CN"/>
              </w:rPr>
              <w:t xml:space="preserve"> </w:t>
            </w:r>
            <w:r w:rsidR="001265E6" w:rsidRPr="000702BF">
              <w:rPr>
                <w:rFonts w:eastAsia="SimSun"/>
                <w:lang w:eastAsia="zh-CN"/>
              </w:rPr>
              <w:t>according</w:t>
            </w:r>
            <w:r w:rsidR="008D0E0E" w:rsidRPr="000702BF">
              <w:rPr>
                <w:rFonts w:eastAsia="SimSun"/>
                <w:lang w:eastAsia="zh-CN"/>
              </w:rPr>
              <w:t xml:space="preserve"> </w:t>
            </w:r>
            <w:r w:rsidR="001265E6" w:rsidRPr="000702BF">
              <w:rPr>
                <w:rFonts w:eastAsia="SimSun"/>
                <w:lang w:eastAsia="zh-CN"/>
              </w:rPr>
              <w:t>to</w:t>
            </w:r>
            <w:r w:rsidR="008D0E0E" w:rsidRPr="000702BF">
              <w:rPr>
                <w:rFonts w:eastAsia="SimSun"/>
                <w:lang w:eastAsia="zh-CN"/>
              </w:rPr>
              <w:t xml:space="preserve"> </w:t>
            </w:r>
            <w:r w:rsidR="001265E6" w:rsidRPr="000702BF">
              <w:rPr>
                <w:rFonts w:eastAsia="SimSun"/>
                <w:lang w:eastAsia="zh-CN"/>
              </w:rPr>
              <w:t>applicability</w:t>
            </w:r>
            <w:r w:rsidR="008D0E0E" w:rsidRPr="000702BF">
              <w:rPr>
                <w:rFonts w:eastAsia="SimSun"/>
                <w:lang w:eastAsia="zh-CN"/>
              </w:rPr>
              <w:t xml:space="preserve"> </w:t>
            </w:r>
            <w:r w:rsidR="001265E6" w:rsidRPr="000702BF">
              <w:rPr>
                <w:rFonts w:eastAsia="SimSun"/>
                <w:lang w:eastAsia="zh-CN"/>
              </w:rPr>
              <w:t>rules</w:t>
            </w:r>
            <w:r w:rsidR="008D0E0E" w:rsidRPr="000702BF">
              <w:rPr>
                <w:rFonts w:eastAsia="SimSun"/>
                <w:lang w:eastAsia="zh-CN"/>
              </w:rPr>
              <w:t xml:space="preserve"> </w:t>
            </w:r>
            <w:r w:rsidR="001265E6" w:rsidRPr="000702BF">
              <w:rPr>
                <w:rFonts w:eastAsia="SimSun"/>
                <w:lang w:eastAsia="zh-CN"/>
              </w:rPr>
              <w:t>in</w:t>
            </w:r>
            <w:r w:rsidR="008D0E0E" w:rsidRPr="000702BF">
              <w:rPr>
                <w:rFonts w:eastAsia="SimSun"/>
                <w:lang w:eastAsia="zh-CN"/>
              </w:rPr>
              <w:t xml:space="preserve"> </w:t>
            </w:r>
            <w:r w:rsidR="001265E6" w:rsidRPr="000702BF">
              <w:rPr>
                <w:rFonts w:eastAsia="SimSun"/>
                <w:lang w:eastAsia="zh-CN"/>
              </w:rPr>
              <w:t>TS</w:t>
            </w:r>
            <w:r w:rsidR="00931528">
              <w:rPr>
                <w:rFonts w:eastAsia="SimSun"/>
                <w:lang w:eastAsia="zh-CN"/>
              </w:rPr>
              <w:t xml:space="preserve"> </w:t>
            </w:r>
            <w:r w:rsidR="001265E6" w:rsidRPr="000702BF">
              <w:rPr>
                <w:rFonts w:eastAsia="SimSun"/>
                <w:lang w:eastAsia="zh-CN"/>
              </w:rPr>
              <w:t>38.101-4</w:t>
            </w:r>
            <w:r w:rsidR="008D0E0E" w:rsidRPr="000702BF">
              <w:rPr>
                <w:rFonts w:eastAsia="SimSun"/>
                <w:lang w:eastAsia="zh-CN"/>
              </w:rPr>
              <w:t xml:space="preserve"> </w:t>
            </w:r>
            <w:r w:rsidR="001265E6" w:rsidRPr="000702BF">
              <w:rPr>
                <w:rFonts w:eastAsia="SimSun"/>
                <w:lang w:eastAsia="zh-CN"/>
              </w:rPr>
              <w:t>[6]</w:t>
            </w:r>
            <w:r w:rsidR="008D0E0E" w:rsidRPr="000702BF">
              <w:rPr>
                <w:rFonts w:eastAsia="SimSun"/>
                <w:lang w:eastAsia="zh-CN"/>
              </w:rPr>
              <w:t xml:space="preserve"> </w:t>
            </w:r>
            <w:r w:rsidR="001265E6" w:rsidRPr="000702BF">
              <w:rPr>
                <w:rFonts w:eastAsia="SimSun"/>
                <w:lang w:eastAsia="zh-CN"/>
              </w:rPr>
              <w:t>Clause</w:t>
            </w:r>
            <w:r w:rsidR="008D0E0E" w:rsidRPr="000702BF">
              <w:rPr>
                <w:rFonts w:eastAsia="SimSun"/>
                <w:lang w:eastAsia="zh-CN"/>
              </w:rPr>
              <w:t xml:space="preserve"> </w:t>
            </w:r>
            <w:r w:rsidR="001265E6" w:rsidRPr="000702BF">
              <w:rPr>
                <w:rFonts w:eastAsia="SimSun"/>
                <w:lang w:eastAsia="zh-CN"/>
              </w:rPr>
              <w:t>5.1,</w:t>
            </w:r>
            <w:r w:rsidR="008D0E0E" w:rsidRPr="000702BF">
              <w:rPr>
                <w:rFonts w:eastAsia="SimSun"/>
                <w:lang w:eastAsia="zh-CN"/>
              </w:rPr>
              <w:t xml:space="preserve"> </w:t>
            </w:r>
            <w:r w:rsidR="001265E6" w:rsidRPr="000702BF">
              <w:rPr>
                <w:rFonts w:eastAsia="SimSun"/>
                <w:lang w:eastAsia="zh-CN"/>
              </w:rPr>
              <w:t>6.1,</w:t>
            </w:r>
            <w:r w:rsidR="008D0E0E" w:rsidRPr="000702BF">
              <w:rPr>
                <w:rFonts w:eastAsia="SimSun"/>
                <w:lang w:eastAsia="zh-CN"/>
              </w:rPr>
              <w:t xml:space="preserve"> </w:t>
            </w:r>
            <w:r w:rsidR="001265E6" w:rsidRPr="000702BF">
              <w:rPr>
                <w:rFonts w:eastAsia="SimSun"/>
                <w:lang w:eastAsia="zh-CN"/>
              </w:rPr>
              <w:t>7.1</w:t>
            </w:r>
            <w:r w:rsidR="008D0E0E" w:rsidRPr="000702BF">
              <w:rPr>
                <w:rFonts w:eastAsia="SimSun"/>
                <w:lang w:eastAsia="zh-CN"/>
              </w:rPr>
              <w:t xml:space="preserve"> </w:t>
            </w:r>
            <w:r w:rsidR="001265E6" w:rsidRPr="000702BF">
              <w:rPr>
                <w:rFonts w:eastAsia="SimSun"/>
                <w:lang w:eastAsia="zh-CN"/>
              </w:rPr>
              <w:t>and</w:t>
            </w:r>
            <w:r w:rsidR="008D0E0E" w:rsidRPr="000702BF">
              <w:rPr>
                <w:rFonts w:eastAsia="SimSun"/>
                <w:lang w:eastAsia="zh-CN"/>
              </w:rPr>
              <w:t xml:space="preserve"> </w:t>
            </w:r>
            <w:r w:rsidR="001265E6" w:rsidRPr="000702BF">
              <w:rPr>
                <w:rFonts w:eastAsia="SimSun"/>
                <w:lang w:eastAsia="zh-CN"/>
              </w:rPr>
              <w:t>8.1</w:t>
            </w:r>
          </w:p>
        </w:tc>
      </w:tr>
    </w:tbl>
    <w:p w14:paraId="202A570D" w14:textId="77777777" w:rsidR="00AE5FB0" w:rsidRPr="000702BF" w:rsidRDefault="00AE5FB0" w:rsidP="00AE5FB0"/>
    <w:p w14:paraId="135A5163" w14:textId="48F57B49" w:rsidR="00AE5FB0" w:rsidRPr="00830250" w:rsidRDefault="00AE5FB0" w:rsidP="002A243D">
      <w:pPr>
        <w:pStyle w:val="Heading5"/>
      </w:pPr>
      <w:bookmarkStart w:id="1928" w:name="_Toc123057985"/>
      <w:bookmarkStart w:id="1929" w:name="_Toc124256678"/>
      <w:bookmarkStart w:id="1930" w:name="_Toc137543640"/>
      <w:bookmarkStart w:id="1931" w:name="_Toc152356769"/>
      <w:r w:rsidRPr="00830250">
        <w:t>8.</w:t>
      </w:r>
      <w:r w:rsidRPr="00830250">
        <w:rPr>
          <w:rFonts w:hint="eastAsia"/>
        </w:rPr>
        <w:t>2</w:t>
      </w:r>
      <w:r w:rsidRPr="00830250">
        <w:t>.1.2</w:t>
      </w:r>
      <w:r w:rsidR="00830250" w:rsidRPr="00830250">
        <w:t>.0</w:t>
      </w:r>
      <w:r w:rsidRPr="00830250">
        <w:rPr>
          <w:rFonts w:hint="eastAsia"/>
        </w:rPr>
        <w:tab/>
        <w:t xml:space="preserve">PDSCH </w:t>
      </w:r>
      <w:r w:rsidRPr="00830250">
        <w:t>demodulation</w:t>
      </w:r>
      <w:r w:rsidRPr="00830250">
        <w:rPr>
          <w:rFonts w:hint="eastAsia"/>
        </w:rPr>
        <w:t xml:space="preserve"> requirements</w:t>
      </w:r>
      <w:bookmarkEnd w:id="1928"/>
      <w:bookmarkEnd w:id="1929"/>
      <w:bookmarkEnd w:id="1930"/>
      <w:bookmarkEnd w:id="1931"/>
    </w:p>
    <w:p w14:paraId="0AF0F745" w14:textId="0DE77EB2" w:rsidR="00AE5FB0" w:rsidRPr="00830250" w:rsidRDefault="00AE5FB0" w:rsidP="00AE5FB0">
      <w:r w:rsidRPr="00830250">
        <w:t xml:space="preserve">The parameters specified in </w:t>
      </w:r>
      <w:r w:rsidRPr="00830250">
        <w:rPr>
          <w:rFonts w:hint="eastAsia"/>
        </w:rPr>
        <w:t>T</w:t>
      </w:r>
      <w:r w:rsidRPr="00830250">
        <w:t>able 8.2.1.2</w:t>
      </w:r>
      <w:r w:rsidR="00830250" w:rsidRPr="00830250">
        <w:t>.0</w:t>
      </w:r>
      <w:r w:rsidRPr="00830250">
        <w:t>-1 are valid for all PDSCH tests unless otherwise stated.</w:t>
      </w:r>
    </w:p>
    <w:p w14:paraId="594ABD4C" w14:textId="7BFEE725" w:rsidR="00AE5FB0" w:rsidRPr="00830250" w:rsidRDefault="00AE5FB0" w:rsidP="00AE5FB0">
      <w:pPr>
        <w:pStyle w:val="TH"/>
      </w:pPr>
      <w:r w:rsidRPr="00830250">
        <w:lastRenderedPageBreak/>
        <w:t>Table 8.2.1.2</w:t>
      </w:r>
      <w:r w:rsidR="00830250" w:rsidRPr="00830250">
        <w:t>.0</w:t>
      </w:r>
      <w:r w:rsidRPr="00830250">
        <w:t>-1</w:t>
      </w:r>
      <w:r w:rsidRPr="00830250">
        <w:rPr>
          <w:rFonts w:hint="eastAsia"/>
        </w:rPr>
        <w:t>:</w:t>
      </w:r>
      <w:r w:rsidRPr="00830250">
        <w:t xml:space="preserve"> Common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4"/>
        <w:gridCol w:w="1387"/>
        <w:gridCol w:w="2238"/>
        <w:gridCol w:w="907"/>
        <w:gridCol w:w="3295"/>
      </w:tblGrid>
      <w:tr w:rsidR="00AE5FB0" w:rsidRPr="00830250" w14:paraId="419DF797" w14:textId="77777777" w:rsidTr="008D0E0E">
        <w:trPr>
          <w:jc w:val="center"/>
        </w:trPr>
        <w:tc>
          <w:tcPr>
            <w:tcW w:w="5419" w:type="dxa"/>
            <w:gridSpan w:val="3"/>
            <w:shd w:val="clear" w:color="auto" w:fill="auto"/>
          </w:tcPr>
          <w:p w14:paraId="234D0565" w14:textId="77777777" w:rsidR="00AE5FB0" w:rsidRPr="00830250" w:rsidRDefault="00AE5FB0" w:rsidP="00AE3F12">
            <w:pPr>
              <w:pStyle w:val="TAH"/>
            </w:pPr>
            <w:r w:rsidRPr="00830250">
              <w:lastRenderedPageBreak/>
              <w:t>Parameter</w:t>
            </w:r>
          </w:p>
        </w:tc>
        <w:tc>
          <w:tcPr>
            <w:tcW w:w="907" w:type="dxa"/>
            <w:shd w:val="clear" w:color="auto" w:fill="auto"/>
          </w:tcPr>
          <w:p w14:paraId="5CD4C609" w14:textId="77777777" w:rsidR="00AE5FB0" w:rsidRPr="00830250" w:rsidRDefault="00AE5FB0" w:rsidP="00AE3F12">
            <w:pPr>
              <w:pStyle w:val="TAH"/>
            </w:pPr>
            <w:r w:rsidRPr="00830250">
              <w:t>Unit</w:t>
            </w:r>
          </w:p>
        </w:tc>
        <w:tc>
          <w:tcPr>
            <w:tcW w:w="3295" w:type="dxa"/>
            <w:shd w:val="clear" w:color="auto" w:fill="auto"/>
          </w:tcPr>
          <w:p w14:paraId="69BE3902" w14:textId="77777777" w:rsidR="00AE5FB0" w:rsidRPr="00830250" w:rsidRDefault="00AE5FB0" w:rsidP="00AE3F12">
            <w:pPr>
              <w:pStyle w:val="TAH"/>
            </w:pPr>
            <w:r w:rsidRPr="00830250">
              <w:t>Value</w:t>
            </w:r>
          </w:p>
        </w:tc>
      </w:tr>
      <w:tr w:rsidR="00AE5FB0" w:rsidRPr="00830250" w14:paraId="37268B15" w14:textId="77777777" w:rsidTr="008D0E0E">
        <w:trPr>
          <w:jc w:val="center"/>
        </w:trPr>
        <w:tc>
          <w:tcPr>
            <w:tcW w:w="5419" w:type="dxa"/>
            <w:gridSpan w:val="3"/>
            <w:shd w:val="clear" w:color="auto" w:fill="auto"/>
            <w:vAlign w:val="center"/>
          </w:tcPr>
          <w:p w14:paraId="64302AFA" w14:textId="6EABC54C" w:rsidR="00AE5FB0" w:rsidRPr="00830250" w:rsidRDefault="00AE5FB0" w:rsidP="00AE3F12">
            <w:pPr>
              <w:pStyle w:val="TAL"/>
            </w:pPr>
            <w:r w:rsidRPr="00830250">
              <w:t>PDSCH</w:t>
            </w:r>
            <w:r w:rsidR="008D0E0E" w:rsidRPr="00830250">
              <w:t xml:space="preserve"> </w:t>
            </w:r>
            <w:r w:rsidRPr="00830250">
              <w:t>transmission</w:t>
            </w:r>
            <w:r w:rsidR="008D0E0E" w:rsidRPr="00830250">
              <w:t xml:space="preserve"> </w:t>
            </w:r>
            <w:r w:rsidRPr="00830250">
              <w:t>scheme</w:t>
            </w:r>
          </w:p>
        </w:tc>
        <w:tc>
          <w:tcPr>
            <w:tcW w:w="907" w:type="dxa"/>
            <w:shd w:val="clear" w:color="auto" w:fill="auto"/>
            <w:vAlign w:val="center"/>
          </w:tcPr>
          <w:p w14:paraId="26EDB1D5" w14:textId="77777777" w:rsidR="00AE5FB0" w:rsidRPr="00830250" w:rsidRDefault="00AE5FB0" w:rsidP="00AE3F12">
            <w:pPr>
              <w:pStyle w:val="TAC"/>
            </w:pPr>
          </w:p>
        </w:tc>
        <w:tc>
          <w:tcPr>
            <w:tcW w:w="3295" w:type="dxa"/>
            <w:shd w:val="clear" w:color="auto" w:fill="auto"/>
            <w:vAlign w:val="center"/>
          </w:tcPr>
          <w:p w14:paraId="07CBF945" w14:textId="0B5151CA" w:rsidR="00AE5FB0" w:rsidRPr="00830250" w:rsidRDefault="00AE5FB0" w:rsidP="00AE3F12">
            <w:pPr>
              <w:pStyle w:val="TAC"/>
            </w:pPr>
            <w:r w:rsidRPr="00830250">
              <w:t>Transmission</w:t>
            </w:r>
            <w:r w:rsidR="008D0E0E" w:rsidRPr="00830250">
              <w:t xml:space="preserve"> </w:t>
            </w:r>
            <w:r w:rsidRPr="00830250">
              <w:t>scheme</w:t>
            </w:r>
            <w:r w:rsidR="008D0E0E" w:rsidRPr="00830250">
              <w:t xml:space="preserve"> </w:t>
            </w:r>
            <w:r w:rsidRPr="00830250">
              <w:t>1</w:t>
            </w:r>
          </w:p>
        </w:tc>
      </w:tr>
      <w:tr w:rsidR="00AE5FB0" w:rsidRPr="00830250" w14:paraId="3AA85C48" w14:textId="77777777" w:rsidTr="008D0E0E">
        <w:trPr>
          <w:jc w:val="center"/>
        </w:trPr>
        <w:tc>
          <w:tcPr>
            <w:tcW w:w="1794" w:type="dxa"/>
            <w:vMerge w:val="restart"/>
            <w:shd w:val="clear" w:color="auto" w:fill="auto"/>
            <w:vAlign w:val="center"/>
          </w:tcPr>
          <w:p w14:paraId="5CB27540" w14:textId="35145C89" w:rsidR="00AE5FB0" w:rsidRPr="00830250" w:rsidRDefault="00AE5FB0" w:rsidP="00AE3F12">
            <w:pPr>
              <w:pStyle w:val="TAL"/>
              <w:rPr>
                <w:lang w:eastAsia="ja-JP"/>
              </w:rPr>
            </w:pPr>
            <w:r w:rsidRPr="00830250">
              <w:rPr>
                <w:rFonts w:hint="eastAsia"/>
              </w:rPr>
              <w:t>C</w:t>
            </w:r>
            <w:r w:rsidRPr="00830250">
              <w:t>arrier</w:t>
            </w:r>
            <w:r w:rsidR="008D0E0E" w:rsidRPr="00830250">
              <w:t xml:space="preserve"> </w:t>
            </w:r>
            <w:r w:rsidRPr="00830250">
              <w:t>configuration</w:t>
            </w:r>
          </w:p>
        </w:tc>
        <w:tc>
          <w:tcPr>
            <w:tcW w:w="3625" w:type="dxa"/>
            <w:gridSpan w:val="2"/>
            <w:shd w:val="clear" w:color="auto" w:fill="auto"/>
            <w:vAlign w:val="center"/>
          </w:tcPr>
          <w:p w14:paraId="4549032C" w14:textId="2D81CAD4" w:rsidR="00AE5FB0" w:rsidRPr="00830250" w:rsidRDefault="00AE5FB0" w:rsidP="00AE3F12">
            <w:pPr>
              <w:pStyle w:val="TAL"/>
              <w:rPr>
                <w:lang w:eastAsia="ja-JP"/>
              </w:rPr>
            </w:pPr>
            <w:r w:rsidRPr="00830250">
              <w:t>Offset</w:t>
            </w:r>
            <w:r w:rsidR="008D0E0E" w:rsidRPr="00830250">
              <w:t xml:space="preserve"> </w:t>
            </w:r>
            <w:r w:rsidRPr="00830250">
              <w:t>between</w:t>
            </w:r>
            <w:r w:rsidR="008D0E0E" w:rsidRPr="00830250">
              <w:t xml:space="preserve"> </w:t>
            </w:r>
            <w:r w:rsidRPr="00830250">
              <w:t>Point</w:t>
            </w:r>
            <w:r w:rsidR="008D0E0E" w:rsidRPr="00830250">
              <w:t xml:space="preserve"> </w:t>
            </w:r>
            <w:r w:rsidRPr="00830250">
              <w:t>A</w:t>
            </w:r>
            <w:r w:rsidR="008D0E0E" w:rsidRPr="00830250">
              <w:t xml:space="preserve"> </w:t>
            </w:r>
            <w:r w:rsidRPr="00830250">
              <w:t>and</w:t>
            </w:r>
            <w:r w:rsidR="008D0E0E" w:rsidRPr="00830250">
              <w:t xml:space="preserve"> </w:t>
            </w:r>
            <w:r w:rsidRPr="00830250">
              <w:t>the</w:t>
            </w:r>
            <w:r w:rsidR="008D0E0E" w:rsidRPr="00830250">
              <w:t xml:space="preserve"> </w:t>
            </w:r>
            <w:r w:rsidRPr="00830250">
              <w:t>lowest</w:t>
            </w:r>
            <w:r w:rsidR="008D0E0E" w:rsidRPr="00830250">
              <w:t xml:space="preserve"> </w:t>
            </w:r>
            <w:r w:rsidRPr="00830250">
              <w:t>usable</w:t>
            </w:r>
            <w:r w:rsidR="008D0E0E" w:rsidRPr="00830250">
              <w:t xml:space="preserve"> </w:t>
            </w:r>
            <w:r w:rsidRPr="00830250">
              <w:t>subcarrier</w:t>
            </w:r>
            <w:r w:rsidR="008D0E0E" w:rsidRPr="00830250">
              <w:t xml:space="preserve"> </w:t>
            </w:r>
            <w:r w:rsidRPr="00830250">
              <w:t>on</w:t>
            </w:r>
            <w:r w:rsidR="008D0E0E" w:rsidRPr="00830250">
              <w:t xml:space="preserve"> </w:t>
            </w:r>
            <w:r w:rsidRPr="00830250">
              <w:t>this</w:t>
            </w:r>
            <w:r w:rsidR="008D0E0E" w:rsidRPr="00830250">
              <w:t xml:space="preserve"> </w:t>
            </w:r>
            <w:r w:rsidRPr="00830250">
              <w:t>carrier</w:t>
            </w:r>
            <w:r w:rsidR="008D0E0E" w:rsidRPr="00830250">
              <w:t xml:space="preserve"> </w:t>
            </w:r>
            <w:r w:rsidRPr="00830250">
              <w:t>(Note</w:t>
            </w:r>
            <w:r w:rsidR="008D0E0E" w:rsidRPr="00830250">
              <w:t xml:space="preserve"> </w:t>
            </w:r>
            <w:r w:rsidRPr="00830250">
              <w:t>2)</w:t>
            </w:r>
          </w:p>
        </w:tc>
        <w:tc>
          <w:tcPr>
            <w:tcW w:w="907" w:type="dxa"/>
            <w:shd w:val="clear" w:color="auto" w:fill="auto"/>
            <w:vAlign w:val="center"/>
          </w:tcPr>
          <w:p w14:paraId="1D0B908B" w14:textId="77777777" w:rsidR="00AE5FB0" w:rsidRPr="00830250" w:rsidRDefault="00AE5FB0" w:rsidP="00AE3F12">
            <w:pPr>
              <w:pStyle w:val="TAC"/>
            </w:pPr>
            <w:r w:rsidRPr="00830250">
              <w:t>RBs</w:t>
            </w:r>
          </w:p>
        </w:tc>
        <w:tc>
          <w:tcPr>
            <w:tcW w:w="3295" w:type="dxa"/>
            <w:shd w:val="clear" w:color="auto" w:fill="auto"/>
            <w:vAlign w:val="center"/>
          </w:tcPr>
          <w:p w14:paraId="5FB4EB01" w14:textId="77777777" w:rsidR="00AE5FB0" w:rsidRPr="00830250" w:rsidRDefault="00AE5FB0" w:rsidP="00AE3F12">
            <w:pPr>
              <w:pStyle w:val="TAC"/>
            </w:pPr>
            <w:r w:rsidRPr="00830250">
              <w:t>0</w:t>
            </w:r>
          </w:p>
        </w:tc>
      </w:tr>
      <w:tr w:rsidR="00AE5FB0" w:rsidRPr="00830250" w14:paraId="32ECF6BE" w14:textId="77777777" w:rsidTr="008D0E0E">
        <w:trPr>
          <w:jc w:val="center"/>
        </w:trPr>
        <w:tc>
          <w:tcPr>
            <w:tcW w:w="1794" w:type="dxa"/>
            <w:vMerge/>
            <w:shd w:val="clear" w:color="auto" w:fill="auto"/>
            <w:vAlign w:val="center"/>
          </w:tcPr>
          <w:p w14:paraId="67E9049B" w14:textId="77777777" w:rsidR="00AE5FB0" w:rsidRPr="00830250" w:rsidRDefault="00AE5FB0" w:rsidP="00AE3F12">
            <w:pPr>
              <w:pStyle w:val="TAL"/>
              <w:rPr>
                <w:lang w:eastAsia="ja-JP"/>
              </w:rPr>
            </w:pPr>
          </w:p>
        </w:tc>
        <w:tc>
          <w:tcPr>
            <w:tcW w:w="3625" w:type="dxa"/>
            <w:gridSpan w:val="2"/>
            <w:shd w:val="clear" w:color="auto" w:fill="auto"/>
            <w:vAlign w:val="center"/>
          </w:tcPr>
          <w:p w14:paraId="71628EF7" w14:textId="58A4F3FC" w:rsidR="00AE5FB0" w:rsidRPr="00830250" w:rsidRDefault="00AE5FB0" w:rsidP="00AE3F12">
            <w:pPr>
              <w:pStyle w:val="TAL"/>
              <w:rPr>
                <w:lang w:eastAsia="ja-JP"/>
              </w:rPr>
            </w:pPr>
            <w:r w:rsidRPr="00830250">
              <w:t>Subcarrier</w:t>
            </w:r>
            <w:r w:rsidR="008D0E0E" w:rsidRPr="00830250">
              <w:t xml:space="preserve"> </w:t>
            </w:r>
            <w:r w:rsidRPr="00830250">
              <w:t>spacing</w:t>
            </w:r>
          </w:p>
        </w:tc>
        <w:tc>
          <w:tcPr>
            <w:tcW w:w="907" w:type="dxa"/>
            <w:shd w:val="clear" w:color="auto" w:fill="auto"/>
            <w:vAlign w:val="center"/>
          </w:tcPr>
          <w:p w14:paraId="6D137FB5" w14:textId="77777777" w:rsidR="00AE5FB0" w:rsidRPr="00830250" w:rsidRDefault="00AE5FB0" w:rsidP="00AE3F12">
            <w:pPr>
              <w:pStyle w:val="TAC"/>
            </w:pPr>
            <w:r w:rsidRPr="00830250">
              <w:t>kHz</w:t>
            </w:r>
          </w:p>
        </w:tc>
        <w:tc>
          <w:tcPr>
            <w:tcW w:w="3295" w:type="dxa"/>
            <w:shd w:val="clear" w:color="auto" w:fill="auto"/>
            <w:vAlign w:val="center"/>
          </w:tcPr>
          <w:p w14:paraId="201724D6" w14:textId="77777777" w:rsidR="00AE5FB0" w:rsidRPr="00830250" w:rsidRDefault="00AE5FB0" w:rsidP="00AE3F12">
            <w:pPr>
              <w:pStyle w:val="TAC"/>
            </w:pPr>
            <w:r w:rsidRPr="00830250">
              <w:t>15</w:t>
            </w:r>
          </w:p>
        </w:tc>
      </w:tr>
      <w:tr w:rsidR="00AE5FB0" w:rsidRPr="00830250" w14:paraId="3B9926FD" w14:textId="77777777" w:rsidTr="008D0E0E">
        <w:trPr>
          <w:jc w:val="center"/>
        </w:trPr>
        <w:tc>
          <w:tcPr>
            <w:tcW w:w="1794" w:type="dxa"/>
            <w:vMerge w:val="restart"/>
            <w:shd w:val="clear" w:color="auto" w:fill="auto"/>
            <w:vAlign w:val="center"/>
          </w:tcPr>
          <w:p w14:paraId="47C29810" w14:textId="2B192C5D" w:rsidR="00AE5FB0" w:rsidRPr="00830250" w:rsidRDefault="00AE5FB0" w:rsidP="00AE3F12">
            <w:pPr>
              <w:pStyle w:val="TAL"/>
            </w:pPr>
            <w:r w:rsidRPr="00830250">
              <w:t>DL</w:t>
            </w:r>
            <w:r w:rsidR="008D0E0E" w:rsidRPr="00830250">
              <w:t xml:space="preserve"> </w:t>
            </w:r>
            <w:r w:rsidRPr="00830250">
              <w:t>BWP</w:t>
            </w:r>
            <w:r w:rsidR="008D0E0E" w:rsidRPr="00830250">
              <w:t xml:space="preserve"> </w:t>
            </w:r>
            <w:r w:rsidRPr="00830250">
              <w:t>configuration</w:t>
            </w:r>
            <w:r w:rsidR="008D0E0E" w:rsidRPr="00830250">
              <w:t xml:space="preserve"> </w:t>
            </w:r>
            <w:r w:rsidRPr="00830250">
              <w:t>#1</w:t>
            </w:r>
          </w:p>
        </w:tc>
        <w:tc>
          <w:tcPr>
            <w:tcW w:w="3625" w:type="dxa"/>
            <w:gridSpan w:val="2"/>
            <w:shd w:val="clear" w:color="auto" w:fill="auto"/>
            <w:vAlign w:val="center"/>
          </w:tcPr>
          <w:p w14:paraId="0F506AC4" w14:textId="2A2CA862" w:rsidR="00AE5FB0" w:rsidRPr="00830250" w:rsidRDefault="00AE5FB0" w:rsidP="00AE3F12">
            <w:pPr>
              <w:pStyle w:val="TAL"/>
            </w:pPr>
            <w:r w:rsidRPr="00830250">
              <w:t>Cyclic</w:t>
            </w:r>
            <w:r w:rsidR="008D0E0E" w:rsidRPr="00830250">
              <w:t xml:space="preserve"> </w:t>
            </w:r>
            <w:r w:rsidRPr="00830250">
              <w:t>prefix</w:t>
            </w:r>
          </w:p>
        </w:tc>
        <w:tc>
          <w:tcPr>
            <w:tcW w:w="907" w:type="dxa"/>
            <w:shd w:val="clear" w:color="auto" w:fill="auto"/>
            <w:vAlign w:val="center"/>
          </w:tcPr>
          <w:p w14:paraId="1B1CA996" w14:textId="77777777" w:rsidR="00AE5FB0" w:rsidRPr="00830250" w:rsidRDefault="00AE5FB0" w:rsidP="00AE3F12">
            <w:pPr>
              <w:pStyle w:val="TAC"/>
            </w:pPr>
          </w:p>
        </w:tc>
        <w:tc>
          <w:tcPr>
            <w:tcW w:w="3295" w:type="dxa"/>
            <w:shd w:val="clear" w:color="auto" w:fill="auto"/>
            <w:vAlign w:val="center"/>
          </w:tcPr>
          <w:p w14:paraId="35A2A4CD" w14:textId="77777777" w:rsidR="00AE5FB0" w:rsidRPr="00830250" w:rsidRDefault="00AE5FB0" w:rsidP="00AE3F12">
            <w:pPr>
              <w:pStyle w:val="TAC"/>
            </w:pPr>
            <w:r w:rsidRPr="00830250">
              <w:t>Normal</w:t>
            </w:r>
          </w:p>
        </w:tc>
      </w:tr>
      <w:tr w:rsidR="00AE5FB0" w:rsidRPr="00830250" w14:paraId="44CC5B02" w14:textId="77777777" w:rsidTr="008D0E0E">
        <w:trPr>
          <w:jc w:val="center"/>
        </w:trPr>
        <w:tc>
          <w:tcPr>
            <w:tcW w:w="1794" w:type="dxa"/>
            <w:vMerge/>
            <w:shd w:val="clear" w:color="auto" w:fill="auto"/>
            <w:vAlign w:val="center"/>
          </w:tcPr>
          <w:p w14:paraId="7D797B91" w14:textId="77777777" w:rsidR="00AE5FB0" w:rsidRPr="00830250" w:rsidRDefault="00AE5FB0" w:rsidP="00AE3F12">
            <w:pPr>
              <w:pStyle w:val="TAL"/>
            </w:pPr>
          </w:p>
        </w:tc>
        <w:tc>
          <w:tcPr>
            <w:tcW w:w="3625" w:type="dxa"/>
            <w:gridSpan w:val="2"/>
            <w:shd w:val="clear" w:color="auto" w:fill="auto"/>
            <w:vAlign w:val="center"/>
          </w:tcPr>
          <w:p w14:paraId="38866AB4" w14:textId="72E66343" w:rsidR="00AE5FB0" w:rsidRPr="00830250" w:rsidRDefault="00AE5FB0" w:rsidP="00AE3F12">
            <w:pPr>
              <w:pStyle w:val="TAL"/>
            </w:pPr>
            <w:r w:rsidRPr="00830250">
              <w:t>RB</w:t>
            </w:r>
            <w:r w:rsidR="008D0E0E" w:rsidRPr="00830250">
              <w:t xml:space="preserve"> </w:t>
            </w:r>
            <w:r w:rsidRPr="00830250">
              <w:t>offset</w:t>
            </w:r>
          </w:p>
        </w:tc>
        <w:tc>
          <w:tcPr>
            <w:tcW w:w="907" w:type="dxa"/>
            <w:shd w:val="clear" w:color="auto" w:fill="auto"/>
            <w:vAlign w:val="center"/>
          </w:tcPr>
          <w:p w14:paraId="17B84D24" w14:textId="77777777" w:rsidR="00AE5FB0" w:rsidRPr="00830250" w:rsidRDefault="00AE5FB0" w:rsidP="00AE3F12">
            <w:pPr>
              <w:pStyle w:val="TAC"/>
            </w:pPr>
            <w:r w:rsidRPr="00830250">
              <w:t>RBs</w:t>
            </w:r>
          </w:p>
        </w:tc>
        <w:tc>
          <w:tcPr>
            <w:tcW w:w="3295" w:type="dxa"/>
            <w:shd w:val="clear" w:color="auto" w:fill="auto"/>
            <w:vAlign w:val="center"/>
          </w:tcPr>
          <w:p w14:paraId="14741813" w14:textId="77777777" w:rsidR="00AE5FB0" w:rsidRPr="00830250" w:rsidRDefault="00AE5FB0" w:rsidP="00AE3F12">
            <w:pPr>
              <w:pStyle w:val="TAC"/>
            </w:pPr>
            <w:r w:rsidRPr="00830250">
              <w:t>0</w:t>
            </w:r>
          </w:p>
        </w:tc>
      </w:tr>
      <w:tr w:rsidR="00AE5FB0" w:rsidRPr="00830250" w14:paraId="0285D672" w14:textId="77777777" w:rsidTr="008D0E0E">
        <w:trPr>
          <w:jc w:val="center"/>
        </w:trPr>
        <w:tc>
          <w:tcPr>
            <w:tcW w:w="1794" w:type="dxa"/>
            <w:vMerge/>
            <w:shd w:val="clear" w:color="auto" w:fill="auto"/>
            <w:vAlign w:val="center"/>
          </w:tcPr>
          <w:p w14:paraId="6ECC27DA" w14:textId="77777777" w:rsidR="00AE5FB0" w:rsidRPr="00830250" w:rsidRDefault="00AE5FB0" w:rsidP="00AE3F12">
            <w:pPr>
              <w:pStyle w:val="TAL"/>
            </w:pPr>
          </w:p>
        </w:tc>
        <w:tc>
          <w:tcPr>
            <w:tcW w:w="3625" w:type="dxa"/>
            <w:gridSpan w:val="2"/>
            <w:shd w:val="clear" w:color="auto" w:fill="auto"/>
            <w:vAlign w:val="center"/>
          </w:tcPr>
          <w:p w14:paraId="2921C504" w14:textId="23392BE2"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contiguous</w:t>
            </w:r>
            <w:r w:rsidR="008D0E0E" w:rsidRPr="00830250">
              <w:t xml:space="preserve"> </w:t>
            </w:r>
            <w:r w:rsidRPr="00830250">
              <w:t>PRB</w:t>
            </w:r>
          </w:p>
        </w:tc>
        <w:tc>
          <w:tcPr>
            <w:tcW w:w="907" w:type="dxa"/>
            <w:shd w:val="clear" w:color="auto" w:fill="auto"/>
            <w:vAlign w:val="center"/>
          </w:tcPr>
          <w:p w14:paraId="0F8FF6CF" w14:textId="77777777" w:rsidR="00AE5FB0" w:rsidRPr="00830250" w:rsidRDefault="00AE5FB0" w:rsidP="00AE3F12">
            <w:pPr>
              <w:pStyle w:val="TAC"/>
            </w:pPr>
            <w:r w:rsidRPr="00830250">
              <w:t>PRBs</w:t>
            </w:r>
          </w:p>
        </w:tc>
        <w:tc>
          <w:tcPr>
            <w:tcW w:w="3295" w:type="dxa"/>
            <w:shd w:val="clear" w:color="auto" w:fill="auto"/>
            <w:vAlign w:val="center"/>
          </w:tcPr>
          <w:p w14:paraId="20FC1A33" w14:textId="5E57FCCC" w:rsidR="00AE5FB0" w:rsidRPr="00830250" w:rsidRDefault="00AE5FB0" w:rsidP="00AE3F12">
            <w:pPr>
              <w:pStyle w:val="TAC"/>
            </w:pPr>
            <w:r w:rsidRPr="00830250">
              <w:t>Maximum</w:t>
            </w:r>
            <w:r w:rsidR="008D0E0E" w:rsidRPr="00830250">
              <w:t xml:space="preserve"> </w:t>
            </w:r>
            <w:r w:rsidRPr="00830250">
              <w:t>transmission</w:t>
            </w:r>
            <w:r w:rsidR="008D0E0E" w:rsidRPr="00830250">
              <w:t xml:space="preserve"> </w:t>
            </w:r>
            <w:r w:rsidRPr="00830250">
              <w:t>bandwidth</w:t>
            </w:r>
            <w:r w:rsidR="008D0E0E" w:rsidRPr="00830250">
              <w:t xml:space="preserve"> </w:t>
            </w:r>
            <w:r w:rsidRPr="00830250">
              <w:t>configuration</w:t>
            </w:r>
            <w:r w:rsidR="008D0E0E" w:rsidRPr="00830250">
              <w:rPr>
                <w:rFonts w:hint="eastAsia"/>
              </w:rPr>
              <w:t xml:space="preserve"> </w:t>
            </w:r>
            <w:r w:rsidRPr="00830250">
              <w:rPr>
                <w:rFonts w:hint="eastAsia"/>
              </w:rPr>
              <w:t>as</w:t>
            </w:r>
            <w:r w:rsidR="008D0E0E" w:rsidRPr="00830250">
              <w:rPr>
                <w:rFonts w:hint="eastAsia"/>
              </w:rPr>
              <w:t xml:space="preserve"> </w:t>
            </w:r>
            <w:r w:rsidRPr="00830250">
              <w:rPr>
                <w:rFonts w:hint="eastAsia"/>
              </w:rPr>
              <w:t>specified</w:t>
            </w:r>
            <w:r w:rsidR="008D0E0E" w:rsidRPr="00830250">
              <w:rPr>
                <w:rFonts w:hint="eastAsia"/>
              </w:rPr>
              <w:t xml:space="preserve"> </w:t>
            </w:r>
            <w:r w:rsidRPr="00830250">
              <w:rPr>
                <w:rFonts w:hint="eastAsia"/>
              </w:rPr>
              <w:t>in</w:t>
            </w:r>
            <w:r w:rsidR="008D0E0E" w:rsidRPr="00830250">
              <w:rPr>
                <w:rFonts w:hint="eastAsia"/>
              </w:rPr>
              <w:t xml:space="preserve"> </w:t>
            </w:r>
            <w:r w:rsidRPr="00830250">
              <w:t>clause</w:t>
            </w:r>
            <w:r w:rsidR="008D0E0E" w:rsidRPr="00830250">
              <w:t xml:space="preserve"> </w:t>
            </w:r>
            <w:r w:rsidRPr="00830250">
              <w:t>5.3.2</w:t>
            </w:r>
            <w:r w:rsidR="008D0E0E" w:rsidRPr="00830250">
              <w:t xml:space="preserve"> </w:t>
            </w:r>
            <w:r w:rsidRPr="00830250">
              <w:t>of</w:t>
            </w:r>
            <w:r w:rsidR="008D0E0E" w:rsidRPr="00830250">
              <w:t xml:space="preserve"> </w:t>
            </w:r>
            <w:r w:rsidRPr="00830250">
              <w:rPr>
                <w:rFonts w:hint="eastAsia"/>
              </w:rPr>
              <w:t>TS</w:t>
            </w:r>
            <w:r w:rsidR="008D0E0E" w:rsidRPr="00830250">
              <w:t xml:space="preserve"> </w:t>
            </w:r>
            <w:r w:rsidRPr="00830250">
              <w:rPr>
                <w:rFonts w:hint="eastAsia"/>
              </w:rPr>
              <w:t>38.101-1</w:t>
            </w:r>
            <w:r w:rsidR="008D0E0E" w:rsidRPr="00830250">
              <w:t xml:space="preserve"> </w:t>
            </w:r>
            <w:r w:rsidRPr="00830250">
              <w:t>[</w:t>
            </w:r>
            <w:r w:rsidR="000702BF" w:rsidRPr="00830250">
              <w:t>5</w:t>
            </w:r>
            <w:r w:rsidRPr="00830250">
              <w:t>]</w:t>
            </w:r>
            <w:r w:rsidR="008D0E0E" w:rsidRPr="00830250">
              <w:t xml:space="preserve"> </w:t>
            </w:r>
            <w:r w:rsidRPr="00830250">
              <w:t>for</w:t>
            </w:r>
            <w:r w:rsidR="008D0E0E" w:rsidRPr="00830250">
              <w:t xml:space="preserve"> </w:t>
            </w:r>
            <w:r w:rsidRPr="00830250">
              <w:t>tested</w:t>
            </w:r>
            <w:r w:rsidR="008D0E0E" w:rsidRPr="00830250">
              <w:t xml:space="preserve"> </w:t>
            </w:r>
            <w:r w:rsidRPr="00830250">
              <w:t>channel</w:t>
            </w:r>
            <w:r w:rsidR="008D0E0E" w:rsidRPr="00830250">
              <w:t xml:space="preserve"> </w:t>
            </w:r>
            <w:r w:rsidRPr="00830250">
              <w:t>bandwidth</w:t>
            </w:r>
            <w:r w:rsidR="008D0E0E" w:rsidRPr="00830250">
              <w:t xml:space="preserve"> </w:t>
            </w:r>
            <w:r w:rsidRPr="00830250">
              <w:t>and</w:t>
            </w:r>
            <w:r w:rsidR="008D0E0E" w:rsidRPr="00830250">
              <w:t xml:space="preserve"> </w:t>
            </w:r>
            <w:r w:rsidRPr="00830250">
              <w:t>subcarrier</w:t>
            </w:r>
            <w:r w:rsidR="008D0E0E" w:rsidRPr="00830250">
              <w:t xml:space="preserve"> </w:t>
            </w:r>
            <w:r w:rsidRPr="00830250">
              <w:t>spacing</w:t>
            </w:r>
          </w:p>
        </w:tc>
      </w:tr>
      <w:tr w:rsidR="00AE5FB0" w:rsidRPr="00830250" w14:paraId="31FF12D6" w14:textId="77777777" w:rsidTr="008D0E0E">
        <w:trPr>
          <w:jc w:val="center"/>
        </w:trPr>
        <w:tc>
          <w:tcPr>
            <w:tcW w:w="1794" w:type="dxa"/>
            <w:vMerge w:val="restart"/>
            <w:shd w:val="clear" w:color="auto" w:fill="auto"/>
            <w:vAlign w:val="center"/>
          </w:tcPr>
          <w:p w14:paraId="63808491" w14:textId="487EC734" w:rsidR="00AE5FB0" w:rsidRPr="00830250" w:rsidRDefault="00AE5FB0" w:rsidP="00AE3F12">
            <w:pPr>
              <w:pStyle w:val="TAL"/>
            </w:pPr>
            <w:r w:rsidRPr="00830250">
              <w:t>Common</w:t>
            </w:r>
            <w:r w:rsidR="008D0E0E" w:rsidRPr="00830250">
              <w:t xml:space="preserve"> </w:t>
            </w:r>
            <w:r w:rsidRPr="00830250">
              <w:t>serving</w:t>
            </w:r>
            <w:r w:rsidR="008D0E0E" w:rsidRPr="00830250">
              <w:t xml:space="preserve"> </w:t>
            </w:r>
            <w:r w:rsidRPr="00830250">
              <w:t>cell</w:t>
            </w:r>
            <w:r w:rsidR="008D0E0E" w:rsidRPr="00830250">
              <w:t xml:space="preserve"> </w:t>
            </w:r>
            <w:r w:rsidRPr="00830250">
              <w:t>parameters</w:t>
            </w:r>
          </w:p>
        </w:tc>
        <w:tc>
          <w:tcPr>
            <w:tcW w:w="3625" w:type="dxa"/>
            <w:gridSpan w:val="2"/>
            <w:shd w:val="clear" w:color="auto" w:fill="auto"/>
            <w:vAlign w:val="center"/>
          </w:tcPr>
          <w:p w14:paraId="546A8E83" w14:textId="7EF648DE" w:rsidR="00AE5FB0" w:rsidRPr="00830250" w:rsidRDefault="00AE5FB0" w:rsidP="00AE3F12">
            <w:pPr>
              <w:pStyle w:val="TAL"/>
            </w:pPr>
            <w:r w:rsidRPr="00830250">
              <w:t>Physical</w:t>
            </w:r>
            <w:r w:rsidR="008D0E0E" w:rsidRPr="00830250">
              <w:t xml:space="preserve"> </w:t>
            </w:r>
            <w:r w:rsidRPr="00830250">
              <w:t>Cell</w:t>
            </w:r>
            <w:r w:rsidR="008D0E0E" w:rsidRPr="00830250">
              <w:t xml:space="preserve"> </w:t>
            </w:r>
            <w:r w:rsidRPr="00830250">
              <w:t>ID</w:t>
            </w:r>
          </w:p>
        </w:tc>
        <w:tc>
          <w:tcPr>
            <w:tcW w:w="907" w:type="dxa"/>
            <w:shd w:val="clear" w:color="auto" w:fill="auto"/>
            <w:vAlign w:val="center"/>
          </w:tcPr>
          <w:p w14:paraId="16EA0E49" w14:textId="77777777" w:rsidR="00AE5FB0" w:rsidRPr="00830250" w:rsidRDefault="00AE5FB0" w:rsidP="00AE3F12">
            <w:pPr>
              <w:pStyle w:val="TAC"/>
            </w:pPr>
          </w:p>
        </w:tc>
        <w:tc>
          <w:tcPr>
            <w:tcW w:w="3295" w:type="dxa"/>
            <w:shd w:val="clear" w:color="auto" w:fill="auto"/>
            <w:vAlign w:val="center"/>
          </w:tcPr>
          <w:p w14:paraId="2C32C011" w14:textId="77777777" w:rsidR="00AE5FB0" w:rsidRPr="00830250" w:rsidRDefault="00AE5FB0" w:rsidP="00AE3F12">
            <w:pPr>
              <w:pStyle w:val="TAC"/>
            </w:pPr>
            <w:r w:rsidRPr="00830250">
              <w:t>0</w:t>
            </w:r>
          </w:p>
        </w:tc>
      </w:tr>
      <w:tr w:rsidR="00AE5FB0" w:rsidRPr="00830250" w14:paraId="7AF22EA8" w14:textId="77777777" w:rsidTr="008D0E0E">
        <w:trPr>
          <w:jc w:val="center"/>
        </w:trPr>
        <w:tc>
          <w:tcPr>
            <w:tcW w:w="1794" w:type="dxa"/>
            <w:vMerge/>
            <w:shd w:val="clear" w:color="auto" w:fill="auto"/>
            <w:vAlign w:val="center"/>
          </w:tcPr>
          <w:p w14:paraId="21825A3C" w14:textId="77777777" w:rsidR="00AE5FB0" w:rsidRPr="00830250" w:rsidRDefault="00AE5FB0" w:rsidP="00AE3F12">
            <w:pPr>
              <w:pStyle w:val="TAL"/>
            </w:pPr>
          </w:p>
        </w:tc>
        <w:tc>
          <w:tcPr>
            <w:tcW w:w="3625" w:type="dxa"/>
            <w:gridSpan w:val="2"/>
            <w:shd w:val="clear" w:color="auto" w:fill="auto"/>
            <w:vAlign w:val="center"/>
          </w:tcPr>
          <w:p w14:paraId="20CC7602" w14:textId="15400FB1" w:rsidR="00AE5FB0" w:rsidRPr="00830250" w:rsidRDefault="00AE5FB0" w:rsidP="00AE3F12">
            <w:pPr>
              <w:pStyle w:val="TAL"/>
            </w:pPr>
            <w:r w:rsidRPr="00830250">
              <w:t>SSB</w:t>
            </w:r>
            <w:r w:rsidR="008D0E0E" w:rsidRPr="00830250">
              <w:t xml:space="preserve"> </w:t>
            </w:r>
            <w:r w:rsidRPr="00830250">
              <w:t>position</w:t>
            </w:r>
            <w:r w:rsidR="008D0E0E" w:rsidRPr="00830250">
              <w:t xml:space="preserve"> </w:t>
            </w:r>
            <w:r w:rsidRPr="00830250">
              <w:t>in</w:t>
            </w:r>
            <w:r w:rsidR="008D0E0E" w:rsidRPr="00830250">
              <w:t xml:space="preserve"> </w:t>
            </w:r>
            <w:r w:rsidRPr="00830250">
              <w:rPr>
                <w:szCs w:val="22"/>
                <w:lang w:eastAsia="ja-JP"/>
              </w:rPr>
              <w:t>burst</w:t>
            </w:r>
          </w:p>
        </w:tc>
        <w:tc>
          <w:tcPr>
            <w:tcW w:w="907" w:type="dxa"/>
            <w:shd w:val="clear" w:color="auto" w:fill="auto"/>
            <w:vAlign w:val="center"/>
          </w:tcPr>
          <w:p w14:paraId="5ED7E5C5" w14:textId="77777777" w:rsidR="00AE5FB0" w:rsidRPr="00830250" w:rsidRDefault="00AE5FB0" w:rsidP="00AE3F12">
            <w:pPr>
              <w:pStyle w:val="TAC"/>
            </w:pPr>
          </w:p>
        </w:tc>
        <w:tc>
          <w:tcPr>
            <w:tcW w:w="3295" w:type="dxa"/>
            <w:shd w:val="clear" w:color="auto" w:fill="auto"/>
            <w:vAlign w:val="center"/>
          </w:tcPr>
          <w:p w14:paraId="1B969581" w14:textId="06BF2AEF" w:rsidR="00AE5FB0" w:rsidRPr="00830250" w:rsidRDefault="00AE5FB0" w:rsidP="00AE3F12">
            <w:pPr>
              <w:pStyle w:val="TAC"/>
            </w:pPr>
            <w:r w:rsidRPr="00830250">
              <w:t>First</w:t>
            </w:r>
            <w:r w:rsidR="008D0E0E" w:rsidRPr="00830250">
              <w:t xml:space="preserve"> </w:t>
            </w:r>
            <w:r w:rsidRPr="00830250">
              <w:t>SSB</w:t>
            </w:r>
            <w:r w:rsidR="008D0E0E" w:rsidRPr="00830250">
              <w:t xml:space="preserve"> </w:t>
            </w:r>
            <w:r w:rsidRPr="00830250">
              <w:t>in</w:t>
            </w:r>
            <w:r w:rsidR="008D0E0E" w:rsidRPr="00830250">
              <w:t xml:space="preserve"> </w:t>
            </w:r>
            <w:r w:rsidRPr="00830250">
              <w:t>Slot</w:t>
            </w:r>
            <w:r w:rsidR="008D0E0E" w:rsidRPr="00830250">
              <w:t xml:space="preserve"> </w:t>
            </w:r>
            <w:r w:rsidRPr="00830250">
              <w:t>#0</w:t>
            </w:r>
          </w:p>
        </w:tc>
      </w:tr>
      <w:tr w:rsidR="00AE5FB0" w:rsidRPr="00830250" w14:paraId="4DB2FD2F" w14:textId="77777777" w:rsidTr="008D0E0E">
        <w:trPr>
          <w:jc w:val="center"/>
        </w:trPr>
        <w:tc>
          <w:tcPr>
            <w:tcW w:w="1794" w:type="dxa"/>
            <w:vMerge/>
            <w:shd w:val="clear" w:color="auto" w:fill="auto"/>
            <w:vAlign w:val="center"/>
          </w:tcPr>
          <w:p w14:paraId="37F4D719" w14:textId="77777777" w:rsidR="00AE5FB0" w:rsidRPr="00830250" w:rsidRDefault="00AE5FB0" w:rsidP="00AE3F12">
            <w:pPr>
              <w:pStyle w:val="TAL"/>
            </w:pPr>
          </w:p>
        </w:tc>
        <w:tc>
          <w:tcPr>
            <w:tcW w:w="3625" w:type="dxa"/>
            <w:gridSpan w:val="2"/>
            <w:shd w:val="clear" w:color="auto" w:fill="auto"/>
            <w:vAlign w:val="center"/>
          </w:tcPr>
          <w:p w14:paraId="46EC9B7F" w14:textId="757B31D8" w:rsidR="00AE5FB0" w:rsidRPr="00830250" w:rsidRDefault="00AE5FB0" w:rsidP="00AE3F12">
            <w:pPr>
              <w:pStyle w:val="TAL"/>
            </w:pPr>
            <w:r w:rsidRPr="00830250">
              <w:t>SSB</w:t>
            </w:r>
            <w:r w:rsidR="008D0E0E" w:rsidRPr="00830250">
              <w:t xml:space="preserve"> </w:t>
            </w:r>
            <w:r w:rsidRPr="00830250">
              <w:t>periodicity</w:t>
            </w:r>
          </w:p>
        </w:tc>
        <w:tc>
          <w:tcPr>
            <w:tcW w:w="907" w:type="dxa"/>
            <w:shd w:val="clear" w:color="auto" w:fill="auto"/>
            <w:vAlign w:val="center"/>
          </w:tcPr>
          <w:p w14:paraId="7E162090" w14:textId="77777777" w:rsidR="00AE5FB0" w:rsidRPr="00830250" w:rsidRDefault="00AE5FB0" w:rsidP="00AE3F12">
            <w:pPr>
              <w:pStyle w:val="TAC"/>
            </w:pPr>
            <w:r w:rsidRPr="00830250">
              <w:t>ms</w:t>
            </w:r>
          </w:p>
        </w:tc>
        <w:tc>
          <w:tcPr>
            <w:tcW w:w="3295" w:type="dxa"/>
            <w:shd w:val="clear" w:color="auto" w:fill="auto"/>
            <w:vAlign w:val="center"/>
          </w:tcPr>
          <w:p w14:paraId="31EC34D1" w14:textId="77777777" w:rsidR="00AE5FB0" w:rsidRPr="00830250" w:rsidRDefault="00AE5FB0" w:rsidP="00AE3F12">
            <w:pPr>
              <w:pStyle w:val="TAC"/>
            </w:pPr>
            <w:r w:rsidRPr="00830250">
              <w:t>20</w:t>
            </w:r>
          </w:p>
        </w:tc>
      </w:tr>
      <w:tr w:rsidR="00AE5FB0" w:rsidRPr="00830250" w14:paraId="23DCACAA" w14:textId="77777777" w:rsidTr="008D0E0E">
        <w:trPr>
          <w:jc w:val="center"/>
        </w:trPr>
        <w:tc>
          <w:tcPr>
            <w:tcW w:w="1794" w:type="dxa"/>
            <w:vMerge w:val="restart"/>
            <w:shd w:val="clear" w:color="auto" w:fill="auto"/>
            <w:vAlign w:val="center"/>
          </w:tcPr>
          <w:p w14:paraId="66A7C3F2" w14:textId="77C9A83A" w:rsidR="00AE5FB0" w:rsidRPr="00830250" w:rsidRDefault="00AE5FB0" w:rsidP="00AE3F12">
            <w:pPr>
              <w:pStyle w:val="TAL"/>
              <w:rPr>
                <w:i/>
              </w:rPr>
            </w:pPr>
            <w:r w:rsidRPr="00830250">
              <w:t>PDCCH</w:t>
            </w:r>
            <w:r w:rsidR="008D0E0E" w:rsidRPr="00830250">
              <w:t xml:space="preserve"> </w:t>
            </w:r>
            <w:r w:rsidRPr="00830250">
              <w:t>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150CE1" w14:textId="3BAF7445" w:rsidR="00AE5FB0" w:rsidRPr="00830250" w:rsidRDefault="00AE5FB0" w:rsidP="00AE3F12">
            <w:pPr>
              <w:pStyle w:val="TAL"/>
            </w:pPr>
            <w:r w:rsidRPr="00830250">
              <w:t>Slots</w:t>
            </w:r>
            <w:r w:rsidR="008D0E0E" w:rsidRPr="00830250">
              <w:t xml:space="preserve"> </w:t>
            </w:r>
            <w:r w:rsidRPr="00830250">
              <w:t>for</w:t>
            </w:r>
            <w:r w:rsidR="008D0E0E" w:rsidRPr="00830250">
              <w:t xml:space="preserve"> </w:t>
            </w:r>
            <w:r w:rsidRPr="00830250">
              <w:t>PDCCH</w:t>
            </w:r>
            <w:r w:rsidR="008D0E0E" w:rsidRPr="00830250">
              <w:t xml:space="preserve"> </w:t>
            </w:r>
            <w:r w:rsidRPr="00830250">
              <w:t>monitoring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B9BF825"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98B6633" w14:textId="544A83A7" w:rsidR="00AE5FB0" w:rsidRPr="00830250" w:rsidRDefault="00AE5FB0" w:rsidP="00AE3F12">
            <w:pPr>
              <w:pStyle w:val="TAC"/>
            </w:pPr>
            <w:r w:rsidRPr="00830250">
              <w:t>Each</w:t>
            </w:r>
            <w:r w:rsidR="008D0E0E" w:rsidRPr="00830250">
              <w:t xml:space="preserve"> </w:t>
            </w:r>
            <w:r w:rsidRPr="00830250">
              <w:t>slot</w:t>
            </w:r>
          </w:p>
        </w:tc>
      </w:tr>
      <w:tr w:rsidR="00AE5FB0" w:rsidRPr="00830250" w14:paraId="31AD94DB" w14:textId="77777777" w:rsidTr="008D0E0E">
        <w:trPr>
          <w:jc w:val="center"/>
        </w:trPr>
        <w:tc>
          <w:tcPr>
            <w:tcW w:w="1794" w:type="dxa"/>
            <w:vMerge/>
            <w:shd w:val="clear" w:color="auto" w:fill="auto"/>
            <w:vAlign w:val="center"/>
          </w:tcPr>
          <w:p w14:paraId="63D8AC14"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4E6F8F" w14:textId="0FDB55CE" w:rsidR="00AE5FB0" w:rsidRPr="00830250" w:rsidRDefault="00AE5FB0" w:rsidP="00AE3F12">
            <w:pPr>
              <w:pStyle w:val="TAL"/>
            </w:pPr>
            <w:r w:rsidRPr="00830250">
              <w:t>Symbols</w:t>
            </w:r>
            <w:r w:rsidR="008D0E0E" w:rsidRPr="00830250">
              <w:t xml:space="preserve"> </w:t>
            </w:r>
            <w:r w:rsidRPr="00830250">
              <w:t>with</w:t>
            </w:r>
            <w:r w:rsidR="008D0E0E" w:rsidRPr="00830250">
              <w:t xml:space="preserve"> </w:t>
            </w:r>
            <w:r w:rsidRPr="00830250">
              <w:t>PDCCH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E1A70D3" w14:textId="77777777" w:rsidR="00AE5FB0" w:rsidRPr="00830250" w:rsidRDefault="00AE5FB0" w:rsidP="00AE3F12">
            <w:pPr>
              <w:pStyle w:val="TAC"/>
            </w:pPr>
            <w:r w:rsidRPr="00830250">
              <w:t>Symbols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767517A" w14:textId="408F1334" w:rsidR="00AE5FB0" w:rsidRPr="00830250" w:rsidRDefault="00AE5FB0" w:rsidP="00AE3F12">
            <w:pPr>
              <w:pStyle w:val="TAC"/>
            </w:pPr>
            <w:r w:rsidRPr="00830250">
              <w:t>0,</w:t>
            </w:r>
            <w:r w:rsidR="008D0E0E" w:rsidRPr="00830250">
              <w:t xml:space="preserve"> </w:t>
            </w:r>
            <w:r w:rsidRPr="00830250">
              <w:t>1</w:t>
            </w:r>
          </w:p>
        </w:tc>
      </w:tr>
      <w:tr w:rsidR="00AE5FB0" w:rsidRPr="00830250" w14:paraId="73ABE0BD" w14:textId="77777777" w:rsidTr="008D0E0E">
        <w:trPr>
          <w:jc w:val="center"/>
        </w:trPr>
        <w:tc>
          <w:tcPr>
            <w:tcW w:w="1794" w:type="dxa"/>
            <w:vMerge/>
            <w:shd w:val="clear" w:color="auto" w:fill="auto"/>
            <w:vAlign w:val="center"/>
          </w:tcPr>
          <w:p w14:paraId="6B345FBC"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49A8C1" w14:textId="772B40D8"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PRBs</w:t>
            </w:r>
            <w:r w:rsidR="008D0E0E" w:rsidRPr="00830250">
              <w:t xml:space="preserve"> </w:t>
            </w:r>
            <w:r w:rsidRPr="00830250">
              <w:t>in</w:t>
            </w:r>
            <w:r w:rsidR="008D0E0E" w:rsidRPr="00830250">
              <w:t xml:space="preserve"> </w:t>
            </w:r>
            <w:r w:rsidRPr="00830250">
              <w:t>CORESET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BDBDEE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D027E16" w14:textId="6EC659D1" w:rsidR="00AE5FB0" w:rsidRPr="00830250" w:rsidRDefault="00AE5FB0" w:rsidP="00AE3F12">
            <w:pPr>
              <w:pStyle w:val="TAC"/>
            </w:pPr>
            <w:r w:rsidRPr="00830250">
              <w:t>Table</w:t>
            </w:r>
            <w:r w:rsidR="008D0E0E" w:rsidRPr="00830250">
              <w:t xml:space="preserve"> </w:t>
            </w:r>
            <w:r w:rsidRPr="00830250">
              <w:t>5.2-2</w:t>
            </w:r>
            <w:r w:rsidR="008D0E0E" w:rsidRPr="00830250">
              <w:t xml:space="preserve"> </w:t>
            </w:r>
            <w:r w:rsidRPr="00830250">
              <w:t>of</w:t>
            </w:r>
            <w:r w:rsidR="008D0E0E" w:rsidRPr="00830250">
              <w:t xml:space="preserve"> </w:t>
            </w:r>
            <w:r w:rsidRPr="00830250">
              <w:t>38.101-4</w:t>
            </w:r>
            <w:r w:rsidR="008D0E0E" w:rsidRPr="00830250">
              <w:t xml:space="preserve"> </w:t>
            </w:r>
            <w:r w:rsidRPr="00830250">
              <w:t>for</w:t>
            </w:r>
            <w:r w:rsidR="008D0E0E" w:rsidRPr="00830250">
              <w:t xml:space="preserve"> </w:t>
            </w:r>
            <w:r w:rsidRPr="00830250">
              <w:t>tested</w:t>
            </w:r>
            <w:r w:rsidR="008D0E0E" w:rsidRPr="00830250">
              <w:t xml:space="preserve"> </w:t>
            </w:r>
            <w:r w:rsidRPr="00830250">
              <w:t>channel</w:t>
            </w:r>
            <w:r w:rsidR="008D0E0E" w:rsidRPr="00830250">
              <w:t xml:space="preserve"> </w:t>
            </w:r>
            <w:r w:rsidRPr="00830250">
              <w:t>bandwidth</w:t>
            </w:r>
            <w:r w:rsidR="008D0E0E" w:rsidRPr="00830250">
              <w:t xml:space="preserve"> </w:t>
            </w:r>
            <w:r w:rsidRPr="00830250">
              <w:t>and</w:t>
            </w:r>
            <w:r w:rsidR="008D0E0E" w:rsidRPr="00830250">
              <w:t xml:space="preserve"> </w:t>
            </w:r>
            <w:r w:rsidRPr="00830250">
              <w:t>subcarrier</w:t>
            </w:r>
            <w:r w:rsidR="008D0E0E" w:rsidRPr="00830250">
              <w:t xml:space="preserve"> </w:t>
            </w:r>
            <w:r w:rsidRPr="00830250">
              <w:t>spacing</w:t>
            </w:r>
          </w:p>
        </w:tc>
      </w:tr>
      <w:tr w:rsidR="00AE5FB0" w:rsidRPr="00830250" w14:paraId="3FFB6731" w14:textId="77777777" w:rsidTr="008D0E0E">
        <w:trPr>
          <w:jc w:val="center"/>
        </w:trPr>
        <w:tc>
          <w:tcPr>
            <w:tcW w:w="1794" w:type="dxa"/>
            <w:vMerge/>
            <w:shd w:val="clear" w:color="auto" w:fill="auto"/>
            <w:vAlign w:val="center"/>
          </w:tcPr>
          <w:p w14:paraId="23D9AF31"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22C071" w14:textId="6A489D71"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PDCCH</w:t>
            </w:r>
            <w:r w:rsidR="008D0E0E" w:rsidRPr="00830250">
              <w:t xml:space="preserve"> </w:t>
            </w:r>
            <w:r w:rsidRPr="00830250">
              <w:t>candidates</w:t>
            </w:r>
            <w:r w:rsidR="008D0E0E" w:rsidRPr="00830250">
              <w:t xml:space="preserve"> </w:t>
            </w:r>
            <w:r w:rsidRPr="00830250">
              <w:t>and</w:t>
            </w:r>
            <w:r w:rsidR="008D0E0E" w:rsidRPr="00830250">
              <w:t xml:space="preserve"> </w:t>
            </w:r>
            <w:r w:rsidRPr="00830250">
              <w:t>aggregation</w:t>
            </w:r>
            <w:r w:rsidR="008D0E0E" w:rsidRPr="00830250">
              <w:t xml:space="preserve"> </w:t>
            </w:r>
            <w:r w:rsidRPr="00830250">
              <w:t>levels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D3DA07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042DBEA" w14:textId="77777777" w:rsidR="00AE5FB0" w:rsidRPr="00830250" w:rsidRDefault="00AE5FB0" w:rsidP="00AE3F12">
            <w:pPr>
              <w:pStyle w:val="TAC"/>
            </w:pPr>
            <w:r w:rsidRPr="00830250">
              <w:t>1/AL8</w:t>
            </w:r>
          </w:p>
        </w:tc>
      </w:tr>
      <w:tr w:rsidR="00AE5FB0" w:rsidRPr="00830250" w14:paraId="45AE0B58" w14:textId="77777777" w:rsidTr="008D0E0E">
        <w:trPr>
          <w:jc w:val="center"/>
        </w:trPr>
        <w:tc>
          <w:tcPr>
            <w:tcW w:w="1794" w:type="dxa"/>
            <w:vMerge/>
            <w:shd w:val="clear" w:color="auto" w:fill="auto"/>
            <w:vAlign w:val="center"/>
          </w:tcPr>
          <w:p w14:paraId="2AB28BB5"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A66E7B" w14:textId="387B9014" w:rsidR="00AE5FB0" w:rsidRPr="00830250" w:rsidRDefault="00AE5FB0" w:rsidP="00AE3F12">
            <w:pPr>
              <w:pStyle w:val="TAL"/>
            </w:pPr>
            <w:r w:rsidRPr="00830250">
              <w:t>CCE-to-REG</w:t>
            </w:r>
            <w:r w:rsidR="008D0E0E" w:rsidRPr="00830250">
              <w:t xml:space="preserve"> </w:t>
            </w:r>
            <w:r w:rsidRPr="00830250">
              <w:t>mapping</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1E92259"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7D79CFB" w14:textId="77777777" w:rsidR="00AE5FB0" w:rsidRPr="00830250" w:rsidRDefault="00AE5FB0" w:rsidP="00AE3F12">
            <w:pPr>
              <w:pStyle w:val="TAC"/>
            </w:pPr>
            <w:r w:rsidRPr="00830250">
              <w:t>Non-interleaved</w:t>
            </w:r>
          </w:p>
        </w:tc>
      </w:tr>
      <w:tr w:rsidR="00AE5FB0" w:rsidRPr="00830250" w14:paraId="37243320" w14:textId="77777777" w:rsidTr="008D0E0E">
        <w:trPr>
          <w:jc w:val="center"/>
        </w:trPr>
        <w:tc>
          <w:tcPr>
            <w:tcW w:w="1794" w:type="dxa"/>
            <w:vMerge/>
            <w:shd w:val="clear" w:color="auto" w:fill="auto"/>
            <w:vAlign w:val="center"/>
          </w:tcPr>
          <w:p w14:paraId="40F617B8"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F8C523" w14:textId="495A6524" w:rsidR="00AE5FB0" w:rsidRPr="00830250" w:rsidRDefault="00AE5FB0" w:rsidP="00AE3F12">
            <w:pPr>
              <w:pStyle w:val="TAL"/>
            </w:pPr>
            <w:r w:rsidRPr="00830250">
              <w:t>DCI</w:t>
            </w:r>
            <w:r w:rsidR="008D0E0E" w:rsidRPr="00830250">
              <w:t xml:space="preserve"> </w:t>
            </w:r>
            <w:r w:rsidRPr="00830250">
              <w:t>format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1AF9AA4"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8CC77FE" w14:textId="77777777" w:rsidR="00AE5FB0" w:rsidRPr="00830250" w:rsidRDefault="00AE5FB0" w:rsidP="00AE3F12">
            <w:pPr>
              <w:pStyle w:val="TAC"/>
            </w:pPr>
            <w:r w:rsidRPr="00830250">
              <w:t>1_1</w:t>
            </w:r>
          </w:p>
        </w:tc>
      </w:tr>
      <w:tr w:rsidR="00AE5FB0" w:rsidRPr="00830250" w14:paraId="71EEF4A7" w14:textId="77777777" w:rsidTr="008D0E0E">
        <w:trPr>
          <w:jc w:val="center"/>
        </w:trPr>
        <w:tc>
          <w:tcPr>
            <w:tcW w:w="1794" w:type="dxa"/>
            <w:vMerge/>
            <w:shd w:val="clear" w:color="auto" w:fill="auto"/>
            <w:vAlign w:val="center"/>
          </w:tcPr>
          <w:p w14:paraId="02CA2307"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AE7333" w14:textId="544CEA87" w:rsidR="00AE5FB0" w:rsidRPr="00830250" w:rsidRDefault="00AE5FB0" w:rsidP="00AE3F12">
            <w:pPr>
              <w:pStyle w:val="TAL"/>
            </w:pPr>
            <w:r w:rsidRPr="00830250">
              <w:t>TCI</w:t>
            </w:r>
            <w:r w:rsidR="008D0E0E" w:rsidRPr="00830250">
              <w:rPr>
                <w:rFonts w:hint="eastAsia"/>
              </w:rPr>
              <w:t xml:space="preserve"> </w:t>
            </w:r>
            <w:r w:rsidRPr="00830250">
              <w:rPr>
                <w:rFonts w:hint="eastAsia"/>
              </w:rPr>
              <w:t>state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2863317"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62AF60" w14:textId="2A55601E" w:rsidR="00AE5FB0" w:rsidRPr="00830250" w:rsidRDefault="00AE5FB0" w:rsidP="00AE3F12">
            <w:pPr>
              <w:pStyle w:val="TAC"/>
            </w:pPr>
            <w:r w:rsidRPr="00830250">
              <w:t>TCI</w:t>
            </w:r>
            <w:r w:rsidR="008D0E0E" w:rsidRPr="00830250">
              <w:t xml:space="preserve"> </w:t>
            </w:r>
            <w:r w:rsidRPr="00830250">
              <w:t>state</w:t>
            </w:r>
            <w:r w:rsidR="008D0E0E" w:rsidRPr="00830250">
              <w:t xml:space="preserve"> </w:t>
            </w:r>
            <w:r w:rsidRPr="00830250">
              <w:t>#1</w:t>
            </w:r>
          </w:p>
        </w:tc>
      </w:tr>
      <w:tr w:rsidR="00AE5FB0" w:rsidRPr="00830250" w14:paraId="35635631" w14:textId="77777777" w:rsidTr="008D0E0E">
        <w:trPr>
          <w:jc w:val="center"/>
        </w:trPr>
        <w:tc>
          <w:tcPr>
            <w:tcW w:w="1794" w:type="dxa"/>
            <w:vMerge/>
            <w:shd w:val="clear" w:color="auto" w:fill="auto"/>
            <w:vAlign w:val="center"/>
          </w:tcPr>
          <w:p w14:paraId="772CA878" w14:textId="77777777" w:rsidR="00AE5FB0" w:rsidRPr="00830250" w:rsidRDefault="00AE5FB0" w:rsidP="00AE3F12">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4802E7" w14:textId="43A4B83D" w:rsidR="00AE5FB0" w:rsidRPr="00830250" w:rsidRDefault="00AE5FB0" w:rsidP="00AE3F12">
            <w:pPr>
              <w:pStyle w:val="TAL"/>
            </w:pPr>
            <w:r w:rsidRPr="00830250">
              <w:t>PDCCH</w:t>
            </w:r>
            <w:r w:rsidR="008D0E0E" w:rsidRPr="00830250">
              <w:t xml:space="preserve"> </w:t>
            </w:r>
            <w:r w:rsidRPr="00830250">
              <w:t>&amp;</w:t>
            </w:r>
            <w:r w:rsidR="008D0E0E" w:rsidRPr="00830250">
              <w:t xml:space="preserve"> </w:t>
            </w:r>
            <w:r w:rsidRPr="00830250">
              <w:t>PDCCH</w:t>
            </w:r>
            <w:r w:rsidR="008D0E0E" w:rsidRPr="00830250">
              <w:t xml:space="preserve"> </w:t>
            </w:r>
            <w:r w:rsidRPr="00830250">
              <w:t>DMRS</w:t>
            </w:r>
            <w:r w:rsidR="008D0E0E" w:rsidRPr="00830250">
              <w:t xml:space="preserve"> </w:t>
            </w:r>
            <w:r w:rsidRPr="00830250">
              <w:t>Precoding</w:t>
            </w:r>
            <w:r w:rsidR="008D0E0E" w:rsidRPr="00830250">
              <w:t xml:space="preserve"> </w:t>
            </w:r>
            <w:r w:rsidRPr="00830250">
              <w:t>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0A3FC68"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E170D3A" w14:textId="43048B13" w:rsidR="00AE5FB0" w:rsidRPr="00830250" w:rsidRDefault="00AE5FB0" w:rsidP="00AE3F12">
            <w:pPr>
              <w:pStyle w:val="TAC"/>
            </w:pPr>
            <w:r w:rsidRPr="00830250">
              <w:t>Single</w:t>
            </w:r>
            <w:r w:rsidR="008D0E0E" w:rsidRPr="00830250">
              <w:t xml:space="preserve"> </w:t>
            </w:r>
            <w:r w:rsidRPr="00830250">
              <w:t>Panel</w:t>
            </w:r>
            <w:r w:rsidR="008D0E0E" w:rsidRPr="00830250">
              <w:t xml:space="preserve"> </w:t>
            </w:r>
            <w:r w:rsidRPr="00830250">
              <w:t>Type</w:t>
            </w:r>
            <w:r w:rsidR="008D0E0E" w:rsidRPr="00830250">
              <w:t xml:space="preserve"> </w:t>
            </w:r>
            <w:r w:rsidRPr="00830250">
              <w:t>I,</w:t>
            </w:r>
            <w:r w:rsidR="008D0E0E" w:rsidRPr="00830250">
              <w:t xml:space="preserve"> </w:t>
            </w:r>
            <w:r w:rsidRPr="00830250">
              <w:t>Random</w:t>
            </w:r>
            <w:r w:rsidR="008D0E0E" w:rsidRPr="00830250">
              <w:t xml:space="preserve"> </w:t>
            </w:r>
            <w:r w:rsidRPr="00830250">
              <w:t>per</w:t>
            </w:r>
            <w:r w:rsidR="008D0E0E" w:rsidRPr="00830250">
              <w:t xml:space="preserve"> </w:t>
            </w:r>
            <w:r w:rsidRPr="00830250">
              <w:t>slot</w:t>
            </w:r>
            <w:r w:rsidR="008D0E0E" w:rsidRPr="00830250">
              <w:t xml:space="preserve"> </w:t>
            </w:r>
            <w:r w:rsidRPr="00830250">
              <w:t>with</w:t>
            </w:r>
            <w:r w:rsidR="008D0E0E" w:rsidRPr="00830250">
              <w:t xml:space="preserve"> </w:t>
            </w:r>
            <w:r w:rsidRPr="00830250">
              <w:t>equal</w:t>
            </w:r>
            <w:r w:rsidR="008D0E0E" w:rsidRPr="00830250">
              <w:t xml:space="preserve"> </w:t>
            </w:r>
            <w:r w:rsidRPr="00830250">
              <w:t>probability</w:t>
            </w:r>
            <w:r w:rsidR="008D0E0E" w:rsidRPr="00830250">
              <w:t xml:space="preserve"> </w:t>
            </w:r>
            <w:r w:rsidRPr="00830250">
              <w:t>of</w:t>
            </w:r>
            <w:r w:rsidR="008D0E0E" w:rsidRPr="00830250">
              <w:t xml:space="preserve"> </w:t>
            </w:r>
            <w:r w:rsidRPr="00830250">
              <w:t>each</w:t>
            </w:r>
            <w:r w:rsidR="008D0E0E" w:rsidRPr="00830250">
              <w:t xml:space="preserve"> </w:t>
            </w:r>
            <w:r w:rsidRPr="00830250">
              <w:t>applicable</w:t>
            </w:r>
            <w:r w:rsidR="008D0E0E" w:rsidRPr="00830250">
              <w:t xml:space="preserve"> </w:t>
            </w:r>
            <w:r w:rsidRPr="00830250">
              <w:t>i</w:t>
            </w:r>
            <w:r w:rsidRPr="00830250">
              <w:rPr>
                <w:vertAlign w:val="subscript"/>
              </w:rPr>
              <w:t>1</w:t>
            </w:r>
            <w:r w:rsidRPr="00830250">
              <w:t>,</w:t>
            </w:r>
            <w:r w:rsidR="008D0E0E" w:rsidRPr="00830250">
              <w:t xml:space="preserve"> </w:t>
            </w:r>
            <w:r w:rsidRPr="00830250">
              <w:t>i</w:t>
            </w:r>
            <w:r w:rsidRPr="00830250">
              <w:rPr>
                <w:vertAlign w:val="subscript"/>
              </w:rPr>
              <w:t>2</w:t>
            </w:r>
            <w:r w:rsidR="008D0E0E" w:rsidRPr="00830250">
              <w:t xml:space="preserve"> </w:t>
            </w:r>
            <w:r w:rsidRPr="00830250">
              <w:t>combination,</w:t>
            </w:r>
            <w:r w:rsidR="008D0E0E" w:rsidRPr="00830250">
              <w:t xml:space="preserve"> </w:t>
            </w:r>
            <w:r w:rsidRPr="00830250">
              <w:t>and</w:t>
            </w:r>
            <w:r w:rsidR="008D0E0E" w:rsidRPr="00830250">
              <w:t xml:space="preserve"> </w:t>
            </w:r>
            <w:r w:rsidRPr="00830250">
              <w:t>with</w:t>
            </w:r>
            <w:r w:rsidR="008D0E0E" w:rsidRPr="00830250">
              <w:t xml:space="preserve"> </w:t>
            </w:r>
            <w:r w:rsidRPr="00830250">
              <w:t>REG</w:t>
            </w:r>
            <w:r w:rsidR="008D0E0E" w:rsidRPr="00830250">
              <w:t xml:space="preserve"> </w:t>
            </w:r>
            <w:r w:rsidRPr="00830250">
              <w:t>bundling</w:t>
            </w:r>
            <w:r w:rsidR="008D0E0E" w:rsidRPr="00830250">
              <w:t xml:space="preserve"> </w:t>
            </w:r>
            <w:r w:rsidRPr="00830250">
              <w:t>granularity</w:t>
            </w:r>
            <w:r w:rsidR="008D0E0E" w:rsidRPr="00830250">
              <w:t xml:space="preserve"> </w:t>
            </w:r>
            <w:r w:rsidRPr="00830250">
              <w:t>for</w:t>
            </w:r>
            <w:r w:rsidR="008D0E0E" w:rsidRPr="00830250">
              <w:t xml:space="preserve"> </w:t>
            </w:r>
            <w:r w:rsidRPr="00830250">
              <w:t>number</w:t>
            </w:r>
            <w:r w:rsidR="008D0E0E" w:rsidRPr="00830250">
              <w:t xml:space="preserve"> </w:t>
            </w:r>
            <w:r w:rsidRPr="00830250">
              <w:t>of</w:t>
            </w:r>
            <w:r w:rsidR="008D0E0E" w:rsidRPr="00830250">
              <w:t xml:space="preserve"> </w:t>
            </w:r>
            <w:r w:rsidRPr="00830250">
              <w:t>Tx</w:t>
            </w:r>
            <w:r w:rsidR="008D0E0E" w:rsidRPr="00830250">
              <w:t xml:space="preserve"> </w:t>
            </w:r>
            <w:r w:rsidRPr="00830250">
              <w:t>larger</w:t>
            </w:r>
            <w:r w:rsidR="008D0E0E" w:rsidRPr="00830250">
              <w:t xml:space="preserve"> </w:t>
            </w:r>
            <w:r w:rsidRPr="00830250">
              <w:t>than</w:t>
            </w:r>
            <w:r w:rsidR="008D0E0E" w:rsidRPr="00830250">
              <w:t xml:space="preserve"> </w:t>
            </w:r>
            <w:r w:rsidRPr="00830250">
              <w:t>1</w:t>
            </w:r>
          </w:p>
        </w:tc>
      </w:tr>
      <w:tr w:rsidR="00AE5FB0" w:rsidRPr="00830250" w14:paraId="419EC4F5" w14:textId="77777777" w:rsidTr="008D0E0E">
        <w:trPr>
          <w:jc w:val="center"/>
        </w:trPr>
        <w:tc>
          <w:tcPr>
            <w:tcW w:w="5419" w:type="dxa"/>
            <w:gridSpan w:val="3"/>
            <w:tcBorders>
              <w:right w:val="single" w:sz="4" w:space="0" w:color="auto"/>
            </w:tcBorders>
            <w:shd w:val="clear" w:color="auto" w:fill="auto"/>
            <w:vAlign w:val="center"/>
          </w:tcPr>
          <w:p w14:paraId="3EEE73C3" w14:textId="4C80459F" w:rsidR="00AE5FB0" w:rsidRPr="00830250" w:rsidRDefault="00AE5FB0" w:rsidP="00AE3F12">
            <w:pPr>
              <w:pStyle w:val="TAL"/>
            </w:pPr>
            <w:r w:rsidRPr="00830250">
              <w:t>Cross</w:t>
            </w:r>
            <w:r w:rsidR="008D0E0E" w:rsidRPr="00830250">
              <w:t xml:space="preserve"> </w:t>
            </w:r>
            <w:r w:rsidRPr="00830250">
              <w:t>carrier</w:t>
            </w:r>
            <w:r w:rsidR="008D0E0E" w:rsidRPr="00830250">
              <w:t xml:space="preserve"> </w:t>
            </w:r>
            <w:r w:rsidRPr="00830250">
              <w:t>scheduling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DBD12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7F3089F" w14:textId="28F3FE4C" w:rsidR="00AE5FB0" w:rsidRPr="00830250" w:rsidRDefault="00AE5FB0" w:rsidP="00AE3F12">
            <w:pPr>
              <w:pStyle w:val="TAC"/>
            </w:pPr>
            <w:r w:rsidRPr="00830250">
              <w:t>Not</w:t>
            </w:r>
            <w:r w:rsidR="008D0E0E" w:rsidRPr="00830250">
              <w:t xml:space="preserve"> </w:t>
            </w:r>
            <w:r w:rsidRPr="00830250">
              <w:t>configured</w:t>
            </w:r>
          </w:p>
        </w:tc>
      </w:tr>
      <w:tr w:rsidR="00AE5FB0" w:rsidRPr="00830250" w14:paraId="223E091D" w14:textId="77777777" w:rsidTr="008D0E0E">
        <w:trPr>
          <w:jc w:val="center"/>
        </w:trPr>
        <w:tc>
          <w:tcPr>
            <w:tcW w:w="1794" w:type="dxa"/>
            <w:vMerge w:val="restart"/>
            <w:shd w:val="clear" w:color="auto" w:fill="auto"/>
            <w:vAlign w:val="center"/>
          </w:tcPr>
          <w:p w14:paraId="02F6B4F6" w14:textId="3481BD24" w:rsidR="00AE5FB0" w:rsidRPr="00830250" w:rsidRDefault="00AE5FB0" w:rsidP="00AE3F12">
            <w:pPr>
              <w:pStyle w:val="TAL"/>
            </w:pPr>
            <w:r w:rsidRPr="00830250">
              <w:t>CSI-RS</w:t>
            </w:r>
            <w:r w:rsidR="008D0E0E" w:rsidRPr="00830250">
              <w:t xml:space="preserve"> </w:t>
            </w:r>
            <w:r w:rsidRPr="00830250">
              <w:t>for</w:t>
            </w:r>
            <w:r w:rsidR="008D0E0E" w:rsidRPr="00830250">
              <w:t xml:space="preserve"> </w:t>
            </w:r>
            <w:r w:rsidRPr="00830250">
              <w:t>tracking</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88FF8F" w14:textId="422458ED" w:rsidR="00AE5FB0" w:rsidRPr="00830250" w:rsidRDefault="00AE5FB0" w:rsidP="00AE3F12">
            <w:pPr>
              <w:pStyle w:val="TAL"/>
            </w:pPr>
            <w:r w:rsidRPr="00830250">
              <w:t>First</w:t>
            </w:r>
            <w:r w:rsidR="008D0E0E" w:rsidRPr="00830250">
              <w:t xml:space="preserve"> </w:t>
            </w:r>
            <w:r w:rsidRPr="00830250">
              <w:t>subcarrier</w:t>
            </w:r>
            <w:r w:rsidR="008D0E0E" w:rsidRPr="00830250">
              <w:t xml:space="preserve"> </w:t>
            </w:r>
            <w:r w:rsidRPr="00830250">
              <w:t>index</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BC0E1A7"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19D7FD6" w14:textId="5F29BAB4" w:rsidR="00AE5FB0" w:rsidRPr="00830250" w:rsidRDefault="00AE5FB0" w:rsidP="00AE3F12">
            <w:pPr>
              <w:pStyle w:val="TAC"/>
            </w:pPr>
            <w:r w:rsidRPr="00830250">
              <w:t>k</w:t>
            </w:r>
            <w:r w:rsidRPr="00830250">
              <w:rPr>
                <w:vertAlign w:val="subscript"/>
              </w:rPr>
              <w:t>0</w:t>
            </w:r>
            <w:r w:rsidRPr="00830250">
              <w:t>=0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2639B986" w14:textId="77777777" w:rsidTr="008D0E0E">
        <w:trPr>
          <w:jc w:val="center"/>
        </w:trPr>
        <w:tc>
          <w:tcPr>
            <w:tcW w:w="1794" w:type="dxa"/>
            <w:vMerge/>
            <w:shd w:val="clear" w:color="auto" w:fill="auto"/>
            <w:vAlign w:val="center"/>
          </w:tcPr>
          <w:p w14:paraId="40F0653E"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68CED8" w14:textId="67848E17" w:rsidR="00AE5FB0" w:rsidRPr="00830250" w:rsidRDefault="00AE5FB0" w:rsidP="00AE3F12">
            <w:pPr>
              <w:pStyle w:val="TAL"/>
            </w:pPr>
            <w:r w:rsidRPr="00830250">
              <w:t>First</w:t>
            </w:r>
            <w:r w:rsidR="008D0E0E" w:rsidRPr="00830250">
              <w:t xml:space="preserve"> </w:t>
            </w:r>
            <w:r w:rsidRPr="00830250">
              <w:t>OFDM</w:t>
            </w:r>
            <w:r w:rsidR="008D0E0E" w:rsidRPr="00830250">
              <w:t xml:space="preserve"> </w:t>
            </w:r>
            <w:r w:rsidRPr="00830250">
              <w:t>symbol</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CD40DB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E1EBF68" w14:textId="19EB5663" w:rsidR="00AE5FB0" w:rsidRPr="00830250" w:rsidRDefault="008D0E0E" w:rsidP="00AE3F12">
            <w:pPr>
              <w:pStyle w:val="TAC"/>
            </w:pPr>
            <w:r w:rsidRPr="00830250">
              <w:t xml:space="preserve"> </w:t>
            </w:r>
            <w:r w:rsidR="00AE5FB0" w:rsidRPr="00830250">
              <w:t>l</w:t>
            </w:r>
            <w:r w:rsidR="00AE5FB0" w:rsidRPr="00830250">
              <w:rPr>
                <w:vertAlign w:val="subscript"/>
              </w:rPr>
              <w:t>0</w:t>
            </w:r>
            <w:r w:rsidRPr="00830250">
              <w:t xml:space="preserve"> </w:t>
            </w:r>
            <w:r w:rsidR="00AE5FB0" w:rsidRPr="00830250">
              <w:t>=</w:t>
            </w:r>
            <w:r w:rsidRPr="00830250">
              <w:t xml:space="preserve"> </w:t>
            </w:r>
            <w:r w:rsidR="00AE5FB0" w:rsidRPr="00830250">
              <w:t>6</w:t>
            </w:r>
            <w:r w:rsidRPr="00830250">
              <w:t xml:space="preserve"> </w:t>
            </w:r>
            <w:r w:rsidR="00AE5FB0" w:rsidRPr="00830250">
              <w:t>for</w:t>
            </w:r>
            <w:r w:rsidRPr="00830250">
              <w:t xml:space="preserve"> </w:t>
            </w:r>
            <w:r w:rsidR="00AE5FB0" w:rsidRPr="00830250">
              <w:t>CSI-RS</w:t>
            </w:r>
            <w:r w:rsidRPr="00830250">
              <w:t xml:space="preserve"> </w:t>
            </w:r>
            <w:r w:rsidR="00AE5FB0" w:rsidRPr="00830250">
              <w:t>resource</w:t>
            </w:r>
            <w:r w:rsidRPr="00830250">
              <w:t xml:space="preserve"> </w:t>
            </w:r>
            <w:r w:rsidR="00AE5FB0" w:rsidRPr="00830250">
              <w:t>1</w:t>
            </w:r>
            <w:r w:rsidRPr="00830250">
              <w:t xml:space="preserve"> </w:t>
            </w:r>
            <w:r w:rsidR="00AE5FB0" w:rsidRPr="00830250">
              <w:t>and</w:t>
            </w:r>
            <w:r w:rsidRPr="00830250">
              <w:t xml:space="preserve"> </w:t>
            </w:r>
            <w:r w:rsidR="00AE5FB0" w:rsidRPr="00830250">
              <w:t>3</w:t>
            </w:r>
          </w:p>
          <w:p w14:paraId="3CA1CCC7" w14:textId="546ACB3A" w:rsidR="00AE5FB0" w:rsidRPr="00830250" w:rsidRDefault="00AE5FB0" w:rsidP="00AE3F12">
            <w:pPr>
              <w:pStyle w:val="TAC"/>
            </w:pPr>
            <w:r w:rsidRPr="00830250">
              <w:t>l</w:t>
            </w:r>
            <w:r w:rsidRPr="00830250">
              <w:rPr>
                <w:vertAlign w:val="subscript"/>
              </w:rPr>
              <w:t>0</w:t>
            </w:r>
            <w:r w:rsidR="008D0E0E" w:rsidRPr="00830250">
              <w:t xml:space="preserve"> </w:t>
            </w:r>
            <w:r w:rsidRPr="00830250">
              <w:t>=</w:t>
            </w:r>
            <w:r w:rsidR="008D0E0E" w:rsidRPr="00830250">
              <w:t xml:space="preserve"> </w:t>
            </w:r>
            <w:r w:rsidRPr="00830250">
              <w:t>10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2</w:t>
            </w:r>
            <w:r w:rsidR="008D0E0E" w:rsidRPr="00830250">
              <w:t xml:space="preserve"> </w:t>
            </w:r>
            <w:r w:rsidRPr="00830250">
              <w:t>and</w:t>
            </w:r>
            <w:r w:rsidR="008D0E0E" w:rsidRPr="00830250">
              <w:t xml:space="preserve"> </w:t>
            </w:r>
            <w:r w:rsidRPr="00830250">
              <w:t>4</w:t>
            </w:r>
          </w:p>
        </w:tc>
      </w:tr>
      <w:tr w:rsidR="00AE5FB0" w:rsidRPr="00830250" w14:paraId="330D1D99" w14:textId="77777777" w:rsidTr="008D0E0E">
        <w:trPr>
          <w:jc w:val="center"/>
        </w:trPr>
        <w:tc>
          <w:tcPr>
            <w:tcW w:w="1794" w:type="dxa"/>
            <w:vMerge/>
            <w:shd w:val="clear" w:color="auto" w:fill="auto"/>
            <w:vAlign w:val="center"/>
          </w:tcPr>
          <w:p w14:paraId="0F8F0B3F"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AF20E3" w14:textId="126030EA"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CSI-RS</w:t>
            </w:r>
            <w:r w:rsidR="008D0E0E" w:rsidRPr="00830250">
              <w:t xml:space="preserve"> </w:t>
            </w:r>
            <w:r w:rsidRPr="00830250">
              <w:t>ports</w:t>
            </w:r>
            <w:r w:rsidR="008D0E0E" w:rsidRPr="00830250">
              <w:t xml:space="preserve"> </w:t>
            </w:r>
            <w:r w:rsidRPr="00830250">
              <w:t>(X)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28D9CBA"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DC25393" w14:textId="641867BA" w:rsidR="00AE5FB0" w:rsidRPr="00830250" w:rsidRDefault="00AE5FB0" w:rsidP="00AE3F12">
            <w:pPr>
              <w:pStyle w:val="TAC"/>
            </w:pPr>
            <w:r w:rsidRPr="00830250">
              <w:t>1</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24769ABE" w14:textId="77777777" w:rsidTr="008D0E0E">
        <w:trPr>
          <w:jc w:val="center"/>
        </w:trPr>
        <w:tc>
          <w:tcPr>
            <w:tcW w:w="1794" w:type="dxa"/>
            <w:vMerge/>
            <w:shd w:val="clear" w:color="auto" w:fill="auto"/>
            <w:vAlign w:val="center"/>
          </w:tcPr>
          <w:p w14:paraId="19353F5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CBAE65" w14:textId="78862255" w:rsidR="00AE5FB0" w:rsidRPr="00830250" w:rsidRDefault="00AE5FB0" w:rsidP="00AE3F12">
            <w:pPr>
              <w:pStyle w:val="TAL"/>
            </w:pPr>
            <w:r w:rsidRPr="00830250">
              <w:t>CDM</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2EE1E99"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418BF7A" w14:textId="0EEFE00D" w:rsidR="00AE5FB0" w:rsidRPr="00830250" w:rsidRDefault="00AE5FB0" w:rsidP="00AE3F12">
            <w:pPr>
              <w:pStyle w:val="TAC"/>
            </w:pPr>
            <w:r w:rsidRPr="00830250">
              <w:t>'No</w:t>
            </w:r>
            <w:r w:rsidR="008D0E0E" w:rsidRPr="00830250">
              <w:t xml:space="preserve"> </w:t>
            </w:r>
            <w:r w:rsidRPr="00830250">
              <w:t>CDM</w:t>
            </w:r>
            <w:r w:rsidR="0002370F" w:rsidRPr="00830250">
              <w:t>'</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750F06E8" w14:textId="77777777" w:rsidTr="008D0E0E">
        <w:trPr>
          <w:jc w:val="center"/>
        </w:trPr>
        <w:tc>
          <w:tcPr>
            <w:tcW w:w="1794" w:type="dxa"/>
            <w:vMerge/>
            <w:shd w:val="clear" w:color="auto" w:fill="auto"/>
            <w:vAlign w:val="center"/>
          </w:tcPr>
          <w:p w14:paraId="751B2251"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007F94" w14:textId="0D407588" w:rsidR="00AE5FB0" w:rsidRPr="00830250" w:rsidRDefault="00AE5FB0" w:rsidP="00AE3F12">
            <w:pPr>
              <w:pStyle w:val="TAL"/>
            </w:pPr>
            <w:r w:rsidRPr="00830250">
              <w:t>Density</w:t>
            </w:r>
            <w:r w:rsidR="008D0E0E" w:rsidRPr="00830250">
              <w:t xml:space="preserve"> </w:t>
            </w:r>
            <w:r w:rsidRPr="00830250">
              <w:t>(ρ)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72B17E0"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B3FAE51" w14:textId="486D8B94" w:rsidR="00AE5FB0" w:rsidRPr="00830250" w:rsidRDefault="00AE5FB0" w:rsidP="00AE3F12">
            <w:pPr>
              <w:pStyle w:val="TAC"/>
            </w:pPr>
            <w:r w:rsidRPr="00830250">
              <w:t>3</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1C6A42C1" w14:textId="77777777" w:rsidTr="008D0E0E">
        <w:trPr>
          <w:jc w:val="center"/>
        </w:trPr>
        <w:tc>
          <w:tcPr>
            <w:tcW w:w="1794" w:type="dxa"/>
            <w:vMerge/>
            <w:shd w:val="clear" w:color="auto" w:fill="auto"/>
            <w:vAlign w:val="center"/>
          </w:tcPr>
          <w:p w14:paraId="5C88D5EF"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842225" w14:textId="1A69726D" w:rsidR="00AE5FB0" w:rsidRPr="00830250" w:rsidRDefault="00AE5FB0" w:rsidP="00AE3F12">
            <w:pPr>
              <w:pStyle w:val="TAL"/>
            </w:pPr>
            <w:r w:rsidRPr="00830250">
              <w:t>CSI-RS</w:t>
            </w:r>
            <w:r w:rsidR="008D0E0E" w:rsidRPr="00830250">
              <w:t xml:space="preserve"> </w:t>
            </w:r>
            <w:r w:rsidRPr="00830250">
              <w:t>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01EA3A2" w14:textId="77777777" w:rsidR="00AE5FB0" w:rsidRPr="00830250" w:rsidRDefault="00AE5FB0" w:rsidP="00AE3F12">
            <w:pPr>
              <w:pStyle w:val="TAC"/>
            </w:pPr>
            <w:r w:rsidRPr="00830250">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2784E8D" w14:textId="23271500"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r w:rsidR="008D0E0E" w:rsidRPr="00830250">
              <w:t xml:space="preserve"> </w:t>
            </w:r>
            <w:r w:rsidRPr="00830250">
              <w:t>20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1,2,3,4</w:t>
            </w:r>
          </w:p>
        </w:tc>
      </w:tr>
      <w:tr w:rsidR="00AE5FB0" w:rsidRPr="00830250" w14:paraId="14FABF69" w14:textId="77777777" w:rsidTr="008D0E0E">
        <w:trPr>
          <w:jc w:val="center"/>
        </w:trPr>
        <w:tc>
          <w:tcPr>
            <w:tcW w:w="1794" w:type="dxa"/>
            <w:vMerge/>
            <w:shd w:val="clear" w:color="auto" w:fill="auto"/>
            <w:vAlign w:val="center"/>
          </w:tcPr>
          <w:p w14:paraId="338F9D30"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8E0152" w14:textId="750509DF" w:rsidR="00AE5FB0" w:rsidRPr="00830250" w:rsidRDefault="00AE5FB0" w:rsidP="00AE3F12">
            <w:pPr>
              <w:pStyle w:val="TAL"/>
            </w:pPr>
            <w:r w:rsidRPr="00830250">
              <w:t>CSI-RS</w:t>
            </w:r>
            <w:r w:rsidR="008D0E0E" w:rsidRPr="00830250">
              <w:t xml:space="preserve"> </w:t>
            </w:r>
            <w:r w:rsidRPr="00830250">
              <w:t>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DD57A30" w14:textId="77777777" w:rsidR="00AE5FB0" w:rsidRPr="00830250" w:rsidRDefault="00AE5FB0" w:rsidP="00AE3F12">
            <w:pPr>
              <w:pStyle w:val="TAC"/>
            </w:pPr>
            <w:r w:rsidRPr="00830250">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1BD3D48" w14:textId="44B4153F"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p>
          <w:p w14:paraId="63E4D5AF" w14:textId="0F3BC5DC" w:rsidR="00AE5FB0" w:rsidRPr="00830250" w:rsidRDefault="00AE5FB0" w:rsidP="00AE3F12">
            <w:pPr>
              <w:pStyle w:val="TAC"/>
            </w:pPr>
            <w:r w:rsidRPr="00830250">
              <w:t>10</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1</w:t>
            </w:r>
            <w:r w:rsidR="008D0E0E" w:rsidRPr="00830250">
              <w:t xml:space="preserve"> </w:t>
            </w:r>
            <w:r w:rsidRPr="00830250">
              <w:t>and</w:t>
            </w:r>
            <w:r w:rsidR="008D0E0E" w:rsidRPr="00830250">
              <w:t xml:space="preserve"> </w:t>
            </w:r>
            <w:r w:rsidRPr="00830250">
              <w:t>2</w:t>
            </w:r>
          </w:p>
          <w:p w14:paraId="5CE6954E" w14:textId="6750FEDA" w:rsidR="00AE5FB0" w:rsidRPr="00830250" w:rsidRDefault="00AE5FB0" w:rsidP="00AE3F12">
            <w:pPr>
              <w:pStyle w:val="TAC"/>
            </w:pPr>
            <w:r w:rsidRPr="00830250">
              <w:t>11</w:t>
            </w:r>
            <w:r w:rsidR="008D0E0E" w:rsidRPr="00830250">
              <w:t xml:space="preserve"> </w:t>
            </w:r>
            <w:r w:rsidRPr="00830250">
              <w:t>for</w:t>
            </w:r>
            <w:r w:rsidR="008D0E0E" w:rsidRPr="00830250">
              <w:t xml:space="preserve"> </w:t>
            </w:r>
            <w:r w:rsidRPr="00830250">
              <w:t>CSI-RS</w:t>
            </w:r>
            <w:r w:rsidR="008D0E0E" w:rsidRPr="00830250">
              <w:t xml:space="preserve"> </w:t>
            </w:r>
            <w:r w:rsidRPr="00830250">
              <w:t>resource</w:t>
            </w:r>
            <w:r w:rsidR="008D0E0E" w:rsidRPr="00830250">
              <w:t xml:space="preserve"> </w:t>
            </w:r>
            <w:r w:rsidRPr="00830250">
              <w:t>3</w:t>
            </w:r>
            <w:r w:rsidR="008D0E0E" w:rsidRPr="00830250">
              <w:t xml:space="preserve"> </w:t>
            </w:r>
            <w:r w:rsidRPr="00830250">
              <w:t>and</w:t>
            </w:r>
            <w:r w:rsidR="008D0E0E" w:rsidRPr="00830250">
              <w:t xml:space="preserve"> </w:t>
            </w:r>
            <w:r w:rsidRPr="00830250">
              <w:t>4</w:t>
            </w:r>
          </w:p>
        </w:tc>
      </w:tr>
      <w:tr w:rsidR="00AE5FB0" w:rsidRPr="00830250" w14:paraId="00F2498D" w14:textId="77777777" w:rsidTr="008D0E0E">
        <w:trPr>
          <w:jc w:val="center"/>
        </w:trPr>
        <w:tc>
          <w:tcPr>
            <w:tcW w:w="1794" w:type="dxa"/>
            <w:vMerge/>
            <w:shd w:val="clear" w:color="auto" w:fill="auto"/>
            <w:vAlign w:val="center"/>
          </w:tcPr>
          <w:p w14:paraId="728DCC19"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DBDAAF" w14:textId="2B2A8AA5" w:rsidR="00AE5FB0" w:rsidRPr="00830250" w:rsidRDefault="00AE5FB0" w:rsidP="00AE3F12">
            <w:pPr>
              <w:pStyle w:val="TAL"/>
            </w:pPr>
            <w:r w:rsidRPr="00830250">
              <w:t>Frequency</w:t>
            </w:r>
            <w:r w:rsidR="008D0E0E" w:rsidRPr="00830250">
              <w:t xml:space="preserve"> </w:t>
            </w:r>
            <w:r w:rsidRPr="00830250">
              <w:t>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61524D"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D9F2EEF" w14:textId="7544C7B1" w:rsidR="00AE5FB0" w:rsidRPr="00830250" w:rsidRDefault="00AE5FB0" w:rsidP="00AE3F12">
            <w:pPr>
              <w:pStyle w:val="TAC"/>
            </w:pPr>
            <w:r w:rsidRPr="00830250">
              <w:t>Start</w:t>
            </w:r>
            <w:r w:rsidR="008D0E0E" w:rsidRPr="00830250">
              <w:t xml:space="preserve"> </w:t>
            </w:r>
            <w:r w:rsidRPr="00830250">
              <w:t>PRB</w:t>
            </w:r>
            <w:r w:rsidR="008D0E0E" w:rsidRPr="00830250">
              <w:t xml:space="preserve"> </w:t>
            </w:r>
            <w:r w:rsidRPr="00830250">
              <w:t>0</w:t>
            </w:r>
          </w:p>
          <w:p w14:paraId="6ED8744B" w14:textId="4896F23E" w:rsidR="00AE5FB0" w:rsidRPr="00830250" w:rsidRDefault="00AE5FB0" w:rsidP="00AE3F12">
            <w:pPr>
              <w:pStyle w:val="TAC"/>
            </w:pPr>
            <w:r w:rsidRPr="00830250">
              <w:t>Number</w:t>
            </w:r>
            <w:r w:rsidR="008D0E0E" w:rsidRPr="00830250">
              <w:t xml:space="preserve"> </w:t>
            </w:r>
            <w:r w:rsidRPr="00830250">
              <w:t>of</w:t>
            </w:r>
            <w:r w:rsidR="008D0E0E" w:rsidRPr="00830250">
              <w:t xml:space="preserve"> </w:t>
            </w:r>
            <w:r w:rsidRPr="00830250">
              <w:t>PRB</w:t>
            </w:r>
            <w:r w:rsidR="008D0E0E" w:rsidRPr="00830250">
              <w:t xml:space="preserve"> </w:t>
            </w:r>
            <w:r w:rsidRPr="00830250">
              <w:t>=</w:t>
            </w:r>
            <w:r w:rsidR="008D0E0E" w:rsidRPr="00830250">
              <w:t xml:space="preserve"> </w:t>
            </w:r>
            <w:r w:rsidRPr="00830250">
              <w:t>ceil(BWP</w:t>
            </w:r>
            <w:r w:rsidR="008D0E0E" w:rsidRPr="00830250">
              <w:t xml:space="preserve"> </w:t>
            </w:r>
            <w:r w:rsidRPr="00830250">
              <w:t>size/4)*4</w:t>
            </w:r>
          </w:p>
        </w:tc>
      </w:tr>
      <w:tr w:rsidR="00AE5FB0" w:rsidRPr="00830250" w14:paraId="5D228A96" w14:textId="77777777" w:rsidTr="008D0E0E">
        <w:trPr>
          <w:jc w:val="center"/>
        </w:trPr>
        <w:tc>
          <w:tcPr>
            <w:tcW w:w="1794" w:type="dxa"/>
            <w:vMerge/>
            <w:shd w:val="clear" w:color="auto" w:fill="auto"/>
            <w:vAlign w:val="center"/>
          </w:tcPr>
          <w:p w14:paraId="69FC53B4"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24040D" w14:textId="3A38859C" w:rsidR="00AE5FB0" w:rsidRPr="00830250" w:rsidRDefault="00AE5FB0" w:rsidP="00AE3F12">
            <w:pPr>
              <w:pStyle w:val="TAL"/>
            </w:pPr>
            <w:r w:rsidRPr="00830250">
              <w:t>QCL</w:t>
            </w:r>
            <w:r w:rsidR="008D0E0E" w:rsidRPr="00830250">
              <w:t xml:space="preserve"> </w:t>
            </w:r>
            <w:r w:rsidRPr="00830250">
              <w:t>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0BC15A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A969016" w14:textId="04439E32" w:rsidR="00AE5FB0" w:rsidRPr="00830250" w:rsidRDefault="00AE5FB0" w:rsidP="00AE3F12">
            <w:pPr>
              <w:pStyle w:val="TAC"/>
            </w:pPr>
            <w:r w:rsidRPr="00830250">
              <w:t>TCI</w:t>
            </w:r>
            <w:r w:rsidR="008D0E0E" w:rsidRPr="00830250">
              <w:t xml:space="preserve"> </w:t>
            </w:r>
            <w:r w:rsidRPr="00830250">
              <w:t>state</w:t>
            </w:r>
            <w:r w:rsidR="008D0E0E" w:rsidRPr="00830250">
              <w:t xml:space="preserve"> </w:t>
            </w:r>
            <w:r w:rsidRPr="00830250">
              <w:t>#0</w:t>
            </w:r>
          </w:p>
        </w:tc>
      </w:tr>
      <w:tr w:rsidR="00AE5FB0" w:rsidRPr="00830250" w14:paraId="6737DC47" w14:textId="77777777" w:rsidTr="008D0E0E">
        <w:trPr>
          <w:jc w:val="center"/>
        </w:trPr>
        <w:tc>
          <w:tcPr>
            <w:tcW w:w="1794" w:type="dxa"/>
            <w:vMerge w:val="restart"/>
            <w:shd w:val="clear" w:color="auto" w:fill="auto"/>
            <w:vAlign w:val="center"/>
          </w:tcPr>
          <w:p w14:paraId="112B7A3B" w14:textId="534D34EF" w:rsidR="00AE5FB0" w:rsidRPr="00830250" w:rsidRDefault="00AE5FB0" w:rsidP="00AE3F12">
            <w:pPr>
              <w:pStyle w:val="TAL"/>
            </w:pPr>
            <w:r w:rsidRPr="00830250">
              <w:t>NZP</w:t>
            </w:r>
            <w:r w:rsidR="008D0E0E" w:rsidRPr="00830250">
              <w:t xml:space="preserve"> </w:t>
            </w:r>
            <w:r w:rsidRPr="00830250">
              <w:t>CSI-RS</w:t>
            </w:r>
            <w:r w:rsidR="008D0E0E" w:rsidRPr="00830250">
              <w:t xml:space="preserve"> </w:t>
            </w:r>
            <w:r w:rsidRPr="00830250">
              <w:t>for</w:t>
            </w:r>
            <w:r w:rsidR="008D0E0E" w:rsidRPr="00830250">
              <w:t xml:space="preserve"> </w:t>
            </w:r>
            <w:r w:rsidRPr="00830250">
              <w:t>CSI</w:t>
            </w:r>
            <w:r w:rsidR="008D0E0E" w:rsidRPr="00830250">
              <w:t xml:space="preserve"> </w:t>
            </w:r>
            <w:r w:rsidRPr="00830250">
              <w:t>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FCE5D3" w14:textId="10FEB16C" w:rsidR="00AE5FB0" w:rsidRPr="00830250" w:rsidRDefault="00AE5FB0" w:rsidP="00AE3F12">
            <w:pPr>
              <w:pStyle w:val="TAL"/>
            </w:pPr>
            <w:r w:rsidRPr="00830250">
              <w:rPr>
                <w:rFonts w:hint="eastAsia"/>
              </w:rPr>
              <w:t>R</w:t>
            </w:r>
            <w:r w:rsidRPr="00830250">
              <w:t>ow</w:t>
            </w:r>
            <w:r w:rsidR="008D0E0E" w:rsidRPr="00830250">
              <w:t xml:space="preserve"> </w:t>
            </w:r>
            <w:r w:rsidRPr="00830250">
              <w:t>index</w:t>
            </w:r>
            <w:r w:rsidR="008D0E0E" w:rsidRPr="00830250">
              <w:t xml:space="preserve"> </w:t>
            </w:r>
            <w:r w:rsidRPr="00830250">
              <w:t>(Note</w:t>
            </w:r>
            <w:r w:rsidR="008D0E0E" w:rsidRPr="00830250">
              <w:t xml:space="preserve"> </w:t>
            </w:r>
            <w:r w:rsidRPr="00830250">
              <w:t>3</w:t>
            </w:r>
            <w:r w:rsidRPr="00830250">
              <w:rPr>
                <w:vertAlign w:val="superscript"/>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009B8ED"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0083DCE" w14:textId="153D7983" w:rsidR="00AE5FB0" w:rsidRPr="00830250" w:rsidRDefault="00AE5FB0" w:rsidP="00AE3F12">
            <w:pPr>
              <w:pStyle w:val="TAC"/>
            </w:pPr>
            <w:r w:rsidRPr="00830250">
              <w:rPr>
                <w:rFonts w:hint="eastAsia"/>
              </w:rPr>
              <w:t>3</w:t>
            </w:r>
            <w:r w:rsidR="008D0E0E" w:rsidRPr="00830250">
              <w:t xml:space="preserve"> </w:t>
            </w:r>
            <w:r w:rsidRPr="00830250">
              <w:t>for</w:t>
            </w:r>
            <w:r w:rsidR="008D0E0E" w:rsidRPr="00830250">
              <w:t xml:space="preserve"> </w:t>
            </w:r>
            <w:r w:rsidRPr="00830250">
              <w:t>2</w:t>
            </w:r>
            <w:r w:rsidR="008D0E0E" w:rsidRPr="00830250">
              <w:t xml:space="preserve"> </w:t>
            </w:r>
            <w:r w:rsidRPr="00830250">
              <w:t>CSI-RS</w:t>
            </w:r>
            <w:r w:rsidR="008D0E0E" w:rsidRPr="00830250">
              <w:t xml:space="preserve"> </w:t>
            </w:r>
            <w:r w:rsidRPr="00830250">
              <w:t>ports</w:t>
            </w:r>
            <w:r w:rsidR="008D0E0E" w:rsidRPr="00830250">
              <w:t xml:space="preserve"> </w:t>
            </w:r>
            <w:r w:rsidRPr="00830250">
              <w:t>and</w:t>
            </w:r>
            <w:r w:rsidR="008D0E0E" w:rsidRPr="00830250">
              <w:t xml:space="preserve"> </w:t>
            </w:r>
            <w:r w:rsidRPr="00830250">
              <w:t>5</w:t>
            </w:r>
            <w:r w:rsidR="008D0E0E" w:rsidRPr="00830250">
              <w:t xml:space="preserve"> </w:t>
            </w:r>
            <w:r w:rsidRPr="00830250">
              <w:t>for</w:t>
            </w:r>
            <w:r w:rsidR="008D0E0E" w:rsidRPr="00830250">
              <w:t xml:space="preserve"> </w:t>
            </w:r>
            <w:r w:rsidRPr="00830250">
              <w:t>4</w:t>
            </w:r>
            <w:r w:rsidR="008D0E0E" w:rsidRPr="00830250">
              <w:t xml:space="preserve"> </w:t>
            </w:r>
            <w:r w:rsidRPr="00830250">
              <w:t>CSI-RS</w:t>
            </w:r>
            <w:r w:rsidR="008D0E0E" w:rsidRPr="00830250">
              <w:t xml:space="preserve"> </w:t>
            </w:r>
            <w:r w:rsidRPr="00830250">
              <w:t>ports</w:t>
            </w:r>
          </w:p>
        </w:tc>
      </w:tr>
      <w:tr w:rsidR="00AE5FB0" w:rsidRPr="00830250" w14:paraId="69A61CE6" w14:textId="77777777" w:rsidTr="008D0E0E">
        <w:trPr>
          <w:jc w:val="center"/>
        </w:trPr>
        <w:tc>
          <w:tcPr>
            <w:tcW w:w="1794" w:type="dxa"/>
            <w:vMerge/>
            <w:shd w:val="clear" w:color="auto" w:fill="auto"/>
            <w:vAlign w:val="center"/>
          </w:tcPr>
          <w:p w14:paraId="650A84D4"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96AE94" w14:textId="794282CB" w:rsidR="00AE5FB0" w:rsidRPr="00830250" w:rsidRDefault="00AE5FB0" w:rsidP="00AE3F12">
            <w:pPr>
              <w:pStyle w:val="TAL"/>
            </w:pPr>
            <w:r w:rsidRPr="00830250">
              <w:t>First</w:t>
            </w:r>
            <w:r w:rsidR="008D0E0E" w:rsidRPr="00830250">
              <w:t xml:space="preserve"> </w:t>
            </w:r>
            <w:r w:rsidRPr="00830250">
              <w:t>subcarrier</w:t>
            </w:r>
            <w:r w:rsidR="008D0E0E" w:rsidRPr="00830250">
              <w:t xml:space="preserve"> </w:t>
            </w:r>
            <w:r w:rsidRPr="00830250">
              <w:t>index</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B43D6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7A3955E" w14:textId="08E4673B" w:rsidR="00AE5FB0" w:rsidRPr="00830250" w:rsidRDefault="00AE5FB0" w:rsidP="00AE3F12">
            <w:pPr>
              <w:pStyle w:val="TAC"/>
            </w:pPr>
            <w:r w:rsidRPr="00830250">
              <w:t>k</w:t>
            </w:r>
            <w:r w:rsidRPr="00830250">
              <w:rPr>
                <w:vertAlign w:val="subscript"/>
              </w:rPr>
              <w:t>0</w:t>
            </w:r>
            <w:r w:rsidR="008D0E0E" w:rsidRPr="00830250">
              <w:rPr>
                <w:vertAlign w:val="subscript"/>
              </w:rPr>
              <w:t xml:space="preserve"> </w:t>
            </w:r>
            <w:r w:rsidRPr="00830250">
              <w:t>=</w:t>
            </w:r>
            <w:r w:rsidR="008D0E0E" w:rsidRPr="00830250">
              <w:t xml:space="preserve"> </w:t>
            </w:r>
            <w:r w:rsidRPr="00830250">
              <w:t>0</w:t>
            </w:r>
          </w:p>
        </w:tc>
      </w:tr>
      <w:tr w:rsidR="00AE5FB0" w:rsidRPr="00830250" w14:paraId="610FE938" w14:textId="77777777" w:rsidTr="008D0E0E">
        <w:trPr>
          <w:jc w:val="center"/>
        </w:trPr>
        <w:tc>
          <w:tcPr>
            <w:tcW w:w="1794" w:type="dxa"/>
            <w:vMerge/>
            <w:shd w:val="clear" w:color="auto" w:fill="auto"/>
            <w:vAlign w:val="center"/>
          </w:tcPr>
          <w:p w14:paraId="24AF9705"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417121" w14:textId="7D28FBA1" w:rsidR="00AE5FB0" w:rsidRPr="00830250" w:rsidRDefault="00AE5FB0" w:rsidP="00AE3F12">
            <w:pPr>
              <w:pStyle w:val="TAL"/>
            </w:pPr>
            <w:r w:rsidRPr="00830250">
              <w:t>First</w:t>
            </w:r>
            <w:r w:rsidR="008D0E0E" w:rsidRPr="00830250">
              <w:t xml:space="preserve"> </w:t>
            </w:r>
            <w:r w:rsidRPr="00830250">
              <w:t>OFDM</w:t>
            </w:r>
            <w:r w:rsidR="008D0E0E" w:rsidRPr="00830250">
              <w:t xml:space="preserve"> </w:t>
            </w:r>
            <w:r w:rsidRPr="00830250">
              <w:t>symbol</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C9E08C9"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5C3BBFF" w14:textId="159C68C0" w:rsidR="00AE5FB0" w:rsidRPr="00830250" w:rsidRDefault="00AE5FB0" w:rsidP="00AE3F12">
            <w:pPr>
              <w:pStyle w:val="TAC"/>
            </w:pPr>
            <w:r w:rsidRPr="00830250">
              <w:t>l</w:t>
            </w:r>
            <w:r w:rsidRPr="00830250">
              <w:rPr>
                <w:vertAlign w:val="subscript"/>
              </w:rPr>
              <w:t>0</w:t>
            </w:r>
            <w:r w:rsidR="008D0E0E" w:rsidRPr="00830250">
              <w:t xml:space="preserve"> </w:t>
            </w:r>
            <w:r w:rsidRPr="00830250">
              <w:t>=</w:t>
            </w:r>
            <w:r w:rsidR="008D0E0E" w:rsidRPr="00830250">
              <w:t xml:space="preserve"> </w:t>
            </w:r>
            <w:r w:rsidRPr="00830250">
              <w:t>12</w:t>
            </w:r>
          </w:p>
        </w:tc>
      </w:tr>
      <w:tr w:rsidR="00AE5FB0" w:rsidRPr="00830250" w14:paraId="191171BD" w14:textId="77777777" w:rsidTr="008D0E0E">
        <w:trPr>
          <w:jc w:val="center"/>
        </w:trPr>
        <w:tc>
          <w:tcPr>
            <w:tcW w:w="1794" w:type="dxa"/>
            <w:vMerge/>
            <w:shd w:val="clear" w:color="auto" w:fill="auto"/>
            <w:vAlign w:val="center"/>
          </w:tcPr>
          <w:p w14:paraId="3A73036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565C22" w14:textId="521F3D37"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CSI-RS</w:t>
            </w:r>
            <w:r w:rsidR="008D0E0E" w:rsidRPr="00830250">
              <w:t xml:space="preserve"> </w:t>
            </w:r>
            <w:r w:rsidRPr="00830250">
              <w:t>ports</w:t>
            </w:r>
            <w:r w:rsidR="008D0E0E" w:rsidRPr="00830250">
              <w:t xml:space="preserve"> </w:t>
            </w:r>
            <w:r w:rsidRPr="00830250">
              <w:t>(X)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1197CC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9D41AB5" w14:textId="71396BEB" w:rsidR="00AE5FB0" w:rsidRPr="00830250" w:rsidRDefault="00AE5FB0" w:rsidP="00AE3F12">
            <w:pPr>
              <w:pStyle w:val="TAC"/>
            </w:pPr>
            <w:r w:rsidRPr="00830250">
              <w:t>Same</w:t>
            </w:r>
            <w:r w:rsidR="008D0E0E" w:rsidRPr="00830250">
              <w:t xml:space="preserve"> </w:t>
            </w:r>
            <w:r w:rsidRPr="00830250">
              <w:t>as</w:t>
            </w:r>
            <w:r w:rsidR="008D0E0E" w:rsidRPr="00830250">
              <w:t xml:space="preserve"> </w:t>
            </w:r>
            <w:r w:rsidRPr="00830250">
              <w:t>number</w:t>
            </w:r>
            <w:r w:rsidR="008D0E0E" w:rsidRPr="00830250">
              <w:t xml:space="preserve"> </w:t>
            </w:r>
            <w:r w:rsidRPr="00830250">
              <w:t>of</w:t>
            </w:r>
            <w:r w:rsidR="008D0E0E" w:rsidRPr="00830250">
              <w:t xml:space="preserve"> </w:t>
            </w:r>
            <w:r w:rsidRPr="00830250">
              <w:t>transmit</w:t>
            </w:r>
            <w:r w:rsidR="008D0E0E" w:rsidRPr="00830250">
              <w:t xml:space="preserve"> </w:t>
            </w:r>
            <w:r w:rsidRPr="00830250">
              <w:t>antenna</w:t>
            </w:r>
          </w:p>
        </w:tc>
      </w:tr>
      <w:tr w:rsidR="00AE5FB0" w:rsidRPr="00830250" w14:paraId="151C6A8A" w14:textId="77777777" w:rsidTr="008D0E0E">
        <w:trPr>
          <w:jc w:val="center"/>
        </w:trPr>
        <w:tc>
          <w:tcPr>
            <w:tcW w:w="1794" w:type="dxa"/>
            <w:vMerge/>
            <w:shd w:val="clear" w:color="auto" w:fill="auto"/>
            <w:vAlign w:val="center"/>
          </w:tcPr>
          <w:p w14:paraId="4D452D49"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E72A40" w14:textId="436E74EE" w:rsidR="00AE5FB0" w:rsidRPr="00830250" w:rsidRDefault="00AE5FB0" w:rsidP="00AE3F12">
            <w:pPr>
              <w:pStyle w:val="TAL"/>
            </w:pPr>
            <w:r w:rsidRPr="00830250">
              <w:t>CDM</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C4CC63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85C4A33" w14:textId="0BDD2137" w:rsidR="00AE5FB0" w:rsidRPr="00830250" w:rsidRDefault="00AE5FB0" w:rsidP="00AE3F12">
            <w:pPr>
              <w:pStyle w:val="TAC"/>
            </w:pPr>
            <w:r w:rsidRPr="00830250">
              <w:t>'No</w:t>
            </w:r>
            <w:r w:rsidR="008D0E0E" w:rsidRPr="00830250">
              <w:t xml:space="preserve"> </w:t>
            </w:r>
            <w:r w:rsidRPr="00830250">
              <w:t>CDM'</w:t>
            </w:r>
            <w:r w:rsidR="008D0E0E" w:rsidRPr="00830250">
              <w:t xml:space="preserve"> </w:t>
            </w:r>
            <w:r w:rsidRPr="00830250">
              <w:t>for</w:t>
            </w:r>
            <w:r w:rsidR="008D0E0E" w:rsidRPr="00830250">
              <w:t xml:space="preserve"> </w:t>
            </w:r>
            <w:r w:rsidRPr="00830250">
              <w:t>1</w:t>
            </w:r>
            <w:r w:rsidR="008D0E0E" w:rsidRPr="00830250">
              <w:t xml:space="preserve"> </w:t>
            </w:r>
            <w:r w:rsidRPr="00830250">
              <w:t>transmit</w:t>
            </w:r>
            <w:r w:rsidR="008D0E0E" w:rsidRPr="00830250">
              <w:t xml:space="preserve"> </w:t>
            </w:r>
            <w:r w:rsidRPr="00830250">
              <w:t>antenna</w:t>
            </w:r>
          </w:p>
          <w:p w14:paraId="47975ECB" w14:textId="41F06263" w:rsidR="00AE5FB0" w:rsidRPr="00830250" w:rsidRDefault="00AE5FB0" w:rsidP="00AE3F12">
            <w:pPr>
              <w:pStyle w:val="TAC"/>
            </w:pPr>
            <w:r w:rsidRPr="00830250">
              <w:t>'</w:t>
            </w:r>
            <w:r w:rsidRPr="00830250">
              <w:rPr>
                <w:rFonts w:hint="eastAsia"/>
              </w:rPr>
              <w:t>FD-CDM2</w:t>
            </w:r>
            <w:r w:rsidRPr="00830250">
              <w:t>'</w:t>
            </w:r>
            <w:r w:rsidR="008D0E0E" w:rsidRPr="00830250">
              <w:rPr>
                <w:rFonts w:hint="eastAsia"/>
              </w:rPr>
              <w:t xml:space="preserve"> </w:t>
            </w:r>
            <w:r w:rsidRPr="00830250">
              <w:t>for</w:t>
            </w:r>
            <w:r w:rsidR="008D0E0E" w:rsidRPr="00830250">
              <w:t xml:space="preserve"> </w:t>
            </w:r>
            <w:r w:rsidRPr="00830250">
              <w:t>2</w:t>
            </w:r>
            <w:r w:rsidR="008D0E0E" w:rsidRPr="00830250">
              <w:t xml:space="preserve"> </w:t>
            </w:r>
            <w:r w:rsidRPr="00830250">
              <w:t>and</w:t>
            </w:r>
            <w:r w:rsidR="008D0E0E" w:rsidRPr="00830250">
              <w:t xml:space="preserve"> </w:t>
            </w:r>
            <w:r w:rsidRPr="00830250">
              <w:t>4</w:t>
            </w:r>
            <w:r w:rsidR="008D0E0E" w:rsidRPr="00830250">
              <w:t xml:space="preserve"> </w:t>
            </w:r>
            <w:r w:rsidRPr="00830250">
              <w:t>transmit</w:t>
            </w:r>
            <w:r w:rsidR="008D0E0E" w:rsidRPr="00830250">
              <w:t xml:space="preserve"> </w:t>
            </w:r>
            <w:r w:rsidRPr="00830250">
              <w:t>antenna</w:t>
            </w:r>
          </w:p>
        </w:tc>
      </w:tr>
      <w:tr w:rsidR="00AE5FB0" w:rsidRPr="00830250" w14:paraId="76507838" w14:textId="77777777" w:rsidTr="008D0E0E">
        <w:trPr>
          <w:jc w:val="center"/>
        </w:trPr>
        <w:tc>
          <w:tcPr>
            <w:tcW w:w="1794" w:type="dxa"/>
            <w:vMerge/>
            <w:shd w:val="clear" w:color="auto" w:fill="auto"/>
            <w:vAlign w:val="center"/>
          </w:tcPr>
          <w:p w14:paraId="7E2FECF9"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A2F92E" w14:textId="69FB1026" w:rsidR="00AE5FB0" w:rsidRPr="00830250" w:rsidRDefault="00AE5FB0" w:rsidP="00AE3F12">
            <w:pPr>
              <w:pStyle w:val="TAL"/>
            </w:pPr>
            <w:r w:rsidRPr="00830250">
              <w:t>Density</w:t>
            </w:r>
            <w:r w:rsidR="008D0E0E" w:rsidRPr="00830250">
              <w:t xml:space="preserve"> </w:t>
            </w:r>
            <w:r w:rsidRPr="00830250">
              <w:t>(ρ)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A3E22C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CC896DD" w14:textId="77777777" w:rsidR="00AE5FB0" w:rsidRPr="00830250" w:rsidRDefault="00AE5FB0" w:rsidP="00AE3F12">
            <w:pPr>
              <w:pStyle w:val="TAC"/>
            </w:pPr>
            <w:r w:rsidRPr="00830250">
              <w:t>1</w:t>
            </w:r>
          </w:p>
        </w:tc>
      </w:tr>
      <w:tr w:rsidR="00AE5FB0" w:rsidRPr="00830250" w14:paraId="58268228" w14:textId="77777777" w:rsidTr="008D0E0E">
        <w:trPr>
          <w:jc w:val="center"/>
        </w:trPr>
        <w:tc>
          <w:tcPr>
            <w:tcW w:w="1794" w:type="dxa"/>
            <w:vMerge/>
            <w:shd w:val="clear" w:color="auto" w:fill="auto"/>
            <w:vAlign w:val="center"/>
          </w:tcPr>
          <w:p w14:paraId="0820F7AE"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CA8116" w14:textId="332012DB" w:rsidR="00AE5FB0" w:rsidRPr="00830250" w:rsidRDefault="00AE5FB0" w:rsidP="00AE3F12">
            <w:pPr>
              <w:pStyle w:val="TAL"/>
            </w:pPr>
            <w:r w:rsidRPr="00830250">
              <w:t>CSI-RS</w:t>
            </w:r>
            <w:r w:rsidR="008D0E0E" w:rsidRPr="00830250">
              <w:t xml:space="preserve"> </w:t>
            </w:r>
            <w:r w:rsidRPr="00830250">
              <w:t>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AC70FA5"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1B00117" w14:textId="1D658E5F"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r w:rsidR="008D0E0E" w:rsidRPr="00830250">
              <w:t xml:space="preserve"> </w:t>
            </w:r>
            <w:r w:rsidRPr="00830250">
              <w:t>20</w:t>
            </w:r>
          </w:p>
        </w:tc>
      </w:tr>
      <w:tr w:rsidR="00AE5FB0" w:rsidRPr="00830250" w14:paraId="2BC9544A" w14:textId="77777777" w:rsidTr="008D0E0E">
        <w:trPr>
          <w:jc w:val="center"/>
        </w:trPr>
        <w:tc>
          <w:tcPr>
            <w:tcW w:w="1794" w:type="dxa"/>
            <w:vMerge/>
            <w:shd w:val="clear" w:color="auto" w:fill="auto"/>
            <w:vAlign w:val="center"/>
          </w:tcPr>
          <w:p w14:paraId="585C183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19E519" w14:textId="74CB83C9" w:rsidR="00AE5FB0" w:rsidRPr="00830250" w:rsidRDefault="00AE5FB0" w:rsidP="00AE3F12">
            <w:pPr>
              <w:pStyle w:val="TAL"/>
            </w:pPr>
            <w:r w:rsidRPr="00830250">
              <w:t>CSI-RS</w:t>
            </w:r>
            <w:r w:rsidR="008D0E0E" w:rsidRPr="00830250">
              <w:t xml:space="preserve"> </w:t>
            </w:r>
            <w:r w:rsidRPr="00830250">
              <w:t>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76D83B"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6523BB4" w14:textId="77777777" w:rsidR="00AE5FB0" w:rsidRPr="00830250" w:rsidRDefault="00AE5FB0" w:rsidP="00AE3F12">
            <w:pPr>
              <w:pStyle w:val="TAC"/>
            </w:pPr>
            <w:r w:rsidRPr="00830250">
              <w:t>0</w:t>
            </w:r>
          </w:p>
        </w:tc>
      </w:tr>
      <w:tr w:rsidR="00AE5FB0" w:rsidRPr="00830250" w14:paraId="437A553B" w14:textId="77777777" w:rsidTr="008D0E0E">
        <w:trPr>
          <w:jc w:val="center"/>
        </w:trPr>
        <w:tc>
          <w:tcPr>
            <w:tcW w:w="1794" w:type="dxa"/>
            <w:vMerge/>
            <w:shd w:val="clear" w:color="auto" w:fill="auto"/>
            <w:vAlign w:val="center"/>
          </w:tcPr>
          <w:p w14:paraId="65B363F0"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0DCBD9" w14:textId="0F08CF68" w:rsidR="00AE5FB0" w:rsidRPr="00830250" w:rsidRDefault="00AE5FB0" w:rsidP="00AE3F12">
            <w:pPr>
              <w:pStyle w:val="TAL"/>
            </w:pPr>
            <w:r w:rsidRPr="00830250">
              <w:t>Frequency</w:t>
            </w:r>
            <w:r w:rsidR="008D0E0E" w:rsidRPr="00830250">
              <w:t xml:space="preserve"> </w:t>
            </w:r>
            <w:r w:rsidRPr="00830250">
              <w:t>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2521F9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393DDCC" w14:textId="682E044C" w:rsidR="00AE5FB0" w:rsidRPr="00830250" w:rsidRDefault="00AE5FB0" w:rsidP="00AE3F12">
            <w:pPr>
              <w:pStyle w:val="TAC"/>
            </w:pPr>
            <w:r w:rsidRPr="00830250">
              <w:t>Start</w:t>
            </w:r>
            <w:r w:rsidR="008D0E0E" w:rsidRPr="00830250">
              <w:t xml:space="preserve"> </w:t>
            </w:r>
            <w:r w:rsidRPr="00830250">
              <w:t>PRB</w:t>
            </w:r>
            <w:r w:rsidR="008D0E0E" w:rsidRPr="00830250">
              <w:t xml:space="preserve"> </w:t>
            </w:r>
            <w:r w:rsidRPr="00830250">
              <w:t>0</w:t>
            </w:r>
          </w:p>
          <w:p w14:paraId="5AB09614" w14:textId="5DD92D88" w:rsidR="00AE5FB0" w:rsidRPr="00830250" w:rsidRDefault="00AE5FB0" w:rsidP="00AE3F12">
            <w:pPr>
              <w:pStyle w:val="TAC"/>
            </w:pPr>
            <w:r w:rsidRPr="00830250">
              <w:t>Number</w:t>
            </w:r>
            <w:r w:rsidR="008D0E0E" w:rsidRPr="00830250">
              <w:t xml:space="preserve"> </w:t>
            </w:r>
            <w:r w:rsidRPr="00830250">
              <w:t>of</w:t>
            </w:r>
            <w:r w:rsidR="008D0E0E" w:rsidRPr="00830250">
              <w:t xml:space="preserve"> </w:t>
            </w:r>
            <w:r w:rsidRPr="00830250">
              <w:t>PRB</w:t>
            </w:r>
            <w:r w:rsidR="008D0E0E" w:rsidRPr="00830250">
              <w:t xml:space="preserve"> </w:t>
            </w:r>
            <w:r w:rsidRPr="00830250">
              <w:t>=</w:t>
            </w:r>
            <w:r w:rsidR="008D0E0E" w:rsidRPr="00830250">
              <w:t xml:space="preserve"> </w:t>
            </w:r>
            <w:r w:rsidRPr="00830250">
              <w:t>ceil(BWP</w:t>
            </w:r>
            <w:r w:rsidR="008D0E0E" w:rsidRPr="00830250">
              <w:t xml:space="preserve"> </w:t>
            </w:r>
            <w:r w:rsidRPr="00830250">
              <w:t>size/4)*4</w:t>
            </w:r>
          </w:p>
        </w:tc>
      </w:tr>
      <w:tr w:rsidR="00AE5FB0" w:rsidRPr="00830250" w14:paraId="2AF3E47E" w14:textId="77777777" w:rsidTr="008D0E0E">
        <w:trPr>
          <w:jc w:val="center"/>
        </w:trPr>
        <w:tc>
          <w:tcPr>
            <w:tcW w:w="1794" w:type="dxa"/>
            <w:vMerge/>
            <w:shd w:val="clear" w:color="auto" w:fill="auto"/>
            <w:vAlign w:val="center"/>
          </w:tcPr>
          <w:p w14:paraId="47249BB7"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7688CE" w14:textId="00AA63E7" w:rsidR="00AE5FB0" w:rsidRPr="00830250" w:rsidRDefault="00AE5FB0" w:rsidP="00AE3F12">
            <w:pPr>
              <w:pStyle w:val="TAL"/>
            </w:pPr>
            <w:r w:rsidRPr="00830250">
              <w:t>QCL</w:t>
            </w:r>
            <w:r w:rsidR="008D0E0E" w:rsidRPr="00830250">
              <w:t xml:space="preserve"> </w:t>
            </w:r>
            <w:r w:rsidRPr="00830250">
              <w:t>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6B320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36C4084" w14:textId="79995ECE" w:rsidR="00AE5FB0" w:rsidRPr="00830250" w:rsidRDefault="00AE5FB0" w:rsidP="00AE3F12">
            <w:pPr>
              <w:pStyle w:val="TAC"/>
            </w:pPr>
            <w:r w:rsidRPr="00830250">
              <w:t>TCI</w:t>
            </w:r>
            <w:r w:rsidR="008D0E0E" w:rsidRPr="00830250">
              <w:t xml:space="preserve"> </w:t>
            </w:r>
            <w:r w:rsidRPr="00830250">
              <w:t>state</w:t>
            </w:r>
            <w:r w:rsidR="008D0E0E" w:rsidRPr="00830250">
              <w:t xml:space="preserve"> </w:t>
            </w:r>
            <w:r w:rsidRPr="00830250">
              <w:t>#</w:t>
            </w:r>
            <w:r w:rsidRPr="00830250">
              <w:rPr>
                <w:rFonts w:hint="eastAsia"/>
              </w:rPr>
              <w:t>1</w:t>
            </w:r>
          </w:p>
        </w:tc>
      </w:tr>
      <w:tr w:rsidR="00AE5FB0" w:rsidRPr="00830250" w14:paraId="6C507A91" w14:textId="77777777" w:rsidTr="008D0E0E">
        <w:trPr>
          <w:jc w:val="center"/>
        </w:trPr>
        <w:tc>
          <w:tcPr>
            <w:tcW w:w="1794" w:type="dxa"/>
            <w:vMerge w:val="restart"/>
            <w:shd w:val="clear" w:color="auto" w:fill="auto"/>
            <w:vAlign w:val="center"/>
          </w:tcPr>
          <w:p w14:paraId="699175C3" w14:textId="2D6E16AA" w:rsidR="00AE5FB0" w:rsidRPr="00830250" w:rsidRDefault="00AE5FB0" w:rsidP="00AE3F12">
            <w:pPr>
              <w:pStyle w:val="TAL"/>
            </w:pPr>
            <w:r w:rsidRPr="00830250">
              <w:t>ZP</w:t>
            </w:r>
            <w:r w:rsidR="008D0E0E" w:rsidRPr="00830250">
              <w:t xml:space="preserve"> </w:t>
            </w:r>
            <w:r w:rsidRPr="00830250">
              <w:t>CSI-RS</w:t>
            </w:r>
            <w:r w:rsidR="008D0E0E" w:rsidRPr="00830250">
              <w:t xml:space="preserve"> </w:t>
            </w:r>
            <w:r w:rsidRPr="00830250">
              <w:t>for</w:t>
            </w:r>
            <w:r w:rsidR="008D0E0E" w:rsidRPr="00830250">
              <w:t xml:space="preserve"> </w:t>
            </w:r>
            <w:r w:rsidRPr="00830250">
              <w:t>CSI</w:t>
            </w:r>
            <w:r w:rsidR="008D0E0E" w:rsidRPr="00830250">
              <w:t xml:space="preserve"> </w:t>
            </w:r>
            <w:r w:rsidRPr="00830250">
              <w:t>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5F9854" w14:textId="3BF50965" w:rsidR="00AE5FB0" w:rsidRPr="00830250" w:rsidRDefault="00AE5FB0" w:rsidP="00AE3F12">
            <w:pPr>
              <w:pStyle w:val="TAL"/>
            </w:pPr>
            <w:r w:rsidRPr="00830250">
              <w:t>Row</w:t>
            </w:r>
            <w:r w:rsidR="008D0E0E" w:rsidRPr="00830250">
              <w:t xml:space="preserve"> </w:t>
            </w:r>
            <w:r w:rsidRPr="00830250">
              <w:t>index</w:t>
            </w:r>
            <w:r w:rsidR="008D0E0E" w:rsidRPr="00830250">
              <w:t xml:space="preserve"> </w:t>
            </w:r>
            <w:r w:rsidRPr="00830250">
              <w:t>(Note</w:t>
            </w:r>
            <w:r w:rsidR="008D0E0E" w:rsidRPr="00830250">
              <w:t xml:space="preserve"> </w:t>
            </w:r>
            <w:r w:rsidRPr="00830250">
              <w:t>3)</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6383DD"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6C69BB6" w14:textId="77777777" w:rsidR="00AE5FB0" w:rsidRPr="00830250" w:rsidRDefault="00AE5FB0" w:rsidP="00AE3F12">
            <w:pPr>
              <w:pStyle w:val="TAC"/>
            </w:pPr>
            <w:r w:rsidRPr="00830250">
              <w:rPr>
                <w:rFonts w:hint="eastAsia"/>
              </w:rPr>
              <w:t>5</w:t>
            </w:r>
          </w:p>
        </w:tc>
      </w:tr>
      <w:tr w:rsidR="00AE5FB0" w:rsidRPr="00830250" w14:paraId="2E0B6C86" w14:textId="77777777" w:rsidTr="008D0E0E">
        <w:trPr>
          <w:jc w:val="center"/>
        </w:trPr>
        <w:tc>
          <w:tcPr>
            <w:tcW w:w="1794" w:type="dxa"/>
            <w:vMerge/>
            <w:shd w:val="clear" w:color="auto" w:fill="auto"/>
            <w:vAlign w:val="center"/>
          </w:tcPr>
          <w:p w14:paraId="667B0AA1"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53A95E" w14:textId="03176ACE" w:rsidR="00AE5FB0" w:rsidRPr="00830250" w:rsidRDefault="00AE5FB0" w:rsidP="00AE3F12">
            <w:pPr>
              <w:pStyle w:val="TAL"/>
            </w:pPr>
            <w:r w:rsidRPr="00830250">
              <w:t>First</w:t>
            </w:r>
            <w:r w:rsidR="008D0E0E" w:rsidRPr="00830250">
              <w:t xml:space="preserve"> </w:t>
            </w:r>
            <w:r w:rsidRPr="00830250">
              <w:t>subcarrier</w:t>
            </w:r>
            <w:r w:rsidR="008D0E0E" w:rsidRPr="00830250">
              <w:t xml:space="preserve"> </w:t>
            </w:r>
            <w:r w:rsidRPr="00830250">
              <w:t>index</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9953DAF"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D6C47CE" w14:textId="40B69637" w:rsidR="00AE5FB0" w:rsidRPr="00830250" w:rsidRDefault="00AE5FB0" w:rsidP="00AE3F12">
            <w:pPr>
              <w:pStyle w:val="TAC"/>
            </w:pPr>
            <w:r w:rsidRPr="00830250">
              <w:t>k</w:t>
            </w:r>
            <w:r w:rsidRPr="00830250">
              <w:rPr>
                <w:vertAlign w:val="subscript"/>
              </w:rPr>
              <w:t>0</w:t>
            </w:r>
            <w:r w:rsidR="008D0E0E" w:rsidRPr="00830250">
              <w:rPr>
                <w:vertAlign w:val="subscript"/>
              </w:rPr>
              <w:t xml:space="preserve"> </w:t>
            </w:r>
            <w:r w:rsidRPr="00830250">
              <w:t>=</w:t>
            </w:r>
            <w:r w:rsidR="008D0E0E" w:rsidRPr="00830250">
              <w:t xml:space="preserve"> </w:t>
            </w:r>
            <w:r w:rsidRPr="00830250">
              <w:t>4</w:t>
            </w:r>
          </w:p>
        </w:tc>
      </w:tr>
      <w:tr w:rsidR="00AE5FB0" w:rsidRPr="00830250" w14:paraId="7BDF3189" w14:textId="77777777" w:rsidTr="008D0E0E">
        <w:trPr>
          <w:jc w:val="center"/>
        </w:trPr>
        <w:tc>
          <w:tcPr>
            <w:tcW w:w="1794" w:type="dxa"/>
            <w:vMerge/>
            <w:shd w:val="clear" w:color="auto" w:fill="auto"/>
            <w:vAlign w:val="center"/>
          </w:tcPr>
          <w:p w14:paraId="074F1D7C"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2AD87F" w14:textId="60E12001" w:rsidR="00AE5FB0" w:rsidRPr="00830250" w:rsidRDefault="00AE5FB0" w:rsidP="00AE3F12">
            <w:pPr>
              <w:pStyle w:val="TAL"/>
            </w:pPr>
            <w:r w:rsidRPr="00830250">
              <w:t>First</w:t>
            </w:r>
            <w:r w:rsidR="008D0E0E" w:rsidRPr="00830250">
              <w:t xml:space="preserve"> </w:t>
            </w:r>
            <w:r w:rsidRPr="00830250">
              <w:t>OFDM</w:t>
            </w:r>
            <w:r w:rsidR="008D0E0E" w:rsidRPr="00830250">
              <w:t xml:space="preserve"> </w:t>
            </w:r>
            <w:r w:rsidRPr="00830250">
              <w:t>symbol</w:t>
            </w:r>
            <w:r w:rsidR="008D0E0E" w:rsidRPr="00830250">
              <w:t xml:space="preserve"> </w:t>
            </w:r>
            <w:r w:rsidRPr="00830250">
              <w:t>in</w:t>
            </w:r>
            <w:r w:rsidR="008D0E0E" w:rsidRPr="00830250">
              <w:t xml:space="preserve"> </w:t>
            </w:r>
            <w:r w:rsidRPr="00830250">
              <w:t>the</w:t>
            </w:r>
            <w:r w:rsidR="008D0E0E" w:rsidRPr="00830250">
              <w:t xml:space="preserve"> </w:t>
            </w:r>
            <w:r w:rsidRPr="00830250">
              <w:t>PRB</w:t>
            </w:r>
            <w:r w:rsidR="008D0E0E" w:rsidRPr="00830250">
              <w:t xml:space="preserve"> </w:t>
            </w:r>
            <w:r w:rsidRPr="00830250">
              <w:t>used</w:t>
            </w:r>
            <w:r w:rsidR="008D0E0E" w:rsidRPr="00830250">
              <w:t xml:space="preserve"> </w:t>
            </w:r>
            <w:r w:rsidRPr="00830250">
              <w:t>for</w:t>
            </w:r>
            <w:r w:rsidR="008D0E0E" w:rsidRPr="00830250">
              <w:t xml:space="preserve"> </w:t>
            </w:r>
            <w:r w:rsidRPr="00830250">
              <w:t>CSI-RS</w:t>
            </w:r>
            <w:r w:rsidR="008D0E0E" w:rsidRPr="00830250">
              <w:t xml:space="preserve">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3C0275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DB174EB" w14:textId="48D1AC6A" w:rsidR="00AE5FB0" w:rsidRPr="00830250" w:rsidRDefault="00AE5FB0" w:rsidP="00AE3F12">
            <w:pPr>
              <w:pStyle w:val="TAC"/>
            </w:pPr>
            <w:r w:rsidRPr="00830250">
              <w:t>l</w:t>
            </w:r>
            <w:r w:rsidRPr="00830250">
              <w:rPr>
                <w:vertAlign w:val="subscript"/>
              </w:rPr>
              <w:t>0</w:t>
            </w:r>
            <w:r w:rsidR="008D0E0E" w:rsidRPr="00830250">
              <w:t xml:space="preserve"> </w:t>
            </w:r>
            <w:r w:rsidRPr="00830250">
              <w:t>=</w:t>
            </w:r>
            <w:r w:rsidR="008D0E0E" w:rsidRPr="00830250">
              <w:t xml:space="preserve"> </w:t>
            </w:r>
            <w:r w:rsidRPr="00830250">
              <w:t>12</w:t>
            </w:r>
          </w:p>
        </w:tc>
      </w:tr>
      <w:tr w:rsidR="00AE5FB0" w:rsidRPr="00830250" w14:paraId="7E8161C8" w14:textId="77777777" w:rsidTr="008D0E0E">
        <w:trPr>
          <w:jc w:val="center"/>
        </w:trPr>
        <w:tc>
          <w:tcPr>
            <w:tcW w:w="1794" w:type="dxa"/>
            <w:vMerge/>
            <w:shd w:val="clear" w:color="auto" w:fill="auto"/>
            <w:vAlign w:val="center"/>
          </w:tcPr>
          <w:p w14:paraId="3C7C50A0"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2DEDB5" w14:textId="0C126505"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CSI-RS</w:t>
            </w:r>
            <w:r w:rsidR="008D0E0E" w:rsidRPr="00830250">
              <w:t xml:space="preserve"> </w:t>
            </w:r>
            <w:r w:rsidRPr="00830250">
              <w:t>ports</w:t>
            </w:r>
            <w:r w:rsidR="008D0E0E" w:rsidRPr="00830250">
              <w:t xml:space="preserve"> </w:t>
            </w:r>
            <w:r w:rsidRPr="00830250">
              <w:t>(X)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504FB97"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B34AA99" w14:textId="77777777" w:rsidR="00AE5FB0" w:rsidRPr="00830250" w:rsidRDefault="00AE5FB0" w:rsidP="00AE3F12">
            <w:pPr>
              <w:pStyle w:val="TAC"/>
            </w:pPr>
            <w:r w:rsidRPr="00830250">
              <w:t>4</w:t>
            </w:r>
          </w:p>
        </w:tc>
      </w:tr>
      <w:tr w:rsidR="00AE5FB0" w:rsidRPr="00830250" w14:paraId="57978CAF" w14:textId="77777777" w:rsidTr="008D0E0E">
        <w:trPr>
          <w:jc w:val="center"/>
        </w:trPr>
        <w:tc>
          <w:tcPr>
            <w:tcW w:w="1794" w:type="dxa"/>
            <w:vMerge/>
            <w:shd w:val="clear" w:color="auto" w:fill="auto"/>
            <w:vAlign w:val="center"/>
          </w:tcPr>
          <w:p w14:paraId="44912A52"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115E97" w14:textId="59A190D0" w:rsidR="00AE5FB0" w:rsidRPr="00830250" w:rsidRDefault="00AE5FB0" w:rsidP="00AE3F12">
            <w:pPr>
              <w:pStyle w:val="TAL"/>
            </w:pPr>
            <w:r w:rsidRPr="00830250">
              <w:t>CDM</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5666F5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5C95390" w14:textId="77777777" w:rsidR="00AE5FB0" w:rsidRPr="00830250" w:rsidRDefault="00AE5FB0" w:rsidP="00AE3F12">
            <w:pPr>
              <w:pStyle w:val="TAC"/>
            </w:pPr>
            <w:r w:rsidRPr="00830250">
              <w:t>'</w:t>
            </w:r>
            <w:r w:rsidRPr="00830250">
              <w:rPr>
                <w:rFonts w:hint="eastAsia"/>
              </w:rPr>
              <w:t>FD-CDM2</w:t>
            </w:r>
            <w:r w:rsidRPr="00830250">
              <w:t>'</w:t>
            </w:r>
          </w:p>
        </w:tc>
      </w:tr>
      <w:tr w:rsidR="00AE5FB0" w:rsidRPr="00830250" w14:paraId="189825AF" w14:textId="77777777" w:rsidTr="008D0E0E">
        <w:trPr>
          <w:jc w:val="center"/>
        </w:trPr>
        <w:tc>
          <w:tcPr>
            <w:tcW w:w="1794" w:type="dxa"/>
            <w:vMerge/>
            <w:shd w:val="clear" w:color="auto" w:fill="auto"/>
            <w:vAlign w:val="center"/>
          </w:tcPr>
          <w:p w14:paraId="6BFCF974"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FAB5D9" w14:textId="19B76574" w:rsidR="00AE5FB0" w:rsidRPr="00830250" w:rsidRDefault="00AE5FB0" w:rsidP="00AE3F12">
            <w:pPr>
              <w:pStyle w:val="TAL"/>
            </w:pPr>
            <w:r w:rsidRPr="00830250">
              <w:t>Density</w:t>
            </w:r>
            <w:r w:rsidR="008D0E0E" w:rsidRPr="00830250">
              <w:t xml:space="preserve"> </w:t>
            </w:r>
            <w:r w:rsidRPr="00830250">
              <w:t>(ρ)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71F3673"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378B3D8" w14:textId="77777777" w:rsidR="00AE5FB0" w:rsidRPr="00830250" w:rsidRDefault="00AE5FB0" w:rsidP="00AE3F12">
            <w:pPr>
              <w:pStyle w:val="TAC"/>
            </w:pPr>
            <w:r w:rsidRPr="00830250">
              <w:t>1</w:t>
            </w:r>
          </w:p>
        </w:tc>
      </w:tr>
      <w:tr w:rsidR="00AE5FB0" w:rsidRPr="00830250" w14:paraId="4EE13E9A" w14:textId="77777777" w:rsidTr="008D0E0E">
        <w:trPr>
          <w:jc w:val="center"/>
        </w:trPr>
        <w:tc>
          <w:tcPr>
            <w:tcW w:w="1794" w:type="dxa"/>
            <w:vMerge/>
            <w:shd w:val="clear" w:color="auto" w:fill="auto"/>
            <w:vAlign w:val="center"/>
          </w:tcPr>
          <w:p w14:paraId="1FEA779A"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FB1E4C" w14:textId="623D3957" w:rsidR="00AE5FB0" w:rsidRPr="00830250" w:rsidRDefault="00AE5FB0" w:rsidP="00AE3F12">
            <w:pPr>
              <w:pStyle w:val="TAL"/>
            </w:pPr>
            <w:r w:rsidRPr="00830250">
              <w:t>CSI-RS</w:t>
            </w:r>
            <w:r w:rsidR="008D0E0E" w:rsidRPr="00830250">
              <w:t xml:space="preserve"> </w:t>
            </w:r>
            <w:r w:rsidRPr="00830250">
              <w:t>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CC60ACC"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4990F00" w14:textId="48206BAF" w:rsidR="00AE5FB0" w:rsidRPr="00830250" w:rsidRDefault="00AE5FB0" w:rsidP="00AE3F12">
            <w:pPr>
              <w:pStyle w:val="TAC"/>
            </w:pPr>
            <w:r w:rsidRPr="00830250">
              <w:t>15</w:t>
            </w:r>
            <w:r w:rsidR="008D0E0E" w:rsidRPr="00830250">
              <w:t xml:space="preserve"> </w:t>
            </w:r>
            <w:r w:rsidRPr="00830250">
              <w:t>kHz</w:t>
            </w:r>
            <w:r w:rsidR="008D0E0E" w:rsidRPr="00830250">
              <w:t xml:space="preserve"> </w:t>
            </w:r>
            <w:r w:rsidRPr="00830250">
              <w:t>SCS:</w:t>
            </w:r>
            <w:r w:rsidR="008D0E0E" w:rsidRPr="00830250">
              <w:t xml:space="preserve"> </w:t>
            </w:r>
            <w:r w:rsidRPr="00830250">
              <w:t>20</w:t>
            </w:r>
          </w:p>
        </w:tc>
      </w:tr>
      <w:tr w:rsidR="00AE5FB0" w:rsidRPr="00830250" w14:paraId="6D9A53D2" w14:textId="77777777" w:rsidTr="008D0E0E">
        <w:trPr>
          <w:jc w:val="center"/>
        </w:trPr>
        <w:tc>
          <w:tcPr>
            <w:tcW w:w="1794" w:type="dxa"/>
            <w:vMerge/>
            <w:shd w:val="clear" w:color="auto" w:fill="auto"/>
            <w:vAlign w:val="center"/>
          </w:tcPr>
          <w:p w14:paraId="322B7E5A"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B0575" w14:textId="29BEE7C0" w:rsidR="00AE5FB0" w:rsidRPr="00830250" w:rsidRDefault="00AE5FB0" w:rsidP="00AE3F12">
            <w:pPr>
              <w:pStyle w:val="TAL"/>
            </w:pPr>
            <w:r w:rsidRPr="00830250">
              <w:t>CSI-RS</w:t>
            </w:r>
            <w:r w:rsidR="008D0E0E" w:rsidRPr="00830250">
              <w:t xml:space="preserve"> </w:t>
            </w:r>
            <w:r w:rsidRPr="00830250">
              <w:t>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2D2D46" w14:textId="77777777" w:rsidR="00AE5FB0" w:rsidRPr="00830250" w:rsidRDefault="00AE5FB0" w:rsidP="00AE3F12">
            <w:pPr>
              <w:pStyle w:val="TAC"/>
            </w:pPr>
            <w:r w:rsidRPr="00830250">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F2EB31D" w14:textId="77777777" w:rsidR="00AE5FB0" w:rsidRPr="00830250" w:rsidRDefault="00AE5FB0" w:rsidP="00AE3F12">
            <w:pPr>
              <w:pStyle w:val="TAC"/>
            </w:pPr>
            <w:r w:rsidRPr="00830250">
              <w:t>0</w:t>
            </w:r>
          </w:p>
        </w:tc>
      </w:tr>
      <w:tr w:rsidR="00AE5FB0" w:rsidRPr="00830250" w14:paraId="182B444C" w14:textId="77777777" w:rsidTr="008D0E0E">
        <w:trPr>
          <w:jc w:val="center"/>
        </w:trPr>
        <w:tc>
          <w:tcPr>
            <w:tcW w:w="1794" w:type="dxa"/>
            <w:vMerge/>
            <w:shd w:val="clear" w:color="auto" w:fill="auto"/>
            <w:vAlign w:val="center"/>
          </w:tcPr>
          <w:p w14:paraId="548E9BE5"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FF7CB9" w14:textId="36EE98AB" w:rsidR="00AE5FB0" w:rsidRPr="00830250" w:rsidRDefault="00AE5FB0" w:rsidP="00AE3F12">
            <w:pPr>
              <w:pStyle w:val="TAL"/>
            </w:pPr>
            <w:r w:rsidRPr="00830250">
              <w:t>Frequency</w:t>
            </w:r>
            <w:r w:rsidR="008D0E0E" w:rsidRPr="00830250">
              <w:t xml:space="preserve"> </w:t>
            </w:r>
            <w:r w:rsidRPr="00830250">
              <w:t>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D60D1E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662295F" w14:textId="0945C9CC" w:rsidR="00AE5FB0" w:rsidRPr="00830250" w:rsidRDefault="00AE5FB0" w:rsidP="00AE3F12">
            <w:pPr>
              <w:pStyle w:val="TAC"/>
            </w:pPr>
            <w:r w:rsidRPr="00830250">
              <w:t>Start</w:t>
            </w:r>
            <w:r w:rsidR="008D0E0E" w:rsidRPr="00830250">
              <w:t xml:space="preserve"> </w:t>
            </w:r>
            <w:r w:rsidRPr="00830250">
              <w:t>PRB</w:t>
            </w:r>
            <w:r w:rsidR="008D0E0E" w:rsidRPr="00830250">
              <w:t xml:space="preserve"> </w:t>
            </w:r>
            <w:r w:rsidRPr="00830250">
              <w:t>0</w:t>
            </w:r>
          </w:p>
          <w:p w14:paraId="4ED9E4CC" w14:textId="361374A4" w:rsidR="00AE5FB0" w:rsidRPr="00830250" w:rsidRDefault="00AE5FB0" w:rsidP="00AE3F12">
            <w:pPr>
              <w:pStyle w:val="TAC"/>
            </w:pPr>
            <w:r w:rsidRPr="00830250">
              <w:t>Number</w:t>
            </w:r>
            <w:r w:rsidR="008D0E0E" w:rsidRPr="00830250">
              <w:t xml:space="preserve"> </w:t>
            </w:r>
            <w:r w:rsidRPr="00830250">
              <w:t>of</w:t>
            </w:r>
            <w:r w:rsidR="008D0E0E" w:rsidRPr="00830250">
              <w:t xml:space="preserve"> </w:t>
            </w:r>
            <w:r w:rsidRPr="00830250">
              <w:t>PRB</w:t>
            </w:r>
            <w:r w:rsidR="008D0E0E" w:rsidRPr="00830250">
              <w:t xml:space="preserve"> </w:t>
            </w:r>
            <w:r w:rsidRPr="00830250">
              <w:t>=</w:t>
            </w:r>
            <w:r w:rsidR="008D0E0E" w:rsidRPr="00830250">
              <w:t xml:space="preserve"> </w:t>
            </w:r>
            <w:r w:rsidRPr="00830250">
              <w:t>ceil(BWP</w:t>
            </w:r>
            <w:r w:rsidR="008D0E0E" w:rsidRPr="00830250">
              <w:t xml:space="preserve"> </w:t>
            </w:r>
            <w:r w:rsidRPr="00830250">
              <w:t>size/4)*4</w:t>
            </w:r>
          </w:p>
        </w:tc>
      </w:tr>
      <w:tr w:rsidR="00AE5FB0" w:rsidRPr="00830250" w14:paraId="11B1C59F" w14:textId="77777777" w:rsidTr="008D0E0E">
        <w:trPr>
          <w:jc w:val="center"/>
        </w:trPr>
        <w:tc>
          <w:tcPr>
            <w:tcW w:w="1794" w:type="dxa"/>
            <w:vMerge w:val="restart"/>
            <w:shd w:val="clear" w:color="auto" w:fill="auto"/>
            <w:vAlign w:val="center"/>
          </w:tcPr>
          <w:p w14:paraId="4EE7D773" w14:textId="5C17C492" w:rsidR="00AE5FB0" w:rsidRPr="00830250" w:rsidRDefault="00AE5FB0" w:rsidP="00AE3F12">
            <w:pPr>
              <w:pStyle w:val="TAL"/>
            </w:pPr>
            <w:r w:rsidRPr="00830250">
              <w:t>PDSCH</w:t>
            </w:r>
            <w:r w:rsidR="008D0E0E" w:rsidRPr="00830250">
              <w:t xml:space="preserve"> </w:t>
            </w:r>
            <w:r w:rsidRPr="00830250">
              <w:t>DMRS</w:t>
            </w:r>
            <w:r w:rsidR="008D0E0E" w:rsidRPr="00830250">
              <w:t xml:space="preserve"> </w:t>
            </w:r>
            <w:r w:rsidRPr="00830250">
              <w:t>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412754" w14:textId="19DF22A4" w:rsidR="00AE5FB0" w:rsidRPr="00830250" w:rsidRDefault="00AE5FB0" w:rsidP="00AE3F12">
            <w:pPr>
              <w:pStyle w:val="TAL"/>
            </w:pPr>
            <w:r w:rsidRPr="00830250">
              <w:t>Antenna</w:t>
            </w:r>
            <w:r w:rsidR="008D0E0E" w:rsidRPr="00830250">
              <w:t xml:space="preserve"> </w:t>
            </w:r>
            <w:r w:rsidRPr="00830250">
              <w:t>ports</w:t>
            </w:r>
            <w:r w:rsidR="008D0E0E" w:rsidRPr="00830250">
              <w:t xml:space="preserve"> </w:t>
            </w:r>
            <w:r w:rsidRPr="00830250">
              <w:t>indexes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18E7F1B"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2AF147E" w14:textId="58D10A79" w:rsidR="00AE5FB0" w:rsidRPr="00830250" w:rsidRDefault="00AE5FB0" w:rsidP="00AE3F12">
            <w:pPr>
              <w:pStyle w:val="TAC"/>
            </w:pPr>
            <w:r w:rsidRPr="00830250">
              <w:t>{1000}</w:t>
            </w:r>
            <w:r w:rsidR="008D0E0E" w:rsidRPr="00830250">
              <w:t xml:space="preserve"> </w:t>
            </w:r>
            <w:r w:rsidRPr="00830250">
              <w:t>for</w:t>
            </w:r>
            <w:r w:rsidR="008D0E0E" w:rsidRPr="00830250">
              <w:t xml:space="preserve"> </w:t>
            </w:r>
            <w:r w:rsidRPr="00830250">
              <w:t>Rank</w:t>
            </w:r>
            <w:r w:rsidR="008D0E0E" w:rsidRPr="00830250">
              <w:t xml:space="preserve"> </w:t>
            </w:r>
            <w:r w:rsidRPr="00830250">
              <w:t>1</w:t>
            </w:r>
            <w:r w:rsidR="008D0E0E" w:rsidRPr="00830250">
              <w:t xml:space="preserve"> </w:t>
            </w:r>
            <w:r w:rsidRPr="00830250">
              <w:t>tests</w:t>
            </w:r>
          </w:p>
        </w:tc>
      </w:tr>
      <w:tr w:rsidR="00AE5FB0" w:rsidRPr="00830250" w14:paraId="7C75B4CC" w14:textId="77777777" w:rsidTr="008D0E0E">
        <w:trPr>
          <w:jc w:val="center"/>
        </w:trPr>
        <w:tc>
          <w:tcPr>
            <w:tcW w:w="1794" w:type="dxa"/>
            <w:vMerge/>
            <w:shd w:val="clear" w:color="auto" w:fill="auto"/>
            <w:vAlign w:val="center"/>
          </w:tcPr>
          <w:p w14:paraId="6BF71FCE"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8C17C7" w14:textId="08C17A17" w:rsidR="00AE5FB0" w:rsidRPr="00830250" w:rsidRDefault="00AE5FB0" w:rsidP="00AE3F12">
            <w:pPr>
              <w:pStyle w:val="TAL"/>
            </w:pPr>
            <w:r w:rsidRPr="00830250">
              <w:t>Position</w:t>
            </w:r>
            <w:r w:rsidR="008D0E0E" w:rsidRPr="00830250">
              <w:t xml:space="preserve"> </w:t>
            </w:r>
            <w:r w:rsidRPr="00830250">
              <w:t>of</w:t>
            </w:r>
            <w:r w:rsidR="008D0E0E" w:rsidRPr="00830250">
              <w:t xml:space="preserve"> </w:t>
            </w:r>
            <w:r w:rsidRPr="00830250">
              <w:t>the</w:t>
            </w:r>
            <w:r w:rsidR="008D0E0E" w:rsidRPr="00830250">
              <w:t xml:space="preserve"> </w:t>
            </w:r>
            <w:r w:rsidRPr="00830250">
              <w:t>first</w:t>
            </w:r>
            <w:r w:rsidR="008D0E0E" w:rsidRPr="00830250">
              <w:t xml:space="preserve"> </w:t>
            </w:r>
            <w:r w:rsidRPr="00830250">
              <w:t>DMRS</w:t>
            </w:r>
            <w:r w:rsidR="008D0E0E" w:rsidRPr="00830250">
              <w:t xml:space="preserve"> </w:t>
            </w:r>
            <w:r w:rsidRPr="00830250">
              <w:t>for</w:t>
            </w:r>
            <w:r w:rsidR="008D0E0E" w:rsidRPr="00830250">
              <w:t xml:space="preserve"> </w:t>
            </w:r>
            <w:r w:rsidRPr="00830250">
              <w:t>PDSCH</w:t>
            </w:r>
            <w:r w:rsidR="008D0E0E" w:rsidRPr="00830250">
              <w:t xml:space="preserve"> </w:t>
            </w:r>
            <w:r w:rsidRPr="00830250">
              <w:t>mapping</w:t>
            </w:r>
            <w:r w:rsidR="008D0E0E" w:rsidRPr="00830250">
              <w:t xml:space="preserve"> </w:t>
            </w:r>
            <w:r w:rsidRPr="00830250">
              <w:t>type</w:t>
            </w:r>
            <w:r w:rsidR="008D0E0E" w:rsidRPr="00830250">
              <w:t xml:space="preserve"> </w:t>
            </w:r>
            <w:r w:rsidRPr="00830250">
              <w: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378DD2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EC9BD72" w14:textId="77777777" w:rsidR="00AE5FB0" w:rsidRPr="00830250" w:rsidRDefault="00AE5FB0" w:rsidP="00AE3F12">
            <w:pPr>
              <w:pStyle w:val="TAC"/>
            </w:pPr>
            <w:r w:rsidRPr="00830250">
              <w:t>2</w:t>
            </w:r>
          </w:p>
        </w:tc>
      </w:tr>
      <w:tr w:rsidR="00AE5FB0" w:rsidRPr="00830250" w14:paraId="32B588BD" w14:textId="77777777" w:rsidTr="008D0E0E">
        <w:trPr>
          <w:jc w:val="center"/>
        </w:trPr>
        <w:tc>
          <w:tcPr>
            <w:tcW w:w="1794" w:type="dxa"/>
            <w:vMerge/>
            <w:shd w:val="clear" w:color="auto" w:fill="auto"/>
            <w:vAlign w:val="center"/>
          </w:tcPr>
          <w:p w14:paraId="4AA5F603" w14:textId="77777777" w:rsidR="00AE5FB0" w:rsidRPr="00830250" w:rsidRDefault="00AE5FB0" w:rsidP="00AE3F12">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DBAD53" w14:textId="28C2C202" w:rsidR="00AE5FB0" w:rsidRPr="00830250" w:rsidRDefault="00AE5FB0" w:rsidP="00AE3F12">
            <w:pPr>
              <w:pStyle w:val="TAL"/>
            </w:pPr>
            <w:r w:rsidRPr="00830250">
              <w:t>Number</w:t>
            </w:r>
            <w:r w:rsidR="008D0E0E" w:rsidRPr="00830250">
              <w:t xml:space="preserve"> </w:t>
            </w:r>
            <w:r w:rsidRPr="00830250">
              <w:t>of</w:t>
            </w:r>
            <w:r w:rsidR="008D0E0E" w:rsidRPr="00830250">
              <w:t xml:space="preserve"> </w:t>
            </w:r>
            <w:r w:rsidRPr="00830250">
              <w:t>PDSCH</w:t>
            </w:r>
            <w:r w:rsidR="008D0E0E" w:rsidRPr="00830250">
              <w:t xml:space="preserve"> </w:t>
            </w:r>
            <w:r w:rsidRPr="00830250">
              <w:t>DMRS</w:t>
            </w:r>
            <w:r w:rsidR="008D0E0E" w:rsidRPr="00830250">
              <w:t xml:space="preserve"> </w:t>
            </w:r>
            <w:r w:rsidRPr="00830250">
              <w:t>CDM</w:t>
            </w:r>
            <w:r w:rsidR="008D0E0E" w:rsidRPr="00830250">
              <w:t xml:space="preserve"> </w:t>
            </w:r>
            <w:r w:rsidRPr="00830250">
              <w:t>group(s)</w:t>
            </w:r>
            <w:r w:rsidR="008D0E0E" w:rsidRPr="00830250">
              <w:t xml:space="preserve"> </w:t>
            </w:r>
            <w:r w:rsidRPr="00830250">
              <w:t>without</w:t>
            </w:r>
            <w:r w:rsidR="008D0E0E" w:rsidRPr="00830250">
              <w:t xml:space="preserve"> </w:t>
            </w:r>
            <w:r w:rsidRPr="00830250">
              <w:t>data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59539FF"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8DEB43F" w14:textId="06B188E4" w:rsidR="00AE5FB0" w:rsidRPr="00830250" w:rsidRDefault="00AE5FB0" w:rsidP="00AE3F12">
            <w:pPr>
              <w:pStyle w:val="TAC"/>
            </w:pPr>
            <w:r w:rsidRPr="00830250">
              <w:t>1</w:t>
            </w:r>
            <w:r w:rsidR="008D0E0E" w:rsidRPr="00830250">
              <w:t xml:space="preserve"> </w:t>
            </w:r>
            <w:r w:rsidRPr="00830250">
              <w:t>for</w:t>
            </w:r>
            <w:r w:rsidR="008D0E0E" w:rsidRPr="00830250">
              <w:t xml:space="preserve"> </w:t>
            </w:r>
            <w:r w:rsidRPr="00830250">
              <w:t>Rank</w:t>
            </w:r>
            <w:r w:rsidR="008D0E0E" w:rsidRPr="00830250">
              <w:t xml:space="preserve"> </w:t>
            </w:r>
            <w:r w:rsidRPr="00830250">
              <w:t>1</w:t>
            </w:r>
          </w:p>
        </w:tc>
      </w:tr>
      <w:tr w:rsidR="00AE5FB0" w:rsidRPr="00830250" w14:paraId="00B00A40" w14:textId="77777777" w:rsidTr="008D0E0E">
        <w:trPr>
          <w:jc w:val="center"/>
        </w:trPr>
        <w:tc>
          <w:tcPr>
            <w:tcW w:w="1794" w:type="dxa"/>
            <w:vMerge w:val="restart"/>
            <w:shd w:val="clear" w:color="auto" w:fill="auto"/>
            <w:vAlign w:val="center"/>
          </w:tcPr>
          <w:p w14:paraId="794B88CF" w14:textId="67C96DEC" w:rsidR="00AE5FB0" w:rsidRPr="00830250" w:rsidRDefault="00AE5FB0" w:rsidP="00AE3F12">
            <w:pPr>
              <w:pStyle w:val="TAL"/>
            </w:pPr>
            <w:r w:rsidRPr="00830250">
              <w:t>TCI</w:t>
            </w:r>
            <w:r w:rsidR="008D0E0E" w:rsidRPr="00830250">
              <w:t xml:space="preserve"> </w:t>
            </w:r>
            <w:r w:rsidRPr="00830250">
              <w:t>state</w:t>
            </w:r>
            <w:r w:rsidR="008D0E0E" w:rsidRPr="00830250">
              <w:t xml:space="preserve"> </w:t>
            </w:r>
            <w:r w:rsidRPr="00830250">
              <w:t>#0</w:t>
            </w:r>
          </w:p>
        </w:tc>
        <w:tc>
          <w:tcPr>
            <w:tcW w:w="1387" w:type="dxa"/>
            <w:vMerge w:val="restart"/>
            <w:tcBorders>
              <w:top w:val="single" w:sz="4" w:space="0" w:color="auto"/>
              <w:left w:val="single" w:sz="4" w:space="0" w:color="auto"/>
              <w:right w:val="single" w:sz="4" w:space="0" w:color="auto"/>
            </w:tcBorders>
            <w:shd w:val="clear" w:color="auto" w:fill="auto"/>
            <w:vAlign w:val="center"/>
          </w:tcPr>
          <w:p w14:paraId="61CC5858" w14:textId="3FE328F0" w:rsidR="00AE5FB0" w:rsidRPr="00830250" w:rsidRDefault="00AE5FB0" w:rsidP="00AE3F12">
            <w:pPr>
              <w:pStyle w:val="TAL"/>
            </w:pPr>
            <w:r w:rsidRPr="00830250">
              <w:t>Type</w:t>
            </w:r>
            <w:r w:rsidR="008D0E0E" w:rsidRPr="00830250">
              <w:t xml:space="preserve"> </w:t>
            </w:r>
            <w:r w:rsidRPr="00830250">
              <w:t>1</w:t>
            </w:r>
            <w:r w:rsidR="008D0E0E" w:rsidRPr="00830250">
              <w:t xml:space="preserve"> </w:t>
            </w:r>
            <w:r w:rsidRPr="00830250">
              <w:t>QCL</w:t>
            </w:r>
            <w:r w:rsidR="008D0E0E" w:rsidRPr="00830250">
              <w:t xml:space="preserve"> </w:t>
            </w:r>
            <w:r w:rsidRPr="00830250">
              <w:t>information</w:t>
            </w:r>
            <w:r w:rsidR="008D0E0E" w:rsidRPr="00830250">
              <w:t xml:space="preserve">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77661E94" w14:textId="70A6B3BB" w:rsidR="00AE5FB0" w:rsidRPr="00830250" w:rsidRDefault="00AE5FB0" w:rsidP="00AE3F12">
            <w:pPr>
              <w:pStyle w:val="TAL"/>
            </w:pPr>
            <w:r w:rsidRPr="00830250">
              <w:t>SSB</w:t>
            </w:r>
            <w:r w:rsidR="008D0E0E" w:rsidRPr="00830250">
              <w:t xml:space="preserve"> </w:t>
            </w:r>
            <w:r w:rsidRPr="00830250">
              <w:t>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3B0023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251A191" w14:textId="1E8E3001" w:rsidR="00AE5FB0" w:rsidRPr="00830250" w:rsidRDefault="00AE5FB0" w:rsidP="00AE3F12">
            <w:pPr>
              <w:pStyle w:val="TAC"/>
            </w:pPr>
            <w:r w:rsidRPr="00830250">
              <w:t>SSB</w:t>
            </w:r>
            <w:r w:rsidR="008D0E0E" w:rsidRPr="00830250">
              <w:t xml:space="preserve"> </w:t>
            </w:r>
            <w:r w:rsidRPr="00830250">
              <w:t>#0</w:t>
            </w:r>
          </w:p>
        </w:tc>
      </w:tr>
      <w:tr w:rsidR="00AE5FB0" w:rsidRPr="00830250" w14:paraId="6DDF6E61" w14:textId="77777777" w:rsidTr="008D0E0E">
        <w:trPr>
          <w:jc w:val="center"/>
        </w:trPr>
        <w:tc>
          <w:tcPr>
            <w:tcW w:w="1794" w:type="dxa"/>
            <w:vMerge/>
            <w:shd w:val="clear" w:color="auto" w:fill="auto"/>
            <w:vAlign w:val="center"/>
          </w:tcPr>
          <w:p w14:paraId="7C85F32B"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39CEA21F"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72E5B0C" w14:textId="1F2CE2C1"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867C8C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08D7573" w14:textId="61F0C7A8" w:rsidR="00AE5FB0" w:rsidRPr="00830250" w:rsidRDefault="00AE5FB0" w:rsidP="00AE3F12">
            <w:pPr>
              <w:pStyle w:val="TAC"/>
            </w:pPr>
            <w:r w:rsidRPr="00830250">
              <w:t>Type</w:t>
            </w:r>
            <w:r w:rsidR="008D0E0E" w:rsidRPr="00830250">
              <w:t xml:space="preserve"> </w:t>
            </w:r>
            <w:r w:rsidRPr="00830250">
              <w:t>C</w:t>
            </w:r>
          </w:p>
        </w:tc>
      </w:tr>
      <w:tr w:rsidR="00AE5FB0" w:rsidRPr="00830250" w14:paraId="1138E21B" w14:textId="77777777" w:rsidTr="008D0E0E">
        <w:trPr>
          <w:jc w:val="center"/>
        </w:trPr>
        <w:tc>
          <w:tcPr>
            <w:tcW w:w="1794" w:type="dxa"/>
            <w:vMerge/>
            <w:shd w:val="clear" w:color="auto" w:fill="auto"/>
            <w:vAlign w:val="center"/>
          </w:tcPr>
          <w:p w14:paraId="2F9A6285" w14:textId="77777777" w:rsidR="00AE5FB0" w:rsidRPr="00830250" w:rsidRDefault="00AE5FB0" w:rsidP="00AE3F12">
            <w:pPr>
              <w:pStyle w:val="TAL"/>
            </w:pPr>
          </w:p>
        </w:tc>
        <w:tc>
          <w:tcPr>
            <w:tcW w:w="1387" w:type="dxa"/>
            <w:vMerge w:val="restart"/>
            <w:tcBorders>
              <w:top w:val="single" w:sz="4" w:space="0" w:color="auto"/>
              <w:left w:val="single" w:sz="4" w:space="0" w:color="auto"/>
              <w:right w:val="single" w:sz="4" w:space="0" w:color="auto"/>
            </w:tcBorders>
            <w:shd w:val="clear" w:color="auto" w:fill="auto"/>
            <w:vAlign w:val="center"/>
          </w:tcPr>
          <w:p w14:paraId="50C255B7" w14:textId="2B40A313" w:rsidR="00AE5FB0" w:rsidRPr="00830250" w:rsidRDefault="00AE5FB0" w:rsidP="00AE3F12">
            <w:pPr>
              <w:pStyle w:val="TAL"/>
            </w:pPr>
            <w:r w:rsidRPr="00830250">
              <w:t>Type</w:t>
            </w:r>
            <w:r w:rsidR="008D0E0E" w:rsidRPr="00830250">
              <w:t xml:space="preserve"> </w:t>
            </w:r>
            <w:r w:rsidRPr="00830250">
              <w:t>2</w:t>
            </w:r>
            <w:r w:rsidR="008D0E0E" w:rsidRPr="00830250">
              <w:t xml:space="preserve"> </w:t>
            </w:r>
            <w:r w:rsidRPr="00830250">
              <w:t>QCL</w:t>
            </w:r>
            <w:r w:rsidR="008D0E0E" w:rsidRPr="00830250">
              <w:t xml:space="preserve"> </w:t>
            </w:r>
            <w:r w:rsidRPr="00830250">
              <w:t>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A5F3FAC" w14:textId="0C6911D7" w:rsidR="00AE5FB0" w:rsidRPr="00830250" w:rsidRDefault="00AE5FB0" w:rsidP="00AE3F12">
            <w:pPr>
              <w:pStyle w:val="TAL"/>
            </w:pPr>
            <w:r w:rsidRPr="00830250">
              <w:t>SSB</w:t>
            </w:r>
            <w:r w:rsidR="008D0E0E" w:rsidRPr="00830250">
              <w:t xml:space="preserve"> </w:t>
            </w:r>
            <w:r w:rsidRPr="00830250">
              <w:t>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31A7C6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A2464B8" w14:textId="77777777" w:rsidR="00AE5FB0" w:rsidRPr="00830250" w:rsidRDefault="00AE5FB0" w:rsidP="00AE3F12">
            <w:pPr>
              <w:pStyle w:val="TAC"/>
            </w:pPr>
            <w:r w:rsidRPr="00830250">
              <w:t>N/A</w:t>
            </w:r>
          </w:p>
        </w:tc>
      </w:tr>
      <w:tr w:rsidR="00AE5FB0" w:rsidRPr="00830250" w14:paraId="73FDCE38" w14:textId="77777777" w:rsidTr="008D0E0E">
        <w:trPr>
          <w:jc w:val="center"/>
        </w:trPr>
        <w:tc>
          <w:tcPr>
            <w:tcW w:w="1794" w:type="dxa"/>
            <w:vMerge/>
            <w:shd w:val="clear" w:color="auto" w:fill="auto"/>
            <w:vAlign w:val="center"/>
          </w:tcPr>
          <w:p w14:paraId="4E46D191"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0DE28484"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6027174" w14:textId="266186C8"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6C73D24"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4816B4B" w14:textId="77777777" w:rsidR="00AE5FB0" w:rsidRPr="00830250" w:rsidRDefault="00AE5FB0" w:rsidP="00AE3F12">
            <w:pPr>
              <w:pStyle w:val="TAC"/>
            </w:pPr>
            <w:r w:rsidRPr="00830250">
              <w:t>N/A</w:t>
            </w:r>
          </w:p>
        </w:tc>
      </w:tr>
      <w:tr w:rsidR="00AE5FB0" w:rsidRPr="00830250" w14:paraId="026E9D3E" w14:textId="77777777" w:rsidTr="008D0E0E">
        <w:trPr>
          <w:jc w:val="center"/>
        </w:trPr>
        <w:tc>
          <w:tcPr>
            <w:tcW w:w="1794" w:type="dxa"/>
            <w:vMerge w:val="restart"/>
            <w:shd w:val="clear" w:color="auto" w:fill="auto"/>
            <w:vAlign w:val="center"/>
          </w:tcPr>
          <w:p w14:paraId="6ADD4077" w14:textId="3766A85E" w:rsidR="00AE5FB0" w:rsidRPr="00830250" w:rsidRDefault="00AE5FB0" w:rsidP="00AE3F12">
            <w:pPr>
              <w:pStyle w:val="TAL"/>
            </w:pPr>
            <w:r w:rsidRPr="00830250">
              <w:t>TCI</w:t>
            </w:r>
            <w:r w:rsidR="008D0E0E" w:rsidRPr="00830250">
              <w:t xml:space="preserve"> </w:t>
            </w:r>
            <w:r w:rsidRPr="00830250">
              <w:t>state</w:t>
            </w:r>
            <w:r w:rsidR="008D0E0E" w:rsidRPr="00830250">
              <w:t xml:space="preserve"> </w:t>
            </w:r>
            <w:r w:rsidRPr="00830250">
              <w:t>#1</w:t>
            </w:r>
          </w:p>
        </w:tc>
        <w:tc>
          <w:tcPr>
            <w:tcW w:w="1387" w:type="dxa"/>
            <w:vMerge w:val="restart"/>
            <w:tcBorders>
              <w:left w:val="single" w:sz="4" w:space="0" w:color="auto"/>
              <w:right w:val="single" w:sz="4" w:space="0" w:color="auto"/>
            </w:tcBorders>
            <w:shd w:val="clear" w:color="auto" w:fill="auto"/>
            <w:vAlign w:val="center"/>
          </w:tcPr>
          <w:p w14:paraId="44FEF477" w14:textId="7B77DBB9" w:rsidR="00AE5FB0" w:rsidRPr="00830250" w:rsidRDefault="00AE5FB0" w:rsidP="00AE3F12">
            <w:pPr>
              <w:pStyle w:val="TAL"/>
            </w:pPr>
            <w:r w:rsidRPr="00830250">
              <w:t>Type</w:t>
            </w:r>
            <w:r w:rsidR="008D0E0E" w:rsidRPr="00830250">
              <w:t xml:space="preserve"> </w:t>
            </w:r>
            <w:r w:rsidRPr="00830250">
              <w:t>1</w:t>
            </w:r>
            <w:r w:rsidR="008D0E0E" w:rsidRPr="00830250">
              <w:t xml:space="preserve"> </w:t>
            </w:r>
            <w:r w:rsidRPr="00830250">
              <w:t>QCL</w:t>
            </w:r>
            <w:r w:rsidR="008D0E0E" w:rsidRPr="00830250">
              <w:t xml:space="preserve"> </w:t>
            </w:r>
            <w:r w:rsidRPr="00830250">
              <w:t>information</w:t>
            </w:r>
            <w:r w:rsidR="008D0E0E" w:rsidRPr="00830250">
              <w:t xml:space="preserve">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03F54DFA" w14:textId="578C5170" w:rsidR="00AE5FB0" w:rsidRPr="00830250" w:rsidRDefault="00AE5FB0" w:rsidP="00AE3F12">
            <w:pPr>
              <w:pStyle w:val="TAL"/>
            </w:pPr>
            <w:r w:rsidRPr="00830250">
              <w:t>CSI-RS</w:t>
            </w:r>
            <w:r w:rsidR="008D0E0E" w:rsidRPr="00830250">
              <w:t xml:space="preserve"> </w:t>
            </w:r>
            <w:r w:rsidRPr="00830250">
              <w:t>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4BD340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980EF72" w14:textId="4AE6DB66" w:rsidR="00AE5FB0" w:rsidRPr="00830250" w:rsidRDefault="00AE5FB0" w:rsidP="00AE3F12">
            <w:pPr>
              <w:pStyle w:val="TAC"/>
            </w:pPr>
            <w:r w:rsidRPr="00830250">
              <w:t>CSI-RS</w:t>
            </w:r>
            <w:r w:rsidR="008D0E0E" w:rsidRPr="00830250">
              <w:t xml:space="preserve"> </w:t>
            </w:r>
            <w:r w:rsidRPr="00830250">
              <w:t>resource</w:t>
            </w:r>
            <w:r w:rsidR="008D0E0E" w:rsidRPr="00830250">
              <w:t xml:space="preserve"> </w:t>
            </w:r>
            <w:r w:rsidRPr="00830250">
              <w:t>1</w:t>
            </w:r>
            <w:r w:rsidR="008D0E0E" w:rsidRPr="00830250">
              <w:t xml:space="preserve"> </w:t>
            </w:r>
            <w:r w:rsidRPr="00830250">
              <w:t>from</w:t>
            </w:r>
            <w:r w:rsidR="008D0E0E" w:rsidRPr="00830250">
              <w:t xml:space="preserve"> </w:t>
            </w:r>
            <w:r w:rsidRPr="00830250">
              <w:t>'CSI-RS</w:t>
            </w:r>
            <w:r w:rsidR="008D0E0E" w:rsidRPr="00830250">
              <w:t xml:space="preserve"> </w:t>
            </w:r>
            <w:r w:rsidRPr="00830250">
              <w:t>for</w:t>
            </w:r>
            <w:r w:rsidR="008D0E0E" w:rsidRPr="00830250">
              <w:t xml:space="preserve"> </w:t>
            </w:r>
            <w:r w:rsidRPr="00830250">
              <w:t>tracking'</w:t>
            </w:r>
            <w:r w:rsidR="008D0E0E" w:rsidRPr="00830250">
              <w:t xml:space="preserve"> </w:t>
            </w:r>
            <w:r w:rsidRPr="00830250">
              <w:t>configuration</w:t>
            </w:r>
          </w:p>
        </w:tc>
      </w:tr>
      <w:tr w:rsidR="00AE5FB0" w:rsidRPr="00830250" w14:paraId="7EFD9C6E" w14:textId="77777777" w:rsidTr="008D0E0E">
        <w:trPr>
          <w:jc w:val="center"/>
        </w:trPr>
        <w:tc>
          <w:tcPr>
            <w:tcW w:w="1794" w:type="dxa"/>
            <w:vMerge/>
            <w:shd w:val="clear" w:color="auto" w:fill="auto"/>
            <w:vAlign w:val="center"/>
          </w:tcPr>
          <w:p w14:paraId="6893092C"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6BD3B8EC"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346A21B5" w14:textId="44FA14A6"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69BECDA"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6DA47B5" w14:textId="464A0592" w:rsidR="00AE5FB0" w:rsidRPr="00830250" w:rsidRDefault="00AE5FB0" w:rsidP="00AE3F12">
            <w:pPr>
              <w:pStyle w:val="TAC"/>
            </w:pPr>
            <w:r w:rsidRPr="00830250">
              <w:t>Type</w:t>
            </w:r>
            <w:r w:rsidR="008D0E0E" w:rsidRPr="00830250">
              <w:t xml:space="preserve"> </w:t>
            </w:r>
            <w:r w:rsidRPr="00830250">
              <w:t>A</w:t>
            </w:r>
          </w:p>
        </w:tc>
      </w:tr>
      <w:tr w:rsidR="00AE5FB0" w:rsidRPr="00830250" w14:paraId="5F1E170A" w14:textId="77777777" w:rsidTr="008D0E0E">
        <w:trPr>
          <w:jc w:val="center"/>
        </w:trPr>
        <w:tc>
          <w:tcPr>
            <w:tcW w:w="1794" w:type="dxa"/>
            <w:vMerge/>
            <w:shd w:val="clear" w:color="auto" w:fill="auto"/>
            <w:vAlign w:val="center"/>
          </w:tcPr>
          <w:p w14:paraId="62671235" w14:textId="77777777" w:rsidR="00AE5FB0" w:rsidRPr="00830250" w:rsidRDefault="00AE5FB0" w:rsidP="00AE3F12">
            <w:pPr>
              <w:pStyle w:val="TAL"/>
            </w:pPr>
          </w:p>
        </w:tc>
        <w:tc>
          <w:tcPr>
            <w:tcW w:w="1387" w:type="dxa"/>
            <w:vMerge w:val="restart"/>
            <w:tcBorders>
              <w:left w:val="single" w:sz="4" w:space="0" w:color="auto"/>
              <w:right w:val="single" w:sz="4" w:space="0" w:color="auto"/>
            </w:tcBorders>
            <w:shd w:val="clear" w:color="auto" w:fill="auto"/>
            <w:vAlign w:val="center"/>
          </w:tcPr>
          <w:p w14:paraId="27326AF9" w14:textId="7BF69BE6" w:rsidR="00AE5FB0" w:rsidRPr="00830250" w:rsidRDefault="00AE5FB0" w:rsidP="00AE3F12">
            <w:pPr>
              <w:pStyle w:val="TAL"/>
            </w:pPr>
            <w:r w:rsidRPr="00830250">
              <w:t>Type</w:t>
            </w:r>
            <w:r w:rsidR="008D0E0E" w:rsidRPr="00830250">
              <w:t xml:space="preserve"> </w:t>
            </w:r>
            <w:r w:rsidRPr="00830250">
              <w:t>2</w:t>
            </w:r>
            <w:r w:rsidR="008D0E0E" w:rsidRPr="00830250">
              <w:t xml:space="preserve"> </w:t>
            </w:r>
            <w:r w:rsidRPr="00830250">
              <w:t>QCL</w:t>
            </w:r>
            <w:r w:rsidR="008D0E0E" w:rsidRPr="00830250">
              <w:t xml:space="preserve"> </w:t>
            </w:r>
            <w:r w:rsidRPr="00830250">
              <w:t>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43EA5A0" w14:textId="10A537B6" w:rsidR="00AE5FB0" w:rsidRPr="00830250" w:rsidRDefault="00AE5FB0" w:rsidP="00AE3F12">
            <w:pPr>
              <w:pStyle w:val="TAL"/>
            </w:pPr>
            <w:r w:rsidRPr="00830250">
              <w:t>CSI-RS</w:t>
            </w:r>
            <w:r w:rsidR="008D0E0E" w:rsidRPr="00830250">
              <w:t xml:space="preserve"> </w:t>
            </w:r>
            <w:r w:rsidRPr="00830250">
              <w:t>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264DCC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2772046" w14:textId="77777777" w:rsidR="00AE5FB0" w:rsidRPr="00830250" w:rsidRDefault="00AE5FB0" w:rsidP="00AE3F12">
            <w:pPr>
              <w:pStyle w:val="TAC"/>
            </w:pPr>
            <w:r w:rsidRPr="00830250">
              <w:t>N/A</w:t>
            </w:r>
          </w:p>
        </w:tc>
      </w:tr>
      <w:tr w:rsidR="00AE5FB0" w:rsidRPr="00830250" w14:paraId="6E81BBC0" w14:textId="77777777" w:rsidTr="008D0E0E">
        <w:trPr>
          <w:jc w:val="center"/>
        </w:trPr>
        <w:tc>
          <w:tcPr>
            <w:tcW w:w="1794" w:type="dxa"/>
            <w:vMerge/>
            <w:shd w:val="clear" w:color="auto" w:fill="auto"/>
            <w:vAlign w:val="center"/>
          </w:tcPr>
          <w:p w14:paraId="2066C3E9" w14:textId="77777777" w:rsidR="00AE5FB0" w:rsidRPr="00830250" w:rsidRDefault="00AE5FB0" w:rsidP="00AE3F12">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21767CFD" w14:textId="77777777" w:rsidR="00AE5FB0" w:rsidRPr="00830250" w:rsidRDefault="00AE5FB0" w:rsidP="00AE3F12">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9A5CA5A" w14:textId="7F7034AB" w:rsidR="00AE5FB0" w:rsidRPr="00830250" w:rsidRDefault="00AE5FB0" w:rsidP="00AE3F12">
            <w:pPr>
              <w:pStyle w:val="TAL"/>
            </w:pPr>
            <w:r w:rsidRPr="00830250">
              <w:t>QCL</w:t>
            </w:r>
            <w:r w:rsidR="008D0E0E" w:rsidRPr="00830250">
              <w:t xml:space="preserve"> </w:t>
            </w:r>
            <w:r w:rsidRPr="00830250">
              <w:t>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850D3BC"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FD7A27F" w14:textId="77777777" w:rsidR="00AE5FB0" w:rsidRPr="00830250" w:rsidRDefault="00AE5FB0" w:rsidP="00AE3F12">
            <w:pPr>
              <w:pStyle w:val="TAC"/>
            </w:pPr>
            <w:r w:rsidRPr="00830250">
              <w:t>N/A</w:t>
            </w:r>
          </w:p>
        </w:tc>
      </w:tr>
      <w:tr w:rsidR="00AE5FB0" w:rsidRPr="00830250" w14:paraId="51845696" w14:textId="77777777" w:rsidTr="008D0E0E">
        <w:trPr>
          <w:jc w:val="center"/>
        </w:trPr>
        <w:tc>
          <w:tcPr>
            <w:tcW w:w="5419" w:type="dxa"/>
            <w:gridSpan w:val="3"/>
            <w:tcBorders>
              <w:right w:val="single" w:sz="4" w:space="0" w:color="auto"/>
            </w:tcBorders>
            <w:shd w:val="clear" w:color="auto" w:fill="auto"/>
            <w:vAlign w:val="center"/>
          </w:tcPr>
          <w:p w14:paraId="020C97E2" w14:textId="62F431A1" w:rsidR="00AE5FB0" w:rsidRPr="00830250" w:rsidRDefault="00AE5FB0" w:rsidP="00AE3F12">
            <w:pPr>
              <w:pStyle w:val="TAL"/>
            </w:pPr>
            <w:r w:rsidRPr="00830250">
              <w:t>PT</w:t>
            </w:r>
            <w:r w:rsidRPr="00830250">
              <w:rPr>
                <w:rFonts w:hint="eastAsia"/>
              </w:rPr>
              <w:t>-</w:t>
            </w:r>
            <w:r w:rsidRPr="00830250">
              <w:t>RS</w:t>
            </w:r>
            <w:r w:rsidR="008D0E0E" w:rsidRPr="00830250">
              <w:t xml:space="preserve"> </w:t>
            </w:r>
            <w:r w:rsidRPr="00830250">
              <w:t>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82B7891"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6BD26BF" w14:textId="4F5E4A9E" w:rsidR="00AE5FB0" w:rsidRPr="00830250" w:rsidRDefault="00AE5FB0" w:rsidP="00AE3F12">
            <w:pPr>
              <w:pStyle w:val="TAC"/>
            </w:pPr>
            <w:r w:rsidRPr="00830250">
              <w:t>PT</w:t>
            </w:r>
            <w:r w:rsidRPr="00830250">
              <w:rPr>
                <w:rFonts w:hint="eastAsia"/>
              </w:rPr>
              <w:t>-</w:t>
            </w:r>
            <w:r w:rsidRPr="00830250">
              <w:t>RS</w:t>
            </w:r>
            <w:r w:rsidR="008D0E0E" w:rsidRPr="00830250">
              <w:t xml:space="preserve"> </w:t>
            </w:r>
            <w:r w:rsidRPr="00830250">
              <w:t>is</w:t>
            </w:r>
            <w:r w:rsidR="008D0E0E" w:rsidRPr="00830250">
              <w:t xml:space="preserve"> </w:t>
            </w:r>
            <w:r w:rsidRPr="00830250">
              <w:t>not</w:t>
            </w:r>
            <w:r w:rsidR="008D0E0E" w:rsidRPr="00830250">
              <w:t xml:space="preserve"> </w:t>
            </w:r>
            <w:r w:rsidRPr="00830250">
              <w:t>configured</w:t>
            </w:r>
          </w:p>
        </w:tc>
      </w:tr>
      <w:tr w:rsidR="00AE5FB0" w:rsidRPr="00830250" w14:paraId="290741B2" w14:textId="77777777" w:rsidTr="008D0E0E">
        <w:trPr>
          <w:jc w:val="center"/>
        </w:trPr>
        <w:tc>
          <w:tcPr>
            <w:tcW w:w="5419" w:type="dxa"/>
            <w:gridSpan w:val="3"/>
            <w:tcBorders>
              <w:right w:val="single" w:sz="4" w:space="0" w:color="auto"/>
            </w:tcBorders>
            <w:shd w:val="clear" w:color="auto" w:fill="auto"/>
            <w:vAlign w:val="center"/>
          </w:tcPr>
          <w:p w14:paraId="5CFA933B" w14:textId="2DD9D0EB" w:rsidR="00AE5FB0" w:rsidRPr="00830250" w:rsidRDefault="00AE5FB0" w:rsidP="00AE3F12">
            <w:pPr>
              <w:pStyle w:val="TAL"/>
              <w:rPr>
                <w:rFonts w:cs="Arial"/>
              </w:rPr>
            </w:pPr>
            <w:r w:rsidRPr="00830250">
              <w:t>Maximum</w:t>
            </w:r>
            <w:r w:rsidR="008D0E0E" w:rsidRPr="00830250">
              <w:t xml:space="preserve"> </w:t>
            </w:r>
            <w:r w:rsidRPr="00830250">
              <w:t>number</w:t>
            </w:r>
            <w:r w:rsidR="008D0E0E" w:rsidRPr="00830250">
              <w:t xml:space="preserve"> </w:t>
            </w:r>
            <w:r w:rsidRPr="00830250">
              <w:t>of</w:t>
            </w:r>
            <w:r w:rsidR="008D0E0E" w:rsidRPr="00830250">
              <w:t xml:space="preserve"> </w:t>
            </w:r>
            <w:r w:rsidRPr="00830250">
              <w:t>code</w:t>
            </w:r>
            <w:r w:rsidR="008D0E0E" w:rsidRPr="00830250">
              <w:t xml:space="preserve"> </w:t>
            </w:r>
            <w:r w:rsidRPr="00830250">
              <w:t>block</w:t>
            </w:r>
            <w:r w:rsidR="008D0E0E" w:rsidRPr="00830250">
              <w:t xml:space="preserve"> </w:t>
            </w:r>
            <w:r w:rsidRPr="00830250">
              <w:t>groups</w:t>
            </w:r>
            <w:r w:rsidR="008D0E0E" w:rsidRPr="00830250">
              <w:t xml:space="preserve"> </w:t>
            </w:r>
            <w:r w:rsidRPr="00830250">
              <w:t>for</w:t>
            </w:r>
            <w:r w:rsidR="008D0E0E" w:rsidRPr="00830250">
              <w:t xml:space="preserve"> </w:t>
            </w:r>
            <w:r w:rsidRPr="00830250">
              <w:t>ACK/NACK</w:t>
            </w:r>
            <w:r w:rsidR="008D0E0E" w:rsidRPr="00830250">
              <w:t xml:space="preserve"> </w:t>
            </w:r>
            <w:r w:rsidRPr="00830250">
              <w:t>feedback</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EF1700"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652294D" w14:textId="77777777" w:rsidR="00AE5FB0" w:rsidRPr="00830250" w:rsidRDefault="00AE5FB0" w:rsidP="00AE3F12">
            <w:pPr>
              <w:pStyle w:val="TAC"/>
            </w:pPr>
            <w:r w:rsidRPr="00830250">
              <w:t>1</w:t>
            </w:r>
          </w:p>
        </w:tc>
      </w:tr>
      <w:tr w:rsidR="00AE5FB0" w:rsidRPr="00830250" w14:paraId="19E28475" w14:textId="77777777" w:rsidTr="008D0E0E">
        <w:trPr>
          <w:jc w:val="center"/>
        </w:trPr>
        <w:tc>
          <w:tcPr>
            <w:tcW w:w="5419" w:type="dxa"/>
            <w:gridSpan w:val="3"/>
            <w:tcBorders>
              <w:right w:val="single" w:sz="4" w:space="0" w:color="auto"/>
            </w:tcBorders>
            <w:shd w:val="clear" w:color="auto" w:fill="auto"/>
            <w:vAlign w:val="center"/>
          </w:tcPr>
          <w:p w14:paraId="16701186" w14:textId="44252DC2" w:rsidR="00AE5FB0" w:rsidRPr="00830250" w:rsidRDefault="00AE5FB0" w:rsidP="00AE3F12">
            <w:pPr>
              <w:pStyle w:val="TAL"/>
              <w:rPr>
                <w:rFonts w:cs="Arial"/>
              </w:rPr>
            </w:pPr>
            <w:r w:rsidRPr="00830250">
              <w:t>Maximum</w:t>
            </w:r>
            <w:r w:rsidR="008D0E0E" w:rsidRPr="00830250">
              <w:t xml:space="preserve"> </w:t>
            </w:r>
            <w:r w:rsidRPr="00830250">
              <w:t>number</w:t>
            </w:r>
            <w:r w:rsidR="008D0E0E" w:rsidRPr="00830250">
              <w:t xml:space="preserve"> </w:t>
            </w:r>
            <w:r w:rsidRPr="00830250">
              <w:t>of</w:t>
            </w:r>
            <w:r w:rsidR="008D0E0E" w:rsidRPr="00830250">
              <w:t xml:space="preserve"> </w:t>
            </w:r>
            <w:r w:rsidRPr="00830250">
              <w:t>HARQ</w:t>
            </w:r>
            <w:r w:rsidR="008D0E0E" w:rsidRPr="00830250">
              <w:t xml:space="preserve"> </w:t>
            </w:r>
            <w:r w:rsidRPr="00830250">
              <w:t>transmission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45CFC92"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E526466" w14:textId="77777777" w:rsidR="00AE5FB0" w:rsidRPr="00830250" w:rsidRDefault="00AE5FB0" w:rsidP="00AE3F12">
            <w:pPr>
              <w:pStyle w:val="TAC"/>
            </w:pPr>
            <w:r w:rsidRPr="00830250">
              <w:t>4</w:t>
            </w:r>
          </w:p>
        </w:tc>
      </w:tr>
      <w:tr w:rsidR="00AE5FB0" w:rsidRPr="00830250" w14:paraId="56E5C872" w14:textId="77777777" w:rsidTr="008D0E0E">
        <w:trPr>
          <w:jc w:val="center"/>
        </w:trPr>
        <w:tc>
          <w:tcPr>
            <w:tcW w:w="5419" w:type="dxa"/>
            <w:gridSpan w:val="3"/>
            <w:tcBorders>
              <w:right w:val="single" w:sz="4" w:space="0" w:color="auto"/>
            </w:tcBorders>
            <w:shd w:val="clear" w:color="auto" w:fill="auto"/>
            <w:vAlign w:val="center"/>
          </w:tcPr>
          <w:p w14:paraId="22004975" w14:textId="1A4E913A" w:rsidR="00AE5FB0" w:rsidRPr="00830250" w:rsidRDefault="00AE5FB0" w:rsidP="00AE3F12">
            <w:pPr>
              <w:pStyle w:val="TAL"/>
            </w:pPr>
            <w:r w:rsidRPr="00830250">
              <w:t>HARQ</w:t>
            </w:r>
            <w:r w:rsidR="008D0E0E" w:rsidRPr="00830250">
              <w:t xml:space="preserve"> </w:t>
            </w:r>
            <w:r w:rsidRPr="00830250">
              <w:t>ACK/NACK</w:t>
            </w:r>
            <w:r w:rsidR="008D0E0E" w:rsidRPr="00830250">
              <w:t xml:space="preserve"> </w:t>
            </w:r>
            <w:r w:rsidRPr="00830250">
              <w:t>bundling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00ED5E4"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4302AC6" w14:textId="77777777" w:rsidR="00AE5FB0" w:rsidRPr="00830250" w:rsidRDefault="00AE5FB0" w:rsidP="00AE3F12">
            <w:pPr>
              <w:pStyle w:val="TAC"/>
            </w:pPr>
            <w:r w:rsidRPr="00830250">
              <w:t>Multiplexed</w:t>
            </w:r>
          </w:p>
        </w:tc>
      </w:tr>
      <w:tr w:rsidR="00AE5FB0" w:rsidRPr="00830250" w14:paraId="6C5540D4" w14:textId="77777777" w:rsidTr="008D0E0E">
        <w:trPr>
          <w:jc w:val="center"/>
        </w:trPr>
        <w:tc>
          <w:tcPr>
            <w:tcW w:w="5419" w:type="dxa"/>
            <w:gridSpan w:val="3"/>
            <w:tcBorders>
              <w:right w:val="single" w:sz="4" w:space="0" w:color="auto"/>
            </w:tcBorders>
            <w:shd w:val="clear" w:color="auto" w:fill="auto"/>
            <w:vAlign w:val="center"/>
          </w:tcPr>
          <w:p w14:paraId="48478EB6" w14:textId="08A5ED29" w:rsidR="00AE5FB0" w:rsidRPr="00830250" w:rsidRDefault="00AE5FB0" w:rsidP="00AE3F12">
            <w:pPr>
              <w:pStyle w:val="TAL"/>
              <w:rPr>
                <w:rFonts w:cs="Arial"/>
              </w:rPr>
            </w:pPr>
            <w:r w:rsidRPr="00830250">
              <w:t>Redundancy</w:t>
            </w:r>
            <w:r w:rsidR="008D0E0E" w:rsidRPr="00830250">
              <w:t xml:space="preserve"> </w:t>
            </w:r>
            <w:r w:rsidRPr="00830250">
              <w:t>version</w:t>
            </w:r>
            <w:r w:rsidR="008D0E0E" w:rsidRPr="00830250">
              <w:t xml:space="preserve"> </w:t>
            </w:r>
            <w:r w:rsidRPr="00830250">
              <w:t>coding</w:t>
            </w:r>
            <w:r w:rsidR="008D0E0E" w:rsidRPr="00830250">
              <w:t xml:space="preserve"> </w:t>
            </w:r>
            <w:r w:rsidRPr="00830250">
              <w:t>sequence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C3AB90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3D9245F" w14:textId="77777777" w:rsidR="00AE5FB0" w:rsidRPr="00830250" w:rsidRDefault="00AE5FB0" w:rsidP="00AE3F12">
            <w:pPr>
              <w:pStyle w:val="TAC"/>
            </w:pPr>
            <w:r w:rsidRPr="00830250">
              <w:t>{0,2,3,1}</w:t>
            </w:r>
          </w:p>
        </w:tc>
      </w:tr>
      <w:tr w:rsidR="00AE5FB0" w:rsidRPr="00830250" w14:paraId="743534F7" w14:textId="77777777" w:rsidTr="008D0E0E">
        <w:trPr>
          <w:jc w:val="center"/>
        </w:trPr>
        <w:tc>
          <w:tcPr>
            <w:tcW w:w="5419" w:type="dxa"/>
            <w:gridSpan w:val="3"/>
            <w:tcBorders>
              <w:right w:val="single" w:sz="4" w:space="0" w:color="auto"/>
            </w:tcBorders>
            <w:shd w:val="clear" w:color="auto" w:fill="auto"/>
            <w:vAlign w:val="center"/>
          </w:tcPr>
          <w:p w14:paraId="1DA4E9A6" w14:textId="151C56A2" w:rsidR="00AE5FB0" w:rsidRPr="00830250" w:rsidRDefault="00AE5FB0" w:rsidP="00AE3F12">
            <w:pPr>
              <w:pStyle w:val="TAL"/>
              <w:rPr>
                <w:rFonts w:cs="Arial"/>
              </w:rPr>
            </w:pPr>
            <w:r w:rsidRPr="00830250">
              <w:t>PDSCH</w:t>
            </w:r>
            <w:r w:rsidR="008D0E0E" w:rsidRPr="00830250">
              <w:t xml:space="preserve"> </w:t>
            </w:r>
            <w:r w:rsidRPr="00830250">
              <w:t>&amp;</w:t>
            </w:r>
            <w:r w:rsidR="008D0E0E" w:rsidRPr="00830250">
              <w:t xml:space="preserve"> </w:t>
            </w:r>
            <w:r w:rsidRPr="00830250">
              <w:t>PDSCH</w:t>
            </w:r>
            <w:r w:rsidR="008D0E0E" w:rsidRPr="00830250">
              <w:t xml:space="preserve"> </w:t>
            </w:r>
            <w:r w:rsidRPr="00830250">
              <w:t>DMRS</w:t>
            </w:r>
            <w:r w:rsidR="008D0E0E" w:rsidRPr="00830250">
              <w:t xml:space="preserve"> </w:t>
            </w:r>
            <w:r w:rsidRPr="00830250">
              <w:t>Precoding</w:t>
            </w:r>
            <w:r w:rsidR="008D0E0E" w:rsidRPr="00830250">
              <w:t xml:space="preserve"> </w:t>
            </w:r>
            <w:r w:rsidRPr="00830250">
              <w:t>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AA436A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8D2A5F2" w14:textId="7C50650E" w:rsidR="00AE5FB0" w:rsidRPr="00830250" w:rsidRDefault="00AE5FB0" w:rsidP="00AE3F12">
            <w:pPr>
              <w:pStyle w:val="TAC"/>
            </w:pPr>
            <w:r w:rsidRPr="00830250">
              <w:t>Single</w:t>
            </w:r>
            <w:r w:rsidR="008D0E0E" w:rsidRPr="00830250">
              <w:t xml:space="preserve"> </w:t>
            </w:r>
            <w:r w:rsidRPr="00830250">
              <w:t>Panel</w:t>
            </w:r>
            <w:r w:rsidR="008D0E0E" w:rsidRPr="00830250">
              <w:t xml:space="preserve"> </w:t>
            </w:r>
            <w:r w:rsidRPr="00830250">
              <w:t>Type</w:t>
            </w:r>
            <w:r w:rsidR="008D0E0E" w:rsidRPr="00830250">
              <w:t xml:space="preserve"> </w:t>
            </w:r>
            <w:r w:rsidRPr="00830250">
              <w:t>I,</w:t>
            </w:r>
            <w:r w:rsidR="008D0E0E" w:rsidRPr="00830250">
              <w:t xml:space="preserve"> </w:t>
            </w:r>
            <w:r w:rsidRPr="00830250">
              <w:t>Random</w:t>
            </w:r>
            <w:r w:rsidR="008D0E0E" w:rsidRPr="00830250">
              <w:t xml:space="preserve"> </w:t>
            </w:r>
            <w:r w:rsidRPr="00830250">
              <w:t>precoder</w:t>
            </w:r>
            <w:r w:rsidR="008D0E0E" w:rsidRPr="00830250">
              <w:t xml:space="preserve"> </w:t>
            </w:r>
            <w:r w:rsidRPr="00830250">
              <w:t>selection</w:t>
            </w:r>
            <w:r w:rsidR="008D0E0E" w:rsidRPr="00830250">
              <w:t xml:space="preserve"> </w:t>
            </w:r>
            <w:r w:rsidRPr="00830250">
              <w:t>updated</w:t>
            </w:r>
            <w:r w:rsidR="008D0E0E" w:rsidRPr="00830250">
              <w:t xml:space="preserve"> </w:t>
            </w:r>
            <w:r w:rsidRPr="00830250">
              <w:t>per</w:t>
            </w:r>
            <w:r w:rsidR="008D0E0E" w:rsidRPr="00830250">
              <w:t xml:space="preserve"> </w:t>
            </w:r>
            <w:r w:rsidRPr="00830250">
              <w:t>slot,</w:t>
            </w:r>
            <w:r w:rsidR="008D0E0E" w:rsidRPr="00830250">
              <w:t xml:space="preserve"> </w:t>
            </w:r>
            <w:r w:rsidRPr="00830250">
              <w:t>with</w:t>
            </w:r>
            <w:r w:rsidR="008D0E0E" w:rsidRPr="00830250">
              <w:t xml:space="preserve"> </w:t>
            </w:r>
            <w:r w:rsidRPr="00830250">
              <w:t>equal</w:t>
            </w:r>
            <w:r w:rsidR="008D0E0E" w:rsidRPr="00830250">
              <w:t xml:space="preserve"> </w:t>
            </w:r>
            <w:r w:rsidRPr="00830250">
              <w:t>probability</w:t>
            </w:r>
            <w:r w:rsidR="008D0E0E" w:rsidRPr="00830250">
              <w:t xml:space="preserve"> </w:t>
            </w:r>
            <w:r w:rsidRPr="00830250">
              <w:t>of</w:t>
            </w:r>
            <w:r w:rsidR="008D0E0E" w:rsidRPr="00830250">
              <w:t xml:space="preserve"> </w:t>
            </w:r>
            <w:r w:rsidRPr="00830250">
              <w:t>each</w:t>
            </w:r>
            <w:r w:rsidR="008D0E0E" w:rsidRPr="00830250">
              <w:t xml:space="preserve"> </w:t>
            </w:r>
            <w:r w:rsidRPr="00830250">
              <w:t>applicable</w:t>
            </w:r>
            <w:r w:rsidR="008D0E0E" w:rsidRPr="00830250">
              <w:t xml:space="preserve"> </w:t>
            </w:r>
            <w:r w:rsidRPr="00830250">
              <w:t>i</w:t>
            </w:r>
            <w:r w:rsidRPr="00830250">
              <w:rPr>
                <w:vertAlign w:val="subscript"/>
              </w:rPr>
              <w:t>1</w:t>
            </w:r>
            <w:r w:rsidRPr="00830250">
              <w:t>,</w:t>
            </w:r>
            <w:r w:rsidR="008D0E0E" w:rsidRPr="00830250">
              <w:t xml:space="preserve"> </w:t>
            </w:r>
            <w:r w:rsidRPr="00830250">
              <w:t>i</w:t>
            </w:r>
            <w:r w:rsidRPr="00830250">
              <w:rPr>
                <w:vertAlign w:val="subscript"/>
              </w:rPr>
              <w:t>2</w:t>
            </w:r>
            <w:r w:rsidR="008D0E0E" w:rsidRPr="00830250">
              <w:t xml:space="preserve"> </w:t>
            </w:r>
            <w:r w:rsidRPr="00830250">
              <w:t>combination,</w:t>
            </w:r>
            <w:r w:rsidR="008D0E0E" w:rsidRPr="00830250">
              <w:t xml:space="preserve"> </w:t>
            </w:r>
            <w:r w:rsidRPr="00830250">
              <w:t>and</w:t>
            </w:r>
            <w:r w:rsidR="008D0E0E" w:rsidRPr="00830250">
              <w:t xml:space="preserve"> </w:t>
            </w:r>
            <w:r w:rsidRPr="00830250">
              <w:t>with</w:t>
            </w:r>
            <w:r w:rsidR="008D0E0E" w:rsidRPr="00830250">
              <w:t xml:space="preserve"> </w:t>
            </w:r>
            <w:r w:rsidRPr="00830250">
              <w:t>PRB</w:t>
            </w:r>
            <w:r w:rsidR="008D0E0E" w:rsidRPr="00830250">
              <w:t xml:space="preserve"> </w:t>
            </w:r>
            <w:r w:rsidRPr="00830250">
              <w:t>bundling</w:t>
            </w:r>
            <w:r w:rsidR="008D0E0E" w:rsidRPr="00830250">
              <w:t xml:space="preserve"> </w:t>
            </w:r>
            <w:r w:rsidRPr="00830250">
              <w:t>granularity</w:t>
            </w:r>
          </w:p>
        </w:tc>
      </w:tr>
      <w:tr w:rsidR="00AE5FB0" w:rsidRPr="00830250" w14:paraId="5DA20F73" w14:textId="77777777" w:rsidTr="008D0E0E">
        <w:trPr>
          <w:jc w:val="center"/>
        </w:trPr>
        <w:tc>
          <w:tcPr>
            <w:tcW w:w="5419" w:type="dxa"/>
            <w:gridSpan w:val="3"/>
            <w:tcBorders>
              <w:right w:val="single" w:sz="4" w:space="0" w:color="auto"/>
            </w:tcBorders>
            <w:shd w:val="clear" w:color="auto" w:fill="auto"/>
            <w:vAlign w:val="center"/>
          </w:tcPr>
          <w:p w14:paraId="383DD1D4" w14:textId="09EF9E87" w:rsidR="00AE5FB0" w:rsidRPr="00830250" w:rsidRDefault="00AE5FB0" w:rsidP="00AE3F12">
            <w:pPr>
              <w:pStyle w:val="TAL"/>
            </w:pPr>
            <w:r w:rsidRPr="00830250">
              <w:rPr>
                <w:rFonts w:cs="Arial"/>
              </w:rPr>
              <w:t>Symbols</w:t>
            </w:r>
            <w:r w:rsidR="008D0E0E" w:rsidRPr="00830250">
              <w:rPr>
                <w:rFonts w:cs="Arial"/>
              </w:rPr>
              <w:t xml:space="preserve"> </w:t>
            </w:r>
            <w:r w:rsidRPr="00830250">
              <w:rPr>
                <w:rFonts w:cs="Arial"/>
              </w:rPr>
              <w:t>for</w:t>
            </w:r>
            <w:r w:rsidR="008D0E0E" w:rsidRPr="00830250">
              <w:rPr>
                <w:rFonts w:cs="Arial"/>
              </w:rPr>
              <w:t xml:space="preserve"> </w:t>
            </w:r>
            <w:r w:rsidRPr="00830250">
              <w:rPr>
                <w:snapToGrid w:val="0"/>
              </w:rPr>
              <w:t>all</w:t>
            </w:r>
            <w:r w:rsidR="008D0E0E" w:rsidRPr="00830250">
              <w:rPr>
                <w:snapToGrid w:val="0"/>
              </w:rPr>
              <w:t xml:space="preserve"> </w:t>
            </w:r>
            <w:r w:rsidRPr="00830250">
              <w:rPr>
                <w:snapToGrid w:val="0"/>
              </w:rPr>
              <w:t>unused</w:t>
            </w:r>
            <w:r w:rsidR="008D0E0E" w:rsidRPr="00830250">
              <w:rPr>
                <w:snapToGrid w:val="0"/>
              </w:rPr>
              <w:t xml:space="preserve"> </w:t>
            </w:r>
            <w:r w:rsidRPr="00830250">
              <w:rPr>
                <w:snapToGrid w:val="0"/>
              </w:rPr>
              <w:t>R</w:t>
            </w:r>
            <w:r w:rsidRPr="00830250">
              <w:rPr>
                <w:rFonts w:hint="eastAsia"/>
                <w:snapToGrid w:val="0"/>
              </w:rPr>
              <w:t>E</w:t>
            </w:r>
            <w:r w:rsidRPr="00830250">
              <w:rPr>
                <w:snapToGrid w:val="0"/>
              </w:rP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6A793A6"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D814C8" w14:textId="1E3CC93D" w:rsidR="00AE5FB0" w:rsidRPr="00830250" w:rsidRDefault="00AE5FB0" w:rsidP="00AE3F12">
            <w:pPr>
              <w:pStyle w:val="TAC"/>
            </w:pPr>
            <w:r w:rsidRPr="00830250">
              <w:t>OP.1</w:t>
            </w:r>
            <w:r w:rsidR="008D0E0E" w:rsidRPr="00830250">
              <w:t xml:space="preserve"> </w:t>
            </w:r>
            <w:r w:rsidRPr="00830250">
              <w:t>FDD</w:t>
            </w:r>
            <w:r w:rsidR="008D0E0E" w:rsidRPr="00830250">
              <w:t xml:space="preserve"> </w:t>
            </w:r>
            <w:r w:rsidRPr="00830250">
              <w:t>as</w:t>
            </w:r>
            <w:r w:rsidR="008D0E0E" w:rsidRPr="00830250">
              <w:t xml:space="preserve"> </w:t>
            </w:r>
            <w:r w:rsidRPr="00830250">
              <w:t>defined</w:t>
            </w:r>
            <w:r w:rsidR="008D0E0E" w:rsidRPr="00830250">
              <w:t xml:space="preserve"> </w:t>
            </w:r>
            <w:r w:rsidRPr="00830250">
              <w:t>in</w:t>
            </w:r>
            <w:r w:rsidR="008D0E0E" w:rsidRPr="00830250">
              <w:t xml:space="preserve"> </w:t>
            </w:r>
            <w:r w:rsidRPr="00830250">
              <w:t>Annex</w:t>
            </w:r>
            <w:r w:rsidR="008D0E0E" w:rsidRPr="00830250">
              <w:t xml:space="preserve"> </w:t>
            </w:r>
            <w:r w:rsidRPr="00830250">
              <w:t>A.5.1.1</w:t>
            </w:r>
            <w:r w:rsidR="008D0E0E" w:rsidRPr="00830250">
              <w:t xml:space="preserve"> </w:t>
            </w:r>
            <w:r w:rsidRPr="00830250">
              <w:t>of</w:t>
            </w:r>
            <w:r w:rsidR="008D0E0E" w:rsidRPr="00830250">
              <w:t xml:space="preserve"> </w:t>
            </w:r>
            <w:r w:rsidRPr="00830250">
              <w:t>38.101-4</w:t>
            </w:r>
          </w:p>
        </w:tc>
      </w:tr>
      <w:tr w:rsidR="00AE5FB0" w:rsidRPr="00830250" w14:paraId="5106B0B2" w14:textId="77777777" w:rsidTr="008D0E0E">
        <w:trPr>
          <w:jc w:val="center"/>
        </w:trPr>
        <w:tc>
          <w:tcPr>
            <w:tcW w:w="5419" w:type="dxa"/>
            <w:gridSpan w:val="3"/>
            <w:tcBorders>
              <w:right w:val="single" w:sz="4" w:space="0" w:color="auto"/>
            </w:tcBorders>
            <w:shd w:val="clear" w:color="auto" w:fill="auto"/>
            <w:vAlign w:val="center"/>
          </w:tcPr>
          <w:p w14:paraId="2D37A3F7" w14:textId="3D61FB27" w:rsidR="00AE5FB0" w:rsidRPr="00830250" w:rsidRDefault="00AE5FB0" w:rsidP="00AE3F12">
            <w:pPr>
              <w:pStyle w:val="TAL"/>
              <w:rPr>
                <w:rFonts w:cs="Arial"/>
              </w:rPr>
            </w:pPr>
            <w:r w:rsidRPr="00830250">
              <w:t>Physical</w:t>
            </w:r>
            <w:r w:rsidR="008D0E0E" w:rsidRPr="00830250">
              <w:t xml:space="preserve"> </w:t>
            </w:r>
            <w:r w:rsidRPr="00830250">
              <w:t>signals,</w:t>
            </w:r>
            <w:r w:rsidR="008D0E0E" w:rsidRPr="00830250">
              <w:t xml:space="preserve"> </w:t>
            </w:r>
            <w:r w:rsidRPr="00830250">
              <w:t>channels</w:t>
            </w:r>
            <w:r w:rsidR="008D0E0E" w:rsidRPr="00830250">
              <w:t xml:space="preserve"> </w:t>
            </w:r>
            <w:r w:rsidRPr="00830250">
              <w:t>mapping</w:t>
            </w:r>
            <w:r w:rsidR="008D0E0E" w:rsidRPr="00830250">
              <w:t xml:space="preserve"> </w:t>
            </w:r>
            <w:r w:rsidRPr="00830250">
              <w:t>and</w:t>
            </w:r>
            <w:r w:rsidR="008D0E0E" w:rsidRPr="00830250">
              <w:t xml:space="preserve"> </w:t>
            </w:r>
            <w:r w:rsidRPr="00830250">
              <w:t>precoding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9A17DE" w14:textId="77777777" w:rsidR="00AE5FB0" w:rsidRPr="00830250" w:rsidRDefault="00AE5FB0" w:rsidP="00AE3F12">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4927106" w14:textId="1785B783" w:rsidR="00AE5FB0" w:rsidRPr="00830250" w:rsidRDefault="00AE5FB0" w:rsidP="00AE3F12">
            <w:pPr>
              <w:pStyle w:val="TAC"/>
            </w:pPr>
            <w:r w:rsidRPr="00830250">
              <w:t>As</w:t>
            </w:r>
            <w:r w:rsidR="008D0E0E" w:rsidRPr="00830250">
              <w:t xml:space="preserve"> </w:t>
            </w:r>
            <w:r w:rsidRPr="00830250">
              <w:t>specified</w:t>
            </w:r>
            <w:r w:rsidR="008D0E0E" w:rsidRPr="00830250">
              <w:t xml:space="preserve"> </w:t>
            </w:r>
            <w:r w:rsidRPr="00830250">
              <w:t>in</w:t>
            </w:r>
            <w:r w:rsidR="008D0E0E" w:rsidRPr="00830250">
              <w:t xml:space="preserve"> </w:t>
            </w:r>
            <w:r w:rsidRPr="00830250">
              <w:t>Annex</w:t>
            </w:r>
            <w:r w:rsidR="008D0E0E" w:rsidRPr="00830250">
              <w:t xml:space="preserve"> </w:t>
            </w:r>
            <w:r w:rsidRPr="00830250">
              <w:t>B.4.1</w:t>
            </w:r>
            <w:r w:rsidR="008D0E0E" w:rsidRPr="00830250">
              <w:t xml:space="preserve"> </w:t>
            </w:r>
            <w:r w:rsidRPr="00830250">
              <w:t>of</w:t>
            </w:r>
            <w:r w:rsidR="008D0E0E" w:rsidRPr="00830250">
              <w:t xml:space="preserve"> </w:t>
            </w:r>
            <w:r w:rsidRPr="00830250">
              <w:t>38.101-4</w:t>
            </w:r>
          </w:p>
        </w:tc>
      </w:tr>
      <w:tr w:rsidR="00AE5FB0" w:rsidRPr="00830250" w14:paraId="5500B14C" w14:textId="77777777" w:rsidTr="008D0E0E">
        <w:trPr>
          <w:jc w:val="center"/>
        </w:trPr>
        <w:tc>
          <w:tcPr>
            <w:tcW w:w="9621" w:type="dxa"/>
            <w:gridSpan w:val="5"/>
            <w:tcBorders>
              <w:right w:val="single" w:sz="4" w:space="0" w:color="auto"/>
            </w:tcBorders>
            <w:shd w:val="clear" w:color="auto" w:fill="auto"/>
            <w:vAlign w:val="center"/>
          </w:tcPr>
          <w:p w14:paraId="08B57B61" w14:textId="21EB0E71" w:rsidR="00AE5FB0" w:rsidRPr="00830250" w:rsidRDefault="00201225" w:rsidP="00AE3F12">
            <w:pPr>
              <w:pStyle w:val="TAN"/>
            </w:pPr>
            <w:r w:rsidRPr="00830250">
              <w:t>NOTE</w:t>
            </w:r>
            <w:r w:rsidR="008D0E0E" w:rsidRPr="00830250">
              <w:t xml:space="preserve"> </w:t>
            </w:r>
            <w:r w:rsidR="00AE5FB0" w:rsidRPr="00830250">
              <w:t>1:</w:t>
            </w:r>
            <w:r w:rsidR="00AE5FB0" w:rsidRPr="00830250">
              <w:tab/>
              <w:t>UE</w:t>
            </w:r>
            <w:r w:rsidR="008D0E0E" w:rsidRPr="00830250">
              <w:t xml:space="preserve"> </w:t>
            </w:r>
            <w:r w:rsidR="00AE5FB0" w:rsidRPr="00830250">
              <w:t>assumes</w:t>
            </w:r>
            <w:r w:rsidR="008D0E0E" w:rsidRPr="00830250">
              <w:t xml:space="preserve"> </w:t>
            </w:r>
            <w:r w:rsidR="00AE5FB0" w:rsidRPr="00830250">
              <w:t>that</w:t>
            </w:r>
            <w:r w:rsidR="008D0E0E" w:rsidRPr="00830250">
              <w:t xml:space="preserve"> </w:t>
            </w:r>
            <w:r w:rsidR="00AE5FB0" w:rsidRPr="00830250">
              <w:t>the</w:t>
            </w:r>
            <w:r w:rsidR="008D0E0E" w:rsidRPr="00830250">
              <w:t xml:space="preserve"> </w:t>
            </w:r>
            <w:r w:rsidR="00AE5FB0" w:rsidRPr="00830250">
              <w:t>TCI</w:t>
            </w:r>
            <w:r w:rsidR="008D0E0E" w:rsidRPr="00830250">
              <w:t xml:space="preserve"> </w:t>
            </w:r>
            <w:r w:rsidR="00AE5FB0" w:rsidRPr="00830250">
              <w:t>state</w:t>
            </w:r>
            <w:r w:rsidR="008D0E0E" w:rsidRPr="00830250">
              <w:t xml:space="preserve"> </w:t>
            </w:r>
            <w:r w:rsidR="00AE5FB0" w:rsidRPr="00830250">
              <w:t>for</w:t>
            </w:r>
            <w:r w:rsidR="008D0E0E" w:rsidRPr="00830250">
              <w:t xml:space="preserve"> </w:t>
            </w:r>
            <w:r w:rsidR="00AE5FB0" w:rsidRPr="00830250">
              <w:t>the</w:t>
            </w:r>
            <w:r w:rsidR="008D0E0E" w:rsidRPr="00830250">
              <w:t xml:space="preserve"> </w:t>
            </w:r>
            <w:r w:rsidR="00AE5FB0" w:rsidRPr="00830250">
              <w:t>PDSCH</w:t>
            </w:r>
            <w:r w:rsidR="008D0E0E" w:rsidRPr="00830250">
              <w:t xml:space="preserve"> </w:t>
            </w:r>
            <w:r w:rsidR="00AE5FB0" w:rsidRPr="00830250">
              <w:t>is</w:t>
            </w:r>
            <w:r w:rsidR="008D0E0E" w:rsidRPr="00830250">
              <w:t xml:space="preserve"> </w:t>
            </w:r>
            <w:r w:rsidR="00AE5FB0" w:rsidRPr="00830250">
              <w:t>identical</w:t>
            </w:r>
            <w:r w:rsidR="008D0E0E" w:rsidRPr="00830250">
              <w:t xml:space="preserve"> </w:t>
            </w:r>
            <w:r w:rsidR="00AE5FB0" w:rsidRPr="00830250">
              <w:t>to</w:t>
            </w:r>
            <w:r w:rsidR="008D0E0E" w:rsidRPr="00830250">
              <w:t xml:space="preserve"> </w:t>
            </w:r>
            <w:r w:rsidR="00AE5FB0" w:rsidRPr="00830250">
              <w:t>the</w:t>
            </w:r>
            <w:r w:rsidR="008D0E0E" w:rsidRPr="00830250">
              <w:t xml:space="preserve"> </w:t>
            </w:r>
            <w:r w:rsidR="00AE5FB0" w:rsidRPr="00830250">
              <w:t>TCI</w:t>
            </w:r>
            <w:r w:rsidR="008D0E0E" w:rsidRPr="00830250">
              <w:t xml:space="preserve"> </w:t>
            </w:r>
            <w:r w:rsidR="00AE5FB0" w:rsidRPr="00830250">
              <w:t>state</w:t>
            </w:r>
            <w:r w:rsidR="008D0E0E" w:rsidRPr="00830250">
              <w:t xml:space="preserve"> </w:t>
            </w:r>
            <w:r w:rsidR="00AE5FB0" w:rsidRPr="00830250">
              <w:t>applied</w:t>
            </w:r>
            <w:r w:rsidR="008D0E0E" w:rsidRPr="00830250">
              <w:t xml:space="preserve"> </w:t>
            </w:r>
            <w:r w:rsidR="00AE5FB0" w:rsidRPr="00830250">
              <w:t>for</w:t>
            </w:r>
            <w:r w:rsidR="008D0E0E" w:rsidRPr="00830250">
              <w:t xml:space="preserve"> </w:t>
            </w:r>
            <w:r w:rsidR="00AE5FB0" w:rsidRPr="00830250">
              <w:t>the</w:t>
            </w:r>
            <w:r w:rsidR="008D0E0E" w:rsidRPr="00830250">
              <w:t xml:space="preserve"> </w:t>
            </w:r>
            <w:r w:rsidR="00AE5FB0" w:rsidRPr="00830250">
              <w:t>PDCCH</w:t>
            </w:r>
            <w:r w:rsidR="008D0E0E" w:rsidRPr="00830250">
              <w:t xml:space="preserve"> </w:t>
            </w:r>
            <w:r w:rsidR="00AE5FB0" w:rsidRPr="00830250">
              <w:t>transmission.</w:t>
            </w:r>
          </w:p>
          <w:p w14:paraId="354ADC21" w14:textId="0F077169" w:rsidR="00AE5FB0" w:rsidRPr="00830250" w:rsidRDefault="00201225" w:rsidP="00AE3F12">
            <w:pPr>
              <w:pStyle w:val="TAN"/>
            </w:pPr>
            <w:r w:rsidRPr="00830250">
              <w:t>NOTE</w:t>
            </w:r>
            <w:r w:rsidR="008D0E0E" w:rsidRPr="00830250">
              <w:t xml:space="preserve"> </w:t>
            </w:r>
            <w:r w:rsidR="00AE5FB0" w:rsidRPr="00830250">
              <w:t>2:</w:t>
            </w:r>
            <w:r w:rsidR="00AE5FB0" w:rsidRPr="00830250">
              <w:tab/>
              <w:t>Point</w:t>
            </w:r>
            <w:r w:rsidR="008D0E0E" w:rsidRPr="00830250">
              <w:t xml:space="preserve"> </w:t>
            </w:r>
            <w:r w:rsidR="00AE5FB0" w:rsidRPr="00830250">
              <w:t>A</w:t>
            </w:r>
            <w:r w:rsidR="008D0E0E" w:rsidRPr="00830250">
              <w:t xml:space="preserve"> </w:t>
            </w:r>
            <w:r w:rsidR="00AE5FB0" w:rsidRPr="00830250">
              <w:t>coincides</w:t>
            </w:r>
            <w:r w:rsidR="008D0E0E" w:rsidRPr="00830250">
              <w:t xml:space="preserve"> </w:t>
            </w:r>
            <w:r w:rsidR="00AE5FB0" w:rsidRPr="00830250">
              <w:t>with</w:t>
            </w:r>
            <w:r w:rsidR="008D0E0E" w:rsidRPr="00830250">
              <w:t xml:space="preserve"> </w:t>
            </w:r>
            <w:r w:rsidR="00AE5FB0" w:rsidRPr="00830250">
              <w:t>minimum</w:t>
            </w:r>
            <w:r w:rsidR="008D0E0E" w:rsidRPr="00830250">
              <w:t xml:space="preserve"> </w:t>
            </w:r>
            <w:r w:rsidR="00AE5FB0" w:rsidRPr="00830250">
              <w:t>guard</w:t>
            </w:r>
            <w:r w:rsidR="008D0E0E" w:rsidRPr="00830250">
              <w:t xml:space="preserve"> </w:t>
            </w:r>
            <w:r w:rsidR="00AE5FB0" w:rsidRPr="00830250">
              <w:t>band</w:t>
            </w:r>
            <w:r w:rsidR="008D0E0E" w:rsidRPr="00830250">
              <w:t xml:space="preserve"> </w:t>
            </w:r>
            <w:r w:rsidR="00AE5FB0" w:rsidRPr="00830250">
              <w:t>as</w:t>
            </w:r>
            <w:r w:rsidR="008D0E0E" w:rsidRPr="00830250">
              <w:t xml:space="preserve"> </w:t>
            </w:r>
            <w:r w:rsidR="00AE5FB0" w:rsidRPr="00830250">
              <w:t>specified</w:t>
            </w:r>
            <w:r w:rsidR="008D0E0E" w:rsidRPr="00830250">
              <w:t xml:space="preserve"> </w:t>
            </w:r>
            <w:r w:rsidR="00AE5FB0" w:rsidRPr="00830250">
              <w:t>in</w:t>
            </w:r>
            <w:r w:rsidR="008D0E0E" w:rsidRPr="00830250">
              <w:t xml:space="preserve"> </w:t>
            </w:r>
            <w:r w:rsidR="00AE5FB0" w:rsidRPr="00830250">
              <w:t>Table</w:t>
            </w:r>
            <w:r w:rsidR="008D0E0E" w:rsidRPr="00830250">
              <w:t xml:space="preserve"> </w:t>
            </w:r>
            <w:r w:rsidR="00AE5FB0" w:rsidRPr="00830250">
              <w:t>5.3.3-1</w:t>
            </w:r>
            <w:r w:rsidR="008D0E0E" w:rsidRPr="00830250">
              <w:t xml:space="preserve"> </w:t>
            </w:r>
            <w:r w:rsidR="00AE5FB0" w:rsidRPr="00830250">
              <w:t>from</w:t>
            </w:r>
            <w:r w:rsidR="008D0E0E" w:rsidRPr="00830250">
              <w:t xml:space="preserve"> </w:t>
            </w:r>
            <w:r w:rsidR="000702BF" w:rsidRPr="00830250">
              <w:t>TS 38.101-1 [5]</w:t>
            </w:r>
            <w:r w:rsidR="008D0E0E" w:rsidRPr="00830250">
              <w:t xml:space="preserve"> </w:t>
            </w:r>
            <w:r w:rsidR="00AE5FB0" w:rsidRPr="00830250">
              <w:t>for</w:t>
            </w:r>
            <w:r w:rsidR="008D0E0E" w:rsidRPr="00830250">
              <w:t xml:space="preserve"> </w:t>
            </w:r>
            <w:r w:rsidR="00AE5FB0" w:rsidRPr="00830250">
              <w:t>tested</w:t>
            </w:r>
            <w:r w:rsidR="008D0E0E" w:rsidRPr="00830250">
              <w:t xml:space="preserve"> </w:t>
            </w:r>
            <w:r w:rsidR="00AE5FB0" w:rsidRPr="00830250">
              <w:t>channel</w:t>
            </w:r>
            <w:r w:rsidR="008D0E0E" w:rsidRPr="00830250">
              <w:t xml:space="preserve"> </w:t>
            </w:r>
            <w:r w:rsidR="00AE5FB0" w:rsidRPr="00830250">
              <w:t>bandwidth</w:t>
            </w:r>
            <w:r w:rsidR="008D0E0E" w:rsidRPr="00830250">
              <w:t xml:space="preserve"> </w:t>
            </w:r>
            <w:r w:rsidR="00AE5FB0" w:rsidRPr="00830250">
              <w:t>and</w:t>
            </w:r>
            <w:r w:rsidR="008D0E0E" w:rsidRPr="00830250">
              <w:t xml:space="preserve"> </w:t>
            </w:r>
            <w:r w:rsidR="00AE5FB0" w:rsidRPr="00830250">
              <w:t>subcarrier</w:t>
            </w:r>
            <w:r w:rsidR="008D0E0E" w:rsidRPr="00830250">
              <w:t xml:space="preserve"> </w:t>
            </w:r>
            <w:r w:rsidR="00AE5FB0" w:rsidRPr="00830250">
              <w:t>spacing.</w:t>
            </w:r>
          </w:p>
          <w:p w14:paraId="13EBB80E" w14:textId="009DAAD7" w:rsidR="00AE5FB0" w:rsidRPr="00830250" w:rsidRDefault="00201225" w:rsidP="00AE3F12">
            <w:pPr>
              <w:pStyle w:val="TAN"/>
            </w:pPr>
            <w:r w:rsidRPr="00830250">
              <w:t>NOTE</w:t>
            </w:r>
            <w:r w:rsidR="008D0E0E" w:rsidRPr="00830250">
              <w:t xml:space="preserve"> </w:t>
            </w:r>
            <w:r w:rsidR="00AE5FB0" w:rsidRPr="00830250">
              <w:t>3:</w:t>
            </w:r>
            <w:r w:rsidR="00AE5FB0" w:rsidRPr="00830250">
              <w:tab/>
              <w:t>Refer</w:t>
            </w:r>
            <w:r w:rsidR="008D0E0E" w:rsidRPr="00830250">
              <w:t xml:space="preserve"> </w:t>
            </w:r>
            <w:r w:rsidR="00AE5FB0" w:rsidRPr="00830250">
              <w:t>to</w:t>
            </w:r>
            <w:r w:rsidR="008D0E0E" w:rsidRPr="00830250">
              <w:t xml:space="preserve"> </w:t>
            </w:r>
            <w:r w:rsidR="00AE5FB0" w:rsidRPr="00830250">
              <w:t>Table</w:t>
            </w:r>
            <w:r w:rsidR="008D0E0E" w:rsidRPr="00830250">
              <w:t xml:space="preserve"> </w:t>
            </w:r>
            <w:r w:rsidR="00AE5FB0" w:rsidRPr="00830250">
              <w:t>7.4.1.5.3-1</w:t>
            </w:r>
            <w:r w:rsidR="008D0E0E" w:rsidRPr="00830250">
              <w:t xml:space="preserve"> </w:t>
            </w:r>
            <w:r w:rsidR="00AE5FB0" w:rsidRPr="00830250">
              <w:t>in</w:t>
            </w:r>
            <w:r w:rsidR="008D0E0E" w:rsidRPr="00830250">
              <w:t xml:space="preserve"> </w:t>
            </w:r>
            <w:r w:rsidR="00AE5FB0" w:rsidRPr="00830250">
              <w:t>[9]</w:t>
            </w:r>
          </w:p>
        </w:tc>
      </w:tr>
    </w:tbl>
    <w:p w14:paraId="169EA400" w14:textId="77777777" w:rsidR="00AE5FB0" w:rsidRPr="00830250" w:rsidRDefault="00AE5FB0" w:rsidP="00AE5FB0"/>
    <w:p w14:paraId="5F066359" w14:textId="77777777" w:rsidR="00AE5FB0" w:rsidRPr="00830250" w:rsidRDefault="00AE5FB0" w:rsidP="00AE5FB0">
      <w:pPr>
        <w:pStyle w:val="Heading5"/>
      </w:pPr>
      <w:bookmarkStart w:id="1932" w:name="_Toc21338166"/>
      <w:bookmarkStart w:id="1933" w:name="_Toc29808274"/>
      <w:bookmarkStart w:id="1934" w:name="_Toc37068193"/>
      <w:bookmarkStart w:id="1935" w:name="_Toc37083736"/>
      <w:bookmarkStart w:id="1936" w:name="_Toc37084078"/>
      <w:bookmarkStart w:id="1937" w:name="_Toc40209440"/>
      <w:bookmarkStart w:id="1938" w:name="_Toc40209782"/>
      <w:bookmarkStart w:id="1939" w:name="_Toc45892741"/>
      <w:bookmarkStart w:id="1940" w:name="_Toc53176598"/>
      <w:bookmarkStart w:id="1941" w:name="_Toc61120880"/>
      <w:bookmarkStart w:id="1942" w:name="_Toc67918025"/>
      <w:bookmarkStart w:id="1943" w:name="_Toc76298068"/>
      <w:bookmarkStart w:id="1944" w:name="_Toc76572080"/>
      <w:bookmarkStart w:id="1945" w:name="_Toc76651947"/>
      <w:bookmarkStart w:id="1946" w:name="_Toc76652785"/>
      <w:bookmarkStart w:id="1947" w:name="_Toc83742057"/>
      <w:bookmarkStart w:id="1948" w:name="_Toc91440547"/>
      <w:bookmarkStart w:id="1949" w:name="_Toc98849333"/>
      <w:bookmarkStart w:id="1950" w:name="_Toc106543184"/>
      <w:bookmarkStart w:id="1951" w:name="_Toc106737279"/>
      <w:bookmarkStart w:id="1952" w:name="_Toc107233046"/>
      <w:bookmarkStart w:id="1953" w:name="_Toc107234636"/>
      <w:bookmarkStart w:id="1954" w:name="_Toc107419605"/>
      <w:bookmarkStart w:id="1955" w:name="_Toc107476899"/>
      <w:bookmarkStart w:id="1956" w:name="_Toc114565713"/>
      <w:bookmarkStart w:id="1957" w:name="_Toc115267801"/>
      <w:bookmarkStart w:id="1958" w:name="_Toc123057986"/>
      <w:bookmarkStart w:id="1959" w:name="_Toc124256679"/>
      <w:bookmarkStart w:id="1960" w:name="_Toc137543641"/>
      <w:bookmarkStart w:id="1961" w:name="_Toc152356770"/>
      <w:bookmarkStart w:id="1962" w:name="_Toc21338169"/>
      <w:bookmarkStart w:id="1963" w:name="_Toc29808277"/>
      <w:bookmarkStart w:id="1964" w:name="_Toc37068196"/>
      <w:bookmarkStart w:id="1965" w:name="_Toc37083739"/>
      <w:bookmarkStart w:id="1966" w:name="_Toc37084081"/>
      <w:bookmarkStart w:id="1967" w:name="_Toc40209443"/>
      <w:bookmarkStart w:id="1968" w:name="_Toc40209785"/>
      <w:bookmarkStart w:id="1969" w:name="_Toc45892744"/>
      <w:bookmarkStart w:id="1970" w:name="_Toc53176601"/>
      <w:bookmarkStart w:id="1971" w:name="_Toc61120883"/>
      <w:bookmarkStart w:id="1972" w:name="_Toc67918028"/>
      <w:bookmarkStart w:id="1973" w:name="_Toc76298071"/>
      <w:bookmarkStart w:id="1974" w:name="_Toc76572083"/>
      <w:bookmarkStart w:id="1975" w:name="_Toc76651950"/>
      <w:bookmarkStart w:id="1976" w:name="_Toc76652788"/>
      <w:bookmarkStart w:id="1977" w:name="_Toc83742060"/>
      <w:bookmarkStart w:id="1978" w:name="_Toc91440550"/>
      <w:bookmarkStart w:id="1979" w:name="_Toc98849336"/>
      <w:bookmarkStart w:id="1980" w:name="_Toc106543187"/>
      <w:bookmarkStart w:id="1981" w:name="_Toc106737282"/>
      <w:bookmarkStart w:id="1982" w:name="_Toc107233049"/>
      <w:bookmarkStart w:id="1983" w:name="_Toc107234639"/>
      <w:bookmarkStart w:id="1984" w:name="_Toc107419608"/>
      <w:bookmarkStart w:id="1985" w:name="_Toc107476902"/>
      <w:bookmarkStart w:id="1986" w:name="_Toc114565720"/>
      <w:bookmarkStart w:id="1987" w:name="_Toc115267808"/>
      <w:r w:rsidRPr="00830250">
        <w:t>8.</w:t>
      </w:r>
      <w:r w:rsidRPr="00830250">
        <w:rPr>
          <w:rFonts w:hint="eastAsia"/>
        </w:rPr>
        <w:t>2</w:t>
      </w:r>
      <w:r w:rsidRPr="00830250">
        <w:t>.1.2.1</w:t>
      </w:r>
      <w:r w:rsidRPr="00830250">
        <w:rPr>
          <w:rFonts w:hint="eastAsia"/>
        </w:rPr>
        <w:tab/>
        <w:t>1</w:t>
      </w:r>
      <w:r w:rsidRPr="00830250">
        <w:t>RX requirements</w:t>
      </w:r>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p>
    <w:p w14:paraId="131E34E3" w14:textId="0C059C9E" w:rsidR="00AE5FB0" w:rsidRPr="000702BF" w:rsidRDefault="00F7676F" w:rsidP="00AE5FB0">
      <w:r>
        <w:t>[to be updated]</w:t>
      </w:r>
    </w:p>
    <w:p w14:paraId="08DF9CFE" w14:textId="77777777" w:rsidR="00AE5FB0" w:rsidRPr="000702BF" w:rsidRDefault="00AE5FB0" w:rsidP="00CD1DFB">
      <w:pPr>
        <w:pStyle w:val="Heading5"/>
      </w:pPr>
      <w:bookmarkStart w:id="1988" w:name="_Toc114565714"/>
      <w:bookmarkStart w:id="1989" w:name="_Toc115267802"/>
      <w:bookmarkStart w:id="1990" w:name="_Toc123057987"/>
      <w:bookmarkStart w:id="1991" w:name="_Toc124256680"/>
      <w:bookmarkStart w:id="1992" w:name="_Toc137543642"/>
      <w:bookmarkStart w:id="1993" w:name="_Toc152356771"/>
      <w:r w:rsidRPr="000702BF">
        <w:t>8.</w:t>
      </w:r>
      <w:r w:rsidRPr="000702BF">
        <w:rPr>
          <w:rFonts w:hint="eastAsia"/>
        </w:rPr>
        <w:t>2</w:t>
      </w:r>
      <w:r w:rsidRPr="000702BF">
        <w:t>.1.2.2</w:t>
      </w:r>
      <w:bookmarkStart w:id="1994" w:name="_Toc114565715"/>
      <w:bookmarkStart w:id="1995" w:name="_Toc115267803"/>
      <w:bookmarkEnd w:id="1988"/>
      <w:bookmarkEnd w:id="1989"/>
      <w:r w:rsidRPr="000702BF">
        <w:tab/>
        <w:t>2RX requirements</w:t>
      </w:r>
      <w:bookmarkEnd w:id="1990"/>
      <w:bookmarkEnd w:id="1991"/>
      <w:bookmarkEnd w:id="1992"/>
      <w:bookmarkEnd w:id="1993"/>
      <w:bookmarkEnd w:id="1994"/>
      <w:bookmarkEnd w:id="1995"/>
    </w:p>
    <w:p w14:paraId="05967C6A" w14:textId="77777777" w:rsidR="00AE5FB0" w:rsidRPr="000702BF" w:rsidRDefault="00AE5FB0" w:rsidP="00AE5FB0">
      <w:pPr>
        <w:pStyle w:val="Header6"/>
      </w:pPr>
      <w:r w:rsidRPr="000702BF">
        <w:t>8.</w:t>
      </w:r>
      <w:r w:rsidRPr="000702BF">
        <w:rPr>
          <w:rFonts w:hint="eastAsia"/>
        </w:rPr>
        <w:t>2</w:t>
      </w:r>
      <w:r w:rsidRPr="000702BF">
        <w:t>.1.2.2.1</w:t>
      </w:r>
      <w:r w:rsidRPr="000702BF">
        <w:tab/>
        <w:t>FDD</w:t>
      </w:r>
    </w:p>
    <w:p w14:paraId="792FB490" w14:textId="77777777" w:rsidR="00AE5FB0" w:rsidRPr="000702BF" w:rsidRDefault="00AE5FB0" w:rsidP="00CD1DFB">
      <w:pPr>
        <w:pStyle w:val="H6"/>
      </w:pPr>
      <w:bookmarkStart w:id="1996" w:name="_Toc123057988"/>
      <w:bookmarkStart w:id="1997" w:name="_Toc124256681"/>
      <w:r w:rsidRPr="000702BF">
        <w:t>8.</w:t>
      </w:r>
      <w:r w:rsidRPr="000702BF">
        <w:rPr>
          <w:rFonts w:hint="eastAsia"/>
        </w:rPr>
        <w:t>2</w:t>
      </w:r>
      <w:r w:rsidRPr="000702BF">
        <w:t>.1.</w:t>
      </w:r>
      <w:r w:rsidRPr="000702BF">
        <w:rPr>
          <w:rFonts w:hint="eastAsia"/>
        </w:rPr>
        <w:t>2</w:t>
      </w:r>
      <w:r w:rsidRPr="000702BF">
        <w:t>.2.1.1</w:t>
      </w:r>
      <w:r w:rsidRPr="000702BF">
        <w:rPr>
          <w:rFonts w:hint="eastAsia"/>
        </w:rPr>
        <w:tab/>
      </w:r>
      <w:r w:rsidRPr="000702BF">
        <w:t>Minimum requirements for PDSCH Mapping Type A</w:t>
      </w:r>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96"/>
      <w:bookmarkEnd w:id="1997"/>
    </w:p>
    <w:p w14:paraId="362EF226" w14:textId="77777777" w:rsidR="00AE5FB0" w:rsidRPr="000702BF" w:rsidRDefault="00AE5FB0" w:rsidP="00AE5FB0">
      <w:r w:rsidRPr="000702BF">
        <w:t xml:space="preserve">The performance requirements are specified in </w:t>
      </w:r>
      <w:r w:rsidRPr="000702BF">
        <w:rPr>
          <w:rFonts w:hint="eastAsia"/>
        </w:rPr>
        <w:t>T</w:t>
      </w:r>
      <w:r w:rsidRPr="000702BF">
        <w:t>able 8.</w:t>
      </w:r>
      <w:r w:rsidRPr="000702BF">
        <w:rPr>
          <w:rFonts w:hint="eastAsia"/>
        </w:rPr>
        <w:t>2</w:t>
      </w:r>
      <w:r w:rsidRPr="000702BF">
        <w:t>.1.</w:t>
      </w:r>
      <w:r w:rsidRPr="000702BF">
        <w:rPr>
          <w:rFonts w:hint="eastAsia"/>
        </w:rPr>
        <w:t>2</w:t>
      </w:r>
      <w:r w:rsidRPr="000702BF">
        <w:t xml:space="preserve">.2.1.1-3 with the addition of test parameters in </w:t>
      </w:r>
      <w:r w:rsidRPr="000702BF">
        <w:rPr>
          <w:rFonts w:hint="eastAsia"/>
        </w:rPr>
        <w:t>Table</w:t>
      </w:r>
      <w:r w:rsidRPr="000702BF">
        <w:t xml:space="preserve"> 8.</w:t>
      </w:r>
      <w:r w:rsidRPr="000702BF">
        <w:rPr>
          <w:rFonts w:hint="eastAsia"/>
        </w:rPr>
        <w:t>2</w:t>
      </w:r>
      <w:r w:rsidRPr="000702BF">
        <w:t>.1.</w:t>
      </w:r>
      <w:r w:rsidRPr="000702BF">
        <w:rPr>
          <w:rFonts w:hint="eastAsia"/>
        </w:rPr>
        <w:t>2</w:t>
      </w:r>
      <w:r w:rsidRPr="000702BF">
        <w:t xml:space="preserve">.2.1.1-2 and the downlink physical channel setup according to </w:t>
      </w:r>
      <w:r w:rsidRPr="000702BF">
        <w:rPr>
          <w:rFonts w:hint="eastAsia"/>
        </w:rPr>
        <w:t xml:space="preserve">Annex </w:t>
      </w:r>
      <w:r w:rsidRPr="000702BF">
        <w:t>A</w:t>
      </w:r>
      <w:r w:rsidRPr="000702BF">
        <w:rPr>
          <w:rFonts w:hint="eastAsia"/>
        </w:rPr>
        <w:t>.3</w:t>
      </w:r>
      <w:r w:rsidRPr="000702BF">
        <w:t>.</w:t>
      </w:r>
    </w:p>
    <w:p w14:paraId="420C5CC5" w14:textId="77777777" w:rsidR="00AE5FB0" w:rsidRPr="000702BF" w:rsidRDefault="00AE5FB0" w:rsidP="00AE5FB0">
      <w:r w:rsidRPr="000702BF">
        <w:t>The test purpose</w:t>
      </w:r>
      <w:r w:rsidRPr="000702BF">
        <w:rPr>
          <w:rFonts w:hint="eastAsia"/>
        </w:rPr>
        <w:t>s</w:t>
      </w:r>
      <w:r w:rsidRPr="000702BF">
        <w:t xml:space="preserve"> are specified in Table 8.</w:t>
      </w:r>
      <w:r w:rsidRPr="000702BF">
        <w:rPr>
          <w:rFonts w:hint="eastAsia"/>
        </w:rPr>
        <w:t>2</w:t>
      </w:r>
      <w:r w:rsidRPr="000702BF">
        <w:t>.1.</w:t>
      </w:r>
      <w:r w:rsidRPr="000702BF">
        <w:rPr>
          <w:rFonts w:hint="eastAsia"/>
        </w:rPr>
        <w:t>2</w:t>
      </w:r>
      <w:r w:rsidRPr="000702BF">
        <w:t>.2.1.1-1</w:t>
      </w:r>
      <w:r w:rsidRPr="000702BF">
        <w:rPr>
          <w:rFonts w:hint="eastAsia"/>
        </w:rPr>
        <w:t>.</w:t>
      </w:r>
    </w:p>
    <w:p w14:paraId="6F4FB78C" w14:textId="77777777" w:rsidR="00AE5FB0" w:rsidRPr="000702BF" w:rsidRDefault="00AE5FB0" w:rsidP="00AE5FB0">
      <w:pPr>
        <w:pStyle w:val="TH"/>
      </w:pPr>
      <w:r w:rsidRPr="000702BF">
        <w:t>Table 8.</w:t>
      </w:r>
      <w:r w:rsidRPr="000702BF">
        <w:rPr>
          <w:rFonts w:hint="eastAsia"/>
        </w:rPr>
        <w:t>2</w:t>
      </w:r>
      <w:r w:rsidRPr="000702BF">
        <w:t>.1.</w:t>
      </w:r>
      <w:r w:rsidRPr="000702BF">
        <w:rPr>
          <w:rFonts w:hint="eastAsia"/>
        </w:rPr>
        <w:t>2</w:t>
      </w:r>
      <w:r w:rsidRPr="000702BF">
        <w:t>.2.1.1-1</w:t>
      </w:r>
      <w:r w:rsidRPr="000702BF">
        <w:rPr>
          <w:rFonts w:hint="eastAsia"/>
        </w:rPr>
        <w:t>:</w:t>
      </w:r>
      <w:r w:rsidRPr="000702BF">
        <w:t xml:space="preserve"> Tests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822"/>
        <w:gridCol w:w="4807"/>
      </w:tblGrid>
      <w:tr w:rsidR="00AE5FB0" w:rsidRPr="000702BF" w14:paraId="76614EC4" w14:textId="77777777" w:rsidTr="008D0E0E">
        <w:trPr>
          <w:jc w:val="center"/>
        </w:trPr>
        <w:tc>
          <w:tcPr>
            <w:tcW w:w="4822" w:type="dxa"/>
            <w:shd w:val="clear" w:color="auto" w:fill="auto"/>
          </w:tcPr>
          <w:p w14:paraId="604168B9" w14:textId="77777777" w:rsidR="00AE5FB0" w:rsidRPr="000702BF" w:rsidRDefault="00AE5FB0" w:rsidP="00AE3F12">
            <w:pPr>
              <w:pStyle w:val="TAH"/>
            </w:pPr>
            <w:r w:rsidRPr="000702BF">
              <w:t>Purpose</w:t>
            </w:r>
          </w:p>
        </w:tc>
        <w:tc>
          <w:tcPr>
            <w:tcW w:w="4807" w:type="dxa"/>
            <w:shd w:val="clear" w:color="auto" w:fill="auto"/>
          </w:tcPr>
          <w:p w14:paraId="485B6C94" w14:textId="52C8FA54" w:rsidR="00AE5FB0" w:rsidRPr="000702BF" w:rsidRDefault="00AE5FB0" w:rsidP="00AE3F12">
            <w:pPr>
              <w:pStyle w:val="TAH"/>
            </w:pPr>
            <w:r w:rsidRPr="000702BF">
              <w:t>Test</w:t>
            </w:r>
            <w:r w:rsidR="008D0E0E" w:rsidRPr="000702BF">
              <w:t xml:space="preserve"> </w:t>
            </w:r>
            <w:r w:rsidRPr="000702BF">
              <w:t>index</w:t>
            </w:r>
          </w:p>
        </w:tc>
      </w:tr>
      <w:tr w:rsidR="00AE5FB0" w:rsidRPr="000702BF" w14:paraId="0B1333B7" w14:textId="77777777" w:rsidTr="008D0E0E">
        <w:trPr>
          <w:jc w:val="center"/>
        </w:trPr>
        <w:tc>
          <w:tcPr>
            <w:tcW w:w="4822" w:type="dxa"/>
            <w:shd w:val="clear" w:color="auto" w:fill="auto"/>
          </w:tcPr>
          <w:p w14:paraId="0E17AFB7" w14:textId="48C0A267" w:rsidR="00AE5FB0" w:rsidRPr="000702BF" w:rsidRDefault="00AE5FB0" w:rsidP="00AE3F12">
            <w:pPr>
              <w:pStyle w:val="TAL"/>
            </w:pPr>
            <w:r w:rsidRPr="000702BF">
              <w:t>Verify</w:t>
            </w:r>
            <w:r w:rsidR="008D0E0E" w:rsidRPr="000702BF">
              <w:t xml:space="preserve"> </w:t>
            </w:r>
            <w:r w:rsidRPr="000702BF">
              <w:t>the</w:t>
            </w:r>
            <w:r w:rsidR="008D0E0E" w:rsidRPr="000702BF">
              <w:t xml:space="preserve"> </w:t>
            </w:r>
            <w:r w:rsidRPr="000702BF">
              <w:t>PDSCH</w:t>
            </w:r>
            <w:r w:rsidR="008D0E0E" w:rsidRPr="000702BF">
              <w:t xml:space="preserve"> </w:t>
            </w:r>
            <w:r w:rsidRPr="000702BF">
              <w:t>mapping</w:t>
            </w:r>
            <w:r w:rsidR="008D0E0E" w:rsidRPr="000702BF">
              <w:t xml:space="preserve"> </w:t>
            </w:r>
            <w:r w:rsidRPr="000702BF">
              <w:t>Type</w:t>
            </w:r>
            <w:r w:rsidR="008D0E0E" w:rsidRPr="000702BF">
              <w:t xml:space="preserve"> </w:t>
            </w:r>
            <w:r w:rsidRPr="000702BF">
              <w:t>A</w:t>
            </w:r>
            <w:r w:rsidR="008D0E0E" w:rsidRPr="000702BF">
              <w:t xml:space="preserve"> </w:t>
            </w:r>
            <w:r w:rsidRPr="000702BF">
              <w:t>normal</w:t>
            </w:r>
            <w:r w:rsidR="008D0E0E" w:rsidRPr="000702BF">
              <w:t xml:space="preserve"> </w:t>
            </w:r>
            <w:r w:rsidRPr="000702BF">
              <w:t>performance</w:t>
            </w:r>
            <w:r w:rsidR="008D0E0E" w:rsidRPr="000702BF">
              <w:t xml:space="preserve"> </w:t>
            </w:r>
            <w:r w:rsidRPr="000702BF">
              <w:t>under</w:t>
            </w:r>
            <w:r w:rsidR="008D0E0E" w:rsidRPr="000702BF">
              <w:t xml:space="preserve"> </w:t>
            </w:r>
            <w:r w:rsidRPr="000702BF">
              <w:t>2</w:t>
            </w:r>
            <w:r w:rsidR="008D0E0E" w:rsidRPr="000702BF">
              <w:t xml:space="preserve"> </w:t>
            </w:r>
            <w:r w:rsidRPr="000702BF">
              <w:t>receive</w:t>
            </w:r>
            <w:r w:rsidR="008D0E0E" w:rsidRPr="000702BF">
              <w:t xml:space="preserve"> </w:t>
            </w:r>
            <w:r w:rsidRPr="000702BF">
              <w:t>antenna</w:t>
            </w:r>
            <w:r w:rsidR="008D0E0E" w:rsidRPr="000702BF">
              <w:t xml:space="preserve"> </w:t>
            </w:r>
            <w:r w:rsidRPr="000702BF">
              <w:t>conditions</w:t>
            </w:r>
            <w:r w:rsidR="008D0E0E" w:rsidRPr="000702BF">
              <w:t xml:space="preserve"> </w:t>
            </w:r>
            <w:r w:rsidRPr="000702BF">
              <w:t>and</w:t>
            </w:r>
            <w:r w:rsidR="008D0E0E" w:rsidRPr="000702BF">
              <w:t xml:space="preserve"> </w:t>
            </w:r>
            <w:r w:rsidRPr="000702BF">
              <w:t>with</w:t>
            </w:r>
            <w:r w:rsidR="008D0E0E" w:rsidRPr="000702BF">
              <w:t xml:space="preserve"> </w:t>
            </w:r>
            <w:r w:rsidRPr="000702BF">
              <w:t>different</w:t>
            </w:r>
            <w:r w:rsidR="008D0E0E" w:rsidRPr="000702BF">
              <w:t xml:space="preserve"> </w:t>
            </w:r>
            <w:r w:rsidRPr="000702BF">
              <w:t>channel</w:t>
            </w:r>
            <w:r w:rsidR="008D0E0E" w:rsidRPr="000702BF">
              <w:t xml:space="preserve"> </w:t>
            </w:r>
            <w:r w:rsidRPr="000702BF">
              <w:t>models</w:t>
            </w:r>
            <w:r w:rsidR="008D0E0E" w:rsidRPr="000702BF">
              <w:t xml:space="preserve"> </w:t>
            </w:r>
            <w:r w:rsidRPr="000702BF">
              <w:t>and</w:t>
            </w:r>
            <w:r w:rsidR="008D0E0E" w:rsidRPr="000702BF">
              <w:t xml:space="preserve"> </w:t>
            </w:r>
            <w:r w:rsidRPr="000702BF">
              <w:t>MCS</w:t>
            </w:r>
          </w:p>
        </w:tc>
        <w:tc>
          <w:tcPr>
            <w:tcW w:w="4807" w:type="dxa"/>
            <w:shd w:val="clear" w:color="auto" w:fill="auto"/>
          </w:tcPr>
          <w:p w14:paraId="3DBCB25B" w14:textId="067FD737" w:rsidR="00AE5FB0" w:rsidRPr="000702BF" w:rsidRDefault="00AE5FB0" w:rsidP="00AE3F12">
            <w:pPr>
              <w:pStyle w:val="TAL"/>
            </w:pPr>
            <w:r w:rsidRPr="000702BF">
              <w:t>1-1,</w:t>
            </w:r>
            <w:r w:rsidR="008D0E0E" w:rsidRPr="000702BF">
              <w:t xml:space="preserve"> </w:t>
            </w:r>
            <w:r w:rsidRPr="000702BF">
              <w:t>1-2,</w:t>
            </w:r>
            <w:r w:rsidR="008D0E0E" w:rsidRPr="000702BF">
              <w:t xml:space="preserve"> </w:t>
            </w:r>
            <w:r w:rsidRPr="000702BF">
              <w:t>1-3,</w:t>
            </w:r>
            <w:r w:rsidR="008D0E0E" w:rsidRPr="000702BF">
              <w:t xml:space="preserve"> </w:t>
            </w:r>
            <w:r w:rsidRPr="000702BF">
              <w:t>1-4</w:t>
            </w:r>
          </w:p>
        </w:tc>
      </w:tr>
    </w:tbl>
    <w:p w14:paraId="7AB3A11C" w14:textId="77777777" w:rsidR="00AE5FB0" w:rsidRPr="000702BF" w:rsidRDefault="00AE5FB0" w:rsidP="00AE5FB0"/>
    <w:p w14:paraId="5838A0C3" w14:textId="77777777" w:rsidR="00AE5FB0" w:rsidRPr="000702BF" w:rsidRDefault="00AE5FB0" w:rsidP="00AE5FB0">
      <w:pPr>
        <w:pStyle w:val="TH"/>
      </w:pPr>
      <w:r w:rsidRPr="000702BF">
        <w:lastRenderedPageBreak/>
        <w:t>Table 8.</w:t>
      </w:r>
      <w:r w:rsidRPr="000702BF">
        <w:rPr>
          <w:rFonts w:hint="eastAsia"/>
        </w:rPr>
        <w:t>2</w:t>
      </w:r>
      <w:r w:rsidRPr="000702BF">
        <w:t>.1.</w:t>
      </w:r>
      <w:r w:rsidRPr="000702BF">
        <w:rPr>
          <w:rFonts w:hint="eastAsia"/>
        </w:rPr>
        <w:t>2</w:t>
      </w:r>
      <w:r w:rsidRPr="000702BF">
        <w:t>.2.1.1-2</w:t>
      </w:r>
      <w:r w:rsidRPr="000702BF">
        <w:rPr>
          <w:rFonts w:hint="eastAsia"/>
        </w:rPr>
        <w:t>:</w:t>
      </w:r>
      <w:r w:rsidRPr="000702BF">
        <w:t xml:space="preserve">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3"/>
        <w:gridCol w:w="3654"/>
        <w:gridCol w:w="802"/>
        <w:gridCol w:w="3352"/>
      </w:tblGrid>
      <w:tr w:rsidR="00AE5FB0" w:rsidRPr="000702BF" w14:paraId="04A70F1F" w14:textId="77777777" w:rsidTr="008D0E0E">
        <w:trPr>
          <w:jc w:val="center"/>
        </w:trPr>
        <w:tc>
          <w:tcPr>
            <w:tcW w:w="5467" w:type="dxa"/>
            <w:gridSpan w:val="2"/>
            <w:shd w:val="clear" w:color="auto" w:fill="auto"/>
          </w:tcPr>
          <w:p w14:paraId="0F7C40C5" w14:textId="77777777" w:rsidR="00AE5FB0" w:rsidRPr="000702BF" w:rsidRDefault="00AE5FB0" w:rsidP="00AE3F12">
            <w:pPr>
              <w:pStyle w:val="TAH"/>
            </w:pPr>
            <w:r w:rsidRPr="000702BF">
              <w:t>Parameter</w:t>
            </w:r>
          </w:p>
        </w:tc>
        <w:tc>
          <w:tcPr>
            <w:tcW w:w="802" w:type="dxa"/>
            <w:shd w:val="clear" w:color="auto" w:fill="auto"/>
          </w:tcPr>
          <w:p w14:paraId="2CCD7692" w14:textId="77777777" w:rsidR="00AE5FB0" w:rsidRPr="000702BF" w:rsidRDefault="00AE5FB0" w:rsidP="00AE3F12">
            <w:pPr>
              <w:pStyle w:val="TAH"/>
            </w:pPr>
            <w:r w:rsidRPr="000702BF">
              <w:t>Unit</w:t>
            </w:r>
          </w:p>
        </w:tc>
        <w:tc>
          <w:tcPr>
            <w:tcW w:w="3352" w:type="dxa"/>
            <w:shd w:val="clear" w:color="auto" w:fill="auto"/>
          </w:tcPr>
          <w:p w14:paraId="614A90EF" w14:textId="77777777" w:rsidR="00AE5FB0" w:rsidRPr="000702BF" w:rsidRDefault="00AE5FB0" w:rsidP="00AE3F12">
            <w:pPr>
              <w:pStyle w:val="TAH"/>
            </w:pPr>
            <w:r w:rsidRPr="000702BF">
              <w:t>Value</w:t>
            </w:r>
          </w:p>
        </w:tc>
      </w:tr>
      <w:tr w:rsidR="00AE5FB0" w:rsidRPr="000702BF" w14:paraId="47470539" w14:textId="77777777" w:rsidTr="008D0E0E">
        <w:trPr>
          <w:jc w:val="center"/>
        </w:trPr>
        <w:tc>
          <w:tcPr>
            <w:tcW w:w="5467" w:type="dxa"/>
            <w:gridSpan w:val="2"/>
            <w:shd w:val="clear" w:color="auto" w:fill="auto"/>
          </w:tcPr>
          <w:p w14:paraId="17FBDA20" w14:textId="72167C1F" w:rsidR="00AE5FB0" w:rsidRPr="000702BF" w:rsidRDefault="00AE5FB0" w:rsidP="00AE3F12">
            <w:pPr>
              <w:pStyle w:val="TAL"/>
            </w:pPr>
            <w:r w:rsidRPr="000702BF">
              <w:t>Duplex</w:t>
            </w:r>
            <w:r w:rsidR="008D0E0E" w:rsidRPr="000702BF">
              <w:t xml:space="preserve"> </w:t>
            </w:r>
            <w:r w:rsidRPr="000702BF">
              <w:t>mode</w:t>
            </w:r>
          </w:p>
        </w:tc>
        <w:tc>
          <w:tcPr>
            <w:tcW w:w="802" w:type="dxa"/>
            <w:shd w:val="clear" w:color="auto" w:fill="auto"/>
          </w:tcPr>
          <w:p w14:paraId="33EBCA81" w14:textId="77777777" w:rsidR="00AE5FB0" w:rsidRPr="000702BF" w:rsidRDefault="00AE5FB0" w:rsidP="00AE3F12">
            <w:pPr>
              <w:pStyle w:val="TAC"/>
            </w:pPr>
          </w:p>
        </w:tc>
        <w:tc>
          <w:tcPr>
            <w:tcW w:w="3352" w:type="dxa"/>
            <w:shd w:val="clear" w:color="auto" w:fill="auto"/>
          </w:tcPr>
          <w:p w14:paraId="77C47846" w14:textId="77777777" w:rsidR="00AE5FB0" w:rsidRPr="000702BF" w:rsidRDefault="00AE5FB0" w:rsidP="00AE3F12">
            <w:pPr>
              <w:pStyle w:val="TAC"/>
            </w:pPr>
            <w:r w:rsidRPr="000702BF">
              <w:t>FDD</w:t>
            </w:r>
          </w:p>
        </w:tc>
      </w:tr>
      <w:tr w:rsidR="00AE5FB0" w:rsidRPr="000702BF" w14:paraId="74B8E825" w14:textId="77777777" w:rsidTr="008D0E0E">
        <w:trPr>
          <w:jc w:val="center"/>
        </w:trPr>
        <w:tc>
          <w:tcPr>
            <w:tcW w:w="5467" w:type="dxa"/>
            <w:gridSpan w:val="2"/>
            <w:shd w:val="clear" w:color="auto" w:fill="auto"/>
          </w:tcPr>
          <w:p w14:paraId="0AA035D9" w14:textId="3D4912E9" w:rsidR="00AE5FB0" w:rsidRPr="000702BF" w:rsidRDefault="00AE5FB0" w:rsidP="00AE3F12">
            <w:pPr>
              <w:pStyle w:val="TAL"/>
            </w:pPr>
            <w:r w:rsidRPr="000702BF">
              <w:t>Active</w:t>
            </w:r>
            <w:r w:rsidR="008D0E0E" w:rsidRPr="000702BF">
              <w:t xml:space="preserve"> </w:t>
            </w:r>
            <w:r w:rsidRPr="000702BF">
              <w:t>DL</w:t>
            </w:r>
            <w:r w:rsidR="008D0E0E" w:rsidRPr="000702BF">
              <w:t xml:space="preserve"> </w:t>
            </w:r>
            <w:r w:rsidRPr="000702BF">
              <w:t>BWP</w:t>
            </w:r>
            <w:r w:rsidR="008D0E0E" w:rsidRPr="000702BF">
              <w:t xml:space="preserve"> </w:t>
            </w:r>
            <w:r w:rsidRPr="000702BF">
              <w:t>index</w:t>
            </w:r>
          </w:p>
        </w:tc>
        <w:tc>
          <w:tcPr>
            <w:tcW w:w="802" w:type="dxa"/>
            <w:shd w:val="clear" w:color="auto" w:fill="auto"/>
          </w:tcPr>
          <w:p w14:paraId="3F3E8D04" w14:textId="77777777" w:rsidR="00AE5FB0" w:rsidRPr="000702BF" w:rsidRDefault="00AE5FB0" w:rsidP="00AE3F12">
            <w:pPr>
              <w:pStyle w:val="TAC"/>
            </w:pPr>
          </w:p>
        </w:tc>
        <w:tc>
          <w:tcPr>
            <w:tcW w:w="3352" w:type="dxa"/>
            <w:shd w:val="clear" w:color="auto" w:fill="auto"/>
          </w:tcPr>
          <w:p w14:paraId="5DB49B5B" w14:textId="77777777" w:rsidR="00AE5FB0" w:rsidRPr="000702BF" w:rsidRDefault="00AE5FB0" w:rsidP="00AE3F12">
            <w:pPr>
              <w:pStyle w:val="TAC"/>
            </w:pPr>
            <w:r w:rsidRPr="000702BF">
              <w:t>1</w:t>
            </w:r>
          </w:p>
        </w:tc>
      </w:tr>
      <w:tr w:rsidR="00AE5FB0" w:rsidRPr="000702BF" w14:paraId="2EAFC2A1" w14:textId="77777777" w:rsidTr="008D0E0E">
        <w:trPr>
          <w:jc w:val="center"/>
        </w:trPr>
        <w:tc>
          <w:tcPr>
            <w:tcW w:w="1813" w:type="dxa"/>
            <w:tcBorders>
              <w:bottom w:val="nil"/>
            </w:tcBorders>
            <w:shd w:val="clear" w:color="auto" w:fill="auto"/>
          </w:tcPr>
          <w:p w14:paraId="74AEB778" w14:textId="1096E418" w:rsidR="00AE5FB0" w:rsidRPr="000702BF" w:rsidRDefault="00AE5FB0" w:rsidP="00AE3F12">
            <w:pPr>
              <w:pStyle w:val="TAL"/>
            </w:pPr>
            <w:r w:rsidRPr="000702BF">
              <w:t>PDSCH</w:t>
            </w:r>
            <w:r w:rsidR="008D0E0E" w:rsidRPr="000702BF">
              <w:t xml:space="preserve"> </w:t>
            </w:r>
            <w:r w:rsidRPr="000702BF">
              <w:t>configuration</w:t>
            </w:r>
          </w:p>
        </w:tc>
        <w:tc>
          <w:tcPr>
            <w:tcW w:w="3654" w:type="dxa"/>
            <w:shd w:val="clear" w:color="auto" w:fill="auto"/>
          </w:tcPr>
          <w:p w14:paraId="6DC16350" w14:textId="64B8C876" w:rsidR="00AE5FB0" w:rsidRPr="000702BF" w:rsidRDefault="00AE5FB0" w:rsidP="00AE3F12">
            <w:pPr>
              <w:pStyle w:val="TAL"/>
            </w:pPr>
            <w:r w:rsidRPr="000702BF">
              <w:t>Mapping</w:t>
            </w:r>
            <w:r w:rsidR="008D0E0E" w:rsidRPr="000702BF">
              <w:t xml:space="preserve"> </w:t>
            </w:r>
            <w:r w:rsidRPr="000702BF">
              <w:t>type</w:t>
            </w:r>
          </w:p>
        </w:tc>
        <w:tc>
          <w:tcPr>
            <w:tcW w:w="802" w:type="dxa"/>
            <w:shd w:val="clear" w:color="auto" w:fill="auto"/>
          </w:tcPr>
          <w:p w14:paraId="2F0BE37B" w14:textId="77777777" w:rsidR="00AE5FB0" w:rsidRPr="000702BF" w:rsidRDefault="00AE5FB0" w:rsidP="00AE3F12">
            <w:pPr>
              <w:pStyle w:val="TAC"/>
            </w:pPr>
          </w:p>
        </w:tc>
        <w:tc>
          <w:tcPr>
            <w:tcW w:w="3352" w:type="dxa"/>
            <w:shd w:val="clear" w:color="auto" w:fill="auto"/>
          </w:tcPr>
          <w:p w14:paraId="7622C36A" w14:textId="3B25C823" w:rsidR="00AE5FB0" w:rsidRPr="000702BF" w:rsidRDefault="00AE5FB0" w:rsidP="00AE3F12">
            <w:pPr>
              <w:pStyle w:val="TAC"/>
            </w:pPr>
            <w:r w:rsidRPr="000702BF">
              <w:t>Type</w:t>
            </w:r>
            <w:r w:rsidR="008D0E0E" w:rsidRPr="000702BF">
              <w:t xml:space="preserve"> </w:t>
            </w:r>
            <w:r w:rsidRPr="000702BF">
              <w:t>A</w:t>
            </w:r>
          </w:p>
        </w:tc>
      </w:tr>
      <w:tr w:rsidR="00AE5FB0" w:rsidRPr="000702BF" w14:paraId="46EB531A" w14:textId="77777777" w:rsidTr="008D0E0E">
        <w:trPr>
          <w:jc w:val="center"/>
        </w:trPr>
        <w:tc>
          <w:tcPr>
            <w:tcW w:w="1813" w:type="dxa"/>
            <w:tcBorders>
              <w:top w:val="nil"/>
              <w:bottom w:val="nil"/>
            </w:tcBorders>
            <w:shd w:val="clear" w:color="auto" w:fill="auto"/>
          </w:tcPr>
          <w:p w14:paraId="27CA5D8D" w14:textId="77777777" w:rsidR="00AE5FB0" w:rsidRPr="000702BF" w:rsidRDefault="00AE5FB0" w:rsidP="00AE3F12">
            <w:pPr>
              <w:pStyle w:val="TAL"/>
            </w:pPr>
          </w:p>
        </w:tc>
        <w:tc>
          <w:tcPr>
            <w:tcW w:w="3654" w:type="dxa"/>
            <w:shd w:val="clear" w:color="auto" w:fill="auto"/>
          </w:tcPr>
          <w:p w14:paraId="1973B381" w14:textId="77777777" w:rsidR="00AE5FB0" w:rsidRPr="000702BF" w:rsidRDefault="00AE5FB0" w:rsidP="00AE3F12">
            <w:pPr>
              <w:pStyle w:val="TAL"/>
            </w:pPr>
            <w:r w:rsidRPr="000702BF">
              <w:t>k0</w:t>
            </w:r>
          </w:p>
        </w:tc>
        <w:tc>
          <w:tcPr>
            <w:tcW w:w="802" w:type="dxa"/>
            <w:shd w:val="clear" w:color="auto" w:fill="auto"/>
          </w:tcPr>
          <w:p w14:paraId="06BA2812" w14:textId="77777777" w:rsidR="00AE5FB0" w:rsidRPr="000702BF" w:rsidRDefault="00AE5FB0" w:rsidP="00AE3F12">
            <w:pPr>
              <w:pStyle w:val="TAC"/>
            </w:pPr>
          </w:p>
        </w:tc>
        <w:tc>
          <w:tcPr>
            <w:tcW w:w="3352" w:type="dxa"/>
            <w:shd w:val="clear" w:color="auto" w:fill="auto"/>
          </w:tcPr>
          <w:p w14:paraId="2E9FE39A" w14:textId="77777777" w:rsidR="00AE5FB0" w:rsidRPr="000702BF" w:rsidRDefault="00AE5FB0" w:rsidP="00AE3F12">
            <w:pPr>
              <w:pStyle w:val="TAC"/>
            </w:pPr>
            <w:r w:rsidRPr="000702BF">
              <w:t>0</w:t>
            </w:r>
          </w:p>
        </w:tc>
      </w:tr>
      <w:tr w:rsidR="00AE5FB0" w:rsidRPr="000702BF" w14:paraId="2EA4312B" w14:textId="77777777" w:rsidTr="008D0E0E">
        <w:trPr>
          <w:jc w:val="center"/>
        </w:trPr>
        <w:tc>
          <w:tcPr>
            <w:tcW w:w="1813" w:type="dxa"/>
            <w:tcBorders>
              <w:top w:val="nil"/>
              <w:bottom w:val="nil"/>
            </w:tcBorders>
            <w:shd w:val="clear" w:color="auto" w:fill="auto"/>
          </w:tcPr>
          <w:p w14:paraId="4CDFE336" w14:textId="77777777" w:rsidR="00AE5FB0" w:rsidRPr="000702BF" w:rsidRDefault="00AE5FB0" w:rsidP="00AE3F12">
            <w:pPr>
              <w:pStyle w:val="TAL"/>
            </w:pPr>
          </w:p>
        </w:tc>
        <w:tc>
          <w:tcPr>
            <w:tcW w:w="3654" w:type="dxa"/>
            <w:shd w:val="clear" w:color="auto" w:fill="auto"/>
          </w:tcPr>
          <w:p w14:paraId="441C757E" w14:textId="04374431" w:rsidR="00AE5FB0" w:rsidRPr="000702BF" w:rsidRDefault="00AE5FB0" w:rsidP="00AE3F12">
            <w:pPr>
              <w:pStyle w:val="TAL"/>
            </w:pPr>
            <w:r w:rsidRPr="000702BF">
              <w:t>Starting</w:t>
            </w:r>
            <w:r w:rsidR="008D0E0E" w:rsidRPr="000702BF">
              <w:t xml:space="preserve"> </w:t>
            </w:r>
            <w:r w:rsidRPr="000702BF">
              <w:t>symbol</w:t>
            </w:r>
            <w:r w:rsidR="008D0E0E" w:rsidRPr="000702BF">
              <w:t xml:space="preserve"> </w:t>
            </w:r>
            <w:r w:rsidRPr="000702BF">
              <w:t>(S)</w:t>
            </w:r>
            <w:r w:rsidR="008D0E0E" w:rsidRPr="000702BF">
              <w:t xml:space="preserve"> </w:t>
            </w:r>
          </w:p>
        </w:tc>
        <w:tc>
          <w:tcPr>
            <w:tcW w:w="802" w:type="dxa"/>
            <w:shd w:val="clear" w:color="auto" w:fill="auto"/>
          </w:tcPr>
          <w:p w14:paraId="12D44BAD" w14:textId="77777777" w:rsidR="00AE5FB0" w:rsidRPr="000702BF" w:rsidRDefault="00AE5FB0" w:rsidP="00AE3F12">
            <w:pPr>
              <w:pStyle w:val="TAC"/>
            </w:pPr>
          </w:p>
        </w:tc>
        <w:tc>
          <w:tcPr>
            <w:tcW w:w="3352" w:type="dxa"/>
            <w:shd w:val="clear" w:color="auto" w:fill="auto"/>
          </w:tcPr>
          <w:p w14:paraId="7567EAB6" w14:textId="77777777" w:rsidR="00AE5FB0" w:rsidRPr="000702BF" w:rsidRDefault="00AE5FB0" w:rsidP="00AE3F12">
            <w:pPr>
              <w:pStyle w:val="TAC"/>
            </w:pPr>
            <w:r w:rsidRPr="000702BF">
              <w:t>2</w:t>
            </w:r>
          </w:p>
        </w:tc>
      </w:tr>
      <w:tr w:rsidR="00AE5FB0" w:rsidRPr="000702BF" w14:paraId="30AAE180" w14:textId="77777777" w:rsidTr="008D0E0E">
        <w:trPr>
          <w:jc w:val="center"/>
        </w:trPr>
        <w:tc>
          <w:tcPr>
            <w:tcW w:w="1813" w:type="dxa"/>
            <w:tcBorders>
              <w:top w:val="nil"/>
              <w:bottom w:val="nil"/>
            </w:tcBorders>
            <w:shd w:val="clear" w:color="auto" w:fill="auto"/>
          </w:tcPr>
          <w:p w14:paraId="6BFF0B92" w14:textId="77777777" w:rsidR="00AE5FB0" w:rsidRPr="000702BF" w:rsidRDefault="00AE5FB0" w:rsidP="00AE3F12">
            <w:pPr>
              <w:pStyle w:val="TAL"/>
            </w:pPr>
          </w:p>
        </w:tc>
        <w:tc>
          <w:tcPr>
            <w:tcW w:w="3654" w:type="dxa"/>
            <w:shd w:val="clear" w:color="auto" w:fill="auto"/>
          </w:tcPr>
          <w:p w14:paraId="326BCEC9" w14:textId="44B66BA9" w:rsidR="00AE5FB0" w:rsidRPr="000702BF" w:rsidRDefault="00AE5FB0" w:rsidP="00AE3F12">
            <w:pPr>
              <w:pStyle w:val="TAL"/>
            </w:pPr>
            <w:r w:rsidRPr="000702BF">
              <w:t>Length</w:t>
            </w:r>
            <w:r w:rsidR="008D0E0E" w:rsidRPr="000702BF">
              <w:t xml:space="preserve"> </w:t>
            </w:r>
            <w:r w:rsidRPr="000702BF">
              <w:t>(L)</w:t>
            </w:r>
          </w:p>
        </w:tc>
        <w:tc>
          <w:tcPr>
            <w:tcW w:w="802" w:type="dxa"/>
            <w:shd w:val="clear" w:color="auto" w:fill="auto"/>
          </w:tcPr>
          <w:p w14:paraId="6CE8BA7A" w14:textId="77777777" w:rsidR="00AE5FB0" w:rsidRPr="000702BF" w:rsidRDefault="00AE5FB0" w:rsidP="00AE3F12">
            <w:pPr>
              <w:pStyle w:val="TAC"/>
            </w:pPr>
          </w:p>
        </w:tc>
        <w:tc>
          <w:tcPr>
            <w:tcW w:w="3352" w:type="dxa"/>
            <w:shd w:val="clear" w:color="auto" w:fill="auto"/>
          </w:tcPr>
          <w:p w14:paraId="3746C2C5" w14:textId="77777777" w:rsidR="00AE5FB0" w:rsidRPr="000702BF" w:rsidRDefault="00AE5FB0" w:rsidP="00AE3F12">
            <w:pPr>
              <w:pStyle w:val="TAC"/>
            </w:pPr>
            <w:r w:rsidRPr="000702BF">
              <w:t>12</w:t>
            </w:r>
          </w:p>
        </w:tc>
      </w:tr>
      <w:tr w:rsidR="00AE5FB0" w:rsidRPr="000702BF" w14:paraId="1B03D42F" w14:textId="77777777" w:rsidTr="008D0E0E">
        <w:trPr>
          <w:jc w:val="center"/>
        </w:trPr>
        <w:tc>
          <w:tcPr>
            <w:tcW w:w="1813" w:type="dxa"/>
            <w:tcBorders>
              <w:top w:val="nil"/>
              <w:bottom w:val="nil"/>
            </w:tcBorders>
            <w:shd w:val="clear" w:color="auto" w:fill="auto"/>
          </w:tcPr>
          <w:p w14:paraId="2699AE7D" w14:textId="77777777" w:rsidR="00AE5FB0" w:rsidRPr="000702BF" w:rsidRDefault="00AE5FB0" w:rsidP="00AE3F12">
            <w:pPr>
              <w:pStyle w:val="TAL"/>
            </w:pPr>
          </w:p>
        </w:tc>
        <w:tc>
          <w:tcPr>
            <w:tcW w:w="3654" w:type="dxa"/>
            <w:shd w:val="clear" w:color="auto" w:fill="auto"/>
          </w:tcPr>
          <w:p w14:paraId="70C7B3B8" w14:textId="7CA60D78" w:rsidR="00AE5FB0" w:rsidRPr="000702BF" w:rsidRDefault="00AE5FB0" w:rsidP="00AE3F12">
            <w:pPr>
              <w:pStyle w:val="TAL"/>
            </w:pPr>
            <w:r w:rsidRPr="000702BF">
              <w:t>PDSCH</w:t>
            </w:r>
            <w:r w:rsidR="008D0E0E" w:rsidRPr="000702BF">
              <w:t xml:space="preserve"> </w:t>
            </w:r>
            <w:r w:rsidRPr="000702BF">
              <w:t>aggregation</w:t>
            </w:r>
            <w:r w:rsidR="008D0E0E" w:rsidRPr="000702BF">
              <w:t xml:space="preserve"> </w:t>
            </w:r>
            <w:r w:rsidRPr="000702BF">
              <w:t>factor</w:t>
            </w:r>
          </w:p>
        </w:tc>
        <w:tc>
          <w:tcPr>
            <w:tcW w:w="802" w:type="dxa"/>
            <w:shd w:val="clear" w:color="auto" w:fill="auto"/>
          </w:tcPr>
          <w:p w14:paraId="38469088" w14:textId="77777777" w:rsidR="00AE5FB0" w:rsidRPr="000702BF" w:rsidRDefault="00AE5FB0" w:rsidP="00AE3F12">
            <w:pPr>
              <w:pStyle w:val="TAC"/>
            </w:pPr>
          </w:p>
        </w:tc>
        <w:tc>
          <w:tcPr>
            <w:tcW w:w="3352" w:type="dxa"/>
            <w:shd w:val="clear" w:color="auto" w:fill="auto"/>
          </w:tcPr>
          <w:p w14:paraId="06238076" w14:textId="77777777" w:rsidR="00AE5FB0" w:rsidRPr="000702BF" w:rsidRDefault="00AE5FB0" w:rsidP="00AE3F12">
            <w:pPr>
              <w:pStyle w:val="TAC"/>
            </w:pPr>
            <w:r w:rsidRPr="000702BF">
              <w:t>1</w:t>
            </w:r>
          </w:p>
        </w:tc>
      </w:tr>
      <w:tr w:rsidR="00AE5FB0" w:rsidRPr="000702BF" w14:paraId="767DBB27" w14:textId="77777777" w:rsidTr="008D0E0E">
        <w:trPr>
          <w:jc w:val="center"/>
        </w:trPr>
        <w:tc>
          <w:tcPr>
            <w:tcW w:w="1813" w:type="dxa"/>
            <w:tcBorders>
              <w:top w:val="nil"/>
              <w:bottom w:val="nil"/>
            </w:tcBorders>
            <w:shd w:val="clear" w:color="auto" w:fill="auto"/>
          </w:tcPr>
          <w:p w14:paraId="7CEFD414" w14:textId="77777777" w:rsidR="00AE5FB0" w:rsidRPr="000702BF" w:rsidRDefault="00AE5FB0" w:rsidP="00AE3F12">
            <w:pPr>
              <w:pStyle w:val="TAL"/>
            </w:pPr>
          </w:p>
        </w:tc>
        <w:tc>
          <w:tcPr>
            <w:tcW w:w="3654" w:type="dxa"/>
            <w:shd w:val="clear" w:color="auto" w:fill="auto"/>
          </w:tcPr>
          <w:p w14:paraId="17A80EA3" w14:textId="7C1DF568" w:rsidR="00AE5FB0" w:rsidRPr="000702BF" w:rsidRDefault="00AE5FB0" w:rsidP="00AE3F12">
            <w:pPr>
              <w:pStyle w:val="TAL"/>
            </w:pPr>
            <w:r w:rsidRPr="000702BF">
              <w:t>PRB</w:t>
            </w:r>
            <w:r w:rsidR="008D0E0E" w:rsidRPr="000702BF">
              <w:t xml:space="preserve"> </w:t>
            </w:r>
            <w:r w:rsidRPr="000702BF">
              <w:t>bundling</w:t>
            </w:r>
            <w:r w:rsidR="008D0E0E" w:rsidRPr="000702BF">
              <w:t xml:space="preserve"> </w:t>
            </w:r>
            <w:r w:rsidRPr="000702BF">
              <w:t>type</w:t>
            </w:r>
          </w:p>
        </w:tc>
        <w:tc>
          <w:tcPr>
            <w:tcW w:w="802" w:type="dxa"/>
            <w:shd w:val="clear" w:color="auto" w:fill="auto"/>
          </w:tcPr>
          <w:p w14:paraId="254630FF" w14:textId="77777777" w:rsidR="00AE5FB0" w:rsidRPr="000702BF" w:rsidRDefault="00AE5FB0" w:rsidP="00AE3F12">
            <w:pPr>
              <w:pStyle w:val="TAC"/>
            </w:pPr>
          </w:p>
        </w:tc>
        <w:tc>
          <w:tcPr>
            <w:tcW w:w="3352" w:type="dxa"/>
            <w:shd w:val="clear" w:color="auto" w:fill="auto"/>
          </w:tcPr>
          <w:p w14:paraId="10D27FCE" w14:textId="77777777" w:rsidR="00AE5FB0" w:rsidRPr="000702BF" w:rsidRDefault="00AE5FB0" w:rsidP="00AE3F12">
            <w:pPr>
              <w:pStyle w:val="TAC"/>
            </w:pPr>
            <w:r w:rsidRPr="000702BF">
              <w:t>Static</w:t>
            </w:r>
          </w:p>
        </w:tc>
      </w:tr>
      <w:tr w:rsidR="00AE5FB0" w:rsidRPr="000702BF" w14:paraId="7C6BF2C4" w14:textId="77777777" w:rsidTr="008D0E0E">
        <w:trPr>
          <w:jc w:val="center"/>
        </w:trPr>
        <w:tc>
          <w:tcPr>
            <w:tcW w:w="1813" w:type="dxa"/>
            <w:tcBorders>
              <w:top w:val="nil"/>
              <w:bottom w:val="nil"/>
            </w:tcBorders>
            <w:shd w:val="clear" w:color="auto" w:fill="auto"/>
          </w:tcPr>
          <w:p w14:paraId="5081C5A5" w14:textId="77777777" w:rsidR="00AE5FB0" w:rsidRPr="000702BF" w:rsidRDefault="00AE5FB0" w:rsidP="00AE3F12">
            <w:pPr>
              <w:pStyle w:val="TAL"/>
              <w:rPr>
                <w:i/>
              </w:rPr>
            </w:pPr>
          </w:p>
        </w:tc>
        <w:tc>
          <w:tcPr>
            <w:tcW w:w="3654" w:type="dxa"/>
            <w:shd w:val="clear" w:color="auto" w:fill="auto"/>
          </w:tcPr>
          <w:p w14:paraId="1D883C29" w14:textId="5D220A72" w:rsidR="00AE5FB0" w:rsidRPr="000702BF" w:rsidRDefault="00AE5FB0" w:rsidP="00AE3F12">
            <w:pPr>
              <w:pStyle w:val="TAL"/>
            </w:pPr>
            <w:r w:rsidRPr="000702BF">
              <w:t>PRB</w:t>
            </w:r>
            <w:r w:rsidR="008D0E0E" w:rsidRPr="000702BF">
              <w:t xml:space="preserve"> </w:t>
            </w:r>
            <w:r w:rsidRPr="000702BF">
              <w:t>bundling</w:t>
            </w:r>
            <w:r w:rsidR="008D0E0E" w:rsidRPr="000702BF">
              <w:t xml:space="preserve"> </w:t>
            </w:r>
            <w:r w:rsidRPr="000702BF">
              <w:t>size</w:t>
            </w:r>
          </w:p>
        </w:tc>
        <w:tc>
          <w:tcPr>
            <w:tcW w:w="802" w:type="dxa"/>
            <w:shd w:val="clear" w:color="auto" w:fill="auto"/>
          </w:tcPr>
          <w:p w14:paraId="0E78B5FB" w14:textId="77777777" w:rsidR="00AE5FB0" w:rsidRPr="000702BF" w:rsidRDefault="00AE5FB0" w:rsidP="00AE3F12">
            <w:pPr>
              <w:pStyle w:val="TAC"/>
            </w:pPr>
          </w:p>
        </w:tc>
        <w:tc>
          <w:tcPr>
            <w:tcW w:w="3352" w:type="dxa"/>
            <w:shd w:val="clear" w:color="auto" w:fill="auto"/>
          </w:tcPr>
          <w:p w14:paraId="47EA23CB" w14:textId="77777777" w:rsidR="00AE5FB0" w:rsidRPr="000702BF" w:rsidRDefault="00AE5FB0" w:rsidP="00AE3F12">
            <w:pPr>
              <w:pStyle w:val="TAC"/>
            </w:pPr>
            <w:r w:rsidRPr="000702BF">
              <w:t>2</w:t>
            </w:r>
          </w:p>
        </w:tc>
      </w:tr>
      <w:tr w:rsidR="00AE5FB0" w:rsidRPr="000702BF" w14:paraId="15BF0755" w14:textId="77777777" w:rsidTr="008D0E0E">
        <w:trPr>
          <w:jc w:val="center"/>
        </w:trPr>
        <w:tc>
          <w:tcPr>
            <w:tcW w:w="1813" w:type="dxa"/>
            <w:tcBorders>
              <w:top w:val="nil"/>
              <w:bottom w:val="nil"/>
            </w:tcBorders>
            <w:shd w:val="clear" w:color="auto" w:fill="auto"/>
          </w:tcPr>
          <w:p w14:paraId="544D491B" w14:textId="77777777" w:rsidR="00AE5FB0" w:rsidRPr="000702BF" w:rsidRDefault="00AE5FB0" w:rsidP="00AE3F12">
            <w:pPr>
              <w:pStyle w:val="TAL"/>
              <w:rPr>
                <w:i/>
              </w:rPr>
            </w:pPr>
          </w:p>
        </w:tc>
        <w:tc>
          <w:tcPr>
            <w:tcW w:w="3654" w:type="dxa"/>
            <w:shd w:val="clear" w:color="auto" w:fill="auto"/>
          </w:tcPr>
          <w:p w14:paraId="33FA6D0C" w14:textId="3B135490" w:rsidR="00AE5FB0" w:rsidRPr="000702BF" w:rsidRDefault="00AE5FB0" w:rsidP="00AE3F12">
            <w:pPr>
              <w:pStyle w:val="TAL"/>
            </w:pPr>
            <w:r w:rsidRPr="000702BF">
              <w:t>Resource</w:t>
            </w:r>
            <w:r w:rsidR="008D0E0E" w:rsidRPr="000702BF">
              <w:t xml:space="preserve"> </w:t>
            </w:r>
            <w:r w:rsidRPr="000702BF">
              <w:t>allocation</w:t>
            </w:r>
            <w:r w:rsidR="008D0E0E" w:rsidRPr="000702BF">
              <w:t xml:space="preserve"> </w:t>
            </w:r>
            <w:r w:rsidRPr="000702BF">
              <w:t>type</w:t>
            </w:r>
          </w:p>
        </w:tc>
        <w:tc>
          <w:tcPr>
            <w:tcW w:w="802" w:type="dxa"/>
            <w:shd w:val="clear" w:color="auto" w:fill="auto"/>
          </w:tcPr>
          <w:p w14:paraId="29362FD7" w14:textId="77777777" w:rsidR="00AE5FB0" w:rsidRPr="000702BF" w:rsidRDefault="00AE5FB0" w:rsidP="00AE3F12">
            <w:pPr>
              <w:pStyle w:val="TAC"/>
            </w:pPr>
          </w:p>
        </w:tc>
        <w:tc>
          <w:tcPr>
            <w:tcW w:w="3352" w:type="dxa"/>
            <w:shd w:val="clear" w:color="auto" w:fill="auto"/>
          </w:tcPr>
          <w:p w14:paraId="1ED613B7" w14:textId="6419EADC" w:rsidR="00AE5FB0" w:rsidRPr="000702BF" w:rsidRDefault="00AE5FB0" w:rsidP="00AE3F12">
            <w:pPr>
              <w:pStyle w:val="TAC"/>
            </w:pPr>
            <w:r w:rsidRPr="000702BF">
              <w:t>Type</w:t>
            </w:r>
            <w:r w:rsidR="008D0E0E" w:rsidRPr="000702BF">
              <w:t xml:space="preserve"> </w:t>
            </w:r>
            <w:r w:rsidRPr="000702BF">
              <w:t>0</w:t>
            </w:r>
          </w:p>
        </w:tc>
      </w:tr>
      <w:tr w:rsidR="00AE5FB0" w:rsidRPr="000702BF" w14:paraId="21D6A05B" w14:textId="77777777" w:rsidTr="008D0E0E">
        <w:trPr>
          <w:jc w:val="center"/>
        </w:trPr>
        <w:tc>
          <w:tcPr>
            <w:tcW w:w="1813" w:type="dxa"/>
            <w:tcBorders>
              <w:top w:val="nil"/>
              <w:bottom w:val="nil"/>
            </w:tcBorders>
            <w:shd w:val="clear" w:color="auto" w:fill="auto"/>
          </w:tcPr>
          <w:p w14:paraId="5C891607" w14:textId="77777777" w:rsidR="00AE5FB0" w:rsidRPr="000702BF" w:rsidRDefault="00AE5FB0" w:rsidP="00AE3F12">
            <w:pPr>
              <w:pStyle w:val="TAL"/>
              <w:rPr>
                <w:i/>
              </w:rPr>
            </w:pPr>
          </w:p>
        </w:tc>
        <w:tc>
          <w:tcPr>
            <w:tcW w:w="3654" w:type="dxa"/>
            <w:shd w:val="clear" w:color="auto" w:fill="auto"/>
          </w:tcPr>
          <w:p w14:paraId="121EF5B2" w14:textId="1890AA46" w:rsidR="00AE5FB0" w:rsidRPr="000702BF" w:rsidRDefault="00AE5FB0" w:rsidP="00AE3F12">
            <w:pPr>
              <w:pStyle w:val="TAL"/>
            </w:pPr>
            <w:r w:rsidRPr="000702BF">
              <w:t>RBG</w:t>
            </w:r>
            <w:r w:rsidR="008D0E0E" w:rsidRPr="000702BF">
              <w:t xml:space="preserve"> </w:t>
            </w:r>
            <w:r w:rsidRPr="000702BF">
              <w:t>size</w:t>
            </w:r>
          </w:p>
        </w:tc>
        <w:tc>
          <w:tcPr>
            <w:tcW w:w="802" w:type="dxa"/>
            <w:shd w:val="clear" w:color="auto" w:fill="auto"/>
          </w:tcPr>
          <w:p w14:paraId="48C45766" w14:textId="77777777" w:rsidR="00AE5FB0" w:rsidRPr="000702BF" w:rsidRDefault="00AE5FB0" w:rsidP="00AE3F12">
            <w:pPr>
              <w:pStyle w:val="TAC"/>
            </w:pPr>
          </w:p>
        </w:tc>
        <w:tc>
          <w:tcPr>
            <w:tcW w:w="3352" w:type="dxa"/>
            <w:shd w:val="clear" w:color="auto" w:fill="auto"/>
          </w:tcPr>
          <w:p w14:paraId="2F59C490" w14:textId="77777777" w:rsidR="00AE5FB0" w:rsidRPr="000702BF" w:rsidRDefault="00AE5FB0" w:rsidP="00AE3F12">
            <w:pPr>
              <w:pStyle w:val="TAC"/>
            </w:pPr>
            <w:r w:rsidRPr="000702BF">
              <w:t>C</w:t>
            </w:r>
            <w:r w:rsidRPr="000702BF">
              <w:rPr>
                <w:rFonts w:hint="eastAsia"/>
              </w:rPr>
              <w:t>onfig2</w:t>
            </w:r>
          </w:p>
        </w:tc>
      </w:tr>
      <w:tr w:rsidR="00AE5FB0" w:rsidRPr="000702BF" w14:paraId="2410715C" w14:textId="77777777" w:rsidTr="008D0E0E">
        <w:trPr>
          <w:jc w:val="center"/>
        </w:trPr>
        <w:tc>
          <w:tcPr>
            <w:tcW w:w="1813" w:type="dxa"/>
            <w:tcBorders>
              <w:top w:val="nil"/>
              <w:bottom w:val="nil"/>
            </w:tcBorders>
            <w:shd w:val="clear" w:color="auto" w:fill="auto"/>
          </w:tcPr>
          <w:p w14:paraId="41D286F2" w14:textId="77777777" w:rsidR="00AE5FB0" w:rsidRPr="000702BF" w:rsidRDefault="00AE5FB0" w:rsidP="00AE3F12">
            <w:pPr>
              <w:pStyle w:val="TAL"/>
              <w:rPr>
                <w:i/>
              </w:rPr>
            </w:pPr>
          </w:p>
        </w:tc>
        <w:tc>
          <w:tcPr>
            <w:tcW w:w="3654" w:type="dxa"/>
            <w:shd w:val="clear" w:color="auto" w:fill="auto"/>
          </w:tcPr>
          <w:p w14:paraId="448FBB1E" w14:textId="7F62E2C1" w:rsidR="00AE5FB0" w:rsidRPr="000702BF" w:rsidRDefault="00AE5FB0" w:rsidP="00AE3F12">
            <w:pPr>
              <w:pStyle w:val="TAL"/>
            </w:pPr>
            <w:r w:rsidRPr="000702BF">
              <w:rPr>
                <w:szCs w:val="22"/>
                <w:lang w:eastAsia="ja-JP"/>
              </w:rPr>
              <w:t>VRB-to-PRB</w:t>
            </w:r>
            <w:r w:rsidR="008D0E0E" w:rsidRPr="000702BF">
              <w:rPr>
                <w:szCs w:val="22"/>
                <w:lang w:eastAsia="ja-JP"/>
              </w:rPr>
              <w:t xml:space="preserve"> </w:t>
            </w:r>
            <w:r w:rsidRPr="000702BF">
              <w:rPr>
                <w:szCs w:val="22"/>
                <w:lang w:eastAsia="ja-JP"/>
              </w:rPr>
              <w:t>mapping</w:t>
            </w:r>
            <w:r w:rsidR="008D0E0E" w:rsidRPr="000702BF">
              <w:rPr>
                <w:szCs w:val="22"/>
                <w:lang w:eastAsia="ja-JP"/>
              </w:rPr>
              <w:t xml:space="preserve"> </w:t>
            </w:r>
            <w:r w:rsidRPr="000702BF">
              <w:rPr>
                <w:szCs w:val="22"/>
                <w:lang w:eastAsia="ja-JP"/>
              </w:rPr>
              <w:t>type</w:t>
            </w:r>
          </w:p>
        </w:tc>
        <w:tc>
          <w:tcPr>
            <w:tcW w:w="802" w:type="dxa"/>
            <w:shd w:val="clear" w:color="auto" w:fill="auto"/>
          </w:tcPr>
          <w:p w14:paraId="590A597F" w14:textId="77777777" w:rsidR="00AE5FB0" w:rsidRPr="000702BF" w:rsidRDefault="00AE5FB0" w:rsidP="00AE3F12">
            <w:pPr>
              <w:pStyle w:val="TAC"/>
            </w:pPr>
          </w:p>
        </w:tc>
        <w:tc>
          <w:tcPr>
            <w:tcW w:w="3352" w:type="dxa"/>
            <w:shd w:val="clear" w:color="auto" w:fill="auto"/>
          </w:tcPr>
          <w:p w14:paraId="7D1830AE" w14:textId="77777777" w:rsidR="00AE5FB0" w:rsidRPr="000702BF" w:rsidRDefault="00AE5FB0" w:rsidP="00AE3F12">
            <w:pPr>
              <w:pStyle w:val="TAC"/>
            </w:pPr>
            <w:r w:rsidRPr="000702BF">
              <w:t>Non-interleaved</w:t>
            </w:r>
          </w:p>
        </w:tc>
      </w:tr>
      <w:tr w:rsidR="00AE5FB0" w:rsidRPr="000702BF" w14:paraId="0230286D" w14:textId="77777777" w:rsidTr="008D0E0E">
        <w:trPr>
          <w:jc w:val="center"/>
        </w:trPr>
        <w:tc>
          <w:tcPr>
            <w:tcW w:w="1813" w:type="dxa"/>
            <w:tcBorders>
              <w:top w:val="nil"/>
              <w:bottom w:val="single" w:sz="4" w:space="0" w:color="auto"/>
            </w:tcBorders>
            <w:shd w:val="clear" w:color="auto" w:fill="auto"/>
          </w:tcPr>
          <w:p w14:paraId="25D98A80" w14:textId="77777777" w:rsidR="00AE5FB0" w:rsidRPr="000702BF" w:rsidRDefault="00AE5FB0" w:rsidP="00AE3F12">
            <w:pPr>
              <w:pStyle w:val="TAL"/>
            </w:pPr>
          </w:p>
        </w:tc>
        <w:tc>
          <w:tcPr>
            <w:tcW w:w="3654" w:type="dxa"/>
            <w:shd w:val="clear" w:color="auto" w:fill="auto"/>
          </w:tcPr>
          <w:p w14:paraId="25A30D32" w14:textId="09B78BD2" w:rsidR="00AE5FB0" w:rsidRPr="000702BF" w:rsidRDefault="00AE5FB0" w:rsidP="00AE3F12">
            <w:pPr>
              <w:pStyle w:val="TAL"/>
            </w:pPr>
            <w:r w:rsidRPr="000702BF">
              <w:rPr>
                <w:szCs w:val="22"/>
                <w:lang w:eastAsia="ja-JP"/>
              </w:rPr>
              <w:t>VRB-to-PRB</w:t>
            </w:r>
            <w:r w:rsidR="008D0E0E" w:rsidRPr="000702BF">
              <w:rPr>
                <w:szCs w:val="22"/>
                <w:lang w:eastAsia="ja-JP"/>
              </w:rPr>
              <w:t xml:space="preserve"> </w:t>
            </w:r>
            <w:r w:rsidRPr="000702BF">
              <w:rPr>
                <w:szCs w:val="22"/>
                <w:lang w:eastAsia="ja-JP"/>
              </w:rPr>
              <w:t>mapping</w:t>
            </w:r>
            <w:r w:rsidR="008D0E0E" w:rsidRPr="000702BF">
              <w:rPr>
                <w:szCs w:val="22"/>
                <w:lang w:eastAsia="ja-JP"/>
              </w:rPr>
              <w:t xml:space="preserve"> </w:t>
            </w:r>
            <w:r w:rsidRPr="000702BF">
              <w:rPr>
                <w:szCs w:val="22"/>
                <w:lang w:eastAsia="ja-JP"/>
              </w:rPr>
              <w:t>interleaver</w:t>
            </w:r>
            <w:r w:rsidR="008D0E0E" w:rsidRPr="000702BF">
              <w:rPr>
                <w:szCs w:val="22"/>
                <w:lang w:eastAsia="ja-JP"/>
              </w:rPr>
              <w:t xml:space="preserve"> </w:t>
            </w:r>
            <w:r w:rsidRPr="000702BF">
              <w:rPr>
                <w:szCs w:val="22"/>
                <w:lang w:eastAsia="ja-JP"/>
              </w:rPr>
              <w:t>bundle</w:t>
            </w:r>
            <w:r w:rsidR="008D0E0E" w:rsidRPr="000702BF">
              <w:rPr>
                <w:szCs w:val="22"/>
                <w:lang w:eastAsia="ja-JP"/>
              </w:rPr>
              <w:t xml:space="preserve"> </w:t>
            </w:r>
            <w:r w:rsidRPr="000702BF">
              <w:rPr>
                <w:szCs w:val="22"/>
                <w:lang w:eastAsia="ja-JP"/>
              </w:rPr>
              <w:t>size</w:t>
            </w:r>
          </w:p>
        </w:tc>
        <w:tc>
          <w:tcPr>
            <w:tcW w:w="802" w:type="dxa"/>
            <w:shd w:val="clear" w:color="auto" w:fill="auto"/>
          </w:tcPr>
          <w:p w14:paraId="7B3DEF95" w14:textId="77777777" w:rsidR="00AE5FB0" w:rsidRPr="000702BF" w:rsidRDefault="00AE5FB0" w:rsidP="00AE3F12">
            <w:pPr>
              <w:pStyle w:val="TAC"/>
            </w:pPr>
          </w:p>
        </w:tc>
        <w:tc>
          <w:tcPr>
            <w:tcW w:w="3352" w:type="dxa"/>
            <w:shd w:val="clear" w:color="auto" w:fill="auto"/>
          </w:tcPr>
          <w:p w14:paraId="121D1EB8" w14:textId="77777777" w:rsidR="00AE5FB0" w:rsidRPr="000702BF" w:rsidRDefault="00AE5FB0" w:rsidP="00AE3F12">
            <w:pPr>
              <w:pStyle w:val="TAC"/>
            </w:pPr>
            <w:r w:rsidRPr="000702BF">
              <w:t>N/A</w:t>
            </w:r>
          </w:p>
        </w:tc>
      </w:tr>
      <w:tr w:rsidR="00AE5FB0" w:rsidRPr="000702BF" w14:paraId="321EB908" w14:textId="77777777" w:rsidTr="008D0E0E">
        <w:trPr>
          <w:jc w:val="center"/>
        </w:trPr>
        <w:tc>
          <w:tcPr>
            <w:tcW w:w="1813" w:type="dxa"/>
            <w:tcBorders>
              <w:bottom w:val="nil"/>
            </w:tcBorders>
            <w:shd w:val="clear" w:color="auto" w:fill="auto"/>
          </w:tcPr>
          <w:p w14:paraId="0C8B9E30" w14:textId="13BBCDCD" w:rsidR="00AE5FB0" w:rsidRPr="000702BF" w:rsidRDefault="00AE5FB0" w:rsidP="00AE3F12">
            <w:pPr>
              <w:pStyle w:val="TAL"/>
            </w:pPr>
            <w:r w:rsidRPr="000702BF">
              <w:t>PDSCH</w:t>
            </w:r>
            <w:r w:rsidR="008D0E0E" w:rsidRPr="000702BF">
              <w:t xml:space="preserve"> </w:t>
            </w:r>
            <w:r w:rsidRPr="000702BF">
              <w:t>DMRS</w:t>
            </w:r>
            <w:r w:rsidR="008D0E0E" w:rsidRPr="000702BF">
              <w:t xml:space="preserve"> </w:t>
            </w:r>
            <w:r w:rsidRPr="000702BF">
              <w:t>configuration</w:t>
            </w:r>
          </w:p>
        </w:tc>
        <w:tc>
          <w:tcPr>
            <w:tcW w:w="3654" w:type="dxa"/>
            <w:shd w:val="clear" w:color="auto" w:fill="auto"/>
          </w:tcPr>
          <w:p w14:paraId="634060F1" w14:textId="03D6EDC1" w:rsidR="00AE5FB0" w:rsidRPr="000702BF" w:rsidRDefault="00AE5FB0" w:rsidP="00AE3F12">
            <w:pPr>
              <w:pStyle w:val="TAL"/>
              <w:rPr>
                <w:rFonts w:cs="Arial"/>
                <w:szCs w:val="18"/>
              </w:rPr>
            </w:pPr>
            <w:r w:rsidRPr="000702BF">
              <w:rPr>
                <w:rFonts w:cs="Arial"/>
                <w:szCs w:val="18"/>
              </w:rPr>
              <w:t>DMRS</w:t>
            </w:r>
            <w:r w:rsidR="008D0E0E" w:rsidRPr="000702BF">
              <w:rPr>
                <w:rFonts w:cs="Arial"/>
                <w:szCs w:val="18"/>
              </w:rPr>
              <w:t xml:space="preserve"> </w:t>
            </w:r>
            <w:r w:rsidRPr="000702BF">
              <w:rPr>
                <w:rFonts w:cs="Arial"/>
                <w:szCs w:val="18"/>
              </w:rPr>
              <w:t>Type</w:t>
            </w:r>
          </w:p>
        </w:tc>
        <w:tc>
          <w:tcPr>
            <w:tcW w:w="802" w:type="dxa"/>
            <w:shd w:val="clear" w:color="auto" w:fill="auto"/>
          </w:tcPr>
          <w:p w14:paraId="37D3F5A7" w14:textId="77777777" w:rsidR="00AE5FB0" w:rsidRPr="000702BF" w:rsidRDefault="00AE5FB0" w:rsidP="00AE3F12">
            <w:pPr>
              <w:pStyle w:val="TAC"/>
            </w:pPr>
          </w:p>
        </w:tc>
        <w:tc>
          <w:tcPr>
            <w:tcW w:w="3352" w:type="dxa"/>
            <w:shd w:val="clear" w:color="auto" w:fill="auto"/>
          </w:tcPr>
          <w:p w14:paraId="5983D8BD" w14:textId="2B83DFCB" w:rsidR="00AE5FB0" w:rsidRPr="000702BF" w:rsidRDefault="00AE5FB0" w:rsidP="00AE3F12">
            <w:pPr>
              <w:pStyle w:val="TAC"/>
            </w:pPr>
            <w:r w:rsidRPr="000702BF">
              <w:t>Type</w:t>
            </w:r>
            <w:r w:rsidR="008D0E0E" w:rsidRPr="000702BF">
              <w:t xml:space="preserve"> </w:t>
            </w:r>
            <w:r w:rsidRPr="000702BF">
              <w:t>1</w:t>
            </w:r>
          </w:p>
        </w:tc>
      </w:tr>
      <w:tr w:rsidR="00AE5FB0" w:rsidRPr="000702BF" w14:paraId="10FBDBDF" w14:textId="77777777" w:rsidTr="008D0E0E">
        <w:trPr>
          <w:jc w:val="center"/>
        </w:trPr>
        <w:tc>
          <w:tcPr>
            <w:tcW w:w="1813" w:type="dxa"/>
            <w:tcBorders>
              <w:top w:val="nil"/>
              <w:bottom w:val="nil"/>
            </w:tcBorders>
            <w:shd w:val="clear" w:color="auto" w:fill="auto"/>
          </w:tcPr>
          <w:p w14:paraId="5FAD30BC" w14:textId="77777777" w:rsidR="00AE5FB0" w:rsidRPr="000702BF" w:rsidRDefault="00AE5FB0" w:rsidP="00AE3F12">
            <w:pPr>
              <w:pStyle w:val="TAL"/>
            </w:pPr>
          </w:p>
        </w:tc>
        <w:tc>
          <w:tcPr>
            <w:tcW w:w="3654" w:type="dxa"/>
            <w:shd w:val="clear" w:color="auto" w:fill="auto"/>
          </w:tcPr>
          <w:p w14:paraId="12338B6B" w14:textId="679E4BB0" w:rsidR="00AE5FB0" w:rsidRPr="000702BF" w:rsidRDefault="00AE5FB0" w:rsidP="00AE3F12">
            <w:pPr>
              <w:pStyle w:val="TAL"/>
            </w:pPr>
            <w:r w:rsidRPr="000702BF">
              <w:t>Number</w:t>
            </w:r>
            <w:r w:rsidR="008D0E0E" w:rsidRPr="000702BF">
              <w:t xml:space="preserve"> </w:t>
            </w:r>
            <w:r w:rsidRPr="000702BF">
              <w:t>of</w:t>
            </w:r>
            <w:r w:rsidR="008D0E0E" w:rsidRPr="000702BF">
              <w:t xml:space="preserve"> </w:t>
            </w:r>
            <w:r w:rsidRPr="000702BF">
              <w:t>additional</w:t>
            </w:r>
            <w:r w:rsidR="008D0E0E" w:rsidRPr="000702BF">
              <w:t xml:space="preserve"> </w:t>
            </w:r>
            <w:r w:rsidRPr="000702BF">
              <w:t>DMRS</w:t>
            </w:r>
          </w:p>
        </w:tc>
        <w:tc>
          <w:tcPr>
            <w:tcW w:w="802" w:type="dxa"/>
            <w:shd w:val="clear" w:color="auto" w:fill="auto"/>
          </w:tcPr>
          <w:p w14:paraId="5E7849A8" w14:textId="77777777" w:rsidR="00AE5FB0" w:rsidRPr="000702BF" w:rsidRDefault="00AE5FB0" w:rsidP="00AE3F12">
            <w:pPr>
              <w:pStyle w:val="TAC"/>
            </w:pPr>
          </w:p>
        </w:tc>
        <w:tc>
          <w:tcPr>
            <w:tcW w:w="3352" w:type="dxa"/>
            <w:shd w:val="clear" w:color="auto" w:fill="auto"/>
          </w:tcPr>
          <w:p w14:paraId="47AE9E4D" w14:textId="77777777" w:rsidR="00AE5FB0" w:rsidRPr="000702BF" w:rsidRDefault="00AE5FB0" w:rsidP="00AE3F12">
            <w:pPr>
              <w:pStyle w:val="TAC"/>
            </w:pPr>
            <w:r w:rsidRPr="000702BF">
              <w:t>1</w:t>
            </w:r>
          </w:p>
        </w:tc>
      </w:tr>
      <w:tr w:rsidR="00AE5FB0" w:rsidRPr="000702BF" w14:paraId="224F9E06" w14:textId="77777777" w:rsidTr="008D0E0E">
        <w:trPr>
          <w:jc w:val="center"/>
        </w:trPr>
        <w:tc>
          <w:tcPr>
            <w:tcW w:w="1813" w:type="dxa"/>
            <w:tcBorders>
              <w:top w:val="nil"/>
              <w:bottom w:val="single" w:sz="4" w:space="0" w:color="auto"/>
            </w:tcBorders>
            <w:shd w:val="clear" w:color="auto" w:fill="auto"/>
          </w:tcPr>
          <w:p w14:paraId="292EC312" w14:textId="77777777" w:rsidR="00AE5FB0" w:rsidRPr="000702BF" w:rsidRDefault="00AE5FB0" w:rsidP="00AE3F12">
            <w:pPr>
              <w:pStyle w:val="TAL"/>
            </w:pPr>
          </w:p>
        </w:tc>
        <w:tc>
          <w:tcPr>
            <w:tcW w:w="3654" w:type="dxa"/>
            <w:shd w:val="clear" w:color="auto" w:fill="auto"/>
          </w:tcPr>
          <w:p w14:paraId="01FE40D7" w14:textId="4655D30B" w:rsidR="00AE5FB0" w:rsidRPr="000702BF" w:rsidRDefault="00AE5FB0" w:rsidP="00AE3F12">
            <w:pPr>
              <w:pStyle w:val="TAL"/>
            </w:pPr>
            <w:r w:rsidRPr="000702BF">
              <w:t>Maximum</w:t>
            </w:r>
            <w:r w:rsidR="008D0E0E" w:rsidRPr="000702BF">
              <w:t xml:space="preserve"> </w:t>
            </w:r>
            <w:r w:rsidRPr="000702BF">
              <w:t>number</w:t>
            </w:r>
            <w:r w:rsidR="008D0E0E" w:rsidRPr="000702BF">
              <w:t xml:space="preserve"> </w:t>
            </w:r>
            <w:r w:rsidRPr="000702BF">
              <w:t>of</w:t>
            </w:r>
            <w:r w:rsidR="008D0E0E" w:rsidRPr="000702BF">
              <w:t xml:space="preserve"> </w:t>
            </w:r>
            <w:r w:rsidRPr="000702BF">
              <w:t>OFDM</w:t>
            </w:r>
            <w:r w:rsidR="008D0E0E" w:rsidRPr="000702BF">
              <w:t xml:space="preserve"> </w:t>
            </w:r>
            <w:r w:rsidRPr="000702BF">
              <w:t>symbols</w:t>
            </w:r>
            <w:r w:rsidR="008D0E0E" w:rsidRPr="000702BF">
              <w:t xml:space="preserve"> </w:t>
            </w:r>
            <w:r w:rsidRPr="000702BF">
              <w:t>for</w:t>
            </w:r>
            <w:r w:rsidR="008D0E0E" w:rsidRPr="000702BF">
              <w:t xml:space="preserve"> </w:t>
            </w:r>
            <w:r w:rsidRPr="000702BF">
              <w:t>DL</w:t>
            </w:r>
            <w:r w:rsidR="008D0E0E" w:rsidRPr="000702BF">
              <w:t xml:space="preserve"> </w:t>
            </w:r>
            <w:r w:rsidRPr="000702BF">
              <w:t>front</w:t>
            </w:r>
            <w:r w:rsidR="008D0E0E" w:rsidRPr="000702BF">
              <w:t xml:space="preserve"> </w:t>
            </w:r>
            <w:r w:rsidRPr="000702BF">
              <w:t>loaded</w:t>
            </w:r>
            <w:r w:rsidR="008D0E0E" w:rsidRPr="000702BF">
              <w:t xml:space="preserve"> </w:t>
            </w:r>
            <w:r w:rsidRPr="000702BF">
              <w:t>DMRS</w:t>
            </w:r>
          </w:p>
        </w:tc>
        <w:tc>
          <w:tcPr>
            <w:tcW w:w="802" w:type="dxa"/>
            <w:shd w:val="clear" w:color="auto" w:fill="auto"/>
          </w:tcPr>
          <w:p w14:paraId="120A2D88" w14:textId="77777777" w:rsidR="00AE5FB0" w:rsidRPr="000702BF" w:rsidRDefault="00AE5FB0" w:rsidP="00AE3F12">
            <w:pPr>
              <w:pStyle w:val="TAC"/>
            </w:pPr>
          </w:p>
        </w:tc>
        <w:tc>
          <w:tcPr>
            <w:tcW w:w="3352" w:type="dxa"/>
            <w:shd w:val="clear" w:color="auto" w:fill="auto"/>
          </w:tcPr>
          <w:p w14:paraId="2B818171" w14:textId="77777777" w:rsidR="00AE5FB0" w:rsidRPr="000702BF" w:rsidRDefault="00AE5FB0" w:rsidP="00AE3F12">
            <w:pPr>
              <w:pStyle w:val="TAC"/>
            </w:pPr>
            <w:r w:rsidRPr="000702BF">
              <w:rPr>
                <w:rFonts w:hint="eastAsia"/>
              </w:rPr>
              <w:t>1</w:t>
            </w:r>
          </w:p>
        </w:tc>
      </w:tr>
      <w:tr w:rsidR="00AE5FB0" w:rsidRPr="000702BF" w14:paraId="11F287E9" w14:textId="77777777" w:rsidTr="008D0E0E">
        <w:trPr>
          <w:jc w:val="center"/>
        </w:trPr>
        <w:tc>
          <w:tcPr>
            <w:tcW w:w="1813" w:type="dxa"/>
            <w:tcBorders>
              <w:bottom w:val="nil"/>
            </w:tcBorders>
            <w:shd w:val="clear" w:color="auto" w:fill="auto"/>
          </w:tcPr>
          <w:p w14:paraId="636E1B14" w14:textId="11A0B84F" w:rsidR="00AE5FB0" w:rsidRPr="000702BF" w:rsidRDefault="00AE5FB0" w:rsidP="00AE3F12">
            <w:pPr>
              <w:pStyle w:val="TAL"/>
            </w:pPr>
            <w:r w:rsidRPr="000702BF">
              <w:rPr>
                <w:rFonts w:hint="eastAsia"/>
              </w:rPr>
              <w:t>CSI-RS</w:t>
            </w:r>
            <w:r w:rsidR="008D0E0E" w:rsidRPr="000702BF">
              <w:rPr>
                <w:rFonts w:hint="eastAsia"/>
              </w:rPr>
              <w:t xml:space="preserve"> </w:t>
            </w:r>
            <w:r w:rsidRPr="000702BF">
              <w:rPr>
                <w:rFonts w:hint="eastAsia"/>
              </w:rPr>
              <w:t>for</w:t>
            </w:r>
            <w:r w:rsidR="008D0E0E" w:rsidRPr="000702BF">
              <w:rPr>
                <w:rFonts w:hint="eastAsia"/>
              </w:rPr>
              <w:t xml:space="preserve"> </w:t>
            </w:r>
            <w:r w:rsidRPr="000702BF">
              <w:rPr>
                <w:rFonts w:hint="eastAsia"/>
              </w:rPr>
              <w:t>tracking</w:t>
            </w:r>
          </w:p>
        </w:tc>
        <w:tc>
          <w:tcPr>
            <w:tcW w:w="3654" w:type="dxa"/>
            <w:shd w:val="clear" w:color="auto" w:fill="auto"/>
          </w:tcPr>
          <w:p w14:paraId="1211B25F" w14:textId="5F2602A5" w:rsidR="00AE5FB0" w:rsidRPr="000702BF" w:rsidRDefault="00AE5FB0" w:rsidP="00AE3F12">
            <w:pPr>
              <w:pStyle w:val="TAL"/>
            </w:pPr>
            <w:r w:rsidRPr="000702BF">
              <w:t>CSI-RS</w:t>
            </w:r>
            <w:r w:rsidR="008D0E0E" w:rsidRPr="000702BF">
              <w:t xml:space="preserve"> </w:t>
            </w:r>
            <w:r w:rsidRPr="000702BF">
              <w:t>periodicity</w:t>
            </w:r>
          </w:p>
        </w:tc>
        <w:tc>
          <w:tcPr>
            <w:tcW w:w="802" w:type="dxa"/>
            <w:shd w:val="clear" w:color="auto" w:fill="auto"/>
          </w:tcPr>
          <w:p w14:paraId="4BF4B3C3" w14:textId="77777777" w:rsidR="00AE5FB0" w:rsidRPr="000702BF" w:rsidRDefault="00AE5FB0" w:rsidP="00AE3F12">
            <w:pPr>
              <w:pStyle w:val="TAC"/>
            </w:pPr>
            <w:r w:rsidRPr="000702BF">
              <w:t>Slots</w:t>
            </w:r>
          </w:p>
        </w:tc>
        <w:tc>
          <w:tcPr>
            <w:tcW w:w="3352" w:type="dxa"/>
            <w:shd w:val="clear" w:color="auto" w:fill="auto"/>
          </w:tcPr>
          <w:p w14:paraId="05A12419" w14:textId="175783C0" w:rsidR="00AE5FB0" w:rsidRPr="000702BF" w:rsidDel="007B13C5" w:rsidRDefault="00AE5FB0" w:rsidP="00AE3F12">
            <w:pPr>
              <w:pStyle w:val="TAC"/>
            </w:pPr>
            <w:r w:rsidRPr="000702BF">
              <w:t>20</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w:t>
            </w:r>
            <w:r w:rsidR="008D0E0E" w:rsidRPr="000702BF">
              <w:t xml:space="preserve"> </w:t>
            </w:r>
            <w:r w:rsidRPr="000702BF">
              <w:t>1,2,3,4.</w:t>
            </w:r>
            <w:r w:rsidRPr="000702BF">
              <w:br/>
            </w:r>
          </w:p>
        </w:tc>
      </w:tr>
      <w:tr w:rsidR="00AE5FB0" w:rsidRPr="000702BF" w14:paraId="711BFF73" w14:textId="77777777" w:rsidTr="008D0E0E">
        <w:trPr>
          <w:jc w:val="center"/>
        </w:trPr>
        <w:tc>
          <w:tcPr>
            <w:tcW w:w="1813" w:type="dxa"/>
            <w:tcBorders>
              <w:top w:val="nil"/>
            </w:tcBorders>
            <w:shd w:val="clear" w:color="auto" w:fill="auto"/>
          </w:tcPr>
          <w:p w14:paraId="2054AB4C" w14:textId="77777777" w:rsidR="00AE5FB0" w:rsidRPr="000702BF" w:rsidRDefault="00AE5FB0" w:rsidP="00AE3F12">
            <w:pPr>
              <w:pStyle w:val="TAL"/>
            </w:pPr>
          </w:p>
        </w:tc>
        <w:tc>
          <w:tcPr>
            <w:tcW w:w="3654" w:type="dxa"/>
            <w:shd w:val="clear" w:color="auto" w:fill="auto"/>
          </w:tcPr>
          <w:p w14:paraId="6B3C382E" w14:textId="4EA5E5F0" w:rsidR="00AE5FB0" w:rsidRPr="000702BF" w:rsidRDefault="00AE5FB0" w:rsidP="00AE3F12">
            <w:pPr>
              <w:pStyle w:val="TAL"/>
            </w:pPr>
            <w:r w:rsidRPr="000702BF">
              <w:t>CSI-RS</w:t>
            </w:r>
            <w:r w:rsidR="008D0E0E" w:rsidRPr="000702BF">
              <w:t xml:space="preserve"> </w:t>
            </w:r>
            <w:r w:rsidRPr="000702BF">
              <w:t>offset</w:t>
            </w:r>
          </w:p>
        </w:tc>
        <w:tc>
          <w:tcPr>
            <w:tcW w:w="802" w:type="dxa"/>
            <w:shd w:val="clear" w:color="auto" w:fill="auto"/>
          </w:tcPr>
          <w:p w14:paraId="0044380C" w14:textId="77777777" w:rsidR="00AE5FB0" w:rsidRPr="000702BF" w:rsidRDefault="00AE5FB0" w:rsidP="00AE3F12">
            <w:pPr>
              <w:pStyle w:val="TAC"/>
            </w:pPr>
            <w:r w:rsidRPr="000702BF">
              <w:t>Slots</w:t>
            </w:r>
          </w:p>
        </w:tc>
        <w:tc>
          <w:tcPr>
            <w:tcW w:w="3352" w:type="dxa"/>
            <w:shd w:val="clear" w:color="auto" w:fill="auto"/>
          </w:tcPr>
          <w:p w14:paraId="5426D73C" w14:textId="60734CBF" w:rsidR="00AE5FB0" w:rsidRPr="000702BF" w:rsidDel="007B13C5" w:rsidRDefault="00AE5FB0" w:rsidP="00AE3F12">
            <w:pPr>
              <w:pStyle w:val="TAC"/>
            </w:pPr>
            <w:r w:rsidRPr="000702BF">
              <w:t>10</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w:t>
            </w:r>
            <w:r w:rsidR="008D0E0E" w:rsidRPr="000702BF">
              <w:t xml:space="preserve"> </w:t>
            </w:r>
            <w:r w:rsidRPr="000702BF">
              <w:t>1</w:t>
            </w:r>
            <w:r w:rsidR="008D0E0E" w:rsidRPr="000702BF">
              <w:t xml:space="preserve"> </w:t>
            </w:r>
            <w:r w:rsidRPr="000702BF">
              <w:t>and</w:t>
            </w:r>
            <w:r w:rsidR="008D0E0E" w:rsidRPr="000702BF">
              <w:t xml:space="preserve"> </w:t>
            </w:r>
            <w:r w:rsidRPr="000702BF">
              <w:t>2</w:t>
            </w:r>
            <w:r w:rsidRPr="000702BF">
              <w:br/>
              <w:t>11</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w:t>
            </w:r>
            <w:r w:rsidR="008D0E0E" w:rsidRPr="000702BF">
              <w:t xml:space="preserve"> </w:t>
            </w:r>
            <w:r w:rsidRPr="000702BF">
              <w:t>3</w:t>
            </w:r>
            <w:r w:rsidR="008D0E0E" w:rsidRPr="000702BF">
              <w:t xml:space="preserve"> </w:t>
            </w:r>
            <w:r w:rsidRPr="000702BF">
              <w:t>and</w:t>
            </w:r>
            <w:r w:rsidR="008D0E0E" w:rsidRPr="000702BF">
              <w:t xml:space="preserve"> </w:t>
            </w:r>
            <w:r w:rsidRPr="000702BF">
              <w:t>4.</w:t>
            </w:r>
          </w:p>
        </w:tc>
      </w:tr>
      <w:tr w:rsidR="00AE5FB0" w:rsidRPr="000702BF" w14:paraId="4071D1F5" w14:textId="77777777" w:rsidTr="008D0E0E">
        <w:trPr>
          <w:jc w:val="center"/>
        </w:trPr>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5A23C128" w14:textId="7F04CDEA" w:rsidR="00AE5FB0" w:rsidRPr="000702BF" w:rsidRDefault="00AE5FB0" w:rsidP="00AE3F12">
            <w:pPr>
              <w:pStyle w:val="TAL"/>
            </w:pPr>
            <w:r w:rsidRPr="000702BF">
              <w:t>Number</w:t>
            </w:r>
            <w:r w:rsidR="008D0E0E" w:rsidRPr="000702BF">
              <w:t xml:space="preserve"> </w:t>
            </w:r>
            <w:r w:rsidRPr="000702BF">
              <w:t>of</w:t>
            </w:r>
            <w:r w:rsidR="008D0E0E" w:rsidRPr="000702BF">
              <w:t xml:space="preserve"> </w:t>
            </w:r>
            <w:r w:rsidRPr="000702BF">
              <w:t>HARQ</w:t>
            </w:r>
            <w:r w:rsidR="008D0E0E" w:rsidRPr="000702BF">
              <w:t xml:space="preserve"> </w:t>
            </w:r>
            <w:r w:rsidRPr="000702BF">
              <w:t>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28B60867" w14:textId="77777777" w:rsidR="00AE5FB0" w:rsidRPr="000702BF" w:rsidRDefault="00AE5FB0" w:rsidP="00AE3F12">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A6D2E55" w14:textId="339D8B23" w:rsidR="00AE5FB0" w:rsidRPr="000702BF" w:rsidRDefault="00AE5FB0" w:rsidP="00AE3F12">
            <w:pPr>
              <w:pStyle w:val="TAC"/>
            </w:pPr>
            <w:r w:rsidRPr="000702BF">
              <w:t>16</w:t>
            </w:r>
            <w:r w:rsidR="008D0E0E" w:rsidRPr="000702BF">
              <w:t xml:space="preserve"> </w:t>
            </w:r>
            <w:r w:rsidRPr="000702BF">
              <w:t>for</w:t>
            </w:r>
            <w:r w:rsidR="008D0E0E" w:rsidRPr="000702BF">
              <w:t xml:space="preserve"> </w:t>
            </w: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r w:rsidRPr="000702BF">
              <w:br/>
              <w:t>32</w:t>
            </w:r>
            <w:r w:rsidR="008D0E0E" w:rsidRPr="000702BF">
              <w:t xml:space="preserve"> </w:t>
            </w:r>
            <w:r w:rsidRPr="000702BF">
              <w:t>for</w:t>
            </w:r>
            <w:r w:rsidR="008D0E0E" w:rsidRPr="000702BF">
              <w:t xml:space="preserve"> </w:t>
            </w:r>
            <w:r w:rsidRPr="000702BF">
              <w:t>Test</w:t>
            </w:r>
            <w:r w:rsidR="008D0E0E" w:rsidRPr="000702BF">
              <w:t xml:space="preserve"> </w:t>
            </w:r>
            <w:r w:rsidRPr="000702BF">
              <w:t>1-3</w:t>
            </w:r>
          </w:p>
          <w:p w14:paraId="799767B0" w14:textId="189B366C" w:rsidR="00AE5FB0" w:rsidRPr="000702BF" w:rsidRDefault="00AE5FB0" w:rsidP="00AE3F12">
            <w:pPr>
              <w:pStyle w:val="TAC"/>
            </w:pPr>
            <w:r w:rsidRPr="000702BF">
              <w:t>4</w:t>
            </w:r>
            <w:r w:rsidR="008D0E0E" w:rsidRPr="000702BF">
              <w:t xml:space="preserve"> </w:t>
            </w:r>
            <w:r w:rsidRPr="000702BF">
              <w:t>with</w:t>
            </w:r>
            <w:r w:rsidR="008D0E0E" w:rsidRPr="000702BF">
              <w:t xml:space="preserve"> </w:t>
            </w:r>
            <w:r w:rsidRPr="000702BF">
              <w:t>feedback</w:t>
            </w:r>
            <w:r w:rsidR="008D0E0E" w:rsidRPr="000702BF">
              <w:t xml:space="preserve"> </w:t>
            </w:r>
            <w:r w:rsidRPr="000702BF">
              <w:t>disabled,</w:t>
            </w:r>
            <w:r w:rsidR="008D0E0E" w:rsidRPr="000702BF">
              <w:t xml:space="preserve"> </w:t>
            </w:r>
            <w:r w:rsidRPr="000702BF">
              <w:t>12</w:t>
            </w:r>
            <w:r w:rsidR="008D0E0E" w:rsidRPr="000702BF">
              <w:t xml:space="preserve"> </w:t>
            </w:r>
            <w:r w:rsidRPr="000702BF">
              <w:t>with</w:t>
            </w:r>
            <w:r w:rsidR="008D0E0E" w:rsidRPr="000702BF">
              <w:t xml:space="preserve"> </w:t>
            </w:r>
            <w:r w:rsidRPr="000702BF">
              <w:t>feedback</w:t>
            </w:r>
            <w:r w:rsidR="008D0E0E" w:rsidRPr="000702BF">
              <w:t xml:space="preserve"> </w:t>
            </w:r>
            <w:r w:rsidRPr="000702BF">
              <w:t>enabled</w:t>
            </w:r>
            <w:r w:rsidR="008D0E0E" w:rsidRPr="000702BF">
              <w:t xml:space="preserve"> </w:t>
            </w:r>
            <w:r w:rsidRPr="000702BF">
              <w:t>in</w:t>
            </w:r>
            <w:r w:rsidR="008D0E0E" w:rsidRPr="000702BF">
              <w:t xml:space="preserve"> </w:t>
            </w:r>
            <w:r w:rsidRPr="000702BF">
              <w:t>16</w:t>
            </w:r>
            <w:r w:rsidR="008D0E0E" w:rsidRPr="000702BF">
              <w:t xml:space="preserve"> </w:t>
            </w:r>
            <w:r w:rsidRPr="000702BF">
              <w:t>HARQ</w:t>
            </w:r>
            <w:r w:rsidR="008D0E0E" w:rsidRPr="000702BF">
              <w:t xml:space="preserve"> </w:t>
            </w:r>
            <w:r w:rsidRPr="000702BF">
              <w:t>processes</w:t>
            </w:r>
            <w:r w:rsidR="008D0E0E" w:rsidRPr="000702BF">
              <w:t xml:space="preserve"> </w:t>
            </w:r>
            <w:r w:rsidRPr="000702BF">
              <w:t>with</w:t>
            </w:r>
            <w:r w:rsidR="008D0E0E" w:rsidRPr="000702BF">
              <w:t xml:space="preserve"> </w:t>
            </w:r>
            <w:r w:rsidRPr="000702BF">
              <w:t>re-Tx</w:t>
            </w:r>
            <w:r w:rsidR="008D0E0E" w:rsidRPr="000702BF">
              <w:t xml:space="preserve"> </w:t>
            </w:r>
            <w:r w:rsidRPr="000702BF">
              <w:t>disable</w:t>
            </w:r>
            <w:r w:rsidR="008D0E0E" w:rsidRPr="000702BF">
              <w:t xml:space="preserve"> </w:t>
            </w:r>
            <w:r w:rsidRPr="000702BF">
              <w:t>for</w:t>
            </w:r>
            <w:r w:rsidR="008D0E0E" w:rsidRPr="000702BF">
              <w:t xml:space="preserve"> </w:t>
            </w:r>
            <w:r w:rsidRPr="000702BF">
              <w:t>all</w:t>
            </w:r>
            <w:r w:rsidR="008D0E0E" w:rsidRPr="000702BF">
              <w:t xml:space="preserve"> </w:t>
            </w:r>
            <w:r w:rsidRPr="000702BF">
              <w:t>HARQ</w:t>
            </w:r>
            <w:r w:rsidR="008D0E0E" w:rsidRPr="000702BF">
              <w:t xml:space="preserve"> </w:t>
            </w:r>
            <w:r w:rsidRPr="000702BF">
              <w:t>for</w:t>
            </w:r>
            <w:r w:rsidR="008D0E0E" w:rsidRPr="000702BF">
              <w:t xml:space="preserve"> </w:t>
            </w:r>
            <w:r w:rsidRPr="000702BF">
              <w:t>Test</w:t>
            </w:r>
            <w:r w:rsidR="008D0E0E" w:rsidRPr="000702BF">
              <w:t xml:space="preserve"> </w:t>
            </w:r>
            <w:r w:rsidRPr="000702BF">
              <w:t>1-4</w:t>
            </w:r>
            <w:r w:rsidR="008D0E0E" w:rsidRPr="000702BF">
              <w:t xml:space="preserve"> </w:t>
            </w:r>
            <w:r w:rsidRPr="000702BF">
              <w:t>in</w:t>
            </w:r>
            <w:r w:rsidR="008D0E0E" w:rsidRPr="000702BF">
              <w:t xml:space="preserve"> </w:t>
            </w:r>
            <w:r w:rsidRPr="000702BF">
              <w:t>which</w:t>
            </w:r>
            <w:r w:rsidR="008D0E0E" w:rsidRPr="000702BF">
              <w:t xml:space="preserve"> </w:t>
            </w:r>
            <w:r w:rsidRPr="000702BF">
              <w:t>4</w:t>
            </w:r>
            <w:r w:rsidR="008D0E0E" w:rsidRPr="000702BF">
              <w:t xml:space="preserve"> </w:t>
            </w:r>
            <w:r w:rsidRPr="000702BF">
              <w:t>disabled</w:t>
            </w:r>
            <w:r w:rsidR="008D0E0E" w:rsidRPr="000702BF">
              <w:t xml:space="preserve"> </w:t>
            </w:r>
            <w:r w:rsidRPr="000702BF">
              <w:t>processes</w:t>
            </w:r>
            <w:r w:rsidR="008D0E0E" w:rsidRPr="000702BF">
              <w:t xml:space="preserve"> </w:t>
            </w:r>
            <w:r w:rsidRPr="000702BF">
              <w:t>are</w:t>
            </w:r>
            <w:r w:rsidR="008D0E0E" w:rsidRPr="000702BF">
              <w:t xml:space="preserve"> </w:t>
            </w:r>
            <w:r w:rsidRPr="000702BF">
              <w:t>randomly</w:t>
            </w:r>
            <w:r w:rsidR="008D0E0E" w:rsidRPr="000702BF">
              <w:t xml:space="preserve"> </w:t>
            </w:r>
            <w:r w:rsidRPr="000702BF">
              <w:t>select</w:t>
            </w:r>
            <w:r w:rsidR="008D0E0E" w:rsidRPr="000702BF">
              <w:t xml:space="preserve"> </w:t>
            </w:r>
            <w:r w:rsidRPr="000702BF">
              <w:t>at</w:t>
            </w:r>
            <w:r w:rsidR="008D0E0E" w:rsidRPr="000702BF">
              <w:t xml:space="preserve"> </w:t>
            </w:r>
            <w:r w:rsidRPr="000702BF">
              <w:t>test</w:t>
            </w:r>
            <w:r w:rsidR="008D0E0E" w:rsidRPr="000702BF">
              <w:t xml:space="preserve"> </w:t>
            </w:r>
            <w:r w:rsidRPr="000702BF">
              <w:t>configuration</w:t>
            </w:r>
          </w:p>
        </w:tc>
      </w:tr>
      <w:tr w:rsidR="00AE5FB0" w:rsidRPr="000702BF" w14:paraId="3E3BD213" w14:textId="77777777" w:rsidTr="008D0E0E">
        <w:trPr>
          <w:jc w:val="center"/>
        </w:trPr>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69908A21" w14:textId="28D28AC1" w:rsidR="00AE5FB0" w:rsidRPr="000702BF" w:rsidRDefault="00AE5FB0" w:rsidP="00AE3F12">
            <w:pPr>
              <w:pStyle w:val="TAL"/>
            </w:pPr>
            <w:r w:rsidRPr="000702BF">
              <w:t>The</w:t>
            </w:r>
            <w:r w:rsidR="008D0E0E" w:rsidRPr="000702BF">
              <w:t xml:space="preserve"> </w:t>
            </w:r>
            <w:r w:rsidRPr="000702BF">
              <w:t>number</w:t>
            </w:r>
            <w:r w:rsidR="008D0E0E" w:rsidRPr="000702BF">
              <w:t xml:space="preserve"> </w:t>
            </w:r>
            <w:r w:rsidRPr="000702BF">
              <w:t>of</w:t>
            </w:r>
            <w:r w:rsidR="008D0E0E" w:rsidRPr="000702BF">
              <w:t xml:space="preserve"> </w:t>
            </w:r>
            <w:r w:rsidRPr="000702BF">
              <w:t>slots</w:t>
            </w:r>
            <w:r w:rsidR="008D0E0E" w:rsidRPr="000702BF">
              <w:t xml:space="preserve"> </w:t>
            </w:r>
            <w:r w:rsidRPr="000702BF">
              <w:t>between</w:t>
            </w:r>
            <w:r w:rsidR="008D0E0E" w:rsidRPr="000702BF">
              <w:t xml:space="preserve"> </w:t>
            </w:r>
            <w:r w:rsidRPr="000702BF">
              <w:t>PDSCH</w:t>
            </w:r>
            <w:r w:rsidR="008D0E0E" w:rsidRPr="000702BF">
              <w:t xml:space="preserve"> </w:t>
            </w:r>
            <w:r w:rsidRPr="000702BF">
              <w:t>and</w:t>
            </w:r>
            <w:r w:rsidR="008D0E0E" w:rsidRPr="000702BF">
              <w:t xml:space="preserve"> </w:t>
            </w:r>
            <w:r w:rsidRPr="000702BF">
              <w:t>corresponding</w:t>
            </w:r>
            <w:r w:rsidR="008D0E0E" w:rsidRPr="000702BF">
              <w:t xml:space="preserve"> </w:t>
            </w:r>
            <w:r w:rsidRPr="000702BF">
              <w:t>HARQ-ACK</w:t>
            </w:r>
            <w:r w:rsidR="008D0E0E" w:rsidRPr="000702BF">
              <w:t xml:space="preserve"> </w:t>
            </w:r>
            <w:r w:rsidRPr="000702BF">
              <w:t>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691003EE" w14:textId="77777777" w:rsidR="00AE5FB0" w:rsidRPr="000702BF" w:rsidRDefault="00AE5FB0" w:rsidP="00AE3F12">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2673A98A" w14:textId="335D6845" w:rsidR="00AE5FB0" w:rsidRPr="000702BF" w:rsidRDefault="00AE5FB0" w:rsidP="00AE3F12">
            <w:pPr>
              <w:pStyle w:val="TAC"/>
            </w:pPr>
            <w:r w:rsidRPr="000702BF">
              <w:t>10</w:t>
            </w:r>
            <w:r w:rsidR="008D0E0E" w:rsidRPr="000702BF">
              <w:t xml:space="preserve"> </w:t>
            </w:r>
            <w:r w:rsidRPr="000702BF">
              <w:t>for</w:t>
            </w:r>
            <w:r w:rsidR="008D0E0E" w:rsidRPr="000702BF">
              <w:t xml:space="preserve"> </w:t>
            </w: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r w:rsidRPr="000702BF">
              <w:br/>
              <w:t>N/A</w:t>
            </w:r>
            <w:r w:rsidR="008D0E0E" w:rsidRPr="000702BF">
              <w:t xml:space="preserve"> </w:t>
            </w:r>
            <w:r w:rsidRPr="000702BF">
              <w:t>for</w:t>
            </w:r>
            <w:r w:rsidR="008D0E0E" w:rsidRPr="000702BF">
              <w:t xml:space="preserve"> </w:t>
            </w:r>
            <w:r w:rsidRPr="000702BF">
              <w:t>Test</w:t>
            </w:r>
            <w:r w:rsidR="008D0E0E" w:rsidRPr="000702BF">
              <w:t xml:space="preserve"> </w:t>
            </w:r>
            <w:r w:rsidRPr="000702BF">
              <w:t>1-4</w:t>
            </w:r>
          </w:p>
        </w:tc>
      </w:tr>
      <w:tr w:rsidR="00AE5FB0" w:rsidRPr="000702BF" w14:paraId="4DC16F01" w14:textId="77777777" w:rsidTr="008D0E0E">
        <w:trPr>
          <w:jc w:val="center"/>
        </w:trPr>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17F6EC8F" w14:textId="2B9A0D90" w:rsidR="00AE5FB0" w:rsidRPr="000702BF" w:rsidRDefault="00AE5FB0" w:rsidP="002600C1">
            <w:pPr>
              <w:pStyle w:val="TAL"/>
            </w:pPr>
            <w:r w:rsidRPr="000702BF">
              <w:t>Maximum</w:t>
            </w:r>
            <w:r w:rsidR="008D0E0E" w:rsidRPr="000702BF">
              <w:t xml:space="preserve"> </w:t>
            </w:r>
            <w:r w:rsidRPr="000702BF">
              <w:t>number</w:t>
            </w:r>
            <w:r w:rsidR="008D0E0E" w:rsidRPr="000702BF">
              <w:t xml:space="preserve"> </w:t>
            </w:r>
            <w:r w:rsidRPr="000702BF">
              <w:t>of</w:t>
            </w:r>
            <w:r w:rsidR="008D0E0E" w:rsidRPr="000702BF">
              <w:t xml:space="preserve"> </w:t>
            </w:r>
            <w:r w:rsidRPr="000702BF">
              <w:t>HARQ</w:t>
            </w:r>
            <w:r w:rsidR="008D0E0E" w:rsidRPr="000702BF">
              <w:t xml:space="preserve"> </w:t>
            </w:r>
            <w:r w:rsidRPr="000702BF">
              <w:t>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6DDF2A0" w14:textId="77777777" w:rsidR="00AE5FB0" w:rsidRPr="000702BF" w:rsidRDefault="00AE5FB0" w:rsidP="00AE3F12">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3BB1EBAC" w14:textId="0C51F924" w:rsidR="00AE5FB0" w:rsidRPr="000702BF" w:rsidRDefault="00AE5FB0" w:rsidP="00AE3F12">
            <w:pPr>
              <w:pStyle w:val="TAC"/>
            </w:pPr>
            <w:r w:rsidRPr="000702BF">
              <w:t>4</w:t>
            </w:r>
            <w:r w:rsidR="008D0E0E" w:rsidRPr="000702BF">
              <w:t xml:space="preserve"> </w:t>
            </w:r>
            <w:r w:rsidRPr="000702BF">
              <w:t>for</w:t>
            </w:r>
            <w:r w:rsidR="008D0E0E" w:rsidRPr="000702BF">
              <w:t xml:space="preserve"> </w:t>
            </w: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r w:rsidR="008D0E0E" w:rsidRPr="000702BF">
              <w:t xml:space="preserve"> </w:t>
            </w:r>
            <w:r w:rsidRPr="000702BF">
              <w:t>Test</w:t>
            </w:r>
            <w:r w:rsidR="008D0E0E" w:rsidRPr="000702BF">
              <w:t xml:space="preserve"> </w:t>
            </w:r>
            <w:r w:rsidRPr="000702BF">
              <w:t>1-3</w:t>
            </w:r>
          </w:p>
          <w:p w14:paraId="33AAEF97" w14:textId="066C4C0F" w:rsidR="00AE5FB0" w:rsidRPr="000702BF" w:rsidRDefault="00AE5FB0" w:rsidP="002600C1">
            <w:pPr>
              <w:pStyle w:val="TAC"/>
            </w:pPr>
            <w:r w:rsidRPr="000702BF">
              <w:t>Disabled</w:t>
            </w:r>
            <w:r w:rsidR="008D0E0E" w:rsidRPr="000702BF">
              <w:t xml:space="preserve"> </w:t>
            </w:r>
            <w:r w:rsidRPr="000702BF">
              <w:t>for</w:t>
            </w:r>
            <w:r w:rsidR="008D0E0E" w:rsidRPr="000702BF">
              <w:t xml:space="preserve"> </w:t>
            </w:r>
            <w:r w:rsidRPr="000702BF">
              <w:t>all</w:t>
            </w:r>
            <w:r w:rsidR="008D0E0E" w:rsidRPr="000702BF">
              <w:t xml:space="preserve"> </w:t>
            </w:r>
            <w:r w:rsidRPr="000702BF">
              <w:t>HARQ</w:t>
            </w:r>
            <w:r w:rsidR="008D0E0E" w:rsidRPr="000702BF">
              <w:t xml:space="preserve"> </w:t>
            </w:r>
            <w:r w:rsidRPr="000702BF">
              <w:t>processes</w:t>
            </w:r>
          </w:p>
          <w:p w14:paraId="3FB63FFC" w14:textId="7361399E" w:rsidR="00AE5FB0" w:rsidRPr="000702BF" w:rsidRDefault="00AE5FB0" w:rsidP="00AE3F12">
            <w:pPr>
              <w:pStyle w:val="TAC"/>
            </w:pPr>
            <w:r w:rsidRPr="000702BF">
              <w:t>for</w:t>
            </w:r>
            <w:r w:rsidR="008D0E0E" w:rsidRPr="000702BF">
              <w:t xml:space="preserve"> </w:t>
            </w:r>
            <w:r w:rsidRPr="000702BF">
              <w:t>Test</w:t>
            </w:r>
            <w:r w:rsidR="008D0E0E" w:rsidRPr="000702BF">
              <w:t xml:space="preserve"> </w:t>
            </w:r>
            <w:r w:rsidRPr="000702BF">
              <w:t>1-4</w:t>
            </w:r>
          </w:p>
        </w:tc>
      </w:tr>
    </w:tbl>
    <w:p w14:paraId="10CC45A5" w14:textId="77777777" w:rsidR="00AE5FB0" w:rsidRPr="000702BF" w:rsidRDefault="00AE5FB0" w:rsidP="00AE5FB0"/>
    <w:p w14:paraId="07987AF9" w14:textId="77777777" w:rsidR="00AE5FB0" w:rsidRPr="000702BF" w:rsidRDefault="00AE5FB0" w:rsidP="00AE5FB0">
      <w:pPr>
        <w:pStyle w:val="TH"/>
      </w:pPr>
      <w:r w:rsidRPr="000702BF">
        <w:t>Table 8.</w:t>
      </w:r>
      <w:r w:rsidRPr="000702BF">
        <w:rPr>
          <w:rFonts w:hint="eastAsia"/>
        </w:rPr>
        <w:t>2</w:t>
      </w:r>
      <w:r w:rsidRPr="000702BF">
        <w:t>.1.</w:t>
      </w:r>
      <w:r w:rsidRPr="000702BF">
        <w:rPr>
          <w:rFonts w:hint="eastAsia"/>
        </w:rPr>
        <w:t>2</w:t>
      </w:r>
      <w:r w:rsidRPr="000702BF">
        <w:t>.2.1.1-3: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tblCellMar>
        <w:tblLook w:val="01E0" w:firstRow="1" w:lastRow="1" w:firstColumn="1" w:lastColumn="1" w:noHBand="0" w:noVBand="0"/>
      </w:tblPr>
      <w:tblGrid>
        <w:gridCol w:w="646"/>
        <w:gridCol w:w="1668"/>
        <w:gridCol w:w="1137"/>
        <w:gridCol w:w="1178"/>
        <w:gridCol w:w="1382"/>
        <w:gridCol w:w="1563"/>
        <w:gridCol w:w="1475"/>
        <w:gridCol w:w="669"/>
      </w:tblGrid>
      <w:tr w:rsidR="00AE5FB0" w:rsidRPr="000702BF" w14:paraId="36255D4B" w14:textId="77777777" w:rsidTr="008D0E0E">
        <w:trPr>
          <w:jc w:val="center"/>
        </w:trPr>
        <w:tc>
          <w:tcPr>
            <w:tcW w:w="333" w:type="pct"/>
            <w:tcBorders>
              <w:bottom w:val="nil"/>
            </w:tcBorders>
            <w:shd w:val="clear" w:color="auto" w:fill="FFFFFF"/>
          </w:tcPr>
          <w:p w14:paraId="7FB2667D" w14:textId="4E7E4078" w:rsidR="00AE5FB0" w:rsidRPr="000702BF" w:rsidRDefault="00AE5FB0" w:rsidP="00AE3F12">
            <w:pPr>
              <w:pStyle w:val="TAH"/>
            </w:pPr>
            <w:r w:rsidRPr="000702BF">
              <w:t>Test</w:t>
            </w:r>
            <w:r w:rsidR="008D0E0E" w:rsidRPr="000702BF">
              <w:t xml:space="preserve"> </w:t>
            </w:r>
            <w:r w:rsidRPr="000702BF">
              <w:t>num.</w:t>
            </w:r>
          </w:p>
        </w:tc>
        <w:tc>
          <w:tcPr>
            <w:tcW w:w="858" w:type="pct"/>
            <w:tcBorders>
              <w:bottom w:val="nil"/>
            </w:tcBorders>
            <w:shd w:val="clear" w:color="auto" w:fill="FFFFFF"/>
          </w:tcPr>
          <w:p w14:paraId="7A12C6E9" w14:textId="1E40E128" w:rsidR="00AE5FB0" w:rsidRPr="000702BF" w:rsidRDefault="00AE5FB0" w:rsidP="00AE3F12">
            <w:pPr>
              <w:pStyle w:val="TAH"/>
            </w:pPr>
            <w:r w:rsidRPr="000702BF">
              <w:t>Reference</w:t>
            </w:r>
            <w:r w:rsidR="008D0E0E" w:rsidRPr="000702BF">
              <w:rPr>
                <w:rFonts w:hint="eastAsia"/>
              </w:rPr>
              <w:t xml:space="preserve"> </w:t>
            </w:r>
            <w:r w:rsidRPr="000702BF">
              <w:t>channel</w:t>
            </w:r>
          </w:p>
        </w:tc>
        <w:tc>
          <w:tcPr>
            <w:tcW w:w="585" w:type="pct"/>
            <w:tcBorders>
              <w:bottom w:val="nil"/>
            </w:tcBorders>
            <w:shd w:val="clear" w:color="auto" w:fill="FFFFFF"/>
          </w:tcPr>
          <w:p w14:paraId="3D65E270" w14:textId="597CDD92" w:rsidR="00AE5FB0" w:rsidRPr="000702BF" w:rsidRDefault="00AE5FB0" w:rsidP="00AE3F12">
            <w:pPr>
              <w:pStyle w:val="TAH"/>
            </w:pPr>
            <w:r w:rsidRPr="000702BF">
              <w:t>Bandwidth</w:t>
            </w:r>
            <w:r w:rsidR="008D0E0E" w:rsidRPr="000702BF">
              <w:rPr>
                <w:rFonts w:hint="eastAsia"/>
              </w:rPr>
              <w:t xml:space="preserve"> </w:t>
            </w:r>
            <w:r w:rsidRPr="000702BF">
              <w:t>(MHz)</w:t>
            </w:r>
            <w:r w:rsidR="008D0E0E" w:rsidRPr="000702BF">
              <w:t xml:space="preserve"> </w:t>
            </w:r>
            <w:r w:rsidRPr="000702BF">
              <w:t>/</w:t>
            </w:r>
            <w:r w:rsidR="008D0E0E" w:rsidRPr="000702BF">
              <w:t xml:space="preserve"> </w:t>
            </w:r>
            <w:r w:rsidRPr="000702BF">
              <w:t>Subcarrier</w:t>
            </w:r>
            <w:r w:rsidR="008D0E0E" w:rsidRPr="000702BF">
              <w:t xml:space="preserve"> </w:t>
            </w:r>
            <w:r w:rsidRPr="000702BF">
              <w:t>spacing</w:t>
            </w:r>
            <w:r w:rsidR="008D0E0E" w:rsidRPr="000702BF">
              <w:rPr>
                <w:rFonts w:hint="eastAsia"/>
              </w:rPr>
              <w:t xml:space="preserve"> </w:t>
            </w:r>
            <w:r w:rsidRPr="000702BF">
              <w:t>(kHz)</w:t>
            </w:r>
          </w:p>
        </w:tc>
        <w:tc>
          <w:tcPr>
            <w:tcW w:w="606" w:type="pct"/>
            <w:tcBorders>
              <w:bottom w:val="nil"/>
            </w:tcBorders>
            <w:shd w:val="clear" w:color="auto" w:fill="FFFFFF"/>
          </w:tcPr>
          <w:p w14:paraId="08ACBE07" w14:textId="5D703A27" w:rsidR="00AE5FB0" w:rsidRPr="000702BF" w:rsidRDefault="00AE5FB0" w:rsidP="00AE3F12">
            <w:pPr>
              <w:pStyle w:val="TAH"/>
            </w:pPr>
            <w:r w:rsidRPr="000702BF">
              <w:t>Modulation</w:t>
            </w:r>
            <w:r w:rsidR="008D0E0E" w:rsidRPr="000702BF">
              <w:t xml:space="preserve"> </w:t>
            </w:r>
            <w:r w:rsidRPr="000702BF">
              <w:t>format</w:t>
            </w:r>
            <w:r w:rsidR="008D0E0E" w:rsidRPr="000702BF">
              <w:rPr>
                <w:rFonts w:hint="eastAsia"/>
              </w:rPr>
              <w:t xml:space="preserve"> </w:t>
            </w:r>
            <w:r w:rsidRPr="000702BF">
              <w:t>and</w:t>
            </w:r>
            <w:r w:rsidR="008D0E0E" w:rsidRPr="000702BF">
              <w:t xml:space="preserve"> </w:t>
            </w:r>
            <w:r w:rsidRPr="000702BF">
              <w:t>code</w:t>
            </w:r>
            <w:r w:rsidR="008D0E0E" w:rsidRPr="000702BF">
              <w:t xml:space="preserve"> </w:t>
            </w:r>
            <w:r w:rsidRPr="000702BF">
              <w:t>rate</w:t>
            </w:r>
          </w:p>
        </w:tc>
        <w:tc>
          <w:tcPr>
            <w:tcW w:w="711" w:type="pct"/>
            <w:tcBorders>
              <w:bottom w:val="nil"/>
            </w:tcBorders>
            <w:shd w:val="clear" w:color="auto" w:fill="FFFFFF"/>
          </w:tcPr>
          <w:p w14:paraId="6602D620" w14:textId="398BC05A" w:rsidR="00AE5FB0" w:rsidRPr="000702BF" w:rsidRDefault="00AE5FB0" w:rsidP="00AE3F12">
            <w:pPr>
              <w:pStyle w:val="TAH"/>
            </w:pPr>
            <w:r w:rsidRPr="000702BF">
              <w:t>Propagation</w:t>
            </w:r>
            <w:r w:rsidR="008D0E0E" w:rsidRPr="000702BF">
              <w:t xml:space="preserve"> </w:t>
            </w:r>
            <w:r w:rsidRPr="000702BF">
              <w:t>condition</w:t>
            </w:r>
          </w:p>
        </w:tc>
        <w:tc>
          <w:tcPr>
            <w:tcW w:w="804" w:type="pct"/>
            <w:tcBorders>
              <w:bottom w:val="nil"/>
            </w:tcBorders>
            <w:shd w:val="clear" w:color="auto" w:fill="FFFFFF"/>
          </w:tcPr>
          <w:p w14:paraId="15DD83B0" w14:textId="2626E43F" w:rsidR="00AE5FB0" w:rsidRPr="000702BF" w:rsidRDefault="00AE5FB0" w:rsidP="00AE3F12">
            <w:pPr>
              <w:pStyle w:val="TAH"/>
            </w:pPr>
            <w:r w:rsidRPr="000702BF">
              <w:t>Correlation</w:t>
            </w:r>
            <w:r w:rsidR="008D0E0E" w:rsidRPr="000702BF">
              <w:t xml:space="preserve"> </w:t>
            </w:r>
            <w:r w:rsidRPr="000702BF">
              <w:t>matrix</w:t>
            </w:r>
            <w:r w:rsidR="008D0E0E" w:rsidRPr="000702BF">
              <w:t xml:space="preserve"> </w:t>
            </w:r>
            <w:r w:rsidRPr="000702BF">
              <w:t>and</w:t>
            </w:r>
            <w:r w:rsidR="008D0E0E" w:rsidRPr="000702BF">
              <w:t xml:space="preserve"> </w:t>
            </w:r>
            <w:r w:rsidRPr="000702BF">
              <w:t>antenna</w:t>
            </w:r>
            <w:r w:rsidR="008D0E0E" w:rsidRPr="000702BF">
              <w:t xml:space="preserve"> </w:t>
            </w:r>
            <w:r w:rsidRPr="000702BF">
              <w:t>configuration</w:t>
            </w:r>
          </w:p>
        </w:tc>
        <w:tc>
          <w:tcPr>
            <w:tcW w:w="1103" w:type="pct"/>
            <w:gridSpan w:val="2"/>
            <w:shd w:val="clear" w:color="auto" w:fill="FFFFFF"/>
          </w:tcPr>
          <w:p w14:paraId="6E11A64A" w14:textId="064EABF0" w:rsidR="00AE5FB0" w:rsidRPr="000702BF" w:rsidRDefault="00AE5FB0" w:rsidP="00AE3F12">
            <w:pPr>
              <w:pStyle w:val="TAH"/>
            </w:pPr>
            <w:r w:rsidRPr="000702BF">
              <w:t>Reference</w:t>
            </w:r>
            <w:r w:rsidR="008D0E0E" w:rsidRPr="000702BF">
              <w:t xml:space="preserve"> </w:t>
            </w:r>
            <w:r w:rsidRPr="000702BF">
              <w:t>value</w:t>
            </w:r>
          </w:p>
        </w:tc>
      </w:tr>
      <w:tr w:rsidR="00AE5FB0" w:rsidRPr="000702BF" w14:paraId="264D3039" w14:textId="77777777" w:rsidTr="008D0E0E">
        <w:trPr>
          <w:jc w:val="center"/>
        </w:trPr>
        <w:tc>
          <w:tcPr>
            <w:tcW w:w="333" w:type="pct"/>
            <w:tcBorders>
              <w:top w:val="nil"/>
            </w:tcBorders>
            <w:shd w:val="clear" w:color="auto" w:fill="FFFFFF"/>
          </w:tcPr>
          <w:p w14:paraId="5278DC30" w14:textId="77777777" w:rsidR="00AE5FB0" w:rsidRPr="000702BF" w:rsidRDefault="00AE5FB0" w:rsidP="00AE3F12">
            <w:pPr>
              <w:pStyle w:val="TAH"/>
            </w:pPr>
          </w:p>
        </w:tc>
        <w:tc>
          <w:tcPr>
            <w:tcW w:w="858" w:type="pct"/>
            <w:tcBorders>
              <w:top w:val="nil"/>
            </w:tcBorders>
            <w:shd w:val="clear" w:color="auto" w:fill="FFFFFF"/>
          </w:tcPr>
          <w:p w14:paraId="01A40465" w14:textId="77777777" w:rsidR="00AE5FB0" w:rsidRPr="000702BF" w:rsidRDefault="00AE5FB0" w:rsidP="00AE3F12">
            <w:pPr>
              <w:pStyle w:val="TAH"/>
            </w:pPr>
          </w:p>
        </w:tc>
        <w:tc>
          <w:tcPr>
            <w:tcW w:w="585" w:type="pct"/>
            <w:tcBorders>
              <w:top w:val="nil"/>
            </w:tcBorders>
            <w:shd w:val="clear" w:color="auto" w:fill="FFFFFF"/>
          </w:tcPr>
          <w:p w14:paraId="0C4939D6" w14:textId="77777777" w:rsidR="00AE5FB0" w:rsidRPr="000702BF" w:rsidRDefault="00AE5FB0" w:rsidP="00AE3F12">
            <w:pPr>
              <w:pStyle w:val="TAH"/>
            </w:pPr>
          </w:p>
        </w:tc>
        <w:tc>
          <w:tcPr>
            <w:tcW w:w="606" w:type="pct"/>
            <w:tcBorders>
              <w:top w:val="nil"/>
            </w:tcBorders>
            <w:shd w:val="clear" w:color="auto" w:fill="FFFFFF"/>
          </w:tcPr>
          <w:p w14:paraId="703C817C" w14:textId="77777777" w:rsidR="00AE5FB0" w:rsidRPr="000702BF" w:rsidRDefault="00AE5FB0" w:rsidP="00AE3F12">
            <w:pPr>
              <w:pStyle w:val="TAH"/>
            </w:pPr>
          </w:p>
        </w:tc>
        <w:tc>
          <w:tcPr>
            <w:tcW w:w="711" w:type="pct"/>
            <w:tcBorders>
              <w:top w:val="nil"/>
            </w:tcBorders>
            <w:shd w:val="clear" w:color="auto" w:fill="FFFFFF"/>
          </w:tcPr>
          <w:p w14:paraId="5C4066F9" w14:textId="77777777" w:rsidR="00AE5FB0" w:rsidRPr="000702BF" w:rsidRDefault="00AE5FB0" w:rsidP="00AE3F12">
            <w:pPr>
              <w:pStyle w:val="TAH"/>
            </w:pPr>
          </w:p>
        </w:tc>
        <w:tc>
          <w:tcPr>
            <w:tcW w:w="804" w:type="pct"/>
            <w:tcBorders>
              <w:top w:val="nil"/>
            </w:tcBorders>
            <w:shd w:val="clear" w:color="auto" w:fill="FFFFFF"/>
          </w:tcPr>
          <w:p w14:paraId="2DBB3680" w14:textId="77777777" w:rsidR="00AE5FB0" w:rsidRPr="000702BF" w:rsidRDefault="00AE5FB0" w:rsidP="00AE3F12">
            <w:pPr>
              <w:pStyle w:val="TAH"/>
            </w:pPr>
          </w:p>
        </w:tc>
        <w:tc>
          <w:tcPr>
            <w:tcW w:w="759" w:type="pct"/>
            <w:shd w:val="clear" w:color="auto" w:fill="FFFFFF"/>
          </w:tcPr>
          <w:p w14:paraId="02269064" w14:textId="56DCF96E" w:rsidR="00AE5FB0" w:rsidRPr="000702BF" w:rsidRDefault="00AE5FB0" w:rsidP="00AE3F12">
            <w:pPr>
              <w:pStyle w:val="TAH"/>
            </w:pPr>
            <w:r w:rsidRPr="000702BF">
              <w:t>Fraction</w:t>
            </w:r>
            <w:r w:rsidR="008D0E0E" w:rsidRPr="000702BF">
              <w:t xml:space="preserve"> </w:t>
            </w:r>
            <w:r w:rsidRPr="000702BF">
              <w:t>of</w:t>
            </w:r>
            <w:r w:rsidR="008D0E0E" w:rsidRPr="000702BF">
              <w:t xml:space="preserve"> </w:t>
            </w:r>
            <w:r w:rsidRPr="000702BF">
              <w:t>maximum</w:t>
            </w:r>
            <w:r w:rsidR="008D0E0E" w:rsidRPr="000702BF">
              <w:t xml:space="preserve"> </w:t>
            </w:r>
            <w:r w:rsidRPr="000702BF">
              <w:t>throughput</w:t>
            </w:r>
            <w:r w:rsidR="008D0E0E" w:rsidRPr="000702BF">
              <w:t xml:space="preserve"> </w:t>
            </w:r>
            <w:r w:rsidRPr="000702BF">
              <w:t>(%)</w:t>
            </w:r>
          </w:p>
        </w:tc>
        <w:tc>
          <w:tcPr>
            <w:tcW w:w="344" w:type="pct"/>
            <w:shd w:val="clear" w:color="auto" w:fill="FFFFFF"/>
          </w:tcPr>
          <w:p w14:paraId="1C7DEF2C" w14:textId="6EDF9F78" w:rsidR="00AE5FB0" w:rsidRPr="000702BF" w:rsidRDefault="00AE5FB0" w:rsidP="00AE3F12">
            <w:pPr>
              <w:pStyle w:val="TAH"/>
            </w:pPr>
            <w:r w:rsidRPr="000702BF">
              <w:t>SNR</w:t>
            </w:r>
            <w:r w:rsidR="008D0E0E" w:rsidRPr="000702BF">
              <w:t xml:space="preserve"> </w:t>
            </w:r>
            <w:r w:rsidRPr="000702BF">
              <w:t>(dB)</w:t>
            </w:r>
          </w:p>
        </w:tc>
      </w:tr>
      <w:tr w:rsidR="00AE5FB0" w:rsidRPr="000702BF" w14:paraId="46CD27F6" w14:textId="77777777" w:rsidTr="008D0E0E">
        <w:trPr>
          <w:jc w:val="center"/>
        </w:trPr>
        <w:tc>
          <w:tcPr>
            <w:tcW w:w="333" w:type="pct"/>
            <w:shd w:val="clear" w:color="auto" w:fill="FFFFFF"/>
          </w:tcPr>
          <w:p w14:paraId="7A3FBEE3" w14:textId="77777777" w:rsidR="00AE5FB0" w:rsidRPr="000702BF" w:rsidRDefault="00AE5FB0" w:rsidP="00AE3F12">
            <w:pPr>
              <w:pStyle w:val="TAC"/>
            </w:pPr>
            <w:r w:rsidRPr="000702BF">
              <w:t>1-1</w:t>
            </w:r>
          </w:p>
        </w:tc>
        <w:tc>
          <w:tcPr>
            <w:tcW w:w="858" w:type="pct"/>
            <w:shd w:val="clear" w:color="auto" w:fill="FFFFFF"/>
          </w:tcPr>
          <w:p w14:paraId="7A8B15E7" w14:textId="528C0D8D" w:rsidR="00AE5FB0" w:rsidRPr="000702BF" w:rsidRDefault="00AE5FB0" w:rsidP="00AE3F12">
            <w:pPr>
              <w:pStyle w:val="TAC"/>
            </w:pPr>
            <w:r w:rsidRPr="000702BF">
              <w:t>R.PDSCH.1-1.1</w:t>
            </w:r>
            <w:r w:rsidR="008D0E0E" w:rsidRPr="000702BF">
              <w:t xml:space="preserve"> </w:t>
            </w:r>
            <w:r w:rsidRPr="000702BF">
              <w:t>FDD</w:t>
            </w:r>
          </w:p>
        </w:tc>
        <w:tc>
          <w:tcPr>
            <w:tcW w:w="585" w:type="pct"/>
            <w:shd w:val="clear" w:color="auto" w:fill="FFFFFF"/>
          </w:tcPr>
          <w:p w14:paraId="44D44078" w14:textId="43041D0E"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1DBA17AF" w14:textId="73281984" w:rsidR="00AE5FB0" w:rsidRPr="000702BF" w:rsidRDefault="00AE5FB0" w:rsidP="00AE3F12">
            <w:pPr>
              <w:pStyle w:val="TAC"/>
            </w:pPr>
            <w:r w:rsidRPr="000702BF">
              <w:t>QPSK,</w:t>
            </w:r>
            <w:r w:rsidR="008D0E0E" w:rsidRPr="000702BF">
              <w:t xml:space="preserve"> </w:t>
            </w:r>
            <w:r w:rsidRPr="000702BF">
              <w:t>0.30</w:t>
            </w:r>
          </w:p>
        </w:tc>
        <w:tc>
          <w:tcPr>
            <w:tcW w:w="711" w:type="pct"/>
            <w:shd w:val="clear" w:color="auto" w:fill="FFFFFF"/>
          </w:tcPr>
          <w:p w14:paraId="072B511F" w14:textId="77777777" w:rsidR="00AE5FB0" w:rsidRPr="000702BF" w:rsidRDefault="00AE5FB0" w:rsidP="00AE3F12">
            <w:pPr>
              <w:pStyle w:val="TAC"/>
            </w:pPr>
            <w:r w:rsidRPr="000702BF">
              <w:t>NTN-TDLA100-200</w:t>
            </w:r>
          </w:p>
        </w:tc>
        <w:tc>
          <w:tcPr>
            <w:tcW w:w="804" w:type="pct"/>
            <w:shd w:val="clear" w:color="auto" w:fill="FFFFFF"/>
          </w:tcPr>
          <w:p w14:paraId="23D3BCC0" w14:textId="3D66786D"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0CFCC4DB" w14:textId="77777777" w:rsidR="00AE5FB0" w:rsidRPr="000702BF" w:rsidRDefault="00AE5FB0" w:rsidP="00AE3F12">
            <w:pPr>
              <w:pStyle w:val="TAC"/>
            </w:pPr>
            <w:r w:rsidRPr="000702BF">
              <w:t>70</w:t>
            </w:r>
          </w:p>
        </w:tc>
        <w:tc>
          <w:tcPr>
            <w:tcW w:w="344" w:type="pct"/>
            <w:shd w:val="clear" w:color="auto" w:fill="auto"/>
          </w:tcPr>
          <w:p w14:paraId="5818B463" w14:textId="12217A9C" w:rsidR="00AE5FB0" w:rsidRPr="000702BF" w:rsidRDefault="00AE5FB0" w:rsidP="00AE3F12">
            <w:pPr>
              <w:pStyle w:val="TAC"/>
            </w:pPr>
            <w:r w:rsidRPr="000702BF">
              <w:t>0.3</w:t>
            </w:r>
          </w:p>
        </w:tc>
      </w:tr>
      <w:tr w:rsidR="00AE5FB0" w:rsidRPr="000702BF" w14:paraId="3A79A358" w14:textId="77777777" w:rsidTr="008D0E0E">
        <w:trPr>
          <w:jc w:val="center"/>
        </w:trPr>
        <w:tc>
          <w:tcPr>
            <w:tcW w:w="333" w:type="pct"/>
            <w:shd w:val="clear" w:color="auto" w:fill="FFFFFF"/>
          </w:tcPr>
          <w:p w14:paraId="4782D4B8" w14:textId="77777777" w:rsidR="00AE5FB0" w:rsidRPr="000702BF" w:rsidRDefault="00AE5FB0" w:rsidP="00AE3F12">
            <w:pPr>
              <w:pStyle w:val="TAC"/>
            </w:pPr>
            <w:r w:rsidRPr="000702BF">
              <w:t>1-</w:t>
            </w:r>
            <w:r w:rsidRPr="000702BF">
              <w:rPr>
                <w:rFonts w:hint="eastAsia"/>
              </w:rPr>
              <w:t>2</w:t>
            </w:r>
          </w:p>
        </w:tc>
        <w:tc>
          <w:tcPr>
            <w:tcW w:w="858" w:type="pct"/>
            <w:shd w:val="clear" w:color="auto" w:fill="FFFFFF"/>
          </w:tcPr>
          <w:p w14:paraId="01277435" w14:textId="2C9012F1" w:rsidR="00AE5FB0" w:rsidRPr="000702BF" w:rsidRDefault="00AE5FB0" w:rsidP="00AE3F12">
            <w:pPr>
              <w:pStyle w:val="TAC"/>
            </w:pPr>
            <w:r w:rsidRPr="000702BF">
              <w:t>R.PDSCH.1-2.1</w:t>
            </w:r>
            <w:r w:rsidR="008D0E0E" w:rsidRPr="000702BF">
              <w:t xml:space="preserve"> </w:t>
            </w:r>
            <w:r w:rsidRPr="000702BF">
              <w:t>FDD</w:t>
            </w:r>
          </w:p>
        </w:tc>
        <w:tc>
          <w:tcPr>
            <w:tcW w:w="585" w:type="pct"/>
            <w:shd w:val="clear" w:color="auto" w:fill="FFFFFF"/>
          </w:tcPr>
          <w:p w14:paraId="61A1D52A" w14:textId="7AE76683"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187BAA24" w14:textId="3E3C2CAB" w:rsidR="00AE5FB0" w:rsidRPr="000702BF" w:rsidRDefault="00AE5FB0" w:rsidP="00AE3F12">
            <w:pPr>
              <w:pStyle w:val="TAC"/>
            </w:pPr>
            <w:r w:rsidRPr="000702BF">
              <w:t>16QAM,</w:t>
            </w:r>
            <w:r w:rsidR="008D0E0E" w:rsidRPr="000702BF">
              <w:t xml:space="preserve"> </w:t>
            </w:r>
            <w:r w:rsidRPr="000702BF">
              <w:t>0.48</w:t>
            </w:r>
          </w:p>
        </w:tc>
        <w:tc>
          <w:tcPr>
            <w:tcW w:w="711" w:type="pct"/>
            <w:shd w:val="clear" w:color="auto" w:fill="FFFFFF"/>
          </w:tcPr>
          <w:p w14:paraId="5B3AEC03" w14:textId="77777777" w:rsidR="00AE5FB0" w:rsidRPr="000702BF" w:rsidRDefault="00AE5FB0" w:rsidP="00AE3F12">
            <w:pPr>
              <w:pStyle w:val="TAC"/>
            </w:pPr>
            <w:r w:rsidRPr="000702BF">
              <w:t>NTN-TDLC5-200</w:t>
            </w:r>
          </w:p>
        </w:tc>
        <w:tc>
          <w:tcPr>
            <w:tcW w:w="804" w:type="pct"/>
            <w:shd w:val="clear" w:color="auto" w:fill="FFFFFF"/>
          </w:tcPr>
          <w:p w14:paraId="7E7D0D1F" w14:textId="296B5C3A"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1E6D5CE5" w14:textId="77777777" w:rsidR="00AE5FB0" w:rsidRPr="000702BF" w:rsidRDefault="00AE5FB0" w:rsidP="00AE3F12">
            <w:pPr>
              <w:pStyle w:val="TAC"/>
            </w:pPr>
            <w:r w:rsidRPr="000702BF">
              <w:t>70</w:t>
            </w:r>
          </w:p>
        </w:tc>
        <w:tc>
          <w:tcPr>
            <w:tcW w:w="344" w:type="pct"/>
            <w:shd w:val="clear" w:color="auto" w:fill="auto"/>
          </w:tcPr>
          <w:p w14:paraId="64916FC4" w14:textId="4DED758B" w:rsidR="00AE5FB0" w:rsidRPr="000702BF" w:rsidRDefault="00AE5FB0" w:rsidP="00AE3F12">
            <w:pPr>
              <w:pStyle w:val="TAC"/>
            </w:pPr>
            <w:r w:rsidRPr="000702BF">
              <w:t>7.6</w:t>
            </w:r>
          </w:p>
        </w:tc>
      </w:tr>
      <w:tr w:rsidR="00AE5FB0" w:rsidRPr="000702BF" w14:paraId="765CA5E6" w14:textId="77777777" w:rsidTr="008D0E0E">
        <w:trPr>
          <w:jc w:val="center"/>
        </w:trPr>
        <w:tc>
          <w:tcPr>
            <w:tcW w:w="333" w:type="pct"/>
            <w:shd w:val="clear" w:color="auto" w:fill="FFFFFF"/>
          </w:tcPr>
          <w:p w14:paraId="677C4B72" w14:textId="77777777" w:rsidR="00AE5FB0" w:rsidRPr="000702BF" w:rsidRDefault="00AE5FB0" w:rsidP="00AE3F12">
            <w:pPr>
              <w:pStyle w:val="TAC"/>
            </w:pPr>
            <w:r w:rsidRPr="000702BF">
              <w:t>1-</w:t>
            </w:r>
            <w:r w:rsidRPr="000702BF">
              <w:rPr>
                <w:rFonts w:hint="eastAsia"/>
              </w:rPr>
              <w:t>3</w:t>
            </w:r>
          </w:p>
        </w:tc>
        <w:tc>
          <w:tcPr>
            <w:tcW w:w="858" w:type="pct"/>
            <w:shd w:val="clear" w:color="auto" w:fill="FFFFFF"/>
          </w:tcPr>
          <w:p w14:paraId="26674482" w14:textId="0E68D4D5" w:rsidR="00AE5FB0" w:rsidRPr="000702BF" w:rsidRDefault="00AE5FB0" w:rsidP="00AE3F12">
            <w:pPr>
              <w:pStyle w:val="TAC"/>
            </w:pPr>
            <w:r w:rsidRPr="000702BF">
              <w:t>R.PDSCH.1-1.1</w:t>
            </w:r>
            <w:r w:rsidR="008D0E0E" w:rsidRPr="000702BF">
              <w:t xml:space="preserve"> </w:t>
            </w:r>
            <w:r w:rsidRPr="000702BF">
              <w:t>FDD</w:t>
            </w:r>
          </w:p>
        </w:tc>
        <w:tc>
          <w:tcPr>
            <w:tcW w:w="585" w:type="pct"/>
            <w:shd w:val="clear" w:color="auto" w:fill="FFFFFF"/>
          </w:tcPr>
          <w:p w14:paraId="62BBFEE0" w14:textId="6E07130A"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612DB46F" w14:textId="5D399002" w:rsidR="00AE5FB0" w:rsidRPr="000702BF" w:rsidRDefault="00AE5FB0" w:rsidP="00AE3F12">
            <w:pPr>
              <w:pStyle w:val="TAC"/>
            </w:pPr>
            <w:r w:rsidRPr="000702BF">
              <w:t>QPSK,</w:t>
            </w:r>
            <w:r w:rsidR="008D0E0E" w:rsidRPr="000702BF">
              <w:t xml:space="preserve"> </w:t>
            </w:r>
            <w:r w:rsidRPr="000702BF">
              <w:t>0.30</w:t>
            </w:r>
          </w:p>
        </w:tc>
        <w:tc>
          <w:tcPr>
            <w:tcW w:w="711" w:type="pct"/>
            <w:shd w:val="clear" w:color="auto" w:fill="FFFFFF"/>
          </w:tcPr>
          <w:p w14:paraId="316FF718" w14:textId="77777777" w:rsidR="00AE5FB0" w:rsidRPr="000702BF" w:rsidRDefault="00AE5FB0" w:rsidP="00AE3F12">
            <w:pPr>
              <w:pStyle w:val="TAC"/>
            </w:pPr>
            <w:r w:rsidRPr="000702BF">
              <w:t>NTN-TDLC5-200</w:t>
            </w:r>
          </w:p>
        </w:tc>
        <w:tc>
          <w:tcPr>
            <w:tcW w:w="804" w:type="pct"/>
            <w:shd w:val="clear" w:color="auto" w:fill="FFFFFF"/>
          </w:tcPr>
          <w:p w14:paraId="2F67155B" w14:textId="6E997A91"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20AB2265" w14:textId="77777777" w:rsidR="00AE5FB0" w:rsidRPr="000702BF" w:rsidRDefault="00AE5FB0" w:rsidP="00AE3F12">
            <w:pPr>
              <w:pStyle w:val="TAC"/>
            </w:pPr>
            <w:r w:rsidRPr="000702BF">
              <w:t>70</w:t>
            </w:r>
          </w:p>
        </w:tc>
        <w:tc>
          <w:tcPr>
            <w:tcW w:w="344" w:type="pct"/>
            <w:shd w:val="clear" w:color="auto" w:fill="auto"/>
          </w:tcPr>
          <w:p w14:paraId="60534A77" w14:textId="3EBF9624" w:rsidR="00AE5FB0" w:rsidRPr="000702BF" w:rsidRDefault="00AE5FB0" w:rsidP="00AE3F12">
            <w:pPr>
              <w:pStyle w:val="TAC"/>
            </w:pPr>
            <w:r w:rsidRPr="000702BF">
              <w:t>-0.4</w:t>
            </w:r>
          </w:p>
        </w:tc>
      </w:tr>
      <w:tr w:rsidR="00AE5FB0" w:rsidRPr="000702BF" w14:paraId="02D743D1" w14:textId="77777777" w:rsidTr="008D0E0E">
        <w:trPr>
          <w:jc w:val="center"/>
        </w:trPr>
        <w:tc>
          <w:tcPr>
            <w:tcW w:w="333" w:type="pct"/>
            <w:shd w:val="clear" w:color="auto" w:fill="FFFFFF"/>
          </w:tcPr>
          <w:p w14:paraId="5B554D42" w14:textId="77777777" w:rsidR="00AE5FB0" w:rsidRPr="000702BF" w:rsidRDefault="00AE5FB0" w:rsidP="00AE3F12">
            <w:pPr>
              <w:pStyle w:val="TAC"/>
            </w:pPr>
            <w:r w:rsidRPr="000702BF">
              <w:t>1-4</w:t>
            </w:r>
          </w:p>
        </w:tc>
        <w:tc>
          <w:tcPr>
            <w:tcW w:w="858" w:type="pct"/>
            <w:shd w:val="clear" w:color="auto" w:fill="FFFFFF"/>
          </w:tcPr>
          <w:p w14:paraId="7281BB9C" w14:textId="4AAFFD6A" w:rsidR="00AE5FB0" w:rsidRPr="000702BF" w:rsidRDefault="00AE5FB0" w:rsidP="00AE3F12">
            <w:pPr>
              <w:pStyle w:val="TAC"/>
            </w:pPr>
            <w:r w:rsidRPr="000702BF">
              <w:t>R.PDSCH.1-1.1</w:t>
            </w:r>
            <w:r w:rsidR="008D0E0E" w:rsidRPr="000702BF">
              <w:t xml:space="preserve"> </w:t>
            </w:r>
            <w:r w:rsidRPr="000702BF">
              <w:t>FDD</w:t>
            </w:r>
          </w:p>
        </w:tc>
        <w:tc>
          <w:tcPr>
            <w:tcW w:w="585" w:type="pct"/>
            <w:shd w:val="clear" w:color="auto" w:fill="FFFFFF"/>
          </w:tcPr>
          <w:p w14:paraId="76073951" w14:textId="64374326" w:rsidR="00AE5FB0" w:rsidRPr="000702BF" w:rsidRDefault="00AE5FB0" w:rsidP="00AE3F12">
            <w:pPr>
              <w:pStyle w:val="TAC"/>
            </w:pPr>
            <w:r w:rsidRPr="000702BF">
              <w:t>10</w:t>
            </w:r>
            <w:r w:rsidR="008D0E0E" w:rsidRPr="000702BF">
              <w:t xml:space="preserve"> </w:t>
            </w:r>
            <w:r w:rsidRPr="000702BF">
              <w:t>/</w:t>
            </w:r>
            <w:r w:rsidR="008D0E0E" w:rsidRPr="000702BF">
              <w:t xml:space="preserve"> </w:t>
            </w:r>
            <w:r w:rsidRPr="000702BF">
              <w:t>15</w:t>
            </w:r>
          </w:p>
        </w:tc>
        <w:tc>
          <w:tcPr>
            <w:tcW w:w="606" w:type="pct"/>
            <w:shd w:val="clear" w:color="auto" w:fill="FFFFFF"/>
          </w:tcPr>
          <w:p w14:paraId="0E2EDD21" w14:textId="2B6FB954" w:rsidR="00AE5FB0" w:rsidRPr="000702BF" w:rsidRDefault="00AE5FB0" w:rsidP="00AE3F12">
            <w:pPr>
              <w:pStyle w:val="TAC"/>
            </w:pPr>
            <w:r w:rsidRPr="000702BF">
              <w:t>QPSK,</w:t>
            </w:r>
            <w:r w:rsidR="008D0E0E" w:rsidRPr="000702BF">
              <w:t xml:space="preserve"> </w:t>
            </w:r>
            <w:r w:rsidRPr="000702BF">
              <w:t>0.30</w:t>
            </w:r>
          </w:p>
        </w:tc>
        <w:tc>
          <w:tcPr>
            <w:tcW w:w="711" w:type="pct"/>
            <w:shd w:val="clear" w:color="auto" w:fill="FFFFFF"/>
          </w:tcPr>
          <w:p w14:paraId="36E5E27A" w14:textId="77777777" w:rsidR="00AE5FB0" w:rsidRPr="000702BF" w:rsidRDefault="00AE5FB0" w:rsidP="00AE3F12">
            <w:pPr>
              <w:pStyle w:val="TAC"/>
            </w:pPr>
            <w:r w:rsidRPr="000702BF">
              <w:t>NTN-TDLA100-200</w:t>
            </w:r>
          </w:p>
        </w:tc>
        <w:tc>
          <w:tcPr>
            <w:tcW w:w="804" w:type="pct"/>
            <w:shd w:val="clear" w:color="auto" w:fill="FFFFFF"/>
          </w:tcPr>
          <w:p w14:paraId="2C2E3199" w14:textId="3805A7BE" w:rsidR="00AE5FB0" w:rsidRPr="000702BF" w:rsidRDefault="00AE5FB0"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59" w:type="pct"/>
            <w:shd w:val="clear" w:color="auto" w:fill="FFFFFF"/>
          </w:tcPr>
          <w:p w14:paraId="033174CE" w14:textId="68CD07A6" w:rsidR="00AE5FB0" w:rsidRPr="000702BF" w:rsidRDefault="00AE5FB0" w:rsidP="00AE3F12">
            <w:pPr>
              <w:pStyle w:val="TAC"/>
            </w:pPr>
            <w:r w:rsidRPr="000702BF">
              <w:t>70</w:t>
            </w:r>
          </w:p>
        </w:tc>
        <w:tc>
          <w:tcPr>
            <w:tcW w:w="344" w:type="pct"/>
            <w:shd w:val="clear" w:color="auto" w:fill="auto"/>
          </w:tcPr>
          <w:p w14:paraId="1B5ABB7C" w14:textId="450FE1FA" w:rsidR="00AE5FB0" w:rsidRPr="000702BF" w:rsidRDefault="00AE5FB0" w:rsidP="00AE3F12">
            <w:pPr>
              <w:pStyle w:val="TAC"/>
            </w:pPr>
            <w:r w:rsidRPr="000702BF">
              <w:t>1.1</w:t>
            </w:r>
          </w:p>
        </w:tc>
      </w:tr>
    </w:tbl>
    <w:p w14:paraId="581231AC" w14:textId="77777777" w:rsidR="001B6141" w:rsidRPr="000702BF" w:rsidRDefault="001B6141" w:rsidP="000E5091">
      <w:pPr>
        <w:rPr>
          <w:rFonts w:eastAsia="Malgun Gothic"/>
        </w:rPr>
      </w:pPr>
    </w:p>
    <w:p w14:paraId="0F09B36E" w14:textId="4EE591AB" w:rsidR="00AE5FB0" w:rsidRPr="000702BF" w:rsidRDefault="00457A42" w:rsidP="000E5091">
      <w:pPr>
        <w:rPr>
          <w:rFonts w:eastAsia="Malgun Gothic"/>
        </w:rPr>
      </w:pPr>
      <w:r w:rsidRPr="000702BF">
        <w:rPr>
          <w:rFonts w:eastAsia="Malgun Gothic"/>
        </w:rPr>
        <w:t xml:space="preserve">The normative reference </w:t>
      </w:r>
      <w:r w:rsidR="00F92CC9" w:rsidRPr="000702BF">
        <w:rPr>
          <w:rFonts w:eastAsia="Malgun Gothic"/>
        </w:rPr>
        <w:t xml:space="preserve">for this requirement </w:t>
      </w:r>
      <w:r w:rsidR="00CE6244" w:rsidRPr="000702BF">
        <w:rPr>
          <w:rFonts w:eastAsia="Malgun Gothic"/>
        </w:rPr>
        <w:t>is TS 38.101-5 [11] clause 8.2.1.2.2.</w:t>
      </w:r>
    </w:p>
    <w:p w14:paraId="5D4E33EA" w14:textId="77777777" w:rsidR="00457A42" w:rsidRPr="000702BF" w:rsidRDefault="00457A42" w:rsidP="009D2F95">
      <w:pPr>
        <w:pStyle w:val="H6"/>
      </w:pPr>
      <w:bookmarkStart w:id="1998" w:name="_Toc137543643"/>
      <w:r w:rsidRPr="000702BF">
        <w:lastRenderedPageBreak/>
        <w:t>8.</w:t>
      </w:r>
      <w:r w:rsidRPr="000702BF">
        <w:rPr>
          <w:rFonts w:hint="eastAsia"/>
        </w:rPr>
        <w:t>2</w:t>
      </w:r>
      <w:r w:rsidRPr="000702BF">
        <w:t>.1.</w:t>
      </w:r>
      <w:r w:rsidRPr="000702BF">
        <w:rPr>
          <w:rFonts w:hint="eastAsia"/>
        </w:rPr>
        <w:t>2</w:t>
      </w:r>
      <w:r w:rsidRPr="000702BF">
        <w:t>.2.1.1_1</w:t>
      </w:r>
      <w:r w:rsidRPr="000702BF">
        <w:rPr>
          <w:rFonts w:hint="eastAsia"/>
        </w:rPr>
        <w:tab/>
      </w:r>
      <w:r w:rsidRPr="000702BF">
        <w:t>2Rx FDD FR1 PDSCH Mapping Type A for Satellite Access</w:t>
      </w:r>
      <w:bookmarkEnd w:id="1998"/>
    </w:p>
    <w:p w14:paraId="1C2A9178" w14:textId="77777777" w:rsidR="00457A42" w:rsidRPr="000702BF" w:rsidRDefault="00457A42" w:rsidP="00457A42">
      <w:pPr>
        <w:pStyle w:val="EditorsNote"/>
      </w:pPr>
      <w:r w:rsidRPr="000702BF">
        <w:t>Editor's Note: This test cases is incomplete in following aspects:</w:t>
      </w:r>
    </w:p>
    <w:p w14:paraId="7D9A3267" w14:textId="77777777" w:rsidR="00457A42" w:rsidRPr="000702BF" w:rsidRDefault="00457A42" w:rsidP="000702BF">
      <w:pPr>
        <w:pStyle w:val="EditorsNote"/>
        <w:numPr>
          <w:ilvl w:val="0"/>
          <w:numId w:val="1"/>
        </w:numPr>
      </w:pPr>
      <w:bookmarkStart w:id="1999" w:name="_MCCTEMPBM_CRPT44170259___1"/>
      <w:r w:rsidRPr="000702BF">
        <w:t>Annex F MU/TT analysis</w:t>
      </w:r>
    </w:p>
    <w:p w14:paraId="1F8C9594" w14:textId="77777777" w:rsidR="00457A42" w:rsidRPr="000702BF" w:rsidRDefault="00457A42" w:rsidP="000702BF">
      <w:pPr>
        <w:pStyle w:val="EditorsNote"/>
        <w:numPr>
          <w:ilvl w:val="0"/>
          <w:numId w:val="1"/>
        </w:numPr>
      </w:pPr>
      <w:r w:rsidRPr="000702BF">
        <w:t>Annex G Minimum test time</w:t>
      </w:r>
    </w:p>
    <w:bookmarkEnd w:id="1999"/>
    <w:p w14:paraId="5E6D177D"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.2.1.1_1.1</w:t>
      </w:r>
      <w:r w:rsidRPr="000702BF">
        <w:tab/>
        <w:t>Test Purpose</w:t>
      </w:r>
    </w:p>
    <w:p w14:paraId="1A2AF2A6" w14:textId="77777777" w:rsidR="00457A42" w:rsidRPr="000702BF" w:rsidRDefault="00457A42" w:rsidP="00457A42">
      <w:r w:rsidRPr="000702BF">
        <w:t>Verify the PDSCH mapping Type A normal performance under 2 receive antenna conditions and with different channel models and MCS for NTN capable UE receiving signal from earth based gNB via a satellite access node.</w:t>
      </w:r>
    </w:p>
    <w:p w14:paraId="7CAB94C8"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.2.1.1_1.2</w:t>
      </w:r>
      <w:r w:rsidRPr="000702BF">
        <w:tab/>
        <w:t>Test Applicability</w:t>
      </w:r>
    </w:p>
    <w:p w14:paraId="5D77ABA0" w14:textId="77777777" w:rsidR="00457A42" w:rsidRPr="000702BF" w:rsidRDefault="00457A42" w:rsidP="00457A42">
      <w:pPr>
        <w:rPr>
          <w:lang w:eastAsia="zh-CN"/>
        </w:rPr>
      </w:pPr>
      <w:r w:rsidRPr="000702BF">
        <w:t xml:space="preserve">This test applies to all types of NTN UE release 17 and forward </w:t>
      </w:r>
      <w:r w:rsidRPr="000702BF">
        <w:rPr>
          <w:lang w:eastAsia="zh-CN"/>
        </w:rPr>
        <w:t>supporting satellite access.</w:t>
      </w:r>
    </w:p>
    <w:p w14:paraId="52FFF36A"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w:t>
      </w:r>
      <w:r w:rsidRPr="000702BF">
        <w:tab/>
        <w:t>Test Description</w:t>
      </w:r>
    </w:p>
    <w:p w14:paraId="4029FEA0"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.2.1.1_1.3.1</w:t>
      </w:r>
      <w:r w:rsidRPr="000702BF">
        <w:tab/>
        <w:t>Initial Conditions</w:t>
      </w:r>
    </w:p>
    <w:p w14:paraId="261A2727" w14:textId="77777777" w:rsidR="00457A42" w:rsidRPr="000702BF" w:rsidRDefault="00457A42" w:rsidP="00457A42">
      <w:r w:rsidRPr="000702BF">
        <w:t>Initial conditions are a set of test configurations the UE needs to be tested in and the steps for the SS to take with the UE to reach the correct measurement state.</w:t>
      </w:r>
    </w:p>
    <w:p w14:paraId="545CD3A4" w14:textId="77777777" w:rsidR="00457A42" w:rsidRPr="000702BF" w:rsidRDefault="00457A42" w:rsidP="00457A42">
      <w:r w:rsidRPr="000702BF">
        <w:t>The initial test configurations consist of environmental conditions, test frequencies, test channel bandwidths and sub-carrier spacing based on NR operating bands specified in Table 5.3.5-1 and Table 5.3.6-1 of 38.521-1 [2].</w:t>
      </w:r>
    </w:p>
    <w:p w14:paraId="08301791" w14:textId="77777777" w:rsidR="00457A42" w:rsidRPr="000702BF" w:rsidRDefault="00457A42" w:rsidP="00457A42">
      <w:r w:rsidRPr="000702BF">
        <w:t>Configurations of PDSCH and PDCCH before measurement are specified in Annex C.</w:t>
      </w:r>
    </w:p>
    <w:p w14:paraId="3804D91D" w14:textId="77777777" w:rsidR="00457A42" w:rsidRPr="000702BF" w:rsidRDefault="00457A42" w:rsidP="00457A42">
      <w:r w:rsidRPr="000702BF">
        <w:t>Test Environment: Normal, as defined in TS 38.508-1 [12] clause 4.1.</w:t>
      </w:r>
    </w:p>
    <w:p w14:paraId="2D09F34B" w14:textId="77777777" w:rsidR="00457A42" w:rsidRPr="000702BF" w:rsidRDefault="00457A42" w:rsidP="00457A42">
      <w:r w:rsidRPr="000702BF">
        <w:t>Frequencies to be tested: Mid Range, as defined in TS 38.508-1 [12] clause 5.2.2.</w:t>
      </w:r>
    </w:p>
    <w:p w14:paraId="71C76234" w14:textId="77777777" w:rsidR="00457A42" w:rsidRPr="000702BF" w:rsidRDefault="00457A42" w:rsidP="00457A42">
      <w:pPr>
        <w:pStyle w:val="B1"/>
      </w:pPr>
      <w:r w:rsidRPr="000702BF">
        <w:t>1.</w:t>
      </w:r>
      <w:r w:rsidRPr="000702BF">
        <w:tab/>
        <w:t>Connect the SS, the faders and AWGN noise source to the UE antenna connectors as shown in TS 38.508-1 [12] Annex A, in Figure A.3.1.7.1 for TE diagram and clause A.3.2.2 for UE diagram.</w:t>
      </w:r>
    </w:p>
    <w:p w14:paraId="090F5C8E" w14:textId="77777777" w:rsidR="00457A42" w:rsidRPr="000702BF" w:rsidRDefault="00457A42" w:rsidP="00457A42">
      <w:pPr>
        <w:pStyle w:val="B1"/>
      </w:pPr>
      <w:r w:rsidRPr="000702BF">
        <w:t>2.</w:t>
      </w:r>
      <w:r w:rsidRPr="000702BF">
        <w:tab/>
        <w:t>The parameter settings for the cell are set up according to Table 5.2-1 and Table 5.2.2.1.1.0-2 as appropriate.</w:t>
      </w:r>
    </w:p>
    <w:p w14:paraId="2D5E6A36" w14:textId="40F1EB24" w:rsidR="00457A42" w:rsidRPr="000702BF" w:rsidRDefault="00457A42" w:rsidP="00457A42">
      <w:pPr>
        <w:pStyle w:val="B1"/>
      </w:pPr>
      <w:r w:rsidRPr="000702BF">
        <w:t>3.</w:t>
      </w:r>
      <w:r w:rsidRPr="000702BF">
        <w:tab/>
        <w:t xml:space="preserve">Downlink signals for NR cell are initially set up according to </w:t>
      </w:r>
      <w:r w:rsidR="00931528">
        <w:t>clauses</w:t>
      </w:r>
      <w:r w:rsidR="00931528" w:rsidRPr="000702BF">
        <w:t xml:space="preserve"> </w:t>
      </w:r>
      <w:r w:rsidRPr="000702BF">
        <w:t xml:space="preserve">C.0, C.1, C.2 and uplink signals according to </w:t>
      </w:r>
      <w:r w:rsidR="00931528">
        <w:t>clauses</w:t>
      </w:r>
      <w:r w:rsidR="00931528" w:rsidRPr="000702BF">
        <w:t xml:space="preserve"> </w:t>
      </w:r>
      <w:r w:rsidRPr="000702BF">
        <w:t>G.0, G.1, G.2, G.3.1 of TS 38.521-1 [2].</w:t>
      </w:r>
    </w:p>
    <w:p w14:paraId="1A1D5D0E" w14:textId="77777777" w:rsidR="00457A42" w:rsidRPr="000702BF" w:rsidRDefault="00457A42" w:rsidP="00457A42">
      <w:pPr>
        <w:pStyle w:val="B1"/>
      </w:pPr>
      <w:r w:rsidRPr="000702BF">
        <w:t>4.</w:t>
      </w:r>
      <w:r w:rsidRPr="000702BF">
        <w:tab/>
        <w:t>Propagation conditions are set according to Annex B.0.</w:t>
      </w:r>
    </w:p>
    <w:p w14:paraId="7387A7D7" w14:textId="77777777" w:rsidR="00457A42" w:rsidRPr="000702BF" w:rsidRDefault="00457A42" w:rsidP="00457A42">
      <w:pPr>
        <w:pStyle w:val="B1"/>
      </w:pPr>
      <w:r w:rsidRPr="000702BF">
        <w:t>5.</w:t>
      </w:r>
      <w:r w:rsidRPr="000702BF">
        <w:tab/>
        <w:t xml:space="preserve">Ensure the UE is in state RRC_CONNECTED with generic procedure parameters Connectivity NR for </w:t>
      </w:r>
      <w:r w:rsidRPr="000702BF">
        <w:rPr>
          <w:lang w:eastAsia="zh-CN"/>
        </w:rPr>
        <w:t>NR/5GC</w:t>
      </w:r>
      <w:r w:rsidRPr="000702BF">
        <w:t xml:space="preserve"> with </w:t>
      </w:r>
      <w:r w:rsidRPr="000702BF">
        <w:rPr>
          <w:i/>
        </w:rPr>
        <w:t xml:space="preserve">Connected without Release On, Test Mode </w:t>
      </w:r>
      <w:r w:rsidRPr="000702BF">
        <w:t>On according to TS 38.508-1 [12] clause 4.5. Message contents are defined in clause 8.</w:t>
      </w:r>
      <w:r w:rsidRPr="000702BF">
        <w:rPr>
          <w:rFonts w:hint="eastAsia"/>
        </w:rPr>
        <w:t>2</w:t>
      </w:r>
      <w:r w:rsidRPr="000702BF">
        <w:t>.1.</w:t>
      </w:r>
      <w:r w:rsidRPr="000702BF">
        <w:rPr>
          <w:rFonts w:hint="eastAsia"/>
        </w:rPr>
        <w:t>2</w:t>
      </w:r>
      <w:r w:rsidRPr="000702BF">
        <w:t>.2.1.1_1.3.3.</w:t>
      </w:r>
    </w:p>
    <w:p w14:paraId="363EE76E"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.2.1.1_1.3.2</w:t>
      </w:r>
      <w:r w:rsidRPr="000702BF">
        <w:tab/>
        <w:t>Test procedure</w:t>
      </w:r>
    </w:p>
    <w:p w14:paraId="0CB7DB89" w14:textId="32D24BEC" w:rsidR="00403930" w:rsidRPr="00830250" w:rsidRDefault="00403930" w:rsidP="000702BF">
      <w:pPr>
        <w:pStyle w:val="B1"/>
        <w:ind w:left="284" w:firstLine="0"/>
        <w:rPr>
          <w:lang w:eastAsia="en-GB"/>
        </w:rPr>
      </w:pPr>
      <w:bookmarkStart w:id="2000" w:name="_MCCTEMPBM_CRPT44170260___2"/>
      <w:r w:rsidRPr="00830250">
        <w:rPr>
          <w:lang w:eastAsia="en-GB"/>
        </w:rPr>
        <w:t>1.</w:t>
      </w:r>
      <w:r w:rsidRPr="00830250">
        <w:rPr>
          <w:lang w:eastAsia="en-GB"/>
        </w:rPr>
        <w:tab/>
        <w:t xml:space="preserve">UE location according to TS 38.508-1 [12] clause 5.6.1 is provided to the UE through </w:t>
      </w:r>
      <w:r w:rsidRPr="00830250">
        <w:rPr>
          <w:rFonts w:hint="eastAsia"/>
          <w:lang w:eastAsia="en-GB"/>
        </w:rPr>
        <w:t> </w:t>
      </w:r>
      <w:r w:rsidRPr="00830250">
        <w:rPr>
          <w:lang w:eastAsia="en-GB"/>
        </w:rPr>
        <w:t>any preconfigured means.</w:t>
      </w:r>
    </w:p>
    <w:p w14:paraId="046DD676" w14:textId="490AE10C" w:rsidR="00403930" w:rsidRPr="00830250" w:rsidRDefault="00403930" w:rsidP="00830250">
      <w:pPr>
        <w:pStyle w:val="B1"/>
        <w:rPr>
          <w:rFonts w:ascii="SimSun" w:hAnsi="SimSun" w:cs="Calibri"/>
          <w:lang w:eastAsia="en-GB"/>
        </w:rPr>
      </w:pPr>
      <w:r w:rsidRPr="00830250">
        <w:rPr>
          <w:lang w:eastAsia="en-GB"/>
        </w:rPr>
        <w:t>2</w:t>
      </w:r>
      <w:r w:rsidRPr="00830250">
        <w:rPr>
          <w:lang w:eastAsia="en-GB"/>
        </w:rPr>
        <w:tab/>
      </w:r>
      <w:r w:rsidRPr="00830250">
        <w:t xml:space="preserve">Test equipment shall emulate </w:t>
      </w:r>
      <w:r w:rsidRPr="00830250">
        <w:rPr>
          <w:lang w:eastAsia="en-GB"/>
        </w:rPr>
        <w:t>the signal with doppler and delay according to ephemeris defined in TS 38.508[12] table 5.6.2.1-1 for GSO if UE supports only GSO or both GSO and NGSO satellites and table 5.6.2.1-3 for</w:t>
      </w:r>
      <w:r w:rsidR="00830250">
        <w:rPr>
          <w:lang w:eastAsia="en-GB"/>
        </w:rPr>
        <w:t xml:space="preserve"> </w:t>
      </w:r>
      <w:r w:rsidRPr="00830250">
        <w:rPr>
          <w:lang w:eastAsia="en-GB"/>
        </w:rPr>
        <w:t xml:space="preserve">NGSO (LEO-1200) if UE supports only NGSO satellites. </w:t>
      </w:r>
      <w:r w:rsidRPr="00830250">
        <w:t>Test system shall send same SIB19 information duringthe duration of the test as defined in TS 38.508-1 [12] clause 5.6.3.1.</w:t>
      </w:r>
    </w:p>
    <w:p w14:paraId="04C92F7B" w14:textId="77777777" w:rsidR="00403930" w:rsidRPr="00830250" w:rsidRDefault="00403930" w:rsidP="00403930">
      <w:pPr>
        <w:pStyle w:val="B1"/>
        <w:ind w:left="284" w:firstLine="0"/>
        <w:rPr>
          <w:lang w:eastAsia="en-GB"/>
        </w:rPr>
      </w:pPr>
      <w:r w:rsidRPr="00830250">
        <w:rPr>
          <w:lang w:eastAsia="en-GB"/>
        </w:rPr>
        <w:t xml:space="preserve">3. </w:t>
      </w:r>
      <w:r w:rsidRPr="00830250">
        <w:t>Deactivate UE prediction of satellite trajectory by any preconfigured means.</w:t>
      </w:r>
    </w:p>
    <w:bookmarkEnd w:id="2000"/>
    <w:p w14:paraId="26413869" w14:textId="48B75BC0" w:rsidR="00457A42" w:rsidRPr="000702BF" w:rsidRDefault="00403930" w:rsidP="00457A42">
      <w:pPr>
        <w:pStyle w:val="B1"/>
      </w:pPr>
      <w:r w:rsidRPr="000702BF">
        <w:t>4</w:t>
      </w:r>
      <w:r w:rsidR="00457A42" w:rsidRPr="000702BF">
        <w:t>.</w:t>
      </w:r>
      <w:r w:rsidR="00457A42" w:rsidRPr="000702BF">
        <w:tab/>
        <w:t>SS transmits PDSCH via PDCCH DCI format 1_1 for C_RNTI to transmit the DL RMC according to Tables Table 8.</w:t>
      </w:r>
      <w:r w:rsidR="00457A42" w:rsidRPr="000702BF">
        <w:rPr>
          <w:rFonts w:hint="eastAsia"/>
        </w:rPr>
        <w:t>2</w:t>
      </w:r>
      <w:r w:rsidR="00457A42" w:rsidRPr="000702BF">
        <w:t>.1.</w:t>
      </w:r>
      <w:r w:rsidR="00457A42" w:rsidRPr="000702BF">
        <w:rPr>
          <w:rFonts w:hint="eastAsia"/>
        </w:rPr>
        <w:t>2</w:t>
      </w:r>
      <w:r w:rsidR="00457A42" w:rsidRPr="000702BF">
        <w:t>.2.1.1-3. The SS sends downlink MAC padding bits on the DL RMC.</w:t>
      </w:r>
    </w:p>
    <w:p w14:paraId="2F1DD8A1" w14:textId="78135636" w:rsidR="00457A42" w:rsidRPr="000702BF" w:rsidRDefault="00403930" w:rsidP="00457A42">
      <w:pPr>
        <w:pStyle w:val="B1"/>
      </w:pPr>
      <w:r w:rsidRPr="000702BF">
        <w:t>5</w:t>
      </w:r>
      <w:r w:rsidR="00457A42" w:rsidRPr="000702BF">
        <w:t>.</w:t>
      </w:r>
      <w:r w:rsidR="00457A42" w:rsidRPr="000702BF">
        <w:tab/>
        <w:t>Set the parameters of the bandwidth, MCS, reference channel, the propagation condition, the correlation matrix and the SNR according to Table 8.</w:t>
      </w:r>
      <w:r w:rsidR="00457A42" w:rsidRPr="000702BF">
        <w:rPr>
          <w:rFonts w:hint="eastAsia"/>
        </w:rPr>
        <w:t>2</w:t>
      </w:r>
      <w:r w:rsidR="00457A42" w:rsidRPr="000702BF">
        <w:t>.1.</w:t>
      </w:r>
      <w:r w:rsidR="00457A42" w:rsidRPr="000702BF">
        <w:rPr>
          <w:rFonts w:hint="eastAsia"/>
        </w:rPr>
        <w:t>2</w:t>
      </w:r>
      <w:r w:rsidR="00457A42" w:rsidRPr="000702BF">
        <w:t>.2.1.1-2 and Table 8.</w:t>
      </w:r>
      <w:r w:rsidR="00457A42" w:rsidRPr="000702BF">
        <w:rPr>
          <w:rFonts w:hint="eastAsia"/>
        </w:rPr>
        <w:t>2</w:t>
      </w:r>
      <w:r w:rsidR="00457A42" w:rsidRPr="000702BF">
        <w:t>.1.</w:t>
      </w:r>
      <w:r w:rsidR="00457A42" w:rsidRPr="000702BF">
        <w:rPr>
          <w:rFonts w:hint="eastAsia"/>
        </w:rPr>
        <w:t>2</w:t>
      </w:r>
      <w:r w:rsidR="00457A42" w:rsidRPr="000702BF">
        <w:t>.2.1.1-3 as appropriate.</w:t>
      </w:r>
    </w:p>
    <w:p w14:paraId="270C7314" w14:textId="068C2C8A" w:rsidR="00457A42" w:rsidRPr="000702BF" w:rsidRDefault="00403930" w:rsidP="00457A42">
      <w:pPr>
        <w:pStyle w:val="B1"/>
      </w:pPr>
      <w:r w:rsidRPr="000702BF">
        <w:lastRenderedPageBreak/>
        <w:t>6</w:t>
      </w:r>
      <w:r w:rsidR="00457A42" w:rsidRPr="000702BF">
        <w:t>.</w:t>
      </w:r>
      <w:r w:rsidR="00457A42" w:rsidRPr="000702BF">
        <w:tab/>
        <w:t xml:space="preserve">Measure the average throughput for a duration sufficient to achieve statistical significance according to Annex G clause G.1.5. Count the number of NACKs, ACKs and statDTXs on the UL during each subtest and decide pass or fail according to </w:t>
      </w:r>
      <w:r w:rsidR="00830250">
        <w:t>[</w:t>
      </w:r>
      <w:r w:rsidR="00457A42" w:rsidRPr="000702BF">
        <w:t>Annex G</w:t>
      </w:r>
      <w:r w:rsidR="00830250">
        <w:t>]</w:t>
      </w:r>
      <w:r w:rsidR="00457A42" w:rsidRPr="000702BF">
        <w:t>.</w:t>
      </w:r>
    </w:p>
    <w:p w14:paraId="23A790E5" w14:textId="77777777" w:rsidR="00457A42" w:rsidRPr="000702BF" w:rsidRDefault="00457A42" w:rsidP="00457A42">
      <w:pPr>
        <w:pStyle w:val="B1"/>
      </w:pPr>
      <w:r w:rsidRPr="000702BF">
        <w:t>4.</w:t>
      </w:r>
      <w:r w:rsidRPr="000702BF">
        <w:tab/>
        <w:t>Repeat steps from 1 to 3 for each subtest in Table 8.</w:t>
      </w:r>
      <w:r w:rsidRPr="000702BF">
        <w:rPr>
          <w:rFonts w:hint="eastAsia"/>
        </w:rPr>
        <w:t>2</w:t>
      </w:r>
      <w:r w:rsidRPr="000702BF">
        <w:t>.1.</w:t>
      </w:r>
      <w:r w:rsidRPr="000702BF">
        <w:rPr>
          <w:rFonts w:hint="eastAsia"/>
        </w:rPr>
        <w:t>2</w:t>
      </w:r>
      <w:r w:rsidRPr="000702BF">
        <w:t>.2.1.1-3 as appropriate.</w:t>
      </w:r>
    </w:p>
    <w:p w14:paraId="6E6E77BB"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.2.1.1_1.3.3</w:t>
      </w:r>
      <w:r w:rsidRPr="000702BF">
        <w:tab/>
        <w:t>Message contents</w:t>
      </w:r>
    </w:p>
    <w:p w14:paraId="1EF43945" w14:textId="18D63BE2" w:rsidR="00457A42" w:rsidRPr="000702BF" w:rsidRDefault="00457A42" w:rsidP="00457A42">
      <w:r w:rsidRPr="000702BF">
        <w:t>Message contents are according to TS 38.508-1 [</w:t>
      </w:r>
      <w:r w:rsidR="00403930" w:rsidRPr="000702BF">
        <w:t>12</w:t>
      </w:r>
      <w:r w:rsidRPr="000702BF">
        <w:t>] clauses 4.6.1 and 5.4.2.</w:t>
      </w:r>
    </w:p>
    <w:p w14:paraId="1E147FF9" w14:textId="04E2133D" w:rsidR="00403930" w:rsidRPr="000702BF" w:rsidRDefault="00403930" w:rsidP="00457A42">
      <w:r w:rsidRPr="000702BF">
        <w:t>SIB19 contents as TS 38.508-1 [12] clause 5.6.2.1</w:t>
      </w:r>
      <w:r w:rsidR="00201225">
        <w:t>.</w:t>
      </w:r>
    </w:p>
    <w:p w14:paraId="1A45DB1E"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.2.1.1_1.3.3-1: DMRS-DownlinkConfig</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45"/>
      </w:tblGrid>
      <w:tr w:rsidR="00457A42" w:rsidRPr="000702BF" w14:paraId="19EEC7C7" w14:textId="77777777" w:rsidTr="008D0E0E">
        <w:trPr>
          <w:jc w:val="center"/>
        </w:trPr>
        <w:tc>
          <w:tcPr>
            <w:tcW w:w="9750" w:type="dxa"/>
            <w:gridSpan w:val="4"/>
            <w:tcBorders>
              <w:top w:val="single" w:sz="4" w:space="0" w:color="auto"/>
              <w:left w:val="single" w:sz="4" w:space="0" w:color="auto"/>
              <w:bottom w:val="single" w:sz="4" w:space="0" w:color="auto"/>
              <w:right w:val="single" w:sz="4" w:space="0" w:color="auto"/>
            </w:tcBorders>
            <w:hideMark/>
          </w:tcPr>
          <w:p w14:paraId="04F3D994" w14:textId="19E63B0C" w:rsidR="00457A42" w:rsidRPr="000702BF" w:rsidRDefault="00457A42"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[6],</w:t>
            </w:r>
            <w:r w:rsidR="008D0E0E" w:rsidRPr="000702BF">
              <w:t xml:space="preserve"> </w:t>
            </w:r>
            <w:r w:rsidRPr="000702BF">
              <w:t>Table</w:t>
            </w:r>
            <w:r w:rsidR="008D0E0E" w:rsidRPr="000702BF">
              <w:t xml:space="preserve"> </w:t>
            </w:r>
            <w:r w:rsidRPr="000702BF">
              <w:t>5.4.2.0-24</w:t>
            </w:r>
          </w:p>
        </w:tc>
      </w:tr>
      <w:tr w:rsidR="00457A42" w:rsidRPr="000702BF" w14:paraId="6513C68C"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7872DBEE" w14:textId="6ED448EA" w:rsidR="00457A42" w:rsidRPr="000702BF" w:rsidRDefault="00457A42" w:rsidP="00AE3F12">
            <w:pPr>
              <w:pStyle w:val="TAH"/>
            </w:pPr>
            <w:r w:rsidRPr="000702BF">
              <w:t>Information</w:t>
            </w:r>
            <w:r w:rsidR="008D0E0E" w:rsidRPr="000702BF">
              <w:t xml:space="preserve"> </w:t>
            </w:r>
            <w:r w:rsidRPr="000702BF">
              <w:t>Element</w:t>
            </w:r>
          </w:p>
        </w:tc>
        <w:tc>
          <w:tcPr>
            <w:tcW w:w="2268" w:type="dxa"/>
            <w:tcBorders>
              <w:top w:val="single" w:sz="4" w:space="0" w:color="auto"/>
              <w:left w:val="single" w:sz="4" w:space="0" w:color="auto"/>
              <w:bottom w:val="single" w:sz="4" w:space="0" w:color="auto"/>
              <w:right w:val="single" w:sz="4" w:space="0" w:color="auto"/>
            </w:tcBorders>
            <w:hideMark/>
          </w:tcPr>
          <w:p w14:paraId="696C33F7" w14:textId="77777777" w:rsidR="00457A42" w:rsidRPr="000702BF" w:rsidRDefault="00457A42" w:rsidP="00AE3F12">
            <w:pPr>
              <w:pStyle w:val="TAH"/>
            </w:pPr>
            <w:r w:rsidRPr="000702BF">
              <w:t>Value/remark</w:t>
            </w:r>
          </w:p>
        </w:tc>
        <w:tc>
          <w:tcPr>
            <w:tcW w:w="1701" w:type="dxa"/>
            <w:tcBorders>
              <w:top w:val="single" w:sz="4" w:space="0" w:color="auto"/>
              <w:left w:val="single" w:sz="4" w:space="0" w:color="auto"/>
              <w:bottom w:val="single" w:sz="4" w:space="0" w:color="auto"/>
              <w:right w:val="single" w:sz="4" w:space="0" w:color="auto"/>
            </w:tcBorders>
            <w:hideMark/>
          </w:tcPr>
          <w:p w14:paraId="77128A55" w14:textId="77777777" w:rsidR="00457A42" w:rsidRPr="000702BF" w:rsidRDefault="00457A42"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1D51C588" w14:textId="77777777" w:rsidR="00457A42" w:rsidRPr="000702BF" w:rsidRDefault="00457A42" w:rsidP="00AE3F12">
            <w:pPr>
              <w:pStyle w:val="TAH"/>
            </w:pPr>
            <w:r w:rsidRPr="000702BF">
              <w:t>Condition</w:t>
            </w:r>
          </w:p>
        </w:tc>
      </w:tr>
      <w:tr w:rsidR="00457A42" w:rsidRPr="000702BF" w14:paraId="4E247270"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42B4E863" w14:textId="3F1D1D20" w:rsidR="00457A42" w:rsidRPr="000702BF" w:rsidRDefault="00457A42" w:rsidP="00AE3F12">
            <w:pPr>
              <w:pStyle w:val="TAL"/>
            </w:pPr>
            <w:r w:rsidRPr="000702BF">
              <w:t>DMRS-DownlinkConfig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8" w:type="dxa"/>
            <w:tcBorders>
              <w:top w:val="single" w:sz="4" w:space="0" w:color="auto"/>
              <w:left w:val="single" w:sz="4" w:space="0" w:color="auto"/>
              <w:bottom w:val="single" w:sz="4" w:space="0" w:color="auto"/>
              <w:right w:val="single" w:sz="4" w:space="0" w:color="auto"/>
            </w:tcBorders>
          </w:tcPr>
          <w:p w14:paraId="3143FDA6"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1866A16C"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344B7717" w14:textId="77777777" w:rsidR="00457A42" w:rsidRPr="000702BF" w:rsidRDefault="00457A42" w:rsidP="00AE3F12">
            <w:pPr>
              <w:pStyle w:val="TAL"/>
            </w:pPr>
          </w:p>
        </w:tc>
      </w:tr>
      <w:tr w:rsidR="00457A42" w:rsidRPr="000702BF" w14:paraId="47CB7136"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67471EA8" w14:textId="77D5B4B0" w:rsidR="00457A42" w:rsidRPr="000702BF" w:rsidRDefault="008D0E0E" w:rsidP="00AE3F12">
            <w:pPr>
              <w:pStyle w:val="TAL"/>
            </w:pPr>
            <w:r w:rsidRPr="000702BF">
              <w:t xml:space="preserve">  </w:t>
            </w:r>
            <w:r w:rsidR="00457A42" w:rsidRPr="000702BF">
              <w:t>dmrs-AdditionalPosition</w:t>
            </w:r>
          </w:p>
        </w:tc>
        <w:tc>
          <w:tcPr>
            <w:tcW w:w="2268" w:type="dxa"/>
            <w:tcBorders>
              <w:top w:val="single" w:sz="4" w:space="0" w:color="auto"/>
              <w:left w:val="single" w:sz="4" w:space="0" w:color="auto"/>
              <w:bottom w:val="single" w:sz="4" w:space="0" w:color="auto"/>
              <w:right w:val="single" w:sz="4" w:space="0" w:color="auto"/>
            </w:tcBorders>
            <w:hideMark/>
          </w:tcPr>
          <w:p w14:paraId="2E70096B" w14:textId="77777777" w:rsidR="00457A42" w:rsidRPr="000702BF" w:rsidRDefault="00457A42" w:rsidP="00AE3F12">
            <w:pPr>
              <w:pStyle w:val="TAL"/>
            </w:pPr>
            <w:r w:rsidRPr="000702BF">
              <w:t>Pos1</w:t>
            </w:r>
          </w:p>
        </w:tc>
        <w:tc>
          <w:tcPr>
            <w:tcW w:w="1701" w:type="dxa"/>
            <w:tcBorders>
              <w:top w:val="single" w:sz="4" w:space="0" w:color="auto"/>
              <w:left w:val="single" w:sz="4" w:space="0" w:color="auto"/>
              <w:bottom w:val="single" w:sz="4" w:space="0" w:color="auto"/>
              <w:right w:val="single" w:sz="4" w:space="0" w:color="auto"/>
            </w:tcBorders>
            <w:hideMark/>
          </w:tcPr>
          <w:p w14:paraId="1B26276A"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21C2C34F" w14:textId="77777777" w:rsidR="00457A42" w:rsidRPr="000702BF" w:rsidRDefault="00457A42" w:rsidP="00AE3F12">
            <w:pPr>
              <w:pStyle w:val="TAL"/>
            </w:pPr>
          </w:p>
        </w:tc>
      </w:tr>
      <w:tr w:rsidR="00457A42" w:rsidRPr="000702BF" w14:paraId="2F19A563"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62C2F158" w14:textId="77777777" w:rsidR="00457A42" w:rsidRPr="000702BF" w:rsidRDefault="00457A42" w:rsidP="00AE3F12">
            <w:pPr>
              <w:pStyle w:val="TAL"/>
            </w:pPr>
            <w:r w:rsidRPr="000702BF">
              <w:t>}</w:t>
            </w:r>
          </w:p>
        </w:tc>
        <w:tc>
          <w:tcPr>
            <w:tcW w:w="2268" w:type="dxa"/>
            <w:tcBorders>
              <w:top w:val="single" w:sz="4" w:space="0" w:color="auto"/>
              <w:left w:val="single" w:sz="4" w:space="0" w:color="auto"/>
              <w:bottom w:val="single" w:sz="4" w:space="0" w:color="auto"/>
              <w:right w:val="single" w:sz="4" w:space="0" w:color="auto"/>
            </w:tcBorders>
          </w:tcPr>
          <w:p w14:paraId="6BB196CE"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16F354E0"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100BC88E" w14:textId="77777777" w:rsidR="00457A42" w:rsidRPr="000702BF" w:rsidRDefault="00457A42" w:rsidP="00AE3F12">
            <w:pPr>
              <w:pStyle w:val="TAL"/>
            </w:pPr>
          </w:p>
        </w:tc>
      </w:tr>
    </w:tbl>
    <w:p w14:paraId="05EA8A7B" w14:textId="77777777" w:rsidR="00457A42" w:rsidRPr="000702BF" w:rsidRDefault="00457A42" w:rsidP="00457A42"/>
    <w:p w14:paraId="11CF370D"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.2.1.1_1.3.3-2: PDSCH-ServingCellConfig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5"/>
        <w:gridCol w:w="2267"/>
        <w:gridCol w:w="1700"/>
        <w:gridCol w:w="1245"/>
      </w:tblGrid>
      <w:tr w:rsidR="00457A42" w:rsidRPr="000702BF" w14:paraId="1C57F334" w14:textId="77777777" w:rsidTr="008D0E0E">
        <w:trPr>
          <w:jc w:val="center"/>
        </w:trPr>
        <w:tc>
          <w:tcPr>
            <w:tcW w:w="9747" w:type="dxa"/>
            <w:gridSpan w:val="4"/>
            <w:tcBorders>
              <w:top w:val="single" w:sz="4" w:space="0" w:color="auto"/>
              <w:left w:val="single" w:sz="4" w:space="0" w:color="auto"/>
              <w:bottom w:val="single" w:sz="4" w:space="0" w:color="auto"/>
              <w:right w:val="single" w:sz="4" w:space="0" w:color="auto"/>
            </w:tcBorders>
            <w:hideMark/>
          </w:tcPr>
          <w:p w14:paraId="557FA133" w14:textId="33644598" w:rsidR="00457A42" w:rsidRPr="000702BF" w:rsidRDefault="00457A42"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[6],</w:t>
            </w:r>
            <w:r w:rsidR="008D0E0E" w:rsidRPr="000702BF">
              <w:t xml:space="preserve"> </w:t>
            </w:r>
            <w:r w:rsidRPr="000702BF">
              <w:t>Table</w:t>
            </w:r>
            <w:r w:rsidR="008D0E0E" w:rsidRPr="000702BF">
              <w:t xml:space="preserve"> </w:t>
            </w:r>
            <w:r w:rsidRPr="000702BF">
              <w:t>5.4.2.0-25</w:t>
            </w:r>
          </w:p>
        </w:tc>
      </w:tr>
      <w:tr w:rsidR="00457A42" w:rsidRPr="000702BF" w14:paraId="1BC51619"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7519C4EA" w14:textId="1DB6EDEF" w:rsidR="00457A42" w:rsidRPr="000702BF" w:rsidRDefault="00457A42" w:rsidP="00AE3F12">
            <w:pPr>
              <w:pStyle w:val="TAH"/>
            </w:pPr>
            <w:r w:rsidRPr="000702BF">
              <w:t>Information</w:t>
            </w:r>
            <w:r w:rsidR="008D0E0E" w:rsidRPr="000702BF">
              <w:t xml:space="preserve"> </w:t>
            </w:r>
            <w:r w:rsidRPr="000702BF">
              <w:t>Element</w:t>
            </w:r>
          </w:p>
        </w:tc>
        <w:tc>
          <w:tcPr>
            <w:tcW w:w="2267" w:type="dxa"/>
            <w:tcBorders>
              <w:top w:val="single" w:sz="4" w:space="0" w:color="auto"/>
              <w:left w:val="single" w:sz="4" w:space="0" w:color="auto"/>
              <w:bottom w:val="single" w:sz="4" w:space="0" w:color="auto"/>
              <w:right w:val="single" w:sz="4" w:space="0" w:color="auto"/>
            </w:tcBorders>
            <w:hideMark/>
          </w:tcPr>
          <w:p w14:paraId="78A43998" w14:textId="77777777" w:rsidR="00457A42" w:rsidRPr="000702BF" w:rsidRDefault="00457A42" w:rsidP="00AE3F12">
            <w:pPr>
              <w:pStyle w:val="TAH"/>
            </w:pPr>
            <w:r w:rsidRPr="000702BF">
              <w:t>Value/remark</w:t>
            </w:r>
          </w:p>
        </w:tc>
        <w:tc>
          <w:tcPr>
            <w:tcW w:w="1700" w:type="dxa"/>
            <w:tcBorders>
              <w:top w:val="single" w:sz="4" w:space="0" w:color="auto"/>
              <w:left w:val="single" w:sz="4" w:space="0" w:color="auto"/>
              <w:bottom w:val="single" w:sz="4" w:space="0" w:color="auto"/>
              <w:right w:val="single" w:sz="4" w:space="0" w:color="auto"/>
            </w:tcBorders>
            <w:hideMark/>
          </w:tcPr>
          <w:p w14:paraId="4F426E55" w14:textId="77777777" w:rsidR="00457A42" w:rsidRPr="000702BF" w:rsidRDefault="00457A42"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428FA54B" w14:textId="77777777" w:rsidR="00457A42" w:rsidRPr="000702BF" w:rsidRDefault="00457A42" w:rsidP="00AE3F12">
            <w:pPr>
              <w:pStyle w:val="TAH"/>
            </w:pPr>
            <w:r w:rsidRPr="000702BF">
              <w:t>Condition</w:t>
            </w:r>
          </w:p>
        </w:tc>
      </w:tr>
      <w:tr w:rsidR="00457A42" w:rsidRPr="000702BF" w14:paraId="3C5B78E0"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72ED8D7A" w14:textId="52964FCB" w:rsidR="00457A42" w:rsidRPr="000702BF" w:rsidRDefault="00457A42" w:rsidP="00AE3F12">
            <w:pPr>
              <w:pStyle w:val="TAL"/>
            </w:pPr>
            <w:r w:rsidRPr="000702BF">
              <w:t>PDSCH-ServingCellConfig</w:t>
            </w:r>
            <w:r w:rsidR="008D0E0E" w:rsidRPr="000702BF">
              <w:t xml:space="preserve"> </w:t>
            </w:r>
            <w:r w:rsidRPr="000702BF">
              <w:t>::=</w:t>
            </w:r>
            <w:r w:rsidR="008D0E0E" w:rsidRPr="000702BF">
              <w:t xml:space="preserve"> </w:t>
            </w:r>
            <w:r w:rsidRPr="000702BF">
              <w:rPr>
                <w:snapToGrid w:val="0"/>
              </w:rPr>
              <w:t>SEQUENCE</w:t>
            </w:r>
            <w:r w:rsidR="008D0E0E" w:rsidRPr="000702BF">
              <w:rPr>
                <w:snapToGrid w:val="0"/>
              </w:rPr>
              <w:t xml:space="preserve"> </w:t>
            </w:r>
            <w:r w:rsidRPr="000702BF">
              <w:t>{</w:t>
            </w:r>
          </w:p>
        </w:tc>
        <w:tc>
          <w:tcPr>
            <w:tcW w:w="2267" w:type="dxa"/>
            <w:tcBorders>
              <w:top w:val="single" w:sz="4" w:space="0" w:color="auto"/>
              <w:left w:val="single" w:sz="4" w:space="0" w:color="auto"/>
              <w:bottom w:val="single" w:sz="4" w:space="0" w:color="auto"/>
              <w:right w:val="single" w:sz="4" w:space="0" w:color="auto"/>
            </w:tcBorders>
          </w:tcPr>
          <w:p w14:paraId="1E597DB4" w14:textId="77777777" w:rsidR="00457A42" w:rsidRPr="000702BF" w:rsidRDefault="00457A42"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6A3829F2"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07AE14AA" w14:textId="77777777" w:rsidR="00457A42" w:rsidRPr="000702BF" w:rsidRDefault="00457A42" w:rsidP="00AE3F12">
            <w:pPr>
              <w:pStyle w:val="TAL"/>
            </w:pPr>
          </w:p>
        </w:tc>
      </w:tr>
      <w:tr w:rsidR="00457A42" w:rsidRPr="000702BF" w14:paraId="70B28201" w14:textId="77777777" w:rsidTr="008D0E0E">
        <w:trPr>
          <w:jc w:val="center"/>
        </w:trPr>
        <w:tc>
          <w:tcPr>
            <w:tcW w:w="4535" w:type="dxa"/>
            <w:vMerge w:val="restart"/>
            <w:tcBorders>
              <w:top w:val="single" w:sz="4" w:space="0" w:color="auto"/>
              <w:left w:val="single" w:sz="4" w:space="0" w:color="auto"/>
              <w:right w:val="single" w:sz="4" w:space="0" w:color="auto"/>
            </w:tcBorders>
            <w:hideMark/>
          </w:tcPr>
          <w:p w14:paraId="1C390F48" w14:textId="1A26A2E2" w:rsidR="00457A42" w:rsidRPr="000702BF" w:rsidRDefault="008D0E0E" w:rsidP="00AE3F12">
            <w:pPr>
              <w:pStyle w:val="TAL"/>
            </w:pPr>
            <w:r w:rsidRPr="000702BF">
              <w:t xml:space="preserve">  </w:t>
            </w:r>
            <w:r w:rsidR="00457A42" w:rsidRPr="000702BF">
              <w:t>nrofHARQ-ProcessesForPDSCH</w:t>
            </w:r>
          </w:p>
        </w:tc>
        <w:tc>
          <w:tcPr>
            <w:tcW w:w="2267" w:type="dxa"/>
            <w:tcBorders>
              <w:top w:val="single" w:sz="4" w:space="0" w:color="auto"/>
              <w:left w:val="single" w:sz="4" w:space="0" w:color="auto"/>
              <w:bottom w:val="single" w:sz="4" w:space="0" w:color="auto"/>
              <w:right w:val="single" w:sz="4" w:space="0" w:color="auto"/>
            </w:tcBorders>
            <w:hideMark/>
          </w:tcPr>
          <w:p w14:paraId="540BF1D4" w14:textId="77777777" w:rsidR="00457A42" w:rsidRPr="000702BF" w:rsidRDefault="00457A42" w:rsidP="00AE3F12">
            <w:pPr>
              <w:pStyle w:val="TAL"/>
            </w:pPr>
            <w:r w:rsidRPr="000702BF">
              <w:t>n16</w:t>
            </w:r>
          </w:p>
        </w:tc>
        <w:tc>
          <w:tcPr>
            <w:tcW w:w="1700" w:type="dxa"/>
            <w:tcBorders>
              <w:top w:val="single" w:sz="4" w:space="0" w:color="auto"/>
              <w:left w:val="single" w:sz="4" w:space="0" w:color="auto"/>
              <w:bottom w:val="single" w:sz="4" w:space="0" w:color="auto"/>
              <w:right w:val="single" w:sz="4" w:space="0" w:color="auto"/>
            </w:tcBorders>
            <w:hideMark/>
          </w:tcPr>
          <w:p w14:paraId="69494674" w14:textId="26B1655D" w:rsidR="00457A42" w:rsidRPr="000702BF" w:rsidRDefault="00457A42" w:rsidP="00AE3F12">
            <w:pPr>
              <w:pStyle w:val="TAL"/>
            </w:pPr>
            <w:r w:rsidRPr="000702BF">
              <w:t>Test</w:t>
            </w:r>
            <w:r w:rsidR="008D0E0E" w:rsidRPr="000702BF">
              <w:t xml:space="preserve"> </w:t>
            </w:r>
            <w:r w:rsidRPr="000702BF">
              <w:t>1-1,</w:t>
            </w:r>
            <w:r w:rsidR="008D0E0E" w:rsidRPr="000702BF">
              <w:t xml:space="preserve"> </w:t>
            </w:r>
            <w:r w:rsidRPr="000702BF">
              <w:t>Test</w:t>
            </w:r>
            <w:r w:rsidR="008D0E0E" w:rsidRPr="000702BF">
              <w:t xml:space="preserve"> </w:t>
            </w:r>
            <w:r w:rsidRPr="000702BF">
              <w:t>1-2</w:t>
            </w:r>
          </w:p>
        </w:tc>
        <w:tc>
          <w:tcPr>
            <w:tcW w:w="1245" w:type="dxa"/>
            <w:tcBorders>
              <w:top w:val="single" w:sz="4" w:space="0" w:color="auto"/>
              <w:left w:val="single" w:sz="4" w:space="0" w:color="auto"/>
              <w:bottom w:val="single" w:sz="4" w:space="0" w:color="auto"/>
              <w:right w:val="single" w:sz="4" w:space="0" w:color="auto"/>
            </w:tcBorders>
          </w:tcPr>
          <w:p w14:paraId="3B20B452" w14:textId="77777777" w:rsidR="00457A42" w:rsidRPr="000702BF" w:rsidRDefault="00457A42" w:rsidP="00AE3F12">
            <w:pPr>
              <w:pStyle w:val="TAL"/>
            </w:pPr>
          </w:p>
        </w:tc>
      </w:tr>
      <w:tr w:rsidR="00457A42" w:rsidRPr="000702BF" w14:paraId="2C027747" w14:textId="77777777" w:rsidTr="008D0E0E">
        <w:trPr>
          <w:jc w:val="center"/>
        </w:trPr>
        <w:tc>
          <w:tcPr>
            <w:tcW w:w="4535" w:type="dxa"/>
            <w:vMerge/>
            <w:tcBorders>
              <w:left w:val="single" w:sz="4" w:space="0" w:color="auto"/>
              <w:right w:val="single" w:sz="4" w:space="0" w:color="auto"/>
            </w:tcBorders>
          </w:tcPr>
          <w:p w14:paraId="0B3266DD" w14:textId="77777777" w:rsidR="00457A42" w:rsidRPr="000702BF" w:rsidRDefault="00457A42" w:rsidP="00AE3F12">
            <w:pPr>
              <w:pStyle w:val="TAL"/>
            </w:pPr>
          </w:p>
        </w:tc>
        <w:tc>
          <w:tcPr>
            <w:tcW w:w="2267" w:type="dxa"/>
            <w:tcBorders>
              <w:top w:val="single" w:sz="4" w:space="0" w:color="auto"/>
              <w:left w:val="single" w:sz="4" w:space="0" w:color="auto"/>
              <w:bottom w:val="single" w:sz="4" w:space="0" w:color="auto"/>
              <w:right w:val="single" w:sz="4" w:space="0" w:color="auto"/>
            </w:tcBorders>
          </w:tcPr>
          <w:p w14:paraId="27A0E190" w14:textId="77777777" w:rsidR="00457A42" w:rsidRPr="000702BF" w:rsidRDefault="00457A42" w:rsidP="00AE3F12">
            <w:pPr>
              <w:pStyle w:val="TAL"/>
            </w:pPr>
            <w:r w:rsidRPr="000702BF">
              <w:t>n32</w:t>
            </w:r>
          </w:p>
        </w:tc>
        <w:tc>
          <w:tcPr>
            <w:tcW w:w="1700" w:type="dxa"/>
            <w:tcBorders>
              <w:top w:val="single" w:sz="4" w:space="0" w:color="auto"/>
              <w:left w:val="single" w:sz="4" w:space="0" w:color="auto"/>
              <w:bottom w:val="single" w:sz="4" w:space="0" w:color="auto"/>
              <w:right w:val="single" w:sz="4" w:space="0" w:color="auto"/>
            </w:tcBorders>
          </w:tcPr>
          <w:p w14:paraId="61FA0A68" w14:textId="1D9B4B52" w:rsidR="00457A42" w:rsidRPr="000702BF" w:rsidRDefault="00457A42" w:rsidP="00AE3F12">
            <w:pPr>
              <w:pStyle w:val="TAL"/>
            </w:pPr>
            <w:r w:rsidRPr="000702BF">
              <w:t>Test</w:t>
            </w:r>
            <w:r w:rsidR="008D0E0E" w:rsidRPr="000702BF">
              <w:t xml:space="preserve"> </w:t>
            </w:r>
            <w:r w:rsidRPr="000702BF">
              <w:t>1-3</w:t>
            </w:r>
          </w:p>
        </w:tc>
        <w:tc>
          <w:tcPr>
            <w:tcW w:w="1245" w:type="dxa"/>
            <w:tcBorders>
              <w:top w:val="single" w:sz="4" w:space="0" w:color="auto"/>
              <w:left w:val="single" w:sz="4" w:space="0" w:color="auto"/>
              <w:bottom w:val="single" w:sz="4" w:space="0" w:color="auto"/>
              <w:right w:val="single" w:sz="4" w:space="0" w:color="auto"/>
            </w:tcBorders>
          </w:tcPr>
          <w:p w14:paraId="506E215B" w14:textId="77777777" w:rsidR="00457A42" w:rsidRPr="000702BF" w:rsidRDefault="00457A42" w:rsidP="00AE3F12">
            <w:pPr>
              <w:pStyle w:val="TAL"/>
            </w:pPr>
          </w:p>
        </w:tc>
      </w:tr>
      <w:tr w:rsidR="00457A42" w:rsidRPr="000702BF" w14:paraId="296C057C" w14:textId="77777777" w:rsidTr="008D0E0E">
        <w:trPr>
          <w:jc w:val="center"/>
        </w:trPr>
        <w:tc>
          <w:tcPr>
            <w:tcW w:w="4535" w:type="dxa"/>
            <w:vMerge/>
            <w:tcBorders>
              <w:left w:val="single" w:sz="4" w:space="0" w:color="auto"/>
              <w:bottom w:val="single" w:sz="4" w:space="0" w:color="auto"/>
              <w:right w:val="single" w:sz="4" w:space="0" w:color="auto"/>
            </w:tcBorders>
          </w:tcPr>
          <w:p w14:paraId="75A6A2C0" w14:textId="77777777" w:rsidR="00457A42" w:rsidRPr="000702BF" w:rsidRDefault="00457A42" w:rsidP="00AE3F12">
            <w:pPr>
              <w:pStyle w:val="TAL"/>
            </w:pPr>
          </w:p>
        </w:tc>
        <w:tc>
          <w:tcPr>
            <w:tcW w:w="2267" w:type="dxa"/>
            <w:tcBorders>
              <w:top w:val="single" w:sz="4" w:space="0" w:color="auto"/>
              <w:left w:val="single" w:sz="4" w:space="0" w:color="auto"/>
              <w:bottom w:val="single" w:sz="4" w:space="0" w:color="auto"/>
              <w:right w:val="single" w:sz="4" w:space="0" w:color="auto"/>
            </w:tcBorders>
          </w:tcPr>
          <w:p w14:paraId="14BE964A" w14:textId="77777777" w:rsidR="00457A42" w:rsidRPr="000702BF" w:rsidRDefault="00457A42"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6E985625" w14:textId="07A61919" w:rsidR="00457A42" w:rsidRPr="000702BF" w:rsidRDefault="00457A42" w:rsidP="00AE3F12">
            <w:pPr>
              <w:pStyle w:val="TAL"/>
            </w:pPr>
            <w:r w:rsidRPr="000702BF">
              <w:t>Test</w:t>
            </w:r>
            <w:r w:rsidR="008D0E0E" w:rsidRPr="000702BF">
              <w:t xml:space="preserve"> </w:t>
            </w:r>
            <w:r w:rsidRPr="000702BF">
              <w:t>1-4</w:t>
            </w:r>
          </w:p>
          <w:p w14:paraId="652DAB4C" w14:textId="5551674D" w:rsidR="00457A42" w:rsidRPr="000702BF" w:rsidRDefault="00457A42" w:rsidP="00AE3F12">
            <w:pPr>
              <w:pStyle w:val="TAL"/>
            </w:pPr>
            <w:r w:rsidRPr="000702BF">
              <w:t>4</w:t>
            </w:r>
            <w:r w:rsidR="008D0E0E" w:rsidRPr="000702BF">
              <w:t xml:space="preserve"> </w:t>
            </w:r>
            <w:r w:rsidRPr="000702BF">
              <w:t>with</w:t>
            </w:r>
            <w:r w:rsidR="008D0E0E" w:rsidRPr="000702BF">
              <w:t xml:space="preserve"> </w:t>
            </w:r>
            <w:r w:rsidRPr="000702BF">
              <w:t>feedback</w:t>
            </w:r>
            <w:r w:rsidR="008D0E0E" w:rsidRPr="000702BF">
              <w:t xml:space="preserve"> </w:t>
            </w:r>
          </w:p>
          <w:p w14:paraId="24116524" w14:textId="6E9F40B8" w:rsidR="00457A42" w:rsidRPr="000702BF" w:rsidRDefault="00457A42" w:rsidP="00AE3F12">
            <w:pPr>
              <w:pStyle w:val="TAL"/>
            </w:pPr>
            <w:r w:rsidRPr="000702BF">
              <w:t>disabled,</w:t>
            </w:r>
            <w:r w:rsidR="008D0E0E" w:rsidRPr="000702BF">
              <w:t xml:space="preserve"> </w:t>
            </w:r>
            <w:r w:rsidRPr="000702BF">
              <w:t>12</w:t>
            </w:r>
            <w:r w:rsidR="008D0E0E" w:rsidRPr="000702BF">
              <w:t xml:space="preserve"> </w:t>
            </w:r>
            <w:r w:rsidRPr="000702BF">
              <w:t>with</w:t>
            </w:r>
            <w:r w:rsidR="008D0E0E" w:rsidRPr="000702BF">
              <w:t xml:space="preserve"> </w:t>
            </w:r>
            <w:r w:rsidRPr="000702BF">
              <w:t>feedback</w:t>
            </w:r>
            <w:r w:rsidR="008D0E0E" w:rsidRPr="000702BF">
              <w:t xml:space="preserve"> </w:t>
            </w:r>
            <w:r w:rsidRPr="000702BF">
              <w:t>enabled</w:t>
            </w:r>
            <w:r w:rsidR="008D0E0E" w:rsidRPr="000702BF">
              <w:t xml:space="preserve"> </w:t>
            </w:r>
            <w:r w:rsidRPr="000702BF">
              <w:t>in</w:t>
            </w:r>
            <w:r w:rsidR="008D0E0E" w:rsidRPr="000702BF">
              <w:t xml:space="preserve"> </w:t>
            </w:r>
            <w:r w:rsidRPr="000702BF">
              <w:t>16</w:t>
            </w:r>
            <w:r w:rsidR="008D0E0E" w:rsidRPr="000702BF">
              <w:t xml:space="preserve"> </w:t>
            </w:r>
            <w:r w:rsidRPr="000702BF">
              <w:t>HARQ</w:t>
            </w:r>
            <w:r w:rsidR="008D0E0E" w:rsidRPr="000702BF">
              <w:t xml:space="preserve"> </w:t>
            </w:r>
            <w:r w:rsidRPr="000702BF">
              <w:t>processes</w:t>
            </w:r>
            <w:r w:rsidR="008D0E0E" w:rsidRPr="000702BF">
              <w:t xml:space="preserve"> </w:t>
            </w:r>
            <w:r w:rsidRPr="000702BF">
              <w:t>with</w:t>
            </w:r>
            <w:r w:rsidR="008D0E0E" w:rsidRPr="000702BF">
              <w:t xml:space="preserve"> </w:t>
            </w:r>
            <w:r w:rsidRPr="000702BF">
              <w:t>re-Tx</w:t>
            </w:r>
            <w:r w:rsidR="008D0E0E" w:rsidRPr="000702BF">
              <w:t xml:space="preserve"> </w:t>
            </w:r>
            <w:r w:rsidRPr="000702BF">
              <w:t>disable</w:t>
            </w:r>
            <w:r w:rsidR="008D0E0E" w:rsidRPr="000702BF">
              <w:t xml:space="preserve"> </w:t>
            </w:r>
            <w:r w:rsidRPr="000702BF">
              <w:t>for</w:t>
            </w:r>
            <w:r w:rsidR="008D0E0E" w:rsidRPr="000702BF">
              <w:t xml:space="preserve"> </w:t>
            </w:r>
            <w:r w:rsidRPr="000702BF">
              <w:t>all</w:t>
            </w:r>
            <w:r w:rsidR="008D0E0E" w:rsidRPr="000702BF">
              <w:t xml:space="preserve"> </w:t>
            </w:r>
            <w:r w:rsidRPr="000702BF">
              <w:t>HARQ</w:t>
            </w:r>
            <w:r w:rsidR="008D0E0E" w:rsidRPr="000702BF">
              <w:t xml:space="preserve"> </w:t>
            </w:r>
            <w:r w:rsidRPr="000702BF">
              <w:t>for</w:t>
            </w:r>
            <w:r w:rsidR="008D0E0E" w:rsidRPr="000702BF">
              <w:t xml:space="preserve"> </w:t>
            </w:r>
            <w:r w:rsidRPr="000702BF">
              <w:t>Test</w:t>
            </w:r>
            <w:r w:rsidR="008D0E0E" w:rsidRPr="000702BF">
              <w:t xml:space="preserve"> </w:t>
            </w:r>
            <w:r w:rsidRPr="000702BF">
              <w:t>1-4</w:t>
            </w:r>
            <w:r w:rsidR="008D0E0E" w:rsidRPr="000702BF">
              <w:t xml:space="preserve"> </w:t>
            </w:r>
            <w:r w:rsidRPr="000702BF">
              <w:t>in</w:t>
            </w:r>
            <w:r w:rsidR="008D0E0E" w:rsidRPr="000702BF">
              <w:t xml:space="preserve"> </w:t>
            </w:r>
            <w:r w:rsidRPr="000702BF">
              <w:t>which</w:t>
            </w:r>
            <w:r w:rsidR="008D0E0E" w:rsidRPr="000702BF">
              <w:t xml:space="preserve"> </w:t>
            </w:r>
            <w:r w:rsidRPr="000702BF">
              <w:t>4</w:t>
            </w:r>
            <w:r w:rsidR="008D0E0E" w:rsidRPr="000702BF">
              <w:t xml:space="preserve"> </w:t>
            </w:r>
            <w:r w:rsidRPr="000702BF">
              <w:t>disabled</w:t>
            </w:r>
            <w:r w:rsidR="008D0E0E" w:rsidRPr="000702BF">
              <w:t xml:space="preserve"> </w:t>
            </w:r>
            <w:r w:rsidRPr="000702BF">
              <w:t>processes</w:t>
            </w:r>
            <w:r w:rsidR="008D0E0E" w:rsidRPr="000702BF">
              <w:t xml:space="preserve"> </w:t>
            </w:r>
            <w:r w:rsidRPr="000702BF">
              <w:t>are</w:t>
            </w:r>
            <w:r w:rsidR="008D0E0E" w:rsidRPr="000702BF">
              <w:t xml:space="preserve"> </w:t>
            </w:r>
            <w:r w:rsidRPr="000702BF">
              <w:t>randomly</w:t>
            </w:r>
            <w:r w:rsidR="008D0E0E" w:rsidRPr="000702BF">
              <w:t xml:space="preserve"> </w:t>
            </w:r>
            <w:r w:rsidRPr="000702BF">
              <w:t>select</w:t>
            </w:r>
            <w:r w:rsidR="008D0E0E" w:rsidRPr="000702BF">
              <w:t xml:space="preserve"> </w:t>
            </w:r>
            <w:r w:rsidRPr="000702BF">
              <w:t>at</w:t>
            </w:r>
            <w:r w:rsidR="008D0E0E" w:rsidRPr="000702BF">
              <w:t xml:space="preserve"> </w:t>
            </w:r>
            <w:r w:rsidRPr="000702BF">
              <w:t>test</w:t>
            </w:r>
            <w:r w:rsidR="008D0E0E" w:rsidRPr="000702BF">
              <w:t xml:space="preserve"> </w:t>
            </w:r>
            <w:r w:rsidRPr="000702BF">
              <w:t>configuration</w:t>
            </w:r>
          </w:p>
        </w:tc>
        <w:tc>
          <w:tcPr>
            <w:tcW w:w="1245" w:type="dxa"/>
            <w:tcBorders>
              <w:top w:val="single" w:sz="4" w:space="0" w:color="auto"/>
              <w:left w:val="single" w:sz="4" w:space="0" w:color="auto"/>
              <w:bottom w:val="single" w:sz="4" w:space="0" w:color="auto"/>
              <w:right w:val="single" w:sz="4" w:space="0" w:color="auto"/>
            </w:tcBorders>
          </w:tcPr>
          <w:p w14:paraId="4A61EA72" w14:textId="77777777" w:rsidR="00457A42" w:rsidRPr="000702BF" w:rsidRDefault="00457A42" w:rsidP="00AE3F12">
            <w:pPr>
              <w:pStyle w:val="TAL"/>
            </w:pPr>
          </w:p>
        </w:tc>
      </w:tr>
      <w:tr w:rsidR="00457A42" w:rsidRPr="000702BF" w14:paraId="527E9AEB" w14:textId="77777777" w:rsidTr="008D0E0E">
        <w:trPr>
          <w:jc w:val="center"/>
        </w:trPr>
        <w:tc>
          <w:tcPr>
            <w:tcW w:w="4535" w:type="dxa"/>
            <w:tcBorders>
              <w:top w:val="single" w:sz="4" w:space="0" w:color="auto"/>
              <w:left w:val="single" w:sz="4" w:space="0" w:color="auto"/>
              <w:bottom w:val="single" w:sz="4" w:space="0" w:color="auto"/>
              <w:right w:val="single" w:sz="4" w:space="0" w:color="auto"/>
            </w:tcBorders>
            <w:hideMark/>
          </w:tcPr>
          <w:p w14:paraId="301B395E" w14:textId="77777777" w:rsidR="00457A42" w:rsidRPr="000702BF" w:rsidRDefault="00457A42" w:rsidP="00AE3F12">
            <w:pPr>
              <w:pStyle w:val="TAL"/>
            </w:pPr>
            <w:r w:rsidRPr="000702BF">
              <w:t>}</w:t>
            </w:r>
          </w:p>
        </w:tc>
        <w:tc>
          <w:tcPr>
            <w:tcW w:w="2267" w:type="dxa"/>
            <w:tcBorders>
              <w:top w:val="single" w:sz="4" w:space="0" w:color="auto"/>
              <w:left w:val="single" w:sz="4" w:space="0" w:color="auto"/>
              <w:bottom w:val="single" w:sz="4" w:space="0" w:color="auto"/>
              <w:right w:val="single" w:sz="4" w:space="0" w:color="auto"/>
            </w:tcBorders>
          </w:tcPr>
          <w:p w14:paraId="1F74A464" w14:textId="77777777" w:rsidR="00457A42" w:rsidRPr="000702BF" w:rsidRDefault="00457A42" w:rsidP="00AE3F12">
            <w:pPr>
              <w:pStyle w:val="TAL"/>
            </w:pPr>
          </w:p>
        </w:tc>
        <w:tc>
          <w:tcPr>
            <w:tcW w:w="1700" w:type="dxa"/>
            <w:tcBorders>
              <w:top w:val="single" w:sz="4" w:space="0" w:color="auto"/>
              <w:left w:val="single" w:sz="4" w:space="0" w:color="auto"/>
              <w:bottom w:val="single" w:sz="4" w:space="0" w:color="auto"/>
              <w:right w:val="single" w:sz="4" w:space="0" w:color="auto"/>
            </w:tcBorders>
          </w:tcPr>
          <w:p w14:paraId="58D3509E"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3DC89165" w14:textId="77777777" w:rsidR="00457A42" w:rsidRPr="000702BF" w:rsidRDefault="00457A42" w:rsidP="00AE3F12">
            <w:pPr>
              <w:pStyle w:val="TAL"/>
            </w:pPr>
          </w:p>
        </w:tc>
      </w:tr>
    </w:tbl>
    <w:p w14:paraId="5E0A114C" w14:textId="77777777" w:rsidR="00457A42" w:rsidRPr="000702BF" w:rsidRDefault="00457A42" w:rsidP="00457A42"/>
    <w:p w14:paraId="434667FA" w14:textId="77777777" w:rsidR="00457A42" w:rsidRPr="000702BF" w:rsidRDefault="00457A42" w:rsidP="00457A42">
      <w:pPr>
        <w:pStyle w:val="TH"/>
      </w:pPr>
      <w:r w:rsidRPr="000702BF">
        <w:t>Table 8.</w:t>
      </w:r>
      <w:r w:rsidRPr="000702BF">
        <w:rPr>
          <w:rFonts w:hint="eastAsia"/>
        </w:rPr>
        <w:t>2</w:t>
      </w:r>
      <w:r w:rsidRPr="000702BF">
        <w:t>.1.</w:t>
      </w:r>
      <w:r w:rsidRPr="000702BF">
        <w:rPr>
          <w:rFonts w:hint="eastAsia"/>
        </w:rPr>
        <w:t>2</w:t>
      </w:r>
      <w:r w:rsidRPr="000702BF">
        <w:t>.2.1.1_1.3.3-3: CSI-ResourcePeriodicityAndOffset for CSI Tracking</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36"/>
        <w:gridCol w:w="2268"/>
        <w:gridCol w:w="1701"/>
        <w:gridCol w:w="1245"/>
      </w:tblGrid>
      <w:tr w:rsidR="00457A42" w:rsidRPr="000702BF" w14:paraId="186E61C7" w14:textId="77777777" w:rsidTr="008D0E0E">
        <w:trPr>
          <w:jc w:val="center"/>
        </w:trPr>
        <w:tc>
          <w:tcPr>
            <w:tcW w:w="9750" w:type="dxa"/>
            <w:gridSpan w:val="4"/>
            <w:tcBorders>
              <w:top w:val="single" w:sz="4" w:space="0" w:color="auto"/>
              <w:left w:val="single" w:sz="4" w:space="0" w:color="auto"/>
              <w:bottom w:val="single" w:sz="4" w:space="0" w:color="auto"/>
              <w:right w:val="single" w:sz="4" w:space="0" w:color="auto"/>
            </w:tcBorders>
            <w:hideMark/>
          </w:tcPr>
          <w:p w14:paraId="7F0FB3B7" w14:textId="01766CE1" w:rsidR="00457A42" w:rsidRPr="000702BF" w:rsidRDefault="00457A42" w:rsidP="00AE3F12">
            <w:pPr>
              <w:pStyle w:val="TAH"/>
            </w:pPr>
            <w:r w:rsidRPr="000702BF">
              <w:t>Derivation</w:t>
            </w:r>
            <w:r w:rsidR="008D0E0E" w:rsidRPr="000702BF">
              <w:t xml:space="preserve"> </w:t>
            </w:r>
            <w:r w:rsidRPr="000702BF">
              <w:t>Path:</w:t>
            </w:r>
            <w:r w:rsidR="008D0E0E" w:rsidRPr="000702BF">
              <w:t xml:space="preserve"> </w:t>
            </w:r>
            <w:r w:rsidRPr="000702BF">
              <w:t>TS</w:t>
            </w:r>
            <w:r w:rsidR="008D0E0E" w:rsidRPr="000702BF">
              <w:t xml:space="preserve"> </w:t>
            </w:r>
            <w:r w:rsidRPr="000702BF">
              <w:t>38.508-1</w:t>
            </w:r>
            <w:r w:rsidR="008D0E0E" w:rsidRPr="000702BF">
              <w:t xml:space="preserve"> </w:t>
            </w:r>
            <w:r w:rsidRPr="000702BF">
              <w:t>[6],</w:t>
            </w:r>
            <w:r w:rsidR="008D0E0E" w:rsidRPr="000702BF">
              <w:t xml:space="preserve"> </w:t>
            </w:r>
            <w:r w:rsidRPr="000702BF">
              <w:t>Table</w:t>
            </w:r>
            <w:r w:rsidR="008D0E0E" w:rsidRPr="000702BF">
              <w:t xml:space="preserve"> </w:t>
            </w:r>
            <w:r w:rsidRPr="000702BF">
              <w:t>5.4.2.0-9</w:t>
            </w:r>
          </w:p>
        </w:tc>
      </w:tr>
      <w:tr w:rsidR="00457A42" w:rsidRPr="000702BF" w14:paraId="110B1B61"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5DA9D127" w14:textId="060C4059" w:rsidR="00457A42" w:rsidRPr="000702BF" w:rsidRDefault="00457A42" w:rsidP="00AE3F12">
            <w:pPr>
              <w:pStyle w:val="TAH"/>
            </w:pPr>
            <w:r w:rsidRPr="000702BF">
              <w:t>Information</w:t>
            </w:r>
            <w:r w:rsidR="008D0E0E" w:rsidRPr="000702BF">
              <w:t xml:space="preserve"> </w:t>
            </w:r>
            <w:r w:rsidRPr="000702BF">
              <w:t>Element</w:t>
            </w:r>
          </w:p>
        </w:tc>
        <w:tc>
          <w:tcPr>
            <w:tcW w:w="2268" w:type="dxa"/>
            <w:tcBorders>
              <w:top w:val="single" w:sz="4" w:space="0" w:color="auto"/>
              <w:left w:val="single" w:sz="4" w:space="0" w:color="auto"/>
              <w:bottom w:val="single" w:sz="4" w:space="0" w:color="auto"/>
              <w:right w:val="single" w:sz="4" w:space="0" w:color="auto"/>
            </w:tcBorders>
            <w:hideMark/>
          </w:tcPr>
          <w:p w14:paraId="56C9B868" w14:textId="77777777" w:rsidR="00457A42" w:rsidRPr="000702BF" w:rsidRDefault="00457A42" w:rsidP="00AE3F12">
            <w:pPr>
              <w:pStyle w:val="TAH"/>
            </w:pPr>
            <w:r w:rsidRPr="000702BF">
              <w:t>Value/remark</w:t>
            </w:r>
          </w:p>
        </w:tc>
        <w:tc>
          <w:tcPr>
            <w:tcW w:w="1701" w:type="dxa"/>
            <w:tcBorders>
              <w:top w:val="single" w:sz="4" w:space="0" w:color="auto"/>
              <w:left w:val="single" w:sz="4" w:space="0" w:color="auto"/>
              <w:bottom w:val="single" w:sz="4" w:space="0" w:color="auto"/>
              <w:right w:val="single" w:sz="4" w:space="0" w:color="auto"/>
            </w:tcBorders>
            <w:hideMark/>
          </w:tcPr>
          <w:p w14:paraId="13B4558F" w14:textId="77777777" w:rsidR="00457A42" w:rsidRPr="000702BF" w:rsidRDefault="00457A42" w:rsidP="00AE3F12">
            <w:pPr>
              <w:pStyle w:val="TAH"/>
            </w:pPr>
            <w:r w:rsidRPr="000702BF">
              <w:t>Comment</w:t>
            </w:r>
          </w:p>
        </w:tc>
        <w:tc>
          <w:tcPr>
            <w:tcW w:w="1245" w:type="dxa"/>
            <w:tcBorders>
              <w:top w:val="single" w:sz="4" w:space="0" w:color="auto"/>
              <w:left w:val="single" w:sz="4" w:space="0" w:color="auto"/>
              <w:bottom w:val="single" w:sz="4" w:space="0" w:color="auto"/>
              <w:right w:val="single" w:sz="4" w:space="0" w:color="auto"/>
            </w:tcBorders>
            <w:hideMark/>
          </w:tcPr>
          <w:p w14:paraId="08431862" w14:textId="77777777" w:rsidR="00457A42" w:rsidRPr="000702BF" w:rsidRDefault="00457A42" w:rsidP="00AE3F12">
            <w:pPr>
              <w:pStyle w:val="TAH"/>
            </w:pPr>
            <w:r w:rsidRPr="000702BF">
              <w:t>Condition</w:t>
            </w:r>
          </w:p>
        </w:tc>
      </w:tr>
      <w:tr w:rsidR="00457A42" w:rsidRPr="000702BF" w14:paraId="57FE2C09"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72261F6B" w14:textId="135B2224" w:rsidR="00457A42" w:rsidRPr="000702BF" w:rsidRDefault="00457A42" w:rsidP="00AE3F12">
            <w:pPr>
              <w:pStyle w:val="TAL"/>
            </w:pPr>
            <w:r w:rsidRPr="000702BF">
              <w:t>CSI-ResourcePeriodicityAndOffset</w:t>
            </w:r>
            <w:r w:rsidR="008D0E0E" w:rsidRPr="000702BF">
              <w:t xml:space="preserve"> </w:t>
            </w:r>
            <w:r w:rsidRPr="000702BF">
              <w:t>::=</w:t>
            </w:r>
            <w:r w:rsidR="008D0E0E" w:rsidRPr="000702BF">
              <w:t xml:space="preserve"> </w:t>
            </w:r>
            <w:r w:rsidRPr="000702BF">
              <w:rPr>
                <w:snapToGrid w:val="0"/>
              </w:rPr>
              <w:t>CHOICE</w:t>
            </w:r>
            <w:r w:rsidR="008D0E0E" w:rsidRPr="000702BF">
              <w:rPr>
                <w:snapToGrid w:val="0"/>
              </w:rPr>
              <w:t xml:space="preserve"> </w:t>
            </w:r>
            <w:r w:rsidRPr="000702BF">
              <w:t>{</w:t>
            </w:r>
          </w:p>
        </w:tc>
        <w:tc>
          <w:tcPr>
            <w:tcW w:w="2268" w:type="dxa"/>
            <w:tcBorders>
              <w:top w:val="single" w:sz="4" w:space="0" w:color="auto"/>
              <w:left w:val="single" w:sz="4" w:space="0" w:color="auto"/>
              <w:bottom w:val="single" w:sz="4" w:space="0" w:color="auto"/>
              <w:right w:val="single" w:sz="4" w:space="0" w:color="auto"/>
            </w:tcBorders>
          </w:tcPr>
          <w:p w14:paraId="3B903B24"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2739A3E1"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6950B35F" w14:textId="77777777" w:rsidR="00457A42" w:rsidRPr="000702BF" w:rsidRDefault="00457A42" w:rsidP="00AE3F12">
            <w:pPr>
              <w:pStyle w:val="TAL"/>
            </w:pPr>
          </w:p>
        </w:tc>
      </w:tr>
      <w:tr w:rsidR="00457A42" w:rsidRPr="000702BF" w14:paraId="6F22244E"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4CEC3E05" w14:textId="706A64CC" w:rsidR="00457A42" w:rsidRPr="000702BF" w:rsidRDefault="008D0E0E" w:rsidP="00AE3F12">
            <w:pPr>
              <w:pStyle w:val="TAL"/>
            </w:pPr>
            <w:r w:rsidRPr="000702BF">
              <w:t xml:space="preserve">   </w:t>
            </w:r>
            <w:r w:rsidR="00457A42" w:rsidRPr="000702BF">
              <w:t>slots20</w:t>
            </w:r>
          </w:p>
        </w:tc>
        <w:tc>
          <w:tcPr>
            <w:tcW w:w="2268" w:type="dxa"/>
            <w:tcBorders>
              <w:top w:val="single" w:sz="4" w:space="0" w:color="auto"/>
              <w:left w:val="single" w:sz="4" w:space="0" w:color="auto"/>
              <w:bottom w:val="single" w:sz="4" w:space="0" w:color="auto"/>
              <w:right w:val="single" w:sz="4" w:space="0" w:color="auto"/>
            </w:tcBorders>
            <w:hideMark/>
          </w:tcPr>
          <w:p w14:paraId="1E141D1C" w14:textId="5A8ECE89" w:rsidR="00457A42" w:rsidRPr="000702BF" w:rsidRDefault="00457A42" w:rsidP="00AE3F12">
            <w:pPr>
              <w:pStyle w:val="TAL"/>
            </w:pPr>
            <w:r w:rsidRPr="000702BF">
              <w:t>10</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resources</w:t>
            </w:r>
            <w:r w:rsidR="008D0E0E" w:rsidRPr="000702BF">
              <w:t xml:space="preserve"> </w:t>
            </w:r>
            <w:r w:rsidRPr="000702BF">
              <w:t>1</w:t>
            </w:r>
            <w:r w:rsidR="008D0E0E" w:rsidRPr="000702BF">
              <w:t xml:space="preserve"> </w:t>
            </w:r>
            <w:r w:rsidRPr="000702BF">
              <w:t>and</w:t>
            </w:r>
            <w:r w:rsidR="008D0E0E" w:rsidRPr="000702BF">
              <w:t xml:space="preserve"> </w:t>
            </w:r>
            <w:r w:rsidRPr="000702BF">
              <w:t>2)</w:t>
            </w:r>
          </w:p>
          <w:p w14:paraId="04AD861B" w14:textId="6F9EEE26" w:rsidR="00457A42" w:rsidRPr="000702BF" w:rsidRDefault="00457A42" w:rsidP="00AE3F12">
            <w:pPr>
              <w:pStyle w:val="TAL"/>
            </w:pPr>
            <w:r w:rsidRPr="000702BF">
              <w:t>11</w:t>
            </w:r>
            <w:r w:rsidR="008D0E0E" w:rsidRPr="000702BF">
              <w:t xml:space="preserve"> </w:t>
            </w:r>
            <w:r w:rsidRPr="000702BF">
              <w:t>(for</w:t>
            </w:r>
            <w:r w:rsidR="008D0E0E" w:rsidRPr="000702BF">
              <w:t xml:space="preserve"> </w:t>
            </w:r>
            <w:r w:rsidRPr="000702BF">
              <w:t>CSI-RS</w:t>
            </w:r>
            <w:r w:rsidR="008D0E0E" w:rsidRPr="000702BF">
              <w:t xml:space="preserve"> </w:t>
            </w:r>
            <w:r w:rsidRPr="000702BF">
              <w:t>resources</w:t>
            </w:r>
            <w:r w:rsidR="008D0E0E" w:rsidRPr="000702BF">
              <w:t xml:space="preserve"> </w:t>
            </w:r>
            <w:r w:rsidRPr="000702BF">
              <w:t>3</w:t>
            </w:r>
            <w:r w:rsidR="008D0E0E" w:rsidRPr="000702BF">
              <w:t xml:space="preserve"> </w:t>
            </w:r>
            <w:r w:rsidRPr="000702BF">
              <w:t>and</w:t>
            </w:r>
            <w:r w:rsidR="008D0E0E" w:rsidRPr="000702BF">
              <w:t xml:space="preserve"> </w:t>
            </w:r>
            <w:r w:rsidRPr="000702BF">
              <w:t>4)</w:t>
            </w:r>
          </w:p>
        </w:tc>
        <w:tc>
          <w:tcPr>
            <w:tcW w:w="1701" w:type="dxa"/>
            <w:tcBorders>
              <w:top w:val="single" w:sz="4" w:space="0" w:color="auto"/>
              <w:left w:val="single" w:sz="4" w:space="0" w:color="auto"/>
              <w:bottom w:val="single" w:sz="4" w:space="0" w:color="auto"/>
              <w:right w:val="single" w:sz="4" w:space="0" w:color="auto"/>
            </w:tcBorders>
            <w:hideMark/>
          </w:tcPr>
          <w:p w14:paraId="0FFE5F80" w14:textId="77777777" w:rsidR="00457A42" w:rsidRPr="000702BF" w:rsidRDefault="00457A42" w:rsidP="00AE3F12">
            <w:pPr>
              <w:pStyle w:val="TAL"/>
              <w:rPr>
                <w:rFonts w:eastAsia="SimSun"/>
              </w:rPr>
            </w:pPr>
          </w:p>
        </w:tc>
        <w:tc>
          <w:tcPr>
            <w:tcW w:w="1245" w:type="dxa"/>
            <w:tcBorders>
              <w:top w:val="single" w:sz="4" w:space="0" w:color="auto"/>
              <w:left w:val="single" w:sz="4" w:space="0" w:color="auto"/>
              <w:bottom w:val="single" w:sz="4" w:space="0" w:color="auto"/>
              <w:right w:val="single" w:sz="4" w:space="0" w:color="auto"/>
            </w:tcBorders>
          </w:tcPr>
          <w:p w14:paraId="2CA272FD" w14:textId="77777777" w:rsidR="00457A42" w:rsidRPr="000702BF" w:rsidRDefault="00457A42" w:rsidP="00AE3F12">
            <w:pPr>
              <w:pStyle w:val="TAL"/>
            </w:pPr>
          </w:p>
        </w:tc>
      </w:tr>
      <w:tr w:rsidR="00457A42" w:rsidRPr="000702BF" w14:paraId="0FCA214A" w14:textId="77777777" w:rsidTr="008D0E0E">
        <w:trPr>
          <w:jc w:val="center"/>
        </w:trPr>
        <w:tc>
          <w:tcPr>
            <w:tcW w:w="4536" w:type="dxa"/>
            <w:tcBorders>
              <w:top w:val="single" w:sz="4" w:space="0" w:color="auto"/>
              <w:left w:val="single" w:sz="4" w:space="0" w:color="auto"/>
              <w:bottom w:val="single" w:sz="4" w:space="0" w:color="auto"/>
              <w:right w:val="single" w:sz="4" w:space="0" w:color="auto"/>
            </w:tcBorders>
            <w:hideMark/>
          </w:tcPr>
          <w:p w14:paraId="0BD7C0B8" w14:textId="77777777" w:rsidR="00457A42" w:rsidRPr="000702BF" w:rsidRDefault="00457A42" w:rsidP="00AE3F12">
            <w:pPr>
              <w:pStyle w:val="TAL"/>
            </w:pPr>
            <w:r w:rsidRPr="000702BF">
              <w:t>}</w:t>
            </w:r>
          </w:p>
        </w:tc>
        <w:tc>
          <w:tcPr>
            <w:tcW w:w="2268" w:type="dxa"/>
            <w:tcBorders>
              <w:top w:val="single" w:sz="4" w:space="0" w:color="auto"/>
              <w:left w:val="single" w:sz="4" w:space="0" w:color="auto"/>
              <w:bottom w:val="single" w:sz="4" w:space="0" w:color="auto"/>
              <w:right w:val="single" w:sz="4" w:space="0" w:color="auto"/>
            </w:tcBorders>
          </w:tcPr>
          <w:p w14:paraId="6F091A66" w14:textId="77777777" w:rsidR="00457A42" w:rsidRPr="000702BF" w:rsidRDefault="00457A42" w:rsidP="00AE3F12">
            <w:pPr>
              <w:pStyle w:val="TAL"/>
            </w:pPr>
          </w:p>
        </w:tc>
        <w:tc>
          <w:tcPr>
            <w:tcW w:w="1701" w:type="dxa"/>
            <w:tcBorders>
              <w:top w:val="single" w:sz="4" w:space="0" w:color="auto"/>
              <w:left w:val="single" w:sz="4" w:space="0" w:color="auto"/>
              <w:bottom w:val="single" w:sz="4" w:space="0" w:color="auto"/>
              <w:right w:val="single" w:sz="4" w:space="0" w:color="auto"/>
            </w:tcBorders>
          </w:tcPr>
          <w:p w14:paraId="4B46A6CD" w14:textId="77777777" w:rsidR="00457A42" w:rsidRPr="000702BF" w:rsidRDefault="00457A42" w:rsidP="00AE3F12">
            <w:pPr>
              <w:pStyle w:val="TAL"/>
            </w:pPr>
          </w:p>
        </w:tc>
        <w:tc>
          <w:tcPr>
            <w:tcW w:w="1245" w:type="dxa"/>
            <w:tcBorders>
              <w:top w:val="single" w:sz="4" w:space="0" w:color="auto"/>
              <w:left w:val="single" w:sz="4" w:space="0" w:color="auto"/>
              <w:bottom w:val="single" w:sz="4" w:space="0" w:color="auto"/>
              <w:right w:val="single" w:sz="4" w:space="0" w:color="auto"/>
            </w:tcBorders>
          </w:tcPr>
          <w:p w14:paraId="7079E81A" w14:textId="77777777" w:rsidR="00457A42" w:rsidRPr="000702BF" w:rsidRDefault="00457A42" w:rsidP="00AE3F12">
            <w:pPr>
              <w:pStyle w:val="TAL"/>
            </w:pPr>
          </w:p>
        </w:tc>
      </w:tr>
    </w:tbl>
    <w:p w14:paraId="586BC077" w14:textId="77777777" w:rsidR="00457A42" w:rsidRPr="000702BF" w:rsidRDefault="00457A42" w:rsidP="00457A42"/>
    <w:p w14:paraId="38C371FE" w14:textId="77777777" w:rsidR="00457A42" w:rsidRPr="000702BF" w:rsidRDefault="00457A42" w:rsidP="00457A42">
      <w:pPr>
        <w:pStyle w:val="H6"/>
      </w:pPr>
      <w:r w:rsidRPr="000702BF">
        <w:t>8.</w:t>
      </w:r>
      <w:r w:rsidRPr="000702BF">
        <w:rPr>
          <w:rFonts w:hint="eastAsia"/>
        </w:rPr>
        <w:t>2</w:t>
      </w:r>
      <w:r w:rsidRPr="000702BF">
        <w:t>.1.</w:t>
      </w:r>
      <w:r w:rsidRPr="000702BF">
        <w:rPr>
          <w:rFonts w:hint="eastAsia"/>
        </w:rPr>
        <w:t>2</w:t>
      </w:r>
      <w:r w:rsidRPr="000702BF">
        <w:t>.2.1.1_1.3.4</w:t>
      </w:r>
      <w:r w:rsidRPr="000702BF">
        <w:tab/>
        <w:t>Test requirement</w:t>
      </w:r>
    </w:p>
    <w:p w14:paraId="3CF8F22B" w14:textId="77777777" w:rsidR="00457A42" w:rsidRPr="000702BF" w:rsidRDefault="00457A42" w:rsidP="00457A42">
      <w:pPr>
        <w:rPr>
          <w:rFonts w:eastAsia="Batang"/>
        </w:rPr>
      </w:pPr>
      <w:r w:rsidRPr="000702BF">
        <w:t>Table 8.</w:t>
      </w:r>
      <w:r w:rsidRPr="000702BF">
        <w:rPr>
          <w:rFonts w:hint="eastAsia"/>
        </w:rPr>
        <w:t>2</w:t>
      </w:r>
      <w:r w:rsidRPr="000702BF">
        <w:t>.1.</w:t>
      </w:r>
      <w:r w:rsidRPr="000702BF">
        <w:rPr>
          <w:rFonts w:hint="eastAsia"/>
        </w:rPr>
        <w:t>2</w:t>
      </w:r>
      <w:r w:rsidRPr="000702BF">
        <w:t xml:space="preserve">.2.1.1-2 </w:t>
      </w:r>
      <w:r w:rsidRPr="000702BF">
        <w:rPr>
          <w:rFonts w:eastAsia="MS Mincho"/>
        </w:rPr>
        <w:t xml:space="preserve">and </w:t>
      </w:r>
      <w:r w:rsidRPr="000702BF">
        <w:t>Table 8.</w:t>
      </w:r>
      <w:r w:rsidRPr="000702BF">
        <w:rPr>
          <w:rFonts w:hint="eastAsia"/>
        </w:rPr>
        <w:t>2</w:t>
      </w:r>
      <w:r w:rsidRPr="000702BF">
        <w:t>.1.</w:t>
      </w:r>
      <w:r w:rsidRPr="000702BF">
        <w:rPr>
          <w:rFonts w:hint="eastAsia"/>
        </w:rPr>
        <w:t>2</w:t>
      </w:r>
      <w:r w:rsidRPr="000702BF">
        <w:t xml:space="preserve">.2.1.1-3 </w:t>
      </w:r>
      <w:r w:rsidRPr="000702BF">
        <w:rPr>
          <w:rFonts w:eastAsia="Batang"/>
        </w:rPr>
        <w:t>define the primary level settings.</w:t>
      </w:r>
    </w:p>
    <w:p w14:paraId="356F2DBE" w14:textId="77777777" w:rsidR="00457A42" w:rsidRPr="000702BF" w:rsidRDefault="00457A42" w:rsidP="00457A42">
      <w:r w:rsidRPr="000702BF">
        <w:t>The fraction of maximum throughput percentage for the downlink reference measurement channels specified in Annex A 3.2.1.1 for each throughput test shall meet or exceed the specified value in Table 8.</w:t>
      </w:r>
      <w:r w:rsidRPr="000702BF">
        <w:rPr>
          <w:rFonts w:hint="eastAsia"/>
        </w:rPr>
        <w:t>2</w:t>
      </w:r>
      <w:r w:rsidRPr="000702BF">
        <w:t>.1.</w:t>
      </w:r>
      <w:r w:rsidRPr="000702BF">
        <w:rPr>
          <w:rFonts w:hint="eastAsia"/>
        </w:rPr>
        <w:t>2</w:t>
      </w:r>
      <w:r w:rsidRPr="000702BF">
        <w:t>.2.1.1_1.3.4-1 for the specified SNR including test tolerances for all throughput tests.</w:t>
      </w:r>
    </w:p>
    <w:p w14:paraId="053AAEDD" w14:textId="77777777" w:rsidR="00457A42" w:rsidRPr="000702BF" w:rsidRDefault="00457A42" w:rsidP="00457A42">
      <w:pPr>
        <w:pStyle w:val="TH"/>
      </w:pPr>
      <w:r w:rsidRPr="000702BF">
        <w:lastRenderedPageBreak/>
        <w:t>Table 8.</w:t>
      </w:r>
      <w:r w:rsidRPr="000702BF">
        <w:rPr>
          <w:rFonts w:hint="eastAsia"/>
        </w:rPr>
        <w:t>2</w:t>
      </w:r>
      <w:r w:rsidRPr="000702BF">
        <w:t>.1.</w:t>
      </w:r>
      <w:r w:rsidRPr="000702BF">
        <w:rPr>
          <w:rFonts w:hint="eastAsia"/>
        </w:rPr>
        <w:t>2</w:t>
      </w:r>
      <w:r w:rsidRPr="000702BF">
        <w:t>.2.1.1_1.3.4-1: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1E0" w:firstRow="1" w:lastRow="1" w:firstColumn="1" w:lastColumn="1" w:noHBand="0" w:noVBand="0"/>
      </w:tblPr>
      <w:tblGrid>
        <w:gridCol w:w="570"/>
        <w:gridCol w:w="1822"/>
        <w:gridCol w:w="1056"/>
        <w:gridCol w:w="1225"/>
        <w:gridCol w:w="1737"/>
        <w:gridCol w:w="1286"/>
        <w:gridCol w:w="1346"/>
        <w:gridCol w:w="589"/>
      </w:tblGrid>
      <w:tr w:rsidR="00457A42" w:rsidRPr="000702BF" w14:paraId="0A4C3A54" w14:textId="77777777" w:rsidTr="00201225">
        <w:trPr>
          <w:jc w:val="center"/>
        </w:trPr>
        <w:tc>
          <w:tcPr>
            <w:tcW w:w="301" w:type="pct"/>
            <w:tcBorders>
              <w:bottom w:val="nil"/>
            </w:tcBorders>
            <w:shd w:val="clear" w:color="auto" w:fill="FFFFFF"/>
          </w:tcPr>
          <w:p w14:paraId="375309C9" w14:textId="3E72D823" w:rsidR="00457A42" w:rsidRPr="000702BF" w:rsidRDefault="00457A42" w:rsidP="00AE3F12">
            <w:pPr>
              <w:pStyle w:val="TAH"/>
            </w:pPr>
            <w:r w:rsidRPr="000702BF">
              <w:t>Test</w:t>
            </w:r>
            <w:r w:rsidR="008D0E0E" w:rsidRPr="000702BF">
              <w:t xml:space="preserve"> </w:t>
            </w:r>
            <w:r w:rsidRPr="000702BF">
              <w:t>num.</w:t>
            </w:r>
          </w:p>
        </w:tc>
        <w:tc>
          <w:tcPr>
            <w:tcW w:w="951" w:type="pct"/>
            <w:tcBorders>
              <w:bottom w:val="nil"/>
            </w:tcBorders>
            <w:shd w:val="clear" w:color="auto" w:fill="FFFFFF"/>
          </w:tcPr>
          <w:p w14:paraId="07AB3206" w14:textId="1692AFAC" w:rsidR="00457A42" w:rsidRPr="000702BF" w:rsidRDefault="00457A42" w:rsidP="00AE3F12">
            <w:pPr>
              <w:pStyle w:val="TAH"/>
            </w:pPr>
            <w:r w:rsidRPr="000702BF">
              <w:t>Reference</w:t>
            </w:r>
            <w:r w:rsidR="008D0E0E" w:rsidRPr="000702BF">
              <w:rPr>
                <w:rFonts w:hint="eastAsia"/>
              </w:rPr>
              <w:t xml:space="preserve"> </w:t>
            </w:r>
            <w:r w:rsidRPr="000702BF">
              <w:t>channel</w:t>
            </w:r>
          </w:p>
        </w:tc>
        <w:tc>
          <w:tcPr>
            <w:tcW w:w="548" w:type="pct"/>
            <w:tcBorders>
              <w:bottom w:val="nil"/>
            </w:tcBorders>
            <w:shd w:val="clear" w:color="auto" w:fill="FFFFFF"/>
          </w:tcPr>
          <w:p w14:paraId="4DAAC707" w14:textId="3ED80D8D" w:rsidR="00457A42" w:rsidRPr="000702BF" w:rsidRDefault="00457A42" w:rsidP="00AE3F12">
            <w:pPr>
              <w:pStyle w:val="TAH"/>
            </w:pPr>
            <w:r w:rsidRPr="000702BF">
              <w:t>Bandwidth</w:t>
            </w:r>
            <w:r w:rsidR="008D0E0E" w:rsidRPr="000702BF">
              <w:rPr>
                <w:rFonts w:hint="eastAsia"/>
              </w:rPr>
              <w:t xml:space="preserve"> </w:t>
            </w:r>
            <w:r w:rsidRPr="000702BF">
              <w:t>(MHz)</w:t>
            </w:r>
            <w:r w:rsidR="008D0E0E" w:rsidRPr="000702BF">
              <w:t xml:space="preserve"> </w:t>
            </w:r>
            <w:r w:rsidRPr="000702BF">
              <w:t>/</w:t>
            </w:r>
            <w:r w:rsidR="008D0E0E" w:rsidRPr="000702BF">
              <w:t xml:space="preserve"> </w:t>
            </w:r>
            <w:r w:rsidRPr="000702BF">
              <w:t>Subcarrier</w:t>
            </w:r>
            <w:r w:rsidR="008D0E0E" w:rsidRPr="000702BF">
              <w:t xml:space="preserve"> </w:t>
            </w:r>
            <w:r w:rsidRPr="000702BF">
              <w:t>spacing</w:t>
            </w:r>
            <w:r w:rsidR="008D0E0E" w:rsidRPr="000702BF">
              <w:rPr>
                <w:rFonts w:hint="eastAsia"/>
              </w:rPr>
              <w:t xml:space="preserve"> </w:t>
            </w:r>
            <w:r w:rsidRPr="000702BF">
              <w:t>(kHz)</w:t>
            </w:r>
          </w:p>
        </w:tc>
        <w:tc>
          <w:tcPr>
            <w:tcW w:w="641" w:type="pct"/>
            <w:tcBorders>
              <w:bottom w:val="nil"/>
            </w:tcBorders>
            <w:shd w:val="clear" w:color="auto" w:fill="FFFFFF"/>
          </w:tcPr>
          <w:p w14:paraId="2BA22FE3" w14:textId="42696EFE" w:rsidR="00457A42" w:rsidRPr="000702BF" w:rsidRDefault="00457A42" w:rsidP="00AE3F12">
            <w:pPr>
              <w:pStyle w:val="TAH"/>
            </w:pPr>
            <w:r w:rsidRPr="000702BF">
              <w:t>Modulation</w:t>
            </w:r>
            <w:r w:rsidR="008D0E0E" w:rsidRPr="000702BF">
              <w:t xml:space="preserve"> </w:t>
            </w:r>
            <w:r w:rsidRPr="000702BF">
              <w:t>format</w:t>
            </w:r>
            <w:r w:rsidR="008D0E0E" w:rsidRPr="000702BF">
              <w:rPr>
                <w:rFonts w:hint="eastAsia"/>
              </w:rPr>
              <w:t xml:space="preserve"> </w:t>
            </w:r>
            <w:r w:rsidRPr="000702BF">
              <w:t>and</w:t>
            </w:r>
            <w:r w:rsidR="008D0E0E" w:rsidRPr="000702BF">
              <w:t xml:space="preserve"> </w:t>
            </w:r>
            <w:r w:rsidRPr="000702BF">
              <w:t>code</w:t>
            </w:r>
            <w:r w:rsidR="008D0E0E" w:rsidRPr="000702BF">
              <w:t xml:space="preserve"> </w:t>
            </w:r>
            <w:r w:rsidRPr="000702BF">
              <w:t>rate</w:t>
            </w:r>
          </w:p>
        </w:tc>
        <w:tc>
          <w:tcPr>
            <w:tcW w:w="907" w:type="pct"/>
            <w:tcBorders>
              <w:bottom w:val="nil"/>
            </w:tcBorders>
            <w:shd w:val="clear" w:color="auto" w:fill="FFFFFF"/>
          </w:tcPr>
          <w:p w14:paraId="0813D0DD" w14:textId="185DA94E" w:rsidR="00457A42" w:rsidRPr="000702BF" w:rsidRDefault="00457A42" w:rsidP="00AE3F12">
            <w:pPr>
              <w:pStyle w:val="TAH"/>
            </w:pPr>
            <w:r w:rsidRPr="000702BF">
              <w:t>Propagation</w:t>
            </w:r>
            <w:r w:rsidR="008D0E0E" w:rsidRPr="000702BF">
              <w:t xml:space="preserve"> </w:t>
            </w:r>
            <w:r w:rsidRPr="000702BF">
              <w:t>condition</w:t>
            </w:r>
          </w:p>
        </w:tc>
        <w:tc>
          <w:tcPr>
            <w:tcW w:w="637" w:type="pct"/>
            <w:tcBorders>
              <w:bottom w:val="nil"/>
            </w:tcBorders>
            <w:shd w:val="clear" w:color="auto" w:fill="FFFFFF"/>
          </w:tcPr>
          <w:p w14:paraId="7B406701" w14:textId="73E740E6" w:rsidR="00457A42" w:rsidRPr="000702BF" w:rsidRDefault="00457A42" w:rsidP="00AE3F12">
            <w:pPr>
              <w:pStyle w:val="TAH"/>
            </w:pPr>
            <w:r w:rsidRPr="000702BF">
              <w:t>Correlation</w:t>
            </w:r>
            <w:r w:rsidR="008D0E0E" w:rsidRPr="000702BF">
              <w:t xml:space="preserve"> </w:t>
            </w:r>
            <w:r w:rsidRPr="000702BF">
              <w:t>matrix</w:t>
            </w:r>
            <w:r w:rsidR="008D0E0E" w:rsidRPr="000702BF">
              <w:t xml:space="preserve"> </w:t>
            </w:r>
            <w:r w:rsidRPr="000702BF">
              <w:t>and</w:t>
            </w:r>
            <w:r w:rsidR="008D0E0E" w:rsidRPr="000702BF">
              <w:t xml:space="preserve"> </w:t>
            </w:r>
            <w:r w:rsidRPr="000702BF">
              <w:t>antenna</w:t>
            </w:r>
            <w:r w:rsidR="008D0E0E" w:rsidRPr="000702BF">
              <w:t xml:space="preserve"> </w:t>
            </w:r>
            <w:r w:rsidRPr="000702BF">
              <w:t>configuration</w:t>
            </w:r>
          </w:p>
        </w:tc>
        <w:tc>
          <w:tcPr>
            <w:tcW w:w="1015" w:type="pct"/>
            <w:gridSpan w:val="2"/>
            <w:shd w:val="clear" w:color="auto" w:fill="FFFFFF"/>
          </w:tcPr>
          <w:p w14:paraId="70BC7E75" w14:textId="011D083A" w:rsidR="00457A42" w:rsidRPr="000702BF" w:rsidRDefault="00457A42" w:rsidP="00AE3F12">
            <w:pPr>
              <w:pStyle w:val="TAH"/>
            </w:pPr>
            <w:r w:rsidRPr="000702BF">
              <w:t>Reference</w:t>
            </w:r>
            <w:r w:rsidR="008D0E0E" w:rsidRPr="000702BF">
              <w:t xml:space="preserve"> </w:t>
            </w:r>
            <w:r w:rsidRPr="000702BF">
              <w:t>value</w:t>
            </w:r>
          </w:p>
        </w:tc>
      </w:tr>
      <w:tr w:rsidR="00457A42" w:rsidRPr="000702BF" w14:paraId="1603B353" w14:textId="77777777" w:rsidTr="00201225">
        <w:trPr>
          <w:jc w:val="center"/>
        </w:trPr>
        <w:tc>
          <w:tcPr>
            <w:tcW w:w="301" w:type="pct"/>
            <w:tcBorders>
              <w:top w:val="nil"/>
            </w:tcBorders>
            <w:shd w:val="clear" w:color="auto" w:fill="FFFFFF"/>
          </w:tcPr>
          <w:p w14:paraId="29666AAE" w14:textId="77777777" w:rsidR="00457A42" w:rsidRPr="000702BF" w:rsidRDefault="00457A42" w:rsidP="00AE3F12">
            <w:pPr>
              <w:pStyle w:val="TAH"/>
            </w:pPr>
          </w:p>
        </w:tc>
        <w:tc>
          <w:tcPr>
            <w:tcW w:w="951" w:type="pct"/>
            <w:tcBorders>
              <w:top w:val="nil"/>
            </w:tcBorders>
            <w:shd w:val="clear" w:color="auto" w:fill="FFFFFF"/>
          </w:tcPr>
          <w:p w14:paraId="59175799" w14:textId="77777777" w:rsidR="00457A42" w:rsidRPr="000702BF" w:rsidRDefault="00457A42" w:rsidP="00AE3F12">
            <w:pPr>
              <w:pStyle w:val="TAH"/>
            </w:pPr>
          </w:p>
        </w:tc>
        <w:tc>
          <w:tcPr>
            <w:tcW w:w="548" w:type="pct"/>
            <w:tcBorders>
              <w:top w:val="nil"/>
            </w:tcBorders>
            <w:shd w:val="clear" w:color="auto" w:fill="FFFFFF"/>
          </w:tcPr>
          <w:p w14:paraId="6F885FDF" w14:textId="77777777" w:rsidR="00457A42" w:rsidRPr="000702BF" w:rsidRDefault="00457A42" w:rsidP="00AE3F12">
            <w:pPr>
              <w:pStyle w:val="TAH"/>
            </w:pPr>
          </w:p>
        </w:tc>
        <w:tc>
          <w:tcPr>
            <w:tcW w:w="641" w:type="pct"/>
            <w:tcBorders>
              <w:top w:val="nil"/>
            </w:tcBorders>
            <w:shd w:val="clear" w:color="auto" w:fill="FFFFFF"/>
          </w:tcPr>
          <w:p w14:paraId="5DD2DF4D" w14:textId="77777777" w:rsidR="00457A42" w:rsidRPr="000702BF" w:rsidRDefault="00457A42" w:rsidP="00AE3F12">
            <w:pPr>
              <w:pStyle w:val="TAH"/>
            </w:pPr>
          </w:p>
        </w:tc>
        <w:tc>
          <w:tcPr>
            <w:tcW w:w="907" w:type="pct"/>
            <w:tcBorders>
              <w:top w:val="nil"/>
            </w:tcBorders>
            <w:shd w:val="clear" w:color="auto" w:fill="FFFFFF"/>
          </w:tcPr>
          <w:p w14:paraId="7DCD7F62" w14:textId="77777777" w:rsidR="00457A42" w:rsidRPr="000702BF" w:rsidRDefault="00457A42" w:rsidP="00AE3F12">
            <w:pPr>
              <w:pStyle w:val="TAH"/>
            </w:pPr>
          </w:p>
        </w:tc>
        <w:tc>
          <w:tcPr>
            <w:tcW w:w="637" w:type="pct"/>
            <w:tcBorders>
              <w:top w:val="nil"/>
            </w:tcBorders>
            <w:shd w:val="clear" w:color="auto" w:fill="FFFFFF"/>
          </w:tcPr>
          <w:p w14:paraId="4F9CE0D1" w14:textId="77777777" w:rsidR="00457A42" w:rsidRPr="000702BF" w:rsidRDefault="00457A42" w:rsidP="00AE3F12">
            <w:pPr>
              <w:pStyle w:val="TAH"/>
            </w:pPr>
          </w:p>
        </w:tc>
        <w:tc>
          <w:tcPr>
            <w:tcW w:w="704" w:type="pct"/>
            <w:shd w:val="clear" w:color="auto" w:fill="FFFFFF"/>
          </w:tcPr>
          <w:p w14:paraId="50698279" w14:textId="236FE9E2" w:rsidR="00457A42" w:rsidRPr="000702BF" w:rsidRDefault="00457A42" w:rsidP="00AE3F12">
            <w:pPr>
              <w:pStyle w:val="TAH"/>
            </w:pPr>
            <w:r w:rsidRPr="000702BF">
              <w:t>Fraction</w:t>
            </w:r>
            <w:r w:rsidR="008D0E0E" w:rsidRPr="000702BF">
              <w:t xml:space="preserve"> </w:t>
            </w:r>
            <w:r w:rsidRPr="000702BF">
              <w:t>of</w:t>
            </w:r>
            <w:r w:rsidR="008D0E0E" w:rsidRPr="000702BF">
              <w:t xml:space="preserve"> </w:t>
            </w:r>
            <w:r w:rsidRPr="000702BF">
              <w:t>maximum</w:t>
            </w:r>
            <w:r w:rsidR="008D0E0E" w:rsidRPr="000702BF">
              <w:t xml:space="preserve"> </w:t>
            </w:r>
            <w:r w:rsidRPr="000702BF">
              <w:t>throughput</w:t>
            </w:r>
            <w:r w:rsidR="008D0E0E" w:rsidRPr="000702BF">
              <w:t xml:space="preserve"> </w:t>
            </w:r>
            <w:r w:rsidRPr="000702BF">
              <w:t>(%)</w:t>
            </w:r>
          </w:p>
        </w:tc>
        <w:tc>
          <w:tcPr>
            <w:tcW w:w="311" w:type="pct"/>
            <w:shd w:val="clear" w:color="auto" w:fill="FFFFFF"/>
          </w:tcPr>
          <w:p w14:paraId="7ABF3FE8" w14:textId="2F4288BF" w:rsidR="00457A42" w:rsidRPr="000702BF" w:rsidRDefault="00457A42" w:rsidP="00AE3F12">
            <w:pPr>
              <w:pStyle w:val="TAH"/>
            </w:pPr>
            <w:r w:rsidRPr="000702BF">
              <w:t>SNR</w:t>
            </w:r>
            <w:r w:rsidR="008D0E0E" w:rsidRPr="000702BF">
              <w:t xml:space="preserve"> </w:t>
            </w:r>
            <w:r w:rsidRPr="000702BF">
              <w:t>(dB)</w:t>
            </w:r>
          </w:p>
        </w:tc>
      </w:tr>
      <w:tr w:rsidR="00457A42" w:rsidRPr="000702BF" w14:paraId="3D863DF8" w14:textId="77777777" w:rsidTr="00201225">
        <w:trPr>
          <w:jc w:val="center"/>
        </w:trPr>
        <w:tc>
          <w:tcPr>
            <w:tcW w:w="301" w:type="pct"/>
            <w:shd w:val="clear" w:color="auto" w:fill="FFFFFF"/>
          </w:tcPr>
          <w:p w14:paraId="27033D5D" w14:textId="77777777" w:rsidR="00457A42" w:rsidRPr="000702BF" w:rsidRDefault="00457A42" w:rsidP="00AE3F12">
            <w:pPr>
              <w:pStyle w:val="TAC"/>
            </w:pPr>
            <w:r w:rsidRPr="000702BF">
              <w:t>1-1</w:t>
            </w:r>
          </w:p>
        </w:tc>
        <w:tc>
          <w:tcPr>
            <w:tcW w:w="951" w:type="pct"/>
            <w:shd w:val="clear" w:color="auto" w:fill="FFFFFF"/>
          </w:tcPr>
          <w:p w14:paraId="4255D3D4" w14:textId="519C0CEF" w:rsidR="00457A42" w:rsidRPr="000702BF" w:rsidRDefault="00457A42" w:rsidP="00AE3F12">
            <w:pPr>
              <w:pStyle w:val="TAC"/>
            </w:pPr>
            <w:r w:rsidRPr="000702BF">
              <w:t>R.PDSCH.1-1.1</w:t>
            </w:r>
            <w:r w:rsidR="008D0E0E" w:rsidRPr="000702BF">
              <w:t xml:space="preserve"> </w:t>
            </w:r>
            <w:r w:rsidRPr="000702BF">
              <w:t>FDD</w:t>
            </w:r>
          </w:p>
        </w:tc>
        <w:tc>
          <w:tcPr>
            <w:tcW w:w="548" w:type="pct"/>
            <w:shd w:val="clear" w:color="auto" w:fill="FFFFFF"/>
          </w:tcPr>
          <w:p w14:paraId="71AC4AF2" w14:textId="12746752" w:rsidR="00457A42" w:rsidRPr="000702BF" w:rsidRDefault="00457A42" w:rsidP="00AE3F12">
            <w:pPr>
              <w:pStyle w:val="TAC"/>
            </w:pPr>
            <w:r w:rsidRPr="000702BF">
              <w:t>10</w:t>
            </w:r>
            <w:r w:rsidR="008D0E0E" w:rsidRPr="000702BF">
              <w:t xml:space="preserve"> </w:t>
            </w:r>
            <w:r w:rsidRPr="000702BF">
              <w:t>/</w:t>
            </w:r>
            <w:r w:rsidR="008D0E0E" w:rsidRPr="000702BF">
              <w:t xml:space="preserve"> </w:t>
            </w:r>
            <w:r w:rsidRPr="000702BF">
              <w:t>15</w:t>
            </w:r>
          </w:p>
        </w:tc>
        <w:tc>
          <w:tcPr>
            <w:tcW w:w="641" w:type="pct"/>
            <w:shd w:val="clear" w:color="auto" w:fill="FFFFFF"/>
          </w:tcPr>
          <w:p w14:paraId="79C42B6F" w14:textId="715F10E5" w:rsidR="00457A42" w:rsidRPr="000702BF" w:rsidRDefault="00457A42" w:rsidP="00AE3F12">
            <w:pPr>
              <w:pStyle w:val="TAC"/>
            </w:pPr>
            <w:r w:rsidRPr="000702BF">
              <w:t>QPSK,</w:t>
            </w:r>
            <w:r w:rsidR="008D0E0E" w:rsidRPr="000702BF">
              <w:t xml:space="preserve"> </w:t>
            </w:r>
            <w:r w:rsidRPr="000702BF">
              <w:t>0.30</w:t>
            </w:r>
          </w:p>
        </w:tc>
        <w:tc>
          <w:tcPr>
            <w:tcW w:w="907" w:type="pct"/>
            <w:shd w:val="clear" w:color="auto" w:fill="FFFFFF"/>
          </w:tcPr>
          <w:p w14:paraId="75C33589" w14:textId="77777777" w:rsidR="00457A42" w:rsidRPr="000702BF" w:rsidRDefault="00457A42" w:rsidP="00AE3F12">
            <w:pPr>
              <w:pStyle w:val="TAC"/>
            </w:pPr>
            <w:r w:rsidRPr="000702BF">
              <w:t>NTN-TDLA100-200</w:t>
            </w:r>
          </w:p>
        </w:tc>
        <w:tc>
          <w:tcPr>
            <w:tcW w:w="637" w:type="pct"/>
            <w:shd w:val="clear" w:color="auto" w:fill="FFFFFF"/>
          </w:tcPr>
          <w:p w14:paraId="5CE9BE7B" w14:textId="2D00BC4F" w:rsidR="00457A42" w:rsidRPr="000702BF" w:rsidRDefault="00457A42"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04" w:type="pct"/>
            <w:shd w:val="clear" w:color="auto" w:fill="FFFFFF"/>
          </w:tcPr>
          <w:p w14:paraId="0E3D5C50" w14:textId="77777777" w:rsidR="00457A42" w:rsidRPr="000702BF" w:rsidRDefault="00457A42" w:rsidP="00AE3F12">
            <w:pPr>
              <w:pStyle w:val="TAC"/>
            </w:pPr>
            <w:r w:rsidRPr="000702BF">
              <w:t>70</w:t>
            </w:r>
          </w:p>
        </w:tc>
        <w:tc>
          <w:tcPr>
            <w:tcW w:w="311" w:type="pct"/>
            <w:shd w:val="clear" w:color="auto" w:fill="auto"/>
          </w:tcPr>
          <w:p w14:paraId="630B248E" w14:textId="7E6F77D7" w:rsidR="00457A42" w:rsidRPr="000702BF" w:rsidRDefault="00457A42" w:rsidP="00AE3F12">
            <w:pPr>
              <w:pStyle w:val="TAC"/>
            </w:pPr>
            <w:r w:rsidRPr="000702BF">
              <w:t>0.3</w:t>
            </w:r>
            <w:r w:rsidR="008D0E0E" w:rsidRPr="000702BF">
              <w:t xml:space="preserve"> </w:t>
            </w:r>
            <w:r w:rsidRPr="000702BF">
              <w:t>+</w:t>
            </w:r>
            <w:r w:rsidR="008D0E0E" w:rsidRPr="000702BF">
              <w:t xml:space="preserve"> </w:t>
            </w:r>
            <w:r w:rsidRPr="000702BF">
              <w:t>TT</w:t>
            </w:r>
          </w:p>
        </w:tc>
      </w:tr>
      <w:tr w:rsidR="00457A42" w:rsidRPr="000702BF" w14:paraId="7BEB5819" w14:textId="77777777" w:rsidTr="00201225">
        <w:trPr>
          <w:jc w:val="center"/>
        </w:trPr>
        <w:tc>
          <w:tcPr>
            <w:tcW w:w="301" w:type="pct"/>
            <w:shd w:val="clear" w:color="auto" w:fill="FFFFFF"/>
          </w:tcPr>
          <w:p w14:paraId="62041986" w14:textId="77777777" w:rsidR="00457A42" w:rsidRPr="000702BF" w:rsidRDefault="00457A42" w:rsidP="00AE3F12">
            <w:pPr>
              <w:pStyle w:val="TAC"/>
            </w:pPr>
            <w:r w:rsidRPr="000702BF">
              <w:t>1-</w:t>
            </w:r>
            <w:r w:rsidRPr="000702BF">
              <w:rPr>
                <w:rFonts w:hint="eastAsia"/>
              </w:rPr>
              <w:t>2</w:t>
            </w:r>
          </w:p>
        </w:tc>
        <w:tc>
          <w:tcPr>
            <w:tcW w:w="951" w:type="pct"/>
            <w:shd w:val="clear" w:color="auto" w:fill="FFFFFF"/>
          </w:tcPr>
          <w:p w14:paraId="52541FFE" w14:textId="0A24303A" w:rsidR="00457A42" w:rsidRPr="000702BF" w:rsidRDefault="00457A42" w:rsidP="00AE3F12">
            <w:pPr>
              <w:pStyle w:val="TAC"/>
            </w:pPr>
            <w:r w:rsidRPr="000702BF">
              <w:t>R.PDSCH.1-2.1</w:t>
            </w:r>
            <w:r w:rsidR="008D0E0E" w:rsidRPr="000702BF">
              <w:t xml:space="preserve"> </w:t>
            </w:r>
            <w:r w:rsidRPr="000702BF">
              <w:t>FDD</w:t>
            </w:r>
          </w:p>
        </w:tc>
        <w:tc>
          <w:tcPr>
            <w:tcW w:w="548" w:type="pct"/>
            <w:shd w:val="clear" w:color="auto" w:fill="FFFFFF"/>
          </w:tcPr>
          <w:p w14:paraId="005C25D9" w14:textId="2112FF13" w:rsidR="00457A42" w:rsidRPr="000702BF" w:rsidRDefault="00457A42" w:rsidP="00AE3F12">
            <w:pPr>
              <w:pStyle w:val="TAC"/>
            </w:pPr>
            <w:r w:rsidRPr="000702BF">
              <w:t>10</w:t>
            </w:r>
            <w:r w:rsidR="008D0E0E" w:rsidRPr="000702BF">
              <w:t xml:space="preserve"> </w:t>
            </w:r>
            <w:r w:rsidRPr="000702BF">
              <w:t>/</w:t>
            </w:r>
            <w:r w:rsidR="008D0E0E" w:rsidRPr="000702BF">
              <w:t xml:space="preserve"> </w:t>
            </w:r>
            <w:r w:rsidRPr="000702BF">
              <w:t>15</w:t>
            </w:r>
          </w:p>
        </w:tc>
        <w:tc>
          <w:tcPr>
            <w:tcW w:w="641" w:type="pct"/>
            <w:shd w:val="clear" w:color="auto" w:fill="FFFFFF"/>
          </w:tcPr>
          <w:p w14:paraId="6A24AFC0" w14:textId="7FBEB680" w:rsidR="00457A42" w:rsidRPr="000702BF" w:rsidRDefault="00457A42" w:rsidP="00AE3F12">
            <w:pPr>
              <w:pStyle w:val="TAC"/>
            </w:pPr>
            <w:r w:rsidRPr="000702BF">
              <w:t>16QAM,</w:t>
            </w:r>
            <w:r w:rsidR="008D0E0E" w:rsidRPr="000702BF">
              <w:t xml:space="preserve"> </w:t>
            </w:r>
            <w:r w:rsidRPr="000702BF">
              <w:t>0.48</w:t>
            </w:r>
          </w:p>
        </w:tc>
        <w:tc>
          <w:tcPr>
            <w:tcW w:w="907" w:type="pct"/>
            <w:shd w:val="clear" w:color="auto" w:fill="FFFFFF"/>
          </w:tcPr>
          <w:p w14:paraId="1C774241" w14:textId="77777777" w:rsidR="00457A42" w:rsidRPr="000702BF" w:rsidRDefault="00457A42" w:rsidP="00AE3F12">
            <w:pPr>
              <w:pStyle w:val="TAC"/>
            </w:pPr>
            <w:r w:rsidRPr="000702BF">
              <w:t>NTN-TDLC5-200</w:t>
            </w:r>
          </w:p>
        </w:tc>
        <w:tc>
          <w:tcPr>
            <w:tcW w:w="637" w:type="pct"/>
            <w:shd w:val="clear" w:color="auto" w:fill="FFFFFF"/>
          </w:tcPr>
          <w:p w14:paraId="26356FE3" w14:textId="27B115F7" w:rsidR="00457A42" w:rsidRPr="000702BF" w:rsidRDefault="00457A42"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04" w:type="pct"/>
            <w:shd w:val="clear" w:color="auto" w:fill="FFFFFF"/>
          </w:tcPr>
          <w:p w14:paraId="6B121AC0" w14:textId="77777777" w:rsidR="00457A42" w:rsidRPr="000702BF" w:rsidRDefault="00457A42" w:rsidP="00AE3F12">
            <w:pPr>
              <w:pStyle w:val="TAC"/>
            </w:pPr>
            <w:r w:rsidRPr="000702BF">
              <w:t>70</w:t>
            </w:r>
          </w:p>
        </w:tc>
        <w:tc>
          <w:tcPr>
            <w:tcW w:w="311" w:type="pct"/>
            <w:shd w:val="clear" w:color="auto" w:fill="auto"/>
          </w:tcPr>
          <w:p w14:paraId="309915F0" w14:textId="2B5E0E51" w:rsidR="00457A42" w:rsidRPr="000702BF" w:rsidRDefault="00457A42" w:rsidP="00AE3F12">
            <w:pPr>
              <w:pStyle w:val="TAC"/>
            </w:pPr>
            <w:r w:rsidRPr="000702BF">
              <w:t>7.6</w:t>
            </w:r>
            <w:r w:rsidR="008D0E0E" w:rsidRPr="000702BF">
              <w:t xml:space="preserve"> </w:t>
            </w:r>
            <w:r w:rsidRPr="000702BF">
              <w:t>+</w:t>
            </w:r>
            <w:r w:rsidR="008D0E0E" w:rsidRPr="000702BF">
              <w:t xml:space="preserve"> </w:t>
            </w:r>
            <w:r w:rsidRPr="000702BF">
              <w:t>TT</w:t>
            </w:r>
          </w:p>
        </w:tc>
      </w:tr>
      <w:tr w:rsidR="00457A42" w:rsidRPr="000702BF" w14:paraId="6D8A377D" w14:textId="77777777" w:rsidTr="00201225">
        <w:trPr>
          <w:jc w:val="center"/>
        </w:trPr>
        <w:tc>
          <w:tcPr>
            <w:tcW w:w="301" w:type="pct"/>
            <w:shd w:val="clear" w:color="auto" w:fill="FFFFFF"/>
          </w:tcPr>
          <w:p w14:paraId="0E9FB4F7" w14:textId="77777777" w:rsidR="00457A42" w:rsidRPr="000702BF" w:rsidRDefault="00457A42" w:rsidP="00AE3F12">
            <w:pPr>
              <w:pStyle w:val="TAC"/>
            </w:pPr>
            <w:r w:rsidRPr="000702BF">
              <w:t>1-</w:t>
            </w:r>
            <w:r w:rsidRPr="000702BF">
              <w:rPr>
                <w:rFonts w:hint="eastAsia"/>
              </w:rPr>
              <w:t>3</w:t>
            </w:r>
          </w:p>
        </w:tc>
        <w:tc>
          <w:tcPr>
            <w:tcW w:w="951" w:type="pct"/>
            <w:shd w:val="clear" w:color="auto" w:fill="FFFFFF"/>
          </w:tcPr>
          <w:p w14:paraId="1FEE2134" w14:textId="16FF13DA" w:rsidR="00457A42" w:rsidRPr="000702BF" w:rsidRDefault="00457A42" w:rsidP="00AE3F12">
            <w:pPr>
              <w:pStyle w:val="TAC"/>
            </w:pPr>
            <w:r w:rsidRPr="000702BF">
              <w:t>R.PDSCH.1-1.1</w:t>
            </w:r>
            <w:r w:rsidR="008D0E0E" w:rsidRPr="000702BF">
              <w:t xml:space="preserve"> </w:t>
            </w:r>
            <w:r w:rsidRPr="000702BF">
              <w:t>FDD</w:t>
            </w:r>
          </w:p>
        </w:tc>
        <w:tc>
          <w:tcPr>
            <w:tcW w:w="548" w:type="pct"/>
            <w:shd w:val="clear" w:color="auto" w:fill="FFFFFF"/>
          </w:tcPr>
          <w:p w14:paraId="0D7C8795" w14:textId="3AE88F89" w:rsidR="00457A42" w:rsidRPr="000702BF" w:rsidRDefault="00457A42" w:rsidP="00AE3F12">
            <w:pPr>
              <w:pStyle w:val="TAC"/>
            </w:pPr>
            <w:r w:rsidRPr="000702BF">
              <w:t>10</w:t>
            </w:r>
            <w:r w:rsidR="008D0E0E" w:rsidRPr="000702BF">
              <w:t xml:space="preserve"> </w:t>
            </w:r>
            <w:r w:rsidRPr="000702BF">
              <w:t>/</w:t>
            </w:r>
            <w:r w:rsidR="008D0E0E" w:rsidRPr="000702BF">
              <w:t xml:space="preserve"> </w:t>
            </w:r>
            <w:r w:rsidRPr="000702BF">
              <w:t>15</w:t>
            </w:r>
          </w:p>
        </w:tc>
        <w:tc>
          <w:tcPr>
            <w:tcW w:w="641" w:type="pct"/>
            <w:shd w:val="clear" w:color="auto" w:fill="FFFFFF"/>
          </w:tcPr>
          <w:p w14:paraId="7D6A21BD" w14:textId="0F260737" w:rsidR="00457A42" w:rsidRPr="000702BF" w:rsidRDefault="00457A42" w:rsidP="00AE3F12">
            <w:pPr>
              <w:pStyle w:val="TAC"/>
            </w:pPr>
            <w:r w:rsidRPr="000702BF">
              <w:t>QPSK,</w:t>
            </w:r>
            <w:r w:rsidR="008D0E0E" w:rsidRPr="000702BF">
              <w:t xml:space="preserve"> </w:t>
            </w:r>
            <w:r w:rsidRPr="000702BF">
              <w:t>0.30</w:t>
            </w:r>
          </w:p>
        </w:tc>
        <w:tc>
          <w:tcPr>
            <w:tcW w:w="907" w:type="pct"/>
            <w:shd w:val="clear" w:color="auto" w:fill="FFFFFF"/>
          </w:tcPr>
          <w:p w14:paraId="6B9D3BDB" w14:textId="77777777" w:rsidR="00457A42" w:rsidRPr="000702BF" w:rsidRDefault="00457A42" w:rsidP="00AE3F12">
            <w:pPr>
              <w:pStyle w:val="TAC"/>
            </w:pPr>
            <w:r w:rsidRPr="000702BF">
              <w:t>NTN-TDLC5-200</w:t>
            </w:r>
          </w:p>
        </w:tc>
        <w:tc>
          <w:tcPr>
            <w:tcW w:w="637" w:type="pct"/>
            <w:shd w:val="clear" w:color="auto" w:fill="FFFFFF"/>
          </w:tcPr>
          <w:p w14:paraId="0A0E257E" w14:textId="099C6D7C" w:rsidR="00457A42" w:rsidRPr="000702BF" w:rsidRDefault="00457A42"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04" w:type="pct"/>
            <w:shd w:val="clear" w:color="auto" w:fill="FFFFFF"/>
          </w:tcPr>
          <w:p w14:paraId="5BC0F9A9" w14:textId="77777777" w:rsidR="00457A42" w:rsidRPr="000702BF" w:rsidRDefault="00457A42" w:rsidP="00AE3F12">
            <w:pPr>
              <w:pStyle w:val="TAC"/>
            </w:pPr>
            <w:r w:rsidRPr="000702BF">
              <w:t>70</w:t>
            </w:r>
          </w:p>
        </w:tc>
        <w:tc>
          <w:tcPr>
            <w:tcW w:w="311" w:type="pct"/>
            <w:shd w:val="clear" w:color="auto" w:fill="auto"/>
          </w:tcPr>
          <w:p w14:paraId="1536ACA7" w14:textId="16A7B879" w:rsidR="00457A42" w:rsidRPr="000702BF" w:rsidRDefault="00457A42" w:rsidP="00AE3F12">
            <w:pPr>
              <w:pStyle w:val="TAC"/>
            </w:pPr>
            <w:r w:rsidRPr="000702BF">
              <w:t>-0.4</w:t>
            </w:r>
            <w:r w:rsidR="008D0E0E" w:rsidRPr="000702BF">
              <w:t xml:space="preserve"> </w:t>
            </w:r>
            <w:r w:rsidRPr="000702BF">
              <w:t>+</w:t>
            </w:r>
            <w:r w:rsidR="008D0E0E" w:rsidRPr="000702BF">
              <w:t xml:space="preserve"> </w:t>
            </w:r>
            <w:r w:rsidRPr="000702BF">
              <w:t>TT</w:t>
            </w:r>
          </w:p>
        </w:tc>
      </w:tr>
      <w:tr w:rsidR="00457A42" w:rsidRPr="000702BF" w14:paraId="6C91DD0A" w14:textId="77777777" w:rsidTr="00201225">
        <w:trPr>
          <w:jc w:val="center"/>
        </w:trPr>
        <w:tc>
          <w:tcPr>
            <w:tcW w:w="301" w:type="pct"/>
            <w:shd w:val="clear" w:color="auto" w:fill="FFFFFF"/>
          </w:tcPr>
          <w:p w14:paraId="6A7FB8C8" w14:textId="77777777" w:rsidR="00457A42" w:rsidRPr="000702BF" w:rsidRDefault="00457A42" w:rsidP="00AE3F12">
            <w:pPr>
              <w:pStyle w:val="TAC"/>
            </w:pPr>
            <w:r w:rsidRPr="000702BF">
              <w:t>1-4</w:t>
            </w:r>
          </w:p>
        </w:tc>
        <w:tc>
          <w:tcPr>
            <w:tcW w:w="951" w:type="pct"/>
            <w:shd w:val="clear" w:color="auto" w:fill="FFFFFF"/>
          </w:tcPr>
          <w:p w14:paraId="40E0D2F5" w14:textId="70534C04" w:rsidR="00457A42" w:rsidRPr="000702BF" w:rsidRDefault="00457A42" w:rsidP="00AE3F12">
            <w:pPr>
              <w:pStyle w:val="TAC"/>
            </w:pPr>
            <w:r w:rsidRPr="000702BF">
              <w:t>R.PDSCH.1-1.1</w:t>
            </w:r>
            <w:r w:rsidR="008D0E0E" w:rsidRPr="000702BF">
              <w:t xml:space="preserve"> </w:t>
            </w:r>
            <w:r w:rsidRPr="000702BF">
              <w:t>FDD</w:t>
            </w:r>
          </w:p>
        </w:tc>
        <w:tc>
          <w:tcPr>
            <w:tcW w:w="548" w:type="pct"/>
            <w:shd w:val="clear" w:color="auto" w:fill="FFFFFF"/>
          </w:tcPr>
          <w:p w14:paraId="0C09D5FA" w14:textId="0FD4ADE9" w:rsidR="00457A42" w:rsidRPr="000702BF" w:rsidRDefault="00457A42" w:rsidP="00AE3F12">
            <w:pPr>
              <w:pStyle w:val="TAC"/>
            </w:pPr>
            <w:r w:rsidRPr="000702BF">
              <w:t>10</w:t>
            </w:r>
            <w:r w:rsidR="008D0E0E" w:rsidRPr="000702BF">
              <w:t xml:space="preserve"> </w:t>
            </w:r>
            <w:r w:rsidRPr="000702BF">
              <w:t>/</w:t>
            </w:r>
            <w:r w:rsidR="008D0E0E" w:rsidRPr="000702BF">
              <w:t xml:space="preserve"> </w:t>
            </w:r>
            <w:r w:rsidRPr="000702BF">
              <w:t>15</w:t>
            </w:r>
          </w:p>
        </w:tc>
        <w:tc>
          <w:tcPr>
            <w:tcW w:w="641" w:type="pct"/>
            <w:shd w:val="clear" w:color="auto" w:fill="FFFFFF"/>
          </w:tcPr>
          <w:p w14:paraId="70628A8B" w14:textId="152CE7E8" w:rsidR="00457A42" w:rsidRPr="000702BF" w:rsidRDefault="00457A42" w:rsidP="00AE3F12">
            <w:pPr>
              <w:pStyle w:val="TAC"/>
            </w:pPr>
            <w:r w:rsidRPr="000702BF">
              <w:t>QPSK,</w:t>
            </w:r>
            <w:r w:rsidR="008D0E0E" w:rsidRPr="000702BF">
              <w:t xml:space="preserve"> </w:t>
            </w:r>
            <w:r w:rsidRPr="000702BF">
              <w:t>0.30</w:t>
            </w:r>
          </w:p>
        </w:tc>
        <w:tc>
          <w:tcPr>
            <w:tcW w:w="907" w:type="pct"/>
            <w:shd w:val="clear" w:color="auto" w:fill="FFFFFF"/>
          </w:tcPr>
          <w:p w14:paraId="0F69F594" w14:textId="77777777" w:rsidR="00457A42" w:rsidRPr="000702BF" w:rsidRDefault="00457A42" w:rsidP="00AE3F12">
            <w:pPr>
              <w:pStyle w:val="TAC"/>
            </w:pPr>
            <w:r w:rsidRPr="000702BF">
              <w:t>NTN-TDLA100-200</w:t>
            </w:r>
          </w:p>
        </w:tc>
        <w:tc>
          <w:tcPr>
            <w:tcW w:w="637" w:type="pct"/>
            <w:shd w:val="clear" w:color="auto" w:fill="FFFFFF"/>
          </w:tcPr>
          <w:p w14:paraId="6EFEE4A3" w14:textId="7F1C013D" w:rsidR="00457A42" w:rsidRPr="000702BF" w:rsidRDefault="00457A42" w:rsidP="00AE3F12">
            <w:pPr>
              <w:pStyle w:val="TAC"/>
            </w:pPr>
            <w:r w:rsidRPr="000702BF">
              <w:t>1x2,</w:t>
            </w:r>
            <w:r w:rsidR="008D0E0E" w:rsidRPr="000702BF">
              <w:t xml:space="preserve"> </w:t>
            </w:r>
            <w:r w:rsidRPr="000702BF">
              <w:t>ULA</w:t>
            </w:r>
            <w:r w:rsidR="008D0E0E" w:rsidRPr="000702BF">
              <w:t xml:space="preserve"> </w:t>
            </w:r>
            <w:r w:rsidRPr="000702BF">
              <w:t>Low</w:t>
            </w:r>
          </w:p>
        </w:tc>
        <w:tc>
          <w:tcPr>
            <w:tcW w:w="704" w:type="pct"/>
            <w:shd w:val="clear" w:color="auto" w:fill="FFFFFF"/>
          </w:tcPr>
          <w:p w14:paraId="4396320F" w14:textId="77777777" w:rsidR="00457A42" w:rsidRPr="000702BF" w:rsidRDefault="00457A42" w:rsidP="00AE3F12">
            <w:pPr>
              <w:pStyle w:val="TAC"/>
            </w:pPr>
            <w:r w:rsidRPr="000702BF">
              <w:t>70*</w:t>
            </w:r>
          </w:p>
        </w:tc>
        <w:tc>
          <w:tcPr>
            <w:tcW w:w="311" w:type="pct"/>
            <w:shd w:val="clear" w:color="auto" w:fill="auto"/>
          </w:tcPr>
          <w:p w14:paraId="740B3234" w14:textId="71109A4C" w:rsidR="00457A42" w:rsidRPr="000702BF" w:rsidRDefault="00457A42" w:rsidP="00AE3F12">
            <w:pPr>
              <w:pStyle w:val="TAC"/>
            </w:pPr>
            <w:r w:rsidRPr="000702BF">
              <w:t>1.1</w:t>
            </w:r>
            <w:r w:rsidR="008D0E0E" w:rsidRPr="000702BF">
              <w:t xml:space="preserve"> </w:t>
            </w:r>
            <w:r w:rsidRPr="000702BF">
              <w:t>+</w:t>
            </w:r>
            <w:r w:rsidR="008D0E0E" w:rsidRPr="000702BF">
              <w:t xml:space="preserve"> </w:t>
            </w:r>
            <w:r w:rsidRPr="000702BF">
              <w:t>TT</w:t>
            </w:r>
          </w:p>
        </w:tc>
      </w:tr>
    </w:tbl>
    <w:p w14:paraId="325FBEDB" w14:textId="77777777" w:rsidR="009A2F7D" w:rsidRPr="000702BF" w:rsidRDefault="009A2F7D" w:rsidP="000E5091">
      <w:pPr>
        <w:rPr>
          <w:rFonts w:eastAsia="Malgun Gothic"/>
        </w:rPr>
      </w:pPr>
    </w:p>
    <w:p w14:paraId="3CA36EFA" w14:textId="77777777" w:rsidR="001B6141" w:rsidRPr="000702BF" w:rsidRDefault="001B6141" w:rsidP="001B6141">
      <w:bookmarkStart w:id="2001" w:name="_Toc130455859"/>
      <w:bookmarkStart w:id="2002" w:name="_Toc27479717"/>
      <w:bookmarkStart w:id="2003" w:name="_Toc36058916"/>
      <w:bookmarkStart w:id="2004" w:name="_Toc44067840"/>
      <w:bookmarkStart w:id="2005" w:name="_Toc52716767"/>
      <w:bookmarkStart w:id="2006" w:name="_Toc58239419"/>
      <w:bookmarkStart w:id="2007" w:name="_Toc68247010"/>
      <w:bookmarkStart w:id="2008" w:name="_Toc75790327"/>
      <w:r w:rsidRPr="000702BF">
        <w:br w:type="page"/>
      </w:r>
    </w:p>
    <w:p w14:paraId="204AFFF7" w14:textId="194D1175" w:rsidR="00EC2303" w:rsidRPr="000702BF" w:rsidRDefault="00EC2303" w:rsidP="00EC2303">
      <w:pPr>
        <w:pStyle w:val="Heading8"/>
      </w:pPr>
      <w:bookmarkStart w:id="2009" w:name="_Toc137543644"/>
      <w:bookmarkStart w:id="2010" w:name="_Toc152356772"/>
      <w:r w:rsidRPr="000702BF">
        <w:lastRenderedPageBreak/>
        <w:t>Annex A: (normative):</w:t>
      </w:r>
      <w:r w:rsidRPr="000702BF">
        <w:br/>
        <w:t>Measurement channels</w:t>
      </w:r>
      <w:bookmarkEnd w:id="2001"/>
      <w:bookmarkEnd w:id="2009"/>
      <w:bookmarkEnd w:id="2010"/>
    </w:p>
    <w:p w14:paraId="784A6EE2" w14:textId="77777777" w:rsidR="00EC2303" w:rsidRPr="000702BF" w:rsidRDefault="00EC2303" w:rsidP="00EC2303">
      <w:pPr>
        <w:pStyle w:val="Heading1"/>
      </w:pPr>
      <w:bookmarkStart w:id="2011" w:name="_Toc76298424"/>
      <w:bookmarkStart w:id="2012" w:name="_Toc76572436"/>
      <w:bookmarkStart w:id="2013" w:name="_Toc76652303"/>
      <w:bookmarkStart w:id="2014" w:name="_Toc76653141"/>
      <w:bookmarkStart w:id="2015" w:name="_Toc83742414"/>
      <w:bookmarkStart w:id="2016" w:name="_Toc91440904"/>
      <w:bookmarkStart w:id="2017" w:name="_Toc98849694"/>
      <w:bookmarkStart w:id="2018" w:name="_Toc106543548"/>
      <w:bookmarkStart w:id="2019" w:name="_Toc106737646"/>
      <w:bookmarkStart w:id="2020" w:name="_Toc107233413"/>
      <w:bookmarkStart w:id="2021" w:name="_Toc107235031"/>
      <w:bookmarkStart w:id="2022" w:name="_Toc107420001"/>
      <w:bookmarkStart w:id="2023" w:name="_Toc107477299"/>
      <w:bookmarkStart w:id="2024" w:name="_Toc123057991"/>
      <w:bookmarkStart w:id="2025" w:name="_Toc124255286"/>
      <w:bookmarkStart w:id="2026" w:name="_Toc124255477"/>
      <w:bookmarkStart w:id="2027" w:name="_Toc124255614"/>
      <w:bookmarkStart w:id="2028" w:name="_Toc131688452"/>
      <w:bookmarkStart w:id="2029" w:name="_Toc137543645"/>
      <w:bookmarkStart w:id="2030" w:name="_Toc152356773"/>
      <w:r w:rsidRPr="000702BF">
        <w:t>A.1</w:t>
      </w:r>
      <w:r w:rsidRPr="000702BF">
        <w:rPr>
          <w:rFonts w:hint="eastAsia"/>
          <w:snapToGrid w:val="0"/>
        </w:rPr>
        <w:tab/>
      </w:r>
      <w:r w:rsidRPr="000702BF">
        <w:t>General</w:t>
      </w:r>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p>
    <w:p w14:paraId="5A8CD13B" w14:textId="77777777" w:rsidR="00EC2303" w:rsidRPr="000702BF" w:rsidRDefault="00EC2303" w:rsidP="00EC2303">
      <w:pPr>
        <w:pStyle w:val="Heading2"/>
        <w:rPr>
          <w:snapToGrid w:val="0"/>
        </w:rPr>
      </w:pPr>
      <w:bookmarkStart w:id="2031" w:name="_Toc21338389"/>
      <w:bookmarkStart w:id="2032" w:name="_Toc29808497"/>
      <w:bookmarkStart w:id="2033" w:name="_Toc37068416"/>
      <w:bookmarkStart w:id="2034" w:name="_Toc37083961"/>
      <w:bookmarkStart w:id="2035" w:name="_Toc37084303"/>
      <w:bookmarkStart w:id="2036" w:name="_Toc40209665"/>
      <w:bookmarkStart w:id="2037" w:name="_Toc40210007"/>
      <w:bookmarkStart w:id="2038" w:name="_Toc45892966"/>
      <w:bookmarkStart w:id="2039" w:name="_Toc53176831"/>
      <w:bookmarkStart w:id="2040" w:name="_Toc61121159"/>
      <w:bookmarkStart w:id="2041" w:name="_Toc67918355"/>
      <w:bookmarkStart w:id="2042" w:name="_Toc76298425"/>
      <w:bookmarkStart w:id="2043" w:name="_Toc76572437"/>
      <w:bookmarkStart w:id="2044" w:name="_Toc76652304"/>
      <w:bookmarkStart w:id="2045" w:name="_Toc76653142"/>
      <w:bookmarkStart w:id="2046" w:name="_Toc83742415"/>
      <w:bookmarkStart w:id="2047" w:name="_Toc91440905"/>
      <w:bookmarkStart w:id="2048" w:name="_Toc98849695"/>
      <w:bookmarkStart w:id="2049" w:name="_Toc106543549"/>
      <w:bookmarkStart w:id="2050" w:name="_Toc106737647"/>
      <w:bookmarkStart w:id="2051" w:name="_Toc107233414"/>
      <w:bookmarkStart w:id="2052" w:name="_Toc107235032"/>
      <w:bookmarkStart w:id="2053" w:name="_Toc107420002"/>
      <w:bookmarkStart w:id="2054" w:name="_Toc107477300"/>
      <w:bookmarkStart w:id="2055" w:name="_Toc123057992"/>
      <w:bookmarkStart w:id="2056" w:name="_Toc124255287"/>
      <w:bookmarkStart w:id="2057" w:name="_Toc124255478"/>
      <w:bookmarkStart w:id="2058" w:name="_Toc124255615"/>
      <w:bookmarkStart w:id="2059" w:name="_Toc131688453"/>
      <w:bookmarkStart w:id="2060" w:name="_Toc137543646"/>
      <w:bookmarkStart w:id="2061" w:name="_Toc152356774"/>
      <w:r w:rsidRPr="000702BF">
        <w:rPr>
          <w:snapToGrid w:val="0"/>
        </w:rPr>
        <w:t>A.1.1</w:t>
      </w:r>
      <w:r w:rsidRPr="000702BF">
        <w:rPr>
          <w:snapToGrid w:val="0"/>
        </w:rPr>
        <w:tab/>
        <w:t>Throughput definition</w:t>
      </w:r>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p>
    <w:p w14:paraId="2A159E58" w14:textId="63DE04D9" w:rsidR="00EC2303" w:rsidRPr="000702BF" w:rsidRDefault="00EC2303" w:rsidP="00EC2303">
      <w:r w:rsidRPr="000702BF">
        <w:t>The throughput values defined in the measurement channels specified in Annex A, are calculated and are valid per codeword. For multi-codeword transmissions, the throughput referenced in the minimum requirements is the sum of throughputs of all codewords.</w:t>
      </w:r>
    </w:p>
    <w:p w14:paraId="1A684C98" w14:textId="77777777" w:rsidR="00EC2303" w:rsidRPr="000702BF" w:rsidRDefault="00EC2303" w:rsidP="00EC2303">
      <w:pPr>
        <w:pStyle w:val="Heading1"/>
      </w:pPr>
      <w:bookmarkStart w:id="2062" w:name="_Toc123057993"/>
      <w:bookmarkStart w:id="2063" w:name="_Toc124255288"/>
      <w:bookmarkStart w:id="2064" w:name="_Toc124255479"/>
      <w:bookmarkStart w:id="2065" w:name="_Toc124255616"/>
      <w:bookmarkStart w:id="2066" w:name="_Toc131688454"/>
      <w:bookmarkStart w:id="2067" w:name="_Toc137543647"/>
      <w:bookmarkStart w:id="2068" w:name="_Toc152356775"/>
      <w:r w:rsidRPr="000702BF">
        <w:t>A.2</w:t>
      </w:r>
      <w:r w:rsidRPr="000702BF">
        <w:rPr>
          <w:rFonts w:hint="eastAsia"/>
          <w:snapToGrid w:val="0"/>
        </w:rPr>
        <w:tab/>
      </w:r>
      <w:r w:rsidRPr="000702BF">
        <w:t>UL reference measurement channels</w:t>
      </w:r>
      <w:bookmarkEnd w:id="2062"/>
      <w:bookmarkEnd w:id="2063"/>
      <w:bookmarkEnd w:id="2064"/>
      <w:bookmarkEnd w:id="2065"/>
      <w:bookmarkEnd w:id="2066"/>
      <w:bookmarkEnd w:id="2067"/>
      <w:bookmarkEnd w:id="2068"/>
    </w:p>
    <w:p w14:paraId="2E4F26A8" w14:textId="1713C64C" w:rsidR="00EC2303" w:rsidRPr="000702BF" w:rsidRDefault="00830250" w:rsidP="00EC2303">
      <w:r>
        <w:t>[to be updated]</w:t>
      </w:r>
    </w:p>
    <w:p w14:paraId="2D8AC0CA" w14:textId="77777777" w:rsidR="00EC2303" w:rsidRPr="000702BF" w:rsidRDefault="00EC2303" w:rsidP="00EC2303">
      <w:pPr>
        <w:pStyle w:val="Heading1"/>
      </w:pPr>
      <w:bookmarkStart w:id="2069" w:name="_Toc21338393"/>
      <w:bookmarkStart w:id="2070" w:name="_Toc29808501"/>
      <w:bookmarkStart w:id="2071" w:name="_Toc37068420"/>
      <w:bookmarkStart w:id="2072" w:name="_Toc37083965"/>
      <w:bookmarkStart w:id="2073" w:name="_Toc37084307"/>
      <w:bookmarkStart w:id="2074" w:name="_Toc40209669"/>
      <w:bookmarkStart w:id="2075" w:name="_Toc40210011"/>
      <w:bookmarkStart w:id="2076" w:name="_Toc45892970"/>
      <w:bookmarkStart w:id="2077" w:name="_Toc53176835"/>
      <w:bookmarkStart w:id="2078" w:name="_Toc61121163"/>
      <w:bookmarkStart w:id="2079" w:name="_Toc67918359"/>
      <w:bookmarkStart w:id="2080" w:name="_Toc76298429"/>
      <w:bookmarkStart w:id="2081" w:name="_Toc76572441"/>
      <w:bookmarkStart w:id="2082" w:name="_Toc76652308"/>
      <w:bookmarkStart w:id="2083" w:name="_Toc76653146"/>
      <w:bookmarkStart w:id="2084" w:name="_Toc83742419"/>
      <w:bookmarkStart w:id="2085" w:name="_Toc91440909"/>
      <w:bookmarkStart w:id="2086" w:name="_Toc98849699"/>
      <w:bookmarkStart w:id="2087" w:name="_Toc106543553"/>
      <w:bookmarkStart w:id="2088" w:name="_Toc106737651"/>
      <w:bookmarkStart w:id="2089" w:name="_Toc107233418"/>
      <w:bookmarkStart w:id="2090" w:name="_Toc107235036"/>
      <w:bookmarkStart w:id="2091" w:name="_Toc107420006"/>
      <w:bookmarkStart w:id="2092" w:name="_Toc107477304"/>
      <w:bookmarkStart w:id="2093" w:name="_Toc123057994"/>
      <w:bookmarkStart w:id="2094" w:name="_Toc124255289"/>
      <w:bookmarkStart w:id="2095" w:name="_Toc124255480"/>
      <w:bookmarkStart w:id="2096" w:name="_Toc124255617"/>
      <w:bookmarkStart w:id="2097" w:name="_Toc131688455"/>
      <w:bookmarkStart w:id="2098" w:name="_Toc137543648"/>
      <w:bookmarkStart w:id="2099" w:name="_Toc152356776"/>
      <w:r w:rsidRPr="000702BF">
        <w:t>A.3</w:t>
      </w:r>
      <w:r w:rsidRPr="000702BF">
        <w:rPr>
          <w:rFonts w:hint="eastAsia"/>
          <w:snapToGrid w:val="0"/>
        </w:rPr>
        <w:tab/>
      </w:r>
      <w:r w:rsidRPr="000702BF">
        <w:t>DL reference measurement channels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p>
    <w:p w14:paraId="3F12E358" w14:textId="77777777" w:rsidR="00EC2303" w:rsidRPr="000702BF" w:rsidRDefault="00EC2303" w:rsidP="00EC2303">
      <w:pPr>
        <w:pStyle w:val="Heading2"/>
      </w:pPr>
      <w:bookmarkStart w:id="2100" w:name="_Toc21338394"/>
      <w:bookmarkStart w:id="2101" w:name="_Toc29808502"/>
      <w:bookmarkStart w:id="2102" w:name="_Toc37068421"/>
      <w:bookmarkStart w:id="2103" w:name="_Toc37083966"/>
      <w:bookmarkStart w:id="2104" w:name="_Toc37084308"/>
      <w:bookmarkStart w:id="2105" w:name="_Toc40209670"/>
      <w:bookmarkStart w:id="2106" w:name="_Toc40210012"/>
      <w:bookmarkStart w:id="2107" w:name="_Toc45892971"/>
      <w:bookmarkStart w:id="2108" w:name="_Toc53176836"/>
      <w:bookmarkStart w:id="2109" w:name="_Toc61121164"/>
      <w:bookmarkStart w:id="2110" w:name="_Toc67918360"/>
      <w:bookmarkStart w:id="2111" w:name="_Toc76298430"/>
      <w:bookmarkStart w:id="2112" w:name="_Toc76572442"/>
      <w:bookmarkStart w:id="2113" w:name="_Toc76652309"/>
      <w:bookmarkStart w:id="2114" w:name="_Toc76653147"/>
      <w:bookmarkStart w:id="2115" w:name="_Toc83742420"/>
      <w:bookmarkStart w:id="2116" w:name="_Toc91440910"/>
      <w:bookmarkStart w:id="2117" w:name="_Toc98849700"/>
      <w:bookmarkStart w:id="2118" w:name="_Toc106543554"/>
      <w:bookmarkStart w:id="2119" w:name="_Toc106737652"/>
      <w:bookmarkStart w:id="2120" w:name="_Toc107233419"/>
      <w:bookmarkStart w:id="2121" w:name="_Toc107235037"/>
      <w:bookmarkStart w:id="2122" w:name="_Toc107420007"/>
      <w:bookmarkStart w:id="2123" w:name="_Toc107477305"/>
      <w:bookmarkStart w:id="2124" w:name="_Toc123057995"/>
      <w:bookmarkStart w:id="2125" w:name="_Toc124255290"/>
      <w:bookmarkStart w:id="2126" w:name="_Toc124255481"/>
      <w:bookmarkStart w:id="2127" w:name="_Toc124255618"/>
      <w:bookmarkStart w:id="2128" w:name="_Toc131688456"/>
      <w:bookmarkStart w:id="2129" w:name="_Toc137543649"/>
      <w:bookmarkStart w:id="2130" w:name="_Toc152356777"/>
      <w:r w:rsidRPr="000702BF">
        <w:t>A.3.1</w:t>
      </w:r>
      <w:r w:rsidRPr="000702BF">
        <w:rPr>
          <w:rFonts w:hint="eastAsia"/>
          <w:snapToGrid w:val="0"/>
        </w:rPr>
        <w:tab/>
      </w:r>
      <w:r w:rsidRPr="000702BF">
        <w:t>General</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p>
    <w:p w14:paraId="52A87844" w14:textId="22A2A7A2" w:rsidR="00EC2303" w:rsidRPr="000702BF" w:rsidRDefault="00EC2303" w:rsidP="00EC2303">
      <w:r w:rsidRPr="000702BF">
        <w:t>The transport block size (TBS) determination procedure is described in</w:t>
      </w:r>
      <w:r w:rsidRPr="000702BF">
        <w:rPr>
          <w:rFonts w:hint="eastAsia"/>
        </w:rPr>
        <w:t xml:space="preserve"> </w:t>
      </w:r>
      <w:r w:rsidRPr="000702BF">
        <w:t xml:space="preserve">clause 5.1.3.2 of </w:t>
      </w:r>
      <w:r w:rsidR="00962386" w:rsidRPr="000702BF">
        <w:rPr>
          <w:rFonts w:hint="eastAsia"/>
        </w:rPr>
        <w:t>TS</w:t>
      </w:r>
      <w:r w:rsidR="00962386" w:rsidRPr="000702BF">
        <w:t> </w:t>
      </w:r>
      <w:r w:rsidR="00962386" w:rsidRPr="000702BF">
        <w:rPr>
          <w:rFonts w:hint="eastAsia"/>
        </w:rPr>
        <w:t>38.214</w:t>
      </w:r>
      <w:r w:rsidR="00962386" w:rsidRPr="000702BF">
        <w:t> </w:t>
      </w:r>
      <w:r w:rsidR="00962386" w:rsidRPr="000702BF">
        <w:rPr>
          <w:rFonts w:hint="eastAsia"/>
        </w:rPr>
        <w:t>[</w:t>
      </w:r>
      <w:r w:rsidRPr="000702BF">
        <w:rPr>
          <w:rFonts w:hint="eastAsia"/>
        </w:rPr>
        <w:t>12</w:t>
      </w:r>
      <w:r w:rsidRPr="000702BF">
        <w:t>].</w:t>
      </w:r>
    </w:p>
    <w:p w14:paraId="241AA59E" w14:textId="77777777" w:rsidR="00EC2303" w:rsidRPr="000702BF" w:rsidRDefault="00EC2303" w:rsidP="00EC2303">
      <w:r w:rsidRPr="000702BF">
        <w:t>Unless otherwise stated, no user data is scheduled on slot #0 within 20 ms in order to avoid SSB and PDSCH transmissions in one slot and simplify test configuration.</w:t>
      </w:r>
    </w:p>
    <w:p w14:paraId="2D505ADE" w14:textId="6F1D4237" w:rsidR="00EC2303" w:rsidRPr="00830250" w:rsidRDefault="00EC2303" w:rsidP="00EC2303">
      <w:pPr>
        <w:pStyle w:val="Heading2"/>
      </w:pPr>
      <w:bookmarkStart w:id="2131" w:name="_Toc21338395"/>
      <w:bookmarkStart w:id="2132" w:name="_Toc29808503"/>
      <w:bookmarkStart w:id="2133" w:name="_Toc37068422"/>
      <w:bookmarkStart w:id="2134" w:name="_Toc37083967"/>
      <w:bookmarkStart w:id="2135" w:name="_Toc37084309"/>
      <w:bookmarkStart w:id="2136" w:name="_Toc40209671"/>
      <w:bookmarkStart w:id="2137" w:name="_Toc40210013"/>
      <w:bookmarkStart w:id="2138" w:name="_Toc45892972"/>
      <w:bookmarkStart w:id="2139" w:name="_Toc53176837"/>
      <w:bookmarkStart w:id="2140" w:name="_Toc61121165"/>
      <w:bookmarkStart w:id="2141" w:name="_Toc67918361"/>
      <w:bookmarkStart w:id="2142" w:name="_Toc76298431"/>
      <w:bookmarkStart w:id="2143" w:name="_Toc76572443"/>
      <w:bookmarkStart w:id="2144" w:name="_Toc76652310"/>
      <w:bookmarkStart w:id="2145" w:name="_Toc76653148"/>
      <w:bookmarkStart w:id="2146" w:name="_Toc83742421"/>
      <w:bookmarkStart w:id="2147" w:name="_Toc91440911"/>
      <w:bookmarkStart w:id="2148" w:name="_Toc98849701"/>
      <w:bookmarkStart w:id="2149" w:name="_Toc106543555"/>
      <w:bookmarkStart w:id="2150" w:name="_Toc106737653"/>
      <w:bookmarkStart w:id="2151" w:name="_Toc107233420"/>
      <w:bookmarkStart w:id="2152" w:name="_Toc107235038"/>
      <w:bookmarkStart w:id="2153" w:name="_Toc107420008"/>
      <w:bookmarkStart w:id="2154" w:name="_Toc107477306"/>
      <w:bookmarkStart w:id="2155" w:name="_Toc123057996"/>
      <w:bookmarkStart w:id="2156" w:name="_Toc124255291"/>
      <w:bookmarkStart w:id="2157" w:name="_Toc124255482"/>
      <w:bookmarkStart w:id="2158" w:name="_Toc124255619"/>
      <w:bookmarkStart w:id="2159" w:name="_Toc131688457"/>
      <w:bookmarkStart w:id="2160" w:name="_Toc137543650"/>
      <w:bookmarkStart w:id="2161" w:name="_Toc152356778"/>
      <w:r w:rsidRPr="00830250">
        <w:t>A.3.2</w:t>
      </w:r>
      <w:r w:rsidRPr="00830250">
        <w:rPr>
          <w:rFonts w:hint="eastAsia"/>
          <w:snapToGrid w:val="0"/>
        </w:rPr>
        <w:tab/>
      </w:r>
      <w:r w:rsidRPr="00830250">
        <w:t>Reference measurement channels for PDSCH performance requirements</w:t>
      </w:r>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p>
    <w:p w14:paraId="5ED21780" w14:textId="30BC5A50" w:rsidR="00830250" w:rsidRPr="00830250" w:rsidRDefault="00830250" w:rsidP="00830250">
      <w:pPr>
        <w:pStyle w:val="Heading3"/>
      </w:pPr>
      <w:bookmarkStart w:id="2162" w:name="_Toc152356779"/>
      <w:r w:rsidRPr="00830250">
        <w:t>A.3.2.0</w:t>
      </w:r>
      <w:r w:rsidRPr="00830250">
        <w:tab/>
        <w:t>General</w:t>
      </w:r>
      <w:bookmarkEnd w:id="2162"/>
    </w:p>
    <w:p w14:paraId="7EBAC086" w14:textId="76A97A9F" w:rsidR="00EC2303" w:rsidRPr="00830250" w:rsidRDefault="00EC2303" w:rsidP="00EC2303">
      <w:r w:rsidRPr="00830250">
        <w:t>For PDSCH reference channels if more than one Code Block is present, an additional CRC sequence of L = 24 Bits is attached to each Code Block (otherwise L = 0 Bit).</w:t>
      </w:r>
    </w:p>
    <w:p w14:paraId="5D78D8A0" w14:textId="77777777" w:rsidR="00EC2303" w:rsidRPr="00830250" w:rsidRDefault="00EC2303" w:rsidP="00EC2303">
      <w:pPr>
        <w:pStyle w:val="Heading3"/>
      </w:pPr>
      <w:bookmarkStart w:id="2163" w:name="_Toc21338396"/>
      <w:bookmarkStart w:id="2164" w:name="_Toc29808504"/>
      <w:bookmarkStart w:id="2165" w:name="_Toc37068423"/>
      <w:bookmarkStart w:id="2166" w:name="_Toc37083968"/>
      <w:bookmarkStart w:id="2167" w:name="_Toc37084310"/>
      <w:bookmarkStart w:id="2168" w:name="_Toc40209672"/>
      <w:bookmarkStart w:id="2169" w:name="_Toc40210014"/>
      <w:bookmarkStart w:id="2170" w:name="_Toc45892973"/>
      <w:bookmarkStart w:id="2171" w:name="_Toc53176838"/>
      <w:bookmarkStart w:id="2172" w:name="_Toc61121166"/>
      <w:bookmarkStart w:id="2173" w:name="_Toc67918362"/>
      <w:bookmarkStart w:id="2174" w:name="_Toc76298432"/>
      <w:bookmarkStart w:id="2175" w:name="_Toc76572444"/>
      <w:bookmarkStart w:id="2176" w:name="_Toc76652311"/>
      <w:bookmarkStart w:id="2177" w:name="_Toc76653149"/>
      <w:bookmarkStart w:id="2178" w:name="_Toc83742422"/>
      <w:bookmarkStart w:id="2179" w:name="_Toc91440912"/>
      <w:bookmarkStart w:id="2180" w:name="_Toc98849702"/>
      <w:bookmarkStart w:id="2181" w:name="_Toc106543556"/>
      <w:bookmarkStart w:id="2182" w:name="_Toc106737654"/>
      <w:bookmarkStart w:id="2183" w:name="_Toc107233421"/>
      <w:bookmarkStart w:id="2184" w:name="_Toc107235039"/>
      <w:bookmarkStart w:id="2185" w:name="_Toc107420009"/>
      <w:bookmarkStart w:id="2186" w:name="_Toc107477307"/>
      <w:bookmarkStart w:id="2187" w:name="_Toc123057997"/>
      <w:bookmarkStart w:id="2188" w:name="_Toc124255292"/>
      <w:bookmarkStart w:id="2189" w:name="_Toc124255483"/>
      <w:bookmarkStart w:id="2190" w:name="_Toc124255620"/>
      <w:bookmarkStart w:id="2191" w:name="_Toc131688458"/>
      <w:bookmarkStart w:id="2192" w:name="_Toc137543651"/>
      <w:bookmarkStart w:id="2193" w:name="_Toc152356780"/>
      <w:r w:rsidRPr="00830250">
        <w:lastRenderedPageBreak/>
        <w:t>A.3.2.1</w:t>
      </w:r>
      <w:r w:rsidRPr="00830250">
        <w:rPr>
          <w:rFonts w:hint="eastAsia"/>
          <w:snapToGrid w:val="0"/>
        </w:rPr>
        <w:tab/>
      </w:r>
      <w:r w:rsidRPr="00830250">
        <w:t>FDD</w:t>
      </w:r>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p>
    <w:p w14:paraId="001B6D63" w14:textId="77777777" w:rsidR="00EC2303" w:rsidRPr="000702BF" w:rsidRDefault="00EC2303" w:rsidP="00EC2303">
      <w:pPr>
        <w:pStyle w:val="Heading4"/>
      </w:pPr>
      <w:bookmarkStart w:id="2194" w:name="_Toc21338397"/>
      <w:bookmarkStart w:id="2195" w:name="_Toc29808505"/>
      <w:bookmarkStart w:id="2196" w:name="_Toc37068424"/>
      <w:bookmarkStart w:id="2197" w:name="_Toc37083969"/>
      <w:bookmarkStart w:id="2198" w:name="_Toc37084311"/>
      <w:bookmarkStart w:id="2199" w:name="_Toc40209673"/>
      <w:bookmarkStart w:id="2200" w:name="_Toc40210015"/>
      <w:bookmarkStart w:id="2201" w:name="_Toc45892974"/>
      <w:bookmarkStart w:id="2202" w:name="_Toc53176839"/>
      <w:bookmarkStart w:id="2203" w:name="_Toc61121167"/>
      <w:bookmarkStart w:id="2204" w:name="_Toc67918363"/>
      <w:bookmarkStart w:id="2205" w:name="_Toc76298433"/>
      <w:bookmarkStart w:id="2206" w:name="_Toc76572445"/>
      <w:bookmarkStart w:id="2207" w:name="_Toc76652312"/>
      <w:bookmarkStart w:id="2208" w:name="_Toc76653150"/>
      <w:bookmarkStart w:id="2209" w:name="_Toc83742423"/>
      <w:bookmarkStart w:id="2210" w:name="_Toc91440913"/>
      <w:bookmarkStart w:id="2211" w:name="_Toc98849703"/>
      <w:bookmarkStart w:id="2212" w:name="_Toc106543557"/>
      <w:bookmarkStart w:id="2213" w:name="_Toc106737655"/>
      <w:bookmarkStart w:id="2214" w:name="_Toc107233422"/>
      <w:bookmarkStart w:id="2215" w:name="_Toc107235040"/>
      <w:bookmarkStart w:id="2216" w:name="_Toc107420010"/>
      <w:bookmarkStart w:id="2217" w:name="_Toc107477308"/>
      <w:bookmarkStart w:id="2218" w:name="_Toc123057998"/>
      <w:bookmarkStart w:id="2219" w:name="_Toc124255293"/>
      <w:bookmarkStart w:id="2220" w:name="_Toc124255484"/>
      <w:bookmarkStart w:id="2221" w:name="_Toc124255621"/>
      <w:bookmarkStart w:id="2222" w:name="_Toc131688459"/>
      <w:bookmarkStart w:id="2223" w:name="_Toc137543652"/>
      <w:bookmarkStart w:id="2224" w:name="_Toc152356781"/>
      <w:r w:rsidRPr="000702BF">
        <w:t>A.3.2.1.1</w:t>
      </w:r>
      <w:r w:rsidRPr="000702BF">
        <w:rPr>
          <w:rFonts w:hint="eastAsia"/>
          <w:snapToGrid w:val="0"/>
        </w:rPr>
        <w:tab/>
      </w:r>
      <w:r w:rsidRPr="000702BF">
        <w:t>Reference measurement channels for SCS 15 kHz FR1</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p>
    <w:p w14:paraId="37401AB9" w14:textId="77777777" w:rsidR="00EC2303" w:rsidRPr="000702BF" w:rsidRDefault="00EC2303" w:rsidP="00EC2303">
      <w:pPr>
        <w:pStyle w:val="TH"/>
      </w:pPr>
      <w:r w:rsidRPr="000702BF">
        <w:t>Table A.3.2.1.1-1: PDSCH Reference Channel for FDD (QPSK)</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311"/>
        <w:gridCol w:w="677"/>
        <w:gridCol w:w="1236"/>
        <w:gridCol w:w="1236"/>
        <w:gridCol w:w="1236"/>
        <w:gridCol w:w="1397"/>
        <w:gridCol w:w="1259"/>
      </w:tblGrid>
      <w:tr w:rsidR="00EC2303" w:rsidRPr="000702BF" w14:paraId="3244A7F4" w14:textId="77777777" w:rsidTr="008D0E0E">
        <w:trPr>
          <w:jc w:val="center"/>
        </w:trPr>
        <w:tc>
          <w:tcPr>
            <w:tcW w:w="1235" w:type="pct"/>
            <w:shd w:val="clear" w:color="auto" w:fill="auto"/>
            <w:vAlign w:val="center"/>
          </w:tcPr>
          <w:p w14:paraId="314E080C" w14:textId="77777777" w:rsidR="00EC2303" w:rsidRPr="000702BF" w:rsidRDefault="00EC2303" w:rsidP="00AE3F12">
            <w:pPr>
              <w:pStyle w:val="TAH"/>
            </w:pPr>
            <w:r w:rsidRPr="000702BF">
              <w:t>Parameter</w:t>
            </w:r>
          </w:p>
        </w:tc>
        <w:tc>
          <w:tcPr>
            <w:tcW w:w="362" w:type="pct"/>
            <w:shd w:val="clear" w:color="auto" w:fill="auto"/>
            <w:vAlign w:val="center"/>
          </w:tcPr>
          <w:p w14:paraId="1997783F" w14:textId="77777777" w:rsidR="00EC2303" w:rsidRPr="000702BF" w:rsidRDefault="00EC2303" w:rsidP="00AE3F12">
            <w:pPr>
              <w:pStyle w:val="TAH"/>
            </w:pPr>
            <w:r w:rsidRPr="000702BF">
              <w:t>Unit</w:t>
            </w:r>
          </w:p>
        </w:tc>
        <w:tc>
          <w:tcPr>
            <w:tcW w:w="3403" w:type="pct"/>
            <w:gridSpan w:val="5"/>
            <w:shd w:val="clear" w:color="auto" w:fill="auto"/>
            <w:vAlign w:val="center"/>
          </w:tcPr>
          <w:p w14:paraId="62ECD217" w14:textId="77777777" w:rsidR="00EC2303" w:rsidRPr="000702BF" w:rsidRDefault="00EC2303" w:rsidP="00AE3F12">
            <w:pPr>
              <w:pStyle w:val="TAH"/>
            </w:pPr>
            <w:r w:rsidRPr="000702BF">
              <w:t>Value</w:t>
            </w:r>
          </w:p>
        </w:tc>
      </w:tr>
      <w:tr w:rsidR="00EC2303" w:rsidRPr="000702BF" w14:paraId="2B9091D9" w14:textId="77777777" w:rsidTr="008D0E0E">
        <w:trPr>
          <w:jc w:val="center"/>
        </w:trPr>
        <w:tc>
          <w:tcPr>
            <w:tcW w:w="1235" w:type="pct"/>
            <w:vAlign w:val="center"/>
          </w:tcPr>
          <w:p w14:paraId="0EEC0F30" w14:textId="7C67017C" w:rsidR="00EC2303" w:rsidRPr="000702BF" w:rsidRDefault="00EC2303" w:rsidP="00AE3F12">
            <w:pPr>
              <w:pStyle w:val="TAL"/>
            </w:pPr>
            <w:r w:rsidRPr="000702BF">
              <w:t>Reference</w:t>
            </w:r>
            <w:r w:rsidR="008D0E0E" w:rsidRPr="000702BF">
              <w:t xml:space="preserve"> </w:t>
            </w:r>
            <w:r w:rsidRPr="000702BF">
              <w:t>channel</w:t>
            </w:r>
          </w:p>
        </w:tc>
        <w:tc>
          <w:tcPr>
            <w:tcW w:w="362" w:type="pct"/>
            <w:vAlign w:val="center"/>
          </w:tcPr>
          <w:p w14:paraId="110F6C39" w14:textId="77777777" w:rsidR="00EC2303" w:rsidRPr="000702BF" w:rsidRDefault="00EC2303" w:rsidP="00AE3F12">
            <w:pPr>
              <w:pStyle w:val="TAC"/>
              <w:rPr>
                <w:szCs w:val="18"/>
              </w:rPr>
            </w:pPr>
          </w:p>
        </w:tc>
        <w:tc>
          <w:tcPr>
            <w:tcW w:w="661" w:type="pct"/>
            <w:vAlign w:val="center"/>
          </w:tcPr>
          <w:p w14:paraId="17B77AA3" w14:textId="19C69B8E" w:rsidR="00EC2303" w:rsidRPr="000702BF" w:rsidRDefault="00EC2303" w:rsidP="00AE3F12">
            <w:pPr>
              <w:pStyle w:val="TAC"/>
              <w:rPr>
                <w:szCs w:val="18"/>
              </w:rPr>
            </w:pPr>
            <w:r w:rsidRPr="000702BF">
              <w:rPr>
                <w:szCs w:val="18"/>
              </w:rPr>
              <w:t>R.PDSCH.1-1.1</w:t>
            </w:r>
            <w:r w:rsidR="008D0E0E" w:rsidRPr="000702BF">
              <w:rPr>
                <w:szCs w:val="18"/>
              </w:rPr>
              <w:t xml:space="preserve"> </w:t>
            </w:r>
            <w:r w:rsidRPr="000702BF">
              <w:rPr>
                <w:szCs w:val="18"/>
              </w:rPr>
              <w:t>FDD</w:t>
            </w:r>
          </w:p>
        </w:tc>
        <w:tc>
          <w:tcPr>
            <w:tcW w:w="661" w:type="pct"/>
            <w:vAlign w:val="center"/>
          </w:tcPr>
          <w:p w14:paraId="74E86DF8" w14:textId="77777777" w:rsidR="00EC2303" w:rsidRPr="000702BF" w:rsidRDefault="00EC2303" w:rsidP="00AE3F12">
            <w:pPr>
              <w:pStyle w:val="TAC"/>
            </w:pPr>
          </w:p>
        </w:tc>
        <w:tc>
          <w:tcPr>
            <w:tcW w:w="661" w:type="pct"/>
            <w:vAlign w:val="center"/>
          </w:tcPr>
          <w:p w14:paraId="13CFAA20" w14:textId="77777777" w:rsidR="00EC2303" w:rsidRPr="000702BF" w:rsidRDefault="00EC2303" w:rsidP="00AE3F12">
            <w:pPr>
              <w:pStyle w:val="TAC"/>
            </w:pPr>
          </w:p>
        </w:tc>
        <w:tc>
          <w:tcPr>
            <w:tcW w:w="747" w:type="pct"/>
            <w:vAlign w:val="center"/>
          </w:tcPr>
          <w:p w14:paraId="20BE37D0" w14:textId="77777777" w:rsidR="00EC2303" w:rsidRPr="000702BF" w:rsidRDefault="00EC2303" w:rsidP="00AE3F12">
            <w:pPr>
              <w:pStyle w:val="TAC"/>
            </w:pPr>
          </w:p>
        </w:tc>
        <w:tc>
          <w:tcPr>
            <w:tcW w:w="672" w:type="pct"/>
            <w:vAlign w:val="center"/>
          </w:tcPr>
          <w:p w14:paraId="3C6FE427" w14:textId="77777777" w:rsidR="00EC2303" w:rsidRPr="000702BF" w:rsidRDefault="00EC2303" w:rsidP="00AE3F12">
            <w:pPr>
              <w:pStyle w:val="TAC"/>
            </w:pPr>
          </w:p>
        </w:tc>
      </w:tr>
      <w:tr w:rsidR="00EC2303" w:rsidRPr="000702BF" w14:paraId="23088FBE" w14:textId="77777777" w:rsidTr="008D0E0E">
        <w:trPr>
          <w:jc w:val="center"/>
        </w:trPr>
        <w:tc>
          <w:tcPr>
            <w:tcW w:w="1235" w:type="pct"/>
            <w:vAlign w:val="center"/>
          </w:tcPr>
          <w:p w14:paraId="6437F7F7" w14:textId="03E2BB2B" w:rsidR="00EC2303" w:rsidRPr="000702BF" w:rsidRDefault="00EC2303" w:rsidP="00AE3F12">
            <w:pPr>
              <w:pStyle w:val="TAL"/>
            </w:pPr>
            <w:r w:rsidRPr="000702BF">
              <w:t>Channel</w:t>
            </w:r>
            <w:r w:rsidR="008D0E0E" w:rsidRPr="000702BF">
              <w:t xml:space="preserve"> </w:t>
            </w:r>
            <w:r w:rsidRPr="000702BF">
              <w:t>bandwidth</w:t>
            </w:r>
          </w:p>
        </w:tc>
        <w:tc>
          <w:tcPr>
            <w:tcW w:w="362" w:type="pct"/>
            <w:vAlign w:val="center"/>
          </w:tcPr>
          <w:p w14:paraId="5230992B" w14:textId="77777777" w:rsidR="00EC2303" w:rsidRPr="000702BF" w:rsidRDefault="00EC2303" w:rsidP="00AE3F12">
            <w:pPr>
              <w:pStyle w:val="TAC"/>
              <w:rPr>
                <w:rFonts w:cs="Arial"/>
                <w:szCs w:val="18"/>
              </w:rPr>
            </w:pPr>
            <w:r w:rsidRPr="000702BF">
              <w:rPr>
                <w:rFonts w:cs="Arial"/>
                <w:szCs w:val="18"/>
              </w:rPr>
              <w:t>MHz</w:t>
            </w:r>
          </w:p>
        </w:tc>
        <w:tc>
          <w:tcPr>
            <w:tcW w:w="661" w:type="pct"/>
            <w:vAlign w:val="center"/>
          </w:tcPr>
          <w:p w14:paraId="2D70E9AE" w14:textId="77777777" w:rsidR="00EC2303" w:rsidRPr="000702BF" w:rsidRDefault="00EC2303" w:rsidP="00AE3F12">
            <w:pPr>
              <w:pStyle w:val="TAC"/>
              <w:rPr>
                <w:rFonts w:cs="Arial"/>
                <w:szCs w:val="18"/>
              </w:rPr>
            </w:pPr>
            <w:r w:rsidRPr="000702BF">
              <w:rPr>
                <w:rFonts w:cs="Arial"/>
                <w:szCs w:val="18"/>
              </w:rPr>
              <w:t>10</w:t>
            </w:r>
          </w:p>
        </w:tc>
        <w:tc>
          <w:tcPr>
            <w:tcW w:w="661" w:type="pct"/>
            <w:vAlign w:val="center"/>
          </w:tcPr>
          <w:p w14:paraId="5FC170A1" w14:textId="77777777" w:rsidR="00EC2303" w:rsidRPr="000702BF" w:rsidRDefault="00EC2303" w:rsidP="00AE3F12">
            <w:pPr>
              <w:pStyle w:val="TAC"/>
              <w:rPr>
                <w:rFonts w:cs="Arial"/>
              </w:rPr>
            </w:pPr>
          </w:p>
        </w:tc>
        <w:tc>
          <w:tcPr>
            <w:tcW w:w="661" w:type="pct"/>
            <w:vAlign w:val="center"/>
          </w:tcPr>
          <w:p w14:paraId="1B0AC814" w14:textId="77777777" w:rsidR="00EC2303" w:rsidRPr="000702BF" w:rsidRDefault="00EC2303" w:rsidP="00AE3F12">
            <w:pPr>
              <w:pStyle w:val="TAC"/>
              <w:rPr>
                <w:rFonts w:cs="Arial"/>
              </w:rPr>
            </w:pPr>
          </w:p>
        </w:tc>
        <w:tc>
          <w:tcPr>
            <w:tcW w:w="747" w:type="pct"/>
            <w:vAlign w:val="center"/>
          </w:tcPr>
          <w:p w14:paraId="07AA56D9" w14:textId="77777777" w:rsidR="00EC2303" w:rsidRPr="000702BF" w:rsidRDefault="00EC2303" w:rsidP="00AE3F12">
            <w:pPr>
              <w:pStyle w:val="TAC"/>
              <w:rPr>
                <w:rFonts w:cs="Arial"/>
              </w:rPr>
            </w:pPr>
          </w:p>
        </w:tc>
        <w:tc>
          <w:tcPr>
            <w:tcW w:w="672" w:type="pct"/>
          </w:tcPr>
          <w:p w14:paraId="2CD2836C" w14:textId="77777777" w:rsidR="00EC2303" w:rsidRPr="000702BF" w:rsidRDefault="00EC2303" w:rsidP="00AE3F12">
            <w:pPr>
              <w:pStyle w:val="TAC"/>
              <w:rPr>
                <w:rFonts w:cs="Arial"/>
              </w:rPr>
            </w:pPr>
          </w:p>
        </w:tc>
      </w:tr>
      <w:tr w:rsidR="00EC2303" w:rsidRPr="000702BF" w14:paraId="7206C872" w14:textId="77777777" w:rsidTr="008D0E0E">
        <w:trPr>
          <w:jc w:val="center"/>
        </w:trPr>
        <w:tc>
          <w:tcPr>
            <w:tcW w:w="1235" w:type="pct"/>
            <w:vAlign w:val="center"/>
          </w:tcPr>
          <w:p w14:paraId="1A7F26C5" w14:textId="40CFFB26" w:rsidR="00EC2303" w:rsidRPr="000702BF" w:rsidRDefault="00EC2303" w:rsidP="00AE3F12">
            <w:pPr>
              <w:pStyle w:val="TAL"/>
              <w:rPr>
                <w:rFonts w:cs="Arial"/>
              </w:rPr>
            </w:pPr>
            <w:r w:rsidRPr="000702BF">
              <w:rPr>
                <w:rFonts w:cs="Arial"/>
              </w:rPr>
              <w:t>Subcarrier</w:t>
            </w:r>
            <w:r w:rsidR="008D0E0E" w:rsidRPr="000702BF">
              <w:rPr>
                <w:rFonts w:cs="Arial"/>
              </w:rPr>
              <w:t xml:space="preserve"> </w:t>
            </w:r>
            <w:r w:rsidRPr="000702BF">
              <w:rPr>
                <w:rFonts w:cs="Arial"/>
              </w:rPr>
              <w:t>spacing</w:t>
            </w:r>
          </w:p>
        </w:tc>
        <w:tc>
          <w:tcPr>
            <w:tcW w:w="362" w:type="pct"/>
            <w:vAlign w:val="center"/>
          </w:tcPr>
          <w:p w14:paraId="1AFF16A1" w14:textId="77777777" w:rsidR="00EC2303" w:rsidRPr="000702BF" w:rsidRDefault="00EC2303" w:rsidP="00AE3F12">
            <w:pPr>
              <w:pStyle w:val="TAC"/>
              <w:rPr>
                <w:rFonts w:cs="Arial"/>
                <w:szCs w:val="18"/>
              </w:rPr>
            </w:pPr>
            <w:r w:rsidRPr="000702BF">
              <w:rPr>
                <w:rFonts w:cs="Arial"/>
                <w:szCs w:val="18"/>
              </w:rPr>
              <w:t>kHz</w:t>
            </w:r>
          </w:p>
        </w:tc>
        <w:tc>
          <w:tcPr>
            <w:tcW w:w="661" w:type="pct"/>
            <w:vAlign w:val="center"/>
          </w:tcPr>
          <w:p w14:paraId="4713E7C5" w14:textId="77777777" w:rsidR="00EC2303" w:rsidRPr="000702BF" w:rsidRDefault="00EC2303" w:rsidP="00AE3F12">
            <w:pPr>
              <w:pStyle w:val="TAC"/>
              <w:rPr>
                <w:rFonts w:cs="Arial"/>
                <w:szCs w:val="18"/>
              </w:rPr>
            </w:pPr>
            <w:r w:rsidRPr="000702BF">
              <w:rPr>
                <w:rFonts w:cs="Arial"/>
                <w:szCs w:val="18"/>
              </w:rPr>
              <w:t>15</w:t>
            </w:r>
          </w:p>
        </w:tc>
        <w:tc>
          <w:tcPr>
            <w:tcW w:w="661" w:type="pct"/>
            <w:vAlign w:val="center"/>
          </w:tcPr>
          <w:p w14:paraId="61AF3CC4" w14:textId="77777777" w:rsidR="00EC2303" w:rsidRPr="000702BF" w:rsidRDefault="00EC2303" w:rsidP="00AE3F12">
            <w:pPr>
              <w:pStyle w:val="TAC"/>
              <w:rPr>
                <w:rFonts w:cs="Arial"/>
              </w:rPr>
            </w:pPr>
          </w:p>
        </w:tc>
        <w:tc>
          <w:tcPr>
            <w:tcW w:w="661" w:type="pct"/>
            <w:vAlign w:val="center"/>
          </w:tcPr>
          <w:p w14:paraId="1ABB20FE" w14:textId="77777777" w:rsidR="00EC2303" w:rsidRPr="000702BF" w:rsidRDefault="00EC2303" w:rsidP="00AE3F12">
            <w:pPr>
              <w:pStyle w:val="TAC"/>
              <w:rPr>
                <w:rFonts w:cs="Arial"/>
              </w:rPr>
            </w:pPr>
          </w:p>
        </w:tc>
        <w:tc>
          <w:tcPr>
            <w:tcW w:w="747" w:type="pct"/>
            <w:vAlign w:val="center"/>
          </w:tcPr>
          <w:p w14:paraId="17ED786F" w14:textId="77777777" w:rsidR="00EC2303" w:rsidRPr="000702BF" w:rsidRDefault="00EC2303" w:rsidP="00AE3F12">
            <w:pPr>
              <w:pStyle w:val="TAC"/>
              <w:rPr>
                <w:rFonts w:cs="Arial"/>
              </w:rPr>
            </w:pPr>
          </w:p>
        </w:tc>
        <w:tc>
          <w:tcPr>
            <w:tcW w:w="672" w:type="pct"/>
          </w:tcPr>
          <w:p w14:paraId="0C31EABB" w14:textId="77777777" w:rsidR="00EC2303" w:rsidRPr="000702BF" w:rsidRDefault="00EC2303" w:rsidP="00AE3F12">
            <w:pPr>
              <w:pStyle w:val="TAC"/>
              <w:rPr>
                <w:rFonts w:cs="Arial"/>
              </w:rPr>
            </w:pPr>
          </w:p>
        </w:tc>
      </w:tr>
      <w:tr w:rsidR="00EC2303" w:rsidRPr="000702BF" w14:paraId="4358BA8F" w14:textId="77777777" w:rsidTr="008D0E0E">
        <w:trPr>
          <w:jc w:val="center"/>
        </w:trPr>
        <w:tc>
          <w:tcPr>
            <w:tcW w:w="1235" w:type="pct"/>
            <w:vAlign w:val="center"/>
          </w:tcPr>
          <w:p w14:paraId="0944A651" w14:textId="53D12303"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allocated</w:t>
            </w:r>
            <w:r w:rsidR="008D0E0E" w:rsidRPr="000702BF">
              <w:rPr>
                <w:rFonts w:cs="Arial"/>
              </w:rPr>
              <w:t xml:space="preserve"> </w:t>
            </w:r>
            <w:r w:rsidRPr="000702BF">
              <w:rPr>
                <w:rFonts w:cs="Arial"/>
              </w:rPr>
              <w:t>resource</w:t>
            </w:r>
            <w:r w:rsidR="008D0E0E" w:rsidRPr="000702BF">
              <w:rPr>
                <w:rFonts w:cs="Arial"/>
              </w:rPr>
              <w:t xml:space="preserve"> </w:t>
            </w:r>
            <w:r w:rsidRPr="000702BF">
              <w:rPr>
                <w:rFonts w:cs="Arial"/>
              </w:rPr>
              <w:t>blocks</w:t>
            </w:r>
          </w:p>
        </w:tc>
        <w:tc>
          <w:tcPr>
            <w:tcW w:w="362" w:type="pct"/>
            <w:vAlign w:val="center"/>
          </w:tcPr>
          <w:p w14:paraId="29AD304B" w14:textId="77777777" w:rsidR="00EC2303" w:rsidRPr="000702BF" w:rsidRDefault="00EC2303" w:rsidP="00AE3F12">
            <w:pPr>
              <w:pStyle w:val="TAC"/>
              <w:rPr>
                <w:rFonts w:cs="Arial"/>
                <w:szCs w:val="18"/>
              </w:rPr>
            </w:pPr>
            <w:r w:rsidRPr="000702BF">
              <w:rPr>
                <w:rFonts w:cs="Arial"/>
                <w:szCs w:val="18"/>
              </w:rPr>
              <w:t>PRBs</w:t>
            </w:r>
          </w:p>
        </w:tc>
        <w:tc>
          <w:tcPr>
            <w:tcW w:w="661" w:type="pct"/>
            <w:vAlign w:val="center"/>
          </w:tcPr>
          <w:p w14:paraId="74226FEE" w14:textId="77777777" w:rsidR="00EC2303" w:rsidRPr="000702BF" w:rsidRDefault="00EC2303" w:rsidP="00AE3F12">
            <w:pPr>
              <w:pStyle w:val="TAC"/>
              <w:rPr>
                <w:rFonts w:cs="Arial"/>
                <w:szCs w:val="18"/>
              </w:rPr>
            </w:pPr>
            <w:r w:rsidRPr="000702BF">
              <w:rPr>
                <w:rFonts w:cs="Arial"/>
                <w:szCs w:val="18"/>
              </w:rPr>
              <w:t>52</w:t>
            </w:r>
          </w:p>
        </w:tc>
        <w:tc>
          <w:tcPr>
            <w:tcW w:w="661" w:type="pct"/>
            <w:vAlign w:val="center"/>
          </w:tcPr>
          <w:p w14:paraId="682CF0A0" w14:textId="77777777" w:rsidR="00EC2303" w:rsidRPr="000702BF" w:rsidRDefault="00EC2303" w:rsidP="00AE3F12">
            <w:pPr>
              <w:pStyle w:val="TAC"/>
              <w:rPr>
                <w:rFonts w:cs="Arial"/>
              </w:rPr>
            </w:pPr>
          </w:p>
        </w:tc>
        <w:tc>
          <w:tcPr>
            <w:tcW w:w="661" w:type="pct"/>
            <w:vAlign w:val="center"/>
          </w:tcPr>
          <w:p w14:paraId="1F180B02" w14:textId="77777777" w:rsidR="00EC2303" w:rsidRPr="000702BF" w:rsidRDefault="00EC2303" w:rsidP="00AE3F12">
            <w:pPr>
              <w:pStyle w:val="TAC"/>
              <w:rPr>
                <w:rFonts w:cs="Arial"/>
              </w:rPr>
            </w:pPr>
          </w:p>
        </w:tc>
        <w:tc>
          <w:tcPr>
            <w:tcW w:w="747" w:type="pct"/>
            <w:vAlign w:val="center"/>
          </w:tcPr>
          <w:p w14:paraId="786B203E" w14:textId="77777777" w:rsidR="00EC2303" w:rsidRPr="000702BF" w:rsidRDefault="00EC2303" w:rsidP="00AE3F12">
            <w:pPr>
              <w:pStyle w:val="TAC"/>
              <w:rPr>
                <w:rFonts w:cs="Arial"/>
              </w:rPr>
            </w:pPr>
          </w:p>
        </w:tc>
        <w:tc>
          <w:tcPr>
            <w:tcW w:w="672" w:type="pct"/>
          </w:tcPr>
          <w:p w14:paraId="40C0E688" w14:textId="77777777" w:rsidR="00EC2303" w:rsidRPr="000702BF" w:rsidRDefault="00EC2303" w:rsidP="00AE3F12">
            <w:pPr>
              <w:pStyle w:val="TAC"/>
              <w:rPr>
                <w:rFonts w:cs="Arial"/>
              </w:rPr>
            </w:pPr>
          </w:p>
        </w:tc>
      </w:tr>
      <w:tr w:rsidR="00EC2303" w:rsidRPr="000702BF" w14:paraId="00026075" w14:textId="77777777" w:rsidTr="008D0E0E">
        <w:trPr>
          <w:jc w:val="center"/>
        </w:trPr>
        <w:tc>
          <w:tcPr>
            <w:tcW w:w="1235" w:type="pct"/>
            <w:vAlign w:val="center"/>
          </w:tcPr>
          <w:p w14:paraId="3DF9E0E8" w14:textId="13EEBD8E"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consecutive</w:t>
            </w:r>
            <w:r w:rsidR="008D0E0E" w:rsidRPr="000702BF">
              <w:rPr>
                <w:rFonts w:cs="Arial"/>
              </w:rPr>
              <w:t xml:space="preserve"> </w:t>
            </w:r>
            <w:r w:rsidRPr="000702BF">
              <w:rPr>
                <w:rFonts w:cs="Arial"/>
              </w:rPr>
              <w:t>PDSCH</w:t>
            </w:r>
            <w:r w:rsidR="008D0E0E" w:rsidRPr="000702BF">
              <w:rPr>
                <w:rFonts w:cs="Arial"/>
              </w:rPr>
              <w:t xml:space="preserve"> </w:t>
            </w:r>
            <w:r w:rsidRPr="000702BF">
              <w:rPr>
                <w:rFonts w:cs="Arial"/>
              </w:rPr>
              <w:t>symbols</w:t>
            </w:r>
          </w:p>
        </w:tc>
        <w:tc>
          <w:tcPr>
            <w:tcW w:w="362" w:type="pct"/>
            <w:vAlign w:val="center"/>
          </w:tcPr>
          <w:p w14:paraId="3635FFC5" w14:textId="77777777" w:rsidR="00EC2303" w:rsidRPr="000702BF" w:rsidRDefault="00EC2303" w:rsidP="00AE3F12">
            <w:pPr>
              <w:pStyle w:val="TAC"/>
              <w:rPr>
                <w:rFonts w:cs="Arial"/>
                <w:szCs w:val="18"/>
              </w:rPr>
            </w:pPr>
          </w:p>
        </w:tc>
        <w:tc>
          <w:tcPr>
            <w:tcW w:w="661" w:type="pct"/>
            <w:vAlign w:val="center"/>
          </w:tcPr>
          <w:p w14:paraId="50A1FA16" w14:textId="77777777" w:rsidR="00EC2303" w:rsidRPr="000702BF" w:rsidRDefault="00EC2303" w:rsidP="00AE3F12">
            <w:pPr>
              <w:pStyle w:val="TAC"/>
              <w:rPr>
                <w:rFonts w:cs="Arial"/>
                <w:szCs w:val="18"/>
              </w:rPr>
            </w:pPr>
            <w:r w:rsidRPr="000702BF">
              <w:rPr>
                <w:rFonts w:cs="Arial"/>
                <w:szCs w:val="18"/>
              </w:rPr>
              <w:t>12</w:t>
            </w:r>
          </w:p>
        </w:tc>
        <w:tc>
          <w:tcPr>
            <w:tcW w:w="661" w:type="pct"/>
            <w:vAlign w:val="center"/>
          </w:tcPr>
          <w:p w14:paraId="71040FCE" w14:textId="77777777" w:rsidR="00EC2303" w:rsidRPr="000702BF" w:rsidRDefault="00EC2303" w:rsidP="00AE3F12">
            <w:pPr>
              <w:pStyle w:val="TAC"/>
              <w:rPr>
                <w:rFonts w:cs="Arial"/>
              </w:rPr>
            </w:pPr>
          </w:p>
        </w:tc>
        <w:tc>
          <w:tcPr>
            <w:tcW w:w="661" w:type="pct"/>
            <w:vAlign w:val="center"/>
          </w:tcPr>
          <w:p w14:paraId="43DF4EAB" w14:textId="77777777" w:rsidR="00EC2303" w:rsidRPr="000702BF" w:rsidRDefault="00EC2303" w:rsidP="00AE3F12">
            <w:pPr>
              <w:pStyle w:val="TAC"/>
              <w:rPr>
                <w:rFonts w:cs="Arial"/>
              </w:rPr>
            </w:pPr>
          </w:p>
        </w:tc>
        <w:tc>
          <w:tcPr>
            <w:tcW w:w="747" w:type="pct"/>
            <w:vAlign w:val="center"/>
          </w:tcPr>
          <w:p w14:paraId="68D9C146" w14:textId="77777777" w:rsidR="00EC2303" w:rsidRPr="000702BF" w:rsidRDefault="00EC2303" w:rsidP="00AE3F12">
            <w:pPr>
              <w:pStyle w:val="TAC"/>
              <w:rPr>
                <w:rFonts w:cs="Arial"/>
              </w:rPr>
            </w:pPr>
          </w:p>
        </w:tc>
        <w:tc>
          <w:tcPr>
            <w:tcW w:w="672" w:type="pct"/>
          </w:tcPr>
          <w:p w14:paraId="04D87B64" w14:textId="77777777" w:rsidR="00EC2303" w:rsidRPr="000702BF" w:rsidRDefault="00EC2303" w:rsidP="00AE3F12">
            <w:pPr>
              <w:pStyle w:val="TAC"/>
              <w:rPr>
                <w:rFonts w:cs="Arial"/>
              </w:rPr>
            </w:pPr>
          </w:p>
        </w:tc>
      </w:tr>
      <w:tr w:rsidR="00EC2303" w:rsidRPr="000702BF" w14:paraId="41064D4C" w14:textId="77777777" w:rsidTr="008D0E0E">
        <w:trPr>
          <w:jc w:val="center"/>
        </w:trPr>
        <w:tc>
          <w:tcPr>
            <w:tcW w:w="1235" w:type="pct"/>
            <w:vAlign w:val="center"/>
          </w:tcPr>
          <w:p w14:paraId="763B13A9" w14:textId="7FA6EFA4" w:rsidR="00EC2303" w:rsidRPr="000702BF" w:rsidRDefault="00EC2303" w:rsidP="00AE3F12">
            <w:pPr>
              <w:pStyle w:val="TAL"/>
              <w:rPr>
                <w:rFonts w:cs="Arial"/>
              </w:rPr>
            </w:pPr>
            <w:r w:rsidRPr="000702BF">
              <w:rPr>
                <w:rFonts w:cs="Arial"/>
              </w:rPr>
              <w:t>Allocated</w:t>
            </w:r>
            <w:r w:rsidR="008D0E0E" w:rsidRPr="000702BF">
              <w:rPr>
                <w:rFonts w:cs="Arial"/>
              </w:rPr>
              <w:t xml:space="preserve"> </w:t>
            </w:r>
            <w:r w:rsidRPr="000702BF">
              <w:rPr>
                <w:rFonts w:cs="Arial"/>
              </w:rPr>
              <w:t>slots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2</w:t>
            </w:r>
            <w:r w:rsidR="008D0E0E" w:rsidRPr="000702BF">
              <w:rPr>
                <w:rFonts w:cs="Arial"/>
              </w:rPr>
              <w:t xml:space="preserve"> </w:t>
            </w:r>
            <w:r w:rsidRPr="000702BF">
              <w:rPr>
                <w:rFonts w:cs="Arial"/>
              </w:rPr>
              <w:t>frames</w:t>
            </w:r>
          </w:p>
        </w:tc>
        <w:tc>
          <w:tcPr>
            <w:tcW w:w="362" w:type="pct"/>
            <w:vAlign w:val="center"/>
          </w:tcPr>
          <w:p w14:paraId="536E2C36" w14:textId="77777777" w:rsidR="00EC2303" w:rsidRPr="000702BF" w:rsidRDefault="00EC2303" w:rsidP="00AE3F12">
            <w:pPr>
              <w:pStyle w:val="TAC"/>
              <w:rPr>
                <w:rFonts w:cs="Arial"/>
                <w:szCs w:val="18"/>
              </w:rPr>
            </w:pPr>
            <w:r w:rsidRPr="000702BF">
              <w:rPr>
                <w:rFonts w:cs="Arial"/>
                <w:szCs w:val="18"/>
              </w:rPr>
              <w:t>Slots</w:t>
            </w:r>
          </w:p>
        </w:tc>
        <w:tc>
          <w:tcPr>
            <w:tcW w:w="661" w:type="pct"/>
            <w:vAlign w:val="center"/>
          </w:tcPr>
          <w:p w14:paraId="44A2F7F2" w14:textId="77777777" w:rsidR="00EC2303" w:rsidRPr="000702BF" w:rsidRDefault="00EC2303" w:rsidP="00AE3F12">
            <w:pPr>
              <w:pStyle w:val="TAC"/>
              <w:rPr>
                <w:rFonts w:cs="Arial"/>
                <w:szCs w:val="18"/>
              </w:rPr>
            </w:pPr>
            <w:r w:rsidRPr="000702BF">
              <w:rPr>
                <w:rFonts w:cs="Arial"/>
                <w:szCs w:val="18"/>
              </w:rPr>
              <w:t>19</w:t>
            </w:r>
          </w:p>
        </w:tc>
        <w:tc>
          <w:tcPr>
            <w:tcW w:w="661" w:type="pct"/>
            <w:vAlign w:val="center"/>
          </w:tcPr>
          <w:p w14:paraId="3B0EE112" w14:textId="77777777" w:rsidR="00EC2303" w:rsidRPr="000702BF" w:rsidRDefault="00EC2303" w:rsidP="00AE3F12">
            <w:pPr>
              <w:pStyle w:val="TAC"/>
              <w:rPr>
                <w:rFonts w:cs="Arial"/>
              </w:rPr>
            </w:pPr>
          </w:p>
        </w:tc>
        <w:tc>
          <w:tcPr>
            <w:tcW w:w="661" w:type="pct"/>
            <w:vAlign w:val="center"/>
          </w:tcPr>
          <w:p w14:paraId="44DD476E" w14:textId="77777777" w:rsidR="00EC2303" w:rsidRPr="000702BF" w:rsidRDefault="00EC2303" w:rsidP="00AE3F12">
            <w:pPr>
              <w:pStyle w:val="TAC"/>
              <w:rPr>
                <w:rFonts w:cs="Arial"/>
              </w:rPr>
            </w:pPr>
          </w:p>
        </w:tc>
        <w:tc>
          <w:tcPr>
            <w:tcW w:w="747" w:type="pct"/>
            <w:vAlign w:val="center"/>
          </w:tcPr>
          <w:p w14:paraId="780A2345" w14:textId="77777777" w:rsidR="00EC2303" w:rsidRPr="000702BF" w:rsidRDefault="00EC2303" w:rsidP="00AE3F12">
            <w:pPr>
              <w:pStyle w:val="TAC"/>
              <w:rPr>
                <w:rFonts w:cs="Arial"/>
              </w:rPr>
            </w:pPr>
          </w:p>
        </w:tc>
        <w:tc>
          <w:tcPr>
            <w:tcW w:w="672" w:type="pct"/>
          </w:tcPr>
          <w:p w14:paraId="37F805E1" w14:textId="77777777" w:rsidR="00EC2303" w:rsidRPr="000702BF" w:rsidRDefault="00EC2303" w:rsidP="00AE3F12">
            <w:pPr>
              <w:pStyle w:val="TAC"/>
              <w:rPr>
                <w:rFonts w:cs="Arial"/>
              </w:rPr>
            </w:pPr>
          </w:p>
        </w:tc>
      </w:tr>
      <w:tr w:rsidR="00EC2303" w:rsidRPr="000702BF" w14:paraId="60A0B4EB" w14:textId="77777777" w:rsidTr="008D0E0E">
        <w:trPr>
          <w:jc w:val="center"/>
        </w:trPr>
        <w:tc>
          <w:tcPr>
            <w:tcW w:w="1235" w:type="pct"/>
            <w:vAlign w:val="center"/>
          </w:tcPr>
          <w:p w14:paraId="29D03E2B" w14:textId="539E0A32" w:rsidR="00EC2303" w:rsidRPr="000702BF" w:rsidRDefault="00EC2303" w:rsidP="00AE3F12">
            <w:pPr>
              <w:pStyle w:val="TAL"/>
              <w:rPr>
                <w:rFonts w:cs="Arial"/>
              </w:rPr>
            </w:pPr>
            <w:r w:rsidRPr="000702BF">
              <w:rPr>
                <w:rFonts w:cs="Arial"/>
              </w:rPr>
              <w:t>MCS</w:t>
            </w:r>
            <w:r w:rsidR="008D0E0E" w:rsidRPr="000702BF">
              <w:rPr>
                <w:rFonts w:cs="Arial"/>
              </w:rPr>
              <w:t xml:space="preserve"> </w:t>
            </w:r>
            <w:r w:rsidRPr="000702BF">
              <w:rPr>
                <w:rFonts w:cs="Arial"/>
              </w:rPr>
              <w:t>table</w:t>
            </w:r>
          </w:p>
        </w:tc>
        <w:tc>
          <w:tcPr>
            <w:tcW w:w="362" w:type="pct"/>
            <w:vAlign w:val="center"/>
          </w:tcPr>
          <w:p w14:paraId="34EDBE21" w14:textId="77777777" w:rsidR="00EC2303" w:rsidRPr="000702BF" w:rsidRDefault="00EC2303" w:rsidP="00AE3F12">
            <w:pPr>
              <w:pStyle w:val="TAC"/>
              <w:rPr>
                <w:rFonts w:cs="Arial"/>
                <w:szCs w:val="18"/>
              </w:rPr>
            </w:pPr>
          </w:p>
        </w:tc>
        <w:tc>
          <w:tcPr>
            <w:tcW w:w="661" w:type="pct"/>
            <w:vAlign w:val="center"/>
          </w:tcPr>
          <w:p w14:paraId="1FA3CEE8" w14:textId="77777777" w:rsidR="00EC2303" w:rsidRPr="000702BF" w:rsidRDefault="00EC2303" w:rsidP="00AE3F12">
            <w:pPr>
              <w:pStyle w:val="TAC"/>
              <w:rPr>
                <w:rFonts w:cs="Arial"/>
                <w:szCs w:val="18"/>
              </w:rPr>
            </w:pPr>
            <w:r w:rsidRPr="000702BF">
              <w:rPr>
                <w:rFonts w:cs="Arial"/>
                <w:szCs w:val="18"/>
              </w:rPr>
              <w:t>64QAM</w:t>
            </w:r>
          </w:p>
        </w:tc>
        <w:tc>
          <w:tcPr>
            <w:tcW w:w="661" w:type="pct"/>
            <w:vAlign w:val="center"/>
          </w:tcPr>
          <w:p w14:paraId="6A4568BB" w14:textId="77777777" w:rsidR="00EC2303" w:rsidRPr="000702BF" w:rsidRDefault="00EC2303" w:rsidP="00AE3F12">
            <w:pPr>
              <w:pStyle w:val="TAC"/>
              <w:rPr>
                <w:rFonts w:cs="Arial"/>
              </w:rPr>
            </w:pPr>
          </w:p>
        </w:tc>
        <w:tc>
          <w:tcPr>
            <w:tcW w:w="661" w:type="pct"/>
            <w:vAlign w:val="center"/>
          </w:tcPr>
          <w:p w14:paraId="03CFAE98" w14:textId="77777777" w:rsidR="00EC2303" w:rsidRPr="000702BF" w:rsidRDefault="00EC2303" w:rsidP="00AE3F12">
            <w:pPr>
              <w:pStyle w:val="TAC"/>
              <w:rPr>
                <w:rFonts w:cs="Arial"/>
              </w:rPr>
            </w:pPr>
          </w:p>
        </w:tc>
        <w:tc>
          <w:tcPr>
            <w:tcW w:w="747" w:type="pct"/>
            <w:vAlign w:val="center"/>
          </w:tcPr>
          <w:p w14:paraId="5169BCD5" w14:textId="77777777" w:rsidR="00EC2303" w:rsidRPr="000702BF" w:rsidRDefault="00EC2303" w:rsidP="00AE3F12">
            <w:pPr>
              <w:pStyle w:val="TAC"/>
              <w:rPr>
                <w:rFonts w:cs="Arial"/>
              </w:rPr>
            </w:pPr>
          </w:p>
        </w:tc>
        <w:tc>
          <w:tcPr>
            <w:tcW w:w="672" w:type="pct"/>
          </w:tcPr>
          <w:p w14:paraId="607E1962" w14:textId="77777777" w:rsidR="00EC2303" w:rsidRPr="000702BF" w:rsidRDefault="00EC2303" w:rsidP="00AE3F12">
            <w:pPr>
              <w:pStyle w:val="TAC"/>
              <w:rPr>
                <w:rFonts w:cs="Arial"/>
              </w:rPr>
            </w:pPr>
          </w:p>
        </w:tc>
      </w:tr>
      <w:tr w:rsidR="00EC2303" w:rsidRPr="000702BF" w14:paraId="0D306AAF" w14:textId="77777777" w:rsidTr="008D0E0E">
        <w:trPr>
          <w:jc w:val="center"/>
        </w:trPr>
        <w:tc>
          <w:tcPr>
            <w:tcW w:w="1235" w:type="pct"/>
            <w:vAlign w:val="center"/>
          </w:tcPr>
          <w:p w14:paraId="10497FEE" w14:textId="415D6582" w:rsidR="00EC2303" w:rsidRPr="000702BF" w:rsidRDefault="00EC2303" w:rsidP="00AE3F12">
            <w:pPr>
              <w:pStyle w:val="TAL"/>
              <w:rPr>
                <w:rFonts w:cs="Arial"/>
              </w:rPr>
            </w:pPr>
            <w:r w:rsidRPr="000702BF">
              <w:rPr>
                <w:rFonts w:cs="Arial"/>
              </w:rPr>
              <w:t>MCS</w:t>
            </w:r>
            <w:r w:rsidR="008D0E0E" w:rsidRPr="000702BF">
              <w:rPr>
                <w:rFonts w:cs="Arial"/>
              </w:rPr>
              <w:t xml:space="preserve"> </w:t>
            </w:r>
            <w:r w:rsidRPr="000702BF">
              <w:rPr>
                <w:rFonts w:cs="Arial"/>
              </w:rPr>
              <w:t>index</w:t>
            </w:r>
          </w:p>
        </w:tc>
        <w:tc>
          <w:tcPr>
            <w:tcW w:w="362" w:type="pct"/>
            <w:vAlign w:val="center"/>
          </w:tcPr>
          <w:p w14:paraId="6EBD77CB" w14:textId="77777777" w:rsidR="00EC2303" w:rsidRPr="000702BF" w:rsidRDefault="00EC2303" w:rsidP="00AE3F12">
            <w:pPr>
              <w:pStyle w:val="TAC"/>
              <w:rPr>
                <w:rFonts w:cs="Arial"/>
                <w:szCs w:val="18"/>
              </w:rPr>
            </w:pPr>
          </w:p>
        </w:tc>
        <w:tc>
          <w:tcPr>
            <w:tcW w:w="661" w:type="pct"/>
            <w:vAlign w:val="center"/>
          </w:tcPr>
          <w:p w14:paraId="75A998A2" w14:textId="77777777" w:rsidR="00EC2303" w:rsidRPr="000702BF" w:rsidRDefault="00EC2303" w:rsidP="00AE3F12">
            <w:pPr>
              <w:pStyle w:val="TAC"/>
              <w:rPr>
                <w:rFonts w:cs="Arial"/>
                <w:szCs w:val="18"/>
              </w:rPr>
            </w:pPr>
            <w:r w:rsidRPr="000702BF">
              <w:rPr>
                <w:rFonts w:cs="Arial"/>
                <w:szCs w:val="18"/>
              </w:rPr>
              <w:t>4</w:t>
            </w:r>
          </w:p>
        </w:tc>
        <w:tc>
          <w:tcPr>
            <w:tcW w:w="661" w:type="pct"/>
            <w:vAlign w:val="center"/>
          </w:tcPr>
          <w:p w14:paraId="065182A7" w14:textId="77777777" w:rsidR="00EC2303" w:rsidRPr="000702BF" w:rsidRDefault="00EC2303" w:rsidP="00AE3F12">
            <w:pPr>
              <w:pStyle w:val="TAC"/>
              <w:rPr>
                <w:rFonts w:cs="Arial"/>
              </w:rPr>
            </w:pPr>
          </w:p>
        </w:tc>
        <w:tc>
          <w:tcPr>
            <w:tcW w:w="661" w:type="pct"/>
            <w:vAlign w:val="center"/>
          </w:tcPr>
          <w:p w14:paraId="000E07A1" w14:textId="77777777" w:rsidR="00EC2303" w:rsidRPr="000702BF" w:rsidRDefault="00EC2303" w:rsidP="00AE3F12">
            <w:pPr>
              <w:pStyle w:val="TAC"/>
              <w:rPr>
                <w:rFonts w:cs="Arial"/>
              </w:rPr>
            </w:pPr>
          </w:p>
        </w:tc>
        <w:tc>
          <w:tcPr>
            <w:tcW w:w="747" w:type="pct"/>
            <w:vAlign w:val="center"/>
          </w:tcPr>
          <w:p w14:paraId="35475F7D" w14:textId="77777777" w:rsidR="00EC2303" w:rsidRPr="000702BF" w:rsidRDefault="00EC2303" w:rsidP="00AE3F12">
            <w:pPr>
              <w:pStyle w:val="TAC"/>
              <w:rPr>
                <w:rFonts w:cs="Arial"/>
              </w:rPr>
            </w:pPr>
          </w:p>
        </w:tc>
        <w:tc>
          <w:tcPr>
            <w:tcW w:w="672" w:type="pct"/>
          </w:tcPr>
          <w:p w14:paraId="0E271A80" w14:textId="77777777" w:rsidR="00EC2303" w:rsidRPr="000702BF" w:rsidRDefault="00EC2303" w:rsidP="00AE3F12">
            <w:pPr>
              <w:pStyle w:val="TAC"/>
              <w:rPr>
                <w:rFonts w:cs="Arial"/>
              </w:rPr>
            </w:pPr>
          </w:p>
        </w:tc>
      </w:tr>
      <w:tr w:rsidR="00EC2303" w:rsidRPr="000702BF" w14:paraId="54C958C3" w14:textId="77777777" w:rsidTr="008D0E0E">
        <w:trPr>
          <w:jc w:val="center"/>
        </w:trPr>
        <w:tc>
          <w:tcPr>
            <w:tcW w:w="1235" w:type="pct"/>
            <w:vAlign w:val="center"/>
          </w:tcPr>
          <w:p w14:paraId="1579684F" w14:textId="77777777" w:rsidR="00EC2303" w:rsidRPr="000702BF" w:rsidRDefault="00EC2303" w:rsidP="00AE3F12">
            <w:pPr>
              <w:pStyle w:val="TAL"/>
              <w:rPr>
                <w:rFonts w:cs="Arial"/>
              </w:rPr>
            </w:pPr>
            <w:r w:rsidRPr="000702BF">
              <w:rPr>
                <w:rFonts w:cs="Arial"/>
              </w:rPr>
              <w:t>Modulation</w:t>
            </w:r>
          </w:p>
        </w:tc>
        <w:tc>
          <w:tcPr>
            <w:tcW w:w="362" w:type="pct"/>
            <w:vAlign w:val="center"/>
          </w:tcPr>
          <w:p w14:paraId="6DA36308" w14:textId="77777777" w:rsidR="00EC2303" w:rsidRPr="000702BF" w:rsidRDefault="00EC2303" w:rsidP="00AE3F12">
            <w:pPr>
              <w:pStyle w:val="TAC"/>
              <w:rPr>
                <w:rFonts w:cs="Arial"/>
                <w:szCs w:val="18"/>
              </w:rPr>
            </w:pPr>
          </w:p>
        </w:tc>
        <w:tc>
          <w:tcPr>
            <w:tcW w:w="661" w:type="pct"/>
            <w:vAlign w:val="center"/>
          </w:tcPr>
          <w:p w14:paraId="301B1CEC" w14:textId="77777777" w:rsidR="00EC2303" w:rsidRPr="000702BF" w:rsidRDefault="00EC2303" w:rsidP="00AE3F12">
            <w:pPr>
              <w:pStyle w:val="TAC"/>
              <w:rPr>
                <w:rFonts w:cs="Arial"/>
                <w:szCs w:val="18"/>
              </w:rPr>
            </w:pPr>
            <w:r w:rsidRPr="000702BF">
              <w:rPr>
                <w:rFonts w:cs="Arial"/>
                <w:szCs w:val="18"/>
              </w:rPr>
              <w:t>QPSK</w:t>
            </w:r>
          </w:p>
        </w:tc>
        <w:tc>
          <w:tcPr>
            <w:tcW w:w="661" w:type="pct"/>
            <w:vAlign w:val="center"/>
          </w:tcPr>
          <w:p w14:paraId="1B315CAF" w14:textId="77777777" w:rsidR="00EC2303" w:rsidRPr="000702BF" w:rsidRDefault="00EC2303" w:rsidP="00AE3F12">
            <w:pPr>
              <w:pStyle w:val="TAC"/>
              <w:rPr>
                <w:rFonts w:cs="Arial"/>
              </w:rPr>
            </w:pPr>
          </w:p>
        </w:tc>
        <w:tc>
          <w:tcPr>
            <w:tcW w:w="661" w:type="pct"/>
            <w:vAlign w:val="center"/>
          </w:tcPr>
          <w:p w14:paraId="4FBD5BF9" w14:textId="77777777" w:rsidR="00EC2303" w:rsidRPr="000702BF" w:rsidRDefault="00EC2303" w:rsidP="00AE3F12">
            <w:pPr>
              <w:pStyle w:val="TAC"/>
              <w:rPr>
                <w:rFonts w:cs="Arial"/>
              </w:rPr>
            </w:pPr>
          </w:p>
        </w:tc>
        <w:tc>
          <w:tcPr>
            <w:tcW w:w="747" w:type="pct"/>
            <w:vAlign w:val="center"/>
          </w:tcPr>
          <w:p w14:paraId="2E7E345A" w14:textId="77777777" w:rsidR="00EC2303" w:rsidRPr="000702BF" w:rsidRDefault="00EC2303" w:rsidP="00AE3F12">
            <w:pPr>
              <w:pStyle w:val="TAC"/>
              <w:rPr>
                <w:rFonts w:cs="Arial"/>
              </w:rPr>
            </w:pPr>
          </w:p>
        </w:tc>
        <w:tc>
          <w:tcPr>
            <w:tcW w:w="672" w:type="pct"/>
          </w:tcPr>
          <w:p w14:paraId="3AAB32D1" w14:textId="77777777" w:rsidR="00EC2303" w:rsidRPr="000702BF" w:rsidRDefault="00EC2303" w:rsidP="00AE3F12">
            <w:pPr>
              <w:pStyle w:val="TAC"/>
              <w:rPr>
                <w:rFonts w:cs="Arial"/>
              </w:rPr>
            </w:pPr>
          </w:p>
        </w:tc>
      </w:tr>
      <w:tr w:rsidR="00EC2303" w:rsidRPr="000702BF" w14:paraId="7CAEFC9A" w14:textId="77777777" w:rsidTr="008D0E0E">
        <w:trPr>
          <w:jc w:val="center"/>
        </w:trPr>
        <w:tc>
          <w:tcPr>
            <w:tcW w:w="1235" w:type="pct"/>
            <w:vAlign w:val="center"/>
          </w:tcPr>
          <w:p w14:paraId="4B5F0CB4" w14:textId="1F5699DC" w:rsidR="00EC2303" w:rsidRPr="000702BF" w:rsidRDefault="00EC2303" w:rsidP="00AE3F12">
            <w:pPr>
              <w:pStyle w:val="TAL"/>
              <w:rPr>
                <w:rFonts w:cs="Arial"/>
              </w:rPr>
            </w:pPr>
            <w:r w:rsidRPr="000702BF">
              <w:rPr>
                <w:rFonts w:cs="Arial"/>
              </w:rPr>
              <w:t>Target</w:t>
            </w:r>
            <w:r w:rsidR="008D0E0E" w:rsidRPr="000702BF">
              <w:rPr>
                <w:rFonts w:cs="Arial"/>
              </w:rPr>
              <w:t xml:space="preserve"> </w:t>
            </w:r>
            <w:r w:rsidRPr="000702BF">
              <w:rPr>
                <w:rFonts w:cs="Arial"/>
              </w:rPr>
              <w:t>Coding</w:t>
            </w:r>
            <w:r w:rsidR="008D0E0E" w:rsidRPr="000702BF">
              <w:rPr>
                <w:rFonts w:cs="Arial"/>
              </w:rPr>
              <w:t xml:space="preserve"> </w:t>
            </w:r>
            <w:r w:rsidRPr="000702BF">
              <w:rPr>
                <w:rFonts w:cs="Arial"/>
              </w:rPr>
              <w:t>Rate</w:t>
            </w:r>
          </w:p>
        </w:tc>
        <w:tc>
          <w:tcPr>
            <w:tcW w:w="362" w:type="pct"/>
            <w:vAlign w:val="center"/>
          </w:tcPr>
          <w:p w14:paraId="18772365" w14:textId="77777777" w:rsidR="00EC2303" w:rsidRPr="000702BF" w:rsidRDefault="00EC2303" w:rsidP="00AE3F12">
            <w:pPr>
              <w:pStyle w:val="TAC"/>
              <w:rPr>
                <w:rFonts w:cs="Arial"/>
                <w:szCs w:val="18"/>
              </w:rPr>
            </w:pPr>
          </w:p>
        </w:tc>
        <w:tc>
          <w:tcPr>
            <w:tcW w:w="661" w:type="pct"/>
            <w:vAlign w:val="center"/>
          </w:tcPr>
          <w:p w14:paraId="2D95908A" w14:textId="77777777" w:rsidR="00EC2303" w:rsidRPr="000702BF" w:rsidRDefault="00EC2303" w:rsidP="00AE3F12">
            <w:pPr>
              <w:pStyle w:val="TAC"/>
              <w:rPr>
                <w:rFonts w:cs="Arial"/>
                <w:szCs w:val="18"/>
              </w:rPr>
            </w:pPr>
            <w:r w:rsidRPr="000702BF">
              <w:rPr>
                <w:rFonts w:cs="Arial"/>
                <w:szCs w:val="18"/>
              </w:rPr>
              <w:t>0.30</w:t>
            </w:r>
          </w:p>
        </w:tc>
        <w:tc>
          <w:tcPr>
            <w:tcW w:w="661" w:type="pct"/>
            <w:vAlign w:val="center"/>
          </w:tcPr>
          <w:p w14:paraId="5DD6D679" w14:textId="77777777" w:rsidR="00EC2303" w:rsidRPr="000702BF" w:rsidRDefault="00EC2303" w:rsidP="00AE3F12">
            <w:pPr>
              <w:pStyle w:val="TAC"/>
              <w:rPr>
                <w:rFonts w:cs="Arial"/>
              </w:rPr>
            </w:pPr>
          </w:p>
        </w:tc>
        <w:tc>
          <w:tcPr>
            <w:tcW w:w="661" w:type="pct"/>
            <w:vAlign w:val="center"/>
          </w:tcPr>
          <w:p w14:paraId="15EEBFB8" w14:textId="77777777" w:rsidR="00EC2303" w:rsidRPr="000702BF" w:rsidRDefault="00EC2303" w:rsidP="00AE3F12">
            <w:pPr>
              <w:pStyle w:val="TAC"/>
              <w:rPr>
                <w:rFonts w:cs="Arial"/>
              </w:rPr>
            </w:pPr>
          </w:p>
        </w:tc>
        <w:tc>
          <w:tcPr>
            <w:tcW w:w="747" w:type="pct"/>
            <w:vAlign w:val="center"/>
          </w:tcPr>
          <w:p w14:paraId="033DAE92" w14:textId="77777777" w:rsidR="00EC2303" w:rsidRPr="000702BF" w:rsidRDefault="00EC2303" w:rsidP="00AE3F12">
            <w:pPr>
              <w:pStyle w:val="TAC"/>
              <w:rPr>
                <w:rFonts w:cs="Arial"/>
              </w:rPr>
            </w:pPr>
          </w:p>
        </w:tc>
        <w:tc>
          <w:tcPr>
            <w:tcW w:w="672" w:type="pct"/>
          </w:tcPr>
          <w:p w14:paraId="705EB768" w14:textId="77777777" w:rsidR="00EC2303" w:rsidRPr="000702BF" w:rsidRDefault="00EC2303" w:rsidP="00AE3F12">
            <w:pPr>
              <w:pStyle w:val="TAC"/>
              <w:rPr>
                <w:rFonts w:cs="Arial"/>
              </w:rPr>
            </w:pPr>
          </w:p>
        </w:tc>
      </w:tr>
      <w:tr w:rsidR="00EC2303" w:rsidRPr="000702BF" w14:paraId="72D1BD18" w14:textId="77777777" w:rsidTr="008D0E0E">
        <w:trPr>
          <w:jc w:val="center"/>
        </w:trPr>
        <w:tc>
          <w:tcPr>
            <w:tcW w:w="1235" w:type="pct"/>
            <w:vAlign w:val="center"/>
          </w:tcPr>
          <w:p w14:paraId="601D9F66" w14:textId="40A90D1E"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MIMO</w:t>
            </w:r>
            <w:r w:rsidR="008D0E0E" w:rsidRPr="000702BF">
              <w:rPr>
                <w:rFonts w:cs="Arial"/>
              </w:rPr>
              <w:t xml:space="preserve"> </w:t>
            </w:r>
            <w:r w:rsidRPr="000702BF">
              <w:rPr>
                <w:rFonts w:cs="Arial"/>
              </w:rPr>
              <w:t>layers</w:t>
            </w:r>
          </w:p>
        </w:tc>
        <w:tc>
          <w:tcPr>
            <w:tcW w:w="362" w:type="pct"/>
            <w:vAlign w:val="center"/>
          </w:tcPr>
          <w:p w14:paraId="6B78E4D8" w14:textId="77777777" w:rsidR="00EC2303" w:rsidRPr="000702BF" w:rsidRDefault="00EC2303" w:rsidP="00AE3F12">
            <w:pPr>
              <w:pStyle w:val="TAC"/>
              <w:rPr>
                <w:rFonts w:cs="Arial"/>
                <w:szCs w:val="18"/>
              </w:rPr>
            </w:pPr>
          </w:p>
        </w:tc>
        <w:tc>
          <w:tcPr>
            <w:tcW w:w="661" w:type="pct"/>
            <w:vAlign w:val="center"/>
          </w:tcPr>
          <w:p w14:paraId="17F015AD" w14:textId="77777777" w:rsidR="00EC2303" w:rsidRPr="000702BF" w:rsidRDefault="00EC2303" w:rsidP="00AE3F12">
            <w:pPr>
              <w:pStyle w:val="TAC"/>
              <w:rPr>
                <w:rFonts w:cs="Arial"/>
                <w:szCs w:val="18"/>
              </w:rPr>
            </w:pPr>
            <w:r w:rsidRPr="000702BF">
              <w:rPr>
                <w:rFonts w:cs="Arial"/>
                <w:szCs w:val="18"/>
              </w:rPr>
              <w:t>1</w:t>
            </w:r>
          </w:p>
        </w:tc>
        <w:tc>
          <w:tcPr>
            <w:tcW w:w="661" w:type="pct"/>
            <w:vAlign w:val="center"/>
          </w:tcPr>
          <w:p w14:paraId="707C5434" w14:textId="77777777" w:rsidR="00EC2303" w:rsidRPr="000702BF" w:rsidRDefault="00EC2303" w:rsidP="00AE3F12">
            <w:pPr>
              <w:pStyle w:val="TAC"/>
              <w:rPr>
                <w:rFonts w:cs="Arial"/>
              </w:rPr>
            </w:pPr>
          </w:p>
        </w:tc>
        <w:tc>
          <w:tcPr>
            <w:tcW w:w="661" w:type="pct"/>
            <w:vAlign w:val="center"/>
          </w:tcPr>
          <w:p w14:paraId="6CB73E3B" w14:textId="77777777" w:rsidR="00EC2303" w:rsidRPr="000702BF" w:rsidRDefault="00EC2303" w:rsidP="00AE3F12">
            <w:pPr>
              <w:pStyle w:val="TAC"/>
              <w:rPr>
                <w:rFonts w:cs="Arial"/>
              </w:rPr>
            </w:pPr>
          </w:p>
        </w:tc>
        <w:tc>
          <w:tcPr>
            <w:tcW w:w="747" w:type="pct"/>
            <w:vAlign w:val="center"/>
          </w:tcPr>
          <w:p w14:paraId="4CDB5AA3" w14:textId="77777777" w:rsidR="00EC2303" w:rsidRPr="000702BF" w:rsidRDefault="00EC2303" w:rsidP="00AE3F12">
            <w:pPr>
              <w:pStyle w:val="TAC"/>
              <w:rPr>
                <w:rFonts w:cs="Arial"/>
              </w:rPr>
            </w:pPr>
          </w:p>
        </w:tc>
        <w:tc>
          <w:tcPr>
            <w:tcW w:w="672" w:type="pct"/>
          </w:tcPr>
          <w:p w14:paraId="16310D23" w14:textId="77777777" w:rsidR="00EC2303" w:rsidRPr="000702BF" w:rsidRDefault="00EC2303" w:rsidP="00AE3F12">
            <w:pPr>
              <w:pStyle w:val="TAC"/>
              <w:rPr>
                <w:rFonts w:cs="Arial"/>
              </w:rPr>
            </w:pPr>
          </w:p>
        </w:tc>
      </w:tr>
      <w:tr w:rsidR="00EC2303" w:rsidRPr="000702BF" w14:paraId="6FE09CBE" w14:textId="77777777" w:rsidTr="008D0E0E">
        <w:trPr>
          <w:jc w:val="center"/>
        </w:trPr>
        <w:tc>
          <w:tcPr>
            <w:tcW w:w="1235" w:type="pct"/>
            <w:vAlign w:val="center"/>
          </w:tcPr>
          <w:p w14:paraId="73504990" w14:textId="046F7649"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DMRS</w:t>
            </w:r>
            <w:r w:rsidR="008D0E0E" w:rsidRPr="000702BF">
              <w:rPr>
                <w:rFonts w:cs="Arial"/>
              </w:rPr>
              <w:t xml:space="preserve"> </w:t>
            </w:r>
            <w:r w:rsidRPr="000702BF">
              <w:rPr>
                <w:rFonts w:cs="Arial" w:hint="eastAsia"/>
              </w:rPr>
              <w:t>REs</w:t>
            </w:r>
          </w:p>
        </w:tc>
        <w:tc>
          <w:tcPr>
            <w:tcW w:w="362" w:type="pct"/>
            <w:vAlign w:val="center"/>
          </w:tcPr>
          <w:p w14:paraId="6A22FF4A" w14:textId="77777777" w:rsidR="00EC2303" w:rsidRPr="000702BF" w:rsidRDefault="00EC2303" w:rsidP="00AE3F12">
            <w:pPr>
              <w:pStyle w:val="TAC"/>
              <w:rPr>
                <w:rFonts w:cs="Arial"/>
                <w:szCs w:val="18"/>
              </w:rPr>
            </w:pPr>
          </w:p>
        </w:tc>
        <w:tc>
          <w:tcPr>
            <w:tcW w:w="661" w:type="pct"/>
            <w:vAlign w:val="center"/>
          </w:tcPr>
          <w:p w14:paraId="5BA89BF6" w14:textId="77777777" w:rsidR="00EC2303" w:rsidRPr="000702BF" w:rsidRDefault="00EC2303" w:rsidP="00AE3F12">
            <w:pPr>
              <w:pStyle w:val="TAC"/>
              <w:rPr>
                <w:rFonts w:cs="Arial"/>
                <w:szCs w:val="18"/>
              </w:rPr>
            </w:pPr>
            <w:r w:rsidRPr="000702BF">
              <w:rPr>
                <w:rFonts w:cs="Arial"/>
                <w:szCs w:val="18"/>
              </w:rPr>
              <w:t>18</w:t>
            </w:r>
          </w:p>
        </w:tc>
        <w:tc>
          <w:tcPr>
            <w:tcW w:w="661" w:type="pct"/>
            <w:vAlign w:val="center"/>
          </w:tcPr>
          <w:p w14:paraId="6E7423A7" w14:textId="77777777" w:rsidR="00EC2303" w:rsidRPr="000702BF" w:rsidRDefault="00EC2303" w:rsidP="00AE3F12">
            <w:pPr>
              <w:pStyle w:val="TAC"/>
              <w:rPr>
                <w:rFonts w:cs="Arial"/>
              </w:rPr>
            </w:pPr>
          </w:p>
        </w:tc>
        <w:tc>
          <w:tcPr>
            <w:tcW w:w="661" w:type="pct"/>
            <w:vAlign w:val="center"/>
          </w:tcPr>
          <w:p w14:paraId="78889E19" w14:textId="77777777" w:rsidR="00EC2303" w:rsidRPr="000702BF" w:rsidRDefault="00EC2303" w:rsidP="00AE3F12">
            <w:pPr>
              <w:pStyle w:val="TAC"/>
              <w:rPr>
                <w:rFonts w:cs="Arial"/>
              </w:rPr>
            </w:pPr>
          </w:p>
        </w:tc>
        <w:tc>
          <w:tcPr>
            <w:tcW w:w="747" w:type="pct"/>
            <w:vAlign w:val="center"/>
          </w:tcPr>
          <w:p w14:paraId="2C261C98" w14:textId="77777777" w:rsidR="00EC2303" w:rsidRPr="000702BF" w:rsidRDefault="00EC2303" w:rsidP="00AE3F12">
            <w:pPr>
              <w:pStyle w:val="TAC"/>
              <w:rPr>
                <w:rFonts w:cs="Arial"/>
              </w:rPr>
            </w:pPr>
          </w:p>
        </w:tc>
        <w:tc>
          <w:tcPr>
            <w:tcW w:w="672" w:type="pct"/>
          </w:tcPr>
          <w:p w14:paraId="4D23C245" w14:textId="77777777" w:rsidR="00EC2303" w:rsidRPr="000702BF" w:rsidRDefault="00EC2303" w:rsidP="00AE3F12">
            <w:pPr>
              <w:pStyle w:val="TAC"/>
              <w:rPr>
                <w:rFonts w:cs="Arial"/>
              </w:rPr>
            </w:pPr>
          </w:p>
        </w:tc>
      </w:tr>
      <w:tr w:rsidR="00EC2303" w:rsidRPr="000702BF" w14:paraId="383DECA1" w14:textId="77777777" w:rsidTr="008D0E0E">
        <w:trPr>
          <w:jc w:val="center"/>
        </w:trPr>
        <w:tc>
          <w:tcPr>
            <w:tcW w:w="1235" w:type="pct"/>
            <w:vAlign w:val="center"/>
          </w:tcPr>
          <w:p w14:paraId="16EA1066" w14:textId="257C4CC4" w:rsidR="00EC2303" w:rsidRPr="000702BF" w:rsidRDefault="00EC2303" w:rsidP="00AE3F12">
            <w:pPr>
              <w:pStyle w:val="TAL"/>
              <w:rPr>
                <w:rFonts w:cs="Arial"/>
              </w:rPr>
            </w:pPr>
            <w:r w:rsidRPr="000702BF">
              <w:rPr>
                <w:rFonts w:cs="Arial"/>
              </w:rPr>
              <w:t>Overhead</w:t>
            </w:r>
            <w:r w:rsidR="008D0E0E" w:rsidRPr="000702BF">
              <w:rPr>
                <w:rFonts w:cs="Arial"/>
              </w:rPr>
              <w:t xml:space="preserve"> </w:t>
            </w:r>
            <w:r w:rsidRPr="000702BF">
              <w:rPr>
                <w:rFonts w:cs="Arial"/>
              </w:rPr>
              <w:t>for</w:t>
            </w:r>
            <w:r w:rsidR="008D0E0E" w:rsidRPr="000702BF">
              <w:rPr>
                <w:rFonts w:cs="Arial"/>
              </w:rPr>
              <w:t xml:space="preserve"> </w:t>
            </w:r>
            <w:r w:rsidRPr="000702BF">
              <w:rPr>
                <w:rFonts w:cs="Arial"/>
              </w:rPr>
              <w:t>TBS</w:t>
            </w:r>
            <w:r w:rsidR="008D0E0E" w:rsidRPr="000702BF">
              <w:rPr>
                <w:rFonts w:cs="Arial"/>
              </w:rPr>
              <w:t xml:space="preserve"> </w:t>
            </w:r>
            <w:r w:rsidRPr="000702BF">
              <w:rPr>
                <w:rFonts w:cs="Arial"/>
              </w:rPr>
              <w:t>determination</w:t>
            </w:r>
          </w:p>
        </w:tc>
        <w:tc>
          <w:tcPr>
            <w:tcW w:w="362" w:type="pct"/>
            <w:vAlign w:val="center"/>
          </w:tcPr>
          <w:p w14:paraId="2C83D7C5" w14:textId="77777777" w:rsidR="00EC2303" w:rsidRPr="000702BF" w:rsidRDefault="00EC2303" w:rsidP="00AE3F12">
            <w:pPr>
              <w:pStyle w:val="TAC"/>
              <w:rPr>
                <w:rFonts w:cs="Arial"/>
                <w:szCs w:val="18"/>
              </w:rPr>
            </w:pPr>
          </w:p>
        </w:tc>
        <w:tc>
          <w:tcPr>
            <w:tcW w:w="661" w:type="pct"/>
            <w:vAlign w:val="center"/>
          </w:tcPr>
          <w:p w14:paraId="58F97BAE" w14:textId="77777777" w:rsidR="00EC2303" w:rsidRPr="000702BF" w:rsidRDefault="00EC2303" w:rsidP="00AE3F12">
            <w:pPr>
              <w:pStyle w:val="TAC"/>
              <w:rPr>
                <w:rFonts w:cs="Arial"/>
                <w:szCs w:val="18"/>
              </w:rPr>
            </w:pPr>
            <w:r w:rsidRPr="000702BF">
              <w:rPr>
                <w:rFonts w:cs="Arial"/>
                <w:szCs w:val="18"/>
              </w:rPr>
              <w:t>0</w:t>
            </w:r>
          </w:p>
        </w:tc>
        <w:tc>
          <w:tcPr>
            <w:tcW w:w="661" w:type="pct"/>
            <w:vAlign w:val="center"/>
          </w:tcPr>
          <w:p w14:paraId="760A9740" w14:textId="77777777" w:rsidR="00EC2303" w:rsidRPr="000702BF" w:rsidRDefault="00EC2303" w:rsidP="00AE3F12">
            <w:pPr>
              <w:pStyle w:val="TAC"/>
              <w:rPr>
                <w:rFonts w:cs="Arial"/>
              </w:rPr>
            </w:pPr>
          </w:p>
        </w:tc>
        <w:tc>
          <w:tcPr>
            <w:tcW w:w="661" w:type="pct"/>
            <w:vAlign w:val="center"/>
          </w:tcPr>
          <w:p w14:paraId="0F5978AD" w14:textId="77777777" w:rsidR="00EC2303" w:rsidRPr="000702BF" w:rsidRDefault="00EC2303" w:rsidP="00AE3F12">
            <w:pPr>
              <w:pStyle w:val="TAC"/>
              <w:rPr>
                <w:rFonts w:cs="Arial"/>
              </w:rPr>
            </w:pPr>
          </w:p>
        </w:tc>
        <w:tc>
          <w:tcPr>
            <w:tcW w:w="747" w:type="pct"/>
            <w:vAlign w:val="center"/>
          </w:tcPr>
          <w:p w14:paraId="7677333A" w14:textId="77777777" w:rsidR="00EC2303" w:rsidRPr="000702BF" w:rsidRDefault="00EC2303" w:rsidP="00AE3F12">
            <w:pPr>
              <w:pStyle w:val="TAC"/>
              <w:rPr>
                <w:rFonts w:cs="Arial"/>
              </w:rPr>
            </w:pPr>
          </w:p>
        </w:tc>
        <w:tc>
          <w:tcPr>
            <w:tcW w:w="672" w:type="pct"/>
          </w:tcPr>
          <w:p w14:paraId="55F5229E" w14:textId="77777777" w:rsidR="00EC2303" w:rsidRPr="000702BF" w:rsidRDefault="00EC2303" w:rsidP="00AE3F12">
            <w:pPr>
              <w:pStyle w:val="TAC"/>
              <w:rPr>
                <w:rFonts w:cs="Arial"/>
              </w:rPr>
            </w:pPr>
          </w:p>
        </w:tc>
      </w:tr>
      <w:tr w:rsidR="00EC2303" w:rsidRPr="000702BF" w14:paraId="2B6134EE" w14:textId="77777777" w:rsidTr="008D0E0E">
        <w:trPr>
          <w:jc w:val="center"/>
        </w:trPr>
        <w:tc>
          <w:tcPr>
            <w:tcW w:w="1235" w:type="pct"/>
            <w:vAlign w:val="center"/>
          </w:tcPr>
          <w:p w14:paraId="3AAB9F2D" w14:textId="75B3841C" w:rsidR="00EC2303" w:rsidRPr="000702BF" w:rsidRDefault="00EC2303" w:rsidP="00AE3F12">
            <w:pPr>
              <w:pStyle w:val="TAL"/>
              <w:rPr>
                <w:rFonts w:cs="Arial"/>
              </w:rPr>
            </w:pPr>
            <w:r w:rsidRPr="000702BF">
              <w:rPr>
                <w:rFonts w:cs="Arial"/>
              </w:rPr>
              <w:t>Information</w:t>
            </w:r>
            <w:r w:rsidR="008D0E0E" w:rsidRPr="000702BF">
              <w:rPr>
                <w:rFonts w:cs="Arial"/>
              </w:rPr>
              <w:t xml:space="preserve"> </w:t>
            </w:r>
            <w:r w:rsidRPr="000702BF">
              <w:rPr>
                <w:rFonts w:cs="Arial"/>
              </w:rPr>
              <w:t>Bit</w:t>
            </w:r>
            <w:r w:rsidR="008D0E0E" w:rsidRPr="000702BF">
              <w:rPr>
                <w:rFonts w:cs="Arial"/>
              </w:rPr>
              <w:t xml:space="preserve"> </w:t>
            </w:r>
            <w:r w:rsidRPr="000702BF">
              <w:rPr>
                <w:rFonts w:cs="Arial"/>
              </w:rPr>
              <w:t>Payload</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r w:rsidR="008D0E0E" w:rsidRPr="000702BF">
              <w:rPr>
                <w:rFonts w:cs="Arial"/>
              </w:rPr>
              <w:t xml:space="preserve"> </w:t>
            </w:r>
          </w:p>
        </w:tc>
        <w:tc>
          <w:tcPr>
            <w:tcW w:w="362" w:type="pct"/>
            <w:vAlign w:val="center"/>
          </w:tcPr>
          <w:p w14:paraId="65064E26" w14:textId="77777777" w:rsidR="00EC2303" w:rsidRPr="000702BF" w:rsidRDefault="00EC2303" w:rsidP="00AE3F12">
            <w:pPr>
              <w:pStyle w:val="TAC"/>
              <w:rPr>
                <w:rFonts w:cs="Arial"/>
                <w:szCs w:val="18"/>
              </w:rPr>
            </w:pPr>
          </w:p>
        </w:tc>
        <w:tc>
          <w:tcPr>
            <w:tcW w:w="661" w:type="pct"/>
            <w:vAlign w:val="center"/>
          </w:tcPr>
          <w:p w14:paraId="3DF0E89D" w14:textId="77777777" w:rsidR="00EC2303" w:rsidRPr="000702BF" w:rsidRDefault="00EC2303" w:rsidP="00AE3F12">
            <w:pPr>
              <w:pStyle w:val="TAC"/>
              <w:rPr>
                <w:rFonts w:cs="Arial"/>
                <w:szCs w:val="18"/>
              </w:rPr>
            </w:pPr>
          </w:p>
        </w:tc>
        <w:tc>
          <w:tcPr>
            <w:tcW w:w="661" w:type="pct"/>
            <w:vAlign w:val="center"/>
          </w:tcPr>
          <w:p w14:paraId="5E189C96" w14:textId="77777777" w:rsidR="00EC2303" w:rsidRPr="000702BF" w:rsidRDefault="00EC2303" w:rsidP="00AE3F12">
            <w:pPr>
              <w:pStyle w:val="TAC"/>
              <w:rPr>
                <w:rFonts w:cs="Arial"/>
              </w:rPr>
            </w:pPr>
          </w:p>
        </w:tc>
        <w:tc>
          <w:tcPr>
            <w:tcW w:w="661" w:type="pct"/>
            <w:vAlign w:val="center"/>
          </w:tcPr>
          <w:p w14:paraId="713C0041" w14:textId="77777777" w:rsidR="00EC2303" w:rsidRPr="000702BF" w:rsidRDefault="00EC2303" w:rsidP="00AE3F12">
            <w:pPr>
              <w:pStyle w:val="TAC"/>
              <w:rPr>
                <w:rFonts w:cs="Arial"/>
              </w:rPr>
            </w:pPr>
          </w:p>
        </w:tc>
        <w:tc>
          <w:tcPr>
            <w:tcW w:w="747" w:type="pct"/>
            <w:vAlign w:val="center"/>
          </w:tcPr>
          <w:p w14:paraId="25E2AEAF" w14:textId="77777777" w:rsidR="00EC2303" w:rsidRPr="000702BF" w:rsidRDefault="00EC2303" w:rsidP="00AE3F12">
            <w:pPr>
              <w:pStyle w:val="TAC"/>
              <w:rPr>
                <w:rFonts w:cs="Arial"/>
              </w:rPr>
            </w:pPr>
          </w:p>
        </w:tc>
        <w:tc>
          <w:tcPr>
            <w:tcW w:w="672" w:type="pct"/>
          </w:tcPr>
          <w:p w14:paraId="045426CD" w14:textId="77777777" w:rsidR="00EC2303" w:rsidRPr="000702BF" w:rsidRDefault="00EC2303" w:rsidP="00AE3F12">
            <w:pPr>
              <w:pStyle w:val="TAC"/>
              <w:rPr>
                <w:rFonts w:cs="Arial"/>
              </w:rPr>
            </w:pPr>
          </w:p>
        </w:tc>
      </w:tr>
      <w:tr w:rsidR="00EC2303" w:rsidRPr="000702BF" w14:paraId="5F8683D5" w14:textId="77777777" w:rsidTr="008D0E0E">
        <w:trPr>
          <w:jc w:val="center"/>
        </w:trPr>
        <w:tc>
          <w:tcPr>
            <w:tcW w:w="1235" w:type="pct"/>
            <w:vAlign w:val="center"/>
          </w:tcPr>
          <w:p w14:paraId="4B38599D" w14:textId="4294E392" w:rsidR="00EC2303" w:rsidRPr="000702BF" w:rsidRDefault="008D0E0E" w:rsidP="00AE3F12">
            <w:pPr>
              <w:pStyle w:val="TAL"/>
            </w:pPr>
            <w:r w:rsidRPr="000702BF">
              <w:t xml:space="preserve">  </w:t>
            </w:r>
            <w:r w:rsidR="00EC2303" w:rsidRPr="000702BF">
              <w:t>For</w:t>
            </w:r>
            <w:r w:rsidRPr="000702BF">
              <w:t xml:space="preserve"> </w:t>
            </w:r>
            <w:r w:rsidR="00EC2303" w:rsidRPr="000702BF">
              <w:t>Slot</w:t>
            </w:r>
            <w:r w:rsidRPr="000702BF">
              <w:t xml:space="preserve"> </w:t>
            </w:r>
            <w:r w:rsidR="00EC2303" w:rsidRPr="000702BF">
              <w:t>i</w:t>
            </w:r>
            <w:r w:rsidRPr="000702BF">
              <w:t xml:space="preserve"> </w:t>
            </w:r>
            <w:r w:rsidR="00EC2303" w:rsidRPr="000702BF">
              <w:t>=</w:t>
            </w:r>
            <w:r w:rsidRPr="000702BF">
              <w:t xml:space="preserve"> </w:t>
            </w:r>
            <w:r w:rsidR="00EC2303" w:rsidRPr="000702BF">
              <w:t>0</w:t>
            </w:r>
          </w:p>
        </w:tc>
        <w:tc>
          <w:tcPr>
            <w:tcW w:w="362" w:type="pct"/>
            <w:vAlign w:val="center"/>
          </w:tcPr>
          <w:p w14:paraId="4BD2BCFE" w14:textId="77777777" w:rsidR="00EC2303" w:rsidRPr="000702BF" w:rsidRDefault="00EC2303" w:rsidP="00AE3F12">
            <w:pPr>
              <w:pStyle w:val="TAC"/>
            </w:pPr>
            <w:r w:rsidRPr="000702BF">
              <w:t>Bits</w:t>
            </w:r>
          </w:p>
        </w:tc>
        <w:tc>
          <w:tcPr>
            <w:tcW w:w="661" w:type="pct"/>
            <w:vAlign w:val="center"/>
          </w:tcPr>
          <w:p w14:paraId="6EA937C2" w14:textId="77777777" w:rsidR="00EC2303" w:rsidRPr="000702BF" w:rsidRDefault="00EC2303" w:rsidP="00AE3F12">
            <w:pPr>
              <w:pStyle w:val="TAC"/>
            </w:pPr>
            <w:r w:rsidRPr="000702BF">
              <w:t>N/A</w:t>
            </w:r>
          </w:p>
        </w:tc>
        <w:tc>
          <w:tcPr>
            <w:tcW w:w="661" w:type="pct"/>
            <w:vAlign w:val="center"/>
          </w:tcPr>
          <w:p w14:paraId="6CCD055C" w14:textId="77777777" w:rsidR="00EC2303" w:rsidRPr="000702BF" w:rsidRDefault="00EC2303" w:rsidP="00AE3F12">
            <w:pPr>
              <w:pStyle w:val="TAC"/>
            </w:pPr>
          </w:p>
        </w:tc>
        <w:tc>
          <w:tcPr>
            <w:tcW w:w="661" w:type="pct"/>
            <w:vAlign w:val="center"/>
          </w:tcPr>
          <w:p w14:paraId="10538C3E" w14:textId="77777777" w:rsidR="00EC2303" w:rsidRPr="000702BF" w:rsidRDefault="00EC2303" w:rsidP="00AE3F12">
            <w:pPr>
              <w:pStyle w:val="TAC"/>
              <w:rPr>
                <w:rFonts w:cs="Arial"/>
              </w:rPr>
            </w:pPr>
          </w:p>
        </w:tc>
        <w:tc>
          <w:tcPr>
            <w:tcW w:w="747" w:type="pct"/>
            <w:vAlign w:val="center"/>
          </w:tcPr>
          <w:p w14:paraId="7037D6B3" w14:textId="77777777" w:rsidR="00EC2303" w:rsidRPr="000702BF" w:rsidRDefault="00EC2303" w:rsidP="00AE3F12">
            <w:pPr>
              <w:pStyle w:val="TAC"/>
              <w:rPr>
                <w:rFonts w:cs="Arial"/>
              </w:rPr>
            </w:pPr>
          </w:p>
        </w:tc>
        <w:tc>
          <w:tcPr>
            <w:tcW w:w="672" w:type="pct"/>
          </w:tcPr>
          <w:p w14:paraId="2934895D" w14:textId="77777777" w:rsidR="00EC2303" w:rsidRPr="000702BF" w:rsidRDefault="00EC2303" w:rsidP="00AE3F12">
            <w:pPr>
              <w:pStyle w:val="TAC"/>
              <w:rPr>
                <w:rFonts w:cs="Arial"/>
              </w:rPr>
            </w:pPr>
          </w:p>
        </w:tc>
      </w:tr>
      <w:tr w:rsidR="00EC2303" w:rsidRPr="000702BF" w14:paraId="4B631408" w14:textId="77777777" w:rsidTr="008D0E0E">
        <w:trPr>
          <w:jc w:val="center"/>
        </w:trPr>
        <w:tc>
          <w:tcPr>
            <w:tcW w:w="1235" w:type="pct"/>
            <w:vAlign w:val="center"/>
          </w:tcPr>
          <w:p w14:paraId="467C746B" w14:textId="1CEEC447" w:rsidR="00EC2303" w:rsidRPr="000702BF" w:rsidRDefault="008D0E0E" w:rsidP="00AE3F12">
            <w:pPr>
              <w:pStyle w:val="TAL"/>
            </w:pPr>
            <w:r w:rsidRPr="000702BF">
              <w:t xml:space="preserve">  </w:t>
            </w:r>
            <w:r w:rsidR="00EC2303" w:rsidRPr="000702BF">
              <w:t>For</w:t>
            </w:r>
            <w:r w:rsidRPr="000702BF">
              <w:t xml:space="preserve"> </w:t>
            </w:r>
            <w:r w:rsidR="00EC2303" w:rsidRPr="000702BF">
              <w:t>Slots</w:t>
            </w:r>
            <w:r w:rsidRPr="000702BF">
              <w:t xml:space="preserve"> </w:t>
            </w:r>
            <w:r w:rsidR="00EC2303" w:rsidRPr="000702BF">
              <w:t>i</w:t>
            </w:r>
            <w:r w:rsidRPr="000702BF">
              <w:t xml:space="preserve"> </w:t>
            </w:r>
            <w:r w:rsidR="00EC2303" w:rsidRPr="000702BF">
              <w:t>=</w:t>
            </w:r>
            <w:r w:rsidRPr="000702BF">
              <w:t xml:space="preserve"> </w:t>
            </w:r>
            <w:r w:rsidR="00EC2303" w:rsidRPr="000702BF">
              <w:t>1,…,</w:t>
            </w:r>
            <w:r w:rsidRPr="000702BF">
              <w:t xml:space="preserve"> </w:t>
            </w:r>
            <w:r w:rsidR="00EC2303" w:rsidRPr="000702BF">
              <w:t>19</w:t>
            </w:r>
          </w:p>
        </w:tc>
        <w:tc>
          <w:tcPr>
            <w:tcW w:w="362" w:type="pct"/>
            <w:vAlign w:val="center"/>
          </w:tcPr>
          <w:p w14:paraId="2F8B183F" w14:textId="77777777" w:rsidR="00EC2303" w:rsidRPr="000702BF" w:rsidRDefault="00EC2303" w:rsidP="00AE3F12">
            <w:pPr>
              <w:pStyle w:val="TAC"/>
            </w:pPr>
            <w:r w:rsidRPr="000702BF">
              <w:t>Bits</w:t>
            </w:r>
          </w:p>
        </w:tc>
        <w:tc>
          <w:tcPr>
            <w:tcW w:w="661" w:type="pct"/>
            <w:vAlign w:val="center"/>
          </w:tcPr>
          <w:p w14:paraId="062DE788" w14:textId="5EF558FE" w:rsidR="00EC2303" w:rsidRPr="000702BF" w:rsidRDefault="00EC2303" w:rsidP="00AE3F12">
            <w:pPr>
              <w:pStyle w:val="TAC"/>
            </w:pPr>
            <w:r w:rsidRPr="000702BF">
              <w:t>3</w:t>
            </w:r>
            <w:r w:rsidR="00830250">
              <w:t>,</w:t>
            </w:r>
            <w:r w:rsidRPr="000702BF">
              <w:t>904</w:t>
            </w:r>
          </w:p>
        </w:tc>
        <w:tc>
          <w:tcPr>
            <w:tcW w:w="661" w:type="pct"/>
            <w:vAlign w:val="center"/>
          </w:tcPr>
          <w:p w14:paraId="2A17FA30" w14:textId="77777777" w:rsidR="00EC2303" w:rsidRPr="000702BF" w:rsidRDefault="00EC2303" w:rsidP="00AE3F12">
            <w:pPr>
              <w:pStyle w:val="TAC"/>
            </w:pPr>
          </w:p>
        </w:tc>
        <w:tc>
          <w:tcPr>
            <w:tcW w:w="661" w:type="pct"/>
            <w:vAlign w:val="center"/>
          </w:tcPr>
          <w:p w14:paraId="74E5DC99" w14:textId="77777777" w:rsidR="00EC2303" w:rsidRPr="000702BF" w:rsidRDefault="00EC2303" w:rsidP="00AE3F12">
            <w:pPr>
              <w:pStyle w:val="TAC"/>
              <w:rPr>
                <w:rFonts w:cs="Arial"/>
              </w:rPr>
            </w:pPr>
          </w:p>
        </w:tc>
        <w:tc>
          <w:tcPr>
            <w:tcW w:w="747" w:type="pct"/>
            <w:vAlign w:val="center"/>
          </w:tcPr>
          <w:p w14:paraId="314CDFA1" w14:textId="77777777" w:rsidR="00EC2303" w:rsidRPr="000702BF" w:rsidRDefault="00EC2303" w:rsidP="00AE3F12">
            <w:pPr>
              <w:pStyle w:val="TAC"/>
              <w:rPr>
                <w:rFonts w:cs="Arial"/>
              </w:rPr>
            </w:pPr>
          </w:p>
        </w:tc>
        <w:tc>
          <w:tcPr>
            <w:tcW w:w="672" w:type="pct"/>
          </w:tcPr>
          <w:p w14:paraId="6D2BFBAD" w14:textId="77777777" w:rsidR="00EC2303" w:rsidRPr="000702BF" w:rsidRDefault="00EC2303" w:rsidP="00AE3F12">
            <w:pPr>
              <w:pStyle w:val="TAC"/>
              <w:rPr>
                <w:rFonts w:cs="Arial"/>
              </w:rPr>
            </w:pPr>
          </w:p>
        </w:tc>
      </w:tr>
      <w:tr w:rsidR="00EC2303" w:rsidRPr="000702BF" w14:paraId="1BBB543C" w14:textId="77777777" w:rsidTr="008D0E0E">
        <w:trPr>
          <w:jc w:val="center"/>
        </w:trPr>
        <w:tc>
          <w:tcPr>
            <w:tcW w:w="1235" w:type="pct"/>
            <w:vAlign w:val="center"/>
          </w:tcPr>
          <w:p w14:paraId="33045E3C" w14:textId="624D6E80" w:rsidR="00EC2303" w:rsidRPr="000702BF" w:rsidRDefault="00EC2303" w:rsidP="00AE3F12">
            <w:pPr>
              <w:pStyle w:val="TAL"/>
            </w:pPr>
            <w:r w:rsidRPr="000702BF">
              <w:t>Transport</w:t>
            </w:r>
            <w:r w:rsidR="008D0E0E" w:rsidRPr="000702BF">
              <w:t xml:space="preserve"> </w:t>
            </w:r>
            <w:r w:rsidRPr="000702BF">
              <w:t>block</w:t>
            </w:r>
            <w:r w:rsidR="008D0E0E" w:rsidRPr="000702BF">
              <w:t xml:space="preserve"> </w:t>
            </w:r>
            <w:r w:rsidRPr="000702BF">
              <w:t>CRC</w:t>
            </w:r>
            <w:r w:rsidR="008D0E0E" w:rsidRPr="000702BF">
              <w:t xml:space="preserve"> </w:t>
            </w:r>
            <w:r w:rsidRPr="000702BF">
              <w:t>per</w:t>
            </w:r>
            <w:r w:rsidR="008D0E0E" w:rsidRPr="000702BF">
              <w:t xml:space="preserve"> </w:t>
            </w:r>
            <w:r w:rsidRPr="000702BF">
              <w:t>Slot</w:t>
            </w:r>
          </w:p>
        </w:tc>
        <w:tc>
          <w:tcPr>
            <w:tcW w:w="362" w:type="pct"/>
            <w:vAlign w:val="center"/>
          </w:tcPr>
          <w:p w14:paraId="499FE9C8" w14:textId="77777777" w:rsidR="00EC2303" w:rsidRPr="000702BF" w:rsidRDefault="00EC2303" w:rsidP="00AE3F12">
            <w:pPr>
              <w:pStyle w:val="TAC"/>
            </w:pPr>
          </w:p>
        </w:tc>
        <w:tc>
          <w:tcPr>
            <w:tcW w:w="661" w:type="pct"/>
            <w:vAlign w:val="center"/>
          </w:tcPr>
          <w:p w14:paraId="16D86A29" w14:textId="77777777" w:rsidR="00EC2303" w:rsidRPr="000702BF" w:rsidRDefault="00EC2303" w:rsidP="00AE3F12">
            <w:pPr>
              <w:pStyle w:val="TAC"/>
            </w:pPr>
          </w:p>
        </w:tc>
        <w:tc>
          <w:tcPr>
            <w:tcW w:w="661" w:type="pct"/>
            <w:vAlign w:val="center"/>
          </w:tcPr>
          <w:p w14:paraId="076D6BD5" w14:textId="77777777" w:rsidR="00EC2303" w:rsidRPr="000702BF" w:rsidRDefault="00EC2303" w:rsidP="00AE3F12">
            <w:pPr>
              <w:pStyle w:val="TAC"/>
            </w:pPr>
          </w:p>
        </w:tc>
        <w:tc>
          <w:tcPr>
            <w:tcW w:w="661" w:type="pct"/>
            <w:vAlign w:val="center"/>
          </w:tcPr>
          <w:p w14:paraId="0BCE820E" w14:textId="77777777" w:rsidR="00EC2303" w:rsidRPr="000702BF" w:rsidRDefault="00EC2303" w:rsidP="00AE3F12">
            <w:pPr>
              <w:pStyle w:val="TAC"/>
              <w:rPr>
                <w:rFonts w:cs="Arial"/>
              </w:rPr>
            </w:pPr>
          </w:p>
        </w:tc>
        <w:tc>
          <w:tcPr>
            <w:tcW w:w="747" w:type="pct"/>
            <w:vAlign w:val="center"/>
          </w:tcPr>
          <w:p w14:paraId="0C6004FE" w14:textId="77777777" w:rsidR="00EC2303" w:rsidRPr="000702BF" w:rsidRDefault="00EC2303" w:rsidP="00AE3F12">
            <w:pPr>
              <w:pStyle w:val="TAC"/>
              <w:rPr>
                <w:rFonts w:cs="Arial"/>
              </w:rPr>
            </w:pPr>
          </w:p>
        </w:tc>
        <w:tc>
          <w:tcPr>
            <w:tcW w:w="672" w:type="pct"/>
          </w:tcPr>
          <w:p w14:paraId="5AAC36B3" w14:textId="77777777" w:rsidR="00EC2303" w:rsidRPr="000702BF" w:rsidRDefault="00EC2303" w:rsidP="00AE3F12">
            <w:pPr>
              <w:pStyle w:val="TAC"/>
              <w:rPr>
                <w:rFonts w:cs="Arial"/>
              </w:rPr>
            </w:pPr>
          </w:p>
        </w:tc>
      </w:tr>
      <w:tr w:rsidR="00EC2303" w:rsidRPr="000702BF" w14:paraId="3D8A760C" w14:textId="77777777" w:rsidTr="008D0E0E">
        <w:trPr>
          <w:jc w:val="center"/>
        </w:trPr>
        <w:tc>
          <w:tcPr>
            <w:tcW w:w="1235" w:type="pct"/>
            <w:vAlign w:val="center"/>
          </w:tcPr>
          <w:p w14:paraId="7C9B4827" w14:textId="172A0D41" w:rsidR="00EC2303" w:rsidRPr="000702BF" w:rsidRDefault="008D0E0E" w:rsidP="00AE3F12">
            <w:pPr>
              <w:pStyle w:val="TAL"/>
            </w:pPr>
            <w:r w:rsidRPr="000702BF">
              <w:t xml:space="preserve">  </w:t>
            </w:r>
            <w:r w:rsidR="00EC2303" w:rsidRPr="000702BF">
              <w:t>For</w:t>
            </w:r>
            <w:r w:rsidRPr="000702BF">
              <w:t xml:space="preserve"> </w:t>
            </w:r>
            <w:r w:rsidR="00EC2303" w:rsidRPr="000702BF">
              <w:t>Slot</w:t>
            </w:r>
            <w:r w:rsidRPr="000702BF">
              <w:t xml:space="preserve"> </w:t>
            </w:r>
            <w:r w:rsidR="00EC2303" w:rsidRPr="000702BF">
              <w:t>i</w:t>
            </w:r>
            <w:r w:rsidRPr="000702BF">
              <w:t xml:space="preserve"> </w:t>
            </w:r>
            <w:r w:rsidR="00EC2303" w:rsidRPr="000702BF">
              <w:t>=</w:t>
            </w:r>
            <w:r w:rsidRPr="000702BF">
              <w:t xml:space="preserve"> </w:t>
            </w:r>
            <w:r w:rsidR="00EC2303" w:rsidRPr="000702BF">
              <w:t>0</w:t>
            </w:r>
          </w:p>
        </w:tc>
        <w:tc>
          <w:tcPr>
            <w:tcW w:w="362" w:type="pct"/>
            <w:vAlign w:val="center"/>
          </w:tcPr>
          <w:p w14:paraId="6C2BEF82" w14:textId="77777777" w:rsidR="00EC2303" w:rsidRPr="000702BF" w:rsidRDefault="00EC2303" w:rsidP="00AE3F12">
            <w:pPr>
              <w:pStyle w:val="TAC"/>
            </w:pPr>
            <w:r w:rsidRPr="000702BF">
              <w:t>Bits</w:t>
            </w:r>
          </w:p>
        </w:tc>
        <w:tc>
          <w:tcPr>
            <w:tcW w:w="661" w:type="pct"/>
            <w:vAlign w:val="center"/>
          </w:tcPr>
          <w:p w14:paraId="6C904B6E" w14:textId="77777777" w:rsidR="00EC2303" w:rsidRPr="000702BF" w:rsidRDefault="00EC2303" w:rsidP="00AE3F12">
            <w:pPr>
              <w:pStyle w:val="TAC"/>
            </w:pPr>
            <w:r w:rsidRPr="000702BF">
              <w:t>N/A</w:t>
            </w:r>
          </w:p>
        </w:tc>
        <w:tc>
          <w:tcPr>
            <w:tcW w:w="661" w:type="pct"/>
            <w:vAlign w:val="center"/>
          </w:tcPr>
          <w:p w14:paraId="76AAA8E1" w14:textId="77777777" w:rsidR="00EC2303" w:rsidRPr="000702BF" w:rsidRDefault="00EC2303" w:rsidP="00AE3F12">
            <w:pPr>
              <w:pStyle w:val="TAC"/>
            </w:pPr>
          </w:p>
        </w:tc>
        <w:tc>
          <w:tcPr>
            <w:tcW w:w="661" w:type="pct"/>
            <w:vAlign w:val="center"/>
          </w:tcPr>
          <w:p w14:paraId="0C1DAB90" w14:textId="77777777" w:rsidR="00EC2303" w:rsidRPr="000702BF" w:rsidRDefault="00EC2303" w:rsidP="00AE3F12">
            <w:pPr>
              <w:pStyle w:val="TAC"/>
              <w:rPr>
                <w:rFonts w:cs="Arial"/>
              </w:rPr>
            </w:pPr>
          </w:p>
        </w:tc>
        <w:tc>
          <w:tcPr>
            <w:tcW w:w="747" w:type="pct"/>
            <w:vAlign w:val="center"/>
          </w:tcPr>
          <w:p w14:paraId="694B7579" w14:textId="77777777" w:rsidR="00EC2303" w:rsidRPr="000702BF" w:rsidRDefault="00EC2303" w:rsidP="00AE3F12">
            <w:pPr>
              <w:pStyle w:val="TAC"/>
              <w:rPr>
                <w:rFonts w:cs="Arial"/>
              </w:rPr>
            </w:pPr>
          </w:p>
        </w:tc>
        <w:tc>
          <w:tcPr>
            <w:tcW w:w="672" w:type="pct"/>
          </w:tcPr>
          <w:p w14:paraId="0EE68BB6" w14:textId="77777777" w:rsidR="00EC2303" w:rsidRPr="000702BF" w:rsidRDefault="00EC2303" w:rsidP="00AE3F12">
            <w:pPr>
              <w:pStyle w:val="TAC"/>
              <w:rPr>
                <w:rFonts w:cs="Arial"/>
              </w:rPr>
            </w:pPr>
          </w:p>
        </w:tc>
      </w:tr>
      <w:tr w:rsidR="00EC2303" w:rsidRPr="000702BF" w14:paraId="106536C4" w14:textId="77777777" w:rsidTr="008D0E0E">
        <w:trPr>
          <w:jc w:val="center"/>
        </w:trPr>
        <w:tc>
          <w:tcPr>
            <w:tcW w:w="1235" w:type="pct"/>
            <w:vAlign w:val="center"/>
          </w:tcPr>
          <w:p w14:paraId="03DF754B" w14:textId="1B09F61F" w:rsidR="00EC2303" w:rsidRPr="000702BF" w:rsidRDefault="008D0E0E" w:rsidP="00AE3F12">
            <w:pPr>
              <w:pStyle w:val="TAL"/>
            </w:pPr>
            <w:r w:rsidRPr="000702BF">
              <w:t xml:space="preserve">  </w:t>
            </w:r>
            <w:r w:rsidR="00EC2303" w:rsidRPr="000702BF">
              <w:t>For</w:t>
            </w:r>
            <w:r w:rsidRPr="000702BF">
              <w:t xml:space="preserve"> </w:t>
            </w:r>
            <w:r w:rsidR="00EC2303" w:rsidRPr="000702BF">
              <w:t>Slots</w:t>
            </w:r>
            <w:r w:rsidRPr="000702BF">
              <w:t xml:space="preserve"> </w:t>
            </w:r>
            <w:r w:rsidR="00EC2303" w:rsidRPr="000702BF">
              <w:t>i</w:t>
            </w:r>
            <w:r w:rsidRPr="000702BF">
              <w:t xml:space="preserve"> </w:t>
            </w:r>
            <w:r w:rsidR="00EC2303" w:rsidRPr="000702BF">
              <w:t>=</w:t>
            </w:r>
            <w:r w:rsidRPr="000702BF">
              <w:t xml:space="preserve"> </w:t>
            </w:r>
            <w:r w:rsidR="00EC2303" w:rsidRPr="000702BF">
              <w:t>1,…,</w:t>
            </w:r>
            <w:r w:rsidRPr="000702BF">
              <w:t xml:space="preserve"> </w:t>
            </w:r>
            <w:r w:rsidR="00EC2303" w:rsidRPr="000702BF">
              <w:t>19</w:t>
            </w:r>
          </w:p>
        </w:tc>
        <w:tc>
          <w:tcPr>
            <w:tcW w:w="362" w:type="pct"/>
            <w:vAlign w:val="center"/>
          </w:tcPr>
          <w:p w14:paraId="2EA363F0" w14:textId="77777777" w:rsidR="00EC2303" w:rsidRPr="000702BF" w:rsidRDefault="00EC2303" w:rsidP="00AE3F12">
            <w:pPr>
              <w:pStyle w:val="TAC"/>
            </w:pPr>
            <w:r w:rsidRPr="000702BF">
              <w:t>Bits</w:t>
            </w:r>
          </w:p>
        </w:tc>
        <w:tc>
          <w:tcPr>
            <w:tcW w:w="661" w:type="pct"/>
            <w:vAlign w:val="center"/>
          </w:tcPr>
          <w:p w14:paraId="4D3DAFAD" w14:textId="77777777" w:rsidR="00EC2303" w:rsidRPr="000702BF" w:rsidRDefault="00EC2303" w:rsidP="00AE3F12">
            <w:pPr>
              <w:pStyle w:val="TAC"/>
            </w:pPr>
            <w:r w:rsidRPr="000702BF">
              <w:t>24</w:t>
            </w:r>
          </w:p>
        </w:tc>
        <w:tc>
          <w:tcPr>
            <w:tcW w:w="661" w:type="pct"/>
            <w:vAlign w:val="center"/>
          </w:tcPr>
          <w:p w14:paraId="5289503F" w14:textId="77777777" w:rsidR="00EC2303" w:rsidRPr="000702BF" w:rsidRDefault="00EC2303" w:rsidP="00AE3F12">
            <w:pPr>
              <w:pStyle w:val="TAC"/>
            </w:pPr>
          </w:p>
        </w:tc>
        <w:tc>
          <w:tcPr>
            <w:tcW w:w="661" w:type="pct"/>
            <w:vAlign w:val="center"/>
          </w:tcPr>
          <w:p w14:paraId="78D856E7" w14:textId="77777777" w:rsidR="00EC2303" w:rsidRPr="000702BF" w:rsidRDefault="00EC2303" w:rsidP="00AE3F12">
            <w:pPr>
              <w:pStyle w:val="TAC"/>
              <w:rPr>
                <w:rFonts w:cs="Arial"/>
              </w:rPr>
            </w:pPr>
          </w:p>
        </w:tc>
        <w:tc>
          <w:tcPr>
            <w:tcW w:w="747" w:type="pct"/>
            <w:vAlign w:val="center"/>
          </w:tcPr>
          <w:p w14:paraId="1E8AC9D7" w14:textId="77777777" w:rsidR="00EC2303" w:rsidRPr="000702BF" w:rsidRDefault="00EC2303" w:rsidP="00AE3F12">
            <w:pPr>
              <w:pStyle w:val="TAC"/>
              <w:rPr>
                <w:rFonts w:cs="Arial"/>
              </w:rPr>
            </w:pPr>
          </w:p>
        </w:tc>
        <w:tc>
          <w:tcPr>
            <w:tcW w:w="672" w:type="pct"/>
          </w:tcPr>
          <w:p w14:paraId="4D6E0290" w14:textId="77777777" w:rsidR="00EC2303" w:rsidRPr="000702BF" w:rsidRDefault="00EC2303" w:rsidP="00AE3F12">
            <w:pPr>
              <w:pStyle w:val="TAC"/>
              <w:rPr>
                <w:rFonts w:cs="Arial"/>
              </w:rPr>
            </w:pPr>
          </w:p>
        </w:tc>
      </w:tr>
      <w:tr w:rsidR="00EC2303" w:rsidRPr="000702BF" w14:paraId="584E6FD3" w14:textId="77777777" w:rsidTr="008D0E0E">
        <w:trPr>
          <w:jc w:val="center"/>
        </w:trPr>
        <w:tc>
          <w:tcPr>
            <w:tcW w:w="1235" w:type="pct"/>
            <w:vAlign w:val="center"/>
          </w:tcPr>
          <w:p w14:paraId="15F2B8A0" w14:textId="7F687E56" w:rsidR="00EC2303" w:rsidRPr="000702BF" w:rsidRDefault="00EC2303" w:rsidP="00AE3F12">
            <w:pPr>
              <w:pStyle w:val="TAL"/>
            </w:pPr>
            <w:r w:rsidRPr="000702BF">
              <w:t>Number</w:t>
            </w:r>
            <w:r w:rsidR="008D0E0E" w:rsidRPr="000702BF">
              <w:t xml:space="preserve"> </w:t>
            </w:r>
            <w:r w:rsidRPr="000702BF">
              <w:t>of</w:t>
            </w:r>
            <w:r w:rsidR="008D0E0E" w:rsidRPr="000702BF">
              <w:t xml:space="preserve"> </w:t>
            </w:r>
            <w:r w:rsidRPr="000702BF">
              <w:t>Code</w:t>
            </w:r>
            <w:r w:rsidR="008D0E0E" w:rsidRPr="000702BF">
              <w:t xml:space="preserve"> </w:t>
            </w:r>
            <w:r w:rsidRPr="000702BF">
              <w:t>Blocks</w:t>
            </w:r>
            <w:r w:rsidR="008D0E0E" w:rsidRPr="000702BF">
              <w:t xml:space="preserve"> </w:t>
            </w:r>
            <w:r w:rsidRPr="000702BF">
              <w:t>per</w:t>
            </w:r>
            <w:r w:rsidR="008D0E0E" w:rsidRPr="000702BF">
              <w:t xml:space="preserve"> </w:t>
            </w:r>
            <w:r w:rsidRPr="000702BF">
              <w:t>Slot</w:t>
            </w:r>
          </w:p>
        </w:tc>
        <w:tc>
          <w:tcPr>
            <w:tcW w:w="362" w:type="pct"/>
            <w:vAlign w:val="center"/>
          </w:tcPr>
          <w:p w14:paraId="1BA1872D" w14:textId="77777777" w:rsidR="00EC2303" w:rsidRPr="000702BF" w:rsidRDefault="00EC2303" w:rsidP="00AE3F12">
            <w:pPr>
              <w:pStyle w:val="TAC"/>
            </w:pPr>
          </w:p>
        </w:tc>
        <w:tc>
          <w:tcPr>
            <w:tcW w:w="661" w:type="pct"/>
            <w:vAlign w:val="center"/>
          </w:tcPr>
          <w:p w14:paraId="1ECB93E7" w14:textId="77777777" w:rsidR="00EC2303" w:rsidRPr="000702BF" w:rsidRDefault="00EC2303" w:rsidP="00AE3F12">
            <w:pPr>
              <w:pStyle w:val="TAC"/>
            </w:pPr>
          </w:p>
        </w:tc>
        <w:tc>
          <w:tcPr>
            <w:tcW w:w="661" w:type="pct"/>
            <w:vAlign w:val="center"/>
          </w:tcPr>
          <w:p w14:paraId="02F5D47F" w14:textId="77777777" w:rsidR="00EC2303" w:rsidRPr="000702BF" w:rsidRDefault="00EC2303" w:rsidP="00AE3F12">
            <w:pPr>
              <w:pStyle w:val="TAC"/>
            </w:pPr>
          </w:p>
        </w:tc>
        <w:tc>
          <w:tcPr>
            <w:tcW w:w="661" w:type="pct"/>
            <w:vAlign w:val="center"/>
          </w:tcPr>
          <w:p w14:paraId="2BE5BBDE" w14:textId="77777777" w:rsidR="00EC2303" w:rsidRPr="000702BF" w:rsidRDefault="00EC2303" w:rsidP="00AE3F12">
            <w:pPr>
              <w:pStyle w:val="TAC"/>
              <w:rPr>
                <w:rFonts w:cs="Arial"/>
              </w:rPr>
            </w:pPr>
          </w:p>
        </w:tc>
        <w:tc>
          <w:tcPr>
            <w:tcW w:w="747" w:type="pct"/>
            <w:vAlign w:val="center"/>
          </w:tcPr>
          <w:p w14:paraId="2765022D" w14:textId="77777777" w:rsidR="00EC2303" w:rsidRPr="000702BF" w:rsidRDefault="00EC2303" w:rsidP="00AE3F12">
            <w:pPr>
              <w:pStyle w:val="TAC"/>
              <w:rPr>
                <w:rFonts w:cs="Arial"/>
              </w:rPr>
            </w:pPr>
          </w:p>
        </w:tc>
        <w:tc>
          <w:tcPr>
            <w:tcW w:w="672" w:type="pct"/>
          </w:tcPr>
          <w:p w14:paraId="6911509C" w14:textId="77777777" w:rsidR="00EC2303" w:rsidRPr="000702BF" w:rsidRDefault="00EC2303" w:rsidP="00AE3F12">
            <w:pPr>
              <w:pStyle w:val="TAC"/>
              <w:rPr>
                <w:rFonts w:cs="Arial"/>
              </w:rPr>
            </w:pPr>
          </w:p>
        </w:tc>
      </w:tr>
      <w:tr w:rsidR="00EC2303" w:rsidRPr="000702BF" w14:paraId="2F683048" w14:textId="77777777" w:rsidTr="008D0E0E">
        <w:trPr>
          <w:jc w:val="center"/>
        </w:trPr>
        <w:tc>
          <w:tcPr>
            <w:tcW w:w="1235" w:type="pct"/>
            <w:vAlign w:val="center"/>
          </w:tcPr>
          <w:p w14:paraId="5424D4DB" w14:textId="6F5E58FE" w:rsidR="00EC2303" w:rsidRPr="000702BF" w:rsidRDefault="008D0E0E" w:rsidP="00AE3F12">
            <w:pPr>
              <w:pStyle w:val="TAL"/>
            </w:pPr>
            <w:r w:rsidRPr="000702BF">
              <w:t xml:space="preserve">  </w:t>
            </w:r>
            <w:r w:rsidR="00EC2303" w:rsidRPr="000702BF">
              <w:t>For</w:t>
            </w:r>
            <w:r w:rsidRPr="000702BF">
              <w:t xml:space="preserve"> </w:t>
            </w:r>
            <w:r w:rsidR="00EC2303" w:rsidRPr="000702BF">
              <w:t>Slot</w:t>
            </w:r>
            <w:r w:rsidRPr="000702BF">
              <w:t xml:space="preserve"> </w:t>
            </w:r>
            <w:r w:rsidR="00EC2303" w:rsidRPr="000702BF">
              <w:t>i</w:t>
            </w:r>
            <w:r w:rsidRPr="000702BF">
              <w:t xml:space="preserve"> </w:t>
            </w:r>
            <w:r w:rsidR="00EC2303" w:rsidRPr="000702BF">
              <w:t>=</w:t>
            </w:r>
            <w:r w:rsidRPr="000702BF">
              <w:t xml:space="preserve"> </w:t>
            </w:r>
            <w:r w:rsidR="00EC2303" w:rsidRPr="000702BF">
              <w:t>0</w:t>
            </w:r>
          </w:p>
        </w:tc>
        <w:tc>
          <w:tcPr>
            <w:tcW w:w="362" w:type="pct"/>
            <w:vAlign w:val="center"/>
          </w:tcPr>
          <w:p w14:paraId="2406C248" w14:textId="77777777" w:rsidR="00EC2303" w:rsidRPr="000702BF" w:rsidRDefault="00EC2303" w:rsidP="00AE3F12">
            <w:pPr>
              <w:pStyle w:val="TAC"/>
            </w:pPr>
            <w:r w:rsidRPr="000702BF">
              <w:t>CBs</w:t>
            </w:r>
          </w:p>
        </w:tc>
        <w:tc>
          <w:tcPr>
            <w:tcW w:w="661" w:type="pct"/>
            <w:vAlign w:val="center"/>
          </w:tcPr>
          <w:p w14:paraId="32580D23" w14:textId="77777777" w:rsidR="00EC2303" w:rsidRPr="000702BF" w:rsidRDefault="00EC2303" w:rsidP="00AE3F12">
            <w:pPr>
              <w:pStyle w:val="TAC"/>
            </w:pPr>
            <w:r w:rsidRPr="000702BF">
              <w:t>N/A</w:t>
            </w:r>
          </w:p>
        </w:tc>
        <w:tc>
          <w:tcPr>
            <w:tcW w:w="661" w:type="pct"/>
            <w:vAlign w:val="center"/>
          </w:tcPr>
          <w:p w14:paraId="76FCCE67" w14:textId="77777777" w:rsidR="00EC2303" w:rsidRPr="000702BF" w:rsidRDefault="00EC2303" w:rsidP="00AE3F12">
            <w:pPr>
              <w:pStyle w:val="TAC"/>
            </w:pPr>
          </w:p>
        </w:tc>
        <w:tc>
          <w:tcPr>
            <w:tcW w:w="661" w:type="pct"/>
            <w:vAlign w:val="center"/>
          </w:tcPr>
          <w:p w14:paraId="5B874BB0" w14:textId="77777777" w:rsidR="00EC2303" w:rsidRPr="000702BF" w:rsidRDefault="00EC2303" w:rsidP="00AE3F12">
            <w:pPr>
              <w:pStyle w:val="TAC"/>
              <w:rPr>
                <w:rFonts w:cs="Arial"/>
              </w:rPr>
            </w:pPr>
          </w:p>
        </w:tc>
        <w:tc>
          <w:tcPr>
            <w:tcW w:w="747" w:type="pct"/>
            <w:vAlign w:val="center"/>
          </w:tcPr>
          <w:p w14:paraId="706F8BF5" w14:textId="77777777" w:rsidR="00EC2303" w:rsidRPr="000702BF" w:rsidRDefault="00EC2303" w:rsidP="00AE3F12">
            <w:pPr>
              <w:pStyle w:val="TAC"/>
              <w:rPr>
                <w:rFonts w:cs="Arial"/>
              </w:rPr>
            </w:pPr>
          </w:p>
        </w:tc>
        <w:tc>
          <w:tcPr>
            <w:tcW w:w="672" w:type="pct"/>
          </w:tcPr>
          <w:p w14:paraId="02591ADD" w14:textId="77777777" w:rsidR="00EC2303" w:rsidRPr="000702BF" w:rsidRDefault="00EC2303" w:rsidP="00AE3F12">
            <w:pPr>
              <w:pStyle w:val="TAC"/>
              <w:rPr>
                <w:rFonts w:cs="Arial"/>
              </w:rPr>
            </w:pPr>
          </w:p>
        </w:tc>
      </w:tr>
      <w:tr w:rsidR="00EC2303" w:rsidRPr="000702BF" w14:paraId="2D645FF0" w14:textId="77777777" w:rsidTr="008D0E0E">
        <w:trPr>
          <w:jc w:val="center"/>
        </w:trPr>
        <w:tc>
          <w:tcPr>
            <w:tcW w:w="1235" w:type="pct"/>
            <w:vAlign w:val="center"/>
          </w:tcPr>
          <w:p w14:paraId="4B110323" w14:textId="4E19BB62" w:rsidR="00EC2303" w:rsidRPr="000702BF" w:rsidRDefault="008D0E0E" w:rsidP="00AE3F12">
            <w:pPr>
              <w:pStyle w:val="TAL"/>
            </w:pPr>
            <w:r w:rsidRPr="000702BF">
              <w:t xml:space="preserve">  </w:t>
            </w:r>
            <w:r w:rsidR="00EC2303" w:rsidRPr="000702BF">
              <w:t>For</w:t>
            </w:r>
            <w:r w:rsidRPr="000702BF">
              <w:t xml:space="preserve"> </w:t>
            </w:r>
            <w:r w:rsidR="00EC2303" w:rsidRPr="000702BF">
              <w:t>Slots</w:t>
            </w:r>
            <w:r w:rsidRPr="000702BF">
              <w:t xml:space="preserve"> </w:t>
            </w:r>
            <w:r w:rsidR="00EC2303" w:rsidRPr="000702BF">
              <w:t>i</w:t>
            </w:r>
            <w:r w:rsidRPr="000702BF">
              <w:t xml:space="preserve"> </w:t>
            </w:r>
            <w:r w:rsidR="00EC2303" w:rsidRPr="000702BF">
              <w:t>=</w:t>
            </w:r>
            <w:r w:rsidRPr="000702BF">
              <w:t xml:space="preserve"> </w:t>
            </w:r>
            <w:r w:rsidR="00EC2303" w:rsidRPr="000702BF">
              <w:t>1,…,</w:t>
            </w:r>
            <w:r w:rsidRPr="000702BF">
              <w:t xml:space="preserve"> </w:t>
            </w:r>
            <w:r w:rsidR="00EC2303" w:rsidRPr="000702BF">
              <w:t>19</w:t>
            </w:r>
          </w:p>
        </w:tc>
        <w:tc>
          <w:tcPr>
            <w:tcW w:w="362" w:type="pct"/>
            <w:vAlign w:val="center"/>
          </w:tcPr>
          <w:p w14:paraId="66B24368" w14:textId="77777777" w:rsidR="00EC2303" w:rsidRPr="000702BF" w:rsidRDefault="00EC2303" w:rsidP="00AE3F12">
            <w:pPr>
              <w:pStyle w:val="TAC"/>
            </w:pPr>
            <w:r w:rsidRPr="000702BF">
              <w:t>CBs</w:t>
            </w:r>
          </w:p>
        </w:tc>
        <w:tc>
          <w:tcPr>
            <w:tcW w:w="661" w:type="pct"/>
            <w:vAlign w:val="center"/>
          </w:tcPr>
          <w:p w14:paraId="5FD0E9FC" w14:textId="77777777" w:rsidR="00EC2303" w:rsidRPr="000702BF" w:rsidRDefault="00EC2303" w:rsidP="00AE3F12">
            <w:pPr>
              <w:pStyle w:val="TAC"/>
            </w:pPr>
            <w:r w:rsidRPr="000702BF">
              <w:t>1</w:t>
            </w:r>
          </w:p>
        </w:tc>
        <w:tc>
          <w:tcPr>
            <w:tcW w:w="661" w:type="pct"/>
            <w:vAlign w:val="center"/>
          </w:tcPr>
          <w:p w14:paraId="6CAD5664" w14:textId="77777777" w:rsidR="00EC2303" w:rsidRPr="000702BF" w:rsidRDefault="00EC2303" w:rsidP="00AE3F12">
            <w:pPr>
              <w:pStyle w:val="TAC"/>
            </w:pPr>
          </w:p>
        </w:tc>
        <w:tc>
          <w:tcPr>
            <w:tcW w:w="661" w:type="pct"/>
            <w:vAlign w:val="center"/>
          </w:tcPr>
          <w:p w14:paraId="50D81F1B" w14:textId="77777777" w:rsidR="00EC2303" w:rsidRPr="000702BF" w:rsidRDefault="00EC2303" w:rsidP="00AE3F12">
            <w:pPr>
              <w:pStyle w:val="TAC"/>
              <w:rPr>
                <w:rFonts w:cs="Arial"/>
              </w:rPr>
            </w:pPr>
          </w:p>
        </w:tc>
        <w:tc>
          <w:tcPr>
            <w:tcW w:w="747" w:type="pct"/>
            <w:vAlign w:val="center"/>
          </w:tcPr>
          <w:p w14:paraId="0E2E347D" w14:textId="77777777" w:rsidR="00EC2303" w:rsidRPr="000702BF" w:rsidRDefault="00EC2303" w:rsidP="00AE3F12">
            <w:pPr>
              <w:pStyle w:val="TAC"/>
              <w:rPr>
                <w:rFonts w:cs="Arial"/>
              </w:rPr>
            </w:pPr>
          </w:p>
        </w:tc>
        <w:tc>
          <w:tcPr>
            <w:tcW w:w="672" w:type="pct"/>
          </w:tcPr>
          <w:p w14:paraId="1DA0658C" w14:textId="77777777" w:rsidR="00EC2303" w:rsidRPr="000702BF" w:rsidRDefault="00EC2303" w:rsidP="00AE3F12">
            <w:pPr>
              <w:pStyle w:val="TAC"/>
              <w:rPr>
                <w:rFonts w:cs="Arial"/>
              </w:rPr>
            </w:pPr>
          </w:p>
        </w:tc>
      </w:tr>
      <w:tr w:rsidR="00EC2303" w:rsidRPr="000702BF" w14:paraId="33180490" w14:textId="77777777" w:rsidTr="008D0E0E">
        <w:trPr>
          <w:jc w:val="center"/>
        </w:trPr>
        <w:tc>
          <w:tcPr>
            <w:tcW w:w="1235" w:type="pct"/>
            <w:vAlign w:val="center"/>
          </w:tcPr>
          <w:p w14:paraId="7EC136E0" w14:textId="6041C1FB" w:rsidR="00EC2303" w:rsidRPr="000702BF" w:rsidRDefault="00EC2303" w:rsidP="00AE3F12">
            <w:pPr>
              <w:pStyle w:val="TAL"/>
            </w:pPr>
            <w:r w:rsidRPr="000702BF">
              <w:t>Binary</w:t>
            </w:r>
            <w:r w:rsidR="008D0E0E" w:rsidRPr="000702BF">
              <w:t xml:space="preserve"> </w:t>
            </w:r>
            <w:r w:rsidRPr="000702BF">
              <w:t>Channel</w:t>
            </w:r>
            <w:r w:rsidR="008D0E0E" w:rsidRPr="000702BF">
              <w:t xml:space="preserve"> </w:t>
            </w:r>
            <w:r w:rsidRPr="000702BF">
              <w:t>Bits</w:t>
            </w:r>
            <w:r w:rsidR="008D0E0E" w:rsidRPr="000702BF">
              <w:t xml:space="preserve"> </w:t>
            </w:r>
            <w:r w:rsidRPr="000702BF">
              <w:t>Per</w:t>
            </w:r>
            <w:r w:rsidR="008D0E0E" w:rsidRPr="000702BF">
              <w:t xml:space="preserve"> </w:t>
            </w:r>
            <w:r w:rsidRPr="000702BF">
              <w:t>Slot</w:t>
            </w:r>
          </w:p>
        </w:tc>
        <w:tc>
          <w:tcPr>
            <w:tcW w:w="362" w:type="pct"/>
            <w:vAlign w:val="center"/>
          </w:tcPr>
          <w:p w14:paraId="55633486" w14:textId="77777777" w:rsidR="00EC2303" w:rsidRPr="000702BF" w:rsidRDefault="00EC2303" w:rsidP="00AE3F12">
            <w:pPr>
              <w:pStyle w:val="TAC"/>
            </w:pPr>
          </w:p>
        </w:tc>
        <w:tc>
          <w:tcPr>
            <w:tcW w:w="661" w:type="pct"/>
            <w:vAlign w:val="center"/>
          </w:tcPr>
          <w:p w14:paraId="59E2C9FA" w14:textId="77777777" w:rsidR="00EC2303" w:rsidRPr="000702BF" w:rsidRDefault="00EC2303" w:rsidP="00AE3F12">
            <w:pPr>
              <w:pStyle w:val="TAC"/>
            </w:pPr>
          </w:p>
        </w:tc>
        <w:tc>
          <w:tcPr>
            <w:tcW w:w="661" w:type="pct"/>
            <w:vAlign w:val="center"/>
          </w:tcPr>
          <w:p w14:paraId="6C6B58BB" w14:textId="77777777" w:rsidR="00EC2303" w:rsidRPr="000702BF" w:rsidRDefault="00EC2303" w:rsidP="00AE3F12">
            <w:pPr>
              <w:pStyle w:val="TAC"/>
            </w:pPr>
          </w:p>
        </w:tc>
        <w:tc>
          <w:tcPr>
            <w:tcW w:w="661" w:type="pct"/>
            <w:vAlign w:val="center"/>
          </w:tcPr>
          <w:p w14:paraId="6D37E0C3" w14:textId="77777777" w:rsidR="00EC2303" w:rsidRPr="000702BF" w:rsidRDefault="00EC2303" w:rsidP="00AE3F12">
            <w:pPr>
              <w:pStyle w:val="TAC"/>
              <w:rPr>
                <w:rFonts w:cs="Arial"/>
              </w:rPr>
            </w:pPr>
          </w:p>
        </w:tc>
        <w:tc>
          <w:tcPr>
            <w:tcW w:w="747" w:type="pct"/>
            <w:vAlign w:val="center"/>
          </w:tcPr>
          <w:p w14:paraId="13B68929" w14:textId="77777777" w:rsidR="00EC2303" w:rsidRPr="000702BF" w:rsidRDefault="00EC2303" w:rsidP="00AE3F12">
            <w:pPr>
              <w:pStyle w:val="TAC"/>
              <w:rPr>
                <w:rFonts w:cs="Arial"/>
              </w:rPr>
            </w:pPr>
          </w:p>
        </w:tc>
        <w:tc>
          <w:tcPr>
            <w:tcW w:w="672" w:type="pct"/>
          </w:tcPr>
          <w:p w14:paraId="5CB8A829" w14:textId="77777777" w:rsidR="00EC2303" w:rsidRPr="000702BF" w:rsidRDefault="00EC2303" w:rsidP="00AE3F12">
            <w:pPr>
              <w:pStyle w:val="TAC"/>
              <w:rPr>
                <w:rFonts w:cs="Arial"/>
              </w:rPr>
            </w:pPr>
          </w:p>
        </w:tc>
      </w:tr>
      <w:tr w:rsidR="00EC2303" w:rsidRPr="000702BF" w14:paraId="2EAB9886" w14:textId="77777777" w:rsidTr="008D0E0E">
        <w:trPr>
          <w:jc w:val="center"/>
        </w:trPr>
        <w:tc>
          <w:tcPr>
            <w:tcW w:w="1235" w:type="pct"/>
            <w:vAlign w:val="center"/>
          </w:tcPr>
          <w:p w14:paraId="3B73CFB8" w14:textId="2D95B647" w:rsidR="00EC2303" w:rsidRPr="000702BF" w:rsidRDefault="008D0E0E" w:rsidP="00AE3F12">
            <w:pPr>
              <w:pStyle w:val="TAL"/>
            </w:pPr>
            <w:r w:rsidRPr="000702BF">
              <w:t xml:space="preserve">  </w:t>
            </w:r>
            <w:r w:rsidR="00EC2303" w:rsidRPr="000702BF">
              <w:t>For</w:t>
            </w:r>
            <w:r w:rsidRPr="000702BF">
              <w:t xml:space="preserve"> </w:t>
            </w:r>
            <w:r w:rsidR="00EC2303" w:rsidRPr="000702BF">
              <w:t>Slot</w:t>
            </w:r>
            <w:r w:rsidRPr="000702BF">
              <w:t xml:space="preserve"> </w:t>
            </w:r>
            <w:r w:rsidR="00EC2303" w:rsidRPr="000702BF">
              <w:t>i</w:t>
            </w:r>
            <w:r w:rsidRPr="000702BF">
              <w:t xml:space="preserve"> </w:t>
            </w:r>
            <w:r w:rsidR="00EC2303" w:rsidRPr="000702BF">
              <w:t>=</w:t>
            </w:r>
            <w:r w:rsidRPr="000702BF">
              <w:t xml:space="preserve"> </w:t>
            </w:r>
            <w:r w:rsidR="00EC2303" w:rsidRPr="000702BF">
              <w:t>0</w:t>
            </w:r>
          </w:p>
        </w:tc>
        <w:tc>
          <w:tcPr>
            <w:tcW w:w="362" w:type="pct"/>
            <w:vAlign w:val="center"/>
          </w:tcPr>
          <w:p w14:paraId="64F4A3A7" w14:textId="77777777" w:rsidR="00EC2303" w:rsidRPr="000702BF" w:rsidRDefault="00EC2303" w:rsidP="00AE3F12">
            <w:pPr>
              <w:pStyle w:val="TAC"/>
            </w:pPr>
            <w:r w:rsidRPr="000702BF">
              <w:t>Bits</w:t>
            </w:r>
          </w:p>
        </w:tc>
        <w:tc>
          <w:tcPr>
            <w:tcW w:w="661" w:type="pct"/>
            <w:vAlign w:val="center"/>
          </w:tcPr>
          <w:p w14:paraId="18372765" w14:textId="77777777" w:rsidR="00EC2303" w:rsidRPr="000702BF" w:rsidRDefault="00EC2303" w:rsidP="00AE3F12">
            <w:pPr>
              <w:pStyle w:val="TAC"/>
            </w:pPr>
            <w:r w:rsidRPr="000702BF">
              <w:t>N/A</w:t>
            </w:r>
          </w:p>
        </w:tc>
        <w:tc>
          <w:tcPr>
            <w:tcW w:w="661" w:type="pct"/>
            <w:vAlign w:val="center"/>
          </w:tcPr>
          <w:p w14:paraId="16EF0C7C" w14:textId="77777777" w:rsidR="00EC2303" w:rsidRPr="000702BF" w:rsidRDefault="00EC2303" w:rsidP="00AE3F12">
            <w:pPr>
              <w:pStyle w:val="TAC"/>
            </w:pPr>
          </w:p>
        </w:tc>
        <w:tc>
          <w:tcPr>
            <w:tcW w:w="661" w:type="pct"/>
            <w:vAlign w:val="center"/>
          </w:tcPr>
          <w:p w14:paraId="6BBEACC3" w14:textId="77777777" w:rsidR="00EC2303" w:rsidRPr="000702BF" w:rsidRDefault="00EC2303" w:rsidP="00AE3F12">
            <w:pPr>
              <w:pStyle w:val="TAC"/>
              <w:rPr>
                <w:rFonts w:cs="Arial"/>
              </w:rPr>
            </w:pPr>
          </w:p>
        </w:tc>
        <w:tc>
          <w:tcPr>
            <w:tcW w:w="747" w:type="pct"/>
            <w:vAlign w:val="center"/>
          </w:tcPr>
          <w:p w14:paraId="0CF6AC21" w14:textId="77777777" w:rsidR="00EC2303" w:rsidRPr="000702BF" w:rsidRDefault="00EC2303" w:rsidP="00AE3F12">
            <w:pPr>
              <w:pStyle w:val="TAC"/>
              <w:rPr>
                <w:rFonts w:cs="Arial"/>
              </w:rPr>
            </w:pPr>
          </w:p>
        </w:tc>
        <w:tc>
          <w:tcPr>
            <w:tcW w:w="672" w:type="pct"/>
          </w:tcPr>
          <w:p w14:paraId="6E36280E" w14:textId="77777777" w:rsidR="00EC2303" w:rsidRPr="000702BF" w:rsidRDefault="00EC2303" w:rsidP="00AE3F12">
            <w:pPr>
              <w:pStyle w:val="TAC"/>
              <w:rPr>
                <w:rFonts w:cs="Arial"/>
              </w:rPr>
            </w:pPr>
          </w:p>
        </w:tc>
      </w:tr>
      <w:tr w:rsidR="00EC2303" w:rsidRPr="000702BF" w14:paraId="147BB735" w14:textId="77777777" w:rsidTr="008D0E0E">
        <w:trPr>
          <w:jc w:val="center"/>
        </w:trPr>
        <w:tc>
          <w:tcPr>
            <w:tcW w:w="1235" w:type="pct"/>
            <w:vAlign w:val="center"/>
          </w:tcPr>
          <w:p w14:paraId="080714D7" w14:textId="12806085" w:rsidR="00EC2303" w:rsidRPr="000702BF" w:rsidRDefault="008D0E0E" w:rsidP="00AE3F12">
            <w:pPr>
              <w:pStyle w:val="TAL"/>
            </w:pPr>
            <w:r w:rsidRPr="000702BF">
              <w:t xml:space="preserve">  </w:t>
            </w:r>
            <w:r w:rsidR="00EC2303" w:rsidRPr="000702BF">
              <w:t>For</w:t>
            </w:r>
            <w:r w:rsidRPr="000702BF">
              <w:t xml:space="preserve"> </w:t>
            </w:r>
            <w:r w:rsidR="00EC2303" w:rsidRPr="000702BF">
              <w:t>Slots</w:t>
            </w:r>
            <w:r w:rsidRPr="000702BF">
              <w:t xml:space="preserve"> </w:t>
            </w:r>
            <w:r w:rsidR="00EC2303" w:rsidRPr="000702BF">
              <w:t>i</w:t>
            </w:r>
            <w:r w:rsidRPr="000702BF">
              <w:t xml:space="preserve"> </w:t>
            </w:r>
            <w:r w:rsidR="00EC2303" w:rsidRPr="000702BF">
              <w:t>=</w:t>
            </w:r>
            <w:r w:rsidRPr="000702BF">
              <w:t xml:space="preserve"> </w:t>
            </w:r>
            <w:r w:rsidR="00EC2303" w:rsidRPr="000702BF">
              <w:t>10,</w:t>
            </w:r>
            <w:r w:rsidRPr="000702BF">
              <w:t xml:space="preserve"> </w:t>
            </w:r>
            <w:r w:rsidR="00EC2303" w:rsidRPr="000702BF">
              <w:t>11</w:t>
            </w:r>
          </w:p>
        </w:tc>
        <w:tc>
          <w:tcPr>
            <w:tcW w:w="362" w:type="pct"/>
            <w:vAlign w:val="center"/>
          </w:tcPr>
          <w:p w14:paraId="12B72C83" w14:textId="77777777" w:rsidR="00EC2303" w:rsidRPr="000702BF" w:rsidRDefault="00EC2303" w:rsidP="00AE3F12">
            <w:pPr>
              <w:pStyle w:val="TAC"/>
            </w:pPr>
            <w:r w:rsidRPr="000702BF">
              <w:t>Bits</w:t>
            </w:r>
          </w:p>
        </w:tc>
        <w:tc>
          <w:tcPr>
            <w:tcW w:w="661" w:type="pct"/>
            <w:vAlign w:val="center"/>
          </w:tcPr>
          <w:p w14:paraId="18335E1B" w14:textId="673E0B25" w:rsidR="00EC2303" w:rsidRPr="000702BF" w:rsidRDefault="00EC2303" w:rsidP="00AE3F12">
            <w:pPr>
              <w:pStyle w:val="TAC"/>
            </w:pPr>
            <w:r w:rsidRPr="000702BF">
              <w:t>12</w:t>
            </w:r>
            <w:r w:rsidR="00830250">
              <w:t>,</w:t>
            </w:r>
            <w:r w:rsidRPr="000702BF">
              <w:t>480</w:t>
            </w:r>
          </w:p>
        </w:tc>
        <w:tc>
          <w:tcPr>
            <w:tcW w:w="661" w:type="pct"/>
            <w:vAlign w:val="center"/>
          </w:tcPr>
          <w:p w14:paraId="05ADF459" w14:textId="77777777" w:rsidR="00EC2303" w:rsidRPr="000702BF" w:rsidRDefault="00EC2303" w:rsidP="00AE3F12">
            <w:pPr>
              <w:pStyle w:val="TAC"/>
            </w:pPr>
          </w:p>
        </w:tc>
        <w:tc>
          <w:tcPr>
            <w:tcW w:w="661" w:type="pct"/>
            <w:vAlign w:val="center"/>
          </w:tcPr>
          <w:p w14:paraId="7D83B932" w14:textId="77777777" w:rsidR="00EC2303" w:rsidRPr="000702BF" w:rsidRDefault="00EC2303" w:rsidP="00AE3F12">
            <w:pPr>
              <w:pStyle w:val="TAC"/>
              <w:rPr>
                <w:rFonts w:cs="Arial"/>
              </w:rPr>
            </w:pPr>
          </w:p>
        </w:tc>
        <w:tc>
          <w:tcPr>
            <w:tcW w:w="747" w:type="pct"/>
            <w:vAlign w:val="center"/>
          </w:tcPr>
          <w:p w14:paraId="41649C37" w14:textId="77777777" w:rsidR="00EC2303" w:rsidRPr="000702BF" w:rsidRDefault="00EC2303" w:rsidP="00AE3F12">
            <w:pPr>
              <w:pStyle w:val="TAC"/>
              <w:rPr>
                <w:rFonts w:cs="Arial"/>
              </w:rPr>
            </w:pPr>
          </w:p>
        </w:tc>
        <w:tc>
          <w:tcPr>
            <w:tcW w:w="672" w:type="pct"/>
          </w:tcPr>
          <w:p w14:paraId="4BC9B6EE" w14:textId="77777777" w:rsidR="00EC2303" w:rsidRPr="000702BF" w:rsidRDefault="00EC2303" w:rsidP="00AE3F12">
            <w:pPr>
              <w:pStyle w:val="TAC"/>
              <w:rPr>
                <w:rFonts w:cs="Arial"/>
              </w:rPr>
            </w:pPr>
          </w:p>
        </w:tc>
      </w:tr>
      <w:tr w:rsidR="00EC2303" w:rsidRPr="000702BF" w14:paraId="50EDEB98" w14:textId="77777777" w:rsidTr="008D0E0E">
        <w:trPr>
          <w:jc w:val="center"/>
        </w:trPr>
        <w:tc>
          <w:tcPr>
            <w:tcW w:w="1235" w:type="pct"/>
            <w:vAlign w:val="center"/>
          </w:tcPr>
          <w:p w14:paraId="6930318F" w14:textId="1B61D5F3" w:rsidR="00EC2303" w:rsidRPr="000702BF" w:rsidRDefault="008D0E0E" w:rsidP="00AE3F12">
            <w:pPr>
              <w:pStyle w:val="TAL"/>
            </w:pPr>
            <w:r w:rsidRPr="000702BF">
              <w:t xml:space="preserve">  </w:t>
            </w:r>
            <w:r w:rsidR="00EC2303" w:rsidRPr="000702BF">
              <w:t>For</w:t>
            </w:r>
            <w:r w:rsidRPr="000702BF">
              <w:t xml:space="preserve"> </w:t>
            </w:r>
            <w:r w:rsidR="00EC2303" w:rsidRPr="000702BF">
              <w:t>Slots</w:t>
            </w:r>
            <w:r w:rsidRPr="000702BF">
              <w:t xml:space="preserve"> </w:t>
            </w:r>
            <w:r w:rsidR="00EC2303" w:rsidRPr="000702BF">
              <w:t>i</w:t>
            </w:r>
            <w:r w:rsidRPr="000702BF">
              <w:t xml:space="preserve"> </w:t>
            </w:r>
            <w:r w:rsidR="00EC2303" w:rsidRPr="000702BF">
              <w:t>=</w:t>
            </w:r>
            <w:r w:rsidR="00EC2303" w:rsidRPr="000702BF">
              <w:rPr>
                <w:rFonts w:hint="eastAsia"/>
              </w:rPr>
              <w:t>1</w:t>
            </w:r>
            <w:r w:rsidR="00EC2303" w:rsidRPr="000702BF">
              <w:t>,…,</w:t>
            </w:r>
            <w:r w:rsidRPr="000702BF">
              <w:t xml:space="preserve"> </w:t>
            </w:r>
            <w:r w:rsidR="00EC2303" w:rsidRPr="000702BF">
              <w:t>9,</w:t>
            </w:r>
            <w:r w:rsidRPr="000702BF">
              <w:t xml:space="preserve"> </w:t>
            </w:r>
            <w:r w:rsidR="00EC2303" w:rsidRPr="000702BF">
              <w:t>12,</w:t>
            </w:r>
            <w:r w:rsidRPr="000702BF">
              <w:t xml:space="preserve"> </w:t>
            </w:r>
            <w:r w:rsidR="00EC2303" w:rsidRPr="000702BF">
              <w:t>…,</w:t>
            </w:r>
            <w:r w:rsidRPr="000702BF">
              <w:t xml:space="preserve"> </w:t>
            </w:r>
            <w:r w:rsidR="00EC2303" w:rsidRPr="000702BF">
              <w:t>19</w:t>
            </w:r>
          </w:p>
        </w:tc>
        <w:tc>
          <w:tcPr>
            <w:tcW w:w="362" w:type="pct"/>
            <w:vAlign w:val="center"/>
          </w:tcPr>
          <w:p w14:paraId="78EA3BD3" w14:textId="77777777" w:rsidR="00EC2303" w:rsidRPr="000702BF" w:rsidRDefault="00EC2303" w:rsidP="00AE3F12">
            <w:pPr>
              <w:pStyle w:val="TAC"/>
            </w:pPr>
            <w:r w:rsidRPr="000702BF">
              <w:t>Bits</w:t>
            </w:r>
          </w:p>
        </w:tc>
        <w:tc>
          <w:tcPr>
            <w:tcW w:w="661" w:type="pct"/>
            <w:vAlign w:val="center"/>
          </w:tcPr>
          <w:p w14:paraId="4D05F7AD" w14:textId="202F32E3" w:rsidR="00EC2303" w:rsidRPr="000702BF" w:rsidRDefault="00EC2303" w:rsidP="00AE3F12">
            <w:pPr>
              <w:pStyle w:val="TAC"/>
            </w:pPr>
            <w:r w:rsidRPr="000702BF">
              <w:t>13</w:t>
            </w:r>
            <w:r w:rsidR="00830250">
              <w:t>,</w:t>
            </w:r>
            <w:r w:rsidRPr="000702BF">
              <w:t>104</w:t>
            </w:r>
          </w:p>
        </w:tc>
        <w:tc>
          <w:tcPr>
            <w:tcW w:w="661" w:type="pct"/>
            <w:vAlign w:val="center"/>
          </w:tcPr>
          <w:p w14:paraId="78FB8295" w14:textId="77777777" w:rsidR="00EC2303" w:rsidRPr="000702BF" w:rsidRDefault="00EC2303" w:rsidP="00AE3F12">
            <w:pPr>
              <w:pStyle w:val="TAC"/>
            </w:pPr>
          </w:p>
        </w:tc>
        <w:tc>
          <w:tcPr>
            <w:tcW w:w="661" w:type="pct"/>
            <w:vAlign w:val="center"/>
          </w:tcPr>
          <w:p w14:paraId="63CD8D0E" w14:textId="77777777" w:rsidR="00EC2303" w:rsidRPr="000702BF" w:rsidRDefault="00EC2303" w:rsidP="00AE3F12">
            <w:pPr>
              <w:pStyle w:val="TAC"/>
              <w:rPr>
                <w:rFonts w:cs="Arial"/>
              </w:rPr>
            </w:pPr>
          </w:p>
        </w:tc>
        <w:tc>
          <w:tcPr>
            <w:tcW w:w="747" w:type="pct"/>
            <w:vAlign w:val="center"/>
          </w:tcPr>
          <w:p w14:paraId="5FA946E6" w14:textId="77777777" w:rsidR="00EC2303" w:rsidRPr="000702BF" w:rsidRDefault="00EC2303" w:rsidP="00AE3F12">
            <w:pPr>
              <w:pStyle w:val="TAC"/>
              <w:rPr>
                <w:rFonts w:cs="Arial"/>
              </w:rPr>
            </w:pPr>
          </w:p>
        </w:tc>
        <w:tc>
          <w:tcPr>
            <w:tcW w:w="672" w:type="pct"/>
          </w:tcPr>
          <w:p w14:paraId="7C11C635" w14:textId="77777777" w:rsidR="00EC2303" w:rsidRPr="000702BF" w:rsidRDefault="00EC2303" w:rsidP="00AE3F12">
            <w:pPr>
              <w:pStyle w:val="TAC"/>
              <w:rPr>
                <w:rFonts w:cs="Arial"/>
              </w:rPr>
            </w:pPr>
          </w:p>
        </w:tc>
      </w:tr>
      <w:tr w:rsidR="00EC2303" w:rsidRPr="000702BF" w14:paraId="1F4DBD96" w14:textId="77777777" w:rsidTr="008D0E0E">
        <w:trPr>
          <w:jc w:val="center"/>
        </w:trPr>
        <w:tc>
          <w:tcPr>
            <w:tcW w:w="1235" w:type="pct"/>
            <w:vAlign w:val="center"/>
          </w:tcPr>
          <w:p w14:paraId="5274084D" w14:textId="492BB27D" w:rsidR="00EC2303" w:rsidRPr="000702BF" w:rsidRDefault="00EC2303" w:rsidP="00AE3F12">
            <w:pPr>
              <w:pStyle w:val="TAL"/>
            </w:pPr>
            <w:r w:rsidRPr="000702BF">
              <w:t>Max.</w:t>
            </w:r>
            <w:r w:rsidR="008D0E0E" w:rsidRPr="000702BF">
              <w:t xml:space="preserve"> </w:t>
            </w:r>
            <w:r w:rsidRPr="000702BF">
              <w:t>Throughput</w:t>
            </w:r>
            <w:r w:rsidR="008D0E0E" w:rsidRPr="000702BF">
              <w:t xml:space="preserve"> </w:t>
            </w:r>
            <w:r w:rsidRPr="000702BF">
              <w:t>averaged</w:t>
            </w:r>
            <w:r w:rsidR="008D0E0E" w:rsidRPr="000702BF">
              <w:t xml:space="preserve"> </w:t>
            </w:r>
            <w:r w:rsidRPr="000702BF">
              <w:t>over</w:t>
            </w:r>
            <w:r w:rsidR="008D0E0E" w:rsidRPr="000702BF">
              <w:t xml:space="preserve"> </w:t>
            </w:r>
            <w:r w:rsidRPr="000702BF">
              <w:t>2</w:t>
            </w:r>
            <w:r w:rsidR="008D0E0E" w:rsidRPr="000702BF">
              <w:t xml:space="preserve"> </w:t>
            </w:r>
            <w:r w:rsidRPr="000702BF">
              <w:t>frames</w:t>
            </w:r>
          </w:p>
        </w:tc>
        <w:tc>
          <w:tcPr>
            <w:tcW w:w="362" w:type="pct"/>
            <w:vAlign w:val="center"/>
          </w:tcPr>
          <w:p w14:paraId="486F42E5" w14:textId="77777777" w:rsidR="00EC2303" w:rsidRPr="000702BF" w:rsidRDefault="00EC2303" w:rsidP="00AE3F12">
            <w:pPr>
              <w:pStyle w:val="TAC"/>
            </w:pPr>
            <w:r w:rsidRPr="000702BF">
              <w:t>Mbps</w:t>
            </w:r>
          </w:p>
        </w:tc>
        <w:tc>
          <w:tcPr>
            <w:tcW w:w="661" w:type="pct"/>
            <w:vAlign w:val="center"/>
          </w:tcPr>
          <w:p w14:paraId="6F662B9F" w14:textId="77777777" w:rsidR="00EC2303" w:rsidRPr="000702BF" w:rsidRDefault="00EC2303" w:rsidP="00AE3F12">
            <w:pPr>
              <w:pStyle w:val="TAC"/>
            </w:pPr>
            <w:r w:rsidRPr="000702BF">
              <w:t>3.709</w:t>
            </w:r>
          </w:p>
        </w:tc>
        <w:tc>
          <w:tcPr>
            <w:tcW w:w="661" w:type="pct"/>
            <w:vAlign w:val="center"/>
          </w:tcPr>
          <w:p w14:paraId="3DA46A33" w14:textId="77777777" w:rsidR="00EC2303" w:rsidRPr="000702BF" w:rsidRDefault="00EC2303" w:rsidP="00AE3F12">
            <w:pPr>
              <w:pStyle w:val="TAC"/>
            </w:pPr>
          </w:p>
        </w:tc>
        <w:tc>
          <w:tcPr>
            <w:tcW w:w="661" w:type="pct"/>
            <w:vAlign w:val="center"/>
          </w:tcPr>
          <w:p w14:paraId="678AEEAE" w14:textId="77777777" w:rsidR="00EC2303" w:rsidRPr="000702BF" w:rsidRDefault="00EC2303" w:rsidP="00AE3F12">
            <w:pPr>
              <w:pStyle w:val="TAC"/>
              <w:rPr>
                <w:rFonts w:cs="Arial"/>
              </w:rPr>
            </w:pPr>
          </w:p>
        </w:tc>
        <w:tc>
          <w:tcPr>
            <w:tcW w:w="747" w:type="pct"/>
            <w:vAlign w:val="center"/>
          </w:tcPr>
          <w:p w14:paraId="57F38657" w14:textId="77777777" w:rsidR="00EC2303" w:rsidRPr="000702BF" w:rsidRDefault="00EC2303" w:rsidP="00AE3F12">
            <w:pPr>
              <w:pStyle w:val="TAC"/>
              <w:rPr>
                <w:rFonts w:cs="Arial"/>
              </w:rPr>
            </w:pPr>
          </w:p>
        </w:tc>
        <w:tc>
          <w:tcPr>
            <w:tcW w:w="672" w:type="pct"/>
          </w:tcPr>
          <w:p w14:paraId="34759E7C" w14:textId="77777777" w:rsidR="00EC2303" w:rsidRPr="000702BF" w:rsidRDefault="00EC2303" w:rsidP="00AE3F12">
            <w:pPr>
              <w:pStyle w:val="TAC"/>
              <w:rPr>
                <w:rFonts w:cs="Arial"/>
              </w:rPr>
            </w:pPr>
          </w:p>
        </w:tc>
      </w:tr>
      <w:tr w:rsidR="00EC2303" w:rsidRPr="000702BF" w14:paraId="5A674CF9" w14:textId="77777777" w:rsidTr="008D0E0E">
        <w:trPr>
          <w:jc w:val="center"/>
        </w:trPr>
        <w:tc>
          <w:tcPr>
            <w:tcW w:w="5000" w:type="pct"/>
            <w:gridSpan w:val="7"/>
          </w:tcPr>
          <w:p w14:paraId="046EE25C" w14:textId="7B1336DC" w:rsidR="00EC2303" w:rsidRPr="000702BF" w:rsidRDefault="00201225" w:rsidP="00AE3F12">
            <w:pPr>
              <w:pStyle w:val="TAN"/>
            </w:pPr>
            <w:r>
              <w:t>NOTE</w:t>
            </w:r>
            <w:r w:rsidR="008D0E0E" w:rsidRPr="000702BF">
              <w:t xml:space="preserve"> </w:t>
            </w:r>
            <w:r w:rsidR="00EC2303" w:rsidRPr="000702BF">
              <w:t>1:</w:t>
            </w:r>
            <w:r w:rsidR="00EC2303" w:rsidRPr="000702BF">
              <w:tab/>
              <w:t>SS/PBCH</w:t>
            </w:r>
            <w:r w:rsidR="008D0E0E" w:rsidRPr="000702BF">
              <w:t xml:space="preserve"> </w:t>
            </w:r>
            <w:r w:rsidR="00EC2303" w:rsidRPr="000702BF">
              <w:t>block</w:t>
            </w:r>
            <w:r w:rsidR="008D0E0E" w:rsidRPr="000702BF">
              <w:t xml:space="preserve"> </w:t>
            </w:r>
            <w:r w:rsidR="00EC2303" w:rsidRPr="000702BF">
              <w:t>is</w:t>
            </w:r>
            <w:r w:rsidR="008D0E0E" w:rsidRPr="000702BF">
              <w:t xml:space="preserve"> </w:t>
            </w:r>
            <w:r w:rsidR="00EC2303" w:rsidRPr="000702BF">
              <w:t>transmitted</w:t>
            </w:r>
            <w:r w:rsidR="008D0E0E" w:rsidRPr="000702BF">
              <w:t xml:space="preserve"> </w:t>
            </w:r>
            <w:r w:rsidR="00EC2303" w:rsidRPr="000702BF">
              <w:t>in</w:t>
            </w:r>
            <w:r w:rsidR="008D0E0E" w:rsidRPr="000702BF">
              <w:t xml:space="preserve"> </w:t>
            </w:r>
            <w:r w:rsidR="00EC2303" w:rsidRPr="000702BF">
              <w:t>slot</w:t>
            </w:r>
            <w:r w:rsidR="008D0E0E" w:rsidRPr="000702BF">
              <w:t xml:space="preserve"> </w:t>
            </w:r>
            <w:r w:rsidR="00EC2303" w:rsidRPr="000702BF">
              <w:t>#0</w:t>
            </w:r>
            <w:r w:rsidR="008D0E0E" w:rsidRPr="000702BF">
              <w:t xml:space="preserve"> </w:t>
            </w:r>
            <w:r w:rsidR="00EC2303" w:rsidRPr="000702BF">
              <w:t>with</w:t>
            </w:r>
            <w:r w:rsidR="008D0E0E" w:rsidRPr="000702BF">
              <w:t xml:space="preserve"> </w:t>
            </w:r>
            <w:r w:rsidR="00EC2303" w:rsidRPr="000702BF">
              <w:t>periodicity</w:t>
            </w:r>
            <w:r w:rsidR="008D0E0E" w:rsidRPr="000702BF">
              <w:t xml:space="preserve"> </w:t>
            </w:r>
            <w:r w:rsidR="00EC2303" w:rsidRPr="000702BF">
              <w:t>20</w:t>
            </w:r>
            <w:r w:rsidR="008D0E0E" w:rsidRPr="000702BF">
              <w:t xml:space="preserve"> </w:t>
            </w:r>
            <w:r w:rsidR="00EC2303" w:rsidRPr="000702BF">
              <w:t>ms</w:t>
            </w:r>
          </w:p>
          <w:p w14:paraId="2CEEA61C" w14:textId="0E765FDB" w:rsidR="00EC2303" w:rsidRPr="000702BF" w:rsidRDefault="00201225" w:rsidP="00AE3F12">
            <w:pPr>
              <w:pStyle w:val="TAN"/>
            </w:pPr>
            <w:r>
              <w:t>NOTE</w:t>
            </w:r>
            <w:r w:rsidR="008D0E0E" w:rsidRPr="000702BF">
              <w:t xml:space="preserve"> </w:t>
            </w:r>
            <w:r w:rsidR="00EC2303" w:rsidRPr="000702BF">
              <w:t>2:</w:t>
            </w:r>
            <w:r w:rsidR="00EC2303" w:rsidRPr="000702BF">
              <w:tab/>
              <w:t>Slot</w:t>
            </w:r>
            <w:r w:rsidR="008D0E0E" w:rsidRPr="000702BF">
              <w:t xml:space="preserve"> </w:t>
            </w:r>
            <w:r w:rsidR="00EC2303" w:rsidRPr="000702BF">
              <w:t>i</w:t>
            </w:r>
            <w:r w:rsidR="008D0E0E" w:rsidRPr="000702BF">
              <w:t xml:space="preserve"> </w:t>
            </w:r>
            <w:r w:rsidR="00EC2303" w:rsidRPr="000702BF">
              <w:t>is</w:t>
            </w:r>
            <w:r w:rsidR="008D0E0E" w:rsidRPr="000702BF">
              <w:t xml:space="preserve"> </w:t>
            </w:r>
            <w:r w:rsidR="00EC2303" w:rsidRPr="000702BF">
              <w:t>slot</w:t>
            </w:r>
            <w:r w:rsidR="008D0E0E" w:rsidRPr="000702BF">
              <w:t xml:space="preserve"> </w:t>
            </w:r>
            <w:r w:rsidR="00EC2303" w:rsidRPr="000702BF">
              <w:t>index</w:t>
            </w:r>
            <w:r w:rsidR="008D0E0E" w:rsidRPr="000702BF">
              <w:t xml:space="preserve"> </w:t>
            </w:r>
            <w:r w:rsidR="00EC2303" w:rsidRPr="000702BF">
              <w:t>per</w:t>
            </w:r>
            <w:r w:rsidR="008D0E0E" w:rsidRPr="000702BF">
              <w:t xml:space="preserve"> </w:t>
            </w:r>
            <w:r w:rsidR="00EC2303" w:rsidRPr="000702BF">
              <w:t>2</w:t>
            </w:r>
            <w:r w:rsidR="008D0E0E" w:rsidRPr="000702BF">
              <w:t xml:space="preserve"> </w:t>
            </w:r>
            <w:r w:rsidR="00EC2303" w:rsidRPr="000702BF">
              <w:t>frames</w:t>
            </w:r>
          </w:p>
        </w:tc>
      </w:tr>
    </w:tbl>
    <w:p w14:paraId="4800CD44" w14:textId="77777777" w:rsidR="00EC2303" w:rsidRPr="000702BF" w:rsidRDefault="00EC2303" w:rsidP="00EC2303"/>
    <w:p w14:paraId="61CF7741" w14:textId="77777777" w:rsidR="00EC2303" w:rsidRPr="000702BF" w:rsidRDefault="00EC2303" w:rsidP="00EC2303">
      <w:pPr>
        <w:pStyle w:val="TH"/>
      </w:pPr>
      <w:r w:rsidRPr="000702BF">
        <w:lastRenderedPageBreak/>
        <w:t>Table A.3.2.1.1-2: PDSCH Reference Channel for FDD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369"/>
        <w:gridCol w:w="676"/>
        <w:gridCol w:w="1237"/>
        <w:gridCol w:w="1237"/>
        <w:gridCol w:w="1237"/>
        <w:gridCol w:w="1237"/>
        <w:gridCol w:w="1398"/>
        <w:gridCol w:w="1240"/>
      </w:tblGrid>
      <w:tr w:rsidR="00EC2303" w:rsidRPr="000702BF" w14:paraId="0F505DED" w14:textId="77777777" w:rsidTr="008D0E0E">
        <w:trPr>
          <w:jc w:val="center"/>
        </w:trPr>
        <w:tc>
          <w:tcPr>
            <w:tcW w:w="711" w:type="pct"/>
            <w:shd w:val="clear" w:color="auto" w:fill="auto"/>
            <w:vAlign w:val="center"/>
          </w:tcPr>
          <w:p w14:paraId="6F1ED260" w14:textId="77777777" w:rsidR="00EC2303" w:rsidRPr="000702BF" w:rsidRDefault="00EC2303" w:rsidP="00AE3F12">
            <w:pPr>
              <w:pStyle w:val="TAH"/>
            </w:pPr>
            <w:r w:rsidRPr="000702BF">
              <w:t>Parameter</w:t>
            </w:r>
          </w:p>
        </w:tc>
        <w:tc>
          <w:tcPr>
            <w:tcW w:w="351" w:type="pct"/>
            <w:shd w:val="clear" w:color="auto" w:fill="auto"/>
            <w:vAlign w:val="center"/>
          </w:tcPr>
          <w:p w14:paraId="0C799DF2" w14:textId="77777777" w:rsidR="00EC2303" w:rsidRPr="000702BF" w:rsidRDefault="00EC2303" w:rsidP="00AE3F12">
            <w:pPr>
              <w:pStyle w:val="TAH"/>
            </w:pPr>
            <w:r w:rsidRPr="000702BF">
              <w:t>Unit</w:t>
            </w:r>
          </w:p>
        </w:tc>
        <w:tc>
          <w:tcPr>
            <w:tcW w:w="3294" w:type="pct"/>
            <w:gridSpan w:val="5"/>
            <w:shd w:val="clear" w:color="auto" w:fill="auto"/>
            <w:vAlign w:val="center"/>
          </w:tcPr>
          <w:p w14:paraId="30AD0423" w14:textId="77777777" w:rsidR="00EC2303" w:rsidRPr="000702BF" w:rsidRDefault="00EC2303" w:rsidP="00AE3F12">
            <w:pPr>
              <w:pStyle w:val="TAH"/>
            </w:pPr>
            <w:r w:rsidRPr="000702BF">
              <w:t>Value</w:t>
            </w:r>
          </w:p>
        </w:tc>
        <w:tc>
          <w:tcPr>
            <w:tcW w:w="643" w:type="pct"/>
          </w:tcPr>
          <w:p w14:paraId="78848788" w14:textId="77777777" w:rsidR="00EC2303" w:rsidRPr="000702BF" w:rsidRDefault="00EC2303" w:rsidP="00AE3F12">
            <w:pPr>
              <w:pStyle w:val="TAH"/>
            </w:pPr>
          </w:p>
        </w:tc>
      </w:tr>
      <w:tr w:rsidR="00EC2303" w:rsidRPr="000702BF" w14:paraId="6BF4A5AA" w14:textId="77777777" w:rsidTr="008D0E0E">
        <w:trPr>
          <w:jc w:val="center"/>
        </w:trPr>
        <w:tc>
          <w:tcPr>
            <w:tcW w:w="711" w:type="pct"/>
            <w:vAlign w:val="center"/>
          </w:tcPr>
          <w:p w14:paraId="193007C5" w14:textId="5697C49D" w:rsidR="00EC2303" w:rsidRPr="000702BF" w:rsidRDefault="00EC2303" w:rsidP="00AE3F12">
            <w:pPr>
              <w:pStyle w:val="TAL"/>
            </w:pPr>
            <w:r w:rsidRPr="000702BF">
              <w:t>Reference</w:t>
            </w:r>
            <w:r w:rsidR="008D0E0E" w:rsidRPr="000702BF">
              <w:t xml:space="preserve"> </w:t>
            </w:r>
            <w:r w:rsidRPr="000702BF">
              <w:t>channel</w:t>
            </w:r>
          </w:p>
        </w:tc>
        <w:tc>
          <w:tcPr>
            <w:tcW w:w="351" w:type="pct"/>
          </w:tcPr>
          <w:p w14:paraId="62A6CCA8" w14:textId="77777777" w:rsidR="00EC2303" w:rsidRPr="000702BF" w:rsidRDefault="00EC2303" w:rsidP="00AE3F12">
            <w:pPr>
              <w:pStyle w:val="TAC"/>
            </w:pPr>
          </w:p>
        </w:tc>
        <w:tc>
          <w:tcPr>
            <w:tcW w:w="642" w:type="pct"/>
          </w:tcPr>
          <w:p w14:paraId="34063CCC" w14:textId="269877F9" w:rsidR="00EC2303" w:rsidRPr="000702BF" w:rsidRDefault="00EC2303" w:rsidP="00AE3F12">
            <w:pPr>
              <w:pStyle w:val="TAC"/>
            </w:pPr>
            <w:r w:rsidRPr="000702BF">
              <w:t>R.PDSCH.1-2.1</w:t>
            </w:r>
            <w:r w:rsidR="008D0E0E" w:rsidRPr="000702BF">
              <w:t xml:space="preserve"> </w:t>
            </w:r>
            <w:r w:rsidRPr="000702BF">
              <w:t>FDD</w:t>
            </w:r>
          </w:p>
        </w:tc>
        <w:tc>
          <w:tcPr>
            <w:tcW w:w="642" w:type="pct"/>
          </w:tcPr>
          <w:p w14:paraId="6E5729EF" w14:textId="77777777" w:rsidR="00EC2303" w:rsidRPr="000702BF" w:rsidRDefault="00EC2303" w:rsidP="00AE3F12">
            <w:pPr>
              <w:pStyle w:val="TAC"/>
            </w:pPr>
          </w:p>
        </w:tc>
        <w:tc>
          <w:tcPr>
            <w:tcW w:w="642" w:type="pct"/>
          </w:tcPr>
          <w:p w14:paraId="20F0AF23" w14:textId="77777777" w:rsidR="00EC2303" w:rsidRPr="000702BF" w:rsidRDefault="00EC2303" w:rsidP="00AE3F12">
            <w:pPr>
              <w:pStyle w:val="TAC"/>
            </w:pPr>
          </w:p>
        </w:tc>
        <w:tc>
          <w:tcPr>
            <w:tcW w:w="642" w:type="pct"/>
          </w:tcPr>
          <w:p w14:paraId="4C7B8830" w14:textId="77777777" w:rsidR="00EC2303" w:rsidRPr="000702BF" w:rsidRDefault="00EC2303" w:rsidP="00AE3F12">
            <w:pPr>
              <w:pStyle w:val="TAC"/>
            </w:pPr>
          </w:p>
        </w:tc>
        <w:tc>
          <w:tcPr>
            <w:tcW w:w="725" w:type="pct"/>
          </w:tcPr>
          <w:p w14:paraId="3A24754D" w14:textId="77777777" w:rsidR="00EC2303" w:rsidRPr="000702BF" w:rsidRDefault="00EC2303" w:rsidP="00AE3F12">
            <w:pPr>
              <w:pStyle w:val="TAC"/>
            </w:pPr>
          </w:p>
        </w:tc>
        <w:tc>
          <w:tcPr>
            <w:tcW w:w="643" w:type="pct"/>
          </w:tcPr>
          <w:p w14:paraId="23B4D8FA" w14:textId="77777777" w:rsidR="00EC2303" w:rsidRPr="000702BF" w:rsidRDefault="00EC2303" w:rsidP="00AE3F12">
            <w:pPr>
              <w:pStyle w:val="TAC"/>
            </w:pPr>
          </w:p>
        </w:tc>
      </w:tr>
      <w:tr w:rsidR="00EC2303" w:rsidRPr="000702BF" w14:paraId="6286299E" w14:textId="77777777" w:rsidTr="008D0E0E">
        <w:trPr>
          <w:jc w:val="center"/>
        </w:trPr>
        <w:tc>
          <w:tcPr>
            <w:tcW w:w="711" w:type="pct"/>
            <w:vAlign w:val="center"/>
          </w:tcPr>
          <w:p w14:paraId="23846977" w14:textId="14772DC9" w:rsidR="00EC2303" w:rsidRPr="000702BF" w:rsidRDefault="00EC2303" w:rsidP="00AE3F12">
            <w:pPr>
              <w:pStyle w:val="TAL"/>
              <w:rPr>
                <w:rFonts w:cs="Arial"/>
              </w:rPr>
            </w:pPr>
            <w:r w:rsidRPr="000702BF">
              <w:t>Channel</w:t>
            </w:r>
            <w:r w:rsidR="008D0E0E" w:rsidRPr="000702BF">
              <w:t xml:space="preserve"> </w:t>
            </w:r>
            <w:r w:rsidRPr="000702BF">
              <w:t>bandwidth</w:t>
            </w:r>
          </w:p>
        </w:tc>
        <w:tc>
          <w:tcPr>
            <w:tcW w:w="351" w:type="pct"/>
          </w:tcPr>
          <w:p w14:paraId="29CEB3B4" w14:textId="77777777" w:rsidR="00EC2303" w:rsidRPr="000702BF" w:rsidRDefault="00EC2303" w:rsidP="00AE3F12">
            <w:pPr>
              <w:pStyle w:val="TAC"/>
              <w:rPr>
                <w:rFonts w:cs="Arial"/>
              </w:rPr>
            </w:pPr>
            <w:r w:rsidRPr="000702BF">
              <w:rPr>
                <w:rFonts w:cs="Arial"/>
              </w:rPr>
              <w:t>MHz</w:t>
            </w:r>
          </w:p>
        </w:tc>
        <w:tc>
          <w:tcPr>
            <w:tcW w:w="642" w:type="pct"/>
          </w:tcPr>
          <w:p w14:paraId="79D0C014" w14:textId="77777777" w:rsidR="00EC2303" w:rsidRPr="000702BF" w:rsidRDefault="00EC2303" w:rsidP="00AE3F12">
            <w:pPr>
              <w:pStyle w:val="TAC"/>
              <w:rPr>
                <w:rFonts w:cs="Arial"/>
              </w:rPr>
            </w:pPr>
            <w:r w:rsidRPr="000702BF">
              <w:rPr>
                <w:rFonts w:cs="Arial"/>
              </w:rPr>
              <w:t>10</w:t>
            </w:r>
          </w:p>
        </w:tc>
        <w:tc>
          <w:tcPr>
            <w:tcW w:w="642" w:type="pct"/>
          </w:tcPr>
          <w:p w14:paraId="5865A83D" w14:textId="77777777" w:rsidR="00EC2303" w:rsidRPr="000702BF" w:rsidRDefault="00EC2303" w:rsidP="00AE3F12">
            <w:pPr>
              <w:pStyle w:val="TAC"/>
              <w:rPr>
                <w:rFonts w:cs="Arial"/>
              </w:rPr>
            </w:pPr>
          </w:p>
        </w:tc>
        <w:tc>
          <w:tcPr>
            <w:tcW w:w="642" w:type="pct"/>
          </w:tcPr>
          <w:p w14:paraId="4EF4186E" w14:textId="77777777" w:rsidR="00EC2303" w:rsidRPr="000702BF" w:rsidRDefault="00EC2303" w:rsidP="00AE3F12">
            <w:pPr>
              <w:pStyle w:val="TAC"/>
              <w:rPr>
                <w:rFonts w:cs="Arial"/>
              </w:rPr>
            </w:pPr>
          </w:p>
        </w:tc>
        <w:tc>
          <w:tcPr>
            <w:tcW w:w="642" w:type="pct"/>
          </w:tcPr>
          <w:p w14:paraId="055A1FDD" w14:textId="77777777" w:rsidR="00EC2303" w:rsidRPr="000702BF" w:rsidRDefault="00EC2303" w:rsidP="00AE3F12">
            <w:pPr>
              <w:pStyle w:val="TAC"/>
              <w:rPr>
                <w:rFonts w:cs="Arial"/>
              </w:rPr>
            </w:pPr>
          </w:p>
        </w:tc>
        <w:tc>
          <w:tcPr>
            <w:tcW w:w="725" w:type="pct"/>
          </w:tcPr>
          <w:p w14:paraId="6D8503F9" w14:textId="77777777" w:rsidR="00EC2303" w:rsidRPr="000702BF" w:rsidRDefault="00EC2303" w:rsidP="00AE3F12">
            <w:pPr>
              <w:pStyle w:val="TAC"/>
              <w:rPr>
                <w:rFonts w:cs="Arial"/>
              </w:rPr>
            </w:pPr>
          </w:p>
        </w:tc>
        <w:tc>
          <w:tcPr>
            <w:tcW w:w="643" w:type="pct"/>
          </w:tcPr>
          <w:p w14:paraId="22F66B7C" w14:textId="77777777" w:rsidR="00EC2303" w:rsidRPr="000702BF" w:rsidRDefault="00EC2303" w:rsidP="00AE3F12">
            <w:pPr>
              <w:pStyle w:val="TAC"/>
            </w:pPr>
          </w:p>
        </w:tc>
      </w:tr>
      <w:tr w:rsidR="00EC2303" w:rsidRPr="000702BF" w14:paraId="0A638E6C" w14:textId="77777777" w:rsidTr="008D0E0E">
        <w:trPr>
          <w:jc w:val="center"/>
        </w:trPr>
        <w:tc>
          <w:tcPr>
            <w:tcW w:w="711" w:type="pct"/>
            <w:vAlign w:val="center"/>
          </w:tcPr>
          <w:p w14:paraId="4FF78DBB" w14:textId="76E76A52" w:rsidR="00EC2303" w:rsidRPr="000702BF" w:rsidRDefault="00EC2303" w:rsidP="00AE3F12">
            <w:pPr>
              <w:pStyle w:val="TAL"/>
              <w:rPr>
                <w:rFonts w:cs="Arial"/>
              </w:rPr>
            </w:pPr>
            <w:r w:rsidRPr="000702BF">
              <w:rPr>
                <w:rFonts w:cs="Arial"/>
              </w:rPr>
              <w:t>Subcarrier</w:t>
            </w:r>
            <w:r w:rsidR="008D0E0E" w:rsidRPr="000702BF">
              <w:rPr>
                <w:rFonts w:cs="Arial"/>
              </w:rPr>
              <w:t xml:space="preserve"> </w:t>
            </w:r>
            <w:r w:rsidRPr="000702BF">
              <w:rPr>
                <w:rFonts w:cs="Arial"/>
              </w:rPr>
              <w:t>spacing</w:t>
            </w:r>
          </w:p>
        </w:tc>
        <w:tc>
          <w:tcPr>
            <w:tcW w:w="351" w:type="pct"/>
          </w:tcPr>
          <w:p w14:paraId="67051805" w14:textId="77777777" w:rsidR="00EC2303" w:rsidRPr="000702BF" w:rsidRDefault="00EC2303" w:rsidP="00AE3F12">
            <w:pPr>
              <w:pStyle w:val="TAC"/>
              <w:rPr>
                <w:rFonts w:cs="Arial"/>
              </w:rPr>
            </w:pPr>
            <w:r w:rsidRPr="000702BF">
              <w:rPr>
                <w:rFonts w:cs="Arial"/>
              </w:rPr>
              <w:t>kHz</w:t>
            </w:r>
          </w:p>
        </w:tc>
        <w:tc>
          <w:tcPr>
            <w:tcW w:w="642" w:type="pct"/>
          </w:tcPr>
          <w:p w14:paraId="497776E5" w14:textId="77777777" w:rsidR="00EC2303" w:rsidRPr="000702BF" w:rsidRDefault="00EC2303" w:rsidP="00AE3F12">
            <w:pPr>
              <w:pStyle w:val="TAC"/>
              <w:rPr>
                <w:rFonts w:cs="Arial"/>
              </w:rPr>
            </w:pPr>
            <w:r w:rsidRPr="000702BF">
              <w:rPr>
                <w:rFonts w:cs="Arial"/>
              </w:rPr>
              <w:t>15</w:t>
            </w:r>
          </w:p>
        </w:tc>
        <w:tc>
          <w:tcPr>
            <w:tcW w:w="642" w:type="pct"/>
          </w:tcPr>
          <w:p w14:paraId="07190B6F" w14:textId="77777777" w:rsidR="00EC2303" w:rsidRPr="000702BF" w:rsidRDefault="00EC2303" w:rsidP="00AE3F12">
            <w:pPr>
              <w:pStyle w:val="TAC"/>
              <w:rPr>
                <w:rFonts w:cs="Arial"/>
              </w:rPr>
            </w:pPr>
          </w:p>
        </w:tc>
        <w:tc>
          <w:tcPr>
            <w:tcW w:w="642" w:type="pct"/>
          </w:tcPr>
          <w:p w14:paraId="66D84570" w14:textId="77777777" w:rsidR="00EC2303" w:rsidRPr="000702BF" w:rsidRDefault="00EC2303" w:rsidP="00AE3F12">
            <w:pPr>
              <w:pStyle w:val="TAC"/>
              <w:rPr>
                <w:rFonts w:cs="Arial"/>
              </w:rPr>
            </w:pPr>
          </w:p>
        </w:tc>
        <w:tc>
          <w:tcPr>
            <w:tcW w:w="642" w:type="pct"/>
          </w:tcPr>
          <w:p w14:paraId="11ECC8A9" w14:textId="77777777" w:rsidR="00EC2303" w:rsidRPr="000702BF" w:rsidRDefault="00EC2303" w:rsidP="00AE3F12">
            <w:pPr>
              <w:pStyle w:val="TAC"/>
              <w:rPr>
                <w:rFonts w:cs="Arial"/>
              </w:rPr>
            </w:pPr>
          </w:p>
        </w:tc>
        <w:tc>
          <w:tcPr>
            <w:tcW w:w="725" w:type="pct"/>
          </w:tcPr>
          <w:p w14:paraId="43DAAF3F" w14:textId="77777777" w:rsidR="00EC2303" w:rsidRPr="000702BF" w:rsidRDefault="00EC2303" w:rsidP="00AE3F12">
            <w:pPr>
              <w:pStyle w:val="TAC"/>
              <w:rPr>
                <w:rFonts w:cs="Arial"/>
              </w:rPr>
            </w:pPr>
          </w:p>
        </w:tc>
        <w:tc>
          <w:tcPr>
            <w:tcW w:w="643" w:type="pct"/>
          </w:tcPr>
          <w:p w14:paraId="3781D20A" w14:textId="77777777" w:rsidR="00EC2303" w:rsidRPr="000702BF" w:rsidRDefault="00EC2303" w:rsidP="00AE3F12">
            <w:pPr>
              <w:pStyle w:val="TAC"/>
            </w:pPr>
          </w:p>
        </w:tc>
      </w:tr>
      <w:tr w:rsidR="00EC2303" w:rsidRPr="000702BF" w14:paraId="22D0DD5F" w14:textId="77777777" w:rsidTr="008D0E0E">
        <w:trPr>
          <w:jc w:val="center"/>
        </w:trPr>
        <w:tc>
          <w:tcPr>
            <w:tcW w:w="711" w:type="pct"/>
            <w:vAlign w:val="center"/>
          </w:tcPr>
          <w:p w14:paraId="285B6EF9" w14:textId="7BE03F07"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allocated</w:t>
            </w:r>
            <w:r w:rsidR="008D0E0E" w:rsidRPr="000702BF">
              <w:rPr>
                <w:rFonts w:cs="Arial"/>
              </w:rPr>
              <w:t xml:space="preserve"> </w:t>
            </w:r>
            <w:r w:rsidRPr="000702BF">
              <w:rPr>
                <w:rFonts w:cs="Arial"/>
              </w:rPr>
              <w:t>resource</w:t>
            </w:r>
            <w:r w:rsidR="008D0E0E" w:rsidRPr="000702BF">
              <w:rPr>
                <w:rFonts w:cs="Arial"/>
              </w:rPr>
              <w:t xml:space="preserve"> </w:t>
            </w:r>
            <w:r w:rsidRPr="000702BF">
              <w:rPr>
                <w:rFonts w:cs="Arial"/>
              </w:rPr>
              <w:t>blocks</w:t>
            </w:r>
          </w:p>
        </w:tc>
        <w:tc>
          <w:tcPr>
            <w:tcW w:w="351" w:type="pct"/>
          </w:tcPr>
          <w:p w14:paraId="56BD009A" w14:textId="77777777" w:rsidR="00EC2303" w:rsidRPr="000702BF" w:rsidRDefault="00EC2303" w:rsidP="00AE3F12">
            <w:pPr>
              <w:pStyle w:val="TAC"/>
              <w:rPr>
                <w:rFonts w:cs="Arial"/>
              </w:rPr>
            </w:pPr>
            <w:r w:rsidRPr="000702BF">
              <w:rPr>
                <w:rFonts w:cs="Arial"/>
              </w:rPr>
              <w:t>PRBs</w:t>
            </w:r>
          </w:p>
        </w:tc>
        <w:tc>
          <w:tcPr>
            <w:tcW w:w="642" w:type="pct"/>
          </w:tcPr>
          <w:p w14:paraId="2BCCEBFD" w14:textId="77777777" w:rsidR="00EC2303" w:rsidRPr="000702BF" w:rsidRDefault="00EC2303" w:rsidP="00AE3F12">
            <w:pPr>
              <w:pStyle w:val="TAC"/>
              <w:rPr>
                <w:rFonts w:cs="Arial"/>
              </w:rPr>
            </w:pPr>
            <w:r w:rsidRPr="000702BF">
              <w:rPr>
                <w:rFonts w:cs="Arial"/>
              </w:rPr>
              <w:t>52</w:t>
            </w:r>
          </w:p>
        </w:tc>
        <w:tc>
          <w:tcPr>
            <w:tcW w:w="642" w:type="pct"/>
          </w:tcPr>
          <w:p w14:paraId="6F860CCB" w14:textId="77777777" w:rsidR="00EC2303" w:rsidRPr="000702BF" w:rsidRDefault="00EC2303" w:rsidP="00AE3F12">
            <w:pPr>
              <w:pStyle w:val="TAC"/>
              <w:rPr>
                <w:rFonts w:cs="Arial"/>
              </w:rPr>
            </w:pPr>
          </w:p>
        </w:tc>
        <w:tc>
          <w:tcPr>
            <w:tcW w:w="642" w:type="pct"/>
          </w:tcPr>
          <w:p w14:paraId="04A5B751" w14:textId="77777777" w:rsidR="00EC2303" w:rsidRPr="000702BF" w:rsidRDefault="00EC2303" w:rsidP="00AE3F12">
            <w:pPr>
              <w:pStyle w:val="TAC"/>
              <w:rPr>
                <w:rFonts w:cs="Arial"/>
              </w:rPr>
            </w:pPr>
          </w:p>
        </w:tc>
        <w:tc>
          <w:tcPr>
            <w:tcW w:w="642" w:type="pct"/>
          </w:tcPr>
          <w:p w14:paraId="647663BC" w14:textId="77777777" w:rsidR="00EC2303" w:rsidRPr="000702BF" w:rsidRDefault="00EC2303" w:rsidP="00AE3F12">
            <w:pPr>
              <w:pStyle w:val="TAC"/>
              <w:rPr>
                <w:rFonts w:cs="Arial"/>
              </w:rPr>
            </w:pPr>
          </w:p>
        </w:tc>
        <w:tc>
          <w:tcPr>
            <w:tcW w:w="725" w:type="pct"/>
          </w:tcPr>
          <w:p w14:paraId="2CDCFDD0" w14:textId="77777777" w:rsidR="00EC2303" w:rsidRPr="000702BF" w:rsidRDefault="00EC2303" w:rsidP="00AE3F12">
            <w:pPr>
              <w:pStyle w:val="TAC"/>
              <w:rPr>
                <w:rFonts w:cs="Arial"/>
              </w:rPr>
            </w:pPr>
          </w:p>
        </w:tc>
        <w:tc>
          <w:tcPr>
            <w:tcW w:w="643" w:type="pct"/>
          </w:tcPr>
          <w:p w14:paraId="3501D839" w14:textId="77777777" w:rsidR="00EC2303" w:rsidRPr="000702BF" w:rsidRDefault="00EC2303" w:rsidP="00AE3F12">
            <w:pPr>
              <w:pStyle w:val="TAC"/>
            </w:pPr>
          </w:p>
        </w:tc>
      </w:tr>
      <w:tr w:rsidR="00EC2303" w:rsidRPr="000702BF" w14:paraId="4A82EE44" w14:textId="77777777" w:rsidTr="008D0E0E">
        <w:trPr>
          <w:jc w:val="center"/>
        </w:trPr>
        <w:tc>
          <w:tcPr>
            <w:tcW w:w="711" w:type="pct"/>
            <w:vAlign w:val="center"/>
          </w:tcPr>
          <w:p w14:paraId="41C9571C" w14:textId="72482313"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consecutive</w:t>
            </w:r>
            <w:r w:rsidR="008D0E0E" w:rsidRPr="000702BF">
              <w:rPr>
                <w:rFonts w:cs="Arial"/>
              </w:rPr>
              <w:t xml:space="preserve"> </w:t>
            </w:r>
            <w:r w:rsidRPr="000702BF">
              <w:rPr>
                <w:rFonts w:cs="Arial"/>
              </w:rPr>
              <w:t>PDSCH</w:t>
            </w:r>
            <w:r w:rsidR="008D0E0E" w:rsidRPr="000702BF">
              <w:rPr>
                <w:rFonts w:cs="Arial"/>
              </w:rPr>
              <w:t xml:space="preserve"> </w:t>
            </w:r>
            <w:r w:rsidRPr="000702BF">
              <w:rPr>
                <w:rFonts w:cs="Arial"/>
              </w:rPr>
              <w:t>symbols</w:t>
            </w:r>
          </w:p>
        </w:tc>
        <w:tc>
          <w:tcPr>
            <w:tcW w:w="351" w:type="pct"/>
          </w:tcPr>
          <w:p w14:paraId="641F9F97" w14:textId="77777777" w:rsidR="00EC2303" w:rsidRPr="000702BF" w:rsidRDefault="00EC2303" w:rsidP="00AE3F12">
            <w:pPr>
              <w:pStyle w:val="TAC"/>
              <w:rPr>
                <w:rFonts w:cs="Arial"/>
              </w:rPr>
            </w:pPr>
          </w:p>
        </w:tc>
        <w:tc>
          <w:tcPr>
            <w:tcW w:w="642" w:type="pct"/>
          </w:tcPr>
          <w:p w14:paraId="2C3A5C91" w14:textId="77777777" w:rsidR="00EC2303" w:rsidRPr="000702BF" w:rsidRDefault="00EC2303" w:rsidP="00AE3F12">
            <w:pPr>
              <w:pStyle w:val="TAC"/>
              <w:rPr>
                <w:rFonts w:cs="Arial"/>
              </w:rPr>
            </w:pPr>
            <w:r w:rsidRPr="000702BF">
              <w:rPr>
                <w:rFonts w:cs="Arial"/>
              </w:rPr>
              <w:t>12</w:t>
            </w:r>
          </w:p>
        </w:tc>
        <w:tc>
          <w:tcPr>
            <w:tcW w:w="642" w:type="pct"/>
          </w:tcPr>
          <w:p w14:paraId="55FDF20D" w14:textId="77777777" w:rsidR="00EC2303" w:rsidRPr="000702BF" w:rsidRDefault="00EC2303" w:rsidP="00AE3F12">
            <w:pPr>
              <w:pStyle w:val="TAC"/>
              <w:rPr>
                <w:rFonts w:cs="Arial"/>
              </w:rPr>
            </w:pPr>
          </w:p>
        </w:tc>
        <w:tc>
          <w:tcPr>
            <w:tcW w:w="642" w:type="pct"/>
          </w:tcPr>
          <w:p w14:paraId="0A3BD297" w14:textId="77777777" w:rsidR="00EC2303" w:rsidRPr="000702BF" w:rsidRDefault="00EC2303" w:rsidP="00AE3F12">
            <w:pPr>
              <w:pStyle w:val="TAC"/>
              <w:rPr>
                <w:rFonts w:cs="Arial"/>
              </w:rPr>
            </w:pPr>
          </w:p>
        </w:tc>
        <w:tc>
          <w:tcPr>
            <w:tcW w:w="642" w:type="pct"/>
          </w:tcPr>
          <w:p w14:paraId="340A939E" w14:textId="77777777" w:rsidR="00EC2303" w:rsidRPr="000702BF" w:rsidRDefault="00EC2303" w:rsidP="00AE3F12">
            <w:pPr>
              <w:pStyle w:val="TAC"/>
              <w:rPr>
                <w:rFonts w:cs="Arial"/>
              </w:rPr>
            </w:pPr>
          </w:p>
        </w:tc>
        <w:tc>
          <w:tcPr>
            <w:tcW w:w="725" w:type="pct"/>
          </w:tcPr>
          <w:p w14:paraId="14CDE70C" w14:textId="77777777" w:rsidR="00EC2303" w:rsidRPr="000702BF" w:rsidRDefault="00EC2303" w:rsidP="00AE3F12">
            <w:pPr>
              <w:pStyle w:val="TAC"/>
              <w:rPr>
                <w:rFonts w:cs="Arial"/>
              </w:rPr>
            </w:pPr>
          </w:p>
        </w:tc>
        <w:tc>
          <w:tcPr>
            <w:tcW w:w="643" w:type="pct"/>
          </w:tcPr>
          <w:p w14:paraId="3A25783F" w14:textId="77777777" w:rsidR="00EC2303" w:rsidRPr="000702BF" w:rsidRDefault="00EC2303" w:rsidP="00AE3F12">
            <w:pPr>
              <w:pStyle w:val="TAC"/>
            </w:pPr>
          </w:p>
        </w:tc>
      </w:tr>
      <w:tr w:rsidR="00EC2303" w:rsidRPr="000702BF" w14:paraId="0C5C7AB6" w14:textId="77777777" w:rsidTr="008D0E0E">
        <w:trPr>
          <w:jc w:val="center"/>
        </w:trPr>
        <w:tc>
          <w:tcPr>
            <w:tcW w:w="711" w:type="pct"/>
            <w:vAlign w:val="center"/>
          </w:tcPr>
          <w:p w14:paraId="1BFB7754" w14:textId="3A63193C" w:rsidR="00EC2303" w:rsidRPr="000702BF" w:rsidRDefault="00EC2303" w:rsidP="00AE3F12">
            <w:pPr>
              <w:pStyle w:val="TAL"/>
              <w:rPr>
                <w:rFonts w:cs="Arial"/>
              </w:rPr>
            </w:pPr>
            <w:r w:rsidRPr="000702BF">
              <w:rPr>
                <w:rFonts w:cs="Arial"/>
              </w:rPr>
              <w:t>Allocated</w:t>
            </w:r>
            <w:r w:rsidR="008D0E0E" w:rsidRPr="000702BF">
              <w:rPr>
                <w:rFonts w:cs="Arial"/>
              </w:rPr>
              <w:t xml:space="preserve"> </w:t>
            </w:r>
            <w:r w:rsidRPr="000702BF">
              <w:rPr>
                <w:rFonts w:cs="Arial"/>
              </w:rPr>
              <w:t>slots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2</w:t>
            </w:r>
            <w:r w:rsidR="008D0E0E" w:rsidRPr="000702BF">
              <w:rPr>
                <w:rFonts w:cs="Arial"/>
              </w:rPr>
              <w:t xml:space="preserve"> </w:t>
            </w:r>
            <w:r w:rsidRPr="000702BF">
              <w:rPr>
                <w:rFonts w:cs="Arial"/>
              </w:rPr>
              <w:t>frames</w:t>
            </w:r>
          </w:p>
        </w:tc>
        <w:tc>
          <w:tcPr>
            <w:tcW w:w="351" w:type="pct"/>
          </w:tcPr>
          <w:p w14:paraId="191D9614" w14:textId="77777777" w:rsidR="00EC2303" w:rsidRPr="000702BF" w:rsidRDefault="00EC2303" w:rsidP="00AE3F12">
            <w:pPr>
              <w:pStyle w:val="TAC"/>
              <w:rPr>
                <w:rFonts w:cs="Arial"/>
              </w:rPr>
            </w:pPr>
            <w:r w:rsidRPr="000702BF">
              <w:rPr>
                <w:rFonts w:cs="Arial"/>
              </w:rPr>
              <w:t>Slots</w:t>
            </w:r>
          </w:p>
        </w:tc>
        <w:tc>
          <w:tcPr>
            <w:tcW w:w="642" w:type="pct"/>
          </w:tcPr>
          <w:p w14:paraId="1F133876" w14:textId="77777777" w:rsidR="00EC2303" w:rsidRPr="000702BF" w:rsidRDefault="00EC2303" w:rsidP="00AE3F12">
            <w:pPr>
              <w:pStyle w:val="TAC"/>
              <w:rPr>
                <w:rFonts w:cs="Arial"/>
              </w:rPr>
            </w:pPr>
            <w:r w:rsidRPr="000702BF">
              <w:rPr>
                <w:rFonts w:cs="Arial"/>
              </w:rPr>
              <w:t>19</w:t>
            </w:r>
          </w:p>
        </w:tc>
        <w:tc>
          <w:tcPr>
            <w:tcW w:w="642" w:type="pct"/>
          </w:tcPr>
          <w:p w14:paraId="3F69CD60" w14:textId="77777777" w:rsidR="00EC2303" w:rsidRPr="000702BF" w:rsidRDefault="00EC2303" w:rsidP="00AE3F12">
            <w:pPr>
              <w:pStyle w:val="TAC"/>
              <w:rPr>
                <w:rFonts w:cs="Arial"/>
              </w:rPr>
            </w:pPr>
          </w:p>
        </w:tc>
        <w:tc>
          <w:tcPr>
            <w:tcW w:w="642" w:type="pct"/>
          </w:tcPr>
          <w:p w14:paraId="58F8B2CA" w14:textId="77777777" w:rsidR="00EC2303" w:rsidRPr="000702BF" w:rsidRDefault="00EC2303" w:rsidP="00AE3F12">
            <w:pPr>
              <w:pStyle w:val="TAC"/>
              <w:rPr>
                <w:rFonts w:cs="Arial"/>
              </w:rPr>
            </w:pPr>
          </w:p>
        </w:tc>
        <w:tc>
          <w:tcPr>
            <w:tcW w:w="642" w:type="pct"/>
          </w:tcPr>
          <w:p w14:paraId="57EFE432" w14:textId="77777777" w:rsidR="00EC2303" w:rsidRPr="000702BF" w:rsidRDefault="00EC2303" w:rsidP="00AE3F12">
            <w:pPr>
              <w:pStyle w:val="TAC"/>
              <w:rPr>
                <w:rFonts w:cs="Arial"/>
              </w:rPr>
            </w:pPr>
          </w:p>
        </w:tc>
        <w:tc>
          <w:tcPr>
            <w:tcW w:w="725" w:type="pct"/>
          </w:tcPr>
          <w:p w14:paraId="291232D3" w14:textId="77777777" w:rsidR="00EC2303" w:rsidRPr="000702BF" w:rsidRDefault="00EC2303" w:rsidP="00AE3F12">
            <w:pPr>
              <w:pStyle w:val="TAC"/>
              <w:rPr>
                <w:rFonts w:cs="Arial"/>
              </w:rPr>
            </w:pPr>
          </w:p>
        </w:tc>
        <w:tc>
          <w:tcPr>
            <w:tcW w:w="643" w:type="pct"/>
          </w:tcPr>
          <w:p w14:paraId="3A348844" w14:textId="77777777" w:rsidR="00EC2303" w:rsidRPr="000702BF" w:rsidRDefault="00EC2303" w:rsidP="00AE3F12">
            <w:pPr>
              <w:pStyle w:val="TAC"/>
            </w:pPr>
          </w:p>
        </w:tc>
      </w:tr>
      <w:tr w:rsidR="00EC2303" w:rsidRPr="000702BF" w14:paraId="6F7A1D45" w14:textId="77777777" w:rsidTr="008D0E0E">
        <w:trPr>
          <w:jc w:val="center"/>
        </w:trPr>
        <w:tc>
          <w:tcPr>
            <w:tcW w:w="711" w:type="pct"/>
            <w:vAlign w:val="center"/>
          </w:tcPr>
          <w:p w14:paraId="52DC6212" w14:textId="57D1DFEE" w:rsidR="00EC2303" w:rsidRPr="000702BF" w:rsidRDefault="00EC2303" w:rsidP="00AE3F12">
            <w:pPr>
              <w:pStyle w:val="TAL"/>
              <w:rPr>
                <w:rFonts w:cs="Arial"/>
              </w:rPr>
            </w:pPr>
            <w:r w:rsidRPr="000702BF">
              <w:rPr>
                <w:rFonts w:cs="Arial"/>
              </w:rPr>
              <w:t>MCS</w:t>
            </w:r>
            <w:r w:rsidR="008D0E0E" w:rsidRPr="000702BF">
              <w:rPr>
                <w:rFonts w:cs="Arial"/>
              </w:rPr>
              <w:t xml:space="preserve"> </w:t>
            </w:r>
            <w:r w:rsidRPr="000702BF">
              <w:rPr>
                <w:rFonts w:cs="Arial"/>
              </w:rPr>
              <w:t>table</w:t>
            </w:r>
          </w:p>
        </w:tc>
        <w:tc>
          <w:tcPr>
            <w:tcW w:w="351" w:type="pct"/>
          </w:tcPr>
          <w:p w14:paraId="6BAB3117" w14:textId="77777777" w:rsidR="00EC2303" w:rsidRPr="000702BF" w:rsidRDefault="00EC2303" w:rsidP="00AE3F12">
            <w:pPr>
              <w:pStyle w:val="TAC"/>
              <w:rPr>
                <w:rFonts w:cs="Arial"/>
              </w:rPr>
            </w:pPr>
          </w:p>
        </w:tc>
        <w:tc>
          <w:tcPr>
            <w:tcW w:w="642" w:type="pct"/>
          </w:tcPr>
          <w:p w14:paraId="2187366B" w14:textId="77777777" w:rsidR="00EC2303" w:rsidRPr="000702BF" w:rsidRDefault="00EC2303" w:rsidP="00AE3F12">
            <w:pPr>
              <w:pStyle w:val="TAC"/>
              <w:rPr>
                <w:rFonts w:cs="Arial"/>
              </w:rPr>
            </w:pPr>
            <w:r w:rsidRPr="000702BF">
              <w:rPr>
                <w:rFonts w:cs="Arial"/>
              </w:rPr>
              <w:t>64QAM</w:t>
            </w:r>
          </w:p>
        </w:tc>
        <w:tc>
          <w:tcPr>
            <w:tcW w:w="642" w:type="pct"/>
          </w:tcPr>
          <w:p w14:paraId="5B3F7279" w14:textId="77777777" w:rsidR="00EC2303" w:rsidRPr="000702BF" w:rsidRDefault="00EC2303" w:rsidP="00AE3F12">
            <w:pPr>
              <w:pStyle w:val="TAC"/>
              <w:rPr>
                <w:rFonts w:cs="Arial"/>
              </w:rPr>
            </w:pPr>
          </w:p>
        </w:tc>
        <w:tc>
          <w:tcPr>
            <w:tcW w:w="642" w:type="pct"/>
          </w:tcPr>
          <w:p w14:paraId="2C17705D" w14:textId="77777777" w:rsidR="00EC2303" w:rsidRPr="000702BF" w:rsidRDefault="00EC2303" w:rsidP="00AE3F12">
            <w:pPr>
              <w:pStyle w:val="TAC"/>
              <w:rPr>
                <w:rFonts w:cs="Arial"/>
              </w:rPr>
            </w:pPr>
          </w:p>
        </w:tc>
        <w:tc>
          <w:tcPr>
            <w:tcW w:w="642" w:type="pct"/>
          </w:tcPr>
          <w:p w14:paraId="1A3E628D" w14:textId="77777777" w:rsidR="00EC2303" w:rsidRPr="000702BF" w:rsidRDefault="00EC2303" w:rsidP="00AE3F12">
            <w:pPr>
              <w:pStyle w:val="TAC"/>
              <w:rPr>
                <w:rFonts w:cs="Arial"/>
              </w:rPr>
            </w:pPr>
          </w:p>
        </w:tc>
        <w:tc>
          <w:tcPr>
            <w:tcW w:w="725" w:type="pct"/>
          </w:tcPr>
          <w:p w14:paraId="665768A1" w14:textId="77777777" w:rsidR="00EC2303" w:rsidRPr="000702BF" w:rsidRDefault="00EC2303" w:rsidP="00AE3F12">
            <w:pPr>
              <w:pStyle w:val="TAC"/>
              <w:rPr>
                <w:rFonts w:cs="Arial"/>
              </w:rPr>
            </w:pPr>
          </w:p>
        </w:tc>
        <w:tc>
          <w:tcPr>
            <w:tcW w:w="643" w:type="pct"/>
          </w:tcPr>
          <w:p w14:paraId="4255C52D" w14:textId="77777777" w:rsidR="00EC2303" w:rsidRPr="000702BF" w:rsidRDefault="00EC2303" w:rsidP="00AE3F12">
            <w:pPr>
              <w:pStyle w:val="TAC"/>
            </w:pPr>
          </w:p>
        </w:tc>
      </w:tr>
      <w:tr w:rsidR="00EC2303" w:rsidRPr="000702BF" w14:paraId="0746BAC6" w14:textId="77777777" w:rsidTr="008D0E0E">
        <w:trPr>
          <w:jc w:val="center"/>
        </w:trPr>
        <w:tc>
          <w:tcPr>
            <w:tcW w:w="711" w:type="pct"/>
            <w:vAlign w:val="center"/>
          </w:tcPr>
          <w:p w14:paraId="3AC1DCAC" w14:textId="76C0FADF" w:rsidR="00EC2303" w:rsidRPr="000702BF" w:rsidRDefault="00EC2303" w:rsidP="00AE3F12">
            <w:pPr>
              <w:pStyle w:val="TAL"/>
              <w:rPr>
                <w:rFonts w:cs="Arial"/>
              </w:rPr>
            </w:pPr>
            <w:r w:rsidRPr="000702BF">
              <w:rPr>
                <w:rFonts w:cs="Arial"/>
              </w:rPr>
              <w:t>MCS</w:t>
            </w:r>
            <w:r w:rsidR="008D0E0E" w:rsidRPr="000702BF">
              <w:rPr>
                <w:rFonts w:cs="Arial"/>
              </w:rPr>
              <w:t xml:space="preserve"> </w:t>
            </w:r>
            <w:r w:rsidRPr="000702BF">
              <w:rPr>
                <w:rFonts w:cs="Arial"/>
              </w:rPr>
              <w:t>index</w:t>
            </w:r>
          </w:p>
        </w:tc>
        <w:tc>
          <w:tcPr>
            <w:tcW w:w="351" w:type="pct"/>
          </w:tcPr>
          <w:p w14:paraId="3A3B8F06" w14:textId="77777777" w:rsidR="00EC2303" w:rsidRPr="000702BF" w:rsidRDefault="00EC2303" w:rsidP="00AE3F12">
            <w:pPr>
              <w:pStyle w:val="TAC"/>
              <w:rPr>
                <w:rFonts w:cs="Arial"/>
              </w:rPr>
            </w:pPr>
          </w:p>
        </w:tc>
        <w:tc>
          <w:tcPr>
            <w:tcW w:w="642" w:type="pct"/>
          </w:tcPr>
          <w:p w14:paraId="19EA992C" w14:textId="77777777" w:rsidR="00EC2303" w:rsidRPr="000702BF" w:rsidRDefault="00EC2303" w:rsidP="00AE3F12">
            <w:pPr>
              <w:pStyle w:val="TAC"/>
              <w:rPr>
                <w:rFonts w:cs="Arial"/>
              </w:rPr>
            </w:pPr>
            <w:r w:rsidRPr="000702BF">
              <w:rPr>
                <w:rFonts w:cs="Arial"/>
              </w:rPr>
              <w:t>13</w:t>
            </w:r>
          </w:p>
        </w:tc>
        <w:tc>
          <w:tcPr>
            <w:tcW w:w="642" w:type="pct"/>
          </w:tcPr>
          <w:p w14:paraId="5802E51B" w14:textId="77777777" w:rsidR="00EC2303" w:rsidRPr="000702BF" w:rsidRDefault="00EC2303" w:rsidP="00AE3F12">
            <w:pPr>
              <w:pStyle w:val="TAC"/>
              <w:rPr>
                <w:rFonts w:cs="Arial"/>
              </w:rPr>
            </w:pPr>
          </w:p>
        </w:tc>
        <w:tc>
          <w:tcPr>
            <w:tcW w:w="642" w:type="pct"/>
          </w:tcPr>
          <w:p w14:paraId="021C1886" w14:textId="77777777" w:rsidR="00EC2303" w:rsidRPr="000702BF" w:rsidRDefault="00EC2303" w:rsidP="00AE3F12">
            <w:pPr>
              <w:pStyle w:val="TAC"/>
              <w:rPr>
                <w:rFonts w:cs="Arial"/>
              </w:rPr>
            </w:pPr>
          </w:p>
        </w:tc>
        <w:tc>
          <w:tcPr>
            <w:tcW w:w="642" w:type="pct"/>
          </w:tcPr>
          <w:p w14:paraId="0AE58CBF" w14:textId="77777777" w:rsidR="00EC2303" w:rsidRPr="000702BF" w:rsidRDefault="00EC2303" w:rsidP="00AE3F12">
            <w:pPr>
              <w:pStyle w:val="TAC"/>
              <w:rPr>
                <w:rFonts w:cs="Arial"/>
              </w:rPr>
            </w:pPr>
          </w:p>
        </w:tc>
        <w:tc>
          <w:tcPr>
            <w:tcW w:w="725" w:type="pct"/>
          </w:tcPr>
          <w:p w14:paraId="23553A7B" w14:textId="77777777" w:rsidR="00EC2303" w:rsidRPr="000702BF" w:rsidRDefault="00EC2303" w:rsidP="00AE3F12">
            <w:pPr>
              <w:pStyle w:val="TAC"/>
              <w:rPr>
                <w:rFonts w:cs="Arial"/>
              </w:rPr>
            </w:pPr>
          </w:p>
        </w:tc>
        <w:tc>
          <w:tcPr>
            <w:tcW w:w="643" w:type="pct"/>
          </w:tcPr>
          <w:p w14:paraId="17B148E8" w14:textId="77777777" w:rsidR="00EC2303" w:rsidRPr="000702BF" w:rsidRDefault="00EC2303" w:rsidP="00AE3F12">
            <w:pPr>
              <w:pStyle w:val="TAC"/>
            </w:pPr>
          </w:p>
        </w:tc>
      </w:tr>
      <w:tr w:rsidR="00EC2303" w:rsidRPr="000702BF" w14:paraId="1D931D87" w14:textId="77777777" w:rsidTr="008D0E0E">
        <w:trPr>
          <w:jc w:val="center"/>
        </w:trPr>
        <w:tc>
          <w:tcPr>
            <w:tcW w:w="711" w:type="pct"/>
            <w:vAlign w:val="center"/>
          </w:tcPr>
          <w:p w14:paraId="3F77E887" w14:textId="77777777" w:rsidR="00EC2303" w:rsidRPr="000702BF" w:rsidRDefault="00EC2303" w:rsidP="00AE3F12">
            <w:pPr>
              <w:pStyle w:val="TAL"/>
              <w:rPr>
                <w:rFonts w:cs="Arial"/>
              </w:rPr>
            </w:pPr>
            <w:r w:rsidRPr="000702BF">
              <w:rPr>
                <w:rFonts w:cs="Arial"/>
              </w:rPr>
              <w:t>Modulation</w:t>
            </w:r>
          </w:p>
        </w:tc>
        <w:tc>
          <w:tcPr>
            <w:tcW w:w="351" w:type="pct"/>
          </w:tcPr>
          <w:p w14:paraId="762053C6" w14:textId="77777777" w:rsidR="00EC2303" w:rsidRPr="000702BF" w:rsidRDefault="00EC2303" w:rsidP="00AE3F12">
            <w:pPr>
              <w:pStyle w:val="TAC"/>
              <w:rPr>
                <w:rFonts w:cs="Arial"/>
              </w:rPr>
            </w:pPr>
          </w:p>
        </w:tc>
        <w:tc>
          <w:tcPr>
            <w:tcW w:w="642" w:type="pct"/>
          </w:tcPr>
          <w:p w14:paraId="513ADB73" w14:textId="77777777" w:rsidR="00EC2303" w:rsidRPr="000702BF" w:rsidRDefault="00EC2303" w:rsidP="00AE3F12">
            <w:pPr>
              <w:pStyle w:val="TAC"/>
              <w:rPr>
                <w:rFonts w:cs="Arial"/>
              </w:rPr>
            </w:pPr>
            <w:r w:rsidRPr="000702BF">
              <w:rPr>
                <w:rFonts w:cs="Arial"/>
              </w:rPr>
              <w:t>16QAM</w:t>
            </w:r>
          </w:p>
        </w:tc>
        <w:tc>
          <w:tcPr>
            <w:tcW w:w="642" w:type="pct"/>
          </w:tcPr>
          <w:p w14:paraId="5A01A2D1" w14:textId="77777777" w:rsidR="00EC2303" w:rsidRPr="000702BF" w:rsidRDefault="00EC2303" w:rsidP="00AE3F12">
            <w:pPr>
              <w:pStyle w:val="TAC"/>
              <w:rPr>
                <w:rFonts w:cs="Arial"/>
              </w:rPr>
            </w:pPr>
          </w:p>
        </w:tc>
        <w:tc>
          <w:tcPr>
            <w:tcW w:w="642" w:type="pct"/>
          </w:tcPr>
          <w:p w14:paraId="0BD0162D" w14:textId="77777777" w:rsidR="00EC2303" w:rsidRPr="000702BF" w:rsidRDefault="00EC2303" w:rsidP="00AE3F12">
            <w:pPr>
              <w:pStyle w:val="TAC"/>
              <w:rPr>
                <w:rFonts w:cs="Arial"/>
              </w:rPr>
            </w:pPr>
          </w:p>
        </w:tc>
        <w:tc>
          <w:tcPr>
            <w:tcW w:w="642" w:type="pct"/>
          </w:tcPr>
          <w:p w14:paraId="48EF858D" w14:textId="77777777" w:rsidR="00EC2303" w:rsidRPr="000702BF" w:rsidRDefault="00EC2303" w:rsidP="00AE3F12">
            <w:pPr>
              <w:pStyle w:val="TAC"/>
              <w:rPr>
                <w:rFonts w:cs="Arial"/>
              </w:rPr>
            </w:pPr>
          </w:p>
        </w:tc>
        <w:tc>
          <w:tcPr>
            <w:tcW w:w="725" w:type="pct"/>
          </w:tcPr>
          <w:p w14:paraId="27E35DD2" w14:textId="77777777" w:rsidR="00EC2303" w:rsidRPr="000702BF" w:rsidRDefault="00EC2303" w:rsidP="00AE3F12">
            <w:pPr>
              <w:pStyle w:val="TAC"/>
              <w:rPr>
                <w:rFonts w:cs="Arial"/>
              </w:rPr>
            </w:pPr>
          </w:p>
        </w:tc>
        <w:tc>
          <w:tcPr>
            <w:tcW w:w="643" w:type="pct"/>
          </w:tcPr>
          <w:p w14:paraId="589314D5" w14:textId="77777777" w:rsidR="00EC2303" w:rsidRPr="000702BF" w:rsidRDefault="00EC2303" w:rsidP="00AE3F12">
            <w:pPr>
              <w:pStyle w:val="TAC"/>
            </w:pPr>
          </w:p>
        </w:tc>
      </w:tr>
      <w:tr w:rsidR="00EC2303" w:rsidRPr="000702BF" w14:paraId="260100FE" w14:textId="77777777" w:rsidTr="008D0E0E">
        <w:trPr>
          <w:jc w:val="center"/>
        </w:trPr>
        <w:tc>
          <w:tcPr>
            <w:tcW w:w="711" w:type="pct"/>
            <w:vAlign w:val="center"/>
          </w:tcPr>
          <w:p w14:paraId="2FE077F8" w14:textId="53CD8BC6" w:rsidR="00EC2303" w:rsidRPr="000702BF" w:rsidRDefault="00EC2303" w:rsidP="00AE3F12">
            <w:pPr>
              <w:pStyle w:val="TAL"/>
              <w:rPr>
                <w:rFonts w:cs="Arial"/>
              </w:rPr>
            </w:pPr>
            <w:r w:rsidRPr="000702BF">
              <w:rPr>
                <w:rFonts w:cs="Arial"/>
              </w:rPr>
              <w:t>Target</w:t>
            </w:r>
            <w:r w:rsidR="008D0E0E" w:rsidRPr="000702BF">
              <w:rPr>
                <w:rFonts w:cs="Arial"/>
              </w:rPr>
              <w:t xml:space="preserve"> </w:t>
            </w:r>
            <w:r w:rsidRPr="000702BF">
              <w:rPr>
                <w:rFonts w:cs="Arial"/>
              </w:rPr>
              <w:t>Coding</w:t>
            </w:r>
            <w:r w:rsidR="008D0E0E" w:rsidRPr="000702BF">
              <w:rPr>
                <w:rFonts w:cs="Arial"/>
              </w:rPr>
              <w:t xml:space="preserve"> </w:t>
            </w:r>
            <w:r w:rsidRPr="000702BF">
              <w:rPr>
                <w:rFonts w:cs="Arial"/>
              </w:rPr>
              <w:t>Rate</w:t>
            </w:r>
          </w:p>
        </w:tc>
        <w:tc>
          <w:tcPr>
            <w:tcW w:w="351" w:type="pct"/>
          </w:tcPr>
          <w:p w14:paraId="51673A36" w14:textId="77777777" w:rsidR="00EC2303" w:rsidRPr="000702BF" w:rsidRDefault="00EC2303" w:rsidP="00AE3F12">
            <w:pPr>
              <w:pStyle w:val="TAC"/>
              <w:rPr>
                <w:rFonts w:cs="Arial"/>
              </w:rPr>
            </w:pPr>
          </w:p>
        </w:tc>
        <w:tc>
          <w:tcPr>
            <w:tcW w:w="642" w:type="pct"/>
          </w:tcPr>
          <w:p w14:paraId="003110A6" w14:textId="77777777" w:rsidR="00EC2303" w:rsidRPr="000702BF" w:rsidRDefault="00EC2303" w:rsidP="00AE3F12">
            <w:pPr>
              <w:pStyle w:val="TAC"/>
              <w:rPr>
                <w:rFonts w:cs="Arial"/>
              </w:rPr>
            </w:pPr>
            <w:r w:rsidRPr="000702BF">
              <w:rPr>
                <w:rFonts w:cs="Arial"/>
              </w:rPr>
              <w:t>0.48</w:t>
            </w:r>
          </w:p>
        </w:tc>
        <w:tc>
          <w:tcPr>
            <w:tcW w:w="642" w:type="pct"/>
          </w:tcPr>
          <w:p w14:paraId="75585A69" w14:textId="77777777" w:rsidR="00EC2303" w:rsidRPr="000702BF" w:rsidRDefault="00EC2303" w:rsidP="00AE3F12">
            <w:pPr>
              <w:pStyle w:val="TAC"/>
              <w:rPr>
                <w:rFonts w:cs="Arial"/>
              </w:rPr>
            </w:pPr>
          </w:p>
        </w:tc>
        <w:tc>
          <w:tcPr>
            <w:tcW w:w="642" w:type="pct"/>
          </w:tcPr>
          <w:p w14:paraId="5991717E" w14:textId="77777777" w:rsidR="00EC2303" w:rsidRPr="000702BF" w:rsidRDefault="00EC2303" w:rsidP="00AE3F12">
            <w:pPr>
              <w:pStyle w:val="TAC"/>
              <w:rPr>
                <w:rFonts w:cs="Arial"/>
              </w:rPr>
            </w:pPr>
          </w:p>
        </w:tc>
        <w:tc>
          <w:tcPr>
            <w:tcW w:w="642" w:type="pct"/>
          </w:tcPr>
          <w:p w14:paraId="3BBBE709" w14:textId="77777777" w:rsidR="00EC2303" w:rsidRPr="000702BF" w:rsidRDefault="00EC2303" w:rsidP="00AE3F12">
            <w:pPr>
              <w:pStyle w:val="TAC"/>
              <w:rPr>
                <w:rFonts w:cs="Arial"/>
              </w:rPr>
            </w:pPr>
          </w:p>
        </w:tc>
        <w:tc>
          <w:tcPr>
            <w:tcW w:w="725" w:type="pct"/>
          </w:tcPr>
          <w:p w14:paraId="329B0C34" w14:textId="77777777" w:rsidR="00EC2303" w:rsidRPr="000702BF" w:rsidRDefault="00EC2303" w:rsidP="00AE3F12">
            <w:pPr>
              <w:pStyle w:val="TAC"/>
              <w:rPr>
                <w:rFonts w:cs="Arial"/>
              </w:rPr>
            </w:pPr>
          </w:p>
        </w:tc>
        <w:tc>
          <w:tcPr>
            <w:tcW w:w="643" w:type="pct"/>
          </w:tcPr>
          <w:p w14:paraId="012FE8C2" w14:textId="77777777" w:rsidR="00EC2303" w:rsidRPr="000702BF" w:rsidRDefault="00EC2303" w:rsidP="00AE3F12">
            <w:pPr>
              <w:pStyle w:val="TAC"/>
            </w:pPr>
          </w:p>
        </w:tc>
      </w:tr>
      <w:tr w:rsidR="00EC2303" w:rsidRPr="000702BF" w14:paraId="096A2E5F" w14:textId="77777777" w:rsidTr="008D0E0E">
        <w:trPr>
          <w:jc w:val="center"/>
        </w:trPr>
        <w:tc>
          <w:tcPr>
            <w:tcW w:w="711" w:type="pct"/>
            <w:vAlign w:val="center"/>
          </w:tcPr>
          <w:p w14:paraId="0F8FD1B1" w14:textId="5E18F059"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MIMO</w:t>
            </w:r>
            <w:r w:rsidR="008D0E0E" w:rsidRPr="000702BF">
              <w:rPr>
                <w:rFonts w:cs="Arial"/>
              </w:rPr>
              <w:t xml:space="preserve"> </w:t>
            </w:r>
            <w:r w:rsidRPr="000702BF">
              <w:rPr>
                <w:rFonts w:cs="Arial"/>
              </w:rPr>
              <w:t>layers</w:t>
            </w:r>
          </w:p>
        </w:tc>
        <w:tc>
          <w:tcPr>
            <w:tcW w:w="351" w:type="pct"/>
          </w:tcPr>
          <w:p w14:paraId="1B6C21DF" w14:textId="77777777" w:rsidR="00EC2303" w:rsidRPr="000702BF" w:rsidRDefault="00EC2303" w:rsidP="00AE3F12">
            <w:pPr>
              <w:pStyle w:val="TAC"/>
              <w:rPr>
                <w:rFonts w:cs="Arial"/>
              </w:rPr>
            </w:pPr>
          </w:p>
        </w:tc>
        <w:tc>
          <w:tcPr>
            <w:tcW w:w="642" w:type="pct"/>
          </w:tcPr>
          <w:p w14:paraId="1E5C2A70" w14:textId="77777777" w:rsidR="00EC2303" w:rsidRPr="000702BF" w:rsidRDefault="00EC2303" w:rsidP="00AE3F12">
            <w:pPr>
              <w:pStyle w:val="TAC"/>
              <w:rPr>
                <w:rFonts w:cs="Arial"/>
              </w:rPr>
            </w:pPr>
            <w:r w:rsidRPr="000702BF">
              <w:rPr>
                <w:rFonts w:cs="Arial"/>
              </w:rPr>
              <w:t>1</w:t>
            </w:r>
          </w:p>
        </w:tc>
        <w:tc>
          <w:tcPr>
            <w:tcW w:w="642" w:type="pct"/>
          </w:tcPr>
          <w:p w14:paraId="50D4D248" w14:textId="77777777" w:rsidR="00EC2303" w:rsidRPr="000702BF" w:rsidRDefault="00EC2303" w:rsidP="00AE3F12">
            <w:pPr>
              <w:pStyle w:val="TAC"/>
              <w:rPr>
                <w:rFonts w:cs="Arial"/>
              </w:rPr>
            </w:pPr>
          </w:p>
        </w:tc>
        <w:tc>
          <w:tcPr>
            <w:tcW w:w="642" w:type="pct"/>
          </w:tcPr>
          <w:p w14:paraId="0F93F035" w14:textId="77777777" w:rsidR="00EC2303" w:rsidRPr="000702BF" w:rsidRDefault="00EC2303" w:rsidP="00AE3F12">
            <w:pPr>
              <w:pStyle w:val="TAC"/>
              <w:rPr>
                <w:rFonts w:cs="Arial"/>
              </w:rPr>
            </w:pPr>
          </w:p>
        </w:tc>
        <w:tc>
          <w:tcPr>
            <w:tcW w:w="642" w:type="pct"/>
          </w:tcPr>
          <w:p w14:paraId="3972ED88" w14:textId="77777777" w:rsidR="00EC2303" w:rsidRPr="000702BF" w:rsidRDefault="00EC2303" w:rsidP="00AE3F12">
            <w:pPr>
              <w:pStyle w:val="TAC"/>
              <w:rPr>
                <w:rFonts w:cs="Arial"/>
              </w:rPr>
            </w:pPr>
          </w:p>
        </w:tc>
        <w:tc>
          <w:tcPr>
            <w:tcW w:w="725" w:type="pct"/>
          </w:tcPr>
          <w:p w14:paraId="090F50CD" w14:textId="77777777" w:rsidR="00EC2303" w:rsidRPr="000702BF" w:rsidRDefault="00EC2303" w:rsidP="00AE3F12">
            <w:pPr>
              <w:pStyle w:val="TAC"/>
              <w:rPr>
                <w:rFonts w:cs="Arial"/>
              </w:rPr>
            </w:pPr>
          </w:p>
        </w:tc>
        <w:tc>
          <w:tcPr>
            <w:tcW w:w="643" w:type="pct"/>
          </w:tcPr>
          <w:p w14:paraId="2B9B8C82" w14:textId="77777777" w:rsidR="00EC2303" w:rsidRPr="000702BF" w:rsidRDefault="00EC2303" w:rsidP="00AE3F12">
            <w:pPr>
              <w:pStyle w:val="TAC"/>
            </w:pPr>
          </w:p>
        </w:tc>
      </w:tr>
      <w:tr w:rsidR="00EC2303" w:rsidRPr="000702BF" w14:paraId="7AACA0DC" w14:textId="77777777" w:rsidTr="008D0E0E">
        <w:trPr>
          <w:jc w:val="center"/>
        </w:trPr>
        <w:tc>
          <w:tcPr>
            <w:tcW w:w="711" w:type="pct"/>
            <w:vAlign w:val="center"/>
          </w:tcPr>
          <w:p w14:paraId="4981AF81" w14:textId="67FB59DE"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DMRS</w:t>
            </w:r>
            <w:r w:rsidR="008D0E0E" w:rsidRPr="000702BF">
              <w:rPr>
                <w:rFonts w:cs="Arial"/>
              </w:rPr>
              <w:t xml:space="preserve"> </w:t>
            </w:r>
            <w:r w:rsidRPr="000702BF">
              <w:rPr>
                <w:rFonts w:cs="Arial" w:hint="eastAsia"/>
              </w:rPr>
              <w:t>REs</w:t>
            </w:r>
          </w:p>
        </w:tc>
        <w:tc>
          <w:tcPr>
            <w:tcW w:w="351" w:type="pct"/>
          </w:tcPr>
          <w:p w14:paraId="0F36BC29" w14:textId="77777777" w:rsidR="00EC2303" w:rsidRPr="000702BF" w:rsidRDefault="00EC2303" w:rsidP="00AE3F12">
            <w:pPr>
              <w:pStyle w:val="TAC"/>
              <w:rPr>
                <w:rFonts w:cs="Arial"/>
              </w:rPr>
            </w:pPr>
          </w:p>
        </w:tc>
        <w:tc>
          <w:tcPr>
            <w:tcW w:w="642" w:type="pct"/>
          </w:tcPr>
          <w:p w14:paraId="41DD31A2" w14:textId="77777777" w:rsidR="00EC2303" w:rsidRPr="000702BF" w:rsidRDefault="00EC2303" w:rsidP="00AE3F12">
            <w:pPr>
              <w:pStyle w:val="TAC"/>
              <w:rPr>
                <w:rFonts w:cs="Arial"/>
              </w:rPr>
            </w:pPr>
            <w:r w:rsidRPr="000702BF">
              <w:rPr>
                <w:rFonts w:cs="Arial"/>
              </w:rPr>
              <w:t>12</w:t>
            </w:r>
          </w:p>
        </w:tc>
        <w:tc>
          <w:tcPr>
            <w:tcW w:w="642" w:type="pct"/>
          </w:tcPr>
          <w:p w14:paraId="5DC5EB4B" w14:textId="77777777" w:rsidR="00EC2303" w:rsidRPr="000702BF" w:rsidRDefault="00EC2303" w:rsidP="00AE3F12">
            <w:pPr>
              <w:pStyle w:val="TAC"/>
              <w:rPr>
                <w:rFonts w:cs="Arial"/>
              </w:rPr>
            </w:pPr>
          </w:p>
        </w:tc>
        <w:tc>
          <w:tcPr>
            <w:tcW w:w="642" w:type="pct"/>
          </w:tcPr>
          <w:p w14:paraId="0CE0751D" w14:textId="77777777" w:rsidR="00EC2303" w:rsidRPr="000702BF" w:rsidRDefault="00EC2303" w:rsidP="00AE3F12">
            <w:pPr>
              <w:pStyle w:val="TAC"/>
              <w:rPr>
                <w:rFonts w:cs="Arial"/>
              </w:rPr>
            </w:pPr>
          </w:p>
        </w:tc>
        <w:tc>
          <w:tcPr>
            <w:tcW w:w="642" w:type="pct"/>
          </w:tcPr>
          <w:p w14:paraId="19F99D59" w14:textId="77777777" w:rsidR="00EC2303" w:rsidRPr="000702BF" w:rsidRDefault="00EC2303" w:rsidP="00AE3F12">
            <w:pPr>
              <w:pStyle w:val="TAC"/>
              <w:rPr>
                <w:rFonts w:cs="Arial"/>
              </w:rPr>
            </w:pPr>
          </w:p>
        </w:tc>
        <w:tc>
          <w:tcPr>
            <w:tcW w:w="725" w:type="pct"/>
          </w:tcPr>
          <w:p w14:paraId="18162192" w14:textId="77777777" w:rsidR="00EC2303" w:rsidRPr="000702BF" w:rsidRDefault="00EC2303" w:rsidP="00AE3F12">
            <w:pPr>
              <w:pStyle w:val="TAC"/>
              <w:rPr>
                <w:rFonts w:cs="Arial"/>
              </w:rPr>
            </w:pPr>
          </w:p>
        </w:tc>
        <w:tc>
          <w:tcPr>
            <w:tcW w:w="643" w:type="pct"/>
          </w:tcPr>
          <w:p w14:paraId="2412A765" w14:textId="77777777" w:rsidR="00EC2303" w:rsidRPr="000702BF" w:rsidRDefault="00EC2303" w:rsidP="00AE3F12">
            <w:pPr>
              <w:pStyle w:val="TAC"/>
            </w:pPr>
          </w:p>
        </w:tc>
      </w:tr>
      <w:tr w:rsidR="00EC2303" w:rsidRPr="000702BF" w14:paraId="6F9023D7" w14:textId="77777777" w:rsidTr="008D0E0E">
        <w:trPr>
          <w:jc w:val="center"/>
        </w:trPr>
        <w:tc>
          <w:tcPr>
            <w:tcW w:w="711" w:type="pct"/>
            <w:vAlign w:val="center"/>
          </w:tcPr>
          <w:p w14:paraId="4BA40996" w14:textId="4267863B" w:rsidR="00EC2303" w:rsidRPr="000702BF" w:rsidRDefault="00EC2303" w:rsidP="00AE3F12">
            <w:pPr>
              <w:pStyle w:val="TAL"/>
              <w:rPr>
                <w:rFonts w:cs="Arial"/>
              </w:rPr>
            </w:pPr>
            <w:r w:rsidRPr="000702BF">
              <w:rPr>
                <w:rFonts w:cs="Arial"/>
              </w:rPr>
              <w:t>Overhead</w:t>
            </w:r>
            <w:r w:rsidR="008D0E0E" w:rsidRPr="000702BF">
              <w:rPr>
                <w:rFonts w:cs="Arial"/>
              </w:rPr>
              <w:t xml:space="preserve"> </w:t>
            </w:r>
            <w:r w:rsidRPr="000702BF">
              <w:rPr>
                <w:rFonts w:cs="Arial"/>
              </w:rPr>
              <w:t>for</w:t>
            </w:r>
            <w:r w:rsidR="008D0E0E" w:rsidRPr="000702BF">
              <w:rPr>
                <w:rFonts w:cs="Arial"/>
              </w:rPr>
              <w:t xml:space="preserve"> </w:t>
            </w:r>
            <w:r w:rsidRPr="000702BF">
              <w:rPr>
                <w:rFonts w:cs="Arial"/>
              </w:rPr>
              <w:t>TBS</w:t>
            </w:r>
            <w:r w:rsidR="008D0E0E" w:rsidRPr="000702BF">
              <w:rPr>
                <w:rFonts w:cs="Arial"/>
              </w:rPr>
              <w:t xml:space="preserve"> </w:t>
            </w:r>
            <w:r w:rsidRPr="000702BF">
              <w:rPr>
                <w:rFonts w:cs="Arial"/>
              </w:rPr>
              <w:t>determination</w:t>
            </w:r>
          </w:p>
        </w:tc>
        <w:tc>
          <w:tcPr>
            <w:tcW w:w="351" w:type="pct"/>
          </w:tcPr>
          <w:p w14:paraId="6F10AE75" w14:textId="77777777" w:rsidR="00EC2303" w:rsidRPr="000702BF" w:rsidRDefault="00EC2303" w:rsidP="00AE3F12">
            <w:pPr>
              <w:pStyle w:val="TAC"/>
              <w:rPr>
                <w:rFonts w:cs="Arial"/>
              </w:rPr>
            </w:pPr>
          </w:p>
        </w:tc>
        <w:tc>
          <w:tcPr>
            <w:tcW w:w="642" w:type="pct"/>
          </w:tcPr>
          <w:p w14:paraId="6E01BF14" w14:textId="77777777" w:rsidR="00EC2303" w:rsidRPr="000702BF" w:rsidRDefault="00EC2303" w:rsidP="00AE3F12">
            <w:pPr>
              <w:pStyle w:val="TAC"/>
              <w:rPr>
                <w:rFonts w:cs="Arial"/>
              </w:rPr>
            </w:pPr>
            <w:r w:rsidRPr="000702BF">
              <w:rPr>
                <w:rFonts w:cs="Arial"/>
              </w:rPr>
              <w:t>0</w:t>
            </w:r>
          </w:p>
        </w:tc>
        <w:tc>
          <w:tcPr>
            <w:tcW w:w="642" w:type="pct"/>
          </w:tcPr>
          <w:p w14:paraId="540C56C7" w14:textId="77777777" w:rsidR="00EC2303" w:rsidRPr="000702BF" w:rsidRDefault="00EC2303" w:rsidP="00AE3F12">
            <w:pPr>
              <w:pStyle w:val="TAC"/>
              <w:rPr>
                <w:rFonts w:cs="Arial"/>
              </w:rPr>
            </w:pPr>
          </w:p>
        </w:tc>
        <w:tc>
          <w:tcPr>
            <w:tcW w:w="642" w:type="pct"/>
          </w:tcPr>
          <w:p w14:paraId="7869FB83" w14:textId="77777777" w:rsidR="00EC2303" w:rsidRPr="000702BF" w:rsidRDefault="00EC2303" w:rsidP="00AE3F12">
            <w:pPr>
              <w:pStyle w:val="TAC"/>
              <w:rPr>
                <w:rFonts w:cs="Arial"/>
              </w:rPr>
            </w:pPr>
          </w:p>
        </w:tc>
        <w:tc>
          <w:tcPr>
            <w:tcW w:w="642" w:type="pct"/>
          </w:tcPr>
          <w:p w14:paraId="14E2CE06" w14:textId="77777777" w:rsidR="00EC2303" w:rsidRPr="000702BF" w:rsidRDefault="00EC2303" w:rsidP="00AE3F12">
            <w:pPr>
              <w:pStyle w:val="TAC"/>
              <w:rPr>
                <w:rFonts w:cs="Arial"/>
              </w:rPr>
            </w:pPr>
          </w:p>
        </w:tc>
        <w:tc>
          <w:tcPr>
            <w:tcW w:w="725" w:type="pct"/>
          </w:tcPr>
          <w:p w14:paraId="5C06725A" w14:textId="77777777" w:rsidR="00EC2303" w:rsidRPr="000702BF" w:rsidRDefault="00EC2303" w:rsidP="00AE3F12">
            <w:pPr>
              <w:pStyle w:val="TAC"/>
              <w:rPr>
                <w:rFonts w:cs="Arial"/>
              </w:rPr>
            </w:pPr>
          </w:p>
        </w:tc>
        <w:tc>
          <w:tcPr>
            <w:tcW w:w="643" w:type="pct"/>
          </w:tcPr>
          <w:p w14:paraId="7E5DCD0B" w14:textId="77777777" w:rsidR="00EC2303" w:rsidRPr="000702BF" w:rsidRDefault="00EC2303" w:rsidP="00AE3F12">
            <w:pPr>
              <w:pStyle w:val="TAC"/>
            </w:pPr>
          </w:p>
        </w:tc>
      </w:tr>
      <w:tr w:rsidR="00EC2303" w:rsidRPr="000702BF" w14:paraId="6BBDC824" w14:textId="77777777" w:rsidTr="008D0E0E">
        <w:trPr>
          <w:jc w:val="center"/>
        </w:trPr>
        <w:tc>
          <w:tcPr>
            <w:tcW w:w="711" w:type="pct"/>
            <w:vAlign w:val="center"/>
          </w:tcPr>
          <w:p w14:paraId="07BBF142" w14:textId="5AE40FA9" w:rsidR="00EC2303" w:rsidRPr="000702BF" w:rsidRDefault="00EC2303" w:rsidP="00AE3F12">
            <w:pPr>
              <w:pStyle w:val="TAL"/>
              <w:rPr>
                <w:rFonts w:cs="Arial"/>
              </w:rPr>
            </w:pPr>
            <w:r w:rsidRPr="000702BF">
              <w:rPr>
                <w:rFonts w:cs="Arial"/>
              </w:rPr>
              <w:t>Information</w:t>
            </w:r>
            <w:r w:rsidR="008D0E0E" w:rsidRPr="000702BF">
              <w:rPr>
                <w:rFonts w:cs="Arial"/>
              </w:rPr>
              <w:t xml:space="preserve"> </w:t>
            </w:r>
            <w:r w:rsidRPr="000702BF">
              <w:rPr>
                <w:rFonts w:cs="Arial"/>
              </w:rPr>
              <w:t>Bit</w:t>
            </w:r>
            <w:r w:rsidR="008D0E0E" w:rsidRPr="000702BF">
              <w:rPr>
                <w:rFonts w:cs="Arial"/>
              </w:rPr>
              <w:t xml:space="preserve"> </w:t>
            </w:r>
            <w:r w:rsidRPr="000702BF">
              <w:rPr>
                <w:rFonts w:cs="Arial"/>
              </w:rPr>
              <w:t>Payload</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r w:rsidR="008D0E0E" w:rsidRPr="000702BF">
              <w:rPr>
                <w:rFonts w:cs="Arial"/>
              </w:rPr>
              <w:t xml:space="preserve"> </w:t>
            </w:r>
          </w:p>
        </w:tc>
        <w:tc>
          <w:tcPr>
            <w:tcW w:w="351" w:type="pct"/>
          </w:tcPr>
          <w:p w14:paraId="50233815" w14:textId="77777777" w:rsidR="00EC2303" w:rsidRPr="000702BF" w:rsidRDefault="00EC2303" w:rsidP="00AE3F12">
            <w:pPr>
              <w:pStyle w:val="TAC"/>
              <w:rPr>
                <w:rFonts w:cs="Arial"/>
              </w:rPr>
            </w:pPr>
          </w:p>
        </w:tc>
        <w:tc>
          <w:tcPr>
            <w:tcW w:w="642" w:type="pct"/>
          </w:tcPr>
          <w:p w14:paraId="722B65ED" w14:textId="77777777" w:rsidR="00EC2303" w:rsidRPr="000702BF" w:rsidRDefault="00EC2303" w:rsidP="00AE3F12">
            <w:pPr>
              <w:pStyle w:val="TAC"/>
              <w:rPr>
                <w:rFonts w:cs="Arial"/>
              </w:rPr>
            </w:pPr>
          </w:p>
        </w:tc>
        <w:tc>
          <w:tcPr>
            <w:tcW w:w="642" w:type="pct"/>
          </w:tcPr>
          <w:p w14:paraId="05F22F4F" w14:textId="77777777" w:rsidR="00EC2303" w:rsidRPr="000702BF" w:rsidRDefault="00EC2303" w:rsidP="00AE3F12">
            <w:pPr>
              <w:pStyle w:val="TAC"/>
              <w:rPr>
                <w:rFonts w:cs="Arial"/>
              </w:rPr>
            </w:pPr>
          </w:p>
        </w:tc>
        <w:tc>
          <w:tcPr>
            <w:tcW w:w="642" w:type="pct"/>
          </w:tcPr>
          <w:p w14:paraId="370DA711" w14:textId="77777777" w:rsidR="00EC2303" w:rsidRPr="000702BF" w:rsidRDefault="00EC2303" w:rsidP="00AE3F12">
            <w:pPr>
              <w:pStyle w:val="TAC"/>
              <w:rPr>
                <w:rFonts w:cs="Arial"/>
              </w:rPr>
            </w:pPr>
          </w:p>
        </w:tc>
        <w:tc>
          <w:tcPr>
            <w:tcW w:w="642" w:type="pct"/>
          </w:tcPr>
          <w:p w14:paraId="21CF07F3" w14:textId="77777777" w:rsidR="00EC2303" w:rsidRPr="000702BF" w:rsidRDefault="00EC2303" w:rsidP="00AE3F12">
            <w:pPr>
              <w:pStyle w:val="TAC"/>
              <w:rPr>
                <w:rFonts w:cs="Arial"/>
              </w:rPr>
            </w:pPr>
          </w:p>
        </w:tc>
        <w:tc>
          <w:tcPr>
            <w:tcW w:w="725" w:type="pct"/>
          </w:tcPr>
          <w:p w14:paraId="1E70C7C7" w14:textId="77777777" w:rsidR="00EC2303" w:rsidRPr="000702BF" w:rsidRDefault="00EC2303" w:rsidP="00AE3F12">
            <w:pPr>
              <w:pStyle w:val="TAC"/>
              <w:rPr>
                <w:rFonts w:cs="Arial"/>
              </w:rPr>
            </w:pPr>
          </w:p>
        </w:tc>
        <w:tc>
          <w:tcPr>
            <w:tcW w:w="643" w:type="pct"/>
          </w:tcPr>
          <w:p w14:paraId="67ACD03E" w14:textId="77777777" w:rsidR="00EC2303" w:rsidRPr="000702BF" w:rsidRDefault="00EC2303" w:rsidP="00AE3F12">
            <w:pPr>
              <w:pStyle w:val="TAC"/>
              <w:rPr>
                <w:rFonts w:cs="Arial"/>
              </w:rPr>
            </w:pPr>
          </w:p>
        </w:tc>
      </w:tr>
      <w:tr w:rsidR="00EC2303" w:rsidRPr="000702BF" w14:paraId="385FD571" w14:textId="77777777" w:rsidTr="008D0E0E">
        <w:trPr>
          <w:jc w:val="center"/>
        </w:trPr>
        <w:tc>
          <w:tcPr>
            <w:tcW w:w="711" w:type="pct"/>
            <w:vAlign w:val="center"/>
          </w:tcPr>
          <w:p w14:paraId="6AB40350" w14:textId="3D3F0042"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16F0062E" w14:textId="77777777" w:rsidR="00EC2303" w:rsidRPr="000702BF" w:rsidRDefault="00EC2303" w:rsidP="00AE3F12">
            <w:pPr>
              <w:pStyle w:val="TAC"/>
              <w:rPr>
                <w:rFonts w:cs="Arial"/>
              </w:rPr>
            </w:pPr>
            <w:r w:rsidRPr="000702BF">
              <w:rPr>
                <w:rFonts w:cs="Arial"/>
              </w:rPr>
              <w:t>Bits</w:t>
            </w:r>
          </w:p>
        </w:tc>
        <w:tc>
          <w:tcPr>
            <w:tcW w:w="642" w:type="pct"/>
          </w:tcPr>
          <w:p w14:paraId="1129DEB1" w14:textId="77777777" w:rsidR="00EC2303" w:rsidRPr="000702BF" w:rsidRDefault="00EC2303" w:rsidP="00AE3F12">
            <w:pPr>
              <w:pStyle w:val="TAC"/>
              <w:rPr>
                <w:rFonts w:cs="Arial"/>
              </w:rPr>
            </w:pPr>
            <w:r w:rsidRPr="000702BF">
              <w:rPr>
                <w:rFonts w:cs="Arial"/>
              </w:rPr>
              <w:t>N/A</w:t>
            </w:r>
          </w:p>
        </w:tc>
        <w:tc>
          <w:tcPr>
            <w:tcW w:w="642" w:type="pct"/>
          </w:tcPr>
          <w:p w14:paraId="0E50E6D3" w14:textId="77777777" w:rsidR="00EC2303" w:rsidRPr="000702BF" w:rsidRDefault="00EC2303" w:rsidP="00AE3F12">
            <w:pPr>
              <w:pStyle w:val="TAC"/>
              <w:rPr>
                <w:rFonts w:cs="Arial"/>
              </w:rPr>
            </w:pPr>
          </w:p>
        </w:tc>
        <w:tc>
          <w:tcPr>
            <w:tcW w:w="642" w:type="pct"/>
          </w:tcPr>
          <w:p w14:paraId="50B3DACF" w14:textId="77777777" w:rsidR="00EC2303" w:rsidRPr="000702BF" w:rsidRDefault="00EC2303" w:rsidP="00AE3F12">
            <w:pPr>
              <w:pStyle w:val="TAC"/>
              <w:rPr>
                <w:rFonts w:cs="Arial"/>
              </w:rPr>
            </w:pPr>
          </w:p>
        </w:tc>
        <w:tc>
          <w:tcPr>
            <w:tcW w:w="642" w:type="pct"/>
          </w:tcPr>
          <w:p w14:paraId="1EDE0CD8" w14:textId="77777777" w:rsidR="00EC2303" w:rsidRPr="000702BF" w:rsidRDefault="00EC2303" w:rsidP="00AE3F12">
            <w:pPr>
              <w:pStyle w:val="TAC"/>
              <w:rPr>
                <w:rFonts w:cs="Arial"/>
              </w:rPr>
            </w:pPr>
          </w:p>
        </w:tc>
        <w:tc>
          <w:tcPr>
            <w:tcW w:w="725" w:type="pct"/>
          </w:tcPr>
          <w:p w14:paraId="479F858C" w14:textId="77777777" w:rsidR="00EC2303" w:rsidRPr="000702BF" w:rsidRDefault="00EC2303" w:rsidP="00AE3F12">
            <w:pPr>
              <w:pStyle w:val="TAC"/>
              <w:rPr>
                <w:rFonts w:cs="Arial"/>
              </w:rPr>
            </w:pPr>
          </w:p>
        </w:tc>
        <w:tc>
          <w:tcPr>
            <w:tcW w:w="643" w:type="pct"/>
          </w:tcPr>
          <w:p w14:paraId="4DD325D9" w14:textId="77777777" w:rsidR="00EC2303" w:rsidRPr="000702BF" w:rsidRDefault="00EC2303" w:rsidP="00AE3F12">
            <w:pPr>
              <w:pStyle w:val="TAC"/>
            </w:pPr>
          </w:p>
        </w:tc>
      </w:tr>
      <w:tr w:rsidR="00EC2303" w:rsidRPr="000702BF" w14:paraId="4F398A84" w14:textId="77777777" w:rsidTr="008D0E0E">
        <w:trPr>
          <w:jc w:val="center"/>
        </w:trPr>
        <w:tc>
          <w:tcPr>
            <w:tcW w:w="711" w:type="pct"/>
            <w:vAlign w:val="center"/>
          </w:tcPr>
          <w:p w14:paraId="4F8C2133" w14:textId="6FB4835F"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19</w:t>
            </w:r>
          </w:p>
        </w:tc>
        <w:tc>
          <w:tcPr>
            <w:tcW w:w="351" w:type="pct"/>
          </w:tcPr>
          <w:p w14:paraId="4DE27080" w14:textId="77777777" w:rsidR="00EC2303" w:rsidRPr="000702BF" w:rsidRDefault="00EC2303" w:rsidP="00AE3F12">
            <w:pPr>
              <w:pStyle w:val="TAC"/>
              <w:rPr>
                <w:rFonts w:cs="Arial"/>
              </w:rPr>
            </w:pPr>
            <w:r w:rsidRPr="000702BF">
              <w:rPr>
                <w:rFonts w:cs="Arial"/>
              </w:rPr>
              <w:t>Bits</w:t>
            </w:r>
          </w:p>
        </w:tc>
        <w:tc>
          <w:tcPr>
            <w:tcW w:w="642" w:type="pct"/>
          </w:tcPr>
          <w:p w14:paraId="0302C994" w14:textId="76A4F7AF" w:rsidR="00EC2303" w:rsidRPr="000702BF" w:rsidRDefault="00EC2303" w:rsidP="00AE3F12">
            <w:pPr>
              <w:pStyle w:val="TAC"/>
              <w:rPr>
                <w:rFonts w:cs="Arial"/>
              </w:rPr>
            </w:pPr>
            <w:r w:rsidRPr="000702BF">
              <w:rPr>
                <w:rFonts w:cs="Arial"/>
              </w:rPr>
              <w:t>13</w:t>
            </w:r>
            <w:r w:rsidR="00830250">
              <w:rPr>
                <w:rFonts w:cs="Arial"/>
              </w:rPr>
              <w:t>,</w:t>
            </w:r>
            <w:r w:rsidRPr="000702BF">
              <w:rPr>
                <w:rFonts w:cs="Arial"/>
              </w:rPr>
              <w:t>064</w:t>
            </w:r>
          </w:p>
        </w:tc>
        <w:tc>
          <w:tcPr>
            <w:tcW w:w="642" w:type="pct"/>
          </w:tcPr>
          <w:p w14:paraId="1CFBD589" w14:textId="77777777" w:rsidR="00EC2303" w:rsidRPr="000702BF" w:rsidRDefault="00EC2303" w:rsidP="00AE3F12">
            <w:pPr>
              <w:pStyle w:val="TAC"/>
              <w:rPr>
                <w:rFonts w:cs="Arial"/>
              </w:rPr>
            </w:pPr>
          </w:p>
        </w:tc>
        <w:tc>
          <w:tcPr>
            <w:tcW w:w="642" w:type="pct"/>
          </w:tcPr>
          <w:p w14:paraId="043BA70B" w14:textId="77777777" w:rsidR="00EC2303" w:rsidRPr="000702BF" w:rsidRDefault="00EC2303" w:rsidP="00AE3F12">
            <w:pPr>
              <w:pStyle w:val="TAC"/>
              <w:rPr>
                <w:rFonts w:cs="Arial"/>
              </w:rPr>
            </w:pPr>
          </w:p>
        </w:tc>
        <w:tc>
          <w:tcPr>
            <w:tcW w:w="642" w:type="pct"/>
          </w:tcPr>
          <w:p w14:paraId="7F83F2EF" w14:textId="77777777" w:rsidR="00EC2303" w:rsidRPr="000702BF" w:rsidRDefault="00EC2303" w:rsidP="00AE3F12">
            <w:pPr>
              <w:pStyle w:val="TAC"/>
              <w:rPr>
                <w:rFonts w:cs="Arial"/>
              </w:rPr>
            </w:pPr>
          </w:p>
        </w:tc>
        <w:tc>
          <w:tcPr>
            <w:tcW w:w="725" w:type="pct"/>
          </w:tcPr>
          <w:p w14:paraId="040BC5E5" w14:textId="77777777" w:rsidR="00EC2303" w:rsidRPr="000702BF" w:rsidRDefault="00EC2303" w:rsidP="00AE3F12">
            <w:pPr>
              <w:pStyle w:val="TAC"/>
              <w:rPr>
                <w:rFonts w:cs="Arial"/>
              </w:rPr>
            </w:pPr>
          </w:p>
        </w:tc>
        <w:tc>
          <w:tcPr>
            <w:tcW w:w="643" w:type="pct"/>
          </w:tcPr>
          <w:p w14:paraId="52B39A76" w14:textId="77777777" w:rsidR="00EC2303" w:rsidRPr="000702BF" w:rsidRDefault="00EC2303" w:rsidP="00AE3F12">
            <w:pPr>
              <w:pStyle w:val="TAC"/>
            </w:pPr>
          </w:p>
        </w:tc>
      </w:tr>
      <w:tr w:rsidR="00EC2303" w:rsidRPr="000702BF" w14:paraId="5D6ACC08" w14:textId="77777777" w:rsidTr="008D0E0E">
        <w:trPr>
          <w:jc w:val="center"/>
        </w:trPr>
        <w:tc>
          <w:tcPr>
            <w:tcW w:w="711" w:type="pct"/>
            <w:vAlign w:val="center"/>
          </w:tcPr>
          <w:p w14:paraId="6D83C823" w14:textId="0B2C67F6" w:rsidR="00EC2303" w:rsidRPr="000702BF" w:rsidRDefault="00EC2303" w:rsidP="00AE3F12">
            <w:pPr>
              <w:pStyle w:val="TAL"/>
              <w:rPr>
                <w:rFonts w:cs="Arial"/>
              </w:rPr>
            </w:pPr>
            <w:r w:rsidRPr="000702BF">
              <w:rPr>
                <w:rFonts w:cs="Arial"/>
              </w:rPr>
              <w:t>Transport</w:t>
            </w:r>
            <w:r w:rsidR="008D0E0E" w:rsidRPr="000702BF">
              <w:rPr>
                <w:rFonts w:cs="Arial"/>
              </w:rPr>
              <w:t xml:space="preserve"> </w:t>
            </w:r>
            <w:r w:rsidRPr="000702BF">
              <w:rPr>
                <w:rFonts w:cs="Arial"/>
              </w:rPr>
              <w:t>block</w:t>
            </w:r>
            <w:r w:rsidR="008D0E0E" w:rsidRPr="000702BF">
              <w:rPr>
                <w:rFonts w:cs="Arial"/>
              </w:rPr>
              <w:t xml:space="preserve"> </w:t>
            </w:r>
            <w:r w:rsidRPr="000702BF">
              <w:rPr>
                <w:rFonts w:cs="Arial"/>
              </w:rPr>
              <w:t>CRC</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p>
        </w:tc>
        <w:tc>
          <w:tcPr>
            <w:tcW w:w="351" w:type="pct"/>
          </w:tcPr>
          <w:p w14:paraId="73A1CCEA" w14:textId="77777777" w:rsidR="00EC2303" w:rsidRPr="000702BF" w:rsidRDefault="00EC2303" w:rsidP="00AE3F12">
            <w:pPr>
              <w:pStyle w:val="TAC"/>
              <w:rPr>
                <w:rFonts w:cs="Arial"/>
              </w:rPr>
            </w:pPr>
          </w:p>
        </w:tc>
        <w:tc>
          <w:tcPr>
            <w:tcW w:w="642" w:type="pct"/>
          </w:tcPr>
          <w:p w14:paraId="213F23EC" w14:textId="77777777" w:rsidR="00EC2303" w:rsidRPr="000702BF" w:rsidRDefault="00EC2303" w:rsidP="00AE3F12">
            <w:pPr>
              <w:pStyle w:val="TAC"/>
              <w:rPr>
                <w:rFonts w:cs="Arial"/>
              </w:rPr>
            </w:pPr>
          </w:p>
        </w:tc>
        <w:tc>
          <w:tcPr>
            <w:tcW w:w="642" w:type="pct"/>
          </w:tcPr>
          <w:p w14:paraId="0E51D267" w14:textId="77777777" w:rsidR="00EC2303" w:rsidRPr="000702BF" w:rsidRDefault="00EC2303" w:rsidP="00AE3F12">
            <w:pPr>
              <w:pStyle w:val="TAC"/>
              <w:rPr>
                <w:rFonts w:cs="Arial"/>
              </w:rPr>
            </w:pPr>
          </w:p>
        </w:tc>
        <w:tc>
          <w:tcPr>
            <w:tcW w:w="642" w:type="pct"/>
          </w:tcPr>
          <w:p w14:paraId="74017FB3" w14:textId="77777777" w:rsidR="00EC2303" w:rsidRPr="000702BF" w:rsidRDefault="00EC2303" w:rsidP="00AE3F12">
            <w:pPr>
              <w:pStyle w:val="TAC"/>
              <w:rPr>
                <w:rFonts w:cs="Arial"/>
              </w:rPr>
            </w:pPr>
          </w:p>
        </w:tc>
        <w:tc>
          <w:tcPr>
            <w:tcW w:w="642" w:type="pct"/>
          </w:tcPr>
          <w:p w14:paraId="788CDE66" w14:textId="77777777" w:rsidR="00EC2303" w:rsidRPr="000702BF" w:rsidRDefault="00EC2303" w:rsidP="00AE3F12">
            <w:pPr>
              <w:pStyle w:val="TAC"/>
              <w:rPr>
                <w:rFonts w:cs="Arial"/>
              </w:rPr>
            </w:pPr>
          </w:p>
        </w:tc>
        <w:tc>
          <w:tcPr>
            <w:tcW w:w="725" w:type="pct"/>
          </w:tcPr>
          <w:p w14:paraId="4F3CF04E" w14:textId="77777777" w:rsidR="00EC2303" w:rsidRPr="000702BF" w:rsidRDefault="00EC2303" w:rsidP="00AE3F12">
            <w:pPr>
              <w:pStyle w:val="TAC"/>
              <w:rPr>
                <w:rFonts w:cs="Arial"/>
              </w:rPr>
            </w:pPr>
          </w:p>
        </w:tc>
        <w:tc>
          <w:tcPr>
            <w:tcW w:w="643" w:type="pct"/>
          </w:tcPr>
          <w:p w14:paraId="6FDBC6E9" w14:textId="77777777" w:rsidR="00EC2303" w:rsidRPr="000702BF" w:rsidRDefault="00EC2303" w:rsidP="00AE3F12">
            <w:pPr>
              <w:pStyle w:val="TAC"/>
              <w:rPr>
                <w:rFonts w:cs="Arial"/>
              </w:rPr>
            </w:pPr>
          </w:p>
        </w:tc>
      </w:tr>
      <w:tr w:rsidR="00EC2303" w:rsidRPr="000702BF" w14:paraId="43F92623" w14:textId="77777777" w:rsidTr="008D0E0E">
        <w:trPr>
          <w:jc w:val="center"/>
        </w:trPr>
        <w:tc>
          <w:tcPr>
            <w:tcW w:w="711" w:type="pct"/>
            <w:vAlign w:val="center"/>
          </w:tcPr>
          <w:p w14:paraId="6522449E" w14:textId="46C67A15"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6EAF48F2" w14:textId="77777777" w:rsidR="00EC2303" w:rsidRPr="000702BF" w:rsidRDefault="00EC2303" w:rsidP="00AE3F12">
            <w:pPr>
              <w:pStyle w:val="TAC"/>
              <w:rPr>
                <w:rFonts w:cs="Arial"/>
              </w:rPr>
            </w:pPr>
            <w:r w:rsidRPr="000702BF">
              <w:rPr>
                <w:rFonts w:cs="Arial"/>
              </w:rPr>
              <w:t>Bits</w:t>
            </w:r>
          </w:p>
        </w:tc>
        <w:tc>
          <w:tcPr>
            <w:tcW w:w="642" w:type="pct"/>
          </w:tcPr>
          <w:p w14:paraId="558E6D2A" w14:textId="77777777" w:rsidR="00EC2303" w:rsidRPr="000702BF" w:rsidRDefault="00EC2303" w:rsidP="00AE3F12">
            <w:pPr>
              <w:pStyle w:val="TAC"/>
              <w:rPr>
                <w:rFonts w:cs="Arial"/>
              </w:rPr>
            </w:pPr>
            <w:r w:rsidRPr="000702BF">
              <w:rPr>
                <w:rFonts w:cs="Arial"/>
              </w:rPr>
              <w:t>N/A</w:t>
            </w:r>
          </w:p>
        </w:tc>
        <w:tc>
          <w:tcPr>
            <w:tcW w:w="642" w:type="pct"/>
          </w:tcPr>
          <w:p w14:paraId="53FECAD5" w14:textId="77777777" w:rsidR="00EC2303" w:rsidRPr="000702BF" w:rsidRDefault="00EC2303" w:rsidP="00AE3F12">
            <w:pPr>
              <w:pStyle w:val="TAC"/>
              <w:rPr>
                <w:rFonts w:cs="Arial"/>
              </w:rPr>
            </w:pPr>
          </w:p>
        </w:tc>
        <w:tc>
          <w:tcPr>
            <w:tcW w:w="642" w:type="pct"/>
          </w:tcPr>
          <w:p w14:paraId="70B840C4" w14:textId="77777777" w:rsidR="00EC2303" w:rsidRPr="000702BF" w:rsidRDefault="00EC2303" w:rsidP="00AE3F12">
            <w:pPr>
              <w:pStyle w:val="TAC"/>
              <w:rPr>
                <w:rFonts w:cs="Arial"/>
              </w:rPr>
            </w:pPr>
          </w:p>
        </w:tc>
        <w:tc>
          <w:tcPr>
            <w:tcW w:w="642" w:type="pct"/>
          </w:tcPr>
          <w:p w14:paraId="679994EA" w14:textId="77777777" w:rsidR="00EC2303" w:rsidRPr="000702BF" w:rsidRDefault="00EC2303" w:rsidP="00AE3F12">
            <w:pPr>
              <w:pStyle w:val="TAC"/>
              <w:rPr>
                <w:rFonts w:cs="Arial"/>
              </w:rPr>
            </w:pPr>
          </w:p>
        </w:tc>
        <w:tc>
          <w:tcPr>
            <w:tcW w:w="725" w:type="pct"/>
          </w:tcPr>
          <w:p w14:paraId="09F2BCA3" w14:textId="77777777" w:rsidR="00EC2303" w:rsidRPr="000702BF" w:rsidRDefault="00EC2303" w:rsidP="00AE3F12">
            <w:pPr>
              <w:pStyle w:val="TAC"/>
              <w:rPr>
                <w:rFonts w:cs="Arial"/>
              </w:rPr>
            </w:pPr>
          </w:p>
        </w:tc>
        <w:tc>
          <w:tcPr>
            <w:tcW w:w="643" w:type="pct"/>
          </w:tcPr>
          <w:p w14:paraId="403B74B5" w14:textId="77777777" w:rsidR="00EC2303" w:rsidRPr="000702BF" w:rsidRDefault="00EC2303" w:rsidP="00AE3F12">
            <w:pPr>
              <w:pStyle w:val="TAC"/>
            </w:pPr>
          </w:p>
        </w:tc>
      </w:tr>
      <w:tr w:rsidR="00EC2303" w:rsidRPr="000702BF" w14:paraId="0FBD1618" w14:textId="77777777" w:rsidTr="008D0E0E">
        <w:trPr>
          <w:jc w:val="center"/>
        </w:trPr>
        <w:tc>
          <w:tcPr>
            <w:tcW w:w="711" w:type="pct"/>
            <w:vAlign w:val="center"/>
          </w:tcPr>
          <w:p w14:paraId="4838D326" w14:textId="2AE41A83"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19</w:t>
            </w:r>
          </w:p>
        </w:tc>
        <w:tc>
          <w:tcPr>
            <w:tcW w:w="351" w:type="pct"/>
          </w:tcPr>
          <w:p w14:paraId="470928C1" w14:textId="77777777" w:rsidR="00EC2303" w:rsidRPr="000702BF" w:rsidRDefault="00EC2303" w:rsidP="00AE3F12">
            <w:pPr>
              <w:pStyle w:val="TAC"/>
              <w:rPr>
                <w:rFonts w:cs="Arial"/>
              </w:rPr>
            </w:pPr>
            <w:r w:rsidRPr="000702BF">
              <w:rPr>
                <w:rFonts w:cs="Arial"/>
              </w:rPr>
              <w:t>Bits</w:t>
            </w:r>
          </w:p>
        </w:tc>
        <w:tc>
          <w:tcPr>
            <w:tcW w:w="642" w:type="pct"/>
          </w:tcPr>
          <w:p w14:paraId="456D46AF" w14:textId="77777777" w:rsidR="00EC2303" w:rsidRPr="000702BF" w:rsidRDefault="00EC2303" w:rsidP="00AE3F12">
            <w:pPr>
              <w:pStyle w:val="TAC"/>
              <w:rPr>
                <w:rFonts w:cs="Arial"/>
              </w:rPr>
            </w:pPr>
            <w:r w:rsidRPr="000702BF">
              <w:rPr>
                <w:rFonts w:cs="Arial"/>
              </w:rPr>
              <w:t>24</w:t>
            </w:r>
          </w:p>
        </w:tc>
        <w:tc>
          <w:tcPr>
            <w:tcW w:w="642" w:type="pct"/>
          </w:tcPr>
          <w:p w14:paraId="0C3D87DC" w14:textId="77777777" w:rsidR="00EC2303" w:rsidRPr="000702BF" w:rsidRDefault="00EC2303" w:rsidP="00AE3F12">
            <w:pPr>
              <w:pStyle w:val="TAC"/>
              <w:rPr>
                <w:rFonts w:cs="Arial"/>
              </w:rPr>
            </w:pPr>
          </w:p>
        </w:tc>
        <w:tc>
          <w:tcPr>
            <w:tcW w:w="642" w:type="pct"/>
          </w:tcPr>
          <w:p w14:paraId="2F91C60F" w14:textId="77777777" w:rsidR="00EC2303" w:rsidRPr="000702BF" w:rsidRDefault="00EC2303" w:rsidP="00AE3F12">
            <w:pPr>
              <w:pStyle w:val="TAC"/>
              <w:rPr>
                <w:rFonts w:cs="Arial"/>
              </w:rPr>
            </w:pPr>
          </w:p>
        </w:tc>
        <w:tc>
          <w:tcPr>
            <w:tcW w:w="642" w:type="pct"/>
          </w:tcPr>
          <w:p w14:paraId="0667FDB4" w14:textId="77777777" w:rsidR="00EC2303" w:rsidRPr="000702BF" w:rsidRDefault="00EC2303" w:rsidP="00AE3F12">
            <w:pPr>
              <w:pStyle w:val="TAC"/>
              <w:rPr>
                <w:rFonts w:cs="Arial"/>
              </w:rPr>
            </w:pPr>
          </w:p>
        </w:tc>
        <w:tc>
          <w:tcPr>
            <w:tcW w:w="725" w:type="pct"/>
          </w:tcPr>
          <w:p w14:paraId="5E7C841B" w14:textId="77777777" w:rsidR="00EC2303" w:rsidRPr="000702BF" w:rsidRDefault="00EC2303" w:rsidP="00AE3F12">
            <w:pPr>
              <w:pStyle w:val="TAC"/>
              <w:rPr>
                <w:rFonts w:cs="Arial"/>
              </w:rPr>
            </w:pPr>
          </w:p>
        </w:tc>
        <w:tc>
          <w:tcPr>
            <w:tcW w:w="643" w:type="pct"/>
          </w:tcPr>
          <w:p w14:paraId="69E4F5F8" w14:textId="77777777" w:rsidR="00EC2303" w:rsidRPr="000702BF" w:rsidRDefault="00EC2303" w:rsidP="00AE3F12">
            <w:pPr>
              <w:pStyle w:val="TAC"/>
            </w:pPr>
          </w:p>
        </w:tc>
      </w:tr>
      <w:tr w:rsidR="00EC2303" w:rsidRPr="000702BF" w14:paraId="4FC6DE72" w14:textId="77777777" w:rsidTr="008D0E0E">
        <w:trPr>
          <w:jc w:val="center"/>
        </w:trPr>
        <w:tc>
          <w:tcPr>
            <w:tcW w:w="711" w:type="pct"/>
            <w:vAlign w:val="center"/>
          </w:tcPr>
          <w:p w14:paraId="640558E1" w14:textId="400FEF13" w:rsidR="00EC2303" w:rsidRPr="000702BF" w:rsidRDefault="00EC2303" w:rsidP="00AE3F12">
            <w:pPr>
              <w:pStyle w:val="TAL"/>
              <w:rPr>
                <w:rFonts w:cs="Arial"/>
              </w:rPr>
            </w:pPr>
            <w:r w:rsidRPr="000702BF">
              <w:rPr>
                <w:rFonts w:cs="Arial"/>
              </w:rPr>
              <w:t>Number</w:t>
            </w:r>
            <w:r w:rsidR="008D0E0E" w:rsidRPr="000702BF">
              <w:rPr>
                <w:rFonts w:cs="Arial"/>
              </w:rPr>
              <w:t xml:space="preserve"> </w:t>
            </w:r>
            <w:r w:rsidRPr="000702BF">
              <w:rPr>
                <w:rFonts w:cs="Arial"/>
              </w:rPr>
              <w:t>of</w:t>
            </w:r>
            <w:r w:rsidR="008D0E0E" w:rsidRPr="000702BF">
              <w:rPr>
                <w:rFonts w:cs="Arial"/>
              </w:rPr>
              <w:t xml:space="preserve"> </w:t>
            </w:r>
            <w:r w:rsidRPr="000702BF">
              <w:rPr>
                <w:rFonts w:cs="Arial"/>
              </w:rPr>
              <w:t>Code</w:t>
            </w:r>
            <w:r w:rsidR="008D0E0E" w:rsidRPr="000702BF">
              <w:rPr>
                <w:rFonts w:cs="Arial"/>
              </w:rPr>
              <w:t xml:space="preserve"> </w:t>
            </w:r>
            <w:r w:rsidRPr="000702BF">
              <w:rPr>
                <w:rFonts w:cs="Arial"/>
              </w:rPr>
              <w:t>Blocks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p>
        </w:tc>
        <w:tc>
          <w:tcPr>
            <w:tcW w:w="351" w:type="pct"/>
          </w:tcPr>
          <w:p w14:paraId="3C2F987D" w14:textId="77777777" w:rsidR="00EC2303" w:rsidRPr="000702BF" w:rsidRDefault="00EC2303" w:rsidP="00AE3F12">
            <w:pPr>
              <w:pStyle w:val="TAC"/>
              <w:rPr>
                <w:rFonts w:cs="Arial"/>
              </w:rPr>
            </w:pPr>
          </w:p>
        </w:tc>
        <w:tc>
          <w:tcPr>
            <w:tcW w:w="642" w:type="pct"/>
          </w:tcPr>
          <w:p w14:paraId="08F9CAB5" w14:textId="77777777" w:rsidR="00EC2303" w:rsidRPr="000702BF" w:rsidRDefault="00EC2303" w:rsidP="00AE3F12">
            <w:pPr>
              <w:pStyle w:val="TAC"/>
              <w:rPr>
                <w:rFonts w:cs="Arial"/>
              </w:rPr>
            </w:pPr>
          </w:p>
        </w:tc>
        <w:tc>
          <w:tcPr>
            <w:tcW w:w="642" w:type="pct"/>
          </w:tcPr>
          <w:p w14:paraId="71E22651" w14:textId="77777777" w:rsidR="00EC2303" w:rsidRPr="000702BF" w:rsidRDefault="00EC2303" w:rsidP="00AE3F12">
            <w:pPr>
              <w:pStyle w:val="TAC"/>
              <w:rPr>
                <w:rFonts w:cs="Arial"/>
              </w:rPr>
            </w:pPr>
          </w:p>
        </w:tc>
        <w:tc>
          <w:tcPr>
            <w:tcW w:w="642" w:type="pct"/>
          </w:tcPr>
          <w:p w14:paraId="0BE4E3D8" w14:textId="77777777" w:rsidR="00EC2303" w:rsidRPr="000702BF" w:rsidRDefault="00EC2303" w:rsidP="00AE3F12">
            <w:pPr>
              <w:pStyle w:val="TAC"/>
              <w:rPr>
                <w:rFonts w:cs="Arial"/>
              </w:rPr>
            </w:pPr>
          </w:p>
        </w:tc>
        <w:tc>
          <w:tcPr>
            <w:tcW w:w="642" w:type="pct"/>
          </w:tcPr>
          <w:p w14:paraId="67059707" w14:textId="77777777" w:rsidR="00EC2303" w:rsidRPr="000702BF" w:rsidRDefault="00EC2303" w:rsidP="00AE3F12">
            <w:pPr>
              <w:pStyle w:val="TAC"/>
              <w:rPr>
                <w:rFonts w:cs="Arial"/>
              </w:rPr>
            </w:pPr>
          </w:p>
        </w:tc>
        <w:tc>
          <w:tcPr>
            <w:tcW w:w="725" w:type="pct"/>
          </w:tcPr>
          <w:p w14:paraId="5C7FE545" w14:textId="77777777" w:rsidR="00EC2303" w:rsidRPr="000702BF" w:rsidRDefault="00EC2303" w:rsidP="00AE3F12">
            <w:pPr>
              <w:pStyle w:val="TAC"/>
              <w:rPr>
                <w:rFonts w:cs="Arial"/>
              </w:rPr>
            </w:pPr>
          </w:p>
        </w:tc>
        <w:tc>
          <w:tcPr>
            <w:tcW w:w="643" w:type="pct"/>
          </w:tcPr>
          <w:p w14:paraId="318B8054" w14:textId="77777777" w:rsidR="00EC2303" w:rsidRPr="000702BF" w:rsidRDefault="00EC2303" w:rsidP="00AE3F12">
            <w:pPr>
              <w:pStyle w:val="TAC"/>
              <w:rPr>
                <w:rFonts w:cs="Arial"/>
              </w:rPr>
            </w:pPr>
          </w:p>
        </w:tc>
      </w:tr>
      <w:tr w:rsidR="00EC2303" w:rsidRPr="000702BF" w14:paraId="6A532D65" w14:textId="77777777" w:rsidTr="008D0E0E">
        <w:trPr>
          <w:jc w:val="center"/>
        </w:trPr>
        <w:tc>
          <w:tcPr>
            <w:tcW w:w="711" w:type="pct"/>
            <w:vAlign w:val="center"/>
          </w:tcPr>
          <w:p w14:paraId="1B50A3A4" w14:textId="1A8848EA"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7FA29773" w14:textId="77777777" w:rsidR="00EC2303" w:rsidRPr="000702BF" w:rsidRDefault="00EC2303" w:rsidP="00AE3F12">
            <w:pPr>
              <w:pStyle w:val="TAC"/>
              <w:rPr>
                <w:rFonts w:cs="Arial"/>
              </w:rPr>
            </w:pPr>
            <w:r w:rsidRPr="000702BF">
              <w:rPr>
                <w:rFonts w:cs="Arial"/>
              </w:rPr>
              <w:t>CBs</w:t>
            </w:r>
          </w:p>
        </w:tc>
        <w:tc>
          <w:tcPr>
            <w:tcW w:w="642" w:type="pct"/>
          </w:tcPr>
          <w:p w14:paraId="1B9924EB" w14:textId="77777777" w:rsidR="00EC2303" w:rsidRPr="000702BF" w:rsidRDefault="00EC2303" w:rsidP="00AE3F12">
            <w:pPr>
              <w:pStyle w:val="TAC"/>
              <w:rPr>
                <w:rFonts w:cs="Arial"/>
              </w:rPr>
            </w:pPr>
            <w:r w:rsidRPr="000702BF">
              <w:rPr>
                <w:rFonts w:cs="Arial"/>
              </w:rPr>
              <w:t>N/A</w:t>
            </w:r>
          </w:p>
        </w:tc>
        <w:tc>
          <w:tcPr>
            <w:tcW w:w="642" w:type="pct"/>
          </w:tcPr>
          <w:p w14:paraId="5D2A14E0" w14:textId="77777777" w:rsidR="00EC2303" w:rsidRPr="000702BF" w:rsidRDefault="00EC2303" w:rsidP="00AE3F12">
            <w:pPr>
              <w:pStyle w:val="TAC"/>
              <w:rPr>
                <w:rFonts w:cs="Arial"/>
              </w:rPr>
            </w:pPr>
          </w:p>
        </w:tc>
        <w:tc>
          <w:tcPr>
            <w:tcW w:w="642" w:type="pct"/>
          </w:tcPr>
          <w:p w14:paraId="326FB67C" w14:textId="77777777" w:rsidR="00EC2303" w:rsidRPr="000702BF" w:rsidRDefault="00EC2303" w:rsidP="00AE3F12">
            <w:pPr>
              <w:pStyle w:val="TAC"/>
              <w:rPr>
                <w:rFonts w:cs="Arial"/>
              </w:rPr>
            </w:pPr>
          </w:p>
        </w:tc>
        <w:tc>
          <w:tcPr>
            <w:tcW w:w="642" w:type="pct"/>
          </w:tcPr>
          <w:p w14:paraId="02B8761D" w14:textId="77777777" w:rsidR="00EC2303" w:rsidRPr="000702BF" w:rsidRDefault="00EC2303" w:rsidP="00AE3F12">
            <w:pPr>
              <w:pStyle w:val="TAC"/>
              <w:rPr>
                <w:rFonts w:cs="Arial"/>
              </w:rPr>
            </w:pPr>
          </w:p>
        </w:tc>
        <w:tc>
          <w:tcPr>
            <w:tcW w:w="725" w:type="pct"/>
          </w:tcPr>
          <w:p w14:paraId="7997D973" w14:textId="77777777" w:rsidR="00EC2303" w:rsidRPr="000702BF" w:rsidRDefault="00EC2303" w:rsidP="00AE3F12">
            <w:pPr>
              <w:pStyle w:val="TAC"/>
              <w:rPr>
                <w:rFonts w:cs="Arial"/>
              </w:rPr>
            </w:pPr>
          </w:p>
        </w:tc>
        <w:tc>
          <w:tcPr>
            <w:tcW w:w="643" w:type="pct"/>
          </w:tcPr>
          <w:p w14:paraId="517E0358" w14:textId="77777777" w:rsidR="00EC2303" w:rsidRPr="000702BF" w:rsidRDefault="00EC2303" w:rsidP="00AE3F12">
            <w:pPr>
              <w:pStyle w:val="TAC"/>
            </w:pPr>
          </w:p>
        </w:tc>
      </w:tr>
      <w:tr w:rsidR="00EC2303" w:rsidRPr="000702BF" w14:paraId="1793719F" w14:textId="77777777" w:rsidTr="008D0E0E">
        <w:trPr>
          <w:jc w:val="center"/>
        </w:trPr>
        <w:tc>
          <w:tcPr>
            <w:tcW w:w="711" w:type="pct"/>
            <w:vAlign w:val="center"/>
          </w:tcPr>
          <w:p w14:paraId="14016126" w14:textId="07A9382C"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19</w:t>
            </w:r>
          </w:p>
        </w:tc>
        <w:tc>
          <w:tcPr>
            <w:tcW w:w="351" w:type="pct"/>
          </w:tcPr>
          <w:p w14:paraId="13F8A009" w14:textId="77777777" w:rsidR="00EC2303" w:rsidRPr="000702BF" w:rsidRDefault="00EC2303" w:rsidP="00AE3F12">
            <w:pPr>
              <w:pStyle w:val="TAC"/>
              <w:rPr>
                <w:rFonts w:cs="Arial"/>
              </w:rPr>
            </w:pPr>
            <w:r w:rsidRPr="000702BF">
              <w:rPr>
                <w:rFonts w:cs="Arial"/>
              </w:rPr>
              <w:t>CBs</w:t>
            </w:r>
          </w:p>
        </w:tc>
        <w:tc>
          <w:tcPr>
            <w:tcW w:w="642" w:type="pct"/>
          </w:tcPr>
          <w:p w14:paraId="442039B5" w14:textId="77777777" w:rsidR="00EC2303" w:rsidRPr="000702BF" w:rsidRDefault="00EC2303" w:rsidP="00AE3F12">
            <w:pPr>
              <w:pStyle w:val="TAC"/>
              <w:rPr>
                <w:rFonts w:cs="Arial"/>
              </w:rPr>
            </w:pPr>
            <w:r w:rsidRPr="000702BF">
              <w:rPr>
                <w:rFonts w:cs="Arial"/>
              </w:rPr>
              <w:t>2</w:t>
            </w:r>
          </w:p>
        </w:tc>
        <w:tc>
          <w:tcPr>
            <w:tcW w:w="642" w:type="pct"/>
          </w:tcPr>
          <w:p w14:paraId="2352B6B0" w14:textId="77777777" w:rsidR="00EC2303" w:rsidRPr="000702BF" w:rsidRDefault="00EC2303" w:rsidP="00AE3F12">
            <w:pPr>
              <w:pStyle w:val="TAC"/>
              <w:rPr>
                <w:rFonts w:cs="Arial"/>
              </w:rPr>
            </w:pPr>
          </w:p>
        </w:tc>
        <w:tc>
          <w:tcPr>
            <w:tcW w:w="642" w:type="pct"/>
          </w:tcPr>
          <w:p w14:paraId="373740ED" w14:textId="77777777" w:rsidR="00EC2303" w:rsidRPr="000702BF" w:rsidRDefault="00EC2303" w:rsidP="00AE3F12">
            <w:pPr>
              <w:pStyle w:val="TAC"/>
              <w:rPr>
                <w:rFonts w:cs="Arial"/>
              </w:rPr>
            </w:pPr>
          </w:p>
        </w:tc>
        <w:tc>
          <w:tcPr>
            <w:tcW w:w="642" w:type="pct"/>
          </w:tcPr>
          <w:p w14:paraId="5DC28668" w14:textId="77777777" w:rsidR="00EC2303" w:rsidRPr="000702BF" w:rsidRDefault="00EC2303" w:rsidP="00AE3F12">
            <w:pPr>
              <w:pStyle w:val="TAC"/>
              <w:rPr>
                <w:rFonts w:cs="Arial"/>
              </w:rPr>
            </w:pPr>
          </w:p>
        </w:tc>
        <w:tc>
          <w:tcPr>
            <w:tcW w:w="725" w:type="pct"/>
          </w:tcPr>
          <w:p w14:paraId="0AAB3A79" w14:textId="77777777" w:rsidR="00EC2303" w:rsidRPr="000702BF" w:rsidRDefault="00EC2303" w:rsidP="00AE3F12">
            <w:pPr>
              <w:pStyle w:val="TAC"/>
              <w:rPr>
                <w:rFonts w:cs="Arial"/>
              </w:rPr>
            </w:pPr>
          </w:p>
        </w:tc>
        <w:tc>
          <w:tcPr>
            <w:tcW w:w="643" w:type="pct"/>
          </w:tcPr>
          <w:p w14:paraId="65EEDCA4" w14:textId="77777777" w:rsidR="00EC2303" w:rsidRPr="000702BF" w:rsidRDefault="00EC2303" w:rsidP="00AE3F12">
            <w:pPr>
              <w:pStyle w:val="TAC"/>
            </w:pPr>
          </w:p>
        </w:tc>
      </w:tr>
      <w:tr w:rsidR="00EC2303" w:rsidRPr="000702BF" w14:paraId="2AA0D3AF" w14:textId="77777777" w:rsidTr="008D0E0E">
        <w:trPr>
          <w:jc w:val="center"/>
        </w:trPr>
        <w:tc>
          <w:tcPr>
            <w:tcW w:w="711" w:type="pct"/>
            <w:vAlign w:val="center"/>
          </w:tcPr>
          <w:p w14:paraId="0E7AA5C6" w14:textId="38A5D63A" w:rsidR="00EC2303" w:rsidRPr="000702BF" w:rsidRDefault="00EC2303" w:rsidP="00AE3F12">
            <w:pPr>
              <w:pStyle w:val="TAL"/>
              <w:rPr>
                <w:rFonts w:cs="Arial"/>
              </w:rPr>
            </w:pPr>
            <w:r w:rsidRPr="000702BF">
              <w:rPr>
                <w:rFonts w:cs="Arial"/>
              </w:rPr>
              <w:t>Binary</w:t>
            </w:r>
            <w:r w:rsidR="008D0E0E" w:rsidRPr="000702BF">
              <w:rPr>
                <w:rFonts w:cs="Arial"/>
              </w:rPr>
              <w:t xml:space="preserve"> </w:t>
            </w:r>
            <w:r w:rsidRPr="000702BF">
              <w:rPr>
                <w:rFonts w:cs="Arial"/>
              </w:rPr>
              <w:t>Channel</w:t>
            </w:r>
            <w:r w:rsidR="008D0E0E" w:rsidRPr="000702BF">
              <w:rPr>
                <w:rFonts w:cs="Arial"/>
              </w:rPr>
              <w:t xml:space="preserve"> </w:t>
            </w:r>
            <w:r w:rsidRPr="000702BF">
              <w:rPr>
                <w:rFonts w:cs="Arial"/>
              </w:rPr>
              <w:t>Bits</w:t>
            </w:r>
            <w:r w:rsidR="008D0E0E" w:rsidRPr="000702BF">
              <w:rPr>
                <w:rFonts w:cs="Arial"/>
              </w:rPr>
              <w:t xml:space="preserve"> </w:t>
            </w:r>
            <w:r w:rsidRPr="000702BF">
              <w:rPr>
                <w:rFonts w:cs="Arial"/>
              </w:rPr>
              <w:t>Per</w:t>
            </w:r>
            <w:r w:rsidR="008D0E0E" w:rsidRPr="000702BF">
              <w:rPr>
                <w:rFonts w:cs="Arial"/>
              </w:rPr>
              <w:t xml:space="preserve"> </w:t>
            </w:r>
            <w:r w:rsidRPr="000702BF">
              <w:rPr>
                <w:rFonts w:cs="Arial"/>
              </w:rPr>
              <w:t>Slot</w:t>
            </w:r>
          </w:p>
        </w:tc>
        <w:tc>
          <w:tcPr>
            <w:tcW w:w="351" w:type="pct"/>
          </w:tcPr>
          <w:p w14:paraId="12365B93" w14:textId="77777777" w:rsidR="00EC2303" w:rsidRPr="000702BF" w:rsidRDefault="00EC2303" w:rsidP="00AE3F12">
            <w:pPr>
              <w:pStyle w:val="TAC"/>
              <w:rPr>
                <w:rFonts w:cs="Arial"/>
              </w:rPr>
            </w:pPr>
          </w:p>
        </w:tc>
        <w:tc>
          <w:tcPr>
            <w:tcW w:w="642" w:type="pct"/>
          </w:tcPr>
          <w:p w14:paraId="4A63C42F" w14:textId="77777777" w:rsidR="00EC2303" w:rsidRPr="000702BF" w:rsidRDefault="00EC2303" w:rsidP="00AE3F12">
            <w:pPr>
              <w:pStyle w:val="TAC"/>
              <w:rPr>
                <w:rFonts w:cs="Arial"/>
              </w:rPr>
            </w:pPr>
          </w:p>
        </w:tc>
        <w:tc>
          <w:tcPr>
            <w:tcW w:w="642" w:type="pct"/>
          </w:tcPr>
          <w:p w14:paraId="706A183C" w14:textId="77777777" w:rsidR="00EC2303" w:rsidRPr="000702BF" w:rsidRDefault="00EC2303" w:rsidP="00AE3F12">
            <w:pPr>
              <w:pStyle w:val="TAC"/>
              <w:rPr>
                <w:rFonts w:cs="Arial"/>
              </w:rPr>
            </w:pPr>
          </w:p>
        </w:tc>
        <w:tc>
          <w:tcPr>
            <w:tcW w:w="642" w:type="pct"/>
          </w:tcPr>
          <w:p w14:paraId="3130BBD8" w14:textId="77777777" w:rsidR="00EC2303" w:rsidRPr="000702BF" w:rsidRDefault="00EC2303" w:rsidP="00AE3F12">
            <w:pPr>
              <w:pStyle w:val="TAC"/>
              <w:rPr>
                <w:rFonts w:cs="Arial"/>
              </w:rPr>
            </w:pPr>
          </w:p>
        </w:tc>
        <w:tc>
          <w:tcPr>
            <w:tcW w:w="642" w:type="pct"/>
          </w:tcPr>
          <w:p w14:paraId="35A325A9" w14:textId="77777777" w:rsidR="00EC2303" w:rsidRPr="000702BF" w:rsidRDefault="00EC2303" w:rsidP="00AE3F12">
            <w:pPr>
              <w:pStyle w:val="TAC"/>
              <w:rPr>
                <w:rFonts w:cs="Arial"/>
              </w:rPr>
            </w:pPr>
          </w:p>
        </w:tc>
        <w:tc>
          <w:tcPr>
            <w:tcW w:w="725" w:type="pct"/>
          </w:tcPr>
          <w:p w14:paraId="4EE89637" w14:textId="77777777" w:rsidR="00EC2303" w:rsidRPr="000702BF" w:rsidRDefault="00EC2303" w:rsidP="00AE3F12">
            <w:pPr>
              <w:pStyle w:val="TAC"/>
              <w:rPr>
                <w:rFonts w:cs="Arial"/>
              </w:rPr>
            </w:pPr>
          </w:p>
        </w:tc>
        <w:tc>
          <w:tcPr>
            <w:tcW w:w="643" w:type="pct"/>
          </w:tcPr>
          <w:p w14:paraId="4BD7A34E" w14:textId="77777777" w:rsidR="00EC2303" w:rsidRPr="000702BF" w:rsidRDefault="00EC2303" w:rsidP="00AE3F12">
            <w:pPr>
              <w:pStyle w:val="TAC"/>
              <w:rPr>
                <w:rFonts w:cs="Arial"/>
              </w:rPr>
            </w:pPr>
          </w:p>
        </w:tc>
      </w:tr>
      <w:tr w:rsidR="00EC2303" w:rsidRPr="000702BF" w14:paraId="2FA6430A" w14:textId="77777777" w:rsidTr="008D0E0E">
        <w:trPr>
          <w:jc w:val="center"/>
        </w:trPr>
        <w:tc>
          <w:tcPr>
            <w:tcW w:w="711" w:type="pct"/>
            <w:vAlign w:val="center"/>
          </w:tcPr>
          <w:p w14:paraId="76E5AD13" w14:textId="20A40D91"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0</w:t>
            </w:r>
          </w:p>
        </w:tc>
        <w:tc>
          <w:tcPr>
            <w:tcW w:w="351" w:type="pct"/>
          </w:tcPr>
          <w:p w14:paraId="642D9D33" w14:textId="77777777" w:rsidR="00EC2303" w:rsidRPr="000702BF" w:rsidRDefault="00EC2303" w:rsidP="00AE3F12">
            <w:pPr>
              <w:pStyle w:val="TAC"/>
              <w:rPr>
                <w:rFonts w:cs="Arial"/>
              </w:rPr>
            </w:pPr>
            <w:r w:rsidRPr="000702BF">
              <w:rPr>
                <w:rFonts w:cs="Arial"/>
              </w:rPr>
              <w:t>Bits</w:t>
            </w:r>
          </w:p>
        </w:tc>
        <w:tc>
          <w:tcPr>
            <w:tcW w:w="642" w:type="pct"/>
          </w:tcPr>
          <w:p w14:paraId="44F48B90" w14:textId="77777777" w:rsidR="00EC2303" w:rsidRPr="000702BF" w:rsidRDefault="00EC2303" w:rsidP="00AE3F12">
            <w:pPr>
              <w:pStyle w:val="TAC"/>
              <w:rPr>
                <w:rFonts w:cs="Arial"/>
              </w:rPr>
            </w:pPr>
            <w:r w:rsidRPr="000702BF">
              <w:rPr>
                <w:rFonts w:cs="Arial"/>
              </w:rPr>
              <w:t>N/A</w:t>
            </w:r>
          </w:p>
        </w:tc>
        <w:tc>
          <w:tcPr>
            <w:tcW w:w="642" w:type="pct"/>
          </w:tcPr>
          <w:p w14:paraId="749AEB93" w14:textId="77777777" w:rsidR="00EC2303" w:rsidRPr="000702BF" w:rsidRDefault="00EC2303" w:rsidP="00AE3F12">
            <w:pPr>
              <w:pStyle w:val="TAC"/>
              <w:rPr>
                <w:rFonts w:cs="Arial"/>
              </w:rPr>
            </w:pPr>
          </w:p>
        </w:tc>
        <w:tc>
          <w:tcPr>
            <w:tcW w:w="642" w:type="pct"/>
          </w:tcPr>
          <w:p w14:paraId="764C658D" w14:textId="77777777" w:rsidR="00EC2303" w:rsidRPr="000702BF" w:rsidRDefault="00EC2303" w:rsidP="00AE3F12">
            <w:pPr>
              <w:pStyle w:val="TAC"/>
              <w:rPr>
                <w:rFonts w:cs="Arial"/>
              </w:rPr>
            </w:pPr>
          </w:p>
        </w:tc>
        <w:tc>
          <w:tcPr>
            <w:tcW w:w="642" w:type="pct"/>
          </w:tcPr>
          <w:p w14:paraId="6BE0DBDD" w14:textId="77777777" w:rsidR="00EC2303" w:rsidRPr="000702BF" w:rsidRDefault="00EC2303" w:rsidP="00AE3F12">
            <w:pPr>
              <w:pStyle w:val="TAC"/>
              <w:rPr>
                <w:rFonts w:cs="Arial"/>
              </w:rPr>
            </w:pPr>
          </w:p>
        </w:tc>
        <w:tc>
          <w:tcPr>
            <w:tcW w:w="725" w:type="pct"/>
          </w:tcPr>
          <w:p w14:paraId="2C5FA10D" w14:textId="77777777" w:rsidR="00EC2303" w:rsidRPr="000702BF" w:rsidRDefault="00EC2303" w:rsidP="00AE3F12">
            <w:pPr>
              <w:pStyle w:val="TAC"/>
              <w:rPr>
                <w:rFonts w:cs="Arial"/>
              </w:rPr>
            </w:pPr>
          </w:p>
        </w:tc>
        <w:tc>
          <w:tcPr>
            <w:tcW w:w="643" w:type="pct"/>
          </w:tcPr>
          <w:p w14:paraId="6BB23B9F" w14:textId="77777777" w:rsidR="00EC2303" w:rsidRPr="000702BF" w:rsidRDefault="00EC2303" w:rsidP="00AE3F12">
            <w:pPr>
              <w:pStyle w:val="TAC"/>
            </w:pPr>
          </w:p>
        </w:tc>
      </w:tr>
      <w:tr w:rsidR="00EC2303" w:rsidRPr="000702BF" w14:paraId="6A14E2F6" w14:textId="77777777" w:rsidTr="008D0E0E">
        <w:trPr>
          <w:jc w:val="center"/>
        </w:trPr>
        <w:tc>
          <w:tcPr>
            <w:tcW w:w="711" w:type="pct"/>
            <w:vAlign w:val="center"/>
          </w:tcPr>
          <w:p w14:paraId="1866AF47" w14:textId="45FEA734"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10,</w:t>
            </w:r>
            <w:r w:rsidRPr="000702BF">
              <w:rPr>
                <w:rFonts w:cs="Arial"/>
              </w:rPr>
              <w:t xml:space="preserve"> </w:t>
            </w:r>
            <w:r w:rsidR="00EC2303" w:rsidRPr="000702BF">
              <w:rPr>
                <w:rFonts w:cs="Arial"/>
              </w:rPr>
              <w:t>11</w:t>
            </w:r>
          </w:p>
        </w:tc>
        <w:tc>
          <w:tcPr>
            <w:tcW w:w="351" w:type="pct"/>
          </w:tcPr>
          <w:p w14:paraId="365EE5B3" w14:textId="77777777" w:rsidR="00EC2303" w:rsidRPr="000702BF" w:rsidRDefault="00EC2303" w:rsidP="00AE3F12">
            <w:pPr>
              <w:pStyle w:val="TAC"/>
              <w:rPr>
                <w:rFonts w:cs="Arial"/>
              </w:rPr>
            </w:pPr>
            <w:r w:rsidRPr="000702BF">
              <w:rPr>
                <w:rFonts w:cs="Arial"/>
              </w:rPr>
              <w:t>Bits</w:t>
            </w:r>
          </w:p>
        </w:tc>
        <w:tc>
          <w:tcPr>
            <w:tcW w:w="642" w:type="pct"/>
          </w:tcPr>
          <w:p w14:paraId="719ED2A0" w14:textId="631B52FA" w:rsidR="00EC2303" w:rsidRPr="000702BF" w:rsidRDefault="00EC2303" w:rsidP="00AE3F12">
            <w:pPr>
              <w:pStyle w:val="TAC"/>
              <w:rPr>
                <w:rFonts w:cs="Arial"/>
              </w:rPr>
            </w:pPr>
            <w:r w:rsidRPr="000702BF">
              <w:rPr>
                <w:rFonts w:cs="Arial"/>
              </w:rPr>
              <w:t>26</w:t>
            </w:r>
            <w:r w:rsidR="00830250">
              <w:rPr>
                <w:rFonts w:cs="Arial"/>
              </w:rPr>
              <w:t>,</w:t>
            </w:r>
            <w:r w:rsidRPr="000702BF">
              <w:rPr>
                <w:rFonts w:cs="Arial"/>
              </w:rPr>
              <w:t>208</w:t>
            </w:r>
          </w:p>
        </w:tc>
        <w:tc>
          <w:tcPr>
            <w:tcW w:w="642" w:type="pct"/>
          </w:tcPr>
          <w:p w14:paraId="750332B7" w14:textId="77777777" w:rsidR="00EC2303" w:rsidRPr="000702BF" w:rsidRDefault="00EC2303" w:rsidP="00AE3F12">
            <w:pPr>
              <w:pStyle w:val="TAC"/>
              <w:rPr>
                <w:rFonts w:cs="Arial"/>
              </w:rPr>
            </w:pPr>
          </w:p>
        </w:tc>
        <w:tc>
          <w:tcPr>
            <w:tcW w:w="642" w:type="pct"/>
          </w:tcPr>
          <w:p w14:paraId="16BD9A95" w14:textId="77777777" w:rsidR="00EC2303" w:rsidRPr="000702BF" w:rsidRDefault="00EC2303" w:rsidP="00AE3F12">
            <w:pPr>
              <w:pStyle w:val="TAC"/>
              <w:rPr>
                <w:rFonts w:cs="Arial"/>
              </w:rPr>
            </w:pPr>
          </w:p>
        </w:tc>
        <w:tc>
          <w:tcPr>
            <w:tcW w:w="642" w:type="pct"/>
          </w:tcPr>
          <w:p w14:paraId="02E0029A" w14:textId="77777777" w:rsidR="00EC2303" w:rsidRPr="000702BF" w:rsidRDefault="00EC2303" w:rsidP="00AE3F12">
            <w:pPr>
              <w:pStyle w:val="TAC"/>
              <w:rPr>
                <w:rFonts w:cs="Arial"/>
              </w:rPr>
            </w:pPr>
          </w:p>
        </w:tc>
        <w:tc>
          <w:tcPr>
            <w:tcW w:w="725" w:type="pct"/>
          </w:tcPr>
          <w:p w14:paraId="66D07176" w14:textId="77777777" w:rsidR="00EC2303" w:rsidRPr="000702BF" w:rsidRDefault="00EC2303" w:rsidP="00AE3F12">
            <w:pPr>
              <w:pStyle w:val="TAC"/>
              <w:rPr>
                <w:rFonts w:cs="Arial"/>
              </w:rPr>
            </w:pPr>
          </w:p>
        </w:tc>
        <w:tc>
          <w:tcPr>
            <w:tcW w:w="643" w:type="pct"/>
          </w:tcPr>
          <w:p w14:paraId="659D9974" w14:textId="77777777" w:rsidR="00EC2303" w:rsidRPr="000702BF" w:rsidRDefault="00EC2303" w:rsidP="00AE3F12">
            <w:pPr>
              <w:pStyle w:val="TAC"/>
            </w:pPr>
          </w:p>
        </w:tc>
      </w:tr>
      <w:tr w:rsidR="00EC2303" w:rsidRPr="000702BF" w14:paraId="16C965D3" w14:textId="77777777" w:rsidTr="008D0E0E">
        <w:trPr>
          <w:jc w:val="center"/>
        </w:trPr>
        <w:tc>
          <w:tcPr>
            <w:tcW w:w="711" w:type="pct"/>
            <w:vAlign w:val="center"/>
          </w:tcPr>
          <w:p w14:paraId="3E53DFD1" w14:textId="732A1555" w:rsidR="00EC2303" w:rsidRPr="000702BF" w:rsidRDefault="008D0E0E" w:rsidP="00AE3F12">
            <w:pPr>
              <w:pStyle w:val="TAL"/>
              <w:rPr>
                <w:rFonts w:cs="Arial"/>
              </w:rPr>
            </w:pPr>
            <w:r w:rsidRPr="000702BF">
              <w:rPr>
                <w:rFonts w:cs="Arial"/>
              </w:rPr>
              <w:t xml:space="preserve">  </w:t>
            </w:r>
            <w:r w:rsidR="00EC2303" w:rsidRPr="000702BF">
              <w:rPr>
                <w:rFonts w:cs="Arial"/>
              </w:rPr>
              <w:t>For</w:t>
            </w:r>
            <w:r w:rsidRPr="000702BF">
              <w:rPr>
                <w:rFonts w:cs="Arial"/>
              </w:rPr>
              <w:t xml:space="preserve"> </w:t>
            </w:r>
            <w:r w:rsidR="00EC2303" w:rsidRPr="000702BF">
              <w:rPr>
                <w:rFonts w:cs="Arial"/>
              </w:rPr>
              <w:t>Slots</w:t>
            </w:r>
            <w:r w:rsidRPr="000702BF">
              <w:rPr>
                <w:rFonts w:cs="Arial"/>
              </w:rPr>
              <w:t xml:space="preserve"> </w:t>
            </w:r>
            <w:r w:rsidR="00EC2303" w:rsidRPr="000702BF">
              <w:rPr>
                <w:rFonts w:cs="Arial"/>
              </w:rPr>
              <w:t>i</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w:t>
            </w:r>
            <w:r w:rsidRPr="000702BF">
              <w:rPr>
                <w:rFonts w:cs="Arial"/>
              </w:rPr>
              <w:t xml:space="preserve"> </w:t>
            </w:r>
            <w:r w:rsidR="00EC2303" w:rsidRPr="000702BF">
              <w:rPr>
                <w:rFonts w:cs="Arial"/>
              </w:rPr>
              <w:t>9,</w:t>
            </w:r>
            <w:r w:rsidRPr="000702BF">
              <w:rPr>
                <w:rFonts w:cs="Arial"/>
              </w:rPr>
              <w:t xml:space="preserve"> </w:t>
            </w:r>
            <w:r w:rsidR="00EC2303" w:rsidRPr="000702BF">
              <w:rPr>
                <w:rFonts w:cs="Arial"/>
              </w:rPr>
              <w:t>12,</w:t>
            </w:r>
            <w:r w:rsidRPr="000702BF">
              <w:rPr>
                <w:rFonts w:cs="Arial"/>
              </w:rPr>
              <w:t xml:space="preserve"> </w:t>
            </w:r>
            <w:r w:rsidR="00EC2303" w:rsidRPr="000702BF">
              <w:rPr>
                <w:rFonts w:cs="Arial"/>
              </w:rPr>
              <w:t>…,</w:t>
            </w:r>
            <w:r w:rsidRPr="000702BF">
              <w:rPr>
                <w:rFonts w:cs="Arial"/>
              </w:rPr>
              <w:t xml:space="preserve"> </w:t>
            </w:r>
            <w:r w:rsidR="00EC2303" w:rsidRPr="000702BF">
              <w:rPr>
                <w:rFonts w:cs="Arial"/>
              </w:rPr>
              <w:t>19</w:t>
            </w:r>
          </w:p>
        </w:tc>
        <w:tc>
          <w:tcPr>
            <w:tcW w:w="351" w:type="pct"/>
          </w:tcPr>
          <w:p w14:paraId="32BE36B5" w14:textId="77777777" w:rsidR="00EC2303" w:rsidRPr="000702BF" w:rsidRDefault="00EC2303" w:rsidP="00AE3F12">
            <w:pPr>
              <w:pStyle w:val="TAC"/>
              <w:rPr>
                <w:rFonts w:cs="Arial"/>
              </w:rPr>
            </w:pPr>
            <w:r w:rsidRPr="000702BF">
              <w:rPr>
                <w:rFonts w:cs="Arial"/>
              </w:rPr>
              <w:t>Bits</w:t>
            </w:r>
          </w:p>
        </w:tc>
        <w:tc>
          <w:tcPr>
            <w:tcW w:w="642" w:type="pct"/>
          </w:tcPr>
          <w:p w14:paraId="4645992B" w14:textId="40AB4DC1" w:rsidR="00EC2303" w:rsidRPr="000702BF" w:rsidRDefault="00EC2303" w:rsidP="00AE3F12">
            <w:pPr>
              <w:pStyle w:val="TAC"/>
              <w:rPr>
                <w:rFonts w:cs="Arial"/>
              </w:rPr>
            </w:pPr>
            <w:r w:rsidRPr="000702BF">
              <w:rPr>
                <w:rFonts w:cs="Arial"/>
              </w:rPr>
              <w:t>27</w:t>
            </w:r>
            <w:r w:rsidR="00830250">
              <w:rPr>
                <w:rFonts w:cs="Arial"/>
              </w:rPr>
              <w:t>,</w:t>
            </w:r>
            <w:r w:rsidRPr="000702BF">
              <w:rPr>
                <w:rFonts w:cs="Arial"/>
              </w:rPr>
              <w:t>456</w:t>
            </w:r>
          </w:p>
        </w:tc>
        <w:tc>
          <w:tcPr>
            <w:tcW w:w="642" w:type="pct"/>
          </w:tcPr>
          <w:p w14:paraId="7711D12C" w14:textId="77777777" w:rsidR="00EC2303" w:rsidRPr="000702BF" w:rsidRDefault="00EC2303" w:rsidP="00AE3F12">
            <w:pPr>
              <w:pStyle w:val="TAC"/>
              <w:rPr>
                <w:rFonts w:cs="Arial"/>
              </w:rPr>
            </w:pPr>
          </w:p>
        </w:tc>
        <w:tc>
          <w:tcPr>
            <w:tcW w:w="642" w:type="pct"/>
          </w:tcPr>
          <w:p w14:paraId="01927AED" w14:textId="77777777" w:rsidR="00EC2303" w:rsidRPr="000702BF" w:rsidRDefault="00EC2303" w:rsidP="00AE3F12">
            <w:pPr>
              <w:pStyle w:val="TAC"/>
              <w:rPr>
                <w:rFonts w:cs="Arial"/>
              </w:rPr>
            </w:pPr>
          </w:p>
        </w:tc>
        <w:tc>
          <w:tcPr>
            <w:tcW w:w="642" w:type="pct"/>
          </w:tcPr>
          <w:p w14:paraId="6B8285F9" w14:textId="77777777" w:rsidR="00EC2303" w:rsidRPr="000702BF" w:rsidRDefault="00EC2303" w:rsidP="00AE3F12">
            <w:pPr>
              <w:pStyle w:val="TAC"/>
              <w:rPr>
                <w:rFonts w:cs="Arial"/>
              </w:rPr>
            </w:pPr>
          </w:p>
        </w:tc>
        <w:tc>
          <w:tcPr>
            <w:tcW w:w="725" w:type="pct"/>
          </w:tcPr>
          <w:p w14:paraId="095AA449" w14:textId="77777777" w:rsidR="00EC2303" w:rsidRPr="000702BF" w:rsidRDefault="00EC2303" w:rsidP="00AE3F12">
            <w:pPr>
              <w:pStyle w:val="TAC"/>
              <w:rPr>
                <w:rFonts w:cs="Arial"/>
              </w:rPr>
            </w:pPr>
          </w:p>
        </w:tc>
        <w:tc>
          <w:tcPr>
            <w:tcW w:w="643" w:type="pct"/>
          </w:tcPr>
          <w:p w14:paraId="755D4913" w14:textId="77777777" w:rsidR="00EC2303" w:rsidRPr="000702BF" w:rsidRDefault="00EC2303" w:rsidP="00AE3F12">
            <w:pPr>
              <w:pStyle w:val="TAC"/>
            </w:pPr>
          </w:p>
        </w:tc>
      </w:tr>
      <w:tr w:rsidR="00EC2303" w:rsidRPr="000702BF" w14:paraId="674F6311" w14:textId="77777777" w:rsidTr="008D0E0E">
        <w:trPr>
          <w:jc w:val="center"/>
        </w:trPr>
        <w:tc>
          <w:tcPr>
            <w:tcW w:w="711" w:type="pct"/>
            <w:vAlign w:val="center"/>
          </w:tcPr>
          <w:p w14:paraId="4754164F" w14:textId="52E61E12" w:rsidR="00EC2303" w:rsidRPr="000702BF" w:rsidRDefault="00EC2303" w:rsidP="00AE3F12">
            <w:pPr>
              <w:pStyle w:val="TAL"/>
              <w:rPr>
                <w:rFonts w:cs="Arial"/>
              </w:rPr>
            </w:pPr>
            <w:r w:rsidRPr="000702BF">
              <w:rPr>
                <w:rFonts w:cs="Arial"/>
              </w:rPr>
              <w:t>Max.</w:t>
            </w:r>
            <w:r w:rsidR="008D0E0E" w:rsidRPr="000702BF">
              <w:rPr>
                <w:rFonts w:cs="Arial"/>
              </w:rPr>
              <w:t xml:space="preserve"> </w:t>
            </w:r>
            <w:r w:rsidRPr="000702BF">
              <w:rPr>
                <w:rFonts w:cs="Arial"/>
              </w:rPr>
              <w:t>Throughput</w:t>
            </w:r>
            <w:r w:rsidR="008D0E0E" w:rsidRPr="000702BF">
              <w:rPr>
                <w:rFonts w:cs="Arial"/>
              </w:rPr>
              <w:t xml:space="preserve"> </w:t>
            </w:r>
            <w:r w:rsidRPr="000702BF">
              <w:rPr>
                <w:rFonts w:cs="Arial"/>
              </w:rPr>
              <w:t>averaged</w:t>
            </w:r>
            <w:r w:rsidR="008D0E0E" w:rsidRPr="000702BF">
              <w:rPr>
                <w:rFonts w:cs="Arial"/>
              </w:rPr>
              <w:t xml:space="preserve"> </w:t>
            </w:r>
            <w:r w:rsidRPr="000702BF">
              <w:rPr>
                <w:rFonts w:cs="Arial"/>
              </w:rPr>
              <w:t>over</w:t>
            </w:r>
            <w:r w:rsidR="008D0E0E" w:rsidRPr="000702BF">
              <w:rPr>
                <w:rFonts w:cs="Arial"/>
              </w:rPr>
              <w:t xml:space="preserve"> </w:t>
            </w:r>
            <w:r w:rsidRPr="000702BF">
              <w:rPr>
                <w:rFonts w:cs="Arial"/>
              </w:rPr>
              <w:t>2</w:t>
            </w:r>
            <w:r w:rsidR="008D0E0E" w:rsidRPr="000702BF">
              <w:rPr>
                <w:rFonts w:cs="Arial"/>
              </w:rPr>
              <w:t xml:space="preserve"> </w:t>
            </w:r>
            <w:r w:rsidRPr="000702BF">
              <w:rPr>
                <w:rFonts w:cs="Arial"/>
              </w:rPr>
              <w:t>frames</w:t>
            </w:r>
          </w:p>
        </w:tc>
        <w:tc>
          <w:tcPr>
            <w:tcW w:w="351" w:type="pct"/>
          </w:tcPr>
          <w:p w14:paraId="7FE8B98D" w14:textId="77777777" w:rsidR="00EC2303" w:rsidRPr="000702BF" w:rsidRDefault="00EC2303" w:rsidP="00AE3F12">
            <w:pPr>
              <w:pStyle w:val="TAC"/>
              <w:rPr>
                <w:rFonts w:cs="Arial"/>
              </w:rPr>
            </w:pPr>
            <w:r w:rsidRPr="000702BF">
              <w:rPr>
                <w:rFonts w:cs="Arial"/>
              </w:rPr>
              <w:t>Mbps</w:t>
            </w:r>
          </w:p>
        </w:tc>
        <w:tc>
          <w:tcPr>
            <w:tcW w:w="642" w:type="pct"/>
          </w:tcPr>
          <w:p w14:paraId="1E2342CC" w14:textId="77777777" w:rsidR="00EC2303" w:rsidRPr="000702BF" w:rsidRDefault="00EC2303" w:rsidP="00AE3F12">
            <w:pPr>
              <w:pStyle w:val="TAC"/>
              <w:rPr>
                <w:rFonts w:cs="Arial"/>
              </w:rPr>
            </w:pPr>
            <w:r w:rsidRPr="000702BF">
              <w:rPr>
                <w:rFonts w:cs="Arial"/>
              </w:rPr>
              <w:t>12.411</w:t>
            </w:r>
          </w:p>
        </w:tc>
        <w:tc>
          <w:tcPr>
            <w:tcW w:w="642" w:type="pct"/>
          </w:tcPr>
          <w:p w14:paraId="49C6473A" w14:textId="77777777" w:rsidR="00EC2303" w:rsidRPr="000702BF" w:rsidRDefault="00EC2303" w:rsidP="00AE3F12">
            <w:pPr>
              <w:pStyle w:val="TAC"/>
              <w:rPr>
                <w:rFonts w:cs="Arial"/>
              </w:rPr>
            </w:pPr>
          </w:p>
        </w:tc>
        <w:tc>
          <w:tcPr>
            <w:tcW w:w="642" w:type="pct"/>
          </w:tcPr>
          <w:p w14:paraId="56A761F9" w14:textId="77777777" w:rsidR="00EC2303" w:rsidRPr="000702BF" w:rsidRDefault="00EC2303" w:rsidP="00AE3F12">
            <w:pPr>
              <w:pStyle w:val="TAC"/>
              <w:rPr>
                <w:rFonts w:cs="Arial"/>
              </w:rPr>
            </w:pPr>
          </w:p>
        </w:tc>
        <w:tc>
          <w:tcPr>
            <w:tcW w:w="642" w:type="pct"/>
          </w:tcPr>
          <w:p w14:paraId="6E66687E" w14:textId="77777777" w:rsidR="00EC2303" w:rsidRPr="000702BF" w:rsidRDefault="00EC2303" w:rsidP="00AE3F12">
            <w:pPr>
              <w:pStyle w:val="TAC"/>
              <w:rPr>
                <w:rFonts w:cs="Arial"/>
              </w:rPr>
            </w:pPr>
          </w:p>
        </w:tc>
        <w:tc>
          <w:tcPr>
            <w:tcW w:w="725" w:type="pct"/>
          </w:tcPr>
          <w:p w14:paraId="69C39E36" w14:textId="77777777" w:rsidR="00EC2303" w:rsidRPr="000702BF" w:rsidRDefault="00EC2303" w:rsidP="00AE3F12">
            <w:pPr>
              <w:pStyle w:val="TAC"/>
              <w:rPr>
                <w:rFonts w:cs="Arial"/>
              </w:rPr>
            </w:pPr>
          </w:p>
        </w:tc>
        <w:tc>
          <w:tcPr>
            <w:tcW w:w="643" w:type="pct"/>
          </w:tcPr>
          <w:p w14:paraId="109961F3" w14:textId="77777777" w:rsidR="00EC2303" w:rsidRPr="000702BF" w:rsidRDefault="00EC2303" w:rsidP="00AE3F12">
            <w:pPr>
              <w:pStyle w:val="TAC"/>
            </w:pPr>
          </w:p>
        </w:tc>
      </w:tr>
      <w:tr w:rsidR="00EC2303" w:rsidRPr="000702BF" w14:paraId="20CA8FE1" w14:textId="77777777" w:rsidTr="008D0E0E">
        <w:trPr>
          <w:jc w:val="center"/>
        </w:trPr>
        <w:tc>
          <w:tcPr>
            <w:tcW w:w="5000" w:type="pct"/>
            <w:gridSpan w:val="8"/>
          </w:tcPr>
          <w:p w14:paraId="6B98816D" w14:textId="7EC5FCAB" w:rsidR="00EC2303" w:rsidRPr="000702BF" w:rsidRDefault="00201225" w:rsidP="00AE3F12">
            <w:pPr>
              <w:pStyle w:val="TAN"/>
            </w:pPr>
            <w:r>
              <w:t>NOTE</w:t>
            </w:r>
            <w:r w:rsidR="008D0E0E" w:rsidRPr="000702BF">
              <w:t xml:space="preserve"> </w:t>
            </w:r>
            <w:r w:rsidR="00EC2303" w:rsidRPr="000702BF">
              <w:t>1:</w:t>
            </w:r>
            <w:r w:rsidR="00EC2303" w:rsidRPr="000702BF">
              <w:tab/>
              <w:t>SS/PBCH</w:t>
            </w:r>
            <w:r w:rsidR="008D0E0E" w:rsidRPr="000702BF">
              <w:t xml:space="preserve"> </w:t>
            </w:r>
            <w:r w:rsidR="00EC2303" w:rsidRPr="000702BF">
              <w:t>block</w:t>
            </w:r>
            <w:r w:rsidR="008D0E0E" w:rsidRPr="000702BF">
              <w:t xml:space="preserve"> </w:t>
            </w:r>
            <w:r w:rsidR="00EC2303" w:rsidRPr="000702BF">
              <w:t>is</w:t>
            </w:r>
            <w:r w:rsidR="008D0E0E" w:rsidRPr="000702BF">
              <w:t xml:space="preserve"> </w:t>
            </w:r>
            <w:r w:rsidR="00EC2303" w:rsidRPr="000702BF">
              <w:t>transmitted</w:t>
            </w:r>
            <w:r w:rsidR="008D0E0E" w:rsidRPr="000702BF">
              <w:t xml:space="preserve"> </w:t>
            </w:r>
            <w:r w:rsidR="00EC2303" w:rsidRPr="000702BF">
              <w:t>in</w:t>
            </w:r>
            <w:r w:rsidR="008D0E0E" w:rsidRPr="000702BF">
              <w:t xml:space="preserve"> </w:t>
            </w:r>
            <w:r w:rsidR="00EC2303" w:rsidRPr="000702BF">
              <w:t>slot</w:t>
            </w:r>
            <w:r w:rsidR="008D0E0E" w:rsidRPr="000702BF">
              <w:t xml:space="preserve"> </w:t>
            </w:r>
            <w:r w:rsidR="00EC2303" w:rsidRPr="000702BF">
              <w:t>#0</w:t>
            </w:r>
            <w:r w:rsidR="008D0E0E" w:rsidRPr="000702BF">
              <w:t xml:space="preserve"> </w:t>
            </w:r>
            <w:r w:rsidR="00EC2303" w:rsidRPr="000702BF">
              <w:t>with</w:t>
            </w:r>
            <w:r w:rsidR="008D0E0E" w:rsidRPr="000702BF">
              <w:t xml:space="preserve"> </w:t>
            </w:r>
            <w:r w:rsidR="00EC2303" w:rsidRPr="000702BF">
              <w:t>periodicity</w:t>
            </w:r>
            <w:r w:rsidR="008D0E0E" w:rsidRPr="000702BF">
              <w:t xml:space="preserve"> </w:t>
            </w:r>
            <w:r w:rsidR="00EC2303" w:rsidRPr="000702BF">
              <w:t>20</w:t>
            </w:r>
            <w:r w:rsidR="008D0E0E" w:rsidRPr="000702BF">
              <w:t xml:space="preserve"> </w:t>
            </w:r>
            <w:r w:rsidR="00EC2303" w:rsidRPr="000702BF">
              <w:t>ms</w:t>
            </w:r>
          </w:p>
          <w:p w14:paraId="54AA3546" w14:textId="2A003B28" w:rsidR="00EC2303" w:rsidRPr="000702BF" w:rsidRDefault="00201225" w:rsidP="00AE3F12">
            <w:pPr>
              <w:pStyle w:val="TAN"/>
            </w:pPr>
            <w:r>
              <w:t>NOTE</w:t>
            </w:r>
            <w:r w:rsidR="008D0E0E" w:rsidRPr="000702BF">
              <w:t xml:space="preserve"> </w:t>
            </w:r>
            <w:r w:rsidR="00EC2303" w:rsidRPr="000702BF">
              <w:t>2:</w:t>
            </w:r>
            <w:r w:rsidR="00EC2303" w:rsidRPr="000702BF">
              <w:tab/>
              <w:t>Slot</w:t>
            </w:r>
            <w:r w:rsidR="008D0E0E" w:rsidRPr="000702BF">
              <w:t xml:space="preserve"> </w:t>
            </w:r>
            <w:r w:rsidR="00EC2303" w:rsidRPr="000702BF">
              <w:t>i</w:t>
            </w:r>
            <w:r w:rsidR="008D0E0E" w:rsidRPr="000702BF">
              <w:t xml:space="preserve"> </w:t>
            </w:r>
            <w:r w:rsidR="00EC2303" w:rsidRPr="000702BF">
              <w:t>is</w:t>
            </w:r>
            <w:r w:rsidR="008D0E0E" w:rsidRPr="000702BF">
              <w:t xml:space="preserve"> </w:t>
            </w:r>
            <w:r w:rsidR="00EC2303" w:rsidRPr="000702BF">
              <w:t>slot</w:t>
            </w:r>
            <w:r w:rsidR="008D0E0E" w:rsidRPr="000702BF">
              <w:t xml:space="preserve"> </w:t>
            </w:r>
            <w:r w:rsidR="00EC2303" w:rsidRPr="000702BF">
              <w:t>index</w:t>
            </w:r>
            <w:r w:rsidR="008D0E0E" w:rsidRPr="000702BF">
              <w:t xml:space="preserve"> </w:t>
            </w:r>
            <w:r w:rsidR="00EC2303" w:rsidRPr="000702BF">
              <w:t>per</w:t>
            </w:r>
            <w:r w:rsidR="008D0E0E" w:rsidRPr="000702BF">
              <w:t xml:space="preserve"> </w:t>
            </w:r>
            <w:r w:rsidR="00EC2303" w:rsidRPr="000702BF">
              <w:t>2</w:t>
            </w:r>
            <w:r w:rsidR="008D0E0E" w:rsidRPr="000702BF">
              <w:t xml:space="preserve"> </w:t>
            </w:r>
            <w:r w:rsidR="00EC2303" w:rsidRPr="000702BF">
              <w:t>frames</w:t>
            </w:r>
          </w:p>
        </w:tc>
      </w:tr>
    </w:tbl>
    <w:p w14:paraId="15FE6F3A" w14:textId="77777777" w:rsidR="00EC2303" w:rsidRPr="000702BF" w:rsidRDefault="00EC2303" w:rsidP="00EC2303"/>
    <w:p w14:paraId="55DF3238" w14:textId="0CDB64E9" w:rsidR="00403930" w:rsidRPr="000702BF" w:rsidRDefault="00403930" w:rsidP="00403930">
      <w:pPr>
        <w:pStyle w:val="Heading1"/>
        <w:rPr>
          <w:rFonts w:eastAsia="SimSun"/>
        </w:rPr>
      </w:pPr>
      <w:bookmarkStart w:id="2225" w:name="_Toc152356782"/>
      <w:r w:rsidRPr="000702BF">
        <w:rPr>
          <w:rFonts w:eastAsia="SimSun"/>
        </w:rPr>
        <w:lastRenderedPageBreak/>
        <w:t>A.4</w:t>
      </w:r>
      <w:r w:rsidRPr="000702BF">
        <w:rPr>
          <w:rFonts w:eastAsia="SimSun"/>
          <w:snapToGrid w:val="0"/>
        </w:rPr>
        <w:tab/>
      </w:r>
      <w:r w:rsidRPr="000702BF">
        <w:rPr>
          <w:rFonts w:eastAsia="SimSun"/>
        </w:rPr>
        <w:t>Testing related to Satellite Access</w:t>
      </w:r>
      <w:bookmarkEnd w:id="2225"/>
      <w:r w:rsidRPr="000702BF">
        <w:rPr>
          <w:rFonts w:eastAsia="SimSun"/>
        </w:rPr>
        <w:t xml:space="preserve"> </w:t>
      </w:r>
    </w:p>
    <w:p w14:paraId="6E966ABA" w14:textId="69BEF8D0" w:rsidR="00403930" w:rsidRPr="000702BF" w:rsidRDefault="00403930" w:rsidP="00403930">
      <w:pPr>
        <w:pStyle w:val="Heading2"/>
        <w:rPr>
          <w:rFonts w:eastAsia="SimSun"/>
        </w:rPr>
      </w:pPr>
      <w:bookmarkStart w:id="2226" w:name="_Toc137373098"/>
      <w:bookmarkStart w:id="2227" w:name="_Toc138885041"/>
      <w:bookmarkStart w:id="2228" w:name="_Toc145689858"/>
      <w:bookmarkStart w:id="2229" w:name="_Toc152356783"/>
      <w:r w:rsidRPr="000702BF">
        <w:rPr>
          <w:rFonts w:eastAsia="SimSun"/>
        </w:rPr>
        <w:t>A.4.1</w:t>
      </w:r>
      <w:r w:rsidRPr="000702BF">
        <w:rPr>
          <w:rFonts w:eastAsia="SimSun"/>
          <w:snapToGrid w:val="0"/>
        </w:rPr>
        <w:tab/>
      </w:r>
      <w:r w:rsidRPr="000702BF">
        <w:rPr>
          <w:rFonts w:eastAsia="SimSun"/>
        </w:rPr>
        <w:t>General</w:t>
      </w:r>
      <w:bookmarkEnd w:id="2226"/>
      <w:bookmarkEnd w:id="2227"/>
      <w:bookmarkEnd w:id="2228"/>
      <w:bookmarkEnd w:id="2229"/>
    </w:p>
    <w:p w14:paraId="1B89605A" w14:textId="77777777" w:rsidR="00403930" w:rsidRPr="000702BF" w:rsidRDefault="00403930" w:rsidP="00403930">
      <w:pPr>
        <w:rPr>
          <w:rFonts w:eastAsia="SimSun"/>
        </w:rPr>
      </w:pPr>
      <w:r w:rsidRPr="000702BF">
        <w:t xml:space="preserve">The following test conditions should be maintained for Satellite Access when test equipment emulates the snapshot of the satellite link channel. </w:t>
      </w:r>
    </w:p>
    <w:p w14:paraId="00421D10" w14:textId="77777777" w:rsidR="00403930" w:rsidRPr="000702BF" w:rsidRDefault="00403930" w:rsidP="002600C1">
      <w:pPr>
        <w:pStyle w:val="B1"/>
      </w:pPr>
      <w:r w:rsidRPr="000702BF">
        <w:t>-  The same ephemeris info will be maintained during each test.</w:t>
      </w:r>
    </w:p>
    <w:p w14:paraId="0361A36B" w14:textId="77777777" w:rsidR="00403930" w:rsidRPr="000702BF" w:rsidRDefault="00403930" w:rsidP="00403930">
      <w:pPr>
        <w:pStyle w:val="B1"/>
      </w:pPr>
      <w:r w:rsidRPr="000702BF">
        <w:t xml:space="preserve">-  A set of ephemeris information are pre-defined for each satellite corresponding to respective epoch times in TS 38.508-1 [12]. </w:t>
      </w:r>
    </w:p>
    <w:p w14:paraId="53C6E09E" w14:textId="77777777" w:rsidR="00403930" w:rsidRPr="000702BF" w:rsidRDefault="00403930" w:rsidP="00403930">
      <w:pPr>
        <w:pStyle w:val="B1"/>
      </w:pPr>
      <w:r w:rsidRPr="000702BF">
        <w:t>-  The range of the selected constant delay shift is as follows:</w:t>
      </w:r>
    </w:p>
    <w:p w14:paraId="0FA3DDB6" w14:textId="401C29F8" w:rsidR="00403930" w:rsidRPr="000702BF" w:rsidRDefault="00403930" w:rsidP="002600C1">
      <w:pPr>
        <w:pStyle w:val="B2"/>
      </w:pPr>
      <w:r w:rsidRPr="000702BF">
        <w:t>-  For NGSO an altitude of 600</w:t>
      </w:r>
      <w:r w:rsidR="00931528">
        <w:t xml:space="preserve"> </w:t>
      </w:r>
      <w:r w:rsidRPr="000702BF">
        <w:t>km and 1200</w:t>
      </w:r>
      <w:r w:rsidR="00931528">
        <w:t xml:space="preserve"> </w:t>
      </w:r>
      <w:r w:rsidRPr="000702BF">
        <w:t>km on a circular orbit are considered. The range of the one-way delay between UE and satellite is from 2ms (lowest value for LEO orbit 600km) to 6.67</w:t>
      </w:r>
      <w:r w:rsidR="00931528">
        <w:t xml:space="preserve"> </w:t>
      </w:r>
      <w:r w:rsidRPr="000702BF">
        <w:t>ms (highest value for LEO orbit 1200</w:t>
      </w:r>
      <w:r w:rsidR="00931528">
        <w:t xml:space="preserve"> </w:t>
      </w:r>
      <w:r w:rsidRPr="000702BF">
        <w:t xml:space="preserve">km). </w:t>
      </w:r>
    </w:p>
    <w:p w14:paraId="1C7D4751" w14:textId="7BF454A6" w:rsidR="00403930" w:rsidRPr="000702BF" w:rsidRDefault="00403930" w:rsidP="002600C1">
      <w:pPr>
        <w:pStyle w:val="B2"/>
      </w:pPr>
      <w:r w:rsidRPr="000702BF">
        <w:t xml:space="preserve">-  For GSO the range </w:t>
      </w:r>
      <w:r w:rsidRPr="000702BF">
        <w:rPr>
          <w:rFonts w:eastAsia="PMingLiU"/>
        </w:rPr>
        <w:t>of the one-way delay from UE to satellite is within 119.375</w:t>
      </w:r>
      <w:r w:rsidR="00931528">
        <w:rPr>
          <w:rFonts w:eastAsia="PMingLiU"/>
        </w:rPr>
        <w:t xml:space="preserve"> </w:t>
      </w:r>
      <w:r w:rsidRPr="000702BF">
        <w:rPr>
          <w:rFonts w:eastAsia="PMingLiU"/>
        </w:rPr>
        <w:t>ms to 128.79</w:t>
      </w:r>
      <w:r w:rsidR="00931528">
        <w:rPr>
          <w:rFonts w:eastAsia="PMingLiU"/>
        </w:rPr>
        <w:t xml:space="preserve"> </w:t>
      </w:r>
      <w:r w:rsidRPr="000702BF">
        <w:rPr>
          <w:rFonts w:eastAsia="PMingLiU"/>
        </w:rPr>
        <w:t>ms.</w:t>
      </w:r>
    </w:p>
    <w:p w14:paraId="0D25AABF" w14:textId="77777777" w:rsidR="00403930" w:rsidRPr="000702BF" w:rsidRDefault="00403930" w:rsidP="002600C1">
      <w:pPr>
        <w:pStyle w:val="B1"/>
      </w:pPr>
      <w:r w:rsidRPr="000702BF">
        <w:t>-  Constant delay value is derived from ephemeris info (SIB19) and UE location associated to zero Doppler or non-zero Doppler value under test.</w:t>
      </w:r>
    </w:p>
    <w:p w14:paraId="79141D54" w14:textId="6AE45A7A" w:rsidR="00403930" w:rsidRPr="000702BF" w:rsidRDefault="00403930" w:rsidP="00403930">
      <w:pPr>
        <w:pStyle w:val="Heading2"/>
        <w:rPr>
          <w:rFonts w:eastAsia="SimSun"/>
        </w:rPr>
      </w:pPr>
      <w:bookmarkStart w:id="2230" w:name="_Toc152356784"/>
      <w:r w:rsidRPr="000702BF">
        <w:rPr>
          <w:rFonts w:eastAsia="SimSun"/>
        </w:rPr>
        <w:t>A.4.2</w:t>
      </w:r>
      <w:r w:rsidRPr="000702BF">
        <w:rPr>
          <w:rFonts w:eastAsia="SimSun"/>
          <w:snapToGrid w:val="0"/>
        </w:rPr>
        <w:tab/>
      </w:r>
      <w:r w:rsidRPr="000702BF">
        <w:rPr>
          <w:rFonts w:eastAsia="SimSun"/>
        </w:rPr>
        <w:t>Test condition for transmitter characteristics</w:t>
      </w:r>
      <w:bookmarkEnd w:id="2230"/>
    </w:p>
    <w:p w14:paraId="13B60559" w14:textId="4925FF78" w:rsidR="00403930" w:rsidRPr="000702BF" w:rsidRDefault="00403930" w:rsidP="00403930">
      <w:pPr>
        <w:rPr>
          <w:rFonts w:eastAsia="SimSun"/>
        </w:rPr>
      </w:pPr>
      <w:r w:rsidRPr="000702BF">
        <w:t xml:space="preserve">All </w:t>
      </w:r>
      <w:r w:rsidR="00D362E8" w:rsidRPr="000702BF">
        <w:t>requirements</w:t>
      </w:r>
      <w:r w:rsidRPr="000702BF">
        <w:t xml:space="preserve"> in </w:t>
      </w:r>
      <w:r w:rsidR="00201225">
        <w:t>clause</w:t>
      </w:r>
      <w:r w:rsidRPr="000702BF">
        <w:t xml:space="preserve"> 6 for transmitter characteristics, other than frequency error in clause 6.4.1 </w:t>
      </w:r>
      <w:r w:rsidRPr="000702BF">
        <w:rPr>
          <w:snapToGrid w:val="0"/>
        </w:rPr>
        <w:t xml:space="preserve">shall be verified </w:t>
      </w:r>
      <w:r w:rsidRPr="000702BF">
        <w:t>when Doppler conditions are set to zero and delay conditions are set to constant for all types of satellites.</w:t>
      </w:r>
    </w:p>
    <w:p w14:paraId="48F7D51D" w14:textId="77777777" w:rsidR="00403930" w:rsidRPr="000702BF" w:rsidRDefault="00403930" w:rsidP="00403930">
      <w:r w:rsidRPr="000702BF">
        <w:t xml:space="preserve">Frequency error requirement </w:t>
      </w:r>
      <w:r w:rsidRPr="000702BF">
        <w:rPr>
          <w:lang w:eastAsia="zh-CN"/>
        </w:rPr>
        <w:t>in</w:t>
      </w:r>
      <w:r w:rsidRPr="000702BF">
        <w:t xml:space="preserve"> clause 6.4.1 shall be verified for at least two cases: one with zero Doppler condition and the other one with a constant Doppler shift where the range of the absolute value of Doppler is greater than zero and up to [0.93] ppm if the IE field ntn-ScenarioSupport-r17 is present and indicated as GSO and up to 24 ppm if the IE field ntn-ScenarioSupport-r17 is present and indicated as NGSO or only the IE field nonTerrestrialNetwork-r17 is present. The delay condition is a constant.</w:t>
      </w:r>
    </w:p>
    <w:p w14:paraId="66B792B3" w14:textId="3BF0F65E" w:rsidR="00403930" w:rsidRPr="000702BF" w:rsidRDefault="00403930" w:rsidP="00403930">
      <w:pPr>
        <w:pStyle w:val="Heading2"/>
        <w:rPr>
          <w:rFonts w:eastAsia="SimSun"/>
        </w:rPr>
      </w:pPr>
      <w:bookmarkStart w:id="2231" w:name="_Toc152356785"/>
      <w:r w:rsidRPr="000702BF">
        <w:rPr>
          <w:rFonts w:eastAsia="SimSun"/>
        </w:rPr>
        <w:t>A.4.3</w:t>
      </w:r>
      <w:r w:rsidRPr="000702BF">
        <w:rPr>
          <w:rFonts w:eastAsia="SimSun"/>
          <w:snapToGrid w:val="0"/>
        </w:rPr>
        <w:tab/>
      </w:r>
      <w:r w:rsidRPr="000702BF">
        <w:rPr>
          <w:rFonts w:eastAsia="SimSun"/>
        </w:rPr>
        <w:t>Test condition for receiver characteristics</w:t>
      </w:r>
      <w:bookmarkEnd w:id="2231"/>
    </w:p>
    <w:p w14:paraId="2B83BCB6" w14:textId="51C67DE7" w:rsidR="00403930" w:rsidRPr="000702BF" w:rsidRDefault="00403930" w:rsidP="00403930">
      <w:pPr>
        <w:rPr>
          <w:rFonts w:eastAsia="SimSun"/>
        </w:rPr>
      </w:pPr>
      <w:r w:rsidRPr="000702BF">
        <w:t xml:space="preserve">All requirements in </w:t>
      </w:r>
      <w:r w:rsidR="00201225">
        <w:t>clause</w:t>
      </w:r>
      <w:r w:rsidRPr="000702BF">
        <w:t xml:space="preserve"> 7 for receiver characteristics shall be verified when Doppler conditions are set to zero and delay conditions are set to constant for all types of satellites.</w:t>
      </w:r>
    </w:p>
    <w:p w14:paraId="77EB6A3B" w14:textId="6823F207" w:rsidR="00403930" w:rsidRPr="000702BF" w:rsidRDefault="00403930" w:rsidP="00403930">
      <w:pPr>
        <w:pStyle w:val="Heading2"/>
        <w:rPr>
          <w:rFonts w:eastAsia="SimSun"/>
        </w:rPr>
      </w:pPr>
      <w:bookmarkStart w:id="2232" w:name="_Toc152356786"/>
      <w:r w:rsidRPr="000702BF">
        <w:rPr>
          <w:rFonts w:eastAsia="SimSun"/>
        </w:rPr>
        <w:t>A.4.4</w:t>
      </w:r>
      <w:r w:rsidRPr="000702BF">
        <w:rPr>
          <w:rFonts w:eastAsia="SimSun"/>
          <w:snapToGrid w:val="0"/>
        </w:rPr>
        <w:tab/>
      </w:r>
      <w:r w:rsidRPr="000702BF">
        <w:rPr>
          <w:rFonts w:eastAsia="SimSun"/>
        </w:rPr>
        <w:t>Test condition for performance requirements</w:t>
      </w:r>
      <w:bookmarkEnd w:id="2232"/>
    </w:p>
    <w:p w14:paraId="1D574AA7" w14:textId="46D8E28E" w:rsidR="00403930" w:rsidRPr="000702BF" w:rsidRDefault="00403930" w:rsidP="00403930">
      <w:pPr>
        <w:pStyle w:val="List2"/>
        <w:ind w:left="0" w:firstLine="0"/>
        <w:rPr>
          <w:color w:val="FF0000"/>
        </w:rPr>
      </w:pPr>
      <w:r w:rsidRPr="000702BF">
        <w:t xml:space="preserve">All requirements in </w:t>
      </w:r>
      <w:r w:rsidR="00201225">
        <w:t>clause</w:t>
      </w:r>
      <w:r w:rsidRPr="000702BF">
        <w:t xml:space="preserve"> 8 for performance requirements shall be verified when Doppler conditions related to satellite motion for DL in service link are set to zero and delay conditions are set to constant for all types of NGSO satellites.</w:t>
      </w:r>
    </w:p>
    <w:p w14:paraId="3CBA6338" w14:textId="15D63919" w:rsidR="00403930" w:rsidRPr="000702BF" w:rsidRDefault="00403930" w:rsidP="00403930">
      <w:r w:rsidRPr="000702BF">
        <w:t>The one-way delay between UE and satellite for NGSO at an altitude of 600</w:t>
      </w:r>
      <w:r w:rsidR="00201225">
        <w:t xml:space="preserve"> </w:t>
      </w:r>
      <w:r w:rsidRPr="000702BF">
        <w:t>km is 2</w:t>
      </w:r>
      <w:r w:rsidR="00201225">
        <w:t xml:space="preserve"> </w:t>
      </w:r>
      <w:r w:rsidRPr="000702BF">
        <w:t>ms.</w:t>
      </w:r>
    </w:p>
    <w:p w14:paraId="070A62A0" w14:textId="77777777" w:rsidR="00201225" w:rsidRDefault="00201225">
      <w:pPr>
        <w:overflowPunct/>
        <w:autoSpaceDE/>
        <w:autoSpaceDN/>
        <w:adjustRightInd/>
        <w:spacing w:after="0"/>
        <w:textAlignment w:val="auto"/>
        <w:rPr>
          <w:rFonts w:ascii="Arial" w:hAnsi="Arial"/>
          <w:sz w:val="36"/>
        </w:rPr>
      </w:pPr>
      <w:bookmarkStart w:id="2233" w:name="_Toc130455860"/>
      <w:bookmarkStart w:id="2234" w:name="_Toc137543653"/>
      <w:r>
        <w:br w:type="page"/>
      </w:r>
    </w:p>
    <w:p w14:paraId="5CFDB84B" w14:textId="714534E0" w:rsidR="00EC2303" w:rsidRPr="000702BF" w:rsidRDefault="00EC2303" w:rsidP="00EC2303">
      <w:pPr>
        <w:pStyle w:val="Heading8"/>
      </w:pPr>
      <w:bookmarkStart w:id="2235" w:name="_Toc152356787"/>
      <w:r w:rsidRPr="000702BF">
        <w:lastRenderedPageBreak/>
        <w:t>Annex B: (normative):</w:t>
      </w:r>
      <w:r w:rsidRPr="000702BF">
        <w:br/>
        <w:t>Propagation conditions</w:t>
      </w:r>
      <w:bookmarkEnd w:id="2233"/>
      <w:bookmarkEnd w:id="2234"/>
      <w:bookmarkEnd w:id="2235"/>
    </w:p>
    <w:p w14:paraId="7BDA3611" w14:textId="77777777" w:rsidR="00D3313B" w:rsidRPr="000702BF" w:rsidRDefault="00D3313B" w:rsidP="00D3313B">
      <w:pPr>
        <w:pStyle w:val="Heading1"/>
      </w:pPr>
      <w:bookmarkStart w:id="2236" w:name="_Toc27478713"/>
      <w:bookmarkStart w:id="2237" w:name="_Toc36227427"/>
      <w:bookmarkStart w:id="2238" w:name="_Toc152356788"/>
      <w:bookmarkStart w:id="2239" w:name="_Toc123058000"/>
      <w:bookmarkStart w:id="2240" w:name="_Toc124255295"/>
      <w:bookmarkStart w:id="2241" w:name="_Toc124255486"/>
      <w:bookmarkStart w:id="2242" w:name="_Toc124255623"/>
      <w:bookmarkStart w:id="2243" w:name="_Toc131688461"/>
      <w:bookmarkStart w:id="2244" w:name="_Toc137543654"/>
      <w:r w:rsidRPr="000702BF">
        <w:t>B.0</w:t>
      </w:r>
      <w:r w:rsidRPr="000702BF">
        <w:tab/>
        <w:t>No interference</w:t>
      </w:r>
      <w:bookmarkEnd w:id="2236"/>
      <w:bookmarkEnd w:id="2237"/>
      <w:bookmarkEnd w:id="2238"/>
    </w:p>
    <w:p w14:paraId="305116A6" w14:textId="7D591685" w:rsidR="00D3313B" w:rsidRPr="000702BF" w:rsidRDefault="00D3313B" w:rsidP="00D3313B">
      <w:r w:rsidRPr="000702BF">
        <w:t>The downlink connection between the System Simulator and the UE is without Additive White Gaussian Noise, and has no fading or multipath effects.</w:t>
      </w:r>
    </w:p>
    <w:p w14:paraId="0C94063E" w14:textId="5CF14E2E" w:rsidR="00EC2303" w:rsidRPr="000702BF" w:rsidRDefault="00EC2303" w:rsidP="00EC2303">
      <w:pPr>
        <w:pStyle w:val="Heading1"/>
      </w:pPr>
      <w:bookmarkStart w:id="2245" w:name="_Toc152356789"/>
      <w:r w:rsidRPr="000702BF">
        <w:t>B.1</w:t>
      </w:r>
      <w:r w:rsidRPr="000702BF">
        <w:tab/>
        <w:t>Static propagation condition</w:t>
      </w:r>
      <w:bookmarkEnd w:id="2239"/>
      <w:bookmarkEnd w:id="2240"/>
      <w:bookmarkEnd w:id="2241"/>
      <w:bookmarkEnd w:id="2242"/>
      <w:bookmarkEnd w:id="2243"/>
      <w:bookmarkEnd w:id="2244"/>
      <w:bookmarkEnd w:id="2245"/>
    </w:p>
    <w:p w14:paraId="25C028B4" w14:textId="77777777" w:rsidR="00EC2303" w:rsidRPr="000702BF" w:rsidRDefault="00EC2303" w:rsidP="00EC2303">
      <w:pPr>
        <w:pStyle w:val="Heading2"/>
        <w:rPr>
          <w:snapToGrid w:val="0"/>
        </w:rPr>
      </w:pPr>
      <w:bookmarkStart w:id="2246" w:name="_Toc114566211"/>
      <w:bookmarkStart w:id="2247" w:name="_Toc115268301"/>
      <w:bookmarkStart w:id="2248" w:name="_Toc123058001"/>
      <w:bookmarkStart w:id="2249" w:name="_Toc124255296"/>
      <w:bookmarkStart w:id="2250" w:name="_Toc124255487"/>
      <w:bookmarkStart w:id="2251" w:name="_Toc124255624"/>
      <w:bookmarkStart w:id="2252" w:name="_Toc131688462"/>
      <w:bookmarkStart w:id="2253" w:name="_Toc137543655"/>
      <w:bookmarkStart w:id="2254" w:name="_Toc152356790"/>
      <w:r w:rsidRPr="000702BF">
        <w:rPr>
          <w:snapToGrid w:val="0"/>
        </w:rPr>
        <w:t>B.1.1</w:t>
      </w:r>
      <w:r w:rsidRPr="000702BF">
        <w:rPr>
          <w:rFonts w:hint="eastAsia"/>
          <w:snapToGrid w:val="0"/>
        </w:rPr>
        <w:tab/>
      </w:r>
      <w:r w:rsidRPr="000702BF">
        <w:rPr>
          <w:snapToGrid w:val="0"/>
        </w:rPr>
        <w:t>UE Receiver with 1Rx</w:t>
      </w:r>
      <w:bookmarkEnd w:id="2246"/>
      <w:bookmarkEnd w:id="2247"/>
      <w:bookmarkEnd w:id="2248"/>
      <w:bookmarkEnd w:id="2249"/>
      <w:bookmarkEnd w:id="2250"/>
      <w:bookmarkEnd w:id="2251"/>
      <w:bookmarkEnd w:id="2252"/>
      <w:bookmarkEnd w:id="2253"/>
      <w:bookmarkEnd w:id="2254"/>
    </w:p>
    <w:p w14:paraId="57E6535C" w14:textId="77777777" w:rsidR="00EC2303" w:rsidRPr="000702BF" w:rsidRDefault="00EC2303" w:rsidP="00EC2303">
      <w:pPr>
        <w:rPr>
          <w:rFonts w:eastAsia="Malgun Gothic"/>
          <w:lang w:eastAsia="ko-KR"/>
        </w:rPr>
      </w:pPr>
      <w:r w:rsidRPr="000702BF">
        <w:rPr>
          <w:lang w:eastAsia="ko-KR"/>
        </w:rPr>
        <w:t>For 2 port transmission the channel matrix is defined in the frequency domain by</w:t>
      </w:r>
    </w:p>
    <w:p w14:paraId="3A18E5AF" w14:textId="77777777" w:rsidR="00EC2303" w:rsidRPr="000702BF" w:rsidRDefault="00EC2303" w:rsidP="00EC2303">
      <w:pPr>
        <w:jc w:val="center"/>
        <w:rPr>
          <w:rFonts w:eastAsia="Malgun Gothic"/>
          <w:lang w:eastAsia="ko-KR"/>
        </w:rPr>
      </w:pPr>
      <w:bookmarkStart w:id="2255" w:name="_MCCTEMPBM_CRPT44170264___4"/>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r>
              <w:rPr>
                <w:rFonts w:ascii="Cambria Math" w:hAnsi="Cambria Math"/>
              </w:rPr>
              <m:t>1   1</m:t>
            </m:r>
          </m:e>
        </m:d>
      </m:oMath>
      <w:r w:rsidRPr="000702BF">
        <w:t>.</w:t>
      </w:r>
    </w:p>
    <w:bookmarkEnd w:id="2255"/>
    <w:p w14:paraId="68304EAD" w14:textId="77777777" w:rsidR="00EC2303" w:rsidRPr="000702BF" w:rsidRDefault="00EC2303" w:rsidP="00EC2303"/>
    <w:p w14:paraId="20473677" w14:textId="77777777" w:rsidR="00EC2303" w:rsidRPr="000702BF" w:rsidRDefault="00EC2303" w:rsidP="00EC2303">
      <w:pPr>
        <w:pStyle w:val="Heading2"/>
      </w:pPr>
      <w:bookmarkStart w:id="2256" w:name="_Toc21338429"/>
      <w:bookmarkStart w:id="2257" w:name="_Toc29808537"/>
      <w:bookmarkStart w:id="2258" w:name="_Toc37068456"/>
      <w:bookmarkStart w:id="2259" w:name="_Toc37084001"/>
      <w:bookmarkStart w:id="2260" w:name="_Toc37084343"/>
      <w:bookmarkStart w:id="2261" w:name="_Toc40209705"/>
      <w:bookmarkStart w:id="2262" w:name="_Toc40210047"/>
      <w:bookmarkStart w:id="2263" w:name="_Toc45893006"/>
      <w:bookmarkStart w:id="2264" w:name="_Toc53176871"/>
      <w:bookmarkStart w:id="2265" w:name="_Toc61121199"/>
      <w:bookmarkStart w:id="2266" w:name="_Toc67918395"/>
      <w:bookmarkStart w:id="2267" w:name="_Toc76298470"/>
      <w:bookmarkStart w:id="2268" w:name="_Toc76572482"/>
      <w:bookmarkStart w:id="2269" w:name="_Toc76652349"/>
      <w:bookmarkStart w:id="2270" w:name="_Toc76653193"/>
      <w:bookmarkStart w:id="2271" w:name="_Toc83742466"/>
      <w:bookmarkStart w:id="2272" w:name="_Toc91440956"/>
      <w:bookmarkStart w:id="2273" w:name="_Toc98849746"/>
      <w:bookmarkStart w:id="2274" w:name="_Toc106543600"/>
      <w:bookmarkStart w:id="2275" w:name="_Toc106737698"/>
      <w:bookmarkStart w:id="2276" w:name="_Toc107233465"/>
      <w:bookmarkStart w:id="2277" w:name="_Toc107235083"/>
      <w:bookmarkStart w:id="2278" w:name="_Toc107420053"/>
      <w:bookmarkStart w:id="2279" w:name="_Toc107477351"/>
      <w:bookmarkStart w:id="2280" w:name="_Toc114566212"/>
      <w:bookmarkStart w:id="2281" w:name="_Toc115268302"/>
      <w:bookmarkStart w:id="2282" w:name="_Toc123058002"/>
      <w:bookmarkStart w:id="2283" w:name="_Toc124255297"/>
      <w:bookmarkStart w:id="2284" w:name="_Toc124255488"/>
      <w:bookmarkStart w:id="2285" w:name="_Toc124255625"/>
      <w:bookmarkStart w:id="2286" w:name="_Toc131688463"/>
      <w:bookmarkStart w:id="2287" w:name="_Toc137543656"/>
      <w:bookmarkStart w:id="2288" w:name="_Toc152356791"/>
      <w:r w:rsidRPr="000702BF">
        <w:rPr>
          <w:snapToGrid w:val="0"/>
        </w:rPr>
        <w:t>B.1.2</w:t>
      </w:r>
      <w:r w:rsidRPr="000702BF">
        <w:rPr>
          <w:rFonts w:hint="eastAsia"/>
          <w:snapToGrid w:val="0"/>
        </w:rPr>
        <w:tab/>
      </w:r>
      <w:r w:rsidRPr="000702BF">
        <w:rPr>
          <w:snapToGrid w:val="0"/>
        </w:rPr>
        <w:t>UE Receiver with 2Rx</w:t>
      </w:r>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p>
    <w:p w14:paraId="6701311F" w14:textId="77777777" w:rsidR="00EC2303" w:rsidRPr="000702BF" w:rsidRDefault="00EC2303" w:rsidP="00EC2303">
      <w:pPr>
        <w:rPr>
          <w:lang w:eastAsia="ko-KR"/>
        </w:rPr>
      </w:pPr>
      <w:r w:rsidRPr="000702BF">
        <w:rPr>
          <w:lang w:eastAsia="ko-KR"/>
        </w:rPr>
        <w:t>For 1 port transmission the channel matrix is defined in the frequency domain by</w:t>
      </w:r>
    </w:p>
    <w:p w14:paraId="33C64D73" w14:textId="77777777" w:rsidR="00EC2303" w:rsidRPr="000702BF" w:rsidRDefault="00EC2303" w:rsidP="00EC2303">
      <w:pPr>
        <w:keepLines/>
        <w:tabs>
          <w:tab w:val="center" w:pos="4536"/>
          <w:tab w:val="right" w:pos="9072"/>
        </w:tabs>
      </w:pPr>
      <w:r w:rsidRPr="000702BF">
        <w:rPr>
          <w:rFonts w:hint="eastAsia"/>
        </w:rPr>
        <w:tab/>
      </w:r>
      <w:r w:rsidRPr="000702BF">
        <w:rPr>
          <w:position w:val="-26"/>
        </w:rPr>
        <w:object w:dxaOrig="700" w:dyaOrig="620" w14:anchorId="16284193">
          <v:shape id="_x0000_i1033" type="#_x0000_t75" style="width:32.25pt;height:27.75pt" o:ole="">
            <v:imagedata r:id="rId28" o:title=""/>
          </v:shape>
          <o:OLEObject Type="Embed" ProgID="Equation.3" ShapeID="_x0000_i1033" DrawAspect="Content" ObjectID="_1765802130" r:id="rId29"/>
        </w:object>
      </w:r>
      <w:r w:rsidRPr="000702BF">
        <w:t>.</w:t>
      </w:r>
    </w:p>
    <w:p w14:paraId="599610CA" w14:textId="77777777" w:rsidR="00EC2303" w:rsidRPr="000702BF" w:rsidRDefault="00EC2303" w:rsidP="00EC2303">
      <w:pPr>
        <w:rPr>
          <w:lang w:eastAsia="ko-KR"/>
        </w:rPr>
      </w:pPr>
      <w:r w:rsidRPr="000702BF">
        <w:rPr>
          <w:lang w:eastAsia="ko-KR"/>
        </w:rPr>
        <w:t>For 2 port transmission the channel matrix is defined in the frequency domain by</w:t>
      </w:r>
    </w:p>
    <w:p w14:paraId="6D0EF151" w14:textId="77777777" w:rsidR="00EC2303" w:rsidRPr="000702BF" w:rsidRDefault="00EC2303" w:rsidP="00EC2303">
      <w:pPr>
        <w:keepLines/>
        <w:tabs>
          <w:tab w:val="center" w:pos="4536"/>
          <w:tab w:val="right" w:pos="9072"/>
        </w:tabs>
      </w:pPr>
      <w:r w:rsidRPr="000702BF">
        <w:rPr>
          <w:rFonts w:hint="eastAsia"/>
        </w:rPr>
        <w:tab/>
      </w:r>
      <w:r w:rsidRPr="000702BF">
        <w:rPr>
          <w:position w:val="-26"/>
        </w:rPr>
        <w:object w:dxaOrig="1160" w:dyaOrig="620" w14:anchorId="21685E53">
          <v:shape id="_x0000_i1034" type="#_x0000_t75" style="width:50.25pt;height:27.75pt" o:ole="">
            <v:imagedata r:id="rId30" o:title=""/>
          </v:shape>
          <o:OLEObject Type="Embed" ProgID="Equation.3" ShapeID="_x0000_i1034" DrawAspect="Content" ObjectID="_1765802131" r:id="rId31"/>
        </w:object>
      </w:r>
      <w:r w:rsidRPr="000702BF">
        <w:t>.</w:t>
      </w:r>
    </w:p>
    <w:p w14:paraId="714CABC1" w14:textId="77777777" w:rsidR="00EC2303" w:rsidRPr="000702BF" w:rsidRDefault="00EC2303" w:rsidP="00EC2303"/>
    <w:p w14:paraId="25660AB8" w14:textId="77777777" w:rsidR="00EC2303" w:rsidRPr="00171DE2" w:rsidRDefault="00EC2303" w:rsidP="002600C1">
      <w:pPr>
        <w:pStyle w:val="Heading1"/>
      </w:pPr>
      <w:bookmarkStart w:id="2289" w:name="_Toc152356792"/>
      <w:r w:rsidRPr="00171DE2">
        <w:t>B.2</w:t>
      </w:r>
      <w:r w:rsidRPr="00171DE2">
        <w:tab/>
        <w:t>Multi-path fading propagation conditions</w:t>
      </w:r>
      <w:bookmarkEnd w:id="2289"/>
    </w:p>
    <w:p w14:paraId="353FB403" w14:textId="3B1A9E26" w:rsidR="00830250" w:rsidRPr="00171DE2" w:rsidRDefault="00830250" w:rsidP="00830250">
      <w:pPr>
        <w:pStyle w:val="Heading2"/>
      </w:pPr>
      <w:bookmarkStart w:id="2290" w:name="_Toc152356793"/>
      <w:r w:rsidRPr="00171DE2">
        <w:t>B.2.0</w:t>
      </w:r>
      <w:r w:rsidRPr="00171DE2">
        <w:tab/>
        <w:t>General</w:t>
      </w:r>
      <w:bookmarkEnd w:id="2290"/>
    </w:p>
    <w:p w14:paraId="56B5F535" w14:textId="5EF34234" w:rsidR="00EC2303" w:rsidRPr="00171DE2" w:rsidRDefault="00EC2303" w:rsidP="00EC2303">
      <w:r w:rsidRPr="00171DE2">
        <w:t>The multipath propagation conditions consist of several parts:</w:t>
      </w:r>
    </w:p>
    <w:p w14:paraId="1D8CCD38" w14:textId="1BE8CD1C" w:rsidR="00EC2303" w:rsidRPr="00171DE2" w:rsidRDefault="00EC2303" w:rsidP="00EC2303">
      <w:pPr>
        <w:pStyle w:val="B1"/>
      </w:pPr>
      <w:r w:rsidRPr="00171DE2">
        <w:t>-</w:t>
      </w:r>
      <w:r w:rsidRPr="00171DE2">
        <w:tab/>
        <w:t>A delay profile in the form of a "tapped delay-line", characterized by a number of taps at fixed positions on a sampling grid. The profile can be further characterized by the r.m.s. delay sp</w:t>
      </w:r>
      <w:r w:rsidR="002859ED">
        <w:t>r</w:t>
      </w:r>
      <w:r w:rsidRPr="00171DE2">
        <w:t>ead and the maximum delay spanned by the taps.</w:t>
      </w:r>
    </w:p>
    <w:p w14:paraId="3DA9A473" w14:textId="77777777" w:rsidR="00EC2303" w:rsidRPr="00171DE2" w:rsidRDefault="00EC2303" w:rsidP="00931528">
      <w:pPr>
        <w:pStyle w:val="B1"/>
      </w:pPr>
      <w:r w:rsidRPr="00171DE2">
        <w:t>-</w:t>
      </w:r>
      <w:r w:rsidRPr="00171DE2">
        <w:tab/>
        <w:t>A combination of channel model parameters that include the Delay profile and the Doppler spectrum that is characterized by a classical spectrum shape and a maximum Doppler frequency.</w:t>
      </w:r>
    </w:p>
    <w:p w14:paraId="72A0AB1C" w14:textId="4FBD426E" w:rsidR="00EC2303" w:rsidRPr="00171DE2" w:rsidRDefault="00EC2303" w:rsidP="001B6141">
      <w:r w:rsidRPr="00171DE2">
        <w:t>Initial channel matrix for LOS component of NTN-TDL-C channel model is equal to channel matrix of Static propagation conditions in Clause B.1.</w:t>
      </w:r>
    </w:p>
    <w:p w14:paraId="18D134D4" w14:textId="77777777" w:rsidR="00EC2303" w:rsidRPr="002A243D" w:rsidRDefault="00EC2303" w:rsidP="00EC2303">
      <w:pPr>
        <w:pStyle w:val="Heading2"/>
      </w:pPr>
      <w:bookmarkStart w:id="2291" w:name="_Toc123058003"/>
      <w:bookmarkStart w:id="2292" w:name="_Toc124255298"/>
      <w:bookmarkStart w:id="2293" w:name="_Toc124255489"/>
      <w:bookmarkStart w:id="2294" w:name="_Toc124255626"/>
      <w:bookmarkStart w:id="2295" w:name="_Toc131688464"/>
      <w:bookmarkStart w:id="2296" w:name="_Toc137543657"/>
      <w:bookmarkStart w:id="2297" w:name="_Toc152356794"/>
      <w:r w:rsidRPr="00171DE2">
        <w:lastRenderedPageBreak/>
        <w:t>B.2.1</w:t>
      </w:r>
      <w:r w:rsidRPr="00171DE2">
        <w:tab/>
        <w:t>Delay profiles</w:t>
      </w:r>
      <w:bookmarkEnd w:id="2291"/>
      <w:bookmarkEnd w:id="2292"/>
      <w:bookmarkEnd w:id="2293"/>
      <w:bookmarkEnd w:id="2294"/>
      <w:bookmarkEnd w:id="2295"/>
      <w:bookmarkEnd w:id="2296"/>
      <w:bookmarkEnd w:id="2297"/>
    </w:p>
    <w:p w14:paraId="2CE472F9" w14:textId="3EEDB6F8" w:rsidR="00EC2303" w:rsidRPr="000702BF" w:rsidRDefault="00EC2303" w:rsidP="00EC2303">
      <w:pPr>
        <w:spacing w:before="100" w:beforeAutospacing="1"/>
      </w:pPr>
      <w:r w:rsidRPr="000702BF">
        <w:rPr>
          <w:rFonts w:hint="eastAsia"/>
        </w:rPr>
        <w:t>Th</w:t>
      </w:r>
      <w:r w:rsidRPr="000702BF">
        <w:t xml:space="preserve">e delay profiles are derived from the </w:t>
      </w:r>
      <w:r w:rsidR="00962386" w:rsidRPr="000702BF">
        <w:t>TR 38.811 [</w:t>
      </w:r>
      <w:r w:rsidRPr="000702BF">
        <w:t xml:space="preserve">x] NTN-TDL models for the desired delay spread and tap resolution. After scaling the normalized delay spread values for each tap by the desired RMS delay spread, the tap delays are quantized to a delay resolution of 5ns by rounding to the nearest multiple of the delay resolution. </w:t>
      </w:r>
    </w:p>
    <w:p w14:paraId="531B78A6" w14:textId="77777777" w:rsidR="00EC2303" w:rsidRPr="000702BF" w:rsidRDefault="00EC2303" w:rsidP="0002370F">
      <w:pPr>
        <w:pStyle w:val="TH"/>
      </w:pPr>
      <w:bookmarkStart w:id="2298" w:name="_MCCTEMPBM_CRPT44170266___4"/>
      <w:r w:rsidRPr="000702BF">
        <w:t>Table B.2.1-1: Delay profiles for NR NTN channel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5"/>
        <w:gridCol w:w="1445"/>
        <w:gridCol w:w="1350"/>
        <w:gridCol w:w="1609"/>
      </w:tblGrid>
      <w:tr w:rsidR="00EC2303" w:rsidRPr="000702BF" w14:paraId="4B0D9EE3" w14:textId="77777777" w:rsidTr="008D0E0E">
        <w:trPr>
          <w:jc w:val="center"/>
        </w:trPr>
        <w:tc>
          <w:tcPr>
            <w:tcW w:w="1175" w:type="dxa"/>
            <w:tcBorders>
              <w:top w:val="single" w:sz="4" w:space="0" w:color="auto"/>
              <w:left w:val="single" w:sz="4" w:space="0" w:color="auto"/>
              <w:bottom w:val="single" w:sz="4" w:space="0" w:color="auto"/>
              <w:right w:val="single" w:sz="4" w:space="0" w:color="auto"/>
            </w:tcBorders>
            <w:vAlign w:val="center"/>
          </w:tcPr>
          <w:bookmarkEnd w:id="2298"/>
          <w:p w14:paraId="5FF04900" w14:textId="77777777" w:rsidR="00EC2303" w:rsidRPr="000702BF" w:rsidRDefault="00EC2303" w:rsidP="00AE3F12">
            <w:pPr>
              <w:pStyle w:val="TAH"/>
            </w:pPr>
            <w:r w:rsidRPr="000702BF">
              <w:t>Type</w:t>
            </w:r>
          </w:p>
        </w:tc>
        <w:tc>
          <w:tcPr>
            <w:tcW w:w="1445" w:type="dxa"/>
            <w:tcBorders>
              <w:top w:val="single" w:sz="4" w:space="0" w:color="auto"/>
              <w:left w:val="single" w:sz="4" w:space="0" w:color="auto"/>
              <w:bottom w:val="single" w:sz="4" w:space="0" w:color="auto"/>
              <w:right w:val="single" w:sz="4" w:space="0" w:color="auto"/>
            </w:tcBorders>
            <w:vAlign w:val="center"/>
            <w:hideMark/>
          </w:tcPr>
          <w:p w14:paraId="202D76E5" w14:textId="77777777" w:rsidR="00EC2303" w:rsidRPr="000702BF" w:rsidRDefault="00EC2303" w:rsidP="00AE3F12">
            <w:pPr>
              <w:pStyle w:val="TAH"/>
            </w:pPr>
            <w:r w:rsidRPr="000702BF">
              <w:t>Model</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B36E644" w14:textId="73769265" w:rsidR="00EC2303" w:rsidRPr="000702BF" w:rsidRDefault="00EC2303" w:rsidP="00AE3F12">
            <w:pPr>
              <w:pStyle w:val="TAH"/>
            </w:pPr>
            <w:r w:rsidRPr="000702BF">
              <w:t>Delay</w:t>
            </w:r>
            <w:r w:rsidR="008D0E0E" w:rsidRPr="000702BF">
              <w:t xml:space="preserve"> </w:t>
            </w:r>
            <w:r w:rsidRPr="000702BF">
              <w:t>spread</w:t>
            </w:r>
            <w:r w:rsidR="008D0E0E" w:rsidRPr="000702BF">
              <w:t xml:space="preserve"> </w:t>
            </w:r>
            <w:r w:rsidRPr="000702BF">
              <w:t>(r.m.s.)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542C8596" w14:textId="422515A0" w:rsidR="00EC2303" w:rsidRPr="000702BF" w:rsidRDefault="00EC2303" w:rsidP="00AE3F12">
            <w:pPr>
              <w:pStyle w:val="TAH"/>
            </w:pPr>
            <w:r w:rsidRPr="000702BF">
              <w:rPr>
                <w:rFonts w:cs="Arial" w:hint="eastAsia"/>
              </w:rPr>
              <w:t>Delay</w:t>
            </w:r>
            <w:r w:rsidR="008D0E0E" w:rsidRPr="000702BF">
              <w:rPr>
                <w:rFonts w:cs="Arial" w:hint="eastAsia"/>
              </w:rPr>
              <w:t xml:space="preserve"> </w:t>
            </w:r>
            <w:r w:rsidRPr="000702BF">
              <w:rPr>
                <w:rFonts w:cs="Arial" w:hint="eastAsia"/>
              </w:rPr>
              <w:t>resolution</w:t>
            </w:r>
          </w:p>
        </w:tc>
      </w:tr>
      <w:tr w:rsidR="00EC2303" w:rsidRPr="000702BF" w14:paraId="00D3F6BF" w14:textId="77777777" w:rsidTr="008D0E0E">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64954AAC" w14:textId="77777777" w:rsidR="00EC2303" w:rsidRPr="000702BF" w:rsidRDefault="00EC2303" w:rsidP="00AE3F12">
            <w:pPr>
              <w:pStyle w:val="TAC"/>
            </w:pPr>
            <w:r w:rsidRPr="000702BF">
              <w:t>NLOS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E5E8B04" w14:textId="77777777" w:rsidR="00EC2303" w:rsidRPr="000702BF" w:rsidRDefault="00EC2303" w:rsidP="00AE3F12">
            <w:pPr>
              <w:pStyle w:val="TAC"/>
            </w:pPr>
            <w:r w:rsidRPr="000702BF">
              <w:t>NTN-TDLA100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C07ECD3" w14:textId="6C03FC8F" w:rsidR="00EC2303" w:rsidRPr="000702BF" w:rsidRDefault="00EC2303" w:rsidP="00AE3F12">
            <w:pPr>
              <w:pStyle w:val="TAC"/>
            </w:pPr>
            <w:r w:rsidRPr="000702BF">
              <w:t>100</w:t>
            </w:r>
            <w:r w:rsidR="008D0E0E" w:rsidRPr="000702BF">
              <w:t xml:space="preserve"> </w:t>
            </w:r>
            <w:r w:rsidRPr="000702BF">
              <w:t>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7715225B" w14:textId="574659A4" w:rsidR="00EC2303" w:rsidRPr="000702BF" w:rsidRDefault="00EC2303" w:rsidP="00AE3F12">
            <w:pPr>
              <w:pStyle w:val="TAC"/>
            </w:pPr>
            <w:r w:rsidRPr="000702BF">
              <w:rPr>
                <w:rFonts w:hint="eastAsia"/>
              </w:rPr>
              <w:t>5</w:t>
            </w:r>
            <w:r w:rsidR="008D0E0E" w:rsidRPr="000702BF">
              <w:rPr>
                <w:rFonts w:hint="eastAsia"/>
              </w:rPr>
              <w:t xml:space="preserve"> </w:t>
            </w:r>
            <w:r w:rsidRPr="000702BF">
              <w:rPr>
                <w:rFonts w:hint="eastAsia"/>
              </w:rPr>
              <w:t>ns</w:t>
            </w:r>
          </w:p>
        </w:tc>
      </w:tr>
      <w:tr w:rsidR="00EC2303" w:rsidRPr="000702BF" w14:paraId="43792C71" w14:textId="77777777" w:rsidTr="008D0E0E">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5EADB043" w14:textId="77777777" w:rsidR="00EC2303" w:rsidRPr="000702BF" w:rsidRDefault="00EC2303" w:rsidP="00AE3F12">
            <w:pPr>
              <w:pStyle w:val="TAC"/>
            </w:pPr>
            <w:r w:rsidRPr="000702BF">
              <w:t>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84FE0FE" w14:textId="77777777" w:rsidR="00EC2303" w:rsidRPr="000702BF" w:rsidRDefault="00EC2303" w:rsidP="00AE3F12">
            <w:pPr>
              <w:pStyle w:val="TAC"/>
            </w:pPr>
            <w:r w:rsidRPr="000702BF">
              <w:t>NTN-TDLC5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774FBC" w14:textId="63C5C9AD" w:rsidR="00EC2303" w:rsidRPr="000702BF" w:rsidRDefault="00EC2303" w:rsidP="00AE3F12">
            <w:pPr>
              <w:pStyle w:val="TAC"/>
            </w:pPr>
            <w:r w:rsidRPr="000702BF">
              <w:t>5</w:t>
            </w:r>
            <w:r w:rsidR="008D0E0E" w:rsidRPr="000702BF">
              <w:t xml:space="preserve"> </w:t>
            </w:r>
            <w:r w:rsidRPr="000702BF">
              <w:t>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6B3AA281" w14:textId="11DCF0BA" w:rsidR="00EC2303" w:rsidRPr="000702BF" w:rsidRDefault="00EC2303" w:rsidP="00AE3F12">
            <w:pPr>
              <w:pStyle w:val="TAC"/>
            </w:pPr>
            <w:r w:rsidRPr="000702BF">
              <w:rPr>
                <w:rFonts w:hint="eastAsia"/>
              </w:rPr>
              <w:t>5</w:t>
            </w:r>
            <w:r w:rsidR="008D0E0E" w:rsidRPr="000702BF">
              <w:rPr>
                <w:rFonts w:hint="eastAsia"/>
              </w:rPr>
              <w:t xml:space="preserve"> </w:t>
            </w:r>
            <w:r w:rsidRPr="000702BF">
              <w:rPr>
                <w:rFonts w:hint="eastAsia"/>
              </w:rPr>
              <w:t>ns</w:t>
            </w:r>
          </w:p>
        </w:tc>
      </w:tr>
    </w:tbl>
    <w:p w14:paraId="1AAAD560" w14:textId="77777777" w:rsidR="00EC2303" w:rsidRPr="000702BF" w:rsidRDefault="00EC2303" w:rsidP="00EC2303"/>
    <w:p w14:paraId="26C8940D" w14:textId="77777777" w:rsidR="00EC2303" w:rsidRPr="000702BF" w:rsidRDefault="00EC2303" w:rsidP="0002370F">
      <w:pPr>
        <w:pStyle w:val="TH"/>
      </w:pPr>
      <w:bookmarkStart w:id="2299" w:name="_MCCTEMPBM_CRPT44170267___4"/>
      <w:r w:rsidRPr="000702BF">
        <w:t>Table B.2.1-2: NTN-TDLA100 (DS = 100 ns)</w:t>
      </w:r>
    </w:p>
    <w:tbl>
      <w:tblPr>
        <w:tblW w:w="4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20"/>
        <w:gridCol w:w="1080"/>
        <w:gridCol w:w="1233"/>
        <w:gridCol w:w="1883"/>
      </w:tblGrid>
      <w:tr w:rsidR="00EC2303" w:rsidRPr="000702BF" w14:paraId="46C2A47E" w14:textId="77777777" w:rsidTr="008D0E0E">
        <w:trPr>
          <w:jc w:val="center"/>
        </w:trPr>
        <w:tc>
          <w:tcPr>
            <w:tcW w:w="720" w:type="dxa"/>
            <w:shd w:val="clear" w:color="auto" w:fill="auto"/>
            <w:vAlign w:val="center"/>
            <w:hideMark/>
          </w:tcPr>
          <w:bookmarkEnd w:id="2299"/>
          <w:p w14:paraId="77E477D5" w14:textId="31D37A35" w:rsidR="00EC2303" w:rsidRPr="000702BF" w:rsidRDefault="00EC2303" w:rsidP="00AE3F12">
            <w:pPr>
              <w:pStyle w:val="TAH"/>
            </w:pPr>
            <w:r w:rsidRPr="000702BF">
              <w:t>Tap</w:t>
            </w:r>
            <w:r w:rsidR="008D0E0E" w:rsidRPr="000702BF">
              <w:t xml:space="preserve"> </w:t>
            </w:r>
            <w:r w:rsidRPr="000702BF">
              <w:t>#</w:t>
            </w:r>
          </w:p>
        </w:tc>
        <w:tc>
          <w:tcPr>
            <w:tcW w:w="1080" w:type="dxa"/>
            <w:shd w:val="clear" w:color="auto" w:fill="auto"/>
            <w:vAlign w:val="center"/>
            <w:hideMark/>
          </w:tcPr>
          <w:p w14:paraId="12D620AA" w14:textId="49C0E2B9" w:rsidR="00EC2303" w:rsidRPr="000702BF" w:rsidRDefault="00EC2303" w:rsidP="00AE3F12">
            <w:pPr>
              <w:pStyle w:val="TAH"/>
            </w:pPr>
            <w:r w:rsidRPr="000702BF">
              <w:t>Delay</w:t>
            </w:r>
            <w:r w:rsidR="008D0E0E" w:rsidRPr="000702BF">
              <w:t xml:space="preserve"> </w:t>
            </w:r>
            <w:r w:rsidRPr="000702BF">
              <w:t>[ns]</w:t>
            </w:r>
          </w:p>
        </w:tc>
        <w:tc>
          <w:tcPr>
            <w:tcW w:w="1233" w:type="dxa"/>
            <w:shd w:val="clear" w:color="auto" w:fill="auto"/>
            <w:vAlign w:val="center"/>
            <w:hideMark/>
          </w:tcPr>
          <w:p w14:paraId="3BAFDE05" w14:textId="6DA9E2DB" w:rsidR="00EC2303" w:rsidRPr="000702BF" w:rsidRDefault="00EC2303" w:rsidP="00AE3F12">
            <w:pPr>
              <w:pStyle w:val="TAH"/>
            </w:pPr>
            <w:r w:rsidRPr="000702BF">
              <w:t>Power</w:t>
            </w:r>
            <w:r w:rsidR="008D0E0E" w:rsidRPr="000702BF">
              <w:t xml:space="preserve"> </w:t>
            </w:r>
            <w:r w:rsidRPr="000702BF">
              <w:t>[dB]</w:t>
            </w:r>
          </w:p>
        </w:tc>
        <w:tc>
          <w:tcPr>
            <w:tcW w:w="1883" w:type="dxa"/>
            <w:shd w:val="clear" w:color="auto" w:fill="auto"/>
            <w:vAlign w:val="center"/>
            <w:hideMark/>
          </w:tcPr>
          <w:p w14:paraId="64E52B7F" w14:textId="67A4DC8A" w:rsidR="00EC2303" w:rsidRPr="000702BF" w:rsidRDefault="00EC2303" w:rsidP="00AE3F12">
            <w:pPr>
              <w:pStyle w:val="TAH"/>
            </w:pPr>
            <w:r w:rsidRPr="000702BF">
              <w:t>Fading</w:t>
            </w:r>
            <w:r w:rsidR="008D0E0E" w:rsidRPr="000702BF">
              <w:t xml:space="preserve"> </w:t>
            </w:r>
            <w:r w:rsidRPr="000702BF">
              <w:t>distribution</w:t>
            </w:r>
          </w:p>
        </w:tc>
      </w:tr>
      <w:tr w:rsidR="00EC2303" w:rsidRPr="000702BF" w14:paraId="6768D61A" w14:textId="77777777" w:rsidTr="008D0E0E">
        <w:trPr>
          <w:jc w:val="center"/>
        </w:trPr>
        <w:tc>
          <w:tcPr>
            <w:tcW w:w="720" w:type="dxa"/>
            <w:shd w:val="clear" w:color="auto" w:fill="auto"/>
            <w:vAlign w:val="center"/>
            <w:hideMark/>
          </w:tcPr>
          <w:p w14:paraId="342D4B31" w14:textId="77777777" w:rsidR="00EC2303" w:rsidRPr="000702BF" w:rsidRDefault="00EC2303" w:rsidP="00AE3F12">
            <w:pPr>
              <w:pStyle w:val="TAC"/>
            </w:pPr>
            <w:r w:rsidRPr="000702BF">
              <w:t>1</w:t>
            </w:r>
          </w:p>
        </w:tc>
        <w:tc>
          <w:tcPr>
            <w:tcW w:w="1080" w:type="dxa"/>
            <w:shd w:val="clear" w:color="auto" w:fill="auto"/>
            <w:vAlign w:val="center"/>
            <w:hideMark/>
          </w:tcPr>
          <w:p w14:paraId="48AA7356" w14:textId="77777777" w:rsidR="00EC2303" w:rsidRPr="000702BF" w:rsidRDefault="00EC2303" w:rsidP="00AE3F12">
            <w:pPr>
              <w:pStyle w:val="TAC"/>
            </w:pPr>
            <w:r w:rsidRPr="000702BF">
              <w:t>0</w:t>
            </w:r>
          </w:p>
        </w:tc>
        <w:tc>
          <w:tcPr>
            <w:tcW w:w="1233" w:type="dxa"/>
            <w:shd w:val="clear" w:color="auto" w:fill="auto"/>
            <w:vAlign w:val="center"/>
            <w:hideMark/>
          </w:tcPr>
          <w:p w14:paraId="4E179098" w14:textId="77777777" w:rsidR="00EC2303" w:rsidRPr="000702BF" w:rsidRDefault="00EC2303" w:rsidP="00AE3F12">
            <w:pPr>
              <w:pStyle w:val="TAC"/>
            </w:pPr>
            <w:r w:rsidRPr="000702BF">
              <w:t>0</w:t>
            </w:r>
          </w:p>
        </w:tc>
        <w:tc>
          <w:tcPr>
            <w:tcW w:w="1883" w:type="dxa"/>
            <w:shd w:val="clear" w:color="auto" w:fill="auto"/>
            <w:vAlign w:val="center"/>
            <w:hideMark/>
          </w:tcPr>
          <w:p w14:paraId="7912F5B3" w14:textId="77777777" w:rsidR="00EC2303" w:rsidRPr="000702BF" w:rsidRDefault="00EC2303" w:rsidP="00AE3F12">
            <w:pPr>
              <w:pStyle w:val="TAC"/>
            </w:pPr>
            <w:r w:rsidRPr="000702BF">
              <w:t>Rayleigh</w:t>
            </w:r>
          </w:p>
        </w:tc>
      </w:tr>
      <w:tr w:rsidR="00EC2303" w:rsidRPr="000702BF" w14:paraId="625A4C49" w14:textId="77777777" w:rsidTr="008D0E0E">
        <w:trPr>
          <w:jc w:val="center"/>
        </w:trPr>
        <w:tc>
          <w:tcPr>
            <w:tcW w:w="720" w:type="dxa"/>
            <w:shd w:val="clear" w:color="auto" w:fill="auto"/>
            <w:vAlign w:val="center"/>
            <w:hideMark/>
          </w:tcPr>
          <w:p w14:paraId="3BEA89DF" w14:textId="77777777" w:rsidR="00EC2303" w:rsidRPr="000702BF" w:rsidRDefault="00EC2303" w:rsidP="00AE3F12">
            <w:pPr>
              <w:pStyle w:val="TAC"/>
            </w:pPr>
            <w:r w:rsidRPr="000702BF">
              <w:t>2</w:t>
            </w:r>
          </w:p>
        </w:tc>
        <w:tc>
          <w:tcPr>
            <w:tcW w:w="1080" w:type="dxa"/>
            <w:shd w:val="clear" w:color="auto" w:fill="auto"/>
            <w:vAlign w:val="center"/>
            <w:hideMark/>
          </w:tcPr>
          <w:p w14:paraId="2FB81577" w14:textId="77777777" w:rsidR="00EC2303" w:rsidRPr="000702BF" w:rsidRDefault="00EC2303" w:rsidP="00AE3F12">
            <w:pPr>
              <w:pStyle w:val="TAC"/>
            </w:pPr>
            <w:r w:rsidRPr="000702BF">
              <w:t>110</w:t>
            </w:r>
          </w:p>
        </w:tc>
        <w:tc>
          <w:tcPr>
            <w:tcW w:w="1233" w:type="dxa"/>
            <w:shd w:val="clear" w:color="auto" w:fill="auto"/>
            <w:vAlign w:val="center"/>
            <w:hideMark/>
          </w:tcPr>
          <w:p w14:paraId="441C4DD2" w14:textId="77777777" w:rsidR="00EC2303" w:rsidRPr="000702BF" w:rsidRDefault="00EC2303" w:rsidP="00AE3F12">
            <w:pPr>
              <w:pStyle w:val="TAC"/>
            </w:pPr>
            <w:r w:rsidRPr="000702BF">
              <w:t>-4.7</w:t>
            </w:r>
          </w:p>
        </w:tc>
        <w:tc>
          <w:tcPr>
            <w:tcW w:w="1883" w:type="dxa"/>
            <w:shd w:val="clear" w:color="auto" w:fill="auto"/>
            <w:vAlign w:val="center"/>
            <w:hideMark/>
          </w:tcPr>
          <w:p w14:paraId="0CE25818" w14:textId="77777777" w:rsidR="00EC2303" w:rsidRPr="000702BF" w:rsidRDefault="00EC2303" w:rsidP="00AE3F12">
            <w:pPr>
              <w:pStyle w:val="TAC"/>
            </w:pPr>
            <w:r w:rsidRPr="000702BF">
              <w:t>Rayleigh</w:t>
            </w:r>
          </w:p>
        </w:tc>
      </w:tr>
      <w:tr w:rsidR="00EC2303" w:rsidRPr="000702BF" w14:paraId="4C220930" w14:textId="77777777" w:rsidTr="008D0E0E">
        <w:trPr>
          <w:jc w:val="center"/>
        </w:trPr>
        <w:tc>
          <w:tcPr>
            <w:tcW w:w="720" w:type="dxa"/>
            <w:shd w:val="clear" w:color="auto" w:fill="auto"/>
            <w:vAlign w:val="center"/>
            <w:hideMark/>
          </w:tcPr>
          <w:p w14:paraId="3D2D75DF" w14:textId="77777777" w:rsidR="00EC2303" w:rsidRPr="000702BF" w:rsidRDefault="00EC2303" w:rsidP="00AE3F12">
            <w:pPr>
              <w:pStyle w:val="TAC"/>
            </w:pPr>
            <w:r w:rsidRPr="000702BF">
              <w:t>3</w:t>
            </w:r>
          </w:p>
        </w:tc>
        <w:tc>
          <w:tcPr>
            <w:tcW w:w="1080" w:type="dxa"/>
            <w:shd w:val="clear" w:color="auto" w:fill="auto"/>
            <w:vAlign w:val="center"/>
            <w:hideMark/>
          </w:tcPr>
          <w:p w14:paraId="140FAE54" w14:textId="77777777" w:rsidR="00EC2303" w:rsidRPr="000702BF" w:rsidRDefault="00EC2303" w:rsidP="00AE3F12">
            <w:pPr>
              <w:pStyle w:val="TAC"/>
            </w:pPr>
            <w:r w:rsidRPr="000702BF">
              <w:t>285</w:t>
            </w:r>
          </w:p>
        </w:tc>
        <w:tc>
          <w:tcPr>
            <w:tcW w:w="1233" w:type="dxa"/>
            <w:shd w:val="clear" w:color="auto" w:fill="auto"/>
            <w:vAlign w:val="center"/>
            <w:hideMark/>
          </w:tcPr>
          <w:p w14:paraId="389F767A" w14:textId="77777777" w:rsidR="00EC2303" w:rsidRPr="000702BF" w:rsidRDefault="00EC2303" w:rsidP="00AE3F12">
            <w:pPr>
              <w:pStyle w:val="TAC"/>
            </w:pPr>
            <w:r w:rsidRPr="000702BF">
              <w:t>-6.5</w:t>
            </w:r>
          </w:p>
        </w:tc>
        <w:tc>
          <w:tcPr>
            <w:tcW w:w="1883" w:type="dxa"/>
            <w:shd w:val="clear" w:color="auto" w:fill="auto"/>
            <w:vAlign w:val="center"/>
            <w:hideMark/>
          </w:tcPr>
          <w:p w14:paraId="5890F55E" w14:textId="77777777" w:rsidR="00EC2303" w:rsidRPr="000702BF" w:rsidRDefault="00EC2303" w:rsidP="00AE3F12">
            <w:pPr>
              <w:pStyle w:val="TAC"/>
            </w:pPr>
            <w:r w:rsidRPr="000702BF">
              <w:t>Rayleigh</w:t>
            </w:r>
          </w:p>
        </w:tc>
      </w:tr>
    </w:tbl>
    <w:p w14:paraId="50C761CF" w14:textId="77777777" w:rsidR="00EC2303" w:rsidRPr="000702BF" w:rsidRDefault="00EC2303" w:rsidP="00EC2303"/>
    <w:p w14:paraId="0C002735" w14:textId="53BC39EB" w:rsidR="00EC2303" w:rsidRPr="000702BF" w:rsidRDefault="00EC2303" w:rsidP="0002370F">
      <w:pPr>
        <w:pStyle w:val="TH"/>
      </w:pPr>
      <w:bookmarkStart w:id="2300" w:name="_MCCTEMPBM_CRPT44170268___4"/>
      <w:r w:rsidRPr="000702BF">
        <w:t>Table B.2.1-3</w:t>
      </w:r>
      <w:r w:rsidR="001B6141" w:rsidRPr="000702BF">
        <w:t>:</w:t>
      </w:r>
      <w:r w:rsidRPr="000702BF">
        <w:t xml:space="preserve"> NTN-TDLC5 (DS = 5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07"/>
        <w:gridCol w:w="997"/>
        <w:gridCol w:w="1087"/>
        <w:gridCol w:w="1766"/>
      </w:tblGrid>
      <w:tr w:rsidR="00EC2303" w:rsidRPr="000702BF" w14:paraId="26EB071B" w14:textId="77777777" w:rsidTr="008D0E0E">
        <w:trPr>
          <w:cantSplit/>
          <w:jc w:val="center"/>
        </w:trPr>
        <w:tc>
          <w:tcPr>
            <w:tcW w:w="607" w:type="dxa"/>
            <w:tcBorders>
              <w:top w:val="single" w:sz="4" w:space="0" w:color="auto"/>
              <w:left w:val="single" w:sz="4" w:space="0" w:color="auto"/>
              <w:bottom w:val="single" w:sz="4" w:space="0" w:color="auto"/>
              <w:right w:val="single" w:sz="4" w:space="0" w:color="auto"/>
            </w:tcBorders>
            <w:vAlign w:val="center"/>
            <w:hideMark/>
          </w:tcPr>
          <w:bookmarkEnd w:id="2300"/>
          <w:p w14:paraId="7CECCA08" w14:textId="2E1E2869" w:rsidR="00EC2303" w:rsidRPr="000702BF" w:rsidRDefault="00EC2303" w:rsidP="00AE3F12">
            <w:pPr>
              <w:pStyle w:val="TAH"/>
            </w:pPr>
            <w:r w:rsidRPr="000702BF">
              <w:t>Tap</w:t>
            </w:r>
            <w:r w:rsidR="008D0E0E" w:rsidRPr="000702BF">
              <w:t xml:space="preserve"> </w:t>
            </w:r>
            <w:r w:rsidRPr="000702BF">
              <w:t>#</w:t>
            </w:r>
          </w:p>
        </w:tc>
        <w:tc>
          <w:tcPr>
            <w:tcW w:w="997" w:type="dxa"/>
            <w:tcBorders>
              <w:top w:val="single" w:sz="4" w:space="0" w:color="auto"/>
              <w:left w:val="single" w:sz="4" w:space="0" w:color="auto"/>
              <w:bottom w:val="single" w:sz="4" w:space="0" w:color="auto"/>
              <w:right w:val="single" w:sz="4" w:space="0" w:color="auto"/>
            </w:tcBorders>
            <w:vAlign w:val="center"/>
            <w:hideMark/>
          </w:tcPr>
          <w:p w14:paraId="230F9470" w14:textId="02D14AC4" w:rsidR="00EC2303" w:rsidRPr="000702BF" w:rsidRDefault="00EC2303" w:rsidP="00AE3F12">
            <w:pPr>
              <w:pStyle w:val="TAH"/>
            </w:pPr>
            <w:r w:rsidRPr="000702BF">
              <w:t>Delay</w:t>
            </w:r>
            <w:r w:rsidR="008D0E0E" w:rsidRPr="000702BF">
              <w:t xml:space="preserve"> </w:t>
            </w:r>
            <w:r w:rsidRPr="000702BF">
              <w:t>[ns]</w:t>
            </w:r>
          </w:p>
        </w:tc>
        <w:tc>
          <w:tcPr>
            <w:tcW w:w="1087" w:type="dxa"/>
            <w:tcBorders>
              <w:top w:val="single" w:sz="4" w:space="0" w:color="auto"/>
              <w:left w:val="single" w:sz="4" w:space="0" w:color="auto"/>
              <w:bottom w:val="single" w:sz="4" w:space="0" w:color="auto"/>
              <w:right w:val="single" w:sz="4" w:space="0" w:color="auto"/>
            </w:tcBorders>
            <w:vAlign w:val="center"/>
            <w:hideMark/>
          </w:tcPr>
          <w:p w14:paraId="27BE4629" w14:textId="2A694DDC" w:rsidR="00EC2303" w:rsidRPr="000702BF" w:rsidRDefault="00EC2303" w:rsidP="00AE3F12">
            <w:pPr>
              <w:pStyle w:val="TAH"/>
            </w:pPr>
            <w:r w:rsidRPr="000702BF">
              <w:t>Power</w:t>
            </w:r>
            <w:r w:rsidR="008D0E0E" w:rsidRPr="000702BF">
              <w:t xml:space="preserve"> </w:t>
            </w:r>
            <w:r w:rsidRPr="000702BF">
              <w:t>[dB]</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9965295" w14:textId="4064E5AD" w:rsidR="00EC2303" w:rsidRPr="000702BF" w:rsidRDefault="00EC2303" w:rsidP="00AE3F12">
            <w:pPr>
              <w:pStyle w:val="TAH"/>
            </w:pPr>
            <w:r w:rsidRPr="000702BF">
              <w:t>Fading</w:t>
            </w:r>
            <w:r w:rsidR="008D0E0E" w:rsidRPr="000702BF">
              <w:t xml:space="preserve"> </w:t>
            </w:r>
            <w:r w:rsidRPr="000702BF">
              <w:t>distribution</w:t>
            </w:r>
          </w:p>
        </w:tc>
      </w:tr>
      <w:tr w:rsidR="00EC2303" w:rsidRPr="000702BF" w14:paraId="163E70B4" w14:textId="77777777" w:rsidTr="008D0E0E">
        <w:trPr>
          <w:cantSplit/>
          <w:jc w:val="center"/>
        </w:trPr>
        <w:tc>
          <w:tcPr>
            <w:tcW w:w="607" w:type="dxa"/>
            <w:vMerge w:val="restart"/>
            <w:tcBorders>
              <w:top w:val="nil"/>
              <w:left w:val="single" w:sz="4" w:space="0" w:color="auto"/>
              <w:bottom w:val="single" w:sz="4" w:space="0" w:color="auto"/>
              <w:right w:val="single" w:sz="4" w:space="0" w:color="auto"/>
            </w:tcBorders>
            <w:vAlign w:val="center"/>
            <w:hideMark/>
          </w:tcPr>
          <w:p w14:paraId="217C5CA5" w14:textId="77777777" w:rsidR="00EC2303" w:rsidRPr="000702BF" w:rsidRDefault="00EC2303" w:rsidP="00AE3F12">
            <w:pPr>
              <w:pStyle w:val="TAC"/>
            </w:pPr>
            <w:r w:rsidRPr="000702BF">
              <w:t>1</w:t>
            </w:r>
          </w:p>
        </w:tc>
        <w:tc>
          <w:tcPr>
            <w:tcW w:w="997" w:type="dxa"/>
            <w:tcBorders>
              <w:top w:val="single" w:sz="4" w:space="0" w:color="auto"/>
              <w:left w:val="single" w:sz="4" w:space="0" w:color="auto"/>
              <w:bottom w:val="single" w:sz="4" w:space="0" w:color="auto"/>
              <w:right w:val="single" w:sz="4" w:space="0" w:color="auto"/>
            </w:tcBorders>
            <w:vAlign w:val="center"/>
            <w:hideMark/>
          </w:tcPr>
          <w:p w14:paraId="3AFAE482" w14:textId="77777777" w:rsidR="00EC2303" w:rsidRPr="000702BF" w:rsidRDefault="00EC2303" w:rsidP="002600C1">
            <w:pPr>
              <w:pStyle w:val="TAC"/>
            </w:pPr>
            <w:r w:rsidRPr="000702BF">
              <w:rPr>
                <w:rFonts w:eastAsia="Calibri"/>
              </w:rPr>
              <w:t>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461D1C67" w14:textId="77777777" w:rsidR="00EC2303" w:rsidRPr="000702BF" w:rsidRDefault="00EC2303" w:rsidP="00AE3F12">
            <w:pPr>
              <w:pStyle w:val="TAC"/>
            </w:pPr>
            <w:r w:rsidRPr="000702BF">
              <w:rPr>
                <w:rFonts w:eastAsia="Calibri"/>
                <w:color w:val="000000"/>
              </w:rPr>
              <w:t>-0.6</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5D778B4" w14:textId="1DDC0FCA" w:rsidR="00EC2303" w:rsidRPr="000702BF" w:rsidRDefault="00EC2303" w:rsidP="00AE3F12">
            <w:pPr>
              <w:pStyle w:val="TAC"/>
            </w:pPr>
            <w:r w:rsidRPr="000702BF">
              <w:t>LOS</w:t>
            </w:r>
            <w:r w:rsidR="008D0E0E" w:rsidRPr="000702BF">
              <w:t xml:space="preserve"> </w:t>
            </w:r>
            <w:r w:rsidRPr="000702BF">
              <w:t>path</w:t>
            </w:r>
          </w:p>
        </w:tc>
      </w:tr>
      <w:tr w:rsidR="00EC2303" w:rsidRPr="000702BF" w14:paraId="2AB75673" w14:textId="77777777" w:rsidTr="008D0E0E">
        <w:trPr>
          <w:cantSplit/>
          <w:jc w:val="center"/>
        </w:trPr>
        <w:tc>
          <w:tcPr>
            <w:tcW w:w="607" w:type="dxa"/>
            <w:vMerge/>
            <w:tcBorders>
              <w:top w:val="nil"/>
              <w:left w:val="single" w:sz="4" w:space="0" w:color="auto"/>
              <w:bottom w:val="single" w:sz="4" w:space="0" w:color="auto"/>
              <w:right w:val="single" w:sz="4" w:space="0" w:color="auto"/>
            </w:tcBorders>
            <w:vAlign w:val="center"/>
            <w:hideMark/>
          </w:tcPr>
          <w:p w14:paraId="74765EA9" w14:textId="77777777" w:rsidR="00EC2303" w:rsidRPr="000702BF" w:rsidRDefault="00EC2303" w:rsidP="00AE3F12">
            <w:pPr>
              <w:pStyle w:val="TAC"/>
            </w:pPr>
          </w:p>
        </w:tc>
        <w:tc>
          <w:tcPr>
            <w:tcW w:w="997" w:type="dxa"/>
            <w:tcBorders>
              <w:top w:val="single" w:sz="4" w:space="0" w:color="auto"/>
              <w:left w:val="single" w:sz="4" w:space="0" w:color="auto"/>
              <w:bottom w:val="single" w:sz="4" w:space="0" w:color="auto"/>
              <w:right w:val="single" w:sz="4" w:space="0" w:color="auto"/>
            </w:tcBorders>
            <w:vAlign w:val="center"/>
            <w:hideMark/>
          </w:tcPr>
          <w:p w14:paraId="7C1A7F37" w14:textId="77777777" w:rsidR="00EC2303" w:rsidRPr="000702BF" w:rsidRDefault="00EC2303" w:rsidP="002600C1">
            <w:pPr>
              <w:pStyle w:val="TAC"/>
            </w:pPr>
            <w:r w:rsidRPr="000702BF">
              <w:rPr>
                <w:rFonts w:eastAsia="Calibri"/>
              </w:rPr>
              <w:t>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1F8F4AB5" w14:textId="77777777" w:rsidR="00EC2303" w:rsidRPr="000702BF" w:rsidRDefault="00EC2303" w:rsidP="00AE3F12">
            <w:pPr>
              <w:pStyle w:val="TAC"/>
            </w:pPr>
            <w:r w:rsidRPr="000702BF">
              <w:rPr>
                <w:rFonts w:eastAsia="Calibri"/>
                <w:color w:val="000000"/>
              </w:rPr>
              <w:t>-8.9</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31C09E" w14:textId="77777777" w:rsidR="00EC2303" w:rsidRPr="000702BF" w:rsidRDefault="00EC2303" w:rsidP="00AE3F12">
            <w:pPr>
              <w:pStyle w:val="TAC"/>
            </w:pPr>
            <w:r w:rsidRPr="000702BF">
              <w:t>Rayleigh</w:t>
            </w:r>
          </w:p>
        </w:tc>
      </w:tr>
      <w:tr w:rsidR="00EC2303" w:rsidRPr="000702BF" w14:paraId="52E9A25B" w14:textId="77777777" w:rsidTr="008D0E0E">
        <w:trPr>
          <w:cantSplit/>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567C4694" w14:textId="77777777" w:rsidR="00EC2303" w:rsidRPr="000702BF" w:rsidRDefault="00EC2303" w:rsidP="00AE3F12">
            <w:pPr>
              <w:pStyle w:val="TAC"/>
            </w:pPr>
            <w:bookmarkStart w:id="2301" w:name="_MCCTEMPBM_CRPT44170271___5" w:colFirst="1" w:colLast="1"/>
            <w:r w:rsidRPr="000702BF">
              <w:t>2</w:t>
            </w:r>
          </w:p>
        </w:tc>
        <w:tc>
          <w:tcPr>
            <w:tcW w:w="997" w:type="dxa"/>
            <w:tcBorders>
              <w:top w:val="single" w:sz="4" w:space="0" w:color="auto"/>
              <w:left w:val="single" w:sz="4" w:space="0" w:color="auto"/>
              <w:bottom w:val="single" w:sz="4" w:space="0" w:color="auto"/>
              <w:right w:val="single" w:sz="4" w:space="0" w:color="auto"/>
            </w:tcBorders>
            <w:vAlign w:val="center"/>
            <w:hideMark/>
          </w:tcPr>
          <w:p w14:paraId="78AC7C92" w14:textId="77777777" w:rsidR="00EC2303" w:rsidRPr="000702BF" w:rsidRDefault="00EC2303" w:rsidP="00AE3F12">
            <w:pPr>
              <w:pStyle w:val="TAC"/>
            </w:pPr>
            <w:r w:rsidRPr="000702BF">
              <w:rPr>
                <w:rFonts w:eastAsia="Calibri"/>
                <w:color w:val="000000"/>
              </w:rPr>
              <w:t>60</w:t>
            </w:r>
          </w:p>
        </w:tc>
        <w:tc>
          <w:tcPr>
            <w:tcW w:w="1087" w:type="dxa"/>
            <w:tcBorders>
              <w:top w:val="single" w:sz="4" w:space="0" w:color="auto"/>
              <w:left w:val="single" w:sz="4" w:space="0" w:color="auto"/>
              <w:bottom w:val="single" w:sz="4" w:space="0" w:color="auto"/>
              <w:right w:val="single" w:sz="4" w:space="0" w:color="auto"/>
            </w:tcBorders>
            <w:vAlign w:val="center"/>
            <w:hideMark/>
          </w:tcPr>
          <w:p w14:paraId="0C33E0F5" w14:textId="77777777" w:rsidR="00EC2303" w:rsidRPr="000702BF" w:rsidRDefault="00EC2303" w:rsidP="00AE3F12">
            <w:pPr>
              <w:pStyle w:val="TAC"/>
            </w:pPr>
            <w:r w:rsidRPr="000702BF">
              <w:rPr>
                <w:rFonts w:eastAsia="Calibri"/>
                <w:color w:val="000000"/>
              </w:rPr>
              <w:t>-21.5</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D49CA7B" w14:textId="77777777" w:rsidR="00EC2303" w:rsidRPr="000702BF" w:rsidRDefault="00EC2303" w:rsidP="00AE3F12">
            <w:pPr>
              <w:pStyle w:val="TAC"/>
            </w:pPr>
            <w:r w:rsidRPr="000702BF">
              <w:t>Rayleigh</w:t>
            </w:r>
          </w:p>
        </w:tc>
      </w:tr>
      <w:bookmarkEnd w:id="2301"/>
      <w:tr w:rsidR="00EC2303" w:rsidRPr="000702BF" w14:paraId="562F4800" w14:textId="77777777" w:rsidTr="008D0E0E">
        <w:trPr>
          <w:cantSplit/>
          <w:jc w:val="center"/>
        </w:trPr>
        <w:tc>
          <w:tcPr>
            <w:tcW w:w="4457" w:type="dxa"/>
            <w:gridSpan w:val="4"/>
            <w:tcBorders>
              <w:top w:val="single" w:sz="4" w:space="0" w:color="auto"/>
              <w:left w:val="single" w:sz="4" w:space="0" w:color="auto"/>
              <w:bottom w:val="single" w:sz="4" w:space="0" w:color="auto"/>
              <w:right w:val="single" w:sz="4" w:space="0" w:color="auto"/>
            </w:tcBorders>
            <w:vAlign w:val="center"/>
            <w:hideMark/>
          </w:tcPr>
          <w:p w14:paraId="68065672" w14:textId="357A6AC3" w:rsidR="00EC2303" w:rsidRPr="000702BF" w:rsidRDefault="00201225" w:rsidP="00AE3F12">
            <w:pPr>
              <w:pStyle w:val="TAN"/>
            </w:pPr>
            <w:r>
              <w:t>NOTE</w:t>
            </w:r>
            <w:r w:rsidR="008D0E0E" w:rsidRPr="000702BF">
              <w:t xml:space="preserve"> </w:t>
            </w:r>
            <w:r w:rsidR="00EC2303" w:rsidRPr="000702BF">
              <w:t>1:</w:t>
            </w:r>
            <w:r w:rsidR="00EC2303" w:rsidRPr="000702BF">
              <w:tab/>
              <w:t>Tap</w:t>
            </w:r>
            <w:r w:rsidR="008D0E0E" w:rsidRPr="000702BF">
              <w:t xml:space="preserve"> </w:t>
            </w:r>
            <w:r w:rsidR="00EC2303" w:rsidRPr="000702BF">
              <w:t>#1</w:t>
            </w:r>
            <w:r w:rsidR="008D0E0E" w:rsidRPr="000702BF">
              <w:t xml:space="preserve"> </w:t>
            </w:r>
            <w:r w:rsidR="00EC2303" w:rsidRPr="000702BF">
              <w:t>follows</w:t>
            </w:r>
            <w:r w:rsidR="008D0E0E" w:rsidRPr="000702BF">
              <w:t xml:space="preserve"> </w:t>
            </w:r>
            <w:r w:rsidR="00EC2303" w:rsidRPr="000702BF">
              <w:t>a</w:t>
            </w:r>
            <w:r w:rsidR="008D0E0E" w:rsidRPr="000702BF">
              <w:t xml:space="preserve"> </w:t>
            </w:r>
            <w:r w:rsidR="00EC2303" w:rsidRPr="000702BF">
              <w:t>Rician</w:t>
            </w:r>
            <w:r w:rsidR="008D0E0E" w:rsidRPr="000702BF">
              <w:t xml:space="preserve"> </w:t>
            </w:r>
            <w:r w:rsidR="00EC2303" w:rsidRPr="000702BF">
              <w:t>distribution.</w:t>
            </w:r>
          </w:p>
        </w:tc>
      </w:tr>
    </w:tbl>
    <w:p w14:paraId="6EEA1A1D" w14:textId="77777777" w:rsidR="00EC2303" w:rsidRPr="000702BF" w:rsidRDefault="00EC2303" w:rsidP="00EC2303"/>
    <w:p w14:paraId="25F8BCE1" w14:textId="77777777" w:rsidR="00EC2303" w:rsidRPr="000702BF" w:rsidRDefault="00EC2303" w:rsidP="00EC2303">
      <w:pPr>
        <w:pStyle w:val="Heading2"/>
      </w:pPr>
      <w:bookmarkStart w:id="2302" w:name="_Toc123058004"/>
      <w:bookmarkStart w:id="2303" w:name="_Toc124255299"/>
      <w:bookmarkStart w:id="2304" w:name="_Toc124255490"/>
      <w:bookmarkStart w:id="2305" w:name="_Toc124255627"/>
      <w:bookmarkStart w:id="2306" w:name="_Toc131688465"/>
      <w:bookmarkStart w:id="2307" w:name="_Toc137543658"/>
      <w:bookmarkStart w:id="2308" w:name="_Toc152356795"/>
      <w:r w:rsidRPr="000702BF">
        <w:t>B.2.2</w:t>
      </w:r>
      <w:r w:rsidRPr="000702BF">
        <w:tab/>
        <w:t>Combinations of channel model parameters</w:t>
      </w:r>
      <w:bookmarkEnd w:id="2302"/>
      <w:bookmarkEnd w:id="2303"/>
      <w:bookmarkEnd w:id="2304"/>
      <w:bookmarkEnd w:id="2305"/>
      <w:bookmarkEnd w:id="2306"/>
      <w:bookmarkEnd w:id="2307"/>
      <w:bookmarkEnd w:id="2308"/>
    </w:p>
    <w:p w14:paraId="5272BE68" w14:textId="77777777" w:rsidR="00EC2303" w:rsidRPr="000702BF" w:rsidRDefault="00EC2303" w:rsidP="00EC2303">
      <w:pPr>
        <w:spacing w:before="100" w:beforeAutospacing="1"/>
      </w:pPr>
      <w:r w:rsidRPr="000702BF">
        <w:t>The propagation conditions used for the performance measurements in multi-path fading environment are indicated as a combination of a channel model name and a maximum Doppler frequency, i.e., NTN-TDLA&lt;DS&gt;-&lt;Doppler&gt;, or NTN-TDLC&lt;DS&gt;-&lt;Doppler&gt; where '&lt;DS&gt;' indicates the desired delay spread and '&lt;Doppler&gt;' indicates the maximum Doppler frequency (Hz).</w:t>
      </w:r>
    </w:p>
    <w:p w14:paraId="16FF7E3D" w14:textId="77777777" w:rsidR="00EC2303" w:rsidRPr="000702BF" w:rsidRDefault="00EC2303" w:rsidP="00EC2303">
      <w:pPr>
        <w:spacing w:before="100" w:beforeAutospacing="1"/>
      </w:pPr>
      <w:r w:rsidRPr="000702BF">
        <w:t>Table B.2.2-1 show the propagation conditions that are used for the performance measurements in multi-path fading environment for NLOS and LOS propagation conditions.</w:t>
      </w:r>
    </w:p>
    <w:p w14:paraId="629AB78F" w14:textId="77777777" w:rsidR="00EC2303" w:rsidRPr="000702BF" w:rsidRDefault="00EC2303" w:rsidP="00EC2303">
      <w:pPr>
        <w:pStyle w:val="TH"/>
      </w:pPr>
      <w:r w:rsidRPr="000702BF">
        <w:t>Table B.2.2-1: Channel model parameters for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49"/>
        <w:gridCol w:w="2033"/>
        <w:gridCol w:w="2215"/>
      </w:tblGrid>
      <w:tr w:rsidR="00EC2303" w:rsidRPr="000702BF" w14:paraId="193EAB72" w14:textId="77777777" w:rsidTr="008D0E0E">
        <w:trPr>
          <w:jc w:val="center"/>
        </w:trPr>
        <w:tc>
          <w:tcPr>
            <w:tcW w:w="2449" w:type="dxa"/>
            <w:tcBorders>
              <w:top w:val="single" w:sz="4" w:space="0" w:color="auto"/>
              <w:left w:val="single" w:sz="4" w:space="0" w:color="auto"/>
              <w:bottom w:val="single" w:sz="4" w:space="0" w:color="auto"/>
              <w:right w:val="single" w:sz="4" w:space="0" w:color="auto"/>
            </w:tcBorders>
            <w:hideMark/>
          </w:tcPr>
          <w:p w14:paraId="6480DB23" w14:textId="04E9B532" w:rsidR="00EC2303" w:rsidRPr="000702BF" w:rsidRDefault="00EC2303" w:rsidP="00AE3F12">
            <w:pPr>
              <w:pStyle w:val="TAH"/>
            </w:pPr>
            <w:r w:rsidRPr="000702BF">
              <w:rPr>
                <w:rFonts w:hint="eastAsia"/>
              </w:rPr>
              <w:t>Combination</w:t>
            </w:r>
            <w:r w:rsidR="008D0E0E" w:rsidRPr="000702BF">
              <w:rPr>
                <w:rFonts w:hint="eastAsia"/>
              </w:rPr>
              <w:t xml:space="preserve"> </w:t>
            </w:r>
            <w:r w:rsidRPr="000702BF">
              <w:rPr>
                <w:rFonts w:hint="eastAsia"/>
              </w:rPr>
              <w:t>name</w:t>
            </w:r>
          </w:p>
        </w:tc>
        <w:tc>
          <w:tcPr>
            <w:tcW w:w="2033" w:type="dxa"/>
            <w:tcBorders>
              <w:top w:val="single" w:sz="4" w:space="0" w:color="auto"/>
              <w:left w:val="single" w:sz="4" w:space="0" w:color="auto"/>
              <w:bottom w:val="single" w:sz="4" w:space="0" w:color="auto"/>
              <w:right w:val="single" w:sz="4" w:space="0" w:color="auto"/>
            </w:tcBorders>
            <w:hideMark/>
          </w:tcPr>
          <w:p w14:paraId="3E63C706" w14:textId="77777777" w:rsidR="00EC2303" w:rsidRPr="000702BF" w:rsidRDefault="00EC2303" w:rsidP="00AE3F12">
            <w:pPr>
              <w:pStyle w:val="TAH"/>
            </w:pPr>
            <w:r w:rsidRPr="000702BF">
              <w:t>Model</w:t>
            </w:r>
          </w:p>
        </w:tc>
        <w:tc>
          <w:tcPr>
            <w:tcW w:w="2215" w:type="dxa"/>
            <w:tcBorders>
              <w:top w:val="single" w:sz="4" w:space="0" w:color="auto"/>
              <w:left w:val="single" w:sz="4" w:space="0" w:color="auto"/>
              <w:bottom w:val="single" w:sz="4" w:space="0" w:color="auto"/>
              <w:right w:val="single" w:sz="4" w:space="0" w:color="auto"/>
            </w:tcBorders>
            <w:hideMark/>
          </w:tcPr>
          <w:p w14:paraId="14D70DF2" w14:textId="464A4F0D" w:rsidR="00EC2303" w:rsidRPr="000702BF" w:rsidRDefault="00EC2303" w:rsidP="00AE3F12">
            <w:pPr>
              <w:pStyle w:val="TAH"/>
            </w:pPr>
            <w:r w:rsidRPr="000702BF">
              <w:t>Maximum</w:t>
            </w:r>
            <w:r w:rsidR="008D0E0E" w:rsidRPr="000702BF">
              <w:t xml:space="preserve"> </w:t>
            </w:r>
            <w:r w:rsidRPr="000702BF">
              <w:t>Doppler</w:t>
            </w:r>
            <w:r w:rsidR="008D0E0E" w:rsidRPr="000702BF">
              <w:t xml:space="preserve"> </w:t>
            </w:r>
            <w:r w:rsidRPr="000702BF">
              <w:t>frequency</w:t>
            </w:r>
          </w:p>
        </w:tc>
      </w:tr>
      <w:tr w:rsidR="00EC2303" w:rsidRPr="000702BF" w14:paraId="5E8305FC" w14:textId="77777777" w:rsidTr="008D0E0E">
        <w:trPr>
          <w:jc w:val="center"/>
        </w:trPr>
        <w:tc>
          <w:tcPr>
            <w:tcW w:w="2449" w:type="dxa"/>
            <w:tcBorders>
              <w:top w:val="single" w:sz="4" w:space="0" w:color="auto"/>
              <w:left w:val="single" w:sz="4" w:space="0" w:color="auto"/>
              <w:bottom w:val="single" w:sz="4" w:space="0" w:color="auto"/>
              <w:right w:val="single" w:sz="4" w:space="0" w:color="auto"/>
            </w:tcBorders>
            <w:hideMark/>
          </w:tcPr>
          <w:p w14:paraId="1444068A" w14:textId="77777777" w:rsidR="00EC2303" w:rsidRPr="000702BF" w:rsidRDefault="00EC2303" w:rsidP="00AE3F12">
            <w:pPr>
              <w:pStyle w:val="TAC"/>
            </w:pPr>
            <w:r w:rsidRPr="000702BF">
              <w:t>NTN-</w:t>
            </w:r>
            <w:r w:rsidRPr="000702BF">
              <w:rPr>
                <w:rFonts w:hint="eastAsia"/>
              </w:rPr>
              <w:t>TDLA</w:t>
            </w:r>
            <w:r w:rsidRPr="000702BF">
              <w:t>100</w:t>
            </w:r>
            <w:r w:rsidRPr="000702BF">
              <w:rPr>
                <w:rFonts w:hint="eastAsia"/>
              </w:rPr>
              <w:t>-</w:t>
            </w:r>
            <w:r w:rsidRPr="000702BF">
              <w:t>200</w:t>
            </w:r>
          </w:p>
        </w:tc>
        <w:tc>
          <w:tcPr>
            <w:tcW w:w="2033" w:type="dxa"/>
            <w:tcBorders>
              <w:top w:val="single" w:sz="4" w:space="0" w:color="auto"/>
              <w:left w:val="single" w:sz="4" w:space="0" w:color="auto"/>
              <w:bottom w:val="single" w:sz="4" w:space="0" w:color="auto"/>
              <w:right w:val="single" w:sz="4" w:space="0" w:color="auto"/>
            </w:tcBorders>
            <w:hideMark/>
          </w:tcPr>
          <w:p w14:paraId="10BB929C" w14:textId="77777777" w:rsidR="00EC2303" w:rsidRPr="000702BF" w:rsidRDefault="00EC2303" w:rsidP="00AE3F12">
            <w:pPr>
              <w:pStyle w:val="TAC"/>
            </w:pPr>
            <w:r w:rsidRPr="000702BF">
              <w:t>NTN-TDLA100</w:t>
            </w:r>
          </w:p>
        </w:tc>
        <w:tc>
          <w:tcPr>
            <w:tcW w:w="2215" w:type="dxa"/>
            <w:tcBorders>
              <w:top w:val="single" w:sz="4" w:space="0" w:color="auto"/>
              <w:left w:val="single" w:sz="4" w:space="0" w:color="auto"/>
              <w:bottom w:val="single" w:sz="4" w:space="0" w:color="auto"/>
              <w:right w:val="single" w:sz="4" w:space="0" w:color="auto"/>
            </w:tcBorders>
            <w:hideMark/>
          </w:tcPr>
          <w:p w14:paraId="06F4202D" w14:textId="2121D5B8" w:rsidR="00EC2303" w:rsidRPr="000702BF" w:rsidRDefault="00EC2303" w:rsidP="00AE3F12">
            <w:pPr>
              <w:pStyle w:val="TAC"/>
            </w:pPr>
            <w:r w:rsidRPr="000702BF">
              <w:t>200</w:t>
            </w:r>
            <w:r w:rsidR="008D0E0E" w:rsidRPr="000702BF">
              <w:t xml:space="preserve"> </w:t>
            </w:r>
            <w:r w:rsidRPr="000702BF">
              <w:rPr>
                <w:rFonts w:hint="eastAsia"/>
              </w:rPr>
              <w:t>Hz</w:t>
            </w:r>
          </w:p>
        </w:tc>
      </w:tr>
      <w:tr w:rsidR="00EC2303" w:rsidRPr="000702BF" w14:paraId="5A1CD4A8" w14:textId="77777777" w:rsidTr="008D0E0E">
        <w:trPr>
          <w:jc w:val="center"/>
        </w:trPr>
        <w:tc>
          <w:tcPr>
            <w:tcW w:w="2449" w:type="dxa"/>
            <w:tcBorders>
              <w:top w:val="single" w:sz="4" w:space="0" w:color="auto"/>
              <w:left w:val="single" w:sz="4" w:space="0" w:color="auto"/>
              <w:bottom w:val="single" w:sz="4" w:space="0" w:color="auto"/>
              <w:right w:val="single" w:sz="4" w:space="0" w:color="auto"/>
            </w:tcBorders>
            <w:hideMark/>
          </w:tcPr>
          <w:p w14:paraId="638971C1" w14:textId="77777777" w:rsidR="00EC2303" w:rsidRPr="000702BF" w:rsidRDefault="00EC2303" w:rsidP="00AE3F12">
            <w:pPr>
              <w:pStyle w:val="TAC"/>
            </w:pPr>
            <w:r w:rsidRPr="000702BF">
              <w:t>NTN-TDLC5-200</w:t>
            </w:r>
          </w:p>
        </w:tc>
        <w:tc>
          <w:tcPr>
            <w:tcW w:w="2033" w:type="dxa"/>
            <w:tcBorders>
              <w:top w:val="single" w:sz="4" w:space="0" w:color="auto"/>
              <w:left w:val="single" w:sz="4" w:space="0" w:color="auto"/>
              <w:bottom w:val="single" w:sz="4" w:space="0" w:color="auto"/>
              <w:right w:val="single" w:sz="4" w:space="0" w:color="auto"/>
            </w:tcBorders>
            <w:hideMark/>
          </w:tcPr>
          <w:p w14:paraId="2ADDF7D2" w14:textId="77777777" w:rsidR="00EC2303" w:rsidRPr="000702BF" w:rsidRDefault="00EC2303" w:rsidP="00AE3F12">
            <w:pPr>
              <w:pStyle w:val="TAC"/>
            </w:pPr>
            <w:r w:rsidRPr="000702BF">
              <w:t>NTN-TDLC5</w:t>
            </w:r>
          </w:p>
        </w:tc>
        <w:tc>
          <w:tcPr>
            <w:tcW w:w="2215" w:type="dxa"/>
            <w:tcBorders>
              <w:top w:val="single" w:sz="4" w:space="0" w:color="auto"/>
              <w:left w:val="single" w:sz="4" w:space="0" w:color="auto"/>
              <w:bottom w:val="single" w:sz="4" w:space="0" w:color="auto"/>
              <w:right w:val="single" w:sz="4" w:space="0" w:color="auto"/>
            </w:tcBorders>
            <w:hideMark/>
          </w:tcPr>
          <w:p w14:paraId="2078ECB0" w14:textId="5BD5E7A0" w:rsidR="00EC2303" w:rsidRPr="000702BF" w:rsidRDefault="00EC2303" w:rsidP="00AE3F12">
            <w:pPr>
              <w:pStyle w:val="TAC"/>
            </w:pPr>
            <w:r w:rsidRPr="000702BF">
              <w:t>20</w:t>
            </w:r>
            <w:r w:rsidRPr="000702BF">
              <w:rPr>
                <w:rFonts w:hint="eastAsia"/>
              </w:rPr>
              <w:t>0</w:t>
            </w:r>
            <w:r w:rsidR="008D0E0E" w:rsidRPr="000702BF">
              <w:t xml:space="preserve"> </w:t>
            </w:r>
            <w:r w:rsidRPr="000702BF">
              <w:rPr>
                <w:rFonts w:hint="eastAsia"/>
              </w:rPr>
              <w:t>Hz</w:t>
            </w:r>
          </w:p>
        </w:tc>
      </w:tr>
    </w:tbl>
    <w:p w14:paraId="1F171E21" w14:textId="77777777" w:rsidR="00EC2303" w:rsidRPr="000702BF" w:rsidRDefault="00EC2303" w:rsidP="00EC2303"/>
    <w:p w14:paraId="54EB9D72" w14:textId="77777777" w:rsidR="00EC2303" w:rsidRPr="00845CA0" w:rsidRDefault="00EC2303" w:rsidP="00EC2303">
      <w:pPr>
        <w:pStyle w:val="Heading2"/>
        <w:rPr>
          <w:snapToGrid w:val="0"/>
        </w:rPr>
      </w:pPr>
      <w:bookmarkStart w:id="2309" w:name="_Toc21338436"/>
      <w:bookmarkStart w:id="2310" w:name="_Toc29808544"/>
      <w:bookmarkStart w:id="2311" w:name="_Toc37068463"/>
      <w:bookmarkStart w:id="2312" w:name="_Toc37084008"/>
      <w:bookmarkStart w:id="2313" w:name="_Toc37084350"/>
      <w:bookmarkStart w:id="2314" w:name="_Toc40209712"/>
      <w:bookmarkStart w:id="2315" w:name="_Toc40210054"/>
      <w:bookmarkStart w:id="2316" w:name="_Toc45893013"/>
      <w:bookmarkStart w:id="2317" w:name="_Toc53176878"/>
      <w:bookmarkStart w:id="2318" w:name="_Toc61121206"/>
      <w:bookmarkStart w:id="2319" w:name="_Toc67918402"/>
      <w:bookmarkStart w:id="2320" w:name="_Toc76298477"/>
      <w:bookmarkStart w:id="2321" w:name="_Toc76572489"/>
      <w:bookmarkStart w:id="2322" w:name="_Toc76652356"/>
      <w:bookmarkStart w:id="2323" w:name="_Toc76653200"/>
      <w:bookmarkStart w:id="2324" w:name="_Toc83742473"/>
      <w:bookmarkStart w:id="2325" w:name="_Toc91440963"/>
      <w:bookmarkStart w:id="2326" w:name="_Toc98849753"/>
      <w:bookmarkStart w:id="2327" w:name="_Toc106543607"/>
      <w:bookmarkStart w:id="2328" w:name="_Toc106737705"/>
      <w:bookmarkStart w:id="2329" w:name="_Toc107233472"/>
      <w:bookmarkStart w:id="2330" w:name="_Toc107235090"/>
      <w:bookmarkStart w:id="2331" w:name="_Toc107420060"/>
      <w:bookmarkStart w:id="2332" w:name="_Toc107477358"/>
      <w:bookmarkStart w:id="2333" w:name="_Toc114566219"/>
      <w:bookmarkStart w:id="2334" w:name="_Toc115268309"/>
      <w:bookmarkStart w:id="2335" w:name="_Toc123058005"/>
      <w:bookmarkStart w:id="2336" w:name="_Toc124255300"/>
      <w:bookmarkStart w:id="2337" w:name="_Toc124255491"/>
      <w:bookmarkStart w:id="2338" w:name="_Toc124255628"/>
      <w:bookmarkStart w:id="2339" w:name="_Toc131688466"/>
      <w:bookmarkStart w:id="2340" w:name="_Toc137543659"/>
      <w:bookmarkStart w:id="2341" w:name="_Toc152356796"/>
      <w:r w:rsidRPr="00845CA0">
        <w:rPr>
          <w:snapToGrid w:val="0"/>
        </w:rPr>
        <w:t>B.2.</w:t>
      </w:r>
      <w:r w:rsidRPr="00845CA0">
        <w:rPr>
          <w:rFonts w:hint="eastAsia"/>
          <w:snapToGrid w:val="0"/>
        </w:rPr>
        <w:t>3</w:t>
      </w:r>
      <w:r w:rsidRPr="00845CA0">
        <w:rPr>
          <w:rFonts w:hint="eastAsia"/>
          <w:snapToGrid w:val="0"/>
        </w:rPr>
        <w:tab/>
      </w:r>
      <w:r w:rsidRPr="00845CA0">
        <w:rPr>
          <w:snapToGrid w:val="0"/>
        </w:rPr>
        <w:t>MIMO Channel Correlation Matrices</w:t>
      </w:r>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14:paraId="68EABBD9" w14:textId="333D0384" w:rsidR="002859ED" w:rsidRPr="00845CA0" w:rsidRDefault="00F97FC4" w:rsidP="002859ED">
      <w:pPr>
        <w:pStyle w:val="Heading3"/>
      </w:pPr>
      <w:bookmarkStart w:id="2342" w:name="_Toc152356797"/>
      <w:r w:rsidRPr="00845CA0">
        <w:t>B.2.3.0</w:t>
      </w:r>
      <w:r w:rsidRPr="00845CA0">
        <w:tab/>
        <w:t>General</w:t>
      </w:r>
      <w:bookmarkEnd w:id="2342"/>
    </w:p>
    <w:p w14:paraId="6E0406DD" w14:textId="3C06B8C2" w:rsidR="00EC2303" w:rsidRPr="00845CA0" w:rsidRDefault="00EC2303" w:rsidP="00EC2303">
      <w:r w:rsidRPr="00845CA0">
        <w:rPr>
          <w:rFonts w:hint="eastAsia"/>
        </w:rPr>
        <w:t>The MIMO channel correlation matrices defined in</w:t>
      </w:r>
      <w:r w:rsidR="00931528" w:rsidRPr="00845CA0">
        <w:t xml:space="preserve"> clause</w:t>
      </w:r>
      <w:r w:rsidRPr="00845CA0">
        <w:rPr>
          <w:rFonts w:hint="eastAsia"/>
        </w:rPr>
        <w:t xml:space="preserve"> B.2.3 </w:t>
      </w:r>
      <w:r w:rsidRPr="00845CA0">
        <w:t xml:space="preserve">apply for </w:t>
      </w:r>
      <w:r w:rsidRPr="00845CA0">
        <w:rPr>
          <w:rFonts w:hint="eastAsia"/>
        </w:rPr>
        <w:t xml:space="preserve">the antenna configuration using uniform linear arrays at both </w:t>
      </w:r>
      <w:r w:rsidRPr="00845CA0">
        <w:t xml:space="preserve">gNB </w:t>
      </w:r>
      <w:r w:rsidRPr="00845CA0">
        <w:rPr>
          <w:rFonts w:hint="eastAsia"/>
        </w:rPr>
        <w:t>and UE.</w:t>
      </w:r>
    </w:p>
    <w:p w14:paraId="2B882E11" w14:textId="77777777" w:rsidR="00EC2303" w:rsidRPr="00845CA0" w:rsidRDefault="00EC2303" w:rsidP="00EC2303">
      <w:pPr>
        <w:pStyle w:val="Heading3"/>
      </w:pPr>
      <w:bookmarkStart w:id="2343" w:name="_Toc21338437"/>
      <w:bookmarkStart w:id="2344" w:name="_Toc29808545"/>
      <w:bookmarkStart w:id="2345" w:name="_Toc37068464"/>
      <w:bookmarkStart w:id="2346" w:name="_Toc37084009"/>
      <w:bookmarkStart w:id="2347" w:name="_Toc37084351"/>
      <w:bookmarkStart w:id="2348" w:name="_Toc40209713"/>
      <w:bookmarkStart w:id="2349" w:name="_Toc40210055"/>
      <w:bookmarkStart w:id="2350" w:name="_Toc45893014"/>
      <w:bookmarkStart w:id="2351" w:name="_Toc53176879"/>
      <w:bookmarkStart w:id="2352" w:name="_Toc61121207"/>
      <w:bookmarkStart w:id="2353" w:name="_Toc67918403"/>
      <w:bookmarkStart w:id="2354" w:name="_Toc76298478"/>
      <w:bookmarkStart w:id="2355" w:name="_Toc76572490"/>
      <w:bookmarkStart w:id="2356" w:name="_Toc76652357"/>
      <w:bookmarkStart w:id="2357" w:name="_Toc76653201"/>
      <w:bookmarkStart w:id="2358" w:name="_Toc83742474"/>
      <w:bookmarkStart w:id="2359" w:name="_Toc91440964"/>
      <w:bookmarkStart w:id="2360" w:name="_Toc98849754"/>
      <w:bookmarkStart w:id="2361" w:name="_Toc106543608"/>
      <w:bookmarkStart w:id="2362" w:name="_Toc106737706"/>
      <w:bookmarkStart w:id="2363" w:name="_Toc107233473"/>
      <w:bookmarkStart w:id="2364" w:name="_Toc107235091"/>
      <w:bookmarkStart w:id="2365" w:name="_Toc107420061"/>
      <w:bookmarkStart w:id="2366" w:name="_Toc107477359"/>
      <w:bookmarkStart w:id="2367" w:name="_Toc114566220"/>
      <w:bookmarkStart w:id="2368" w:name="_Toc115268310"/>
      <w:bookmarkStart w:id="2369" w:name="_Toc123058006"/>
      <w:bookmarkStart w:id="2370" w:name="_Toc124255301"/>
      <w:bookmarkStart w:id="2371" w:name="_Toc124255492"/>
      <w:bookmarkStart w:id="2372" w:name="_Toc124255629"/>
      <w:bookmarkStart w:id="2373" w:name="_Toc131688467"/>
      <w:bookmarkStart w:id="2374" w:name="_Toc137543660"/>
      <w:bookmarkStart w:id="2375" w:name="_Toc152356798"/>
      <w:r w:rsidRPr="00845CA0">
        <w:lastRenderedPageBreak/>
        <w:t>B.2.</w:t>
      </w:r>
      <w:r w:rsidRPr="00845CA0">
        <w:rPr>
          <w:rFonts w:hint="eastAsia"/>
        </w:rPr>
        <w:t>3</w:t>
      </w:r>
      <w:r w:rsidRPr="00845CA0">
        <w:t>.1</w:t>
      </w:r>
      <w:r w:rsidRPr="00845CA0">
        <w:rPr>
          <w:rFonts w:hint="eastAsia"/>
        </w:rPr>
        <w:tab/>
        <w:t>MIMO Correlation Matrices using Uniform Linear Array (ULA)</w:t>
      </w:r>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5A9C79FF" w14:textId="64883F15" w:rsidR="00F97FC4" w:rsidRPr="00845CA0" w:rsidRDefault="00F97FC4" w:rsidP="00F97FC4">
      <w:pPr>
        <w:pStyle w:val="Heading4"/>
      </w:pPr>
      <w:bookmarkStart w:id="2376" w:name="_Toc152356799"/>
      <w:r w:rsidRPr="00845CA0">
        <w:t>B.2.3.</w:t>
      </w:r>
      <w:r w:rsidR="00845CA0" w:rsidRPr="00845CA0">
        <w:t>1.0</w:t>
      </w:r>
      <w:r w:rsidR="00845CA0" w:rsidRPr="00845CA0">
        <w:tab/>
        <w:t>General</w:t>
      </w:r>
      <w:bookmarkEnd w:id="2376"/>
    </w:p>
    <w:p w14:paraId="225C1DAA" w14:textId="42055FBD" w:rsidR="00EC2303" w:rsidRPr="00845CA0" w:rsidRDefault="00EC2303" w:rsidP="00EC2303">
      <w:r w:rsidRPr="00845CA0">
        <w:rPr>
          <w:rFonts w:hint="eastAsia"/>
        </w:rPr>
        <w:t xml:space="preserve">The MIMO channel correlation matrices defined in </w:t>
      </w:r>
      <w:r w:rsidR="00931528" w:rsidRPr="00845CA0">
        <w:t xml:space="preserve">clause </w:t>
      </w:r>
      <w:r w:rsidRPr="00845CA0">
        <w:rPr>
          <w:rFonts w:hint="eastAsia"/>
        </w:rPr>
        <w:t>B.2.3</w:t>
      </w:r>
      <w:r w:rsidRPr="00845CA0">
        <w:t>.1</w:t>
      </w:r>
      <w:r w:rsidR="00845CA0" w:rsidRPr="00845CA0">
        <w:t>.1</w:t>
      </w:r>
      <w:r w:rsidRPr="00845CA0">
        <w:rPr>
          <w:rFonts w:hint="eastAsia"/>
        </w:rPr>
        <w:t xml:space="preserve"> </w:t>
      </w:r>
      <w:r w:rsidRPr="00845CA0">
        <w:t xml:space="preserve">apply for </w:t>
      </w:r>
      <w:r w:rsidRPr="00845CA0">
        <w:rPr>
          <w:rFonts w:hint="eastAsia"/>
        </w:rPr>
        <w:t xml:space="preserve">the antenna configuration using </w:t>
      </w:r>
      <w:r w:rsidRPr="00845CA0">
        <w:t>uniform linear array (ULA)</w:t>
      </w:r>
      <w:r w:rsidRPr="00845CA0">
        <w:rPr>
          <w:rFonts w:hint="eastAsia"/>
        </w:rPr>
        <w:t xml:space="preserve"> at both </w:t>
      </w:r>
      <w:r w:rsidRPr="00845CA0">
        <w:t xml:space="preserve">gNB </w:t>
      </w:r>
      <w:r w:rsidRPr="00845CA0">
        <w:rPr>
          <w:rFonts w:hint="eastAsia"/>
        </w:rPr>
        <w:t>and UE.</w:t>
      </w:r>
    </w:p>
    <w:p w14:paraId="42EAD448" w14:textId="77777777" w:rsidR="00EC2303" w:rsidRPr="00845CA0" w:rsidRDefault="00EC2303" w:rsidP="00EC2303">
      <w:pPr>
        <w:pStyle w:val="Heading4"/>
      </w:pPr>
      <w:bookmarkStart w:id="2377" w:name="_Toc21338438"/>
      <w:bookmarkStart w:id="2378" w:name="_Toc29808546"/>
      <w:bookmarkStart w:id="2379" w:name="_Toc37068465"/>
      <w:bookmarkStart w:id="2380" w:name="_Toc37084010"/>
      <w:bookmarkStart w:id="2381" w:name="_Toc37084352"/>
      <w:bookmarkStart w:id="2382" w:name="_Toc40209714"/>
      <w:bookmarkStart w:id="2383" w:name="_Toc40210056"/>
      <w:bookmarkStart w:id="2384" w:name="_Toc45893015"/>
      <w:bookmarkStart w:id="2385" w:name="_Toc53176880"/>
      <w:bookmarkStart w:id="2386" w:name="_Toc61121208"/>
      <w:bookmarkStart w:id="2387" w:name="_Toc67918404"/>
      <w:bookmarkStart w:id="2388" w:name="_Toc76298479"/>
      <w:bookmarkStart w:id="2389" w:name="_Toc76572491"/>
      <w:bookmarkStart w:id="2390" w:name="_Toc76652358"/>
      <w:bookmarkStart w:id="2391" w:name="_Toc76653202"/>
      <w:bookmarkStart w:id="2392" w:name="_Toc83742475"/>
      <w:bookmarkStart w:id="2393" w:name="_Toc91440965"/>
      <w:bookmarkStart w:id="2394" w:name="_Toc98849755"/>
      <w:bookmarkStart w:id="2395" w:name="_Toc106543609"/>
      <w:bookmarkStart w:id="2396" w:name="_Toc106737707"/>
      <w:bookmarkStart w:id="2397" w:name="_Toc107233474"/>
      <w:bookmarkStart w:id="2398" w:name="_Toc107235092"/>
      <w:bookmarkStart w:id="2399" w:name="_Toc107420062"/>
      <w:bookmarkStart w:id="2400" w:name="_Toc107477360"/>
      <w:bookmarkStart w:id="2401" w:name="_Toc114566221"/>
      <w:bookmarkStart w:id="2402" w:name="_Toc115268311"/>
      <w:bookmarkStart w:id="2403" w:name="_Toc123058007"/>
      <w:bookmarkStart w:id="2404" w:name="_Toc124255302"/>
      <w:bookmarkStart w:id="2405" w:name="_Toc124255493"/>
      <w:bookmarkStart w:id="2406" w:name="_Toc124255630"/>
      <w:bookmarkStart w:id="2407" w:name="_Toc131688468"/>
      <w:bookmarkStart w:id="2408" w:name="_Toc137543661"/>
      <w:bookmarkStart w:id="2409" w:name="_Toc152356800"/>
      <w:r w:rsidRPr="00845CA0">
        <w:rPr>
          <w:rFonts w:hint="eastAsia"/>
        </w:rPr>
        <w:t>B.2.3.1.1</w:t>
      </w:r>
      <w:r w:rsidRPr="00845CA0">
        <w:rPr>
          <w:rFonts w:hint="eastAsia"/>
        </w:rPr>
        <w:tab/>
        <w:t>Definition of MIMO Correlation Matrices</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07B7CC25" w14:textId="446927E6" w:rsidR="00EC2303" w:rsidRPr="000702BF" w:rsidRDefault="00EC2303" w:rsidP="00EC2303">
      <w:r w:rsidRPr="000702BF">
        <w:t>Table B.2.3.1</w:t>
      </w:r>
      <w:r w:rsidRPr="000702BF">
        <w:rPr>
          <w:rFonts w:hint="eastAsia"/>
        </w:rPr>
        <w:t>.1</w:t>
      </w:r>
      <w:r w:rsidRPr="000702BF">
        <w:t>-1 defines the correlation matrix for the gNB.</w:t>
      </w:r>
    </w:p>
    <w:p w14:paraId="311F4C15" w14:textId="77777777" w:rsidR="00EC2303" w:rsidRPr="000702BF" w:rsidRDefault="00EC2303" w:rsidP="00EC2303">
      <w:pPr>
        <w:pStyle w:val="TH"/>
      </w:pPr>
      <w:r w:rsidRPr="000702BF">
        <w:t>Table B.2.3.1.1-1: gNB correlation matrix</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68"/>
        <w:gridCol w:w="1843"/>
        <w:gridCol w:w="2126"/>
      </w:tblGrid>
      <w:tr w:rsidR="00EC2303" w:rsidRPr="000702BF" w14:paraId="12FB827F" w14:textId="77777777" w:rsidTr="008D0E0E">
        <w:trPr>
          <w:jc w:val="center"/>
        </w:trPr>
        <w:tc>
          <w:tcPr>
            <w:tcW w:w="2268" w:type="dxa"/>
          </w:tcPr>
          <w:p w14:paraId="18B694A7" w14:textId="77777777" w:rsidR="00EC2303" w:rsidRPr="000702BF" w:rsidRDefault="00EC2303" w:rsidP="00AE3F12">
            <w:pPr>
              <w:pStyle w:val="TAH"/>
            </w:pPr>
          </w:p>
        </w:tc>
        <w:tc>
          <w:tcPr>
            <w:tcW w:w="1843" w:type="dxa"/>
          </w:tcPr>
          <w:p w14:paraId="2F718809" w14:textId="4E1FBE60" w:rsidR="00EC2303" w:rsidRPr="000702BF" w:rsidRDefault="00EC2303" w:rsidP="00AE3F12">
            <w:pPr>
              <w:pStyle w:val="TAH"/>
            </w:pPr>
            <w:r w:rsidRPr="000702BF">
              <w:t>One</w:t>
            </w:r>
            <w:r w:rsidR="008D0E0E" w:rsidRPr="000702BF">
              <w:t xml:space="preserve"> </w:t>
            </w:r>
            <w:r w:rsidRPr="000702BF">
              <w:t>antenna</w:t>
            </w:r>
          </w:p>
        </w:tc>
        <w:tc>
          <w:tcPr>
            <w:tcW w:w="2126" w:type="dxa"/>
          </w:tcPr>
          <w:p w14:paraId="317C920B" w14:textId="09CAB9C4" w:rsidR="00EC2303" w:rsidRPr="000702BF" w:rsidRDefault="00EC2303" w:rsidP="00AE3F12">
            <w:pPr>
              <w:pStyle w:val="TAH"/>
            </w:pPr>
            <w:r w:rsidRPr="000702BF">
              <w:t>Two</w:t>
            </w:r>
            <w:r w:rsidR="008D0E0E" w:rsidRPr="000702BF">
              <w:t xml:space="preserve"> </w:t>
            </w:r>
            <w:r w:rsidRPr="000702BF">
              <w:t>antennas</w:t>
            </w:r>
          </w:p>
        </w:tc>
      </w:tr>
      <w:tr w:rsidR="00EC2303" w:rsidRPr="000702BF" w14:paraId="00527E40" w14:textId="77777777" w:rsidTr="008D0E0E">
        <w:trPr>
          <w:jc w:val="center"/>
        </w:trPr>
        <w:tc>
          <w:tcPr>
            <w:tcW w:w="2268" w:type="dxa"/>
            <w:vAlign w:val="center"/>
          </w:tcPr>
          <w:p w14:paraId="55C9F516" w14:textId="186320D4" w:rsidR="00EC2303" w:rsidRPr="000702BF" w:rsidRDefault="00EC2303" w:rsidP="00AE3F12">
            <w:pPr>
              <w:pStyle w:val="TAC"/>
            </w:pPr>
            <w:r w:rsidRPr="000702BF">
              <w:t>gNB</w:t>
            </w:r>
            <w:r w:rsidR="008D0E0E" w:rsidRPr="000702BF">
              <w:t xml:space="preserve"> </w:t>
            </w:r>
            <w:r w:rsidRPr="000702BF">
              <w:t>Correlation</w:t>
            </w:r>
          </w:p>
        </w:tc>
        <w:tc>
          <w:tcPr>
            <w:tcW w:w="1843" w:type="dxa"/>
            <w:vAlign w:val="center"/>
          </w:tcPr>
          <w:p w14:paraId="3FCC3A9D" w14:textId="77777777" w:rsidR="00EC2303" w:rsidRPr="000702BF" w:rsidRDefault="00EC2303" w:rsidP="00AE3F12">
            <w:pPr>
              <w:pStyle w:val="TAC"/>
            </w:pPr>
            <w:r w:rsidRPr="000702BF">
              <w:object w:dxaOrig="820" w:dyaOrig="380" w14:anchorId="3BF7594A">
                <v:shape id="_x0000_i1035" type="#_x0000_t75" style="width:41.25pt;height:21.75pt" o:ole="">
                  <v:imagedata r:id="rId32" o:title=""/>
                </v:shape>
                <o:OLEObject Type="Embed" ProgID="Equation.DSMT4" ShapeID="_x0000_i1035" DrawAspect="Content" ObjectID="_1765802132" r:id="rId33"/>
              </w:object>
            </w:r>
          </w:p>
        </w:tc>
        <w:tc>
          <w:tcPr>
            <w:tcW w:w="2126" w:type="dxa"/>
            <w:vAlign w:val="center"/>
          </w:tcPr>
          <w:p w14:paraId="18F168E9" w14:textId="77777777" w:rsidR="00EC2303" w:rsidRPr="000702BF" w:rsidRDefault="00EC2303" w:rsidP="00AE3F12">
            <w:pPr>
              <w:pStyle w:val="TAC"/>
            </w:pPr>
            <w:r w:rsidRPr="000702BF">
              <w:rPr>
                <w:position w:val="-32"/>
              </w:rPr>
              <w:object w:dxaOrig="1719" w:dyaOrig="760" w14:anchorId="1B293C22">
                <v:shape id="_x0000_i1036" type="#_x0000_t75" style="width:81.75pt;height:39.75pt" o:ole="">
                  <v:imagedata r:id="rId34" o:title=""/>
                </v:shape>
                <o:OLEObject Type="Embed" ProgID="Equation.DSMT4" ShapeID="_x0000_i1036" DrawAspect="Content" ObjectID="_1765802133" r:id="rId35"/>
              </w:object>
            </w:r>
          </w:p>
        </w:tc>
      </w:tr>
    </w:tbl>
    <w:p w14:paraId="77C21B4A" w14:textId="77777777" w:rsidR="00EC2303" w:rsidRPr="000702BF" w:rsidRDefault="00EC2303" w:rsidP="00EC2303">
      <w:pPr>
        <w:tabs>
          <w:tab w:val="left" w:pos="7470"/>
        </w:tabs>
      </w:pPr>
    </w:p>
    <w:p w14:paraId="6C9DCF02" w14:textId="77777777" w:rsidR="00EC2303" w:rsidRPr="000702BF" w:rsidRDefault="00EC2303" w:rsidP="00EC2303">
      <w:r w:rsidRPr="000702BF">
        <w:t>Table B.2.3.1</w:t>
      </w:r>
      <w:r w:rsidRPr="000702BF">
        <w:rPr>
          <w:rFonts w:hint="eastAsia"/>
        </w:rPr>
        <w:t>.1</w:t>
      </w:r>
      <w:r w:rsidRPr="000702BF">
        <w:t>-2 defines the correlation matrix for the UE:</w:t>
      </w:r>
    </w:p>
    <w:p w14:paraId="7D1B61F4" w14:textId="77777777" w:rsidR="00EC2303" w:rsidRPr="000702BF" w:rsidRDefault="00EC2303" w:rsidP="00EC2303"/>
    <w:p w14:paraId="1E89D2F1" w14:textId="77777777" w:rsidR="00EC2303" w:rsidRPr="000702BF" w:rsidRDefault="00EC2303" w:rsidP="00EC2303">
      <w:pPr>
        <w:pStyle w:val="TH"/>
      </w:pPr>
      <w:r w:rsidRPr="000702BF">
        <w:t>Table B.2.3.1.1-2: UE correlation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843"/>
        <w:gridCol w:w="1712"/>
        <w:gridCol w:w="2080"/>
      </w:tblGrid>
      <w:tr w:rsidR="00EC2303" w:rsidRPr="000702BF" w14:paraId="2DACC956" w14:textId="77777777" w:rsidTr="008D0E0E">
        <w:trPr>
          <w:jc w:val="center"/>
        </w:trPr>
        <w:tc>
          <w:tcPr>
            <w:tcW w:w="1843" w:type="dxa"/>
            <w:vAlign w:val="center"/>
          </w:tcPr>
          <w:p w14:paraId="286E206C" w14:textId="77777777" w:rsidR="00EC2303" w:rsidRPr="000702BF" w:rsidRDefault="00EC2303" w:rsidP="00AE3F12">
            <w:pPr>
              <w:pStyle w:val="TAH"/>
            </w:pPr>
          </w:p>
        </w:tc>
        <w:tc>
          <w:tcPr>
            <w:tcW w:w="1712" w:type="dxa"/>
          </w:tcPr>
          <w:p w14:paraId="23DEA3E8" w14:textId="48E48770" w:rsidR="00EC2303" w:rsidRPr="000702BF" w:rsidRDefault="00EC2303" w:rsidP="00AE3F12">
            <w:pPr>
              <w:pStyle w:val="TAH"/>
            </w:pPr>
            <w:r w:rsidRPr="000702BF">
              <w:t>One</w:t>
            </w:r>
            <w:r w:rsidR="008D0E0E" w:rsidRPr="000702BF">
              <w:t xml:space="preserve"> </w:t>
            </w:r>
            <w:r w:rsidRPr="000702BF">
              <w:t>antenna</w:t>
            </w:r>
          </w:p>
        </w:tc>
        <w:tc>
          <w:tcPr>
            <w:tcW w:w="2080" w:type="dxa"/>
          </w:tcPr>
          <w:p w14:paraId="2F42B880" w14:textId="0512DC5A" w:rsidR="00EC2303" w:rsidRPr="000702BF" w:rsidRDefault="00EC2303" w:rsidP="00AE3F12">
            <w:pPr>
              <w:pStyle w:val="TAH"/>
            </w:pPr>
            <w:r w:rsidRPr="000702BF">
              <w:t>Two</w:t>
            </w:r>
            <w:r w:rsidR="008D0E0E" w:rsidRPr="000702BF">
              <w:t xml:space="preserve"> </w:t>
            </w:r>
            <w:r w:rsidRPr="000702BF">
              <w:t>antennas</w:t>
            </w:r>
          </w:p>
        </w:tc>
      </w:tr>
      <w:tr w:rsidR="00EC2303" w:rsidRPr="000702BF" w14:paraId="64383071" w14:textId="77777777" w:rsidTr="008D0E0E">
        <w:trPr>
          <w:jc w:val="center"/>
        </w:trPr>
        <w:tc>
          <w:tcPr>
            <w:tcW w:w="1843" w:type="dxa"/>
            <w:vAlign w:val="center"/>
          </w:tcPr>
          <w:p w14:paraId="58B4C2FB" w14:textId="61B85ABF" w:rsidR="00EC2303" w:rsidRPr="000702BF" w:rsidRDefault="00EC2303" w:rsidP="00AE3F12">
            <w:pPr>
              <w:pStyle w:val="TAC"/>
            </w:pPr>
            <w:r w:rsidRPr="000702BF">
              <w:t>UE</w:t>
            </w:r>
            <w:r w:rsidR="008D0E0E" w:rsidRPr="000702BF">
              <w:t xml:space="preserve"> </w:t>
            </w:r>
            <w:r w:rsidRPr="000702BF">
              <w:t>Correlation</w:t>
            </w:r>
          </w:p>
        </w:tc>
        <w:tc>
          <w:tcPr>
            <w:tcW w:w="1712" w:type="dxa"/>
            <w:vAlign w:val="center"/>
          </w:tcPr>
          <w:p w14:paraId="29A8EFC0" w14:textId="77777777" w:rsidR="00EC2303" w:rsidRPr="000702BF" w:rsidRDefault="00EC2303" w:rsidP="00AE3F12">
            <w:pPr>
              <w:pStyle w:val="TAC"/>
            </w:pPr>
            <w:r w:rsidRPr="000702BF">
              <w:rPr>
                <w:position w:val="-10"/>
              </w:rPr>
              <w:object w:dxaOrig="700" w:dyaOrig="300" w14:anchorId="17F4AC6F">
                <v:shape id="_x0000_i1037" type="#_x0000_t75" style="width:35.25pt;height:20.25pt" o:ole="">
                  <v:imagedata r:id="rId36" o:title=""/>
                </v:shape>
                <o:OLEObject Type="Embed" ProgID="Equation.3" ShapeID="_x0000_i1037" DrawAspect="Content" ObjectID="_1765802134" r:id="rId37"/>
              </w:object>
            </w:r>
          </w:p>
        </w:tc>
        <w:tc>
          <w:tcPr>
            <w:tcW w:w="2080" w:type="dxa"/>
            <w:vAlign w:val="center"/>
          </w:tcPr>
          <w:p w14:paraId="5102670D" w14:textId="77777777" w:rsidR="00EC2303" w:rsidRPr="000702BF" w:rsidRDefault="00EC2303" w:rsidP="00AE3F12">
            <w:pPr>
              <w:pStyle w:val="TAC"/>
            </w:pPr>
            <w:r w:rsidRPr="000702BF">
              <w:rPr>
                <w:position w:val="-32"/>
              </w:rPr>
              <w:object w:dxaOrig="1640" w:dyaOrig="760" w14:anchorId="2087EE20">
                <v:shape id="_x0000_i1038" type="#_x0000_t75" style="width:81.75pt;height:39.75pt" o:ole="">
                  <v:imagedata r:id="rId38" o:title=""/>
                </v:shape>
                <o:OLEObject Type="Embed" ProgID="Equation.3" ShapeID="_x0000_i1038" DrawAspect="Content" ObjectID="_1765802135" r:id="rId39"/>
              </w:object>
            </w:r>
          </w:p>
        </w:tc>
      </w:tr>
    </w:tbl>
    <w:p w14:paraId="5AA74D45" w14:textId="77777777" w:rsidR="00EC2303" w:rsidRPr="000702BF" w:rsidRDefault="00EC2303" w:rsidP="00EC2303"/>
    <w:p w14:paraId="5F4C3152" w14:textId="77777777" w:rsidR="00EC2303" w:rsidRPr="000702BF" w:rsidRDefault="00EC2303" w:rsidP="00EC2303">
      <w:r w:rsidRPr="000702BF">
        <w:t>Table B.2.3.1</w:t>
      </w:r>
      <w:r w:rsidRPr="000702BF">
        <w:rPr>
          <w:rFonts w:hint="eastAsia"/>
        </w:rPr>
        <w:t>.1</w:t>
      </w:r>
      <w:r w:rsidRPr="000702BF">
        <w:t>-3 defines the channel spatial correlation matrix</w:t>
      </w:r>
      <w:r w:rsidRPr="000702BF">
        <w:rPr>
          <w:position w:val="-14"/>
        </w:rPr>
        <w:object w:dxaOrig="460" w:dyaOrig="380" w14:anchorId="19C70643">
          <v:shape id="_x0000_i1039" type="#_x0000_t75" style="width:21.75pt;height:21.75pt" o:ole="">
            <v:imagedata r:id="rId40" o:title=""/>
          </v:shape>
          <o:OLEObject Type="Embed" ProgID="Equation.DSMT4" ShapeID="_x0000_i1039" DrawAspect="Content" ObjectID="_1765802136" r:id="rId41"/>
        </w:object>
      </w:r>
      <w:r w:rsidRPr="000702BF">
        <w:t xml:space="preserve">. The parameters, </w:t>
      </w:r>
      <w:r w:rsidRPr="000702BF">
        <w:rPr>
          <w:i/>
        </w:rPr>
        <w:t>α</w:t>
      </w:r>
      <w:r w:rsidRPr="000702BF">
        <w:t xml:space="preserve"> and </w:t>
      </w:r>
      <w:r w:rsidRPr="000702BF">
        <w:rPr>
          <w:i/>
        </w:rPr>
        <w:t>β</w:t>
      </w:r>
      <w:r w:rsidRPr="000702BF">
        <w:t xml:space="preserve"> in Table B.2.3.1-3 defines the spatial correlation between the antennas at the gNB and UE.</w:t>
      </w:r>
    </w:p>
    <w:p w14:paraId="090D0E27" w14:textId="77777777" w:rsidR="00EC2303" w:rsidRPr="000702BF" w:rsidRDefault="00EC2303" w:rsidP="00EC2303">
      <w:pPr>
        <w:pStyle w:val="TH"/>
      </w:pPr>
      <w:r w:rsidRPr="000702BF">
        <w:t>Table B.2.3.1</w:t>
      </w:r>
      <w:r w:rsidRPr="000702BF">
        <w:rPr>
          <w:rFonts w:hint="eastAsia"/>
        </w:rPr>
        <w:t>.1</w:t>
      </w:r>
      <w:r w:rsidRPr="000702BF">
        <w:t xml:space="preserve">-3: </w:t>
      </w:r>
      <w:r w:rsidRPr="000702BF">
        <w:rPr>
          <w:position w:val="-14"/>
        </w:rPr>
        <w:object w:dxaOrig="460" w:dyaOrig="380" w14:anchorId="0347FA81">
          <v:shape id="_x0000_i1040" type="#_x0000_t75" style="width:21.75pt;height:21.75pt" o:ole="">
            <v:imagedata r:id="rId42" o:title=""/>
          </v:shape>
          <o:OLEObject Type="Embed" ProgID="Equation.DSMT4" ShapeID="_x0000_i1040" DrawAspect="Content" ObjectID="_1765802137" r:id="rId43"/>
        </w:object>
      </w:r>
      <w:r w:rsidRPr="000702BF">
        <w:t>correlation matrices</w:t>
      </w:r>
    </w:p>
    <w:tbl>
      <w:tblPr>
        <w:tblW w:w="8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67"/>
        <w:gridCol w:w="6987"/>
      </w:tblGrid>
      <w:tr w:rsidR="00EC2303" w:rsidRPr="000702BF" w14:paraId="139226A3" w14:textId="77777777" w:rsidTr="008D0E0E">
        <w:trPr>
          <w:jc w:val="center"/>
        </w:trPr>
        <w:tc>
          <w:tcPr>
            <w:tcW w:w="1767" w:type="dxa"/>
            <w:tcBorders>
              <w:top w:val="single" w:sz="4" w:space="0" w:color="auto"/>
              <w:left w:val="single" w:sz="4" w:space="0" w:color="auto"/>
              <w:bottom w:val="single" w:sz="4" w:space="0" w:color="auto"/>
              <w:right w:val="single" w:sz="4" w:space="0" w:color="auto"/>
            </w:tcBorders>
            <w:vAlign w:val="center"/>
          </w:tcPr>
          <w:p w14:paraId="54E4AF34" w14:textId="1BA91D9B" w:rsidR="00EC2303" w:rsidRPr="000702BF" w:rsidRDefault="00EC2303" w:rsidP="00AE3F12">
            <w:pPr>
              <w:pStyle w:val="TAH"/>
            </w:pPr>
            <w:r w:rsidRPr="000702BF">
              <w:t>1x2</w:t>
            </w:r>
            <w:r w:rsidR="008D0E0E" w:rsidRPr="000702BF">
              <w:t xml:space="preserve"> </w:t>
            </w:r>
            <w:r w:rsidRPr="000702BF">
              <w:t>case</w:t>
            </w:r>
          </w:p>
        </w:tc>
        <w:tc>
          <w:tcPr>
            <w:tcW w:w="6987" w:type="dxa"/>
            <w:tcBorders>
              <w:top w:val="single" w:sz="4" w:space="0" w:color="auto"/>
              <w:left w:val="single" w:sz="4" w:space="0" w:color="auto"/>
              <w:bottom w:val="single" w:sz="4" w:space="0" w:color="auto"/>
              <w:right w:val="single" w:sz="4" w:space="0" w:color="auto"/>
            </w:tcBorders>
            <w:vAlign w:val="center"/>
          </w:tcPr>
          <w:p w14:paraId="64225134" w14:textId="77777777" w:rsidR="00EC2303" w:rsidRPr="000702BF" w:rsidRDefault="00EC2303" w:rsidP="00AE3F12">
            <w:pPr>
              <w:pStyle w:val="TAC"/>
            </w:pPr>
            <w:r w:rsidRPr="000702BF">
              <w:object w:dxaOrig="1860" w:dyaOrig="620" w14:anchorId="7B61E93F">
                <v:shape id="_x0000_i1041" type="#_x0000_t75" style="width:93.75pt;height:30.75pt" o:ole="">
                  <v:imagedata r:id="rId44" o:title=""/>
                </v:shape>
                <o:OLEObject Type="Embed" ProgID="Equation.3" ShapeID="_x0000_i1041" DrawAspect="Content" ObjectID="_1765802138" r:id="rId45"/>
              </w:object>
            </w:r>
          </w:p>
        </w:tc>
      </w:tr>
      <w:tr w:rsidR="00EC2303" w:rsidRPr="000702BF" w14:paraId="4F2E14D3" w14:textId="77777777" w:rsidTr="008D0E0E">
        <w:trPr>
          <w:jc w:val="center"/>
        </w:trPr>
        <w:tc>
          <w:tcPr>
            <w:tcW w:w="1767" w:type="dxa"/>
            <w:tcBorders>
              <w:top w:val="single" w:sz="4" w:space="0" w:color="auto"/>
              <w:left w:val="single" w:sz="4" w:space="0" w:color="auto"/>
              <w:bottom w:val="single" w:sz="4" w:space="0" w:color="auto"/>
              <w:right w:val="single" w:sz="4" w:space="0" w:color="auto"/>
            </w:tcBorders>
            <w:vAlign w:val="center"/>
          </w:tcPr>
          <w:p w14:paraId="68E10085" w14:textId="04C729F7" w:rsidR="00EC2303" w:rsidRPr="000702BF" w:rsidRDefault="00EC2303" w:rsidP="00AE3F12">
            <w:pPr>
              <w:pStyle w:val="TAH"/>
            </w:pPr>
            <w:r w:rsidRPr="000702BF">
              <w:rPr>
                <w:rFonts w:hint="eastAsia"/>
              </w:rPr>
              <w:t>2x1</w:t>
            </w:r>
            <w:r w:rsidR="008D0E0E" w:rsidRPr="000702BF">
              <w:rPr>
                <w:rFonts w:hint="eastAsia"/>
              </w:rPr>
              <w:t xml:space="preserve"> </w:t>
            </w:r>
            <w:r w:rsidRPr="000702BF">
              <w:rPr>
                <w:rFonts w:hint="eastAsia"/>
              </w:rPr>
              <w:t>case</w:t>
            </w:r>
          </w:p>
        </w:tc>
        <w:tc>
          <w:tcPr>
            <w:tcW w:w="6987" w:type="dxa"/>
            <w:tcBorders>
              <w:top w:val="single" w:sz="4" w:space="0" w:color="auto"/>
              <w:left w:val="single" w:sz="4" w:space="0" w:color="auto"/>
              <w:bottom w:val="single" w:sz="4" w:space="0" w:color="auto"/>
              <w:right w:val="single" w:sz="4" w:space="0" w:color="auto"/>
            </w:tcBorders>
            <w:vAlign w:val="center"/>
          </w:tcPr>
          <w:p w14:paraId="1ADDEF32" w14:textId="77777777" w:rsidR="00EC2303" w:rsidRPr="000702BF" w:rsidRDefault="00EC2303" w:rsidP="00AE3F12">
            <w:pPr>
              <w:pStyle w:val="TAC"/>
            </w:pPr>
            <w:r w:rsidRPr="000702BF">
              <w:object w:dxaOrig="2260" w:dyaOrig="720" w14:anchorId="763E138A">
                <v:shape id="_x0000_i1042" type="#_x0000_t75" style="width:96pt;height:30.75pt" o:ole="">
                  <v:imagedata r:id="rId46" o:title=""/>
                </v:shape>
                <o:OLEObject Type="Embed" ProgID="Equation.DSMT4" ShapeID="_x0000_i1042" DrawAspect="Content" ObjectID="_1765802139" r:id="rId47"/>
              </w:object>
            </w:r>
          </w:p>
        </w:tc>
      </w:tr>
      <w:tr w:rsidR="00EC2303" w:rsidRPr="000702BF" w14:paraId="21431E9A" w14:textId="77777777" w:rsidTr="008D0E0E">
        <w:trPr>
          <w:jc w:val="center"/>
        </w:trPr>
        <w:tc>
          <w:tcPr>
            <w:tcW w:w="1767" w:type="dxa"/>
            <w:tcBorders>
              <w:top w:val="single" w:sz="4" w:space="0" w:color="auto"/>
              <w:left w:val="single" w:sz="4" w:space="0" w:color="auto"/>
              <w:bottom w:val="single" w:sz="4" w:space="0" w:color="auto"/>
              <w:right w:val="single" w:sz="4" w:space="0" w:color="auto"/>
            </w:tcBorders>
            <w:vAlign w:val="center"/>
          </w:tcPr>
          <w:p w14:paraId="35E1BD51" w14:textId="40B58F1D" w:rsidR="00EC2303" w:rsidRPr="000702BF" w:rsidRDefault="00EC2303" w:rsidP="00AE3F12">
            <w:pPr>
              <w:pStyle w:val="TAH"/>
            </w:pPr>
            <w:r w:rsidRPr="000702BF">
              <w:t>2x2</w:t>
            </w:r>
            <w:r w:rsidR="008D0E0E" w:rsidRPr="000702BF">
              <w:t xml:space="preserve"> </w:t>
            </w:r>
            <w:r w:rsidRPr="000702BF">
              <w:t>case</w:t>
            </w:r>
          </w:p>
        </w:tc>
        <w:tc>
          <w:tcPr>
            <w:tcW w:w="6987" w:type="dxa"/>
            <w:tcBorders>
              <w:top w:val="single" w:sz="4" w:space="0" w:color="auto"/>
              <w:left w:val="single" w:sz="4" w:space="0" w:color="auto"/>
              <w:bottom w:val="single" w:sz="4" w:space="0" w:color="auto"/>
              <w:right w:val="single" w:sz="4" w:space="0" w:color="auto"/>
            </w:tcBorders>
            <w:vAlign w:val="center"/>
          </w:tcPr>
          <w:p w14:paraId="30289E06" w14:textId="77777777" w:rsidR="00EC2303" w:rsidRPr="000702BF" w:rsidRDefault="00EC2303" w:rsidP="00AE3F12">
            <w:pPr>
              <w:pStyle w:val="TAC"/>
            </w:pPr>
            <w:r w:rsidRPr="000702BF">
              <w:object w:dxaOrig="6680" w:dyaOrig="1440" w14:anchorId="46809D6D">
                <v:shape id="_x0000_i1043" type="#_x0000_t75" style="width:290.25pt;height:61.5pt" o:ole="">
                  <v:imagedata r:id="rId48" o:title=""/>
                </v:shape>
                <o:OLEObject Type="Embed" ProgID="Equation.DSMT4" ShapeID="_x0000_i1043" DrawAspect="Content" ObjectID="_1765802140" r:id="rId49"/>
              </w:object>
            </w:r>
          </w:p>
        </w:tc>
      </w:tr>
    </w:tbl>
    <w:p w14:paraId="26F9CC4B" w14:textId="77777777" w:rsidR="00EC2303" w:rsidRPr="000702BF" w:rsidRDefault="00EC2303" w:rsidP="00EC2303"/>
    <w:p w14:paraId="581F249F" w14:textId="77777777" w:rsidR="00EC2303" w:rsidRPr="000702BF" w:rsidRDefault="00EC2303" w:rsidP="00EC2303">
      <w:pPr>
        <w:pStyle w:val="Heading4"/>
      </w:pPr>
      <w:bookmarkStart w:id="2410" w:name="_Toc21338439"/>
      <w:bookmarkStart w:id="2411" w:name="_Toc29808547"/>
      <w:bookmarkStart w:id="2412" w:name="_Toc37068466"/>
      <w:bookmarkStart w:id="2413" w:name="_Toc37084011"/>
      <w:bookmarkStart w:id="2414" w:name="_Toc37084353"/>
      <w:bookmarkStart w:id="2415" w:name="_Toc40209715"/>
      <w:bookmarkStart w:id="2416" w:name="_Toc40210057"/>
      <w:bookmarkStart w:id="2417" w:name="_Toc45893016"/>
      <w:bookmarkStart w:id="2418" w:name="_Toc53176881"/>
      <w:bookmarkStart w:id="2419" w:name="_Toc61121209"/>
      <w:bookmarkStart w:id="2420" w:name="_Toc67918405"/>
      <w:bookmarkStart w:id="2421" w:name="_Toc76298480"/>
      <w:bookmarkStart w:id="2422" w:name="_Toc76572492"/>
      <w:bookmarkStart w:id="2423" w:name="_Toc76652359"/>
      <w:bookmarkStart w:id="2424" w:name="_Toc76653203"/>
      <w:bookmarkStart w:id="2425" w:name="_Toc83742476"/>
      <w:bookmarkStart w:id="2426" w:name="_Toc91440966"/>
      <w:bookmarkStart w:id="2427" w:name="_Toc98849756"/>
      <w:bookmarkStart w:id="2428" w:name="_Toc106543610"/>
      <w:bookmarkStart w:id="2429" w:name="_Toc106737708"/>
      <w:bookmarkStart w:id="2430" w:name="_Toc107233475"/>
      <w:bookmarkStart w:id="2431" w:name="_Toc107235093"/>
      <w:bookmarkStart w:id="2432" w:name="_Toc107420063"/>
      <w:bookmarkStart w:id="2433" w:name="_Toc107477361"/>
      <w:bookmarkStart w:id="2434" w:name="_Toc114566222"/>
      <w:bookmarkStart w:id="2435" w:name="_Toc115268312"/>
      <w:bookmarkStart w:id="2436" w:name="_Toc123058008"/>
      <w:bookmarkStart w:id="2437" w:name="_Toc124255303"/>
      <w:bookmarkStart w:id="2438" w:name="_Toc124255494"/>
      <w:bookmarkStart w:id="2439" w:name="_Toc124255631"/>
      <w:bookmarkStart w:id="2440" w:name="_Toc131688469"/>
      <w:bookmarkStart w:id="2441" w:name="_Toc137543662"/>
      <w:bookmarkStart w:id="2442" w:name="_Toc152356801"/>
      <w:r w:rsidRPr="000702BF">
        <w:rPr>
          <w:rFonts w:hint="eastAsia"/>
        </w:rPr>
        <w:t>B.2.3.1.2</w:t>
      </w:r>
      <w:r w:rsidRPr="000702BF">
        <w:rPr>
          <w:rFonts w:hint="eastAsia"/>
        </w:rPr>
        <w:tab/>
        <w:t>MIMO Correlation Matrices at High, Medium and Low Level</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p>
    <w:p w14:paraId="3DCCDDA0" w14:textId="77777777" w:rsidR="00EC2303" w:rsidRPr="000702BF" w:rsidRDefault="00EC2303" w:rsidP="00EC2303">
      <w:r w:rsidRPr="000702BF">
        <w:t xml:space="preserve">The </w:t>
      </w:r>
      <w:r w:rsidRPr="000702BF">
        <w:rPr>
          <w:i/>
        </w:rPr>
        <w:t>α</w:t>
      </w:r>
      <w:r w:rsidRPr="000702BF">
        <w:t xml:space="preserve"> and </w:t>
      </w:r>
      <w:r w:rsidRPr="000702BF">
        <w:rPr>
          <w:i/>
        </w:rPr>
        <w:t>β</w:t>
      </w:r>
      <w:r w:rsidRPr="000702BF">
        <w:t xml:space="preserve"> for different correlation types are given in Table B.2.3.</w:t>
      </w:r>
      <w:r w:rsidRPr="000702BF">
        <w:rPr>
          <w:rFonts w:hint="eastAsia"/>
        </w:rPr>
        <w:t>1.</w:t>
      </w:r>
      <w:r w:rsidRPr="000702BF">
        <w:t>2-1.</w:t>
      </w:r>
    </w:p>
    <w:p w14:paraId="775F123F" w14:textId="77777777" w:rsidR="00EC2303" w:rsidRPr="000702BF" w:rsidRDefault="00EC2303" w:rsidP="00EC2303">
      <w:pPr>
        <w:pStyle w:val="TH"/>
      </w:pPr>
      <w:r w:rsidRPr="000702BF">
        <w:t>Table B.2.3.</w:t>
      </w:r>
      <w:r w:rsidRPr="000702BF">
        <w:rPr>
          <w:rFonts w:hint="eastAsia"/>
        </w:rPr>
        <w:t>1.</w:t>
      </w:r>
      <w:r w:rsidRPr="000702BF">
        <w:t xml:space="preserve">2-1: The </w:t>
      </w:r>
      <w:r w:rsidRPr="000702BF">
        <w:rPr>
          <w:i/>
        </w:rPr>
        <w:t>α</w:t>
      </w:r>
      <w:r w:rsidRPr="000702BF">
        <w:t xml:space="preserve"> and </w:t>
      </w:r>
      <w:r w:rsidRPr="000702BF">
        <w:rPr>
          <w:i/>
        </w:rPr>
        <w:t>β</w:t>
      </w:r>
      <w:r w:rsidRPr="000702BF">
        <w:t xml:space="preserve"> parameters for ULA MIMO correlation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9"/>
        <w:gridCol w:w="851"/>
        <w:gridCol w:w="850"/>
      </w:tblGrid>
      <w:tr w:rsidR="00EC2303" w:rsidRPr="000702BF" w14:paraId="56707179" w14:textId="77777777" w:rsidTr="008D0E0E">
        <w:trPr>
          <w:jc w:val="center"/>
        </w:trPr>
        <w:tc>
          <w:tcPr>
            <w:tcW w:w="1809" w:type="dxa"/>
            <w:shd w:val="clear" w:color="auto" w:fill="auto"/>
          </w:tcPr>
          <w:p w14:paraId="154BF3E6" w14:textId="0562C285" w:rsidR="00EC2303" w:rsidRPr="000702BF" w:rsidRDefault="00EC2303" w:rsidP="00AE3F12">
            <w:pPr>
              <w:pStyle w:val="TAH"/>
            </w:pPr>
            <w:r w:rsidRPr="000702BF">
              <w:t>Correlation</w:t>
            </w:r>
            <w:r w:rsidR="008D0E0E" w:rsidRPr="000702BF">
              <w:t xml:space="preserve"> </w:t>
            </w:r>
            <w:r w:rsidRPr="000702BF">
              <w:t>Model</w:t>
            </w:r>
          </w:p>
        </w:tc>
        <w:tc>
          <w:tcPr>
            <w:tcW w:w="851" w:type="dxa"/>
            <w:shd w:val="clear" w:color="auto" w:fill="auto"/>
          </w:tcPr>
          <w:p w14:paraId="1DD87F85" w14:textId="77777777" w:rsidR="00EC2303" w:rsidRPr="000702BF" w:rsidRDefault="00EC2303" w:rsidP="00AE3F12">
            <w:pPr>
              <w:pStyle w:val="TAC"/>
              <w:rPr>
                <w:sz w:val="14"/>
              </w:rPr>
            </w:pPr>
            <w:r w:rsidRPr="000702BF">
              <w:sym w:font="Symbol" w:char="F061"/>
            </w:r>
          </w:p>
        </w:tc>
        <w:tc>
          <w:tcPr>
            <w:tcW w:w="850" w:type="dxa"/>
            <w:shd w:val="clear" w:color="auto" w:fill="auto"/>
          </w:tcPr>
          <w:p w14:paraId="15A0D74D" w14:textId="77777777" w:rsidR="00EC2303" w:rsidRPr="000702BF" w:rsidRDefault="00EC2303" w:rsidP="00AE3F12">
            <w:pPr>
              <w:pStyle w:val="TAC"/>
              <w:rPr>
                <w:sz w:val="14"/>
              </w:rPr>
            </w:pPr>
            <w:r w:rsidRPr="000702BF">
              <w:sym w:font="Symbol" w:char="F062"/>
            </w:r>
          </w:p>
        </w:tc>
      </w:tr>
      <w:tr w:rsidR="00EC2303" w:rsidRPr="000702BF" w14:paraId="1B5BC6D5" w14:textId="77777777" w:rsidTr="008D0E0E">
        <w:trPr>
          <w:jc w:val="center"/>
        </w:trPr>
        <w:tc>
          <w:tcPr>
            <w:tcW w:w="1809" w:type="dxa"/>
            <w:shd w:val="clear" w:color="auto" w:fill="auto"/>
          </w:tcPr>
          <w:p w14:paraId="32BE1A41" w14:textId="2FFAC90F" w:rsidR="00EC2303" w:rsidRPr="000702BF" w:rsidRDefault="00EC2303" w:rsidP="00AE3F12">
            <w:pPr>
              <w:pStyle w:val="TAH"/>
            </w:pPr>
            <w:r w:rsidRPr="000702BF">
              <w:t>Low</w:t>
            </w:r>
            <w:r w:rsidR="008D0E0E" w:rsidRPr="000702BF">
              <w:t xml:space="preserve"> </w:t>
            </w:r>
            <w:r w:rsidRPr="000702BF">
              <w:t>correlation</w:t>
            </w:r>
          </w:p>
        </w:tc>
        <w:tc>
          <w:tcPr>
            <w:tcW w:w="851" w:type="dxa"/>
            <w:shd w:val="clear" w:color="auto" w:fill="auto"/>
          </w:tcPr>
          <w:p w14:paraId="42020DA6" w14:textId="77777777" w:rsidR="00EC2303" w:rsidRPr="000702BF" w:rsidRDefault="00EC2303" w:rsidP="00AE3F12">
            <w:pPr>
              <w:pStyle w:val="TAC"/>
            </w:pPr>
            <w:r w:rsidRPr="000702BF">
              <w:t>0</w:t>
            </w:r>
          </w:p>
        </w:tc>
        <w:tc>
          <w:tcPr>
            <w:tcW w:w="850" w:type="dxa"/>
            <w:shd w:val="clear" w:color="auto" w:fill="auto"/>
          </w:tcPr>
          <w:p w14:paraId="63D27191" w14:textId="77777777" w:rsidR="00EC2303" w:rsidRPr="000702BF" w:rsidRDefault="00EC2303" w:rsidP="00AE3F12">
            <w:pPr>
              <w:pStyle w:val="TAC"/>
            </w:pPr>
            <w:r w:rsidRPr="000702BF">
              <w:t>0</w:t>
            </w:r>
          </w:p>
        </w:tc>
      </w:tr>
    </w:tbl>
    <w:p w14:paraId="2AE79639" w14:textId="77777777" w:rsidR="00EC2303" w:rsidRPr="000702BF" w:rsidDel="00C86F56" w:rsidRDefault="00EC2303" w:rsidP="00EC2303"/>
    <w:p w14:paraId="117ACF11" w14:textId="77777777" w:rsidR="00EC2303" w:rsidRPr="000702BF" w:rsidRDefault="00EC2303" w:rsidP="00EC2303">
      <w:r w:rsidRPr="000702BF">
        <w:lastRenderedPageBreak/>
        <w:t xml:space="preserve">The correlation matrices </w:t>
      </w:r>
      <w:r w:rsidRPr="000702BF">
        <w:rPr>
          <w:rFonts w:hint="eastAsia"/>
        </w:rPr>
        <w:t xml:space="preserve">low </w:t>
      </w:r>
      <w:r w:rsidRPr="000702BF">
        <w:t>correlation are defined in Table B.2.3.1</w:t>
      </w:r>
      <w:r w:rsidRPr="000702BF">
        <w:rPr>
          <w:rFonts w:hint="eastAsia"/>
        </w:rPr>
        <w:t>.2</w:t>
      </w:r>
      <w:r w:rsidRPr="000702BF">
        <w:t>-2 below.</w:t>
      </w:r>
    </w:p>
    <w:p w14:paraId="2F668828" w14:textId="77777777" w:rsidR="00EC2303" w:rsidRPr="000702BF" w:rsidRDefault="00EC2303" w:rsidP="00EC2303">
      <w:pPr>
        <w:pStyle w:val="TH"/>
      </w:pPr>
      <w:r w:rsidRPr="000702BF">
        <w:t>Table B.2.3.</w:t>
      </w:r>
      <w:r w:rsidRPr="000702BF">
        <w:rPr>
          <w:rFonts w:hint="eastAsia"/>
        </w:rPr>
        <w:t>1.</w:t>
      </w:r>
      <w:r w:rsidRPr="000702BF">
        <w:t>2-2: MIMO correlation matrices for low correlation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835"/>
        <w:gridCol w:w="4961"/>
      </w:tblGrid>
      <w:tr w:rsidR="00EC2303" w:rsidRPr="000702BF" w14:paraId="52F2DB0E" w14:textId="77777777" w:rsidTr="008D0E0E">
        <w:trPr>
          <w:jc w:val="center"/>
        </w:trPr>
        <w:tc>
          <w:tcPr>
            <w:tcW w:w="2835" w:type="dxa"/>
          </w:tcPr>
          <w:p w14:paraId="0B823D3A" w14:textId="71F683D6" w:rsidR="00EC2303" w:rsidRPr="000702BF" w:rsidRDefault="00EC2303" w:rsidP="00AE3F12">
            <w:pPr>
              <w:pStyle w:val="TAC"/>
            </w:pPr>
            <w:r w:rsidRPr="000702BF">
              <w:t>1x2</w:t>
            </w:r>
            <w:r w:rsidR="008D0E0E" w:rsidRPr="000702BF">
              <w:t xml:space="preserve"> </w:t>
            </w:r>
            <w:r w:rsidRPr="000702BF">
              <w:t>case</w:t>
            </w:r>
          </w:p>
        </w:tc>
        <w:tc>
          <w:tcPr>
            <w:tcW w:w="4961" w:type="dxa"/>
          </w:tcPr>
          <w:p w14:paraId="1E73939E" w14:textId="77777777" w:rsidR="00EC2303" w:rsidRPr="000702BF" w:rsidRDefault="00EC2303" w:rsidP="00AE3F12">
            <w:pPr>
              <w:pStyle w:val="TAC"/>
            </w:pPr>
            <w:r w:rsidRPr="000702BF">
              <w:rPr>
                <w:position w:val="-10"/>
              </w:rPr>
              <w:object w:dxaOrig="820" w:dyaOrig="300" w14:anchorId="4F244805">
                <v:shape id="_x0000_i1044" type="#_x0000_t75" style="width:41.25pt;height:20.25pt" o:ole="">
                  <v:imagedata r:id="rId50" o:title=""/>
                </v:shape>
                <o:OLEObject Type="Embed" ProgID="Equation.3" ShapeID="_x0000_i1044" DrawAspect="Content" ObjectID="_1765802141" r:id="rId51"/>
              </w:object>
            </w:r>
          </w:p>
        </w:tc>
      </w:tr>
      <w:tr w:rsidR="00EC2303" w:rsidRPr="000702BF" w14:paraId="2B0256E3" w14:textId="77777777" w:rsidTr="008D0E0E">
        <w:trPr>
          <w:jc w:val="center"/>
        </w:trPr>
        <w:tc>
          <w:tcPr>
            <w:tcW w:w="2835" w:type="dxa"/>
          </w:tcPr>
          <w:p w14:paraId="49CA8CF0" w14:textId="5D048F94" w:rsidR="00EC2303" w:rsidRPr="000702BF" w:rsidRDefault="00EC2303" w:rsidP="00AE3F12">
            <w:pPr>
              <w:pStyle w:val="TAC"/>
            </w:pPr>
            <w:r w:rsidRPr="000702BF">
              <w:rPr>
                <w:kern w:val="2"/>
              </w:rPr>
              <w:t>2</w:t>
            </w:r>
            <w:r w:rsidRPr="000702BF">
              <w:rPr>
                <w:rFonts w:hint="eastAsia"/>
                <w:kern w:val="2"/>
              </w:rPr>
              <w:t>x1</w:t>
            </w:r>
            <w:r w:rsidR="008D0E0E" w:rsidRPr="000702BF">
              <w:rPr>
                <w:kern w:val="2"/>
              </w:rPr>
              <w:t xml:space="preserve"> </w:t>
            </w:r>
            <w:r w:rsidRPr="000702BF">
              <w:rPr>
                <w:kern w:val="2"/>
              </w:rPr>
              <w:t>case</w:t>
            </w:r>
          </w:p>
        </w:tc>
        <w:tc>
          <w:tcPr>
            <w:tcW w:w="4961" w:type="dxa"/>
          </w:tcPr>
          <w:p w14:paraId="7A8DBFC1" w14:textId="77777777" w:rsidR="00EC2303" w:rsidRPr="000702BF" w:rsidRDefault="00EC2303" w:rsidP="00AE3F12">
            <w:pPr>
              <w:pStyle w:val="TAC"/>
            </w:pPr>
            <w:r w:rsidRPr="000702BF">
              <w:rPr>
                <w:kern w:val="2"/>
                <w:position w:val="-10"/>
              </w:rPr>
              <w:object w:dxaOrig="820" w:dyaOrig="300" w14:anchorId="3DEBD776">
                <v:shape id="_x0000_i1045" type="#_x0000_t75" style="width:41.25pt;height:20.25pt" o:ole="">
                  <v:imagedata r:id="rId50" o:title=""/>
                </v:shape>
                <o:OLEObject Type="Embed" ProgID="Equation.3" ShapeID="_x0000_i1045" DrawAspect="Content" ObjectID="_1765802142" r:id="rId52"/>
              </w:object>
            </w:r>
          </w:p>
        </w:tc>
      </w:tr>
      <w:tr w:rsidR="00EC2303" w:rsidRPr="000702BF" w14:paraId="740EB4A9" w14:textId="77777777" w:rsidTr="008D0E0E">
        <w:trPr>
          <w:jc w:val="center"/>
        </w:trPr>
        <w:tc>
          <w:tcPr>
            <w:tcW w:w="2835" w:type="dxa"/>
          </w:tcPr>
          <w:p w14:paraId="13CBFB0A" w14:textId="44B513F3" w:rsidR="00EC2303" w:rsidRPr="000702BF" w:rsidRDefault="00EC2303" w:rsidP="00AE3F12">
            <w:pPr>
              <w:pStyle w:val="TAC"/>
            </w:pPr>
            <w:r w:rsidRPr="000702BF">
              <w:t>2x2</w:t>
            </w:r>
            <w:r w:rsidR="008D0E0E" w:rsidRPr="000702BF">
              <w:t xml:space="preserve"> </w:t>
            </w:r>
            <w:r w:rsidRPr="000702BF">
              <w:t>case</w:t>
            </w:r>
          </w:p>
        </w:tc>
        <w:tc>
          <w:tcPr>
            <w:tcW w:w="4961" w:type="dxa"/>
          </w:tcPr>
          <w:p w14:paraId="136A676E" w14:textId="77777777" w:rsidR="00EC2303" w:rsidRPr="000702BF" w:rsidRDefault="00EC2303" w:rsidP="00AE3F12">
            <w:pPr>
              <w:pStyle w:val="TAC"/>
            </w:pPr>
            <w:r w:rsidRPr="000702BF">
              <w:rPr>
                <w:position w:val="-10"/>
              </w:rPr>
              <w:object w:dxaOrig="820" w:dyaOrig="300" w14:anchorId="1BB59612">
                <v:shape id="_x0000_i1046" type="#_x0000_t75" style="width:39.75pt;height:20.25pt" o:ole="">
                  <v:imagedata r:id="rId53" o:title=""/>
                </v:shape>
                <o:OLEObject Type="Embed" ProgID="Equation.3" ShapeID="_x0000_i1046" DrawAspect="Content" ObjectID="_1765802143" r:id="rId54"/>
              </w:object>
            </w:r>
          </w:p>
        </w:tc>
      </w:tr>
      <w:tr w:rsidR="00EC2303" w:rsidRPr="000702BF" w14:paraId="6B25448B" w14:textId="77777777" w:rsidTr="008D0E0E">
        <w:trPr>
          <w:jc w:val="center"/>
        </w:trPr>
        <w:tc>
          <w:tcPr>
            <w:tcW w:w="7796" w:type="dxa"/>
            <w:gridSpan w:val="2"/>
          </w:tcPr>
          <w:p w14:paraId="73359F18" w14:textId="4E6E7A5E" w:rsidR="00EC2303" w:rsidRPr="000702BF" w:rsidRDefault="00201225" w:rsidP="00AE3F12">
            <w:pPr>
              <w:pStyle w:val="TAN"/>
            </w:pPr>
            <w:r>
              <w:t>NOTE</w:t>
            </w:r>
            <w:r w:rsidR="00EC2303" w:rsidRPr="000702BF">
              <w:t>:</w:t>
            </w:r>
            <w:r w:rsidR="008D0E0E" w:rsidRPr="000702BF">
              <w:t xml:space="preserve"> </w:t>
            </w:r>
            <w:r w:rsidR="00EC2303" w:rsidRPr="000702BF">
              <w:rPr>
                <w:b/>
              </w:rPr>
              <w:t>I</w:t>
            </w:r>
            <w:r w:rsidR="00EC2303" w:rsidRPr="000702BF">
              <w:rPr>
                <w:vertAlign w:val="subscript"/>
              </w:rPr>
              <w:t>d</w:t>
            </w:r>
            <w:r w:rsidR="008D0E0E" w:rsidRPr="000702BF">
              <w:rPr>
                <w:vertAlign w:val="subscript"/>
              </w:rPr>
              <w:t xml:space="preserve"> </w:t>
            </w:r>
            <w:r w:rsidR="00EC2303" w:rsidRPr="000702BF">
              <w:t>is</w:t>
            </w:r>
            <w:r w:rsidR="008D0E0E" w:rsidRPr="000702BF">
              <w:t xml:space="preserve"> </w:t>
            </w:r>
            <w:r w:rsidR="00EC2303" w:rsidRPr="000702BF">
              <w:t>the</w:t>
            </w:r>
            <w:r w:rsidR="008D0E0E" w:rsidRPr="000702BF">
              <w:t xml:space="preserve"> </w:t>
            </w:r>
            <w:r w:rsidR="00EC2303" w:rsidRPr="000702BF">
              <w:rPr>
                <w:i/>
              </w:rPr>
              <w:t>d</w:t>
            </w:r>
            <w:r w:rsidR="00EC2303" w:rsidRPr="000702BF">
              <w:t>×</w:t>
            </w:r>
            <w:r w:rsidR="00EC2303" w:rsidRPr="000702BF">
              <w:rPr>
                <w:i/>
              </w:rPr>
              <w:t>d</w:t>
            </w:r>
            <w:r w:rsidR="008D0E0E" w:rsidRPr="000702BF">
              <w:t xml:space="preserve"> </w:t>
            </w:r>
            <w:r w:rsidR="00EC2303" w:rsidRPr="000702BF">
              <w:t>identity</w:t>
            </w:r>
            <w:r w:rsidR="008D0E0E" w:rsidRPr="000702BF">
              <w:t xml:space="preserve"> </w:t>
            </w:r>
            <w:r w:rsidR="00EC2303" w:rsidRPr="000702BF">
              <w:t>matrix.</w:t>
            </w:r>
          </w:p>
        </w:tc>
      </w:tr>
    </w:tbl>
    <w:p w14:paraId="4C176AD9" w14:textId="77777777" w:rsidR="001B6141" w:rsidRPr="000702BF" w:rsidRDefault="001B6141" w:rsidP="001B6141"/>
    <w:p w14:paraId="060A6966" w14:textId="1205AB27" w:rsidR="00FE7BCA" w:rsidRPr="000702BF" w:rsidRDefault="00FE7BCA" w:rsidP="00D551A9">
      <w:pPr>
        <w:pStyle w:val="Heading8"/>
      </w:pPr>
      <w:bookmarkStart w:id="2443" w:name="_Toc137543663"/>
      <w:bookmarkStart w:id="2444" w:name="_Toc152356802"/>
      <w:r w:rsidRPr="000702BF">
        <w:t xml:space="preserve">Annex C (normative): </w:t>
      </w:r>
      <w:r w:rsidRPr="000702BF">
        <w:br/>
        <w:t>Downlink physical channels</w:t>
      </w:r>
      <w:bookmarkEnd w:id="2002"/>
      <w:bookmarkEnd w:id="2003"/>
      <w:bookmarkEnd w:id="2004"/>
      <w:bookmarkEnd w:id="2005"/>
      <w:bookmarkEnd w:id="2006"/>
      <w:bookmarkEnd w:id="2007"/>
      <w:bookmarkEnd w:id="2008"/>
      <w:bookmarkEnd w:id="2443"/>
      <w:bookmarkEnd w:id="2444"/>
    </w:p>
    <w:p w14:paraId="654DC6F5" w14:textId="79AABB4B" w:rsidR="006B5106" w:rsidRPr="000702BF" w:rsidRDefault="00142F63" w:rsidP="006B5106">
      <w:pPr>
        <w:pStyle w:val="Heading1"/>
        <w:rPr>
          <w:rFonts w:eastAsia="Malgun Gothic"/>
        </w:rPr>
      </w:pPr>
      <w:bookmarkStart w:id="2445" w:name="_Toc137543664"/>
      <w:bookmarkStart w:id="2446" w:name="_Toc152356803"/>
      <w:r w:rsidRPr="000702BF">
        <w:rPr>
          <w:rFonts w:eastAsia="Malgun Gothic"/>
        </w:rPr>
        <w:t>C.1</w:t>
      </w:r>
      <w:r w:rsidRPr="000702BF">
        <w:rPr>
          <w:rFonts w:eastAsia="Malgun Gothic"/>
        </w:rPr>
        <w:tab/>
      </w:r>
      <w:r w:rsidR="006B5106" w:rsidRPr="000702BF">
        <w:t>General</w:t>
      </w:r>
      <w:bookmarkEnd w:id="2445"/>
      <w:bookmarkEnd w:id="2446"/>
    </w:p>
    <w:p w14:paraId="14A72C02" w14:textId="73D69338" w:rsidR="006B5106" w:rsidRPr="000702BF" w:rsidRDefault="006B5106" w:rsidP="006B5106">
      <w:pPr>
        <w:rPr>
          <w:rFonts w:eastAsia="Malgun Gothic"/>
        </w:rPr>
      </w:pPr>
      <w:r w:rsidRPr="000702BF">
        <w:rPr>
          <w:rFonts w:cs="v5.0.0"/>
        </w:rPr>
        <w:t>This annex specifies the downlink physical channels that are needed for setting a connection and channels that are needed during a connection.</w:t>
      </w:r>
    </w:p>
    <w:p w14:paraId="001C57B6" w14:textId="06400E38" w:rsidR="008177E7" w:rsidRPr="000702BF" w:rsidRDefault="00142F63" w:rsidP="008177E7">
      <w:pPr>
        <w:pStyle w:val="Heading1"/>
        <w:rPr>
          <w:rFonts w:eastAsia="Malgun Gothic"/>
        </w:rPr>
      </w:pPr>
      <w:bookmarkStart w:id="2447" w:name="_Toc137543665"/>
      <w:bookmarkStart w:id="2448" w:name="_Toc152356804"/>
      <w:r w:rsidRPr="000702BF">
        <w:rPr>
          <w:rFonts w:eastAsia="Malgun Gothic"/>
        </w:rPr>
        <w:t>C.2</w:t>
      </w:r>
      <w:r w:rsidR="008177E7" w:rsidRPr="000702BF">
        <w:rPr>
          <w:rFonts w:eastAsia="Malgun Gothic"/>
        </w:rPr>
        <w:tab/>
      </w:r>
      <w:r w:rsidR="008177E7" w:rsidRPr="000702BF">
        <w:rPr>
          <w:rFonts w:eastAsia="Yu Mincho"/>
        </w:rPr>
        <w:t>Setup</w:t>
      </w:r>
      <w:r w:rsidR="008177E7" w:rsidRPr="000702BF">
        <w:rPr>
          <w:rFonts w:hint="eastAsia"/>
        </w:rPr>
        <w:t xml:space="preserve"> (Conducted)</w:t>
      </w:r>
      <w:bookmarkEnd w:id="2447"/>
      <w:bookmarkEnd w:id="2448"/>
    </w:p>
    <w:p w14:paraId="5A5D8814" w14:textId="77777777" w:rsidR="008177E7" w:rsidRPr="000702BF" w:rsidRDefault="008177E7" w:rsidP="008177E7">
      <w:pPr>
        <w:rPr>
          <w:rFonts w:cs="v5.0.0"/>
        </w:rPr>
      </w:pPr>
      <w:r w:rsidRPr="000702BF">
        <w:rPr>
          <w:rFonts w:cs="v5.0.0"/>
        </w:rPr>
        <w:t>Table C.2-1 describes the downlink Physical Channels that are required for connection set up.</w:t>
      </w:r>
    </w:p>
    <w:p w14:paraId="513A527D" w14:textId="77777777" w:rsidR="008177E7" w:rsidRPr="000702BF" w:rsidRDefault="008177E7" w:rsidP="008177E7">
      <w:pPr>
        <w:pStyle w:val="TH"/>
      </w:pPr>
      <w:r w:rsidRPr="000702BF">
        <w:t>Table C.2-1: Downlink Physical Channels required</w:t>
      </w:r>
      <w:r w:rsidRPr="000702BF">
        <w:rPr>
          <w:rFonts w:hint="eastAsia"/>
        </w:rPr>
        <w:t xml:space="preserve"> </w:t>
      </w:r>
      <w:r w:rsidRPr="000702BF">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20"/>
      </w:tblGrid>
      <w:tr w:rsidR="008177E7" w:rsidRPr="000702BF" w14:paraId="2ABF77E1"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457B6ADD" w14:textId="53D4B8AE" w:rsidR="008177E7" w:rsidRPr="000702BF" w:rsidRDefault="008177E7" w:rsidP="00AE3F12">
            <w:pPr>
              <w:pStyle w:val="TAH"/>
            </w:pPr>
            <w:r w:rsidRPr="000702BF">
              <w:t>Physical</w:t>
            </w:r>
            <w:r w:rsidR="008D0E0E" w:rsidRPr="000702BF">
              <w:t xml:space="preserve"> </w:t>
            </w:r>
            <w:r w:rsidRPr="000702BF">
              <w:t>Channel</w:t>
            </w:r>
          </w:p>
        </w:tc>
      </w:tr>
      <w:tr w:rsidR="008177E7" w:rsidRPr="000702BF" w14:paraId="14F4A748" w14:textId="77777777" w:rsidTr="008D0E0E">
        <w:trPr>
          <w:jc w:val="center"/>
        </w:trPr>
        <w:tc>
          <w:tcPr>
            <w:tcW w:w="2520" w:type="dxa"/>
            <w:tcBorders>
              <w:top w:val="nil"/>
              <w:left w:val="single" w:sz="4" w:space="0" w:color="auto"/>
              <w:bottom w:val="single" w:sz="4" w:space="0" w:color="auto"/>
              <w:right w:val="single" w:sz="4" w:space="0" w:color="auto"/>
            </w:tcBorders>
            <w:hideMark/>
          </w:tcPr>
          <w:p w14:paraId="0E66B32E" w14:textId="77777777" w:rsidR="008177E7" w:rsidRPr="000702BF" w:rsidRDefault="008177E7" w:rsidP="00AE3F12">
            <w:pPr>
              <w:pStyle w:val="TAC"/>
            </w:pPr>
            <w:r w:rsidRPr="000702BF">
              <w:t>PBCH</w:t>
            </w:r>
          </w:p>
        </w:tc>
      </w:tr>
      <w:tr w:rsidR="008177E7" w:rsidRPr="000702BF" w14:paraId="1DF0A5C1"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08C23825" w14:textId="67D55785" w:rsidR="008177E7" w:rsidRPr="000702BF" w:rsidRDefault="008177E7" w:rsidP="00AE3F12">
            <w:pPr>
              <w:pStyle w:val="TAC"/>
            </w:pPr>
            <w:r w:rsidRPr="000702BF">
              <w:rPr>
                <w:snapToGrid w:val="0"/>
              </w:rPr>
              <w:t>SSS</w:t>
            </w:r>
            <w:r w:rsidR="008D0E0E" w:rsidRPr="000702BF">
              <w:rPr>
                <w:snapToGrid w:val="0"/>
              </w:rPr>
              <w:t xml:space="preserve"> </w:t>
            </w:r>
          </w:p>
        </w:tc>
      </w:tr>
      <w:tr w:rsidR="008177E7" w:rsidRPr="000702BF" w14:paraId="71F170BC"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3413AD70" w14:textId="77777777" w:rsidR="008177E7" w:rsidRPr="000702BF" w:rsidRDefault="008177E7" w:rsidP="00AE3F12">
            <w:pPr>
              <w:pStyle w:val="TAC"/>
              <w:rPr>
                <w:snapToGrid w:val="0"/>
              </w:rPr>
            </w:pPr>
            <w:r w:rsidRPr="000702BF">
              <w:rPr>
                <w:snapToGrid w:val="0"/>
              </w:rPr>
              <w:t>PSS</w:t>
            </w:r>
          </w:p>
        </w:tc>
      </w:tr>
      <w:tr w:rsidR="008177E7" w:rsidRPr="000702BF" w14:paraId="59BEA4C3"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567ECE56" w14:textId="77777777" w:rsidR="008177E7" w:rsidRPr="000702BF" w:rsidRDefault="008177E7" w:rsidP="00AE3F12">
            <w:pPr>
              <w:pStyle w:val="TAC"/>
              <w:rPr>
                <w:snapToGrid w:val="0"/>
              </w:rPr>
            </w:pPr>
            <w:r w:rsidRPr="000702BF">
              <w:rPr>
                <w:snapToGrid w:val="0"/>
              </w:rPr>
              <w:t>PDCCH</w:t>
            </w:r>
          </w:p>
        </w:tc>
      </w:tr>
      <w:tr w:rsidR="008177E7" w:rsidRPr="000702BF" w14:paraId="4DA1278F"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01C3BFC9" w14:textId="77777777" w:rsidR="008177E7" w:rsidRPr="000702BF" w:rsidRDefault="008177E7" w:rsidP="00AE3F12">
            <w:pPr>
              <w:pStyle w:val="TAC"/>
              <w:rPr>
                <w:snapToGrid w:val="0"/>
              </w:rPr>
            </w:pPr>
            <w:r w:rsidRPr="000702BF">
              <w:rPr>
                <w:snapToGrid w:val="0"/>
              </w:rPr>
              <w:t>PDSCH</w:t>
            </w:r>
          </w:p>
        </w:tc>
      </w:tr>
      <w:tr w:rsidR="008177E7" w:rsidRPr="000702BF" w14:paraId="137E77EE"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3A7772DE" w14:textId="45679BB1" w:rsidR="008177E7" w:rsidRPr="000702BF" w:rsidRDefault="008177E7" w:rsidP="00AE3F12">
            <w:pPr>
              <w:pStyle w:val="TAC"/>
              <w:rPr>
                <w:snapToGrid w:val="0"/>
              </w:rPr>
            </w:pPr>
            <w:r w:rsidRPr="000702BF">
              <w:rPr>
                <w:snapToGrid w:val="0"/>
              </w:rPr>
              <w:t>PBCH</w:t>
            </w:r>
            <w:r w:rsidR="008D0E0E" w:rsidRPr="000702BF">
              <w:rPr>
                <w:snapToGrid w:val="0"/>
              </w:rPr>
              <w:t xml:space="preserve"> </w:t>
            </w:r>
            <w:r w:rsidRPr="000702BF">
              <w:rPr>
                <w:snapToGrid w:val="0"/>
              </w:rPr>
              <w:t>DMRS</w:t>
            </w:r>
          </w:p>
        </w:tc>
      </w:tr>
      <w:tr w:rsidR="008177E7" w:rsidRPr="000702BF" w14:paraId="226B962F"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tcPr>
          <w:p w14:paraId="75CBB1A9" w14:textId="73E02D4C" w:rsidR="008177E7" w:rsidRPr="000702BF" w:rsidRDefault="008177E7" w:rsidP="00AE3F12">
            <w:pPr>
              <w:pStyle w:val="TAC"/>
              <w:rPr>
                <w:snapToGrid w:val="0"/>
              </w:rPr>
            </w:pPr>
            <w:r w:rsidRPr="000702BF">
              <w:rPr>
                <w:snapToGrid w:val="0"/>
              </w:rPr>
              <w:t>PDCCH</w:t>
            </w:r>
            <w:r w:rsidR="008D0E0E" w:rsidRPr="000702BF">
              <w:rPr>
                <w:snapToGrid w:val="0"/>
              </w:rPr>
              <w:t xml:space="preserve"> </w:t>
            </w:r>
            <w:r w:rsidRPr="000702BF">
              <w:rPr>
                <w:snapToGrid w:val="0"/>
              </w:rPr>
              <w:t>DMRS</w:t>
            </w:r>
          </w:p>
        </w:tc>
      </w:tr>
      <w:tr w:rsidR="008177E7" w:rsidRPr="000702BF" w14:paraId="40D21B33"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tcPr>
          <w:p w14:paraId="146D513C" w14:textId="1D41B3FD" w:rsidR="008177E7" w:rsidRPr="000702BF" w:rsidRDefault="008177E7" w:rsidP="00AE3F12">
            <w:pPr>
              <w:pStyle w:val="TAC"/>
              <w:rPr>
                <w:snapToGrid w:val="0"/>
              </w:rPr>
            </w:pPr>
            <w:r w:rsidRPr="000702BF">
              <w:rPr>
                <w:snapToGrid w:val="0"/>
              </w:rPr>
              <w:t>PDSCH</w:t>
            </w:r>
            <w:r w:rsidR="008D0E0E" w:rsidRPr="000702BF">
              <w:rPr>
                <w:snapToGrid w:val="0"/>
              </w:rPr>
              <w:t xml:space="preserve"> </w:t>
            </w:r>
            <w:r w:rsidRPr="000702BF">
              <w:rPr>
                <w:snapToGrid w:val="0"/>
              </w:rPr>
              <w:t>DMRS</w:t>
            </w:r>
          </w:p>
        </w:tc>
      </w:tr>
      <w:tr w:rsidR="008177E7" w:rsidRPr="000702BF" w14:paraId="261B0A52" w14:textId="77777777" w:rsidTr="008D0E0E">
        <w:trPr>
          <w:jc w:val="center"/>
        </w:trPr>
        <w:tc>
          <w:tcPr>
            <w:tcW w:w="2520" w:type="dxa"/>
            <w:tcBorders>
              <w:top w:val="single" w:sz="4" w:space="0" w:color="auto"/>
              <w:left w:val="single" w:sz="4" w:space="0" w:color="auto"/>
              <w:bottom w:val="single" w:sz="4" w:space="0" w:color="auto"/>
              <w:right w:val="single" w:sz="4" w:space="0" w:color="auto"/>
            </w:tcBorders>
            <w:hideMark/>
          </w:tcPr>
          <w:p w14:paraId="576A5A67" w14:textId="0A1B5284" w:rsidR="008177E7" w:rsidRPr="000702BF" w:rsidRDefault="008177E7" w:rsidP="00AE3F12">
            <w:pPr>
              <w:pStyle w:val="TAC"/>
              <w:rPr>
                <w:snapToGrid w:val="0"/>
              </w:rPr>
            </w:pPr>
            <w:r w:rsidRPr="000702BF">
              <w:rPr>
                <w:snapToGrid w:val="0"/>
              </w:rPr>
              <w:t>CSI-RS</w:t>
            </w:r>
            <w:r w:rsidR="008D0E0E" w:rsidRPr="000702BF">
              <w:rPr>
                <w:snapToGrid w:val="0"/>
              </w:rPr>
              <w:t xml:space="preserve"> </w:t>
            </w:r>
          </w:p>
        </w:tc>
      </w:tr>
    </w:tbl>
    <w:p w14:paraId="2574829E" w14:textId="7667AAA7" w:rsidR="00142F63" w:rsidRPr="000702BF" w:rsidRDefault="00142F63" w:rsidP="00142F63">
      <w:pPr>
        <w:rPr>
          <w:rFonts w:eastAsia="Malgun Gothic"/>
        </w:rPr>
      </w:pPr>
    </w:p>
    <w:p w14:paraId="524776E0" w14:textId="77777777" w:rsidR="00BC5DFC" w:rsidRPr="00C919B7" w:rsidRDefault="00BC5DFC" w:rsidP="00BC5DFC">
      <w:pPr>
        <w:pStyle w:val="Heading1"/>
      </w:pPr>
      <w:bookmarkStart w:id="2449" w:name="_Toc21338452"/>
      <w:bookmarkStart w:id="2450" w:name="_Toc29808560"/>
      <w:bookmarkStart w:id="2451" w:name="_Toc37068479"/>
      <w:bookmarkStart w:id="2452" w:name="_Toc37084024"/>
      <w:bookmarkStart w:id="2453" w:name="_Toc37084366"/>
      <w:bookmarkStart w:id="2454" w:name="_Toc40209728"/>
      <w:bookmarkStart w:id="2455" w:name="_Toc40210070"/>
      <w:bookmarkStart w:id="2456" w:name="_Toc45893029"/>
      <w:bookmarkStart w:id="2457" w:name="_Toc53176894"/>
      <w:bookmarkStart w:id="2458" w:name="_Toc61121224"/>
      <w:bookmarkStart w:id="2459" w:name="_Toc67918421"/>
      <w:bookmarkStart w:id="2460" w:name="_Toc76298496"/>
      <w:bookmarkStart w:id="2461" w:name="_Toc76572508"/>
      <w:bookmarkStart w:id="2462" w:name="_Toc76652375"/>
      <w:bookmarkStart w:id="2463" w:name="_Toc76653221"/>
      <w:bookmarkStart w:id="2464" w:name="_Toc83742494"/>
      <w:bookmarkStart w:id="2465" w:name="_Toc91440984"/>
      <w:bookmarkStart w:id="2466" w:name="_Toc98849774"/>
      <w:bookmarkStart w:id="2467" w:name="_Toc106543634"/>
      <w:bookmarkStart w:id="2468" w:name="_Toc106737732"/>
      <w:bookmarkStart w:id="2469" w:name="_Toc107233499"/>
      <w:bookmarkStart w:id="2470" w:name="_Toc107235117"/>
      <w:bookmarkStart w:id="2471" w:name="_Toc107420087"/>
      <w:bookmarkStart w:id="2472" w:name="_Toc107477385"/>
      <w:bookmarkStart w:id="2473" w:name="_Toc114566248"/>
      <w:bookmarkStart w:id="2474" w:name="_Toc115268338"/>
      <w:bookmarkStart w:id="2475" w:name="_Toc123058012"/>
      <w:bookmarkStart w:id="2476" w:name="_Toc124256705"/>
      <w:bookmarkStart w:id="2477" w:name="_Toc137543666"/>
      <w:bookmarkStart w:id="2478" w:name="_Toc152356805"/>
      <w:r w:rsidRPr="00C919B7">
        <w:t>C.</w:t>
      </w:r>
      <w:r w:rsidRPr="00C919B7">
        <w:rPr>
          <w:rFonts w:hint="eastAsia"/>
        </w:rPr>
        <w:t>3</w:t>
      </w:r>
      <w:r w:rsidRPr="00C919B7">
        <w:rPr>
          <w:rFonts w:hint="eastAsia"/>
        </w:rPr>
        <w:tab/>
      </w:r>
      <w:r w:rsidRPr="00C919B7">
        <w:t>Connection</w:t>
      </w:r>
      <w:r w:rsidRPr="00C919B7">
        <w:rPr>
          <w:rFonts w:hint="eastAsia"/>
        </w:rPr>
        <w:t xml:space="preserve"> (Conducted)</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01A7E892" w14:textId="45373629" w:rsidR="00FC415A" w:rsidRPr="00C919B7" w:rsidRDefault="00FC415A" w:rsidP="00FC415A">
      <w:pPr>
        <w:pStyle w:val="Heading2"/>
      </w:pPr>
      <w:bookmarkStart w:id="2479" w:name="_Toc152356806"/>
      <w:r w:rsidRPr="00C919B7">
        <w:t>C.3.0</w:t>
      </w:r>
      <w:r w:rsidRPr="00C919B7">
        <w:tab/>
      </w:r>
      <w:r w:rsidR="00C919B7" w:rsidRPr="00C919B7">
        <w:t>General</w:t>
      </w:r>
      <w:bookmarkEnd w:id="2479"/>
    </w:p>
    <w:p w14:paraId="1AA84133" w14:textId="44D02F00" w:rsidR="00BC5DFC" w:rsidRPr="00C919B7" w:rsidRDefault="00BC5DFC" w:rsidP="00BC5DFC">
      <w:r w:rsidRPr="00C919B7">
        <w:t>The following clauses, describes the downlink Physical Channels that are transmitted during a connection i.e., when measurements are done.</w:t>
      </w:r>
    </w:p>
    <w:p w14:paraId="43DA027E" w14:textId="77777777" w:rsidR="00BC5DFC" w:rsidRPr="00C919B7" w:rsidRDefault="00BC5DFC" w:rsidP="00BC5DFC">
      <w:pPr>
        <w:pStyle w:val="Heading2"/>
      </w:pPr>
      <w:bookmarkStart w:id="2480" w:name="_Toc21338453"/>
      <w:bookmarkStart w:id="2481" w:name="_Toc29808561"/>
      <w:bookmarkStart w:id="2482" w:name="_Toc37068480"/>
      <w:bookmarkStart w:id="2483" w:name="_Toc37084025"/>
      <w:bookmarkStart w:id="2484" w:name="_Toc37084367"/>
      <w:bookmarkStart w:id="2485" w:name="_Toc40209729"/>
      <w:bookmarkStart w:id="2486" w:name="_Toc40210071"/>
      <w:bookmarkStart w:id="2487" w:name="_Toc45893030"/>
      <w:bookmarkStart w:id="2488" w:name="_Toc53176895"/>
      <w:bookmarkStart w:id="2489" w:name="_Toc61121225"/>
      <w:bookmarkStart w:id="2490" w:name="_Toc67918422"/>
      <w:bookmarkStart w:id="2491" w:name="_Toc76298497"/>
      <w:bookmarkStart w:id="2492" w:name="_Toc76572509"/>
      <w:bookmarkStart w:id="2493" w:name="_Toc76652376"/>
      <w:bookmarkStart w:id="2494" w:name="_Toc76653222"/>
      <w:bookmarkStart w:id="2495" w:name="_Toc83742495"/>
      <w:bookmarkStart w:id="2496" w:name="_Toc91440985"/>
      <w:bookmarkStart w:id="2497" w:name="_Toc98849775"/>
      <w:bookmarkStart w:id="2498" w:name="_Toc106543635"/>
      <w:bookmarkStart w:id="2499" w:name="_Toc106737733"/>
      <w:bookmarkStart w:id="2500" w:name="_Toc107233500"/>
      <w:bookmarkStart w:id="2501" w:name="_Toc107235118"/>
      <w:bookmarkStart w:id="2502" w:name="_Toc107420088"/>
      <w:bookmarkStart w:id="2503" w:name="_Toc107477386"/>
      <w:bookmarkStart w:id="2504" w:name="_Toc114566249"/>
      <w:bookmarkStart w:id="2505" w:name="_Toc115268339"/>
      <w:bookmarkStart w:id="2506" w:name="_Toc123058013"/>
      <w:bookmarkStart w:id="2507" w:name="_Toc124256706"/>
      <w:bookmarkStart w:id="2508" w:name="_Toc137543667"/>
      <w:bookmarkStart w:id="2509" w:name="_Toc152356807"/>
      <w:r w:rsidRPr="00C919B7">
        <w:t>C.</w:t>
      </w:r>
      <w:r w:rsidRPr="00C919B7">
        <w:rPr>
          <w:rFonts w:hint="eastAsia"/>
        </w:rPr>
        <w:t>3</w:t>
      </w:r>
      <w:r w:rsidRPr="00C919B7">
        <w:t>.</w:t>
      </w:r>
      <w:r w:rsidRPr="00C919B7">
        <w:rPr>
          <w:rFonts w:hint="eastAsia"/>
        </w:rPr>
        <w:t>1</w:t>
      </w:r>
      <w:r w:rsidRPr="00C919B7">
        <w:rPr>
          <w:rFonts w:hint="eastAsia"/>
        </w:rPr>
        <w:tab/>
      </w:r>
      <w:r w:rsidRPr="00C919B7">
        <w:t>Measurement of Performance requirements</w:t>
      </w:r>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p>
    <w:p w14:paraId="1D9E61C2" w14:textId="77777777" w:rsidR="00BC5DFC" w:rsidRPr="000702BF" w:rsidRDefault="00BC5DFC" w:rsidP="00BC5DFC">
      <w:r w:rsidRPr="000702BF">
        <w:t>Table C.</w:t>
      </w:r>
      <w:r w:rsidRPr="000702BF">
        <w:rPr>
          <w:rFonts w:hint="eastAsia"/>
        </w:rPr>
        <w:t>3</w:t>
      </w:r>
      <w:r w:rsidRPr="000702BF">
        <w:t>.</w:t>
      </w:r>
      <w:r w:rsidRPr="000702BF">
        <w:rPr>
          <w:rFonts w:hint="eastAsia"/>
        </w:rPr>
        <w:t>1</w:t>
      </w:r>
      <w:r w:rsidRPr="000702BF">
        <w:t>-1 is applicable for measurements in which uniform RS-to-EPRE boosting for all downlink physical channels, unless otherwise stated.</w:t>
      </w:r>
    </w:p>
    <w:p w14:paraId="60191BFA" w14:textId="77777777" w:rsidR="00BC5DFC" w:rsidRPr="000702BF" w:rsidRDefault="00BC5DFC" w:rsidP="00BC5DFC">
      <w:pPr>
        <w:pStyle w:val="TH"/>
      </w:pPr>
      <w:r w:rsidRPr="000702BF">
        <w:lastRenderedPageBreak/>
        <w:t>Table C.</w:t>
      </w:r>
      <w:r w:rsidRPr="000702BF">
        <w:rPr>
          <w:rFonts w:hint="eastAsia"/>
        </w:rPr>
        <w:t>3</w:t>
      </w:r>
      <w:r w:rsidRPr="000702BF">
        <w:t>.1-1: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453"/>
        <w:gridCol w:w="496"/>
        <w:gridCol w:w="4362"/>
      </w:tblGrid>
      <w:tr w:rsidR="00BC5DFC" w:rsidRPr="000702BF" w14:paraId="0348E126"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3E53311E" w14:textId="77777777" w:rsidR="00BC5DFC" w:rsidRPr="000702BF" w:rsidRDefault="00BC5DFC" w:rsidP="00AE3F12">
            <w:pPr>
              <w:pStyle w:val="TAH"/>
              <w:rPr>
                <w:lang w:eastAsia="ja-JP"/>
              </w:rPr>
            </w:pPr>
            <w:r w:rsidRPr="000702BF">
              <w:rPr>
                <w:lang w:eastAsia="ja-JP"/>
              </w:rPr>
              <w:t>Parameter</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189029F0" w14:textId="77777777" w:rsidR="00BC5DFC" w:rsidRPr="000702BF" w:rsidRDefault="00BC5DFC" w:rsidP="00AE3F12">
            <w:pPr>
              <w:pStyle w:val="TAH"/>
              <w:rPr>
                <w:lang w:eastAsia="ja-JP"/>
              </w:rPr>
            </w:pPr>
            <w:r w:rsidRPr="000702BF">
              <w:rPr>
                <w:lang w:eastAsia="ja-JP"/>
              </w:rPr>
              <w:t>Unit</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DA58E16" w14:textId="7DF7F4E7" w:rsidR="00BC5DFC" w:rsidRPr="000702BF" w:rsidRDefault="00BC5DFC" w:rsidP="00AE3F12">
            <w:pPr>
              <w:pStyle w:val="TAH"/>
              <w:rPr>
                <w:lang w:eastAsia="ja-JP"/>
              </w:rPr>
            </w:pPr>
            <w:r w:rsidRPr="000702BF">
              <w:rPr>
                <w:lang w:eastAsia="ja-JP"/>
              </w:rPr>
              <w:t>Value</w:t>
            </w:r>
            <w:r w:rsidR="008D0E0E" w:rsidRPr="000702BF">
              <w:rPr>
                <w:lang w:eastAsia="ja-JP"/>
              </w:rPr>
              <w:t xml:space="preserve"> </w:t>
            </w:r>
            <w:r w:rsidRPr="000702BF">
              <w:rPr>
                <w:lang w:eastAsia="ja-JP"/>
              </w:rPr>
              <w:t>(Note</w:t>
            </w:r>
            <w:r w:rsidR="008D0E0E" w:rsidRPr="000702BF">
              <w:rPr>
                <w:lang w:eastAsia="ja-JP"/>
              </w:rPr>
              <w:t xml:space="preserve"> </w:t>
            </w:r>
            <w:r w:rsidRPr="000702BF">
              <w:rPr>
                <w:lang w:eastAsia="ja-JP"/>
              </w:rPr>
              <w:t>2)</w:t>
            </w:r>
          </w:p>
        </w:tc>
      </w:tr>
      <w:tr w:rsidR="00BC5DFC" w:rsidRPr="000702BF" w14:paraId="5B0A1900"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1DF22BB9" w14:textId="0B9DF8DE" w:rsidR="00BC5DFC" w:rsidRPr="000702BF" w:rsidRDefault="00BC5DFC" w:rsidP="00AE3F12">
            <w:pPr>
              <w:pStyle w:val="TAC"/>
              <w:rPr>
                <w:lang w:eastAsia="ja-JP"/>
              </w:rPr>
            </w:pPr>
            <w:r w:rsidRPr="000702BF">
              <w:rPr>
                <w:lang w:eastAsia="ja-JP"/>
              </w:rPr>
              <w:t>SSS</w:t>
            </w:r>
            <w:r w:rsidR="008D0E0E" w:rsidRPr="000702BF">
              <w:rPr>
                <w:lang w:eastAsia="ja-JP"/>
              </w:rPr>
              <w:t xml:space="preserve"> </w:t>
            </w:r>
            <w:r w:rsidRPr="000702BF">
              <w:rPr>
                <w:lang w:eastAsia="ja-JP"/>
              </w:rPr>
              <w:t>transmit</w:t>
            </w:r>
            <w:r w:rsidR="008D0E0E" w:rsidRPr="000702BF">
              <w:rPr>
                <w:lang w:eastAsia="ja-JP"/>
              </w:rPr>
              <w:t xml:space="preserve"> </w:t>
            </w:r>
            <w:r w:rsidRPr="000702BF">
              <w:rPr>
                <w:lang w:eastAsia="ja-JP"/>
              </w:rPr>
              <w:t>power</w:t>
            </w:r>
            <w:r w:rsidR="008D0E0E" w:rsidRPr="000702BF">
              <w:rPr>
                <w:lang w:eastAsia="ja-JP"/>
              </w:rPr>
              <w:t xml:space="preserve"> </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6E842588" w14:textId="77777777" w:rsidR="00BC5DFC" w:rsidRPr="000702BF" w:rsidRDefault="00BC5DFC" w:rsidP="00AE3F12">
            <w:pPr>
              <w:pStyle w:val="TAC"/>
              <w:rPr>
                <w:lang w:eastAsia="ja-JP"/>
              </w:rPr>
            </w:pPr>
            <w:r w:rsidRPr="000702BF">
              <w:rPr>
                <w:lang w:eastAsia="ja-JP"/>
              </w:rPr>
              <w:t>W</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5EA0D4A1" w14:textId="178E8C73" w:rsidR="00BC5DFC" w:rsidRPr="000702BF" w:rsidRDefault="00BC5DFC" w:rsidP="00AE3F12">
            <w:pPr>
              <w:pStyle w:val="TAC"/>
              <w:rPr>
                <w:lang w:eastAsia="ja-JP"/>
              </w:rPr>
            </w:pPr>
            <w:r w:rsidRPr="000702BF">
              <w:rPr>
                <w:lang w:eastAsia="ja-JP"/>
              </w:rPr>
              <w:t>Test</w:t>
            </w:r>
            <w:r w:rsidR="008D0E0E" w:rsidRPr="000702BF">
              <w:rPr>
                <w:lang w:eastAsia="ja-JP"/>
              </w:rPr>
              <w:t xml:space="preserve"> </w:t>
            </w:r>
            <w:r w:rsidRPr="000702BF">
              <w:rPr>
                <w:lang w:eastAsia="ja-JP"/>
              </w:rPr>
              <w:t>specific</w:t>
            </w:r>
          </w:p>
        </w:tc>
      </w:tr>
      <w:tr w:rsidR="00BC5DFC" w:rsidRPr="000702BF" w14:paraId="04FC3CA4"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2D6E0026" w14:textId="68C8B68F"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PSS</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700881E7"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16C5B6E" w14:textId="77777777" w:rsidR="00BC5DFC" w:rsidRPr="000702BF" w:rsidRDefault="00BC5DFC" w:rsidP="00AE3F12">
            <w:pPr>
              <w:pStyle w:val="TAC"/>
              <w:rPr>
                <w:lang w:eastAsia="ja-JP"/>
              </w:rPr>
            </w:pPr>
            <w:r w:rsidRPr="000702BF">
              <w:rPr>
                <w:lang w:eastAsia="ja-JP"/>
              </w:rPr>
              <w:t>0</w:t>
            </w:r>
          </w:p>
        </w:tc>
      </w:tr>
      <w:tr w:rsidR="00BC5DFC" w:rsidRPr="000702BF" w14:paraId="164E2748"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5BAF2376" w14:textId="6A803AD5"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PBCH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68F0556F"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70A6EEB" w14:textId="77777777" w:rsidR="00BC5DFC" w:rsidRPr="000702BF" w:rsidRDefault="00BC5DFC" w:rsidP="00AE3F12">
            <w:pPr>
              <w:pStyle w:val="TAC"/>
              <w:rPr>
                <w:lang w:eastAsia="ja-JP"/>
              </w:rPr>
            </w:pPr>
            <w:r w:rsidRPr="000702BF">
              <w:rPr>
                <w:lang w:eastAsia="ja-JP"/>
              </w:rPr>
              <w:t>0</w:t>
            </w:r>
          </w:p>
        </w:tc>
      </w:tr>
      <w:tr w:rsidR="00BC5DFC" w:rsidRPr="000702BF" w14:paraId="6196FDB6"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4F45BCF0" w14:textId="0F660DB7"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PBCH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PBCH</w:t>
            </w:r>
            <w:r w:rsidR="008D0E0E" w:rsidRPr="000702BF">
              <w:rPr>
                <w:lang w:eastAsia="ja-JP"/>
              </w:rPr>
              <w:t xml:space="preserve"> </w:t>
            </w:r>
            <w:r w:rsidRPr="000702BF">
              <w:rPr>
                <w:lang w:eastAsia="ja-JP"/>
              </w:rPr>
              <w:t>DMRS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416E1D7A"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386DA671" w14:textId="77777777" w:rsidR="00BC5DFC" w:rsidRPr="000702BF" w:rsidRDefault="00BC5DFC" w:rsidP="00AE3F12">
            <w:pPr>
              <w:pStyle w:val="TAC"/>
              <w:rPr>
                <w:lang w:eastAsia="ja-JP"/>
              </w:rPr>
            </w:pPr>
            <w:r w:rsidRPr="000702BF">
              <w:rPr>
                <w:lang w:eastAsia="ja-JP"/>
              </w:rPr>
              <w:t>0</w:t>
            </w:r>
          </w:p>
        </w:tc>
      </w:tr>
      <w:tr w:rsidR="00BC5DFC" w:rsidRPr="000702BF" w14:paraId="124BEEBB"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789025F3" w14:textId="0A4D7193"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4D0CDEA0"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1C58A01" w14:textId="77777777" w:rsidR="00BC5DFC" w:rsidRPr="000702BF" w:rsidRDefault="00BC5DFC" w:rsidP="00AE3F12">
            <w:pPr>
              <w:pStyle w:val="TAC"/>
              <w:rPr>
                <w:lang w:eastAsia="ja-JP"/>
              </w:rPr>
            </w:pPr>
            <w:r w:rsidRPr="000702BF">
              <w:rPr>
                <w:lang w:eastAsia="ja-JP"/>
              </w:rPr>
              <w:t>0</w:t>
            </w:r>
          </w:p>
        </w:tc>
      </w:tr>
      <w:tr w:rsidR="00BC5DFC" w:rsidRPr="000702BF" w14:paraId="678E2D16"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06122F6A" w14:textId="033C2132"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DMRS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02B1B7D3"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76E5C39C" w14:textId="77777777" w:rsidR="00BC5DFC" w:rsidRPr="000702BF" w:rsidRDefault="00BC5DFC" w:rsidP="00AE3F12">
            <w:pPr>
              <w:pStyle w:val="TAC"/>
              <w:rPr>
                <w:lang w:eastAsia="ja-JP"/>
              </w:rPr>
            </w:pPr>
            <w:r w:rsidRPr="000702BF">
              <w:rPr>
                <w:lang w:eastAsia="ja-JP"/>
              </w:rPr>
              <w:t>0</w:t>
            </w:r>
          </w:p>
        </w:tc>
      </w:tr>
      <w:tr w:rsidR="00BC5DFC" w:rsidRPr="000702BF" w14:paraId="09F615B1"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546487AC" w14:textId="043BEB0B"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PDSCH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2FB5B3CB"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8BF3235" w14:textId="77777777" w:rsidR="00BC5DFC" w:rsidRPr="000702BF" w:rsidRDefault="00BC5DFC" w:rsidP="00AE3F12">
            <w:pPr>
              <w:pStyle w:val="TAC"/>
            </w:pPr>
            <w:r w:rsidRPr="000702BF">
              <w:rPr>
                <w:rFonts w:hint="eastAsia"/>
              </w:rPr>
              <w:t>0</w:t>
            </w:r>
          </w:p>
        </w:tc>
      </w:tr>
      <w:tr w:rsidR="00BC5DFC" w:rsidRPr="000702BF" w14:paraId="6A0C04E1"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40AAD322" w14:textId="3B3017B0"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PDSCH</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PDSCH</w:t>
            </w:r>
            <w:r w:rsidR="008D0E0E" w:rsidRPr="000702BF">
              <w:rPr>
                <w:lang w:eastAsia="ja-JP"/>
              </w:rPr>
              <w:t xml:space="preserve"> </w:t>
            </w:r>
            <w:r w:rsidRPr="000702BF">
              <w:rPr>
                <w:lang w:eastAsia="ja-JP"/>
              </w:rPr>
              <w:t>DMRS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7472A327"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6CEA0D45" w14:textId="6F1E33F7" w:rsidR="00BC5DFC" w:rsidRPr="000702BF" w:rsidRDefault="00BC5DFC" w:rsidP="00AE3F12">
            <w:pPr>
              <w:pStyle w:val="TAC"/>
            </w:pPr>
            <w:r w:rsidRPr="000702BF">
              <w:t>Test</w:t>
            </w:r>
            <w:r w:rsidR="008D0E0E" w:rsidRPr="000702BF">
              <w:t xml:space="preserve"> </w:t>
            </w:r>
            <w:r w:rsidRPr="000702BF">
              <w:t>specific</w:t>
            </w:r>
            <w:r w:rsidR="008D0E0E" w:rsidRPr="000702BF">
              <w:t xml:space="preserve"> </w:t>
            </w:r>
            <w:r w:rsidRPr="000702BF">
              <w:t>(Note</w:t>
            </w:r>
            <w:r w:rsidR="008D0E0E" w:rsidRPr="000702BF">
              <w:t xml:space="preserve"> </w:t>
            </w:r>
            <w:r w:rsidRPr="000702BF">
              <w:t>1)</w:t>
            </w:r>
          </w:p>
        </w:tc>
      </w:tr>
      <w:tr w:rsidR="00BC5DFC" w:rsidRPr="000702BF" w14:paraId="45A5CA25"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6A240C78" w14:textId="50220E06"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CSI-RS</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03FF448B"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72F54004" w14:textId="7E25693C" w:rsidR="00BC5DFC" w:rsidRPr="000702BF" w:rsidRDefault="00BC5DFC" w:rsidP="00AE3F12">
            <w:pPr>
              <w:pStyle w:val="TAC"/>
              <w:rPr>
                <w:lang w:eastAsia="ja-JP"/>
              </w:rPr>
            </w:pPr>
            <w:r w:rsidRPr="000702BF">
              <w:t>-10*log10(L)</w:t>
            </w:r>
            <w:r w:rsidR="008D0E0E" w:rsidRPr="000702BF">
              <w:t xml:space="preserve"> </w:t>
            </w:r>
            <w:r w:rsidRPr="000702BF">
              <w:t>(Note</w:t>
            </w:r>
            <w:r w:rsidR="008D0E0E" w:rsidRPr="000702BF">
              <w:t xml:space="preserve"> </w:t>
            </w:r>
            <w:r w:rsidRPr="000702BF">
              <w:t>3)</w:t>
            </w:r>
          </w:p>
        </w:tc>
      </w:tr>
      <w:tr w:rsidR="00BC5DFC" w:rsidRPr="000702BF" w14:paraId="243F738D"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hideMark/>
          </w:tcPr>
          <w:p w14:paraId="0448CE7A" w14:textId="43D77710"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OCNG</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hideMark/>
          </w:tcPr>
          <w:p w14:paraId="7825DA69"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5F38E1E8" w14:textId="77777777" w:rsidR="00BC5DFC" w:rsidRPr="000702BF" w:rsidRDefault="00BC5DFC" w:rsidP="00AE3F12">
            <w:pPr>
              <w:pStyle w:val="TAC"/>
              <w:rPr>
                <w:lang w:eastAsia="ja-JP"/>
              </w:rPr>
            </w:pPr>
            <w:r w:rsidRPr="000702BF">
              <w:rPr>
                <w:lang w:eastAsia="ja-JP"/>
              </w:rPr>
              <w:t>0</w:t>
            </w:r>
          </w:p>
        </w:tc>
      </w:tr>
      <w:tr w:rsidR="00BC5DFC" w:rsidRPr="000702BF" w14:paraId="01E96E4E"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tcPr>
          <w:p w14:paraId="31409BC6" w14:textId="1C511709" w:rsidR="00BC5DFC" w:rsidRPr="000702BF" w:rsidRDefault="00BC5DFC" w:rsidP="00AE3F12">
            <w:pPr>
              <w:pStyle w:val="TAC"/>
              <w:rPr>
                <w:lang w:eastAsia="ja-JP"/>
              </w:rPr>
            </w:pPr>
            <w:r w:rsidRPr="000702BF">
              <w:rPr>
                <w:lang w:eastAsia="ja-JP"/>
              </w:rPr>
              <w:t>EPRE</w:t>
            </w:r>
            <w:r w:rsidR="008D0E0E" w:rsidRPr="000702BF">
              <w:rPr>
                <w:lang w:eastAsia="ja-JP"/>
              </w:rPr>
              <w:t xml:space="preserve"> </w:t>
            </w:r>
            <w:r w:rsidRPr="000702BF">
              <w:rPr>
                <w:lang w:eastAsia="ja-JP"/>
              </w:rPr>
              <w:t>ratio</w:t>
            </w:r>
            <w:r w:rsidR="008D0E0E" w:rsidRPr="000702BF">
              <w:rPr>
                <w:lang w:eastAsia="ja-JP"/>
              </w:rPr>
              <w:t xml:space="preserve"> </w:t>
            </w:r>
            <w:r w:rsidRPr="000702BF">
              <w:rPr>
                <w:lang w:eastAsia="ja-JP"/>
              </w:rPr>
              <w:t>of</w:t>
            </w:r>
            <w:r w:rsidR="008D0E0E" w:rsidRPr="000702BF">
              <w:rPr>
                <w:lang w:eastAsia="ja-JP"/>
              </w:rPr>
              <w:t xml:space="preserve"> </w:t>
            </w:r>
            <w:r w:rsidRPr="000702BF">
              <w:rPr>
                <w:lang w:eastAsia="ja-JP"/>
              </w:rPr>
              <w:t>PDCCH</w:t>
            </w:r>
            <w:r w:rsidR="008D0E0E" w:rsidRPr="000702BF">
              <w:rPr>
                <w:lang w:eastAsia="ja-JP"/>
              </w:rPr>
              <w:t xml:space="preserve"> </w:t>
            </w:r>
            <w:r w:rsidRPr="000702BF">
              <w:rPr>
                <w:lang w:eastAsia="ja-JP"/>
              </w:rPr>
              <w:t>OCNG</w:t>
            </w:r>
            <w:r w:rsidR="008D0E0E" w:rsidRPr="000702BF">
              <w:rPr>
                <w:lang w:eastAsia="ja-JP"/>
              </w:rPr>
              <w:t xml:space="preserve"> </w:t>
            </w:r>
            <w:r w:rsidRPr="000702BF">
              <w:rPr>
                <w:lang w:eastAsia="ja-JP"/>
              </w:rPr>
              <w:t>to</w:t>
            </w:r>
            <w:r w:rsidR="008D0E0E" w:rsidRPr="000702BF">
              <w:rPr>
                <w:lang w:eastAsia="ja-JP"/>
              </w:rPr>
              <w:t xml:space="preserve"> </w:t>
            </w:r>
            <w:r w:rsidRPr="000702BF">
              <w:rPr>
                <w:lang w:eastAsia="ja-JP"/>
              </w:rPr>
              <w:t>SSS</w:t>
            </w:r>
          </w:p>
        </w:tc>
        <w:tc>
          <w:tcPr>
            <w:tcW w:w="496" w:type="dxa"/>
            <w:tcBorders>
              <w:top w:val="single" w:sz="4" w:space="0" w:color="auto"/>
              <w:left w:val="single" w:sz="4" w:space="0" w:color="auto"/>
              <w:bottom w:val="single" w:sz="4" w:space="0" w:color="auto"/>
              <w:right w:val="single" w:sz="4" w:space="0" w:color="auto"/>
            </w:tcBorders>
            <w:shd w:val="clear" w:color="auto" w:fill="auto"/>
          </w:tcPr>
          <w:p w14:paraId="16A4D393" w14:textId="77777777" w:rsidR="00BC5DFC" w:rsidRPr="000702BF" w:rsidRDefault="00BC5DFC" w:rsidP="00AE3F12">
            <w:pPr>
              <w:pStyle w:val="TAC"/>
              <w:rPr>
                <w:lang w:eastAsia="ja-JP"/>
              </w:rPr>
            </w:pPr>
            <w:r w:rsidRPr="000702BF">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4C555D4F" w14:textId="77777777" w:rsidR="00BC5DFC" w:rsidRPr="000702BF" w:rsidRDefault="00BC5DFC" w:rsidP="00AE3F12">
            <w:pPr>
              <w:pStyle w:val="TAC"/>
            </w:pPr>
            <w:r w:rsidRPr="000702BF">
              <w:rPr>
                <w:lang w:eastAsia="ja-JP"/>
              </w:rPr>
              <w:t>0</w:t>
            </w:r>
          </w:p>
        </w:tc>
      </w:tr>
      <w:tr w:rsidR="00BC5DFC" w:rsidRPr="000702BF" w14:paraId="274B5563" w14:textId="77777777" w:rsidTr="008D0E0E">
        <w:trPr>
          <w:jc w:val="center"/>
        </w:trPr>
        <w:tc>
          <w:tcPr>
            <w:tcW w:w="3453" w:type="dxa"/>
            <w:tcBorders>
              <w:top w:val="single" w:sz="4" w:space="0" w:color="auto"/>
              <w:left w:val="single" w:sz="4" w:space="0" w:color="auto"/>
              <w:bottom w:val="single" w:sz="4" w:space="0" w:color="auto"/>
              <w:right w:val="single" w:sz="4" w:space="0" w:color="auto"/>
            </w:tcBorders>
            <w:shd w:val="clear" w:color="auto" w:fill="auto"/>
            <w:vAlign w:val="center"/>
          </w:tcPr>
          <w:p w14:paraId="73394833" w14:textId="3A201919" w:rsidR="00BC5DFC" w:rsidRPr="000702BF" w:rsidRDefault="00BC5DFC" w:rsidP="00AE3F12">
            <w:pPr>
              <w:pStyle w:val="TAC"/>
              <w:rPr>
                <w:lang w:eastAsia="ja-JP"/>
              </w:rPr>
            </w:pPr>
            <w:r w:rsidRPr="000702BF">
              <w:rPr>
                <w:szCs w:val="18"/>
              </w:rPr>
              <w:t>EPRE</w:t>
            </w:r>
            <w:r w:rsidR="008D0E0E" w:rsidRPr="000702BF">
              <w:rPr>
                <w:szCs w:val="18"/>
              </w:rPr>
              <w:t xml:space="preserve"> </w:t>
            </w:r>
            <w:r w:rsidRPr="000702BF">
              <w:rPr>
                <w:szCs w:val="18"/>
              </w:rPr>
              <w:t>ratio</w:t>
            </w:r>
            <w:r w:rsidR="008D0E0E" w:rsidRPr="000702BF">
              <w:rPr>
                <w:szCs w:val="18"/>
              </w:rPr>
              <w:t xml:space="preserve"> </w:t>
            </w:r>
            <w:r w:rsidRPr="000702BF">
              <w:rPr>
                <w:szCs w:val="18"/>
              </w:rPr>
              <w:t>of</w:t>
            </w:r>
            <w:r w:rsidR="008D0E0E" w:rsidRPr="000702BF">
              <w:rPr>
                <w:szCs w:val="18"/>
              </w:rPr>
              <w:t xml:space="preserve"> </w:t>
            </w:r>
            <w:r w:rsidRPr="000702BF">
              <w:rPr>
                <w:szCs w:val="18"/>
              </w:rPr>
              <w:t>LTE</w:t>
            </w:r>
            <w:r w:rsidR="008D0E0E" w:rsidRPr="000702BF">
              <w:rPr>
                <w:szCs w:val="18"/>
              </w:rPr>
              <w:t xml:space="preserve"> </w:t>
            </w:r>
            <w:r w:rsidRPr="000702BF">
              <w:rPr>
                <w:szCs w:val="18"/>
              </w:rPr>
              <w:t>CRS</w:t>
            </w:r>
            <w:r w:rsidR="008D0E0E" w:rsidRPr="000702BF">
              <w:rPr>
                <w:szCs w:val="18"/>
              </w:rPr>
              <w:t xml:space="preserve"> </w:t>
            </w:r>
            <w:r w:rsidRPr="000702BF">
              <w:rPr>
                <w:szCs w:val="18"/>
              </w:rPr>
              <w:t>to</w:t>
            </w:r>
            <w:r w:rsidR="008D0E0E" w:rsidRPr="000702BF">
              <w:rPr>
                <w:szCs w:val="18"/>
              </w:rPr>
              <w:t xml:space="preserve"> </w:t>
            </w:r>
            <w:r w:rsidRPr="000702BF">
              <w:rPr>
                <w:szCs w:val="18"/>
              </w:rPr>
              <w:t>NR</w:t>
            </w:r>
            <w:r w:rsidR="008D0E0E" w:rsidRPr="000702BF">
              <w:rPr>
                <w:szCs w:val="18"/>
              </w:rPr>
              <w:t xml:space="preserve"> </w:t>
            </w:r>
            <w:r w:rsidRPr="000702BF">
              <w:rPr>
                <w:szCs w:val="18"/>
              </w:rPr>
              <w:t>SSS</w:t>
            </w:r>
          </w:p>
        </w:tc>
        <w:tc>
          <w:tcPr>
            <w:tcW w:w="496" w:type="dxa"/>
            <w:tcBorders>
              <w:top w:val="single" w:sz="4" w:space="0" w:color="auto"/>
              <w:left w:val="single" w:sz="4" w:space="0" w:color="auto"/>
              <w:bottom w:val="single" w:sz="4" w:space="0" w:color="auto"/>
              <w:right w:val="single" w:sz="4" w:space="0" w:color="auto"/>
            </w:tcBorders>
            <w:shd w:val="clear" w:color="auto" w:fill="auto"/>
            <w:vAlign w:val="center"/>
          </w:tcPr>
          <w:p w14:paraId="7793D0A0" w14:textId="77777777" w:rsidR="00BC5DFC" w:rsidRPr="000702BF" w:rsidRDefault="00BC5DFC" w:rsidP="00AE3F12">
            <w:pPr>
              <w:pStyle w:val="TAC"/>
              <w:rPr>
                <w:lang w:eastAsia="ja-JP"/>
              </w:rPr>
            </w:pPr>
            <w:r w:rsidRPr="000702BF">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7CB783E1" w14:textId="686D905C" w:rsidR="00BC5DFC" w:rsidRPr="000702BF" w:rsidRDefault="00BC5DFC" w:rsidP="00AE3F12">
            <w:pPr>
              <w:pStyle w:val="TAC"/>
              <w:rPr>
                <w:lang w:eastAsia="ja-JP"/>
              </w:rPr>
            </w:pPr>
            <w:r w:rsidRPr="000702BF">
              <w:t>0</w:t>
            </w:r>
            <w:r w:rsidR="008D0E0E" w:rsidRPr="000702BF">
              <w:t xml:space="preserve"> </w:t>
            </w:r>
            <w:r w:rsidRPr="000702BF">
              <w:t>(Note</w:t>
            </w:r>
            <w:r w:rsidR="008D0E0E" w:rsidRPr="000702BF">
              <w:t xml:space="preserve"> </w:t>
            </w:r>
            <w:r w:rsidRPr="000702BF">
              <w:t>4)</w:t>
            </w:r>
          </w:p>
        </w:tc>
      </w:tr>
      <w:tr w:rsidR="00BC5DFC" w:rsidRPr="000702BF" w14:paraId="3DD93750" w14:textId="77777777" w:rsidTr="008D0E0E">
        <w:trPr>
          <w:jc w:val="center"/>
        </w:trPr>
        <w:tc>
          <w:tcPr>
            <w:tcW w:w="8311" w:type="dxa"/>
            <w:gridSpan w:val="3"/>
            <w:tcBorders>
              <w:top w:val="single" w:sz="4" w:space="0" w:color="auto"/>
              <w:left w:val="single" w:sz="4" w:space="0" w:color="auto"/>
              <w:bottom w:val="single" w:sz="4" w:space="0" w:color="auto"/>
              <w:right w:val="single" w:sz="4" w:space="0" w:color="auto"/>
            </w:tcBorders>
            <w:shd w:val="clear" w:color="auto" w:fill="auto"/>
          </w:tcPr>
          <w:p w14:paraId="10177A2E" w14:textId="2ACE9893" w:rsidR="00BC5DFC" w:rsidRPr="000702BF" w:rsidRDefault="00201225" w:rsidP="00AE3F12">
            <w:pPr>
              <w:pStyle w:val="TAN"/>
              <w:rPr>
                <w:lang w:eastAsia="ja-JP"/>
              </w:rPr>
            </w:pPr>
            <w:r>
              <w:rPr>
                <w:caps/>
              </w:rPr>
              <w:t>NOTE</w:t>
            </w:r>
            <w:r w:rsidR="008D0E0E" w:rsidRPr="000702BF">
              <w:t xml:space="preserve"> </w:t>
            </w:r>
            <w:r w:rsidR="00BC5DFC" w:rsidRPr="000702BF">
              <w:t>1:</w:t>
            </w:r>
            <w:r w:rsidR="00BC5DFC" w:rsidRPr="000702BF">
              <w:tab/>
            </w:r>
            <w:r w:rsidR="00BC5DFC" w:rsidRPr="000702BF">
              <w:rPr>
                <w:lang w:eastAsia="ja-JP"/>
              </w:rPr>
              <w:t>Value</w:t>
            </w:r>
            <w:r w:rsidR="008D0E0E" w:rsidRPr="000702BF">
              <w:rPr>
                <w:lang w:eastAsia="ja-JP"/>
              </w:rPr>
              <w:t xml:space="preserve"> </w:t>
            </w:r>
            <w:r w:rsidR="00BC5DFC" w:rsidRPr="000702BF">
              <w:rPr>
                <w:lang w:eastAsia="ja-JP"/>
              </w:rPr>
              <w:t>is</w:t>
            </w:r>
            <w:r w:rsidR="008D0E0E" w:rsidRPr="000702BF">
              <w:rPr>
                <w:lang w:eastAsia="ja-JP"/>
              </w:rPr>
              <w:t xml:space="preserve"> </w:t>
            </w:r>
            <w:r w:rsidR="00BC5DFC" w:rsidRPr="000702BF">
              <w:rPr>
                <w:lang w:eastAsia="ja-JP"/>
              </w:rPr>
              <w:t>derived</w:t>
            </w:r>
            <w:r w:rsidR="008D0E0E" w:rsidRPr="000702BF">
              <w:rPr>
                <w:lang w:eastAsia="ja-JP"/>
              </w:rPr>
              <w:t xml:space="preserve"> </w:t>
            </w:r>
            <w:r w:rsidR="00BC5DFC" w:rsidRPr="000702BF">
              <w:rPr>
                <w:lang w:eastAsia="ja-JP"/>
              </w:rPr>
              <w:t>from</w:t>
            </w:r>
            <w:r w:rsidR="008D0E0E" w:rsidRPr="000702BF">
              <w:rPr>
                <w:lang w:eastAsia="ja-JP"/>
              </w:rPr>
              <w:t xml:space="preserve"> </w:t>
            </w:r>
            <w:r w:rsidR="00BC5DFC" w:rsidRPr="000702BF">
              <w:rPr>
                <w:lang w:eastAsia="ja-JP"/>
              </w:rPr>
              <w:t>Table</w:t>
            </w:r>
            <w:r w:rsidR="008D0E0E" w:rsidRPr="000702BF">
              <w:rPr>
                <w:lang w:eastAsia="ja-JP"/>
              </w:rPr>
              <w:t xml:space="preserve"> </w:t>
            </w:r>
            <w:r w:rsidR="00BC5DFC" w:rsidRPr="000702BF">
              <w:rPr>
                <w:lang w:eastAsia="ja-JP"/>
              </w:rPr>
              <w:t>4.1-1</w:t>
            </w:r>
            <w:r w:rsidR="008D0E0E" w:rsidRPr="000702BF">
              <w:rPr>
                <w:lang w:eastAsia="ja-JP"/>
              </w:rPr>
              <w:t xml:space="preserve"> </w:t>
            </w:r>
            <w:r w:rsidR="00BC5DFC" w:rsidRPr="000702BF">
              <w:rPr>
                <w:lang w:eastAsia="ja-JP"/>
              </w:rPr>
              <w:t>in</w:t>
            </w:r>
            <w:r w:rsidR="008D0E0E" w:rsidRPr="000702BF">
              <w:rPr>
                <w:lang w:eastAsia="ja-JP"/>
              </w:rPr>
              <w:t xml:space="preserve"> </w:t>
            </w:r>
            <w:r w:rsidR="00BC5DFC" w:rsidRPr="000702BF">
              <w:rPr>
                <w:lang w:eastAsia="ja-JP"/>
              </w:rPr>
              <w:t>TS</w:t>
            </w:r>
            <w:r w:rsidR="008D0E0E" w:rsidRPr="000702BF">
              <w:rPr>
                <w:lang w:eastAsia="ja-JP"/>
              </w:rPr>
              <w:t xml:space="preserve"> </w:t>
            </w:r>
            <w:r w:rsidR="00BC5DFC" w:rsidRPr="000702BF">
              <w:rPr>
                <w:lang w:eastAsia="ja-JP"/>
              </w:rPr>
              <w:t>38.214</w:t>
            </w:r>
            <w:r w:rsidR="008D0E0E" w:rsidRPr="000702BF">
              <w:rPr>
                <w:lang w:eastAsia="ja-JP"/>
              </w:rPr>
              <w:t xml:space="preserve"> </w:t>
            </w:r>
            <w:r w:rsidR="00BC5DFC" w:rsidRPr="000702BF">
              <w:rPr>
                <w:lang w:eastAsia="ja-JP"/>
              </w:rPr>
              <w:t>[</w:t>
            </w:r>
            <w:r w:rsidR="00BC5DFC" w:rsidRPr="000702BF">
              <w:rPr>
                <w:rFonts w:hint="eastAsia"/>
              </w:rPr>
              <w:t>12</w:t>
            </w:r>
            <w:r w:rsidR="00BC5DFC" w:rsidRPr="000702BF">
              <w:rPr>
                <w:lang w:eastAsia="ja-JP"/>
              </w:rPr>
              <w:t>]</w:t>
            </w:r>
            <w:r w:rsidR="008D0E0E" w:rsidRPr="000702BF">
              <w:rPr>
                <w:lang w:eastAsia="ja-JP"/>
              </w:rPr>
              <w:t xml:space="preserve"> </w:t>
            </w:r>
            <w:r w:rsidR="00BC5DFC" w:rsidRPr="000702BF">
              <w:rPr>
                <w:lang w:eastAsia="ja-JP"/>
              </w:rPr>
              <w:t>based</w:t>
            </w:r>
            <w:r w:rsidR="008D0E0E" w:rsidRPr="000702BF">
              <w:rPr>
                <w:lang w:eastAsia="ja-JP"/>
              </w:rPr>
              <w:t xml:space="preserve"> </w:t>
            </w:r>
            <w:r w:rsidR="00BC5DFC" w:rsidRPr="000702BF">
              <w:rPr>
                <w:lang w:eastAsia="ja-JP"/>
              </w:rPr>
              <w:t>on</w:t>
            </w:r>
            <w:r w:rsidR="008D0E0E" w:rsidRPr="000702BF">
              <w:rPr>
                <w:lang w:eastAsia="ja-JP"/>
              </w:rPr>
              <w:t xml:space="preserve"> </w:t>
            </w:r>
            <w:r w:rsidR="00BC5DFC" w:rsidRPr="000702BF">
              <w:t>"</w:t>
            </w:r>
            <w:r w:rsidR="00BC5DFC" w:rsidRPr="000702BF">
              <w:rPr>
                <w:lang w:eastAsia="ja-JP"/>
              </w:rPr>
              <w:t>Number</w:t>
            </w:r>
            <w:r w:rsidR="008D0E0E" w:rsidRPr="000702BF">
              <w:rPr>
                <w:lang w:eastAsia="ja-JP"/>
              </w:rPr>
              <w:t xml:space="preserve"> </w:t>
            </w:r>
            <w:r w:rsidR="00BC5DFC" w:rsidRPr="000702BF">
              <w:rPr>
                <w:lang w:eastAsia="ja-JP"/>
              </w:rPr>
              <w:t>of</w:t>
            </w:r>
            <w:r w:rsidR="008D0E0E" w:rsidRPr="000702BF">
              <w:rPr>
                <w:lang w:eastAsia="ja-JP"/>
              </w:rPr>
              <w:t xml:space="preserve"> </w:t>
            </w:r>
            <w:r w:rsidR="00BC5DFC" w:rsidRPr="000702BF">
              <w:rPr>
                <w:lang w:eastAsia="ja-JP"/>
              </w:rPr>
              <w:t>DM-RS</w:t>
            </w:r>
            <w:r w:rsidR="008D0E0E" w:rsidRPr="000702BF">
              <w:rPr>
                <w:lang w:eastAsia="ja-JP"/>
              </w:rPr>
              <w:t xml:space="preserve"> </w:t>
            </w:r>
            <w:r w:rsidR="00BC5DFC" w:rsidRPr="000702BF">
              <w:rPr>
                <w:lang w:eastAsia="ja-JP"/>
              </w:rPr>
              <w:t>CDM</w:t>
            </w:r>
            <w:r w:rsidR="008D0E0E" w:rsidRPr="000702BF">
              <w:rPr>
                <w:lang w:eastAsia="ja-JP"/>
              </w:rPr>
              <w:t xml:space="preserve"> </w:t>
            </w:r>
            <w:r w:rsidR="00BC5DFC" w:rsidRPr="000702BF">
              <w:rPr>
                <w:lang w:eastAsia="ja-JP"/>
              </w:rPr>
              <w:t>groups</w:t>
            </w:r>
            <w:r w:rsidR="008D0E0E" w:rsidRPr="000702BF">
              <w:rPr>
                <w:lang w:eastAsia="ja-JP"/>
              </w:rPr>
              <w:t xml:space="preserve"> </w:t>
            </w:r>
            <w:r w:rsidR="00BC5DFC" w:rsidRPr="000702BF">
              <w:rPr>
                <w:lang w:eastAsia="ja-JP"/>
              </w:rPr>
              <w:t>without</w:t>
            </w:r>
            <w:r w:rsidR="008D0E0E" w:rsidRPr="000702BF">
              <w:rPr>
                <w:lang w:eastAsia="ja-JP"/>
              </w:rPr>
              <w:t xml:space="preserve"> </w:t>
            </w:r>
            <w:r w:rsidR="00BC5DFC" w:rsidRPr="000702BF">
              <w:rPr>
                <w:lang w:eastAsia="ja-JP"/>
              </w:rPr>
              <w:t>data</w:t>
            </w:r>
            <w:r w:rsidR="00BC5DFC" w:rsidRPr="000702BF">
              <w:t>"</w:t>
            </w:r>
            <w:r w:rsidR="008D0E0E" w:rsidRPr="000702BF">
              <w:rPr>
                <w:lang w:eastAsia="ja-JP"/>
              </w:rPr>
              <w:t xml:space="preserve"> </w:t>
            </w:r>
            <w:r w:rsidR="00BC5DFC" w:rsidRPr="000702BF">
              <w:rPr>
                <w:lang w:eastAsia="ja-JP"/>
              </w:rPr>
              <w:t>and</w:t>
            </w:r>
            <w:r w:rsidR="008D0E0E" w:rsidRPr="000702BF">
              <w:rPr>
                <w:lang w:eastAsia="ja-JP"/>
              </w:rPr>
              <w:t xml:space="preserve"> </w:t>
            </w:r>
            <w:r w:rsidR="00BC5DFC" w:rsidRPr="000702BF">
              <w:t>"</w:t>
            </w:r>
            <w:r w:rsidR="00BC5DFC" w:rsidRPr="000702BF">
              <w:rPr>
                <w:lang w:eastAsia="ja-JP"/>
              </w:rPr>
              <w:t>DMRS</w:t>
            </w:r>
            <w:r w:rsidR="008D0E0E" w:rsidRPr="000702BF">
              <w:rPr>
                <w:lang w:eastAsia="ja-JP"/>
              </w:rPr>
              <w:t xml:space="preserve"> </w:t>
            </w:r>
            <w:r w:rsidR="00BC5DFC" w:rsidRPr="000702BF">
              <w:rPr>
                <w:lang w:eastAsia="ja-JP"/>
              </w:rPr>
              <w:t>Type</w:t>
            </w:r>
            <w:r w:rsidR="00BC5DFC" w:rsidRPr="000702BF">
              <w:t>"</w:t>
            </w:r>
            <w:r w:rsidR="008D0E0E" w:rsidRPr="000702BF">
              <w:rPr>
                <w:lang w:eastAsia="ja-JP"/>
              </w:rPr>
              <w:t xml:space="preserve"> </w:t>
            </w:r>
            <w:r w:rsidR="00BC5DFC" w:rsidRPr="000702BF">
              <w:rPr>
                <w:lang w:eastAsia="ja-JP"/>
              </w:rPr>
              <w:t>parameters</w:t>
            </w:r>
            <w:r w:rsidR="008D0E0E" w:rsidRPr="000702BF">
              <w:rPr>
                <w:lang w:eastAsia="ja-JP"/>
              </w:rPr>
              <w:t xml:space="preserve"> </w:t>
            </w:r>
            <w:r w:rsidR="00BC5DFC" w:rsidRPr="000702BF">
              <w:rPr>
                <w:lang w:eastAsia="ja-JP"/>
              </w:rPr>
              <w:t>specified</w:t>
            </w:r>
            <w:r w:rsidR="008D0E0E" w:rsidRPr="000702BF">
              <w:rPr>
                <w:lang w:eastAsia="ja-JP"/>
              </w:rPr>
              <w:t xml:space="preserve"> </w:t>
            </w:r>
            <w:r w:rsidR="00BC5DFC" w:rsidRPr="000702BF">
              <w:rPr>
                <w:lang w:eastAsia="ja-JP"/>
              </w:rPr>
              <w:t>for</w:t>
            </w:r>
            <w:r w:rsidR="008D0E0E" w:rsidRPr="000702BF">
              <w:rPr>
                <w:lang w:eastAsia="ja-JP"/>
              </w:rPr>
              <w:t xml:space="preserve"> </w:t>
            </w:r>
            <w:r w:rsidR="00BC5DFC" w:rsidRPr="000702BF">
              <w:rPr>
                <w:lang w:eastAsia="ja-JP"/>
              </w:rPr>
              <w:t>each</w:t>
            </w:r>
            <w:r w:rsidR="008D0E0E" w:rsidRPr="000702BF">
              <w:rPr>
                <w:lang w:eastAsia="ja-JP"/>
              </w:rPr>
              <w:t xml:space="preserve"> </w:t>
            </w:r>
            <w:r w:rsidR="00BC5DFC" w:rsidRPr="000702BF">
              <w:rPr>
                <w:lang w:eastAsia="ja-JP"/>
              </w:rPr>
              <w:t>test.</w:t>
            </w:r>
          </w:p>
          <w:p w14:paraId="6FB6E790" w14:textId="180C96C8" w:rsidR="00BC5DFC" w:rsidRPr="000702BF" w:rsidRDefault="00201225" w:rsidP="00AE3F12">
            <w:pPr>
              <w:pStyle w:val="TAN"/>
            </w:pPr>
            <w:r>
              <w:rPr>
                <w:caps/>
              </w:rPr>
              <w:t>NOTE</w:t>
            </w:r>
            <w:r w:rsidR="008D0E0E" w:rsidRPr="000702BF">
              <w:t xml:space="preserve"> </w:t>
            </w:r>
            <w:r w:rsidR="00BC5DFC" w:rsidRPr="000702BF">
              <w:t>2:</w:t>
            </w:r>
            <w:r w:rsidR="00BC5DFC" w:rsidRPr="000702BF">
              <w:tab/>
              <w:t>The</w:t>
            </w:r>
            <w:r w:rsidR="008D0E0E" w:rsidRPr="000702BF">
              <w:t xml:space="preserve"> </w:t>
            </w:r>
            <w:r w:rsidR="00BC5DFC" w:rsidRPr="000702BF">
              <w:t>value</w:t>
            </w:r>
            <w:r w:rsidR="008D0E0E" w:rsidRPr="000702BF">
              <w:t xml:space="preserve"> </w:t>
            </w:r>
            <w:r w:rsidR="00BC5DFC" w:rsidRPr="000702BF">
              <w:t>is</w:t>
            </w:r>
            <w:r w:rsidR="008D0E0E" w:rsidRPr="000702BF">
              <w:t xml:space="preserve"> </w:t>
            </w:r>
            <w:r w:rsidR="00BC5DFC" w:rsidRPr="000702BF">
              <w:t>the</w:t>
            </w:r>
            <w:r w:rsidR="008D0E0E" w:rsidRPr="000702BF">
              <w:t xml:space="preserve"> </w:t>
            </w:r>
            <w:r w:rsidR="00BC5DFC" w:rsidRPr="000702BF">
              <w:t>energy</w:t>
            </w:r>
            <w:r w:rsidR="008D0E0E" w:rsidRPr="000702BF">
              <w:t xml:space="preserve"> </w:t>
            </w:r>
            <w:r w:rsidR="00BC5DFC" w:rsidRPr="000702BF">
              <w:t>of</w:t>
            </w:r>
            <w:r w:rsidR="008D0E0E" w:rsidRPr="000702BF">
              <w:t xml:space="preserve"> </w:t>
            </w:r>
            <w:r w:rsidR="00BC5DFC" w:rsidRPr="000702BF">
              <w:t>per</w:t>
            </w:r>
            <w:r w:rsidR="008D0E0E" w:rsidRPr="000702BF">
              <w:t xml:space="preserve"> </w:t>
            </w:r>
            <w:r w:rsidR="00BC5DFC" w:rsidRPr="000702BF">
              <w:t>RE</w:t>
            </w:r>
            <w:r w:rsidR="008D0E0E" w:rsidRPr="000702BF">
              <w:t xml:space="preserve"> </w:t>
            </w:r>
            <w:r w:rsidR="00BC5DFC" w:rsidRPr="000702BF">
              <w:t>for</w:t>
            </w:r>
            <w:r w:rsidR="008D0E0E" w:rsidRPr="000702BF">
              <w:t xml:space="preserve"> </w:t>
            </w:r>
            <w:r w:rsidR="00BC5DFC" w:rsidRPr="000702BF">
              <w:t>a</w:t>
            </w:r>
            <w:r w:rsidR="008D0E0E" w:rsidRPr="000702BF">
              <w:t xml:space="preserve"> </w:t>
            </w:r>
            <w:r w:rsidR="00BC5DFC" w:rsidRPr="000702BF">
              <w:t>single</w:t>
            </w:r>
            <w:r w:rsidR="008D0E0E" w:rsidRPr="000702BF">
              <w:t xml:space="preserve"> </w:t>
            </w:r>
            <w:r w:rsidR="00BC5DFC" w:rsidRPr="000702BF">
              <w:t>antenna</w:t>
            </w:r>
            <w:r w:rsidR="008D0E0E" w:rsidRPr="000702BF">
              <w:t xml:space="preserve"> </w:t>
            </w:r>
            <w:r w:rsidR="00BC5DFC" w:rsidRPr="000702BF">
              <w:t>port</w:t>
            </w:r>
            <w:r w:rsidR="008D0E0E" w:rsidRPr="000702BF">
              <w:t xml:space="preserve"> </w:t>
            </w:r>
            <w:r w:rsidR="00BC5DFC" w:rsidRPr="000702BF">
              <w:t>before</w:t>
            </w:r>
            <w:r w:rsidR="008D0E0E" w:rsidRPr="000702BF">
              <w:t xml:space="preserve"> </w:t>
            </w:r>
            <w:r w:rsidR="00BC5DFC" w:rsidRPr="000702BF">
              <w:t>pre-coding.</w:t>
            </w:r>
          </w:p>
          <w:p w14:paraId="56DE69A2" w14:textId="13E1EEA4" w:rsidR="00BC5DFC" w:rsidRPr="000702BF" w:rsidRDefault="00BC5DFC" w:rsidP="00AE3F12">
            <w:pPr>
              <w:pStyle w:val="TAN"/>
              <w:rPr>
                <w:rFonts w:eastAsia="Microsoft YaHei"/>
              </w:rPr>
            </w:pPr>
            <w:r w:rsidRPr="00201225">
              <w:rPr>
                <w:caps/>
              </w:rPr>
              <w:t>Note</w:t>
            </w:r>
            <w:r w:rsidR="008D0E0E" w:rsidRPr="000702BF">
              <w:t xml:space="preserve"> </w:t>
            </w:r>
            <w:r w:rsidRPr="000702BF">
              <w:t>3:</w:t>
            </w:r>
            <w:r w:rsidRPr="000702BF">
              <w:tab/>
            </w:r>
            <w:r w:rsidRPr="000702BF">
              <w:rPr>
                <w:position w:val="-10"/>
              </w:rPr>
              <w:object w:dxaOrig="1020" w:dyaOrig="300" w14:anchorId="2AE5F07B">
                <v:shape id="_x0000_i1047" type="#_x0000_t75" style="width:51pt;height:14.25pt" o:ole="">
                  <v:imagedata r:id="rId55" o:title=""/>
                </v:shape>
                <o:OLEObject Type="Embed" ProgID="Equation.3" ShapeID="_x0000_i1047" DrawAspect="Content" ObjectID="_1765802144" r:id="rId56"/>
              </w:object>
            </w:r>
            <w:r w:rsidR="008D0E0E" w:rsidRPr="000702BF">
              <w:rPr>
                <w:rFonts w:eastAsia="Microsoft YaHei" w:hint="eastAsia"/>
              </w:rPr>
              <w:t xml:space="preserve"> </w:t>
            </w:r>
            <w:r w:rsidRPr="000702BF">
              <w:rPr>
                <w:rFonts w:eastAsia="Microsoft YaHei" w:hint="eastAsia"/>
              </w:rPr>
              <w:t>is</w:t>
            </w:r>
            <w:r w:rsidR="008D0E0E" w:rsidRPr="000702BF">
              <w:rPr>
                <w:rFonts w:eastAsia="Microsoft YaHei" w:hint="eastAsia"/>
              </w:rPr>
              <w:t xml:space="preserve"> </w:t>
            </w:r>
            <w:r w:rsidRPr="000702BF">
              <w:rPr>
                <w:rFonts w:eastAsia="Microsoft YaHei"/>
              </w:rPr>
              <w:t>the</w:t>
            </w:r>
            <w:r w:rsidR="008D0E0E" w:rsidRPr="000702BF">
              <w:rPr>
                <w:rFonts w:eastAsia="Microsoft YaHei"/>
              </w:rPr>
              <w:t xml:space="preserve"> </w:t>
            </w:r>
            <w:r w:rsidRPr="000702BF">
              <w:rPr>
                <w:rFonts w:eastAsia="Microsoft YaHei" w:hint="eastAsia"/>
              </w:rPr>
              <w:t>CDM</w:t>
            </w:r>
            <w:r w:rsidR="008D0E0E" w:rsidRPr="000702BF">
              <w:rPr>
                <w:rFonts w:eastAsia="Microsoft YaHei" w:hint="eastAsia"/>
              </w:rPr>
              <w:t xml:space="preserve"> </w:t>
            </w:r>
            <w:r w:rsidRPr="000702BF">
              <w:rPr>
                <w:rFonts w:eastAsia="Microsoft YaHei"/>
              </w:rPr>
              <w:t>group</w:t>
            </w:r>
            <w:r w:rsidR="008D0E0E" w:rsidRPr="000702BF">
              <w:rPr>
                <w:rFonts w:eastAsia="Microsoft YaHei"/>
              </w:rPr>
              <w:t xml:space="preserve"> </w:t>
            </w:r>
            <w:r w:rsidRPr="000702BF">
              <w:rPr>
                <w:rFonts w:eastAsia="Microsoft YaHei"/>
              </w:rPr>
              <w:t>size</w:t>
            </w:r>
            <w:r w:rsidR="008D0E0E" w:rsidRPr="000702BF">
              <w:rPr>
                <w:rFonts w:eastAsia="Microsoft YaHei"/>
              </w:rPr>
              <w:t xml:space="preserve"> </w:t>
            </w:r>
            <w:r w:rsidRPr="000702BF">
              <w:rPr>
                <w:rFonts w:eastAsia="Microsoft YaHei"/>
              </w:rPr>
              <w:t>of</w:t>
            </w:r>
            <w:r w:rsidR="008D0E0E" w:rsidRPr="000702BF">
              <w:rPr>
                <w:rFonts w:eastAsia="Microsoft YaHei"/>
              </w:rPr>
              <w:t xml:space="preserve"> </w:t>
            </w:r>
            <w:r w:rsidRPr="000702BF">
              <w:rPr>
                <w:rFonts w:eastAsia="Microsoft YaHei"/>
              </w:rPr>
              <w:t>NZP</w:t>
            </w:r>
            <w:r w:rsidR="008D0E0E" w:rsidRPr="000702BF">
              <w:rPr>
                <w:rFonts w:eastAsia="Microsoft YaHei"/>
              </w:rPr>
              <w:t xml:space="preserve"> </w:t>
            </w:r>
            <w:r w:rsidRPr="000702BF">
              <w:rPr>
                <w:rFonts w:eastAsia="Microsoft YaHei"/>
              </w:rPr>
              <w:t>CSI-RS</w:t>
            </w:r>
            <w:r w:rsidR="008D0E0E" w:rsidRPr="000702BF">
              <w:rPr>
                <w:rFonts w:eastAsia="Microsoft YaHei"/>
              </w:rPr>
              <w:t xml:space="preserve"> </w:t>
            </w:r>
            <w:r w:rsidRPr="000702BF">
              <w:rPr>
                <w:rFonts w:eastAsia="Microsoft YaHei"/>
              </w:rPr>
              <w:t>specified</w:t>
            </w:r>
            <w:r w:rsidR="008D0E0E" w:rsidRPr="000702BF">
              <w:rPr>
                <w:rFonts w:eastAsia="Microsoft YaHei"/>
              </w:rPr>
              <w:t xml:space="preserve"> </w:t>
            </w:r>
            <w:r w:rsidRPr="000702BF">
              <w:rPr>
                <w:rFonts w:eastAsia="Microsoft YaHei"/>
              </w:rPr>
              <w:t>for</w:t>
            </w:r>
            <w:r w:rsidR="008D0E0E" w:rsidRPr="000702BF">
              <w:rPr>
                <w:rFonts w:eastAsia="Microsoft YaHei"/>
              </w:rPr>
              <w:t xml:space="preserve"> </w:t>
            </w:r>
            <w:r w:rsidRPr="000702BF">
              <w:rPr>
                <w:rFonts w:eastAsia="Microsoft YaHei"/>
              </w:rPr>
              <w:t>each</w:t>
            </w:r>
            <w:r w:rsidR="008D0E0E" w:rsidRPr="000702BF">
              <w:rPr>
                <w:rFonts w:eastAsia="Microsoft YaHei"/>
              </w:rPr>
              <w:t xml:space="preserve"> </w:t>
            </w:r>
            <w:r w:rsidRPr="000702BF">
              <w:rPr>
                <w:rFonts w:eastAsia="Microsoft YaHei"/>
              </w:rPr>
              <w:t>test.</w:t>
            </w:r>
          </w:p>
          <w:p w14:paraId="2D876277" w14:textId="6B104459" w:rsidR="00BC5DFC" w:rsidRPr="000702BF" w:rsidRDefault="00BC5DFC" w:rsidP="00AE3F12">
            <w:pPr>
              <w:pStyle w:val="TAN"/>
              <w:rPr>
                <w:lang w:eastAsia="ja-JP"/>
              </w:rPr>
            </w:pPr>
            <w:r w:rsidRPr="00201225">
              <w:rPr>
                <w:rFonts w:eastAsia="Microsoft YaHei"/>
                <w:caps/>
              </w:rPr>
              <w:t>Note</w:t>
            </w:r>
            <w:r w:rsidR="008D0E0E" w:rsidRPr="000702BF">
              <w:rPr>
                <w:rFonts w:eastAsia="Microsoft YaHei"/>
              </w:rPr>
              <w:t xml:space="preserve"> </w:t>
            </w:r>
            <w:r w:rsidRPr="000702BF">
              <w:rPr>
                <w:rFonts w:eastAsia="Microsoft YaHei"/>
              </w:rPr>
              <w:t>4:</w:t>
            </w:r>
            <w:r w:rsidRPr="000702BF">
              <w:tab/>
              <w:t>It</w:t>
            </w:r>
            <w:r w:rsidR="008D0E0E" w:rsidRPr="000702BF">
              <w:t xml:space="preserve"> </w:t>
            </w:r>
            <w:r w:rsidRPr="000702BF">
              <w:t>is</w:t>
            </w:r>
            <w:r w:rsidR="008D0E0E" w:rsidRPr="000702BF">
              <w:t xml:space="preserve"> </w:t>
            </w:r>
            <w:r w:rsidRPr="000702BF">
              <w:t>only</w:t>
            </w:r>
            <w:r w:rsidR="008D0E0E" w:rsidRPr="000702BF">
              <w:t xml:space="preserve"> </w:t>
            </w:r>
            <w:r w:rsidRPr="000702BF">
              <w:t>applicable</w:t>
            </w:r>
            <w:r w:rsidR="008D0E0E" w:rsidRPr="000702BF">
              <w:t xml:space="preserve"> </w:t>
            </w:r>
            <w:r w:rsidRPr="000702BF">
              <w:t>to</w:t>
            </w:r>
            <w:r w:rsidR="008D0E0E" w:rsidRPr="000702BF">
              <w:t xml:space="preserve"> </w:t>
            </w:r>
            <w:r w:rsidRPr="000702BF">
              <w:t>LTE-NR</w:t>
            </w:r>
            <w:r w:rsidR="008D0E0E" w:rsidRPr="000702BF">
              <w:t xml:space="preserve"> </w:t>
            </w:r>
            <w:r w:rsidRPr="000702BF">
              <w:t>coexistence</w:t>
            </w:r>
            <w:r w:rsidR="008D0E0E" w:rsidRPr="000702BF">
              <w:t xml:space="preserve"> </w:t>
            </w:r>
            <w:r w:rsidRPr="000702BF">
              <w:t>tests.</w:t>
            </w:r>
          </w:p>
        </w:tc>
      </w:tr>
    </w:tbl>
    <w:p w14:paraId="0DDA0A5F" w14:textId="77777777" w:rsidR="001B6141" w:rsidRPr="000702BF" w:rsidRDefault="001B6141" w:rsidP="00CD1DFB"/>
    <w:p w14:paraId="1F98444B" w14:textId="77777777" w:rsidR="00201225" w:rsidRDefault="00201225">
      <w:pPr>
        <w:overflowPunct/>
        <w:autoSpaceDE/>
        <w:autoSpaceDN/>
        <w:adjustRightInd/>
        <w:spacing w:after="0"/>
        <w:textAlignment w:val="auto"/>
        <w:rPr>
          <w:rFonts w:ascii="Arial" w:eastAsia="Yu Mincho" w:hAnsi="Arial"/>
          <w:sz w:val="36"/>
        </w:rPr>
      </w:pPr>
      <w:bookmarkStart w:id="2510" w:name="_Toc21344564"/>
      <w:bookmarkStart w:id="2511" w:name="_Toc29802052"/>
      <w:bookmarkStart w:id="2512" w:name="_Toc29802476"/>
      <w:bookmarkStart w:id="2513" w:name="_Toc29803101"/>
      <w:bookmarkStart w:id="2514" w:name="_Toc36107843"/>
      <w:bookmarkStart w:id="2515" w:name="_Toc37251617"/>
      <w:bookmarkStart w:id="2516" w:name="_Toc45888556"/>
      <w:bookmarkStart w:id="2517" w:name="_Toc45889155"/>
      <w:bookmarkStart w:id="2518" w:name="_Toc61367903"/>
      <w:bookmarkStart w:id="2519" w:name="_Toc61373286"/>
      <w:bookmarkStart w:id="2520" w:name="_Toc68231236"/>
      <w:bookmarkStart w:id="2521" w:name="_Toc69084649"/>
      <w:bookmarkStart w:id="2522" w:name="_Toc75467662"/>
      <w:bookmarkStart w:id="2523" w:name="_Toc76509684"/>
      <w:bookmarkStart w:id="2524" w:name="_Toc76718674"/>
      <w:bookmarkStart w:id="2525" w:name="_Toc83581021"/>
      <w:bookmarkStart w:id="2526" w:name="_Toc84405530"/>
      <w:bookmarkStart w:id="2527" w:name="_Toc84414139"/>
      <w:r>
        <w:rPr>
          <w:rFonts w:eastAsia="Yu Mincho"/>
        </w:rPr>
        <w:br w:type="page"/>
      </w:r>
    </w:p>
    <w:p w14:paraId="37EBFA84" w14:textId="1FBC8DCA" w:rsidR="00D3313B" w:rsidRPr="000702BF" w:rsidRDefault="00D3313B" w:rsidP="00D3313B">
      <w:pPr>
        <w:pStyle w:val="Heading8"/>
        <w:rPr>
          <w:rFonts w:eastAsia="Yu Mincho"/>
        </w:rPr>
      </w:pPr>
      <w:bookmarkStart w:id="2528" w:name="_Toc152356808"/>
      <w:r w:rsidRPr="000702BF">
        <w:rPr>
          <w:rFonts w:eastAsia="Yu Mincho"/>
        </w:rPr>
        <w:lastRenderedPageBreak/>
        <w:t>Annex D</w:t>
      </w:r>
      <w:r w:rsidRPr="000702BF">
        <w:t xml:space="preserve"> (normative)</w:t>
      </w:r>
      <w:r w:rsidRPr="000702BF">
        <w:rPr>
          <w:rFonts w:eastAsia="Yu Mincho"/>
        </w:rPr>
        <w:t>:</w:t>
      </w:r>
      <w:r w:rsidRPr="000702BF">
        <w:rPr>
          <w:rFonts w:eastAsia="Yu Mincho"/>
        </w:rPr>
        <w:br/>
        <w:t>Characteristics of the interfering signal</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p>
    <w:p w14:paraId="74631D4D" w14:textId="13A0A396" w:rsidR="00D3313B" w:rsidRPr="000702BF" w:rsidRDefault="00D3313B" w:rsidP="00D3313B">
      <w:pPr>
        <w:pStyle w:val="Heading1"/>
        <w:rPr>
          <w:rFonts w:eastAsia="Yu Mincho"/>
        </w:rPr>
      </w:pPr>
      <w:bookmarkStart w:id="2529" w:name="_Toc21344565"/>
      <w:bookmarkStart w:id="2530" w:name="_Toc29802053"/>
      <w:bookmarkStart w:id="2531" w:name="_Toc29802477"/>
      <w:bookmarkStart w:id="2532" w:name="_Toc29803102"/>
      <w:bookmarkStart w:id="2533" w:name="_Toc36107844"/>
      <w:bookmarkStart w:id="2534" w:name="_Toc37251618"/>
      <w:bookmarkStart w:id="2535" w:name="_Toc45888557"/>
      <w:bookmarkStart w:id="2536" w:name="_Toc45889156"/>
      <w:bookmarkStart w:id="2537" w:name="_Toc61367904"/>
      <w:bookmarkStart w:id="2538" w:name="_Toc61373287"/>
      <w:bookmarkStart w:id="2539" w:name="_Toc68231237"/>
      <w:bookmarkStart w:id="2540" w:name="_Toc69084650"/>
      <w:bookmarkStart w:id="2541" w:name="_Toc75467663"/>
      <w:bookmarkStart w:id="2542" w:name="_Toc76509685"/>
      <w:bookmarkStart w:id="2543" w:name="_Toc76718675"/>
      <w:bookmarkStart w:id="2544" w:name="_Toc83581022"/>
      <w:bookmarkStart w:id="2545" w:name="_Toc84405531"/>
      <w:bookmarkStart w:id="2546" w:name="_Toc84414140"/>
      <w:bookmarkStart w:id="2547" w:name="_Toc152356809"/>
      <w:r w:rsidRPr="000702BF">
        <w:rPr>
          <w:rFonts w:eastAsia="Yu Mincho"/>
        </w:rPr>
        <w:t xml:space="preserve">D.1 </w:t>
      </w:r>
      <w:r w:rsidR="009D2F95" w:rsidRPr="000702BF">
        <w:rPr>
          <w:rFonts w:eastAsia="Yu Mincho"/>
        </w:rPr>
        <w:tab/>
      </w:r>
      <w:r w:rsidRPr="000702BF">
        <w:rPr>
          <w:rFonts w:eastAsia="Yu Mincho"/>
        </w:rPr>
        <w:t>General</w:t>
      </w:r>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p>
    <w:p w14:paraId="19681653" w14:textId="77777777" w:rsidR="00D3313B" w:rsidRPr="000702BF" w:rsidRDefault="00D3313B" w:rsidP="00D3313B">
      <w:pPr>
        <w:rPr>
          <w:rFonts w:eastAsia="Yu Mincho"/>
        </w:rPr>
      </w:pPr>
      <w:r w:rsidRPr="000702BF">
        <w:rPr>
          <w:rFonts w:eastAsia="Yu Mincho"/>
        </w:rPr>
        <w:t>Some RF performance requirements for the NR UE receiver are defined with interfering signals present in addition to the wanted signal.</w:t>
      </w:r>
    </w:p>
    <w:p w14:paraId="492D31AA" w14:textId="73D28CBF" w:rsidR="00D3313B" w:rsidRPr="000702BF" w:rsidRDefault="00D3313B" w:rsidP="00D3313B">
      <w:pPr>
        <w:rPr>
          <w:rFonts w:eastAsia="Yu Mincho"/>
        </w:rPr>
      </w:pPr>
      <w:r w:rsidRPr="000702BF">
        <w:rPr>
          <w:rFonts w:eastAsia="Yu Mincho"/>
        </w:rPr>
        <w:t>For NR bands with F</w:t>
      </w:r>
      <w:r w:rsidRPr="000702BF">
        <w:rPr>
          <w:rFonts w:eastAsia="Yu Mincho"/>
          <w:vertAlign w:val="subscript"/>
        </w:rPr>
        <w:t>DL_high</w:t>
      </w:r>
      <w:r w:rsidRPr="000702BF">
        <w:rPr>
          <w:rFonts w:eastAsia="Yu Mincho"/>
        </w:rPr>
        <w:t xml:space="preserve"> &lt; 2</w:t>
      </w:r>
      <w:r w:rsidR="00C919B7">
        <w:rPr>
          <w:rFonts w:eastAsia="Yu Mincho"/>
        </w:rPr>
        <w:t>,</w:t>
      </w:r>
      <w:r w:rsidRPr="000702BF">
        <w:rPr>
          <w:rFonts w:eastAsia="Yu Mincho"/>
        </w:rPr>
        <w:t>700 MHz and F</w:t>
      </w:r>
      <w:r w:rsidRPr="000702BF">
        <w:rPr>
          <w:rFonts w:eastAsia="Yu Mincho"/>
          <w:vertAlign w:val="subscript"/>
        </w:rPr>
        <w:t>UL_high</w:t>
      </w:r>
      <w:r w:rsidRPr="000702BF">
        <w:rPr>
          <w:rFonts w:eastAsia="Yu Mincho"/>
        </w:rPr>
        <w:t xml:space="preserve"> &lt; 2</w:t>
      </w:r>
      <w:r w:rsidR="00C919B7">
        <w:rPr>
          <w:rFonts w:eastAsia="Yu Mincho"/>
        </w:rPr>
        <w:t>,</w:t>
      </w:r>
      <w:r w:rsidRPr="000702BF">
        <w:rPr>
          <w:rFonts w:eastAsia="Yu Mincho"/>
        </w:rPr>
        <w:t>700 MHz, a modulated 5 MHz full bandwidth NR down link signal, and in some cases an additional CW signal, are used as interfering signal. And for some cases an additional CW signal is used.</w:t>
      </w:r>
    </w:p>
    <w:p w14:paraId="65D7137B" w14:textId="77777777" w:rsidR="00D3313B" w:rsidRPr="000702BF" w:rsidRDefault="00D3313B" w:rsidP="00D3313B">
      <w:pPr>
        <w:pStyle w:val="Heading1"/>
      </w:pPr>
      <w:bookmarkStart w:id="2548" w:name="_Toc21344566"/>
      <w:bookmarkStart w:id="2549" w:name="_Toc29802054"/>
      <w:bookmarkStart w:id="2550" w:name="_Toc29802478"/>
      <w:bookmarkStart w:id="2551" w:name="_Toc29803103"/>
      <w:bookmarkStart w:id="2552" w:name="_Toc36107845"/>
      <w:bookmarkStart w:id="2553" w:name="_Toc37251619"/>
      <w:bookmarkStart w:id="2554" w:name="_Toc45888558"/>
      <w:bookmarkStart w:id="2555" w:name="_Toc45889157"/>
      <w:bookmarkStart w:id="2556" w:name="_Toc61367905"/>
      <w:bookmarkStart w:id="2557" w:name="_Toc61373288"/>
      <w:bookmarkStart w:id="2558" w:name="_Toc68231238"/>
      <w:bookmarkStart w:id="2559" w:name="_Toc69084651"/>
      <w:bookmarkStart w:id="2560" w:name="_Toc75467664"/>
      <w:bookmarkStart w:id="2561" w:name="_Toc76509686"/>
      <w:bookmarkStart w:id="2562" w:name="_Toc76718676"/>
      <w:bookmarkStart w:id="2563" w:name="_Toc83581023"/>
      <w:bookmarkStart w:id="2564" w:name="_Toc84405532"/>
      <w:bookmarkStart w:id="2565" w:name="_Toc84414141"/>
      <w:bookmarkStart w:id="2566" w:name="_Toc152356810"/>
      <w:r w:rsidRPr="000702BF">
        <w:t>D.2</w:t>
      </w:r>
      <w:r w:rsidRPr="000702BF">
        <w:tab/>
        <w:t>Interference signals</w:t>
      </w:r>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14:paraId="071355E4" w14:textId="4C9AD4A7" w:rsidR="00D3313B" w:rsidRPr="000702BF" w:rsidRDefault="00D3313B" w:rsidP="00D3313B">
      <w:pPr>
        <w:rPr>
          <w:rFonts w:cs="v5.0.0"/>
          <w:snapToGrid w:val="0"/>
        </w:rPr>
      </w:pPr>
      <w:r w:rsidRPr="000702BF">
        <w:rPr>
          <w:rFonts w:cs="v5.0.0"/>
          <w:snapToGrid w:val="0"/>
        </w:rPr>
        <w:t>Table D.2-1 describes the modulated interferer for different channel bandwidth options</w:t>
      </w:r>
      <w:r w:rsidRPr="000702BF">
        <w:rPr>
          <w:rFonts w:cs="v5.0.0" w:hint="eastAsia"/>
          <w:snapToGrid w:val="0"/>
        </w:rPr>
        <w:t xml:space="preserve"> for NR band lower than </w:t>
      </w:r>
      <w:r w:rsidR="00201225">
        <w:rPr>
          <w:rFonts w:cs="v5.0.0" w:hint="eastAsia"/>
          <w:snapToGrid w:val="0"/>
        </w:rPr>
        <w:t>2700 MHz</w:t>
      </w:r>
      <w:r w:rsidRPr="000702BF">
        <w:rPr>
          <w:rFonts w:cs="v5.0.0"/>
          <w:snapToGrid w:val="0"/>
        </w:rPr>
        <w:t>.</w:t>
      </w:r>
    </w:p>
    <w:p w14:paraId="0BD2B724" w14:textId="0ED3BC17" w:rsidR="00D3313B" w:rsidRPr="000702BF" w:rsidRDefault="00D3313B" w:rsidP="00D3313B">
      <w:pPr>
        <w:pStyle w:val="TH"/>
      </w:pPr>
      <w:r w:rsidRPr="000702BF">
        <w:t xml:space="preserve">Table D.2-1: Description of modulated </w:t>
      </w:r>
      <w:r w:rsidRPr="000702BF">
        <w:rPr>
          <w:rFonts w:hint="eastAsia"/>
        </w:rPr>
        <w:t>NR</w:t>
      </w:r>
      <w:r w:rsidRPr="000702BF">
        <w:t xml:space="preserve"> interferer</w:t>
      </w:r>
      <w:r w:rsidRPr="000702BF">
        <w:rPr>
          <w:rFonts w:hint="eastAsia"/>
        </w:rPr>
        <w:t xml:space="preserve"> </w:t>
      </w:r>
      <w:r w:rsidR="00201225">
        <w:br/>
      </w:r>
      <w:r w:rsidRPr="000702BF">
        <w:rPr>
          <w:rFonts w:hint="eastAsia"/>
        </w:rPr>
        <w:t xml:space="preserve">for NR bands with </w:t>
      </w:r>
      <w:r w:rsidRPr="000702BF">
        <w:t>F</w:t>
      </w:r>
      <w:r w:rsidRPr="000702BF">
        <w:rPr>
          <w:vertAlign w:val="subscript"/>
        </w:rPr>
        <w:t xml:space="preserve">DL_high </w:t>
      </w:r>
      <w:r w:rsidRPr="000702BF">
        <w:t>&lt; 2</w:t>
      </w:r>
      <w:r w:rsidR="00C919B7">
        <w:t>,</w:t>
      </w:r>
      <w:r w:rsidRPr="000702BF">
        <w:t>700 MHz and F</w:t>
      </w:r>
      <w:r w:rsidRPr="000702BF">
        <w:rPr>
          <w:vertAlign w:val="subscript"/>
        </w:rPr>
        <w:t xml:space="preserve">UL_high </w:t>
      </w:r>
      <w:r w:rsidRPr="000702BF">
        <w:t>&lt; 2</w:t>
      </w:r>
      <w:r w:rsidR="00C919B7">
        <w:t>,</w:t>
      </w:r>
      <w:r w:rsidRPr="000702BF">
        <w:t>700 MHz</w:t>
      </w:r>
    </w:p>
    <w:tbl>
      <w:tblPr>
        <w:tblW w:w="6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24"/>
        <w:gridCol w:w="1555"/>
        <w:gridCol w:w="1559"/>
        <w:gridCol w:w="1134"/>
        <w:gridCol w:w="1219"/>
      </w:tblGrid>
      <w:tr w:rsidR="00D3313B" w:rsidRPr="000702BF" w14:paraId="248BC206" w14:textId="77777777" w:rsidTr="008D0E0E">
        <w:trPr>
          <w:jc w:val="center"/>
        </w:trPr>
        <w:tc>
          <w:tcPr>
            <w:tcW w:w="1224" w:type="dxa"/>
            <w:tcBorders>
              <w:bottom w:val="nil"/>
            </w:tcBorders>
            <w:shd w:val="clear" w:color="auto" w:fill="auto"/>
            <w:vAlign w:val="center"/>
          </w:tcPr>
          <w:p w14:paraId="2DC8931B" w14:textId="77777777" w:rsidR="00D3313B" w:rsidRPr="000702BF" w:rsidRDefault="00D3313B" w:rsidP="00AE3F12">
            <w:pPr>
              <w:pStyle w:val="TAL"/>
            </w:pPr>
          </w:p>
        </w:tc>
        <w:tc>
          <w:tcPr>
            <w:tcW w:w="5467" w:type="dxa"/>
            <w:gridSpan w:val="4"/>
            <w:vAlign w:val="center"/>
          </w:tcPr>
          <w:p w14:paraId="02C0410A" w14:textId="25E6AFC4" w:rsidR="00D3313B" w:rsidRPr="000702BF" w:rsidRDefault="00D3313B" w:rsidP="00AE3F12">
            <w:pPr>
              <w:pStyle w:val="TAC"/>
            </w:pPr>
            <w:r w:rsidRPr="000702BF">
              <w:rPr>
                <w:b/>
              </w:rPr>
              <w:t>Channel</w:t>
            </w:r>
            <w:r w:rsidR="008D0E0E" w:rsidRPr="000702BF">
              <w:rPr>
                <w:b/>
              </w:rPr>
              <w:t xml:space="preserve"> </w:t>
            </w:r>
            <w:r w:rsidRPr="000702BF">
              <w:rPr>
                <w:b/>
              </w:rPr>
              <w:t>bandwidth</w:t>
            </w:r>
          </w:p>
        </w:tc>
      </w:tr>
      <w:tr w:rsidR="00D3313B" w:rsidRPr="000702BF" w14:paraId="54C24439" w14:textId="77777777" w:rsidTr="008D0E0E">
        <w:trPr>
          <w:jc w:val="center"/>
        </w:trPr>
        <w:tc>
          <w:tcPr>
            <w:tcW w:w="1224" w:type="dxa"/>
            <w:tcBorders>
              <w:top w:val="nil"/>
            </w:tcBorders>
            <w:shd w:val="clear" w:color="auto" w:fill="auto"/>
            <w:vAlign w:val="center"/>
          </w:tcPr>
          <w:p w14:paraId="209F2C29" w14:textId="77777777" w:rsidR="00D3313B" w:rsidRPr="000702BF" w:rsidRDefault="00D3313B" w:rsidP="00AE3F12">
            <w:pPr>
              <w:pStyle w:val="TAL"/>
            </w:pPr>
          </w:p>
        </w:tc>
        <w:tc>
          <w:tcPr>
            <w:tcW w:w="1555" w:type="dxa"/>
            <w:vAlign w:val="center"/>
          </w:tcPr>
          <w:p w14:paraId="156DF26B" w14:textId="5DB2503F" w:rsidR="00D3313B" w:rsidRPr="000702BF" w:rsidRDefault="00D3313B" w:rsidP="00AE3F12">
            <w:pPr>
              <w:pStyle w:val="TAH"/>
            </w:pPr>
            <w:r w:rsidRPr="000702BF">
              <w:t>5</w:t>
            </w:r>
            <w:r w:rsidR="008D0E0E" w:rsidRPr="000702BF">
              <w:t xml:space="preserve"> </w:t>
            </w:r>
            <w:r w:rsidRPr="000702BF">
              <w:t>MHz</w:t>
            </w:r>
          </w:p>
        </w:tc>
        <w:tc>
          <w:tcPr>
            <w:tcW w:w="1559" w:type="dxa"/>
            <w:vAlign w:val="center"/>
          </w:tcPr>
          <w:p w14:paraId="35F9BE53" w14:textId="77777777" w:rsidR="00D3313B" w:rsidRPr="000702BF" w:rsidRDefault="00D3313B" w:rsidP="00AE3F12">
            <w:pPr>
              <w:pStyle w:val="TAH"/>
            </w:pPr>
            <w:r w:rsidRPr="000702BF">
              <w:t>10MHz</w:t>
            </w:r>
          </w:p>
        </w:tc>
        <w:tc>
          <w:tcPr>
            <w:tcW w:w="1134" w:type="dxa"/>
            <w:vAlign w:val="center"/>
          </w:tcPr>
          <w:p w14:paraId="49074C9F" w14:textId="2B7E9301" w:rsidR="00D3313B" w:rsidRPr="000702BF" w:rsidRDefault="00D3313B" w:rsidP="00AE3F12">
            <w:pPr>
              <w:pStyle w:val="TAH"/>
            </w:pPr>
            <w:r w:rsidRPr="000702BF">
              <w:rPr>
                <w:rFonts w:hint="eastAsia"/>
              </w:rPr>
              <w:t>1</w:t>
            </w:r>
            <w:r w:rsidRPr="000702BF">
              <w:t>5</w:t>
            </w:r>
            <w:r w:rsidR="008D0E0E" w:rsidRPr="000702BF">
              <w:t xml:space="preserve"> </w:t>
            </w:r>
            <w:r w:rsidRPr="000702BF">
              <w:t>MHz</w:t>
            </w:r>
          </w:p>
        </w:tc>
        <w:tc>
          <w:tcPr>
            <w:tcW w:w="1219" w:type="dxa"/>
            <w:vAlign w:val="center"/>
          </w:tcPr>
          <w:p w14:paraId="38133AC4" w14:textId="22402CDE" w:rsidR="00D3313B" w:rsidRPr="000702BF" w:rsidRDefault="00D3313B" w:rsidP="00AE3F12">
            <w:pPr>
              <w:pStyle w:val="TAH"/>
            </w:pPr>
            <w:r w:rsidRPr="000702BF">
              <w:rPr>
                <w:rFonts w:hint="eastAsia"/>
              </w:rPr>
              <w:t>2</w:t>
            </w:r>
            <w:r w:rsidRPr="000702BF">
              <w:t>0</w:t>
            </w:r>
            <w:r w:rsidR="008D0E0E" w:rsidRPr="000702BF">
              <w:t xml:space="preserve"> </w:t>
            </w:r>
            <w:r w:rsidRPr="000702BF">
              <w:t>MHz</w:t>
            </w:r>
          </w:p>
        </w:tc>
      </w:tr>
      <w:tr w:rsidR="00D3313B" w:rsidRPr="000702BF" w14:paraId="7A89C85C" w14:textId="77777777" w:rsidTr="008D0E0E">
        <w:trPr>
          <w:jc w:val="center"/>
        </w:trPr>
        <w:tc>
          <w:tcPr>
            <w:tcW w:w="1224" w:type="dxa"/>
            <w:vAlign w:val="center"/>
          </w:tcPr>
          <w:p w14:paraId="3BC02270" w14:textId="77777777" w:rsidR="00D3313B" w:rsidRPr="000702BF" w:rsidRDefault="00D3313B" w:rsidP="00AE3F12">
            <w:pPr>
              <w:pStyle w:val="TAL"/>
            </w:pPr>
            <w:r w:rsidRPr="000702BF">
              <w:t>RB</w:t>
            </w:r>
          </w:p>
        </w:tc>
        <w:tc>
          <w:tcPr>
            <w:tcW w:w="5467" w:type="dxa"/>
            <w:gridSpan w:val="4"/>
            <w:vAlign w:val="center"/>
          </w:tcPr>
          <w:p w14:paraId="54F5F376" w14:textId="68B5074D" w:rsidR="00D3313B" w:rsidRPr="000702BF" w:rsidRDefault="00D3313B" w:rsidP="00AE3F12">
            <w:pPr>
              <w:pStyle w:val="TAC"/>
            </w:pPr>
            <w:r w:rsidRPr="000702BF">
              <w:rPr>
                <w:rFonts w:hint="eastAsia"/>
              </w:rPr>
              <w:t>NOTE</w:t>
            </w:r>
            <w:r w:rsidR="008D0E0E" w:rsidRPr="000702BF">
              <w:t xml:space="preserve"> </w:t>
            </w:r>
            <w:r w:rsidRPr="000702BF">
              <w:rPr>
                <w:rFonts w:hint="eastAsia"/>
              </w:rPr>
              <w:t>1</w:t>
            </w:r>
          </w:p>
        </w:tc>
      </w:tr>
      <w:tr w:rsidR="00D3313B" w:rsidRPr="000702BF" w14:paraId="501BFE43" w14:textId="77777777" w:rsidTr="008D0E0E">
        <w:trPr>
          <w:jc w:val="center"/>
        </w:trPr>
        <w:tc>
          <w:tcPr>
            <w:tcW w:w="1224" w:type="dxa"/>
            <w:tcBorders>
              <w:bottom w:val="single" w:sz="4" w:space="0" w:color="auto"/>
            </w:tcBorders>
            <w:vAlign w:val="center"/>
          </w:tcPr>
          <w:p w14:paraId="12D8711A" w14:textId="77777777" w:rsidR="00D3313B" w:rsidRPr="000702BF" w:rsidRDefault="00D3313B" w:rsidP="00AE3F12">
            <w:pPr>
              <w:pStyle w:val="TAL"/>
            </w:pPr>
            <w:r w:rsidRPr="000702BF">
              <w:t>BW</w:t>
            </w:r>
            <w:r w:rsidRPr="000702BF">
              <w:rPr>
                <w:vertAlign w:val="subscript"/>
              </w:rPr>
              <w:t>Interferer</w:t>
            </w:r>
          </w:p>
        </w:tc>
        <w:tc>
          <w:tcPr>
            <w:tcW w:w="5467" w:type="dxa"/>
            <w:gridSpan w:val="4"/>
            <w:vAlign w:val="center"/>
          </w:tcPr>
          <w:p w14:paraId="1477B9B5" w14:textId="294EF8FC" w:rsidR="00D3313B" w:rsidRPr="000702BF" w:rsidRDefault="00D3313B" w:rsidP="00AE3F12">
            <w:pPr>
              <w:pStyle w:val="TAC"/>
            </w:pPr>
            <w:r w:rsidRPr="000702BF">
              <w:rPr>
                <w:rFonts w:hint="eastAsia"/>
              </w:rPr>
              <w:t>5</w:t>
            </w:r>
            <w:r w:rsidR="008D0E0E" w:rsidRPr="000702BF">
              <w:rPr>
                <w:rFonts w:hint="eastAsia"/>
              </w:rPr>
              <w:t xml:space="preserve"> </w:t>
            </w:r>
            <w:r w:rsidRPr="000702BF">
              <w:rPr>
                <w:rFonts w:hint="eastAsia"/>
              </w:rPr>
              <w:t>MHz</w:t>
            </w:r>
          </w:p>
        </w:tc>
      </w:tr>
      <w:tr w:rsidR="00D3313B" w:rsidRPr="000702BF" w14:paraId="6E5A8EBD" w14:textId="77777777" w:rsidTr="008D0E0E">
        <w:trPr>
          <w:jc w:val="center"/>
        </w:trPr>
        <w:tc>
          <w:tcPr>
            <w:tcW w:w="6691" w:type="dxa"/>
            <w:gridSpan w:val="5"/>
            <w:vAlign w:val="center"/>
          </w:tcPr>
          <w:p w14:paraId="5CF6424E" w14:textId="59991EB4" w:rsidR="00D3313B" w:rsidRPr="000702BF" w:rsidRDefault="00D3313B" w:rsidP="00AE3F12">
            <w:pPr>
              <w:pStyle w:val="TAN"/>
            </w:pPr>
            <w:r w:rsidRPr="000702BF">
              <w:t>NOTE</w:t>
            </w:r>
            <w:r w:rsidR="008D0E0E" w:rsidRPr="000702BF">
              <w:t xml:space="preserve"> </w:t>
            </w:r>
            <w:r w:rsidRPr="000702BF">
              <w:t>1:</w:t>
            </w:r>
            <w:r w:rsidRPr="000702BF">
              <w:tab/>
              <w:t>The</w:t>
            </w:r>
            <w:r w:rsidR="008D0E0E" w:rsidRPr="000702BF">
              <w:t xml:space="preserve"> </w:t>
            </w:r>
            <w:r w:rsidRPr="000702BF">
              <w:t>RB</w:t>
            </w:r>
            <w:r w:rsidR="008D0E0E" w:rsidRPr="000702BF">
              <w:t xml:space="preserve"> </w:t>
            </w:r>
            <w:r w:rsidRPr="000702BF">
              <w:t>configured</w:t>
            </w:r>
            <w:r w:rsidR="008D0E0E" w:rsidRPr="000702BF">
              <w:t xml:space="preserve"> </w:t>
            </w:r>
            <w:r w:rsidRPr="000702BF">
              <w:t>for</w:t>
            </w:r>
            <w:r w:rsidR="008D0E0E" w:rsidRPr="000702BF">
              <w:t xml:space="preserve"> </w:t>
            </w:r>
            <w:r w:rsidRPr="000702BF">
              <w:t>interfering</w:t>
            </w:r>
            <w:r w:rsidR="008D0E0E" w:rsidRPr="000702BF">
              <w:t xml:space="preserve"> </w:t>
            </w:r>
            <w:r w:rsidRPr="000702BF">
              <w:t>signal</w:t>
            </w:r>
            <w:r w:rsidR="008D0E0E" w:rsidRPr="000702BF">
              <w:t xml:space="preserve"> </w:t>
            </w:r>
            <w:r w:rsidRPr="000702BF">
              <w:t>is</w:t>
            </w:r>
            <w:r w:rsidR="008D0E0E" w:rsidRPr="000702BF">
              <w:t xml:space="preserve"> </w:t>
            </w:r>
            <w:r w:rsidRPr="000702BF">
              <w:t>the</w:t>
            </w:r>
            <w:r w:rsidR="008D0E0E" w:rsidRPr="000702BF">
              <w:t xml:space="preserve"> </w:t>
            </w:r>
            <w:r w:rsidRPr="000702BF">
              <w:t>same</w:t>
            </w:r>
            <w:r w:rsidR="008D0E0E" w:rsidRPr="000702BF">
              <w:t xml:space="preserve"> </w:t>
            </w:r>
            <w:r w:rsidRPr="000702BF">
              <w:t>as</w:t>
            </w:r>
            <w:r w:rsidR="008D0E0E" w:rsidRPr="000702BF">
              <w:t xml:space="preserve"> </w:t>
            </w:r>
            <w:r w:rsidRPr="000702BF">
              <w:t>maximum</w:t>
            </w:r>
            <w:r w:rsidR="008D0E0E" w:rsidRPr="000702BF">
              <w:t xml:space="preserve"> </w:t>
            </w:r>
            <w:r w:rsidRPr="000702BF">
              <w:t>RB</w:t>
            </w:r>
            <w:r w:rsidR="008D0E0E" w:rsidRPr="000702BF">
              <w:t xml:space="preserve"> </w:t>
            </w:r>
            <w:r w:rsidRPr="000702BF">
              <w:t>number</w:t>
            </w:r>
            <w:r w:rsidR="008D0E0E" w:rsidRPr="000702BF">
              <w:t xml:space="preserve"> </w:t>
            </w:r>
            <w:r w:rsidRPr="000702BF">
              <w:t>defined</w:t>
            </w:r>
            <w:r w:rsidR="008D0E0E" w:rsidRPr="000702BF">
              <w:t xml:space="preserve"> </w:t>
            </w:r>
            <w:r w:rsidRPr="000702BF">
              <w:t>in</w:t>
            </w:r>
            <w:r w:rsidR="008D0E0E" w:rsidRPr="000702BF">
              <w:t xml:space="preserve"> </w:t>
            </w:r>
            <w:r w:rsidRPr="000702BF">
              <w:t>Table</w:t>
            </w:r>
            <w:r w:rsidR="008D0E0E" w:rsidRPr="000702BF">
              <w:t xml:space="preserve"> </w:t>
            </w:r>
            <w:r w:rsidRPr="000702BF">
              <w:t>5.3.2-1</w:t>
            </w:r>
            <w:r w:rsidR="008D0E0E" w:rsidRPr="000702BF">
              <w:t xml:space="preserve"> </w:t>
            </w:r>
            <w:r w:rsidRPr="000702BF">
              <w:t>for</w:t>
            </w:r>
            <w:r w:rsidR="008D0E0E" w:rsidRPr="000702BF">
              <w:t xml:space="preserve"> </w:t>
            </w:r>
            <w:r w:rsidRPr="000702BF">
              <w:t>each</w:t>
            </w:r>
            <w:r w:rsidR="008D0E0E" w:rsidRPr="000702BF">
              <w:t xml:space="preserve"> </w:t>
            </w:r>
            <w:r w:rsidRPr="000702BF">
              <w:t>sub-carrier</w:t>
            </w:r>
            <w:r w:rsidR="008D0E0E" w:rsidRPr="000702BF">
              <w:t xml:space="preserve"> </w:t>
            </w:r>
            <w:r w:rsidRPr="000702BF">
              <w:t>spacing.</w:t>
            </w:r>
          </w:p>
        </w:tc>
      </w:tr>
    </w:tbl>
    <w:p w14:paraId="3EE9CB53" w14:textId="77777777" w:rsidR="00D3313B" w:rsidRPr="000702BF" w:rsidRDefault="00D3313B" w:rsidP="00CD1DFB"/>
    <w:p w14:paraId="2C1579B2" w14:textId="77777777" w:rsidR="00201225" w:rsidRDefault="00201225">
      <w:pPr>
        <w:overflowPunct/>
        <w:autoSpaceDE/>
        <w:autoSpaceDN/>
        <w:adjustRightInd/>
        <w:spacing w:after="0"/>
        <w:textAlignment w:val="auto"/>
        <w:rPr>
          <w:rFonts w:ascii="Arial" w:hAnsi="Arial"/>
          <w:sz w:val="36"/>
        </w:rPr>
      </w:pPr>
      <w:bookmarkStart w:id="2567" w:name="_Toc27478771"/>
      <w:bookmarkStart w:id="2568" w:name="_Toc36227485"/>
      <w:r>
        <w:br w:type="page"/>
      </w:r>
    </w:p>
    <w:p w14:paraId="7B4274FD" w14:textId="280D94E2" w:rsidR="00004D6A" w:rsidRPr="000702BF" w:rsidRDefault="00004D6A" w:rsidP="00004D6A">
      <w:pPr>
        <w:pStyle w:val="Heading8"/>
      </w:pPr>
      <w:bookmarkStart w:id="2569" w:name="_Toc152356811"/>
      <w:r w:rsidRPr="000702BF">
        <w:lastRenderedPageBreak/>
        <w:t>Annex F (normative):</w:t>
      </w:r>
      <w:r w:rsidRPr="000702BF">
        <w:br/>
        <w:t>Measurement uncertainties and Test Tolerances</w:t>
      </w:r>
      <w:bookmarkEnd w:id="2567"/>
      <w:bookmarkEnd w:id="2568"/>
      <w:bookmarkEnd w:id="2569"/>
    </w:p>
    <w:p w14:paraId="3F8F020D" w14:textId="77777777" w:rsidR="00004D6A" w:rsidRPr="000702BF" w:rsidRDefault="00004D6A" w:rsidP="00004D6A">
      <w:pPr>
        <w:pStyle w:val="Heading1"/>
      </w:pPr>
      <w:bookmarkStart w:id="2570" w:name="_Toc27478772"/>
      <w:bookmarkStart w:id="2571" w:name="_Toc36227486"/>
      <w:bookmarkStart w:id="2572" w:name="_Toc152356812"/>
      <w:r w:rsidRPr="000702BF">
        <w:t>F.1</w:t>
      </w:r>
      <w:r w:rsidRPr="000702BF">
        <w:tab/>
        <w:t>Acceptable uncertainty of Test System (normative)</w:t>
      </w:r>
      <w:bookmarkEnd w:id="2570"/>
      <w:bookmarkEnd w:id="2571"/>
      <w:bookmarkEnd w:id="2572"/>
    </w:p>
    <w:p w14:paraId="6C4E752D" w14:textId="77777777" w:rsidR="00004D6A" w:rsidRPr="000702BF" w:rsidRDefault="00004D6A" w:rsidP="00004D6A">
      <w:pPr>
        <w:pStyle w:val="Heading2"/>
      </w:pPr>
      <w:bookmarkStart w:id="2573" w:name="_Toc152356813"/>
      <w:r w:rsidRPr="000702BF">
        <w:t>F.1.0</w:t>
      </w:r>
      <w:r w:rsidRPr="000702BF">
        <w:tab/>
      </w:r>
      <w:r w:rsidRPr="000702BF">
        <w:rPr>
          <w:lang w:eastAsia="sv-SE"/>
        </w:rPr>
        <w:t>General</w:t>
      </w:r>
      <w:bookmarkEnd w:id="2573"/>
    </w:p>
    <w:p w14:paraId="18F231FE" w14:textId="77777777" w:rsidR="00004D6A" w:rsidRPr="000702BF" w:rsidRDefault="00004D6A" w:rsidP="00004D6A">
      <w:r w:rsidRPr="000702BF">
        <w:t>The maximum acceptable uncertainty of the Test System is specified below for each test, where appropriate. The Test System shall enable the stimulus signals in the test case to be adjusted to within the specified range, and the equipment under test to be measured with an uncertainty not exceeding the specified values. All ranges and uncertainties are absolute values, and are valid for a confidence level of 95 %, unless otherwise stated.</w:t>
      </w:r>
    </w:p>
    <w:p w14:paraId="1E748D74" w14:textId="77777777" w:rsidR="00004D6A" w:rsidRPr="000702BF" w:rsidRDefault="00004D6A" w:rsidP="00004D6A">
      <w:r w:rsidRPr="000702BF">
        <w:t>A confidence level of 95 % is the measurement uncertainty tolerance interval for a specific measurement that contains 95 % of the performance of a population of test equipment.</w:t>
      </w:r>
    </w:p>
    <w:p w14:paraId="78636D1C" w14:textId="77777777" w:rsidR="00004D6A" w:rsidRPr="000702BF" w:rsidRDefault="00004D6A" w:rsidP="00004D6A">
      <w:r w:rsidRPr="000702BF">
        <w:t>For RF tests it should be noted that the uncertainties in clause F.1 apply to the Test System operating into a nominal 50 ohm load and do not include system effects due to mismatch between the DUT and the Test System.</w:t>
      </w:r>
    </w:p>
    <w:p w14:paraId="195DC070" w14:textId="77777777" w:rsidR="00004D6A" w:rsidRPr="000702BF" w:rsidRDefault="00004D6A" w:rsidP="00004D6A">
      <w:r w:rsidRPr="000702BF">
        <w:rPr>
          <w:rFonts w:eastAsia="MS Mincho"/>
        </w:rPr>
        <w:t>T</w:t>
      </w:r>
      <w:r w:rsidRPr="000702BF">
        <w:t>he downlink signal uncertainties apply at each receiver antenna connector.</w:t>
      </w:r>
    </w:p>
    <w:p w14:paraId="3CAC4681" w14:textId="77777777" w:rsidR="00004D6A" w:rsidRPr="000702BF" w:rsidRDefault="00004D6A" w:rsidP="00004D6A">
      <w:pPr>
        <w:pStyle w:val="Heading2"/>
      </w:pPr>
      <w:bookmarkStart w:id="2574" w:name="_Toc27478773"/>
      <w:bookmarkStart w:id="2575" w:name="_Toc36227487"/>
      <w:bookmarkStart w:id="2576" w:name="_Toc152356814"/>
      <w:r w:rsidRPr="000702BF">
        <w:t>F.1.1</w:t>
      </w:r>
      <w:r w:rsidRPr="000702BF">
        <w:tab/>
      </w:r>
      <w:r w:rsidRPr="000702BF">
        <w:rPr>
          <w:lang w:eastAsia="sv-SE"/>
        </w:rPr>
        <w:t>Measurement of test environments</w:t>
      </w:r>
      <w:bookmarkEnd w:id="2574"/>
      <w:bookmarkEnd w:id="2575"/>
      <w:bookmarkEnd w:id="2576"/>
    </w:p>
    <w:p w14:paraId="38199715" w14:textId="48D369FA" w:rsidR="00004D6A" w:rsidRPr="000702BF" w:rsidRDefault="00004D6A" w:rsidP="00004D6A">
      <w:pPr>
        <w:rPr>
          <w:lang w:eastAsia="sv-SE"/>
        </w:rPr>
      </w:pPr>
      <w:r w:rsidRPr="000702BF">
        <w:rPr>
          <w:lang w:eastAsia="sv-SE"/>
        </w:rPr>
        <w:t xml:space="preserve">The measurement accuracy of the </w:t>
      </w:r>
      <w:r w:rsidRPr="000702BF">
        <w:t>UE</w:t>
      </w:r>
      <w:r w:rsidRPr="000702BF">
        <w:rPr>
          <w:lang w:eastAsia="sv-SE"/>
        </w:rPr>
        <w:t xml:space="preserve"> test environments defined in </w:t>
      </w:r>
      <w:r w:rsidR="000702BF">
        <w:t>TS 38.508-1 [12]</w:t>
      </w:r>
      <w:r w:rsidRPr="000702BF">
        <w:t xml:space="preserve"> subclause 4.1</w:t>
      </w:r>
      <w:r w:rsidRPr="000702BF">
        <w:rPr>
          <w:lang w:eastAsia="sv-SE"/>
        </w:rPr>
        <w:t>, Test environments shall be</w:t>
      </w:r>
    </w:p>
    <w:p w14:paraId="48C5E0C3" w14:textId="77777777" w:rsidR="00004D6A" w:rsidRPr="000702BF" w:rsidRDefault="00004D6A" w:rsidP="00004D6A">
      <w:pPr>
        <w:pStyle w:val="B1"/>
        <w:rPr>
          <w:snapToGrid w:val="0"/>
          <w:lang w:eastAsia="sv-SE"/>
        </w:rPr>
      </w:pPr>
      <w:bookmarkStart w:id="2577" w:name="_MCCTEMPBM_CRPT44170272___7"/>
      <w:r w:rsidRPr="000702BF">
        <w:rPr>
          <w:snapToGrid w:val="0"/>
          <w:lang w:eastAsia="sv-SE"/>
        </w:rPr>
        <w:t>-</w:t>
      </w:r>
      <w:r w:rsidRPr="000702BF">
        <w:rPr>
          <w:snapToGrid w:val="0"/>
          <w:lang w:eastAsia="sv-SE"/>
        </w:rPr>
        <w:tab/>
        <w:t>Pressure</w:t>
      </w:r>
      <w:r w:rsidRPr="000702BF">
        <w:rPr>
          <w:snapToGrid w:val="0"/>
          <w:lang w:eastAsia="sv-SE"/>
        </w:rPr>
        <w:tab/>
      </w:r>
      <w:r w:rsidRPr="000702BF">
        <w:rPr>
          <w:snapToGrid w:val="0"/>
          <w:lang w:eastAsia="sv-SE"/>
        </w:rPr>
        <w:tab/>
      </w:r>
      <w:r w:rsidRPr="000702BF">
        <w:rPr>
          <w:snapToGrid w:val="0"/>
          <w:lang w:eastAsia="sv-SE"/>
        </w:rPr>
        <w:tab/>
      </w:r>
      <w:r w:rsidRPr="000702BF">
        <w:rPr>
          <w:snapToGrid w:val="0"/>
          <w:lang w:eastAsia="sv-SE"/>
        </w:rPr>
        <w:tab/>
      </w:r>
      <w:r w:rsidRPr="000702BF">
        <w:rPr>
          <w:rFonts w:ascii="Symbol" w:hAnsi="Symbol"/>
          <w:snapToGrid w:val="0"/>
          <w:lang w:eastAsia="sv-SE"/>
        </w:rPr>
        <w:t></w:t>
      </w:r>
      <w:r w:rsidRPr="000702BF">
        <w:rPr>
          <w:snapToGrid w:val="0"/>
          <w:lang w:eastAsia="sv-SE"/>
        </w:rPr>
        <w:t>5 kPa.</w:t>
      </w:r>
    </w:p>
    <w:p w14:paraId="6A4C7466" w14:textId="7777777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Temperature</w:t>
      </w:r>
      <w:r w:rsidRPr="000702BF">
        <w:rPr>
          <w:snapToGrid w:val="0"/>
        </w:rPr>
        <w:tab/>
      </w:r>
      <w:r w:rsidRPr="000702BF">
        <w:rPr>
          <w:snapToGrid w:val="0"/>
        </w:rPr>
        <w:tab/>
      </w:r>
      <w:r w:rsidRPr="000702BF">
        <w:rPr>
          <w:snapToGrid w:val="0"/>
        </w:rPr>
        <w:tab/>
      </w:r>
      <w:r w:rsidRPr="000702BF">
        <w:rPr>
          <w:rFonts w:ascii="Symbol" w:hAnsi="Symbol"/>
          <w:snapToGrid w:val="0"/>
        </w:rPr>
        <w:t></w:t>
      </w:r>
      <w:r w:rsidRPr="000702BF">
        <w:rPr>
          <w:snapToGrid w:val="0"/>
        </w:rPr>
        <w:t>2 degrees.</w:t>
      </w:r>
    </w:p>
    <w:p w14:paraId="121A6BE9" w14:textId="7777777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Relative Humidity</w:t>
      </w:r>
      <w:r w:rsidRPr="000702BF">
        <w:rPr>
          <w:snapToGrid w:val="0"/>
        </w:rPr>
        <w:tab/>
      </w:r>
      <w:r w:rsidRPr="000702BF">
        <w:rPr>
          <w:rFonts w:ascii="Symbol" w:hAnsi="Symbol"/>
          <w:snapToGrid w:val="0"/>
        </w:rPr>
        <w:t></w:t>
      </w:r>
      <w:r w:rsidRPr="000702BF">
        <w:rPr>
          <w:snapToGrid w:val="0"/>
        </w:rPr>
        <w:t>5 %.</w:t>
      </w:r>
    </w:p>
    <w:p w14:paraId="1AAA90FB" w14:textId="536DA4D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DC Voltage</w:t>
      </w:r>
      <w:r w:rsidRPr="000702BF">
        <w:rPr>
          <w:snapToGrid w:val="0"/>
        </w:rPr>
        <w:tab/>
      </w:r>
      <w:r w:rsidRPr="000702BF">
        <w:rPr>
          <w:snapToGrid w:val="0"/>
        </w:rPr>
        <w:tab/>
      </w:r>
      <w:r w:rsidRPr="000702BF">
        <w:rPr>
          <w:snapToGrid w:val="0"/>
        </w:rPr>
        <w:tab/>
      </w:r>
      <w:r w:rsidRPr="000702BF">
        <w:rPr>
          <w:rFonts w:ascii="Symbol" w:hAnsi="Symbol"/>
          <w:snapToGrid w:val="0"/>
        </w:rPr>
        <w:t></w:t>
      </w:r>
      <w:r w:rsidRPr="000702BF">
        <w:rPr>
          <w:snapToGrid w:val="0"/>
        </w:rPr>
        <w:t>1</w:t>
      </w:r>
      <w:r w:rsidR="00C919B7">
        <w:rPr>
          <w:snapToGrid w:val="0"/>
        </w:rPr>
        <w:t>.</w:t>
      </w:r>
      <w:r w:rsidRPr="000702BF">
        <w:rPr>
          <w:snapToGrid w:val="0"/>
        </w:rPr>
        <w:t>0 %.</w:t>
      </w:r>
    </w:p>
    <w:p w14:paraId="1C889DAA" w14:textId="517F7C41"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AC Voltage</w:t>
      </w:r>
      <w:r w:rsidRPr="000702BF">
        <w:rPr>
          <w:snapToGrid w:val="0"/>
        </w:rPr>
        <w:tab/>
      </w:r>
      <w:r w:rsidRPr="000702BF">
        <w:rPr>
          <w:snapToGrid w:val="0"/>
        </w:rPr>
        <w:tab/>
      </w:r>
      <w:r w:rsidRPr="000702BF">
        <w:rPr>
          <w:snapToGrid w:val="0"/>
        </w:rPr>
        <w:tab/>
      </w:r>
      <w:r w:rsidRPr="000702BF">
        <w:rPr>
          <w:rFonts w:ascii="Symbol" w:hAnsi="Symbol"/>
          <w:snapToGrid w:val="0"/>
        </w:rPr>
        <w:t></w:t>
      </w:r>
      <w:r w:rsidRPr="000702BF">
        <w:rPr>
          <w:snapToGrid w:val="0"/>
        </w:rPr>
        <w:t>1</w:t>
      </w:r>
      <w:r w:rsidR="00C919B7">
        <w:rPr>
          <w:snapToGrid w:val="0"/>
        </w:rPr>
        <w:t>.</w:t>
      </w:r>
      <w:r w:rsidRPr="000702BF">
        <w:rPr>
          <w:snapToGrid w:val="0"/>
        </w:rPr>
        <w:t>5 %.</w:t>
      </w:r>
    </w:p>
    <w:bookmarkEnd w:id="2577"/>
    <w:p w14:paraId="40154A3D" w14:textId="77777777" w:rsidR="00004D6A" w:rsidRPr="000702BF" w:rsidRDefault="00004D6A" w:rsidP="00004D6A">
      <w:pPr>
        <w:pStyle w:val="B1"/>
        <w:rPr>
          <w:snapToGrid w:val="0"/>
          <w:lang w:eastAsia="sv-SE"/>
        </w:rPr>
      </w:pPr>
      <w:r w:rsidRPr="000702BF">
        <w:rPr>
          <w:snapToGrid w:val="0"/>
          <w:lang w:eastAsia="sv-SE"/>
        </w:rPr>
        <w:t>-</w:t>
      </w:r>
      <w:r w:rsidRPr="000702BF">
        <w:rPr>
          <w:snapToGrid w:val="0"/>
          <w:lang w:eastAsia="sv-SE"/>
        </w:rPr>
        <w:tab/>
      </w:r>
      <w:r w:rsidRPr="000702BF">
        <w:rPr>
          <w:snapToGrid w:val="0"/>
        </w:rPr>
        <w:t>Vibration</w:t>
      </w:r>
      <w:r w:rsidRPr="000702BF">
        <w:rPr>
          <w:snapToGrid w:val="0"/>
        </w:rPr>
        <w:tab/>
      </w:r>
      <w:r w:rsidRPr="000702BF">
        <w:rPr>
          <w:snapToGrid w:val="0"/>
        </w:rPr>
        <w:tab/>
      </w:r>
      <w:r w:rsidRPr="000702BF">
        <w:rPr>
          <w:snapToGrid w:val="0"/>
        </w:rPr>
        <w:tab/>
      </w:r>
      <w:r w:rsidRPr="000702BF">
        <w:rPr>
          <w:snapToGrid w:val="0"/>
        </w:rPr>
        <w:tab/>
        <w:t>10 %.</w:t>
      </w:r>
    </w:p>
    <w:p w14:paraId="0BCDEAF1" w14:textId="242E43EB" w:rsidR="00004D6A" w:rsidRPr="000702BF" w:rsidRDefault="00004D6A" w:rsidP="00004D6A">
      <w:pPr>
        <w:pStyle w:val="B1"/>
      </w:pPr>
      <w:r w:rsidRPr="000702BF">
        <w:rPr>
          <w:snapToGrid w:val="0"/>
          <w:lang w:eastAsia="sv-SE"/>
        </w:rPr>
        <w:t>-</w:t>
      </w:r>
      <w:r w:rsidRPr="000702BF">
        <w:rPr>
          <w:snapToGrid w:val="0"/>
          <w:lang w:eastAsia="sv-SE"/>
        </w:rPr>
        <w:tab/>
      </w:r>
      <w:r w:rsidRPr="000702BF">
        <w:rPr>
          <w:snapToGrid w:val="0"/>
        </w:rPr>
        <w:t>Vibration frequency</w:t>
      </w:r>
      <w:r w:rsidRPr="000702BF">
        <w:rPr>
          <w:snapToGrid w:val="0"/>
        </w:rPr>
        <w:tab/>
        <w:t>0</w:t>
      </w:r>
      <w:r w:rsidR="00C919B7">
        <w:rPr>
          <w:snapToGrid w:val="0"/>
        </w:rPr>
        <w:t>.</w:t>
      </w:r>
      <w:r w:rsidRPr="000702BF">
        <w:rPr>
          <w:snapToGrid w:val="0"/>
        </w:rPr>
        <w:t>1 Hz.</w:t>
      </w:r>
    </w:p>
    <w:p w14:paraId="75BADECA" w14:textId="77777777" w:rsidR="00004D6A" w:rsidRPr="000702BF" w:rsidRDefault="00004D6A" w:rsidP="00004D6A">
      <w:r w:rsidRPr="000702BF">
        <w:t>The above values shall apply unless the test environment is otherwise controlled and the specification for the control of the test environment specifies the uncertainty for the parameter.</w:t>
      </w:r>
    </w:p>
    <w:p w14:paraId="1D01D0EA" w14:textId="77777777" w:rsidR="00004D6A" w:rsidRPr="000702BF" w:rsidRDefault="00004D6A" w:rsidP="00004D6A">
      <w:pPr>
        <w:pStyle w:val="Heading2"/>
      </w:pPr>
      <w:bookmarkStart w:id="2578" w:name="_Toc27478774"/>
      <w:bookmarkStart w:id="2579" w:name="_Toc36227488"/>
      <w:bookmarkStart w:id="2580" w:name="_Toc152356815"/>
      <w:r w:rsidRPr="000702BF">
        <w:t>F.1.2</w:t>
      </w:r>
      <w:r w:rsidRPr="000702BF">
        <w:tab/>
      </w:r>
      <w:r w:rsidRPr="000702BF">
        <w:rPr>
          <w:lang w:eastAsia="sv-SE"/>
        </w:rPr>
        <w:t xml:space="preserve">Measurement of </w:t>
      </w:r>
      <w:r w:rsidRPr="000702BF">
        <w:t>transmitter</w:t>
      </w:r>
      <w:bookmarkEnd w:id="2578"/>
      <w:bookmarkEnd w:id="2579"/>
      <w:bookmarkEnd w:id="2580"/>
    </w:p>
    <w:p w14:paraId="69B85947" w14:textId="77777777" w:rsidR="00004D6A" w:rsidRPr="000702BF" w:rsidRDefault="00004D6A" w:rsidP="00004D6A">
      <w:pPr>
        <w:pStyle w:val="TH"/>
      </w:pPr>
      <w:r w:rsidRPr="000702BF">
        <w:t>Table F.1.2-1: Maximum Test System Uncertainty for transmitter tests</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54"/>
        <w:gridCol w:w="4570"/>
        <w:gridCol w:w="2741"/>
      </w:tblGrid>
      <w:tr w:rsidR="00004D6A" w:rsidRPr="000702BF" w14:paraId="2F85038D" w14:textId="77777777" w:rsidTr="008D0E0E">
        <w:trPr>
          <w:cantSplit/>
          <w:jc w:val="center"/>
        </w:trPr>
        <w:tc>
          <w:tcPr>
            <w:tcW w:w="2454" w:type="dxa"/>
          </w:tcPr>
          <w:p w14:paraId="6045E271" w14:textId="77777777" w:rsidR="00004D6A" w:rsidRPr="000702BF" w:rsidRDefault="00004D6A" w:rsidP="00AE3F12">
            <w:pPr>
              <w:pStyle w:val="TAH"/>
            </w:pPr>
            <w:r w:rsidRPr="000702BF">
              <w:t>Subclause</w:t>
            </w:r>
          </w:p>
        </w:tc>
        <w:tc>
          <w:tcPr>
            <w:tcW w:w="4570" w:type="dxa"/>
          </w:tcPr>
          <w:p w14:paraId="740CE73C" w14:textId="555E0A61" w:rsidR="00004D6A" w:rsidRPr="000702BF" w:rsidRDefault="00004D6A" w:rsidP="00AE3F12">
            <w:pPr>
              <w:pStyle w:val="TAH"/>
            </w:pPr>
            <w:r w:rsidRPr="000702BF">
              <w:t>Maximum</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c>
          <w:tcPr>
            <w:tcW w:w="2741" w:type="dxa"/>
          </w:tcPr>
          <w:p w14:paraId="2E0FCF00" w14:textId="1CAF4584" w:rsidR="00004D6A" w:rsidRPr="000702BF" w:rsidRDefault="00004D6A" w:rsidP="00AE3F12">
            <w:pPr>
              <w:pStyle w:val="TAH"/>
            </w:pPr>
            <w:r w:rsidRPr="000702BF">
              <w:t>Derivation</w:t>
            </w:r>
            <w:r w:rsidR="008D0E0E" w:rsidRPr="000702BF">
              <w:t xml:space="preserve"> </w:t>
            </w:r>
            <w:r w:rsidRPr="000702BF">
              <w:t>of</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r>
      <w:tr w:rsidR="00004D6A" w:rsidRPr="000702BF" w14:paraId="509053A6" w14:textId="77777777" w:rsidTr="008D0E0E">
        <w:trPr>
          <w:cantSplit/>
          <w:jc w:val="center"/>
        </w:trPr>
        <w:tc>
          <w:tcPr>
            <w:tcW w:w="2454" w:type="dxa"/>
          </w:tcPr>
          <w:p w14:paraId="1CE5F5D1" w14:textId="2D142CB4" w:rsidR="00004D6A" w:rsidRPr="000702BF" w:rsidRDefault="00004D6A" w:rsidP="00AE3F12">
            <w:pPr>
              <w:pStyle w:val="TAL"/>
            </w:pPr>
            <w:r w:rsidRPr="000702BF">
              <w:t>6.3.1</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p>
        </w:tc>
        <w:tc>
          <w:tcPr>
            <w:tcW w:w="4570" w:type="dxa"/>
          </w:tcPr>
          <w:p w14:paraId="460C9AA8" w14:textId="58765F2B" w:rsidR="00004D6A" w:rsidRPr="002A243D"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6.3.1</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2741" w:type="dxa"/>
          </w:tcPr>
          <w:p w14:paraId="6C95F978" w14:textId="77777777" w:rsidR="00004D6A" w:rsidRPr="000702BF" w:rsidRDefault="00004D6A" w:rsidP="00AE3F12">
            <w:pPr>
              <w:pStyle w:val="TAL"/>
              <w:rPr>
                <w:snapToGrid w:val="0"/>
                <w:lang w:eastAsia="sv-SE"/>
              </w:rPr>
            </w:pPr>
          </w:p>
        </w:tc>
      </w:tr>
      <w:tr w:rsidR="00004D6A" w:rsidRPr="000702BF" w14:paraId="06703600" w14:textId="77777777" w:rsidTr="008D0E0E">
        <w:trPr>
          <w:cantSplit/>
          <w:jc w:val="center"/>
        </w:trPr>
        <w:tc>
          <w:tcPr>
            <w:tcW w:w="2454" w:type="dxa"/>
          </w:tcPr>
          <w:p w14:paraId="4BE5E63D" w14:textId="3F7E445C" w:rsidR="00004D6A" w:rsidRPr="000702BF" w:rsidRDefault="00004D6A" w:rsidP="00AE3F12">
            <w:pPr>
              <w:pStyle w:val="TAL"/>
            </w:pPr>
            <w:r w:rsidRPr="000702BF">
              <w:t>6.3.2</w:t>
            </w:r>
            <w:r w:rsidR="008D0E0E" w:rsidRPr="000702BF">
              <w:t xml:space="preserve"> </w:t>
            </w:r>
            <w:r w:rsidRPr="000702BF">
              <w:t>Transmit</w:t>
            </w:r>
            <w:r w:rsidR="008D0E0E" w:rsidRPr="000702BF">
              <w:t xml:space="preserve"> </w:t>
            </w:r>
            <w:r w:rsidRPr="000702BF">
              <w:t>OFF</w:t>
            </w:r>
            <w:r w:rsidR="008D0E0E" w:rsidRPr="000702BF">
              <w:t xml:space="preserve"> </w:t>
            </w:r>
            <w:r w:rsidRPr="000702BF">
              <w:t>power</w:t>
            </w:r>
          </w:p>
        </w:tc>
        <w:tc>
          <w:tcPr>
            <w:tcW w:w="4570" w:type="dxa"/>
          </w:tcPr>
          <w:p w14:paraId="22D9C47E" w14:textId="502DEAB5" w:rsidR="00004D6A" w:rsidRPr="002A243D"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6.3.2</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2741" w:type="dxa"/>
          </w:tcPr>
          <w:p w14:paraId="1753D71D" w14:textId="77777777" w:rsidR="00004D6A" w:rsidRPr="000702BF" w:rsidRDefault="00004D6A" w:rsidP="00AE3F12">
            <w:pPr>
              <w:pStyle w:val="TAL"/>
              <w:rPr>
                <w:snapToGrid w:val="0"/>
                <w:lang w:eastAsia="sv-SE"/>
              </w:rPr>
            </w:pPr>
          </w:p>
        </w:tc>
      </w:tr>
    </w:tbl>
    <w:p w14:paraId="52AB642C" w14:textId="77777777" w:rsidR="00004D6A" w:rsidRPr="000702BF" w:rsidRDefault="00004D6A" w:rsidP="00004D6A"/>
    <w:p w14:paraId="79245B99" w14:textId="77777777" w:rsidR="000F3AE1" w:rsidRPr="000702BF" w:rsidRDefault="000F3AE1" w:rsidP="000F3AE1">
      <w:pPr>
        <w:pStyle w:val="Heading2"/>
      </w:pPr>
      <w:bookmarkStart w:id="2581" w:name="_Toc27478775"/>
      <w:bookmarkStart w:id="2582" w:name="_Toc36227489"/>
      <w:bookmarkStart w:id="2583" w:name="_Toc152356816"/>
      <w:r w:rsidRPr="000702BF">
        <w:lastRenderedPageBreak/>
        <w:t>F.1.3</w:t>
      </w:r>
      <w:r w:rsidRPr="000702BF">
        <w:tab/>
      </w:r>
      <w:r w:rsidRPr="000702BF">
        <w:rPr>
          <w:lang w:eastAsia="sv-SE"/>
        </w:rPr>
        <w:t xml:space="preserve">Measurement of </w:t>
      </w:r>
      <w:r w:rsidRPr="000702BF">
        <w:t>receiver</w:t>
      </w:r>
      <w:bookmarkEnd w:id="2581"/>
      <w:bookmarkEnd w:id="2582"/>
      <w:bookmarkEnd w:id="2583"/>
    </w:p>
    <w:p w14:paraId="02DAFEBD" w14:textId="77777777" w:rsidR="000F3AE1" w:rsidRPr="000702BF" w:rsidRDefault="000F3AE1" w:rsidP="000F3AE1">
      <w:pPr>
        <w:pStyle w:val="TH"/>
      </w:pPr>
      <w:r w:rsidRPr="000702BF">
        <w:t>Table F.1.3-1: Maximum Test System Uncertainty for receiver tests</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35"/>
        <w:gridCol w:w="4535"/>
        <w:gridCol w:w="2720"/>
      </w:tblGrid>
      <w:tr w:rsidR="000F3AE1" w:rsidRPr="000702BF" w14:paraId="1986360B" w14:textId="77777777" w:rsidTr="008D0E0E">
        <w:trPr>
          <w:cantSplit/>
          <w:jc w:val="center"/>
        </w:trPr>
        <w:tc>
          <w:tcPr>
            <w:tcW w:w="2435" w:type="dxa"/>
          </w:tcPr>
          <w:p w14:paraId="266B3968" w14:textId="77777777" w:rsidR="000F3AE1" w:rsidRPr="000702BF" w:rsidRDefault="000F3AE1" w:rsidP="00AE3F12">
            <w:pPr>
              <w:pStyle w:val="TAH"/>
            </w:pPr>
            <w:r w:rsidRPr="000702BF">
              <w:t>Subclause</w:t>
            </w:r>
          </w:p>
        </w:tc>
        <w:tc>
          <w:tcPr>
            <w:tcW w:w="4535" w:type="dxa"/>
          </w:tcPr>
          <w:p w14:paraId="7A860CB8" w14:textId="4E3DDCAA" w:rsidR="000F3AE1" w:rsidRPr="000702BF" w:rsidRDefault="000F3AE1" w:rsidP="00AE3F12">
            <w:pPr>
              <w:pStyle w:val="TAH"/>
            </w:pPr>
            <w:r w:rsidRPr="000702BF">
              <w:t>Maximum</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c>
          <w:tcPr>
            <w:tcW w:w="2720" w:type="dxa"/>
          </w:tcPr>
          <w:p w14:paraId="03A2D9B2" w14:textId="2DF92317" w:rsidR="000F3AE1" w:rsidRPr="000702BF" w:rsidRDefault="000F3AE1" w:rsidP="00AE3F12">
            <w:pPr>
              <w:pStyle w:val="TAH"/>
            </w:pPr>
            <w:r w:rsidRPr="000702BF">
              <w:t>Derivation</w:t>
            </w:r>
            <w:r w:rsidR="008D0E0E" w:rsidRPr="000702BF">
              <w:t xml:space="preserve"> </w:t>
            </w:r>
            <w:r w:rsidRPr="000702BF">
              <w:t>of</w:t>
            </w:r>
            <w:r w:rsidR="008D0E0E" w:rsidRPr="000702BF">
              <w:t xml:space="preserve"> </w:t>
            </w:r>
            <w:r w:rsidRPr="000702BF">
              <w:t>Test</w:t>
            </w:r>
            <w:r w:rsidR="008D0E0E" w:rsidRPr="000702BF">
              <w:t xml:space="preserve"> </w:t>
            </w:r>
            <w:r w:rsidRPr="000702BF">
              <w:t>System</w:t>
            </w:r>
            <w:r w:rsidR="008D0E0E" w:rsidRPr="000702BF">
              <w:t xml:space="preserve"> </w:t>
            </w:r>
            <w:r w:rsidRPr="000702BF">
              <w:t>Uncertainty</w:t>
            </w:r>
          </w:p>
        </w:tc>
      </w:tr>
      <w:tr w:rsidR="000F3AE1" w:rsidRPr="000702BF" w14:paraId="34E4BA36" w14:textId="77777777" w:rsidTr="008D0E0E">
        <w:trPr>
          <w:cantSplit/>
          <w:jc w:val="center"/>
        </w:trPr>
        <w:tc>
          <w:tcPr>
            <w:tcW w:w="2435" w:type="dxa"/>
          </w:tcPr>
          <w:p w14:paraId="4CD3F633" w14:textId="504BAB09" w:rsidR="000F3AE1" w:rsidRPr="000702BF" w:rsidRDefault="000F3AE1" w:rsidP="00AE3F12">
            <w:pPr>
              <w:pStyle w:val="TAL"/>
            </w:pPr>
            <w:r w:rsidRPr="000702BF">
              <w:t>7.4</w:t>
            </w:r>
            <w:r w:rsidR="002A243D">
              <w:t xml:space="preserve"> </w:t>
            </w:r>
            <w:r w:rsidRPr="000702BF">
              <w:t>Maximum</w:t>
            </w:r>
            <w:r w:rsidR="008D0E0E" w:rsidRPr="000702BF">
              <w:t xml:space="preserve"> </w:t>
            </w:r>
            <w:r w:rsidRPr="000702BF">
              <w:t>input</w:t>
            </w:r>
            <w:r w:rsidR="008D0E0E" w:rsidRPr="000702BF">
              <w:t xml:space="preserve"> </w:t>
            </w:r>
            <w:r w:rsidRPr="000702BF">
              <w:t>level</w:t>
            </w:r>
          </w:p>
        </w:tc>
        <w:tc>
          <w:tcPr>
            <w:tcW w:w="4535" w:type="dxa"/>
          </w:tcPr>
          <w:p w14:paraId="539027BC" w14:textId="0C9205C9" w:rsidR="000F3AE1" w:rsidRPr="002A243D" w:rsidRDefault="000F3AE1"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7.4</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2720" w:type="dxa"/>
          </w:tcPr>
          <w:p w14:paraId="5C514584" w14:textId="77777777" w:rsidR="000F3AE1" w:rsidRPr="000702BF" w:rsidRDefault="000F3AE1" w:rsidP="00AE3F12">
            <w:pPr>
              <w:pStyle w:val="TAL"/>
              <w:rPr>
                <w:snapToGrid w:val="0"/>
                <w:lang w:eastAsia="sv-SE"/>
              </w:rPr>
            </w:pPr>
          </w:p>
        </w:tc>
      </w:tr>
      <w:tr w:rsidR="000379BC" w:rsidRPr="000702BF" w14:paraId="2A0D3CF6" w14:textId="77777777" w:rsidTr="008D0E0E">
        <w:trPr>
          <w:cantSplit/>
          <w:jc w:val="center"/>
        </w:trPr>
        <w:tc>
          <w:tcPr>
            <w:tcW w:w="2435" w:type="dxa"/>
            <w:vAlign w:val="center"/>
          </w:tcPr>
          <w:p w14:paraId="45C87A9D" w14:textId="3BD275EE" w:rsidR="000379BC" w:rsidRPr="000702BF" w:rsidRDefault="000379BC" w:rsidP="000379BC">
            <w:pPr>
              <w:pStyle w:val="TAL"/>
            </w:pPr>
            <w:r w:rsidRPr="000702BF">
              <w:t>7.5</w:t>
            </w:r>
            <w:r w:rsidR="002A243D">
              <w:t xml:space="preserve"> </w:t>
            </w:r>
            <w:r w:rsidRPr="000702BF">
              <w:t>Adjacent</w:t>
            </w:r>
            <w:r w:rsidR="008D0E0E" w:rsidRPr="000702BF">
              <w:t xml:space="preserve"> </w:t>
            </w:r>
            <w:r w:rsidRPr="000702BF">
              <w:t>channel</w:t>
            </w:r>
            <w:r w:rsidR="008D0E0E" w:rsidRPr="000702BF">
              <w:t xml:space="preserve"> </w:t>
            </w:r>
            <w:r w:rsidRPr="000702BF">
              <w:t>selectivity7.5</w:t>
            </w:r>
            <w:r w:rsidRPr="000702BF">
              <w:tab/>
              <w:t>Adjacent</w:t>
            </w:r>
            <w:r w:rsidR="008D0E0E" w:rsidRPr="000702BF">
              <w:t xml:space="preserve"> </w:t>
            </w:r>
            <w:r w:rsidRPr="000702BF">
              <w:t>channel</w:t>
            </w:r>
            <w:r w:rsidR="008D0E0E" w:rsidRPr="000702BF">
              <w:t xml:space="preserve"> </w:t>
            </w:r>
            <w:r w:rsidRPr="000702BF">
              <w:t>selectivity</w:t>
            </w:r>
          </w:p>
        </w:tc>
        <w:tc>
          <w:tcPr>
            <w:tcW w:w="4535" w:type="dxa"/>
          </w:tcPr>
          <w:p w14:paraId="3714C070" w14:textId="5AD90CD2" w:rsidR="000379BC" w:rsidRPr="000702BF" w:rsidRDefault="000379BC" w:rsidP="000379BC">
            <w:pPr>
              <w:pStyle w:val="TAL"/>
              <w:rPr>
                <w:rFonts w:cs="Arial"/>
                <w:bCs/>
                <w:szCs w:val="18"/>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7.5</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8D0E0E" w:rsidRPr="000702BF">
              <w:rPr>
                <w:rFonts w:cs="v4.2.0"/>
                <w:lang w:eastAsia="ja-JP"/>
              </w:rPr>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rPr>
                <w:rFonts w:cs="v4.2.0" w:hint="eastAsia"/>
              </w:rPr>
              <w:t xml:space="preserve"> </w:t>
            </w:r>
            <w:r w:rsidR="0002370F" w:rsidRPr="000702BF">
              <w:rPr>
                <w:rFonts w:cs="v4.2.0"/>
              </w:rPr>
              <w:t>"</w:t>
            </w:r>
            <w:r w:rsidRPr="000702BF">
              <w:rPr>
                <w:rFonts w:cs="v4.2.0"/>
                <w:lang w:eastAsia="ja-JP"/>
              </w:rPr>
              <w:t>f</w:t>
            </w:r>
            <w:r w:rsidR="008D0E0E" w:rsidRPr="000702BF">
              <w:rPr>
                <w:rFonts w:cs="v4.2.0"/>
                <w:lang w:eastAsia="ja-JP"/>
              </w:rPr>
              <w:t xml:space="preserve"> </w:t>
            </w:r>
            <w:r w:rsidRPr="000702BF">
              <w:rPr>
                <w:rFonts w:cs="Arial"/>
                <w:lang w:eastAsia="ja-JP"/>
              </w:rPr>
              <w:t>≤</w:t>
            </w:r>
            <w:r w:rsidR="008D0E0E" w:rsidRPr="000702BF">
              <w:rPr>
                <w:rFonts w:cs="v4.2.0"/>
                <w:lang w:eastAsia="ja-JP"/>
              </w:rPr>
              <w:t xml:space="preserve"> </w:t>
            </w:r>
            <w:r w:rsidRPr="000702BF">
              <w:rPr>
                <w:rFonts w:cs="v4.2.0"/>
                <w:lang w:eastAsia="ja-JP"/>
              </w:rPr>
              <w:t>3.0</w:t>
            </w:r>
            <w:r w:rsidR="00EA51BB">
              <w:rPr>
                <w:rFonts w:cs="v4.2.0"/>
                <w:lang w:eastAsia="ja-JP"/>
              </w:rPr>
              <w:t xml:space="preserve"> </w:t>
            </w:r>
            <w:r w:rsidRPr="000702BF">
              <w:rPr>
                <w:rFonts w:cs="v4.2.0"/>
                <w:lang w:eastAsia="ja-JP"/>
              </w:rPr>
              <w:t>GHz</w:t>
            </w:r>
            <w:r w:rsidR="0002370F" w:rsidRPr="000702BF">
              <w:rPr>
                <w:rFonts w:cs="v4.2.0"/>
              </w:rPr>
              <w:t>"</w:t>
            </w:r>
            <w:r w:rsidRPr="000702BF">
              <w:rPr>
                <w:rFonts w:cs="v4.2.0"/>
                <w:lang w:eastAsia="ja-JP"/>
              </w:rPr>
              <w:t>.</w:t>
            </w:r>
          </w:p>
        </w:tc>
        <w:tc>
          <w:tcPr>
            <w:tcW w:w="2720" w:type="dxa"/>
          </w:tcPr>
          <w:p w14:paraId="322755A4" w14:textId="6143322C" w:rsidR="000379BC" w:rsidRPr="000702BF" w:rsidRDefault="000379BC" w:rsidP="000379BC">
            <w:pPr>
              <w:pStyle w:val="TAL"/>
              <w:rPr>
                <w:snapToGrid w:val="0"/>
                <w:lang w:eastAsia="sv-SE"/>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7.5</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523A5C14" w14:textId="77777777" w:rsidTr="008D0E0E">
        <w:trPr>
          <w:cantSplit/>
          <w:jc w:val="center"/>
        </w:trPr>
        <w:tc>
          <w:tcPr>
            <w:tcW w:w="2435" w:type="dxa"/>
            <w:vAlign w:val="center"/>
          </w:tcPr>
          <w:p w14:paraId="58E86EAD" w14:textId="64610858" w:rsidR="000379BC" w:rsidRPr="000702BF" w:rsidRDefault="000379BC" w:rsidP="000379BC">
            <w:pPr>
              <w:pStyle w:val="TAL"/>
            </w:pPr>
            <w:r w:rsidRPr="000702BF">
              <w:t>7.6.2</w:t>
            </w:r>
            <w:r w:rsidR="002A243D">
              <w:t xml:space="preserve"> </w:t>
            </w:r>
            <w:r w:rsidRPr="000702BF">
              <w:t>In-band</w:t>
            </w:r>
            <w:r w:rsidR="008D0E0E" w:rsidRPr="000702BF">
              <w:t xml:space="preserve"> </w:t>
            </w:r>
            <w:r w:rsidRPr="000702BF">
              <w:t>blocking</w:t>
            </w:r>
          </w:p>
        </w:tc>
        <w:tc>
          <w:tcPr>
            <w:tcW w:w="4535" w:type="dxa"/>
          </w:tcPr>
          <w:p w14:paraId="67EABD5C" w14:textId="1C3BA706"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8D0E0E" w:rsidRPr="000702BF">
              <w:rPr>
                <w:rFonts w:cs="v4.2.0"/>
                <w:lang w:eastAsia="ja-JP"/>
              </w:rPr>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rPr>
                <w:rFonts w:cs="v4.2.0" w:hint="eastAsia"/>
              </w:rPr>
              <w:t xml:space="preserve"> </w:t>
            </w:r>
            <w:r w:rsidR="0002370F" w:rsidRPr="000702BF">
              <w:rPr>
                <w:rFonts w:cs="v4.2.0"/>
              </w:rPr>
              <w:t>"</w:t>
            </w:r>
            <w:r w:rsidRPr="000702BF">
              <w:rPr>
                <w:rFonts w:cs="v4.2.0"/>
                <w:lang w:eastAsia="ja-JP"/>
              </w:rPr>
              <w:t>f</w:t>
            </w:r>
            <w:r w:rsidR="008D0E0E" w:rsidRPr="000702BF">
              <w:rPr>
                <w:rFonts w:cs="v4.2.0"/>
                <w:lang w:eastAsia="ja-JP"/>
              </w:rPr>
              <w:t xml:space="preserve"> </w:t>
            </w:r>
            <w:r w:rsidRPr="000702BF">
              <w:rPr>
                <w:rFonts w:cs="Arial"/>
                <w:lang w:eastAsia="ja-JP"/>
              </w:rPr>
              <w:t>≤</w:t>
            </w:r>
            <w:r w:rsidR="008D0E0E" w:rsidRPr="000702BF">
              <w:rPr>
                <w:rFonts w:cs="v4.2.0"/>
                <w:lang w:eastAsia="ja-JP"/>
              </w:rPr>
              <w:t xml:space="preserve"> </w:t>
            </w:r>
            <w:r w:rsidRPr="000702BF">
              <w:rPr>
                <w:rFonts w:cs="v4.2.0"/>
                <w:lang w:eastAsia="ja-JP"/>
              </w:rPr>
              <w:t>3.0</w:t>
            </w:r>
            <w:r w:rsidR="00EA51BB">
              <w:rPr>
                <w:rFonts w:cs="v4.2.0"/>
                <w:lang w:eastAsia="ja-JP"/>
              </w:rPr>
              <w:t xml:space="preserve"> </w:t>
            </w:r>
            <w:r w:rsidRPr="000702BF">
              <w:rPr>
                <w:rFonts w:cs="v4.2.0"/>
                <w:lang w:eastAsia="ja-JP"/>
              </w:rPr>
              <w:t>GHz</w:t>
            </w:r>
            <w:r w:rsidR="0002370F" w:rsidRPr="000702BF">
              <w:rPr>
                <w:rFonts w:cs="v4.2.0"/>
              </w:rPr>
              <w:t>"</w:t>
            </w:r>
            <w:r w:rsidRPr="000702BF">
              <w:rPr>
                <w:rFonts w:cs="v4.2.0"/>
                <w:lang w:eastAsia="ja-JP"/>
              </w:rPr>
              <w:t>.</w:t>
            </w:r>
          </w:p>
        </w:tc>
        <w:tc>
          <w:tcPr>
            <w:tcW w:w="2720" w:type="dxa"/>
          </w:tcPr>
          <w:p w14:paraId="336F5C72" w14:textId="3EC0B391" w:rsidR="000379BC" w:rsidRPr="000702BF" w:rsidRDefault="000379BC" w:rsidP="000379BC">
            <w:pPr>
              <w:pStyle w:val="TAL"/>
              <w:rPr>
                <w:snapToGrid w:val="0"/>
                <w:lang w:eastAsia="sv-SE"/>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263936D3" w14:textId="77777777" w:rsidTr="008D0E0E">
        <w:trPr>
          <w:cantSplit/>
          <w:jc w:val="center"/>
        </w:trPr>
        <w:tc>
          <w:tcPr>
            <w:tcW w:w="2435" w:type="dxa"/>
            <w:vAlign w:val="center"/>
          </w:tcPr>
          <w:p w14:paraId="23EB3CDD" w14:textId="09C9DE75" w:rsidR="000379BC" w:rsidRPr="000702BF" w:rsidRDefault="000379BC" w:rsidP="000379BC">
            <w:pPr>
              <w:pStyle w:val="TAL"/>
            </w:pPr>
            <w:r w:rsidRPr="000702BF">
              <w:t>7.6.3</w:t>
            </w:r>
            <w:r w:rsidR="002A243D">
              <w:t xml:space="preserve"> </w:t>
            </w:r>
            <w:r w:rsidRPr="000702BF">
              <w:t>Out</w:t>
            </w:r>
            <w:r w:rsidR="008D0E0E" w:rsidRPr="000702BF">
              <w:t xml:space="preserve"> </w:t>
            </w:r>
            <w:r w:rsidRPr="000702BF">
              <w:t>of</w:t>
            </w:r>
            <w:r w:rsidR="008D0E0E" w:rsidRPr="000702BF">
              <w:t xml:space="preserve"> </w:t>
            </w:r>
            <w:r w:rsidRPr="000702BF">
              <w:t>Band</w:t>
            </w:r>
            <w:r w:rsidR="008D0E0E" w:rsidRPr="000702BF">
              <w:t xml:space="preserve"> </w:t>
            </w:r>
            <w:r w:rsidRPr="000702BF">
              <w:t>Blocking</w:t>
            </w:r>
          </w:p>
        </w:tc>
        <w:tc>
          <w:tcPr>
            <w:tcW w:w="4535" w:type="dxa"/>
          </w:tcPr>
          <w:p w14:paraId="128ABCB6" w14:textId="68F1F856" w:rsidR="000379BC" w:rsidRPr="002A243D" w:rsidRDefault="000379BC" w:rsidP="000379BC">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7.6.3</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rPr>
                <w:rFonts w:cs="v4.2.0" w:hint="eastAsia"/>
              </w:rPr>
              <w:t xml:space="preserve"> </w:t>
            </w:r>
            <w:r w:rsidR="0002370F" w:rsidRPr="000702BF">
              <w:rPr>
                <w:rFonts w:cs="v4.2.0"/>
              </w:rPr>
              <w:t>"</w:t>
            </w:r>
            <w:r w:rsidRPr="000702BF">
              <w:rPr>
                <w:rFonts w:cs="v4.2.0"/>
                <w:lang w:eastAsia="ja-JP"/>
              </w:rPr>
              <w:t>f</w:t>
            </w:r>
            <w:r w:rsidR="008D0E0E" w:rsidRPr="000702BF">
              <w:rPr>
                <w:rFonts w:cs="v4.2.0"/>
                <w:lang w:eastAsia="ja-JP"/>
              </w:rPr>
              <w:t xml:space="preserve"> </w:t>
            </w:r>
            <w:r w:rsidRPr="000702BF">
              <w:rPr>
                <w:rFonts w:cs="Arial"/>
                <w:lang w:eastAsia="ja-JP"/>
              </w:rPr>
              <w:t>≤</w:t>
            </w:r>
            <w:r w:rsidR="008D0E0E" w:rsidRPr="000702BF">
              <w:rPr>
                <w:rFonts w:cs="v4.2.0"/>
                <w:lang w:eastAsia="ja-JP"/>
              </w:rPr>
              <w:t xml:space="preserve"> </w:t>
            </w:r>
            <w:r w:rsidRPr="000702BF">
              <w:rPr>
                <w:rFonts w:cs="v4.2.0"/>
                <w:lang w:eastAsia="ja-JP"/>
              </w:rPr>
              <w:t>3.0</w:t>
            </w:r>
            <w:r w:rsidR="00EA51BB">
              <w:rPr>
                <w:rFonts w:cs="v4.2.0"/>
                <w:lang w:eastAsia="ja-JP"/>
              </w:rPr>
              <w:t xml:space="preserve"> </w:t>
            </w:r>
            <w:r w:rsidRPr="000702BF">
              <w:rPr>
                <w:rFonts w:cs="v4.2.0"/>
                <w:lang w:eastAsia="ja-JP"/>
              </w:rPr>
              <w:t>GHz</w:t>
            </w:r>
            <w:r w:rsidR="0002370F" w:rsidRPr="000702BF">
              <w:rPr>
                <w:rFonts w:cs="v4.2.0"/>
              </w:rPr>
              <w:t>"</w:t>
            </w:r>
            <w:r w:rsidRPr="000702BF">
              <w:t>.</w:t>
            </w:r>
          </w:p>
        </w:tc>
        <w:tc>
          <w:tcPr>
            <w:tcW w:w="2720" w:type="dxa"/>
          </w:tcPr>
          <w:p w14:paraId="6F763E19" w14:textId="2BB00A09" w:rsidR="000379BC" w:rsidRPr="000702BF" w:rsidRDefault="000379BC" w:rsidP="000379BC">
            <w:pPr>
              <w:pStyle w:val="TAL"/>
              <w:rPr>
                <w:snapToGrid w:val="0"/>
                <w:lang w:eastAsia="sv-SE"/>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7.6.3</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0CF2403B" w14:textId="77777777" w:rsidTr="008D0E0E">
        <w:trPr>
          <w:cantSplit/>
          <w:jc w:val="center"/>
        </w:trPr>
        <w:tc>
          <w:tcPr>
            <w:tcW w:w="2435" w:type="dxa"/>
            <w:vAlign w:val="center"/>
          </w:tcPr>
          <w:p w14:paraId="7BF90C4C" w14:textId="4D831545" w:rsidR="000379BC" w:rsidRPr="000702BF" w:rsidRDefault="000379BC" w:rsidP="000379BC">
            <w:pPr>
              <w:pStyle w:val="TAL"/>
            </w:pPr>
            <w:r w:rsidRPr="000702BF">
              <w:t>7.6.4</w:t>
            </w:r>
            <w:r w:rsidR="002A243D">
              <w:t xml:space="preserve"> </w:t>
            </w:r>
            <w:r w:rsidRPr="000702BF">
              <w:t>Narrow</w:t>
            </w:r>
            <w:r w:rsidR="008D0E0E" w:rsidRPr="000702BF">
              <w:t xml:space="preserve"> </w:t>
            </w:r>
            <w:r w:rsidRPr="000702BF">
              <w:t>band</w:t>
            </w:r>
            <w:r w:rsidR="008D0E0E" w:rsidRPr="000702BF">
              <w:t xml:space="preserve"> </w:t>
            </w:r>
            <w:r w:rsidRPr="000702BF">
              <w:t>blocking</w:t>
            </w:r>
          </w:p>
        </w:tc>
        <w:tc>
          <w:tcPr>
            <w:tcW w:w="4535" w:type="dxa"/>
          </w:tcPr>
          <w:p w14:paraId="1C59C309" w14:textId="5FFDB737" w:rsidR="000379BC" w:rsidRPr="000702BF" w:rsidRDefault="000379BC" w:rsidP="000379BC">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7.6.4</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rPr>
                <w:rFonts w:cs="v4.2.0" w:hint="eastAsia"/>
              </w:rPr>
              <w:t xml:space="preserve"> </w:t>
            </w:r>
            <w:r w:rsidR="0002370F" w:rsidRPr="000702BF">
              <w:rPr>
                <w:rFonts w:cs="v4.2.0"/>
              </w:rPr>
              <w:t>"</w:t>
            </w:r>
            <w:r w:rsidRPr="000702BF">
              <w:rPr>
                <w:rFonts w:cs="v4.2.0"/>
                <w:lang w:eastAsia="ja-JP"/>
              </w:rPr>
              <w:t>f</w:t>
            </w:r>
            <w:r w:rsidR="008D0E0E" w:rsidRPr="000702BF">
              <w:rPr>
                <w:rFonts w:cs="v4.2.0"/>
                <w:lang w:eastAsia="ja-JP"/>
              </w:rPr>
              <w:t xml:space="preserve"> </w:t>
            </w:r>
            <w:r w:rsidRPr="000702BF">
              <w:rPr>
                <w:rFonts w:cs="Arial"/>
                <w:lang w:eastAsia="ja-JP"/>
              </w:rPr>
              <w:t>≤</w:t>
            </w:r>
            <w:r w:rsidR="008D0E0E" w:rsidRPr="000702BF">
              <w:rPr>
                <w:rFonts w:cs="v4.2.0"/>
                <w:lang w:eastAsia="ja-JP"/>
              </w:rPr>
              <w:t xml:space="preserve"> </w:t>
            </w:r>
            <w:r w:rsidRPr="000702BF">
              <w:rPr>
                <w:rFonts w:cs="v4.2.0"/>
                <w:lang w:eastAsia="ja-JP"/>
              </w:rPr>
              <w:t>3.0</w:t>
            </w:r>
            <w:r w:rsidR="00EA51BB">
              <w:rPr>
                <w:rFonts w:cs="v4.2.0"/>
                <w:lang w:eastAsia="ja-JP"/>
              </w:rPr>
              <w:t xml:space="preserve"> </w:t>
            </w:r>
            <w:r w:rsidRPr="000702BF">
              <w:rPr>
                <w:rFonts w:cs="v4.2.0"/>
                <w:lang w:eastAsia="ja-JP"/>
              </w:rPr>
              <w:t>GHz</w:t>
            </w:r>
            <w:r w:rsidR="0002370F" w:rsidRPr="000702BF">
              <w:rPr>
                <w:rFonts w:cs="v4.2.0"/>
              </w:rPr>
              <w:t>"</w:t>
            </w:r>
            <w:r w:rsidRPr="000702BF">
              <w:t>.</w:t>
            </w:r>
          </w:p>
        </w:tc>
        <w:tc>
          <w:tcPr>
            <w:tcW w:w="2720" w:type="dxa"/>
          </w:tcPr>
          <w:p w14:paraId="3A9BFAD3" w14:textId="2D1A460B" w:rsidR="000379BC" w:rsidRPr="000702BF" w:rsidRDefault="000379BC" w:rsidP="000379BC">
            <w:pPr>
              <w:pStyle w:val="TAL"/>
              <w:rPr>
                <w:snapToGrid w:val="0"/>
                <w:lang w:eastAsia="sv-SE"/>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7.6.4</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00C89004" w14:textId="77777777" w:rsidTr="008D0E0E">
        <w:trPr>
          <w:cantSplit/>
          <w:jc w:val="center"/>
        </w:trPr>
        <w:tc>
          <w:tcPr>
            <w:tcW w:w="2435" w:type="dxa"/>
            <w:vAlign w:val="center"/>
          </w:tcPr>
          <w:p w14:paraId="4496C72A" w14:textId="36849E9C" w:rsidR="000379BC" w:rsidRPr="000702BF" w:rsidRDefault="000379BC" w:rsidP="00931528">
            <w:pPr>
              <w:pStyle w:val="TAL"/>
            </w:pPr>
            <w:r w:rsidRPr="000702BF">
              <w:t>7.7</w:t>
            </w:r>
            <w:r w:rsidR="002A243D">
              <w:t xml:space="preserve"> </w:t>
            </w:r>
            <w:r w:rsidRPr="000702BF">
              <w:t>Spurious</w:t>
            </w:r>
            <w:r w:rsidR="008D0E0E" w:rsidRPr="000702BF">
              <w:t xml:space="preserve"> </w:t>
            </w:r>
            <w:r w:rsidRPr="000702BF">
              <w:t>response</w:t>
            </w:r>
          </w:p>
        </w:tc>
        <w:tc>
          <w:tcPr>
            <w:tcW w:w="4535" w:type="dxa"/>
          </w:tcPr>
          <w:p w14:paraId="676364C8" w14:textId="70BBAAEB" w:rsidR="000379BC" w:rsidRPr="000702BF" w:rsidRDefault="000379BC" w:rsidP="00931528">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7.6.3.</w:t>
            </w:r>
          </w:p>
        </w:tc>
        <w:tc>
          <w:tcPr>
            <w:tcW w:w="2720" w:type="dxa"/>
          </w:tcPr>
          <w:p w14:paraId="6B1E3448" w14:textId="0D7361E6" w:rsidR="000379BC" w:rsidRPr="000702BF" w:rsidRDefault="000379BC" w:rsidP="000379BC">
            <w:pPr>
              <w:rPr>
                <w:snapToGrid w:val="0"/>
                <w:lang w:eastAsia="sv-SE"/>
              </w:rPr>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7.6.3.</w:t>
            </w:r>
          </w:p>
        </w:tc>
      </w:tr>
      <w:tr w:rsidR="000379BC" w:rsidRPr="000702BF" w14:paraId="27AECFEB" w14:textId="77777777" w:rsidTr="008D0E0E">
        <w:trPr>
          <w:cantSplit/>
          <w:jc w:val="center"/>
        </w:trPr>
        <w:tc>
          <w:tcPr>
            <w:tcW w:w="2435" w:type="dxa"/>
            <w:vAlign w:val="center"/>
          </w:tcPr>
          <w:p w14:paraId="2949A59F" w14:textId="6F75213A" w:rsidR="000379BC" w:rsidRPr="000702BF" w:rsidRDefault="000379BC" w:rsidP="000379BC">
            <w:pPr>
              <w:pStyle w:val="TAL"/>
            </w:pPr>
            <w:r w:rsidRPr="000702BF">
              <w:t>7.8.2</w:t>
            </w:r>
            <w:r w:rsidR="002A243D">
              <w:t xml:space="preserve"> </w:t>
            </w:r>
            <w:r w:rsidRPr="000702BF">
              <w:t>Wide</w:t>
            </w:r>
            <w:r w:rsidR="008D0E0E" w:rsidRPr="000702BF">
              <w:t xml:space="preserve"> </w:t>
            </w:r>
            <w:r w:rsidRPr="000702BF">
              <w:t>band</w:t>
            </w:r>
            <w:r w:rsidR="008D0E0E" w:rsidRPr="000702BF">
              <w:t xml:space="preserve"> </w:t>
            </w:r>
            <w:r w:rsidRPr="000702BF">
              <w:t>Intermodulation</w:t>
            </w:r>
          </w:p>
        </w:tc>
        <w:tc>
          <w:tcPr>
            <w:tcW w:w="4535" w:type="dxa"/>
          </w:tcPr>
          <w:p w14:paraId="09639923" w14:textId="1A8AF5A0" w:rsidR="000379BC" w:rsidRPr="002A243D" w:rsidRDefault="000379BC" w:rsidP="000379BC">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7.8.2</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rPr>
                <w:rFonts w:cs="v4.2.0" w:hint="eastAsia"/>
              </w:rPr>
              <w:t xml:space="preserve"> </w:t>
            </w:r>
            <w:r w:rsidR="0002370F" w:rsidRPr="000702BF">
              <w:rPr>
                <w:rFonts w:cs="v4.2.0"/>
              </w:rPr>
              <w:t>"</w:t>
            </w:r>
            <w:r w:rsidRPr="000702BF">
              <w:rPr>
                <w:rFonts w:cs="v4.2.0"/>
                <w:lang w:eastAsia="ja-JP"/>
              </w:rPr>
              <w:t>f</w:t>
            </w:r>
            <w:r w:rsidR="008D0E0E" w:rsidRPr="000702BF">
              <w:rPr>
                <w:rFonts w:cs="v4.2.0"/>
                <w:lang w:eastAsia="ja-JP"/>
              </w:rPr>
              <w:t xml:space="preserve"> </w:t>
            </w:r>
            <w:r w:rsidRPr="000702BF">
              <w:rPr>
                <w:rFonts w:cs="Arial"/>
                <w:lang w:eastAsia="ja-JP"/>
              </w:rPr>
              <w:t>≤</w:t>
            </w:r>
            <w:r w:rsidR="008D0E0E" w:rsidRPr="000702BF">
              <w:rPr>
                <w:rFonts w:cs="v4.2.0"/>
                <w:lang w:eastAsia="ja-JP"/>
              </w:rPr>
              <w:t xml:space="preserve"> </w:t>
            </w:r>
            <w:r w:rsidRPr="000702BF">
              <w:rPr>
                <w:rFonts w:cs="v4.2.0"/>
                <w:lang w:eastAsia="ja-JP"/>
              </w:rPr>
              <w:t>3.0</w:t>
            </w:r>
            <w:r w:rsidR="00EA51BB">
              <w:rPr>
                <w:rFonts w:cs="v4.2.0"/>
                <w:lang w:eastAsia="ja-JP"/>
              </w:rPr>
              <w:t xml:space="preserve"> </w:t>
            </w:r>
            <w:r w:rsidRPr="000702BF">
              <w:rPr>
                <w:rFonts w:cs="v4.2.0"/>
                <w:lang w:eastAsia="ja-JP"/>
              </w:rPr>
              <w:t>GHz</w:t>
            </w:r>
            <w:r w:rsidR="0002370F" w:rsidRPr="000702BF">
              <w:rPr>
                <w:rFonts w:cs="v4.2.0"/>
              </w:rPr>
              <w:t>"</w:t>
            </w:r>
            <w:r w:rsidRPr="000702BF">
              <w:t>.</w:t>
            </w:r>
          </w:p>
        </w:tc>
        <w:tc>
          <w:tcPr>
            <w:tcW w:w="2720" w:type="dxa"/>
          </w:tcPr>
          <w:p w14:paraId="4CF6808F" w14:textId="4C83E5E3" w:rsidR="000379BC" w:rsidRPr="000702BF" w:rsidRDefault="000379BC" w:rsidP="000379BC">
            <w:pPr>
              <w:pStyle w:val="TAL"/>
              <w:rPr>
                <w:snapToGrid w:val="0"/>
                <w:lang w:eastAsia="sv-SE"/>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7.8.2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34C09DC4" w14:textId="77777777" w:rsidTr="008D0E0E">
        <w:trPr>
          <w:cantSplit/>
          <w:jc w:val="center"/>
        </w:trPr>
        <w:tc>
          <w:tcPr>
            <w:tcW w:w="2435" w:type="dxa"/>
            <w:vAlign w:val="center"/>
          </w:tcPr>
          <w:p w14:paraId="5239DC24" w14:textId="4336E056" w:rsidR="000379BC" w:rsidRPr="000702BF" w:rsidRDefault="000379BC" w:rsidP="000379BC">
            <w:pPr>
              <w:pStyle w:val="TAL"/>
            </w:pPr>
            <w:r w:rsidRPr="000702BF">
              <w:t>7.9</w:t>
            </w:r>
            <w:r w:rsidR="002A243D">
              <w:t xml:space="preserve"> </w:t>
            </w:r>
            <w:r w:rsidRPr="000702BF">
              <w:t>Spurious</w:t>
            </w:r>
            <w:r w:rsidR="008D0E0E" w:rsidRPr="000702BF">
              <w:t xml:space="preserve"> </w:t>
            </w:r>
            <w:r w:rsidRPr="000702BF">
              <w:t>emissions</w:t>
            </w:r>
          </w:p>
        </w:tc>
        <w:tc>
          <w:tcPr>
            <w:tcW w:w="4535" w:type="dxa"/>
          </w:tcPr>
          <w:p w14:paraId="10BF364F" w14:textId="446CA8DC" w:rsidR="000379BC" w:rsidRPr="000702BF" w:rsidRDefault="000379BC" w:rsidP="000379BC">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7.8.2</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with</w:t>
            </w:r>
            <w:r w:rsidR="008D0E0E" w:rsidRPr="000702BF">
              <w:rPr>
                <w:rFonts w:cs="v4.2.0" w:hint="eastAsia"/>
              </w:rPr>
              <w:t xml:space="preserve"> </w:t>
            </w:r>
            <w:r w:rsidR="0002370F" w:rsidRPr="000702BF">
              <w:rPr>
                <w:rFonts w:cs="v4.2.0"/>
              </w:rPr>
              <w:t>"</w:t>
            </w:r>
            <w:r w:rsidRPr="000702BF">
              <w:rPr>
                <w:rFonts w:cs="v4.2.0"/>
                <w:lang w:eastAsia="ja-JP"/>
              </w:rPr>
              <w:t>f</w:t>
            </w:r>
            <w:r w:rsidR="008D0E0E" w:rsidRPr="000702BF">
              <w:rPr>
                <w:rFonts w:cs="v4.2.0"/>
                <w:lang w:eastAsia="ja-JP"/>
              </w:rPr>
              <w:t xml:space="preserve"> </w:t>
            </w:r>
            <w:r w:rsidRPr="000702BF">
              <w:rPr>
                <w:rFonts w:cs="Arial"/>
                <w:lang w:eastAsia="ja-JP"/>
              </w:rPr>
              <w:t>≤</w:t>
            </w:r>
            <w:r w:rsidR="008D0E0E" w:rsidRPr="000702BF">
              <w:rPr>
                <w:rFonts w:cs="v4.2.0"/>
                <w:lang w:eastAsia="ja-JP"/>
              </w:rPr>
              <w:t xml:space="preserve"> </w:t>
            </w:r>
            <w:r w:rsidRPr="000702BF">
              <w:rPr>
                <w:rFonts w:cs="v4.2.0"/>
                <w:lang w:eastAsia="ja-JP"/>
              </w:rPr>
              <w:t>12.75</w:t>
            </w:r>
            <w:r w:rsidR="008D0E0E" w:rsidRPr="000702BF">
              <w:rPr>
                <w:rFonts w:cs="v4.2.0"/>
                <w:lang w:eastAsia="ja-JP"/>
              </w:rPr>
              <w:t xml:space="preserve"> </w:t>
            </w:r>
            <w:r w:rsidRPr="000702BF">
              <w:rPr>
                <w:rFonts w:cs="v4.2.0"/>
                <w:lang w:eastAsia="ja-JP"/>
              </w:rPr>
              <w:t>GHz</w:t>
            </w:r>
            <w:r w:rsidR="0002370F" w:rsidRPr="000702BF">
              <w:rPr>
                <w:rFonts w:cs="v4.2.0"/>
              </w:rPr>
              <w:t>"</w:t>
            </w:r>
          </w:p>
        </w:tc>
        <w:tc>
          <w:tcPr>
            <w:tcW w:w="2720" w:type="dxa"/>
          </w:tcPr>
          <w:p w14:paraId="12933763" w14:textId="77777777" w:rsidR="000379BC" w:rsidRPr="000702BF" w:rsidRDefault="000379BC" w:rsidP="000379BC">
            <w:pPr>
              <w:pStyle w:val="TAL"/>
              <w:rPr>
                <w:rFonts w:cs="v4.2.0"/>
                <w:lang w:eastAsia="ja-JP"/>
              </w:rPr>
            </w:pPr>
          </w:p>
        </w:tc>
      </w:tr>
    </w:tbl>
    <w:p w14:paraId="142ED290" w14:textId="77777777" w:rsidR="00004D6A" w:rsidRPr="000702BF" w:rsidRDefault="00004D6A" w:rsidP="00004D6A"/>
    <w:p w14:paraId="6350AB56" w14:textId="77777777" w:rsidR="00004D6A" w:rsidRPr="000702BF" w:rsidRDefault="00004D6A" w:rsidP="00004D6A">
      <w:pPr>
        <w:pStyle w:val="Heading1"/>
      </w:pPr>
      <w:bookmarkStart w:id="2584" w:name="_Toc27478776"/>
      <w:bookmarkStart w:id="2585" w:name="_Toc36227490"/>
      <w:bookmarkStart w:id="2586" w:name="_Toc152356817"/>
      <w:r w:rsidRPr="000702BF">
        <w:t>F.2</w:t>
      </w:r>
      <w:r w:rsidRPr="000702BF">
        <w:tab/>
        <w:t>Interpretation of measurement results (normative)</w:t>
      </w:r>
      <w:bookmarkEnd w:id="2584"/>
      <w:bookmarkEnd w:id="2585"/>
      <w:bookmarkEnd w:id="2586"/>
    </w:p>
    <w:p w14:paraId="28C9F7F5" w14:textId="3FA5CB82" w:rsidR="00004D6A" w:rsidRPr="000702BF" w:rsidRDefault="00004D6A" w:rsidP="00004D6A">
      <w:pPr>
        <w:rPr>
          <w:rFonts w:eastAsia="Batang"/>
          <w:snapToGrid w:val="0"/>
        </w:rPr>
      </w:pPr>
      <w:r w:rsidRPr="000702BF">
        <w:rPr>
          <w:rFonts w:eastAsia="Batang"/>
          <w:snapToGrid w:val="0"/>
        </w:rPr>
        <w:t>The measurement results returned by the Test System are compared – without any modification – against the Test Requirements.</w:t>
      </w:r>
      <w:r w:rsidRPr="000702BF">
        <w:t xml:space="preserve"> </w:t>
      </w:r>
      <w:r w:rsidRPr="000702BF">
        <w:rPr>
          <w:rFonts w:eastAsia="Batang"/>
          <w:snapToGrid w:val="0"/>
        </w:rPr>
        <w:t>The Test Requirement is defined as a threshold considered in a test to assess compliance of the device; it might be either equal (</w:t>
      </w:r>
      <w:r w:rsidR="0002370F" w:rsidRPr="000702BF">
        <w:rPr>
          <w:rFonts w:eastAsia="Batang"/>
          <w:snapToGrid w:val="0"/>
        </w:rPr>
        <w:t>"</w:t>
      </w:r>
      <w:r w:rsidRPr="000702BF">
        <w:rPr>
          <w:rFonts w:eastAsia="Batang"/>
          <w:snapToGrid w:val="0"/>
        </w:rPr>
        <w:t>Shared Risk</w:t>
      </w:r>
      <w:r w:rsidR="0002370F" w:rsidRPr="000702BF">
        <w:rPr>
          <w:rFonts w:eastAsia="Batang"/>
          <w:snapToGrid w:val="0"/>
        </w:rPr>
        <w:t>"</w:t>
      </w:r>
      <w:r w:rsidRPr="000702BF">
        <w:rPr>
          <w:rFonts w:eastAsia="Batang"/>
          <w:snapToGrid w:val="0"/>
        </w:rPr>
        <w:t xml:space="preserve"> principle) or relaxed (</w:t>
      </w:r>
      <w:r w:rsidR="0002370F" w:rsidRPr="000702BF">
        <w:rPr>
          <w:rFonts w:eastAsia="Batang"/>
          <w:snapToGrid w:val="0"/>
        </w:rPr>
        <w:t>"</w:t>
      </w:r>
      <w:r w:rsidRPr="000702BF">
        <w:rPr>
          <w:rFonts w:eastAsia="Batang"/>
          <w:snapToGrid w:val="0"/>
        </w:rPr>
        <w:t>Never fail a good DUT</w:t>
      </w:r>
      <w:r w:rsidR="0002370F" w:rsidRPr="000702BF">
        <w:rPr>
          <w:rFonts w:eastAsia="Batang"/>
          <w:snapToGrid w:val="0"/>
        </w:rPr>
        <w:t>"</w:t>
      </w:r>
      <w:r w:rsidRPr="000702BF">
        <w:rPr>
          <w:rFonts w:eastAsia="Batang"/>
          <w:snapToGrid w:val="0"/>
        </w:rPr>
        <w:t xml:space="preserve"> principle) compared to the corresponding core specification value by an amount defined in Annex F.3 as Test Tolerance.</w:t>
      </w:r>
    </w:p>
    <w:p w14:paraId="673A3331" w14:textId="71957A74" w:rsidR="00004D6A" w:rsidRPr="000702BF" w:rsidRDefault="00004D6A" w:rsidP="00004D6A">
      <w:pPr>
        <w:rPr>
          <w:rFonts w:eastAsia="Batang"/>
        </w:rPr>
      </w:pPr>
      <w:r w:rsidRPr="000702BF">
        <w:rPr>
          <w:rFonts w:eastAsia="Batang"/>
          <w:snapToGrid w:val="0"/>
        </w:rPr>
        <w:t xml:space="preserve">The </w:t>
      </w:r>
      <w:r w:rsidR="0002370F" w:rsidRPr="000702BF">
        <w:rPr>
          <w:rFonts w:eastAsia="Batang"/>
          <w:snapToGrid w:val="0"/>
        </w:rPr>
        <w:t>"</w:t>
      </w:r>
      <w:r w:rsidRPr="000702BF">
        <w:rPr>
          <w:rFonts w:eastAsia="Batang"/>
          <w:snapToGrid w:val="0"/>
        </w:rPr>
        <w:t>Shared Risk</w:t>
      </w:r>
      <w:r w:rsidR="0002370F" w:rsidRPr="000702BF">
        <w:rPr>
          <w:rFonts w:eastAsia="Batang"/>
          <w:snapToGrid w:val="0"/>
        </w:rPr>
        <w:t>"</w:t>
      </w:r>
      <w:r w:rsidRPr="000702BF">
        <w:rPr>
          <w:rFonts w:eastAsia="Batang"/>
          <w:snapToGrid w:val="0"/>
        </w:rPr>
        <w:t xml:space="preserve"> and the </w:t>
      </w:r>
      <w:r w:rsidR="0002370F" w:rsidRPr="000702BF">
        <w:rPr>
          <w:snapToGrid w:val="0"/>
        </w:rPr>
        <w:t>"</w:t>
      </w:r>
      <w:r w:rsidRPr="000702BF">
        <w:rPr>
          <w:snapToGrid w:val="0"/>
        </w:rPr>
        <w:t>Never fail a good DUT</w:t>
      </w:r>
      <w:r w:rsidR="0002370F" w:rsidRPr="000702BF">
        <w:rPr>
          <w:snapToGrid w:val="0"/>
        </w:rPr>
        <w:t>"</w:t>
      </w:r>
      <w:r w:rsidRPr="000702BF">
        <w:rPr>
          <w:rFonts w:eastAsia="Batang"/>
          <w:snapToGrid w:val="0"/>
        </w:rPr>
        <w:t xml:space="preserve"> principles are defined in Rec</w:t>
      </w:r>
      <w:r w:rsidR="00931528">
        <w:rPr>
          <w:rFonts w:eastAsia="Batang"/>
          <w:snapToGrid w:val="0"/>
        </w:rPr>
        <w:t>ommendation</w:t>
      </w:r>
      <w:r w:rsidRPr="000702BF">
        <w:rPr>
          <w:rFonts w:eastAsia="Batang"/>
          <w:snapToGrid w:val="0"/>
        </w:rPr>
        <w:t xml:space="preserve"> ITU-R M.1545.</w:t>
      </w:r>
    </w:p>
    <w:p w14:paraId="3ECAB9B0" w14:textId="77777777" w:rsidR="00004D6A" w:rsidRPr="000702BF" w:rsidRDefault="00004D6A" w:rsidP="00004D6A">
      <w:pPr>
        <w:rPr>
          <w:rFonts w:eastAsia="Batang"/>
        </w:rPr>
      </w:pPr>
      <w:r w:rsidRPr="000702BF">
        <w:rPr>
          <w:rFonts w:eastAsia="Batang"/>
        </w:rPr>
        <w:t>The actual measurement uncertainty of the Test System for the measurement of each parameter shall be included in the test report.</w:t>
      </w:r>
    </w:p>
    <w:p w14:paraId="02427B72" w14:textId="77777777" w:rsidR="00004D6A" w:rsidRPr="000702BF" w:rsidRDefault="00004D6A" w:rsidP="00004D6A">
      <w:pPr>
        <w:rPr>
          <w:rFonts w:eastAsia="Batang"/>
        </w:rPr>
      </w:pPr>
      <w:r w:rsidRPr="000702BF">
        <w:rPr>
          <w:rFonts w:eastAsia="Batang"/>
        </w:rPr>
        <w:t>The recorded value for the Test System uncertainty shall be, for each measurement, equal to or lower than the appropriate figure in clause F.1 of the present document.</w:t>
      </w:r>
    </w:p>
    <w:p w14:paraId="4B86641C" w14:textId="77777777" w:rsidR="00004D6A" w:rsidRPr="000702BF" w:rsidRDefault="00004D6A" w:rsidP="00004D6A">
      <w:pPr>
        <w:rPr>
          <w:rFonts w:eastAsia="Batang"/>
        </w:rPr>
      </w:pPr>
      <w:r w:rsidRPr="000702BF">
        <w:rPr>
          <w:rFonts w:eastAsia="Batang"/>
        </w:rPr>
        <w:t>If the Test System for a test is known to have a measurement uncertainty greater than that specified in clause F.1, it is still permitted to use this apparatus provided that an adjustment is made value as follows:</w:t>
      </w:r>
    </w:p>
    <w:p w14:paraId="7DBB59A4" w14:textId="77777777" w:rsidR="00004D6A" w:rsidRPr="000702BF" w:rsidRDefault="00004D6A" w:rsidP="00004D6A">
      <w:pPr>
        <w:rPr>
          <w:rFonts w:eastAsia="Batang"/>
        </w:rPr>
      </w:pPr>
      <w:r w:rsidRPr="000702BF">
        <w:rPr>
          <w:rFonts w:eastAsia="Batang"/>
        </w:rPr>
        <w:t>Any additional uncertainty in the Test System over and above that specified in clause F.1 shall be used to tighten the Test Requirement, making the test harder to pass. For some tests, for example receiver tests, this may require modification of stimulus signals. This procedure will ensure that a Test System not compliant with clause F.1does not increase the chance of passing a device under test where that device would otherwise have failed the test if a Test System compliant with clause F.1 had been used.</w:t>
      </w:r>
    </w:p>
    <w:p w14:paraId="176AE6C3" w14:textId="77777777" w:rsidR="00004D6A" w:rsidRPr="002B17B1" w:rsidRDefault="00004D6A" w:rsidP="00004D6A">
      <w:pPr>
        <w:pStyle w:val="Heading1"/>
      </w:pPr>
      <w:bookmarkStart w:id="2587" w:name="_Toc27478777"/>
      <w:bookmarkStart w:id="2588" w:name="_Toc36227491"/>
      <w:bookmarkStart w:id="2589" w:name="_Toc152356818"/>
      <w:r w:rsidRPr="002B17B1">
        <w:t>F.3</w:t>
      </w:r>
      <w:r w:rsidRPr="002B17B1">
        <w:tab/>
        <w:t>Test Tolerance and Derivation of Test Requirements (informative)</w:t>
      </w:r>
      <w:bookmarkEnd w:id="2587"/>
      <w:bookmarkEnd w:id="2588"/>
      <w:bookmarkEnd w:id="2589"/>
    </w:p>
    <w:p w14:paraId="69B1A74E" w14:textId="1CDBE7C8" w:rsidR="00D84AAA" w:rsidRPr="002B17B1" w:rsidRDefault="00D84AAA" w:rsidP="002B17B1">
      <w:pPr>
        <w:pStyle w:val="Heading2"/>
      </w:pPr>
      <w:bookmarkStart w:id="2590" w:name="_Toc152356819"/>
      <w:r w:rsidRPr="002B17B1">
        <w:t>F.3.0</w:t>
      </w:r>
      <w:r w:rsidRPr="002B17B1">
        <w:tab/>
        <w:t>General</w:t>
      </w:r>
      <w:bookmarkEnd w:id="2590"/>
    </w:p>
    <w:p w14:paraId="7B2375D1" w14:textId="306D3C5E" w:rsidR="00004D6A" w:rsidRPr="002B17B1" w:rsidRDefault="00004D6A" w:rsidP="00004D6A">
      <w:r w:rsidRPr="002B17B1">
        <w:t xml:space="preserve">The Test Requirements in the present document have been calculated by relaxing the Minimum Requirements of the core specification using the Test Tolerances defined in this clause. When the Test Tolerance is zero, the Test Requirement will be the same as the Minimum Requirement. When the Test Tolerance is non-zero, the Test </w:t>
      </w:r>
      <w:r w:rsidRPr="002B17B1">
        <w:lastRenderedPageBreak/>
        <w:t>Requirements will differ from the Minimum Requirements, and the formula used for the relaxation is given in this clause.</w:t>
      </w:r>
    </w:p>
    <w:p w14:paraId="1A6BCEDC" w14:textId="77777777" w:rsidR="00004D6A" w:rsidRPr="002B17B1" w:rsidRDefault="00004D6A" w:rsidP="00004D6A">
      <w:pPr>
        <w:rPr>
          <w:snapToGrid w:val="0"/>
        </w:rPr>
      </w:pPr>
      <w:r w:rsidRPr="002B17B1">
        <w:rPr>
          <w:snapToGrid w:val="0"/>
        </w:rPr>
        <w:t>The Test Tolerances are derived from Test System uncertainties, regulatory requirements and criticality to system performance. As a result, the Test Tolerances may sometimes be set to zero.</w:t>
      </w:r>
    </w:p>
    <w:p w14:paraId="34EB922F" w14:textId="77777777" w:rsidR="00004D6A" w:rsidRPr="002B17B1" w:rsidRDefault="00004D6A" w:rsidP="00004D6A">
      <w:r w:rsidRPr="002B17B1">
        <w:t>The test tolerances should not be modified for any reason e.g. to take account of commonly known test system errors (such as mismatch, cable loss, etc.).</w:t>
      </w:r>
    </w:p>
    <w:p w14:paraId="4C53DAC2" w14:textId="77777777" w:rsidR="00004D6A" w:rsidRPr="002B17B1" w:rsidRDefault="00004D6A" w:rsidP="00004D6A">
      <w:r w:rsidRPr="002B17B1">
        <w:rPr>
          <w:rFonts w:eastAsia="MS Mincho"/>
        </w:rPr>
        <w:t>T</w:t>
      </w:r>
      <w:r w:rsidRPr="002B17B1">
        <w:t>he downlink Test Tolerances apply at each receiver antenna connector.</w:t>
      </w:r>
    </w:p>
    <w:p w14:paraId="47FC1B78" w14:textId="77777777" w:rsidR="00004D6A" w:rsidRPr="002A243D" w:rsidRDefault="00004D6A" w:rsidP="00004D6A">
      <w:pPr>
        <w:pStyle w:val="Heading2"/>
      </w:pPr>
      <w:bookmarkStart w:id="2591" w:name="_Toc27478778"/>
      <w:bookmarkStart w:id="2592" w:name="_Toc36227492"/>
      <w:bookmarkStart w:id="2593" w:name="_Toc152356820"/>
      <w:r w:rsidRPr="002B17B1">
        <w:t>F.3.1</w:t>
      </w:r>
      <w:r w:rsidRPr="002B17B1">
        <w:tab/>
      </w:r>
      <w:r w:rsidRPr="002B17B1">
        <w:rPr>
          <w:lang w:eastAsia="sv-SE"/>
        </w:rPr>
        <w:t>Measurement of test environments</w:t>
      </w:r>
      <w:bookmarkEnd w:id="2591"/>
      <w:bookmarkEnd w:id="2592"/>
      <w:bookmarkEnd w:id="2593"/>
    </w:p>
    <w:p w14:paraId="2DB6A003" w14:textId="77777777" w:rsidR="00004D6A" w:rsidRPr="000702BF" w:rsidRDefault="00004D6A" w:rsidP="00004D6A">
      <w:r w:rsidRPr="000702BF">
        <w:t>The UE test environments are set to the values</w:t>
      </w:r>
      <w:r w:rsidRPr="000702BF">
        <w:rPr>
          <w:lang w:eastAsia="sv-SE"/>
        </w:rPr>
        <w:t xml:space="preserve"> defined in </w:t>
      </w:r>
      <w:r w:rsidRPr="000702BF">
        <w:t>TS 38.508-1 subclause 4.1, without any relaxation. The applied Test Tolerance is therefore zero.</w:t>
      </w:r>
    </w:p>
    <w:p w14:paraId="52256FA0" w14:textId="77777777" w:rsidR="00004D6A" w:rsidRPr="000702BF" w:rsidRDefault="00004D6A" w:rsidP="00004D6A">
      <w:pPr>
        <w:pStyle w:val="Heading2"/>
      </w:pPr>
      <w:bookmarkStart w:id="2594" w:name="_Toc27478779"/>
      <w:bookmarkStart w:id="2595" w:name="_Toc36227493"/>
      <w:bookmarkStart w:id="2596" w:name="_Toc152356821"/>
      <w:r w:rsidRPr="000702BF">
        <w:t>F.3.2</w:t>
      </w:r>
      <w:r w:rsidRPr="000702BF">
        <w:tab/>
      </w:r>
      <w:r w:rsidRPr="000702BF">
        <w:rPr>
          <w:lang w:eastAsia="sv-SE"/>
        </w:rPr>
        <w:t xml:space="preserve">Measurement of </w:t>
      </w:r>
      <w:r w:rsidRPr="000702BF">
        <w:t>transmitter</w:t>
      </w:r>
      <w:bookmarkEnd w:id="2594"/>
      <w:bookmarkEnd w:id="2595"/>
      <w:bookmarkEnd w:id="2596"/>
    </w:p>
    <w:p w14:paraId="0138337B" w14:textId="77777777" w:rsidR="00004D6A" w:rsidRPr="000702BF" w:rsidRDefault="00004D6A" w:rsidP="00004D6A">
      <w:pPr>
        <w:pStyle w:val="TH"/>
      </w:pPr>
      <w:r w:rsidRPr="000702BF">
        <w:t>Table F.3.2-1: Derivation of Test Requirements (Transmitter tests)</w:t>
      </w:r>
    </w:p>
    <w:tbl>
      <w:tblPr>
        <w:tblW w:w="9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67"/>
        <w:gridCol w:w="4071"/>
        <w:gridCol w:w="3284"/>
      </w:tblGrid>
      <w:tr w:rsidR="00004D6A" w:rsidRPr="000702BF" w14:paraId="0DDDCA30" w14:textId="77777777" w:rsidTr="008D0E0E">
        <w:trPr>
          <w:jc w:val="center"/>
        </w:trPr>
        <w:tc>
          <w:tcPr>
            <w:tcW w:w="2467" w:type="dxa"/>
          </w:tcPr>
          <w:p w14:paraId="641BADCE" w14:textId="1004CCD6" w:rsidR="00004D6A" w:rsidRPr="000702BF" w:rsidRDefault="00004D6A" w:rsidP="00AE3F12">
            <w:pPr>
              <w:pStyle w:val="TAH"/>
            </w:pPr>
            <w:r w:rsidRPr="000702BF">
              <w:t>Sub</w:t>
            </w:r>
            <w:r w:rsidR="008D0E0E" w:rsidRPr="000702BF">
              <w:t xml:space="preserve"> </w:t>
            </w:r>
            <w:r w:rsidRPr="000702BF">
              <w:t>clause</w:t>
            </w:r>
          </w:p>
        </w:tc>
        <w:tc>
          <w:tcPr>
            <w:tcW w:w="4071" w:type="dxa"/>
          </w:tcPr>
          <w:p w14:paraId="14E7938D" w14:textId="6053D72B" w:rsidR="00004D6A" w:rsidRPr="000702BF" w:rsidRDefault="00004D6A" w:rsidP="00AE3F12">
            <w:pPr>
              <w:pStyle w:val="TAH"/>
            </w:pPr>
            <w:r w:rsidRPr="000702BF">
              <w:t>Test</w:t>
            </w:r>
            <w:r w:rsidR="008D0E0E" w:rsidRPr="000702BF">
              <w:t xml:space="preserve"> </w:t>
            </w:r>
            <w:r w:rsidRPr="000702BF">
              <w:t>Tolerance</w:t>
            </w:r>
            <w:r w:rsidR="008D0E0E" w:rsidRPr="000702BF">
              <w:t xml:space="preserve"> </w:t>
            </w:r>
            <w:r w:rsidRPr="000702BF">
              <w:t>(TT)</w:t>
            </w:r>
          </w:p>
        </w:tc>
        <w:tc>
          <w:tcPr>
            <w:tcW w:w="3284" w:type="dxa"/>
          </w:tcPr>
          <w:p w14:paraId="131453C1" w14:textId="6B461E01" w:rsidR="00004D6A" w:rsidRPr="000702BF" w:rsidRDefault="00004D6A" w:rsidP="00AE3F12">
            <w:pPr>
              <w:pStyle w:val="TAH"/>
            </w:pPr>
            <w:r w:rsidRPr="000702BF">
              <w:t>Formula</w:t>
            </w:r>
            <w:r w:rsidR="008D0E0E" w:rsidRPr="000702BF">
              <w:t xml:space="preserve"> </w:t>
            </w:r>
            <w:r w:rsidRPr="000702BF">
              <w:t>for</w:t>
            </w:r>
            <w:r w:rsidR="008D0E0E" w:rsidRPr="000702BF">
              <w:t xml:space="preserve"> </w:t>
            </w:r>
            <w:r w:rsidRPr="000702BF">
              <w:t>test</w:t>
            </w:r>
            <w:r w:rsidR="008D0E0E" w:rsidRPr="000702BF">
              <w:t xml:space="preserve"> </w:t>
            </w:r>
            <w:r w:rsidRPr="000702BF">
              <w:t>requirement</w:t>
            </w:r>
          </w:p>
        </w:tc>
      </w:tr>
      <w:tr w:rsidR="00004D6A" w:rsidRPr="000702BF" w14:paraId="76523E4E" w14:textId="77777777" w:rsidTr="008D0E0E">
        <w:trPr>
          <w:jc w:val="center"/>
        </w:trPr>
        <w:tc>
          <w:tcPr>
            <w:tcW w:w="2467" w:type="dxa"/>
          </w:tcPr>
          <w:p w14:paraId="10A25A53" w14:textId="6F5A5BB7" w:rsidR="00004D6A" w:rsidRPr="000702BF" w:rsidRDefault="00004D6A" w:rsidP="00AE3F12">
            <w:pPr>
              <w:pStyle w:val="TAL"/>
            </w:pPr>
            <w:r w:rsidRPr="000702BF">
              <w:t>6.3.1</w:t>
            </w:r>
            <w:r w:rsidR="008D0E0E" w:rsidRPr="000702BF">
              <w:t xml:space="preserve"> </w:t>
            </w:r>
            <w:r w:rsidRPr="000702BF">
              <w:t>Minimum</w:t>
            </w:r>
            <w:r w:rsidR="008D0E0E" w:rsidRPr="000702BF">
              <w:t xml:space="preserve"> </w:t>
            </w:r>
            <w:r w:rsidRPr="000702BF">
              <w:t>output</w:t>
            </w:r>
            <w:r w:rsidR="008D0E0E" w:rsidRPr="000702BF">
              <w:t xml:space="preserve"> </w:t>
            </w:r>
            <w:r w:rsidRPr="000702BF">
              <w:t>power</w:t>
            </w:r>
          </w:p>
        </w:tc>
        <w:tc>
          <w:tcPr>
            <w:tcW w:w="4071" w:type="dxa"/>
          </w:tcPr>
          <w:p w14:paraId="3F6FCF2F" w14:textId="4054BF19" w:rsidR="00004D6A" w:rsidRPr="000702BF"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6.3.1</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p w14:paraId="3F6C1E48" w14:textId="77777777" w:rsidR="00004D6A" w:rsidRPr="000702BF" w:rsidRDefault="00004D6A" w:rsidP="00AE3F12">
            <w:pPr>
              <w:pStyle w:val="TAL"/>
            </w:pPr>
          </w:p>
        </w:tc>
        <w:tc>
          <w:tcPr>
            <w:tcW w:w="3284" w:type="dxa"/>
          </w:tcPr>
          <w:p w14:paraId="31D292B0" w14:textId="2D010099" w:rsidR="00004D6A" w:rsidRPr="000702BF" w:rsidRDefault="00004D6A" w:rsidP="00AE3F12">
            <w:pPr>
              <w:pStyle w:val="TAL"/>
            </w:pPr>
            <w:r w:rsidRPr="000702BF">
              <w:t>Minimum</w:t>
            </w:r>
            <w:r w:rsidR="008D0E0E" w:rsidRPr="000702BF">
              <w:t xml:space="preserve"> </w:t>
            </w:r>
            <w:r w:rsidRPr="000702BF">
              <w:t>requirement</w:t>
            </w:r>
            <w:r w:rsidR="008D0E0E" w:rsidRPr="000702BF">
              <w:t xml:space="preserve"> </w:t>
            </w:r>
            <w:r w:rsidRPr="000702BF">
              <w:t>+</w:t>
            </w:r>
            <w:r w:rsidR="008D0E0E" w:rsidRPr="000702BF">
              <w:t xml:space="preserve"> </w:t>
            </w:r>
            <w:r w:rsidRPr="000702BF">
              <w:t>TT</w:t>
            </w:r>
          </w:p>
        </w:tc>
      </w:tr>
      <w:tr w:rsidR="00004D6A" w:rsidRPr="000702BF" w14:paraId="47B01444" w14:textId="77777777" w:rsidTr="008D0E0E">
        <w:trPr>
          <w:jc w:val="center"/>
        </w:trPr>
        <w:tc>
          <w:tcPr>
            <w:tcW w:w="2467" w:type="dxa"/>
          </w:tcPr>
          <w:p w14:paraId="4C2D2468" w14:textId="6763ED77" w:rsidR="00004D6A" w:rsidRPr="000702BF" w:rsidRDefault="00004D6A" w:rsidP="00AE3F12">
            <w:pPr>
              <w:pStyle w:val="TAL"/>
            </w:pPr>
            <w:r w:rsidRPr="000702BF">
              <w:t>6.3.2</w:t>
            </w:r>
            <w:r w:rsidR="008D0E0E" w:rsidRPr="000702BF">
              <w:t xml:space="preserve"> </w:t>
            </w:r>
            <w:r w:rsidRPr="000702BF">
              <w:t>Transmit</w:t>
            </w:r>
            <w:r w:rsidR="008D0E0E" w:rsidRPr="000702BF">
              <w:t xml:space="preserve"> </w:t>
            </w:r>
            <w:r w:rsidRPr="000702BF">
              <w:t>OFF</w:t>
            </w:r>
            <w:r w:rsidR="008D0E0E" w:rsidRPr="000702BF">
              <w:t xml:space="preserve"> </w:t>
            </w:r>
            <w:r w:rsidRPr="000702BF">
              <w:t>power</w:t>
            </w:r>
          </w:p>
        </w:tc>
        <w:tc>
          <w:tcPr>
            <w:tcW w:w="4071" w:type="dxa"/>
          </w:tcPr>
          <w:p w14:paraId="2B01078F" w14:textId="1F6B90B5" w:rsidR="00004D6A" w:rsidRPr="000702BF" w:rsidRDefault="00004D6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6.3.2</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w:t>
            </w:r>
            <w:r w:rsidR="00EA51BB">
              <w:t xml:space="preserve"> </w:t>
            </w:r>
            <w:r w:rsidRPr="000702BF">
              <w:t>GHz.</w:t>
            </w:r>
          </w:p>
        </w:tc>
        <w:tc>
          <w:tcPr>
            <w:tcW w:w="3284" w:type="dxa"/>
          </w:tcPr>
          <w:p w14:paraId="618BB51D" w14:textId="47AC5310" w:rsidR="00004D6A" w:rsidRPr="000702BF" w:rsidRDefault="00004D6A" w:rsidP="00AE3F12">
            <w:pPr>
              <w:pStyle w:val="TAL"/>
            </w:pPr>
            <w:r w:rsidRPr="000702BF">
              <w:t>Minimum</w:t>
            </w:r>
            <w:r w:rsidR="008D0E0E" w:rsidRPr="000702BF">
              <w:t xml:space="preserve"> </w:t>
            </w:r>
            <w:r w:rsidRPr="000702BF">
              <w:t>requirement</w:t>
            </w:r>
            <w:r w:rsidR="008D0E0E" w:rsidRPr="000702BF">
              <w:t xml:space="preserve"> </w:t>
            </w:r>
            <w:r w:rsidRPr="000702BF">
              <w:t>+</w:t>
            </w:r>
            <w:r w:rsidR="008D0E0E" w:rsidRPr="000702BF">
              <w:t xml:space="preserve"> </w:t>
            </w:r>
            <w:r w:rsidRPr="000702BF">
              <w:t>TT</w:t>
            </w:r>
          </w:p>
        </w:tc>
      </w:tr>
    </w:tbl>
    <w:p w14:paraId="5FF070EE" w14:textId="77777777" w:rsidR="009F710A" w:rsidRPr="000702BF" w:rsidRDefault="009F710A" w:rsidP="00CD1DFB"/>
    <w:p w14:paraId="3D000835" w14:textId="77777777" w:rsidR="009F710A" w:rsidRPr="000702BF" w:rsidRDefault="009F710A" w:rsidP="009F710A">
      <w:pPr>
        <w:pStyle w:val="Heading2"/>
      </w:pPr>
      <w:bookmarkStart w:id="2597" w:name="_Toc152356822"/>
      <w:r w:rsidRPr="000702BF">
        <w:t>F.3.3</w:t>
      </w:r>
      <w:r w:rsidRPr="000702BF">
        <w:tab/>
      </w:r>
      <w:r w:rsidRPr="000702BF">
        <w:rPr>
          <w:lang w:eastAsia="sv-SE"/>
        </w:rPr>
        <w:t>Measurement of receiver</w:t>
      </w:r>
      <w:bookmarkEnd w:id="2597"/>
    </w:p>
    <w:p w14:paraId="4547B6B1" w14:textId="77777777" w:rsidR="009F710A" w:rsidRPr="000702BF" w:rsidRDefault="009F710A" w:rsidP="009F710A">
      <w:pPr>
        <w:pStyle w:val="TH"/>
      </w:pPr>
      <w:r w:rsidRPr="000702BF">
        <w:t>Table F.3.3-1: Derivation of Test Requirements (Receiver tests)</w:t>
      </w: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37"/>
        <w:gridCol w:w="4025"/>
        <w:gridCol w:w="3247"/>
      </w:tblGrid>
      <w:tr w:rsidR="009F710A" w:rsidRPr="000702BF" w14:paraId="76176EF2" w14:textId="77777777" w:rsidTr="008D0E0E">
        <w:trPr>
          <w:jc w:val="center"/>
        </w:trPr>
        <w:tc>
          <w:tcPr>
            <w:tcW w:w="2437" w:type="dxa"/>
          </w:tcPr>
          <w:p w14:paraId="6B386B2E" w14:textId="1DCC3B4B" w:rsidR="009F710A" w:rsidRPr="000702BF" w:rsidRDefault="009F710A" w:rsidP="00AE3F12">
            <w:pPr>
              <w:pStyle w:val="TAH"/>
            </w:pPr>
            <w:r w:rsidRPr="000702BF">
              <w:t>Sub</w:t>
            </w:r>
            <w:r w:rsidR="008D0E0E" w:rsidRPr="000702BF">
              <w:t xml:space="preserve"> </w:t>
            </w:r>
            <w:r w:rsidRPr="000702BF">
              <w:t>clause</w:t>
            </w:r>
          </w:p>
        </w:tc>
        <w:tc>
          <w:tcPr>
            <w:tcW w:w="4025" w:type="dxa"/>
          </w:tcPr>
          <w:p w14:paraId="6E74BD78" w14:textId="19484AC5" w:rsidR="009F710A" w:rsidRPr="000702BF" w:rsidRDefault="009F710A" w:rsidP="00AE3F12">
            <w:pPr>
              <w:pStyle w:val="TAH"/>
            </w:pPr>
            <w:r w:rsidRPr="000702BF">
              <w:t>Test</w:t>
            </w:r>
            <w:r w:rsidR="008D0E0E" w:rsidRPr="000702BF">
              <w:t xml:space="preserve"> </w:t>
            </w:r>
            <w:r w:rsidRPr="000702BF">
              <w:t>Tolerance</w:t>
            </w:r>
            <w:r w:rsidR="008D0E0E" w:rsidRPr="000702BF">
              <w:t xml:space="preserve"> </w:t>
            </w:r>
            <w:r w:rsidRPr="000702BF">
              <w:t>(TT)</w:t>
            </w:r>
          </w:p>
        </w:tc>
        <w:tc>
          <w:tcPr>
            <w:tcW w:w="3247" w:type="dxa"/>
          </w:tcPr>
          <w:p w14:paraId="0F9584E1" w14:textId="53ECA917" w:rsidR="009F710A" w:rsidRPr="000702BF" w:rsidRDefault="009F710A" w:rsidP="00AE3F12">
            <w:pPr>
              <w:pStyle w:val="TAH"/>
            </w:pPr>
            <w:r w:rsidRPr="000702BF">
              <w:t>Formula</w:t>
            </w:r>
            <w:r w:rsidR="008D0E0E" w:rsidRPr="000702BF">
              <w:t xml:space="preserve"> </w:t>
            </w:r>
            <w:r w:rsidRPr="000702BF">
              <w:t>for</w:t>
            </w:r>
            <w:r w:rsidR="008D0E0E" w:rsidRPr="000702BF">
              <w:t xml:space="preserve"> </w:t>
            </w:r>
            <w:r w:rsidRPr="000702BF">
              <w:t>test</w:t>
            </w:r>
            <w:r w:rsidR="008D0E0E" w:rsidRPr="000702BF">
              <w:t xml:space="preserve"> </w:t>
            </w:r>
            <w:r w:rsidRPr="000702BF">
              <w:t>requirement</w:t>
            </w:r>
          </w:p>
        </w:tc>
      </w:tr>
      <w:tr w:rsidR="009F710A" w:rsidRPr="000702BF" w14:paraId="5B76CB2A" w14:textId="77777777" w:rsidTr="008D0E0E">
        <w:trPr>
          <w:jc w:val="center"/>
        </w:trPr>
        <w:tc>
          <w:tcPr>
            <w:tcW w:w="2437" w:type="dxa"/>
          </w:tcPr>
          <w:p w14:paraId="7C08377E" w14:textId="3B6BE39B" w:rsidR="009F710A" w:rsidRPr="000702BF" w:rsidRDefault="009F710A" w:rsidP="00AE3F12">
            <w:pPr>
              <w:pStyle w:val="TAL"/>
            </w:pPr>
            <w:r w:rsidRPr="000702BF">
              <w:t>7.4</w:t>
            </w:r>
            <w:r w:rsidR="000379BC" w:rsidRPr="000702BF">
              <w:tab/>
            </w:r>
            <w:r w:rsidR="000379BC" w:rsidRPr="000702BF">
              <w:tab/>
            </w:r>
            <w:r w:rsidRPr="000702BF">
              <w:t>Maximum</w:t>
            </w:r>
            <w:r w:rsidR="008D0E0E" w:rsidRPr="000702BF">
              <w:t xml:space="preserve"> </w:t>
            </w:r>
            <w:r w:rsidRPr="000702BF">
              <w:t>input</w:t>
            </w:r>
            <w:r w:rsidR="008D0E0E" w:rsidRPr="000702BF">
              <w:t xml:space="preserve"> </w:t>
            </w:r>
            <w:r w:rsidRPr="000702BF">
              <w:t>level</w:t>
            </w:r>
          </w:p>
        </w:tc>
        <w:tc>
          <w:tcPr>
            <w:tcW w:w="4025" w:type="dxa"/>
          </w:tcPr>
          <w:p w14:paraId="6245C718" w14:textId="28F091AE" w:rsidR="009F710A" w:rsidRPr="000702BF" w:rsidRDefault="009F710A" w:rsidP="00AE3F12">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7.4</w:t>
            </w:r>
            <w:r w:rsidR="008D0E0E" w:rsidRPr="000702BF">
              <w:t xml:space="preserve"> </w:t>
            </w:r>
            <w:r w:rsidRPr="000702BF">
              <w:t>in</w:t>
            </w:r>
            <w:r w:rsidR="008D0E0E" w:rsidRPr="000702BF">
              <w:t xml:space="preserve"> </w:t>
            </w:r>
            <w:r w:rsidRPr="000702BF">
              <w:t>TS</w:t>
            </w:r>
            <w:r w:rsidR="008D0E0E" w:rsidRPr="000702BF">
              <w:t xml:space="preserve"> </w:t>
            </w:r>
            <w:r w:rsidRPr="000702BF">
              <w:t>38.521-1</w:t>
            </w:r>
            <w:r w:rsidR="008D0E0E" w:rsidRPr="000702BF">
              <w:t xml:space="preserve"> </w:t>
            </w:r>
            <w:r w:rsidRPr="000702BF">
              <w:t>[2]</w:t>
            </w:r>
            <w:r w:rsidR="008D0E0E" w:rsidRPr="000702BF">
              <w:t xml:space="preserve"> </w:t>
            </w:r>
            <w:r w:rsidRPr="000702BF">
              <w:t>for</w:t>
            </w:r>
            <w:r w:rsidR="008D0E0E" w:rsidRPr="000702BF">
              <w:t xml:space="preserve"> </w:t>
            </w:r>
            <w:r w:rsidRPr="000702BF">
              <w:t>FDD</w:t>
            </w:r>
            <w:r w:rsidR="008D0E0E" w:rsidRPr="000702BF">
              <w:t xml:space="preserve"> </w:t>
            </w:r>
            <w:r w:rsidRPr="000702BF">
              <w:t>band</w:t>
            </w:r>
            <w:r w:rsidR="008D0E0E" w:rsidRPr="000702BF">
              <w:t xml:space="preserve"> </w:t>
            </w:r>
            <w:r w:rsidRPr="000702BF">
              <w:t>with</w:t>
            </w:r>
            <w:r w:rsidR="008D0E0E" w:rsidRPr="000702BF">
              <w:t xml:space="preserve"> </w:t>
            </w:r>
            <w:r w:rsidRPr="000702BF">
              <w:t>f</w:t>
            </w:r>
            <w:r w:rsidR="008D0E0E" w:rsidRPr="000702BF">
              <w:t xml:space="preserve"> </w:t>
            </w:r>
            <w:r w:rsidRPr="000702BF">
              <w:rPr>
                <w:rFonts w:cs="Arial"/>
              </w:rPr>
              <w:t>≤</w:t>
            </w:r>
            <w:r w:rsidR="008D0E0E" w:rsidRPr="000702BF">
              <w:t xml:space="preserve"> </w:t>
            </w:r>
            <w:r w:rsidRPr="000702BF">
              <w:t>3GHz.</w:t>
            </w:r>
          </w:p>
          <w:p w14:paraId="29F3DA55" w14:textId="77777777" w:rsidR="009F710A" w:rsidRPr="000702BF" w:rsidRDefault="009F710A" w:rsidP="00AE3F12">
            <w:pPr>
              <w:pStyle w:val="TAL"/>
            </w:pPr>
          </w:p>
        </w:tc>
        <w:tc>
          <w:tcPr>
            <w:tcW w:w="3247" w:type="dxa"/>
          </w:tcPr>
          <w:p w14:paraId="0B0BB6F7" w14:textId="441D2729" w:rsidR="009F710A" w:rsidRPr="000702BF" w:rsidRDefault="009F710A" w:rsidP="00AE3F12">
            <w:pPr>
              <w:pStyle w:val="TAL"/>
            </w:pPr>
            <w:r w:rsidRPr="000702BF">
              <w:t>Maximum</w:t>
            </w:r>
            <w:r w:rsidR="008D0E0E" w:rsidRPr="000702BF">
              <w:t xml:space="preserve"> </w:t>
            </w:r>
            <w:r w:rsidRPr="000702BF">
              <w:t>input</w:t>
            </w:r>
            <w:r w:rsidR="008D0E0E" w:rsidRPr="000702BF">
              <w:t xml:space="preserve"> </w:t>
            </w:r>
            <w:r w:rsidRPr="000702BF">
              <w:t>level</w:t>
            </w:r>
            <w:r w:rsidR="008D0E0E" w:rsidRPr="000702BF">
              <w:t xml:space="preserve"> </w:t>
            </w:r>
            <w:r w:rsidRPr="000702BF">
              <w:t>-</w:t>
            </w:r>
            <w:r w:rsidR="008D0E0E" w:rsidRPr="000702BF">
              <w:t xml:space="preserve"> </w:t>
            </w:r>
            <w:r w:rsidRPr="000702BF">
              <w:t>TT</w:t>
            </w:r>
          </w:p>
        </w:tc>
      </w:tr>
      <w:tr w:rsidR="000379BC" w:rsidRPr="000702BF" w14:paraId="5D12D664" w14:textId="77777777" w:rsidTr="008D0E0E">
        <w:trPr>
          <w:jc w:val="center"/>
        </w:trPr>
        <w:tc>
          <w:tcPr>
            <w:tcW w:w="2437" w:type="dxa"/>
            <w:vAlign w:val="center"/>
          </w:tcPr>
          <w:p w14:paraId="775CF541" w14:textId="4E4FF601" w:rsidR="000379BC" w:rsidRPr="000702BF" w:rsidRDefault="000379BC" w:rsidP="000379BC">
            <w:pPr>
              <w:pStyle w:val="TAL"/>
            </w:pPr>
            <w:r w:rsidRPr="000702BF">
              <w:t>7.5</w:t>
            </w:r>
            <w:r w:rsidRPr="000702BF">
              <w:tab/>
            </w:r>
            <w:r w:rsidRPr="000702BF">
              <w:tab/>
              <w:t>Adjacent</w:t>
            </w:r>
            <w:r w:rsidR="008D0E0E" w:rsidRPr="000702BF">
              <w:t xml:space="preserve"> </w:t>
            </w:r>
            <w:r w:rsidRPr="000702BF">
              <w:t>channel</w:t>
            </w:r>
            <w:r w:rsidR="008D0E0E" w:rsidRPr="000702BF">
              <w:t xml:space="preserve"> </w:t>
            </w:r>
            <w:r w:rsidRPr="000702BF">
              <w:t>selectivity</w:t>
            </w:r>
          </w:p>
        </w:tc>
        <w:tc>
          <w:tcPr>
            <w:tcW w:w="4025" w:type="dxa"/>
          </w:tcPr>
          <w:p w14:paraId="4439A723" w14:textId="10891FC2"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7.5</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c>
          <w:tcPr>
            <w:tcW w:w="3247" w:type="dxa"/>
          </w:tcPr>
          <w:p w14:paraId="72CDD289" w14:textId="75C91E96"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7.5</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50772D29" w14:textId="77777777" w:rsidTr="008D0E0E">
        <w:trPr>
          <w:jc w:val="center"/>
        </w:trPr>
        <w:tc>
          <w:tcPr>
            <w:tcW w:w="2437" w:type="dxa"/>
            <w:vAlign w:val="center"/>
          </w:tcPr>
          <w:p w14:paraId="36B7A7A6" w14:textId="0FD70536" w:rsidR="000379BC" w:rsidRPr="000702BF" w:rsidRDefault="000379BC" w:rsidP="000379BC">
            <w:pPr>
              <w:pStyle w:val="TAL"/>
            </w:pPr>
            <w:r w:rsidRPr="000702BF">
              <w:t>7.6.2</w:t>
            </w:r>
            <w:r w:rsidRPr="000702BF">
              <w:tab/>
              <w:t>In-band</w:t>
            </w:r>
            <w:r w:rsidR="008D0E0E" w:rsidRPr="000702BF">
              <w:t xml:space="preserve"> </w:t>
            </w:r>
            <w:r w:rsidRPr="000702BF">
              <w:t>blocking</w:t>
            </w:r>
          </w:p>
        </w:tc>
        <w:tc>
          <w:tcPr>
            <w:tcW w:w="4025" w:type="dxa"/>
          </w:tcPr>
          <w:p w14:paraId="3EA765AB" w14:textId="2DD61FCD"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c>
          <w:tcPr>
            <w:tcW w:w="3247" w:type="dxa"/>
          </w:tcPr>
          <w:p w14:paraId="36F42D35" w14:textId="7BCB3749"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32243A04" w14:textId="77777777" w:rsidTr="008D0E0E">
        <w:trPr>
          <w:jc w:val="center"/>
        </w:trPr>
        <w:tc>
          <w:tcPr>
            <w:tcW w:w="2437" w:type="dxa"/>
            <w:vAlign w:val="center"/>
          </w:tcPr>
          <w:p w14:paraId="070C4EBF" w14:textId="485E691D" w:rsidR="000379BC" w:rsidRPr="000702BF" w:rsidRDefault="000379BC" w:rsidP="000379BC">
            <w:pPr>
              <w:pStyle w:val="TAL"/>
            </w:pPr>
            <w:r w:rsidRPr="000702BF">
              <w:t>7.6.3</w:t>
            </w:r>
            <w:r w:rsidRPr="000702BF">
              <w:tab/>
              <w:t>Out</w:t>
            </w:r>
            <w:r w:rsidR="008D0E0E" w:rsidRPr="000702BF">
              <w:t xml:space="preserve"> </w:t>
            </w:r>
            <w:r w:rsidRPr="000702BF">
              <w:t>of</w:t>
            </w:r>
            <w:r w:rsidR="008D0E0E" w:rsidRPr="000702BF">
              <w:t xml:space="preserve"> </w:t>
            </w:r>
            <w:r w:rsidRPr="000702BF">
              <w:t>Band</w:t>
            </w:r>
            <w:r w:rsidR="008D0E0E" w:rsidRPr="000702BF">
              <w:t xml:space="preserve"> </w:t>
            </w:r>
            <w:r w:rsidRPr="000702BF">
              <w:t>Blocking</w:t>
            </w:r>
          </w:p>
        </w:tc>
        <w:tc>
          <w:tcPr>
            <w:tcW w:w="4025" w:type="dxa"/>
          </w:tcPr>
          <w:p w14:paraId="7E35A87C" w14:textId="26E2B329" w:rsidR="000379BC" w:rsidRPr="000702BF" w:rsidRDefault="000379BC" w:rsidP="000379BC">
            <w:pPr>
              <w:pStyle w:val="TAL"/>
              <w:rPr>
                <w:bCs/>
                <w:szCs w:val="18"/>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7.6.3</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c>
          <w:tcPr>
            <w:tcW w:w="3247" w:type="dxa"/>
          </w:tcPr>
          <w:p w14:paraId="6B8D989A" w14:textId="06085D75"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7.6.3</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119A7CA1" w14:textId="77777777" w:rsidTr="008D0E0E">
        <w:trPr>
          <w:jc w:val="center"/>
        </w:trPr>
        <w:tc>
          <w:tcPr>
            <w:tcW w:w="2437" w:type="dxa"/>
            <w:vAlign w:val="center"/>
          </w:tcPr>
          <w:p w14:paraId="32D27ED9" w14:textId="7A90BB0B" w:rsidR="000379BC" w:rsidRPr="000702BF" w:rsidRDefault="000379BC" w:rsidP="000379BC">
            <w:pPr>
              <w:pStyle w:val="TAL"/>
            </w:pPr>
            <w:r w:rsidRPr="000702BF">
              <w:t>7.6.4</w:t>
            </w:r>
            <w:r w:rsidRPr="000702BF">
              <w:tab/>
              <w:t>Narrow</w:t>
            </w:r>
            <w:r w:rsidR="008D0E0E" w:rsidRPr="000702BF">
              <w:t xml:space="preserve"> </w:t>
            </w:r>
            <w:r w:rsidRPr="000702BF">
              <w:t>band</w:t>
            </w:r>
            <w:r w:rsidR="008D0E0E" w:rsidRPr="000702BF">
              <w:t xml:space="preserve"> </w:t>
            </w:r>
            <w:r w:rsidRPr="000702BF">
              <w:t>blocking</w:t>
            </w:r>
          </w:p>
        </w:tc>
        <w:tc>
          <w:tcPr>
            <w:tcW w:w="4025" w:type="dxa"/>
          </w:tcPr>
          <w:p w14:paraId="50592B0A" w14:textId="1F6F5CA6" w:rsidR="000379BC" w:rsidRPr="000702BF" w:rsidRDefault="000379BC" w:rsidP="000379BC">
            <w:pPr>
              <w:pStyle w:val="TAL"/>
              <w:rPr>
                <w:lang w:eastAsia="zh-CN"/>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7.6.4</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c>
          <w:tcPr>
            <w:tcW w:w="3247" w:type="dxa"/>
          </w:tcPr>
          <w:p w14:paraId="07D5012B" w14:textId="61E1B877" w:rsidR="000379BC" w:rsidRPr="000702BF" w:rsidRDefault="000379BC" w:rsidP="000379BC">
            <w:pPr>
              <w:pStyle w:val="TAL"/>
              <w:rPr>
                <w:lang w:eastAsia="zh-CN"/>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7.6.4</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6D932A2B" w14:textId="77777777" w:rsidTr="008D0E0E">
        <w:trPr>
          <w:jc w:val="center"/>
        </w:trPr>
        <w:tc>
          <w:tcPr>
            <w:tcW w:w="2437" w:type="dxa"/>
            <w:vAlign w:val="center"/>
          </w:tcPr>
          <w:p w14:paraId="6EABF431" w14:textId="4C2C1919" w:rsidR="000379BC" w:rsidRPr="000702BF" w:rsidRDefault="000379BC" w:rsidP="000379BC">
            <w:pPr>
              <w:pStyle w:val="TAL"/>
            </w:pPr>
            <w:r w:rsidRPr="000702BF">
              <w:t>7.7</w:t>
            </w:r>
            <w:r w:rsidRPr="000702BF">
              <w:tab/>
              <w:t>Spurious</w:t>
            </w:r>
            <w:r w:rsidR="008D0E0E" w:rsidRPr="000702BF">
              <w:t xml:space="preserve"> </w:t>
            </w:r>
            <w:r w:rsidRPr="000702BF">
              <w:t>response</w:t>
            </w:r>
          </w:p>
        </w:tc>
        <w:tc>
          <w:tcPr>
            <w:tcW w:w="4025" w:type="dxa"/>
          </w:tcPr>
          <w:p w14:paraId="55C3F57C" w14:textId="142851BC" w:rsidR="000379BC" w:rsidRPr="000702BF" w:rsidRDefault="000379BC" w:rsidP="000379BC">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7.6.3.</w:t>
            </w:r>
          </w:p>
        </w:tc>
        <w:tc>
          <w:tcPr>
            <w:tcW w:w="3247" w:type="dxa"/>
          </w:tcPr>
          <w:p w14:paraId="59AD6F49" w14:textId="5BAD4C7F" w:rsidR="000379BC" w:rsidRPr="000702BF" w:rsidRDefault="000379BC" w:rsidP="000379BC">
            <w:pPr>
              <w:pStyle w:val="TAL"/>
            </w:pPr>
            <w:r w:rsidRPr="000702BF">
              <w:t>Same</w:t>
            </w:r>
            <w:r w:rsidR="008D0E0E" w:rsidRPr="000702BF">
              <w:t xml:space="preserve"> </w:t>
            </w:r>
            <w:r w:rsidRPr="000702BF">
              <w:t>as</w:t>
            </w:r>
            <w:r w:rsidR="008D0E0E" w:rsidRPr="000702BF">
              <w:t xml:space="preserve"> </w:t>
            </w:r>
            <w:r w:rsidRPr="000702BF">
              <w:t>clause</w:t>
            </w:r>
            <w:r w:rsidR="008D0E0E" w:rsidRPr="000702BF">
              <w:t xml:space="preserve"> </w:t>
            </w:r>
            <w:r w:rsidRPr="000702BF">
              <w:t>7.6.3.</w:t>
            </w:r>
          </w:p>
        </w:tc>
      </w:tr>
      <w:tr w:rsidR="000379BC" w:rsidRPr="000702BF" w14:paraId="1B7590CC" w14:textId="77777777" w:rsidTr="008D0E0E">
        <w:trPr>
          <w:jc w:val="center"/>
        </w:trPr>
        <w:tc>
          <w:tcPr>
            <w:tcW w:w="2437" w:type="dxa"/>
            <w:vAlign w:val="center"/>
          </w:tcPr>
          <w:p w14:paraId="41C5ADFB" w14:textId="7F4AF2FE" w:rsidR="000379BC" w:rsidRPr="000702BF" w:rsidRDefault="000379BC" w:rsidP="000379BC">
            <w:pPr>
              <w:pStyle w:val="TAL"/>
            </w:pPr>
            <w:r w:rsidRPr="000702BF">
              <w:t>7.8.2</w:t>
            </w:r>
            <w:r w:rsidRPr="000702BF">
              <w:tab/>
              <w:t>Wide</w:t>
            </w:r>
            <w:r w:rsidR="008D0E0E" w:rsidRPr="000702BF">
              <w:t xml:space="preserve"> </w:t>
            </w:r>
            <w:r w:rsidRPr="000702BF">
              <w:t>band</w:t>
            </w:r>
            <w:r w:rsidR="008D0E0E" w:rsidRPr="000702BF">
              <w:t xml:space="preserve"> </w:t>
            </w:r>
            <w:r w:rsidRPr="000702BF">
              <w:t>Intermodulation</w:t>
            </w:r>
          </w:p>
        </w:tc>
        <w:tc>
          <w:tcPr>
            <w:tcW w:w="4025" w:type="dxa"/>
          </w:tcPr>
          <w:p w14:paraId="57B0417C" w14:textId="0B751A15"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7.8.2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c>
          <w:tcPr>
            <w:tcW w:w="3247" w:type="dxa"/>
          </w:tcPr>
          <w:p w14:paraId="1FCD20F1" w14:textId="0CDC5812" w:rsidR="000379BC" w:rsidRPr="000702BF" w:rsidRDefault="000379BC" w:rsidP="000379BC">
            <w:pPr>
              <w:pStyle w:val="TAL"/>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7.8.2</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r w:rsidR="000379BC" w:rsidRPr="000702BF" w14:paraId="7494B5DB" w14:textId="77777777" w:rsidTr="008D0E0E">
        <w:trPr>
          <w:jc w:val="center"/>
        </w:trPr>
        <w:tc>
          <w:tcPr>
            <w:tcW w:w="2437" w:type="dxa"/>
            <w:vAlign w:val="center"/>
          </w:tcPr>
          <w:p w14:paraId="6D13C8BB" w14:textId="260A9967" w:rsidR="000379BC" w:rsidRPr="000702BF" w:rsidRDefault="000379BC" w:rsidP="000379BC">
            <w:pPr>
              <w:pStyle w:val="TAL"/>
            </w:pPr>
            <w:r w:rsidRPr="000702BF">
              <w:t>7.9</w:t>
            </w:r>
            <w:r w:rsidRPr="000702BF">
              <w:tab/>
              <w:t>Spurious</w:t>
            </w:r>
            <w:r w:rsidR="008D0E0E" w:rsidRPr="000702BF">
              <w:t xml:space="preserve"> </w:t>
            </w:r>
            <w:r w:rsidRPr="000702BF">
              <w:t>emissions</w:t>
            </w:r>
          </w:p>
        </w:tc>
        <w:tc>
          <w:tcPr>
            <w:tcW w:w="4025" w:type="dxa"/>
          </w:tcPr>
          <w:p w14:paraId="2B08993C" w14:textId="0DF5691E" w:rsidR="000379BC" w:rsidRPr="000702BF" w:rsidRDefault="000379BC" w:rsidP="000379BC">
            <w:pPr>
              <w:pStyle w:val="TAL"/>
              <w:rPr>
                <w:rFonts w:cs="v4.2.0"/>
                <w:lang w:eastAsia="ja-JP"/>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7.9</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c>
          <w:tcPr>
            <w:tcW w:w="3247" w:type="dxa"/>
          </w:tcPr>
          <w:p w14:paraId="03EB4A79" w14:textId="4CB3514E" w:rsidR="000379BC" w:rsidRPr="000702BF" w:rsidRDefault="000379BC" w:rsidP="000379BC">
            <w:pPr>
              <w:pStyle w:val="TAL"/>
              <w:rPr>
                <w:rFonts w:cs="v4.2.0"/>
                <w:lang w:eastAsia="ja-JP"/>
              </w:rPr>
            </w:pPr>
            <w:r w:rsidRPr="000702BF">
              <w:rPr>
                <w:rFonts w:cs="v4.2.0"/>
                <w:lang w:eastAsia="ja-JP"/>
              </w:rPr>
              <w:t>Same</w:t>
            </w:r>
            <w:r w:rsidR="008D0E0E" w:rsidRPr="000702BF">
              <w:rPr>
                <w:rFonts w:cs="v4.2.0"/>
                <w:lang w:eastAsia="ja-JP"/>
              </w:rPr>
              <w:t xml:space="preserve"> </w:t>
            </w:r>
            <w:r w:rsidRPr="000702BF">
              <w:rPr>
                <w:rFonts w:cs="v4.2.0"/>
                <w:lang w:eastAsia="ja-JP"/>
              </w:rPr>
              <w:t>as</w:t>
            </w:r>
            <w:r w:rsidR="008D0E0E" w:rsidRPr="000702BF">
              <w:rPr>
                <w:rFonts w:cs="v4.2.0"/>
                <w:lang w:eastAsia="ja-JP"/>
              </w:rPr>
              <w:t xml:space="preserve"> </w:t>
            </w:r>
            <w:r w:rsidRPr="000702BF">
              <w:rPr>
                <w:rFonts w:cs="v4.2.0"/>
                <w:lang w:eastAsia="ja-JP"/>
              </w:rPr>
              <w:t>clause</w:t>
            </w:r>
            <w:r w:rsidR="008D0E0E" w:rsidRPr="000702BF">
              <w:rPr>
                <w:rFonts w:cs="v4.2.0"/>
                <w:lang w:eastAsia="ja-JP"/>
              </w:rPr>
              <w:t xml:space="preserve"> </w:t>
            </w:r>
            <w:r w:rsidRPr="000702BF">
              <w:rPr>
                <w:rFonts w:cs="v4.2.0"/>
                <w:lang w:eastAsia="ja-JP"/>
              </w:rPr>
              <w:t>7.9</w:t>
            </w:r>
            <w:r w:rsidR="008D0E0E" w:rsidRPr="000702BF">
              <w:rPr>
                <w:rFonts w:cs="v4.2.0"/>
                <w:lang w:eastAsia="ja-JP"/>
              </w:rPr>
              <w:t xml:space="preserve"> </w:t>
            </w:r>
            <w:r w:rsidRPr="000702BF">
              <w:rPr>
                <w:rFonts w:cs="v4.2.0"/>
                <w:lang w:eastAsia="ja-JP"/>
              </w:rPr>
              <w:t>in</w:t>
            </w:r>
            <w:r w:rsidR="008D0E0E" w:rsidRPr="000702BF">
              <w:rPr>
                <w:rFonts w:cs="v4.2.0"/>
                <w:lang w:eastAsia="ja-JP"/>
              </w:rPr>
              <w:t xml:space="preserve"> </w:t>
            </w:r>
            <w:r w:rsidRPr="000702BF">
              <w:t>TS</w:t>
            </w:r>
            <w:r w:rsidR="008D0E0E" w:rsidRPr="000702BF">
              <w:t xml:space="preserve"> </w:t>
            </w:r>
            <w:r w:rsidRPr="000702BF">
              <w:t>38.521-1</w:t>
            </w:r>
            <w:r w:rsidR="008D0E0E" w:rsidRPr="000702BF">
              <w:t xml:space="preserve"> </w:t>
            </w:r>
            <w:r w:rsidRPr="000702BF">
              <w:t>[2]</w:t>
            </w:r>
            <w:r w:rsidR="0002370F" w:rsidRPr="000702BF">
              <w:rPr>
                <w:rFonts w:cs="v4.2.0"/>
              </w:rPr>
              <w:t>"</w:t>
            </w:r>
            <w:r w:rsidRPr="000702BF">
              <w:rPr>
                <w:rFonts w:cs="v4.2.0"/>
                <w:lang w:eastAsia="ja-JP"/>
              </w:rPr>
              <w:t>.</w:t>
            </w:r>
          </w:p>
        </w:tc>
      </w:tr>
    </w:tbl>
    <w:p w14:paraId="2A00184D" w14:textId="61526177" w:rsidR="00F24F0C" w:rsidRPr="000702BF" w:rsidRDefault="00F24F0C" w:rsidP="00CD1DFB"/>
    <w:p w14:paraId="325E010C" w14:textId="77777777" w:rsidR="000379BC" w:rsidRPr="000702BF" w:rsidRDefault="000379BC" w:rsidP="000379BC">
      <w:pPr>
        <w:pStyle w:val="Heading1"/>
      </w:pPr>
      <w:bookmarkStart w:id="2598" w:name="_Toc27476142"/>
      <w:bookmarkStart w:id="2599" w:name="_Toc29495583"/>
      <w:bookmarkStart w:id="2600" w:name="_Toc36116634"/>
      <w:bookmarkStart w:id="2601" w:name="_Toc36118683"/>
      <w:bookmarkStart w:id="2602" w:name="_Toc36560798"/>
      <w:bookmarkStart w:id="2603" w:name="_Toc43977335"/>
      <w:bookmarkStart w:id="2604" w:name="_Toc52213924"/>
      <w:bookmarkStart w:id="2605" w:name="_Toc60743397"/>
      <w:bookmarkStart w:id="2606" w:name="_Toc68206578"/>
      <w:bookmarkStart w:id="2607" w:name="_Toc75972376"/>
      <w:bookmarkStart w:id="2608" w:name="_Toc85051815"/>
      <w:bookmarkStart w:id="2609" w:name="_Toc90493837"/>
      <w:bookmarkStart w:id="2610" w:name="_Toc90494477"/>
      <w:bookmarkStart w:id="2611" w:name="_Toc100094530"/>
      <w:bookmarkStart w:id="2612" w:name="_Toc106873221"/>
      <w:bookmarkStart w:id="2613" w:name="_Toc146906780"/>
      <w:bookmarkStart w:id="2614" w:name="_Toc152356823"/>
      <w:r w:rsidRPr="000702BF">
        <w:t>F.4</w:t>
      </w:r>
      <w:r w:rsidRPr="000702BF">
        <w:tab/>
        <w:t>Uplink power window</w:t>
      </w:r>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5B5B0033" w14:textId="77777777" w:rsidR="000379BC" w:rsidRPr="000702BF" w:rsidRDefault="000379BC" w:rsidP="000379BC">
      <w:pPr>
        <w:pStyle w:val="Heading2"/>
      </w:pPr>
      <w:bookmarkStart w:id="2615" w:name="_Toc27476143"/>
      <w:bookmarkStart w:id="2616" w:name="_Toc29495584"/>
      <w:bookmarkStart w:id="2617" w:name="_Toc36116635"/>
      <w:bookmarkStart w:id="2618" w:name="_Toc36118684"/>
      <w:bookmarkStart w:id="2619" w:name="_Toc36560799"/>
      <w:bookmarkStart w:id="2620" w:name="_Toc43977336"/>
      <w:bookmarkStart w:id="2621" w:name="_Toc52213925"/>
      <w:bookmarkStart w:id="2622" w:name="_Toc60743398"/>
      <w:bookmarkStart w:id="2623" w:name="_Toc68206579"/>
      <w:bookmarkStart w:id="2624" w:name="_Toc75972377"/>
      <w:bookmarkStart w:id="2625" w:name="_Toc85051816"/>
      <w:bookmarkStart w:id="2626" w:name="_Toc90493838"/>
      <w:bookmarkStart w:id="2627" w:name="_Toc90494478"/>
      <w:bookmarkStart w:id="2628" w:name="_Toc100094531"/>
      <w:bookmarkStart w:id="2629" w:name="_Toc106873222"/>
      <w:bookmarkStart w:id="2630" w:name="_Toc146906781"/>
      <w:bookmarkStart w:id="2631" w:name="_Toc152356824"/>
      <w:r w:rsidRPr="000702BF">
        <w:t>F.4.1</w:t>
      </w:r>
      <w:r w:rsidRPr="000702BF">
        <w:tab/>
        <w:t>Introduction</w:t>
      </w:r>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p>
    <w:p w14:paraId="4D23925F" w14:textId="77777777" w:rsidR="000379BC" w:rsidRPr="000702BF" w:rsidRDefault="000379BC" w:rsidP="000379BC">
      <w:r w:rsidRPr="000702BF">
        <w:t>A number of Tx and Rx Test cases set the UE uplink power to be within a defined window to ensure the test is carried out in the intended conditions. This clause gives the method for calculating the uplink power window used in Tx test cases and Rx Test cases.</w:t>
      </w:r>
    </w:p>
    <w:p w14:paraId="68B32B4A" w14:textId="77777777" w:rsidR="000379BC" w:rsidRPr="000702BF" w:rsidRDefault="000379BC" w:rsidP="000379BC">
      <w:pPr>
        <w:pStyle w:val="Heading2"/>
      </w:pPr>
      <w:bookmarkStart w:id="2632" w:name="_Toc27476144"/>
      <w:bookmarkStart w:id="2633" w:name="_Toc29495585"/>
      <w:bookmarkStart w:id="2634" w:name="_Toc36116636"/>
      <w:bookmarkStart w:id="2635" w:name="_Toc36118685"/>
      <w:bookmarkStart w:id="2636" w:name="_Toc36560800"/>
      <w:bookmarkStart w:id="2637" w:name="_Toc43977337"/>
      <w:bookmarkStart w:id="2638" w:name="_Toc52213926"/>
      <w:bookmarkStart w:id="2639" w:name="_Toc60743399"/>
      <w:bookmarkStart w:id="2640" w:name="_Toc68206580"/>
      <w:bookmarkStart w:id="2641" w:name="_Toc75972378"/>
      <w:bookmarkStart w:id="2642" w:name="_Toc85051817"/>
      <w:bookmarkStart w:id="2643" w:name="_Toc90493839"/>
      <w:bookmarkStart w:id="2644" w:name="_Toc90494479"/>
      <w:bookmarkStart w:id="2645" w:name="_Toc100094532"/>
      <w:bookmarkStart w:id="2646" w:name="_Toc106873223"/>
      <w:bookmarkStart w:id="2647" w:name="_Toc146906782"/>
      <w:bookmarkStart w:id="2648" w:name="_Toc152356825"/>
      <w:r w:rsidRPr="000702BF">
        <w:lastRenderedPageBreak/>
        <w:t>F.4.2</w:t>
      </w:r>
      <w:r w:rsidRPr="000702BF">
        <w:tab/>
        <w:t>Setting the power window above a requirement</w:t>
      </w:r>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p>
    <w:p w14:paraId="3C909B7C" w14:textId="07360832" w:rsidR="000379BC" w:rsidRPr="000702BF" w:rsidRDefault="000379BC" w:rsidP="000379BC">
      <w:r w:rsidRPr="000702BF">
        <w:t xml:space="preserve">Information from the core requirements in TS 38.101-1 [5], </w:t>
      </w:r>
      <w:r w:rsidR="00962386" w:rsidRPr="000702BF">
        <w:t>TS 38.213 [</w:t>
      </w:r>
      <w:r w:rsidRPr="000702BF">
        <w:t>7] and the uncertainties in Annex F applicable to the Test case are used to derive the uplink power window. There are 4 stages:</w:t>
      </w:r>
    </w:p>
    <w:p w14:paraId="12A9C994" w14:textId="77777777" w:rsidR="000379BC" w:rsidRPr="000702BF" w:rsidRDefault="000379BC" w:rsidP="000379BC">
      <w:pPr>
        <w:pStyle w:val="B1"/>
      </w:pPr>
      <w:r w:rsidRPr="000702BF">
        <w:t>-</w:t>
      </w:r>
      <w:r w:rsidRPr="000702BF">
        <w:tab/>
        <w:t>Find the uplink power target value.</w:t>
      </w:r>
    </w:p>
    <w:p w14:paraId="16A6EAF7" w14:textId="77777777" w:rsidR="000379BC" w:rsidRPr="000702BF" w:rsidRDefault="000379BC" w:rsidP="000379BC">
      <w:pPr>
        <w:pStyle w:val="B1"/>
      </w:pPr>
      <w:r w:rsidRPr="000702BF">
        <w:t>-</w:t>
      </w:r>
      <w:r w:rsidRPr="000702BF">
        <w:tab/>
        <w:t>Determine how closely the uplink power can be set to the target value.</w:t>
      </w:r>
    </w:p>
    <w:p w14:paraId="1C90C20D" w14:textId="77777777" w:rsidR="000379BC" w:rsidRPr="000702BF" w:rsidRDefault="000379BC" w:rsidP="000379BC">
      <w:pPr>
        <w:pStyle w:val="B1"/>
      </w:pPr>
      <w:r w:rsidRPr="000702BF">
        <w:t>-</w:t>
      </w:r>
      <w:r w:rsidRPr="000702BF">
        <w:tab/>
        <w:t>Include the effect of test system uncertainty.</w:t>
      </w:r>
    </w:p>
    <w:p w14:paraId="787128AA" w14:textId="77777777" w:rsidR="000379BC" w:rsidRPr="000702BF" w:rsidRDefault="000379BC" w:rsidP="000379BC">
      <w:pPr>
        <w:pStyle w:val="B1"/>
      </w:pPr>
      <w:r w:rsidRPr="000702BF">
        <w:t>-</w:t>
      </w:r>
      <w:r w:rsidRPr="000702BF">
        <w:tab/>
        <w:t>Position the Uplink power window to ensure UE is not tested outside Core requirements.</w:t>
      </w:r>
    </w:p>
    <w:p w14:paraId="2831E796" w14:textId="042C17AF" w:rsidR="000379BC" w:rsidRPr="000702BF" w:rsidRDefault="000379BC" w:rsidP="000379BC">
      <w:r w:rsidRPr="000702BF">
        <w:t>This process is shown in the diagram below, using values for f ≤ 3</w:t>
      </w:r>
      <w:r w:rsidR="00230E37">
        <w:t> </w:t>
      </w:r>
      <w:r w:rsidRPr="000702BF">
        <w:t>GHz and BW ≤ 40</w:t>
      </w:r>
      <w:r w:rsidR="00230E37">
        <w:t> </w:t>
      </w:r>
      <w:r w:rsidRPr="000702BF">
        <w:t>MHz and taking an example where the target value is 0dBm (lower end of a UE Core requirement side condition range of 0</w:t>
      </w:r>
      <w:r w:rsidR="00764A86">
        <w:t> </w:t>
      </w:r>
      <w:r w:rsidRPr="000702BF">
        <w:t>dBm ≤ Output power ≤ 10 dBm):</w:t>
      </w:r>
    </w:p>
    <w:p w14:paraId="1D8E39A4" w14:textId="77777777" w:rsidR="000379BC" w:rsidRPr="000702BF" w:rsidRDefault="000379BC" w:rsidP="000379BC">
      <w:pPr>
        <w:pStyle w:val="TH"/>
      </w:pPr>
      <w:r w:rsidRPr="000702BF">
        <w:rPr>
          <w:noProof/>
          <w:lang w:eastAsia="zh-TW"/>
        </w:rPr>
        <w:drawing>
          <wp:inline distT="0" distB="0" distL="0" distR="0" wp14:anchorId="0D992605" wp14:editId="47544497">
            <wp:extent cx="6101715" cy="4356100"/>
            <wp:effectExtent l="0" t="0" r="0" b="0"/>
            <wp:docPr id="173" name="Picture 173" descr="A diagram of a pow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A diagram of a power system&#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01715" cy="4356100"/>
                    </a:xfrm>
                    <a:prstGeom prst="rect">
                      <a:avLst/>
                    </a:prstGeom>
                    <a:noFill/>
                    <a:ln>
                      <a:noFill/>
                    </a:ln>
                  </pic:spPr>
                </pic:pic>
              </a:graphicData>
            </a:graphic>
          </wp:inline>
        </w:drawing>
      </w:r>
    </w:p>
    <w:p w14:paraId="7445FB60" w14:textId="77777777" w:rsidR="000379BC" w:rsidRPr="000702BF" w:rsidRDefault="000379BC" w:rsidP="000379BC">
      <w:pPr>
        <w:pStyle w:val="TF"/>
      </w:pPr>
      <w:r w:rsidRPr="000702BF">
        <w:t>Figure F.4.2-1: Example uplink power setting to be above a requirement</w:t>
      </w:r>
    </w:p>
    <w:p w14:paraId="3BC997EC" w14:textId="77777777" w:rsidR="000379BC" w:rsidRPr="000702BF" w:rsidRDefault="000379BC" w:rsidP="000379BC"/>
    <w:p w14:paraId="3FD610ED" w14:textId="6924E18F" w:rsidR="000379BC" w:rsidRPr="000702BF" w:rsidRDefault="000379BC" w:rsidP="000379BC">
      <w:pPr>
        <w:rPr>
          <w:b/>
        </w:rPr>
      </w:pPr>
      <w:r w:rsidRPr="000702BF">
        <w:t xml:space="preserve">The smallest UE Power step size is defined in </w:t>
      </w:r>
      <w:r w:rsidR="00962386" w:rsidRPr="000702BF">
        <w:t>TS 38.213 [</w:t>
      </w:r>
      <w:r w:rsidRPr="000702BF">
        <w:t xml:space="preserve">7] Table 7.1.1-1, for absolute </w:t>
      </w:r>
      <w:r w:rsidRPr="000702BF">
        <w:rPr>
          <w:b/>
          <w:noProof/>
          <w:lang w:eastAsia="zh-TW"/>
        </w:rPr>
        <w:drawing>
          <wp:inline distT="0" distB="0" distL="0" distR="0" wp14:anchorId="06D8263B" wp14:editId="2D3F62F4">
            <wp:extent cx="532130" cy="23304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2130" cy="233045"/>
                    </a:xfrm>
                    <a:prstGeom prst="rect">
                      <a:avLst/>
                    </a:prstGeom>
                    <a:noFill/>
                    <a:ln>
                      <a:noFill/>
                    </a:ln>
                  </pic:spPr>
                </pic:pic>
              </a:graphicData>
            </a:graphic>
          </wp:inline>
        </w:drawing>
      </w:r>
      <w:r w:rsidRPr="000702BF">
        <w:rPr>
          <w:b/>
        </w:rPr>
        <w:t>.</w:t>
      </w:r>
    </w:p>
    <w:p w14:paraId="125425EC" w14:textId="77777777" w:rsidR="000379BC" w:rsidRPr="000702BF" w:rsidRDefault="000379BC" w:rsidP="000379BC">
      <w:r w:rsidRPr="000702BF">
        <w:t>The UE Power step size tolerance is defined in TS 38.101-1 [5] Table 6.3.4.3-1, for PUSCH to PUSCH transitions with the allocated resource blocks fixed in frequency and no transmission gaps other than those generated by downlink subframes, DwPTS fields or Guard Periods, and for a power step ΔP ≤ 1 dB.</w:t>
      </w:r>
    </w:p>
    <w:p w14:paraId="413F8FB3" w14:textId="77777777" w:rsidR="000379BC" w:rsidRPr="000702BF" w:rsidRDefault="000379BC" w:rsidP="000379BC">
      <w:r w:rsidRPr="000702BF">
        <w:t>The Test system uncertainties are defined in Annex F of the present document.</w:t>
      </w:r>
    </w:p>
    <w:p w14:paraId="3E788C03" w14:textId="77777777" w:rsidR="000379BC" w:rsidRPr="000702BF" w:rsidRDefault="000379BC" w:rsidP="000379BC">
      <w:r w:rsidRPr="000702BF">
        <w:t>To ensure that the actual UE uplink power is within the Uplink power window, UE uplink power measured by the test system should remain within the smaller Uplink power control window shown in Figure F.4.2-1.</w:t>
      </w:r>
    </w:p>
    <w:p w14:paraId="31A01B98" w14:textId="77777777" w:rsidR="000379BC" w:rsidRPr="000702BF" w:rsidRDefault="000379BC" w:rsidP="000379BC">
      <w:pPr>
        <w:pStyle w:val="Heading2"/>
      </w:pPr>
      <w:bookmarkStart w:id="2649" w:name="_MON_1587198493"/>
      <w:bookmarkStart w:id="2650" w:name="_Toc27476148"/>
      <w:bookmarkStart w:id="2651" w:name="_Toc29495589"/>
      <w:bookmarkStart w:id="2652" w:name="_Toc36116640"/>
      <w:bookmarkStart w:id="2653" w:name="_Toc36118689"/>
      <w:bookmarkStart w:id="2654" w:name="_Toc36560804"/>
      <w:bookmarkStart w:id="2655" w:name="_Toc43977341"/>
      <w:bookmarkStart w:id="2656" w:name="_Toc52213930"/>
      <w:bookmarkStart w:id="2657" w:name="_Toc60743403"/>
      <w:bookmarkStart w:id="2658" w:name="_Toc68206584"/>
      <w:bookmarkStart w:id="2659" w:name="_Toc75972382"/>
      <w:bookmarkStart w:id="2660" w:name="_Toc85051821"/>
      <w:bookmarkStart w:id="2661" w:name="_Toc90493843"/>
      <w:bookmarkStart w:id="2662" w:name="_Toc90494483"/>
      <w:bookmarkStart w:id="2663" w:name="_Toc100094536"/>
      <w:bookmarkStart w:id="2664" w:name="_Toc106873227"/>
      <w:bookmarkStart w:id="2665" w:name="_Toc146906786"/>
      <w:bookmarkStart w:id="2666" w:name="_Toc152356826"/>
      <w:bookmarkEnd w:id="2649"/>
      <w:r w:rsidRPr="000702BF">
        <w:lastRenderedPageBreak/>
        <w:t>F.4.3</w:t>
      </w:r>
      <w:r w:rsidRPr="000702BF">
        <w:tab/>
        <w:t>Setting the power window below a requirement</w:t>
      </w:r>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p>
    <w:p w14:paraId="664F5B27" w14:textId="5FA334AA" w:rsidR="000379BC" w:rsidRPr="000702BF" w:rsidRDefault="000379BC" w:rsidP="000379BC">
      <w:r w:rsidRPr="000702BF">
        <w:t xml:space="preserve">Information from the core requirements in TS 38.101-1 [5], </w:t>
      </w:r>
      <w:r w:rsidR="00962386" w:rsidRPr="000702BF">
        <w:t>TS 38.213 [</w:t>
      </w:r>
      <w:r w:rsidRPr="000702BF">
        <w:t>7] and the uncertainties in Annex F applicable to the Test case are used to derive the uplink power window. There are 4 stages:</w:t>
      </w:r>
    </w:p>
    <w:p w14:paraId="0D68C535" w14:textId="77777777" w:rsidR="000379BC" w:rsidRPr="000702BF" w:rsidRDefault="000379BC" w:rsidP="000379BC">
      <w:pPr>
        <w:pStyle w:val="B1"/>
      </w:pPr>
      <w:r w:rsidRPr="000702BF">
        <w:t>-</w:t>
      </w:r>
      <w:r w:rsidRPr="000702BF">
        <w:tab/>
        <w:t>Find the uplink power target value.</w:t>
      </w:r>
    </w:p>
    <w:p w14:paraId="07623429" w14:textId="77777777" w:rsidR="000379BC" w:rsidRPr="000702BF" w:rsidRDefault="000379BC" w:rsidP="000379BC">
      <w:pPr>
        <w:pStyle w:val="B1"/>
      </w:pPr>
      <w:r w:rsidRPr="000702BF">
        <w:t>-</w:t>
      </w:r>
      <w:r w:rsidRPr="000702BF">
        <w:tab/>
        <w:t>Determine how closely the uplink power can be set to the target value.</w:t>
      </w:r>
    </w:p>
    <w:p w14:paraId="5D77BB52" w14:textId="77777777" w:rsidR="000379BC" w:rsidRPr="000702BF" w:rsidRDefault="000379BC" w:rsidP="000379BC">
      <w:pPr>
        <w:pStyle w:val="B1"/>
      </w:pPr>
      <w:r w:rsidRPr="000702BF">
        <w:t>-</w:t>
      </w:r>
      <w:r w:rsidRPr="000702BF">
        <w:tab/>
        <w:t>Include the effect of test system uncertainty.</w:t>
      </w:r>
    </w:p>
    <w:p w14:paraId="555A1BFE" w14:textId="77777777" w:rsidR="000379BC" w:rsidRPr="000702BF" w:rsidRDefault="000379BC" w:rsidP="000379BC">
      <w:pPr>
        <w:pStyle w:val="B1"/>
      </w:pPr>
      <w:r w:rsidRPr="000702BF">
        <w:t>-</w:t>
      </w:r>
      <w:r w:rsidRPr="000702BF">
        <w:tab/>
        <w:t>Position the Uplink power window to ensure UE is not tested outside Core requirements.</w:t>
      </w:r>
    </w:p>
    <w:p w14:paraId="7CF0CBFE" w14:textId="72A75D5D" w:rsidR="000379BC" w:rsidRPr="000702BF" w:rsidRDefault="000379BC" w:rsidP="000379BC">
      <w:r w:rsidRPr="000702BF">
        <w:t>This process is shown in the diagram below, using values for f ≤ 3</w:t>
      </w:r>
      <w:r w:rsidR="00931528">
        <w:t xml:space="preserve"> </w:t>
      </w:r>
      <w:r w:rsidRPr="000702BF">
        <w:t>GHz and BW ≤ 40</w:t>
      </w:r>
      <w:r w:rsidR="00931528">
        <w:t xml:space="preserve"> </w:t>
      </w:r>
      <w:r w:rsidRPr="000702BF">
        <w:t>MHz and taking an example where the target value is 4</w:t>
      </w:r>
      <w:r w:rsidR="00931528">
        <w:t xml:space="preserve"> </w:t>
      </w:r>
      <w:r w:rsidRPr="000702BF">
        <w:t>dB below PCMAX_L (UE Core requirement side condition):</w:t>
      </w:r>
    </w:p>
    <w:p w14:paraId="3CCEBE9E" w14:textId="77777777" w:rsidR="000379BC" w:rsidRPr="000702BF" w:rsidRDefault="000379BC" w:rsidP="000379BC">
      <w:pPr>
        <w:pStyle w:val="TH"/>
      </w:pPr>
      <w:r w:rsidRPr="000702BF">
        <w:rPr>
          <w:noProof/>
          <w:lang w:eastAsia="zh-TW"/>
        </w:rPr>
        <w:drawing>
          <wp:inline distT="0" distB="0" distL="0" distR="0" wp14:anchorId="73C3E2FC" wp14:editId="3CE7CE2A">
            <wp:extent cx="6101715" cy="5793740"/>
            <wp:effectExtent l="0" t="0" r="0" b="0"/>
            <wp:docPr id="177" name="Picture 177" descr="A diagram of a pow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A diagram of a power line&#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01715" cy="5793740"/>
                    </a:xfrm>
                    <a:prstGeom prst="rect">
                      <a:avLst/>
                    </a:prstGeom>
                    <a:noFill/>
                    <a:ln>
                      <a:noFill/>
                    </a:ln>
                  </pic:spPr>
                </pic:pic>
              </a:graphicData>
            </a:graphic>
          </wp:inline>
        </w:drawing>
      </w:r>
    </w:p>
    <w:p w14:paraId="62738A3D" w14:textId="77777777" w:rsidR="000379BC" w:rsidRPr="000702BF" w:rsidRDefault="000379BC" w:rsidP="000379BC">
      <w:pPr>
        <w:pStyle w:val="TF"/>
      </w:pPr>
      <w:r w:rsidRPr="000702BF">
        <w:t>Figure F.4.3-1: Example uplink power setting to be below a requirement</w:t>
      </w:r>
    </w:p>
    <w:p w14:paraId="4856EF24" w14:textId="56D603F8" w:rsidR="000379BC" w:rsidRPr="000702BF" w:rsidRDefault="000379BC" w:rsidP="000379BC">
      <w:r w:rsidRPr="000702BF">
        <w:t xml:space="preserve">The smallest UE Power step size is defined in </w:t>
      </w:r>
      <w:r w:rsidR="00962386" w:rsidRPr="000702BF">
        <w:t>TS 38.213 [</w:t>
      </w:r>
      <w:r w:rsidRPr="000702BF">
        <w:t xml:space="preserve">7] Table 7.1.1-1, for absolute </w:t>
      </w:r>
      <w:r w:rsidRPr="000702BF">
        <w:rPr>
          <w:b/>
          <w:noProof/>
          <w:lang w:eastAsia="zh-TW"/>
        </w:rPr>
        <w:drawing>
          <wp:inline distT="0" distB="0" distL="0" distR="0" wp14:anchorId="23DCFB66" wp14:editId="6FA53F3C">
            <wp:extent cx="532130" cy="23304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2130" cy="233045"/>
                    </a:xfrm>
                    <a:prstGeom prst="rect">
                      <a:avLst/>
                    </a:prstGeom>
                    <a:noFill/>
                    <a:ln>
                      <a:noFill/>
                    </a:ln>
                  </pic:spPr>
                </pic:pic>
              </a:graphicData>
            </a:graphic>
          </wp:inline>
        </w:drawing>
      </w:r>
      <w:r w:rsidRPr="000702BF">
        <w:t>.</w:t>
      </w:r>
    </w:p>
    <w:p w14:paraId="4A211DAE" w14:textId="77777777" w:rsidR="000379BC" w:rsidRPr="000702BF" w:rsidRDefault="000379BC" w:rsidP="000379BC">
      <w:r w:rsidRPr="000702BF">
        <w:lastRenderedPageBreak/>
        <w:t>The UE Power step size tolerance is defined in TS 38.101-1 [5] Table 6.3.4.3-1, for PUSCH to PUSCH transitions with the allocated resource blocks fixed in frequency and no transmission gaps other than those generated by downlink subframes, DwPTS fields or Guard Periods, and for a power step ΔP ≤ 1 dB.</w:t>
      </w:r>
    </w:p>
    <w:p w14:paraId="737C81BC" w14:textId="77777777" w:rsidR="000379BC" w:rsidRPr="000702BF" w:rsidRDefault="000379BC" w:rsidP="000379BC">
      <w:r w:rsidRPr="000702BF">
        <w:t>The Test system uncertainties are defined in Annex F of the present document.</w:t>
      </w:r>
    </w:p>
    <w:p w14:paraId="0A8A0E39" w14:textId="77777777" w:rsidR="000379BC" w:rsidRPr="000702BF" w:rsidRDefault="000379BC" w:rsidP="000379BC">
      <w:r w:rsidRPr="000702BF">
        <w:t>To ensure that the actual UE uplink power is within the Uplink power window, UE uplink power measured by the test system should remain within the smaller Uplink power control window shown in Figure F.4.3-1.</w:t>
      </w:r>
    </w:p>
    <w:p w14:paraId="6D505D2C" w14:textId="77777777" w:rsidR="000379BC" w:rsidRPr="000702BF" w:rsidRDefault="000379BC" w:rsidP="000379BC">
      <w:pPr>
        <w:pStyle w:val="Heading2"/>
      </w:pPr>
      <w:bookmarkStart w:id="2667" w:name="_Toc27476152"/>
      <w:bookmarkStart w:id="2668" w:name="_Toc29495593"/>
      <w:bookmarkStart w:id="2669" w:name="_Toc36116644"/>
      <w:bookmarkStart w:id="2670" w:name="_Toc36118693"/>
      <w:bookmarkStart w:id="2671" w:name="_Toc36560808"/>
      <w:bookmarkStart w:id="2672" w:name="_Toc43977345"/>
      <w:bookmarkStart w:id="2673" w:name="_Toc52213934"/>
      <w:bookmarkStart w:id="2674" w:name="_Toc60743407"/>
      <w:bookmarkStart w:id="2675" w:name="_Toc68206588"/>
      <w:bookmarkStart w:id="2676" w:name="_Toc75972386"/>
      <w:bookmarkStart w:id="2677" w:name="_Toc85051825"/>
      <w:bookmarkStart w:id="2678" w:name="_Toc90493847"/>
      <w:bookmarkStart w:id="2679" w:name="_Toc90494487"/>
      <w:bookmarkStart w:id="2680" w:name="_Toc100094540"/>
      <w:bookmarkStart w:id="2681" w:name="_Toc106873231"/>
      <w:bookmarkStart w:id="2682" w:name="_Toc146906790"/>
      <w:bookmarkStart w:id="2683" w:name="_Toc152356827"/>
      <w:r w:rsidRPr="000702BF">
        <w:t>F.4.4</w:t>
      </w:r>
      <w:r w:rsidRPr="000702BF">
        <w:tab/>
        <w:t>Setting the power window centred on a target value</w:t>
      </w:r>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14:paraId="3F13513A" w14:textId="0549861E" w:rsidR="000379BC" w:rsidRPr="000702BF" w:rsidRDefault="000379BC" w:rsidP="000379BC">
      <w:r w:rsidRPr="000702BF">
        <w:t xml:space="preserve">Information from the core requirements in TS 38.101-1 [5], </w:t>
      </w:r>
      <w:r w:rsidR="00962386" w:rsidRPr="000702BF">
        <w:t>TS 38.213 [</w:t>
      </w:r>
      <w:r w:rsidRPr="000702BF">
        <w:t>7] and the uncertainties in Annex F applicable to the Test case are used to derive the uplink power window. There are 4 stages:</w:t>
      </w:r>
    </w:p>
    <w:p w14:paraId="631FFBCE" w14:textId="77777777" w:rsidR="000379BC" w:rsidRPr="000702BF" w:rsidRDefault="000379BC" w:rsidP="000379BC">
      <w:pPr>
        <w:pStyle w:val="B1"/>
      </w:pPr>
      <w:r w:rsidRPr="000702BF">
        <w:t>-</w:t>
      </w:r>
      <w:r w:rsidRPr="000702BF">
        <w:tab/>
        <w:t>Find the uplink power target value.</w:t>
      </w:r>
    </w:p>
    <w:p w14:paraId="5D0BF097" w14:textId="77777777" w:rsidR="000379BC" w:rsidRPr="000702BF" w:rsidRDefault="000379BC" w:rsidP="000379BC">
      <w:pPr>
        <w:pStyle w:val="B1"/>
      </w:pPr>
      <w:r w:rsidRPr="000702BF">
        <w:t>-</w:t>
      </w:r>
      <w:r w:rsidRPr="000702BF">
        <w:tab/>
        <w:t>Determine how closely the uplink power can be set to the target value.</w:t>
      </w:r>
    </w:p>
    <w:p w14:paraId="2E19BA22" w14:textId="77777777" w:rsidR="000379BC" w:rsidRPr="000702BF" w:rsidRDefault="000379BC" w:rsidP="000379BC">
      <w:pPr>
        <w:pStyle w:val="B1"/>
      </w:pPr>
      <w:r w:rsidRPr="000702BF">
        <w:t>-</w:t>
      </w:r>
      <w:r w:rsidRPr="000702BF">
        <w:tab/>
        <w:t>Include the effect of test system uncertainty.</w:t>
      </w:r>
    </w:p>
    <w:p w14:paraId="2C0665B2" w14:textId="77777777" w:rsidR="000379BC" w:rsidRPr="000702BF" w:rsidRDefault="000379BC" w:rsidP="000379BC">
      <w:pPr>
        <w:pStyle w:val="B1"/>
      </w:pPr>
      <w:r w:rsidRPr="000702BF">
        <w:t>-</w:t>
      </w:r>
      <w:r w:rsidRPr="000702BF">
        <w:tab/>
        <w:t>Position the Uplink power window centred on the target value.</w:t>
      </w:r>
    </w:p>
    <w:p w14:paraId="0C78321D" w14:textId="25A988E2" w:rsidR="000379BC" w:rsidRPr="000702BF" w:rsidRDefault="000379BC" w:rsidP="000379BC">
      <w:r w:rsidRPr="000702BF">
        <w:t>This process is shown in the diagram below, using values for f ≤ 3</w:t>
      </w:r>
      <w:r w:rsidR="00931528">
        <w:t xml:space="preserve"> </w:t>
      </w:r>
      <w:r w:rsidRPr="000702BF">
        <w:t>GHz and BW ≤ 40</w:t>
      </w:r>
      <w:r w:rsidR="00931528">
        <w:t xml:space="preserve"> </w:t>
      </w:r>
      <w:r w:rsidRPr="000702BF">
        <w:t>MHz and taking an example where the target value is +10</w:t>
      </w:r>
      <w:r w:rsidR="00931528">
        <w:t xml:space="preserve"> </w:t>
      </w:r>
      <w:r w:rsidRPr="000702BF">
        <w:t>dBm:</w:t>
      </w:r>
    </w:p>
    <w:p w14:paraId="7A272AD8" w14:textId="77777777" w:rsidR="000379BC" w:rsidRPr="000702BF" w:rsidRDefault="000379BC" w:rsidP="000379BC">
      <w:pPr>
        <w:pStyle w:val="TH"/>
      </w:pPr>
      <w:r w:rsidRPr="000702BF">
        <w:rPr>
          <w:noProof/>
          <w:lang w:eastAsia="zh-TW"/>
        </w:rPr>
        <w:drawing>
          <wp:inline distT="0" distB="0" distL="0" distR="0" wp14:anchorId="3177D011" wp14:editId="5C75EBF9">
            <wp:extent cx="6101715" cy="4497070"/>
            <wp:effectExtent l="0" t="0" r="0" b="0"/>
            <wp:docPr id="181" name="Picture 181" descr="A diagram of a pow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descr="A diagram of a power system&#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01715" cy="4497070"/>
                    </a:xfrm>
                    <a:prstGeom prst="rect">
                      <a:avLst/>
                    </a:prstGeom>
                    <a:noFill/>
                    <a:ln>
                      <a:noFill/>
                    </a:ln>
                  </pic:spPr>
                </pic:pic>
              </a:graphicData>
            </a:graphic>
          </wp:inline>
        </w:drawing>
      </w:r>
    </w:p>
    <w:p w14:paraId="4BA39608" w14:textId="77777777" w:rsidR="000379BC" w:rsidRPr="000702BF" w:rsidRDefault="000379BC" w:rsidP="000379BC">
      <w:pPr>
        <w:pStyle w:val="TF"/>
      </w:pPr>
      <w:r w:rsidRPr="000702BF">
        <w:t>Figure F.4.4-1: Example NR FR1 uplink power setting centred on a target value</w:t>
      </w:r>
    </w:p>
    <w:p w14:paraId="1834D352" w14:textId="3EB82C0D" w:rsidR="000379BC" w:rsidRPr="000702BF" w:rsidRDefault="000379BC" w:rsidP="000379BC">
      <w:pPr>
        <w:rPr>
          <w:b/>
        </w:rPr>
      </w:pPr>
      <w:r w:rsidRPr="000702BF">
        <w:t xml:space="preserve">The smallest UE Power step size is defined in </w:t>
      </w:r>
      <w:r w:rsidR="00962386" w:rsidRPr="000702BF">
        <w:t>TS 38.213 [</w:t>
      </w:r>
      <w:r w:rsidRPr="000702BF">
        <w:t xml:space="preserve">7] Table 7.1.1-1, for absolute </w:t>
      </w:r>
      <w:r w:rsidRPr="000702BF">
        <w:rPr>
          <w:b/>
          <w:noProof/>
          <w:lang w:eastAsia="zh-TW"/>
        </w:rPr>
        <w:drawing>
          <wp:inline distT="0" distB="0" distL="0" distR="0" wp14:anchorId="32EA9A75" wp14:editId="6D343CAA">
            <wp:extent cx="532130" cy="2330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2130" cy="233045"/>
                    </a:xfrm>
                    <a:prstGeom prst="rect">
                      <a:avLst/>
                    </a:prstGeom>
                    <a:noFill/>
                    <a:ln>
                      <a:noFill/>
                    </a:ln>
                  </pic:spPr>
                </pic:pic>
              </a:graphicData>
            </a:graphic>
          </wp:inline>
        </w:drawing>
      </w:r>
      <w:r w:rsidRPr="000702BF">
        <w:rPr>
          <w:b/>
        </w:rPr>
        <w:t>.</w:t>
      </w:r>
    </w:p>
    <w:p w14:paraId="3D9BAC0F" w14:textId="77777777" w:rsidR="000379BC" w:rsidRPr="000702BF" w:rsidRDefault="000379BC" w:rsidP="000379BC">
      <w:r w:rsidRPr="000702BF">
        <w:lastRenderedPageBreak/>
        <w:t>The UE Power step size tolerance is defined in TS 38.101-1 [5] Table 6.3.4.3-1, for PUSCH to PUSCH transitions with the allocated resource blocks fixed in frequency and no transmission gaps other than those generated by downlink subframes, DwPTS fields or Guard Periods, and for a power step ΔP ≤ 1 dB.</w:t>
      </w:r>
    </w:p>
    <w:p w14:paraId="182488EE" w14:textId="77777777" w:rsidR="000379BC" w:rsidRPr="000702BF" w:rsidRDefault="000379BC" w:rsidP="000379BC">
      <w:r w:rsidRPr="000702BF">
        <w:t>The Test system uncertainties are defined in Annex F of the present document.</w:t>
      </w:r>
    </w:p>
    <w:p w14:paraId="1622EA15" w14:textId="4CA5BEE5" w:rsidR="000379BC" w:rsidRPr="000702BF" w:rsidRDefault="000379BC" w:rsidP="000379BC">
      <w:r w:rsidRPr="000702BF">
        <w:t>To ensure that the actual UE uplink power is centred on the target value, UE uplink power measured by the test system should remain within the smaller Uplink power control window shown in Figure F.4.4-1.</w:t>
      </w:r>
    </w:p>
    <w:p w14:paraId="7E43763E" w14:textId="77777777" w:rsidR="00201225" w:rsidRDefault="00201225">
      <w:pPr>
        <w:overflowPunct/>
        <w:autoSpaceDE/>
        <w:autoSpaceDN/>
        <w:adjustRightInd/>
        <w:spacing w:after="0"/>
        <w:textAlignment w:val="auto"/>
        <w:rPr>
          <w:rFonts w:ascii="Arial" w:hAnsi="Arial"/>
          <w:sz w:val="36"/>
        </w:rPr>
      </w:pPr>
      <w:bookmarkStart w:id="2684" w:name="_Toc27478797"/>
      <w:bookmarkStart w:id="2685" w:name="_Toc36227511"/>
      <w:r>
        <w:br w:type="page"/>
      </w:r>
    </w:p>
    <w:p w14:paraId="0A70B1B2" w14:textId="09EE3707" w:rsidR="001265E6" w:rsidRPr="00931528" w:rsidRDefault="001265E6" w:rsidP="00931528">
      <w:pPr>
        <w:pStyle w:val="Heading8"/>
        <w:rPr>
          <w:rFonts w:cs="v4.2.0"/>
        </w:rPr>
      </w:pPr>
      <w:bookmarkStart w:id="2686" w:name="_Toc152356828"/>
      <w:r w:rsidRPr="000702BF">
        <w:lastRenderedPageBreak/>
        <w:t>Annex H (normative):</w:t>
      </w:r>
      <w:r w:rsidRPr="000702BF">
        <w:br/>
      </w:r>
      <w:r w:rsidRPr="000702BF">
        <w:rPr>
          <w:rFonts w:cs="v4.2.0"/>
        </w:rPr>
        <w:t>Statistical Testing</w:t>
      </w:r>
      <w:bookmarkEnd w:id="2684"/>
      <w:bookmarkEnd w:id="2685"/>
      <w:bookmarkEnd w:id="2686"/>
    </w:p>
    <w:p w14:paraId="205DBE27" w14:textId="77777777" w:rsidR="001265E6" w:rsidRPr="000702BF" w:rsidRDefault="001265E6" w:rsidP="001265E6">
      <w:pPr>
        <w:pStyle w:val="Heading1"/>
      </w:pPr>
      <w:bookmarkStart w:id="2687" w:name="_Toc27478798"/>
      <w:bookmarkStart w:id="2688" w:name="_Toc36227512"/>
      <w:bookmarkStart w:id="2689" w:name="_Toc152356829"/>
      <w:r w:rsidRPr="000702BF">
        <w:t>H.1</w:t>
      </w:r>
      <w:r w:rsidRPr="000702BF">
        <w:tab/>
        <w:t>General</w:t>
      </w:r>
      <w:bookmarkEnd w:id="2687"/>
      <w:bookmarkEnd w:id="2688"/>
      <w:bookmarkEnd w:id="2689"/>
    </w:p>
    <w:p w14:paraId="47549265" w14:textId="77777777" w:rsidR="001265E6" w:rsidRPr="000702BF" w:rsidRDefault="001265E6" w:rsidP="001265E6">
      <w:r w:rsidRPr="000702BF">
        <w:t>This annex specifies mapping throughput to error ratio, pass fail limits and pass fail decision rules that are needed for measuring average throughput for a duration sufficient to achieve statistical significance for testing receiver characteristics.</w:t>
      </w:r>
    </w:p>
    <w:p w14:paraId="1280F753" w14:textId="77777777" w:rsidR="001265E6" w:rsidRPr="000702BF" w:rsidRDefault="001265E6" w:rsidP="001265E6">
      <w:pPr>
        <w:pStyle w:val="Heading1"/>
      </w:pPr>
      <w:bookmarkStart w:id="2690" w:name="_Toc27478799"/>
      <w:bookmarkStart w:id="2691" w:name="_Toc36227513"/>
      <w:bookmarkStart w:id="2692" w:name="_Toc152356830"/>
      <w:r w:rsidRPr="000702BF">
        <w:t>H.2</w:t>
      </w:r>
      <w:r w:rsidRPr="000702BF">
        <w:tab/>
        <w:t>Statistical testing of receiver characteristics</w:t>
      </w:r>
      <w:bookmarkEnd w:id="2690"/>
      <w:bookmarkEnd w:id="2691"/>
      <w:bookmarkEnd w:id="2692"/>
    </w:p>
    <w:p w14:paraId="789CDB54" w14:textId="77777777" w:rsidR="001265E6" w:rsidRPr="000702BF" w:rsidRDefault="001265E6" w:rsidP="001265E6">
      <w:pPr>
        <w:pStyle w:val="Heading2"/>
      </w:pPr>
      <w:bookmarkStart w:id="2693" w:name="_Toc27478800"/>
      <w:bookmarkStart w:id="2694" w:name="_Toc36227514"/>
      <w:bookmarkStart w:id="2695" w:name="_Toc152356831"/>
      <w:r w:rsidRPr="000702BF">
        <w:t>H.2.1</w:t>
      </w:r>
      <w:r w:rsidRPr="000702BF">
        <w:tab/>
        <w:t>General</w:t>
      </w:r>
      <w:bookmarkEnd w:id="2693"/>
      <w:bookmarkEnd w:id="2694"/>
      <w:bookmarkEnd w:id="2695"/>
    </w:p>
    <w:p w14:paraId="34971DDA" w14:textId="77777777" w:rsidR="001265E6" w:rsidRPr="000702BF" w:rsidRDefault="001265E6" w:rsidP="001265E6">
      <w:r w:rsidRPr="000702BF">
        <w:t>The test of receiver characteristics is twofold.</w:t>
      </w:r>
    </w:p>
    <w:p w14:paraId="2461033F" w14:textId="77777777" w:rsidR="001265E6" w:rsidRPr="000702BF" w:rsidRDefault="001265E6" w:rsidP="001265E6">
      <w:pPr>
        <w:pStyle w:val="B1"/>
      </w:pPr>
      <w:r w:rsidRPr="000702BF">
        <w:t>1.</w:t>
      </w:r>
      <w:r w:rsidRPr="000702BF">
        <w:tab/>
        <w:t>A signal or a combination of signals is offered to the RX port(s) of the receiver.</w:t>
      </w:r>
    </w:p>
    <w:p w14:paraId="38C65391" w14:textId="77777777" w:rsidR="001265E6" w:rsidRPr="000702BF" w:rsidRDefault="001265E6" w:rsidP="001265E6">
      <w:pPr>
        <w:pStyle w:val="B1"/>
      </w:pPr>
      <w:r w:rsidRPr="000702BF">
        <w:t>2.</w:t>
      </w:r>
      <w:r w:rsidRPr="000702BF">
        <w:tab/>
        <w:t>The ability of the receiver to demodulate /decode this signal is verified by measuring the throughput.</w:t>
      </w:r>
    </w:p>
    <w:p w14:paraId="2B80A6B0" w14:textId="77777777" w:rsidR="001265E6" w:rsidRPr="000702BF" w:rsidRDefault="001265E6" w:rsidP="001265E6">
      <w:r w:rsidRPr="000702BF">
        <w:t>In (2) is the statistical aspect of the test and is treated here.</w:t>
      </w:r>
    </w:p>
    <w:p w14:paraId="01876C95" w14:textId="070EDB77" w:rsidR="001265E6" w:rsidRPr="000702BF" w:rsidRDefault="001265E6" w:rsidP="001265E6">
      <w:r w:rsidRPr="000702BF">
        <w:t>The minimum requirement for all receiver tests is &gt;</w:t>
      </w:r>
      <w:r w:rsidR="00931528">
        <w:t xml:space="preserve"> </w:t>
      </w:r>
      <w:r w:rsidRPr="000702BF">
        <w:t>95</w:t>
      </w:r>
      <w:r w:rsidR="00931528">
        <w:t xml:space="preserve"> </w:t>
      </w:r>
      <w:r w:rsidRPr="000702BF">
        <w:t>% of the maximum throughput.</w:t>
      </w:r>
    </w:p>
    <w:p w14:paraId="435D3DE9" w14:textId="77777777" w:rsidR="001265E6" w:rsidRPr="000702BF" w:rsidRDefault="001265E6" w:rsidP="001265E6">
      <w:r w:rsidRPr="000702BF">
        <w:t xml:space="preserve">All receiver tests are performed in static propagation conditions. No fading conditions are applied. </w:t>
      </w:r>
    </w:p>
    <w:p w14:paraId="6B1CECCF" w14:textId="77777777" w:rsidR="001265E6" w:rsidRPr="000702BF" w:rsidRDefault="001265E6" w:rsidP="001265E6">
      <w:pPr>
        <w:pStyle w:val="Heading2"/>
      </w:pPr>
      <w:bookmarkStart w:id="2696" w:name="_Toc27478801"/>
      <w:bookmarkStart w:id="2697" w:name="_Toc36227515"/>
      <w:bookmarkStart w:id="2698" w:name="_Toc152356832"/>
      <w:r w:rsidRPr="000702BF">
        <w:t>H.2.2</w:t>
      </w:r>
      <w:r w:rsidRPr="000702BF">
        <w:tab/>
        <w:t>Mapping throughput to error ratio</w:t>
      </w:r>
      <w:bookmarkEnd w:id="2696"/>
      <w:bookmarkEnd w:id="2697"/>
      <w:bookmarkEnd w:id="2698"/>
    </w:p>
    <w:p w14:paraId="4FB5AC59" w14:textId="77777777" w:rsidR="001265E6" w:rsidRPr="000702BF" w:rsidRDefault="001265E6" w:rsidP="001265E6">
      <w:pPr>
        <w:pStyle w:val="B1"/>
      </w:pPr>
      <w:r w:rsidRPr="000702BF">
        <w:t>a)</w:t>
      </w:r>
      <w:r w:rsidRPr="000702BF">
        <w:tab/>
        <w:t>The measured information bit throughput R is defined as the sum (in kilobits) of the information bit payloads successfully received during the test interval, divided by the duration of the test interval (in seconds).</w:t>
      </w:r>
    </w:p>
    <w:p w14:paraId="07A1A296" w14:textId="77777777" w:rsidR="001265E6" w:rsidRPr="000702BF" w:rsidRDefault="001265E6" w:rsidP="001265E6">
      <w:pPr>
        <w:pStyle w:val="B1"/>
      </w:pPr>
      <w:r w:rsidRPr="000702BF">
        <w:t>b)</w:t>
      </w:r>
      <w:r w:rsidRPr="000702BF">
        <w:tab/>
        <w:t>In measurement practice the UE indicates successfully received information bit payload by signalling an ACK to the SS.</w:t>
      </w:r>
      <w:r w:rsidRPr="000702BF">
        <w:br/>
        <w:t>If payload is received, but damaged and cannot be decoded, the UE signals a NACK.</w:t>
      </w:r>
    </w:p>
    <w:p w14:paraId="5EE6F635" w14:textId="77777777" w:rsidR="001265E6" w:rsidRPr="000702BF" w:rsidRDefault="001265E6" w:rsidP="001265E6">
      <w:pPr>
        <w:pStyle w:val="B1"/>
      </w:pPr>
      <w:r w:rsidRPr="000702BF">
        <w:t>c)</w:t>
      </w:r>
      <w:r w:rsidRPr="000702BF">
        <w:tab/>
        <w:t>Only the ACK and NACK signals, not the data bits received, are accessible to the SS.</w:t>
      </w:r>
      <w:r w:rsidRPr="000702BF">
        <w:br/>
        <w:t>The number of bits is known in the SS from knowledge of what payload was sent.</w:t>
      </w:r>
    </w:p>
    <w:p w14:paraId="5D80456A" w14:textId="77777777" w:rsidR="001265E6" w:rsidRPr="000702BF" w:rsidRDefault="001265E6" w:rsidP="001265E6">
      <w:pPr>
        <w:pStyle w:val="B1"/>
      </w:pPr>
      <w:r w:rsidRPr="000702BF">
        <w:t>d)</w:t>
      </w:r>
      <w:r w:rsidRPr="000702BF">
        <w:tab/>
        <w:t>For the reference measurement channel, applied for testing, the number of bits is different in different slots, however in a radio frame it is fixed during one test.</w:t>
      </w:r>
    </w:p>
    <w:p w14:paraId="1CF3DE82" w14:textId="77777777" w:rsidR="001265E6" w:rsidRPr="000702BF" w:rsidRDefault="001265E6" w:rsidP="001265E6">
      <w:pPr>
        <w:pStyle w:val="B1"/>
      </w:pPr>
      <w:r w:rsidRPr="000702BF">
        <w:t>e)</w:t>
      </w:r>
      <w:r w:rsidRPr="000702BF">
        <w:tab/>
        <w:t>The time in the measurement interval is composed of successfully received slots (ACK), unsuccessfully received slots (NACK) and no reception at all (DTX-slots).</w:t>
      </w:r>
    </w:p>
    <w:p w14:paraId="52ABE363" w14:textId="77777777" w:rsidR="001265E6" w:rsidRPr="000702BF" w:rsidRDefault="001265E6" w:rsidP="001265E6">
      <w:pPr>
        <w:pStyle w:val="B1"/>
      </w:pPr>
      <w:r w:rsidRPr="000702BF">
        <w:t>f)</w:t>
      </w:r>
      <w:r w:rsidRPr="000702BF">
        <w:tab/>
        <w:t>DTX-slots may occur regularly according the applicable reference measurement channel (regDTX).</w:t>
      </w:r>
      <w:r w:rsidRPr="000702BF">
        <w:br/>
        <w:t>In real live networks this is the time when other UEs are served. In TDD these are the UL and special slots.</w:t>
      </w:r>
      <w:r w:rsidRPr="000702BF">
        <w:br/>
        <w:t>regDTX vary from test to test but are fixed within the test.</w:t>
      </w:r>
    </w:p>
    <w:p w14:paraId="273F35B7" w14:textId="77777777" w:rsidR="001265E6" w:rsidRPr="000702BF" w:rsidRDefault="001265E6" w:rsidP="001265E6">
      <w:pPr>
        <w:pStyle w:val="B1"/>
      </w:pPr>
      <w:r w:rsidRPr="000702BF">
        <w:t>g)</w:t>
      </w:r>
      <w:r w:rsidRPr="000702BF">
        <w:tab/>
        <w:t>Additional DTX-slots occur statistically when the UE is not responding ACK or NACK where it should. (statDTX)</w:t>
      </w:r>
      <w:r w:rsidRPr="000702BF">
        <w:br/>
        <w:t>This may happen when the UE was not expecting data or decided that the data were not intended for it.</w:t>
      </w:r>
    </w:p>
    <w:p w14:paraId="3EFC84C6" w14:textId="77777777" w:rsidR="001265E6" w:rsidRPr="000702BF" w:rsidRDefault="001265E6" w:rsidP="001265E6">
      <w:r w:rsidRPr="000702BF">
        <w:t>The pass / fail decision is done by observing the:</w:t>
      </w:r>
    </w:p>
    <w:p w14:paraId="787E6ADB" w14:textId="4E11CB02" w:rsidR="001265E6" w:rsidRPr="000702BF" w:rsidRDefault="001265E6" w:rsidP="001265E6">
      <w:pPr>
        <w:pStyle w:val="B1"/>
      </w:pPr>
      <w:r w:rsidRPr="000702BF">
        <w:t>-</w:t>
      </w:r>
      <w:r w:rsidRPr="000702BF">
        <w:tab/>
        <w:t>number of NACKs</w:t>
      </w:r>
      <w:r w:rsidR="00931528">
        <w:t>;</w:t>
      </w:r>
    </w:p>
    <w:p w14:paraId="24D645FA" w14:textId="72BE83B0" w:rsidR="001265E6" w:rsidRPr="000702BF" w:rsidRDefault="001265E6" w:rsidP="001265E6">
      <w:pPr>
        <w:pStyle w:val="B1"/>
      </w:pPr>
      <w:r w:rsidRPr="000702BF">
        <w:t>-</w:t>
      </w:r>
      <w:r w:rsidRPr="000702BF">
        <w:tab/>
        <w:t>number of ACKs</w:t>
      </w:r>
      <w:r w:rsidR="00931528">
        <w:t>;</w:t>
      </w:r>
      <w:r w:rsidRPr="000702BF">
        <w:t xml:space="preserve"> and</w:t>
      </w:r>
    </w:p>
    <w:p w14:paraId="4B474962" w14:textId="00E1F34C" w:rsidR="001265E6" w:rsidRPr="000702BF" w:rsidRDefault="001265E6" w:rsidP="001265E6">
      <w:pPr>
        <w:pStyle w:val="B1"/>
      </w:pPr>
      <w:r w:rsidRPr="000702BF">
        <w:t>-</w:t>
      </w:r>
      <w:r w:rsidRPr="000702BF">
        <w:tab/>
        <w:t>number of statDTXs (regDTX is implicitly known to the SS)</w:t>
      </w:r>
      <w:r w:rsidR="00931528">
        <w:t>.</w:t>
      </w:r>
    </w:p>
    <w:p w14:paraId="08D70BF9" w14:textId="77777777" w:rsidR="001265E6" w:rsidRPr="000702BF" w:rsidRDefault="001265E6" w:rsidP="001265E6">
      <w:r w:rsidRPr="000702BF">
        <w:lastRenderedPageBreak/>
        <w:t>The ratio (NACK + statDTX)/(NACK+ statDTX + ACK)is the Error Ratio (ER). Taking into account the time consumed by the ACK, NACK, and DTX-TTIs (regular and statistical), ER can be mapped unambiguously to throughput for any single reference measurement channel test.</w:t>
      </w:r>
    </w:p>
    <w:p w14:paraId="3CF2FAFE" w14:textId="77777777" w:rsidR="001265E6" w:rsidRPr="000702BF" w:rsidRDefault="001265E6" w:rsidP="001265E6">
      <w:pPr>
        <w:pStyle w:val="Heading2"/>
      </w:pPr>
      <w:bookmarkStart w:id="2699" w:name="_Toc27478802"/>
      <w:bookmarkStart w:id="2700" w:name="_Toc36227516"/>
      <w:bookmarkStart w:id="2701" w:name="_Toc152356833"/>
      <w:r w:rsidRPr="000702BF">
        <w:t>H.2.3</w:t>
      </w:r>
      <w:r w:rsidRPr="000702BF">
        <w:tab/>
        <w:t>Design of the test</w:t>
      </w:r>
      <w:bookmarkEnd w:id="2699"/>
      <w:bookmarkEnd w:id="2700"/>
      <w:bookmarkEnd w:id="2701"/>
    </w:p>
    <w:p w14:paraId="5093AA34" w14:textId="77777777" w:rsidR="001265E6" w:rsidRPr="000702BF" w:rsidRDefault="001265E6" w:rsidP="001265E6">
      <w:r w:rsidRPr="000702BF">
        <w:t>The test is defined by the following design principles (see clause H.2.6, Theory….):</w:t>
      </w:r>
    </w:p>
    <w:p w14:paraId="4BF5751E" w14:textId="77777777" w:rsidR="001265E6" w:rsidRPr="000702BF" w:rsidRDefault="001265E6" w:rsidP="001265E6">
      <w:pPr>
        <w:pStyle w:val="B1"/>
      </w:pPr>
      <w:r w:rsidRPr="000702BF">
        <w:t>1.</w:t>
      </w:r>
      <w:r w:rsidRPr="000702BF">
        <w:tab/>
        <w:t>The early decision concept is applied.</w:t>
      </w:r>
    </w:p>
    <w:p w14:paraId="229ACCC7" w14:textId="77777777" w:rsidR="001265E6" w:rsidRPr="000702BF" w:rsidRDefault="001265E6" w:rsidP="001265E6">
      <w:pPr>
        <w:pStyle w:val="B1"/>
      </w:pPr>
      <w:r w:rsidRPr="000702BF">
        <w:t>2.</w:t>
      </w:r>
      <w:r w:rsidRPr="000702BF">
        <w:tab/>
        <w:t>A second limit is introduced: Bad DUT factor M&gt;1</w:t>
      </w:r>
    </w:p>
    <w:p w14:paraId="27AEAFB5" w14:textId="77777777" w:rsidR="001265E6" w:rsidRPr="000702BF" w:rsidRDefault="001265E6" w:rsidP="001265E6">
      <w:pPr>
        <w:pStyle w:val="B1"/>
      </w:pPr>
      <w:r w:rsidRPr="000702BF">
        <w:t>3.</w:t>
      </w:r>
      <w:r w:rsidRPr="000702BF">
        <w:tab/>
        <w:t>To decide the test pass:</w:t>
      </w:r>
    </w:p>
    <w:p w14:paraId="73977C2E" w14:textId="77777777" w:rsidR="001265E6" w:rsidRPr="000702BF" w:rsidRDefault="001265E6" w:rsidP="001265E6">
      <w:pPr>
        <w:pStyle w:val="B2"/>
      </w:pPr>
      <w:r w:rsidRPr="000702BF">
        <w:t>Supplier risk is applied based on the Bad DUT quality</w:t>
      </w:r>
    </w:p>
    <w:p w14:paraId="1583F137" w14:textId="77777777" w:rsidR="001265E6" w:rsidRPr="000702BF" w:rsidRDefault="001265E6" w:rsidP="001265E6">
      <w:pPr>
        <w:pStyle w:val="B2"/>
      </w:pPr>
      <w:r w:rsidRPr="000702BF">
        <w:t>To decide the test fail</w:t>
      </w:r>
    </w:p>
    <w:p w14:paraId="01C9923E" w14:textId="77777777" w:rsidR="001265E6" w:rsidRPr="000702BF" w:rsidRDefault="001265E6" w:rsidP="001265E6">
      <w:pPr>
        <w:pStyle w:val="B2"/>
      </w:pPr>
      <w:r w:rsidRPr="000702BF">
        <w:t>Customer Risk is applied based on the specified DUT quality</w:t>
      </w:r>
    </w:p>
    <w:p w14:paraId="2CFBFE09" w14:textId="77777777" w:rsidR="001265E6" w:rsidRPr="000702BF" w:rsidRDefault="001265E6" w:rsidP="001265E6">
      <w:r w:rsidRPr="000702BF">
        <w:t>The test is defined by the following parameters:</w:t>
      </w:r>
    </w:p>
    <w:p w14:paraId="5A4D6AE0" w14:textId="77777777" w:rsidR="001265E6" w:rsidRPr="000702BF" w:rsidRDefault="001265E6" w:rsidP="001265E6">
      <w:pPr>
        <w:pStyle w:val="B1"/>
      </w:pPr>
      <w:r w:rsidRPr="000702BF">
        <w:t>1.</w:t>
      </w:r>
      <w:r w:rsidRPr="000702BF">
        <w:tab/>
        <w:t>Limit ER = 0.05 (Throughput limit = 95%)</w:t>
      </w:r>
    </w:p>
    <w:p w14:paraId="6709E86B" w14:textId="77777777" w:rsidR="001265E6" w:rsidRPr="000702BF" w:rsidRDefault="001265E6" w:rsidP="001265E6">
      <w:pPr>
        <w:pStyle w:val="B1"/>
      </w:pPr>
      <w:r w:rsidRPr="000702BF">
        <w:t>2.</w:t>
      </w:r>
      <w:r w:rsidRPr="000702BF">
        <w:tab/>
        <w:t>Bad DUT factor M=1.5 (selectivity)</w:t>
      </w:r>
    </w:p>
    <w:p w14:paraId="022630EF" w14:textId="77777777" w:rsidR="001265E6" w:rsidRPr="000702BF" w:rsidRDefault="001265E6" w:rsidP="001265E6">
      <w:pPr>
        <w:pStyle w:val="B1"/>
      </w:pPr>
      <w:r w:rsidRPr="000702BF">
        <w:t>3.</w:t>
      </w:r>
      <w:r w:rsidRPr="000702BF">
        <w:tab/>
        <w:t>Confidence level CL = 95% (for specified DUT and Bad DUT-quality)</w:t>
      </w:r>
    </w:p>
    <w:p w14:paraId="0E2FEF0F" w14:textId="77777777" w:rsidR="001265E6" w:rsidRPr="000702BF" w:rsidRDefault="001265E6" w:rsidP="001265E6">
      <w:pPr>
        <w:pStyle w:val="Heading2"/>
      </w:pPr>
      <w:bookmarkStart w:id="2702" w:name="_Toc27478803"/>
      <w:bookmarkStart w:id="2703" w:name="_Toc36227517"/>
      <w:bookmarkStart w:id="2704" w:name="_Toc152356834"/>
      <w:r w:rsidRPr="000702BF">
        <w:lastRenderedPageBreak/>
        <w:t>H.2.4</w:t>
      </w:r>
      <w:r w:rsidRPr="000702BF">
        <w:tab/>
        <w:t>Numerical definition of the pass fail limits</w:t>
      </w:r>
      <w:bookmarkEnd w:id="2702"/>
      <w:bookmarkEnd w:id="2703"/>
      <w:bookmarkEnd w:id="2704"/>
    </w:p>
    <w:p w14:paraId="5FF2C8B3" w14:textId="77777777" w:rsidR="001265E6" w:rsidRPr="000702BF" w:rsidRDefault="001265E6" w:rsidP="001265E6">
      <w:pPr>
        <w:pStyle w:val="TH"/>
      </w:pPr>
      <w:r w:rsidRPr="000702BF">
        <w:t>Table H.2.4-1: pass fail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47"/>
        <w:gridCol w:w="437"/>
        <w:gridCol w:w="437"/>
        <w:gridCol w:w="347"/>
        <w:gridCol w:w="537"/>
        <w:gridCol w:w="537"/>
        <w:gridCol w:w="437"/>
        <w:gridCol w:w="537"/>
        <w:gridCol w:w="537"/>
        <w:gridCol w:w="437"/>
        <w:gridCol w:w="537"/>
        <w:gridCol w:w="537"/>
      </w:tblGrid>
      <w:tr w:rsidR="001265E6" w:rsidRPr="000702BF" w14:paraId="16426446" w14:textId="77777777" w:rsidTr="008D0E0E">
        <w:trPr>
          <w:jc w:val="center"/>
        </w:trPr>
        <w:tc>
          <w:tcPr>
            <w:tcW w:w="347" w:type="dxa"/>
            <w:shd w:val="clear" w:color="auto" w:fill="auto"/>
            <w:noWrap/>
          </w:tcPr>
          <w:p w14:paraId="000A58FE" w14:textId="77777777" w:rsidR="001265E6" w:rsidRPr="000702BF" w:rsidRDefault="001265E6" w:rsidP="00AE3F12">
            <w:pPr>
              <w:pStyle w:val="TAH"/>
            </w:pPr>
            <w:r w:rsidRPr="000702BF">
              <w:t>ne</w:t>
            </w:r>
          </w:p>
        </w:tc>
        <w:tc>
          <w:tcPr>
            <w:tcW w:w="437" w:type="dxa"/>
            <w:shd w:val="clear" w:color="auto" w:fill="auto"/>
            <w:noWrap/>
          </w:tcPr>
          <w:p w14:paraId="2804B336" w14:textId="77777777" w:rsidR="001265E6" w:rsidRPr="000702BF" w:rsidRDefault="001265E6" w:rsidP="00AE3F12">
            <w:pPr>
              <w:pStyle w:val="TAH"/>
            </w:pPr>
            <w:r w:rsidRPr="000702BF">
              <w:t>ns</w:t>
            </w:r>
            <w:r w:rsidRPr="000702BF">
              <w:rPr>
                <w:vertAlign w:val="subscript"/>
              </w:rPr>
              <w:t>p</w:t>
            </w:r>
          </w:p>
        </w:tc>
        <w:tc>
          <w:tcPr>
            <w:tcW w:w="437" w:type="dxa"/>
            <w:shd w:val="clear" w:color="auto" w:fill="auto"/>
            <w:noWrap/>
          </w:tcPr>
          <w:p w14:paraId="575BD52A" w14:textId="77777777" w:rsidR="001265E6" w:rsidRPr="000702BF" w:rsidRDefault="001265E6" w:rsidP="00AE3F12">
            <w:pPr>
              <w:pStyle w:val="TAH"/>
            </w:pPr>
            <w:r w:rsidRPr="000702BF">
              <w:t>ns</w:t>
            </w:r>
            <w:r w:rsidRPr="000702BF">
              <w:rPr>
                <w:vertAlign w:val="subscript"/>
              </w:rPr>
              <w:t>f</w:t>
            </w:r>
          </w:p>
        </w:tc>
        <w:tc>
          <w:tcPr>
            <w:tcW w:w="347" w:type="dxa"/>
            <w:shd w:val="clear" w:color="auto" w:fill="auto"/>
            <w:noWrap/>
          </w:tcPr>
          <w:p w14:paraId="790D9CB9" w14:textId="77777777" w:rsidR="001265E6" w:rsidRPr="000702BF" w:rsidRDefault="001265E6" w:rsidP="00AE3F12">
            <w:pPr>
              <w:pStyle w:val="TAH"/>
            </w:pPr>
            <w:r w:rsidRPr="000702BF">
              <w:t>ne</w:t>
            </w:r>
          </w:p>
        </w:tc>
        <w:tc>
          <w:tcPr>
            <w:tcW w:w="537" w:type="dxa"/>
            <w:shd w:val="clear" w:color="auto" w:fill="auto"/>
            <w:noWrap/>
          </w:tcPr>
          <w:p w14:paraId="1A4257B3" w14:textId="77777777" w:rsidR="001265E6" w:rsidRPr="000702BF" w:rsidRDefault="001265E6" w:rsidP="00AE3F12">
            <w:pPr>
              <w:pStyle w:val="TAH"/>
            </w:pPr>
            <w:r w:rsidRPr="000702BF">
              <w:t>ns</w:t>
            </w:r>
            <w:r w:rsidRPr="000702BF">
              <w:rPr>
                <w:vertAlign w:val="subscript"/>
              </w:rPr>
              <w:t>p</w:t>
            </w:r>
          </w:p>
        </w:tc>
        <w:tc>
          <w:tcPr>
            <w:tcW w:w="537" w:type="dxa"/>
            <w:shd w:val="clear" w:color="auto" w:fill="auto"/>
            <w:noWrap/>
          </w:tcPr>
          <w:p w14:paraId="7E2B367B" w14:textId="77777777" w:rsidR="001265E6" w:rsidRPr="000702BF" w:rsidRDefault="001265E6" w:rsidP="00AE3F12">
            <w:pPr>
              <w:pStyle w:val="TAH"/>
            </w:pPr>
            <w:r w:rsidRPr="000702BF">
              <w:t>ns</w:t>
            </w:r>
            <w:r w:rsidRPr="000702BF">
              <w:rPr>
                <w:vertAlign w:val="subscript"/>
              </w:rPr>
              <w:t>f</w:t>
            </w:r>
          </w:p>
        </w:tc>
        <w:tc>
          <w:tcPr>
            <w:tcW w:w="437" w:type="dxa"/>
            <w:shd w:val="clear" w:color="auto" w:fill="auto"/>
            <w:noWrap/>
          </w:tcPr>
          <w:p w14:paraId="5AD5FF53" w14:textId="77777777" w:rsidR="001265E6" w:rsidRPr="000702BF" w:rsidRDefault="001265E6" w:rsidP="00AE3F12">
            <w:pPr>
              <w:pStyle w:val="TAH"/>
            </w:pPr>
            <w:r w:rsidRPr="000702BF">
              <w:t>ne</w:t>
            </w:r>
          </w:p>
        </w:tc>
        <w:tc>
          <w:tcPr>
            <w:tcW w:w="537" w:type="dxa"/>
            <w:shd w:val="clear" w:color="auto" w:fill="auto"/>
            <w:noWrap/>
          </w:tcPr>
          <w:p w14:paraId="5EB0E9B1" w14:textId="77777777" w:rsidR="001265E6" w:rsidRPr="000702BF" w:rsidRDefault="001265E6" w:rsidP="00AE3F12">
            <w:pPr>
              <w:pStyle w:val="TAH"/>
            </w:pPr>
            <w:r w:rsidRPr="000702BF">
              <w:t>ns</w:t>
            </w:r>
            <w:r w:rsidRPr="000702BF">
              <w:rPr>
                <w:vertAlign w:val="subscript"/>
              </w:rPr>
              <w:t>p</w:t>
            </w:r>
          </w:p>
        </w:tc>
        <w:tc>
          <w:tcPr>
            <w:tcW w:w="537" w:type="dxa"/>
            <w:shd w:val="clear" w:color="auto" w:fill="auto"/>
            <w:noWrap/>
          </w:tcPr>
          <w:p w14:paraId="440223A3" w14:textId="77777777" w:rsidR="001265E6" w:rsidRPr="000702BF" w:rsidRDefault="001265E6" w:rsidP="00AE3F12">
            <w:pPr>
              <w:pStyle w:val="TAH"/>
            </w:pPr>
            <w:r w:rsidRPr="000702BF">
              <w:t>ns</w:t>
            </w:r>
            <w:r w:rsidRPr="000702BF">
              <w:rPr>
                <w:vertAlign w:val="subscript"/>
              </w:rPr>
              <w:t>f</w:t>
            </w:r>
          </w:p>
        </w:tc>
        <w:tc>
          <w:tcPr>
            <w:tcW w:w="437" w:type="dxa"/>
            <w:shd w:val="clear" w:color="auto" w:fill="auto"/>
            <w:noWrap/>
          </w:tcPr>
          <w:p w14:paraId="211DF31E" w14:textId="77777777" w:rsidR="001265E6" w:rsidRPr="000702BF" w:rsidRDefault="001265E6" w:rsidP="00AE3F12">
            <w:pPr>
              <w:pStyle w:val="TAH"/>
            </w:pPr>
            <w:r w:rsidRPr="000702BF">
              <w:t>ne</w:t>
            </w:r>
          </w:p>
        </w:tc>
        <w:tc>
          <w:tcPr>
            <w:tcW w:w="537" w:type="dxa"/>
            <w:shd w:val="clear" w:color="auto" w:fill="auto"/>
            <w:noWrap/>
          </w:tcPr>
          <w:p w14:paraId="150483A4" w14:textId="77777777" w:rsidR="001265E6" w:rsidRPr="000702BF" w:rsidRDefault="001265E6" w:rsidP="00AE3F12">
            <w:pPr>
              <w:pStyle w:val="TAH"/>
            </w:pPr>
            <w:r w:rsidRPr="000702BF">
              <w:t>ns</w:t>
            </w:r>
            <w:r w:rsidRPr="000702BF">
              <w:rPr>
                <w:vertAlign w:val="subscript"/>
              </w:rPr>
              <w:t>p</w:t>
            </w:r>
          </w:p>
        </w:tc>
        <w:tc>
          <w:tcPr>
            <w:tcW w:w="537" w:type="dxa"/>
            <w:shd w:val="clear" w:color="auto" w:fill="auto"/>
            <w:noWrap/>
          </w:tcPr>
          <w:p w14:paraId="693AF7D4" w14:textId="77777777" w:rsidR="001265E6" w:rsidRPr="000702BF" w:rsidRDefault="001265E6" w:rsidP="00AE3F12">
            <w:pPr>
              <w:pStyle w:val="TAH"/>
            </w:pPr>
            <w:r w:rsidRPr="000702BF">
              <w:t>ns</w:t>
            </w:r>
            <w:r w:rsidRPr="000702BF">
              <w:rPr>
                <w:vertAlign w:val="subscript"/>
              </w:rPr>
              <w:t>f</w:t>
            </w:r>
          </w:p>
        </w:tc>
      </w:tr>
      <w:tr w:rsidR="001265E6" w:rsidRPr="000702BF" w14:paraId="13D3A35E" w14:textId="77777777" w:rsidTr="008D0E0E">
        <w:trPr>
          <w:jc w:val="center"/>
        </w:trPr>
        <w:tc>
          <w:tcPr>
            <w:tcW w:w="347" w:type="dxa"/>
            <w:shd w:val="clear" w:color="auto" w:fill="auto"/>
            <w:noWrap/>
            <w:vAlign w:val="center"/>
            <w:hideMark/>
          </w:tcPr>
          <w:p w14:paraId="0C0D8642" w14:textId="77777777" w:rsidR="001265E6" w:rsidRPr="000702BF" w:rsidRDefault="001265E6" w:rsidP="00AE3F12">
            <w:pPr>
              <w:pStyle w:val="TAC"/>
            </w:pPr>
            <w:r w:rsidRPr="000702BF">
              <w:t>0</w:t>
            </w:r>
          </w:p>
        </w:tc>
        <w:tc>
          <w:tcPr>
            <w:tcW w:w="437" w:type="dxa"/>
            <w:shd w:val="clear" w:color="auto" w:fill="auto"/>
            <w:noWrap/>
            <w:vAlign w:val="center"/>
            <w:hideMark/>
          </w:tcPr>
          <w:p w14:paraId="7DE4479F" w14:textId="77777777" w:rsidR="001265E6" w:rsidRPr="000702BF" w:rsidRDefault="001265E6" w:rsidP="00AE3F12">
            <w:pPr>
              <w:pStyle w:val="TAC"/>
            </w:pPr>
            <w:r w:rsidRPr="000702BF">
              <w:t>67</w:t>
            </w:r>
          </w:p>
        </w:tc>
        <w:tc>
          <w:tcPr>
            <w:tcW w:w="437" w:type="dxa"/>
            <w:shd w:val="clear" w:color="auto" w:fill="auto"/>
            <w:noWrap/>
            <w:vAlign w:val="center"/>
            <w:hideMark/>
          </w:tcPr>
          <w:p w14:paraId="399CA110" w14:textId="77777777" w:rsidR="001265E6" w:rsidRPr="000702BF" w:rsidRDefault="001265E6" w:rsidP="00AE3F12">
            <w:pPr>
              <w:pStyle w:val="TAC"/>
            </w:pPr>
            <w:r w:rsidRPr="000702BF">
              <w:t>NA</w:t>
            </w:r>
          </w:p>
        </w:tc>
        <w:tc>
          <w:tcPr>
            <w:tcW w:w="347" w:type="dxa"/>
            <w:shd w:val="clear" w:color="auto" w:fill="auto"/>
            <w:noWrap/>
            <w:vAlign w:val="center"/>
          </w:tcPr>
          <w:p w14:paraId="48DBB7DB" w14:textId="77777777" w:rsidR="001265E6" w:rsidRPr="000702BF" w:rsidRDefault="001265E6" w:rsidP="00AE3F12">
            <w:pPr>
              <w:pStyle w:val="TAC"/>
            </w:pPr>
            <w:r w:rsidRPr="000702BF">
              <w:t>37</w:t>
            </w:r>
          </w:p>
        </w:tc>
        <w:tc>
          <w:tcPr>
            <w:tcW w:w="537" w:type="dxa"/>
            <w:shd w:val="clear" w:color="auto" w:fill="auto"/>
            <w:noWrap/>
            <w:vAlign w:val="center"/>
          </w:tcPr>
          <w:p w14:paraId="30292C9E" w14:textId="77777777" w:rsidR="001265E6" w:rsidRPr="000702BF" w:rsidRDefault="001265E6" w:rsidP="00AE3F12">
            <w:pPr>
              <w:pStyle w:val="TAC"/>
            </w:pPr>
            <w:r w:rsidRPr="000702BF">
              <w:t>715</w:t>
            </w:r>
          </w:p>
        </w:tc>
        <w:tc>
          <w:tcPr>
            <w:tcW w:w="537" w:type="dxa"/>
            <w:shd w:val="clear" w:color="auto" w:fill="auto"/>
            <w:noWrap/>
            <w:vAlign w:val="center"/>
          </w:tcPr>
          <w:p w14:paraId="36A17DFE" w14:textId="77777777" w:rsidR="001265E6" w:rsidRPr="000702BF" w:rsidRDefault="001265E6" w:rsidP="00AE3F12">
            <w:pPr>
              <w:pStyle w:val="TAC"/>
            </w:pPr>
            <w:r w:rsidRPr="000702BF">
              <w:t>477</w:t>
            </w:r>
          </w:p>
        </w:tc>
        <w:tc>
          <w:tcPr>
            <w:tcW w:w="437" w:type="dxa"/>
            <w:shd w:val="clear" w:color="auto" w:fill="auto"/>
            <w:noWrap/>
            <w:vAlign w:val="center"/>
          </w:tcPr>
          <w:p w14:paraId="6C6B55E2" w14:textId="77777777" w:rsidR="001265E6" w:rsidRPr="000702BF" w:rsidRDefault="001265E6" w:rsidP="00AE3F12">
            <w:pPr>
              <w:pStyle w:val="TAC"/>
            </w:pPr>
            <w:r w:rsidRPr="000702BF">
              <w:t>74</w:t>
            </w:r>
          </w:p>
        </w:tc>
        <w:tc>
          <w:tcPr>
            <w:tcW w:w="537" w:type="dxa"/>
            <w:shd w:val="clear" w:color="auto" w:fill="auto"/>
            <w:noWrap/>
            <w:vAlign w:val="center"/>
          </w:tcPr>
          <w:p w14:paraId="6CCAAC6B" w14:textId="77777777" w:rsidR="001265E6" w:rsidRPr="000702BF" w:rsidRDefault="001265E6" w:rsidP="00AE3F12">
            <w:pPr>
              <w:pStyle w:val="TAC"/>
            </w:pPr>
            <w:r w:rsidRPr="000702BF">
              <w:t>1290</w:t>
            </w:r>
          </w:p>
        </w:tc>
        <w:tc>
          <w:tcPr>
            <w:tcW w:w="537" w:type="dxa"/>
            <w:shd w:val="clear" w:color="auto" w:fill="auto"/>
            <w:noWrap/>
            <w:vAlign w:val="center"/>
          </w:tcPr>
          <w:p w14:paraId="364585AC" w14:textId="77777777" w:rsidR="001265E6" w:rsidRPr="000702BF" w:rsidRDefault="001265E6" w:rsidP="00AE3F12">
            <w:pPr>
              <w:pStyle w:val="TAC"/>
            </w:pPr>
            <w:r w:rsidRPr="000702BF">
              <w:t>1093</w:t>
            </w:r>
          </w:p>
        </w:tc>
        <w:tc>
          <w:tcPr>
            <w:tcW w:w="437" w:type="dxa"/>
            <w:shd w:val="clear" w:color="auto" w:fill="auto"/>
            <w:noWrap/>
            <w:vAlign w:val="center"/>
          </w:tcPr>
          <w:p w14:paraId="2425FA9E" w14:textId="77777777" w:rsidR="001265E6" w:rsidRPr="000702BF" w:rsidRDefault="001265E6" w:rsidP="00AE3F12">
            <w:pPr>
              <w:pStyle w:val="TAC"/>
            </w:pPr>
            <w:r w:rsidRPr="000702BF">
              <w:t>111</w:t>
            </w:r>
          </w:p>
        </w:tc>
        <w:tc>
          <w:tcPr>
            <w:tcW w:w="537" w:type="dxa"/>
            <w:shd w:val="clear" w:color="auto" w:fill="auto"/>
            <w:noWrap/>
            <w:vAlign w:val="center"/>
          </w:tcPr>
          <w:p w14:paraId="600C3EC9" w14:textId="77777777" w:rsidR="001265E6" w:rsidRPr="000702BF" w:rsidRDefault="001265E6" w:rsidP="00AE3F12">
            <w:pPr>
              <w:pStyle w:val="TAC"/>
            </w:pPr>
            <w:r w:rsidRPr="000702BF">
              <w:t>1847</w:t>
            </w:r>
          </w:p>
        </w:tc>
        <w:tc>
          <w:tcPr>
            <w:tcW w:w="537" w:type="dxa"/>
            <w:shd w:val="clear" w:color="auto" w:fill="auto"/>
            <w:noWrap/>
            <w:vAlign w:val="center"/>
          </w:tcPr>
          <w:p w14:paraId="50D1987C" w14:textId="77777777" w:rsidR="001265E6" w:rsidRPr="000702BF" w:rsidRDefault="001265E6" w:rsidP="00AE3F12">
            <w:pPr>
              <w:pStyle w:val="TAC"/>
            </w:pPr>
            <w:r w:rsidRPr="000702BF">
              <w:t>1739</w:t>
            </w:r>
          </w:p>
        </w:tc>
      </w:tr>
      <w:tr w:rsidR="001265E6" w:rsidRPr="000702BF" w14:paraId="15856E0B" w14:textId="77777777" w:rsidTr="008D0E0E">
        <w:trPr>
          <w:jc w:val="center"/>
        </w:trPr>
        <w:tc>
          <w:tcPr>
            <w:tcW w:w="347" w:type="dxa"/>
            <w:shd w:val="clear" w:color="auto" w:fill="auto"/>
            <w:noWrap/>
            <w:vAlign w:val="center"/>
            <w:hideMark/>
          </w:tcPr>
          <w:p w14:paraId="392F0A37" w14:textId="77777777" w:rsidR="001265E6" w:rsidRPr="000702BF" w:rsidRDefault="001265E6" w:rsidP="00AE3F12">
            <w:pPr>
              <w:pStyle w:val="TAC"/>
            </w:pPr>
            <w:r w:rsidRPr="000702BF">
              <w:t>1</w:t>
            </w:r>
          </w:p>
        </w:tc>
        <w:tc>
          <w:tcPr>
            <w:tcW w:w="437" w:type="dxa"/>
            <w:shd w:val="clear" w:color="auto" w:fill="auto"/>
            <w:noWrap/>
            <w:vAlign w:val="center"/>
            <w:hideMark/>
          </w:tcPr>
          <w:p w14:paraId="5CA7BB3E" w14:textId="77777777" w:rsidR="001265E6" w:rsidRPr="000702BF" w:rsidRDefault="001265E6" w:rsidP="00AE3F12">
            <w:pPr>
              <w:pStyle w:val="TAC"/>
            </w:pPr>
            <w:r w:rsidRPr="000702BF">
              <w:t>67</w:t>
            </w:r>
          </w:p>
        </w:tc>
        <w:tc>
          <w:tcPr>
            <w:tcW w:w="437" w:type="dxa"/>
            <w:shd w:val="clear" w:color="auto" w:fill="auto"/>
            <w:noWrap/>
            <w:vAlign w:val="center"/>
            <w:hideMark/>
          </w:tcPr>
          <w:p w14:paraId="29C71C81" w14:textId="77777777" w:rsidR="001265E6" w:rsidRPr="000702BF" w:rsidRDefault="001265E6" w:rsidP="00AE3F12">
            <w:pPr>
              <w:pStyle w:val="TAC"/>
            </w:pPr>
            <w:r w:rsidRPr="000702BF">
              <w:t>NA</w:t>
            </w:r>
          </w:p>
        </w:tc>
        <w:tc>
          <w:tcPr>
            <w:tcW w:w="347" w:type="dxa"/>
            <w:shd w:val="clear" w:color="auto" w:fill="auto"/>
            <w:noWrap/>
            <w:vAlign w:val="center"/>
          </w:tcPr>
          <w:p w14:paraId="569D58AE" w14:textId="77777777" w:rsidR="001265E6" w:rsidRPr="000702BF" w:rsidRDefault="001265E6" w:rsidP="00AE3F12">
            <w:pPr>
              <w:pStyle w:val="TAC"/>
            </w:pPr>
            <w:r w:rsidRPr="000702BF">
              <w:t>38</w:t>
            </w:r>
          </w:p>
        </w:tc>
        <w:tc>
          <w:tcPr>
            <w:tcW w:w="537" w:type="dxa"/>
            <w:shd w:val="clear" w:color="auto" w:fill="auto"/>
            <w:noWrap/>
            <w:vAlign w:val="center"/>
          </w:tcPr>
          <w:p w14:paraId="6D5FE08D" w14:textId="77777777" w:rsidR="001265E6" w:rsidRPr="000702BF" w:rsidRDefault="001265E6" w:rsidP="00AE3F12">
            <w:pPr>
              <w:pStyle w:val="TAC"/>
            </w:pPr>
            <w:r w:rsidRPr="000702BF">
              <w:t>731</w:t>
            </w:r>
          </w:p>
        </w:tc>
        <w:tc>
          <w:tcPr>
            <w:tcW w:w="537" w:type="dxa"/>
            <w:shd w:val="clear" w:color="auto" w:fill="auto"/>
            <w:noWrap/>
            <w:vAlign w:val="center"/>
          </w:tcPr>
          <w:p w14:paraId="12367D28" w14:textId="77777777" w:rsidR="001265E6" w:rsidRPr="000702BF" w:rsidRDefault="001265E6" w:rsidP="00AE3F12">
            <w:pPr>
              <w:pStyle w:val="TAC"/>
            </w:pPr>
            <w:r w:rsidRPr="000702BF">
              <w:t>493</w:t>
            </w:r>
          </w:p>
        </w:tc>
        <w:tc>
          <w:tcPr>
            <w:tcW w:w="437" w:type="dxa"/>
            <w:shd w:val="clear" w:color="auto" w:fill="auto"/>
            <w:noWrap/>
            <w:vAlign w:val="center"/>
          </w:tcPr>
          <w:p w14:paraId="4F6C2BCA" w14:textId="77777777" w:rsidR="001265E6" w:rsidRPr="000702BF" w:rsidRDefault="001265E6" w:rsidP="00AE3F12">
            <w:pPr>
              <w:pStyle w:val="TAC"/>
            </w:pPr>
            <w:r w:rsidRPr="000702BF">
              <w:t>75</w:t>
            </w:r>
          </w:p>
        </w:tc>
        <w:tc>
          <w:tcPr>
            <w:tcW w:w="537" w:type="dxa"/>
            <w:shd w:val="clear" w:color="auto" w:fill="auto"/>
            <w:noWrap/>
            <w:vAlign w:val="center"/>
          </w:tcPr>
          <w:p w14:paraId="03D8D06F" w14:textId="77777777" w:rsidR="001265E6" w:rsidRPr="000702BF" w:rsidRDefault="001265E6" w:rsidP="00AE3F12">
            <w:pPr>
              <w:pStyle w:val="TAC"/>
            </w:pPr>
            <w:r w:rsidRPr="000702BF">
              <w:t>1306</w:t>
            </w:r>
          </w:p>
        </w:tc>
        <w:tc>
          <w:tcPr>
            <w:tcW w:w="537" w:type="dxa"/>
            <w:shd w:val="clear" w:color="auto" w:fill="auto"/>
            <w:noWrap/>
            <w:vAlign w:val="center"/>
          </w:tcPr>
          <w:p w14:paraId="2FC0E2F4" w14:textId="77777777" w:rsidR="001265E6" w:rsidRPr="000702BF" w:rsidRDefault="001265E6" w:rsidP="00AE3F12">
            <w:pPr>
              <w:pStyle w:val="TAC"/>
            </w:pPr>
            <w:r w:rsidRPr="000702BF">
              <w:t>1110</w:t>
            </w:r>
          </w:p>
        </w:tc>
        <w:tc>
          <w:tcPr>
            <w:tcW w:w="437" w:type="dxa"/>
            <w:shd w:val="clear" w:color="auto" w:fill="auto"/>
            <w:noWrap/>
            <w:vAlign w:val="center"/>
          </w:tcPr>
          <w:p w14:paraId="15CF8010" w14:textId="77777777" w:rsidR="001265E6" w:rsidRPr="000702BF" w:rsidRDefault="001265E6" w:rsidP="00AE3F12">
            <w:pPr>
              <w:pStyle w:val="TAC"/>
            </w:pPr>
            <w:r w:rsidRPr="000702BF">
              <w:t>112</w:t>
            </w:r>
          </w:p>
        </w:tc>
        <w:tc>
          <w:tcPr>
            <w:tcW w:w="537" w:type="dxa"/>
            <w:shd w:val="clear" w:color="auto" w:fill="auto"/>
            <w:noWrap/>
            <w:vAlign w:val="center"/>
          </w:tcPr>
          <w:p w14:paraId="54709BFC" w14:textId="77777777" w:rsidR="001265E6" w:rsidRPr="000702BF" w:rsidRDefault="001265E6" w:rsidP="00AE3F12">
            <w:pPr>
              <w:pStyle w:val="TAC"/>
            </w:pPr>
            <w:r w:rsidRPr="000702BF">
              <w:t>1862</w:t>
            </w:r>
          </w:p>
        </w:tc>
        <w:tc>
          <w:tcPr>
            <w:tcW w:w="537" w:type="dxa"/>
            <w:shd w:val="clear" w:color="auto" w:fill="auto"/>
            <w:noWrap/>
            <w:vAlign w:val="center"/>
          </w:tcPr>
          <w:p w14:paraId="7F1CF8E5" w14:textId="77777777" w:rsidR="001265E6" w:rsidRPr="000702BF" w:rsidRDefault="001265E6" w:rsidP="00AE3F12">
            <w:pPr>
              <w:pStyle w:val="TAC"/>
            </w:pPr>
            <w:r w:rsidRPr="000702BF">
              <w:t>1756</w:t>
            </w:r>
          </w:p>
        </w:tc>
      </w:tr>
      <w:tr w:rsidR="001265E6" w:rsidRPr="000702BF" w14:paraId="14732950" w14:textId="77777777" w:rsidTr="008D0E0E">
        <w:trPr>
          <w:jc w:val="center"/>
        </w:trPr>
        <w:tc>
          <w:tcPr>
            <w:tcW w:w="347" w:type="dxa"/>
            <w:shd w:val="clear" w:color="auto" w:fill="auto"/>
            <w:noWrap/>
            <w:vAlign w:val="center"/>
            <w:hideMark/>
          </w:tcPr>
          <w:p w14:paraId="3ADB516C" w14:textId="77777777" w:rsidR="001265E6" w:rsidRPr="000702BF" w:rsidRDefault="001265E6" w:rsidP="00AE3F12">
            <w:pPr>
              <w:pStyle w:val="TAC"/>
            </w:pPr>
            <w:r w:rsidRPr="000702BF">
              <w:t>2</w:t>
            </w:r>
          </w:p>
        </w:tc>
        <w:tc>
          <w:tcPr>
            <w:tcW w:w="437" w:type="dxa"/>
            <w:shd w:val="clear" w:color="auto" w:fill="auto"/>
            <w:noWrap/>
            <w:vAlign w:val="center"/>
            <w:hideMark/>
          </w:tcPr>
          <w:p w14:paraId="0ACF6345" w14:textId="77777777" w:rsidR="001265E6" w:rsidRPr="000702BF" w:rsidRDefault="001265E6" w:rsidP="00AE3F12">
            <w:pPr>
              <w:pStyle w:val="TAC"/>
            </w:pPr>
            <w:r w:rsidRPr="000702BF">
              <w:t>95</w:t>
            </w:r>
          </w:p>
        </w:tc>
        <w:tc>
          <w:tcPr>
            <w:tcW w:w="437" w:type="dxa"/>
            <w:shd w:val="clear" w:color="auto" w:fill="auto"/>
            <w:noWrap/>
            <w:vAlign w:val="center"/>
            <w:hideMark/>
          </w:tcPr>
          <w:p w14:paraId="51200909" w14:textId="77777777" w:rsidR="001265E6" w:rsidRPr="000702BF" w:rsidRDefault="001265E6" w:rsidP="00AE3F12">
            <w:pPr>
              <w:pStyle w:val="TAC"/>
            </w:pPr>
            <w:r w:rsidRPr="000702BF">
              <w:t>NA</w:t>
            </w:r>
          </w:p>
        </w:tc>
        <w:tc>
          <w:tcPr>
            <w:tcW w:w="347" w:type="dxa"/>
            <w:shd w:val="clear" w:color="auto" w:fill="auto"/>
            <w:noWrap/>
            <w:vAlign w:val="center"/>
          </w:tcPr>
          <w:p w14:paraId="5507763C" w14:textId="77777777" w:rsidR="001265E6" w:rsidRPr="000702BF" w:rsidRDefault="001265E6" w:rsidP="00AE3F12">
            <w:pPr>
              <w:pStyle w:val="TAC"/>
            </w:pPr>
            <w:r w:rsidRPr="000702BF">
              <w:t>39</w:t>
            </w:r>
          </w:p>
        </w:tc>
        <w:tc>
          <w:tcPr>
            <w:tcW w:w="537" w:type="dxa"/>
            <w:shd w:val="clear" w:color="auto" w:fill="auto"/>
            <w:noWrap/>
            <w:vAlign w:val="center"/>
          </w:tcPr>
          <w:p w14:paraId="1A4FBF14" w14:textId="77777777" w:rsidR="001265E6" w:rsidRPr="000702BF" w:rsidRDefault="001265E6" w:rsidP="00AE3F12">
            <w:pPr>
              <w:pStyle w:val="TAC"/>
            </w:pPr>
            <w:r w:rsidRPr="000702BF">
              <w:t>747</w:t>
            </w:r>
          </w:p>
        </w:tc>
        <w:tc>
          <w:tcPr>
            <w:tcW w:w="537" w:type="dxa"/>
            <w:shd w:val="clear" w:color="auto" w:fill="auto"/>
            <w:noWrap/>
            <w:vAlign w:val="center"/>
          </w:tcPr>
          <w:p w14:paraId="00622F99" w14:textId="77777777" w:rsidR="001265E6" w:rsidRPr="000702BF" w:rsidRDefault="001265E6" w:rsidP="00AE3F12">
            <w:pPr>
              <w:pStyle w:val="TAC"/>
            </w:pPr>
            <w:r w:rsidRPr="000702BF">
              <w:t>509</w:t>
            </w:r>
          </w:p>
        </w:tc>
        <w:tc>
          <w:tcPr>
            <w:tcW w:w="437" w:type="dxa"/>
            <w:shd w:val="clear" w:color="auto" w:fill="auto"/>
            <w:noWrap/>
            <w:vAlign w:val="center"/>
          </w:tcPr>
          <w:p w14:paraId="51C89F14" w14:textId="77777777" w:rsidR="001265E6" w:rsidRPr="000702BF" w:rsidRDefault="001265E6" w:rsidP="00AE3F12">
            <w:pPr>
              <w:pStyle w:val="TAC"/>
            </w:pPr>
            <w:r w:rsidRPr="000702BF">
              <w:t>76</w:t>
            </w:r>
          </w:p>
        </w:tc>
        <w:tc>
          <w:tcPr>
            <w:tcW w:w="537" w:type="dxa"/>
            <w:shd w:val="clear" w:color="auto" w:fill="auto"/>
            <w:noWrap/>
            <w:vAlign w:val="center"/>
          </w:tcPr>
          <w:p w14:paraId="188B9956" w14:textId="77777777" w:rsidR="001265E6" w:rsidRPr="000702BF" w:rsidRDefault="001265E6" w:rsidP="00AE3F12">
            <w:pPr>
              <w:pStyle w:val="TAC"/>
            </w:pPr>
            <w:r w:rsidRPr="000702BF">
              <w:t>1321</w:t>
            </w:r>
          </w:p>
        </w:tc>
        <w:tc>
          <w:tcPr>
            <w:tcW w:w="537" w:type="dxa"/>
            <w:shd w:val="clear" w:color="auto" w:fill="auto"/>
            <w:noWrap/>
            <w:vAlign w:val="center"/>
          </w:tcPr>
          <w:p w14:paraId="3E863CA7" w14:textId="77777777" w:rsidR="001265E6" w:rsidRPr="000702BF" w:rsidRDefault="001265E6" w:rsidP="00AE3F12">
            <w:pPr>
              <w:pStyle w:val="TAC"/>
            </w:pPr>
            <w:r w:rsidRPr="000702BF">
              <w:t>1128</w:t>
            </w:r>
          </w:p>
        </w:tc>
        <w:tc>
          <w:tcPr>
            <w:tcW w:w="437" w:type="dxa"/>
            <w:shd w:val="clear" w:color="auto" w:fill="auto"/>
            <w:noWrap/>
            <w:vAlign w:val="center"/>
          </w:tcPr>
          <w:p w14:paraId="3ED1A64A" w14:textId="77777777" w:rsidR="001265E6" w:rsidRPr="000702BF" w:rsidRDefault="001265E6" w:rsidP="00AE3F12">
            <w:pPr>
              <w:pStyle w:val="TAC"/>
            </w:pPr>
            <w:r w:rsidRPr="000702BF">
              <w:t>113</w:t>
            </w:r>
          </w:p>
        </w:tc>
        <w:tc>
          <w:tcPr>
            <w:tcW w:w="537" w:type="dxa"/>
            <w:shd w:val="clear" w:color="auto" w:fill="auto"/>
            <w:noWrap/>
            <w:vAlign w:val="center"/>
          </w:tcPr>
          <w:p w14:paraId="0BE533A3" w14:textId="77777777" w:rsidR="001265E6" w:rsidRPr="000702BF" w:rsidRDefault="001265E6" w:rsidP="00AE3F12">
            <w:pPr>
              <w:pStyle w:val="TAC"/>
            </w:pPr>
            <w:r w:rsidRPr="000702BF">
              <w:t>1877</w:t>
            </w:r>
          </w:p>
        </w:tc>
        <w:tc>
          <w:tcPr>
            <w:tcW w:w="537" w:type="dxa"/>
            <w:shd w:val="clear" w:color="auto" w:fill="auto"/>
            <w:noWrap/>
            <w:vAlign w:val="center"/>
          </w:tcPr>
          <w:p w14:paraId="72FAA404" w14:textId="77777777" w:rsidR="001265E6" w:rsidRPr="000702BF" w:rsidRDefault="001265E6" w:rsidP="00AE3F12">
            <w:pPr>
              <w:pStyle w:val="TAC"/>
            </w:pPr>
            <w:r w:rsidRPr="000702BF">
              <w:t>1774</w:t>
            </w:r>
          </w:p>
        </w:tc>
      </w:tr>
      <w:tr w:rsidR="001265E6" w:rsidRPr="000702BF" w14:paraId="5D221BBA" w14:textId="77777777" w:rsidTr="008D0E0E">
        <w:trPr>
          <w:jc w:val="center"/>
        </w:trPr>
        <w:tc>
          <w:tcPr>
            <w:tcW w:w="347" w:type="dxa"/>
            <w:shd w:val="clear" w:color="auto" w:fill="auto"/>
            <w:noWrap/>
            <w:vAlign w:val="center"/>
            <w:hideMark/>
          </w:tcPr>
          <w:p w14:paraId="21049F48" w14:textId="77777777" w:rsidR="001265E6" w:rsidRPr="000702BF" w:rsidRDefault="001265E6" w:rsidP="00AE3F12">
            <w:pPr>
              <w:pStyle w:val="TAC"/>
            </w:pPr>
            <w:r w:rsidRPr="000702BF">
              <w:t>3</w:t>
            </w:r>
          </w:p>
        </w:tc>
        <w:tc>
          <w:tcPr>
            <w:tcW w:w="437" w:type="dxa"/>
            <w:shd w:val="clear" w:color="auto" w:fill="auto"/>
            <w:noWrap/>
            <w:vAlign w:val="center"/>
            <w:hideMark/>
          </w:tcPr>
          <w:p w14:paraId="495F4FFE" w14:textId="77777777" w:rsidR="001265E6" w:rsidRPr="000702BF" w:rsidRDefault="001265E6" w:rsidP="00AE3F12">
            <w:pPr>
              <w:pStyle w:val="TAC"/>
            </w:pPr>
            <w:r w:rsidRPr="000702BF">
              <w:t>119</w:t>
            </w:r>
          </w:p>
        </w:tc>
        <w:tc>
          <w:tcPr>
            <w:tcW w:w="437" w:type="dxa"/>
            <w:shd w:val="clear" w:color="auto" w:fill="auto"/>
            <w:noWrap/>
            <w:vAlign w:val="center"/>
            <w:hideMark/>
          </w:tcPr>
          <w:p w14:paraId="688C9E02" w14:textId="77777777" w:rsidR="001265E6" w:rsidRPr="000702BF" w:rsidRDefault="001265E6" w:rsidP="00AE3F12">
            <w:pPr>
              <w:pStyle w:val="TAC"/>
            </w:pPr>
            <w:r w:rsidRPr="000702BF">
              <w:t>NA</w:t>
            </w:r>
          </w:p>
        </w:tc>
        <w:tc>
          <w:tcPr>
            <w:tcW w:w="347" w:type="dxa"/>
            <w:shd w:val="clear" w:color="auto" w:fill="auto"/>
            <w:noWrap/>
            <w:vAlign w:val="center"/>
          </w:tcPr>
          <w:p w14:paraId="7596B1A7" w14:textId="77777777" w:rsidR="001265E6" w:rsidRPr="000702BF" w:rsidRDefault="001265E6" w:rsidP="00AE3F12">
            <w:pPr>
              <w:pStyle w:val="TAC"/>
            </w:pPr>
            <w:r w:rsidRPr="000702BF">
              <w:t>40</w:t>
            </w:r>
          </w:p>
        </w:tc>
        <w:tc>
          <w:tcPr>
            <w:tcW w:w="537" w:type="dxa"/>
            <w:shd w:val="clear" w:color="auto" w:fill="auto"/>
            <w:noWrap/>
            <w:vAlign w:val="center"/>
          </w:tcPr>
          <w:p w14:paraId="312A4855" w14:textId="77777777" w:rsidR="001265E6" w:rsidRPr="000702BF" w:rsidRDefault="001265E6" w:rsidP="00AE3F12">
            <w:pPr>
              <w:pStyle w:val="TAC"/>
            </w:pPr>
            <w:r w:rsidRPr="000702BF">
              <w:t>763</w:t>
            </w:r>
          </w:p>
        </w:tc>
        <w:tc>
          <w:tcPr>
            <w:tcW w:w="537" w:type="dxa"/>
            <w:shd w:val="clear" w:color="auto" w:fill="auto"/>
            <w:noWrap/>
            <w:vAlign w:val="center"/>
          </w:tcPr>
          <w:p w14:paraId="3E25B7AD" w14:textId="77777777" w:rsidR="001265E6" w:rsidRPr="000702BF" w:rsidRDefault="001265E6" w:rsidP="00AE3F12">
            <w:pPr>
              <w:pStyle w:val="TAC"/>
            </w:pPr>
            <w:r w:rsidRPr="000702BF">
              <w:t>525</w:t>
            </w:r>
          </w:p>
        </w:tc>
        <w:tc>
          <w:tcPr>
            <w:tcW w:w="437" w:type="dxa"/>
            <w:shd w:val="clear" w:color="auto" w:fill="auto"/>
            <w:noWrap/>
            <w:vAlign w:val="center"/>
          </w:tcPr>
          <w:p w14:paraId="480436AC" w14:textId="77777777" w:rsidR="001265E6" w:rsidRPr="000702BF" w:rsidRDefault="001265E6" w:rsidP="00AE3F12">
            <w:pPr>
              <w:pStyle w:val="TAC"/>
            </w:pPr>
            <w:r w:rsidRPr="000702BF">
              <w:t>77</w:t>
            </w:r>
          </w:p>
        </w:tc>
        <w:tc>
          <w:tcPr>
            <w:tcW w:w="537" w:type="dxa"/>
            <w:shd w:val="clear" w:color="auto" w:fill="auto"/>
            <w:noWrap/>
            <w:vAlign w:val="center"/>
          </w:tcPr>
          <w:p w14:paraId="64B2419E" w14:textId="77777777" w:rsidR="001265E6" w:rsidRPr="000702BF" w:rsidRDefault="001265E6" w:rsidP="00AE3F12">
            <w:pPr>
              <w:pStyle w:val="TAC"/>
            </w:pPr>
            <w:r w:rsidRPr="000702BF">
              <w:t>1336</w:t>
            </w:r>
          </w:p>
        </w:tc>
        <w:tc>
          <w:tcPr>
            <w:tcW w:w="537" w:type="dxa"/>
            <w:shd w:val="clear" w:color="auto" w:fill="auto"/>
            <w:noWrap/>
            <w:vAlign w:val="center"/>
          </w:tcPr>
          <w:p w14:paraId="258C4223" w14:textId="77777777" w:rsidR="001265E6" w:rsidRPr="000702BF" w:rsidRDefault="001265E6" w:rsidP="00AE3F12">
            <w:pPr>
              <w:pStyle w:val="TAC"/>
            </w:pPr>
            <w:r w:rsidRPr="000702BF">
              <w:t>1145</w:t>
            </w:r>
          </w:p>
        </w:tc>
        <w:tc>
          <w:tcPr>
            <w:tcW w:w="437" w:type="dxa"/>
            <w:shd w:val="clear" w:color="auto" w:fill="auto"/>
            <w:noWrap/>
            <w:vAlign w:val="center"/>
          </w:tcPr>
          <w:p w14:paraId="10D1F63C" w14:textId="77777777" w:rsidR="001265E6" w:rsidRPr="000702BF" w:rsidRDefault="001265E6" w:rsidP="00AE3F12">
            <w:pPr>
              <w:pStyle w:val="TAC"/>
            </w:pPr>
            <w:r w:rsidRPr="000702BF">
              <w:t>114</w:t>
            </w:r>
          </w:p>
        </w:tc>
        <w:tc>
          <w:tcPr>
            <w:tcW w:w="537" w:type="dxa"/>
            <w:shd w:val="clear" w:color="auto" w:fill="auto"/>
            <w:noWrap/>
            <w:vAlign w:val="center"/>
          </w:tcPr>
          <w:p w14:paraId="61E01424" w14:textId="77777777" w:rsidR="001265E6" w:rsidRPr="000702BF" w:rsidRDefault="001265E6" w:rsidP="00AE3F12">
            <w:pPr>
              <w:pStyle w:val="TAC"/>
            </w:pPr>
            <w:r w:rsidRPr="000702BF">
              <w:t>1891</w:t>
            </w:r>
          </w:p>
        </w:tc>
        <w:tc>
          <w:tcPr>
            <w:tcW w:w="537" w:type="dxa"/>
            <w:shd w:val="clear" w:color="auto" w:fill="auto"/>
            <w:noWrap/>
            <w:vAlign w:val="center"/>
          </w:tcPr>
          <w:p w14:paraId="6C7199B1" w14:textId="77777777" w:rsidR="001265E6" w:rsidRPr="000702BF" w:rsidRDefault="001265E6" w:rsidP="00AE3F12">
            <w:pPr>
              <w:pStyle w:val="TAC"/>
            </w:pPr>
            <w:r w:rsidRPr="000702BF">
              <w:t>1792</w:t>
            </w:r>
          </w:p>
        </w:tc>
      </w:tr>
      <w:tr w:rsidR="001265E6" w:rsidRPr="000702BF" w14:paraId="377A8A87" w14:textId="77777777" w:rsidTr="008D0E0E">
        <w:trPr>
          <w:jc w:val="center"/>
        </w:trPr>
        <w:tc>
          <w:tcPr>
            <w:tcW w:w="347" w:type="dxa"/>
            <w:shd w:val="clear" w:color="auto" w:fill="auto"/>
            <w:noWrap/>
            <w:vAlign w:val="center"/>
            <w:hideMark/>
          </w:tcPr>
          <w:p w14:paraId="008E954D" w14:textId="77777777" w:rsidR="001265E6" w:rsidRPr="000702BF" w:rsidRDefault="001265E6" w:rsidP="00AE3F12">
            <w:pPr>
              <w:pStyle w:val="TAC"/>
            </w:pPr>
            <w:r w:rsidRPr="000702BF">
              <w:t>4</w:t>
            </w:r>
          </w:p>
        </w:tc>
        <w:tc>
          <w:tcPr>
            <w:tcW w:w="437" w:type="dxa"/>
            <w:shd w:val="clear" w:color="auto" w:fill="auto"/>
            <w:noWrap/>
            <w:vAlign w:val="center"/>
            <w:hideMark/>
          </w:tcPr>
          <w:p w14:paraId="79025F92" w14:textId="77777777" w:rsidR="001265E6" w:rsidRPr="000702BF" w:rsidRDefault="001265E6" w:rsidP="00AE3F12">
            <w:pPr>
              <w:pStyle w:val="TAC"/>
            </w:pPr>
            <w:r w:rsidRPr="000702BF">
              <w:t>141</w:t>
            </w:r>
          </w:p>
        </w:tc>
        <w:tc>
          <w:tcPr>
            <w:tcW w:w="437" w:type="dxa"/>
            <w:shd w:val="clear" w:color="auto" w:fill="auto"/>
            <w:noWrap/>
            <w:vAlign w:val="center"/>
            <w:hideMark/>
          </w:tcPr>
          <w:p w14:paraId="6B195182" w14:textId="77777777" w:rsidR="001265E6" w:rsidRPr="000702BF" w:rsidRDefault="001265E6" w:rsidP="00AE3F12">
            <w:pPr>
              <w:pStyle w:val="TAC"/>
            </w:pPr>
            <w:r w:rsidRPr="000702BF">
              <w:t>NA</w:t>
            </w:r>
          </w:p>
        </w:tc>
        <w:tc>
          <w:tcPr>
            <w:tcW w:w="347" w:type="dxa"/>
            <w:shd w:val="clear" w:color="auto" w:fill="auto"/>
            <w:noWrap/>
            <w:vAlign w:val="center"/>
          </w:tcPr>
          <w:p w14:paraId="4558DC24" w14:textId="77777777" w:rsidR="001265E6" w:rsidRPr="000702BF" w:rsidRDefault="001265E6" w:rsidP="00AE3F12">
            <w:pPr>
              <w:pStyle w:val="TAC"/>
            </w:pPr>
            <w:r w:rsidRPr="000702BF">
              <w:t>41</w:t>
            </w:r>
          </w:p>
        </w:tc>
        <w:tc>
          <w:tcPr>
            <w:tcW w:w="537" w:type="dxa"/>
            <w:shd w:val="clear" w:color="auto" w:fill="auto"/>
            <w:noWrap/>
            <w:vAlign w:val="center"/>
          </w:tcPr>
          <w:p w14:paraId="7D022AEA" w14:textId="77777777" w:rsidR="001265E6" w:rsidRPr="000702BF" w:rsidRDefault="001265E6" w:rsidP="00AE3F12">
            <w:pPr>
              <w:pStyle w:val="TAC"/>
            </w:pPr>
            <w:r w:rsidRPr="000702BF">
              <w:t>779</w:t>
            </w:r>
          </w:p>
        </w:tc>
        <w:tc>
          <w:tcPr>
            <w:tcW w:w="537" w:type="dxa"/>
            <w:shd w:val="clear" w:color="auto" w:fill="auto"/>
            <w:noWrap/>
            <w:vAlign w:val="center"/>
          </w:tcPr>
          <w:p w14:paraId="57354B0B" w14:textId="77777777" w:rsidR="001265E6" w:rsidRPr="000702BF" w:rsidRDefault="001265E6" w:rsidP="00AE3F12">
            <w:pPr>
              <w:pStyle w:val="TAC"/>
            </w:pPr>
            <w:r w:rsidRPr="000702BF">
              <w:t>541</w:t>
            </w:r>
          </w:p>
        </w:tc>
        <w:tc>
          <w:tcPr>
            <w:tcW w:w="437" w:type="dxa"/>
            <w:shd w:val="clear" w:color="auto" w:fill="auto"/>
            <w:noWrap/>
            <w:vAlign w:val="center"/>
          </w:tcPr>
          <w:p w14:paraId="328CBE89" w14:textId="77777777" w:rsidR="001265E6" w:rsidRPr="000702BF" w:rsidRDefault="001265E6" w:rsidP="00AE3F12">
            <w:pPr>
              <w:pStyle w:val="TAC"/>
            </w:pPr>
            <w:r w:rsidRPr="000702BF">
              <w:t>78</w:t>
            </w:r>
          </w:p>
        </w:tc>
        <w:tc>
          <w:tcPr>
            <w:tcW w:w="537" w:type="dxa"/>
            <w:shd w:val="clear" w:color="auto" w:fill="auto"/>
            <w:noWrap/>
            <w:vAlign w:val="center"/>
          </w:tcPr>
          <w:p w14:paraId="5C7669EE" w14:textId="77777777" w:rsidR="001265E6" w:rsidRPr="000702BF" w:rsidRDefault="001265E6" w:rsidP="00AE3F12">
            <w:pPr>
              <w:pStyle w:val="TAC"/>
            </w:pPr>
            <w:r w:rsidRPr="000702BF">
              <w:t>1351</w:t>
            </w:r>
          </w:p>
        </w:tc>
        <w:tc>
          <w:tcPr>
            <w:tcW w:w="537" w:type="dxa"/>
            <w:shd w:val="clear" w:color="auto" w:fill="auto"/>
            <w:noWrap/>
            <w:vAlign w:val="center"/>
          </w:tcPr>
          <w:p w14:paraId="45CAB956" w14:textId="77777777" w:rsidR="001265E6" w:rsidRPr="000702BF" w:rsidRDefault="001265E6" w:rsidP="00AE3F12">
            <w:pPr>
              <w:pStyle w:val="TAC"/>
            </w:pPr>
            <w:r w:rsidRPr="000702BF">
              <w:t>1162</w:t>
            </w:r>
          </w:p>
        </w:tc>
        <w:tc>
          <w:tcPr>
            <w:tcW w:w="437" w:type="dxa"/>
            <w:shd w:val="clear" w:color="auto" w:fill="auto"/>
            <w:noWrap/>
            <w:vAlign w:val="center"/>
          </w:tcPr>
          <w:p w14:paraId="0D34E4F9" w14:textId="77777777" w:rsidR="001265E6" w:rsidRPr="000702BF" w:rsidRDefault="001265E6" w:rsidP="00AE3F12">
            <w:pPr>
              <w:pStyle w:val="TAC"/>
            </w:pPr>
            <w:r w:rsidRPr="000702BF">
              <w:t>115</w:t>
            </w:r>
          </w:p>
        </w:tc>
        <w:tc>
          <w:tcPr>
            <w:tcW w:w="537" w:type="dxa"/>
            <w:shd w:val="clear" w:color="auto" w:fill="auto"/>
            <w:noWrap/>
            <w:vAlign w:val="center"/>
          </w:tcPr>
          <w:p w14:paraId="4140D7EF" w14:textId="77777777" w:rsidR="001265E6" w:rsidRPr="000702BF" w:rsidRDefault="001265E6" w:rsidP="00AE3F12">
            <w:pPr>
              <w:pStyle w:val="TAC"/>
            </w:pPr>
            <w:r w:rsidRPr="000702BF">
              <w:t>1906</w:t>
            </w:r>
          </w:p>
        </w:tc>
        <w:tc>
          <w:tcPr>
            <w:tcW w:w="537" w:type="dxa"/>
            <w:shd w:val="clear" w:color="auto" w:fill="auto"/>
            <w:noWrap/>
            <w:vAlign w:val="center"/>
          </w:tcPr>
          <w:p w14:paraId="6FA8BD7E" w14:textId="77777777" w:rsidR="001265E6" w:rsidRPr="000702BF" w:rsidRDefault="001265E6" w:rsidP="00AE3F12">
            <w:pPr>
              <w:pStyle w:val="TAC"/>
            </w:pPr>
            <w:r w:rsidRPr="000702BF">
              <w:t>1809</w:t>
            </w:r>
          </w:p>
        </w:tc>
      </w:tr>
      <w:tr w:rsidR="001265E6" w:rsidRPr="000702BF" w14:paraId="61F1D367" w14:textId="77777777" w:rsidTr="008D0E0E">
        <w:trPr>
          <w:jc w:val="center"/>
        </w:trPr>
        <w:tc>
          <w:tcPr>
            <w:tcW w:w="347" w:type="dxa"/>
            <w:shd w:val="clear" w:color="auto" w:fill="auto"/>
            <w:noWrap/>
            <w:vAlign w:val="center"/>
            <w:hideMark/>
          </w:tcPr>
          <w:p w14:paraId="73212B57" w14:textId="77777777" w:rsidR="001265E6" w:rsidRPr="000702BF" w:rsidRDefault="001265E6" w:rsidP="00AE3F12">
            <w:pPr>
              <w:pStyle w:val="TAC"/>
            </w:pPr>
            <w:r w:rsidRPr="000702BF">
              <w:t>5</w:t>
            </w:r>
          </w:p>
        </w:tc>
        <w:tc>
          <w:tcPr>
            <w:tcW w:w="437" w:type="dxa"/>
            <w:shd w:val="clear" w:color="auto" w:fill="auto"/>
            <w:noWrap/>
            <w:vAlign w:val="center"/>
            <w:hideMark/>
          </w:tcPr>
          <w:p w14:paraId="5A88A1B0" w14:textId="77777777" w:rsidR="001265E6" w:rsidRPr="000702BF" w:rsidRDefault="001265E6" w:rsidP="00AE3F12">
            <w:pPr>
              <w:pStyle w:val="TAC"/>
            </w:pPr>
            <w:r w:rsidRPr="000702BF">
              <w:t>162</w:t>
            </w:r>
          </w:p>
        </w:tc>
        <w:tc>
          <w:tcPr>
            <w:tcW w:w="437" w:type="dxa"/>
            <w:shd w:val="clear" w:color="auto" w:fill="auto"/>
            <w:noWrap/>
            <w:vAlign w:val="center"/>
            <w:hideMark/>
          </w:tcPr>
          <w:p w14:paraId="46AFCB28" w14:textId="77777777" w:rsidR="001265E6" w:rsidRPr="000702BF" w:rsidRDefault="001265E6" w:rsidP="00AE3F12">
            <w:pPr>
              <w:pStyle w:val="TAC"/>
            </w:pPr>
            <w:r w:rsidRPr="000702BF">
              <w:t>NA</w:t>
            </w:r>
          </w:p>
        </w:tc>
        <w:tc>
          <w:tcPr>
            <w:tcW w:w="347" w:type="dxa"/>
            <w:shd w:val="clear" w:color="auto" w:fill="auto"/>
            <w:noWrap/>
            <w:vAlign w:val="center"/>
          </w:tcPr>
          <w:p w14:paraId="61119EC9" w14:textId="77777777" w:rsidR="001265E6" w:rsidRPr="000702BF" w:rsidRDefault="001265E6" w:rsidP="00AE3F12">
            <w:pPr>
              <w:pStyle w:val="TAC"/>
            </w:pPr>
            <w:r w:rsidRPr="000702BF">
              <w:t>42</w:t>
            </w:r>
          </w:p>
        </w:tc>
        <w:tc>
          <w:tcPr>
            <w:tcW w:w="537" w:type="dxa"/>
            <w:shd w:val="clear" w:color="auto" w:fill="auto"/>
            <w:noWrap/>
            <w:vAlign w:val="center"/>
          </w:tcPr>
          <w:p w14:paraId="7C057C61" w14:textId="77777777" w:rsidR="001265E6" w:rsidRPr="000702BF" w:rsidRDefault="001265E6" w:rsidP="00AE3F12">
            <w:pPr>
              <w:pStyle w:val="TAC"/>
            </w:pPr>
            <w:r w:rsidRPr="000702BF">
              <w:t>795</w:t>
            </w:r>
          </w:p>
        </w:tc>
        <w:tc>
          <w:tcPr>
            <w:tcW w:w="537" w:type="dxa"/>
            <w:shd w:val="clear" w:color="auto" w:fill="auto"/>
            <w:noWrap/>
            <w:vAlign w:val="center"/>
          </w:tcPr>
          <w:p w14:paraId="79817CA3" w14:textId="77777777" w:rsidR="001265E6" w:rsidRPr="000702BF" w:rsidRDefault="001265E6" w:rsidP="00AE3F12">
            <w:pPr>
              <w:pStyle w:val="TAC"/>
            </w:pPr>
            <w:r w:rsidRPr="000702BF">
              <w:t>557</w:t>
            </w:r>
          </w:p>
        </w:tc>
        <w:tc>
          <w:tcPr>
            <w:tcW w:w="437" w:type="dxa"/>
            <w:shd w:val="clear" w:color="auto" w:fill="auto"/>
            <w:noWrap/>
            <w:vAlign w:val="center"/>
          </w:tcPr>
          <w:p w14:paraId="77976C87" w14:textId="77777777" w:rsidR="001265E6" w:rsidRPr="000702BF" w:rsidRDefault="001265E6" w:rsidP="00AE3F12">
            <w:pPr>
              <w:pStyle w:val="TAC"/>
            </w:pPr>
            <w:r w:rsidRPr="000702BF">
              <w:t>79</w:t>
            </w:r>
          </w:p>
        </w:tc>
        <w:tc>
          <w:tcPr>
            <w:tcW w:w="537" w:type="dxa"/>
            <w:shd w:val="clear" w:color="auto" w:fill="auto"/>
            <w:noWrap/>
            <w:vAlign w:val="center"/>
          </w:tcPr>
          <w:p w14:paraId="072B65DE" w14:textId="77777777" w:rsidR="001265E6" w:rsidRPr="000702BF" w:rsidRDefault="001265E6" w:rsidP="00AE3F12">
            <w:pPr>
              <w:pStyle w:val="TAC"/>
            </w:pPr>
            <w:r w:rsidRPr="000702BF">
              <w:t>1366</w:t>
            </w:r>
          </w:p>
        </w:tc>
        <w:tc>
          <w:tcPr>
            <w:tcW w:w="537" w:type="dxa"/>
            <w:shd w:val="clear" w:color="auto" w:fill="auto"/>
            <w:noWrap/>
            <w:vAlign w:val="center"/>
          </w:tcPr>
          <w:p w14:paraId="26EF9BA4" w14:textId="77777777" w:rsidR="001265E6" w:rsidRPr="000702BF" w:rsidRDefault="001265E6" w:rsidP="00AE3F12">
            <w:pPr>
              <w:pStyle w:val="TAC"/>
            </w:pPr>
            <w:r w:rsidRPr="000702BF">
              <w:t>1179</w:t>
            </w:r>
          </w:p>
        </w:tc>
        <w:tc>
          <w:tcPr>
            <w:tcW w:w="437" w:type="dxa"/>
            <w:shd w:val="clear" w:color="auto" w:fill="auto"/>
            <w:noWrap/>
            <w:vAlign w:val="center"/>
          </w:tcPr>
          <w:p w14:paraId="51329993" w14:textId="77777777" w:rsidR="001265E6" w:rsidRPr="000702BF" w:rsidRDefault="001265E6" w:rsidP="00AE3F12">
            <w:pPr>
              <w:pStyle w:val="TAC"/>
            </w:pPr>
            <w:r w:rsidRPr="000702BF">
              <w:t>116</w:t>
            </w:r>
          </w:p>
        </w:tc>
        <w:tc>
          <w:tcPr>
            <w:tcW w:w="537" w:type="dxa"/>
            <w:shd w:val="clear" w:color="auto" w:fill="auto"/>
            <w:noWrap/>
            <w:vAlign w:val="center"/>
          </w:tcPr>
          <w:p w14:paraId="1D3A82AF" w14:textId="77777777" w:rsidR="001265E6" w:rsidRPr="000702BF" w:rsidRDefault="001265E6" w:rsidP="00AE3F12">
            <w:pPr>
              <w:pStyle w:val="TAC"/>
            </w:pPr>
            <w:r w:rsidRPr="000702BF">
              <w:t>1921</w:t>
            </w:r>
          </w:p>
        </w:tc>
        <w:tc>
          <w:tcPr>
            <w:tcW w:w="537" w:type="dxa"/>
            <w:shd w:val="clear" w:color="auto" w:fill="auto"/>
            <w:noWrap/>
            <w:vAlign w:val="center"/>
          </w:tcPr>
          <w:p w14:paraId="68B424BA" w14:textId="77777777" w:rsidR="001265E6" w:rsidRPr="000702BF" w:rsidRDefault="001265E6" w:rsidP="00AE3F12">
            <w:pPr>
              <w:pStyle w:val="TAC"/>
            </w:pPr>
            <w:r w:rsidRPr="000702BF">
              <w:t>1827</w:t>
            </w:r>
          </w:p>
        </w:tc>
      </w:tr>
      <w:tr w:rsidR="001265E6" w:rsidRPr="000702BF" w14:paraId="2051B6DA" w14:textId="77777777" w:rsidTr="008D0E0E">
        <w:trPr>
          <w:jc w:val="center"/>
        </w:trPr>
        <w:tc>
          <w:tcPr>
            <w:tcW w:w="347" w:type="dxa"/>
            <w:shd w:val="clear" w:color="auto" w:fill="auto"/>
            <w:noWrap/>
            <w:vAlign w:val="center"/>
            <w:hideMark/>
          </w:tcPr>
          <w:p w14:paraId="1547FC79" w14:textId="77777777" w:rsidR="001265E6" w:rsidRPr="000702BF" w:rsidRDefault="001265E6" w:rsidP="00AE3F12">
            <w:pPr>
              <w:pStyle w:val="TAC"/>
            </w:pPr>
            <w:r w:rsidRPr="000702BF">
              <w:t>6</w:t>
            </w:r>
          </w:p>
        </w:tc>
        <w:tc>
          <w:tcPr>
            <w:tcW w:w="437" w:type="dxa"/>
            <w:shd w:val="clear" w:color="auto" w:fill="auto"/>
            <w:noWrap/>
            <w:vAlign w:val="center"/>
            <w:hideMark/>
          </w:tcPr>
          <w:p w14:paraId="05AD7092" w14:textId="77777777" w:rsidR="001265E6" w:rsidRPr="000702BF" w:rsidRDefault="001265E6" w:rsidP="00AE3F12">
            <w:pPr>
              <w:pStyle w:val="TAC"/>
            </w:pPr>
            <w:r w:rsidRPr="000702BF">
              <w:t>183</w:t>
            </w:r>
          </w:p>
        </w:tc>
        <w:tc>
          <w:tcPr>
            <w:tcW w:w="437" w:type="dxa"/>
            <w:shd w:val="clear" w:color="auto" w:fill="auto"/>
            <w:noWrap/>
            <w:vAlign w:val="center"/>
            <w:hideMark/>
          </w:tcPr>
          <w:p w14:paraId="69C456DF" w14:textId="77777777" w:rsidR="001265E6" w:rsidRPr="000702BF" w:rsidRDefault="001265E6" w:rsidP="00AE3F12">
            <w:pPr>
              <w:pStyle w:val="TAC"/>
            </w:pPr>
            <w:r w:rsidRPr="000702BF">
              <w:t>NA</w:t>
            </w:r>
          </w:p>
        </w:tc>
        <w:tc>
          <w:tcPr>
            <w:tcW w:w="347" w:type="dxa"/>
            <w:shd w:val="clear" w:color="auto" w:fill="auto"/>
            <w:noWrap/>
            <w:vAlign w:val="center"/>
          </w:tcPr>
          <w:p w14:paraId="2C458DF1" w14:textId="77777777" w:rsidR="001265E6" w:rsidRPr="000702BF" w:rsidRDefault="001265E6" w:rsidP="00AE3F12">
            <w:pPr>
              <w:pStyle w:val="TAC"/>
            </w:pPr>
            <w:r w:rsidRPr="000702BF">
              <w:t>43</w:t>
            </w:r>
          </w:p>
        </w:tc>
        <w:tc>
          <w:tcPr>
            <w:tcW w:w="537" w:type="dxa"/>
            <w:shd w:val="clear" w:color="auto" w:fill="auto"/>
            <w:noWrap/>
            <w:vAlign w:val="center"/>
          </w:tcPr>
          <w:p w14:paraId="036323BB" w14:textId="77777777" w:rsidR="001265E6" w:rsidRPr="000702BF" w:rsidRDefault="001265E6" w:rsidP="00AE3F12">
            <w:pPr>
              <w:pStyle w:val="TAC"/>
            </w:pPr>
            <w:r w:rsidRPr="000702BF">
              <w:t>810</w:t>
            </w:r>
          </w:p>
        </w:tc>
        <w:tc>
          <w:tcPr>
            <w:tcW w:w="537" w:type="dxa"/>
            <w:shd w:val="clear" w:color="auto" w:fill="auto"/>
            <w:noWrap/>
            <w:vAlign w:val="center"/>
          </w:tcPr>
          <w:p w14:paraId="0D5E73DC" w14:textId="77777777" w:rsidR="001265E6" w:rsidRPr="000702BF" w:rsidRDefault="001265E6" w:rsidP="00AE3F12">
            <w:pPr>
              <w:pStyle w:val="TAC"/>
            </w:pPr>
            <w:r w:rsidRPr="000702BF">
              <w:t>573</w:t>
            </w:r>
          </w:p>
        </w:tc>
        <w:tc>
          <w:tcPr>
            <w:tcW w:w="437" w:type="dxa"/>
            <w:shd w:val="clear" w:color="auto" w:fill="auto"/>
            <w:noWrap/>
            <w:vAlign w:val="center"/>
          </w:tcPr>
          <w:p w14:paraId="7B8F77DD" w14:textId="77777777" w:rsidR="001265E6" w:rsidRPr="000702BF" w:rsidRDefault="001265E6" w:rsidP="00AE3F12">
            <w:pPr>
              <w:pStyle w:val="TAC"/>
            </w:pPr>
            <w:r w:rsidRPr="000702BF">
              <w:t>80</w:t>
            </w:r>
          </w:p>
        </w:tc>
        <w:tc>
          <w:tcPr>
            <w:tcW w:w="537" w:type="dxa"/>
            <w:shd w:val="clear" w:color="auto" w:fill="auto"/>
            <w:noWrap/>
            <w:vAlign w:val="center"/>
          </w:tcPr>
          <w:p w14:paraId="49F65B49" w14:textId="77777777" w:rsidR="001265E6" w:rsidRPr="000702BF" w:rsidRDefault="001265E6" w:rsidP="00AE3F12">
            <w:pPr>
              <w:pStyle w:val="TAC"/>
            </w:pPr>
            <w:r w:rsidRPr="000702BF">
              <w:t>1382</w:t>
            </w:r>
          </w:p>
        </w:tc>
        <w:tc>
          <w:tcPr>
            <w:tcW w:w="537" w:type="dxa"/>
            <w:shd w:val="clear" w:color="auto" w:fill="auto"/>
            <w:noWrap/>
            <w:vAlign w:val="center"/>
          </w:tcPr>
          <w:p w14:paraId="0B18DF0F" w14:textId="77777777" w:rsidR="001265E6" w:rsidRPr="000702BF" w:rsidRDefault="001265E6" w:rsidP="00AE3F12">
            <w:pPr>
              <w:pStyle w:val="TAC"/>
            </w:pPr>
            <w:r w:rsidRPr="000702BF">
              <w:t>1197</w:t>
            </w:r>
          </w:p>
        </w:tc>
        <w:tc>
          <w:tcPr>
            <w:tcW w:w="437" w:type="dxa"/>
            <w:shd w:val="clear" w:color="auto" w:fill="auto"/>
            <w:noWrap/>
            <w:vAlign w:val="center"/>
          </w:tcPr>
          <w:p w14:paraId="5431E644" w14:textId="77777777" w:rsidR="001265E6" w:rsidRPr="000702BF" w:rsidRDefault="001265E6" w:rsidP="00AE3F12">
            <w:pPr>
              <w:pStyle w:val="TAC"/>
            </w:pPr>
            <w:r w:rsidRPr="000702BF">
              <w:t>117</w:t>
            </w:r>
          </w:p>
        </w:tc>
        <w:tc>
          <w:tcPr>
            <w:tcW w:w="537" w:type="dxa"/>
            <w:shd w:val="clear" w:color="auto" w:fill="auto"/>
            <w:noWrap/>
            <w:vAlign w:val="center"/>
          </w:tcPr>
          <w:p w14:paraId="195B91CD" w14:textId="77777777" w:rsidR="001265E6" w:rsidRPr="000702BF" w:rsidRDefault="001265E6" w:rsidP="00AE3F12">
            <w:pPr>
              <w:pStyle w:val="TAC"/>
            </w:pPr>
            <w:r w:rsidRPr="000702BF">
              <w:t>1936</w:t>
            </w:r>
          </w:p>
        </w:tc>
        <w:tc>
          <w:tcPr>
            <w:tcW w:w="537" w:type="dxa"/>
            <w:shd w:val="clear" w:color="auto" w:fill="auto"/>
            <w:noWrap/>
            <w:vAlign w:val="center"/>
          </w:tcPr>
          <w:p w14:paraId="68F529CE" w14:textId="77777777" w:rsidR="001265E6" w:rsidRPr="000702BF" w:rsidRDefault="001265E6" w:rsidP="00AE3F12">
            <w:pPr>
              <w:pStyle w:val="TAC"/>
            </w:pPr>
            <w:r w:rsidRPr="000702BF">
              <w:t>1845</w:t>
            </w:r>
          </w:p>
        </w:tc>
      </w:tr>
      <w:tr w:rsidR="001265E6" w:rsidRPr="000702BF" w14:paraId="1D686EB6" w14:textId="77777777" w:rsidTr="008D0E0E">
        <w:trPr>
          <w:jc w:val="center"/>
        </w:trPr>
        <w:tc>
          <w:tcPr>
            <w:tcW w:w="347" w:type="dxa"/>
            <w:shd w:val="clear" w:color="auto" w:fill="auto"/>
            <w:noWrap/>
            <w:vAlign w:val="center"/>
            <w:hideMark/>
          </w:tcPr>
          <w:p w14:paraId="79E09C10" w14:textId="77777777" w:rsidR="001265E6" w:rsidRPr="000702BF" w:rsidRDefault="001265E6" w:rsidP="00AE3F12">
            <w:pPr>
              <w:pStyle w:val="TAC"/>
            </w:pPr>
            <w:r w:rsidRPr="000702BF">
              <w:t>7</w:t>
            </w:r>
          </w:p>
        </w:tc>
        <w:tc>
          <w:tcPr>
            <w:tcW w:w="437" w:type="dxa"/>
            <w:shd w:val="clear" w:color="auto" w:fill="auto"/>
            <w:noWrap/>
            <w:vAlign w:val="center"/>
            <w:hideMark/>
          </w:tcPr>
          <w:p w14:paraId="38D00DF8" w14:textId="77777777" w:rsidR="001265E6" w:rsidRPr="000702BF" w:rsidRDefault="001265E6" w:rsidP="00AE3F12">
            <w:pPr>
              <w:pStyle w:val="TAC"/>
            </w:pPr>
            <w:r w:rsidRPr="000702BF">
              <w:t>203</w:t>
            </w:r>
          </w:p>
        </w:tc>
        <w:tc>
          <w:tcPr>
            <w:tcW w:w="437" w:type="dxa"/>
            <w:shd w:val="clear" w:color="auto" w:fill="auto"/>
            <w:noWrap/>
            <w:vAlign w:val="center"/>
            <w:hideMark/>
          </w:tcPr>
          <w:p w14:paraId="20B4BC30" w14:textId="77777777" w:rsidR="001265E6" w:rsidRPr="000702BF" w:rsidRDefault="001265E6" w:rsidP="00AE3F12">
            <w:pPr>
              <w:pStyle w:val="TAC"/>
            </w:pPr>
            <w:r w:rsidRPr="000702BF">
              <w:t>NA</w:t>
            </w:r>
          </w:p>
        </w:tc>
        <w:tc>
          <w:tcPr>
            <w:tcW w:w="347" w:type="dxa"/>
            <w:shd w:val="clear" w:color="auto" w:fill="auto"/>
            <w:noWrap/>
            <w:vAlign w:val="center"/>
          </w:tcPr>
          <w:p w14:paraId="50A42FCA" w14:textId="77777777" w:rsidR="001265E6" w:rsidRPr="000702BF" w:rsidRDefault="001265E6" w:rsidP="00AE3F12">
            <w:pPr>
              <w:pStyle w:val="TAC"/>
            </w:pPr>
            <w:r w:rsidRPr="000702BF">
              <w:t>44</w:t>
            </w:r>
          </w:p>
        </w:tc>
        <w:tc>
          <w:tcPr>
            <w:tcW w:w="537" w:type="dxa"/>
            <w:shd w:val="clear" w:color="auto" w:fill="auto"/>
            <w:noWrap/>
            <w:vAlign w:val="center"/>
          </w:tcPr>
          <w:p w14:paraId="45CA349F" w14:textId="77777777" w:rsidR="001265E6" w:rsidRPr="000702BF" w:rsidRDefault="001265E6" w:rsidP="00AE3F12">
            <w:pPr>
              <w:pStyle w:val="TAC"/>
            </w:pPr>
            <w:r w:rsidRPr="000702BF">
              <w:t>826</w:t>
            </w:r>
          </w:p>
        </w:tc>
        <w:tc>
          <w:tcPr>
            <w:tcW w:w="537" w:type="dxa"/>
            <w:shd w:val="clear" w:color="auto" w:fill="auto"/>
            <w:noWrap/>
            <w:vAlign w:val="center"/>
          </w:tcPr>
          <w:p w14:paraId="7951823D" w14:textId="77777777" w:rsidR="001265E6" w:rsidRPr="000702BF" w:rsidRDefault="001265E6" w:rsidP="00AE3F12">
            <w:pPr>
              <w:pStyle w:val="TAC"/>
            </w:pPr>
            <w:r w:rsidRPr="000702BF">
              <w:t>590</w:t>
            </w:r>
          </w:p>
        </w:tc>
        <w:tc>
          <w:tcPr>
            <w:tcW w:w="437" w:type="dxa"/>
            <w:shd w:val="clear" w:color="auto" w:fill="auto"/>
            <w:noWrap/>
            <w:vAlign w:val="center"/>
          </w:tcPr>
          <w:p w14:paraId="46FE4D21" w14:textId="77777777" w:rsidR="001265E6" w:rsidRPr="000702BF" w:rsidRDefault="001265E6" w:rsidP="00AE3F12">
            <w:pPr>
              <w:pStyle w:val="TAC"/>
            </w:pPr>
            <w:r w:rsidRPr="000702BF">
              <w:t>81</w:t>
            </w:r>
          </w:p>
        </w:tc>
        <w:tc>
          <w:tcPr>
            <w:tcW w:w="537" w:type="dxa"/>
            <w:shd w:val="clear" w:color="auto" w:fill="auto"/>
            <w:noWrap/>
            <w:vAlign w:val="center"/>
          </w:tcPr>
          <w:p w14:paraId="24E1C547" w14:textId="77777777" w:rsidR="001265E6" w:rsidRPr="000702BF" w:rsidRDefault="001265E6" w:rsidP="00AE3F12">
            <w:pPr>
              <w:pStyle w:val="TAC"/>
            </w:pPr>
            <w:r w:rsidRPr="000702BF">
              <w:t>1397</w:t>
            </w:r>
          </w:p>
        </w:tc>
        <w:tc>
          <w:tcPr>
            <w:tcW w:w="537" w:type="dxa"/>
            <w:shd w:val="clear" w:color="auto" w:fill="auto"/>
            <w:noWrap/>
            <w:vAlign w:val="center"/>
          </w:tcPr>
          <w:p w14:paraId="045A09EA" w14:textId="77777777" w:rsidR="001265E6" w:rsidRPr="000702BF" w:rsidRDefault="001265E6" w:rsidP="00AE3F12">
            <w:pPr>
              <w:pStyle w:val="TAC"/>
            </w:pPr>
            <w:r w:rsidRPr="000702BF">
              <w:t>1214</w:t>
            </w:r>
          </w:p>
        </w:tc>
        <w:tc>
          <w:tcPr>
            <w:tcW w:w="437" w:type="dxa"/>
            <w:shd w:val="clear" w:color="auto" w:fill="auto"/>
            <w:noWrap/>
            <w:vAlign w:val="center"/>
          </w:tcPr>
          <w:p w14:paraId="0D3B16AD" w14:textId="77777777" w:rsidR="001265E6" w:rsidRPr="000702BF" w:rsidRDefault="001265E6" w:rsidP="00AE3F12">
            <w:pPr>
              <w:pStyle w:val="TAC"/>
            </w:pPr>
            <w:r w:rsidRPr="000702BF">
              <w:t>118</w:t>
            </w:r>
          </w:p>
        </w:tc>
        <w:tc>
          <w:tcPr>
            <w:tcW w:w="537" w:type="dxa"/>
            <w:shd w:val="clear" w:color="auto" w:fill="auto"/>
            <w:noWrap/>
            <w:vAlign w:val="center"/>
          </w:tcPr>
          <w:p w14:paraId="2EE194F5" w14:textId="77777777" w:rsidR="001265E6" w:rsidRPr="000702BF" w:rsidRDefault="001265E6" w:rsidP="00AE3F12">
            <w:pPr>
              <w:pStyle w:val="TAC"/>
            </w:pPr>
            <w:r w:rsidRPr="000702BF">
              <w:t>1951</w:t>
            </w:r>
          </w:p>
        </w:tc>
        <w:tc>
          <w:tcPr>
            <w:tcW w:w="537" w:type="dxa"/>
            <w:shd w:val="clear" w:color="auto" w:fill="auto"/>
            <w:noWrap/>
            <w:vAlign w:val="center"/>
          </w:tcPr>
          <w:p w14:paraId="1F1C57FE" w14:textId="77777777" w:rsidR="001265E6" w:rsidRPr="000702BF" w:rsidRDefault="001265E6" w:rsidP="00AE3F12">
            <w:pPr>
              <w:pStyle w:val="TAC"/>
            </w:pPr>
            <w:r w:rsidRPr="000702BF">
              <w:t>1863</w:t>
            </w:r>
          </w:p>
        </w:tc>
      </w:tr>
      <w:tr w:rsidR="001265E6" w:rsidRPr="000702BF" w14:paraId="7EFEE3A7" w14:textId="77777777" w:rsidTr="008D0E0E">
        <w:trPr>
          <w:jc w:val="center"/>
        </w:trPr>
        <w:tc>
          <w:tcPr>
            <w:tcW w:w="347" w:type="dxa"/>
            <w:shd w:val="clear" w:color="auto" w:fill="auto"/>
            <w:noWrap/>
            <w:vAlign w:val="center"/>
            <w:hideMark/>
          </w:tcPr>
          <w:p w14:paraId="4A6C01E0" w14:textId="77777777" w:rsidR="001265E6" w:rsidRPr="000702BF" w:rsidRDefault="001265E6" w:rsidP="00AE3F12">
            <w:pPr>
              <w:pStyle w:val="TAC"/>
            </w:pPr>
            <w:r w:rsidRPr="000702BF">
              <w:t>8</w:t>
            </w:r>
          </w:p>
        </w:tc>
        <w:tc>
          <w:tcPr>
            <w:tcW w:w="437" w:type="dxa"/>
            <w:shd w:val="clear" w:color="auto" w:fill="auto"/>
            <w:noWrap/>
            <w:vAlign w:val="center"/>
            <w:hideMark/>
          </w:tcPr>
          <w:p w14:paraId="2C90CC56" w14:textId="77777777" w:rsidR="001265E6" w:rsidRPr="000702BF" w:rsidRDefault="001265E6" w:rsidP="00AE3F12">
            <w:pPr>
              <w:pStyle w:val="TAC"/>
            </w:pPr>
            <w:r w:rsidRPr="000702BF">
              <w:t>222</w:t>
            </w:r>
          </w:p>
        </w:tc>
        <w:tc>
          <w:tcPr>
            <w:tcW w:w="437" w:type="dxa"/>
            <w:shd w:val="clear" w:color="auto" w:fill="auto"/>
            <w:noWrap/>
            <w:vAlign w:val="center"/>
            <w:hideMark/>
          </w:tcPr>
          <w:p w14:paraId="49FBD08A" w14:textId="77777777" w:rsidR="001265E6" w:rsidRPr="000702BF" w:rsidRDefault="001265E6" w:rsidP="00AE3F12">
            <w:pPr>
              <w:pStyle w:val="TAC"/>
            </w:pPr>
            <w:r w:rsidRPr="000702BF">
              <w:t>NA</w:t>
            </w:r>
          </w:p>
        </w:tc>
        <w:tc>
          <w:tcPr>
            <w:tcW w:w="347" w:type="dxa"/>
            <w:shd w:val="clear" w:color="auto" w:fill="auto"/>
            <w:noWrap/>
            <w:vAlign w:val="center"/>
          </w:tcPr>
          <w:p w14:paraId="5C7C1B0B" w14:textId="77777777" w:rsidR="001265E6" w:rsidRPr="000702BF" w:rsidRDefault="001265E6" w:rsidP="00AE3F12">
            <w:pPr>
              <w:pStyle w:val="TAC"/>
            </w:pPr>
            <w:r w:rsidRPr="000702BF">
              <w:t>45</w:t>
            </w:r>
          </w:p>
        </w:tc>
        <w:tc>
          <w:tcPr>
            <w:tcW w:w="537" w:type="dxa"/>
            <w:shd w:val="clear" w:color="auto" w:fill="auto"/>
            <w:noWrap/>
            <w:vAlign w:val="center"/>
          </w:tcPr>
          <w:p w14:paraId="202657D4" w14:textId="77777777" w:rsidR="001265E6" w:rsidRPr="000702BF" w:rsidRDefault="001265E6" w:rsidP="00AE3F12">
            <w:pPr>
              <w:pStyle w:val="TAC"/>
            </w:pPr>
            <w:r w:rsidRPr="000702BF">
              <w:t>842</w:t>
            </w:r>
          </w:p>
        </w:tc>
        <w:tc>
          <w:tcPr>
            <w:tcW w:w="537" w:type="dxa"/>
            <w:shd w:val="clear" w:color="auto" w:fill="auto"/>
            <w:noWrap/>
            <w:vAlign w:val="center"/>
          </w:tcPr>
          <w:p w14:paraId="7A0429E4" w14:textId="77777777" w:rsidR="001265E6" w:rsidRPr="000702BF" w:rsidRDefault="001265E6" w:rsidP="00AE3F12">
            <w:pPr>
              <w:pStyle w:val="TAC"/>
            </w:pPr>
            <w:r w:rsidRPr="000702BF">
              <w:t>606</w:t>
            </w:r>
          </w:p>
        </w:tc>
        <w:tc>
          <w:tcPr>
            <w:tcW w:w="437" w:type="dxa"/>
            <w:shd w:val="clear" w:color="auto" w:fill="auto"/>
            <w:noWrap/>
            <w:vAlign w:val="center"/>
          </w:tcPr>
          <w:p w14:paraId="0CC813C8" w14:textId="77777777" w:rsidR="001265E6" w:rsidRPr="000702BF" w:rsidRDefault="001265E6" w:rsidP="00AE3F12">
            <w:pPr>
              <w:pStyle w:val="TAC"/>
            </w:pPr>
            <w:r w:rsidRPr="000702BF">
              <w:t>82</w:t>
            </w:r>
          </w:p>
        </w:tc>
        <w:tc>
          <w:tcPr>
            <w:tcW w:w="537" w:type="dxa"/>
            <w:shd w:val="clear" w:color="auto" w:fill="auto"/>
            <w:noWrap/>
            <w:vAlign w:val="center"/>
          </w:tcPr>
          <w:p w14:paraId="72AB8E2F" w14:textId="77777777" w:rsidR="001265E6" w:rsidRPr="000702BF" w:rsidRDefault="001265E6" w:rsidP="00AE3F12">
            <w:pPr>
              <w:pStyle w:val="TAC"/>
            </w:pPr>
            <w:r w:rsidRPr="000702BF">
              <w:t>1412</w:t>
            </w:r>
          </w:p>
        </w:tc>
        <w:tc>
          <w:tcPr>
            <w:tcW w:w="537" w:type="dxa"/>
            <w:shd w:val="clear" w:color="auto" w:fill="auto"/>
            <w:noWrap/>
            <w:vAlign w:val="center"/>
          </w:tcPr>
          <w:p w14:paraId="3A7A998F" w14:textId="77777777" w:rsidR="001265E6" w:rsidRPr="000702BF" w:rsidRDefault="001265E6" w:rsidP="00AE3F12">
            <w:pPr>
              <w:pStyle w:val="TAC"/>
            </w:pPr>
            <w:r w:rsidRPr="000702BF">
              <w:t>1231</w:t>
            </w:r>
          </w:p>
        </w:tc>
        <w:tc>
          <w:tcPr>
            <w:tcW w:w="437" w:type="dxa"/>
            <w:shd w:val="clear" w:color="auto" w:fill="auto"/>
            <w:noWrap/>
            <w:vAlign w:val="center"/>
          </w:tcPr>
          <w:p w14:paraId="0C61DFCA" w14:textId="77777777" w:rsidR="001265E6" w:rsidRPr="000702BF" w:rsidRDefault="001265E6" w:rsidP="00AE3F12">
            <w:pPr>
              <w:pStyle w:val="TAC"/>
            </w:pPr>
            <w:r w:rsidRPr="000702BF">
              <w:t>119</w:t>
            </w:r>
          </w:p>
        </w:tc>
        <w:tc>
          <w:tcPr>
            <w:tcW w:w="537" w:type="dxa"/>
            <w:shd w:val="clear" w:color="auto" w:fill="auto"/>
            <w:noWrap/>
            <w:vAlign w:val="center"/>
          </w:tcPr>
          <w:p w14:paraId="21D2FDE2" w14:textId="77777777" w:rsidR="001265E6" w:rsidRPr="000702BF" w:rsidRDefault="001265E6" w:rsidP="00AE3F12">
            <w:pPr>
              <w:pStyle w:val="TAC"/>
            </w:pPr>
            <w:r w:rsidRPr="000702BF">
              <w:t>1966</w:t>
            </w:r>
          </w:p>
        </w:tc>
        <w:tc>
          <w:tcPr>
            <w:tcW w:w="537" w:type="dxa"/>
            <w:shd w:val="clear" w:color="auto" w:fill="auto"/>
            <w:noWrap/>
            <w:vAlign w:val="center"/>
          </w:tcPr>
          <w:p w14:paraId="3662951A" w14:textId="77777777" w:rsidR="001265E6" w:rsidRPr="000702BF" w:rsidRDefault="001265E6" w:rsidP="00AE3F12">
            <w:pPr>
              <w:pStyle w:val="TAC"/>
            </w:pPr>
            <w:r w:rsidRPr="000702BF">
              <w:t>1880</w:t>
            </w:r>
          </w:p>
        </w:tc>
      </w:tr>
      <w:tr w:rsidR="001265E6" w:rsidRPr="000702BF" w14:paraId="629841BD" w14:textId="77777777" w:rsidTr="008D0E0E">
        <w:trPr>
          <w:jc w:val="center"/>
        </w:trPr>
        <w:tc>
          <w:tcPr>
            <w:tcW w:w="347" w:type="dxa"/>
            <w:shd w:val="clear" w:color="auto" w:fill="auto"/>
            <w:noWrap/>
            <w:vAlign w:val="center"/>
            <w:hideMark/>
          </w:tcPr>
          <w:p w14:paraId="13707C60" w14:textId="77777777" w:rsidR="001265E6" w:rsidRPr="000702BF" w:rsidRDefault="001265E6" w:rsidP="00AE3F12">
            <w:pPr>
              <w:pStyle w:val="TAC"/>
            </w:pPr>
            <w:r w:rsidRPr="000702BF">
              <w:t>9</w:t>
            </w:r>
          </w:p>
        </w:tc>
        <w:tc>
          <w:tcPr>
            <w:tcW w:w="437" w:type="dxa"/>
            <w:shd w:val="clear" w:color="auto" w:fill="auto"/>
            <w:noWrap/>
            <w:vAlign w:val="center"/>
            <w:hideMark/>
          </w:tcPr>
          <w:p w14:paraId="5D602858" w14:textId="77777777" w:rsidR="001265E6" w:rsidRPr="000702BF" w:rsidRDefault="001265E6" w:rsidP="00AE3F12">
            <w:pPr>
              <w:pStyle w:val="TAC"/>
            </w:pPr>
            <w:r w:rsidRPr="000702BF">
              <w:t>241</w:t>
            </w:r>
          </w:p>
        </w:tc>
        <w:tc>
          <w:tcPr>
            <w:tcW w:w="437" w:type="dxa"/>
            <w:shd w:val="clear" w:color="auto" w:fill="auto"/>
            <w:noWrap/>
            <w:vAlign w:val="center"/>
            <w:hideMark/>
          </w:tcPr>
          <w:p w14:paraId="4CF89E05" w14:textId="77777777" w:rsidR="001265E6" w:rsidRPr="000702BF" w:rsidRDefault="001265E6" w:rsidP="00AE3F12">
            <w:pPr>
              <w:pStyle w:val="TAC"/>
            </w:pPr>
            <w:r w:rsidRPr="000702BF">
              <w:t>67</w:t>
            </w:r>
          </w:p>
        </w:tc>
        <w:tc>
          <w:tcPr>
            <w:tcW w:w="347" w:type="dxa"/>
            <w:shd w:val="clear" w:color="auto" w:fill="auto"/>
            <w:noWrap/>
            <w:vAlign w:val="center"/>
          </w:tcPr>
          <w:p w14:paraId="78D30ECA" w14:textId="77777777" w:rsidR="001265E6" w:rsidRPr="000702BF" w:rsidRDefault="001265E6" w:rsidP="00AE3F12">
            <w:pPr>
              <w:pStyle w:val="TAC"/>
            </w:pPr>
            <w:r w:rsidRPr="000702BF">
              <w:t>46</w:t>
            </w:r>
          </w:p>
        </w:tc>
        <w:tc>
          <w:tcPr>
            <w:tcW w:w="537" w:type="dxa"/>
            <w:shd w:val="clear" w:color="auto" w:fill="auto"/>
            <w:noWrap/>
            <w:vAlign w:val="center"/>
          </w:tcPr>
          <w:p w14:paraId="53EB4794" w14:textId="77777777" w:rsidR="001265E6" w:rsidRPr="000702BF" w:rsidRDefault="001265E6" w:rsidP="00AE3F12">
            <w:pPr>
              <w:pStyle w:val="TAC"/>
            </w:pPr>
            <w:r w:rsidRPr="000702BF">
              <w:t>858</w:t>
            </w:r>
          </w:p>
        </w:tc>
        <w:tc>
          <w:tcPr>
            <w:tcW w:w="537" w:type="dxa"/>
            <w:shd w:val="clear" w:color="auto" w:fill="auto"/>
            <w:noWrap/>
            <w:vAlign w:val="center"/>
          </w:tcPr>
          <w:p w14:paraId="0425DDB3" w14:textId="77777777" w:rsidR="001265E6" w:rsidRPr="000702BF" w:rsidRDefault="001265E6" w:rsidP="00AE3F12">
            <w:pPr>
              <w:pStyle w:val="TAC"/>
            </w:pPr>
            <w:r w:rsidRPr="000702BF">
              <w:t>622</w:t>
            </w:r>
          </w:p>
        </w:tc>
        <w:tc>
          <w:tcPr>
            <w:tcW w:w="437" w:type="dxa"/>
            <w:shd w:val="clear" w:color="auto" w:fill="auto"/>
            <w:noWrap/>
            <w:vAlign w:val="center"/>
          </w:tcPr>
          <w:p w14:paraId="3BB6C2D7" w14:textId="77777777" w:rsidR="001265E6" w:rsidRPr="000702BF" w:rsidRDefault="001265E6" w:rsidP="00AE3F12">
            <w:pPr>
              <w:pStyle w:val="TAC"/>
            </w:pPr>
            <w:r w:rsidRPr="000702BF">
              <w:t>83</w:t>
            </w:r>
          </w:p>
        </w:tc>
        <w:tc>
          <w:tcPr>
            <w:tcW w:w="537" w:type="dxa"/>
            <w:shd w:val="clear" w:color="auto" w:fill="auto"/>
            <w:noWrap/>
            <w:vAlign w:val="center"/>
          </w:tcPr>
          <w:p w14:paraId="6D5D8F64" w14:textId="77777777" w:rsidR="001265E6" w:rsidRPr="000702BF" w:rsidRDefault="001265E6" w:rsidP="00AE3F12">
            <w:pPr>
              <w:pStyle w:val="TAC"/>
            </w:pPr>
            <w:r w:rsidRPr="000702BF">
              <w:t>1427</w:t>
            </w:r>
          </w:p>
        </w:tc>
        <w:tc>
          <w:tcPr>
            <w:tcW w:w="537" w:type="dxa"/>
            <w:shd w:val="clear" w:color="auto" w:fill="auto"/>
            <w:noWrap/>
            <w:vAlign w:val="center"/>
          </w:tcPr>
          <w:p w14:paraId="3952CEA3" w14:textId="77777777" w:rsidR="001265E6" w:rsidRPr="000702BF" w:rsidRDefault="001265E6" w:rsidP="00AE3F12">
            <w:pPr>
              <w:pStyle w:val="TAC"/>
            </w:pPr>
            <w:r w:rsidRPr="000702BF">
              <w:t>1248</w:t>
            </w:r>
          </w:p>
        </w:tc>
        <w:tc>
          <w:tcPr>
            <w:tcW w:w="437" w:type="dxa"/>
            <w:shd w:val="clear" w:color="auto" w:fill="auto"/>
            <w:noWrap/>
            <w:vAlign w:val="center"/>
          </w:tcPr>
          <w:p w14:paraId="38CE1EDA" w14:textId="77777777" w:rsidR="001265E6" w:rsidRPr="000702BF" w:rsidRDefault="001265E6" w:rsidP="00AE3F12">
            <w:pPr>
              <w:pStyle w:val="TAC"/>
            </w:pPr>
            <w:r w:rsidRPr="000702BF">
              <w:t>120</w:t>
            </w:r>
          </w:p>
        </w:tc>
        <w:tc>
          <w:tcPr>
            <w:tcW w:w="537" w:type="dxa"/>
            <w:shd w:val="clear" w:color="auto" w:fill="auto"/>
            <w:noWrap/>
            <w:vAlign w:val="center"/>
          </w:tcPr>
          <w:p w14:paraId="568270A7" w14:textId="77777777" w:rsidR="001265E6" w:rsidRPr="000702BF" w:rsidRDefault="001265E6" w:rsidP="00AE3F12">
            <w:pPr>
              <w:pStyle w:val="TAC"/>
            </w:pPr>
            <w:r w:rsidRPr="000702BF">
              <w:t>1981</w:t>
            </w:r>
          </w:p>
        </w:tc>
        <w:tc>
          <w:tcPr>
            <w:tcW w:w="537" w:type="dxa"/>
            <w:shd w:val="clear" w:color="auto" w:fill="auto"/>
            <w:noWrap/>
            <w:vAlign w:val="center"/>
          </w:tcPr>
          <w:p w14:paraId="6528A03D" w14:textId="77777777" w:rsidR="001265E6" w:rsidRPr="000702BF" w:rsidRDefault="001265E6" w:rsidP="00AE3F12">
            <w:pPr>
              <w:pStyle w:val="TAC"/>
            </w:pPr>
            <w:r w:rsidRPr="000702BF">
              <w:t>1898</w:t>
            </w:r>
          </w:p>
        </w:tc>
      </w:tr>
      <w:tr w:rsidR="001265E6" w:rsidRPr="000702BF" w14:paraId="70D2F7A7" w14:textId="77777777" w:rsidTr="008D0E0E">
        <w:trPr>
          <w:jc w:val="center"/>
        </w:trPr>
        <w:tc>
          <w:tcPr>
            <w:tcW w:w="347" w:type="dxa"/>
            <w:shd w:val="clear" w:color="auto" w:fill="auto"/>
            <w:noWrap/>
            <w:vAlign w:val="center"/>
            <w:hideMark/>
          </w:tcPr>
          <w:p w14:paraId="061ED9FD" w14:textId="77777777" w:rsidR="001265E6" w:rsidRPr="000702BF" w:rsidRDefault="001265E6" w:rsidP="00AE3F12">
            <w:pPr>
              <w:pStyle w:val="TAC"/>
            </w:pPr>
            <w:r w:rsidRPr="000702BF">
              <w:t>10</w:t>
            </w:r>
          </w:p>
        </w:tc>
        <w:tc>
          <w:tcPr>
            <w:tcW w:w="437" w:type="dxa"/>
            <w:shd w:val="clear" w:color="auto" w:fill="auto"/>
            <w:noWrap/>
            <w:vAlign w:val="center"/>
            <w:hideMark/>
          </w:tcPr>
          <w:p w14:paraId="689D68B8" w14:textId="77777777" w:rsidR="001265E6" w:rsidRPr="000702BF" w:rsidRDefault="001265E6" w:rsidP="00AE3F12">
            <w:pPr>
              <w:pStyle w:val="TAC"/>
            </w:pPr>
            <w:r w:rsidRPr="000702BF">
              <w:t>259</w:t>
            </w:r>
          </w:p>
        </w:tc>
        <w:tc>
          <w:tcPr>
            <w:tcW w:w="437" w:type="dxa"/>
            <w:shd w:val="clear" w:color="auto" w:fill="auto"/>
            <w:noWrap/>
            <w:vAlign w:val="center"/>
            <w:hideMark/>
          </w:tcPr>
          <w:p w14:paraId="79C74251" w14:textId="77777777" w:rsidR="001265E6" w:rsidRPr="000702BF" w:rsidRDefault="001265E6" w:rsidP="00AE3F12">
            <w:pPr>
              <w:pStyle w:val="TAC"/>
            </w:pPr>
            <w:r w:rsidRPr="000702BF">
              <w:t>80</w:t>
            </w:r>
          </w:p>
        </w:tc>
        <w:tc>
          <w:tcPr>
            <w:tcW w:w="347" w:type="dxa"/>
            <w:shd w:val="clear" w:color="auto" w:fill="auto"/>
            <w:noWrap/>
            <w:vAlign w:val="center"/>
          </w:tcPr>
          <w:p w14:paraId="6C4817B5" w14:textId="77777777" w:rsidR="001265E6" w:rsidRPr="000702BF" w:rsidRDefault="001265E6" w:rsidP="00AE3F12">
            <w:pPr>
              <w:pStyle w:val="TAC"/>
            </w:pPr>
            <w:r w:rsidRPr="000702BF">
              <w:t>47</w:t>
            </w:r>
          </w:p>
        </w:tc>
        <w:tc>
          <w:tcPr>
            <w:tcW w:w="537" w:type="dxa"/>
            <w:shd w:val="clear" w:color="auto" w:fill="auto"/>
            <w:noWrap/>
            <w:vAlign w:val="center"/>
          </w:tcPr>
          <w:p w14:paraId="24C26561" w14:textId="77777777" w:rsidR="001265E6" w:rsidRPr="000702BF" w:rsidRDefault="001265E6" w:rsidP="00AE3F12">
            <w:pPr>
              <w:pStyle w:val="TAC"/>
            </w:pPr>
            <w:r w:rsidRPr="000702BF">
              <w:t>873</w:t>
            </w:r>
          </w:p>
        </w:tc>
        <w:tc>
          <w:tcPr>
            <w:tcW w:w="537" w:type="dxa"/>
            <w:shd w:val="clear" w:color="auto" w:fill="auto"/>
            <w:noWrap/>
            <w:vAlign w:val="center"/>
          </w:tcPr>
          <w:p w14:paraId="50B7FFFF" w14:textId="77777777" w:rsidR="001265E6" w:rsidRPr="000702BF" w:rsidRDefault="001265E6" w:rsidP="00AE3F12">
            <w:pPr>
              <w:pStyle w:val="TAC"/>
            </w:pPr>
            <w:r w:rsidRPr="000702BF">
              <w:t>639</w:t>
            </w:r>
          </w:p>
        </w:tc>
        <w:tc>
          <w:tcPr>
            <w:tcW w:w="437" w:type="dxa"/>
            <w:shd w:val="clear" w:color="auto" w:fill="auto"/>
            <w:noWrap/>
            <w:vAlign w:val="center"/>
          </w:tcPr>
          <w:p w14:paraId="3DE4B799" w14:textId="77777777" w:rsidR="001265E6" w:rsidRPr="000702BF" w:rsidRDefault="001265E6" w:rsidP="00AE3F12">
            <w:pPr>
              <w:pStyle w:val="TAC"/>
            </w:pPr>
            <w:r w:rsidRPr="000702BF">
              <w:t>84</w:t>
            </w:r>
          </w:p>
        </w:tc>
        <w:tc>
          <w:tcPr>
            <w:tcW w:w="537" w:type="dxa"/>
            <w:shd w:val="clear" w:color="auto" w:fill="auto"/>
            <w:noWrap/>
            <w:vAlign w:val="center"/>
          </w:tcPr>
          <w:p w14:paraId="0A6439E2" w14:textId="77777777" w:rsidR="001265E6" w:rsidRPr="000702BF" w:rsidRDefault="001265E6" w:rsidP="00AE3F12">
            <w:pPr>
              <w:pStyle w:val="TAC"/>
            </w:pPr>
            <w:r w:rsidRPr="000702BF">
              <w:t>1442</w:t>
            </w:r>
          </w:p>
        </w:tc>
        <w:tc>
          <w:tcPr>
            <w:tcW w:w="537" w:type="dxa"/>
            <w:shd w:val="clear" w:color="auto" w:fill="auto"/>
            <w:noWrap/>
            <w:vAlign w:val="center"/>
          </w:tcPr>
          <w:p w14:paraId="420D49A6" w14:textId="77777777" w:rsidR="001265E6" w:rsidRPr="000702BF" w:rsidRDefault="001265E6" w:rsidP="00AE3F12">
            <w:pPr>
              <w:pStyle w:val="TAC"/>
            </w:pPr>
            <w:r w:rsidRPr="000702BF">
              <w:t>1266</w:t>
            </w:r>
          </w:p>
        </w:tc>
        <w:tc>
          <w:tcPr>
            <w:tcW w:w="437" w:type="dxa"/>
            <w:shd w:val="clear" w:color="auto" w:fill="auto"/>
            <w:noWrap/>
            <w:vAlign w:val="center"/>
          </w:tcPr>
          <w:p w14:paraId="12CF4823" w14:textId="77777777" w:rsidR="001265E6" w:rsidRPr="000702BF" w:rsidRDefault="001265E6" w:rsidP="00AE3F12">
            <w:pPr>
              <w:pStyle w:val="TAC"/>
            </w:pPr>
            <w:r w:rsidRPr="000702BF">
              <w:t>121</w:t>
            </w:r>
          </w:p>
        </w:tc>
        <w:tc>
          <w:tcPr>
            <w:tcW w:w="537" w:type="dxa"/>
            <w:shd w:val="clear" w:color="auto" w:fill="auto"/>
            <w:noWrap/>
            <w:vAlign w:val="center"/>
          </w:tcPr>
          <w:p w14:paraId="350F3098" w14:textId="77777777" w:rsidR="001265E6" w:rsidRPr="000702BF" w:rsidRDefault="001265E6" w:rsidP="00AE3F12">
            <w:pPr>
              <w:pStyle w:val="TAC"/>
            </w:pPr>
            <w:r w:rsidRPr="000702BF">
              <w:t>1995</w:t>
            </w:r>
          </w:p>
        </w:tc>
        <w:tc>
          <w:tcPr>
            <w:tcW w:w="537" w:type="dxa"/>
            <w:shd w:val="clear" w:color="auto" w:fill="auto"/>
            <w:noWrap/>
            <w:vAlign w:val="center"/>
          </w:tcPr>
          <w:p w14:paraId="22C814CE" w14:textId="77777777" w:rsidR="001265E6" w:rsidRPr="000702BF" w:rsidRDefault="001265E6" w:rsidP="00AE3F12">
            <w:pPr>
              <w:pStyle w:val="TAC"/>
            </w:pPr>
            <w:r w:rsidRPr="000702BF">
              <w:t>1916</w:t>
            </w:r>
          </w:p>
        </w:tc>
      </w:tr>
      <w:tr w:rsidR="001265E6" w:rsidRPr="000702BF" w14:paraId="7243C8A7" w14:textId="77777777" w:rsidTr="008D0E0E">
        <w:trPr>
          <w:jc w:val="center"/>
        </w:trPr>
        <w:tc>
          <w:tcPr>
            <w:tcW w:w="347" w:type="dxa"/>
            <w:shd w:val="clear" w:color="auto" w:fill="auto"/>
            <w:noWrap/>
            <w:vAlign w:val="center"/>
            <w:hideMark/>
          </w:tcPr>
          <w:p w14:paraId="6873B32F" w14:textId="77777777" w:rsidR="001265E6" w:rsidRPr="000702BF" w:rsidRDefault="001265E6" w:rsidP="00AE3F12">
            <w:pPr>
              <w:pStyle w:val="TAC"/>
            </w:pPr>
            <w:r w:rsidRPr="000702BF">
              <w:t>11</w:t>
            </w:r>
          </w:p>
        </w:tc>
        <w:tc>
          <w:tcPr>
            <w:tcW w:w="437" w:type="dxa"/>
            <w:shd w:val="clear" w:color="auto" w:fill="auto"/>
            <w:noWrap/>
            <w:vAlign w:val="center"/>
            <w:hideMark/>
          </w:tcPr>
          <w:p w14:paraId="39ADF31B" w14:textId="77777777" w:rsidR="001265E6" w:rsidRPr="000702BF" w:rsidRDefault="001265E6" w:rsidP="00AE3F12">
            <w:pPr>
              <w:pStyle w:val="TAC"/>
            </w:pPr>
            <w:r w:rsidRPr="000702BF">
              <w:t>278</w:t>
            </w:r>
          </w:p>
        </w:tc>
        <w:tc>
          <w:tcPr>
            <w:tcW w:w="437" w:type="dxa"/>
            <w:shd w:val="clear" w:color="auto" w:fill="auto"/>
            <w:noWrap/>
            <w:vAlign w:val="center"/>
            <w:hideMark/>
          </w:tcPr>
          <w:p w14:paraId="61543543" w14:textId="77777777" w:rsidR="001265E6" w:rsidRPr="000702BF" w:rsidRDefault="001265E6" w:rsidP="00AE3F12">
            <w:pPr>
              <w:pStyle w:val="TAC"/>
            </w:pPr>
            <w:r w:rsidRPr="000702BF">
              <w:t>92</w:t>
            </w:r>
          </w:p>
        </w:tc>
        <w:tc>
          <w:tcPr>
            <w:tcW w:w="347" w:type="dxa"/>
            <w:shd w:val="clear" w:color="auto" w:fill="auto"/>
            <w:noWrap/>
            <w:vAlign w:val="center"/>
          </w:tcPr>
          <w:p w14:paraId="768C3F1A" w14:textId="77777777" w:rsidR="001265E6" w:rsidRPr="000702BF" w:rsidRDefault="001265E6" w:rsidP="00AE3F12">
            <w:pPr>
              <w:pStyle w:val="TAC"/>
            </w:pPr>
            <w:r w:rsidRPr="000702BF">
              <w:t>48</w:t>
            </w:r>
          </w:p>
        </w:tc>
        <w:tc>
          <w:tcPr>
            <w:tcW w:w="537" w:type="dxa"/>
            <w:shd w:val="clear" w:color="auto" w:fill="auto"/>
            <w:noWrap/>
            <w:vAlign w:val="center"/>
          </w:tcPr>
          <w:p w14:paraId="7D5DBAA2" w14:textId="77777777" w:rsidR="001265E6" w:rsidRPr="000702BF" w:rsidRDefault="001265E6" w:rsidP="00AE3F12">
            <w:pPr>
              <w:pStyle w:val="TAC"/>
            </w:pPr>
            <w:r w:rsidRPr="000702BF">
              <w:t>889</w:t>
            </w:r>
          </w:p>
        </w:tc>
        <w:tc>
          <w:tcPr>
            <w:tcW w:w="537" w:type="dxa"/>
            <w:shd w:val="clear" w:color="auto" w:fill="auto"/>
            <w:noWrap/>
            <w:vAlign w:val="center"/>
          </w:tcPr>
          <w:p w14:paraId="0FCDD22A" w14:textId="77777777" w:rsidR="001265E6" w:rsidRPr="000702BF" w:rsidRDefault="001265E6" w:rsidP="00AE3F12">
            <w:pPr>
              <w:pStyle w:val="TAC"/>
            </w:pPr>
            <w:r w:rsidRPr="000702BF">
              <w:t>655</w:t>
            </w:r>
          </w:p>
        </w:tc>
        <w:tc>
          <w:tcPr>
            <w:tcW w:w="437" w:type="dxa"/>
            <w:shd w:val="clear" w:color="auto" w:fill="auto"/>
            <w:noWrap/>
            <w:vAlign w:val="center"/>
          </w:tcPr>
          <w:p w14:paraId="66044BBB" w14:textId="77777777" w:rsidR="001265E6" w:rsidRPr="000702BF" w:rsidRDefault="001265E6" w:rsidP="00AE3F12">
            <w:pPr>
              <w:pStyle w:val="TAC"/>
            </w:pPr>
            <w:r w:rsidRPr="000702BF">
              <w:t>85</w:t>
            </w:r>
          </w:p>
        </w:tc>
        <w:tc>
          <w:tcPr>
            <w:tcW w:w="537" w:type="dxa"/>
            <w:shd w:val="clear" w:color="auto" w:fill="auto"/>
            <w:noWrap/>
            <w:vAlign w:val="center"/>
          </w:tcPr>
          <w:p w14:paraId="4DDA20CC" w14:textId="77777777" w:rsidR="001265E6" w:rsidRPr="000702BF" w:rsidRDefault="001265E6" w:rsidP="00AE3F12">
            <w:pPr>
              <w:pStyle w:val="TAC"/>
            </w:pPr>
            <w:r w:rsidRPr="000702BF">
              <w:t>1457</w:t>
            </w:r>
          </w:p>
        </w:tc>
        <w:tc>
          <w:tcPr>
            <w:tcW w:w="537" w:type="dxa"/>
            <w:shd w:val="clear" w:color="auto" w:fill="auto"/>
            <w:noWrap/>
            <w:vAlign w:val="center"/>
          </w:tcPr>
          <w:p w14:paraId="4429001C" w14:textId="77777777" w:rsidR="001265E6" w:rsidRPr="000702BF" w:rsidRDefault="001265E6" w:rsidP="00AE3F12">
            <w:pPr>
              <w:pStyle w:val="TAC"/>
            </w:pPr>
            <w:r w:rsidRPr="000702BF">
              <w:t>1283</w:t>
            </w:r>
          </w:p>
        </w:tc>
        <w:tc>
          <w:tcPr>
            <w:tcW w:w="437" w:type="dxa"/>
            <w:shd w:val="clear" w:color="auto" w:fill="auto"/>
            <w:noWrap/>
            <w:vAlign w:val="center"/>
          </w:tcPr>
          <w:p w14:paraId="73F60F61" w14:textId="77777777" w:rsidR="001265E6" w:rsidRPr="000702BF" w:rsidRDefault="001265E6" w:rsidP="00AE3F12">
            <w:pPr>
              <w:pStyle w:val="TAC"/>
            </w:pPr>
            <w:r w:rsidRPr="000702BF">
              <w:t>122</w:t>
            </w:r>
          </w:p>
        </w:tc>
        <w:tc>
          <w:tcPr>
            <w:tcW w:w="537" w:type="dxa"/>
            <w:shd w:val="clear" w:color="auto" w:fill="auto"/>
            <w:noWrap/>
            <w:vAlign w:val="center"/>
          </w:tcPr>
          <w:p w14:paraId="41B8FAF1" w14:textId="77777777" w:rsidR="001265E6" w:rsidRPr="000702BF" w:rsidRDefault="001265E6" w:rsidP="00AE3F12">
            <w:pPr>
              <w:pStyle w:val="TAC"/>
            </w:pPr>
            <w:r w:rsidRPr="000702BF">
              <w:t>2010</w:t>
            </w:r>
          </w:p>
        </w:tc>
        <w:tc>
          <w:tcPr>
            <w:tcW w:w="537" w:type="dxa"/>
            <w:shd w:val="clear" w:color="auto" w:fill="auto"/>
            <w:noWrap/>
            <w:vAlign w:val="center"/>
          </w:tcPr>
          <w:p w14:paraId="707FCF62" w14:textId="77777777" w:rsidR="001265E6" w:rsidRPr="000702BF" w:rsidRDefault="001265E6" w:rsidP="00AE3F12">
            <w:pPr>
              <w:pStyle w:val="TAC"/>
            </w:pPr>
            <w:r w:rsidRPr="000702BF">
              <w:t>1934</w:t>
            </w:r>
          </w:p>
        </w:tc>
      </w:tr>
      <w:tr w:rsidR="001265E6" w:rsidRPr="000702BF" w14:paraId="1EB1B905" w14:textId="77777777" w:rsidTr="008D0E0E">
        <w:trPr>
          <w:jc w:val="center"/>
        </w:trPr>
        <w:tc>
          <w:tcPr>
            <w:tcW w:w="347" w:type="dxa"/>
            <w:shd w:val="clear" w:color="auto" w:fill="auto"/>
            <w:noWrap/>
            <w:vAlign w:val="center"/>
            <w:hideMark/>
          </w:tcPr>
          <w:p w14:paraId="2D7597CB" w14:textId="77777777" w:rsidR="001265E6" w:rsidRPr="000702BF" w:rsidRDefault="001265E6" w:rsidP="00AE3F12">
            <w:pPr>
              <w:pStyle w:val="TAC"/>
            </w:pPr>
            <w:r w:rsidRPr="000702BF">
              <w:t>12</w:t>
            </w:r>
          </w:p>
        </w:tc>
        <w:tc>
          <w:tcPr>
            <w:tcW w:w="437" w:type="dxa"/>
            <w:shd w:val="clear" w:color="auto" w:fill="auto"/>
            <w:noWrap/>
            <w:vAlign w:val="center"/>
            <w:hideMark/>
          </w:tcPr>
          <w:p w14:paraId="134D1A98" w14:textId="77777777" w:rsidR="001265E6" w:rsidRPr="000702BF" w:rsidRDefault="001265E6" w:rsidP="00AE3F12">
            <w:pPr>
              <w:pStyle w:val="TAC"/>
            </w:pPr>
            <w:r w:rsidRPr="000702BF">
              <w:t>296</w:t>
            </w:r>
          </w:p>
        </w:tc>
        <w:tc>
          <w:tcPr>
            <w:tcW w:w="437" w:type="dxa"/>
            <w:shd w:val="clear" w:color="auto" w:fill="auto"/>
            <w:noWrap/>
            <w:vAlign w:val="center"/>
            <w:hideMark/>
          </w:tcPr>
          <w:p w14:paraId="1001F683" w14:textId="77777777" w:rsidR="001265E6" w:rsidRPr="000702BF" w:rsidRDefault="001265E6" w:rsidP="00AE3F12">
            <w:pPr>
              <w:pStyle w:val="TAC"/>
            </w:pPr>
            <w:r w:rsidRPr="000702BF">
              <w:t>105</w:t>
            </w:r>
          </w:p>
        </w:tc>
        <w:tc>
          <w:tcPr>
            <w:tcW w:w="347" w:type="dxa"/>
            <w:shd w:val="clear" w:color="auto" w:fill="auto"/>
            <w:noWrap/>
            <w:vAlign w:val="center"/>
          </w:tcPr>
          <w:p w14:paraId="365AC965" w14:textId="77777777" w:rsidR="001265E6" w:rsidRPr="000702BF" w:rsidRDefault="001265E6" w:rsidP="00AE3F12">
            <w:pPr>
              <w:pStyle w:val="TAC"/>
            </w:pPr>
            <w:r w:rsidRPr="000702BF">
              <w:t>49</w:t>
            </w:r>
          </w:p>
        </w:tc>
        <w:tc>
          <w:tcPr>
            <w:tcW w:w="537" w:type="dxa"/>
            <w:shd w:val="clear" w:color="auto" w:fill="auto"/>
            <w:noWrap/>
            <w:vAlign w:val="center"/>
          </w:tcPr>
          <w:p w14:paraId="53ECFE4F" w14:textId="77777777" w:rsidR="001265E6" w:rsidRPr="000702BF" w:rsidRDefault="001265E6" w:rsidP="00AE3F12">
            <w:pPr>
              <w:pStyle w:val="TAC"/>
            </w:pPr>
            <w:r w:rsidRPr="000702BF">
              <w:t>905</w:t>
            </w:r>
          </w:p>
        </w:tc>
        <w:tc>
          <w:tcPr>
            <w:tcW w:w="537" w:type="dxa"/>
            <w:shd w:val="clear" w:color="auto" w:fill="auto"/>
            <w:noWrap/>
            <w:vAlign w:val="center"/>
          </w:tcPr>
          <w:p w14:paraId="45E4F5A4" w14:textId="77777777" w:rsidR="001265E6" w:rsidRPr="000702BF" w:rsidRDefault="001265E6" w:rsidP="00AE3F12">
            <w:pPr>
              <w:pStyle w:val="TAC"/>
            </w:pPr>
            <w:r w:rsidRPr="000702BF">
              <w:t>672</w:t>
            </w:r>
          </w:p>
        </w:tc>
        <w:tc>
          <w:tcPr>
            <w:tcW w:w="437" w:type="dxa"/>
            <w:shd w:val="clear" w:color="auto" w:fill="auto"/>
            <w:noWrap/>
            <w:vAlign w:val="center"/>
          </w:tcPr>
          <w:p w14:paraId="7BB05F5A" w14:textId="77777777" w:rsidR="001265E6" w:rsidRPr="000702BF" w:rsidRDefault="001265E6" w:rsidP="00AE3F12">
            <w:pPr>
              <w:pStyle w:val="TAC"/>
            </w:pPr>
            <w:r w:rsidRPr="000702BF">
              <w:t>86</w:t>
            </w:r>
          </w:p>
        </w:tc>
        <w:tc>
          <w:tcPr>
            <w:tcW w:w="537" w:type="dxa"/>
            <w:shd w:val="clear" w:color="auto" w:fill="auto"/>
            <w:noWrap/>
            <w:vAlign w:val="center"/>
          </w:tcPr>
          <w:p w14:paraId="38470A8A" w14:textId="77777777" w:rsidR="001265E6" w:rsidRPr="000702BF" w:rsidRDefault="001265E6" w:rsidP="00AE3F12">
            <w:pPr>
              <w:pStyle w:val="TAC"/>
            </w:pPr>
            <w:r w:rsidRPr="000702BF">
              <w:t>1472</w:t>
            </w:r>
          </w:p>
        </w:tc>
        <w:tc>
          <w:tcPr>
            <w:tcW w:w="537" w:type="dxa"/>
            <w:shd w:val="clear" w:color="auto" w:fill="auto"/>
            <w:noWrap/>
            <w:vAlign w:val="center"/>
          </w:tcPr>
          <w:p w14:paraId="186C19F1" w14:textId="77777777" w:rsidR="001265E6" w:rsidRPr="000702BF" w:rsidRDefault="001265E6" w:rsidP="00AE3F12">
            <w:pPr>
              <w:pStyle w:val="TAC"/>
            </w:pPr>
            <w:r w:rsidRPr="000702BF">
              <w:t>1300</w:t>
            </w:r>
          </w:p>
        </w:tc>
        <w:tc>
          <w:tcPr>
            <w:tcW w:w="437" w:type="dxa"/>
            <w:shd w:val="clear" w:color="auto" w:fill="auto"/>
            <w:noWrap/>
            <w:vAlign w:val="center"/>
          </w:tcPr>
          <w:p w14:paraId="062BE2CF" w14:textId="77777777" w:rsidR="001265E6" w:rsidRPr="000702BF" w:rsidRDefault="001265E6" w:rsidP="00AE3F12">
            <w:pPr>
              <w:pStyle w:val="TAC"/>
            </w:pPr>
            <w:r w:rsidRPr="000702BF">
              <w:t>123</w:t>
            </w:r>
          </w:p>
        </w:tc>
        <w:tc>
          <w:tcPr>
            <w:tcW w:w="537" w:type="dxa"/>
            <w:shd w:val="clear" w:color="auto" w:fill="auto"/>
            <w:noWrap/>
            <w:vAlign w:val="center"/>
          </w:tcPr>
          <w:p w14:paraId="5CA8D1C6" w14:textId="77777777" w:rsidR="001265E6" w:rsidRPr="000702BF" w:rsidRDefault="001265E6" w:rsidP="00AE3F12">
            <w:pPr>
              <w:pStyle w:val="TAC"/>
            </w:pPr>
            <w:r w:rsidRPr="000702BF">
              <w:t>2025</w:t>
            </w:r>
          </w:p>
        </w:tc>
        <w:tc>
          <w:tcPr>
            <w:tcW w:w="537" w:type="dxa"/>
            <w:shd w:val="clear" w:color="auto" w:fill="auto"/>
            <w:noWrap/>
            <w:vAlign w:val="center"/>
          </w:tcPr>
          <w:p w14:paraId="53848A12" w14:textId="77777777" w:rsidR="001265E6" w:rsidRPr="000702BF" w:rsidRDefault="001265E6" w:rsidP="00AE3F12">
            <w:pPr>
              <w:pStyle w:val="TAC"/>
            </w:pPr>
            <w:r w:rsidRPr="000702BF">
              <w:t>1951</w:t>
            </w:r>
          </w:p>
        </w:tc>
      </w:tr>
      <w:tr w:rsidR="001265E6" w:rsidRPr="000702BF" w14:paraId="55D6BF1D" w14:textId="77777777" w:rsidTr="008D0E0E">
        <w:trPr>
          <w:jc w:val="center"/>
        </w:trPr>
        <w:tc>
          <w:tcPr>
            <w:tcW w:w="347" w:type="dxa"/>
            <w:shd w:val="clear" w:color="auto" w:fill="auto"/>
            <w:noWrap/>
            <w:vAlign w:val="center"/>
            <w:hideMark/>
          </w:tcPr>
          <w:p w14:paraId="2313BE8C" w14:textId="77777777" w:rsidR="001265E6" w:rsidRPr="000702BF" w:rsidRDefault="001265E6" w:rsidP="00AE3F12">
            <w:pPr>
              <w:pStyle w:val="TAC"/>
            </w:pPr>
            <w:r w:rsidRPr="000702BF">
              <w:t>13</w:t>
            </w:r>
          </w:p>
        </w:tc>
        <w:tc>
          <w:tcPr>
            <w:tcW w:w="437" w:type="dxa"/>
            <w:shd w:val="clear" w:color="auto" w:fill="auto"/>
            <w:noWrap/>
            <w:vAlign w:val="center"/>
            <w:hideMark/>
          </w:tcPr>
          <w:p w14:paraId="4781D082" w14:textId="77777777" w:rsidR="001265E6" w:rsidRPr="000702BF" w:rsidRDefault="001265E6" w:rsidP="00AE3F12">
            <w:pPr>
              <w:pStyle w:val="TAC"/>
            </w:pPr>
            <w:r w:rsidRPr="000702BF">
              <w:t>314</w:t>
            </w:r>
          </w:p>
        </w:tc>
        <w:tc>
          <w:tcPr>
            <w:tcW w:w="437" w:type="dxa"/>
            <w:shd w:val="clear" w:color="auto" w:fill="auto"/>
            <w:noWrap/>
            <w:vAlign w:val="center"/>
            <w:hideMark/>
          </w:tcPr>
          <w:p w14:paraId="5A28E849" w14:textId="77777777" w:rsidR="001265E6" w:rsidRPr="000702BF" w:rsidRDefault="001265E6" w:rsidP="00AE3F12">
            <w:pPr>
              <w:pStyle w:val="TAC"/>
            </w:pPr>
            <w:r w:rsidRPr="000702BF">
              <w:t>118</w:t>
            </w:r>
          </w:p>
        </w:tc>
        <w:tc>
          <w:tcPr>
            <w:tcW w:w="347" w:type="dxa"/>
            <w:shd w:val="clear" w:color="auto" w:fill="auto"/>
            <w:noWrap/>
            <w:vAlign w:val="center"/>
          </w:tcPr>
          <w:p w14:paraId="6E642949" w14:textId="77777777" w:rsidR="001265E6" w:rsidRPr="000702BF" w:rsidRDefault="001265E6" w:rsidP="00AE3F12">
            <w:pPr>
              <w:pStyle w:val="TAC"/>
            </w:pPr>
            <w:r w:rsidRPr="000702BF">
              <w:t>50</w:t>
            </w:r>
          </w:p>
        </w:tc>
        <w:tc>
          <w:tcPr>
            <w:tcW w:w="537" w:type="dxa"/>
            <w:shd w:val="clear" w:color="auto" w:fill="auto"/>
            <w:noWrap/>
            <w:vAlign w:val="center"/>
          </w:tcPr>
          <w:p w14:paraId="1390BD86" w14:textId="77777777" w:rsidR="001265E6" w:rsidRPr="000702BF" w:rsidRDefault="001265E6" w:rsidP="00AE3F12">
            <w:pPr>
              <w:pStyle w:val="TAC"/>
            </w:pPr>
            <w:r w:rsidRPr="000702BF">
              <w:t>920</w:t>
            </w:r>
          </w:p>
        </w:tc>
        <w:tc>
          <w:tcPr>
            <w:tcW w:w="537" w:type="dxa"/>
            <w:shd w:val="clear" w:color="auto" w:fill="auto"/>
            <w:noWrap/>
            <w:vAlign w:val="center"/>
          </w:tcPr>
          <w:p w14:paraId="32C375A7" w14:textId="77777777" w:rsidR="001265E6" w:rsidRPr="000702BF" w:rsidRDefault="001265E6" w:rsidP="00AE3F12">
            <w:pPr>
              <w:pStyle w:val="TAC"/>
            </w:pPr>
            <w:r w:rsidRPr="000702BF">
              <w:t>688</w:t>
            </w:r>
          </w:p>
        </w:tc>
        <w:tc>
          <w:tcPr>
            <w:tcW w:w="437" w:type="dxa"/>
            <w:shd w:val="clear" w:color="auto" w:fill="auto"/>
            <w:noWrap/>
            <w:vAlign w:val="center"/>
          </w:tcPr>
          <w:p w14:paraId="0F855572" w14:textId="77777777" w:rsidR="001265E6" w:rsidRPr="000702BF" w:rsidRDefault="001265E6" w:rsidP="00AE3F12">
            <w:pPr>
              <w:pStyle w:val="TAC"/>
            </w:pPr>
            <w:r w:rsidRPr="000702BF">
              <w:t>87</w:t>
            </w:r>
          </w:p>
        </w:tc>
        <w:tc>
          <w:tcPr>
            <w:tcW w:w="537" w:type="dxa"/>
            <w:shd w:val="clear" w:color="auto" w:fill="auto"/>
            <w:noWrap/>
            <w:vAlign w:val="center"/>
          </w:tcPr>
          <w:p w14:paraId="092BBEB9" w14:textId="77777777" w:rsidR="001265E6" w:rsidRPr="000702BF" w:rsidRDefault="001265E6" w:rsidP="00AE3F12">
            <w:pPr>
              <w:pStyle w:val="TAC"/>
            </w:pPr>
            <w:r w:rsidRPr="000702BF">
              <w:t>1487</w:t>
            </w:r>
          </w:p>
        </w:tc>
        <w:tc>
          <w:tcPr>
            <w:tcW w:w="537" w:type="dxa"/>
            <w:shd w:val="clear" w:color="auto" w:fill="auto"/>
            <w:noWrap/>
            <w:vAlign w:val="center"/>
          </w:tcPr>
          <w:p w14:paraId="6E407D8B" w14:textId="77777777" w:rsidR="001265E6" w:rsidRPr="000702BF" w:rsidRDefault="001265E6" w:rsidP="00AE3F12">
            <w:pPr>
              <w:pStyle w:val="TAC"/>
            </w:pPr>
            <w:r w:rsidRPr="000702BF">
              <w:t>1318</w:t>
            </w:r>
          </w:p>
        </w:tc>
        <w:tc>
          <w:tcPr>
            <w:tcW w:w="437" w:type="dxa"/>
            <w:shd w:val="clear" w:color="auto" w:fill="auto"/>
            <w:noWrap/>
            <w:vAlign w:val="center"/>
          </w:tcPr>
          <w:p w14:paraId="3B1D427F" w14:textId="77777777" w:rsidR="001265E6" w:rsidRPr="000702BF" w:rsidRDefault="001265E6" w:rsidP="00AE3F12">
            <w:pPr>
              <w:pStyle w:val="TAC"/>
            </w:pPr>
            <w:r w:rsidRPr="000702BF">
              <w:t>124</w:t>
            </w:r>
          </w:p>
        </w:tc>
        <w:tc>
          <w:tcPr>
            <w:tcW w:w="537" w:type="dxa"/>
            <w:shd w:val="clear" w:color="auto" w:fill="auto"/>
            <w:noWrap/>
            <w:vAlign w:val="center"/>
          </w:tcPr>
          <w:p w14:paraId="6C8CC57F" w14:textId="77777777" w:rsidR="001265E6" w:rsidRPr="000702BF" w:rsidRDefault="001265E6" w:rsidP="00AE3F12">
            <w:pPr>
              <w:pStyle w:val="TAC"/>
            </w:pPr>
            <w:r w:rsidRPr="000702BF">
              <w:t>2040</w:t>
            </w:r>
          </w:p>
        </w:tc>
        <w:tc>
          <w:tcPr>
            <w:tcW w:w="537" w:type="dxa"/>
            <w:shd w:val="clear" w:color="auto" w:fill="auto"/>
            <w:noWrap/>
            <w:vAlign w:val="center"/>
          </w:tcPr>
          <w:p w14:paraId="6F817E4A" w14:textId="77777777" w:rsidR="001265E6" w:rsidRPr="000702BF" w:rsidRDefault="001265E6" w:rsidP="00AE3F12">
            <w:pPr>
              <w:pStyle w:val="TAC"/>
            </w:pPr>
            <w:r w:rsidRPr="000702BF">
              <w:t>1969</w:t>
            </w:r>
          </w:p>
        </w:tc>
      </w:tr>
      <w:tr w:rsidR="001265E6" w:rsidRPr="000702BF" w14:paraId="14ECBAC8" w14:textId="77777777" w:rsidTr="008D0E0E">
        <w:trPr>
          <w:jc w:val="center"/>
        </w:trPr>
        <w:tc>
          <w:tcPr>
            <w:tcW w:w="347" w:type="dxa"/>
            <w:shd w:val="clear" w:color="auto" w:fill="auto"/>
            <w:noWrap/>
            <w:vAlign w:val="center"/>
            <w:hideMark/>
          </w:tcPr>
          <w:p w14:paraId="2A6E9A79" w14:textId="77777777" w:rsidR="001265E6" w:rsidRPr="000702BF" w:rsidRDefault="001265E6" w:rsidP="00AE3F12">
            <w:pPr>
              <w:pStyle w:val="TAC"/>
            </w:pPr>
            <w:r w:rsidRPr="000702BF">
              <w:t>14</w:t>
            </w:r>
          </w:p>
        </w:tc>
        <w:tc>
          <w:tcPr>
            <w:tcW w:w="437" w:type="dxa"/>
            <w:shd w:val="clear" w:color="auto" w:fill="auto"/>
            <w:noWrap/>
            <w:vAlign w:val="center"/>
            <w:hideMark/>
          </w:tcPr>
          <w:p w14:paraId="7028CCC0" w14:textId="77777777" w:rsidR="001265E6" w:rsidRPr="000702BF" w:rsidRDefault="001265E6" w:rsidP="00AE3F12">
            <w:pPr>
              <w:pStyle w:val="TAC"/>
            </w:pPr>
            <w:r w:rsidRPr="000702BF">
              <w:t>332</w:t>
            </w:r>
          </w:p>
        </w:tc>
        <w:tc>
          <w:tcPr>
            <w:tcW w:w="437" w:type="dxa"/>
            <w:shd w:val="clear" w:color="auto" w:fill="auto"/>
            <w:noWrap/>
            <w:vAlign w:val="center"/>
            <w:hideMark/>
          </w:tcPr>
          <w:p w14:paraId="6843D5D0" w14:textId="77777777" w:rsidR="001265E6" w:rsidRPr="000702BF" w:rsidRDefault="001265E6" w:rsidP="00AE3F12">
            <w:pPr>
              <w:pStyle w:val="TAC"/>
            </w:pPr>
            <w:r w:rsidRPr="000702BF">
              <w:t>131</w:t>
            </w:r>
          </w:p>
        </w:tc>
        <w:tc>
          <w:tcPr>
            <w:tcW w:w="347" w:type="dxa"/>
            <w:shd w:val="clear" w:color="auto" w:fill="auto"/>
            <w:noWrap/>
            <w:vAlign w:val="center"/>
          </w:tcPr>
          <w:p w14:paraId="0D6E7457" w14:textId="77777777" w:rsidR="001265E6" w:rsidRPr="000702BF" w:rsidRDefault="001265E6" w:rsidP="00AE3F12">
            <w:pPr>
              <w:pStyle w:val="TAC"/>
            </w:pPr>
            <w:r w:rsidRPr="000702BF">
              <w:t>51</w:t>
            </w:r>
          </w:p>
        </w:tc>
        <w:tc>
          <w:tcPr>
            <w:tcW w:w="537" w:type="dxa"/>
            <w:shd w:val="clear" w:color="auto" w:fill="auto"/>
            <w:noWrap/>
            <w:vAlign w:val="center"/>
          </w:tcPr>
          <w:p w14:paraId="6171F709" w14:textId="77777777" w:rsidR="001265E6" w:rsidRPr="000702BF" w:rsidRDefault="001265E6" w:rsidP="00AE3F12">
            <w:pPr>
              <w:pStyle w:val="TAC"/>
            </w:pPr>
            <w:r w:rsidRPr="000702BF">
              <w:t>936</w:t>
            </w:r>
          </w:p>
        </w:tc>
        <w:tc>
          <w:tcPr>
            <w:tcW w:w="537" w:type="dxa"/>
            <w:shd w:val="clear" w:color="auto" w:fill="auto"/>
            <w:noWrap/>
            <w:vAlign w:val="center"/>
          </w:tcPr>
          <w:p w14:paraId="6C1EEE68" w14:textId="77777777" w:rsidR="001265E6" w:rsidRPr="000702BF" w:rsidRDefault="001265E6" w:rsidP="00AE3F12">
            <w:pPr>
              <w:pStyle w:val="TAC"/>
            </w:pPr>
            <w:r w:rsidRPr="000702BF">
              <w:t>705</w:t>
            </w:r>
          </w:p>
        </w:tc>
        <w:tc>
          <w:tcPr>
            <w:tcW w:w="437" w:type="dxa"/>
            <w:shd w:val="clear" w:color="auto" w:fill="auto"/>
            <w:noWrap/>
            <w:vAlign w:val="center"/>
          </w:tcPr>
          <w:p w14:paraId="79ACF953" w14:textId="77777777" w:rsidR="001265E6" w:rsidRPr="000702BF" w:rsidRDefault="001265E6" w:rsidP="00AE3F12">
            <w:pPr>
              <w:pStyle w:val="TAC"/>
            </w:pPr>
            <w:r w:rsidRPr="000702BF">
              <w:t>88</w:t>
            </w:r>
          </w:p>
        </w:tc>
        <w:tc>
          <w:tcPr>
            <w:tcW w:w="537" w:type="dxa"/>
            <w:shd w:val="clear" w:color="auto" w:fill="auto"/>
            <w:noWrap/>
            <w:vAlign w:val="center"/>
          </w:tcPr>
          <w:p w14:paraId="7BE5D491" w14:textId="77777777" w:rsidR="001265E6" w:rsidRPr="000702BF" w:rsidRDefault="001265E6" w:rsidP="00AE3F12">
            <w:pPr>
              <w:pStyle w:val="TAC"/>
            </w:pPr>
            <w:r w:rsidRPr="000702BF">
              <w:t>1503</w:t>
            </w:r>
          </w:p>
        </w:tc>
        <w:tc>
          <w:tcPr>
            <w:tcW w:w="537" w:type="dxa"/>
            <w:shd w:val="clear" w:color="auto" w:fill="auto"/>
            <w:noWrap/>
            <w:vAlign w:val="center"/>
          </w:tcPr>
          <w:p w14:paraId="3B18C2C6" w14:textId="77777777" w:rsidR="001265E6" w:rsidRPr="000702BF" w:rsidRDefault="001265E6" w:rsidP="00AE3F12">
            <w:pPr>
              <w:pStyle w:val="TAC"/>
            </w:pPr>
            <w:r w:rsidRPr="000702BF">
              <w:t>1335</w:t>
            </w:r>
          </w:p>
        </w:tc>
        <w:tc>
          <w:tcPr>
            <w:tcW w:w="437" w:type="dxa"/>
            <w:shd w:val="clear" w:color="auto" w:fill="auto"/>
            <w:noWrap/>
            <w:vAlign w:val="center"/>
          </w:tcPr>
          <w:p w14:paraId="3FF508C3" w14:textId="77777777" w:rsidR="001265E6" w:rsidRPr="000702BF" w:rsidRDefault="001265E6" w:rsidP="00AE3F12">
            <w:pPr>
              <w:pStyle w:val="TAC"/>
            </w:pPr>
            <w:r w:rsidRPr="000702BF">
              <w:t>125</w:t>
            </w:r>
          </w:p>
        </w:tc>
        <w:tc>
          <w:tcPr>
            <w:tcW w:w="537" w:type="dxa"/>
            <w:shd w:val="clear" w:color="auto" w:fill="auto"/>
            <w:noWrap/>
            <w:vAlign w:val="center"/>
          </w:tcPr>
          <w:p w14:paraId="365DEAB8" w14:textId="77777777" w:rsidR="001265E6" w:rsidRPr="000702BF" w:rsidRDefault="001265E6" w:rsidP="00AE3F12">
            <w:pPr>
              <w:pStyle w:val="TAC"/>
            </w:pPr>
            <w:r w:rsidRPr="000702BF">
              <w:t>2055</w:t>
            </w:r>
          </w:p>
        </w:tc>
        <w:tc>
          <w:tcPr>
            <w:tcW w:w="537" w:type="dxa"/>
            <w:shd w:val="clear" w:color="auto" w:fill="auto"/>
            <w:noWrap/>
            <w:vAlign w:val="center"/>
          </w:tcPr>
          <w:p w14:paraId="4C02726E" w14:textId="77777777" w:rsidR="001265E6" w:rsidRPr="000702BF" w:rsidRDefault="001265E6" w:rsidP="00AE3F12">
            <w:pPr>
              <w:pStyle w:val="TAC"/>
            </w:pPr>
            <w:r w:rsidRPr="000702BF">
              <w:t>1987</w:t>
            </w:r>
          </w:p>
        </w:tc>
      </w:tr>
      <w:tr w:rsidR="001265E6" w:rsidRPr="000702BF" w14:paraId="763DF023" w14:textId="77777777" w:rsidTr="008D0E0E">
        <w:trPr>
          <w:jc w:val="center"/>
        </w:trPr>
        <w:tc>
          <w:tcPr>
            <w:tcW w:w="347" w:type="dxa"/>
            <w:shd w:val="clear" w:color="auto" w:fill="auto"/>
            <w:noWrap/>
            <w:vAlign w:val="center"/>
            <w:hideMark/>
          </w:tcPr>
          <w:p w14:paraId="58C655CF" w14:textId="77777777" w:rsidR="001265E6" w:rsidRPr="000702BF" w:rsidRDefault="001265E6" w:rsidP="00AE3F12">
            <w:pPr>
              <w:pStyle w:val="TAC"/>
            </w:pPr>
            <w:r w:rsidRPr="000702BF">
              <w:t>15</w:t>
            </w:r>
          </w:p>
        </w:tc>
        <w:tc>
          <w:tcPr>
            <w:tcW w:w="437" w:type="dxa"/>
            <w:shd w:val="clear" w:color="auto" w:fill="auto"/>
            <w:noWrap/>
            <w:vAlign w:val="center"/>
            <w:hideMark/>
          </w:tcPr>
          <w:p w14:paraId="4BD6C728" w14:textId="77777777" w:rsidR="001265E6" w:rsidRPr="000702BF" w:rsidRDefault="001265E6" w:rsidP="00AE3F12">
            <w:pPr>
              <w:pStyle w:val="TAC"/>
            </w:pPr>
            <w:r w:rsidRPr="000702BF">
              <w:t>349</w:t>
            </w:r>
          </w:p>
        </w:tc>
        <w:tc>
          <w:tcPr>
            <w:tcW w:w="437" w:type="dxa"/>
            <w:shd w:val="clear" w:color="auto" w:fill="auto"/>
            <w:noWrap/>
            <w:vAlign w:val="center"/>
            <w:hideMark/>
          </w:tcPr>
          <w:p w14:paraId="09A32506" w14:textId="77777777" w:rsidR="001265E6" w:rsidRPr="000702BF" w:rsidRDefault="001265E6" w:rsidP="00AE3F12">
            <w:pPr>
              <w:pStyle w:val="TAC"/>
            </w:pPr>
            <w:r w:rsidRPr="000702BF">
              <w:t>145</w:t>
            </w:r>
          </w:p>
        </w:tc>
        <w:tc>
          <w:tcPr>
            <w:tcW w:w="347" w:type="dxa"/>
            <w:shd w:val="clear" w:color="auto" w:fill="auto"/>
            <w:noWrap/>
            <w:vAlign w:val="center"/>
          </w:tcPr>
          <w:p w14:paraId="52D00256" w14:textId="77777777" w:rsidR="001265E6" w:rsidRPr="000702BF" w:rsidRDefault="001265E6" w:rsidP="00AE3F12">
            <w:pPr>
              <w:pStyle w:val="TAC"/>
            </w:pPr>
            <w:r w:rsidRPr="000702BF">
              <w:t>52</w:t>
            </w:r>
          </w:p>
        </w:tc>
        <w:tc>
          <w:tcPr>
            <w:tcW w:w="537" w:type="dxa"/>
            <w:shd w:val="clear" w:color="auto" w:fill="auto"/>
            <w:noWrap/>
            <w:vAlign w:val="center"/>
          </w:tcPr>
          <w:p w14:paraId="10F68F10" w14:textId="77777777" w:rsidR="001265E6" w:rsidRPr="000702BF" w:rsidRDefault="001265E6" w:rsidP="00AE3F12">
            <w:pPr>
              <w:pStyle w:val="TAC"/>
            </w:pPr>
            <w:r w:rsidRPr="000702BF">
              <w:t>952</w:t>
            </w:r>
          </w:p>
        </w:tc>
        <w:tc>
          <w:tcPr>
            <w:tcW w:w="537" w:type="dxa"/>
            <w:shd w:val="clear" w:color="auto" w:fill="auto"/>
            <w:noWrap/>
            <w:vAlign w:val="center"/>
          </w:tcPr>
          <w:p w14:paraId="5DDB08EA" w14:textId="77777777" w:rsidR="001265E6" w:rsidRPr="000702BF" w:rsidRDefault="001265E6" w:rsidP="00AE3F12">
            <w:pPr>
              <w:pStyle w:val="TAC"/>
            </w:pPr>
            <w:r w:rsidRPr="000702BF">
              <w:t>721</w:t>
            </w:r>
          </w:p>
        </w:tc>
        <w:tc>
          <w:tcPr>
            <w:tcW w:w="437" w:type="dxa"/>
            <w:shd w:val="clear" w:color="auto" w:fill="auto"/>
            <w:noWrap/>
            <w:vAlign w:val="center"/>
          </w:tcPr>
          <w:p w14:paraId="36F1EA60" w14:textId="77777777" w:rsidR="001265E6" w:rsidRPr="000702BF" w:rsidRDefault="001265E6" w:rsidP="00AE3F12">
            <w:pPr>
              <w:pStyle w:val="TAC"/>
            </w:pPr>
            <w:r w:rsidRPr="000702BF">
              <w:t>89</w:t>
            </w:r>
          </w:p>
        </w:tc>
        <w:tc>
          <w:tcPr>
            <w:tcW w:w="537" w:type="dxa"/>
            <w:shd w:val="clear" w:color="auto" w:fill="auto"/>
            <w:noWrap/>
            <w:vAlign w:val="center"/>
          </w:tcPr>
          <w:p w14:paraId="79B937E4" w14:textId="77777777" w:rsidR="001265E6" w:rsidRPr="000702BF" w:rsidRDefault="001265E6" w:rsidP="00AE3F12">
            <w:pPr>
              <w:pStyle w:val="TAC"/>
            </w:pPr>
            <w:r w:rsidRPr="000702BF">
              <w:t>1518</w:t>
            </w:r>
          </w:p>
        </w:tc>
        <w:tc>
          <w:tcPr>
            <w:tcW w:w="537" w:type="dxa"/>
            <w:shd w:val="clear" w:color="auto" w:fill="auto"/>
            <w:noWrap/>
            <w:vAlign w:val="center"/>
          </w:tcPr>
          <w:p w14:paraId="51A22FEC" w14:textId="77777777" w:rsidR="001265E6" w:rsidRPr="000702BF" w:rsidRDefault="001265E6" w:rsidP="00AE3F12">
            <w:pPr>
              <w:pStyle w:val="TAC"/>
            </w:pPr>
            <w:r w:rsidRPr="000702BF">
              <w:t>1353</w:t>
            </w:r>
          </w:p>
        </w:tc>
        <w:tc>
          <w:tcPr>
            <w:tcW w:w="437" w:type="dxa"/>
            <w:shd w:val="clear" w:color="auto" w:fill="auto"/>
            <w:noWrap/>
            <w:vAlign w:val="center"/>
          </w:tcPr>
          <w:p w14:paraId="56154195" w14:textId="77777777" w:rsidR="001265E6" w:rsidRPr="000702BF" w:rsidRDefault="001265E6" w:rsidP="00AE3F12">
            <w:pPr>
              <w:pStyle w:val="TAC"/>
            </w:pPr>
            <w:r w:rsidRPr="000702BF">
              <w:t>126</w:t>
            </w:r>
          </w:p>
        </w:tc>
        <w:tc>
          <w:tcPr>
            <w:tcW w:w="537" w:type="dxa"/>
            <w:shd w:val="clear" w:color="auto" w:fill="auto"/>
            <w:noWrap/>
            <w:vAlign w:val="center"/>
          </w:tcPr>
          <w:p w14:paraId="0881CA99" w14:textId="77777777" w:rsidR="001265E6" w:rsidRPr="000702BF" w:rsidRDefault="001265E6" w:rsidP="00AE3F12">
            <w:pPr>
              <w:pStyle w:val="TAC"/>
            </w:pPr>
            <w:r w:rsidRPr="000702BF">
              <w:t>2069</w:t>
            </w:r>
          </w:p>
        </w:tc>
        <w:tc>
          <w:tcPr>
            <w:tcW w:w="537" w:type="dxa"/>
            <w:shd w:val="clear" w:color="auto" w:fill="auto"/>
            <w:noWrap/>
            <w:vAlign w:val="center"/>
          </w:tcPr>
          <w:p w14:paraId="7645FE69" w14:textId="77777777" w:rsidR="001265E6" w:rsidRPr="000702BF" w:rsidRDefault="001265E6" w:rsidP="00AE3F12">
            <w:pPr>
              <w:pStyle w:val="TAC"/>
            </w:pPr>
            <w:r w:rsidRPr="000702BF">
              <w:t>2005</w:t>
            </w:r>
          </w:p>
        </w:tc>
      </w:tr>
      <w:tr w:rsidR="001265E6" w:rsidRPr="000702BF" w14:paraId="1E3A3719" w14:textId="77777777" w:rsidTr="008D0E0E">
        <w:trPr>
          <w:jc w:val="center"/>
        </w:trPr>
        <w:tc>
          <w:tcPr>
            <w:tcW w:w="347" w:type="dxa"/>
            <w:shd w:val="clear" w:color="auto" w:fill="auto"/>
            <w:noWrap/>
            <w:vAlign w:val="center"/>
            <w:hideMark/>
          </w:tcPr>
          <w:p w14:paraId="4132616E" w14:textId="77777777" w:rsidR="001265E6" w:rsidRPr="000702BF" w:rsidRDefault="001265E6" w:rsidP="00AE3F12">
            <w:pPr>
              <w:pStyle w:val="TAC"/>
            </w:pPr>
            <w:r w:rsidRPr="000702BF">
              <w:t>16</w:t>
            </w:r>
          </w:p>
        </w:tc>
        <w:tc>
          <w:tcPr>
            <w:tcW w:w="437" w:type="dxa"/>
            <w:shd w:val="clear" w:color="auto" w:fill="auto"/>
            <w:noWrap/>
            <w:vAlign w:val="center"/>
            <w:hideMark/>
          </w:tcPr>
          <w:p w14:paraId="44D09666" w14:textId="77777777" w:rsidR="001265E6" w:rsidRPr="000702BF" w:rsidRDefault="001265E6" w:rsidP="00AE3F12">
            <w:pPr>
              <w:pStyle w:val="TAC"/>
            </w:pPr>
            <w:r w:rsidRPr="000702BF">
              <w:t>367</w:t>
            </w:r>
          </w:p>
        </w:tc>
        <w:tc>
          <w:tcPr>
            <w:tcW w:w="437" w:type="dxa"/>
            <w:shd w:val="clear" w:color="auto" w:fill="auto"/>
            <w:noWrap/>
            <w:vAlign w:val="center"/>
            <w:hideMark/>
          </w:tcPr>
          <w:p w14:paraId="11268DF1" w14:textId="77777777" w:rsidR="001265E6" w:rsidRPr="000702BF" w:rsidRDefault="001265E6" w:rsidP="00AE3F12">
            <w:pPr>
              <w:pStyle w:val="TAC"/>
            </w:pPr>
            <w:r w:rsidRPr="000702BF">
              <w:t>159</w:t>
            </w:r>
          </w:p>
        </w:tc>
        <w:tc>
          <w:tcPr>
            <w:tcW w:w="347" w:type="dxa"/>
            <w:shd w:val="clear" w:color="auto" w:fill="auto"/>
            <w:noWrap/>
            <w:vAlign w:val="center"/>
          </w:tcPr>
          <w:p w14:paraId="0F200396" w14:textId="77777777" w:rsidR="001265E6" w:rsidRPr="000702BF" w:rsidRDefault="001265E6" w:rsidP="00AE3F12">
            <w:pPr>
              <w:pStyle w:val="TAC"/>
            </w:pPr>
            <w:r w:rsidRPr="000702BF">
              <w:t>53</w:t>
            </w:r>
          </w:p>
        </w:tc>
        <w:tc>
          <w:tcPr>
            <w:tcW w:w="537" w:type="dxa"/>
            <w:shd w:val="clear" w:color="auto" w:fill="auto"/>
            <w:noWrap/>
            <w:vAlign w:val="center"/>
          </w:tcPr>
          <w:p w14:paraId="5A364B56" w14:textId="77777777" w:rsidR="001265E6" w:rsidRPr="000702BF" w:rsidRDefault="001265E6" w:rsidP="00AE3F12">
            <w:pPr>
              <w:pStyle w:val="TAC"/>
            </w:pPr>
            <w:r w:rsidRPr="000702BF">
              <w:t>967</w:t>
            </w:r>
          </w:p>
        </w:tc>
        <w:tc>
          <w:tcPr>
            <w:tcW w:w="537" w:type="dxa"/>
            <w:shd w:val="clear" w:color="auto" w:fill="auto"/>
            <w:noWrap/>
            <w:vAlign w:val="center"/>
          </w:tcPr>
          <w:p w14:paraId="6FF504C5" w14:textId="77777777" w:rsidR="001265E6" w:rsidRPr="000702BF" w:rsidRDefault="001265E6" w:rsidP="00AE3F12">
            <w:pPr>
              <w:pStyle w:val="TAC"/>
            </w:pPr>
            <w:r w:rsidRPr="000702BF">
              <w:t>738</w:t>
            </w:r>
          </w:p>
        </w:tc>
        <w:tc>
          <w:tcPr>
            <w:tcW w:w="437" w:type="dxa"/>
            <w:shd w:val="clear" w:color="auto" w:fill="auto"/>
            <w:noWrap/>
            <w:vAlign w:val="center"/>
          </w:tcPr>
          <w:p w14:paraId="25C4F44D" w14:textId="77777777" w:rsidR="001265E6" w:rsidRPr="000702BF" w:rsidRDefault="001265E6" w:rsidP="00AE3F12">
            <w:pPr>
              <w:pStyle w:val="TAC"/>
            </w:pPr>
            <w:r w:rsidRPr="000702BF">
              <w:t>90</w:t>
            </w:r>
          </w:p>
        </w:tc>
        <w:tc>
          <w:tcPr>
            <w:tcW w:w="537" w:type="dxa"/>
            <w:shd w:val="clear" w:color="auto" w:fill="auto"/>
            <w:noWrap/>
            <w:vAlign w:val="center"/>
          </w:tcPr>
          <w:p w14:paraId="0FDCF5D5" w14:textId="77777777" w:rsidR="001265E6" w:rsidRPr="000702BF" w:rsidRDefault="001265E6" w:rsidP="00AE3F12">
            <w:pPr>
              <w:pStyle w:val="TAC"/>
            </w:pPr>
            <w:r w:rsidRPr="000702BF">
              <w:t>1533</w:t>
            </w:r>
          </w:p>
        </w:tc>
        <w:tc>
          <w:tcPr>
            <w:tcW w:w="537" w:type="dxa"/>
            <w:shd w:val="clear" w:color="auto" w:fill="auto"/>
            <w:noWrap/>
            <w:vAlign w:val="center"/>
          </w:tcPr>
          <w:p w14:paraId="2ACFA746" w14:textId="77777777" w:rsidR="001265E6" w:rsidRPr="000702BF" w:rsidRDefault="001265E6" w:rsidP="00AE3F12">
            <w:pPr>
              <w:pStyle w:val="TAC"/>
            </w:pPr>
            <w:r w:rsidRPr="000702BF">
              <w:t>1370</w:t>
            </w:r>
          </w:p>
        </w:tc>
        <w:tc>
          <w:tcPr>
            <w:tcW w:w="437" w:type="dxa"/>
            <w:shd w:val="clear" w:color="auto" w:fill="auto"/>
            <w:noWrap/>
            <w:vAlign w:val="center"/>
          </w:tcPr>
          <w:p w14:paraId="7B50F96D" w14:textId="77777777" w:rsidR="001265E6" w:rsidRPr="000702BF" w:rsidRDefault="001265E6" w:rsidP="00AE3F12">
            <w:pPr>
              <w:pStyle w:val="TAC"/>
            </w:pPr>
            <w:r w:rsidRPr="000702BF">
              <w:t>127</w:t>
            </w:r>
          </w:p>
        </w:tc>
        <w:tc>
          <w:tcPr>
            <w:tcW w:w="537" w:type="dxa"/>
            <w:shd w:val="clear" w:color="auto" w:fill="auto"/>
            <w:noWrap/>
            <w:vAlign w:val="center"/>
          </w:tcPr>
          <w:p w14:paraId="6C7DB1FF" w14:textId="77777777" w:rsidR="001265E6" w:rsidRPr="000702BF" w:rsidRDefault="001265E6" w:rsidP="00AE3F12">
            <w:pPr>
              <w:pStyle w:val="TAC"/>
            </w:pPr>
            <w:r w:rsidRPr="000702BF">
              <w:t>2084</w:t>
            </w:r>
          </w:p>
        </w:tc>
        <w:tc>
          <w:tcPr>
            <w:tcW w:w="537" w:type="dxa"/>
            <w:shd w:val="clear" w:color="auto" w:fill="auto"/>
            <w:noWrap/>
            <w:vAlign w:val="center"/>
          </w:tcPr>
          <w:p w14:paraId="2D2276F4" w14:textId="77777777" w:rsidR="001265E6" w:rsidRPr="000702BF" w:rsidRDefault="001265E6" w:rsidP="00AE3F12">
            <w:pPr>
              <w:pStyle w:val="TAC"/>
            </w:pPr>
            <w:r w:rsidRPr="000702BF">
              <w:t>2023</w:t>
            </w:r>
          </w:p>
        </w:tc>
      </w:tr>
      <w:tr w:rsidR="001265E6" w:rsidRPr="000702BF" w14:paraId="5B54F805" w14:textId="77777777" w:rsidTr="008D0E0E">
        <w:trPr>
          <w:jc w:val="center"/>
        </w:trPr>
        <w:tc>
          <w:tcPr>
            <w:tcW w:w="347" w:type="dxa"/>
            <w:shd w:val="clear" w:color="auto" w:fill="auto"/>
            <w:noWrap/>
            <w:vAlign w:val="center"/>
            <w:hideMark/>
          </w:tcPr>
          <w:p w14:paraId="3A60865C" w14:textId="77777777" w:rsidR="001265E6" w:rsidRPr="000702BF" w:rsidRDefault="001265E6" w:rsidP="00AE3F12">
            <w:pPr>
              <w:pStyle w:val="TAC"/>
            </w:pPr>
            <w:r w:rsidRPr="000702BF">
              <w:t>17</w:t>
            </w:r>
          </w:p>
        </w:tc>
        <w:tc>
          <w:tcPr>
            <w:tcW w:w="437" w:type="dxa"/>
            <w:shd w:val="clear" w:color="auto" w:fill="auto"/>
            <w:noWrap/>
            <w:vAlign w:val="center"/>
            <w:hideMark/>
          </w:tcPr>
          <w:p w14:paraId="240F4DD1" w14:textId="77777777" w:rsidR="001265E6" w:rsidRPr="000702BF" w:rsidRDefault="001265E6" w:rsidP="00AE3F12">
            <w:pPr>
              <w:pStyle w:val="TAC"/>
            </w:pPr>
            <w:r w:rsidRPr="000702BF">
              <w:t>384</w:t>
            </w:r>
          </w:p>
        </w:tc>
        <w:tc>
          <w:tcPr>
            <w:tcW w:w="437" w:type="dxa"/>
            <w:shd w:val="clear" w:color="auto" w:fill="auto"/>
            <w:noWrap/>
            <w:vAlign w:val="center"/>
            <w:hideMark/>
          </w:tcPr>
          <w:p w14:paraId="7A290EF5" w14:textId="77777777" w:rsidR="001265E6" w:rsidRPr="000702BF" w:rsidRDefault="001265E6" w:rsidP="00AE3F12">
            <w:pPr>
              <w:pStyle w:val="TAC"/>
            </w:pPr>
            <w:r w:rsidRPr="000702BF">
              <w:t>173</w:t>
            </w:r>
          </w:p>
        </w:tc>
        <w:tc>
          <w:tcPr>
            <w:tcW w:w="347" w:type="dxa"/>
            <w:shd w:val="clear" w:color="auto" w:fill="auto"/>
            <w:noWrap/>
            <w:vAlign w:val="center"/>
          </w:tcPr>
          <w:p w14:paraId="142FCA83" w14:textId="77777777" w:rsidR="001265E6" w:rsidRPr="000702BF" w:rsidRDefault="001265E6" w:rsidP="00AE3F12">
            <w:pPr>
              <w:pStyle w:val="TAC"/>
            </w:pPr>
            <w:r w:rsidRPr="000702BF">
              <w:t>54</w:t>
            </w:r>
          </w:p>
        </w:tc>
        <w:tc>
          <w:tcPr>
            <w:tcW w:w="537" w:type="dxa"/>
            <w:shd w:val="clear" w:color="auto" w:fill="auto"/>
            <w:noWrap/>
            <w:vAlign w:val="center"/>
          </w:tcPr>
          <w:p w14:paraId="0878C0A9" w14:textId="77777777" w:rsidR="001265E6" w:rsidRPr="000702BF" w:rsidRDefault="001265E6" w:rsidP="00AE3F12">
            <w:pPr>
              <w:pStyle w:val="TAC"/>
            </w:pPr>
            <w:r w:rsidRPr="000702BF">
              <w:t>983</w:t>
            </w:r>
          </w:p>
        </w:tc>
        <w:tc>
          <w:tcPr>
            <w:tcW w:w="537" w:type="dxa"/>
            <w:shd w:val="clear" w:color="auto" w:fill="auto"/>
            <w:noWrap/>
            <w:vAlign w:val="center"/>
          </w:tcPr>
          <w:p w14:paraId="1B83C84C" w14:textId="77777777" w:rsidR="001265E6" w:rsidRPr="000702BF" w:rsidRDefault="001265E6" w:rsidP="00AE3F12">
            <w:pPr>
              <w:pStyle w:val="TAC"/>
            </w:pPr>
            <w:r w:rsidRPr="000702BF">
              <w:t>755</w:t>
            </w:r>
          </w:p>
        </w:tc>
        <w:tc>
          <w:tcPr>
            <w:tcW w:w="437" w:type="dxa"/>
            <w:shd w:val="clear" w:color="auto" w:fill="auto"/>
            <w:noWrap/>
            <w:vAlign w:val="center"/>
          </w:tcPr>
          <w:p w14:paraId="29A7C83A" w14:textId="77777777" w:rsidR="001265E6" w:rsidRPr="000702BF" w:rsidRDefault="001265E6" w:rsidP="00AE3F12">
            <w:pPr>
              <w:pStyle w:val="TAC"/>
            </w:pPr>
            <w:r w:rsidRPr="000702BF">
              <w:t>91</w:t>
            </w:r>
          </w:p>
        </w:tc>
        <w:tc>
          <w:tcPr>
            <w:tcW w:w="537" w:type="dxa"/>
            <w:shd w:val="clear" w:color="auto" w:fill="auto"/>
            <w:noWrap/>
            <w:vAlign w:val="center"/>
          </w:tcPr>
          <w:p w14:paraId="24B930E3" w14:textId="77777777" w:rsidR="001265E6" w:rsidRPr="000702BF" w:rsidRDefault="001265E6" w:rsidP="00AE3F12">
            <w:pPr>
              <w:pStyle w:val="TAC"/>
            </w:pPr>
            <w:r w:rsidRPr="000702BF">
              <w:t>1548</w:t>
            </w:r>
          </w:p>
        </w:tc>
        <w:tc>
          <w:tcPr>
            <w:tcW w:w="537" w:type="dxa"/>
            <w:shd w:val="clear" w:color="auto" w:fill="auto"/>
            <w:noWrap/>
            <w:vAlign w:val="center"/>
          </w:tcPr>
          <w:p w14:paraId="6F9549CE" w14:textId="77777777" w:rsidR="001265E6" w:rsidRPr="000702BF" w:rsidRDefault="001265E6" w:rsidP="00AE3F12">
            <w:pPr>
              <w:pStyle w:val="TAC"/>
            </w:pPr>
            <w:r w:rsidRPr="000702BF">
              <w:t>1387</w:t>
            </w:r>
          </w:p>
        </w:tc>
        <w:tc>
          <w:tcPr>
            <w:tcW w:w="437" w:type="dxa"/>
            <w:shd w:val="clear" w:color="auto" w:fill="auto"/>
            <w:noWrap/>
            <w:vAlign w:val="center"/>
          </w:tcPr>
          <w:p w14:paraId="4D3D5FC4" w14:textId="77777777" w:rsidR="001265E6" w:rsidRPr="000702BF" w:rsidRDefault="001265E6" w:rsidP="00AE3F12">
            <w:pPr>
              <w:pStyle w:val="TAC"/>
            </w:pPr>
            <w:r w:rsidRPr="000702BF">
              <w:t>128</w:t>
            </w:r>
          </w:p>
        </w:tc>
        <w:tc>
          <w:tcPr>
            <w:tcW w:w="537" w:type="dxa"/>
            <w:shd w:val="clear" w:color="auto" w:fill="auto"/>
            <w:noWrap/>
            <w:vAlign w:val="center"/>
          </w:tcPr>
          <w:p w14:paraId="468FCCD3" w14:textId="77777777" w:rsidR="001265E6" w:rsidRPr="000702BF" w:rsidRDefault="001265E6" w:rsidP="00AE3F12">
            <w:pPr>
              <w:pStyle w:val="TAC"/>
            </w:pPr>
            <w:r w:rsidRPr="000702BF">
              <w:t>2099</w:t>
            </w:r>
          </w:p>
        </w:tc>
        <w:tc>
          <w:tcPr>
            <w:tcW w:w="537" w:type="dxa"/>
            <w:shd w:val="clear" w:color="auto" w:fill="auto"/>
            <w:noWrap/>
            <w:vAlign w:val="center"/>
          </w:tcPr>
          <w:p w14:paraId="15B1A6B4" w14:textId="77777777" w:rsidR="001265E6" w:rsidRPr="000702BF" w:rsidRDefault="001265E6" w:rsidP="00AE3F12">
            <w:pPr>
              <w:pStyle w:val="TAC"/>
            </w:pPr>
            <w:r w:rsidRPr="000702BF">
              <w:t>2041</w:t>
            </w:r>
          </w:p>
        </w:tc>
      </w:tr>
      <w:tr w:rsidR="001265E6" w:rsidRPr="000702BF" w14:paraId="5D48BE7F" w14:textId="77777777" w:rsidTr="008D0E0E">
        <w:trPr>
          <w:jc w:val="center"/>
        </w:trPr>
        <w:tc>
          <w:tcPr>
            <w:tcW w:w="347" w:type="dxa"/>
            <w:shd w:val="clear" w:color="auto" w:fill="auto"/>
            <w:noWrap/>
            <w:vAlign w:val="center"/>
            <w:hideMark/>
          </w:tcPr>
          <w:p w14:paraId="65BBAD3C" w14:textId="77777777" w:rsidR="001265E6" w:rsidRPr="000702BF" w:rsidRDefault="001265E6" w:rsidP="00AE3F12">
            <w:pPr>
              <w:pStyle w:val="TAC"/>
            </w:pPr>
            <w:r w:rsidRPr="000702BF">
              <w:t>18</w:t>
            </w:r>
          </w:p>
        </w:tc>
        <w:tc>
          <w:tcPr>
            <w:tcW w:w="437" w:type="dxa"/>
            <w:shd w:val="clear" w:color="auto" w:fill="auto"/>
            <w:noWrap/>
            <w:vAlign w:val="center"/>
            <w:hideMark/>
          </w:tcPr>
          <w:p w14:paraId="6BF1B355" w14:textId="77777777" w:rsidR="001265E6" w:rsidRPr="000702BF" w:rsidRDefault="001265E6" w:rsidP="00AE3F12">
            <w:pPr>
              <w:pStyle w:val="TAC"/>
            </w:pPr>
            <w:r w:rsidRPr="000702BF">
              <w:t>401</w:t>
            </w:r>
          </w:p>
        </w:tc>
        <w:tc>
          <w:tcPr>
            <w:tcW w:w="437" w:type="dxa"/>
            <w:shd w:val="clear" w:color="auto" w:fill="auto"/>
            <w:noWrap/>
            <w:vAlign w:val="center"/>
            <w:hideMark/>
          </w:tcPr>
          <w:p w14:paraId="3279AA3B" w14:textId="77777777" w:rsidR="001265E6" w:rsidRPr="000702BF" w:rsidRDefault="001265E6" w:rsidP="00AE3F12">
            <w:pPr>
              <w:pStyle w:val="TAC"/>
            </w:pPr>
            <w:r w:rsidRPr="000702BF">
              <w:t>187</w:t>
            </w:r>
          </w:p>
        </w:tc>
        <w:tc>
          <w:tcPr>
            <w:tcW w:w="347" w:type="dxa"/>
            <w:shd w:val="clear" w:color="auto" w:fill="auto"/>
            <w:noWrap/>
            <w:vAlign w:val="center"/>
          </w:tcPr>
          <w:p w14:paraId="00847812" w14:textId="77777777" w:rsidR="001265E6" w:rsidRPr="000702BF" w:rsidRDefault="001265E6" w:rsidP="00AE3F12">
            <w:pPr>
              <w:pStyle w:val="TAC"/>
            </w:pPr>
            <w:r w:rsidRPr="000702BF">
              <w:t>55</w:t>
            </w:r>
          </w:p>
        </w:tc>
        <w:tc>
          <w:tcPr>
            <w:tcW w:w="537" w:type="dxa"/>
            <w:shd w:val="clear" w:color="auto" w:fill="auto"/>
            <w:noWrap/>
            <w:vAlign w:val="center"/>
          </w:tcPr>
          <w:p w14:paraId="74FF0DD2" w14:textId="77777777" w:rsidR="001265E6" w:rsidRPr="000702BF" w:rsidRDefault="001265E6" w:rsidP="00AE3F12">
            <w:pPr>
              <w:pStyle w:val="TAC"/>
            </w:pPr>
            <w:r w:rsidRPr="000702BF">
              <w:t>998</w:t>
            </w:r>
          </w:p>
        </w:tc>
        <w:tc>
          <w:tcPr>
            <w:tcW w:w="537" w:type="dxa"/>
            <w:shd w:val="clear" w:color="auto" w:fill="auto"/>
            <w:noWrap/>
            <w:vAlign w:val="center"/>
          </w:tcPr>
          <w:p w14:paraId="77C235D6" w14:textId="77777777" w:rsidR="001265E6" w:rsidRPr="000702BF" w:rsidRDefault="001265E6" w:rsidP="00AE3F12">
            <w:pPr>
              <w:pStyle w:val="TAC"/>
            </w:pPr>
            <w:r w:rsidRPr="000702BF">
              <w:t>771</w:t>
            </w:r>
          </w:p>
        </w:tc>
        <w:tc>
          <w:tcPr>
            <w:tcW w:w="437" w:type="dxa"/>
            <w:shd w:val="clear" w:color="auto" w:fill="auto"/>
            <w:noWrap/>
            <w:vAlign w:val="center"/>
          </w:tcPr>
          <w:p w14:paraId="7098448E" w14:textId="77777777" w:rsidR="001265E6" w:rsidRPr="000702BF" w:rsidRDefault="001265E6" w:rsidP="00AE3F12">
            <w:pPr>
              <w:pStyle w:val="TAC"/>
            </w:pPr>
            <w:r w:rsidRPr="000702BF">
              <w:t>92</w:t>
            </w:r>
          </w:p>
        </w:tc>
        <w:tc>
          <w:tcPr>
            <w:tcW w:w="537" w:type="dxa"/>
            <w:shd w:val="clear" w:color="auto" w:fill="auto"/>
            <w:noWrap/>
            <w:vAlign w:val="center"/>
          </w:tcPr>
          <w:p w14:paraId="1C8AF87E" w14:textId="77777777" w:rsidR="001265E6" w:rsidRPr="000702BF" w:rsidRDefault="001265E6" w:rsidP="00AE3F12">
            <w:pPr>
              <w:pStyle w:val="TAC"/>
            </w:pPr>
            <w:r w:rsidRPr="000702BF">
              <w:t>1563</w:t>
            </w:r>
          </w:p>
        </w:tc>
        <w:tc>
          <w:tcPr>
            <w:tcW w:w="537" w:type="dxa"/>
            <w:shd w:val="clear" w:color="auto" w:fill="auto"/>
            <w:noWrap/>
            <w:vAlign w:val="center"/>
          </w:tcPr>
          <w:p w14:paraId="1A6BCBD3" w14:textId="77777777" w:rsidR="001265E6" w:rsidRPr="000702BF" w:rsidRDefault="001265E6" w:rsidP="00AE3F12">
            <w:pPr>
              <w:pStyle w:val="TAC"/>
            </w:pPr>
            <w:r w:rsidRPr="000702BF">
              <w:t>1405</w:t>
            </w:r>
          </w:p>
        </w:tc>
        <w:tc>
          <w:tcPr>
            <w:tcW w:w="437" w:type="dxa"/>
            <w:shd w:val="clear" w:color="auto" w:fill="auto"/>
            <w:noWrap/>
            <w:vAlign w:val="center"/>
          </w:tcPr>
          <w:p w14:paraId="34770D28" w14:textId="77777777" w:rsidR="001265E6" w:rsidRPr="000702BF" w:rsidRDefault="001265E6" w:rsidP="00AE3F12">
            <w:pPr>
              <w:pStyle w:val="TAC"/>
            </w:pPr>
            <w:r w:rsidRPr="000702BF">
              <w:t>129</w:t>
            </w:r>
          </w:p>
        </w:tc>
        <w:tc>
          <w:tcPr>
            <w:tcW w:w="537" w:type="dxa"/>
            <w:shd w:val="clear" w:color="auto" w:fill="auto"/>
            <w:noWrap/>
            <w:vAlign w:val="center"/>
          </w:tcPr>
          <w:p w14:paraId="56409783" w14:textId="77777777" w:rsidR="001265E6" w:rsidRPr="000702BF" w:rsidRDefault="001265E6" w:rsidP="00AE3F12">
            <w:pPr>
              <w:pStyle w:val="TAC"/>
            </w:pPr>
            <w:r w:rsidRPr="000702BF">
              <w:t>2114</w:t>
            </w:r>
          </w:p>
        </w:tc>
        <w:tc>
          <w:tcPr>
            <w:tcW w:w="537" w:type="dxa"/>
            <w:shd w:val="clear" w:color="auto" w:fill="auto"/>
            <w:noWrap/>
            <w:vAlign w:val="center"/>
          </w:tcPr>
          <w:p w14:paraId="07017095" w14:textId="77777777" w:rsidR="001265E6" w:rsidRPr="000702BF" w:rsidRDefault="001265E6" w:rsidP="00AE3F12">
            <w:pPr>
              <w:pStyle w:val="TAC"/>
            </w:pPr>
            <w:r w:rsidRPr="000702BF">
              <w:t>2058</w:t>
            </w:r>
          </w:p>
        </w:tc>
      </w:tr>
      <w:tr w:rsidR="001265E6" w:rsidRPr="000702BF" w14:paraId="6C28D8C6" w14:textId="77777777" w:rsidTr="008D0E0E">
        <w:trPr>
          <w:jc w:val="center"/>
        </w:trPr>
        <w:tc>
          <w:tcPr>
            <w:tcW w:w="347" w:type="dxa"/>
            <w:shd w:val="clear" w:color="auto" w:fill="auto"/>
            <w:noWrap/>
            <w:vAlign w:val="center"/>
            <w:hideMark/>
          </w:tcPr>
          <w:p w14:paraId="4AC0FB15" w14:textId="77777777" w:rsidR="001265E6" w:rsidRPr="000702BF" w:rsidRDefault="001265E6" w:rsidP="00AE3F12">
            <w:pPr>
              <w:pStyle w:val="TAC"/>
            </w:pPr>
            <w:r w:rsidRPr="000702BF">
              <w:t>19</w:t>
            </w:r>
          </w:p>
        </w:tc>
        <w:tc>
          <w:tcPr>
            <w:tcW w:w="437" w:type="dxa"/>
            <w:shd w:val="clear" w:color="auto" w:fill="auto"/>
            <w:noWrap/>
            <w:vAlign w:val="center"/>
            <w:hideMark/>
          </w:tcPr>
          <w:p w14:paraId="686D3283" w14:textId="77777777" w:rsidR="001265E6" w:rsidRPr="000702BF" w:rsidRDefault="001265E6" w:rsidP="00AE3F12">
            <w:pPr>
              <w:pStyle w:val="TAC"/>
            </w:pPr>
            <w:r w:rsidRPr="000702BF">
              <w:t>419</w:t>
            </w:r>
          </w:p>
        </w:tc>
        <w:tc>
          <w:tcPr>
            <w:tcW w:w="437" w:type="dxa"/>
            <w:shd w:val="clear" w:color="auto" w:fill="auto"/>
            <w:noWrap/>
            <w:vAlign w:val="center"/>
            <w:hideMark/>
          </w:tcPr>
          <w:p w14:paraId="4037BC48" w14:textId="77777777" w:rsidR="001265E6" w:rsidRPr="000702BF" w:rsidRDefault="001265E6" w:rsidP="00AE3F12">
            <w:pPr>
              <w:pStyle w:val="TAC"/>
            </w:pPr>
            <w:r w:rsidRPr="000702BF">
              <w:t>201</w:t>
            </w:r>
          </w:p>
        </w:tc>
        <w:tc>
          <w:tcPr>
            <w:tcW w:w="347" w:type="dxa"/>
            <w:shd w:val="clear" w:color="auto" w:fill="auto"/>
            <w:noWrap/>
            <w:vAlign w:val="center"/>
          </w:tcPr>
          <w:p w14:paraId="353EF730" w14:textId="77777777" w:rsidR="001265E6" w:rsidRPr="000702BF" w:rsidRDefault="001265E6" w:rsidP="00AE3F12">
            <w:pPr>
              <w:pStyle w:val="TAC"/>
            </w:pPr>
            <w:r w:rsidRPr="000702BF">
              <w:t>56</w:t>
            </w:r>
          </w:p>
        </w:tc>
        <w:tc>
          <w:tcPr>
            <w:tcW w:w="537" w:type="dxa"/>
            <w:shd w:val="clear" w:color="auto" w:fill="auto"/>
            <w:noWrap/>
            <w:vAlign w:val="center"/>
          </w:tcPr>
          <w:p w14:paraId="4B9DCEE5" w14:textId="77777777" w:rsidR="001265E6" w:rsidRPr="000702BF" w:rsidRDefault="001265E6" w:rsidP="00AE3F12">
            <w:pPr>
              <w:pStyle w:val="TAC"/>
            </w:pPr>
            <w:r w:rsidRPr="000702BF">
              <w:t>1014</w:t>
            </w:r>
          </w:p>
        </w:tc>
        <w:tc>
          <w:tcPr>
            <w:tcW w:w="537" w:type="dxa"/>
            <w:shd w:val="clear" w:color="auto" w:fill="auto"/>
            <w:noWrap/>
            <w:vAlign w:val="center"/>
          </w:tcPr>
          <w:p w14:paraId="0016F499" w14:textId="77777777" w:rsidR="001265E6" w:rsidRPr="000702BF" w:rsidRDefault="001265E6" w:rsidP="00AE3F12">
            <w:pPr>
              <w:pStyle w:val="TAC"/>
            </w:pPr>
            <w:r w:rsidRPr="000702BF">
              <w:t>788</w:t>
            </w:r>
          </w:p>
        </w:tc>
        <w:tc>
          <w:tcPr>
            <w:tcW w:w="437" w:type="dxa"/>
            <w:shd w:val="clear" w:color="auto" w:fill="auto"/>
            <w:noWrap/>
            <w:vAlign w:val="center"/>
          </w:tcPr>
          <w:p w14:paraId="0BB2370D" w14:textId="77777777" w:rsidR="001265E6" w:rsidRPr="000702BF" w:rsidRDefault="001265E6" w:rsidP="00AE3F12">
            <w:pPr>
              <w:pStyle w:val="TAC"/>
            </w:pPr>
            <w:r w:rsidRPr="000702BF">
              <w:t>93</w:t>
            </w:r>
          </w:p>
        </w:tc>
        <w:tc>
          <w:tcPr>
            <w:tcW w:w="537" w:type="dxa"/>
            <w:shd w:val="clear" w:color="auto" w:fill="auto"/>
            <w:noWrap/>
            <w:vAlign w:val="center"/>
          </w:tcPr>
          <w:p w14:paraId="4EF69A4E" w14:textId="77777777" w:rsidR="001265E6" w:rsidRPr="000702BF" w:rsidRDefault="001265E6" w:rsidP="00AE3F12">
            <w:pPr>
              <w:pStyle w:val="TAC"/>
            </w:pPr>
            <w:r w:rsidRPr="000702BF">
              <w:t>1578</w:t>
            </w:r>
          </w:p>
        </w:tc>
        <w:tc>
          <w:tcPr>
            <w:tcW w:w="537" w:type="dxa"/>
            <w:shd w:val="clear" w:color="auto" w:fill="auto"/>
            <w:noWrap/>
            <w:vAlign w:val="center"/>
          </w:tcPr>
          <w:p w14:paraId="658A8CC0" w14:textId="77777777" w:rsidR="001265E6" w:rsidRPr="000702BF" w:rsidRDefault="001265E6" w:rsidP="00AE3F12">
            <w:pPr>
              <w:pStyle w:val="TAC"/>
            </w:pPr>
            <w:r w:rsidRPr="000702BF">
              <w:t>1422</w:t>
            </w:r>
          </w:p>
        </w:tc>
        <w:tc>
          <w:tcPr>
            <w:tcW w:w="437" w:type="dxa"/>
            <w:shd w:val="clear" w:color="auto" w:fill="auto"/>
            <w:noWrap/>
            <w:vAlign w:val="center"/>
          </w:tcPr>
          <w:p w14:paraId="0F469764" w14:textId="77777777" w:rsidR="001265E6" w:rsidRPr="000702BF" w:rsidRDefault="001265E6" w:rsidP="00AE3F12">
            <w:pPr>
              <w:pStyle w:val="TAC"/>
            </w:pPr>
            <w:r w:rsidRPr="000702BF">
              <w:t>130</w:t>
            </w:r>
          </w:p>
        </w:tc>
        <w:tc>
          <w:tcPr>
            <w:tcW w:w="537" w:type="dxa"/>
            <w:shd w:val="clear" w:color="auto" w:fill="auto"/>
            <w:noWrap/>
            <w:vAlign w:val="center"/>
          </w:tcPr>
          <w:p w14:paraId="222A918D" w14:textId="77777777" w:rsidR="001265E6" w:rsidRPr="000702BF" w:rsidRDefault="001265E6" w:rsidP="00AE3F12">
            <w:pPr>
              <w:pStyle w:val="TAC"/>
            </w:pPr>
            <w:r w:rsidRPr="000702BF">
              <w:t>2128</w:t>
            </w:r>
          </w:p>
        </w:tc>
        <w:tc>
          <w:tcPr>
            <w:tcW w:w="537" w:type="dxa"/>
            <w:shd w:val="clear" w:color="auto" w:fill="auto"/>
            <w:noWrap/>
            <w:vAlign w:val="center"/>
          </w:tcPr>
          <w:p w14:paraId="561E86DE" w14:textId="77777777" w:rsidR="001265E6" w:rsidRPr="000702BF" w:rsidRDefault="001265E6" w:rsidP="00AE3F12">
            <w:pPr>
              <w:pStyle w:val="TAC"/>
            </w:pPr>
            <w:r w:rsidRPr="000702BF">
              <w:t>2076</w:t>
            </w:r>
          </w:p>
        </w:tc>
      </w:tr>
      <w:tr w:rsidR="001265E6" w:rsidRPr="000702BF" w14:paraId="3D8CBAB4" w14:textId="77777777" w:rsidTr="008D0E0E">
        <w:trPr>
          <w:jc w:val="center"/>
        </w:trPr>
        <w:tc>
          <w:tcPr>
            <w:tcW w:w="347" w:type="dxa"/>
            <w:shd w:val="clear" w:color="auto" w:fill="auto"/>
            <w:noWrap/>
            <w:vAlign w:val="center"/>
            <w:hideMark/>
          </w:tcPr>
          <w:p w14:paraId="761113DF" w14:textId="77777777" w:rsidR="001265E6" w:rsidRPr="000702BF" w:rsidRDefault="001265E6" w:rsidP="00AE3F12">
            <w:pPr>
              <w:pStyle w:val="TAC"/>
            </w:pPr>
            <w:r w:rsidRPr="000702BF">
              <w:t>20</w:t>
            </w:r>
          </w:p>
        </w:tc>
        <w:tc>
          <w:tcPr>
            <w:tcW w:w="437" w:type="dxa"/>
            <w:shd w:val="clear" w:color="auto" w:fill="auto"/>
            <w:noWrap/>
            <w:vAlign w:val="center"/>
            <w:hideMark/>
          </w:tcPr>
          <w:p w14:paraId="08343A3E" w14:textId="77777777" w:rsidR="001265E6" w:rsidRPr="000702BF" w:rsidRDefault="001265E6" w:rsidP="00AE3F12">
            <w:pPr>
              <w:pStyle w:val="TAC"/>
            </w:pPr>
            <w:r w:rsidRPr="000702BF">
              <w:t>436</w:t>
            </w:r>
          </w:p>
        </w:tc>
        <w:tc>
          <w:tcPr>
            <w:tcW w:w="437" w:type="dxa"/>
            <w:shd w:val="clear" w:color="auto" w:fill="auto"/>
            <w:noWrap/>
            <w:vAlign w:val="center"/>
            <w:hideMark/>
          </w:tcPr>
          <w:p w14:paraId="56AB031C" w14:textId="77777777" w:rsidR="001265E6" w:rsidRPr="000702BF" w:rsidRDefault="001265E6" w:rsidP="00AE3F12">
            <w:pPr>
              <w:pStyle w:val="TAC"/>
            </w:pPr>
            <w:r w:rsidRPr="000702BF">
              <w:t>216</w:t>
            </w:r>
          </w:p>
        </w:tc>
        <w:tc>
          <w:tcPr>
            <w:tcW w:w="347" w:type="dxa"/>
            <w:shd w:val="clear" w:color="auto" w:fill="auto"/>
            <w:noWrap/>
            <w:vAlign w:val="center"/>
          </w:tcPr>
          <w:p w14:paraId="79A337EA" w14:textId="77777777" w:rsidR="001265E6" w:rsidRPr="000702BF" w:rsidRDefault="001265E6" w:rsidP="00AE3F12">
            <w:pPr>
              <w:pStyle w:val="TAC"/>
            </w:pPr>
            <w:r w:rsidRPr="000702BF">
              <w:t>57</w:t>
            </w:r>
          </w:p>
        </w:tc>
        <w:tc>
          <w:tcPr>
            <w:tcW w:w="537" w:type="dxa"/>
            <w:shd w:val="clear" w:color="auto" w:fill="auto"/>
            <w:noWrap/>
            <w:vAlign w:val="center"/>
          </w:tcPr>
          <w:p w14:paraId="05A4F7AF" w14:textId="77777777" w:rsidR="001265E6" w:rsidRPr="000702BF" w:rsidRDefault="001265E6" w:rsidP="00AE3F12">
            <w:pPr>
              <w:pStyle w:val="TAC"/>
            </w:pPr>
            <w:r w:rsidRPr="000702BF">
              <w:t>1029</w:t>
            </w:r>
          </w:p>
        </w:tc>
        <w:tc>
          <w:tcPr>
            <w:tcW w:w="537" w:type="dxa"/>
            <w:shd w:val="clear" w:color="auto" w:fill="auto"/>
            <w:noWrap/>
            <w:vAlign w:val="center"/>
          </w:tcPr>
          <w:p w14:paraId="24BEA8CD" w14:textId="77777777" w:rsidR="001265E6" w:rsidRPr="000702BF" w:rsidRDefault="001265E6" w:rsidP="00AE3F12">
            <w:pPr>
              <w:pStyle w:val="TAC"/>
            </w:pPr>
            <w:r w:rsidRPr="000702BF">
              <w:t>805</w:t>
            </w:r>
          </w:p>
        </w:tc>
        <w:tc>
          <w:tcPr>
            <w:tcW w:w="437" w:type="dxa"/>
            <w:shd w:val="clear" w:color="auto" w:fill="auto"/>
            <w:noWrap/>
            <w:vAlign w:val="center"/>
          </w:tcPr>
          <w:p w14:paraId="415E8B1A" w14:textId="77777777" w:rsidR="001265E6" w:rsidRPr="000702BF" w:rsidRDefault="001265E6" w:rsidP="00AE3F12">
            <w:pPr>
              <w:pStyle w:val="TAC"/>
            </w:pPr>
            <w:r w:rsidRPr="000702BF">
              <w:t>94</w:t>
            </w:r>
          </w:p>
        </w:tc>
        <w:tc>
          <w:tcPr>
            <w:tcW w:w="537" w:type="dxa"/>
            <w:shd w:val="clear" w:color="auto" w:fill="auto"/>
            <w:noWrap/>
            <w:vAlign w:val="center"/>
          </w:tcPr>
          <w:p w14:paraId="630B3AFC" w14:textId="77777777" w:rsidR="001265E6" w:rsidRPr="000702BF" w:rsidRDefault="001265E6" w:rsidP="00AE3F12">
            <w:pPr>
              <w:pStyle w:val="TAC"/>
            </w:pPr>
            <w:r w:rsidRPr="000702BF">
              <w:t>1593</w:t>
            </w:r>
          </w:p>
        </w:tc>
        <w:tc>
          <w:tcPr>
            <w:tcW w:w="537" w:type="dxa"/>
            <w:shd w:val="clear" w:color="auto" w:fill="auto"/>
            <w:noWrap/>
            <w:vAlign w:val="center"/>
          </w:tcPr>
          <w:p w14:paraId="40E2CDE2" w14:textId="77777777" w:rsidR="001265E6" w:rsidRPr="000702BF" w:rsidRDefault="001265E6" w:rsidP="00AE3F12">
            <w:pPr>
              <w:pStyle w:val="TAC"/>
            </w:pPr>
            <w:r w:rsidRPr="000702BF">
              <w:t>1440</w:t>
            </w:r>
          </w:p>
        </w:tc>
        <w:tc>
          <w:tcPr>
            <w:tcW w:w="437" w:type="dxa"/>
            <w:shd w:val="clear" w:color="auto" w:fill="auto"/>
            <w:noWrap/>
            <w:vAlign w:val="center"/>
          </w:tcPr>
          <w:p w14:paraId="58012600" w14:textId="77777777" w:rsidR="001265E6" w:rsidRPr="000702BF" w:rsidRDefault="001265E6" w:rsidP="00AE3F12">
            <w:pPr>
              <w:pStyle w:val="TAC"/>
            </w:pPr>
            <w:r w:rsidRPr="000702BF">
              <w:t>131</w:t>
            </w:r>
          </w:p>
        </w:tc>
        <w:tc>
          <w:tcPr>
            <w:tcW w:w="537" w:type="dxa"/>
            <w:shd w:val="clear" w:color="auto" w:fill="auto"/>
            <w:noWrap/>
            <w:vAlign w:val="center"/>
          </w:tcPr>
          <w:p w14:paraId="3F1BB21B" w14:textId="77777777" w:rsidR="001265E6" w:rsidRPr="000702BF" w:rsidRDefault="001265E6" w:rsidP="00AE3F12">
            <w:pPr>
              <w:pStyle w:val="TAC"/>
            </w:pPr>
            <w:r w:rsidRPr="000702BF">
              <w:t>2143</w:t>
            </w:r>
          </w:p>
        </w:tc>
        <w:tc>
          <w:tcPr>
            <w:tcW w:w="537" w:type="dxa"/>
            <w:shd w:val="clear" w:color="auto" w:fill="auto"/>
            <w:noWrap/>
            <w:vAlign w:val="center"/>
          </w:tcPr>
          <w:p w14:paraId="248C8310" w14:textId="77777777" w:rsidR="001265E6" w:rsidRPr="000702BF" w:rsidRDefault="001265E6" w:rsidP="00AE3F12">
            <w:pPr>
              <w:pStyle w:val="TAC"/>
            </w:pPr>
            <w:r w:rsidRPr="000702BF">
              <w:t>2094</w:t>
            </w:r>
          </w:p>
        </w:tc>
      </w:tr>
      <w:tr w:rsidR="001265E6" w:rsidRPr="000702BF" w14:paraId="6882E31B" w14:textId="77777777" w:rsidTr="008D0E0E">
        <w:trPr>
          <w:jc w:val="center"/>
        </w:trPr>
        <w:tc>
          <w:tcPr>
            <w:tcW w:w="347" w:type="dxa"/>
            <w:shd w:val="clear" w:color="auto" w:fill="auto"/>
            <w:noWrap/>
            <w:vAlign w:val="center"/>
            <w:hideMark/>
          </w:tcPr>
          <w:p w14:paraId="5AE36694" w14:textId="77777777" w:rsidR="001265E6" w:rsidRPr="000702BF" w:rsidRDefault="001265E6" w:rsidP="00AE3F12">
            <w:pPr>
              <w:pStyle w:val="TAC"/>
            </w:pPr>
            <w:r w:rsidRPr="000702BF">
              <w:t>21</w:t>
            </w:r>
          </w:p>
        </w:tc>
        <w:tc>
          <w:tcPr>
            <w:tcW w:w="437" w:type="dxa"/>
            <w:shd w:val="clear" w:color="auto" w:fill="auto"/>
            <w:noWrap/>
            <w:vAlign w:val="center"/>
            <w:hideMark/>
          </w:tcPr>
          <w:p w14:paraId="60E317C7" w14:textId="77777777" w:rsidR="001265E6" w:rsidRPr="000702BF" w:rsidRDefault="001265E6" w:rsidP="00AE3F12">
            <w:pPr>
              <w:pStyle w:val="TAC"/>
            </w:pPr>
            <w:r w:rsidRPr="000702BF">
              <w:t>453</w:t>
            </w:r>
          </w:p>
        </w:tc>
        <w:tc>
          <w:tcPr>
            <w:tcW w:w="437" w:type="dxa"/>
            <w:shd w:val="clear" w:color="auto" w:fill="auto"/>
            <w:noWrap/>
            <w:vAlign w:val="center"/>
            <w:hideMark/>
          </w:tcPr>
          <w:p w14:paraId="0314093C" w14:textId="77777777" w:rsidR="001265E6" w:rsidRPr="000702BF" w:rsidRDefault="001265E6" w:rsidP="00AE3F12">
            <w:pPr>
              <w:pStyle w:val="TAC"/>
            </w:pPr>
            <w:r w:rsidRPr="000702BF">
              <w:t>230</w:t>
            </w:r>
          </w:p>
        </w:tc>
        <w:tc>
          <w:tcPr>
            <w:tcW w:w="347" w:type="dxa"/>
            <w:shd w:val="clear" w:color="auto" w:fill="auto"/>
            <w:noWrap/>
            <w:vAlign w:val="center"/>
          </w:tcPr>
          <w:p w14:paraId="32B2F167" w14:textId="77777777" w:rsidR="001265E6" w:rsidRPr="000702BF" w:rsidRDefault="001265E6" w:rsidP="00AE3F12">
            <w:pPr>
              <w:pStyle w:val="TAC"/>
            </w:pPr>
            <w:r w:rsidRPr="000702BF">
              <w:t>58</w:t>
            </w:r>
          </w:p>
        </w:tc>
        <w:tc>
          <w:tcPr>
            <w:tcW w:w="537" w:type="dxa"/>
            <w:shd w:val="clear" w:color="auto" w:fill="auto"/>
            <w:noWrap/>
            <w:vAlign w:val="center"/>
          </w:tcPr>
          <w:p w14:paraId="15E3D583" w14:textId="77777777" w:rsidR="001265E6" w:rsidRPr="000702BF" w:rsidRDefault="001265E6" w:rsidP="00AE3F12">
            <w:pPr>
              <w:pStyle w:val="TAC"/>
            </w:pPr>
            <w:r w:rsidRPr="000702BF">
              <w:t>1045</w:t>
            </w:r>
          </w:p>
        </w:tc>
        <w:tc>
          <w:tcPr>
            <w:tcW w:w="537" w:type="dxa"/>
            <w:shd w:val="clear" w:color="auto" w:fill="auto"/>
            <w:noWrap/>
            <w:vAlign w:val="center"/>
          </w:tcPr>
          <w:p w14:paraId="6082CBF1" w14:textId="77777777" w:rsidR="001265E6" w:rsidRPr="000702BF" w:rsidRDefault="001265E6" w:rsidP="00AE3F12">
            <w:pPr>
              <w:pStyle w:val="TAC"/>
            </w:pPr>
            <w:r w:rsidRPr="000702BF">
              <w:t>822</w:t>
            </w:r>
          </w:p>
        </w:tc>
        <w:tc>
          <w:tcPr>
            <w:tcW w:w="437" w:type="dxa"/>
            <w:shd w:val="clear" w:color="auto" w:fill="auto"/>
            <w:noWrap/>
            <w:vAlign w:val="center"/>
          </w:tcPr>
          <w:p w14:paraId="14D6D616" w14:textId="77777777" w:rsidR="001265E6" w:rsidRPr="000702BF" w:rsidRDefault="001265E6" w:rsidP="00AE3F12">
            <w:pPr>
              <w:pStyle w:val="TAC"/>
            </w:pPr>
            <w:r w:rsidRPr="000702BF">
              <w:t>95</w:t>
            </w:r>
          </w:p>
        </w:tc>
        <w:tc>
          <w:tcPr>
            <w:tcW w:w="537" w:type="dxa"/>
            <w:shd w:val="clear" w:color="auto" w:fill="auto"/>
            <w:noWrap/>
            <w:vAlign w:val="center"/>
          </w:tcPr>
          <w:p w14:paraId="10DFD54C" w14:textId="77777777" w:rsidR="001265E6" w:rsidRPr="000702BF" w:rsidRDefault="001265E6" w:rsidP="00AE3F12">
            <w:pPr>
              <w:pStyle w:val="TAC"/>
            </w:pPr>
            <w:r w:rsidRPr="000702BF">
              <w:t>1608</w:t>
            </w:r>
          </w:p>
        </w:tc>
        <w:tc>
          <w:tcPr>
            <w:tcW w:w="537" w:type="dxa"/>
            <w:shd w:val="clear" w:color="auto" w:fill="auto"/>
            <w:noWrap/>
            <w:vAlign w:val="center"/>
          </w:tcPr>
          <w:p w14:paraId="76068D23" w14:textId="77777777" w:rsidR="001265E6" w:rsidRPr="000702BF" w:rsidRDefault="001265E6" w:rsidP="00AE3F12">
            <w:pPr>
              <w:pStyle w:val="TAC"/>
            </w:pPr>
            <w:r w:rsidRPr="000702BF">
              <w:t>1457</w:t>
            </w:r>
          </w:p>
        </w:tc>
        <w:tc>
          <w:tcPr>
            <w:tcW w:w="437" w:type="dxa"/>
            <w:shd w:val="clear" w:color="auto" w:fill="auto"/>
            <w:noWrap/>
            <w:vAlign w:val="center"/>
          </w:tcPr>
          <w:p w14:paraId="74617152" w14:textId="77777777" w:rsidR="001265E6" w:rsidRPr="000702BF" w:rsidRDefault="001265E6" w:rsidP="00AE3F12">
            <w:pPr>
              <w:pStyle w:val="TAC"/>
            </w:pPr>
            <w:r w:rsidRPr="000702BF">
              <w:t>132</w:t>
            </w:r>
          </w:p>
        </w:tc>
        <w:tc>
          <w:tcPr>
            <w:tcW w:w="537" w:type="dxa"/>
            <w:shd w:val="clear" w:color="auto" w:fill="auto"/>
            <w:noWrap/>
            <w:vAlign w:val="center"/>
          </w:tcPr>
          <w:p w14:paraId="59454F7F" w14:textId="77777777" w:rsidR="001265E6" w:rsidRPr="000702BF" w:rsidRDefault="001265E6" w:rsidP="00AE3F12">
            <w:pPr>
              <w:pStyle w:val="TAC"/>
            </w:pPr>
            <w:r w:rsidRPr="000702BF">
              <w:t>2158</w:t>
            </w:r>
          </w:p>
        </w:tc>
        <w:tc>
          <w:tcPr>
            <w:tcW w:w="537" w:type="dxa"/>
            <w:shd w:val="clear" w:color="auto" w:fill="auto"/>
            <w:noWrap/>
            <w:vAlign w:val="center"/>
          </w:tcPr>
          <w:p w14:paraId="5307ACF4" w14:textId="77777777" w:rsidR="001265E6" w:rsidRPr="000702BF" w:rsidRDefault="001265E6" w:rsidP="00AE3F12">
            <w:pPr>
              <w:pStyle w:val="TAC"/>
            </w:pPr>
            <w:r w:rsidRPr="000702BF">
              <w:t>2112</w:t>
            </w:r>
          </w:p>
        </w:tc>
      </w:tr>
      <w:tr w:rsidR="001265E6" w:rsidRPr="000702BF" w14:paraId="35036608" w14:textId="77777777" w:rsidTr="008D0E0E">
        <w:trPr>
          <w:jc w:val="center"/>
        </w:trPr>
        <w:tc>
          <w:tcPr>
            <w:tcW w:w="347" w:type="dxa"/>
            <w:shd w:val="clear" w:color="auto" w:fill="auto"/>
            <w:noWrap/>
            <w:vAlign w:val="center"/>
            <w:hideMark/>
          </w:tcPr>
          <w:p w14:paraId="004F742E" w14:textId="77777777" w:rsidR="001265E6" w:rsidRPr="000702BF" w:rsidRDefault="001265E6" w:rsidP="00AE3F12">
            <w:pPr>
              <w:pStyle w:val="TAC"/>
            </w:pPr>
            <w:r w:rsidRPr="000702BF">
              <w:t>22</w:t>
            </w:r>
          </w:p>
        </w:tc>
        <w:tc>
          <w:tcPr>
            <w:tcW w:w="437" w:type="dxa"/>
            <w:shd w:val="clear" w:color="auto" w:fill="auto"/>
            <w:noWrap/>
            <w:vAlign w:val="center"/>
            <w:hideMark/>
          </w:tcPr>
          <w:p w14:paraId="0328B55F" w14:textId="77777777" w:rsidR="001265E6" w:rsidRPr="000702BF" w:rsidRDefault="001265E6" w:rsidP="00AE3F12">
            <w:pPr>
              <w:pStyle w:val="TAC"/>
            </w:pPr>
            <w:r w:rsidRPr="000702BF">
              <w:t>469</w:t>
            </w:r>
          </w:p>
        </w:tc>
        <w:tc>
          <w:tcPr>
            <w:tcW w:w="437" w:type="dxa"/>
            <w:shd w:val="clear" w:color="auto" w:fill="auto"/>
            <w:noWrap/>
            <w:vAlign w:val="center"/>
            <w:hideMark/>
          </w:tcPr>
          <w:p w14:paraId="4BC2BAE1" w14:textId="77777777" w:rsidR="001265E6" w:rsidRPr="000702BF" w:rsidRDefault="001265E6" w:rsidP="00AE3F12">
            <w:pPr>
              <w:pStyle w:val="TAC"/>
            </w:pPr>
            <w:r w:rsidRPr="000702BF">
              <w:t>245</w:t>
            </w:r>
          </w:p>
        </w:tc>
        <w:tc>
          <w:tcPr>
            <w:tcW w:w="347" w:type="dxa"/>
            <w:shd w:val="clear" w:color="auto" w:fill="auto"/>
            <w:noWrap/>
            <w:vAlign w:val="center"/>
          </w:tcPr>
          <w:p w14:paraId="088828E4" w14:textId="77777777" w:rsidR="001265E6" w:rsidRPr="000702BF" w:rsidRDefault="001265E6" w:rsidP="00AE3F12">
            <w:pPr>
              <w:pStyle w:val="TAC"/>
            </w:pPr>
            <w:r w:rsidRPr="000702BF">
              <w:t>59</w:t>
            </w:r>
          </w:p>
        </w:tc>
        <w:tc>
          <w:tcPr>
            <w:tcW w:w="537" w:type="dxa"/>
            <w:shd w:val="clear" w:color="auto" w:fill="auto"/>
            <w:noWrap/>
            <w:vAlign w:val="center"/>
          </w:tcPr>
          <w:p w14:paraId="6A955A3D" w14:textId="77777777" w:rsidR="001265E6" w:rsidRPr="000702BF" w:rsidRDefault="001265E6" w:rsidP="00AE3F12">
            <w:pPr>
              <w:pStyle w:val="TAC"/>
            </w:pPr>
            <w:r w:rsidRPr="000702BF">
              <w:t>1060</w:t>
            </w:r>
          </w:p>
        </w:tc>
        <w:tc>
          <w:tcPr>
            <w:tcW w:w="537" w:type="dxa"/>
            <w:shd w:val="clear" w:color="auto" w:fill="auto"/>
            <w:noWrap/>
            <w:vAlign w:val="center"/>
          </w:tcPr>
          <w:p w14:paraId="7EB3C4D3" w14:textId="77777777" w:rsidR="001265E6" w:rsidRPr="000702BF" w:rsidRDefault="001265E6" w:rsidP="00AE3F12">
            <w:pPr>
              <w:pStyle w:val="TAC"/>
            </w:pPr>
            <w:r w:rsidRPr="000702BF">
              <w:t>838</w:t>
            </w:r>
          </w:p>
        </w:tc>
        <w:tc>
          <w:tcPr>
            <w:tcW w:w="437" w:type="dxa"/>
            <w:shd w:val="clear" w:color="auto" w:fill="auto"/>
            <w:noWrap/>
            <w:vAlign w:val="center"/>
          </w:tcPr>
          <w:p w14:paraId="5192DDB8" w14:textId="77777777" w:rsidR="001265E6" w:rsidRPr="000702BF" w:rsidRDefault="001265E6" w:rsidP="00AE3F12">
            <w:pPr>
              <w:pStyle w:val="TAC"/>
            </w:pPr>
            <w:r w:rsidRPr="000702BF">
              <w:t>96</w:t>
            </w:r>
          </w:p>
        </w:tc>
        <w:tc>
          <w:tcPr>
            <w:tcW w:w="537" w:type="dxa"/>
            <w:shd w:val="clear" w:color="auto" w:fill="auto"/>
            <w:noWrap/>
            <w:vAlign w:val="center"/>
          </w:tcPr>
          <w:p w14:paraId="0A50BA7B" w14:textId="77777777" w:rsidR="001265E6" w:rsidRPr="000702BF" w:rsidRDefault="001265E6" w:rsidP="00AE3F12">
            <w:pPr>
              <w:pStyle w:val="TAC"/>
            </w:pPr>
            <w:r w:rsidRPr="000702BF">
              <w:t>1623</w:t>
            </w:r>
          </w:p>
        </w:tc>
        <w:tc>
          <w:tcPr>
            <w:tcW w:w="537" w:type="dxa"/>
            <w:shd w:val="clear" w:color="auto" w:fill="auto"/>
            <w:noWrap/>
            <w:vAlign w:val="center"/>
          </w:tcPr>
          <w:p w14:paraId="560EC3F8" w14:textId="77777777" w:rsidR="001265E6" w:rsidRPr="000702BF" w:rsidRDefault="001265E6" w:rsidP="00AE3F12">
            <w:pPr>
              <w:pStyle w:val="TAC"/>
            </w:pPr>
            <w:r w:rsidRPr="000702BF">
              <w:t>1475</w:t>
            </w:r>
          </w:p>
        </w:tc>
        <w:tc>
          <w:tcPr>
            <w:tcW w:w="437" w:type="dxa"/>
            <w:shd w:val="clear" w:color="auto" w:fill="auto"/>
            <w:noWrap/>
            <w:vAlign w:val="center"/>
          </w:tcPr>
          <w:p w14:paraId="0F80DF48" w14:textId="77777777" w:rsidR="001265E6" w:rsidRPr="000702BF" w:rsidRDefault="001265E6" w:rsidP="00AE3F12">
            <w:pPr>
              <w:pStyle w:val="TAC"/>
            </w:pPr>
            <w:r w:rsidRPr="000702BF">
              <w:t>133</w:t>
            </w:r>
          </w:p>
        </w:tc>
        <w:tc>
          <w:tcPr>
            <w:tcW w:w="537" w:type="dxa"/>
            <w:shd w:val="clear" w:color="auto" w:fill="auto"/>
            <w:noWrap/>
            <w:vAlign w:val="center"/>
          </w:tcPr>
          <w:p w14:paraId="5E028CFE" w14:textId="77777777" w:rsidR="001265E6" w:rsidRPr="000702BF" w:rsidRDefault="001265E6" w:rsidP="00AE3F12">
            <w:pPr>
              <w:pStyle w:val="TAC"/>
            </w:pPr>
            <w:r w:rsidRPr="000702BF">
              <w:t>2173</w:t>
            </w:r>
          </w:p>
        </w:tc>
        <w:tc>
          <w:tcPr>
            <w:tcW w:w="537" w:type="dxa"/>
            <w:shd w:val="clear" w:color="auto" w:fill="auto"/>
            <w:noWrap/>
            <w:vAlign w:val="center"/>
          </w:tcPr>
          <w:p w14:paraId="22E7E330" w14:textId="77777777" w:rsidR="001265E6" w:rsidRPr="000702BF" w:rsidRDefault="001265E6" w:rsidP="00AE3F12">
            <w:pPr>
              <w:pStyle w:val="TAC"/>
            </w:pPr>
            <w:r w:rsidRPr="000702BF">
              <w:t>2130</w:t>
            </w:r>
          </w:p>
        </w:tc>
      </w:tr>
      <w:tr w:rsidR="001265E6" w:rsidRPr="000702BF" w14:paraId="64E9010C" w14:textId="77777777" w:rsidTr="008D0E0E">
        <w:trPr>
          <w:jc w:val="center"/>
        </w:trPr>
        <w:tc>
          <w:tcPr>
            <w:tcW w:w="347" w:type="dxa"/>
            <w:shd w:val="clear" w:color="auto" w:fill="auto"/>
            <w:noWrap/>
            <w:vAlign w:val="center"/>
            <w:hideMark/>
          </w:tcPr>
          <w:p w14:paraId="5E6E0038" w14:textId="77777777" w:rsidR="001265E6" w:rsidRPr="000702BF" w:rsidRDefault="001265E6" w:rsidP="00AE3F12">
            <w:pPr>
              <w:pStyle w:val="TAC"/>
            </w:pPr>
            <w:r w:rsidRPr="000702BF">
              <w:t>23</w:t>
            </w:r>
          </w:p>
        </w:tc>
        <w:tc>
          <w:tcPr>
            <w:tcW w:w="437" w:type="dxa"/>
            <w:shd w:val="clear" w:color="auto" w:fill="auto"/>
            <w:noWrap/>
            <w:vAlign w:val="center"/>
            <w:hideMark/>
          </w:tcPr>
          <w:p w14:paraId="3D0B50D7" w14:textId="77777777" w:rsidR="001265E6" w:rsidRPr="000702BF" w:rsidRDefault="001265E6" w:rsidP="00AE3F12">
            <w:pPr>
              <w:pStyle w:val="TAC"/>
            </w:pPr>
            <w:r w:rsidRPr="000702BF">
              <w:t>486</w:t>
            </w:r>
          </w:p>
        </w:tc>
        <w:tc>
          <w:tcPr>
            <w:tcW w:w="437" w:type="dxa"/>
            <w:shd w:val="clear" w:color="auto" w:fill="auto"/>
            <w:noWrap/>
            <w:vAlign w:val="center"/>
            <w:hideMark/>
          </w:tcPr>
          <w:p w14:paraId="7629228A" w14:textId="77777777" w:rsidR="001265E6" w:rsidRPr="000702BF" w:rsidRDefault="001265E6" w:rsidP="00AE3F12">
            <w:pPr>
              <w:pStyle w:val="TAC"/>
            </w:pPr>
            <w:r w:rsidRPr="000702BF">
              <w:t>260</w:t>
            </w:r>
          </w:p>
        </w:tc>
        <w:tc>
          <w:tcPr>
            <w:tcW w:w="347" w:type="dxa"/>
            <w:shd w:val="clear" w:color="auto" w:fill="auto"/>
            <w:noWrap/>
            <w:vAlign w:val="center"/>
          </w:tcPr>
          <w:p w14:paraId="231F118E" w14:textId="77777777" w:rsidR="001265E6" w:rsidRPr="000702BF" w:rsidRDefault="001265E6" w:rsidP="00AE3F12">
            <w:pPr>
              <w:pStyle w:val="TAC"/>
            </w:pPr>
            <w:r w:rsidRPr="000702BF">
              <w:t>60</w:t>
            </w:r>
          </w:p>
        </w:tc>
        <w:tc>
          <w:tcPr>
            <w:tcW w:w="537" w:type="dxa"/>
            <w:shd w:val="clear" w:color="auto" w:fill="auto"/>
            <w:noWrap/>
            <w:vAlign w:val="center"/>
          </w:tcPr>
          <w:p w14:paraId="79F12D27" w14:textId="77777777" w:rsidR="001265E6" w:rsidRPr="000702BF" w:rsidRDefault="001265E6" w:rsidP="00AE3F12">
            <w:pPr>
              <w:pStyle w:val="TAC"/>
            </w:pPr>
            <w:r w:rsidRPr="000702BF">
              <w:t>1076</w:t>
            </w:r>
          </w:p>
        </w:tc>
        <w:tc>
          <w:tcPr>
            <w:tcW w:w="537" w:type="dxa"/>
            <w:shd w:val="clear" w:color="auto" w:fill="auto"/>
            <w:noWrap/>
            <w:vAlign w:val="center"/>
          </w:tcPr>
          <w:p w14:paraId="345E36B1" w14:textId="77777777" w:rsidR="001265E6" w:rsidRPr="000702BF" w:rsidRDefault="001265E6" w:rsidP="00AE3F12">
            <w:pPr>
              <w:pStyle w:val="TAC"/>
            </w:pPr>
            <w:r w:rsidRPr="000702BF">
              <w:t>855</w:t>
            </w:r>
          </w:p>
        </w:tc>
        <w:tc>
          <w:tcPr>
            <w:tcW w:w="437" w:type="dxa"/>
            <w:shd w:val="clear" w:color="auto" w:fill="auto"/>
            <w:noWrap/>
            <w:vAlign w:val="center"/>
          </w:tcPr>
          <w:p w14:paraId="1D64F227" w14:textId="77777777" w:rsidR="001265E6" w:rsidRPr="000702BF" w:rsidRDefault="001265E6" w:rsidP="00AE3F12">
            <w:pPr>
              <w:pStyle w:val="TAC"/>
            </w:pPr>
            <w:r w:rsidRPr="000702BF">
              <w:t>97</w:t>
            </w:r>
          </w:p>
        </w:tc>
        <w:tc>
          <w:tcPr>
            <w:tcW w:w="537" w:type="dxa"/>
            <w:shd w:val="clear" w:color="auto" w:fill="auto"/>
            <w:noWrap/>
            <w:vAlign w:val="center"/>
          </w:tcPr>
          <w:p w14:paraId="44AA9171" w14:textId="77777777" w:rsidR="001265E6" w:rsidRPr="000702BF" w:rsidRDefault="001265E6" w:rsidP="00AE3F12">
            <w:pPr>
              <w:pStyle w:val="TAC"/>
            </w:pPr>
            <w:r w:rsidRPr="000702BF">
              <w:t>1638</w:t>
            </w:r>
          </w:p>
        </w:tc>
        <w:tc>
          <w:tcPr>
            <w:tcW w:w="537" w:type="dxa"/>
            <w:shd w:val="clear" w:color="auto" w:fill="auto"/>
            <w:noWrap/>
            <w:vAlign w:val="center"/>
          </w:tcPr>
          <w:p w14:paraId="5E9A7CA2" w14:textId="77777777" w:rsidR="001265E6" w:rsidRPr="000702BF" w:rsidRDefault="001265E6" w:rsidP="00AE3F12">
            <w:pPr>
              <w:pStyle w:val="TAC"/>
            </w:pPr>
            <w:r w:rsidRPr="000702BF">
              <w:t>1492</w:t>
            </w:r>
          </w:p>
        </w:tc>
        <w:tc>
          <w:tcPr>
            <w:tcW w:w="437" w:type="dxa"/>
            <w:shd w:val="clear" w:color="auto" w:fill="auto"/>
            <w:noWrap/>
            <w:vAlign w:val="center"/>
          </w:tcPr>
          <w:p w14:paraId="67AC31DC" w14:textId="77777777" w:rsidR="001265E6" w:rsidRPr="000702BF" w:rsidRDefault="001265E6" w:rsidP="00AE3F12">
            <w:pPr>
              <w:pStyle w:val="TAC"/>
            </w:pPr>
            <w:r w:rsidRPr="000702BF">
              <w:t>134</w:t>
            </w:r>
          </w:p>
        </w:tc>
        <w:tc>
          <w:tcPr>
            <w:tcW w:w="537" w:type="dxa"/>
            <w:shd w:val="clear" w:color="auto" w:fill="auto"/>
            <w:noWrap/>
            <w:vAlign w:val="center"/>
          </w:tcPr>
          <w:p w14:paraId="5401AB0C" w14:textId="77777777" w:rsidR="001265E6" w:rsidRPr="000702BF" w:rsidRDefault="001265E6" w:rsidP="00AE3F12">
            <w:pPr>
              <w:pStyle w:val="TAC"/>
            </w:pPr>
            <w:r w:rsidRPr="000702BF">
              <w:t>2187</w:t>
            </w:r>
          </w:p>
        </w:tc>
        <w:tc>
          <w:tcPr>
            <w:tcW w:w="537" w:type="dxa"/>
            <w:shd w:val="clear" w:color="auto" w:fill="auto"/>
            <w:noWrap/>
            <w:vAlign w:val="center"/>
          </w:tcPr>
          <w:p w14:paraId="5F0BDB4D" w14:textId="77777777" w:rsidR="001265E6" w:rsidRPr="000702BF" w:rsidRDefault="001265E6" w:rsidP="00AE3F12">
            <w:pPr>
              <w:pStyle w:val="TAC"/>
            </w:pPr>
            <w:r w:rsidRPr="000702BF">
              <w:t>2148</w:t>
            </w:r>
          </w:p>
        </w:tc>
      </w:tr>
      <w:tr w:rsidR="001265E6" w:rsidRPr="000702BF" w14:paraId="24E1B3D4" w14:textId="77777777" w:rsidTr="008D0E0E">
        <w:trPr>
          <w:jc w:val="center"/>
        </w:trPr>
        <w:tc>
          <w:tcPr>
            <w:tcW w:w="347" w:type="dxa"/>
            <w:shd w:val="clear" w:color="auto" w:fill="auto"/>
            <w:noWrap/>
            <w:vAlign w:val="center"/>
            <w:hideMark/>
          </w:tcPr>
          <w:p w14:paraId="59DA0EA9" w14:textId="77777777" w:rsidR="001265E6" w:rsidRPr="000702BF" w:rsidRDefault="001265E6" w:rsidP="00AE3F12">
            <w:pPr>
              <w:pStyle w:val="TAC"/>
            </w:pPr>
            <w:r w:rsidRPr="000702BF">
              <w:t>24</w:t>
            </w:r>
          </w:p>
        </w:tc>
        <w:tc>
          <w:tcPr>
            <w:tcW w:w="437" w:type="dxa"/>
            <w:shd w:val="clear" w:color="auto" w:fill="auto"/>
            <w:noWrap/>
            <w:vAlign w:val="center"/>
            <w:hideMark/>
          </w:tcPr>
          <w:p w14:paraId="1D71596A" w14:textId="77777777" w:rsidR="001265E6" w:rsidRPr="000702BF" w:rsidRDefault="001265E6" w:rsidP="00AE3F12">
            <w:pPr>
              <w:pStyle w:val="TAC"/>
            </w:pPr>
            <w:r w:rsidRPr="000702BF">
              <w:t>503</w:t>
            </w:r>
          </w:p>
        </w:tc>
        <w:tc>
          <w:tcPr>
            <w:tcW w:w="437" w:type="dxa"/>
            <w:shd w:val="clear" w:color="auto" w:fill="auto"/>
            <w:noWrap/>
            <w:vAlign w:val="center"/>
            <w:hideMark/>
          </w:tcPr>
          <w:p w14:paraId="20800031" w14:textId="77777777" w:rsidR="001265E6" w:rsidRPr="000702BF" w:rsidRDefault="001265E6" w:rsidP="00AE3F12">
            <w:pPr>
              <w:pStyle w:val="TAC"/>
            </w:pPr>
            <w:r w:rsidRPr="000702BF">
              <w:t>275</w:t>
            </w:r>
          </w:p>
        </w:tc>
        <w:tc>
          <w:tcPr>
            <w:tcW w:w="347" w:type="dxa"/>
            <w:shd w:val="clear" w:color="auto" w:fill="auto"/>
            <w:noWrap/>
            <w:vAlign w:val="center"/>
          </w:tcPr>
          <w:p w14:paraId="6994129E" w14:textId="77777777" w:rsidR="001265E6" w:rsidRPr="000702BF" w:rsidRDefault="001265E6" w:rsidP="00AE3F12">
            <w:pPr>
              <w:pStyle w:val="TAC"/>
            </w:pPr>
            <w:r w:rsidRPr="000702BF">
              <w:t>61</w:t>
            </w:r>
          </w:p>
        </w:tc>
        <w:tc>
          <w:tcPr>
            <w:tcW w:w="537" w:type="dxa"/>
            <w:shd w:val="clear" w:color="auto" w:fill="auto"/>
            <w:noWrap/>
            <w:vAlign w:val="center"/>
          </w:tcPr>
          <w:p w14:paraId="709B27CA" w14:textId="77777777" w:rsidR="001265E6" w:rsidRPr="000702BF" w:rsidRDefault="001265E6" w:rsidP="00AE3F12">
            <w:pPr>
              <w:pStyle w:val="TAC"/>
            </w:pPr>
            <w:r w:rsidRPr="000702BF">
              <w:t>1091</w:t>
            </w:r>
          </w:p>
        </w:tc>
        <w:tc>
          <w:tcPr>
            <w:tcW w:w="537" w:type="dxa"/>
            <w:shd w:val="clear" w:color="auto" w:fill="auto"/>
            <w:noWrap/>
            <w:vAlign w:val="center"/>
          </w:tcPr>
          <w:p w14:paraId="0B525BE9" w14:textId="77777777" w:rsidR="001265E6" w:rsidRPr="000702BF" w:rsidRDefault="001265E6" w:rsidP="00AE3F12">
            <w:pPr>
              <w:pStyle w:val="TAC"/>
            </w:pPr>
            <w:r w:rsidRPr="000702BF">
              <w:t>872</w:t>
            </w:r>
          </w:p>
        </w:tc>
        <w:tc>
          <w:tcPr>
            <w:tcW w:w="437" w:type="dxa"/>
            <w:shd w:val="clear" w:color="auto" w:fill="auto"/>
            <w:noWrap/>
            <w:vAlign w:val="center"/>
          </w:tcPr>
          <w:p w14:paraId="719C9FEE" w14:textId="77777777" w:rsidR="001265E6" w:rsidRPr="000702BF" w:rsidRDefault="001265E6" w:rsidP="00AE3F12">
            <w:pPr>
              <w:pStyle w:val="TAC"/>
            </w:pPr>
            <w:r w:rsidRPr="000702BF">
              <w:t>98</w:t>
            </w:r>
          </w:p>
        </w:tc>
        <w:tc>
          <w:tcPr>
            <w:tcW w:w="537" w:type="dxa"/>
            <w:shd w:val="clear" w:color="auto" w:fill="auto"/>
            <w:noWrap/>
            <w:vAlign w:val="center"/>
          </w:tcPr>
          <w:p w14:paraId="20B066B2" w14:textId="77777777" w:rsidR="001265E6" w:rsidRPr="000702BF" w:rsidRDefault="001265E6" w:rsidP="00AE3F12">
            <w:pPr>
              <w:pStyle w:val="TAC"/>
            </w:pPr>
            <w:r w:rsidRPr="000702BF">
              <w:t>1653</w:t>
            </w:r>
          </w:p>
        </w:tc>
        <w:tc>
          <w:tcPr>
            <w:tcW w:w="537" w:type="dxa"/>
            <w:shd w:val="clear" w:color="auto" w:fill="auto"/>
            <w:noWrap/>
            <w:vAlign w:val="center"/>
          </w:tcPr>
          <w:p w14:paraId="2A60909C" w14:textId="77777777" w:rsidR="001265E6" w:rsidRPr="000702BF" w:rsidRDefault="001265E6" w:rsidP="00AE3F12">
            <w:pPr>
              <w:pStyle w:val="TAC"/>
            </w:pPr>
            <w:r w:rsidRPr="000702BF">
              <w:t>1510</w:t>
            </w:r>
          </w:p>
        </w:tc>
        <w:tc>
          <w:tcPr>
            <w:tcW w:w="437" w:type="dxa"/>
            <w:shd w:val="clear" w:color="auto" w:fill="auto"/>
            <w:noWrap/>
            <w:vAlign w:val="center"/>
          </w:tcPr>
          <w:p w14:paraId="55987142" w14:textId="77777777" w:rsidR="001265E6" w:rsidRPr="000702BF" w:rsidRDefault="001265E6" w:rsidP="00AE3F12">
            <w:pPr>
              <w:pStyle w:val="TAC"/>
            </w:pPr>
            <w:r w:rsidRPr="000702BF">
              <w:t>135</w:t>
            </w:r>
          </w:p>
        </w:tc>
        <w:tc>
          <w:tcPr>
            <w:tcW w:w="537" w:type="dxa"/>
            <w:shd w:val="clear" w:color="auto" w:fill="auto"/>
            <w:noWrap/>
            <w:vAlign w:val="center"/>
          </w:tcPr>
          <w:p w14:paraId="543DE0D8" w14:textId="77777777" w:rsidR="001265E6" w:rsidRPr="000702BF" w:rsidRDefault="001265E6" w:rsidP="00AE3F12">
            <w:pPr>
              <w:pStyle w:val="TAC"/>
            </w:pPr>
            <w:r w:rsidRPr="000702BF">
              <w:t>2202</w:t>
            </w:r>
          </w:p>
        </w:tc>
        <w:tc>
          <w:tcPr>
            <w:tcW w:w="537" w:type="dxa"/>
            <w:shd w:val="clear" w:color="auto" w:fill="auto"/>
            <w:noWrap/>
            <w:vAlign w:val="center"/>
          </w:tcPr>
          <w:p w14:paraId="64E79F93" w14:textId="77777777" w:rsidR="001265E6" w:rsidRPr="000702BF" w:rsidRDefault="001265E6" w:rsidP="00AE3F12">
            <w:pPr>
              <w:pStyle w:val="TAC"/>
            </w:pPr>
            <w:r w:rsidRPr="000702BF">
              <w:t>2166</w:t>
            </w:r>
          </w:p>
        </w:tc>
      </w:tr>
      <w:tr w:rsidR="001265E6" w:rsidRPr="000702BF" w14:paraId="1781BFFC" w14:textId="77777777" w:rsidTr="008D0E0E">
        <w:trPr>
          <w:jc w:val="center"/>
        </w:trPr>
        <w:tc>
          <w:tcPr>
            <w:tcW w:w="347" w:type="dxa"/>
            <w:shd w:val="clear" w:color="auto" w:fill="auto"/>
            <w:noWrap/>
            <w:vAlign w:val="center"/>
            <w:hideMark/>
          </w:tcPr>
          <w:p w14:paraId="01BC954D" w14:textId="77777777" w:rsidR="001265E6" w:rsidRPr="000702BF" w:rsidRDefault="001265E6" w:rsidP="00AE3F12">
            <w:pPr>
              <w:pStyle w:val="TAC"/>
            </w:pPr>
            <w:r w:rsidRPr="000702BF">
              <w:t>25</w:t>
            </w:r>
          </w:p>
        </w:tc>
        <w:tc>
          <w:tcPr>
            <w:tcW w:w="437" w:type="dxa"/>
            <w:shd w:val="clear" w:color="auto" w:fill="auto"/>
            <w:noWrap/>
            <w:vAlign w:val="center"/>
            <w:hideMark/>
          </w:tcPr>
          <w:p w14:paraId="3AB850D0" w14:textId="77777777" w:rsidR="001265E6" w:rsidRPr="000702BF" w:rsidRDefault="001265E6" w:rsidP="00AE3F12">
            <w:pPr>
              <w:pStyle w:val="TAC"/>
            </w:pPr>
            <w:r w:rsidRPr="000702BF">
              <w:t>520</w:t>
            </w:r>
          </w:p>
        </w:tc>
        <w:tc>
          <w:tcPr>
            <w:tcW w:w="437" w:type="dxa"/>
            <w:shd w:val="clear" w:color="auto" w:fill="auto"/>
            <w:noWrap/>
            <w:vAlign w:val="center"/>
            <w:hideMark/>
          </w:tcPr>
          <w:p w14:paraId="4C010AFD" w14:textId="77777777" w:rsidR="001265E6" w:rsidRPr="000702BF" w:rsidRDefault="001265E6" w:rsidP="00AE3F12">
            <w:pPr>
              <w:pStyle w:val="TAC"/>
            </w:pPr>
            <w:r w:rsidRPr="000702BF">
              <w:t>290</w:t>
            </w:r>
          </w:p>
        </w:tc>
        <w:tc>
          <w:tcPr>
            <w:tcW w:w="347" w:type="dxa"/>
            <w:shd w:val="clear" w:color="auto" w:fill="auto"/>
            <w:noWrap/>
            <w:vAlign w:val="center"/>
          </w:tcPr>
          <w:p w14:paraId="5F0F6B11" w14:textId="77777777" w:rsidR="001265E6" w:rsidRPr="000702BF" w:rsidRDefault="001265E6" w:rsidP="00AE3F12">
            <w:pPr>
              <w:pStyle w:val="TAC"/>
            </w:pPr>
            <w:r w:rsidRPr="000702BF">
              <w:t>62</w:t>
            </w:r>
          </w:p>
        </w:tc>
        <w:tc>
          <w:tcPr>
            <w:tcW w:w="537" w:type="dxa"/>
            <w:shd w:val="clear" w:color="auto" w:fill="auto"/>
            <w:noWrap/>
            <w:vAlign w:val="center"/>
          </w:tcPr>
          <w:p w14:paraId="6D8B5F3D" w14:textId="77777777" w:rsidR="001265E6" w:rsidRPr="000702BF" w:rsidRDefault="001265E6" w:rsidP="00AE3F12">
            <w:pPr>
              <w:pStyle w:val="TAC"/>
            </w:pPr>
            <w:r w:rsidRPr="000702BF">
              <w:t>1107</w:t>
            </w:r>
          </w:p>
        </w:tc>
        <w:tc>
          <w:tcPr>
            <w:tcW w:w="537" w:type="dxa"/>
            <w:shd w:val="clear" w:color="auto" w:fill="auto"/>
            <w:noWrap/>
            <w:vAlign w:val="center"/>
          </w:tcPr>
          <w:p w14:paraId="16D18EDD" w14:textId="77777777" w:rsidR="001265E6" w:rsidRPr="000702BF" w:rsidRDefault="001265E6" w:rsidP="00AE3F12">
            <w:pPr>
              <w:pStyle w:val="TAC"/>
            </w:pPr>
            <w:r w:rsidRPr="000702BF">
              <w:t>889</w:t>
            </w:r>
          </w:p>
        </w:tc>
        <w:tc>
          <w:tcPr>
            <w:tcW w:w="437" w:type="dxa"/>
            <w:shd w:val="clear" w:color="auto" w:fill="auto"/>
            <w:noWrap/>
            <w:vAlign w:val="center"/>
          </w:tcPr>
          <w:p w14:paraId="006276C0" w14:textId="77777777" w:rsidR="001265E6" w:rsidRPr="000702BF" w:rsidRDefault="001265E6" w:rsidP="00AE3F12">
            <w:pPr>
              <w:pStyle w:val="TAC"/>
            </w:pPr>
            <w:r w:rsidRPr="000702BF">
              <w:t>99</w:t>
            </w:r>
          </w:p>
        </w:tc>
        <w:tc>
          <w:tcPr>
            <w:tcW w:w="537" w:type="dxa"/>
            <w:shd w:val="clear" w:color="auto" w:fill="auto"/>
            <w:noWrap/>
            <w:vAlign w:val="center"/>
          </w:tcPr>
          <w:p w14:paraId="5C725BA5" w14:textId="77777777" w:rsidR="001265E6" w:rsidRPr="000702BF" w:rsidRDefault="001265E6" w:rsidP="00AE3F12">
            <w:pPr>
              <w:pStyle w:val="TAC"/>
            </w:pPr>
            <w:r w:rsidRPr="000702BF">
              <w:t>1668</w:t>
            </w:r>
          </w:p>
        </w:tc>
        <w:tc>
          <w:tcPr>
            <w:tcW w:w="537" w:type="dxa"/>
            <w:shd w:val="clear" w:color="auto" w:fill="auto"/>
            <w:noWrap/>
            <w:vAlign w:val="center"/>
          </w:tcPr>
          <w:p w14:paraId="2A32B61D" w14:textId="77777777" w:rsidR="001265E6" w:rsidRPr="000702BF" w:rsidRDefault="001265E6" w:rsidP="00AE3F12">
            <w:pPr>
              <w:pStyle w:val="TAC"/>
            </w:pPr>
            <w:r w:rsidRPr="000702BF">
              <w:t>1527</w:t>
            </w:r>
          </w:p>
        </w:tc>
        <w:tc>
          <w:tcPr>
            <w:tcW w:w="437" w:type="dxa"/>
            <w:shd w:val="clear" w:color="auto" w:fill="auto"/>
            <w:noWrap/>
            <w:vAlign w:val="center"/>
          </w:tcPr>
          <w:p w14:paraId="76815158" w14:textId="77777777" w:rsidR="001265E6" w:rsidRPr="000702BF" w:rsidRDefault="001265E6" w:rsidP="00AE3F12">
            <w:pPr>
              <w:pStyle w:val="TAC"/>
            </w:pPr>
            <w:r w:rsidRPr="000702BF">
              <w:t>136</w:t>
            </w:r>
          </w:p>
        </w:tc>
        <w:tc>
          <w:tcPr>
            <w:tcW w:w="537" w:type="dxa"/>
            <w:shd w:val="clear" w:color="auto" w:fill="auto"/>
            <w:noWrap/>
            <w:vAlign w:val="center"/>
          </w:tcPr>
          <w:p w14:paraId="5A1AA2DD" w14:textId="77777777" w:rsidR="001265E6" w:rsidRPr="000702BF" w:rsidRDefault="001265E6" w:rsidP="00AE3F12">
            <w:pPr>
              <w:pStyle w:val="TAC"/>
            </w:pPr>
            <w:r w:rsidRPr="000702BF">
              <w:t>2217</w:t>
            </w:r>
          </w:p>
        </w:tc>
        <w:tc>
          <w:tcPr>
            <w:tcW w:w="537" w:type="dxa"/>
            <w:shd w:val="clear" w:color="auto" w:fill="auto"/>
            <w:noWrap/>
            <w:vAlign w:val="center"/>
          </w:tcPr>
          <w:p w14:paraId="4AE6E8E7" w14:textId="77777777" w:rsidR="001265E6" w:rsidRPr="000702BF" w:rsidRDefault="001265E6" w:rsidP="00AE3F12">
            <w:pPr>
              <w:pStyle w:val="TAC"/>
            </w:pPr>
            <w:r w:rsidRPr="000702BF">
              <w:t>2183</w:t>
            </w:r>
          </w:p>
        </w:tc>
      </w:tr>
      <w:tr w:rsidR="001265E6" w:rsidRPr="000702BF" w14:paraId="3183053F" w14:textId="77777777" w:rsidTr="008D0E0E">
        <w:trPr>
          <w:jc w:val="center"/>
        </w:trPr>
        <w:tc>
          <w:tcPr>
            <w:tcW w:w="347" w:type="dxa"/>
            <w:shd w:val="clear" w:color="auto" w:fill="auto"/>
            <w:noWrap/>
            <w:vAlign w:val="center"/>
            <w:hideMark/>
          </w:tcPr>
          <w:p w14:paraId="67AEE6C2" w14:textId="77777777" w:rsidR="001265E6" w:rsidRPr="000702BF" w:rsidRDefault="001265E6" w:rsidP="00AE3F12">
            <w:pPr>
              <w:pStyle w:val="TAC"/>
            </w:pPr>
            <w:r w:rsidRPr="000702BF">
              <w:t>26</w:t>
            </w:r>
          </w:p>
        </w:tc>
        <w:tc>
          <w:tcPr>
            <w:tcW w:w="437" w:type="dxa"/>
            <w:shd w:val="clear" w:color="auto" w:fill="auto"/>
            <w:noWrap/>
            <w:vAlign w:val="center"/>
            <w:hideMark/>
          </w:tcPr>
          <w:p w14:paraId="3BD793DE" w14:textId="77777777" w:rsidR="001265E6" w:rsidRPr="000702BF" w:rsidRDefault="001265E6" w:rsidP="00AE3F12">
            <w:pPr>
              <w:pStyle w:val="TAC"/>
            </w:pPr>
            <w:r w:rsidRPr="000702BF">
              <w:t>536</w:t>
            </w:r>
          </w:p>
        </w:tc>
        <w:tc>
          <w:tcPr>
            <w:tcW w:w="437" w:type="dxa"/>
            <w:shd w:val="clear" w:color="auto" w:fill="auto"/>
            <w:noWrap/>
            <w:vAlign w:val="center"/>
            <w:hideMark/>
          </w:tcPr>
          <w:p w14:paraId="58507AFF" w14:textId="77777777" w:rsidR="001265E6" w:rsidRPr="000702BF" w:rsidRDefault="001265E6" w:rsidP="00AE3F12">
            <w:pPr>
              <w:pStyle w:val="TAC"/>
            </w:pPr>
            <w:r w:rsidRPr="000702BF">
              <w:t>305</w:t>
            </w:r>
          </w:p>
        </w:tc>
        <w:tc>
          <w:tcPr>
            <w:tcW w:w="347" w:type="dxa"/>
            <w:shd w:val="clear" w:color="auto" w:fill="auto"/>
            <w:noWrap/>
            <w:vAlign w:val="center"/>
          </w:tcPr>
          <w:p w14:paraId="228B7031" w14:textId="77777777" w:rsidR="001265E6" w:rsidRPr="000702BF" w:rsidRDefault="001265E6" w:rsidP="00AE3F12">
            <w:pPr>
              <w:pStyle w:val="TAC"/>
            </w:pPr>
            <w:r w:rsidRPr="000702BF">
              <w:t>63</w:t>
            </w:r>
          </w:p>
        </w:tc>
        <w:tc>
          <w:tcPr>
            <w:tcW w:w="537" w:type="dxa"/>
            <w:shd w:val="clear" w:color="auto" w:fill="auto"/>
            <w:noWrap/>
            <w:vAlign w:val="center"/>
          </w:tcPr>
          <w:p w14:paraId="5A5BBC53" w14:textId="77777777" w:rsidR="001265E6" w:rsidRPr="000702BF" w:rsidRDefault="001265E6" w:rsidP="00AE3F12">
            <w:pPr>
              <w:pStyle w:val="TAC"/>
            </w:pPr>
            <w:r w:rsidRPr="000702BF">
              <w:t>1122</w:t>
            </w:r>
          </w:p>
        </w:tc>
        <w:tc>
          <w:tcPr>
            <w:tcW w:w="537" w:type="dxa"/>
            <w:shd w:val="clear" w:color="auto" w:fill="auto"/>
            <w:noWrap/>
            <w:vAlign w:val="center"/>
          </w:tcPr>
          <w:p w14:paraId="0C54A2A8" w14:textId="77777777" w:rsidR="001265E6" w:rsidRPr="000702BF" w:rsidRDefault="001265E6" w:rsidP="00AE3F12">
            <w:pPr>
              <w:pStyle w:val="TAC"/>
            </w:pPr>
            <w:r w:rsidRPr="000702BF">
              <w:t>906</w:t>
            </w:r>
          </w:p>
        </w:tc>
        <w:tc>
          <w:tcPr>
            <w:tcW w:w="437" w:type="dxa"/>
            <w:shd w:val="clear" w:color="auto" w:fill="auto"/>
            <w:noWrap/>
            <w:vAlign w:val="center"/>
          </w:tcPr>
          <w:p w14:paraId="25F0CD17" w14:textId="77777777" w:rsidR="001265E6" w:rsidRPr="000702BF" w:rsidRDefault="001265E6" w:rsidP="00AE3F12">
            <w:pPr>
              <w:pStyle w:val="TAC"/>
            </w:pPr>
            <w:r w:rsidRPr="000702BF">
              <w:t>100</w:t>
            </w:r>
          </w:p>
        </w:tc>
        <w:tc>
          <w:tcPr>
            <w:tcW w:w="537" w:type="dxa"/>
            <w:shd w:val="clear" w:color="auto" w:fill="auto"/>
            <w:noWrap/>
            <w:vAlign w:val="center"/>
          </w:tcPr>
          <w:p w14:paraId="21F8BED4" w14:textId="77777777" w:rsidR="001265E6" w:rsidRPr="000702BF" w:rsidRDefault="001265E6" w:rsidP="00AE3F12">
            <w:pPr>
              <w:pStyle w:val="TAC"/>
            </w:pPr>
            <w:r w:rsidRPr="000702BF">
              <w:t>1683</w:t>
            </w:r>
          </w:p>
        </w:tc>
        <w:tc>
          <w:tcPr>
            <w:tcW w:w="537" w:type="dxa"/>
            <w:shd w:val="clear" w:color="auto" w:fill="auto"/>
            <w:noWrap/>
            <w:vAlign w:val="center"/>
          </w:tcPr>
          <w:p w14:paraId="5EBD8BD4" w14:textId="77777777" w:rsidR="001265E6" w:rsidRPr="000702BF" w:rsidRDefault="001265E6" w:rsidP="00AE3F12">
            <w:pPr>
              <w:pStyle w:val="TAC"/>
            </w:pPr>
            <w:r w:rsidRPr="000702BF">
              <w:t>1545</w:t>
            </w:r>
          </w:p>
        </w:tc>
        <w:tc>
          <w:tcPr>
            <w:tcW w:w="437" w:type="dxa"/>
            <w:shd w:val="clear" w:color="auto" w:fill="auto"/>
            <w:noWrap/>
            <w:vAlign w:val="center"/>
          </w:tcPr>
          <w:p w14:paraId="28AA226D" w14:textId="77777777" w:rsidR="001265E6" w:rsidRPr="000702BF" w:rsidRDefault="001265E6" w:rsidP="00AE3F12">
            <w:pPr>
              <w:pStyle w:val="TAC"/>
            </w:pPr>
            <w:r w:rsidRPr="000702BF">
              <w:t>137</w:t>
            </w:r>
          </w:p>
        </w:tc>
        <w:tc>
          <w:tcPr>
            <w:tcW w:w="537" w:type="dxa"/>
            <w:shd w:val="clear" w:color="auto" w:fill="auto"/>
            <w:noWrap/>
            <w:vAlign w:val="center"/>
          </w:tcPr>
          <w:p w14:paraId="21F78458" w14:textId="77777777" w:rsidR="001265E6" w:rsidRPr="000702BF" w:rsidRDefault="001265E6" w:rsidP="00AE3F12">
            <w:pPr>
              <w:pStyle w:val="TAC"/>
            </w:pPr>
            <w:r w:rsidRPr="000702BF">
              <w:t>2232</w:t>
            </w:r>
          </w:p>
        </w:tc>
        <w:tc>
          <w:tcPr>
            <w:tcW w:w="537" w:type="dxa"/>
            <w:shd w:val="clear" w:color="auto" w:fill="auto"/>
            <w:noWrap/>
            <w:vAlign w:val="center"/>
          </w:tcPr>
          <w:p w14:paraId="2F9CE828" w14:textId="77777777" w:rsidR="001265E6" w:rsidRPr="000702BF" w:rsidRDefault="001265E6" w:rsidP="00AE3F12">
            <w:pPr>
              <w:pStyle w:val="TAC"/>
            </w:pPr>
            <w:r w:rsidRPr="000702BF">
              <w:t>2201</w:t>
            </w:r>
          </w:p>
        </w:tc>
      </w:tr>
      <w:tr w:rsidR="001265E6" w:rsidRPr="000702BF" w14:paraId="79814D1E" w14:textId="77777777" w:rsidTr="008D0E0E">
        <w:trPr>
          <w:jc w:val="center"/>
        </w:trPr>
        <w:tc>
          <w:tcPr>
            <w:tcW w:w="347" w:type="dxa"/>
            <w:shd w:val="clear" w:color="auto" w:fill="auto"/>
            <w:noWrap/>
            <w:vAlign w:val="center"/>
            <w:hideMark/>
          </w:tcPr>
          <w:p w14:paraId="0A6D1D01" w14:textId="77777777" w:rsidR="001265E6" w:rsidRPr="000702BF" w:rsidRDefault="001265E6" w:rsidP="00AE3F12">
            <w:pPr>
              <w:pStyle w:val="TAC"/>
            </w:pPr>
            <w:r w:rsidRPr="000702BF">
              <w:t>27</w:t>
            </w:r>
          </w:p>
        </w:tc>
        <w:tc>
          <w:tcPr>
            <w:tcW w:w="437" w:type="dxa"/>
            <w:shd w:val="clear" w:color="auto" w:fill="auto"/>
            <w:noWrap/>
            <w:vAlign w:val="center"/>
            <w:hideMark/>
          </w:tcPr>
          <w:p w14:paraId="16FE5E0C" w14:textId="77777777" w:rsidR="001265E6" w:rsidRPr="000702BF" w:rsidRDefault="001265E6" w:rsidP="00AE3F12">
            <w:pPr>
              <w:pStyle w:val="TAC"/>
            </w:pPr>
            <w:r w:rsidRPr="000702BF">
              <w:t>553</w:t>
            </w:r>
          </w:p>
        </w:tc>
        <w:tc>
          <w:tcPr>
            <w:tcW w:w="437" w:type="dxa"/>
            <w:shd w:val="clear" w:color="auto" w:fill="auto"/>
            <w:noWrap/>
            <w:vAlign w:val="center"/>
            <w:hideMark/>
          </w:tcPr>
          <w:p w14:paraId="376AAC0E" w14:textId="77777777" w:rsidR="001265E6" w:rsidRPr="000702BF" w:rsidRDefault="001265E6" w:rsidP="00AE3F12">
            <w:pPr>
              <w:pStyle w:val="TAC"/>
            </w:pPr>
            <w:r w:rsidRPr="000702BF">
              <w:t>320</w:t>
            </w:r>
          </w:p>
        </w:tc>
        <w:tc>
          <w:tcPr>
            <w:tcW w:w="347" w:type="dxa"/>
            <w:shd w:val="clear" w:color="auto" w:fill="auto"/>
            <w:noWrap/>
            <w:vAlign w:val="center"/>
          </w:tcPr>
          <w:p w14:paraId="125769AF" w14:textId="77777777" w:rsidR="001265E6" w:rsidRPr="000702BF" w:rsidRDefault="001265E6" w:rsidP="00AE3F12">
            <w:pPr>
              <w:pStyle w:val="TAC"/>
            </w:pPr>
            <w:r w:rsidRPr="000702BF">
              <w:t>64</w:t>
            </w:r>
          </w:p>
        </w:tc>
        <w:tc>
          <w:tcPr>
            <w:tcW w:w="537" w:type="dxa"/>
            <w:shd w:val="clear" w:color="auto" w:fill="auto"/>
            <w:noWrap/>
            <w:vAlign w:val="center"/>
          </w:tcPr>
          <w:p w14:paraId="3E7E14D3" w14:textId="77777777" w:rsidR="001265E6" w:rsidRPr="000702BF" w:rsidRDefault="001265E6" w:rsidP="00AE3F12">
            <w:pPr>
              <w:pStyle w:val="TAC"/>
            </w:pPr>
            <w:r w:rsidRPr="000702BF">
              <w:t>1137</w:t>
            </w:r>
          </w:p>
        </w:tc>
        <w:tc>
          <w:tcPr>
            <w:tcW w:w="537" w:type="dxa"/>
            <w:shd w:val="clear" w:color="auto" w:fill="auto"/>
            <w:noWrap/>
            <w:vAlign w:val="center"/>
          </w:tcPr>
          <w:p w14:paraId="05F1A99D" w14:textId="77777777" w:rsidR="001265E6" w:rsidRPr="000702BF" w:rsidRDefault="001265E6" w:rsidP="00AE3F12">
            <w:pPr>
              <w:pStyle w:val="TAC"/>
            </w:pPr>
            <w:r w:rsidRPr="000702BF">
              <w:t>923</w:t>
            </w:r>
          </w:p>
        </w:tc>
        <w:tc>
          <w:tcPr>
            <w:tcW w:w="437" w:type="dxa"/>
            <w:shd w:val="clear" w:color="auto" w:fill="auto"/>
            <w:noWrap/>
            <w:vAlign w:val="center"/>
          </w:tcPr>
          <w:p w14:paraId="2304A00A" w14:textId="77777777" w:rsidR="001265E6" w:rsidRPr="000702BF" w:rsidRDefault="001265E6" w:rsidP="00AE3F12">
            <w:pPr>
              <w:pStyle w:val="TAC"/>
            </w:pPr>
            <w:r w:rsidRPr="000702BF">
              <w:t>101</w:t>
            </w:r>
          </w:p>
        </w:tc>
        <w:tc>
          <w:tcPr>
            <w:tcW w:w="537" w:type="dxa"/>
            <w:shd w:val="clear" w:color="auto" w:fill="auto"/>
            <w:noWrap/>
            <w:vAlign w:val="center"/>
          </w:tcPr>
          <w:p w14:paraId="037C555C" w14:textId="77777777" w:rsidR="001265E6" w:rsidRPr="000702BF" w:rsidRDefault="001265E6" w:rsidP="00AE3F12">
            <w:pPr>
              <w:pStyle w:val="TAC"/>
            </w:pPr>
            <w:r w:rsidRPr="000702BF">
              <w:t>1698</w:t>
            </w:r>
          </w:p>
        </w:tc>
        <w:tc>
          <w:tcPr>
            <w:tcW w:w="537" w:type="dxa"/>
            <w:shd w:val="clear" w:color="auto" w:fill="auto"/>
            <w:noWrap/>
            <w:vAlign w:val="center"/>
          </w:tcPr>
          <w:p w14:paraId="53E366F7" w14:textId="77777777" w:rsidR="001265E6" w:rsidRPr="000702BF" w:rsidRDefault="001265E6" w:rsidP="00AE3F12">
            <w:pPr>
              <w:pStyle w:val="TAC"/>
            </w:pPr>
            <w:r w:rsidRPr="000702BF">
              <w:t>1562</w:t>
            </w:r>
          </w:p>
        </w:tc>
        <w:tc>
          <w:tcPr>
            <w:tcW w:w="437" w:type="dxa"/>
            <w:shd w:val="clear" w:color="auto" w:fill="auto"/>
            <w:noWrap/>
            <w:vAlign w:val="center"/>
          </w:tcPr>
          <w:p w14:paraId="55F1E294" w14:textId="77777777" w:rsidR="001265E6" w:rsidRPr="000702BF" w:rsidRDefault="001265E6" w:rsidP="00AE3F12">
            <w:pPr>
              <w:pStyle w:val="TAC"/>
            </w:pPr>
            <w:r w:rsidRPr="000702BF">
              <w:t>138</w:t>
            </w:r>
          </w:p>
        </w:tc>
        <w:tc>
          <w:tcPr>
            <w:tcW w:w="537" w:type="dxa"/>
            <w:shd w:val="clear" w:color="auto" w:fill="auto"/>
            <w:noWrap/>
            <w:vAlign w:val="center"/>
          </w:tcPr>
          <w:p w14:paraId="3B8E213B" w14:textId="77777777" w:rsidR="001265E6" w:rsidRPr="000702BF" w:rsidRDefault="001265E6" w:rsidP="00AE3F12">
            <w:pPr>
              <w:pStyle w:val="TAC"/>
            </w:pPr>
            <w:r w:rsidRPr="000702BF">
              <w:t>2246</w:t>
            </w:r>
          </w:p>
        </w:tc>
        <w:tc>
          <w:tcPr>
            <w:tcW w:w="537" w:type="dxa"/>
            <w:shd w:val="clear" w:color="auto" w:fill="auto"/>
            <w:noWrap/>
            <w:vAlign w:val="center"/>
          </w:tcPr>
          <w:p w14:paraId="569DA9A0" w14:textId="77777777" w:rsidR="001265E6" w:rsidRPr="000702BF" w:rsidRDefault="001265E6" w:rsidP="00AE3F12">
            <w:pPr>
              <w:pStyle w:val="TAC"/>
            </w:pPr>
            <w:r w:rsidRPr="000702BF">
              <w:t>2219</w:t>
            </w:r>
          </w:p>
        </w:tc>
      </w:tr>
      <w:tr w:rsidR="001265E6" w:rsidRPr="000702BF" w14:paraId="43495A41" w14:textId="77777777" w:rsidTr="008D0E0E">
        <w:trPr>
          <w:jc w:val="center"/>
        </w:trPr>
        <w:tc>
          <w:tcPr>
            <w:tcW w:w="347" w:type="dxa"/>
            <w:shd w:val="clear" w:color="auto" w:fill="auto"/>
            <w:noWrap/>
            <w:vAlign w:val="center"/>
            <w:hideMark/>
          </w:tcPr>
          <w:p w14:paraId="70786A9C" w14:textId="77777777" w:rsidR="001265E6" w:rsidRPr="000702BF" w:rsidRDefault="001265E6" w:rsidP="00AE3F12">
            <w:pPr>
              <w:pStyle w:val="TAC"/>
            </w:pPr>
            <w:r w:rsidRPr="000702BF">
              <w:t>28</w:t>
            </w:r>
          </w:p>
        </w:tc>
        <w:tc>
          <w:tcPr>
            <w:tcW w:w="437" w:type="dxa"/>
            <w:shd w:val="clear" w:color="auto" w:fill="auto"/>
            <w:noWrap/>
            <w:vAlign w:val="center"/>
            <w:hideMark/>
          </w:tcPr>
          <w:p w14:paraId="569EE678" w14:textId="77777777" w:rsidR="001265E6" w:rsidRPr="000702BF" w:rsidRDefault="001265E6" w:rsidP="00AE3F12">
            <w:pPr>
              <w:pStyle w:val="TAC"/>
            </w:pPr>
            <w:r w:rsidRPr="000702BF">
              <w:t>569</w:t>
            </w:r>
          </w:p>
        </w:tc>
        <w:tc>
          <w:tcPr>
            <w:tcW w:w="437" w:type="dxa"/>
            <w:shd w:val="clear" w:color="auto" w:fill="auto"/>
            <w:noWrap/>
            <w:vAlign w:val="center"/>
            <w:hideMark/>
          </w:tcPr>
          <w:p w14:paraId="28FC76EA" w14:textId="77777777" w:rsidR="001265E6" w:rsidRPr="000702BF" w:rsidRDefault="001265E6" w:rsidP="00AE3F12">
            <w:pPr>
              <w:pStyle w:val="TAC"/>
            </w:pPr>
            <w:r w:rsidRPr="000702BF">
              <w:t>335</w:t>
            </w:r>
          </w:p>
        </w:tc>
        <w:tc>
          <w:tcPr>
            <w:tcW w:w="347" w:type="dxa"/>
            <w:shd w:val="clear" w:color="auto" w:fill="auto"/>
            <w:noWrap/>
            <w:vAlign w:val="center"/>
          </w:tcPr>
          <w:p w14:paraId="786AC95E" w14:textId="77777777" w:rsidR="001265E6" w:rsidRPr="000702BF" w:rsidRDefault="001265E6" w:rsidP="00AE3F12">
            <w:pPr>
              <w:pStyle w:val="TAC"/>
            </w:pPr>
            <w:r w:rsidRPr="000702BF">
              <w:t>65</w:t>
            </w:r>
          </w:p>
        </w:tc>
        <w:tc>
          <w:tcPr>
            <w:tcW w:w="537" w:type="dxa"/>
            <w:shd w:val="clear" w:color="auto" w:fill="auto"/>
            <w:noWrap/>
            <w:vAlign w:val="center"/>
          </w:tcPr>
          <w:p w14:paraId="33BC1D9A" w14:textId="77777777" w:rsidR="001265E6" w:rsidRPr="000702BF" w:rsidRDefault="001265E6" w:rsidP="00AE3F12">
            <w:pPr>
              <w:pStyle w:val="TAC"/>
            </w:pPr>
            <w:r w:rsidRPr="000702BF">
              <w:t>1153</w:t>
            </w:r>
          </w:p>
        </w:tc>
        <w:tc>
          <w:tcPr>
            <w:tcW w:w="537" w:type="dxa"/>
            <w:shd w:val="clear" w:color="auto" w:fill="auto"/>
            <w:noWrap/>
            <w:vAlign w:val="center"/>
          </w:tcPr>
          <w:p w14:paraId="52C85990" w14:textId="77777777" w:rsidR="001265E6" w:rsidRPr="000702BF" w:rsidRDefault="001265E6" w:rsidP="00AE3F12">
            <w:pPr>
              <w:pStyle w:val="TAC"/>
            </w:pPr>
            <w:r w:rsidRPr="000702BF">
              <w:t>940</w:t>
            </w:r>
          </w:p>
        </w:tc>
        <w:tc>
          <w:tcPr>
            <w:tcW w:w="437" w:type="dxa"/>
            <w:shd w:val="clear" w:color="auto" w:fill="auto"/>
            <w:noWrap/>
            <w:vAlign w:val="center"/>
          </w:tcPr>
          <w:p w14:paraId="6B20C120" w14:textId="77777777" w:rsidR="001265E6" w:rsidRPr="000702BF" w:rsidRDefault="001265E6" w:rsidP="00AE3F12">
            <w:pPr>
              <w:pStyle w:val="TAC"/>
            </w:pPr>
            <w:r w:rsidRPr="000702BF">
              <w:t>102</w:t>
            </w:r>
          </w:p>
        </w:tc>
        <w:tc>
          <w:tcPr>
            <w:tcW w:w="537" w:type="dxa"/>
            <w:shd w:val="clear" w:color="auto" w:fill="auto"/>
            <w:noWrap/>
            <w:vAlign w:val="center"/>
          </w:tcPr>
          <w:p w14:paraId="629DE454" w14:textId="77777777" w:rsidR="001265E6" w:rsidRPr="000702BF" w:rsidRDefault="001265E6" w:rsidP="00AE3F12">
            <w:pPr>
              <w:pStyle w:val="TAC"/>
            </w:pPr>
            <w:r w:rsidRPr="000702BF">
              <w:t>1713</w:t>
            </w:r>
          </w:p>
        </w:tc>
        <w:tc>
          <w:tcPr>
            <w:tcW w:w="537" w:type="dxa"/>
            <w:shd w:val="clear" w:color="auto" w:fill="auto"/>
            <w:noWrap/>
            <w:vAlign w:val="center"/>
          </w:tcPr>
          <w:p w14:paraId="5E4D6685" w14:textId="77777777" w:rsidR="001265E6" w:rsidRPr="000702BF" w:rsidRDefault="001265E6" w:rsidP="00AE3F12">
            <w:pPr>
              <w:pStyle w:val="TAC"/>
            </w:pPr>
            <w:r w:rsidRPr="000702BF">
              <w:t>1580</w:t>
            </w:r>
          </w:p>
        </w:tc>
        <w:tc>
          <w:tcPr>
            <w:tcW w:w="437" w:type="dxa"/>
            <w:shd w:val="clear" w:color="auto" w:fill="auto"/>
            <w:noWrap/>
            <w:vAlign w:val="center"/>
          </w:tcPr>
          <w:p w14:paraId="5A62EDC2" w14:textId="77777777" w:rsidR="001265E6" w:rsidRPr="000702BF" w:rsidRDefault="001265E6" w:rsidP="00AE3F12">
            <w:pPr>
              <w:pStyle w:val="TAC"/>
            </w:pPr>
            <w:r w:rsidRPr="000702BF">
              <w:t>139</w:t>
            </w:r>
          </w:p>
        </w:tc>
        <w:tc>
          <w:tcPr>
            <w:tcW w:w="537" w:type="dxa"/>
            <w:shd w:val="clear" w:color="auto" w:fill="auto"/>
            <w:noWrap/>
            <w:vAlign w:val="center"/>
          </w:tcPr>
          <w:p w14:paraId="20480578" w14:textId="77777777" w:rsidR="001265E6" w:rsidRPr="000702BF" w:rsidRDefault="001265E6" w:rsidP="00AE3F12">
            <w:pPr>
              <w:pStyle w:val="TAC"/>
            </w:pPr>
            <w:r w:rsidRPr="000702BF">
              <w:t>2261</w:t>
            </w:r>
          </w:p>
        </w:tc>
        <w:tc>
          <w:tcPr>
            <w:tcW w:w="537" w:type="dxa"/>
            <w:shd w:val="clear" w:color="auto" w:fill="auto"/>
            <w:noWrap/>
            <w:vAlign w:val="center"/>
          </w:tcPr>
          <w:p w14:paraId="060685D8" w14:textId="77777777" w:rsidR="001265E6" w:rsidRPr="000702BF" w:rsidRDefault="001265E6" w:rsidP="00AE3F12">
            <w:pPr>
              <w:pStyle w:val="TAC"/>
            </w:pPr>
            <w:r w:rsidRPr="000702BF">
              <w:t>2237</w:t>
            </w:r>
          </w:p>
        </w:tc>
      </w:tr>
      <w:tr w:rsidR="001265E6" w:rsidRPr="000702BF" w14:paraId="0D027EFC" w14:textId="77777777" w:rsidTr="008D0E0E">
        <w:trPr>
          <w:jc w:val="center"/>
        </w:trPr>
        <w:tc>
          <w:tcPr>
            <w:tcW w:w="347" w:type="dxa"/>
            <w:shd w:val="clear" w:color="auto" w:fill="auto"/>
            <w:noWrap/>
            <w:vAlign w:val="center"/>
            <w:hideMark/>
          </w:tcPr>
          <w:p w14:paraId="70183E96" w14:textId="77777777" w:rsidR="001265E6" w:rsidRPr="000702BF" w:rsidRDefault="001265E6" w:rsidP="00AE3F12">
            <w:pPr>
              <w:pStyle w:val="TAC"/>
            </w:pPr>
            <w:r w:rsidRPr="000702BF">
              <w:t>29</w:t>
            </w:r>
          </w:p>
        </w:tc>
        <w:tc>
          <w:tcPr>
            <w:tcW w:w="437" w:type="dxa"/>
            <w:shd w:val="clear" w:color="auto" w:fill="auto"/>
            <w:noWrap/>
            <w:vAlign w:val="center"/>
            <w:hideMark/>
          </w:tcPr>
          <w:p w14:paraId="6D25EB90" w14:textId="77777777" w:rsidR="001265E6" w:rsidRPr="000702BF" w:rsidRDefault="001265E6" w:rsidP="00AE3F12">
            <w:pPr>
              <w:pStyle w:val="TAC"/>
            </w:pPr>
            <w:r w:rsidRPr="000702BF">
              <w:t>585</w:t>
            </w:r>
          </w:p>
        </w:tc>
        <w:tc>
          <w:tcPr>
            <w:tcW w:w="437" w:type="dxa"/>
            <w:shd w:val="clear" w:color="auto" w:fill="auto"/>
            <w:noWrap/>
            <w:vAlign w:val="center"/>
            <w:hideMark/>
          </w:tcPr>
          <w:p w14:paraId="62CAE2E1" w14:textId="77777777" w:rsidR="001265E6" w:rsidRPr="000702BF" w:rsidRDefault="001265E6" w:rsidP="00AE3F12">
            <w:pPr>
              <w:pStyle w:val="TAC"/>
            </w:pPr>
            <w:r w:rsidRPr="000702BF">
              <w:t>351</w:t>
            </w:r>
          </w:p>
        </w:tc>
        <w:tc>
          <w:tcPr>
            <w:tcW w:w="347" w:type="dxa"/>
            <w:shd w:val="clear" w:color="auto" w:fill="auto"/>
            <w:noWrap/>
            <w:vAlign w:val="center"/>
          </w:tcPr>
          <w:p w14:paraId="1C6EBD6A" w14:textId="77777777" w:rsidR="001265E6" w:rsidRPr="000702BF" w:rsidRDefault="001265E6" w:rsidP="00AE3F12">
            <w:pPr>
              <w:pStyle w:val="TAC"/>
            </w:pPr>
            <w:r w:rsidRPr="000702BF">
              <w:t>66</w:t>
            </w:r>
          </w:p>
        </w:tc>
        <w:tc>
          <w:tcPr>
            <w:tcW w:w="537" w:type="dxa"/>
            <w:shd w:val="clear" w:color="auto" w:fill="auto"/>
            <w:noWrap/>
            <w:vAlign w:val="center"/>
          </w:tcPr>
          <w:p w14:paraId="5F653FA8" w14:textId="77777777" w:rsidR="001265E6" w:rsidRPr="000702BF" w:rsidRDefault="001265E6" w:rsidP="00AE3F12">
            <w:pPr>
              <w:pStyle w:val="TAC"/>
            </w:pPr>
            <w:r w:rsidRPr="000702BF">
              <w:t>1168</w:t>
            </w:r>
          </w:p>
        </w:tc>
        <w:tc>
          <w:tcPr>
            <w:tcW w:w="537" w:type="dxa"/>
            <w:shd w:val="clear" w:color="auto" w:fill="auto"/>
            <w:noWrap/>
            <w:vAlign w:val="center"/>
          </w:tcPr>
          <w:p w14:paraId="4A47FA0E" w14:textId="77777777" w:rsidR="001265E6" w:rsidRPr="000702BF" w:rsidRDefault="001265E6" w:rsidP="00AE3F12">
            <w:pPr>
              <w:pStyle w:val="TAC"/>
            </w:pPr>
            <w:r w:rsidRPr="000702BF">
              <w:t>957</w:t>
            </w:r>
          </w:p>
        </w:tc>
        <w:tc>
          <w:tcPr>
            <w:tcW w:w="437" w:type="dxa"/>
            <w:shd w:val="clear" w:color="auto" w:fill="auto"/>
            <w:noWrap/>
            <w:vAlign w:val="center"/>
          </w:tcPr>
          <w:p w14:paraId="4650C5C0" w14:textId="77777777" w:rsidR="001265E6" w:rsidRPr="000702BF" w:rsidRDefault="001265E6" w:rsidP="00AE3F12">
            <w:pPr>
              <w:pStyle w:val="TAC"/>
            </w:pPr>
            <w:r w:rsidRPr="000702BF">
              <w:t>103</w:t>
            </w:r>
          </w:p>
        </w:tc>
        <w:tc>
          <w:tcPr>
            <w:tcW w:w="537" w:type="dxa"/>
            <w:shd w:val="clear" w:color="auto" w:fill="auto"/>
            <w:noWrap/>
            <w:vAlign w:val="center"/>
          </w:tcPr>
          <w:p w14:paraId="23BF2859" w14:textId="77777777" w:rsidR="001265E6" w:rsidRPr="000702BF" w:rsidRDefault="001265E6" w:rsidP="00AE3F12">
            <w:pPr>
              <w:pStyle w:val="TAC"/>
            </w:pPr>
            <w:r w:rsidRPr="000702BF">
              <w:t>1728</w:t>
            </w:r>
          </w:p>
        </w:tc>
        <w:tc>
          <w:tcPr>
            <w:tcW w:w="537" w:type="dxa"/>
            <w:shd w:val="clear" w:color="auto" w:fill="auto"/>
            <w:noWrap/>
            <w:vAlign w:val="center"/>
          </w:tcPr>
          <w:p w14:paraId="777BB0C0" w14:textId="77777777" w:rsidR="001265E6" w:rsidRPr="000702BF" w:rsidRDefault="001265E6" w:rsidP="00AE3F12">
            <w:pPr>
              <w:pStyle w:val="TAC"/>
            </w:pPr>
            <w:r w:rsidRPr="000702BF">
              <w:t>1598</w:t>
            </w:r>
          </w:p>
        </w:tc>
        <w:tc>
          <w:tcPr>
            <w:tcW w:w="437" w:type="dxa"/>
            <w:shd w:val="clear" w:color="auto" w:fill="auto"/>
            <w:noWrap/>
            <w:vAlign w:val="center"/>
          </w:tcPr>
          <w:p w14:paraId="5F38AE75" w14:textId="77777777" w:rsidR="001265E6" w:rsidRPr="000702BF" w:rsidRDefault="001265E6" w:rsidP="00AE3F12">
            <w:pPr>
              <w:pStyle w:val="TAC"/>
            </w:pPr>
            <w:r w:rsidRPr="000702BF">
              <w:t>140</w:t>
            </w:r>
          </w:p>
        </w:tc>
        <w:tc>
          <w:tcPr>
            <w:tcW w:w="537" w:type="dxa"/>
            <w:shd w:val="clear" w:color="auto" w:fill="auto"/>
            <w:noWrap/>
            <w:vAlign w:val="center"/>
          </w:tcPr>
          <w:p w14:paraId="1C89B053" w14:textId="77777777" w:rsidR="001265E6" w:rsidRPr="000702BF" w:rsidRDefault="001265E6" w:rsidP="00AE3F12">
            <w:pPr>
              <w:pStyle w:val="TAC"/>
            </w:pPr>
            <w:r w:rsidRPr="000702BF">
              <w:t>2276</w:t>
            </w:r>
          </w:p>
        </w:tc>
        <w:tc>
          <w:tcPr>
            <w:tcW w:w="537" w:type="dxa"/>
            <w:shd w:val="clear" w:color="auto" w:fill="auto"/>
            <w:noWrap/>
            <w:vAlign w:val="center"/>
          </w:tcPr>
          <w:p w14:paraId="693E1041" w14:textId="77777777" w:rsidR="001265E6" w:rsidRPr="000702BF" w:rsidRDefault="001265E6" w:rsidP="00AE3F12">
            <w:pPr>
              <w:pStyle w:val="TAC"/>
            </w:pPr>
            <w:r w:rsidRPr="000702BF">
              <w:t>2255</w:t>
            </w:r>
          </w:p>
        </w:tc>
      </w:tr>
      <w:tr w:rsidR="001265E6" w:rsidRPr="000702BF" w14:paraId="1DDB9756" w14:textId="77777777" w:rsidTr="008D0E0E">
        <w:trPr>
          <w:jc w:val="center"/>
        </w:trPr>
        <w:tc>
          <w:tcPr>
            <w:tcW w:w="347" w:type="dxa"/>
            <w:shd w:val="clear" w:color="auto" w:fill="auto"/>
            <w:noWrap/>
            <w:vAlign w:val="center"/>
            <w:hideMark/>
          </w:tcPr>
          <w:p w14:paraId="33CE3635" w14:textId="77777777" w:rsidR="001265E6" w:rsidRPr="000702BF" w:rsidRDefault="001265E6" w:rsidP="00AE3F12">
            <w:pPr>
              <w:pStyle w:val="TAC"/>
            </w:pPr>
            <w:r w:rsidRPr="000702BF">
              <w:t>30</w:t>
            </w:r>
          </w:p>
        </w:tc>
        <w:tc>
          <w:tcPr>
            <w:tcW w:w="437" w:type="dxa"/>
            <w:shd w:val="clear" w:color="auto" w:fill="auto"/>
            <w:noWrap/>
            <w:vAlign w:val="center"/>
            <w:hideMark/>
          </w:tcPr>
          <w:p w14:paraId="09024CA0" w14:textId="77777777" w:rsidR="001265E6" w:rsidRPr="000702BF" w:rsidRDefault="001265E6" w:rsidP="00AE3F12">
            <w:pPr>
              <w:pStyle w:val="TAC"/>
            </w:pPr>
            <w:r w:rsidRPr="000702BF">
              <w:t>602</w:t>
            </w:r>
          </w:p>
        </w:tc>
        <w:tc>
          <w:tcPr>
            <w:tcW w:w="437" w:type="dxa"/>
            <w:shd w:val="clear" w:color="auto" w:fill="auto"/>
            <w:noWrap/>
            <w:vAlign w:val="center"/>
            <w:hideMark/>
          </w:tcPr>
          <w:p w14:paraId="38424089" w14:textId="77777777" w:rsidR="001265E6" w:rsidRPr="000702BF" w:rsidRDefault="001265E6" w:rsidP="00AE3F12">
            <w:pPr>
              <w:pStyle w:val="TAC"/>
            </w:pPr>
            <w:r w:rsidRPr="000702BF">
              <w:t>366</w:t>
            </w:r>
          </w:p>
        </w:tc>
        <w:tc>
          <w:tcPr>
            <w:tcW w:w="347" w:type="dxa"/>
            <w:shd w:val="clear" w:color="auto" w:fill="auto"/>
            <w:noWrap/>
            <w:vAlign w:val="center"/>
          </w:tcPr>
          <w:p w14:paraId="60B29A44" w14:textId="77777777" w:rsidR="001265E6" w:rsidRPr="000702BF" w:rsidRDefault="001265E6" w:rsidP="00AE3F12">
            <w:pPr>
              <w:pStyle w:val="TAC"/>
            </w:pPr>
            <w:r w:rsidRPr="000702BF">
              <w:t>67</w:t>
            </w:r>
          </w:p>
        </w:tc>
        <w:tc>
          <w:tcPr>
            <w:tcW w:w="537" w:type="dxa"/>
            <w:shd w:val="clear" w:color="auto" w:fill="auto"/>
            <w:noWrap/>
            <w:vAlign w:val="center"/>
          </w:tcPr>
          <w:p w14:paraId="3ED4FC05" w14:textId="77777777" w:rsidR="001265E6" w:rsidRPr="000702BF" w:rsidRDefault="001265E6" w:rsidP="00AE3F12">
            <w:pPr>
              <w:pStyle w:val="TAC"/>
            </w:pPr>
            <w:r w:rsidRPr="000702BF">
              <w:t>1184</w:t>
            </w:r>
          </w:p>
        </w:tc>
        <w:tc>
          <w:tcPr>
            <w:tcW w:w="537" w:type="dxa"/>
            <w:shd w:val="clear" w:color="auto" w:fill="auto"/>
            <w:noWrap/>
            <w:vAlign w:val="center"/>
          </w:tcPr>
          <w:p w14:paraId="0BD51314" w14:textId="77777777" w:rsidR="001265E6" w:rsidRPr="000702BF" w:rsidRDefault="001265E6" w:rsidP="00AE3F12">
            <w:pPr>
              <w:pStyle w:val="TAC"/>
            </w:pPr>
            <w:r w:rsidRPr="000702BF">
              <w:t>974</w:t>
            </w:r>
          </w:p>
        </w:tc>
        <w:tc>
          <w:tcPr>
            <w:tcW w:w="437" w:type="dxa"/>
            <w:shd w:val="clear" w:color="auto" w:fill="auto"/>
            <w:noWrap/>
            <w:vAlign w:val="center"/>
          </w:tcPr>
          <w:p w14:paraId="08498FC8" w14:textId="77777777" w:rsidR="001265E6" w:rsidRPr="000702BF" w:rsidRDefault="001265E6" w:rsidP="00AE3F12">
            <w:pPr>
              <w:pStyle w:val="TAC"/>
            </w:pPr>
            <w:r w:rsidRPr="000702BF">
              <w:t>104</w:t>
            </w:r>
          </w:p>
        </w:tc>
        <w:tc>
          <w:tcPr>
            <w:tcW w:w="537" w:type="dxa"/>
            <w:shd w:val="clear" w:color="auto" w:fill="auto"/>
            <w:noWrap/>
            <w:vAlign w:val="center"/>
          </w:tcPr>
          <w:p w14:paraId="091D90E6" w14:textId="77777777" w:rsidR="001265E6" w:rsidRPr="000702BF" w:rsidRDefault="001265E6" w:rsidP="00AE3F12">
            <w:pPr>
              <w:pStyle w:val="TAC"/>
            </w:pPr>
            <w:r w:rsidRPr="000702BF">
              <w:t>1742</w:t>
            </w:r>
          </w:p>
        </w:tc>
        <w:tc>
          <w:tcPr>
            <w:tcW w:w="537" w:type="dxa"/>
            <w:shd w:val="clear" w:color="auto" w:fill="auto"/>
            <w:noWrap/>
            <w:vAlign w:val="center"/>
          </w:tcPr>
          <w:p w14:paraId="4E4C8598" w14:textId="77777777" w:rsidR="001265E6" w:rsidRPr="000702BF" w:rsidRDefault="001265E6" w:rsidP="00AE3F12">
            <w:pPr>
              <w:pStyle w:val="TAC"/>
            </w:pPr>
            <w:r w:rsidRPr="000702BF">
              <w:t>1615</w:t>
            </w:r>
          </w:p>
        </w:tc>
        <w:tc>
          <w:tcPr>
            <w:tcW w:w="437" w:type="dxa"/>
            <w:shd w:val="clear" w:color="auto" w:fill="auto"/>
            <w:noWrap/>
            <w:vAlign w:val="center"/>
          </w:tcPr>
          <w:p w14:paraId="68AE0157" w14:textId="77777777" w:rsidR="001265E6" w:rsidRPr="000702BF" w:rsidRDefault="001265E6" w:rsidP="00AE3F12">
            <w:pPr>
              <w:pStyle w:val="TAC"/>
            </w:pPr>
            <w:r w:rsidRPr="000702BF">
              <w:t>141</w:t>
            </w:r>
          </w:p>
        </w:tc>
        <w:tc>
          <w:tcPr>
            <w:tcW w:w="537" w:type="dxa"/>
            <w:shd w:val="clear" w:color="auto" w:fill="auto"/>
            <w:noWrap/>
            <w:vAlign w:val="center"/>
          </w:tcPr>
          <w:p w14:paraId="767660BC" w14:textId="77777777" w:rsidR="001265E6" w:rsidRPr="000702BF" w:rsidRDefault="001265E6" w:rsidP="00AE3F12">
            <w:pPr>
              <w:pStyle w:val="TAC"/>
            </w:pPr>
            <w:r w:rsidRPr="000702BF">
              <w:t>2291</w:t>
            </w:r>
          </w:p>
        </w:tc>
        <w:tc>
          <w:tcPr>
            <w:tcW w:w="537" w:type="dxa"/>
            <w:shd w:val="clear" w:color="auto" w:fill="auto"/>
            <w:noWrap/>
            <w:vAlign w:val="center"/>
          </w:tcPr>
          <w:p w14:paraId="366A0F59" w14:textId="77777777" w:rsidR="001265E6" w:rsidRPr="000702BF" w:rsidRDefault="001265E6" w:rsidP="00AE3F12">
            <w:pPr>
              <w:pStyle w:val="TAC"/>
            </w:pPr>
            <w:r w:rsidRPr="000702BF">
              <w:t>2273</w:t>
            </w:r>
          </w:p>
        </w:tc>
      </w:tr>
      <w:tr w:rsidR="001265E6" w:rsidRPr="000702BF" w14:paraId="795D502E" w14:textId="77777777" w:rsidTr="008D0E0E">
        <w:trPr>
          <w:jc w:val="center"/>
        </w:trPr>
        <w:tc>
          <w:tcPr>
            <w:tcW w:w="347" w:type="dxa"/>
            <w:shd w:val="clear" w:color="auto" w:fill="auto"/>
            <w:noWrap/>
            <w:vAlign w:val="center"/>
            <w:hideMark/>
          </w:tcPr>
          <w:p w14:paraId="0C497518" w14:textId="77777777" w:rsidR="001265E6" w:rsidRPr="000702BF" w:rsidRDefault="001265E6" w:rsidP="00AE3F12">
            <w:pPr>
              <w:pStyle w:val="TAC"/>
            </w:pPr>
            <w:r w:rsidRPr="000702BF">
              <w:t>31</w:t>
            </w:r>
          </w:p>
        </w:tc>
        <w:tc>
          <w:tcPr>
            <w:tcW w:w="437" w:type="dxa"/>
            <w:shd w:val="clear" w:color="auto" w:fill="auto"/>
            <w:noWrap/>
            <w:vAlign w:val="center"/>
            <w:hideMark/>
          </w:tcPr>
          <w:p w14:paraId="791DCBB1" w14:textId="77777777" w:rsidR="001265E6" w:rsidRPr="000702BF" w:rsidRDefault="001265E6" w:rsidP="00AE3F12">
            <w:pPr>
              <w:pStyle w:val="TAC"/>
            </w:pPr>
            <w:r w:rsidRPr="000702BF">
              <w:t>618</w:t>
            </w:r>
          </w:p>
        </w:tc>
        <w:tc>
          <w:tcPr>
            <w:tcW w:w="437" w:type="dxa"/>
            <w:shd w:val="clear" w:color="auto" w:fill="auto"/>
            <w:noWrap/>
            <w:vAlign w:val="center"/>
            <w:hideMark/>
          </w:tcPr>
          <w:p w14:paraId="071C4B6D" w14:textId="77777777" w:rsidR="001265E6" w:rsidRPr="000702BF" w:rsidRDefault="001265E6" w:rsidP="00AE3F12">
            <w:pPr>
              <w:pStyle w:val="TAC"/>
            </w:pPr>
            <w:r w:rsidRPr="000702BF">
              <w:t>382</w:t>
            </w:r>
          </w:p>
        </w:tc>
        <w:tc>
          <w:tcPr>
            <w:tcW w:w="347" w:type="dxa"/>
            <w:shd w:val="clear" w:color="auto" w:fill="auto"/>
            <w:noWrap/>
            <w:vAlign w:val="center"/>
          </w:tcPr>
          <w:p w14:paraId="63864D77" w14:textId="77777777" w:rsidR="001265E6" w:rsidRPr="000702BF" w:rsidRDefault="001265E6" w:rsidP="00AE3F12">
            <w:pPr>
              <w:pStyle w:val="TAC"/>
            </w:pPr>
            <w:r w:rsidRPr="000702BF">
              <w:t>68</w:t>
            </w:r>
          </w:p>
        </w:tc>
        <w:tc>
          <w:tcPr>
            <w:tcW w:w="537" w:type="dxa"/>
            <w:shd w:val="clear" w:color="auto" w:fill="auto"/>
            <w:noWrap/>
            <w:vAlign w:val="center"/>
          </w:tcPr>
          <w:p w14:paraId="3256C944" w14:textId="77777777" w:rsidR="001265E6" w:rsidRPr="000702BF" w:rsidRDefault="001265E6" w:rsidP="00AE3F12">
            <w:pPr>
              <w:pStyle w:val="TAC"/>
            </w:pPr>
            <w:r w:rsidRPr="000702BF">
              <w:t>1199</w:t>
            </w:r>
          </w:p>
        </w:tc>
        <w:tc>
          <w:tcPr>
            <w:tcW w:w="537" w:type="dxa"/>
            <w:shd w:val="clear" w:color="auto" w:fill="auto"/>
            <w:noWrap/>
            <w:vAlign w:val="center"/>
          </w:tcPr>
          <w:p w14:paraId="4673F2EB" w14:textId="77777777" w:rsidR="001265E6" w:rsidRPr="000702BF" w:rsidRDefault="001265E6" w:rsidP="00AE3F12">
            <w:pPr>
              <w:pStyle w:val="TAC"/>
            </w:pPr>
            <w:r w:rsidRPr="000702BF">
              <w:t>991</w:t>
            </w:r>
          </w:p>
        </w:tc>
        <w:tc>
          <w:tcPr>
            <w:tcW w:w="437" w:type="dxa"/>
            <w:shd w:val="clear" w:color="auto" w:fill="auto"/>
            <w:noWrap/>
            <w:vAlign w:val="center"/>
          </w:tcPr>
          <w:p w14:paraId="693B0A91" w14:textId="77777777" w:rsidR="001265E6" w:rsidRPr="000702BF" w:rsidRDefault="001265E6" w:rsidP="00AE3F12">
            <w:pPr>
              <w:pStyle w:val="TAC"/>
            </w:pPr>
            <w:r w:rsidRPr="000702BF">
              <w:t>105</w:t>
            </w:r>
          </w:p>
        </w:tc>
        <w:tc>
          <w:tcPr>
            <w:tcW w:w="537" w:type="dxa"/>
            <w:shd w:val="clear" w:color="auto" w:fill="auto"/>
            <w:noWrap/>
            <w:vAlign w:val="center"/>
          </w:tcPr>
          <w:p w14:paraId="19115DC8" w14:textId="77777777" w:rsidR="001265E6" w:rsidRPr="000702BF" w:rsidRDefault="001265E6" w:rsidP="00AE3F12">
            <w:pPr>
              <w:pStyle w:val="TAC"/>
            </w:pPr>
            <w:r w:rsidRPr="000702BF">
              <w:t>1757</w:t>
            </w:r>
          </w:p>
        </w:tc>
        <w:tc>
          <w:tcPr>
            <w:tcW w:w="537" w:type="dxa"/>
            <w:shd w:val="clear" w:color="auto" w:fill="auto"/>
            <w:noWrap/>
            <w:vAlign w:val="center"/>
          </w:tcPr>
          <w:p w14:paraId="4A4773DC" w14:textId="77777777" w:rsidR="001265E6" w:rsidRPr="000702BF" w:rsidRDefault="001265E6" w:rsidP="00AE3F12">
            <w:pPr>
              <w:pStyle w:val="TAC"/>
            </w:pPr>
            <w:r w:rsidRPr="000702BF">
              <w:t>1633</w:t>
            </w:r>
          </w:p>
        </w:tc>
        <w:tc>
          <w:tcPr>
            <w:tcW w:w="437" w:type="dxa"/>
            <w:shd w:val="clear" w:color="auto" w:fill="auto"/>
            <w:noWrap/>
            <w:vAlign w:val="center"/>
          </w:tcPr>
          <w:p w14:paraId="32348D39" w14:textId="77777777" w:rsidR="001265E6" w:rsidRPr="000702BF" w:rsidRDefault="001265E6" w:rsidP="00AE3F12">
            <w:pPr>
              <w:pStyle w:val="TAC"/>
            </w:pPr>
            <w:r w:rsidRPr="000702BF">
              <w:t>142</w:t>
            </w:r>
          </w:p>
        </w:tc>
        <w:tc>
          <w:tcPr>
            <w:tcW w:w="537" w:type="dxa"/>
            <w:shd w:val="clear" w:color="auto" w:fill="auto"/>
            <w:noWrap/>
            <w:vAlign w:val="center"/>
          </w:tcPr>
          <w:p w14:paraId="251A966E" w14:textId="77777777" w:rsidR="001265E6" w:rsidRPr="000702BF" w:rsidRDefault="001265E6" w:rsidP="00AE3F12">
            <w:pPr>
              <w:pStyle w:val="TAC"/>
            </w:pPr>
            <w:r w:rsidRPr="000702BF">
              <w:t>2305</w:t>
            </w:r>
          </w:p>
        </w:tc>
        <w:tc>
          <w:tcPr>
            <w:tcW w:w="537" w:type="dxa"/>
            <w:shd w:val="clear" w:color="auto" w:fill="auto"/>
            <w:noWrap/>
            <w:vAlign w:val="center"/>
          </w:tcPr>
          <w:p w14:paraId="0809C1D2" w14:textId="77777777" w:rsidR="001265E6" w:rsidRPr="000702BF" w:rsidRDefault="001265E6" w:rsidP="00AE3F12">
            <w:pPr>
              <w:pStyle w:val="TAC"/>
            </w:pPr>
            <w:r w:rsidRPr="000702BF">
              <w:t>2291</w:t>
            </w:r>
          </w:p>
        </w:tc>
      </w:tr>
      <w:tr w:rsidR="001265E6" w:rsidRPr="000702BF" w14:paraId="1C5ABF2D" w14:textId="77777777" w:rsidTr="008D0E0E">
        <w:trPr>
          <w:jc w:val="center"/>
        </w:trPr>
        <w:tc>
          <w:tcPr>
            <w:tcW w:w="347" w:type="dxa"/>
            <w:shd w:val="clear" w:color="auto" w:fill="auto"/>
            <w:noWrap/>
            <w:vAlign w:val="center"/>
            <w:hideMark/>
          </w:tcPr>
          <w:p w14:paraId="0BD9EC13" w14:textId="77777777" w:rsidR="001265E6" w:rsidRPr="000702BF" w:rsidRDefault="001265E6" w:rsidP="00AE3F12">
            <w:pPr>
              <w:pStyle w:val="TAC"/>
            </w:pPr>
            <w:r w:rsidRPr="000702BF">
              <w:t>32</w:t>
            </w:r>
          </w:p>
        </w:tc>
        <w:tc>
          <w:tcPr>
            <w:tcW w:w="437" w:type="dxa"/>
            <w:shd w:val="clear" w:color="auto" w:fill="auto"/>
            <w:noWrap/>
            <w:vAlign w:val="center"/>
            <w:hideMark/>
          </w:tcPr>
          <w:p w14:paraId="42425604" w14:textId="77777777" w:rsidR="001265E6" w:rsidRPr="000702BF" w:rsidRDefault="001265E6" w:rsidP="00AE3F12">
            <w:pPr>
              <w:pStyle w:val="TAC"/>
            </w:pPr>
            <w:r w:rsidRPr="000702BF">
              <w:t>634</w:t>
            </w:r>
          </w:p>
        </w:tc>
        <w:tc>
          <w:tcPr>
            <w:tcW w:w="437" w:type="dxa"/>
            <w:shd w:val="clear" w:color="auto" w:fill="auto"/>
            <w:noWrap/>
            <w:vAlign w:val="center"/>
            <w:hideMark/>
          </w:tcPr>
          <w:p w14:paraId="05EAAB60" w14:textId="77777777" w:rsidR="001265E6" w:rsidRPr="000702BF" w:rsidRDefault="001265E6" w:rsidP="00AE3F12">
            <w:pPr>
              <w:pStyle w:val="TAC"/>
            </w:pPr>
            <w:r w:rsidRPr="000702BF">
              <w:t>398</w:t>
            </w:r>
          </w:p>
        </w:tc>
        <w:tc>
          <w:tcPr>
            <w:tcW w:w="347" w:type="dxa"/>
            <w:shd w:val="clear" w:color="auto" w:fill="auto"/>
            <w:noWrap/>
            <w:vAlign w:val="center"/>
          </w:tcPr>
          <w:p w14:paraId="16BD4623" w14:textId="77777777" w:rsidR="001265E6" w:rsidRPr="000702BF" w:rsidRDefault="001265E6" w:rsidP="00AE3F12">
            <w:pPr>
              <w:pStyle w:val="TAC"/>
            </w:pPr>
            <w:r w:rsidRPr="000702BF">
              <w:t>69</w:t>
            </w:r>
          </w:p>
        </w:tc>
        <w:tc>
          <w:tcPr>
            <w:tcW w:w="537" w:type="dxa"/>
            <w:shd w:val="clear" w:color="auto" w:fill="auto"/>
            <w:noWrap/>
            <w:vAlign w:val="center"/>
          </w:tcPr>
          <w:p w14:paraId="76387265" w14:textId="77777777" w:rsidR="001265E6" w:rsidRPr="000702BF" w:rsidRDefault="001265E6" w:rsidP="00AE3F12">
            <w:pPr>
              <w:pStyle w:val="TAC"/>
            </w:pPr>
            <w:r w:rsidRPr="000702BF">
              <w:t>1214</w:t>
            </w:r>
          </w:p>
        </w:tc>
        <w:tc>
          <w:tcPr>
            <w:tcW w:w="537" w:type="dxa"/>
            <w:shd w:val="clear" w:color="auto" w:fill="auto"/>
            <w:noWrap/>
            <w:vAlign w:val="center"/>
          </w:tcPr>
          <w:p w14:paraId="6E898A0B" w14:textId="77777777" w:rsidR="001265E6" w:rsidRPr="000702BF" w:rsidRDefault="001265E6" w:rsidP="00AE3F12">
            <w:pPr>
              <w:pStyle w:val="TAC"/>
            </w:pPr>
            <w:r w:rsidRPr="000702BF">
              <w:t>1008</w:t>
            </w:r>
          </w:p>
        </w:tc>
        <w:tc>
          <w:tcPr>
            <w:tcW w:w="437" w:type="dxa"/>
            <w:shd w:val="clear" w:color="auto" w:fill="auto"/>
            <w:noWrap/>
            <w:vAlign w:val="center"/>
          </w:tcPr>
          <w:p w14:paraId="2D81C3DB" w14:textId="77777777" w:rsidR="001265E6" w:rsidRPr="000702BF" w:rsidRDefault="001265E6" w:rsidP="00AE3F12">
            <w:pPr>
              <w:pStyle w:val="TAC"/>
            </w:pPr>
            <w:r w:rsidRPr="000702BF">
              <w:t>106</w:t>
            </w:r>
          </w:p>
        </w:tc>
        <w:tc>
          <w:tcPr>
            <w:tcW w:w="537" w:type="dxa"/>
            <w:shd w:val="clear" w:color="auto" w:fill="auto"/>
            <w:noWrap/>
            <w:vAlign w:val="center"/>
          </w:tcPr>
          <w:p w14:paraId="664365C6" w14:textId="77777777" w:rsidR="001265E6" w:rsidRPr="000702BF" w:rsidRDefault="001265E6" w:rsidP="00AE3F12">
            <w:pPr>
              <w:pStyle w:val="TAC"/>
            </w:pPr>
            <w:r w:rsidRPr="000702BF">
              <w:t>1772</w:t>
            </w:r>
          </w:p>
        </w:tc>
        <w:tc>
          <w:tcPr>
            <w:tcW w:w="537" w:type="dxa"/>
            <w:shd w:val="clear" w:color="auto" w:fill="auto"/>
            <w:noWrap/>
            <w:vAlign w:val="center"/>
          </w:tcPr>
          <w:p w14:paraId="42A44621" w14:textId="77777777" w:rsidR="001265E6" w:rsidRPr="000702BF" w:rsidRDefault="001265E6" w:rsidP="00AE3F12">
            <w:pPr>
              <w:pStyle w:val="TAC"/>
            </w:pPr>
            <w:r w:rsidRPr="000702BF">
              <w:t>1650</w:t>
            </w:r>
          </w:p>
        </w:tc>
        <w:tc>
          <w:tcPr>
            <w:tcW w:w="437" w:type="dxa"/>
            <w:shd w:val="clear" w:color="auto" w:fill="auto"/>
            <w:noWrap/>
            <w:vAlign w:val="center"/>
          </w:tcPr>
          <w:p w14:paraId="33233ABA" w14:textId="77777777" w:rsidR="001265E6" w:rsidRPr="000702BF" w:rsidRDefault="001265E6" w:rsidP="00AE3F12">
            <w:pPr>
              <w:pStyle w:val="TAC"/>
            </w:pPr>
            <w:r w:rsidRPr="000702BF">
              <w:t>143</w:t>
            </w:r>
          </w:p>
        </w:tc>
        <w:tc>
          <w:tcPr>
            <w:tcW w:w="537" w:type="dxa"/>
            <w:shd w:val="clear" w:color="auto" w:fill="auto"/>
            <w:noWrap/>
            <w:vAlign w:val="center"/>
          </w:tcPr>
          <w:p w14:paraId="6990CA22" w14:textId="77777777" w:rsidR="001265E6" w:rsidRPr="000702BF" w:rsidRDefault="001265E6" w:rsidP="00AE3F12">
            <w:pPr>
              <w:pStyle w:val="TAC"/>
            </w:pPr>
            <w:r w:rsidRPr="000702BF">
              <w:t>2320</w:t>
            </w:r>
          </w:p>
        </w:tc>
        <w:tc>
          <w:tcPr>
            <w:tcW w:w="537" w:type="dxa"/>
            <w:shd w:val="clear" w:color="auto" w:fill="auto"/>
            <w:noWrap/>
            <w:vAlign w:val="center"/>
          </w:tcPr>
          <w:p w14:paraId="72A76F03" w14:textId="77777777" w:rsidR="001265E6" w:rsidRPr="000702BF" w:rsidRDefault="001265E6" w:rsidP="00AE3F12">
            <w:pPr>
              <w:pStyle w:val="TAC"/>
            </w:pPr>
            <w:r w:rsidRPr="000702BF">
              <w:t>2309</w:t>
            </w:r>
          </w:p>
        </w:tc>
      </w:tr>
      <w:tr w:rsidR="001265E6" w:rsidRPr="000702BF" w14:paraId="7719BEBB" w14:textId="77777777" w:rsidTr="008D0E0E">
        <w:trPr>
          <w:jc w:val="center"/>
        </w:trPr>
        <w:tc>
          <w:tcPr>
            <w:tcW w:w="347" w:type="dxa"/>
            <w:shd w:val="clear" w:color="auto" w:fill="auto"/>
            <w:noWrap/>
            <w:vAlign w:val="center"/>
            <w:hideMark/>
          </w:tcPr>
          <w:p w14:paraId="6064E934" w14:textId="77777777" w:rsidR="001265E6" w:rsidRPr="000702BF" w:rsidRDefault="001265E6" w:rsidP="00AE3F12">
            <w:pPr>
              <w:pStyle w:val="TAC"/>
            </w:pPr>
            <w:r w:rsidRPr="000702BF">
              <w:t>33</w:t>
            </w:r>
          </w:p>
        </w:tc>
        <w:tc>
          <w:tcPr>
            <w:tcW w:w="437" w:type="dxa"/>
            <w:shd w:val="clear" w:color="auto" w:fill="auto"/>
            <w:noWrap/>
            <w:vAlign w:val="center"/>
            <w:hideMark/>
          </w:tcPr>
          <w:p w14:paraId="1A535126" w14:textId="77777777" w:rsidR="001265E6" w:rsidRPr="000702BF" w:rsidRDefault="001265E6" w:rsidP="00AE3F12">
            <w:pPr>
              <w:pStyle w:val="TAC"/>
            </w:pPr>
            <w:r w:rsidRPr="000702BF">
              <w:t>651</w:t>
            </w:r>
          </w:p>
        </w:tc>
        <w:tc>
          <w:tcPr>
            <w:tcW w:w="437" w:type="dxa"/>
            <w:shd w:val="clear" w:color="auto" w:fill="auto"/>
            <w:noWrap/>
            <w:vAlign w:val="center"/>
            <w:hideMark/>
          </w:tcPr>
          <w:p w14:paraId="095CEFCE" w14:textId="77777777" w:rsidR="001265E6" w:rsidRPr="000702BF" w:rsidRDefault="001265E6" w:rsidP="00AE3F12">
            <w:pPr>
              <w:pStyle w:val="TAC"/>
            </w:pPr>
            <w:r w:rsidRPr="000702BF">
              <w:t>413</w:t>
            </w:r>
          </w:p>
        </w:tc>
        <w:tc>
          <w:tcPr>
            <w:tcW w:w="347" w:type="dxa"/>
            <w:shd w:val="clear" w:color="auto" w:fill="auto"/>
            <w:noWrap/>
            <w:vAlign w:val="center"/>
          </w:tcPr>
          <w:p w14:paraId="4D6872E0" w14:textId="77777777" w:rsidR="001265E6" w:rsidRPr="000702BF" w:rsidRDefault="001265E6" w:rsidP="00AE3F12">
            <w:pPr>
              <w:pStyle w:val="TAC"/>
            </w:pPr>
            <w:r w:rsidRPr="000702BF">
              <w:t>70</w:t>
            </w:r>
          </w:p>
        </w:tc>
        <w:tc>
          <w:tcPr>
            <w:tcW w:w="537" w:type="dxa"/>
            <w:shd w:val="clear" w:color="auto" w:fill="auto"/>
            <w:noWrap/>
            <w:vAlign w:val="center"/>
          </w:tcPr>
          <w:p w14:paraId="3B0BC854" w14:textId="77777777" w:rsidR="001265E6" w:rsidRPr="000702BF" w:rsidRDefault="001265E6" w:rsidP="00AE3F12">
            <w:pPr>
              <w:pStyle w:val="TAC"/>
            </w:pPr>
            <w:r w:rsidRPr="000702BF">
              <w:t>1229</w:t>
            </w:r>
          </w:p>
        </w:tc>
        <w:tc>
          <w:tcPr>
            <w:tcW w:w="537" w:type="dxa"/>
            <w:shd w:val="clear" w:color="auto" w:fill="auto"/>
            <w:noWrap/>
            <w:vAlign w:val="center"/>
          </w:tcPr>
          <w:p w14:paraId="4E1106E5" w14:textId="77777777" w:rsidR="001265E6" w:rsidRPr="000702BF" w:rsidRDefault="001265E6" w:rsidP="00AE3F12">
            <w:pPr>
              <w:pStyle w:val="TAC"/>
            </w:pPr>
            <w:r w:rsidRPr="000702BF">
              <w:t>1025</w:t>
            </w:r>
          </w:p>
        </w:tc>
        <w:tc>
          <w:tcPr>
            <w:tcW w:w="437" w:type="dxa"/>
            <w:shd w:val="clear" w:color="auto" w:fill="auto"/>
            <w:noWrap/>
            <w:vAlign w:val="center"/>
          </w:tcPr>
          <w:p w14:paraId="7E426ADC" w14:textId="77777777" w:rsidR="001265E6" w:rsidRPr="000702BF" w:rsidRDefault="001265E6" w:rsidP="00AE3F12">
            <w:pPr>
              <w:pStyle w:val="TAC"/>
            </w:pPr>
            <w:r w:rsidRPr="000702BF">
              <w:t>107</w:t>
            </w:r>
          </w:p>
        </w:tc>
        <w:tc>
          <w:tcPr>
            <w:tcW w:w="537" w:type="dxa"/>
            <w:shd w:val="clear" w:color="auto" w:fill="auto"/>
            <w:noWrap/>
            <w:vAlign w:val="center"/>
          </w:tcPr>
          <w:p w14:paraId="550A7ACC" w14:textId="77777777" w:rsidR="001265E6" w:rsidRPr="000702BF" w:rsidRDefault="001265E6" w:rsidP="00AE3F12">
            <w:pPr>
              <w:pStyle w:val="TAC"/>
            </w:pPr>
            <w:r w:rsidRPr="000702BF">
              <w:t>1787</w:t>
            </w:r>
          </w:p>
        </w:tc>
        <w:tc>
          <w:tcPr>
            <w:tcW w:w="537" w:type="dxa"/>
            <w:shd w:val="clear" w:color="auto" w:fill="auto"/>
            <w:noWrap/>
            <w:vAlign w:val="center"/>
          </w:tcPr>
          <w:p w14:paraId="0E15CE23" w14:textId="77777777" w:rsidR="001265E6" w:rsidRPr="000702BF" w:rsidRDefault="001265E6" w:rsidP="00AE3F12">
            <w:pPr>
              <w:pStyle w:val="TAC"/>
            </w:pPr>
            <w:r w:rsidRPr="000702BF">
              <w:t>1668</w:t>
            </w:r>
          </w:p>
        </w:tc>
        <w:tc>
          <w:tcPr>
            <w:tcW w:w="437" w:type="dxa"/>
            <w:shd w:val="clear" w:color="auto" w:fill="auto"/>
            <w:noWrap/>
            <w:vAlign w:val="center"/>
          </w:tcPr>
          <w:p w14:paraId="7591C903" w14:textId="77777777" w:rsidR="001265E6" w:rsidRPr="000702BF" w:rsidRDefault="001265E6" w:rsidP="00AE3F12">
            <w:pPr>
              <w:pStyle w:val="TAC"/>
            </w:pPr>
            <w:r w:rsidRPr="000702BF">
              <w:t>144</w:t>
            </w:r>
          </w:p>
        </w:tc>
        <w:tc>
          <w:tcPr>
            <w:tcW w:w="537" w:type="dxa"/>
            <w:shd w:val="clear" w:color="auto" w:fill="auto"/>
            <w:noWrap/>
            <w:vAlign w:val="center"/>
          </w:tcPr>
          <w:p w14:paraId="74D9700C" w14:textId="77777777" w:rsidR="001265E6" w:rsidRPr="000702BF" w:rsidRDefault="001265E6" w:rsidP="00AE3F12">
            <w:pPr>
              <w:pStyle w:val="TAC"/>
            </w:pPr>
            <w:r w:rsidRPr="000702BF">
              <w:t>2335</w:t>
            </w:r>
          </w:p>
        </w:tc>
        <w:tc>
          <w:tcPr>
            <w:tcW w:w="537" w:type="dxa"/>
            <w:shd w:val="clear" w:color="auto" w:fill="auto"/>
            <w:noWrap/>
            <w:vAlign w:val="center"/>
          </w:tcPr>
          <w:p w14:paraId="54AC7538" w14:textId="77777777" w:rsidR="001265E6" w:rsidRPr="000702BF" w:rsidRDefault="001265E6" w:rsidP="00AE3F12">
            <w:pPr>
              <w:pStyle w:val="TAC"/>
            </w:pPr>
            <w:r w:rsidRPr="000702BF">
              <w:t>2327</w:t>
            </w:r>
          </w:p>
        </w:tc>
      </w:tr>
      <w:tr w:rsidR="001265E6" w:rsidRPr="000702BF" w14:paraId="14FFB6A7" w14:textId="77777777" w:rsidTr="008D0E0E">
        <w:trPr>
          <w:jc w:val="center"/>
        </w:trPr>
        <w:tc>
          <w:tcPr>
            <w:tcW w:w="347" w:type="dxa"/>
            <w:shd w:val="clear" w:color="auto" w:fill="auto"/>
            <w:noWrap/>
            <w:vAlign w:val="center"/>
            <w:hideMark/>
          </w:tcPr>
          <w:p w14:paraId="31B70086" w14:textId="77777777" w:rsidR="001265E6" w:rsidRPr="000702BF" w:rsidRDefault="001265E6" w:rsidP="00AE3F12">
            <w:pPr>
              <w:pStyle w:val="TAC"/>
            </w:pPr>
            <w:r w:rsidRPr="000702BF">
              <w:t>34</w:t>
            </w:r>
          </w:p>
        </w:tc>
        <w:tc>
          <w:tcPr>
            <w:tcW w:w="437" w:type="dxa"/>
            <w:shd w:val="clear" w:color="auto" w:fill="auto"/>
            <w:noWrap/>
            <w:vAlign w:val="center"/>
            <w:hideMark/>
          </w:tcPr>
          <w:p w14:paraId="549BE06E" w14:textId="77777777" w:rsidR="001265E6" w:rsidRPr="000702BF" w:rsidRDefault="001265E6" w:rsidP="00AE3F12">
            <w:pPr>
              <w:pStyle w:val="TAC"/>
            </w:pPr>
            <w:r w:rsidRPr="000702BF">
              <w:t>667</w:t>
            </w:r>
          </w:p>
        </w:tc>
        <w:tc>
          <w:tcPr>
            <w:tcW w:w="437" w:type="dxa"/>
            <w:shd w:val="clear" w:color="auto" w:fill="auto"/>
            <w:noWrap/>
            <w:vAlign w:val="center"/>
            <w:hideMark/>
          </w:tcPr>
          <w:p w14:paraId="7AFDCE4C" w14:textId="77777777" w:rsidR="001265E6" w:rsidRPr="000702BF" w:rsidRDefault="001265E6" w:rsidP="00AE3F12">
            <w:pPr>
              <w:pStyle w:val="TAC"/>
            </w:pPr>
            <w:r w:rsidRPr="000702BF">
              <w:t>429</w:t>
            </w:r>
          </w:p>
        </w:tc>
        <w:tc>
          <w:tcPr>
            <w:tcW w:w="347" w:type="dxa"/>
            <w:shd w:val="clear" w:color="auto" w:fill="auto"/>
            <w:noWrap/>
            <w:vAlign w:val="center"/>
          </w:tcPr>
          <w:p w14:paraId="75E040DA" w14:textId="77777777" w:rsidR="001265E6" w:rsidRPr="000702BF" w:rsidRDefault="001265E6" w:rsidP="00AE3F12">
            <w:pPr>
              <w:pStyle w:val="TAC"/>
            </w:pPr>
            <w:r w:rsidRPr="000702BF">
              <w:t>71</w:t>
            </w:r>
          </w:p>
        </w:tc>
        <w:tc>
          <w:tcPr>
            <w:tcW w:w="537" w:type="dxa"/>
            <w:shd w:val="clear" w:color="auto" w:fill="auto"/>
            <w:noWrap/>
            <w:vAlign w:val="center"/>
          </w:tcPr>
          <w:p w14:paraId="3724E627" w14:textId="77777777" w:rsidR="001265E6" w:rsidRPr="000702BF" w:rsidRDefault="001265E6" w:rsidP="00AE3F12">
            <w:pPr>
              <w:pStyle w:val="TAC"/>
            </w:pPr>
            <w:r w:rsidRPr="000702BF">
              <w:t>1245</w:t>
            </w:r>
          </w:p>
        </w:tc>
        <w:tc>
          <w:tcPr>
            <w:tcW w:w="537" w:type="dxa"/>
            <w:shd w:val="clear" w:color="auto" w:fill="auto"/>
            <w:noWrap/>
            <w:vAlign w:val="center"/>
          </w:tcPr>
          <w:p w14:paraId="1D9E42DB" w14:textId="77777777" w:rsidR="001265E6" w:rsidRPr="000702BF" w:rsidRDefault="001265E6" w:rsidP="00AE3F12">
            <w:pPr>
              <w:pStyle w:val="TAC"/>
            </w:pPr>
            <w:r w:rsidRPr="000702BF">
              <w:t>1042</w:t>
            </w:r>
          </w:p>
        </w:tc>
        <w:tc>
          <w:tcPr>
            <w:tcW w:w="437" w:type="dxa"/>
            <w:shd w:val="clear" w:color="auto" w:fill="auto"/>
            <w:noWrap/>
            <w:vAlign w:val="center"/>
          </w:tcPr>
          <w:p w14:paraId="5B77997C" w14:textId="77777777" w:rsidR="001265E6" w:rsidRPr="000702BF" w:rsidRDefault="001265E6" w:rsidP="00AE3F12">
            <w:pPr>
              <w:pStyle w:val="TAC"/>
            </w:pPr>
            <w:r w:rsidRPr="000702BF">
              <w:t>108</w:t>
            </w:r>
          </w:p>
        </w:tc>
        <w:tc>
          <w:tcPr>
            <w:tcW w:w="537" w:type="dxa"/>
            <w:shd w:val="clear" w:color="auto" w:fill="auto"/>
            <w:noWrap/>
            <w:vAlign w:val="center"/>
          </w:tcPr>
          <w:p w14:paraId="1648004B" w14:textId="77777777" w:rsidR="001265E6" w:rsidRPr="000702BF" w:rsidRDefault="001265E6" w:rsidP="00AE3F12">
            <w:pPr>
              <w:pStyle w:val="TAC"/>
            </w:pPr>
            <w:r w:rsidRPr="000702BF">
              <w:t>1802</w:t>
            </w:r>
          </w:p>
        </w:tc>
        <w:tc>
          <w:tcPr>
            <w:tcW w:w="537" w:type="dxa"/>
            <w:shd w:val="clear" w:color="auto" w:fill="auto"/>
            <w:noWrap/>
            <w:vAlign w:val="center"/>
          </w:tcPr>
          <w:p w14:paraId="633FF358" w14:textId="77777777" w:rsidR="001265E6" w:rsidRPr="000702BF" w:rsidRDefault="001265E6" w:rsidP="00AE3F12">
            <w:pPr>
              <w:pStyle w:val="TAC"/>
            </w:pPr>
            <w:r w:rsidRPr="000702BF">
              <w:t>1686</w:t>
            </w:r>
          </w:p>
        </w:tc>
        <w:tc>
          <w:tcPr>
            <w:tcW w:w="437" w:type="dxa"/>
            <w:shd w:val="clear" w:color="auto" w:fill="auto"/>
            <w:noWrap/>
            <w:vAlign w:val="center"/>
          </w:tcPr>
          <w:p w14:paraId="2767565B" w14:textId="77777777" w:rsidR="001265E6" w:rsidRPr="000702BF" w:rsidRDefault="001265E6" w:rsidP="00AE3F12">
            <w:pPr>
              <w:pStyle w:val="TAC"/>
            </w:pPr>
            <w:r w:rsidRPr="000702BF">
              <w:t>145</w:t>
            </w:r>
          </w:p>
        </w:tc>
        <w:tc>
          <w:tcPr>
            <w:tcW w:w="537" w:type="dxa"/>
            <w:shd w:val="clear" w:color="auto" w:fill="auto"/>
            <w:noWrap/>
            <w:vAlign w:val="center"/>
          </w:tcPr>
          <w:p w14:paraId="42689D4D" w14:textId="77777777" w:rsidR="001265E6" w:rsidRPr="000702BF" w:rsidRDefault="001265E6" w:rsidP="00AE3F12">
            <w:pPr>
              <w:pStyle w:val="TAC"/>
            </w:pPr>
            <w:r w:rsidRPr="000702BF">
              <w:t>2349</w:t>
            </w:r>
          </w:p>
        </w:tc>
        <w:tc>
          <w:tcPr>
            <w:tcW w:w="537" w:type="dxa"/>
            <w:shd w:val="clear" w:color="auto" w:fill="auto"/>
            <w:noWrap/>
            <w:vAlign w:val="center"/>
          </w:tcPr>
          <w:p w14:paraId="42676E4F" w14:textId="77777777" w:rsidR="001265E6" w:rsidRPr="000702BF" w:rsidRDefault="001265E6" w:rsidP="00AE3F12">
            <w:pPr>
              <w:pStyle w:val="TAC"/>
            </w:pPr>
            <w:r w:rsidRPr="000702BF">
              <w:t>2345</w:t>
            </w:r>
          </w:p>
        </w:tc>
      </w:tr>
      <w:tr w:rsidR="001265E6" w:rsidRPr="000702BF" w14:paraId="5D3C69C6" w14:textId="77777777" w:rsidTr="008D0E0E">
        <w:trPr>
          <w:jc w:val="center"/>
        </w:trPr>
        <w:tc>
          <w:tcPr>
            <w:tcW w:w="347" w:type="dxa"/>
            <w:shd w:val="clear" w:color="auto" w:fill="auto"/>
            <w:noWrap/>
            <w:vAlign w:val="center"/>
            <w:hideMark/>
          </w:tcPr>
          <w:p w14:paraId="310ED200" w14:textId="77777777" w:rsidR="001265E6" w:rsidRPr="000702BF" w:rsidRDefault="001265E6" w:rsidP="00AE3F12">
            <w:pPr>
              <w:pStyle w:val="TAC"/>
            </w:pPr>
            <w:r w:rsidRPr="000702BF">
              <w:t>35</w:t>
            </w:r>
          </w:p>
        </w:tc>
        <w:tc>
          <w:tcPr>
            <w:tcW w:w="437" w:type="dxa"/>
            <w:shd w:val="clear" w:color="auto" w:fill="auto"/>
            <w:noWrap/>
            <w:vAlign w:val="center"/>
            <w:hideMark/>
          </w:tcPr>
          <w:p w14:paraId="209B1FB8" w14:textId="77777777" w:rsidR="001265E6" w:rsidRPr="000702BF" w:rsidRDefault="001265E6" w:rsidP="00AE3F12">
            <w:pPr>
              <w:pStyle w:val="TAC"/>
            </w:pPr>
            <w:r w:rsidRPr="000702BF">
              <w:t>683</w:t>
            </w:r>
          </w:p>
        </w:tc>
        <w:tc>
          <w:tcPr>
            <w:tcW w:w="437" w:type="dxa"/>
            <w:shd w:val="clear" w:color="auto" w:fill="auto"/>
            <w:noWrap/>
            <w:vAlign w:val="center"/>
            <w:hideMark/>
          </w:tcPr>
          <w:p w14:paraId="7A1CA7E3" w14:textId="77777777" w:rsidR="001265E6" w:rsidRPr="000702BF" w:rsidRDefault="001265E6" w:rsidP="00AE3F12">
            <w:pPr>
              <w:pStyle w:val="TAC"/>
            </w:pPr>
            <w:r w:rsidRPr="000702BF">
              <w:t>445</w:t>
            </w:r>
          </w:p>
        </w:tc>
        <w:tc>
          <w:tcPr>
            <w:tcW w:w="347" w:type="dxa"/>
            <w:shd w:val="clear" w:color="auto" w:fill="auto"/>
            <w:noWrap/>
            <w:vAlign w:val="center"/>
          </w:tcPr>
          <w:p w14:paraId="3861ABB2" w14:textId="77777777" w:rsidR="001265E6" w:rsidRPr="000702BF" w:rsidRDefault="001265E6" w:rsidP="00AE3F12">
            <w:pPr>
              <w:pStyle w:val="TAC"/>
            </w:pPr>
            <w:r w:rsidRPr="000702BF">
              <w:t>72</w:t>
            </w:r>
          </w:p>
        </w:tc>
        <w:tc>
          <w:tcPr>
            <w:tcW w:w="537" w:type="dxa"/>
            <w:shd w:val="clear" w:color="auto" w:fill="auto"/>
            <w:noWrap/>
            <w:vAlign w:val="center"/>
          </w:tcPr>
          <w:p w14:paraId="1604ABCD" w14:textId="77777777" w:rsidR="001265E6" w:rsidRPr="000702BF" w:rsidRDefault="001265E6" w:rsidP="00AE3F12">
            <w:pPr>
              <w:pStyle w:val="TAC"/>
            </w:pPr>
            <w:r w:rsidRPr="000702BF">
              <w:t>1260</w:t>
            </w:r>
          </w:p>
        </w:tc>
        <w:tc>
          <w:tcPr>
            <w:tcW w:w="537" w:type="dxa"/>
            <w:shd w:val="clear" w:color="auto" w:fill="auto"/>
            <w:noWrap/>
            <w:vAlign w:val="center"/>
          </w:tcPr>
          <w:p w14:paraId="4C3F8CAC" w14:textId="77777777" w:rsidR="001265E6" w:rsidRPr="000702BF" w:rsidRDefault="001265E6" w:rsidP="00AE3F12">
            <w:pPr>
              <w:pStyle w:val="TAC"/>
            </w:pPr>
            <w:r w:rsidRPr="000702BF">
              <w:t>1059</w:t>
            </w:r>
          </w:p>
        </w:tc>
        <w:tc>
          <w:tcPr>
            <w:tcW w:w="437" w:type="dxa"/>
            <w:shd w:val="clear" w:color="auto" w:fill="auto"/>
            <w:noWrap/>
            <w:vAlign w:val="center"/>
          </w:tcPr>
          <w:p w14:paraId="3D047AFA" w14:textId="77777777" w:rsidR="001265E6" w:rsidRPr="000702BF" w:rsidRDefault="001265E6" w:rsidP="00AE3F12">
            <w:pPr>
              <w:pStyle w:val="TAC"/>
            </w:pPr>
            <w:r w:rsidRPr="000702BF">
              <w:t>109</w:t>
            </w:r>
          </w:p>
        </w:tc>
        <w:tc>
          <w:tcPr>
            <w:tcW w:w="537" w:type="dxa"/>
            <w:shd w:val="clear" w:color="auto" w:fill="auto"/>
            <w:noWrap/>
            <w:vAlign w:val="center"/>
          </w:tcPr>
          <w:p w14:paraId="6FEE9026" w14:textId="77777777" w:rsidR="001265E6" w:rsidRPr="000702BF" w:rsidRDefault="001265E6" w:rsidP="00AE3F12">
            <w:pPr>
              <w:pStyle w:val="TAC"/>
            </w:pPr>
            <w:r w:rsidRPr="000702BF">
              <w:t>1817</w:t>
            </w:r>
          </w:p>
        </w:tc>
        <w:tc>
          <w:tcPr>
            <w:tcW w:w="537" w:type="dxa"/>
            <w:shd w:val="clear" w:color="auto" w:fill="auto"/>
            <w:noWrap/>
            <w:vAlign w:val="center"/>
          </w:tcPr>
          <w:p w14:paraId="2E1CFF03" w14:textId="77777777" w:rsidR="001265E6" w:rsidRPr="000702BF" w:rsidRDefault="001265E6" w:rsidP="00AE3F12">
            <w:pPr>
              <w:pStyle w:val="TAC"/>
            </w:pPr>
            <w:r w:rsidRPr="000702BF">
              <w:t>1703</w:t>
            </w:r>
          </w:p>
        </w:tc>
        <w:tc>
          <w:tcPr>
            <w:tcW w:w="437" w:type="dxa"/>
            <w:shd w:val="clear" w:color="auto" w:fill="auto"/>
            <w:noWrap/>
            <w:vAlign w:val="center"/>
          </w:tcPr>
          <w:p w14:paraId="296FDDA6" w14:textId="77777777" w:rsidR="001265E6" w:rsidRPr="000702BF" w:rsidRDefault="001265E6" w:rsidP="00AE3F12">
            <w:pPr>
              <w:pStyle w:val="TAC"/>
            </w:pPr>
            <w:r w:rsidRPr="000702BF">
              <w:t>146</w:t>
            </w:r>
          </w:p>
        </w:tc>
        <w:tc>
          <w:tcPr>
            <w:tcW w:w="537" w:type="dxa"/>
            <w:shd w:val="clear" w:color="auto" w:fill="auto"/>
            <w:noWrap/>
            <w:vAlign w:val="center"/>
          </w:tcPr>
          <w:p w14:paraId="4396EEB0" w14:textId="77777777" w:rsidR="001265E6" w:rsidRPr="000702BF" w:rsidRDefault="001265E6" w:rsidP="00AE3F12">
            <w:pPr>
              <w:pStyle w:val="TAC"/>
            </w:pPr>
            <w:r w:rsidRPr="000702BF">
              <w:t>2364</w:t>
            </w:r>
          </w:p>
        </w:tc>
        <w:tc>
          <w:tcPr>
            <w:tcW w:w="537" w:type="dxa"/>
            <w:shd w:val="clear" w:color="auto" w:fill="auto"/>
            <w:noWrap/>
            <w:vAlign w:val="center"/>
          </w:tcPr>
          <w:p w14:paraId="104FB76C" w14:textId="77777777" w:rsidR="001265E6" w:rsidRPr="000702BF" w:rsidRDefault="001265E6" w:rsidP="00AE3F12">
            <w:pPr>
              <w:pStyle w:val="TAC"/>
            </w:pPr>
            <w:r w:rsidRPr="000702BF">
              <w:t>2363</w:t>
            </w:r>
          </w:p>
        </w:tc>
      </w:tr>
      <w:tr w:rsidR="001265E6" w:rsidRPr="000702BF" w14:paraId="3DFB5D41" w14:textId="77777777" w:rsidTr="008D0E0E">
        <w:trPr>
          <w:jc w:val="center"/>
        </w:trPr>
        <w:tc>
          <w:tcPr>
            <w:tcW w:w="347" w:type="dxa"/>
            <w:shd w:val="clear" w:color="auto" w:fill="auto"/>
            <w:noWrap/>
            <w:vAlign w:val="center"/>
          </w:tcPr>
          <w:p w14:paraId="71B2ABF7" w14:textId="77777777" w:rsidR="001265E6" w:rsidRPr="000702BF" w:rsidRDefault="001265E6" w:rsidP="00AE3F12">
            <w:pPr>
              <w:pStyle w:val="TAC"/>
            </w:pPr>
            <w:r w:rsidRPr="000702BF">
              <w:t>36</w:t>
            </w:r>
          </w:p>
        </w:tc>
        <w:tc>
          <w:tcPr>
            <w:tcW w:w="437" w:type="dxa"/>
            <w:shd w:val="clear" w:color="auto" w:fill="auto"/>
            <w:noWrap/>
            <w:vAlign w:val="center"/>
          </w:tcPr>
          <w:p w14:paraId="6E7C172B" w14:textId="77777777" w:rsidR="001265E6" w:rsidRPr="000702BF" w:rsidRDefault="001265E6" w:rsidP="00AE3F12">
            <w:pPr>
              <w:pStyle w:val="TAC"/>
            </w:pPr>
            <w:r w:rsidRPr="000702BF">
              <w:t>699</w:t>
            </w:r>
          </w:p>
        </w:tc>
        <w:tc>
          <w:tcPr>
            <w:tcW w:w="437" w:type="dxa"/>
            <w:shd w:val="clear" w:color="auto" w:fill="auto"/>
            <w:noWrap/>
            <w:vAlign w:val="center"/>
          </w:tcPr>
          <w:p w14:paraId="2991B0F4" w14:textId="77777777" w:rsidR="001265E6" w:rsidRPr="000702BF" w:rsidRDefault="001265E6" w:rsidP="00AE3F12">
            <w:pPr>
              <w:pStyle w:val="TAC"/>
            </w:pPr>
            <w:r w:rsidRPr="000702BF">
              <w:t>461</w:t>
            </w:r>
          </w:p>
        </w:tc>
        <w:tc>
          <w:tcPr>
            <w:tcW w:w="347" w:type="dxa"/>
            <w:shd w:val="clear" w:color="auto" w:fill="auto"/>
            <w:noWrap/>
            <w:vAlign w:val="center"/>
          </w:tcPr>
          <w:p w14:paraId="553E3C82" w14:textId="77777777" w:rsidR="001265E6" w:rsidRPr="000702BF" w:rsidRDefault="001265E6" w:rsidP="00AE3F12">
            <w:pPr>
              <w:pStyle w:val="TAC"/>
            </w:pPr>
            <w:r w:rsidRPr="000702BF">
              <w:t>73</w:t>
            </w:r>
          </w:p>
        </w:tc>
        <w:tc>
          <w:tcPr>
            <w:tcW w:w="537" w:type="dxa"/>
            <w:shd w:val="clear" w:color="auto" w:fill="auto"/>
            <w:noWrap/>
            <w:vAlign w:val="center"/>
          </w:tcPr>
          <w:p w14:paraId="4FA42616" w14:textId="77777777" w:rsidR="001265E6" w:rsidRPr="000702BF" w:rsidRDefault="001265E6" w:rsidP="00AE3F12">
            <w:pPr>
              <w:pStyle w:val="TAC"/>
            </w:pPr>
            <w:r w:rsidRPr="000702BF">
              <w:t>1275</w:t>
            </w:r>
          </w:p>
        </w:tc>
        <w:tc>
          <w:tcPr>
            <w:tcW w:w="537" w:type="dxa"/>
            <w:shd w:val="clear" w:color="auto" w:fill="auto"/>
            <w:noWrap/>
            <w:vAlign w:val="center"/>
          </w:tcPr>
          <w:p w14:paraId="6755F22E" w14:textId="77777777" w:rsidR="001265E6" w:rsidRPr="000702BF" w:rsidRDefault="001265E6" w:rsidP="00AE3F12">
            <w:pPr>
              <w:pStyle w:val="TAC"/>
            </w:pPr>
            <w:r w:rsidRPr="000702BF">
              <w:t>1076</w:t>
            </w:r>
          </w:p>
        </w:tc>
        <w:tc>
          <w:tcPr>
            <w:tcW w:w="437" w:type="dxa"/>
            <w:shd w:val="clear" w:color="auto" w:fill="auto"/>
            <w:noWrap/>
            <w:vAlign w:val="center"/>
          </w:tcPr>
          <w:p w14:paraId="6738C6E5" w14:textId="77777777" w:rsidR="001265E6" w:rsidRPr="000702BF" w:rsidRDefault="001265E6" w:rsidP="00AE3F12">
            <w:pPr>
              <w:pStyle w:val="TAC"/>
            </w:pPr>
            <w:r w:rsidRPr="000702BF">
              <w:t>110</w:t>
            </w:r>
          </w:p>
        </w:tc>
        <w:tc>
          <w:tcPr>
            <w:tcW w:w="537" w:type="dxa"/>
            <w:shd w:val="clear" w:color="auto" w:fill="auto"/>
            <w:noWrap/>
            <w:vAlign w:val="center"/>
          </w:tcPr>
          <w:p w14:paraId="08332685" w14:textId="77777777" w:rsidR="001265E6" w:rsidRPr="000702BF" w:rsidRDefault="001265E6" w:rsidP="00AE3F12">
            <w:pPr>
              <w:pStyle w:val="TAC"/>
            </w:pPr>
            <w:r w:rsidRPr="000702BF">
              <w:t>1832</w:t>
            </w:r>
          </w:p>
        </w:tc>
        <w:tc>
          <w:tcPr>
            <w:tcW w:w="537" w:type="dxa"/>
            <w:shd w:val="clear" w:color="auto" w:fill="auto"/>
            <w:noWrap/>
            <w:vAlign w:val="center"/>
          </w:tcPr>
          <w:p w14:paraId="2D59824D" w14:textId="77777777" w:rsidR="001265E6" w:rsidRPr="000702BF" w:rsidRDefault="001265E6" w:rsidP="00AE3F12">
            <w:pPr>
              <w:pStyle w:val="TAC"/>
            </w:pPr>
            <w:r w:rsidRPr="000702BF">
              <w:t>1721</w:t>
            </w:r>
          </w:p>
        </w:tc>
        <w:tc>
          <w:tcPr>
            <w:tcW w:w="1511" w:type="dxa"/>
            <w:gridSpan w:val="3"/>
            <w:shd w:val="clear" w:color="auto" w:fill="auto"/>
            <w:noWrap/>
            <w:vAlign w:val="center"/>
          </w:tcPr>
          <w:p w14:paraId="5DE89079" w14:textId="135F45DF" w:rsidR="001265E6" w:rsidRPr="000702BF" w:rsidRDefault="001265E6" w:rsidP="00AE3F12">
            <w:pPr>
              <w:pStyle w:val="TAC"/>
            </w:pPr>
            <w:r w:rsidRPr="000702BF">
              <w:t>*)</w:t>
            </w:r>
            <w:r w:rsidR="008D0E0E" w:rsidRPr="000702BF">
              <w:t xml:space="preserve"> </w:t>
            </w:r>
            <w:r w:rsidRPr="000702BF">
              <w:t>note</w:t>
            </w:r>
            <w:r w:rsidR="008D0E0E" w:rsidRPr="000702BF">
              <w:t xml:space="preserve"> </w:t>
            </w:r>
            <w:r w:rsidRPr="000702BF">
              <w:t>2</w:t>
            </w:r>
            <w:r w:rsidR="008D0E0E" w:rsidRPr="000702BF">
              <w:t xml:space="preserve"> </w:t>
            </w:r>
            <w:r w:rsidRPr="000702BF">
              <w:t>in</w:t>
            </w:r>
            <w:r w:rsidR="008D0E0E" w:rsidRPr="000702BF">
              <w:t xml:space="preserve"> </w:t>
            </w:r>
            <w:r w:rsidRPr="000702BF">
              <w:t>H.2.5</w:t>
            </w:r>
          </w:p>
        </w:tc>
      </w:tr>
    </w:tbl>
    <w:p w14:paraId="6F3564A5" w14:textId="77777777" w:rsidR="001265E6" w:rsidRPr="000702BF" w:rsidRDefault="001265E6" w:rsidP="001265E6"/>
    <w:p w14:paraId="6E630C91" w14:textId="4D698702" w:rsidR="001265E6" w:rsidRPr="000702BF" w:rsidRDefault="001265E6" w:rsidP="001265E6">
      <w:pPr>
        <w:pStyle w:val="NO"/>
      </w:pPr>
      <w:r w:rsidRPr="000702BF">
        <w:t>NOTE 1:</w:t>
      </w:r>
      <w:r w:rsidRPr="000702BF">
        <w:tab/>
        <w:t>The first column is the number of errors (ne = number of NACK + statDTX)</w:t>
      </w:r>
      <w:r w:rsidR="00931528">
        <w:t>.</w:t>
      </w:r>
    </w:p>
    <w:p w14:paraId="68E615FA" w14:textId="110EDFC4" w:rsidR="001265E6" w:rsidRPr="000702BF" w:rsidRDefault="001265E6" w:rsidP="001265E6">
      <w:pPr>
        <w:pStyle w:val="NO"/>
      </w:pPr>
      <w:r w:rsidRPr="000702BF">
        <w:t>NOTE 2:</w:t>
      </w:r>
      <w:r w:rsidRPr="000702BF">
        <w:tab/>
        <w:t>The second column is the number of samples for the pass limit (ns</w:t>
      </w:r>
      <w:r w:rsidRPr="000702BF">
        <w:rPr>
          <w:vertAlign w:val="subscript"/>
        </w:rPr>
        <w:t>p</w:t>
      </w:r>
      <w:r w:rsidRPr="000702BF">
        <w:t>, ns=Number of Samples= number of</w:t>
      </w:r>
      <w:r w:rsidRPr="000702BF">
        <w:rPr>
          <w:rFonts w:ascii="Courier New" w:hAnsi="Courier New"/>
          <w:szCs w:val="18"/>
        </w:rPr>
        <w:t xml:space="preserve"> </w:t>
      </w:r>
      <w:r w:rsidRPr="000702BF">
        <w:t>NACK + statDTX + ACK)</w:t>
      </w:r>
      <w:r w:rsidR="00931528">
        <w:t>.</w:t>
      </w:r>
    </w:p>
    <w:p w14:paraId="5DE60909" w14:textId="666888F2" w:rsidR="001265E6" w:rsidRPr="000702BF" w:rsidRDefault="001265E6" w:rsidP="001265E6">
      <w:pPr>
        <w:pStyle w:val="NO"/>
      </w:pPr>
      <w:r w:rsidRPr="000702BF">
        <w:t>NOTE 3:</w:t>
      </w:r>
      <w:r w:rsidRPr="000702BF">
        <w:tab/>
        <w:t>The third column is the number of samples for the fail limit (ns</w:t>
      </w:r>
      <w:r w:rsidRPr="000702BF">
        <w:rPr>
          <w:vertAlign w:val="subscript"/>
        </w:rPr>
        <w:t>f</w:t>
      </w:r>
      <w:r w:rsidRPr="000702BF">
        <w:t>)</w:t>
      </w:r>
      <w:r w:rsidR="00931528">
        <w:t>.</w:t>
      </w:r>
    </w:p>
    <w:p w14:paraId="5CF589B7" w14:textId="52438E5F" w:rsidR="001265E6" w:rsidRPr="000702BF" w:rsidRDefault="001265E6" w:rsidP="001265E6">
      <w:pPr>
        <w:pStyle w:val="NO"/>
      </w:pPr>
      <w:r w:rsidRPr="000702BF">
        <w:t>NOTE 4:</w:t>
      </w:r>
      <w:r w:rsidRPr="000702BF">
        <w:tab/>
        <w:t xml:space="preserve">The UE could be decided as early pass/fail when at least 67 samples are </w:t>
      </w:r>
      <w:r w:rsidR="00D362E8" w:rsidRPr="000702BF">
        <w:t>received</w:t>
      </w:r>
      <w:r w:rsidRPr="000702BF">
        <w:t>. The ns</w:t>
      </w:r>
      <w:r w:rsidRPr="000702BF">
        <w:rPr>
          <w:vertAlign w:val="subscript"/>
        </w:rPr>
        <w:t>f</w:t>
      </w:r>
      <w:r w:rsidRPr="000702BF">
        <w:t xml:space="preserve"> is set to NA for ne less than 9.</w:t>
      </w:r>
    </w:p>
    <w:p w14:paraId="52B11D74" w14:textId="77777777" w:rsidR="001265E6" w:rsidRPr="000702BF" w:rsidRDefault="001265E6" w:rsidP="001265E6">
      <w:pPr>
        <w:pStyle w:val="Heading2"/>
      </w:pPr>
      <w:bookmarkStart w:id="2705" w:name="_Toc27478804"/>
      <w:bookmarkStart w:id="2706" w:name="_Toc36227518"/>
      <w:bookmarkStart w:id="2707" w:name="_Toc152356835"/>
      <w:r w:rsidRPr="000702BF">
        <w:t>H.2.5</w:t>
      </w:r>
      <w:r w:rsidRPr="000702BF">
        <w:tab/>
        <w:t>Pass fail decision rules</w:t>
      </w:r>
      <w:bookmarkEnd w:id="2705"/>
      <w:bookmarkEnd w:id="2706"/>
      <w:bookmarkEnd w:id="2707"/>
    </w:p>
    <w:p w14:paraId="6FC3BB29" w14:textId="77777777" w:rsidR="001265E6" w:rsidRPr="000702BF" w:rsidRDefault="001265E6" w:rsidP="001265E6">
      <w:r w:rsidRPr="000702BF">
        <w:t>The pass fail decision rules apply for a single measurement. A test case is passed only when all the measurements in the test case are passed.</w:t>
      </w:r>
    </w:p>
    <w:p w14:paraId="42F013CC" w14:textId="77777777" w:rsidR="001265E6" w:rsidRPr="000702BF" w:rsidRDefault="001265E6" w:rsidP="001265E6">
      <w:r w:rsidRPr="000702BF">
        <w:t>Having observed   0  errors, pass the test at      67+    samples,                                                 otherwise continue</w:t>
      </w:r>
    </w:p>
    <w:p w14:paraId="0F345559" w14:textId="77777777" w:rsidR="001265E6" w:rsidRPr="000702BF" w:rsidRDefault="001265E6" w:rsidP="001265E6">
      <w:r w:rsidRPr="000702BF">
        <w:t>Having observed   1  error,   pass the test at     95+  otherwise continue</w:t>
      </w:r>
    </w:p>
    <w:p w14:paraId="65BB01CF" w14:textId="77777777" w:rsidR="001265E6" w:rsidRPr="000702BF" w:rsidRDefault="001265E6" w:rsidP="001265E6">
      <w:r w:rsidRPr="000702BF">
        <w:t>Having observed   2  errors,  pass the test at     119+  samples,                                                 otherwise continue</w:t>
      </w:r>
    </w:p>
    <w:p w14:paraId="5241512B" w14:textId="04B9BC2A" w:rsidR="001265E6" w:rsidRPr="000702BF" w:rsidRDefault="001265E6" w:rsidP="001265E6">
      <w:r w:rsidRPr="000702BF">
        <w:lastRenderedPageBreak/>
        <w:t xml:space="preserve">                                                                            etc.</w:t>
      </w:r>
    </w:p>
    <w:p w14:paraId="2ED3B8D6" w14:textId="77777777" w:rsidR="001265E6" w:rsidRPr="000702BF" w:rsidRDefault="001265E6" w:rsidP="001265E6">
      <w:r w:rsidRPr="000702BF">
        <w:t>Having observed 14645 errors, pass the test at 23642349+  samples, fail the test at 2345- samples, otherwise continue</w:t>
      </w:r>
    </w:p>
    <w:p w14:paraId="0B66B7E5" w14:textId="77777777" w:rsidR="001265E6" w:rsidRPr="000702BF" w:rsidRDefault="001265E6" w:rsidP="001265E6">
      <w:r w:rsidRPr="000702BF">
        <w:t xml:space="preserve">Having observed 152 errors,  pass the test at + samples, fail the test at 2363- samples.                                                  </w:t>
      </w:r>
    </w:p>
    <w:p w14:paraId="7EA990F9" w14:textId="6BBCC458" w:rsidR="001265E6" w:rsidRPr="000702BF" w:rsidRDefault="001265E6" w:rsidP="001265E6">
      <w:r w:rsidRPr="000702BF">
        <w:t>Where x+ means: x or more, x- means x or less</w:t>
      </w:r>
      <w:r w:rsidR="00931528">
        <w:t>.</w:t>
      </w:r>
    </w:p>
    <w:p w14:paraId="4A2B96EB" w14:textId="4B026E3D" w:rsidR="001265E6" w:rsidRPr="000702BF" w:rsidRDefault="001265E6" w:rsidP="001265E6">
      <w:pPr>
        <w:pStyle w:val="NO"/>
      </w:pPr>
      <w:r w:rsidRPr="000702BF">
        <w:t>NOTE 1:</w:t>
      </w:r>
      <w:r w:rsidRPr="000702BF">
        <w:tab/>
      </w:r>
      <w:r w:rsidR="00201225">
        <w:t>A</w:t>
      </w:r>
      <w:r w:rsidRPr="000702BF">
        <w:t>n ideal DUT passes after 67 samples. The maximum test time is 2364 samples.</w:t>
      </w:r>
    </w:p>
    <w:p w14:paraId="054995F5" w14:textId="77777777" w:rsidR="001265E6" w:rsidRPr="000702BF" w:rsidRDefault="001265E6" w:rsidP="001265E6">
      <w:pPr>
        <w:pStyle w:val="NO"/>
      </w:pPr>
      <w:r w:rsidRPr="000702BF">
        <w:t>NOTE 2:</w:t>
      </w:r>
      <w:r w:rsidRPr="000702BF">
        <w:tab/>
        <w:t>It is allowed to deviate from the early decision concept  by  postponing  the decision (pass/fail or continue). Postponing the decision to or beyond the end of Table H.2.4-1 requires a pass fail decision against the test limit: pass the DUT for ER&lt;0.0618, otherwise fail.</w:t>
      </w:r>
    </w:p>
    <w:p w14:paraId="730A90A6" w14:textId="77777777" w:rsidR="001265E6" w:rsidRPr="000702BF" w:rsidRDefault="001265E6" w:rsidP="001265E6">
      <w:pPr>
        <w:pStyle w:val="Heading2"/>
      </w:pPr>
      <w:bookmarkStart w:id="2708" w:name="_Toc152356836"/>
      <w:r w:rsidRPr="000702BF">
        <w:t>H.2.6</w:t>
      </w:r>
      <w:r w:rsidRPr="000702BF">
        <w:tab/>
        <w:t>Theory to derive the pass fail limits (Informative)</w:t>
      </w:r>
      <w:bookmarkEnd w:id="2708"/>
    </w:p>
    <w:p w14:paraId="775C166E" w14:textId="77777777" w:rsidR="001265E6" w:rsidRPr="000702BF" w:rsidRDefault="001265E6" w:rsidP="001265E6">
      <w:pPr>
        <w:pStyle w:val="EditorsNote"/>
      </w:pPr>
      <w:r w:rsidRPr="000702BF">
        <w:t>Editor's note:</w:t>
      </w:r>
      <w:r w:rsidRPr="000702BF">
        <w:tab/>
        <w:t>This clause of the Annex H is for information only and it describes the background theory and information for statistical testing.</w:t>
      </w:r>
    </w:p>
    <w:p w14:paraId="22D569FB" w14:textId="77777777" w:rsidR="001265E6" w:rsidRPr="000702BF" w:rsidRDefault="001265E6" w:rsidP="001265E6">
      <w:pPr>
        <w:pStyle w:val="Heading3"/>
      </w:pPr>
      <w:bookmarkStart w:id="2709" w:name="_Toc232582203"/>
      <w:bookmarkStart w:id="2710" w:name="_Toc152356837"/>
      <w:r w:rsidRPr="000702BF">
        <w:t>H.2.6.1</w:t>
      </w:r>
      <w:r w:rsidRPr="000702BF">
        <w:tab/>
      </w:r>
      <w:bookmarkEnd w:id="2709"/>
      <w:r w:rsidRPr="000702BF">
        <w:t>Numerical definition of the pass-fail limits</w:t>
      </w:r>
      <w:bookmarkEnd w:id="2710"/>
    </w:p>
    <w:p w14:paraId="704F8AF0" w14:textId="77777777" w:rsidR="001265E6" w:rsidRPr="000702BF" w:rsidRDefault="001265E6" w:rsidP="001265E6">
      <w:r w:rsidRPr="000702BF">
        <w:t>A statistical test is characterized by test time, selectivity and confidence level. The outcome of the statistical test is a decision. This decision may be correct, i.e., DUTs whose throughput is less than 95% maximum throughput being declared to fail, and DUTs whose throughput is higher or equal to 95% being declared to pass, or in-correct with opposite decision. The Confidence Level (CL) describes the probability that the decision is a correct one. The complement is the wrong decision probability (risk) D = 1-CL.</w:t>
      </w:r>
    </w:p>
    <w:p w14:paraId="36920157" w14:textId="77777777" w:rsidR="001265E6" w:rsidRPr="000702BF" w:rsidRDefault="001265E6" w:rsidP="001265E6">
      <w:r w:rsidRPr="000702BF">
        <w:t>As described in H.2.2, the measurement of throughput could be mapped to ER (Error Ratio). When testing ER, transport blocks or "samples" are observed and the number of correctly and erroneously received blocks are recorded. For a "standard" test, a pre-defined number of samples are observed, and a pass/fail decision is made based on the number of observed errors being above/below a threshold. This threshold is based on the targeted throughput or BLER and the design target CL. There is always some risk of a statistical variation leading to an incorrect pass/fail decision. The greater the number of samples that are recorded, the lower is the risk of such an error. The number of samples that are observed in a standard test is dimensioned to achieve an acceptable low risk of error (i.e., an acceptable high confidence level) for DUTs that just meet the specified limit.</w:t>
      </w:r>
    </w:p>
    <w:p w14:paraId="1A4A2CAB" w14:textId="77777777" w:rsidR="001265E6" w:rsidRPr="000702BF" w:rsidRDefault="001265E6" w:rsidP="001265E6">
      <w:r w:rsidRPr="000702BF">
        <w:t>The standard test works well where the target ER level is relatively high and confidence level relatively low (both are chosen to be on a comparable order of magnitude). However, for relatively low ER testing the length of time required for observing sufficient samples to achieve a 95% confidence level is excessive. In many cases, the DUTs will in fact have a much lower true ER level than the target ER level, (in which case, the number of samples needed to achieve high confidence that the true ER level is lower than the limit is much smaller). On the other hand, a bad DUT which is expected to fail the requirement might have a much higher true ER level (in which case, errors occur more frequently and it can be demonstrated that the DUT is above the target ER limit with fewer samples).</w:t>
      </w:r>
    </w:p>
    <w:p w14:paraId="2AA0493B" w14:textId="77777777" w:rsidR="001265E6" w:rsidRPr="000702BF" w:rsidRDefault="001265E6" w:rsidP="001265E6">
      <w:r w:rsidRPr="000702BF">
        <w:t>To avoid long test time, an alternative test method called early pass/fail is adopted. With the early pass/fail, each time a block error is encountered, a decision is made on whether the DUT can be passed/failed with 95% CL or the test needs to continue until another error is encountered. In the case of very good DUTs, the test can also be passed, when the number of samples permissible for one error event is reached and no error event is recorded. Pass/Fail is decided based on the total number of observed samples and errors, and a statistical calculation based on an inverse binomial cumulative distribution. The calculation involves one parameter, one variable and the result:</w:t>
      </w:r>
    </w:p>
    <w:p w14:paraId="62261D3F" w14:textId="77777777" w:rsidR="001265E6" w:rsidRPr="000702BF" w:rsidRDefault="001265E6" w:rsidP="001265E6">
      <w:pPr>
        <w:pStyle w:val="B1"/>
      </w:pPr>
      <w:r w:rsidRPr="000702BF">
        <w:t>-</w:t>
      </w:r>
      <w:r w:rsidRPr="000702BF">
        <w:tab/>
        <w:t>Parameter: d (per step decision probability).</w:t>
      </w:r>
    </w:p>
    <w:p w14:paraId="6B3CD84B" w14:textId="77777777" w:rsidR="001265E6" w:rsidRPr="000702BF" w:rsidRDefault="001265E6" w:rsidP="001265E6">
      <w:pPr>
        <w:pStyle w:val="B1"/>
      </w:pPr>
      <w:r w:rsidRPr="000702BF">
        <w:t>-</w:t>
      </w:r>
      <w:r w:rsidRPr="000702BF">
        <w:tab/>
        <w:t>Variable: ne (number of observed errors).</w:t>
      </w:r>
    </w:p>
    <w:p w14:paraId="1842B05B" w14:textId="77777777" w:rsidR="001265E6" w:rsidRPr="000702BF" w:rsidRDefault="001265E6" w:rsidP="001265E6">
      <w:pPr>
        <w:pStyle w:val="B1"/>
      </w:pPr>
      <w:r w:rsidRPr="000702BF">
        <w:t>-</w:t>
      </w:r>
      <w:r w:rsidRPr="000702BF">
        <w:tab/>
        <w:t>Result: ns (number of expected samples for pass/fail, depending on which one is calculated).</w:t>
      </w:r>
    </w:p>
    <w:p w14:paraId="51745751" w14:textId="77777777" w:rsidR="001265E6" w:rsidRPr="000702BF" w:rsidRDefault="001265E6" w:rsidP="001265E6">
      <w:r w:rsidRPr="000702BF">
        <w:t xml:space="preserve">The per step decision probability risk, d, expresses the probability of making an incorrect pass/fail decision in the current step (i.e., for the current decision coordinate). d is determined by simulation such that the overall risk of making a wrong decision over all steps of each test of a large number of tests on a large number of DUTs that exactly meet the target ER limit is D=5% (and hence the CL 95%). </w:t>
      </w:r>
    </w:p>
    <w:p w14:paraId="7746AA78" w14:textId="77777777" w:rsidR="001265E6" w:rsidRPr="000702BF" w:rsidRDefault="001265E6" w:rsidP="001265E6">
      <w:r w:rsidRPr="000702BF">
        <w:t xml:space="preserve">It should be noted that d is determined separately considering early pass and early fail testing. </w:t>
      </w:r>
    </w:p>
    <w:p w14:paraId="6D06BAF2" w14:textId="77777777" w:rsidR="001265E6" w:rsidRPr="000702BF" w:rsidRDefault="001265E6" w:rsidP="001265E6">
      <w:r w:rsidRPr="000702BF">
        <w:lastRenderedPageBreak/>
        <w:t>For a marginal DUT (i.e., a DUT almost exactly meeting the target ER level), the unmodified early pass/early fail approach is unable to distinguish whether the DUT has just passed or just failed the BLER (ε→0), and can thus terminate with an "undecided" result. To avoid this undecided result and provide selectivity, a so-called "bad device factor" (M) is introduced into the early pass calculation. This factor biases the decision towards avoiding failing good DUT.</w:t>
      </w:r>
    </w:p>
    <w:p w14:paraId="363ED1C5" w14:textId="77777777" w:rsidR="001265E6" w:rsidRPr="000702BF" w:rsidRDefault="001265E6" w:rsidP="001265E6">
      <w:pPr>
        <w:pStyle w:val="Heading3"/>
      </w:pPr>
      <w:bookmarkStart w:id="2711" w:name="_Toc58860624"/>
      <w:bookmarkStart w:id="2712" w:name="_Toc58863128"/>
      <w:bookmarkStart w:id="2713" w:name="_Toc61183113"/>
      <w:bookmarkStart w:id="2714" w:name="_Toc66728428"/>
      <w:bookmarkStart w:id="2715" w:name="_Toc74962305"/>
      <w:bookmarkStart w:id="2716" w:name="_Toc75243215"/>
      <w:bookmarkStart w:id="2717" w:name="_Toc76545561"/>
      <w:bookmarkStart w:id="2718" w:name="_Toc152356838"/>
      <w:r w:rsidRPr="000702BF">
        <w:t>H.2.6.2</w:t>
      </w:r>
      <w:r w:rsidRPr="000702BF">
        <w:tab/>
        <w:t>Simulation to derive the pass-fail limits for testing 95% throughput</w:t>
      </w:r>
      <w:bookmarkEnd w:id="2711"/>
      <w:bookmarkEnd w:id="2712"/>
      <w:bookmarkEnd w:id="2713"/>
      <w:bookmarkEnd w:id="2714"/>
      <w:bookmarkEnd w:id="2715"/>
      <w:bookmarkEnd w:id="2716"/>
      <w:bookmarkEnd w:id="2717"/>
      <w:bookmarkEnd w:id="2718"/>
    </w:p>
    <w:p w14:paraId="23025626" w14:textId="6FD31D55" w:rsidR="001265E6" w:rsidRPr="000702BF" w:rsidRDefault="001265E6" w:rsidP="001265E6">
      <w:r w:rsidRPr="000702BF">
        <w:t xml:space="preserve">As per the description in </w:t>
      </w:r>
      <w:r w:rsidR="00931528">
        <w:t xml:space="preserve">clause </w:t>
      </w:r>
      <w:r w:rsidRPr="000702BF">
        <w:t>H.2.2, the 95% throughput measurement is mapped to ER=0.05, where ER is (NACK + statDTX)/(NACK+ statDTX + ACK).</w:t>
      </w:r>
    </w:p>
    <w:p w14:paraId="2BAFB2A4" w14:textId="77777777" w:rsidR="001265E6" w:rsidRPr="000702BF" w:rsidRDefault="001265E6" w:rsidP="001265E6">
      <w:r w:rsidRPr="000702BF">
        <w:t>The binomial distribution and its inverse are used to design the pass and fail limits. Note that this method is not unique and that other methods exist.</w:t>
      </w:r>
    </w:p>
    <w:p w14:paraId="0E651852" w14:textId="77777777" w:rsidR="001265E6" w:rsidRPr="000702BF" w:rsidRDefault="001265E6" w:rsidP="001265E6">
      <w:pPr>
        <w:pStyle w:val="EQ"/>
      </w:pPr>
      <w:r w:rsidRPr="000702BF">
        <w:object w:dxaOrig="5280" w:dyaOrig="1900" w14:anchorId="68852937">
          <v:shape id="_x0000_i1048" type="#_x0000_t75" style="width:266.25pt;height:94.5pt" o:ole="">
            <v:imagedata r:id="rId61" o:title=""/>
          </v:shape>
          <o:OLEObject Type="Embed" ProgID="Equation.DSMT4" ShapeID="_x0000_i1048" DrawAspect="Content" ObjectID="_1765802145" r:id="rId62"/>
        </w:object>
      </w:r>
    </w:p>
    <w:p w14:paraId="5762B3FD" w14:textId="77777777" w:rsidR="001265E6" w:rsidRPr="000702BF" w:rsidRDefault="001265E6" w:rsidP="001265E6">
      <w:r w:rsidRPr="000702BF">
        <w:t>Where</w:t>
      </w:r>
    </w:p>
    <w:p w14:paraId="009FE594" w14:textId="77777777" w:rsidR="001265E6" w:rsidRPr="000702BF" w:rsidRDefault="001265E6" w:rsidP="001265E6">
      <w:pPr>
        <w:pStyle w:val="B1"/>
      </w:pPr>
      <w:r w:rsidRPr="000702BF">
        <w:t>-</w:t>
      </w:r>
      <w:r w:rsidRPr="000702BF">
        <w:tab/>
        <w:t>fail(..) is the error ratio for the fail limit.</w:t>
      </w:r>
    </w:p>
    <w:p w14:paraId="11370B20" w14:textId="77777777" w:rsidR="001265E6" w:rsidRPr="000702BF" w:rsidRDefault="001265E6" w:rsidP="001265E6">
      <w:pPr>
        <w:pStyle w:val="B1"/>
      </w:pPr>
      <w:r w:rsidRPr="000702BF">
        <w:t>-</w:t>
      </w:r>
      <w:r w:rsidRPr="000702BF">
        <w:tab/>
        <w:t>pass(..) is the error ratio for the pass limit.</w:t>
      </w:r>
    </w:p>
    <w:p w14:paraId="07B2927C" w14:textId="77777777" w:rsidR="001265E6" w:rsidRPr="000702BF" w:rsidRDefault="001265E6" w:rsidP="001265E6">
      <w:pPr>
        <w:pStyle w:val="B1"/>
      </w:pPr>
      <w:r w:rsidRPr="000702BF">
        <w:t>-</w:t>
      </w:r>
      <w:r w:rsidRPr="000702BF">
        <w:tab/>
        <w:t>ER is the specified error ratio 5%.</w:t>
      </w:r>
    </w:p>
    <w:p w14:paraId="68AA6571" w14:textId="77777777" w:rsidR="001265E6" w:rsidRPr="000702BF" w:rsidRDefault="001265E6" w:rsidP="001265E6">
      <w:pPr>
        <w:pStyle w:val="B1"/>
      </w:pPr>
      <w:r w:rsidRPr="000702BF">
        <w:t>-</w:t>
      </w:r>
      <w:r w:rsidRPr="000702BF">
        <w:tab/>
        <w:t>ne is the number of bad results. This is the variable in both equations.</w:t>
      </w:r>
    </w:p>
    <w:p w14:paraId="6C027FB2" w14:textId="77777777" w:rsidR="001265E6" w:rsidRPr="000702BF" w:rsidRDefault="001265E6" w:rsidP="001265E6">
      <w:pPr>
        <w:pStyle w:val="B1"/>
      </w:pPr>
      <w:r w:rsidRPr="000702BF">
        <w:t>-</w:t>
      </w:r>
      <w:r w:rsidRPr="000702BF">
        <w:tab/>
        <w:t>M is the Bad DUT factor M=1.5.</w:t>
      </w:r>
    </w:p>
    <w:p w14:paraId="36E9B784" w14:textId="77777777" w:rsidR="001265E6" w:rsidRPr="000702BF" w:rsidRDefault="001265E6" w:rsidP="001265E6">
      <w:pPr>
        <w:pStyle w:val="B1"/>
      </w:pPr>
      <w:r w:rsidRPr="000702BF">
        <w:t>-</w:t>
      </w:r>
      <w:r w:rsidRPr="000702BF">
        <w:tab/>
        <w:t>d</w:t>
      </w:r>
      <w:r w:rsidRPr="000702BF">
        <w:rPr>
          <w:vertAlign w:val="subscript"/>
        </w:rPr>
        <w:t>f</w:t>
      </w:r>
      <w:r w:rsidRPr="000702BF">
        <w:t xml:space="preserve"> is the wrong decision probability of a single (ne, ns) co-ordinate for the fail limit.</w:t>
      </w:r>
      <w:r w:rsidRPr="000702BF">
        <w:br/>
        <w:t>It is found by simulation to be d</w:t>
      </w:r>
      <w:r w:rsidRPr="000702BF">
        <w:rPr>
          <w:vertAlign w:val="subscript"/>
        </w:rPr>
        <w:t>f</w:t>
      </w:r>
      <w:r w:rsidRPr="000702BF">
        <w:t xml:space="preserve"> = 0.006.</w:t>
      </w:r>
    </w:p>
    <w:p w14:paraId="3F321380" w14:textId="77777777" w:rsidR="001265E6" w:rsidRPr="000702BF" w:rsidRDefault="001265E6" w:rsidP="001265E6">
      <w:pPr>
        <w:pStyle w:val="B1"/>
      </w:pPr>
      <w:r w:rsidRPr="000702BF">
        <w:t>-</w:t>
      </w:r>
      <w:r w:rsidRPr="000702BF">
        <w:tab/>
        <w:t>cl</w:t>
      </w:r>
      <w:r w:rsidRPr="000702BF">
        <w:rPr>
          <w:vertAlign w:val="subscript"/>
        </w:rPr>
        <w:t>p</w:t>
      </w:r>
      <w:r w:rsidRPr="000702BF">
        <w:t xml:space="preserve"> is the confidence level of a single (ne, ns) co-ordinate for the pass limit.</w:t>
      </w:r>
      <w:r w:rsidRPr="000702BF">
        <w:br/>
        <w:t>It is found by simulation to be cl</w:t>
      </w:r>
      <w:r w:rsidRPr="000702BF">
        <w:rPr>
          <w:vertAlign w:val="subscript"/>
        </w:rPr>
        <w:t>p</w:t>
      </w:r>
      <w:r w:rsidRPr="000702BF">
        <w:t xml:space="preserve"> = 0.9945.</w:t>
      </w:r>
    </w:p>
    <w:p w14:paraId="7F22F973" w14:textId="77777777" w:rsidR="001265E6" w:rsidRPr="000702BF" w:rsidRDefault="001265E6" w:rsidP="001265E6">
      <w:pPr>
        <w:pStyle w:val="B1"/>
      </w:pPr>
      <w:r w:rsidRPr="000702BF">
        <w:t>-</w:t>
      </w:r>
      <w:r w:rsidRPr="000702BF">
        <w:tab/>
        <w:t>qnbinom(..): The inverse cumulative function of the negative binomial distribution.</w:t>
      </w:r>
    </w:p>
    <w:p w14:paraId="7BC8BCD1" w14:textId="77777777" w:rsidR="001265E6" w:rsidRPr="000702BF" w:rsidRDefault="001265E6" w:rsidP="001265E6">
      <w:r w:rsidRPr="000702BF">
        <w:t>The simulation works as follows:</w:t>
      </w:r>
    </w:p>
    <w:p w14:paraId="5F008A7F" w14:textId="77777777" w:rsidR="001265E6" w:rsidRPr="000702BF" w:rsidRDefault="001265E6" w:rsidP="001265E6">
      <w:pPr>
        <w:pStyle w:val="B1"/>
      </w:pPr>
      <w:r w:rsidRPr="000702BF">
        <w:t>-</w:t>
      </w:r>
      <w:r w:rsidRPr="000702BF">
        <w:tab/>
        <w:t>A large population of limit DUTs with true ER = 0.05 is decided against the pass and fail limits.</w:t>
      </w:r>
    </w:p>
    <w:p w14:paraId="32CE0B9F" w14:textId="77777777" w:rsidR="001265E6" w:rsidRPr="000702BF" w:rsidRDefault="001265E6" w:rsidP="001265E6">
      <w:pPr>
        <w:pStyle w:val="B1"/>
      </w:pPr>
      <w:r w:rsidRPr="000702BF">
        <w:t>-</w:t>
      </w:r>
      <w:r w:rsidRPr="000702BF">
        <w:tab/>
        <w:t>cl</w:t>
      </w:r>
      <w:r w:rsidRPr="000702BF">
        <w:rPr>
          <w:vertAlign w:val="subscript"/>
        </w:rPr>
        <w:t>p</w:t>
      </w:r>
      <w:r w:rsidRPr="000702BF">
        <w:t xml:space="preserve"> and d</w:t>
      </w:r>
      <w:r w:rsidRPr="000702BF">
        <w:rPr>
          <w:vertAlign w:val="subscript"/>
        </w:rPr>
        <w:t>f</w:t>
      </w:r>
      <w:r w:rsidRPr="000702BF">
        <w:t xml:space="preserve"> are tuned such that CL (95 %) of the population passes and D (5 %) of the population fails.</w:t>
      </w:r>
    </w:p>
    <w:p w14:paraId="25A0924E" w14:textId="77777777" w:rsidR="001265E6" w:rsidRPr="000702BF" w:rsidRDefault="001265E6" w:rsidP="001265E6">
      <w:pPr>
        <w:pStyle w:val="B1"/>
      </w:pPr>
      <w:r w:rsidRPr="000702BF">
        <w:t>-</w:t>
      </w:r>
      <w:r w:rsidRPr="000702BF">
        <w:tab/>
        <w:t>A population of Bad DUTs with true ER = M*0.05 is decided against the same pass and fail limits.</w:t>
      </w:r>
    </w:p>
    <w:p w14:paraId="1C196F03" w14:textId="77777777" w:rsidR="001265E6" w:rsidRPr="000702BF" w:rsidRDefault="001265E6" w:rsidP="001265E6">
      <w:pPr>
        <w:pStyle w:val="B1"/>
      </w:pPr>
      <w:r w:rsidRPr="000702BF">
        <w:t>-</w:t>
      </w:r>
      <w:r w:rsidRPr="000702BF">
        <w:tab/>
        <w:t>cl</w:t>
      </w:r>
      <w:r w:rsidRPr="000702BF">
        <w:rPr>
          <w:vertAlign w:val="subscript"/>
        </w:rPr>
        <w:t>p</w:t>
      </w:r>
      <w:r w:rsidRPr="000702BF">
        <w:t xml:space="preserve"> and d</w:t>
      </w:r>
      <w:r w:rsidRPr="000702BF">
        <w:rPr>
          <w:vertAlign w:val="subscript"/>
        </w:rPr>
        <w:t>f</w:t>
      </w:r>
      <w:r w:rsidRPr="000702BF">
        <w:t xml:space="preserve"> are tuned such that CL (95 %) of the population fails and D (5 %) of the population passes.</w:t>
      </w:r>
    </w:p>
    <w:p w14:paraId="16C4942B" w14:textId="77777777" w:rsidR="001265E6" w:rsidRPr="000702BF" w:rsidRDefault="001265E6" w:rsidP="001265E6">
      <w:pPr>
        <w:pStyle w:val="B1"/>
      </w:pPr>
      <w:r w:rsidRPr="000702BF">
        <w:t>-</w:t>
      </w:r>
      <w:r w:rsidRPr="000702BF">
        <w:tab/>
        <w:t>The number of DUTs decrease during the simulation, as the decided DUTs leave the population. That number decreases with an approximately exponential characteristics. After 146 bad results all DUTs of the population are decided.</w:t>
      </w:r>
    </w:p>
    <w:p w14:paraId="49DCBEB0" w14:textId="0E74F371" w:rsidR="000379BC" w:rsidRPr="000702BF" w:rsidRDefault="001265E6" w:rsidP="00201225">
      <w:pPr>
        <w:pStyle w:val="NO"/>
      </w:pPr>
      <w:r w:rsidRPr="000702BF">
        <w:t>NOTE:</w:t>
      </w:r>
      <w:r w:rsidRPr="000702BF">
        <w:tab/>
        <w:t>The exponential decrease of the population is an optimal design goal for the decision co-ordinates (ne, ns), which can be achieved with other formulas or methods as well.</w:t>
      </w:r>
    </w:p>
    <w:p w14:paraId="5CA5E6C2" w14:textId="45565195" w:rsidR="00080512" w:rsidRPr="000702BF" w:rsidRDefault="00080512">
      <w:pPr>
        <w:pStyle w:val="Heading8"/>
      </w:pPr>
      <w:bookmarkStart w:id="2719" w:name="_Toc137543668"/>
      <w:bookmarkStart w:id="2720" w:name="_Toc152356839"/>
      <w:r w:rsidRPr="000702BF">
        <w:lastRenderedPageBreak/>
        <w:t xml:space="preserve">Annex </w:t>
      </w:r>
      <w:r w:rsidR="001265E6" w:rsidRPr="000702BF">
        <w:t xml:space="preserve">I </w:t>
      </w:r>
      <w:r w:rsidRPr="000702BF">
        <w:t>(informative):</w:t>
      </w:r>
      <w:r w:rsidRPr="000702BF">
        <w:br/>
        <w:t>Change history</w:t>
      </w:r>
      <w:bookmarkEnd w:id="2719"/>
      <w:bookmarkEnd w:id="2720"/>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792"/>
        <w:gridCol w:w="1041"/>
        <w:gridCol w:w="1005"/>
        <w:gridCol w:w="562"/>
        <w:gridCol w:w="431"/>
        <w:gridCol w:w="420"/>
        <w:gridCol w:w="4668"/>
        <w:gridCol w:w="706"/>
      </w:tblGrid>
      <w:tr w:rsidR="003C3971" w:rsidRPr="000702BF" w14:paraId="1ECB735E" w14:textId="77777777" w:rsidTr="00734B1C">
        <w:trPr>
          <w:cantSplit/>
          <w:tblHeader/>
          <w:jc w:val="center"/>
        </w:trPr>
        <w:tc>
          <w:tcPr>
            <w:tcW w:w="5000" w:type="pct"/>
            <w:gridSpan w:val="8"/>
            <w:tcBorders>
              <w:bottom w:val="nil"/>
            </w:tcBorders>
            <w:shd w:val="solid" w:color="FFFFFF" w:fill="auto"/>
          </w:tcPr>
          <w:p w14:paraId="5FCEE246" w14:textId="5BA50DFA" w:rsidR="003C3971" w:rsidRPr="000702BF" w:rsidRDefault="003C3971" w:rsidP="00201225">
            <w:pPr>
              <w:pStyle w:val="TAH"/>
              <w:keepNext w:val="0"/>
              <w:keepLines w:val="0"/>
              <w:rPr>
                <w:sz w:val="16"/>
              </w:rPr>
            </w:pPr>
            <w:bookmarkStart w:id="2721" w:name="historyclause"/>
            <w:bookmarkEnd w:id="2721"/>
            <w:r w:rsidRPr="000702BF">
              <w:t>Change</w:t>
            </w:r>
            <w:r w:rsidR="008D0E0E" w:rsidRPr="000702BF">
              <w:t xml:space="preserve"> </w:t>
            </w:r>
            <w:r w:rsidRPr="000702BF">
              <w:t>history</w:t>
            </w:r>
          </w:p>
        </w:tc>
      </w:tr>
      <w:tr w:rsidR="003C3971" w:rsidRPr="000702BF" w14:paraId="188BB8D6" w14:textId="77777777" w:rsidTr="00734B1C">
        <w:trPr>
          <w:tblHeader/>
          <w:jc w:val="center"/>
        </w:trPr>
        <w:tc>
          <w:tcPr>
            <w:tcW w:w="411" w:type="pct"/>
            <w:shd w:val="pct10" w:color="auto" w:fill="FFFFFF"/>
          </w:tcPr>
          <w:p w14:paraId="7E15B21D" w14:textId="77777777" w:rsidR="003C3971" w:rsidRPr="000702BF" w:rsidRDefault="003C3971" w:rsidP="00201225">
            <w:pPr>
              <w:pStyle w:val="TAH"/>
              <w:keepNext w:val="0"/>
              <w:keepLines w:val="0"/>
              <w:rPr>
                <w:sz w:val="16"/>
                <w:szCs w:val="16"/>
              </w:rPr>
            </w:pPr>
            <w:r w:rsidRPr="000702BF">
              <w:rPr>
                <w:sz w:val="16"/>
                <w:szCs w:val="16"/>
              </w:rPr>
              <w:t>Date</w:t>
            </w:r>
          </w:p>
        </w:tc>
        <w:tc>
          <w:tcPr>
            <w:tcW w:w="541" w:type="pct"/>
            <w:shd w:val="pct10" w:color="auto" w:fill="FFFFFF"/>
          </w:tcPr>
          <w:p w14:paraId="215F01FE" w14:textId="77777777" w:rsidR="003C3971" w:rsidRPr="000702BF" w:rsidRDefault="00DF2B1F" w:rsidP="00201225">
            <w:pPr>
              <w:pStyle w:val="TAH"/>
              <w:keepNext w:val="0"/>
              <w:keepLines w:val="0"/>
              <w:rPr>
                <w:sz w:val="16"/>
                <w:szCs w:val="16"/>
              </w:rPr>
            </w:pPr>
            <w:r w:rsidRPr="000702BF">
              <w:rPr>
                <w:sz w:val="16"/>
                <w:szCs w:val="16"/>
              </w:rPr>
              <w:t>Meeting</w:t>
            </w:r>
          </w:p>
        </w:tc>
        <w:tc>
          <w:tcPr>
            <w:tcW w:w="522" w:type="pct"/>
            <w:shd w:val="pct10" w:color="auto" w:fill="FFFFFF"/>
          </w:tcPr>
          <w:p w14:paraId="54DC1FB3" w14:textId="77777777" w:rsidR="003C3971" w:rsidRPr="000702BF" w:rsidRDefault="003C3971" w:rsidP="00201225">
            <w:pPr>
              <w:pStyle w:val="TAH"/>
              <w:keepNext w:val="0"/>
              <w:keepLines w:val="0"/>
              <w:rPr>
                <w:sz w:val="16"/>
                <w:szCs w:val="16"/>
              </w:rPr>
            </w:pPr>
            <w:r w:rsidRPr="000702BF">
              <w:rPr>
                <w:sz w:val="16"/>
                <w:szCs w:val="16"/>
              </w:rPr>
              <w:t>TDoc</w:t>
            </w:r>
          </w:p>
        </w:tc>
        <w:tc>
          <w:tcPr>
            <w:tcW w:w="292" w:type="pct"/>
            <w:shd w:val="pct10" w:color="auto" w:fill="FFFFFF"/>
          </w:tcPr>
          <w:p w14:paraId="1BB8F93C" w14:textId="77777777" w:rsidR="003C3971" w:rsidRPr="000702BF" w:rsidRDefault="003C3971" w:rsidP="00201225">
            <w:pPr>
              <w:pStyle w:val="TAH"/>
              <w:keepNext w:val="0"/>
              <w:keepLines w:val="0"/>
              <w:rPr>
                <w:sz w:val="16"/>
                <w:szCs w:val="16"/>
              </w:rPr>
            </w:pPr>
            <w:r w:rsidRPr="000702BF">
              <w:rPr>
                <w:sz w:val="16"/>
                <w:szCs w:val="16"/>
              </w:rPr>
              <w:t>CR</w:t>
            </w:r>
          </w:p>
        </w:tc>
        <w:tc>
          <w:tcPr>
            <w:tcW w:w="224" w:type="pct"/>
            <w:shd w:val="pct10" w:color="auto" w:fill="FFFFFF"/>
          </w:tcPr>
          <w:p w14:paraId="223E3928" w14:textId="77777777" w:rsidR="003C3971" w:rsidRPr="000702BF" w:rsidRDefault="003C3971" w:rsidP="00201225">
            <w:pPr>
              <w:pStyle w:val="TAH"/>
              <w:keepNext w:val="0"/>
              <w:keepLines w:val="0"/>
              <w:rPr>
                <w:sz w:val="16"/>
                <w:szCs w:val="16"/>
              </w:rPr>
            </w:pPr>
            <w:r w:rsidRPr="000702BF">
              <w:rPr>
                <w:sz w:val="16"/>
                <w:szCs w:val="16"/>
              </w:rPr>
              <w:t>Rev</w:t>
            </w:r>
          </w:p>
        </w:tc>
        <w:tc>
          <w:tcPr>
            <w:tcW w:w="218" w:type="pct"/>
            <w:shd w:val="pct10" w:color="auto" w:fill="FFFFFF"/>
          </w:tcPr>
          <w:p w14:paraId="48237C83" w14:textId="77777777" w:rsidR="003C3971" w:rsidRPr="000702BF" w:rsidRDefault="003C3971" w:rsidP="00201225">
            <w:pPr>
              <w:pStyle w:val="TAH"/>
              <w:keepNext w:val="0"/>
              <w:keepLines w:val="0"/>
              <w:rPr>
                <w:sz w:val="16"/>
                <w:szCs w:val="16"/>
              </w:rPr>
            </w:pPr>
            <w:r w:rsidRPr="000702BF">
              <w:rPr>
                <w:sz w:val="16"/>
                <w:szCs w:val="16"/>
              </w:rPr>
              <w:t>Cat</w:t>
            </w:r>
          </w:p>
        </w:tc>
        <w:tc>
          <w:tcPr>
            <w:tcW w:w="2425" w:type="pct"/>
            <w:shd w:val="pct10" w:color="auto" w:fill="FFFFFF"/>
          </w:tcPr>
          <w:p w14:paraId="146C8449" w14:textId="77777777" w:rsidR="003C3971" w:rsidRPr="000702BF" w:rsidRDefault="003C3971" w:rsidP="00201225">
            <w:pPr>
              <w:pStyle w:val="TAH"/>
              <w:keepNext w:val="0"/>
              <w:keepLines w:val="0"/>
              <w:rPr>
                <w:sz w:val="16"/>
                <w:szCs w:val="16"/>
              </w:rPr>
            </w:pPr>
            <w:r w:rsidRPr="000702BF">
              <w:rPr>
                <w:sz w:val="16"/>
                <w:szCs w:val="16"/>
              </w:rPr>
              <w:t>Subject/Comment</w:t>
            </w:r>
          </w:p>
        </w:tc>
        <w:tc>
          <w:tcPr>
            <w:tcW w:w="367" w:type="pct"/>
            <w:shd w:val="pct10" w:color="auto" w:fill="FFFFFF"/>
          </w:tcPr>
          <w:p w14:paraId="221B9E11" w14:textId="7632AD6D" w:rsidR="003C3971" w:rsidRPr="000702BF" w:rsidRDefault="003C3971" w:rsidP="00201225">
            <w:pPr>
              <w:pStyle w:val="TAH"/>
              <w:keepNext w:val="0"/>
              <w:keepLines w:val="0"/>
              <w:rPr>
                <w:sz w:val="16"/>
                <w:szCs w:val="16"/>
              </w:rPr>
            </w:pPr>
            <w:r w:rsidRPr="000702BF">
              <w:rPr>
                <w:sz w:val="16"/>
                <w:szCs w:val="16"/>
              </w:rPr>
              <w:t>New</w:t>
            </w:r>
            <w:r w:rsidR="008D0E0E" w:rsidRPr="000702BF">
              <w:rPr>
                <w:sz w:val="16"/>
                <w:szCs w:val="16"/>
              </w:rPr>
              <w:t xml:space="preserve"> </w:t>
            </w:r>
            <w:r w:rsidRPr="000702BF">
              <w:rPr>
                <w:sz w:val="16"/>
                <w:szCs w:val="16"/>
              </w:rPr>
              <w:t>vers</w:t>
            </w:r>
            <w:r w:rsidR="00DF2B1F" w:rsidRPr="000702BF">
              <w:rPr>
                <w:sz w:val="16"/>
                <w:szCs w:val="16"/>
              </w:rPr>
              <w:t>ion</w:t>
            </w:r>
          </w:p>
        </w:tc>
      </w:tr>
      <w:tr w:rsidR="003C3971" w:rsidRPr="000702BF" w14:paraId="7AE2D8EC" w14:textId="77777777" w:rsidTr="00182BA0">
        <w:trPr>
          <w:jc w:val="center"/>
        </w:trPr>
        <w:tc>
          <w:tcPr>
            <w:tcW w:w="411" w:type="pct"/>
            <w:shd w:val="solid" w:color="FFFFFF" w:fill="auto"/>
          </w:tcPr>
          <w:p w14:paraId="433EA83C" w14:textId="50AF7D82" w:rsidR="003C3971" w:rsidRPr="000702BF" w:rsidRDefault="00D67AC4" w:rsidP="00182BA0">
            <w:pPr>
              <w:pStyle w:val="TAC"/>
              <w:keepNext w:val="0"/>
              <w:jc w:val="left"/>
              <w:rPr>
                <w:sz w:val="16"/>
                <w:szCs w:val="16"/>
              </w:rPr>
            </w:pPr>
            <w:r w:rsidRPr="000702BF">
              <w:rPr>
                <w:sz w:val="16"/>
                <w:szCs w:val="16"/>
              </w:rPr>
              <w:t>2022-11</w:t>
            </w:r>
          </w:p>
        </w:tc>
        <w:tc>
          <w:tcPr>
            <w:tcW w:w="541" w:type="pct"/>
            <w:shd w:val="solid" w:color="FFFFFF" w:fill="auto"/>
          </w:tcPr>
          <w:p w14:paraId="55C8CC01" w14:textId="098D282F" w:rsidR="003C3971" w:rsidRPr="000702BF" w:rsidRDefault="00D67AC4" w:rsidP="00182BA0">
            <w:pPr>
              <w:pStyle w:val="TAC"/>
              <w:keepNext w:val="0"/>
              <w:jc w:val="left"/>
              <w:rPr>
                <w:sz w:val="16"/>
                <w:szCs w:val="16"/>
              </w:rPr>
            </w:pPr>
            <w:r w:rsidRPr="000702BF">
              <w:rPr>
                <w:sz w:val="16"/>
                <w:szCs w:val="16"/>
              </w:rPr>
              <w:t>RAN5#97</w:t>
            </w:r>
          </w:p>
        </w:tc>
        <w:tc>
          <w:tcPr>
            <w:tcW w:w="522" w:type="pct"/>
            <w:shd w:val="solid" w:color="FFFFFF" w:fill="auto"/>
          </w:tcPr>
          <w:p w14:paraId="134723C6" w14:textId="04395161" w:rsidR="003C3971" w:rsidRPr="000702BF" w:rsidRDefault="00A94633" w:rsidP="00182BA0">
            <w:pPr>
              <w:pStyle w:val="TAC"/>
              <w:keepNext w:val="0"/>
              <w:jc w:val="left"/>
              <w:rPr>
                <w:sz w:val="16"/>
                <w:szCs w:val="16"/>
              </w:rPr>
            </w:pPr>
            <w:r w:rsidRPr="000702BF">
              <w:rPr>
                <w:sz w:val="16"/>
                <w:szCs w:val="16"/>
              </w:rPr>
              <w:t>R5-226639</w:t>
            </w:r>
          </w:p>
        </w:tc>
        <w:tc>
          <w:tcPr>
            <w:tcW w:w="292" w:type="pct"/>
            <w:shd w:val="solid" w:color="FFFFFF" w:fill="auto"/>
          </w:tcPr>
          <w:p w14:paraId="2B341B81" w14:textId="37F28FC6" w:rsidR="003C3971" w:rsidRPr="000702BF" w:rsidRDefault="00041B47" w:rsidP="00182BA0">
            <w:pPr>
              <w:pStyle w:val="TAC"/>
              <w:keepNext w:val="0"/>
              <w:jc w:val="left"/>
              <w:rPr>
                <w:sz w:val="16"/>
                <w:szCs w:val="16"/>
              </w:rPr>
            </w:pPr>
            <w:r w:rsidRPr="000702BF">
              <w:rPr>
                <w:sz w:val="16"/>
                <w:szCs w:val="16"/>
              </w:rPr>
              <w:t>-</w:t>
            </w:r>
          </w:p>
        </w:tc>
        <w:tc>
          <w:tcPr>
            <w:tcW w:w="224" w:type="pct"/>
            <w:shd w:val="solid" w:color="FFFFFF" w:fill="auto"/>
          </w:tcPr>
          <w:p w14:paraId="090FDCAA" w14:textId="4B5993F2" w:rsidR="003C3971" w:rsidRPr="000702BF" w:rsidRDefault="00041B47" w:rsidP="00182BA0">
            <w:pPr>
              <w:pStyle w:val="TAC"/>
              <w:keepNext w:val="0"/>
              <w:jc w:val="left"/>
              <w:rPr>
                <w:sz w:val="16"/>
                <w:szCs w:val="16"/>
              </w:rPr>
            </w:pPr>
            <w:r w:rsidRPr="000702BF">
              <w:rPr>
                <w:sz w:val="16"/>
                <w:szCs w:val="16"/>
              </w:rPr>
              <w:t>-</w:t>
            </w:r>
          </w:p>
        </w:tc>
        <w:tc>
          <w:tcPr>
            <w:tcW w:w="218" w:type="pct"/>
            <w:shd w:val="solid" w:color="FFFFFF" w:fill="auto"/>
          </w:tcPr>
          <w:p w14:paraId="40910D18" w14:textId="5E643B53" w:rsidR="003C3971" w:rsidRPr="000702BF" w:rsidRDefault="00041B47" w:rsidP="00182BA0">
            <w:pPr>
              <w:pStyle w:val="TAC"/>
              <w:keepNext w:val="0"/>
              <w:jc w:val="left"/>
              <w:rPr>
                <w:sz w:val="16"/>
                <w:szCs w:val="16"/>
              </w:rPr>
            </w:pPr>
            <w:r w:rsidRPr="000702BF">
              <w:rPr>
                <w:sz w:val="16"/>
                <w:szCs w:val="16"/>
              </w:rPr>
              <w:t>-</w:t>
            </w:r>
          </w:p>
        </w:tc>
        <w:tc>
          <w:tcPr>
            <w:tcW w:w="2425" w:type="pct"/>
            <w:shd w:val="solid" w:color="FFFFFF" w:fill="auto"/>
          </w:tcPr>
          <w:p w14:paraId="17B0396C" w14:textId="7862EDFD" w:rsidR="003C3971" w:rsidRPr="000702BF" w:rsidRDefault="00A94633"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clause</w:t>
            </w:r>
            <w:r w:rsidR="008D0E0E" w:rsidRPr="000702BF">
              <w:rPr>
                <w:sz w:val="16"/>
                <w:szCs w:val="16"/>
              </w:rPr>
              <w:t xml:space="preserve"> </w:t>
            </w:r>
            <w:r w:rsidRPr="000702BF">
              <w:rPr>
                <w:sz w:val="16"/>
                <w:szCs w:val="16"/>
              </w:rPr>
              <w:t>1-3</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5E97A6B2" w14:textId="13A85606" w:rsidR="003C3971" w:rsidRPr="000702BF" w:rsidRDefault="00041B47" w:rsidP="00182BA0">
            <w:pPr>
              <w:pStyle w:val="TAC"/>
              <w:keepNext w:val="0"/>
              <w:jc w:val="left"/>
              <w:rPr>
                <w:sz w:val="16"/>
                <w:szCs w:val="16"/>
              </w:rPr>
            </w:pPr>
            <w:r w:rsidRPr="000702BF">
              <w:rPr>
                <w:sz w:val="16"/>
                <w:szCs w:val="16"/>
              </w:rPr>
              <w:t>0.0.0</w:t>
            </w:r>
          </w:p>
        </w:tc>
      </w:tr>
      <w:tr w:rsidR="00A94633" w:rsidRPr="000702BF" w14:paraId="067DD86A" w14:textId="77777777" w:rsidTr="00182BA0">
        <w:trPr>
          <w:jc w:val="center"/>
        </w:trPr>
        <w:tc>
          <w:tcPr>
            <w:tcW w:w="411" w:type="pct"/>
            <w:shd w:val="solid" w:color="FFFFFF" w:fill="auto"/>
          </w:tcPr>
          <w:p w14:paraId="51676CD6" w14:textId="2234F824" w:rsidR="00A94633" w:rsidRPr="000702BF" w:rsidRDefault="00A94633" w:rsidP="00182BA0">
            <w:pPr>
              <w:pStyle w:val="TAC"/>
              <w:keepNext w:val="0"/>
              <w:jc w:val="left"/>
              <w:rPr>
                <w:sz w:val="16"/>
                <w:szCs w:val="16"/>
              </w:rPr>
            </w:pPr>
            <w:r w:rsidRPr="000702BF">
              <w:rPr>
                <w:sz w:val="16"/>
                <w:szCs w:val="16"/>
              </w:rPr>
              <w:t>2022-11</w:t>
            </w:r>
          </w:p>
        </w:tc>
        <w:tc>
          <w:tcPr>
            <w:tcW w:w="541" w:type="pct"/>
            <w:shd w:val="solid" w:color="FFFFFF" w:fill="auto"/>
          </w:tcPr>
          <w:p w14:paraId="07C7355F" w14:textId="3A9C254F" w:rsidR="00A94633" w:rsidRPr="000702BF" w:rsidRDefault="00A94633" w:rsidP="00182BA0">
            <w:pPr>
              <w:pStyle w:val="TAC"/>
              <w:keepNext w:val="0"/>
              <w:jc w:val="left"/>
              <w:rPr>
                <w:sz w:val="16"/>
                <w:szCs w:val="16"/>
              </w:rPr>
            </w:pPr>
            <w:r w:rsidRPr="000702BF">
              <w:rPr>
                <w:sz w:val="16"/>
                <w:szCs w:val="16"/>
              </w:rPr>
              <w:t>RAN5#97</w:t>
            </w:r>
          </w:p>
        </w:tc>
        <w:tc>
          <w:tcPr>
            <w:tcW w:w="522" w:type="pct"/>
            <w:shd w:val="solid" w:color="FFFFFF" w:fill="auto"/>
          </w:tcPr>
          <w:p w14:paraId="00573902" w14:textId="705C4199" w:rsidR="00A94633" w:rsidRPr="000702BF" w:rsidRDefault="00A94633" w:rsidP="00182BA0">
            <w:pPr>
              <w:pStyle w:val="TAC"/>
              <w:keepNext w:val="0"/>
              <w:jc w:val="left"/>
              <w:rPr>
                <w:sz w:val="16"/>
                <w:szCs w:val="16"/>
              </w:rPr>
            </w:pPr>
            <w:r w:rsidRPr="000702BF">
              <w:rPr>
                <w:sz w:val="16"/>
                <w:szCs w:val="16"/>
              </w:rPr>
              <w:t>R5-226640</w:t>
            </w:r>
          </w:p>
        </w:tc>
        <w:tc>
          <w:tcPr>
            <w:tcW w:w="292" w:type="pct"/>
            <w:shd w:val="solid" w:color="FFFFFF" w:fill="auto"/>
          </w:tcPr>
          <w:p w14:paraId="2D32BDBF" w14:textId="75933B6F" w:rsidR="00A94633" w:rsidRPr="000702BF" w:rsidRDefault="00A94633" w:rsidP="00182BA0">
            <w:pPr>
              <w:pStyle w:val="TAC"/>
              <w:keepNext w:val="0"/>
              <w:jc w:val="left"/>
              <w:rPr>
                <w:sz w:val="16"/>
                <w:szCs w:val="16"/>
              </w:rPr>
            </w:pPr>
            <w:r w:rsidRPr="000702BF">
              <w:rPr>
                <w:sz w:val="16"/>
                <w:szCs w:val="16"/>
              </w:rPr>
              <w:t>-</w:t>
            </w:r>
          </w:p>
        </w:tc>
        <w:tc>
          <w:tcPr>
            <w:tcW w:w="224" w:type="pct"/>
            <w:shd w:val="solid" w:color="FFFFFF" w:fill="auto"/>
          </w:tcPr>
          <w:p w14:paraId="0EA60ED3" w14:textId="1A0C6F48" w:rsidR="00A94633" w:rsidRPr="000702BF" w:rsidRDefault="00A94633" w:rsidP="00182BA0">
            <w:pPr>
              <w:pStyle w:val="TAC"/>
              <w:keepNext w:val="0"/>
              <w:jc w:val="left"/>
              <w:rPr>
                <w:sz w:val="16"/>
                <w:szCs w:val="16"/>
              </w:rPr>
            </w:pPr>
            <w:r w:rsidRPr="000702BF">
              <w:rPr>
                <w:sz w:val="16"/>
                <w:szCs w:val="16"/>
              </w:rPr>
              <w:t>-</w:t>
            </w:r>
          </w:p>
        </w:tc>
        <w:tc>
          <w:tcPr>
            <w:tcW w:w="218" w:type="pct"/>
            <w:shd w:val="solid" w:color="FFFFFF" w:fill="auto"/>
          </w:tcPr>
          <w:p w14:paraId="13936CA0" w14:textId="1DF49036" w:rsidR="00A94633" w:rsidRPr="000702BF" w:rsidRDefault="00A94633" w:rsidP="00182BA0">
            <w:pPr>
              <w:pStyle w:val="TAC"/>
              <w:keepNext w:val="0"/>
              <w:jc w:val="left"/>
              <w:rPr>
                <w:sz w:val="16"/>
                <w:szCs w:val="16"/>
              </w:rPr>
            </w:pPr>
            <w:r w:rsidRPr="000702BF">
              <w:rPr>
                <w:sz w:val="16"/>
                <w:szCs w:val="16"/>
              </w:rPr>
              <w:t>-</w:t>
            </w:r>
          </w:p>
        </w:tc>
        <w:tc>
          <w:tcPr>
            <w:tcW w:w="2425" w:type="pct"/>
            <w:shd w:val="solid" w:color="FFFFFF" w:fill="auto"/>
          </w:tcPr>
          <w:p w14:paraId="19BB03E7" w14:textId="74181BE4" w:rsidR="00A94633" w:rsidRPr="000702BF" w:rsidRDefault="00A94633"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clause</w:t>
            </w:r>
            <w:r w:rsidR="008D0E0E" w:rsidRPr="000702BF">
              <w:rPr>
                <w:sz w:val="16"/>
                <w:szCs w:val="16"/>
              </w:rPr>
              <w:t xml:space="preserve"> </w:t>
            </w:r>
            <w:r w:rsidRPr="000702BF">
              <w:rPr>
                <w:sz w:val="16"/>
                <w:szCs w:val="16"/>
              </w:rPr>
              <w:t>4</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36917D3A" w14:textId="4583EF8E" w:rsidR="00A94633" w:rsidRPr="000702BF" w:rsidRDefault="00A94633" w:rsidP="00182BA0">
            <w:pPr>
              <w:pStyle w:val="TAC"/>
              <w:keepNext w:val="0"/>
              <w:jc w:val="left"/>
              <w:rPr>
                <w:sz w:val="16"/>
                <w:szCs w:val="16"/>
              </w:rPr>
            </w:pPr>
            <w:r w:rsidRPr="000702BF">
              <w:rPr>
                <w:sz w:val="16"/>
                <w:szCs w:val="16"/>
              </w:rPr>
              <w:t>0.0.0</w:t>
            </w:r>
          </w:p>
        </w:tc>
      </w:tr>
      <w:tr w:rsidR="00A94633" w:rsidRPr="000702BF" w14:paraId="6F347D40" w14:textId="77777777" w:rsidTr="00182BA0">
        <w:trPr>
          <w:jc w:val="center"/>
        </w:trPr>
        <w:tc>
          <w:tcPr>
            <w:tcW w:w="411" w:type="pct"/>
            <w:shd w:val="solid" w:color="FFFFFF" w:fill="auto"/>
          </w:tcPr>
          <w:p w14:paraId="5C207DED" w14:textId="47EC76E9" w:rsidR="00A94633" w:rsidRPr="000702BF" w:rsidRDefault="00A94633" w:rsidP="00182BA0">
            <w:pPr>
              <w:pStyle w:val="TAC"/>
              <w:keepNext w:val="0"/>
              <w:jc w:val="left"/>
              <w:rPr>
                <w:sz w:val="16"/>
                <w:szCs w:val="16"/>
              </w:rPr>
            </w:pPr>
            <w:r w:rsidRPr="000702BF">
              <w:rPr>
                <w:sz w:val="16"/>
                <w:szCs w:val="16"/>
              </w:rPr>
              <w:t>2022-11</w:t>
            </w:r>
          </w:p>
        </w:tc>
        <w:tc>
          <w:tcPr>
            <w:tcW w:w="541" w:type="pct"/>
            <w:shd w:val="solid" w:color="FFFFFF" w:fill="auto"/>
          </w:tcPr>
          <w:p w14:paraId="658BD758" w14:textId="66D65A49" w:rsidR="00A94633" w:rsidRPr="000702BF" w:rsidRDefault="00A94633" w:rsidP="00182BA0">
            <w:pPr>
              <w:pStyle w:val="TAC"/>
              <w:keepNext w:val="0"/>
              <w:jc w:val="left"/>
              <w:rPr>
                <w:sz w:val="16"/>
                <w:szCs w:val="16"/>
              </w:rPr>
            </w:pPr>
            <w:r w:rsidRPr="000702BF">
              <w:rPr>
                <w:sz w:val="16"/>
                <w:szCs w:val="16"/>
              </w:rPr>
              <w:t>RAN5#97</w:t>
            </w:r>
          </w:p>
        </w:tc>
        <w:tc>
          <w:tcPr>
            <w:tcW w:w="522" w:type="pct"/>
            <w:shd w:val="solid" w:color="FFFFFF" w:fill="auto"/>
          </w:tcPr>
          <w:p w14:paraId="40D13A8A" w14:textId="6F637615" w:rsidR="00A94633" w:rsidRPr="000702BF" w:rsidRDefault="00A94633" w:rsidP="00182BA0">
            <w:pPr>
              <w:pStyle w:val="TAC"/>
              <w:keepNext w:val="0"/>
              <w:jc w:val="left"/>
              <w:rPr>
                <w:sz w:val="16"/>
                <w:szCs w:val="16"/>
              </w:rPr>
            </w:pPr>
            <w:r w:rsidRPr="000702BF">
              <w:rPr>
                <w:sz w:val="16"/>
                <w:szCs w:val="16"/>
              </w:rPr>
              <w:t>R5-226641</w:t>
            </w:r>
          </w:p>
        </w:tc>
        <w:tc>
          <w:tcPr>
            <w:tcW w:w="292" w:type="pct"/>
            <w:shd w:val="solid" w:color="FFFFFF" w:fill="auto"/>
          </w:tcPr>
          <w:p w14:paraId="35BF855E" w14:textId="6AB9CD1C" w:rsidR="00A94633" w:rsidRPr="000702BF" w:rsidRDefault="00A94633" w:rsidP="00182BA0">
            <w:pPr>
              <w:pStyle w:val="TAC"/>
              <w:keepNext w:val="0"/>
              <w:jc w:val="left"/>
              <w:rPr>
                <w:sz w:val="16"/>
                <w:szCs w:val="16"/>
              </w:rPr>
            </w:pPr>
            <w:r w:rsidRPr="000702BF">
              <w:rPr>
                <w:sz w:val="16"/>
                <w:szCs w:val="16"/>
              </w:rPr>
              <w:t>-</w:t>
            </w:r>
          </w:p>
        </w:tc>
        <w:tc>
          <w:tcPr>
            <w:tcW w:w="224" w:type="pct"/>
            <w:shd w:val="solid" w:color="FFFFFF" w:fill="auto"/>
          </w:tcPr>
          <w:p w14:paraId="0F6C3AB2" w14:textId="1EBDB146" w:rsidR="00A94633" w:rsidRPr="000702BF" w:rsidRDefault="00A94633" w:rsidP="00182BA0">
            <w:pPr>
              <w:pStyle w:val="TAC"/>
              <w:keepNext w:val="0"/>
              <w:jc w:val="left"/>
              <w:rPr>
                <w:sz w:val="16"/>
                <w:szCs w:val="16"/>
              </w:rPr>
            </w:pPr>
            <w:r w:rsidRPr="000702BF">
              <w:rPr>
                <w:sz w:val="16"/>
                <w:szCs w:val="16"/>
              </w:rPr>
              <w:t>-</w:t>
            </w:r>
          </w:p>
        </w:tc>
        <w:tc>
          <w:tcPr>
            <w:tcW w:w="218" w:type="pct"/>
            <w:shd w:val="solid" w:color="FFFFFF" w:fill="auto"/>
          </w:tcPr>
          <w:p w14:paraId="46148672" w14:textId="2B6713D5" w:rsidR="00A94633" w:rsidRPr="000702BF" w:rsidRDefault="00A94633" w:rsidP="00182BA0">
            <w:pPr>
              <w:pStyle w:val="TAC"/>
              <w:keepNext w:val="0"/>
              <w:jc w:val="left"/>
              <w:rPr>
                <w:sz w:val="16"/>
                <w:szCs w:val="16"/>
              </w:rPr>
            </w:pPr>
            <w:r w:rsidRPr="000702BF">
              <w:rPr>
                <w:sz w:val="16"/>
                <w:szCs w:val="16"/>
              </w:rPr>
              <w:t>-</w:t>
            </w:r>
          </w:p>
        </w:tc>
        <w:tc>
          <w:tcPr>
            <w:tcW w:w="2425" w:type="pct"/>
            <w:shd w:val="solid" w:color="FFFFFF" w:fill="auto"/>
          </w:tcPr>
          <w:p w14:paraId="1C769DB5" w14:textId="1655193C" w:rsidR="00A94633" w:rsidRPr="000702BF" w:rsidRDefault="000C537E"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clause</w:t>
            </w:r>
            <w:r w:rsidR="008D0E0E" w:rsidRPr="000702BF">
              <w:rPr>
                <w:sz w:val="16"/>
                <w:szCs w:val="16"/>
              </w:rPr>
              <w:t xml:space="preserve"> </w:t>
            </w:r>
            <w:r w:rsidRPr="000702BF">
              <w:rPr>
                <w:sz w:val="16"/>
                <w:szCs w:val="16"/>
              </w:rPr>
              <w:t>5</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0D8CD783" w14:textId="400327DC" w:rsidR="00A94633" w:rsidRPr="000702BF" w:rsidRDefault="000C537E" w:rsidP="00182BA0">
            <w:pPr>
              <w:pStyle w:val="TAC"/>
              <w:keepNext w:val="0"/>
              <w:jc w:val="left"/>
              <w:rPr>
                <w:sz w:val="16"/>
                <w:szCs w:val="16"/>
              </w:rPr>
            </w:pPr>
            <w:r w:rsidRPr="000702BF">
              <w:rPr>
                <w:sz w:val="16"/>
                <w:szCs w:val="16"/>
              </w:rPr>
              <w:t>0.0.0</w:t>
            </w:r>
          </w:p>
        </w:tc>
      </w:tr>
      <w:tr w:rsidR="000C537E" w:rsidRPr="000702BF" w14:paraId="302270AA" w14:textId="77777777" w:rsidTr="00182BA0">
        <w:trPr>
          <w:jc w:val="center"/>
        </w:trPr>
        <w:tc>
          <w:tcPr>
            <w:tcW w:w="411" w:type="pct"/>
            <w:shd w:val="solid" w:color="FFFFFF" w:fill="auto"/>
          </w:tcPr>
          <w:p w14:paraId="715DFDC1" w14:textId="59DD1C87" w:rsidR="000C537E" w:rsidRPr="000702BF" w:rsidRDefault="000C537E" w:rsidP="00182BA0">
            <w:pPr>
              <w:pStyle w:val="TAC"/>
              <w:keepNext w:val="0"/>
              <w:jc w:val="left"/>
              <w:rPr>
                <w:sz w:val="16"/>
                <w:szCs w:val="16"/>
              </w:rPr>
            </w:pPr>
            <w:r w:rsidRPr="000702BF">
              <w:rPr>
                <w:sz w:val="16"/>
                <w:szCs w:val="16"/>
              </w:rPr>
              <w:t>2022-11</w:t>
            </w:r>
          </w:p>
        </w:tc>
        <w:tc>
          <w:tcPr>
            <w:tcW w:w="541" w:type="pct"/>
            <w:shd w:val="solid" w:color="FFFFFF" w:fill="auto"/>
          </w:tcPr>
          <w:p w14:paraId="3DDCCC40" w14:textId="54126B87" w:rsidR="000C537E" w:rsidRPr="000702BF" w:rsidRDefault="000C537E" w:rsidP="00182BA0">
            <w:pPr>
              <w:pStyle w:val="TAC"/>
              <w:keepNext w:val="0"/>
              <w:jc w:val="left"/>
              <w:rPr>
                <w:sz w:val="16"/>
                <w:szCs w:val="16"/>
              </w:rPr>
            </w:pPr>
            <w:r w:rsidRPr="000702BF">
              <w:rPr>
                <w:sz w:val="16"/>
                <w:szCs w:val="16"/>
              </w:rPr>
              <w:t>RAN5#97</w:t>
            </w:r>
          </w:p>
        </w:tc>
        <w:tc>
          <w:tcPr>
            <w:tcW w:w="522" w:type="pct"/>
            <w:shd w:val="solid" w:color="FFFFFF" w:fill="auto"/>
          </w:tcPr>
          <w:p w14:paraId="5A9485E5" w14:textId="1EE9C80D" w:rsidR="000C537E" w:rsidRPr="000702BF" w:rsidRDefault="000C537E" w:rsidP="00182BA0">
            <w:pPr>
              <w:pStyle w:val="TAC"/>
              <w:keepNext w:val="0"/>
              <w:jc w:val="left"/>
              <w:rPr>
                <w:sz w:val="16"/>
                <w:szCs w:val="16"/>
              </w:rPr>
            </w:pPr>
            <w:r w:rsidRPr="000702BF">
              <w:rPr>
                <w:sz w:val="16"/>
                <w:szCs w:val="16"/>
              </w:rPr>
              <w:t>R5-227885</w:t>
            </w:r>
          </w:p>
        </w:tc>
        <w:tc>
          <w:tcPr>
            <w:tcW w:w="292" w:type="pct"/>
            <w:shd w:val="solid" w:color="FFFFFF" w:fill="auto"/>
          </w:tcPr>
          <w:p w14:paraId="0EE18972" w14:textId="789A19A4" w:rsidR="000C537E" w:rsidRPr="000702BF" w:rsidRDefault="000C537E" w:rsidP="00182BA0">
            <w:pPr>
              <w:pStyle w:val="TAC"/>
              <w:keepNext w:val="0"/>
              <w:jc w:val="left"/>
              <w:rPr>
                <w:sz w:val="16"/>
                <w:szCs w:val="16"/>
              </w:rPr>
            </w:pPr>
            <w:r w:rsidRPr="000702BF">
              <w:rPr>
                <w:sz w:val="16"/>
                <w:szCs w:val="16"/>
              </w:rPr>
              <w:t>-</w:t>
            </w:r>
          </w:p>
        </w:tc>
        <w:tc>
          <w:tcPr>
            <w:tcW w:w="224" w:type="pct"/>
            <w:shd w:val="solid" w:color="FFFFFF" w:fill="auto"/>
          </w:tcPr>
          <w:p w14:paraId="7D62996D" w14:textId="4B4A5FB1" w:rsidR="000C537E" w:rsidRPr="000702BF" w:rsidRDefault="000C537E" w:rsidP="00182BA0">
            <w:pPr>
              <w:pStyle w:val="TAC"/>
              <w:keepNext w:val="0"/>
              <w:jc w:val="left"/>
              <w:rPr>
                <w:sz w:val="16"/>
                <w:szCs w:val="16"/>
              </w:rPr>
            </w:pPr>
            <w:r w:rsidRPr="000702BF">
              <w:rPr>
                <w:sz w:val="16"/>
                <w:szCs w:val="16"/>
              </w:rPr>
              <w:t>-</w:t>
            </w:r>
          </w:p>
        </w:tc>
        <w:tc>
          <w:tcPr>
            <w:tcW w:w="218" w:type="pct"/>
            <w:shd w:val="solid" w:color="FFFFFF" w:fill="auto"/>
          </w:tcPr>
          <w:p w14:paraId="4AA4E195" w14:textId="12C62097" w:rsidR="000C537E" w:rsidRPr="000702BF" w:rsidRDefault="000C537E" w:rsidP="00182BA0">
            <w:pPr>
              <w:pStyle w:val="TAC"/>
              <w:keepNext w:val="0"/>
              <w:jc w:val="left"/>
              <w:rPr>
                <w:sz w:val="16"/>
                <w:szCs w:val="16"/>
              </w:rPr>
            </w:pPr>
            <w:r w:rsidRPr="000702BF">
              <w:rPr>
                <w:sz w:val="16"/>
                <w:szCs w:val="16"/>
              </w:rPr>
              <w:t>-</w:t>
            </w:r>
          </w:p>
        </w:tc>
        <w:tc>
          <w:tcPr>
            <w:tcW w:w="2425" w:type="pct"/>
            <w:shd w:val="solid" w:color="FFFFFF" w:fill="auto"/>
          </w:tcPr>
          <w:p w14:paraId="326EFC0D" w14:textId="604E2882" w:rsidR="000C537E" w:rsidRPr="000702BF" w:rsidRDefault="000C537E" w:rsidP="00182BA0">
            <w:pPr>
              <w:pStyle w:val="TAL"/>
              <w:keepNext w:val="0"/>
              <w:rPr>
                <w:sz w:val="16"/>
                <w:szCs w:val="16"/>
              </w:rPr>
            </w:pPr>
            <w:r w:rsidRPr="000702BF">
              <w:rPr>
                <w:sz w:val="16"/>
                <w:szCs w:val="16"/>
              </w:rPr>
              <w:t>Text</w:t>
            </w:r>
            <w:r w:rsidR="008D0E0E" w:rsidRPr="000702BF">
              <w:rPr>
                <w:sz w:val="16"/>
                <w:szCs w:val="16"/>
              </w:rPr>
              <w:t xml:space="preserve"> </w:t>
            </w:r>
            <w:r w:rsidRPr="000702BF">
              <w:rPr>
                <w:sz w:val="16"/>
                <w:szCs w:val="16"/>
              </w:rPr>
              <w:t>proposal</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6,</w:t>
            </w:r>
            <w:r w:rsidR="008D0E0E" w:rsidRPr="000702BF">
              <w:rPr>
                <w:sz w:val="16"/>
                <w:szCs w:val="16"/>
              </w:rPr>
              <w:t xml:space="preserve"> </w:t>
            </w:r>
            <w:r w:rsidRPr="000702BF">
              <w:rPr>
                <w:sz w:val="16"/>
                <w:szCs w:val="16"/>
              </w:rPr>
              <w:t>6.1</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6.2.1</w:t>
            </w:r>
            <w:r w:rsidR="008D0E0E" w:rsidRPr="000702BF">
              <w:rPr>
                <w:sz w:val="16"/>
                <w:szCs w:val="16"/>
              </w:rPr>
              <w:t xml:space="preserve"> </w:t>
            </w:r>
            <w:r w:rsidRPr="000702BF">
              <w:rPr>
                <w:sz w:val="16"/>
                <w:szCs w:val="16"/>
              </w:rPr>
              <w:t>in</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66C86047" w14:textId="45BCD50F" w:rsidR="000C537E" w:rsidRPr="000702BF" w:rsidRDefault="000C537E" w:rsidP="00182BA0">
            <w:pPr>
              <w:pStyle w:val="TAC"/>
              <w:keepNext w:val="0"/>
              <w:jc w:val="left"/>
              <w:rPr>
                <w:sz w:val="16"/>
                <w:szCs w:val="16"/>
              </w:rPr>
            </w:pPr>
            <w:r w:rsidRPr="000702BF">
              <w:rPr>
                <w:sz w:val="16"/>
                <w:szCs w:val="16"/>
              </w:rPr>
              <w:t>0.0.0</w:t>
            </w:r>
          </w:p>
        </w:tc>
      </w:tr>
      <w:tr w:rsidR="000C537E" w:rsidRPr="000702BF" w14:paraId="2A648545" w14:textId="77777777" w:rsidTr="00182BA0">
        <w:trPr>
          <w:jc w:val="center"/>
        </w:trPr>
        <w:tc>
          <w:tcPr>
            <w:tcW w:w="411" w:type="pct"/>
            <w:shd w:val="solid" w:color="FFFFFF" w:fill="auto"/>
          </w:tcPr>
          <w:p w14:paraId="56A76B84" w14:textId="43E9666E" w:rsidR="000C537E" w:rsidRPr="000702BF" w:rsidRDefault="000C537E" w:rsidP="00182BA0">
            <w:pPr>
              <w:pStyle w:val="TAC"/>
              <w:keepNext w:val="0"/>
              <w:jc w:val="left"/>
              <w:rPr>
                <w:sz w:val="16"/>
                <w:szCs w:val="16"/>
              </w:rPr>
            </w:pPr>
            <w:r w:rsidRPr="000702BF">
              <w:rPr>
                <w:sz w:val="16"/>
                <w:szCs w:val="16"/>
              </w:rPr>
              <w:t>2022-11</w:t>
            </w:r>
          </w:p>
        </w:tc>
        <w:tc>
          <w:tcPr>
            <w:tcW w:w="541" w:type="pct"/>
            <w:shd w:val="solid" w:color="FFFFFF" w:fill="auto"/>
          </w:tcPr>
          <w:p w14:paraId="6FD49DF0" w14:textId="0EAA9F8A" w:rsidR="000C537E" w:rsidRPr="000702BF" w:rsidRDefault="000C537E" w:rsidP="00182BA0">
            <w:pPr>
              <w:pStyle w:val="TAC"/>
              <w:keepNext w:val="0"/>
              <w:jc w:val="left"/>
              <w:rPr>
                <w:sz w:val="16"/>
                <w:szCs w:val="16"/>
              </w:rPr>
            </w:pPr>
            <w:r w:rsidRPr="000702BF">
              <w:rPr>
                <w:sz w:val="16"/>
                <w:szCs w:val="16"/>
              </w:rPr>
              <w:t>RAN5#97</w:t>
            </w:r>
          </w:p>
        </w:tc>
        <w:tc>
          <w:tcPr>
            <w:tcW w:w="522" w:type="pct"/>
            <w:shd w:val="solid" w:color="FFFFFF" w:fill="auto"/>
          </w:tcPr>
          <w:p w14:paraId="4ABC021D" w14:textId="55166186" w:rsidR="000C537E" w:rsidRPr="000702BF" w:rsidRDefault="000C537E" w:rsidP="00182BA0">
            <w:pPr>
              <w:pStyle w:val="TAC"/>
              <w:keepNext w:val="0"/>
              <w:jc w:val="left"/>
              <w:rPr>
                <w:sz w:val="16"/>
                <w:szCs w:val="16"/>
              </w:rPr>
            </w:pPr>
            <w:r w:rsidRPr="000702BF">
              <w:rPr>
                <w:sz w:val="16"/>
                <w:szCs w:val="16"/>
              </w:rPr>
              <w:t>R5-227886</w:t>
            </w:r>
          </w:p>
        </w:tc>
        <w:tc>
          <w:tcPr>
            <w:tcW w:w="292" w:type="pct"/>
            <w:shd w:val="solid" w:color="FFFFFF" w:fill="auto"/>
          </w:tcPr>
          <w:p w14:paraId="29A9EB2D" w14:textId="0448F40B" w:rsidR="000C537E" w:rsidRPr="000702BF" w:rsidRDefault="000C537E" w:rsidP="00182BA0">
            <w:pPr>
              <w:pStyle w:val="TAC"/>
              <w:keepNext w:val="0"/>
              <w:jc w:val="left"/>
              <w:rPr>
                <w:sz w:val="16"/>
                <w:szCs w:val="16"/>
              </w:rPr>
            </w:pPr>
            <w:r w:rsidRPr="000702BF">
              <w:rPr>
                <w:sz w:val="16"/>
                <w:szCs w:val="16"/>
              </w:rPr>
              <w:t>-</w:t>
            </w:r>
          </w:p>
        </w:tc>
        <w:tc>
          <w:tcPr>
            <w:tcW w:w="224" w:type="pct"/>
            <w:shd w:val="solid" w:color="FFFFFF" w:fill="auto"/>
          </w:tcPr>
          <w:p w14:paraId="76AFF29D" w14:textId="278ADA0F" w:rsidR="000C537E" w:rsidRPr="000702BF" w:rsidRDefault="000C537E" w:rsidP="00182BA0">
            <w:pPr>
              <w:pStyle w:val="TAC"/>
              <w:keepNext w:val="0"/>
              <w:jc w:val="left"/>
              <w:rPr>
                <w:sz w:val="16"/>
                <w:szCs w:val="16"/>
              </w:rPr>
            </w:pPr>
            <w:r w:rsidRPr="000702BF">
              <w:rPr>
                <w:sz w:val="16"/>
                <w:szCs w:val="16"/>
              </w:rPr>
              <w:t>-</w:t>
            </w:r>
          </w:p>
        </w:tc>
        <w:tc>
          <w:tcPr>
            <w:tcW w:w="218" w:type="pct"/>
            <w:shd w:val="solid" w:color="FFFFFF" w:fill="auto"/>
          </w:tcPr>
          <w:p w14:paraId="56FB65FF" w14:textId="6B85E926" w:rsidR="000C537E" w:rsidRPr="000702BF" w:rsidRDefault="000C537E" w:rsidP="00182BA0">
            <w:pPr>
              <w:pStyle w:val="TAC"/>
              <w:keepNext w:val="0"/>
              <w:jc w:val="left"/>
              <w:rPr>
                <w:sz w:val="16"/>
                <w:szCs w:val="16"/>
              </w:rPr>
            </w:pPr>
            <w:r w:rsidRPr="000702BF">
              <w:rPr>
                <w:sz w:val="16"/>
                <w:szCs w:val="16"/>
              </w:rPr>
              <w:t>-</w:t>
            </w:r>
          </w:p>
        </w:tc>
        <w:tc>
          <w:tcPr>
            <w:tcW w:w="2425" w:type="pct"/>
            <w:shd w:val="solid" w:color="FFFFFF" w:fill="auto"/>
          </w:tcPr>
          <w:p w14:paraId="0584D64F" w14:textId="44D5817C" w:rsidR="000C537E" w:rsidRPr="000702BF" w:rsidRDefault="00D0324E" w:rsidP="00182BA0">
            <w:pPr>
              <w:pStyle w:val="TAL"/>
              <w:keepNext w:val="0"/>
              <w:rPr>
                <w:sz w:val="16"/>
                <w:szCs w:val="16"/>
              </w:rPr>
            </w:pPr>
            <w:r w:rsidRPr="000702BF">
              <w:rPr>
                <w:sz w:val="16"/>
                <w:szCs w:val="16"/>
              </w:rPr>
              <w:t>Text</w:t>
            </w:r>
            <w:r w:rsidR="008D0E0E" w:rsidRPr="000702BF">
              <w:rPr>
                <w:sz w:val="16"/>
                <w:szCs w:val="16"/>
              </w:rPr>
              <w:t xml:space="preserve"> </w:t>
            </w:r>
            <w:r w:rsidRPr="000702BF">
              <w:rPr>
                <w:sz w:val="16"/>
                <w:szCs w:val="16"/>
              </w:rPr>
              <w:t>proposal</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6.2.2</w:t>
            </w:r>
            <w:r w:rsidR="008D0E0E" w:rsidRPr="000702BF">
              <w:rPr>
                <w:sz w:val="16"/>
                <w:szCs w:val="16"/>
              </w:rPr>
              <w:t xml:space="preserve"> </w:t>
            </w:r>
            <w:r w:rsidRPr="000702BF">
              <w:rPr>
                <w:sz w:val="16"/>
                <w:szCs w:val="16"/>
              </w:rPr>
              <w:t>in</w:t>
            </w:r>
            <w:r w:rsidR="008D0E0E" w:rsidRPr="000702BF">
              <w:rPr>
                <w:sz w:val="16"/>
                <w:szCs w:val="16"/>
              </w:rPr>
              <w:t xml:space="preserve"> </w:t>
            </w:r>
            <w:r w:rsidRPr="000702BF">
              <w:rPr>
                <w:sz w:val="16"/>
                <w:szCs w:val="16"/>
              </w:rPr>
              <w:t>TS</w:t>
            </w:r>
            <w:r w:rsidR="008D0E0E" w:rsidRPr="000702BF">
              <w:rPr>
                <w:sz w:val="16"/>
                <w:szCs w:val="16"/>
              </w:rPr>
              <w:t xml:space="preserve"> </w:t>
            </w:r>
            <w:r w:rsidRPr="000702BF">
              <w:rPr>
                <w:sz w:val="16"/>
                <w:szCs w:val="16"/>
              </w:rPr>
              <w:t>38.521-5</w:t>
            </w:r>
          </w:p>
        </w:tc>
        <w:tc>
          <w:tcPr>
            <w:tcW w:w="367" w:type="pct"/>
            <w:shd w:val="solid" w:color="FFFFFF" w:fill="auto"/>
          </w:tcPr>
          <w:p w14:paraId="541E530A" w14:textId="2FA475AA" w:rsidR="000C537E" w:rsidRPr="000702BF" w:rsidRDefault="00D0324E" w:rsidP="00182BA0">
            <w:pPr>
              <w:pStyle w:val="TAC"/>
              <w:keepNext w:val="0"/>
              <w:jc w:val="left"/>
              <w:rPr>
                <w:sz w:val="16"/>
                <w:szCs w:val="16"/>
              </w:rPr>
            </w:pPr>
            <w:r w:rsidRPr="000702BF">
              <w:rPr>
                <w:sz w:val="16"/>
                <w:szCs w:val="16"/>
              </w:rPr>
              <w:t>0.0.0</w:t>
            </w:r>
          </w:p>
        </w:tc>
      </w:tr>
      <w:tr w:rsidR="00C15359" w:rsidRPr="000702BF" w14:paraId="1041C2A3" w14:textId="77777777" w:rsidTr="00182BA0">
        <w:trPr>
          <w:jc w:val="center"/>
        </w:trPr>
        <w:tc>
          <w:tcPr>
            <w:tcW w:w="411" w:type="pct"/>
            <w:shd w:val="solid" w:color="FFFFFF" w:fill="auto"/>
          </w:tcPr>
          <w:p w14:paraId="3E6D3A05" w14:textId="62F7F074" w:rsidR="00C15359" w:rsidRPr="000702BF" w:rsidRDefault="00C15359" w:rsidP="00182BA0">
            <w:pPr>
              <w:pStyle w:val="TAC"/>
              <w:keepNext w:val="0"/>
              <w:jc w:val="left"/>
              <w:rPr>
                <w:sz w:val="16"/>
                <w:szCs w:val="16"/>
              </w:rPr>
            </w:pPr>
            <w:r w:rsidRPr="000702BF">
              <w:rPr>
                <w:sz w:val="16"/>
                <w:szCs w:val="16"/>
              </w:rPr>
              <w:t>2023-03</w:t>
            </w:r>
          </w:p>
        </w:tc>
        <w:tc>
          <w:tcPr>
            <w:tcW w:w="541" w:type="pct"/>
            <w:shd w:val="solid" w:color="FFFFFF" w:fill="auto"/>
          </w:tcPr>
          <w:p w14:paraId="7F57AF06" w14:textId="06CD19D7" w:rsidR="00C15359" w:rsidRPr="000702BF" w:rsidRDefault="00C15359" w:rsidP="00182BA0">
            <w:pPr>
              <w:pStyle w:val="TAC"/>
              <w:keepNext w:val="0"/>
              <w:jc w:val="left"/>
              <w:rPr>
                <w:sz w:val="16"/>
                <w:szCs w:val="16"/>
              </w:rPr>
            </w:pPr>
            <w:r w:rsidRPr="000702BF">
              <w:rPr>
                <w:sz w:val="16"/>
                <w:szCs w:val="16"/>
              </w:rPr>
              <w:t>RAN5#98</w:t>
            </w:r>
          </w:p>
        </w:tc>
        <w:tc>
          <w:tcPr>
            <w:tcW w:w="522" w:type="pct"/>
            <w:shd w:val="solid" w:color="FFFFFF" w:fill="auto"/>
          </w:tcPr>
          <w:p w14:paraId="61E277E2" w14:textId="1164700B" w:rsidR="00C15359" w:rsidRPr="000702BF" w:rsidRDefault="000B5E48" w:rsidP="00182BA0">
            <w:pPr>
              <w:pStyle w:val="TAC"/>
              <w:keepNext w:val="0"/>
              <w:jc w:val="left"/>
              <w:rPr>
                <w:sz w:val="16"/>
                <w:szCs w:val="16"/>
              </w:rPr>
            </w:pPr>
            <w:r w:rsidRPr="000702BF">
              <w:rPr>
                <w:sz w:val="16"/>
                <w:szCs w:val="16"/>
              </w:rPr>
              <w:t>R5-231738</w:t>
            </w:r>
          </w:p>
        </w:tc>
        <w:tc>
          <w:tcPr>
            <w:tcW w:w="292" w:type="pct"/>
            <w:shd w:val="solid" w:color="FFFFFF" w:fill="auto"/>
          </w:tcPr>
          <w:p w14:paraId="481DF8EF" w14:textId="60B06CCB" w:rsidR="00C15359" w:rsidRPr="000702BF" w:rsidRDefault="00C15359" w:rsidP="00182BA0">
            <w:pPr>
              <w:pStyle w:val="TAC"/>
              <w:keepNext w:val="0"/>
              <w:jc w:val="left"/>
              <w:rPr>
                <w:sz w:val="16"/>
                <w:szCs w:val="16"/>
              </w:rPr>
            </w:pPr>
            <w:r w:rsidRPr="000702BF">
              <w:rPr>
                <w:sz w:val="16"/>
                <w:szCs w:val="16"/>
              </w:rPr>
              <w:t>-</w:t>
            </w:r>
          </w:p>
        </w:tc>
        <w:tc>
          <w:tcPr>
            <w:tcW w:w="224" w:type="pct"/>
            <w:shd w:val="solid" w:color="FFFFFF" w:fill="auto"/>
          </w:tcPr>
          <w:p w14:paraId="40E3CEE0" w14:textId="18B676B8" w:rsidR="00C15359" w:rsidRPr="000702BF" w:rsidRDefault="00C15359" w:rsidP="00182BA0">
            <w:pPr>
              <w:pStyle w:val="TAC"/>
              <w:keepNext w:val="0"/>
              <w:jc w:val="left"/>
              <w:rPr>
                <w:sz w:val="16"/>
                <w:szCs w:val="16"/>
              </w:rPr>
            </w:pPr>
            <w:r w:rsidRPr="000702BF">
              <w:rPr>
                <w:sz w:val="16"/>
                <w:szCs w:val="16"/>
              </w:rPr>
              <w:t>-</w:t>
            </w:r>
          </w:p>
        </w:tc>
        <w:tc>
          <w:tcPr>
            <w:tcW w:w="218" w:type="pct"/>
            <w:shd w:val="solid" w:color="FFFFFF" w:fill="auto"/>
          </w:tcPr>
          <w:p w14:paraId="7E845059" w14:textId="1FA42DDF" w:rsidR="00C15359" w:rsidRPr="000702BF" w:rsidRDefault="00C15359" w:rsidP="00182BA0">
            <w:pPr>
              <w:pStyle w:val="TAC"/>
              <w:keepNext w:val="0"/>
              <w:jc w:val="left"/>
              <w:rPr>
                <w:sz w:val="16"/>
                <w:szCs w:val="16"/>
              </w:rPr>
            </w:pPr>
            <w:r w:rsidRPr="000702BF">
              <w:rPr>
                <w:sz w:val="16"/>
                <w:szCs w:val="16"/>
              </w:rPr>
              <w:t>-</w:t>
            </w:r>
          </w:p>
        </w:tc>
        <w:tc>
          <w:tcPr>
            <w:tcW w:w="2425" w:type="pct"/>
            <w:shd w:val="solid" w:color="FFFFFF" w:fill="auto"/>
          </w:tcPr>
          <w:p w14:paraId="350B5288" w14:textId="258CF5BB" w:rsidR="00C15359" w:rsidRPr="000702BF" w:rsidRDefault="000B5E48" w:rsidP="00182BA0">
            <w:pPr>
              <w:pStyle w:val="TAL"/>
              <w:keepNext w:val="0"/>
              <w:rPr>
                <w:sz w:val="16"/>
                <w:szCs w:val="16"/>
              </w:rPr>
            </w:pPr>
            <w:r w:rsidRPr="000702BF">
              <w:rPr>
                <w:sz w:val="16"/>
                <w:szCs w:val="16"/>
              </w:rPr>
              <w:t>Definition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minimum</w:t>
            </w:r>
            <w:r w:rsidR="008D0E0E" w:rsidRPr="000702BF">
              <w:rPr>
                <w:sz w:val="16"/>
                <w:szCs w:val="16"/>
              </w:rPr>
              <w:t xml:space="preserve"> </w:t>
            </w:r>
            <w:r w:rsidRPr="000702BF">
              <w:rPr>
                <w:sz w:val="16"/>
                <w:szCs w:val="16"/>
              </w:rPr>
              <w:t>output</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6.3.1</w:t>
            </w:r>
          </w:p>
        </w:tc>
        <w:tc>
          <w:tcPr>
            <w:tcW w:w="367" w:type="pct"/>
            <w:shd w:val="solid" w:color="FFFFFF" w:fill="auto"/>
          </w:tcPr>
          <w:p w14:paraId="0E69E9FA" w14:textId="7698B6A4" w:rsidR="00C15359" w:rsidRPr="000702BF" w:rsidRDefault="00C15359" w:rsidP="00182BA0">
            <w:pPr>
              <w:pStyle w:val="TAC"/>
              <w:keepNext w:val="0"/>
              <w:jc w:val="left"/>
              <w:rPr>
                <w:sz w:val="16"/>
                <w:szCs w:val="16"/>
              </w:rPr>
            </w:pPr>
            <w:r w:rsidRPr="000702BF">
              <w:rPr>
                <w:sz w:val="16"/>
                <w:szCs w:val="16"/>
              </w:rPr>
              <w:t>0.0.1</w:t>
            </w:r>
          </w:p>
        </w:tc>
      </w:tr>
      <w:tr w:rsidR="00C15359" w:rsidRPr="000702BF" w14:paraId="3347D5D1" w14:textId="77777777" w:rsidTr="00182BA0">
        <w:trPr>
          <w:jc w:val="center"/>
        </w:trPr>
        <w:tc>
          <w:tcPr>
            <w:tcW w:w="411" w:type="pct"/>
            <w:shd w:val="solid" w:color="FFFFFF" w:fill="auto"/>
          </w:tcPr>
          <w:p w14:paraId="35D56094" w14:textId="2E7AB1F8" w:rsidR="00C15359" w:rsidRPr="000702BF" w:rsidRDefault="00C15359" w:rsidP="00182BA0">
            <w:pPr>
              <w:pStyle w:val="TAC"/>
              <w:keepNext w:val="0"/>
              <w:jc w:val="left"/>
              <w:rPr>
                <w:sz w:val="16"/>
                <w:szCs w:val="16"/>
              </w:rPr>
            </w:pPr>
            <w:r w:rsidRPr="000702BF">
              <w:rPr>
                <w:sz w:val="16"/>
                <w:szCs w:val="16"/>
              </w:rPr>
              <w:t>2023-03</w:t>
            </w:r>
          </w:p>
        </w:tc>
        <w:tc>
          <w:tcPr>
            <w:tcW w:w="541" w:type="pct"/>
            <w:shd w:val="solid" w:color="FFFFFF" w:fill="auto"/>
          </w:tcPr>
          <w:p w14:paraId="55E6EBCD" w14:textId="340A4E89" w:rsidR="00C15359" w:rsidRPr="000702BF" w:rsidRDefault="00C15359" w:rsidP="00182BA0">
            <w:pPr>
              <w:pStyle w:val="TAC"/>
              <w:keepNext w:val="0"/>
              <w:jc w:val="left"/>
              <w:rPr>
                <w:sz w:val="16"/>
                <w:szCs w:val="16"/>
              </w:rPr>
            </w:pPr>
            <w:r w:rsidRPr="000702BF">
              <w:rPr>
                <w:sz w:val="16"/>
                <w:szCs w:val="16"/>
              </w:rPr>
              <w:t>RAN5#98</w:t>
            </w:r>
          </w:p>
        </w:tc>
        <w:tc>
          <w:tcPr>
            <w:tcW w:w="522" w:type="pct"/>
            <w:shd w:val="solid" w:color="FFFFFF" w:fill="auto"/>
          </w:tcPr>
          <w:p w14:paraId="16F0EFBE" w14:textId="0FD16841" w:rsidR="00C15359" w:rsidRPr="000702BF" w:rsidRDefault="000B5E48" w:rsidP="00182BA0">
            <w:pPr>
              <w:pStyle w:val="TAC"/>
              <w:keepNext w:val="0"/>
              <w:jc w:val="left"/>
              <w:rPr>
                <w:sz w:val="16"/>
                <w:szCs w:val="16"/>
              </w:rPr>
            </w:pPr>
            <w:r w:rsidRPr="000702BF">
              <w:rPr>
                <w:sz w:val="16"/>
                <w:szCs w:val="16"/>
              </w:rPr>
              <w:t>R5-231739</w:t>
            </w:r>
          </w:p>
        </w:tc>
        <w:tc>
          <w:tcPr>
            <w:tcW w:w="292" w:type="pct"/>
            <w:shd w:val="solid" w:color="FFFFFF" w:fill="auto"/>
          </w:tcPr>
          <w:p w14:paraId="3429FE74" w14:textId="0A73B6A3" w:rsidR="00C15359" w:rsidRPr="000702BF" w:rsidRDefault="00C15359" w:rsidP="00182BA0">
            <w:pPr>
              <w:pStyle w:val="TAC"/>
              <w:keepNext w:val="0"/>
              <w:jc w:val="left"/>
              <w:rPr>
                <w:sz w:val="16"/>
                <w:szCs w:val="16"/>
              </w:rPr>
            </w:pPr>
            <w:r w:rsidRPr="000702BF">
              <w:rPr>
                <w:sz w:val="16"/>
                <w:szCs w:val="16"/>
              </w:rPr>
              <w:t>-</w:t>
            </w:r>
          </w:p>
        </w:tc>
        <w:tc>
          <w:tcPr>
            <w:tcW w:w="224" w:type="pct"/>
            <w:shd w:val="solid" w:color="FFFFFF" w:fill="auto"/>
          </w:tcPr>
          <w:p w14:paraId="4A1364FB" w14:textId="14324F07" w:rsidR="00C15359" w:rsidRPr="000702BF" w:rsidRDefault="00C15359" w:rsidP="00182BA0">
            <w:pPr>
              <w:pStyle w:val="TAC"/>
              <w:keepNext w:val="0"/>
              <w:jc w:val="left"/>
              <w:rPr>
                <w:sz w:val="16"/>
                <w:szCs w:val="16"/>
              </w:rPr>
            </w:pPr>
            <w:r w:rsidRPr="000702BF">
              <w:rPr>
                <w:sz w:val="16"/>
                <w:szCs w:val="16"/>
              </w:rPr>
              <w:t>-</w:t>
            </w:r>
          </w:p>
        </w:tc>
        <w:tc>
          <w:tcPr>
            <w:tcW w:w="218" w:type="pct"/>
            <w:shd w:val="solid" w:color="FFFFFF" w:fill="auto"/>
          </w:tcPr>
          <w:p w14:paraId="6515DDE7" w14:textId="690E81C7" w:rsidR="00C15359" w:rsidRPr="000702BF" w:rsidRDefault="00C15359" w:rsidP="00182BA0">
            <w:pPr>
              <w:pStyle w:val="TAC"/>
              <w:keepNext w:val="0"/>
              <w:jc w:val="left"/>
              <w:rPr>
                <w:sz w:val="16"/>
                <w:szCs w:val="16"/>
              </w:rPr>
            </w:pPr>
            <w:r w:rsidRPr="000702BF">
              <w:rPr>
                <w:sz w:val="16"/>
                <w:szCs w:val="16"/>
              </w:rPr>
              <w:t>-</w:t>
            </w:r>
          </w:p>
        </w:tc>
        <w:tc>
          <w:tcPr>
            <w:tcW w:w="2425" w:type="pct"/>
            <w:shd w:val="solid" w:color="FFFFFF" w:fill="auto"/>
          </w:tcPr>
          <w:p w14:paraId="12EED644" w14:textId="120FD3F7" w:rsidR="00C15359" w:rsidRPr="000702BF" w:rsidRDefault="000B5E48" w:rsidP="00182BA0">
            <w:pPr>
              <w:pStyle w:val="TAL"/>
              <w:keepNext w:val="0"/>
              <w:rPr>
                <w:sz w:val="16"/>
                <w:szCs w:val="16"/>
              </w:rPr>
            </w:pPr>
            <w:r w:rsidRPr="000702BF">
              <w:rPr>
                <w:sz w:val="16"/>
                <w:szCs w:val="16"/>
              </w:rPr>
              <w:t>Definition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transmit</w:t>
            </w:r>
            <w:r w:rsidR="008D0E0E" w:rsidRPr="000702BF">
              <w:rPr>
                <w:sz w:val="16"/>
                <w:szCs w:val="16"/>
              </w:rPr>
              <w:t xml:space="preserve"> </w:t>
            </w:r>
            <w:r w:rsidRPr="000702BF">
              <w:rPr>
                <w:sz w:val="16"/>
                <w:szCs w:val="16"/>
              </w:rPr>
              <w:t>OFF</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6.3.2</w:t>
            </w:r>
          </w:p>
        </w:tc>
        <w:tc>
          <w:tcPr>
            <w:tcW w:w="367" w:type="pct"/>
            <w:shd w:val="solid" w:color="FFFFFF" w:fill="auto"/>
          </w:tcPr>
          <w:p w14:paraId="6F9E9F08" w14:textId="6C959F02" w:rsidR="00C15359" w:rsidRPr="000702BF" w:rsidRDefault="00C15359" w:rsidP="00182BA0">
            <w:pPr>
              <w:pStyle w:val="TAC"/>
              <w:keepNext w:val="0"/>
              <w:jc w:val="left"/>
              <w:rPr>
                <w:sz w:val="16"/>
                <w:szCs w:val="16"/>
              </w:rPr>
            </w:pPr>
            <w:r w:rsidRPr="000702BF">
              <w:rPr>
                <w:sz w:val="16"/>
                <w:szCs w:val="16"/>
              </w:rPr>
              <w:t>0.0.1</w:t>
            </w:r>
          </w:p>
        </w:tc>
      </w:tr>
      <w:tr w:rsidR="00C15359" w:rsidRPr="000702BF" w14:paraId="056494BE" w14:textId="77777777" w:rsidTr="00182BA0">
        <w:trPr>
          <w:jc w:val="center"/>
        </w:trPr>
        <w:tc>
          <w:tcPr>
            <w:tcW w:w="411" w:type="pct"/>
            <w:shd w:val="solid" w:color="FFFFFF" w:fill="auto"/>
          </w:tcPr>
          <w:p w14:paraId="53161B4A" w14:textId="7796B4A1" w:rsidR="00C15359" w:rsidRPr="000702BF" w:rsidRDefault="00C15359" w:rsidP="00182BA0">
            <w:pPr>
              <w:pStyle w:val="TAC"/>
              <w:keepNext w:val="0"/>
              <w:jc w:val="left"/>
              <w:rPr>
                <w:sz w:val="16"/>
                <w:szCs w:val="16"/>
              </w:rPr>
            </w:pPr>
            <w:r w:rsidRPr="000702BF">
              <w:rPr>
                <w:sz w:val="16"/>
                <w:szCs w:val="16"/>
              </w:rPr>
              <w:t>2023-03</w:t>
            </w:r>
          </w:p>
        </w:tc>
        <w:tc>
          <w:tcPr>
            <w:tcW w:w="541" w:type="pct"/>
            <w:shd w:val="solid" w:color="FFFFFF" w:fill="auto"/>
          </w:tcPr>
          <w:p w14:paraId="1221CD36" w14:textId="6B9C758E" w:rsidR="00C15359" w:rsidRPr="000702BF" w:rsidRDefault="00C15359" w:rsidP="00182BA0">
            <w:pPr>
              <w:pStyle w:val="TAC"/>
              <w:keepNext w:val="0"/>
              <w:jc w:val="left"/>
              <w:rPr>
                <w:sz w:val="16"/>
                <w:szCs w:val="16"/>
              </w:rPr>
            </w:pPr>
            <w:r w:rsidRPr="000702BF">
              <w:rPr>
                <w:sz w:val="16"/>
                <w:szCs w:val="16"/>
              </w:rPr>
              <w:t>RAN5#98</w:t>
            </w:r>
          </w:p>
        </w:tc>
        <w:tc>
          <w:tcPr>
            <w:tcW w:w="522" w:type="pct"/>
            <w:shd w:val="solid" w:color="FFFFFF" w:fill="auto"/>
          </w:tcPr>
          <w:p w14:paraId="35CA569A" w14:textId="4EBCEAD4" w:rsidR="00C15359" w:rsidRPr="000702BF" w:rsidRDefault="00C30D27" w:rsidP="00182BA0">
            <w:pPr>
              <w:pStyle w:val="TAC"/>
              <w:keepNext w:val="0"/>
              <w:jc w:val="left"/>
              <w:rPr>
                <w:sz w:val="16"/>
                <w:szCs w:val="16"/>
              </w:rPr>
            </w:pPr>
            <w:r w:rsidRPr="000702BF">
              <w:rPr>
                <w:sz w:val="16"/>
                <w:szCs w:val="16"/>
              </w:rPr>
              <w:t>R5-231740</w:t>
            </w:r>
          </w:p>
        </w:tc>
        <w:tc>
          <w:tcPr>
            <w:tcW w:w="292" w:type="pct"/>
            <w:shd w:val="solid" w:color="FFFFFF" w:fill="auto"/>
          </w:tcPr>
          <w:p w14:paraId="2E691E73" w14:textId="6C56A62B" w:rsidR="00C15359" w:rsidRPr="000702BF" w:rsidRDefault="00C15359" w:rsidP="00182BA0">
            <w:pPr>
              <w:pStyle w:val="TAC"/>
              <w:keepNext w:val="0"/>
              <w:jc w:val="left"/>
              <w:rPr>
                <w:sz w:val="16"/>
                <w:szCs w:val="16"/>
              </w:rPr>
            </w:pPr>
            <w:r w:rsidRPr="000702BF">
              <w:rPr>
                <w:sz w:val="16"/>
                <w:szCs w:val="16"/>
              </w:rPr>
              <w:t>-</w:t>
            </w:r>
          </w:p>
        </w:tc>
        <w:tc>
          <w:tcPr>
            <w:tcW w:w="224" w:type="pct"/>
            <w:shd w:val="solid" w:color="FFFFFF" w:fill="auto"/>
          </w:tcPr>
          <w:p w14:paraId="11C1E6B7" w14:textId="5331BAE1" w:rsidR="00C15359" w:rsidRPr="000702BF" w:rsidRDefault="00C15359" w:rsidP="00182BA0">
            <w:pPr>
              <w:pStyle w:val="TAC"/>
              <w:keepNext w:val="0"/>
              <w:jc w:val="left"/>
              <w:rPr>
                <w:sz w:val="16"/>
                <w:szCs w:val="16"/>
              </w:rPr>
            </w:pPr>
            <w:r w:rsidRPr="000702BF">
              <w:rPr>
                <w:sz w:val="16"/>
                <w:szCs w:val="16"/>
              </w:rPr>
              <w:t>-</w:t>
            </w:r>
          </w:p>
        </w:tc>
        <w:tc>
          <w:tcPr>
            <w:tcW w:w="218" w:type="pct"/>
            <w:shd w:val="solid" w:color="FFFFFF" w:fill="auto"/>
          </w:tcPr>
          <w:p w14:paraId="56BCB227" w14:textId="35DB1BF0" w:rsidR="00C15359" w:rsidRPr="000702BF" w:rsidRDefault="00C15359" w:rsidP="00182BA0">
            <w:pPr>
              <w:pStyle w:val="TAC"/>
              <w:keepNext w:val="0"/>
              <w:jc w:val="left"/>
              <w:rPr>
                <w:sz w:val="16"/>
                <w:szCs w:val="16"/>
              </w:rPr>
            </w:pPr>
            <w:r w:rsidRPr="000702BF">
              <w:rPr>
                <w:sz w:val="16"/>
                <w:szCs w:val="16"/>
              </w:rPr>
              <w:t>-</w:t>
            </w:r>
          </w:p>
        </w:tc>
        <w:tc>
          <w:tcPr>
            <w:tcW w:w="2425" w:type="pct"/>
            <w:shd w:val="solid" w:color="FFFFFF" w:fill="auto"/>
          </w:tcPr>
          <w:p w14:paraId="200B5A70" w14:textId="6E5B73E1" w:rsidR="00C15359" w:rsidRPr="000702BF" w:rsidRDefault="00C30D2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new</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7.9</w:t>
            </w:r>
            <w:r w:rsidR="008D0E0E" w:rsidRPr="000702BF">
              <w:rPr>
                <w:sz w:val="16"/>
                <w:szCs w:val="16"/>
              </w:rPr>
              <w:t xml:space="preserve"> </w:t>
            </w:r>
            <w:r w:rsidRPr="000702BF">
              <w:rPr>
                <w:sz w:val="16"/>
                <w:szCs w:val="16"/>
              </w:rPr>
              <w:t>Spurious</w:t>
            </w:r>
            <w:r w:rsidR="008D0E0E" w:rsidRPr="000702BF">
              <w:rPr>
                <w:sz w:val="16"/>
                <w:szCs w:val="16"/>
              </w:rPr>
              <w:t xml:space="preserve"> </w:t>
            </w:r>
            <w:r w:rsidRPr="000702BF">
              <w:rPr>
                <w:sz w:val="16"/>
                <w:szCs w:val="16"/>
              </w:rPr>
              <w:t>emissions</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addition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main</w:t>
            </w:r>
            <w:r w:rsidR="008D0E0E" w:rsidRPr="000702BF">
              <w:rPr>
                <w:sz w:val="16"/>
                <w:szCs w:val="16"/>
              </w:rPr>
              <w:t xml:space="preserve"> </w:t>
            </w:r>
            <w:r w:rsidRPr="000702BF">
              <w:rPr>
                <w:sz w:val="16"/>
                <w:szCs w:val="16"/>
              </w:rPr>
              <w:t>structure</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7</w:t>
            </w:r>
          </w:p>
        </w:tc>
        <w:tc>
          <w:tcPr>
            <w:tcW w:w="367" w:type="pct"/>
            <w:shd w:val="solid" w:color="FFFFFF" w:fill="auto"/>
          </w:tcPr>
          <w:p w14:paraId="6E992D1D" w14:textId="31CB83A1" w:rsidR="00C15359" w:rsidRPr="000702BF" w:rsidRDefault="00C15359" w:rsidP="00182BA0">
            <w:pPr>
              <w:pStyle w:val="TAC"/>
              <w:keepNext w:val="0"/>
              <w:jc w:val="left"/>
              <w:rPr>
                <w:sz w:val="16"/>
                <w:szCs w:val="16"/>
              </w:rPr>
            </w:pPr>
            <w:r w:rsidRPr="000702BF">
              <w:rPr>
                <w:sz w:val="16"/>
                <w:szCs w:val="16"/>
              </w:rPr>
              <w:t>0.0.1</w:t>
            </w:r>
          </w:p>
        </w:tc>
      </w:tr>
      <w:tr w:rsidR="00574DFF" w:rsidRPr="000702BF" w14:paraId="5F2EFD0E" w14:textId="77777777" w:rsidTr="00182BA0">
        <w:trPr>
          <w:jc w:val="center"/>
        </w:trPr>
        <w:tc>
          <w:tcPr>
            <w:tcW w:w="411" w:type="pct"/>
            <w:shd w:val="solid" w:color="FFFFFF" w:fill="auto"/>
          </w:tcPr>
          <w:p w14:paraId="0D02ECD9" w14:textId="1470BF76"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4444E6F8" w14:textId="446DD77A"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225DA365" w14:textId="309A65D7" w:rsidR="00574DFF" w:rsidRPr="000702BF" w:rsidRDefault="00C30D27" w:rsidP="00182BA0">
            <w:pPr>
              <w:pStyle w:val="TAC"/>
              <w:keepNext w:val="0"/>
              <w:jc w:val="left"/>
              <w:rPr>
                <w:sz w:val="16"/>
                <w:szCs w:val="16"/>
              </w:rPr>
            </w:pPr>
            <w:r w:rsidRPr="000702BF">
              <w:rPr>
                <w:sz w:val="16"/>
                <w:szCs w:val="16"/>
              </w:rPr>
              <w:t>R5-231741</w:t>
            </w:r>
          </w:p>
        </w:tc>
        <w:tc>
          <w:tcPr>
            <w:tcW w:w="292" w:type="pct"/>
            <w:shd w:val="solid" w:color="FFFFFF" w:fill="auto"/>
          </w:tcPr>
          <w:p w14:paraId="7D52115C" w14:textId="44F03358"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5070F50D" w14:textId="4DEE9082"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1875CCAA" w14:textId="542AA763"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7A396088" w14:textId="37AB2E77" w:rsidR="00574DFF" w:rsidRPr="000702BF" w:rsidRDefault="00C30D2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general</w:t>
            </w:r>
            <w:r w:rsidR="008D0E0E" w:rsidRPr="000702BF">
              <w:rPr>
                <w:sz w:val="16"/>
                <w:szCs w:val="16"/>
              </w:rPr>
              <w:t xml:space="preserve"> </w:t>
            </w:r>
            <w:r w:rsidRPr="000702BF">
              <w:rPr>
                <w:sz w:val="16"/>
                <w:szCs w:val="16"/>
              </w:rPr>
              <w:t>sections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demodulation</w:t>
            </w:r>
            <w:r w:rsidR="008D0E0E" w:rsidRPr="000702BF">
              <w:rPr>
                <w:sz w:val="16"/>
                <w:szCs w:val="16"/>
              </w:rPr>
              <w:t xml:space="preserve"> </w:t>
            </w:r>
            <w:r w:rsidRPr="000702BF">
              <w:rPr>
                <w:sz w:val="16"/>
                <w:szCs w:val="16"/>
              </w:rPr>
              <w:t>performance</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capable</w:t>
            </w:r>
            <w:r w:rsidR="008D0E0E" w:rsidRPr="000702BF">
              <w:rPr>
                <w:sz w:val="16"/>
                <w:szCs w:val="16"/>
              </w:rPr>
              <w:t xml:space="preserve"> </w:t>
            </w:r>
            <w:r w:rsidRPr="000702BF">
              <w:rPr>
                <w:sz w:val="16"/>
                <w:szCs w:val="16"/>
              </w:rPr>
              <w:t>Ues</w:t>
            </w:r>
          </w:p>
        </w:tc>
        <w:tc>
          <w:tcPr>
            <w:tcW w:w="367" w:type="pct"/>
            <w:shd w:val="solid" w:color="FFFFFF" w:fill="auto"/>
          </w:tcPr>
          <w:p w14:paraId="06394C41" w14:textId="03646AD8"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7A01073F" w14:textId="77777777" w:rsidTr="00182BA0">
        <w:trPr>
          <w:jc w:val="center"/>
        </w:trPr>
        <w:tc>
          <w:tcPr>
            <w:tcW w:w="411" w:type="pct"/>
            <w:shd w:val="solid" w:color="FFFFFF" w:fill="auto"/>
          </w:tcPr>
          <w:p w14:paraId="1334B211" w14:textId="54DF9F04"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679FFA6F" w14:textId="21E4383E"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7F57605E" w14:textId="3A0A6898" w:rsidR="00574DFF" w:rsidRPr="000702BF" w:rsidRDefault="00C30D27" w:rsidP="00182BA0">
            <w:pPr>
              <w:pStyle w:val="TAC"/>
              <w:keepNext w:val="0"/>
              <w:jc w:val="left"/>
              <w:rPr>
                <w:sz w:val="16"/>
                <w:szCs w:val="16"/>
              </w:rPr>
            </w:pPr>
            <w:r w:rsidRPr="000702BF">
              <w:rPr>
                <w:sz w:val="16"/>
                <w:szCs w:val="16"/>
              </w:rPr>
              <w:t>R5-231742</w:t>
            </w:r>
          </w:p>
        </w:tc>
        <w:tc>
          <w:tcPr>
            <w:tcW w:w="292" w:type="pct"/>
            <w:shd w:val="solid" w:color="FFFFFF" w:fill="auto"/>
          </w:tcPr>
          <w:p w14:paraId="5618F381" w14:textId="4B4E698E"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1642715C" w14:textId="1A344DEC"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0E039391" w14:textId="639E0856"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3A40DD8B" w14:textId="5040EBD0" w:rsidR="00574DFF" w:rsidRPr="000702BF" w:rsidRDefault="009802E2"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demodulation</w:t>
            </w:r>
            <w:r w:rsidR="008D0E0E" w:rsidRPr="000702BF">
              <w:rPr>
                <w:sz w:val="16"/>
                <w:szCs w:val="16"/>
              </w:rPr>
              <w:t xml:space="preserve"> </w:t>
            </w:r>
            <w:r w:rsidRPr="000702BF">
              <w:rPr>
                <w:sz w:val="16"/>
                <w:szCs w:val="16"/>
              </w:rPr>
              <w:t>performance</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capable</w:t>
            </w:r>
            <w:r w:rsidR="008D0E0E" w:rsidRPr="000702BF">
              <w:rPr>
                <w:sz w:val="16"/>
                <w:szCs w:val="16"/>
              </w:rPr>
              <w:t xml:space="preserve"> </w:t>
            </w:r>
            <w:r w:rsidRPr="000702BF">
              <w:rPr>
                <w:sz w:val="16"/>
                <w:szCs w:val="16"/>
              </w:rPr>
              <w:t>Ues</w:t>
            </w:r>
          </w:p>
        </w:tc>
        <w:tc>
          <w:tcPr>
            <w:tcW w:w="367" w:type="pct"/>
            <w:shd w:val="solid" w:color="FFFFFF" w:fill="auto"/>
          </w:tcPr>
          <w:p w14:paraId="657FFC5A" w14:textId="40B2AE86"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6E404D8C" w14:textId="77777777" w:rsidTr="00182BA0">
        <w:trPr>
          <w:jc w:val="center"/>
        </w:trPr>
        <w:tc>
          <w:tcPr>
            <w:tcW w:w="411" w:type="pct"/>
            <w:shd w:val="solid" w:color="FFFFFF" w:fill="auto"/>
          </w:tcPr>
          <w:p w14:paraId="0FA19F70" w14:textId="7636E813"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466E5006" w14:textId="33721844"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1100C2D6" w14:textId="37EC3E88" w:rsidR="00574DFF" w:rsidRPr="000702BF" w:rsidRDefault="009802E2" w:rsidP="00182BA0">
            <w:pPr>
              <w:pStyle w:val="TAC"/>
              <w:keepNext w:val="0"/>
              <w:jc w:val="left"/>
              <w:rPr>
                <w:sz w:val="16"/>
                <w:szCs w:val="16"/>
              </w:rPr>
            </w:pPr>
            <w:r w:rsidRPr="000702BF">
              <w:rPr>
                <w:sz w:val="16"/>
                <w:szCs w:val="16"/>
              </w:rPr>
              <w:t>R5-230877</w:t>
            </w:r>
          </w:p>
        </w:tc>
        <w:tc>
          <w:tcPr>
            <w:tcW w:w="292" w:type="pct"/>
            <w:shd w:val="solid" w:color="FFFFFF" w:fill="auto"/>
          </w:tcPr>
          <w:p w14:paraId="653F383F" w14:textId="3B19A9D1"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455DC50B" w14:textId="62948AD8"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395D1003" w14:textId="779F6B17"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423C14D6" w14:textId="1C36A417" w:rsidR="00574DFF" w:rsidRPr="000702BF" w:rsidRDefault="009802E2"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6.5.3.1</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TS38.521-5</w:t>
            </w:r>
          </w:p>
        </w:tc>
        <w:tc>
          <w:tcPr>
            <w:tcW w:w="367" w:type="pct"/>
            <w:shd w:val="solid" w:color="FFFFFF" w:fill="auto"/>
          </w:tcPr>
          <w:p w14:paraId="15F8361A" w14:textId="39DC3D67"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57F5EDEE" w14:textId="77777777" w:rsidTr="00182BA0">
        <w:trPr>
          <w:jc w:val="center"/>
        </w:trPr>
        <w:tc>
          <w:tcPr>
            <w:tcW w:w="411" w:type="pct"/>
            <w:shd w:val="solid" w:color="FFFFFF" w:fill="auto"/>
          </w:tcPr>
          <w:p w14:paraId="3F73A731" w14:textId="16EEF8E5"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52E1CC01" w14:textId="68CF2189"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3B5C2DF6" w14:textId="59738D91" w:rsidR="00574DFF" w:rsidRPr="000702BF" w:rsidRDefault="009802E2" w:rsidP="00182BA0">
            <w:pPr>
              <w:pStyle w:val="TAC"/>
              <w:keepNext w:val="0"/>
              <w:jc w:val="left"/>
              <w:rPr>
                <w:sz w:val="16"/>
                <w:szCs w:val="16"/>
              </w:rPr>
            </w:pPr>
            <w:r w:rsidRPr="000702BF">
              <w:rPr>
                <w:sz w:val="16"/>
                <w:szCs w:val="16"/>
              </w:rPr>
              <w:t>R5-230878</w:t>
            </w:r>
          </w:p>
        </w:tc>
        <w:tc>
          <w:tcPr>
            <w:tcW w:w="292" w:type="pct"/>
            <w:shd w:val="solid" w:color="FFFFFF" w:fill="auto"/>
          </w:tcPr>
          <w:p w14:paraId="5A5C09E9" w14:textId="6D467562"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17F51DCB" w14:textId="43123107"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3184A8AC" w14:textId="2BEFC045"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4947A39A" w14:textId="306D539C" w:rsidR="00574DFF" w:rsidRPr="000702BF" w:rsidRDefault="009802E2"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7.1</w:t>
            </w:r>
            <w:r w:rsidR="008D0E0E" w:rsidRPr="000702BF">
              <w:rPr>
                <w:sz w:val="16"/>
                <w:szCs w:val="16"/>
              </w:rPr>
              <w:t xml:space="preserve"> </w:t>
            </w:r>
            <w:r w:rsidRPr="000702BF">
              <w:rPr>
                <w:sz w:val="16"/>
                <w:szCs w:val="16"/>
              </w:rPr>
              <w:t>7.2</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7.3</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TS38.521-5</w:t>
            </w:r>
          </w:p>
        </w:tc>
        <w:tc>
          <w:tcPr>
            <w:tcW w:w="367" w:type="pct"/>
            <w:shd w:val="solid" w:color="FFFFFF" w:fill="auto"/>
          </w:tcPr>
          <w:p w14:paraId="5C5C31F8" w14:textId="27AFF208"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45E9C408" w14:textId="77777777" w:rsidTr="00182BA0">
        <w:trPr>
          <w:jc w:val="center"/>
        </w:trPr>
        <w:tc>
          <w:tcPr>
            <w:tcW w:w="411" w:type="pct"/>
            <w:shd w:val="solid" w:color="FFFFFF" w:fill="auto"/>
          </w:tcPr>
          <w:p w14:paraId="0A4D5EFD" w14:textId="1A485D0B"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5541C2C9" w14:textId="65261CDA"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56DA7FAC" w14:textId="576BFC53" w:rsidR="00574DFF" w:rsidRPr="000702BF" w:rsidRDefault="00563BAD" w:rsidP="00182BA0">
            <w:pPr>
              <w:pStyle w:val="TAC"/>
              <w:keepNext w:val="0"/>
              <w:jc w:val="left"/>
              <w:rPr>
                <w:sz w:val="16"/>
                <w:szCs w:val="16"/>
              </w:rPr>
            </w:pPr>
            <w:r w:rsidRPr="000702BF">
              <w:rPr>
                <w:sz w:val="16"/>
                <w:szCs w:val="16"/>
              </w:rPr>
              <w:t>R5-230879</w:t>
            </w:r>
          </w:p>
        </w:tc>
        <w:tc>
          <w:tcPr>
            <w:tcW w:w="292" w:type="pct"/>
            <w:shd w:val="solid" w:color="FFFFFF" w:fill="auto"/>
          </w:tcPr>
          <w:p w14:paraId="1760BD7B" w14:textId="022DB755"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7551E2E9" w14:textId="2EDEED14"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617AEC92" w14:textId="3939F0C2"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43D2747B" w14:textId="2FFB9C4B" w:rsidR="00574DFF" w:rsidRPr="000702BF" w:rsidRDefault="00563BAD"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6.5.3.2</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TS38.521-5</w:t>
            </w:r>
          </w:p>
        </w:tc>
        <w:tc>
          <w:tcPr>
            <w:tcW w:w="367" w:type="pct"/>
            <w:shd w:val="solid" w:color="FFFFFF" w:fill="auto"/>
          </w:tcPr>
          <w:p w14:paraId="7BCB6B8C" w14:textId="7ED620CF"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7AF0CC66" w14:textId="77777777" w:rsidTr="00182BA0">
        <w:trPr>
          <w:jc w:val="center"/>
        </w:trPr>
        <w:tc>
          <w:tcPr>
            <w:tcW w:w="411" w:type="pct"/>
            <w:shd w:val="solid" w:color="FFFFFF" w:fill="auto"/>
          </w:tcPr>
          <w:p w14:paraId="1E83FB12" w14:textId="0E67F93C"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4843A6B3" w14:textId="45D1284C"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665EED9A" w14:textId="2E678BFE" w:rsidR="00574DFF" w:rsidRPr="000702BF" w:rsidRDefault="00563BAD" w:rsidP="00182BA0">
            <w:pPr>
              <w:pStyle w:val="TAC"/>
              <w:keepNext w:val="0"/>
              <w:jc w:val="left"/>
              <w:rPr>
                <w:sz w:val="16"/>
                <w:szCs w:val="16"/>
              </w:rPr>
            </w:pPr>
            <w:r w:rsidRPr="000702BF">
              <w:rPr>
                <w:sz w:val="16"/>
                <w:szCs w:val="16"/>
              </w:rPr>
              <w:t>R5-231854</w:t>
            </w:r>
          </w:p>
        </w:tc>
        <w:tc>
          <w:tcPr>
            <w:tcW w:w="292" w:type="pct"/>
            <w:shd w:val="solid" w:color="FFFFFF" w:fill="auto"/>
          </w:tcPr>
          <w:p w14:paraId="62CE1F36" w14:textId="0403B99D"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18903489" w14:textId="1DF472E3"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6F3C1E0B" w14:textId="45E82071"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705987A0" w14:textId="718CAA9D" w:rsidR="00574DFF" w:rsidRPr="000702BF" w:rsidRDefault="00563BAD" w:rsidP="00182BA0">
            <w:pPr>
              <w:pStyle w:val="TAL"/>
              <w:keepNext w:val="0"/>
              <w:rPr>
                <w:sz w:val="16"/>
                <w:szCs w:val="16"/>
              </w:rPr>
            </w:pPr>
            <w:r w:rsidRPr="000702BF">
              <w:rPr>
                <w:sz w:val="16"/>
                <w:szCs w:val="16"/>
              </w:rPr>
              <w:t>Text</w:t>
            </w:r>
            <w:r w:rsidR="008D0E0E" w:rsidRPr="000702BF">
              <w:rPr>
                <w:sz w:val="16"/>
                <w:szCs w:val="16"/>
              </w:rPr>
              <w:t xml:space="preserve"> </w:t>
            </w:r>
            <w:r w:rsidRPr="000702BF">
              <w:rPr>
                <w:sz w:val="16"/>
                <w:szCs w:val="16"/>
              </w:rPr>
              <w:t>configurations</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requirements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section</w:t>
            </w:r>
            <w:r w:rsidR="008D0E0E" w:rsidRPr="000702BF">
              <w:rPr>
                <w:sz w:val="16"/>
                <w:szCs w:val="16"/>
              </w:rPr>
              <w:t xml:space="preserve"> </w:t>
            </w:r>
            <w:r w:rsidRPr="000702BF">
              <w:rPr>
                <w:sz w:val="16"/>
                <w:szCs w:val="16"/>
              </w:rPr>
              <w:t>6.2.1</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6.2.2</w:t>
            </w:r>
          </w:p>
        </w:tc>
        <w:tc>
          <w:tcPr>
            <w:tcW w:w="367" w:type="pct"/>
            <w:shd w:val="solid" w:color="FFFFFF" w:fill="auto"/>
          </w:tcPr>
          <w:p w14:paraId="35B4FA3D" w14:textId="75316ECE"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2E5183A8" w14:textId="77777777" w:rsidTr="00182BA0">
        <w:trPr>
          <w:jc w:val="center"/>
        </w:trPr>
        <w:tc>
          <w:tcPr>
            <w:tcW w:w="411" w:type="pct"/>
            <w:shd w:val="solid" w:color="FFFFFF" w:fill="auto"/>
          </w:tcPr>
          <w:p w14:paraId="3BD6C306" w14:textId="0B3E92E4"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390492E6" w14:textId="7A95E8C0"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7F845399" w14:textId="729047C7" w:rsidR="00574DFF" w:rsidRPr="000702BF" w:rsidRDefault="00A81937" w:rsidP="00182BA0">
            <w:pPr>
              <w:pStyle w:val="TAC"/>
              <w:keepNext w:val="0"/>
              <w:jc w:val="left"/>
              <w:rPr>
                <w:sz w:val="16"/>
                <w:szCs w:val="16"/>
              </w:rPr>
            </w:pPr>
            <w:r w:rsidRPr="000702BF">
              <w:rPr>
                <w:sz w:val="16"/>
                <w:szCs w:val="16"/>
              </w:rPr>
              <w:t>R5-231367</w:t>
            </w:r>
          </w:p>
        </w:tc>
        <w:tc>
          <w:tcPr>
            <w:tcW w:w="292" w:type="pct"/>
            <w:shd w:val="solid" w:color="FFFFFF" w:fill="auto"/>
          </w:tcPr>
          <w:p w14:paraId="128810D1" w14:textId="640F093B"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08F9DBB3" w14:textId="2FE20376"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746E1739" w14:textId="0CAB9658"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3E7DE490" w14:textId="1B74BEC6" w:rsidR="00574DFF" w:rsidRPr="000702BF" w:rsidRDefault="00A8193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6.3.3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on-off</w:t>
            </w:r>
            <w:r w:rsidR="008D0E0E" w:rsidRPr="000702BF">
              <w:rPr>
                <w:sz w:val="16"/>
                <w:szCs w:val="16"/>
              </w:rPr>
              <w:t xml:space="preserve"> </w:t>
            </w:r>
            <w:r w:rsidRPr="000702BF">
              <w:rPr>
                <w:sz w:val="16"/>
                <w:szCs w:val="16"/>
              </w:rPr>
              <w:t>time</w:t>
            </w:r>
            <w:r w:rsidR="008D0E0E" w:rsidRPr="000702BF">
              <w:rPr>
                <w:sz w:val="16"/>
                <w:szCs w:val="16"/>
              </w:rPr>
              <w:t xml:space="preserve"> </w:t>
            </w:r>
            <w:r w:rsidRPr="000702BF">
              <w:rPr>
                <w:sz w:val="16"/>
                <w:szCs w:val="16"/>
              </w:rPr>
              <w:t>mask</w:t>
            </w:r>
          </w:p>
        </w:tc>
        <w:tc>
          <w:tcPr>
            <w:tcW w:w="367" w:type="pct"/>
            <w:shd w:val="solid" w:color="FFFFFF" w:fill="auto"/>
          </w:tcPr>
          <w:p w14:paraId="7EB62FB7" w14:textId="2DB36498"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0989146D" w14:textId="77777777" w:rsidTr="00182BA0">
        <w:trPr>
          <w:jc w:val="center"/>
        </w:trPr>
        <w:tc>
          <w:tcPr>
            <w:tcW w:w="411" w:type="pct"/>
            <w:shd w:val="solid" w:color="FFFFFF" w:fill="auto"/>
          </w:tcPr>
          <w:p w14:paraId="3E254CD1" w14:textId="0252DC81"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3800B542" w14:textId="3FE1EA99"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0E367BD2" w14:textId="1E68D05B" w:rsidR="00574DFF" w:rsidRPr="000702BF" w:rsidRDefault="00A81937" w:rsidP="00182BA0">
            <w:pPr>
              <w:pStyle w:val="TAC"/>
              <w:keepNext w:val="0"/>
              <w:jc w:val="left"/>
              <w:rPr>
                <w:sz w:val="16"/>
                <w:szCs w:val="16"/>
              </w:rPr>
            </w:pPr>
            <w:r w:rsidRPr="000702BF">
              <w:rPr>
                <w:sz w:val="16"/>
                <w:szCs w:val="16"/>
              </w:rPr>
              <w:t>R5-231368</w:t>
            </w:r>
          </w:p>
        </w:tc>
        <w:tc>
          <w:tcPr>
            <w:tcW w:w="292" w:type="pct"/>
            <w:shd w:val="solid" w:color="FFFFFF" w:fill="auto"/>
          </w:tcPr>
          <w:p w14:paraId="5B38EEC5" w14:textId="58F1D017"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322CE059" w14:textId="4FC8F166"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7EA77591" w14:textId="6AE1B73C"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79564790" w14:textId="2FA64003" w:rsidR="00574DFF" w:rsidRPr="000702BF" w:rsidRDefault="00A81937"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6.5.2.2</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Spectrum</w:t>
            </w:r>
            <w:r w:rsidR="008D0E0E" w:rsidRPr="000702BF">
              <w:rPr>
                <w:sz w:val="16"/>
                <w:szCs w:val="16"/>
              </w:rPr>
              <w:t xml:space="preserve"> </w:t>
            </w:r>
            <w:r w:rsidRPr="000702BF">
              <w:rPr>
                <w:sz w:val="16"/>
                <w:szCs w:val="16"/>
              </w:rPr>
              <w:t>emission</w:t>
            </w:r>
            <w:r w:rsidR="008D0E0E" w:rsidRPr="000702BF">
              <w:rPr>
                <w:sz w:val="16"/>
                <w:szCs w:val="16"/>
              </w:rPr>
              <w:t xml:space="preserve"> </w:t>
            </w:r>
            <w:r w:rsidRPr="000702BF">
              <w:rPr>
                <w:sz w:val="16"/>
                <w:szCs w:val="16"/>
              </w:rPr>
              <w:t>mask</w:t>
            </w:r>
          </w:p>
        </w:tc>
        <w:tc>
          <w:tcPr>
            <w:tcW w:w="367" w:type="pct"/>
            <w:shd w:val="solid" w:color="FFFFFF" w:fill="auto"/>
          </w:tcPr>
          <w:p w14:paraId="7E04644F" w14:textId="703F6930"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419634BA" w14:textId="77777777" w:rsidTr="00182BA0">
        <w:trPr>
          <w:jc w:val="center"/>
        </w:trPr>
        <w:tc>
          <w:tcPr>
            <w:tcW w:w="411" w:type="pct"/>
            <w:shd w:val="solid" w:color="FFFFFF" w:fill="auto"/>
          </w:tcPr>
          <w:p w14:paraId="7638DB1C" w14:textId="4A6E7420"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7E3AC5DE" w14:textId="0A69DB27"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2FC5C9DD" w14:textId="6DE22742" w:rsidR="00574DFF" w:rsidRPr="000702BF" w:rsidRDefault="00A81937" w:rsidP="00182BA0">
            <w:pPr>
              <w:pStyle w:val="TAC"/>
              <w:keepNext w:val="0"/>
              <w:jc w:val="left"/>
              <w:rPr>
                <w:sz w:val="16"/>
                <w:szCs w:val="16"/>
              </w:rPr>
            </w:pPr>
            <w:r w:rsidRPr="000702BF">
              <w:rPr>
                <w:sz w:val="16"/>
                <w:szCs w:val="16"/>
              </w:rPr>
              <w:t>R5-231369</w:t>
            </w:r>
          </w:p>
        </w:tc>
        <w:tc>
          <w:tcPr>
            <w:tcW w:w="292" w:type="pct"/>
            <w:shd w:val="solid" w:color="FFFFFF" w:fill="auto"/>
          </w:tcPr>
          <w:p w14:paraId="51DDF2A2" w14:textId="1A090D62"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4AB21867" w14:textId="68533480"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2D5F024F" w14:textId="5B1212C7"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30E850D7" w14:textId="52C7F078" w:rsidR="00574DFF" w:rsidRPr="000702BF" w:rsidRDefault="00B72265"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6.5.2.4</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ACLR</w:t>
            </w:r>
          </w:p>
        </w:tc>
        <w:tc>
          <w:tcPr>
            <w:tcW w:w="367" w:type="pct"/>
            <w:shd w:val="solid" w:color="FFFFFF" w:fill="auto"/>
          </w:tcPr>
          <w:p w14:paraId="5B720E29" w14:textId="5F6734EE"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6D2363E8" w14:textId="77777777" w:rsidTr="00182BA0">
        <w:trPr>
          <w:jc w:val="center"/>
        </w:trPr>
        <w:tc>
          <w:tcPr>
            <w:tcW w:w="411" w:type="pct"/>
            <w:shd w:val="solid" w:color="FFFFFF" w:fill="auto"/>
          </w:tcPr>
          <w:p w14:paraId="5C42B5D6" w14:textId="760731BF" w:rsidR="00574DFF" w:rsidRPr="000702BF" w:rsidRDefault="00574DFF" w:rsidP="00182BA0">
            <w:pPr>
              <w:pStyle w:val="TAC"/>
              <w:keepNext w:val="0"/>
              <w:jc w:val="left"/>
              <w:rPr>
                <w:sz w:val="16"/>
                <w:szCs w:val="16"/>
              </w:rPr>
            </w:pPr>
            <w:r w:rsidRPr="000702BF">
              <w:rPr>
                <w:sz w:val="16"/>
                <w:szCs w:val="16"/>
              </w:rPr>
              <w:t>2023-03</w:t>
            </w:r>
          </w:p>
        </w:tc>
        <w:tc>
          <w:tcPr>
            <w:tcW w:w="541" w:type="pct"/>
            <w:shd w:val="solid" w:color="FFFFFF" w:fill="auto"/>
          </w:tcPr>
          <w:p w14:paraId="0646AA90" w14:textId="0D0C5870" w:rsidR="00574DFF" w:rsidRPr="000702BF" w:rsidRDefault="00574DFF" w:rsidP="00182BA0">
            <w:pPr>
              <w:pStyle w:val="TAC"/>
              <w:keepNext w:val="0"/>
              <w:jc w:val="left"/>
              <w:rPr>
                <w:sz w:val="16"/>
                <w:szCs w:val="16"/>
              </w:rPr>
            </w:pPr>
            <w:r w:rsidRPr="000702BF">
              <w:rPr>
                <w:sz w:val="16"/>
                <w:szCs w:val="16"/>
              </w:rPr>
              <w:t>RAN5#98</w:t>
            </w:r>
          </w:p>
        </w:tc>
        <w:tc>
          <w:tcPr>
            <w:tcW w:w="522" w:type="pct"/>
            <w:shd w:val="solid" w:color="FFFFFF" w:fill="auto"/>
          </w:tcPr>
          <w:p w14:paraId="600A054A" w14:textId="19FD07B5" w:rsidR="00574DFF" w:rsidRPr="000702BF" w:rsidRDefault="00B72265" w:rsidP="00182BA0">
            <w:pPr>
              <w:pStyle w:val="TAC"/>
              <w:keepNext w:val="0"/>
              <w:jc w:val="left"/>
              <w:rPr>
                <w:sz w:val="16"/>
                <w:szCs w:val="16"/>
              </w:rPr>
            </w:pPr>
            <w:r w:rsidRPr="000702BF">
              <w:rPr>
                <w:sz w:val="16"/>
                <w:szCs w:val="16"/>
              </w:rPr>
              <w:t>R5-231383</w:t>
            </w:r>
          </w:p>
        </w:tc>
        <w:tc>
          <w:tcPr>
            <w:tcW w:w="292" w:type="pct"/>
            <w:shd w:val="solid" w:color="FFFFFF" w:fill="auto"/>
          </w:tcPr>
          <w:p w14:paraId="7B79E3D0" w14:textId="2DA97178"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0E258D0A" w14:textId="5872C596"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51A07074" w14:textId="4612DFC9"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1306F859" w14:textId="09538221" w:rsidR="00574DFF" w:rsidRPr="000702BF" w:rsidRDefault="00B72265"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7.6.3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out</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band</w:t>
            </w:r>
            <w:r w:rsidR="008D0E0E" w:rsidRPr="000702BF">
              <w:rPr>
                <w:sz w:val="16"/>
                <w:szCs w:val="16"/>
              </w:rPr>
              <w:t xml:space="preserve"> </w:t>
            </w:r>
            <w:r w:rsidRPr="000702BF">
              <w:rPr>
                <w:sz w:val="16"/>
                <w:szCs w:val="16"/>
              </w:rPr>
              <w:t>blocking</w:t>
            </w:r>
          </w:p>
        </w:tc>
        <w:tc>
          <w:tcPr>
            <w:tcW w:w="367" w:type="pct"/>
            <w:shd w:val="solid" w:color="FFFFFF" w:fill="auto"/>
          </w:tcPr>
          <w:p w14:paraId="0D721885" w14:textId="5D20091F" w:rsidR="00574DFF" w:rsidRPr="000702BF" w:rsidRDefault="00574DFF" w:rsidP="00182BA0">
            <w:pPr>
              <w:pStyle w:val="TAC"/>
              <w:keepNext w:val="0"/>
              <w:jc w:val="left"/>
              <w:rPr>
                <w:sz w:val="16"/>
                <w:szCs w:val="16"/>
              </w:rPr>
            </w:pPr>
            <w:r w:rsidRPr="000702BF">
              <w:rPr>
                <w:sz w:val="16"/>
                <w:szCs w:val="16"/>
              </w:rPr>
              <w:t>0.0.1</w:t>
            </w:r>
          </w:p>
        </w:tc>
      </w:tr>
      <w:tr w:rsidR="00574DFF" w:rsidRPr="000702BF" w14:paraId="39A68ECA" w14:textId="77777777" w:rsidTr="00182BA0">
        <w:trPr>
          <w:jc w:val="center"/>
        </w:trPr>
        <w:tc>
          <w:tcPr>
            <w:tcW w:w="411" w:type="pct"/>
            <w:shd w:val="solid" w:color="FFFFFF" w:fill="auto"/>
          </w:tcPr>
          <w:p w14:paraId="59E3B721" w14:textId="2BBB9F61"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0FF55AC3" w14:textId="773E2CD7"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52A7A249" w14:textId="32492618" w:rsidR="00574DFF" w:rsidRPr="000702BF" w:rsidRDefault="00574DFF" w:rsidP="00182BA0">
            <w:pPr>
              <w:pStyle w:val="TAC"/>
              <w:keepNext w:val="0"/>
              <w:jc w:val="left"/>
              <w:rPr>
                <w:sz w:val="16"/>
                <w:szCs w:val="16"/>
              </w:rPr>
            </w:pPr>
            <w:r w:rsidRPr="000702BF">
              <w:rPr>
                <w:sz w:val="16"/>
                <w:szCs w:val="16"/>
              </w:rPr>
              <w:t>R5-232346</w:t>
            </w:r>
          </w:p>
        </w:tc>
        <w:tc>
          <w:tcPr>
            <w:tcW w:w="292" w:type="pct"/>
            <w:shd w:val="solid" w:color="FFFFFF" w:fill="auto"/>
          </w:tcPr>
          <w:p w14:paraId="0409B43F" w14:textId="4B2D68D2"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035493AE" w14:textId="593B5CE6"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5EB235ED" w14:textId="38FC01BE"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75CBBC62" w14:textId="673F1E95" w:rsidR="00574DFF" w:rsidRPr="000702BF" w:rsidRDefault="00574DFF" w:rsidP="00182BA0">
            <w:pPr>
              <w:pStyle w:val="TAL"/>
              <w:keepNext w:val="0"/>
              <w:rPr>
                <w:sz w:val="16"/>
                <w:szCs w:val="16"/>
              </w:rPr>
            </w:pPr>
            <w:r w:rsidRPr="000702BF">
              <w:rPr>
                <w:sz w:val="16"/>
                <w:szCs w:val="16"/>
              </w:rPr>
              <w:t>Definition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maximum</w:t>
            </w:r>
            <w:r w:rsidR="008D0E0E" w:rsidRPr="000702BF">
              <w:rPr>
                <w:sz w:val="16"/>
                <w:szCs w:val="16"/>
              </w:rPr>
              <w:t xml:space="preserve"> </w:t>
            </w:r>
            <w:r w:rsidRPr="000702BF">
              <w:rPr>
                <w:sz w:val="16"/>
                <w:szCs w:val="16"/>
              </w:rPr>
              <w:t>input</w:t>
            </w:r>
            <w:r w:rsidR="008D0E0E" w:rsidRPr="000702BF">
              <w:rPr>
                <w:sz w:val="16"/>
                <w:szCs w:val="16"/>
              </w:rPr>
              <w:t xml:space="preserve"> </w:t>
            </w:r>
            <w:r w:rsidRPr="000702BF">
              <w:rPr>
                <w:sz w:val="16"/>
                <w:szCs w:val="16"/>
              </w:rPr>
              <w:t>level</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7.4</w:t>
            </w:r>
          </w:p>
        </w:tc>
        <w:tc>
          <w:tcPr>
            <w:tcW w:w="367" w:type="pct"/>
            <w:shd w:val="solid" w:color="FFFFFF" w:fill="auto"/>
          </w:tcPr>
          <w:p w14:paraId="2406F30A" w14:textId="3E6FFC46"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6896F645" w14:textId="77777777" w:rsidTr="00182BA0">
        <w:trPr>
          <w:jc w:val="center"/>
        </w:trPr>
        <w:tc>
          <w:tcPr>
            <w:tcW w:w="411" w:type="pct"/>
            <w:shd w:val="solid" w:color="FFFFFF" w:fill="auto"/>
          </w:tcPr>
          <w:p w14:paraId="7A620BAF" w14:textId="4E9E99E0"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1E673B54" w14:textId="00999743"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795BB7A4" w14:textId="41A52966" w:rsidR="00574DFF" w:rsidRPr="000702BF" w:rsidRDefault="00574DFF" w:rsidP="00182BA0">
            <w:pPr>
              <w:pStyle w:val="TAC"/>
              <w:keepNext w:val="0"/>
              <w:jc w:val="left"/>
              <w:rPr>
                <w:sz w:val="16"/>
                <w:szCs w:val="16"/>
              </w:rPr>
            </w:pPr>
            <w:r w:rsidRPr="000702BF">
              <w:rPr>
                <w:sz w:val="16"/>
                <w:szCs w:val="16"/>
              </w:rPr>
              <w:t>R5-233567</w:t>
            </w:r>
          </w:p>
        </w:tc>
        <w:tc>
          <w:tcPr>
            <w:tcW w:w="292" w:type="pct"/>
            <w:shd w:val="solid" w:color="FFFFFF" w:fill="auto"/>
          </w:tcPr>
          <w:p w14:paraId="4EA0FC46" w14:textId="19D6B144"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10FAE046" w14:textId="0FA8EE45"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037AA4EA" w14:textId="4ED1B028"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1315636D" w14:textId="28EF25B5"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new</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7.5</w:t>
            </w:r>
            <w:r w:rsidR="008D0E0E" w:rsidRPr="000702BF">
              <w:rPr>
                <w:sz w:val="16"/>
                <w:szCs w:val="16"/>
              </w:rPr>
              <w:t xml:space="preserve"> </w:t>
            </w:r>
            <w:r w:rsidRPr="000702BF">
              <w:rPr>
                <w:sz w:val="16"/>
                <w:szCs w:val="16"/>
              </w:rPr>
              <w:t>Adjacent</w:t>
            </w:r>
            <w:r w:rsidR="008D0E0E" w:rsidRPr="000702BF">
              <w:rPr>
                <w:sz w:val="16"/>
                <w:szCs w:val="16"/>
              </w:rPr>
              <w:t xml:space="preserve"> </w:t>
            </w:r>
            <w:r w:rsidRPr="000702BF">
              <w:rPr>
                <w:sz w:val="16"/>
                <w:szCs w:val="16"/>
              </w:rPr>
              <w:t>channel</w:t>
            </w:r>
            <w:r w:rsidR="008D0E0E" w:rsidRPr="000702BF">
              <w:rPr>
                <w:sz w:val="16"/>
                <w:szCs w:val="16"/>
              </w:rPr>
              <w:t xml:space="preserve"> </w:t>
            </w:r>
            <w:r w:rsidRPr="000702BF">
              <w:rPr>
                <w:sz w:val="16"/>
                <w:szCs w:val="16"/>
              </w:rPr>
              <w:t>selectivity</w:t>
            </w:r>
          </w:p>
        </w:tc>
        <w:tc>
          <w:tcPr>
            <w:tcW w:w="367" w:type="pct"/>
            <w:shd w:val="solid" w:color="FFFFFF" w:fill="auto"/>
          </w:tcPr>
          <w:p w14:paraId="36940BD7" w14:textId="51B913A7"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3DBB7F7D" w14:textId="77777777" w:rsidTr="00182BA0">
        <w:trPr>
          <w:jc w:val="center"/>
        </w:trPr>
        <w:tc>
          <w:tcPr>
            <w:tcW w:w="411" w:type="pct"/>
            <w:shd w:val="solid" w:color="FFFFFF" w:fill="auto"/>
          </w:tcPr>
          <w:p w14:paraId="23ED57C3" w14:textId="7A097EBD"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634C94BA" w14:textId="1EC78C43"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0BF288F4" w14:textId="2E9D37E0" w:rsidR="00574DFF" w:rsidRPr="000702BF" w:rsidRDefault="00574DFF" w:rsidP="00182BA0">
            <w:pPr>
              <w:pStyle w:val="TAC"/>
              <w:keepNext w:val="0"/>
              <w:jc w:val="left"/>
              <w:rPr>
                <w:sz w:val="16"/>
                <w:szCs w:val="16"/>
              </w:rPr>
            </w:pPr>
            <w:r w:rsidRPr="000702BF">
              <w:rPr>
                <w:sz w:val="16"/>
                <w:szCs w:val="16"/>
              </w:rPr>
              <w:t>R5-232372</w:t>
            </w:r>
          </w:p>
        </w:tc>
        <w:tc>
          <w:tcPr>
            <w:tcW w:w="292" w:type="pct"/>
            <w:shd w:val="solid" w:color="FFFFFF" w:fill="auto"/>
          </w:tcPr>
          <w:p w14:paraId="727CA2E6" w14:textId="315E72C5"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32823C7A" w14:textId="73C9FA97"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4956F5F4" w14:textId="5BCD545E"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28265F1E" w14:textId="0BF82CE7" w:rsidR="00574DFF" w:rsidRPr="000702BF" w:rsidRDefault="00574DFF" w:rsidP="00182BA0">
            <w:pPr>
              <w:pStyle w:val="TAL"/>
              <w:keepNext w:val="0"/>
              <w:rPr>
                <w:sz w:val="16"/>
                <w:szCs w:val="16"/>
              </w:rPr>
            </w:pPr>
            <w:r w:rsidRPr="000702BF">
              <w:rPr>
                <w:sz w:val="16"/>
                <w:szCs w:val="16"/>
              </w:rPr>
              <w:t>Correction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referenced</w:t>
            </w:r>
            <w:r w:rsidR="008D0E0E" w:rsidRPr="000702BF">
              <w:rPr>
                <w:sz w:val="16"/>
                <w:szCs w:val="16"/>
              </w:rPr>
              <w:t xml:space="preserve"> </w:t>
            </w:r>
            <w:r w:rsidRPr="000702BF">
              <w:rPr>
                <w:sz w:val="16"/>
                <w:szCs w:val="16"/>
              </w:rPr>
              <w:t>Annexes</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7.9</w:t>
            </w:r>
            <w:r w:rsidR="008D0E0E" w:rsidRPr="000702BF">
              <w:rPr>
                <w:sz w:val="16"/>
                <w:szCs w:val="16"/>
              </w:rPr>
              <w:t xml:space="preserve"> </w:t>
            </w:r>
            <w:r w:rsidRPr="000702BF">
              <w:rPr>
                <w:sz w:val="16"/>
                <w:szCs w:val="16"/>
              </w:rPr>
              <w:t>Spurious</w:t>
            </w:r>
            <w:r w:rsidR="008D0E0E" w:rsidRPr="000702BF">
              <w:rPr>
                <w:sz w:val="16"/>
                <w:szCs w:val="16"/>
              </w:rPr>
              <w:t xml:space="preserve"> </w:t>
            </w:r>
            <w:r w:rsidRPr="000702BF">
              <w:rPr>
                <w:sz w:val="16"/>
                <w:szCs w:val="16"/>
              </w:rPr>
              <w:t>emissions</w:t>
            </w:r>
          </w:p>
        </w:tc>
        <w:tc>
          <w:tcPr>
            <w:tcW w:w="367" w:type="pct"/>
            <w:shd w:val="solid" w:color="FFFFFF" w:fill="auto"/>
          </w:tcPr>
          <w:p w14:paraId="631BD4B1" w14:textId="2F72D5DB"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4EA56053" w14:textId="77777777" w:rsidTr="00182BA0">
        <w:trPr>
          <w:jc w:val="center"/>
        </w:trPr>
        <w:tc>
          <w:tcPr>
            <w:tcW w:w="411" w:type="pct"/>
            <w:shd w:val="solid" w:color="FFFFFF" w:fill="auto"/>
          </w:tcPr>
          <w:p w14:paraId="75826327" w14:textId="63D6B2C0"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2622D092" w14:textId="41C3EB69"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20A83F31" w14:textId="3B037C86" w:rsidR="00574DFF" w:rsidRPr="000702BF" w:rsidRDefault="00574DFF" w:rsidP="00182BA0">
            <w:pPr>
              <w:pStyle w:val="TAC"/>
              <w:keepNext w:val="0"/>
              <w:jc w:val="left"/>
              <w:rPr>
                <w:sz w:val="16"/>
                <w:szCs w:val="16"/>
              </w:rPr>
            </w:pPr>
            <w:r w:rsidRPr="000702BF">
              <w:rPr>
                <w:sz w:val="16"/>
                <w:szCs w:val="16"/>
              </w:rPr>
              <w:t>R5-233568</w:t>
            </w:r>
          </w:p>
        </w:tc>
        <w:tc>
          <w:tcPr>
            <w:tcW w:w="292" w:type="pct"/>
            <w:shd w:val="solid" w:color="FFFFFF" w:fill="auto"/>
          </w:tcPr>
          <w:p w14:paraId="718CFF95" w14:textId="7F9B9D83"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4935ED97" w14:textId="346D1431"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34E89A70" w14:textId="64FCDA81"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5A7999B2" w14:textId="625C280E"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new</w:t>
            </w:r>
            <w:r w:rsidR="008D0E0E" w:rsidRPr="000702BF">
              <w:rPr>
                <w:sz w:val="16"/>
                <w:szCs w:val="16"/>
              </w:rPr>
              <w:t xml:space="preserve"> </w:t>
            </w:r>
            <w:r w:rsidRPr="000702BF">
              <w:rPr>
                <w:sz w:val="16"/>
                <w:szCs w:val="16"/>
              </w:rPr>
              <w:t>Annexes</w:t>
            </w:r>
          </w:p>
        </w:tc>
        <w:tc>
          <w:tcPr>
            <w:tcW w:w="367" w:type="pct"/>
            <w:shd w:val="solid" w:color="FFFFFF" w:fill="auto"/>
          </w:tcPr>
          <w:p w14:paraId="060A27CC" w14:textId="76EFDCCF"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1FEF048D" w14:textId="77777777" w:rsidTr="00182BA0">
        <w:trPr>
          <w:jc w:val="center"/>
        </w:trPr>
        <w:tc>
          <w:tcPr>
            <w:tcW w:w="411" w:type="pct"/>
            <w:shd w:val="solid" w:color="FFFFFF" w:fill="auto"/>
          </w:tcPr>
          <w:p w14:paraId="53357ECA" w14:textId="3D65F816"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464DF45B" w14:textId="79B49ADC"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37A43342" w14:textId="4B079DCC" w:rsidR="00574DFF" w:rsidRPr="000702BF" w:rsidRDefault="00574DFF" w:rsidP="00182BA0">
            <w:pPr>
              <w:pStyle w:val="TAC"/>
              <w:keepNext w:val="0"/>
              <w:jc w:val="left"/>
              <w:rPr>
                <w:sz w:val="16"/>
                <w:szCs w:val="16"/>
              </w:rPr>
            </w:pPr>
            <w:r w:rsidRPr="000702BF">
              <w:rPr>
                <w:sz w:val="16"/>
                <w:szCs w:val="16"/>
              </w:rPr>
              <w:t>R5-233569</w:t>
            </w:r>
          </w:p>
        </w:tc>
        <w:tc>
          <w:tcPr>
            <w:tcW w:w="292" w:type="pct"/>
            <w:shd w:val="solid" w:color="FFFFFF" w:fill="auto"/>
          </w:tcPr>
          <w:p w14:paraId="314F298B" w14:textId="27338D1E"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44F986AC" w14:textId="3DF5869B"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33B051C5" w14:textId="496BF736"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0E3DD1E1" w14:textId="2E8AB715"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AMPR</w:t>
            </w:r>
            <w:r w:rsidR="008D0E0E" w:rsidRPr="000702BF">
              <w:rPr>
                <w:sz w:val="16"/>
                <w:szCs w:val="16"/>
              </w:rPr>
              <w:t xml:space="preserve"> </w:t>
            </w:r>
            <w:r w:rsidRPr="000702BF">
              <w:rPr>
                <w:sz w:val="16"/>
                <w:szCs w:val="16"/>
              </w:rPr>
              <w:t>tests</w:t>
            </w:r>
          </w:p>
        </w:tc>
        <w:tc>
          <w:tcPr>
            <w:tcW w:w="367" w:type="pct"/>
            <w:shd w:val="solid" w:color="FFFFFF" w:fill="auto"/>
          </w:tcPr>
          <w:p w14:paraId="74A95A02" w14:textId="2EC82498"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11F066DA" w14:textId="77777777" w:rsidTr="00182BA0">
        <w:trPr>
          <w:jc w:val="center"/>
        </w:trPr>
        <w:tc>
          <w:tcPr>
            <w:tcW w:w="411" w:type="pct"/>
            <w:shd w:val="solid" w:color="FFFFFF" w:fill="auto"/>
          </w:tcPr>
          <w:p w14:paraId="78B7C462" w14:textId="56C0839E"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3CF5EE25" w14:textId="447B3C97"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41BDD5BC" w14:textId="35AC2658" w:rsidR="00574DFF" w:rsidRPr="000702BF" w:rsidRDefault="00574DFF" w:rsidP="00182BA0">
            <w:pPr>
              <w:pStyle w:val="TAC"/>
              <w:keepNext w:val="0"/>
              <w:jc w:val="left"/>
              <w:rPr>
                <w:sz w:val="16"/>
                <w:szCs w:val="16"/>
              </w:rPr>
            </w:pPr>
            <w:r w:rsidRPr="000702BF">
              <w:rPr>
                <w:sz w:val="16"/>
                <w:szCs w:val="16"/>
              </w:rPr>
              <w:t>R5-232519</w:t>
            </w:r>
          </w:p>
        </w:tc>
        <w:tc>
          <w:tcPr>
            <w:tcW w:w="292" w:type="pct"/>
            <w:shd w:val="solid" w:color="FFFFFF" w:fill="auto"/>
          </w:tcPr>
          <w:p w14:paraId="2ABD7466" w14:textId="6BAD3BB1"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4127447F" w14:textId="23B34E42"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1A7B9501" w14:textId="47A171E9"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12100B2D" w14:textId="1CAB8A39" w:rsidR="00574DFF" w:rsidRPr="000702BF" w:rsidRDefault="00574DFF" w:rsidP="00182BA0">
            <w:pPr>
              <w:pStyle w:val="TAL"/>
              <w:keepNext w:val="0"/>
              <w:rPr>
                <w:sz w:val="16"/>
                <w:szCs w:val="16"/>
              </w:rPr>
            </w:pPr>
            <w:r w:rsidRPr="000702BF">
              <w:rPr>
                <w:sz w:val="16"/>
                <w:szCs w:val="16"/>
              </w:rPr>
              <w:t>Introduction</w:t>
            </w:r>
            <w:r w:rsidR="008D0E0E" w:rsidRPr="000702BF">
              <w:rPr>
                <w:sz w:val="16"/>
                <w:szCs w:val="16"/>
              </w:rPr>
              <w:t xml:space="preserve"> </w:t>
            </w:r>
            <w:r w:rsidRPr="000702BF">
              <w:rPr>
                <w:sz w:val="16"/>
                <w:szCs w:val="16"/>
              </w:rPr>
              <w:t>of</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configured</w:t>
            </w:r>
            <w:r w:rsidR="008D0E0E" w:rsidRPr="000702BF">
              <w:rPr>
                <w:sz w:val="16"/>
                <w:szCs w:val="16"/>
              </w:rPr>
              <w:t xml:space="preserve"> </w:t>
            </w:r>
            <w:r w:rsidRPr="000702BF">
              <w:rPr>
                <w:sz w:val="16"/>
                <w:szCs w:val="16"/>
              </w:rPr>
              <w:t>transmission</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tests</w:t>
            </w:r>
          </w:p>
        </w:tc>
        <w:tc>
          <w:tcPr>
            <w:tcW w:w="367" w:type="pct"/>
            <w:shd w:val="solid" w:color="FFFFFF" w:fill="auto"/>
          </w:tcPr>
          <w:p w14:paraId="0C897F96" w14:textId="275EEF37"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21910CC5" w14:textId="77777777" w:rsidTr="00182BA0">
        <w:trPr>
          <w:jc w:val="center"/>
        </w:trPr>
        <w:tc>
          <w:tcPr>
            <w:tcW w:w="411" w:type="pct"/>
            <w:shd w:val="solid" w:color="FFFFFF" w:fill="auto"/>
          </w:tcPr>
          <w:p w14:paraId="235C386E" w14:textId="45159A7A"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23ED9E71" w14:textId="7C171D0A"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6DE41DA7" w14:textId="090828E7" w:rsidR="00574DFF" w:rsidRPr="000702BF" w:rsidRDefault="00574DFF" w:rsidP="00182BA0">
            <w:pPr>
              <w:pStyle w:val="TAC"/>
              <w:keepNext w:val="0"/>
              <w:jc w:val="left"/>
              <w:rPr>
                <w:sz w:val="16"/>
                <w:szCs w:val="16"/>
              </w:rPr>
            </w:pPr>
            <w:r w:rsidRPr="000702BF">
              <w:rPr>
                <w:sz w:val="16"/>
                <w:szCs w:val="16"/>
              </w:rPr>
              <w:t>R5-233570</w:t>
            </w:r>
          </w:p>
        </w:tc>
        <w:tc>
          <w:tcPr>
            <w:tcW w:w="292" w:type="pct"/>
            <w:shd w:val="solid" w:color="FFFFFF" w:fill="auto"/>
          </w:tcPr>
          <w:p w14:paraId="6352903E" w14:textId="04DCC104"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71748F09" w14:textId="2BC39F54"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1FA0376B" w14:textId="7866E806"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607AD41E" w14:textId="527BB619" w:rsidR="00574DFF" w:rsidRPr="000702BF" w:rsidRDefault="00574DFF" w:rsidP="00182BA0">
            <w:pPr>
              <w:pStyle w:val="TAL"/>
              <w:keepNext w:val="0"/>
              <w:rPr>
                <w:sz w:val="16"/>
                <w:szCs w:val="16"/>
              </w:rPr>
            </w:pPr>
            <w:r w:rsidRPr="000702BF">
              <w:rPr>
                <w:sz w:val="16"/>
                <w:szCs w:val="16"/>
              </w:rPr>
              <w:t>TP</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add</w:t>
            </w:r>
            <w:r w:rsidR="008D0E0E" w:rsidRPr="000702BF">
              <w:rPr>
                <w:sz w:val="16"/>
                <w:szCs w:val="16"/>
              </w:rPr>
              <w:t xml:space="preserve"> </w:t>
            </w:r>
            <w:r w:rsidRPr="000702BF">
              <w:rPr>
                <w:sz w:val="16"/>
                <w:szCs w:val="16"/>
              </w:rPr>
              <w:t>2Rx</w:t>
            </w:r>
            <w:r w:rsidR="008D0E0E" w:rsidRPr="000702BF">
              <w:rPr>
                <w:sz w:val="16"/>
                <w:szCs w:val="16"/>
              </w:rPr>
              <w:t xml:space="preserve"> </w:t>
            </w:r>
            <w:r w:rsidRPr="000702BF">
              <w:rPr>
                <w:sz w:val="16"/>
                <w:szCs w:val="16"/>
              </w:rPr>
              <w:t>PDSCH</w:t>
            </w:r>
            <w:r w:rsidR="008D0E0E" w:rsidRPr="000702BF">
              <w:rPr>
                <w:sz w:val="16"/>
                <w:szCs w:val="16"/>
              </w:rPr>
              <w:t xml:space="preserve"> </w:t>
            </w:r>
            <w:r w:rsidRPr="000702BF">
              <w:rPr>
                <w:sz w:val="16"/>
                <w:szCs w:val="16"/>
              </w:rPr>
              <w:t>mapping</w:t>
            </w:r>
            <w:r w:rsidR="008D0E0E" w:rsidRPr="000702BF">
              <w:rPr>
                <w:sz w:val="16"/>
                <w:szCs w:val="16"/>
              </w:rPr>
              <w:t xml:space="preserve"> </w:t>
            </w:r>
            <w:r w:rsidRPr="000702BF">
              <w:rPr>
                <w:sz w:val="16"/>
                <w:szCs w:val="16"/>
              </w:rPr>
              <w:t>type</w:t>
            </w:r>
            <w:r w:rsidR="008D0E0E" w:rsidRPr="000702BF">
              <w:rPr>
                <w:sz w:val="16"/>
                <w:szCs w:val="16"/>
              </w:rPr>
              <w:t xml:space="preserve"> </w:t>
            </w:r>
            <w:r w:rsidRPr="000702BF">
              <w:rPr>
                <w:sz w:val="16"/>
                <w:szCs w:val="16"/>
              </w:rPr>
              <w:t>A</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UE</w:t>
            </w:r>
          </w:p>
        </w:tc>
        <w:tc>
          <w:tcPr>
            <w:tcW w:w="367" w:type="pct"/>
            <w:shd w:val="solid" w:color="FFFFFF" w:fill="auto"/>
          </w:tcPr>
          <w:p w14:paraId="63287157" w14:textId="33BF99C7"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4E3F2D28" w14:textId="77777777" w:rsidTr="00182BA0">
        <w:trPr>
          <w:jc w:val="center"/>
        </w:trPr>
        <w:tc>
          <w:tcPr>
            <w:tcW w:w="411" w:type="pct"/>
            <w:shd w:val="solid" w:color="FFFFFF" w:fill="auto"/>
          </w:tcPr>
          <w:p w14:paraId="69BE0BC7" w14:textId="40D596C2"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3AD6B1A7" w14:textId="64BE2DFE"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596A1DC5" w14:textId="13453778" w:rsidR="00574DFF" w:rsidRPr="000702BF" w:rsidRDefault="00574DFF" w:rsidP="00182BA0">
            <w:pPr>
              <w:pStyle w:val="TAC"/>
              <w:keepNext w:val="0"/>
              <w:jc w:val="left"/>
              <w:rPr>
                <w:sz w:val="16"/>
                <w:szCs w:val="16"/>
              </w:rPr>
            </w:pPr>
            <w:r w:rsidRPr="000702BF">
              <w:rPr>
                <w:sz w:val="16"/>
                <w:szCs w:val="16"/>
              </w:rPr>
              <w:t>R5-233158</w:t>
            </w:r>
          </w:p>
        </w:tc>
        <w:tc>
          <w:tcPr>
            <w:tcW w:w="292" w:type="pct"/>
            <w:shd w:val="solid" w:color="FFFFFF" w:fill="auto"/>
          </w:tcPr>
          <w:p w14:paraId="5705010E" w14:textId="76439C7F"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760664E7" w14:textId="1766AF7D"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6E59E48E" w14:textId="20B92A9E"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09A2187F" w14:textId="03FCE195" w:rsidR="00574DFF" w:rsidRPr="000702BF" w:rsidRDefault="00574DFF"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General</w:t>
            </w:r>
            <w:r w:rsidR="008D0E0E" w:rsidRPr="000702BF">
              <w:rPr>
                <w:sz w:val="16"/>
                <w:szCs w:val="16"/>
              </w:rPr>
              <w:t xml:space="preserve"> </w:t>
            </w:r>
            <w:r w:rsidRPr="000702BF">
              <w:rPr>
                <w:sz w:val="16"/>
                <w:szCs w:val="16"/>
              </w:rPr>
              <w:t>SE</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2A926BD2" w14:textId="03880D24"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6D918D36" w14:textId="77777777" w:rsidTr="00182BA0">
        <w:trPr>
          <w:jc w:val="center"/>
        </w:trPr>
        <w:tc>
          <w:tcPr>
            <w:tcW w:w="411" w:type="pct"/>
            <w:shd w:val="solid" w:color="FFFFFF" w:fill="auto"/>
          </w:tcPr>
          <w:p w14:paraId="25864B6E" w14:textId="1211D382"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2C087A80" w14:textId="05627CE6"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5C505B89" w14:textId="3F515B24" w:rsidR="00574DFF" w:rsidRPr="000702BF" w:rsidRDefault="00574DFF" w:rsidP="00182BA0">
            <w:pPr>
              <w:pStyle w:val="TAC"/>
              <w:keepNext w:val="0"/>
              <w:jc w:val="left"/>
              <w:rPr>
                <w:sz w:val="16"/>
                <w:szCs w:val="16"/>
              </w:rPr>
            </w:pPr>
            <w:r w:rsidRPr="000702BF">
              <w:rPr>
                <w:sz w:val="16"/>
                <w:szCs w:val="16"/>
              </w:rPr>
              <w:t>R5-233571</w:t>
            </w:r>
          </w:p>
        </w:tc>
        <w:tc>
          <w:tcPr>
            <w:tcW w:w="292" w:type="pct"/>
            <w:shd w:val="solid" w:color="FFFFFF" w:fill="auto"/>
          </w:tcPr>
          <w:p w14:paraId="11D48B36" w14:textId="39A6DBBC"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21ED546F" w14:textId="1D06C6E4"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28CCFA8C" w14:textId="071005E3"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5AB486A1" w14:textId="354B2579" w:rsidR="00574DFF" w:rsidRPr="000702BF" w:rsidRDefault="00574DFF"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6.3.3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on-off</w:t>
            </w:r>
            <w:r w:rsidR="008D0E0E" w:rsidRPr="000702BF">
              <w:rPr>
                <w:sz w:val="16"/>
                <w:szCs w:val="16"/>
              </w:rPr>
              <w:t xml:space="preserve"> </w:t>
            </w:r>
            <w:r w:rsidRPr="000702BF">
              <w:rPr>
                <w:sz w:val="16"/>
                <w:szCs w:val="16"/>
              </w:rPr>
              <w:t>time</w:t>
            </w:r>
            <w:r w:rsidR="008D0E0E" w:rsidRPr="000702BF">
              <w:rPr>
                <w:sz w:val="16"/>
                <w:szCs w:val="16"/>
              </w:rPr>
              <w:t xml:space="preserve"> </w:t>
            </w:r>
            <w:r w:rsidRPr="000702BF">
              <w:rPr>
                <w:sz w:val="16"/>
                <w:szCs w:val="16"/>
              </w:rPr>
              <w:t>mask</w:t>
            </w:r>
          </w:p>
        </w:tc>
        <w:tc>
          <w:tcPr>
            <w:tcW w:w="367" w:type="pct"/>
            <w:shd w:val="solid" w:color="FFFFFF" w:fill="auto"/>
          </w:tcPr>
          <w:p w14:paraId="5A9DAA0D" w14:textId="26CF615A"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4AFFBBC2" w14:textId="77777777" w:rsidTr="00182BA0">
        <w:trPr>
          <w:jc w:val="center"/>
        </w:trPr>
        <w:tc>
          <w:tcPr>
            <w:tcW w:w="411" w:type="pct"/>
            <w:shd w:val="solid" w:color="FFFFFF" w:fill="auto"/>
          </w:tcPr>
          <w:p w14:paraId="74A2AE7D" w14:textId="58CCFBD8"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200CDFB5" w14:textId="4AE66FD9"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28EEE49E" w14:textId="091D96D6" w:rsidR="00574DFF" w:rsidRPr="000702BF" w:rsidRDefault="00574DFF" w:rsidP="00182BA0">
            <w:pPr>
              <w:pStyle w:val="TAC"/>
              <w:keepNext w:val="0"/>
              <w:jc w:val="left"/>
              <w:rPr>
                <w:sz w:val="16"/>
                <w:szCs w:val="16"/>
              </w:rPr>
            </w:pPr>
            <w:r w:rsidRPr="000702BF">
              <w:rPr>
                <w:sz w:val="16"/>
                <w:szCs w:val="16"/>
              </w:rPr>
              <w:t>R5-233572</w:t>
            </w:r>
          </w:p>
        </w:tc>
        <w:tc>
          <w:tcPr>
            <w:tcW w:w="292" w:type="pct"/>
            <w:shd w:val="solid" w:color="FFFFFF" w:fill="auto"/>
          </w:tcPr>
          <w:p w14:paraId="6FC54E46" w14:textId="7063F783"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7F58BB34" w14:textId="07EAB3F1"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0A12A9C3" w14:textId="713A44A3"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090758AA" w14:textId="37812746" w:rsidR="00574DFF" w:rsidRPr="000702BF" w:rsidRDefault="00574DFF"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6.5.2.2</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Spectrum</w:t>
            </w:r>
            <w:r w:rsidR="008D0E0E" w:rsidRPr="000702BF">
              <w:rPr>
                <w:sz w:val="16"/>
                <w:szCs w:val="16"/>
              </w:rPr>
              <w:t xml:space="preserve"> </w:t>
            </w:r>
            <w:r w:rsidRPr="000702BF">
              <w:rPr>
                <w:sz w:val="16"/>
                <w:szCs w:val="16"/>
              </w:rPr>
              <w:t>emission</w:t>
            </w:r>
            <w:r w:rsidR="008D0E0E" w:rsidRPr="000702BF">
              <w:rPr>
                <w:sz w:val="16"/>
                <w:szCs w:val="16"/>
              </w:rPr>
              <w:t xml:space="preserve"> </w:t>
            </w:r>
            <w:r w:rsidRPr="000702BF">
              <w:rPr>
                <w:sz w:val="16"/>
                <w:szCs w:val="16"/>
              </w:rPr>
              <w:t>mask</w:t>
            </w:r>
          </w:p>
        </w:tc>
        <w:tc>
          <w:tcPr>
            <w:tcW w:w="367" w:type="pct"/>
            <w:shd w:val="solid" w:color="FFFFFF" w:fill="auto"/>
          </w:tcPr>
          <w:p w14:paraId="79E1156C" w14:textId="2AE47341" w:rsidR="00574DFF" w:rsidRPr="000702BF" w:rsidRDefault="00574DFF" w:rsidP="00182BA0">
            <w:pPr>
              <w:pStyle w:val="TAC"/>
              <w:keepNext w:val="0"/>
              <w:jc w:val="left"/>
              <w:rPr>
                <w:sz w:val="16"/>
                <w:szCs w:val="16"/>
              </w:rPr>
            </w:pPr>
            <w:r w:rsidRPr="000702BF">
              <w:rPr>
                <w:sz w:val="16"/>
                <w:szCs w:val="16"/>
              </w:rPr>
              <w:t>0.1.0</w:t>
            </w:r>
          </w:p>
        </w:tc>
      </w:tr>
      <w:tr w:rsidR="00574DFF" w:rsidRPr="000702BF" w14:paraId="71A331F8" w14:textId="77777777" w:rsidTr="00182BA0">
        <w:trPr>
          <w:jc w:val="center"/>
        </w:trPr>
        <w:tc>
          <w:tcPr>
            <w:tcW w:w="411" w:type="pct"/>
            <w:shd w:val="solid" w:color="FFFFFF" w:fill="auto"/>
          </w:tcPr>
          <w:p w14:paraId="3A89ACFC" w14:textId="63DB3792" w:rsidR="00574DFF" w:rsidRPr="000702BF" w:rsidRDefault="00574DFF" w:rsidP="00182BA0">
            <w:pPr>
              <w:pStyle w:val="TAC"/>
              <w:keepNext w:val="0"/>
              <w:jc w:val="left"/>
              <w:rPr>
                <w:sz w:val="16"/>
                <w:szCs w:val="16"/>
              </w:rPr>
            </w:pPr>
            <w:r w:rsidRPr="000702BF">
              <w:rPr>
                <w:sz w:val="16"/>
                <w:szCs w:val="16"/>
              </w:rPr>
              <w:t>2023-06</w:t>
            </w:r>
          </w:p>
        </w:tc>
        <w:tc>
          <w:tcPr>
            <w:tcW w:w="541" w:type="pct"/>
            <w:shd w:val="solid" w:color="FFFFFF" w:fill="auto"/>
          </w:tcPr>
          <w:p w14:paraId="4EBE1856" w14:textId="6BEFC430" w:rsidR="00574DFF" w:rsidRPr="000702BF" w:rsidRDefault="00574DFF" w:rsidP="00182BA0">
            <w:pPr>
              <w:pStyle w:val="TAC"/>
              <w:keepNext w:val="0"/>
              <w:jc w:val="left"/>
              <w:rPr>
                <w:sz w:val="16"/>
                <w:szCs w:val="16"/>
              </w:rPr>
            </w:pPr>
            <w:r w:rsidRPr="000702BF">
              <w:rPr>
                <w:sz w:val="16"/>
                <w:szCs w:val="16"/>
              </w:rPr>
              <w:t>RAN5#99</w:t>
            </w:r>
          </w:p>
        </w:tc>
        <w:tc>
          <w:tcPr>
            <w:tcW w:w="522" w:type="pct"/>
            <w:shd w:val="solid" w:color="FFFFFF" w:fill="auto"/>
          </w:tcPr>
          <w:p w14:paraId="6DB87E72" w14:textId="3D848C2B" w:rsidR="00574DFF" w:rsidRPr="000702BF" w:rsidRDefault="00574DFF" w:rsidP="00182BA0">
            <w:pPr>
              <w:pStyle w:val="TAC"/>
              <w:keepNext w:val="0"/>
              <w:jc w:val="left"/>
              <w:rPr>
                <w:sz w:val="16"/>
                <w:szCs w:val="16"/>
              </w:rPr>
            </w:pPr>
            <w:r w:rsidRPr="000702BF">
              <w:rPr>
                <w:sz w:val="16"/>
                <w:szCs w:val="16"/>
              </w:rPr>
              <w:t>R5-233573</w:t>
            </w:r>
          </w:p>
        </w:tc>
        <w:tc>
          <w:tcPr>
            <w:tcW w:w="292" w:type="pct"/>
            <w:shd w:val="solid" w:color="FFFFFF" w:fill="auto"/>
          </w:tcPr>
          <w:p w14:paraId="59D7C822" w14:textId="44051019" w:rsidR="00574DFF" w:rsidRPr="000702BF" w:rsidRDefault="00574DFF" w:rsidP="00182BA0">
            <w:pPr>
              <w:pStyle w:val="TAC"/>
              <w:keepNext w:val="0"/>
              <w:jc w:val="left"/>
              <w:rPr>
                <w:sz w:val="16"/>
                <w:szCs w:val="16"/>
              </w:rPr>
            </w:pPr>
            <w:r w:rsidRPr="000702BF">
              <w:rPr>
                <w:sz w:val="16"/>
                <w:szCs w:val="16"/>
              </w:rPr>
              <w:t>-</w:t>
            </w:r>
          </w:p>
        </w:tc>
        <w:tc>
          <w:tcPr>
            <w:tcW w:w="224" w:type="pct"/>
            <w:shd w:val="solid" w:color="FFFFFF" w:fill="auto"/>
          </w:tcPr>
          <w:p w14:paraId="4625AFC5" w14:textId="563E1AB1" w:rsidR="00574DFF" w:rsidRPr="000702BF" w:rsidRDefault="00574DFF" w:rsidP="00182BA0">
            <w:pPr>
              <w:pStyle w:val="TAC"/>
              <w:keepNext w:val="0"/>
              <w:jc w:val="left"/>
              <w:rPr>
                <w:sz w:val="16"/>
                <w:szCs w:val="16"/>
              </w:rPr>
            </w:pPr>
            <w:r w:rsidRPr="000702BF">
              <w:rPr>
                <w:sz w:val="16"/>
                <w:szCs w:val="16"/>
              </w:rPr>
              <w:t>-</w:t>
            </w:r>
          </w:p>
        </w:tc>
        <w:tc>
          <w:tcPr>
            <w:tcW w:w="218" w:type="pct"/>
            <w:shd w:val="solid" w:color="FFFFFF" w:fill="auto"/>
          </w:tcPr>
          <w:p w14:paraId="2ED4F63A" w14:textId="573F3F95" w:rsidR="00574DFF" w:rsidRPr="000702BF" w:rsidRDefault="00574DFF" w:rsidP="00182BA0">
            <w:pPr>
              <w:pStyle w:val="TAC"/>
              <w:keepNext w:val="0"/>
              <w:jc w:val="left"/>
              <w:rPr>
                <w:sz w:val="16"/>
                <w:szCs w:val="16"/>
              </w:rPr>
            </w:pPr>
            <w:r w:rsidRPr="000702BF">
              <w:rPr>
                <w:sz w:val="16"/>
                <w:szCs w:val="16"/>
              </w:rPr>
              <w:t>-</w:t>
            </w:r>
          </w:p>
        </w:tc>
        <w:tc>
          <w:tcPr>
            <w:tcW w:w="2425" w:type="pct"/>
            <w:shd w:val="solid" w:color="FFFFFF" w:fill="auto"/>
          </w:tcPr>
          <w:p w14:paraId="3AF6EADC" w14:textId="490CD89E" w:rsidR="00574DFF" w:rsidRPr="000702BF" w:rsidRDefault="00574DFF"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6.5.2.4</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ACLR</w:t>
            </w:r>
          </w:p>
        </w:tc>
        <w:tc>
          <w:tcPr>
            <w:tcW w:w="367" w:type="pct"/>
            <w:shd w:val="solid" w:color="FFFFFF" w:fill="auto"/>
          </w:tcPr>
          <w:p w14:paraId="2D9CC0F5" w14:textId="57C8A61E" w:rsidR="00574DFF" w:rsidRPr="000702BF" w:rsidRDefault="00574DFF" w:rsidP="00182BA0">
            <w:pPr>
              <w:pStyle w:val="TAC"/>
              <w:keepNext w:val="0"/>
              <w:jc w:val="left"/>
              <w:rPr>
                <w:sz w:val="16"/>
                <w:szCs w:val="16"/>
              </w:rPr>
            </w:pPr>
            <w:r w:rsidRPr="000702BF">
              <w:rPr>
                <w:sz w:val="16"/>
                <w:szCs w:val="16"/>
              </w:rPr>
              <w:t>0.1.0</w:t>
            </w:r>
          </w:p>
        </w:tc>
      </w:tr>
      <w:tr w:rsidR="00FC3F37" w:rsidRPr="000702BF" w14:paraId="7023ABC6" w14:textId="77777777" w:rsidTr="00182BA0">
        <w:trPr>
          <w:jc w:val="center"/>
        </w:trPr>
        <w:tc>
          <w:tcPr>
            <w:tcW w:w="411" w:type="pct"/>
            <w:shd w:val="solid" w:color="FFFFFF" w:fill="auto"/>
          </w:tcPr>
          <w:p w14:paraId="0BDBC761" w14:textId="1F7566EC"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097C8F6F" w14:textId="1B55AB12"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0A975BD6" w14:textId="4120189B" w:rsidR="00FC3F37" w:rsidRPr="000702BF" w:rsidRDefault="00FC3F37" w:rsidP="00182BA0">
            <w:pPr>
              <w:pStyle w:val="TAC"/>
              <w:keepNext w:val="0"/>
              <w:jc w:val="left"/>
              <w:rPr>
                <w:sz w:val="16"/>
                <w:szCs w:val="16"/>
              </w:rPr>
            </w:pPr>
            <w:r w:rsidRPr="000702BF">
              <w:rPr>
                <w:sz w:val="16"/>
                <w:szCs w:val="16"/>
              </w:rPr>
              <w:t>R5-235824</w:t>
            </w:r>
          </w:p>
        </w:tc>
        <w:tc>
          <w:tcPr>
            <w:tcW w:w="292" w:type="pct"/>
            <w:shd w:val="solid" w:color="FFFFFF" w:fill="auto"/>
          </w:tcPr>
          <w:p w14:paraId="6BAAD14B" w14:textId="15D430E8"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132C1F10" w14:textId="08EED370"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1EB0632F" w14:textId="1FD41C4E"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6FD9C8A7" w14:textId="53A03C64" w:rsidR="00FC3F37" w:rsidRPr="000702BF" w:rsidRDefault="00FC3F37" w:rsidP="00182BA0">
            <w:pPr>
              <w:pStyle w:val="TAL"/>
              <w:keepNext w:val="0"/>
              <w:rPr>
                <w:sz w:val="16"/>
                <w:szCs w:val="16"/>
              </w:rPr>
            </w:pPr>
            <w:r w:rsidRPr="000702BF">
              <w:rPr>
                <w:sz w:val="16"/>
                <w:szCs w:val="16"/>
              </w:rPr>
              <w:t>MU</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TT</w:t>
            </w:r>
            <w:r w:rsidR="008D0E0E" w:rsidRPr="000702BF">
              <w:rPr>
                <w:sz w:val="16"/>
                <w:szCs w:val="16"/>
              </w:rPr>
              <w:t xml:space="preserve"> </w:t>
            </w:r>
            <w:r w:rsidRPr="000702BF">
              <w:rPr>
                <w:sz w:val="16"/>
                <w:szCs w:val="16"/>
              </w:rPr>
              <w:t>definition</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Min</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Off</w:t>
            </w:r>
            <w:r w:rsidR="008D0E0E" w:rsidRPr="000702BF">
              <w:rPr>
                <w:sz w:val="16"/>
                <w:szCs w:val="16"/>
              </w:rPr>
              <w:t xml:space="preserve"> </w:t>
            </w:r>
            <w:r w:rsidRPr="000702BF">
              <w:rPr>
                <w:sz w:val="16"/>
                <w:szCs w:val="16"/>
              </w:rPr>
              <w:t>power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p>
        </w:tc>
        <w:tc>
          <w:tcPr>
            <w:tcW w:w="367" w:type="pct"/>
            <w:shd w:val="solid" w:color="FFFFFF" w:fill="auto"/>
          </w:tcPr>
          <w:p w14:paraId="10F3B2EB" w14:textId="1C47633E"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1C333AD7" w14:textId="77777777" w:rsidTr="00182BA0">
        <w:trPr>
          <w:jc w:val="center"/>
        </w:trPr>
        <w:tc>
          <w:tcPr>
            <w:tcW w:w="411" w:type="pct"/>
            <w:shd w:val="solid" w:color="FFFFFF" w:fill="auto"/>
          </w:tcPr>
          <w:p w14:paraId="7E05C8E6" w14:textId="2034614E"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3EF92813" w14:textId="1485BCD6"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778338F1" w14:textId="07F9938E" w:rsidR="00FC3F37" w:rsidRPr="000702BF" w:rsidRDefault="00FC3F37" w:rsidP="00182BA0">
            <w:pPr>
              <w:pStyle w:val="TAC"/>
              <w:keepNext w:val="0"/>
              <w:jc w:val="left"/>
              <w:rPr>
                <w:sz w:val="16"/>
                <w:szCs w:val="16"/>
              </w:rPr>
            </w:pPr>
            <w:r w:rsidRPr="000702BF">
              <w:rPr>
                <w:sz w:val="16"/>
                <w:szCs w:val="16"/>
              </w:rPr>
              <w:t>R5-235825</w:t>
            </w:r>
          </w:p>
        </w:tc>
        <w:tc>
          <w:tcPr>
            <w:tcW w:w="292" w:type="pct"/>
            <w:shd w:val="solid" w:color="FFFFFF" w:fill="auto"/>
          </w:tcPr>
          <w:p w14:paraId="002C5FCE" w14:textId="347E28E6"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416404D4" w14:textId="53C3098C"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351A0C30" w14:textId="2B02AB95"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43526720" w14:textId="7E3B4E63" w:rsidR="00FC3F37" w:rsidRPr="000702BF" w:rsidRDefault="00FC3F37" w:rsidP="00182BA0">
            <w:pPr>
              <w:pStyle w:val="TAL"/>
              <w:keepNext w:val="0"/>
              <w:rPr>
                <w:sz w:val="16"/>
                <w:szCs w:val="16"/>
              </w:rPr>
            </w:pPr>
            <w:r w:rsidRPr="000702BF">
              <w:rPr>
                <w:sz w:val="16"/>
                <w:szCs w:val="16"/>
              </w:rPr>
              <w:t>MU</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TT</w:t>
            </w:r>
            <w:r w:rsidR="008D0E0E" w:rsidRPr="000702BF">
              <w:rPr>
                <w:sz w:val="16"/>
                <w:szCs w:val="16"/>
              </w:rPr>
              <w:t xml:space="preserve"> </w:t>
            </w:r>
            <w:r w:rsidRPr="000702BF">
              <w:rPr>
                <w:sz w:val="16"/>
                <w:szCs w:val="16"/>
              </w:rPr>
              <w:t>definition</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NR</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Maximum</w:t>
            </w:r>
            <w:r w:rsidR="008D0E0E" w:rsidRPr="000702BF">
              <w:rPr>
                <w:sz w:val="16"/>
                <w:szCs w:val="16"/>
              </w:rPr>
              <w:t xml:space="preserve"> </w:t>
            </w:r>
            <w:r w:rsidRPr="000702BF">
              <w:rPr>
                <w:sz w:val="16"/>
                <w:szCs w:val="16"/>
              </w:rPr>
              <w:t>Input</w:t>
            </w:r>
            <w:r w:rsidR="008D0E0E" w:rsidRPr="000702BF">
              <w:rPr>
                <w:sz w:val="16"/>
                <w:szCs w:val="16"/>
              </w:rPr>
              <w:t xml:space="preserve"> </w:t>
            </w:r>
            <w:r w:rsidRPr="000702BF">
              <w:rPr>
                <w:sz w:val="16"/>
                <w:szCs w:val="16"/>
              </w:rPr>
              <w:t>level</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w:t>
            </w:r>
          </w:p>
        </w:tc>
        <w:tc>
          <w:tcPr>
            <w:tcW w:w="367" w:type="pct"/>
            <w:shd w:val="solid" w:color="FFFFFF" w:fill="auto"/>
          </w:tcPr>
          <w:p w14:paraId="4B4B20B9" w14:textId="0868A1F6"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4B749B0" w14:textId="77777777" w:rsidTr="00182BA0">
        <w:trPr>
          <w:jc w:val="center"/>
        </w:trPr>
        <w:tc>
          <w:tcPr>
            <w:tcW w:w="411" w:type="pct"/>
            <w:shd w:val="solid" w:color="FFFFFF" w:fill="auto"/>
          </w:tcPr>
          <w:p w14:paraId="3E2C8157" w14:textId="4EB0464F"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4C6AC756" w14:textId="5B863145"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376E1B30" w14:textId="1FFB750D" w:rsidR="00FC3F37" w:rsidRPr="000702BF" w:rsidRDefault="00FC3F37" w:rsidP="00182BA0">
            <w:pPr>
              <w:pStyle w:val="TAC"/>
              <w:keepNext w:val="0"/>
              <w:jc w:val="left"/>
              <w:rPr>
                <w:sz w:val="16"/>
                <w:szCs w:val="16"/>
              </w:rPr>
            </w:pPr>
            <w:r w:rsidRPr="000702BF">
              <w:rPr>
                <w:sz w:val="16"/>
                <w:szCs w:val="16"/>
              </w:rPr>
              <w:t>R5-234627</w:t>
            </w:r>
          </w:p>
        </w:tc>
        <w:tc>
          <w:tcPr>
            <w:tcW w:w="292" w:type="pct"/>
            <w:shd w:val="solid" w:color="FFFFFF" w:fill="auto"/>
          </w:tcPr>
          <w:p w14:paraId="1615DE53" w14:textId="3C90C435"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5FFEE07B" w14:textId="1F466A0F"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4FF6AFB7" w14:textId="5C07294D"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45BFE1F0" w14:textId="1F921C2B" w:rsidR="00FC3F37" w:rsidRPr="000702BF" w:rsidRDefault="00FC3F37" w:rsidP="00182BA0">
            <w:pPr>
              <w:pStyle w:val="TAL"/>
              <w:keepNext w:val="0"/>
              <w:rPr>
                <w:sz w:val="16"/>
                <w:szCs w:val="16"/>
              </w:rPr>
            </w:pPr>
            <w:r w:rsidRPr="000702BF">
              <w:rPr>
                <w:sz w:val="16"/>
                <w:szCs w:val="16"/>
              </w:rPr>
              <w:t>NTN</w:t>
            </w:r>
            <w:r w:rsidR="008D0E0E" w:rsidRPr="000702BF">
              <w:rPr>
                <w:sz w:val="16"/>
                <w:szCs w:val="16"/>
              </w:rPr>
              <w:t xml:space="preserve"> </w:t>
            </w:r>
            <w:r w:rsidRPr="000702BF">
              <w:rPr>
                <w:sz w:val="16"/>
                <w:szCs w:val="16"/>
              </w:rPr>
              <w:t>AMPR</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configurations</w:t>
            </w:r>
            <w:r w:rsidR="008D0E0E" w:rsidRPr="000702BF">
              <w:rPr>
                <w:sz w:val="16"/>
                <w:szCs w:val="16"/>
              </w:rPr>
              <w:t xml:space="preserve"> </w:t>
            </w:r>
            <w:r w:rsidRPr="000702BF">
              <w:rPr>
                <w:sz w:val="16"/>
                <w:szCs w:val="16"/>
              </w:rPr>
              <w:t>and</w:t>
            </w:r>
            <w:r w:rsidR="008D0E0E" w:rsidRPr="000702BF">
              <w:rPr>
                <w:sz w:val="16"/>
                <w:szCs w:val="16"/>
              </w:rPr>
              <w:t xml:space="preserve"> </w:t>
            </w:r>
            <w:r w:rsidRPr="000702BF">
              <w:rPr>
                <w:sz w:val="16"/>
                <w:szCs w:val="16"/>
              </w:rPr>
              <w:t>requirements</w:t>
            </w:r>
          </w:p>
        </w:tc>
        <w:tc>
          <w:tcPr>
            <w:tcW w:w="367" w:type="pct"/>
            <w:shd w:val="solid" w:color="FFFFFF" w:fill="auto"/>
          </w:tcPr>
          <w:p w14:paraId="6D4B8196" w14:textId="3F4466B9"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93D7376" w14:textId="77777777" w:rsidTr="00182BA0">
        <w:trPr>
          <w:jc w:val="center"/>
        </w:trPr>
        <w:tc>
          <w:tcPr>
            <w:tcW w:w="411" w:type="pct"/>
            <w:shd w:val="solid" w:color="FFFFFF" w:fill="auto"/>
          </w:tcPr>
          <w:p w14:paraId="25FD8390" w14:textId="6B9CDB74"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09AD0010" w14:textId="7B9BCF06"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4CE81AA3" w14:textId="6F556B2D" w:rsidR="00FC3F37" w:rsidRPr="000702BF" w:rsidRDefault="00FC3F37" w:rsidP="00182BA0">
            <w:pPr>
              <w:pStyle w:val="TAC"/>
              <w:keepNext w:val="0"/>
              <w:jc w:val="left"/>
              <w:rPr>
                <w:sz w:val="16"/>
                <w:szCs w:val="16"/>
              </w:rPr>
            </w:pPr>
            <w:r w:rsidRPr="000702BF">
              <w:rPr>
                <w:sz w:val="16"/>
                <w:szCs w:val="16"/>
              </w:rPr>
              <w:t>R5-234628</w:t>
            </w:r>
          </w:p>
        </w:tc>
        <w:tc>
          <w:tcPr>
            <w:tcW w:w="292" w:type="pct"/>
            <w:shd w:val="solid" w:color="FFFFFF" w:fill="auto"/>
          </w:tcPr>
          <w:p w14:paraId="7F52BB39" w14:textId="236209F3"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23E57C02" w14:textId="032470FE"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35D32DC5" w14:textId="280F7F37"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018FBEA1" w14:textId="439B8C46" w:rsidR="00FC3F37" w:rsidRPr="000702BF" w:rsidRDefault="00FC3F37" w:rsidP="00182BA0">
            <w:pPr>
              <w:pStyle w:val="TAL"/>
              <w:keepNext w:val="0"/>
              <w:rPr>
                <w:sz w:val="16"/>
                <w:szCs w:val="16"/>
              </w:rPr>
            </w:pPr>
            <w:r w:rsidRPr="000702BF">
              <w:rPr>
                <w:sz w:val="16"/>
                <w:szCs w:val="16"/>
              </w:rPr>
              <w:t>Editorial</w:t>
            </w:r>
            <w:r w:rsidR="008D0E0E" w:rsidRPr="000702BF">
              <w:rPr>
                <w:sz w:val="16"/>
                <w:szCs w:val="16"/>
              </w:rPr>
              <w:t xml:space="preserve"> </w:t>
            </w:r>
            <w:r w:rsidRPr="000702BF">
              <w:rPr>
                <w:sz w:val="16"/>
                <w:szCs w:val="16"/>
              </w:rPr>
              <w:t>change</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move</w:t>
            </w:r>
            <w:r w:rsidR="008D0E0E" w:rsidRPr="000702BF">
              <w:rPr>
                <w:sz w:val="16"/>
                <w:szCs w:val="16"/>
              </w:rPr>
              <w:t xml:space="preserve"> </w:t>
            </w:r>
            <w:r w:rsidRPr="000702BF">
              <w:rPr>
                <w:sz w:val="16"/>
                <w:szCs w:val="16"/>
              </w:rPr>
              <w:t>6.2.4</w:t>
            </w:r>
            <w:r w:rsidR="008D0E0E" w:rsidRPr="000702BF">
              <w:rPr>
                <w:sz w:val="16"/>
                <w:szCs w:val="16"/>
              </w:rPr>
              <w:t xml:space="preserve"> </w:t>
            </w:r>
            <w:r w:rsidRPr="000702BF">
              <w:rPr>
                <w:sz w:val="16"/>
                <w:szCs w:val="16"/>
              </w:rPr>
              <w:t>in</w:t>
            </w:r>
            <w:r w:rsidR="008D0E0E" w:rsidRPr="000702BF">
              <w:rPr>
                <w:sz w:val="16"/>
                <w:szCs w:val="16"/>
              </w:rPr>
              <w:t xml:space="preserve"> </w:t>
            </w:r>
            <w:r w:rsidRPr="000702BF">
              <w:rPr>
                <w:sz w:val="16"/>
                <w:szCs w:val="16"/>
              </w:rPr>
              <w:t>38.521-5</w:t>
            </w:r>
          </w:p>
        </w:tc>
        <w:tc>
          <w:tcPr>
            <w:tcW w:w="367" w:type="pct"/>
            <w:shd w:val="solid" w:color="FFFFFF" w:fill="auto"/>
          </w:tcPr>
          <w:p w14:paraId="0290D4B9" w14:textId="75902AA2"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F1BF93F" w14:textId="77777777" w:rsidTr="00182BA0">
        <w:trPr>
          <w:jc w:val="center"/>
        </w:trPr>
        <w:tc>
          <w:tcPr>
            <w:tcW w:w="411" w:type="pct"/>
            <w:shd w:val="solid" w:color="FFFFFF" w:fill="auto"/>
          </w:tcPr>
          <w:p w14:paraId="6E75B6DB" w14:textId="3D5557FD"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34F4E07A" w14:textId="0E1D535D"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315477F8" w14:textId="2867F13C" w:rsidR="00FC3F37" w:rsidRPr="000702BF" w:rsidRDefault="00FC3F37" w:rsidP="00182BA0">
            <w:pPr>
              <w:pStyle w:val="TAC"/>
              <w:keepNext w:val="0"/>
              <w:jc w:val="left"/>
              <w:rPr>
                <w:sz w:val="16"/>
                <w:szCs w:val="16"/>
              </w:rPr>
            </w:pPr>
            <w:r w:rsidRPr="000702BF">
              <w:rPr>
                <w:sz w:val="16"/>
                <w:szCs w:val="16"/>
              </w:rPr>
              <w:t>R5-235866</w:t>
            </w:r>
          </w:p>
        </w:tc>
        <w:tc>
          <w:tcPr>
            <w:tcW w:w="292" w:type="pct"/>
            <w:shd w:val="solid" w:color="FFFFFF" w:fill="auto"/>
          </w:tcPr>
          <w:p w14:paraId="108B4228" w14:textId="1613D115"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4975C2EF" w14:textId="1148D23F"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45C432D3" w14:textId="31B67688"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12DEA6FD" w14:textId="57D0D279" w:rsidR="00FC3F37" w:rsidRPr="000702BF" w:rsidRDefault="00FC3F37"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Ref</w:t>
            </w:r>
            <w:r w:rsidR="008D0E0E" w:rsidRPr="000702BF">
              <w:rPr>
                <w:sz w:val="16"/>
                <w:szCs w:val="16"/>
              </w:rPr>
              <w:t xml:space="preserve"> </w:t>
            </w:r>
            <w:r w:rsidRPr="000702BF">
              <w:rPr>
                <w:sz w:val="16"/>
                <w:szCs w:val="16"/>
              </w:rPr>
              <w:t>sensitivity</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02B905B1" w14:textId="3FEE095C"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A2E2E73" w14:textId="77777777" w:rsidTr="00182BA0">
        <w:trPr>
          <w:jc w:val="center"/>
        </w:trPr>
        <w:tc>
          <w:tcPr>
            <w:tcW w:w="411" w:type="pct"/>
            <w:shd w:val="solid" w:color="FFFFFF" w:fill="auto"/>
          </w:tcPr>
          <w:p w14:paraId="3435A83B" w14:textId="391FEDC0"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09839EAD" w14:textId="18F0B3A5"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196B1204" w14:textId="4A9C24FF" w:rsidR="00FC3F37" w:rsidRPr="000702BF" w:rsidRDefault="00FC3F37" w:rsidP="00182BA0">
            <w:pPr>
              <w:pStyle w:val="TAC"/>
              <w:keepNext w:val="0"/>
              <w:jc w:val="left"/>
              <w:rPr>
                <w:sz w:val="16"/>
                <w:szCs w:val="16"/>
              </w:rPr>
            </w:pPr>
            <w:r w:rsidRPr="000702BF">
              <w:rPr>
                <w:sz w:val="16"/>
                <w:szCs w:val="16"/>
              </w:rPr>
              <w:t>R5-235826</w:t>
            </w:r>
          </w:p>
        </w:tc>
        <w:tc>
          <w:tcPr>
            <w:tcW w:w="292" w:type="pct"/>
            <w:shd w:val="solid" w:color="FFFFFF" w:fill="auto"/>
          </w:tcPr>
          <w:p w14:paraId="3B9EDBA6" w14:textId="65289310"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585D51FC" w14:textId="609EA9A6"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0F1F12DB" w14:textId="41DF212B"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36231B06" w14:textId="559FB176" w:rsidR="00FC3F37" w:rsidRPr="000702BF" w:rsidRDefault="00FC3F37"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Intermodulation</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7BD0893F" w14:textId="28083CA0"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1844DE72" w14:textId="77777777" w:rsidTr="00182BA0">
        <w:trPr>
          <w:jc w:val="center"/>
        </w:trPr>
        <w:tc>
          <w:tcPr>
            <w:tcW w:w="411" w:type="pct"/>
            <w:shd w:val="solid" w:color="FFFFFF" w:fill="auto"/>
          </w:tcPr>
          <w:p w14:paraId="65E1EC4B" w14:textId="3B6FA760"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2732E093" w14:textId="4574DC7A"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65DE2D62" w14:textId="66F5B919" w:rsidR="00FC3F37" w:rsidRPr="000702BF" w:rsidRDefault="00FC3F37" w:rsidP="00182BA0">
            <w:pPr>
              <w:pStyle w:val="TAC"/>
              <w:keepNext w:val="0"/>
              <w:jc w:val="left"/>
              <w:rPr>
                <w:sz w:val="16"/>
                <w:szCs w:val="16"/>
              </w:rPr>
            </w:pPr>
            <w:r w:rsidRPr="000702BF">
              <w:rPr>
                <w:sz w:val="16"/>
                <w:szCs w:val="16"/>
              </w:rPr>
              <w:t>R5-235827</w:t>
            </w:r>
          </w:p>
        </w:tc>
        <w:tc>
          <w:tcPr>
            <w:tcW w:w="292" w:type="pct"/>
            <w:shd w:val="solid" w:color="FFFFFF" w:fill="auto"/>
          </w:tcPr>
          <w:p w14:paraId="177FFB78" w14:textId="2F3AFC8D"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23DEEF88" w14:textId="04F78AF6"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3A97EC14" w14:textId="279ABBC3"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71489387" w14:textId="481789F8" w:rsidR="00FC3F37" w:rsidRPr="000702BF" w:rsidRDefault="00FC3F37" w:rsidP="00182BA0">
            <w:pPr>
              <w:pStyle w:val="TAL"/>
              <w:keepNext w:val="0"/>
              <w:rPr>
                <w:sz w:val="16"/>
                <w:szCs w:val="16"/>
              </w:rPr>
            </w:pPr>
            <w:r w:rsidRPr="000702BF">
              <w:rPr>
                <w:sz w:val="16"/>
                <w:szCs w:val="16"/>
              </w:rPr>
              <w:t>Update</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Spur</w:t>
            </w:r>
            <w:r w:rsidR="008D0E0E" w:rsidRPr="000702BF">
              <w:rPr>
                <w:sz w:val="16"/>
                <w:szCs w:val="16"/>
              </w:rPr>
              <w:t xml:space="preserve"> </w:t>
            </w:r>
            <w:r w:rsidRPr="000702BF">
              <w:rPr>
                <w:sz w:val="16"/>
                <w:szCs w:val="16"/>
              </w:rPr>
              <w:t>co-exist</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NTN</w:t>
            </w:r>
          </w:p>
        </w:tc>
        <w:tc>
          <w:tcPr>
            <w:tcW w:w="367" w:type="pct"/>
            <w:shd w:val="solid" w:color="FFFFFF" w:fill="auto"/>
          </w:tcPr>
          <w:p w14:paraId="0850A133" w14:textId="7621EABF"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08A92D8B" w14:textId="77777777" w:rsidTr="00182BA0">
        <w:trPr>
          <w:jc w:val="center"/>
        </w:trPr>
        <w:tc>
          <w:tcPr>
            <w:tcW w:w="411" w:type="pct"/>
            <w:shd w:val="solid" w:color="FFFFFF" w:fill="auto"/>
          </w:tcPr>
          <w:p w14:paraId="049CE106" w14:textId="7DE83AF1"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11715C0E" w14:textId="512A2FD4"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44E53364" w14:textId="678C9C53" w:rsidR="00FC3F37" w:rsidRPr="000702BF" w:rsidRDefault="00FC3F37" w:rsidP="00182BA0">
            <w:pPr>
              <w:pStyle w:val="TAC"/>
              <w:keepNext w:val="0"/>
              <w:jc w:val="left"/>
              <w:rPr>
                <w:sz w:val="16"/>
                <w:szCs w:val="16"/>
              </w:rPr>
            </w:pPr>
            <w:r w:rsidRPr="000702BF">
              <w:rPr>
                <w:sz w:val="16"/>
                <w:szCs w:val="16"/>
              </w:rPr>
              <w:t>R5-235456</w:t>
            </w:r>
          </w:p>
        </w:tc>
        <w:tc>
          <w:tcPr>
            <w:tcW w:w="292" w:type="pct"/>
            <w:shd w:val="solid" w:color="FFFFFF" w:fill="auto"/>
          </w:tcPr>
          <w:p w14:paraId="27F166E9" w14:textId="5A79B0A8"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7305BB7A" w14:textId="097AF24E"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3DF6386C" w14:textId="4CAE4292"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29DF5FE0" w14:textId="49FBD75D" w:rsidR="00FC3F37" w:rsidRPr="000702BF" w:rsidRDefault="00FC3F37" w:rsidP="00182BA0">
            <w:pPr>
              <w:pStyle w:val="TAL"/>
              <w:keepNext w:val="0"/>
              <w:rPr>
                <w:sz w:val="16"/>
                <w:szCs w:val="16"/>
              </w:rPr>
            </w:pPr>
            <w:r w:rsidRPr="000702BF">
              <w:rPr>
                <w:sz w:val="16"/>
                <w:szCs w:val="16"/>
              </w:rPr>
              <w:t>Clarifications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38.521-5</w:t>
            </w:r>
          </w:p>
        </w:tc>
        <w:tc>
          <w:tcPr>
            <w:tcW w:w="367" w:type="pct"/>
            <w:shd w:val="solid" w:color="FFFFFF" w:fill="auto"/>
          </w:tcPr>
          <w:p w14:paraId="796DE9A4" w14:textId="543CC9A2"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3FD87913" w14:textId="77777777" w:rsidTr="00182BA0">
        <w:trPr>
          <w:jc w:val="center"/>
        </w:trPr>
        <w:tc>
          <w:tcPr>
            <w:tcW w:w="411" w:type="pct"/>
            <w:shd w:val="solid" w:color="FFFFFF" w:fill="auto"/>
          </w:tcPr>
          <w:p w14:paraId="08CC4BA8" w14:textId="50DAD249"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207F2A39" w14:textId="75C218B4"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49839D68" w14:textId="0AD140B3" w:rsidR="00FC3F37" w:rsidRPr="000702BF" w:rsidRDefault="00FC3F37" w:rsidP="00182BA0">
            <w:pPr>
              <w:pStyle w:val="TAC"/>
              <w:keepNext w:val="0"/>
              <w:jc w:val="left"/>
              <w:rPr>
                <w:sz w:val="16"/>
                <w:szCs w:val="16"/>
              </w:rPr>
            </w:pPr>
            <w:r w:rsidRPr="000702BF">
              <w:rPr>
                <w:sz w:val="16"/>
                <w:szCs w:val="16"/>
              </w:rPr>
              <w:t>R5-235186</w:t>
            </w:r>
          </w:p>
        </w:tc>
        <w:tc>
          <w:tcPr>
            <w:tcW w:w="292" w:type="pct"/>
            <w:shd w:val="solid" w:color="FFFFFF" w:fill="auto"/>
          </w:tcPr>
          <w:p w14:paraId="593A6A4F" w14:textId="323A9798"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310D3623" w14:textId="0CD672C5"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62E2A398" w14:textId="19FDAD29"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2BAAF7FB" w14:textId="2BF3FBA1" w:rsidR="00FC3F37" w:rsidRPr="000702BF" w:rsidRDefault="00FC3F37" w:rsidP="00182BA0">
            <w:pPr>
              <w:pStyle w:val="TAL"/>
              <w:keepNext w:val="0"/>
              <w:rPr>
                <w:sz w:val="16"/>
                <w:szCs w:val="16"/>
              </w:rPr>
            </w:pPr>
            <w:r w:rsidRPr="000702BF">
              <w:rPr>
                <w:sz w:val="16"/>
                <w:szCs w:val="16"/>
              </w:rPr>
              <w:t>Initial</w:t>
            </w:r>
            <w:r w:rsidR="008D0E0E" w:rsidRPr="000702BF">
              <w:rPr>
                <w:sz w:val="16"/>
                <w:szCs w:val="16"/>
              </w:rPr>
              <w:t xml:space="preserve"> </w:t>
            </w:r>
            <w:r w:rsidRPr="000702BF">
              <w:rPr>
                <w:sz w:val="16"/>
                <w:szCs w:val="16"/>
              </w:rPr>
              <w:t>conditions</w:t>
            </w:r>
            <w:r w:rsidR="008D0E0E" w:rsidRPr="000702BF">
              <w:rPr>
                <w:sz w:val="16"/>
                <w:szCs w:val="16"/>
              </w:rPr>
              <w:t xml:space="preserve"> </w:t>
            </w:r>
            <w:r w:rsidRPr="000702BF">
              <w:rPr>
                <w:sz w:val="16"/>
                <w:szCs w:val="16"/>
              </w:rPr>
              <w:t>update</w:t>
            </w:r>
            <w:r w:rsidR="008D0E0E" w:rsidRPr="000702BF">
              <w:rPr>
                <w:sz w:val="16"/>
                <w:szCs w:val="16"/>
              </w:rPr>
              <w:t xml:space="preserve"> </w:t>
            </w:r>
            <w:r w:rsidRPr="000702BF">
              <w:rPr>
                <w:sz w:val="16"/>
                <w:szCs w:val="16"/>
              </w:rPr>
              <w:t>for</w:t>
            </w:r>
            <w:r w:rsidR="008D0E0E" w:rsidRPr="000702BF">
              <w:rPr>
                <w:sz w:val="16"/>
                <w:szCs w:val="16"/>
              </w:rPr>
              <w:t xml:space="preserve"> </w:t>
            </w:r>
            <w:r w:rsidRPr="000702BF">
              <w:rPr>
                <w:sz w:val="16"/>
                <w:szCs w:val="16"/>
              </w:rPr>
              <w:t>multiple</w:t>
            </w:r>
            <w:r w:rsidR="008D0E0E" w:rsidRPr="000702BF">
              <w:rPr>
                <w:sz w:val="16"/>
                <w:szCs w:val="16"/>
              </w:rPr>
              <w:t xml:space="preserve"> </w:t>
            </w:r>
            <w:r w:rsidRPr="000702BF">
              <w:rPr>
                <w:sz w:val="16"/>
                <w:szCs w:val="16"/>
              </w:rPr>
              <w:t>test</w:t>
            </w:r>
            <w:r w:rsidR="008D0E0E" w:rsidRPr="000702BF">
              <w:rPr>
                <w:sz w:val="16"/>
                <w:szCs w:val="16"/>
              </w:rPr>
              <w:t xml:space="preserve"> </w:t>
            </w:r>
            <w:r w:rsidRPr="000702BF">
              <w:rPr>
                <w:sz w:val="16"/>
                <w:szCs w:val="16"/>
              </w:rPr>
              <w:t>cases</w:t>
            </w:r>
          </w:p>
        </w:tc>
        <w:tc>
          <w:tcPr>
            <w:tcW w:w="367" w:type="pct"/>
            <w:shd w:val="solid" w:color="FFFFFF" w:fill="auto"/>
          </w:tcPr>
          <w:p w14:paraId="58F81207" w14:textId="33E8BD36"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71034FED" w14:textId="77777777" w:rsidTr="00182BA0">
        <w:trPr>
          <w:jc w:val="center"/>
        </w:trPr>
        <w:tc>
          <w:tcPr>
            <w:tcW w:w="411" w:type="pct"/>
            <w:shd w:val="solid" w:color="FFFFFF" w:fill="auto"/>
          </w:tcPr>
          <w:p w14:paraId="2CB41253" w14:textId="003FF797"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132FB786" w14:textId="310A1D92"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28A03A17" w14:textId="43CCA318" w:rsidR="00FC3F37" w:rsidRPr="000702BF" w:rsidRDefault="00FC3F37" w:rsidP="00182BA0">
            <w:pPr>
              <w:pStyle w:val="TAC"/>
              <w:keepNext w:val="0"/>
              <w:jc w:val="left"/>
              <w:rPr>
                <w:sz w:val="16"/>
                <w:szCs w:val="16"/>
              </w:rPr>
            </w:pPr>
            <w:r w:rsidRPr="000702BF">
              <w:rPr>
                <w:sz w:val="16"/>
                <w:szCs w:val="16"/>
              </w:rPr>
              <w:t>R5-235679</w:t>
            </w:r>
          </w:p>
        </w:tc>
        <w:tc>
          <w:tcPr>
            <w:tcW w:w="292" w:type="pct"/>
            <w:shd w:val="solid" w:color="FFFFFF" w:fill="auto"/>
          </w:tcPr>
          <w:p w14:paraId="25E156DA" w14:textId="6C1D28FA"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50CDC282" w14:textId="35B9FD3A"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00ABE2DA" w14:textId="3B345E08"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5D2A6EB4" w14:textId="20E3EB40" w:rsidR="00FC3F37" w:rsidRPr="000702BF" w:rsidRDefault="00FC3F37"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6.3.3</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Tx</w:t>
            </w:r>
            <w:r w:rsidR="008D0E0E" w:rsidRPr="000702BF">
              <w:rPr>
                <w:sz w:val="16"/>
                <w:szCs w:val="16"/>
              </w:rPr>
              <w:t xml:space="preserve"> </w:t>
            </w:r>
            <w:r w:rsidRPr="000702BF">
              <w:rPr>
                <w:sz w:val="16"/>
                <w:szCs w:val="16"/>
              </w:rPr>
              <w:t>on-off</w:t>
            </w:r>
            <w:r w:rsidR="008D0E0E" w:rsidRPr="000702BF">
              <w:rPr>
                <w:sz w:val="16"/>
                <w:szCs w:val="16"/>
              </w:rPr>
              <w:t xml:space="preserve"> </w:t>
            </w:r>
            <w:r w:rsidRPr="000702BF">
              <w:rPr>
                <w:sz w:val="16"/>
                <w:szCs w:val="16"/>
              </w:rPr>
              <w:t>time</w:t>
            </w:r>
            <w:r w:rsidR="008D0E0E" w:rsidRPr="000702BF">
              <w:rPr>
                <w:sz w:val="16"/>
                <w:szCs w:val="16"/>
              </w:rPr>
              <w:t xml:space="preserve"> </w:t>
            </w:r>
            <w:r w:rsidRPr="000702BF">
              <w:rPr>
                <w:sz w:val="16"/>
                <w:szCs w:val="16"/>
              </w:rPr>
              <w:t>mask</w:t>
            </w:r>
          </w:p>
        </w:tc>
        <w:tc>
          <w:tcPr>
            <w:tcW w:w="367" w:type="pct"/>
            <w:shd w:val="solid" w:color="FFFFFF" w:fill="auto"/>
          </w:tcPr>
          <w:p w14:paraId="3FE5E15C" w14:textId="63082914"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16D3FFC7" w14:textId="77777777" w:rsidTr="00182BA0">
        <w:trPr>
          <w:jc w:val="center"/>
        </w:trPr>
        <w:tc>
          <w:tcPr>
            <w:tcW w:w="411" w:type="pct"/>
            <w:shd w:val="solid" w:color="FFFFFF" w:fill="auto"/>
          </w:tcPr>
          <w:p w14:paraId="5AFA7A0B" w14:textId="5B0E71FD"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5628D3B5" w14:textId="5437E654"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774EAD2E" w14:textId="57E550EF" w:rsidR="00FC3F37" w:rsidRPr="000702BF" w:rsidRDefault="00FC3F37" w:rsidP="00182BA0">
            <w:pPr>
              <w:pStyle w:val="TAC"/>
              <w:keepNext w:val="0"/>
              <w:jc w:val="left"/>
              <w:rPr>
                <w:sz w:val="16"/>
                <w:szCs w:val="16"/>
              </w:rPr>
            </w:pPr>
            <w:r w:rsidRPr="000702BF">
              <w:rPr>
                <w:sz w:val="16"/>
                <w:szCs w:val="16"/>
              </w:rPr>
              <w:t>R5-235683</w:t>
            </w:r>
          </w:p>
        </w:tc>
        <w:tc>
          <w:tcPr>
            <w:tcW w:w="292" w:type="pct"/>
            <w:shd w:val="solid" w:color="FFFFFF" w:fill="auto"/>
          </w:tcPr>
          <w:p w14:paraId="2056A32B" w14:textId="7F8C022C"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36BE5A00" w14:textId="393C5423"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3F8F8060" w14:textId="5A7489D2"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7F3CBC90" w14:textId="0C1EB3C2" w:rsidR="00FC3F37" w:rsidRPr="000702BF" w:rsidRDefault="00FC3F37"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6.5.2.2</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Spectrum</w:t>
            </w:r>
            <w:r w:rsidR="008D0E0E" w:rsidRPr="000702BF">
              <w:rPr>
                <w:sz w:val="16"/>
                <w:szCs w:val="16"/>
              </w:rPr>
              <w:t xml:space="preserve"> </w:t>
            </w:r>
            <w:r w:rsidRPr="000702BF">
              <w:rPr>
                <w:sz w:val="16"/>
                <w:szCs w:val="16"/>
              </w:rPr>
              <w:t>emission</w:t>
            </w:r>
            <w:r w:rsidR="008D0E0E" w:rsidRPr="000702BF">
              <w:rPr>
                <w:sz w:val="16"/>
                <w:szCs w:val="16"/>
              </w:rPr>
              <w:t xml:space="preserve"> </w:t>
            </w:r>
            <w:r w:rsidRPr="000702BF">
              <w:rPr>
                <w:sz w:val="16"/>
                <w:szCs w:val="16"/>
              </w:rPr>
              <w:t>mask</w:t>
            </w:r>
          </w:p>
        </w:tc>
        <w:tc>
          <w:tcPr>
            <w:tcW w:w="367" w:type="pct"/>
            <w:shd w:val="solid" w:color="FFFFFF" w:fill="auto"/>
          </w:tcPr>
          <w:p w14:paraId="581ACA69" w14:textId="43D82597" w:rsidR="00FC3F37" w:rsidRPr="000702BF" w:rsidRDefault="00FC3F37" w:rsidP="00182BA0">
            <w:pPr>
              <w:pStyle w:val="TAC"/>
              <w:keepNext w:val="0"/>
              <w:jc w:val="left"/>
              <w:rPr>
                <w:sz w:val="16"/>
                <w:szCs w:val="16"/>
              </w:rPr>
            </w:pPr>
            <w:r w:rsidRPr="000702BF">
              <w:rPr>
                <w:sz w:val="16"/>
                <w:szCs w:val="16"/>
              </w:rPr>
              <w:t>1.0.0</w:t>
            </w:r>
          </w:p>
        </w:tc>
      </w:tr>
      <w:tr w:rsidR="00FC3F37" w:rsidRPr="000702BF" w14:paraId="5FC9E198" w14:textId="77777777" w:rsidTr="00182BA0">
        <w:trPr>
          <w:jc w:val="center"/>
        </w:trPr>
        <w:tc>
          <w:tcPr>
            <w:tcW w:w="411" w:type="pct"/>
            <w:shd w:val="solid" w:color="FFFFFF" w:fill="auto"/>
          </w:tcPr>
          <w:p w14:paraId="54363F01" w14:textId="7A082F23" w:rsidR="00FC3F37" w:rsidRPr="000702BF" w:rsidRDefault="00FC3F37" w:rsidP="00182BA0">
            <w:pPr>
              <w:pStyle w:val="TAC"/>
              <w:keepNext w:val="0"/>
              <w:jc w:val="left"/>
              <w:rPr>
                <w:sz w:val="16"/>
                <w:szCs w:val="16"/>
              </w:rPr>
            </w:pPr>
            <w:r w:rsidRPr="000702BF">
              <w:rPr>
                <w:sz w:val="16"/>
                <w:szCs w:val="16"/>
              </w:rPr>
              <w:t>2023-09</w:t>
            </w:r>
          </w:p>
        </w:tc>
        <w:tc>
          <w:tcPr>
            <w:tcW w:w="541" w:type="pct"/>
            <w:shd w:val="solid" w:color="FFFFFF" w:fill="auto"/>
          </w:tcPr>
          <w:p w14:paraId="401BE633" w14:textId="2705578A" w:rsidR="00FC3F37" w:rsidRPr="000702BF" w:rsidRDefault="00FC3F37" w:rsidP="00182BA0">
            <w:pPr>
              <w:pStyle w:val="TAC"/>
              <w:keepNext w:val="0"/>
              <w:jc w:val="left"/>
              <w:rPr>
                <w:sz w:val="16"/>
                <w:szCs w:val="16"/>
              </w:rPr>
            </w:pPr>
            <w:r w:rsidRPr="000702BF">
              <w:rPr>
                <w:sz w:val="16"/>
                <w:szCs w:val="16"/>
              </w:rPr>
              <w:t>RAN5#100</w:t>
            </w:r>
          </w:p>
        </w:tc>
        <w:tc>
          <w:tcPr>
            <w:tcW w:w="522" w:type="pct"/>
            <w:shd w:val="solid" w:color="FFFFFF" w:fill="auto"/>
          </w:tcPr>
          <w:p w14:paraId="095B0E65" w14:textId="2FA7234A" w:rsidR="00FC3F37" w:rsidRPr="000702BF" w:rsidRDefault="00FC3F37" w:rsidP="00182BA0">
            <w:pPr>
              <w:pStyle w:val="TAC"/>
              <w:keepNext w:val="0"/>
              <w:jc w:val="left"/>
              <w:rPr>
                <w:sz w:val="16"/>
                <w:szCs w:val="16"/>
              </w:rPr>
            </w:pPr>
            <w:r w:rsidRPr="000702BF">
              <w:rPr>
                <w:sz w:val="16"/>
                <w:szCs w:val="16"/>
              </w:rPr>
              <w:t>R5-235681</w:t>
            </w:r>
          </w:p>
        </w:tc>
        <w:tc>
          <w:tcPr>
            <w:tcW w:w="292" w:type="pct"/>
            <w:shd w:val="solid" w:color="FFFFFF" w:fill="auto"/>
          </w:tcPr>
          <w:p w14:paraId="0543E055" w14:textId="12FC0C7F" w:rsidR="00FC3F37" w:rsidRPr="000702BF" w:rsidRDefault="00FC3F37" w:rsidP="00182BA0">
            <w:pPr>
              <w:pStyle w:val="TAC"/>
              <w:keepNext w:val="0"/>
              <w:jc w:val="left"/>
              <w:rPr>
                <w:sz w:val="16"/>
                <w:szCs w:val="16"/>
              </w:rPr>
            </w:pPr>
            <w:r w:rsidRPr="000702BF">
              <w:rPr>
                <w:sz w:val="16"/>
                <w:szCs w:val="16"/>
              </w:rPr>
              <w:t>-</w:t>
            </w:r>
          </w:p>
        </w:tc>
        <w:tc>
          <w:tcPr>
            <w:tcW w:w="224" w:type="pct"/>
            <w:shd w:val="solid" w:color="FFFFFF" w:fill="auto"/>
          </w:tcPr>
          <w:p w14:paraId="1801D3BB" w14:textId="6A7822ED" w:rsidR="00FC3F37" w:rsidRPr="000702BF" w:rsidRDefault="00FC3F37" w:rsidP="00182BA0">
            <w:pPr>
              <w:pStyle w:val="TAC"/>
              <w:keepNext w:val="0"/>
              <w:jc w:val="left"/>
              <w:rPr>
                <w:sz w:val="16"/>
                <w:szCs w:val="16"/>
              </w:rPr>
            </w:pPr>
            <w:r w:rsidRPr="000702BF">
              <w:rPr>
                <w:sz w:val="16"/>
                <w:szCs w:val="16"/>
              </w:rPr>
              <w:t>-</w:t>
            </w:r>
          </w:p>
        </w:tc>
        <w:tc>
          <w:tcPr>
            <w:tcW w:w="218" w:type="pct"/>
            <w:shd w:val="solid" w:color="FFFFFF" w:fill="auto"/>
          </w:tcPr>
          <w:p w14:paraId="19245EEA" w14:textId="1DE0C02E" w:rsidR="00FC3F37" w:rsidRPr="000702BF" w:rsidRDefault="00FC3F37" w:rsidP="00182BA0">
            <w:pPr>
              <w:pStyle w:val="TAC"/>
              <w:keepNext w:val="0"/>
              <w:jc w:val="left"/>
              <w:rPr>
                <w:sz w:val="16"/>
                <w:szCs w:val="16"/>
              </w:rPr>
            </w:pPr>
            <w:r w:rsidRPr="000702BF">
              <w:rPr>
                <w:sz w:val="16"/>
                <w:szCs w:val="16"/>
              </w:rPr>
              <w:t>-</w:t>
            </w:r>
          </w:p>
        </w:tc>
        <w:tc>
          <w:tcPr>
            <w:tcW w:w="2425" w:type="pct"/>
            <w:shd w:val="solid" w:color="FFFFFF" w:fill="auto"/>
          </w:tcPr>
          <w:p w14:paraId="2359F068" w14:textId="517C2D5C" w:rsidR="00FC3F37" w:rsidRPr="000702BF" w:rsidRDefault="00FC3F37" w:rsidP="00182BA0">
            <w:pPr>
              <w:pStyle w:val="TAL"/>
              <w:keepNext w:val="0"/>
              <w:rPr>
                <w:sz w:val="16"/>
                <w:szCs w:val="16"/>
              </w:rPr>
            </w:pPr>
            <w:r w:rsidRPr="000702BF">
              <w:rPr>
                <w:sz w:val="16"/>
                <w:szCs w:val="16"/>
              </w:rPr>
              <w:t>Updates</w:t>
            </w:r>
            <w:r w:rsidR="008D0E0E" w:rsidRPr="000702BF">
              <w:rPr>
                <w:sz w:val="16"/>
                <w:szCs w:val="16"/>
              </w:rPr>
              <w:t xml:space="preserve"> </w:t>
            </w:r>
            <w:r w:rsidRPr="000702BF">
              <w:rPr>
                <w:sz w:val="16"/>
                <w:szCs w:val="16"/>
              </w:rPr>
              <w:t>to</w:t>
            </w:r>
            <w:r w:rsidR="008D0E0E" w:rsidRPr="000702BF">
              <w:rPr>
                <w:sz w:val="16"/>
                <w:szCs w:val="16"/>
              </w:rPr>
              <w:t xml:space="preserve"> </w:t>
            </w:r>
            <w:r w:rsidRPr="000702BF">
              <w:rPr>
                <w:sz w:val="16"/>
                <w:szCs w:val="16"/>
              </w:rPr>
              <w:t>NTN</w:t>
            </w:r>
            <w:r w:rsidR="008D0E0E" w:rsidRPr="000702BF">
              <w:rPr>
                <w:sz w:val="16"/>
                <w:szCs w:val="16"/>
              </w:rPr>
              <w:t xml:space="preserve"> </w:t>
            </w:r>
            <w:r w:rsidRPr="000702BF">
              <w:rPr>
                <w:sz w:val="16"/>
                <w:szCs w:val="16"/>
              </w:rPr>
              <w:t>TC</w:t>
            </w:r>
            <w:r w:rsidR="008D0E0E" w:rsidRPr="000702BF">
              <w:rPr>
                <w:sz w:val="16"/>
                <w:szCs w:val="16"/>
              </w:rPr>
              <w:t xml:space="preserve"> </w:t>
            </w:r>
            <w:r w:rsidRPr="000702BF">
              <w:rPr>
                <w:sz w:val="16"/>
                <w:szCs w:val="16"/>
              </w:rPr>
              <w:t>6.5.2.4</w:t>
            </w:r>
            <w:r w:rsidR="008D0E0E" w:rsidRPr="000702BF">
              <w:rPr>
                <w:sz w:val="16"/>
                <w:szCs w:val="16"/>
              </w:rPr>
              <w:t xml:space="preserve">  </w:t>
            </w:r>
            <w:r w:rsidRPr="000702BF">
              <w:rPr>
                <w:sz w:val="16"/>
                <w:szCs w:val="16"/>
              </w:rPr>
              <w:t>on</w:t>
            </w:r>
            <w:r w:rsidR="008D0E0E" w:rsidRPr="000702BF">
              <w:rPr>
                <w:sz w:val="16"/>
                <w:szCs w:val="16"/>
              </w:rPr>
              <w:t xml:space="preserve"> </w:t>
            </w:r>
            <w:r w:rsidRPr="000702BF">
              <w:rPr>
                <w:sz w:val="16"/>
                <w:szCs w:val="16"/>
              </w:rPr>
              <w:t>ACLR</w:t>
            </w:r>
          </w:p>
        </w:tc>
        <w:tc>
          <w:tcPr>
            <w:tcW w:w="367" w:type="pct"/>
            <w:shd w:val="solid" w:color="FFFFFF" w:fill="auto"/>
          </w:tcPr>
          <w:p w14:paraId="4C687E80" w14:textId="523975A2" w:rsidR="00FC3F37" w:rsidRPr="000702BF" w:rsidRDefault="00FC3F37" w:rsidP="00182BA0">
            <w:pPr>
              <w:pStyle w:val="TAC"/>
              <w:keepNext w:val="0"/>
              <w:jc w:val="left"/>
              <w:rPr>
                <w:sz w:val="16"/>
                <w:szCs w:val="16"/>
              </w:rPr>
            </w:pPr>
            <w:r w:rsidRPr="000702BF">
              <w:rPr>
                <w:sz w:val="16"/>
                <w:szCs w:val="16"/>
              </w:rPr>
              <w:t>1.0.0</w:t>
            </w:r>
          </w:p>
        </w:tc>
      </w:tr>
      <w:tr w:rsidR="00734B1C" w:rsidRPr="000702BF" w14:paraId="5398BBB6" w14:textId="77777777" w:rsidTr="00182BA0">
        <w:trPr>
          <w:jc w:val="center"/>
        </w:trPr>
        <w:tc>
          <w:tcPr>
            <w:tcW w:w="411" w:type="pct"/>
            <w:shd w:val="solid" w:color="FFFFFF" w:fill="auto"/>
          </w:tcPr>
          <w:p w14:paraId="2779F44A" w14:textId="3CFF7E17" w:rsidR="00734B1C" w:rsidRPr="000702BF" w:rsidRDefault="00734B1C" w:rsidP="00182BA0">
            <w:pPr>
              <w:pStyle w:val="TAC"/>
              <w:keepNext w:val="0"/>
              <w:jc w:val="left"/>
              <w:rPr>
                <w:sz w:val="16"/>
                <w:szCs w:val="16"/>
              </w:rPr>
            </w:pPr>
            <w:r w:rsidRPr="000702BF">
              <w:rPr>
                <w:sz w:val="16"/>
                <w:szCs w:val="16"/>
              </w:rPr>
              <w:t>2023-12</w:t>
            </w:r>
          </w:p>
        </w:tc>
        <w:tc>
          <w:tcPr>
            <w:tcW w:w="541" w:type="pct"/>
            <w:shd w:val="solid" w:color="FFFFFF" w:fill="auto"/>
          </w:tcPr>
          <w:p w14:paraId="0C9D71CF" w14:textId="1483F35D" w:rsidR="00734B1C" w:rsidRPr="000702BF" w:rsidRDefault="00734B1C" w:rsidP="00182BA0">
            <w:pPr>
              <w:pStyle w:val="TAC"/>
              <w:keepNext w:val="0"/>
              <w:jc w:val="left"/>
              <w:rPr>
                <w:sz w:val="16"/>
                <w:szCs w:val="16"/>
              </w:rPr>
            </w:pPr>
            <w:r w:rsidRPr="000702BF">
              <w:rPr>
                <w:sz w:val="16"/>
                <w:szCs w:val="16"/>
              </w:rPr>
              <w:t>RAN5#101</w:t>
            </w:r>
          </w:p>
        </w:tc>
        <w:tc>
          <w:tcPr>
            <w:tcW w:w="522" w:type="pct"/>
            <w:shd w:val="solid" w:color="FFFFFF" w:fill="auto"/>
          </w:tcPr>
          <w:p w14:paraId="0F23CB26" w14:textId="7299852A" w:rsidR="00734B1C" w:rsidRPr="000702BF" w:rsidRDefault="00734B1C" w:rsidP="00182BA0">
            <w:pPr>
              <w:pStyle w:val="TAC"/>
              <w:keepNext w:val="0"/>
              <w:jc w:val="left"/>
              <w:rPr>
                <w:sz w:val="16"/>
                <w:szCs w:val="16"/>
              </w:rPr>
            </w:pPr>
            <w:r w:rsidRPr="000702BF">
              <w:rPr>
                <w:sz w:val="16"/>
                <w:szCs w:val="16"/>
              </w:rPr>
              <w:t>R5-237874</w:t>
            </w:r>
          </w:p>
        </w:tc>
        <w:tc>
          <w:tcPr>
            <w:tcW w:w="292" w:type="pct"/>
            <w:shd w:val="solid" w:color="FFFFFF" w:fill="auto"/>
          </w:tcPr>
          <w:p w14:paraId="6B352614" w14:textId="0E29A92C" w:rsidR="00734B1C" w:rsidRPr="000702BF" w:rsidRDefault="00734B1C" w:rsidP="00182BA0">
            <w:pPr>
              <w:pStyle w:val="TAC"/>
              <w:keepNext w:val="0"/>
              <w:jc w:val="left"/>
              <w:rPr>
                <w:sz w:val="16"/>
                <w:szCs w:val="16"/>
              </w:rPr>
            </w:pPr>
            <w:r w:rsidRPr="000702BF">
              <w:rPr>
                <w:sz w:val="16"/>
                <w:szCs w:val="16"/>
              </w:rPr>
              <w:t>-</w:t>
            </w:r>
          </w:p>
        </w:tc>
        <w:tc>
          <w:tcPr>
            <w:tcW w:w="224" w:type="pct"/>
            <w:shd w:val="solid" w:color="FFFFFF" w:fill="auto"/>
          </w:tcPr>
          <w:p w14:paraId="7102ACB9" w14:textId="6F4BC058" w:rsidR="00734B1C" w:rsidRPr="000702BF" w:rsidRDefault="00734B1C" w:rsidP="00182BA0">
            <w:pPr>
              <w:pStyle w:val="TAC"/>
              <w:keepNext w:val="0"/>
              <w:jc w:val="left"/>
              <w:rPr>
                <w:sz w:val="16"/>
                <w:szCs w:val="16"/>
              </w:rPr>
            </w:pPr>
            <w:r w:rsidRPr="000702BF">
              <w:rPr>
                <w:sz w:val="16"/>
                <w:szCs w:val="16"/>
              </w:rPr>
              <w:t>-</w:t>
            </w:r>
          </w:p>
        </w:tc>
        <w:tc>
          <w:tcPr>
            <w:tcW w:w="218" w:type="pct"/>
            <w:shd w:val="solid" w:color="FFFFFF" w:fill="auto"/>
          </w:tcPr>
          <w:p w14:paraId="0EA91EEF" w14:textId="481ED51F" w:rsidR="00734B1C" w:rsidRPr="000702BF" w:rsidRDefault="00734B1C" w:rsidP="00182BA0">
            <w:pPr>
              <w:pStyle w:val="TAC"/>
              <w:keepNext w:val="0"/>
              <w:jc w:val="left"/>
              <w:rPr>
                <w:sz w:val="16"/>
                <w:szCs w:val="16"/>
              </w:rPr>
            </w:pPr>
            <w:r w:rsidRPr="000702BF">
              <w:rPr>
                <w:sz w:val="16"/>
                <w:szCs w:val="16"/>
              </w:rPr>
              <w:t>-</w:t>
            </w:r>
          </w:p>
        </w:tc>
        <w:tc>
          <w:tcPr>
            <w:tcW w:w="2425" w:type="pct"/>
            <w:shd w:val="solid" w:color="FFFFFF" w:fill="auto"/>
          </w:tcPr>
          <w:p w14:paraId="091475B1" w14:textId="11C1430D" w:rsidR="00734B1C" w:rsidRPr="000702BF" w:rsidRDefault="00734B1C" w:rsidP="00182BA0">
            <w:pPr>
              <w:pStyle w:val="TAL"/>
              <w:keepNext w:val="0"/>
              <w:rPr>
                <w:sz w:val="16"/>
                <w:szCs w:val="16"/>
              </w:rPr>
            </w:pPr>
            <w:r w:rsidRPr="000702BF">
              <w:rPr>
                <w:sz w:val="16"/>
                <w:szCs w:val="16"/>
              </w:rPr>
              <w:t>Addition of test configuration and error correction for 7.5 Adjacent channel selectivity</w:t>
            </w:r>
          </w:p>
        </w:tc>
        <w:tc>
          <w:tcPr>
            <w:tcW w:w="367" w:type="pct"/>
            <w:shd w:val="solid" w:color="FFFFFF" w:fill="auto"/>
          </w:tcPr>
          <w:p w14:paraId="70F3C9FC" w14:textId="60D81990"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569ABF98" w14:textId="77777777" w:rsidTr="00182BA0">
        <w:trPr>
          <w:jc w:val="center"/>
        </w:trPr>
        <w:tc>
          <w:tcPr>
            <w:tcW w:w="411" w:type="pct"/>
            <w:shd w:val="solid" w:color="FFFFFF" w:fill="auto"/>
          </w:tcPr>
          <w:p w14:paraId="59E2009C" w14:textId="1408CFC6" w:rsidR="00734B1C" w:rsidRPr="000702BF" w:rsidRDefault="00734B1C" w:rsidP="00182BA0">
            <w:pPr>
              <w:pStyle w:val="TAC"/>
              <w:keepNext w:val="0"/>
              <w:jc w:val="left"/>
              <w:rPr>
                <w:sz w:val="16"/>
                <w:szCs w:val="16"/>
              </w:rPr>
            </w:pPr>
            <w:r w:rsidRPr="000702BF">
              <w:rPr>
                <w:sz w:val="16"/>
                <w:szCs w:val="16"/>
              </w:rPr>
              <w:t>2023-12</w:t>
            </w:r>
          </w:p>
        </w:tc>
        <w:tc>
          <w:tcPr>
            <w:tcW w:w="541" w:type="pct"/>
            <w:shd w:val="solid" w:color="FFFFFF" w:fill="auto"/>
          </w:tcPr>
          <w:p w14:paraId="4E3E5915" w14:textId="311799D3" w:rsidR="00734B1C" w:rsidRPr="000702BF" w:rsidRDefault="00734B1C" w:rsidP="00182BA0">
            <w:pPr>
              <w:pStyle w:val="TAC"/>
              <w:keepNext w:val="0"/>
              <w:jc w:val="left"/>
              <w:rPr>
                <w:sz w:val="16"/>
                <w:szCs w:val="16"/>
              </w:rPr>
            </w:pPr>
            <w:r w:rsidRPr="000702BF">
              <w:rPr>
                <w:sz w:val="16"/>
                <w:szCs w:val="16"/>
              </w:rPr>
              <w:t>RAN5#101</w:t>
            </w:r>
          </w:p>
        </w:tc>
        <w:tc>
          <w:tcPr>
            <w:tcW w:w="522" w:type="pct"/>
            <w:shd w:val="solid" w:color="FFFFFF" w:fill="auto"/>
          </w:tcPr>
          <w:p w14:paraId="48EC507F" w14:textId="382722C9" w:rsidR="00734B1C" w:rsidRPr="000702BF" w:rsidRDefault="00734B1C" w:rsidP="00182BA0">
            <w:pPr>
              <w:pStyle w:val="TAC"/>
              <w:keepNext w:val="0"/>
              <w:jc w:val="left"/>
              <w:rPr>
                <w:sz w:val="16"/>
                <w:szCs w:val="16"/>
              </w:rPr>
            </w:pPr>
            <w:r w:rsidRPr="000702BF">
              <w:rPr>
                <w:sz w:val="16"/>
                <w:szCs w:val="16"/>
              </w:rPr>
              <w:t>R5-237834</w:t>
            </w:r>
          </w:p>
        </w:tc>
        <w:tc>
          <w:tcPr>
            <w:tcW w:w="292" w:type="pct"/>
            <w:shd w:val="solid" w:color="FFFFFF" w:fill="auto"/>
          </w:tcPr>
          <w:p w14:paraId="2CD8F81F" w14:textId="717504A6" w:rsidR="00734B1C" w:rsidRPr="000702BF" w:rsidRDefault="00734B1C" w:rsidP="00182BA0">
            <w:pPr>
              <w:pStyle w:val="TAC"/>
              <w:keepNext w:val="0"/>
              <w:jc w:val="left"/>
              <w:rPr>
                <w:sz w:val="16"/>
                <w:szCs w:val="16"/>
              </w:rPr>
            </w:pPr>
            <w:r w:rsidRPr="000702BF">
              <w:rPr>
                <w:sz w:val="16"/>
                <w:szCs w:val="16"/>
              </w:rPr>
              <w:t>-</w:t>
            </w:r>
          </w:p>
        </w:tc>
        <w:tc>
          <w:tcPr>
            <w:tcW w:w="224" w:type="pct"/>
            <w:shd w:val="solid" w:color="FFFFFF" w:fill="auto"/>
          </w:tcPr>
          <w:p w14:paraId="1AB38AE4" w14:textId="31403BB5" w:rsidR="00734B1C" w:rsidRPr="000702BF" w:rsidRDefault="00734B1C" w:rsidP="00182BA0">
            <w:pPr>
              <w:pStyle w:val="TAC"/>
              <w:keepNext w:val="0"/>
              <w:jc w:val="left"/>
              <w:rPr>
                <w:sz w:val="16"/>
                <w:szCs w:val="16"/>
              </w:rPr>
            </w:pPr>
            <w:r w:rsidRPr="000702BF">
              <w:rPr>
                <w:sz w:val="16"/>
                <w:szCs w:val="16"/>
              </w:rPr>
              <w:t>-</w:t>
            </w:r>
          </w:p>
        </w:tc>
        <w:tc>
          <w:tcPr>
            <w:tcW w:w="218" w:type="pct"/>
            <w:shd w:val="solid" w:color="FFFFFF" w:fill="auto"/>
          </w:tcPr>
          <w:p w14:paraId="74E40732" w14:textId="083F5BB6" w:rsidR="00734B1C" w:rsidRPr="000702BF" w:rsidRDefault="00734B1C" w:rsidP="00182BA0">
            <w:pPr>
              <w:pStyle w:val="TAC"/>
              <w:keepNext w:val="0"/>
              <w:jc w:val="left"/>
              <w:rPr>
                <w:sz w:val="16"/>
                <w:szCs w:val="16"/>
              </w:rPr>
            </w:pPr>
            <w:r w:rsidRPr="000702BF">
              <w:rPr>
                <w:sz w:val="16"/>
                <w:szCs w:val="16"/>
              </w:rPr>
              <w:t>-</w:t>
            </w:r>
          </w:p>
        </w:tc>
        <w:tc>
          <w:tcPr>
            <w:tcW w:w="2425" w:type="pct"/>
            <w:shd w:val="solid" w:color="FFFFFF" w:fill="auto"/>
          </w:tcPr>
          <w:p w14:paraId="6AF4F61C" w14:textId="068685F3" w:rsidR="00734B1C" w:rsidRPr="000702BF" w:rsidRDefault="00734B1C" w:rsidP="00182BA0">
            <w:pPr>
              <w:pStyle w:val="TAL"/>
              <w:keepNext w:val="0"/>
              <w:rPr>
                <w:sz w:val="16"/>
                <w:szCs w:val="16"/>
              </w:rPr>
            </w:pPr>
            <w:r w:rsidRPr="000702BF">
              <w:rPr>
                <w:sz w:val="16"/>
                <w:szCs w:val="16"/>
              </w:rPr>
              <w:t>Introduction of new test cases 7.7 Spurious response</w:t>
            </w:r>
          </w:p>
        </w:tc>
        <w:tc>
          <w:tcPr>
            <w:tcW w:w="367" w:type="pct"/>
            <w:shd w:val="solid" w:color="FFFFFF" w:fill="auto"/>
          </w:tcPr>
          <w:p w14:paraId="52926E35" w14:textId="5067C58D"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76EDB0B6" w14:textId="77777777" w:rsidTr="00182BA0">
        <w:trPr>
          <w:jc w:val="center"/>
        </w:trPr>
        <w:tc>
          <w:tcPr>
            <w:tcW w:w="411" w:type="pct"/>
            <w:shd w:val="solid" w:color="FFFFFF" w:fill="auto"/>
          </w:tcPr>
          <w:p w14:paraId="03038094" w14:textId="79167C84" w:rsidR="00734B1C" w:rsidRPr="000702BF" w:rsidRDefault="00734B1C" w:rsidP="00182BA0">
            <w:pPr>
              <w:pStyle w:val="TAC"/>
              <w:keepNext w:val="0"/>
              <w:jc w:val="left"/>
              <w:rPr>
                <w:sz w:val="16"/>
                <w:szCs w:val="16"/>
              </w:rPr>
            </w:pPr>
            <w:r w:rsidRPr="000702BF">
              <w:rPr>
                <w:sz w:val="16"/>
                <w:szCs w:val="16"/>
              </w:rPr>
              <w:t>2023-12</w:t>
            </w:r>
          </w:p>
        </w:tc>
        <w:tc>
          <w:tcPr>
            <w:tcW w:w="541" w:type="pct"/>
            <w:shd w:val="solid" w:color="FFFFFF" w:fill="auto"/>
          </w:tcPr>
          <w:p w14:paraId="38685867" w14:textId="6EB3C385" w:rsidR="00734B1C" w:rsidRPr="000702BF" w:rsidRDefault="00734B1C" w:rsidP="00182BA0">
            <w:pPr>
              <w:pStyle w:val="TAC"/>
              <w:keepNext w:val="0"/>
              <w:jc w:val="left"/>
              <w:rPr>
                <w:sz w:val="16"/>
                <w:szCs w:val="16"/>
              </w:rPr>
            </w:pPr>
            <w:r w:rsidRPr="000702BF">
              <w:rPr>
                <w:sz w:val="16"/>
                <w:szCs w:val="16"/>
              </w:rPr>
              <w:t>RAN5#101</w:t>
            </w:r>
          </w:p>
        </w:tc>
        <w:tc>
          <w:tcPr>
            <w:tcW w:w="522" w:type="pct"/>
            <w:shd w:val="solid" w:color="FFFFFF" w:fill="auto"/>
          </w:tcPr>
          <w:p w14:paraId="16142876" w14:textId="582FB8C3" w:rsidR="00734B1C" w:rsidRPr="000702BF" w:rsidRDefault="00734B1C" w:rsidP="00182BA0">
            <w:pPr>
              <w:pStyle w:val="TAC"/>
              <w:keepNext w:val="0"/>
              <w:jc w:val="left"/>
              <w:rPr>
                <w:sz w:val="16"/>
                <w:szCs w:val="16"/>
              </w:rPr>
            </w:pPr>
            <w:r w:rsidRPr="000702BF">
              <w:rPr>
                <w:sz w:val="16"/>
                <w:szCs w:val="16"/>
              </w:rPr>
              <w:t>R5-237835</w:t>
            </w:r>
          </w:p>
        </w:tc>
        <w:tc>
          <w:tcPr>
            <w:tcW w:w="292" w:type="pct"/>
            <w:shd w:val="solid" w:color="FFFFFF" w:fill="auto"/>
          </w:tcPr>
          <w:p w14:paraId="1E60F476" w14:textId="0160B0FE" w:rsidR="00734B1C" w:rsidRPr="000702BF" w:rsidRDefault="00734B1C" w:rsidP="00182BA0">
            <w:pPr>
              <w:pStyle w:val="TAC"/>
              <w:keepNext w:val="0"/>
              <w:jc w:val="left"/>
              <w:rPr>
                <w:sz w:val="16"/>
                <w:szCs w:val="16"/>
              </w:rPr>
            </w:pPr>
            <w:r w:rsidRPr="000702BF">
              <w:rPr>
                <w:sz w:val="16"/>
                <w:szCs w:val="16"/>
              </w:rPr>
              <w:t>-</w:t>
            </w:r>
          </w:p>
        </w:tc>
        <w:tc>
          <w:tcPr>
            <w:tcW w:w="224" w:type="pct"/>
            <w:shd w:val="solid" w:color="FFFFFF" w:fill="auto"/>
          </w:tcPr>
          <w:p w14:paraId="088F122F" w14:textId="7572B47F" w:rsidR="00734B1C" w:rsidRPr="000702BF" w:rsidRDefault="00734B1C" w:rsidP="00182BA0">
            <w:pPr>
              <w:pStyle w:val="TAC"/>
              <w:keepNext w:val="0"/>
              <w:jc w:val="left"/>
              <w:rPr>
                <w:sz w:val="16"/>
                <w:szCs w:val="16"/>
              </w:rPr>
            </w:pPr>
            <w:r w:rsidRPr="000702BF">
              <w:rPr>
                <w:sz w:val="16"/>
                <w:szCs w:val="16"/>
              </w:rPr>
              <w:t>-</w:t>
            </w:r>
          </w:p>
        </w:tc>
        <w:tc>
          <w:tcPr>
            <w:tcW w:w="218" w:type="pct"/>
            <w:shd w:val="solid" w:color="FFFFFF" w:fill="auto"/>
          </w:tcPr>
          <w:p w14:paraId="73B95B34" w14:textId="4C835D21" w:rsidR="00734B1C" w:rsidRPr="000702BF" w:rsidRDefault="00734B1C" w:rsidP="00182BA0">
            <w:pPr>
              <w:pStyle w:val="TAC"/>
              <w:keepNext w:val="0"/>
              <w:jc w:val="left"/>
              <w:rPr>
                <w:sz w:val="16"/>
                <w:szCs w:val="16"/>
              </w:rPr>
            </w:pPr>
            <w:r w:rsidRPr="000702BF">
              <w:rPr>
                <w:sz w:val="16"/>
                <w:szCs w:val="16"/>
              </w:rPr>
              <w:t>-</w:t>
            </w:r>
          </w:p>
        </w:tc>
        <w:tc>
          <w:tcPr>
            <w:tcW w:w="2425" w:type="pct"/>
            <w:shd w:val="solid" w:color="FFFFFF" w:fill="auto"/>
          </w:tcPr>
          <w:p w14:paraId="28ECDAB2" w14:textId="40A5675A" w:rsidR="00734B1C" w:rsidRPr="000702BF" w:rsidRDefault="00734B1C" w:rsidP="00182BA0">
            <w:pPr>
              <w:pStyle w:val="TAL"/>
              <w:keepNext w:val="0"/>
              <w:rPr>
                <w:sz w:val="16"/>
                <w:szCs w:val="16"/>
              </w:rPr>
            </w:pPr>
            <w:r w:rsidRPr="000702BF">
              <w:rPr>
                <w:sz w:val="16"/>
                <w:szCs w:val="16"/>
              </w:rPr>
              <w:t>Introduction of new test cases 7.8 Intermodulation characteristics</w:t>
            </w:r>
          </w:p>
        </w:tc>
        <w:tc>
          <w:tcPr>
            <w:tcW w:w="367" w:type="pct"/>
            <w:shd w:val="solid" w:color="FFFFFF" w:fill="auto"/>
          </w:tcPr>
          <w:p w14:paraId="218E9B6F" w14:textId="3C6E5E25"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3F8F6225" w14:textId="77777777" w:rsidTr="00182BA0">
        <w:trPr>
          <w:jc w:val="center"/>
        </w:trPr>
        <w:tc>
          <w:tcPr>
            <w:tcW w:w="411" w:type="pct"/>
            <w:shd w:val="solid" w:color="FFFFFF" w:fill="auto"/>
          </w:tcPr>
          <w:p w14:paraId="6C8033B2" w14:textId="024E071D" w:rsidR="00734B1C" w:rsidRPr="000702BF" w:rsidRDefault="00734B1C" w:rsidP="00182BA0">
            <w:pPr>
              <w:pStyle w:val="TAC"/>
              <w:keepNext w:val="0"/>
              <w:jc w:val="left"/>
              <w:rPr>
                <w:sz w:val="16"/>
                <w:szCs w:val="16"/>
              </w:rPr>
            </w:pPr>
            <w:r w:rsidRPr="000702BF">
              <w:rPr>
                <w:sz w:val="16"/>
                <w:szCs w:val="16"/>
              </w:rPr>
              <w:t>2023-12</w:t>
            </w:r>
          </w:p>
        </w:tc>
        <w:tc>
          <w:tcPr>
            <w:tcW w:w="541" w:type="pct"/>
            <w:shd w:val="solid" w:color="FFFFFF" w:fill="auto"/>
          </w:tcPr>
          <w:p w14:paraId="0D4C2316" w14:textId="067397C4" w:rsidR="00734B1C" w:rsidRPr="000702BF" w:rsidRDefault="00734B1C" w:rsidP="00182BA0">
            <w:pPr>
              <w:pStyle w:val="TAC"/>
              <w:keepNext w:val="0"/>
              <w:jc w:val="left"/>
              <w:rPr>
                <w:sz w:val="16"/>
                <w:szCs w:val="16"/>
              </w:rPr>
            </w:pPr>
            <w:r w:rsidRPr="000702BF">
              <w:rPr>
                <w:sz w:val="16"/>
                <w:szCs w:val="16"/>
              </w:rPr>
              <w:t>RAN5#101</w:t>
            </w:r>
          </w:p>
        </w:tc>
        <w:tc>
          <w:tcPr>
            <w:tcW w:w="522" w:type="pct"/>
            <w:shd w:val="solid" w:color="FFFFFF" w:fill="auto"/>
          </w:tcPr>
          <w:p w14:paraId="3CEABA5D" w14:textId="7C887A23" w:rsidR="00734B1C" w:rsidRPr="000702BF" w:rsidRDefault="00734B1C" w:rsidP="00182BA0">
            <w:pPr>
              <w:pStyle w:val="TAC"/>
              <w:keepNext w:val="0"/>
              <w:jc w:val="left"/>
              <w:rPr>
                <w:sz w:val="16"/>
                <w:szCs w:val="16"/>
              </w:rPr>
            </w:pPr>
            <w:r w:rsidRPr="000702BF">
              <w:rPr>
                <w:sz w:val="16"/>
                <w:szCs w:val="16"/>
              </w:rPr>
              <w:t>R5-237836</w:t>
            </w:r>
          </w:p>
        </w:tc>
        <w:tc>
          <w:tcPr>
            <w:tcW w:w="292" w:type="pct"/>
            <w:shd w:val="solid" w:color="FFFFFF" w:fill="auto"/>
          </w:tcPr>
          <w:p w14:paraId="13FC648B" w14:textId="1B91DE79" w:rsidR="00734B1C" w:rsidRPr="000702BF" w:rsidRDefault="00734B1C" w:rsidP="00182BA0">
            <w:pPr>
              <w:pStyle w:val="TAC"/>
              <w:keepNext w:val="0"/>
              <w:jc w:val="left"/>
              <w:rPr>
                <w:sz w:val="16"/>
                <w:szCs w:val="16"/>
              </w:rPr>
            </w:pPr>
            <w:r w:rsidRPr="000702BF">
              <w:rPr>
                <w:sz w:val="16"/>
                <w:szCs w:val="16"/>
              </w:rPr>
              <w:t>-</w:t>
            </w:r>
          </w:p>
        </w:tc>
        <w:tc>
          <w:tcPr>
            <w:tcW w:w="224" w:type="pct"/>
            <w:shd w:val="solid" w:color="FFFFFF" w:fill="auto"/>
          </w:tcPr>
          <w:p w14:paraId="54A9EB68" w14:textId="46108F21" w:rsidR="00734B1C" w:rsidRPr="000702BF" w:rsidRDefault="00734B1C" w:rsidP="00182BA0">
            <w:pPr>
              <w:pStyle w:val="TAC"/>
              <w:keepNext w:val="0"/>
              <w:jc w:val="left"/>
              <w:rPr>
                <w:sz w:val="16"/>
                <w:szCs w:val="16"/>
              </w:rPr>
            </w:pPr>
            <w:r w:rsidRPr="000702BF">
              <w:rPr>
                <w:sz w:val="16"/>
                <w:szCs w:val="16"/>
              </w:rPr>
              <w:t>-</w:t>
            </w:r>
          </w:p>
        </w:tc>
        <w:tc>
          <w:tcPr>
            <w:tcW w:w="218" w:type="pct"/>
            <w:shd w:val="solid" w:color="FFFFFF" w:fill="auto"/>
          </w:tcPr>
          <w:p w14:paraId="15B8D67E" w14:textId="044FC503" w:rsidR="00734B1C" w:rsidRPr="000702BF" w:rsidRDefault="00734B1C" w:rsidP="00182BA0">
            <w:pPr>
              <w:pStyle w:val="TAC"/>
              <w:keepNext w:val="0"/>
              <w:jc w:val="left"/>
              <w:rPr>
                <w:sz w:val="16"/>
                <w:szCs w:val="16"/>
              </w:rPr>
            </w:pPr>
            <w:r w:rsidRPr="000702BF">
              <w:rPr>
                <w:sz w:val="16"/>
                <w:szCs w:val="16"/>
              </w:rPr>
              <w:t>-</w:t>
            </w:r>
          </w:p>
        </w:tc>
        <w:tc>
          <w:tcPr>
            <w:tcW w:w="2425" w:type="pct"/>
            <w:shd w:val="solid" w:color="FFFFFF" w:fill="auto"/>
          </w:tcPr>
          <w:p w14:paraId="6F094DDA" w14:textId="0DE260E2" w:rsidR="00734B1C" w:rsidRPr="000702BF" w:rsidRDefault="00734B1C" w:rsidP="00182BA0">
            <w:pPr>
              <w:pStyle w:val="TAL"/>
              <w:keepNext w:val="0"/>
              <w:rPr>
                <w:sz w:val="16"/>
                <w:szCs w:val="16"/>
              </w:rPr>
            </w:pPr>
            <w:r w:rsidRPr="000702BF">
              <w:rPr>
                <w:sz w:val="16"/>
                <w:szCs w:val="16"/>
              </w:rPr>
              <w:t>Addition of test configuration and error correction for 7.9 Spurious emissions</w:t>
            </w:r>
          </w:p>
        </w:tc>
        <w:tc>
          <w:tcPr>
            <w:tcW w:w="367" w:type="pct"/>
            <w:shd w:val="solid" w:color="FFFFFF" w:fill="auto"/>
          </w:tcPr>
          <w:p w14:paraId="52FC993C" w14:textId="3D56295F"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5327BCB6" w14:textId="77777777" w:rsidTr="00182BA0">
        <w:trPr>
          <w:jc w:val="center"/>
        </w:trPr>
        <w:tc>
          <w:tcPr>
            <w:tcW w:w="411" w:type="pct"/>
            <w:shd w:val="solid" w:color="FFFFFF" w:fill="auto"/>
          </w:tcPr>
          <w:p w14:paraId="762D2529" w14:textId="381B9C8F" w:rsidR="00734B1C" w:rsidRPr="000702BF" w:rsidRDefault="00734B1C" w:rsidP="00182BA0">
            <w:pPr>
              <w:pStyle w:val="TAC"/>
              <w:keepNext w:val="0"/>
              <w:jc w:val="left"/>
              <w:rPr>
                <w:sz w:val="16"/>
                <w:szCs w:val="16"/>
              </w:rPr>
            </w:pPr>
            <w:r w:rsidRPr="000702BF">
              <w:rPr>
                <w:sz w:val="16"/>
                <w:szCs w:val="16"/>
              </w:rPr>
              <w:t>2023-12</w:t>
            </w:r>
          </w:p>
        </w:tc>
        <w:tc>
          <w:tcPr>
            <w:tcW w:w="541" w:type="pct"/>
            <w:shd w:val="solid" w:color="FFFFFF" w:fill="auto"/>
          </w:tcPr>
          <w:p w14:paraId="3CF79E0A" w14:textId="1651FD3B" w:rsidR="00734B1C" w:rsidRPr="000702BF" w:rsidRDefault="00734B1C" w:rsidP="00182BA0">
            <w:pPr>
              <w:pStyle w:val="TAC"/>
              <w:keepNext w:val="0"/>
              <w:jc w:val="left"/>
              <w:rPr>
                <w:sz w:val="16"/>
                <w:szCs w:val="16"/>
              </w:rPr>
            </w:pPr>
            <w:r w:rsidRPr="000702BF">
              <w:rPr>
                <w:sz w:val="16"/>
                <w:szCs w:val="16"/>
              </w:rPr>
              <w:t>RAN5#101</w:t>
            </w:r>
          </w:p>
        </w:tc>
        <w:tc>
          <w:tcPr>
            <w:tcW w:w="522" w:type="pct"/>
            <w:shd w:val="solid" w:color="FFFFFF" w:fill="auto"/>
          </w:tcPr>
          <w:p w14:paraId="0276C120" w14:textId="02B123C3" w:rsidR="00734B1C" w:rsidRPr="000702BF" w:rsidRDefault="00734B1C" w:rsidP="00182BA0">
            <w:pPr>
              <w:pStyle w:val="TAC"/>
              <w:keepNext w:val="0"/>
              <w:jc w:val="left"/>
              <w:rPr>
                <w:sz w:val="16"/>
                <w:szCs w:val="16"/>
              </w:rPr>
            </w:pPr>
            <w:r w:rsidRPr="000702BF">
              <w:rPr>
                <w:sz w:val="16"/>
                <w:szCs w:val="16"/>
              </w:rPr>
              <w:t>R5-236147</w:t>
            </w:r>
          </w:p>
        </w:tc>
        <w:tc>
          <w:tcPr>
            <w:tcW w:w="292" w:type="pct"/>
            <w:shd w:val="solid" w:color="FFFFFF" w:fill="auto"/>
          </w:tcPr>
          <w:p w14:paraId="20DB93C9" w14:textId="626C8DC2" w:rsidR="00734B1C" w:rsidRPr="000702BF" w:rsidRDefault="00734B1C" w:rsidP="00182BA0">
            <w:pPr>
              <w:pStyle w:val="TAC"/>
              <w:keepNext w:val="0"/>
              <w:jc w:val="left"/>
              <w:rPr>
                <w:sz w:val="16"/>
                <w:szCs w:val="16"/>
              </w:rPr>
            </w:pPr>
            <w:r w:rsidRPr="000702BF">
              <w:rPr>
                <w:sz w:val="16"/>
                <w:szCs w:val="16"/>
              </w:rPr>
              <w:t>-</w:t>
            </w:r>
          </w:p>
        </w:tc>
        <w:tc>
          <w:tcPr>
            <w:tcW w:w="224" w:type="pct"/>
            <w:shd w:val="solid" w:color="FFFFFF" w:fill="auto"/>
          </w:tcPr>
          <w:p w14:paraId="22C1517A" w14:textId="798736B2" w:rsidR="00734B1C" w:rsidRPr="000702BF" w:rsidRDefault="00734B1C" w:rsidP="00182BA0">
            <w:pPr>
              <w:pStyle w:val="TAC"/>
              <w:keepNext w:val="0"/>
              <w:jc w:val="left"/>
              <w:rPr>
                <w:sz w:val="16"/>
                <w:szCs w:val="16"/>
              </w:rPr>
            </w:pPr>
            <w:r w:rsidRPr="000702BF">
              <w:rPr>
                <w:sz w:val="16"/>
                <w:szCs w:val="16"/>
              </w:rPr>
              <w:t>-</w:t>
            </w:r>
          </w:p>
        </w:tc>
        <w:tc>
          <w:tcPr>
            <w:tcW w:w="218" w:type="pct"/>
            <w:shd w:val="solid" w:color="FFFFFF" w:fill="auto"/>
          </w:tcPr>
          <w:p w14:paraId="6D5F7C6D" w14:textId="534A4818" w:rsidR="00734B1C" w:rsidRPr="000702BF" w:rsidRDefault="00734B1C" w:rsidP="00182BA0">
            <w:pPr>
              <w:pStyle w:val="TAC"/>
              <w:keepNext w:val="0"/>
              <w:jc w:val="left"/>
              <w:rPr>
                <w:sz w:val="16"/>
                <w:szCs w:val="16"/>
              </w:rPr>
            </w:pPr>
            <w:r w:rsidRPr="000702BF">
              <w:rPr>
                <w:sz w:val="16"/>
                <w:szCs w:val="16"/>
              </w:rPr>
              <w:t>-</w:t>
            </w:r>
          </w:p>
        </w:tc>
        <w:tc>
          <w:tcPr>
            <w:tcW w:w="2425" w:type="pct"/>
            <w:shd w:val="solid" w:color="FFFFFF" w:fill="auto"/>
          </w:tcPr>
          <w:p w14:paraId="033549E7" w14:textId="3F8B2D42" w:rsidR="00734B1C" w:rsidRPr="000702BF" w:rsidRDefault="00734B1C" w:rsidP="00182BA0">
            <w:pPr>
              <w:pStyle w:val="TAL"/>
              <w:keepNext w:val="0"/>
              <w:rPr>
                <w:sz w:val="16"/>
                <w:szCs w:val="16"/>
              </w:rPr>
            </w:pPr>
            <w:r w:rsidRPr="000702BF">
              <w:rPr>
                <w:sz w:val="16"/>
                <w:szCs w:val="16"/>
              </w:rPr>
              <w:t>Introduction of Annex B.0</w:t>
            </w:r>
          </w:p>
        </w:tc>
        <w:tc>
          <w:tcPr>
            <w:tcW w:w="367" w:type="pct"/>
            <w:shd w:val="solid" w:color="FFFFFF" w:fill="auto"/>
          </w:tcPr>
          <w:p w14:paraId="2E60D067" w14:textId="522F5F40"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19B946EE" w14:textId="77777777" w:rsidTr="00182BA0">
        <w:trPr>
          <w:jc w:val="center"/>
        </w:trPr>
        <w:tc>
          <w:tcPr>
            <w:tcW w:w="411" w:type="pct"/>
            <w:shd w:val="solid" w:color="FFFFFF" w:fill="auto"/>
          </w:tcPr>
          <w:p w14:paraId="1D173DE1" w14:textId="15A8EC90" w:rsidR="00734B1C" w:rsidRPr="000702BF" w:rsidRDefault="00734B1C" w:rsidP="00182BA0">
            <w:pPr>
              <w:pStyle w:val="TAC"/>
              <w:keepNext w:val="0"/>
              <w:jc w:val="left"/>
              <w:rPr>
                <w:sz w:val="16"/>
                <w:szCs w:val="16"/>
              </w:rPr>
            </w:pPr>
            <w:r w:rsidRPr="000702BF">
              <w:rPr>
                <w:sz w:val="16"/>
                <w:szCs w:val="16"/>
              </w:rPr>
              <w:t>2023-12</w:t>
            </w:r>
          </w:p>
        </w:tc>
        <w:tc>
          <w:tcPr>
            <w:tcW w:w="541" w:type="pct"/>
            <w:shd w:val="solid" w:color="FFFFFF" w:fill="auto"/>
          </w:tcPr>
          <w:p w14:paraId="1FADAA9F" w14:textId="0C880032" w:rsidR="00734B1C" w:rsidRPr="000702BF" w:rsidRDefault="00734B1C" w:rsidP="00182BA0">
            <w:pPr>
              <w:pStyle w:val="TAC"/>
              <w:keepNext w:val="0"/>
              <w:jc w:val="left"/>
              <w:rPr>
                <w:sz w:val="16"/>
                <w:szCs w:val="16"/>
              </w:rPr>
            </w:pPr>
            <w:r w:rsidRPr="000702BF">
              <w:rPr>
                <w:sz w:val="16"/>
                <w:szCs w:val="16"/>
              </w:rPr>
              <w:t>RAN5#101</w:t>
            </w:r>
          </w:p>
        </w:tc>
        <w:tc>
          <w:tcPr>
            <w:tcW w:w="522" w:type="pct"/>
            <w:shd w:val="solid" w:color="FFFFFF" w:fill="auto"/>
          </w:tcPr>
          <w:p w14:paraId="64774CFB" w14:textId="07F11F1D" w:rsidR="00734B1C" w:rsidRPr="000702BF" w:rsidRDefault="00734B1C" w:rsidP="00182BA0">
            <w:pPr>
              <w:pStyle w:val="TAC"/>
              <w:keepNext w:val="0"/>
              <w:jc w:val="left"/>
              <w:rPr>
                <w:sz w:val="16"/>
                <w:szCs w:val="16"/>
              </w:rPr>
            </w:pPr>
            <w:r w:rsidRPr="000702BF">
              <w:rPr>
                <w:sz w:val="16"/>
                <w:szCs w:val="16"/>
              </w:rPr>
              <w:t>R5-236148</w:t>
            </w:r>
          </w:p>
        </w:tc>
        <w:tc>
          <w:tcPr>
            <w:tcW w:w="292" w:type="pct"/>
            <w:shd w:val="solid" w:color="FFFFFF" w:fill="auto"/>
          </w:tcPr>
          <w:p w14:paraId="4FD1345D" w14:textId="587C3443" w:rsidR="00734B1C" w:rsidRPr="000702BF" w:rsidRDefault="00734B1C" w:rsidP="00182BA0">
            <w:pPr>
              <w:pStyle w:val="TAC"/>
              <w:keepNext w:val="0"/>
              <w:jc w:val="left"/>
              <w:rPr>
                <w:sz w:val="16"/>
                <w:szCs w:val="16"/>
              </w:rPr>
            </w:pPr>
            <w:r w:rsidRPr="000702BF">
              <w:rPr>
                <w:sz w:val="16"/>
                <w:szCs w:val="16"/>
              </w:rPr>
              <w:t>-</w:t>
            </w:r>
          </w:p>
        </w:tc>
        <w:tc>
          <w:tcPr>
            <w:tcW w:w="224" w:type="pct"/>
            <w:shd w:val="solid" w:color="FFFFFF" w:fill="auto"/>
          </w:tcPr>
          <w:p w14:paraId="27D2C54E" w14:textId="2FEDCDBA" w:rsidR="00734B1C" w:rsidRPr="000702BF" w:rsidRDefault="00734B1C" w:rsidP="00182BA0">
            <w:pPr>
              <w:pStyle w:val="TAC"/>
              <w:keepNext w:val="0"/>
              <w:jc w:val="left"/>
              <w:rPr>
                <w:sz w:val="16"/>
                <w:szCs w:val="16"/>
              </w:rPr>
            </w:pPr>
            <w:r w:rsidRPr="000702BF">
              <w:rPr>
                <w:sz w:val="16"/>
                <w:szCs w:val="16"/>
              </w:rPr>
              <w:t>-</w:t>
            </w:r>
          </w:p>
        </w:tc>
        <w:tc>
          <w:tcPr>
            <w:tcW w:w="218" w:type="pct"/>
            <w:shd w:val="solid" w:color="FFFFFF" w:fill="auto"/>
          </w:tcPr>
          <w:p w14:paraId="5BE7FBEE" w14:textId="50FA14D0" w:rsidR="00734B1C" w:rsidRPr="000702BF" w:rsidRDefault="00734B1C" w:rsidP="00182BA0">
            <w:pPr>
              <w:pStyle w:val="TAC"/>
              <w:keepNext w:val="0"/>
              <w:jc w:val="left"/>
              <w:rPr>
                <w:sz w:val="16"/>
                <w:szCs w:val="16"/>
              </w:rPr>
            </w:pPr>
            <w:r w:rsidRPr="000702BF">
              <w:rPr>
                <w:sz w:val="16"/>
                <w:szCs w:val="16"/>
              </w:rPr>
              <w:t>-</w:t>
            </w:r>
          </w:p>
        </w:tc>
        <w:tc>
          <w:tcPr>
            <w:tcW w:w="2425" w:type="pct"/>
            <w:shd w:val="solid" w:color="FFFFFF" w:fill="auto"/>
          </w:tcPr>
          <w:p w14:paraId="6DB8B4F2" w14:textId="2AD4D606" w:rsidR="00734B1C" w:rsidRPr="000702BF" w:rsidRDefault="00734B1C" w:rsidP="00182BA0">
            <w:pPr>
              <w:pStyle w:val="TAL"/>
              <w:keepNext w:val="0"/>
              <w:rPr>
                <w:sz w:val="16"/>
                <w:szCs w:val="16"/>
              </w:rPr>
            </w:pPr>
            <w:r w:rsidRPr="000702BF">
              <w:rPr>
                <w:sz w:val="16"/>
                <w:szCs w:val="16"/>
              </w:rPr>
              <w:t>Introduction of Annex D Characteristics of the interfering signal</w:t>
            </w:r>
          </w:p>
        </w:tc>
        <w:tc>
          <w:tcPr>
            <w:tcW w:w="367" w:type="pct"/>
            <w:shd w:val="solid" w:color="FFFFFF" w:fill="auto"/>
          </w:tcPr>
          <w:p w14:paraId="62029FCC" w14:textId="29155F3C" w:rsidR="00734B1C" w:rsidRPr="000702BF" w:rsidRDefault="00734B1C" w:rsidP="00182BA0">
            <w:pPr>
              <w:pStyle w:val="TAC"/>
              <w:keepNext w:val="0"/>
              <w:jc w:val="left"/>
              <w:rPr>
                <w:sz w:val="16"/>
                <w:szCs w:val="16"/>
              </w:rPr>
            </w:pPr>
            <w:r>
              <w:rPr>
                <w:sz w:val="16"/>
                <w:szCs w:val="16"/>
              </w:rPr>
              <w:t>1.1</w:t>
            </w:r>
            <w:r w:rsidRPr="000702BF">
              <w:rPr>
                <w:sz w:val="16"/>
                <w:szCs w:val="16"/>
              </w:rPr>
              <w:t>.0</w:t>
            </w:r>
          </w:p>
        </w:tc>
      </w:tr>
      <w:tr w:rsidR="00734B1C" w:rsidRPr="000702BF" w14:paraId="5CE6ED01" w14:textId="77777777" w:rsidTr="00182BA0">
        <w:trPr>
          <w:jc w:val="center"/>
        </w:trPr>
        <w:tc>
          <w:tcPr>
            <w:tcW w:w="411" w:type="pct"/>
            <w:shd w:val="solid" w:color="FFFFFF" w:fill="auto"/>
          </w:tcPr>
          <w:p w14:paraId="616A246E" w14:textId="421FCC44" w:rsidR="00734B1C" w:rsidRPr="000702BF" w:rsidRDefault="00734B1C" w:rsidP="00182BA0">
            <w:pPr>
              <w:pStyle w:val="TAC"/>
              <w:jc w:val="left"/>
              <w:rPr>
                <w:sz w:val="16"/>
                <w:szCs w:val="16"/>
              </w:rPr>
            </w:pPr>
            <w:r w:rsidRPr="000702BF">
              <w:rPr>
                <w:sz w:val="16"/>
                <w:szCs w:val="16"/>
              </w:rPr>
              <w:lastRenderedPageBreak/>
              <w:t>2023-12</w:t>
            </w:r>
          </w:p>
        </w:tc>
        <w:tc>
          <w:tcPr>
            <w:tcW w:w="541" w:type="pct"/>
            <w:shd w:val="solid" w:color="FFFFFF" w:fill="auto"/>
          </w:tcPr>
          <w:p w14:paraId="40048A2B" w14:textId="58EC2A23"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09357748" w14:textId="057135F0" w:rsidR="00734B1C" w:rsidRPr="000702BF" w:rsidRDefault="00734B1C" w:rsidP="00182BA0">
            <w:pPr>
              <w:pStyle w:val="TAC"/>
              <w:jc w:val="left"/>
              <w:rPr>
                <w:sz w:val="16"/>
                <w:szCs w:val="16"/>
              </w:rPr>
            </w:pPr>
            <w:r w:rsidRPr="000702BF">
              <w:rPr>
                <w:sz w:val="16"/>
                <w:szCs w:val="16"/>
              </w:rPr>
              <w:t>R5-236149</w:t>
            </w:r>
          </w:p>
        </w:tc>
        <w:tc>
          <w:tcPr>
            <w:tcW w:w="292" w:type="pct"/>
            <w:shd w:val="solid" w:color="FFFFFF" w:fill="auto"/>
          </w:tcPr>
          <w:p w14:paraId="632DA898" w14:textId="77196DF5"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69A9CC32" w14:textId="259C49C4"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320B9978" w14:textId="77C69E1F"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020B5B60" w14:textId="2769DA36" w:rsidR="00734B1C" w:rsidRPr="000702BF" w:rsidRDefault="00734B1C" w:rsidP="00182BA0">
            <w:pPr>
              <w:pStyle w:val="TAL"/>
              <w:rPr>
                <w:sz w:val="16"/>
                <w:szCs w:val="16"/>
              </w:rPr>
            </w:pPr>
            <w:r w:rsidRPr="000702BF">
              <w:rPr>
                <w:sz w:val="16"/>
                <w:szCs w:val="16"/>
              </w:rPr>
              <w:t>Introduction of measurement uncertainties and test tolerances for test cases from 7.5 to 7.9</w:t>
            </w:r>
          </w:p>
        </w:tc>
        <w:tc>
          <w:tcPr>
            <w:tcW w:w="367" w:type="pct"/>
            <w:shd w:val="solid" w:color="FFFFFF" w:fill="auto"/>
          </w:tcPr>
          <w:p w14:paraId="08BD2FFF" w14:textId="181D0595"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A2CD014" w14:textId="77777777" w:rsidTr="00182BA0">
        <w:trPr>
          <w:jc w:val="center"/>
        </w:trPr>
        <w:tc>
          <w:tcPr>
            <w:tcW w:w="411" w:type="pct"/>
            <w:shd w:val="solid" w:color="FFFFFF" w:fill="auto"/>
          </w:tcPr>
          <w:p w14:paraId="4A390EED" w14:textId="368EED1D"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09FE67A7" w14:textId="242B4622"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7FDB2511" w14:textId="64BD8FBD" w:rsidR="00734B1C" w:rsidRPr="000702BF" w:rsidRDefault="00734B1C" w:rsidP="00182BA0">
            <w:pPr>
              <w:pStyle w:val="TAC"/>
              <w:jc w:val="left"/>
              <w:rPr>
                <w:sz w:val="16"/>
                <w:szCs w:val="16"/>
              </w:rPr>
            </w:pPr>
            <w:r w:rsidRPr="000702BF">
              <w:rPr>
                <w:sz w:val="16"/>
                <w:szCs w:val="16"/>
              </w:rPr>
              <w:t>R5-236150</w:t>
            </w:r>
          </w:p>
        </w:tc>
        <w:tc>
          <w:tcPr>
            <w:tcW w:w="292" w:type="pct"/>
            <w:shd w:val="solid" w:color="FFFFFF" w:fill="auto"/>
          </w:tcPr>
          <w:p w14:paraId="1529EE3F" w14:textId="2B2E3C9A"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04A59E1D" w14:textId="27D7A6E7"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60AF6CFD" w14:textId="172AC649"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44F5176D" w14:textId="685F927C" w:rsidR="00734B1C" w:rsidRPr="000702BF" w:rsidRDefault="00734B1C" w:rsidP="00182BA0">
            <w:pPr>
              <w:pStyle w:val="TAL"/>
              <w:rPr>
                <w:sz w:val="16"/>
                <w:szCs w:val="16"/>
              </w:rPr>
            </w:pPr>
            <w:r w:rsidRPr="000702BF">
              <w:rPr>
                <w:sz w:val="16"/>
                <w:szCs w:val="16"/>
              </w:rPr>
              <w:t>Introduction of Annex F.4 Uplink power window</w:t>
            </w:r>
          </w:p>
        </w:tc>
        <w:tc>
          <w:tcPr>
            <w:tcW w:w="367" w:type="pct"/>
            <w:shd w:val="solid" w:color="FFFFFF" w:fill="auto"/>
          </w:tcPr>
          <w:p w14:paraId="0990918F" w14:textId="41643857"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1B5D41A3" w14:textId="77777777" w:rsidTr="00182BA0">
        <w:trPr>
          <w:jc w:val="center"/>
        </w:trPr>
        <w:tc>
          <w:tcPr>
            <w:tcW w:w="411" w:type="pct"/>
            <w:shd w:val="solid" w:color="FFFFFF" w:fill="auto"/>
          </w:tcPr>
          <w:p w14:paraId="2FE00486" w14:textId="16CAE0B3"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401A4DC4" w14:textId="001AEA67"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4C261DD0" w14:textId="773986C0" w:rsidR="00734B1C" w:rsidRPr="000702BF" w:rsidRDefault="00734B1C" w:rsidP="00182BA0">
            <w:pPr>
              <w:pStyle w:val="TAC"/>
              <w:jc w:val="left"/>
              <w:rPr>
                <w:sz w:val="16"/>
                <w:szCs w:val="16"/>
              </w:rPr>
            </w:pPr>
            <w:r w:rsidRPr="000702BF">
              <w:rPr>
                <w:sz w:val="16"/>
                <w:szCs w:val="16"/>
              </w:rPr>
              <w:t>R5-236151</w:t>
            </w:r>
          </w:p>
        </w:tc>
        <w:tc>
          <w:tcPr>
            <w:tcW w:w="292" w:type="pct"/>
            <w:shd w:val="solid" w:color="FFFFFF" w:fill="auto"/>
          </w:tcPr>
          <w:p w14:paraId="6D528495" w14:textId="239F2DD0"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11B54809" w14:textId="2CAD477A"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72993724" w14:textId="0E9BDD0E"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7AE550EB" w14:textId="121DB181" w:rsidR="00734B1C" w:rsidRPr="000702BF" w:rsidRDefault="00734B1C" w:rsidP="00182BA0">
            <w:pPr>
              <w:pStyle w:val="TAL"/>
              <w:rPr>
                <w:sz w:val="16"/>
                <w:szCs w:val="16"/>
              </w:rPr>
            </w:pPr>
            <w:r w:rsidRPr="000702BF">
              <w:rPr>
                <w:sz w:val="16"/>
                <w:szCs w:val="16"/>
              </w:rPr>
              <w:t>Introduction of Annex H Statistical Testing</w:t>
            </w:r>
          </w:p>
        </w:tc>
        <w:tc>
          <w:tcPr>
            <w:tcW w:w="367" w:type="pct"/>
            <w:shd w:val="solid" w:color="FFFFFF" w:fill="auto"/>
          </w:tcPr>
          <w:p w14:paraId="4A5E367D" w14:textId="6A16C0E0"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85E07DB" w14:textId="77777777" w:rsidTr="00182BA0">
        <w:trPr>
          <w:jc w:val="center"/>
        </w:trPr>
        <w:tc>
          <w:tcPr>
            <w:tcW w:w="411" w:type="pct"/>
            <w:shd w:val="solid" w:color="FFFFFF" w:fill="auto"/>
          </w:tcPr>
          <w:p w14:paraId="284A8BD0" w14:textId="0B462DF7"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4EE27DA8" w14:textId="1E5E14DB"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61FB80BA" w14:textId="264EAC26" w:rsidR="00734B1C" w:rsidRPr="000702BF" w:rsidRDefault="00734B1C" w:rsidP="00182BA0">
            <w:pPr>
              <w:pStyle w:val="TAC"/>
              <w:jc w:val="left"/>
              <w:rPr>
                <w:sz w:val="16"/>
                <w:szCs w:val="16"/>
              </w:rPr>
            </w:pPr>
            <w:r w:rsidRPr="000702BF">
              <w:rPr>
                <w:sz w:val="16"/>
                <w:szCs w:val="16"/>
              </w:rPr>
              <w:t>R5-236291</w:t>
            </w:r>
          </w:p>
        </w:tc>
        <w:tc>
          <w:tcPr>
            <w:tcW w:w="292" w:type="pct"/>
            <w:shd w:val="solid" w:color="FFFFFF" w:fill="auto"/>
          </w:tcPr>
          <w:p w14:paraId="08865297" w14:textId="1A52CAE9"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241B175D" w14:textId="753F0CB5"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3E5C2094" w14:textId="0ED76136"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6F5AA6C7" w14:textId="17F18142" w:rsidR="00734B1C" w:rsidRPr="000702BF" w:rsidRDefault="00734B1C" w:rsidP="00182BA0">
            <w:pPr>
              <w:pStyle w:val="TAL"/>
              <w:rPr>
                <w:sz w:val="16"/>
                <w:szCs w:val="16"/>
              </w:rPr>
            </w:pPr>
            <w:r w:rsidRPr="000702BF">
              <w:rPr>
                <w:sz w:val="16"/>
                <w:szCs w:val="16"/>
              </w:rPr>
              <w:t>Further clarification on NR NTN comformance requirement specifications</w:t>
            </w:r>
          </w:p>
        </w:tc>
        <w:tc>
          <w:tcPr>
            <w:tcW w:w="367" w:type="pct"/>
            <w:shd w:val="solid" w:color="FFFFFF" w:fill="auto"/>
          </w:tcPr>
          <w:p w14:paraId="03BD1868" w14:textId="3892D615"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1139469B" w14:textId="77777777" w:rsidTr="00182BA0">
        <w:trPr>
          <w:jc w:val="center"/>
        </w:trPr>
        <w:tc>
          <w:tcPr>
            <w:tcW w:w="411" w:type="pct"/>
            <w:shd w:val="solid" w:color="FFFFFF" w:fill="auto"/>
          </w:tcPr>
          <w:p w14:paraId="2549F3C8" w14:textId="7031B566"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211A014C" w14:textId="3E08F32E"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7DB07894" w14:textId="3937C7CC" w:rsidR="00734B1C" w:rsidRPr="000702BF" w:rsidRDefault="00734B1C" w:rsidP="00182BA0">
            <w:pPr>
              <w:pStyle w:val="TAC"/>
              <w:jc w:val="left"/>
              <w:rPr>
                <w:sz w:val="16"/>
                <w:szCs w:val="16"/>
              </w:rPr>
            </w:pPr>
            <w:r w:rsidRPr="000702BF">
              <w:rPr>
                <w:sz w:val="16"/>
                <w:szCs w:val="16"/>
              </w:rPr>
              <w:t>R5-237690</w:t>
            </w:r>
          </w:p>
        </w:tc>
        <w:tc>
          <w:tcPr>
            <w:tcW w:w="292" w:type="pct"/>
            <w:shd w:val="solid" w:color="FFFFFF" w:fill="auto"/>
          </w:tcPr>
          <w:p w14:paraId="760EB9E7" w14:textId="7865FF8D"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2DFEC1BD" w14:textId="7C09CE3D"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215B3C04" w14:textId="1F39EA7B"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441A1C73" w14:textId="758E20B9" w:rsidR="00734B1C" w:rsidRPr="000702BF" w:rsidRDefault="00734B1C" w:rsidP="00182BA0">
            <w:pPr>
              <w:pStyle w:val="TAL"/>
              <w:rPr>
                <w:sz w:val="16"/>
                <w:szCs w:val="16"/>
              </w:rPr>
            </w:pPr>
            <w:r w:rsidRPr="000702BF">
              <w:rPr>
                <w:sz w:val="16"/>
                <w:szCs w:val="16"/>
              </w:rPr>
              <w:t>Adding Additional Spurious Emission TC for NTN</w:t>
            </w:r>
          </w:p>
        </w:tc>
        <w:tc>
          <w:tcPr>
            <w:tcW w:w="367" w:type="pct"/>
            <w:shd w:val="solid" w:color="FFFFFF" w:fill="auto"/>
          </w:tcPr>
          <w:p w14:paraId="38C24E0E" w14:textId="4AA39233"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06A7BC8" w14:textId="77777777" w:rsidTr="00182BA0">
        <w:trPr>
          <w:jc w:val="center"/>
        </w:trPr>
        <w:tc>
          <w:tcPr>
            <w:tcW w:w="411" w:type="pct"/>
            <w:shd w:val="solid" w:color="FFFFFF" w:fill="auto"/>
          </w:tcPr>
          <w:p w14:paraId="216F6519" w14:textId="385C3D3F"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49862522" w14:textId="45A675F9"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3A4B5F68" w14:textId="1366BF57" w:rsidR="00734B1C" w:rsidRPr="000702BF" w:rsidRDefault="00734B1C" w:rsidP="00182BA0">
            <w:pPr>
              <w:pStyle w:val="TAC"/>
              <w:jc w:val="left"/>
              <w:rPr>
                <w:sz w:val="16"/>
                <w:szCs w:val="16"/>
              </w:rPr>
            </w:pPr>
            <w:r w:rsidRPr="000702BF">
              <w:rPr>
                <w:sz w:val="16"/>
                <w:szCs w:val="16"/>
              </w:rPr>
              <w:t>R5-237875</w:t>
            </w:r>
          </w:p>
        </w:tc>
        <w:tc>
          <w:tcPr>
            <w:tcW w:w="292" w:type="pct"/>
            <w:shd w:val="solid" w:color="FFFFFF" w:fill="auto"/>
          </w:tcPr>
          <w:p w14:paraId="7897F70A" w14:textId="1E08B45D"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78ED27CD" w14:textId="4EFC24A2"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3D1CD657" w14:textId="3A163451"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16578C9E" w14:textId="331AF5C0" w:rsidR="00734B1C" w:rsidRPr="000702BF" w:rsidRDefault="00734B1C" w:rsidP="00182BA0">
            <w:pPr>
              <w:pStyle w:val="TAL"/>
              <w:rPr>
                <w:sz w:val="16"/>
                <w:szCs w:val="16"/>
              </w:rPr>
            </w:pPr>
            <w:r w:rsidRPr="000702BF">
              <w:rPr>
                <w:sz w:val="16"/>
                <w:szCs w:val="16"/>
              </w:rPr>
              <w:t>Adding Frequency Error TC for NTN</w:t>
            </w:r>
          </w:p>
        </w:tc>
        <w:tc>
          <w:tcPr>
            <w:tcW w:w="367" w:type="pct"/>
            <w:shd w:val="solid" w:color="FFFFFF" w:fill="auto"/>
          </w:tcPr>
          <w:p w14:paraId="37BA480A" w14:textId="4897C2E3"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13ECAB55" w14:textId="77777777" w:rsidTr="00182BA0">
        <w:trPr>
          <w:jc w:val="center"/>
        </w:trPr>
        <w:tc>
          <w:tcPr>
            <w:tcW w:w="411" w:type="pct"/>
            <w:shd w:val="solid" w:color="FFFFFF" w:fill="auto"/>
          </w:tcPr>
          <w:p w14:paraId="70DE9766" w14:textId="7A2C7EFA"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26632229" w14:textId="181045B8"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44224D58" w14:textId="2D77BD0A" w:rsidR="00734B1C" w:rsidRPr="000702BF" w:rsidRDefault="00734B1C" w:rsidP="00182BA0">
            <w:pPr>
              <w:pStyle w:val="TAC"/>
              <w:jc w:val="left"/>
              <w:rPr>
                <w:sz w:val="16"/>
                <w:szCs w:val="16"/>
              </w:rPr>
            </w:pPr>
            <w:r w:rsidRPr="000702BF">
              <w:rPr>
                <w:sz w:val="16"/>
                <w:szCs w:val="16"/>
              </w:rPr>
              <w:t>R5-237864</w:t>
            </w:r>
          </w:p>
        </w:tc>
        <w:tc>
          <w:tcPr>
            <w:tcW w:w="292" w:type="pct"/>
            <w:shd w:val="solid" w:color="FFFFFF" w:fill="auto"/>
          </w:tcPr>
          <w:p w14:paraId="72FE09A0" w14:textId="434F51ED"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16C4251B" w14:textId="5506BFC5"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7DD03886" w14:textId="7EF7DE20"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381563F7" w14:textId="17F7FD7C" w:rsidR="00734B1C" w:rsidRPr="000702BF" w:rsidRDefault="00734B1C" w:rsidP="00182BA0">
            <w:pPr>
              <w:pStyle w:val="TAL"/>
              <w:rPr>
                <w:sz w:val="16"/>
                <w:szCs w:val="16"/>
              </w:rPr>
            </w:pPr>
            <w:r w:rsidRPr="000702BF">
              <w:rPr>
                <w:sz w:val="16"/>
                <w:szCs w:val="16"/>
              </w:rPr>
              <w:t>Core requirements alignment for NR NTN  test cases</w:t>
            </w:r>
          </w:p>
        </w:tc>
        <w:tc>
          <w:tcPr>
            <w:tcW w:w="367" w:type="pct"/>
            <w:shd w:val="solid" w:color="FFFFFF" w:fill="auto"/>
          </w:tcPr>
          <w:p w14:paraId="27A8DB2A" w14:textId="38DEB81A"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642455B7" w14:textId="77777777" w:rsidTr="00182BA0">
        <w:trPr>
          <w:jc w:val="center"/>
        </w:trPr>
        <w:tc>
          <w:tcPr>
            <w:tcW w:w="411" w:type="pct"/>
            <w:shd w:val="solid" w:color="FFFFFF" w:fill="auto"/>
          </w:tcPr>
          <w:p w14:paraId="0EEE4C77" w14:textId="357CA04B"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66F8272D" w14:textId="091E3E35"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5903E128" w14:textId="5EA4423D" w:rsidR="00734B1C" w:rsidRPr="000702BF" w:rsidRDefault="00734B1C" w:rsidP="00182BA0">
            <w:pPr>
              <w:pStyle w:val="TAC"/>
              <w:jc w:val="left"/>
              <w:rPr>
                <w:sz w:val="16"/>
                <w:szCs w:val="16"/>
              </w:rPr>
            </w:pPr>
            <w:r w:rsidRPr="000702BF">
              <w:rPr>
                <w:sz w:val="16"/>
                <w:szCs w:val="16"/>
              </w:rPr>
              <w:t>R5-237876</w:t>
            </w:r>
          </w:p>
        </w:tc>
        <w:tc>
          <w:tcPr>
            <w:tcW w:w="292" w:type="pct"/>
            <w:shd w:val="solid" w:color="FFFFFF" w:fill="auto"/>
          </w:tcPr>
          <w:p w14:paraId="04E1A662" w14:textId="68452C60"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5FB8B1D3" w14:textId="40C456C3"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4B8ADCA5" w14:textId="4741424B"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293F7C7C" w14:textId="20C2316D" w:rsidR="00734B1C" w:rsidRPr="000702BF" w:rsidRDefault="00734B1C" w:rsidP="00182BA0">
            <w:pPr>
              <w:pStyle w:val="TAL"/>
              <w:rPr>
                <w:sz w:val="16"/>
                <w:szCs w:val="16"/>
              </w:rPr>
            </w:pPr>
            <w:r w:rsidRPr="000702BF">
              <w:rPr>
                <w:sz w:val="16"/>
                <w:szCs w:val="16"/>
              </w:rPr>
              <w:t>Update to Refsens test case 7.3.2 for NTN</w:t>
            </w:r>
          </w:p>
        </w:tc>
        <w:tc>
          <w:tcPr>
            <w:tcW w:w="367" w:type="pct"/>
            <w:shd w:val="solid" w:color="FFFFFF" w:fill="auto"/>
          </w:tcPr>
          <w:p w14:paraId="03977306" w14:textId="4560D525"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27499D48" w14:textId="77777777" w:rsidTr="00182BA0">
        <w:trPr>
          <w:jc w:val="center"/>
        </w:trPr>
        <w:tc>
          <w:tcPr>
            <w:tcW w:w="411" w:type="pct"/>
            <w:shd w:val="solid" w:color="FFFFFF" w:fill="auto"/>
          </w:tcPr>
          <w:p w14:paraId="0A71991E" w14:textId="0B782D03"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430BC86C" w14:textId="1C637F45" w:rsidR="00734B1C" w:rsidRPr="000702BF" w:rsidRDefault="00734B1C" w:rsidP="00182BA0">
            <w:pPr>
              <w:pStyle w:val="TAC"/>
              <w:jc w:val="left"/>
              <w:rPr>
                <w:sz w:val="16"/>
                <w:szCs w:val="16"/>
              </w:rPr>
            </w:pPr>
            <w:r w:rsidRPr="000702BF">
              <w:rPr>
                <w:sz w:val="16"/>
                <w:szCs w:val="16"/>
              </w:rPr>
              <w:t>RAN5#101</w:t>
            </w:r>
          </w:p>
        </w:tc>
        <w:tc>
          <w:tcPr>
            <w:tcW w:w="522" w:type="pct"/>
            <w:shd w:val="solid" w:color="FFFFFF" w:fill="auto"/>
          </w:tcPr>
          <w:p w14:paraId="3614BDBD" w14:textId="090CC429" w:rsidR="00734B1C" w:rsidRPr="000702BF" w:rsidRDefault="00734B1C" w:rsidP="00182BA0">
            <w:pPr>
              <w:pStyle w:val="TAC"/>
              <w:jc w:val="left"/>
              <w:rPr>
                <w:sz w:val="16"/>
                <w:szCs w:val="16"/>
              </w:rPr>
            </w:pPr>
            <w:r w:rsidRPr="000702BF">
              <w:rPr>
                <w:sz w:val="16"/>
                <w:szCs w:val="16"/>
              </w:rPr>
              <w:t>R5-237877</w:t>
            </w:r>
          </w:p>
        </w:tc>
        <w:tc>
          <w:tcPr>
            <w:tcW w:w="292" w:type="pct"/>
            <w:shd w:val="solid" w:color="FFFFFF" w:fill="auto"/>
          </w:tcPr>
          <w:p w14:paraId="54BFC1B8" w14:textId="30162FDE"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5B778350" w14:textId="5E371B28"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12F57B3E" w14:textId="0319C0A0"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6E85B191" w14:textId="2CB13909" w:rsidR="00734B1C" w:rsidRPr="000702BF" w:rsidRDefault="00734B1C" w:rsidP="00182BA0">
            <w:pPr>
              <w:pStyle w:val="TAL"/>
              <w:rPr>
                <w:sz w:val="16"/>
                <w:szCs w:val="16"/>
              </w:rPr>
            </w:pPr>
            <w:r w:rsidRPr="000702BF">
              <w:rPr>
                <w:sz w:val="16"/>
                <w:szCs w:val="16"/>
              </w:rPr>
              <w:t>Update to PDSCH demodulation test cases for NTN</w:t>
            </w:r>
          </w:p>
        </w:tc>
        <w:tc>
          <w:tcPr>
            <w:tcW w:w="367" w:type="pct"/>
            <w:shd w:val="solid" w:color="FFFFFF" w:fill="auto"/>
          </w:tcPr>
          <w:p w14:paraId="19FA02C9" w14:textId="0B82BB8D" w:rsidR="00734B1C" w:rsidRPr="000702BF" w:rsidRDefault="00734B1C" w:rsidP="00182BA0">
            <w:pPr>
              <w:pStyle w:val="TAC"/>
              <w:jc w:val="left"/>
              <w:rPr>
                <w:sz w:val="16"/>
                <w:szCs w:val="16"/>
              </w:rPr>
            </w:pPr>
            <w:r>
              <w:rPr>
                <w:sz w:val="16"/>
                <w:szCs w:val="16"/>
              </w:rPr>
              <w:t>1.1</w:t>
            </w:r>
            <w:r w:rsidRPr="000702BF">
              <w:rPr>
                <w:sz w:val="16"/>
                <w:szCs w:val="16"/>
              </w:rPr>
              <w:t>.0</w:t>
            </w:r>
          </w:p>
        </w:tc>
      </w:tr>
      <w:tr w:rsidR="00734B1C" w:rsidRPr="000702BF" w14:paraId="044EBCEB" w14:textId="77777777" w:rsidTr="00182BA0">
        <w:trPr>
          <w:jc w:val="center"/>
        </w:trPr>
        <w:tc>
          <w:tcPr>
            <w:tcW w:w="411" w:type="pct"/>
            <w:shd w:val="solid" w:color="FFFFFF" w:fill="auto"/>
          </w:tcPr>
          <w:p w14:paraId="78B2D238" w14:textId="49636137" w:rsidR="00734B1C" w:rsidRPr="000702BF" w:rsidRDefault="00734B1C" w:rsidP="00182BA0">
            <w:pPr>
              <w:pStyle w:val="TAC"/>
              <w:jc w:val="left"/>
              <w:rPr>
                <w:sz w:val="16"/>
                <w:szCs w:val="16"/>
              </w:rPr>
            </w:pPr>
            <w:r w:rsidRPr="000702BF">
              <w:rPr>
                <w:sz w:val="16"/>
                <w:szCs w:val="16"/>
              </w:rPr>
              <w:t>2023-12</w:t>
            </w:r>
          </w:p>
        </w:tc>
        <w:tc>
          <w:tcPr>
            <w:tcW w:w="541" w:type="pct"/>
            <w:shd w:val="solid" w:color="FFFFFF" w:fill="auto"/>
          </w:tcPr>
          <w:p w14:paraId="7F37A4E0" w14:textId="04954517" w:rsidR="00734B1C" w:rsidRPr="000702BF" w:rsidRDefault="00734B1C" w:rsidP="00182BA0">
            <w:pPr>
              <w:pStyle w:val="TAC"/>
              <w:jc w:val="left"/>
              <w:rPr>
                <w:sz w:val="16"/>
                <w:szCs w:val="16"/>
              </w:rPr>
            </w:pPr>
            <w:r w:rsidRPr="000702BF">
              <w:rPr>
                <w:sz w:val="16"/>
                <w:szCs w:val="16"/>
              </w:rPr>
              <w:t>RAN#10</w:t>
            </w:r>
            <w:r>
              <w:rPr>
                <w:sz w:val="16"/>
                <w:szCs w:val="16"/>
              </w:rPr>
              <w:t>2</w:t>
            </w:r>
          </w:p>
        </w:tc>
        <w:tc>
          <w:tcPr>
            <w:tcW w:w="522" w:type="pct"/>
            <w:shd w:val="solid" w:color="FFFFFF" w:fill="auto"/>
          </w:tcPr>
          <w:p w14:paraId="14BD335E" w14:textId="6D88291E" w:rsidR="00734B1C" w:rsidRPr="000702BF" w:rsidRDefault="00734B1C" w:rsidP="00182BA0">
            <w:pPr>
              <w:pStyle w:val="TAC"/>
              <w:jc w:val="left"/>
              <w:rPr>
                <w:sz w:val="16"/>
                <w:szCs w:val="16"/>
              </w:rPr>
            </w:pPr>
            <w:r w:rsidRPr="00DB464B">
              <w:rPr>
                <w:sz w:val="16"/>
                <w:szCs w:val="16"/>
              </w:rPr>
              <w:t>RP-233928</w:t>
            </w:r>
          </w:p>
        </w:tc>
        <w:tc>
          <w:tcPr>
            <w:tcW w:w="292" w:type="pct"/>
            <w:shd w:val="solid" w:color="FFFFFF" w:fill="auto"/>
          </w:tcPr>
          <w:p w14:paraId="396858B8" w14:textId="1B9E52B8" w:rsidR="00734B1C" w:rsidRPr="000702BF" w:rsidRDefault="00734B1C" w:rsidP="00182BA0">
            <w:pPr>
              <w:pStyle w:val="TAC"/>
              <w:jc w:val="left"/>
              <w:rPr>
                <w:sz w:val="16"/>
                <w:szCs w:val="16"/>
              </w:rPr>
            </w:pPr>
            <w:r w:rsidRPr="000702BF">
              <w:rPr>
                <w:sz w:val="16"/>
                <w:szCs w:val="16"/>
              </w:rPr>
              <w:t>-</w:t>
            </w:r>
          </w:p>
        </w:tc>
        <w:tc>
          <w:tcPr>
            <w:tcW w:w="224" w:type="pct"/>
            <w:shd w:val="solid" w:color="FFFFFF" w:fill="auto"/>
          </w:tcPr>
          <w:p w14:paraId="73204DD4" w14:textId="23D82933" w:rsidR="00734B1C" w:rsidRPr="000702BF" w:rsidRDefault="00734B1C" w:rsidP="00182BA0">
            <w:pPr>
              <w:pStyle w:val="TAC"/>
              <w:jc w:val="left"/>
              <w:rPr>
                <w:sz w:val="16"/>
                <w:szCs w:val="16"/>
              </w:rPr>
            </w:pPr>
            <w:r w:rsidRPr="000702BF">
              <w:rPr>
                <w:sz w:val="16"/>
                <w:szCs w:val="16"/>
              </w:rPr>
              <w:t>-</w:t>
            </w:r>
          </w:p>
        </w:tc>
        <w:tc>
          <w:tcPr>
            <w:tcW w:w="218" w:type="pct"/>
            <w:shd w:val="solid" w:color="FFFFFF" w:fill="auto"/>
          </w:tcPr>
          <w:p w14:paraId="3956A6B1" w14:textId="36B14087" w:rsidR="00734B1C" w:rsidRPr="000702BF" w:rsidRDefault="00734B1C" w:rsidP="00182BA0">
            <w:pPr>
              <w:pStyle w:val="TAC"/>
              <w:jc w:val="left"/>
              <w:rPr>
                <w:sz w:val="16"/>
                <w:szCs w:val="16"/>
              </w:rPr>
            </w:pPr>
            <w:r w:rsidRPr="000702BF">
              <w:rPr>
                <w:sz w:val="16"/>
                <w:szCs w:val="16"/>
              </w:rPr>
              <w:t>-</w:t>
            </w:r>
          </w:p>
        </w:tc>
        <w:tc>
          <w:tcPr>
            <w:tcW w:w="2425" w:type="pct"/>
            <w:shd w:val="solid" w:color="FFFFFF" w:fill="auto"/>
          </w:tcPr>
          <w:p w14:paraId="4C45A4B3" w14:textId="49053AF5" w:rsidR="00734B1C" w:rsidRPr="000702BF" w:rsidRDefault="00734B1C" w:rsidP="00182BA0">
            <w:pPr>
              <w:pStyle w:val="TAL"/>
              <w:rPr>
                <w:sz w:val="16"/>
                <w:szCs w:val="16"/>
              </w:rPr>
            </w:pPr>
            <w:r>
              <w:rPr>
                <w:sz w:val="16"/>
                <w:szCs w:val="16"/>
              </w:rPr>
              <w:t>presented at RAN#102 for approval</w:t>
            </w:r>
          </w:p>
        </w:tc>
        <w:tc>
          <w:tcPr>
            <w:tcW w:w="367" w:type="pct"/>
            <w:shd w:val="solid" w:color="FFFFFF" w:fill="auto"/>
          </w:tcPr>
          <w:p w14:paraId="26CC3D0C" w14:textId="68B3A085" w:rsidR="00734B1C" w:rsidRDefault="00734B1C" w:rsidP="00182BA0">
            <w:pPr>
              <w:pStyle w:val="TAC"/>
              <w:jc w:val="left"/>
              <w:rPr>
                <w:sz w:val="16"/>
                <w:szCs w:val="16"/>
              </w:rPr>
            </w:pPr>
            <w:r>
              <w:rPr>
                <w:sz w:val="16"/>
                <w:szCs w:val="16"/>
              </w:rPr>
              <w:t>2.0</w:t>
            </w:r>
            <w:r w:rsidRPr="000702BF">
              <w:rPr>
                <w:sz w:val="16"/>
                <w:szCs w:val="16"/>
              </w:rPr>
              <w:t>.0</w:t>
            </w:r>
          </w:p>
        </w:tc>
      </w:tr>
      <w:tr w:rsidR="00734B1C" w:rsidRPr="000702BF" w14:paraId="4C34AE2C" w14:textId="77777777" w:rsidTr="00182BA0">
        <w:trPr>
          <w:jc w:val="center"/>
        </w:trPr>
        <w:tc>
          <w:tcPr>
            <w:tcW w:w="411" w:type="pct"/>
            <w:tcBorders>
              <w:top w:val="single" w:sz="6" w:space="0" w:color="auto"/>
              <w:left w:val="single" w:sz="6" w:space="0" w:color="auto"/>
              <w:bottom w:val="single" w:sz="6" w:space="0" w:color="auto"/>
              <w:right w:val="single" w:sz="6" w:space="0" w:color="auto"/>
            </w:tcBorders>
            <w:shd w:val="solid" w:color="FFFFFF" w:fill="auto"/>
          </w:tcPr>
          <w:p w14:paraId="634BA65E" w14:textId="77777777" w:rsidR="00734B1C" w:rsidRPr="000702BF" w:rsidRDefault="00734B1C" w:rsidP="00182BA0">
            <w:pPr>
              <w:pStyle w:val="TAC"/>
              <w:jc w:val="left"/>
              <w:rPr>
                <w:sz w:val="16"/>
                <w:szCs w:val="16"/>
              </w:rPr>
            </w:pPr>
            <w:r w:rsidRPr="000702BF">
              <w:rPr>
                <w:sz w:val="16"/>
                <w:szCs w:val="16"/>
              </w:rPr>
              <w:t>2023-12</w:t>
            </w:r>
          </w:p>
        </w:tc>
        <w:tc>
          <w:tcPr>
            <w:tcW w:w="541" w:type="pct"/>
            <w:tcBorders>
              <w:top w:val="single" w:sz="6" w:space="0" w:color="auto"/>
              <w:left w:val="single" w:sz="6" w:space="0" w:color="auto"/>
              <w:bottom w:val="single" w:sz="6" w:space="0" w:color="auto"/>
              <w:right w:val="single" w:sz="6" w:space="0" w:color="auto"/>
            </w:tcBorders>
            <w:shd w:val="solid" w:color="FFFFFF" w:fill="auto"/>
          </w:tcPr>
          <w:p w14:paraId="683A6014" w14:textId="77777777" w:rsidR="00734B1C" w:rsidRPr="000702BF" w:rsidRDefault="00734B1C" w:rsidP="00182BA0">
            <w:pPr>
              <w:pStyle w:val="TAC"/>
              <w:jc w:val="left"/>
              <w:rPr>
                <w:sz w:val="16"/>
                <w:szCs w:val="16"/>
              </w:rPr>
            </w:pPr>
            <w:r w:rsidRPr="000702BF">
              <w:rPr>
                <w:sz w:val="16"/>
                <w:szCs w:val="16"/>
              </w:rPr>
              <w:t>RAN#10</w:t>
            </w:r>
            <w:r>
              <w:rPr>
                <w:sz w:val="16"/>
                <w:szCs w:val="16"/>
              </w:rPr>
              <w:t>2</w:t>
            </w:r>
          </w:p>
        </w:tc>
        <w:tc>
          <w:tcPr>
            <w:tcW w:w="522" w:type="pct"/>
            <w:tcBorders>
              <w:top w:val="single" w:sz="6" w:space="0" w:color="auto"/>
              <w:left w:val="single" w:sz="6" w:space="0" w:color="auto"/>
              <w:bottom w:val="single" w:sz="6" w:space="0" w:color="auto"/>
              <w:right w:val="single" w:sz="6" w:space="0" w:color="auto"/>
            </w:tcBorders>
            <w:shd w:val="solid" w:color="FFFFFF" w:fill="auto"/>
          </w:tcPr>
          <w:p w14:paraId="2284C9BE" w14:textId="77777777" w:rsidR="00734B1C" w:rsidRPr="002A243D" w:rsidRDefault="00734B1C" w:rsidP="00182BA0">
            <w:pPr>
              <w:pStyle w:val="TAL"/>
              <w:rPr>
                <w:sz w:val="16"/>
                <w:szCs w:val="16"/>
              </w:rPr>
            </w:pPr>
            <w:r w:rsidRPr="002A243D">
              <w:rPr>
                <w:sz w:val="16"/>
                <w:szCs w:val="16"/>
              </w:rPr>
              <w:t>-</w:t>
            </w:r>
          </w:p>
        </w:tc>
        <w:tc>
          <w:tcPr>
            <w:tcW w:w="292" w:type="pct"/>
            <w:tcBorders>
              <w:top w:val="single" w:sz="6" w:space="0" w:color="auto"/>
              <w:left w:val="single" w:sz="6" w:space="0" w:color="auto"/>
              <w:bottom w:val="single" w:sz="6" w:space="0" w:color="auto"/>
              <w:right w:val="single" w:sz="6" w:space="0" w:color="auto"/>
            </w:tcBorders>
            <w:shd w:val="solid" w:color="FFFFFF" w:fill="auto"/>
          </w:tcPr>
          <w:p w14:paraId="5B3C35C5" w14:textId="77777777" w:rsidR="00734B1C" w:rsidRPr="000702BF" w:rsidRDefault="00734B1C" w:rsidP="00182BA0">
            <w:pPr>
              <w:pStyle w:val="TAC"/>
              <w:jc w:val="left"/>
              <w:rPr>
                <w:sz w:val="16"/>
                <w:szCs w:val="16"/>
              </w:rPr>
            </w:pPr>
            <w:r w:rsidRPr="000702BF">
              <w:rPr>
                <w:sz w:val="16"/>
                <w:szCs w:val="16"/>
              </w:rPr>
              <w:t>-</w:t>
            </w:r>
          </w:p>
        </w:tc>
        <w:tc>
          <w:tcPr>
            <w:tcW w:w="224" w:type="pct"/>
            <w:tcBorders>
              <w:top w:val="single" w:sz="6" w:space="0" w:color="auto"/>
              <w:left w:val="single" w:sz="6" w:space="0" w:color="auto"/>
              <w:bottom w:val="single" w:sz="6" w:space="0" w:color="auto"/>
              <w:right w:val="single" w:sz="6" w:space="0" w:color="auto"/>
            </w:tcBorders>
            <w:shd w:val="solid" w:color="FFFFFF" w:fill="auto"/>
          </w:tcPr>
          <w:p w14:paraId="2FE7A5CD" w14:textId="77777777" w:rsidR="00734B1C" w:rsidRPr="000702BF" w:rsidRDefault="00734B1C" w:rsidP="00182BA0">
            <w:pPr>
              <w:pStyle w:val="TAC"/>
              <w:jc w:val="left"/>
              <w:rPr>
                <w:sz w:val="16"/>
                <w:szCs w:val="16"/>
              </w:rPr>
            </w:pPr>
            <w:r w:rsidRPr="000702BF">
              <w:rPr>
                <w:sz w:val="16"/>
                <w:szCs w:val="16"/>
              </w:rPr>
              <w:t>-</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64D07E24" w14:textId="77777777" w:rsidR="00734B1C" w:rsidRPr="000702BF" w:rsidRDefault="00734B1C" w:rsidP="00182BA0">
            <w:pPr>
              <w:pStyle w:val="TAC"/>
              <w:jc w:val="left"/>
              <w:rPr>
                <w:sz w:val="16"/>
                <w:szCs w:val="16"/>
              </w:rPr>
            </w:pPr>
            <w:r w:rsidRPr="000702BF">
              <w:rPr>
                <w:sz w:val="16"/>
                <w:szCs w:val="16"/>
              </w:rPr>
              <w:t>-</w:t>
            </w:r>
          </w:p>
        </w:tc>
        <w:tc>
          <w:tcPr>
            <w:tcW w:w="2425" w:type="pct"/>
            <w:tcBorders>
              <w:top w:val="single" w:sz="6" w:space="0" w:color="auto"/>
              <w:left w:val="single" w:sz="6" w:space="0" w:color="auto"/>
              <w:bottom w:val="single" w:sz="6" w:space="0" w:color="auto"/>
              <w:right w:val="single" w:sz="6" w:space="0" w:color="auto"/>
            </w:tcBorders>
            <w:shd w:val="solid" w:color="FFFFFF" w:fill="auto"/>
          </w:tcPr>
          <w:p w14:paraId="2D840EA9" w14:textId="2A8429CD" w:rsidR="00734B1C" w:rsidRPr="000702BF" w:rsidRDefault="00734B1C" w:rsidP="00182BA0">
            <w:pPr>
              <w:pStyle w:val="TAL"/>
              <w:rPr>
                <w:sz w:val="16"/>
                <w:szCs w:val="16"/>
              </w:rPr>
            </w:pPr>
            <w:r>
              <w:rPr>
                <w:sz w:val="16"/>
                <w:szCs w:val="16"/>
              </w:rPr>
              <w:t>put under revision control as v17.0.0 with small editorial changes</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3E332C3B" w14:textId="77777777" w:rsidR="00734B1C" w:rsidRPr="000702BF" w:rsidRDefault="00734B1C" w:rsidP="00182BA0">
            <w:pPr>
              <w:pStyle w:val="TAC"/>
              <w:jc w:val="left"/>
              <w:rPr>
                <w:sz w:val="16"/>
                <w:szCs w:val="16"/>
              </w:rPr>
            </w:pPr>
            <w:r>
              <w:rPr>
                <w:sz w:val="16"/>
                <w:szCs w:val="16"/>
              </w:rPr>
              <w:t>17</w:t>
            </w:r>
            <w:r w:rsidRPr="000702BF">
              <w:rPr>
                <w:sz w:val="16"/>
                <w:szCs w:val="16"/>
              </w:rPr>
              <w:t>.0.0</w:t>
            </w:r>
          </w:p>
        </w:tc>
      </w:tr>
      <w:tr w:rsidR="00734B1C" w:rsidRPr="000702BF" w14:paraId="0B907F87" w14:textId="77777777" w:rsidTr="00182BA0">
        <w:trPr>
          <w:jc w:val="center"/>
        </w:trPr>
        <w:tc>
          <w:tcPr>
            <w:tcW w:w="411" w:type="pct"/>
            <w:tcBorders>
              <w:top w:val="single" w:sz="6" w:space="0" w:color="auto"/>
              <w:left w:val="single" w:sz="6" w:space="0" w:color="auto"/>
              <w:bottom w:val="single" w:sz="6" w:space="0" w:color="auto"/>
              <w:right w:val="single" w:sz="6" w:space="0" w:color="auto"/>
            </w:tcBorders>
            <w:shd w:val="solid" w:color="FFFFFF" w:fill="auto"/>
          </w:tcPr>
          <w:p w14:paraId="48F29BE2" w14:textId="77777777" w:rsidR="00734B1C" w:rsidRPr="000702BF" w:rsidRDefault="00734B1C" w:rsidP="00182BA0">
            <w:pPr>
              <w:pStyle w:val="TAC"/>
              <w:jc w:val="left"/>
              <w:rPr>
                <w:sz w:val="16"/>
                <w:szCs w:val="16"/>
              </w:rPr>
            </w:pPr>
            <w:r w:rsidRPr="000702BF">
              <w:rPr>
                <w:sz w:val="16"/>
                <w:szCs w:val="16"/>
              </w:rPr>
              <w:t>2023-12</w:t>
            </w:r>
          </w:p>
        </w:tc>
        <w:tc>
          <w:tcPr>
            <w:tcW w:w="541" w:type="pct"/>
            <w:tcBorders>
              <w:top w:val="single" w:sz="6" w:space="0" w:color="auto"/>
              <w:left w:val="single" w:sz="6" w:space="0" w:color="auto"/>
              <w:bottom w:val="single" w:sz="6" w:space="0" w:color="auto"/>
              <w:right w:val="single" w:sz="6" w:space="0" w:color="auto"/>
            </w:tcBorders>
            <w:shd w:val="solid" w:color="FFFFFF" w:fill="auto"/>
          </w:tcPr>
          <w:p w14:paraId="1E5316FA" w14:textId="77777777" w:rsidR="00734B1C" w:rsidRPr="000702BF" w:rsidRDefault="00734B1C" w:rsidP="00182BA0">
            <w:pPr>
              <w:pStyle w:val="TAC"/>
              <w:jc w:val="left"/>
              <w:rPr>
                <w:sz w:val="16"/>
                <w:szCs w:val="16"/>
              </w:rPr>
            </w:pPr>
            <w:r w:rsidRPr="000702BF">
              <w:rPr>
                <w:sz w:val="16"/>
                <w:szCs w:val="16"/>
              </w:rPr>
              <w:t>RAN#10</w:t>
            </w:r>
            <w:r>
              <w:rPr>
                <w:sz w:val="16"/>
                <w:szCs w:val="16"/>
              </w:rPr>
              <w:t>2</w:t>
            </w:r>
          </w:p>
        </w:tc>
        <w:tc>
          <w:tcPr>
            <w:tcW w:w="522" w:type="pct"/>
            <w:tcBorders>
              <w:top w:val="single" w:sz="6" w:space="0" w:color="auto"/>
              <w:left w:val="single" w:sz="6" w:space="0" w:color="auto"/>
              <w:bottom w:val="single" w:sz="6" w:space="0" w:color="auto"/>
              <w:right w:val="single" w:sz="6" w:space="0" w:color="auto"/>
            </w:tcBorders>
            <w:shd w:val="solid" w:color="FFFFFF" w:fill="auto"/>
          </w:tcPr>
          <w:p w14:paraId="74A5418B" w14:textId="6DB5A490" w:rsidR="00734B1C" w:rsidRPr="000702BF" w:rsidRDefault="00734B1C" w:rsidP="00182BA0">
            <w:pPr>
              <w:pStyle w:val="TAC"/>
              <w:jc w:val="left"/>
              <w:rPr>
                <w:sz w:val="16"/>
                <w:szCs w:val="16"/>
              </w:rPr>
            </w:pPr>
            <w:r>
              <w:rPr>
                <w:sz w:val="16"/>
                <w:szCs w:val="16"/>
              </w:rPr>
              <w:t>RP-232785</w:t>
            </w:r>
          </w:p>
        </w:tc>
        <w:tc>
          <w:tcPr>
            <w:tcW w:w="292" w:type="pct"/>
            <w:tcBorders>
              <w:top w:val="single" w:sz="6" w:space="0" w:color="auto"/>
              <w:left w:val="single" w:sz="6" w:space="0" w:color="auto"/>
              <w:bottom w:val="single" w:sz="6" w:space="0" w:color="auto"/>
              <w:right w:val="single" w:sz="6" w:space="0" w:color="auto"/>
            </w:tcBorders>
            <w:shd w:val="solid" w:color="FFFFFF" w:fill="auto"/>
          </w:tcPr>
          <w:p w14:paraId="02D071B4" w14:textId="25517580" w:rsidR="00734B1C" w:rsidRPr="000702BF" w:rsidRDefault="00734B1C" w:rsidP="00182BA0">
            <w:pPr>
              <w:pStyle w:val="TAC"/>
              <w:jc w:val="left"/>
              <w:rPr>
                <w:sz w:val="16"/>
                <w:szCs w:val="16"/>
              </w:rPr>
            </w:pPr>
            <w:r>
              <w:rPr>
                <w:sz w:val="16"/>
                <w:szCs w:val="16"/>
              </w:rPr>
              <w:t>0001</w:t>
            </w:r>
          </w:p>
        </w:tc>
        <w:tc>
          <w:tcPr>
            <w:tcW w:w="224" w:type="pct"/>
            <w:tcBorders>
              <w:top w:val="single" w:sz="6" w:space="0" w:color="auto"/>
              <w:left w:val="single" w:sz="6" w:space="0" w:color="auto"/>
              <w:bottom w:val="single" w:sz="6" w:space="0" w:color="auto"/>
              <w:right w:val="single" w:sz="6" w:space="0" w:color="auto"/>
            </w:tcBorders>
            <w:shd w:val="solid" w:color="FFFFFF" w:fill="auto"/>
          </w:tcPr>
          <w:p w14:paraId="11A6B1C7" w14:textId="77777777" w:rsidR="00734B1C" w:rsidRPr="000702BF" w:rsidRDefault="00734B1C" w:rsidP="00182BA0">
            <w:pPr>
              <w:pStyle w:val="TAC"/>
              <w:jc w:val="left"/>
              <w:rPr>
                <w:sz w:val="16"/>
                <w:szCs w:val="16"/>
              </w:rPr>
            </w:pPr>
            <w:r w:rsidRPr="000702BF">
              <w:rPr>
                <w:sz w:val="16"/>
                <w:szCs w:val="16"/>
              </w:rPr>
              <w:t>-</w:t>
            </w:r>
          </w:p>
        </w:tc>
        <w:tc>
          <w:tcPr>
            <w:tcW w:w="218" w:type="pct"/>
            <w:tcBorders>
              <w:top w:val="single" w:sz="6" w:space="0" w:color="auto"/>
              <w:left w:val="single" w:sz="6" w:space="0" w:color="auto"/>
              <w:bottom w:val="single" w:sz="6" w:space="0" w:color="auto"/>
              <w:right w:val="single" w:sz="6" w:space="0" w:color="auto"/>
            </w:tcBorders>
            <w:shd w:val="solid" w:color="FFFFFF" w:fill="auto"/>
          </w:tcPr>
          <w:p w14:paraId="42FED94A" w14:textId="50077C12" w:rsidR="00734B1C" w:rsidRPr="000702BF" w:rsidRDefault="00734B1C" w:rsidP="00182BA0">
            <w:pPr>
              <w:pStyle w:val="TAC"/>
              <w:jc w:val="left"/>
              <w:rPr>
                <w:sz w:val="16"/>
                <w:szCs w:val="16"/>
              </w:rPr>
            </w:pPr>
            <w:r>
              <w:rPr>
                <w:sz w:val="16"/>
                <w:szCs w:val="16"/>
              </w:rPr>
              <w:t>F</w:t>
            </w:r>
          </w:p>
        </w:tc>
        <w:tc>
          <w:tcPr>
            <w:tcW w:w="2425" w:type="pct"/>
            <w:tcBorders>
              <w:top w:val="single" w:sz="6" w:space="0" w:color="auto"/>
              <w:left w:val="single" w:sz="6" w:space="0" w:color="auto"/>
              <w:bottom w:val="single" w:sz="6" w:space="0" w:color="auto"/>
              <w:right w:val="single" w:sz="6" w:space="0" w:color="auto"/>
            </w:tcBorders>
            <w:shd w:val="solid" w:color="FFFFFF" w:fill="auto"/>
          </w:tcPr>
          <w:p w14:paraId="45E2CCFD" w14:textId="7BEE9AAC" w:rsidR="00734B1C" w:rsidRPr="000702BF" w:rsidRDefault="00734B1C" w:rsidP="00182BA0">
            <w:pPr>
              <w:pStyle w:val="TAL"/>
              <w:rPr>
                <w:sz w:val="16"/>
                <w:szCs w:val="16"/>
              </w:rPr>
            </w:pPr>
            <w:r w:rsidRPr="00ED3C64">
              <w:rPr>
                <w:sz w:val="16"/>
                <w:szCs w:val="16"/>
              </w:rPr>
              <w:t>Updates to spurious emissions UE coexistence test cases as part of introduction of Band 54</w:t>
            </w:r>
          </w:p>
        </w:tc>
        <w:tc>
          <w:tcPr>
            <w:tcW w:w="367" w:type="pct"/>
            <w:tcBorders>
              <w:top w:val="single" w:sz="6" w:space="0" w:color="auto"/>
              <w:left w:val="single" w:sz="6" w:space="0" w:color="auto"/>
              <w:bottom w:val="single" w:sz="6" w:space="0" w:color="auto"/>
              <w:right w:val="single" w:sz="6" w:space="0" w:color="auto"/>
            </w:tcBorders>
            <w:shd w:val="solid" w:color="FFFFFF" w:fill="auto"/>
          </w:tcPr>
          <w:p w14:paraId="28DEEF56" w14:textId="68B1129A" w:rsidR="00734B1C" w:rsidRPr="000702BF" w:rsidRDefault="00734B1C" w:rsidP="00182BA0">
            <w:pPr>
              <w:pStyle w:val="TAC"/>
              <w:jc w:val="left"/>
              <w:rPr>
                <w:sz w:val="16"/>
                <w:szCs w:val="16"/>
              </w:rPr>
            </w:pPr>
            <w:r>
              <w:rPr>
                <w:sz w:val="16"/>
                <w:szCs w:val="16"/>
              </w:rPr>
              <w:t>18</w:t>
            </w:r>
            <w:r w:rsidRPr="000702BF">
              <w:rPr>
                <w:sz w:val="16"/>
                <w:szCs w:val="16"/>
              </w:rPr>
              <w:t>.0.0</w:t>
            </w:r>
          </w:p>
        </w:tc>
      </w:tr>
    </w:tbl>
    <w:p w14:paraId="6BA8C2E7" w14:textId="77777777" w:rsidR="003C3971" w:rsidRPr="000702BF" w:rsidRDefault="003C3971" w:rsidP="003C3971"/>
    <w:sectPr w:rsidR="003C3971" w:rsidRPr="000702BF">
      <w:headerReference w:type="default" r:id="rId63"/>
      <w:footerReference w:type="default" r:id="rId6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F604" w14:textId="77777777" w:rsidR="00932855" w:rsidRDefault="00932855">
      <w:r>
        <w:separator/>
      </w:r>
    </w:p>
  </w:endnote>
  <w:endnote w:type="continuationSeparator" w:id="0">
    <w:p w14:paraId="77FFED60" w14:textId="77777777" w:rsidR="00932855" w:rsidRDefault="0093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 w:name="v4.2.0">
    <w:altName w:val="Cambria"/>
    <w:charset w:val="00"/>
    <w:family w:val="auto"/>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v5.0.0">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PingFang TC">
    <w:altName w:val="Microsoft JhengHei"/>
    <w:charset w:val="88"/>
    <w:family w:val="swiss"/>
    <w:pitch w:val="variable"/>
    <w:sig w:usb0="A00002FF" w:usb1="7ACFFDFB" w:usb2="00000017" w:usb3="00000000" w:csb0="00100001" w:csb1="00000000"/>
  </w:font>
  <w:font w:name="香~??’c‘I">
    <w:altName w:val="ＭＳ 明朝"/>
    <w:charset w:val="00"/>
    <w:family w:val="auto"/>
    <w:pitch w:val="default"/>
    <w:sig w:usb0="00000000" w:usb1="00000000" w:usb2="00000010" w:usb3="00000000" w:csb0="00020000" w:csb1="00000000"/>
  </w:font>
  <w:font w:name="Times">
    <w:panose1 w:val="02020603050405020304"/>
    <w:charset w:val="00"/>
    <w:family w:val="roman"/>
    <w:pitch w:val="variable"/>
    <w:sig w:usb0="E0002EFF" w:usb1="C000785B" w:usb2="00000009" w:usb3="00000000" w:csb0="000001FF" w:csb1="00000000"/>
  </w:font>
  <w:font w:name="Osaka">
    <w:altName w:val="Yu Gothic"/>
    <w:panose1 w:val="00000000000000000000"/>
    <w:charset w:val="80"/>
    <w:family w:val="auto"/>
    <w:notTrueType/>
    <w:pitch w:val="variable"/>
    <w:sig w:usb0="00000001"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
    <w:altName w:val="Yu Gothic"/>
    <w:charset w:val="80"/>
    <w:family w:val="roman"/>
    <w:pitch w:val="default"/>
    <w:sig w:usb0="00000000" w:usb1="0000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9D85" w14:textId="77777777" w:rsidR="000F28A7" w:rsidRPr="000F28A7" w:rsidRDefault="000F28A7" w:rsidP="000F28A7">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80F1F" w14:textId="77777777" w:rsidR="000F28A7" w:rsidRPr="000F28A7" w:rsidRDefault="000F28A7" w:rsidP="000F28A7">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01AE" w14:textId="77777777" w:rsidR="00BE2B18" w:rsidRPr="000F28A7" w:rsidRDefault="00BE2B18" w:rsidP="000F28A7">
    <w:pPr>
      <w:jc w:val="center"/>
      <w:rPr>
        <w:rFonts w:ascii="Arial" w:hAnsi="Arial" w:cs="Arial"/>
        <w:b/>
        <w:i/>
      </w:rPr>
    </w:pPr>
    <w:r w:rsidRPr="000F28A7">
      <w:rPr>
        <w:rFonts w:ascii="Arial" w:hAnsi="Arial" w:cs="Arial"/>
        <w:b/>
        <w:i/>
      </w:rP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BA430C" w:rsidRDefault="00597B11" w:rsidP="00BA430C">
    <w:pPr>
      <w:jc w:val="center"/>
      <w:rPr>
        <w:rFonts w:ascii="Arial" w:hAnsi="Arial" w:cs="Arial"/>
        <w:b/>
        <w:bCs/>
        <w:i/>
        <w:iCs/>
      </w:rPr>
    </w:pPr>
    <w:r w:rsidRPr="00BA430C">
      <w:rPr>
        <w:rFonts w:ascii="Arial" w:hAnsi="Arial" w:cs="Arial"/>
        <w:b/>
        <w:bCs/>
        <w:i/>
        <w:iCs/>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097F" w14:textId="77777777" w:rsidR="00932855" w:rsidRDefault="00932855">
      <w:r>
        <w:separator/>
      </w:r>
    </w:p>
  </w:footnote>
  <w:footnote w:type="continuationSeparator" w:id="0">
    <w:p w14:paraId="68F1EF40" w14:textId="77777777" w:rsidR="00932855" w:rsidRDefault="00932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CE57" w14:textId="542D3BD3" w:rsidR="00BE2B18" w:rsidRDefault="00BE2B18">
    <w:pPr>
      <w:framePr w:h="284" w:hRule="exact" w:hSpace="181" w:wrap="notBeside" w:vAnchor="text" w:hAnchor="margin" w:y="1"/>
      <w:tabs>
        <w:tab w:val="left" w:pos="8229"/>
      </w:tabs>
      <w:rPr>
        <w:rFonts w:ascii="Arial" w:hAnsi="Arial" w:cs="Arial"/>
        <w:b/>
        <w:sz w:val="18"/>
        <w:szCs w:val="18"/>
      </w:rPr>
    </w:pPr>
    <w:r w:rsidRPr="000F28A7">
      <w:rPr>
        <w:rFonts w:ascii="Arial" w:hAnsi="Arial" w:cs="Arial"/>
        <w:b/>
        <w:szCs w:val="18"/>
      </w:rPr>
      <w:t>Release 1</w:t>
    </w:r>
    <w:r w:rsidR="002A243D">
      <w:rPr>
        <w:rFonts w:ascii="Arial" w:hAnsi="Arial" w:cs="Arial"/>
        <w:b/>
        <w:szCs w:val="18"/>
      </w:rPr>
      <w:t>8</w:t>
    </w:r>
  </w:p>
  <w:p w14:paraId="3754D060" w14:textId="62A34401" w:rsidR="00BE2B18" w:rsidRDefault="00BE2B18">
    <w:pPr>
      <w:framePr w:h="284" w:hRule="exact" w:hSpace="181" w:wrap="notBeside" w:vAnchor="text" w:hAnchor="margin" w:xAlign="right" w:y="1"/>
      <w:tabs>
        <w:tab w:val="left" w:pos="8229"/>
      </w:tabs>
      <w:rPr>
        <w:rFonts w:ascii="Arial" w:hAnsi="Arial" w:cs="Arial"/>
        <w:b/>
        <w:sz w:val="18"/>
        <w:szCs w:val="18"/>
      </w:rPr>
    </w:pPr>
    <w:r w:rsidRPr="000F28A7">
      <w:rPr>
        <w:rFonts w:ascii="Arial" w:hAnsi="Arial" w:cs="Arial"/>
        <w:b/>
        <w:szCs w:val="18"/>
      </w:rPr>
      <w:t>3GPP TS 38.521-</w:t>
    </w:r>
    <w:r w:rsidR="00902D3F" w:rsidRPr="000F28A7">
      <w:rPr>
        <w:rFonts w:ascii="Arial" w:hAnsi="Arial" w:cs="Arial"/>
        <w:b/>
        <w:szCs w:val="18"/>
      </w:rPr>
      <w:t>5</w:t>
    </w:r>
    <w:r w:rsidRPr="000F28A7">
      <w:rPr>
        <w:rFonts w:ascii="Arial" w:hAnsi="Arial" w:cs="Arial"/>
        <w:b/>
        <w:szCs w:val="18"/>
      </w:rPr>
      <w:t xml:space="preserve"> V</w:t>
    </w:r>
    <w:r w:rsidR="002A243D">
      <w:rPr>
        <w:rFonts w:ascii="Arial" w:hAnsi="Arial" w:cs="Arial"/>
        <w:b/>
        <w:szCs w:val="18"/>
      </w:rPr>
      <w:t>18.</w:t>
    </w:r>
    <w:r w:rsidR="00DA2DBD">
      <w:rPr>
        <w:rFonts w:ascii="Arial" w:hAnsi="Arial" w:cs="Arial"/>
        <w:b/>
        <w:szCs w:val="18"/>
      </w:rPr>
      <w:t>0</w:t>
    </w:r>
    <w:r w:rsidRPr="000F28A7">
      <w:rPr>
        <w:rFonts w:ascii="Arial" w:hAnsi="Arial" w:cs="Arial"/>
        <w:b/>
        <w:szCs w:val="18"/>
      </w:rPr>
      <w:t>.0 (202</w:t>
    </w:r>
    <w:r w:rsidR="00902D3F" w:rsidRPr="000F28A7">
      <w:rPr>
        <w:rFonts w:ascii="Arial" w:hAnsi="Arial" w:cs="Arial"/>
        <w:b/>
        <w:szCs w:val="18"/>
      </w:rPr>
      <w:t>3</w:t>
    </w:r>
    <w:r w:rsidRPr="000F28A7">
      <w:rPr>
        <w:rFonts w:ascii="Arial" w:hAnsi="Arial" w:cs="Arial"/>
        <w:b/>
        <w:szCs w:val="18"/>
      </w:rPr>
      <w:t>-</w:t>
    </w:r>
    <w:r w:rsidR="0044729F" w:rsidRPr="000F28A7">
      <w:rPr>
        <w:rFonts w:ascii="Arial" w:hAnsi="Arial" w:cs="Arial"/>
        <w:b/>
        <w:szCs w:val="18"/>
      </w:rPr>
      <w:t>12</w:t>
    </w:r>
    <w:r w:rsidRPr="000F28A7">
      <w:rPr>
        <w:rFonts w:ascii="Arial" w:hAnsi="Arial" w:cs="Arial"/>
        <w:b/>
        <w:szCs w:val="18"/>
      </w:rPr>
      <w:t>)</w:t>
    </w:r>
  </w:p>
  <w:sdt>
    <w:sdtPr>
      <w:id w:val="284080415"/>
      <w:docPartObj>
        <w:docPartGallery w:val="Page Numbers (Top of Page)"/>
        <w:docPartUnique/>
      </w:docPartObj>
    </w:sdtPr>
    <w:sdtEndPr>
      <w:rPr>
        <w:rFonts w:ascii="Arial" w:hAnsi="Arial" w:cs="Arial"/>
        <w:b/>
        <w:bCs/>
      </w:rPr>
    </w:sdtEndPr>
    <w:sdtContent>
      <w:p w14:paraId="3A7BE3ED" w14:textId="54C79D50" w:rsidR="00BE2B18" w:rsidRPr="0092745E" w:rsidRDefault="00BE2B18" w:rsidP="0092745E">
        <w:pPr>
          <w:jc w:val="center"/>
          <w:rPr>
            <w:rFonts w:ascii="Arial" w:hAnsi="Arial" w:cs="Arial"/>
            <w:b/>
            <w:bCs/>
          </w:rPr>
        </w:pPr>
        <w:r w:rsidRPr="00BA430C">
          <w:rPr>
            <w:rFonts w:ascii="Arial" w:hAnsi="Arial" w:cs="Arial"/>
            <w:b/>
            <w:bCs/>
          </w:rPr>
          <w:fldChar w:fldCharType="begin"/>
        </w:r>
        <w:r w:rsidRPr="00BA430C">
          <w:rPr>
            <w:rFonts w:ascii="Arial" w:hAnsi="Arial" w:cs="Arial"/>
            <w:b/>
            <w:bCs/>
          </w:rPr>
          <w:instrText xml:space="preserve"> PAGE   \* MERGEFORMAT </w:instrText>
        </w:r>
        <w:r w:rsidRPr="00BA430C">
          <w:rPr>
            <w:rFonts w:ascii="Arial" w:hAnsi="Arial" w:cs="Arial"/>
            <w:b/>
            <w:bCs/>
          </w:rPr>
          <w:fldChar w:fldCharType="separate"/>
        </w:r>
        <w:r w:rsidRPr="00BA430C">
          <w:rPr>
            <w:rFonts w:ascii="Arial" w:hAnsi="Arial" w:cs="Arial"/>
            <w:b/>
            <w:bCs/>
          </w:rPr>
          <w:t>2</w:t>
        </w:r>
        <w:r w:rsidRPr="00BA430C">
          <w:rPr>
            <w:rFonts w:ascii="Arial" w:hAnsi="Arial" w:cs="Arial"/>
            <w:b/>
            <w:bCs/>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7A9ED38"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82BA0">
      <w:rPr>
        <w:rFonts w:ascii="Arial" w:hAnsi="Arial" w:cs="Arial"/>
        <w:b/>
        <w:noProof/>
        <w:sz w:val="18"/>
        <w:szCs w:val="18"/>
      </w:rPr>
      <w:t>3GPP TS 38.521-5 V18.0.0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01F28E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82BA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D809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1AF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9089B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7223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485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98578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5259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A58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E2DC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A469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445CCB"/>
    <w:multiLevelType w:val="hybridMultilevel"/>
    <w:tmpl w:val="455AEEEE"/>
    <w:lvl w:ilvl="0" w:tplc="C916EC14">
      <w:start w:val="1"/>
      <w:numFmt w:val="bullet"/>
      <w:lvlText w:val=""/>
      <w:lvlJc w:val="left"/>
      <w:pPr>
        <w:ind w:left="1440" w:hanging="360"/>
      </w:pPr>
      <w:rPr>
        <w:rFonts w:ascii="Symbol" w:hAnsi="Symbol"/>
      </w:rPr>
    </w:lvl>
    <w:lvl w:ilvl="1" w:tplc="45DC6520">
      <w:start w:val="1"/>
      <w:numFmt w:val="bullet"/>
      <w:lvlText w:val=""/>
      <w:lvlJc w:val="left"/>
      <w:pPr>
        <w:ind w:left="1440" w:hanging="360"/>
      </w:pPr>
      <w:rPr>
        <w:rFonts w:ascii="Symbol" w:hAnsi="Symbol"/>
      </w:rPr>
    </w:lvl>
    <w:lvl w:ilvl="2" w:tplc="EBA48128">
      <w:start w:val="1"/>
      <w:numFmt w:val="bullet"/>
      <w:lvlText w:val=""/>
      <w:lvlJc w:val="left"/>
      <w:pPr>
        <w:ind w:left="1440" w:hanging="360"/>
      </w:pPr>
      <w:rPr>
        <w:rFonts w:ascii="Symbol" w:hAnsi="Symbol"/>
      </w:rPr>
    </w:lvl>
    <w:lvl w:ilvl="3" w:tplc="54800C0A">
      <w:start w:val="1"/>
      <w:numFmt w:val="bullet"/>
      <w:lvlText w:val=""/>
      <w:lvlJc w:val="left"/>
      <w:pPr>
        <w:ind w:left="1440" w:hanging="360"/>
      </w:pPr>
      <w:rPr>
        <w:rFonts w:ascii="Symbol" w:hAnsi="Symbol"/>
      </w:rPr>
    </w:lvl>
    <w:lvl w:ilvl="4" w:tplc="4CF0F2CE">
      <w:start w:val="1"/>
      <w:numFmt w:val="bullet"/>
      <w:lvlText w:val=""/>
      <w:lvlJc w:val="left"/>
      <w:pPr>
        <w:ind w:left="1440" w:hanging="360"/>
      </w:pPr>
      <w:rPr>
        <w:rFonts w:ascii="Symbol" w:hAnsi="Symbol"/>
      </w:rPr>
    </w:lvl>
    <w:lvl w:ilvl="5" w:tplc="78A2665A">
      <w:start w:val="1"/>
      <w:numFmt w:val="bullet"/>
      <w:lvlText w:val=""/>
      <w:lvlJc w:val="left"/>
      <w:pPr>
        <w:ind w:left="1440" w:hanging="360"/>
      </w:pPr>
      <w:rPr>
        <w:rFonts w:ascii="Symbol" w:hAnsi="Symbol"/>
      </w:rPr>
    </w:lvl>
    <w:lvl w:ilvl="6" w:tplc="1D1615F4">
      <w:start w:val="1"/>
      <w:numFmt w:val="bullet"/>
      <w:lvlText w:val=""/>
      <w:lvlJc w:val="left"/>
      <w:pPr>
        <w:ind w:left="1440" w:hanging="360"/>
      </w:pPr>
      <w:rPr>
        <w:rFonts w:ascii="Symbol" w:hAnsi="Symbol"/>
      </w:rPr>
    </w:lvl>
    <w:lvl w:ilvl="7" w:tplc="92C4ECE6">
      <w:start w:val="1"/>
      <w:numFmt w:val="bullet"/>
      <w:lvlText w:val=""/>
      <w:lvlJc w:val="left"/>
      <w:pPr>
        <w:ind w:left="1440" w:hanging="360"/>
      </w:pPr>
      <w:rPr>
        <w:rFonts w:ascii="Symbol" w:hAnsi="Symbol"/>
      </w:rPr>
    </w:lvl>
    <w:lvl w:ilvl="8" w:tplc="B176B178">
      <w:start w:val="1"/>
      <w:numFmt w:val="bullet"/>
      <w:lvlText w:val=""/>
      <w:lvlJc w:val="left"/>
      <w:pPr>
        <w:ind w:left="1440" w:hanging="360"/>
      </w:pPr>
      <w:rPr>
        <w:rFonts w:ascii="Symbol" w:hAnsi="Symbol"/>
      </w:rPr>
    </w:lvl>
  </w:abstractNum>
  <w:abstractNum w:abstractNumId="11" w15:restartNumberingAfterBreak="0">
    <w:nsid w:val="10844CB2"/>
    <w:multiLevelType w:val="hybridMultilevel"/>
    <w:tmpl w:val="12D62208"/>
    <w:lvl w:ilvl="0" w:tplc="197AD0EC">
      <w:start w:val="1"/>
      <w:numFmt w:val="bullet"/>
      <w:lvlText w:val=""/>
      <w:lvlJc w:val="left"/>
      <w:pPr>
        <w:ind w:left="1440" w:hanging="360"/>
      </w:pPr>
      <w:rPr>
        <w:rFonts w:ascii="Symbol" w:hAnsi="Symbol"/>
      </w:rPr>
    </w:lvl>
    <w:lvl w:ilvl="1" w:tplc="86A852B2">
      <w:start w:val="1"/>
      <w:numFmt w:val="bullet"/>
      <w:lvlText w:val=""/>
      <w:lvlJc w:val="left"/>
      <w:pPr>
        <w:ind w:left="1440" w:hanging="360"/>
      </w:pPr>
      <w:rPr>
        <w:rFonts w:ascii="Symbol" w:hAnsi="Symbol"/>
      </w:rPr>
    </w:lvl>
    <w:lvl w:ilvl="2" w:tplc="04DA6E80">
      <w:start w:val="1"/>
      <w:numFmt w:val="bullet"/>
      <w:lvlText w:val=""/>
      <w:lvlJc w:val="left"/>
      <w:pPr>
        <w:ind w:left="1440" w:hanging="360"/>
      </w:pPr>
      <w:rPr>
        <w:rFonts w:ascii="Symbol" w:hAnsi="Symbol"/>
      </w:rPr>
    </w:lvl>
    <w:lvl w:ilvl="3" w:tplc="C024BC6E">
      <w:start w:val="1"/>
      <w:numFmt w:val="bullet"/>
      <w:lvlText w:val=""/>
      <w:lvlJc w:val="left"/>
      <w:pPr>
        <w:ind w:left="1440" w:hanging="360"/>
      </w:pPr>
      <w:rPr>
        <w:rFonts w:ascii="Symbol" w:hAnsi="Symbol"/>
      </w:rPr>
    </w:lvl>
    <w:lvl w:ilvl="4" w:tplc="67D81FAE">
      <w:start w:val="1"/>
      <w:numFmt w:val="bullet"/>
      <w:lvlText w:val=""/>
      <w:lvlJc w:val="left"/>
      <w:pPr>
        <w:ind w:left="1440" w:hanging="360"/>
      </w:pPr>
      <w:rPr>
        <w:rFonts w:ascii="Symbol" w:hAnsi="Symbol"/>
      </w:rPr>
    </w:lvl>
    <w:lvl w:ilvl="5" w:tplc="AC1072A6">
      <w:start w:val="1"/>
      <w:numFmt w:val="bullet"/>
      <w:lvlText w:val=""/>
      <w:lvlJc w:val="left"/>
      <w:pPr>
        <w:ind w:left="1440" w:hanging="360"/>
      </w:pPr>
      <w:rPr>
        <w:rFonts w:ascii="Symbol" w:hAnsi="Symbol"/>
      </w:rPr>
    </w:lvl>
    <w:lvl w:ilvl="6" w:tplc="EA043D24">
      <w:start w:val="1"/>
      <w:numFmt w:val="bullet"/>
      <w:lvlText w:val=""/>
      <w:lvlJc w:val="left"/>
      <w:pPr>
        <w:ind w:left="1440" w:hanging="360"/>
      </w:pPr>
      <w:rPr>
        <w:rFonts w:ascii="Symbol" w:hAnsi="Symbol"/>
      </w:rPr>
    </w:lvl>
    <w:lvl w:ilvl="7" w:tplc="1F509D0A">
      <w:start w:val="1"/>
      <w:numFmt w:val="bullet"/>
      <w:lvlText w:val=""/>
      <w:lvlJc w:val="left"/>
      <w:pPr>
        <w:ind w:left="1440" w:hanging="360"/>
      </w:pPr>
      <w:rPr>
        <w:rFonts w:ascii="Symbol" w:hAnsi="Symbol"/>
      </w:rPr>
    </w:lvl>
    <w:lvl w:ilvl="8" w:tplc="3208C060">
      <w:start w:val="1"/>
      <w:numFmt w:val="bullet"/>
      <w:lvlText w:val=""/>
      <w:lvlJc w:val="left"/>
      <w:pPr>
        <w:ind w:left="1440" w:hanging="360"/>
      </w:pPr>
      <w:rPr>
        <w:rFonts w:ascii="Symbol" w:hAnsi="Symbol"/>
      </w:rPr>
    </w:lvl>
  </w:abstractNum>
  <w:abstractNum w:abstractNumId="12" w15:restartNumberingAfterBreak="0">
    <w:nsid w:val="1D405EBE"/>
    <w:multiLevelType w:val="hybridMultilevel"/>
    <w:tmpl w:val="E4DEA4CA"/>
    <w:lvl w:ilvl="0" w:tplc="8D708F7E">
      <w:start w:val="1"/>
      <w:numFmt w:val="bullet"/>
      <w:lvlText w:val=""/>
      <w:lvlJc w:val="left"/>
      <w:pPr>
        <w:ind w:left="1440" w:hanging="360"/>
      </w:pPr>
      <w:rPr>
        <w:rFonts w:ascii="Symbol" w:hAnsi="Symbol"/>
      </w:rPr>
    </w:lvl>
    <w:lvl w:ilvl="1" w:tplc="75C4679C">
      <w:start w:val="1"/>
      <w:numFmt w:val="bullet"/>
      <w:lvlText w:val=""/>
      <w:lvlJc w:val="left"/>
      <w:pPr>
        <w:ind w:left="1440" w:hanging="360"/>
      </w:pPr>
      <w:rPr>
        <w:rFonts w:ascii="Symbol" w:hAnsi="Symbol"/>
      </w:rPr>
    </w:lvl>
    <w:lvl w:ilvl="2" w:tplc="38B2666C">
      <w:start w:val="1"/>
      <w:numFmt w:val="bullet"/>
      <w:lvlText w:val=""/>
      <w:lvlJc w:val="left"/>
      <w:pPr>
        <w:ind w:left="1440" w:hanging="360"/>
      </w:pPr>
      <w:rPr>
        <w:rFonts w:ascii="Symbol" w:hAnsi="Symbol"/>
      </w:rPr>
    </w:lvl>
    <w:lvl w:ilvl="3" w:tplc="A3F2003A">
      <w:start w:val="1"/>
      <w:numFmt w:val="bullet"/>
      <w:lvlText w:val=""/>
      <w:lvlJc w:val="left"/>
      <w:pPr>
        <w:ind w:left="1440" w:hanging="360"/>
      </w:pPr>
      <w:rPr>
        <w:rFonts w:ascii="Symbol" w:hAnsi="Symbol"/>
      </w:rPr>
    </w:lvl>
    <w:lvl w:ilvl="4" w:tplc="F59874FC">
      <w:start w:val="1"/>
      <w:numFmt w:val="bullet"/>
      <w:lvlText w:val=""/>
      <w:lvlJc w:val="left"/>
      <w:pPr>
        <w:ind w:left="1440" w:hanging="360"/>
      </w:pPr>
      <w:rPr>
        <w:rFonts w:ascii="Symbol" w:hAnsi="Symbol"/>
      </w:rPr>
    </w:lvl>
    <w:lvl w:ilvl="5" w:tplc="6AD4B020">
      <w:start w:val="1"/>
      <w:numFmt w:val="bullet"/>
      <w:lvlText w:val=""/>
      <w:lvlJc w:val="left"/>
      <w:pPr>
        <w:ind w:left="1440" w:hanging="360"/>
      </w:pPr>
      <w:rPr>
        <w:rFonts w:ascii="Symbol" w:hAnsi="Symbol"/>
      </w:rPr>
    </w:lvl>
    <w:lvl w:ilvl="6" w:tplc="59E05F56">
      <w:start w:val="1"/>
      <w:numFmt w:val="bullet"/>
      <w:lvlText w:val=""/>
      <w:lvlJc w:val="left"/>
      <w:pPr>
        <w:ind w:left="1440" w:hanging="360"/>
      </w:pPr>
      <w:rPr>
        <w:rFonts w:ascii="Symbol" w:hAnsi="Symbol"/>
      </w:rPr>
    </w:lvl>
    <w:lvl w:ilvl="7" w:tplc="CB8AE510">
      <w:start w:val="1"/>
      <w:numFmt w:val="bullet"/>
      <w:lvlText w:val=""/>
      <w:lvlJc w:val="left"/>
      <w:pPr>
        <w:ind w:left="1440" w:hanging="360"/>
      </w:pPr>
      <w:rPr>
        <w:rFonts w:ascii="Symbol" w:hAnsi="Symbol"/>
      </w:rPr>
    </w:lvl>
    <w:lvl w:ilvl="8" w:tplc="5E3A6BB6">
      <w:start w:val="1"/>
      <w:numFmt w:val="bullet"/>
      <w:lvlText w:val=""/>
      <w:lvlJc w:val="left"/>
      <w:pPr>
        <w:ind w:left="1440" w:hanging="360"/>
      </w:pPr>
      <w:rPr>
        <w:rFonts w:ascii="Symbol" w:hAnsi="Symbol"/>
      </w:rPr>
    </w:lvl>
  </w:abstractNum>
  <w:abstractNum w:abstractNumId="13" w15:restartNumberingAfterBreak="0">
    <w:nsid w:val="2FE174D4"/>
    <w:multiLevelType w:val="hybridMultilevel"/>
    <w:tmpl w:val="92043D9A"/>
    <w:lvl w:ilvl="0" w:tplc="87DA1666">
      <w:start w:val="1"/>
      <w:numFmt w:val="bullet"/>
      <w:lvlText w:val=""/>
      <w:lvlJc w:val="left"/>
      <w:pPr>
        <w:ind w:left="1440" w:hanging="360"/>
      </w:pPr>
      <w:rPr>
        <w:rFonts w:ascii="Symbol" w:hAnsi="Symbol"/>
      </w:rPr>
    </w:lvl>
    <w:lvl w:ilvl="1" w:tplc="A0D8E810">
      <w:start w:val="1"/>
      <w:numFmt w:val="bullet"/>
      <w:lvlText w:val=""/>
      <w:lvlJc w:val="left"/>
      <w:pPr>
        <w:ind w:left="1440" w:hanging="360"/>
      </w:pPr>
      <w:rPr>
        <w:rFonts w:ascii="Symbol" w:hAnsi="Symbol"/>
      </w:rPr>
    </w:lvl>
    <w:lvl w:ilvl="2" w:tplc="2F5089CA">
      <w:start w:val="1"/>
      <w:numFmt w:val="bullet"/>
      <w:lvlText w:val=""/>
      <w:lvlJc w:val="left"/>
      <w:pPr>
        <w:ind w:left="1440" w:hanging="360"/>
      </w:pPr>
      <w:rPr>
        <w:rFonts w:ascii="Symbol" w:hAnsi="Symbol"/>
      </w:rPr>
    </w:lvl>
    <w:lvl w:ilvl="3" w:tplc="97A885F6">
      <w:start w:val="1"/>
      <w:numFmt w:val="bullet"/>
      <w:lvlText w:val=""/>
      <w:lvlJc w:val="left"/>
      <w:pPr>
        <w:ind w:left="1440" w:hanging="360"/>
      </w:pPr>
      <w:rPr>
        <w:rFonts w:ascii="Symbol" w:hAnsi="Symbol"/>
      </w:rPr>
    </w:lvl>
    <w:lvl w:ilvl="4" w:tplc="D4F2F382">
      <w:start w:val="1"/>
      <w:numFmt w:val="bullet"/>
      <w:lvlText w:val=""/>
      <w:lvlJc w:val="left"/>
      <w:pPr>
        <w:ind w:left="1440" w:hanging="360"/>
      </w:pPr>
      <w:rPr>
        <w:rFonts w:ascii="Symbol" w:hAnsi="Symbol"/>
      </w:rPr>
    </w:lvl>
    <w:lvl w:ilvl="5" w:tplc="79FC5E14">
      <w:start w:val="1"/>
      <w:numFmt w:val="bullet"/>
      <w:lvlText w:val=""/>
      <w:lvlJc w:val="left"/>
      <w:pPr>
        <w:ind w:left="1440" w:hanging="360"/>
      </w:pPr>
      <w:rPr>
        <w:rFonts w:ascii="Symbol" w:hAnsi="Symbol"/>
      </w:rPr>
    </w:lvl>
    <w:lvl w:ilvl="6" w:tplc="B0C88408">
      <w:start w:val="1"/>
      <w:numFmt w:val="bullet"/>
      <w:lvlText w:val=""/>
      <w:lvlJc w:val="left"/>
      <w:pPr>
        <w:ind w:left="1440" w:hanging="360"/>
      </w:pPr>
      <w:rPr>
        <w:rFonts w:ascii="Symbol" w:hAnsi="Symbol"/>
      </w:rPr>
    </w:lvl>
    <w:lvl w:ilvl="7" w:tplc="B5724996">
      <w:start w:val="1"/>
      <w:numFmt w:val="bullet"/>
      <w:lvlText w:val=""/>
      <w:lvlJc w:val="left"/>
      <w:pPr>
        <w:ind w:left="1440" w:hanging="360"/>
      </w:pPr>
      <w:rPr>
        <w:rFonts w:ascii="Symbol" w:hAnsi="Symbol"/>
      </w:rPr>
    </w:lvl>
    <w:lvl w:ilvl="8" w:tplc="7692455E">
      <w:start w:val="1"/>
      <w:numFmt w:val="bullet"/>
      <w:lvlText w:val=""/>
      <w:lvlJc w:val="left"/>
      <w:pPr>
        <w:ind w:left="1440" w:hanging="360"/>
      </w:pPr>
      <w:rPr>
        <w:rFonts w:ascii="Symbol" w:hAnsi="Symbol"/>
      </w:rPr>
    </w:lvl>
  </w:abstractNum>
  <w:abstractNum w:abstractNumId="14" w15:restartNumberingAfterBreak="0">
    <w:nsid w:val="33894987"/>
    <w:multiLevelType w:val="hybridMultilevel"/>
    <w:tmpl w:val="08E6AD56"/>
    <w:lvl w:ilvl="0" w:tplc="11F060CC">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9897F10"/>
    <w:multiLevelType w:val="hybridMultilevel"/>
    <w:tmpl w:val="998AE66E"/>
    <w:lvl w:ilvl="0" w:tplc="98FA2822">
      <w:start w:val="1"/>
      <w:numFmt w:val="bullet"/>
      <w:lvlText w:val=""/>
      <w:lvlJc w:val="left"/>
      <w:pPr>
        <w:ind w:left="1440" w:hanging="360"/>
      </w:pPr>
      <w:rPr>
        <w:rFonts w:ascii="Symbol" w:hAnsi="Symbol"/>
      </w:rPr>
    </w:lvl>
    <w:lvl w:ilvl="1" w:tplc="0A2473D4">
      <w:start w:val="1"/>
      <w:numFmt w:val="bullet"/>
      <w:lvlText w:val=""/>
      <w:lvlJc w:val="left"/>
      <w:pPr>
        <w:ind w:left="1440" w:hanging="360"/>
      </w:pPr>
      <w:rPr>
        <w:rFonts w:ascii="Symbol" w:hAnsi="Symbol"/>
      </w:rPr>
    </w:lvl>
    <w:lvl w:ilvl="2" w:tplc="014AD85A">
      <w:start w:val="1"/>
      <w:numFmt w:val="bullet"/>
      <w:lvlText w:val=""/>
      <w:lvlJc w:val="left"/>
      <w:pPr>
        <w:ind w:left="1440" w:hanging="360"/>
      </w:pPr>
      <w:rPr>
        <w:rFonts w:ascii="Symbol" w:hAnsi="Symbol"/>
      </w:rPr>
    </w:lvl>
    <w:lvl w:ilvl="3" w:tplc="A172FB42">
      <w:start w:val="1"/>
      <w:numFmt w:val="bullet"/>
      <w:lvlText w:val=""/>
      <w:lvlJc w:val="left"/>
      <w:pPr>
        <w:ind w:left="1440" w:hanging="360"/>
      </w:pPr>
      <w:rPr>
        <w:rFonts w:ascii="Symbol" w:hAnsi="Symbol"/>
      </w:rPr>
    </w:lvl>
    <w:lvl w:ilvl="4" w:tplc="DEB667D0">
      <w:start w:val="1"/>
      <w:numFmt w:val="bullet"/>
      <w:lvlText w:val=""/>
      <w:lvlJc w:val="left"/>
      <w:pPr>
        <w:ind w:left="1440" w:hanging="360"/>
      </w:pPr>
      <w:rPr>
        <w:rFonts w:ascii="Symbol" w:hAnsi="Symbol"/>
      </w:rPr>
    </w:lvl>
    <w:lvl w:ilvl="5" w:tplc="012EB288">
      <w:start w:val="1"/>
      <w:numFmt w:val="bullet"/>
      <w:lvlText w:val=""/>
      <w:lvlJc w:val="left"/>
      <w:pPr>
        <w:ind w:left="1440" w:hanging="360"/>
      </w:pPr>
      <w:rPr>
        <w:rFonts w:ascii="Symbol" w:hAnsi="Symbol"/>
      </w:rPr>
    </w:lvl>
    <w:lvl w:ilvl="6" w:tplc="99D61040">
      <w:start w:val="1"/>
      <w:numFmt w:val="bullet"/>
      <w:lvlText w:val=""/>
      <w:lvlJc w:val="left"/>
      <w:pPr>
        <w:ind w:left="1440" w:hanging="360"/>
      </w:pPr>
      <w:rPr>
        <w:rFonts w:ascii="Symbol" w:hAnsi="Symbol"/>
      </w:rPr>
    </w:lvl>
    <w:lvl w:ilvl="7" w:tplc="A8B6FBBE">
      <w:start w:val="1"/>
      <w:numFmt w:val="bullet"/>
      <w:lvlText w:val=""/>
      <w:lvlJc w:val="left"/>
      <w:pPr>
        <w:ind w:left="1440" w:hanging="360"/>
      </w:pPr>
      <w:rPr>
        <w:rFonts w:ascii="Symbol" w:hAnsi="Symbol"/>
      </w:rPr>
    </w:lvl>
    <w:lvl w:ilvl="8" w:tplc="3A5407C4">
      <w:start w:val="1"/>
      <w:numFmt w:val="bullet"/>
      <w:lvlText w:val=""/>
      <w:lvlJc w:val="left"/>
      <w:pPr>
        <w:ind w:left="1440" w:hanging="360"/>
      </w:pPr>
      <w:rPr>
        <w:rFonts w:ascii="Symbol" w:hAnsi="Symbol"/>
      </w:rPr>
    </w:lvl>
  </w:abstractNum>
  <w:abstractNum w:abstractNumId="16" w15:restartNumberingAfterBreak="0">
    <w:nsid w:val="3DEC5758"/>
    <w:multiLevelType w:val="hybridMultilevel"/>
    <w:tmpl w:val="013E0760"/>
    <w:lvl w:ilvl="0" w:tplc="4BE885C2">
      <w:start w:val="1"/>
      <w:numFmt w:val="bullet"/>
      <w:lvlText w:val=""/>
      <w:lvlJc w:val="left"/>
      <w:pPr>
        <w:ind w:left="1440" w:hanging="360"/>
      </w:pPr>
      <w:rPr>
        <w:rFonts w:ascii="Symbol" w:hAnsi="Symbol"/>
      </w:rPr>
    </w:lvl>
    <w:lvl w:ilvl="1" w:tplc="E67CC740">
      <w:start w:val="1"/>
      <w:numFmt w:val="bullet"/>
      <w:lvlText w:val=""/>
      <w:lvlJc w:val="left"/>
      <w:pPr>
        <w:ind w:left="1440" w:hanging="360"/>
      </w:pPr>
      <w:rPr>
        <w:rFonts w:ascii="Symbol" w:hAnsi="Symbol"/>
      </w:rPr>
    </w:lvl>
    <w:lvl w:ilvl="2" w:tplc="950C6EBE">
      <w:start w:val="1"/>
      <w:numFmt w:val="bullet"/>
      <w:lvlText w:val=""/>
      <w:lvlJc w:val="left"/>
      <w:pPr>
        <w:ind w:left="1440" w:hanging="360"/>
      </w:pPr>
      <w:rPr>
        <w:rFonts w:ascii="Symbol" w:hAnsi="Symbol"/>
      </w:rPr>
    </w:lvl>
    <w:lvl w:ilvl="3" w:tplc="E31C5E0C">
      <w:start w:val="1"/>
      <w:numFmt w:val="bullet"/>
      <w:lvlText w:val=""/>
      <w:lvlJc w:val="left"/>
      <w:pPr>
        <w:ind w:left="1440" w:hanging="360"/>
      </w:pPr>
      <w:rPr>
        <w:rFonts w:ascii="Symbol" w:hAnsi="Symbol"/>
      </w:rPr>
    </w:lvl>
    <w:lvl w:ilvl="4" w:tplc="726C2392">
      <w:start w:val="1"/>
      <w:numFmt w:val="bullet"/>
      <w:lvlText w:val=""/>
      <w:lvlJc w:val="left"/>
      <w:pPr>
        <w:ind w:left="1440" w:hanging="360"/>
      </w:pPr>
      <w:rPr>
        <w:rFonts w:ascii="Symbol" w:hAnsi="Symbol"/>
      </w:rPr>
    </w:lvl>
    <w:lvl w:ilvl="5" w:tplc="05666830">
      <w:start w:val="1"/>
      <w:numFmt w:val="bullet"/>
      <w:lvlText w:val=""/>
      <w:lvlJc w:val="left"/>
      <w:pPr>
        <w:ind w:left="1440" w:hanging="360"/>
      </w:pPr>
      <w:rPr>
        <w:rFonts w:ascii="Symbol" w:hAnsi="Symbol"/>
      </w:rPr>
    </w:lvl>
    <w:lvl w:ilvl="6" w:tplc="714E5AC2">
      <w:start w:val="1"/>
      <w:numFmt w:val="bullet"/>
      <w:lvlText w:val=""/>
      <w:lvlJc w:val="left"/>
      <w:pPr>
        <w:ind w:left="1440" w:hanging="360"/>
      </w:pPr>
      <w:rPr>
        <w:rFonts w:ascii="Symbol" w:hAnsi="Symbol"/>
      </w:rPr>
    </w:lvl>
    <w:lvl w:ilvl="7" w:tplc="1D186EB4">
      <w:start w:val="1"/>
      <w:numFmt w:val="bullet"/>
      <w:lvlText w:val=""/>
      <w:lvlJc w:val="left"/>
      <w:pPr>
        <w:ind w:left="1440" w:hanging="360"/>
      </w:pPr>
      <w:rPr>
        <w:rFonts w:ascii="Symbol" w:hAnsi="Symbol"/>
      </w:rPr>
    </w:lvl>
    <w:lvl w:ilvl="8" w:tplc="742E840A">
      <w:start w:val="1"/>
      <w:numFmt w:val="bullet"/>
      <w:lvlText w:val=""/>
      <w:lvlJc w:val="left"/>
      <w:pPr>
        <w:ind w:left="1440" w:hanging="360"/>
      </w:pPr>
      <w:rPr>
        <w:rFonts w:ascii="Symbol" w:hAnsi="Symbol"/>
      </w:rPr>
    </w:lvl>
  </w:abstractNum>
  <w:abstractNum w:abstractNumId="17" w15:restartNumberingAfterBreak="0">
    <w:nsid w:val="3E1D1DEA"/>
    <w:multiLevelType w:val="hybridMultilevel"/>
    <w:tmpl w:val="82D24294"/>
    <w:lvl w:ilvl="0" w:tplc="A990AD9C">
      <w:start w:val="1"/>
      <w:numFmt w:val="bullet"/>
      <w:lvlText w:val=""/>
      <w:lvlJc w:val="left"/>
      <w:pPr>
        <w:ind w:left="1440" w:hanging="360"/>
      </w:pPr>
      <w:rPr>
        <w:rFonts w:ascii="Symbol" w:hAnsi="Symbol"/>
      </w:rPr>
    </w:lvl>
    <w:lvl w:ilvl="1" w:tplc="D7BE4872">
      <w:start w:val="1"/>
      <w:numFmt w:val="bullet"/>
      <w:lvlText w:val=""/>
      <w:lvlJc w:val="left"/>
      <w:pPr>
        <w:ind w:left="1440" w:hanging="360"/>
      </w:pPr>
      <w:rPr>
        <w:rFonts w:ascii="Symbol" w:hAnsi="Symbol"/>
      </w:rPr>
    </w:lvl>
    <w:lvl w:ilvl="2" w:tplc="AB2C2FAE">
      <w:start w:val="1"/>
      <w:numFmt w:val="bullet"/>
      <w:lvlText w:val=""/>
      <w:lvlJc w:val="left"/>
      <w:pPr>
        <w:ind w:left="1440" w:hanging="360"/>
      </w:pPr>
      <w:rPr>
        <w:rFonts w:ascii="Symbol" w:hAnsi="Symbol"/>
      </w:rPr>
    </w:lvl>
    <w:lvl w:ilvl="3" w:tplc="B28C2112">
      <w:start w:val="1"/>
      <w:numFmt w:val="bullet"/>
      <w:lvlText w:val=""/>
      <w:lvlJc w:val="left"/>
      <w:pPr>
        <w:ind w:left="1440" w:hanging="360"/>
      </w:pPr>
      <w:rPr>
        <w:rFonts w:ascii="Symbol" w:hAnsi="Symbol"/>
      </w:rPr>
    </w:lvl>
    <w:lvl w:ilvl="4" w:tplc="F8C41E82">
      <w:start w:val="1"/>
      <w:numFmt w:val="bullet"/>
      <w:lvlText w:val=""/>
      <w:lvlJc w:val="left"/>
      <w:pPr>
        <w:ind w:left="1440" w:hanging="360"/>
      </w:pPr>
      <w:rPr>
        <w:rFonts w:ascii="Symbol" w:hAnsi="Symbol"/>
      </w:rPr>
    </w:lvl>
    <w:lvl w:ilvl="5" w:tplc="B09E465E">
      <w:start w:val="1"/>
      <w:numFmt w:val="bullet"/>
      <w:lvlText w:val=""/>
      <w:lvlJc w:val="left"/>
      <w:pPr>
        <w:ind w:left="1440" w:hanging="360"/>
      </w:pPr>
      <w:rPr>
        <w:rFonts w:ascii="Symbol" w:hAnsi="Symbol"/>
      </w:rPr>
    </w:lvl>
    <w:lvl w:ilvl="6" w:tplc="0596938A">
      <w:start w:val="1"/>
      <w:numFmt w:val="bullet"/>
      <w:lvlText w:val=""/>
      <w:lvlJc w:val="left"/>
      <w:pPr>
        <w:ind w:left="1440" w:hanging="360"/>
      </w:pPr>
      <w:rPr>
        <w:rFonts w:ascii="Symbol" w:hAnsi="Symbol"/>
      </w:rPr>
    </w:lvl>
    <w:lvl w:ilvl="7" w:tplc="A63CE7E2">
      <w:start w:val="1"/>
      <w:numFmt w:val="bullet"/>
      <w:lvlText w:val=""/>
      <w:lvlJc w:val="left"/>
      <w:pPr>
        <w:ind w:left="1440" w:hanging="360"/>
      </w:pPr>
      <w:rPr>
        <w:rFonts w:ascii="Symbol" w:hAnsi="Symbol"/>
      </w:rPr>
    </w:lvl>
    <w:lvl w:ilvl="8" w:tplc="736EA780">
      <w:start w:val="1"/>
      <w:numFmt w:val="bullet"/>
      <w:lvlText w:val=""/>
      <w:lvlJc w:val="left"/>
      <w:pPr>
        <w:ind w:left="1440" w:hanging="360"/>
      </w:pPr>
      <w:rPr>
        <w:rFonts w:ascii="Symbol" w:hAnsi="Symbol"/>
      </w:rPr>
    </w:lvl>
  </w:abstractNum>
  <w:abstractNum w:abstractNumId="18" w15:restartNumberingAfterBreak="0">
    <w:nsid w:val="444D6E49"/>
    <w:multiLevelType w:val="hybridMultilevel"/>
    <w:tmpl w:val="474A63B8"/>
    <w:lvl w:ilvl="0" w:tplc="1A48AE40">
      <w:start w:val="1"/>
      <w:numFmt w:val="bullet"/>
      <w:lvlText w:val=""/>
      <w:lvlJc w:val="left"/>
      <w:pPr>
        <w:ind w:left="1440" w:hanging="360"/>
      </w:pPr>
      <w:rPr>
        <w:rFonts w:ascii="Symbol" w:hAnsi="Symbol"/>
      </w:rPr>
    </w:lvl>
    <w:lvl w:ilvl="1" w:tplc="5FBE9AF2">
      <w:start w:val="1"/>
      <w:numFmt w:val="bullet"/>
      <w:lvlText w:val=""/>
      <w:lvlJc w:val="left"/>
      <w:pPr>
        <w:ind w:left="1440" w:hanging="360"/>
      </w:pPr>
      <w:rPr>
        <w:rFonts w:ascii="Symbol" w:hAnsi="Symbol"/>
      </w:rPr>
    </w:lvl>
    <w:lvl w:ilvl="2" w:tplc="B96E68E0">
      <w:start w:val="1"/>
      <w:numFmt w:val="bullet"/>
      <w:lvlText w:val=""/>
      <w:lvlJc w:val="left"/>
      <w:pPr>
        <w:ind w:left="1440" w:hanging="360"/>
      </w:pPr>
      <w:rPr>
        <w:rFonts w:ascii="Symbol" w:hAnsi="Symbol"/>
      </w:rPr>
    </w:lvl>
    <w:lvl w:ilvl="3" w:tplc="D6D2C24A">
      <w:start w:val="1"/>
      <w:numFmt w:val="bullet"/>
      <w:lvlText w:val=""/>
      <w:lvlJc w:val="left"/>
      <w:pPr>
        <w:ind w:left="1440" w:hanging="360"/>
      </w:pPr>
      <w:rPr>
        <w:rFonts w:ascii="Symbol" w:hAnsi="Symbol"/>
      </w:rPr>
    </w:lvl>
    <w:lvl w:ilvl="4" w:tplc="01C43CE4">
      <w:start w:val="1"/>
      <w:numFmt w:val="bullet"/>
      <w:lvlText w:val=""/>
      <w:lvlJc w:val="left"/>
      <w:pPr>
        <w:ind w:left="1440" w:hanging="360"/>
      </w:pPr>
      <w:rPr>
        <w:rFonts w:ascii="Symbol" w:hAnsi="Symbol"/>
      </w:rPr>
    </w:lvl>
    <w:lvl w:ilvl="5" w:tplc="7D301224">
      <w:start w:val="1"/>
      <w:numFmt w:val="bullet"/>
      <w:lvlText w:val=""/>
      <w:lvlJc w:val="left"/>
      <w:pPr>
        <w:ind w:left="1440" w:hanging="360"/>
      </w:pPr>
      <w:rPr>
        <w:rFonts w:ascii="Symbol" w:hAnsi="Symbol"/>
      </w:rPr>
    </w:lvl>
    <w:lvl w:ilvl="6" w:tplc="3AD21722">
      <w:start w:val="1"/>
      <w:numFmt w:val="bullet"/>
      <w:lvlText w:val=""/>
      <w:lvlJc w:val="left"/>
      <w:pPr>
        <w:ind w:left="1440" w:hanging="360"/>
      </w:pPr>
      <w:rPr>
        <w:rFonts w:ascii="Symbol" w:hAnsi="Symbol"/>
      </w:rPr>
    </w:lvl>
    <w:lvl w:ilvl="7" w:tplc="BEE4BF80">
      <w:start w:val="1"/>
      <w:numFmt w:val="bullet"/>
      <w:lvlText w:val=""/>
      <w:lvlJc w:val="left"/>
      <w:pPr>
        <w:ind w:left="1440" w:hanging="360"/>
      </w:pPr>
      <w:rPr>
        <w:rFonts w:ascii="Symbol" w:hAnsi="Symbol"/>
      </w:rPr>
    </w:lvl>
    <w:lvl w:ilvl="8" w:tplc="09E64054">
      <w:start w:val="1"/>
      <w:numFmt w:val="bullet"/>
      <w:lvlText w:val=""/>
      <w:lvlJc w:val="left"/>
      <w:pPr>
        <w:ind w:left="1440" w:hanging="360"/>
      </w:pPr>
      <w:rPr>
        <w:rFonts w:ascii="Symbol" w:hAnsi="Symbol"/>
      </w:rPr>
    </w:lvl>
  </w:abstractNum>
  <w:abstractNum w:abstractNumId="19" w15:restartNumberingAfterBreak="0">
    <w:nsid w:val="57176887"/>
    <w:multiLevelType w:val="hybridMultilevel"/>
    <w:tmpl w:val="8F065530"/>
    <w:lvl w:ilvl="0" w:tplc="86D2B320">
      <w:start w:val="1"/>
      <w:numFmt w:val="bullet"/>
      <w:lvlText w:val=""/>
      <w:lvlJc w:val="left"/>
      <w:pPr>
        <w:ind w:left="1440" w:hanging="360"/>
      </w:pPr>
      <w:rPr>
        <w:rFonts w:ascii="Symbol" w:hAnsi="Symbol"/>
      </w:rPr>
    </w:lvl>
    <w:lvl w:ilvl="1" w:tplc="6AB07A8C">
      <w:start w:val="1"/>
      <w:numFmt w:val="bullet"/>
      <w:lvlText w:val=""/>
      <w:lvlJc w:val="left"/>
      <w:pPr>
        <w:ind w:left="1440" w:hanging="360"/>
      </w:pPr>
      <w:rPr>
        <w:rFonts w:ascii="Symbol" w:hAnsi="Symbol"/>
      </w:rPr>
    </w:lvl>
    <w:lvl w:ilvl="2" w:tplc="DA882506">
      <w:start w:val="1"/>
      <w:numFmt w:val="bullet"/>
      <w:lvlText w:val=""/>
      <w:lvlJc w:val="left"/>
      <w:pPr>
        <w:ind w:left="1440" w:hanging="360"/>
      </w:pPr>
      <w:rPr>
        <w:rFonts w:ascii="Symbol" w:hAnsi="Symbol"/>
      </w:rPr>
    </w:lvl>
    <w:lvl w:ilvl="3" w:tplc="BD0AD9CE">
      <w:start w:val="1"/>
      <w:numFmt w:val="bullet"/>
      <w:lvlText w:val=""/>
      <w:lvlJc w:val="left"/>
      <w:pPr>
        <w:ind w:left="1440" w:hanging="360"/>
      </w:pPr>
      <w:rPr>
        <w:rFonts w:ascii="Symbol" w:hAnsi="Symbol"/>
      </w:rPr>
    </w:lvl>
    <w:lvl w:ilvl="4" w:tplc="5058B5BC">
      <w:start w:val="1"/>
      <w:numFmt w:val="bullet"/>
      <w:lvlText w:val=""/>
      <w:lvlJc w:val="left"/>
      <w:pPr>
        <w:ind w:left="1440" w:hanging="360"/>
      </w:pPr>
      <w:rPr>
        <w:rFonts w:ascii="Symbol" w:hAnsi="Symbol"/>
      </w:rPr>
    </w:lvl>
    <w:lvl w:ilvl="5" w:tplc="7694A9E0">
      <w:start w:val="1"/>
      <w:numFmt w:val="bullet"/>
      <w:lvlText w:val=""/>
      <w:lvlJc w:val="left"/>
      <w:pPr>
        <w:ind w:left="1440" w:hanging="360"/>
      </w:pPr>
      <w:rPr>
        <w:rFonts w:ascii="Symbol" w:hAnsi="Symbol"/>
      </w:rPr>
    </w:lvl>
    <w:lvl w:ilvl="6" w:tplc="77580132">
      <w:start w:val="1"/>
      <w:numFmt w:val="bullet"/>
      <w:lvlText w:val=""/>
      <w:lvlJc w:val="left"/>
      <w:pPr>
        <w:ind w:left="1440" w:hanging="360"/>
      </w:pPr>
      <w:rPr>
        <w:rFonts w:ascii="Symbol" w:hAnsi="Symbol"/>
      </w:rPr>
    </w:lvl>
    <w:lvl w:ilvl="7" w:tplc="2D102244">
      <w:start w:val="1"/>
      <w:numFmt w:val="bullet"/>
      <w:lvlText w:val=""/>
      <w:lvlJc w:val="left"/>
      <w:pPr>
        <w:ind w:left="1440" w:hanging="360"/>
      </w:pPr>
      <w:rPr>
        <w:rFonts w:ascii="Symbol" w:hAnsi="Symbol"/>
      </w:rPr>
    </w:lvl>
    <w:lvl w:ilvl="8" w:tplc="DDAA740A">
      <w:start w:val="1"/>
      <w:numFmt w:val="bullet"/>
      <w:lvlText w:val=""/>
      <w:lvlJc w:val="left"/>
      <w:pPr>
        <w:ind w:left="1440" w:hanging="360"/>
      </w:pPr>
      <w:rPr>
        <w:rFonts w:ascii="Symbol" w:hAnsi="Symbol"/>
      </w:rPr>
    </w:lvl>
  </w:abstractNum>
  <w:abstractNum w:abstractNumId="20" w15:restartNumberingAfterBreak="0">
    <w:nsid w:val="6559477F"/>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pStyle w:val="21"/>
      <w:suff w:val="nothing"/>
      <w:lvlText w:val="%17.2.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16cid:durableId="2133550740">
    <w:abstractNumId w:val="14"/>
  </w:num>
  <w:num w:numId="2" w16cid:durableId="1555697098">
    <w:abstractNumId w:val="20"/>
  </w:num>
  <w:num w:numId="3" w16cid:durableId="974481197">
    <w:abstractNumId w:val="17"/>
  </w:num>
  <w:num w:numId="4" w16cid:durableId="994643856">
    <w:abstractNumId w:val="13"/>
  </w:num>
  <w:num w:numId="5" w16cid:durableId="292029623">
    <w:abstractNumId w:val="19"/>
  </w:num>
  <w:num w:numId="6" w16cid:durableId="2038845843">
    <w:abstractNumId w:val="16"/>
  </w:num>
  <w:num w:numId="7" w16cid:durableId="1778207534">
    <w:abstractNumId w:val="11"/>
  </w:num>
  <w:num w:numId="8" w16cid:durableId="1552571098">
    <w:abstractNumId w:val="12"/>
  </w:num>
  <w:num w:numId="9" w16cid:durableId="345644290">
    <w:abstractNumId w:val="15"/>
  </w:num>
  <w:num w:numId="10" w16cid:durableId="874390178">
    <w:abstractNumId w:val="18"/>
  </w:num>
  <w:num w:numId="11" w16cid:durableId="1704137400">
    <w:abstractNumId w:val="10"/>
  </w:num>
  <w:num w:numId="12" w16cid:durableId="960457000">
    <w:abstractNumId w:val="9"/>
  </w:num>
  <w:num w:numId="13" w16cid:durableId="1830248831">
    <w:abstractNumId w:val="7"/>
  </w:num>
  <w:num w:numId="14" w16cid:durableId="813176805">
    <w:abstractNumId w:val="6"/>
  </w:num>
  <w:num w:numId="15" w16cid:durableId="597716672">
    <w:abstractNumId w:val="5"/>
  </w:num>
  <w:num w:numId="16" w16cid:durableId="301884567">
    <w:abstractNumId w:val="4"/>
  </w:num>
  <w:num w:numId="17" w16cid:durableId="672143048">
    <w:abstractNumId w:val="8"/>
  </w:num>
  <w:num w:numId="18" w16cid:durableId="1000700565">
    <w:abstractNumId w:val="3"/>
  </w:num>
  <w:num w:numId="19" w16cid:durableId="22555761">
    <w:abstractNumId w:val="2"/>
  </w:num>
  <w:num w:numId="20" w16cid:durableId="496726650">
    <w:abstractNumId w:val="1"/>
  </w:num>
  <w:num w:numId="21" w16cid:durableId="81750165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0CE"/>
    <w:rsid w:val="0000440E"/>
    <w:rsid w:val="00004D6A"/>
    <w:rsid w:val="0001191A"/>
    <w:rsid w:val="00016EC1"/>
    <w:rsid w:val="00022962"/>
    <w:rsid w:val="0002370F"/>
    <w:rsid w:val="000270B9"/>
    <w:rsid w:val="00033397"/>
    <w:rsid w:val="00033A17"/>
    <w:rsid w:val="0003610B"/>
    <w:rsid w:val="0003761E"/>
    <w:rsid w:val="000379BC"/>
    <w:rsid w:val="00040095"/>
    <w:rsid w:val="00041B47"/>
    <w:rsid w:val="00051834"/>
    <w:rsid w:val="00054A22"/>
    <w:rsid w:val="00061DA3"/>
    <w:rsid w:val="00062023"/>
    <w:rsid w:val="000655A6"/>
    <w:rsid w:val="000702BF"/>
    <w:rsid w:val="00071F95"/>
    <w:rsid w:val="00074A9F"/>
    <w:rsid w:val="00080512"/>
    <w:rsid w:val="000A2603"/>
    <w:rsid w:val="000B2002"/>
    <w:rsid w:val="000B5E48"/>
    <w:rsid w:val="000B5F80"/>
    <w:rsid w:val="000C0377"/>
    <w:rsid w:val="000C47C3"/>
    <w:rsid w:val="000C537E"/>
    <w:rsid w:val="000D1B0A"/>
    <w:rsid w:val="000D58AB"/>
    <w:rsid w:val="000D7434"/>
    <w:rsid w:val="000E5091"/>
    <w:rsid w:val="000E53CD"/>
    <w:rsid w:val="000E684F"/>
    <w:rsid w:val="000F28A7"/>
    <w:rsid w:val="000F3AE1"/>
    <w:rsid w:val="001001E3"/>
    <w:rsid w:val="00103630"/>
    <w:rsid w:val="0011178D"/>
    <w:rsid w:val="001265E6"/>
    <w:rsid w:val="00133525"/>
    <w:rsid w:val="00134158"/>
    <w:rsid w:val="00142F63"/>
    <w:rsid w:val="00150367"/>
    <w:rsid w:val="001535AB"/>
    <w:rsid w:val="0015383E"/>
    <w:rsid w:val="00153AEA"/>
    <w:rsid w:val="00165744"/>
    <w:rsid w:val="00171DE2"/>
    <w:rsid w:val="00173E3B"/>
    <w:rsid w:val="00174E78"/>
    <w:rsid w:val="00180B11"/>
    <w:rsid w:val="00182BA0"/>
    <w:rsid w:val="0018458A"/>
    <w:rsid w:val="00184EEF"/>
    <w:rsid w:val="001858B9"/>
    <w:rsid w:val="001A4C42"/>
    <w:rsid w:val="001A7420"/>
    <w:rsid w:val="001B6141"/>
    <w:rsid w:val="001B6637"/>
    <w:rsid w:val="001C21C3"/>
    <w:rsid w:val="001D02C2"/>
    <w:rsid w:val="001D7CE3"/>
    <w:rsid w:val="001E28C0"/>
    <w:rsid w:val="001E5824"/>
    <w:rsid w:val="001F0C1D"/>
    <w:rsid w:val="001F1132"/>
    <w:rsid w:val="001F168B"/>
    <w:rsid w:val="001F3235"/>
    <w:rsid w:val="001F5405"/>
    <w:rsid w:val="001F6C93"/>
    <w:rsid w:val="00201225"/>
    <w:rsid w:val="00214D0B"/>
    <w:rsid w:val="0021768B"/>
    <w:rsid w:val="00230574"/>
    <w:rsid w:val="00230E37"/>
    <w:rsid w:val="00231E94"/>
    <w:rsid w:val="002347A2"/>
    <w:rsid w:val="0023621E"/>
    <w:rsid w:val="002472E3"/>
    <w:rsid w:val="002600C1"/>
    <w:rsid w:val="002675F0"/>
    <w:rsid w:val="002719AF"/>
    <w:rsid w:val="00272644"/>
    <w:rsid w:val="00273971"/>
    <w:rsid w:val="00274916"/>
    <w:rsid w:val="00274C06"/>
    <w:rsid w:val="002760EE"/>
    <w:rsid w:val="002859ED"/>
    <w:rsid w:val="002875BC"/>
    <w:rsid w:val="002A243D"/>
    <w:rsid w:val="002B0810"/>
    <w:rsid w:val="002B17B1"/>
    <w:rsid w:val="002B6339"/>
    <w:rsid w:val="002C0218"/>
    <w:rsid w:val="002D1775"/>
    <w:rsid w:val="002D281E"/>
    <w:rsid w:val="002E00EE"/>
    <w:rsid w:val="002E0E9B"/>
    <w:rsid w:val="002E1FD3"/>
    <w:rsid w:val="002E44DF"/>
    <w:rsid w:val="002E48F0"/>
    <w:rsid w:val="002F0C64"/>
    <w:rsid w:val="00303A0B"/>
    <w:rsid w:val="00315B85"/>
    <w:rsid w:val="003172DC"/>
    <w:rsid w:val="00325B2B"/>
    <w:rsid w:val="003447EA"/>
    <w:rsid w:val="00347E8C"/>
    <w:rsid w:val="0035462D"/>
    <w:rsid w:val="00356555"/>
    <w:rsid w:val="003765B8"/>
    <w:rsid w:val="003816E2"/>
    <w:rsid w:val="00384981"/>
    <w:rsid w:val="003936BA"/>
    <w:rsid w:val="003A617D"/>
    <w:rsid w:val="003B5A46"/>
    <w:rsid w:val="003B65B1"/>
    <w:rsid w:val="003B7F01"/>
    <w:rsid w:val="003C3971"/>
    <w:rsid w:val="003E0918"/>
    <w:rsid w:val="003E0FF8"/>
    <w:rsid w:val="003E1AE8"/>
    <w:rsid w:val="003E7BBD"/>
    <w:rsid w:val="00403930"/>
    <w:rsid w:val="0040598C"/>
    <w:rsid w:val="00412815"/>
    <w:rsid w:val="004157A4"/>
    <w:rsid w:val="00423334"/>
    <w:rsid w:val="00423C77"/>
    <w:rsid w:val="00425FFC"/>
    <w:rsid w:val="004345EC"/>
    <w:rsid w:val="00442976"/>
    <w:rsid w:val="0044729F"/>
    <w:rsid w:val="004501F7"/>
    <w:rsid w:val="00457A42"/>
    <w:rsid w:val="00465515"/>
    <w:rsid w:val="004666C3"/>
    <w:rsid w:val="0047152A"/>
    <w:rsid w:val="00475D38"/>
    <w:rsid w:val="0049751D"/>
    <w:rsid w:val="004C30AC"/>
    <w:rsid w:val="004C3FA0"/>
    <w:rsid w:val="004D1B34"/>
    <w:rsid w:val="004D3578"/>
    <w:rsid w:val="004E213A"/>
    <w:rsid w:val="004E317D"/>
    <w:rsid w:val="004E78CA"/>
    <w:rsid w:val="004F0988"/>
    <w:rsid w:val="004F3340"/>
    <w:rsid w:val="004F6571"/>
    <w:rsid w:val="005217E2"/>
    <w:rsid w:val="00526951"/>
    <w:rsid w:val="00530507"/>
    <w:rsid w:val="0053388B"/>
    <w:rsid w:val="00535773"/>
    <w:rsid w:val="00543E6C"/>
    <w:rsid w:val="00552219"/>
    <w:rsid w:val="00560DB8"/>
    <w:rsid w:val="00563BAD"/>
    <w:rsid w:val="00565087"/>
    <w:rsid w:val="005731FC"/>
    <w:rsid w:val="00574DFF"/>
    <w:rsid w:val="00576761"/>
    <w:rsid w:val="005843ED"/>
    <w:rsid w:val="0058779F"/>
    <w:rsid w:val="00597B11"/>
    <w:rsid w:val="005D2E01"/>
    <w:rsid w:val="005D4A8C"/>
    <w:rsid w:val="005D7526"/>
    <w:rsid w:val="005E1048"/>
    <w:rsid w:val="005E4BB2"/>
    <w:rsid w:val="005E76A2"/>
    <w:rsid w:val="005F6927"/>
    <w:rsid w:val="005F788A"/>
    <w:rsid w:val="00602AEA"/>
    <w:rsid w:val="00614FDF"/>
    <w:rsid w:val="006160FC"/>
    <w:rsid w:val="006279A3"/>
    <w:rsid w:val="00634285"/>
    <w:rsid w:val="0063543D"/>
    <w:rsid w:val="0064212E"/>
    <w:rsid w:val="00645286"/>
    <w:rsid w:val="00647114"/>
    <w:rsid w:val="006572B9"/>
    <w:rsid w:val="00660A77"/>
    <w:rsid w:val="006625AF"/>
    <w:rsid w:val="00670047"/>
    <w:rsid w:val="00670CF4"/>
    <w:rsid w:val="006757BD"/>
    <w:rsid w:val="00683E8B"/>
    <w:rsid w:val="00687040"/>
    <w:rsid w:val="006912E9"/>
    <w:rsid w:val="00695633"/>
    <w:rsid w:val="006A323F"/>
    <w:rsid w:val="006B30D0"/>
    <w:rsid w:val="006B4AD4"/>
    <w:rsid w:val="006B5106"/>
    <w:rsid w:val="006B7A5C"/>
    <w:rsid w:val="006C3D95"/>
    <w:rsid w:val="006C5E17"/>
    <w:rsid w:val="006E09DD"/>
    <w:rsid w:val="006E5C86"/>
    <w:rsid w:val="006F5850"/>
    <w:rsid w:val="007000D6"/>
    <w:rsid w:val="00701116"/>
    <w:rsid w:val="00705702"/>
    <w:rsid w:val="0071174C"/>
    <w:rsid w:val="00713C44"/>
    <w:rsid w:val="00720E23"/>
    <w:rsid w:val="00734A5B"/>
    <w:rsid w:val="00734B1C"/>
    <w:rsid w:val="00734D06"/>
    <w:rsid w:val="00737688"/>
    <w:rsid w:val="0074026F"/>
    <w:rsid w:val="007429F6"/>
    <w:rsid w:val="00744E76"/>
    <w:rsid w:val="00764A86"/>
    <w:rsid w:val="00765EA3"/>
    <w:rsid w:val="00774DA4"/>
    <w:rsid w:val="00781F0F"/>
    <w:rsid w:val="007B1947"/>
    <w:rsid w:val="007B2C1C"/>
    <w:rsid w:val="007B600E"/>
    <w:rsid w:val="007C04FC"/>
    <w:rsid w:val="007C4CEB"/>
    <w:rsid w:val="007E55DA"/>
    <w:rsid w:val="007F0F4A"/>
    <w:rsid w:val="007F3163"/>
    <w:rsid w:val="007F7DEF"/>
    <w:rsid w:val="008028A4"/>
    <w:rsid w:val="008177E7"/>
    <w:rsid w:val="00826F20"/>
    <w:rsid w:val="00830250"/>
    <w:rsid w:val="00830747"/>
    <w:rsid w:val="00830904"/>
    <w:rsid w:val="00845CA0"/>
    <w:rsid w:val="0084798E"/>
    <w:rsid w:val="008659EA"/>
    <w:rsid w:val="00870506"/>
    <w:rsid w:val="00875AE8"/>
    <w:rsid w:val="008768CA"/>
    <w:rsid w:val="008A513A"/>
    <w:rsid w:val="008A6ED2"/>
    <w:rsid w:val="008B12CE"/>
    <w:rsid w:val="008B19AB"/>
    <w:rsid w:val="008C005D"/>
    <w:rsid w:val="008C3315"/>
    <w:rsid w:val="008C384C"/>
    <w:rsid w:val="008C7B64"/>
    <w:rsid w:val="008D0E0E"/>
    <w:rsid w:val="008E1BFE"/>
    <w:rsid w:val="008E1FDE"/>
    <w:rsid w:val="008E2D68"/>
    <w:rsid w:val="008E6756"/>
    <w:rsid w:val="008E76E4"/>
    <w:rsid w:val="008E7989"/>
    <w:rsid w:val="0090021E"/>
    <w:rsid w:val="0090271F"/>
    <w:rsid w:val="00902D3F"/>
    <w:rsid w:val="00902E23"/>
    <w:rsid w:val="009114D7"/>
    <w:rsid w:val="0091348E"/>
    <w:rsid w:val="00917CCB"/>
    <w:rsid w:val="00920123"/>
    <w:rsid w:val="0092745E"/>
    <w:rsid w:val="0092796A"/>
    <w:rsid w:val="00931528"/>
    <w:rsid w:val="00932855"/>
    <w:rsid w:val="00933FB0"/>
    <w:rsid w:val="00935C52"/>
    <w:rsid w:val="00941765"/>
    <w:rsid w:val="00942EC2"/>
    <w:rsid w:val="0094316C"/>
    <w:rsid w:val="009432FC"/>
    <w:rsid w:val="00947E8E"/>
    <w:rsid w:val="00961316"/>
    <w:rsid w:val="00962386"/>
    <w:rsid w:val="00967CE4"/>
    <w:rsid w:val="00967F60"/>
    <w:rsid w:val="00975DAE"/>
    <w:rsid w:val="009802E2"/>
    <w:rsid w:val="009867A5"/>
    <w:rsid w:val="00987B4F"/>
    <w:rsid w:val="009A2F7D"/>
    <w:rsid w:val="009A3CC4"/>
    <w:rsid w:val="009B5DF6"/>
    <w:rsid w:val="009C1BFF"/>
    <w:rsid w:val="009D2F95"/>
    <w:rsid w:val="009E7EFF"/>
    <w:rsid w:val="009F0E26"/>
    <w:rsid w:val="009F37B7"/>
    <w:rsid w:val="009F710A"/>
    <w:rsid w:val="009F74D3"/>
    <w:rsid w:val="00A10F02"/>
    <w:rsid w:val="00A14C3C"/>
    <w:rsid w:val="00A164B4"/>
    <w:rsid w:val="00A26956"/>
    <w:rsid w:val="00A27486"/>
    <w:rsid w:val="00A42ED7"/>
    <w:rsid w:val="00A430D6"/>
    <w:rsid w:val="00A43337"/>
    <w:rsid w:val="00A43C7C"/>
    <w:rsid w:val="00A47861"/>
    <w:rsid w:val="00A53724"/>
    <w:rsid w:val="00A56066"/>
    <w:rsid w:val="00A73129"/>
    <w:rsid w:val="00A73F16"/>
    <w:rsid w:val="00A81937"/>
    <w:rsid w:val="00A82346"/>
    <w:rsid w:val="00A84E70"/>
    <w:rsid w:val="00A92BA1"/>
    <w:rsid w:val="00A94633"/>
    <w:rsid w:val="00A95A32"/>
    <w:rsid w:val="00AA2954"/>
    <w:rsid w:val="00AB4A5D"/>
    <w:rsid w:val="00AB77A8"/>
    <w:rsid w:val="00AC6BC0"/>
    <w:rsid w:val="00AC6BC6"/>
    <w:rsid w:val="00AD4289"/>
    <w:rsid w:val="00AD45A1"/>
    <w:rsid w:val="00AE3F12"/>
    <w:rsid w:val="00AE4C53"/>
    <w:rsid w:val="00AE5E71"/>
    <w:rsid w:val="00AE5FB0"/>
    <w:rsid w:val="00AE6164"/>
    <w:rsid w:val="00AE65E2"/>
    <w:rsid w:val="00AF1460"/>
    <w:rsid w:val="00AF3CB8"/>
    <w:rsid w:val="00B048DD"/>
    <w:rsid w:val="00B05A83"/>
    <w:rsid w:val="00B06CF5"/>
    <w:rsid w:val="00B15449"/>
    <w:rsid w:val="00B177D1"/>
    <w:rsid w:val="00B21E34"/>
    <w:rsid w:val="00B235DC"/>
    <w:rsid w:val="00B32E97"/>
    <w:rsid w:val="00B44CCD"/>
    <w:rsid w:val="00B712F0"/>
    <w:rsid w:val="00B72265"/>
    <w:rsid w:val="00B758F8"/>
    <w:rsid w:val="00B75AF1"/>
    <w:rsid w:val="00B7700C"/>
    <w:rsid w:val="00B93086"/>
    <w:rsid w:val="00BA02AF"/>
    <w:rsid w:val="00BA19ED"/>
    <w:rsid w:val="00BA41D8"/>
    <w:rsid w:val="00BA430C"/>
    <w:rsid w:val="00BA4B8D"/>
    <w:rsid w:val="00BB154E"/>
    <w:rsid w:val="00BB4684"/>
    <w:rsid w:val="00BC0F7D"/>
    <w:rsid w:val="00BC1DC1"/>
    <w:rsid w:val="00BC5DFC"/>
    <w:rsid w:val="00BC7211"/>
    <w:rsid w:val="00BD7D31"/>
    <w:rsid w:val="00BE2B18"/>
    <w:rsid w:val="00BE3255"/>
    <w:rsid w:val="00BE49DC"/>
    <w:rsid w:val="00BF128E"/>
    <w:rsid w:val="00C0294D"/>
    <w:rsid w:val="00C074DD"/>
    <w:rsid w:val="00C1288A"/>
    <w:rsid w:val="00C12BFC"/>
    <w:rsid w:val="00C146E6"/>
    <w:rsid w:val="00C1496A"/>
    <w:rsid w:val="00C15359"/>
    <w:rsid w:val="00C233C3"/>
    <w:rsid w:val="00C30D27"/>
    <w:rsid w:val="00C33079"/>
    <w:rsid w:val="00C43E0B"/>
    <w:rsid w:val="00C45231"/>
    <w:rsid w:val="00C551FF"/>
    <w:rsid w:val="00C62099"/>
    <w:rsid w:val="00C676D7"/>
    <w:rsid w:val="00C71AD5"/>
    <w:rsid w:val="00C72833"/>
    <w:rsid w:val="00C80F1D"/>
    <w:rsid w:val="00C91962"/>
    <w:rsid w:val="00C919B7"/>
    <w:rsid w:val="00C93F40"/>
    <w:rsid w:val="00CA2FAA"/>
    <w:rsid w:val="00CA3D0C"/>
    <w:rsid w:val="00CD1DFB"/>
    <w:rsid w:val="00CD3C67"/>
    <w:rsid w:val="00CD67EB"/>
    <w:rsid w:val="00CE6244"/>
    <w:rsid w:val="00CF769D"/>
    <w:rsid w:val="00D01953"/>
    <w:rsid w:val="00D02D8D"/>
    <w:rsid w:val="00D0324E"/>
    <w:rsid w:val="00D21047"/>
    <w:rsid w:val="00D25E26"/>
    <w:rsid w:val="00D3313B"/>
    <w:rsid w:val="00D362E8"/>
    <w:rsid w:val="00D367A6"/>
    <w:rsid w:val="00D476AC"/>
    <w:rsid w:val="00D518C2"/>
    <w:rsid w:val="00D551A9"/>
    <w:rsid w:val="00D56781"/>
    <w:rsid w:val="00D57972"/>
    <w:rsid w:val="00D675A9"/>
    <w:rsid w:val="00D67AC4"/>
    <w:rsid w:val="00D738D6"/>
    <w:rsid w:val="00D755EB"/>
    <w:rsid w:val="00D76048"/>
    <w:rsid w:val="00D82E6F"/>
    <w:rsid w:val="00D84448"/>
    <w:rsid w:val="00D84AAA"/>
    <w:rsid w:val="00D87E00"/>
    <w:rsid w:val="00D9134D"/>
    <w:rsid w:val="00DA0537"/>
    <w:rsid w:val="00DA27DF"/>
    <w:rsid w:val="00DA2DBD"/>
    <w:rsid w:val="00DA7A03"/>
    <w:rsid w:val="00DB1818"/>
    <w:rsid w:val="00DB6175"/>
    <w:rsid w:val="00DB6B85"/>
    <w:rsid w:val="00DB71C9"/>
    <w:rsid w:val="00DC309B"/>
    <w:rsid w:val="00DC4DA2"/>
    <w:rsid w:val="00DC7DB1"/>
    <w:rsid w:val="00DD0D08"/>
    <w:rsid w:val="00DD4C17"/>
    <w:rsid w:val="00DD74A5"/>
    <w:rsid w:val="00DF2B1F"/>
    <w:rsid w:val="00DF436B"/>
    <w:rsid w:val="00DF62CD"/>
    <w:rsid w:val="00E00F6A"/>
    <w:rsid w:val="00E13BC0"/>
    <w:rsid w:val="00E16509"/>
    <w:rsid w:val="00E26A19"/>
    <w:rsid w:val="00E334BD"/>
    <w:rsid w:val="00E42DBD"/>
    <w:rsid w:val="00E44582"/>
    <w:rsid w:val="00E4618E"/>
    <w:rsid w:val="00E65D33"/>
    <w:rsid w:val="00E77645"/>
    <w:rsid w:val="00E8099C"/>
    <w:rsid w:val="00EA0370"/>
    <w:rsid w:val="00EA15B0"/>
    <w:rsid w:val="00EA51BB"/>
    <w:rsid w:val="00EA5EA7"/>
    <w:rsid w:val="00EA66BD"/>
    <w:rsid w:val="00EB2A76"/>
    <w:rsid w:val="00EB5975"/>
    <w:rsid w:val="00EB7DE4"/>
    <w:rsid w:val="00EC2303"/>
    <w:rsid w:val="00EC4A25"/>
    <w:rsid w:val="00ED3C64"/>
    <w:rsid w:val="00EE5E5E"/>
    <w:rsid w:val="00EF3872"/>
    <w:rsid w:val="00EF608C"/>
    <w:rsid w:val="00F025A2"/>
    <w:rsid w:val="00F04712"/>
    <w:rsid w:val="00F07C8F"/>
    <w:rsid w:val="00F13360"/>
    <w:rsid w:val="00F1527E"/>
    <w:rsid w:val="00F175E2"/>
    <w:rsid w:val="00F22EC7"/>
    <w:rsid w:val="00F24F0C"/>
    <w:rsid w:val="00F325C8"/>
    <w:rsid w:val="00F34834"/>
    <w:rsid w:val="00F4757E"/>
    <w:rsid w:val="00F653B8"/>
    <w:rsid w:val="00F7676F"/>
    <w:rsid w:val="00F8073F"/>
    <w:rsid w:val="00F832ED"/>
    <w:rsid w:val="00F9008D"/>
    <w:rsid w:val="00F92CC9"/>
    <w:rsid w:val="00F952AC"/>
    <w:rsid w:val="00F954AA"/>
    <w:rsid w:val="00F97FC4"/>
    <w:rsid w:val="00FA0529"/>
    <w:rsid w:val="00FA1266"/>
    <w:rsid w:val="00FB0D70"/>
    <w:rsid w:val="00FB3BB9"/>
    <w:rsid w:val="00FC1192"/>
    <w:rsid w:val="00FC3F37"/>
    <w:rsid w:val="00FC415A"/>
    <w:rsid w:val="00FD6025"/>
    <w:rsid w:val="00FE7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91F54"/>
  <w15:docId w15:val="{B872CFBD-35D4-4F70-8E8C-DCD84A1B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iPriority="99"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uiPriority="99" w:qFormat="1"/>
    <w:lsdException w:name="Body Text Indent" w:uiPriority="99"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uiPriority="99" w:qFormat="1"/>
    <w:lsdException w:name="Plain Text" w:uiPriority="99" w:qFormat="1"/>
    <w:lsdException w:name="Normal (Web)" w:uiPriority="99" w:qFormat="1"/>
    <w:lsdException w:name="HTML Acronym" w:uiPriority="99"/>
    <w:lsdException w:name="HTML Variable" w:semiHidden="1" w:unhideWhenUsed="1"/>
    <w:lsdException w:name="Normal Table" w:semiHidden="1" w:unhideWhenUsed="1"/>
    <w:lsdException w:name="annotation subject" w:uiPriority="99"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qFormat="1"/>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1" w:qFormat="1"/>
    <w:lsdException w:name="Medium Grid 3 Accent 1" w:uiPriority="69"/>
    <w:lsdException w:name="Dark List Accent 1" w:uiPriority="70"/>
    <w:lsdException w:name="Colorful Shading Accent 1" w:uiPriority="71"/>
    <w:lsdException w:name="Colorful List Accent 1" w:uiPriority="34"/>
    <w:lsdException w:name="Colorful Grid Accent 1" w:uiPriority="29"/>
    <w:lsdException w:name="Light Shading Accent 2" w:uiPriority="30"/>
    <w:lsdException w:name="Light List Accent 2" w:uiPriority="61"/>
    <w:lsdException w:name="Light Grid Accent 2" w:uiPriority="62"/>
    <w:lsdException w:name="Medium Shading 1 Accent 2" w:uiPriority="1" w:qFormat="1"/>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qFormat="1"/>
    <w:lsdException w:name="Medium Grid 3 Accent 2" w:uiPriority="30"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29" w:qFormat="1"/>
    <w:lsdException w:name="Medium Shading 2 Accent 3" w:uiPriority="30"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qFormat="1"/>
    <w:lsdException w:name="Colorful Grid Accent 3" w:uiPriority="30"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29"/>
    <w:lsdException w:name="Medium Grid 2 Accent 4" w:uiPriority="30"/>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8A7"/>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0F28A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0F28A7"/>
    <w:pPr>
      <w:pBdr>
        <w:top w:val="none" w:sz="0" w:space="0" w:color="auto"/>
      </w:pBdr>
      <w:spacing w:before="180"/>
      <w:outlineLvl w:val="1"/>
    </w:pPr>
    <w:rPr>
      <w:sz w:val="32"/>
    </w:rPr>
  </w:style>
  <w:style w:type="paragraph" w:styleId="Heading3">
    <w:name w:val="heading 3"/>
    <w:basedOn w:val="Heading2"/>
    <w:next w:val="Normal"/>
    <w:link w:val="Heading3Char"/>
    <w:qFormat/>
    <w:rsid w:val="000F28A7"/>
    <w:pPr>
      <w:spacing w:before="120"/>
      <w:outlineLvl w:val="2"/>
    </w:pPr>
    <w:rPr>
      <w:sz w:val="28"/>
    </w:rPr>
  </w:style>
  <w:style w:type="paragraph" w:styleId="Heading4">
    <w:name w:val="heading 4"/>
    <w:basedOn w:val="Heading3"/>
    <w:next w:val="Normal"/>
    <w:link w:val="Heading4Char"/>
    <w:qFormat/>
    <w:rsid w:val="000F28A7"/>
    <w:pPr>
      <w:ind w:left="1418" w:hanging="1418"/>
      <w:outlineLvl w:val="3"/>
    </w:pPr>
    <w:rPr>
      <w:sz w:val="24"/>
    </w:rPr>
  </w:style>
  <w:style w:type="paragraph" w:styleId="Heading5">
    <w:name w:val="heading 5"/>
    <w:basedOn w:val="Heading4"/>
    <w:next w:val="Normal"/>
    <w:link w:val="Heading5Char"/>
    <w:qFormat/>
    <w:rsid w:val="000F28A7"/>
    <w:pPr>
      <w:ind w:left="1701" w:hanging="1701"/>
      <w:outlineLvl w:val="4"/>
    </w:pPr>
    <w:rPr>
      <w:sz w:val="22"/>
    </w:rPr>
  </w:style>
  <w:style w:type="paragraph" w:styleId="Heading6">
    <w:name w:val="heading 6"/>
    <w:next w:val="Normal"/>
    <w:qFormat/>
    <w:rsid w:val="00AE3F12"/>
    <w:pPr>
      <w:outlineLvl w:val="5"/>
    </w:pPr>
    <w:rPr>
      <w:rFonts w:ascii="Arial" w:hAnsi="Arial"/>
      <w:lang w:eastAsia="en-US"/>
    </w:rPr>
  </w:style>
  <w:style w:type="paragraph" w:styleId="Heading7">
    <w:name w:val="heading 7"/>
    <w:next w:val="Normal"/>
    <w:qFormat/>
    <w:rsid w:val="00AE3F12"/>
    <w:pPr>
      <w:outlineLvl w:val="6"/>
    </w:pPr>
    <w:rPr>
      <w:rFonts w:ascii="Arial" w:hAnsi="Arial"/>
      <w:lang w:eastAsia="en-US"/>
    </w:rPr>
  </w:style>
  <w:style w:type="paragraph" w:styleId="Heading8">
    <w:name w:val="heading 8"/>
    <w:basedOn w:val="Heading1"/>
    <w:next w:val="Normal"/>
    <w:link w:val="Heading8Char"/>
    <w:qFormat/>
    <w:rsid w:val="000F28A7"/>
    <w:pPr>
      <w:ind w:left="0" w:firstLine="0"/>
      <w:outlineLvl w:val="7"/>
    </w:pPr>
  </w:style>
  <w:style w:type="paragraph" w:styleId="Heading9">
    <w:name w:val="heading 9"/>
    <w:basedOn w:val="Heading8"/>
    <w:next w:val="Normal"/>
    <w:qFormat/>
    <w:rsid w:val="000F28A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0F28A7"/>
    <w:pPr>
      <w:ind w:left="1985" w:hanging="1985"/>
      <w:outlineLvl w:val="9"/>
    </w:pPr>
    <w:rPr>
      <w:sz w:val="20"/>
    </w:rPr>
  </w:style>
  <w:style w:type="paragraph" w:styleId="List">
    <w:name w:val="List"/>
    <w:basedOn w:val="Normal"/>
    <w:qFormat/>
    <w:rsid w:val="000F28A7"/>
    <w:pPr>
      <w:ind w:left="283" w:hanging="283"/>
      <w:contextualSpacing/>
    </w:pPr>
  </w:style>
  <w:style w:type="paragraph" w:styleId="TOC8">
    <w:name w:val="toc 8"/>
    <w:basedOn w:val="TOC1"/>
    <w:uiPriority w:val="39"/>
    <w:rsid w:val="000F28A7"/>
    <w:pPr>
      <w:spacing w:before="180"/>
      <w:ind w:left="2693" w:hanging="2693"/>
    </w:pPr>
    <w:rPr>
      <w:b/>
    </w:rPr>
  </w:style>
  <w:style w:type="paragraph" w:styleId="TOC1">
    <w:name w:val="toc 1"/>
    <w:uiPriority w:val="39"/>
    <w:rsid w:val="000F28A7"/>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link w:val="EQChar"/>
    <w:rsid w:val="000F28A7"/>
    <w:pPr>
      <w:keepLines/>
      <w:tabs>
        <w:tab w:val="center" w:pos="4536"/>
        <w:tab w:val="right" w:pos="9072"/>
      </w:tabs>
    </w:pPr>
  </w:style>
  <w:style w:type="character" w:customStyle="1" w:styleId="ZGSM">
    <w:name w:val="ZGSM"/>
    <w:rsid w:val="000F28A7"/>
  </w:style>
  <w:style w:type="paragraph" w:styleId="List3">
    <w:name w:val="List 3"/>
    <w:basedOn w:val="Normal"/>
    <w:qFormat/>
    <w:rsid w:val="000F28A7"/>
    <w:pPr>
      <w:ind w:left="849" w:hanging="283"/>
      <w:contextualSpacing/>
    </w:pPr>
  </w:style>
  <w:style w:type="paragraph" w:customStyle="1" w:styleId="ZD">
    <w:name w:val="ZD"/>
    <w:rsid w:val="000F28A7"/>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0F28A7"/>
    <w:pPr>
      <w:ind w:left="1701" w:hanging="1701"/>
    </w:pPr>
  </w:style>
  <w:style w:type="paragraph" w:styleId="TOC4">
    <w:name w:val="toc 4"/>
    <w:basedOn w:val="TOC3"/>
    <w:uiPriority w:val="39"/>
    <w:rsid w:val="000F28A7"/>
    <w:pPr>
      <w:ind w:left="1418" w:hanging="1418"/>
    </w:pPr>
  </w:style>
  <w:style w:type="paragraph" w:styleId="TOC3">
    <w:name w:val="toc 3"/>
    <w:basedOn w:val="TOC2"/>
    <w:uiPriority w:val="39"/>
    <w:rsid w:val="000F28A7"/>
    <w:pPr>
      <w:ind w:left="1134" w:hanging="1134"/>
    </w:pPr>
  </w:style>
  <w:style w:type="paragraph" w:styleId="TOC2">
    <w:name w:val="toc 2"/>
    <w:basedOn w:val="TOC1"/>
    <w:uiPriority w:val="39"/>
    <w:rsid w:val="000F28A7"/>
    <w:pPr>
      <w:spacing w:before="0"/>
      <w:ind w:left="851" w:hanging="851"/>
    </w:pPr>
    <w:rPr>
      <w:sz w:val="20"/>
    </w:rPr>
  </w:style>
  <w:style w:type="paragraph" w:styleId="List4">
    <w:name w:val="List 4"/>
    <w:basedOn w:val="Normal"/>
    <w:qFormat/>
    <w:rsid w:val="000F28A7"/>
    <w:pPr>
      <w:ind w:left="1132" w:hanging="283"/>
      <w:contextualSpacing/>
    </w:pPr>
  </w:style>
  <w:style w:type="paragraph" w:customStyle="1" w:styleId="TT">
    <w:name w:val="TT"/>
    <w:basedOn w:val="Heading1"/>
    <w:next w:val="Normal"/>
    <w:rsid w:val="000F28A7"/>
    <w:pPr>
      <w:outlineLvl w:val="9"/>
    </w:pPr>
  </w:style>
  <w:style w:type="paragraph" w:customStyle="1" w:styleId="NF">
    <w:name w:val="NF"/>
    <w:basedOn w:val="NO"/>
    <w:rsid w:val="000F28A7"/>
    <w:pPr>
      <w:keepNext/>
      <w:spacing w:after="0"/>
    </w:pPr>
    <w:rPr>
      <w:rFonts w:ascii="Arial" w:hAnsi="Arial"/>
      <w:sz w:val="18"/>
    </w:rPr>
  </w:style>
  <w:style w:type="paragraph" w:customStyle="1" w:styleId="NO">
    <w:name w:val="NO"/>
    <w:basedOn w:val="Normal"/>
    <w:link w:val="NOChar"/>
    <w:rsid w:val="000F28A7"/>
    <w:pPr>
      <w:keepLines/>
      <w:ind w:left="1135" w:hanging="851"/>
    </w:pPr>
  </w:style>
  <w:style w:type="paragraph" w:customStyle="1" w:styleId="PL">
    <w:name w:val="PL"/>
    <w:link w:val="PLChar"/>
    <w:rsid w:val="000F28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F28A7"/>
    <w:pPr>
      <w:jc w:val="right"/>
    </w:pPr>
  </w:style>
  <w:style w:type="paragraph" w:customStyle="1" w:styleId="TAL">
    <w:name w:val="TAL"/>
    <w:basedOn w:val="Normal"/>
    <w:link w:val="TALCar"/>
    <w:rsid w:val="000F28A7"/>
    <w:pPr>
      <w:keepNext/>
      <w:keepLines/>
      <w:spacing w:after="0"/>
    </w:pPr>
    <w:rPr>
      <w:rFonts w:ascii="Arial" w:hAnsi="Arial"/>
      <w:sz w:val="18"/>
    </w:rPr>
  </w:style>
  <w:style w:type="paragraph" w:customStyle="1" w:styleId="TAH">
    <w:name w:val="TAH"/>
    <w:basedOn w:val="TAC"/>
    <w:link w:val="TAHCar"/>
    <w:rsid w:val="000F28A7"/>
    <w:rPr>
      <w:b/>
    </w:rPr>
  </w:style>
  <w:style w:type="paragraph" w:customStyle="1" w:styleId="TAC">
    <w:name w:val="TAC"/>
    <w:basedOn w:val="TAL"/>
    <w:link w:val="TACCar"/>
    <w:rsid w:val="000F28A7"/>
    <w:pPr>
      <w:jc w:val="center"/>
    </w:pPr>
  </w:style>
  <w:style w:type="paragraph" w:customStyle="1" w:styleId="LD">
    <w:name w:val="LD"/>
    <w:rsid w:val="000F28A7"/>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0F28A7"/>
    <w:pPr>
      <w:keepLines/>
      <w:ind w:left="1702" w:hanging="1418"/>
    </w:pPr>
  </w:style>
  <w:style w:type="paragraph" w:customStyle="1" w:styleId="FP">
    <w:name w:val="FP"/>
    <w:basedOn w:val="Normal"/>
    <w:rsid w:val="000F28A7"/>
    <w:pPr>
      <w:spacing w:after="0"/>
    </w:pPr>
  </w:style>
  <w:style w:type="paragraph" w:customStyle="1" w:styleId="NW">
    <w:name w:val="NW"/>
    <w:basedOn w:val="NO"/>
    <w:rsid w:val="000F28A7"/>
    <w:pPr>
      <w:spacing w:after="0"/>
    </w:pPr>
  </w:style>
  <w:style w:type="paragraph" w:customStyle="1" w:styleId="EW">
    <w:name w:val="EW"/>
    <w:basedOn w:val="EX"/>
    <w:rsid w:val="000F28A7"/>
    <w:pPr>
      <w:spacing w:after="0"/>
    </w:pPr>
  </w:style>
  <w:style w:type="paragraph" w:customStyle="1" w:styleId="B1">
    <w:name w:val="B1"/>
    <w:basedOn w:val="List"/>
    <w:link w:val="B1Zchn"/>
    <w:rsid w:val="000F28A7"/>
    <w:pPr>
      <w:ind w:left="568" w:hanging="284"/>
      <w:contextualSpacing w:val="0"/>
    </w:pPr>
  </w:style>
  <w:style w:type="paragraph" w:styleId="List5">
    <w:name w:val="List 5"/>
    <w:basedOn w:val="Normal"/>
    <w:qFormat/>
    <w:rsid w:val="000F28A7"/>
    <w:pPr>
      <w:ind w:left="1415" w:hanging="283"/>
      <w:contextualSpacing/>
    </w:pPr>
  </w:style>
  <w:style w:type="paragraph" w:styleId="TOC6">
    <w:name w:val="toc 6"/>
    <w:basedOn w:val="TOC5"/>
    <w:next w:val="Normal"/>
    <w:uiPriority w:val="39"/>
    <w:rsid w:val="000F28A7"/>
    <w:pPr>
      <w:ind w:left="1985" w:hanging="1985"/>
    </w:pPr>
  </w:style>
  <w:style w:type="paragraph" w:customStyle="1" w:styleId="EditorsNote">
    <w:name w:val="Editor's Note"/>
    <w:basedOn w:val="NO"/>
    <w:link w:val="EditorsNoteChar4"/>
    <w:rsid w:val="000F28A7"/>
    <w:pPr>
      <w:ind w:left="1559" w:hanging="1134"/>
    </w:pPr>
    <w:rPr>
      <w:color w:val="FF0000"/>
    </w:rPr>
  </w:style>
  <w:style w:type="paragraph" w:customStyle="1" w:styleId="TH">
    <w:name w:val="TH"/>
    <w:basedOn w:val="Normal"/>
    <w:link w:val="THChar"/>
    <w:rsid w:val="000F28A7"/>
    <w:pPr>
      <w:keepNext/>
      <w:keepLines/>
      <w:spacing w:before="60"/>
      <w:jc w:val="center"/>
    </w:pPr>
    <w:rPr>
      <w:rFonts w:ascii="Arial" w:hAnsi="Arial"/>
      <w:b/>
    </w:rPr>
  </w:style>
  <w:style w:type="paragraph" w:customStyle="1" w:styleId="ZA">
    <w:name w:val="ZA"/>
    <w:rsid w:val="000F28A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F28A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F28A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F28A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rsid w:val="000F28A7"/>
    <w:pPr>
      <w:ind w:left="851" w:hanging="851"/>
    </w:pPr>
  </w:style>
  <w:style w:type="paragraph" w:customStyle="1" w:styleId="ZH">
    <w:name w:val="ZH"/>
    <w:rsid w:val="000F28A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1"/>
    <w:rsid w:val="000F28A7"/>
    <w:pPr>
      <w:keepNext w:val="0"/>
      <w:spacing w:before="0" w:after="240"/>
    </w:pPr>
  </w:style>
  <w:style w:type="paragraph" w:customStyle="1" w:styleId="ZG">
    <w:name w:val="ZG"/>
    <w:rsid w:val="000F28A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rsid w:val="000F28A7"/>
  </w:style>
  <w:style w:type="paragraph" w:customStyle="1" w:styleId="B3">
    <w:name w:val="B3"/>
    <w:basedOn w:val="List3"/>
    <w:link w:val="B3Char"/>
    <w:rsid w:val="000F28A7"/>
    <w:pPr>
      <w:ind w:left="1135" w:hanging="284"/>
      <w:contextualSpacing w:val="0"/>
    </w:pPr>
  </w:style>
  <w:style w:type="paragraph" w:customStyle="1" w:styleId="B4">
    <w:name w:val="B4"/>
    <w:basedOn w:val="List4"/>
    <w:link w:val="B4Char"/>
    <w:rsid w:val="000F28A7"/>
    <w:pPr>
      <w:ind w:left="1418" w:hanging="284"/>
      <w:contextualSpacing w:val="0"/>
    </w:pPr>
  </w:style>
  <w:style w:type="paragraph" w:customStyle="1" w:styleId="B5">
    <w:name w:val="B5"/>
    <w:basedOn w:val="List5"/>
    <w:link w:val="B5Char"/>
    <w:rsid w:val="000F28A7"/>
    <w:pPr>
      <w:ind w:left="1702" w:hanging="284"/>
      <w:contextualSpacing w:val="0"/>
    </w:pPr>
  </w:style>
  <w:style w:type="paragraph" w:customStyle="1" w:styleId="ZTD">
    <w:name w:val="ZTD"/>
    <w:basedOn w:val="ZB"/>
    <w:rsid w:val="000F28A7"/>
    <w:pPr>
      <w:framePr w:hRule="auto" w:wrap="notBeside" w:y="852"/>
    </w:pPr>
    <w:rPr>
      <w:i w:val="0"/>
      <w:sz w:val="40"/>
    </w:rPr>
  </w:style>
  <w:style w:type="paragraph" w:customStyle="1" w:styleId="ZV">
    <w:name w:val="ZV"/>
    <w:basedOn w:val="ZU"/>
    <w:rsid w:val="000F28A7"/>
    <w:pPr>
      <w:framePr w:wrap="notBeside" w:y="16161"/>
    </w:pPr>
  </w:style>
  <w:style w:type="paragraph" w:styleId="TOC7">
    <w:name w:val="toc 7"/>
    <w:basedOn w:val="TOC6"/>
    <w:next w:val="Normal"/>
    <w:uiPriority w:val="39"/>
    <w:rsid w:val="000F28A7"/>
    <w:pPr>
      <w:ind w:left="2268" w:hanging="2268"/>
    </w:pPr>
  </w:style>
  <w:style w:type="paragraph" w:customStyle="1" w:styleId="Guidance">
    <w:name w:val="Guidance"/>
    <w:basedOn w:val="Normal"/>
    <w:link w:val="GuidanceChar"/>
    <w:uiPriority w:val="99"/>
    <w:qFormat/>
    <w:rPr>
      <w:i/>
      <w:color w:val="0000FF"/>
    </w:rPr>
  </w:style>
  <w:style w:type="paragraph" w:styleId="TOC9">
    <w:name w:val="toc 9"/>
    <w:basedOn w:val="TOC8"/>
    <w:uiPriority w:val="39"/>
    <w:rsid w:val="000F28A7"/>
    <w:pPr>
      <w:ind w:left="1418" w:hanging="1418"/>
    </w:pPr>
  </w:style>
  <w:style w:type="paragraph" w:styleId="Header">
    <w:name w:val="header"/>
    <w:basedOn w:val="Normal"/>
    <w:link w:val="HeaderChar1"/>
    <w:qFormat/>
    <w:rsid w:val="000F28A7"/>
    <w:pPr>
      <w:tabs>
        <w:tab w:val="center" w:pos="4513"/>
        <w:tab w:val="right" w:pos="9026"/>
      </w:tabs>
      <w:spacing w:after="0"/>
    </w:pPr>
  </w:style>
  <w:style w:type="character" w:customStyle="1" w:styleId="HeaderChar1">
    <w:name w:val="Header Char1"/>
    <w:basedOn w:val="DefaultParagraphFont"/>
    <w:link w:val="Header"/>
    <w:rsid w:val="000F28A7"/>
    <w:rPr>
      <w:lang w:eastAsia="en-US"/>
    </w:rPr>
  </w:style>
  <w:style w:type="paragraph" w:styleId="Footer">
    <w:name w:val="footer"/>
    <w:basedOn w:val="Normal"/>
    <w:link w:val="FooterChar1"/>
    <w:qFormat/>
    <w:rsid w:val="000F28A7"/>
    <w:pPr>
      <w:tabs>
        <w:tab w:val="center" w:pos="4513"/>
        <w:tab w:val="right" w:pos="9026"/>
      </w:tabs>
      <w:spacing w:after="0"/>
    </w:p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iPriority w:val="99"/>
    <w:unhideWhenUsed/>
    <w:qFormat/>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qForma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qFormat/>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qFormat/>
    <w:rsid w:val="00F34834"/>
    <w:pPr>
      <w:spacing w:after="120"/>
    </w:pPr>
  </w:style>
  <w:style w:type="character" w:customStyle="1" w:styleId="BodyTextChar">
    <w:name w:val="Body Text Char"/>
    <w:basedOn w:val="DefaultParagraphFont"/>
    <w:link w:val="BodyText"/>
    <w:uiPriority w:val="99"/>
    <w:qFormat/>
    <w:rsid w:val="00F34834"/>
    <w:rPr>
      <w:lang w:eastAsia="en-US"/>
    </w:rPr>
  </w:style>
  <w:style w:type="paragraph" w:styleId="BodyText2">
    <w:name w:val="Body Text 2"/>
    <w:basedOn w:val="Normal"/>
    <w:link w:val="BodyText2Char"/>
    <w:qFormat/>
    <w:rsid w:val="00F34834"/>
    <w:pPr>
      <w:spacing w:after="120" w:line="480" w:lineRule="auto"/>
    </w:pPr>
  </w:style>
  <w:style w:type="character" w:customStyle="1" w:styleId="BodyText2Char">
    <w:name w:val="Body Text 2 Char"/>
    <w:basedOn w:val="DefaultParagraphFont"/>
    <w:link w:val="BodyText2"/>
    <w:qFormat/>
    <w:rsid w:val="00F34834"/>
    <w:rPr>
      <w:lang w:eastAsia="en-US"/>
    </w:rPr>
  </w:style>
  <w:style w:type="paragraph" w:styleId="BodyText3">
    <w:name w:val="Body Text 3"/>
    <w:basedOn w:val="Normal"/>
    <w:link w:val="BodyText3Char"/>
    <w:qFormat/>
    <w:rsid w:val="00F34834"/>
    <w:pPr>
      <w:spacing w:after="120"/>
    </w:pPr>
    <w:rPr>
      <w:sz w:val="16"/>
      <w:szCs w:val="16"/>
    </w:rPr>
  </w:style>
  <w:style w:type="character" w:customStyle="1" w:styleId="BodyText3Char">
    <w:name w:val="Body Text 3 Char"/>
    <w:basedOn w:val="DefaultParagraphFont"/>
    <w:link w:val="BodyText3"/>
    <w:qFormat/>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uiPriority w:val="99"/>
    <w:qFormat/>
    <w:rsid w:val="00F34834"/>
    <w:pPr>
      <w:spacing w:after="120"/>
      <w:ind w:left="283"/>
    </w:pPr>
  </w:style>
  <w:style w:type="character" w:customStyle="1" w:styleId="BodyTextIndentChar">
    <w:name w:val="Body Text Indent Char"/>
    <w:basedOn w:val="DefaultParagraphFont"/>
    <w:link w:val="BodyTextIndent"/>
    <w:uiPriority w:val="99"/>
    <w:qForma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qFormat/>
    <w:rsid w:val="00F34834"/>
    <w:pPr>
      <w:spacing w:after="120" w:line="480" w:lineRule="auto"/>
      <w:ind w:left="283"/>
    </w:pPr>
  </w:style>
  <w:style w:type="character" w:customStyle="1" w:styleId="BodyTextIndent2Char">
    <w:name w:val="Body Text Indent 2 Char"/>
    <w:basedOn w:val="DefaultParagraphFont"/>
    <w:link w:val="BodyTextIndent2"/>
    <w:qFormat/>
    <w:rsid w:val="00F34834"/>
    <w:rPr>
      <w:lang w:eastAsia="en-US"/>
    </w:rPr>
  </w:style>
  <w:style w:type="paragraph" w:styleId="BodyTextIndent3">
    <w:name w:val="Body Text Indent 3"/>
    <w:basedOn w:val="Normal"/>
    <w:link w:val="BodyTextIndent3Char"/>
    <w:qFormat/>
    <w:rsid w:val="00F34834"/>
    <w:pPr>
      <w:spacing w:after="120"/>
      <w:ind w:left="283"/>
    </w:pPr>
    <w:rPr>
      <w:sz w:val="16"/>
      <w:szCs w:val="16"/>
    </w:rPr>
  </w:style>
  <w:style w:type="character" w:customStyle="1" w:styleId="BodyTextIndent3Char">
    <w:name w:val="Body Text Indent 3 Char"/>
    <w:basedOn w:val="DefaultParagraphFont"/>
    <w:link w:val="BodyTextIndent3"/>
    <w:qFormat/>
    <w:rsid w:val="00F34834"/>
    <w:rPr>
      <w:sz w:val="16"/>
      <w:szCs w:val="16"/>
      <w:lang w:eastAsia="en-US"/>
    </w:rPr>
  </w:style>
  <w:style w:type="paragraph" w:styleId="Caption">
    <w:name w:val="caption"/>
    <w:basedOn w:val="Normal"/>
    <w:next w:val="Normal"/>
    <w:link w:val="CaptionChar"/>
    <w:uiPriority w:val="99"/>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uiPriority w:val="99"/>
    <w:qFormat/>
    <w:rsid w:val="00F34834"/>
  </w:style>
  <w:style w:type="character" w:customStyle="1" w:styleId="CommentTextChar">
    <w:name w:val="Comment Text Char"/>
    <w:basedOn w:val="DefaultParagraphFont"/>
    <w:link w:val="CommentText"/>
    <w:uiPriority w:val="99"/>
    <w:qFormat/>
    <w:rsid w:val="00F34834"/>
    <w:rPr>
      <w:lang w:eastAsia="en-US"/>
    </w:rPr>
  </w:style>
  <w:style w:type="paragraph" w:styleId="CommentSubject">
    <w:name w:val="annotation subject"/>
    <w:basedOn w:val="CommentText"/>
    <w:next w:val="CommentText"/>
    <w:link w:val="CommentSubjectChar"/>
    <w:uiPriority w:val="99"/>
    <w:qFormat/>
    <w:rsid w:val="00F34834"/>
    <w:rPr>
      <w:b/>
      <w:bCs/>
    </w:rPr>
  </w:style>
  <w:style w:type="character" w:customStyle="1" w:styleId="CommentSubjectChar">
    <w:name w:val="Comment Subject Char"/>
    <w:basedOn w:val="CommentTextChar"/>
    <w:link w:val="CommentSubject"/>
    <w:uiPriority w:val="99"/>
    <w:qFormat/>
    <w:rsid w:val="00F34834"/>
    <w:rPr>
      <w:b/>
      <w:bCs/>
      <w:lang w:eastAsia="en-US"/>
    </w:rPr>
  </w:style>
  <w:style w:type="paragraph" w:styleId="Date">
    <w:name w:val="Date"/>
    <w:basedOn w:val="Normal"/>
    <w:next w:val="Normal"/>
    <w:link w:val="DateChar"/>
    <w:qFormat/>
    <w:rsid w:val="00F34834"/>
  </w:style>
  <w:style w:type="character" w:customStyle="1" w:styleId="DateChar">
    <w:name w:val="Date Char"/>
    <w:basedOn w:val="DefaultParagraphFont"/>
    <w:link w:val="Date"/>
    <w:qFormat/>
    <w:rsid w:val="00F34834"/>
    <w:rPr>
      <w:lang w:eastAsia="en-US"/>
    </w:rPr>
  </w:style>
  <w:style w:type="paragraph" w:styleId="DocumentMap">
    <w:name w:val="Document Map"/>
    <w:basedOn w:val="Normal"/>
    <w:link w:val="DocumentMapChar"/>
    <w:uiPriority w:val="99"/>
    <w:qFormat/>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qFormat/>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character" w:customStyle="1" w:styleId="FooterChar1">
    <w:name w:val="Footer Char1"/>
    <w:basedOn w:val="DefaultParagraphFont"/>
    <w:link w:val="Footer"/>
    <w:rsid w:val="000F28A7"/>
    <w:rPr>
      <w:lang w:eastAsia="en-US"/>
    </w:rPr>
  </w:style>
  <w:style w:type="character" w:customStyle="1" w:styleId="EndnoteTextChar">
    <w:name w:val="Endnote Text Char"/>
    <w:basedOn w:val="DefaultParagraphFont"/>
    <w:qFormat/>
    <w:rsid w:val="00F34834"/>
    <w:rPr>
      <w:lang w:eastAsia="en-US"/>
    </w:rPr>
  </w:style>
  <w:style w:type="character" w:customStyle="1" w:styleId="FootnoteTextChar">
    <w:name w:val="Footnote Text Char"/>
    <w:basedOn w:val="DefaultParagraphFont"/>
    <w:qFormat/>
    <w:rsid w:val="00F34834"/>
    <w:rPr>
      <w:sz w:val="16"/>
      <w:lang w:eastAsia="en-US"/>
    </w:rPr>
  </w:style>
  <w:style w:type="character" w:customStyle="1" w:styleId="HTMLAddressChar">
    <w:name w:val="HTML Address Char"/>
    <w:basedOn w:val="DefaultParagraphFont"/>
    <w:rsid w:val="00F34834"/>
    <w:rPr>
      <w:i/>
      <w:iCs/>
      <w:lang w:eastAsia="en-US"/>
    </w:rPr>
  </w:style>
  <w:style w:type="character" w:customStyle="1" w:styleId="HTMLPreformattedChar">
    <w:name w:val="HTML Preformatted Char"/>
    <w:basedOn w:val="DefaultParagraphFont"/>
    <w:rsid w:val="00F34834"/>
    <w:rPr>
      <w:rFonts w:ascii="Consolas" w:hAnsi="Consolas"/>
      <w:lang w:eastAsia="en-US"/>
    </w:rPr>
  </w:style>
  <w:style w:type="character" w:customStyle="1" w:styleId="IntenseQuoteChar">
    <w:name w:val="Intense Quote Char"/>
    <w:basedOn w:val="DefaultParagraphFont"/>
    <w:uiPriority w:val="30"/>
    <w:rsid w:val="00F34834"/>
    <w:rPr>
      <w:i/>
      <w:iCs/>
      <w:color w:val="4472C4" w:themeColor="accent1"/>
      <w:lang w:eastAsia="en-US"/>
    </w:rPr>
  </w:style>
  <w:style w:type="paragraph" w:styleId="List2">
    <w:name w:val="List 2"/>
    <w:basedOn w:val="Normal"/>
    <w:link w:val="List2Char"/>
    <w:rsid w:val="000F28A7"/>
    <w:pPr>
      <w:ind w:left="851" w:hanging="284"/>
    </w:pPr>
  </w:style>
  <w:style w:type="character" w:customStyle="1" w:styleId="MacroTextChar">
    <w:name w:val="Macro Text Char"/>
    <w:basedOn w:val="DefaultParagraphFont"/>
    <w:rsid w:val="00F34834"/>
    <w:rPr>
      <w:rFonts w:ascii="Consolas" w:hAnsi="Consolas"/>
      <w:lang w:eastAsia="en-US"/>
    </w:rPr>
  </w:style>
  <w:style w:type="character" w:customStyle="1" w:styleId="MessageHeaderChar">
    <w:name w:val="Message Header Char"/>
    <w:basedOn w:val="DefaultParagraphFont"/>
    <w:rsid w:val="00F34834"/>
    <w:rPr>
      <w:rFonts w:asciiTheme="majorHAnsi" w:eastAsiaTheme="majorEastAsia" w:hAnsiTheme="majorHAnsi" w:cstheme="majorBidi"/>
      <w:sz w:val="24"/>
      <w:szCs w:val="24"/>
      <w:shd w:val="pct20" w:color="auto" w:fill="auto"/>
      <w:lang w:eastAsia="en-US"/>
    </w:rPr>
  </w:style>
  <w:style w:type="character" w:customStyle="1" w:styleId="NoteHeadingChar">
    <w:name w:val="Note Heading Char"/>
    <w:basedOn w:val="DefaultParagraphFont"/>
    <w:qFormat/>
    <w:rsid w:val="00F34834"/>
    <w:rPr>
      <w:lang w:eastAsia="en-US"/>
    </w:rPr>
  </w:style>
  <w:style w:type="character" w:customStyle="1" w:styleId="PlainTextChar">
    <w:name w:val="Plain Text Char"/>
    <w:basedOn w:val="DefaultParagraphFont"/>
    <w:uiPriority w:val="99"/>
    <w:qFormat/>
    <w:rsid w:val="00F34834"/>
    <w:rPr>
      <w:rFonts w:ascii="Consolas" w:hAnsi="Consolas"/>
      <w:sz w:val="21"/>
      <w:szCs w:val="21"/>
      <w:lang w:eastAsia="en-US"/>
    </w:rPr>
  </w:style>
  <w:style w:type="character" w:customStyle="1" w:styleId="QuoteChar">
    <w:name w:val="Quote Char"/>
    <w:basedOn w:val="DefaultParagraphFont"/>
    <w:uiPriority w:val="29"/>
    <w:rsid w:val="00F34834"/>
    <w:rPr>
      <w:i/>
      <w:iCs/>
      <w:color w:val="404040" w:themeColor="text1" w:themeTint="BF"/>
      <w:lang w:eastAsia="en-US"/>
    </w:rPr>
  </w:style>
  <w:style w:type="character" w:customStyle="1" w:styleId="SalutationChar">
    <w:name w:val="Salutation Char"/>
    <w:basedOn w:val="DefaultParagraphFont"/>
    <w:rsid w:val="00F34834"/>
    <w:rPr>
      <w:lang w:eastAsia="en-US"/>
    </w:rPr>
  </w:style>
  <w:style w:type="character" w:customStyle="1" w:styleId="SignatureChar">
    <w:name w:val="Signature Char"/>
    <w:basedOn w:val="DefaultParagraphFont"/>
    <w:rsid w:val="00F34834"/>
    <w:rPr>
      <w:lang w:eastAsia="en-US"/>
    </w:rPr>
  </w:style>
  <w:style w:type="character" w:customStyle="1" w:styleId="SubtitleChar">
    <w:name w:val="Subtitle Char"/>
    <w:basedOn w:val="DefaultParagraphFont"/>
    <w:rsid w:val="00F34834"/>
    <w:rPr>
      <w:rFonts w:asciiTheme="minorHAnsi" w:eastAsiaTheme="minorEastAsia" w:hAnsiTheme="minorHAnsi" w:cstheme="minorBidi"/>
      <w:color w:val="5A5A5A" w:themeColor="text1" w:themeTint="A5"/>
      <w:spacing w:val="15"/>
      <w:sz w:val="22"/>
      <w:szCs w:val="22"/>
      <w:lang w:eastAsia="en-US"/>
    </w:rPr>
  </w:style>
  <w:style w:type="character" w:customStyle="1" w:styleId="TitleChar">
    <w:name w:val="Title Char"/>
    <w:basedOn w:val="DefaultParagraphFont"/>
    <w:qFormat/>
    <w:rsid w:val="00F34834"/>
    <w:rPr>
      <w:rFonts w:asciiTheme="majorHAnsi" w:eastAsiaTheme="majorEastAsia" w:hAnsiTheme="majorHAnsi" w:cstheme="majorBidi"/>
      <w:spacing w:val="-10"/>
      <w:kern w:val="28"/>
      <w:sz w:val="56"/>
      <w:szCs w:val="56"/>
      <w:lang w:eastAsia="en-US"/>
    </w:rPr>
  </w:style>
  <w:style w:type="character" w:customStyle="1" w:styleId="B1Zchn">
    <w:name w:val="B1 Zchn"/>
    <w:link w:val="B1"/>
    <w:qFormat/>
    <w:locked/>
    <w:rsid w:val="006625AF"/>
    <w:rPr>
      <w:lang w:eastAsia="en-US"/>
    </w:rPr>
  </w:style>
  <w:style w:type="character" w:customStyle="1" w:styleId="EXChar">
    <w:name w:val="EX Char"/>
    <w:link w:val="EX"/>
    <w:qFormat/>
    <w:locked/>
    <w:rsid w:val="006625AF"/>
    <w:rPr>
      <w:lang w:eastAsia="en-US"/>
    </w:rPr>
  </w:style>
  <w:style w:type="paragraph" w:styleId="Revision">
    <w:name w:val="Revision"/>
    <w:hidden/>
    <w:uiPriority w:val="99"/>
    <w:qFormat/>
    <w:rsid w:val="0092796A"/>
    <w:rPr>
      <w:lang w:eastAsia="en-US"/>
    </w:rPr>
  </w:style>
  <w:style w:type="character" w:customStyle="1" w:styleId="B2Char">
    <w:name w:val="B2 Char"/>
    <w:link w:val="B2"/>
    <w:qFormat/>
    <w:rsid w:val="001E5824"/>
    <w:rPr>
      <w:lang w:eastAsia="en-US"/>
    </w:rPr>
  </w:style>
  <w:style w:type="character" w:customStyle="1" w:styleId="TACCar">
    <w:name w:val="TAC Car"/>
    <w:link w:val="TAC"/>
    <w:qFormat/>
    <w:locked/>
    <w:rsid w:val="00E4618E"/>
    <w:rPr>
      <w:rFonts w:ascii="Arial" w:hAnsi="Arial"/>
      <w:sz w:val="18"/>
      <w:lang w:eastAsia="en-US"/>
    </w:rPr>
  </w:style>
  <w:style w:type="character" w:customStyle="1" w:styleId="TAHCar">
    <w:name w:val="TAH Car"/>
    <w:link w:val="TAH"/>
    <w:qFormat/>
    <w:locked/>
    <w:rsid w:val="00E4618E"/>
    <w:rPr>
      <w:rFonts w:ascii="Arial" w:hAnsi="Arial"/>
      <w:b/>
      <w:sz w:val="18"/>
      <w:lang w:eastAsia="en-US"/>
    </w:rPr>
  </w:style>
  <w:style w:type="character" w:customStyle="1" w:styleId="TANChar">
    <w:name w:val="TAN Char"/>
    <w:link w:val="TAN"/>
    <w:qFormat/>
    <w:rsid w:val="00E4618E"/>
    <w:rPr>
      <w:rFonts w:ascii="Arial" w:hAnsi="Arial"/>
      <w:sz w:val="18"/>
      <w:lang w:eastAsia="en-US"/>
    </w:rPr>
  </w:style>
  <w:style w:type="character" w:customStyle="1" w:styleId="NOChar">
    <w:name w:val="NO Char"/>
    <w:link w:val="NO"/>
    <w:qFormat/>
    <w:locked/>
    <w:rsid w:val="00E4618E"/>
    <w:rPr>
      <w:lang w:eastAsia="en-US"/>
    </w:rPr>
  </w:style>
  <w:style w:type="character" w:customStyle="1" w:styleId="EQChar">
    <w:name w:val="EQ Char"/>
    <w:link w:val="EQ"/>
    <w:qFormat/>
    <w:locked/>
    <w:rsid w:val="00E4618E"/>
    <w:rPr>
      <w:lang w:eastAsia="en-US"/>
    </w:rPr>
  </w:style>
  <w:style w:type="character" w:customStyle="1" w:styleId="EditorsNoteChar4">
    <w:name w:val="Editor's Note Char4"/>
    <w:link w:val="EditorsNote"/>
    <w:qFormat/>
    <w:rsid w:val="003E1AE8"/>
    <w:rPr>
      <w:color w:val="FF0000"/>
      <w:lang w:eastAsia="en-US"/>
    </w:rPr>
  </w:style>
  <w:style w:type="character" w:customStyle="1" w:styleId="H6Char">
    <w:name w:val="H6 Char"/>
    <w:link w:val="H6"/>
    <w:qFormat/>
    <w:rsid w:val="003E1AE8"/>
    <w:rPr>
      <w:rFonts w:ascii="Arial" w:hAnsi="Arial"/>
      <w:lang w:eastAsia="en-US"/>
    </w:rPr>
  </w:style>
  <w:style w:type="character" w:customStyle="1" w:styleId="Heading1Char">
    <w:name w:val="Heading 1 Char"/>
    <w:basedOn w:val="DefaultParagraphFont"/>
    <w:link w:val="Heading1"/>
    <w:qFormat/>
    <w:rsid w:val="003E1AE8"/>
    <w:rPr>
      <w:rFonts w:ascii="Arial" w:hAnsi="Arial"/>
      <w:sz w:val="36"/>
      <w:lang w:eastAsia="en-US"/>
    </w:rPr>
  </w:style>
  <w:style w:type="character" w:customStyle="1" w:styleId="Heading2Char">
    <w:name w:val="Heading 2 Char"/>
    <w:basedOn w:val="DefaultParagraphFont"/>
    <w:link w:val="Heading2"/>
    <w:qFormat/>
    <w:rsid w:val="003E1AE8"/>
    <w:rPr>
      <w:rFonts w:ascii="Arial" w:hAnsi="Arial"/>
      <w:sz w:val="32"/>
      <w:lang w:eastAsia="en-US"/>
    </w:rPr>
  </w:style>
  <w:style w:type="character" w:customStyle="1" w:styleId="Heading3Char">
    <w:name w:val="Heading 3 Char"/>
    <w:basedOn w:val="DefaultParagraphFont"/>
    <w:link w:val="Heading3"/>
    <w:qFormat/>
    <w:rsid w:val="003E1AE8"/>
    <w:rPr>
      <w:rFonts w:ascii="Arial" w:hAnsi="Arial"/>
      <w:sz w:val="28"/>
      <w:lang w:eastAsia="en-US"/>
    </w:rPr>
  </w:style>
  <w:style w:type="character" w:customStyle="1" w:styleId="TALCar">
    <w:name w:val="TAL Car"/>
    <w:link w:val="TAL"/>
    <w:qFormat/>
    <w:rsid w:val="00F24F0C"/>
    <w:rPr>
      <w:rFonts w:ascii="Arial" w:hAnsi="Arial"/>
      <w:sz w:val="18"/>
      <w:lang w:eastAsia="en-US"/>
    </w:rPr>
  </w:style>
  <w:style w:type="paragraph" w:customStyle="1" w:styleId="Header6">
    <w:name w:val="Header 6"/>
    <w:basedOn w:val="Normal"/>
    <w:rsid w:val="00022962"/>
    <w:pPr>
      <w:keepNext/>
      <w:keepLines/>
      <w:spacing w:before="120"/>
      <w:ind w:left="1985" w:hanging="1985"/>
    </w:pPr>
    <w:rPr>
      <w:rFonts w:ascii="Arial" w:eastAsia="SimSun" w:hAnsi="Arial"/>
      <w:lang w:eastAsia="zh-CN"/>
    </w:rPr>
  </w:style>
  <w:style w:type="character" w:customStyle="1" w:styleId="HeaderChar">
    <w:name w:val="Header Char"/>
    <w:basedOn w:val="DefaultParagraphFont"/>
    <w:qFormat/>
    <w:rsid w:val="00BE2B18"/>
    <w:rPr>
      <w:rFonts w:ascii="Arial" w:hAnsi="Arial"/>
      <w:b/>
      <w:noProof/>
      <w:sz w:val="18"/>
      <w:lang w:eastAsia="en-US"/>
    </w:rPr>
  </w:style>
  <w:style w:type="character" w:customStyle="1" w:styleId="FooterChar">
    <w:name w:val="Footer Char"/>
    <w:basedOn w:val="DefaultParagraphFont"/>
    <w:qFormat/>
    <w:rsid w:val="00BE2B18"/>
    <w:rPr>
      <w:rFonts w:ascii="Arial" w:hAnsi="Arial"/>
      <w:b/>
      <w:i/>
      <w:noProof/>
      <w:sz w:val="18"/>
      <w:lang w:eastAsia="en-US"/>
    </w:rPr>
  </w:style>
  <w:style w:type="character" w:styleId="CommentReference">
    <w:name w:val="annotation reference"/>
    <w:qFormat/>
    <w:rsid w:val="001E28C0"/>
    <w:rPr>
      <w:sz w:val="16"/>
    </w:rPr>
  </w:style>
  <w:style w:type="character" w:customStyle="1" w:styleId="Heading4Char">
    <w:name w:val="Heading 4 Char"/>
    <w:basedOn w:val="DefaultParagraphFont"/>
    <w:link w:val="Heading4"/>
    <w:qFormat/>
    <w:rsid w:val="001E28C0"/>
    <w:rPr>
      <w:rFonts w:ascii="Arial" w:hAnsi="Arial"/>
      <w:sz w:val="24"/>
      <w:lang w:eastAsia="en-US"/>
    </w:rPr>
  </w:style>
  <w:style w:type="character" w:customStyle="1" w:styleId="Heading5Char">
    <w:name w:val="Heading 5 Char"/>
    <w:basedOn w:val="DefaultParagraphFont"/>
    <w:link w:val="Heading5"/>
    <w:qFormat/>
    <w:rsid w:val="001E28C0"/>
    <w:rPr>
      <w:rFonts w:ascii="Arial" w:hAnsi="Arial"/>
      <w:sz w:val="22"/>
      <w:lang w:eastAsia="en-US"/>
    </w:rPr>
  </w:style>
  <w:style w:type="character" w:customStyle="1" w:styleId="Heading6Char">
    <w:name w:val="Heading 6 Char"/>
    <w:basedOn w:val="DefaultParagraphFont"/>
    <w:qFormat/>
    <w:rsid w:val="001E28C0"/>
    <w:rPr>
      <w:rFonts w:ascii="Arial" w:hAnsi="Arial"/>
      <w:lang w:eastAsia="en-US"/>
    </w:rPr>
  </w:style>
  <w:style w:type="character" w:customStyle="1" w:styleId="Heading7Char">
    <w:name w:val="Heading 7 Char"/>
    <w:basedOn w:val="DefaultParagraphFont"/>
    <w:qFormat/>
    <w:rsid w:val="001E28C0"/>
    <w:rPr>
      <w:rFonts w:ascii="Arial" w:hAnsi="Arial"/>
      <w:lang w:eastAsia="en-US"/>
    </w:rPr>
  </w:style>
  <w:style w:type="character" w:customStyle="1" w:styleId="Heading8Char">
    <w:name w:val="Heading 8 Char"/>
    <w:basedOn w:val="DefaultParagraphFont"/>
    <w:link w:val="Heading8"/>
    <w:qFormat/>
    <w:rsid w:val="001E28C0"/>
    <w:rPr>
      <w:rFonts w:ascii="Arial" w:hAnsi="Arial"/>
      <w:sz w:val="36"/>
      <w:lang w:eastAsia="en-US"/>
    </w:rPr>
  </w:style>
  <w:style w:type="character" w:customStyle="1" w:styleId="Heading9Char">
    <w:name w:val="Heading 9 Char"/>
    <w:basedOn w:val="DefaultParagraphFont"/>
    <w:qFormat/>
    <w:rsid w:val="001E28C0"/>
    <w:rPr>
      <w:rFonts w:ascii="Arial" w:hAnsi="Arial"/>
      <w:sz w:val="36"/>
      <w:lang w:eastAsia="en-US"/>
    </w:rPr>
  </w:style>
  <w:style w:type="character" w:customStyle="1" w:styleId="ListBullet2Char">
    <w:name w:val="List Bullet 2 Char"/>
    <w:qFormat/>
    <w:rsid w:val="001E28C0"/>
    <w:rPr>
      <w:lang w:eastAsia="en-US"/>
    </w:rPr>
  </w:style>
  <w:style w:type="paragraph" w:customStyle="1" w:styleId="-31">
    <w:name w:val="深色列表 - 着色 31"/>
    <w:hidden/>
    <w:uiPriority w:val="99"/>
    <w:semiHidden/>
    <w:qFormat/>
    <w:rsid w:val="001E28C0"/>
    <w:rPr>
      <w:rFonts w:eastAsia="MS Mincho"/>
      <w:lang w:eastAsia="en-US"/>
    </w:rPr>
  </w:style>
  <w:style w:type="character" w:customStyle="1" w:styleId="TFChar1">
    <w:name w:val="TF Char1"/>
    <w:link w:val="TF"/>
    <w:rsid w:val="001E28C0"/>
    <w:rPr>
      <w:rFonts w:ascii="Arial" w:hAnsi="Arial"/>
      <w:b/>
      <w:lang w:eastAsia="en-US"/>
    </w:rPr>
  </w:style>
  <w:style w:type="paragraph" w:customStyle="1" w:styleId="TableText">
    <w:name w:val="TableText"/>
    <w:basedOn w:val="BodyTextIndent"/>
    <w:qFormat/>
    <w:rsid w:val="001E28C0"/>
    <w:pPr>
      <w:keepNext/>
      <w:keepLines/>
      <w:snapToGrid w:val="0"/>
      <w:spacing w:after="180"/>
      <w:ind w:left="0"/>
      <w:jc w:val="center"/>
    </w:pPr>
    <w:rPr>
      <w:rFonts w:eastAsia="SimSun"/>
      <w:kern w:val="2"/>
      <w:lang w:eastAsia="en-GB"/>
    </w:rPr>
  </w:style>
  <w:style w:type="character" w:customStyle="1" w:styleId="CRCoverPageChar">
    <w:name w:val="CR Cover Page Char"/>
    <w:qFormat/>
    <w:rsid w:val="001E28C0"/>
    <w:rPr>
      <w:rFonts w:ascii="Arial" w:eastAsiaTheme="minorEastAsia" w:hAnsi="Arial"/>
      <w:lang w:eastAsia="en-US"/>
    </w:rPr>
  </w:style>
  <w:style w:type="paragraph" w:customStyle="1" w:styleId="1">
    <w:name w:val="修订1"/>
    <w:hidden/>
    <w:uiPriority w:val="99"/>
    <w:semiHidden/>
    <w:qFormat/>
    <w:rsid w:val="001E28C0"/>
    <w:rPr>
      <w:rFonts w:eastAsia="Batang"/>
      <w:lang w:eastAsia="en-US"/>
    </w:rPr>
  </w:style>
  <w:style w:type="character" w:customStyle="1" w:styleId="CaptionChar">
    <w:name w:val="Caption Char"/>
    <w:link w:val="Caption"/>
    <w:uiPriority w:val="99"/>
    <w:qFormat/>
    <w:rsid w:val="001E28C0"/>
    <w:rPr>
      <w:i/>
      <w:iCs/>
      <w:color w:val="44546A" w:themeColor="text2"/>
      <w:sz w:val="18"/>
      <w:szCs w:val="18"/>
      <w:lang w:eastAsia="en-US"/>
    </w:rPr>
  </w:style>
  <w:style w:type="character" w:customStyle="1" w:styleId="StyleTACChar">
    <w:name w:val="Style TAC + Char"/>
    <w:qFormat/>
    <w:rsid w:val="001E28C0"/>
    <w:rPr>
      <w:rFonts w:ascii="Arial" w:eastAsiaTheme="minorEastAsia" w:hAnsi="Arial"/>
      <w:kern w:val="2"/>
      <w:sz w:val="18"/>
      <w:lang w:eastAsia="x-none"/>
    </w:rPr>
  </w:style>
  <w:style w:type="character" w:customStyle="1" w:styleId="B3Char">
    <w:name w:val="B3 Char"/>
    <w:link w:val="B3"/>
    <w:qFormat/>
    <w:rsid w:val="001E28C0"/>
    <w:rPr>
      <w:lang w:eastAsia="en-US"/>
    </w:rPr>
  </w:style>
  <w:style w:type="character" w:customStyle="1" w:styleId="GuidanceChar">
    <w:name w:val="Guidance Char"/>
    <w:link w:val="Guidance"/>
    <w:uiPriority w:val="99"/>
    <w:qFormat/>
    <w:rsid w:val="001E28C0"/>
    <w:rPr>
      <w:i/>
      <w:color w:val="0000FF"/>
      <w:lang w:eastAsia="en-US"/>
    </w:rPr>
  </w:style>
  <w:style w:type="character" w:customStyle="1" w:styleId="enumlev1Char">
    <w:name w:val="enumlev1 Char"/>
    <w:qFormat/>
    <w:rsid w:val="001E28C0"/>
    <w:rPr>
      <w:rFonts w:eastAsia="Batang"/>
      <w:sz w:val="24"/>
      <w:lang w:val="fr-FR"/>
    </w:rPr>
  </w:style>
  <w:style w:type="character" w:customStyle="1" w:styleId="Heading4Char0">
    <w:name w:val="Heading4 Char"/>
    <w:semiHidden/>
    <w:qFormat/>
    <w:rsid w:val="001E28C0"/>
    <w:rPr>
      <w:rFonts w:ascii="Arial" w:eastAsia="Arial" w:hAnsi="Arial"/>
      <w:sz w:val="28"/>
    </w:rPr>
  </w:style>
  <w:style w:type="character" w:customStyle="1" w:styleId="ListChar">
    <w:name w:val="List Char"/>
    <w:qFormat/>
    <w:rsid w:val="001E28C0"/>
    <w:rPr>
      <w:lang w:eastAsia="en-US"/>
    </w:rPr>
  </w:style>
  <w:style w:type="character" w:customStyle="1" w:styleId="List2Char">
    <w:name w:val="List 2 Char"/>
    <w:link w:val="List2"/>
    <w:qFormat/>
    <w:rsid w:val="001E28C0"/>
    <w:rPr>
      <w:lang w:eastAsia="en-US"/>
    </w:rPr>
  </w:style>
  <w:style w:type="character" w:customStyle="1" w:styleId="ListBullet3Char">
    <w:name w:val="List Bullet 3 Char"/>
    <w:qFormat/>
    <w:rsid w:val="001E28C0"/>
    <w:rPr>
      <w:lang w:eastAsia="en-US"/>
    </w:rPr>
  </w:style>
  <w:style w:type="character" w:customStyle="1" w:styleId="ListBulletChar">
    <w:name w:val="List Bullet Char"/>
    <w:qFormat/>
    <w:rsid w:val="001E28C0"/>
    <w:rPr>
      <w:lang w:eastAsia="en-US"/>
    </w:rPr>
  </w:style>
  <w:style w:type="paragraph" w:customStyle="1" w:styleId="121">
    <w:name w:val="表 (青) 121"/>
    <w:hidden/>
    <w:uiPriority w:val="71"/>
    <w:qFormat/>
    <w:rsid w:val="001E28C0"/>
    <w:rPr>
      <w:rFonts w:eastAsia="SimSun"/>
      <w:lang w:eastAsia="en-US"/>
    </w:rPr>
  </w:style>
  <w:style w:type="character" w:customStyle="1" w:styleId="ECCParagraphZchn">
    <w:name w:val="ECC Paragraph Zchn"/>
    <w:qFormat/>
    <w:locked/>
    <w:rsid w:val="001E28C0"/>
    <w:rPr>
      <w:rFonts w:ascii="Arial" w:eastAsiaTheme="minorEastAsia" w:hAnsi="Arial"/>
      <w:szCs w:val="24"/>
    </w:rPr>
  </w:style>
  <w:style w:type="paragraph" w:customStyle="1" w:styleId="16">
    <w:name w:val="16"/>
    <w:basedOn w:val="Normal"/>
    <w:qFormat/>
    <w:rsid w:val="001E28C0"/>
    <w:pPr>
      <w:snapToGrid w:val="0"/>
      <w:spacing w:before="100" w:beforeAutospacing="1" w:after="100" w:afterAutospacing="1"/>
      <w:jc w:val="center"/>
    </w:pPr>
    <w:rPr>
      <w:rFonts w:ascii="Arial" w:eastAsia="MS Mincho" w:hAnsi="Arial" w:cs="Arial"/>
      <w:sz w:val="18"/>
      <w:szCs w:val="18"/>
      <w:lang w:eastAsia="en-GB"/>
    </w:rPr>
  </w:style>
  <w:style w:type="paragraph" w:customStyle="1" w:styleId="20">
    <w:name w:val="20"/>
    <w:basedOn w:val="Normal"/>
    <w:qFormat/>
    <w:rsid w:val="001E28C0"/>
    <w:pPr>
      <w:snapToGrid w:val="0"/>
      <w:spacing w:before="100" w:beforeAutospacing="1" w:after="100" w:afterAutospacing="1"/>
      <w:jc w:val="center"/>
    </w:pPr>
    <w:rPr>
      <w:rFonts w:ascii="Arial" w:eastAsia="MS Mincho" w:hAnsi="Arial" w:cs="Arial"/>
      <w:b/>
      <w:bCs/>
      <w:sz w:val="18"/>
      <w:szCs w:val="18"/>
      <w:lang w:eastAsia="en-GB"/>
    </w:rPr>
  </w:style>
  <w:style w:type="character" w:customStyle="1" w:styleId="EquationChar">
    <w:name w:val="Equation Char"/>
    <w:qFormat/>
    <w:rsid w:val="001E28C0"/>
    <w:rPr>
      <w:rFonts w:eastAsiaTheme="minorEastAsia"/>
      <w:sz w:val="22"/>
      <w:szCs w:val="22"/>
      <w:lang w:val="x-none" w:eastAsia="x-none"/>
    </w:rPr>
  </w:style>
  <w:style w:type="paragraph" w:customStyle="1" w:styleId="-11">
    <w:name w:val="彩色底纹 - 着色 11"/>
    <w:hidden/>
    <w:uiPriority w:val="99"/>
    <w:semiHidden/>
    <w:qFormat/>
    <w:rsid w:val="001E28C0"/>
    <w:rPr>
      <w:rFonts w:eastAsia="SimSun"/>
      <w:lang w:eastAsia="en-US"/>
    </w:rPr>
  </w:style>
  <w:style w:type="paragraph" w:customStyle="1" w:styleId="LightShading-Accent51">
    <w:name w:val="Light Shading - Accent 51"/>
    <w:hidden/>
    <w:uiPriority w:val="99"/>
    <w:semiHidden/>
    <w:qFormat/>
    <w:rsid w:val="001E28C0"/>
    <w:rPr>
      <w:rFonts w:eastAsia="SimSun"/>
      <w:lang w:eastAsia="en-US"/>
    </w:rPr>
  </w:style>
  <w:style w:type="paragraph" w:customStyle="1" w:styleId="MediumList1-Accent41">
    <w:name w:val="Medium List 1 - Accent 41"/>
    <w:hidden/>
    <w:uiPriority w:val="99"/>
    <w:semiHidden/>
    <w:qFormat/>
    <w:rsid w:val="001E28C0"/>
    <w:rPr>
      <w:rFonts w:eastAsia="SimSun"/>
      <w:lang w:eastAsia="en-US"/>
    </w:rPr>
  </w:style>
  <w:style w:type="paragraph" w:customStyle="1" w:styleId="LightList-Accent32">
    <w:name w:val="Light List - Accent 32"/>
    <w:hidden/>
    <w:uiPriority w:val="99"/>
    <w:semiHidden/>
    <w:qFormat/>
    <w:rsid w:val="001E28C0"/>
    <w:rPr>
      <w:rFonts w:eastAsia="SimSun"/>
      <w:lang w:eastAsia="en-US"/>
    </w:rPr>
  </w:style>
  <w:style w:type="paragraph" w:customStyle="1" w:styleId="ColorfulShading-Accent11">
    <w:name w:val="Colorful Shading - Accent 11"/>
    <w:hidden/>
    <w:uiPriority w:val="99"/>
    <w:unhideWhenUsed/>
    <w:qFormat/>
    <w:rsid w:val="001E28C0"/>
    <w:rPr>
      <w:rFonts w:eastAsia="SimSun"/>
      <w:lang w:eastAsia="en-US"/>
    </w:rPr>
  </w:style>
  <w:style w:type="character" w:customStyle="1" w:styleId="PLChar">
    <w:name w:val="PL Char"/>
    <w:link w:val="PL"/>
    <w:qFormat/>
    <w:rsid w:val="001E28C0"/>
    <w:rPr>
      <w:rFonts w:ascii="Courier New" w:hAnsi="Courier New"/>
      <w:sz w:val="16"/>
      <w:lang w:eastAsia="en-US"/>
    </w:rPr>
  </w:style>
  <w:style w:type="paragraph" w:customStyle="1" w:styleId="2">
    <w:name w:val="修订2"/>
    <w:hidden/>
    <w:semiHidden/>
    <w:qFormat/>
    <w:rsid w:val="001E28C0"/>
    <w:rPr>
      <w:rFonts w:eastAsia="Batang"/>
      <w:lang w:eastAsia="en-US"/>
    </w:rPr>
  </w:style>
  <w:style w:type="character" w:customStyle="1" w:styleId="B4Char">
    <w:name w:val="B4 Char"/>
    <w:link w:val="B4"/>
    <w:qFormat/>
    <w:rsid w:val="001E28C0"/>
    <w:rPr>
      <w:lang w:eastAsia="en-US"/>
    </w:rPr>
  </w:style>
  <w:style w:type="character" w:customStyle="1" w:styleId="B5Char">
    <w:name w:val="B5 Char"/>
    <w:link w:val="B5"/>
    <w:qFormat/>
    <w:rsid w:val="001E28C0"/>
    <w:rPr>
      <w:lang w:eastAsia="en-US"/>
    </w:rPr>
  </w:style>
  <w:style w:type="character" w:customStyle="1" w:styleId="HeadingChar">
    <w:name w:val="Heading Char"/>
    <w:qFormat/>
    <w:rsid w:val="001E28C0"/>
    <w:rPr>
      <w:rFonts w:ascii="Arial" w:hAnsi="Arial"/>
      <w:b/>
      <w:lang w:val="en-US"/>
    </w:rPr>
  </w:style>
  <w:style w:type="character" w:customStyle="1" w:styleId="B6Char">
    <w:name w:val="B6 Char"/>
    <w:qFormat/>
    <w:rsid w:val="001E28C0"/>
    <w:rPr>
      <w:rFonts w:eastAsiaTheme="minorEastAsia"/>
      <w:lang w:eastAsia="x-none"/>
    </w:rPr>
  </w:style>
  <w:style w:type="paragraph" w:customStyle="1" w:styleId="a">
    <w:name w:val="変更箇所"/>
    <w:hidden/>
    <w:semiHidden/>
    <w:qFormat/>
    <w:rsid w:val="001E28C0"/>
    <w:rPr>
      <w:rFonts w:eastAsia="MS Mincho"/>
      <w:lang w:eastAsia="en-US"/>
    </w:rPr>
  </w:style>
  <w:style w:type="character" w:customStyle="1" w:styleId="B1LatinItaliqueCar">
    <w:name w:val="B1 + (Latin) Italique Car"/>
    <w:rsid w:val="001E28C0"/>
    <w:rPr>
      <w:rFonts w:eastAsiaTheme="minorEastAsia"/>
      <w:i/>
      <w:iCs/>
      <w:lang w:val="x-none" w:eastAsia="x-none"/>
    </w:rPr>
  </w:style>
  <w:style w:type="paragraph" w:customStyle="1" w:styleId="a0">
    <w:name w:val="수정"/>
    <w:hidden/>
    <w:semiHidden/>
    <w:qFormat/>
    <w:rsid w:val="001E28C0"/>
    <w:rPr>
      <w:rFonts w:eastAsia="Batang"/>
      <w:lang w:eastAsia="en-US"/>
    </w:rPr>
  </w:style>
  <w:style w:type="character" w:customStyle="1" w:styleId="MTDisplayEquationZchn">
    <w:name w:val="MTDisplayEquation Zchn"/>
    <w:rsid w:val="001E28C0"/>
    <w:rPr>
      <w:rFonts w:eastAsiaTheme="minorEastAsia"/>
      <w:lang w:val="x-none"/>
    </w:rPr>
  </w:style>
  <w:style w:type="paragraph" w:customStyle="1" w:styleId="Revision1">
    <w:name w:val="Revision1"/>
    <w:hidden/>
    <w:semiHidden/>
    <w:qFormat/>
    <w:rsid w:val="001E28C0"/>
    <w:rPr>
      <w:rFonts w:eastAsia="Batang"/>
      <w:lang w:eastAsia="en-US"/>
    </w:rPr>
  </w:style>
  <w:style w:type="paragraph" w:customStyle="1" w:styleId="7">
    <w:name w:val="修订7"/>
    <w:hidden/>
    <w:semiHidden/>
    <w:qFormat/>
    <w:rsid w:val="001E28C0"/>
    <w:rPr>
      <w:rFonts w:eastAsia="Batang"/>
      <w:lang w:eastAsia="en-US"/>
    </w:rPr>
  </w:style>
  <w:style w:type="paragraph" w:customStyle="1" w:styleId="10">
    <w:name w:val="수정1"/>
    <w:hidden/>
    <w:semiHidden/>
    <w:qFormat/>
    <w:rsid w:val="001E28C0"/>
    <w:rPr>
      <w:rFonts w:eastAsia="Batang"/>
      <w:lang w:eastAsia="en-US"/>
    </w:rPr>
  </w:style>
  <w:style w:type="character" w:styleId="Emphasis">
    <w:name w:val="Emphasis"/>
    <w:qFormat/>
    <w:rsid w:val="001E28C0"/>
    <w:rPr>
      <w:i/>
      <w:iCs/>
    </w:rPr>
  </w:style>
  <w:style w:type="character" w:customStyle="1" w:styleId="1e9ptCar">
    <w:name w:val="1e) 9 pt Car"/>
    <w:rsid w:val="001E28C0"/>
    <w:rPr>
      <w:rFonts w:eastAsiaTheme="minorEastAsia"/>
      <w:noProof/>
      <w:szCs w:val="18"/>
      <w:lang w:eastAsia="x-none"/>
    </w:rPr>
  </w:style>
  <w:style w:type="character" w:customStyle="1" w:styleId="NormalLatinItaliqueCar">
    <w:name w:val="Normal + (Latin) Italique Car"/>
    <w:rsid w:val="001E28C0"/>
    <w:rPr>
      <w:rFonts w:eastAsiaTheme="minorEastAsia"/>
      <w:lang w:eastAsia="x-none"/>
    </w:rPr>
  </w:style>
  <w:style w:type="character" w:customStyle="1" w:styleId="PLBoldChar">
    <w:name w:val="PL Bold Char"/>
    <w:rsid w:val="001E28C0"/>
    <w:rPr>
      <w:rFonts w:ascii="Courier New" w:eastAsia="MS Gothic" w:hAnsi="Courier New"/>
      <w:b/>
      <w:bCs/>
      <w:noProof/>
      <w:sz w:val="16"/>
    </w:rPr>
  </w:style>
  <w:style w:type="character" w:customStyle="1" w:styleId="PLBoldChar0">
    <w:name w:val="PL + Bold Char"/>
    <w:rsid w:val="001E28C0"/>
    <w:rPr>
      <w:rFonts w:ascii="Courier New" w:eastAsiaTheme="minorEastAsia" w:hAnsi="Courier New"/>
      <w:noProof/>
      <w:sz w:val="16"/>
    </w:rPr>
  </w:style>
  <w:style w:type="paragraph" w:customStyle="1" w:styleId="Revision2">
    <w:name w:val="Revision2"/>
    <w:hidden/>
    <w:semiHidden/>
    <w:qFormat/>
    <w:rsid w:val="001E28C0"/>
    <w:rPr>
      <w:rFonts w:eastAsia="MS Mincho"/>
      <w:lang w:eastAsia="en-US"/>
    </w:rPr>
  </w:style>
  <w:style w:type="character" w:customStyle="1" w:styleId="DATextZchn">
    <w:name w:val="DA_Text Zchn"/>
    <w:rsid w:val="001E28C0"/>
    <w:rPr>
      <w:rFonts w:eastAsiaTheme="minorEastAsia"/>
      <w:szCs w:val="24"/>
      <w:lang w:val="de-DE" w:eastAsia="de-DE"/>
    </w:rPr>
  </w:style>
  <w:style w:type="character" w:customStyle="1" w:styleId="List3Char">
    <w:name w:val="List 3 Char"/>
    <w:rsid w:val="001E28C0"/>
    <w:rPr>
      <w:lang w:eastAsia="en-US"/>
    </w:rPr>
  </w:style>
  <w:style w:type="paragraph" w:customStyle="1" w:styleId="3">
    <w:name w:val="修订3"/>
    <w:hidden/>
    <w:semiHidden/>
    <w:qFormat/>
    <w:rsid w:val="001E28C0"/>
    <w:rPr>
      <w:rFonts w:eastAsia="Batang"/>
      <w:lang w:eastAsia="en-US"/>
    </w:rPr>
  </w:style>
  <w:style w:type="paragraph" w:customStyle="1" w:styleId="11">
    <w:name w:val="変更箇所1"/>
    <w:hidden/>
    <w:semiHidden/>
    <w:qFormat/>
    <w:rsid w:val="001E28C0"/>
    <w:rPr>
      <w:rFonts w:eastAsia="MS Mincho"/>
      <w:lang w:eastAsia="en-US"/>
    </w:rPr>
  </w:style>
  <w:style w:type="character" w:customStyle="1" w:styleId="B7Char">
    <w:name w:val="B7 Char"/>
    <w:qFormat/>
    <w:rsid w:val="001E28C0"/>
    <w:rPr>
      <w:rFonts w:eastAsiaTheme="minorEastAsia"/>
      <w:lang w:eastAsia="x-none"/>
    </w:rPr>
  </w:style>
  <w:style w:type="paragraph" w:customStyle="1" w:styleId="5">
    <w:name w:val="修订5"/>
    <w:hidden/>
    <w:semiHidden/>
    <w:qFormat/>
    <w:rsid w:val="001E28C0"/>
    <w:rPr>
      <w:rFonts w:eastAsia="Batang"/>
      <w:lang w:eastAsia="en-US"/>
    </w:rPr>
  </w:style>
  <w:style w:type="paragraph" w:customStyle="1" w:styleId="30">
    <w:name w:val="変更箇所3"/>
    <w:hidden/>
    <w:semiHidden/>
    <w:qFormat/>
    <w:rsid w:val="001E28C0"/>
    <w:rPr>
      <w:rFonts w:eastAsia="MS Mincho"/>
      <w:lang w:eastAsia="en-US"/>
    </w:rPr>
  </w:style>
  <w:style w:type="paragraph" w:customStyle="1" w:styleId="22">
    <w:name w:val="変更箇所2"/>
    <w:hidden/>
    <w:semiHidden/>
    <w:qFormat/>
    <w:rsid w:val="001E28C0"/>
    <w:rPr>
      <w:rFonts w:eastAsia="MS Mincho"/>
      <w:lang w:eastAsia="en-US"/>
    </w:rPr>
  </w:style>
  <w:style w:type="paragraph" w:customStyle="1" w:styleId="23">
    <w:name w:val="수정2"/>
    <w:hidden/>
    <w:semiHidden/>
    <w:qFormat/>
    <w:rsid w:val="001E28C0"/>
    <w:rPr>
      <w:rFonts w:eastAsia="Batang"/>
      <w:lang w:eastAsia="en-US"/>
    </w:rPr>
  </w:style>
  <w:style w:type="paragraph" w:customStyle="1" w:styleId="4">
    <w:name w:val="修订4"/>
    <w:hidden/>
    <w:semiHidden/>
    <w:qFormat/>
    <w:rsid w:val="001E28C0"/>
    <w:rPr>
      <w:rFonts w:eastAsia="Batang"/>
      <w:lang w:eastAsia="en-US"/>
    </w:rPr>
  </w:style>
  <w:style w:type="paragraph" w:customStyle="1" w:styleId="6">
    <w:name w:val="修订6"/>
    <w:hidden/>
    <w:semiHidden/>
    <w:qFormat/>
    <w:rsid w:val="001E28C0"/>
    <w:rPr>
      <w:rFonts w:eastAsia="Batang"/>
      <w:lang w:eastAsia="en-US"/>
    </w:rPr>
  </w:style>
  <w:style w:type="paragraph" w:customStyle="1" w:styleId="31">
    <w:name w:val="수정3"/>
    <w:hidden/>
    <w:semiHidden/>
    <w:qFormat/>
    <w:rsid w:val="001E28C0"/>
    <w:rPr>
      <w:rFonts w:eastAsia="Batang"/>
      <w:lang w:eastAsia="en-US"/>
    </w:rPr>
  </w:style>
  <w:style w:type="paragraph" w:customStyle="1" w:styleId="40">
    <w:name w:val="수정4"/>
    <w:hidden/>
    <w:semiHidden/>
    <w:qFormat/>
    <w:rsid w:val="001E28C0"/>
    <w:rPr>
      <w:rFonts w:eastAsia="Batang"/>
      <w:lang w:eastAsia="en-US"/>
    </w:rPr>
  </w:style>
  <w:style w:type="character" w:customStyle="1" w:styleId="11BodyTextChar">
    <w:name w:val="11 BodyText Char"/>
    <w:rsid w:val="001E28C0"/>
    <w:rPr>
      <w:rFonts w:ascii="Arial" w:eastAsiaTheme="minorEastAsia" w:hAnsi="Arial"/>
      <w:lang w:val="x-none"/>
    </w:rPr>
  </w:style>
  <w:style w:type="paragraph" w:customStyle="1" w:styleId="21">
    <w:name w:val="21"/>
    <w:basedOn w:val="Normal"/>
    <w:qFormat/>
    <w:rsid w:val="001E28C0"/>
    <w:pPr>
      <w:numPr>
        <w:ilvl w:val="1"/>
        <w:numId w:val="2"/>
      </w:numPr>
      <w:snapToGrid w:val="0"/>
      <w:spacing w:before="100" w:beforeAutospacing="1" w:after="100" w:afterAutospacing="1"/>
    </w:pPr>
    <w:rPr>
      <w:rFonts w:ascii="Arial" w:eastAsiaTheme="minorEastAsia" w:hAnsi="Arial" w:cs="Arial"/>
      <w:sz w:val="18"/>
      <w:szCs w:val="18"/>
      <w:lang w:eastAsia="zh-CN"/>
    </w:rPr>
  </w:style>
  <w:style w:type="character" w:customStyle="1" w:styleId="NoSpacingChar">
    <w:name w:val="No Spacing Char"/>
    <w:uiPriority w:val="1"/>
    <w:rsid w:val="001E28C0"/>
    <w:rPr>
      <w:lang w:eastAsia="en-US"/>
    </w:rPr>
  </w:style>
  <w:style w:type="character" w:styleId="BookTitle">
    <w:name w:val="Book Title"/>
    <w:uiPriority w:val="33"/>
    <w:qFormat/>
    <w:rsid w:val="001E28C0"/>
    <w:rPr>
      <w:b/>
      <w:bCs/>
      <w:smallCaps/>
      <w:spacing w:val="5"/>
    </w:rPr>
  </w:style>
  <w:style w:type="character" w:customStyle="1" w:styleId="List1Char">
    <w:name w:val="List 1 Char"/>
    <w:uiPriority w:val="99"/>
    <w:rsid w:val="001E28C0"/>
    <w:rPr>
      <w:rFonts w:eastAsia="PMingLiU"/>
      <w:lang w:val="x-none" w:eastAsia="x-none" w:bidi="en-US"/>
    </w:rPr>
  </w:style>
  <w:style w:type="character" w:customStyle="1" w:styleId="GlossaryChar">
    <w:name w:val="Glossary Char"/>
    <w:uiPriority w:val="99"/>
    <w:rsid w:val="001E28C0"/>
    <w:rPr>
      <w:rFonts w:eastAsiaTheme="minorEastAsia"/>
      <w:sz w:val="16"/>
      <w:szCs w:val="16"/>
      <w:lang w:val="x-none" w:eastAsia="x-none"/>
    </w:rPr>
  </w:style>
  <w:style w:type="character" w:customStyle="1" w:styleId="MediumGrid2Char">
    <w:name w:val="Medium Grid 2 Char"/>
    <w:uiPriority w:val="1"/>
    <w:rsid w:val="001E28C0"/>
    <w:rPr>
      <w:rFonts w:ascii="Arial" w:eastAsia="PMingLiU" w:hAnsi="Arial"/>
      <w:lang w:val="x-none" w:eastAsia="x-none"/>
    </w:rPr>
  </w:style>
  <w:style w:type="character" w:customStyle="1" w:styleId="ColorfulGrid-Accent1Char">
    <w:name w:val="Colorful Grid - Accent 1 Char"/>
    <w:link w:val="ColorfulGrid-Accent1"/>
    <w:uiPriority w:val="29"/>
    <w:rsid w:val="001E28C0"/>
    <w:rPr>
      <w:rFonts w:ascii="Arial" w:eastAsia="PMingLiU" w:hAnsi="Arial"/>
      <w:i/>
      <w:iCs/>
      <w:color w:val="000000"/>
      <w:lang w:val="en-GB" w:eastAsia="en-US"/>
    </w:rPr>
  </w:style>
  <w:style w:type="character" w:customStyle="1" w:styleId="LightShading-Accent2Char">
    <w:name w:val="Light Shading - Accent 2 Char"/>
    <w:uiPriority w:val="30"/>
    <w:rsid w:val="001E28C0"/>
    <w:rPr>
      <w:rFonts w:ascii="Arial" w:eastAsia="PMingLiU" w:hAnsi="Arial"/>
      <w:b/>
      <w:bCs/>
      <w:i/>
      <w:iCs/>
      <w:color w:val="4F81BD"/>
      <w:lang w:val="en-GB" w:eastAsia="en-US"/>
    </w:rPr>
  </w:style>
  <w:style w:type="table" w:styleId="ColorfulGrid-Accent1">
    <w:name w:val="Colorful Grid Accent 1"/>
    <w:basedOn w:val="TableNormal"/>
    <w:link w:val="ColorfulGrid-Accent1Char"/>
    <w:uiPriority w:val="29"/>
    <w:unhideWhenUsed/>
    <w:rsid w:val="001E28C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41">
    <w:name w:val="変更箇所4"/>
    <w:hidden/>
    <w:semiHidden/>
    <w:qFormat/>
    <w:rsid w:val="001E28C0"/>
    <w:rPr>
      <w:rFonts w:eastAsia="MS Mincho"/>
      <w:lang w:eastAsia="en-US"/>
    </w:rPr>
  </w:style>
  <w:style w:type="paragraph" w:customStyle="1" w:styleId="a1">
    <w:name w:val="修订"/>
    <w:hidden/>
    <w:semiHidden/>
    <w:qFormat/>
    <w:rsid w:val="001E28C0"/>
    <w:rPr>
      <w:rFonts w:eastAsia="Batang"/>
      <w:lang w:eastAsia="en-US"/>
    </w:rPr>
  </w:style>
  <w:style w:type="character" w:customStyle="1" w:styleId="MediumShading1-Accent1Char">
    <w:name w:val="Medium Shading 1 - Accent 1 Char"/>
    <w:uiPriority w:val="1"/>
    <w:rsid w:val="001E28C0"/>
    <w:rPr>
      <w:rFonts w:ascii="Arial" w:eastAsia="PMingLiU" w:hAnsi="Arial"/>
      <w:lang w:val="x-none" w:eastAsia="x-none"/>
    </w:rPr>
  </w:style>
  <w:style w:type="character" w:customStyle="1" w:styleId="MediumGrid2-Accent2Char">
    <w:name w:val="Medium Grid 2 - Accent 2 Char"/>
    <w:uiPriority w:val="29"/>
    <w:rsid w:val="001E28C0"/>
    <w:rPr>
      <w:rFonts w:ascii="Arial" w:eastAsia="PMingLiU" w:hAnsi="Arial"/>
      <w:i/>
      <w:iCs/>
      <w:color w:val="000000"/>
      <w:lang w:val="en-GB" w:eastAsia="en-GB"/>
    </w:rPr>
  </w:style>
  <w:style w:type="character" w:customStyle="1" w:styleId="MediumGrid3-Accent2Char">
    <w:name w:val="Medium Grid 3 - Accent 2 Char"/>
    <w:uiPriority w:val="30"/>
    <w:rsid w:val="001E28C0"/>
    <w:rPr>
      <w:rFonts w:ascii="Arial" w:eastAsia="PMingLiU" w:hAnsi="Arial"/>
      <w:b/>
      <w:bCs/>
      <w:i/>
      <w:iCs/>
      <w:color w:val="4F81BD"/>
      <w:lang w:val="en-GB" w:eastAsia="en-GB"/>
    </w:rPr>
  </w:style>
  <w:style w:type="paragraph" w:customStyle="1" w:styleId="8">
    <w:name w:val="修订8"/>
    <w:hidden/>
    <w:semiHidden/>
    <w:qFormat/>
    <w:rsid w:val="001E28C0"/>
    <w:rPr>
      <w:rFonts w:eastAsia="Batang"/>
      <w:lang w:eastAsia="en-US"/>
    </w:rPr>
  </w:style>
  <w:style w:type="character" w:customStyle="1" w:styleId="ListParagraphChar">
    <w:name w:val="List Paragraph Char"/>
    <w:uiPriority w:val="34"/>
    <w:qFormat/>
    <w:locked/>
    <w:rsid w:val="001E28C0"/>
    <w:rPr>
      <w:lang w:eastAsia="en-US"/>
    </w:rPr>
  </w:style>
  <w:style w:type="paragraph" w:customStyle="1" w:styleId="50">
    <w:name w:val="変更箇所5"/>
    <w:hidden/>
    <w:semiHidden/>
    <w:qFormat/>
    <w:rsid w:val="001E28C0"/>
    <w:rPr>
      <w:rFonts w:eastAsia="MS Mincho"/>
      <w:lang w:eastAsia="en-US"/>
    </w:rPr>
  </w:style>
  <w:style w:type="character" w:customStyle="1" w:styleId="qqqChar">
    <w:name w:val="qqq Char"/>
    <w:rsid w:val="001E28C0"/>
    <w:rPr>
      <w:rFonts w:ascii="Arial" w:eastAsiaTheme="minorEastAsia" w:hAnsi="Arial"/>
      <w:sz w:val="22"/>
      <w:lang w:eastAsia="zh-CN"/>
    </w:rPr>
  </w:style>
  <w:style w:type="paragraph" w:customStyle="1" w:styleId="9">
    <w:name w:val="修订9"/>
    <w:hidden/>
    <w:semiHidden/>
    <w:qFormat/>
    <w:rsid w:val="001E28C0"/>
    <w:rPr>
      <w:rFonts w:eastAsia="Batang"/>
      <w:lang w:eastAsia="en-US"/>
    </w:rPr>
  </w:style>
  <w:style w:type="paragraph" w:customStyle="1" w:styleId="100">
    <w:name w:val="修订10"/>
    <w:hidden/>
    <w:semiHidden/>
    <w:qFormat/>
    <w:rsid w:val="001E28C0"/>
    <w:rPr>
      <w:rFonts w:eastAsia="Batang"/>
      <w:lang w:eastAsia="en-US"/>
    </w:rPr>
  </w:style>
  <w:style w:type="paragraph" w:customStyle="1" w:styleId="LightShading-Accent53">
    <w:name w:val="Light Shading - Accent 53"/>
    <w:hidden/>
    <w:uiPriority w:val="99"/>
    <w:semiHidden/>
    <w:qFormat/>
    <w:rsid w:val="001E28C0"/>
    <w:rPr>
      <w:rFonts w:eastAsia="SimSun"/>
      <w:lang w:eastAsia="en-US"/>
    </w:rPr>
  </w:style>
  <w:style w:type="paragraph" w:customStyle="1" w:styleId="MediumList1-Accent43">
    <w:name w:val="Medium List 1 - Accent 43"/>
    <w:hidden/>
    <w:uiPriority w:val="99"/>
    <w:semiHidden/>
    <w:qFormat/>
    <w:rsid w:val="001E28C0"/>
    <w:rPr>
      <w:rFonts w:eastAsia="SimSun"/>
      <w:lang w:eastAsia="en-US"/>
    </w:rPr>
  </w:style>
  <w:style w:type="paragraph" w:customStyle="1" w:styleId="LightList-Accent34">
    <w:name w:val="Light List - Accent 34"/>
    <w:hidden/>
    <w:uiPriority w:val="99"/>
    <w:semiHidden/>
    <w:qFormat/>
    <w:rsid w:val="001E28C0"/>
    <w:rPr>
      <w:rFonts w:eastAsia="SimSun"/>
      <w:lang w:eastAsia="en-US"/>
    </w:rPr>
  </w:style>
  <w:style w:type="paragraph" w:customStyle="1" w:styleId="ColorfulShading-Accent13">
    <w:name w:val="Colorful Shading - Accent 13"/>
    <w:hidden/>
    <w:uiPriority w:val="99"/>
    <w:unhideWhenUsed/>
    <w:qFormat/>
    <w:rsid w:val="001E28C0"/>
    <w:rPr>
      <w:rFonts w:eastAsia="SimSun"/>
      <w:lang w:eastAsia="en-US"/>
    </w:rPr>
  </w:style>
  <w:style w:type="character" w:customStyle="1" w:styleId="MediumGrid2Char1">
    <w:name w:val="Medium Grid 2 Char1"/>
    <w:uiPriority w:val="1"/>
    <w:rsid w:val="001E28C0"/>
    <w:rPr>
      <w:rFonts w:ascii="Arial" w:eastAsia="PMingLiU" w:hAnsi="Arial"/>
      <w:lang w:val="x-none" w:eastAsia="x-none"/>
    </w:rPr>
  </w:style>
  <w:style w:type="table" w:styleId="ColorfulList-Accent3">
    <w:name w:val="Colorful List Accent 3"/>
    <w:basedOn w:val="TableNormal"/>
    <w:uiPriority w:val="29"/>
    <w:unhideWhenUsed/>
    <w:qFormat/>
    <w:rsid w:val="001E28C0"/>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uiPriority w:val="30"/>
    <w:unhideWhenUsed/>
    <w:qFormat/>
    <w:rsid w:val="001E28C0"/>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List-Accent1Char">
    <w:name w:val="Colorful List - Accent 1 Char"/>
    <w:link w:val="ColorfulList-Accent1"/>
    <w:uiPriority w:val="34"/>
    <w:locked/>
    <w:rsid w:val="001E28C0"/>
    <w:rPr>
      <w:rFonts w:ascii="Calibri" w:eastAsia="Calibri" w:hAnsi="Calibri"/>
      <w:sz w:val="22"/>
      <w:szCs w:val="22"/>
      <w:lang w:eastAsia="en-GB"/>
    </w:rPr>
  </w:style>
  <w:style w:type="table" w:styleId="ColorfulList-Accent1">
    <w:name w:val="Colorful List Accent 1"/>
    <w:basedOn w:val="TableNormal"/>
    <w:link w:val="ColorfulList-Accent1Char"/>
    <w:uiPriority w:val="34"/>
    <w:unhideWhenUsed/>
    <w:rsid w:val="001E28C0"/>
    <w:rPr>
      <w:rFonts w:ascii="Calibri" w:eastAsia="Calibri" w:hAnsi="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ColorfulList-Accent1Char1">
    <w:name w:val="Colorful List - Accent 1 Char1"/>
    <w:uiPriority w:val="34"/>
    <w:locked/>
    <w:rsid w:val="001E28C0"/>
    <w:rPr>
      <w:rFonts w:ascii="Calibri" w:eastAsia="Calibri" w:hAnsi="Calibri" w:cs="Calibri"/>
    </w:rPr>
  </w:style>
  <w:style w:type="character" w:customStyle="1" w:styleId="3GPPNormalTextChar">
    <w:name w:val="3GPP Normal Text Char"/>
    <w:rsid w:val="001E28C0"/>
    <w:rPr>
      <w:rFonts w:ascii="Arial" w:eastAsia="MS Mincho" w:hAnsi="Arial" w:cs="Arial"/>
      <w:sz w:val="24"/>
      <w:szCs w:val="24"/>
      <w:lang w:val="en-US" w:eastAsia="en-US"/>
    </w:rPr>
  </w:style>
  <w:style w:type="character" w:customStyle="1" w:styleId="B1Car">
    <w:name w:val="B1+ Car"/>
    <w:qFormat/>
    <w:rsid w:val="001E28C0"/>
    <w:rPr>
      <w:rFonts w:eastAsiaTheme="minorEastAsia"/>
      <w:lang w:eastAsia="x-none"/>
    </w:rPr>
  </w:style>
  <w:style w:type="character" w:customStyle="1" w:styleId="B8Char">
    <w:name w:val="B8 Char"/>
    <w:rsid w:val="001E28C0"/>
    <w:rPr>
      <w:rFonts w:eastAsia="MS Mincho"/>
      <w:lang w:eastAsia="ja-JP"/>
    </w:rPr>
  </w:style>
  <w:style w:type="paragraph" w:customStyle="1" w:styleId="87">
    <w:name w:val="87"/>
    <w:basedOn w:val="Normal"/>
    <w:qFormat/>
    <w:rsid w:val="001E28C0"/>
    <w:pPr>
      <w:ind w:left="2269" w:hanging="284"/>
    </w:pPr>
    <w:rPr>
      <w:rFonts w:eastAsiaTheme="minorEastAsia"/>
      <w:lang w:eastAsia="en-GB"/>
    </w:rPr>
  </w:style>
  <w:style w:type="character" w:customStyle="1" w:styleId="B-BodyChar">
    <w:name w:val="B-Body Char"/>
    <w:rsid w:val="001E28C0"/>
    <w:rPr>
      <w:rFonts w:eastAsia="SimSun"/>
      <w:sz w:val="22"/>
    </w:rPr>
  </w:style>
  <w:style w:type="paragraph" w:customStyle="1" w:styleId="60">
    <w:name w:val="変更箇所6"/>
    <w:hidden/>
    <w:semiHidden/>
    <w:qFormat/>
    <w:rsid w:val="001E28C0"/>
    <w:rPr>
      <w:rFonts w:eastAsia="MS Mincho"/>
      <w:lang w:eastAsia="en-US"/>
    </w:rPr>
  </w:style>
  <w:style w:type="paragraph" w:customStyle="1" w:styleId="12">
    <w:name w:val="修订12"/>
    <w:hidden/>
    <w:semiHidden/>
    <w:qFormat/>
    <w:rsid w:val="001E28C0"/>
    <w:rPr>
      <w:rFonts w:eastAsia="Batang"/>
      <w:lang w:eastAsia="en-US"/>
    </w:rPr>
  </w:style>
  <w:style w:type="character" w:customStyle="1" w:styleId="IvDbodytextChar">
    <w:name w:val="IvD bodytext Char"/>
    <w:locked/>
    <w:rsid w:val="001E28C0"/>
    <w:rPr>
      <w:rFonts w:ascii="Arial" w:eastAsia="Malgun Gothic" w:hAnsi="Arial" w:cs="Arial"/>
      <w:spacing w:val="2"/>
    </w:rPr>
  </w:style>
  <w:style w:type="character" w:customStyle="1" w:styleId="H53GPPChar">
    <w:name w:val="H5 3GPP Char"/>
    <w:locked/>
    <w:rsid w:val="001E28C0"/>
    <w:rPr>
      <w:rFonts w:ascii="Arial" w:hAnsi="Arial" w:cs="Arial"/>
    </w:rPr>
  </w:style>
  <w:style w:type="paragraph" w:customStyle="1" w:styleId="15">
    <w:name w:val="15"/>
    <w:basedOn w:val="Normal"/>
    <w:qFormat/>
    <w:rsid w:val="001E28C0"/>
    <w:pPr>
      <w:spacing w:after="0"/>
    </w:pPr>
    <w:rPr>
      <w:rFonts w:ascii="SimSun" w:eastAsia="SimSun" w:hAnsi="SimSun" w:hint="eastAsia"/>
      <w:sz w:val="24"/>
      <w:szCs w:val="24"/>
      <w:lang w:eastAsia="zh-CN"/>
    </w:rPr>
  </w:style>
  <w:style w:type="paragraph" w:styleId="EndnoteText">
    <w:name w:val="endnote text"/>
    <w:basedOn w:val="Normal"/>
    <w:link w:val="EndnoteTextChar1"/>
    <w:qFormat/>
    <w:rsid w:val="002D1775"/>
    <w:pPr>
      <w:spacing w:after="0"/>
    </w:pPr>
  </w:style>
  <w:style w:type="character" w:customStyle="1" w:styleId="EndnoteTextChar1">
    <w:name w:val="Endnote Text Char1"/>
    <w:basedOn w:val="DefaultParagraphFont"/>
    <w:link w:val="EndnoteText"/>
    <w:rsid w:val="002D1775"/>
    <w:rPr>
      <w:lang w:eastAsia="en-US"/>
    </w:rPr>
  </w:style>
  <w:style w:type="paragraph" w:styleId="EnvelopeAddress">
    <w:name w:val="envelope address"/>
    <w:basedOn w:val="Normal"/>
    <w:rsid w:val="002D177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2D1775"/>
    <w:pPr>
      <w:spacing w:after="0"/>
    </w:pPr>
    <w:rPr>
      <w:rFonts w:asciiTheme="majorHAnsi" w:eastAsiaTheme="majorEastAsia" w:hAnsiTheme="majorHAnsi" w:cstheme="majorBidi"/>
    </w:rPr>
  </w:style>
  <w:style w:type="paragraph" w:styleId="FootnoteText">
    <w:name w:val="footnote text"/>
    <w:basedOn w:val="Normal"/>
    <w:link w:val="FootnoteTextChar1"/>
    <w:qFormat/>
    <w:rsid w:val="002D1775"/>
    <w:pPr>
      <w:spacing w:after="0"/>
    </w:pPr>
  </w:style>
  <w:style w:type="character" w:customStyle="1" w:styleId="FootnoteTextChar1">
    <w:name w:val="Footnote Text Char1"/>
    <w:basedOn w:val="DefaultParagraphFont"/>
    <w:link w:val="FootnoteText"/>
    <w:rsid w:val="002D1775"/>
    <w:rPr>
      <w:lang w:eastAsia="en-US"/>
    </w:rPr>
  </w:style>
  <w:style w:type="paragraph" w:styleId="HTMLAddress">
    <w:name w:val="HTML Address"/>
    <w:basedOn w:val="Normal"/>
    <w:link w:val="HTMLAddressChar1"/>
    <w:rsid w:val="002D1775"/>
    <w:pPr>
      <w:spacing w:after="0"/>
    </w:pPr>
    <w:rPr>
      <w:i/>
      <w:iCs/>
    </w:rPr>
  </w:style>
  <w:style w:type="character" w:customStyle="1" w:styleId="HTMLAddressChar1">
    <w:name w:val="HTML Address Char1"/>
    <w:basedOn w:val="DefaultParagraphFont"/>
    <w:link w:val="HTMLAddress"/>
    <w:rsid w:val="002D1775"/>
    <w:rPr>
      <w:i/>
      <w:iCs/>
      <w:lang w:eastAsia="en-US"/>
    </w:rPr>
  </w:style>
  <w:style w:type="paragraph" w:styleId="HTMLPreformatted">
    <w:name w:val="HTML Preformatted"/>
    <w:basedOn w:val="Normal"/>
    <w:link w:val="HTMLPreformattedChar1"/>
    <w:rsid w:val="002D1775"/>
    <w:pPr>
      <w:spacing w:after="0"/>
    </w:pPr>
    <w:rPr>
      <w:rFonts w:ascii="Consolas" w:hAnsi="Consolas"/>
    </w:rPr>
  </w:style>
  <w:style w:type="character" w:customStyle="1" w:styleId="HTMLPreformattedChar1">
    <w:name w:val="HTML Preformatted Char1"/>
    <w:basedOn w:val="DefaultParagraphFont"/>
    <w:link w:val="HTMLPreformatted"/>
    <w:rsid w:val="002D1775"/>
    <w:rPr>
      <w:rFonts w:ascii="Consolas" w:hAnsi="Consolas"/>
      <w:lang w:eastAsia="en-US"/>
    </w:rPr>
  </w:style>
  <w:style w:type="paragraph" w:styleId="Index1">
    <w:name w:val="index 1"/>
    <w:basedOn w:val="Normal"/>
    <w:next w:val="Normal"/>
    <w:qFormat/>
    <w:rsid w:val="002D1775"/>
    <w:pPr>
      <w:spacing w:after="0"/>
      <w:ind w:left="200" w:hanging="200"/>
    </w:pPr>
  </w:style>
  <w:style w:type="paragraph" w:styleId="Index2">
    <w:name w:val="index 2"/>
    <w:basedOn w:val="Normal"/>
    <w:next w:val="Normal"/>
    <w:qFormat/>
    <w:rsid w:val="002D1775"/>
    <w:pPr>
      <w:spacing w:after="0"/>
      <w:ind w:left="400" w:hanging="200"/>
    </w:pPr>
  </w:style>
  <w:style w:type="paragraph" w:styleId="Index3">
    <w:name w:val="index 3"/>
    <w:basedOn w:val="Normal"/>
    <w:next w:val="Normal"/>
    <w:rsid w:val="002D1775"/>
    <w:pPr>
      <w:spacing w:after="0"/>
      <w:ind w:left="600" w:hanging="200"/>
    </w:pPr>
  </w:style>
  <w:style w:type="paragraph" w:styleId="Index4">
    <w:name w:val="index 4"/>
    <w:basedOn w:val="Normal"/>
    <w:next w:val="Normal"/>
    <w:rsid w:val="002D1775"/>
    <w:pPr>
      <w:spacing w:after="0"/>
      <w:ind w:left="800" w:hanging="200"/>
    </w:pPr>
  </w:style>
  <w:style w:type="paragraph" w:styleId="Index5">
    <w:name w:val="index 5"/>
    <w:basedOn w:val="Normal"/>
    <w:next w:val="Normal"/>
    <w:rsid w:val="002D1775"/>
    <w:pPr>
      <w:spacing w:after="0"/>
      <w:ind w:left="1000" w:hanging="200"/>
    </w:pPr>
  </w:style>
  <w:style w:type="paragraph" w:styleId="Index6">
    <w:name w:val="index 6"/>
    <w:basedOn w:val="Normal"/>
    <w:next w:val="Normal"/>
    <w:rsid w:val="002D1775"/>
    <w:pPr>
      <w:spacing w:after="0"/>
      <w:ind w:left="1200" w:hanging="200"/>
    </w:pPr>
  </w:style>
  <w:style w:type="paragraph" w:styleId="Index7">
    <w:name w:val="index 7"/>
    <w:basedOn w:val="Normal"/>
    <w:next w:val="Normal"/>
    <w:rsid w:val="002D1775"/>
    <w:pPr>
      <w:spacing w:after="0"/>
      <w:ind w:left="1400" w:hanging="200"/>
    </w:pPr>
  </w:style>
  <w:style w:type="paragraph" w:styleId="Index8">
    <w:name w:val="index 8"/>
    <w:basedOn w:val="Normal"/>
    <w:next w:val="Normal"/>
    <w:rsid w:val="002D1775"/>
    <w:pPr>
      <w:spacing w:after="0"/>
      <w:ind w:left="1600" w:hanging="200"/>
    </w:pPr>
  </w:style>
  <w:style w:type="paragraph" w:styleId="Index9">
    <w:name w:val="index 9"/>
    <w:basedOn w:val="Normal"/>
    <w:next w:val="Normal"/>
    <w:rsid w:val="002D1775"/>
    <w:pPr>
      <w:spacing w:after="0"/>
      <w:ind w:left="1800" w:hanging="200"/>
    </w:pPr>
  </w:style>
  <w:style w:type="paragraph" w:styleId="IndexHeading">
    <w:name w:val="index heading"/>
    <w:basedOn w:val="Normal"/>
    <w:next w:val="Index1"/>
    <w:qFormat/>
    <w:rsid w:val="002D1775"/>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2D17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2D1775"/>
    <w:rPr>
      <w:i/>
      <w:iCs/>
      <w:color w:val="4472C4" w:themeColor="accent1"/>
      <w:lang w:eastAsia="en-US"/>
    </w:rPr>
  </w:style>
  <w:style w:type="paragraph" w:styleId="ListBullet">
    <w:name w:val="List Bullet"/>
    <w:basedOn w:val="Normal"/>
    <w:qFormat/>
    <w:rsid w:val="002D1775"/>
    <w:pPr>
      <w:numPr>
        <w:numId w:val="12"/>
      </w:numPr>
      <w:contextualSpacing/>
    </w:pPr>
  </w:style>
  <w:style w:type="paragraph" w:styleId="ListBullet2">
    <w:name w:val="List Bullet 2"/>
    <w:basedOn w:val="Normal"/>
    <w:qFormat/>
    <w:rsid w:val="002D1775"/>
    <w:pPr>
      <w:numPr>
        <w:numId w:val="13"/>
      </w:numPr>
      <w:contextualSpacing/>
    </w:pPr>
  </w:style>
  <w:style w:type="paragraph" w:styleId="ListBullet3">
    <w:name w:val="List Bullet 3"/>
    <w:basedOn w:val="Normal"/>
    <w:qFormat/>
    <w:rsid w:val="002D1775"/>
    <w:pPr>
      <w:numPr>
        <w:numId w:val="14"/>
      </w:numPr>
      <w:contextualSpacing/>
    </w:pPr>
  </w:style>
  <w:style w:type="paragraph" w:styleId="ListBullet4">
    <w:name w:val="List Bullet 4"/>
    <w:basedOn w:val="Normal"/>
    <w:qFormat/>
    <w:rsid w:val="002D1775"/>
    <w:pPr>
      <w:numPr>
        <w:numId w:val="15"/>
      </w:numPr>
      <w:contextualSpacing/>
    </w:pPr>
  </w:style>
  <w:style w:type="paragraph" w:styleId="ListBullet5">
    <w:name w:val="List Bullet 5"/>
    <w:basedOn w:val="Normal"/>
    <w:qFormat/>
    <w:rsid w:val="002D1775"/>
    <w:pPr>
      <w:numPr>
        <w:numId w:val="16"/>
      </w:numPr>
      <w:contextualSpacing/>
    </w:pPr>
  </w:style>
  <w:style w:type="paragraph" w:styleId="ListContinue">
    <w:name w:val="List Continue"/>
    <w:basedOn w:val="Normal"/>
    <w:rsid w:val="002D1775"/>
    <w:pPr>
      <w:spacing w:after="120"/>
      <w:ind w:left="283"/>
      <w:contextualSpacing/>
    </w:pPr>
  </w:style>
  <w:style w:type="paragraph" w:styleId="ListContinue2">
    <w:name w:val="List Continue 2"/>
    <w:basedOn w:val="Normal"/>
    <w:rsid w:val="002D1775"/>
    <w:pPr>
      <w:spacing w:after="120"/>
      <w:ind w:left="566"/>
      <w:contextualSpacing/>
    </w:pPr>
  </w:style>
  <w:style w:type="paragraph" w:styleId="ListContinue3">
    <w:name w:val="List Continue 3"/>
    <w:basedOn w:val="Normal"/>
    <w:rsid w:val="002D1775"/>
    <w:pPr>
      <w:spacing w:after="120"/>
      <w:ind w:left="849"/>
      <w:contextualSpacing/>
    </w:pPr>
  </w:style>
  <w:style w:type="paragraph" w:styleId="ListContinue4">
    <w:name w:val="List Continue 4"/>
    <w:basedOn w:val="Normal"/>
    <w:rsid w:val="002D1775"/>
    <w:pPr>
      <w:spacing w:after="120"/>
      <w:ind w:left="1132"/>
      <w:contextualSpacing/>
    </w:pPr>
  </w:style>
  <w:style w:type="paragraph" w:styleId="ListContinue5">
    <w:name w:val="List Continue 5"/>
    <w:basedOn w:val="Normal"/>
    <w:rsid w:val="002D1775"/>
    <w:pPr>
      <w:spacing w:after="120"/>
      <w:ind w:left="1415"/>
      <w:contextualSpacing/>
    </w:pPr>
  </w:style>
  <w:style w:type="paragraph" w:styleId="ListNumber">
    <w:name w:val="List Number"/>
    <w:basedOn w:val="Normal"/>
    <w:qFormat/>
    <w:rsid w:val="002D1775"/>
    <w:pPr>
      <w:numPr>
        <w:numId w:val="17"/>
      </w:numPr>
      <w:contextualSpacing/>
    </w:pPr>
  </w:style>
  <w:style w:type="paragraph" w:styleId="ListNumber2">
    <w:name w:val="List Number 2"/>
    <w:basedOn w:val="Normal"/>
    <w:qFormat/>
    <w:rsid w:val="002D1775"/>
    <w:pPr>
      <w:numPr>
        <w:numId w:val="18"/>
      </w:numPr>
      <w:contextualSpacing/>
    </w:pPr>
  </w:style>
  <w:style w:type="paragraph" w:styleId="ListNumber3">
    <w:name w:val="List Number 3"/>
    <w:basedOn w:val="Normal"/>
    <w:qFormat/>
    <w:rsid w:val="002D1775"/>
    <w:pPr>
      <w:numPr>
        <w:numId w:val="19"/>
      </w:numPr>
      <w:contextualSpacing/>
    </w:pPr>
  </w:style>
  <w:style w:type="paragraph" w:styleId="ListNumber4">
    <w:name w:val="List Number 4"/>
    <w:basedOn w:val="Normal"/>
    <w:qFormat/>
    <w:rsid w:val="002D1775"/>
    <w:pPr>
      <w:numPr>
        <w:numId w:val="20"/>
      </w:numPr>
      <w:contextualSpacing/>
    </w:pPr>
  </w:style>
  <w:style w:type="paragraph" w:styleId="ListNumber5">
    <w:name w:val="List Number 5"/>
    <w:basedOn w:val="Normal"/>
    <w:qFormat/>
    <w:rsid w:val="002D1775"/>
    <w:pPr>
      <w:numPr>
        <w:numId w:val="21"/>
      </w:numPr>
      <w:contextualSpacing/>
    </w:pPr>
  </w:style>
  <w:style w:type="paragraph" w:styleId="ListParagraph">
    <w:name w:val="List Paragraph"/>
    <w:basedOn w:val="Normal"/>
    <w:uiPriority w:val="34"/>
    <w:qFormat/>
    <w:rsid w:val="002D1775"/>
    <w:pPr>
      <w:ind w:left="720"/>
      <w:contextualSpacing/>
    </w:pPr>
  </w:style>
  <w:style w:type="paragraph" w:styleId="MacroText">
    <w:name w:val="macro"/>
    <w:link w:val="MacroTextChar1"/>
    <w:rsid w:val="002D177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1">
    <w:name w:val="Macro Text Char1"/>
    <w:basedOn w:val="DefaultParagraphFont"/>
    <w:link w:val="MacroText"/>
    <w:rsid w:val="002D1775"/>
    <w:rPr>
      <w:rFonts w:ascii="Consolas" w:hAnsi="Consolas"/>
      <w:lang w:eastAsia="en-US"/>
    </w:rPr>
  </w:style>
  <w:style w:type="paragraph" w:styleId="MessageHeader">
    <w:name w:val="Message Header"/>
    <w:basedOn w:val="Normal"/>
    <w:link w:val="MessageHeaderChar1"/>
    <w:rsid w:val="002D177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2D177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2D1775"/>
    <w:pPr>
      <w:overflowPunct w:val="0"/>
      <w:autoSpaceDE w:val="0"/>
      <w:autoSpaceDN w:val="0"/>
      <w:adjustRightInd w:val="0"/>
      <w:textAlignment w:val="baseline"/>
    </w:pPr>
    <w:rPr>
      <w:lang w:eastAsia="en-US"/>
    </w:rPr>
  </w:style>
  <w:style w:type="paragraph" w:styleId="NormalWeb">
    <w:name w:val="Normal (Web)"/>
    <w:basedOn w:val="Normal"/>
    <w:uiPriority w:val="99"/>
    <w:qFormat/>
    <w:rsid w:val="002D1775"/>
    <w:rPr>
      <w:sz w:val="24"/>
      <w:szCs w:val="24"/>
    </w:rPr>
  </w:style>
  <w:style w:type="paragraph" w:styleId="NormalIndent">
    <w:name w:val="Normal Indent"/>
    <w:basedOn w:val="Normal"/>
    <w:qFormat/>
    <w:rsid w:val="002D1775"/>
    <w:pPr>
      <w:ind w:left="720"/>
    </w:pPr>
  </w:style>
  <w:style w:type="paragraph" w:styleId="NoteHeading">
    <w:name w:val="Note Heading"/>
    <w:basedOn w:val="Normal"/>
    <w:next w:val="Normal"/>
    <w:link w:val="NoteHeadingChar1"/>
    <w:qFormat/>
    <w:rsid w:val="002D1775"/>
    <w:pPr>
      <w:spacing w:after="0"/>
    </w:pPr>
  </w:style>
  <w:style w:type="character" w:customStyle="1" w:styleId="NoteHeadingChar1">
    <w:name w:val="Note Heading Char1"/>
    <w:basedOn w:val="DefaultParagraphFont"/>
    <w:link w:val="NoteHeading"/>
    <w:rsid w:val="002D1775"/>
    <w:rPr>
      <w:lang w:eastAsia="en-US"/>
    </w:rPr>
  </w:style>
  <w:style w:type="paragraph" w:styleId="PlainText">
    <w:name w:val="Plain Text"/>
    <w:basedOn w:val="Normal"/>
    <w:link w:val="PlainTextChar1"/>
    <w:uiPriority w:val="99"/>
    <w:qFormat/>
    <w:rsid w:val="002D1775"/>
    <w:pPr>
      <w:spacing w:after="0"/>
    </w:pPr>
    <w:rPr>
      <w:rFonts w:ascii="Consolas" w:hAnsi="Consolas"/>
      <w:sz w:val="21"/>
      <w:szCs w:val="21"/>
    </w:rPr>
  </w:style>
  <w:style w:type="character" w:customStyle="1" w:styleId="PlainTextChar1">
    <w:name w:val="Plain Text Char1"/>
    <w:basedOn w:val="DefaultParagraphFont"/>
    <w:link w:val="PlainText"/>
    <w:uiPriority w:val="99"/>
    <w:rsid w:val="002D1775"/>
    <w:rPr>
      <w:rFonts w:ascii="Consolas" w:hAnsi="Consolas"/>
      <w:sz w:val="21"/>
      <w:szCs w:val="21"/>
      <w:lang w:eastAsia="en-US"/>
    </w:rPr>
  </w:style>
  <w:style w:type="paragraph" w:styleId="Quote">
    <w:name w:val="Quote"/>
    <w:basedOn w:val="Normal"/>
    <w:next w:val="Normal"/>
    <w:link w:val="QuoteChar1"/>
    <w:uiPriority w:val="29"/>
    <w:qFormat/>
    <w:rsid w:val="002D1775"/>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2D1775"/>
    <w:rPr>
      <w:i/>
      <w:iCs/>
      <w:color w:val="404040" w:themeColor="text1" w:themeTint="BF"/>
      <w:lang w:eastAsia="en-US"/>
    </w:rPr>
  </w:style>
  <w:style w:type="paragraph" w:styleId="Salutation">
    <w:name w:val="Salutation"/>
    <w:basedOn w:val="Normal"/>
    <w:next w:val="Normal"/>
    <w:link w:val="SalutationChar1"/>
    <w:rsid w:val="002D1775"/>
  </w:style>
  <w:style w:type="character" w:customStyle="1" w:styleId="SalutationChar1">
    <w:name w:val="Salutation Char1"/>
    <w:basedOn w:val="DefaultParagraphFont"/>
    <w:link w:val="Salutation"/>
    <w:rsid w:val="002D1775"/>
    <w:rPr>
      <w:lang w:eastAsia="en-US"/>
    </w:rPr>
  </w:style>
  <w:style w:type="paragraph" w:styleId="Signature">
    <w:name w:val="Signature"/>
    <w:basedOn w:val="Normal"/>
    <w:link w:val="SignatureChar1"/>
    <w:rsid w:val="002D1775"/>
    <w:pPr>
      <w:spacing w:after="0"/>
      <w:ind w:left="4252"/>
    </w:pPr>
  </w:style>
  <w:style w:type="character" w:customStyle="1" w:styleId="SignatureChar1">
    <w:name w:val="Signature Char1"/>
    <w:basedOn w:val="DefaultParagraphFont"/>
    <w:link w:val="Signature"/>
    <w:rsid w:val="002D1775"/>
    <w:rPr>
      <w:lang w:eastAsia="en-US"/>
    </w:rPr>
  </w:style>
  <w:style w:type="paragraph" w:styleId="Subtitle">
    <w:name w:val="Subtitle"/>
    <w:basedOn w:val="Normal"/>
    <w:next w:val="Normal"/>
    <w:link w:val="SubtitleChar1"/>
    <w:qFormat/>
    <w:rsid w:val="002D17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2D177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2D1775"/>
    <w:pPr>
      <w:spacing w:after="0"/>
      <w:ind w:left="200" w:hanging="200"/>
    </w:pPr>
  </w:style>
  <w:style w:type="paragraph" w:styleId="TableofFigures">
    <w:name w:val="table of figures"/>
    <w:basedOn w:val="Normal"/>
    <w:next w:val="Normal"/>
    <w:qFormat/>
    <w:rsid w:val="002D1775"/>
    <w:pPr>
      <w:spacing w:after="0"/>
    </w:pPr>
  </w:style>
  <w:style w:type="paragraph" w:styleId="Title">
    <w:name w:val="Title"/>
    <w:basedOn w:val="Normal"/>
    <w:next w:val="Normal"/>
    <w:link w:val="TitleChar1"/>
    <w:qFormat/>
    <w:rsid w:val="002D1775"/>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2D177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2D177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D177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image" Target="media/image22.wmf"/><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oleObject3.bin"/><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4.bin"/><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image" Target="media/image24.w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image" Target="media/image23.png"/><Relationship Id="rId61" Type="http://schemas.openxmlformats.org/officeDocument/2006/relationships/image" Target="media/image27.wmf"/><Relationship Id="rId10" Type="http://schemas.openxmlformats.org/officeDocument/2006/relationships/image" Target="media/image2.emf"/><Relationship Id="rId19" Type="http://schemas.openxmlformats.org/officeDocument/2006/relationships/image" Target="media/image6.wmf"/><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image" Target="media/image26.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3.bin"/><Relationship Id="rId64" Type="http://schemas.openxmlformats.org/officeDocument/2006/relationships/footer" Target="footer4.xml"/><Relationship Id="rId8" Type="http://schemas.openxmlformats.org/officeDocument/2006/relationships/image" Target="media/image1.emf"/><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3gpp_70.dot</Template>
  <TotalTime>123</TotalTime>
  <Pages>130</Pages>
  <Words>43825</Words>
  <Characters>249808</Characters>
  <Application>Microsoft Office Word</Application>
  <DocSecurity>0</DocSecurity>
  <Lines>2081</Lines>
  <Paragraphs>586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293047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7478</cp:lastModifiedBy>
  <cp:revision>58</cp:revision>
  <cp:lastPrinted>2019-02-25T16:05:00Z</cp:lastPrinted>
  <dcterms:created xsi:type="dcterms:W3CDTF">2023-12-02T02:22:00Z</dcterms:created>
  <dcterms:modified xsi:type="dcterms:W3CDTF">2024-01-03T14:48:00Z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(3)cohwb7QE9jPAjsVsof8woq77wjkrddna/JtWEZeob4L9K6qmfwnLQoEMny2HsE0qWnnKVu6h
fP0pD90hs9wPkIJJlru6mEQyLz/f+rK2nTMAC0HTvmI0w/qtNAgXoUD9g8Lk1vvvwnIQzAu2
fT5oaF3r06RFvD26VHz18DoIWg+X64BNqW5yUFT4g4h9G8wWo96Zc6inL/sLoEq5gYflPkzk
tVB3xsOhEBG4HHqN2M</vt:lpwstr>
  </property>
  <property fmtid="{D5CDD505-2E9C-101B-9397-08002B2CF9AE}" pid="3" name="_2015_ms_pID_7253431">
    <vt:lpwstr>pUAojHcphNdGTV6s6HCl22EpB0nlsMEz7ksScdVoVMEooaAp/tEvTM
lNfBDrjezHCKrW4x2/M1OUAt1zjxyZjm84ls+dkyrou9mo/iMEh51Eg9K8QsIxRIcw34C051
YuSIHIF2aqUHnRoQH/2Viu0lF20pQMOIFK/6F8O/ZywcLLEuHNQm9x00MsoSZjJo4nh+afUo
9jKo7fYRpt6cikEoVMo5t4QMpt7tg3KwVdao</vt:lpwstr>
  </property>
  <property fmtid="{D5CDD505-2E9C-101B-9397-08002B2CF9AE}" pid="4" name="_2015_ms_pID_7253432">
    <vt:lpwstr>ng==</vt:lpwstr>
  </property>
</Properties>
</file>